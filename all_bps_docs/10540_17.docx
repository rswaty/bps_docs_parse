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FDA" w:rsidP="00E60FDA" w:rsidRDefault="00E60FDA" w14:paraId="70B967B8" w14:textId="77777777">
      <w:pPr>
        <w:pStyle w:val="BpSTitle"/>
      </w:pPr>
      <w:r>
        <w:t>10540</w:t>
      </w:r>
    </w:p>
    <w:p w:rsidR="00E60FDA" w:rsidP="00E60FDA" w:rsidRDefault="00E60FDA" w14:paraId="13CCFDE6" w14:textId="77777777">
      <w:pPr>
        <w:pStyle w:val="BpSTitle"/>
      </w:pPr>
      <w:r>
        <w:t>Southern Rocky Mountain Ponderosa Pine Woodland</w:t>
      </w:r>
    </w:p>
    <w:p w:rsidR="00E60FDA" w:rsidP="00E60FDA" w:rsidRDefault="00E60FDA" w14:paraId="3A35245E" w14:textId="707A8285">
      <w:r>
        <w:t xmlns:w="http://schemas.openxmlformats.org/wordprocessingml/2006/main">BpS Model/Description Version: Aug. 2020</w:t>
      </w:r>
      <w:r>
        <w:tab/>
      </w:r>
      <w:r>
        <w:tab/>
      </w:r>
      <w:r>
        <w:tab/>
      </w:r>
      <w:r>
        <w:tab/>
      </w:r>
      <w:r>
        <w:tab/>
      </w:r>
      <w:r>
        <w:tab/>
      </w:r>
      <w:r>
        <w:tab/>
      </w:r>
    </w:p>
    <w:p w:rsidR="00E60FDA" w:rsidP="00E60FDA" w:rsidRDefault="00E60FDA" w14:paraId="23C0EC63" w14:textId="77777777"/>
    <w:tbl>
      <w:tblPr>
        <w:tblW w:w="93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604"/>
        <w:gridCol w:w="2052"/>
        <w:gridCol w:w="2400"/>
      </w:tblGrid>
      <w:tr w:rsidRPr="00E60FDA" w:rsidR="00E60FDA" w:rsidTr="00E60FDA" w14:paraId="131C1EB4" w14:textId="77777777">
        <w:tc>
          <w:tcPr>
            <w:tcW w:w="2292" w:type="dxa"/>
            <w:tcBorders>
              <w:top w:val="single" w:color="auto" w:sz="2" w:space="0"/>
              <w:left w:val="single" w:color="auto" w:sz="12" w:space="0"/>
              <w:bottom w:val="single" w:color="000000" w:sz="12" w:space="0"/>
            </w:tcBorders>
            <w:shd w:val="clear" w:color="auto" w:fill="auto"/>
          </w:tcPr>
          <w:p w:rsidRPr="00E60FDA" w:rsidR="00E60FDA" w:rsidP="00090CE7" w:rsidRDefault="00E60FDA" w14:paraId="3B395B52" w14:textId="77777777">
            <w:pPr>
              <w:rPr>
                <w:b/>
                <w:bCs/>
              </w:rPr>
            </w:pPr>
            <w:r w:rsidRPr="00E60FDA">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E60FDA" w:rsidR="00E60FDA" w:rsidP="00090CE7" w:rsidRDefault="00E60FDA" w14:paraId="22712BF6"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E60FDA" w:rsidR="00E60FDA" w:rsidP="00090CE7" w:rsidRDefault="00E60FDA" w14:paraId="6AB047AB" w14:textId="77777777">
            <w:pPr>
              <w:rPr>
                <w:b/>
                <w:bCs/>
              </w:rPr>
            </w:pPr>
            <w:r w:rsidRPr="00E60FDA">
              <w:rPr>
                <w:b/>
                <w:bCs/>
              </w:rPr>
              <w:t>Reviewers</w:t>
            </w:r>
          </w:p>
        </w:tc>
        <w:tc>
          <w:tcPr>
            <w:tcW w:w="2400" w:type="dxa"/>
            <w:tcBorders>
              <w:top w:val="single" w:color="auto" w:sz="2" w:space="0"/>
              <w:bottom w:val="single" w:color="000000" w:sz="12" w:space="0"/>
            </w:tcBorders>
            <w:shd w:val="clear" w:color="auto" w:fill="auto"/>
          </w:tcPr>
          <w:p w:rsidRPr="00E60FDA" w:rsidR="00E60FDA" w:rsidP="00090CE7" w:rsidRDefault="00E60FDA" w14:paraId="07BA5A05" w14:textId="77777777">
            <w:pPr>
              <w:rPr>
                <w:b/>
                <w:bCs/>
              </w:rPr>
            </w:pPr>
          </w:p>
        </w:tc>
      </w:tr>
      <w:tr w:rsidRPr="00E60FDA" w:rsidR="00E60FDA" w:rsidTr="00E60FDA" w14:paraId="3AA09E0F" w14:textId="77777777">
        <w:tc>
          <w:tcPr>
            <w:tcW w:w="2292" w:type="dxa"/>
            <w:tcBorders>
              <w:top w:val="single" w:color="000000" w:sz="12" w:space="0"/>
              <w:left w:val="single" w:color="auto" w:sz="12" w:space="0"/>
            </w:tcBorders>
            <w:shd w:val="clear" w:color="auto" w:fill="auto"/>
          </w:tcPr>
          <w:p w:rsidRPr="00E60FDA" w:rsidR="00E60FDA" w:rsidP="00090CE7" w:rsidRDefault="00E60FDA" w14:paraId="38D28B4D" w14:textId="77777777">
            <w:pPr>
              <w:rPr>
                <w:bCs/>
              </w:rPr>
            </w:pPr>
            <w:r w:rsidRPr="00E60FDA">
              <w:rPr>
                <w:bCs/>
              </w:rPr>
              <w:t>Julia H. Richardson</w:t>
            </w:r>
          </w:p>
        </w:tc>
        <w:tc>
          <w:tcPr>
            <w:tcW w:w="2604" w:type="dxa"/>
            <w:tcBorders>
              <w:top w:val="single" w:color="000000" w:sz="12" w:space="0"/>
              <w:right w:val="single" w:color="000000" w:sz="12" w:space="0"/>
            </w:tcBorders>
            <w:shd w:val="clear" w:color="auto" w:fill="auto"/>
          </w:tcPr>
          <w:p w:rsidRPr="00E60FDA" w:rsidR="00E60FDA" w:rsidP="00090CE7" w:rsidRDefault="00E60FDA" w14:paraId="0036CD63" w14:textId="77777777">
            <w:r w:rsidRPr="00E60FDA">
              <w:t>jhrichardson@fs.fed.us</w:t>
            </w:r>
          </w:p>
        </w:tc>
        <w:tc>
          <w:tcPr>
            <w:tcW w:w="2052" w:type="dxa"/>
            <w:tcBorders>
              <w:top w:val="single" w:color="000000" w:sz="12" w:space="0"/>
              <w:left w:val="single" w:color="000000" w:sz="12" w:space="0"/>
            </w:tcBorders>
            <w:shd w:val="clear" w:color="auto" w:fill="auto"/>
          </w:tcPr>
          <w:p w:rsidRPr="00E60FDA" w:rsidR="00E60FDA" w:rsidP="00090CE7" w:rsidRDefault="00E60FDA" w14:paraId="5171FC39" w14:textId="77777777">
            <w:r w:rsidRPr="00E60FDA">
              <w:t>Louis Provencher</w:t>
            </w:r>
          </w:p>
        </w:tc>
        <w:tc>
          <w:tcPr>
            <w:tcW w:w="2400" w:type="dxa"/>
            <w:tcBorders>
              <w:top w:val="single" w:color="000000" w:sz="12" w:space="0"/>
            </w:tcBorders>
            <w:shd w:val="clear" w:color="auto" w:fill="auto"/>
          </w:tcPr>
          <w:p w:rsidRPr="00E60FDA" w:rsidR="00E60FDA" w:rsidP="00090CE7" w:rsidRDefault="00E60FDA" w14:paraId="1CE5E576" w14:textId="77777777">
            <w:r w:rsidRPr="00E60FDA">
              <w:t>lprovencher@tnc.org</w:t>
            </w:r>
          </w:p>
        </w:tc>
      </w:tr>
      <w:tr w:rsidRPr="00E60FDA" w:rsidR="00E60FDA" w:rsidTr="00E60FDA" w14:paraId="7F285D17" w14:textId="77777777">
        <w:tc>
          <w:tcPr>
            <w:tcW w:w="2292" w:type="dxa"/>
            <w:tcBorders>
              <w:left w:val="single" w:color="auto" w:sz="12" w:space="0"/>
            </w:tcBorders>
            <w:shd w:val="clear" w:color="auto" w:fill="auto"/>
          </w:tcPr>
          <w:p w:rsidRPr="00E60FDA" w:rsidR="00E60FDA" w:rsidP="00090CE7" w:rsidRDefault="00E60FDA" w14:paraId="3EDC7626" w14:textId="77777777">
            <w:pPr>
              <w:rPr>
                <w:bCs/>
              </w:rPr>
            </w:pPr>
            <w:r w:rsidRPr="00E60FDA">
              <w:rPr>
                <w:bCs/>
              </w:rPr>
              <w:t>None</w:t>
            </w:r>
          </w:p>
        </w:tc>
        <w:tc>
          <w:tcPr>
            <w:tcW w:w="2604" w:type="dxa"/>
            <w:tcBorders>
              <w:right w:val="single" w:color="000000" w:sz="12" w:space="0"/>
            </w:tcBorders>
            <w:shd w:val="clear" w:color="auto" w:fill="auto"/>
          </w:tcPr>
          <w:p w:rsidRPr="00E60FDA" w:rsidR="00E60FDA" w:rsidP="00090CE7" w:rsidRDefault="00E60FDA" w14:paraId="2AAD5B56" w14:textId="77777777">
            <w:r w:rsidRPr="00E60FDA">
              <w:t>None</w:t>
            </w:r>
          </w:p>
        </w:tc>
        <w:tc>
          <w:tcPr>
            <w:tcW w:w="2052" w:type="dxa"/>
            <w:tcBorders>
              <w:left w:val="single" w:color="000000" w:sz="12" w:space="0"/>
            </w:tcBorders>
            <w:shd w:val="clear" w:color="auto" w:fill="auto"/>
          </w:tcPr>
          <w:p w:rsidRPr="00E60FDA" w:rsidR="00E60FDA" w:rsidP="00090CE7" w:rsidRDefault="00E60FDA" w14:paraId="5795A950" w14:textId="77777777">
            <w:r w:rsidRPr="00E60FDA">
              <w:t>None</w:t>
            </w:r>
          </w:p>
        </w:tc>
        <w:tc>
          <w:tcPr>
            <w:tcW w:w="2400" w:type="dxa"/>
            <w:shd w:val="clear" w:color="auto" w:fill="auto"/>
          </w:tcPr>
          <w:p w:rsidRPr="00E60FDA" w:rsidR="00E60FDA" w:rsidP="00090CE7" w:rsidRDefault="00E60FDA" w14:paraId="238D4F4F" w14:textId="77777777">
            <w:r w:rsidRPr="00E60FDA">
              <w:t>None</w:t>
            </w:r>
          </w:p>
        </w:tc>
      </w:tr>
      <w:tr w:rsidRPr="00E60FDA" w:rsidR="00E60FDA" w:rsidTr="00E60FDA" w14:paraId="1E4AF9D0" w14:textId="77777777">
        <w:tc>
          <w:tcPr>
            <w:tcW w:w="2292" w:type="dxa"/>
            <w:tcBorders>
              <w:left w:val="single" w:color="auto" w:sz="12" w:space="0"/>
              <w:bottom w:val="single" w:color="auto" w:sz="2" w:space="0"/>
            </w:tcBorders>
            <w:shd w:val="clear" w:color="auto" w:fill="auto"/>
          </w:tcPr>
          <w:p w:rsidRPr="00E60FDA" w:rsidR="00E60FDA" w:rsidP="00090CE7" w:rsidRDefault="00E60FDA" w14:paraId="4A8841ED" w14:textId="77777777">
            <w:pPr>
              <w:rPr>
                <w:bCs/>
              </w:rPr>
            </w:pPr>
            <w:r w:rsidRPr="00E60FDA">
              <w:rPr>
                <w:bCs/>
              </w:rPr>
              <w:t>None</w:t>
            </w:r>
          </w:p>
        </w:tc>
        <w:tc>
          <w:tcPr>
            <w:tcW w:w="2604" w:type="dxa"/>
            <w:tcBorders>
              <w:right w:val="single" w:color="000000" w:sz="12" w:space="0"/>
            </w:tcBorders>
            <w:shd w:val="clear" w:color="auto" w:fill="auto"/>
          </w:tcPr>
          <w:p w:rsidRPr="00E60FDA" w:rsidR="00E60FDA" w:rsidP="00090CE7" w:rsidRDefault="00E60FDA" w14:paraId="685603A0" w14:textId="77777777">
            <w:r w:rsidRPr="00E60FDA">
              <w:t>None</w:t>
            </w:r>
          </w:p>
        </w:tc>
        <w:tc>
          <w:tcPr>
            <w:tcW w:w="2052" w:type="dxa"/>
            <w:tcBorders>
              <w:left w:val="single" w:color="000000" w:sz="12" w:space="0"/>
              <w:bottom w:val="single" w:color="auto" w:sz="2" w:space="0"/>
            </w:tcBorders>
            <w:shd w:val="clear" w:color="auto" w:fill="auto"/>
          </w:tcPr>
          <w:p w:rsidRPr="00E60FDA" w:rsidR="00E60FDA" w:rsidP="00090CE7" w:rsidRDefault="00E60FDA" w14:paraId="46D60BDC" w14:textId="77777777">
            <w:r w:rsidRPr="00E60FDA">
              <w:t>None</w:t>
            </w:r>
          </w:p>
        </w:tc>
        <w:tc>
          <w:tcPr>
            <w:tcW w:w="2400" w:type="dxa"/>
            <w:shd w:val="clear" w:color="auto" w:fill="auto"/>
          </w:tcPr>
          <w:p w:rsidRPr="00E60FDA" w:rsidR="00E60FDA" w:rsidP="00090CE7" w:rsidRDefault="00E60FDA" w14:paraId="1C91BEA1" w14:textId="77777777">
            <w:r w:rsidRPr="00E60FDA">
              <w:t>None</w:t>
            </w:r>
          </w:p>
        </w:tc>
      </w:tr>
    </w:tbl>
    <w:p w:rsidR="00E60FDA" w:rsidP="00E60FDA" w:rsidRDefault="00E60FDA" w14:paraId="3D5E5370" w14:textId="77777777"/>
    <w:p w:rsidR="00E60FDA" w:rsidP="00E60FDA" w:rsidRDefault="00E60FDA" w14:paraId="66B3D656" w14:textId="77777777">
      <w:pPr>
        <w:pStyle w:val="InfoPara"/>
      </w:pPr>
      <w:r>
        <w:t>Vegetation Type</w:t>
      </w:r>
    </w:p>
    <w:p w:rsidR="00E60FDA" w:rsidP="00E60FDA" w:rsidRDefault="00CC46E6" w14:paraId="1C329B9A" w14:textId="1E9626B6">
      <w:r w:rsidRPr="00CC46E6">
        <w:t>Forest and Woodland</w:t>
      </w:r>
      <w:bookmarkStart w:name="_GoBack" w:id="0"/>
      <w:bookmarkEnd w:id="0"/>
    </w:p>
    <w:p w:rsidR="00E60FDA" w:rsidP="00E60FDA" w:rsidRDefault="00E60FDA" w14:paraId="5C882E2C" w14:textId="5003132C">
      <w:pPr>
        <w:pStyle w:val="InfoPara"/>
      </w:pPr>
      <w:r>
        <w:t>Map Zone</w:t>
      </w:r>
    </w:p>
    <w:p w:rsidR="00E60FDA" w:rsidP="00E60FDA" w:rsidRDefault="00E60FDA" w14:paraId="6F6035E8" w14:textId="77777777">
      <w:r>
        <w:t>17</w:t>
      </w:r>
    </w:p>
    <w:p w:rsidR="00E60FDA" w:rsidP="00E60FDA" w:rsidRDefault="00E60FDA" w14:paraId="59010302" w14:textId="77777777">
      <w:pPr>
        <w:pStyle w:val="InfoPara"/>
      </w:pPr>
      <w:r>
        <w:t>Geographic Range</w:t>
      </w:r>
    </w:p>
    <w:p w:rsidR="00E60FDA" w:rsidP="00E60FDA" w:rsidRDefault="00037559" w14:paraId="16DD5C24" w14:textId="3D8AEF9C">
      <w:r>
        <w:t>Biophysical Setting (</w:t>
      </w:r>
      <w:proofErr w:type="spellStart"/>
      <w:r w:rsidR="00E60FDA">
        <w:t>BpS</w:t>
      </w:r>
      <w:proofErr w:type="spellEnd"/>
      <w:r>
        <w:t>)</w:t>
      </w:r>
      <w:r w:rsidR="00E60FDA">
        <w:t xml:space="preserve"> is found on a few ranges in the Great Basin and Mojave Desert and southern Utah High Plateau.</w:t>
      </w:r>
    </w:p>
    <w:p w:rsidR="00E60FDA" w:rsidP="00E60FDA" w:rsidRDefault="00E60FDA" w14:paraId="45248095" w14:textId="77777777">
      <w:pPr>
        <w:pStyle w:val="InfoPara"/>
      </w:pPr>
      <w:r>
        <w:t>Biophysical Site Description</w:t>
      </w:r>
    </w:p>
    <w:p w:rsidR="00E60FDA" w:rsidP="00E60FDA" w:rsidRDefault="00E60FDA" w14:paraId="2465B41D" w14:textId="4597E8C8">
      <w:r>
        <w:t xml:space="preserve">These woodlands occur at the lower </w:t>
      </w:r>
      <w:proofErr w:type="spellStart"/>
      <w:r>
        <w:t>treeline</w:t>
      </w:r>
      <w:proofErr w:type="spellEnd"/>
      <w:r>
        <w:t>/ecotone between grassland or shrubland and more mesic coniferous forests typically in warm, dry, exposed sites. Elevations range from &lt;500m in British Columbia to 2</w:t>
      </w:r>
      <w:r w:rsidR="002016D9">
        <w:t>,</w:t>
      </w:r>
      <w:r>
        <w:t>800m in the N</w:t>
      </w:r>
      <w:r w:rsidR="00037559">
        <w:t>ew Mexico</w:t>
      </w:r>
      <w:r>
        <w:t xml:space="preserve"> mountains. Occurrences are found on all slopes and aspects</w:t>
      </w:r>
      <w:r w:rsidR="00037559">
        <w:t>;</w:t>
      </w:r>
      <w:r>
        <w:t xml:space="preserve"> however, moderately steep to very steep slopes or ridgetops are most common. This ecological system generally occurs on </w:t>
      </w:r>
      <w:r w:rsidR="00037559">
        <w:t xml:space="preserve">soils derived from </w:t>
      </w:r>
      <w:r>
        <w:t>igneous, metamorphic</w:t>
      </w:r>
      <w:r w:rsidR="00037559">
        <w:t>,</w:t>
      </w:r>
      <w:r>
        <w:t xml:space="preserve"> and sedimentary material, with characteristic features of good aeration and drainage, coarse textures, circumneutral to slightly acid pH, an abundance of mineral material, rockiness</w:t>
      </w:r>
      <w:r w:rsidR="00037559">
        <w:t>,</w:t>
      </w:r>
      <w:r>
        <w:t xml:space="preserve"> and periods of drought during the growing season.</w:t>
      </w:r>
    </w:p>
    <w:p w:rsidR="00E60FDA" w:rsidP="00E60FDA" w:rsidRDefault="00E60FDA" w14:paraId="6CBB8A29" w14:textId="77777777">
      <w:pPr>
        <w:pStyle w:val="InfoPara"/>
      </w:pPr>
      <w:r>
        <w:t>Vegetation Description</w:t>
      </w:r>
    </w:p>
    <w:p w:rsidR="00E60FDA" w:rsidP="00E60FDA" w:rsidRDefault="00E60FDA" w14:paraId="71B027A0" w14:textId="6FCA1B18">
      <w:r w:rsidRPr="00EA33D7">
        <w:rPr>
          <w:i/>
        </w:rPr>
        <w:t>Pinus ponderosa</w:t>
      </w:r>
      <w:r>
        <w:t xml:space="preserve"> is the predominant conifer; </w:t>
      </w:r>
      <w:r w:rsidRPr="00EA33D7">
        <w:rPr>
          <w:i/>
        </w:rPr>
        <w:t xml:space="preserve">Pinus </w:t>
      </w:r>
      <w:proofErr w:type="spellStart"/>
      <w:r w:rsidRPr="00EA33D7">
        <w:rPr>
          <w:i/>
        </w:rPr>
        <w:t>monophylla</w:t>
      </w:r>
      <w:proofErr w:type="spellEnd"/>
      <w:r>
        <w:t xml:space="preserve">, </w:t>
      </w:r>
      <w:r w:rsidRPr="00EA33D7">
        <w:rPr>
          <w:i/>
        </w:rPr>
        <w:t>Pinus edulis</w:t>
      </w:r>
      <w:r w:rsidR="00037559">
        <w:t>,</w:t>
      </w:r>
      <w:r>
        <w:t xml:space="preserve"> and </w:t>
      </w:r>
      <w:proofErr w:type="spellStart"/>
      <w:r w:rsidRPr="00EA33D7">
        <w:rPr>
          <w:i/>
        </w:rPr>
        <w:t>Juniperus</w:t>
      </w:r>
      <w:proofErr w:type="spellEnd"/>
      <w:r>
        <w:t xml:space="preserve"> spp</w:t>
      </w:r>
      <w:r w:rsidR="00037559">
        <w:t>.</w:t>
      </w:r>
      <w:r>
        <w:t xml:space="preserve"> may be present in the tree canopy. The understory is usually shrubby with </w:t>
      </w:r>
      <w:r w:rsidRPr="00EA33D7">
        <w:rPr>
          <w:i/>
        </w:rPr>
        <w:t>Artemisia nova</w:t>
      </w:r>
      <w:r>
        <w:t xml:space="preserve">, </w:t>
      </w:r>
      <w:r w:rsidRPr="00EA33D7">
        <w:rPr>
          <w:i/>
        </w:rPr>
        <w:t>Artemisia tridentata</w:t>
      </w:r>
      <w:r>
        <w:t xml:space="preserve">, </w:t>
      </w:r>
      <w:proofErr w:type="spellStart"/>
      <w:r w:rsidRPr="00EA33D7">
        <w:rPr>
          <w:i/>
        </w:rPr>
        <w:t>Arctostaphylos</w:t>
      </w:r>
      <w:proofErr w:type="spellEnd"/>
      <w:r w:rsidRPr="00EA33D7">
        <w:rPr>
          <w:i/>
        </w:rPr>
        <w:t xml:space="preserve"> </w:t>
      </w:r>
      <w:proofErr w:type="spellStart"/>
      <w:r w:rsidRPr="00EA33D7">
        <w:rPr>
          <w:i/>
        </w:rPr>
        <w:t>patula</w:t>
      </w:r>
      <w:proofErr w:type="spellEnd"/>
      <w:r>
        <w:t xml:space="preserve">, </w:t>
      </w:r>
      <w:proofErr w:type="spellStart"/>
      <w:r w:rsidRPr="00EA33D7">
        <w:rPr>
          <w:i/>
        </w:rPr>
        <w:t>Arctostaphylos</w:t>
      </w:r>
      <w:proofErr w:type="spellEnd"/>
      <w:r w:rsidRPr="00EA33D7">
        <w:rPr>
          <w:i/>
        </w:rPr>
        <w:t xml:space="preserve"> </w:t>
      </w:r>
      <w:proofErr w:type="spellStart"/>
      <w:r w:rsidRPr="00EA33D7">
        <w:rPr>
          <w:i/>
        </w:rPr>
        <w:t>uva-ursi</w:t>
      </w:r>
      <w:proofErr w:type="spellEnd"/>
      <w:r>
        <w:t xml:space="preserve">, </w:t>
      </w:r>
      <w:proofErr w:type="spellStart"/>
      <w:r w:rsidRPr="00EA33D7">
        <w:rPr>
          <w:i/>
        </w:rPr>
        <w:t>Cercocarpus</w:t>
      </w:r>
      <w:proofErr w:type="spellEnd"/>
      <w:r w:rsidRPr="00EA33D7">
        <w:rPr>
          <w:i/>
        </w:rPr>
        <w:t xml:space="preserve"> </w:t>
      </w:r>
      <w:proofErr w:type="spellStart"/>
      <w:r w:rsidRPr="00EA33D7">
        <w:rPr>
          <w:i/>
        </w:rPr>
        <w:t>montanus</w:t>
      </w:r>
      <w:proofErr w:type="spellEnd"/>
      <w:r>
        <w:t xml:space="preserve">, </w:t>
      </w:r>
      <w:proofErr w:type="spellStart"/>
      <w:r w:rsidRPr="00EA33D7">
        <w:rPr>
          <w:i/>
        </w:rPr>
        <w:t>Cercocarpus</w:t>
      </w:r>
      <w:proofErr w:type="spellEnd"/>
      <w:r w:rsidRPr="00EA33D7">
        <w:rPr>
          <w:i/>
        </w:rPr>
        <w:t xml:space="preserve"> </w:t>
      </w:r>
      <w:proofErr w:type="spellStart"/>
      <w:r w:rsidRPr="00EA33D7">
        <w:rPr>
          <w:i/>
        </w:rPr>
        <w:t>ledifolius</w:t>
      </w:r>
      <w:proofErr w:type="spellEnd"/>
      <w:r>
        <w:t xml:space="preserve">, </w:t>
      </w:r>
      <w:proofErr w:type="spellStart"/>
      <w:r w:rsidRPr="00EA33D7">
        <w:rPr>
          <w:i/>
        </w:rPr>
        <w:t>Purshia</w:t>
      </w:r>
      <w:proofErr w:type="spellEnd"/>
      <w:r w:rsidRPr="00EA33D7">
        <w:rPr>
          <w:i/>
        </w:rPr>
        <w:t xml:space="preserve"> </w:t>
      </w:r>
      <w:proofErr w:type="spellStart"/>
      <w:r w:rsidRPr="00EA33D7">
        <w:rPr>
          <w:i/>
        </w:rPr>
        <w:t>stansburiana</w:t>
      </w:r>
      <w:proofErr w:type="spellEnd"/>
      <w:r>
        <w:t xml:space="preserve">, </w:t>
      </w:r>
      <w:proofErr w:type="spellStart"/>
      <w:r w:rsidRPr="00EA33D7">
        <w:rPr>
          <w:i/>
        </w:rPr>
        <w:t>Purshia</w:t>
      </w:r>
      <w:proofErr w:type="spellEnd"/>
      <w:r w:rsidRPr="00EA33D7">
        <w:rPr>
          <w:i/>
        </w:rPr>
        <w:t xml:space="preserve"> tridentata</w:t>
      </w:r>
      <w:r>
        <w:t xml:space="preserve">, </w:t>
      </w:r>
      <w:r w:rsidRPr="00EA33D7">
        <w:rPr>
          <w:i/>
        </w:rPr>
        <w:t xml:space="preserve">Quercus </w:t>
      </w:r>
      <w:proofErr w:type="spellStart"/>
      <w:r w:rsidRPr="00EA33D7">
        <w:rPr>
          <w:i/>
        </w:rPr>
        <w:t>gambelii</w:t>
      </w:r>
      <w:proofErr w:type="spellEnd"/>
      <w:r>
        <w:t xml:space="preserve"> (eastern </w:t>
      </w:r>
      <w:r w:rsidR="00037559">
        <w:t xml:space="preserve">map zones </w:t>
      </w:r>
      <w:r>
        <w:t xml:space="preserve">12 and 17), </w:t>
      </w:r>
      <w:proofErr w:type="spellStart"/>
      <w:r w:rsidRPr="00EA33D7">
        <w:rPr>
          <w:i/>
        </w:rPr>
        <w:t>Symphoricarpos</w:t>
      </w:r>
      <w:proofErr w:type="spellEnd"/>
      <w:r w:rsidRPr="00EA33D7">
        <w:rPr>
          <w:i/>
        </w:rPr>
        <w:t xml:space="preserve"> </w:t>
      </w:r>
      <w:proofErr w:type="spellStart"/>
      <w:r w:rsidRPr="00EA33D7">
        <w:rPr>
          <w:i/>
        </w:rPr>
        <w:t>oreophilus</w:t>
      </w:r>
      <w:proofErr w:type="spellEnd"/>
      <w:r>
        <w:t xml:space="preserve">, </w:t>
      </w:r>
      <w:r w:rsidRPr="00EA33D7">
        <w:rPr>
          <w:i/>
        </w:rPr>
        <w:t xml:space="preserve">Prunus </w:t>
      </w:r>
      <w:proofErr w:type="spellStart"/>
      <w:r w:rsidRPr="00EA33D7">
        <w:rPr>
          <w:i/>
        </w:rPr>
        <w:t>virginiana</w:t>
      </w:r>
      <w:proofErr w:type="spellEnd"/>
      <w:r>
        <w:t xml:space="preserve">, </w:t>
      </w:r>
      <w:proofErr w:type="spellStart"/>
      <w:r w:rsidRPr="00EA33D7">
        <w:rPr>
          <w:i/>
        </w:rPr>
        <w:t>Amelanchier</w:t>
      </w:r>
      <w:proofErr w:type="spellEnd"/>
      <w:r w:rsidRPr="00EA33D7">
        <w:rPr>
          <w:i/>
        </w:rPr>
        <w:t xml:space="preserve"> </w:t>
      </w:r>
      <w:proofErr w:type="spellStart"/>
      <w:r w:rsidRPr="00EA33D7">
        <w:rPr>
          <w:i/>
        </w:rPr>
        <w:t>alnifolia</w:t>
      </w:r>
      <w:proofErr w:type="spellEnd"/>
      <w:r w:rsidR="00037559">
        <w:t>,</w:t>
      </w:r>
      <w:r>
        <w:t xml:space="preserve"> and </w:t>
      </w:r>
      <w:r w:rsidRPr="00EA33D7">
        <w:rPr>
          <w:i/>
        </w:rPr>
        <w:t>Rosa</w:t>
      </w:r>
      <w:r>
        <w:t xml:space="preserve"> spp. Common grass species include </w:t>
      </w:r>
      <w:proofErr w:type="spellStart"/>
      <w:r w:rsidRPr="00EA33D7">
        <w:rPr>
          <w:i/>
        </w:rPr>
        <w:t>Pseudoroegneria</w:t>
      </w:r>
      <w:proofErr w:type="spellEnd"/>
      <w:r w:rsidRPr="00EA33D7">
        <w:rPr>
          <w:i/>
        </w:rPr>
        <w:t xml:space="preserve"> </w:t>
      </w:r>
      <w:proofErr w:type="spellStart"/>
      <w:r w:rsidRPr="00EA33D7">
        <w:rPr>
          <w:i/>
        </w:rPr>
        <w:t>spicata</w:t>
      </w:r>
      <w:proofErr w:type="spellEnd"/>
      <w:r>
        <w:t xml:space="preserve"> and species of </w:t>
      </w:r>
      <w:proofErr w:type="spellStart"/>
      <w:r w:rsidRPr="00EA33D7">
        <w:rPr>
          <w:i/>
        </w:rPr>
        <w:t>Hesperostipa</w:t>
      </w:r>
      <w:proofErr w:type="spellEnd"/>
      <w:r>
        <w:t xml:space="preserve">, </w:t>
      </w:r>
      <w:proofErr w:type="spellStart"/>
      <w:r w:rsidRPr="00EA33D7">
        <w:rPr>
          <w:i/>
        </w:rPr>
        <w:t>Achnatherum</w:t>
      </w:r>
      <w:proofErr w:type="spellEnd"/>
      <w:r>
        <w:t xml:space="preserve">, </w:t>
      </w:r>
      <w:proofErr w:type="spellStart"/>
      <w:r w:rsidRPr="00EA33D7">
        <w:rPr>
          <w:i/>
        </w:rPr>
        <w:t>Festuca</w:t>
      </w:r>
      <w:proofErr w:type="spellEnd"/>
      <w:r w:rsidR="00037559">
        <w:t>,</w:t>
      </w:r>
      <w:r>
        <w:t xml:space="preserve"> and </w:t>
      </w:r>
      <w:proofErr w:type="spellStart"/>
      <w:r w:rsidRPr="00EA33D7">
        <w:rPr>
          <w:i/>
        </w:rPr>
        <w:t>Muhlenbergia</w:t>
      </w:r>
      <w:proofErr w:type="spellEnd"/>
      <w:r>
        <w:t xml:space="preserve">. </w:t>
      </w:r>
      <w:r w:rsidRPr="00EA33D7">
        <w:rPr>
          <w:i/>
        </w:rPr>
        <w:t>Pinus ponderosa</w:t>
      </w:r>
      <w:r>
        <w:t>/</w:t>
      </w:r>
      <w:proofErr w:type="spellStart"/>
      <w:r w:rsidRPr="00EA33D7">
        <w:rPr>
          <w:i/>
        </w:rPr>
        <w:t>Arctostaphylos</w:t>
      </w:r>
      <w:proofErr w:type="spellEnd"/>
      <w:r w:rsidRPr="00EA33D7">
        <w:rPr>
          <w:i/>
        </w:rPr>
        <w:t xml:space="preserve"> </w:t>
      </w:r>
      <w:proofErr w:type="spellStart"/>
      <w:r w:rsidRPr="00EA33D7">
        <w:rPr>
          <w:i/>
        </w:rPr>
        <w:t>patula</w:t>
      </w:r>
      <w:proofErr w:type="spellEnd"/>
      <w:r>
        <w:t xml:space="preserve"> represents the extreme with a typically high percentage of rock and bare soil present.</w:t>
      </w:r>
    </w:p>
    <w:p w:rsidR="00E60FDA" w:rsidP="00E60FDA" w:rsidRDefault="00E60FDA" w14:paraId="0DED1226"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00E60FDA" w:rsidP="00E60FDA" w:rsidRDefault="00E60FDA" w14:paraId="28D69181" w14:textId="77777777">
      <w:pPr>
        <w:pStyle w:val="InfoPara"/>
      </w:pPr>
      <w:r>
        <w:t>Disturbance Description</w:t>
      </w:r>
    </w:p>
    <w:p w:rsidR="00E60FDA" w:rsidP="00E60FDA" w:rsidRDefault="00E60FDA" w14:paraId="4A98B9C2" w14:textId="54D4B79D">
      <w:r>
        <w:t xml:space="preserve">These sites are in a </w:t>
      </w:r>
      <w:r w:rsidR="002016D9">
        <w:t>high</w:t>
      </w:r>
      <w:r w:rsidR="00037559">
        <w:t>-</w:t>
      </w:r>
      <w:r w:rsidR="002016D9">
        <w:t>frequency, low</w:t>
      </w:r>
      <w:r w:rsidR="00037559">
        <w:t>-</w:t>
      </w:r>
      <w:r w:rsidR="002016D9">
        <w:t xml:space="preserve"> and mixed</w:t>
      </w:r>
      <w:r w:rsidR="00037559">
        <w:t>-</w:t>
      </w:r>
      <w:r w:rsidR="002016D9">
        <w:t>severity fire regime group</w:t>
      </w:r>
      <w:r>
        <w:t>. Some portions of these sites are transition zones to</w:t>
      </w:r>
      <w:r w:rsidR="002016D9">
        <w:t xml:space="preserve"> high</w:t>
      </w:r>
      <w:r w:rsidR="00037559">
        <w:t>-</w:t>
      </w:r>
      <w:r w:rsidR="002016D9">
        <w:t>frequency, high</w:t>
      </w:r>
      <w:r w:rsidR="00037559">
        <w:t>-</w:t>
      </w:r>
      <w:r w:rsidR="002016D9">
        <w:t>severity and moderate</w:t>
      </w:r>
      <w:r w:rsidR="00037559">
        <w:t>-</w:t>
      </w:r>
      <w:r w:rsidR="002016D9">
        <w:t>frequency, low</w:t>
      </w:r>
      <w:r w:rsidR="00037559">
        <w:t>-</w:t>
      </w:r>
      <w:r w:rsidR="002016D9">
        <w:t xml:space="preserve"> and mixed</w:t>
      </w:r>
      <w:r w:rsidR="00037559">
        <w:t>-</w:t>
      </w:r>
      <w:r w:rsidR="002016D9">
        <w:t>severity fire regime groups</w:t>
      </w:r>
      <w:r>
        <w:t>. Frequent surface and mixed</w:t>
      </w:r>
      <w:r w:rsidR="00037559">
        <w:t>-</w:t>
      </w:r>
      <w:r>
        <w:t>severity fires were the common fire regime characteristics (Bradley 1992), with mixed severity bein</w:t>
      </w:r>
      <w:r w:rsidR="002016D9">
        <w:t xml:space="preserve">g predominant </w:t>
      </w:r>
      <w:r>
        <w:t xml:space="preserve">due to the presence of shrubs with a </w:t>
      </w:r>
      <w:r w:rsidR="00037559">
        <w:t xml:space="preserve">mean fire return interval </w:t>
      </w:r>
      <w:r>
        <w:t>of &lt;35yrs. Surface fire intervals ranged from 10-50yrs, and replacement severity occurred at intervals of 150-400+yrs (Brown 2000; Crane 1986; Bradley 1992a; Bradley 1992b; Barrett 1988; Morgan et al 1996; Brown 1994). Stand</w:t>
      </w:r>
      <w:r w:rsidR="00037559">
        <w:t>-</w:t>
      </w:r>
      <w:r>
        <w:t>replacement fires were generally restricted to the closed canopy forest and the stand initiation conditions. Topography (aspect, substrate depth, slope, position, etc.) exerted strong control over fire behavior</w:t>
      </w:r>
      <w:r w:rsidR="00037559">
        <w:t>,</w:t>
      </w:r>
      <w:r>
        <w:t xml:space="preserve"> producing spatially and temporally mixed</w:t>
      </w:r>
      <w:r w:rsidR="00037559">
        <w:t>-</w:t>
      </w:r>
      <w:r>
        <w:t>severity regimes (Stanley Kitchen, USFS</w:t>
      </w:r>
      <w:r w:rsidR="00037559">
        <w:t>, personal communication</w:t>
      </w:r>
      <w:r>
        <w:t>).</w:t>
      </w:r>
    </w:p>
    <w:p w:rsidR="00E60FDA" w:rsidP="00E60FDA" w:rsidRDefault="00E60FDA" w14:paraId="601B34A5" w14:textId="77777777"/>
    <w:p w:rsidR="00E60FDA" w:rsidP="00E60FDA" w:rsidRDefault="00E60FDA" w14:paraId="0EBF90BC" w14:textId="77777777">
      <w:r>
        <w:t xml:space="preserve">Bark </w:t>
      </w:r>
      <w:r w:rsidR="002016D9">
        <w:t>beetle</w:t>
      </w:r>
      <w:r>
        <w:t xml:space="preserve"> outbreaks are highly related to stand density. Denser stands in relation to site capacity will favor outbreaks, which will decrease as trees are thinned.</w:t>
      </w:r>
    </w:p>
    <w:p w:rsidR="00E60FDA" w:rsidP="00E60FDA" w:rsidRDefault="002016D9" w14:paraId="66203A43"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256</w:t>
            </w:r>
          </w:p>
        </w:tc>
        <w:tc>
          <w:p>
            <w:pPr>
              <w:jc w:val="center"/>
            </w:pPr>
            <w:r>
              <w:t>6</w:t>
            </w:r>
          </w:p>
        </w:tc>
        <w:tc>
          <w:p>
            <w:pPr>
              <w:jc w:val="center"/>
            </w:pPr>
            <w:r>
              <w:t>150</w:t>
            </w:r>
          </w:p>
        </w:tc>
        <w:tc>
          <w:p>
            <w:pPr>
              <w:jc w:val="center"/>
            </w:pPr>
            <w:r>
              <w:t>400</w:t>
            </w:r>
          </w:p>
        </w:tc>
      </w:tr>
      <w:tr>
        <w:tc>
          <w:p>
            <w:pPr>
              <w:jc w:val="center"/>
            </w:pPr>
            <w:r>
              <w:t>Moderate (Mixed)</w:t>
            </w:r>
          </w:p>
        </w:tc>
        <w:tc>
          <w:p>
            <w:pPr>
              <w:jc w:val="center"/>
            </w:pPr>
            <w:r>
              <w:t>38</w:t>
            </w:r>
          </w:p>
        </w:tc>
        <w:tc>
          <w:p>
            <w:pPr>
              <w:jc w:val="center"/>
            </w:pPr>
            <w:r>
              <w:t>39</w:t>
            </w:r>
          </w:p>
        </w:tc>
        <w:tc>
          <w:p>
            <w:pPr>
              <w:jc w:val="center"/>
            </w:pPr>
            <w:r>
              <w:t/>
            </w:r>
          </w:p>
        </w:tc>
        <w:tc>
          <w:p>
            <w:pPr>
              <w:jc w:val="center"/>
            </w:pPr>
            <w:r>
              <w:t/>
            </w:r>
          </w:p>
        </w:tc>
      </w:tr>
      <w:tr>
        <w:tc>
          <w:p>
            <w:pPr>
              <w:jc w:val="center"/>
            </w:pPr>
            <w:r>
              <w:t>Low (Surface)</w:t>
            </w:r>
          </w:p>
        </w:tc>
        <w:tc>
          <w:p>
            <w:pPr>
              <w:jc w:val="center"/>
            </w:pPr>
            <w:r>
              <w:t>28</w:t>
            </w:r>
          </w:p>
        </w:tc>
        <w:tc>
          <w:p>
            <w:pPr>
              <w:jc w:val="center"/>
            </w:pPr>
            <w:r>
              <w:t>55</w:t>
            </w:r>
          </w:p>
        </w:tc>
        <w:tc>
          <w:p>
            <w:pPr>
              <w:jc w:val="center"/>
            </w:pPr>
            <w:r>
              <w:t>10</w:t>
            </w:r>
          </w:p>
        </w:tc>
        <w:tc>
          <w:p>
            <w:pPr>
              <w:jc w:val="center"/>
            </w:pPr>
            <w:r>
              <w:t>50</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0FDA" w:rsidP="00E60FDA" w:rsidRDefault="00E60FDA" w14:paraId="4A838FA3" w14:textId="77777777">
      <w:pPr>
        <w:pStyle w:val="InfoPara"/>
      </w:pPr>
      <w:r>
        <w:t>Scale Description</w:t>
      </w:r>
    </w:p>
    <w:p w:rsidR="00E60FDA" w:rsidP="00E60FDA" w:rsidRDefault="00E60FDA" w14:paraId="342A442C" w14:textId="77777777">
      <w:proofErr w:type="spellStart"/>
      <w:r>
        <w:t>BpS</w:t>
      </w:r>
      <w:proofErr w:type="spellEnd"/>
      <w:r>
        <w:t xml:space="preserve"> is found throughout the Great Basin, although it is not common. Patch size is mostly 10-100ac with 1</w:t>
      </w:r>
      <w:r w:rsidR="002016D9">
        <w:t>,</w:t>
      </w:r>
      <w:r>
        <w:t>000ac less common.</w:t>
      </w:r>
    </w:p>
    <w:p w:rsidR="00E60FDA" w:rsidP="00E60FDA" w:rsidRDefault="00E60FDA" w14:paraId="17239940" w14:textId="77777777">
      <w:pPr>
        <w:pStyle w:val="InfoPara"/>
      </w:pPr>
      <w:r>
        <w:t>Adjacency or Identification Concerns</w:t>
      </w:r>
    </w:p>
    <w:p w:rsidR="00E60FDA" w:rsidP="00E60FDA" w:rsidRDefault="00E60FDA" w14:paraId="4BBAE8F1" w14:textId="0D004F56">
      <w:r>
        <w:t xml:space="preserve">This system intergrades with Rocky Mountain Ponderosa Pine Savanna (1117). </w:t>
      </w:r>
      <w:r w:rsidR="00037559">
        <w:t xml:space="preserve">It is </w:t>
      </w:r>
      <w:r>
        <w:t>distinguished by the high-frequency, surface-fire regime, less steep or rocky environmental setting, and more open grassy understory structure of the savanna system.</w:t>
      </w:r>
    </w:p>
    <w:p w:rsidR="00E60FDA" w:rsidP="00E60FDA" w:rsidRDefault="00E60FDA" w14:paraId="5C874455" w14:textId="77777777"/>
    <w:p w:rsidR="00E60FDA" w:rsidP="00E60FDA" w:rsidRDefault="00E60FDA" w14:paraId="4C556877" w14:textId="1EC1FB1B">
      <w:r>
        <w:t xml:space="preserve">This ecological system is often transitional between non-forested areas or between </w:t>
      </w:r>
      <w:r w:rsidRPr="00EA33D7">
        <w:rPr>
          <w:i/>
        </w:rPr>
        <w:t>Pinus ponderosa</w:t>
      </w:r>
      <w:r>
        <w:t xml:space="preserve"> (at lower elevations) and Douglas</w:t>
      </w:r>
      <w:r w:rsidR="002016D9">
        <w:t>-</w:t>
      </w:r>
      <w:r>
        <w:t>fir/white fir/lodgepole pine at higher elevations. It is usually found on sites that are dry montane with a variety of slopes, aspects</w:t>
      </w:r>
      <w:r w:rsidR="00037559">
        <w:t xml:space="preserve">, </w:t>
      </w:r>
      <w:r>
        <w:t xml:space="preserve">and soil conditions. If a large component of aspen is present, model </w:t>
      </w:r>
      <w:proofErr w:type="spellStart"/>
      <w:r>
        <w:t>BpS</w:t>
      </w:r>
      <w:proofErr w:type="spellEnd"/>
      <w:r>
        <w:t xml:space="preserve"> 1061 should be used.</w:t>
      </w:r>
    </w:p>
    <w:p w:rsidR="00E60FDA" w:rsidP="00E60FDA" w:rsidRDefault="00E60FDA" w14:paraId="0395732D" w14:textId="77777777">
      <w:pPr>
        <w:pStyle w:val="InfoPara"/>
      </w:pPr>
      <w:r>
        <w:t>Issues or Problems</w:t>
      </w:r>
    </w:p>
    <w:p w:rsidR="00E60FDA" w:rsidP="00E60FDA" w:rsidRDefault="00E60FDA" w14:paraId="177045F0" w14:textId="6EB71BBB">
      <w:r>
        <w:t>Ponderosa pine woodlands and savannas should be better researched for the Great Basin. Many scattered PIPO patches in the Great Basin were completely logged during the mining era of 1850-1900 (e</w:t>
      </w:r>
      <w:r w:rsidR="00037559">
        <w:t xml:space="preserve">.g., </w:t>
      </w:r>
      <w:r>
        <w:t>several 100ac in the Clover Mountains on the Great Basin-Mojave Desert boundary in eastern N</w:t>
      </w:r>
      <w:r w:rsidR="00037559">
        <w:t>evada</w:t>
      </w:r>
      <w:r>
        <w:t>) and during the railroad construction era throughout the western U</w:t>
      </w:r>
      <w:r w:rsidR="00037559">
        <w:t>nited States</w:t>
      </w:r>
      <w:r>
        <w:t xml:space="preserve">. It is also thought that the dominance of shrubs in understories is greater today than during pre-settlement because livestock grazing greatly reduced grasses in the southern portion </w:t>
      </w:r>
      <w:r>
        <w:lastRenderedPageBreak/>
        <w:t>of the Great Basin. Therefore, shrubby woodlands today may have been grassy savannas in the past.</w:t>
      </w:r>
    </w:p>
    <w:p w:rsidR="00E60FDA" w:rsidP="00E60FDA" w:rsidRDefault="00E60FDA" w14:paraId="4937D1B1" w14:textId="77777777">
      <w:pPr>
        <w:pStyle w:val="InfoPara"/>
      </w:pPr>
      <w:r>
        <w:t>Native Uncharacteristic Conditions</w:t>
      </w:r>
    </w:p>
    <w:p w:rsidR="00E60FDA" w:rsidP="00E60FDA" w:rsidRDefault="00E60FDA" w14:paraId="7D745468" w14:textId="77777777"/>
    <w:p w:rsidR="00E60FDA" w:rsidP="00E60FDA" w:rsidRDefault="00E60FDA" w14:paraId="72D70334" w14:textId="77777777">
      <w:pPr>
        <w:pStyle w:val="InfoPara"/>
      </w:pPr>
      <w:r>
        <w:t>Comments</w:t>
      </w:r>
    </w:p>
    <w:p w:rsidR="00E80241" w:rsidP="00E80241" w:rsidRDefault="00E80241" w14:paraId="3DA2D19C" w14:textId="77777777">
      <w:pPr>
        <w:rPr>
          <w:b/>
        </w:rPr>
      </w:pPr>
    </w:p>
    <w:p w:rsidR="00E60FDA" w:rsidP="00E60FDA" w:rsidRDefault="00E60FDA" w14:paraId="2A5020EB" w14:textId="77777777">
      <w:pPr>
        <w:pStyle w:val="ReportSection"/>
      </w:pPr>
      <w:r>
        <w:t>Succession Classes</w:t>
      </w:r>
    </w:p>
    <w:p w:rsidR="00E60FDA" w:rsidP="00E60FDA" w:rsidRDefault="00E60FDA" w14:paraId="5F0BA9A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0FDA" w:rsidP="00E60FDA" w:rsidRDefault="00E60FDA" w14:paraId="5D77E359"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60FDA" w:rsidP="00E60FDA" w:rsidRDefault="00E60FDA" w14:paraId="2177BD84" w14:textId="77777777"/>
    <w:p w:rsidR="00E60FDA" w:rsidP="00E60FDA" w:rsidRDefault="00E60FDA" w14:paraId="09AE46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84"/>
        <w:gridCol w:w="2364"/>
        <w:gridCol w:w="1956"/>
      </w:tblGrid>
      <w:tr w:rsidRPr="00E60FDA" w:rsidR="00E60FDA" w:rsidTr="00E60FDA" w14:paraId="3AB98842" w14:textId="77777777">
        <w:tc>
          <w:tcPr>
            <w:tcW w:w="1092" w:type="dxa"/>
            <w:tcBorders>
              <w:top w:val="single" w:color="auto" w:sz="2" w:space="0"/>
              <w:bottom w:val="single" w:color="000000" w:sz="12" w:space="0"/>
            </w:tcBorders>
            <w:shd w:val="clear" w:color="auto" w:fill="auto"/>
          </w:tcPr>
          <w:p w:rsidRPr="00E60FDA" w:rsidR="00E60FDA" w:rsidP="00292D8B" w:rsidRDefault="00E60FDA" w14:paraId="7DD166EA" w14:textId="77777777">
            <w:pPr>
              <w:rPr>
                <w:b/>
                <w:bCs/>
              </w:rPr>
            </w:pPr>
            <w:r w:rsidRPr="00E60FDA">
              <w:rPr>
                <w:b/>
                <w:bCs/>
              </w:rPr>
              <w:t>Symbol</w:t>
            </w:r>
          </w:p>
        </w:tc>
        <w:tc>
          <w:tcPr>
            <w:tcW w:w="3084" w:type="dxa"/>
            <w:tcBorders>
              <w:top w:val="single" w:color="auto" w:sz="2" w:space="0"/>
              <w:bottom w:val="single" w:color="000000" w:sz="12" w:space="0"/>
            </w:tcBorders>
            <w:shd w:val="clear" w:color="auto" w:fill="auto"/>
          </w:tcPr>
          <w:p w:rsidRPr="00E60FDA" w:rsidR="00E60FDA" w:rsidP="00292D8B" w:rsidRDefault="00E60FDA" w14:paraId="6566279A" w14:textId="77777777">
            <w:pPr>
              <w:rPr>
                <w:b/>
                <w:bCs/>
              </w:rPr>
            </w:pPr>
            <w:r w:rsidRPr="00E60FDA">
              <w:rPr>
                <w:b/>
                <w:bCs/>
              </w:rPr>
              <w:t>Scientific Name</w:t>
            </w:r>
          </w:p>
        </w:tc>
        <w:tc>
          <w:tcPr>
            <w:tcW w:w="2364" w:type="dxa"/>
            <w:tcBorders>
              <w:top w:val="single" w:color="auto" w:sz="2" w:space="0"/>
              <w:bottom w:val="single" w:color="000000" w:sz="12" w:space="0"/>
            </w:tcBorders>
            <w:shd w:val="clear" w:color="auto" w:fill="auto"/>
          </w:tcPr>
          <w:p w:rsidRPr="00E60FDA" w:rsidR="00E60FDA" w:rsidP="00292D8B" w:rsidRDefault="00E60FDA" w14:paraId="1B0A1DE2" w14:textId="77777777">
            <w:pPr>
              <w:rPr>
                <w:b/>
                <w:bCs/>
              </w:rPr>
            </w:pPr>
            <w:r w:rsidRPr="00E60FDA">
              <w:rPr>
                <w:b/>
                <w:bCs/>
              </w:rPr>
              <w:t>Common Name</w:t>
            </w:r>
          </w:p>
        </w:tc>
        <w:tc>
          <w:tcPr>
            <w:tcW w:w="1956" w:type="dxa"/>
            <w:tcBorders>
              <w:top w:val="single" w:color="auto" w:sz="2" w:space="0"/>
              <w:bottom w:val="single" w:color="000000" w:sz="12" w:space="0"/>
            </w:tcBorders>
            <w:shd w:val="clear" w:color="auto" w:fill="auto"/>
          </w:tcPr>
          <w:p w:rsidRPr="00E60FDA" w:rsidR="00E60FDA" w:rsidP="00292D8B" w:rsidRDefault="00E60FDA" w14:paraId="6E291FE5" w14:textId="77777777">
            <w:pPr>
              <w:rPr>
                <w:b/>
                <w:bCs/>
              </w:rPr>
            </w:pPr>
            <w:r w:rsidRPr="00E60FDA">
              <w:rPr>
                <w:b/>
                <w:bCs/>
              </w:rPr>
              <w:t>Canopy Position</w:t>
            </w:r>
          </w:p>
        </w:tc>
      </w:tr>
      <w:tr w:rsidRPr="00E60FDA" w:rsidR="00E60FDA" w:rsidTr="00E60FDA" w14:paraId="3BB50309" w14:textId="77777777">
        <w:tc>
          <w:tcPr>
            <w:tcW w:w="1092" w:type="dxa"/>
            <w:tcBorders>
              <w:top w:val="single" w:color="000000" w:sz="12" w:space="0"/>
            </w:tcBorders>
            <w:shd w:val="clear" w:color="auto" w:fill="auto"/>
          </w:tcPr>
          <w:p w:rsidRPr="00E60FDA" w:rsidR="00E60FDA" w:rsidP="00292D8B" w:rsidRDefault="00E60FDA" w14:paraId="7AAD0D63" w14:textId="77777777">
            <w:pPr>
              <w:rPr>
                <w:bCs/>
              </w:rPr>
            </w:pPr>
            <w:r w:rsidRPr="00E60FDA">
              <w:rPr>
                <w:bCs/>
              </w:rPr>
              <w:t>PIPO</w:t>
            </w:r>
          </w:p>
        </w:tc>
        <w:tc>
          <w:tcPr>
            <w:tcW w:w="3084" w:type="dxa"/>
            <w:tcBorders>
              <w:top w:val="single" w:color="000000" w:sz="12" w:space="0"/>
            </w:tcBorders>
            <w:shd w:val="clear" w:color="auto" w:fill="auto"/>
          </w:tcPr>
          <w:p w:rsidRPr="00E60FDA" w:rsidR="00E60FDA" w:rsidP="00292D8B" w:rsidRDefault="00E60FDA" w14:paraId="5BE77EC2" w14:textId="77777777">
            <w:r w:rsidRPr="00E60FDA">
              <w:t>Pinus ponderosa</w:t>
            </w:r>
          </w:p>
        </w:tc>
        <w:tc>
          <w:tcPr>
            <w:tcW w:w="2364" w:type="dxa"/>
            <w:tcBorders>
              <w:top w:val="single" w:color="000000" w:sz="12" w:space="0"/>
            </w:tcBorders>
            <w:shd w:val="clear" w:color="auto" w:fill="auto"/>
          </w:tcPr>
          <w:p w:rsidRPr="00E60FDA" w:rsidR="00E60FDA" w:rsidP="00292D8B" w:rsidRDefault="00E60FDA" w14:paraId="5AF6B29D" w14:textId="77777777">
            <w:r w:rsidRPr="00E60FDA">
              <w:t>Ponderosa pine</w:t>
            </w:r>
          </w:p>
        </w:tc>
        <w:tc>
          <w:tcPr>
            <w:tcW w:w="1956" w:type="dxa"/>
            <w:tcBorders>
              <w:top w:val="single" w:color="000000" w:sz="12" w:space="0"/>
            </w:tcBorders>
            <w:shd w:val="clear" w:color="auto" w:fill="auto"/>
          </w:tcPr>
          <w:p w:rsidRPr="00E60FDA" w:rsidR="00E60FDA" w:rsidP="00292D8B" w:rsidRDefault="00E60FDA" w14:paraId="452F1E95" w14:textId="77777777">
            <w:r w:rsidRPr="00E60FDA">
              <w:t>Upper</w:t>
            </w:r>
          </w:p>
        </w:tc>
      </w:tr>
      <w:tr w:rsidRPr="00E60FDA" w:rsidR="00E60FDA" w:rsidTr="00E60FDA" w14:paraId="3EF280BE" w14:textId="77777777">
        <w:tc>
          <w:tcPr>
            <w:tcW w:w="1092" w:type="dxa"/>
            <w:shd w:val="clear" w:color="auto" w:fill="auto"/>
          </w:tcPr>
          <w:p w:rsidRPr="00E60FDA" w:rsidR="00E60FDA" w:rsidP="00292D8B" w:rsidRDefault="00E60FDA" w14:paraId="2A423FFF" w14:textId="77777777">
            <w:pPr>
              <w:rPr>
                <w:bCs/>
              </w:rPr>
            </w:pPr>
            <w:r w:rsidRPr="00E60FDA">
              <w:rPr>
                <w:bCs/>
              </w:rPr>
              <w:t>QUGA</w:t>
            </w:r>
          </w:p>
        </w:tc>
        <w:tc>
          <w:tcPr>
            <w:tcW w:w="3084" w:type="dxa"/>
            <w:shd w:val="clear" w:color="auto" w:fill="auto"/>
          </w:tcPr>
          <w:p w:rsidRPr="00E60FDA" w:rsidR="00E60FDA" w:rsidP="00292D8B" w:rsidRDefault="00E60FDA" w14:paraId="4A9DD74D" w14:textId="77777777">
            <w:r w:rsidRPr="00E60FDA">
              <w:t xml:space="preserve">Quercus </w:t>
            </w:r>
            <w:proofErr w:type="spellStart"/>
            <w:r w:rsidRPr="00E60FDA">
              <w:t>gambelii</w:t>
            </w:r>
            <w:proofErr w:type="spellEnd"/>
          </w:p>
        </w:tc>
        <w:tc>
          <w:tcPr>
            <w:tcW w:w="2364" w:type="dxa"/>
            <w:shd w:val="clear" w:color="auto" w:fill="auto"/>
          </w:tcPr>
          <w:p w:rsidRPr="00E60FDA" w:rsidR="00E60FDA" w:rsidP="00292D8B" w:rsidRDefault="00E60FDA" w14:paraId="2459919F" w14:textId="77777777">
            <w:proofErr w:type="spellStart"/>
            <w:r w:rsidRPr="00E60FDA">
              <w:t>Gambel</w:t>
            </w:r>
            <w:proofErr w:type="spellEnd"/>
            <w:r w:rsidRPr="00E60FDA">
              <w:t xml:space="preserve"> oak</w:t>
            </w:r>
          </w:p>
        </w:tc>
        <w:tc>
          <w:tcPr>
            <w:tcW w:w="1956" w:type="dxa"/>
            <w:shd w:val="clear" w:color="auto" w:fill="auto"/>
          </w:tcPr>
          <w:p w:rsidRPr="00E60FDA" w:rsidR="00E60FDA" w:rsidP="00292D8B" w:rsidRDefault="00E60FDA" w14:paraId="1B3442C7" w14:textId="77777777">
            <w:r w:rsidRPr="00E60FDA">
              <w:t>Upper</w:t>
            </w:r>
          </w:p>
        </w:tc>
      </w:tr>
      <w:tr w:rsidRPr="00E60FDA" w:rsidR="00E60FDA" w:rsidTr="00E60FDA" w14:paraId="205523F3" w14:textId="77777777">
        <w:tc>
          <w:tcPr>
            <w:tcW w:w="1092" w:type="dxa"/>
            <w:shd w:val="clear" w:color="auto" w:fill="auto"/>
          </w:tcPr>
          <w:p w:rsidRPr="00E60FDA" w:rsidR="00E60FDA" w:rsidP="00292D8B" w:rsidRDefault="00E60FDA" w14:paraId="7841D88E" w14:textId="77777777">
            <w:pPr>
              <w:rPr>
                <w:bCs/>
              </w:rPr>
            </w:pPr>
            <w:r w:rsidRPr="00E60FDA">
              <w:rPr>
                <w:bCs/>
              </w:rPr>
              <w:t>SYOR</w:t>
            </w:r>
          </w:p>
        </w:tc>
        <w:tc>
          <w:tcPr>
            <w:tcW w:w="3084" w:type="dxa"/>
            <w:shd w:val="clear" w:color="auto" w:fill="auto"/>
          </w:tcPr>
          <w:p w:rsidRPr="00E60FDA" w:rsidR="00E60FDA" w:rsidP="00292D8B" w:rsidRDefault="00E60FDA" w14:paraId="111DB022" w14:textId="77777777">
            <w:proofErr w:type="spellStart"/>
            <w:r w:rsidRPr="00E60FDA">
              <w:t>Symphoricarpos</w:t>
            </w:r>
            <w:proofErr w:type="spellEnd"/>
            <w:r w:rsidRPr="00E60FDA">
              <w:t xml:space="preserve"> </w:t>
            </w:r>
            <w:proofErr w:type="spellStart"/>
            <w:r w:rsidRPr="00E60FDA">
              <w:t>orbiculatus</w:t>
            </w:r>
            <w:proofErr w:type="spellEnd"/>
          </w:p>
        </w:tc>
        <w:tc>
          <w:tcPr>
            <w:tcW w:w="2364" w:type="dxa"/>
            <w:shd w:val="clear" w:color="auto" w:fill="auto"/>
          </w:tcPr>
          <w:p w:rsidRPr="00E60FDA" w:rsidR="00E60FDA" w:rsidP="00292D8B" w:rsidRDefault="00E60FDA" w14:paraId="3AFAB53C" w14:textId="77777777">
            <w:r w:rsidRPr="00E60FDA">
              <w:t>Coralberry</w:t>
            </w:r>
          </w:p>
        </w:tc>
        <w:tc>
          <w:tcPr>
            <w:tcW w:w="1956" w:type="dxa"/>
            <w:shd w:val="clear" w:color="auto" w:fill="auto"/>
          </w:tcPr>
          <w:p w:rsidRPr="00E60FDA" w:rsidR="00E60FDA" w:rsidP="00292D8B" w:rsidRDefault="00E60FDA" w14:paraId="3F079112" w14:textId="77777777">
            <w:r w:rsidRPr="00E60FDA">
              <w:t>Upper</w:t>
            </w:r>
          </w:p>
        </w:tc>
      </w:tr>
      <w:tr w:rsidRPr="00E60FDA" w:rsidR="00E60FDA" w:rsidTr="00E60FDA" w14:paraId="0F5AFA75" w14:textId="77777777">
        <w:tc>
          <w:tcPr>
            <w:tcW w:w="1092" w:type="dxa"/>
            <w:shd w:val="clear" w:color="auto" w:fill="auto"/>
          </w:tcPr>
          <w:p w:rsidRPr="00E60FDA" w:rsidR="00E60FDA" w:rsidP="00292D8B" w:rsidRDefault="00E60FDA" w14:paraId="7D50F4E5" w14:textId="77777777">
            <w:pPr>
              <w:rPr>
                <w:bCs/>
              </w:rPr>
            </w:pPr>
            <w:r w:rsidRPr="00E60FDA">
              <w:rPr>
                <w:bCs/>
              </w:rPr>
              <w:t>ARPA6</w:t>
            </w:r>
          </w:p>
        </w:tc>
        <w:tc>
          <w:tcPr>
            <w:tcW w:w="3084" w:type="dxa"/>
            <w:shd w:val="clear" w:color="auto" w:fill="auto"/>
          </w:tcPr>
          <w:p w:rsidRPr="00E60FDA" w:rsidR="00E60FDA" w:rsidP="00292D8B" w:rsidRDefault="00E60FDA" w14:paraId="25CFEA4E" w14:textId="77777777">
            <w:proofErr w:type="spellStart"/>
            <w:r w:rsidRPr="00E60FDA">
              <w:t>Arctostaphylos</w:t>
            </w:r>
            <w:proofErr w:type="spellEnd"/>
            <w:r w:rsidRPr="00E60FDA">
              <w:t xml:space="preserve"> </w:t>
            </w:r>
            <w:proofErr w:type="spellStart"/>
            <w:r w:rsidRPr="00E60FDA">
              <w:t>patula</w:t>
            </w:r>
            <w:proofErr w:type="spellEnd"/>
          </w:p>
        </w:tc>
        <w:tc>
          <w:tcPr>
            <w:tcW w:w="2364" w:type="dxa"/>
            <w:shd w:val="clear" w:color="auto" w:fill="auto"/>
          </w:tcPr>
          <w:p w:rsidRPr="00E60FDA" w:rsidR="00E60FDA" w:rsidP="00292D8B" w:rsidRDefault="00E60FDA" w14:paraId="345C8894" w14:textId="77777777">
            <w:r w:rsidRPr="00E60FDA">
              <w:t>Greenleaf manzanita</w:t>
            </w:r>
          </w:p>
        </w:tc>
        <w:tc>
          <w:tcPr>
            <w:tcW w:w="1956" w:type="dxa"/>
            <w:shd w:val="clear" w:color="auto" w:fill="auto"/>
          </w:tcPr>
          <w:p w:rsidRPr="00E60FDA" w:rsidR="00E60FDA" w:rsidP="00292D8B" w:rsidRDefault="00E60FDA" w14:paraId="5CF0723A" w14:textId="77777777">
            <w:r w:rsidRPr="00E60FDA">
              <w:t>Upper</w:t>
            </w:r>
          </w:p>
        </w:tc>
      </w:tr>
    </w:tbl>
    <w:p w:rsidR="00E60FDA" w:rsidP="00E60FDA" w:rsidRDefault="00E60FDA" w14:paraId="304716BF" w14:textId="77777777"/>
    <w:p w:rsidR="00E60FDA" w:rsidP="00E60FDA" w:rsidRDefault="00E60FDA" w14:paraId="324078BA" w14:textId="77777777">
      <w:pPr>
        <w:pStyle w:val="SClassInfoPara"/>
      </w:pPr>
      <w:r>
        <w:t>Description</w:t>
      </w:r>
    </w:p>
    <w:p w:rsidR="00E60FDA" w:rsidP="00E60FDA" w:rsidRDefault="00E60FDA" w14:paraId="6E643B27" w14:textId="01AFC914">
      <w:r>
        <w:t>Openings with grass, shrub, and forbs created after replacement fire. May have seedlings of ponderosa pine or other species (e</w:t>
      </w:r>
      <w:r w:rsidR="00037559">
        <w:t>.g.,</w:t>
      </w:r>
      <w:r>
        <w:t xml:space="preserve"> white fir). </w:t>
      </w:r>
    </w:p>
    <w:p w:rsidR="00E60FDA" w:rsidP="00E60FDA" w:rsidRDefault="00E60FDA" w14:paraId="163E413B" w14:textId="77777777"/>
    <w:p>
      <w:r>
        <w:rPr>
          <w:i/>
          <w:u w:val="single"/>
        </w:rPr>
        <w:t>Maximum Tree Size Class</w:t>
      </w:r>
      <w:br/>
      <w:r>
        <w:t>Pole 5-9" DBH</w:t>
      </w:r>
    </w:p>
    <w:p w:rsidR="00E60FDA" w:rsidP="00E60FDA" w:rsidRDefault="00E60FDA" w14:paraId="6D5923DC" w14:textId="77777777">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60FDA" w:rsidP="00E60FDA" w:rsidRDefault="00E60FDA" w14:paraId="3F0B2034" w14:textId="77777777"/>
    <w:p w:rsidR="00E60FDA" w:rsidP="00E60FDA" w:rsidRDefault="00E60FDA" w14:paraId="28DF34F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64"/>
        <w:gridCol w:w="1956"/>
      </w:tblGrid>
      <w:tr w:rsidRPr="00E60FDA" w:rsidR="00E60FDA" w:rsidTr="00E60FDA" w14:paraId="78BF07C5" w14:textId="77777777">
        <w:tc>
          <w:tcPr>
            <w:tcW w:w="1056" w:type="dxa"/>
            <w:tcBorders>
              <w:top w:val="single" w:color="auto" w:sz="2" w:space="0"/>
              <w:bottom w:val="single" w:color="000000" w:sz="12" w:space="0"/>
            </w:tcBorders>
            <w:shd w:val="clear" w:color="auto" w:fill="auto"/>
          </w:tcPr>
          <w:p w:rsidRPr="00E60FDA" w:rsidR="00E60FDA" w:rsidP="009066C0" w:rsidRDefault="00E60FDA" w14:paraId="1600E6C4" w14:textId="77777777">
            <w:pPr>
              <w:rPr>
                <w:b/>
                <w:bCs/>
              </w:rPr>
            </w:pPr>
            <w:r w:rsidRPr="00E60FDA">
              <w:rPr>
                <w:b/>
                <w:bCs/>
              </w:rPr>
              <w:t>Symbol</w:t>
            </w:r>
          </w:p>
        </w:tc>
        <w:tc>
          <w:tcPr>
            <w:tcW w:w="2556" w:type="dxa"/>
            <w:tcBorders>
              <w:top w:val="single" w:color="auto" w:sz="2" w:space="0"/>
              <w:bottom w:val="single" w:color="000000" w:sz="12" w:space="0"/>
            </w:tcBorders>
            <w:shd w:val="clear" w:color="auto" w:fill="auto"/>
          </w:tcPr>
          <w:p w:rsidRPr="00E60FDA" w:rsidR="00E60FDA" w:rsidP="009066C0" w:rsidRDefault="00E60FDA" w14:paraId="3BA1B5A9" w14:textId="77777777">
            <w:pPr>
              <w:rPr>
                <w:b/>
                <w:bCs/>
              </w:rPr>
            </w:pPr>
            <w:r w:rsidRPr="00E60FDA">
              <w:rPr>
                <w:b/>
                <w:bCs/>
              </w:rPr>
              <w:t>Scientific Name</w:t>
            </w:r>
          </w:p>
        </w:tc>
        <w:tc>
          <w:tcPr>
            <w:tcW w:w="2064" w:type="dxa"/>
            <w:tcBorders>
              <w:top w:val="single" w:color="auto" w:sz="2" w:space="0"/>
              <w:bottom w:val="single" w:color="000000" w:sz="12" w:space="0"/>
            </w:tcBorders>
            <w:shd w:val="clear" w:color="auto" w:fill="auto"/>
          </w:tcPr>
          <w:p w:rsidRPr="00E60FDA" w:rsidR="00E60FDA" w:rsidP="009066C0" w:rsidRDefault="00E60FDA" w14:paraId="45C2E0AC" w14:textId="77777777">
            <w:pPr>
              <w:rPr>
                <w:b/>
                <w:bCs/>
              </w:rPr>
            </w:pPr>
            <w:r w:rsidRPr="00E60FDA">
              <w:rPr>
                <w:b/>
                <w:bCs/>
              </w:rPr>
              <w:t>Common Name</w:t>
            </w:r>
          </w:p>
        </w:tc>
        <w:tc>
          <w:tcPr>
            <w:tcW w:w="1956" w:type="dxa"/>
            <w:tcBorders>
              <w:top w:val="single" w:color="auto" w:sz="2" w:space="0"/>
              <w:bottom w:val="single" w:color="000000" w:sz="12" w:space="0"/>
            </w:tcBorders>
            <w:shd w:val="clear" w:color="auto" w:fill="auto"/>
          </w:tcPr>
          <w:p w:rsidRPr="00E60FDA" w:rsidR="00E60FDA" w:rsidP="009066C0" w:rsidRDefault="00E60FDA" w14:paraId="6031FCE0" w14:textId="77777777">
            <w:pPr>
              <w:rPr>
                <w:b/>
                <w:bCs/>
              </w:rPr>
            </w:pPr>
            <w:r w:rsidRPr="00E60FDA">
              <w:rPr>
                <w:b/>
                <w:bCs/>
              </w:rPr>
              <w:t>Canopy Position</w:t>
            </w:r>
          </w:p>
        </w:tc>
      </w:tr>
      <w:tr w:rsidRPr="00E60FDA" w:rsidR="00E60FDA" w:rsidTr="00E60FDA" w14:paraId="65A94972" w14:textId="77777777">
        <w:tc>
          <w:tcPr>
            <w:tcW w:w="1056" w:type="dxa"/>
            <w:tcBorders>
              <w:top w:val="single" w:color="000000" w:sz="12" w:space="0"/>
            </w:tcBorders>
            <w:shd w:val="clear" w:color="auto" w:fill="auto"/>
          </w:tcPr>
          <w:p w:rsidRPr="00E60FDA" w:rsidR="00E60FDA" w:rsidP="009066C0" w:rsidRDefault="00E60FDA" w14:paraId="539A0E12" w14:textId="77777777">
            <w:pPr>
              <w:rPr>
                <w:bCs/>
              </w:rPr>
            </w:pPr>
            <w:r w:rsidRPr="00E60FDA">
              <w:rPr>
                <w:bCs/>
              </w:rPr>
              <w:t>PIPO</w:t>
            </w:r>
          </w:p>
        </w:tc>
        <w:tc>
          <w:tcPr>
            <w:tcW w:w="2556" w:type="dxa"/>
            <w:tcBorders>
              <w:top w:val="single" w:color="000000" w:sz="12" w:space="0"/>
            </w:tcBorders>
            <w:shd w:val="clear" w:color="auto" w:fill="auto"/>
          </w:tcPr>
          <w:p w:rsidRPr="00E60FDA" w:rsidR="00E60FDA" w:rsidP="009066C0" w:rsidRDefault="00E60FDA" w14:paraId="581AABF8" w14:textId="77777777">
            <w:r w:rsidRPr="00E60FDA">
              <w:t>Pinus ponderosa</w:t>
            </w:r>
          </w:p>
        </w:tc>
        <w:tc>
          <w:tcPr>
            <w:tcW w:w="2064" w:type="dxa"/>
            <w:tcBorders>
              <w:top w:val="single" w:color="000000" w:sz="12" w:space="0"/>
            </w:tcBorders>
            <w:shd w:val="clear" w:color="auto" w:fill="auto"/>
          </w:tcPr>
          <w:p w:rsidRPr="00E60FDA" w:rsidR="00E60FDA" w:rsidP="009066C0" w:rsidRDefault="00E60FDA" w14:paraId="1244245C" w14:textId="77777777">
            <w:r w:rsidRPr="00E60FDA">
              <w:t>Ponderosa pine</w:t>
            </w:r>
          </w:p>
        </w:tc>
        <w:tc>
          <w:tcPr>
            <w:tcW w:w="1956" w:type="dxa"/>
            <w:tcBorders>
              <w:top w:val="single" w:color="000000" w:sz="12" w:space="0"/>
            </w:tcBorders>
            <w:shd w:val="clear" w:color="auto" w:fill="auto"/>
          </w:tcPr>
          <w:p w:rsidRPr="00E60FDA" w:rsidR="00E60FDA" w:rsidP="009066C0" w:rsidRDefault="00E60FDA" w14:paraId="5B339A0A" w14:textId="77777777">
            <w:r w:rsidRPr="00E60FDA">
              <w:t>Upper</w:t>
            </w:r>
          </w:p>
        </w:tc>
      </w:tr>
      <w:tr w:rsidRPr="00E60FDA" w:rsidR="00E60FDA" w:rsidTr="00E60FDA" w14:paraId="30F8A18D" w14:textId="77777777">
        <w:tc>
          <w:tcPr>
            <w:tcW w:w="1056" w:type="dxa"/>
            <w:shd w:val="clear" w:color="auto" w:fill="auto"/>
          </w:tcPr>
          <w:p w:rsidRPr="00E60FDA" w:rsidR="00E60FDA" w:rsidP="009066C0" w:rsidRDefault="00E60FDA" w14:paraId="2A73961F" w14:textId="77777777">
            <w:pPr>
              <w:rPr>
                <w:bCs/>
              </w:rPr>
            </w:pPr>
            <w:r w:rsidRPr="00E60FDA">
              <w:rPr>
                <w:bCs/>
              </w:rPr>
              <w:t>PIMO</w:t>
            </w:r>
          </w:p>
        </w:tc>
        <w:tc>
          <w:tcPr>
            <w:tcW w:w="2556" w:type="dxa"/>
            <w:shd w:val="clear" w:color="auto" w:fill="auto"/>
          </w:tcPr>
          <w:p w:rsidRPr="00E60FDA" w:rsidR="00E60FDA" w:rsidP="009066C0" w:rsidRDefault="00E60FDA" w14:paraId="2F52F8D5" w14:textId="4FC1A65B">
            <w:r w:rsidRPr="00E60FDA">
              <w:t xml:space="preserve">Pinus </w:t>
            </w:r>
            <w:r w:rsidR="00037559">
              <w:t>monophyla</w:t>
            </w:r>
          </w:p>
        </w:tc>
        <w:tc>
          <w:tcPr>
            <w:tcW w:w="2064" w:type="dxa"/>
            <w:shd w:val="clear" w:color="auto" w:fill="auto"/>
          </w:tcPr>
          <w:p w:rsidRPr="00E60FDA" w:rsidR="00E60FDA" w:rsidP="009066C0" w:rsidRDefault="00E60FDA" w14:paraId="1D20C77E" w14:textId="77777777">
            <w:proofErr w:type="spellStart"/>
            <w:r w:rsidRPr="00E60FDA">
              <w:t>Singleleaf</w:t>
            </w:r>
            <w:proofErr w:type="spellEnd"/>
            <w:r w:rsidRPr="00E60FDA">
              <w:t xml:space="preserve"> pinyon</w:t>
            </w:r>
          </w:p>
        </w:tc>
        <w:tc>
          <w:tcPr>
            <w:tcW w:w="1956" w:type="dxa"/>
            <w:shd w:val="clear" w:color="auto" w:fill="auto"/>
          </w:tcPr>
          <w:p w:rsidRPr="00E60FDA" w:rsidR="00E60FDA" w:rsidP="009066C0" w:rsidRDefault="00E60FDA" w14:paraId="0D91E486" w14:textId="77777777">
            <w:r w:rsidRPr="00E60FDA">
              <w:t>Mid-Upper</w:t>
            </w:r>
          </w:p>
        </w:tc>
      </w:tr>
      <w:tr w:rsidRPr="00E60FDA" w:rsidR="00E60FDA" w:rsidTr="00E60FDA" w14:paraId="6E24B74C" w14:textId="77777777">
        <w:tc>
          <w:tcPr>
            <w:tcW w:w="1056" w:type="dxa"/>
            <w:shd w:val="clear" w:color="auto" w:fill="auto"/>
          </w:tcPr>
          <w:p w:rsidRPr="00E60FDA" w:rsidR="00E60FDA" w:rsidP="009066C0" w:rsidRDefault="00E60FDA" w14:paraId="4D5A72E4" w14:textId="77777777">
            <w:pPr>
              <w:rPr>
                <w:bCs/>
              </w:rPr>
            </w:pPr>
            <w:r w:rsidRPr="00E60FDA">
              <w:rPr>
                <w:bCs/>
              </w:rPr>
              <w:t>JUOS</w:t>
            </w:r>
          </w:p>
        </w:tc>
        <w:tc>
          <w:tcPr>
            <w:tcW w:w="2556" w:type="dxa"/>
            <w:shd w:val="clear" w:color="auto" w:fill="auto"/>
          </w:tcPr>
          <w:p w:rsidRPr="00E60FDA" w:rsidR="00E60FDA" w:rsidP="009066C0" w:rsidRDefault="00E60FDA" w14:paraId="21F67869" w14:textId="77777777">
            <w:proofErr w:type="spellStart"/>
            <w:r w:rsidRPr="00E60FDA">
              <w:t>Juniperus</w:t>
            </w:r>
            <w:proofErr w:type="spellEnd"/>
            <w:r w:rsidRPr="00E60FDA">
              <w:t xml:space="preserve"> </w:t>
            </w:r>
            <w:proofErr w:type="spellStart"/>
            <w:r w:rsidRPr="00E60FDA">
              <w:t>osteosperma</w:t>
            </w:r>
            <w:proofErr w:type="spellEnd"/>
          </w:p>
        </w:tc>
        <w:tc>
          <w:tcPr>
            <w:tcW w:w="2064" w:type="dxa"/>
            <w:shd w:val="clear" w:color="auto" w:fill="auto"/>
          </w:tcPr>
          <w:p w:rsidRPr="00E60FDA" w:rsidR="00E60FDA" w:rsidP="009066C0" w:rsidRDefault="00E60FDA" w14:paraId="077616FC" w14:textId="77777777">
            <w:r w:rsidRPr="00E60FDA">
              <w:t>Utah juniper</w:t>
            </w:r>
          </w:p>
        </w:tc>
        <w:tc>
          <w:tcPr>
            <w:tcW w:w="1956" w:type="dxa"/>
            <w:shd w:val="clear" w:color="auto" w:fill="auto"/>
          </w:tcPr>
          <w:p w:rsidRPr="00E60FDA" w:rsidR="00E60FDA" w:rsidP="009066C0" w:rsidRDefault="00E60FDA" w14:paraId="585C75EC" w14:textId="77777777">
            <w:r w:rsidRPr="00E60FDA">
              <w:t>Mid-Upper</w:t>
            </w:r>
          </w:p>
        </w:tc>
      </w:tr>
      <w:tr w:rsidRPr="00E60FDA" w:rsidR="00E60FDA" w:rsidTr="00E60FDA" w14:paraId="4852A7F6" w14:textId="77777777">
        <w:tc>
          <w:tcPr>
            <w:tcW w:w="1056" w:type="dxa"/>
            <w:shd w:val="clear" w:color="auto" w:fill="auto"/>
          </w:tcPr>
          <w:p w:rsidRPr="00E60FDA" w:rsidR="00E60FDA" w:rsidP="009066C0" w:rsidRDefault="00E60FDA" w14:paraId="1198D347" w14:textId="77777777">
            <w:pPr>
              <w:rPr>
                <w:bCs/>
              </w:rPr>
            </w:pPr>
            <w:r w:rsidRPr="00E60FDA">
              <w:rPr>
                <w:bCs/>
              </w:rPr>
              <w:t>ABCO</w:t>
            </w:r>
          </w:p>
        </w:tc>
        <w:tc>
          <w:tcPr>
            <w:tcW w:w="2556" w:type="dxa"/>
            <w:shd w:val="clear" w:color="auto" w:fill="auto"/>
          </w:tcPr>
          <w:p w:rsidRPr="00E60FDA" w:rsidR="00E60FDA" w:rsidP="009066C0" w:rsidRDefault="00E60FDA" w14:paraId="2EEDF73A" w14:textId="77777777">
            <w:proofErr w:type="spellStart"/>
            <w:r w:rsidRPr="00E60FDA">
              <w:t>Abies</w:t>
            </w:r>
            <w:proofErr w:type="spellEnd"/>
            <w:r w:rsidRPr="00E60FDA">
              <w:t xml:space="preserve"> </w:t>
            </w:r>
            <w:proofErr w:type="spellStart"/>
            <w:r w:rsidRPr="00E60FDA">
              <w:t>concolor</w:t>
            </w:r>
            <w:proofErr w:type="spellEnd"/>
          </w:p>
        </w:tc>
        <w:tc>
          <w:tcPr>
            <w:tcW w:w="2064" w:type="dxa"/>
            <w:shd w:val="clear" w:color="auto" w:fill="auto"/>
          </w:tcPr>
          <w:p w:rsidRPr="00E60FDA" w:rsidR="00E60FDA" w:rsidP="009066C0" w:rsidRDefault="00E60FDA" w14:paraId="7A323AE4" w14:textId="77777777">
            <w:r w:rsidRPr="00E60FDA">
              <w:t>White fir</w:t>
            </w:r>
          </w:p>
        </w:tc>
        <w:tc>
          <w:tcPr>
            <w:tcW w:w="1956" w:type="dxa"/>
            <w:shd w:val="clear" w:color="auto" w:fill="auto"/>
          </w:tcPr>
          <w:p w:rsidRPr="00E60FDA" w:rsidR="00E60FDA" w:rsidP="009066C0" w:rsidRDefault="00E60FDA" w14:paraId="740A4053" w14:textId="77777777">
            <w:r w:rsidRPr="00E60FDA">
              <w:t>Mid-Upper</w:t>
            </w:r>
          </w:p>
        </w:tc>
      </w:tr>
    </w:tbl>
    <w:p w:rsidR="00E60FDA" w:rsidP="00E60FDA" w:rsidRDefault="00E60FDA" w14:paraId="2602734B" w14:textId="77777777"/>
    <w:p w:rsidR="00E60FDA" w:rsidP="00E60FDA" w:rsidRDefault="00E60FDA" w14:paraId="470DBF70" w14:textId="77777777">
      <w:pPr>
        <w:pStyle w:val="SClassInfoPara"/>
      </w:pPr>
      <w:r>
        <w:t>Description</w:t>
      </w:r>
    </w:p>
    <w:p w:rsidR="00E60FDA" w:rsidP="00E60FDA" w:rsidRDefault="00E60FDA" w14:paraId="7576188E" w14:textId="77777777">
      <w:r>
        <w:t xml:space="preserve">Closed pole-sapling/grass and shrubs. Shrub cover can be dense. </w:t>
      </w:r>
    </w:p>
    <w:p w:rsidR="00E60FDA" w:rsidP="00E60FDA" w:rsidRDefault="00E60FDA" w14:paraId="4E98FCDE" w14:textId="77777777"/>
    <w:p>
      <w:r>
        <w:rPr>
          <w:i/>
          <w:u w:val="single"/>
        </w:rPr>
        <w:t>Maximum Tree Size Class</w:t>
      </w:r>
      <w:br/>
      <w:r>
        <w:t>Medium 9-21" DBH</w:t>
      </w:r>
    </w:p>
    <w:p w:rsidR="00E60FDA" w:rsidP="00E60FDA" w:rsidRDefault="00E60FDA" w14:paraId="5E299F19"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60FDA" w:rsidP="00E60FDA" w:rsidRDefault="00E60FDA" w14:paraId="25E6994C" w14:textId="77777777"/>
    <w:p w:rsidR="00E60FDA" w:rsidP="00E60FDA" w:rsidRDefault="00E60FDA" w14:paraId="1A93C98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700"/>
        <w:gridCol w:w="2520"/>
        <w:gridCol w:w="1956"/>
      </w:tblGrid>
      <w:tr w:rsidRPr="00E60FDA" w:rsidR="00E60FDA" w:rsidTr="00E60FDA" w14:paraId="1C63239B" w14:textId="77777777">
        <w:tc>
          <w:tcPr>
            <w:tcW w:w="1092" w:type="dxa"/>
            <w:tcBorders>
              <w:top w:val="single" w:color="auto" w:sz="2" w:space="0"/>
              <w:bottom w:val="single" w:color="000000" w:sz="12" w:space="0"/>
            </w:tcBorders>
            <w:shd w:val="clear" w:color="auto" w:fill="auto"/>
          </w:tcPr>
          <w:p w:rsidRPr="00E60FDA" w:rsidR="00E60FDA" w:rsidP="00F55485" w:rsidRDefault="00E60FDA" w14:paraId="32A746D7" w14:textId="77777777">
            <w:pPr>
              <w:rPr>
                <w:b/>
                <w:bCs/>
              </w:rPr>
            </w:pPr>
            <w:r w:rsidRPr="00E60FDA">
              <w:rPr>
                <w:b/>
                <w:bCs/>
              </w:rPr>
              <w:t>Symbol</w:t>
            </w:r>
          </w:p>
        </w:tc>
        <w:tc>
          <w:tcPr>
            <w:tcW w:w="2700" w:type="dxa"/>
            <w:tcBorders>
              <w:top w:val="single" w:color="auto" w:sz="2" w:space="0"/>
              <w:bottom w:val="single" w:color="000000" w:sz="12" w:space="0"/>
            </w:tcBorders>
            <w:shd w:val="clear" w:color="auto" w:fill="auto"/>
          </w:tcPr>
          <w:p w:rsidRPr="00E60FDA" w:rsidR="00E60FDA" w:rsidP="00F55485" w:rsidRDefault="00E60FDA" w14:paraId="5655772D" w14:textId="77777777">
            <w:pPr>
              <w:rPr>
                <w:b/>
                <w:bCs/>
              </w:rPr>
            </w:pPr>
            <w:r w:rsidRPr="00E60FDA">
              <w:rPr>
                <w:b/>
                <w:bCs/>
              </w:rPr>
              <w:t>Scientific Name</w:t>
            </w:r>
          </w:p>
        </w:tc>
        <w:tc>
          <w:tcPr>
            <w:tcW w:w="2520" w:type="dxa"/>
            <w:tcBorders>
              <w:top w:val="single" w:color="auto" w:sz="2" w:space="0"/>
              <w:bottom w:val="single" w:color="000000" w:sz="12" w:space="0"/>
            </w:tcBorders>
            <w:shd w:val="clear" w:color="auto" w:fill="auto"/>
          </w:tcPr>
          <w:p w:rsidRPr="00E60FDA" w:rsidR="00E60FDA" w:rsidP="00F55485" w:rsidRDefault="00E60FDA" w14:paraId="27C9E7B8" w14:textId="77777777">
            <w:pPr>
              <w:rPr>
                <w:b/>
                <w:bCs/>
              </w:rPr>
            </w:pPr>
            <w:r w:rsidRPr="00E60FDA">
              <w:rPr>
                <w:b/>
                <w:bCs/>
              </w:rPr>
              <w:t>Common Name</w:t>
            </w:r>
          </w:p>
        </w:tc>
        <w:tc>
          <w:tcPr>
            <w:tcW w:w="1956" w:type="dxa"/>
            <w:tcBorders>
              <w:top w:val="single" w:color="auto" w:sz="2" w:space="0"/>
              <w:bottom w:val="single" w:color="000000" w:sz="12" w:space="0"/>
            </w:tcBorders>
            <w:shd w:val="clear" w:color="auto" w:fill="auto"/>
          </w:tcPr>
          <w:p w:rsidRPr="00E60FDA" w:rsidR="00E60FDA" w:rsidP="00F55485" w:rsidRDefault="00E60FDA" w14:paraId="07CB46AE" w14:textId="77777777">
            <w:pPr>
              <w:rPr>
                <w:b/>
                <w:bCs/>
              </w:rPr>
            </w:pPr>
            <w:r w:rsidRPr="00E60FDA">
              <w:rPr>
                <w:b/>
                <w:bCs/>
              </w:rPr>
              <w:t>Canopy Position</w:t>
            </w:r>
          </w:p>
        </w:tc>
      </w:tr>
      <w:tr w:rsidRPr="00E60FDA" w:rsidR="00E60FDA" w:rsidTr="00E60FDA" w14:paraId="04716547" w14:textId="77777777">
        <w:tc>
          <w:tcPr>
            <w:tcW w:w="1092" w:type="dxa"/>
            <w:tcBorders>
              <w:top w:val="single" w:color="000000" w:sz="12" w:space="0"/>
            </w:tcBorders>
            <w:shd w:val="clear" w:color="auto" w:fill="auto"/>
          </w:tcPr>
          <w:p w:rsidRPr="00E60FDA" w:rsidR="00E60FDA" w:rsidP="00F55485" w:rsidRDefault="00E60FDA" w14:paraId="2259B319" w14:textId="77777777">
            <w:pPr>
              <w:rPr>
                <w:bCs/>
              </w:rPr>
            </w:pPr>
            <w:r w:rsidRPr="00E60FDA">
              <w:rPr>
                <w:bCs/>
              </w:rPr>
              <w:t>PIPO</w:t>
            </w:r>
          </w:p>
        </w:tc>
        <w:tc>
          <w:tcPr>
            <w:tcW w:w="2700" w:type="dxa"/>
            <w:tcBorders>
              <w:top w:val="single" w:color="000000" w:sz="12" w:space="0"/>
            </w:tcBorders>
            <w:shd w:val="clear" w:color="auto" w:fill="auto"/>
          </w:tcPr>
          <w:p w:rsidRPr="00E60FDA" w:rsidR="00E60FDA" w:rsidP="00F55485" w:rsidRDefault="00E60FDA" w14:paraId="66388BFD" w14:textId="77777777">
            <w:r w:rsidRPr="00E60FDA">
              <w:t>Pinus ponderosa</w:t>
            </w:r>
          </w:p>
        </w:tc>
        <w:tc>
          <w:tcPr>
            <w:tcW w:w="2520" w:type="dxa"/>
            <w:tcBorders>
              <w:top w:val="single" w:color="000000" w:sz="12" w:space="0"/>
            </w:tcBorders>
            <w:shd w:val="clear" w:color="auto" w:fill="auto"/>
          </w:tcPr>
          <w:p w:rsidRPr="00E60FDA" w:rsidR="00E60FDA" w:rsidP="00F55485" w:rsidRDefault="00E60FDA" w14:paraId="225F54CF" w14:textId="77777777">
            <w:r w:rsidRPr="00E60FDA">
              <w:t>Ponderosa pine</w:t>
            </w:r>
          </w:p>
        </w:tc>
        <w:tc>
          <w:tcPr>
            <w:tcW w:w="1956" w:type="dxa"/>
            <w:tcBorders>
              <w:top w:val="single" w:color="000000" w:sz="12" w:space="0"/>
            </w:tcBorders>
            <w:shd w:val="clear" w:color="auto" w:fill="auto"/>
          </w:tcPr>
          <w:p w:rsidRPr="00E60FDA" w:rsidR="00E60FDA" w:rsidP="00F55485" w:rsidRDefault="00E60FDA" w14:paraId="3E455241" w14:textId="77777777">
            <w:r w:rsidRPr="00E60FDA">
              <w:t>Upper</w:t>
            </w:r>
          </w:p>
        </w:tc>
      </w:tr>
      <w:tr w:rsidRPr="00E60FDA" w:rsidR="00E60FDA" w:rsidTr="00E60FDA" w14:paraId="5B1E9191" w14:textId="77777777">
        <w:tc>
          <w:tcPr>
            <w:tcW w:w="1092" w:type="dxa"/>
            <w:shd w:val="clear" w:color="auto" w:fill="auto"/>
          </w:tcPr>
          <w:p w:rsidRPr="00E60FDA" w:rsidR="00E60FDA" w:rsidP="00F55485" w:rsidRDefault="00E60FDA" w14:paraId="0D470A38" w14:textId="77777777">
            <w:pPr>
              <w:rPr>
                <w:bCs/>
              </w:rPr>
            </w:pPr>
            <w:r w:rsidRPr="00E60FDA">
              <w:rPr>
                <w:bCs/>
              </w:rPr>
              <w:t>ABCO</w:t>
            </w:r>
          </w:p>
        </w:tc>
        <w:tc>
          <w:tcPr>
            <w:tcW w:w="2700" w:type="dxa"/>
            <w:shd w:val="clear" w:color="auto" w:fill="auto"/>
          </w:tcPr>
          <w:p w:rsidRPr="00E60FDA" w:rsidR="00E60FDA" w:rsidP="00F55485" w:rsidRDefault="00E60FDA" w14:paraId="795FCD5F" w14:textId="77777777">
            <w:proofErr w:type="spellStart"/>
            <w:r w:rsidRPr="00E60FDA">
              <w:t>Abies</w:t>
            </w:r>
            <w:proofErr w:type="spellEnd"/>
            <w:r w:rsidRPr="00E60FDA">
              <w:t xml:space="preserve"> </w:t>
            </w:r>
            <w:proofErr w:type="spellStart"/>
            <w:r w:rsidRPr="00E60FDA">
              <w:t>concolor</w:t>
            </w:r>
            <w:proofErr w:type="spellEnd"/>
          </w:p>
        </w:tc>
        <w:tc>
          <w:tcPr>
            <w:tcW w:w="2520" w:type="dxa"/>
            <w:shd w:val="clear" w:color="auto" w:fill="auto"/>
          </w:tcPr>
          <w:p w:rsidRPr="00E60FDA" w:rsidR="00E60FDA" w:rsidP="00F55485" w:rsidRDefault="00E60FDA" w14:paraId="6B56BD34" w14:textId="77777777">
            <w:r w:rsidRPr="00E60FDA">
              <w:t>White fir</w:t>
            </w:r>
          </w:p>
        </w:tc>
        <w:tc>
          <w:tcPr>
            <w:tcW w:w="1956" w:type="dxa"/>
            <w:shd w:val="clear" w:color="auto" w:fill="auto"/>
          </w:tcPr>
          <w:p w:rsidRPr="00E60FDA" w:rsidR="00E60FDA" w:rsidP="00F55485" w:rsidRDefault="00E60FDA" w14:paraId="79A5724B" w14:textId="77777777">
            <w:r w:rsidRPr="00E60FDA">
              <w:t>Upper</w:t>
            </w:r>
          </w:p>
        </w:tc>
      </w:tr>
      <w:tr w:rsidRPr="00E60FDA" w:rsidR="00E60FDA" w:rsidTr="00E60FDA" w14:paraId="30DBF529" w14:textId="77777777">
        <w:tc>
          <w:tcPr>
            <w:tcW w:w="1092" w:type="dxa"/>
            <w:shd w:val="clear" w:color="auto" w:fill="auto"/>
          </w:tcPr>
          <w:p w:rsidRPr="00E60FDA" w:rsidR="00E60FDA" w:rsidP="00F55485" w:rsidRDefault="00E60FDA" w14:paraId="3EC35E4A" w14:textId="77777777">
            <w:pPr>
              <w:rPr>
                <w:bCs/>
              </w:rPr>
            </w:pPr>
            <w:r w:rsidRPr="00E60FDA">
              <w:rPr>
                <w:bCs/>
              </w:rPr>
              <w:t>ARPA6</w:t>
            </w:r>
          </w:p>
        </w:tc>
        <w:tc>
          <w:tcPr>
            <w:tcW w:w="2700" w:type="dxa"/>
            <w:shd w:val="clear" w:color="auto" w:fill="auto"/>
          </w:tcPr>
          <w:p w:rsidRPr="00E60FDA" w:rsidR="00E60FDA" w:rsidP="00F55485" w:rsidRDefault="00E60FDA" w14:paraId="680504F6" w14:textId="77777777">
            <w:proofErr w:type="spellStart"/>
            <w:r w:rsidRPr="00E60FDA">
              <w:t>Arctostaphylos</w:t>
            </w:r>
            <w:proofErr w:type="spellEnd"/>
            <w:r w:rsidRPr="00E60FDA">
              <w:t xml:space="preserve"> </w:t>
            </w:r>
            <w:proofErr w:type="spellStart"/>
            <w:r w:rsidRPr="00E60FDA">
              <w:t>patula</w:t>
            </w:r>
            <w:proofErr w:type="spellEnd"/>
          </w:p>
        </w:tc>
        <w:tc>
          <w:tcPr>
            <w:tcW w:w="2520" w:type="dxa"/>
            <w:shd w:val="clear" w:color="auto" w:fill="auto"/>
          </w:tcPr>
          <w:p w:rsidRPr="00E60FDA" w:rsidR="00E60FDA" w:rsidP="00F55485" w:rsidRDefault="00E60FDA" w14:paraId="239C4788" w14:textId="77777777">
            <w:r w:rsidRPr="00E60FDA">
              <w:t>Greenleaf manzanita</w:t>
            </w:r>
          </w:p>
        </w:tc>
        <w:tc>
          <w:tcPr>
            <w:tcW w:w="1956" w:type="dxa"/>
            <w:shd w:val="clear" w:color="auto" w:fill="auto"/>
          </w:tcPr>
          <w:p w:rsidRPr="00E60FDA" w:rsidR="00E60FDA" w:rsidP="00F55485" w:rsidRDefault="00E60FDA" w14:paraId="3D70F10B" w14:textId="77777777">
            <w:r w:rsidRPr="00E60FDA">
              <w:t>Low-Mid</w:t>
            </w:r>
          </w:p>
        </w:tc>
      </w:tr>
      <w:tr w:rsidRPr="00E60FDA" w:rsidR="00E60FDA" w:rsidTr="00E60FDA" w14:paraId="657234E6" w14:textId="77777777">
        <w:tc>
          <w:tcPr>
            <w:tcW w:w="1092" w:type="dxa"/>
            <w:shd w:val="clear" w:color="auto" w:fill="auto"/>
          </w:tcPr>
          <w:p w:rsidRPr="00E60FDA" w:rsidR="00E60FDA" w:rsidP="00F55485" w:rsidRDefault="00E60FDA" w14:paraId="0158E849" w14:textId="77777777">
            <w:pPr>
              <w:rPr>
                <w:bCs/>
              </w:rPr>
            </w:pPr>
            <w:r w:rsidRPr="00E60FDA">
              <w:rPr>
                <w:bCs/>
              </w:rPr>
              <w:t>PSSP6</w:t>
            </w:r>
          </w:p>
        </w:tc>
        <w:tc>
          <w:tcPr>
            <w:tcW w:w="2700" w:type="dxa"/>
            <w:shd w:val="clear" w:color="auto" w:fill="auto"/>
          </w:tcPr>
          <w:p w:rsidRPr="00E60FDA" w:rsidR="00E60FDA" w:rsidP="00F55485" w:rsidRDefault="00E60FDA" w14:paraId="4AD3E973" w14:textId="77777777">
            <w:proofErr w:type="spellStart"/>
            <w:r w:rsidRPr="00E60FDA">
              <w:t>Pseudoroegneria</w:t>
            </w:r>
            <w:proofErr w:type="spellEnd"/>
            <w:r w:rsidRPr="00E60FDA">
              <w:t xml:space="preserve"> </w:t>
            </w:r>
            <w:proofErr w:type="spellStart"/>
            <w:r w:rsidRPr="00E60FDA">
              <w:t>spicata</w:t>
            </w:r>
            <w:proofErr w:type="spellEnd"/>
          </w:p>
        </w:tc>
        <w:tc>
          <w:tcPr>
            <w:tcW w:w="2520" w:type="dxa"/>
            <w:shd w:val="clear" w:color="auto" w:fill="auto"/>
          </w:tcPr>
          <w:p w:rsidRPr="00E60FDA" w:rsidR="00E60FDA" w:rsidP="00F55485" w:rsidRDefault="00E60FDA" w14:paraId="3EAFABB5" w14:textId="77777777">
            <w:proofErr w:type="spellStart"/>
            <w:r w:rsidRPr="00E60FDA">
              <w:t>Bluebunch</w:t>
            </w:r>
            <w:proofErr w:type="spellEnd"/>
            <w:r w:rsidRPr="00E60FDA">
              <w:t xml:space="preserve"> wheatgrass</w:t>
            </w:r>
          </w:p>
        </w:tc>
        <w:tc>
          <w:tcPr>
            <w:tcW w:w="1956" w:type="dxa"/>
            <w:shd w:val="clear" w:color="auto" w:fill="auto"/>
          </w:tcPr>
          <w:p w:rsidRPr="00E60FDA" w:rsidR="00E60FDA" w:rsidP="00F55485" w:rsidRDefault="00E60FDA" w14:paraId="745B1644" w14:textId="77777777">
            <w:r w:rsidRPr="00E60FDA">
              <w:t>Lower</w:t>
            </w:r>
          </w:p>
        </w:tc>
      </w:tr>
    </w:tbl>
    <w:p w:rsidR="00E60FDA" w:rsidP="00E60FDA" w:rsidRDefault="00E60FDA" w14:paraId="696441AE" w14:textId="77777777"/>
    <w:p w:rsidR="00E60FDA" w:rsidP="00E60FDA" w:rsidRDefault="00E60FDA" w14:paraId="4638A027" w14:textId="77777777">
      <w:pPr>
        <w:pStyle w:val="SClassInfoPara"/>
      </w:pPr>
      <w:r>
        <w:t>Description</w:t>
      </w:r>
    </w:p>
    <w:p w:rsidR="00E60FDA" w:rsidP="00E60FDA" w:rsidRDefault="00E60FDA" w14:paraId="0564E03F" w14:textId="77777777">
      <w:r>
        <w:t xml:space="preserve">Open pole-sapling/grass and shrubs. Ponderosa pine dominates with white fir present. </w:t>
      </w:r>
    </w:p>
    <w:p w:rsidR="00E60FDA" w:rsidP="00E60FDA" w:rsidRDefault="00E60FDA" w14:paraId="09FB8FD5" w14:textId="77777777"/>
    <w:p>
      <w:r>
        <w:rPr>
          <w:i/>
          <w:u w:val="single"/>
        </w:rPr>
        <w:t>Maximum Tree Size Class</w:t>
      </w:r>
      <w:br/>
      <w:r>
        <w:t>Medium 9-21" DBH</w:t>
      </w:r>
    </w:p>
    <w:p w:rsidR="00E60FDA" w:rsidP="00E60FDA" w:rsidRDefault="00E60FDA" w14:paraId="12C981AC" w14:textId="77777777">
      <w:pPr>
        <w:pStyle w:val="InfoPara"/>
        <w:pBdr>
          <w:top w:val="single" w:color="auto" w:sz="4" w:space="1"/>
        </w:pBdr>
      </w:pPr>
      <w:r xmlns:w="http://schemas.openxmlformats.org/wordprocessingml/2006/main">
        <w:t>Class D</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60FDA" w:rsidP="00E60FDA" w:rsidRDefault="00E60FDA" w14:paraId="612D8114" w14:textId="77777777"/>
    <w:p w:rsidR="00E60FDA" w:rsidP="00E60FDA" w:rsidRDefault="00E60FDA" w14:paraId="29BDC7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700"/>
        <w:gridCol w:w="2520"/>
        <w:gridCol w:w="1956"/>
      </w:tblGrid>
      <w:tr w:rsidRPr="00E60FDA" w:rsidR="00E60FDA" w:rsidTr="00E60FDA" w14:paraId="219F77D0" w14:textId="77777777">
        <w:tc>
          <w:tcPr>
            <w:tcW w:w="1092" w:type="dxa"/>
            <w:tcBorders>
              <w:top w:val="single" w:color="auto" w:sz="2" w:space="0"/>
              <w:bottom w:val="single" w:color="000000" w:sz="12" w:space="0"/>
            </w:tcBorders>
            <w:shd w:val="clear" w:color="auto" w:fill="auto"/>
          </w:tcPr>
          <w:p w:rsidRPr="00E60FDA" w:rsidR="00E60FDA" w:rsidP="000D427B" w:rsidRDefault="00E60FDA" w14:paraId="70A65CF5" w14:textId="77777777">
            <w:pPr>
              <w:rPr>
                <w:b/>
                <w:bCs/>
              </w:rPr>
            </w:pPr>
            <w:r w:rsidRPr="00E60FDA">
              <w:rPr>
                <w:b/>
                <w:bCs/>
              </w:rPr>
              <w:t>Symbol</w:t>
            </w:r>
          </w:p>
        </w:tc>
        <w:tc>
          <w:tcPr>
            <w:tcW w:w="2700" w:type="dxa"/>
            <w:tcBorders>
              <w:top w:val="single" w:color="auto" w:sz="2" w:space="0"/>
              <w:bottom w:val="single" w:color="000000" w:sz="12" w:space="0"/>
            </w:tcBorders>
            <w:shd w:val="clear" w:color="auto" w:fill="auto"/>
          </w:tcPr>
          <w:p w:rsidRPr="00E60FDA" w:rsidR="00E60FDA" w:rsidP="000D427B" w:rsidRDefault="00E60FDA" w14:paraId="39491545" w14:textId="77777777">
            <w:pPr>
              <w:rPr>
                <w:b/>
                <w:bCs/>
              </w:rPr>
            </w:pPr>
            <w:r w:rsidRPr="00E60FDA">
              <w:rPr>
                <w:b/>
                <w:bCs/>
              </w:rPr>
              <w:t>Scientific Name</w:t>
            </w:r>
          </w:p>
        </w:tc>
        <w:tc>
          <w:tcPr>
            <w:tcW w:w="2520" w:type="dxa"/>
            <w:tcBorders>
              <w:top w:val="single" w:color="auto" w:sz="2" w:space="0"/>
              <w:bottom w:val="single" w:color="000000" w:sz="12" w:space="0"/>
            </w:tcBorders>
            <w:shd w:val="clear" w:color="auto" w:fill="auto"/>
          </w:tcPr>
          <w:p w:rsidRPr="00E60FDA" w:rsidR="00E60FDA" w:rsidP="000D427B" w:rsidRDefault="00E60FDA" w14:paraId="43C1D20E" w14:textId="77777777">
            <w:pPr>
              <w:rPr>
                <w:b/>
                <w:bCs/>
              </w:rPr>
            </w:pPr>
            <w:r w:rsidRPr="00E60FDA">
              <w:rPr>
                <w:b/>
                <w:bCs/>
              </w:rPr>
              <w:t>Common Name</w:t>
            </w:r>
          </w:p>
        </w:tc>
        <w:tc>
          <w:tcPr>
            <w:tcW w:w="1956" w:type="dxa"/>
            <w:tcBorders>
              <w:top w:val="single" w:color="auto" w:sz="2" w:space="0"/>
              <w:bottom w:val="single" w:color="000000" w:sz="12" w:space="0"/>
            </w:tcBorders>
            <w:shd w:val="clear" w:color="auto" w:fill="auto"/>
          </w:tcPr>
          <w:p w:rsidRPr="00E60FDA" w:rsidR="00E60FDA" w:rsidP="000D427B" w:rsidRDefault="00E60FDA" w14:paraId="7DA442B1" w14:textId="77777777">
            <w:pPr>
              <w:rPr>
                <w:b/>
                <w:bCs/>
              </w:rPr>
            </w:pPr>
            <w:r w:rsidRPr="00E60FDA">
              <w:rPr>
                <w:b/>
                <w:bCs/>
              </w:rPr>
              <w:t>Canopy Position</w:t>
            </w:r>
          </w:p>
        </w:tc>
      </w:tr>
      <w:tr w:rsidRPr="00E60FDA" w:rsidR="00E60FDA" w:rsidTr="00E60FDA" w14:paraId="4DECE24E" w14:textId="77777777">
        <w:tc>
          <w:tcPr>
            <w:tcW w:w="1092" w:type="dxa"/>
            <w:tcBorders>
              <w:top w:val="single" w:color="000000" w:sz="12" w:space="0"/>
            </w:tcBorders>
            <w:shd w:val="clear" w:color="auto" w:fill="auto"/>
          </w:tcPr>
          <w:p w:rsidRPr="00E60FDA" w:rsidR="00E60FDA" w:rsidP="000D427B" w:rsidRDefault="00E60FDA" w14:paraId="7DC4359C" w14:textId="77777777">
            <w:pPr>
              <w:rPr>
                <w:bCs/>
              </w:rPr>
            </w:pPr>
            <w:r w:rsidRPr="00E60FDA">
              <w:rPr>
                <w:bCs/>
              </w:rPr>
              <w:t>PIPO</w:t>
            </w:r>
          </w:p>
        </w:tc>
        <w:tc>
          <w:tcPr>
            <w:tcW w:w="2700" w:type="dxa"/>
            <w:tcBorders>
              <w:top w:val="single" w:color="000000" w:sz="12" w:space="0"/>
            </w:tcBorders>
            <w:shd w:val="clear" w:color="auto" w:fill="auto"/>
          </w:tcPr>
          <w:p w:rsidRPr="00E60FDA" w:rsidR="00E60FDA" w:rsidP="000D427B" w:rsidRDefault="00E60FDA" w14:paraId="6B4993B6" w14:textId="77777777">
            <w:r w:rsidRPr="00E60FDA">
              <w:t>Pinus ponderosa</w:t>
            </w:r>
          </w:p>
        </w:tc>
        <w:tc>
          <w:tcPr>
            <w:tcW w:w="2520" w:type="dxa"/>
            <w:tcBorders>
              <w:top w:val="single" w:color="000000" w:sz="12" w:space="0"/>
            </w:tcBorders>
            <w:shd w:val="clear" w:color="auto" w:fill="auto"/>
          </w:tcPr>
          <w:p w:rsidRPr="00E60FDA" w:rsidR="00E60FDA" w:rsidP="000D427B" w:rsidRDefault="00E60FDA" w14:paraId="00B498A5" w14:textId="77777777">
            <w:r w:rsidRPr="00E60FDA">
              <w:t>Ponderosa pine</w:t>
            </w:r>
          </w:p>
        </w:tc>
        <w:tc>
          <w:tcPr>
            <w:tcW w:w="1956" w:type="dxa"/>
            <w:tcBorders>
              <w:top w:val="single" w:color="000000" w:sz="12" w:space="0"/>
            </w:tcBorders>
            <w:shd w:val="clear" w:color="auto" w:fill="auto"/>
          </w:tcPr>
          <w:p w:rsidRPr="00E60FDA" w:rsidR="00E60FDA" w:rsidP="000D427B" w:rsidRDefault="00E60FDA" w14:paraId="2B50983B" w14:textId="77777777">
            <w:r w:rsidRPr="00E60FDA">
              <w:t>Upper</w:t>
            </w:r>
          </w:p>
        </w:tc>
      </w:tr>
      <w:tr w:rsidRPr="00E60FDA" w:rsidR="00E60FDA" w:rsidTr="00E60FDA" w14:paraId="3E844FE7" w14:textId="77777777">
        <w:tc>
          <w:tcPr>
            <w:tcW w:w="1092" w:type="dxa"/>
            <w:shd w:val="clear" w:color="auto" w:fill="auto"/>
          </w:tcPr>
          <w:p w:rsidRPr="00E60FDA" w:rsidR="00E60FDA" w:rsidP="000D427B" w:rsidRDefault="00E60FDA" w14:paraId="13B2ABA2" w14:textId="77777777">
            <w:pPr>
              <w:rPr>
                <w:bCs/>
              </w:rPr>
            </w:pPr>
            <w:r w:rsidRPr="00E60FDA">
              <w:rPr>
                <w:bCs/>
              </w:rPr>
              <w:t>ABCO</w:t>
            </w:r>
          </w:p>
        </w:tc>
        <w:tc>
          <w:tcPr>
            <w:tcW w:w="2700" w:type="dxa"/>
            <w:shd w:val="clear" w:color="auto" w:fill="auto"/>
          </w:tcPr>
          <w:p w:rsidRPr="00E60FDA" w:rsidR="00E60FDA" w:rsidP="000D427B" w:rsidRDefault="00E60FDA" w14:paraId="486F2730" w14:textId="77777777">
            <w:proofErr w:type="spellStart"/>
            <w:r w:rsidRPr="00E60FDA">
              <w:t>Abies</w:t>
            </w:r>
            <w:proofErr w:type="spellEnd"/>
            <w:r w:rsidRPr="00E60FDA">
              <w:t xml:space="preserve"> </w:t>
            </w:r>
            <w:proofErr w:type="spellStart"/>
            <w:r w:rsidRPr="00E60FDA">
              <w:t>concolor</w:t>
            </w:r>
            <w:proofErr w:type="spellEnd"/>
          </w:p>
        </w:tc>
        <w:tc>
          <w:tcPr>
            <w:tcW w:w="2520" w:type="dxa"/>
            <w:shd w:val="clear" w:color="auto" w:fill="auto"/>
          </w:tcPr>
          <w:p w:rsidRPr="00E60FDA" w:rsidR="00E60FDA" w:rsidP="000D427B" w:rsidRDefault="00E60FDA" w14:paraId="6B3F4543" w14:textId="77777777">
            <w:r w:rsidRPr="00E60FDA">
              <w:t>White fir</w:t>
            </w:r>
          </w:p>
        </w:tc>
        <w:tc>
          <w:tcPr>
            <w:tcW w:w="1956" w:type="dxa"/>
            <w:shd w:val="clear" w:color="auto" w:fill="auto"/>
          </w:tcPr>
          <w:p w:rsidRPr="00E60FDA" w:rsidR="00E60FDA" w:rsidP="000D427B" w:rsidRDefault="00E60FDA" w14:paraId="7550F999" w14:textId="77777777">
            <w:r w:rsidRPr="00E60FDA">
              <w:t>Upper</w:t>
            </w:r>
          </w:p>
        </w:tc>
      </w:tr>
      <w:tr w:rsidRPr="00E60FDA" w:rsidR="00E60FDA" w:rsidTr="00E60FDA" w14:paraId="4298D3D1" w14:textId="77777777">
        <w:tc>
          <w:tcPr>
            <w:tcW w:w="1092" w:type="dxa"/>
            <w:shd w:val="clear" w:color="auto" w:fill="auto"/>
          </w:tcPr>
          <w:p w:rsidRPr="00E60FDA" w:rsidR="00E60FDA" w:rsidP="000D427B" w:rsidRDefault="00E60FDA" w14:paraId="74FA2B5A" w14:textId="77777777">
            <w:pPr>
              <w:rPr>
                <w:bCs/>
              </w:rPr>
            </w:pPr>
            <w:r w:rsidRPr="00E60FDA">
              <w:rPr>
                <w:bCs/>
              </w:rPr>
              <w:t>ARPA6</w:t>
            </w:r>
          </w:p>
        </w:tc>
        <w:tc>
          <w:tcPr>
            <w:tcW w:w="2700" w:type="dxa"/>
            <w:shd w:val="clear" w:color="auto" w:fill="auto"/>
          </w:tcPr>
          <w:p w:rsidRPr="00E60FDA" w:rsidR="00E60FDA" w:rsidP="000D427B" w:rsidRDefault="00E60FDA" w14:paraId="3C5E251D" w14:textId="77777777">
            <w:proofErr w:type="spellStart"/>
            <w:r w:rsidRPr="00E60FDA">
              <w:t>Arctostaphylos</w:t>
            </w:r>
            <w:proofErr w:type="spellEnd"/>
            <w:r w:rsidRPr="00E60FDA">
              <w:t xml:space="preserve"> </w:t>
            </w:r>
            <w:proofErr w:type="spellStart"/>
            <w:r w:rsidRPr="00E60FDA">
              <w:t>patula</w:t>
            </w:r>
            <w:proofErr w:type="spellEnd"/>
          </w:p>
        </w:tc>
        <w:tc>
          <w:tcPr>
            <w:tcW w:w="2520" w:type="dxa"/>
            <w:shd w:val="clear" w:color="auto" w:fill="auto"/>
          </w:tcPr>
          <w:p w:rsidRPr="00E60FDA" w:rsidR="00E60FDA" w:rsidP="000D427B" w:rsidRDefault="00E60FDA" w14:paraId="02C2A879" w14:textId="77777777">
            <w:r w:rsidRPr="00E60FDA">
              <w:t>Greenleaf manzanita</w:t>
            </w:r>
          </w:p>
        </w:tc>
        <w:tc>
          <w:tcPr>
            <w:tcW w:w="1956" w:type="dxa"/>
            <w:shd w:val="clear" w:color="auto" w:fill="auto"/>
          </w:tcPr>
          <w:p w:rsidRPr="00E60FDA" w:rsidR="00E60FDA" w:rsidP="000D427B" w:rsidRDefault="00E60FDA" w14:paraId="00C5E2C2" w14:textId="77777777">
            <w:r w:rsidRPr="00E60FDA">
              <w:t>Low-Mid</w:t>
            </w:r>
          </w:p>
        </w:tc>
      </w:tr>
      <w:tr w:rsidRPr="00E60FDA" w:rsidR="00E60FDA" w:rsidTr="00E60FDA" w14:paraId="240087B4" w14:textId="77777777">
        <w:tc>
          <w:tcPr>
            <w:tcW w:w="1092" w:type="dxa"/>
            <w:shd w:val="clear" w:color="auto" w:fill="auto"/>
          </w:tcPr>
          <w:p w:rsidRPr="00E60FDA" w:rsidR="00E60FDA" w:rsidP="000D427B" w:rsidRDefault="00E60FDA" w14:paraId="7C02D142" w14:textId="77777777">
            <w:pPr>
              <w:rPr>
                <w:bCs/>
              </w:rPr>
            </w:pPr>
            <w:r w:rsidRPr="00E60FDA">
              <w:rPr>
                <w:bCs/>
              </w:rPr>
              <w:t>PSSP6</w:t>
            </w:r>
          </w:p>
        </w:tc>
        <w:tc>
          <w:tcPr>
            <w:tcW w:w="2700" w:type="dxa"/>
            <w:shd w:val="clear" w:color="auto" w:fill="auto"/>
          </w:tcPr>
          <w:p w:rsidRPr="00E60FDA" w:rsidR="00E60FDA" w:rsidP="000D427B" w:rsidRDefault="00E60FDA" w14:paraId="1322C3FF" w14:textId="77777777">
            <w:proofErr w:type="spellStart"/>
            <w:r w:rsidRPr="00E60FDA">
              <w:t>Pseudoroegneria</w:t>
            </w:r>
            <w:proofErr w:type="spellEnd"/>
            <w:r w:rsidRPr="00E60FDA">
              <w:t xml:space="preserve"> </w:t>
            </w:r>
            <w:proofErr w:type="spellStart"/>
            <w:r w:rsidRPr="00E60FDA">
              <w:t>spicata</w:t>
            </w:r>
            <w:proofErr w:type="spellEnd"/>
          </w:p>
        </w:tc>
        <w:tc>
          <w:tcPr>
            <w:tcW w:w="2520" w:type="dxa"/>
            <w:shd w:val="clear" w:color="auto" w:fill="auto"/>
          </w:tcPr>
          <w:p w:rsidRPr="00E60FDA" w:rsidR="00E60FDA" w:rsidP="000D427B" w:rsidRDefault="00E60FDA" w14:paraId="37C5BA38" w14:textId="77777777">
            <w:proofErr w:type="spellStart"/>
            <w:r w:rsidRPr="00E60FDA">
              <w:t>Bluebunch</w:t>
            </w:r>
            <w:proofErr w:type="spellEnd"/>
            <w:r w:rsidRPr="00E60FDA">
              <w:t xml:space="preserve"> wheatgrass</w:t>
            </w:r>
          </w:p>
        </w:tc>
        <w:tc>
          <w:tcPr>
            <w:tcW w:w="1956" w:type="dxa"/>
            <w:shd w:val="clear" w:color="auto" w:fill="auto"/>
          </w:tcPr>
          <w:p w:rsidRPr="00E60FDA" w:rsidR="00E60FDA" w:rsidP="000D427B" w:rsidRDefault="00E60FDA" w14:paraId="3785D31B" w14:textId="77777777">
            <w:r w:rsidRPr="00E60FDA">
              <w:t>Lower</w:t>
            </w:r>
          </w:p>
        </w:tc>
      </w:tr>
    </w:tbl>
    <w:p w:rsidR="00E60FDA" w:rsidP="00E60FDA" w:rsidRDefault="00E60FDA" w14:paraId="4362D683" w14:textId="77777777"/>
    <w:p w:rsidR="00E60FDA" w:rsidP="00E60FDA" w:rsidRDefault="00E60FDA" w14:paraId="41CC3C6D" w14:textId="77777777">
      <w:pPr>
        <w:pStyle w:val="SClassInfoPara"/>
      </w:pPr>
      <w:r>
        <w:t>Description</w:t>
      </w:r>
    </w:p>
    <w:p w:rsidR="00E60FDA" w:rsidP="00E60FDA" w:rsidRDefault="00E60FDA" w14:paraId="5336FD75" w14:textId="77777777">
      <w:r>
        <w:t xml:space="preserve">Open large trees/grass and shrubs. Ponderosa eventually outnumbers white fir due to insect/disease and difference in fire resistance. </w:t>
      </w:r>
    </w:p>
    <w:p>
      <w:r>
        <w:rPr>
          <w:i/>
          <w:u w:val="single"/>
        </w:rPr>
        <w:t>Maximum Tree Size Class</w:t>
      </w:r>
      <w:br/>
      <w:r>
        <w:t>Large 21-33" DBH</w:t>
      </w:r>
    </w:p>
    <w:p w:rsidR="00E60FDA" w:rsidP="00E60FDA" w:rsidRDefault="00E60FDA" w14:paraId="7FA665DD"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60FDA" w:rsidP="00E60FDA" w:rsidRDefault="00E60FDA" w14:paraId="08585C1A" w14:textId="77777777"/>
    <w:p w:rsidR="00E60FDA" w:rsidP="00E60FDA" w:rsidRDefault="00E60FDA" w14:paraId="40D20A2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64"/>
        <w:gridCol w:w="1956"/>
      </w:tblGrid>
      <w:tr w:rsidRPr="00E60FDA" w:rsidR="00E60FDA" w:rsidTr="00E60FDA" w14:paraId="2BC61EF1" w14:textId="77777777">
        <w:tc>
          <w:tcPr>
            <w:tcW w:w="1056" w:type="dxa"/>
            <w:tcBorders>
              <w:top w:val="single" w:color="auto" w:sz="2" w:space="0"/>
              <w:bottom w:val="single" w:color="000000" w:sz="12" w:space="0"/>
            </w:tcBorders>
            <w:shd w:val="clear" w:color="auto" w:fill="auto"/>
          </w:tcPr>
          <w:p w:rsidRPr="00E60FDA" w:rsidR="00E60FDA" w:rsidP="00B60D7E" w:rsidRDefault="00E60FDA" w14:paraId="54DCDA5A" w14:textId="77777777">
            <w:pPr>
              <w:rPr>
                <w:b/>
                <w:bCs/>
              </w:rPr>
            </w:pPr>
            <w:r w:rsidRPr="00E60FDA">
              <w:rPr>
                <w:b/>
                <w:bCs/>
              </w:rPr>
              <w:t>Symbol</w:t>
            </w:r>
          </w:p>
        </w:tc>
        <w:tc>
          <w:tcPr>
            <w:tcW w:w="2556" w:type="dxa"/>
            <w:tcBorders>
              <w:top w:val="single" w:color="auto" w:sz="2" w:space="0"/>
              <w:bottom w:val="single" w:color="000000" w:sz="12" w:space="0"/>
            </w:tcBorders>
            <w:shd w:val="clear" w:color="auto" w:fill="auto"/>
          </w:tcPr>
          <w:p w:rsidRPr="00E60FDA" w:rsidR="00E60FDA" w:rsidP="00B60D7E" w:rsidRDefault="00E60FDA" w14:paraId="37B19A85" w14:textId="77777777">
            <w:pPr>
              <w:rPr>
                <w:b/>
                <w:bCs/>
              </w:rPr>
            </w:pPr>
            <w:r w:rsidRPr="00E60FDA">
              <w:rPr>
                <w:b/>
                <w:bCs/>
              </w:rPr>
              <w:t>Scientific Name</w:t>
            </w:r>
          </w:p>
        </w:tc>
        <w:tc>
          <w:tcPr>
            <w:tcW w:w="2064" w:type="dxa"/>
            <w:tcBorders>
              <w:top w:val="single" w:color="auto" w:sz="2" w:space="0"/>
              <w:bottom w:val="single" w:color="000000" w:sz="12" w:space="0"/>
            </w:tcBorders>
            <w:shd w:val="clear" w:color="auto" w:fill="auto"/>
          </w:tcPr>
          <w:p w:rsidRPr="00E60FDA" w:rsidR="00E60FDA" w:rsidP="00B60D7E" w:rsidRDefault="00E60FDA" w14:paraId="3381A267" w14:textId="77777777">
            <w:pPr>
              <w:rPr>
                <w:b/>
                <w:bCs/>
              </w:rPr>
            </w:pPr>
            <w:r w:rsidRPr="00E60FDA">
              <w:rPr>
                <w:b/>
                <w:bCs/>
              </w:rPr>
              <w:t>Common Name</w:t>
            </w:r>
          </w:p>
        </w:tc>
        <w:tc>
          <w:tcPr>
            <w:tcW w:w="1956" w:type="dxa"/>
            <w:tcBorders>
              <w:top w:val="single" w:color="auto" w:sz="2" w:space="0"/>
              <w:bottom w:val="single" w:color="000000" w:sz="12" w:space="0"/>
            </w:tcBorders>
            <w:shd w:val="clear" w:color="auto" w:fill="auto"/>
          </w:tcPr>
          <w:p w:rsidRPr="00E60FDA" w:rsidR="00E60FDA" w:rsidP="00B60D7E" w:rsidRDefault="00E60FDA" w14:paraId="0F402B34" w14:textId="77777777">
            <w:pPr>
              <w:rPr>
                <w:b/>
                <w:bCs/>
              </w:rPr>
            </w:pPr>
            <w:r w:rsidRPr="00E60FDA">
              <w:rPr>
                <w:b/>
                <w:bCs/>
              </w:rPr>
              <w:t>Canopy Position</w:t>
            </w:r>
          </w:p>
        </w:tc>
      </w:tr>
      <w:tr w:rsidRPr="00E60FDA" w:rsidR="00E60FDA" w:rsidTr="00E60FDA" w14:paraId="259DAA11" w14:textId="77777777">
        <w:tc>
          <w:tcPr>
            <w:tcW w:w="1056" w:type="dxa"/>
            <w:tcBorders>
              <w:top w:val="single" w:color="000000" w:sz="12" w:space="0"/>
            </w:tcBorders>
            <w:shd w:val="clear" w:color="auto" w:fill="auto"/>
          </w:tcPr>
          <w:p w:rsidRPr="00E60FDA" w:rsidR="00E60FDA" w:rsidP="00B60D7E" w:rsidRDefault="00E60FDA" w14:paraId="6A9DCE1A" w14:textId="77777777">
            <w:pPr>
              <w:rPr>
                <w:bCs/>
              </w:rPr>
            </w:pPr>
            <w:r w:rsidRPr="00E60FDA">
              <w:rPr>
                <w:bCs/>
              </w:rPr>
              <w:t>PIPO</w:t>
            </w:r>
          </w:p>
        </w:tc>
        <w:tc>
          <w:tcPr>
            <w:tcW w:w="2556" w:type="dxa"/>
            <w:tcBorders>
              <w:top w:val="single" w:color="000000" w:sz="12" w:space="0"/>
            </w:tcBorders>
            <w:shd w:val="clear" w:color="auto" w:fill="auto"/>
          </w:tcPr>
          <w:p w:rsidRPr="00E60FDA" w:rsidR="00E60FDA" w:rsidP="00B60D7E" w:rsidRDefault="00E60FDA" w14:paraId="42F8B162" w14:textId="77777777">
            <w:r w:rsidRPr="00E60FDA">
              <w:t>Pinus ponderosa</w:t>
            </w:r>
          </w:p>
        </w:tc>
        <w:tc>
          <w:tcPr>
            <w:tcW w:w="2064" w:type="dxa"/>
            <w:tcBorders>
              <w:top w:val="single" w:color="000000" w:sz="12" w:space="0"/>
            </w:tcBorders>
            <w:shd w:val="clear" w:color="auto" w:fill="auto"/>
          </w:tcPr>
          <w:p w:rsidRPr="00E60FDA" w:rsidR="00E60FDA" w:rsidP="00B60D7E" w:rsidRDefault="00E60FDA" w14:paraId="59B9D2B1" w14:textId="77777777">
            <w:r w:rsidRPr="00E60FDA">
              <w:t>Ponderosa pine</w:t>
            </w:r>
          </w:p>
        </w:tc>
        <w:tc>
          <w:tcPr>
            <w:tcW w:w="1956" w:type="dxa"/>
            <w:tcBorders>
              <w:top w:val="single" w:color="000000" w:sz="12" w:space="0"/>
            </w:tcBorders>
            <w:shd w:val="clear" w:color="auto" w:fill="auto"/>
          </w:tcPr>
          <w:p w:rsidRPr="00E60FDA" w:rsidR="00E60FDA" w:rsidP="00B60D7E" w:rsidRDefault="00E60FDA" w14:paraId="48D4C530" w14:textId="77777777">
            <w:r w:rsidRPr="00E60FDA">
              <w:t>Upper</w:t>
            </w:r>
          </w:p>
        </w:tc>
      </w:tr>
      <w:tr w:rsidRPr="00E60FDA" w:rsidR="00E60FDA" w:rsidTr="00E60FDA" w14:paraId="37CBDD85" w14:textId="77777777">
        <w:tc>
          <w:tcPr>
            <w:tcW w:w="1056" w:type="dxa"/>
            <w:shd w:val="clear" w:color="auto" w:fill="auto"/>
          </w:tcPr>
          <w:p w:rsidRPr="00E60FDA" w:rsidR="00E60FDA" w:rsidP="00B60D7E" w:rsidRDefault="00E60FDA" w14:paraId="2C9209AC" w14:textId="77777777">
            <w:pPr>
              <w:rPr>
                <w:bCs/>
              </w:rPr>
            </w:pPr>
            <w:r w:rsidRPr="00E60FDA">
              <w:rPr>
                <w:bCs/>
              </w:rPr>
              <w:t>PIMO</w:t>
            </w:r>
          </w:p>
        </w:tc>
        <w:tc>
          <w:tcPr>
            <w:tcW w:w="2556" w:type="dxa"/>
            <w:shd w:val="clear" w:color="auto" w:fill="auto"/>
          </w:tcPr>
          <w:p w:rsidRPr="00E60FDA" w:rsidR="00E60FDA" w:rsidP="00B60D7E" w:rsidRDefault="00E60FDA" w14:paraId="7989C780" w14:textId="77777777">
            <w:r w:rsidRPr="00E60FDA">
              <w:t xml:space="preserve">Pinus </w:t>
            </w:r>
            <w:proofErr w:type="spellStart"/>
            <w:r w:rsidRPr="00E60FDA">
              <w:t>monophylla</w:t>
            </w:r>
            <w:proofErr w:type="spellEnd"/>
          </w:p>
        </w:tc>
        <w:tc>
          <w:tcPr>
            <w:tcW w:w="2064" w:type="dxa"/>
            <w:shd w:val="clear" w:color="auto" w:fill="auto"/>
          </w:tcPr>
          <w:p w:rsidRPr="00E60FDA" w:rsidR="00E60FDA" w:rsidP="00B60D7E" w:rsidRDefault="00E60FDA" w14:paraId="35B7664C" w14:textId="77777777">
            <w:proofErr w:type="spellStart"/>
            <w:r w:rsidRPr="00E60FDA">
              <w:t>Singleleaf</w:t>
            </w:r>
            <w:proofErr w:type="spellEnd"/>
            <w:r w:rsidRPr="00E60FDA">
              <w:t xml:space="preserve"> pinyon</w:t>
            </w:r>
          </w:p>
        </w:tc>
        <w:tc>
          <w:tcPr>
            <w:tcW w:w="1956" w:type="dxa"/>
            <w:shd w:val="clear" w:color="auto" w:fill="auto"/>
          </w:tcPr>
          <w:p w:rsidRPr="00E60FDA" w:rsidR="00E60FDA" w:rsidP="00B60D7E" w:rsidRDefault="00E60FDA" w14:paraId="57DC418F" w14:textId="77777777">
            <w:r w:rsidRPr="00E60FDA">
              <w:t>Mid-Upper</w:t>
            </w:r>
          </w:p>
        </w:tc>
      </w:tr>
      <w:tr w:rsidRPr="00E60FDA" w:rsidR="00E60FDA" w:rsidTr="00E60FDA" w14:paraId="1DAFC218" w14:textId="77777777">
        <w:tc>
          <w:tcPr>
            <w:tcW w:w="1056" w:type="dxa"/>
            <w:shd w:val="clear" w:color="auto" w:fill="auto"/>
          </w:tcPr>
          <w:p w:rsidRPr="00E60FDA" w:rsidR="00E60FDA" w:rsidP="00B60D7E" w:rsidRDefault="00E60FDA" w14:paraId="22FE179A" w14:textId="77777777">
            <w:pPr>
              <w:rPr>
                <w:bCs/>
              </w:rPr>
            </w:pPr>
            <w:r w:rsidRPr="00E60FDA">
              <w:rPr>
                <w:bCs/>
              </w:rPr>
              <w:t>ABCO</w:t>
            </w:r>
          </w:p>
        </w:tc>
        <w:tc>
          <w:tcPr>
            <w:tcW w:w="2556" w:type="dxa"/>
            <w:shd w:val="clear" w:color="auto" w:fill="auto"/>
          </w:tcPr>
          <w:p w:rsidRPr="00E60FDA" w:rsidR="00E60FDA" w:rsidP="00B60D7E" w:rsidRDefault="00E60FDA" w14:paraId="08DC3216" w14:textId="77777777">
            <w:proofErr w:type="spellStart"/>
            <w:r w:rsidRPr="00E60FDA">
              <w:t>Abies</w:t>
            </w:r>
            <w:proofErr w:type="spellEnd"/>
            <w:r w:rsidRPr="00E60FDA">
              <w:t xml:space="preserve"> </w:t>
            </w:r>
            <w:proofErr w:type="spellStart"/>
            <w:r w:rsidRPr="00E60FDA">
              <w:t>concolor</w:t>
            </w:r>
            <w:proofErr w:type="spellEnd"/>
          </w:p>
        </w:tc>
        <w:tc>
          <w:tcPr>
            <w:tcW w:w="2064" w:type="dxa"/>
            <w:shd w:val="clear" w:color="auto" w:fill="auto"/>
          </w:tcPr>
          <w:p w:rsidRPr="00E60FDA" w:rsidR="00E60FDA" w:rsidP="00B60D7E" w:rsidRDefault="00E60FDA" w14:paraId="027A1FE2" w14:textId="77777777">
            <w:r w:rsidRPr="00E60FDA">
              <w:t>White fir</w:t>
            </w:r>
          </w:p>
        </w:tc>
        <w:tc>
          <w:tcPr>
            <w:tcW w:w="1956" w:type="dxa"/>
            <w:shd w:val="clear" w:color="auto" w:fill="auto"/>
          </w:tcPr>
          <w:p w:rsidRPr="00E60FDA" w:rsidR="00E60FDA" w:rsidP="00B60D7E" w:rsidRDefault="00E60FDA" w14:paraId="2225C2D2" w14:textId="77777777">
            <w:r w:rsidRPr="00E60FDA">
              <w:t>Upper</w:t>
            </w:r>
          </w:p>
        </w:tc>
      </w:tr>
      <w:tr w:rsidRPr="00E60FDA" w:rsidR="00E60FDA" w:rsidTr="00E60FDA" w14:paraId="7C5A4027" w14:textId="77777777">
        <w:tc>
          <w:tcPr>
            <w:tcW w:w="1056" w:type="dxa"/>
            <w:shd w:val="clear" w:color="auto" w:fill="auto"/>
          </w:tcPr>
          <w:p w:rsidRPr="00E60FDA" w:rsidR="00E60FDA" w:rsidP="00B60D7E" w:rsidRDefault="00E60FDA" w14:paraId="7AB5C7FD" w14:textId="77777777">
            <w:pPr>
              <w:rPr>
                <w:bCs/>
              </w:rPr>
            </w:pPr>
            <w:r w:rsidRPr="00E60FDA">
              <w:rPr>
                <w:bCs/>
              </w:rPr>
              <w:t>JUOS</w:t>
            </w:r>
          </w:p>
        </w:tc>
        <w:tc>
          <w:tcPr>
            <w:tcW w:w="2556" w:type="dxa"/>
            <w:shd w:val="clear" w:color="auto" w:fill="auto"/>
          </w:tcPr>
          <w:p w:rsidRPr="00E60FDA" w:rsidR="00E60FDA" w:rsidP="00B60D7E" w:rsidRDefault="00E60FDA" w14:paraId="2AC63ABC" w14:textId="77777777">
            <w:proofErr w:type="spellStart"/>
            <w:r w:rsidRPr="00E60FDA">
              <w:t>Juniperus</w:t>
            </w:r>
            <w:proofErr w:type="spellEnd"/>
            <w:r w:rsidRPr="00E60FDA">
              <w:t xml:space="preserve"> </w:t>
            </w:r>
            <w:proofErr w:type="spellStart"/>
            <w:r w:rsidRPr="00E60FDA">
              <w:t>osteosperma</w:t>
            </w:r>
            <w:proofErr w:type="spellEnd"/>
          </w:p>
        </w:tc>
        <w:tc>
          <w:tcPr>
            <w:tcW w:w="2064" w:type="dxa"/>
            <w:shd w:val="clear" w:color="auto" w:fill="auto"/>
          </w:tcPr>
          <w:p w:rsidRPr="00E60FDA" w:rsidR="00E60FDA" w:rsidP="00B60D7E" w:rsidRDefault="00E60FDA" w14:paraId="11C801A9" w14:textId="77777777">
            <w:r w:rsidRPr="00E60FDA">
              <w:t>Utah juniper</w:t>
            </w:r>
          </w:p>
        </w:tc>
        <w:tc>
          <w:tcPr>
            <w:tcW w:w="1956" w:type="dxa"/>
            <w:shd w:val="clear" w:color="auto" w:fill="auto"/>
          </w:tcPr>
          <w:p w:rsidRPr="00E60FDA" w:rsidR="00E60FDA" w:rsidP="00B60D7E" w:rsidRDefault="00E60FDA" w14:paraId="40F46F2F" w14:textId="77777777">
            <w:r w:rsidRPr="00E60FDA">
              <w:t>Low-Mid</w:t>
            </w:r>
          </w:p>
        </w:tc>
      </w:tr>
    </w:tbl>
    <w:p w:rsidR="00E60FDA" w:rsidP="00E60FDA" w:rsidRDefault="00E60FDA" w14:paraId="2D5C0F75" w14:textId="77777777"/>
    <w:p w:rsidR="00E60FDA" w:rsidP="00E60FDA" w:rsidRDefault="00E60FDA" w14:paraId="3FC9B593" w14:textId="77777777">
      <w:pPr>
        <w:pStyle w:val="SClassInfoPara"/>
      </w:pPr>
      <w:r>
        <w:t>Description</w:t>
      </w:r>
    </w:p>
    <w:p w:rsidR="00E60FDA" w:rsidP="00E60FDA" w:rsidRDefault="00E60FDA" w14:paraId="3847997A" w14:textId="5687376C">
      <w:r>
        <w:t>Closed large</w:t>
      </w:r>
      <w:r w:rsidR="00037559">
        <w:t xml:space="preserve"> </w:t>
      </w:r>
      <w:r>
        <w:t>trees, poles, saplings</w:t>
      </w:r>
      <w:r w:rsidR="00037559">
        <w:t>,</w:t>
      </w:r>
      <w:r>
        <w:t xml:space="preserve"> and shrubs. </w:t>
      </w:r>
    </w:p>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60FDA" w:rsidP="00E60FDA" w:rsidRDefault="00E60FDA" w14:paraId="44EE5059" w14:textId="77777777">
      <w:r>
        <w:t>Barrett, S.W. 1988. Fire Suppression effects on Forest Succession within a Central Idaho Wilderness. Western J. of Applied Forestry. 3(3): 76-80.</w:t>
      </w:r>
    </w:p>
    <w:p w:rsidR="00E60FDA" w:rsidP="00E60FDA" w:rsidRDefault="00E60FDA" w14:paraId="058D2F17" w14:textId="77777777"/>
    <w:p w:rsidR="00E60FDA" w:rsidP="00E60FDA" w:rsidRDefault="00E60FDA" w14:paraId="14544725" w14:textId="77777777">
      <w:r>
        <w:t>Barrett, S.W. 1994. Fire Regimes on the Caribou National Forest, Southern Idaho. Final Report – Contract No. 53-02S2-3-05071. September 1994.</w:t>
      </w:r>
    </w:p>
    <w:p w:rsidR="00E60FDA" w:rsidP="00E60FDA" w:rsidRDefault="00E60FDA" w14:paraId="003A1C5B" w14:textId="77777777"/>
    <w:p w:rsidR="00E60FDA" w:rsidP="00E60FDA" w:rsidRDefault="00E60FDA" w14:paraId="505E6E3A" w14:textId="77777777">
      <w:r>
        <w:t xml:space="preserve">Bradley, A.F., W.C. Fischer and N.V. </w:t>
      </w:r>
      <w:proofErr w:type="spellStart"/>
      <w:r>
        <w:t>Noste</w:t>
      </w:r>
      <w:proofErr w:type="spellEnd"/>
      <w:r>
        <w:t>. 1992. Fire Ecology of the Forest Habitat Types of Eastern Idaho and Western Wyoming. Intermountain Research Station, Ogden UT 84401. GTR-INT-290.</w:t>
      </w:r>
    </w:p>
    <w:p w:rsidR="00E60FDA" w:rsidP="00E60FDA" w:rsidRDefault="00E60FDA" w14:paraId="51B7967D" w14:textId="77777777"/>
    <w:p w:rsidR="00E60FDA" w:rsidP="00E60FDA" w:rsidRDefault="00E60FDA" w14:paraId="0B152576" w14:textId="77777777">
      <w:r>
        <w:t xml:space="preserve">Bradley, A.F., N.V. </w:t>
      </w:r>
      <w:proofErr w:type="spellStart"/>
      <w:r>
        <w:t>Noste</w:t>
      </w:r>
      <w:proofErr w:type="spellEnd"/>
      <w:r>
        <w:t xml:space="preserve"> and W.C. Fischer. 1992. Fire Ecology of the Forests and Woodland in Utah. Intermountain Research Station, Ogden UT 84401. GTR-INT-287.</w:t>
      </w:r>
    </w:p>
    <w:p w:rsidR="00E60FDA" w:rsidP="00E60FDA" w:rsidRDefault="00E60FDA" w14:paraId="454AD07F" w14:textId="77777777"/>
    <w:p w:rsidR="00E60FDA" w:rsidP="00E60FDA" w:rsidRDefault="00E60FDA" w14:paraId="622D6D8E"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E60FDA" w:rsidP="00E60FDA" w:rsidRDefault="00E60FDA" w14:paraId="03D0BD20" w14:textId="77777777"/>
    <w:p w:rsidR="00E60FDA" w:rsidP="00E60FDA" w:rsidRDefault="00E60FDA" w14:paraId="79F4349C"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E60FDA" w:rsidP="00E60FDA" w:rsidRDefault="00E60FDA" w14:paraId="28934986" w14:textId="77777777"/>
    <w:p w:rsidR="00E60FDA" w:rsidP="00E60FDA" w:rsidRDefault="00E60FDA" w14:paraId="35784F1B" w14:textId="77777777">
      <w:r>
        <w:t>Crane, M.F. 1986. Fire Ecology of the Forest Habitat Types of Central Idaho. Intermountain Research Station, Ogden UT 84401. GTR-INT-218.</w:t>
      </w:r>
    </w:p>
    <w:p w:rsidR="00E60FDA" w:rsidP="00E60FDA" w:rsidRDefault="00E60FDA" w14:paraId="637F85D7" w14:textId="77777777"/>
    <w:p w:rsidR="00E60FDA" w:rsidP="00E60FDA" w:rsidRDefault="00E60FDA" w14:paraId="2E3E6A70" w14:textId="77777777">
      <w:r>
        <w:t xml:space="preserve">Kitchen, S.G. and E.D. McArthur. 2003. Ponderosa pine fire history in a marginal eastern Great Basin stand. Pages 152-156 in K.E.M. Galley, R.C. </w:t>
      </w:r>
      <w:r w:rsidR="002016D9">
        <w:t>Klinger and N.G. Sugihara, eds.</w:t>
      </w:r>
      <w:r>
        <w:t xml:space="preserve"> Proceedings of Fire Conference 2000: The first national congress on fire ecology, prevention, and management. Miscellaneous Publication 13, Tall Timbers Research Station, Tallahassee, FL.</w:t>
      </w:r>
    </w:p>
    <w:p w:rsidR="00E60FDA" w:rsidP="00E60FDA" w:rsidRDefault="00E60FDA" w14:paraId="2B8622A8" w14:textId="77777777"/>
    <w:p w:rsidR="00E60FDA" w:rsidP="00E60FDA" w:rsidRDefault="00E60FDA" w14:paraId="53EC43F2" w14:textId="77777777">
      <w:r>
        <w:t>Morgan, P., S.C. Bunting, [and others].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E60FDA" w:rsidP="00E60FDA" w:rsidRDefault="00E60FDA" w14:paraId="29F78E9B" w14:textId="77777777"/>
    <w:p w:rsidR="00E60FDA" w:rsidP="00E60FDA" w:rsidRDefault="00E60FDA" w14:paraId="1926952C" w14:textId="77777777">
      <w:r>
        <w:t>NatureServe. 2007. International Ecological Classification Standard: Terrestrial Ecological Classifications. NatureServe Central Databases. Arlington, VA. Data current as of 10 February 2007.</w:t>
      </w:r>
    </w:p>
    <w:p w:rsidR="00E60FDA" w:rsidP="00E60FDA" w:rsidRDefault="00E60FDA" w14:paraId="783569AF" w14:textId="77777777"/>
    <w:p w:rsidR="00E60FDA" w:rsidP="00E60FDA" w:rsidRDefault="00E60FDA" w14:paraId="34246153" w14:textId="77777777">
      <w:r>
        <w:t xml:space="preserve">Steele, R., R.D. Pfister, R.A. Ryker and J.A. </w:t>
      </w:r>
      <w:proofErr w:type="spellStart"/>
      <w:r>
        <w:t>Kittams</w:t>
      </w:r>
      <w:proofErr w:type="spellEnd"/>
      <w:r>
        <w:t xml:space="preserve">. 1981. Forest Habitat Types of Central Idaho. USDA For. Serv. Tech. Rep. INT-114, 138 p. </w:t>
      </w:r>
      <w:proofErr w:type="spellStart"/>
      <w:r>
        <w:t>Intermt</w:t>
      </w:r>
      <w:proofErr w:type="spellEnd"/>
      <w:r>
        <w:t xml:space="preserve">. For. and Range Exp. </w:t>
      </w:r>
      <w:proofErr w:type="spellStart"/>
      <w:r>
        <w:t>Stn.</w:t>
      </w:r>
      <w:proofErr w:type="spellEnd"/>
      <w:r>
        <w:t>, Ogden, Utah 84401.</w:t>
      </w:r>
    </w:p>
    <w:p w:rsidRPr="00A43E41" w:rsidR="004D5F12" w:rsidP="00E60FDA" w:rsidRDefault="004D5F12" w14:paraId="72B685A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EF83A" w14:textId="77777777" w:rsidR="00127D6C" w:rsidRDefault="00127D6C">
      <w:r>
        <w:separator/>
      </w:r>
    </w:p>
  </w:endnote>
  <w:endnote w:type="continuationSeparator" w:id="0">
    <w:p w14:paraId="0D92449A" w14:textId="77777777" w:rsidR="00127D6C" w:rsidRDefault="00127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823E" w14:textId="77777777" w:rsidR="00E60FDA" w:rsidRDefault="00E60FDA" w:rsidP="00E60F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5B221" w14:textId="77777777" w:rsidR="00127D6C" w:rsidRDefault="00127D6C">
      <w:r>
        <w:separator/>
      </w:r>
    </w:p>
  </w:footnote>
  <w:footnote w:type="continuationSeparator" w:id="0">
    <w:p w14:paraId="423EE4FE" w14:textId="77777777" w:rsidR="00127D6C" w:rsidRDefault="00127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AE38" w14:textId="77777777" w:rsidR="00A43E41" w:rsidRDefault="00A43E41" w:rsidP="00E60F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DA"/>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559"/>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27D6C"/>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6D9"/>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5C1B"/>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56DE6"/>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6F50D1"/>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3AA7"/>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46E6"/>
    <w:rsid w:val="00CC65D7"/>
    <w:rsid w:val="00CE58A0"/>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0FDA"/>
    <w:rsid w:val="00E61F9B"/>
    <w:rsid w:val="00E741B2"/>
    <w:rsid w:val="00E75D01"/>
    <w:rsid w:val="00E80241"/>
    <w:rsid w:val="00E83022"/>
    <w:rsid w:val="00E86BED"/>
    <w:rsid w:val="00E9262C"/>
    <w:rsid w:val="00E94483"/>
    <w:rsid w:val="00E97299"/>
    <w:rsid w:val="00EA33D7"/>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472A6"/>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 w:val="00FF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857C0"/>
  <w15:docId w15:val="{533E1835-0221-4FCB-B4F9-727173C5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80241"/>
    <w:pPr>
      <w:ind w:left="720"/>
    </w:pPr>
    <w:rPr>
      <w:rFonts w:ascii="Calibri" w:eastAsia="Calibri" w:hAnsi="Calibri"/>
      <w:sz w:val="22"/>
      <w:szCs w:val="22"/>
    </w:rPr>
  </w:style>
  <w:style w:type="character" w:styleId="Hyperlink">
    <w:name w:val="Hyperlink"/>
    <w:rsid w:val="00E80241"/>
    <w:rPr>
      <w:color w:val="0000FF"/>
      <w:u w:val="single"/>
    </w:rPr>
  </w:style>
  <w:style w:type="paragraph" w:styleId="BalloonText">
    <w:name w:val="Balloon Text"/>
    <w:basedOn w:val="Normal"/>
    <w:link w:val="BalloonTextChar"/>
    <w:uiPriority w:val="99"/>
    <w:semiHidden/>
    <w:unhideWhenUsed/>
    <w:rsid w:val="003D5C1B"/>
    <w:rPr>
      <w:rFonts w:ascii="Tahoma" w:hAnsi="Tahoma" w:cs="Tahoma"/>
      <w:sz w:val="16"/>
      <w:szCs w:val="16"/>
    </w:rPr>
  </w:style>
  <w:style w:type="character" w:customStyle="1" w:styleId="BalloonTextChar">
    <w:name w:val="Balloon Text Char"/>
    <w:basedOn w:val="DefaultParagraphFont"/>
    <w:link w:val="BalloonText"/>
    <w:uiPriority w:val="99"/>
    <w:semiHidden/>
    <w:rsid w:val="003D5C1B"/>
    <w:rPr>
      <w:rFonts w:ascii="Tahoma" w:hAnsi="Tahoma" w:cs="Tahoma"/>
      <w:sz w:val="16"/>
      <w:szCs w:val="16"/>
    </w:rPr>
  </w:style>
  <w:style w:type="character" w:styleId="CommentReference">
    <w:name w:val="annotation reference"/>
    <w:basedOn w:val="DefaultParagraphFont"/>
    <w:uiPriority w:val="99"/>
    <w:semiHidden/>
    <w:unhideWhenUsed/>
    <w:rsid w:val="00037559"/>
    <w:rPr>
      <w:sz w:val="16"/>
      <w:szCs w:val="16"/>
    </w:rPr>
  </w:style>
  <w:style w:type="paragraph" w:styleId="CommentText">
    <w:name w:val="annotation text"/>
    <w:basedOn w:val="Normal"/>
    <w:link w:val="CommentTextChar"/>
    <w:uiPriority w:val="99"/>
    <w:semiHidden/>
    <w:unhideWhenUsed/>
    <w:rsid w:val="00037559"/>
    <w:rPr>
      <w:sz w:val="20"/>
      <w:szCs w:val="20"/>
    </w:rPr>
  </w:style>
  <w:style w:type="character" w:customStyle="1" w:styleId="CommentTextChar">
    <w:name w:val="Comment Text Char"/>
    <w:basedOn w:val="DefaultParagraphFont"/>
    <w:link w:val="CommentText"/>
    <w:uiPriority w:val="99"/>
    <w:semiHidden/>
    <w:rsid w:val="00037559"/>
  </w:style>
  <w:style w:type="paragraph" w:styleId="CommentSubject">
    <w:name w:val="annotation subject"/>
    <w:basedOn w:val="CommentText"/>
    <w:next w:val="CommentText"/>
    <w:link w:val="CommentSubjectChar"/>
    <w:uiPriority w:val="99"/>
    <w:semiHidden/>
    <w:unhideWhenUsed/>
    <w:rsid w:val="00037559"/>
    <w:rPr>
      <w:b/>
      <w:bCs/>
    </w:rPr>
  </w:style>
  <w:style w:type="character" w:customStyle="1" w:styleId="CommentSubjectChar">
    <w:name w:val="Comment Subject Char"/>
    <w:basedOn w:val="CommentTextChar"/>
    <w:link w:val="CommentSubject"/>
    <w:uiPriority w:val="99"/>
    <w:semiHidden/>
    <w:rsid w:val="00037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4403">
      <w:bodyDiv w:val="1"/>
      <w:marLeft w:val="0"/>
      <w:marRight w:val="0"/>
      <w:marTop w:val="0"/>
      <w:marBottom w:val="0"/>
      <w:divBdr>
        <w:top w:val="none" w:sz="0" w:space="0" w:color="auto"/>
        <w:left w:val="none" w:sz="0" w:space="0" w:color="auto"/>
        <w:bottom w:val="none" w:sz="0" w:space="0" w:color="auto"/>
        <w:right w:val="none" w:sz="0" w:space="0" w:color="auto"/>
      </w:divBdr>
    </w:div>
    <w:div w:id="7243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2014-08-21T14:19:00Z</cp:lastPrinted>
  <dcterms:created xsi:type="dcterms:W3CDTF">2018-01-29T21:06:00Z</dcterms:created>
  <dcterms:modified xsi:type="dcterms:W3CDTF">2018-06-13T13:32:00Z</dcterms:modified>
</cp:coreProperties>
</file>