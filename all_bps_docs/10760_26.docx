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2AD" w:rsidP="00C302AD" w:rsidRDefault="11FE1824" w14:paraId="1A38A6F7" w14:textId="77777777">
      <w:pPr>
        <w:pStyle w:val="BpSTitle"/>
      </w:pPr>
      <w:r>
        <w:t>10760</w:t>
      </w:r>
    </w:p>
    <w:p w:rsidR="00C302AD" w:rsidP="00C302AD" w:rsidRDefault="11FE1824" w14:paraId="40134E0F" w14:textId="77777777">
      <w:pPr>
        <w:pStyle w:val="BpSTitle"/>
      </w:pPr>
      <w:proofErr w:type="spellStart"/>
      <w:r>
        <w:t>Chihuahuan</w:t>
      </w:r>
      <w:proofErr w:type="spellEnd"/>
      <w:r>
        <w:t xml:space="preserve"> Stabilized Coppice Dune and Sand Flat Scrub</w:t>
      </w:r>
    </w:p>
    <w:p w:rsidR="00746B72" w:rsidP="00C302AD" w:rsidRDefault="00C302AD" w14:paraId="3565E92B" w14:textId="6EEB0B57">
      <w:r>
        <w:t xmlns:w="http://schemas.openxmlformats.org/wordprocessingml/2006/main">BpS Model/Description Version: Aug. 2020</w:t>
      </w:r>
      <w:r>
        <w:tab/>
      </w:r>
      <w:r>
        <w:tab/>
      </w:r>
      <w:r>
        <w:tab/>
      </w:r>
      <w:r>
        <w:tab/>
      </w:r>
      <w:r>
        <w:tab/>
      </w:r>
      <w:r>
        <w:tab/>
      </w:r>
      <w:r>
        <w:tab/>
      </w:r>
      <w:r w:rsidR="11FE1824">
        <w:t>None</w:t>
      </w:r>
    </w:p>
    <w:p w:rsidR="00C302AD" w:rsidP="00C302AD" w:rsidRDefault="00C302AD" w14:paraId="77A0FE1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1944"/>
        <w:gridCol w:w="1692"/>
        <w:gridCol w:w="2724"/>
      </w:tblGrid>
      <w:tr w:rsidRPr="00C302AD" w:rsidR="00C302AD" w:rsidTr="11FE1824" w14:paraId="6BBCF241" w14:textId="77777777">
        <w:tc>
          <w:tcPr>
            <w:tcW w:w="1584" w:type="dxa"/>
            <w:tcBorders>
              <w:top w:val="single" w:color="auto" w:sz="2" w:space="0"/>
              <w:left w:val="single" w:color="auto" w:sz="12" w:space="0"/>
              <w:bottom w:val="single" w:color="000000" w:themeColor="text1" w:sz="12" w:space="0"/>
            </w:tcBorders>
            <w:shd w:val="clear" w:color="auto" w:fill="auto"/>
          </w:tcPr>
          <w:p w:rsidRPr="00C302AD" w:rsidR="00C302AD" w:rsidP="11FE1824" w:rsidRDefault="11FE1824" w14:paraId="7590FD95" w14:textId="77777777">
            <w:pPr>
              <w:rPr>
                <w:b/>
                <w:bCs/>
              </w:rPr>
            </w:pPr>
            <w:r w:rsidRPr="11FE1824">
              <w:rPr>
                <w:b/>
                <w:bCs/>
              </w:rPr>
              <w:t>Modelers</w:t>
            </w:r>
          </w:p>
        </w:tc>
        <w:tc>
          <w:tcPr>
            <w:tcW w:w="1944" w:type="dxa"/>
            <w:tcBorders>
              <w:top w:val="single" w:color="auto" w:sz="2" w:space="0"/>
              <w:bottom w:val="single" w:color="000000" w:themeColor="text1" w:sz="12" w:space="0"/>
              <w:right w:val="single" w:color="000000" w:themeColor="text1" w:sz="12" w:space="0"/>
            </w:tcBorders>
            <w:shd w:val="clear" w:color="auto" w:fill="auto"/>
          </w:tcPr>
          <w:p w:rsidRPr="00C302AD" w:rsidR="00C302AD" w:rsidP="00E067FC" w:rsidRDefault="00C302AD" w14:paraId="22A82C72" w14:textId="77777777">
            <w:pPr>
              <w:rPr>
                <w:b/>
                <w:bCs/>
              </w:rPr>
            </w:pPr>
          </w:p>
        </w:tc>
        <w:tc>
          <w:tcPr>
            <w:tcW w:w="1692" w:type="dxa"/>
            <w:tcBorders>
              <w:top w:val="single" w:color="auto" w:sz="2" w:space="0"/>
              <w:left w:val="single" w:color="000000" w:themeColor="text1" w:sz="12" w:space="0"/>
              <w:bottom w:val="single" w:color="000000" w:themeColor="text1" w:sz="12" w:space="0"/>
            </w:tcBorders>
            <w:shd w:val="clear" w:color="auto" w:fill="auto"/>
          </w:tcPr>
          <w:p w:rsidRPr="00C302AD" w:rsidR="00C302AD" w:rsidP="11FE1824" w:rsidRDefault="11FE1824" w14:paraId="0F3CC693" w14:textId="77777777">
            <w:pPr>
              <w:rPr>
                <w:b/>
                <w:bCs/>
              </w:rPr>
            </w:pPr>
            <w:r w:rsidRPr="11FE1824">
              <w:rPr>
                <w:b/>
                <w:bCs/>
              </w:rPr>
              <w:t>Reviewers</w:t>
            </w:r>
          </w:p>
        </w:tc>
        <w:tc>
          <w:tcPr>
            <w:tcW w:w="2724" w:type="dxa"/>
            <w:tcBorders>
              <w:top w:val="single" w:color="auto" w:sz="2" w:space="0"/>
              <w:bottom w:val="single" w:color="000000" w:themeColor="text1" w:sz="12" w:space="0"/>
            </w:tcBorders>
            <w:shd w:val="clear" w:color="auto" w:fill="auto"/>
          </w:tcPr>
          <w:p w:rsidRPr="00C302AD" w:rsidR="00C302AD" w:rsidP="00E067FC" w:rsidRDefault="00C302AD" w14:paraId="7BBBF8D3" w14:textId="77777777">
            <w:pPr>
              <w:rPr>
                <w:b/>
                <w:bCs/>
              </w:rPr>
            </w:pPr>
          </w:p>
        </w:tc>
      </w:tr>
      <w:tr w:rsidRPr="00C302AD" w:rsidR="00C302AD" w:rsidTr="11FE1824" w14:paraId="17B4DAF8" w14:textId="77777777">
        <w:tc>
          <w:tcPr>
            <w:tcW w:w="1584" w:type="dxa"/>
            <w:tcBorders>
              <w:top w:val="single" w:color="000000" w:themeColor="text1" w:sz="12" w:space="0"/>
              <w:left w:val="single" w:color="auto" w:sz="12" w:space="0"/>
            </w:tcBorders>
            <w:shd w:val="clear" w:color="auto" w:fill="auto"/>
          </w:tcPr>
          <w:p w:rsidRPr="00C302AD" w:rsidR="00C302AD" w:rsidP="00E067FC" w:rsidRDefault="11FE1824" w14:paraId="5C9143AE" w14:textId="77777777">
            <w:pPr>
              <w:rPr>
                <w:bCs/>
              </w:rPr>
            </w:pPr>
            <w:r>
              <w:t xml:space="preserve">John </w:t>
            </w:r>
            <w:proofErr w:type="spellStart"/>
            <w:r>
              <w:t>Karges</w:t>
            </w:r>
            <w:proofErr w:type="spellEnd"/>
          </w:p>
        </w:tc>
        <w:tc>
          <w:tcPr>
            <w:tcW w:w="1944" w:type="dxa"/>
            <w:tcBorders>
              <w:top w:val="single" w:color="000000" w:themeColor="text1" w:sz="12" w:space="0"/>
              <w:right w:val="single" w:color="000000" w:themeColor="text1" w:sz="12" w:space="0"/>
            </w:tcBorders>
            <w:shd w:val="clear" w:color="auto" w:fill="auto"/>
          </w:tcPr>
          <w:p w:rsidRPr="00C302AD" w:rsidR="00C302AD" w:rsidP="00E067FC" w:rsidRDefault="11FE1824" w14:paraId="1C790E1B" w14:textId="77777777">
            <w:r>
              <w:t>jkarges@tnc.org</w:t>
            </w:r>
          </w:p>
        </w:tc>
        <w:tc>
          <w:tcPr>
            <w:tcW w:w="1692" w:type="dxa"/>
            <w:tcBorders>
              <w:top w:val="single" w:color="000000" w:themeColor="text1" w:sz="12" w:space="0"/>
              <w:left w:val="single" w:color="000000" w:themeColor="text1" w:sz="12" w:space="0"/>
            </w:tcBorders>
            <w:shd w:val="clear" w:color="auto" w:fill="auto"/>
          </w:tcPr>
          <w:p w:rsidRPr="00C302AD" w:rsidR="00C302AD" w:rsidP="00E067FC" w:rsidRDefault="11FE1824" w14:paraId="5F4EE301" w14:textId="77777777">
            <w:r>
              <w:t>John Morlock</w:t>
            </w:r>
          </w:p>
        </w:tc>
        <w:tc>
          <w:tcPr>
            <w:tcW w:w="2724" w:type="dxa"/>
            <w:tcBorders>
              <w:top w:val="single" w:color="000000" w:themeColor="text1" w:sz="12" w:space="0"/>
            </w:tcBorders>
            <w:shd w:val="clear" w:color="auto" w:fill="auto"/>
          </w:tcPr>
          <w:p w:rsidRPr="00C302AD" w:rsidR="00C302AD" w:rsidP="00E067FC" w:rsidRDefault="11FE1824" w14:paraId="0A986456" w14:textId="77777777">
            <w:r>
              <w:t>John_Morlock@nps.gov</w:t>
            </w:r>
          </w:p>
        </w:tc>
      </w:tr>
      <w:tr w:rsidRPr="00C302AD" w:rsidR="00C302AD" w:rsidTr="11FE1824" w14:paraId="43BADB3E" w14:textId="77777777">
        <w:tc>
          <w:tcPr>
            <w:tcW w:w="1584" w:type="dxa"/>
            <w:tcBorders>
              <w:left w:val="single" w:color="auto" w:sz="12" w:space="0"/>
            </w:tcBorders>
            <w:shd w:val="clear" w:color="auto" w:fill="auto"/>
          </w:tcPr>
          <w:p w:rsidRPr="00C302AD" w:rsidR="00C302AD" w:rsidP="00E067FC" w:rsidRDefault="11FE1824" w14:paraId="4828C621" w14:textId="77777777">
            <w:pPr>
              <w:rPr>
                <w:bCs/>
              </w:rPr>
            </w:pPr>
            <w:r>
              <w:t>Lee Elliott</w:t>
            </w:r>
          </w:p>
        </w:tc>
        <w:tc>
          <w:tcPr>
            <w:tcW w:w="1944" w:type="dxa"/>
            <w:tcBorders>
              <w:right w:val="single" w:color="000000" w:themeColor="text1" w:sz="12" w:space="0"/>
            </w:tcBorders>
            <w:shd w:val="clear" w:color="auto" w:fill="auto"/>
          </w:tcPr>
          <w:p w:rsidRPr="00C302AD" w:rsidR="00C302AD" w:rsidP="00E067FC" w:rsidRDefault="11FE1824" w14:paraId="6A594D7E" w14:textId="77777777">
            <w:r>
              <w:t>lelliott@tnc.org</w:t>
            </w:r>
          </w:p>
        </w:tc>
        <w:tc>
          <w:tcPr>
            <w:tcW w:w="1692" w:type="dxa"/>
            <w:tcBorders>
              <w:left w:val="single" w:color="000000" w:themeColor="text1" w:sz="12" w:space="0"/>
            </w:tcBorders>
            <w:shd w:val="clear" w:color="auto" w:fill="auto"/>
          </w:tcPr>
          <w:p w:rsidRPr="00C302AD" w:rsidR="00C302AD" w:rsidP="00E067FC" w:rsidRDefault="11FE1824" w14:paraId="68BA31A9" w14:textId="77777777">
            <w:r>
              <w:t>None</w:t>
            </w:r>
          </w:p>
        </w:tc>
        <w:tc>
          <w:tcPr>
            <w:tcW w:w="2724" w:type="dxa"/>
            <w:shd w:val="clear" w:color="auto" w:fill="auto"/>
          </w:tcPr>
          <w:p w:rsidRPr="00C302AD" w:rsidR="00C302AD" w:rsidP="00E067FC" w:rsidRDefault="11FE1824" w14:paraId="75D5A47C" w14:textId="77777777">
            <w:r>
              <w:t>None</w:t>
            </w:r>
          </w:p>
        </w:tc>
      </w:tr>
      <w:tr w:rsidRPr="00C302AD" w:rsidR="00C302AD" w:rsidTr="11FE1824" w14:paraId="11068AE3" w14:textId="77777777">
        <w:tc>
          <w:tcPr>
            <w:tcW w:w="1584" w:type="dxa"/>
            <w:tcBorders>
              <w:left w:val="single" w:color="auto" w:sz="12" w:space="0"/>
              <w:bottom w:val="single" w:color="auto" w:sz="2" w:space="0"/>
            </w:tcBorders>
            <w:shd w:val="clear" w:color="auto" w:fill="auto"/>
          </w:tcPr>
          <w:p w:rsidRPr="00C302AD" w:rsidR="00C302AD" w:rsidP="00E067FC" w:rsidRDefault="11FE1824" w14:paraId="171FB373" w14:textId="77777777">
            <w:pPr>
              <w:rPr>
                <w:bCs/>
              </w:rPr>
            </w:pPr>
            <w:r>
              <w:t>None</w:t>
            </w:r>
          </w:p>
        </w:tc>
        <w:tc>
          <w:tcPr>
            <w:tcW w:w="1944" w:type="dxa"/>
            <w:tcBorders>
              <w:right w:val="single" w:color="000000" w:themeColor="text1" w:sz="12" w:space="0"/>
            </w:tcBorders>
            <w:shd w:val="clear" w:color="auto" w:fill="auto"/>
          </w:tcPr>
          <w:p w:rsidRPr="00C302AD" w:rsidR="00C302AD" w:rsidP="00E067FC" w:rsidRDefault="11FE1824" w14:paraId="75595E2E" w14:textId="77777777">
            <w:r>
              <w:t>None</w:t>
            </w:r>
          </w:p>
        </w:tc>
        <w:tc>
          <w:tcPr>
            <w:tcW w:w="1692" w:type="dxa"/>
            <w:tcBorders>
              <w:left w:val="single" w:color="000000" w:themeColor="text1" w:sz="12" w:space="0"/>
              <w:bottom w:val="single" w:color="auto" w:sz="2" w:space="0"/>
            </w:tcBorders>
            <w:shd w:val="clear" w:color="auto" w:fill="auto"/>
          </w:tcPr>
          <w:p w:rsidRPr="00C302AD" w:rsidR="00C302AD" w:rsidP="00E067FC" w:rsidRDefault="11FE1824" w14:paraId="4B1E4902" w14:textId="77777777">
            <w:r>
              <w:t>None</w:t>
            </w:r>
          </w:p>
        </w:tc>
        <w:tc>
          <w:tcPr>
            <w:tcW w:w="2724" w:type="dxa"/>
            <w:shd w:val="clear" w:color="auto" w:fill="auto"/>
          </w:tcPr>
          <w:p w:rsidRPr="00C302AD" w:rsidR="00C302AD" w:rsidP="00E067FC" w:rsidRDefault="11FE1824" w14:paraId="519CFC4A" w14:textId="77777777">
            <w:r>
              <w:t>None</w:t>
            </w:r>
          </w:p>
        </w:tc>
      </w:tr>
    </w:tbl>
    <w:p w:rsidR="00C302AD" w:rsidP="00C302AD" w:rsidRDefault="00C302AD" w14:paraId="015493E6" w14:textId="77777777"/>
    <w:p w:rsidR="00C302AD" w:rsidP="00C302AD" w:rsidRDefault="11FE1824" w14:paraId="6463541C" w14:textId="77777777">
      <w:pPr>
        <w:pStyle w:val="InfoPara"/>
      </w:pPr>
      <w:r>
        <w:t>Vegetation Type</w:t>
      </w:r>
    </w:p>
    <w:p w:rsidR="00C302AD" w:rsidP="00C302AD" w:rsidRDefault="11FE1824" w14:paraId="7B171FE6" w14:textId="3138367B">
      <w:bookmarkStart w:name="_GoBack" w:id="0"/>
      <w:bookmarkEnd w:id="0"/>
      <w:r>
        <w:t>Shrubland</w:t>
      </w:r>
    </w:p>
    <w:p w:rsidR="00C302AD" w:rsidP="00C302AD" w:rsidRDefault="11FE1824" w14:paraId="766CE4B9" w14:textId="2EE32066">
      <w:pPr>
        <w:pStyle w:val="InfoPara"/>
      </w:pPr>
      <w:r>
        <w:t>Map Zone</w:t>
      </w:r>
    </w:p>
    <w:p w:rsidR="00C302AD" w:rsidP="00C302AD" w:rsidRDefault="11FE1824" w14:paraId="1315F5C3" w14:textId="77777777">
      <w:r>
        <w:t>26</w:t>
      </w:r>
    </w:p>
    <w:p w:rsidR="00C302AD" w:rsidP="00C302AD" w:rsidRDefault="11FE1824" w14:paraId="3B99C221" w14:textId="77777777">
      <w:pPr>
        <w:pStyle w:val="InfoPara"/>
      </w:pPr>
      <w:r>
        <w:t>Geographic Range</w:t>
      </w:r>
    </w:p>
    <w:p w:rsidR="00C302AD" w:rsidP="00C302AD" w:rsidRDefault="11FE1824" w14:paraId="02BD52BA" w14:textId="5A5EB4E1">
      <w:proofErr w:type="spellStart"/>
      <w:r>
        <w:t>Chihuahuan</w:t>
      </w:r>
      <w:proofErr w:type="spellEnd"/>
      <w:r>
        <w:t xml:space="preserve"> </w:t>
      </w:r>
      <w:r w:rsidR="00746B72">
        <w:t>D</w:t>
      </w:r>
      <w:r>
        <w:t xml:space="preserve">esert dunes and </w:t>
      </w:r>
      <w:proofErr w:type="spellStart"/>
      <w:r>
        <w:t>sandsheets</w:t>
      </w:r>
      <w:proofErr w:type="spellEnd"/>
      <w:r>
        <w:t>.</w:t>
      </w:r>
    </w:p>
    <w:p w:rsidR="00C302AD" w:rsidP="00C302AD" w:rsidRDefault="11FE1824" w14:paraId="505E984D" w14:textId="77777777">
      <w:pPr>
        <w:pStyle w:val="InfoPara"/>
      </w:pPr>
      <w:r>
        <w:t>Biophysical Site Description</w:t>
      </w:r>
    </w:p>
    <w:p w:rsidR="00C302AD" w:rsidP="00C302AD" w:rsidRDefault="11FE1824" w14:paraId="453A2D3F" w14:textId="148A4A20">
      <w:r>
        <w:t xml:space="preserve">Coppice dunes and </w:t>
      </w:r>
      <w:proofErr w:type="spellStart"/>
      <w:r>
        <w:t>sandsheets</w:t>
      </w:r>
      <w:proofErr w:type="spellEnd"/>
      <w:r>
        <w:t xml:space="preserve"> are found in the </w:t>
      </w:r>
      <w:proofErr w:type="spellStart"/>
      <w:r>
        <w:t>Chihuahuan</w:t>
      </w:r>
      <w:proofErr w:type="spellEnd"/>
      <w:r>
        <w:t xml:space="preserve"> Desert. Most moisture occurs during intense, short</w:t>
      </w:r>
      <w:r w:rsidR="00746B72">
        <w:t>-</w:t>
      </w:r>
      <w:r>
        <w:t>duration, late</w:t>
      </w:r>
      <w:r w:rsidR="00746B72">
        <w:t>-</w:t>
      </w:r>
      <w:r>
        <w:t>summer thunderstorms and some winter rains. Another very important process driving this system is wind. This type may also occur in sandy basins.</w:t>
      </w:r>
    </w:p>
    <w:p w:rsidR="00C302AD" w:rsidP="00C302AD" w:rsidRDefault="11FE1824" w14:paraId="46FEC696" w14:textId="77777777">
      <w:pPr>
        <w:pStyle w:val="InfoPara"/>
      </w:pPr>
      <w:r>
        <w:t>Vegetation Description</w:t>
      </w:r>
    </w:p>
    <w:p w:rsidR="00C302AD" w:rsidP="00C302AD" w:rsidRDefault="11FE1824" w14:paraId="33D77D57" w14:textId="184A5C4F">
      <w:r>
        <w:t>Dominated by mesquite (</w:t>
      </w:r>
      <w:r w:rsidRPr="008F2904">
        <w:rPr>
          <w:i/>
        </w:rPr>
        <w:t xml:space="preserve">Prosopis </w:t>
      </w:r>
      <w:proofErr w:type="spellStart"/>
      <w:r w:rsidRPr="008F2904">
        <w:rPr>
          <w:i/>
        </w:rPr>
        <w:t>glandulosa</w:t>
      </w:r>
      <w:proofErr w:type="spellEnd"/>
      <w:r>
        <w:t xml:space="preserve">) but includes </w:t>
      </w:r>
      <w:proofErr w:type="spellStart"/>
      <w:r>
        <w:t>fourwing</w:t>
      </w:r>
      <w:proofErr w:type="spellEnd"/>
      <w:r>
        <w:t xml:space="preserve"> saltbush (</w:t>
      </w:r>
      <w:proofErr w:type="spellStart"/>
      <w:r w:rsidRPr="008F2904">
        <w:rPr>
          <w:i/>
        </w:rPr>
        <w:t>Atriplex</w:t>
      </w:r>
      <w:proofErr w:type="spellEnd"/>
      <w:r w:rsidRPr="008F2904">
        <w:rPr>
          <w:i/>
        </w:rPr>
        <w:t xml:space="preserve"> </w:t>
      </w:r>
      <w:proofErr w:type="spellStart"/>
      <w:r w:rsidRPr="008F2904">
        <w:rPr>
          <w:i/>
        </w:rPr>
        <w:t>canescens</w:t>
      </w:r>
      <w:proofErr w:type="spellEnd"/>
      <w:r>
        <w:t xml:space="preserve">), Torrey’s </w:t>
      </w:r>
      <w:proofErr w:type="spellStart"/>
      <w:r>
        <w:t>jointfir</w:t>
      </w:r>
      <w:proofErr w:type="spellEnd"/>
      <w:r>
        <w:t xml:space="preserve"> (</w:t>
      </w:r>
      <w:r w:rsidRPr="008F2904">
        <w:rPr>
          <w:i/>
        </w:rPr>
        <w:t xml:space="preserve">Ephedra </w:t>
      </w:r>
      <w:proofErr w:type="spellStart"/>
      <w:r w:rsidRPr="008F2904">
        <w:rPr>
          <w:i/>
        </w:rPr>
        <w:t>torreyana</w:t>
      </w:r>
      <w:proofErr w:type="spellEnd"/>
      <w:r>
        <w:t>), Mexican tea (</w:t>
      </w:r>
      <w:r w:rsidRPr="008F2904">
        <w:rPr>
          <w:i/>
        </w:rPr>
        <w:t xml:space="preserve">E. </w:t>
      </w:r>
      <w:proofErr w:type="spellStart"/>
      <w:r w:rsidRPr="008F2904">
        <w:rPr>
          <w:i/>
        </w:rPr>
        <w:t>trifurca</w:t>
      </w:r>
      <w:proofErr w:type="spellEnd"/>
      <w:r>
        <w:t>), rosemary mint (</w:t>
      </w:r>
      <w:proofErr w:type="spellStart"/>
      <w:r w:rsidRPr="008F2904">
        <w:rPr>
          <w:i/>
        </w:rPr>
        <w:t>Poliomintha</w:t>
      </w:r>
      <w:proofErr w:type="spellEnd"/>
      <w:r w:rsidRPr="008F2904">
        <w:rPr>
          <w:i/>
        </w:rPr>
        <w:t xml:space="preserve"> </w:t>
      </w:r>
      <w:proofErr w:type="spellStart"/>
      <w:r w:rsidRPr="008F2904">
        <w:rPr>
          <w:i/>
        </w:rPr>
        <w:t>incana</w:t>
      </w:r>
      <w:proofErr w:type="spellEnd"/>
      <w:r>
        <w:t>)</w:t>
      </w:r>
      <w:r w:rsidR="00746B72">
        <w:t>,</w:t>
      </w:r>
      <w:r>
        <w:t xml:space="preserve"> and </w:t>
      </w:r>
      <w:proofErr w:type="spellStart"/>
      <w:r>
        <w:t>littleleaf</w:t>
      </w:r>
      <w:proofErr w:type="spellEnd"/>
      <w:r>
        <w:t xml:space="preserve"> sumac (</w:t>
      </w:r>
      <w:proofErr w:type="spellStart"/>
      <w:r w:rsidRPr="008F2904">
        <w:rPr>
          <w:i/>
        </w:rPr>
        <w:t>Rhus</w:t>
      </w:r>
      <w:proofErr w:type="spellEnd"/>
      <w:r w:rsidRPr="008F2904">
        <w:rPr>
          <w:i/>
        </w:rPr>
        <w:t xml:space="preserve"> </w:t>
      </w:r>
      <w:proofErr w:type="spellStart"/>
      <w:r w:rsidRPr="008F2904">
        <w:rPr>
          <w:i/>
        </w:rPr>
        <w:t>microphylla</w:t>
      </w:r>
      <w:proofErr w:type="spellEnd"/>
      <w:r>
        <w:t xml:space="preserve">) coppice sand scrub with 10-30% total vegetation cover. </w:t>
      </w:r>
      <w:proofErr w:type="spellStart"/>
      <w:r>
        <w:t>Soaptree</w:t>
      </w:r>
      <w:proofErr w:type="spellEnd"/>
      <w:r>
        <w:t xml:space="preserve"> yucca (</w:t>
      </w:r>
      <w:r w:rsidRPr="008F2904">
        <w:rPr>
          <w:i/>
        </w:rPr>
        <w:t xml:space="preserve">Yucca </w:t>
      </w:r>
      <w:proofErr w:type="spellStart"/>
      <w:r w:rsidRPr="008F2904">
        <w:rPr>
          <w:i/>
        </w:rPr>
        <w:t>elata</w:t>
      </w:r>
      <w:proofErr w:type="spellEnd"/>
      <w:r>
        <w:t>), broom snakeweed (</w:t>
      </w:r>
      <w:proofErr w:type="spellStart"/>
      <w:r w:rsidRPr="008F2904">
        <w:rPr>
          <w:i/>
        </w:rPr>
        <w:t>Gutierrezia</w:t>
      </w:r>
      <w:proofErr w:type="spellEnd"/>
      <w:r w:rsidRPr="008F2904">
        <w:rPr>
          <w:i/>
        </w:rPr>
        <w:t xml:space="preserve"> </w:t>
      </w:r>
      <w:proofErr w:type="spellStart"/>
      <w:r w:rsidRPr="008F2904">
        <w:rPr>
          <w:i/>
        </w:rPr>
        <w:t>sarothrae</w:t>
      </w:r>
      <w:proofErr w:type="spellEnd"/>
      <w:r>
        <w:t>)</w:t>
      </w:r>
      <w:r w:rsidR="00746B72">
        <w:t>,</w:t>
      </w:r>
      <w:r>
        <w:t xml:space="preserve"> and mesa </w:t>
      </w:r>
      <w:proofErr w:type="spellStart"/>
      <w:r>
        <w:t>dropseed</w:t>
      </w:r>
      <w:proofErr w:type="spellEnd"/>
      <w:r>
        <w:t xml:space="preserve"> (</w:t>
      </w:r>
      <w:proofErr w:type="spellStart"/>
      <w:r w:rsidRPr="008F2904">
        <w:rPr>
          <w:i/>
        </w:rPr>
        <w:t>Sporobolus</w:t>
      </w:r>
      <w:proofErr w:type="spellEnd"/>
      <w:r w:rsidRPr="008F2904">
        <w:rPr>
          <w:i/>
        </w:rPr>
        <w:t xml:space="preserve"> </w:t>
      </w:r>
      <w:proofErr w:type="spellStart"/>
      <w:r w:rsidRPr="008F2904">
        <w:rPr>
          <w:i/>
        </w:rPr>
        <w:t>flexuosus</w:t>
      </w:r>
      <w:proofErr w:type="spellEnd"/>
      <w:r>
        <w:t>) are commonly present. Mesquites are scattered, of various ages, and characterized by occurring on pedestaled soil with interstices wind-scoured.</w:t>
      </w:r>
    </w:p>
    <w:p w:rsidR="00C302AD" w:rsidP="00C302AD" w:rsidRDefault="11FE1824" w14:paraId="0734D78E"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torreyana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Torrey's jointfir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trifurca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jointfir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POIN3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Poliomintha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Frosted mint</w:t>
            </w:r>
          </w:p>
        </w:tc>
      </w:tr>
    </w:tbl>
    <w:p>
      <w:r>
        <w:rPr>
          <w:sz w:val="16"/>
        </w:rPr>
        <w:t>Species names are from the NRCS PLANTS database. Check species codes at http://plants.usda.gov.</w:t>
      </w:r>
    </w:p>
    <w:p w:rsidR="00C302AD" w:rsidP="00C302AD" w:rsidRDefault="11FE1824" w14:paraId="7A79DDAE" w14:textId="77777777">
      <w:pPr>
        <w:pStyle w:val="InfoPara"/>
      </w:pPr>
      <w:r>
        <w:t>Disturbance Description</w:t>
      </w:r>
    </w:p>
    <w:p w:rsidR="00C302AD" w:rsidP="00C302AD" w:rsidRDefault="11FE1824" w14:paraId="2C3B47B8" w14:textId="4C22F7C2">
      <w:proofErr w:type="spellStart"/>
      <w:r>
        <w:t>Eolian</w:t>
      </w:r>
      <w:proofErr w:type="spellEnd"/>
      <w:r>
        <w:t xml:space="preserve"> movement of sparsely vegetated areas between coppice dunes. Fire plays little to no role in this </w:t>
      </w:r>
      <w:r w:rsidR="00746B72">
        <w:t>Biophysical Setting (</w:t>
      </w:r>
      <w:proofErr w:type="spellStart"/>
      <w:r>
        <w:t>BpS</w:t>
      </w:r>
      <w:proofErr w:type="spellEnd"/>
      <w:r w:rsidR="00746B72">
        <w:t>)</w:t>
      </w:r>
    </w:p>
    <w:p w:rsidR="00C302AD" w:rsidP="00C302AD" w:rsidRDefault="11FE1824" w14:paraId="7C26D0CF"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302AD" w:rsidP="00C302AD" w:rsidRDefault="11FE1824" w14:paraId="379A2216" w14:textId="77777777">
      <w:pPr>
        <w:pStyle w:val="InfoPara"/>
      </w:pPr>
      <w:r>
        <w:t>Scale Description</w:t>
      </w:r>
    </w:p>
    <w:p w:rsidR="00C302AD" w:rsidP="00C302AD" w:rsidRDefault="11FE1824" w14:paraId="593ECA9B" w14:textId="77777777">
      <w:r>
        <w:t>Occurred in small patches, historically.</w:t>
      </w:r>
    </w:p>
    <w:p w:rsidR="00C302AD" w:rsidP="00C302AD" w:rsidRDefault="11FE1824" w14:paraId="78B0C1B2" w14:textId="77777777">
      <w:pPr>
        <w:pStyle w:val="InfoPara"/>
      </w:pPr>
      <w:r>
        <w:t>Adjacency or Identification Concerns</w:t>
      </w:r>
    </w:p>
    <w:p w:rsidR="00C302AD" w:rsidP="00C302AD" w:rsidRDefault="00C302AD" w14:paraId="58984100" w14:textId="77777777"/>
    <w:p w:rsidR="00C302AD" w:rsidP="00C302AD" w:rsidRDefault="11FE1824" w14:paraId="61C89F8D" w14:textId="77777777">
      <w:pPr>
        <w:pStyle w:val="InfoPara"/>
      </w:pPr>
      <w:r>
        <w:t>Issues or Problems</w:t>
      </w:r>
    </w:p>
    <w:p w:rsidR="00C302AD" w:rsidP="00C302AD" w:rsidRDefault="11FE1824" w14:paraId="7B958F53" w14:textId="77777777">
      <w:r>
        <w:t>Heavy grazing in late 1800s and early 1900s may have caused mesquite to increase. Naturally occurring coppice dunes may have been limited to areas peripheral to active dunes. Coppice dunes are currently more extensive, resulting from sand movement due to degradation of grasslands.</w:t>
      </w:r>
    </w:p>
    <w:p w:rsidR="00C302AD" w:rsidP="00C302AD" w:rsidRDefault="11FE1824" w14:paraId="1DCB746B" w14:textId="77777777">
      <w:pPr>
        <w:pStyle w:val="InfoPara"/>
      </w:pPr>
      <w:r>
        <w:t>Native Uncharacteristic Conditions</w:t>
      </w:r>
    </w:p>
    <w:p w:rsidR="00C302AD" w:rsidP="00C302AD" w:rsidRDefault="00C302AD" w14:paraId="3A8FF7B1" w14:textId="77777777"/>
    <w:p w:rsidR="00C302AD" w:rsidP="000A03AB" w:rsidRDefault="11FE1824" w14:paraId="0FBEB6AD" w14:textId="77777777">
      <w:pPr>
        <w:pStyle w:val="InfoPara"/>
      </w:pPr>
      <w:r>
        <w:t>Comments</w:t>
      </w:r>
    </w:p>
    <w:p w:rsidR="000A03AB" w:rsidP="000A03AB" w:rsidRDefault="000A03AB" w14:paraId="27A02F5A" w14:textId="77777777"/>
    <w:p w:rsidR="00C302AD" w:rsidP="00C302AD" w:rsidRDefault="11FE1824" w14:paraId="030FCB7C" w14:textId="77777777">
      <w:pPr>
        <w:pStyle w:val="ReportSection"/>
      </w:pPr>
      <w:r>
        <w:t>Succession Classes</w:t>
      </w:r>
    </w:p>
    <w:p w:rsidR="00C302AD" w:rsidP="00C302AD" w:rsidRDefault="00C302AD" w14:paraId="03A8C9D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302AD" w:rsidP="00C302AD" w:rsidRDefault="00C302AD" w14:paraId="1F5089F2"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302AD" w:rsidP="00C302AD" w:rsidRDefault="00C302AD" w14:paraId="10D097F9" w14:textId="77777777"/>
    <w:p w:rsidR="00C302AD" w:rsidP="00C302AD" w:rsidRDefault="11FE1824" w14:paraId="08B8A79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292"/>
        <w:gridCol w:w="2136"/>
        <w:gridCol w:w="1956"/>
      </w:tblGrid>
      <w:tr w:rsidRPr="00C302AD" w:rsidR="00C302AD" w:rsidTr="11FE1824" w14:paraId="5E884737" w14:textId="77777777">
        <w:tc>
          <w:tcPr>
            <w:tcW w:w="1104" w:type="dxa"/>
            <w:tcBorders>
              <w:top w:val="single" w:color="auto" w:sz="2" w:space="0"/>
              <w:bottom w:val="single" w:color="000000" w:themeColor="text1" w:sz="12" w:space="0"/>
            </w:tcBorders>
            <w:shd w:val="clear" w:color="auto" w:fill="auto"/>
          </w:tcPr>
          <w:p w:rsidRPr="00C302AD" w:rsidR="00C302AD" w:rsidP="11FE1824" w:rsidRDefault="11FE1824" w14:paraId="488B2E23" w14:textId="77777777">
            <w:pPr>
              <w:rPr>
                <w:b/>
                <w:bCs/>
              </w:rPr>
            </w:pPr>
            <w:r w:rsidRPr="11FE1824">
              <w:rPr>
                <w:b/>
                <w:bCs/>
              </w:rPr>
              <w:t>Symbol</w:t>
            </w:r>
          </w:p>
        </w:tc>
        <w:tc>
          <w:tcPr>
            <w:tcW w:w="2292" w:type="dxa"/>
            <w:tcBorders>
              <w:top w:val="single" w:color="auto" w:sz="2" w:space="0"/>
              <w:bottom w:val="single" w:color="000000" w:themeColor="text1" w:sz="12" w:space="0"/>
            </w:tcBorders>
            <w:shd w:val="clear" w:color="auto" w:fill="auto"/>
          </w:tcPr>
          <w:p w:rsidRPr="00C302AD" w:rsidR="00C302AD" w:rsidP="11FE1824" w:rsidRDefault="11FE1824" w14:paraId="3055A92E" w14:textId="77777777">
            <w:pPr>
              <w:rPr>
                <w:b/>
                <w:bCs/>
              </w:rPr>
            </w:pPr>
            <w:r w:rsidRPr="11FE1824">
              <w:rPr>
                <w:b/>
                <w:bCs/>
              </w:rPr>
              <w:t>Scientific Name</w:t>
            </w:r>
          </w:p>
        </w:tc>
        <w:tc>
          <w:tcPr>
            <w:tcW w:w="2136" w:type="dxa"/>
            <w:tcBorders>
              <w:top w:val="single" w:color="auto" w:sz="2" w:space="0"/>
              <w:bottom w:val="single" w:color="000000" w:themeColor="text1" w:sz="12" w:space="0"/>
            </w:tcBorders>
            <w:shd w:val="clear" w:color="auto" w:fill="auto"/>
          </w:tcPr>
          <w:p w:rsidRPr="00C302AD" w:rsidR="00C302AD" w:rsidP="11FE1824" w:rsidRDefault="11FE1824" w14:paraId="32D477D0" w14:textId="77777777">
            <w:pPr>
              <w:rPr>
                <w:b/>
                <w:bCs/>
              </w:rPr>
            </w:pPr>
            <w:r w:rsidRPr="11FE1824">
              <w:rPr>
                <w:b/>
                <w:bCs/>
              </w:rPr>
              <w:t>Common Name</w:t>
            </w:r>
          </w:p>
        </w:tc>
        <w:tc>
          <w:tcPr>
            <w:tcW w:w="1956" w:type="dxa"/>
            <w:tcBorders>
              <w:top w:val="single" w:color="auto" w:sz="2" w:space="0"/>
              <w:bottom w:val="single" w:color="000000" w:themeColor="text1" w:sz="12" w:space="0"/>
            </w:tcBorders>
            <w:shd w:val="clear" w:color="auto" w:fill="auto"/>
          </w:tcPr>
          <w:p w:rsidRPr="00C302AD" w:rsidR="00C302AD" w:rsidP="11FE1824" w:rsidRDefault="11FE1824" w14:paraId="066BD65A" w14:textId="77777777">
            <w:pPr>
              <w:rPr>
                <w:b/>
                <w:bCs/>
              </w:rPr>
            </w:pPr>
            <w:r w:rsidRPr="11FE1824">
              <w:rPr>
                <w:b/>
                <w:bCs/>
              </w:rPr>
              <w:t>Canopy Position</w:t>
            </w:r>
          </w:p>
        </w:tc>
      </w:tr>
      <w:tr w:rsidRPr="00C302AD" w:rsidR="00C302AD" w:rsidTr="11FE1824" w14:paraId="3FC46E61" w14:textId="77777777">
        <w:tc>
          <w:tcPr>
            <w:tcW w:w="1104" w:type="dxa"/>
            <w:tcBorders>
              <w:top w:val="single" w:color="000000" w:themeColor="text1" w:sz="12" w:space="0"/>
            </w:tcBorders>
            <w:shd w:val="clear" w:color="auto" w:fill="auto"/>
          </w:tcPr>
          <w:p w:rsidRPr="00C302AD" w:rsidR="00C302AD" w:rsidP="003C2A4A" w:rsidRDefault="11FE1824" w14:paraId="32EFE11A" w14:textId="77777777">
            <w:pPr>
              <w:rPr>
                <w:bCs/>
              </w:rPr>
            </w:pPr>
            <w:r>
              <w:t>PRGL2</w:t>
            </w:r>
          </w:p>
        </w:tc>
        <w:tc>
          <w:tcPr>
            <w:tcW w:w="2292" w:type="dxa"/>
            <w:tcBorders>
              <w:top w:val="single" w:color="000000" w:themeColor="text1" w:sz="12" w:space="0"/>
            </w:tcBorders>
            <w:shd w:val="clear" w:color="auto" w:fill="auto"/>
          </w:tcPr>
          <w:p w:rsidRPr="00C302AD" w:rsidR="00C302AD" w:rsidP="003C2A4A" w:rsidRDefault="11FE1824" w14:paraId="6AD0D534" w14:textId="77777777">
            <w:r>
              <w:t xml:space="preserve">Prosopis </w:t>
            </w:r>
            <w:proofErr w:type="spellStart"/>
            <w:r>
              <w:t>glandulosa</w:t>
            </w:r>
            <w:proofErr w:type="spellEnd"/>
          </w:p>
        </w:tc>
        <w:tc>
          <w:tcPr>
            <w:tcW w:w="2136" w:type="dxa"/>
            <w:tcBorders>
              <w:top w:val="single" w:color="000000" w:themeColor="text1" w:sz="12" w:space="0"/>
            </w:tcBorders>
            <w:shd w:val="clear" w:color="auto" w:fill="auto"/>
          </w:tcPr>
          <w:p w:rsidRPr="00C302AD" w:rsidR="00C302AD" w:rsidP="003C2A4A" w:rsidRDefault="11FE1824" w14:paraId="728C82C3" w14:textId="77777777">
            <w:r>
              <w:t>Honey mesquite</w:t>
            </w:r>
          </w:p>
        </w:tc>
        <w:tc>
          <w:tcPr>
            <w:tcW w:w="1956" w:type="dxa"/>
            <w:tcBorders>
              <w:top w:val="single" w:color="000000" w:themeColor="text1" w:sz="12" w:space="0"/>
            </w:tcBorders>
            <w:shd w:val="clear" w:color="auto" w:fill="auto"/>
          </w:tcPr>
          <w:p w:rsidRPr="00C302AD" w:rsidR="00C302AD" w:rsidP="003C2A4A" w:rsidRDefault="11FE1824" w14:paraId="72C74541" w14:textId="77777777">
            <w:r>
              <w:t>All</w:t>
            </w:r>
          </w:p>
        </w:tc>
      </w:tr>
      <w:tr w:rsidRPr="00C302AD" w:rsidR="00C302AD" w:rsidTr="11FE1824" w14:paraId="6578857D" w14:textId="77777777">
        <w:tc>
          <w:tcPr>
            <w:tcW w:w="1104" w:type="dxa"/>
            <w:shd w:val="clear" w:color="auto" w:fill="auto"/>
          </w:tcPr>
          <w:p w:rsidRPr="00C302AD" w:rsidR="00C302AD" w:rsidP="003C2A4A" w:rsidRDefault="11FE1824" w14:paraId="0123545E" w14:textId="77777777">
            <w:pPr>
              <w:rPr>
                <w:bCs/>
              </w:rPr>
            </w:pPr>
            <w:r>
              <w:t>ATCA2</w:t>
            </w:r>
          </w:p>
        </w:tc>
        <w:tc>
          <w:tcPr>
            <w:tcW w:w="2292" w:type="dxa"/>
            <w:shd w:val="clear" w:color="auto" w:fill="auto"/>
          </w:tcPr>
          <w:p w:rsidRPr="00C302AD" w:rsidR="00C302AD" w:rsidP="003C2A4A" w:rsidRDefault="11FE1824" w14:paraId="77317A5A" w14:textId="77777777">
            <w:proofErr w:type="spellStart"/>
            <w:r>
              <w:t>Atriplex</w:t>
            </w:r>
            <w:proofErr w:type="spellEnd"/>
            <w:r>
              <w:t xml:space="preserve"> </w:t>
            </w:r>
            <w:proofErr w:type="spellStart"/>
            <w:r>
              <w:t>canescens</w:t>
            </w:r>
            <w:proofErr w:type="spellEnd"/>
          </w:p>
        </w:tc>
        <w:tc>
          <w:tcPr>
            <w:tcW w:w="2136" w:type="dxa"/>
            <w:shd w:val="clear" w:color="auto" w:fill="auto"/>
          </w:tcPr>
          <w:p w:rsidRPr="00C302AD" w:rsidR="00C302AD" w:rsidP="003C2A4A" w:rsidRDefault="11FE1824" w14:paraId="6AA6DC54" w14:textId="77777777">
            <w:proofErr w:type="spellStart"/>
            <w:r>
              <w:t>Fourwing</w:t>
            </w:r>
            <w:proofErr w:type="spellEnd"/>
            <w:r>
              <w:t xml:space="preserve"> saltbush</w:t>
            </w:r>
          </w:p>
        </w:tc>
        <w:tc>
          <w:tcPr>
            <w:tcW w:w="1956" w:type="dxa"/>
            <w:shd w:val="clear" w:color="auto" w:fill="auto"/>
          </w:tcPr>
          <w:p w:rsidRPr="00C302AD" w:rsidR="00C302AD" w:rsidP="003C2A4A" w:rsidRDefault="11FE1824" w14:paraId="08097D97" w14:textId="77777777">
            <w:r>
              <w:t>None</w:t>
            </w:r>
          </w:p>
        </w:tc>
      </w:tr>
      <w:tr w:rsidRPr="00C302AD" w:rsidR="00C302AD" w:rsidTr="11FE1824" w14:paraId="4C63D3CC" w14:textId="77777777">
        <w:tc>
          <w:tcPr>
            <w:tcW w:w="1104" w:type="dxa"/>
            <w:shd w:val="clear" w:color="auto" w:fill="auto"/>
          </w:tcPr>
          <w:p w:rsidRPr="00C302AD" w:rsidR="00C302AD" w:rsidP="003C2A4A" w:rsidRDefault="11FE1824" w14:paraId="30DDBFEA" w14:textId="77777777">
            <w:pPr>
              <w:rPr>
                <w:bCs/>
              </w:rPr>
            </w:pPr>
            <w:r>
              <w:t>POIN3</w:t>
            </w:r>
          </w:p>
        </w:tc>
        <w:tc>
          <w:tcPr>
            <w:tcW w:w="2292" w:type="dxa"/>
            <w:shd w:val="clear" w:color="auto" w:fill="auto"/>
          </w:tcPr>
          <w:p w:rsidRPr="00C302AD" w:rsidR="00C302AD" w:rsidP="003C2A4A" w:rsidRDefault="11FE1824" w14:paraId="24833EE8" w14:textId="77777777">
            <w:proofErr w:type="spellStart"/>
            <w:r>
              <w:t>Poliomintha</w:t>
            </w:r>
            <w:proofErr w:type="spellEnd"/>
            <w:r>
              <w:t xml:space="preserve"> </w:t>
            </w:r>
            <w:proofErr w:type="spellStart"/>
            <w:r>
              <w:t>incana</w:t>
            </w:r>
            <w:proofErr w:type="spellEnd"/>
          </w:p>
        </w:tc>
        <w:tc>
          <w:tcPr>
            <w:tcW w:w="2136" w:type="dxa"/>
            <w:shd w:val="clear" w:color="auto" w:fill="auto"/>
          </w:tcPr>
          <w:p w:rsidRPr="00C302AD" w:rsidR="00C302AD" w:rsidP="003C2A4A" w:rsidRDefault="11FE1824" w14:paraId="12704686" w14:textId="77777777">
            <w:r>
              <w:t>Frosted mint</w:t>
            </w:r>
          </w:p>
        </w:tc>
        <w:tc>
          <w:tcPr>
            <w:tcW w:w="1956" w:type="dxa"/>
            <w:shd w:val="clear" w:color="auto" w:fill="auto"/>
          </w:tcPr>
          <w:p w:rsidRPr="00C302AD" w:rsidR="00C302AD" w:rsidP="003C2A4A" w:rsidRDefault="11FE1824" w14:paraId="079F46CF" w14:textId="77777777">
            <w:r>
              <w:t>None</w:t>
            </w:r>
          </w:p>
        </w:tc>
      </w:tr>
    </w:tbl>
    <w:p w:rsidR="00C302AD" w:rsidP="00C302AD" w:rsidRDefault="00C302AD" w14:paraId="14E1B212" w14:textId="77777777"/>
    <w:p w:rsidR="00C302AD" w:rsidP="00C302AD" w:rsidRDefault="11FE1824" w14:paraId="48958C03" w14:textId="77777777">
      <w:pPr>
        <w:pStyle w:val="SClassInfoPara"/>
      </w:pPr>
      <w:r>
        <w:t>Description</w:t>
      </w:r>
    </w:p>
    <w:p w:rsidR="00C302AD" w:rsidP="00C302AD" w:rsidRDefault="11FE1824" w14:paraId="617D52F2" w14:textId="77777777">
      <w:r>
        <w:t xml:space="preserve">This class occurs as a mosaic of open, unvegetated sand substrate and dunes vegetated with scattered multi-branched, recumbent mesquites. Significant amounts of bare soil and dune conditions result in low percent canopy closure. Wind movement of this </w:t>
      </w:r>
      <w:proofErr w:type="spellStart"/>
      <w:r>
        <w:t>BpS</w:t>
      </w:r>
      <w:proofErr w:type="spellEnd"/>
      <w:r>
        <w:t xml:space="preserve"> maintains the open aspect. Fire plays little to no role.</w:t>
      </w:r>
    </w:p>
    <w:p w:rsidR="00C302AD" w:rsidP="00C302AD" w:rsidRDefault="00C302AD" w14:paraId="67A9A9A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Mid1:OPN</w:t>
            </w:r>
          </w:p>
        </w:tc>
        <w:tc>
          <w:p>
            <w:pPr>
              <w:jc w:val="center"/>
            </w:pPr>
            <w:r>
              <w:rPr>
                <w:sz w:val="20"/>
              </w:rPr>
              <w:t>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302AD" w:rsidP="00C302AD" w:rsidRDefault="11FE1824" w14:paraId="6E9C2186" w14:textId="77777777">
      <w:r>
        <w:t>Bowers, J.E. 1982. The plant ecology of inland dunes in western North America. Journal of Arid Environments 5: 199-220.</w:t>
      </w:r>
    </w:p>
    <w:p w:rsidR="00C302AD" w:rsidP="00C302AD" w:rsidRDefault="00C302AD" w14:paraId="798348AC" w14:textId="77777777"/>
    <w:p w:rsidR="00C302AD" w:rsidP="00C302AD" w:rsidRDefault="11FE1824" w14:paraId="226680B3" w14:textId="77777777">
      <w:r>
        <w:lastRenderedPageBreak/>
        <w:t>Bowers, J.E. 1984. Plant geography of southwestern sand dunes. Desert Plants 6(1):31-42, 51-54.</w:t>
      </w:r>
    </w:p>
    <w:p w:rsidR="00C302AD" w:rsidP="00C302AD" w:rsidRDefault="00C302AD" w14:paraId="16A81D45" w14:textId="77777777"/>
    <w:p w:rsidR="00C302AD" w:rsidP="00C302AD" w:rsidRDefault="11FE1824" w14:paraId="016DCDDD" w14:textId="77777777">
      <w:r>
        <w:t>Campbell, R.S. 1929. Vegetation succession in the Prosopis sand dunes of southern New Mexico. Ecology 10: 392-398.</w:t>
      </w:r>
    </w:p>
    <w:p w:rsidR="00C302AD" w:rsidP="00C302AD" w:rsidRDefault="00C302AD" w14:paraId="212960DF" w14:textId="77777777"/>
    <w:p w:rsidR="00C302AD" w:rsidP="00C302AD" w:rsidRDefault="11FE1824" w14:paraId="2F6CE3F7"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C302AD" w:rsidP="00C302AD" w:rsidRDefault="00C302AD" w14:paraId="15AC4303" w14:textId="77777777"/>
    <w:p w:rsidR="00C302AD" w:rsidP="00C302AD" w:rsidRDefault="11FE1824" w14:paraId="4A4A5F8D" w14:textId="77777777">
      <w:r>
        <w:t>Dick-Peddie, W.A. 1993. New Mexico vegetation: Past, present, and future. University of New Mexico Press, Albuquerque. 244 pp.</w:t>
      </w:r>
    </w:p>
    <w:p w:rsidR="00C302AD" w:rsidP="00C302AD" w:rsidRDefault="00C302AD" w14:paraId="13A40820" w14:textId="77777777"/>
    <w:p w:rsidR="00C302AD" w:rsidP="00C302AD" w:rsidRDefault="11FE1824" w14:paraId="00530373" w14:textId="77777777">
      <w:proofErr w:type="spellStart"/>
      <w:r>
        <w:t>Muldavin</w:t>
      </w:r>
      <w:proofErr w:type="spellEnd"/>
      <w:r>
        <w:t>, E., Y. Chauvin and G. Harper. 2000b. Vegetation of White Sands Missile Range, New Mexico: Volume I Handbook of vegetation communities. Final Report to White Sands Missile Range by New Mexico Natural Heritage Program, University of New Mexico, NM. 192 pp.</w:t>
      </w:r>
    </w:p>
    <w:p w:rsidR="00C302AD" w:rsidP="00C302AD" w:rsidRDefault="00C302AD" w14:paraId="4FA40CE7" w14:textId="77777777"/>
    <w:p w:rsidR="00C302AD" w:rsidP="00C302AD" w:rsidRDefault="11FE1824" w14:paraId="5F8DCF3E" w14:textId="77777777">
      <w:r>
        <w:t>NatureServe. 2007. International Ecological Classification Standard: Terrestrial Ecological Classifications. NatureServe Central Databases. Arlington, VA. Data current as of 10 February 2007.</w:t>
      </w:r>
    </w:p>
    <w:p w:rsidR="00C302AD" w:rsidP="00C302AD" w:rsidRDefault="00C302AD" w14:paraId="3D69CDBC" w14:textId="77777777"/>
    <w:p w:rsidR="00C302AD" w:rsidP="00C302AD" w:rsidRDefault="11FE1824" w14:paraId="4531D061" w14:textId="77777777">
      <w:r>
        <w:t>NatureServe. 2006. NatureServe Explorer: An online encyclopedia of life [web application]. Version 5.0. NatureServe, Arlington, Virginia. Available http://www.natureserve.org/explorer. (Accessed: August 21, 2006).</w:t>
      </w:r>
    </w:p>
    <w:p w:rsidR="00C302AD" w:rsidP="00C302AD" w:rsidRDefault="00C302AD" w14:paraId="4EE930B3" w14:textId="77777777"/>
    <w:p w:rsidR="00C302AD" w:rsidP="00C302AD" w:rsidRDefault="11FE1824" w14:paraId="4819BF2D" w14:textId="77777777">
      <w:proofErr w:type="spellStart"/>
      <w:r>
        <w:t>Schussman</w:t>
      </w:r>
      <w:proofErr w:type="spellEnd"/>
      <w:r>
        <w:t>, H. and D. Gori. 2004. An ecological assessment of the Bureau of Land Management's current fire management plans: Materials and recommendations for future fire planning. The Nature Conservancy, Arizona Chapter.</w:t>
      </w:r>
    </w:p>
    <w:p w:rsidR="00C302AD" w:rsidP="00C302AD" w:rsidRDefault="00C302AD" w14:paraId="1DEFCC17" w14:textId="77777777"/>
    <w:p w:rsidR="00C302AD" w:rsidP="00C302AD" w:rsidRDefault="11FE1824" w14:paraId="3C6F0443" w14:textId="77777777">
      <w:r>
        <w:t xml:space="preserve">Steinberg, P. 2001. Prosopis </w:t>
      </w:r>
      <w:proofErr w:type="spellStart"/>
      <w:r>
        <w:t>glandulosa</w:t>
      </w:r>
      <w:proofErr w:type="spellEnd"/>
      <w:r>
        <w:t>. in Fire Effects Information System, [Online]. USDA Forest Service, Rocky Mountain Research Station, Fire Sciences Laboratory (Producer). Available: http://www.fs.fed.us/database/feis/ [2006, August 21].</w:t>
      </w:r>
    </w:p>
    <w:p w:rsidRPr="00A43E41" w:rsidR="004D5F12" w:rsidP="00C302AD" w:rsidRDefault="004D5F12" w14:paraId="34F0EE3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48E3C" w14:textId="77777777" w:rsidR="00791E8C" w:rsidRDefault="00791E8C">
      <w:r>
        <w:separator/>
      </w:r>
    </w:p>
  </w:endnote>
  <w:endnote w:type="continuationSeparator" w:id="0">
    <w:p w14:paraId="1B9B914F" w14:textId="77777777" w:rsidR="00791E8C" w:rsidRDefault="0079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C771E" w14:textId="77777777" w:rsidR="00C302AD" w:rsidRDefault="00C302AD" w:rsidP="00C302A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AC731" w14:textId="77777777" w:rsidR="00791E8C" w:rsidRDefault="00791E8C">
      <w:r>
        <w:separator/>
      </w:r>
    </w:p>
  </w:footnote>
  <w:footnote w:type="continuationSeparator" w:id="0">
    <w:p w14:paraId="4816C201" w14:textId="77777777" w:rsidR="00791E8C" w:rsidRDefault="00791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8C029" w14:textId="77777777" w:rsidR="00A43E41" w:rsidRDefault="00A43E41" w:rsidP="00C302A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AD"/>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03AB"/>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12E9"/>
    <w:rsid w:val="002F1CDC"/>
    <w:rsid w:val="002F262A"/>
    <w:rsid w:val="002F4303"/>
    <w:rsid w:val="002F6E33"/>
    <w:rsid w:val="00300328"/>
    <w:rsid w:val="003007D8"/>
    <w:rsid w:val="00301476"/>
    <w:rsid w:val="00301B7F"/>
    <w:rsid w:val="003035FB"/>
    <w:rsid w:val="00304315"/>
    <w:rsid w:val="00304949"/>
    <w:rsid w:val="00305E2F"/>
    <w:rsid w:val="00307602"/>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354C1"/>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46B72"/>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1E8C"/>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2904"/>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AF5DB3"/>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2AD"/>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232A"/>
    <w:rsid w:val="00C67E3C"/>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6299"/>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11FE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6860A"/>
  <w15:docId w15:val="{9408BF00-BAAA-4E73-AD96-62132383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A03AB"/>
    <w:pPr>
      <w:ind w:left="720"/>
    </w:pPr>
    <w:rPr>
      <w:rFonts w:ascii="Calibri" w:eastAsia="Calibri" w:hAnsi="Calibri"/>
      <w:sz w:val="22"/>
      <w:szCs w:val="22"/>
    </w:rPr>
  </w:style>
  <w:style w:type="character" w:styleId="Hyperlink">
    <w:name w:val="Hyperlink"/>
    <w:rsid w:val="000A03AB"/>
    <w:rPr>
      <w:color w:val="0000FF"/>
      <w:u w:val="single"/>
    </w:rPr>
  </w:style>
  <w:style w:type="paragraph" w:styleId="BalloonText">
    <w:name w:val="Balloon Text"/>
    <w:basedOn w:val="Normal"/>
    <w:link w:val="BalloonTextChar"/>
    <w:uiPriority w:val="99"/>
    <w:semiHidden/>
    <w:unhideWhenUsed/>
    <w:rsid w:val="00746B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B72"/>
    <w:rPr>
      <w:rFonts w:ascii="Segoe UI" w:hAnsi="Segoe UI" w:cs="Segoe UI"/>
      <w:sz w:val="18"/>
      <w:szCs w:val="18"/>
    </w:rPr>
  </w:style>
  <w:style w:type="character" w:styleId="CommentReference">
    <w:name w:val="annotation reference"/>
    <w:basedOn w:val="DefaultParagraphFont"/>
    <w:uiPriority w:val="99"/>
    <w:semiHidden/>
    <w:unhideWhenUsed/>
    <w:rsid w:val="00746B72"/>
    <w:rPr>
      <w:sz w:val="16"/>
      <w:szCs w:val="16"/>
    </w:rPr>
  </w:style>
  <w:style w:type="paragraph" w:styleId="CommentText">
    <w:name w:val="annotation text"/>
    <w:basedOn w:val="Normal"/>
    <w:link w:val="CommentTextChar"/>
    <w:uiPriority w:val="99"/>
    <w:semiHidden/>
    <w:unhideWhenUsed/>
    <w:rsid w:val="00746B72"/>
    <w:rPr>
      <w:sz w:val="20"/>
      <w:szCs w:val="20"/>
    </w:rPr>
  </w:style>
  <w:style w:type="character" w:customStyle="1" w:styleId="CommentTextChar">
    <w:name w:val="Comment Text Char"/>
    <w:basedOn w:val="DefaultParagraphFont"/>
    <w:link w:val="CommentText"/>
    <w:uiPriority w:val="99"/>
    <w:semiHidden/>
    <w:rsid w:val="00746B72"/>
  </w:style>
  <w:style w:type="paragraph" w:styleId="CommentSubject">
    <w:name w:val="annotation subject"/>
    <w:basedOn w:val="CommentText"/>
    <w:next w:val="CommentText"/>
    <w:link w:val="CommentSubjectChar"/>
    <w:uiPriority w:val="99"/>
    <w:semiHidden/>
    <w:unhideWhenUsed/>
    <w:rsid w:val="00746B72"/>
    <w:rPr>
      <w:b/>
      <w:bCs/>
    </w:rPr>
  </w:style>
  <w:style w:type="character" w:customStyle="1" w:styleId="CommentSubjectChar">
    <w:name w:val="Comment Subject Char"/>
    <w:basedOn w:val="CommentTextChar"/>
    <w:link w:val="CommentSubject"/>
    <w:uiPriority w:val="99"/>
    <w:semiHidden/>
    <w:rsid w:val="00746B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01811">
      <w:bodyDiv w:val="1"/>
      <w:marLeft w:val="0"/>
      <w:marRight w:val="0"/>
      <w:marTop w:val="0"/>
      <w:marBottom w:val="0"/>
      <w:divBdr>
        <w:top w:val="none" w:sz="0" w:space="0" w:color="auto"/>
        <w:left w:val="none" w:sz="0" w:space="0" w:color="auto"/>
        <w:bottom w:val="none" w:sz="0" w:space="0" w:color="auto"/>
        <w:right w:val="none" w:sz="0" w:space="0" w:color="auto"/>
      </w:divBdr>
    </w:div>
    <w:div w:id="71265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2014-08-21T14:36:00Z</cp:lastPrinted>
  <dcterms:created xsi:type="dcterms:W3CDTF">2017-12-15T00:09:00Z</dcterms:created>
  <dcterms:modified xsi:type="dcterms:W3CDTF">2018-06-14T13:11:00Z</dcterms:modified>
</cp:coreProperties>
</file>