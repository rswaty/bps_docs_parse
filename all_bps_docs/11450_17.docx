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154" w:rsidP="00491154" w:rsidRDefault="00491154" w14:paraId="32B8B6E1" w14:textId="3409841A">
      <w:pPr>
        <w:pStyle w:val="BpSTitle"/>
      </w:pPr>
      <w:r>
        <w:t>11450</w:t>
      </w:r>
    </w:p>
    <w:p w:rsidR="00491154" w:rsidP="00491154" w:rsidRDefault="00491154" w14:paraId="734CAB01" w14:textId="77777777">
      <w:pPr>
        <w:pStyle w:val="BpSTitle"/>
      </w:pPr>
      <w:r>
        <w:t>Rocky Mountain Subalpine-Montane Mesic Meadow</w:t>
      </w:r>
    </w:p>
    <w:p w:rsidR="00491154" w:rsidP="00491154" w:rsidRDefault="00491154" w14:paraId="5F493A53" w14:textId="77777777">
      <w:r>
        <w:t xmlns:w="http://schemas.openxmlformats.org/wordprocessingml/2006/main">BpS Model/Description Version: Aug. 2020</w:t>
      </w:r>
      <w:r>
        <w:tab/>
      </w:r>
      <w:r>
        <w:tab/>
      </w:r>
      <w:r>
        <w:tab/>
      </w:r>
      <w:r>
        <w:tab/>
      </w:r>
      <w:r>
        <w:tab/>
      </w:r>
      <w:r>
        <w:tab/>
      </w:r>
      <w:r>
        <w:tab/>
      </w:r>
    </w:p>
    <w:p w:rsidR="00491154" w:rsidP="00491154" w:rsidRDefault="0097407E" w14:paraId="174F70D3" w14:textId="59227EFE">
      <w:r>
        <w:tab/>
      </w:r>
      <w:r>
        <w:tab/>
      </w:r>
      <w:r>
        <w:tab/>
      </w:r>
      <w:r>
        <w:tab/>
      </w:r>
      <w:r>
        <w:tab/>
      </w:r>
      <w:r>
        <w:tab/>
      </w:r>
      <w:r>
        <w:tab/>
      </w:r>
      <w:r>
        <w:tab/>
      </w:r>
      <w:r>
        <w:tab/>
      </w:r>
      <w:r>
        <w:tab/>
        <w:t>Update: 5/18/18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2"/>
        <w:gridCol w:w="2604"/>
        <w:gridCol w:w="2052"/>
        <w:gridCol w:w="2400"/>
      </w:tblGrid>
      <w:tr w:rsidRPr="00491154" w:rsidR="00491154" w:rsidTr="00491154" w14:paraId="5D134F24" w14:textId="77777777">
        <w:tc>
          <w:tcPr>
            <w:tcW w:w="1992" w:type="dxa"/>
            <w:tcBorders>
              <w:top w:val="single" w:color="auto" w:sz="2" w:space="0"/>
              <w:left w:val="single" w:color="auto" w:sz="12" w:space="0"/>
              <w:bottom w:val="single" w:color="000000" w:sz="12" w:space="0"/>
            </w:tcBorders>
            <w:shd w:val="clear" w:color="auto" w:fill="auto"/>
          </w:tcPr>
          <w:p w:rsidRPr="00491154" w:rsidR="00491154" w:rsidP="00B914ED" w:rsidRDefault="00491154" w14:paraId="5DA80CFE" w14:textId="77777777">
            <w:pPr>
              <w:rPr>
                <w:b/>
                <w:bCs/>
              </w:rPr>
            </w:pPr>
            <w:r w:rsidRPr="00491154">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491154" w:rsidR="00491154" w:rsidP="00B914ED" w:rsidRDefault="00491154" w14:paraId="13074AE9"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491154" w:rsidR="00491154" w:rsidP="00B914ED" w:rsidRDefault="00491154" w14:paraId="19D18FEF" w14:textId="77777777">
            <w:pPr>
              <w:rPr>
                <w:b/>
                <w:bCs/>
              </w:rPr>
            </w:pPr>
            <w:r w:rsidRPr="00491154">
              <w:rPr>
                <w:b/>
                <w:bCs/>
              </w:rPr>
              <w:t>Reviewers</w:t>
            </w:r>
          </w:p>
        </w:tc>
        <w:tc>
          <w:tcPr>
            <w:tcW w:w="2400" w:type="dxa"/>
            <w:tcBorders>
              <w:top w:val="single" w:color="auto" w:sz="2" w:space="0"/>
              <w:bottom w:val="single" w:color="000000" w:sz="12" w:space="0"/>
            </w:tcBorders>
            <w:shd w:val="clear" w:color="auto" w:fill="auto"/>
          </w:tcPr>
          <w:p w:rsidRPr="00491154" w:rsidR="00491154" w:rsidP="00B914ED" w:rsidRDefault="00491154" w14:paraId="178B7BA6" w14:textId="77777777">
            <w:pPr>
              <w:rPr>
                <w:b/>
                <w:bCs/>
              </w:rPr>
            </w:pPr>
          </w:p>
        </w:tc>
      </w:tr>
      <w:tr w:rsidRPr="00491154" w:rsidR="00491154" w:rsidTr="00491154" w14:paraId="0317A799" w14:textId="77777777">
        <w:tc>
          <w:tcPr>
            <w:tcW w:w="1992" w:type="dxa"/>
            <w:tcBorders>
              <w:top w:val="single" w:color="000000" w:sz="12" w:space="0"/>
              <w:left w:val="single" w:color="auto" w:sz="12" w:space="0"/>
            </w:tcBorders>
            <w:shd w:val="clear" w:color="auto" w:fill="auto"/>
          </w:tcPr>
          <w:p w:rsidRPr="00491154" w:rsidR="00491154" w:rsidP="00B914ED" w:rsidRDefault="00491154" w14:paraId="48D00EFD" w14:textId="77777777">
            <w:pPr>
              <w:rPr>
                <w:bCs/>
              </w:rPr>
            </w:pPr>
            <w:r w:rsidRPr="00491154">
              <w:rPr>
                <w:bCs/>
              </w:rPr>
              <w:t>Cheri Howell</w:t>
            </w:r>
          </w:p>
        </w:tc>
        <w:tc>
          <w:tcPr>
            <w:tcW w:w="2604" w:type="dxa"/>
            <w:tcBorders>
              <w:top w:val="single" w:color="000000" w:sz="12" w:space="0"/>
              <w:right w:val="single" w:color="000000" w:sz="12" w:space="0"/>
            </w:tcBorders>
            <w:shd w:val="clear" w:color="auto" w:fill="auto"/>
          </w:tcPr>
          <w:p w:rsidRPr="00491154" w:rsidR="00491154" w:rsidP="00B914ED" w:rsidRDefault="00491154" w14:paraId="70DBE3DD" w14:textId="77777777">
            <w:r w:rsidRPr="00491154">
              <w:t>chowell02@fs.fed.us</w:t>
            </w:r>
          </w:p>
        </w:tc>
        <w:tc>
          <w:tcPr>
            <w:tcW w:w="2052" w:type="dxa"/>
            <w:tcBorders>
              <w:top w:val="single" w:color="000000" w:sz="12" w:space="0"/>
              <w:left w:val="single" w:color="000000" w:sz="12" w:space="0"/>
            </w:tcBorders>
            <w:shd w:val="clear" w:color="auto" w:fill="auto"/>
          </w:tcPr>
          <w:p w:rsidRPr="00491154" w:rsidR="00491154" w:rsidP="00B914ED" w:rsidRDefault="00491154" w14:paraId="3EC17AF7" w14:textId="77777777">
            <w:r w:rsidRPr="00491154">
              <w:t>Louis Provencher</w:t>
            </w:r>
          </w:p>
        </w:tc>
        <w:tc>
          <w:tcPr>
            <w:tcW w:w="2400" w:type="dxa"/>
            <w:tcBorders>
              <w:top w:val="single" w:color="000000" w:sz="12" w:space="0"/>
            </w:tcBorders>
            <w:shd w:val="clear" w:color="auto" w:fill="auto"/>
          </w:tcPr>
          <w:p w:rsidRPr="00491154" w:rsidR="00491154" w:rsidP="00B914ED" w:rsidRDefault="00491154" w14:paraId="1F971BF1" w14:textId="77777777">
            <w:r w:rsidRPr="00491154">
              <w:t>lprovencher@tnc.org</w:t>
            </w:r>
          </w:p>
        </w:tc>
      </w:tr>
      <w:tr w:rsidRPr="00491154" w:rsidR="00491154" w:rsidTr="00491154" w14:paraId="6E4BA177" w14:textId="77777777">
        <w:tc>
          <w:tcPr>
            <w:tcW w:w="1992" w:type="dxa"/>
            <w:tcBorders>
              <w:left w:val="single" w:color="auto" w:sz="12" w:space="0"/>
            </w:tcBorders>
            <w:shd w:val="clear" w:color="auto" w:fill="auto"/>
          </w:tcPr>
          <w:p w:rsidRPr="00491154" w:rsidR="00491154" w:rsidP="00B914ED" w:rsidRDefault="00491154" w14:paraId="3D855127" w14:textId="77777777">
            <w:pPr>
              <w:rPr>
                <w:bCs/>
              </w:rPr>
            </w:pPr>
            <w:r w:rsidRPr="00491154">
              <w:rPr>
                <w:bCs/>
              </w:rPr>
              <w:t>Julia Richardson</w:t>
            </w:r>
          </w:p>
        </w:tc>
        <w:tc>
          <w:tcPr>
            <w:tcW w:w="2604" w:type="dxa"/>
            <w:tcBorders>
              <w:right w:val="single" w:color="000000" w:sz="12" w:space="0"/>
            </w:tcBorders>
            <w:shd w:val="clear" w:color="auto" w:fill="auto"/>
          </w:tcPr>
          <w:p w:rsidRPr="00491154" w:rsidR="00491154" w:rsidP="00B914ED" w:rsidRDefault="00491154" w14:paraId="3E872454" w14:textId="77777777">
            <w:r w:rsidRPr="00491154">
              <w:t>jhrichardson@fs.fed.us</w:t>
            </w:r>
          </w:p>
        </w:tc>
        <w:tc>
          <w:tcPr>
            <w:tcW w:w="2052" w:type="dxa"/>
            <w:tcBorders>
              <w:left w:val="single" w:color="000000" w:sz="12" w:space="0"/>
            </w:tcBorders>
            <w:shd w:val="clear" w:color="auto" w:fill="auto"/>
          </w:tcPr>
          <w:p w:rsidRPr="00491154" w:rsidR="00491154" w:rsidP="00B914ED" w:rsidRDefault="00491154" w14:paraId="61898F38" w14:textId="2C7D3658"/>
        </w:tc>
        <w:tc>
          <w:tcPr>
            <w:tcW w:w="2400" w:type="dxa"/>
            <w:shd w:val="clear" w:color="auto" w:fill="auto"/>
          </w:tcPr>
          <w:p w:rsidRPr="00491154" w:rsidR="00491154" w:rsidP="00B914ED" w:rsidRDefault="00491154" w14:paraId="754835FA" w14:textId="17016B47"/>
        </w:tc>
      </w:tr>
      <w:tr w:rsidRPr="00491154" w:rsidR="00491154" w:rsidTr="00491154" w14:paraId="1EFF0EAA" w14:textId="77777777">
        <w:tc>
          <w:tcPr>
            <w:tcW w:w="1992" w:type="dxa"/>
            <w:tcBorders>
              <w:left w:val="single" w:color="auto" w:sz="12" w:space="0"/>
              <w:bottom w:val="single" w:color="auto" w:sz="2" w:space="0"/>
            </w:tcBorders>
            <w:shd w:val="clear" w:color="auto" w:fill="auto"/>
          </w:tcPr>
          <w:p w:rsidRPr="00491154" w:rsidR="00491154" w:rsidP="00B914ED" w:rsidRDefault="00491154" w14:paraId="667E56ED" w14:textId="3D243779">
            <w:pPr>
              <w:rPr>
                <w:bCs/>
              </w:rPr>
            </w:pPr>
          </w:p>
        </w:tc>
        <w:tc>
          <w:tcPr>
            <w:tcW w:w="2604" w:type="dxa"/>
            <w:tcBorders>
              <w:right w:val="single" w:color="000000" w:sz="12" w:space="0"/>
            </w:tcBorders>
            <w:shd w:val="clear" w:color="auto" w:fill="auto"/>
          </w:tcPr>
          <w:p w:rsidRPr="00491154" w:rsidR="00491154" w:rsidP="00B914ED" w:rsidRDefault="00491154" w14:paraId="17D9B650" w14:textId="01308328"/>
        </w:tc>
        <w:tc>
          <w:tcPr>
            <w:tcW w:w="2052" w:type="dxa"/>
            <w:tcBorders>
              <w:left w:val="single" w:color="000000" w:sz="12" w:space="0"/>
              <w:bottom w:val="single" w:color="auto" w:sz="2" w:space="0"/>
            </w:tcBorders>
            <w:shd w:val="clear" w:color="auto" w:fill="auto"/>
          </w:tcPr>
          <w:p w:rsidRPr="00491154" w:rsidR="00491154" w:rsidP="00B914ED" w:rsidRDefault="00491154" w14:paraId="1633EA57" w14:textId="79F683F0"/>
        </w:tc>
        <w:tc>
          <w:tcPr>
            <w:tcW w:w="2400" w:type="dxa"/>
            <w:shd w:val="clear" w:color="auto" w:fill="auto"/>
          </w:tcPr>
          <w:p w:rsidRPr="00491154" w:rsidR="00491154" w:rsidP="00B914ED" w:rsidRDefault="00491154" w14:paraId="60B1C5D3" w14:textId="5A9AA69C"/>
        </w:tc>
      </w:tr>
    </w:tbl>
    <w:p w:rsidR="00491154" w:rsidP="00491154" w:rsidRDefault="00491154" w14:paraId="39E24F86" w14:textId="77777777"/>
    <w:p w:rsidR="00491154" w:rsidP="00491154" w:rsidRDefault="00491154" w14:paraId="3A119143" w14:textId="77777777">
      <w:pPr>
        <w:pStyle w:val="InfoPara"/>
      </w:pPr>
      <w:r>
        <w:t>Vegetation Type</w:t>
      </w:r>
    </w:p>
    <w:p w:rsidR="00491154" w:rsidP="00491154" w:rsidRDefault="00491154" w14:paraId="4EFE790D" w14:textId="242BD783">
      <w:bookmarkStart w:name="_GoBack" w:id="0"/>
      <w:bookmarkEnd w:id="0"/>
      <w:r>
        <w:t>Herbaceous</w:t>
      </w:r>
    </w:p>
    <w:p w:rsidR="00491154" w:rsidP="00491154" w:rsidRDefault="00491154" w14:paraId="1376CD07" w14:textId="77777777">
      <w:pPr>
        <w:pStyle w:val="InfoPara"/>
      </w:pPr>
      <w:r>
        <w:t>Map Zones</w:t>
      </w:r>
    </w:p>
    <w:p w:rsidR="00491154" w:rsidP="00491154" w:rsidRDefault="00491154" w14:paraId="4FA44F32" w14:textId="77777777">
      <w:r>
        <w:t>17</w:t>
      </w:r>
    </w:p>
    <w:p w:rsidR="00491154" w:rsidP="00491154" w:rsidRDefault="00491154" w14:paraId="6D7F2035" w14:textId="77777777">
      <w:pPr>
        <w:pStyle w:val="InfoPara"/>
      </w:pPr>
      <w:r>
        <w:t>Geographic Range</w:t>
      </w:r>
    </w:p>
    <w:p w:rsidR="00491154" w:rsidP="00491154" w:rsidRDefault="00491154" w14:paraId="41037270" w14:textId="77777777">
      <w:r>
        <w:t>Found in the Rocky Mountains and Great Basin on high elevation ranges.</w:t>
      </w:r>
    </w:p>
    <w:p w:rsidR="00491154" w:rsidP="00491154" w:rsidRDefault="00491154" w14:paraId="3C49FCCB" w14:textId="77777777">
      <w:pPr>
        <w:pStyle w:val="InfoPara"/>
      </w:pPr>
      <w:r>
        <w:t>Biophysical Site Description</w:t>
      </w:r>
    </w:p>
    <w:p w:rsidR="00491154" w:rsidP="00491154" w:rsidRDefault="00491154" w14:paraId="7D73C3DF" w14:textId="52EAE522">
      <w:r>
        <w:t xml:space="preserve">This Rocky Mountain ecological system is restricted to sites in the subalpine zone where finely textured soils, snow deposition or wind-swept dry conditions limit tree establishment. </w:t>
      </w:r>
      <w:r w:rsidR="0097407E">
        <w:t>It is t</w:t>
      </w:r>
      <w:r>
        <w:t xml:space="preserve">ypically </w:t>
      </w:r>
      <w:r w:rsidR="0097407E">
        <w:t xml:space="preserve">found </w:t>
      </w:r>
      <w:r>
        <w:t>above 3</w:t>
      </w:r>
      <w:r w:rsidR="00DE7809">
        <w:t>,</w:t>
      </w:r>
      <w:r>
        <w:t>000m (9</w:t>
      </w:r>
      <w:r w:rsidR="00DE7809">
        <w:t>,</w:t>
      </w:r>
      <w:r>
        <w:t>800ft) in the southern part of its range</w:t>
      </w:r>
      <w:r w:rsidR="0097407E">
        <w:t>,</w:t>
      </w:r>
      <w:r>
        <w:t xml:space="preserve"> and above 1</w:t>
      </w:r>
      <w:r w:rsidR="00DE7809">
        <w:t>,</w:t>
      </w:r>
      <w:r>
        <w:t>500m (5</w:t>
      </w:r>
      <w:r w:rsidR="00DE7809">
        <w:t>,</w:t>
      </w:r>
      <w:r>
        <w:t>000ft) in the north. The soils are typically cryic and seasonally moist to saturated in the spring, but will dry out later in the growing season. These upland communities occur on gentle</w:t>
      </w:r>
      <w:r w:rsidR="0097407E">
        <w:t>-</w:t>
      </w:r>
      <w:r>
        <w:t xml:space="preserve"> to moderate-gradient slopes. The sites are not as wet as those found in Rocky Mountain Alpine-Montane Wet Meadow (CES306.812).</w:t>
      </w:r>
    </w:p>
    <w:p w:rsidR="00491154" w:rsidP="00491154" w:rsidRDefault="00491154" w14:paraId="5D2E30D4" w14:textId="77777777">
      <w:pPr>
        <w:pStyle w:val="InfoPara"/>
      </w:pPr>
      <w:r>
        <w:t>Vegetation Description</w:t>
      </w:r>
    </w:p>
    <w:p w:rsidR="00491154" w:rsidP="00491154" w:rsidRDefault="0009102C" w14:paraId="501427BB" w14:textId="20838F96">
      <w:r>
        <w:t xml:space="preserve">Biophysical setting </w:t>
      </w:r>
      <w:r w:rsidR="00491154">
        <w:t xml:space="preserve">(1145) is commonly termed Tall Forbs. Vegetation is typically forb-rich, with forbs contributing more to overall herbaceous cover than graminoids. Important taxa include </w:t>
      </w:r>
      <w:proofErr w:type="spellStart"/>
      <w:r w:rsidRPr="0009102C" w:rsidR="00491154">
        <w:rPr>
          <w:i/>
        </w:rPr>
        <w:t>Agastache</w:t>
      </w:r>
      <w:proofErr w:type="spellEnd"/>
      <w:r w:rsidRPr="0009102C" w:rsidR="00491154">
        <w:rPr>
          <w:i/>
        </w:rPr>
        <w:t xml:space="preserve"> </w:t>
      </w:r>
      <w:proofErr w:type="spellStart"/>
      <w:r w:rsidRPr="0009102C" w:rsidR="00491154">
        <w:rPr>
          <w:i/>
        </w:rPr>
        <w:t>urticifolia</w:t>
      </w:r>
      <w:proofErr w:type="spellEnd"/>
      <w:r w:rsidRPr="0009102C" w:rsidR="00491154">
        <w:rPr>
          <w:i/>
        </w:rPr>
        <w:t xml:space="preserve">, Chamerion </w:t>
      </w:r>
      <w:proofErr w:type="spellStart"/>
      <w:r w:rsidRPr="0009102C" w:rsidR="00491154">
        <w:rPr>
          <w:i/>
        </w:rPr>
        <w:t>angustifolium</w:t>
      </w:r>
      <w:proofErr w:type="spellEnd"/>
      <w:r w:rsidRPr="0009102C" w:rsidR="00491154">
        <w:rPr>
          <w:i/>
        </w:rPr>
        <w:t>, Erigeron</w:t>
      </w:r>
      <w:r w:rsidR="00491154">
        <w:t xml:space="preserve"> </w:t>
      </w:r>
      <w:proofErr w:type="spellStart"/>
      <w:r w:rsidR="00491154">
        <w:t>spp</w:t>
      </w:r>
      <w:proofErr w:type="spellEnd"/>
      <w:r w:rsidR="00491154">
        <w:t xml:space="preserve">, </w:t>
      </w:r>
      <w:proofErr w:type="spellStart"/>
      <w:r w:rsidRPr="0009102C" w:rsidR="00491154">
        <w:rPr>
          <w:i/>
        </w:rPr>
        <w:t>Senecio</w:t>
      </w:r>
      <w:proofErr w:type="spellEnd"/>
      <w:r w:rsidR="00491154">
        <w:t xml:space="preserve"> </w:t>
      </w:r>
      <w:proofErr w:type="spellStart"/>
      <w:r w:rsidR="00491154">
        <w:t>spp</w:t>
      </w:r>
      <w:proofErr w:type="spellEnd"/>
      <w:r w:rsidR="00491154">
        <w:t xml:space="preserve">, </w:t>
      </w:r>
      <w:proofErr w:type="spellStart"/>
      <w:r w:rsidRPr="0009102C" w:rsidR="00491154">
        <w:rPr>
          <w:i/>
        </w:rPr>
        <w:t>Helianthella</w:t>
      </w:r>
      <w:proofErr w:type="spellEnd"/>
      <w:r w:rsidRPr="0009102C" w:rsidR="00491154">
        <w:rPr>
          <w:i/>
        </w:rPr>
        <w:t xml:space="preserve"> </w:t>
      </w:r>
      <w:proofErr w:type="spellStart"/>
      <w:r w:rsidR="00491154">
        <w:t>spp</w:t>
      </w:r>
      <w:proofErr w:type="spellEnd"/>
      <w:r w:rsidR="00491154">
        <w:t xml:space="preserve">, </w:t>
      </w:r>
      <w:proofErr w:type="spellStart"/>
      <w:r w:rsidRPr="0009102C" w:rsidR="00491154">
        <w:rPr>
          <w:i/>
        </w:rPr>
        <w:t>Mertensia</w:t>
      </w:r>
      <w:proofErr w:type="spellEnd"/>
      <w:r w:rsidR="00491154">
        <w:t xml:space="preserve"> </w:t>
      </w:r>
      <w:proofErr w:type="spellStart"/>
      <w:r w:rsidR="00491154">
        <w:t>spp</w:t>
      </w:r>
      <w:proofErr w:type="spellEnd"/>
      <w:r w:rsidR="00491154">
        <w:t xml:space="preserve">, </w:t>
      </w:r>
      <w:r w:rsidRPr="0009102C" w:rsidR="00491154">
        <w:rPr>
          <w:i/>
        </w:rPr>
        <w:t xml:space="preserve">Penstemon </w:t>
      </w:r>
      <w:proofErr w:type="spellStart"/>
      <w:r w:rsidR="00491154">
        <w:t>spp</w:t>
      </w:r>
      <w:proofErr w:type="spellEnd"/>
      <w:r w:rsidR="00491154">
        <w:t xml:space="preserve">, </w:t>
      </w:r>
      <w:r w:rsidRPr="0009102C" w:rsidR="00491154">
        <w:rPr>
          <w:i/>
        </w:rPr>
        <w:t xml:space="preserve">Campanula </w:t>
      </w:r>
      <w:proofErr w:type="spellStart"/>
      <w:r w:rsidR="00491154">
        <w:t>spp</w:t>
      </w:r>
      <w:proofErr w:type="spellEnd"/>
      <w:r w:rsidR="00491154">
        <w:t xml:space="preserve">, </w:t>
      </w:r>
      <w:proofErr w:type="spellStart"/>
      <w:r w:rsidRPr="0009102C" w:rsidR="00491154">
        <w:rPr>
          <w:i/>
        </w:rPr>
        <w:t>Hackelia</w:t>
      </w:r>
      <w:proofErr w:type="spellEnd"/>
      <w:r w:rsidR="00491154">
        <w:t xml:space="preserve"> </w:t>
      </w:r>
      <w:proofErr w:type="spellStart"/>
      <w:r w:rsidR="00491154">
        <w:t>spp</w:t>
      </w:r>
      <w:proofErr w:type="spellEnd"/>
      <w:r w:rsidR="00491154">
        <w:t xml:space="preserve">, </w:t>
      </w:r>
      <w:proofErr w:type="spellStart"/>
      <w:r w:rsidRPr="0009102C" w:rsidR="00491154">
        <w:rPr>
          <w:i/>
        </w:rPr>
        <w:t>Lupinus</w:t>
      </w:r>
      <w:proofErr w:type="spellEnd"/>
      <w:r w:rsidRPr="0009102C" w:rsidR="00491154">
        <w:rPr>
          <w:i/>
        </w:rPr>
        <w:t xml:space="preserve"> </w:t>
      </w:r>
      <w:proofErr w:type="spellStart"/>
      <w:r w:rsidR="00491154">
        <w:t>spp</w:t>
      </w:r>
      <w:proofErr w:type="spellEnd"/>
      <w:r w:rsidR="00491154">
        <w:t xml:space="preserve">, </w:t>
      </w:r>
      <w:proofErr w:type="spellStart"/>
      <w:r w:rsidRPr="0009102C" w:rsidR="00491154">
        <w:rPr>
          <w:i/>
        </w:rPr>
        <w:t>Solidago</w:t>
      </w:r>
      <w:proofErr w:type="spellEnd"/>
      <w:r w:rsidR="00491154">
        <w:t xml:space="preserve"> </w:t>
      </w:r>
      <w:proofErr w:type="spellStart"/>
      <w:r w:rsidR="00491154">
        <w:t>spp</w:t>
      </w:r>
      <w:proofErr w:type="spellEnd"/>
      <w:r w:rsidR="00491154">
        <w:t xml:space="preserve">, </w:t>
      </w:r>
      <w:proofErr w:type="spellStart"/>
      <w:r w:rsidRPr="0009102C" w:rsidR="00491154">
        <w:rPr>
          <w:i/>
        </w:rPr>
        <w:t>Ligusticum</w:t>
      </w:r>
      <w:proofErr w:type="spellEnd"/>
      <w:r w:rsidR="00491154">
        <w:t xml:space="preserve"> </w:t>
      </w:r>
      <w:proofErr w:type="spellStart"/>
      <w:r w:rsidR="00491154">
        <w:t>spp</w:t>
      </w:r>
      <w:proofErr w:type="spellEnd"/>
      <w:r w:rsidR="00491154">
        <w:t xml:space="preserve">, </w:t>
      </w:r>
      <w:proofErr w:type="spellStart"/>
      <w:r w:rsidRPr="0009102C" w:rsidR="00491154">
        <w:rPr>
          <w:i/>
        </w:rPr>
        <w:t>Osmorhiza</w:t>
      </w:r>
      <w:proofErr w:type="spellEnd"/>
      <w:r w:rsidR="00491154">
        <w:t xml:space="preserve"> </w:t>
      </w:r>
      <w:proofErr w:type="spellStart"/>
      <w:r w:rsidR="00491154">
        <w:t>spp</w:t>
      </w:r>
      <w:proofErr w:type="spellEnd"/>
      <w:r w:rsidR="00491154">
        <w:t xml:space="preserve">, </w:t>
      </w:r>
      <w:r w:rsidRPr="0009102C" w:rsidR="00491154">
        <w:rPr>
          <w:i/>
        </w:rPr>
        <w:t>Thalictrum</w:t>
      </w:r>
      <w:r w:rsidR="00491154">
        <w:t xml:space="preserve"> </w:t>
      </w:r>
      <w:proofErr w:type="spellStart"/>
      <w:r w:rsidR="00491154">
        <w:t>spp</w:t>
      </w:r>
      <w:proofErr w:type="spellEnd"/>
      <w:r w:rsidR="00491154">
        <w:t xml:space="preserve">, </w:t>
      </w:r>
      <w:proofErr w:type="spellStart"/>
      <w:r w:rsidRPr="0009102C" w:rsidR="00491154">
        <w:rPr>
          <w:i/>
        </w:rPr>
        <w:t>Valeriana</w:t>
      </w:r>
      <w:proofErr w:type="spellEnd"/>
      <w:r w:rsidR="00491154">
        <w:t xml:space="preserve"> </w:t>
      </w:r>
      <w:proofErr w:type="spellStart"/>
      <w:r w:rsidR="00491154">
        <w:t>spp</w:t>
      </w:r>
      <w:proofErr w:type="spellEnd"/>
      <w:r w:rsidRPr="0009102C" w:rsidR="00491154">
        <w:rPr>
          <w:i/>
        </w:rPr>
        <w:t xml:space="preserve">, </w:t>
      </w:r>
      <w:proofErr w:type="spellStart"/>
      <w:r w:rsidRPr="0009102C" w:rsidR="00491154">
        <w:rPr>
          <w:i/>
        </w:rPr>
        <w:t>Balsamorhiza</w:t>
      </w:r>
      <w:proofErr w:type="spellEnd"/>
      <w:r w:rsidRPr="0009102C" w:rsidR="00491154">
        <w:rPr>
          <w:i/>
        </w:rPr>
        <w:t xml:space="preserve"> </w:t>
      </w:r>
      <w:proofErr w:type="spellStart"/>
      <w:r w:rsidRPr="0009102C" w:rsidR="00491154">
        <w:rPr>
          <w:i/>
        </w:rPr>
        <w:t>sagittata</w:t>
      </w:r>
      <w:proofErr w:type="spellEnd"/>
      <w:r w:rsidRPr="0009102C" w:rsidR="00491154">
        <w:rPr>
          <w:i/>
        </w:rPr>
        <w:t xml:space="preserve">, </w:t>
      </w:r>
      <w:proofErr w:type="spellStart"/>
      <w:r w:rsidRPr="0009102C" w:rsidR="00491154">
        <w:rPr>
          <w:i/>
        </w:rPr>
        <w:t>Wyethia</w:t>
      </w:r>
      <w:proofErr w:type="spellEnd"/>
      <w:r w:rsidR="00491154">
        <w:t xml:space="preserve"> </w:t>
      </w:r>
      <w:proofErr w:type="spellStart"/>
      <w:r w:rsidR="00491154">
        <w:t>spp</w:t>
      </w:r>
      <w:proofErr w:type="spellEnd"/>
      <w:r w:rsidR="00491154">
        <w:t xml:space="preserve">, </w:t>
      </w:r>
      <w:proofErr w:type="spellStart"/>
      <w:r w:rsidRPr="0009102C" w:rsidR="00491154">
        <w:rPr>
          <w:i/>
        </w:rPr>
        <w:t>Bromus</w:t>
      </w:r>
      <w:proofErr w:type="spellEnd"/>
      <w:r w:rsidRPr="0009102C" w:rsidR="00491154">
        <w:rPr>
          <w:i/>
        </w:rPr>
        <w:t xml:space="preserve"> </w:t>
      </w:r>
      <w:proofErr w:type="spellStart"/>
      <w:r w:rsidRPr="0009102C" w:rsidR="00491154">
        <w:rPr>
          <w:i/>
        </w:rPr>
        <w:t>carinatus</w:t>
      </w:r>
      <w:proofErr w:type="spellEnd"/>
      <w:r w:rsidRPr="0009102C" w:rsidR="00491154">
        <w:rPr>
          <w:i/>
        </w:rPr>
        <w:t xml:space="preserve">, </w:t>
      </w:r>
      <w:proofErr w:type="spellStart"/>
      <w:r w:rsidRPr="0009102C" w:rsidR="00491154">
        <w:rPr>
          <w:i/>
        </w:rPr>
        <w:t>Danthonia</w:t>
      </w:r>
      <w:proofErr w:type="spellEnd"/>
      <w:r w:rsidRPr="0009102C" w:rsidR="00491154">
        <w:rPr>
          <w:i/>
        </w:rPr>
        <w:t xml:space="preserve"> intermedia, </w:t>
      </w:r>
      <w:proofErr w:type="spellStart"/>
      <w:r w:rsidRPr="0009102C" w:rsidR="00491154">
        <w:rPr>
          <w:i/>
        </w:rPr>
        <w:t>Deschampsia</w:t>
      </w:r>
      <w:proofErr w:type="spellEnd"/>
      <w:r w:rsidRPr="0009102C" w:rsidR="00491154">
        <w:rPr>
          <w:i/>
        </w:rPr>
        <w:t xml:space="preserve"> </w:t>
      </w:r>
      <w:proofErr w:type="spellStart"/>
      <w:r w:rsidRPr="0009102C" w:rsidR="00491154">
        <w:rPr>
          <w:i/>
        </w:rPr>
        <w:t>caespitosa</w:t>
      </w:r>
      <w:proofErr w:type="spellEnd"/>
      <w:r w:rsidRPr="0009102C" w:rsidR="00491154">
        <w:rPr>
          <w:i/>
        </w:rPr>
        <w:t xml:space="preserve">, </w:t>
      </w:r>
      <w:proofErr w:type="spellStart"/>
      <w:r w:rsidRPr="0009102C" w:rsidR="00491154">
        <w:rPr>
          <w:i/>
        </w:rPr>
        <w:t>Koeleria</w:t>
      </w:r>
      <w:proofErr w:type="spellEnd"/>
      <w:r w:rsidRPr="0009102C" w:rsidR="00491154">
        <w:rPr>
          <w:i/>
        </w:rPr>
        <w:t xml:space="preserve"> </w:t>
      </w:r>
      <w:proofErr w:type="spellStart"/>
      <w:r w:rsidRPr="0009102C" w:rsidR="00491154">
        <w:rPr>
          <w:i/>
        </w:rPr>
        <w:t>macrantha</w:t>
      </w:r>
      <w:proofErr w:type="spellEnd"/>
      <w:r w:rsidRPr="0009102C" w:rsidR="00491154">
        <w:rPr>
          <w:i/>
        </w:rPr>
        <w:t xml:space="preserve">, </w:t>
      </w:r>
      <w:proofErr w:type="spellStart"/>
      <w:r w:rsidRPr="0009102C" w:rsidR="00491154">
        <w:rPr>
          <w:i/>
        </w:rPr>
        <w:t>Elymus</w:t>
      </w:r>
      <w:proofErr w:type="spellEnd"/>
      <w:r w:rsidRPr="0009102C" w:rsidR="00491154">
        <w:rPr>
          <w:i/>
        </w:rPr>
        <w:t xml:space="preserve"> </w:t>
      </w:r>
      <w:proofErr w:type="spellStart"/>
      <w:r w:rsidRPr="0009102C" w:rsidR="00491154">
        <w:rPr>
          <w:i/>
        </w:rPr>
        <w:t>tachycaulus</w:t>
      </w:r>
      <w:proofErr w:type="spellEnd"/>
      <w:r w:rsidRPr="0009102C" w:rsidR="00491154">
        <w:rPr>
          <w:i/>
        </w:rPr>
        <w:t xml:space="preserve">, </w:t>
      </w:r>
      <w:proofErr w:type="spellStart"/>
      <w:r w:rsidRPr="0009102C" w:rsidR="00491154">
        <w:rPr>
          <w:i/>
        </w:rPr>
        <w:t>Phleum</w:t>
      </w:r>
      <w:proofErr w:type="spellEnd"/>
      <w:r w:rsidRPr="0009102C" w:rsidR="00491154">
        <w:rPr>
          <w:i/>
        </w:rPr>
        <w:t xml:space="preserve"> </w:t>
      </w:r>
      <w:proofErr w:type="spellStart"/>
      <w:r w:rsidRPr="0009102C" w:rsidR="00491154">
        <w:rPr>
          <w:i/>
        </w:rPr>
        <w:t>alpinum</w:t>
      </w:r>
      <w:proofErr w:type="spellEnd"/>
      <w:r w:rsidR="0097407E">
        <w:t>,</w:t>
      </w:r>
      <w:r w:rsidR="00491154">
        <w:t xml:space="preserve"> and </w:t>
      </w:r>
      <w:proofErr w:type="spellStart"/>
      <w:r w:rsidRPr="0009102C" w:rsidR="00491154">
        <w:rPr>
          <w:i/>
        </w:rPr>
        <w:t>Dasiphora</w:t>
      </w:r>
      <w:proofErr w:type="spellEnd"/>
      <w:r w:rsidRPr="0009102C" w:rsidR="00491154">
        <w:rPr>
          <w:i/>
        </w:rPr>
        <w:t xml:space="preserve"> </w:t>
      </w:r>
      <w:proofErr w:type="spellStart"/>
      <w:r w:rsidRPr="0009102C" w:rsidR="00491154">
        <w:rPr>
          <w:i/>
        </w:rPr>
        <w:t>fruticosa</w:t>
      </w:r>
      <w:proofErr w:type="spellEnd"/>
      <w:r w:rsidR="00491154">
        <w:t>. Burrowing mammals can increase forb diversity.</w:t>
      </w:r>
    </w:p>
    <w:p w:rsidR="00491154" w:rsidP="00491154" w:rsidRDefault="00491154" w14:paraId="30450E4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LIGUS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Ligusticum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Licorice-root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SENEC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Senecio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Ragwort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HACKE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Hackelia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OSMOR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Osmorhiza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THALI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Thalia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Alligator-flag</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Erigenia</w:t>
            </w:r>
          </w:p>
        </w:tc>
      </w:tr>
    </w:tbl>
    <w:p>
      <w:r>
        <w:rPr>
          <w:sz w:val="16"/>
        </w:rPr>
        <w:t>Species names are from the NRCS PLANTS database. Check species codes at http://plants.usda.gov.</w:t>
      </w:r>
    </w:p>
    <w:p w:rsidR="00491154" w:rsidP="00491154" w:rsidRDefault="00491154" w14:paraId="2ACA3D98" w14:textId="77777777">
      <w:pPr>
        <w:pStyle w:val="InfoPara"/>
      </w:pPr>
      <w:r>
        <w:lastRenderedPageBreak/>
        <w:t>Disturbance Description</w:t>
      </w:r>
    </w:p>
    <w:p w:rsidR="00491154" w:rsidP="00491154" w:rsidRDefault="00491154" w14:paraId="2BA9C783" w14:textId="0A7CBD71">
      <w:r>
        <w:t>Fires are primarily replacement</w:t>
      </w:r>
      <w:r w:rsidR="00DE7809">
        <w:t xml:space="preserve"> with high to moderate frequency</w:t>
      </w:r>
      <w:r>
        <w:t>. Mixed severity fire occurs in late development meadows and removes shrubs. The ignition source in this type is probably associated with native burning in the fall and spring, but fire can spread from adjacent shrub or tree dominated sites, such as mountain big sagebrush, ponderosa pine</w:t>
      </w:r>
      <w:r w:rsidR="0009102C">
        <w:t>,</w:t>
      </w:r>
      <w:r>
        <w:t xml:space="preserve"> or aspen.</w:t>
      </w:r>
    </w:p>
    <w:p w:rsidR="00491154" w:rsidP="00491154" w:rsidRDefault="00491154" w14:paraId="2B57B785" w14:textId="62D8D6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1154" w:rsidP="00491154" w:rsidRDefault="00491154" w14:paraId="27C0BC96" w14:textId="77777777">
      <w:pPr>
        <w:pStyle w:val="InfoPara"/>
      </w:pPr>
      <w:r>
        <w:t>Scale Description</w:t>
      </w:r>
    </w:p>
    <w:p w:rsidR="00491154" w:rsidP="00491154" w:rsidRDefault="00491154" w14:paraId="280F9086" w14:textId="77777777">
      <w:r>
        <w:t>This type ranges in size from &lt;10-300ac.</w:t>
      </w:r>
    </w:p>
    <w:p w:rsidR="00491154" w:rsidP="00491154" w:rsidRDefault="00491154" w14:paraId="37D9E9AF" w14:textId="77777777">
      <w:pPr>
        <w:pStyle w:val="InfoPara"/>
      </w:pPr>
      <w:r>
        <w:t>Adjacency or Identification Concerns</w:t>
      </w:r>
    </w:p>
    <w:p w:rsidR="00491154" w:rsidP="00491154" w:rsidRDefault="00491154" w14:paraId="3DE6AAA0" w14:textId="36197A7C">
      <w:r>
        <w:t>In</w:t>
      </w:r>
      <w:r w:rsidR="0097407E">
        <w:t xml:space="preserve"> map zones </w:t>
      </w:r>
      <w:r>
        <w:t xml:space="preserve">12 and 17 this could be confused with low forb/alpine shrub communities. Often adjacent to aspen/tall forb </w:t>
      </w:r>
      <w:r w:rsidR="00AF7088">
        <w:t>communities</w:t>
      </w:r>
      <w:r>
        <w:t xml:space="preserve"> and mountain or subalpine big sagebrush/tall forb communities. In degraded sites</w:t>
      </w:r>
      <w:r w:rsidR="0009102C">
        <w:t>,</w:t>
      </w:r>
      <w:r>
        <w:t xml:space="preserve"> this community may convert to silver sagebrush/tall forb.</w:t>
      </w:r>
    </w:p>
    <w:p w:rsidR="00491154" w:rsidP="00491154" w:rsidRDefault="00491154" w14:paraId="552CA3FA" w14:textId="77777777"/>
    <w:p w:rsidR="00491154" w:rsidP="00491154" w:rsidRDefault="00491154" w14:paraId="2C9B7E38" w14:textId="4A0EBC05">
      <w:r>
        <w:t xml:space="preserve">With heavy grazing these sites can convert to undesirable forbs and grasses such as </w:t>
      </w:r>
      <w:proofErr w:type="spellStart"/>
      <w:r w:rsidRPr="0009102C">
        <w:rPr>
          <w:i/>
        </w:rPr>
        <w:t>Circium</w:t>
      </w:r>
      <w:proofErr w:type="spellEnd"/>
      <w:r>
        <w:t xml:space="preserve"> </w:t>
      </w:r>
      <w:proofErr w:type="spellStart"/>
      <w:r>
        <w:t>spp</w:t>
      </w:r>
      <w:proofErr w:type="spellEnd"/>
      <w:r>
        <w:t xml:space="preserve"> (thistle, any species), </w:t>
      </w:r>
      <w:proofErr w:type="spellStart"/>
      <w:r w:rsidRPr="0009102C">
        <w:rPr>
          <w:i/>
        </w:rPr>
        <w:t>Galium</w:t>
      </w:r>
      <w:proofErr w:type="spellEnd"/>
      <w:r w:rsidRPr="0009102C">
        <w:rPr>
          <w:i/>
        </w:rPr>
        <w:t xml:space="preserve"> </w:t>
      </w:r>
      <w:proofErr w:type="spellStart"/>
      <w:r>
        <w:t>spp</w:t>
      </w:r>
      <w:proofErr w:type="spellEnd"/>
      <w:r>
        <w:t xml:space="preserve"> (bedstraw), </w:t>
      </w:r>
      <w:proofErr w:type="spellStart"/>
      <w:r w:rsidRPr="0009102C">
        <w:rPr>
          <w:i/>
        </w:rPr>
        <w:t>Rudbeckia</w:t>
      </w:r>
      <w:proofErr w:type="spellEnd"/>
      <w:r w:rsidRPr="0009102C">
        <w:rPr>
          <w:i/>
        </w:rPr>
        <w:t xml:space="preserve"> </w:t>
      </w:r>
      <w:proofErr w:type="spellStart"/>
      <w:r w:rsidRPr="0009102C">
        <w:rPr>
          <w:i/>
        </w:rPr>
        <w:t>occidentalis</w:t>
      </w:r>
      <w:proofErr w:type="spellEnd"/>
      <w:r>
        <w:t xml:space="preserve"> (coneflower), </w:t>
      </w:r>
      <w:proofErr w:type="spellStart"/>
      <w:r w:rsidRPr="0009102C">
        <w:rPr>
          <w:i/>
        </w:rPr>
        <w:t>Helenium</w:t>
      </w:r>
      <w:proofErr w:type="spellEnd"/>
      <w:r w:rsidRPr="0009102C">
        <w:rPr>
          <w:i/>
        </w:rPr>
        <w:t xml:space="preserve"> </w:t>
      </w:r>
      <w:proofErr w:type="spellStart"/>
      <w:r w:rsidRPr="0009102C">
        <w:rPr>
          <w:i/>
        </w:rPr>
        <w:t>hoopesii</w:t>
      </w:r>
      <w:proofErr w:type="spellEnd"/>
      <w:r>
        <w:t xml:space="preserve"> (Orange sneezeweed), </w:t>
      </w:r>
      <w:r w:rsidRPr="0009102C">
        <w:rPr>
          <w:i/>
        </w:rPr>
        <w:t xml:space="preserve">Polygonum </w:t>
      </w:r>
      <w:r>
        <w:t xml:space="preserve">spp. (knotweed), </w:t>
      </w:r>
      <w:proofErr w:type="spellStart"/>
      <w:r w:rsidRPr="0009102C">
        <w:rPr>
          <w:i/>
        </w:rPr>
        <w:t>Rumex</w:t>
      </w:r>
      <w:proofErr w:type="spellEnd"/>
      <w:r>
        <w:t xml:space="preserve"> </w:t>
      </w:r>
      <w:proofErr w:type="spellStart"/>
      <w:r>
        <w:t>spp</w:t>
      </w:r>
      <w:proofErr w:type="spellEnd"/>
      <w:r>
        <w:t xml:space="preserve"> (sorrel or dock), </w:t>
      </w:r>
      <w:proofErr w:type="spellStart"/>
      <w:r w:rsidRPr="0009102C">
        <w:rPr>
          <w:i/>
        </w:rPr>
        <w:t>Taraxacom</w:t>
      </w:r>
      <w:proofErr w:type="spellEnd"/>
      <w:r w:rsidRPr="0009102C">
        <w:rPr>
          <w:i/>
        </w:rPr>
        <w:t xml:space="preserve"> </w:t>
      </w:r>
      <w:proofErr w:type="spellStart"/>
      <w:r w:rsidRPr="0009102C">
        <w:rPr>
          <w:i/>
        </w:rPr>
        <w:t>officinale</w:t>
      </w:r>
      <w:proofErr w:type="spellEnd"/>
      <w:r>
        <w:t xml:space="preserve"> (dandelion), </w:t>
      </w:r>
      <w:r w:rsidRPr="0009102C">
        <w:rPr>
          <w:i/>
        </w:rPr>
        <w:t xml:space="preserve">Veratrum </w:t>
      </w:r>
      <w:proofErr w:type="spellStart"/>
      <w:r w:rsidRPr="0009102C">
        <w:rPr>
          <w:i/>
        </w:rPr>
        <w:t>californicum</w:t>
      </w:r>
      <w:proofErr w:type="spellEnd"/>
      <w:r>
        <w:t xml:space="preserve"> (false hellebore), </w:t>
      </w:r>
      <w:proofErr w:type="spellStart"/>
      <w:r w:rsidRPr="0009102C">
        <w:rPr>
          <w:i/>
        </w:rPr>
        <w:t>Wyethia</w:t>
      </w:r>
      <w:proofErr w:type="spellEnd"/>
      <w:r w:rsidRPr="0009102C">
        <w:rPr>
          <w:i/>
        </w:rPr>
        <w:t xml:space="preserve"> </w:t>
      </w:r>
      <w:proofErr w:type="spellStart"/>
      <w:r w:rsidRPr="0009102C">
        <w:rPr>
          <w:i/>
        </w:rPr>
        <w:t>amplexicaulis</w:t>
      </w:r>
      <w:proofErr w:type="spellEnd"/>
      <w:r w:rsidRPr="0009102C">
        <w:rPr>
          <w:i/>
        </w:rPr>
        <w:t xml:space="preserve"> </w:t>
      </w:r>
      <w:r>
        <w:t>(</w:t>
      </w:r>
      <w:proofErr w:type="spellStart"/>
      <w:r>
        <w:t>mulesears</w:t>
      </w:r>
      <w:proofErr w:type="spellEnd"/>
      <w:r>
        <w:t xml:space="preserve">), </w:t>
      </w:r>
      <w:proofErr w:type="spellStart"/>
      <w:r w:rsidRPr="0009102C">
        <w:rPr>
          <w:i/>
        </w:rPr>
        <w:t>Potentilla</w:t>
      </w:r>
      <w:proofErr w:type="spellEnd"/>
      <w:r w:rsidRPr="0009102C">
        <w:rPr>
          <w:i/>
        </w:rPr>
        <w:t xml:space="preserve"> </w:t>
      </w:r>
      <w:proofErr w:type="spellStart"/>
      <w:r w:rsidRPr="0009102C">
        <w:rPr>
          <w:i/>
        </w:rPr>
        <w:t>gracilis</w:t>
      </w:r>
      <w:proofErr w:type="spellEnd"/>
      <w:r>
        <w:t xml:space="preserve"> (cinquefoil), </w:t>
      </w:r>
      <w:proofErr w:type="spellStart"/>
      <w:r w:rsidRPr="0009102C">
        <w:rPr>
          <w:i/>
        </w:rPr>
        <w:t>Geum</w:t>
      </w:r>
      <w:proofErr w:type="spellEnd"/>
      <w:r w:rsidRPr="0009102C">
        <w:rPr>
          <w:i/>
        </w:rPr>
        <w:t xml:space="preserve"> </w:t>
      </w:r>
      <w:proofErr w:type="spellStart"/>
      <w:r w:rsidRPr="0009102C">
        <w:rPr>
          <w:i/>
        </w:rPr>
        <w:t>marcophyllum</w:t>
      </w:r>
      <w:proofErr w:type="spellEnd"/>
      <w:r>
        <w:t xml:space="preserve"> (</w:t>
      </w:r>
      <w:proofErr w:type="spellStart"/>
      <w:r>
        <w:t>avens</w:t>
      </w:r>
      <w:proofErr w:type="spellEnd"/>
      <w:r>
        <w:t xml:space="preserve">), </w:t>
      </w:r>
      <w:r w:rsidRPr="0009102C">
        <w:rPr>
          <w:i/>
        </w:rPr>
        <w:t xml:space="preserve">Arnica </w:t>
      </w:r>
      <w:proofErr w:type="spellStart"/>
      <w:r w:rsidRPr="0009102C">
        <w:rPr>
          <w:i/>
        </w:rPr>
        <w:t>chamissonis</w:t>
      </w:r>
      <w:proofErr w:type="spellEnd"/>
      <w:r>
        <w:t xml:space="preserve"> (arnica), </w:t>
      </w:r>
      <w:proofErr w:type="spellStart"/>
      <w:r w:rsidRPr="0009102C">
        <w:rPr>
          <w:i/>
        </w:rPr>
        <w:t>Collomia</w:t>
      </w:r>
      <w:proofErr w:type="spellEnd"/>
      <w:r w:rsidRPr="0009102C">
        <w:rPr>
          <w:i/>
        </w:rPr>
        <w:t xml:space="preserve"> </w:t>
      </w:r>
      <w:proofErr w:type="spellStart"/>
      <w:r w:rsidRPr="0009102C">
        <w:rPr>
          <w:i/>
        </w:rPr>
        <w:t>linearis</w:t>
      </w:r>
      <w:proofErr w:type="spellEnd"/>
      <w:r>
        <w:t xml:space="preserve"> (tiny trumpet), </w:t>
      </w:r>
      <w:proofErr w:type="spellStart"/>
      <w:r w:rsidRPr="0009102C">
        <w:rPr>
          <w:i/>
        </w:rPr>
        <w:t>Madia</w:t>
      </w:r>
      <w:proofErr w:type="spellEnd"/>
      <w:r w:rsidRPr="0009102C">
        <w:rPr>
          <w:i/>
        </w:rPr>
        <w:t xml:space="preserve"> </w:t>
      </w:r>
      <w:proofErr w:type="spellStart"/>
      <w:r w:rsidRPr="0009102C">
        <w:rPr>
          <w:i/>
        </w:rPr>
        <w:t>glomerata</w:t>
      </w:r>
      <w:proofErr w:type="spellEnd"/>
      <w:r>
        <w:t xml:space="preserve"> (mountain tarweed), </w:t>
      </w:r>
      <w:proofErr w:type="spellStart"/>
      <w:r w:rsidRPr="0009102C">
        <w:rPr>
          <w:i/>
        </w:rPr>
        <w:t>Descurainia</w:t>
      </w:r>
      <w:proofErr w:type="spellEnd"/>
      <w:r>
        <w:t xml:space="preserve"> </w:t>
      </w:r>
      <w:proofErr w:type="spellStart"/>
      <w:r>
        <w:t>spp</w:t>
      </w:r>
      <w:proofErr w:type="spellEnd"/>
      <w:r>
        <w:t xml:space="preserve"> (</w:t>
      </w:r>
      <w:proofErr w:type="spellStart"/>
      <w:r>
        <w:t>tansymustard</w:t>
      </w:r>
      <w:proofErr w:type="spellEnd"/>
      <w:r>
        <w:t xml:space="preserve">), </w:t>
      </w:r>
      <w:proofErr w:type="spellStart"/>
      <w:r w:rsidRPr="0009102C">
        <w:rPr>
          <w:i/>
        </w:rPr>
        <w:t>Nemophila</w:t>
      </w:r>
      <w:proofErr w:type="spellEnd"/>
      <w:r w:rsidRPr="0009102C">
        <w:rPr>
          <w:i/>
        </w:rPr>
        <w:t xml:space="preserve"> </w:t>
      </w:r>
      <w:proofErr w:type="spellStart"/>
      <w:r w:rsidRPr="0009102C">
        <w:rPr>
          <w:i/>
        </w:rPr>
        <w:t>brevifolia</w:t>
      </w:r>
      <w:proofErr w:type="spellEnd"/>
      <w:r>
        <w:t xml:space="preserve"> (basin blue eyes), </w:t>
      </w:r>
      <w:proofErr w:type="spellStart"/>
      <w:r w:rsidRPr="0009102C">
        <w:rPr>
          <w:i/>
        </w:rPr>
        <w:t>Poa</w:t>
      </w:r>
      <w:proofErr w:type="spellEnd"/>
      <w:r w:rsidRPr="0009102C">
        <w:rPr>
          <w:i/>
        </w:rPr>
        <w:t xml:space="preserve"> </w:t>
      </w:r>
      <w:proofErr w:type="spellStart"/>
      <w:r w:rsidRPr="0009102C">
        <w:rPr>
          <w:i/>
        </w:rPr>
        <w:t>pratensis</w:t>
      </w:r>
      <w:proofErr w:type="spellEnd"/>
      <w:r>
        <w:t xml:space="preserve"> (Kentucky bluegrass), </w:t>
      </w:r>
      <w:proofErr w:type="spellStart"/>
      <w:r w:rsidRPr="0009102C">
        <w:rPr>
          <w:i/>
        </w:rPr>
        <w:t>Agrostis</w:t>
      </w:r>
      <w:proofErr w:type="spellEnd"/>
      <w:r w:rsidRPr="0009102C">
        <w:rPr>
          <w:i/>
        </w:rPr>
        <w:t xml:space="preserve"> </w:t>
      </w:r>
      <w:proofErr w:type="spellStart"/>
      <w:r w:rsidRPr="0009102C">
        <w:rPr>
          <w:i/>
        </w:rPr>
        <w:t>exarata</w:t>
      </w:r>
      <w:proofErr w:type="spellEnd"/>
      <w:r>
        <w:t xml:space="preserve"> (</w:t>
      </w:r>
      <w:proofErr w:type="spellStart"/>
      <w:r>
        <w:t>bentgrass</w:t>
      </w:r>
      <w:proofErr w:type="spellEnd"/>
      <w:r>
        <w:t xml:space="preserve">), </w:t>
      </w:r>
      <w:proofErr w:type="spellStart"/>
      <w:r w:rsidRPr="0009102C">
        <w:rPr>
          <w:i/>
        </w:rPr>
        <w:t>Dactylis</w:t>
      </w:r>
      <w:proofErr w:type="spellEnd"/>
      <w:r w:rsidRPr="0009102C">
        <w:rPr>
          <w:i/>
        </w:rPr>
        <w:t xml:space="preserve"> </w:t>
      </w:r>
      <w:proofErr w:type="spellStart"/>
      <w:r w:rsidRPr="0009102C">
        <w:rPr>
          <w:i/>
        </w:rPr>
        <w:t>glomerata</w:t>
      </w:r>
      <w:proofErr w:type="spellEnd"/>
      <w:r>
        <w:t xml:space="preserve"> (</w:t>
      </w:r>
      <w:proofErr w:type="spellStart"/>
      <w:r>
        <w:t>orchardgrass</w:t>
      </w:r>
      <w:proofErr w:type="spellEnd"/>
      <w:r>
        <w:t xml:space="preserve">), </w:t>
      </w:r>
      <w:proofErr w:type="spellStart"/>
      <w:r w:rsidRPr="0009102C">
        <w:rPr>
          <w:i/>
        </w:rPr>
        <w:t>Bromus</w:t>
      </w:r>
      <w:proofErr w:type="spellEnd"/>
      <w:r w:rsidRPr="0009102C">
        <w:rPr>
          <w:i/>
        </w:rPr>
        <w:t xml:space="preserve"> </w:t>
      </w:r>
      <w:proofErr w:type="spellStart"/>
      <w:r w:rsidRPr="0009102C">
        <w:rPr>
          <w:i/>
        </w:rPr>
        <w:t>inermis</w:t>
      </w:r>
      <w:proofErr w:type="spellEnd"/>
      <w:r>
        <w:t xml:space="preserve"> (smooth brome), </w:t>
      </w:r>
      <w:proofErr w:type="spellStart"/>
      <w:r w:rsidRPr="0009102C">
        <w:rPr>
          <w:i/>
        </w:rPr>
        <w:t>Bromus</w:t>
      </w:r>
      <w:proofErr w:type="spellEnd"/>
      <w:r w:rsidRPr="0009102C">
        <w:rPr>
          <w:i/>
        </w:rPr>
        <w:t xml:space="preserve"> tectorum</w:t>
      </w:r>
      <w:r>
        <w:t xml:space="preserve"> (cheatgrass), </w:t>
      </w:r>
      <w:proofErr w:type="spellStart"/>
      <w:r w:rsidRPr="0009102C">
        <w:rPr>
          <w:i/>
        </w:rPr>
        <w:t>Poa</w:t>
      </w:r>
      <w:proofErr w:type="spellEnd"/>
      <w:r w:rsidRPr="0009102C">
        <w:rPr>
          <w:i/>
        </w:rPr>
        <w:t xml:space="preserve"> </w:t>
      </w:r>
      <w:proofErr w:type="spellStart"/>
      <w:r w:rsidRPr="0009102C">
        <w:rPr>
          <w:i/>
        </w:rPr>
        <w:t>bulbosa</w:t>
      </w:r>
      <w:proofErr w:type="spellEnd"/>
      <w:r>
        <w:t xml:space="preserve"> (bulbous bluegrass)</w:t>
      </w:r>
      <w:r w:rsidR="0097407E">
        <w:t>,</w:t>
      </w:r>
      <w:r>
        <w:t xml:space="preserve"> and </w:t>
      </w:r>
      <w:proofErr w:type="spellStart"/>
      <w:r w:rsidRPr="0009102C">
        <w:rPr>
          <w:i/>
        </w:rPr>
        <w:t>Vulpia</w:t>
      </w:r>
      <w:proofErr w:type="spellEnd"/>
      <w:r w:rsidRPr="0009102C">
        <w:rPr>
          <w:i/>
        </w:rPr>
        <w:t xml:space="preserve"> </w:t>
      </w:r>
      <w:proofErr w:type="spellStart"/>
      <w:r w:rsidRPr="0009102C">
        <w:rPr>
          <w:i/>
        </w:rPr>
        <w:t>octoflora</w:t>
      </w:r>
      <w:proofErr w:type="spellEnd"/>
      <w:r>
        <w:t xml:space="preserve"> (six-week fescue).</w:t>
      </w:r>
    </w:p>
    <w:p w:rsidR="00491154" w:rsidP="00491154" w:rsidRDefault="00491154" w14:paraId="6446005C" w14:textId="77777777"/>
    <w:p w:rsidR="00491154" w:rsidP="00491154" w:rsidRDefault="00491154" w14:paraId="6C88B757" w14:textId="77777777">
      <w:r>
        <w:t>Roads and trails can impact these sites.</w:t>
      </w:r>
    </w:p>
    <w:p w:rsidR="00491154" w:rsidP="00491154" w:rsidRDefault="00491154" w14:paraId="53EE705A" w14:textId="77777777">
      <w:pPr>
        <w:pStyle w:val="InfoPara"/>
      </w:pPr>
      <w:r>
        <w:t>Issues or Problems</w:t>
      </w:r>
    </w:p>
    <w:p w:rsidR="00491154" w:rsidP="00491154" w:rsidRDefault="00491154" w14:paraId="7D590E53" w14:textId="324FE5CE">
      <w:r>
        <w:t>There is not much information about this type. We estimated the fire frequency based on adjacent aspen, herbaceous</w:t>
      </w:r>
      <w:r w:rsidR="0097407E">
        <w:t>,</w:t>
      </w:r>
      <w:r>
        <w:t xml:space="preserve"> and sagebrush communities. Also, because fire was assumed to occur in the fall and spring when the summer's green and wet biomass would be dead and cured, replacement fire has little effect on tall forbs themselves and probably result in exposing more bare ground. Fires would affect encroaching shrubs.</w:t>
      </w:r>
    </w:p>
    <w:p w:rsidR="00491154" w:rsidP="00491154" w:rsidRDefault="00491154" w14:paraId="5C8779FD" w14:textId="77777777">
      <w:pPr>
        <w:pStyle w:val="InfoPara"/>
      </w:pPr>
      <w:r>
        <w:t>Native Uncharacteristic Conditions</w:t>
      </w:r>
    </w:p>
    <w:p w:rsidR="00491154" w:rsidP="00491154" w:rsidRDefault="00491154" w14:paraId="545FD838" w14:textId="77777777"/>
    <w:p w:rsidR="00491154" w:rsidP="00491154" w:rsidRDefault="00491154" w14:paraId="7BF6B91A" w14:textId="77777777">
      <w:pPr>
        <w:pStyle w:val="InfoPara"/>
      </w:pPr>
      <w:r>
        <w:t>Comments</w:t>
      </w:r>
    </w:p>
    <w:p w:rsidR="00105323" w:rsidP="00105323" w:rsidRDefault="00105323" w14:paraId="432815B4" w14:textId="77777777"/>
    <w:p w:rsidR="00105323" w:rsidP="00105323" w:rsidRDefault="00105323" w14:paraId="73D56C96" w14:textId="77777777"/>
    <w:p w:rsidR="00105323" w:rsidP="00105323" w:rsidRDefault="00105323" w14:paraId="5DB39A4C" w14:textId="77777777"/>
    <w:p w:rsidR="00105323" w:rsidP="00105323" w:rsidRDefault="00105323" w14:paraId="4E332D5A" w14:textId="77777777">
      <w:pPr>
        <w:rPr>
          <w:b/>
        </w:rPr>
      </w:pPr>
    </w:p>
    <w:p w:rsidR="00105323" w:rsidP="00105323" w:rsidRDefault="00105323" w14:paraId="1C5FA413" w14:textId="77777777">
      <w:pPr>
        <w:rPr>
          <w:b/>
        </w:rPr>
      </w:pPr>
    </w:p>
    <w:p w:rsidR="00491154" w:rsidP="00491154" w:rsidRDefault="00491154" w14:paraId="0846133C" w14:textId="77777777">
      <w:pPr>
        <w:pStyle w:val="ReportSection"/>
      </w:pPr>
      <w:r>
        <w:t>Succession Classes</w:t>
      </w:r>
    </w:p>
    <w:p w:rsidR="00491154" w:rsidP="00491154" w:rsidRDefault="00491154" w14:paraId="035C8F3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1154" w:rsidP="00491154" w:rsidRDefault="00491154" w14:paraId="10EEB6C1"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91154" w:rsidP="00491154" w:rsidRDefault="00491154" w14:paraId="6EAA5D3B" w14:textId="77777777"/>
    <w:p w:rsidR="00491154" w:rsidP="00491154" w:rsidRDefault="00491154" w14:paraId="18C79B6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491154" w:rsidR="00491154" w:rsidTr="00491154" w14:paraId="3497EBD3" w14:textId="77777777">
        <w:tc>
          <w:tcPr>
            <w:tcW w:w="1200" w:type="dxa"/>
            <w:tcBorders>
              <w:top w:val="single" w:color="auto" w:sz="2" w:space="0"/>
              <w:bottom w:val="single" w:color="000000" w:sz="12" w:space="0"/>
            </w:tcBorders>
            <w:shd w:val="clear" w:color="auto" w:fill="auto"/>
          </w:tcPr>
          <w:p w:rsidRPr="00491154" w:rsidR="00491154" w:rsidP="00830AC1" w:rsidRDefault="00491154" w14:paraId="3CA12804" w14:textId="77777777">
            <w:pPr>
              <w:rPr>
                <w:b/>
                <w:bCs/>
              </w:rPr>
            </w:pPr>
            <w:r w:rsidRPr="00491154">
              <w:rPr>
                <w:b/>
                <w:bCs/>
              </w:rPr>
              <w:t>Symbol</w:t>
            </w:r>
          </w:p>
        </w:tc>
        <w:tc>
          <w:tcPr>
            <w:tcW w:w="2916" w:type="dxa"/>
            <w:tcBorders>
              <w:top w:val="single" w:color="auto" w:sz="2" w:space="0"/>
              <w:bottom w:val="single" w:color="000000" w:sz="12" w:space="0"/>
            </w:tcBorders>
            <w:shd w:val="clear" w:color="auto" w:fill="auto"/>
          </w:tcPr>
          <w:p w:rsidRPr="00491154" w:rsidR="00491154" w:rsidP="00830AC1" w:rsidRDefault="00491154" w14:paraId="0D88EF62" w14:textId="77777777">
            <w:pPr>
              <w:rPr>
                <w:b/>
                <w:bCs/>
              </w:rPr>
            </w:pPr>
            <w:r w:rsidRPr="00491154">
              <w:rPr>
                <w:b/>
                <w:bCs/>
              </w:rPr>
              <w:t>Scientific Name</w:t>
            </w:r>
          </w:p>
        </w:tc>
        <w:tc>
          <w:tcPr>
            <w:tcW w:w="2916" w:type="dxa"/>
            <w:tcBorders>
              <w:top w:val="single" w:color="auto" w:sz="2" w:space="0"/>
              <w:bottom w:val="single" w:color="000000" w:sz="12" w:space="0"/>
            </w:tcBorders>
            <w:shd w:val="clear" w:color="auto" w:fill="auto"/>
          </w:tcPr>
          <w:p w:rsidRPr="00491154" w:rsidR="00491154" w:rsidP="00830AC1" w:rsidRDefault="00491154" w14:paraId="5954327B" w14:textId="77777777">
            <w:pPr>
              <w:rPr>
                <w:b/>
                <w:bCs/>
              </w:rPr>
            </w:pPr>
            <w:r w:rsidRPr="00491154">
              <w:rPr>
                <w:b/>
                <w:bCs/>
              </w:rPr>
              <w:t>Common Name</w:t>
            </w:r>
          </w:p>
        </w:tc>
        <w:tc>
          <w:tcPr>
            <w:tcW w:w="1956" w:type="dxa"/>
            <w:tcBorders>
              <w:top w:val="single" w:color="auto" w:sz="2" w:space="0"/>
              <w:bottom w:val="single" w:color="000000" w:sz="12" w:space="0"/>
            </w:tcBorders>
            <w:shd w:val="clear" w:color="auto" w:fill="auto"/>
          </w:tcPr>
          <w:p w:rsidRPr="00491154" w:rsidR="00491154" w:rsidP="00830AC1" w:rsidRDefault="00491154" w14:paraId="0E217526" w14:textId="77777777">
            <w:pPr>
              <w:rPr>
                <w:b/>
                <w:bCs/>
              </w:rPr>
            </w:pPr>
            <w:r w:rsidRPr="00491154">
              <w:rPr>
                <w:b/>
                <w:bCs/>
              </w:rPr>
              <w:t>Canopy Position</w:t>
            </w:r>
          </w:p>
        </w:tc>
      </w:tr>
      <w:tr w:rsidRPr="00491154" w:rsidR="00491154" w:rsidTr="00491154" w14:paraId="55985CBD" w14:textId="77777777">
        <w:tc>
          <w:tcPr>
            <w:tcW w:w="1200" w:type="dxa"/>
            <w:tcBorders>
              <w:top w:val="single" w:color="000000" w:sz="12" w:space="0"/>
            </w:tcBorders>
            <w:shd w:val="clear" w:color="auto" w:fill="auto"/>
          </w:tcPr>
          <w:p w:rsidRPr="00491154" w:rsidR="00491154" w:rsidP="00830AC1" w:rsidRDefault="00491154" w14:paraId="433EE042" w14:textId="77777777">
            <w:pPr>
              <w:rPr>
                <w:bCs/>
              </w:rPr>
            </w:pPr>
            <w:r w:rsidRPr="00491154">
              <w:rPr>
                <w:bCs/>
              </w:rPr>
              <w:t>ASTER</w:t>
            </w:r>
          </w:p>
        </w:tc>
        <w:tc>
          <w:tcPr>
            <w:tcW w:w="2916" w:type="dxa"/>
            <w:tcBorders>
              <w:top w:val="single" w:color="000000" w:sz="12" w:space="0"/>
            </w:tcBorders>
            <w:shd w:val="clear" w:color="auto" w:fill="auto"/>
          </w:tcPr>
          <w:p w:rsidRPr="00491154" w:rsidR="00491154" w:rsidP="00830AC1" w:rsidRDefault="00491154" w14:paraId="5E2E1F50" w14:textId="77777777">
            <w:r w:rsidRPr="00491154">
              <w:t>Aster</w:t>
            </w:r>
          </w:p>
        </w:tc>
        <w:tc>
          <w:tcPr>
            <w:tcW w:w="2916" w:type="dxa"/>
            <w:tcBorders>
              <w:top w:val="single" w:color="000000" w:sz="12" w:space="0"/>
            </w:tcBorders>
            <w:shd w:val="clear" w:color="auto" w:fill="auto"/>
          </w:tcPr>
          <w:p w:rsidRPr="00491154" w:rsidR="00491154" w:rsidP="00830AC1" w:rsidRDefault="00491154" w14:paraId="2A742A03" w14:textId="77777777">
            <w:r w:rsidRPr="00491154">
              <w:t>Aster</w:t>
            </w:r>
          </w:p>
        </w:tc>
        <w:tc>
          <w:tcPr>
            <w:tcW w:w="1956" w:type="dxa"/>
            <w:tcBorders>
              <w:top w:val="single" w:color="000000" w:sz="12" w:space="0"/>
            </w:tcBorders>
            <w:shd w:val="clear" w:color="auto" w:fill="auto"/>
          </w:tcPr>
          <w:p w:rsidRPr="00491154" w:rsidR="00491154" w:rsidP="00830AC1" w:rsidRDefault="00491154" w14:paraId="457C88C9" w14:textId="77777777">
            <w:r w:rsidRPr="00491154">
              <w:t>Upper</w:t>
            </w:r>
          </w:p>
        </w:tc>
      </w:tr>
      <w:tr w:rsidRPr="00491154" w:rsidR="00491154" w:rsidTr="00491154" w14:paraId="261ED0D3" w14:textId="77777777">
        <w:tc>
          <w:tcPr>
            <w:tcW w:w="1200" w:type="dxa"/>
            <w:shd w:val="clear" w:color="auto" w:fill="auto"/>
          </w:tcPr>
          <w:p w:rsidRPr="00491154" w:rsidR="00491154" w:rsidP="00830AC1" w:rsidRDefault="00491154" w14:paraId="512A90B5" w14:textId="77777777">
            <w:pPr>
              <w:rPr>
                <w:bCs/>
              </w:rPr>
            </w:pPr>
            <w:r w:rsidRPr="00491154">
              <w:rPr>
                <w:bCs/>
              </w:rPr>
              <w:t>APIAC</w:t>
            </w:r>
          </w:p>
        </w:tc>
        <w:tc>
          <w:tcPr>
            <w:tcW w:w="2916" w:type="dxa"/>
            <w:shd w:val="clear" w:color="auto" w:fill="auto"/>
          </w:tcPr>
          <w:p w:rsidRPr="00491154" w:rsidR="00491154" w:rsidP="00830AC1" w:rsidRDefault="00491154" w14:paraId="68FE459F" w14:textId="77777777">
            <w:r w:rsidRPr="00491154">
              <w:t>&lt;NOT FOUND IN NRCS&gt;</w:t>
            </w:r>
          </w:p>
        </w:tc>
        <w:tc>
          <w:tcPr>
            <w:tcW w:w="2916" w:type="dxa"/>
            <w:shd w:val="clear" w:color="auto" w:fill="auto"/>
          </w:tcPr>
          <w:p w:rsidRPr="00491154" w:rsidR="00491154" w:rsidP="00830AC1" w:rsidRDefault="00491154" w14:paraId="7DC1C4BE" w14:textId="77777777">
            <w:r w:rsidRPr="00491154">
              <w:t>&lt;NOT FOUND IN NRCS&gt;</w:t>
            </w:r>
          </w:p>
        </w:tc>
        <w:tc>
          <w:tcPr>
            <w:tcW w:w="1956" w:type="dxa"/>
            <w:shd w:val="clear" w:color="auto" w:fill="auto"/>
          </w:tcPr>
          <w:p w:rsidRPr="00491154" w:rsidR="00491154" w:rsidP="00830AC1" w:rsidRDefault="00491154" w14:paraId="0DA5A104" w14:textId="77777777">
            <w:r w:rsidRPr="00491154">
              <w:t>Upper</w:t>
            </w:r>
          </w:p>
        </w:tc>
      </w:tr>
      <w:tr w:rsidRPr="00491154" w:rsidR="00491154" w:rsidTr="00491154" w14:paraId="76ABB9BB" w14:textId="77777777">
        <w:tc>
          <w:tcPr>
            <w:tcW w:w="1200" w:type="dxa"/>
            <w:shd w:val="clear" w:color="auto" w:fill="auto"/>
          </w:tcPr>
          <w:p w:rsidRPr="00491154" w:rsidR="00491154" w:rsidP="00830AC1" w:rsidRDefault="00491154" w14:paraId="073DF53D" w14:textId="77777777">
            <w:pPr>
              <w:rPr>
                <w:bCs/>
              </w:rPr>
            </w:pPr>
            <w:r w:rsidRPr="00491154">
              <w:rPr>
                <w:bCs/>
              </w:rPr>
              <w:t>BORAG</w:t>
            </w:r>
          </w:p>
        </w:tc>
        <w:tc>
          <w:tcPr>
            <w:tcW w:w="2916" w:type="dxa"/>
            <w:shd w:val="clear" w:color="auto" w:fill="auto"/>
          </w:tcPr>
          <w:p w:rsidRPr="00491154" w:rsidR="00491154" w:rsidP="00830AC1" w:rsidRDefault="00491154" w14:paraId="6EF5DCAE" w14:textId="77777777">
            <w:proofErr w:type="spellStart"/>
            <w:r w:rsidRPr="00491154">
              <w:t>Borago</w:t>
            </w:r>
            <w:proofErr w:type="spellEnd"/>
          </w:p>
        </w:tc>
        <w:tc>
          <w:tcPr>
            <w:tcW w:w="2916" w:type="dxa"/>
            <w:shd w:val="clear" w:color="auto" w:fill="auto"/>
          </w:tcPr>
          <w:p w:rsidRPr="00491154" w:rsidR="00491154" w:rsidP="00830AC1" w:rsidRDefault="00491154" w14:paraId="691FEFE7" w14:textId="77777777">
            <w:r w:rsidRPr="00491154">
              <w:t>Borage</w:t>
            </w:r>
          </w:p>
        </w:tc>
        <w:tc>
          <w:tcPr>
            <w:tcW w:w="1956" w:type="dxa"/>
            <w:shd w:val="clear" w:color="auto" w:fill="auto"/>
          </w:tcPr>
          <w:p w:rsidRPr="00491154" w:rsidR="00491154" w:rsidP="00830AC1" w:rsidRDefault="00491154" w14:paraId="094351F4" w14:textId="77777777">
            <w:r w:rsidRPr="00491154">
              <w:t>Upper</w:t>
            </w:r>
          </w:p>
        </w:tc>
      </w:tr>
      <w:tr w:rsidRPr="00491154" w:rsidR="00491154" w:rsidTr="00491154" w14:paraId="5A015438" w14:textId="77777777">
        <w:tc>
          <w:tcPr>
            <w:tcW w:w="1200" w:type="dxa"/>
            <w:shd w:val="clear" w:color="auto" w:fill="auto"/>
          </w:tcPr>
          <w:p w:rsidRPr="00491154" w:rsidR="00491154" w:rsidP="00830AC1" w:rsidRDefault="00491154" w14:paraId="35012EB3" w14:textId="77777777">
            <w:pPr>
              <w:rPr>
                <w:bCs/>
              </w:rPr>
            </w:pPr>
            <w:r w:rsidRPr="00491154">
              <w:rPr>
                <w:bCs/>
              </w:rPr>
              <w:t>SCROP</w:t>
            </w:r>
          </w:p>
        </w:tc>
        <w:tc>
          <w:tcPr>
            <w:tcW w:w="2916" w:type="dxa"/>
            <w:shd w:val="clear" w:color="auto" w:fill="auto"/>
          </w:tcPr>
          <w:p w:rsidRPr="00491154" w:rsidR="00491154" w:rsidP="00830AC1" w:rsidRDefault="00491154" w14:paraId="096954EF" w14:textId="77777777">
            <w:proofErr w:type="spellStart"/>
            <w:r w:rsidRPr="00491154">
              <w:t>Scrophularia</w:t>
            </w:r>
            <w:proofErr w:type="spellEnd"/>
          </w:p>
        </w:tc>
        <w:tc>
          <w:tcPr>
            <w:tcW w:w="2916" w:type="dxa"/>
            <w:shd w:val="clear" w:color="auto" w:fill="auto"/>
          </w:tcPr>
          <w:p w:rsidRPr="00491154" w:rsidR="00491154" w:rsidP="00830AC1" w:rsidRDefault="00491154" w14:paraId="28EC0860" w14:textId="77777777">
            <w:r w:rsidRPr="00491154">
              <w:t>Figwort</w:t>
            </w:r>
          </w:p>
        </w:tc>
        <w:tc>
          <w:tcPr>
            <w:tcW w:w="1956" w:type="dxa"/>
            <w:shd w:val="clear" w:color="auto" w:fill="auto"/>
          </w:tcPr>
          <w:p w:rsidRPr="00491154" w:rsidR="00491154" w:rsidP="00830AC1" w:rsidRDefault="00491154" w14:paraId="020A2385" w14:textId="77777777">
            <w:r w:rsidRPr="00491154">
              <w:t>Upper</w:t>
            </w:r>
          </w:p>
        </w:tc>
      </w:tr>
    </w:tbl>
    <w:p w:rsidR="00491154" w:rsidP="00491154" w:rsidRDefault="00491154" w14:paraId="0008DD50" w14:textId="77777777"/>
    <w:p w:rsidR="00491154" w:rsidP="00491154" w:rsidRDefault="00491154" w14:paraId="6F1EFEEE" w14:textId="77777777">
      <w:pPr>
        <w:pStyle w:val="SClassInfoPara"/>
      </w:pPr>
      <w:r>
        <w:t>Description</w:t>
      </w:r>
    </w:p>
    <w:p w:rsidR="00491154" w:rsidP="00491154" w:rsidRDefault="00491154" w14:paraId="1326EB7F" w14:textId="3E2FEF72">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t>Mertensia</w:t>
      </w:r>
      <w:proofErr w:type="spellEnd"/>
      <w:r>
        <w:t xml:space="preserve"> </w:t>
      </w:r>
      <w:proofErr w:type="spellStart"/>
      <w:r>
        <w:t>spp</w:t>
      </w:r>
      <w:proofErr w:type="spellEnd"/>
      <w:r>
        <w:t xml:space="preserve">, </w:t>
      </w:r>
      <w:r w:rsidRPr="0009102C">
        <w:rPr>
          <w:i/>
        </w:rPr>
        <w:t xml:space="preserve">Penstemon </w:t>
      </w:r>
      <w:proofErr w:type="spellStart"/>
      <w:r>
        <w:t>spp</w:t>
      </w:r>
      <w:proofErr w:type="spellEnd"/>
      <w:r>
        <w:t xml:space="preserve">, </w:t>
      </w:r>
      <w:r w:rsidRPr="0009102C">
        <w:rPr>
          <w:i/>
        </w:rPr>
        <w:t>Campanula</w:t>
      </w:r>
      <w:r>
        <w:t xml:space="preserve"> </w:t>
      </w:r>
      <w:proofErr w:type="spellStart"/>
      <w:r>
        <w:t>spp</w:t>
      </w:r>
      <w:proofErr w:type="spellEnd"/>
      <w:r>
        <w:t xml:space="preserve">, </w:t>
      </w:r>
      <w:proofErr w:type="spellStart"/>
      <w:r w:rsidRPr="0009102C">
        <w:rPr>
          <w:i/>
        </w:rPr>
        <w:t>Hackelia</w:t>
      </w:r>
      <w:proofErr w:type="spellEnd"/>
      <w:r w:rsidRPr="0009102C">
        <w:rPr>
          <w:i/>
        </w:rPr>
        <w:t xml:space="preserve"> </w:t>
      </w:r>
      <w:proofErr w:type="spellStart"/>
      <w:r>
        <w:t>spp</w:t>
      </w:r>
      <w:proofErr w:type="spellEnd"/>
      <w:r>
        <w:t xml:space="preserve">, </w:t>
      </w:r>
      <w:proofErr w:type="spellStart"/>
      <w:r w:rsidRPr="0009102C">
        <w:rPr>
          <w:i/>
        </w:rPr>
        <w:t>Lupinus</w:t>
      </w:r>
      <w:proofErr w:type="spellEnd"/>
      <w:r w:rsidRPr="0009102C">
        <w:rPr>
          <w:i/>
        </w:rP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w:t>
      </w:r>
      <w:proofErr w:type="spellStart"/>
      <w:r>
        <w:t>spp</w:t>
      </w:r>
      <w:proofErr w:type="spellEnd"/>
      <w:r>
        <w:t xml:space="preserve">,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t xml:space="preserve"> </w:t>
      </w:r>
      <w:proofErr w:type="spellStart"/>
      <w:r>
        <w:t>spp</w:t>
      </w:r>
      <w:proofErr w:type="spellEnd"/>
      <w: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97407E">
        <w:rPr>
          <w:i/>
        </w:rPr>
        <w:t>,</w:t>
      </w:r>
      <w:r>
        <w:t xml:space="preserve"> 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w:t>
      </w:r>
      <w:r w:rsidR="00AF7088">
        <w:t xml:space="preserve">Replacement fire </w:t>
      </w:r>
      <w:r>
        <w:t>presumably occurred during the fall and spring.</w:t>
      </w:r>
    </w:p>
    <w:p w:rsidR="00491154" w:rsidP="00491154" w:rsidRDefault="00491154" w14:paraId="57253224" w14:textId="77777777"/>
    <w:p>
      <w:r>
        <w:rPr>
          <w:i/>
          <w:u w:val="single"/>
        </w:rPr>
        <w:t>Maximum Tree Size Class</w:t>
      </w:r>
      <w:br/>
      <w:r>
        <w:t>None</w:t>
      </w:r>
    </w:p>
    <w:p w:rsidR="00491154" w:rsidP="00491154" w:rsidRDefault="00491154" w14:paraId="49016219" w14:textId="77777777">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91154" w:rsidP="00491154" w:rsidRDefault="00491154" w14:paraId="77EBE923" w14:textId="77777777"/>
    <w:p w:rsidR="00491154" w:rsidP="00491154" w:rsidRDefault="00491154" w14:paraId="305BD5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491154" w:rsidR="00491154" w:rsidTr="00491154" w14:paraId="7D4698A7" w14:textId="77777777">
        <w:tc>
          <w:tcPr>
            <w:tcW w:w="1200" w:type="dxa"/>
            <w:tcBorders>
              <w:top w:val="single" w:color="auto" w:sz="2" w:space="0"/>
              <w:bottom w:val="single" w:color="000000" w:sz="12" w:space="0"/>
            </w:tcBorders>
            <w:shd w:val="clear" w:color="auto" w:fill="auto"/>
          </w:tcPr>
          <w:p w:rsidRPr="00491154" w:rsidR="00491154" w:rsidP="00E559C1" w:rsidRDefault="00491154" w14:paraId="4E2158B0" w14:textId="77777777">
            <w:pPr>
              <w:rPr>
                <w:b/>
                <w:bCs/>
              </w:rPr>
            </w:pPr>
            <w:r w:rsidRPr="00491154">
              <w:rPr>
                <w:b/>
                <w:bCs/>
              </w:rPr>
              <w:t>Symbol</w:t>
            </w:r>
          </w:p>
        </w:tc>
        <w:tc>
          <w:tcPr>
            <w:tcW w:w="2916" w:type="dxa"/>
            <w:tcBorders>
              <w:top w:val="single" w:color="auto" w:sz="2" w:space="0"/>
              <w:bottom w:val="single" w:color="000000" w:sz="12" w:space="0"/>
            </w:tcBorders>
            <w:shd w:val="clear" w:color="auto" w:fill="auto"/>
          </w:tcPr>
          <w:p w:rsidRPr="00491154" w:rsidR="00491154" w:rsidP="00E559C1" w:rsidRDefault="00491154" w14:paraId="70544807" w14:textId="77777777">
            <w:pPr>
              <w:rPr>
                <w:b/>
                <w:bCs/>
              </w:rPr>
            </w:pPr>
            <w:r w:rsidRPr="00491154">
              <w:rPr>
                <w:b/>
                <w:bCs/>
              </w:rPr>
              <w:t>Scientific Name</w:t>
            </w:r>
          </w:p>
        </w:tc>
        <w:tc>
          <w:tcPr>
            <w:tcW w:w="2916" w:type="dxa"/>
            <w:tcBorders>
              <w:top w:val="single" w:color="auto" w:sz="2" w:space="0"/>
              <w:bottom w:val="single" w:color="000000" w:sz="12" w:space="0"/>
            </w:tcBorders>
            <w:shd w:val="clear" w:color="auto" w:fill="auto"/>
          </w:tcPr>
          <w:p w:rsidRPr="00491154" w:rsidR="00491154" w:rsidP="00E559C1" w:rsidRDefault="00491154" w14:paraId="6C5C2A8D" w14:textId="77777777">
            <w:pPr>
              <w:rPr>
                <w:b/>
                <w:bCs/>
              </w:rPr>
            </w:pPr>
            <w:r w:rsidRPr="00491154">
              <w:rPr>
                <w:b/>
                <w:bCs/>
              </w:rPr>
              <w:t>Common Name</w:t>
            </w:r>
          </w:p>
        </w:tc>
        <w:tc>
          <w:tcPr>
            <w:tcW w:w="1956" w:type="dxa"/>
            <w:tcBorders>
              <w:top w:val="single" w:color="auto" w:sz="2" w:space="0"/>
              <w:bottom w:val="single" w:color="000000" w:sz="12" w:space="0"/>
            </w:tcBorders>
            <w:shd w:val="clear" w:color="auto" w:fill="auto"/>
          </w:tcPr>
          <w:p w:rsidRPr="00491154" w:rsidR="00491154" w:rsidP="00E559C1" w:rsidRDefault="00491154" w14:paraId="26D966B9" w14:textId="77777777">
            <w:pPr>
              <w:rPr>
                <w:b/>
                <w:bCs/>
              </w:rPr>
            </w:pPr>
            <w:r w:rsidRPr="00491154">
              <w:rPr>
                <w:b/>
                <w:bCs/>
              </w:rPr>
              <w:t>Canopy Position</w:t>
            </w:r>
          </w:p>
        </w:tc>
      </w:tr>
      <w:tr w:rsidRPr="00491154" w:rsidR="00491154" w:rsidTr="00491154" w14:paraId="120CF7BE" w14:textId="77777777">
        <w:tc>
          <w:tcPr>
            <w:tcW w:w="1200" w:type="dxa"/>
            <w:tcBorders>
              <w:top w:val="single" w:color="000000" w:sz="12" w:space="0"/>
            </w:tcBorders>
            <w:shd w:val="clear" w:color="auto" w:fill="auto"/>
          </w:tcPr>
          <w:p w:rsidRPr="00491154" w:rsidR="00491154" w:rsidP="00E559C1" w:rsidRDefault="00491154" w14:paraId="185B2985" w14:textId="77777777">
            <w:pPr>
              <w:rPr>
                <w:bCs/>
              </w:rPr>
            </w:pPr>
            <w:r w:rsidRPr="00491154">
              <w:rPr>
                <w:bCs/>
              </w:rPr>
              <w:t>ASTER</w:t>
            </w:r>
          </w:p>
        </w:tc>
        <w:tc>
          <w:tcPr>
            <w:tcW w:w="2916" w:type="dxa"/>
            <w:tcBorders>
              <w:top w:val="single" w:color="000000" w:sz="12" w:space="0"/>
            </w:tcBorders>
            <w:shd w:val="clear" w:color="auto" w:fill="auto"/>
          </w:tcPr>
          <w:p w:rsidRPr="00491154" w:rsidR="00491154" w:rsidP="00E559C1" w:rsidRDefault="00491154" w14:paraId="7C5487B0" w14:textId="77777777">
            <w:r w:rsidRPr="00491154">
              <w:t>Aster</w:t>
            </w:r>
          </w:p>
        </w:tc>
        <w:tc>
          <w:tcPr>
            <w:tcW w:w="2916" w:type="dxa"/>
            <w:tcBorders>
              <w:top w:val="single" w:color="000000" w:sz="12" w:space="0"/>
            </w:tcBorders>
            <w:shd w:val="clear" w:color="auto" w:fill="auto"/>
          </w:tcPr>
          <w:p w:rsidRPr="00491154" w:rsidR="00491154" w:rsidP="00E559C1" w:rsidRDefault="00491154" w14:paraId="51E669DE" w14:textId="77777777">
            <w:r w:rsidRPr="00491154">
              <w:t>Aster</w:t>
            </w:r>
          </w:p>
        </w:tc>
        <w:tc>
          <w:tcPr>
            <w:tcW w:w="1956" w:type="dxa"/>
            <w:tcBorders>
              <w:top w:val="single" w:color="000000" w:sz="12" w:space="0"/>
            </w:tcBorders>
            <w:shd w:val="clear" w:color="auto" w:fill="auto"/>
          </w:tcPr>
          <w:p w:rsidRPr="00491154" w:rsidR="00491154" w:rsidP="00E559C1" w:rsidRDefault="00491154" w14:paraId="0F78381A" w14:textId="77777777">
            <w:r w:rsidRPr="00491154">
              <w:t>Upper</w:t>
            </w:r>
          </w:p>
        </w:tc>
      </w:tr>
      <w:tr w:rsidRPr="00491154" w:rsidR="00491154" w:rsidTr="00491154" w14:paraId="7D0617F9" w14:textId="77777777">
        <w:tc>
          <w:tcPr>
            <w:tcW w:w="1200" w:type="dxa"/>
            <w:shd w:val="clear" w:color="auto" w:fill="auto"/>
          </w:tcPr>
          <w:p w:rsidRPr="00491154" w:rsidR="00491154" w:rsidP="00E559C1" w:rsidRDefault="00491154" w14:paraId="1688F3A4" w14:textId="77777777">
            <w:pPr>
              <w:rPr>
                <w:bCs/>
              </w:rPr>
            </w:pPr>
            <w:r w:rsidRPr="00491154">
              <w:rPr>
                <w:bCs/>
              </w:rPr>
              <w:t>APIAC</w:t>
            </w:r>
          </w:p>
        </w:tc>
        <w:tc>
          <w:tcPr>
            <w:tcW w:w="2916" w:type="dxa"/>
            <w:shd w:val="clear" w:color="auto" w:fill="auto"/>
          </w:tcPr>
          <w:p w:rsidRPr="00491154" w:rsidR="00491154" w:rsidP="00E559C1" w:rsidRDefault="00491154" w14:paraId="1EF79639" w14:textId="77777777">
            <w:r w:rsidRPr="00491154">
              <w:t>&lt;NOT FOUND IN NRCS&gt;</w:t>
            </w:r>
          </w:p>
        </w:tc>
        <w:tc>
          <w:tcPr>
            <w:tcW w:w="2916" w:type="dxa"/>
            <w:shd w:val="clear" w:color="auto" w:fill="auto"/>
          </w:tcPr>
          <w:p w:rsidRPr="00491154" w:rsidR="00491154" w:rsidP="00E559C1" w:rsidRDefault="00491154" w14:paraId="1B4AD2AA" w14:textId="77777777">
            <w:r w:rsidRPr="00491154">
              <w:t>&lt;NOT FOUND IN NRCS&gt;</w:t>
            </w:r>
          </w:p>
        </w:tc>
        <w:tc>
          <w:tcPr>
            <w:tcW w:w="1956" w:type="dxa"/>
            <w:shd w:val="clear" w:color="auto" w:fill="auto"/>
          </w:tcPr>
          <w:p w:rsidRPr="00491154" w:rsidR="00491154" w:rsidP="00E559C1" w:rsidRDefault="00491154" w14:paraId="208081F3" w14:textId="77777777">
            <w:r w:rsidRPr="00491154">
              <w:t>Upper</w:t>
            </w:r>
          </w:p>
        </w:tc>
      </w:tr>
      <w:tr w:rsidRPr="00491154" w:rsidR="00491154" w:rsidTr="00491154" w14:paraId="2A492D16" w14:textId="77777777">
        <w:tc>
          <w:tcPr>
            <w:tcW w:w="1200" w:type="dxa"/>
            <w:shd w:val="clear" w:color="auto" w:fill="auto"/>
          </w:tcPr>
          <w:p w:rsidRPr="00491154" w:rsidR="00491154" w:rsidP="00E559C1" w:rsidRDefault="00491154" w14:paraId="6DD29D58" w14:textId="77777777">
            <w:pPr>
              <w:rPr>
                <w:bCs/>
              </w:rPr>
            </w:pPr>
            <w:r w:rsidRPr="00491154">
              <w:rPr>
                <w:bCs/>
              </w:rPr>
              <w:t>BORAG</w:t>
            </w:r>
          </w:p>
        </w:tc>
        <w:tc>
          <w:tcPr>
            <w:tcW w:w="2916" w:type="dxa"/>
            <w:shd w:val="clear" w:color="auto" w:fill="auto"/>
          </w:tcPr>
          <w:p w:rsidRPr="00491154" w:rsidR="00491154" w:rsidP="00E559C1" w:rsidRDefault="00491154" w14:paraId="43EB3CC5" w14:textId="77777777">
            <w:proofErr w:type="spellStart"/>
            <w:r w:rsidRPr="00491154">
              <w:t>Borago</w:t>
            </w:r>
            <w:proofErr w:type="spellEnd"/>
          </w:p>
        </w:tc>
        <w:tc>
          <w:tcPr>
            <w:tcW w:w="2916" w:type="dxa"/>
            <w:shd w:val="clear" w:color="auto" w:fill="auto"/>
          </w:tcPr>
          <w:p w:rsidRPr="00491154" w:rsidR="00491154" w:rsidP="00E559C1" w:rsidRDefault="00491154" w14:paraId="32871886" w14:textId="77777777">
            <w:r w:rsidRPr="00491154">
              <w:t>Borage</w:t>
            </w:r>
          </w:p>
        </w:tc>
        <w:tc>
          <w:tcPr>
            <w:tcW w:w="1956" w:type="dxa"/>
            <w:shd w:val="clear" w:color="auto" w:fill="auto"/>
          </w:tcPr>
          <w:p w:rsidRPr="00491154" w:rsidR="00491154" w:rsidP="00E559C1" w:rsidRDefault="00491154" w14:paraId="03C4A70C" w14:textId="77777777">
            <w:r w:rsidRPr="00491154">
              <w:t>Upper</w:t>
            </w:r>
          </w:p>
        </w:tc>
      </w:tr>
      <w:tr w:rsidRPr="00491154" w:rsidR="00491154" w:rsidTr="00491154" w14:paraId="2DFD9C51" w14:textId="77777777">
        <w:tc>
          <w:tcPr>
            <w:tcW w:w="1200" w:type="dxa"/>
            <w:shd w:val="clear" w:color="auto" w:fill="auto"/>
          </w:tcPr>
          <w:p w:rsidRPr="00491154" w:rsidR="00491154" w:rsidP="00E559C1" w:rsidRDefault="00491154" w14:paraId="54536189" w14:textId="77777777">
            <w:pPr>
              <w:rPr>
                <w:bCs/>
              </w:rPr>
            </w:pPr>
            <w:r w:rsidRPr="00491154">
              <w:rPr>
                <w:bCs/>
              </w:rPr>
              <w:t>SCROP</w:t>
            </w:r>
          </w:p>
        </w:tc>
        <w:tc>
          <w:tcPr>
            <w:tcW w:w="2916" w:type="dxa"/>
            <w:shd w:val="clear" w:color="auto" w:fill="auto"/>
          </w:tcPr>
          <w:p w:rsidRPr="00491154" w:rsidR="00491154" w:rsidP="00E559C1" w:rsidRDefault="00491154" w14:paraId="1DD1959F" w14:textId="77777777">
            <w:proofErr w:type="spellStart"/>
            <w:r w:rsidRPr="00491154">
              <w:t>Scrophularia</w:t>
            </w:r>
            <w:proofErr w:type="spellEnd"/>
          </w:p>
        </w:tc>
        <w:tc>
          <w:tcPr>
            <w:tcW w:w="2916" w:type="dxa"/>
            <w:shd w:val="clear" w:color="auto" w:fill="auto"/>
          </w:tcPr>
          <w:p w:rsidRPr="00491154" w:rsidR="00491154" w:rsidP="00E559C1" w:rsidRDefault="00491154" w14:paraId="0C65A7DE" w14:textId="77777777">
            <w:r w:rsidRPr="00491154">
              <w:t>Figwort</w:t>
            </w:r>
          </w:p>
        </w:tc>
        <w:tc>
          <w:tcPr>
            <w:tcW w:w="1956" w:type="dxa"/>
            <w:shd w:val="clear" w:color="auto" w:fill="auto"/>
          </w:tcPr>
          <w:p w:rsidRPr="00491154" w:rsidR="00491154" w:rsidP="00E559C1" w:rsidRDefault="00491154" w14:paraId="32E59E7B" w14:textId="77777777">
            <w:r w:rsidRPr="00491154">
              <w:t>Upper</w:t>
            </w:r>
          </w:p>
        </w:tc>
      </w:tr>
    </w:tbl>
    <w:p w:rsidR="00491154" w:rsidP="00491154" w:rsidRDefault="00491154" w14:paraId="75629BC6" w14:textId="77777777"/>
    <w:p w:rsidR="00491154" w:rsidP="00491154" w:rsidRDefault="00491154" w14:paraId="62FEFEA7" w14:textId="77777777">
      <w:pPr>
        <w:pStyle w:val="SClassInfoPara"/>
      </w:pPr>
      <w:r>
        <w:t>Description</w:t>
      </w:r>
    </w:p>
    <w:p w:rsidR="00491154" w:rsidP="00491154" w:rsidRDefault="00491154" w14:paraId="6B7C3318" w14:textId="79E46D67">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rsidRPr="0009102C">
        <w:rPr>
          <w:i/>
        </w:rP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rsidRPr="0009102C">
        <w:rPr>
          <w:i/>
        </w:rPr>
        <w:t>Mertensia</w:t>
      </w:r>
      <w:proofErr w:type="spellEnd"/>
      <w:r>
        <w:t xml:space="preserve"> </w:t>
      </w:r>
      <w:proofErr w:type="spellStart"/>
      <w:r>
        <w:t>spp</w:t>
      </w:r>
      <w:proofErr w:type="spellEnd"/>
      <w:r>
        <w:t xml:space="preserve">, </w:t>
      </w:r>
      <w:r w:rsidRPr="0009102C">
        <w:rPr>
          <w:i/>
        </w:rPr>
        <w:t>Penstemon</w:t>
      </w:r>
      <w:r>
        <w:t xml:space="preserve"> </w:t>
      </w:r>
      <w:proofErr w:type="spellStart"/>
      <w:r>
        <w:t>spp</w:t>
      </w:r>
      <w:proofErr w:type="spellEnd"/>
      <w:r>
        <w:t xml:space="preserve">, </w:t>
      </w:r>
      <w:r w:rsidRPr="0009102C">
        <w:rPr>
          <w:i/>
        </w:rPr>
        <w:t xml:space="preserve">Campanula </w:t>
      </w:r>
      <w:proofErr w:type="spellStart"/>
      <w:r>
        <w:t>spp</w:t>
      </w:r>
      <w:proofErr w:type="spellEnd"/>
      <w:r>
        <w:t xml:space="preserve">, </w:t>
      </w:r>
      <w:proofErr w:type="spellStart"/>
      <w:r w:rsidRPr="0009102C">
        <w:rPr>
          <w:i/>
        </w:rPr>
        <w:t>Hackelia</w:t>
      </w:r>
      <w:proofErr w:type="spellEnd"/>
      <w:r w:rsidRPr="0009102C">
        <w:rPr>
          <w:i/>
        </w:rPr>
        <w:t xml:space="preserve"> </w:t>
      </w:r>
      <w:proofErr w:type="spellStart"/>
      <w:r>
        <w:t>spp</w:t>
      </w:r>
      <w:proofErr w:type="spellEnd"/>
      <w:r>
        <w:t xml:space="preserve">, </w:t>
      </w:r>
      <w:proofErr w:type="spellStart"/>
      <w:r w:rsidRPr="0009102C">
        <w:rPr>
          <w:i/>
        </w:rPr>
        <w:t>Lupinus</w:t>
      </w:r>
      <w:proofErr w:type="spellEnd"/>
      <w: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w:t>
      </w:r>
      <w:proofErr w:type="spellStart"/>
      <w:r>
        <w:t>spp</w:t>
      </w:r>
      <w:proofErr w:type="spellEnd"/>
      <w:r>
        <w:t xml:space="preserve">,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lastRenderedPageBreak/>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rsidRPr="0009102C">
        <w:rPr>
          <w:i/>
        </w:rPr>
        <w:t xml:space="preserve"> </w:t>
      </w:r>
      <w:proofErr w:type="spellStart"/>
      <w:r w:rsidRPr="0009102C">
        <w:rPr>
          <w:i/>
        </w:rPr>
        <w:t>spp</w:t>
      </w:r>
      <w:proofErr w:type="spellEnd"/>
      <w:r w:rsidRPr="0009102C">
        <w:rPr>
          <w:i/>
        </w:rP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09102C">
        <w:rPr>
          <w:i/>
        </w:rPr>
        <w:t>,</w:t>
      </w:r>
      <w:r w:rsidRPr="0009102C">
        <w:rPr>
          <w:i/>
        </w:rPr>
        <w:t xml:space="preserve"> </w:t>
      </w:r>
      <w:r>
        <w:t xml:space="preserve">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There is some increase in shrub component, but will occupy </w:t>
      </w:r>
      <w:r w:rsidR="0009102C">
        <w:t xml:space="preserve">&lt;5% </w:t>
      </w:r>
      <w:r>
        <w:t>cover. R</w:t>
      </w:r>
      <w:r w:rsidR="00AF7088">
        <w:t>eplacement fire removes shrubs</w:t>
      </w:r>
      <w:r>
        <w:t>.</w:t>
      </w:r>
    </w:p>
    <w:p w:rsidR="00491154" w:rsidP="00491154" w:rsidRDefault="00491154" w14:paraId="16C1052D" w14:textId="77777777"/>
    <w:p>
      <w:r>
        <w:rPr>
          <w:i/>
          <w:u w:val="single"/>
        </w:rPr>
        <w:t>Maximum Tree Size Class</w:t>
      </w:r>
      <w:br/>
      <w:r>
        <w:t>None</w:t>
      </w:r>
    </w:p>
    <w:p w:rsidR="00491154" w:rsidP="00491154" w:rsidRDefault="00491154" w14:paraId="05F040BB" w14:textId="77777777">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91154" w:rsidP="00491154" w:rsidRDefault="00491154" w14:paraId="37655D95" w14:textId="77777777"/>
    <w:p w:rsidR="00491154" w:rsidP="00491154" w:rsidRDefault="00491154" w14:paraId="46C3F0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491154" w:rsidR="00491154" w:rsidTr="00491154" w14:paraId="1BB47E90" w14:textId="77777777">
        <w:tc>
          <w:tcPr>
            <w:tcW w:w="1200" w:type="dxa"/>
            <w:tcBorders>
              <w:top w:val="single" w:color="auto" w:sz="2" w:space="0"/>
              <w:bottom w:val="single" w:color="000000" w:sz="12" w:space="0"/>
            </w:tcBorders>
            <w:shd w:val="clear" w:color="auto" w:fill="auto"/>
          </w:tcPr>
          <w:p w:rsidRPr="00491154" w:rsidR="00491154" w:rsidP="0086086E" w:rsidRDefault="00491154" w14:paraId="65F7CFF6" w14:textId="77777777">
            <w:pPr>
              <w:rPr>
                <w:b/>
                <w:bCs/>
              </w:rPr>
            </w:pPr>
            <w:r w:rsidRPr="00491154">
              <w:rPr>
                <w:b/>
                <w:bCs/>
              </w:rPr>
              <w:t>Symbol</w:t>
            </w:r>
          </w:p>
        </w:tc>
        <w:tc>
          <w:tcPr>
            <w:tcW w:w="2916" w:type="dxa"/>
            <w:tcBorders>
              <w:top w:val="single" w:color="auto" w:sz="2" w:space="0"/>
              <w:bottom w:val="single" w:color="000000" w:sz="12" w:space="0"/>
            </w:tcBorders>
            <w:shd w:val="clear" w:color="auto" w:fill="auto"/>
          </w:tcPr>
          <w:p w:rsidRPr="00491154" w:rsidR="00491154" w:rsidP="0086086E" w:rsidRDefault="00491154" w14:paraId="6EF204E1" w14:textId="77777777">
            <w:pPr>
              <w:rPr>
                <w:b/>
                <w:bCs/>
              </w:rPr>
            </w:pPr>
            <w:r w:rsidRPr="00491154">
              <w:rPr>
                <w:b/>
                <w:bCs/>
              </w:rPr>
              <w:t>Scientific Name</w:t>
            </w:r>
          </w:p>
        </w:tc>
        <w:tc>
          <w:tcPr>
            <w:tcW w:w="2916" w:type="dxa"/>
            <w:tcBorders>
              <w:top w:val="single" w:color="auto" w:sz="2" w:space="0"/>
              <w:bottom w:val="single" w:color="000000" w:sz="12" w:space="0"/>
            </w:tcBorders>
            <w:shd w:val="clear" w:color="auto" w:fill="auto"/>
          </w:tcPr>
          <w:p w:rsidRPr="00491154" w:rsidR="00491154" w:rsidP="0086086E" w:rsidRDefault="00491154" w14:paraId="55B216E2" w14:textId="77777777">
            <w:pPr>
              <w:rPr>
                <w:b/>
                <w:bCs/>
              </w:rPr>
            </w:pPr>
            <w:r w:rsidRPr="00491154">
              <w:rPr>
                <w:b/>
                <w:bCs/>
              </w:rPr>
              <w:t>Common Name</w:t>
            </w:r>
          </w:p>
        </w:tc>
        <w:tc>
          <w:tcPr>
            <w:tcW w:w="1956" w:type="dxa"/>
            <w:tcBorders>
              <w:top w:val="single" w:color="auto" w:sz="2" w:space="0"/>
              <w:bottom w:val="single" w:color="000000" w:sz="12" w:space="0"/>
            </w:tcBorders>
            <w:shd w:val="clear" w:color="auto" w:fill="auto"/>
          </w:tcPr>
          <w:p w:rsidRPr="00491154" w:rsidR="00491154" w:rsidP="0086086E" w:rsidRDefault="00491154" w14:paraId="2C24D2B7" w14:textId="77777777">
            <w:pPr>
              <w:rPr>
                <w:b/>
                <w:bCs/>
              </w:rPr>
            </w:pPr>
            <w:r w:rsidRPr="00491154">
              <w:rPr>
                <w:b/>
                <w:bCs/>
              </w:rPr>
              <w:t>Canopy Position</w:t>
            </w:r>
          </w:p>
        </w:tc>
      </w:tr>
      <w:tr w:rsidRPr="00491154" w:rsidR="00491154" w:rsidTr="00491154" w14:paraId="0091D819" w14:textId="77777777">
        <w:tc>
          <w:tcPr>
            <w:tcW w:w="1200" w:type="dxa"/>
            <w:tcBorders>
              <w:top w:val="single" w:color="000000" w:sz="12" w:space="0"/>
            </w:tcBorders>
            <w:shd w:val="clear" w:color="auto" w:fill="auto"/>
          </w:tcPr>
          <w:p w:rsidRPr="00491154" w:rsidR="00491154" w:rsidP="0086086E" w:rsidRDefault="00491154" w14:paraId="76682A1C" w14:textId="77777777">
            <w:pPr>
              <w:rPr>
                <w:bCs/>
              </w:rPr>
            </w:pPr>
            <w:r w:rsidRPr="00491154">
              <w:rPr>
                <w:bCs/>
              </w:rPr>
              <w:t>ASTER</w:t>
            </w:r>
          </w:p>
        </w:tc>
        <w:tc>
          <w:tcPr>
            <w:tcW w:w="2916" w:type="dxa"/>
            <w:tcBorders>
              <w:top w:val="single" w:color="000000" w:sz="12" w:space="0"/>
            </w:tcBorders>
            <w:shd w:val="clear" w:color="auto" w:fill="auto"/>
          </w:tcPr>
          <w:p w:rsidRPr="00491154" w:rsidR="00491154" w:rsidP="0086086E" w:rsidRDefault="00491154" w14:paraId="15245F2C" w14:textId="77777777">
            <w:r w:rsidRPr="00491154">
              <w:t>Aster</w:t>
            </w:r>
          </w:p>
        </w:tc>
        <w:tc>
          <w:tcPr>
            <w:tcW w:w="2916" w:type="dxa"/>
            <w:tcBorders>
              <w:top w:val="single" w:color="000000" w:sz="12" w:space="0"/>
            </w:tcBorders>
            <w:shd w:val="clear" w:color="auto" w:fill="auto"/>
          </w:tcPr>
          <w:p w:rsidRPr="00491154" w:rsidR="00491154" w:rsidP="0086086E" w:rsidRDefault="00491154" w14:paraId="2F63DD26" w14:textId="77777777">
            <w:r w:rsidRPr="00491154">
              <w:t>Aster</w:t>
            </w:r>
          </w:p>
        </w:tc>
        <w:tc>
          <w:tcPr>
            <w:tcW w:w="1956" w:type="dxa"/>
            <w:tcBorders>
              <w:top w:val="single" w:color="000000" w:sz="12" w:space="0"/>
            </w:tcBorders>
            <w:shd w:val="clear" w:color="auto" w:fill="auto"/>
          </w:tcPr>
          <w:p w:rsidRPr="00491154" w:rsidR="00491154" w:rsidP="0086086E" w:rsidRDefault="00491154" w14:paraId="2527BD31" w14:textId="77777777">
            <w:r w:rsidRPr="00491154">
              <w:t>Middle</w:t>
            </w:r>
          </w:p>
        </w:tc>
      </w:tr>
      <w:tr w:rsidRPr="00491154" w:rsidR="00491154" w:rsidTr="00491154" w14:paraId="67790911" w14:textId="77777777">
        <w:tc>
          <w:tcPr>
            <w:tcW w:w="1200" w:type="dxa"/>
            <w:shd w:val="clear" w:color="auto" w:fill="auto"/>
          </w:tcPr>
          <w:p w:rsidRPr="00491154" w:rsidR="00491154" w:rsidP="0086086E" w:rsidRDefault="00491154" w14:paraId="761BDBA5" w14:textId="77777777">
            <w:pPr>
              <w:rPr>
                <w:bCs/>
              </w:rPr>
            </w:pPr>
            <w:r w:rsidRPr="00491154">
              <w:rPr>
                <w:bCs/>
              </w:rPr>
              <w:t>APIAC</w:t>
            </w:r>
          </w:p>
        </w:tc>
        <w:tc>
          <w:tcPr>
            <w:tcW w:w="2916" w:type="dxa"/>
            <w:shd w:val="clear" w:color="auto" w:fill="auto"/>
          </w:tcPr>
          <w:p w:rsidRPr="00491154" w:rsidR="00491154" w:rsidP="0086086E" w:rsidRDefault="00491154" w14:paraId="25C63B5C" w14:textId="77777777">
            <w:r w:rsidRPr="00491154">
              <w:t>&lt;NOT FOUND IN NRCS&gt;</w:t>
            </w:r>
          </w:p>
        </w:tc>
        <w:tc>
          <w:tcPr>
            <w:tcW w:w="2916" w:type="dxa"/>
            <w:shd w:val="clear" w:color="auto" w:fill="auto"/>
          </w:tcPr>
          <w:p w:rsidRPr="00491154" w:rsidR="00491154" w:rsidP="0086086E" w:rsidRDefault="00491154" w14:paraId="40E00586" w14:textId="77777777">
            <w:r w:rsidRPr="00491154">
              <w:t>&lt;NOT FOUND IN NRCS&gt;</w:t>
            </w:r>
          </w:p>
        </w:tc>
        <w:tc>
          <w:tcPr>
            <w:tcW w:w="1956" w:type="dxa"/>
            <w:shd w:val="clear" w:color="auto" w:fill="auto"/>
          </w:tcPr>
          <w:p w:rsidRPr="00491154" w:rsidR="00491154" w:rsidP="0086086E" w:rsidRDefault="00491154" w14:paraId="6D40BBFF" w14:textId="77777777">
            <w:r w:rsidRPr="00491154">
              <w:t>Middle</w:t>
            </w:r>
          </w:p>
        </w:tc>
      </w:tr>
      <w:tr w:rsidRPr="00491154" w:rsidR="00491154" w:rsidTr="00491154" w14:paraId="5CAC5C58" w14:textId="77777777">
        <w:tc>
          <w:tcPr>
            <w:tcW w:w="1200" w:type="dxa"/>
            <w:shd w:val="clear" w:color="auto" w:fill="auto"/>
          </w:tcPr>
          <w:p w:rsidRPr="00491154" w:rsidR="00491154" w:rsidP="0086086E" w:rsidRDefault="00491154" w14:paraId="295DAC84" w14:textId="77777777">
            <w:pPr>
              <w:rPr>
                <w:bCs/>
              </w:rPr>
            </w:pPr>
            <w:r w:rsidRPr="00491154">
              <w:rPr>
                <w:bCs/>
              </w:rPr>
              <w:t>BORAG</w:t>
            </w:r>
          </w:p>
        </w:tc>
        <w:tc>
          <w:tcPr>
            <w:tcW w:w="2916" w:type="dxa"/>
            <w:shd w:val="clear" w:color="auto" w:fill="auto"/>
          </w:tcPr>
          <w:p w:rsidRPr="00491154" w:rsidR="00491154" w:rsidP="0086086E" w:rsidRDefault="00491154" w14:paraId="09B0078B" w14:textId="77777777">
            <w:proofErr w:type="spellStart"/>
            <w:r w:rsidRPr="00491154">
              <w:t>Borago</w:t>
            </w:r>
            <w:proofErr w:type="spellEnd"/>
          </w:p>
        </w:tc>
        <w:tc>
          <w:tcPr>
            <w:tcW w:w="2916" w:type="dxa"/>
            <w:shd w:val="clear" w:color="auto" w:fill="auto"/>
          </w:tcPr>
          <w:p w:rsidRPr="00491154" w:rsidR="00491154" w:rsidP="0086086E" w:rsidRDefault="00491154" w14:paraId="411E0CD4" w14:textId="77777777">
            <w:r w:rsidRPr="00491154">
              <w:t>Borage</w:t>
            </w:r>
          </w:p>
        </w:tc>
        <w:tc>
          <w:tcPr>
            <w:tcW w:w="1956" w:type="dxa"/>
            <w:shd w:val="clear" w:color="auto" w:fill="auto"/>
          </w:tcPr>
          <w:p w:rsidRPr="00491154" w:rsidR="00491154" w:rsidP="0086086E" w:rsidRDefault="00491154" w14:paraId="38DEF6BC" w14:textId="77777777">
            <w:r w:rsidRPr="00491154">
              <w:t>Middle</w:t>
            </w:r>
          </w:p>
        </w:tc>
      </w:tr>
      <w:tr w:rsidRPr="00491154" w:rsidR="00491154" w:rsidTr="00491154" w14:paraId="4BBD2F23" w14:textId="77777777">
        <w:tc>
          <w:tcPr>
            <w:tcW w:w="1200" w:type="dxa"/>
            <w:shd w:val="clear" w:color="auto" w:fill="auto"/>
          </w:tcPr>
          <w:p w:rsidRPr="00491154" w:rsidR="00491154" w:rsidP="0086086E" w:rsidRDefault="00491154" w14:paraId="5B5F71D6" w14:textId="77777777">
            <w:pPr>
              <w:rPr>
                <w:bCs/>
              </w:rPr>
            </w:pPr>
            <w:r w:rsidRPr="00491154">
              <w:rPr>
                <w:bCs/>
              </w:rPr>
              <w:t>SCROP</w:t>
            </w:r>
          </w:p>
        </w:tc>
        <w:tc>
          <w:tcPr>
            <w:tcW w:w="2916" w:type="dxa"/>
            <w:shd w:val="clear" w:color="auto" w:fill="auto"/>
          </w:tcPr>
          <w:p w:rsidRPr="00491154" w:rsidR="00491154" w:rsidP="0086086E" w:rsidRDefault="00491154" w14:paraId="779EFEB9" w14:textId="77777777">
            <w:proofErr w:type="spellStart"/>
            <w:r w:rsidRPr="00491154">
              <w:t>Scrophularia</w:t>
            </w:r>
            <w:proofErr w:type="spellEnd"/>
          </w:p>
        </w:tc>
        <w:tc>
          <w:tcPr>
            <w:tcW w:w="2916" w:type="dxa"/>
            <w:shd w:val="clear" w:color="auto" w:fill="auto"/>
          </w:tcPr>
          <w:p w:rsidRPr="00491154" w:rsidR="00491154" w:rsidP="0086086E" w:rsidRDefault="00491154" w14:paraId="299EF333" w14:textId="77777777">
            <w:r w:rsidRPr="00491154">
              <w:t>Figwort</w:t>
            </w:r>
          </w:p>
        </w:tc>
        <w:tc>
          <w:tcPr>
            <w:tcW w:w="1956" w:type="dxa"/>
            <w:shd w:val="clear" w:color="auto" w:fill="auto"/>
          </w:tcPr>
          <w:p w:rsidRPr="00491154" w:rsidR="00491154" w:rsidP="0086086E" w:rsidRDefault="00491154" w14:paraId="51E4A5E5" w14:textId="77777777">
            <w:r w:rsidRPr="00491154">
              <w:t>Middle</w:t>
            </w:r>
          </w:p>
        </w:tc>
      </w:tr>
    </w:tbl>
    <w:p w:rsidR="00491154" w:rsidP="00491154" w:rsidRDefault="00491154" w14:paraId="33C62F9A" w14:textId="77777777"/>
    <w:p w:rsidR="00491154" w:rsidP="00491154" w:rsidRDefault="00491154" w14:paraId="551CF146" w14:textId="77777777">
      <w:pPr>
        <w:pStyle w:val="SClassInfoPara"/>
      </w:pPr>
      <w:r>
        <w:t>Description</w:t>
      </w:r>
    </w:p>
    <w:p w:rsidR="00DE7809" w:rsidP="00491154" w:rsidRDefault="00491154" w14:paraId="492DCBE8" w14:textId="22A06623">
      <w:r>
        <w:t xml:space="preserve">Vegetation is typically forb-rich, with forbs contributing more to overall herbaceous cover than graminoids. Important taxa include </w:t>
      </w:r>
      <w:proofErr w:type="spellStart"/>
      <w:r w:rsidRPr="0009102C">
        <w:rPr>
          <w:i/>
        </w:rPr>
        <w:t>Agastache</w:t>
      </w:r>
      <w:proofErr w:type="spellEnd"/>
      <w:r w:rsidRPr="0009102C">
        <w:rPr>
          <w:i/>
        </w:rPr>
        <w:t xml:space="preserve"> </w:t>
      </w:r>
      <w:proofErr w:type="spellStart"/>
      <w:r w:rsidRPr="0009102C">
        <w:rPr>
          <w:i/>
        </w:rPr>
        <w:t>urticifolia</w:t>
      </w:r>
      <w:proofErr w:type="spellEnd"/>
      <w:r w:rsidRPr="0009102C">
        <w:rPr>
          <w:i/>
        </w:rPr>
        <w:t xml:space="preserve">, Chamerion </w:t>
      </w:r>
      <w:proofErr w:type="spellStart"/>
      <w:r w:rsidRPr="0009102C">
        <w:rPr>
          <w:i/>
        </w:rPr>
        <w:t>angustifolium</w:t>
      </w:r>
      <w:proofErr w:type="spellEnd"/>
      <w:r w:rsidRPr="0009102C">
        <w:rPr>
          <w:i/>
        </w:rPr>
        <w:t>, Erigeron</w:t>
      </w:r>
      <w:r>
        <w:t xml:space="preserve"> </w:t>
      </w:r>
      <w:proofErr w:type="spellStart"/>
      <w:r>
        <w:t>spp</w:t>
      </w:r>
      <w:proofErr w:type="spellEnd"/>
      <w:r>
        <w:t xml:space="preserve">, </w:t>
      </w:r>
      <w:proofErr w:type="spellStart"/>
      <w:r w:rsidRPr="0009102C">
        <w:rPr>
          <w:i/>
        </w:rPr>
        <w:t>Senecio</w:t>
      </w:r>
      <w:proofErr w:type="spellEnd"/>
      <w:r>
        <w:t xml:space="preserve"> </w:t>
      </w:r>
      <w:proofErr w:type="spellStart"/>
      <w:r>
        <w:t>spp</w:t>
      </w:r>
      <w:proofErr w:type="spellEnd"/>
      <w:r>
        <w:t xml:space="preserve">, </w:t>
      </w:r>
      <w:proofErr w:type="spellStart"/>
      <w:r w:rsidRPr="0009102C">
        <w:rPr>
          <w:i/>
        </w:rPr>
        <w:t>Helianthella</w:t>
      </w:r>
      <w:proofErr w:type="spellEnd"/>
      <w:r>
        <w:t xml:space="preserve"> </w:t>
      </w:r>
      <w:proofErr w:type="spellStart"/>
      <w:r>
        <w:t>spp</w:t>
      </w:r>
      <w:proofErr w:type="spellEnd"/>
      <w:r>
        <w:t xml:space="preserve">, </w:t>
      </w:r>
      <w:proofErr w:type="spellStart"/>
      <w:r w:rsidRPr="0009102C">
        <w:rPr>
          <w:i/>
        </w:rPr>
        <w:t>Mertensia</w:t>
      </w:r>
      <w:proofErr w:type="spellEnd"/>
      <w:r>
        <w:t xml:space="preserve"> </w:t>
      </w:r>
      <w:proofErr w:type="spellStart"/>
      <w:r>
        <w:t>spp</w:t>
      </w:r>
      <w:proofErr w:type="spellEnd"/>
      <w:r>
        <w:t xml:space="preserve">, </w:t>
      </w:r>
      <w:r w:rsidRPr="0009102C">
        <w:rPr>
          <w:i/>
        </w:rPr>
        <w:t>Penstemon</w:t>
      </w:r>
      <w:r>
        <w:t xml:space="preserve"> </w:t>
      </w:r>
      <w:proofErr w:type="spellStart"/>
      <w:r>
        <w:t>spp</w:t>
      </w:r>
      <w:proofErr w:type="spellEnd"/>
      <w:r>
        <w:t xml:space="preserve">, </w:t>
      </w:r>
      <w:r w:rsidRPr="0009102C">
        <w:rPr>
          <w:i/>
        </w:rPr>
        <w:t>Campanula</w:t>
      </w:r>
      <w:r>
        <w:t xml:space="preserve"> </w:t>
      </w:r>
      <w:proofErr w:type="spellStart"/>
      <w:r>
        <w:t>spp</w:t>
      </w:r>
      <w:proofErr w:type="spellEnd"/>
      <w:r>
        <w:t xml:space="preserve">, </w:t>
      </w:r>
      <w:proofErr w:type="spellStart"/>
      <w:r w:rsidRPr="0009102C">
        <w:rPr>
          <w:i/>
        </w:rPr>
        <w:t>Hackelia</w:t>
      </w:r>
      <w:proofErr w:type="spellEnd"/>
      <w:r>
        <w:t xml:space="preserve"> </w:t>
      </w:r>
      <w:proofErr w:type="spellStart"/>
      <w:r>
        <w:t>spp</w:t>
      </w:r>
      <w:proofErr w:type="spellEnd"/>
      <w:r>
        <w:t xml:space="preserve">, </w:t>
      </w:r>
      <w:proofErr w:type="spellStart"/>
      <w:r w:rsidRPr="0009102C">
        <w:rPr>
          <w:i/>
        </w:rPr>
        <w:t>Lupinus</w:t>
      </w:r>
      <w:proofErr w:type="spellEnd"/>
      <w:r>
        <w:t xml:space="preserve"> </w:t>
      </w:r>
      <w:proofErr w:type="spellStart"/>
      <w:r>
        <w:t>spp</w:t>
      </w:r>
      <w:proofErr w:type="spellEnd"/>
      <w:r>
        <w:t xml:space="preserve">, </w:t>
      </w:r>
      <w:proofErr w:type="spellStart"/>
      <w:r w:rsidRPr="0009102C">
        <w:rPr>
          <w:i/>
        </w:rPr>
        <w:t>Solidago</w:t>
      </w:r>
      <w:proofErr w:type="spellEnd"/>
      <w:r>
        <w:t xml:space="preserve"> </w:t>
      </w:r>
      <w:proofErr w:type="spellStart"/>
      <w:r>
        <w:t>spp</w:t>
      </w:r>
      <w:proofErr w:type="spellEnd"/>
      <w:r>
        <w:t xml:space="preserve">, </w:t>
      </w:r>
      <w:proofErr w:type="spellStart"/>
      <w:r w:rsidRPr="0009102C">
        <w:rPr>
          <w:i/>
        </w:rPr>
        <w:t>Ligusticum</w:t>
      </w:r>
      <w:proofErr w:type="spellEnd"/>
      <w:r w:rsidRPr="0009102C">
        <w:rPr>
          <w:i/>
        </w:rPr>
        <w:t xml:space="preserve"> </w:t>
      </w:r>
      <w:proofErr w:type="spellStart"/>
      <w:r>
        <w:t>spp</w:t>
      </w:r>
      <w:proofErr w:type="spellEnd"/>
      <w:r>
        <w:t xml:space="preserve">, </w:t>
      </w:r>
      <w:proofErr w:type="spellStart"/>
      <w:r w:rsidRPr="0009102C">
        <w:rPr>
          <w:i/>
        </w:rPr>
        <w:t>Osmorhiza</w:t>
      </w:r>
      <w:proofErr w:type="spellEnd"/>
      <w:r>
        <w:t xml:space="preserve"> </w:t>
      </w:r>
      <w:proofErr w:type="spellStart"/>
      <w:r>
        <w:t>spp</w:t>
      </w:r>
      <w:proofErr w:type="spellEnd"/>
      <w:r>
        <w:t xml:space="preserve">, </w:t>
      </w:r>
      <w:r w:rsidRPr="0009102C">
        <w:rPr>
          <w:i/>
        </w:rPr>
        <w:t>Thalictrum</w:t>
      </w:r>
      <w:r>
        <w:t xml:space="preserve"> spp., </w:t>
      </w:r>
      <w:proofErr w:type="spellStart"/>
      <w:r w:rsidRPr="0009102C">
        <w:rPr>
          <w:i/>
        </w:rPr>
        <w:t>Valeriana</w:t>
      </w:r>
      <w:proofErr w:type="spellEnd"/>
      <w:r>
        <w:t xml:space="preserve"> </w:t>
      </w:r>
      <w:proofErr w:type="spellStart"/>
      <w:r>
        <w:t>spp</w:t>
      </w:r>
      <w:proofErr w:type="spellEnd"/>
      <w:r>
        <w:t xml:space="preserve">, </w:t>
      </w:r>
      <w:proofErr w:type="spellStart"/>
      <w:r w:rsidRPr="0009102C">
        <w:rPr>
          <w:i/>
        </w:rPr>
        <w:t>Balsamorhiza</w:t>
      </w:r>
      <w:proofErr w:type="spellEnd"/>
      <w:r w:rsidRPr="0009102C">
        <w:rPr>
          <w:i/>
        </w:rPr>
        <w:t xml:space="preserve"> </w:t>
      </w:r>
      <w:proofErr w:type="spellStart"/>
      <w:r w:rsidRPr="0009102C">
        <w:rPr>
          <w:i/>
        </w:rPr>
        <w:t>sagittata</w:t>
      </w:r>
      <w:proofErr w:type="spellEnd"/>
      <w:r w:rsidRPr="0009102C">
        <w:rPr>
          <w:i/>
        </w:rPr>
        <w:t xml:space="preserve">, </w:t>
      </w:r>
      <w:proofErr w:type="spellStart"/>
      <w:r w:rsidRPr="0009102C">
        <w:rPr>
          <w:i/>
        </w:rPr>
        <w:t>Wyethia</w:t>
      </w:r>
      <w:proofErr w:type="spellEnd"/>
      <w:r>
        <w:t xml:space="preserve"> </w:t>
      </w:r>
      <w:proofErr w:type="spellStart"/>
      <w:r>
        <w:t>spp</w:t>
      </w:r>
      <w:proofErr w:type="spellEnd"/>
      <w:r>
        <w:t xml:space="preserve">, </w:t>
      </w:r>
      <w:proofErr w:type="spellStart"/>
      <w:r w:rsidRPr="0009102C">
        <w:rPr>
          <w:i/>
        </w:rPr>
        <w:t>Bromus</w:t>
      </w:r>
      <w:proofErr w:type="spellEnd"/>
      <w:r w:rsidRPr="0009102C">
        <w:rPr>
          <w:i/>
        </w:rPr>
        <w:t xml:space="preserve"> </w:t>
      </w:r>
      <w:proofErr w:type="spellStart"/>
      <w:r w:rsidRPr="0009102C">
        <w:rPr>
          <w:i/>
        </w:rPr>
        <w:t>carinatus</w:t>
      </w:r>
      <w:proofErr w:type="spellEnd"/>
      <w:r w:rsidRPr="0009102C">
        <w:rPr>
          <w:i/>
        </w:rPr>
        <w:t xml:space="preserve">, </w:t>
      </w:r>
      <w:proofErr w:type="spellStart"/>
      <w:r w:rsidRPr="0009102C">
        <w:rPr>
          <w:i/>
        </w:rPr>
        <w:t>Danthonia</w:t>
      </w:r>
      <w:proofErr w:type="spellEnd"/>
      <w:r w:rsidRPr="0009102C">
        <w:rPr>
          <w:i/>
        </w:rPr>
        <w:t xml:space="preserve"> intermedia, </w:t>
      </w:r>
      <w:proofErr w:type="spellStart"/>
      <w:r w:rsidRPr="0009102C">
        <w:rPr>
          <w:i/>
        </w:rPr>
        <w:t>Deschampsia</w:t>
      </w:r>
      <w:proofErr w:type="spellEnd"/>
      <w:r w:rsidRPr="0009102C">
        <w:rPr>
          <w:i/>
        </w:rPr>
        <w:t xml:space="preserve"> </w:t>
      </w:r>
      <w:proofErr w:type="spellStart"/>
      <w:r w:rsidRPr="0009102C">
        <w:rPr>
          <w:i/>
        </w:rPr>
        <w:t>caespitosa</w:t>
      </w:r>
      <w:proofErr w:type="spellEnd"/>
      <w:r w:rsidRPr="0009102C">
        <w:rPr>
          <w:i/>
        </w:rPr>
        <w:t xml:space="preserve">, </w:t>
      </w:r>
      <w:proofErr w:type="spellStart"/>
      <w:r w:rsidRPr="0009102C">
        <w:rPr>
          <w:i/>
        </w:rPr>
        <w:t>Koeleria</w:t>
      </w:r>
      <w:proofErr w:type="spellEnd"/>
      <w:r w:rsidRPr="0009102C">
        <w:rPr>
          <w:i/>
        </w:rPr>
        <w:t xml:space="preserve"> </w:t>
      </w:r>
      <w:proofErr w:type="spellStart"/>
      <w:r w:rsidRPr="0009102C">
        <w:rPr>
          <w:i/>
        </w:rPr>
        <w:t>macrantha</w:t>
      </w:r>
      <w:proofErr w:type="spellEnd"/>
      <w:r w:rsidRPr="0009102C">
        <w:rPr>
          <w:i/>
        </w:rPr>
        <w:t xml:space="preserve">, </w:t>
      </w:r>
      <w:proofErr w:type="spellStart"/>
      <w:r w:rsidRPr="0009102C">
        <w:rPr>
          <w:i/>
        </w:rPr>
        <w:t>Elymus</w:t>
      </w:r>
      <w:proofErr w:type="spellEnd"/>
      <w:r w:rsidRPr="0009102C">
        <w:rPr>
          <w:i/>
        </w:rPr>
        <w:t xml:space="preserve"> </w:t>
      </w:r>
      <w:proofErr w:type="spellStart"/>
      <w:r w:rsidRPr="0009102C">
        <w:rPr>
          <w:i/>
        </w:rPr>
        <w:t>tachycaulus</w:t>
      </w:r>
      <w:proofErr w:type="spellEnd"/>
      <w:r w:rsidRPr="0009102C">
        <w:rPr>
          <w:i/>
        </w:rPr>
        <w:t xml:space="preserve">, </w:t>
      </w:r>
      <w:proofErr w:type="spellStart"/>
      <w:r w:rsidRPr="0009102C">
        <w:rPr>
          <w:i/>
        </w:rPr>
        <w:t>Phleum</w:t>
      </w:r>
      <w:proofErr w:type="spellEnd"/>
      <w:r w:rsidRPr="0009102C">
        <w:rPr>
          <w:i/>
        </w:rPr>
        <w:t xml:space="preserve"> </w:t>
      </w:r>
      <w:proofErr w:type="spellStart"/>
      <w:r w:rsidRPr="0009102C">
        <w:rPr>
          <w:i/>
        </w:rPr>
        <w:t>alpinum</w:t>
      </w:r>
      <w:proofErr w:type="spellEnd"/>
      <w:r w:rsidR="0009102C">
        <w:t>,</w:t>
      </w:r>
      <w:r>
        <w:t xml:space="preserve"> and </w:t>
      </w:r>
      <w:proofErr w:type="spellStart"/>
      <w:r w:rsidRPr="0009102C">
        <w:rPr>
          <w:i/>
        </w:rPr>
        <w:t>Dasiphora</w:t>
      </w:r>
      <w:proofErr w:type="spellEnd"/>
      <w:r w:rsidRPr="0009102C">
        <w:rPr>
          <w:i/>
        </w:rPr>
        <w:t xml:space="preserve"> </w:t>
      </w:r>
      <w:proofErr w:type="spellStart"/>
      <w:r w:rsidRPr="0009102C">
        <w:rPr>
          <w:i/>
        </w:rPr>
        <w:t>fruticosa</w:t>
      </w:r>
      <w:proofErr w:type="spellEnd"/>
      <w:r>
        <w:t xml:space="preserve">. </w:t>
      </w:r>
    </w:p>
    <w:p w:rsidR="00DE7809" w:rsidP="00491154" w:rsidRDefault="00DE7809" w14:paraId="479C494D" w14:textId="77777777"/>
    <w:p w:rsidR="00DE7809" w:rsidP="00491154" w:rsidRDefault="00491154" w14:paraId="2B3EFB89" w14:textId="757D299C">
      <w:r>
        <w:t xml:space="preserve">Five to 10% of cover in this class may be woody species from adjacent plant communities such as </w:t>
      </w:r>
      <w:proofErr w:type="spellStart"/>
      <w:r>
        <w:t>Populus</w:t>
      </w:r>
      <w:proofErr w:type="spellEnd"/>
      <w:r>
        <w:t xml:space="preserve"> </w:t>
      </w:r>
      <w:proofErr w:type="spellStart"/>
      <w:r>
        <w:t>tremuloides</w:t>
      </w:r>
      <w:proofErr w:type="spellEnd"/>
      <w:r>
        <w:t xml:space="preserve">, Artemisia </w:t>
      </w:r>
      <w:proofErr w:type="spellStart"/>
      <w:r>
        <w:t>cana</w:t>
      </w:r>
      <w:proofErr w:type="spellEnd"/>
      <w:r>
        <w:t xml:space="preserve">, Artemisia tridentata, Rosa </w:t>
      </w:r>
      <w:proofErr w:type="spellStart"/>
      <w:r>
        <w:t>woodsii</w:t>
      </w:r>
      <w:proofErr w:type="spellEnd"/>
      <w:r>
        <w:t xml:space="preserve">, </w:t>
      </w:r>
      <w:proofErr w:type="spellStart"/>
      <w:r>
        <w:t>Ribes</w:t>
      </w:r>
      <w:proofErr w:type="spellEnd"/>
      <w:r>
        <w:t xml:space="preserve"> </w:t>
      </w:r>
      <w:proofErr w:type="spellStart"/>
      <w:r>
        <w:t>spp</w:t>
      </w:r>
      <w:proofErr w:type="spellEnd"/>
      <w:r>
        <w:t xml:space="preserve"> and </w:t>
      </w:r>
      <w:proofErr w:type="spellStart"/>
      <w:r>
        <w:t>Amelan</w:t>
      </w:r>
      <w:r w:rsidR="00AF7088">
        <w:t>chier</w:t>
      </w:r>
      <w:proofErr w:type="spellEnd"/>
      <w:r w:rsidR="00AF7088">
        <w:t xml:space="preserve"> spp. Mixed severity fire </w:t>
      </w:r>
      <w:r>
        <w:t>removes shrubs from</w:t>
      </w:r>
      <w:r w:rsidR="00DE7809">
        <w:t xml:space="preserve"> overstory.</w:t>
      </w:r>
    </w:p>
    <w:p w:rsidR="00491154" w:rsidP="00491154" w:rsidRDefault="00491154" w14:paraId="6B35F052" w14:textId="77777777"/>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522</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1154" w:rsidP="00491154" w:rsidRDefault="00491154" w14:paraId="41E4AC7D" w14:textId="77777777">
      <w:r>
        <w:t>Barrett, S.W. 1984. Fire history of the River of No Return Wilderness: River Breaks Zone. Final Report. Missoula, MT: Systems for Environmental Management. 40 pp. + appendices.</w:t>
      </w:r>
    </w:p>
    <w:p w:rsidR="00491154" w:rsidP="00491154" w:rsidRDefault="00491154" w14:paraId="7CBA1152" w14:textId="77777777"/>
    <w:p w:rsidR="00491154" w:rsidP="00491154" w:rsidRDefault="00491154" w14:paraId="093775CC" w14:textId="77777777">
      <w:r>
        <w:t xml:space="preserve">Fischer, W.C. and A F. Bradley. 1987. Fire ecology of western Montana forest habitat types. Gen. Tech. Rep. INT-223. Ogden, UT: USDA Forest Service, Intermountain Research Station. 95 pp. </w:t>
      </w:r>
    </w:p>
    <w:p w:rsidR="00491154" w:rsidP="00491154" w:rsidRDefault="00491154" w14:paraId="2FAEC217" w14:textId="77777777"/>
    <w:p w:rsidR="00491154" w:rsidP="00491154" w:rsidRDefault="00491154" w14:paraId="5E58C1EC" w14:textId="77777777">
      <w:r>
        <w:t xml:space="preserve">Lotan, J.E., M.E. Alexander, S.F. Arno, [and others]. 1981. Effects of fire on flora: A state-of-knowledge review. National fire effects workshop; 1978 April 10-14; Denver, CO. Gen. Tech. Rep. WO-16. Washington, DC: USDA Forest Service. 71 pp. </w:t>
      </w:r>
    </w:p>
    <w:p w:rsidR="00491154" w:rsidP="00491154" w:rsidRDefault="00491154" w14:paraId="0E146536" w14:textId="77777777"/>
    <w:p w:rsidR="00491154" w:rsidP="00491154" w:rsidRDefault="00491154" w14:paraId="3F7B805D"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491154" w:rsidP="00491154" w:rsidRDefault="00491154" w14:paraId="7FF84F04" w14:textId="77777777"/>
    <w:p w:rsidR="00491154" w:rsidP="00491154" w:rsidRDefault="00491154" w14:paraId="73FC477C" w14:textId="77777777">
      <w:r>
        <w:lastRenderedPageBreak/>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491154" w:rsidP="00491154" w:rsidRDefault="00491154" w14:paraId="304F43C7" w14:textId="77777777"/>
    <w:p w:rsidR="00491154" w:rsidP="00491154" w:rsidRDefault="00491154" w14:paraId="6BE7FA23" w14:textId="77777777">
      <w:r>
        <w:t>NatureServe. 2007. International Ecological Classification Standard: Terrestrial Ecological Classifications. NatureServe Central Databases. Arlington, VA. Data current as of 10 February 2007.</w:t>
      </w:r>
    </w:p>
    <w:p w:rsidR="00491154" w:rsidP="00491154" w:rsidRDefault="00491154" w14:paraId="3D74108B" w14:textId="77777777"/>
    <w:p w:rsidR="00491154" w:rsidP="00491154" w:rsidRDefault="00491154" w14:paraId="28AB79D7" w14:textId="77777777">
      <w:r>
        <w:t>Young, R.P. 1986. Fire ecology and management in plant communities of Malheur National Wildlife Refuge. Portland, OR: Oregon State University. 169 pp. Thesis.</w:t>
      </w:r>
    </w:p>
    <w:p w:rsidRPr="00A43E41" w:rsidR="004D5F12" w:rsidP="00491154" w:rsidRDefault="004D5F12" w14:paraId="556E02A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4255" w14:textId="77777777" w:rsidR="00316CF8" w:rsidRDefault="00316CF8">
      <w:r>
        <w:separator/>
      </w:r>
    </w:p>
  </w:endnote>
  <w:endnote w:type="continuationSeparator" w:id="0">
    <w:p w14:paraId="50E0203A" w14:textId="77777777" w:rsidR="00316CF8" w:rsidRDefault="0031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A51B5" w14:textId="77777777" w:rsidR="00491154" w:rsidRDefault="00491154" w:rsidP="004911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E663F" w14:textId="77777777" w:rsidR="00316CF8" w:rsidRDefault="00316CF8">
      <w:r>
        <w:separator/>
      </w:r>
    </w:p>
  </w:footnote>
  <w:footnote w:type="continuationSeparator" w:id="0">
    <w:p w14:paraId="58CE80C7" w14:textId="77777777" w:rsidR="00316CF8" w:rsidRDefault="0031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DBFE2" w14:textId="77777777" w:rsidR="00A43E41" w:rsidRDefault="00A43E41" w:rsidP="004911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54"/>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6765F"/>
    <w:rsid w:val="00071834"/>
    <w:rsid w:val="00072EFC"/>
    <w:rsid w:val="000742B0"/>
    <w:rsid w:val="000769BE"/>
    <w:rsid w:val="0009102C"/>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0F1AE2"/>
    <w:rsid w:val="0010237B"/>
    <w:rsid w:val="00102923"/>
    <w:rsid w:val="00103D06"/>
    <w:rsid w:val="00105323"/>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448A3"/>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6CF8"/>
    <w:rsid w:val="00320C6A"/>
    <w:rsid w:val="00320D5A"/>
    <w:rsid w:val="00323A93"/>
    <w:rsid w:val="003301EC"/>
    <w:rsid w:val="0033425A"/>
    <w:rsid w:val="00336475"/>
    <w:rsid w:val="003379B5"/>
    <w:rsid w:val="0036004A"/>
    <w:rsid w:val="0036162D"/>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2E30"/>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1154"/>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0D04"/>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407E"/>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0C38"/>
    <w:rsid w:val="00AA4842"/>
    <w:rsid w:val="00AB2AB3"/>
    <w:rsid w:val="00AB49B1"/>
    <w:rsid w:val="00AB639F"/>
    <w:rsid w:val="00AC2198"/>
    <w:rsid w:val="00AC3BC0"/>
    <w:rsid w:val="00AC778A"/>
    <w:rsid w:val="00AD0A16"/>
    <w:rsid w:val="00AD207D"/>
    <w:rsid w:val="00AE18EA"/>
    <w:rsid w:val="00AE4E67"/>
    <w:rsid w:val="00AE67E5"/>
    <w:rsid w:val="00AF2BCE"/>
    <w:rsid w:val="00AF4B89"/>
    <w:rsid w:val="00AF7088"/>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6B29"/>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78B1"/>
    <w:rsid w:val="00D803B1"/>
    <w:rsid w:val="00D81349"/>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809"/>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63EF8"/>
  <w15:docId w15:val="{4B8E765B-725C-4D4B-B181-5B7D8648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AF7088"/>
    <w:rPr>
      <w:sz w:val="16"/>
      <w:szCs w:val="16"/>
    </w:rPr>
  </w:style>
  <w:style w:type="paragraph" w:styleId="CommentText">
    <w:name w:val="annotation text"/>
    <w:basedOn w:val="Normal"/>
    <w:link w:val="CommentTextChar"/>
    <w:uiPriority w:val="99"/>
    <w:semiHidden/>
    <w:unhideWhenUsed/>
    <w:rsid w:val="00AF7088"/>
    <w:rPr>
      <w:sz w:val="20"/>
      <w:szCs w:val="20"/>
    </w:rPr>
  </w:style>
  <w:style w:type="character" w:customStyle="1" w:styleId="CommentTextChar">
    <w:name w:val="Comment Text Char"/>
    <w:basedOn w:val="DefaultParagraphFont"/>
    <w:link w:val="CommentText"/>
    <w:uiPriority w:val="99"/>
    <w:semiHidden/>
    <w:rsid w:val="00AF7088"/>
  </w:style>
  <w:style w:type="paragraph" w:styleId="CommentSubject">
    <w:name w:val="annotation subject"/>
    <w:basedOn w:val="CommentText"/>
    <w:next w:val="CommentText"/>
    <w:link w:val="CommentSubjectChar"/>
    <w:uiPriority w:val="99"/>
    <w:semiHidden/>
    <w:unhideWhenUsed/>
    <w:rsid w:val="00AF7088"/>
    <w:rPr>
      <w:b/>
      <w:bCs/>
    </w:rPr>
  </w:style>
  <w:style w:type="character" w:customStyle="1" w:styleId="CommentSubjectChar">
    <w:name w:val="Comment Subject Char"/>
    <w:basedOn w:val="CommentTextChar"/>
    <w:link w:val="CommentSubject"/>
    <w:uiPriority w:val="99"/>
    <w:semiHidden/>
    <w:rsid w:val="00AF7088"/>
    <w:rPr>
      <w:b/>
      <w:bCs/>
    </w:rPr>
  </w:style>
  <w:style w:type="paragraph" w:styleId="BalloonText">
    <w:name w:val="Balloon Text"/>
    <w:basedOn w:val="Normal"/>
    <w:link w:val="BalloonTextChar"/>
    <w:uiPriority w:val="99"/>
    <w:semiHidden/>
    <w:unhideWhenUsed/>
    <w:rsid w:val="00AF7088"/>
    <w:rPr>
      <w:rFonts w:ascii="Tahoma" w:hAnsi="Tahoma" w:cs="Tahoma"/>
      <w:sz w:val="16"/>
      <w:szCs w:val="16"/>
    </w:rPr>
  </w:style>
  <w:style w:type="character" w:customStyle="1" w:styleId="BalloonTextChar">
    <w:name w:val="Balloon Text Char"/>
    <w:basedOn w:val="DefaultParagraphFont"/>
    <w:link w:val="BalloonText"/>
    <w:uiPriority w:val="99"/>
    <w:semiHidden/>
    <w:rsid w:val="00AF7088"/>
    <w:rPr>
      <w:rFonts w:ascii="Tahoma" w:hAnsi="Tahoma" w:cs="Tahoma"/>
      <w:sz w:val="16"/>
      <w:szCs w:val="16"/>
    </w:rPr>
  </w:style>
  <w:style w:type="paragraph" w:styleId="ListParagraph">
    <w:name w:val="List Paragraph"/>
    <w:basedOn w:val="Normal"/>
    <w:uiPriority w:val="34"/>
    <w:qFormat/>
    <w:rsid w:val="00105323"/>
    <w:pPr>
      <w:ind w:left="720"/>
    </w:pPr>
    <w:rPr>
      <w:rFonts w:ascii="Calibri" w:eastAsiaTheme="minorHAnsi" w:hAnsi="Calibri"/>
      <w:sz w:val="22"/>
      <w:szCs w:val="22"/>
    </w:rPr>
  </w:style>
  <w:style w:type="character" w:styleId="Hyperlink">
    <w:name w:val="Hyperlink"/>
    <w:basedOn w:val="DefaultParagraphFont"/>
    <w:rsid w:val="00105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26198">
      <w:bodyDiv w:val="1"/>
      <w:marLeft w:val="0"/>
      <w:marRight w:val="0"/>
      <w:marTop w:val="0"/>
      <w:marBottom w:val="0"/>
      <w:divBdr>
        <w:top w:val="none" w:sz="0" w:space="0" w:color="auto"/>
        <w:left w:val="none" w:sz="0" w:space="0" w:color="auto"/>
        <w:bottom w:val="none" w:sz="0" w:space="0" w:color="auto"/>
        <w:right w:val="none" w:sz="0" w:space="0" w:color="auto"/>
      </w:divBdr>
    </w:div>
    <w:div w:id="16569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2014-08-21T14:20:00Z</cp:lastPrinted>
  <dcterms:created xsi:type="dcterms:W3CDTF">2018-05-18T16:20:00Z</dcterms:created>
  <dcterms:modified xsi:type="dcterms:W3CDTF">2018-06-17T14:10:00Z</dcterms:modified>
</cp:coreProperties>
</file>