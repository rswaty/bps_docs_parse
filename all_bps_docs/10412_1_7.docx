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D3" w:rsidP="005A70D3" w:rsidRDefault="005A70D3" w14:paraId="53C973FC" w14:textId="667929C6">
      <w:pPr>
        <w:pStyle w:val="BpSTitle"/>
      </w:pPr>
      <w:r>
        <w:t>10412</w:t>
      </w:r>
    </w:p>
    <w:p w:rsidR="005A70D3" w:rsidP="005A70D3" w:rsidRDefault="005A70D3" w14:paraId="7273735E" w14:textId="77777777">
      <w:pPr>
        <w:pStyle w:val="BpSTitle"/>
      </w:pPr>
      <w:r>
        <w:t>North Pacific Mountain Hemlock Forest - Xeric</w:t>
      </w:r>
    </w:p>
    <w:p w:rsidR="005A70D3" w:rsidP="005A70D3" w:rsidRDefault="005A70D3" w14:paraId="521DE1C5" w14:textId="07A75369">
      <w:r>
        <w:t xmlns:w="http://schemas.openxmlformats.org/wordprocessingml/2006/main">BpS Model/Description Version: Aug. 2020</w:t>
      </w:r>
      <w:r>
        <w:tab/>
      </w:r>
      <w:r>
        <w:tab/>
      </w:r>
      <w:r>
        <w:tab/>
      </w:r>
      <w:r>
        <w:tab/>
      </w:r>
      <w:r>
        <w:tab/>
      </w:r>
      <w:r>
        <w:tab/>
      </w:r>
      <w:r>
        <w:tab/>
      </w:r>
    </w:p>
    <w:p w:rsidR="005A70D3" w:rsidP="005A70D3" w:rsidRDefault="005A70D3" w14:paraId="5F6B2FBC" w14:textId="77777777"/>
    <w:tbl>
      <w:tblPr>
        <w:tblW w:w="951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52"/>
        <w:gridCol w:w="3216"/>
        <w:gridCol w:w="1992"/>
        <w:gridCol w:w="2556"/>
      </w:tblGrid>
      <w:tr w:rsidRPr="005A70D3" w:rsidR="005A70D3" w:rsidTr="005A70D3" w14:paraId="0A210F3A" w14:textId="77777777">
        <w:tc>
          <w:tcPr>
            <w:tcW w:w="1752" w:type="dxa"/>
            <w:tcBorders>
              <w:top w:val="single" w:color="auto" w:sz="2" w:space="0"/>
              <w:left w:val="single" w:color="auto" w:sz="12" w:space="0"/>
              <w:bottom w:val="single" w:color="000000" w:sz="12" w:space="0"/>
            </w:tcBorders>
            <w:shd w:val="clear" w:color="auto" w:fill="auto"/>
          </w:tcPr>
          <w:p w:rsidRPr="005A70D3" w:rsidR="005A70D3" w:rsidP="003F409F" w:rsidRDefault="005A70D3" w14:paraId="2E133217" w14:textId="77777777">
            <w:pPr>
              <w:rPr>
                <w:b/>
                <w:bCs/>
              </w:rPr>
            </w:pPr>
            <w:r w:rsidRPr="005A70D3">
              <w:rPr>
                <w:b/>
                <w:bCs/>
              </w:rPr>
              <w:t>Modelers</w:t>
            </w:r>
          </w:p>
        </w:tc>
        <w:tc>
          <w:tcPr>
            <w:tcW w:w="3216" w:type="dxa"/>
            <w:tcBorders>
              <w:top w:val="single" w:color="auto" w:sz="2" w:space="0"/>
              <w:bottom w:val="single" w:color="000000" w:sz="12" w:space="0"/>
              <w:right w:val="single" w:color="000000" w:sz="12" w:space="0"/>
            </w:tcBorders>
            <w:shd w:val="clear" w:color="auto" w:fill="auto"/>
          </w:tcPr>
          <w:p w:rsidRPr="005A70D3" w:rsidR="005A70D3" w:rsidP="003F409F" w:rsidRDefault="005A70D3" w14:paraId="31755A53" w14:textId="77777777">
            <w:pPr>
              <w:rPr>
                <w:b/>
                <w:bCs/>
              </w:rPr>
            </w:pPr>
          </w:p>
        </w:tc>
        <w:tc>
          <w:tcPr>
            <w:tcW w:w="1992" w:type="dxa"/>
            <w:tcBorders>
              <w:top w:val="single" w:color="auto" w:sz="2" w:space="0"/>
              <w:left w:val="single" w:color="000000" w:sz="12" w:space="0"/>
              <w:bottom w:val="single" w:color="000000" w:sz="12" w:space="0"/>
            </w:tcBorders>
            <w:shd w:val="clear" w:color="auto" w:fill="auto"/>
          </w:tcPr>
          <w:p w:rsidRPr="005A70D3" w:rsidR="005A70D3" w:rsidP="003F409F" w:rsidRDefault="005A70D3" w14:paraId="7E16DDF1" w14:textId="77777777">
            <w:pPr>
              <w:rPr>
                <w:b/>
                <w:bCs/>
              </w:rPr>
            </w:pPr>
            <w:r w:rsidRPr="005A70D3">
              <w:rPr>
                <w:b/>
                <w:bCs/>
              </w:rPr>
              <w:t>Reviewers</w:t>
            </w:r>
          </w:p>
        </w:tc>
        <w:tc>
          <w:tcPr>
            <w:tcW w:w="2556" w:type="dxa"/>
            <w:tcBorders>
              <w:top w:val="single" w:color="auto" w:sz="2" w:space="0"/>
              <w:bottom w:val="single" w:color="000000" w:sz="12" w:space="0"/>
            </w:tcBorders>
            <w:shd w:val="clear" w:color="auto" w:fill="auto"/>
          </w:tcPr>
          <w:p w:rsidRPr="005A70D3" w:rsidR="005A70D3" w:rsidP="003F409F" w:rsidRDefault="005A70D3" w14:paraId="4E4D64CE" w14:textId="77777777">
            <w:pPr>
              <w:rPr>
                <w:b/>
                <w:bCs/>
              </w:rPr>
            </w:pPr>
          </w:p>
        </w:tc>
      </w:tr>
      <w:tr w:rsidRPr="005A70D3" w:rsidR="005A70D3" w:rsidTr="005A70D3" w14:paraId="2B6E9FFC" w14:textId="77777777">
        <w:tc>
          <w:tcPr>
            <w:tcW w:w="1752" w:type="dxa"/>
            <w:tcBorders>
              <w:top w:val="single" w:color="000000" w:sz="12" w:space="0"/>
              <w:left w:val="single" w:color="auto" w:sz="12" w:space="0"/>
            </w:tcBorders>
            <w:shd w:val="clear" w:color="auto" w:fill="auto"/>
          </w:tcPr>
          <w:p w:rsidRPr="005A70D3" w:rsidR="005A70D3" w:rsidP="003F409F" w:rsidRDefault="005A70D3" w14:paraId="3151D620" w14:textId="77777777">
            <w:pPr>
              <w:rPr>
                <w:bCs/>
              </w:rPr>
            </w:pPr>
            <w:r w:rsidRPr="005A70D3">
              <w:rPr>
                <w:bCs/>
              </w:rPr>
              <w:t xml:space="preserve">Jane </w:t>
            </w:r>
            <w:proofErr w:type="spellStart"/>
            <w:r w:rsidRPr="005A70D3">
              <w:rPr>
                <w:bCs/>
              </w:rPr>
              <w:t>Kertis</w:t>
            </w:r>
            <w:proofErr w:type="spellEnd"/>
          </w:p>
        </w:tc>
        <w:tc>
          <w:tcPr>
            <w:tcW w:w="3216" w:type="dxa"/>
            <w:tcBorders>
              <w:top w:val="single" w:color="000000" w:sz="12" w:space="0"/>
              <w:right w:val="single" w:color="000000" w:sz="12" w:space="0"/>
            </w:tcBorders>
            <w:shd w:val="clear" w:color="auto" w:fill="auto"/>
          </w:tcPr>
          <w:p w:rsidRPr="005A70D3" w:rsidR="005A70D3" w:rsidP="003F409F" w:rsidRDefault="005A70D3" w14:paraId="2B9049FD" w14:textId="77777777">
            <w:r w:rsidRPr="005A70D3">
              <w:t>jkertis@fs.fed.us</w:t>
            </w:r>
          </w:p>
        </w:tc>
        <w:tc>
          <w:tcPr>
            <w:tcW w:w="1992" w:type="dxa"/>
            <w:tcBorders>
              <w:top w:val="single" w:color="000000" w:sz="12" w:space="0"/>
              <w:left w:val="single" w:color="000000" w:sz="12" w:space="0"/>
            </w:tcBorders>
            <w:shd w:val="clear" w:color="auto" w:fill="auto"/>
          </w:tcPr>
          <w:p w:rsidRPr="005A70D3" w:rsidR="005A70D3" w:rsidP="003F409F" w:rsidRDefault="005A70D3" w14:paraId="597349DF" w14:textId="77777777">
            <w:r w:rsidRPr="005A70D3">
              <w:t xml:space="preserve">Miles </w:t>
            </w:r>
            <w:proofErr w:type="spellStart"/>
            <w:r w:rsidRPr="005A70D3">
              <w:t>Hemstrom</w:t>
            </w:r>
            <w:proofErr w:type="spellEnd"/>
          </w:p>
        </w:tc>
        <w:tc>
          <w:tcPr>
            <w:tcW w:w="2556" w:type="dxa"/>
            <w:tcBorders>
              <w:top w:val="single" w:color="000000" w:sz="12" w:space="0"/>
            </w:tcBorders>
            <w:shd w:val="clear" w:color="auto" w:fill="auto"/>
          </w:tcPr>
          <w:p w:rsidRPr="005A70D3" w:rsidR="005A70D3" w:rsidP="003F409F" w:rsidRDefault="005A70D3" w14:paraId="36E5DD7C" w14:textId="77777777">
            <w:r w:rsidRPr="005A70D3">
              <w:t>mhemstrom@fs.fed.us</w:t>
            </w:r>
          </w:p>
        </w:tc>
      </w:tr>
      <w:tr w:rsidRPr="005A70D3" w:rsidR="005A70D3" w:rsidTr="005A70D3" w14:paraId="49C38701" w14:textId="77777777">
        <w:tc>
          <w:tcPr>
            <w:tcW w:w="1752" w:type="dxa"/>
            <w:tcBorders>
              <w:left w:val="single" w:color="auto" w:sz="12" w:space="0"/>
            </w:tcBorders>
            <w:shd w:val="clear" w:color="auto" w:fill="auto"/>
          </w:tcPr>
          <w:p w:rsidRPr="005A70D3" w:rsidR="005A70D3" w:rsidP="003F409F" w:rsidRDefault="005A70D3" w14:paraId="4DFC5A64" w14:textId="77777777">
            <w:pPr>
              <w:rPr>
                <w:bCs/>
              </w:rPr>
            </w:pPr>
            <w:r w:rsidRPr="005A70D3">
              <w:rPr>
                <w:bCs/>
              </w:rPr>
              <w:t xml:space="preserve">Karen </w:t>
            </w:r>
            <w:proofErr w:type="spellStart"/>
            <w:r w:rsidRPr="005A70D3">
              <w:rPr>
                <w:bCs/>
              </w:rPr>
              <w:t>Kopper</w:t>
            </w:r>
            <w:proofErr w:type="spellEnd"/>
          </w:p>
        </w:tc>
        <w:tc>
          <w:tcPr>
            <w:tcW w:w="3216" w:type="dxa"/>
            <w:tcBorders>
              <w:right w:val="single" w:color="000000" w:sz="12" w:space="0"/>
            </w:tcBorders>
            <w:shd w:val="clear" w:color="auto" w:fill="auto"/>
          </w:tcPr>
          <w:p w:rsidRPr="005A70D3" w:rsidR="005A70D3" w:rsidP="003F409F" w:rsidRDefault="005A70D3" w14:paraId="652491FB" w14:textId="77777777">
            <w:r w:rsidRPr="005A70D3">
              <w:t>karen_kopper@nps.gov</w:t>
            </w:r>
          </w:p>
        </w:tc>
        <w:tc>
          <w:tcPr>
            <w:tcW w:w="1992" w:type="dxa"/>
            <w:tcBorders>
              <w:left w:val="single" w:color="000000" w:sz="12" w:space="0"/>
            </w:tcBorders>
            <w:shd w:val="clear" w:color="auto" w:fill="auto"/>
          </w:tcPr>
          <w:p w:rsidRPr="005A70D3" w:rsidR="005A70D3" w:rsidP="003F409F" w:rsidRDefault="005A70D3" w14:paraId="47013A5A" w14:textId="77777777">
            <w:r w:rsidRPr="005A70D3">
              <w:t xml:space="preserve">Ellen </w:t>
            </w:r>
            <w:proofErr w:type="spellStart"/>
            <w:r w:rsidRPr="005A70D3">
              <w:t>Goheen</w:t>
            </w:r>
            <w:proofErr w:type="spellEnd"/>
          </w:p>
        </w:tc>
        <w:tc>
          <w:tcPr>
            <w:tcW w:w="2556" w:type="dxa"/>
            <w:shd w:val="clear" w:color="auto" w:fill="auto"/>
          </w:tcPr>
          <w:p w:rsidRPr="005A70D3" w:rsidR="005A70D3" w:rsidP="003F409F" w:rsidRDefault="005A70D3" w14:paraId="15286551" w14:textId="77777777">
            <w:r w:rsidRPr="005A70D3">
              <w:t>egoheen@fs.fed.us</w:t>
            </w:r>
          </w:p>
        </w:tc>
      </w:tr>
      <w:tr w:rsidRPr="005A70D3" w:rsidR="005A70D3" w:rsidTr="005A70D3" w14:paraId="4EABB0DF" w14:textId="77777777">
        <w:tc>
          <w:tcPr>
            <w:tcW w:w="1752" w:type="dxa"/>
            <w:tcBorders>
              <w:left w:val="single" w:color="auto" w:sz="12" w:space="0"/>
              <w:bottom w:val="single" w:color="auto" w:sz="2" w:space="0"/>
            </w:tcBorders>
            <w:shd w:val="clear" w:color="auto" w:fill="auto"/>
          </w:tcPr>
          <w:p w:rsidRPr="005A70D3" w:rsidR="005A70D3" w:rsidP="003F409F" w:rsidRDefault="005A70D3" w14:paraId="6D1EFC24" w14:textId="77777777">
            <w:pPr>
              <w:rPr>
                <w:bCs/>
              </w:rPr>
            </w:pPr>
            <w:r w:rsidRPr="005A70D3">
              <w:rPr>
                <w:bCs/>
              </w:rPr>
              <w:t>Gwen Kittel</w:t>
            </w:r>
          </w:p>
        </w:tc>
        <w:tc>
          <w:tcPr>
            <w:tcW w:w="3216" w:type="dxa"/>
            <w:tcBorders>
              <w:right w:val="single" w:color="000000" w:sz="12" w:space="0"/>
            </w:tcBorders>
            <w:shd w:val="clear" w:color="auto" w:fill="auto"/>
          </w:tcPr>
          <w:p w:rsidRPr="005A70D3" w:rsidR="005A70D3" w:rsidP="003F409F" w:rsidRDefault="005A70D3" w14:paraId="58BBD58E" w14:textId="77777777">
            <w:r w:rsidRPr="005A70D3">
              <w:t>gwen_kittel@natureserve.org</w:t>
            </w:r>
          </w:p>
        </w:tc>
        <w:tc>
          <w:tcPr>
            <w:tcW w:w="1992" w:type="dxa"/>
            <w:tcBorders>
              <w:left w:val="single" w:color="000000" w:sz="12" w:space="0"/>
              <w:bottom w:val="single" w:color="auto" w:sz="2" w:space="0"/>
            </w:tcBorders>
            <w:shd w:val="clear" w:color="auto" w:fill="auto"/>
          </w:tcPr>
          <w:p w:rsidRPr="005A70D3" w:rsidR="005A70D3" w:rsidP="003F409F" w:rsidRDefault="005A70D3" w14:paraId="38FC98C1" w14:textId="77777777">
            <w:r w:rsidRPr="005A70D3">
              <w:t>None</w:t>
            </w:r>
          </w:p>
        </w:tc>
        <w:tc>
          <w:tcPr>
            <w:tcW w:w="2556" w:type="dxa"/>
            <w:shd w:val="clear" w:color="auto" w:fill="auto"/>
          </w:tcPr>
          <w:p w:rsidRPr="005A70D3" w:rsidR="005A70D3" w:rsidP="003F409F" w:rsidRDefault="005A70D3" w14:paraId="4D7CFABB" w14:textId="77777777">
            <w:r w:rsidRPr="005A70D3">
              <w:t>None</w:t>
            </w:r>
          </w:p>
        </w:tc>
      </w:tr>
    </w:tbl>
    <w:p w:rsidR="005A70D3" w:rsidP="005A70D3" w:rsidRDefault="005A70D3" w14:paraId="2BAD4C28" w14:textId="77777777"/>
    <w:p w:rsidR="00D9318B" w:rsidP="005A70D3" w:rsidRDefault="00D9318B" w14:paraId="0A898D1E" w14:textId="008B74F4">
      <w:pPr>
        <w:pStyle w:val="InfoPara"/>
      </w:pPr>
      <w:r>
        <w:t xml:space="preserve">Reviewer: </w:t>
      </w:r>
      <w:r w:rsidRPr="00104B16">
        <w:rPr>
          <w:b w:val="0"/>
        </w:rPr>
        <w:t xml:space="preserve">James Dickinson, Andrew </w:t>
      </w:r>
      <w:proofErr w:type="spellStart"/>
      <w:r w:rsidRPr="00104B16">
        <w:rPr>
          <w:b w:val="0"/>
        </w:rPr>
        <w:t>Merschel</w:t>
      </w:r>
      <w:proofErr w:type="spellEnd"/>
      <w:r w:rsidRPr="00104B16">
        <w:rPr>
          <w:b w:val="0"/>
        </w:rPr>
        <w:t>, Mike Simpson</w:t>
      </w:r>
    </w:p>
    <w:p w:rsidR="005A70D3" w:rsidP="005A70D3" w:rsidRDefault="005A70D3" w14:paraId="324F58A6" w14:textId="7DB45764">
      <w:pPr>
        <w:pStyle w:val="InfoPara"/>
      </w:pPr>
      <w:r>
        <w:t>Vegetation Type</w:t>
      </w:r>
    </w:p>
    <w:p w:rsidR="005A70D3" w:rsidP="005A70D3" w:rsidRDefault="005A70D3" w14:paraId="2908A209" w14:textId="77777777">
      <w:r>
        <w:t>Forest and Woodland</w:t>
      </w:r>
    </w:p>
    <w:p w:rsidR="005A70D3" w:rsidP="005A70D3" w:rsidRDefault="005A70D3" w14:paraId="4B3D02EB" w14:textId="77777777">
      <w:pPr>
        <w:pStyle w:val="InfoPara"/>
      </w:pPr>
      <w:r>
        <w:t>Map Zones</w:t>
      </w:r>
    </w:p>
    <w:p w:rsidR="005A70D3" w:rsidP="005A70D3" w:rsidRDefault="00CD56E7" w14:paraId="7EA5CE6E" w14:textId="7BA92C18">
      <w:r>
        <w:t xml:space="preserve">1, </w:t>
      </w:r>
      <w:r w:rsidR="005A70D3">
        <w:t>7</w:t>
      </w:r>
    </w:p>
    <w:p w:rsidR="005A70D3" w:rsidP="005A70D3" w:rsidRDefault="005A70D3" w14:paraId="39ED42BB" w14:textId="77777777">
      <w:pPr>
        <w:pStyle w:val="InfoPara"/>
      </w:pPr>
      <w:r>
        <w:t>Model Splits or Lumps</w:t>
      </w:r>
    </w:p>
    <w:p w:rsidR="005A70D3" w:rsidP="005A70D3" w:rsidRDefault="005A70D3" w14:paraId="6982BC3E" w14:textId="68F9BD96">
      <w:r>
        <w:t xml:space="preserve">This </w:t>
      </w:r>
      <w:r w:rsidR="009E1987">
        <w:t>Biophysical Setting (</w:t>
      </w:r>
      <w:proofErr w:type="spellStart"/>
      <w:r>
        <w:t>BpS</w:t>
      </w:r>
      <w:proofErr w:type="spellEnd"/>
      <w:r w:rsidR="009E1987">
        <w:t>)</w:t>
      </w:r>
      <w:r>
        <w:t xml:space="preserve"> is split into multiple models</w:t>
      </w:r>
      <w:r w:rsidR="00637864">
        <w:t>; t</w:t>
      </w:r>
      <w:r w:rsidR="00175F49">
        <w:t>he</w:t>
      </w:r>
      <w:r>
        <w:t xml:space="preserve"> M</w:t>
      </w:r>
      <w:r w:rsidR="00621087">
        <w:t xml:space="preserve">ountain </w:t>
      </w:r>
      <w:r>
        <w:t xml:space="preserve">Hemlock </w:t>
      </w:r>
      <w:proofErr w:type="spellStart"/>
      <w:r w:rsidR="00001D74">
        <w:t>BpS</w:t>
      </w:r>
      <w:proofErr w:type="spellEnd"/>
      <w:r w:rsidR="00001D74">
        <w:t xml:space="preserve"> </w:t>
      </w:r>
      <w:r w:rsidR="00175F49">
        <w:t>is split into a</w:t>
      </w:r>
      <w:r>
        <w:t xml:space="preserve"> wet </w:t>
      </w:r>
      <w:r w:rsidR="00175F49">
        <w:t>and a</w:t>
      </w:r>
      <w:r>
        <w:t xml:space="preserve"> </w:t>
      </w:r>
      <w:r w:rsidR="00175F49">
        <w:t>cold-</w:t>
      </w:r>
      <w:r>
        <w:t>dry</w:t>
      </w:r>
      <w:r w:rsidR="00175F49">
        <w:t>, well</w:t>
      </w:r>
      <w:r w:rsidR="009E1987">
        <w:t>-</w:t>
      </w:r>
      <w:r w:rsidR="00175F49">
        <w:t>drained (“xeric”)</w:t>
      </w:r>
      <w:r>
        <w:t xml:space="preserve"> variant.</w:t>
      </w:r>
    </w:p>
    <w:p w:rsidR="005A70D3" w:rsidP="005A70D3" w:rsidRDefault="005A70D3" w14:paraId="577C868A" w14:textId="77777777">
      <w:pPr>
        <w:pStyle w:val="InfoPara"/>
      </w:pPr>
      <w:r>
        <w:t>Geographic Range</w:t>
      </w:r>
    </w:p>
    <w:p w:rsidR="005A70D3" w:rsidP="005A70D3" w:rsidRDefault="005A70D3" w14:paraId="5F424B2D" w14:textId="055CD04F">
      <w:r>
        <w:t xml:space="preserve">This type occupies some of the highest-elevation forested zones in the Cascade and Olympic </w:t>
      </w:r>
      <w:r w:rsidR="009E1987">
        <w:t>m</w:t>
      </w:r>
      <w:r>
        <w:t>ountains. Above the elevation of closed forest, the type can exist as tree clumps in a matrix of parkland.</w:t>
      </w:r>
    </w:p>
    <w:p w:rsidR="005A70D3" w:rsidP="005A70D3" w:rsidRDefault="005A70D3" w14:paraId="0D4ADE88" w14:textId="77777777">
      <w:pPr>
        <w:pStyle w:val="InfoPara"/>
      </w:pPr>
      <w:r>
        <w:t>Biophysical Site Description</w:t>
      </w:r>
    </w:p>
    <w:p w:rsidR="005A70D3" w:rsidP="005A70D3" w:rsidRDefault="005A70D3" w14:paraId="0C47D170" w14:textId="13D01592">
      <w:r>
        <w:t>The lower elevation limit of the type ranges from about 5</w:t>
      </w:r>
      <w:r w:rsidR="00A865D6">
        <w:t>,</w:t>
      </w:r>
      <w:r>
        <w:t>000ft in southern Oregon to about 4</w:t>
      </w:r>
      <w:r w:rsidR="00A865D6">
        <w:t>,</w:t>
      </w:r>
      <w:r>
        <w:t xml:space="preserve">000ft in northern Washington. Sites are cold and characterized by deep and persistent </w:t>
      </w:r>
      <w:proofErr w:type="spellStart"/>
      <w:r>
        <w:t>snowpacks</w:t>
      </w:r>
      <w:proofErr w:type="spellEnd"/>
      <w:r>
        <w:t xml:space="preserve"> and short growing seasons.</w:t>
      </w:r>
    </w:p>
    <w:p w:rsidR="005A70D3" w:rsidP="005A70D3" w:rsidRDefault="005A70D3" w14:paraId="3A3A7AD9" w14:textId="77777777">
      <w:pPr>
        <w:pStyle w:val="InfoPara"/>
      </w:pPr>
      <w:r>
        <w:t>Vegetation Description</w:t>
      </w:r>
    </w:p>
    <w:p w:rsidR="005A70D3" w:rsidP="005A70D3" w:rsidRDefault="005A70D3" w14:paraId="7087A368" w14:textId="638FCB05">
      <w:r>
        <w:t>The late seral stands are dominated by mountain hemlock, though a wide variety of other tree species are present throughout the geographic range of the type. In some areas, lodgepole pine dominates post-disturbance stands. Mature stands may be nearly all mountain hemlock or may have varying amounts of Pacific silver fir, Alaska yellow cedar, subalpine fir</w:t>
      </w:r>
      <w:r w:rsidR="009E1987">
        <w:t>,</w:t>
      </w:r>
      <w:r>
        <w:t xml:space="preserve"> and </w:t>
      </w:r>
      <w:r w:rsidR="00001D74">
        <w:t>Douglas</w:t>
      </w:r>
      <w:r w:rsidR="009E1987">
        <w:t>-</w:t>
      </w:r>
      <w:r>
        <w:t>fir acro</w:t>
      </w:r>
      <w:r w:rsidR="00001D74">
        <w:t xml:space="preserve">ss its range and additionally </w:t>
      </w:r>
      <w:proofErr w:type="spellStart"/>
      <w:r w:rsidRPr="00C05783" w:rsidR="00001D74">
        <w:rPr>
          <w:i/>
        </w:rPr>
        <w:t>A</w:t>
      </w:r>
      <w:r w:rsidRPr="00C05783">
        <w:rPr>
          <w:i/>
        </w:rPr>
        <w:t>bies</w:t>
      </w:r>
      <w:proofErr w:type="spellEnd"/>
      <w:r w:rsidRPr="00C05783">
        <w:rPr>
          <w:i/>
        </w:rPr>
        <w:t xml:space="preserve"> </w:t>
      </w:r>
      <w:proofErr w:type="spellStart"/>
      <w:r w:rsidRPr="00C05783">
        <w:rPr>
          <w:i/>
        </w:rPr>
        <w:t>magnifica</w:t>
      </w:r>
      <w:proofErr w:type="spellEnd"/>
      <w:r>
        <w:t xml:space="preserve"> </w:t>
      </w:r>
      <w:r w:rsidR="00001D74">
        <w:t>and white</w:t>
      </w:r>
      <w:r>
        <w:t xml:space="preserve"> fir at the </w:t>
      </w:r>
      <w:r w:rsidR="009E1987">
        <w:t>s</w:t>
      </w:r>
      <w:r>
        <w:t xml:space="preserve">outhern end of its range. Common understory species include Alaska huckleberry, big huckleberry, grouse whortleberry, and </w:t>
      </w:r>
      <w:proofErr w:type="spellStart"/>
      <w:r>
        <w:t>beargrass</w:t>
      </w:r>
      <w:proofErr w:type="spellEnd"/>
      <w:r>
        <w:t>.</w:t>
      </w:r>
    </w:p>
    <w:p w:rsidR="005A70D3" w:rsidP="005A70D3" w:rsidRDefault="005A70D3" w14:paraId="1E94BF0D"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VACCI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ABAM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amabilis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Pacific silver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CHNO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Chamaecyparis nootkatensis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Alaska cedar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Tsuga mertensiana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hemlock</w:t>
            </w:r>
          </w:p>
        </w:tc>
      </w:tr>
    </w:tbl>
    <w:p>
      <w:r>
        <w:rPr>
          <w:sz w:val="16"/>
        </w:rPr>
        <w:t>Species names are from the NRCS PLANTS database. Check species codes at http://plants.usda.gov.</w:t>
      </w:r>
    </w:p>
    <w:p w:rsidR="00F95F23" w:rsidP="005A70D3" w:rsidRDefault="00F95F23" w14:paraId="2A912B03" w14:textId="77777777">
      <w:pPr>
        <w:pStyle w:val="InfoPara"/>
      </w:pPr>
    </w:p>
    <w:p w:rsidR="00B4165A" w:rsidP="00B4165A" w:rsidRDefault="00883A55" w14:paraId="174C092B" w14:textId="2B1B2514">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300</w:t>
            </w:r>
          </w:p>
        </w:tc>
        <w:tc>
          <w:p>
            <w:pPr>
              <w:jc w:val="center"/>
            </w:pPr>
            <w:r>
              <w:t>56</w:t>
            </w:r>
          </w:p>
        </w:tc>
        <w:tc>
          <w:p>
            <w:pPr>
              <w:jc w:val="center"/>
            </w:pPr>
            <w:r>
              <w:t>125</w:t>
            </w:r>
          </w:p>
        </w:tc>
        <w:tc>
          <w:p>
            <w:pPr>
              <w:jc w:val="center"/>
            </w:pPr>
            <w:r>
              <w:t>500</w:t>
            </w:r>
          </w:p>
        </w:tc>
      </w:tr>
      <w:tr>
        <w:tc>
          <w:p>
            <w:pPr>
              <w:jc w:val="center"/>
            </w:pPr>
            <w:r>
              <w:t>Moderate (Mixed)</w:t>
            </w:r>
          </w:p>
        </w:tc>
        <w:tc>
          <w:p>
            <w:pPr>
              <w:jc w:val="center"/>
            </w:pPr>
            <w:r>
              <w:t>627</w:t>
            </w:r>
          </w:p>
        </w:tc>
        <w:tc>
          <w:p>
            <w:pPr>
              <w:jc w:val="center"/>
            </w:pPr>
            <w:r>
              <w:t>27</w:t>
            </w:r>
          </w:p>
        </w:tc>
        <w:tc>
          <w:p>
            <w:pPr>
              <w:jc w:val="center"/>
            </w:pPr>
            <w:r>
              <w:t>250</w:t>
            </w:r>
          </w:p>
        </w:tc>
        <w:tc>
          <w:p>
            <w:pPr>
              <w:jc w:val="center"/>
            </w:pPr>
            <w:r>
              <w:t>750</w:t>
            </w:r>
          </w:p>
        </w:tc>
      </w:tr>
      <w:tr>
        <w:tc>
          <w:p>
            <w:pPr>
              <w:jc w:val="center"/>
            </w:pPr>
            <w:r>
              <w:t>Low (Surface)</w:t>
            </w:r>
          </w:p>
        </w:tc>
        <w:tc>
          <w:p>
            <w:pPr>
              <w:jc w:val="center"/>
            </w:pPr>
            <w:r>
              <w:t>1021</w:t>
            </w:r>
          </w:p>
        </w:tc>
        <w:tc>
          <w:p>
            <w:pPr>
              <w:jc w:val="center"/>
            </w:pPr>
            <w:r>
              <w:t>17</w:t>
            </w:r>
          </w:p>
        </w:tc>
        <w:tc>
          <w:p>
            <w:pPr>
              <w:jc w:val="center"/>
            </w:pPr>
            <w:r>
              <w:t>500</w:t>
            </w:r>
          </w:p>
        </w:tc>
        <w:tc>
          <w:p>
            <w:pPr>
              <w:jc w:val="center"/>
            </w:pPr>
            <w:r>
              <w:t>1500</w:t>
            </w:r>
          </w:p>
        </w:tc>
      </w:tr>
      <w:tr>
        <w:tc>
          <w:p>
            <w:pPr>
              <w:jc w:val="center"/>
            </w:pPr>
            <w:r>
              <w:t>All Fires</w:t>
            </w:r>
          </w:p>
        </w:tc>
        <w:tc>
          <w:p>
            <w:pPr>
              <w:jc w:val="center"/>
            </w:pPr>
            <w:r>
              <w:t>169</w:t>
            </w:r>
          </w:p>
        </w:tc>
        <w:tc>
          <w:p>
            <w:pPr>
              <w:jc w:val="center"/>
            </w:pPr>
            <w:r>
              <w:t>100</w:t>
            </w:r>
          </w:p>
        </w:tc>
        <w:tc>
          <w:p>
            <w:pPr>
              <w:jc w:val="center"/>
            </w:pPr>
            <w:r>
              <w:t>71</w:t>
            </w:r>
          </w:p>
        </w:tc>
        <w:tc>
          <w:p>
            <w:pPr>
              <w:jc w:val="center"/>
            </w:pPr>
            <w:r>
              <w:t>250</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A70D3" w:rsidP="005A70D3" w:rsidRDefault="005A70D3" w14:paraId="0E146056" w14:textId="77777777">
      <w:pPr>
        <w:pStyle w:val="InfoPara"/>
      </w:pPr>
      <w:r>
        <w:t>Disturbance Description</w:t>
      </w:r>
    </w:p>
    <w:p w:rsidR="005A70D3" w:rsidP="005A70D3" w:rsidRDefault="005A70D3" w14:paraId="3EC076B8" w14:textId="2FFA7062">
      <w:r>
        <w:t xml:space="preserve">Wildfire is the major disturbance event </w:t>
      </w:r>
      <w:r w:rsidR="00175F49">
        <w:t xml:space="preserve">in </w:t>
      </w:r>
      <w:r>
        <w:t xml:space="preserve">this type, although the frequency of fire tends to be low. Fire is generally stand-replacing, since the major tree species are highly susceptible to fire mortality. </w:t>
      </w:r>
      <w:r w:rsidR="00175F49">
        <w:t xml:space="preserve">Simon (1991) estimated a fire return interval </w:t>
      </w:r>
      <w:r w:rsidR="009E1987">
        <w:t xml:space="preserve">(FRI) </w:t>
      </w:r>
      <w:r w:rsidR="00175F49">
        <w:t xml:space="preserve">of 168yrs for the TSME zone </w:t>
      </w:r>
      <w:proofErr w:type="gramStart"/>
      <w:r w:rsidR="00175F49">
        <w:t>as a whole on</w:t>
      </w:r>
      <w:proofErr w:type="gramEnd"/>
      <w:r w:rsidR="00175F49">
        <w:t xml:space="preserve"> the east</w:t>
      </w:r>
      <w:r w:rsidR="009E1987">
        <w:t xml:space="preserve">ern </w:t>
      </w:r>
      <w:r w:rsidR="00175F49">
        <w:t>side of the Jefferson Wilderness in Oregon. The ratios of mixed</w:t>
      </w:r>
      <w:r w:rsidR="009E1987">
        <w:t>-</w:t>
      </w:r>
      <w:r w:rsidR="00175F49">
        <w:t xml:space="preserve"> to stand</w:t>
      </w:r>
      <w:r w:rsidR="009E1987">
        <w:t>-</w:t>
      </w:r>
      <w:r w:rsidR="00175F49">
        <w:t>replacement</w:t>
      </w:r>
      <w:r w:rsidR="009E1987">
        <w:t>-</w:t>
      </w:r>
      <w:r w:rsidR="00175F49">
        <w:t xml:space="preserve">severity were 55% mixed and 45% replacement from 1914-1987. </w:t>
      </w:r>
      <w:r>
        <w:t xml:space="preserve">The root rot </w:t>
      </w:r>
      <w:r w:rsidRPr="00C05783">
        <w:rPr>
          <w:i/>
        </w:rPr>
        <w:t xml:space="preserve">Phellinus </w:t>
      </w:r>
      <w:proofErr w:type="spellStart"/>
      <w:r w:rsidRPr="00C05783">
        <w:rPr>
          <w:i/>
        </w:rPr>
        <w:t>weirii</w:t>
      </w:r>
      <w:proofErr w:type="spellEnd"/>
      <w:r>
        <w:t xml:space="preserve">, bark beetles, and other insects can be locally important disturbance agents. The </w:t>
      </w:r>
      <w:r w:rsidR="009E1987">
        <w:t>l</w:t>
      </w:r>
      <w:r>
        <w:t xml:space="preserve">odgepole pine component is particularly </w:t>
      </w:r>
      <w:r w:rsidR="00CD56E7">
        <w:t>susceptible</w:t>
      </w:r>
      <w:r>
        <w:t xml:space="preserve"> to bark beetle infestation in late maturity.</w:t>
      </w:r>
    </w:p>
    <w:p w:rsidR="005A70D3" w:rsidP="005A70D3" w:rsidRDefault="005A70D3" w14:paraId="3578FC3E" w14:textId="77777777">
      <w:pPr>
        <w:pStyle w:val="InfoPara"/>
      </w:pPr>
      <w:r>
        <w:t>Scale Description</w:t>
      </w:r>
    </w:p>
    <w:p w:rsidR="005A70D3" w:rsidP="005A70D3" w:rsidRDefault="005A70D3" w14:paraId="7D71A292" w14:textId="35B62416">
      <w:r>
        <w:t>In areas of continuous forest, fire sizes can range from 10s of acres to at least 10,000ac. At upper</w:t>
      </w:r>
      <w:r w:rsidR="009E1987">
        <w:t>-</w:t>
      </w:r>
      <w:r>
        <w:t>elevation parkland areas, discontinuous fuels can limit fire spread and extent. Root-rot patches can be up to about 100ac.</w:t>
      </w:r>
    </w:p>
    <w:p w:rsidR="005A70D3" w:rsidP="005A70D3" w:rsidRDefault="005A70D3" w14:paraId="74FBB01B" w14:textId="77777777">
      <w:pPr>
        <w:pStyle w:val="InfoPara"/>
      </w:pPr>
      <w:r>
        <w:t>Adjacency or Identification Concerns</w:t>
      </w:r>
    </w:p>
    <w:p w:rsidR="005A70D3" w:rsidP="005A70D3" w:rsidRDefault="005A70D3" w14:paraId="769FE9BA" w14:textId="37CA5905">
      <w:r>
        <w:t>The type is immediately upslope from the wet Pacific silver fir types in the north</w:t>
      </w:r>
      <w:r w:rsidR="009E1987">
        <w:t xml:space="preserve"> </w:t>
      </w:r>
      <w:r>
        <w:t xml:space="preserve">and the Red Fir type in the south Oregon Cascades. Upslope from this type are subalpine and alpine park lands and in some cases </w:t>
      </w:r>
      <w:proofErr w:type="spellStart"/>
      <w:r>
        <w:t>whitebark</w:t>
      </w:r>
      <w:proofErr w:type="spellEnd"/>
      <w:r>
        <w:t xml:space="preserve"> pine forest or parkland. Along moisture gradients (i.e., west to east across either the Olympic or Cascade </w:t>
      </w:r>
      <w:r w:rsidR="009E1987">
        <w:t>m</w:t>
      </w:r>
      <w:r>
        <w:t>ountains), this type can grade into the subalpine fir type.</w:t>
      </w:r>
    </w:p>
    <w:p w:rsidR="005A70D3" w:rsidP="005A70D3" w:rsidRDefault="005A70D3" w14:paraId="6FD67064" w14:textId="77777777">
      <w:pPr>
        <w:pStyle w:val="InfoPara"/>
      </w:pPr>
      <w:r>
        <w:t>Issues or Problems</w:t>
      </w:r>
    </w:p>
    <w:p w:rsidR="005A70D3" w:rsidP="005A70D3" w:rsidRDefault="005A70D3" w14:paraId="10A294DB" w14:textId="68C5E6C9">
      <w:r>
        <w:t xml:space="preserve">According to </w:t>
      </w:r>
      <w:proofErr w:type="spellStart"/>
      <w:r>
        <w:t>Thies</w:t>
      </w:r>
      <w:proofErr w:type="spellEnd"/>
      <w:r>
        <w:t xml:space="preserve"> and </w:t>
      </w:r>
      <w:proofErr w:type="spellStart"/>
      <w:r>
        <w:t>Sturrock</w:t>
      </w:r>
      <w:proofErr w:type="spellEnd"/>
      <w:r w:rsidR="009D1B1D">
        <w:t xml:space="preserve"> (1995)</w:t>
      </w:r>
      <w:r>
        <w:t xml:space="preserve">, </w:t>
      </w:r>
      <w:r w:rsidRPr="00C05783">
        <w:rPr>
          <w:i/>
        </w:rPr>
        <w:t xml:space="preserve">Phellinus </w:t>
      </w:r>
      <w:proofErr w:type="spellStart"/>
      <w:r w:rsidRPr="00C05783">
        <w:rPr>
          <w:i/>
        </w:rPr>
        <w:t>weirii</w:t>
      </w:r>
      <w:proofErr w:type="spellEnd"/>
      <w:r>
        <w:t xml:space="preserve"> is distributed from northern California to southern British Columbia and east to western Montana. </w:t>
      </w:r>
      <w:proofErr w:type="gramStart"/>
      <w:r>
        <w:t>So</w:t>
      </w:r>
      <w:proofErr w:type="gramEnd"/>
      <w:r>
        <w:t xml:space="preserve"> it seems likely that it could affect mountain hemlock anywhere it grows in Oregon or Washington. This part of our model would not be applicable to other parts of the range of mountain hemlock.</w:t>
      </w:r>
    </w:p>
    <w:p w:rsidR="005A70D3" w:rsidP="005A70D3" w:rsidRDefault="005A70D3" w14:paraId="48355805" w14:textId="77777777">
      <w:pPr>
        <w:pStyle w:val="InfoPara"/>
      </w:pPr>
      <w:r>
        <w:t>Native Uncharacteristic Conditions</w:t>
      </w:r>
    </w:p>
    <w:p w:rsidR="005A70D3" w:rsidP="005A70D3" w:rsidRDefault="005A70D3" w14:paraId="417E9614" w14:textId="77777777"/>
    <w:p w:rsidR="005A70D3" w:rsidP="005A70D3" w:rsidRDefault="005A70D3" w14:paraId="30504413" w14:textId="77777777">
      <w:pPr>
        <w:pStyle w:val="InfoPara"/>
      </w:pPr>
      <w:r>
        <w:t>Comments</w:t>
      </w:r>
    </w:p>
    <w:p w:rsidR="00CD56E7" w:rsidP="002C1196" w:rsidRDefault="00175F49" w14:paraId="23FD058C" w14:textId="047733D7">
      <w:r>
        <w:t xml:space="preserve">James Dickinson, Andrew </w:t>
      </w:r>
      <w:proofErr w:type="spellStart"/>
      <w:r>
        <w:t>Merschel</w:t>
      </w:r>
      <w:proofErr w:type="spellEnd"/>
      <w:r w:rsidR="009E1987">
        <w:t>,</w:t>
      </w:r>
      <w:r>
        <w:t xml:space="preserve"> and Mike Simpson refined this model during the 2016 review period. Changes include: revised </w:t>
      </w:r>
      <w:proofErr w:type="spellStart"/>
      <w:r>
        <w:t>sclas</w:t>
      </w:r>
      <w:r w:rsidR="00D820CB">
        <w:t>s</w:t>
      </w:r>
      <w:proofErr w:type="spellEnd"/>
      <w:r w:rsidR="00D820CB">
        <w:t xml:space="preserve"> mapping rules, adjusted FRIs</w:t>
      </w:r>
      <w:r w:rsidR="009E1987">
        <w:t>,</w:t>
      </w:r>
      <w:r w:rsidR="00D820CB">
        <w:t xml:space="preserve"> </w:t>
      </w:r>
      <w:r>
        <w:t>and minor additions to the description.</w:t>
      </w:r>
    </w:p>
    <w:p w:rsidR="001538B8" w:rsidP="002C1196" w:rsidRDefault="001538B8" w14:paraId="2F3DB92E" w14:textId="6DF5D74D"/>
    <w:p w:rsidR="001538B8" w:rsidP="002C1196" w:rsidRDefault="001538B8" w14:paraId="0B518AA7" w14:textId="32B2B812">
      <w:r>
        <w:t>The insects/disease transition in Mid 1</w:t>
      </w:r>
      <w:r w:rsidR="00637864">
        <w:t xml:space="preserve"> </w:t>
      </w:r>
      <w:r>
        <w:t xml:space="preserve">Closed could be more accurately modeled with the Age Reset function set to “yes” so that when the transition occurred the age would change to the class start age. This was not done because LANDFIRE rules prohibit the use of Age Reset, and the use of Age Reset did not significantly change the model results.  </w:t>
      </w:r>
    </w:p>
    <w:p w:rsidR="00CD56E7" w:rsidP="002C1196" w:rsidRDefault="00CD56E7" w14:paraId="40DFA844" w14:textId="77777777"/>
    <w:p w:rsidR="002C1196" w:rsidP="002C1196" w:rsidRDefault="005A70D3" w14:paraId="457A9A76" w14:textId="026D196B">
      <w:r>
        <w:t xml:space="preserve">We used data from the COLA (Central Oregon Landscape Assessment) models from </w:t>
      </w:r>
      <w:proofErr w:type="spellStart"/>
      <w:r>
        <w:t>Hemstrom</w:t>
      </w:r>
      <w:proofErr w:type="spellEnd"/>
      <w:r>
        <w:t xml:space="preserve"> for age information. </w:t>
      </w:r>
    </w:p>
    <w:p w:rsidR="004A2570" w:rsidP="005A70D3" w:rsidRDefault="004A2570" w14:paraId="20DC9DD0" w14:textId="25839B49"/>
    <w:p w:rsidR="005A70D3" w:rsidP="005A70D3" w:rsidRDefault="005A70D3" w14:paraId="1BAABD70" w14:textId="77777777">
      <w:pPr>
        <w:pStyle w:val="ReportSection"/>
      </w:pPr>
      <w:r>
        <w:t>Succession Classes</w:t>
      </w:r>
    </w:p>
    <w:p w:rsidR="005A70D3" w:rsidP="005A70D3" w:rsidRDefault="005A70D3" w14:paraId="00322ADD"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A70D3" w:rsidP="005A70D3" w:rsidRDefault="005A70D3" w14:paraId="1FA3041A" w14:textId="77777777">
      <w:pPr>
        <w:pStyle w:val="InfoPara"/>
        <w:pBdr>
          <w:top w:val="single" w:color="auto" w:sz="4" w:space="1"/>
        </w:pBdr>
      </w:pPr>
      <w:r xmlns:w="http://schemas.openxmlformats.org/wordprocessingml/2006/main">
        <w:t>Class A</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5A70D3" w:rsidP="005A70D3" w:rsidRDefault="005A70D3" w14:paraId="4210A5DD" w14:textId="77777777"/>
    <w:p w:rsidR="005A70D3" w:rsidP="005A70D3" w:rsidRDefault="005A70D3" w14:paraId="13B7D4F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220"/>
        <w:gridCol w:w="2220"/>
        <w:gridCol w:w="1956"/>
      </w:tblGrid>
      <w:tr w:rsidRPr="005A70D3" w:rsidR="005A70D3" w:rsidTr="005A70D3" w14:paraId="2E1DF9CC" w14:textId="77777777">
        <w:tc>
          <w:tcPr>
            <w:tcW w:w="1080" w:type="dxa"/>
            <w:tcBorders>
              <w:top w:val="single" w:color="auto" w:sz="2" w:space="0"/>
              <w:bottom w:val="single" w:color="000000" w:sz="12" w:space="0"/>
            </w:tcBorders>
            <w:shd w:val="clear" w:color="auto" w:fill="auto"/>
          </w:tcPr>
          <w:p w:rsidRPr="005A70D3" w:rsidR="005A70D3" w:rsidP="003F409F" w:rsidRDefault="005A70D3" w14:paraId="0E720517" w14:textId="77777777">
            <w:pPr>
              <w:rPr>
                <w:b/>
                <w:bCs/>
              </w:rPr>
            </w:pPr>
            <w:r w:rsidRPr="005A70D3">
              <w:rPr>
                <w:b/>
                <w:bCs/>
              </w:rPr>
              <w:t>Symbol</w:t>
            </w:r>
          </w:p>
        </w:tc>
        <w:tc>
          <w:tcPr>
            <w:tcW w:w="2220" w:type="dxa"/>
            <w:tcBorders>
              <w:top w:val="single" w:color="auto" w:sz="2" w:space="0"/>
              <w:bottom w:val="single" w:color="000000" w:sz="12" w:space="0"/>
            </w:tcBorders>
            <w:shd w:val="clear" w:color="auto" w:fill="auto"/>
          </w:tcPr>
          <w:p w:rsidRPr="005A70D3" w:rsidR="005A70D3" w:rsidP="003F409F" w:rsidRDefault="005A70D3" w14:paraId="4739F269" w14:textId="77777777">
            <w:pPr>
              <w:rPr>
                <w:b/>
                <w:bCs/>
              </w:rPr>
            </w:pPr>
            <w:r w:rsidRPr="005A70D3">
              <w:rPr>
                <w:b/>
                <w:bCs/>
              </w:rPr>
              <w:t>Scientific Name</w:t>
            </w:r>
          </w:p>
        </w:tc>
        <w:tc>
          <w:tcPr>
            <w:tcW w:w="2220" w:type="dxa"/>
            <w:tcBorders>
              <w:top w:val="single" w:color="auto" w:sz="2" w:space="0"/>
              <w:bottom w:val="single" w:color="000000" w:sz="12" w:space="0"/>
            </w:tcBorders>
            <w:shd w:val="clear" w:color="auto" w:fill="auto"/>
          </w:tcPr>
          <w:p w:rsidRPr="005A70D3" w:rsidR="005A70D3" w:rsidP="003F409F" w:rsidRDefault="005A70D3" w14:paraId="151582AF" w14:textId="77777777">
            <w:pPr>
              <w:rPr>
                <w:b/>
                <w:bCs/>
              </w:rPr>
            </w:pPr>
            <w:r w:rsidRPr="005A70D3">
              <w:rPr>
                <w:b/>
                <w:bCs/>
              </w:rPr>
              <w:t>Common Name</w:t>
            </w:r>
          </w:p>
        </w:tc>
        <w:tc>
          <w:tcPr>
            <w:tcW w:w="1956" w:type="dxa"/>
            <w:tcBorders>
              <w:top w:val="single" w:color="auto" w:sz="2" w:space="0"/>
              <w:bottom w:val="single" w:color="000000" w:sz="12" w:space="0"/>
            </w:tcBorders>
            <w:shd w:val="clear" w:color="auto" w:fill="auto"/>
          </w:tcPr>
          <w:p w:rsidRPr="005A70D3" w:rsidR="005A70D3" w:rsidP="003F409F" w:rsidRDefault="005A70D3" w14:paraId="7543338F" w14:textId="77777777">
            <w:pPr>
              <w:rPr>
                <w:b/>
                <w:bCs/>
              </w:rPr>
            </w:pPr>
            <w:r w:rsidRPr="005A70D3">
              <w:rPr>
                <w:b/>
                <w:bCs/>
              </w:rPr>
              <w:t>Canopy Position</w:t>
            </w:r>
          </w:p>
        </w:tc>
      </w:tr>
      <w:tr w:rsidRPr="005A70D3" w:rsidR="005A70D3" w:rsidTr="005A70D3" w14:paraId="260799AE" w14:textId="77777777">
        <w:tc>
          <w:tcPr>
            <w:tcW w:w="1080" w:type="dxa"/>
            <w:tcBorders>
              <w:top w:val="single" w:color="000000" w:sz="12" w:space="0"/>
            </w:tcBorders>
            <w:shd w:val="clear" w:color="auto" w:fill="auto"/>
          </w:tcPr>
          <w:p w:rsidRPr="005A70D3" w:rsidR="005A70D3" w:rsidP="003F409F" w:rsidRDefault="005A70D3" w14:paraId="4F04E2E5" w14:textId="77777777">
            <w:pPr>
              <w:rPr>
                <w:bCs/>
              </w:rPr>
            </w:pPr>
            <w:r w:rsidRPr="005A70D3">
              <w:rPr>
                <w:bCs/>
              </w:rPr>
              <w:t>VACCI</w:t>
            </w:r>
          </w:p>
        </w:tc>
        <w:tc>
          <w:tcPr>
            <w:tcW w:w="2220" w:type="dxa"/>
            <w:tcBorders>
              <w:top w:val="single" w:color="000000" w:sz="12" w:space="0"/>
            </w:tcBorders>
            <w:shd w:val="clear" w:color="auto" w:fill="auto"/>
          </w:tcPr>
          <w:p w:rsidRPr="005A70D3" w:rsidR="005A70D3" w:rsidP="003F409F" w:rsidRDefault="005A70D3" w14:paraId="09815897" w14:textId="77777777">
            <w:r w:rsidRPr="005A70D3">
              <w:t>Vaccinium</w:t>
            </w:r>
          </w:p>
        </w:tc>
        <w:tc>
          <w:tcPr>
            <w:tcW w:w="2220" w:type="dxa"/>
            <w:tcBorders>
              <w:top w:val="single" w:color="000000" w:sz="12" w:space="0"/>
            </w:tcBorders>
            <w:shd w:val="clear" w:color="auto" w:fill="auto"/>
          </w:tcPr>
          <w:p w:rsidRPr="005A70D3" w:rsidR="005A70D3" w:rsidP="003F409F" w:rsidRDefault="005A70D3" w14:paraId="423053D3" w14:textId="77777777">
            <w:r w:rsidRPr="005A70D3">
              <w:t>Blueberry</w:t>
            </w:r>
          </w:p>
        </w:tc>
        <w:tc>
          <w:tcPr>
            <w:tcW w:w="1956" w:type="dxa"/>
            <w:tcBorders>
              <w:top w:val="single" w:color="000000" w:sz="12" w:space="0"/>
            </w:tcBorders>
            <w:shd w:val="clear" w:color="auto" w:fill="auto"/>
          </w:tcPr>
          <w:p w:rsidRPr="005A70D3" w:rsidR="005A70D3" w:rsidP="003F409F" w:rsidRDefault="005A70D3" w14:paraId="530C9D9E" w14:textId="77777777">
            <w:r w:rsidRPr="005A70D3">
              <w:t>Lower</w:t>
            </w:r>
          </w:p>
        </w:tc>
      </w:tr>
      <w:tr w:rsidRPr="005A70D3" w:rsidR="005A70D3" w:rsidTr="005A70D3" w14:paraId="491437B0" w14:textId="77777777">
        <w:tc>
          <w:tcPr>
            <w:tcW w:w="1080" w:type="dxa"/>
            <w:shd w:val="clear" w:color="auto" w:fill="auto"/>
          </w:tcPr>
          <w:p w:rsidRPr="005A70D3" w:rsidR="005A70D3" w:rsidP="003F409F" w:rsidRDefault="005A70D3" w14:paraId="0C9F758A" w14:textId="77777777">
            <w:pPr>
              <w:rPr>
                <w:bCs/>
              </w:rPr>
            </w:pPr>
            <w:r w:rsidRPr="005A70D3">
              <w:rPr>
                <w:bCs/>
              </w:rPr>
              <w:t>XETE</w:t>
            </w:r>
          </w:p>
        </w:tc>
        <w:tc>
          <w:tcPr>
            <w:tcW w:w="2220" w:type="dxa"/>
            <w:shd w:val="clear" w:color="auto" w:fill="auto"/>
          </w:tcPr>
          <w:p w:rsidRPr="005A70D3" w:rsidR="005A70D3" w:rsidP="003F409F" w:rsidRDefault="005A70D3" w14:paraId="5C6CF3FE" w14:textId="77777777">
            <w:proofErr w:type="spellStart"/>
            <w:r w:rsidRPr="005A70D3">
              <w:t>Xerophyllum</w:t>
            </w:r>
            <w:proofErr w:type="spellEnd"/>
            <w:r w:rsidRPr="005A70D3">
              <w:t xml:space="preserve"> </w:t>
            </w:r>
            <w:proofErr w:type="spellStart"/>
            <w:r w:rsidRPr="005A70D3">
              <w:t>tenax</w:t>
            </w:r>
            <w:proofErr w:type="spellEnd"/>
          </w:p>
        </w:tc>
        <w:tc>
          <w:tcPr>
            <w:tcW w:w="2220" w:type="dxa"/>
            <w:shd w:val="clear" w:color="auto" w:fill="auto"/>
          </w:tcPr>
          <w:p w:rsidRPr="005A70D3" w:rsidR="005A70D3" w:rsidP="003F409F" w:rsidRDefault="005A70D3" w14:paraId="5AD92E57" w14:textId="77777777">
            <w:r w:rsidRPr="005A70D3">
              <w:t xml:space="preserve">Common </w:t>
            </w:r>
            <w:proofErr w:type="spellStart"/>
            <w:r w:rsidRPr="005A70D3">
              <w:t>beargrass</w:t>
            </w:r>
            <w:proofErr w:type="spellEnd"/>
          </w:p>
        </w:tc>
        <w:tc>
          <w:tcPr>
            <w:tcW w:w="1956" w:type="dxa"/>
            <w:shd w:val="clear" w:color="auto" w:fill="auto"/>
          </w:tcPr>
          <w:p w:rsidRPr="005A70D3" w:rsidR="005A70D3" w:rsidP="003F409F" w:rsidRDefault="005A70D3" w14:paraId="58D39BFE" w14:textId="77777777">
            <w:r w:rsidRPr="005A70D3">
              <w:t>Lower</w:t>
            </w:r>
          </w:p>
        </w:tc>
      </w:tr>
      <w:tr w:rsidRPr="005A70D3" w:rsidR="005A70D3" w:rsidTr="005A70D3" w14:paraId="2E2529A2" w14:textId="77777777">
        <w:tc>
          <w:tcPr>
            <w:tcW w:w="1080" w:type="dxa"/>
            <w:shd w:val="clear" w:color="auto" w:fill="auto"/>
          </w:tcPr>
          <w:p w:rsidRPr="005A70D3" w:rsidR="005A70D3" w:rsidP="003F409F" w:rsidRDefault="005A70D3" w14:paraId="27A941AA" w14:textId="77777777">
            <w:pPr>
              <w:rPr>
                <w:bCs/>
              </w:rPr>
            </w:pPr>
            <w:r w:rsidRPr="005A70D3">
              <w:rPr>
                <w:bCs/>
              </w:rPr>
              <w:t>PICO</w:t>
            </w:r>
          </w:p>
        </w:tc>
        <w:tc>
          <w:tcPr>
            <w:tcW w:w="2220" w:type="dxa"/>
            <w:shd w:val="clear" w:color="auto" w:fill="auto"/>
          </w:tcPr>
          <w:p w:rsidRPr="005A70D3" w:rsidR="005A70D3" w:rsidP="003F409F" w:rsidRDefault="005A70D3" w14:paraId="2348F1B9" w14:textId="77777777">
            <w:r w:rsidRPr="005A70D3">
              <w:t xml:space="preserve">Pinus </w:t>
            </w:r>
            <w:proofErr w:type="spellStart"/>
            <w:r w:rsidRPr="005A70D3">
              <w:t>contorta</w:t>
            </w:r>
            <w:proofErr w:type="spellEnd"/>
          </w:p>
        </w:tc>
        <w:tc>
          <w:tcPr>
            <w:tcW w:w="2220" w:type="dxa"/>
            <w:shd w:val="clear" w:color="auto" w:fill="auto"/>
          </w:tcPr>
          <w:p w:rsidRPr="005A70D3" w:rsidR="005A70D3" w:rsidP="003F409F" w:rsidRDefault="005A70D3" w14:paraId="406E0D50" w14:textId="77777777">
            <w:r w:rsidRPr="005A70D3">
              <w:t>Lodgepole pine</w:t>
            </w:r>
          </w:p>
        </w:tc>
        <w:tc>
          <w:tcPr>
            <w:tcW w:w="1956" w:type="dxa"/>
            <w:shd w:val="clear" w:color="auto" w:fill="auto"/>
          </w:tcPr>
          <w:p w:rsidRPr="005A70D3" w:rsidR="005A70D3" w:rsidP="003F409F" w:rsidRDefault="005A70D3" w14:paraId="59019E5D" w14:textId="77777777">
            <w:r w:rsidRPr="005A70D3">
              <w:t>Upper</w:t>
            </w:r>
          </w:p>
        </w:tc>
      </w:tr>
      <w:tr w:rsidRPr="005A70D3" w:rsidR="005A70D3" w:rsidTr="005A70D3" w14:paraId="438DA39E" w14:textId="77777777">
        <w:tc>
          <w:tcPr>
            <w:tcW w:w="1080" w:type="dxa"/>
            <w:shd w:val="clear" w:color="auto" w:fill="auto"/>
          </w:tcPr>
          <w:p w:rsidRPr="005A70D3" w:rsidR="005A70D3" w:rsidP="003F409F" w:rsidRDefault="005A70D3" w14:paraId="62BAE924" w14:textId="77777777">
            <w:pPr>
              <w:rPr>
                <w:bCs/>
              </w:rPr>
            </w:pPr>
            <w:r w:rsidRPr="005A70D3">
              <w:rPr>
                <w:bCs/>
              </w:rPr>
              <w:t>TSME</w:t>
            </w:r>
          </w:p>
        </w:tc>
        <w:tc>
          <w:tcPr>
            <w:tcW w:w="2220" w:type="dxa"/>
            <w:shd w:val="clear" w:color="auto" w:fill="auto"/>
          </w:tcPr>
          <w:p w:rsidRPr="005A70D3" w:rsidR="005A70D3" w:rsidP="003F409F" w:rsidRDefault="005A70D3" w14:paraId="378EFA3F" w14:textId="77777777">
            <w:proofErr w:type="spellStart"/>
            <w:r w:rsidRPr="005A70D3">
              <w:t>Tsuga</w:t>
            </w:r>
            <w:proofErr w:type="spellEnd"/>
            <w:r w:rsidRPr="005A70D3">
              <w:t xml:space="preserve"> </w:t>
            </w:r>
            <w:proofErr w:type="spellStart"/>
            <w:r w:rsidRPr="005A70D3">
              <w:t>mertensiana</w:t>
            </w:r>
            <w:proofErr w:type="spellEnd"/>
          </w:p>
        </w:tc>
        <w:tc>
          <w:tcPr>
            <w:tcW w:w="2220" w:type="dxa"/>
            <w:shd w:val="clear" w:color="auto" w:fill="auto"/>
          </w:tcPr>
          <w:p w:rsidRPr="005A70D3" w:rsidR="005A70D3" w:rsidP="003F409F" w:rsidRDefault="005A70D3" w14:paraId="03231982" w14:textId="77777777">
            <w:r w:rsidRPr="005A70D3">
              <w:t>Mountain hemlock</w:t>
            </w:r>
          </w:p>
        </w:tc>
        <w:tc>
          <w:tcPr>
            <w:tcW w:w="1956" w:type="dxa"/>
            <w:shd w:val="clear" w:color="auto" w:fill="auto"/>
          </w:tcPr>
          <w:p w:rsidRPr="005A70D3" w:rsidR="005A70D3" w:rsidP="003F409F" w:rsidRDefault="005A70D3" w14:paraId="749642CD" w14:textId="77777777">
            <w:r w:rsidRPr="005A70D3">
              <w:t>Upper</w:t>
            </w:r>
          </w:p>
        </w:tc>
      </w:tr>
    </w:tbl>
    <w:p w:rsidR="005A70D3" w:rsidP="005A70D3" w:rsidRDefault="005A70D3" w14:paraId="2BCAB972" w14:textId="77777777"/>
    <w:p w:rsidR="005A70D3" w:rsidP="005A70D3" w:rsidRDefault="005A70D3" w14:paraId="1B39041D" w14:textId="77777777">
      <w:pPr>
        <w:pStyle w:val="SClassInfoPara"/>
      </w:pPr>
      <w:r>
        <w:t>Description</w:t>
      </w:r>
    </w:p>
    <w:p w:rsidR="005A70D3" w:rsidP="005A70D3" w:rsidRDefault="005A70D3" w14:paraId="755F7AC3" w14:textId="56E58842">
      <w:r>
        <w:t xml:space="preserve">The first few years following stand-replacing wildfire are characterized by bare ground, herbs, shrubs, and varying densities of tree seedlings (presumably dependent on seed sources). Dominant species include various huckleberries, </w:t>
      </w:r>
      <w:proofErr w:type="spellStart"/>
      <w:r>
        <w:t>beargrass</w:t>
      </w:r>
      <w:proofErr w:type="spellEnd"/>
      <w:r>
        <w:t>, lodgepole pine, and mountain hemlock. Depending on seed source or lack of regeneration success, about one</w:t>
      </w:r>
      <w:r w:rsidR="009E1987">
        <w:t>-</w:t>
      </w:r>
      <w:r>
        <w:t xml:space="preserve">third of the stands develop directly into </w:t>
      </w:r>
      <w:r w:rsidR="009E1987">
        <w:t>C</w:t>
      </w:r>
      <w:r>
        <w:t>l</w:t>
      </w:r>
      <w:r w:rsidR="00CD56E7">
        <w:t>ass C (</w:t>
      </w:r>
      <w:r w:rsidR="001664A8">
        <w:t xml:space="preserve">modeled as </w:t>
      </w:r>
      <w:r w:rsidR="00CD56E7">
        <w:t>Alt. Succession</w:t>
      </w:r>
      <w:r>
        <w:t>).</w:t>
      </w:r>
      <w:r w:rsidR="00D820CB">
        <w:t xml:space="preserve"> </w:t>
      </w:r>
    </w:p>
    <w:p w:rsidR="005A70D3" w:rsidP="005A70D3" w:rsidRDefault="005A70D3" w14:paraId="6AF58DD0" w14:textId="77777777"/>
    <w:p w:rsidR="008F33AB" w:rsidP="008F33AB" w:rsidRDefault="008F33AB" w14:paraId="0A98F11C" w14:textId="46B627AB">
      <w:r>
        <w:t xml:space="preserve">Typical structure for this class could include: herbs 0-.5m tall, 0-50% cover; shrubs 0-1m tall, 0-50% cover; trees 0-10m tall, 0-50% cover. Shrubs taller than about 1m would be unusual and might indicate the “wet” </w:t>
      </w:r>
      <w:r w:rsidR="00621087">
        <w:t>mountain</w:t>
      </w:r>
      <w:r>
        <w:t xml:space="preserve"> hemlock variant.</w:t>
      </w:r>
    </w:p>
    <w:p w:rsidR="008F33AB" w:rsidP="005A70D3" w:rsidRDefault="008F33AB" w14:paraId="3F8FCC2F" w14:textId="77777777"/>
    <w:p>
      <w:r>
        <w:rPr>
          <w:i/>
          <w:u w:val="single"/>
        </w:rPr>
        <w:t>Maximum Tree Size Class</w:t>
      </w:r>
      <w:br/>
      <w:r>
        <w:t>Seedling &lt;4.5ft</w:t>
      </w:r>
    </w:p>
    <w:p w:rsidR="005A70D3" w:rsidP="005A70D3" w:rsidRDefault="005A70D3" w14:paraId="694E51E1" w14:textId="7AEDEE20">
      <w:pPr>
        <w:pStyle w:val="InfoPara"/>
        <w:pBdr>
          <w:top w:val="single" w:color="auto" w:sz="4" w:space="1"/>
        </w:pBdr>
      </w:pPr>
      <w:r xmlns:w="http://schemas.openxmlformats.org/wordprocessingml/2006/main">
        <w:t>Class B</w:t>
      </w:r>
      <w:r xmlns:w="http://schemas.openxmlformats.org/wordprocessingml/2006/main">
        <w:tab/>
        <w:t>19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5A70D3" w:rsidP="005A70D3" w:rsidRDefault="005A70D3" w14:paraId="50273B72" w14:textId="77777777"/>
    <w:p w:rsidR="005A70D3" w:rsidP="005A70D3" w:rsidRDefault="005A70D3" w14:paraId="0C2054F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412"/>
        <w:gridCol w:w="2184"/>
        <w:gridCol w:w="1956"/>
      </w:tblGrid>
      <w:tr w:rsidRPr="005A70D3" w:rsidR="005A70D3" w:rsidTr="005A70D3" w14:paraId="5C308ADB" w14:textId="77777777">
        <w:tc>
          <w:tcPr>
            <w:tcW w:w="1080" w:type="dxa"/>
            <w:tcBorders>
              <w:top w:val="single" w:color="auto" w:sz="2" w:space="0"/>
              <w:bottom w:val="single" w:color="000000" w:sz="12" w:space="0"/>
            </w:tcBorders>
            <w:shd w:val="clear" w:color="auto" w:fill="auto"/>
          </w:tcPr>
          <w:p w:rsidRPr="005A70D3" w:rsidR="005A70D3" w:rsidP="003F409F" w:rsidRDefault="005A70D3" w14:paraId="4F684552" w14:textId="77777777">
            <w:pPr>
              <w:rPr>
                <w:b/>
                <w:bCs/>
              </w:rPr>
            </w:pPr>
            <w:r w:rsidRPr="005A70D3">
              <w:rPr>
                <w:b/>
                <w:bCs/>
              </w:rPr>
              <w:t>Symbol</w:t>
            </w:r>
          </w:p>
        </w:tc>
        <w:tc>
          <w:tcPr>
            <w:tcW w:w="2412" w:type="dxa"/>
            <w:tcBorders>
              <w:top w:val="single" w:color="auto" w:sz="2" w:space="0"/>
              <w:bottom w:val="single" w:color="000000" w:sz="12" w:space="0"/>
            </w:tcBorders>
            <w:shd w:val="clear" w:color="auto" w:fill="auto"/>
          </w:tcPr>
          <w:p w:rsidRPr="005A70D3" w:rsidR="005A70D3" w:rsidP="003F409F" w:rsidRDefault="005A70D3" w14:paraId="6E384077" w14:textId="77777777">
            <w:pPr>
              <w:rPr>
                <w:b/>
                <w:bCs/>
              </w:rPr>
            </w:pPr>
            <w:r w:rsidRPr="005A70D3">
              <w:rPr>
                <w:b/>
                <w:bCs/>
              </w:rPr>
              <w:t>Scientific Name</w:t>
            </w:r>
          </w:p>
        </w:tc>
        <w:tc>
          <w:tcPr>
            <w:tcW w:w="2184" w:type="dxa"/>
            <w:tcBorders>
              <w:top w:val="single" w:color="auto" w:sz="2" w:space="0"/>
              <w:bottom w:val="single" w:color="000000" w:sz="12" w:space="0"/>
            </w:tcBorders>
            <w:shd w:val="clear" w:color="auto" w:fill="auto"/>
          </w:tcPr>
          <w:p w:rsidRPr="005A70D3" w:rsidR="005A70D3" w:rsidP="003F409F" w:rsidRDefault="005A70D3" w14:paraId="7F0E01B9" w14:textId="77777777">
            <w:pPr>
              <w:rPr>
                <w:b/>
                <w:bCs/>
              </w:rPr>
            </w:pPr>
            <w:r w:rsidRPr="005A70D3">
              <w:rPr>
                <w:b/>
                <w:bCs/>
              </w:rPr>
              <w:t>Common Name</w:t>
            </w:r>
          </w:p>
        </w:tc>
        <w:tc>
          <w:tcPr>
            <w:tcW w:w="1956" w:type="dxa"/>
            <w:tcBorders>
              <w:top w:val="single" w:color="auto" w:sz="2" w:space="0"/>
              <w:bottom w:val="single" w:color="000000" w:sz="12" w:space="0"/>
            </w:tcBorders>
            <w:shd w:val="clear" w:color="auto" w:fill="auto"/>
          </w:tcPr>
          <w:p w:rsidRPr="005A70D3" w:rsidR="005A70D3" w:rsidP="003F409F" w:rsidRDefault="005A70D3" w14:paraId="57651702" w14:textId="77777777">
            <w:pPr>
              <w:rPr>
                <w:b/>
                <w:bCs/>
              </w:rPr>
            </w:pPr>
            <w:r w:rsidRPr="005A70D3">
              <w:rPr>
                <w:b/>
                <w:bCs/>
              </w:rPr>
              <w:t>Canopy Position</w:t>
            </w:r>
          </w:p>
        </w:tc>
      </w:tr>
      <w:tr w:rsidRPr="005A70D3" w:rsidR="005A70D3" w:rsidTr="005A70D3" w14:paraId="4880CCA4" w14:textId="77777777">
        <w:tc>
          <w:tcPr>
            <w:tcW w:w="1080" w:type="dxa"/>
            <w:tcBorders>
              <w:top w:val="single" w:color="000000" w:sz="12" w:space="0"/>
            </w:tcBorders>
            <w:shd w:val="clear" w:color="auto" w:fill="auto"/>
          </w:tcPr>
          <w:p w:rsidRPr="005A70D3" w:rsidR="005A70D3" w:rsidP="003F409F" w:rsidRDefault="005A70D3" w14:paraId="4D4BD950" w14:textId="77777777">
            <w:pPr>
              <w:rPr>
                <w:bCs/>
              </w:rPr>
            </w:pPr>
            <w:r w:rsidRPr="005A70D3">
              <w:rPr>
                <w:bCs/>
              </w:rPr>
              <w:t>PICO</w:t>
            </w:r>
          </w:p>
        </w:tc>
        <w:tc>
          <w:tcPr>
            <w:tcW w:w="2412" w:type="dxa"/>
            <w:tcBorders>
              <w:top w:val="single" w:color="000000" w:sz="12" w:space="0"/>
            </w:tcBorders>
            <w:shd w:val="clear" w:color="auto" w:fill="auto"/>
          </w:tcPr>
          <w:p w:rsidRPr="005A70D3" w:rsidR="005A70D3" w:rsidP="003F409F" w:rsidRDefault="005A70D3" w14:paraId="71DC9F29" w14:textId="77777777">
            <w:r w:rsidRPr="005A70D3">
              <w:t xml:space="preserve">Pinus </w:t>
            </w:r>
            <w:proofErr w:type="spellStart"/>
            <w:r w:rsidRPr="005A70D3">
              <w:t>contorta</w:t>
            </w:r>
            <w:proofErr w:type="spellEnd"/>
          </w:p>
        </w:tc>
        <w:tc>
          <w:tcPr>
            <w:tcW w:w="2184" w:type="dxa"/>
            <w:tcBorders>
              <w:top w:val="single" w:color="000000" w:sz="12" w:space="0"/>
            </w:tcBorders>
            <w:shd w:val="clear" w:color="auto" w:fill="auto"/>
          </w:tcPr>
          <w:p w:rsidRPr="005A70D3" w:rsidR="005A70D3" w:rsidP="003F409F" w:rsidRDefault="005A70D3" w14:paraId="37D2E493" w14:textId="77777777">
            <w:r w:rsidRPr="005A70D3">
              <w:t>Lodgepole pine</w:t>
            </w:r>
          </w:p>
        </w:tc>
        <w:tc>
          <w:tcPr>
            <w:tcW w:w="1956" w:type="dxa"/>
            <w:tcBorders>
              <w:top w:val="single" w:color="000000" w:sz="12" w:space="0"/>
            </w:tcBorders>
            <w:shd w:val="clear" w:color="auto" w:fill="auto"/>
          </w:tcPr>
          <w:p w:rsidRPr="005A70D3" w:rsidR="005A70D3" w:rsidP="003F409F" w:rsidRDefault="005A70D3" w14:paraId="3097BED5" w14:textId="77777777">
            <w:r w:rsidRPr="005A70D3">
              <w:t>Upper</w:t>
            </w:r>
          </w:p>
        </w:tc>
      </w:tr>
      <w:tr w:rsidRPr="005A70D3" w:rsidR="005A70D3" w:rsidTr="005A70D3" w14:paraId="497C2F12" w14:textId="77777777">
        <w:tc>
          <w:tcPr>
            <w:tcW w:w="1080" w:type="dxa"/>
            <w:shd w:val="clear" w:color="auto" w:fill="auto"/>
          </w:tcPr>
          <w:p w:rsidRPr="005A70D3" w:rsidR="005A70D3" w:rsidP="003F409F" w:rsidRDefault="005A70D3" w14:paraId="10379290" w14:textId="77777777">
            <w:pPr>
              <w:rPr>
                <w:bCs/>
              </w:rPr>
            </w:pPr>
            <w:r w:rsidRPr="005A70D3">
              <w:rPr>
                <w:bCs/>
              </w:rPr>
              <w:t>VACCI</w:t>
            </w:r>
          </w:p>
        </w:tc>
        <w:tc>
          <w:tcPr>
            <w:tcW w:w="2412" w:type="dxa"/>
            <w:shd w:val="clear" w:color="auto" w:fill="auto"/>
          </w:tcPr>
          <w:p w:rsidRPr="005A70D3" w:rsidR="005A70D3" w:rsidP="003F409F" w:rsidRDefault="005A70D3" w14:paraId="3EFE4FC4" w14:textId="77777777">
            <w:r w:rsidRPr="005A70D3">
              <w:t>Vaccinium</w:t>
            </w:r>
          </w:p>
        </w:tc>
        <w:tc>
          <w:tcPr>
            <w:tcW w:w="2184" w:type="dxa"/>
            <w:shd w:val="clear" w:color="auto" w:fill="auto"/>
          </w:tcPr>
          <w:p w:rsidRPr="005A70D3" w:rsidR="005A70D3" w:rsidP="003F409F" w:rsidRDefault="005A70D3" w14:paraId="3D46E78C" w14:textId="77777777">
            <w:r w:rsidRPr="005A70D3">
              <w:t>Blueberry</w:t>
            </w:r>
          </w:p>
        </w:tc>
        <w:tc>
          <w:tcPr>
            <w:tcW w:w="1956" w:type="dxa"/>
            <w:shd w:val="clear" w:color="auto" w:fill="auto"/>
          </w:tcPr>
          <w:p w:rsidRPr="005A70D3" w:rsidR="005A70D3" w:rsidP="003F409F" w:rsidRDefault="005A70D3" w14:paraId="642DBB6D" w14:textId="77777777">
            <w:r w:rsidRPr="005A70D3">
              <w:t>Lower</w:t>
            </w:r>
          </w:p>
        </w:tc>
      </w:tr>
      <w:tr w:rsidRPr="005A70D3" w:rsidR="005A70D3" w:rsidTr="005A70D3" w14:paraId="746C67FE" w14:textId="77777777">
        <w:tc>
          <w:tcPr>
            <w:tcW w:w="1080" w:type="dxa"/>
            <w:shd w:val="clear" w:color="auto" w:fill="auto"/>
          </w:tcPr>
          <w:p w:rsidRPr="005A70D3" w:rsidR="005A70D3" w:rsidP="003F409F" w:rsidRDefault="005A70D3" w14:paraId="3C26A3A6" w14:textId="77777777">
            <w:pPr>
              <w:rPr>
                <w:bCs/>
              </w:rPr>
            </w:pPr>
            <w:r w:rsidRPr="005A70D3">
              <w:rPr>
                <w:bCs/>
              </w:rPr>
              <w:t>TSME</w:t>
            </w:r>
          </w:p>
        </w:tc>
        <w:tc>
          <w:tcPr>
            <w:tcW w:w="2412" w:type="dxa"/>
            <w:shd w:val="clear" w:color="auto" w:fill="auto"/>
          </w:tcPr>
          <w:p w:rsidRPr="005A70D3" w:rsidR="005A70D3" w:rsidP="003F409F" w:rsidRDefault="005A70D3" w14:paraId="3160F68A" w14:textId="77777777">
            <w:proofErr w:type="spellStart"/>
            <w:r w:rsidRPr="005A70D3">
              <w:t>Tsuga</w:t>
            </w:r>
            <w:proofErr w:type="spellEnd"/>
            <w:r w:rsidRPr="005A70D3">
              <w:t xml:space="preserve"> </w:t>
            </w:r>
            <w:proofErr w:type="spellStart"/>
            <w:r w:rsidRPr="005A70D3">
              <w:t>mertensiana</w:t>
            </w:r>
            <w:proofErr w:type="spellEnd"/>
          </w:p>
        </w:tc>
        <w:tc>
          <w:tcPr>
            <w:tcW w:w="2184" w:type="dxa"/>
            <w:shd w:val="clear" w:color="auto" w:fill="auto"/>
          </w:tcPr>
          <w:p w:rsidRPr="005A70D3" w:rsidR="005A70D3" w:rsidP="003F409F" w:rsidRDefault="005A70D3" w14:paraId="6FDEE0CD" w14:textId="77777777">
            <w:r w:rsidRPr="005A70D3">
              <w:t>Mountain hemlock</w:t>
            </w:r>
          </w:p>
        </w:tc>
        <w:tc>
          <w:tcPr>
            <w:tcW w:w="1956" w:type="dxa"/>
            <w:shd w:val="clear" w:color="auto" w:fill="auto"/>
          </w:tcPr>
          <w:p w:rsidRPr="005A70D3" w:rsidR="005A70D3" w:rsidP="003F409F" w:rsidRDefault="005A70D3" w14:paraId="5462FC0D" w14:textId="77777777">
            <w:r w:rsidRPr="005A70D3">
              <w:t>Upper</w:t>
            </w:r>
          </w:p>
        </w:tc>
      </w:tr>
      <w:tr w:rsidRPr="005A70D3" w:rsidR="005A70D3" w:rsidTr="005A70D3" w14:paraId="2923F2F0" w14:textId="77777777">
        <w:tc>
          <w:tcPr>
            <w:tcW w:w="1080" w:type="dxa"/>
            <w:shd w:val="clear" w:color="auto" w:fill="auto"/>
          </w:tcPr>
          <w:p w:rsidRPr="005A70D3" w:rsidR="005A70D3" w:rsidP="003F409F" w:rsidRDefault="005A70D3" w14:paraId="7DDE8357" w14:textId="77777777">
            <w:pPr>
              <w:rPr>
                <w:bCs/>
              </w:rPr>
            </w:pPr>
            <w:r w:rsidRPr="005A70D3">
              <w:rPr>
                <w:bCs/>
              </w:rPr>
              <w:t>MEFE</w:t>
            </w:r>
          </w:p>
        </w:tc>
        <w:tc>
          <w:tcPr>
            <w:tcW w:w="2412" w:type="dxa"/>
            <w:shd w:val="clear" w:color="auto" w:fill="auto"/>
          </w:tcPr>
          <w:p w:rsidRPr="005A70D3" w:rsidR="005A70D3" w:rsidP="003F409F" w:rsidRDefault="005A70D3" w14:paraId="5C619B69" w14:textId="77777777">
            <w:proofErr w:type="spellStart"/>
            <w:r w:rsidRPr="005A70D3">
              <w:t>Menziesia</w:t>
            </w:r>
            <w:proofErr w:type="spellEnd"/>
            <w:r w:rsidRPr="005A70D3">
              <w:t xml:space="preserve"> </w:t>
            </w:r>
            <w:proofErr w:type="spellStart"/>
            <w:r w:rsidRPr="005A70D3">
              <w:t>ferruginea</w:t>
            </w:r>
            <w:proofErr w:type="spellEnd"/>
          </w:p>
        </w:tc>
        <w:tc>
          <w:tcPr>
            <w:tcW w:w="2184" w:type="dxa"/>
            <w:shd w:val="clear" w:color="auto" w:fill="auto"/>
          </w:tcPr>
          <w:p w:rsidRPr="005A70D3" w:rsidR="005A70D3" w:rsidP="003F409F" w:rsidRDefault="005A70D3" w14:paraId="27940042" w14:textId="77777777">
            <w:r w:rsidRPr="005A70D3">
              <w:t xml:space="preserve">Rusty </w:t>
            </w:r>
            <w:proofErr w:type="spellStart"/>
            <w:r w:rsidRPr="005A70D3">
              <w:t>menziesia</w:t>
            </w:r>
            <w:proofErr w:type="spellEnd"/>
          </w:p>
        </w:tc>
        <w:tc>
          <w:tcPr>
            <w:tcW w:w="1956" w:type="dxa"/>
            <w:shd w:val="clear" w:color="auto" w:fill="auto"/>
          </w:tcPr>
          <w:p w:rsidRPr="005A70D3" w:rsidR="005A70D3" w:rsidP="003F409F" w:rsidRDefault="005A70D3" w14:paraId="73DABA24" w14:textId="77777777">
            <w:r w:rsidRPr="005A70D3">
              <w:t>Lower</w:t>
            </w:r>
          </w:p>
        </w:tc>
      </w:tr>
    </w:tbl>
    <w:p w:rsidR="005A70D3" w:rsidP="005A70D3" w:rsidRDefault="005A70D3" w14:paraId="632B9E67" w14:textId="77777777"/>
    <w:p w:rsidR="00637864" w:rsidP="005A70D3" w:rsidRDefault="00637864" w14:paraId="066147E8" w14:textId="77777777">
      <w:pPr>
        <w:pStyle w:val="SClassInfoPara"/>
      </w:pPr>
    </w:p>
    <w:p w:rsidR="005A70D3" w:rsidP="005A70D3" w:rsidRDefault="005A70D3" w14:paraId="1B68BE9F" w14:textId="4FEB0666">
      <w:pPr>
        <w:pStyle w:val="SClassInfoPara"/>
      </w:pPr>
      <w:r>
        <w:t>Description</w:t>
      </w:r>
    </w:p>
    <w:p w:rsidR="005A70D3" w:rsidP="005A70D3" w:rsidRDefault="005A70D3" w14:paraId="1C658E24" w14:textId="3EA93F97">
      <w:r>
        <w:t>This class represents rapid regeneration by lodgepole pine and/or mountain hemlock. Typical understory species for the type are usually present (i.e., huckleberry species, fool's huckleberry, and various herbs). Trees are pole size.</w:t>
      </w:r>
      <w:r w:rsidR="000B7D88">
        <w:t xml:space="preserve"> Mountain pine beetle (modeled as insects and disease) can thin or destroy this class.</w:t>
      </w:r>
      <w:r w:rsidR="00FD698A">
        <w:t xml:space="preserve"> </w:t>
      </w:r>
    </w:p>
    <w:p w:rsidR="005A70D3" w:rsidP="005A70D3" w:rsidRDefault="005A70D3" w14:paraId="7F0AAD47" w14:textId="77777777"/>
    <w:p>
      <w:r>
        <w:rPr>
          <w:i/>
          <w:u w:val="single"/>
        </w:rPr>
        <w:t>Maximum Tree Size Class</w:t>
      </w:r>
      <w:br/>
      <w:r>
        <w:t>Medium 9-21" DBH</w:t>
      </w:r>
    </w:p>
    <w:p w:rsidR="005A70D3" w:rsidP="005A70D3" w:rsidRDefault="005A70D3" w14:paraId="57A67175" w14:textId="6E73AC92">
      <w:pPr>
        <w:pStyle w:val="InfoPara"/>
        <w:pBdr>
          <w:top w:val="single" w:color="auto" w:sz="4" w:space="1"/>
        </w:pBdr>
      </w:pPr>
      <w:r xmlns:w="http://schemas.openxmlformats.org/wordprocessingml/2006/main">
        <w:t>Class C</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5A70D3" w:rsidP="005A70D3" w:rsidRDefault="005A70D3" w14:paraId="189E299A" w14:textId="68AD7422"/>
    <w:p w:rsidR="005A70D3" w:rsidP="005A70D3" w:rsidRDefault="005A70D3" w14:paraId="06AEB019" w14:textId="77777777"/>
    <w:p w:rsidR="005A70D3" w:rsidP="005A70D3" w:rsidRDefault="005A70D3" w14:paraId="76A6569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220"/>
        <w:gridCol w:w="2220"/>
        <w:gridCol w:w="1956"/>
      </w:tblGrid>
      <w:tr w:rsidRPr="005A70D3" w:rsidR="005A70D3" w:rsidTr="005A70D3" w14:paraId="720E665C" w14:textId="77777777">
        <w:tc>
          <w:tcPr>
            <w:tcW w:w="1140" w:type="dxa"/>
            <w:tcBorders>
              <w:top w:val="single" w:color="auto" w:sz="2" w:space="0"/>
              <w:bottom w:val="single" w:color="000000" w:sz="12" w:space="0"/>
            </w:tcBorders>
            <w:shd w:val="clear" w:color="auto" w:fill="auto"/>
          </w:tcPr>
          <w:p w:rsidRPr="005A70D3" w:rsidR="005A70D3" w:rsidP="003F409F" w:rsidRDefault="005A70D3" w14:paraId="6653EE50" w14:textId="77777777">
            <w:pPr>
              <w:rPr>
                <w:b/>
                <w:bCs/>
              </w:rPr>
            </w:pPr>
            <w:r w:rsidRPr="005A70D3">
              <w:rPr>
                <w:b/>
                <w:bCs/>
              </w:rPr>
              <w:t>Symbol</w:t>
            </w:r>
          </w:p>
        </w:tc>
        <w:tc>
          <w:tcPr>
            <w:tcW w:w="2220" w:type="dxa"/>
            <w:tcBorders>
              <w:top w:val="single" w:color="auto" w:sz="2" w:space="0"/>
              <w:bottom w:val="single" w:color="000000" w:sz="12" w:space="0"/>
            </w:tcBorders>
            <w:shd w:val="clear" w:color="auto" w:fill="auto"/>
          </w:tcPr>
          <w:p w:rsidRPr="005A70D3" w:rsidR="005A70D3" w:rsidP="003F409F" w:rsidRDefault="005A70D3" w14:paraId="3CEA53A5" w14:textId="77777777">
            <w:pPr>
              <w:rPr>
                <w:b/>
                <w:bCs/>
              </w:rPr>
            </w:pPr>
            <w:r w:rsidRPr="005A70D3">
              <w:rPr>
                <w:b/>
                <w:bCs/>
              </w:rPr>
              <w:t>Scientific Name</w:t>
            </w:r>
          </w:p>
        </w:tc>
        <w:tc>
          <w:tcPr>
            <w:tcW w:w="2220" w:type="dxa"/>
            <w:tcBorders>
              <w:top w:val="single" w:color="auto" w:sz="2" w:space="0"/>
              <w:bottom w:val="single" w:color="000000" w:sz="12" w:space="0"/>
            </w:tcBorders>
            <w:shd w:val="clear" w:color="auto" w:fill="auto"/>
          </w:tcPr>
          <w:p w:rsidRPr="005A70D3" w:rsidR="005A70D3" w:rsidP="003F409F" w:rsidRDefault="005A70D3" w14:paraId="0497BFF4" w14:textId="77777777">
            <w:pPr>
              <w:rPr>
                <w:b/>
                <w:bCs/>
              </w:rPr>
            </w:pPr>
            <w:r w:rsidRPr="005A70D3">
              <w:rPr>
                <w:b/>
                <w:bCs/>
              </w:rPr>
              <w:t>Common Name</w:t>
            </w:r>
          </w:p>
        </w:tc>
        <w:tc>
          <w:tcPr>
            <w:tcW w:w="1956" w:type="dxa"/>
            <w:tcBorders>
              <w:top w:val="single" w:color="auto" w:sz="2" w:space="0"/>
              <w:bottom w:val="single" w:color="000000" w:sz="12" w:space="0"/>
            </w:tcBorders>
            <w:shd w:val="clear" w:color="auto" w:fill="auto"/>
          </w:tcPr>
          <w:p w:rsidRPr="005A70D3" w:rsidR="005A70D3" w:rsidP="003F409F" w:rsidRDefault="005A70D3" w14:paraId="4CABB367" w14:textId="77777777">
            <w:pPr>
              <w:rPr>
                <w:b/>
                <w:bCs/>
              </w:rPr>
            </w:pPr>
            <w:r w:rsidRPr="005A70D3">
              <w:rPr>
                <w:b/>
                <w:bCs/>
              </w:rPr>
              <w:t>Canopy Position</w:t>
            </w:r>
          </w:p>
        </w:tc>
      </w:tr>
      <w:tr w:rsidRPr="005A70D3" w:rsidR="005A70D3" w:rsidTr="005A70D3" w14:paraId="378C23B6" w14:textId="77777777">
        <w:tc>
          <w:tcPr>
            <w:tcW w:w="1140" w:type="dxa"/>
            <w:tcBorders>
              <w:top w:val="single" w:color="000000" w:sz="12" w:space="0"/>
            </w:tcBorders>
            <w:shd w:val="clear" w:color="auto" w:fill="auto"/>
          </w:tcPr>
          <w:p w:rsidRPr="005A70D3" w:rsidR="005A70D3" w:rsidP="003F409F" w:rsidRDefault="005A70D3" w14:paraId="2D79BF80" w14:textId="77777777">
            <w:pPr>
              <w:rPr>
                <w:bCs/>
              </w:rPr>
            </w:pPr>
            <w:r w:rsidRPr="005A70D3">
              <w:rPr>
                <w:bCs/>
              </w:rPr>
              <w:t>TSME</w:t>
            </w:r>
          </w:p>
        </w:tc>
        <w:tc>
          <w:tcPr>
            <w:tcW w:w="2220" w:type="dxa"/>
            <w:tcBorders>
              <w:top w:val="single" w:color="000000" w:sz="12" w:space="0"/>
            </w:tcBorders>
            <w:shd w:val="clear" w:color="auto" w:fill="auto"/>
          </w:tcPr>
          <w:p w:rsidRPr="005A70D3" w:rsidR="005A70D3" w:rsidP="003F409F" w:rsidRDefault="005A70D3" w14:paraId="32B45084" w14:textId="77777777">
            <w:proofErr w:type="spellStart"/>
            <w:r w:rsidRPr="005A70D3">
              <w:t>Tsuga</w:t>
            </w:r>
            <w:proofErr w:type="spellEnd"/>
            <w:r w:rsidRPr="005A70D3">
              <w:t xml:space="preserve"> </w:t>
            </w:r>
            <w:proofErr w:type="spellStart"/>
            <w:r w:rsidRPr="005A70D3">
              <w:t>mertensiana</w:t>
            </w:r>
            <w:proofErr w:type="spellEnd"/>
          </w:p>
        </w:tc>
        <w:tc>
          <w:tcPr>
            <w:tcW w:w="2220" w:type="dxa"/>
            <w:tcBorders>
              <w:top w:val="single" w:color="000000" w:sz="12" w:space="0"/>
            </w:tcBorders>
            <w:shd w:val="clear" w:color="auto" w:fill="auto"/>
          </w:tcPr>
          <w:p w:rsidRPr="005A70D3" w:rsidR="005A70D3" w:rsidP="003F409F" w:rsidRDefault="005A70D3" w14:paraId="4A81A893" w14:textId="77777777">
            <w:r w:rsidRPr="005A70D3">
              <w:t>Mountain hemlock</w:t>
            </w:r>
          </w:p>
        </w:tc>
        <w:tc>
          <w:tcPr>
            <w:tcW w:w="1956" w:type="dxa"/>
            <w:tcBorders>
              <w:top w:val="single" w:color="000000" w:sz="12" w:space="0"/>
            </w:tcBorders>
            <w:shd w:val="clear" w:color="auto" w:fill="auto"/>
          </w:tcPr>
          <w:p w:rsidRPr="005A70D3" w:rsidR="005A70D3" w:rsidP="003F409F" w:rsidRDefault="005A70D3" w14:paraId="6B2CFA53" w14:textId="77777777">
            <w:r w:rsidRPr="005A70D3">
              <w:t>Upper</w:t>
            </w:r>
          </w:p>
        </w:tc>
      </w:tr>
      <w:tr w:rsidRPr="005A70D3" w:rsidR="005A70D3" w:rsidTr="005A70D3" w14:paraId="54695284" w14:textId="77777777">
        <w:tc>
          <w:tcPr>
            <w:tcW w:w="1140" w:type="dxa"/>
            <w:shd w:val="clear" w:color="auto" w:fill="auto"/>
          </w:tcPr>
          <w:p w:rsidRPr="005A70D3" w:rsidR="005A70D3" w:rsidP="003F409F" w:rsidRDefault="005A70D3" w14:paraId="1642C3A1" w14:textId="77777777">
            <w:pPr>
              <w:rPr>
                <w:bCs/>
              </w:rPr>
            </w:pPr>
            <w:r w:rsidRPr="005A70D3">
              <w:rPr>
                <w:bCs/>
              </w:rPr>
              <w:t>XETE</w:t>
            </w:r>
          </w:p>
        </w:tc>
        <w:tc>
          <w:tcPr>
            <w:tcW w:w="2220" w:type="dxa"/>
            <w:shd w:val="clear" w:color="auto" w:fill="auto"/>
          </w:tcPr>
          <w:p w:rsidRPr="005A70D3" w:rsidR="005A70D3" w:rsidP="003F409F" w:rsidRDefault="005A70D3" w14:paraId="1A57A80B" w14:textId="77777777">
            <w:proofErr w:type="spellStart"/>
            <w:r w:rsidRPr="005A70D3">
              <w:t>Xerophyllum</w:t>
            </w:r>
            <w:proofErr w:type="spellEnd"/>
            <w:r w:rsidRPr="005A70D3">
              <w:t xml:space="preserve"> </w:t>
            </w:r>
            <w:proofErr w:type="spellStart"/>
            <w:r w:rsidRPr="005A70D3">
              <w:t>tenax</w:t>
            </w:r>
            <w:proofErr w:type="spellEnd"/>
          </w:p>
        </w:tc>
        <w:tc>
          <w:tcPr>
            <w:tcW w:w="2220" w:type="dxa"/>
            <w:shd w:val="clear" w:color="auto" w:fill="auto"/>
          </w:tcPr>
          <w:p w:rsidRPr="005A70D3" w:rsidR="005A70D3" w:rsidP="003F409F" w:rsidRDefault="005A70D3" w14:paraId="2FD67C73" w14:textId="77777777">
            <w:r w:rsidRPr="005A70D3">
              <w:t xml:space="preserve">Common </w:t>
            </w:r>
            <w:proofErr w:type="spellStart"/>
            <w:r w:rsidRPr="005A70D3">
              <w:t>beargrass</w:t>
            </w:r>
            <w:proofErr w:type="spellEnd"/>
          </w:p>
        </w:tc>
        <w:tc>
          <w:tcPr>
            <w:tcW w:w="1956" w:type="dxa"/>
            <w:shd w:val="clear" w:color="auto" w:fill="auto"/>
          </w:tcPr>
          <w:p w:rsidRPr="005A70D3" w:rsidR="005A70D3" w:rsidP="003F409F" w:rsidRDefault="005A70D3" w14:paraId="52710212" w14:textId="77777777">
            <w:r w:rsidRPr="005A70D3">
              <w:t>Low-Mid</w:t>
            </w:r>
          </w:p>
        </w:tc>
      </w:tr>
      <w:tr w:rsidRPr="005A70D3" w:rsidR="005A70D3" w:rsidTr="005A70D3" w14:paraId="1A25AFA7" w14:textId="77777777">
        <w:tc>
          <w:tcPr>
            <w:tcW w:w="1140" w:type="dxa"/>
            <w:shd w:val="clear" w:color="auto" w:fill="auto"/>
          </w:tcPr>
          <w:p w:rsidRPr="005A70D3" w:rsidR="005A70D3" w:rsidP="003F409F" w:rsidRDefault="005A70D3" w14:paraId="678F73F5" w14:textId="77777777">
            <w:pPr>
              <w:rPr>
                <w:bCs/>
              </w:rPr>
            </w:pPr>
            <w:r w:rsidRPr="005A70D3">
              <w:rPr>
                <w:bCs/>
              </w:rPr>
              <w:t>VACCI</w:t>
            </w:r>
          </w:p>
        </w:tc>
        <w:tc>
          <w:tcPr>
            <w:tcW w:w="2220" w:type="dxa"/>
            <w:shd w:val="clear" w:color="auto" w:fill="auto"/>
          </w:tcPr>
          <w:p w:rsidRPr="005A70D3" w:rsidR="005A70D3" w:rsidP="003F409F" w:rsidRDefault="005A70D3" w14:paraId="05606E53" w14:textId="77777777">
            <w:r w:rsidRPr="005A70D3">
              <w:t>Vaccinium</w:t>
            </w:r>
          </w:p>
        </w:tc>
        <w:tc>
          <w:tcPr>
            <w:tcW w:w="2220" w:type="dxa"/>
            <w:shd w:val="clear" w:color="auto" w:fill="auto"/>
          </w:tcPr>
          <w:p w:rsidRPr="005A70D3" w:rsidR="005A70D3" w:rsidP="003F409F" w:rsidRDefault="005A70D3" w14:paraId="5F752457" w14:textId="77777777">
            <w:r w:rsidRPr="005A70D3">
              <w:t>Blueberry</w:t>
            </w:r>
          </w:p>
        </w:tc>
        <w:tc>
          <w:tcPr>
            <w:tcW w:w="1956" w:type="dxa"/>
            <w:shd w:val="clear" w:color="auto" w:fill="auto"/>
          </w:tcPr>
          <w:p w:rsidRPr="005A70D3" w:rsidR="005A70D3" w:rsidP="003F409F" w:rsidRDefault="005A70D3" w14:paraId="2C0014AB" w14:textId="77777777">
            <w:r w:rsidRPr="005A70D3">
              <w:t>Low-Mid</w:t>
            </w:r>
          </w:p>
        </w:tc>
      </w:tr>
      <w:tr w:rsidRPr="005A70D3" w:rsidR="005A70D3" w:rsidTr="005A70D3" w14:paraId="58B86E90" w14:textId="77777777">
        <w:tc>
          <w:tcPr>
            <w:tcW w:w="1140" w:type="dxa"/>
            <w:shd w:val="clear" w:color="auto" w:fill="auto"/>
          </w:tcPr>
          <w:p w:rsidRPr="005A70D3" w:rsidR="005A70D3" w:rsidP="003F409F" w:rsidRDefault="005A70D3" w14:paraId="32D050BE" w14:textId="77777777">
            <w:pPr>
              <w:rPr>
                <w:bCs/>
              </w:rPr>
            </w:pPr>
            <w:r w:rsidRPr="005A70D3">
              <w:rPr>
                <w:bCs/>
              </w:rPr>
              <w:t>CAREX</w:t>
            </w:r>
          </w:p>
        </w:tc>
        <w:tc>
          <w:tcPr>
            <w:tcW w:w="2220" w:type="dxa"/>
            <w:shd w:val="clear" w:color="auto" w:fill="auto"/>
          </w:tcPr>
          <w:p w:rsidRPr="005A70D3" w:rsidR="005A70D3" w:rsidP="003F409F" w:rsidRDefault="005A70D3" w14:paraId="7CB64FE7" w14:textId="77777777">
            <w:proofErr w:type="spellStart"/>
            <w:r w:rsidRPr="005A70D3">
              <w:t>Carex</w:t>
            </w:r>
            <w:proofErr w:type="spellEnd"/>
          </w:p>
        </w:tc>
        <w:tc>
          <w:tcPr>
            <w:tcW w:w="2220" w:type="dxa"/>
            <w:shd w:val="clear" w:color="auto" w:fill="auto"/>
          </w:tcPr>
          <w:p w:rsidRPr="005A70D3" w:rsidR="005A70D3" w:rsidP="003F409F" w:rsidRDefault="005A70D3" w14:paraId="79244AAC" w14:textId="77777777">
            <w:r w:rsidRPr="005A70D3">
              <w:t>Sedge</w:t>
            </w:r>
          </w:p>
        </w:tc>
        <w:tc>
          <w:tcPr>
            <w:tcW w:w="1956" w:type="dxa"/>
            <w:shd w:val="clear" w:color="auto" w:fill="auto"/>
          </w:tcPr>
          <w:p w:rsidRPr="005A70D3" w:rsidR="005A70D3" w:rsidP="003F409F" w:rsidRDefault="005A70D3" w14:paraId="0051AF22" w14:textId="77777777">
            <w:r w:rsidRPr="005A70D3">
              <w:t>Lower</w:t>
            </w:r>
          </w:p>
        </w:tc>
      </w:tr>
    </w:tbl>
    <w:p w:rsidR="005A70D3" w:rsidP="005A70D3" w:rsidRDefault="005A70D3" w14:paraId="36766188" w14:textId="77777777"/>
    <w:p w:rsidR="005A70D3" w:rsidP="005A70D3" w:rsidRDefault="005A70D3" w14:paraId="768870C0" w14:textId="77777777">
      <w:pPr>
        <w:pStyle w:val="SClassInfoPara"/>
      </w:pPr>
      <w:r>
        <w:t>Description</w:t>
      </w:r>
    </w:p>
    <w:p w:rsidR="000B7D88" w:rsidP="005A70D3" w:rsidRDefault="005A70D3" w14:paraId="75D0E8E8" w14:textId="6D4035CB">
      <w:r>
        <w:t xml:space="preserve">This class represents mid-seral, open stands that are predominantly comprised of mountain hemlock. Shrubs are prevalent in the understory, including big huckleberry and grouse whortleberry. Herbs include </w:t>
      </w:r>
      <w:proofErr w:type="spellStart"/>
      <w:r>
        <w:t>beargrass</w:t>
      </w:r>
      <w:proofErr w:type="spellEnd"/>
      <w:r>
        <w:t xml:space="preserve"> and sedges. This class can persist for decades</w:t>
      </w:r>
      <w:r w:rsidR="00CD56E7">
        <w:t xml:space="preserve">. </w:t>
      </w:r>
      <w:r w:rsidR="000B7D88">
        <w:t xml:space="preserve">Based on personal communication from Ellen </w:t>
      </w:r>
      <w:proofErr w:type="spellStart"/>
      <w:r w:rsidR="000B7D88">
        <w:t>Goheen</w:t>
      </w:r>
      <w:proofErr w:type="spellEnd"/>
      <w:r w:rsidR="000B7D88">
        <w:t xml:space="preserve"> and Beth </w:t>
      </w:r>
      <w:proofErr w:type="spellStart"/>
      <w:r w:rsidR="000B7D88">
        <w:t>Willhite</w:t>
      </w:r>
      <w:proofErr w:type="spellEnd"/>
      <w:r w:rsidR="000B7D88">
        <w:t xml:space="preserve">, the effect of </w:t>
      </w:r>
      <w:r w:rsidRPr="00C05783" w:rsidR="000B7D88">
        <w:rPr>
          <w:i/>
        </w:rPr>
        <w:t xml:space="preserve">Phellinus </w:t>
      </w:r>
      <w:proofErr w:type="spellStart"/>
      <w:r w:rsidRPr="00C05783" w:rsidR="000B7D88">
        <w:rPr>
          <w:i/>
        </w:rPr>
        <w:t>weirii</w:t>
      </w:r>
      <w:proofErr w:type="spellEnd"/>
      <w:r w:rsidR="000B7D88">
        <w:t xml:space="preserve"> is to maintain some portion of the landscape in a semi-permanent, semi-open condition with scattered lodgepole pine, western white pine, subalpine fir, and other species. We modeled this as a loop</w:t>
      </w:r>
      <w:r w:rsidR="00EF054D">
        <w:t>,</w:t>
      </w:r>
      <w:r w:rsidR="000B7D88">
        <w:t xml:space="preserve"> maintaining portions of the landscape in this class.</w:t>
      </w:r>
    </w:p>
    <w:p w:rsidR="005A70D3" w:rsidP="005A70D3" w:rsidRDefault="005A70D3" w14:paraId="06411C47" w14:textId="77777777"/>
    <w:p>
      <w:r>
        <w:rPr>
          <w:i/>
          <w:u w:val="single"/>
        </w:rPr>
        <w:t>Maximum Tree Size Class</w:t>
      </w:r>
      <w:br/>
      <w:r>
        <w:t>Tree Size Class Medium 9-21" DBH</w:t>
      </w:r>
    </w:p>
    <w:p w:rsidR="005A70D3" w:rsidP="005A70D3" w:rsidRDefault="005A70D3" w14:paraId="0AE678A2" w14:textId="6F2E1FF9">
      <w:pPr>
        <w:pStyle w:val="InfoPara"/>
        <w:pBdr>
          <w:top w:val="single" w:color="auto" w:sz="4" w:space="1"/>
        </w:pBdr>
      </w:pPr>
      <w:r xmlns:w="http://schemas.openxmlformats.org/wordprocessingml/2006/main">
        <w:t>Class D</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5A70D3" w:rsidP="005A70D3" w:rsidRDefault="005A70D3" w14:paraId="7054540C" w14:textId="77777777"/>
    <w:p w:rsidR="005A70D3" w:rsidP="005A70D3" w:rsidRDefault="005A70D3" w14:paraId="6E2951F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172"/>
        <w:gridCol w:w="2184"/>
        <w:gridCol w:w="1956"/>
      </w:tblGrid>
      <w:tr w:rsidRPr="005A70D3" w:rsidR="005A70D3" w:rsidTr="005A70D3" w14:paraId="658891BE" w14:textId="77777777">
        <w:tc>
          <w:tcPr>
            <w:tcW w:w="1080" w:type="dxa"/>
            <w:tcBorders>
              <w:top w:val="single" w:color="auto" w:sz="2" w:space="0"/>
              <w:bottom w:val="single" w:color="000000" w:sz="12" w:space="0"/>
            </w:tcBorders>
            <w:shd w:val="clear" w:color="auto" w:fill="auto"/>
          </w:tcPr>
          <w:p w:rsidRPr="005A70D3" w:rsidR="005A70D3" w:rsidP="003F409F" w:rsidRDefault="005A70D3" w14:paraId="423B1387" w14:textId="77777777">
            <w:pPr>
              <w:rPr>
                <w:b/>
                <w:bCs/>
              </w:rPr>
            </w:pPr>
            <w:r w:rsidRPr="005A70D3">
              <w:rPr>
                <w:b/>
                <w:bCs/>
              </w:rPr>
              <w:t>Symbol</w:t>
            </w:r>
          </w:p>
        </w:tc>
        <w:tc>
          <w:tcPr>
            <w:tcW w:w="2172" w:type="dxa"/>
            <w:tcBorders>
              <w:top w:val="single" w:color="auto" w:sz="2" w:space="0"/>
              <w:bottom w:val="single" w:color="000000" w:sz="12" w:space="0"/>
            </w:tcBorders>
            <w:shd w:val="clear" w:color="auto" w:fill="auto"/>
          </w:tcPr>
          <w:p w:rsidRPr="005A70D3" w:rsidR="005A70D3" w:rsidP="003F409F" w:rsidRDefault="005A70D3" w14:paraId="6F68F9EE" w14:textId="77777777">
            <w:pPr>
              <w:rPr>
                <w:b/>
                <w:bCs/>
              </w:rPr>
            </w:pPr>
            <w:r w:rsidRPr="005A70D3">
              <w:rPr>
                <w:b/>
                <w:bCs/>
              </w:rPr>
              <w:t>Scientific Name</w:t>
            </w:r>
          </w:p>
        </w:tc>
        <w:tc>
          <w:tcPr>
            <w:tcW w:w="2184" w:type="dxa"/>
            <w:tcBorders>
              <w:top w:val="single" w:color="auto" w:sz="2" w:space="0"/>
              <w:bottom w:val="single" w:color="000000" w:sz="12" w:space="0"/>
            </w:tcBorders>
            <w:shd w:val="clear" w:color="auto" w:fill="auto"/>
          </w:tcPr>
          <w:p w:rsidRPr="005A70D3" w:rsidR="005A70D3" w:rsidP="003F409F" w:rsidRDefault="005A70D3" w14:paraId="29492223" w14:textId="77777777">
            <w:pPr>
              <w:rPr>
                <w:b/>
                <w:bCs/>
              </w:rPr>
            </w:pPr>
            <w:r w:rsidRPr="005A70D3">
              <w:rPr>
                <w:b/>
                <w:bCs/>
              </w:rPr>
              <w:t>Common Name</w:t>
            </w:r>
          </w:p>
        </w:tc>
        <w:tc>
          <w:tcPr>
            <w:tcW w:w="1956" w:type="dxa"/>
            <w:tcBorders>
              <w:top w:val="single" w:color="auto" w:sz="2" w:space="0"/>
              <w:bottom w:val="single" w:color="000000" w:sz="12" w:space="0"/>
            </w:tcBorders>
            <w:shd w:val="clear" w:color="auto" w:fill="auto"/>
          </w:tcPr>
          <w:p w:rsidRPr="005A70D3" w:rsidR="005A70D3" w:rsidP="003F409F" w:rsidRDefault="005A70D3" w14:paraId="75AF6A29" w14:textId="77777777">
            <w:pPr>
              <w:rPr>
                <w:b/>
                <w:bCs/>
              </w:rPr>
            </w:pPr>
            <w:r w:rsidRPr="005A70D3">
              <w:rPr>
                <w:b/>
                <w:bCs/>
              </w:rPr>
              <w:t>Canopy Position</w:t>
            </w:r>
          </w:p>
        </w:tc>
      </w:tr>
      <w:tr w:rsidRPr="005A70D3" w:rsidR="005A70D3" w:rsidTr="005A70D3" w14:paraId="09BA86D1" w14:textId="77777777">
        <w:tc>
          <w:tcPr>
            <w:tcW w:w="1080" w:type="dxa"/>
            <w:tcBorders>
              <w:top w:val="single" w:color="000000" w:sz="12" w:space="0"/>
            </w:tcBorders>
            <w:shd w:val="clear" w:color="auto" w:fill="auto"/>
          </w:tcPr>
          <w:p w:rsidRPr="005A70D3" w:rsidR="005A70D3" w:rsidP="003F409F" w:rsidRDefault="005A70D3" w14:paraId="434C009D" w14:textId="77777777">
            <w:pPr>
              <w:rPr>
                <w:bCs/>
              </w:rPr>
            </w:pPr>
            <w:r w:rsidRPr="005A70D3">
              <w:rPr>
                <w:bCs/>
              </w:rPr>
              <w:t>PICO</w:t>
            </w:r>
          </w:p>
        </w:tc>
        <w:tc>
          <w:tcPr>
            <w:tcW w:w="2172" w:type="dxa"/>
            <w:tcBorders>
              <w:top w:val="single" w:color="000000" w:sz="12" w:space="0"/>
            </w:tcBorders>
            <w:shd w:val="clear" w:color="auto" w:fill="auto"/>
          </w:tcPr>
          <w:p w:rsidRPr="005A70D3" w:rsidR="005A70D3" w:rsidP="003F409F" w:rsidRDefault="005A70D3" w14:paraId="55C051AA" w14:textId="77777777">
            <w:r w:rsidRPr="005A70D3">
              <w:t xml:space="preserve">Pinus </w:t>
            </w:r>
            <w:proofErr w:type="spellStart"/>
            <w:r w:rsidRPr="005A70D3">
              <w:t>contorta</w:t>
            </w:r>
            <w:proofErr w:type="spellEnd"/>
          </w:p>
        </w:tc>
        <w:tc>
          <w:tcPr>
            <w:tcW w:w="2184" w:type="dxa"/>
            <w:tcBorders>
              <w:top w:val="single" w:color="000000" w:sz="12" w:space="0"/>
            </w:tcBorders>
            <w:shd w:val="clear" w:color="auto" w:fill="auto"/>
          </w:tcPr>
          <w:p w:rsidRPr="005A70D3" w:rsidR="005A70D3" w:rsidP="003F409F" w:rsidRDefault="005A70D3" w14:paraId="4E09BD4D" w14:textId="77777777">
            <w:r w:rsidRPr="005A70D3">
              <w:t>Lodgepole pine</w:t>
            </w:r>
          </w:p>
        </w:tc>
        <w:tc>
          <w:tcPr>
            <w:tcW w:w="1956" w:type="dxa"/>
            <w:tcBorders>
              <w:top w:val="single" w:color="000000" w:sz="12" w:space="0"/>
            </w:tcBorders>
            <w:shd w:val="clear" w:color="auto" w:fill="auto"/>
          </w:tcPr>
          <w:p w:rsidRPr="005A70D3" w:rsidR="005A70D3" w:rsidP="003F409F" w:rsidRDefault="005A70D3" w14:paraId="66B004F1" w14:textId="77777777">
            <w:r w:rsidRPr="005A70D3">
              <w:t>Upper</w:t>
            </w:r>
          </w:p>
        </w:tc>
      </w:tr>
      <w:tr w:rsidRPr="005A70D3" w:rsidR="005A70D3" w:rsidTr="005A70D3" w14:paraId="29FA7857" w14:textId="77777777">
        <w:tc>
          <w:tcPr>
            <w:tcW w:w="1080" w:type="dxa"/>
            <w:shd w:val="clear" w:color="auto" w:fill="auto"/>
          </w:tcPr>
          <w:p w:rsidRPr="005A70D3" w:rsidR="005A70D3" w:rsidP="003F409F" w:rsidRDefault="005A70D3" w14:paraId="53D2BDAA" w14:textId="77777777">
            <w:pPr>
              <w:rPr>
                <w:bCs/>
              </w:rPr>
            </w:pPr>
            <w:r w:rsidRPr="005A70D3">
              <w:rPr>
                <w:bCs/>
              </w:rPr>
              <w:t>TSME</w:t>
            </w:r>
          </w:p>
        </w:tc>
        <w:tc>
          <w:tcPr>
            <w:tcW w:w="2172" w:type="dxa"/>
            <w:shd w:val="clear" w:color="auto" w:fill="auto"/>
          </w:tcPr>
          <w:p w:rsidRPr="005A70D3" w:rsidR="005A70D3" w:rsidP="003F409F" w:rsidRDefault="005A70D3" w14:paraId="56C3165F" w14:textId="77777777">
            <w:proofErr w:type="spellStart"/>
            <w:r w:rsidRPr="005A70D3">
              <w:t>Tsuga</w:t>
            </w:r>
            <w:proofErr w:type="spellEnd"/>
            <w:r w:rsidRPr="005A70D3">
              <w:t xml:space="preserve"> </w:t>
            </w:r>
            <w:proofErr w:type="spellStart"/>
            <w:r w:rsidRPr="005A70D3">
              <w:t>mertensiana</w:t>
            </w:r>
            <w:proofErr w:type="spellEnd"/>
          </w:p>
        </w:tc>
        <w:tc>
          <w:tcPr>
            <w:tcW w:w="2184" w:type="dxa"/>
            <w:shd w:val="clear" w:color="auto" w:fill="auto"/>
          </w:tcPr>
          <w:p w:rsidRPr="005A70D3" w:rsidR="005A70D3" w:rsidP="003F409F" w:rsidRDefault="005A70D3" w14:paraId="153E1EC5" w14:textId="77777777">
            <w:r w:rsidRPr="005A70D3">
              <w:t>Mountain hemlock</w:t>
            </w:r>
          </w:p>
        </w:tc>
        <w:tc>
          <w:tcPr>
            <w:tcW w:w="1956" w:type="dxa"/>
            <w:shd w:val="clear" w:color="auto" w:fill="auto"/>
          </w:tcPr>
          <w:p w:rsidRPr="005A70D3" w:rsidR="005A70D3" w:rsidP="003F409F" w:rsidRDefault="005A70D3" w14:paraId="0B2F2065" w14:textId="77777777">
            <w:r w:rsidRPr="005A70D3">
              <w:t>Upper</w:t>
            </w:r>
          </w:p>
        </w:tc>
      </w:tr>
      <w:tr w:rsidRPr="005A70D3" w:rsidR="005A70D3" w:rsidTr="005A70D3" w14:paraId="18D2831A" w14:textId="77777777">
        <w:tc>
          <w:tcPr>
            <w:tcW w:w="1080" w:type="dxa"/>
            <w:shd w:val="clear" w:color="auto" w:fill="auto"/>
          </w:tcPr>
          <w:p w:rsidRPr="005A70D3" w:rsidR="005A70D3" w:rsidP="003F409F" w:rsidRDefault="005A70D3" w14:paraId="08E77D8C" w14:textId="77777777">
            <w:pPr>
              <w:rPr>
                <w:bCs/>
              </w:rPr>
            </w:pPr>
            <w:r w:rsidRPr="005A70D3">
              <w:rPr>
                <w:bCs/>
              </w:rPr>
              <w:t>ABAM</w:t>
            </w:r>
          </w:p>
        </w:tc>
        <w:tc>
          <w:tcPr>
            <w:tcW w:w="2172" w:type="dxa"/>
            <w:shd w:val="clear" w:color="auto" w:fill="auto"/>
          </w:tcPr>
          <w:p w:rsidRPr="005A70D3" w:rsidR="005A70D3" w:rsidP="003F409F" w:rsidRDefault="005A70D3" w14:paraId="33C81277" w14:textId="77777777">
            <w:proofErr w:type="spellStart"/>
            <w:r w:rsidRPr="005A70D3">
              <w:t>Abies</w:t>
            </w:r>
            <w:proofErr w:type="spellEnd"/>
            <w:r w:rsidRPr="005A70D3">
              <w:t xml:space="preserve"> </w:t>
            </w:r>
            <w:proofErr w:type="spellStart"/>
            <w:r w:rsidRPr="005A70D3">
              <w:t>amabilis</w:t>
            </w:r>
            <w:proofErr w:type="spellEnd"/>
          </w:p>
        </w:tc>
        <w:tc>
          <w:tcPr>
            <w:tcW w:w="2184" w:type="dxa"/>
            <w:shd w:val="clear" w:color="auto" w:fill="auto"/>
          </w:tcPr>
          <w:p w:rsidRPr="005A70D3" w:rsidR="005A70D3" w:rsidP="003F409F" w:rsidRDefault="005A70D3" w14:paraId="1D793853" w14:textId="77777777">
            <w:r w:rsidRPr="005A70D3">
              <w:t>Pacific silver fir</w:t>
            </w:r>
          </w:p>
        </w:tc>
        <w:tc>
          <w:tcPr>
            <w:tcW w:w="1956" w:type="dxa"/>
            <w:shd w:val="clear" w:color="auto" w:fill="auto"/>
          </w:tcPr>
          <w:p w:rsidRPr="005A70D3" w:rsidR="005A70D3" w:rsidP="003F409F" w:rsidRDefault="005A70D3" w14:paraId="4E727A81" w14:textId="77777777">
            <w:r w:rsidRPr="005A70D3">
              <w:t>Upper</w:t>
            </w:r>
          </w:p>
        </w:tc>
      </w:tr>
      <w:tr w:rsidRPr="005A70D3" w:rsidR="005A70D3" w:rsidTr="005A70D3" w14:paraId="29E1A8A7" w14:textId="77777777">
        <w:tc>
          <w:tcPr>
            <w:tcW w:w="1080" w:type="dxa"/>
            <w:shd w:val="clear" w:color="auto" w:fill="auto"/>
          </w:tcPr>
          <w:p w:rsidRPr="005A70D3" w:rsidR="005A70D3" w:rsidP="003F409F" w:rsidRDefault="005A70D3" w14:paraId="5EFC46EC" w14:textId="77777777">
            <w:pPr>
              <w:rPr>
                <w:bCs/>
              </w:rPr>
            </w:pPr>
            <w:r w:rsidRPr="005A70D3">
              <w:rPr>
                <w:bCs/>
              </w:rPr>
              <w:t>VACCI</w:t>
            </w:r>
          </w:p>
        </w:tc>
        <w:tc>
          <w:tcPr>
            <w:tcW w:w="2172" w:type="dxa"/>
            <w:shd w:val="clear" w:color="auto" w:fill="auto"/>
          </w:tcPr>
          <w:p w:rsidRPr="005A70D3" w:rsidR="005A70D3" w:rsidP="003F409F" w:rsidRDefault="005A70D3" w14:paraId="0F39BAB5" w14:textId="77777777">
            <w:r w:rsidRPr="005A70D3">
              <w:t>Vaccinium</w:t>
            </w:r>
          </w:p>
        </w:tc>
        <w:tc>
          <w:tcPr>
            <w:tcW w:w="2184" w:type="dxa"/>
            <w:shd w:val="clear" w:color="auto" w:fill="auto"/>
          </w:tcPr>
          <w:p w:rsidRPr="005A70D3" w:rsidR="005A70D3" w:rsidP="003F409F" w:rsidRDefault="005A70D3" w14:paraId="34BC659B" w14:textId="77777777">
            <w:r w:rsidRPr="005A70D3">
              <w:t>Blueberry</w:t>
            </w:r>
          </w:p>
        </w:tc>
        <w:tc>
          <w:tcPr>
            <w:tcW w:w="1956" w:type="dxa"/>
            <w:shd w:val="clear" w:color="auto" w:fill="auto"/>
          </w:tcPr>
          <w:p w:rsidRPr="005A70D3" w:rsidR="005A70D3" w:rsidP="003F409F" w:rsidRDefault="005A70D3" w14:paraId="3A92B976" w14:textId="77777777">
            <w:r w:rsidRPr="005A70D3">
              <w:t>Lower</w:t>
            </w:r>
          </w:p>
        </w:tc>
      </w:tr>
    </w:tbl>
    <w:p w:rsidR="005A70D3" w:rsidP="005A70D3" w:rsidRDefault="005A70D3" w14:paraId="510FDEC4" w14:textId="77777777"/>
    <w:p w:rsidR="005A70D3" w:rsidP="005A70D3" w:rsidRDefault="005A70D3" w14:paraId="68E1E5B5" w14:textId="77777777">
      <w:pPr>
        <w:pStyle w:val="SClassInfoPara"/>
      </w:pPr>
      <w:r>
        <w:t>Description</w:t>
      </w:r>
    </w:p>
    <w:p w:rsidR="000B7D88" w:rsidP="000B7D88" w:rsidRDefault="005A70D3" w14:paraId="698D88AF" w14:textId="1AD50683">
      <w:r>
        <w:t xml:space="preserve">This class represents the late open stand, where lodgepole is senescing and mountain hemlock and Pacific silver fir (15in DBH, 30m tall) are more prominent. The stand is </w:t>
      </w:r>
      <w:proofErr w:type="gramStart"/>
      <w:r>
        <w:t>fairly open</w:t>
      </w:r>
      <w:proofErr w:type="gramEnd"/>
      <w:r>
        <w:t xml:space="preserve"> due to gaps created from fallen lodgepole. Typical understory species are present. </w:t>
      </w:r>
      <w:r w:rsidR="00104B16">
        <w:t>M</w:t>
      </w:r>
      <w:r w:rsidR="000B7D88">
        <w:t>ixed</w:t>
      </w:r>
      <w:r w:rsidR="00EF054D">
        <w:t>-</w:t>
      </w:r>
      <w:r w:rsidR="00104B16">
        <w:t xml:space="preserve">severity </w:t>
      </w:r>
      <w:r w:rsidR="000B7D88">
        <w:t>fire</w:t>
      </w:r>
      <w:r w:rsidR="00104B16">
        <w:t>s</w:t>
      </w:r>
      <w:r w:rsidR="000B7D88">
        <w:t xml:space="preserve"> </w:t>
      </w:r>
      <w:r w:rsidR="00104B16">
        <w:t>are typically small, single</w:t>
      </w:r>
      <w:r w:rsidR="00EF054D">
        <w:t>-</w:t>
      </w:r>
      <w:r w:rsidR="00104B16">
        <w:t>tree lightning fires</w:t>
      </w:r>
      <w:r w:rsidR="000B7D88">
        <w:t xml:space="preserve"> that create gaps. The insect/disease transition in this class represents </w:t>
      </w:r>
      <w:r w:rsidRPr="00C05783" w:rsidR="000B7D88">
        <w:rPr>
          <w:i/>
        </w:rPr>
        <w:t xml:space="preserve">Phellinus </w:t>
      </w:r>
      <w:proofErr w:type="spellStart"/>
      <w:r w:rsidRPr="00C05783" w:rsidR="000B7D88">
        <w:rPr>
          <w:i/>
        </w:rPr>
        <w:t>weirii</w:t>
      </w:r>
      <w:proofErr w:type="spellEnd"/>
      <w:r w:rsidR="000B7D88">
        <w:t>.</w:t>
      </w:r>
    </w:p>
    <w:p w:rsidR="000B7D88" w:rsidP="005A70D3" w:rsidRDefault="000B7D88" w14:paraId="597E9E58" w14:textId="77777777"/>
    <w:p w:rsidR="00D820CB" w:rsidP="00D820CB" w:rsidRDefault="00D820CB" w14:paraId="606378A4" w14:textId="51D50F11">
      <w:r>
        <w:t>Typical structure for this class cou</w:t>
      </w:r>
      <w:r w:rsidR="00104B16">
        <w:t>ld include: trees 25-55m tall</w:t>
      </w:r>
      <w:r>
        <w:t xml:space="preserve">. Inventory data from CVS and FIA for the region showed a maximum height for </w:t>
      </w:r>
      <w:r w:rsidR="00621087">
        <w:t>mountain</w:t>
      </w:r>
      <w:r>
        <w:t xml:space="preserve"> hemlock of </w:t>
      </w:r>
      <w:r w:rsidR="00EF054D">
        <w:t xml:space="preserve">about </w:t>
      </w:r>
      <w:r>
        <w:t xml:space="preserve">58m for a TSME/VAOV site, which is probably wetter than what is represented by this </w:t>
      </w:r>
      <w:proofErr w:type="spellStart"/>
      <w:r>
        <w:t>BpS</w:t>
      </w:r>
      <w:proofErr w:type="spellEnd"/>
      <w:r>
        <w:t>. Based on that</w:t>
      </w:r>
      <w:r w:rsidR="00EF054D">
        <w:t>,</w:t>
      </w:r>
      <w:r>
        <w:t xml:space="preserve"> we estimated a maximum of </w:t>
      </w:r>
      <w:r w:rsidR="00EF054D">
        <w:t xml:space="preserve">about </w:t>
      </w:r>
      <w:r>
        <w:t xml:space="preserve">55m for the “xeric” </w:t>
      </w:r>
      <w:r w:rsidR="00621087">
        <w:t>mountain</w:t>
      </w:r>
      <w:r>
        <w:t xml:space="preserve"> hemlock </w:t>
      </w:r>
      <w:proofErr w:type="spellStart"/>
      <w:r>
        <w:t>BpS</w:t>
      </w:r>
      <w:proofErr w:type="spellEnd"/>
      <w:r>
        <w:t xml:space="preserve">. Maximum DBH was 88.1” from a TSME/RHMA </w:t>
      </w:r>
      <w:r w:rsidR="00104B16">
        <w:t>plant association,</w:t>
      </w:r>
      <w:r>
        <w:t xml:space="preserve"> which is representative of this </w:t>
      </w:r>
      <w:proofErr w:type="spellStart"/>
      <w:r>
        <w:t>Bp</w:t>
      </w:r>
      <w:r w:rsidR="00EF054D">
        <w:t>S</w:t>
      </w:r>
      <w:proofErr w:type="spellEnd"/>
      <w:r>
        <w:t>.</w:t>
      </w:r>
    </w:p>
    <w:p w:rsidR="005A70D3" w:rsidP="005A70D3" w:rsidRDefault="005A70D3" w14:paraId="67879BC7" w14:textId="77777777"/>
    <w:p>
      <w:r>
        <w:rPr>
          <w:i/>
          <w:u w:val="single"/>
        </w:rPr>
        <w:t>Maximum Tree Size Class</w:t>
      </w:r>
      <w:br/>
      <w:r>
        <w:t>Very Large &gt;33” DBH</w:t>
      </w:r>
    </w:p>
    <w:p w:rsidR="005A70D3" w:rsidP="005A70D3" w:rsidRDefault="005A70D3" w14:paraId="587010DC" w14:textId="76157692">
      <w:pPr>
        <w:pStyle w:val="InfoPara"/>
        <w:pBdr>
          <w:top w:val="single" w:color="auto" w:sz="4" w:space="1"/>
        </w:pBdr>
      </w:pPr>
      <w:r xmlns:w="http://schemas.openxmlformats.org/wordprocessingml/2006/main">
        <w:t>Class E</w:t>
      </w:r>
      <w:r xmlns:w="http://schemas.openxmlformats.org/wordprocessingml/2006/main">
        <w:tab/>
        <w:t>34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5A70D3" w:rsidP="005A70D3" w:rsidRDefault="005A70D3" w14:paraId="48F9DB5C" w14:textId="77777777"/>
    <w:p w:rsidR="005A70D3" w:rsidP="005A70D3" w:rsidRDefault="005A70D3" w14:paraId="346128E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3120"/>
        <w:gridCol w:w="2184"/>
        <w:gridCol w:w="1956"/>
      </w:tblGrid>
      <w:tr w:rsidRPr="005A70D3" w:rsidR="005A70D3" w:rsidTr="005A70D3" w14:paraId="0EDC05BB" w14:textId="77777777">
        <w:tc>
          <w:tcPr>
            <w:tcW w:w="1080" w:type="dxa"/>
            <w:tcBorders>
              <w:top w:val="single" w:color="auto" w:sz="2" w:space="0"/>
              <w:bottom w:val="single" w:color="000000" w:sz="12" w:space="0"/>
            </w:tcBorders>
            <w:shd w:val="clear" w:color="auto" w:fill="auto"/>
          </w:tcPr>
          <w:p w:rsidRPr="005A70D3" w:rsidR="005A70D3" w:rsidP="003F409F" w:rsidRDefault="005A70D3" w14:paraId="0E6AB62E" w14:textId="77777777">
            <w:pPr>
              <w:rPr>
                <w:b/>
                <w:bCs/>
              </w:rPr>
            </w:pPr>
            <w:r w:rsidRPr="005A70D3">
              <w:rPr>
                <w:b/>
                <w:bCs/>
              </w:rPr>
              <w:t>Symbol</w:t>
            </w:r>
          </w:p>
        </w:tc>
        <w:tc>
          <w:tcPr>
            <w:tcW w:w="3120" w:type="dxa"/>
            <w:tcBorders>
              <w:top w:val="single" w:color="auto" w:sz="2" w:space="0"/>
              <w:bottom w:val="single" w:color="000000" w:sz="12" w:space="0"/>
            </w:tcBorders>
            <w:shd w:val="clear" w:color="auto" w:fill="auto"/>
          </w:tcPr>
          <w:p w:rsidRPr="005A70D3" w:rsidR="005A70D3" w:rsidP="003F409F" w:rsidRDefault="005A70D3" w14:paraId="2EDBC626" w14:textId="77777777">
            <w:pPr>
              <w:rPr>
                <w:b/>
                <w:bCs/>
              </w:rPr>
            </w:pPr>
            <w:r w:rsidRPr="005A70D3">
              <w:rPr>
                <w:b/>
                <w:bCs/>
              </w:rPr>
              <w:t>Scientific Name</w:t>
            </w:r>
          </w:p>
        </w:tc>
        <w:tc>
          <w:tcPr>
            <w:tcW w:w="2184" w:type="dxa"/>
            <w:tcBorders>
              <w:top w:val="single" w:color="auto" w:sz="2" w:space="0"/>
              <w:bottom w:val="single" w:color="000000" w:sz="12" w:space="0"/>
            </w:tcBorders>
            <w:shd w:val="clear" w:color="auto" w:fill="auto"/>
          </w:tcPr>
          <w:p w:rsidRPr="005A70D3" w:rsidR="005A70D3" w:rsidP="003F409F" w:rsidRDefault="005A70D3" w14:paraId="404D6590" w14:textId="77777777">
            <w:pPr>
              <w:rPr>
                <w:b/>
                <w:bCs/>
              </w:rPr>
            </w:pPr>
            <w:r w:rsidRPr="005A70D3">
              <w:rPr>
                <w:b/>
                <w:bCs/>
              </w:rPr>
              <w:t>Common Name</w:t>
            </w:r>
          </w:p>
        </w:tc>
        <w:tc>
          <w:tcPr>
            <w:tcW w:w="1956" w:type="dxa"/>
            <w:tcBorders>
              <w:top w:val="single" w:color="auto" w:sz="2" w:space="0"/>
              <w:bottom w:val="single" w:color="000000" w:sz="12" w:space="0"/>
            </w:tcBorders>
            <w:shd w:val="clear" w:color="auto" w:fill="auto"/>
          </w:tcPr>
          <w:p w:rsidRPr="005A70D3" w:rsidR="005A70D3" w:rsidP="003F409F" w:rsidRDefault="005A70D3" w14:paraId="743E2345" w14:textId="77777777">
            <w:pPr>
              <w:rPr>
                <w:b/>
                <w:bCs/>
              </w:rPr>
            </w:pPr>
            <w:r w:rsidRPr="005A70D3">
              <w:rPr>
                <w:b/>
                <w:bCs/>
              </w:rPr>
              <w:t>Canopy Position</w:t>
            </w:r>
          </w:p>
        </w:tc>
      </w:tr>
      <w:tr w:rsidRPr="005A70D3" w:rsidR="005A70D3" w:rsidTr="005A70D3" w14:paraId="3A8CE2EC" w14:textId="77777777">
        <w:tc>
          <w:tcPr>
            <w:tcW w:w="1080" w:type="dxa"/>
            <w:tcBorders>
              <w:top w:val="single" w:color="000000" w:sz="12" w:space="0"/>
            </w:tcBorders>
            <w:shd w:val="clear" w:color="auto" w:fill="auto"/>
          </w:tcPr>
          <w:p w:rsidRPr="005A70D3" w:rsidR="005A70D3" w:rsidP="003F409F" w:rsidRDefault="005A70D3" w14:paraId="29D48D8F" w14:textId="77777777">
            <w:pPr>
              <w:rPr>
                <w:bCs/>
              </w:rPr>
            </w:pPr>
            <w:r w:rsidRPr="005A70D3">
              <w:rPr>
                <w:bCs/>
              </w:rPr>
              <w:t>TSME</w:t>
            </w:r>
          </w:p>
        </w:tc>
        <w:tc>
          <w:tcPr>
            <w:tcW w:w="3120" w:type="dxa"/>
            <w:tcBorders>
              <w:top w:val="single" w:color="000000" w:sz="12" w:space="0"/>
            </w:tcBorders>
            <w:shd w:val="clear" w:color="auto" w:fill="auto"/>
          </w:tcPr>
          <w:p w:rsidRPr="005A70D3" w:rsidR="005A70D3" w:rsidP="003F409F" w:rsidRDefault="005A70D3" w14:paraId="5A476A62" w14:textId="77777777">
            <w:proofErr w:type="spellStart"/>
            <w:r w:rsidRPr="005A70D3">
              <w:t>Tsuga</w:t>
            </w:r>
            <w:proofErr w:type="spellEnd"/>
            <w:r w:rsidRPr="005A70D3">
              <w:t xml:space="preserve"> </w:t>
            </w:r>
            <w:proofErr w:type="spellStart"/>
            <w:r w:rsidRPr="005A70D3">
              <w:t>mertensiana</w:t>
            </w:r>
            <w:proofErr w:type="spellEnd"/>
          </w:p>
        </w:tc>
        <w:tc>
          <w:tcPr>
            <w:tcW w:w="2184" w:type="dxa"/>
            <w:tcBorders>
              <w:top w:val="single" w:color="000000" w:sz="12" w:space="0"/>
            </w:tcBorders>
            <w:shd w:val="clear" w:color="auto" w:fill="auto"/>
          </w:tcPr>
          <w:p w:rsidRPr="005A70D3" w:rsidR="005A70D3" w:rsidP="003F409F" w:rsidRDefault="005A70D3" w14:paraId="00C91DBA" w14:textId="77777777">
            <w:r w:rsidRPr="005A70D3">
              <w:t>Mountain hemlock</w:t>
            </w:r>
          </w:p>
        </w:tc>
        <w:tc>
          <w:tcPr>
            <w:tcW w:w="1956" w:type="dxa"/>
            <w:tcBorders>
              <w:top w:val="single" w:color="000000" w:sz="12" w:space="0"/>
            </w:tcBorders>
            <w:shd w:val="clear" w:color="auto" w:fill="auto"/>
          </w:tcPr>
          <w:p w:rsidRPr="005A70D3" w:rsidR="005A70D3" w:rsidP="003F409F" w:rsidRDefault="005A70D3" w14:paraId="3E86202B" w14:textId="77777777">
            <w:r w:rsidRPr="005A70D3">
              <w:t>Upper</w:t>
            </w:r>
          </w:p>
        </w:tc>
      </w:tr>
      <w:tr w:rsidRPr="005A70D3" w:rsidR="005A70D3" w:rsidTr="005A70D3" w14:paraId="4787855E" w14:textId="77777777">
        <w:tc>
          <w:tcPr>
            <w:tcW w:w="1080" w:type="dxa"/>
            <w:shd w:val="clear" w:color="auto" w:fill="auto"/>
          </w:tcPr>
          <w:p w:rsidRPr="005A70D3" w:rsidR="005A70D3" w:rsidP="003F409F" w:rsidRDefault="005A70D3" w14:paraId="49EA39BF" w14:textId="77777777">
            <w:pPr>
              <w:rPr>
                <w:bCs/>
              </w:rPr>
            </w:pPr>
            <w:r w:rsidRPr="005A70D3">
              <w:rPr>
                <w:bCs/>
              </w:rPr>
              <w:t>ABAM</w:t>
            </w:r>
          </w:p>
        </w:tc>
        <w:tc>
          <w:tcPr>
            <w:tcW w:w="3120" w:type="dxa"/>
            <w:shd w:val="clear" w:color="auto" w:fill="auto"/>
          </w:tcPr>
          <w:p w:rsidRPr="005A70D3" w:rsidR="005A70D3" w:rsidP="003F409F" w:rsidRDefault="005A70D3" w14:paraId="39B62F33" w14:textId="77777777">
            <w:proofErr w:type="spellStart"/>
            <w:r w:rsidRPr="005A70D3">
              <w:t>Abies</w:t>
            </w:r>
            <w:proofErr w:type="spellEnd"/>
            <w:r w:rsidRPr="005A70D3">
              <w:t xml:space="preserve"> </w:t>
            </w:r>
            <w:proofErr w:type="spellStart"/>
            <w:r w:rsidRPr="005A70D3">
              <w:t>amabilis</w:t>
            </w:r>
            <w:proofErr w:type="spellEnd"/>
          </w:p>
        </w:tc>
        <w:tc>
          <w:tcPr>
            <w:tcW w:w="2184" w:type="dxa"/>
            <w:shd w:val="clear" w:color="auto" w:fill="auto"/>
          </w:tcPr>
          <w:p w:rsidRPr="005A70D3" w:rsidR="005A70D3" w:rsidP="003F409F" w:rsidRDefault="005A70D3" w14:paraId="1D3D9710" w14:textId="77777777">
            <w:r w:rsidRPr="005A70D3">
              <w:t>Pacific silver fir</w:t>
            </w:r>
          </w:p>
        </w:tc>
        <w:tc>
          <w:tcPr>
            <w:tcW w:w="1956" w:type="dxa"/>
            <w:shd w:val="clear" w:color="auto" w:fill="auto"/>
          </w:tcPr>
          <w:p w:rsidRPr="005A70D3" w:rsidR="005A70D3" w:rsidP="003F409F" w:rsidRDefault="005A70D3" w14:paraId="5ED90AFD" w14:textId="77777777">
            <w:r w:rsidRPr="005A70D3">
              <w:t>Upper</w:t>
            </w:r>
          </w:p>
        </w:tc>
      </w:tr>
      <w:tr w:rsidRPr="005A70D3" w:rsidR="005A70D3" w:rsidTr="005A70D3" w14:paraId="45807246" w14:textId="77777777">
        <w:tc>
          <w:tcPr>
            <w:tcW w:w="1080" w:type="dxa"/>
            <w:shd w:val="clear" w:color="auto" w:fill="auto"/>
          </w:tcPr>
          <w:p w:rsidRPr="005A70D3" w:rsidR="005A70D3" w:rsidP="003F409F" w:rsidRDefault="005A70D3" w14:paraId="351451D9" w14:textId="77777777">
            <w:pPr>
              <w:rPr>
                <w:bCs/>
              </w:rPr>
            </w:pPr>
            <w:r w:rsidRPr="005A70D3">
              <w:rPr>
                <w:bCs/>
              </w:rPr>
              <w:t>CHNO</w:t>
            </w:r>
          </w:p>
        </w:tc>
        <w:tc>
          <w:tcPr>
            <w:tcW w:w="3120" w:type="dxa"/>
            <w:shd w:val="clear" w:color="auto" w:fill="auto"/>
          </w:tcPr>
          <w:p w:rsidRPr="005A70D3" w:rsidR="005A70D3" w:rsidP="003F409F" w:rsidRDefault="005A70D3" w14:paraId="6794BE7B" w14:textId="77777777">
            <w:proofErr w:type="spellStart"/>
            <w:r w:rsidRPr="005A70D3">
              <w:t>Chamaecyparis</w:t>
            </w:r>
            <w:proofErr w:type="spellEnd"/>
            <w:r w:rsidRPr="005A70D3">
              <w:t xml:space="preserve"> </w:t>
            </w:r>
            <w:proofErr w:type="spellStart"/>
            <w:r w:rsidRPr="005A70D3">
              <w:t>nootkatensis</w:t>
            </w:r>
            <w:proofErr w:type="spellEnd"/>
          </w:p>
        </w:tc>
        <w:tc>
          <w:tcPr>
            <w:tcW w:w="2184" w:type="dxa"/>
            <w:shd w:val="clear" w:color="auto" w:fill="auto"/>
          </w:tcPr>
          <w:p w:rsidRPr="005A70D3" w:rsidR="005A70D3" w:rsidP="003F409F" w:rsidRDefault="005A70D3" w14:paraId="505C6DEB" w14:textId="77777777">
            <w:r w:rsidRPr="005A70D3">
              <w:t>Alaska cedar</w:t>
            </w:r>
          </w:p>
        </w:tc>
        <w:tc>
          <w:tcPr>
            <w:tcW w:w="1956" w:type="dxa"/>
            <w:shd w:val="clear" w:color="auto" w:fill="auto"/>
          </w:tcPr>
          <w:p w:rsidRPr="005A70D3" w:rsidR="005A70D3" w:rsidP="003F409F" w:rsidRDefault="005A70D3" w14:paraId="04F1A62B" w14:textId="77777777">
            <w:r w:rsidRPr="005A70D3">
              <w:t>Lower</w:t>
            </w:r>
          </w:p>
        </w:tc>
      </w:tr>
      <w:tr w:rsidRPr="005A70D3" w:rsidR="005A70D3" w:rsidTr="005A70D3" w14:paraId="0165FF2F" w14:textId="77777777">
        <w:tc>
          <w:tcPr>
            <w:tcW w:w="1080" w:type="dxa"/>
            <w:shd w:val="clear" w:color="auto" w:fill="auto"/>
          </w:tcPr>
          <w:p w:rsidRPr="005A70D3" w:rsidR="005A70D3" w:rsidP="003F409F" w:rsidRDefault="005A70D3" w14:paraId="6BACB92D" w14:textId="77777777">
            <w:pPr>
              <w:rPr>
                <w:bCs/>
              </w:rPr>
            </w:pPr>
            <w:r w:rsidRPr="005A70D3">
              <w:rPr>
                <w:bCs/>
              </w:rPr>
              <w:t>VACCI</w:t>
            </w:r>
          </w:p>
        </w:tc>
        <w:tc>
          <w:tcPr>
            <w:tcW w:w="3120" w:type="dxa"/>
            <w:shd w:val="clear" w:color="auto" w:fill="auto"/>
          </w:tcPr>
          <w:p w:rsidRPr="005A70D3" w:rsidR="005A70D3" w:rsidP="003F409F" w:rsidRDefault="005A70D3" w14:paraId="5C48D3B4" w14:textId="77777777">
            <w:r w:rsidRPr="005A70D3">
              <w:t>Vaccinium</w:t>
            </w:r>
          </w:p>
        </w:tc>
        <w:tc>
          <w:tcPr>
            <w:tcW w:w="2184" w:type="dxa"/>
            <w:shd w:val="clear" w:color="auto" w:fill="auto"/>
          </w:tcPr>
          <w:p w:rsidRPr="005A70D3" w:rsidR="005A70D3" w:rsidP="003F409F" w:rsidRDefault="005A70D3" w14:paraId="70EE90DB" w14:textId="77777777">
            <w:r w:rsidRPr="005A70D3">
              <w:t>Blueberry</w:t>
            </w:r>
          </w:p>
        </w:tc>
        <w:tc>
          <w:tcPr>
            <w:tcW w:w="1956" w:type="dxa"/>
            <w:shd w:val="clear" w:color="auto" w:fill="auto"/>
          </w:tcPr>
          <w:p w:rsidRPr="005A70D3" w:rsidR="005A70D3" w:rsidP="003F409F" w:rsidRDefault="005A70D3" w14:paraId="0B38140D" w14:textId="77777777">
            <w:r w:rsidRPr="005A70D3">
              <w:t>Lower</w:t>
            </w:r>
          </w:p>
        </w:tc>
      </w:tr>
    </w:tbl>
    <w:p w:rsidR="005A70D3" w:rsidP="005A70D3" w:rsidRDefault="005A70D3" w14:paraId="40FB53FD" w14:textId="77777777"/>
    <w:p w:rsidR="005A70D3" w:rsidP="005A70D3" w:rsidRDefault="005A70D3" w14:paraId="04D1E74F" w14:textId="77777777">
      <w:pPr>
        <w:pStyle w:val="SClassInfoPara"/>
      </w:pPr>
      <w:r>
        <w:t>Description</w:t>
      </w:r>
    </w:p>
    <w:p w:rsidR="005A70D3" w:rsidP="005A70D3" w:rsidRDefault="005A70D3" w14:paraId="03A36AD7" w14:textId="68A0B7B3">
      <w:r>
        <w:t xml:space="preserve">This class represents late-successional stands with large individuals (&gt;20in DBH) of mountain hemlock dominating the stand (and other species), advanced regeneration of mountain hemlock and other shade tolerant species, and typical understory species. </w:t>
      </w:r>
      <w:r w:rsidR="00104B16">
        <w:t>Mixed</w:t>
      </w:r>
      <w:r w:rsidR="00EF054D">
        <w:t>-</w:t>
      </w:r>
      <w:r w:rsidR="00104B16">
        <w:t>severity fires are typically small, single</w:t>
      </w:r>
      <w:r w:rsidR="00EF054D">
        <w:t>-</w:t>
      </w:r>
      <w:r w:rsidR="00104B16">
        <w:t xml:space="preserve">tree lightning fires that create gaps. </w:t>
      </w:r>
      <w:r w:rsidR="000B7D88">
        <w:t xml:space="preserve">The insect/disease transition in this class represents </w:t>
      </w:r>
      <w:r w:rsidRPr="00C05783" w:rsidR="000B7D88">
        <w:rPr>
          <w:i/>
        </w:rPr>
        <w:t xml:space="preserve">Phellinus </w:t>
      </w:r>
      <w:proofErr w:type="spellStart"/>
      <w:r w:rsidRPr="00C05783" w:rsidR="000B7D88">
        <w:rPr>
          <w:i/>
        </w:rPr>
        <w:t>weirii</w:t>
      </w:r>
      <w:proofErr w:type="spellEnd"/>
      <w:r w:rsidR="000B7D88">
        <w:t>.</w:t>
      </w:r>
    </w:p>
    <w:p w:rsidR="005A70D3" w:rsidP="005A70D3" w:rsidRDefault="005A70D3" w14:paraId="2F4662DE" w14:textId="77777777"/>
    <w:p w:rsidR="00D820CB" w:rsidP="00D820CB" w:rsidRDefault="00D820CB" w14:paraId="7212557B" w14:textId="2F33A1E7">
      <w:r>
        <w:t xml:space="preserve">Typical structure for this class could include: trees 25-55m tall, 40-90% cover. Inventory data from CVS and FIA for the region showed a maximum height for </w:t>
      </w:r>
      <w:r w:rsidR="00621087">
        <w:t>mountain</w:t>
      </w:r>
      <w:r>
        <w:t xml:space="preserve"> hemlock of </w:t>
      </w:r>
      <w:r w:rsidR="00EF054D">
        <w:t xml:space="preserve">about </w:t>
      </w:r>
      <w:r>
        <w:t xml:space="preserve">58m for a TSME/VAOV site, which is probably wetter than what is represented by this </w:t>
      </w:r>
      <w:proofErr w:type="spellStart"/>
      <w:r>
        <w:t>BpS</w:t>
      </w:r>
      <w:proofErr w:type="spellEnd"/>
      <w:r>
        <w:t>. Based on that</w:t>
      </w:r>
      <w:r w:rsidR="00EF054D">
        <w:t>,</w:t>
      </w:r>
      <w:r>
        <w:t xml:space="preserve"> we estimated a maximum of </w:t>
      </w:r>
      <w:r w:rsidR="00EF054D">
        <w:t xml:space="preserve">about </w:t>
      </w:r>
      <w:r>
        <w:t xml:space="preserve">55m for the “xeric” </w:t>
      </w:r>
      <w:r w:rsidR="00621087">
        <w:t>mountain</w:t>
      </w:r>
      <w:r>
        <w:t xml:space="preserve"> hemlock </w:t>
      </w:r>
      <w:proofErr w:type="spellStart"/>
      <w:r>
        <w:t>BpS</w:t>
      </w:r>
      <w:proofErr w:type="spellEnd"/>
      <w:r>
        <w:t xml:space="preserve">. Maximum DBH was 88.1” from a TSME/RHMA </w:t>
      </w:r>
      <w:r w:rsidR="00104B16">
        <w:t>plant association,</w:t>
      </w:r>
      <w:r>
        <w:t xml:space="preserve"> which is representative of this </w:t>
      </w:r>
      <w:proofErr w:type="spellStart"/>
      <w:r>
        <w:t>Bp</w:t>
      </w:r>
      <w:r w:rsidR="00EF054D">
        <w:t>S</w:t>
      </w:r>
      <w:proofErr w:type="spellEnd"/>
      <w:r>
        <w:t>.</w:t>
      </w:r>
    </w:p>
    <w:p w:rsidR="00D820CB" w:rsidP="005A70D3" w:rsidRDefault="00D820CB" w14:paraId="60748B56"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49</w:t>
            </w:r>
          </w:p>
        </w:tc>
      </w:tr>
      <w:tr>
        <w:tc>
          <w:p>
            <w:pPr>
              <w:jc w:val="center"/>
            </w:pPr>
            <w:r>
              <w:rPr>
                <w:sz w:val="20"/>
              </w:rPr>
              <w:t>Mid1:OPN</w:t>
            </w:r>
          </w:p>
        </w:tc>
        <w:tc>
          <w:p>
            <w:pPr>
              <w:jc w:val="center"/>
            </w:pPr>
            <w:r>
              <w:rPr>
                <w:sz w:val="20"/>
              </w:rPr>
              <w:t>50</w:t>
            </w:r>
          </w:p>
        </w:tc>
        <w:tc>
          <w:p>
            <w:pPr>
              <w:jc w:val="center"/>
            </w:pPr>
            <w:r>
              <w:rPr>
                <w:sz w:val="20"/>
              </w:rPr>
              <w:t>Late1:OPN</w:t>
            </w:r>
          </w:p>
        </w:tc>
        <w:tc>
          <w:p>
            <w:pPr>
              <w:jc w:val="center"/>
            </w:pPr>
            <w:r>
              <w:rPr>
                <w:sz w:val="20"/>
              </w:rPr>
              <w:t>199</w:t>
            </w:r>
          </w:p>
        </w:tc>
      </w:tr>
      <w:tr>
        <w:tc>
          <w:p>
            <w:pPr>
              <w:jc w:val="center"/>
            </w:pPr>
            <w:r>
              <w:rPr>
                <w:sz w:val="20"/>
              </w:rPr>
              <w:t>Mid1:CLS</w:t>
            </w:r>
          </w:p>
        </w:tc>
        <w:tc>
          <w:p>
            <w:pPr>
              <w:jc w:val="center"/>
            </w:pPr>
            <w:r>
              <w:rPr>
                <w:sz w:val="20"/>
              </w:rPr>
              <w:t>50</w:t>
            </w:r>
          </w:p>
        </w:tc>
        <w:tc>
          <w:p>
            <w:pPr>
              <w:jc w:val="center"/>
            </w:pPr>
            <w:r>
              <w:rPr>
                <w:sz w:val="20"/>
              </w:rPr>
              <w:t>Late1:CLS</w:t>
            </w:r>
          </w:p>
        </w:tc>
        <w:tc>
          <w:p>
            <w:pPr>
              <w:jc w:val="center"/>
            </w:pPr>
            <w:r>
              <w:rPr>
                <w:sz w:val="20"/>
              </w:rPr>
              <w:t>199</w:t>
            </w:r>
          </w:p>
        </w:tc>
      </w:tr>
      <w:tr>
        <w:tc>
          <w:p>
            <w:pPr>
              <w:jc w:val="center"/>
            </w:pPr>
            <w:r>
              <w:rPr>
                <w:sz w:val="20"/>
              </w:rPr>
              <w:t>Late1:OPN</w:t>
            </w:r>
          </w:p>
        </w:tc>
        <w:tc>
          <w:p>
            <w:pPr>
              <w:jc w:val="center"/>
            </w:pPr>
            <w:r>
              <w:rPr>
                <w:sz w:val="20"/>
              </w:rPr>
              <w:t>200</w:t>
            </w:r>
          </w:p>
        </w:tc>
        <w:tc>
          <w:p>
            <w:pPr>
              <w:jc w:val="center"/>
            </w:pPr>
            <w:r>
              <w:rPr>
                <w:sz w:val="20"/>
              </w:rPr>
              <w:t>Late1:CLS</w:t>
            </w:r>
          </w:p>
        </w:tc>
        <w:tc>
          <w:p>
            <w:pPr>
              <w:jc w:val="center"/>
            </w:pPr>
            <w:r>
              <w:rPr>
                <w:sz w:val="20"/>
              </w:rPr>
              <w:t>300</w:t>
            </w:r>
          </w:p>
        </w:tc>
      </w:tr>
      <w:tr>
        <w:tc>
          <w:p>
            <w:pPr>
              <w:jc w:val="center"/>
            </w:pPr>
            <w:r>
              <w:rPr>
                <w:sz w:val="20"/>
              </w:rPr>
              <w:t>Late1:CLS</w:t>
            </w:r>
          </w:p>
        </w:tc>
        <w:tc>
          <w:p>
            <w:pPr>
              <w:jc w:val="center"/>
            </w:pPr>
            <w:r>
              <w:rPr>
                <w:sz w:val="20"/>
              </w:rPr>
              <w:t>200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0.004</w:t>
            </w:r>
          </w:p>
        </w:tc>
        <w:tc>
          <w:p>
            <w:pPr>
              <w:jc w:val="center"/>
            </w:pPr>
            <w:r>
              <w:rPr>
                <w:sz w:val="20"/>
              </w:rPr>
              <w:t>250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0.0013</w:t>
            </w:r>
          </w:p>
        </w:tc>
        <w:tc>
          <w:p>
            <w:pPr>
              <w:jc w:val="center"/>
            </w:pPr>
            <w:r>
              <w:rPr>
                <w:sz w:val="20"/>
              </w:rPr>
              <w:t>769</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Mid1:CLS</w:t>
            </w:r>
          </w:p>
        </w:tc>
        <w:tc>
          <w:p>
            <w:pPr>
              <w:jc w:val="center"/>
            </w:pPr>
            <w:r>
              <w:rPr>
                <w:sz w:val="20"/>
              </w:rPr>
              <w:t>0.006</w:t>
            </w:r>
          </w:p>
        </w:tc>
        <w:tc>
          <w:p>
            <w:pPr>
              <w:jc w:val="center"/>
            </w:pPr>
            <w:r>
              <w:rPr>
                <w:sz w:val="20"/>
              </w:rPr>
              <w:t>167</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Mid1:OPN</w:t>
            </w:r>
          </w:p>
        </w:tc>
        <w:tc>
          <w:p>
            <w:pPr>
              <w:jc w:val="center"/>
            </w:pPr>
            <w:r>
              <w:rPr>
                <w:sz w:val="20"/>
              </w:rPr>
              <w:t>0.0001</w:t>
            </w:r>
          </w:p>
        </w:tc>
        <w:tc>
          <w:p>
            <w:pPr>
              <w:jc w:val="center"/>
            </w:pPr>
            <w:r>
              <w:rPr>
                <w:sz w:val="20"/>
              </w:rPr>
              <w:t>10000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Mid1:OPN</w:t>
            </w:r>
          </w:p>
        </w:tc>
        <w:tc>
          <w:p>
            <w:pPr>
              <w:jc w:val="center"/>
            </w:pPr>
            <w:r>
              <w:rPr>
                <w:sz w:val="20"/>
              </w:rPr>
              <w:t>0.0001</w:t>
            </w:r>
          </w:p>
        </w:tc>
        <w:tc>
          <w:p>
            <w:pPr>
              <w:jc w:val="center"/>
            </w:pPr>
            <w:r>
              <w:rPr>
                <w:sz w:val="20"/>
              </w:rPr>
              <w:t>10000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Late1:CLS</w:t>
            </w:r>
          </w:p>
        </w:tc>
        <w:tc>
          <w:p>
            <w:pPr>
              <w:jc w:val="center"/>
            </w:pPr>
            <w:r>
              <w:rPr>
                <w:sz w:val="20"/>
              </w:rPr>
              <w:t>0.0013</w:t>
            </w:r>
          </w:p>
        </w:tc>
        <w:tc>
          <w:p>
            <w:pPr>
              <w:jc w:val="center"/>
            </w:pPr>
            <w:r>
              <w:rPr>
                <w:sz w:val="20"/>
              </w:rPr>
              <w:t>769</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5A70D3" w:rsidP="005A70D3" w:rsidRDefault="005A70D3" w14:paraId="04DD7180" w14:textId="1002D0C7">
      <w:r>
        <w:t>Agee, James K. 1993. Fire Ecology of Pacific Northwest Forests. Washington, DC: Island Press. 493 pp.</w:t>
      </w:r>
    </w:p>
    <w:p w:rsidR="005A70D3" w:rsidP="005A70D3" w:rsidRDefault="005A70D3" w14:paraId="3E57FA84" w14:textId="77777777"/>
    <w:p w:rsidR="005A70D3" w:rsidP="005A70D3" w:rsidRDefault="005A70D3" w14:paraId="50326A93" w14:textId="57102068">
      <w:r>
        <w:t xml:space="preserve">Dickman, A.W. 1984. Fire and Phellinus </w:t>
      </w:r>
      <w:proofErr w:type="spellStart"/>
      <w:r>
        <w:t>weirii</w:t>
      </w:r>
      <w:proofErr w:type="spellEnd"/>
      <w:r>
        <w:t xml:space="preserve"> in a mountain hemlock (</w:t>
      </w:r>
      <w:proofErr w:type="spellStart"/>
      <w:r>
        <w:t>Tsuga</w:t>
      </w:r>
      <w:proofErr w:type="spellEnd"/>
      <w:r>
        <w:t xml:space="preserve"> </w:t>
      </w:r>
      <w:proofErr w:type="spellStart"/>
      <w:r>
        <w:t>mertensiana</w:t>
      </w:r>
      <w:proofErr w:type="spellEnd"/>
      <w:r>
        <w:t>) forest:  postfire succession and the persistence, distribution, and spread of a root-rotting fungus. PhD dissertation. Eugene, OR: University of Oregon.</w:t>
      </w:r>
    </w:p>
    <w:p w:rsidR="005A70D3" w:rsidP="005A70D3" w:rsidRDefault="005A70D3" w14:paraId="392F7453" w14:textId="77777777"/>
    <w:p w:rsidR="005A70D3" w:rsidP="005A70D3" w:rsidRDefault="005A70D3" w14:paraId="6C8E75B5" w14:textId="5391D206">
      <w:r>
        <w:t xml:space="preserve">Dickman, A. and S. Cook. 1989. Fire and fungus in a mountain hemlock stand. </w:t>
      </w:r>
      <w:proofErr w:type="spellStart"/>
      <w:r>
        <w:t>Canad</w:t>
      </w:r>
      <w:proofErr w:type="spellEnd"/>
      <w:r>
        <w:t>. J. Bot. 67: 2005-2016.</w:t>
      </w:r>
    </w:p>
    <w:p w:rsidR="005A70D3" w:rsidP="005A70D3" w:rsidRDefault="005A70D3" w14:paraId="30468DA0" w14:textId="77777777"/>
    <w:p w:rsidR="005A70D3" w:rsidP="005A70D3" w:rsidRDefault="005A70D3" w14:paraId="1DB40A1F" w14:textId="1C330D3E">
      <w:r>
        <w:t xml:space="preserve">Franklin, J.F. and C.T. </w:t>
      </w:r>
      <w:proofErr w:type="spellStart"/>
      <w:r>
        <w:t>Dyrness</w:t>
      </w:r>
      <w:proofErr w:type="spellEnd"/>
      <w:r>
        <w:t>. 1988. Natural vegetation of Oregon and Washington.  Corvallis, OR: Oregon State University Press. 452 pp.</w:t>
      </w:r>
    </w:p>
    <w:p w:rsidR="005A70D3" w:rsidP="005A70D3" w:rsidRDefault="005A70D3" w14:paraId="1EF4F652" w14:textId="77777777"/>
    <w:p w:rsidR="005A70D3" w:rsidP="005A70D3" w:rsidRDefault="005A70D3" w14:paraId="369A5DF7" w14:textId="77777777">
      <w:r>
        <w:t xml:space="preserve">Hansen, E.M. and E.M. </w:t>
      </w:r>
      <w:proofErr w:type="spellStart"/>
      <w:r>
        <w:t>Goheen</w:t>
      </w:r>
      <w:proofErr w:type="spellEnd"/>
      <w:r>
        <w:t xml:space="preserve">. 2000. Phellinus </w:t>
      </w:r>
      <w:proofErr w:type="spellStart"/>
      <w:r>
        <w:t>weirii</w:t>
      </w:r>
      <w:proofErr w:type="spellEnd"/>
      <w:r>
        <w:t xml:space="preserve"> and other native root pathogens as determinants of forest structure and process in western North America.  </w:t>
      </w:r>
      <w:proofErr w:type="spellStart"/>
      <w:r>
        <w:t>Annu</w:t>
      </w:r>
      <w:proofErr w:type="spellEnd"/>
      <w:r>
        <w:t xml:space="preserve">. Rev. </w:t>
      </w:r>
      <w:proofErr w:type="spellStart"/>
      <w:r>
        <w:t>Phytopathol</w:t>
      </w:r>
      <w:proofErr w:type="spellEnd"/>
      <w:r>
        <w:t xml:space="preserve">. 38: 515-39.  </w:t>
      </w:r>
    </w:p>
    <w:p w:rsidR="005A70D3" w:rsidP="005A70D3" w:rsidRDefault="005A70D3" w14:paraId="5B138CB8" w14:textId="77777777"/>
    <w:p w:rsidR="005A70D3" w:rsidP="005A70D3" w:rsidRDefault="005A70D3" w14:paraId="180A4D55" w14:textId="4EF0CE6B">
      <w:proofErr w:type="spellStart"/>
      <w:r>
        <w:t>Hemstrom</w:t>
      </w:r>
      <w:proofErr w:type="spellEnd"/>
      <w:r>
        <w:t xml:space="preserve">, M.A., S.E. Logan and W. </w:t>
      </w:r>
      <w:proofErr w:type="spellStart"/>
      <w:r>
        <w:t>Pavlat</w:t>
      </w:r>
      <w:proofErr w:type="spellEnd"/>
      <w:r>
        <w:t>. 1987. Plant association and management guide, Willamette National Forest. Publication R6-Ecol-257b-1986. Portland, OR: USDA Forest Service, Pacific Northwest Region.  312 pp.</w:t>
      </w:r>
    </w:p>
    <w:p w:rsidR="005A70D3" w:rsidP="005A70D3" w:rsidRDefault="005A70D3" w14:paraId="5E456B3A" w14:textId="77777777"/>
    <w:p w:rsidR="005A70D3" w:rsidP="005A70D3" w:rsidRDefault="005A70D3" w14:paraId="282F7680" w14:textId="318B249D">
      <w:r>
        <w:t xml:space="preserve">Henderson, J.A., D.H. Peter, R.D. </w:t>
      </w:r>
      <w:proofErr w:type="spellStart"/>
      <w:r>
        <w:t>Lesher</w:t>
      </w:r>
      <w:proofErr w:type="spellEnd"/>
      <w:r>
        <w:t xml:space="preserve"> and D.C. Shaw. 1989. Forested Plant Associations of the Olympic National Forest. R6 ECOL Technical Paper 001-88. USDA Forest Service, Pacific Northwest Region. 502 pp.</w:t>
      </w:r>
    </w:p>
    <w:p w:rsidR="005A70D3" w:rsidP="005A70D3" w:rsidRDefault="005A70D3" w14:paraId="3FE1CB97" w14:textId="77777777"/>
    <w:p w:rsidR="005A70D3" w:rsidP="005A70D3" w:rsidRDefault="005A70D3" w14:paraId="544C3772" w14:textId="495469D8">
      <w:proofErr w:type="spellStart"/>
      <w:r>
        <w:t>Lillybridge</w:t>
      </w:r>
      <w:proofErr w:type="spellEnd"/>
      <w:r>
        <w:t xml:space="preserve">, Terry R., Bernard L. </w:t>
      </w:r>
      <w:proofErr w:type="spellStart"/>
      <w:r>
        <w:t>Kovalchik</w:t>
      </w:r>
      <w:proofErr w:type="spellEnd"/>
      <w:r>
        <w:t>, Clinton K. Williams and Bradley G. Smith. 1995. Field Guide for Fore</w:t>
      </w:r>
      <w:bookmarkStart w:name="_GoBack" w:id="0"/>
      <w:bookmarkEnd w:id="0"/>
      <w:r>
        <w:t>sted Plant Associations of the Wenatchee National Forest. PNW-GTR-359. Portland, OR.</w:t>
      </w:r>
      <w:r w:rsidR="00C5377A">
        <w:t xml:space="preserve"> </w:t>
      </w:r>
      <w:r>
        <w:t>USDA Forest Service, Pacific Northwest Research Station. 337 pp.</w:t>
      </w:r>
    </w:p>
    <w:p w:rsidR="005A70D3" w:rsidP="005A70D3" w:rsidRDefault="005A70D3" w14:paraId="0AF7F738" w14:textId="77777777"/>
    <w:p w:rsidR="005A70D3" w:rsidP="005A70D3" w:rsidRDefault="005A70D3" w14:paraId="65D3DAE9" w14:textId="77777777">
      <w:r>
        <w:t xml:space="preserve">McCauley, K.J. and S.A. Cook.  1980.  Phellinus </w:t>
      </w:r>
      <w:proofErr w:type="spellStart"/>
      <w:r>
        <w:t>weirii</w:t>
      </w:r>
      <w:proofErr w:type="spellEnd"/>
      <w:r>
        <w:t xml:space="preserve"> infestation of two mountain hemlock forests in the Oregon Cascades.  Forest Science 26(1): 23-29.</w:t>
      </w:r>
    </w:p>
    <w:p w:rsidR="005A70D3" w:rsidP="005A70D3" w:rsidRDefault="005A70D3" w14:paraId="0B8205FF" w14:textId="77777777"/>
    <w:p w:rsidR="005A70D3" w:rsidP="005A70D3" w:rsidRDefault="005A70D3" w14:paraId="162CC9F3" w14:textId="466D6B2B">
      <w:r>
        <w:t xml:space="preserve">Means, Joseph E. 1990. </w:t>
      </w:r>
      <w:proofErr w:type="spellStart"/>
      <w:r>
        <w:t>Tsuga</w:t>
      </w:r>
      <w:proofErr w:type="spellEnd"/>
      <w:r>
        <w:t xml:space="preserve"> </w:t>
      </w:r>
      <w:proofErr w:type="spellStart"/>
      <w:r>
        <w:t>mertensiana</w:t>
      </w:r>
      <w:proofErr w:type="spellEnd"/>
      <w:r>
        <w:t xml:space="preserve"> (Bong.) </w:t>
      </w:r>
      <w:proofErr w:type="spellStart"/>
      <w:r>
        <w:t>Carr</w:t>
      </w:r>
      <w:proofErr w:type="spellEnd"/>
      <w:r>
        <w:t xml:space="preserve">. Mountain hemlock. In: Burns, Russell M. and Barbara H. </w:t>
      </w:r>
      <w:proofErr w:type="spellStart"/>
      <w:r>
        <w:t>Honkala</w:t>
      </w:r>
      <w:proofErr w:type="spellEnd"/>
      <w:r>
        <w:t>, technical coordinators. Silvics of North America.</w:t>
      </w:r>
      <w:r w:rsidR="00C5377A">
        <w:t xml:space="preserve"> </w:t>
      </w:r>
      <w:r>
        <w:t>Volume 1. Conifers. Agric. Handbook 654. Washington, DC: USDA Forest Service. 623-634.</w:t>
      </w:r>
    </w:p>
    <w:p w:rsidR="005A70D3" w:rsidP="005A70D3" w:rsidRDefault="005A70D3" w14:paraId="4F4C3F9A" w14:textId="77777777"/>
    <w:p w:rsidR="005A70D3" w:rsidP="005A70D3" w:rsidRDefault="005A70D3" w14:paraId="3B30C5FF" w14:textId="77777777">
      <w:r>
        <w:t>NatureServe. 2007. International Ecological Classification Standard: Terrestrial Ecological Classifications. NatureServe Central Databases. Arlington, VA. Data current as of 10 February 2007.</w:t>
      </w:r>
    </w:p>
    <w:p w:rsidR="005A70D3" w:rsidP="005A70D3" w:rsidRDefault="005A70D3" w14:paraId="59289350" w14:textId="77777777"/>
    <w:p w:rsidR="0035013C" w:rsidP="005A70D3" w:rsidRDefault="0035013C" w14:paraId="193BC978" w14:textId="1F2090C0">
      <w:r>
        <w:t>Simon, Steven A. 1991. Fire History in the Jefferson Wilderness Area east of the Cascade Crest. Final Report to Deschutes National Forest Fire Staff.</w:t>
      </w:r>
    </w:p>
    <w:p w:rsidR="0035013C" w:rsidP="005A70D3" w:rsidRDefault="0035013C" w14:paraId="25ACB067" w14:textId="77777777"/>
    <w:p w:rsidR="00F4286A" w:rsidP="00F4286A" w:rsidRDefault="00F4286A" w14:paraId="3D3C1337" w14:textId="23C9A834">
      <w:r>
        <w:t>Simpson, M</w:t>
      </w:r>
      <w:r w:rsidR="00C5377A">
        <w:t>.</w:t>
      </w:r>
      <w:r>
        <w:t>L</w:t>
      </w:r>
      <w:r w:rsidR="00C5377A">
        <w:t>.</w:t>
      </w:r>
      <w:r>
        <w:t xml:space="preserve"> 2007. Forested Plant Associations of the East Cascades. USDA Forest Service R6-NR-ECOL-TP-03-2007. Pacific Northwest Region, Portland, Oregon. 602 pp.</w:t>
      </w:r>
    </w:p>
    <w:p w:rsidR="00F4286A" w:rsidP="005A70D3" w:rsidRDefault="00F4286A" w14:paraId="0EC27190" w14:textId="77777777"/>
    <w:p w:rsidR="005A70D3" w:rsidP="005A70D3" w:rsidRDefault="005A70D3" w14:paraId="04A84F70" w14:textId="14D2D640">
      <w:proofErr w:type="spellStart"/>
      <w:r>
        <w:t>Thies</w:t>
      </w:r>
      <w:proofErr w:type="spellEnd"/>
      <w:r>
        <w:t xml:space="preserve">, W.G. and R.N. </w:t>
      </w:r>
      <w:proofErr w:type="spellStart"/>
      <w:r>
        <w:t>Sturrock</w:t>
      </w:r>
      <w:proofErr w:type="spellEnd"/>
      <w:r>
        <w:t>. 1995. Laminated root rot in western North America. Gen. Tech. Rep. PNW-GTR-349. Portland, OR: USDA Pacific Northwest Research Station. 32 pp.</w:t>
      </w:r>
    </w:p>
    <w:p w:rsidRPr="00A43E41" w:rsidR="004D5F12" w:rsidP="005A70D3" w:rsidRDefault="004D5F12" w14:paraId="47FC3A54"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B025C2" w14:textId="77777777" w:rsidR="00905938" w:rsidRDefault="00905938">
      <w:r>
        <w:separator/>
      </w:r>
    </w:p>
  </w:endnote>
  <w:endnote w:type="continuationSeparator" w:id="0">
    <w:p w14:paraId="6AD45FC7" w14:textId="77777777" w:rsidR="00905938" w:rsidRDefault="00905938">
      <w:r>
        <w:continuationSeparator/>
      </w:r>
    </w:p>
  </w:endnote>
  <w:endnote w:type="continuationNotice" w:id="1">
    <w:p w14:paraId="5D32438B" w14:textId="77777777" w:rsidR="00905938" w:rsidRDefault="009059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E0FF8" w14:textId="77777777" w:rsidR="004A5A05" w:rsidRDefault="004A5A05" w:rsidP="005A70D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B3DFFD" w14:textId="77777777" w:rsidR="00905938" w:rsidRDefault="00905938">
      <w:r>
        <w:separator/>
      </w:r>
    </w:p>
  </w:footnote>
  <w:footnote w:type="continuationSeparator" w:id="0">
    <w:p w14:paraId="43240625" w14:textId="77777777" w:rsidR="00905938" w:rsidRDefault="00905938">
      <w:r>
        <w:continuationSeparator/>
      </w:r>
    </w:p>
  </w:footnote>
  <w:footnote w:type="continuationNotice" w:id="1">
    <w:p w14:paraId="76E81267" w14:textId="77777777" w:rsidR="00905938" w:rsidRDefault="009059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F9388F" w14:textId="77777777" w:rsidR="004A5A05" w:rsidRDefault="004A5A05" w:rsidP="005A70D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0D3"/>
    <w:rsid w:val="00001D74"/>
    <w:rsid w:val="00005947"/>
    <w:rsid w:val="00006AF9"/>
    <w:rsid w:val="0002152F"/>
    <w:rsid w:val="00023101"/>
    <w:rsid w:val="00031661"/>
    <w:rsid w:val="00035AB6"/>
    <w:rsid w:val="00036067"/>
    <w:rsid w:val="00036EE4"/>
    <w:rsid w:val="00060925"/>
    <w:rsid w:val="00062E6C"/>
    <w:rsid w:val="000B7D88"/>
    <w:rsid w:val="000D0A31"/>
    <w:rsid w:val="000D2569"/>
    <w:rsid w:val="000E2803"/>
    <w:rsid w:val="000E74FC"/>
    <w:rsid w:val="000F031B"/>
    <w:rsid w:val="000F0FE2"/>
    <w:rsid w:val="0010237B"/>
    <w:rsid w:val="00104B16"/>
    <w:rsid w:val="00113A24"/>
    <w:rsid w:val="00114BCC"/>
    <w:rsid w:val="001368CB"/>
    <w:rsid w:val="00140332"/>
    <w:rsid w:val="001538B8"/>
    <w:rsid w:val="001664A8"/>
    <w:rsid w:val="00175F49"/>
    <w:rsid w:val="00190A7C"/>
    <w:rsid w:val="00191991"/>
    <w:rsid w:val="00191C68"/>
    <w:rsid w:val="0019788B"/>
    <w:rsid w:val="001A0625"/>
    <w:rsid w:val="001A09C3"/>
    <w:rsid w:val="001C2B3F"/>
    <w:rsid w:val="001C6795"/>
    <w:rsid w:val="00201D37"/>
    <w:rsid w:val="002035A1"/>
    <w:rsid w:val="002103D4"/>
    <w:rsid w:val="00210B26"/>
    <w:rsid w:val="00220977"/>
    <w:rsid w:val="00240CE1"/>
    <w:rsid w:val="0025768B"/>
    <w:rsid w:val="00266C1F"/>
    <w:rsid w:val="00285F40"/>
    <w:rsid w:val="002A2340"/>
    <w:rsid w:val="002A563D"/>
    <w:rsid w:val="002B45B7"/>
    <w:rsid w:val="002C1196"/>
    <w:rsid w:val="002C37E6"/>
    <w:rsid w:val="002D4770"/>
    <w:rsid w:val="002D49EF"/>
    <w:rsid w:val="00300328"/>
    <w:rsid w:val="00301476"/>
    <w:rsid w:val="003110AC"/>
    <w:rsid w:val="00313322"/>
    <w:rsid w:val="00317A0C"/>
    <w:rsid w:val="00320C6A"/>
    <w:rsid w:val="003301EC"/>
    <w:rsid w:val="00336FEE"/>
    <w:rsid w:val="003379B5"/>
    <w:rsid w:val="0035013C"/>
    <w:rsid w:val="00351CBA"/>
    <w:rsid w:val="00362A51"/>
    <w:rsid w:val="00367591"/>
    <w:rsid w:val="003706C4"/>
    <w:rsid w:val="0037120A"/>
    <w:rsid w:val="00372A8D"/>
    <w:rsid w:val="003A3976"/>
    <w:rsid w:val="003C4AA1"/>
    <w:rsid w:val="003C6CFB"/>
    <w:rsid w:val="003D4155"/>
    <w:rsid w:val="003F322E"/>
    <w:rsid w:val="003F409F"/>
    <w:rsid w:val="00400D76"/>
    <w:rsid w:val="004016D3"/>
    <w:rsid w:val="00404876"/>
    <w:rsid w:val="00413292"/>
    <w:rsid w:val="00444814"/>
    <w:rsid w:val="0045187E"/>
    <w:rsid w:val="00462F89"/>
    <w:rsid w:val="00464BB8"/>
    <w:rsid w:val="00465533"/>
    <w:rsid w:val="00481CDA"/>
    <w:rsid w:val="004830F3"/>
    <w:rsid w:val="004A2570"/>
    <w:rsid w:val="004A5A05"/>
    <w:rsid w:val="004B3810"/>
    <w:rsid w:val="004B661D"/>
    <w:rsid w:val="004B779E"/>
    <w:rsid w:val="004D5F12"/>
    <w:rsid w:val="004F1BBF"/>
    <w:rsid w:val="004F5DE6"/>
    <w:rsid w:val="00503E44"/>
    <w:rsid w:val="00511556"/>
    <w:rsid w:val="00512636"/>
    <w:rsid w:val="00522705"/>
    <w:rsid w:val="00531069"/>
    <w:rsid w:val="00546B88"/>
    <w:rsid w:val="00554272"/>
    <w:rsid w:val="00572597"/>
    <w:rsid w:val="00573E56"/>
    <w:rsid w:val="00587A2E"/>
    <w:rsid w:val="00587FD2"/>
    <w:rsid w:val="005A033C"/>
    <w:rsid w:val="005A70D3"/>
    <w:rsid w:val="005B1DDE"/>
    <w:rsid w:val="005B386F"/>
    <w:rsid w:val="005B4554"/>
    <w:rsid w:val="005C123F"/>
    <w:rsid w:val="005C15AE"/>
    <w:rsid w:val="005C2928"/>
    <w:rsid w:val="005C475F"/>
    <w:rsid w:val="005F2204"/>
    <w:rsid w:val="005F333A"/>
    <w:rsid w:val="005F3E35"/>
    <w:rsid w:val="0061440A"/>
    <w:rsid w:val="0062107A"/>
    <w:rsid w:val="00621087"/>
    <w:rsid w:val="00621C0C"/>
    <w:rsid w:val="00626A79"/>
    <w:rsid w:val="00637864"/>
    <w:rsid w:val="00683368"/>
    <w:rsid w:val="00691641"/>
    <w:rsid w:val="00691C3A"/>
    <w:rsid w:val="006A51EC"/>
    <w:rsid w:val="006C0ECB"/>
    <w:rsid w:val="006D2137"/>
    <w:rsid w:val="006D5239"/>
    <w:rsid w:val="006E59C5"/>
    <w:rsid w:val="00700C23"/>
    <w:rsid w:val="0070333C"/>
    <w:rsid w:val="00703CDD"/>
    <w:rsid w:val="00716108"/>
    <w:rsid w:val="0072055A"/>
    <w:rsid w:val="00751DBE"/>
    <w:rsid w:val="00760203"/>
    <w:rsid w:val="007742B4"/>
    <w:rsid w:val="00790258"/>
    <w:rsid w:val="007B1BEA"/>
    <w:rsid w:val="007B2B17"/>
    <w:rsid w:val="007B4EC0"/>
    <w:rsid w:val="007C7AF3"/>
    <w:rsid w:val="007E4B31"/>
    <w:rsid w:val="007F0438"/>
    <w:rsid w:val="007F33B2"/>
    <w:rsid w:val="00826176"/>
    <w:rsid w:val="008317C0"/>
    <w:rsid w:val="008327C1"/>
    <w:rsid w:val="0083523E"/>
    <w:rsid w:val="00840F11"/>
    <w:rsid w:val="0085326E"/>
    <w:rsid w:val="00857297"/>
    <w:rsid w:val="008610DF"/>
    <w:rsid w:val="00863049"/>
    <w:rsid w:val="008658E9"/>
    <w:rsid w:val="00867BEE"/>
    <w:rsid w:val="00883A55"/>
    <w:rsid w:val="008A1F68"/>
    <w:rsid w:val="008B679A"/>
    <w:rsid w:val="008D6868"/>
    <w:rsid w:val="008E0BF0"/>
    <w:rsid w:val="008E273F"/>
    <w:rsid w:val="008E768A"/>
    <w:rsid w:val="008F1823"/>
    <w:rsid w:val="008F33AB"/>
    <w:rsid w:val="008F7F1C"/>
    <w:rsid w:val="00900C3C"/>
    <w:rsid w:val="00901410"/>
    <w:rsid w:val="00901CA2"/>
    <w:rsid w:val="00905690"/>
    <w:rsid w:val="00905938"/>
    <w:rsid w:val="00912E4C"/>
    <w:rsid w:val="00914139"/>
    <w:rsid w:val="00922CC1"/>
    <w:rsid w:val="009275B8"/>
    <w:rsid w:val="00945DBA"/>
    <w:rsid w:val="009511FE"/>
    <w:rsid w:val="00955A66"/>
    <w:rsid w:val="00956116"/>
    <w:rsid w:val="00964894"/>
    <w:rsid w:val="00967C07"/>
    <w:rsid w:val="009A36F4"/>
    <w:rsid w:val="009B1FAA"/>
    <w:rsid w:val="009C51C3"/>
    <w:rsid w:val="009C52D4"/>
    <w:rsid w:val="009C78BA"/>
    <w:rsid w:val="009D1B1D"/>
    <w:rsid w:val="009D6227"/>
    <w:rsid w:val="009E0DB5"/>
    <w:rsid w:val="009E1987"/>
    <w:rsid w:val="009F25DF"/>
    <w:rsid w:val="009F3EE9"/>
    <w:rsid w:val="009F4101"/>
    <w:rsid w:val="00A247B9"/>
    <w:rsid w:val="00A3657F"/>
    <w:rsid w:val="00A43E41"/>
    <w:rsid w:val="00A44540"/>
    <w:rsid w:val="00A44EF7"/>
    <w:rsid w:val="00A865D6"/>
    <w:rsid w:val="00A90F2B"/>
    <w:rsid w:val="00A9365B"/>
    <w:rsid w:val="00AA6FA3"/>
    <w:rsid w:val="00B02771"/>
    <w:rsid w:val="00B1195A"/>
    <w:rsid w:val="00B17612"/>
    <w:rsid w:val="00B4165A"/>
    <w:rsid w:val="00B45186"/>
    <w:rsid w:val="00B55CB2"/>
    <w:rsid w:val="00B650FF"/>
    <w:rsid w:val="00B746D4"/>
    <w:rsid w:val="00B80C71"/>
    <w:rsid w:val="00B92A33"/>
    <w:rsid w:val="00BB346C"/>
    <w:rsid w:val="00BD64EA"/>
    <w:rsid w:val="00BF3879"/>
    <w:rsid w:val="00BF5AD2"/>
    <w:rsid w:val="00C0481C"/>
    <w:rsid w:val="00C05783"/>
    <w:rsid w:val="00C07546"/>
    <w:rsid w:val="00C167C8"/>
    <w:rsid w:val="00C21B4A"/>
    <w:rsid w:val="00C3230C"/>
    <w:rsid w:val="00C43CF6"/>
    <w:rsid w:val="00C525D4"/>
    <w:rsid w:val="00C52E14"/>
    <w:rsid w:val="00C5377A"/>
    <w:rsid w:val="00C908F2"/>
    <w:rsid w:val="00C90E95"/>
    <w:rsid w:val="00CA2C4F"/>
    <w:rsid w:val="00CA2D4E"/>
    <w:rsid w:val="00CD56E7"/>
    <w:rsid w:val="00CE79BB"/>
    <w:rsid w:val="00CF5B29"/>
    <w:rsid w:val="00D04D5D"/>
    <w:rsid w:val="00D111B5"/>
    <w:rsid w:val="00D12502"/>
    <w:rsid w:val="00D37B60"/>
    <w:rsid w:val="00D61AC5"/>
    <w:rsid w:val="00D653F0"/>
    <w:rsid w:val="00D7693E"/>
    <w:rsid w:val="00D81349"/>
    <w:rsid w:val="00D820CB"/>
    <w:rsid w:val="00D83F20"/>
    <w:rsid w:val="00D90718"/>
    <w:rsid w:val="00D9318B"/>
    <w:rsid w:val="00D96D94"/>
    <w:rsid w:val="00DA2790"/>
    <w:rsid w:val="00DA6645"/>
    <w:rsid w:val="00DB1F84"/>
    <w:rsid w:val="00DB291F"/>
    <w:rsid w:val="00DB54A2"/>
    <w:rsid w:val="00DB5E0C"/>
    <w:rsid w:val="00DE14A8"/>
    <w:rsid w:val="00DE3A47"/>
    <w:rsid w:val="00DE5B29"/>
    <w:rsid w:val="00E01EC8"/>
    <w:rsid w:val="00E02CF7"/>
    <w:rsid w:val="00E11384"/>
    <w:rsid w:val="00E15278"/>
    <w:rsid w:val="00E152C8"/>
    <w:rsid w:val="00E23FCB"/>
    <w:rsid w:val="00E27D06"/>
    <w:rsid w:val="00E56E46"/>
    <w:rsid w:val="00E61F9B"/>
    <w:rsid w:val="00E741B2"/>
    <w:rsid w:val="00E75D01"/>
    <w:rsid w:val="00E83022"/>
    <w:rsid w:val="00E97299"/>
    <w:rsid w:val="00EB2BCA"/>
    <w:rsid w:val="00EC4A14"/>
    <w:rsid w:val="00ED3436"/>
    <w:rsid w:val="00ED69E5"/>
    <w:rsid w:val="00EF054D"/>
    <w:rsid w:val="00EF1C61"/>
    <w:rsid w:val="00EF3349"/>
    <w:rsid w:val="00EF54A9"/>
    <w:rsid w:val="00EF6C66"/>
    <w:rsid w:val="00F12753"/>
    <w:rsid w:val="00F23676"/>
    <w:rsid w:val="00F4286A"/>
    <w:rsid w:val="00F43172"/>
    <w:rsid w:val="00F4692E"/>
    <w:rsid w:val="00F55FA9"/>
    <w:rsid w:val="00F86C13"/>
    <w:rsid w:val="00F873A7"/>
    <w:rsid w:val="00F904F3"/>
    <w:rsid w:val="00F948F2"/>
    <w:rsid w:val="00F95F23"/>
    <w:rsid w:val="00FA28B7"/>
    <w:rsid w:val="00FA682C"/>
    <w:rsid w:val="00FB6F84"/>
    <w:rsid w:val="00FC3DB5"/>
    <w:rsid w:val="00FC5F4D"/>
    <w:rsid w:val="00FC671A"/>
    <w:rsid w:val="00FD698A"/>
    <w:rsid w:val="00FE3FF8"/>
    <w:rsid w:val="00FE41CA"/>
    <w:rsid w:val="00FE7C21"/>
    <w:rsid w:val="00FF0FAC"/>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D7529C"/>
  <w15:docId w15:val="{487FF498-05E0-47E1-9033-582D54051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001D74"/>
    <w:rPr>
      <w:rFonts w:ascii="Tahoma" w:hAnsi="Tahoma" w:cs="Tahoma"/>
      <w:sz w:val="16"/>
      <w:szCs w:val="16"/>
    </w:rPr>
  </w:style>
  <w:style w:type="character" w:customStyle="1" w:styleId="BalloonTextChar">
    <w:name w:val="Balloon Text Char"/>
    <w:basedOn w:val="DefaultParagraphFont"/>
    <w:link w:val="BalloonText"/>
    <w:uiPriority w:val="99"/>
    <w:semiHidden/>
    <w:rsid w:val="00001D74"/>
    <w:rPr>
      <w:rFonts w:ascii="Tahoma" w:hAnsi="Tahoma" w:cs="Tahoma"/>
      <w:sz w:val="16"/>
      <w:szCs w:val="16"/>
    </w:rPr>
  </w:style>
  <w:style w:type="character" w:styleId="CommentReference">
    <w:name w:val="annotation reference"/>
    <w:basedOn w:val="DefaultParagraphFont"/>
    <w:uiPriority w:val="99"/>
    <w:semiHidden/>
    <w:unhideWhenUsed/>
    <w:rsid w:val="00CD56E7"/>
    <w:rPr>
      <w:sz w:val="16"/>
      <w:szCs w:val="16"/>
    </w:rPr>
  </w:style>
  <w:style w:type="paragraph" w:styleId="CommentText">
    <w:name w:val="annotation text"/>
    <w:basedOn w:val="Normal"/>
    <w:link w:val="CommentTextChar"/>
    <w:uiPriority w:val="99"/>
    <w:semiHidden/>
    <w:unhideWhenUsed/>
    <w:rsid w:val="00CD56E7"/>
    <w:rPr>
      <w:sz w:val="20"/>
      <w:szCs w:val="20"/>
    </w:rPr>
  </w:style>
  <w:style w:type="character" w:customStyle="1" w:styleId="CommentTextChar">
    <w:name w:val="Comment Text Char"/>
    <w:basedOn w:val="DefaultParagraphFont"/>
    <w:link w:val="CommentText"/>
    <w:uiPriority w:val="99"/>
    <w:semiHidden/>
    <w:rsid w:val="00CD56E7"/>
  </w:style>
  <w:style w:type="paragraph" w:styleId="CommentSubject">
    <w:name w:val="annotation subject"/>
    <w:basedOn w:val="CommentText"/>
    <w:next w:val="CommentText"/>
    <w:link w:val="CommentSubjectChar"/>
    <w:uiPriority w:val="99"/>
    <w:semiHidden/>
    <w:unhideWhenUsed/>
    <w:rsid w:val="00CD56E7"/>
    <w:rPr>
      <w:b/>
      <w:bCs/>
    </w:rPr>
  </w:style>
  <w:style w:type="character" w:customStyle="1" w:styleId="CommentSubjectChar">
    <w:name w:val="Comment Subject Char"/>
    <w:basedOn w:val="CommentTextChar"/>
    <w:link w:val="CommentSubject"/>
    <w:uiPriority w:val="99"/>
    <w:semiHidden/>
    <w:rsid w:val="00CD56E7"/>
    <w:rPr>
      <w:b/>
      <w:bCs/>
    </w:rPr>
  </w:style>
  <w:style w:type="paragraph" w:styleId="ListParagraph">
    <w:name w:val="List Paragraph"/>
    <w:basedOn w:val="Normal"/>
    <w:uiPriority w:val="34"/>
    <w:qFormat/>
    <w:rsid w:val="004A2570"/>
    <w:pPr>
      <w:ind w:left="720"/>
    </w:pPr>
    <w:rPr>
      <w:rFonts w:ascii="Calibri" w:eastAsiaTheme="minorHAnsi" w:hAnsi="Calibri"/>
      <w:sz w:val="22"/>
      <w:szCs w:val="22"/>
    </w:rPr>
  </w:style>
  <w:style w:type="character" w:styleId="Hyperlink">
    <w:name w:val="Hyperlink"/>
    <w:basedOn w:val="DefaultParagraphFont"/>
    <w:rsid w:val="004A25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22991">
      <w:bodyDiv w:val="1"/>
      <w:marLeft w:val="0"/>
      <w:marRight w:val="0"/>
      <w:marTop w:val="0"/>
      <w:marBottom w:val="0"/>
      <w:divBdr>
        <w:top w:val="none" w:sz="0" w:space="0" w:color="auto"/>
        <w:left w:val="none" w:sz="0" w:space="0" w:color="auto"/>
        <w:bottom w:val="none" w:sz="0" w:space="0" w:color="auto"/>
        <w:right w:val="none" w:sz="0" w:space="0" w:color="auto"/>
      </w:divBdr>
    </w:div>
    <w:div w:id="383066311">
      <w:bodyDiv w:val="1"/>
      <w:marLeft w:val="0"/>
      <w:marRight w:val="0"/>
      <w:marTop w:val="0"/>
      <w:marBottom w:val="0"/>
      <w:divBdr>
        <w:top w:val="none" w:sz="0" w:space="0" w:color="auto"/>
        <w:left w:val="none" w:sz="0" w:space="0" w:color="auto"/>
        <w:bottom w:val="none" w:sz="0" w:space="0" w:color="auto"/>
        <w:right w:val="none" w:sz="0" w:space="0" w:color="auto"/>
      </w:divBdr>
    </w:div>
    <w:div w:id="833835996">
      <w:bodyDiv w:val="1"/>
      <w:marLeft w:val="0"/>
      <w:marRight w:val="0"/>
      <w:marTop w:val="0"/>
      <w:marBottom w:val="0"/>
      <w:divBdr>
        <w:top w:val="none" w:sz="0" w:space="0" w:color="auto"/>
        <w:left w:val="none" w:sz="0" w:space="0" w:color="auto"/>
        <w:bottom w:val="none" w:sz="0" w:space="0" w:color="auto"/>
        <w:right w:val="none" w:sz="0" w:space="0" w:color="auto"/>
      </w:divBdr>
    </w:div>
    <w:div w:id="966163926">
      <w:bodyDiv w:val="1"/>
      <w:marLeft w:val="0"/>
      <w:marRight w:val="0"/>
      <w:marTop w:val="0"/>
      <w:marBottom w:val="0"/>
      <w:divBdr>
        <w:top w:val="none" w:sz="0" w:space="0" w:color="auto"/>
        <w:left w:val="none" w:sz="0" w:space="0" w:color="auto"/>
        <w:bottom w:val="none" w:sz="0" w:space="0" w:color="auto"/>
        <w:right w:val="none" w:sz="0" w:space="0" w:color="auto"/>
      </w:divBdr>
    </w:div>
    <w:div w:id="191315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6</Pages>
  <Words>1833</Words>
  <Characters>10450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2014-08-19T01:16:00Z</cp:lastPrinted>
  <dcterms:created xsi:type="dcterms:W3CDTF">2017-08-09T23:45:00Z</dcterms:created>
  <dcterms:modified xsi:type="dcterms:W3CDTF">2017-10-31T22:14:00Z</dcterms:modified>
</cp:coreProperties>
</file>