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8CC" w:rsidP="001908CC" w:rsidRDefault="001908CC">
      <w:pPr>
        <w:pStyle w:val="BpSTitle"/>
      </w:pPr>
      <w:r>
        <w:t>13210</w:t>
      </w:r>
    </w:p>
    <w:p w:rsidR="001908CC" w:rsidP="001908CC" w:rsidRDefault="001908CC">
      <w:pPr>
        <w:pStyle w:val="BpSTitle"/>
      </w:pPr>
      <w:r>
        <w:t xml:space="preserve">South-Central Interior </w:t>
      </w:r>
      <w:proofErr w:type="spellStart"/>
      <w:r>
        <w:t>Mesophytic</w:t>
      </w:r>
      <w:proofErr w:type="spellEnd"/>
      <w:r>
        <w:t xml:space="preserve"> Forest</w:t>
      </w:r>
    </w:p>
    <w:p w:rsidR="001908CC" w:rsidP="001908CC" w:rsidRDefault="001908CC">
      <w:r>
        <w:t xmlns:w="http://schemas.openxmlformats.org/wordprocessingml/2006/main">BpS Model/Description Version: Aug. 2020</w:t>
      </w:r>
      <w:r>
        <w:tab/>
      </w:r>
      <w:r>
        <w:tab/>
      </w:r>
      <w:r>
        <w:tab/>
      </w:r>
      <w:r>
        <w:tab/>
      </w:r>
      <w:r>
        <w:tab/>
      </w:r>
      <w:r>
        <w:tab/>
      </w:r>
      <w:r>
        <w:tab/>
      </w:r>
    </w:p>
    <w:p w:rsidR="001908CC" w:rsidP="001908CC" w:rsidRDefault="001908CC"/>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3090"/>
        <w:gridCol w:w="1548"/>
        <w:gridCol w:w="3090"/>
      </w:tblGrid>
      <w:tr w:rsidRPr="001908CC" w:rsidR="001908CC" w:rsidTr="001908CC">
        <w:tc>
          <w:tcPr>
            <w:tcW w:w="1848" w:type="dxa"/>
            <w:tcBorders>
              <w:top w:val="single" w:color="auto" w:sz="2" w:space="0"/>
              <w:left w:val="single" w:color="auto" w:sz="12" w:space="0"/>
              <w:bottom w:val="single" w:color="000000" w:sz="12" w:space="0"/>
            </w:tcBorders>
            <w:shd w:val="clear" w:color="auto" w:fill="auto"/>
          </w:tcPr>
          <w:p w:rsidRPr="001908CC" w:rsidR="001908CC" w:rsidP="001560FE" w:rsidRDefault="001908CC">
            <w:pPr>
              <w:rPr>
                <w:b/>
                <w:bCs/>
              </w:rPr>
            </w:pPr>
            <w:r w:rsidRPr="001908CC">
              <w:rPr>
                <w:b/>
                <w:bCs/>
              </w:rPr>
              <w:t>Modelers</w:t>
            </w:r>
          </w:p>
        </w:tc>
        <w:tc>
          <w:tcPr>
            <w:tcW w:w="3090" w:type="dxa"/>
            <w:tcBorders>
              <w:top w:val="single" w:color="auto" w:sz="2" w:space="0"/>
              <w:bottom w:val="single" w:color="000000" w:sz="12" w:space="0"/>
              <w:right w:val="single" w:color="000000" w:sz="12" w:space="0"/>
            </w:tcBorders>
            <w:shd w:val="clear" w:color="auto" w:fill="auto"/>
          </w:tcPr>
          <w:p w:rsidRPr="001908CC" w:rsidR="001908CC" w:rsidP="001560FE" w:rsidRDefault="001908CC">
            <w:pPr>
              <w:rPr>
                <w:b/>
                <w:bCs/>
              </w:rPr>
            </w:pPr>
          </w:p>
        </w:tc>
        <w:tc>
          <w:tcPr>
            <w:tcW w:w="1548" w:type="dxa"/>
            <w:tcBorders>
              <w:top w:val="single" w:color="auto" w:sz="2" w:space="0"/>
              <w:left w:val="single" w:color="000000" w:sz="12" w:space="0"/>
              <w:bottom w:val="single" w:color="000000" w:sz="12" w:space="0"/>
            </w:tcBorders>
            <w:shd w:val="clear" w:color="auto" w:fill="auto"/>
          </w:tcPr>
          <w:p w:rsidRPr="001908CC" w:rsidR="001908CC" w:rsidP="001560FE" w:rsidRDefault="001908CC">
            <w:pPr>
              <w:rPr>
                <w:b/>
                <w:bCs/>
              </w:rPr>
            </w:pPr>
            <w:r w:rsidRPr="001908CC">
              <w:rPr>
                <w:b/>
                <w:bCs/>
              </w:rPr>
              <w:t>Reviewers</w:t>
            </w:r>
          </w:p>
        </w:tc>
        <w:tc>
          <w:tcPr>
            <w:tcW w:w="3090" w:type="dxa"/>
            <w:tcBorders>
              <w:top w:val="single" w:color="auto" w:sz="2" w:space="0"/>
              <w:bottom w:val="single" w:color="000000" w:sz="12" w:space="0"/>
            </w:tcBorders>
            <w:shd w:val="clear" w:color="auto" w:fill="auto"/>
          </w:tcPr>
          <w:p w:rsidRPr="001908CC" w:rsidR="001908CC" w:rsidP="001560FE" w:rsidRDefault="001908CC">
            <w:pPr>
              <w:rPr>
                <w:b/>
                <w:bCs/>
              </w:rPr>
            </w:pPr>
          </w:p>
        </w:tc>
      </w:tr>
      <w:tr w:rsidRPr="001908CC" w:rsidR="001908CC" w:rsidTr="001908CC">
        <w:tc>
          <w:tcPr>
            <w:tcW w:w="1848" w:type="dxa"/>
            <w:tcBorders>
              <w:top w:val="single" w:color="000000" w:sz="12" w:space="0"/>
              <w:left w:val="single" w:color="auto" w:sz="12" w:space="0"/>
            </w:tcBorders>
            <w:shd w:val="clear" w:color="auto" w:fill="auto"/>
          </w:tcPr>
          <w:p w:rsidRPr="001908CC" w:rsidR="001908CC" w:rsidP="001560FE" w:rsidRDefault="001908CC">
            <w:pPr>
              <w:rPr>
                <w:bCs/>
              </w:rPr>
            </w:pPr>
            <w:r w:rsidRPr="001908CC">
              <w:rPr>
                <w:bCs/>
              </w:rPr>
              <w:t xml:space="preserve">Milo </w:t>
            </w:r>
            <w:proofErr w:type="spellStart"/>
            <w:r w:rsidRPr="001908CC">
              <w:rPr>
                <w:bCs/>
              </w:rPr>
              <w:t>Pyne</w:t>
            </w:r>
            <w:proofErr w:type="spellEnd"/>
          </w:p>
        </w:tc>
        <w:tc>
          <w:tcPr>
            <w:tcW w:w="3090" w:type="dxa"/>
            <w:tcBorders>
              <w:top w:val="single" w:color="000000" w:sz="12" w:space="0"/>
              <w:right w:val="single" w:color="000000" w:sz="12" w:space="0"/>
            </w:tcBorders>
            <w:shd w:val="clear" w:color="auto" w:fill="auto"/>
          </w:tcPr>
          <w:p w:rsidRPr="001908CC" w:rsidR="001908CC" w:rsidP="001560FE" w:rsidRDefault="001908CC">
            <w:r w:rsidRPr="001908CC">
              <w:t>Milo_Pyne@natureserve.org</w:t>
            </w:r>
          </w:p>
        </w:tc>
        <w:tc>
          <w:tcPr>
            <w:tcW w:w="1548" w:type="dxa"/>
            <w:tcBorders>
              <w:top w:val="single" w:color="000000" w:sz="12" w:space="0"/>
              <w:left w:val="single" w:color="000000" w:sz="12" w:space="0"/>
            </w:tcBorders>
            <w:shd w:val="clear" w:color="auto" w:fill="auto"/>
          </w:tcPr>
          <w:p w:rsidRPr="001908CC" w:rsidR="001908CC" w:rsidP="001560FE" w:rsidRDefault="001908CC">
            <w:r w:rsidRPr="001908CC">
              <w:t xml:space="preserve">Tom </w:t>
            </w:r>
            <w:proofErr w:type="spellStart"/>
            <w:r w:rsidRPr="001908CC">
              <w:t>Arbour</w:t>
            </w:r>
            <w:proofErr w:type="spellEnd"/>
          </w:p>
        </w:tc>
        <w:tc>
          <w:tcPr>
            <w:tcW w:w="3090" w:type="dxa"/>
            <w:tcBorders>
              <w:top w:val="single" w:color="000000" w:sz="12" w:space="0"/>
            </w:tcBorders>
            <w:shd w:val="clear" w:color="auto" w:fill="auto"/>
          </w:tcPr>
          <w:p w:rsidRPr="001908CC" w:rsidR="001908CC" w:rsidP="001560FE" w:rsidRDefault="001908CC">
            <w:r w:rsidRPr="001908CC">
              <w:t>Tom.Arbour@dnr.state.oh.us</w:t>
            </w:r>
          </w:p>
        </w:tc>
      </w:tr>
      <w:tr w:rsidRPr="001908CC" w:rsidR="001908CC" w:rsidTr="001908CC">
        <w:tc>
          <w:tcPr>
            <w:tcW w:w="1848" w:type="dxa"/>
            <w:tcBorders>
              <w:left w:val="single" w:color="auto" w:sz="12" w:space="0"/>
            </w:tcBorders>
            <w:shd w:val="clear" w:color="auto" w:fill="auto"/>
          </w:tcPr>
          <w:p w:rsidRPr="001908CC" w:rsidR="001908CC" w:rsidP="001560FE" w:rsidRDefault="001908CC">
            <w:pPr>
              <w:rPr>
                <w:bCs/>
              </w:rPr>
            </w:pPr>
            <w:r w:rsidRPr="001908CC">
              <w:rPr>
                <w:bCs/>
              </w:rPr>
              <w:t>Brad Slaughter</w:t>
            </w:r>
          </w:p>
        </w:tc>
        <w:tc>
          <w:tcPr>
            <w:tcW w:w="3090" w:type="dxa"/>
            <w:tcBorders>
              <w:right w:val="single" w:color="000000" w:sz="12" w:space="0"/>
            </w:tcBorders>
            <w:shd w:val="clear" w:color="auto" w:fill="auto"/>
          </w:tcPr>
          <w:p w:rsidRPr="001908CC" w:rsidR="001908CC" w:rsidP="001560FE" w:rsidRDefault="001908CC">
            <w:r w:rsidRPr="001908CC">
              <w:t>slaughterb@michigan.gov</w:t>
            </w:r>
          </w:p>
        </w:tc>
        <w:tc>
          <w:tcPr>
            <w:tcW w:w="1548" w:type="dxa"/>
            <w:tcBorders>
              <w:left w:val="single" w:color="000000" w:sz="12" w:space="0"/>
            </w:tcBorders>
            <w:shd w:val="clear" w:color="auto" w:fill="auto"/>
          </w:tcPr>
          <w:p w:rsidRPr="001908CC" w:rsidR="001908CC" w:rsidP="001560FE" w:rsidRDefault="001908CC">
            <w:r w:rsidRPr="001908CC">
              <w:t>None</w:t>
            </w:r>
          </w:p>
        </w:tc>
        <w:tc>
          <w:tcPr>
            <w:tcW w:w="3090" w:type="dxa"/>
            <w:shd w:val="clear" w:color="auto" w:fill="auto"/>
          </w:tcPr>
          <w:p w:rsidRPr="001908CC" w:rsidR="001908CC" w:rsidP="001560FE" w:rsidRDefault="001908CC">
            <w:r w:rsidRPr="001908CC">
              <w:t>None</w:t>
            </w:r>
          </w:p>
        </w:tc>
      </w:tr>
      <w:tr w:rsidRPr="001908CC" w:rsidR="001908CC" w:rsidTr="001908CC">
        <w:tc>
          <w:tcPr>
            <w:tcW w:w="1848" w:type="dxa"/>
            <w:tcBorders>
              <w:left w:val="single" w:color="auto" w:sz="12" w:space="0"/>
              <w:bottom w:val="single" w:color="auto" w:sz="2" w:space="0"/>
            </w:tcBorders>
            <w:shd w:val="clear" w:color="auto" w:fill="auto"/>
          </w:tcPr>
          <w:p w:rsidRPr="001908CC" w:rsidR="001908CC" w:rsidP="001560FE" w:rsidRDefault="001908CC">
            <w:pPr>
              <w:rPr>
                <w:bCs/>
              </w:rPr>
            </w:pPr>
            <w:r w:rsidRPr="001908CC">
              <w:rPr>
                <w:bCs/>
              </w:rPr>
              <w:t>None</w:t>
            </w:r>
          </w:p>
        </w:tc>
        <w:tc>
          <w:tcPr>
            <w:tcW w:w="3090" w:type="dxa"/>
            <w:tcBorders>
              <w:right w:val="single" w:color="000000" w:sz="12" w:space="0"/>
            </w:tcBorders>
            <w:shd w:val="clear" w:color="auto" w:fill="auto"/>
          </w:tcPr>
          <w:p w:rsidRPr="001908CC" w:rsidR="001908CC" w:rsidP="001560FE" w:rsidRDefault="001908CC">
            <w:r w:rsidRPr="001908CC">
              <w:t>None</w:t>
            </w:r>
          </w:p>
        </w:tc>
        <w:tc>
          <w:tcPr>
            <w:tcW w:w="1548" w:type="dxa"/>
            <w:tcBorders>
              <w:left w:val="single" w:color="000000" w:sz="12" w:space="0"/>
              <w:bottom w:val="single" w:color="auto" w:sz="2" w:space="0"/>
            </w:tcBorders>
            <w:shd w:val="clear" w:color="auto" w:fill="auto"/>
          </w:tcPr>
          <w:p w:rsidRPr="001908CC" w:rsidR="001908CC" w:rsidP="001560FE" w:rsidRDefault="001908CC">
            <w:r w:rsidRPr="001908CC">
              <w:t>None</w:t>
            </w:r>
          </w:p>
        </w:tc>
        <w:tc>
          <w:tcPr>
            <w:tcW w:w="3090" w:type="dxa"/>
            <w:shd w:val="clear" w:color="auto" w:fill="auto"/>
          </w:tcPr>
          <w:p w:rsidRPr="001908CC" w:rsidR="001908CC" w:rsidP="001560FE" w:rsidRDefault="001908CC">
            <w:r w:rsidRPr="001908CC">
              <w:t>None</w:t>
            </w:r>
          </w:p>
        </w:tc>
      </w:tr>
    </w:tbl>
    <w:p w:rsidR="001908CC" w:rsidP="001908CC" w:rsidRDefault="001908CC"/>
    <w:p w:rsidR="001908CC" w:rsidP="001908CC" w:rsidRDefault="001908CC">
      <w:pPr>
        <w:pStyle w:val="InfoPara"/>
      </w:pPr>
      <w:r>
        <w:t>Vegetation Type</w:t>
      </w:r>
    </w:p>
    <w:p w:rsidR="001908CC" w:rsidP="001908CC" w:rsidRDefault="001908CC">
      <w:r>
        <w:t>Forest and Woodland</w:t>
      </w:r>
    </w:p>
    <w:p w:rsidR="001908CC" w:rsidP="001908CC" w:rsidRDefault="001908CC">
      <w:pPr>
        <w:pStyle w:val="InfoPara"/>
      </w:pPr>
      <w:r>
        <w:t>Map Zones</w:t>
      </w:r>
    </w:p>
    <w:p w:rsidR="001908CC" w:rsidP="001908CC" w:rsidRDefault="001908CC">
      <w:r>
        <w:t>62</w:t>
      </w:r>
    </w:p>
    <w:p w:rsidR="001908CC" w:rsidP="001908CC" w:rsidRDefault="001908CC">
      <w:pPr>
        <w:pStyle w:val="InfoPara"/>
      </w:pPr>
      <w:r>
        <w:t>Geographic Range</w:t>
      </w:r>
    </w:p>
    <w:p w:rsidR="001908CC" w:rsidP="001908CC" w:rsidRDefault="001908CC">
      <w:r>
        <w:t xml:space="preserve">This </w:t>
      </w:r>
      <w:proofErr w:type="spellStart"/>
      <w:r>
        <w:t>BpS</w:t>
      </w:r>
      <w:proofErr w:type="spellEnd"/>
      <w:r>
        <w:t xml:space="preserve"> model represents the mixed </w:t>
      </w:r>
      <w:proofErr w:type="spellStart"/>
      <w:r>
        <w:t>mesophytic</w:t>
      </w:r>
      <w:proofErr w:type="spellEnd"/>
      <w:r>
        <w:t xml:space="preserve"> forests of the unglaciated Allegheny plateau in southeastern OH, western PA, and north-central West VA. The distribution of this </w:t>
      </w:r>
      <w:proofErr w:type="spellStart"/>
      <w:r>
        <w:t>BpS</w:t>
      </w:r>
      <w:proofErr w:type="spellEnd"/>
      <w:r>
        <w:t xml:space="preserve"> generally coincides with the Mixed </w:t>
      </w:r>
      <w:proofErr w:type="spellStart"/>
      <w:r>
        <w:t>Mesophytic</w:t>
      </w:r>
      <w:proofErr w:type="spellEnd"/>
      <w:r>
        <w:t xml:space="preserve"> Forest Region described by Braun (1950), ranging from MZ62 south and west into portions of eastern KY, east-central TN, and northeastern AL. The system borders the Beech-Maple Forest Region to the north, the Western </w:t>
      </w:r>
      <w:proofErr w:type="spellStart"/>
      <w:r>
        <w:t>Mesophytic</w:t>
      </w:r>
      <w:proofErr w:type="spellEnd"/>
      <w:r>
        <w:t xml:space="preserve"> Forest Region to the west, the Oak-Chestnut Forest Region to the east, and the Hemlock-White Pine-Northern Hardwoods Region to the northeast (Braun 1950). In MZ62, this </w:t>
      </w:r>
      <w:proofErr w:type="spellStart"/>
      <w:r>
        <w:t>BpS</w:t>
      </w:r>
      <w:proofErr w:type="spellEnd"/>
      <w:r>
        <w:t xml:space="preserve"> is concentrated on unglaciated landscapes in Subsections 221Eg, 221Ef, 221Ee, 221Ed, 221Ec, 221Ea, 211Ga, and M221Ca.</w:t>
      </w:r>
    </w:p>
    <w:p w:rsidR="001908CC" w:rsidP="001908CC" w:rsidRDefault="001908CC">
      <w:pPr>
        <w:pStyle w:val="InfoPara"/>
      </w:pPr>
      <w:r>
        <w:t>Biophysical Site Description</w:t>
      </w:r>
    </w:p>
    <w:p w:rsidR="001908CC" w:rsidP="001908CC" w:rsidRDefault="001908CC">
      <w:r>
        <w:t xml:space="preserve">Mixed </w:t>
      </w:r>
      <w:proofErr w:type="spellStart"/>
      <w:r>
        <w:t>mesophytic</w:t>
      </w:r>
      <w:proofErr w:type="spellEnd"/>
      <w:r>
        <w:t xml:space="preserve"> forests occur on moist, topographically protected areas (e.g. coves, v-shaped valleys, north- and east-facing toe slopes) within highly dissected hills and mountains in the unglaciated Allegheny plateau region. On slopes it forms a mosaic with pyrogenic oak-hickory forests (e.g., Northeastern Interior Dry-Mesic Oak Forest), whereby cove or mixed </w:t>
      </w:r>
      <w:proofErr w:type="spellStart"/>
      <w:r>
        <w:t>mesophytic</w:t>
      </w:r>
      <w:proofErr w:type="spellEnd"/>
      <w:r>
        <w:t xml:space="preserve"> forests are restricted to the most protected coves and oak-hickory occurs on the interfluves. The dissected topography creates strong gradients in microclimate and soil moisture and fertility at the local (watershed) scale (Hutchins et al. 1976, Iverson et al. 1997, Morris and Boerner 1998). In the absence of frequent or catastrophic disturbance, these environmental gradients determine forest composition (Hutchins et al. 1976, Muller 1982, Iverson et al. 1997, Dyer 2001). These forests occupy the transition zone from the oak-hickory forest to the northern hardwood forest. They are among the most diverse in the United States, supporting over 30 canopy tree species. This model focuses on the mixed </w:t>
      </w:r>
      <w:proofErr w:type="spellStart"/>
      <w:r>
        <w:t>mesophytic</w:t>
      </w:r>
      <w:proofErr w:type="spellEnd"/>
      <w:r>
        <w:t xml:space="preserve"> forest as represented in MZ62.</w:t>
      </w:r>
    </w:p>
    <w:p w:rsidR="001908CC" w:rsidP="001908CC" w:rsidRDefault="001908CC"/>
    <w:p w:rsidR="001908CC" w:rsidP="001908CC" w:rsidRDefault="001908CC">
      <w:r>
        <w:t xml:space="preserve">NatureServe (2007) separates the South-Central Interior </w:t>
      </w:r>
      <w:proofErr w:type="spellStart"/>
      <w:r>
        <w:t>Mesophytic</w:t>
      </w:r>
      <w:proofErr w:type="spellEnd"/>
      <w:r>
        <w:t xml:space="preserve"> Forest from the Southern and Central Appalachian Cove Forest (1318), which is found in regions east of 1321, including portions of eastern PA, eastern West VA, western VA, eastern KY, eastern TN, western NC, and northern GA.</w:t>
      </w:r>
    </w:p>
    <w:p w:rsidR="001908CC" w:rsidP="001908CC" w:rsidRDefault="001908CC">
      <w:pPr>
        <w:pStyle w:val="InfoPara"/>
      </w:pPr>
      <w:r>
        <w:t>Vegetation Description</w:t>
      </w:r>
    </w:p>
    <w:p w:rsidR="001908CC" w:rsidP="001908CC" w:rsidRDefault="001908CC">
      <w:r>
        <w:lastRenderedPageBreak/>
        <w:t xml:space="preserve">This </w:t>
      </w:r>
      <w:proofErr w:type="spellStart"/>
      <w:r>
        <w:t>BpS</w:t>
      </w:r>
      <w:proofErr w:type="spellEnd"/>
      <w:r>
        <w:t xml:space="preserve"> supports very high diversity of canopy species. In MZ62, characteristic trees include beech (Fagus </w:t>
      </w:r>
      <w:proofErr w:type="spellStart"/>
      <w:r>
        <w:t>grandifolia</w:t>
      </w:r>
      <w:proofErr w:type="spellEnd"/>
      <w:r>
        <w:t xml:space="preserve">), yellow-poplar (Liriodendron </w:t>
      </w:r>
      <w:proofErr w:type="spellStart"/>
      <w:r>
        <w:t>tulipifera</w:t>
      </w:r>
      <w:proofErr w:type="spellEnd"/>
      <w:r>
        <w:t>), American basswood (</w:t>
      </w:r>
      <w:proofErr w:type="spellStart"/>
      <w:r>
        <w:t>Tilia</w:t>
      </w:r>
      <w:proofErr w:type="spellEnd"/>
      <w:r>
        <w:t xml:space="preserve"> </w:t>
      </w:r>
      <w:proofErr w:type="spellStart"/>
      <w:r>
        <w:t>americana</w:t>
      </w:r>
      <w:proofErr w:type="spellEnd"/>
      <w:r>
        <w:t xml:space="preserve"> var. </w:t>
      </w:r>
      <w:proofErr w:type="spellStart"/>
      <w:r>
        <w:t>heterophylla</w:t>
      </w:r>
      <w:proofErr w:type="spellEnd"/>
      <w:r>
        <w:t xml:space="preserve">), sugar maple (Acer </w:t>
      </w:r>
      <w:proofErr w:type="spellStart"/>
      <w:r>
        <w:t>saccharum</w:t>
      </w:r>
      <w:proofErr w:type="spellEnd"/>
      <w:r>
        <w:t>), yellow buckeye (</w:t>
      </w:r>
      <w:proofErr w:type="spellStart"/>
      <w:r>
        <w:t>Aesculus</w:t>
      </w:r>
      <w:proofErr w:type="spellEnd"/>
      <w:r>
        <w:t xml:space="preserve"> flava), red oak (Quercus </w:t>
      </w:r>
      <w:proofErr w:type="spellStart"/>
      <w:r>
        <w:t>rubra</w:t>
      </w:r>
      <w:proofErr w:type="spellEnd"/>
      <w:r>
        <w:t xml:space="preserve">), white oak (Quercus alba), cucumber-tree (Magnolia </w:t>
      </w:r>
      <w:proofErr w:type="spellStart"/>
      <w:r>
        <w:t>acuminata</w:t>
      </w:r>
      <w:proofErr w:type="spellEnd"/>
      <w:r>
        <w:t>), white ash (</w:t>
      </w:r>
      <w:proofErr w:type="spellStart"/>
      <w:r>
        <w:t>Fraxinus</w:t>
      </w:r>
      <w:proofErr w:type="spellEnd"/>
      <w:r>
        <w:t xml:space="preserve"> </w:t>
      </w:r>
      <w:proofErr w:type="spellStart"/>
      <w:r>
        <w:t>americana</w:t>
      </w:r>
      <w:proofErr w:type="spellEnd"/>
      <w:r>
        <w:t xml:space="preserve">), black walnut (Juglans </w:t>
      </w:r>
      <w:proofErr w:type="spellStart"/>
      <w:r>
        <w:t>nigra</w:t>
      </w:r>
      <w:proofErr w:type="spellEnd"/>
      <w:r>
        <w:t>), shagbark hickory (</w:t>
      </w:r>
      <w:proofErr w:type="spellStart"/>
      <w:r>
        <w:t>Carya</w:t>
      </w:r>
      <w:proofErr w:type="spellEnd"/>
      <w:r>
        <w:t xml:space="preserve"> ovata), red elm (</w:t>
      </w:r>
      <w:proofErr w:type="spellStart"/>
      <w:r>
        <w:t>Ulmus</w:t>
      </w:r>
      <w:proofErr w:type="spellEnd"/>
      <w:r>
        <w:t xml:space="preserve"> </w:t>
      </w:r>
      <w:proofErr w:type="spellStart"/>
      <w:r>
        <w:t>rubra</w:t>
      </w:r>
      <w:proofErr w:type="spellEnd"/>
      <w:r>
        <w:t>), black gum (Nyssa sylvatica), and, formerly, American chestnut (</w:t>
      </w:r>
      <w:proofErr w:type="spellStart"/>
      <w:r>
        <w:t>Castanea</w:t>
      </w:r>
      <w:proofErr w:type="spellEnd"/>
      <w:r>
        <w:t xml:space="preserve"> dentata) (Braun 1950, Braun 1961, </w:t>
      </w:r>
      <w:proofErr w:type="spellStart"/>
      <w:r>
        <w:t>Fike</w:t>
      </w:r>
      <w:proofErr w:type="spellEnd"/>
      <w:r>
        <w:t xml:space="preserve"> 1999, Muller 1982). Hemlock (</w:t>
      </w:r>
      <w:proofErr w:type="spellStart"/>
      <w:r>
        <w:t>Tsuga</w:t>
      </w:r>
      <w:proofErr w:type="spellEnd"/>
      <w:r>
        <w:t xml:space="preserve"> canadensis) occupies protected slopes, but is not characteristically dominant (</w:t>
      </w:r>
      <w:proofErr w:type="spellStart"/>
      <w:r>
        <w:t>Fike</w:t>
      </w:r>
      <w:proofErr w:type="spellEnd"/>
      <w:r>
        <w:t xml:space="preserve"> 1999). In addition to these species, numerous other species are often present as scattered individuals in the canopy. This forest type developed primarily on mesic, sheltered landscape positions (e.g., lower slopes, coves, ravines, north and east aspects) but also occurred on some dry-mesic slopes, where presumably fire was infrequent (Wade et al. 2000). In addition to slope and aspect, substrate base status impacts the distribution and abundance of canopy trees (</w:t>
      </w:r>
      <w:proofErr w:type="spellStart"/>
      <w:r>
        <w:t>Runkle</w:t>
      </w:r>
      <w:proofErr w:type="spellEnd"/>
      <w:r>
        <w:t xml:space="preserve"> and Whitney 1987). A preponderance of white oak may be related to colonization events associated with historically favorable climatic conditions (McCarthy et al. 2001).</w:t>
      </w:r>
    </w:p>
    <w:p w:rsidR="001908CC" w:rsidP="001908CC" w:rsidRDefault="001908CC"/>
    <w:p w:rsidR="001908CC" w:rsidP="001908CC" w:rsidRDefault="001908CC">
      <w:r>
        <w:t xml:space="preserve">Common </w:t>
      </w:r>
      <w:proofErr w:type="spellStart"/>
      <w:r>
        <w:t>subcanopy</w:t>
      </w:r>
      <w:proofErr w:type="spellEnd"/>
      <w:r>
        <w:t xml:space="preserve"> and shrub species may include sourwood (</w:t>
      </w:r>
      <w:proofErr w:type="spellStart"/>
      <w:r>
        <w:t>Oxydendrum</w:t>
      </w:r>
      <w:proofErr w:type="spellEnd"/>
      <w:r>
        <w:t xml:space="preserve"> </w:t>
      </w:r>
      <w:proofErr w:type="spellStart"/>
      <w:r>
        <w:t>arboreum</w:t>
      </w:r>
      <w:proofErr w:type="spellEnd"/>
      <w:r>
        <w:t>), paw-paw (</w:t>
      </w:r>
      <w:proofErr w:type="spellStart"/>
      <w:r>
        <w:t>Asimina</w:t>
      </w:r>
      <w:proofErr w:type="spellEnd"/>
      <w:r>
        <w:t xml:space="preserve"> </w:t>
      </w:r>
      <w:proofErr w:type="spellStart"/>
      <w:r>
        <w:t>triloba</w:t>
      </w:r>
      <w:proofErr w:type="spellEnd"/>
      <w:r>
        <w:t>), bladdernut (</w:t>
      </w:r>
      <w:proofErr w:type="spellStart"/>
      <w:r>
        <w:t>Staphylea</w:t>
      </w:r>
      <w:proofErr w:type="spellEnd"/>
      <w:r>
        <w:t xml:space="preserve"> trifoliata), rosebay (Rhododendron maximum), umbrella magnolia (Magnolia </w:t>
      </w:r>
      <w:proofErr w:type="spellStart"/>
      <w:r>
        <w:t>tripetala</w:t>
      </w:r>
      <w:proofErr w:type="spellEnd"/>
      <w:r>
        <w:t>), redbud (</w:t>
      </w:r>
      <w:proofErr w:type="spellStart"/>
      <w:r>
        <w:t>Cercis</w:t>
      </w:r>
      <w:proofErr w:type="spellEnd"/>
      <w:r>
        <w:t xml:space="preserve"> canadensis), spicebush (</w:t>
      </w:r>
      <w:proofErr w:type="spellStart"/>
      <w:r>
        <w:t>Lindera</w:t>
      </w:r>
      <w:proofErr w:type="spellEnd"/>
      <w:r>
        <w:t xml:space="preserve"> benzoin), wild hydrangea (Hydrangea </w:t>
      </w:r>
      <w:proofErr w:type="spellStart"/>
      <w:r>
        <w:t>arborescens</w:t>
      </w:r>
      <w:proofErr w:type="spellEnd"/>
      <w:r>
        <w:t>), flowering dogwood (</w:t>
      </w:r>
      <w:proofErr w:type="spellStart"/>
      <w:r>
        <w:t>Cornus</w:t>
      </w:r>
      <w:proofErr w:type="spellEnd"/>
      <w:r>
        <w:t xml:space="preserve"> </w:t>
      </w:r>
      <w:proofErr w:type="spellStart"/>
      <w:r>
        <w:t>florida</w:t>
      </w:r>
      <w:proofErr w:type="spellEnd"/>
      <w:r>
        <w:t xml:space="preserve">), maple-leaved viburnum (Viburnum </w:t>
      </w:r>
      <w:proofErr w:type="spellStart"/>
      <w:r>
        <w:t>acerifolium</w:t>
      </w:r>
      <w:proofErr w:type="spellEnd"/>
      <w:r>
        <w:t xml:space="preserve">), </w:t>
      </w:r>
      <w:proofErr w:type="spellStart"/>
      <w:r>
        <w:t>musclewood</w:t>
      </w:r>
      <w:proofErr w:type="spellEnd"/>
      <w:r>
        <w:t xml:space="preserve"> (</w:t>
      </w:r>
      <w:proofErr w:type="spellStart"/>
      <w:r>
        <w:t>Carpinus</w:t>
      </w:r>
      <w:proofErr w:type="spellEnd"/>
      <w:r>
        <w:t xml:space="preserve"> </w:t>
      </w:r>
      <w:proofErr w:type="spellStart"/>
      <w:r>
        <w:t>caroliniana</w:t>
      </w:r>
      <w:proofErr w:type="spellEnd"/>
      <w:r>
        <w:t xml:space="preserve">), sassafras (Sassafras </w:t>
      </w:r>
      <w:proofErr w:type="spellStart"/>
      <w:r>
        <w:t>albidum</w:t>
      </w:r>
      <w:proofErr w:type="spellEnd"/>
      <w:r>
        <w:t>), and witch-hazel (</w:t>
      </w:r>
      <w:proofErr w:type="spellStart"/>
      <w:r>
        <w:t>Hamamelis</w:t>
      </w:r>
      <w:proofErr w:type="spellEnd"/>
      <w:r>
        <w:t xml:space="preserve"> </w:t>
      </w:r>
      <w:proofErr w:type="spellStart"/>
      <w:r>
        <w:t>virginiana</w:t>
      </w:r>
      <w:proofErr w:type="spellEnd"/>
      <w:r>
        <w:t xml:space="preserve">) (Braun 1950, </w:t>
      </w:r>
      <w:proofErr w:type="spellStart"/>
      <w:r>
        <w:t>Runkle</w:t>
      </w:r>
      <w:proofErr w:type="spellEnd"/>
      <w:r>
        <w:t xml:space="preserve"> and Whitney 1987, </w:t>
      </w:r>
      <w:proofErr w:type="spellStart"/>
      <w:r>
        <w:t>Fike</w:t>
      </w:r>
      <w:proofErr w:type="spellEnd"/>
      <w:r>
        <w:t xml:space="preserve"> 1999, McCarthy et al. 2001, McEwan et al. 2005).</w:t>
      </w:r>
    </w:p>
    <w:p w:rsidR="001908CC" w:rsidP="001908CC" w:rsidRDefault="001908CC"/>
    <w:p w:rsidR="001908CC" w:rsidP="001908CC" w:rsidRDefault="001908CC">
      <w:r>
        <w:t xml:space="preserve">The ground layer of this </w:t>
      </w:r>
      <w:proofErr w:type="spellStart"/>
      <w:r>
        <w:t>BpS</w:t>
      </w:r>
      <w:proofErr w:type="spellEnd"/>
      <w:r>
        <w:t xml:space="preserve"> is often lush and species-rich (Braun 1950, </w:t>
      </w:r>
      <w:proofErr w:type="spellStart"/>
      <w:r>
        <w:t>Fike</w:t>
      </w:r>
      <w:proofErr w:type="spellEnd"/>
      <w:r>
        <w:t xml:space="preserve"> 1999). Spring-flowering herbs are abundant, and are represented by large white trillium (Trillium grandiflorum), drooping trillium (T. </w:t>
      </w:r>
      <w:proofErr w:type="spellStart"/>
      <w:r>
        <w:t>flexipes</w:t>
      </w:r>
      <w:proofErr w:type="spellEnd"/>
      <w:r>
        <w:t xml:space="preserve">), purple trillium (T. </w:t>
      </w:r>
      <w:proofErr w:type="spellStart"/>
      <w:r>
        <w:t>erectum</w:t>
      </w:r>
      <w:proofErr w:type="spellEnd"/>
      <w:r>
        <w:t xml:space="preserve">), </w:t>
      </w:r>
      <w:proofErr w:type="spellStart"/>
      <w:r>
        <w:t>toadshade</w:t>
      </w:r>
      <w:proofErr w:type="spellEnd"/>
      <w:r>
        <w:t xml:space="preserve"> (T. sessile), yellow trout-lily (</w:t>
      </w:r>
      <w:proofErr w:type="spellStart"/>
      <w:r>
        <w:t>Erythronium</w:t>
      </w:r>
      <w:proofErr w:type="spellEnd"/>
      <w:r>
        <w:t xml:space="preserve"> </w:t>
      </w:r>
      <w:proofErr w:type="spellStart"/>
      <w:r>
        <w:t>americanum</w:t>
      </w:r>
      <w:proofErr w:type="spellEnd"/>
      <w:r>
        <w:t xml:space="preserve">), wood phlox (Phlox </w:t>
      </w:r>
      <w:proofErr w:type="spellStart"/>
      <w:r>
        <w:t>divaricata</w:t>
      </w:r>
      <w:proofErr w:type="spellEnd"/>
      <w:r>
        <w:t xml:space="preserve">), wood anemone (Anemone quinquefolia), squirrel-corn (Dicentra canadensis), </w:t>
      </w:r>
      <w:proofErr w:type="spellStart"/>
      <w:r>
        <w:t>dutchman’s</w:t>
      </w:r>
      <w:proofErr w:type="spellEnd"/>
      <w:r>
        <w:t xml:space="preserve">-breeches (D. </w:t>
      </w:r>
      <w:proofErr w:type="spellStart"/>
      <w:r>
        <w:t>cucullaria</w:t>
      </w:r>
      <w:proofErr w:type="spellEnd"/>
      <w:r>
        <w:t>), speckled wood lily (</w:t>
      </w:r>
      <w:proofErr w:type="spellStart"/>
      <w:r>
        <w:t>Clintonia</w:t>
      </w:r>
      <w:proofErr w:type="spellEnd"/>
      <w:r>
        <w:t xml:space="preserve"> </w:t>
      </w:r>
      <w:proofErr w:type="spellStart"/>
      <w:r>
        <w:t>umbellulata</w:t>
      </w:r>
      <w:proofErr w:type="spellEnd"/>
      <w:r>
        <w:t>), blue cohosh (</w:t>
      </w:r>
      <w:proofErr w:type="spellStart"/>
      <w:r>
        <w:t>Caulophyllum</w:t>
      </w:r>
      <w:proofErr w:type="spellEnd"/>
      <w:r>
        <w:t xml:space="preserve"> </w:t>
      </w:r>
      <w:proofErr w:type="spellStart"/>
      <w:r>
        <w:t>thalictroides</w:t>
      </w:r>
      <w:proofErr w:type="spellEnd"/>
      <w:r>
        <w:t xml:space="preserve">), foamflower (Tiarella </w:t>
      </w:r>
      <w:proofErr w:type="spellStart"/>
      <w:r>
        <w:t>cordifolia</w:t>
      </w:r>
      <w:proofErr w:type="spellEnd"/>
      <w:r>
        <w:t>), bloodroot (</w:t>
      </w:r>
      <w:proofErr w:type="spellStart"/>
      <w:r>
        <w:t>Sanguinaria</w:t>
      </w:r>
      <w:proofErr w:type="spellEnd"/>
      <w:r>
        <w:t xml:space="preserve"> canadensis), spring beauty (Claytonia virginica) and a variety of other species. Ferns are often well-represented (Braun 1950, </w:t>
      </w:r>
      <w:proofErr w:type="spellStart"/>
      <w:r>
        <w:t>Fike</w:t>
      </w:r>
      <w:proofErr w:type="spellEnd"/>
      <w:r>
        <w:t xml:space="preserve"> 1999, McEwan et al. 2005, NatureServe 2007).</w:t>
      </w:r>
    </w:p>
    <w:p w:rsidR="001908CC" w:rsidP="001908CC" w:rsidRDefault="001908CC">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LITU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Liriodendron tulipifera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Tuliptree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TIAMH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Tilia americana var. heterophylla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basswood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AEFL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Aesculus flava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buckeye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FRAM2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ash</w:t>
            </w:r>
          </w:p>
        </w:tc>
      </w:tr>
    </w:tbl>
    <w:p>
      <w:r>
        <w:rPr>
          <w:sz w:val="16"/>
        </w:rPr>
        <w:t>Species names are from the NRCS PLANTS database. Check species codes at http://plants.usda.gov.</w:t>
      </w:r>
    </w:p>
    <w:p w:rsidR="001908CC" w:rsidP="001908CC" w:rsidRDefault="001908CC">
      <w:pPr>
        <w:pStyle w:val="InfoPara"/>
      </w:pPr>
      <w:r>
        <w:t>Disturbance Description</w:t>
      </w:r>
    </w:p>
    <w:p w:rsidR="001908CC" w:rsidP="001908CC" w:rsidRDefault="001908CC">
      <w:r>
        <w:lastRenderedPageBreak/>
        <w:t>The mixed-</w:t>
      </w:r>
      <w:proofErr w:type="spellStart"/>
      <w:r>
        <w:t>mesophytic</w:t>
      </w:r>
      <w:proofErr w:type="spellEnd"/>
      <w:r>
        <w:t xml:space="preserve"> forest type is fire regime class III (Wade et al. 2000). Mixed severity fires will occur approximately every 500yrs opening the canopy with increased mortality. This effect may also be achieved by recurrent, severe insect defoliations, droughts, or ice storms. Straight-line winds or microbursts may cause blow-downs on a scale of one to 100ac. Stand replacement fires happen very infrequently. This </w:t>
      </w:r>
      <w:proofErr w:type="spellStart"/>
      <w:r>
        <w:t>BpS</w:t>
      </w:r>
      <w:proofErr w:type="spellEnd"/>
      <w:r>
        <w:t xml:space="preserve"> is susceptible to Gypsy Moth, but its effects are not included in this model since it is a recent invasive. Another prominent current issue is oak decline, but its impact on reference conditions is not known and oaks are not typically a dominant species in stands of this type.</w:t>
      </w:r>
    </w:p>
    <w:p w:rsidR="001908CC" w:rsidP="001908CC" w:rsidRDefault="001908CC"/>
    <w:p w:rsidR="001908CC" w:rsidP="001908CC" w:rsidRDefault="001908CC">
      <w:r>
        <w:t xml:space="preserve">NatureServe (2007) makes note that this system is naturally dominated by stable, uneven-aged forests, with canopy dynamics dominated by gap-phase regeneration on a fine scale. Occasional extreme wind or ice events may disturb larger patches. Natural fire dynamics are not well-known and probably only occurred in years that were extremely dry. Surface fires may have occurred at moderate frequency but were probably usually low enough in intensity to have only limited effects. The source of some fires was Indian ignitions </w:t>
      </w:r>
      <w:proofErr w:type="gramStart"/>
      <w:r>
        <w:t>for the purpose of</w:t>
      </w:r>
      <w:proofErr w:type="gramEnd"/>
      <w:r>
        <w:t xml:space="preserve"> seed collection. Replacement fires likely only occurred following extreme drought, coupled with ice, insect, or wind disturbance. Most of the component species are among the less fire-tolerant in the region.</w:t>
      </w:r>
    </w:p>
    <w:p w:rsidR="001908CC" w:rsidP="001908CC" w:rsidRDefault="001908CC">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944</w:t>
            </w:r>
          </w:p>
        </w:tc>
        <w:tc>
          <w:p>
            <w:pPr>
              <w:jc w:val="center"/>
            </w:pPr>
            <w:r>
              <w:t>20</w:t>
            </w:r>
          </w:p>
        </w:tc>
        <w:tc>
          <w:p>
            <w:pPr>
              <w:jc w:val="center"/>
            </w:pPr>
            <w:r>
              <w:t/>
            </w:r>
          </w:p>
        </w:tc>
        <w:tc>
          <w:p>
            <w:pPr>
              <w:jc w:val="center"/>
            </w:pPr>
            <w:r>
              <w:t/>
            </w:r>
          </w:p>
        </w:tc>
      </w:tr>
      <w:tr>
        <w:tc>
          <w:p>
            <w:pPr>
              <w:jc w:val="center"/>
            </w:pPr>
            <w:r>
              <w:t>Moderate (Mixed)</w:t>
            </w:r>
          </w:p>
        </w:tc>
        <w:tc>
          <w:p>
            <w:pPr>
              <w:jc w:val="center"/>
            </w:pPr>
            <w:r>
              <w:t>786</w:t>
            </w:r>
          </w:p>
        </w:tc>
        <w:tc>
          <w:p>
            <w:pPr>
              <w:jc w:val="center"/>
            </w:pPr>
            <w:r>
              <w:t>24</w:t>
            </w:r>
          </w:p>
        </w:tc>
        <w:tc>
          <w:p>
            <w:pPr>
              <w:jc w:val="center"/>
            </w:pPr>
            <w:r>
              <w:t/>
            </w:r>
          </w:p>
        </w:tc>
        <w:tc>
          <w:p>
            <w:pPr>
              <w:jc w:val="center"/>
            </w:pPr>
            <w:r>
              <w:t/>
            </w:r>
          </w:p>
        </w:tc>
      </w:tr>
      <w:tr>
        <w:tc>
          <w:p>
            <w:pPr>
              <w:jc w:val="center"/>
            </w:pPr>
            <w:r>
              <w:t>Low (Surface)</w:t>
            </w:r>
          </w:p>
        </w:tc>
        <w:tc>
          <w:p>
            <w:pPr>
              <w:jc w:val="center"/>
            </w:pPr>
            <w:r>
              <w:t>336</w:t>
            </w:r>
          </w:p>
        </w:tc>
        <w:tc>
          <w:p>
            <w:pPr>
              <w:jc w:val="center"/>
            </w:pPr>
            <w:r>
              <w:t>56</w:t>
            </w:r>
          </w:p>
        </w:tc>
        <w:tc>
          <w:p>
            <w:pPr>
              <w:jc w:val="center"/>
            </w:pPr>
            <w:r>
              <w:t/>
            </w:r>
          </w:p>
        </w:tc>
        <w:tc>
          <w:p>
            <w:pPr>
              <w:jc w:val="center"/>
            </w:pPr>
            <w:r>
              <w:t/>
            </w:r>
          </w:p>
        </w:tc>
      </w:tr>
      <w:tr>
        <w:tc>
          <w:p>
            <w:pPr>
              <w:jc w:val="center"/>
            </w:pPr>
            <w:r>
              <w:t>All Fires</w:t>
            </w:r>
          </w:p>
        </w:tc>
        <w:tc>
          <w:p>
            <w:pPr>
              <w:jc w:val="center"/>
            </w:pPr>
            <w:r>
              <w:t>188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908CC" w:rsidP="001908CC" w:rsidRDefault="001908CC">
      <w:pPr>
        <w:pStyle w:val="InfoPara"/>
      </w:pPr>
      <w:r>
        <w:t>Scale Description</w:t>
      </w:r>
    </w:p>
    <w:p w:rsidR="001908CC" w:rsidP="001908CC" w:rsidRDefault="001908CC">
      <w:r>
        <w:t xml:space="preserve">Mixed </w:t>
      </w:r>
      <w:proofErr w:type="spellStart"/>
      <w:r>
        <w:t>mesophytic</w:t>
      </w:r>
      <w:proofErr w:type="spellEnd"/>
      <w:r>
        <w:t xml:space="preserve"> forests occur more continuously on north and east facing toe slopes, and inter-finger with oak-hickory on side slopes up to the northern hardwood zone and higher elevations.</w:t>
      </w:r>
    </w:p>
    <w:p w:rsidR="001908CC" w:rsidP="001908CC" w:rsidRDefault="001908CC"/>
    <w:p w:rsidR="001908CC" w:rsidP="001908CC" w:rsidRDefault="001908CC">
      <w:r>
        <w:t>NatureServe (2007) notes that most individual patches are tens to sometimes a few hundred acres. Because it frequently occurs in mosaics with other systems, separation distance for occurrences has a strong effect on the size of occurrences. Complexes of thousands of acres of this system are possible.</w:t>
      </w:r>
    </w:p>
    <w:p w:rsidR="001908CC" w:rsidP="001908CC" w:rsidRDefault="001908CC">
      <w:pPr>
        <w:pStyle w:val="InfoPara"/>
      </w:pPr>
      <w:r>
        <w:t>Adjacency or Identification Concerns</w:t>
      </w:r>
    </w:p>
    <w:p w:rsidR="001908CC" w:rsidP="001908CC" w:rsidRDefault="001908CC">
      <w:r>
        <w:t xml:space="preserve">The mapping of mixed </w:t>
      </w:r>
      <w:proofErr w:type="spellStart"/>
      <w:r>
        <w:t>mesophytic</w:t>
      </w:r>
      <w:proofErr w:type="spellEnd"/>
      <w:r>
        <w:t xml:space="preserve"> forests would likely focus on specific topographic positions, such as coves, valley bottoms (typically v-shaped and excluding broad u-shaped floodplains), lower north and east facing slopes (and sometimes west and south facing lower slopes where moisture permits); generally wet-mesic to mesic conditions on the landscape; rich fertile conditions/sites; and shaded topographic positions (</w:t>
      </w:r>
      <w:proofErr w:type="spellStart"/>
      <w:r>
        <w:t>Nowacki</w:t>
      </w:r>
      <w:proofErr w:type="spellEnd"/>
      <w:r>
        <w:t xml:space="preserve"> personal communication). On side slopes, mixed </w:t>
      </w:r>
      <w:proofErr w:type="spellStart"/>
      <w:r>
        <w:t>mesophytic</w:t>
      </w:r>
      <w:proofErr w:type="spellEnd"/>
      <w:r>
        <w:t xml:space="preserve"> forests inter-finger with oak-hickory forests, with mixed-</w:t>
      </w:r>
      <w:proofErr w:type="spellStart"/>
      <w:r>
        <w:t>mesophytic</w:t>
      </w:r>
      <w:proofErr w:type="spellEnd"/>
      <w:r>
        <w:t xml:space="preserve"> occurring in v-notches and coves (drainages) and oak-hickory on interfluves.</w:t>
      </w:r>
    </w:p>
    <w:p w:rsidR="001908CC" w:rsidP="001908CC" w:rsidRDefault="001908CC">
      <w:pPr>
        <w:pStyle w:val="InfoPara"/>
      </w:pPr>
      <w:r>
        <w:t>Issues or Problems</w:t>
      </w:r>
    </w:p>
    <w:p w:rsidR="001908CC" w:rsidP="001908CC" w:rsidRDefault="001908CC">
      <w:r>
        <w:lastRenderedPageBreak/>
        <w:t>Witness tree data (from early land surveys) and studies of old-growth forests suggest that mixed-oak forests were generally more abundant on the landscape than mixed-</w:t>
      </w:r>
      <w:proofErr w:type="spellStart"/>
      <w:r>
        <w:t>mesophytic</w:t>
      </w:r>
      <w:proofErr w:type="spellEnd"/>
      <w:r>
        <w:t xml:space="preserve"> forests prior to European settlement (</w:t>
      </w:r>
      <w:proofErr w:type="spellStart"/>
      <w:r>
        <w:t>Beatley</w:t>
      </w:r>
      <w:proofErr w:type="spellEnd"/>
      <w:r>
        <w:t xml:space="preserve"> 1959, McCarthy et al. 1987, Abrams et al. 1995, Dyer 2001, McCarthy et al. 2001, </w:t>
      </w:r>
      <w:proofErr w:type="spellStart"/>
      <w:r>
        <w:t>Rentch</w:t>
      </w:r>
      <w:proofErr w:type="spellEnd"/>
      <w:r>
        <w:t xml:space="preserve"> et al. 2003). The delineation of the 'cove' or 'mixed-</w:t>
      </w:r>
      <w:proofErr w:type="spellStart"/>
      <w:r>
        <w:t>mesophytic</w:t>
      </w:r>
      <w:proofErr w:type="spellEnd"/>
      <w:r>
        <w:t>' forest type today is influenced by the absence of fire, deer herbivory, and non-native invasive species (plants, animals, insects and disease). The absence of fire is causing an expansion of some of the characteristic mesic taxa out of coves, potentially replacing previous oak-dominated vegetation on drier and more exposed sites than those typically associated with 'mesic' vegetation.</w:t>
      </w:r>
    </w:p>
    <w:p w:rsidR="001908CC" w:rsidP="001908CC" w:rsidRDefault="001908CC"/>
    <w:p w:rsidR="001908CC" w:rsidP="001908CC" w:rsidRDefault="001908CC">
      <w:r>
        <w:t xml:space="preserve">This model was developed to represent the mixed </w:t>
      </w:r>
      <w:proofErr w:type="spellStart"/>
      <w:r>
        <w:t>mesophytic</w:t>
      </w:r>
      <w:proofErr w:type="spellEnd"/>
      <w:r>
        <w:t xml:space="preserve"> forest type as expressed in MZ62.</w:t>
      </w:r>
    </w:p>
    <w:p w:rsidR="001908CC" w:rsidP="001908CC" w:rsidRDefault="001908CC">
      <w:pPr>
        <w:pStyle w:val="InfoPara"/>
      </w:pPr>
      <w:r>
        <w:t>Native Uncharacteristic Conditions</w:t>
      </w:r>
    </w:p>
    <w:p w:rsidR="001908CC" w:rsidP="001908CC" w:rsidRDefault="001908CC">
      <w:r>
        <w:t xml:space="preserve">Uncharacteristic types (structure/composition/etc.) that may frequently occur today in this </w:t>
      </w:r>
      <w:proofErr w:type="spellStart"/>
      <w:r>
        <w:t>BpS</w:t>
      </w:r>
      <w:proofErr w:type="spellEnd"/>
      <w:r>
        <w:t xml:space="preserve"> include: non-native invasive species (plants, animals, insects, pathogens, etc.), deer herbivory (limiting species composition and structure), and absence of fire. The exotic tree Ailanthus </w:t>
      </w:r>
      <w:proofErr w:type="spellStart"/>
      <w:r>
        <w:t>altissima</w:t>
      </w:r>
      <w:proofErr w:type="spellEnd"/>
      <w:r>
        <w:t xml:space="preserve"> may dominate local canopy gaps, replacing native canopy trees and forming dense, clonal stands; the exotic grass </w:t>
      </w:r>
      <w:proofErr w:type="spellStart"/>
      <w:r>
        <w:t>Microstegium</w:t>
      </w:r>
      <w:proofErr w:type="spellEnd"/>
      <w:r>
        <w:t xml:space="preserve"> </w:t>
      </w:r>
      <w:proofErr w:type="spellStart"/>
      <w:r>
        <w:t>vimineum</w:t>
      </w:r>
      <w:proofErr w:type="spellEnd"/>
      <w:r>
        <w:t xml:space="preserve"> may dominate the herbaceous stratum of stands where it has become established.</w:t>
      </w:r>
    </w:p>
    <w:p w:rsidR="001908CC" w:rsidP="001908CC" w:rsidRDefault="001908CC">
      <w:pPr>
        <w:pStyle w:val="InfoPara"/>
      </w:pPr>
      <w:r>
        <w:t>Comments</w:t>
      </w:r>
    </w:p>
    <w:p w:rsidR="00B53618" w:rsidP="00B53618" w:rsidRDefault="00B53618">
      <w:pPr>
        <w:rPr>
          <w:b/>
        </w:rPr>
      </w:pPr>
    </w:p>
    <w:p w:rsidR="00B53618" w:rsidP="00B53618" w:rsidRDefault="00B53618">
      <w:pPr>
        <w:rPr>
          <w:b/>
        </w:rPr>
      </w:pPr>
    </w:p>
    <w:p w:rsidR="001908CC" w:rsidP="001908CC" w:rsidRDefault="001908CC">
      <w:pPr>
        <w:pStyle w:val="ReportSection"/>
      </w:pPr>
      <w:r>
        <w:t>Succession Classes</w:t>
      </w:r>
    </w:p>
    <w:p w:rsidR="001908CC" w:rsidP="001908CC" w:rsidRDefault="001908CC"/>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908CC" w:rsidP="001908CC" w:rsidRDefault="001908CC">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908CC" w:rsidP="001908CC" w:rsidRDefault="001908CC"/>
    <w:p w:rsidR="001908CC" w:rsidP="001908CC" w:rsidRDefault="001908C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592"/>
        <w:gridCol w:w="2172"/>
        <w:gridCol w:w="1956"/>
      </w:tblGrid>
      <w:tr w:rsidRPr="001908CC" w:rsidR="001908CC" w:rsidTr="001908CC">
        <w:tc>
          <w:tcPr>
            <w:tcW w:w="1224" w:type="dxa"/>
            <w:tcBorders>
              <w:top w:val="single" w:color="auto" w:sz="2" w:space="0"/>
              <w:bottom w:val="single" w:color="000000" w:sz="12" w:space="0"/>
            </w:tcBorders>
            <w:shd w:val="clear" w:color="auto" w:fill="auto"/>
          </w:tcPr>
          <w:p w:rsidRPr="001908CC" w:rsidR="001908CC" w:rsidP="00C355FA" w:rsidRDefault="001908CC">
            <w:pPr>
              <w:rPr>
                <w:b/>
                <w:bCs/>
              </w:rPr>
            </w:pPr>
            <w:r w:rsidRPr="001908CC">
              <w:rPr>
                <w:b/>
                <w:bCs/>
              </w:rPr>
              <w:t>Symbol</w:t>
            </w:r>
          </w:p>
        </w:tc>
        <w:tc>
          <w:tcPr>
            <w:tcW w:w="2592" w:type="dxa"/>
            <w:tcBorders>
              <w:top w:val="single" w:color="auto" w:sz="2" w:space="0"/>
              <w:bottom w:val="single" w:color="000000" w:sz="12" w:space="0"/>
            </w:tcBorders>
            <w:shd w:val="clear" w:color="auto" w:fill="auto"/>
          </w:tcPr>
          <w:p w:rsidRPr="001908CC" w:rsidR="001908CC" w:rsidP="00C355FA" w:rsidRDefault="001908CC">
            <w:pPr>
              <w:rPr>
                <w:b/>
                <w:bCs/>
              </w:rPr>
            </w:pPr>
            <w:r w:rsidRPr="001908CC">
              <w:rPr>
                <w:b/>
                <w:bCs/>
              </w:rPr>
              <w:t>Scientific Name</w:t>
            </w:r>
          </w:p>
        </w:tc>
        <w:tc>
          <w:tcPr>
            <w:tcW w:w="2172" w:type="dxa"/>
            <w:tcBorders>
              <w:top w:val="single" w:color="auto" w:sz="2" w:space="0"/>
              <w:bottom w:val="single" w:color="000000" w:sz="12" w:space="0"/>
            </w:tcBorders>
            <w:shd w:val="clear" w:color="auto" w:fill="auto"/>
          </w:tcPr>
          <w:p w:rsidRPr="001908CC" w:rsidR="001908CC" w:rsidP="00C355FA" w:rsidRDefault="001908CC">
            <w:pPr>
              <w:rPr>
                <w:b/>
                <w:bCs/>
              </w:rPr>
            </w:pPr>
            <w:r w:rsidRPr="001908CC">
              <w:rPr>
                <w:b/>
                <w:bCs/>
              </w:rPr>
              <w:t>Common Name</w:t>
            </w:r>
          </w:p>
        </w:tc>
        <w:tc>
          <w:tcPr>
            <w:tcW w:w="1956" w:type="dxa"/>
            <w:tcBorders>
              <w:top w:val="single" w:color="auto" w:sz="2" w:space="0"/>
              <w:bottom w:val="single" w:color="000000" w:sz="12" w:space="0"/>
            </w:tcBorders>
            <w:shd w:val="clear" w:color="auto" w:fill="auto"/>
          </w:tcPr>
          <w:p w:rsidRPr="001908CC" w:rsidR="001908CC" w:rsidP="00C355FA" w:rsidRDefault="001908CC">
            <w:pPr>
              <w:rPr>
                <w:b/>
                <w:bCs/>
              </w:rPr>
            </w:pPr>
            <w:r w:rsidRPr="001908CC">
              <w:rPr>
                <w:b/>
                <w:bCs/>
              </w:rPr>
              <w:t>Canopy Position</w:t>
            </w:r>
          </w:p>
        </w:tc>
      </w:tr>
      <w:tr w:rsidRPr="001908CC" w:rsidR="001908CC" w:rsidTr="001908CC">
        <w:tc>
          <w:tcPr>
            <w:tcW w:w="1224" w:type="dxa"/>
            <w:tcBorders>
              <w:top w:val="single" w:color="000000" w:sz="12" w:space="0"/>
            </w:tcBorders>
            <w:shd w:val="clear" w:color="auto" w:fill="auto"/>
          </w:tcPr>
          <w:p w:rsidRPr="001908CC" w:rsidR="001908CC" w:rsidP="00C355FA" w:rsidRDefault="001908CC">
            <w:pPr>
              <w:rPr>
                <w:bCs/>
              </w:rPr>
            </w:pPr>
            <w:r w:rsidRPr="001908CC">
              <w:rPr>
                <w:bCs/>
              </w:rPr>
              <w:t>FAGR</w:t>
            </w:r>
          </w:p>
        </w:tc>
        <w:tc>
          <w:tcPr>
            <w:tcW w:w="2592" w:type="dxa"/>
            <w:tcBorders>
              <w:top w:val="single" w:color="000000" w:sz="12" w:space="0"/>
            </w:tcBorders>
            <w:shd w:val="clear" w:color="auto" w:fill="auto"/>
          </w:tcPr>
          <w:p w:rsidRPr="001908CC" w:rsidR="001908CC" w:rsidP="00C355FA" w:rsidRDefault="001908CC">
            <w:r w:rsidRPr="001908CC">
              <w:t xml:space="preserve">Fagus </w:t>
            </w:r>
            <w:proofErr w:type="spellStart"/>
            <w:r w:rsidRPr="001908CC">
              <w:t>grandifolia</w:t>
            </w:r>
            <w:proofErr w:type="spellEnd"/>
          </w:p>
        </w:tc>
        <w:tc>
          <w:tcPr>
            <w:tcW w:w="2172" w:type="dxa"/>
            <w:tcBorders>
              <w:top w:val="single" w:color="000000" w:sz="12" w:space="0"/>
            </w:tcBorders>
            <w:shd w:val="clear" w:color="auto" w:fill="auto"/>
          </w:tcPr>
          <w:p w:rsidRPr="001908CC" w:rsidR="001908CC" w:rsidP="00C355FA" w:rsidRDefault="001908CC">
            <w:r w:rsidRPr="001908CC">
              <w:t>American beech</w:t>
            </w:r>
          </w:p>
        </w:tc>
        <w:tc>
          <w:tcPr>
            <w:tcW w:w="1956" w:type="dxa"/>
            <w:tcBorders>
              <w:top w:val="single" w:color="000000" w:sz="12" w:space="0"/>
            </w:tcBorders>
            <w:shd w:val="clear" w:color="auto" w:fill="auto"/>
          </w:tcPr>
          <w:p w:rsidRPr="001908CC" w:rsidR="001908CC" w:rsidP="00C355FA" w:rsidRDefault="001908CC">
            <w:r w:rsidRPr="001908CC">
              <w:t>Upper</w:t>
            </w:r>
          </w:p>
        </w:tc>
      </w:tr>
      <w:tr w:rsidRPr="001908CC" w:rsidR="001908CC" w:rsidTr="001908CC">
        <w:tc>
          <w:tcPr>
            <w:tcW w:w="1224" w:type="dxa"/>
            <w:shd w:val="clear" w:color="auto" w:fill="auto"/>
          </w:tcPr>
          <w:p w:rsidRPr="001908CC" w:rsidR="001908CC" w:rsidP="00C355FA" w:rsidRDefault="001908CC">
            <w:pPr>
              <w:rPr>
                <w:bCs/>
              </w:rPr>
            </w:pPr>
            <w:r w:rsidRPr="001908CC">
              <w:rPr>
                <w:bCs/>
              </w:rPr>
              <w:t>LITU</w:t>
            </w:r>
          </w:p>
        </w:tc>
        <w:tc>
          <w:tcPr>
            <w:tcW w:w="2592" w:type="dxa"/>
            <w:shd w:val="clear" w:color="auto" w:fill="auto"/>
          </w:tcPr>
          <w:p w:rsidRPr="001908CC" w:rsidR="001908CC" w:rsidP="00C355FA" w:rsidRDefault="001908CC">
            <w:r w:rsidRPr="001908CC">
              <w:t xml:space="preserve">Liriodendron </w:t>
            </w:r>
            <w:proofErr w:type="spellStart"/>
            <w:r w:rsidRPr="001908CC">
              <w:t>tulipifera</w:t>
            </w:r>
            <w:proofErr w:type="spellEnd"/>
          </w:p>
        </w:tc>
        <w:tc>
          <w:tcPr>
            <w:tcW w:w="2172" w:type="dxa"/>
            <w:shd w:val="clear" w:color="auto" w:fill="auto"/>
          </w:tcPr>
          <w:p w:rsidRPr="001908CC" w:rsidR="001908CC" w:rsidP="00C355FA" w:rsidRDefault="001908CC">
            <w:proofErr w:type="spellStart"/>
            <w:r w:rsidRPr="001908CC">
              <w:t>Tuliptree</w:t>
            </w:r>
            <w:proofErr w:type="spellEnd"/>
          </w:p>
        </w:tc>
        <w:tc>
          <w:tcPr>
            <w:tcW w:w="1956" w:type="dxa"/>
            <w:shd w:val="clear" w:color="auto" w:fill="auto"/>
          </w:tcPr>
          <w:p w:rsidRPr="001908CC" w:rsidR="001908CC" w:rsidP="00C355FA" w:rsidRDefault="001908CC">
            <w:r w:rsidRPr="001908CC">
              <w:t>Upper</w:t>
            </w:r>
          </w:p>
        </w:tc>
      </w:tr>
      <w:tr w:rsidRPr="001908CC" w:rsidR="001908CC" w:rsidTr="001908CC">
        <w:tc>
          <w:tcPr>
            <w:tcW w:w="1224" w:type="dxa"/>
            <w:shd w:val="clear" w:color="auto" w:fill="auto"/>
          </w:tcPr>
          <w:p w:rsidRPr="001908CC" w:rsidR="001908CC" w:rsidP="00C355FA" w:rsidRDefault="001908CC">
            <w:pPr>
              <w:rPr>
                <w:bCs/>
              </w:rPr>
            </w:pPr>
            <w:r w:rsidRPr="001908CC">
              <w:rPr>
                <w:bCs/>
              </w:rPr>
              <w:t>ACSA3</w:t>
            </w:r>
          </w:p>
        </w:tc>
        <w:tc>
          <w:tcPr>
            <w:tcW w:w="2592" w:type="dxa"/>
            <w:shd w:val="clear" w:color="auto" w:fill="auto"/>
          </w:tcPr>
          <w:p w:rsidRPr="001908CC" w:rsidR="001908CC" w:rsidP="00C355FA" w:rsidRDefault="001908CC">
            <w:r w:rsidRPr="001908CC">
              <w:t xml:space="preserve">Acer </w:t>
            </w:r>
            <w:proofErr w:type="spellStart"/>
            <w:r w:rsidRPr="001908CC">
              <w:t>saccharum</w:t>
            </w:r>
            <w:proofErr w:type="spellEnd"/>
          </w:p>
        </w:tc>
        <w:tc>
          <w:tcPr>
            <w:tcW w:w="2172" w:type="dxa"/>
            <w:shd w:val="clear" w:color="auto" w:fill="auto"/>
          </w:tcPr>
          <w:p w:rsidRPr="001908CC" w:rsidR="001908CC" w:rsidP="00C355FA" w:rsidRDefault="001908CC">
            <w:r w:rsidRPr="001908CC">
              <w:t>Sugar maple</w:t>
            </w:r>
          </w:p>
        </w:tc>
        <w:tc>
          <w:tcPr>
            <w:tcW w:w="1956" w:type="dxa"/>
            <w:shd w:val="clear" w:color="auto" w:fill="auto"/>
          </w:tcPr>
          <w:p w:rsidRPr="001908CC" w:rsidR="001908CC" w:rsidP="00C355FA" w:rsidRDefault="001908CC">
            <w:r w:rsidRPr="001908CC">
              <w:t>Upper</w:t>
            </w:r>
          </w:p>
        </w:tc>
      </w:tr>
      <w:tr w:rsidRPr="001908CC" w:rsidR="001908CC" w:rsidTr="001908CC">
        <w:tc>
          <w:tcPr>
            <w:tcW w:w="1224" w:type="dxa"/>
            <w:shd w:val="clear" w:color="auto" w:fill="auto"/>
          </w:tcPr>
          <w:p w:rsidRPr="001908CC" w:rsidR="001908CC" w:rsidP="00C355FA" w:rsidRDefault="001908CC">
            <w:pPr>
              <w:rPr>
                <w:bCs/>
              </w:rPr>
            </w:pPr>
            <w:r w:rsidRPr="001908CC">
              <w:rPr>
                <w:bCs/>
              </w:rPr>
              <w:t>CADE12</w:t>
            </w:r>
          </w:p>
        </w:tc>
        <w:tc>
          <w:tcPr>
            <w:tcW w:w="2592" w:type="dxa"/>
            <w:shd w:val="clear" w:color="auto" w:fill="auto"/>
          </w:tcPr>
          <w:p w:rsidRPr="001908CC" w:rsidR="001908CC" w:rsidP="00C355FA" w:rsidRDefault="001908CC">
            <w:proofErr w:type="spellStart"/>
            <w:r w:rsidRPr="001908CC">
              <w:t>Castanea</w:t>
            </w:r>
            <w:proofErr w:type="spellEnd"/>
            <w:r w:rsidRPr="001908CC">
              <w:t xml:space="preserve"> dentata</w:t>
            </w:r>
          </w:p>
        </w:tc>
        <w:tc>
          <w:tcPr>
            <w:tcW w:w="2172" w:type="dxa"/>
            <w:shd w:val="clear" w:color="auto" w:fill="auto"/>
          </w:tcPr>
          <w:p w:rsidRPr="001908CC" w:rsidR="001908CC" w:rsidP="00C355FA" w:rsidRDefault="001908CC">
            <w:r w:rsidRPr="001908CC">
              <w:t>American chestnut</w:t>
            </w:r>
          </w:p>
        </w:tc>
        <w:tc>
          <w:tcPr>
            <w:tcW w:w="1956" w:type="dxa"/>
            <w:shd w:val="clear" w:color="auto" w:fill="auto"/>
          </w:tcPr>
          <w:p w:rsidRPr="001908CC" w:rsidR="001908CC" w:rsidP="00C355FA" w:rsidRDefault="001908CC">
            <w:r w:rsidRPr="001908CC">
              <w:t>Upper</w:t>
            </w:r>
          </w:p>
        </w:tc>
      </w:tr>
    </w:tbl>
    <w:p w:rsidR="001908CC" w:rsidP="001908CC" w:rsidRDefault="001908CC"/>
    <w:p w:rsidR="001908CC" w:rsidP="001908CC" w:rsidRDefault="001908CC">
      <w:pPr>
        <w:pStyle w:val="SClassInfoPara"/>
      </w:pPr>
      <w:r>
        <w:t>Description</w:t>
      </w:r>
    </w:p>
    <w:p w:rsidR="001908CC" w:rsidP="001908CC" w:rsidRDefault="005C7312">
      <w:r>
        <w:t xml:space="preserve">Regenerating stands </w:t>
      </w:r>
      <w:r w:rsidR="001908CC">
        <w:t xml:space="preserve">established after catastrophic disturbance, primarily wind and ice storms and less frequently by fire. Tree regeneration unfolds from a combination of stump and root sprouts and the seed bank. This short-lived stage exists until canopy closure occurs and resource competition for growing space begins. </w:t>
      </w:r>
    </w:p>
    <w:p>
      <w:r>
        <w:rPr>
          <w:i/>
          <w:u w:val="single"/>
        </w:rPr>
        <w:t>Maximum Tree Size Class</w:t>
      </w:r>
      <w:br/>
      <w:r>
        <w:t>Sapling &gt;4.5ft; &lt;5"DBH</w:t>
      </w:r>
    </w:p>
    <w:p w:rsidR="001908CC" w:rsidP="001908CC" w:rsidRDefault="001908CC">
      <w:pPr>
        <w:pStyle w:val="InfoPara"/>
        <w:pBdr>
          <w:top w:val="single" w:color="auto" w:sz="4" w:space="1"/>
        </w:pBdr>
      </w:pPr>
      <w:r xmlns:w="http://schemas.openxmlformats.org/wordprocessingml/2006/main">
        <w:t>Class B</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1908CC" w:rsidP="001908CC" w:rsidRDefault="001908CC"/>
    <w:p w:rsidR="001908CC" w:rsidP="001908CC" w:rsidRDefault="001908C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92"/>
        <w:gridCol w:w="1920"/>
        <w:gridCol w:w="1956"/>
      </w:tblGrid>
      <w:tr w:rsidRPr="001908CC" w:rsidR="001908CC" w:rsidTr="001908CC">
        <w:tc>
          <w:tcPr>
            <w:tcW w:w="1080" w:type="dxa"/>
            <w:tcBorders>
              <w:top w:val="single" w:color="auto" w:sz="2" w:space="0"/>
              <w:bottom w:val="single" w:color="000000" w:sz="12" w:space="0"/>
            </w:tcBorders>
            <w:shd w:val="clear" w:color="auto" w:fill="auto"/>
          </w:tcPr>
          <w:p w:rsidRPr="001908CC" w:rsidR="001908CC" w:rsidP="003252D9" w:rsidRDefault="001908CC">
            <w:pPr>
              <w:rPr>
                <w:b/>
                <w:bCs/>
              </w:rPr>
            </w:pPr>
            <w:r w:rsidRPr="001908CC">
              <w:rPr>
                <w:b/>
                <w:bCs/>
              </w:rPr>
              <w:t>Symbol</w:t>
            </w:r>
          </w:p>
        </w:tc>
        <w:tc>
          <w:tcPr>
            <w:tcW w:w="2592" w:type="dxa"/>
            <w:tcBorders>
              <w:top w:val="single" w:color="auto" w:sz="2" w:space="0"/>
              <w:bottom w:val="single" w:color="000000" w:sz="12" w:space="0"/>
            </w:tcBorders>
            <w:shd w:val="clear" w:color="auto" w:fill="auto"/>
          </w:tcPr>
          <w:p w:rsidRPr="001908CC" w:rsidR="001908CC" w:rsidP="003252D9" w:rsidRDefault="001908CC">
            <w:pPr>
              <w:rPr>
                <w:b/>
                <w:bCs/>
              </w:rPr>
            </w:pPr>
            <w:r w:rsidRPr="001908CC">
              <w:rPr>
                <w:b/>
                <w:bCs/>
              </w:rPr>
              <w:t>Scientific Name</w:t>
            </w:r>
          </w:p>
        </w:tc>
        <w:tc>
          <w:tcPr>
            <w:tcW w:w="1920" w:type="dxa"/>
            <w:tcBorders>
              <w:top w:val="single" w:color="auto" w:sz="2" w:space="0"/>
              <w:bottom w:val="single" w:color="000000" w:sz="12" w:space="0"/>
            </w:tcBorders>
            <w:shd w:val="clear" w:color="auto" w:fill="auto"/>
          </w:tcPr>
          <w:p w:rsidRPr="001908CC" w:rsidR="001908CC" w:rsidP="003252D9" w:rsidRDefault="001908CC">
            <w:pPr>
              <w:rPr>
                <w:b/>
                <w:bCs/>
              </w:rPr>
            </w:pPr>
            <w:r w:rsidRPr="001908CC">
              <w:rPr>
                <w:b/>
                <w:bCs/>
              </w:rPr>
              <w:t>Common Name</w:t>
            </w:r>
          </w:p>
        </w:tc>
        <w:tc>
          <w:tcPr>
            <w:tcW w:w="1956" w:type="dxa"/>
            <w:tcBorders>
              <w:top w:val="single" w:color="auto" w:sz="2" w:space="0"/>
              <w:bottom w:val="single" w:color="000000" w:sz="12" w:space="0"/>
            </w:tcBorders>
            <w:shd w:val="clear" w:color="auto" w:fill="auto"/>
          </w:tcPr>
          <w:p w:rsidRPr="001908CC" w:rsidR="001908CC" w:rsidP="003252D9" w:rsidRDefault="001908CC">
            <w:pPr>
              <w:rPr>
                <w:b/>
                <w:bCs/>
              </w:rPr>
            </w:pPr>
            <w:r w:rsidRPr="001908CC">
              <w:rPr>
                <w:b/>
                <w:bCs/>
              </w:rPr>
              <w:t>Canopy Position</w:t>
            </w:r>
          </w:p>
        </w:tc>
      </w:tr>
      <w:tr w:rsidRPr="001908CC" w:rsidR="001908CC" w:rsidTr="001908CC">
        <w:tc>
          <w:tcPr>
            <w:tcW w:w="1080" w:type="dxa"/>
            <w:tcBorders>
              <w:top w:val="single" w:color="000000" w:sz="12" w:space="0"/>
            </w:tcBorders>
            <w:shd w:val="clear" w:color="auto" w:fill="auto"/>
          </w:tcPr>
          <w:p w:rsidRPr="001908CC" w:rsidR="001908CC" w:rsidP="003252D9" w:rsidRDefault="001908CC">
            <w:pPr>
              <w:rPr>
                <w:bCs/>
              </w:rPr>
            </w:pPr>
            <w:r w:rsidRPr="001908CC">
              <w:rPr>
                <w:bCs/>
              </w:rPr>
              <w:t>LITU</w:t>
            </w:r>
          </w:p>
        </w:tc>
        <w:tc>
          <w:tcPr>
            <w:tcW w:w="2592" w:type="dxa"/>
            <w:tcBorders>
              <w:top w:val="single" w:color="000000" w:sz="12" w:space="0"/>
            </w:tcBorders>
            <w:shd w:val="clear" w:color="auto" w:fill="auto"/>
          </w:tcPr>
          <w:p w:rsidRPr="001908CC" w:rsidR="001908CC" w:rsidP="003252D9" w:rsidRDefault="001908CC">
            <w:r w:rsidRPr="001908CC">
              <w:t xml:space="preserve">Liriodendron </w:t>
            </w:r>
            <w:proofErr w:type="spellStart"/>
            <w:r w:rsidRPr="001908CC">
              <w:t>tulipifera</w:t>
            </w:r>
            <w:proofErr w:type="spellEnd"/>
          </w:p>
        </w:tc>
        <w:tc>
          <w:tcPr>
            <w:tcW w:w="1920" w:type="dxa"/>
            <w:tcBorders>
              <w:top w:val="single" w:color="000000" w:sz="12" w:space="0"/>
            </w:tcBorders>
            <w:shd w:val="clear" w:color="auto" w:fill="auto"/>
          </w:tcPr>
          <w:p w:rsidRPr="001908CC" w:rsidR="001908CC" w:rsidP="003252D9" w:rsidRDefault="001908CC">
            <w:proofErr w:type="spellStart"/>
            <w:r w:rsidRPr="001908CC">
              <w:t>Tuliptree</w:t>
            </w:r>
            <w:proofErr w:type="spellEnd"/>
          </w:p>
        </w:tc>
        <w:tc>
          <w:tcPr>
            <w:tcW w:w="1956" w:type="dxa"/>
            <w:tcBorders>
              <w:top w:val="single" w:color="000000" w:sz="12" w:space="0"/>
            </w:tcBorders>
            <w:shd w:val="clear" w:color="auto" w:fill="auto"/>
          </w:tcPr>
          <w:p w:rsidRPr="001908CC" w:rsidR="001908CC" w:rsidP="003252D9" w:rsidRDefault="001908CC">
            <w:r w:rsidRPr="001908CC">
              <w:t>Upper</w:t>
            </w:r>
          </w:p>
        </w:tc>
      </w:tr>
      <w:tr w:rsidRPr="001908CC" w:rsidR="001908CC" w:rsidTr="001908CC">
        <w:tc>
          <w:tcPr>
            <w:tcW w:w="1080" w:type="dxa"/>
            <w:shd w:val="clear" w:color="auto" w:fill="auto"/>
          </w:tcPr>
          <w:p w:rsidRPr="001908CC" w:rsidR="001908CC" w:rsidP="003252D9" w:rsidRDefault="001908CC">
            <w:pPr>
              <w:rPr>
                <w:bCs/>
              </w:rPr>
            </w:pPr>
            <w:r w:rsidRPr="001908CC">
              <w:rPr>
                <w:bCs/>
              </w:rPr>
              <w:t>BEAL2</w:t>
            </w:r>
          </w:p>
        </w:tc>
        <w:tc>
          <w:tcPr>
            <w:tcW w:w="2592" w:type="dxa"/>
            <w:shd w:val="clear" w:color="auto" w:fill="auto"/>
          </w:tcPr>
          <w:p w:rsidRPr="001908CC" w:rsidR="001908CC" w:rsidP="003252D9" w:rsidRDefault="001908CC">
            <w:r w:rsidRPr="001908CC">
              <w:t xml:space="preserve">Betula </w:t>
            </w:r>
            <w:proofErr w:type="spellStart"/>
            <w:r w:rsidRPr="001908CC">
              <w:t>alleghaniensis</w:t>
            </w:r>
            <w:proofErr w:type="spellEnd"/>
          </w:p>
        </w:tc>
        <w:tc>
          <w:tcPr>
            <w:tcW w:w="1920" w:type="dxa"/>
            <w:shd w:val="clear" w:color="auto" w:fill="auto"/>
          </w:tcPr>
          <w:p w:rsidRPr="001908CC" w:rsidR="001908CC" w:rsidP="003252D9" w:rsidRDefault="001908CC">
            <w:r w:rsidRPr="001908CC">
              <w:t>Yellow birch</w:t>
            </w:r>
          </w:p>
        </w:tc>
        <w:tc>
          <w:tcPr>
            <w:tcW w:w="1956" w:type="dxa"/>
            <w:shd w:val="clear" w:color="auto" w:fill="auto"/>
          </w:tcPr>
          <w:p w:rsidRPr="001908CC" w:rsidR="001908CC" w:rsidP="003252D9" w:rsidRDefault="001908CC">
            <w:r w:rsidRPr="001908CC">
              <w:t>Upper</w:t>
            </w:r>
          </w:p>
        </w:tc>
      </w:tr>
      <w:tr w:rsidRPr="001908CC" w:rsidR="001908CC" w:rsidTr="001908CC">
        <w:tc>
          <w:tcPr>
            <w:tcW w:w="1080" w:type="dxa"/>
            <w:shd w:val="clear" w:color="auto" w:fill="auto"/>
          </w:tcPr>
          <w:p w:rsidRPr="001908CC" w:rsidR="001908CC" w:rsidP="003252D9" w:rsidRDefault="001908CC">
            <w:pPr>
              <w:rPr>
                <w:bCs/>
              </w:rPr>
            </w:pPr>
            <w:r w:rsidRPr="001908CC">
              <w:rPr>
                <w:bCs/>
              </w:rPr>
              <w:t>ACSA3</w:t>
            </w:r>
          </w:p>
        </w:tc>
        <w:tc>
          <w:tcPr>
            <w:tcW w:w="2592" w:type="dxa"/>
            <w:shd w:val="clear" w:color="auto" w:fill="auto"/>
          </w:tcPr>
          <w:p w:rsidRPr="001908CC" w:rsidR="001908CC" w:rsidP="003252D9" w:rsidRDefault="001908CC">
            <w:r w:rsidRPr="001908CC">
              <w:t xml:space="preserve">Acer </w:t>
            </w:r>
            <w:proofErr w:type="spellStart"/>
            <w:r w:rsidRPr="001908CC">
              <w:t>saccharum</w:t>
            </w:r>
            <w:proofErr w:type="spellEnd"/>
          </w:p>
        </w:tc>
        <w:tc>
          <w:tcPr>
            <w:tcW w:w="1920" w:type="dxa"/>
            <w:shd w:val="clear" w:color="auto" w:fill="auto"/>
          </w:tcPr>
          <w:p w:rsidRPr="001908CC" w:rsidR="001908CC" w:rsidP="003252D9" w:rsidRDefault="001908CC">
            <w:r w:rsidRPr="001908CC">
              <w:t>Sugar maple</w:t>
            </w:r>
          </w:p>
        </w:tc>
        <w:tc>
          <w:tcPr>
            <w:tcW w:w="1956" w:type="dxa"/>
            <w:shd w:val="clear" w:color="auto" w:fill="auto"/>
          </w:tcPr>
          <w:p w:rsidRPr="001908CC" w:rsidR="001908CC" w:rsidP="003252D9" w:rsidRDefault="001908CC">
            <w:r w:rsidRPr="001908CC">
              <w:t>Mid-Upper</w:t>
            </w:r>
          </w:p>
        </w:tc>
      </w:tr>
      <w:tr w:rsidRPr="001908CC" w:rsidR="001908CC" w:rsidTr="001908CC">
        <w:tc>
          <w:tcPr>
            <w:tcW w:w="1080" w:type="dxa"/>
            <w:shd w:val="clear" w:color="auto" w:fill="auto"/>
          </w:tcPr>
          <w:p w:rsidRPr="001908CC" w:rsidR="001908CC" w:rsidP="003252D9" w:rsidRDefault="001908CC">
            <w:pPr>
              <w:rPr>
                <w:bCs/>
              </w:rPr>
            </w:pPr>
            <w:r w:rsidRPr="001908CC">
              <w:rPr>
                <w:bCs/>
              </w:rPr>
              <w:t>FAGR</w:t>
            </w:r>
          </w:p>
        </w:tc>
        <w:tc>
          <w:tcPr>
            <w:tcW w:w="2592" w:type="dxa"/>
            <w:shd w:val="clear" w:color="auto" w:fill="auto"/>
          </w:tcPr>
          <w:p w:rsidRPr="001908CC" w:rsidR="001908CC" w:rsidP="003252D9" w:rsidRDefault="001908CC">
            <w:r w:rsidRPr="001908CC">
              <w:t xml:space="preserve">Fagus </w:t>
            </w:r>
            <w:proofErr w:type="spellStart"/>
            <w:r w:rsidRPr="001908CC">
              <w:t>grandifolia</w:t>
            </w:r>
            <w:proofErr w:type="spellEnd"/>
          </w:p>
        </w:tc>
        <w:tc>
          <w:tcPr>
            <w:tcW w:w="1920" w:type="dxa"/>
            <w:shd w:val="clear" w:color="auto" w:fill="auto"/>
          </w:tcPr>
          <w:p w:rsidRPr="001908CC" w:rsidR="001908CC" w:rsidP="003252D9" w:rsidRDefault="001908CC">
            <w:r w:rsidRPr="001908CC">
              <w:t>American beech</w:t>
            </w:r>
          </w:p>
        </w:tc>
        <w:tc>
          <w:tcPr>
            <w:tcW w:w="1956" w:type="dxa"/>
            <w:shd w:val="clear" w:color="auto" w:fill="auto"/>
          </w:tcPr>
          <w:p w:rsidRPr="001908CC" w:rsidR="001908CC" w:rsidP="003252D9" w:rsidRDefault="001908CC">
            <w:r w:rsidRPr="001908CC">
              <w:t>Mid-Upper</w:t>
            </w:r>
          </w:p>
        </w:tc>
      </w:tr>
    </w:tbl>
    <w:p w:rsidR="001908CC" w:rsidP="001908CC" w:rsidRDefault="001908CC"/>
    <w:p w:rsidR="001908CC" w:rsidP="001908CC" w:rsidRDefault="001908CC">
      <w:pPr>
        <w:pStyle w:val="SClassInfoPara"/>
      </w:pPr>
      <w:r>
        <w:t>Description</w:t>
      </w:r>
    </w:p>
    <w:p w:rsidR="001908CC" w:rsidP="001908CC" w:rsidRDefault="001908CC">
      <w:r>
        <w:t>Mid-seral closed overstory; stem excl</w:t>
      </w:r>
      <w:r w:rsidR="005C7312">
        <w:t>usion stage</w:t>
      </w:r>
      <w:r>
        <w:t>. Intense competition begins afte</w:t>
      </w:r>
      <w:r w:rsidR="005C7312">
        <w:t>r canopy closure</w:t>
      </w:r>
      <w:r>
        <w:t xml:space="preserve"> and lasts until trees are large enough to form, upon their death, canopy gaps that are not captured by lateral growth of neighboring trees. This "released" growing space that is captured by tree and shrub regeneration. Liriodendron </w:t>
      </w:r>
      <w:proofErr w:type="spellStart"/>
      <w:r>
        <w:t>tulipifera</w:t>
      </w:r>
      <w:proofErr w:type="spellEnd"/>
      <w:r>
        <w:t xml:space="preserve"> and Betula </w:t>
      </w:r>
      <w:proofErr w:type="spellStart"/>
      <w:r>
        <w:t>alleghaniensis</w:t>
      </w:r>
      <w:proofErr w:type="spellEnd"/>
      <w:r>
        <w:t xml:space="preserve"> may temporarily out compete some other slower-growing species. </w:t>
      </w:r>
    </w:p>
    <w:p w:rsidR="001908CC" w:rsidP="001908CC" w:rsidRDefault="001908CC"/>
    <w:p>
      <w:r>
        <w:rPr>
          <w:i/>
          <w:u w:val="single"/>
        </w:rPr>
        <w:t>Maximum Tree Size Class</w:t>
      </w:r>
      <w:br/>
      <w:r>
        <w:t>Pole 5-9" DBH</w:t>
      </w:r>
    </w:p>
    <w:p w:rsidR="001908CC" w:rsidP="001908CC" w:rsidRDefault="001908CC">
      <w:pPr>
        <w:pStyle w:val="InfoPara"/>
        <w:pBdr>
          <w:top w:val="single" w:color="auto" w:sz="4" w:space="1"/>
        </w:pBdr>
      </w:pPr>
      <w:r xmlns:w="http://schemas.openxmlformats.org/wordprocessingml/2006/main">
        <w:t>Class C</w:t>
      </w:r>
      <w:r xmlns:w="http://schemas.openxmlformats.org/wordprocessingml/2006/main">
        <w:tab/>
        <w:t>63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1908CC" w:rsidP="001908CC" w:rsidRDefault="001908CC"/>
    <w:p w:rsidR="001908CC" w:rsidP="001908CC" w:rsidRDefault="001908C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92"/>
        <w:gridCol w:w="1920"/>
        <w:gridCol w:w="1956"/>
      </w:tblGrid>
      <w:tr w:rsidRPr="001908CC" w:rsidR="001908CC" w:rsidTr="001908CC">
        <w:tc>
          <w:tcPr>
            <w:tcW w:w="1080" w:type="dxa"/>
            <w:tcBorders>
              <w:top w:val="single" w:color="auto" w:sz="2" w:space="0"/>
              <w:bottom w:val="single" w:color="000000" w:sz="12" w:space="0"/>
            </w:tcBorders>
            <w:shd w:val="clear" w:color="auto" w:fill="auto"/>
          </w:tcPr>
          <w:p w:rsidRPr="001908CC" w:rsidR="001908CC" w:rsidP="00FF115E" w:rsidRDefault="001908CC">
            <w:pPr>
              <w:rPr>
                <w:b/>
                <w:bCs/>
              </w:rPr>
            </w:pPr>
            <w:r w:rsidRPr="001908CC">
              <w:rPr>
                <w:b/>
                <w:bCs/>
              </w:rPr>
              <w:t>Symbol</w:t>
            </w:r>
          </w:p>
        </w:tc>
        <w:tc>
          <w:tcPr>
            <w:tcW w:w="2592" w:type="dxa"/>
            <w:tcBorders>
              <w:top w:val="single" w:color="auto" w:sz="2" w:space="0"/>
              <w:bottom w:val="single" w:color="000000" w:sz="12" w:space="0"/>
            </w:tcBorders>
            <w:shd w:val="clear" w:color="auto" w:fill="auto"/>
          </w:tcPr>
          <w:p w:rsidRPr="001908CC" w:rsidR="001908CC" w:rsidP="00FF115E" w:rsidRDefault="001908CC">
            <w:pPr>
              <w:rPr>
                <w:b/>
                <w:bCs/>
              </w:rPr>
            </w:pPr>
            <w:r w:rsidRPr="001908CC">
              <w:rPr>
                <w:b/>
                <w:bCs/>
              </w:rPr>
              <w:t>Scientific Name</w:t>
            </w:r>
          </w:p>
        </w:tc>
        <w:tc>
          <w:tcPr>
            <w:tcW w:w="1920" w:type="dxa"/>
            <w:tcBorders>
              <w:top w:val="single" w:color="auto" w:sz="2" w:space="0"/>
              <w:bottom w:val="single" w:color="000000" w:sz="12" w:space="0"/>
            </w:tcBorders>
            <w:shd w:val="clear" w:color="auto" w:fill="auto"/>
          </w:tcPr>
          <w:p w:rsidRPr="001908CC" w:rsidR="001908CC" w:rsidP="00FF115E" w:rsidRDefault="001908CC">
            <w:pPr>
              <w:rPr>
                <w:b/>
                <w:bCs/>
              </w:rPr>
            </w:pPr>
            <w:r w:rsidRPr="001908CC">
              <w:rPr>
                <w:b/>
                <w:bCs/>
              </w:rPr>
              <w:t>Common Name</w:t>
            </w:r>
          </w:p>
        </w:tc>
        <w:tc>
          <w:tcPr>
            <w:tcW w:w="1956" w:type="dxa"/>
            <w:tcBorders>
              <w:top w:val="single" w:color="auto" w:sz="2" w:space="0"/>
              <w:bottom w:val="single" w:color="000000" w:sz="12" w:space="0"/>
            </w:tcBorders>
            <w:shd w:val="clear" w:color="auto" w:fill="auto"/>
          </w:tcPr>
          <w:p w:rsidRPr="001908CC" w:rsidR="001908CC" w:rsidP="00FF115E" w:rsidRDefault="001908CC">
            <w:pPr>
              <w:rPr>
                <w:b/>
                <w:bCs/>
              </w:rPr>
            </w:pPr>
            <w:r w:rsidRPr="001908CC">
              <w:rPr>
                <w:b/>
                <w:bCs/>
              </w:rPr>
              <w:t>Canopy Position</w:t>
            </w:r>
          </w:p>
        </w:tc>
      </w:tr>
      <w:tr w:rsidRPr="001908CC" w:rsidR="001908CC" w:rsidTr="001908CC">
        <w:tc>
          <w:tcPr>
            <w:tcW w:w="1080" w:type="dxa"/>
            <w:tcBorders>
              <w:top w:val="single" w:color="000000" w:sz="12" w:space="0"/>
            </w:tcBorders>
            <w:shd w:val="clear" w:color="auto" w:fill="auto"/>
          </w:tcPr>
          <w:p w:rsidRPr="001908CC" w:rsidR="001908CC" w:rsidP="00FF115E" w:rsidRDefault="001908CC">
            <w:pPr>
              <w:rPr>
                <w:bCs/>
              </w:rPr>
            </w:pPr>
            <w:r w:rsidRPr="001908CC">
              <w:rPr>
                <w:bCs/>
              </w:rPr>
              <w:t>FAGR</w:t>
            </w:r>
          </w:p>
        </w:tc>
        <w:tc>
          <w:tcPr>
            <w:tcW w:w="2592" w:type="dxa"/>
            <w:tcBorders>
              <w:top w:val="single" w:color="000000" w:sz="12" w:space="0"/>
            </w:tcBorders>
            <w:shd w:val="clear" w:color="auto" w:fill="auto"/>
          </w:tcPr>
          <w:p w:rsidRPr="001908CC" w:rsidR="001908CC" w:rsidP="00FF115E" w:rsidRDefault="001908CC">
            <w:r w:rsidRPr="001908CC">
              <w:t xml:space="preserve">Fagus </w:t>
            </w:r>
            <w:proofErr w:type="spellStart"/>
            <w:r w:rsidRPr="001908CC">
              <w:t>grandifolia</w:t>
            </w:r>
            <w:proofErr w:type="spellEnd"/>
          </w:p>
        </w:tc>
        <w:tc>
          <w:tcPr>
            <w:tcW w:w="1920" w:type="dxa"/>
            <w:tcBorders>
              <w:top w:val="single" w:color="000000" w:sz="12" w:space="0"/>
            </w:tcBorders>
            <w:shd w:val="clear" w:color="auto" w:fill="auto"/>
          </w:tcPr>
          <w:p w:rsidRPr="001908CC" w:rsidR="001908CC" w:rsidP="00FF115E" w:rsidRDefault="001908CC">
            <w:r w:rsidRPr="001908CC">
              <w:t>American beech</w:t>
            </w:r>
          </w:p>
        </w:tc>
        <w:tc>
          <w:tcPr>
            <w:tcW w:w="1956" w:type="dxa"/>
            <w:tcBorders>
              <w:top w:val="single" w:color="000000" w:sz="12" w:space="0"/>
            </w:tcBorders>
            <w:shd w:val="clear" w:color="auto" w:fill="auto"/>
          </w:tcPr>
          <w:p w:rsidRPr="001908CC" w:rsidR="001908CC" w:rsidP="00FF115E" w:rsidRDefault="001908CC">
            <w:r w:rsidRPr="001908CC">
              <w:t>Upper</w:t>
            </w:r>
          </w:p>
        </w:tc>
      </w:tr>
      <w:tr w:rsidRPr="001908CC" w:rsidR="001908CC" w:rsidTr="001908CC">
        <w:tc>
          <w:tcPr>
            <w:tcW w:w="1080" w:type="dxa"/>
            <w:shd w:val="clear" w:color="auto" w:fill="auto"/>
          </w:tcPr>
          <w:p w:rsidRPr="001908CC" w:rsidR="001908CC" w:rsidP="00FF115E" w:rsidRDefault="001908CC">
            <w:pPr>
              <w:rPr>
                <w:bCs/>
              </w:rPr>
            </w:pPr>
            <w:r w:rsidRPr="001908CC">
              <w:rPr>
                <w:bCs/>
              </w:rPr>
              <w:t>ACSA3</w:t>
            </w:r>
          </w:p>
        </w:tc>
        <w:tc>
          <w:tcPr>
            <w:tcW w:w="2592" w:type="dxa"/>
            <w:shd w:val="clear" w:color="auto" w:fill="auto"/>
          </w:tcPr>
          <w:p w:rsidRPr="001908CC" w:rsidR="001908CC" w:rsidP="00FF115E" w:rsidRDefault="001908CC">
            <w:r w:rsidRPr="001908CC">
              <w:t xml:space="preserve">Acer </w:t>
            </w:r>
            <w:proofErr w:type="spellStart"/>
            <w:r w:rsidRPr="001908CC">
              <w:t>saccharum</w:t>
            </w:r>
            <w:proofErr w:type="spellEnd"/>
          </w:p>
        </w:tc>
        <w:tc>
          <w:tcPr>
            <w:tcW w:w="1920" w:type="dxa"/>
            <w:shd w:val="clear" w:color="auto" w:fill="auto"/>
          </w:tcPr>
          <w:p w:rsidRPr="001908CC" w:rsidR="001908CC" w:rsidP="00FF115E" w:rsidRDefault="001908CC">
            <w:r w:rsidRPr="001908CC">
              <w:t>Sugar maple</w:t>
            </w:r>
          </w:p>
        </w:tc>
        <w:tc>
          <w:tcPr>
            <w:tcW w:w="1956" w:type="dxa"/>
            <w:shd w:val="clear" w:color="auto" w:fill="auto"/>
          </w:tcPr>
          <w:p w:rsidRPr="001908CC" w:rsidR="001908CC" w:rsidP="00FF115E" w:rsidRDefault="001908CC">
            <w:r w:rsidRPr="001908CC">
              <w:t>Upper</w:t>
            </w:r>
          </w:p>
        </w:tc>
      </w:tr>
      <w:tr w:rsidRPr="001908CC" w:rsidR="001908CC" w:rsidTr="001908CC">
        <w:tc>
          <w:tcPr>
            <w:tcW w:w="1080" w:type="dxa"/>
            <w:shd w:val="clear" w:color="auto" w:fill="auto"/>
          </w:tcPr>
          <w:p w:rsidRPr="001908CC" w:rsidR="001908CC" w:rsidP="00FF115E" w:rsidRDefault="001908CC">
            <w:pPr>
              <w:rPr>
                <w:bCs/>
              </w:rPr>
            </w:pPr>
            <w:r w:rsidRPr="001908CC">
              <w:rPr>
                <w:bCs/>
              </w:rPr>
              <w:t>LITU</w:t>
            </w:r>
          </w:p>
        </w:tc>
        <w:tc>
          <w:tcPr>
            <w:tcW w:w="2592" w:type="dxa"/>
            <w:shd w:val="clear" w:color="auto" w:fill="auto"/>
          </w:tcPr>
          <w:p w:rsidRPr="001908CC" w:rsidR="001908CC" w:rsidP="00FF115E" w:rsidRDefault="001908CC">
            <w:r w:rsidRPr="001908CC">
              <w:t xml:space="preserve">Liriodendron </w:t>
            </w:r>
            <w:proofErr w:type="spellStart"/>
            <w:r w:rsidRPr="001908CC">
              <w:t>tulipifera</w:t>
            </w:r>
            <w:proofErr w:type="spellEnd"/>
          </w:p>
        </w:tc>
        <w:tc>
          <w:tcPr>
            <w:tcW w:w="1920" w:type="dxa"/>
            <w:shd w:val="clear" w:color="auto" w:fill="auto"/>
          </w:tcPr>
          <w:p w:rsidRPr="001908CC" w:rsidR="001908CC" w:rsidP="00FF115E" w:rsidRDefault="001908CC">
            <w:proofErr w:type="spellStart"/>
            <w:r w:rsidRPr="001908CC">
              <w:t>Tuliptree</w:t>
            </w:r>
            <w:proofErr w:type="spellEnd"/>
          </w:p>
        </w:tc>
        <w:tc>
          <w:tcPr>
            <w:tcW w:w="1956" w:type="dxa"/>
            <w:shd w:val="clear" w:color="auto" w:fill="auto"/>
          </w:tcPr>
          <w:p w:rsidRPr="001908CC" w:rsidR="001908CC" w:rsidP="00FF115E" w:rsidRDefault="001908CC">
            <w:r w:rsidRPr="001908CC">
              <w:t>Upper</w:t>
            </w:r>
          </w:p>
        </w:tc>
      </w:tr>
      <w:tr w:rsidRPr="001908CC" w:rsidR="001908CC" w:rsidTr="001908CC">
        <w:tc>
          <w:tcPr>
            <w:tcW w:w="1080" w:type="dxa"/>
            <w:shd w:val="clear" w:color="auto" w:fill="auto"/>
          </w:tcPr>
          <w:p w:rsidRPr="001908CC" w:rsidR="001908CC" w:rsidP="00FF115E" w:rsidRDefault="001908CC">
            <w:pPr>
              <w:rPr>
                <w:bCs/>
              </w:rPr>
            </w:pPr>
            <w:r w:rsidRPr="001908CC">
              <w:rPr>
                <w:bCs/>
              </w:rPr>
              <w:t>BEAL2</w:t>
            </w:r>
          </w:p>
        </w:tc>
        <w:tc>
          <w:tcPr>
            <w:tcW w:w="2592" w:type="dxa"/>
            <w:shd w:val="clear" w:color="auto" w:fill="auto"/>
          </w:tcPr>
          <w:p w:rsidRPr="001908CC" w:rsidR="001908CC" w:rsidP="00FF115E" w:rsidRDefault="001908CC">
            <w:r w:rsidRPr="001908CC">
              <w:t xml:space="preserve">Betula </w:t>
            </w:r>
            <w:proofErr w:type="spellStart"/>
            <w:r w:rsidRPr="001908CC">
              <w:t>alleghaniensis</w:t>
            </w:r>
            <w:proofErr w:type="spellEnd"/>
          </w:p>
        </w:tc>
        <w:tc>
          <w:tcPr>
            <w:tcW w:w="1920" w:type="dxa"/>
            <w:shd w:val="clear" w:color="auto" w:fill="auto"/>
          </w:tcPr>
          <w:p w:rsidRPr="001908CC" w:rsidR="001908CC" w:rsidP="00FF115E" w:rsidRDefault="001908CC">
            <w:r w:rsidRPr="001908CC">
              <w:t>Yellow birch</w:t>
            </w:r>
          </w:p>
        </w:tc>
        <w:tc>
          <w:tcPr>
            <w:tcW w:w="1956" w:type="dxa"/>
            <w:shd w:val="clear" w:color="auto" w:fill="auto"/>
          </w:tcPr>
          <w:p w:rsidRPr="001908CC" w:rsidR="001908CC" w:rsidP="00FF115E" w:rsidRDefault="001908CC">
            <w:r w:rsidRPr="001908CC">
              <w:t>Middle</w:t>
            </w:r>
          </w:p>
        </w:tc>
      </w:tr>
    </w:tbl>
    <w:p w:rsidR="001908CC" w:rsidP="001908CC" w:rsidRDefault="001908CC"/>
    <w:p w:rsidR="001908CC" w:rsidP="001908CC" w:rsidRDefault="001908CC">
      <w:pPr>
        <w:pStyle w:val="SClassInfoPara"/>
      </w:pPr>
      <w:r>
        <w:t>Description</w:t>
      </w:r>
    </w:p>
    <w:p w:rsidR="001908CC" w:rsidP="001908CC" w:rsidRDefault="001908CC">
      <w:r>
        <w:t>Closed-canopy mixed-</w:t>
      </w:r>
      <w:proofErr w:type="spellStart"/>
      <w:r>
        <w:t>mesophytic</w:t>
      </w:r>
      <w:proofErr w:type="spellEnd"/>
      <w:r>
        <w:t xml:space="preserve"> forests that develop on mesic landscape positions and have dominant trees that are 100yrs+ of age. Dominant species include Fagus </w:t>
      </w:r>
      <w:proofErr w:type="spellStart"/>
      <w:r>
        <w:t>grandifolia</w:t>
      </w:r>
      <w:proofErr w:type="spellEnd"/>
      <w:r>
        <w:t xml:space="preserve">, Acer </w:t>
      </w:r>
      <w:proofErr w:type="spellStart"/>
      <w:r>
        <w:t>saccharum</w:t>
      </w:r>
      <w:proofErr w:type="spellEnd"/>
      <w:r>
        <w:t xml:space="preserve">, Liriodendron </w:t>
      </w:r>
      <w:proofErr w:type="spellStart"/>
      <w:r>
        <w:t>tulipifera</w:t>
      </w:r>
      <w:proofErr w:type="spellEnd"/>
      <w:r>
        <w:t xml:space="preserve">, </w:t>
      </w:r>
      <w:proofErr w:type="spellStart"/>
      <w:r>
        <w:t>Castanea</w:t>
      </w:r>
      <w:proofErr w:type="spellEnd"/>
      <w:r>
        <w:t xml:space="preserve"> </w:t>
      </w:r>
      <w:proofErr w:type="spellStart"/>
      <w:r>
        <w:t>denata</w:t>
      </w:r>
      <w:proofErr w:type="spellEnd"/>
      <w:r>
        <w:t xml:space="preserve">; </w:t>
      </w:r>
      <w:proofErr w:type="gramStart"/>
      <w:r>
        <w:t>also</w:t>
      </w:r>
      <w:proofErr w:type="gramEnd"/>
      <w:r>
        <w:t xml:space="preserve"> </w:t>
      </w:r>
      <w:proofErr w:type="spellStart"/>
      <w:r>
        <w:t>Tilia</w:t>
      </w:r>
      <w:proofErr w:type="spellEnd"/>
      <w:r>
        <w:t xml:space="preserve"> </w:t>
      </w:r>
      <w:proofErr w:type="spellStart"/>
      <w:r>
        <w:t>americana</w:t>
      </w:r>
      <w:proofErr w:type="spellEnd"/>
      <w:r>
        <w:t xml:space="preserve"> var. </w:t>
      </w:r>
      <w:proofErr w:type="spellStart"/>
      <w:r>
        <w:t>heterophylla</w:t>
      </w:r>
      <w:proofErr w:type="spellEnd"/>
      <w:r>
        <w:t xml:space="preserve">, </w:t>
      </w:r>
      <w:proofErr w:type="spellStart"/>
      <w:r>
        <w:t>Aesculus</w:t>
      </w:r>
      <w:proofErr w:type="spellEnd"/>
      <w:r>
        <w:t xml:space="preserve"> flava, </w:t>
      </w:r>
      <w:proofErr w:type="spellStart"/>
      <w:r>
        <w:t>Tsuga</w:t>
      </w:r>
      <w:proofErr w:type="spellEnd"/>
      <w:r>
        <w:t xml:space="preserve"> canadensis, Prunus </w:t>
      </w:r>
      <w:proofErr w:type="spellStart"/>
      <w:r>
        <w:t>serotina</w:t>
      </w:r>
      <w:proofErr w:type="spellEnd"/>
      <w:r>
        <w:t xml:space="preserve">, Quercus alba, and Quercus </w:t>
      </w:r>
      <w:proofErr w:type="spellStart"/>
      <w:r>
        <w:t>rubra</w:t>
      </w:r>
      <w:proofErr w:type="spellEnd"/>
      <w:r>
        <w:t xml:space="preserve">. Low intensity surface fires with a 300-year return interval maintain system in this class. Leaf litter-removing surface fires in August or September, prior to hemlock seed set, can result in a solid understory of hemlock. </w:t>
      </w:r>
    </w:p>
    <w:p w:rsidR="001908CC" w:rsidP="001908CC" w:rsidRDefault="001908CC"/>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Mid1:CLS</w:t>
            </w:r>
          </w:p>
        </w:tc>
        <w:tc>
          <w:p>
            <w:pPr>
              <w:jc w:val="center"/>
            </w:pPr>
            <w:r>
              <w:rPr>
                <w:sz w:val="20"/>
              </w:rPr>
              <w:t>10</w:t>
            </w:r>
          </w:p>
        </w:tc>
        <w:tc>
          <w:p>
            <w:pPr>
              <w:jc w:val="center"/>
            </w:pPr>
            <w:r>
              <w:rPr>
                <w:sz w:val="20"/>
              </w:rPr>
              <w:t>Late1:CLS</w:t>
            </w:r>
          </w:p>
        </w:tc>
        <w:tc>
          <w:p>
            <w:pPr>
              <w:jc w:val="center"/>
            </w:pPr>
            <w:r>
              <w:rPr>
                <w:sz w:val="20"/>
              </w:rPr>
              <w:t>99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Mid1:CLS</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908CC" w:rsidP="001908CC" w:rsidRDefault="001908CC">
      <w:proofErr w:type="spellStart"/>
      <w:r>
        <w:t>Beatley</w:t>
      </w:r>
      <w:proofErr w:type="spellEnd"/>
      <w:r>
        <w:t>, J.C. 1959. The primeval forests of a periglacial area in the Allegheny Plateau (Vinton and Jackson Counties, Ohio). Bulletin of the Ohio Biological Survey 1:1-</w:t>
      </w:r>
      <w:proofErr w:type="gramStart"/>
      <w:r>
        <w:t>166 .</w:t>
      </w:r>
      <w:proofErr w:type="gramEnd"/>
    </w:p>
    <w:p w:rsidR="001908CC" w:rsidP="001908CC" w:rsidRDefault="001908CC"/>
    <w:p w:rsidR="001908CC" w:rsidP="001908CC" w:rsidRDefault="001908CC">
      <w:r>
        <w:t xml:space="preserve">Braun, E.L. 1950. Deciduous forests of eastern North America. </w:t>
      </w:r>
      <w:proofErr w:type="spellStart"/>
      <w:r>
        <w:t>Blakiston</w:t>
      </w:r>
      <w:proofErr w:type="spellEnd"/>
      <w:r>
        <w:t xml:space="preserve"> Co., Philadelphia. </w:t>
      </w:r>
    </w:p>
    <w:p w:rsidR="001908CC" w:rsidP="001908CC" w:rsidRDefault="001908CC"/>
    <w:p w:rsidR="001908CC" w:rsidP="001908CC" w:rsidRDefault="001908CC">
      <w:r>
        <w:lastRenderedPageBreak/>
        <w:t>Braun, E.L. 1961. The woody plants of Ohio: Trees, shrubs and woody climbers native, naturalized and escaped. Hafner Publishing Company, NY. 362 pp.</w:t>
      </w:r>
    </w:p>
    <w:p w:rsidR="001908CC" w:rsidP="001908CC" w:rsidRDefault="001908CC"/>
    <w:p w:rsidR="001908CC" w:rsidP="001908CC" w:rsidRDefault="001908CC">
      <w:r>
        <w:t xml:space="preserve">Brown, James K. and Jane </w:t>
      </w:r>
      <w:proofErr w:type="spellStart"/>
      <w:r>
        <w:t>Kapler</w:t>
      </w:r>
      <w:proofErr w:type="spellEnd"/>
      <w:r>
        <w:t xml:space="preserve"> Smith, eds. 2000. Wildland fire in ecosystems: effects of fire on flora. Gen. Tech. Rep. RMRS-GTR-42-vol.2. Ogden, UT: USDA Forest Service, Rocky Mountain Research Station. 257 pp.</w:t>
      </w:r>
    </w:p>
    <w:p w:rsidR="001908CC" w:rsidP="001908CC" w:rsidRDefault="001908CC"/>
    <w:p w:rsidR="001908CC" w:rsidP="001908CC" w:rsidRDefault="001908CC">
      <w:proofErr w:type="spellStart"/>
      <w:r>
        <w:t>Delcourt</w:t>
      </w:r>
      <w:proofErr w:type="spellEnd"/>
      <w:r>
        <w:t xml:space="preserve">, P.A., H.R. </w:t>
      </w:r>
      <w:proofErr w:type="spellStart"/>
      <w:r>
        <w:t>Delcourt</w:t>
      </w:r>
      <w:proofErr w:type="spellEnd"/>
      <w:r>
        <w:t xml:space="preserve">, C.R. </w:t>
      </w:r>
      <w:proofErr w:type="spellStart"/>
      <w:r>
        <w:t>Ison</w:t>
      </w:r>
      <w:proofErr w:type="spellEnd"/>
      <w:r>
        <w:t xml:space="preserve">, W.E. Sharp and K.J. </w:t>
      </w:r>
      <w:proofErr w:type="spellStart"/>
      <w:r>
        <w:t>Gremillion</w:t>
      </w:r>
      <w:proofErr w:type="spellEnd"/>
      <w:r>
        <w:t>. 1998. Prehistoric human use of fire, the eastern agricultural complex and Appalachian oak-chestnut forests: paleoecology of Cliff Palace Pond, Kentucky. American Antiquity 63:263-278.</w:t>
      </w:r>
    </w:p>
    <w:p w:rsidR="001908CC" w:rsidP="001908CC" w:rsidRDefault="001908CC"/>
    <w:p w:rsidR="001908CC" w:rsidP="001908CC" w:rsidRDefault="001908CC">
      <w:r>
        <w:t>Dyer, J.M. 2001. Using witness trees to assess forest change in southeastern Ohio. Canadian Journal of Forest Research 31:1708-1718.</w:t>
      </w:r>
    </w:p>
    <w:p w:rsidR="001908CC" w:rsidP="001908CC" w:rsidRDefault="001908CC"/>
    <w:p w:rsidR="001908CC" w:rsidP="001908CC" w:rsidRDefault="001908CC">
      <w:proofErr w:type="spellStart"/>
      <w:r>
        <w:t>Fike</w:t>
      </w:r>
      <w:proofErr w:type="spellEnd"/>
      <w:r>
        <w:t>, J. 1999. Terrestrial and palustrine plant communities of Pennsylvania. Pennsylvania Department of Conservation and Natural Resources, Bureau of Forestry, Harrisburg, PA.</w:t>
      </w:r>
    </w:p>
    <w:p w:rsidR="001908CC" w:rsidP="001908CC" w:rsidRDefault="001908CC"/>
    <w:p w:rsidR="001908CC" w:rsidP="001908CC" w:rsidRDefault="001908CC">
      <w:r>
        <w:t xml:space="preserve">Frost, C.C. 1998. </w:t>
      </w:r>
      <w:proofErr w:type="spellStart"/>
      <w:r>
        <w:t>Presettlement</w:t>
      </w:r>
      <w:proofErr w:type="spellEnd"/>
      <w:r>
        <w:t xml:space="preserve"> fire frequency regimes of the United States: a first approximation. In: Proceedings of the 20th Tall Timbers fire ecology conference--fire in ecosystem management: shifting the paradigm from suppression to prescription. </w:t>
      </w:r>
      <w:proofErr w:type="spellStart"/>
      <w:r>
        <w:t>Pruden</w:t>
      </w:r>
      <w:proofErr w:type="spellEnd"/>
      <w:r>
        <w:t xml:space="preserve">, T.L. and L.A. Brennan, </w:t>
      </w:r>
      <w:proofErr w:type="spellStart"/>
      <w:proofErr w:type="gramStart"/>
      <w:r>
        <w:t>eds</w:t>
      </w:r>
      <w:proofErr w:type="spellEnd"/>
      <w:r>
        <w:t>..Tall</w:t>
      </w:r>
      <w:proofErr w:type="gramEnd"/>
      <w:r>
        <w:t xml:space="preserve"> Timbers Research Station, Tallahassee, FL. 70-81.</w:t>
      </w:r>
    </w:p>
    <w:p w:rsidR="001908CC" w:rsidP="001908CC" w:rsidRDefault="001908CC"/>
    <w:p w:rsidR="001908CC" w:rsidP="001908CC" w:rsidRDefault="001908CC">
      <w:proofErr w:type="spellStart"/>
      <w:r>
        <w:t>Guyette</w:t>
      </w:r>
      <w:proofErr w:type="spellEnd"/>
      <w:r>
        <w:t xml:space="preserve">, R.P., D.C. </w:t>
      </w:r>
      <w:proofErr w:type="spellStart"/>
      <w:r>
        <w:t>Dey</w:t>
      </w:r>
      <w:proofErr w:type="spellEnd"/>
      <w:r>
        <w:t xml:space="preserve"> and M.C. Stambaugh. 2003. Fire and human history of a barren-forest mosaic in southern Indiana. American Midland Naturalist 149:21-34.</w:t>
      </w:r>
    </w:p>
    <w:p w:rsidR="001908CC" w:rsidP="001908CC" w:rsidRDefault="001908CC"/>
    <w:p w:rsidR="001908CC" w:rsidP="001908CC" w:rsidRDefault="001908CC">
      <w:r>
        <w:t>Hutchins, R.B., R.L. Blevins, J.D. Hill and E.H. White. 1976. The influence of soils and microclimate on vegetation of forested slopes in eastern Kentucky. Soil Science 121:234-241.</w:t>
      </w:r>
    </w:p>
    <w:p w:rsidR="001908CC" w:rsidP="001908CC" w:rsidRDefault="001908CC"/>
    <w:p w:rsidR="001908CC" w:rsidP="001908CC" w:rsidRDefault="001908CC">
      <w:r>
        <w:t>Iverson, L.R., M.E. Dale, C.T. Scott and A. Prasad. 1997. A GIS-derived integrated moisture index to predict forest composition and productivity of Ohio forests (U.S.A.). Landscape Ecology 12:331-348.</w:t>
      </w:r>
    </w:p>
    <w:p w:rsidR="001908CC" w:rsidP="001908CC" w:rsidRDefault="001908CC"/>
    <w:p w:rsidR="001908CC" w:rsidP="001908CC" w:rsidRDefault="001908CC">
      <w:proofErr w:type="spellStart"/>
      <w:r>
        <w:t>Küchler</w:t>
      </w:r>
      <w:proofErr w:type="spellEnd"/>
      <w:r>
        <w:t xml:space="preserve">, A.W. 1964. Potential natural vegetation of the conterminous United States (map). Special Publication 36. American Geographic Society, New York. </w:t>
      </w:r>
    </w:p>
    <w:p w:rsidR="001908CC" w:rsidP="001908CC" w:rsidRDefault="001908CC"/>
    <w:p w:rsidR="001908CC" w:rsidP="001908CC" w:rsidRDefault="001908CC">
      <w:r>
        <w:t xml:space="preserve">McCarthy, B.C., C.J. Small and D.L. 2001. Composition, structure and dynamics of Dysart Woods, an old-growth mixed </w:t>
      </w:r>
      <w:proofErr w:type="spellStart"/>
      <w:r>
        <w:t>mesophytic</w:t>
      </w:r>
      <w:proofErr w:type="spellEnd"/>
      <w:r>
        <w:t xml:space="preserve"> forest of southeastern Ohio. Forest Ecology and Management 140:193-213.</w:t>
      </w:r>
    </w:p>
    <w:p w:rsidR="001908CC" w:rsidP="001908CC" w:rsidRDefault="001908CC"/>
    <w:p w:rsidR="001908CC" w:rsidP="001908CC" w:rsidRDefault="001908CC">
      <w:r>
        <w:t xml:space="preserve">McEwan, R.W., R.D. </w:t>
      </w:r>
      <w:proofErr w:type="spellStart"/>
      <w:r>
        <w:t>Paratley</w:t>
      </w:r>
      <w:proofErr w:type="spellEnd"/>
      <w:r>
        <w:t xml:space="preserve">, R.N. Muller and C.L. </w:t>
      </w:r>
      <w:proofErr w:type="spellStart"/>
      <w:r>
        <w:t>Riccardi</w:t>
      </w:r>
      <w:proofErr w:type="spellEnd"/>
      <w:r>
        <w:t xml:space="preserve">. 2005. The vascular flora of an old-growth mixed </w:t>
      </w:r>
      <w:proofErr w:type="spellStart"/>
      <w:r>
        <w:t>mesophytic</w:t>
      </w:r>
      <w:proofErr w:type="spellEnd"/>
      <w:r>
        <w:t xml:space="preserve"> forest in southeastern Kentucky. Journal of the Torrey Botanical Society 132:618-627.</w:t>
      </w:r>
    </w:p>
    <w:p w:rsidR="001908CC" w:rsidP="001908CC" w:rsidRDefault="001908CC"/>
    <w:p w:rsidR="001908CC" w:rsidP="001908CC" w:rsidRDefault="001908CC">
      <w:r>
        <w:t xml:space="preserve">McNab, W.H. and P.E. Avers. 1994. Ecological </w:t>
      </w:r>
      <w:proofErr w:type="spellStart"/>
      <w:r>
        <w:t>subregions</w:t>
      </w:r>
      <w:proofErr w:type="spellEnd"/>
      <w:r>
        <w:t xml:space="preserve"> of the United States: section descriptions. USDA Forest Service Administrative Publication WO-WSA-5. </w:t>
      </w:r>
    </w:p>
    <w:p w:rsidR="001908CC" w:rsidP="001908CC" w:rsidRDefault="001908CC"/>
    <w:p w:rsidR="001908CC" w:rsidP="001908CC" w:rsidRDefault="001908CC">
      <w:r>
        <w:lastRenderedPageBreak/>
        <w:t xml:space="preserve">Mikan, C.J., D.A. </w:t>
      </w:r>
      <w:proofErr w:type="spellStart"/>
      <w:r>
        <w:t>Orwig</w:t>
      </w:r>
      <w:proofErr w:type="spellEnd"/>
      <w:r>
        <w:t xml:space="preserve"> and M.D. Abrams. 1994. Age structure and successional dynamics of a </w:t>
      </w:r>
      <w:proofErr w:type="spellStart"/>
      <w:r>
        <w:t>presettlement</w:t>
      </w:r>
      <w:proofErr w:type="spellEnd"/>
      <w:r>
        <w:t>-origin chestnut oak forest in the Pennsylvania Piedmont. Bulletin of the Torrey Botanical Club 121:13-23.</w:t>
      </w:r>
    </w:p>
    <w:p w:rsidR="001908CC" w:rsidP="001908CC" w:rsidRDefault="001908CC"/>
    <w:p w:rsidR="001908CC" w:rsidP="001908CC" w:rsidRDefault="001908CC">
      <w:r>
        <w:t>Morris, S.J. and R.E.J. Boerner. 1998. Landscape patterns of nitrogen mineralization and nitrification in southern Ohio hardwood forests. Landscape Ecology 13:215-224.</w:t>
      </w:r>
    </w:p>
    <w:p w:rsidR="001908CC" w:rsidP="001908CC" w:rsidRDefault="001908CC"/>
    <w:p w:rsidR="001908CC" w:rsidP="001908CC" w:rsidRDefault="001908CC">
      <w:r>
        <w:t xml:space="preserve">Muller, R.N. 1982. Vegetation patterns in the mixed </w:t>
      </w:r>
      <w:proofErr w:type="spellStart"/>
      <w:r>
        <w:t>mesophytic</w:t>
      </w:r>
      <w:proofErr w:type="spellEnd"/>
      <w:r>
        <w:t xml:space="preserve"> forest of eastern Kentucky. Ecology 63:1901-1917.</w:t>
      </w:r>
    </w:p>
    <w:p w:rsidR="001908CC" w:rsidP="001908CC" w:rsidRDefault="001908CC"/>
    <w:p w:rsidR="001908CC" w:rsidP="001908CC" w:rsidRDefault="001908CC">
      <w:r>
        <w:t xml:space="preserve">NatureServe. 2007. International Ecological Classification Standard: Terrestrial Ecological Classifications. NatureServe Central Databases. Arlington, VA. Data current as of 10 February 2007. </w:t>
      </w:r>
    </w:p>
    <w:p w:rsidR="001908CC" w:rsidP="001908CC" w:rsidRDefault="001908CC"/>
    <w:p w:rsidR="001908CC" w:rsidP="001908CC" w:rsidRDefault="001908CC">
      <w:proofErr w:type="spellStart"/>
      <w:r>
        <w:t>Rentch</w:t>
      </w:r>
      <w:proofErr w:type="spellEnd"/>
      <w:r>
        <w:t xml:space="preserve">, J.S., M.A. </w:t>
      </w:r>
      <w:proofErr w:type="spellStart"/>
      <w:r>
        <w:t>Fajvan</w:t>
      </w:r>
      <w:proofErr w:type="spellEnd"/>
      <w:r>
        <w:t xml:space="preserve"> and R.R. Hicks Jr. 2003. Spatial and temporal disturbance characteristics of oak-dominated old-growth stands in the central hardwood forest region. Forest Science 49:778-789.</w:t>
      </w:r>
    </w:p>
    <w:p w:rsidR="001908CC" w:rsidP="001908CC" w:rsidRDefault="001908CC"/>
    <w:p w:rsidR="001908CC" w:rsidP="001908CC" w:rsidRDefault="001908CC">
      <w:proofErr w:type="spellStart"/>
      <w:r>
        <w:t>Runkle</w:t>
      </w:r>
      <w:proofErr w:type="spellEnd"/>
      <w:r>
        <w:t xml:space="preserve">, J.R. and G.G. Whitney. 1987. Vegetation-site relationships in the Lake Katharine State Nature Preserve, Ohio: A Northern Outlier of the Mixed </w:t>
      </w:r>
      <w:proofErr w:type="spellStart"/>
      <w:r>
        <w:t>Mesophytic</w:t>
      </w:r>
      <w:proofErr w:type="spellEnd"/>
      <w:r>
        <w:t xml:space="preserve"> Forest. Ohio Journal of Science 87:36-40.</w:t>
      </w:r>
    </w:p>
    <w:p w:rsidR="001908CC" w:rsidP="001908CC" w:rsidRDefault="001908CC"/>
    <w:p w:rsidR="001908CC" w:rsidP="001908CC" w:rsidRDefault="001908CC">
      <w:r>
        <w:t>Schmidt, K.M., J.P. Menakis, C.C. Hardy, W.J. Hann and D.L. Bunnell. 2002. Development of coarse-scale spatial data for wildland fire and fuel management. USDA Forest Service GTR-RMRS-87.</w:t>
      </w:r>
    </w:p>
    <w:p w:rsidR="001908CC" w:rsidP="001908CC" w:rsidRDefault="001908CC"/>
    <w:p w:rsidR="001908CC" w:rsidP="001908CC" w:rsidRDefault="001908CC">
      <w:r>
        <w:t>Wade, D.D., B.L. Brock, P.H. Brose, J.B. Grace, G.A. Hoch and W.A. Patterson III. 2000. Fire in eastern ecosystems. In Wildland fire in ecosystems: effects of fire on flora. Brown, J.K. and J.K. Smith, eds. USDA Forest Service GTR-RMRS-42-vol. 2. 53-96.</w:t>
      </w:r>
    </w:p>
    <w:p w:rsidRPr="00A43E41" w:rsidR="004D5F12" w:rsidP="001908C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1DF" w:rsidRDefault="004C41DF">
      <w:r>
        <w:separator/>
      </w:r>
    </w:p>
  </w:endnote>
  <w:endnote w:type="continuationSeparator" w:id="0">
    <w:p w:rsidR="004C41DF" w:rsidRDefault="004C4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08CC" w:rsidRDefault="001908CC" w:rsidP="001908C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1DF" w:rsidRDefault="004C41DF">
      <w:r>
        <w:separator/>
      </w:r>
    </w:p>
  </w:footnote>
  <w:footnote w:type="continuationSeparator" w:id="0">
    <w:p w:rsidR="004C41DF" w:rsidRDefault="004C41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1908C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8CC"/>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D99"/>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719"/>
    <w:rsid w:val="001908CC"/>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41DF"/>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6156"/>
    <w:rsid w:val="0058708F"/>
    <w:rsid w:val="00587509"/>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312"/>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5578"/>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27C45"/>
    <w:rsid w:val="00A30CB2"/>
    <w:rsid w:val="00A30DF9"/>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0342"/>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3618"/>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D7C"/>
    <w:rsid w:val="00DC4223"/>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2FE1"/>
    <w:rsid w:val="00E44DBF"/>
    <w:rsid w:val="00E45CDA"/>
    <w:rsid w:val="00E5208B"/>
    <w:rsid w:val="00E537D9"/>
    <w:rsid w:val="00E53ACC"/>
    <w:rsid w:val="00E55782"/>
    <w:rsid w:val="00E57C26"/>
    <w:rsid w:val="00E6063F"/>
    <w:rsid w:val="00E617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D75DFC"/>
  <w15:docId w15:val="{8AA38F57-7F07-45AE-92FE-9014AFA6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53618"/>
    <w:pPr>
      <w:ind w:left="720"/>
    </w:pPr>
    <w:rPr>
      <w:rFonts w:ascii="Calibri" w:eastAsia="Calibri" w:hAnsi="Calibri"/>
      <w:sz w:val="22"/>
      <w:szCs w:val="22"/>
    </w:rPr>
  </w:style>
  <w:style w:type="character" w:styleId="Hyperlink">
    <w:name w:val="Hyperlink"/>
    <w:rsid w:val="00B536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198784">
      <w:bodyDiv w:val="1"/>
      <w:marLeft w:val="0"/>
      <w:marRight w:val="0"/>
      <w:marTop w:val="0"/>
      <w:marBottom w:val="0"/>
      <w:divBdr>
        <w:top w:val="none" w:sz="0" w:space="0" w:color="auto"/>
        <w:left w:val="none" w:sz="0" w:space="0" w:color="auto"/>
        <w:bottom w:val="none" w:sz="0" w:space="0" w:color="auto"/>
        <w:right w:val="none" w:sz="0" w:space="0" w:color="auto"/>
      </w:divBdr>
    </w:div>
    <w:div w:id="165360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2318</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Randy L. Swaty</cp:lastModifiedBy>
  <cp:revision>2</cp:revision>
  <cp:lastPrinted>2014-08-21T15:20:00Z</cp:lastPrinted>
  <dcterms:created xsi:type="dcterms:W3CDTF">2018-06-14T14:33:00Z</dcterms:created>
  <dcterms:modified xsi:type="dcterms:W3CDTF">2018-06-14T14:33:00Z</dcterms:modified>
</cp:coreProperties>
</file>