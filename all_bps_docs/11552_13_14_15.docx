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58F" w:rsidP="002B758F" w:rsidRDefault="002B758F" w14:paraId="03E23117" w14:textId="77777777">
      <w:pPr>
        <w:pStyle w:val="BpSTitle"/>
      </w:pPr>
      <w:r>
        <w:t>11552</w:t>
      </w:r>
    </w:p>
    <w:p w:rsidR="002B758F" w:rsidP="002B758F" w:rsidRDefault="002B758F" w14:paraId="1781EDBD" w14:textId="77777777">
      <w:pPr>
        <w:pStyle w:val="BpSTitle"/>
      </w:pPr>
      <w:r>
        <w:t>North American Warm Desert Riparian Systems</w:t>
      </w:r>
      <w:r w:rsidR="00525C87">
        <w:t xml:space="preserve"> -</w:t>
      </w:r>
      <w:r>
        <w:t>-</w:t>
      </w:r>
      <w:r w:rsidR="00525C87">
        <w:t xml:space="preserve"> </w:t>
      </w:r>
      <w:r>
        <w:t>Stringers</w:t>
      </w:r>
    </w:p>
    <w:p w:rsidR="002B758F" w:rsidP="000E1E47" w:rsidRDefault="002B758F" w14:paraId="6E8A2FD8" w14:textId="326DF839">
      <w:pPr>
        <w:tabs>
          <w:tab w:val="left" w:pos="6840"/>
        </w:tabs>
      </w:pPr>
      <w:r>
        <w:t xmlns:w="http://schemas.openxmlformats.org/wordprocessingml/2006/main">BpS Model/Description Version: Aug. 2020</w:t>
      </w:r>
      <w:r w:rsidR="00525C87">
        <w:tab/>
      </w:r>
    </w:p>
    <w:p w:rsidR="002B758F" w:rsidP="000E1E47" w:rsidRDefault="002B758F" w14:paraId="12B7140D"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2B758F" w:rsidR="002B758F" w:rsidTr="002B758F" w14:paraId="626E6D09" w14:textId="77777777">
        <w:tc>
          <w:tcPr>
            <w:tcW w:w="2100" w:type="dxa"/>
            <w:tcBorders>
              <w:top w:val="single" w:color="auto" w:sz="2" w:space="0"/>
              <w:left w:val="single" w:color="auto" w:sz="12" w:space="0"/>
              <w:bottom w:val="single" w:color="000000" w:sz="12" w:space="0"/>
            </w:tcBorders>
            <w:shd w:val="clear" w:color="auto" w:fill="auto"/>
          </w:tcPr>
          <w:p w:rsidRPr="002B758F" w:rsidR="002B758F" w:rsidP="005B24C6" w:rsidRDefault="002B758F" w14:paraId="1488EC60" w14:textId="77777777">
            <w:pPr>
              <w:rPr>
                <w:b/>
                <w:bCs/>
              </w:rPr>
            </w:pPr>
            <w:r w:rsidRPr="002B758F">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2B758F" w:rsidR="002B758F" w:rsidP="005B24C6" w:rsidRDefault="002B758F" w14:paraId="63E0D472"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2B758F" w:rsidR="002B758F" w:rsidP="005B24C6" w:rsidRDefault="002B758F" w14:paraId="434314BF" w14:textId="77777777">
            <w:pPr>
              <w:rPr>
                <w:b/>
                <w:bCs/>
              </w:rPr>
            </w:pPr>
            <w:r w:rsidRPr="002B758F">
              <w:rPr>
                <w:b/>
                <w:bCs/>
              </w:rPr>
              <w:t>Reviewers</w:t>
            </w:r>
          </w:p>
        </w:tc>
        <w:tc>
          <w:tcPr>
            <w:tcW w:w="852" w:type="dxa"/>
            <w:tcBorders>
              <w:top w:val="single" w:color="auto" w:sz="2" w:space="0"/>
              <w:bottom w:val="single" w:color="000000" w:sz="12" w:space="0"/>
            </w:tcBorders>
            <w:shd w:val="clear" w:color="auto" w:fill="auto"/>
          </w:tcPr>
          <w:p w:rsidRPr="002B758F" w:rsidR="002B758F" w:rsidP="005B24C6" w:rsidRDefault="002B758F" w14:paraId="7F7FBC79" w14:textId="77777777">
            <w:pPr>
              <w:rPr>
                <w:b/>
                <w:bCs/>
              </w:rPr>
            </w:pPr>
          </w:p>
        </w:tc>
      </w:tr>
      <w:tr w:rsidRPr="002B758F" w:rsidR="002B758F" w:rsidTr="002B758F" w14:paraId="215E215E" w14:textId="77777777">
        <w:tc>
          <w:tcPr>
            <w:tcW w:w="2100" w:type="dxa"/>
            <w:tcBorders>
              <w:top w:val="single" w:color="000000" w:sz="12" w:space="0"/>
              <w:left w:val="single" w:color="auto" w:sz="12" w:space="0"/>
            </w:tcBorders>
            <w:shd w:val="clear" w:color="auto" w:fill="auto"/>
          </w:tcPr>
          <w:p w:rsidRPr="002B758F" w:rsidR="002B758F" w:rsidP="005B24C6" w:rsidRDefault="002B758F" w14:paraId="4159CE82" w14:textId="77777777">
            <w:pPr>
              <w:rPr>
                <w:bCs/>
              </w:rPr>
            </w:pPr>
            <w:r w:rsidRPr="002B758F">
              <w:rPr>
                <w:bCs/>
              </w:rPr>
              <w:t>Louis Provencher</w:t>
            </w:r>
          </w:p>
        </w:tc>
        <w:tc>
          <w:tcPr>
            <w:tcW w:w="2400" w:type="dxa"/>
            <w:tcBorders>
              <w:top w:val="single" w:color="000000" w:sz="12" w:space="0"/>
              <w:right w:val="single" w:color="000000" w:sz="12" w:space="0"/>
            </w:tcBorders>
            <w:shd w:val="clear" w:color="auto" w:fill="auto"/>
          </w:tcPr>
          <w:p w:rsidRPr="002B758F" w:rsidR="002B758F" w:rsidP="005B24C6" w:rsidRDefault="002B758F" w14:paraId="2D541BB5" w14:textId="77777777">
            <w:r w:rsidRPr="002B758F">
              <w:t>lprovencher@tnc.org</w:t>
            </w:r>
          </w:p>
        </w:tc>
        <w:tc>
          <w:tcPr>
            <w:tcW w:w="1392" w:type="dxa"/>
            <w:tcBorders>
              <w:top w:val="single" w:color="000000" w:sz="12" w:space="0"/>
              <w:left w:val="single" w:color="000000" w:sz="12" w:space="0"/>
            </w:tcBorders>
            <w:shd w:val="clear" w:color="auto" w:fill="auto"/>
          </w:tcPr>
          <w:p w:rsidRPr="002B758F" w:rsidR="002B758F" w:rsidP="005B24C6" w:rsidRDefault="002B758F" w14:paraId="0EB7B75D" w14:textId="77777777">
            <w:r w:rsidRPr="002B758F">
              <w:t>None</w:t>
            </w:r>
          </w:p>
        </w:tc>
        <w:tc>
          <w:tcPr>
            <w:tcW w:w="852" w:type="dxa"/>
            <w:tcBorders>
              <w:top w:val="single" w:color="000000" w:sz="12" w:space="0"/>
            </w:tcBorders>
            <w:shd w:val="clear" w:color="auto" w:fill="auto"/>
          </w:tcPr>
          <w:p w:rsidRPr="002B758F" w:rsidR="002B758F" w:rsidP="005B24C6" w:rsidRDefault="002B758F" w14:paraId="39021EA3" w14:textId="77777777">
            <w:r w:rsidRPr="002B758F">
              <w:t>None</w:t>
            </w:r>
          </w:p>
        </w:tc>
      </w:tr>
      <w:tr w:rsidRPr="002B758F" w:rsidR="002B758F" w:rsidTr="002B758F" w14:paraId="79D52D8F" w14:textId="77777777">
        <w:tc>
          <w:tcPr>
            <w:tcW w:w="2100" w:type="dxa"/>
            <w:tcBorders>
              <w:left w:val="single" w:color="auto" w:sz="12" w:space="0"/>
            </w:tcBorders>
            <w:shd w:val="clear" w:color="auto" w:fill="auto"/>
          </w:tcPr>
          <w:p w:rsidRPr="002B758F" w:rsidR="002B758F" w:rsidP="005B24C6" w:rsidRDefault="002B758F" w14:paraId="3332D7EF" w14:textId="77777777">
            <w:pPr>
              <w:rPr>
                <w:bCs/>
              </w:rPr>
            </w:pPr>
            <w:r w:rsidRPr="002B758F">
              <w:rPr>
                <w:bCs/>
              </w:rPr>
              <w:t>None</w:t>
            </w:r>
          </w:p>
        </w:tc>
        <w:tc>
          <w:tcPr>
            <w:tcW w:w="2400" w:type="dxa"/>
            <w:tcBorders>
              <w:right w:val="single" w:color="000000" w:sz="12" w:space="0"/>
            </w:tcBorders>
            <w:shd w:val="clear" w:color="auto" w:fill="auto"/>
          </w:tcPr>
          <w:p w:rsidRPr="002B758F" w:rsidR="002B758F" w:rsidP="005B24C6" w:rsidRDefault="002B758F" w14:paraId="4092BBEC" w14:textId="77777777">
            <w:r w:rsidRPr="002B758F">
              <w:t>None</w:t>
            </w:r>
          </w:p>
        </w:tc>
        <w:tc>
          <w:tcPr>
            <w:tcW w:w="1392" w:type="dxa"/>
            <w:tcBorders>
              <w:left w:val="single" w:color="000000" w:sz="12" w:space="0"/>
            </w:tcBorders>
            <w:shd w:val="clear" w:color="auto" w:fill="auto"/>
          </w:tcPr>
          <w:p w:rsidRPr="002B758F" w:rsidR="002B758F" w:rsidP="005B24C6" w:rsidRDefault="002B758F" w14:paraId="58402D3E" w14:textId="77777777">
            <w:r w:rsidRPr="002B758F">
              <w:t>None</w:t>
            </w:r>
          </w:p>
        </w:tc>
        <w:tc>
          <w:tcPr>
            <w:tcW w:w="852" w:type="dxa"/>
            <w:shd w:val="clear" w:color="auto" w:fill="auto"/>
          </w:tcPr>
          <w:p w:rsidRPr="002B758F" w:rsidR="002B758F" w:rsidP="005B24C6" w:rsidRDefault="002B758F" w14:paraId="31147B91" w14:textId="77777777">
            <w:r w:rsidRPr="002B758F">
              <w:t>None</w:t>
            </w:r>
          </w:p>
        </w:tc>
      </w:tr>
      <w:tr w:rsidRPr="002B758F" w:rsidR="002B758F" w:rsidTr="002B758F" w14:paraId="56CC9B1F" w14:textId="77777777">
        <w:tc>
          <w:tcPr>
            <w:tcW w:w="2100" w:type="dxa"/>
            <w:tcBorders>
              <w:left w:val="single" w:color="auto" w:sz="12" w:space="0"/>
              <w:bottom w:val="single" w:color="auto" w:sz="2" w:space="0"/>
            </w:tcBorders>
            <w:shd w:val="clear" w:color="auto" w:fill="auto"/>
          </w:tcPr>
          <w:p w:rsidRPr="002B758F" w:rsidR="002B758F" w:rsidP="005B24C6" w:rsidRDefault="002B758F" w14:paraId="0241B686" w14:textId="77777777">
            <w:pPr>
              <w:rPr>
                <w:bCs/>
              </w:rPr>
            </w:pPr>
            <w:r w:rsidRPr="002B758F">
              <w:rPr>
                <w:bCs/>
              </w:rPr>
              <w:t>None</w:t>
            </w:r>
          </w:p>
        </w:tc>
        <w:tc>
          <w:tcPr>
            <w:tcW w:w="2400" w:type="dxa"/>
            <w:tcBorders>
              <w:right w:val="single" w:color="000000" w:sz="12" w:space="0"/>
            </w:tcBorders>
            <w:shd w:val="clear" w:color="auto" w:fill="auto"/>
          </w:tcPr>
          <w:p w:rsidRPr="002B758F" w:rsidR="002B758F" w:rsidP="005B24C6" w:rsidRDefault="002B758F" w14:paraId="2E03D1A0" w14:textId="77777777">
            <w:r w:rsidRPr="002B758F">
              <w:t>None</w:t>
            </w:r>
          </w:p>
        </w:tc>
        <w:tc>
          <w:tcPr>
            <w:tcW w:w="1392" w:type="dxa"/>
            <w:tcBorders>
              <w:left w:val="single" w:color="000000" w:sz="12" w:space="0"/>
              <w:bottom w:val="single" w:color="auto" w:sz="2" w:space="0"/>
            </w:tcBorders>
            <w:shd w:val="clear" w:color="auto" w:fill="auto"/>
          </w:tcPr>
          <w:p w:rsidRPr="002B758F" w:rsidR="002B758F" w:rsidP="005B24C6" w:rsidRDefault="002B758F" w14:paraId="638DC1A4" w14:textId="77777777">
            <w:r w:rsidRPr="002B758F">
              <w:t>None</w:t>
            </w:r>
          </w:p>
        </w:tc>
        <w:tc>
          <w:tcPr>
            <w:tcW w:w="852" w:type="dxa"/>
            <w:shd w:val="clear" w:color="auto" w:fill="auto"/>
          </w:tcPr>
          <w:p w:rsidRPr="002B758F" w:rsidR="002B758F" w:rsidP="005B24C6" w:rsidRDefault="002B758F" w14:paraId="504A8B3E" w14:textId="77777777">
            <w:r w:rsidRPr="002B758F">
              <w:t>None</w:t>
            </w:r>
          </w:p>
        </w:tc>
      </w:tr>
    </w:tbl>
    <w:p w:rsidR="002B758F" w:rsidP="002B758F" w:rsidRDefault="002B758F" w14:paraId="0267C6B0" w14:textId="77777777"/>
    <w:p w:rsidR="002B758F" w:rsidP="002B758F" w:rsidRDefault="002B758F" w14:paraId="623DF9EB" w14:textId="77777777">
      <w:pPr>
        <w:pStyle w:val="InfoPara"/>
      </w:pPr>
      <w:r>
        <w:t>Vegetation Type</w:t>
      </w:r>
    </w:p>
    <w:p w:rsidR="002B758F" w:rsidP="002B758F" w:rsidRDefault="002C3A09" w14:paraId="7EA99E1C" w14:textId="1E7886B5">
      <w:r w:rsidRPr="002C3A09">
        <w:t>Woody Wetland</w:t>
      </w:r>
      <w:bookmarkStart w:name="_GoBack" w:id="0"/>
      <w:bookmarkEnd w:id="0"/>
    </w:p>
    <w:p w:rsidR="002B758F" w:rsidP="002B758F" w:rsidRDefault="002B758F" w14:paraId="4C23A509" w14:textId="77777777">
      <w:pPr>
        <w:pStyle w:val="InfoPara"/>
      </w:pPr>
      <w:r>
        <w:t>Map Zones</w:t>
      </w:r>
    </w:p>
    <w:p w:rsidR="002B758F" w:rsidP="002B758F" w:rsidRDefault="002B758F" w14:paraId="0E7F36B2" w14:textId="77777777">
      <w:r>
        <w:t>13</w:t>
      </w:r>
      <w:r w:rsidR="00783FB0">
        <w:t>, 14,</w:t>
      </w:r>
      <w:r w:rsidR="00525C87">
        <w:t xml:space="preserve"> </w:t>
      </w:r>
      <w:r w:rsidR="00783FB0">
        <w:t>15</w:t>
      </w:r>
    </w:p>
    <w:p w:rsidR="002B758F" w:rsidP="002B758F" w:rsidRDefault="002B758F" w14:paraId="4161F7C5" w14:textId="77777777">
      <w:pPr>
        <w:pStyle w:val="InfoPara"/>
      </w:pPr>
      <w:r>
        <w:t>Model Splits or Lumps</w:t>
      </w:r>
    </w:p>
    <w:p w:rsidR="002B758F" w:rsidP="002B758F" w:rsidRDefault="002B758F" w14:paraId="37E0826F" w14:textId="77037AEC">
      <w:r>
        <w:t xml:space="preserve">This </w:t>
      </w:r>
      <w:r w:rsidR="00B129A4">
        <w:t>biophysical setting (</w:t>
      </w:r>
      <w:r>
        <w:t>BpS</w:t>
      </w:r>
      <w:r w:rsidR="00B129A4">
        <w:t>)</w:t>
      </w:r>
      <w:r>
        <w:t xml:space="preserve"> is split into multiple models</w:t>
      </w:r>
      <w:r w:rsidR="00B129A4">
        <w:t xml:space="preserve">. </w:t>
      </w:r>
      <w:r>
        <w:t>BpS 1311550 was split between 1311551</w:t>
      </w:r>
      <w:r w:rsidR="00A709E7">
        <w:t>, which is</w:t>
      </w:r>
      <w:r>
        <w:t xml:space="preserve"> dominated by mid to large </w:t>
      </w:r>
      <w:r w:rsidR="00D03D1A">
        <w:t>perennial</w:t>
      </w:r>
      <w:r>
        <w:t xml:space="preserve"> rivers where Native American use was possible</w:t>
      </w:r>
      <w:r w:rsidR="00A709E7">
        <w:t>,</w:t>
      </w:r>
      <w:r>
        <w:t xml:space="preserve"> and 1311552</w:t>
      </w:r>
      <w:r w:rsidR="00A709E7">
        <w:t>, which</w:t>
      </w:r>
      <w:r>
        <w:t xml:space="preserve"> represents smaller riparian stringers with either intermittent water or subsurface groundwater flow (washes, canyon corridor</w:t>
      </w:r>
      <w:r w:rsidR="00A709E7">
        <w:t>s</w:t>
      </w:r>
      <w:r>
        <w:t xml:space="preserve">, small streams) imbedded </w:t>
      </w:r>
      <w:r w:rsidR="00D03D1A">
        <w:t xml:space="preserve">in the creosote and blackbrush </w:t>
      </w:r>
      <w:r>
        <w:t>matrix vegetation.</w:t>
      </w:r>
    </w:p>
    <w:p w:rsidR="002B758F" w:rsidP="002B758F" w:rsidRDefault="002B758F" w14:paraId="3AF8B112" w14:textId="77777777">
      <w:pPr>
        <w:pStyle w:val="InfoPara"/>
      </w:pPr>
      <w:r>
        <w:t>Geographic Range</w:t>
      </w:r>
    </w:p>
    <w:p w:rsidR="002B758F" w:rsidP="002B758F" w:rsidRDefault="002B758F" w14:paraId="71ADC3B9" w14:textId="281DD410">
      <w:r>
        <w:t>Found in the warm deserts of the southwestern U</w:t>
      </w:r>
      <w:r w:rsidR="00A709E7">
        <w:t xml:space="preserve">nited </w:t>
      </w:r>
      <w:r>
        <w:t>S</w:t>
      </w:r>
      <w:r w:rsidR="00A709E7">
        <w:t>tates</w:t>
      </w:r>
      <w:r>
        <w:t xml:space="preserve">. Intermittent to dry warm desert (Mojave and Sonoran </w:t>
      </w:r>
      <w:r w:rsidR="00A709E7">
        <w:t>d</w:t>
      </w:r>
      <w:r>
        <w:t>eserts) drainages with mostly subsurface flow in southern C</w:t>
      </w:r>
      <w:r w:rsidR="00A709E7">
        <w:t>alifornia</w:t>
      </w:r>
      <w:r>
        <w:t>, N</w:t>
      </w:r>
      <w:r w:rsidR="00A709E7">
        <w:t>evada</w:t>
      </w:r>
      <w:r>
        <w:t>, A</w:t>
      </w:r>
      <w:r w:rsidR="00A709E7">
        <w:t>rizona,</w:t>
      </w:r>
      <w:r>
        <w:t xml:space="preserve"> and southwest U</w:t>
      </w:r>
      <w:r w:rsidR="00A709E7">
        <w:t>tah</w:t>
      </w:r>
      <w:r>
        <w:t>.</w:t>
      </w:r>
    </w:p>
    <w:p w:rsidR="002B758F" w:rsidP="002B758F" w:rsidRDefault="002B758F" w14:paraId="323A7549" w14:textId="77777777">
      <w:pPr>
        <w:pStyle w:val="InfoPara"/>
      </w:pPr>
      <w:r>
        <w:t>Biophysical Site Description</w:t>
      </w:r>
    </w:p>
    <w:p w:rsidR="002B758F" w:rsidP="002B758F" w:rsidRDefault="002B758F" w14:paraId="07B24CB6" w14:textId="2CF0C085">
      <w:r>
        <w:t>Narrow riparian systems occur primarily along low</w:t>
      </w:r>
      <w:r w:rsidR="00A709E7">
        <w:t>-</w:t>
      </w:r>
      <w:r>
        <w:t>elevation shrublands (creosote, blackbrush</w:t>
      </w:r>
      <w:r w:rsidR="00A709E7">
        <w:t>,</w:t>
      </w:r>
      <w:r>
        <w:t xml:space="preserve"> and paloverde matrix vegetation) and in canyons</w:t>
      </w:r>
      <w:r w:rsidR="00A709E7">
        <w:t xml:space="preserve"> or</w:t>
      </w:r>
      <w:r>
        <w:t xml:space="preserve"> washes</w:t>
      </w:r>
      <w:r w:rsidR="00A709E7">
        <w:t>,</w:t>
      </w:r>
      <w:r>
        <w:t xml:space="preserve"> or as spring brooks. Elevation is typically </w:t>
      </w:r>
      <w:r w:rsidR="00A709E7">
        <w:t>&lt;</w:t>
      </w:r>
      <w:r>
        <w:t>4</w:t>
      </w:r>
      <w:r w:rsidR="00D03D1A">
        <w:t>,</w:t>
      </w:r>
      <w:r>
        <w:t>000ft. Examples of intermittent streams can be found in the Amargosa Gorge, Whitewater River, Andreas Canyon, Paiute Creek</w:t>
      </w:r>
      <w:r w:rsidR="00A709E7">
        <w:t>,</w:t>
      </w:r>
      <w:r>
        <w:t xml:space="preserve"> and Palm Canyon. Oasis woodlands occur in isolated stands such as the Palm Canyon</w:t>
      </w:r>
      <w:r w:rsidR="00D03D1A">
        <w:t>, Thousand Palms</w:t>
      </w:r>
      <w:r w:rsidR="00A709E7">
        <w:t>,</w:t>
      </w:r>
      <w:r w:rsidR="00D03D1A">
        <w:t xml:space="preserve"> and Twentynine P</w:t>
      </w:r>
      <w:r>
        <w:t>alms oases.</w:t>
      </w:r>
    </w:p>
    <w:p w:rsidR="002B758F" w:rsidP="002B758F" w:rsidRDefault="002B758F" w14:paraId="5E3597C4" w14:textId="77777777">
      <w:pPr>
        <w:pStyle w:val="InfoPara"/>
      </w:pPr>
      <w:r>
        <w:t>Vegetation Description</w:t>
      </w:r>
    </w:p>
    <w:p w:rsidR="002B758F" w:rsidP="002B758F" w:rsidRDefault="002B758F" w14:paraId="490C1624" w14:textId="18A36D07">
      <w:r>
        <w:t xml:space="preserve">The vegetation is a mix of riparian shrublands dotted with tree species </w:t>
      </w:r>
      <w:r w:rsidRPr="000E1E47">
        <w:rPr>
          <w:i/>
        </w:rPr>
        <w:t>Salix</w:t>
      </w:r>
      <w:r>
        <w:t xml:space="preserve"> </w:t>
      </w:r>
      <w:r w:rsidRPr="000E1E47">
        <w:rPr>
          <w:i/>
        </w:rPr>
        <w:t>gooddingii</w:t>
      </w:r>
      <w:r>
        <w:t xml:space="preserve">, </w:t>
      </w:r>
      <w:r w:rsidRPr="000E1E47">
        <w:rPr>
          <w:i/>
        </w:rPr>
        <w:t>Populus</w:t>
      </w:r>
      <w:r>
        <w:t xml:space="preserve"> </w:t>
      </w:r>
      <w:r w:rsidRPr="000E1E47">
        <w:rPr>
          <w:i/>
        </w:rPr>
        <w:t>fremontii</w:t>
      </w:r>
      <w:r w:rsidR="00A709E7">
        <w:t>,</w:t>
      </w:r>
      <w:r>
        <w:t xml:space="preserve"> and </w:t>
      </w:r>
      <w:r w:rsidRPr="000E1E47">
        <w:rPr>
          <w:i/>
        </w:rPr>
        <w:t>Fraxinus</w:t>
      </w:r>
      <w:r>
        <w:t xml:space="preserve"> </w:t>
      </w:r>
      <w:r w:rsidRPr="000E1E47">
        <w:rPr>
          <w:i/>
        </w:rPr>
        <w:t>velutina</w:t>
      </w:r>
      <w:r>
        <w:t xml:space="preserve"> where water surfaces. Patches of grassland and forbs (</w:t>
      </w:r>
      <w:r w:rsidRPr="000E1E47">
        <w:rPr>
          <w:i/>
        </w:rPr>
        <w:t>Distichlis spicata</w:t>
      </w:r>
      <w:r w:rsidR="00A709E7">
        <w:t>,</w:t>
      </w:r>
      <w:r w:rsidRPr="000E1E47">
        <w:rPr>
          <w:i/>
        </w:rPr>
        <w:t xml:space="preserve"> Sporobolus airoides</w:t>
      </w:r>
      <w:r w:rsidR="00A709E7">
        <w:t>,</w:t>
      </w:r>
      <w:r w:rsidRPr="000E1E47">
        <w:rPr>
          <w:i/>
        </w:rPr>
        <w:t xml:space="preserve"> Carex </w:t>
      </w:r>
      <w:r w:rsidRPr="00A709E7">
        <w:t>spp</w:t>
      </w:r>
      <w:r w:rsidR="00A709E7">
        <w:t>.,</w:t>
      </w:r>
      <w:r w:rsidRPr="000E1E47">
        <w:rPr>
          <w:i/>
        </w:rPr>
        <w:t xml:space="preserve"> </w:t>
      </w:r>
      <w:r w:rsidRPr="00A709E7">
        <w:t>and</w:t>
      </w:r>
      <w:r w:rsidRPr="000E1E47">
        <w:rPr>
          <w:i/>
        </w:rPr>
        <w:t xml:space="preserve"> Pluchea sericea</w:t>
      </w:r>
      <w:r>
        <w:t xml:space="preserve">) are present but not extensive. Dominant shrubs include </w:t>
      </w:r>
      <w:r w:rsidRPr="000E1E47">
        <w:rPr>
          <w:i/>
        </w:rPr>
        <w:t>Acacia</w:t>
      </w:r>
      <w:r>
        <w:t xml:space="preserve"> spp</w:t>
      </w:r>
      <w:r w:rsidR="00A709E7">
        <w:t>.</w:t>
      </w:r>
      <w:r>
        <w:t xml:space="preserve">, </w:t>
      </w:r>
      <w:r w:rsidRPr="000E1E47">
        <w:rPr>
          <w:i/>
        </w:rPr>
        <w:t>Salix</w:t>
      </w:r>
      <w:r>
        <w:t xml:space="preserve"> </w:t>
      </w:r>
      <w:r w:rsidRPr="000E1E47">
        <w:rPr>
          <w:i/>
        </w:rPr>
        <w:t>exigua</w:t>
      </w:r>
      <w:r>
        <w:t xml:space="preserve">, </w:t>
      </w:r>
      <w:r w:rsidRPr="000E1E47">
        <w:rPr>
          <w:i/>
        </w:rPr>
        <w:t>Prosopis</w:t>
      </w:r>
      <w:r>
        <w:t xml:space="preserve"> spp</w:t>
      </w:r>
      <w:r w:rsidR="00A709E7">
        <w:t>.,</w:t>
      </w:r>
      <w:r>
        <w:t xml:space="preserve"> and </w:t>
      </w:r>
      <w:r w:rsidRPr="000E1E47">
        <w:rPr>
          <w:i/>
        </w:rPr>
        <w:t>Washingtonia</w:t>
      </w:r>
      <w:r>
        <w:t xml:space="preserve"> </w:t>
      </w:r>
      <w:r w:rsidRPr="000E1E47">
        <w:rPr>
          <w:i/>
        </w:rPr>
        <w:t>filifera</w:t>
      </w:r>
      <w:r>
        <w:t xml:space="preserve"> (in oases primarily). Mesquite occurs as dispersed shrubs, not bosque. Halophytic shrub-dominated patches occur on drier sediment deposits or saltier surfaces. Vegetation is dependent upon periodic flash flooding. Native Americans had a minor effect on these riparian systems compared to larger floodplains.</w:t>
      </w:r>
    </w:p>
    <w:p w:rsidR="002B758F" w:rsidP="002B758F" w:rsidRDefault="002B758F" w14:paraId="6FBA380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ACACI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Acacia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exigua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PROSO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Pluchea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Arrowweed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Inland 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POFR2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fremontii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Fremont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FRVE2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Velvet ash</w:t>
            </w:r>
          </w:p>
        </w:tc>
      </w:tr>
    </w:tbl>
    <w:p>
      <w:r>
        <w:rPr>
          <w:sz w:val="16"/>
        </w:rPr>
        <w:t>Species names are from the NRCS PLANTS database. Check species codes at http://plants.usda.gov.</w:t>
      </w:r>
    </w:p>
    <w:p w:rsidR="002B758F" w:rsidP="002B758F" w:rsidRDefault="002B758F" w14:paraId="0EC20F5C" w14:textId="77777777">
      <w:pPr>
        <w:pStyle w:val="InfoPara"/>
      </w:pPr>
      <w:r>
        <w:t>Disturbance Description</w:t>
      </w:r>
    </w:p>
    <w:p w:rsidR="002B758F" w:rsidP="002B758F" w:rsidRDefault="002B758F" w14:paraId="45D4033B" w14:textId="78154E19">
      <w:r>
        <w:t>This BpS is a flash flood-dependent ecosystem. The entire range of flood magnitude contribute</w:t>
      </w:r>
      <w:r w:rsidR="00A709E7">
        <w:t>s</w:t>
      </w:r>
      <w:r>
        <w:t xml:space="preserve"> to ecological processes such as nutrient cycling, recruitment, </w:t>
      </w:r>
      <w:r w:rsidR="00A709E7">
        <w:t xml:space="preserve">and </w:t>
      </w:r>
      <w:r>
        <w:t>spec</w:t>
      </w:r>
      <w:r w:rsidR="00D03D1A">
        <w:t xml:space="preserve">ies composition. </w:t>
      </w:r>
      <w:r w:rsidR="00A709E7">
        <w:t xml:space="preserve">Two- to </w:t>
      </w:r>
      <w:r w:rsidR="00D03D1A">
        <w:t>10</w:t>
      </w:r>
      <w:r w:rsidR="00A709E7">
        <w:t>-</w:t>
      </w:r>
      <w:r w:rsidR="00D03D1A">
        <w:t xml:space="preserve">yr events </w:t>
      </w:r>
      <w:r>
        <w:t>primarily impact herbaceous vegetation, 7-50yr events result in patchy removal of shr</w:t>
      </w:r>
      <w:r w:rsidR="00D03D1A">
        <w:t>ubs and saplings</w:t>
      </w:r>
      <w:r w:rsidR="00A709E7">
        <w:t>,</w:t>
      </w:r>
      <w:r w:rsidR="00D03D1A">
        <w:t xml:space="preserve"> 50</w:t>
      </w:r>
      <w:r w:rsidR="00A709E7">
        <w:t>-</w:t>
      </w:r>
      <w:r w:rsidR="00D03D1A">
        <w:t xml:space="preserve">yr+ events </w:t>
      </w:r>
      <w:r>
        <w:t xml:space="preserve">remove stands of larger trees. Cottonwood, if present, return to pole size within 10yrs of disturbance. Cottonwood is considered mature around 60yrs. </w:t>
      </w:r>
    </w:p>
    <w:p w:rsidR="002B758F" w:rsidP="002B758F" w:rsidRDefault="002B758F" w14:paraId="718CBADC" w14:textId="77777777"/>
    <w:p w:rsidR="002B758F" w:rsidP="002B758F" w:rsidRDefault="002B758F" w14:paraId="3EE96E40" w14:textId="6461FB48">
      <w:r>
        <w:t>In general</w:t>
      </w:r>
      <w:r w:rsidR="00A709E7">
        <w:t>,</w:t>
      </w:r>
      <w:r>
        <w:t xml:space="preserve"> fuel is typically continuous and fuel loads </w:t>
      </w:r>
      <w:r w:rsidR="00A709E7">
        <w:t xml:space="preserve">are </w:t>
      </w:r>
      <w:r>
        <w:t>high, but fuel moisture content is also often high. Wildfires may not carry except under extreme fire</w:t>
      </w:r>
      <w:r w:rsidR="00A709E7">
        <w:t>-</w:t>
      </w:r>
      <w:r>
        <w:t xml:space="preserve">weather conditions. The average </w:t>
      </w:r>
      <w:r w:rsidR="00A709E7">
        <w:t>fire return interval (</w:t>
      </w:r>
      <w:r>
        <w:t>FRI</w:t>
      </w:r>
      <w:r w:rsidR="00A709E7">
        <w:t>)</w:t>
      </w:r>
      <w:r>
        <w:t xml:space="preserve"> for r</w:t>
      </w:r>
      <w:r w:rsidR="00D03D1A">
        <w:t>eplacement fire is 500-1</w:t>
      </w:r>
      <w:r w:rsidR="00A709E7">
        <w:t>,</w:t>
      </w:r>
      <w:r w:rsidR="00D03D1A">
        <w:t xml:space="preserve">000yrs. </w:t>
      </w:r>
      <w:r>
        <w:t xml:space="preserve">Native American burning of desert washes was assumed </w:t>
      </w:r>
      <w:r w:rsidR="00D03D1A">
        <w:t xml:space="preserve">to be </w:t>
      </w:r>
      <w:r>
        <w:t>rare. Willow and mesquite resprout after fire.</w:t>
      </w:r>
    </w:p>
    <w:p w:rsidR="002B758F" w:rsidP="002B758F" w:rsidRDefault="002B758F" w14:paraId="1C376F7C"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733</w:t>
            </w:r>
          </w:p>
        </w:tc>
        <w:tc>
          <w:p>
            <w:pPr>
              <w:jc w:val="center"/>
            </w:pPr>
            <w:r>
              <w:t>100</w:t>
            </w:r>
          </w:p>
        </w:tc>
        <w:tc>
          <w:p>
            <w:pPr>
              <w:jc w:val="center"/>
            </w:pPr>
            <w:r>
              <w:t>500</w:t>
            </w:r>
          </w:p>
        </w:tc>
        <w:tc>
          <w:p>
            <w:pPr>
              <w:jc w:val="center"/>
            </w:pPr>
            <w:r>
              <w:t>1000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733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B758F" w:rsidP="002B758F" w:rsidRDefault="002B758F" w14:paraId="31AEAEC3" w14:textId="77777777">
      <w:pPr>
        <w:pStyle w:val="InfoPara"/>
      </w:pPr>
      <w:r>
        <w:t>Scale Description</w:t>
      </w:r>
    </w:p>
    <w:p w:rsidR="002B758F" w:rsidP="002B758F" w:rsidRDefault="002B758F" w14:paraId="1573417D" w14:textId="1DF1F012">
      <w:r>
        <w:t>These systems exist as small</w:t>
      </w:r>
      <w:r w:rsidR="00A709E7">
        <w:t>,</w:t>
      </w:r>
      <w:r>
        <w:t xml:space="preserve"> linear features &lt;60m wide in the landscape. Flash flooding disturb</w:t>
      </w:r>
      <w:r w:rsidR="00A709E7">
        <w:t>s</w:t>
      </w:r>
      <w:r>
        <w:t xml:space="preserve"> miles of riparian vegetation, whereas fires may burn &lt;100ac in long</w:t>
      </w:r>
      <w:r w:rsidR="00A709E7">
        <w:t>,</w:t>
      </w:r>
      <w:r>
        <w:t xml:space="preserve"> linear patches.</w:t>
      </w:r>
    </w:p>
    <w:p w:rsidR="002B758F" w:rsidP="002B758F" w:rsidRDefault="002B758F" w14:paraId="25018389" w14:textId="77777777">
      <w:pPr>
        <w:pStyle w:val="InfoPara"/>
      </w:pPr>
      <w:r>
        <w:t>Adjacency or Identification Concerns</w:t>
      </w:r>
    </w:p>
    <w:p w:rsidR="002B758F" w:rsidP="002B758F" w:rsidRDefault="002B758F" w14:paraId="461FEED5" w14:textId="6593A021">
      <w:r>
        <w:t xml:space="preserve">Creosote (BpS 131087) and blackbrush (BpS 131082) </w:t>
      </w:r>
      <w:r w:rsidR="00A709E7">
        <w:t xml:space="preserve">are </w:t>
      </w:r>
      <w:r w:rsidR="00D03D1A">
        <w:t>immediately</w:t>
      </w:r>
      <w:r>
        <w:t xml:space="preserve"> adjacent to BpS 1311552</w:t>
      </w:r>
      <w:r w:rsidR="00A709E7">
        <w:t>,</w:t>
      </w:r>
      <w:r>
        <w:t xml:space="preserve"> and the transition is sharp to riparian vegetation. </w:t>
      </w:r>
    </w:p>
    <w:p w:rsidR="002B758F" w:rsidP="002B758F" w:rsidRDefault="002B758F" w14:paraId="521A2B38" w14:textId="77777777"/>
    <w:p w:rsidR="002B758F" w:rsidP="002B758F" w:rsidRDefault="002B758F" w14:paraId="50F8F097" w14:textId="6B72F7AA">
      <w:r>
        <w:t>Water diversion and groundwater pumping have greatly modified hydrologic regimes and water levels, perhaps permanently.</w:t>
      </w:r>
    </w:p>
    <w:p w:rsidR="002B758F" w:rsidP="002B758F" w:rsidRDefault="002B758F" w14:paraId="7932A43F" w14:textId="77777777"/>
    <w:p w:rsidR="002B758F" w:rsidP="002B758F" w:rsidRDefault="002B758F" w14:paraId="26D40B76" w14:textId="77777777">
      <w:r>
        <w:t>Livestock grazing can be a major influence in the alteration of structure, composition</w:t>
      </w:r>
      <w:r w:rsidR="00A709E7">
        <w:t>,</w:t>
      </w:r>
      <w:r>
        <w:t xml:space="preserve"> and function of the community.</w:t>
      </w:r>
    </w:p>
    <w:p w:rsidR="002B758F" w:rsidP="002B758F" w:rsidRDefault="002B758F" w14:paraId="2FC86A09" w14:textId="77777777"/>
    <w:p w:rsidR="002B758F" w:rsidP="002B758F" w:rsidRDefault="002B758F" w14:paraId="3698AFA4" w14:textId="77777777">
      <w:r>
        <w:t xml:space="preserve">Exotic trees of </w:t>
      </w:r>
      <w:r w:rsidRPr="000E1E47">
        <w:rPr>
          <w:i/>
        </w:rPr>
        <w:t>Elaeagnus angustifolia</w:t>
      </w:r>
      <w:r>
        <w:t xml:space="preserve"> and </w:t>
      </w:r>
      <w:r w:rsidRPr="000E1E47">
        <w:rPr>
          <w:i/>
        </w:rPr>
        <w:t>Tamarix</w:t>
      </w:r>
      <w:r>
        <w:t xml:space="preserve"> spp</w:t>
      </w:r>
      <w:r w:rsidR="00A709E7">
        <w:t>.</w:t>
      </w:r>
      <w:r>
        <w:t xml:space="preserve"> are common in some stands.</w:t>
      </w:r>
    </w:p>
    <w:p w:rsidR="002B758F" w:rsidP="002B758F" w:rsidRDefault="002B758F" w14:paraId="1A96EE4A" w14:textId="77777777"/>
    <w:p w:rsidR="002B758F" w:rsidP="002B758F" w:rsidRDefault="002B758F" w14:paraId="2B4039D7" w14:textId="0925437E">
      <w:r>
        <w:t>In some riparian woodlands, the invasives saltcedar (</w:t>
      </w:r>
      <w:r w:rsidRPr="000E1E47">
        <w:rPr>
          <w:i/>
        </w:rPr>
        <w:t>Tamarix</w:t>
      </w:r>
      <w:r>
        <w:t xml:space="preserve"> spp</w:t>
      </w:r>
      <w:r w:rsidR="00A709E7">
        <w:t>.</w:t>
      </w:r>
      <w:r>
        <w:t>)</w:t>
      </w:r>
      <w:r w:rsidR="00A709E7">
        <w:t xml:space="preserve"> </w:t>
      </w:r>
      <w:r>
        <w:t>and</w:t>
      </w:r>
      <w:r w:rsidR="00A709E7">
        <w:t>,</w:t>
      </w:r>
      <w:r>
        <w:t xml:space="preserve"> less frequently</w:t>
      </w:r>
      <w:r w:rsidR="00A709E7">
        <w:t>,</w:t>
      </w:r>
      <w:r>
        <w:t xml:space="preserve"> giant reed (</w:t>
      </w:r>
      <w:r w:rsidRPr="000E1E47">
        <w:rPr>
          <w:i/>
        </w:rPr>
        <w:t>Arundo</w:t>
      </w:r>
      <w:r>
        <w:t xml:space="preserve"> </w:t>
      </w:r>
      <w:r w:rsidRPr="000E1E47">
        <w:rPr>
          <w:i/>
        </w:rPr>
        <w:t>donax</w:t>
      </w:r>
      <w:r>
        <w:t xml:space="preserve">) can create ladder fuel that allows fire to spread from the surface fuel of </w:t>
      </w:r>
      <w:r>
        <w:lastRenderedPageBreak/>
        <w:t>willow (</w:t>
      </w:r>
      <w:r w:rsidRPr="000E1E47">
        <w:rPr>
          <w:i/>
        </w:rPr>
        <w:t>Salix</w:t>
      </w:r>
      <w:r>
        <w:t xml:space="preserve"> spp</w:t>
      </w:r>
      <w:r w:rsidR="00A709E7">
        <w:t>.</w:t>
      </w:r>
      <w:r>
        <w:t>), saltbush (</w:t>
      </w:r>
      <w:r w:rsidRPr="000E1E47">
        <w:rPr>
          <w:i/>
        </w:rPr>
        <w:t>Atriplex</w:t>
      </w:r>
      <w:r>
        <w:t xml:space="preserve"> spp</w:t>
      </w:r>
      <w:r w:rsidR="00A709E7">
        <w:t>.</w:t>
      </w:r>
      <w:r>
        <w:t>), sedge (</w:t>
      </w:r>
      <w:r w:rsidRPr="000E1E47">
        <w:rPr>
          <w:i/>
        </w:rPr>
        <w:t>Carex</w:t>
      </w:r>
      <w:r>
        <w:t xml:space="preserve"> spp</w:t>
      </w:r>
      <w:r w:rsidR="00A709E7">
        <w:t>.</w:t>
      </w:r>
      <w:r>
        <w:t>), reed (</w:t>
      </w:r>
      <w:r w:rsidRPr="000E1E47">
        <w:rPr>
          <w:i/>
        </w:rPr>
        <w:t>Juncus</w:t>
      </w:r>
      <w:r>
        <w:t xml:space="preserve"> spp</w:t>
      </w:r>
      <w:r w:rsidR="00A709E7">
        <w:t>.</w:t>
      </w:r>
      <w:r>
        <w:t>) and arrowweed (</w:t>
      </w:r>
      <w:r w:rsidRPr="000E1E47">
        <w:rPr>
          <w:i/>
        </w:rPr>
        <w:t>Pluchea</w:t>
      </w:r>
      <w:r>
        <w:t xml:space="preserve"> </w:t>
      </w:r>
      <w:r w:rsidRPr="000E1E47">
        <w:rPr>
          <w:i/>
        </w:rPr>
        <w:t>sericea</w:t>
      </w:r>
      <w:r>
        <w:t xml:space="preserve">) into the crowns of overstory Fremont cottonwood trees, top-killing them. After an initial fire, these invasives </w:t>
      </w:r>
      <w:r w:rsidR="00A709E7">
        <w:t xml:space="preserve">recover </w:t>
      </w:r>
      <w:r>
        <w:t xml:space="preserve">quickly and surpass their pre-fire dominance, promoting increasingly more frequent and intense fires </w:t>
      </w:r>
      <w:r w:rsidR="00A709E7">
        <w:t>that</w:t>
      </w:r>
      <w:r>
        <w:t xml:space="preserve"> can eventually displace most native plants. </w:t>
      </w:r>
    </w:p>
    <w:p w:rsidR="002B758F" w:rsidP="002B758F" w:rsidRDefault="002B758F" w14:paraId="59F7C658" w14:textId="77777777"/>
    <w:p w:rsidR="002B758F" w:rsidP="002B758F" w:rsidRDefault="002B758F" w14:paraId="118104A0" w14:textId="52D0ABA5">
      <w:r>
        <w:t xml:space="preserve">In palm oases, Washington fan palms depend on surface fire to clear understory species and facilitate recruitment. However, these sites can be pre-empted by saltcedar </w:t>
      </w:r>
      <w:r w:rsidR="00A709E7">
        <w:t xml:space="preserve">because </w:t>
      </w:r>
      <w:r>
        <w:t xml:space="preserve">it </w:t>
      </w:r>
      <w:r w:rsidR="00A709E7">
        <w:t xml:space="preserve">recovers </w:t>
      </w:r>
      <w:r>
        <w:t>rapidly after fire. The ladder fuel saltcedar creates can also carry fire into the crown of Washington fan palms, increasing the incidence of crown fires lethal to other species.</w:t>
      </w:r>
    </w:p>
    <w:p w:rsidR="002B758F" w:rsidP="002B758F" w:rsidRDefault="002B758F" w14:paraId="1D9B1BC2" w14:textId="77777777">
      <w:pPr>
        <w:pStyle w:val="InfoPara"/>
      </w:pPr>
      <w:r>
        <w:t>Issues or Problems</w:t>
      </w:r>
    </w:p>
    <w:p w:rsidR="002B758F" w:rsidP="002B758F" w:rsidRDefault="002B758F" w14:paraId="6284ACB4" w14:textId="77777777"/>
    <w:p w:rsidR="002B758F" w:rsidP="002B758F" w:rsidRDefault="002B758F" w14:paraId="16E25D52" w14:textId="77777777">
      <w:pPr>
        <w:pStyle w:val="InfoPara"/>
      </w:pPr>
      <w:r>
        <w:t>Native Uncharacteristic Conditions</w:t>
      </w:r>
    </w:p>
    <w:p w:rsidR="002B758F" w:rsidP="002B758F" w:rsidRDefault="002B758F" w14:paraId="0522C3CC" w14:textId="77777777">
      <w:r>
        <w:t>Canopy cover can reach 100% in classes B and C.</w:t>
      </w:r>
    </w:p>
    <w:p w:rsidR="002B758F" w:rsidP="002B758F" w:rsidRDefault="002B758F" w14:paraId="21BE14A5" w14:textId="77777777">
      <w:pPr>
        <w:pStyle w:val="InfoPara"/>
      </w:pPr>
      <w:r>
        <w:t>Comments</w:t>
      </w:r>
    </w:p>
    <w:p w:rsidR="002B758F" w:rsidP="002B758F" w:rsidRDefault="00D03D1A" w14:paraId="142AC5E0" w14:textId="77777777">
      <w:r>
        <w:t>During LANDFIRE National</w:t>
      </w:r>
      <w:r w:rsidR="00A709E7">
        <w:t>,</w:t>
      </w:r>
      <w:r>
        <w:t xml:space="preserve"> </w:t>
      </w:r>
      <w:r w:rsidR="002B758F">
        <w:t>BpS 1311552 was split from 1311550 by Louis Provencher (lprovencher@tnc.org) at the request of the Missoula Fire Lab. This version of the model is restricted to stringers; therefore</w:t>
      </w:r>
      <w:r w:rsidR="00A709E7">
        <w:t>,</w:t>
      </w:r>
      <w:r w:rsidR="002B758F">
        <w:t xml:space="preserve"> the Native American influence on fire regimes, farming</w:t>
      </w:r>
      <w:r w:rsidR="00A709E7">
        <w:t>,</w:t>
      </w:r>
      <w:r w:rsidR="002B758F">
        <w:t xml:space="preserve"> and wood collection was removed, A longer FRI of 500-1</w:t>
      </w:r>
      <w:r w:rsidR="00A709E7">
        <w:t>,</w:t>
      </w:r>
      <w:r w:rsidR="002B758F">
        <w:t>000yrs was retained. The system is nearly entirely dependent on flash flooding.</w:t>
      </w:r>
    </w:p>
    <w:p w:rsidR="002B758F" w:rsidP="002B758F" w:rsidRDefault="002B758F" w14:paraId="47F5E43D" w14:textId="77777777"/>
    <w:p w:rsidR="002B758F" w:rsidP="002B758F" w:rsidRDefault="002B758F" w14:paraId="3F41C509" w14:textId="5232C133">
      <w:r>
        <w:t>BpS 1311550, now 1311551, was originally created by Matt Brooks (matt_brooks@usgs.gov) and Louis Provencher (lprovencher@tnc.org)</w:t>
      </w:r>
      <w:r w:rsidR="00A709E7">
        <w:t>,</w:t>
      </w:r>
      <w:r>
        <w:t xml:space="preserve"> and </w:t>
      </w:r>
      <w:r w:rsidR="00A709E7">
        <w:t xml:space="preserve">was revised </w:t>
      </w:r>
      <w:r>
        <w:t>substantially with the input of several reviewers: Kay Fowler (csfowler@scs.unr.edu), Amadeo M. Rea (San Diego SU), Janet Grove (jgrove@fs.fed.us), Holly Richter (hrichter@tnc.org), Jony Cockman (jcockman@blm.gov), Julie Stromberg (jstrom@asu.edu)</w:t>
      </w:r>
      <w:r w:rsidR="00A709E7">
        <w:t>,</w:t>
      </w:r>
      <w:r>
        <w:t xml:space="preserve"> and Brooke Gebow (bgebow@tnc.org). All reviewers, except Kay Fowler, Amadeo Rea</w:t>
      </w:r>
      <w:r w:rsidR="00A709E7">
        <w:t>,</w:t>
      </w:r>
      <w:r>
        <w:t xml:space="preserve"> and Julie Stromberg</w:t>
      </w:r>
      <w:r w:rsidR="00A709E7">
        <w:t>,</w:t>
      </w:r>
      <w:r>
        <w:t xml:space="preserve"> participated in modeling at TNC</w:t>
      </w:r>
      <w:r w:rsidR="00A709E7">
        <w:t>’</w:t>
      </w:r>
      <w:r>
        <w:t>s Ramsey Canyon Preserve, A</w:t>
      </w:r>
      <w:r w:rsidR="00A709E7">
        <w:t>rizona,</w:t>
      </w:r>
      <w:r>
        <w:t xml:space="preserve"> on 18</w:t>
      </w:r>
      <w:r w:rsidR="00A709E7">
        <w:t xml:space="preserve"> September 20</w:t>
      </w:r>
      <w:r>
        <w:t xml:space="preserve">05. </w:t>
      </w:r>
    </w:p>
    <w:p w:rsidR="002B758F" w:rsidP="002B758F" w:rsidRDefault="002B758F" w14:paraId="5930D20B" w14:textId="77777777"/>
    <w:p w:rsidR="002B758F" w:rsidP="002B758F" w:rsidRDefault="002B758F" w14:paraId="40F6DFCA" w14:textId="6FBC1BE2">
      <w:r>
        <w:t>Following further discussions with Jeri Kruger (</w:t>
      </w:r>
      <w:hyperlink w:history="1" r:id="rId6">
        <w:r w:rsidRPr="00561207" w:rsidR="00A709E7">
          <w:rPr>
            <w:rStyle w:val="Hyperlink"/>
          </w:rPr>
          <w:t>jkruger@fws.edu</w:t>
        </w:r>
      </w:hyperlink>
      <w:r>
        <w:t>)</w:t>
      </w:r>
      <w:r w:rsidR="00A709E7">
        <w:t xml:space="preserve"> and</w:t>
      </w:r>
      <w:r>
        <w:t xml:space="preserve"> Julie Stromberg</w:t>
      </w:r>
      <w:r w:rsidR="00A709E7">
        <w:t>,</w:t>
      </w:r>
      <w:r>
        <w:t xml:space="preserve"> and literature reviews, Louis Provencher (lprovencher@tnc.org) modified the model by adding a fifth class resulting from stand</w:t>
      </w:r>
      <w:r w:rsidR="00A709E7">
        <w:t>-</w:t>
      </w:r>
      <w:r>
        <w:t>replacement fire that does not cause cottonwood and willow germination because this case is not associated with flooding. Many changes were done to the original model by M. Brooks. Floods causing stand</w:t>
      </w:r>
      <w:r w:rsidR="00A709E7">
        <w:t>-</w:t>
      </w:r>
      <w:r>
        <w:t>replacing events were more frequent (5-50yr</w:t>
      </w:r>
      <w:r w:rsidR="00A709E7">
        <w:t>s and</w:t>
      </w:r>
      <w:r>
        <w:t xml:space="preserve"> 50yrs+ for</w:t>
      </w:r>
      <w:r w:rsidR="00A709E7">
        <w:t>,</w:t>
      </w:r>
      <w:r>
        <w:t xml:space="preserve"> respectively, </w:t>
      </w:r>
      <w:r w:rsidR="00A709E7">
        <w:t>M</w:t>
      </w:r>
      <w:r>
        <w:t xml:space="preserve">id- and </w:t>
      </w:r>
      <w:r w:rsidR="00A709E7">
        <w:t>L</w:t>
      </w:r>
      <w:r>
        <w:t>ate-</w:t>
      </w:r>
      <w:r w:rsidR="00A709E7">
        <w:t>D</w:t>
      </w:r>
      <w:r>
        <w:t xml:space="preserve">evelopment classes). Classes C and D in 131155a were merged into new </w:t>
      </w:r>
      <w:r w:rsidR="00A709E7">
        <w:t>C</w:t>
      </w:r>
      <w:r>
        <w:t>lass D (mature cottonwood and willow; still accounting for Native American influences). Class E was added for mesquite bosque, which is the last successional phase in the floodplain, with 500</w:t>
      </w:r>
      <w:r w:rsidR="00A709E7">
        <w:t>-</w:t>
      </w:r>
      <w:r>
        <w:t>yr flood events and replacement fire every 250yrs on average; and, although Native American influences were maintained, the importance of mixed</w:t>
      </w:r>
      <w:r w:rsidR="00A709E7">
        <w:t>-</w:t>
      </w:r>
      <w:r>
        <w:t xml:space="preserve">severity </w:t>
      </w:r>
      <w:r w:rsidR="00A709E7">
        <w:t xml:space="preserve">fire </w:t>
      </w:r>
      <w:r>
        <w:t xml:space="preserve">was </w:t>
      </w:r>
      <w:r w:rsidR="00A709E7">
        <w:t xml:space="preserve">reduced </w:t>
      </w:r>
      <w:r>
        <w:t>implicitly by removing time</w:t>
      </w:r>
      <w:r w:rsidR="00A709E7">
        <w:t>-</w:t>
      </w:r>
      <w:r>
        <w:t>since</w:t>
      </w:r>
      <w:r w:rsidR="00A709E7">
        <w:t>-</w:t>
      </w:r>
      <w:r>
        <w:t>disturbance from the original BpS. In the original model, and its revision from 18</w:t>
      </w:r>
      <w:r w:rsidR="00A709E7">
        <w:t xml:space="preserve"> September 20</w:t>
      </w:r>
      <w:r>
        <w:t xml:space="preserve">05, replacement fire was assumed to cause a return to </w:t>
      </w:r>
      <w:r w:rsidR="00A709E7">
        <w:t>C</w:t>
      </w:r>
      <w:r>
        <w:t>lass A, which is impossible. Class A is only the result of stand</w:t>
      </w:r>
      <w:r w:rsidR="005E773F">
        <w:t>-</w:t>
      </w:r>
      <w:r>
        <w:t>replacing flood events whe</w:t>
      </w:r>
      <w:r w:rsidR="005E773F">
        <w:t>n</w:t>
      </w:r>
      <w:r>
        <w:t xml:space="preserve"> </w:t>
      </w:r>
      <w:r w:rsidR="005E773F">
        <w:t xml:space="preserve">only </w:t>
      </w:r>
      <w:r>
        <w:t>cottonwood and willow germination is possible. Replacement fire does not change the elevation of a terrace or create a seedbed for willow and cottonwood, but allows resprouting and seed establishment by mesquite and other shrubs (e</w:t>
      </w:r>
      <w:r w:rsidR="005E773F">
        <w:t>.</w:t>
      </w:r>
      <w:r>
        <w:t>g</w:t>
      </w:r>
      <w:r w:rsidR="005E773F">
        <w:t>.</w:t>
      </w:r>
      <w:r>
        <w:t xml:space="preserve">, </w:t>
      </w:r>
      <w:r w:rsidRPr="000E1E47">
        <w:rPr>
          <w:i/>
        </w:rPr>
        <w:t>Salix</w:t>
      </w:r>
      <w:r>
        <w:t xml:space="preserve"> </w:t>
      </w:r>
      <w:r w:rsidRPr="000E1E47">
        <w:rPr>
          <w:i/>
        </w:rPr>
        <w:t>gooddingii</w:t>
      </w:r>
      <w:r>
        <w:t xml:space="preserve">). </w:t>
      </w:r>
      <w:r>
        <w:lastRenderedPageBreak/>
        <w:t xml:space="preserve">Therefore, </w:t>
      </w:r>
      <w:r w:rsidR="005E773F">
        <w:t>C</w:t>
      </w:r>
      <w:r>
        <w:t>lass C is the recipient of all replacement fire and eventually succeed</w:t>
      </w:r>
      <w:r w:rsidR="005E773F">
        <w:t>s</w:t>
      </w:r>
      <w:r>
        <w:t xml:space="preserve"> to mesquite bosque unless a 50</w:t>
      </w:r>
      <w:r w:rsidR="005E773F">
        <w:t>-</w:t>
      </w:r>
      <w:r>
        <w:t xml:space="preserve">yr flood event scours the more fragile soils of </w:t>
      </w:r>
      <w:r w:rsidR="005E773F">
        <w:t>C</w:t>
      </w:r>
      <w:r>
        <w:t>lass C. To accommodate the LANDFIRE limit for one early S-</w:t>
      </w:r>
      <w:r w:rsidR="005E773F">
        <w:t>c</w:t>
      </w:r>
      <w:r>
        <w:t xml:space="preserve">lass, </w:t>
      </w:r>
      <w:r w:rsidR="005E773F">
        <w:t>C</w:t>
      </w:r>
      <w:r>
        <w:t xml:space="preserve">lass C starts at age one and is considered </w:t>
      </w:r>
      <w:r w:rsidR="005E773F">
        <w:t>M</w:t>
      </w:r>
      <w:r>
        <w:t>id-</w:t>
      </w:r>
      <w:r w:rsidR="005E773F">
        <w:t>D</w:t>
      </w:r>
      <w:r>
        <w:t xml:space="preserve">evelopment. In reality, </w:t>
      </w:r>
      <w:r w:rsidR="005E773F">
        <w:t>C</w:t>
      </w:r>
      <w:r>
        <w:t xml:space="preserve">lass C behaves as an alternative </w:t>
      </w:r>
      <w:r w:rsidR="005E773F">
        <w:t>E</w:t>
      </w:r>
      <w:r>
        <w:t>arly-</w:t>
      </w:r>
      <w:r w:rsidR="005E773F">
        <w:t>D</w:t>
      </w:r>
      <w:r>
        <w:t xml:space="preserve">evelopment class. </w:t>
      </w:r>
    </w:p>
    <w:p w:rsidR="002B758F" w:rsidP="002B758F" w:rsidRDefault="002B758F" w14:paraId="59F42285" w14:textId="77777777"/>
    <w:p w:rsidR="002B758F" w:rsidP="002B758F" w:rsidRDefault="002B758F" w14:paraId="05DD35DE" w14:textId="35158B5F">
      <w:r>
        <w:t xml:space="preserve">One </w:t>
      </w:r>
      <w:r w:rsidR="00D03D1A">
        <w:t xml:space="preserve">LANDFIRE National </w:t>
      </w:r>
      <w:r>
        <w:t>reviewer suggested several changes to clarify the geographic location of the BpS, its elevation</w:t>
      </w:r>
      <w:r w:rsidR="005E773F">
        <w:t>,</w:t>
      </w:r>
      <w:r>
        <w:t xml:space="preserve"> and species/patch composition. The reviewer indicated that pre-settlement warm desert riparian systems were very patchy (Jeri Krueger from F</w:t>
      </w:r>
      <w:r w:rsidR="000E1E47">
        <w:t xml:space="preserve">ish and Wildlife Service in </w:t>
      </w:r>
      <w:r>
        <w:t>N</w:t>
      </w:r>
      <w:r w:rsidR="005E773F">
        <w:t>evada</w:t>
      </w:r>
      <w:r>
        <w:t xml:space="preserve"> forwarded accounts from early explorers of the Virgin River that support the patchy nature of the vegetation and importance of mesquite) and probably contained more grasslands and shrub patches tha</w:t>
      </w:r>
      <w:r w:rsidR="005E773F">
        <w:t>n</w:t>
      </w:r>
      <w:r>
        <w:t xml:space="preserve"> we find today, and, therefore, may have supported a greater amount of fine fuel and fire. These issues were addressed, although the fire frequency was not changed </w:t>
      </w:r>
      <w:r w:rsidR="005E773F">
        <w:t xml:space="preserve">because </w:t>
      </w:r>
      <w:r>
        <w:t>it is frequent enough in the current version. The reviewer also recommended adding references on southwestern riparian systems by Busch, Ellis</w:t>
      </w:r>
      <w:r w:rsidR="005E773F">
        <w:t>,</w:t>
      </w:r>
      <w:r>
        <w:t xml:space="preserve"> and Davis, which was done.</w:t>
      </w:r>
    </w:p>
    <w:p w:rsidR="002B758F" w:rsidP="002B758F" w:rsidRDefault="002B758F" w14:paraId="12682832" w14:textId="77777777"/>
    <w:p w:rsidR="002B758F" w:rsidP="002B758F" w:rsidRDefault="002B758F" w14:paraId="40DAAF86" w14:textId="797750BC">
      <w:r>
        <w:t>Native American burning was introduced as a very plausible disturbance. However, no data or expertise were available at the creation of the original model. Reviews by ethnobiologists Kay Fowler and Amadeo Rea resulted in important modifications to the original model and description (Fowler 2003; Rea 1983). The Native American influence was greater than initially thought with farming of mud flats (not in late</w:t>
      </w:r>
      <w:r w:rsidR="005E773F">
        <w:t>-</w:t>
      </w:r>
      <w:r>
        <w:t>development stands as initially modeled), irrigation, massive fuel wood collection</w:t>
      </w:r>
      <w:r w:rsidR="005E773F">
        <w:t>,</w:t>
      </w:r>
      <w:r>
        <w:t xml:space="preserve"> and extensive small-scale burning for willow control, basketry, general access</w:t>
      </w:r>
      <w:r w:rsidR="005E773F">
        <w:t>,</w:t>
      </w:r>
      <w:r>
        <w:t xml:space="preserve"> and hunting. Therefore, very frequent mixed</w:t>
      </w:r>
      <w:r w:rsidR="005E773F">
        <w:t>-</w:t>
      </w:r>
      <w:r>
        <w:t xml:space="preserve">severity fire was added by Louis Provencher to all </w:t>
      </w:r>
      <w:r w:rsidR="005E773F">
        <w:t>M</w:t>
      </w:r>
      <w:r>
        <w:t>id-</w:t>
      </w:r>
      <w:r w:rsidR="005E773F">
        <w:t>D</w:t>
      </w:r>
      <w:r>
        <w:t xml:space="preserve">evelopment and </w:t>
      </w:r>
      <w:r w:rsidR="005E773F">
        <w:t>L</w:t>
      </w:r>
      <w:r>
        <w:t>ate-</w:t>
      </w:r>
      <w:r w:rsidR="005E773F">
        <w:t>D</w:t>
      </w:r>
      <w:r>
        <w:t xml:space="preserve">evelopment classes (except mesquite bosque, </w:t>
      </w:r>
      <w:r w:rsidR="005E773F">
        <w:t>C</w:t>
      </w:r>
      <w:r>
        <w:t xml:space="preserve">lass E), and farming and fuel collection were added, respectively, as model parameters in </w:t>
      </w:r>
      <w:r w:rsidR="005E773F">
        <w:t>E</w:t>
      </w:r>
      <w:r>
        <w:t>arly</w:t>
      </w:r>
      <w:r w:rsidR="005E773F">
        <w:t>-</w:t>
      </w:r>
      <w:r>
        <w:t xml:space="preserve"> and </w:t>
      </w:r>
      <w:r w:rsidR="005E773F">
        <w:t>L</w:t>
      </w:r>
      <w:r>
        <w:t>ate-</w:t>
      </w:r>
      <w:r w:rsidR="005E773F">
        <w:t>D</w:t>
      </w:r>
      <w:r>
        <w:t xml:space="preserve">evelopment </w:t>
      </w:r>
      <w:r w:rsidR="005E773F">
        <w:t>O</w:t>
      </w:r>
      <w:r>
        <w:t xml:space="preserve">pen classes. Amadeo Rea explained that warm desert rivers of </w:t>
      </w:r>
      <w:r w:rsidR="005E773F">
        <w:t>map zone (</w:t>
      </w:r>
      <w:r>
        <w:t>MZ</w:t>
      </w:r>
      <w:r w:rsidR="005E773F">
        <w:t xml:space="preserve">) </w:t>
      </w:r>
      <w:r>
        <w:t xml:space="preserve">14 and MZ15 were more heavily farmed by the Pima Indian than those of MZ13 (Mohave and Shoshone Indians) (also suggested by Dr. Fowler). In all cases, he agreed that </w:t>
      </w:r>
      <w:r w:rsidR="005E773F">
        <w:t>n</w:t>
      </w:r>
      <w:r>
        <w:t xml:space="preserve">ative people probably modified the vegetation structure and composition of warm desert river floodplains far more than currently understood. Dr. Rea also explained that Native </w:t>
      </w:r>
      <w:r w:rsidR="005E773F">
        <w:t xml:space="preserve">American </w:t>
      </w:r>
      <w:r>
        <w:t>burning was used to flush rodents, even more than jackrabbits, and that fire was avoided in mesquite bosque, in cultivated fields</w:t>
      </w:r>
      <w:r w:rsidR="005E773F">
        <w:t>,</w:t>
      </w:r>
      <w:r>
        <w:t xml:space="preserve"> and near fences. Burning was especially intense in riparian grasslands dominated by </w:t>
      </w:r>
      <w:r w:rsidRPr="000E1E47">
        <w:rPr>
          <w:i/>
        </w:rPr>
        <w:t>Sporobolus</w:t>
      </w:r>
      <w:r>
        <w:t xml:space="preserve"> spp</w:t>
      </w:r>
      <w:r w:rsidR="005E773F">
        <w:t>.</w:t>
      </w:r>
      <w:r>
        <w:t>, marshes</w:t>
      </w:r>
      <w:r w:rsidR="005E773F">
        <w:t>,</w:t>
      </w:r>
      <w:r>
        <w:t xml:space="preserve"> and shrubby areas.</w:t>
      </w:r>
    </w:p>
    <w:p w:rsidR="00366C61" w:rsidP="002B758F" w:rsidRDefault="00366C61" w14:paraId="208C8BB6" w14:textId="77777777"/>
    <w:p w:rsidR="002B758F" w:rsidP="002B758F" w:rsidRDefault="002B758F" w14:paraId="4AD88B66" w14:textId="77777777">
      <w:pPr>
        <w:pStyle w:val="ReportSection"/>
      </w:pPr>
      <w:r>
        <w:t>Succession Classes</w:t>
      </w:r>
    </w:p>
    <w:p w:rsidR="002B758F" w:rsidP="002B758F" w:rsidRDefault="002B758F" w14:paraId="7068B06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B758F" w:rsidP="002B758F" w:rsidRDefault="002B758F" w14:paraId="7B4546C5"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B758F" w:rsidP="002B758F" w:rsidRDefault="002B758F" w14:paraId="2BE9B31D" w14:textId="77777777"/>
    <w:p w:rsidR="002B758F" w:rsidP="002B758F" w:rsidRDefault="002B758F" w14:paraId="3F891FE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80"/>
        <w:gridCol w:w="2172"/>
        <w:gridCol w:w="1956"/>
      </w:tblGrid>
      <w:tr w:rsidRPr="002B758F" w:rsidR="002B758F" w:rsidTr="002B758F" w14:paraId="2CF7B6B1" w14:textId="77777777">
        <w:tc>
          <w:tcPr>
            <w:tcW w:w="1152" w:type="dxa"/>
            <w:tcBorders>
              <w:top w:val="single" w:color="auto" w:sz="2" w:space="0"/>
              <w:bottom w:val="single" w:color="000000" w:sz="12" w:space="0"/>
            </w:tcBorders>
            <w:shd w:val="clear" w:color="auto" w:fill="auto"/>
          </w:tcPr>
          <w:p w:rsidRPr="002B758F" w:rsidR="002B758F" w:rsidP="00627769" w:rsidRDefault="002B758F" w14:paraId="0A999585" w14:textId="77777777">
            <w:pPr>
              <w:rPr>
                <w:b/>
                <w:bCs/>
              </w:rPr>
            </w:pPr>
            <w:r w:rsidRPr="002B758F">
              <w:rPr>
                <w:b/>
                <w:bCs/>
              </w:rPr>
              <w:t>Symbol</w:t>
            </w:r>
          </w:p>
        </w:tc>
        <w:tc>
          <w:tcPr>
            <w:tcW w:w="2280" w:type="dxa"/>
            <w:tcBorders>
              <w:top w:val="single" w:color="auto" w:sz="2" w:space="0"/>
              <w:bottom w:val="single" w:color="000000" w:sz="12" w:space="0"/>
            </w:tcBorders>
            <w:shd w:val="clear" w:color="auto" w:fill="auto"/>
          </w:tcPr>
          <w:p w:rsidRPr="002B758F" w:rsidR="002B758F" w:rsidP="00627769" w:rsidRDefault="002B758F" w14:paraId="4109D66C" w14:textId="77777777">
            <w:pPr>
              <w:rPr>
                <w:b/>
                <w:bCs/>
              </w:rPr>
            </w:pPr>
            <w:r w:rsidRPr="002B758F">
              <w:rPr>
                <w:b/>
                <w:bCs/>
              </w:rPr>
              <w:t>Scientific Name</w:t>
            </w:r>
          </w:p>
        </w:tc>
        <w:tc>
          <w:tcPr>
            <w:tcW w:w="2172" w:type="dxa"/>
            <w:tcBorders>
              <w:top w:val="single" w:color="auto" w:sz="2" w:space="0"/>
              <w:bottom w:val="single" w:color="000000" w:sz="12" w:space="0"/>
            </w:tcBorders>
            <w:shd w:val="clear" w:color="auto" w:fill="auto"/>
          </w:tcPr>
          <w:p w:rsidRPr="002B758F" w:rsidR="002B758F" w:rsidP="00627769" w:rsidRDefault="002B758F" w14:paraId="3173D589" w14:textId="77777777">
            <w:pPr>
              <w:rPr>
                <w:b/>
                <w:bCs/>
              </w:rPr>
            </w:pPr>
            <w:r w:rsidRPr="002B758F">
              <w:rPr>
                <w:b/>
                <w:bCs/>
              </w:rPr>
              <w:t>Common Name</w:t>
            </w:r>
          </w:p>
        </w:tc>
        <w:tc>
          <w:tcPr>
            <w:tcW w:w="1956" w:type="dxa"/>
            <w:tcBorders>
              <w:top w:val="single" w:color="auto" w:sz="2" w:space="0"/>
              <w:bottom w:val="single" w:color="000000" w:sz="12" w:space="0"/>
            </w:tcBorders>
            <w:shd w:val="clear" w:color="auto" w:fill="auto"/>
          </w:tcPr>
          <w:p w:rsidRPr="002B758F" w:rsidR="002B758F" w:rsidP="00627769" w:rsidRDefault="002B758F" w14:paraId="43D3BC9D" w14:textId="77777777">
            <w:pPr>
              <w:rPr>
                <w:b/>
                <w:bCs/>
              </w:rPr>
            </w:pPr>
            <w:r w:rsidRPr="002B758F">
              <w:rPr>
                <w:b/>
                <w:bCs/>
              </w:rPr>
              <w:t>Canopy Position</w:t>
            </w:r>
          </w:p>
        </w:tc>
      </w:tr>
      <w:tr w:rsidRPr="002B758F" w:rsidR="002B758F" w:rsidTr="002B758F" w14:paraId="4E2FBD1F" w14:textId="77777777">
        <w:tc>
          <w:tcPr>
            <w:tcW w:w="1152" w:type="dxa"/>
            <w:tcBorders>
              <w:top w:val="single" w:color="000000" w:sz="12" w:space="0"/>
            </w:tcBorders>
            <w:shd w:val="clear" w:color="auto" w:fill="auto"/>
          </w:tcPr>
          <w:p w:rsidRPr="002B758F" w:rsidR="002B758F" w:rsidP="00627769" w:rsidRDefault="002B758F" w14:paraId="36286E1B" w14:textId="77777777">
            <w:pPr>
              <w:rPr>
                <w:bCs/>
              </w:rPr>
            </w:pPr>
            <w:r w:rsidRPr="002B758F">
              <w:rPr>
                <w:bCs/>
              </w:rPr>
              <w:t>SAGO</w:t>
            </w:r>
          </w:p>
        </w:tc>
        <w:tc>
          <w:tcPr>
            <w:tcW w:w="2280" w:type="dxa"/>
            <w:tcBorders>
              <w:top w:val="single" w:color="000000" w:sz="12" w:space="0"/>
            </w:tcBorders>
            <w:shd w:val="clear" w:color="auto" w:fill="auto"/>
          </w:tcPr>
          <w:p w:rsidRPr="002B758F" w:rsidR="002B758F" w:rsidP="00627769" w:rsidRDefault="002B758F" w14:paraId="4814D86D" w14:textId="77777777">
            <w:r w:rsidRPr="002B758F">
              <w:t>Salix gooddingii</w:t>
            </w:r>
          </w:p>
        </w:tc>
        <w:tc>
          <w:tcPr>
            <w:tcW w:w="2172" w:type="dxa"/>
            <w:tcBorders>
              <w:top w:val="single" w:color="000000" w:sz="12" w:space="0"/>
            </w:tcBorders>
            <w:shd w:val="clear" w:color="auto" w:fill="auto"/>
          </w:tcPr>
          <w:p w:rsidRPr="002B758F" w:rsidR="002B758F" w:rsidP="00627769" w:rsidRDefault="002B758F" w14:paraId="62BFA689" w14:textId="71612F75">
            <w:r w:rsidRPr="002B758F">
              <w:t>Goodding</w:t>
            </w:r>
            <w:r w:rsidR="005E773F">
              <w:t>’</w:t>
            </w:r>
            <w:r w:rsidRPr="002B758F">
              <w:t>s willow</w:t>
            </w:r>
          </w:p>
        </w:tc>
        <w:tc>
          <w:tcPr>
            <w:tcW w:w="1956" w:type="dxa"/>
            <w:tcBorders>
              <w:top w:val="single" w:color="000000" w:sz="12" w:space="0"/>
            </w:tcBorders>
            <w:shd w:val="clear" w:color="auto" w:fill="auto"/>
          </w:tcPr>
          <w:p w:rsidRPr="002B758F" w:rsidR="002B758F" w:rsidP="00627769" w:rsidRDefault="002B758F" w14:paraId="6D64C6E9" w14:textId="77777777">
            <w:r w:rsidRPr="002B758F">
              <w:t>Upper</w:t>
            </w:r>
          </w:p>
        </w:tc>
      </w:tr>
      <w:tr w:rsidRPr="002B758F" w:rsidR="002B758F" w:rsidTr="002B758F" w14:paraId="423935E3" w14:textId="77777777">
        <w:tc>
          <w:tcPr>
            <w:tcW w:w="1152" w:type="dxa"/>
            <w:shd w:val="clear" w:color="auto" w:fill="auto"/>
          </w:tcPr>
          <w:p w:rsidRPr="002B758F" w:rsidR="002B758F" w:rsidP="00627769" w:rsidRDefault="002B758F" w14:paraId="18773E6F" w14:textId="77777777">
            <w:pPr>
              <w:rPr>
                <w:bCs/>
              </w:rPr>
            </w:pPr>
            <w:r w:rsidRPr="002B758F">
              <w:rPr>
                <w:bCs/>
              </w:rPr>
              <w:t>PROSO</w:t>
            </w:r>
          </w:p>
        </w:tc>
        <w:tc>
          <w:tcPr>
            <w:tcW w:w="2280" w:type="dxa"/>
            <w:shd w:val="clear" w:color="auto" w:fill="auto"/>
          </w:tcPr>
          <w:p w:rsidRPr="002B758F" w:rsidR="002B758F" w:rsidP="00627769" w:rsidRDefault="002B758F" w14:paraId="31A2D894" w14:textId="77777777">
            <w:r w:rsidRPr="002B758F">
              <w:t>Prosopis</w:t>
            </w:r>
          </w:p>
        </w:tc>
        <w:tc>
          <w:tcPr>
            <w:tcW w:w="2172" w:type="dxa"/>
            <w:shd w:val="clear" w:color="auto" w:fill="auto"/>
          </w:tcPr>
          <w:p w:rsidRPr="002B758F" w:rsidR="002B758F" w:rsidP="00627769" w:rsidRDefault="002B758F" w14:paraId="4F5B7EB4" w14:textId="77777777">
            <w:r w:rsidRPr="002B758F">
              <w:t>Mesquite</w:t>
            </w:r>
          </w:p>
        </w:tc>
        <w:tc>
          <w:tcPr>
            <w:tcW w:w="1956" w:type="dxa"/>
            <w:shd w:val="clear" w:color="auto" w:fill="auto"/>
          </w:tcPr>
          <w:p w:rsidRPr="002B758F" w:rsidR="002B758F" w:rsidP="00627769" w:rsidRDefault="002B758F" w14:paraId="0418B089" w14:textId="77777777">
            <w:r w:rsidRPr="002B758F">
              <w:t>Upper</w:t>
            </w:r>
          </w:p>
        </w:tc>
      </w:tr>
      <w:tr w:rsidRPr="002B758F" w:rsidR="002B758F" w:rsidTr="002B758F" w14:paraId="34965F0B" w14:textId="77777777">
        <w:tc>
          <w:tcPr>
            <w:tcW w:w="1152" w:type="dxa"/>
            <w:shd w:val="clear" w:color="auto" w:fill="auto"/>
          </w:tcPr>
          <w:p w:rsidRPr="002B758F" w:rsidR="002B758F" w:rsidP="00627769" w:rsidRDefault="002B758F" w14:paraId="27D50F32" w14:textId="77777777">
            <w:pPr>
              <w:rPr>
                <w:bCs/>
              </w:rPr>
            </w:pPr>
            <w:r w:rsidRPr="002B758F">
              <w:rPr>
                <w:bCs/>
              </w:rPr>
              <w:lastRenderedPageBreak/>
              <w:t>DISP</w:t>
            </w:r>
          </w:p>
        </w:tc>
        <w:tc>
          <w:tcPr>
            <w:tcW w:w="2280" w:type="dxa"/>
            <w:shd w:val="clear" w:color="auto" w:fill="auto"/>
          </w:tcPr>
          <w:p w:rsidRPr="002B758F" w:rsidR="002B758F" w:rsidP="00627769" w:rsidRDefault="002B758F" w14:paraId="33B4C0D0" w14:textId="77777777">
            <w:r w:rsidRPr="002B758F">
              <w:t>Distichlis spicata</w:t>
            </w:r>
          </w:p>
        </w:tc>
        <w:tc>
          <w:tcPr>
            <w:tcW w:w="2172" w:type="dxa"/>
            <w:shd w:val="clear" w:color="auto" w:fill="auto"/>
          </w:tcPr>
          <w:p w:rsidRPr="002B758F" w:rsidR="002B758F" w:rsidP="00627769" w:rsidRDefault="002B758F" w14:paraId="3855C8A0" w14:textId="77777777">
            <w:r w:rsidRPr="002B758F">
              <w:t>Inland saltgrass</w:t>
            </w:r>
          </w:p>
        </w:tc>
        <w:tc>
          <w:tcPr>
            <w:tcW w:w="1956" w:type="dxa"/>
            <w:shd w:val="clear" w:color="auto" w:fill="auto"/>
          </w:tcPr>
          <w:p w:rsidRPr="002B758F" w:rsidR="002B758F" w:rsidP="00627769" w:rsidRDefault="002B758F" w14:paraId="4DFE6C87" w14:textId="77777777">
            <w:r w:rsidRPr="002B758F">
              <w:t>Lower</w:t>
            </w:r>
          </w:p>
        </w:tc>
      </w:tr>
      <w:tr w:rsidRPr="002B758F" w:rsidR="002B758F" w:rsidTr="002B758F" w14:paraId="3F06338D" w14:textId="77777777">
        <w:tc>
          <w:tcPr>
            <w:tcW w:w="1152" w:type="dxa"/>
            <w:shd w:val="clear" w:color="auto" w:fill="auto"/>
          </w:tcPr>
          <w:p w:rsidRPr="002B758F" w:rsidR="002B758F" w:rsidP="00627769" w:rsidRDefault="002B758F" w14:paraId="07C90756" w14:textId="77777777">
            <w:pPr>
              <w:rPr>
                <w:bCs/>
              </w:rPr>
            </w:pPr>
            <w:r w:rsidRPr="002B758F">
              <w:rPr>
                <w:bCs/>
              </w:rPr>
              <w:t>SPAI</w:t>
            </w:r>
          </w:p>
        </w:tc>
        <w:tc>
          <w:tcPr>
            <w:tcW w:w="2280" w:type="dxa"/>
            <w:shd w:val="clear" w:color="auto" w:fill="auto"/>
          </w:tcPr>
          <w:p w:rsidRPr="002B758F" w:rsidR="002B758F" w:rsidP="00627769" w:rsidRDefault="002B758F" w14:paraId="462B15A8" w14:textId="77777777">
            <w:r w:rsidRPr="002B758F">
              <w:t>Sporobolus airoides</w:t>
            </w:r>
          </w:p>
        </w:tc>
        <w:tc>
          <w:tcPr>
            <w:tcW w:w="2172" w:type="dxa"/>
            <w:shd w:val="clear" w:color="auto" w:fill="auto"/>
          </w:tcPr>
          <w:p w:rsidRPr="002B758F" w:rsidR="002B758F" w:rsidP="00627769" w:rsidRDefault="002B758F" w14:paraId="7DEA9655" w14:textId="77777777">
            <w:r w:rsidRPr="002B758F">
              <w:t>Alkali sacaton</w:t>
            </w:r>
          </w:p>
        </w:tc>
        <w:tc>
          <w:tcPr>
            <w:tcW w:w="1956" w:type="dxa"/>
            <w:shd w:val="clear" w:color="auto" w:fill="auto"/>
          </w:tcPr>
          <w:p w:rsidRPr="002B758F" w:rsidR="002B758F" w:rsidP="00627769" w:rsidRDefault="002B758F" w14:paraId="2B9645F3" w14:textId="77777777">
            <w:r w:rsidRPr="002B758F">
              <w:t>Lower</w:t>
            </w:r>
          </w:p>
        </w:tc>
      </w:tr>
    </w:tbl>
    <w:p w:rsidR="002B758F" w:rsidP="002B758F" w:rsidRDefault="002B758F" w14:paraId="6BF46B82" w14:textId="77777777"/>
    <w:p w:rsidR="002B758F" w:rsidP="002B758F" w:rsidRDefault="002B758F" w14:paraId="1ACD386A" w14:textId="77777777">
      <w:pPr>
        <w:pStyle w:val="SClassInfoPara"/>
      </w:pPr>
      <w:r>
        <w:t>Description</w:t>
      </w:r>
    </w:p>
    <w:p w:rsidR="002B758F" w:rsidP="002B758F" w:rsidRDefault="002B758F" w14:paraId="4DF9FA6C" w14:textId="77777777">
      <w:r>
        <w:t xml:space="preserve">Immediate post-disturbance responses are dependent on pre-disturbance vegetation composition. </w:t>
      </w:r>
      <w:r w:rsidRPr="000E1E47">
        <w:rPr>
          <w:i/>
        </w:rPr>
        <w:t>Salix gooddingii</w:t>
      </w:r>
      <w:r>
        <w:t xml:space="preserve"> and </w:t>
      </w:r>
      <w:r w:rsidRPr="000E1E47">
        <w:rPr>
          <w:i/>
        </w:rPr>
        <w:t>Populus fremontii</w:t>
      </w:r>
      <w:r>
        <w:t xml:space="preserve"> favored by flooding, whereas </w:t>
      </w:r>
      <w:r w:rsidRPr="000E1E47">
        <w:rPr>
          <w:i/>
        </w:rPr>
        <w:t>Salix</w:t>
      </w:r>
      <w:r>
        <w:t>, mesquite</w:t>
      </w:r>
      <w:r w:rsidR="005E773F">
        <w:t>,</w:t>
      </w:r>
      <w:r>
        <w:t xml:space="preserve"> and graminoids are favored by fire. This class is typically shrub/seedling dominated, but graminoids may co-dominate. </w:t>
      </w:r>
    </w:p>
    <w:p w:rsidR="002B758F" w:rsidP="002B758F" w:rsidRDefault="002B758F" w14:paraId="0A08D8C1" w14:textId="77777777"/>
    <w:p>
      <w:r>
        <w:rPr>
          <w:i/>
          <w:u w:val="single"/>
        </w:rPr>
        <w:t>Maximum Tree Size Class</w:t>
      </w:r>
      <w:br/>
      <w:r>
        <w:t>None</w:t>
      </w:r>
    </w:p>
    <w:p w:rsidR="002B758F" w:rsidP="002B758F" w:rsidRDefault="002B758F" w14:paraId="10701D96"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B758F" w:rsidP="002B758F" w:rsidRDefault="002B758F" w14:paraId="4819B9C5" w14:textId="77777777"/>
    <w:p w:rsidR="002B758F" w:rsidP="002B758F" w:rsidRDefault="002B758F" w14:paraId="1DF89F8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00"/>
        <w:gridCol w:w="2364"/>
        <w:gridCol w:w="1956"/>
      </w:tblGrid>
      <w:tr w:rsidRPr="002B758F" w:rsidR="002B758F" w:rsidTr="002B758F" w14:paraId="3E2AADDF" w14:textId="77777777">
        <w:tc>
          <w:tcPr>
            <w:tcW w:w="1152" w:type="dxa"/>
            <w:tcBorders>
              <w:top w:val="single" w:color="auto" w:sz="2" w:space="0"/>
              <w:bottom w:val="single" w:color="000000" w:sz="12" w:space="0"/>
            </w:tcBorders>
            <w:shd w:val="clear" w:color="auto" w:fill="auto"/>
          </w:tcPr>
          <w:p w:rsidRPr="002B758F" w:rsidR="002B758F" w:rsidP="00C70888" w:rsidRDefault="002B758F" w14:paraId="660BAF50" w14:textId="77777777">
            <w:pPr>
              <w:rPr>
                <w:b/>
                <w:bCs/>
              </w:rPr>
            </w:pPr>
            <w:r w:rsidRPr="002B758F">
              <w:rPr>
                <w:b/>
                <w:bCs/>
              </w:rPr>
              <w:t>Symbol</w:t>
            </w:r>
          </w:p>
        </w:tc>
        <w:tc>
          <w:tcPr>
            <w:tcW w:w="2100" w:type="dxa"/>
            <w:tcBorders>
              <w:top w:val="single" w:color="auto" w:sz="2" w:space="0"/>
              <w:bottom w:val="single" w:color="000000" w:sz="12" w:space="0"/>
            </w:tcBorders>
            <w:shd w:val="clear" w:color="auto" w:fill="auto"/>
          </w:tcPr>
          <w:p w:rsidRPr="002B758F" w:rsidR="002B758F" w:rsidP="00C70888" w:rsidRDefault="002B758F" w14:paraId="69518AA5" w14:textId="77777777">
            <w:pPr>
              <w:rPr>
                <w:b/>
                <w:bCs/>
              </w:rPr>
            </w:pPr>
            <w:r w:rsidRPr="002B758F">
              <w:rPr>
                <w:b/>
                <w:bCs/>
              </w:rPr>
              <w:t>Scientific Name</w:t>
            </w:r>
          </w:p>
        </w:tc>
        <w:tc>
          <w:tcPr>
            <w:tcW w:w="2364" w:type="dxa"/>
            <w:tcBorders>
              <w:top w:val="single" w:color="auto" w:sz="2" w:space="0"/>
              <w:bottom w:val="single" w:color="000000" w:sz="12" w:space="0"/>
            </w:tcBorders>
            <w:shd w:val="clear" w:color="auto" w:fill="auto"/>
          </w:tcPr>
          <w:p w:rsidRPr="002B758F" w:rsidR="002B758F" w:rsidP="00C70888" w:rsidRDefault="002B758F" w14:paraId="7840BC12" w14:textId="77777777">
            <w:pPr>
              <w:rPr>
                <w:b/>
                <w:bCs/>
              </w:rPr>
            </w:pPr>
            <w:r w:rsidRPr="002B758F">
              <w:rPr>
                <w:b/>
                <w:bCs/>
              </w:rPr>
              <w:t>Common Name</w:t>
            </w:r>
          </w:p>
        </w:tc>
        <w:tc>
          <w:tcPr>
            <w:tcW w:w="1956" w:type="dxa"/>
            <w:tcBorders>
              <w:top w:val="single" w:color="auto" w:sz="2" w:space="0"/>
              <w:bottom w:val="single" w:color="000000" w:sz="12" w:space="0"/>
            </w:tcBorders>
            <w:shd w:val="clear" w:color="auto" w:fill="auto"/>
          </w:tcPr>
          <w:p w:rsidRPr="002B758F" w:rsidR="002B758F" w:rsidP="00C70888" w:rsidRDefault="002B758F" w14:paraId="667C0076" w14:textId="77777777">
            <w:pPr>
              <w:rPr>
                <w:b/>
                <w:bCs/>
              </w:rPr>
            </w:pPr>
            <w:r w:rsidRPr="002B758F">
              <w:rPr>
                <w:b/>
                <w:bCs/>
              </w:rPr>
              <w:t>Canopy Position</w:t>
            </w:r>
          </w:p>
        </w:tc>
      </w:tr>
      <w:tr w:rsidRPr="002B758F" w:rsidR="002B758F" w:rsidTr="002B758F" w14:paraId="4D49122A" w14:textId="77777777">
        <w:tc>
          <w:tcPr>
            <w:tcW w:w="1152" w:type="dxa"/>
            <w:tcBorders>
              <w:top w:val="single" w:color="000000" w:sz="12" w:space="0"/>
            </w:tcBorders>
            <w:shd w:val="clear" w:color="auto" w:fill="auto"/>
          </w:tcPr>
          <w:p w:rsidRPr="002B758F" w:rsidR="002B758F" w:rsidP="00C70888" w:rsidRDefault="002B758F" w14:paraId="065D1949" w14:textId="77777777">
            <w:pPr>
              <w:rPr>
                <w:bCs/>
              </w:rPr>
            </w:pPr>
            <w:r w:rsidRPr="002B758F">
              <w:rPr>
                <w:bCs/>
              </w:rPr>
              <w:t>SAGO</w:t>
            </w:r>
          </w:p>
        </w:tc>
        <w:tc>
          <w:tcPr>
            <w:tcW w:w="2100" w:type="dxa"/>
            <w:tcBorders>
              <w:top w:val="single" w:color="000000" w:sz="12" w:space="0"/>
            </w:tcBorders>
            <w:shd w:val="clear" w:color="auto" w:fill="auto"/>
          </w:tcPr>
          <w:p w:rsidRPr="002B758F" w:rsidR="002B758F" w:rsidP="00C70888" w:rsidRDefault="002B758F" w14:paraId="3C9FADC2" w14:textId="77777777">
            <w:r w:rsidRPr="002B758F">
              <w:t>Salix gooddingii</w:t>
            </w:r>
          </w:p>
        </w:tc>
        <w:tc>
          <w:tcPr>
            <w:tcW w:w="2364" w:type="dxa"/>
            <w:tcBorders>
              <w:top w:val="single" w:color="000000" w:sz="12" w:space="0"/>
            </w:tcBorders>
            <w:shd w:val="clear" w:color="auto" w:fill="auto"/>
          </w:tcPr>
          <w:p w:rsidRPr="002B758F" w:rsidR="002B758F" w:rsidP="00C70888" w:rsidRDefault="002B758F" w14:paraId="54D9B3B5" w14:textId="3866A2C0">
            <w:r w:rsidRPr="002B758F">
              <w:t>Goodding</w:t>
            </w:r>
            <w:r w:rsidR="005E773F">
              <w:t>’</w:t>
            </w:r>
            <w:r w:rsidRPr="002B758F">
              <w:t>s willow</w:t>
            </w:r>
          </w:p>
        </w:tc>
        <w:tc>
          <w:tcPr>
            <w:tcW w:w="1956" w:type="dxa"/>
            <w:tcBorders>
              <w:top w:val="single" w:color="000000" w:sz="12" w:space="0"/>
            </w:tcBorders>
            <w:shd w:val="clear" w:color="auto" w:fill="auto"/>
          </w:tcPr>
          <w:p w:rsidRPr="002B758F" w:rsidR="002B758F" w:rsidP="00C70888" w:rsidRDefault="002B758F" w14:paraId="3ED0047D" w14:textId="77777777">
            <w:r w:rsidRPr="002B758F">
              <w:t>Upper</w:t>
            </w:r>
          </w:p>
        </w:tc>
      </w:tr>
      <w:tr w:rsidRPr="002B758F" w:rsidR="002B758F" w:rsidTr="002B758F" w14:paraId="3DCD9F1F" w14:textId="77777777">
        <w:tc>
          <w:tcPr>
            <w:tcW w:w="1152" w:type="dxa"/>
            <w:shd w:val="clear" w:color="auto" w:fill="auto"/>
          </w:tcPr>
          <w:p w:rsidRPr="002B758F" w:rsidR="002B758F" w:rsidP="00C70888" w:rsidRDefault="002B758F" w14:paraId="074ABE89" w14:textId="77777777">
            <w:pPr>
              <w:rPr>
                <w:bCs/>
              </w:rPr>
            </w:pPr>
            <w:r w:rsidRPr="002B758F">
              <w:rPr>
                <w:bCs/>
              </w:rPr>
              <w:t>POFR2</w:t>
            </w:r>
          </w:p>
        </w:tc>
        <w:tc>
          <w:tcPr>
            <w:tcW w:w="2100" w:type="dxa"/>
            <w:shd w:val="clear" w:color="auto" w:fill="auto"/>
          </w:tcPr>
          <w:p w:rsidRPr="002B758F" w:rsidR="002B758F" w:rsidP="00C70888" w:rsidRDefault="002B758F" w14:paraId="597C491D" w14:textId="77777777">
            <w:r w:rsidRPr="002B758F">
              <w:t>Populus fremontii</w:t>
            </w:r>
          </w:p>
        </w:tc>
        <w:tc>
          <w:tcPr>
            <w:tcW w:w="2364" w:type="dxa"/>
            <w:shd w:val="clear" w:color="auto" w:fill="auto"/>
          </w:tcPr>
          <w:p w:rsidRPr="002B758F" w:rsidR="002B758F" w:rsidP="00C70888" w:rsidRDefault="002B758F" w14:paraId="100DB1FC" w14:textId="77777777">
            <w:r w:rsidRPr="002B758F">
              <w:t>Fremont cottonwood</w:t>
            </w:r>
          </w:p>
        </w:tc>
        <w:tc>
          <w:tcPr>
            <w:tcW w:w="1956" w:type="dxa"/>
            <w:shd w:val="clear" w:color="auto" w:fill="auto"/>
          </w:tcPr>
          <w:p w:rsidRPr="002B758F" w:rsidR="002B758F" w:rsidP="00C70888" w:rsidRDefault="002B758F" w14:paraId="7871B8DB" w14:textId="77777777">
            <w:r w:rsidRPr="002B758F">
              <w:t>Upper</w:t>
            </w:r>
          </w:p>
        </w:tc>
      </w:tr>
      <w:tr w:rsidRPr="002B758F" w:rsidR="002B758F" w:rsidTr="002B758F" w14:paraId="60E1ED0E" w14:textId="77777777">
        <w:tc>
          <w:tcPr>
            <w:tcW w:w="1152" w:type="dxa"/>
            <w:shd w:val="clear" w:color="auto" w:fill="auto"/>
          </w:tcPr>
          <w:p w:rsidRPr="002B758F" w:rsidR="002B758F" w:rsidP="00C70888" w:rsidRDefault="002B758F" w14:paraId="145E41F4" w14:textId="77777777">
            <w:pPr>
              <w:rPr>
                <w:bCs/>
              </w:rPr>
            </w:pPr>
            <w:r w:rsidRPr="002B758F">
              <w:rPr>
                <w:bCs/>
              </w:rPr>
              <w:t>PROSO</w:t>
            </w:r>
          </w:p>
        </w:tc>
        <w:tc>
          <w:tcPr>
            <w:tcW w:w="2100" w:type="dxa"/>
            <w:shd w:val="clear" w:color="auto" w:fill="auto"/>
          </w:tcPr>
          <w:p w:rsidRPr="002B758F" w:rsidR="002B758F" w:rsidP="00C70888" w:rsidRDefault="002B758F" w14:paraId="7F14F15F" w14:textId="77777777">
            <w:r w:rsidRPr="002B758F">
              <w:t>Prosopis</w:t>
            </w:r>
          </w:p>
        </w:tc>
        <w:tc>
          <w:tcPr>
            <w:tcW w:w="2364" w:type="dxa"/>
            <w:shd w:val="clear" w:color="auto" w:fill="auto"/>
          </w:tcPr>
          <w:p w:rsidRPr="002B758F" w:rsidR="002B758F" w:rsidP="00C70888" w:rsidRDefault="002B758F" w14:paraId="617CD181" w14:textId="77777777">
            <w:r w:rsidRPr="002B758F">
              <w:t>Mesquite</w:t>
            </w:r>
          </w:p>
        </w:tc>
        <w:tc>
          <w:tcPr>
            <w:tcW w:w="1956" w:type="dxa"/>
            <w:shd w:val="clear" w:color="auto" w:fill="auto"/>
          </w:tcPr>
          <w:p w:rsidRPr="002B758F" w:rsidR="002B758F" w:rsidP="00C70888" w:rsidRDefault="002B758F" w14:paraId="0C7E35C8" w14:textId="77777777">
            <w:r w:rsidRPr="002B758F">
              <w:t>Lower</w:t>
            </w:r>
          </w:p>
        </w:tc>
      </w:tr>
      <w:tr w:rsidRPr="002B758F" w:rsidR="002B758F" w:rsidTr="002B758F" w14:paraId="7F5F3292" w14:textId="77777777">
        <w:tc>
          <w:tcPr>
            <w:tcW w:w="1152" w:type="dxa"/>
            <w:shd w:val="clear" w:color="auto" w:fill="auto"/>
          </w:tcPr>
          <w:p w:rsidRPr="002B758F" w:rsidR="002B758F" w:rsidP="00C70888" w:rsidRDefault="002B758F" w14:paraId="56502327" w14:textId="77777777">
            <w:pPr>
              <w:rPr>
                <w:bCs/>
              </w:rPr>
            </w:pPr>
            <w:r w:rsidRPr="002B758F">
              <w:rPr>
                <w:bCs/>
              </w:rPr>
              <w:t>FRVE2</w:t>
            </w:r>
          </w:p>
        </w:tc>
        <w:tc>
          <w:tcPr>
            <w:tcW w:w="2100" w:type="dxa"/>
            <w:shd w:val="clear" w:color="auto" w:fill="auto"/>
          </w:tcPr>
          <w:p w:rsidRPr="002B758F" w:rsidR="002B758F" w:rsidP="00C70888" w:rsidRDefault="002B758F" w14:paraId="5B616CAD" w14:textId="77777777">
            <w:r w:rsidRPr="002B758F">
              <w:t>Fraxinus velutina</w:t>
            </w:r>
          </w:p>
        </w:tc>
        <w:tc>
          <w:tcPr>
            <w:tcW w:w="2364" w:type="dxa"/>
            <w:shd w:val="clear" w:color="auto" w:fill="auto"/>
          </w:tcPr>
          <w:p w:rsidRPr="002B758F" w:rsidR="002B758F" w:rsidP="00C70888" w:rsidRDefault="002B758F" w14:paraId="43931D10" w14:textId="77777777">
            <w:r w:rsidRPr="002B758F">
              <w:t>Velvet ash</w:t>
            </w:r>
          </w:p>
        </w:tc>
        <w:tc>
          <w:tcPr>
            <w:tcW w:w="1956" w:type="dxa"/>
            <w:shd w:val="clear" w:color="auto" w:fill="auto"/>
          </w:tcPr>
          <w:p w:rsidRPr="002B758F" w:rsidR="002B758F" w:rsidP="00C70888" w:rsidRDefault="002B758F" w14:paraId="7DCEBE15" w14:textId="77777777">
            <w:r w:rsidRPr="002B758F">
              <w:t>Upper</w:t>
            </w:r>
          </w:p>
        </w:tc>
      </w:tr>
    </w:tbl>
    <w:p w:rsidR="002B758F" w:rsidP="002B758F" w:rsidRDefault="002B758F" w14:paraId="0224107E" w14:textId="77777777"/>
    <w:p w:rsidR="002B758F" w:rsidP="002B758F" w:rsidRDefault="002B758F" w14:paraId="3C995238" w14:textId="77777777">
      <w:pPr>
        <w:pStyle w:val="SClassInfoPara"/>
      </w:pPr>
      <w:r>
        <w:t>Description</w:t>
      </w:r>
    </w:p>
    <w:p w:rsidR="002B758F" w:rsidP="002B758F" w:rsidRDefault="002B758F" w14:paraId="60F3FAC5" w14:textId="12423095">
      <w:r>
        <w:t xml:space="preserve">Highly dependent on the hydrologic regime. Vegetation composition includes tall shrubs and small trees (willow, maybe cottonwood if surface water is present) with patches of graminoids and halophytic shrubs. </w:t>
      </w:r>
    </w:p>
    <w:p w:rsidR="002B758F" w:rsidP="002B758F" w:rsidRDefault="002B758F" w14:paraId="0AE852E7" w14:textId="77777777"/>
    <w:p>
      <w:r>
        <w:rPr>
          <w:i/>
          <w:u w:val="single"/>
        </w:rPr>
        <w:t>Maximum Tree Size Class</w:t>
      </w:r>
      <w:br/>
      <w:r>
        <w:t>Pole 5-9" DBH</w:t>
      </w:r>
    </w:p>
    <w:p w:rsidR="002B758F" w:rsidP="002B758F" w:rsidRDefault="002B758F" w14:paraId="0DC11AA6" w14:textId="77777777">
      <w:pPr>
        <w:pStyle w:val="InfoPara"/>
        <w:pBdr>
          <w:top w:val="single" w:color="auto" w:sz="4" w:space="1"/>
        </w:pBdr>
      </w:pPr>
      <w:r xmlns:w="http://schemas.openxmlformats.org/wordprocessingml/2006/main">
        <w:t>Class C</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B758F" w:rsidP="002B758F" w:rsidRDefault="002B758F" w14:paraId="279D8A8C" w14:textId="77777777"/>
    <w:p w:rsidR="002B758F" w:rsidP="002B758F" w:rsidRDefault="002B758F" w14:paraId="61D8E57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040"/>
        <w:gridCol w:w="2172"/>
        <w:gridCol w:w="1956"/>
      </w:tblGrid>
      <w:tr w:rsidRPr="002B758F" w:rsidR="002B758F" w:rsidTr="002B758F" w14:paraId="5D2DB03D" w14:textId="77777777">
        <w:tc>
          <w:tcPr>
            <w:tcW w:w="1152" w:type="dxa"/>
            <w:tcBorders>
              <w:top w:val="single" w:color="auto" w:sz="2" w:space="0"/>
              <w:bottom w:val="single" w:color="000000" w:sz="12" w:space="0"/>
            </w:tcBorders>
            <w:shd w:val="clear" w:color="auto" w:fill="auto"/>
          </w:tcPr>
          <w:p w:rsidRPr="002B758F" w:rsidR="002B758F" w:rsidP="001E4FCD" w:rsidRDefault="002B758F" w14:paraId="58E7E071" w14:textId="77777777">
            <w:pPr>
              <w:rPr>
                <w:b/>
                <w:bCs/>
              </w:rPr>
            </w:pPr>
            <w:r w:rsidRPr="002B758F">
              <w:rPr>
                <w:b/>
                <w:bCs/>
              </w:rPr>
              <w:t>Symbol</w:t>
            </w:r>
          </w:p>
        </w:tc>
        <w:tc>
          <w:tcPr>
            <w:tcW w:w="2040" w:type="dxa"/>
            <w:tcBorders>
              <w:top w:val="single" w:color="auto" w:sz="2" w:space="0"/>
              <w:bottom w:val="single" w:color="000000" w:sz="12" w:space="0"/>
            </w:tcBorders>
            <w:shd w:val="clear" w:color="auto" w:fill="auto"/>
          </w:tcPr>
          <w:p w:rsidRPr="002B758F" w:rsidR="002B758F" w:rsidP="001E4FCD" w:rsidRDefault="002B758F" w14:paraId="529A4390" w14:textId="77777777">
            <w:pPr>
              <w:rPr>
                <w:b/>
                <w:bCs/>
              </w:rPr>
            </w:pPr>
            <w:r w:rsidRPr="002B758F">
              <w:rPr>
                <w:b/>
                <w:bCs/>
              </w:rPr>
              <w:t>Scientific Name</w:t>
            </w:r>
          </w:p>
        </w:tc>
        <w:tc>
          <w:tcPr>
            <w:tcW w:w="2172" w:type="dxa"/>
            <w:tcBorders>
              <w:top w:val="single" w:color="auto" w:sz="2" w:space="0"/>
              <w:bottom w:val="single" w:color="000000" w:sz="12" w:space="0"/>
            </w:tcBorders>
            <w:shd w:val="clear" w:color="auto" w:fill="auto"/>
          </w:tcPr>
          <w:p w:rsidRPr="002B758F" w:rsidR="002B758F" w:rsidP="001E4FCD" w:rsidRDefault="002B758F" w14:paraId="031ED677" w14:textId="77777777">
            <w:pPr>
              <w:rPr>
                <w:b/>
                <w:bCs/>
              </w:rPr>
            </w:pPr>
            <w:r w:rsidRPr="002B758F">
              <w:rPr>
                <w:b/>
                <w:bCs/>
              </w:rPr>
              <w:t>Common Name</w:t>
            </w:r>
          </w:p>
        </w:tc>
        <w:tc>
          <w:tcPr>
            <w:tcW w:w="1956" w:type="dxa"/>
            <w:tcBorders>
              <w:top w:val="single" w:color="auto" w:sz="2" w:space="0"/>
              <w:bottom w:val="single" w:color="000000" w:sz="12" w:space="0"/>
            </w:tcBorders>
            <w:shd w:val="clear" w:color="auto" w:fill="auto"/>
          </w:tcPr>
          <w:p w:rsidRPr="002B758F" w:rsidR="002B758F" w:rsidP="001E4FCD" w:rsidRDefault="002B758F" w14:paraId="51163CF7" w14:textId="77777777">
            <w:pPr>
              <w:rPr>
                <w:b/>
                <w:bCs/>
              </w:rPr>
            </w:pPr>
            <w:r w:rsidRPr="002B758F">
              <w:rPr>
                <w:b/>
                <w:bCs/>
              </w:rPr>
              <w:t>Canopy Position</w:t>
            </w:r>
          </w:p>
        </w:tc>
      </w:tr>
      <w:tr w:rsidRPr="002B758F" w:rsidR="002B758F" w:rsidTr="002B758F" w14:paraId="1AD4B220" w14:textId="77777777">
        <w:tc>
          <w:tcPr>
            <w:tcW w:w="1152" w:type="dxa"/>
            <w:tcBorders>
              <w:top w:val="single" w:color="000000" w:sz="12" w:space="0"/>
            </w:tcBorders>
            <w:shd w:val="clear" w:color="auto" w:fill="auto"/>
          </w:tcPr>
          <w:p w:rsidRPr="002B758F" w:rsidR="002B758F" w:rsidP="001E4FCD" w:rsidRDefault="002B758F" w14:paraId="3CCF0334" w14:textId="77777777">
            <w:pPr>
              <w:rPr>
                <w:bCs/>
              </w:rPr>
            </w:pPr>
            <w:r w:rsidRPr="002B758F">
              <w:rPr>
                <w:bCs/>
              </w:rPr>
              <w:t>PROSO</w:t>
            </w:r>
          </w:p>
        </w:tc>
        <w:tc>
          <w:tcPr>
            <w:tcW w:w="2040" w:type="dxa"/>
            <w:tcBorders>
              <w:top w:val="single" w:color="000000" w:sz="12" w:space="0"/>
            </w:tcBorders>
            <w:shd w:val="clear" w:color="auto" w:fill="auto"/>
          </w:tcPr>
          <w:p w:rsidRPr="002B758F" w:rsidR="002B758F" w:rsidP="001E4FCD" w:rsidRDefault="002B758F" w14:paraId="6CBAC312" w14:textId="77777777">
            <w:r w:rsidRPr="002B758F">
              <w:t>Prosopis</w:t>
            </w:r>
          </w:p>
        </w:tc>
        <w:tc>
          <w:tcPr>
            <w:tcW w:w="2172" w:type="dxa"/>
            <w:tcBorders>
              <w:top w:val="single" w:color="000000" w:sz="12" w:space="0"/>
            </w:tcBorders>
            <w:shd w:val="clear" w:color="auto" w:fill="auto"/>
          </w:tcPr>
          <w:p w:rsidRPr="002B758F" w:rsidR="002B758F" w:rsidP="001E4FCD" w:rsidRDefault="002B758F" w14:paraId="53DA79EE" w14:textId="77777777">
            <w:r w:rsidRPr="002B758F">
              <w:t>Mesquite</w:t>
            </w:r>
          </w:p>
        </w:tc>
        <w:tc>
          <w:tcPr>
            <w:tcW w:w="1956" w:type="dxa"/>
            <w:tcBorders>
              <w:top w:val="single" w:color="000000" w:sz="12" w:space="0"/>
            </w:tcBorders>
            <w:shd w:val="clear" w:color="auto" w:fill="auto"/>
          </w:tcPr>
          <w:p w:rsidRPr="002B758F" w:rsidR="002B758F" w:rsidP="001E4FCD" w:rsidRDefault="002B758F" w14:paraId="7F848AFB" w14:textId="77777777">
            <w:r w:rsidRPr="002B758F">
              <w:t>Middle</w:t>
            </w:r>
          </w:p>
        </w:tc>
      </w:tr>
      <w:tr w:rsidRPr="002B758F" w:rsidR="002B758F" w:rsidTr="002B758F" w14:paraId="0444F79C" w14:textId="77777777">
        <w:tc>
          <w:tcPr>
            <w:tcW w:w="1152" w:type="dxa"/>
            <w:shd w:val="clear" w:color="auto" w:fill="auto"/>
          </w:tcPr>
          <w:p w:rsidRPr="002B758F" w:rsidR="002B758F" w:rsidP="001E4FCD" w:rsidRDefault="002B758F" w14:paraId="6CC241AD" w14:textId="77777777">
            <w:pPr>
              <w:rPr>
                <w:bCs/>
              </w:rPr>
            </w:pPr>
            <w:r w:rsidRPr="002B758F">
              <w:rPr>
                <w:bCs/>
              </w:rPr>
              <w:t>SAGO</w:t>
            </w:r>
          </w:p>
        </w:tc>
        <w:tc>
          <w:tcPr>
            <w:tcW w:w="2040" w:type="dxa"/>
            <w:shd w:val="clear" w:color="auto" w:fill="auto"/>
          </w:tcPr>
          <w:p w:rsidRPr="002B758F" w:rsidR="002B758F" w:rsidP="001E4FCD" w:rsidRDefault="002B758F" w14:paraId="735E71B2" w14:textId="77777777">
            <w:r w:rsidRPr="002B758F">
              <w:t>Salix gooddingii</w:t>
            </w:r>
          </w:p>
        </w:tc>
        <w:tc>
          <w:tcPr>
            <w:tcW w:w="2172" w:type="dxa"/>
            <w:shd w:val="clear" w:color="auto" w:fill="auto"/>
          </w:tcPr>
          <w:p w:rsidRPr="002B758F" w:rsidR="002B758F" w:rsidP="001E4FCD" w:rsidRDefault="002B758F" w14:paraId="093CB094" w14:textId="104E8B17">
            <w:r w:rsidRPr="002B758F">
              <w:t>Goodding</w:t>
            </w:r>
            <w:r w:rsidR="005E773F">
              <w:t>’</w:t>
            </w:r>
            <w:r w:rsidRPr="002B758F">
              <w:t>s willow</w:t>
            </w:r>
          </w:p>
        </w:tc>
        <w:tc>
          <w:tcPr>
            <w:tcW w:w="1956" w:type="dxa"/>
            <w:shd w:val="clear" w:color="auto" w:fill="auto"/>
          </w:tcPr>
          <w:p w:rsidRPr="002B758F" w:rsidR="002B758F" w:rsidP="001E4FCD" w:rsidRDefault="002B758F" w14:paraId="784EDB6E" w14:textId="77777777">
            <w:r w:rsidRPr="002B758F">
              <w:t>Upper</w:t>
            </w:r>
          </w:p>
        </w:tc>
      </w:tr>
      <w:tr w:rsidRPr="002B758F" w:rsidR="002B758F" w:rsidTr="002B758F" w14:paraId="03059B0C" w14:textId="77777777">
        <w:tc>
          <w:tcPr>
            <w:tcW w:w="1152" w:type="dxa"/>
            <w:shd w:val="clear" w:color="auto" w:fill="auto"/>
          </w:tcPr>
          <w:p w:rsidRPr="002B758F" w:rsidR="002B758F" w:rsidP="001E4FCD" w:rsidRDefault="002B758F" w14:paraId="64DBDDD5" w14:textId="77777777">
            <w:pPr>
              <w:rPr>
                <w:bCs/>
              </w:rPr>
            </w:pPr>
            <w:r w:rsidRPr="002B758F">
              <w:rPr>
                <w:bCs/>
              </w:rPr>
              <w:t>ACACI</w:t>
            </w:r>
          </w:p>
        </w:tc>
        <w:tc>
          <w:tcPr>
            <w:tcW w:w="2040" w:type="dxa"/>
            <w:shd w:val="clear" w:color="auto" w:fill="auto"/>
          </w:tcPr>
          <w:p w:rsidRPr="002B758F" w:rsidR="002B758F" w:rsidP="001E4FCD" w:rsidRDefault="002B758F" w14:paraId="61DA1D20" w14:textId="77777777">
            <w:r w:rsidRPr="002B758F">
              <w:t>Acacia</w:t>
            </w:r>
          </w:p>
        </w:tc>
        <w:tc>
          <w:tcPr>
            <w:tcW w:w="2172" w:type="dxa"/>
            <w:shd w:val="clear" w:color="auto" w:fill="auto"/>
          </w:tcPr>
          <w:p w:rsidRPr="002B758F" w:rsidR="002B758F" w:rsidP="001E4FCD" w:rsidRDefault="002B758F" w14:paraId="079C5249" w14:textId="77777777">
            <w:r w:rsidRPr="002B758F">
              <w:t>Acacia</w:t>
            </w:r>
          </w:p>
        </w:tc>
        <w:tc>
          <w:tcPr>
            <w:tcW w:w="1956" w:type="dxa"/>
            <w:shd w:val="clear" w:color="auto" w:fill="auto"/>
          </w:tcPr>
          <w:p w:rsidRPr="002B758F" w:rsidR="002B758F" w:rsidP="001E4FCD" w:rsidRDefault="002B758F" w14:paraId="130D5F16" w14:textId="77777777">
            <w:r w:rsidRPr="002B758F">
              <w:t>Middle</w:t>
            </w:r>
          </w:p>
        </w:tc>
      </w:tr>
      <w:tr w:rsidRPr="002B758F" w:rsidR="002B758F" w:rsidTr="002B758F" w14:paraId="4E82B2A8" w14:textId="77777777">
        <w:tc>
          <w:tcPr>
            <w:tcW w:w="1152" w:type="dxa"/>
            <w:shd w:val="clear" w:color="auto" w:fill="auto"/>
          </w:tcPr>
          <w:p w:rsidRPr="002B758F" w:rsidR="002B758F" w:rsidP="001E4FCD" w:rsidRDefault="002B758F" w14:paraId="0919DCDA" w14:textId="77777777">
            <w:pPr>
              <w:rPr>
                <w:bCs/>
              </w:rPr>
            </w:pPr>
            <w:r w:rsidRPr="002B758F">
              <w:rPr>
                <w:bCs/>
              </w:rPr>
              <w:t>FRVE2</w:t>
            </w:r>
          </w:p>
        </w:tc>
        <w:tc>
          <w:tcPr>
            <w:tcW w:w="2040" w:type="dxa"/>
            <w:shd w:val="clear" w:color="auto" w:fill="auto"/>
          </w:tcPr>
          <w:p w:rsidRPr="002B758F" w:rsidR="002B758F" w:rsidP="001E4FCD" w:rsidRDefault="002B758F" w14:paraId="403A413C" w14:textId="77777777">
            <w:r w:rsidRPr="002B758F">
              <w:t>Fraxinus velutina</w:t>
            </w:r>
          </w:p>
        </w:tc>
        <w:tc>
          <w:tcPr>
            <w:tcW w:w="2172" w:type="dxa"/>
            <w:shd w:val="clear" w:color="auto" w:fill="auto"/>
          </w:tcPr>
          <w:p w:rsidRPr="002B758F" w:rsidR="002B758F" w:rsidP="001E4FCD" w:rsidRDefault="002B758F" w14:paraId="15E56173" w14:textId="77777777">
            <w:r w:rsidRPr="002B758F">
              <w:t>Velvet ash</w:t>
            </w:r>
          </w:p>
        </w:tc>
        <w:tc>
          <w:tcPr>
            <w:tcW w:w="1956" w:type="dxa"/>
            <w:shd w:val="clear" w:color="auto" w:fill="auto"/>
          </w:tcPr>
          <w:p w:rsidRPr="002B758F" w:rsidR="002B758F" w:rsidP="001E4FCD" w:rsidRDefault="002B758F" w14:paraId="1BD827FC" w14:textId="77777777">
            <w:r w:rsidRPr="002B758F">
              <w:t>Upper</w:t>
            </w:r>
          </w:p>
        </w:tc>
      </w:tr>
    </w:tbl>
    <w:p w:rsidR="002B758F" w:rsidP="002B758F" w:rsidRDefault="002B758F" w14:paraId="070CB525" w14:textId="77777777"/>
    <w:p w:rsidR="002B758F" w:rsidP="002B758F" w:rsidRDefault="002B758F" w14:paraId="0D8E0551" w14:textId="77777777">
      <w:pPr>
        <w:pStyle w:val="SClassInfoPara"/>
      </w:pPr>
      <w:r>
        <w:t>Description</w:t>
      </w:r>
    </w:p>
    <w:p w:rsidR="002B758F" w:rsidP="002B758F" w:rsidRDefault="002B758F" w14:paraId="1C6EA2BC" w14:textId="27691E59">
      <w:r>
        <w:t xml:space="preserve">This class represents mature cottonwood </w:t>
      </w:r>
      <w:r w:rsidR="005E773F">
        <w:t>(</w:t>
      </w:r>
      <w:r>
        <w:t xml:space="preserve">if surface </w:t>
      </w:r>
      <w:r w:rsidR="005E773F">
        <w:t xml:space="preserve">water </w:t>
      </w:r>
      <w:r>
        <w:t>is present</w:t>
      </w:r>
      <w:r w:rsidR="005E773F">
        <w:t>)</w:t>
      </w:r>
      <w:r>
        <w:t>, acacia, mesquite</w:t>
      </w:r>
      <w:r w:rsidR="005E773F">
        <w:t>,</w:t>
      </w:r>
      <w:r>
        <w:t xml:space="preserve"> and willow riparian woodlands with patches of graminoids in saturated soils</w:t>
      </w:r>
      <w:r w:rsidR="005E773F">
        <w:t>,</w:t>
      </w:r>
      <w:r>
        <w:t xml:space="preserve"> and halophytic shrubs on drier sediment deposits or saltier surfaces. </w:t>
      </w:r>
    </w:p>
    <w:p w:rsidR="002B758F" w:rsidP="002B758F" w:rsidRDefault="002B758F" w14:paraId="5B65C383"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Late1:CLS</w:t>
            </w:r>
          </w:p>
        </w:tc>
        <w:tc>
          <w:p>
            <w:pPr>
              <w:jc w:val="center"/>
            </w:pPr>
            <w:r>
              <w:rPr>
                <w:sz w:val="20"/>
              </w:rPr>
              <w:t>19</w:t>
            </w:r>
          </w:p>
        </w:tc>
      </w:tr>
      <w:tr>
        <w:tc>
          <w:p>
            <w:pPr>
              <w:jc w:val="center"/>
            </w:pPr>
            <w:r>
              <w:rPr>
                <w:sz w:val="20"/>
              </w:rPr>
              <w:t>Late1:CLS</w:t>
            </w:r>
          </w:p>
        </w:tc>
        <w:tc>
          <w:p>
            <w:pPr>
              <w:jc w:val="center"/>
            </w:pPr>
            <w:r>
              <w:rPr>
                <w:sz w:val="20"/>
              </w:rPr>
              <w:t>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0.18</w:t>
            </w:r>
          </w:p>
        </w:tc>
        <w:tc>
          <w:p>
            <w:pPr>
              <w:jc w:val="center"/>
            </w:pPr>
            <w:r>
              <w:rPr>
                <w:sz w:val="20"/>
              </w:rPr>
              <w:t>6</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0.13</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B758F" w:rsidP="002B758F" w:rsidRDefault="002B758F" w14:paraId="2B565D1F" w14:textId="77777777">
      <w:r>
        <w:t>Brooks, M.L. and R.A. Minnich. In Press. Fire in the Southeastern Desert Bioregion. Chapter 16 in: N.G. Sugihara, J.W. van Wagtendonk, J. Fites-Kaufman, K.E. Shaffer and A.E. Thode, eds. Fire in California ecosystems. University of California Press, Berkeley.</w:t>
      </w:r>
    </w:p>
    <w:p w:rsidR="002B758F" w:rsidP="002B758F" w:rsidRDefault="002B758F" w14:paraId="2B3F46D4" w14:textId="77777777"/>
    <w:p w:rsidR="002B758F" w:rsidP="002B758F" w:rsidRDefault="002B758F" w14:paraId="358D0151" w14:textId="77777777">
      <w:r>
        <w:t>Busch, D.E. and S.D. Smith. 1995. Mechanisms associated with decline of woody species in riparian ecosystems of the southwestern U.S. Ecological Monographs 6: 347-370.</w:t>
      </w:r>
    </w:p>
    <w:p w:rsidR="002B758F" w:rsidP="002B758F" w:rsidRDefault="002B758F" w14:paraId="7D785325" w14:textId="77777777"/>
    <w:p w:rsidR="002B758F" w:rsidP="002B758F" w:rsidRDefault="002B758F" w14:paraId="0C1AA0AA" w14:textId="77777777">
      <w:r>
        <w:t xml:space="preserve">Davis, G.A. 1977. Management Alternatives for Riparian Habitat in the Southwest; Importance, Preservation and Management of Riparian Habitat: A Symposium July 9, 1977, Tucson, Arizona, USDA Forest Service General Technical Report RM-43. 59-67. 19 ref. </w:t>
      </w:r>
    </w:p>
    <w:p w:rsidR="002B758F" w:rsidP="002B758F" w:rsidRDefault="002B758F" w14:paraId="749254B9" w14:textId="77777777"/>
    <w:p w:rsidR="002B758F" w:rsidP="002B758F" w:rsidRDefault="002B758F" w14:paraId="2CC93B8A" w14:textId="77777777">
      <w:r>
        <w:t>Ellis, L.M. 1995. Bird use of Salt cedar and Cottonwood vegetation in the Middle Rio Grande Valley of New Mexico, U.S.A. Journal of Arid Environments, Department of Biology, University of New Mexico, Albuquerque, NM. 339-349.</w:t>
      </w:r>
    </w:p>
    <w:p w:rsidR="002B758F" w:rsidP="002B758F" w:rsidRDefault="002B758F" w14:paraId="3EFDDA33" w14:textId="77777777"/>
    <w:p w:rsidR="002B758F" w:rsidP="002B758F" w:rsidRDefault="002B758F" w14:paraId="2BA8B1CB" w14:textId="77777777">
      <w:r>
        <w:t xml:space="preserve">Ellis L.M. 2001. Short-term response of woody plants to fire in a Rio Grande riparian forest, Central New Mexico, USA. Biological Conservation 97: 159-170. </w:t>
      </w:r>
    </w:p>
    <w:p w:rsidR="002B758F" w:rsidP="002B758F" w:rsidRDefault="002B758F" w14:paraId="01B9755E" w14:textId="77777777"/>
    <w:p w:rsidR="002B758F" w:rsidP="002B758F" w:rsidRDefault="002B758F" w14:paraId="42D8489A" w14:textId="77777777">
      <w:r>
        <w:t>Ellis, L.M., C.S. Crawford and M.C. Molles, Jr. 1996. The middle Rio Grande bosque: an endangered ecosystem. New Mexico Journal of Science 36.</w:t>
      </w:r>
    </w:p>
    <w:p w:rsidR="002B758F" w:rsidP="002B758F" w:rsidRDefault="002B758F" w14:paraId="7E66114A" w14:textId="77777777"/>
    <w:p w:rsidR="002B758F" w:rsidP="002B758F" w:rsidRDefault="002B758F" w14:paraId="2CB23075" w14:textId="77777777">
      <w:r>
        <w:t>Ellis, L.M., C.S. Crawford and M.C. Molles, Jr. 1997. Rodent communities in native and exotic riparian vegetation in the Middle Rio Grande Valley of central New Mexico. The Southwestern Naturalist 42: 13-19.</w:t>
      </w:r>
    </w:p>
    <w:p w:rsidR="002B758F" w:rsidP="002B758F" w:rsidRDefault="002B758F" w14:paraId="4AF9B39F" w14:textId="77777777"/>
    <w:p w:rsidR="002B758F" w:rsidP="002B758F" w:rsidRDefault="002B758F" w14:paraId="686CC0A9" w14:textId="77777777">
      <w:r>
        <w:t>Ellis, L.M., C.S. Crawford and M.C. Molles, Jr. 1998. Comparison of litter dynamics in native and exotic riparian vegetation along the middle Rio Grande of central New Mexico, U.S.A.. Journal of Arid Environments 38: 283-296.</w:t>
      </w:r>
    </w:p>
    <w:p w:rsidR="002B758F" w:rsidP="002B758F" w:rsidRDefault="002B758F" w14:paraId="2F2814CC" w14:textId="77777777"/>
    <w:p w:rsidR="002B758F" w:rsidP="002B758F" w:rsidRDefault="002B758F" w14:paraId="2FB2A430" w14:textId="77777777">
      <w:r>
        <w:t>Ellis, L.M., C.S. Crawford and M.C. Molles, Jr. 2002. The Role of the Flood Pulse in Ecosystem-Level Processes in Southwestern Riparian Forests: A Case Study from the Middle Rio Grande. Pages 51-107 in: B.A. Middleton, ed. Flood Pulsing in Wetlands: Restoring the Natural Hydrological Balance, John Wiley and Sons, Inc.</w:t>
      </w:r>
    </w:p>
    <w:p w:rsidR="002B758F" w:rsidP="002B758F" w:rsidRDefault="002B758F" w14:paraId="73518340" w14:textId="77777777"/>
    <w:p w:rsidR="002B758F" w:rsidP="002B758F" w:rsidRDefault="002B758F" w14:paraId="192528D6" w14:textId="77777777">
      <w:r>
        <w:t>Fowler, C.S, P. Esteves, G. Goad, B. Helmer and K. Watterson. 2003. Caring for the Trees: Restoring Timbisha Shoshone Land Management Practices in Death Valley National Park. Ecological Restoration 21: 302-306.</w:t>
      </w:r>
    </w:p>
    <w:p w:rsidR="002B758F" w:rsidP="002B758F" w:rsidRDefault="002B758F" w14:paraId="419C5383" w14:textId="77777777"/>
    <w:p w:rsidR="002B758F" w:rsidP="002B758F" w:rsidRDefault="002B758F" w14:paraId="253CA427" w14:textId="77777777">
      <w:r>
        <w:t>Molles, M.C., Jr., C.S. Crawford, L.M. Ellis, H.M. Valett and C.N. Dahm. 1998. Managed Flooding for Riparian Ecosystem Restoration. Bioscience 48: 749-756.</w:t>
      </w:r>
    </w:p>
    <w:p w:rsidR="002B758F" w:rsidP="002B758F" w:rsidRDefault="002B758F" w14:paraId="227244A9" w14:textId="77777777"/>
    <w:p w:rsidR="002B758F" w:rsidP="002B758F" w:rsidRDefault="002B758F" w14:paraId="14C0CEBB" w14:textId="77777777">
      <w:r>
        <w:t>NatureServe. 2007. International Ecological Classification Standard: Terrestrial Ecological Classifications. NatureServe Central Databases. Arlington, VA. Data current as of 10 February 2007.</w:t>
      </w:r>
    </w:p>
    <w:p w:rsidR="002B758F" w:rsidP="002B758F" w:rsidRDefault="002B758F" w14:paraId="43C78C6A" w14:textId="77777777"/>
    <w:p w:rsidR="002B758F" w:rsidP="002B758F" w:rsidRDefault="002B758F" w14:paraId="596285FD" w14:textId="77777777">
      <w:r>
        <w:lastRenderedPageBreak/>
        <w:t xml:space="preserve">Rea, A.M. 1983.Once a river; Bird life and habitat changes on the middle Gila. University of Arizona Press. </w:t>
      </w:r>
    </w:p>
    <w:p w:rsidR="002B758F" w:rsidP="002B758F" w:rsidRDefault="002B758F" w14:paraId="33BB1FB1" w14:textId="77777777"/>
    <w:p w:rsidR="002B758F" w:rsidP="002B758F" w:rsidRDefault="002B758F" w14:paraId="2CBB888B" w14:textId="77777777">
      <w:r>
        <w:t>Richter, H.E. 1992. Development of a conceptual model for floodplain restoration in a desert riparian system. Arid Lands 32: 13-17.</w:t>
      </w:r>
    </w:p>
    <w:p w:rsidR="002B758F" w:rsidP="002B758F" w:rsidRDefault="002B758F" w14:paraId="3171FBA9" w14:textId="77777777"/>
    <w:p w:rsidR="002B758F" w:rsidP="002B758F" w:rsidRDefault="002B758F" w14:paraId="7CD060F3" w14:textId="77777777">
      <w:r>
        <w:t>Stromberg, J. 1992. Element Stewardship Abstract for Mesquite (Proposis spp.). The Nature Conservancy, Arlington, VA.</w:t>
      </w:r>
    </w:p>
    <w:p w:rsidRPr="00A43E41" w:rsidR="004D5F12" w:rsidP="002B758F" w:rsidRDefault="004D5F12" w14:paraId="6124535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E37DB" w14:textId="77777777" w:rsidR="00771E83" w:rsidRDefault="00771E83">
      <w:r>
        <w:separator/>
      </w:r>
    </w:p>
  </w:endnote>
  <w:endnote w:type="continuationSeparator" w:id="0">
    <w:p w14:paraId="2EA9C413" w14:textId="77777777" w:rsidR="00771E83" w:rsidRDefault="0077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2508" w14:textId="77777777" w:rsidR="002B758F" w:rsidRDefault="002B758F" w:rsidP="002B75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0D288" w14:textId="77777777" w:rsidR="00771E83" w:rsidRDefault="00771E83">
      <w:r>
        <w:separator/>
      </w:r>
    </w:p>
  </w:footnote>
  <w:footnote w:type="continuationSeparator" w:id="0">
    <w:p w14:paraId="20B6CA65" w14:textId="77777777" w:rsidR="00771E83" w:rsidRDefault="00771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BEC39" w14:textId="77777777" w:rsidR="00A43E41" w:rsidRDefault="00A43E41" w:rsidP="002B758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58F"/>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1E47"/>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3853"/>
    <w:rsid w:val="002A563D"/>
    <w:rsid w:val="002B3D94"/>
    <w:rsid w:val="002B45B7"/>
    <w:rsid w:val="002B758F"/>
    <w:rsid w:val="002C0893"/>
    <w:rsid w:val="002C0B8B"/>
    <w:rsid w:val="002C1041"/>
    <w:rsid w:val="002C37E6"/>
    <w:rsid w:val="002C3A09"/>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301EC"/>
    <w:rsid w:val="0033425A"/>
    <w:rsid w:val="00336475"/>
    <w:rsid w:val="003379B5"/>
    <w:rsid w:val="0036004A"/>
    <w:rsid w:val="003616F2"/>
    <w:rsid w:val="00362A51"/>
    <w:rsid w:val="00363EEA"/>
    <w:rsid w:val="00366C61"/>
    <w:rsid w:val="00367591"/>
    <w:rsid w:val="003706C4"/>
    <w:rsid w:val="0037120A"/>
    <w:rsid w:val="00373420"/>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055"/>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25C87"/>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E773F"/>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3685"/>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1E83"/>
    <w:rsid w:val="007735F8"/>
    <w:rsid w:val="007742B4"/>
    <w:rsid w:val="00783FB0"/>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59BF"/>
    <w:rsid w:val="008A0197"/>
    <w:rsid w:val="008A121D"/>
    <w:rsid w:val="008A1D1B"/>
    <w:rsid w:val="008A1F68"/>
    <w:rsid w:val="008A5D5D"/>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271F"/>
    <w:rsid w:val="00A15139"/>
    <w:rsid w:val="00A247B9"/>
    <w:rsid w:val="00A314F0"/>
    <w:rsid w:val="00A339E1"/>
    <w:rsid w:val="00A3657F"/>
    <w:rsid w:val="00A43E41"/>
    <w:rsid w:val="00A44540"/>
    <w:rsid w:val="00A44EF7"/>
    <w:rsid w:val="00A477A0"/>
    <w:rsid w:val="00A50EA6"/>
    <w:rsid w:val="00A57A9D"/>
    <w:rsid w:val="00A709E7"/>
    <w:rsid w:val="00A7108F"/>
    <w:rsid w:val="00A7285D"/>
    <w:rsid w:val="00A87C35"/>
    <w:rsid w:val="00A9365B"/>
    <w:rsid w:val="00AA0869"/>
    <w:rsid w:val="00AA4842"/>
    <w:rsid w:val="00AB2AB3"/>
    <w:rsid w:val="00AB49B1"/>
    <w:rsid w:val="00AB639F"/>
    <w:rsid w:val="00AC2198"/>
    <w:rsid w:val="00AC2B0D"/>
    <w:rsid w:val="00AC3BC0"/>
    <w:rsid w:val="00AC778A"/>
    <w:rsid w:val="00AD0A16"/>
    <w:rsid w:val="00AD207D"/>
    <w:rsid w:val="00AE18EA"/>
    <w:rsid w:val="00AE4E67"/>
    <w:rsid w:val="00AF2BCE"/>
    <w:rsid w:val="00AF4B89"/>
    <w:rsid w:val="00B02771"/>
    <w:rsid w:val="00B028B6"/>
    <w:rsid w:val="00B118AD"/>
    <w:rsid w:val="00B1195A"/>
    <w:rsid w:val="00B129A4"/>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6B40"/>
    <w:rsid w:val="00CF7A47"/>
    <w:rsid w:val="00D03D1A"/>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02B4"/>
    <w:rsid w:val="00D61AC5"/>
    <w:rsid w:val="00D6372D"/>
    <w:rsid w:val="00D653F0"/>
    <w:rsid w:val="00D81349"/>
    <w:rsid w:val="00D84B65"/>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69F4"/>
    <w:rsid w:val="00E2074B"/>
    <w:rsid w:val="00E21F3F"/>
    <w:rsid w:val="00E23FCB"/>
    <w:rsid w:val="00E24912"/>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E0F30"/>
  <w15:docId w15:val="{491C1513-C865-428A-8F48-D43277AE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366C61"/>
    <w:rPr>
      <w:color w:val="0000FF" w:themeColor="hyperlink"/>
      <w:u w:val="single"/>
    </w:rPr>
  </w:style>
  <w:style w:type="character" w:styleId="UnresolvedMention">
    <w:name w:val="Unresolved Mention"/>
    <w:basedOn w:val="DefaultParagraphFont"/>
    <w:uiPriority w:val="99"/>
    <w:semiHidden/>
    <w:unhideWhenUsed/>
    <w:rsid w:val="00A709E7"/>
    <w:rPr>
      <w:color w:val="808080"/>
      <w:shd w:val="clear" w:color="auto" w:fill="E6E6E6"/>
    </w:rPr>
  </w:style>
  <w:style w:type="character" w:styleId="CommentReference">
    <w:name w:val="annotation reference"/>
    <w:basedOn w:val="DefaultParagraphFont"/>
    <w:uiPriority w:val="99"/>
    <w:semiHidden/>
    <w:unhideWhenUsed/>
    <w:rsid w:val="005E773F"/>
    <w:rPr>
      <w:sz w:val="16"/>
      <w:szCs w:val="16"/>
    </w:rPr>
  </w:style>
  <w:style w:type="paragraph" w:styleId="CommentText">
    <w:name w:val="annotation text"/>
    <w:basedOn w:val="Normal"/>
    <w:link w:val="CommentTextChar"/>
    <w:uiPriority w:val="99"/>
    <w:semiHidden/>
    <w:unhideWhenUsed/>
    <w:rsid w:val="005E773F"/>
    <w:rPr>
      <w:sz w:val="20"/>
      <w:szCs w:val="20"/>
    </w:rPr>
  </w:style>
  <w:style w:type="character" w:customStyle="1" w:styleId="CommentTextChar">
    <w:name w:val="Comment Text Char"/>
    <w:basedOn w:val="DefaultParagraphFont"/>
    <w:link w:val="CommentText"/>
    <w:uiPriority w:val="99"/>
    <w:semiHidden/>
    <w:rsid w:val="005E773F"/>
  </w:style>
  <w:style w:type="paragraph" w:styleId="CommentSubject">
    <w:name w:val="annotation subject"/>
    <w:basedOn w:val="CommentText"/>
    <w:next w:val="CommentText"/>
    <w:link w:val="CommentSubjectChar"/>
    <w:uiPriority w:val="99"/>
    <w:semiHidden/>
    <w:unhideWhenUsed/>
    <w:rsid w:val="005E773F"/>
    <w:rPr>
      <w:b/>
      <w:bCs/>
    </w:rPr>
  </w:style>
  <w:style w:type="character" w:customStyle="1" w:styleId="CommentSubjectChar">
    <w:name w:val="Comment Subject Char"/>
    <w:basedOn w:val="CommentTextChar"/>
    <w:link w:val="CommentSubject"/>
    <w:uiPriority w:val="99"/>
    <w:semiHidden/>
    <w:rsid w:val="005E773F"/>
    <w:rPr>
      <w:b/>
      <w:bCs/>
    </w:rPr>
  </w:style>
  <w:style w:type="paragraph" w:styleId="BalloonText">
    <w:name w:val="Balloon Text"/>
    <w:basedOn w:val="Normal"/>
    <w:link w:val="BalloonTextChar"/>
    <w:uiPriority w:val="99"/>
    <w:semiHidden/>
    <w:unhideWhenUsed/>
    <w:rsid w:val="005E77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7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99419">
      <w:bodyDiv w:val="1"/>
      <w:marLeft w:val="0"/>
      <w:marRight w:val="0"/>
      <w:marTop w:val="0"/>
      <w:marBottom w:val="0"/>
      <w:divBdr>
        <w:top w:val="none" w:sz="0" w:space="0" w:color="auto"/>
        <w:left w:val="none" w:sz="0" w:space="0" w:color="auto"/>
        <w:bottom w:val="none" w:sz="0" w:space="0" w:color="auto"/>
        <w:right w:val="none" w:sz="0" w:space="0" w:color="auto"/>
      </w:divBdr>
    </w:div>
    <w:div w:id="1139809074">
      <w:bodyDiv w:val="1"/>
      <w:marLeft w:val="0"/>
      <w:marRight w:val="0"/>
      <w:marTop w:val="0"/>
      <w:marBottom w:val="0"/>
      <w:divBdr>
        <w:top w:val="none" w:sz="0" w:space="0" w:color="auto"/>
        <w:left w:val="none" w:sz="0" w:space="0" w:color="auto"/>
        <w:bottom w:val="none" w:sz="0" w:space="0" w:color="auto"/>
        <w:right w:val="none" w:sz="0" w:space="0" w:color="auto"/>
      </w:divBdr>
    </w:div>
    <w:div w:id="127921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kruger@fws.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2014-08-21T14:11:00Z</cp:lastPrinted>
  <dcterms:created xsi:type="dcterms:W3CDTF">2017-10-25T21:57:00Z</dcterms:created>
  <dcterms:modified xsi:type="dcterms:W3CDTF">2018-06-12T22:01:00Z</dcterms:modified>
</cp:coreProperties>
</file>