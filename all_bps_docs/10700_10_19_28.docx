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42020" w:rsidR="000E428F" w:rsidP="000E428F" w:rsidRDefault="000E428F" w14:paraId="142FE4C8" w14:textId="7D5F6529">
      <w:pPr>
        <w:pStyle w:val="BpSTitle"/>
      </w:pPr>
      <w:r w:rsidRPr="00C42020">
        <w:t>10700</w:t>
      </w:r>
    </w:p>
    <w:p w:rsidRPr="00C42020" w:rsidR="000E428F" w:rsidP="000E428F" w:rsidRDefault="000E428F" w14:paraId="0C689484" w14:textId="77777777">
      <w:pPr>
        <w:pStyle w:val="BpSTitle"/>
      </w:pPr>
      <w:r w:rsidRPr="00C42020">
        <w:t>Rocky Mountain Alpine Dwarf-Shrubland</w:t>
      </w:r>
    </w:p>
    <w:p w:rsidRPr="00C42020" w:rsidR="000E428F" w:rsidP="000E428F" w:rsidRDefault="000E428F" w14:paraId="231646D9" w14:textId="074E2AAF">
      <w:r w:rsidRPr="00C42020">
        <w:t xmlns:w="http://schemas.openxmlformats.org/wordprocessingml/2006/main">BpS Model/Description Version: Aug. 2020</w:t>
      </w:r>
      <w:r w:rsidRPr="00C42020">
        <w:tab/>
      </w:r>
      <w:r w:rsidRPr="00C42020">
        <w:tab/>
      </w:r>
      <w:r w:rsidRPr="00C42020">
        <w:tab/>
      </w:r>
      <w:r w:rsidRPr="00C42020">
        <w:tab/>
      </w:r>
      <w:r w:rsidRPr="00C42020">
        <w:tab/>
      </w:r>
      <w:r w:rsidRPr="00C42020">
        <w:tab/>
      </w:r>
      <w:r w:rsidRPr="00C42020">
        <w:tab/>
      </w:r>
    </w:p>
    <w:p w:rsidRPr="00C42020" w:rsidR="000E428F" w:rsidP="000E428F" w:rsidRDefault="000E428F" w14:paraId="28A8C3D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920"/>
        <w:gridCol w:w="2784"/>
      </w:tblGrid>
      <w:tr w:rsidRPr="00C42020" w:rsidR="000E428F" w:rsidTr="000E428F" w14:paraId="4FFB532B" w14:textId="77777777">
        <w:tc>
          <w:tcPr>
            <w:tcW w:w="2100" w:type="dxa"/>
            <w:tcBorders>
              <w:top w:val="single" w:color="auto" w:sz="2" w:space="0"/>
              <w:left w:val="single" w:color="auto" w:sz="12" w:space="0"/>
              <w:bottom w:val="single" w:color="000000" w:sz="12" w:space="0"/>
            </w:tcBorders>
            <w:shd w:val="clear" w:color="auto" w:fill="auto"/>
          </w:tcPr>
          <w:p w:rsidRPr="00C42020" w:rsidR="000E428F" w:rsidP="00CB4206" w:rsidRDefault="000E428F" w14:paraId="6D6D836A" w14:textId="77777777">
            <w:pPr>
              <w:rPr>
                <w:b/>
                <w:bCs/>
              </w:rPr>
            </w:pPr>
            <w:r w:rsidRPr="00C42020">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C42020" w:rsidR="000E428F" w:rsidP="00CB4206" w:rsidRDefault="000E428F" w14:paraId="1D576CD3" w14:textId="77777777">
            <w:pPr>
              <w:rPr>
                <w:b/>
                <w:bCs/>
              </w:rPr>
            </w:pPr>
          </w:p>
        </w:tc>
        <w:tc>
          <w:tcPr>
            <w:tcW w:w="1920" w:type="dxa"/>
            <w:tcBorders>
              <w:top w:val="single" w:color="auto" w:sz="2" w:space="0"/>
              <w:left w:val="single" w:color="000000" w:sz="12" w:space="0"/>
              <w:bottom w:val="single" w:color="000000" w:sz="12" w:space="0"/>
            </w:tcBorders>
            <w:shd w:val="clear" w:color="auto" w:fill="auto"/>
          </w:tcPr>
          <w:p w:rsidRPr="00C42020" w:rsidR="000E428F" w:rsidP="00CB4206" w:rsidRDefault="000E428F" w14:paraId="3DF6A31C" w14:textId="77777777">
            <w:pPr>
              <w:rPr>
                <w:b/>
                <w:bCs/>
              </w:rPr>
            </w:pPr>
            <w:r w:rsidRPr="00C42020">
              <w:rPr>
                <w:b/>
                <w:bCs/>
              </w:rPr>
              <w:t>Reviewers</w:t>
            </w:r>
          </w:p>
        </w:tc>
        <w:tc>
          <w:tcPr>
            <w:tcW w:w="2784" w:type="dxa"/>
            <w:tcBorders>
              <w:top w:val="single" w:color="auto" w:sz="2" w:space="0"/>
              <w:bottom w:val="single" w:color="000000" w:sz="12" w:space="0"/>
            </w:tcBorders>
            <w:shd w:val="clear" w:color="auto" w:fill="auto"/>
          </w:tcPr>
          <w:p w:rsidRPr="00C42020" w:rsidR="000E428F" w:rsidP="00CB4206" w:rsidRDefault="000E428F" w14:paraId="39DC3573" w14:textId="77777777">
            <w:pPr>
              <w:rPr>
                <w:b/>
                <w:bCs/>
              </w:rPr>
            </w:pPr>
          </w:p>
        </w:tc>
      </w:tr>
      <w:tr w:rsidRPr="00C42020" w:rsidR="000E428F" w:rsidTr="000E428F" w14:paraId="65F19178" w14:textId="77777777">
        <w:tc>
          <w:tcPr>
            <w:tcW w:w="2100" w:type="dxa"/>
            <w:tcBorders>
              <w:top w:val="single" w:color="000000" w:sz="12" w:space="0"/>
              <w:left w:val="single" w:color="auto" w:sz="12" w:space="0"/>
            </w:tcBorders>
            <w:shd w:val="clear" w:color="auto" w:fill="auto"/>
          </w:tcPr>
          <w:p w:rsidRPr="00C42020" w:rsidR="000E428F" w:rsidP="00CB4206" w:rsidRDefault="000E428F" w14:paraId="77B28304" w14:textId="77777777">
            <w:pPr>
              <w:rPr>
                <w:bCs/>
              </w:rPr>
            </w:pPr>
            <w:r w:rsidRPr="00C42020">
              <w:rPr>
                <w:bCs/>
              </w:rPr>
              <w:t>Louis Provencher</w:t>
            </w:r>
          </w:p>
        </w:tc>
        <w:tc>
          <w:tcPr>
            <w:tcW w:w="2400" w:type="dxa"/>
            <w:tcBorders>
              <w:top w:val="single" w:color="000000" w:sz="12" w:space="0"/>
              <w:right w:val="single" w:color="000000" w:sz="12" w:space="0"/>
            </w:tcBorders>
            <w:shd w:val="clear" w:color="auto" w:fill="auto"/>
          </w:tcPr>
          <w:p w:rsidRPr="00C42020" w:rsidR="000E428F" w:rsidP="00CB4206" w:rsidRDefault="000E428F" w14:paraId="16592DF6" w14:textId="77777777">
            <w:r w:rsidRPr="00C42020">
              <w:t>lprovencher@tnc.org</w:t>
            </w:r>
          </w:p>
        </w:tc>
        <w:tc>
          <w:tcPr>
            <w:tcW w:w="1920" w:type="dxa"/>
            <w:tcBorders>
              <w:top w:val="single" w:color="000000" w:sz="12" w:space="0"/>
              <w:left w:val="single" w:color="000000" w:sz="12" w:space="0"/>
            </w:tcBorders>
            <w:shd w:val="clear" w:color="auto" w:fill="auto"/>
          </w:tcPr>
          <w:p w:rsidRPr="00C42020" w:rsidR="000E428F" w:rsidP="00CB4206" w:rsidRDefault="000E428F" w14:paraId="7644F36E" w14:textId="77777777">
            <w:r w:rsidRPr="00C42020">
              <w:t>Vic Ecklund</w:t>
            </w:r>
          </w:p>
        </w:tc>
        <w:tc>
          <w:tcPr>
            <w:tcW w:w="2784" w:type="dxa"/>
            <w:tcBorders>
              <w:top w:val="single" w:color="000000" w:sz="12" w:space="0"/>
            </w:tcBorders>
            <w:shd w:val="clear" w:color="auto" w:fill="auto"/>
          </w:tcPr>
          <w:p w:rsidRPr="00C42020" w:rsidR="000E428F" w:rsidP="00CB4206" w:rsidRDefault="000E428F" w14:paraId="4E3BC496" w14:textId="77777777">
            <w:r w:rsidRPr="00C42020">
              <w:t>vecklund@csu.org</w:t>
            </w:r>
          </w:p>
        </w:tc>
      </w:tr>
      <w:tr w:rsidRPr="00C42020" w:rsidR="000E428F" w:rsidTr="000E428F" w14:paraId="4BDDE42C" w14:textId="77777777">
        <w:tc>
          <w:tcPr>
            <w:tcW w:w="2100" w:type="dxa"/>
            <w:tcBorders>
              <w:left w:val="single" w:color="auto" w:sz="12" w:space="0"/>
            </w:tcBorders>
            <w:shd w:val="clear" w:color="auto" w:fill="auto"/>
          </w:tcPr>
          <w:p w:rsidRPr="00C42020" w:rsidR="000E428F" w:rsidP="00CB4206" w:rsidRDefault="000E428F" w14:paraId="7F66A6C5" w14:textId="77777777">
            <w:pPr>
              <w:rPr>
                <w:bCs/>
              </w:rPr>
            </w:pPr>
            <w:r w:rsidRPr="00C42020">
              <w:rPr>
                <w:bCs/>
              </w:rPr>
              <w:t>None</w:t>
            </w:r>
          </w:p>
        </w:tc>
        <w:tc>
          <w:tcPr>
            <w:tcW w:w="2400" w:type="dxa"/>
            <w:tcBorders>
              <w:right w:val="single" w:color="000000" w:sz="12" w:space="0"/>
            </w:tcBorders>
            <w:shd w:val="clear" w:color="auto" w:fill="auto"/>
          </w:tcPr>
          <w:p w:rsidRPr="00C42020" w:rsidR="000E428F" w:rsidP="00CB4206" w:rsidRDefault="000E428F" w14:paraId="2018CF46" w14:textId="77777777">
            <w:r w:rsidRPr="00C42020">
              <w:t>None</w:t>
            </w:r>
          </w:p>
        </w:tc>
        <w:tc>
          <w:tcPr>
            <w:tcW w:w="1920" w:type="dxa"/>
            <w:tcBorders>
              <w:left w:val="single" w:color="000000" w:sz="12" w:space="0"/>
            </w:tcBorders>
            <w:shd w:val="clear" w:color="auto" w:fill="auto"/>
          </w:tcPr>
          <w:p w:rsidRPr="00C42020" w:rsidR="000E428F" w:rsidP="00CB4206" w:rsidRDefault="000E428F" w14:paraId="72D48612" w14:textId="77777777">
            <w:r w:rsidRPr="00C42020">
              <w:t>Chuck Kostecka</w:t>
            </w:r>
          </w:p>
        </w:tc>
        <w:tc>
          <w:tcPr>
            <w:tcW w:w="2784" w:type="dxa"/>
            <w:shd w:val="clear" w:color="auto" w:fill="auto"/>
          </w:tcPr>
          <w:p w:rsidRPr="00C42020" w:rsidR="000E428F" w:rsidP="00CB4206" w:rsidRDefault="000E428F" w14:paraId="5E2851FB" w14:textId="77777777">
            <w:r w:rsidRPr="00C42020">
              <w:t>kostecka@webaccess.net</w:t>
            </w:r>
          </w:p>
        </w:tc>
      </w:tr>
      <w:tr w:rsidRPr="00C42020" w:rsidR="000E428F" w:rsidTr="000E428F" w14:paraId="201CFC73" w14:textId="77777777">
        <w:tc>
          <w:tcPr>
            <w:tcW w:w="2100" w:type="dxa"/>
            <w:tcBorders>
              <w:left w:val="single" w:color="auto" w:sz="12" w:space="0"/>
              <w:bottom w:val="single" w:color="auto" w:sz="2" w:space="0"/>
            </w:tcBorders>
            <w:shd w:val="clear" w:color="auto" w:fill="auto"/>
          </w:tcPr>
          <w:p w:rsidRPr="00C42020" w:rsidR="000E428F" w:rsidP="00CB4206" w:rsidRDefault="000E428F" w14:paraId="1A874B98" w14:textId="77777777">
            <w:pPr>
              <w:rPr>
                <w:bCs/>
              </w:rPr>
            </w:pPr>
            <w:r w:rsidRPr="00C42020">
              <w:rPr>
                <w:bCs/>
              </w:rPr>
              <w:t>None</w:t>
            </w:r>
          </w:p>
        </w:tc>
        <w:tc>
          <w:tcPr>
            <w:tcW w:w="2400" w:type="dxa"/>
            <w:tcBorders>
              <w:right w:val="single" w:color="000000" w:sz="12" w:space="0"/>
            </w:tcBorders>
            <w:shd w:val="clear" w:color="auto" w:fill="auto"/>
          </w:tcPr>
          <w:p w:rsidRPr="00C42020" w:rsidR="000E428F" w:rsidP="00CB4206" w:rsidRDefault="000E428F" w14:paraId="536BD75D" w14:textId="77777777">
            <w:r w:rsidRPr="00C42020">
              <w:t>None</w:t>
            </w:r>
          </w:p>
        </w:tc>
        <w:tc>
          <w:tcPr>
            <w:tcW w:w="1920" w:type="dxa"/>
            <w:tcBorders>
              <w:left w:val="single" w:color="000000" w:sz="12" w:space="0"/>
              <w:bottom w:val="single" w:color="auto" w:sz="2" w:space="0"/>
            </w:tcBorders>
            <w:shd w:val="clear" w:color="auto" w:fill="auto"/>
          </w:tcPr>
          <w:p w:rsidRPr="00C42020" w:rsidR="000E428F" w:rsidP="00CB4206" w:rsidRDefault="000E428F" w14:paraId="6B32001F" w14:textId="77777777">
            <w:r w:rsidRPr="00C42020">
              <w:t>None</w:t>
            </w:r>
          </w:p>
        </w:tc>
        <w:tc>
          <w:tcPr>
            <w:tcW w:w="2784" w:type="dxa"/>
            <w:shd w:val="clear" w:color="auto" w:fill="auto"/>
          </w:tcPr>
          <w:p w:rsidRPr="00C42020" w:rsidR="000E428F" w:rsidP="00CB4206" w:rsidRDefault="000E428F" w14:paraId="783B9055" w14:textId="77777777">
            <w:r w:rsidRPr="00C42020">
              <w:t>None</w:t>
            </w:r>
          </w:p>
        </w:tc>
      </w:tr>
    </w:tbl>
    <w:p w:rsidRPr="00C42020" w:rsidR="00DF467C" w:rsidP="000E428F" w:rsidRDefault="00DF467C" w14:paraId="490CE373" w14:textId="77777777"/>
    <w:p w:rsidRPr="00C42020" w:rsidR="00310AF9" w:rsidP="000E428F" w:rsidRDefault="00310AF9" w14:paraId="069B4622" w14:textId="4C75BF55">
      <w:pPr>
        <w:pStyle w:val="InfoPara"/>
      </w:pPr>
      <w:r w:rsidRPr="00C42020">
        <w:t xml:space="preserve">Reviewer: </w:t>
      </w:r>
      <w:r w:rsidRPr="00C42020">
        <w:rPr>
          <w:b w:val="0"/>
        </w:rPr>
        <w:t>Kathleen S. Roche</w:t>
      </w:r>
    </w:p>
    <w:p w:rsidRPr="00C42020" w:rsidR="000E428F" w:rsidP="000E428F" w:rsidRDefault="000E428F" w14:paraId="09EA5F82" w14:textId="5809AF69">
      <w:pPr>
        <w:pStyle w:val="InfoPara"/>
      </w:pPr>
      <w:r w:rsidRPr="00C42020">
        <w:t>Vegetation Type</w:t>
      </w:r>
    </w:p>
    <w:p w:rsidRPr="00C42020" w:rsidR="000E428F" w:rsidP="000E428F" w:rsidRDefault="000E428F" w14:paraId="7F5EC1E2" w14:textId="53A07388">
      <w:bookmarkStart w:name="_GoBack" w:id="0"/>
      <w:bookmarkEnd w:id="0"/>
      <w:r w:rsidRPr="00C42020">
        <w:t>Shrubland</w:t>
      </w:r>
    </w:p>
    <w:p w:rsidRPr="00C42020" w:rsidR="000E428F" w:rsidP="000E428F" w:rsidRDefault="000E428F" w14:paraId="7140FC20" w14:textId="77777777">
      <w:pPr>
        <w:pStyle w:val="InfoPara"/>
      </w:pPr>
      <w:r w:rsidRPr="00C42020">
        <w:t>Map Zones</w:t>
      </w:r>
    </w:p>
    <w:p w:rsidRPr="00C42020" w:rsidR="000E428F" w:rsidP="000E428F" w:rsidRDefault="00F233E1" w14:paraId="65154F95" w14:textId="0DE0CBC8">
      <w:r w:rsidRPr="00C42020">
        <w:t xml:space="preserve">10, 19, </w:t>
      </w:r>
      <w:r w:rsidRPr="00C42020" w:rsidR="000E428F">
        <w:t>28</w:t>
      </w:r>
    </w:p>
    <w:p w:rsidRPr="00C42020" w:rsidR="000E428F" w:rsidP="000E428F" w:rsidRDefault="000E428F" w14:paraId="7D9AFFFC" w14:textId="77777777">
      <w:pPr>
        <w:pStyle w:val="InfoPara"/>
      </w:pPr>
      <w:r w:rsidRPr="00C42020">
        <w:t>Geographic Range</w:t>
      </w:r>
    </w:p>
    <w:p w:rsidRPr="00C42020" w:rsidR="000E428F" w:rsidP="000E428F" w:rsidRDefault="000E428F" w14:paraId="3E5B663A" w14:textId="38A694CB">
      <w:r w:rsidRPr="00C42020">
        <w:t xml:space="preserve">This </w:t>
      </w:r>
      <w:r w:rsidRPr="00C42020" w:rsidR="00310AF9">
        <w:t>BpS</w:t>
      </w:r>
      <w:r w:rsidRPr="00C42020">
        <w:t xml:space="preserve"> occurs above upper timberline throughout the Rocky Mountain cordillera, including alpine areas of ranges in CO</w:t>
      </w:r>
      <w:r w:rsidRPr="00C42020" w:rsidR="00AE1FAA">
        <w:t xml:space="preserve"> (Komarkova 1976, 1980, Rottman and Hartman 1985</w:t>
      </w:r>
      <w:r w:rsidRPr="00C42020" w:rsidR="006B7095">
        <w:t>, Willard 1973</w:t>
      </w:r>
      <w:r w:rsidRPr="00C42020" w:rsidR="001B76EB">
        <w:t>, Fowler et al. 2014</w:t>
      </w:r>
      <w:r w:rsidRPr="00C42020" w:rsidR="00AE1FAA">
        <w:t>)</w:t>
      </w:r>
      <w:r w:rsidRPr="00C42020">
        <w:t>, NM</w:t>
      </w:r>
      <w:r w:rsidRPr="00C42020" w:rsidR="00B45A64">
        <w:t xml:space="preserve"> (Baker 1980</w:t>
      </w:r>
      <w:r w:rsidRPr="00C42020" w:rsidR="006B7095">
        <w:t>, 1983</w:t>
      </w:r>
      <w:r w:rsidRPr="00C42020" w:rsidR="001B76EB">
        <w:t>, Fowler et al. 2014</w:t>
      </w:r>
      <w:r w:rsidRPr="00C42020" w:rsidR="00B45A64">
        <w:t>)</w:t>
      </w:r>
      <w:r w:rsidRPr="00C42020">
        <w:t>, AZ</w:t>
      </w:r>
      <w:r w:rsidRPr="00C42020" w:rsidR="002D5978">
        <w:t xml:space="preserve"> (Billings 1978, Smith 2006</w:t>
      </w:r>
      <w:r w:rsidRPr="00C42020" w:rsidR="001B76EB">
        <w:t>, Fowler et al. 2014</w:t>
      </w:r>
      <w:r w:rsidRPr="00C42020" w:rsidR="002D5978">
        <w:t xml:space="preserve">), </w:t>
      </w:r>
      <w:r w:rsidRPr="00C42020">
        <w:t>UT</w:t>
      </w:r>
      <w:r w:rsidRPr="00C42020" w:rsidR="00AE23B6">
        <w:t xml:space="preserve"> (Billings 1978)</w:t>
      </w:r>
      <w:r w:rsidRPr="00C42020" w:rsidR="00780E12">
        <w:t xml:space="preserve">, </w:t>
      </w:r>
      <w:r w:rsidRPr="00C42020">
        <w:t>NV</w:t>
      </w:r>
      <w:r w:rsidRPr="00C42020" w:rsidR="00AE23B6">
        <w:t xml:space="preserve"> (Willard 2010, Billings 1978)</w:t>
      </w:r>
      <w:r w:rsidRPr="00C42020" w:rsidR="00780E12">
        <w:t xml:space="preserve"> </w:t>
      </w:r>
      <w:r w:rsidRPr="00C42020" w:rsidR="00232A12">
        <w:t>ID</w:t>
      </w:r>
      <w:r w:rsidRPr="00C42020" w:rsidR="00780E12">
        <w:t xml:space="preserve"> (Billings 1978</w:t>
      </w:r>
      <w:r w:rsidRPr="00C42020" w:rsidR="00AE23B6">
        <w:t>, Richardson and Henderson 1999</w:t>
      </w:r>
      <w:r w:rsidRPr="00C42020" w:rsidR="00780E12">
        <w:t>)</w:t>
      </w:r>
      <w:r w:rsidRPr="00C42020" w:rsidR="00232A12">
        <w:t>, MT</w:t>
      </w:r>
      <w:r w:rsidRPr="00C42020" w:rsidR="00D90D13">
        <w:t xml:space="preserve"> (Cooper et al. 1997</w:t>
      </w:r>
      <w:r w:rsidRPr="00C42020" w:rsidR="002D5978">
        <w:t>, Aho and Bala 2012</w:t>
      </w:r>
      <w:r w:rsidRPr="00C42020" w:rsidR="00C26FB0">
        <w:t>, Bamberg 1980, Bamberg and Major 1968</w:t>
      </w:r>
      <w:r w:rsidRPr="00C42020" w:rsidR="00D90D13">
        <w:t>)</w:t>
      </w:r>
      <w:r w:rsidRPr="00C42020" w:rsidR="00232A12">
        <w:t>, WY</w:t>
      </w:r>
      <w:r w:rsidRPr="00C42020" w:rsidR="00D82FBA">
        <w:t xml:space="preserve"> (Spence and Shaw 1983, </w:t>
      </w:r>
      <w:r w:rsidRPr="00C42020" w:rsidR="00D7267E">
        <w:t>Cain 1943, Knight 1996)</w:t>
      </w:r>
      <w:r w:rsidRPr="00C42020" w:rsidR="00F3514B">
        <w:t>,</w:t>
      </w:r>
      <w:r w:rsidRPr="00C42020">
        <w:t xml:space="preserve"> and north into Canada</w:t>
      </w:r>
      <w:r w:rsidRPr="00C42020" w:rsidR="00B00E54">
        <w:t xml:space="preserve"> (Schultz 2014, Smith 2006, Billings 1978</w:t>
      </w:r>
      <w:r w:rsidRPr="00C42020" w:rsidR="00C26FB0">
        <w:t>, Malanson et al. 2015</w:t>
      </w:r>
      <w:r w:rsidRPr="00C42020" w:rsidR="008C3F9D">
        <w:t>, Thileneus 1975, Schwan and Costello 1951</w:t>
      </w:r>
      <w:r w:rsidRPr="00C42020" w:rsidR="00B00E54">
        <w:t>)</w:t>
      </w:r>
      <w:r w:rsidRPr="00C42020">
        <w:t>.</w:t>
      </w:r>
      <w:r w:rsidR="00C42020">
        <w:t xml:space="preserve"> </w:t>
      </w:r>
      <w:r w:rsidRPr="00C42020" w:rsidR="007C5369">
        <w:t xml:space="preserve">It is more widespread in the north and as the alpine zone becomes </w:t>
      </w:r>
      <w:r w:rsidRPr="00C42020" w:rsidR="00B00E54">
        <w:t>increasingly</w:t>
      </w:r>
      <w:r w:rsidRPr="00C42020" w:rsidR="007C5369">
        <w:t xml:space="preserve"> rare in the southern part of the Rockies, this </w:t>
      </w:r>
      <w:r w:rsidRPr="00C42020" w:rsidR="00310AF9">
        <w:t>BpS</w:t>
      </w:r>
      <w:r w:rsidRPr="00C42020" w:rsidR="007C5369">
        <w:t xml:space="preserve"> also becomes </w:t>
      </w:r>
      <w:r w:rsidRPr="00C42020" w:rsidR="00B00E54">
        <w:t>increasingly</w:t>
      </w:r>
      <w:r w:rsidRPr="00C42020" w:rsidR="007C5369">
        <w:t xml:space="preserve"> rare within those areas</w:t>
      </w:r>
      <w:r w:rsidRPr="00C42020" w:rsidR="0024397B">
        <w:t xml:space="preserve"> and patch sizes are smaller</w:t>
      </w:r>
      <w:r w:rsidRPr="00C42020" w:rsidR="00B00E54">
        <w:t xml:space="preserve"> (Billings 1978)</w:t>
      </w:r>
      <w:r w:rsidRPr="00C42020" w:rsidR="007C5369">
        <w:t>.</w:t>
      </w:r>
    </w:p>
    <w:p w:rsidRPr="00C42020" w:rsidR="000E428F" w:rsidP="000E428F" w:rsidRDefault="000E428F" w14:paraId="536D8654" w14:textId="77777777">
      <w:pPr>
        <w:pStyle w:val="InfoPara"/>
      </w:pPr>
      <w:r w:rsidRPr="00C42020">
        <w:t>Biophysical Site Description</w:t>
      </w:r>
    </w:p>
    <w:p w:rsidRPr="00C42020" w:rsidR="000E428F" w:rsidP="000E428F" w:rsidRDefault="000E428F" w14:paraId="2BC71464" w14:textId="3E715F48">
      <w:r w:rsidRPr="00C42020">
        <w:t>Elevations are above 3</w:t>
      </w:r>
      <w:r w:rsidRPr="00C42020" w:rsidR="00310AF9">
        <w:t>,</w:t>
      </w:r>
      <w:r w:rsidRPr="00C42020">
        <w:t>360m in the Colorado Rockies</w:t>
      </w:r>
      <w:r w:rsidRPr="00C42020" w:rsidR="003032D7">
        <w:t>, (around 3</w:t>
      </w:r>
      <w:r w:rsidRPr="00C42020" w:rsidR="00310AF9">
        <w:t>,</w:t>
      </w:r>
      <w:r w:rsidRPr="00C42020" w:rsidR="003032D7">
        <w:t>0</w:t>
      </w:r>
      <w:r w:rsidRPr="00C42020" w:rsidR="001E22A4">
        <w:t>40-3</w:t>
      </w:r>
      <w:r w:rsidRPr="00C42020" w:rsidR="00310AF9">
        <w:t>,</w:t>
      </w:r>
      <w:r w:rsidRPr="00C42020" w:rsidR="001E22A4">
        <w:t>050m</w:t>
      </w:r>
      <w:r w:rsidRPr="00C42020" w:rsidR="003032D7">
        <w:t xml:space="preserve"> NV,</w:t>
      </w:r>
      <w:r w:rsidRPr="00C42020" w:rsidR="001E22A4">
        <w:t xml:space="preserve"> 3</w:t>
      </w:r>
      <w:r w:rsidRPr="00C42020" w:rsidR="00310AF9">
        <w:t>,</w:t>
      </w:r>
      <w:r w:rsidRPr="00C42020" w:rsidR="001E22A4">
        <w:t xml:space="preserve">000m WY, </w:t>
      </w:r>
      <w:r w:rsidRPr="00C42020" w:rsidR="0024397B">
        <w:t>2</w:t>
      </w:r>
      <w:r w:rsidRPr="00C42020" w:rsidR="00310AF9">
        <w:t>,</w:t>
      </w:r>
      <w:r w:rsidRPr="00C42020" w:rsidR="0024397B">
        <w:t>900m UT)</w:t>
      </w:r>
      <w:r w:rsidRPr="00C42020">
        <w:t>, but drop to less than 2</w:t>
      </w:r>
      <w:r w:rsidRPr="00C42020" w:rsidR="0007187A">
        <w:t>,</w:t>
      </w:r>
      <w:r w:rsidRPr="00C42020">
        <w:t xml:space="preserve">250m in southeastern British Columbia. This system occurs in areas of level or concave glacial topography, with late-lying snow and sub-irrigation from surrounding slopes. Soils have become relatively stabilized in these sites, </w:t>
      </w:r>
      <w:r w:rsidRPr="00C42020" w:rsidR="00F3514B">
        <w:t xml:space="preserve">and </w:t>
      </w:r>
      <w:r w:rsidRPr="00C42020">
        <w:t>are moist, but well drained, strongly acid, and often</w:t>
      </w:r>
      <w:r w:rsidRPr="00C42020" w:rsidR="0024397B">
        <w:t xml:space="preserve"> (more so in the north and less so to the south)</w:t>
      </w:r>
      <w:r w:rsidRPr="00C42020">
        <w:t xml:space="preserve"> with substantial peat layers</w:t>
      </w:r>
      <w:r w:rsidRPr="00C42020" w:rsidR="003E348E">
        <w:t xml:space="preserve"> (Billings 1978)</w:t>
      </w:r>
      <w:r w:rsidRPr="00C42020">
        <w:t>.</w:t>
      </w:r>
    </w:p>
    <w:p w:rsidRPr="00C42020" w:rsidR="000E428F" w:rsidP="000E428F" w:rsidRDefault="000E428F" w14:paraId="0F660BEF" w14:textId="77777777">
      <w:pPr>
        <w:pStyle w:val="InfoPara"/>
      </w:pPr>
      <w:r w:rsidRPr="00C42020">
        <w:t>Vegetation Description</w:t>
      </w:r>
    </w:p>
    <w:p w:rsidRPr="00C42020" w:rsidR="000E428F" w:rsidP="000E428F" w:rsidRDefault="000E428F" w14:paraId="58E48DDD" w14:textId="58286068">
      <w:r w:rsidRPr="00C42020">
        <w:t xml:space="preserve">This </w:t>
      </w:r>
      <w:r w:rsidR="00C42020">
        <w:t>BpS</w:t>
      </w:r>
      <w:r w:rsidRPr="00C42020">
        <w:t xml:space="preserve"> is characterized by a semi-continuous layer of ericaceous dwarf-shrubs, or dwarf willows which form a heath type ground cover less than 0.5m in height</w:t>
      </w:r>
      <w:r w:rsidRPr="00C42020" w:rsidR="003E348E">
        <w:t xml:space="preserve"> (NatureServe 2016)</w:t>
      </w:r>
      <w:r w:rsidRPr="00C42020">
        <w:t>. Dense tuffs of graminoids and scattered forbs occur</w:t>
      </w:r>
      <w:r w:rsidRPr="00C42020" w:rsidR="0024397B">
        <w:t xml:space="preserve"> throughout all the map zone</w:t>
      </w:r>
      <w:r w:rsidRPr="00C42020">
        <w:t xml:space="preserve">. </w:t>
      </w:r>
      <w:r w:rsidRPr="00C42020" w:rsidR="00DF204A">
        <w:t xml:space="preserve">In the north, </w:t>
      </w:r>
      <w:r w:rsidRPr="00C42020">
        <w:rPr>
          <w:i/>
        </w:rPr>
        <w:t xml:space="preserve">Dryas octopetala </w:t>
      </w:r>
      <w:r w:rsidRPr="00C42020">
        <w:t xml:space="preserve">or </w:t>
      </w:r>
      <w:r w:rsidRPr="00C42020">
        <w:rPr>
          <w:i/>
        </w:rPr>
        <w:t>Dryas integrifolia</w:t>
      </w:r>
      <w:r w:rsidRPr="00C42020">
        <w:t xml:space="preserve"> communities are included here, although they occur on more wind-swept and drier sites than the heath </w:t>
      </w:r>
      <w:r w:rsidRPr="00C42020" w:rsidR="00F233E1">
        <w:t>c</w:t>
      </w:r>
      <w:r w:rsidRPr="00C42020">
        <w:t xml:space="preserve">ommunities. Within these communities </w:t>
      </w:r>
      <w:r w:rsidRPr="00C42020">
        <w:rPr>
          <w:i/>
        </w:rPr>
        <w:t>Cassiope mertensiana</w:t>
      </w:r>
      <w:r w:rsidRPr="00C42020">
        <w:t xml:space="preserve">, </w:t>
      </w:r>
      <w:r w:rsidRPr="00C42020">
        <w:rPr>
          <w:i/>
        </w:rPr>
        <w:t>Dryas integrifolia</w:t>
      </w:r>
      <w:r w:rsidRPr="00C42020">
        <w:t xml:space="preserve">, </w:t>
      </w:r>
      <w:r w:rsidRPr="00C42020">
        <w:rPr>
          <w:i/>
        </w:rPr>
        <w:t>Dryas octopetala</w:t>
      </w:r>
      <w:r w:rsidRPr="00C42020" w:rsidR="00D80331">
        <w:t xml:space="preserve"> may be present (more so in the north)</w:t>
      </w:r>
      <w:r w:rsidRPr="00C42020">
        <w:t xml:space="preserve">, </w:t>
      </w:r>
      <w:r w:rsidRPr="00C42020">
        <w:rPr>
          <w:i/>
        </w:rPr>
        <w:t>Salix arctica</w:t>
      </w:r>
      <w:r w:rsidRPr="00C42020" w:rsidR="0099486B">
        <w:rPr>
          <w:i/>
        </w:rPr>
        <w:t xml:space="preserve"> </w:t>
      </w:r>
      <w:r w:rsidRPr="00C42020" w:rsidR="0099486B">
        <w:t>(in the north)</w:t>
      </w:r>
      <w:r w:rsidRPr="00C42020">
        <w:t xml:space="preserve">, </w:t>
      </w:r>
      <w:r w:rsidRPr="00C42020" w:rsidR="00D80331">
        <w:rPr>
          <w:i/>
        </w:rPr>
        <w:t>Salix nivalis</w:t>
      </w:r>
      <w:r w:rsidRPr="00C42020" w:rsidR="003E348E">
        <w:t xml:space="preserve"> (</w:t>
      </w:r>
      <w:r w:rsidRPr="00C42020" w:rsidR="0099486B">
        <w:t>MT field guide 2016</w:t>
      </w:r>
      <w:r w:rsidRPr="00C42020" w:rsidR="00455CDD">
        <w:t xml:space="preserve">, </w:t>
      </w:r>
      <w:r w:rsidRPr="00C42020" w:rsidR="008C3F9D">
        <w:t>USDA NRCS 2016</w:t>
      </w:r>
      <w:r w:rsidRPr="00C42020" w:rsidR="003E348E">
        <w:t xml:space="preserve">)) </w:t>
      </w:r>
      <w:r w:rsidRPr="00C42020">
        <w:t xml:space="preserve">or </w:t>
      </w:r>
      <w:r w:rsidRPr="00C42020">
        <w:rPr>
          <w:i/>
        </w:rPr>
        <w:t>Phyllodoce empetriformis</w:t>
      </w:r>
      <w:r w:rsidRPr="00C42020" w:rsidR="007E6751">
        <w:rPr>
          <w:i/>
        </w:rPr>
        <w:t xml:space="preserve"> </w:t>
      </w:r>
      <w:r w:rsidRPr="00C42020" w:rsidR="007E6751">
        <w:t>(MT, ID, AZ, WY)</w:t>
      </w:r>
      <w:r w:rsidRPr="00C42020">
        <w:t xml:space="preserve"> can be dominant shrubs</w:t>
      </w:r>
      <w:r w:rsidRPr="00C42020" w:rsidR="007E6751">
        <w:t xml:space="preserve"> (more so in the north)</w:t>
      </w:r>
      <w:r w:rsidRPr="00C42020">
        <w:t xml:space="preserve">. </w:t>
      </w:r>
      <w:r w:rsidRPr="00C42020">
        <w:rPr>
          <w:i/>
        </w:rPr>
        <w:t>Vaccinium</w:t>
      </w:r>
      <w:r w:rsidRPr="00C42020">
        <w:t xml:space="preserve"> spp, </w:t>
      </w:r>
      <w:r w:rsidRPr="00C42020">
        <w:rPr>
          <w:i/>
        </w:rPr>
        <w:t>Ledum glandulosum</w:t>
      </w:r>
      <w:r w:rsidRPr="00C42020">
        <w:t xml:space="preserve">, </w:t>
      </w:r>
      <w:r w:rsidRPr="00C42020">
        <w:rPr>
          <w:i/>
        </w:rPr>
        <w:t>Phyllodoce glanduliflora</w:t>
      </w:r>
      <w:r w:rsidRPr="00C42020">
        <w:t xml:space="preserve"> </w:t>
      </w:r>
      <w:r w:rsidRPr="00C42020" w:rsidR="00511D78">
        <w:t xml:space="preserve">(MT, ID, WY) </w:t>
      </w:r>
      <w:r w:rsidRPr="00C42020">
        <w:t xml:space="preserve">and </w:t>
      </w:r>
      <w:r w:rsidRPr="00C42020">
        <w:rPr>
          <w:i/>
        </w:rPr>
        <w:t>Kalmia</w:t>
      </w:r>
      <w:r w:rsidRPr="00C42020">
        <w:t xml:space="preserve"> </w:t>
      </w:r>
      <w:r w:rsidRPr="00C42020">
        <w:rPr>
          <w:i/>
        </w:rPr>
        <w:lastRenderedPageBreak/>
        <w:t>microphylla</w:t>
      </w:r>
      <w:r w:rsidRPr="00C42020">
        <w:t xml:space="preserve"> may also be shrub associates. The herbaceous layer is a mixture of forbs and graminoids, especially sedges, including, </w:t>
      </w:r>
      <w:r w:rsidRPr="00C42020">
        <w:rPr>
          <w:i/>
        </w:rPr>
        <w:t xml:space="preserve">Erigeron </w:t>
      </w:r>
      <w:r w:rsidRPr="00C42020">
        <w:t xml:space="preserve">spp, </w:t>
      </w:r>
      <w:r w:rsidRPr="00C42020">
        <w:rPr>
          <w:i/>
        </w:rPr>
        <w:t>Luetkea pectinata</w:t>
      </w:r>
      <w:r w:rsidRPr="00C42020" w:rsidR="00511D78">
        <w:t xml:space="preserve"> (MT, ID)</w:t>
      </w:r>
      <w:r w:rsidRPr="00C42020">
        <w:t xml:space="preserve">, </w:t>
      </w:r>
      <w:r w:rsidRPr="00C42020">
        <w:rPr>
          <w:i/>
        </w:rPr>
        <w:t>Antennaria lanata</w:t>
      </w:r>
      <w:r w:rsidRPr="00C42020" w:rsidR="00511D78">
        <w:rPr>
          <w:i/>
        </w:rPr>
        <w:t xml:space="preserve"> </w:t>
      </w:r>
      <w:r w:rsidRPr="00C42020" w:rsidR="00511D78">
        <w:t>(MT, ID</w:t>
      </w:r>
      <w:r w:rsidRPr="00C42020" w:rsidR="00511D78">
        <w:rPr>
          <w:i/>
        </w:rPr>
        <w:t>)</w:t>
      </w:r>
      <w:r w:rsidRPr="00C42020">
        <w:t xml:space="preserve">, </w:t>
      </w:r>
      <w:r w:rsidRPr="00C42020">
        <w:rPr>
          <w:i/>
        </w:rPr>
        <w:t>Oreostemma alpigenum</w:t>
      </w:r>
      <w:r w:rsidRPr="00C42020">
        <w:t xml:space="preserve"> (=</w:t>
      </w:r>
      <w:r w:rsidRPr="00C42020">
        <w:rPr>
          <w:i/>
        </w:rPr>
        <w:t>Aster alpigenus</w:t>
      </w:r>
      <w:r w:rsidRPr="00C42020">
        <w:t>)</w:t>
      </w:r>
      <w:r w:rsidRPr="00C42020" w:rsidR="00511D78">
        <w:t xml:space="preserve"> (MT, ID, WY)</w:t>
      </w:r>
      <w:r w:rsidRPr="00C42020">
        <w:t xml:space="preserve">, </w:t>
      </w:r>
      <w:r w:rsidRPr="00C42020">
        <w:rPr>
          <w:i/>
        </w:rPr>
        <w:t>Pedicularis</w:t>
      </w:r>
      <w:r w:rsidRPr="00C42020">
        <w:t xml:space="preserve"> spp, </w:t>
      </w:r>
      <w:r w:rsidRPr="00C42020">
        <w:rPr>
          <w:i/>
        </w:rPr>
        <w:t>Castilleja</w:t>
      </w:r>
      <w:r w:rsidRPr="00C42020">
        <w:t xml:space="preserve"> spp, </w:t>
      </w:r>
      <w:r w:rsidRPr="00C42020">
        <w:rPr>
          <w:i/>
        </w:rPr>
        <w:t>Deschampsia</w:t>
      </w:r>
      <w:r w:rsidRPr="00C42020">
        <w:t xml:space="preserve"> </w:t>
      </w:r>
      <w:r w:rsidRPr="00C42020">
        <w:rPr>
          <w:i/>
        </w:rPr>
        <w:t>caespitosa</w:t>
      </w:r>
      <w:r w:rsidRPr="00C42020">
        <w:t xml:space="preserve">, </w:t>
      </w:r>
      <w:r w:rsidRPr="00C42020">
        <w:rPr>
          <w:i/>
        </w:rPr>
        <w:t>Caltha leptosepala</w:t>
      </w:r>
      <w:r w:rsidRPr="00C42020">
        <w:t xml:space="preserve">, </w:t>
      </w:r>
      <w:r w:rsidRPr="00C42020">
        <w:rPr>
          <w:i/>
        </w:rPr>
        <w:t>Erythronium</w:t>
      </w:r>
      <w:r w:rsidRPr="00C42020">
        <w:t xml:space="preserve"> spp</w:t>
      </w:r>
      <w:r w:rsidRPr="00C42020" w:rsidR="001B1284">
        <w:t>.</w:t>
      </w:r>
      <w:r w:rsidRPr="00C42020">
        <w:t xml:space="preserve">, </w:t>
      </w:r>
      <w:r w:rsidRPr="00C42020">
        <w:rPr>
          <w:i/>
        </w:rPr>
        <w:t>Juncus parryi</w:t>
      </w:r>
      <w:r w:rsidRPr="00C42020">
        <w:t xml:space="preserve">, </w:t>
      </w:r>
      <w:r w:rsidRPr="00C42020">
        <w:rPr>
          <w:i/>
        </w:rPr>
        <w:t>Luzula piperi</w:t>
      </w:r>
      <w:r w:rsidRPr="00C42020">
        <w:t xml:space="preserve">, </w:t>
      </w:r>
      <w:r w:rsidRPr="00C42020">
        <w:rPr>
          <w:i/>
        </w:rPr>
        <w:t>Carex spectabilis</w:t>
      </w:r>
      <w:r w:rsidRPr="00C42020">
        <w:t xml:space="preserve">, </w:t>
      </w:r>
      <w:r w:rsidRPr="00C42020">
        <w:rPr>
          <w:i/>
        </w:rPr>
        <w:t>Carex nigricans</w:t>
      </w:r>
      <w:r w:rsidRPr="00C42020" w:rsidR="0089505B">
        <w:t xml:space="preserve">, </w:t>
      </w:r>
      <w:r w:rsidRPr="00C42020" w:rsidR="0089505B">
        <w:rPr>
          <w:rStyle w:val="search1"/>
          <w:i/>
          <w:iCs/>
          <w:color w:val="auto"/>
        </w:rPr>
        <w:t>Minuartia obtusiloba</w:t>
      </w:r>
      <w:r w:rsidRPr="00C42020" w:rsidR="00C42020">
        <w:rPr>
          <w:rStyle w:val="search1"/>
          <w:i/>
          <w:iCs/>
          <w:color w:val="auto"/>
        </w:rPr>
        <w:t xml:space="preserve">, </w:t>
      </w:r>
      <w:r w:rsidRPr="00C42020">
        <w:t xml:space="preserve">and </w:t>
      </w:r>
      <w:r w:rsidRPr="00C42020">
        <w:rPr>
          <w:i/>
        </w:rPr>
        <w:t>Polygonum bistortoides</w:t>
      </w:r>
      <w:r w:rsidRPr="00C42020">
        <w:t>. Fell-fields often intermingle with the alpine dwarf-shrubland.</w:t>
      </w:r>
    </w:p>
    <w:p w:rsidRPr="00C42020" w:rsidR="000E428F" w:rsidP="000E428F" w:rsidRDefault="000E428F" w14:paraId="53234069" w14:textId="77777777">
      <w:pPr>
        <w:pStyle w:val="InfoPara"/>
      </w:pPr>
      <w:r w:rsidRPr="00C42020">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CAME7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Cassiope mertensiana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moss heather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DRIN4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Dryas integrifolia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Entireleaf mountain-avens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Dryas octopetala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Eightpetal mountain-avens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SAAR27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arctica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Arctic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SANI8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nivalis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PHEM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Phyllodoce empetriformis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Pink mountainheath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Erigeron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Fleabane</w:t>
            </w:r>
          </w:p>
        </w:tc>
      </w:tr>
    </w:tbl>
    <w:p>
      <w:r>
        <w:rPr>
          <w:sz w:val="16"/>
        </w:rPr>
        <w:t>Species names are from the NRCS PLANTS database. Check species codes at http://plants.usda.gov.</w:t>
      </w:r>
    </w:p>
    <w:p w:rsidRPr="00C42020" w:rsidR="000E428F" w:rsidP="000E428F" w:rsidRDefault="000E428F" w14:paraId="2C1CF4B0" w14:textId="77777777">
      <w:pPr>
        <w:pStyle w:val="InfoPara"/>
      </w:pPr>
      <w:r w:rsidRPr="00C42020">
        <w:t>Disturbance Description</w:t>
      </w:r>
    </w:p>
    <w:p w:rsidRPr="00C42020" w:rsidR="000E428F" w:rsidP="000E428F" w:rsidRDefault="000E428F" w14:paraId="6DE3CCD7" w14:textId="7F0C34AE">
      <w:r w:rsidRPr="00C42020">
        <w:t>Vegetation in these areas is controlled by snow retention, wind desiccation, permafrost and a short growing season</w:t>
      </w:r>
      <w:r w:rsidRPr="00C42020" w:rsidR="00B8283A">
        <w:t xml:space="preserve"> (Heginbottom et al. 1997)</w:t>
      </w:r>
      <w:r w:rsidRPr="00C42020">
        <w:t xml:space="preserve">. </w:t>
      </w:r>
      <w:r w:rsidRPr="00C42020" w:rsidR="00B8283A">
        <w:t>In most areas, in most years, precipitation exceeds potential evaporation in all months</w:t>
      </w:r>
      <w:r w:rsidRPr="00C42020" w:rsidR="00CF33BD">
        <w:t xml:space="preserve"> (Aho 2006)</w:t>
      </w:r>
      <w:r w:rsidRPr="00C42020" w:rsidR="00B8283A">
        <w:t xml:space="preserve">. </w:t>
      </w:r>
      <w:r w:rsidRPr="00C42020">
        <w:t>Dry summers associated with major drought years would favor grasses over forbs, whereas wet summers cause a more diverse mixture of forbs and graminoids.</w:t>
      </w:r>
    </w:p>
    <w:p w:rsidRPr="00C42020" w:rsidR="000E428F" w:rsidP="000E428F" w:rsidRDefault="000E428F" w14:paraId="57364A31" w14:textId="77777777"/>
    <w:p w:rsidRPr="00C42020" w:rsidR="000E428F" w:rsidP="000E428F" w:rsidRDefault="000E428F" w14:paraId="58C91DD4" w14:textId="19B686F4">
      <w:r w:rsidRPr="00C42020">
        <w:t>Avalanches on ste</w:t>
      </w:r>
      <w:r w:rsidRPr="00C42020" w:rsidR="00B8283A">
        <w:t>e</w:t>
      </w:r>
      <w:r w:rsidRPr="00C42020">
        <w:t>per slopes where soil accumulate</w:t>
      </w:r>
      <w:r w:rsidRPr="00C42020" w:rsidR="00F3514B">
        <w:t>s</w:t>
      </w:r>
      <w:r w:rsidRPr="00C42020">
        <w:t xml:space="preserve"> can cause infrequent soil-slips, which expose</w:t>
      </w:r>
      <w:r w:rsidRPr="00C42020" w:rsidR="007377C7">
        <w:t xml:space="preserve"> </w:t>
      </w:r>
      <w:r w:rsidRPr="00C42020">
        <w:t>bare ground.</w:t>
      </w:r>
      <w:r w:rsidRPr="00C42020" w:rsidR="00B8283A">
        <w:t xml:space="preserve"> Also</w:t>
      </w:r>
      <w:r w:rsidRPr="00C42020" w:rsidR="00732C7F">
        <w:t>,</w:t>
      </w:r>
      <w:r w:rsidRPr="00C42020" w:rsidR="00B8283A">
        <w:t xml:space="preserve"> debris flows caused by saturated ground from snow melt can expose bare ground and/or cover and bury existing vegetation.</w:t>
      </w:r>
    </w:p>
    <w:p w:rsidRPr="00C42020" w:rsidR="000E428F" w:rsidP="000E428F" w:rsidRDefault="000E428F" w14:paraId="368A3AAA" w14:textId="77777777"/>
    <w:p w:rsidRPr="00C42020" w:rsidR="000E428F" w:rsidP="000E428F" w:rsidRDefault="00310AF9" w14:paraId="6FF94DC4" w14:textId="70821010">
      <w:r w:rsidRPr="00C42020">
        <w:t xml:space="preserve">Fires would likely burn into this BpS from adjacent forest BpSs in the most extreme drought years. </w:t>
      </w:r>
      <w:r w:rsidRPr="00C42020" w:rsidR="000E428F">
        <w:t>Very small burns of a few square meters (replacement fire) caused by lightning strikes were included as a rare disturbance, although lighting storms are frequent in those elevations. The calculation of lightning strikes frequency was not based on fire return intervals, but on the number of strikes (in this case five) per 1</w:t>
      </w:r>
      <w:r w:rsidR="00D31A6F">
        <w:t>,</w:t>
      </w:r>
      <w:r w:rsidRPr="00C42020" w:rsidR="000E428F">
        <w:t xml:space="preserve">000 possible locations per </w:t>
      </w:r>
      <w:r w:rsidRPr="00C42020" w:rsidR="00F233E1">
        <w:t>year</w:t>
      </w:r>
      <w:r w:rsidRPr="00C42020" w:rsidR="00E20853">
        <w:t xml:space="preserve"> (Anderson et al. 2008</w:t>
      </w:r>
      <w:r w:rsidRPr="00C42020" w:rsidR="008C3F9D">
        <w:t xml:space="preserve">, Schussman et al. 2006, </w:t>
      </w:r>
      <w:r w:rsidRPr="00C42020" w:rsidR="00780E53">
        <w:t>Douglas and Ballard.1971</w:t>
      </w:r>
      <w:r w:rsidRPr="00C42020" w:rsidR="00E20853">
        <w:t>)</w:t>
      </w:r>
      <w:r w:rsidRPr="00C42020" w:rsidR="000E428F">
        <w:t>.</w:t>
      </w:r>
    </w:p>
    <w:p w:rsidRPr="00C42020" w:rsidR="000E428F" w:rsidP="000E428F" w:rsidRDefault="000E428F" w14:paraId="4A295961" w14:textId="77777777"/>
    <w:p w:rsidRPr="00C42020" w:rsidR="000E428F" w:rsidP="000E428F" w:rsidRDefault="003E348E" w14:paraId="2F56BDC6" w14:textId="395A42E8">
      <w:r w:rsidRPr="00C42020">
        <w:t>Marmots, pikas, voles, and gophers are the primary herbivores</w:t>
      </w:r>
      <w:r w:rsidRPr="00C42020" w:rsidR="00383DA4">
        <w:t xml:space="preserve"> (</w:t>
      </w:r>
      <w:r w:rsidRPr="00C42020" w:rsidR="00AE1E50">
        <w:t xml:space="preserve">Smith </w:t>
      </w:r>
      <w:r w:rsidRPr="00C42020" w:rsidR="00E20853">
        <w:t>2006</w:t>
      </w:r>
      <w:r w:rsidRPr="00C42020" w:rsidR="00D7267E">
        <w:t>,</w:t>
      </w:r>
      <w:r w:rsidRPr="00C42020" w:rsidR="008C3F9D">
        <w:t xml:space="preserve"> Sherrod et al. 2005</w:t>
      </w:r>
      <w:r w:rsidRPr="00C42020" w:rsidR="00E20853">
        <w:t xml:space="preserve">). </w:t>
      </w:r>
      <w:r w:rsidRPr="00C42020">
        <w:t>Other n</w:t>
      </w:r>
      <w:r w:rsidRPr="00C42020" w:rsidR="000E428F">
        <w:t xml:space="preserve">ative herbivores (Rocky Mountain bighorn sheep, mule deer and elk) were common in the alpine </w:t>
      </w:r>
      <w:r w:rsidRPr="00C42020" w:rsidR="00AE1E50">
        <w:t xml:space="preserve">in the past </w:t>
      </w:r>
      <w:r w:rsidRPr="00C42020" w:rsidR="000E428F">
        <w:t>but probably did not greatly affect vegetation cover because animals move frequently as they reduce vegetation cover.</w:t>
      </w:r>
      <w:r w:rsidRPr="00C42020">
        <w:t xml:space="preserve"> In some areas mountain goats occur naturally but are introduced in other alpine areas</w:t>
      </w:r>
      <w:r w:rsidRPr="00C42020" w:rsidR="007A5B69">
        <w:t xml:space="preserve"> (Innes 2011)</w:t>
      </w:r>
      <w:r w:rsidRPr="00C42020">
        <w:t>.</w:t>
      </w:r>
    </w:p>
    <w:p w:rsidRPr="00C42020" w:rsidR="000E428F" w:rsidP="000E428F" w:rsidRDefault="000E428F" w14:paraId="2DBB1F1C" w14:textId="7E2870F3">
      <w:pPr>
        <w:pStyle w:val="InfoPara"/>
      </w:pPr>
      <w:r w:rsidRPr="00C42020">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227</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227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C42020" w:rsidR="000E428F" w:rsidP="000E428F" w:rsidRDefault="000E428F" w14:paraId="43FD368C" w14:textId="77777777">
      <w:pPr>
        <w:pStyle w:val="InfoPara"/>
      </w:pPr>
      <w:r w:rsidRPr="00C42020">
        <w:t>Scale Description</w:t>
      </w:r>
    </w:p>
    <w:p w:rsidRPr="00C42020" w:rsidR="000E428F" w:rsidP="000E428F" w:rsidRDefault="000E428F" w14:paraId="6422673C" w14:textId="56C57E6B">
      <w:r w:rsidRPr="00C42020">
        <w:t xml:space="preserve">This </w:t>
      </w:r>
      <w:r w:rsidRPr="00C42020" w:rsidR="0007187A">
        <w:t>BpS</w:t>
      </w:r>
      <w:r w:rsidRPr="00C42020">
        <w:t xml:space="preserve"> can occupy large areas of the alpine</w:t>
      </w:r>
      <w:r w:rsidRPr="00C42020" w:rsidR="00C17997">
        <w:t xml:space="preserve"> (more so in the north and less so in the southern map zones and states)</w:t>
      </w:r>
      <w:r w:rsidRPr="00C42020">
        <w:t xml:space="preserve">. Patch size varies from a few acres to 100ac in mountain basins. </w:t>
      </w:r>
      <w:r w:rsidRPr="00C42020" w:rsidR="00C17997">
        <w:t xml:space="preserve">Lager patches occur in MT with smaller patches occurring in NM, AZ and NV). </w:t>
      </w:r>
      <w:r w:rsidRPr="00C42020">
        <w:t>Stand-replacement fires may be caused by lightning strikes that do not spread due to the sparse cover of fine fuel and extensive barren areas acting as fire breaks.</w:t>
      </w:r>
    </w:p>
    <w:p w:rsidRPr="00C42020" w:rsidR="000E428F" w:rsidP="000E428F" w:rsidRDefault="000E428F" w14:paraId="3E594061" w14:textId="77777777">
      <w:pPr>
        <w:pStyle w:val="InfoPara"/>
      </w:pPr>
      <w:r w:rsidRPr="00C42020">
        <w:t>Adjacency or Identification Concerns</w:t>
      </w:r>
    </w:p>
    <w:p w:rsidRPr="00C42020" w:rsidR="000E428F" w:rsidP="000E428F" w:rsidRDefault="000E428F" w14:paraId="01079C0A" w14:textId="62061E24">
      <w:r w:rsidRPr="00C42020">
        <w:t>Adjacent to and inter-mixed with Rocky Mountain Dry Tundra.</w:t>
      </w:r>
      <w:r w:rsidRPr="00C42020" w:rsidR="00C17997">
        <w:t xml:space="preserve"> Also, can be adjacent to fell fields, herbaceous cushion plant communities and subalpine forests which can burn during drought years and fires can spread into this BpS</w:t>
      </w:r>
      <w:r w:rsidRPr="00C42020" w:rsidR="00E20853">
        <w:t xml:space="preserve"> (Anderson et al. 2008)</w:t>
      </w:r>
      <w:r w:rsidRPr="00C42020" w:rsidR="00C17997">
        <w:t>.</w:t>
      </w:r>
    </w:p>
    <w:p w:rsidRPr="00C42020" w:rsidR="000E428F" w:rsidP="000E428F" w:rsidRDefault="000E428F" w14:paraId="1BF9D419" w14:textId="77777777">
      <w:pPr>
        <w:pStyle w:val="InfoPara"/>
      </w:pPr>
      <w:r w:rsidRPr="00C42020">
        <w:t>Issues or Problems</w:t>
      </w:r>
    </w:p>
    <w:p w:rsidRPr="00C42020" w:rsidR="000E428F" w:rsidP="000E428F" w:rsidRDefault="000E428F" w14:paraId="5A4A79DB" w14:textId="6D9B4121">
      <w:r w:rsidRPr="00C42020">
        <w:t xml:space="preserve">Scarce information on </w:t>
      </w:r>
      <w:r w:rsidRPr="00C42020" w:rsidR="00C17997">
        <w:t xml:space="preserve">fire in </w:t>
      </w:r>
      <w:r w:rsidRPr="00C42020">
        <w:t>this system.</w:t>
      </w:r>
    </w:p>
    <w:p w:rsidRPr="00C42020" w:rsidR="000E428F" w:rsidP="000E428F" w:rsidRDefault="000E428F" w14:paraId="7631A36E" w14:textId="77777777">
      <w:pPr>
        <w:pStyle w:val="InfoPara"/>
      </w:pPr>
      <w:r w:rsidRPr="00C42020">
        <w:t>Native Uncharacteristic Conditions</w:t>
      </w:r>
    </w:p>
    <w:p w:rsidRPr="00C42020" w:rsidR="000E428F" w:rsidP="000E428F" w:rsidRDefault="003E348E" w14:paraId="6957A586" w14:textId="07772A96">
      <w:r w:rsidRPr="00C42020">
        <w:t>Marmot burrows and adjoining areas are typically devoid of vegetation due to foraging and burrowing activities.</w:t>
      </w:r>
    </w:p>
    <w:p w:rsidRPr="00C42020" w:rsidR="002855B0" w:rsidP="000E428F" w:rsidRDefault="002855B0" w14:paraId="1F991E88" w14:textId="77777777"/>
    <w:p w:rsidRPr="00C42020" w:rsidR="002855B0" w:rsidP="000E428F" w:rsidRDefault="00B8283A" w14:paraId="5034FF87" w14:textId="4DD3C8A6">
      <w:r w:rsidRPr="00C42020">
        <w:t>Bare ground from avalanches or debris flows.</w:t>
      </w:r>
    </w:p>
    <w:p w:rsidRPr="00C42020" w:rsidR="002855B0" w:rsidP="000E428F" w:rsidRDefault="002855B0" w14:paraId="1C3BB9C2" w14:textId="77777777"/>
    <w:p w:rsidRPr="00C42020" w:rsidR="000E428F" w:rsidP="000E428F" w:rsidRDefault="000E428F" w14:paraId="6275FB8A" w14:textId="77777777">
      <w:pPr>
        <w:pStyle w:val="InfoPara"/>
      </w:pPr>
      <w:r w:rsidRPr="00C42020">
        <w:t>Comments</w:t>
      </w:r>
    </w:p>
    <w:p w:rsidRPr="00C42020" w:rsidR="00F233E1" w:rsidP="00F233E1" w:rsidRDefault="0007187A" w14:paraId="6CCC2F21" w14:textId="0A9E3EB4">
      <w:r w:rsidRPr="00C42020">
        <w:t>Kathleen Roche reviewed this BpS</w:t>
      </w:r>
      <w:r w:rsidRPr="00C42020" w:rsidR="00F233E1">
        <w:t xml:space="preserve"> during 201</w:t>
      </w:r>
      <w:r w:rsidRPr="00C42020">
        <w:t>6</w:t>
      </w:r>
      <w:r w:rsidRPr="00C42020" w:rsidR="00F233E1">
        <w:t xml:space="preserve"> BpS Review</w:t>
      </w:r>
      <w:r w:rsidRPr="00C42020">
        <w:t xml:space="preserve"> and made descriptive edits</w:t>
      </w:r>
      <w:r w:rsidRPr="00C42020" w:rsidR="00F233E1">
        <w:t>.</w:t>
      </w:r>
    </w:p>
    <w:p w:rsidRPr="00C42020" w:rsidR="002855B0" w:rsidP="00F233E1" w:rsidRDefault="002855B0" w14:paraId="3A52078A" w14:textId="77777777"/>
    <w:p w:rsidRPr="00C42020" w:rsidR="002855B0" w:rsidP="00F233E1" w:rsidRDefault="002855B0" w14:paraId="77F81E95" w14:textId="77777777"/>
    <w:p w:rsidRPr="00C42020" w:rsidR="000E428F" w:rsidP="000E428F" w:rsidRDefault="000E428F" w14:paraId="227FF069" w14:textId="77777777">
      <w:pPr>
        <w:pStyle w:val="ReportSection"/>
      </w:pPr>
      <w:r w:rsidRPr="00C42020">
        <w:t>Succession Classes</w:t>
      </w:r>
    </w:p>
    <w:p w:rsidRPr="00C42020" w:rsidR="000E428F" w:rsidP="000E428F" w:rsidRDefault="000E428F" w14:paraId="2136AD0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Pr="00C42020" w:rsidR="000E428F" w:rsidP="000E428F" w:rsidRDefault="000E428F" w14:paraId="4998F149"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Pr="00C42020" w:rsidR="000E428F" w:rsidP="000E428F" w:rsidRDefault="000E428F" w14:paraId="31233FAF" w14:textId="77777777"/>
    <w:p w:rsidRPr="00C42020" w:rsidR="000E428F" w:rsidP="000E428F" w:rsidRDefault="000E428F" w14:paraId="304EFD4F" w14:textId="77777777">
      <w:pPr>
        <w:pStyle w:val="SClassInfoPara"/>
      </w:pPr>
      <w:r w:rsidRPr="00C42020">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700"/>
        <w:gridCol w:w="1932"/>
        <w:gridCol w:w="1956"/>
      </w:tblGrid>
      <w:tr w:rsidRPr="00C42020" w:rsidR="000E428F" w:rsidTr="000E428F" w14:paraId="7E37F887" w14:textId="77777777">
        <w:tc>
          <w:tcPr>
            <w:tcW w:w="1224" w:type="dxa"/>
            <w:tcBorders>
              <w:top w:val="single" w:color="auto" w:sz="2" w:space="0"/>
              <w:bottom w:val="single" w:color="000000" w:sz="12" w:space="0"/>
            </w:tcBorders>
            <w:shd w:val="clear" w:color="auto" w:fill="auto"/>
          </w:tcPr>
          <w:p w:rsidRPr="00C42020" w:rsidR="000E428F" w:rsidP="00CB4206" w:rsidRDefault="000E428F" w14:paraId="61588648" w14:textId="77777777">
            <w:pPr>
              <w:rPr>
                <w:b/>
                <w:bCs/>
              </w:rPr>
            </w:pPr>
            <w:r w:rsidRPr="00C42020">
              <w:rPr>
                <w:b/>
                <w:bCs/>
              </w:rPr>
              <w:t>Symbol</w:t>
            </w:r>
          </w:p>
        </w:tc>
        <w:tc>
          <w:tcPr>
            <w:tcW w:w="2700" w:type="dxa"/>
            <w:tcBorders>
              <w:top w:val="single" w:color="auto" w:sz="2" w:space="0"/>
              <w:bottom w:val="single" w:color="000000" w:sz="12" w:space="0"/>
            </w:tcBorders>
            <w:shd w:val="clear" w:color="auto" w:fill="auto"/>
          </w:tcPr>
          <w:p w:rsidRPr="00C42020" w:rsidR="000E428F" w:rsidP="00CB4206" w:rsidRDefault="000E428F" w14:paraId="1C24560B" w14:textId="77777777">
            <w:pPr>
              <w:rPr>
                <w:b/>
                <w:bCs/>
              </w:rPr>
            </w:pPr>
            <w:r w:rsidRPr="00C42020">
              <w:rPr>
                <w:b/>
                <w:bCs/>
              </w:rPr>
              <w:t>Scientific Name</w:t>
            </w:r>
          </w:p>
        </w:tc>
        <w:tc>
          <w:tcPr>
            <w:tcW w:w="1932" w:type="dxa"/>
            <w:tcBorders>
              <w:top w:val="single" w:color="auto" w:sz="2" w:space="0"/>
              <w:bottom w:val="single" w:color="000000" w:sz="12" w:space="0"/>
            </w:tcBorders>
            <w:shd w:val="clear" w:color="auto" w:fill="auto"/>
          </w:tcPr>
          <w:p w:rsidRPr="00C42020" w:rsidR="000E428F" w:rsidP="00CB4206" w:rsidRDefault="000E428F" w14:paraId="3905AE53" w14:textId="77777777">
            <w:pPr>
              <w:rPr>
                <w:b/>
                <w:bCs/>
              </w:rPr>
            </w:pPr>
            <w:r w:rsidRPr="00C42020">
              <w:rPr>
                <w:b/>
                <w:bCs/>
              </w:rPr>
              <w:t>Common Name</w:t>
            </w:r>
          </w:p>
        </w:tc>
        <w:tc>
          <w:tcPr>
            <w:tcW w:w="1956" w:type="dxa"/>
            <w:tcBorders>
              <w:top w:val="single" w:color="auto" w:sz="2" w:space="0"/>
              <w:bottom w:val="single" w:color="000000" w:sz="12" w:space="0"/>
            </w:tcBorders>
            <w:shd w:val="clear" w:color="auto" w:fill="auto"/>
          </w:tcPr>
          <w:p w:rsidRPr="00C42020" w:rsidR="000E428F" w:rsidP="00CB4206" w:rsidRDefault="000E428F" w14:paraId="29FD8730" w14:textId="77777777">
            <w:pPr>
              <w:rPr>
                <w:b/>
                <w:bCs/>
              </w:rPr>
            </w:pPr>
            <w:r w:rsidRPr="00C42020">
              <w:rPr>
                <w:b/>
                <w:bCs/>
              </w:rPr>
              <w:t>Canopy Position</w:t>
            </w:r>
          </w:p>
        </w:tc>
      </w:tr>
      <w:tr w:rsidRPr="00C42020" w:rsidR="000E428F" w:rsidTr="000E428F" w14:paraId="4F9D4715" w14:textId="77777777">
        <w:tc>
          <w:tcPr>
            <w:tcW w:w="1224" w:type="dxa"/>
            <w:tcBorders>
              <w:top w:val="single" w:color="000000" w:sz="12" w:space="0"/>
            </w:tcBorders>
            <w:shd w:val="clear" w:color="auto" w:fill="auto"/>
          </w:tcPr>
          <w:p w:rsidRPr="00C42020" w:rsidR="000E428F" w:rsidP="00CB4206" w:rsidRDefault="000E428F" w14:paraId="444646CF" w14:textId="77777777">
            <w:pPr>
              <w:rPr>
                <w:bCs/>
              </w:rPr>
            </w:pPr>
            <w:r w:rsidRPr="00C42020">
              <w:rPr>
                <w:bCs/>
              </w:rPr>
              <w:t>CAREX</w:t>
            </w:r>
          </w:p>
        </w:tc>
        <w:tc>
          <w:tcPr>
            <w:tcW w:w="2700" w:type="dxa"/>
            <w:tcBorders>
              <w:top w:val="single" w:color="000000" w:sz="12" w:space="0"/>
            </w:tcBorders>
            <w:shd w:val="clear" w:color="auto" w:fill="auto"/>
          </w:tcPr>
          <w:p w:rsidRPr="00C42020" w:rsidR="000E428F" w:rsidP="00CB4206" w:rsidRDefault="000E428F" w14:paraId="57173F1A" w14:textId="77777777">
            <w:pPr>
              <w:rPr>
                <w:i/>
              </w:rPr>
            </w:pPr>
            <w:r w:rsidRPr="00C42020">
              <w:rPr>
                <w:i/>
              </w:rPr>
              <w:t>Carex</w:t>
            </w:r>
          </w:p>
        </w:tc>
        <w:tc>
          <w:tcPr>
            <w:tcW w:w="1932" w:type="dxa"/>
            <w:tcBorders>
              <w:top w:val="single" w:color="000000" w:sz="12" w:space="0"/>
            </w:tcBorders>
            <w:shd w:val="clear" w:color="auto" w:fill="auto"/>
          </w:tcPr>
          <w:p w:rsidRPr="00C42020" w:rsidR="000E428F" w:rsidP="00CB4206" w:rsidRDefault="000E428F" w14:paraId="31DCA25C" w14:textId="77777777">
            <w:r w:rsidRPr="00C42020">
              <w:t>Sedge</w:t>
            </w:r>
          </w:p>
        </w:tc>
        <w:tc>
          <w:tcPr>
            <w:tcW w:w="1956" w:type="dxa"/>
            <w:tcBorders>
              <w:top w:val="single" w:color="000000" w:sz="12" w:space="0"/>
            </w:tcBorders>
            <w:shd w:val="clear" w:color="auto" w:fill="auto"/>
          </w:tcPr>
          <w:p w:rsidRPr="00C42020" w:rsidR="000E428F" w:rsidP="00CB4206" w:rsidRDefault="000E428F" w14:paraId="784D7C0F" w14:textId="77777777">
            <w:r w:rsidRPr="00C42020">
              <w:t>Upper</w:t>
            </w:r>
          </w:p>
        </w:tc>
      </w:tr>
      <w:tr w:rsidRPr="00C42020" w:rsidR="000E428F" w:rsidTr="000E428F" w14:paraId="27ADB152" w14:textId="77777777">
        <w:tc>
          <w:tcPr>
            <w:tcW w:w="1224" w:type="dxa"/>
            <w:shd w:val="clear" w:color="auto" w:fill="auto"/>
          </w:tcPr>
          <w:p w:rsidRPr="00C42020" w:rsidR="000E428F" w:rsidP="00CB4206" w:rsidRDefault="000E428F" w14:paraId="5FBCBF3A" w14:textId="77777777">
            <w:pPr>
              <w:rPr>
                <w:bCs/>
              </w:rPr>
            </w:pPr>
            <w:r w:rsidRPr="00C42020">
              <w:rPr>
                <w:bCs/>
              </w:rPr>
              <w:t>ERIGE2</w:t>
            </w:r>
          </w:p>
        </w:tc>
        <w:tc>
          <w:tcPr>
            <w:tcW w:w="2700" w:type="dxa"/>
            <w:shd w:val="clear" w:color="auto" w:fill="auto"/>
          </w:tcPr>
          <w:p w:rsidRPr="00C42020" w:rsidR="000E428F" w:rsidP="00CB4206" w:rsidRDefault="000E428F" w14:paraId="670102AA" w14:textId="77777777">
            <w:pPr>
              <w:rPr>
                <w:i/>
              </w:rPr>
            </w:pPr>
            <w:r w:rsidRPr="00C42020">
              <w:rPr>
                <w:i/>
              </w:rPr>
              <w:t>Erigeron</w:t>
            </w:r>
          </w:p>
        </w:tc>
        <w:tc>
          <w:tcPr>
            <w:tcW w:w="1932" w:type="dxa"/>
            <w:shd w:val="clear" w:color="auto" w:fill="auto"/>
          </w:tcPr>
          <w:p w:rsidRPr="00C42020" w:rsidR="000E428F" w:rsidP="00CB4206" w:rsidRDefault="000E428F" w14:paraId="2CD0117F" w14:textId="77777777">
            <w:r w:rsidRPr="00C42020">
              <w:t>Fleabane</w:t>
            </w:r>
          </w:p>
        </w:tc>
        <w:tc>
          <w:tcPr>
            <w:tcW w:w="1956" w:type="dxa"/>
            <w:shd w:val="clear" w:color="auto" w:fill="auto"/>
          </w:tcPr>
          <w:p w:rsidRPr="00C42020" w:rsidR="000E428F" w:rsidP="00CB4206" w:rsidRDefault="000E428F" w14:paraId="453BF187" w14:textId="77777777">
            <w:r w:rsidRPr="00C42020">
              <w:t>Upper</w:t>
            </w:r>
          </w:p>
        </w:tc>
      </w:tr>
      <w:tr w:rsidRPr="00C42020" w:rsidR="000E428F" w:rsidTr="000E428F" w14:paraId="47E2A208" w14:textId="77777777">
        <w:tc>
          <w:tcPr>
            <w:tcW w:w="1224" w:type="dxa"/>
            <w:shd w:val="clear" w:color="auto" w:fill="auto"/>
          </w:tcPr>
          <w:p w:rsidRPr="00C42020" w:rsidR="000E428F" w:rsidP="00CB4206" w:rsidRDefault="000E428F" w14:paraId="4D785222" w14:textId="77777777">
            <w:pPr>
              <w:rPr>
                <w:bCs/>
              </w:rPr>
            </w:pPr>
            <w:r w:rsidRPr="00C42020">
              <w:rPr>
                <w:bCs/>
              </w:rPr>
              <w:t>DECA18</w:t>
            </w:r>
          </w:p>
        </w:tc>
        <w:tc>
          <w:tcPr>
            <w:tcW w:w="2700" w:type="dxa"/>
            <w:shd w:val="clear" w:color="auto" w:fill="auto"/>
          </w:tcPr>
          <w:p w:rsidRPr="00C42020" w:rsidR="000E428F" w:rsidP="00CB4206" w:rsidRDefault="000E428F" w14:paraId="1BF3B6CC" w14:textId="77777777">
            <w:pPr>
              <w:rPr>
                <w:i/>
              </w:rPr>
            </w:pPr>
            <w:r w:rsidRPr="00C42020">
              <w:rPr>
                <w:i/>
              </w:rPr>
              <w:t>Deschampsia caespitosa</w:t>
            </w:r>
          </w:p>
        </w:tc>
        <w:tc>
          <w:tcPr>
            <w:tcW w:w="1932" w:type="dxa"/>
            <w:shd w:val="clear" w:color="auto" w:fill="auto"/>
          </w:tcPr>
          <w:p w:rsidRPr="00C42020" w:rsidR="000E428F" w:rsidP="00CB4206" w:rsidRDefault="000E428F" w14:paraId="6FB87EC8" w14:textId="77777777">
            <w:r w:rsidRPr="00C42020">
              <w:t>Tufted hairgrass</w:t>
            </w:r>
          </w:p>
        </w:tc>
        <w:tc>
          <w:tcPr>
            <w:tcW w:w="1956" w:type="dxa"/>
            <w:shd w:val="clear" w:color="auto" w:fill="auto"/>
          </w:tcPr>
          <w:p w:rsidRPr="00C42020" w:rsidR="000E428F" w:rsidP="00CB4206" w:rsidRDefault="000E428F" w14:paraId="13E4B439" w14:textId="77777777">
            <w:r w:rsidRPr="00C42020">
              <w:t>Upper</w:t>
            </w:r>
          </w:p>
        </w:tc>
      </w:tr>
      <w:tr w:rsidRPr="00C42020" w:rsidR="000E428F" w:rsidTr="000E428F" w14:paraId="736C18B3" w14:textId="77777777">
        <w:tc>
          <w:tcPr>
            <w:tcW w:w="1224" w:type="dxa"/>
            <w:shd w:val="clear" w:color="auto" w:fill="auto"/>
          </w:tcPr>
          <w:p w:rsidRPr="00C42020" w:rsidR="000E428F" w:rsidP="00CB4206" w:rsidRDefault="000E428F" w14:paraId="5C6EF701" w14:textId="77777777">
            <w:pPr>
              <w:rPr>
                <w:bCs/>
              </w:rPr>
            </w:pPr>
            <w:r w:rsidRPr="00C42020">
              <w:rPr>
                <w:bCs/>
              </w:rPr>
              <w:t>LUPE</w:t>
            </w:r>
          </w:p>
        </w:tc>
        <w:tc>
          <w:tcPr>
            <w:tcW w:w="2700" w:type="dxa"/>
            <w:shd w:val="clear" w:color="auto" w:fill="auto"/>
          </w:tcPr>
          <w:p w:rsidRPr="00C42020" w:rsidR="000E428F" w:rsidP="00CB4206" w:rsidRDefault="000E428F" w14:paraId="2806C2FF" w14:textId="10F84975">
            <w:pPr>
              <w:rPr>
                <w:i/>
              </w:rPr>
            </w:pPr>
            <w:r w:rsidRPr="00C42020">
              <w:rPr>
                <w:i/>
              </w:rPr>
              <w:t xml:space="preserve">Luetkea </w:t>
            </w:r>
            <w:r w:rsidRPr="00C42020" w:rsidR="00690863">
              <w:rPr>
                <w:i/>
              </w:rPr>
              <w:t xml:space="preserve">pectinata </w:t>
            </w:r>
          </w:p>
        </w:tc>
        <w:tc>
          <w:tcPr>
            <w:tcW w:w="1932" w:type="dxa"/>
            <w:shd w:val="clear" w:color="auto" w:fill="auto"/>
          </w:tcPr>
          <w:p w:rsidRPr="00C42020" w:rsidR="000E428F" w:rsidP="00CB4206" w:rsidRDefault="000E428F" w14:paraId="26737E1D" w14:textId="77777777">
            <w:r w:rsidRPr="00C42020">
              <w:t>Partridgefoot</w:t>
            </w:r>
          </w:p>
        </w:tc>
        <w:tc>
          <w:tcPr>
            <w:tcW w:w="1956" w:type="dxa"/>
            <w:shd w:val="clear" w:color="auto" w:fill="auto"/>
          </w:tcPr>
          <w:p w:rsidRPr="00C42020" w:rsidR="000E428F" w:rsidP="00CB4206" w:rsidRDefault="000E428F" w14:paraId="37B9F155" w14:textId="77777777">
            <w:r w:rsidRPr="00C42020">
              <w:t>Upper</w:t>
            </w:r>
          </w:p>
        </w:tc>
      </w:tr>
    </w:tbl>
    <w:p w:rsidRPr="00C42020" w:rsidR="000E428F" w:rsidP="000E428F" w:rsidRDefault="000E428F" w14:paraId="14FC8E88" w14:textId="77777777"/>
    <w:p w:rsidRPr="00C42020" w:rsidR="000E428F" w:rsidP="000E428F" w:rsidRDefault="000E428F" w14:paraId="37F4A27E" w14:textId="77777777">
      <w:pPr>
        <w:pStyle w:val="SClassInfoPara"/>
      </w:pPr>
      <w:r w:rsidRPr="00C42020">
        <w:t>Description</w:t>
      </w:r>
    </w:p>
    <w:p w:rsidRPr="00C42020" w:rsidR="000E428F" w:rsidP="000E428F" w:rsidRDefault="000E428F" w14:paraId="3F0A8042" w14:textId="0D02099D">
      <w:r w:rsidRPr="00C42020">
        <w:lastRenderedPageBreak/>
        <w:t xml:space="preserve">Very exposed (barren) state following a lightning strike. Soil (not rock) may dominate the area. </w:t>
      </w:r>
      <w:r w:rsidRPr="00C42020" w:rsidR="00D3662E">
        <w:t xml:space="preserve">Plant recovery can be fairly rapid following fire (Douglas 1971). Some of the shrubs will rapidly resprout from the roots. If fire coincides with extreme and continuing drought recovery can be slower. </w:t>
      </w:r>
      <w:r w:rsidRPr="00C42020">
        <w:t>Grasses are more common tha</w:t>
      </w:r>
      <w:r w:rsidRPr="00C42020" w:rsidR="00F3514B">
        <w:t>n</w:t>
      </w:r>
      <w:r w:rsidRPr="00C42020">
        <w:t xml:space="preserve"> forbs or shr</w:t>
      </w:r>
      <w:r w:rsidRPr="00C42020" w:rsidR="00F233E1">
        <w:t xml:space="preserve">ubs. </w:t>
      </w:r>
    </w:p>
    <w:p w:rsidRPr="00C42020" w:rsidR="000E428F" w:rsidP="000E428F" w:rsidRDefault="000E428F" w14:paraId="10E73E91" w14:textId="77777777"/>
    <w:p>
      <w:r>
        <w:rPr>
          <w:i/>
          <w:u w:val="single"/>
        </w:rPr>
        <w:t>Maximum Tree Size Class</w:t>
      </w:r>
      <w:br/>
      <w:r>
        <w:t>None</w:t>
      </w:r>
    </w:p>
    <w:p w:rsidRPr="00C42020" w:rsidR="000E428F" w:rsidP="000E428F" w:rsidRDefault="000E428F" w14:paraId="12580B4F" w14:textId="77777777">
      <w:pPr>
        <w:pStyle w:val="InfoPara"/>
        <w:pBdr>
          <w:top w:val="single" w:color="auto" w:sz="4" w:space="1"/>
        </w:pBdr>
      </w:pPr>
      <w:r xmlns:w="http://schemas.openxmlformats.org/wordprocessingml/2006/main">
        <w:t>Class B</w:t>
      </w:r>
      <w:r xmlns:w="http://schemas.openxmlformats.org/wordprocessingml/2006/main">
        <w:tab/>
        <w:t>87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Pr="00C42020" w:rsidR="000E428F" w:rsidP="000E428F" w:rsidRDefault="000E428F" w14:paraId="69187FC7" w14:textId="77777777"/>
    <w:p w:rsidRPr="00C42020" w:rsidR="000E428F" w:rsidP="000E428F" w:rsidRDefault="000E428F" w14:paraId="6BEAF6D7" w14:textId="77777777">
      <w:pPr>
        <w:pStyle w:val="SClassInfoPara"/>
      </w:pPr>
      <w:r w:rsidRPr="00C42020">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460"/>
        <w:gridCol w:w="2964"/>
        <w:gridCol w:w="1956"/>
      </w:tblGrid>
      <w:tr w:rsidRPr="00C42020" w:rsidR="000E428F" w:rsidTr="000E428F" w14:paraId="04AD33E6" w14:textId="77777777">
        <w:tc>
          <w:tcPr>
            <w:tcW w:w="1200" w:type="dxa"/>
            <w:tcBorders>
              <w:top w:val="single" w:color="auto" w:sz="2" w:space="0"/>
              <w:bottom w:val="single" w:color="000000" w:sz="12" w:space="0"/>
            </w:tcBorders>
            <w:shd w:val="clear" w:color="auto" w:fill="auto"/>
          </w:tcPr>
          <w:p w:rsidRPr="00C42020" w:rsidR="000E428F" w:rsidP="00CB4206" w:rsidRDefault="000E428F" w14:paraId="300C987B" w14:textId="77777777">
            <w:pPr>
              <w:rPr>
                <w:b/>
                <w:bCs/>
              </w:rPr>
            </w:pPr>
            <w:r w:rsidRPr="00C42020">
              <w:rPr>
                <w:b/>
                <w:bCs/>
              </w:rPr>
              <w:t>Symbol</w:t>
            </w:r>
          </w:p>
        </w:tc>
        <w:tc>
          <w:tcPr>
            <w:tcW w:w="2460" w:type="dxa"/>
            <w:tcBorders>
              <w:top w:val="single" w:color="auto" w:sz="2" w:space="0"/>
              <w:bottom w:val="single" w:color="000000" w:sz="12" w:space="0"/>
            </w:tcBorders>
            <w:shd w:val="clear" w:color="auto" w:fill="auto"/>
          </w:tcPr>
          <w:p w:rsidRPr="00C42020" w:rsidR="000E428F" w:rsidP="00CB4206" w:rsidRDefault="000E428F" w14:paraId="6E42829E" w14:textId="77777777">
            <w:pPr>
              <w:rPr>
                <w:b/>
                <w:bCs/>
              </w:rPr>
            </w:pPr>
            <w:r w:rsidRPr="00C42020">
              <w:rPr>
                <w:b/>
                <w:bCs/>
              </w:rPr>
              <w:t>Scientific Name</w:t>
            </w:r>
          </w:p>
        </w:tc>
        <w:tc>
          <w:tcPr>
            <w:tcW w:w="2964" w:type="dxa"/>
            <w:tcBorders>
              <w:top w:val="single" w:color="auto" w:sz="2" w:space="0"/>
              <w:bottom w:val="single" w:color="000000" w:sz="12" w:space="0"/>
            </w:tcBorders>
            <w:shd w:val="clear" w:color="auto" w:fill="auto"/>
          </w:tcPr>
          <w:p w:rsidRPr="00C42020" w:rsidR="000E428F" w:rsidP="00CB4206" w:rsidRDefault="000E428F" w14:paraId="0899E2BC" w14:textId="77777777">
            <w:pPr>
              <w:rPr>
                <w:b/>
                <w:bCs/>
              </w:rPr>
            </w:pPr>
            <w:r w:rsidRPr="00C42020">
              <w:rPr>
                <w:b/>
                <w:bCs/>
              </w:rPr>
              <w:t>Common Name</w:t>
            </w:r>
          </w:p>
        </w:tc>
        <w:tc>
          <w:tcPr>
            <w:tcW w:w="1956" w:type="dxa"/>
            <w:tcBorders>
              <w:top w:val="single" w:color="auto" w:sz="2" w:space="0"/>
              <w:bottom w:val="single" w:color="000000" w:sz="12" w:space="0"/>
            </w:tcBorders>
            <w:shd w:val="clear" w:color="auto" w:fill="auto"/>
          </w:tcPr>
          <w:p w:rsidRPr="00C42020" w:rsidR="000E428F" w:rsidP="00CB4206" w:rsidRDefault="000E428F" w14:paraId="129BF907" w14:textId="77777777">
            <w:pPr>
              <w:rPr>
                <w:b/>
                <w:bCs/>
              </w:rPr>
            </w:pPr>
            <w:r w:rsidRPr="00C42020">
              <w:rPr>
                <w:b/>
                <w:bCs/>
              </w:rPr>
              <w:t>Canopy Position</w:t>
            </w:r>
          </w:p>
        </w:tc>
      </w:tr>
      <w:tr w:rsidRPr="00C42020" w:rsidR="000E428F" w:rsidTr="000E428F" w14:paraId="750DCB09" w14:textId="77777777">
        <w:tc>
          <w:tcPr>
            <w:tcW w:w="1200" w:type="dxa"/>
            <w:tcBorders>
              <w:top w:val="single" w:color="000000" w:sz="12" w:space="0"/>
            </w:tcBorders>
            <w:shd w:val="clear" w:color="auto" w:fill="auto"/>
          </w:tcPr>
          <w:p w:rsidRPr="00C42020" w:rsidR="000E428F" w:rsidP="00CB4206" w:rsidRDefault="000E428F" w14:paraId="03ACB46F" w14:textId="77777777">
            <w:pPr>
              <w:rPr>
                <w:bCs/>
              </w:rPr>
            </w:pPr>
            <w:r w:rsidRPr="00C42020">
              <w:rPr>
                <w:bCs/>
              </w:rPr>
              <w:t>CAME7</w:t>
            </w:r>
          </w:p>
        </w:tc>
        <w:tc>
          <w:tcPr>
            <w:tcW w:w="2460" w:type="dxa"/>
            <w:tcBorders>
              <w:top w:val="single" w:color="000000" w:sz="12" w:space="0"/>
            </w:tcBorders>
            <w:shd w:val="clear" w:color="auto" w:fill="auto"/>
          </w:tcPr>
          <w:p w:rsidRPr="00C42020" w:rsidR="000E428F" w:rsidP="00CB4206" w:rsidRDefault="000E428F" w14:paraId="1392AA71" w14:textId="77777777">
            <w:pPr>
              <w:rPr>
                <w:i/>
              </w:rPr>
            </w:pPr>
            <w:r w:rsidRPr="00C42020">
              <w:rPr>
                <w:i/>
              </w:rPr>
              <w:t>Cassiope mertensiana</w:t>
            </w:r>
          </w:p>
        </w:tc>
        <w:tc>
          <w:tcPr>
            <w:tcW w:w="2964" w:type="dxa"/>
            <w:tcBorders>
              <w:top w:val="single" w:color="000000" w:sz="12" w:space="0"/>
            </w:tcBorders>
            <w:shd w:val="clear" w:color="auto" w:fill="auto"/>
          </w:tcPr>
          <w:p w:rsidRPr="00C42020" w:rsidR="000E428F" w:rsidP="00CB4206" w:rsidRDefault="000E428F" w14:paraId="7CA179A7" w14:textId="77777777">
            <w:r w:rsidRPr="00C42020">
              <w:t>Western moss heather</w:t>
            </w:r>
          </w:p>
        </w:tc>
        <w:tc>
          <w:tcPr>
            <w:tcW w:w="1956" w:type="dxa"/>
            <w:tcBorders>
              <w:top w:val="single" w:color="000000" w:sz="12" w:space="0"/>
            </w:tcBorders>
            <w:shd w:val="clear" w:color="auto" w:fill="auto"/>
          </w:tcPr>
          <w:p w:rsidRPr="00C42020" w:rsidR="000E428F" w:rsidP="00CB4206" w:rsidRDefault="000E428F" w14:paraId="59C4FC3E" w14:textId="77777777">
            <w:r w:rsidRPr="00C42020">
              <w:t>Upper</w:t>
            </w:r>
          </w:p>
        </w:tc>
      </w:tr>
      <w:tr w:rsidRPr="00C42020" w:rsidR="000E428F" w:rsidTr="000E428F" w14:paraId="72F791CB" w14:textId="77777777">
        <w:tc>
          <w:tcPr>
            <w:tcW w:w="1200" w:type="dxa"/>
            <w:shd w:val="clear" w:color="auto" w:fill="auto"/>
          </w:tcPr>
          <w:p w:rsidRPr="00C42020" w:rsidR="000E428F" w:rsidP="00CB4206" w:rsidRDefault="000E428F" w14:paraId="2D33036B" w14:textId="77777777">
            <w:pPr>
              <w:rPr>
                <w:bCs/>
              </w:rPr>
            </w:pPr>
            <w:r w:rsidRPr="00C42020">
              <w:rPr>
                <w:bCs/>
              </w:rPr>
              <w:t>DRIN4</w:t>
            </w:r>
          </w:p>
        </w:tc>
        <w:tc>
          <w:tcPr>
            <w:tcW w:w="2460" w:type="dxa"/>
            <w:shd w:val="clear" w:color="auto" w:fill="auto"/>
          </w:tcPr>
          <w:p w:rsidRPr="00C42020" w:rsidR="000E428F" w:rsidP="00CB4206" w:rsidRDefault="000E428F" w14:paraId="1916EFF9" w14:textId="77777777">
            <w:pPr>
              <w:rPr>
                <w:i/>
              </w:rPr>
            </w:pPr>
            <w:r w:rsidRPr="00C42020">
              <w:rPr>
                <w:i/>
              </w:rPr>
              <w:t>Dryas integrifolia</w:t>
            </w:r>
          </w:p>
        </w:tc>
        <w:tc>
          <w:tcPr>
            <w:tcW w:w="2964" w:type="dxa"/>
            <w:shd w:val="clear" w:color="auto" w:fill="auto"/>
          </w:tcPr>
          <w:p w:rsidRPr="00C42020" w:rsidR="000E428F" w:rsidP="00CB4206" w:rsidRDefault="000E428F" w14:paraId="2000DD9B" w14:textId="77777777">
            <w:r w:rsidRPr="00C42020">
              <w:t>Entireleaf mountain-avens</w:t>
            </w:r>
          </w:p>
        </w:tc>
        <w:tc>
          <w:tcPr>
            <w:tcW w:w="1956" w:type="dxa"/>
            <w:shd w:val="clear" w:color="auto" w:fill="auto"/>
          </w:tcPr>
          <w:p w:rsidRPr="00C42020" w:rsidR="000E428F" w:rsidP="00CB4206" w:rsidRDefault="000E428F" w14:paraId="5C4234FC" w14:textId="77777777">
            <w:r w:rsidRPr="00C42020">
              <w:t>Upper</w:t>
            </w:r>
          </w:p>
        </w:tc>
      </w:tr>
      <w:tr w:rsidRPr="00C42020" w:rsidR="000E428F" w:rsidTr="000E428F" w14:paraId="1694FE60" w14:textId="77777777">
        <w:tc>
          <w:tcPr>
            <w:tcW w:w="1200" w:type="dxa"/>
            <w:shd w:val="clear" w:color="auto" w:fill="auto"/>
          </w:tcPr>
          <w:p w:rsidRPr="00C42020" w:rsidR="000E428F" w:rsidP="00CB4206" w:rsidRDefault="000E428F" w14:paraId="1EA10851" w14:textId="77777777">
            <w:pPr>
              <w:rPr>
                <w:bCs/>
              </w:rPr>
            </w:pPr>
            <w:r w:rsidRPr="00C42020">
              <w:rPr>
                <w:bCs/>
              </w:rPr>
              <w:t>DROC</w:t>
            </w:r>
          </w:p>
        </w:tc>
        <w:tc>
          <w:tcPr>
            <w:tcW w:w="2460" w:type="dxa"/>
            <w:shd w:val="clear" w:color="auto" w:fill="auto"/>
          </w:tcPr>
          <w:p w:rsidRPr="00C42020" w:rsidR="000E428F" w:rsidP="00CB4206" w:rsidRDefault="000E428F" w14:paraId="22C8D0BD" w14:textId="77777777">
            <w:pPr>
              <w:rPr>
                <w:i/>
              </w:rPr>
            </w:pPr>
            <w:r w:rsidRPr="00C42020">
              <w:rPr>
                <w:i/>
              </w:rPr>
              <w:t>Dryas octopetala</w:t>
            </w:r>
          </w:p>
        </w:tc>
        <w:tc>
          <w:tcPr>
            <w:tcW w:w="2964" w:type="dxa"/>
            <w:shd w:val="clear" w:color="auto" w:fill="auto"/>
          </w:tcPr>
          <w:p w:rsidRPr="00C42020" w:rsidR="000E428F" w:rsidP="00CB4206" w:rsidRDefault="000E428F" w14:paraId="0CFC96D0" w14:textId="77777777">
            <w:r w:rsidRPr="00C42020">
              <w:t>Eightpetal mountain-avens</w:t>
            </w:r>
          </w:p>
        </w:tc>
        <w:tc>
          <w:tcPr>
            <w:tcW w:w="1956" w:type="dxa"/>
            <w:shd w:val="clear" w:color="auto" w:fill="auto"/>
          </w:tcPr>
          <w:p w:rsidRPr="00C42020" w:rsidR="000E428F" w:rsidP="00CB4206" w:rsidRDefault="000E428F" w14:paraId="51326D39" w14:textId="77777777">
            <w:r w:rsidRPr="00C42020">
              <w:t>Upper</w:t>
            </w:r>
          </w:p>
        </w:tc>
      </w:tr>
      <w:tr w:rsidRPr="00C42020" w:rsidR="000E428F" w:rsidTr="000E428F" w14:paraId="2D0A5F96" w14:textId="77777777">
        <w:tc>
          <w:tcPr>
            <w:tcW w:w="1200" w:type="dxa"/>
            <w:shd w:val="clear" w:color="auto" w:fill="auto"/>
          </w:tcPr>
          <w:p w:rsidRPr="00C42020" w:rsidR="000E428F" w:rsidP="00CB4206" w:rsidRDefault="000E428F" w14:paraId="6CEF541B" w14:textId="77777777">
            <w:pPr>
              <w:rPr>
                <w:bCs/>
              </w:rPr>
            </w:pPr>
            <w:r w:rsidRPr="00C42020">
              <w:rPr>
                <w:bCs/>
              </w:rPr>
              <w:t>SAAR27</w:t>
            </w:r>
          </w:p>
        </w:tc>
        <w:tc>
          <w:tcPr>
            <w:tcW w:w="2460" w:type="dxa"/>
            <w:shd w:val="clear" w:color="auto" w:fill="auto"/>
          </w:tcPr>
          <w:p w:rsidRPr="00C42020" w:rsidR="000E428F" w:rsidP="00CB4206" w:rsidRDefault="000E428F" w14:paraId="347A8898" w14:textId="77777777">
            <w:pPr>
              <w:rPr>
                <w:i/>
              </w:rPr>
            </w:pPr>
            <w:r w:rsidRPr="00C42020">
              <w:rPr>
                <w:i/>
              </w:rPr>
              <w:t>Salix arctica</w:t>
            </w:r>
          </w:p>
        </w:tc>
        <w:tc>
          <w:tcPr>
            <w:tcW w:w="2964" w:type="dxa"/>
            <w:shd w:val="clear" w:color="auto" w:fill="auto"/>
          </w:tcPr>
          <w:p w:rsidRPr="00C42020" w:rsidR="000E428F" w:rsidP="00CB4206" w:rsidRDefault="000E428F" w14:paraId="5BD70190" w14:textId="77777777">
            <w:r w:rsidRPr="00C42020">
              <w:t>Arctic willow</w:t>
            </w:r>
          </w:p>
        </w:tc>
        <w:tc>
          <w:tcPr>
            <w:tcW w:w="1956" w:type="dxa"/>
            <w:shd w:val="clear" w:color="auto" w:fill="auto"/>
          </w:tcPr>
          <w:p w:rsidRPr="00C42020" w:rsidR="000E428F" w:rsidP="00CB4206" w:rsidRDefault="000E428F" w14:paraId="6263E30D" w14:textId="77777777">
            <w:r w:rsidRPr="00C42020">
              <w:t>Upper</w:t>
            </w:r>
          </w:p>
        </w:tc>
      </w:tr>
    </w:tbl>
    <w:p w:rsidRPr="00C42020" w:rsidR="000E428F" w:rsidP="000E428F" w:rsidRDefault="000E428F" w14:paraId="0201CC9F" w14:textId="77777777"/>
    <w:p w:rsidRPr="00C42020" w:rsidR="000E428F" w:rsidP="000E428F" w:rsidRDefault="000E428F" w14:paraId="1A139C0C" w14:textId="77777777">
      <w:pPr>
        <w:pStyle w:val="SClassInfoPara"/>
      </w:pPr>
      <w:r w:rsidRPr="00C42020">
        <w:t>Description</w:t>
      </w:r>
    </w:p>
    <w:p w:rsidRPr="00C42020" w:rsidR="000E428F" w:rsidP="000E428F" w:rsidRDefault="000E428F" w14:paraId="7D56393F" w14:textId="49C1FB5F">
      <w:r w:rsidRPr="00C42020">
        <w:t xml:space="preserve">Alpine community is dominated by semi-continuous layer of ericaceous shrubs. Plant cover may vary from 10% on exposed sites to as much as </w:t>
      </w:r>
      <w:r w:rsidRPr="00C42020" w:rsidR="00D3662E">
        <w:t>90</w:t>
      </w:r>
      <w:r w:rsidRPr="00C42020">
        <w:t xml:space="preserve">% on mesic and more protected sites. </w:t>
      </w:r>
    </w:p>
    <w:p w:rsidRPr="00C42020" w:rsidR="000E428F" w:rsidP="000E428F" w:rsidRDefault="000E428F" w14:paraId="6FDF2244"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9</w:t>
            </w:r>
          </w:p>
        </w:tc>
      </w:tr>
      <w:tr>
        <w:tc>
          <w:p>
            <w:pPr>
              <w:jc w:val="center"/>
            </w:pPr>
            <w:r>
              <w:rPr>
                <w:sz w:val="20"/>
              </w:rPr>
              <w:t>Late1:CLS</w:t>
            </w:r>
          </w:p>
        </w:tc>
        <w:tc>
          <w:p>
            <w:pPr>
              <w:jc w:val="center"/>
            </w:pPr>
            <w:r>
              <w:rPr>
                <w:sz w:val="20"/>
              </w:rPr>
              <w:t>10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avalanches and debris flows</w:t>
      </w:r>
    </w:p>
    <w:p>
      <w:r>
        <w:t/>
      </w:r>
    </w:p>
    <w:p>
      <w:pPr xmlns:w="http://schemas.openxmlformats.org/wordprocessingml/2006/main">
        <w:pStyle w:val="ReportSection"/>
      </w:pPr>
      <w:r xmlns:w="http://schemas.openxmlformats.org/wordprocessingml/2006/main">
        <w:t>References</w:t>
      </w:r>
    </w:p>
    <w:p>
      <w:r>
        <w:t/>
      </w:r>
    </w:p>
    <w:p w:rsidRPr="00C42020" w:rsidR="00D82FBA" w:rsidP="002D5978" w:rsidRDefault="00CF33BD" w14:paraId="7B87C00E" w14:textId="447ACA29">
      <w:r w:rsidRPr="00C42020">
        <w:t xml:space="preserve">Aho, K.A. 2006. Alpine and Cliff Ecosystems in the North Central Rocky Mountains. Dissertation Thesis. Montana State University. </w:t>
      </w:r>
    </w:p>
    <w:p w:rsidRPr="00C42020" w:rsidR="00CF33BD" w:rsidP="002D5978" w:rsidRDefault="00CF33BD" w14:paraId="787E9565" w14:textId="35AA6767"/>
    <w:p w:rsidRPr="00C42020" w:rsidR="002D5978" w:rsidP="002D5978" w:rsidRDefault="002D5978" w14:paraId="72453AF2" w14:textId="21DFC09A">
      <w:r w:rsidRPr="00C42020">
        <w:t>Aho, K. and J. Bala. 2012. Vascular Alpine Flora of Mount Washburn, Yellowstone National Park, USA. Madroño, 59(1):2-13. 2012.</w:t>
      </w:r>
    </w:p>
    <w:p w:rsidRPr="00C42020" w:rsidR="002D5978" w:rsidP="000E428F" w:rsidRDefault="002D5978" w14:paraId="640827FE" w14:textId="189AE342"/>
    <w:p w:rsidRPr="00C42020" w:rsidR="00E20853" w:rsidP="00E20853" w:rsidRDefault="00E20853" w14:paraId="3DFDEF14" w14:textId="40363543">
      <w:r w:rsidRPr="00C42020">
        <w:t>Anderson, RS. C.D. Allen, J.L. Toney, R.B. Jass and A.N. Bair. 2008. Holocene vegetation and fire regimes in subalpine and mixed conifer forests, southern Rocky Mountains, USA. International Journal of Wildland Fire 2008, 17, 96–114.</w:t>
      </w:r>
    </w:p>
    <w:p w:rsidRPr="00C42020" w:rsidR="00E20853" w:rsidP="000E428F" w:rsidRDefault="00E20853" w14:paraId="20B0F86B" w14:textId="77777777"/>
    <w:p w:rsidRPr="00C42020" w:rsidR="000E428F" w:rsidP="000E428F" w:rsidRDefault="000E428F" w14:paraId="514A5795" w14:textId="31D53DB6">
      <w:r w:rsidRPr="00C42020">
        <w:t>Baker, W.L. 1980. Alpine vegetation of the Sangre De Cristo Mountains, New Mexico: Gradient analysis and classification. Unpublished thesis, University of North Carolina, Chapel Hill. 55 pp.</w:t>
      </w:r>
    </w:p>
    <w:p w:rsidRPr="00C42020" w:rsidR="000E428F" w:rsidP="000E428F" w:rsidRDefault="000E428F" w14:paraId="2C0ED795" w14:textId="77777777"/>
    <w:p w:rsidRPr="00C42020" w:rsidR="006B7095" w:rsidP="006B7095" w:rsidRDefault="006B7095" w14:paraId="08162AF5" w14:textId="4B81C465">
      <w:r w:rsidRPr="00C42020">
        <w:t>Baker, W.L. 1983. Alpine Vegetation of Wheeler Peak, New Mexico, U.S.A.: Gradient Analysis, Classification,and Biogeography. Arctic and Alpine Research, Vol. 15, No. 2 (May, 1983), pp. 223-240.</w:t>
      </w:r>
    </w:p>
    <w:p w:rsidRPr="00C42020" w:rsidR="006B7095" w:rsidP="000E428F" w:rsidRDefault="006B7095" w14:paraId="5D464738" w14:textId="77777777"/>
    <w:p w:rsidRPr="00C42020" w:rsidR="000E428F" w:rsidP="000E428F" w:rsidRDefault="000E428F" w14:paraId="50712A8C" w14:textId="5CAD2C8F">
      <w:r w:rsidRPr="00C42020">
        <w:t>Bamberg, S.A. 1961. Plant ecology of alpine tundra area in Montana and adjacent Wyoming. Unpublished dissertation, University of Colorado, Boulder. 163 pp.</w:t>
      </w:r>
    </w:p>
    <w:p w:rsidRPr="00C42020" w:rsidR="000E428F" w:rsidP="000E428F" w:rsidRDefault="000E428F" w14:paraId="207A1846" w14:textId="77777777"/>
    <w:p w:rsidRPr="00C42020" w:rsidR="000E428F" w:rsidP="000E428F" w:rsidRDefault="000E428F" w14:paraId="0701FFFD" w14:textId="7A9341B0">
      <w:r w:rsidRPr="00C42020">
        <w:t>Bamberg, S.A. and J. Major. 1968. Ecology of the vegetation and soils associated with calcareous parent materials in three alpine regions of Montana. Ecological Monographs 38(2): 127-167.</w:t>
      </w:r>
    </w:p>
    <w:p w:rsidRPr="00C42020" w:rsidR="000E428F" w:rsidP="000E428F" w:rsidRDefault="000E428F" w14:paraId="72C6361E" w14:textId="1AB58E94"/>
    <w:p w:rsidRPr="00C42020" w:rsidR="00612D94" w:rsidP="000E428F" w:rsidRDefault="00612D94" w14:paraId="422B845B" w14:textId="1F915EC2">
      <w:r w:rsidRPr="00C42020">
        <w:t>Billings, W. 1978</w:t>
      </w:r>
      <w:r w:rsidRPr="00C42020" w:rsidR="004A5DF2">
        <w:t>. Alpine Phytogeography Across t</w:t>
      </w:r>
      <w:r w:rsidRPr="00C42020">
        <w:t xml:space="preserve">he Great Basin. Great Basin Naturalist Memoirs, (2), 105-117. Available at: </w:t>
      </w:r>
      <w:r>
        <w:t>http://scholarsarchive.byu.edu/cgi/viewcontent.cgi?article=1047&amp;context=gbnm</w:t>
      </w:r>
      <w:r w:rsidRPr="00C42020">
        <w:t xml:space="preserve"> [11/29/16].</w:t>
      </w:r>
    </w:p>
    <w:p w:rsidRPr="00C42020" w:rsidR="00612D94" w:rsidP="000E428F" w:rsidRDefault="00612D94" w14:paraId="7062556B" w14:textId="77777777"/>
    <w:p w:rsidRPr="00C42020" w:rsidR="00D7267E" w:rsidP="000E428F" w:rsidRDefault="00D7267E" w14:paraId="24CB804A" w14:textId="7367EBB3">
      <w:r w:rsidRPr="00C42020">
        <w:t>Cain, S. 1943. Sample-Plot Technique Applied to Alpine Vegetation in Wyoming. American Journal of Botany, 30(3), 240-247.</w:t>
      </w:r>
    </w:p>
    <w:p w:rsidRPr="00C42020" w:rsidR="00D7267E" w:rsidP="000E428F" w:rsidRDefault="00D7267E" w14:paraId="20A2C7D0" w14:textId="77777777"/>
    <w:p w:rsidRPr="00C42020" w:rsidR="000E428F" w:rsidP="000E428F" w:rsidRDefault="000E428F" w14:paraId="3917195B" w14:textId="7E4BF1AC">
      <w:r w:rsidRPr="00C42020">
        <w:t>Cooper, S.V., P. Lesica and D. Page-Dumroese. 1997. Plant community classification for alpine vegetation on Beaverhead National Forest, Montana. USDA Forest Service, Intermountain Research Station, Report INT-GTR-362. Ogden, UT. 61 pp.</w:t>
      </w:r>
    </w:p>
    <w:p w:rsidRPr="00C42020" w:rsidR="000E428F" w:rsidP="000E428F" w:rsidRDefault="000E428F" w14:paraId="463486A9" w14:textId="77777777"/>
    <w:p w:rsidRPr="00C42020" w:rsidR="001B1284" w:rsidP="000E428F" w:rsidRDefault="001B1284" w14:paraId="0D6618AB" w14:textId="1C62633F">
      <w:r w:rsidRPr="00C42020">
        <w:t>Douglas,</w:t>
      </w:r>
      <w:r w:rsidRPr="00C42020" w:rsidR="00AE1FAA">
        <w:t xml:space="preserve"> G.</w:t>
      </w:r>
      <w:r w:rsidRPr="00C42020" w:rsidR="004A5DF2">
        <w:t xml:space="preserve">W., and </w:t>
      </w:r>
      <w:r w:rsidRPr="00C42020" w:rsidR="00AE1FAA">
        <w:t>T.</w:t>
      </w:r>
      <w:r w:rsidRPr="00C42020" w:rsidR="004A5DF2">
        <w:t>M. Ballard.</w:t>
      </w:r>
      <w:r w:rsidRPr="00C42020" w:rsidR="006B7095">
        <w:t>1971.</w:t>
      </w:r>
      <w:r w:rsidRPr="00C42020" w:rsidR="004A5DF2">
        <w:t xml:space="preserve"> </w:t>
      </w:r>
      <w:r w:rsidRPr="00C42020">
        <w:t xml:space="preserve">Effects of fire on alpine plant communities in </w:t>
      </w:r>
      <w:r w:rsidRPr="00C42020" w:rsidR="004A5DF2">
        <w:t>the North Cascades, Washington.</w:t>
      </w:r>
      <w:r w:rsidRPr="00C42020">
        <w:t xml:space="preserve"> Ecology 52.6 (1971): 1058-1064.</w:t>
      </w:r>
    </w:p>
    <w:p w:rsidRPr="00C42020" w:rsidR="001B1284" w:rsidP="000E428F" w:rsidRDefault="001B1284" w14:paraId="738AF20A" w14:textId="77777777"/>
    <w:p w:rsidRPr="00C42020" w:rsidR="001B1284" w:rsidP="000E428F" w:rsidRDefault="004A5DF2" w14:paraId="7A876D56" w14:textId="1BA5E9FA">
      <w:r w:rsidRPr="00C42020">
        <w:t>Fowler, J.F., B.E. Nelson, R. L. Hartman</w:t>
      </w:r>
      <w:r w:rsidRPr="00C42020" w:rsidR="001B1284">
        <w:t>. 2014. Vascular plant flora of the alpine zone in the southern Rocky Mountains, U.S.A. Journal of the Botanical Research Institute of Texas. 8(2): 611-636.</w:t>
      </w:r>
    </w:p>
    <w:p w:rsidRPr="00C42020" w:rsidR="001B1284" w:rsidP="000E428F" w:rsidRDefault="001B1284" w14:paraId="4F21866F" w14:textId="3D514DD6"/>
    <w:p w:rsidRPr="00C42020" w:rsidR="00B8283A" w:rsidP="00B8283A" w:rsidRDefault="00B8283A" w14:paraId="43E3D6A4" w14:textId="68919F71">
      <w:r w:rsidRPr="00C42020">
        <w:t>Heginbottom, J.A. J. Brown, E.S. Melnikov, and O.J. Ferrians Jr., 1997. Circumarctic Map of Permafrost and Ground Ice Conditions. First Published: December 1993 in Permafrost: Sixth International Conference, Beijing, Proceedings. Wushan, Guangzhou, China, South China University Press, volume 2, pp. 1132-1136. Revised: 19 December 1997.</w:t>
      </w:r>
    </w:p>
    <w:p w:rsidRPr="00C42020" w:rsidR="00B8283A" w:rsidP="000E428F" w:rsidRDefault="00B8283A" w14:paraId="72029613" w14:textId="77777777"/>
    <w:p w:rsidRPr="00C42020" w:rsidR="00AE1E50" w:rsidP="000E428F" w:rsidRDefault="00AE1E50" w14:paraId="73FA96AF" w14:textId="5342E7E4">
      <w:r w:rsidRPr="00C42020">
        <w:t xml:space="preserve">Innes, Robin J. 2011. </w:t>
      </w:r>
      <w:r w:rsidRPr="00C42020">
        <w:rPr>
          <w:i/>
        </w:rPr>
        <w:t>Oreamnos americanus</w:t>
      </w:r>
      <w:r w:rsidRPr="00C42020">
        <w:t>. In: Fire Effects Information System, [Online]. U.S. Department of Agriculture, Forest Service, Rocky Mountain Research Station, Fire Sciences Laboratory (Producer). Available: http://www.fs.fed.us/database/feis/ [2016, December 1].</w:t>
      </w:r>
    </w:p>
    <w:p w:rsidRPr="00C42020" w:rsidR="00AE1E50" w:rsidP="000E428F" w:rsidRDefault="00AE1E50" w14:paraId="4507E2EB" w14:textId="55EE161D"/>
    <w:p w:rsidRPr="00C42020" w:rsidR="001B76EB" w:rsidP="001B76EB" w:rsidRDefault="001B76EB" w14:paraId="29D33519" w14:textId="51F3AB57">
      <w:r w:rsidRPr="00C42020">
        <w:t>Johnson, P.L. and W.D. Billings. 1962. The Alpine Vegetation of the Beartooth Plateau in Relation to Cryopedogenic Processes and Patterns. Ecological Monographs, Vol. 32, No. 2 (Spring, 1962), pp. 105-135.</w:t>
      </w:r>
    </w:p>
    <w:p w:rsidRPr="00C42020" w:rsidR="001B76EB" w:rsidP="000E428F" w:rsidRDefault="001B76EB" w14:paraId="3250775D" w14:textId="53FFEA40"/>
    <w:p w:rsidRPr="00C42020" w:rsidR="00D7267E" w:rsidP="000E428F" w:rsidRDefault="00D7267E" w14:paraId="1088427E" w14:textId="318450A5">
      <w:r w:rsidRPr="00C42020">
        <w:t>Knight, D.H. 1996. Mountains and Plains: The Ecology of Wyoming Landscapes. New Haven: Yale University Press, 1996. 338 pp.</w:t>
      </w:r>
    </w:p>
    <w:p w:rsidRPr="00C42020" w:rsidR="00D7267E" w:rsidP="000E428F" w:rsidRDefault="00D7267E" w14:paraId="78D90B1B" w14:textId="77777777"/>
    <w:p w:rsidRPr="00C42020" w:rsidR="000E428F" w:rsidP="000E428F" w:rsidRDefault="000E428F" w14:paraId="681EC9A0" w14:textId="428353B0">
      <w:r w:rsidRPr="00C42020">
        <w:t>Komarkova, V. 1976. Alpine vegetation of the Indian Peaks Area, Front Range, Colorado Rocky Mountains. Unpublished dissertation, University of Colorado, Boulder. 655 pp.</w:t>
      </w:r>
    </w:p>
    <w:p w:rsidRPr="00C42020" w:rsidR="000E428F" w:rsidP="000E428F" w:rsidRDefault="000E428F" w14:paraId="0029DCDD" w14:textId="77777777"/>
    <w:p w:rsidRPr="00C42020" w:rsidR="000E428F" w:rsidP="000E428F" w:rsidRDefault="000E428F" w14:paraId="610AC6AD" w14:textId="432E58AF">
      <w:r w:rsidRPr="00C42020">
        <w:t>Komarkova, V. 1980. Classification and ordination in the Indian Peaks area, Colorado Rocky Mountains. Vegetation 42: 149-163.</w:t>
      </w:r>
    </w:p>
    <w:p w:rsidRPr="00C42020" w:rsidR="000E428F" w:rsidP="000E428F" w:rsidRDefault="000E428F" w14:paraId="7574C41F" w14:textId="77777777"/>
    <w:p w:rsidRPr="00C42020" w:rsidR="00C26FB0" w:rsidP="00C26FB0" w:rsidRDefault="00C26FB0" w14:paraId="687E87E6" w14:textId="0E798BBC">
      <w:r w:rsidRPr="00C42020">
        <w:t xml:space="preserve">Malanson, G.P., D.L. Zimmerman and D.B. Fagre. 2015. Floristic similarity, diversity and endemism as indicators of refugia characteristics and needs in the West. Biodiversity, 16:4, 237-246, DOI: 10.1080/14888386.2015.1117989. Available at: </w:t>
      </w:r>
      <w:r>
        <w:t>http://dx.doi.org/10.1080/14888386.2015.1117989</w:t>
      </w:r>
      <w:r w:rsidRPr="00C42020">
        <w:t xml:space="preserve"> [11/30/16].</w:t>
      </w:r>
    </w:p>
    <w:p w:rsidRPr="00C42020" w:rsidR="00C26FB0" w:rsidP="000E428F" w:rsidRDefault="00C26FB0" w14:paraId="4748AB2C" w14:textId="77777777"/>
    <w:p w:rsidRPr="00C42020" w:rsidR="00612D94" w:rsidP="000E428F" w:rsidRDefault="00612D94" w14:paraId="78BB1358" w14:textId="29734C73">
      <w:r w:rsidRPr="00C42020">
        <w:lastRenderedPageBreak/>
        <w:t xml:space="preserve">Montana Field Guide.  Montana Natural Heritage Program.  Retrieved on November 25, 2016, from </w:t>
      </w:r>
      <w:r>
        <w:t>http://FieldGuide.mt.gov/speciesDetail.aspx?elcode=pdsal022j0</w:t>
      </w:r>
      <w:r w:rsidRPr="00C42020" w:rsidR="004A5DF2">
        <w:t xml:space="preserve"> [Accessed 11/25/16].</w:t>
      </w:r>
    </w:p>
    <w:p w:rsidRPr="00C42020" w:rsidR="00612D94" w:rsidP="000E428F" w:rsidRDefault="00612D94" w14:paraId="6D4091E7" w14:textId="77777777"/>
    <w:p w:rsidRPr="00C42020" w:rsidR="000E428F" w:rsidP="000E428F" w:rsidRDefault="000E428F" w14:paraId="1B94C95B" w14:textId="3BE22209">
      <w:r w:rsidRPr="00C42020">
        <w:t>NatureServe. 2007. International Ecological Classification Standard: Terrestrial Ecological Classifications. NatureServe Central Databases. Arlington, VA. Data current as of 10 February 2007.</w:t>
      </w:r>
    </w:p>
    <w:p w:rsidRPr="00C42020" w:rsidR="000E428F" w:rsidP="000E428F" w:rsidRDefault="000E428F" w14:paraId="35FD77B5" w14:textId="08B5E1EC"/>
    <w:p w:rsidRPr="00C42020" w:rsidR="00AE23B6" w:rsidP="000E428F" w:rsidRDefault="00AE23B6" w14:paraId="44A8CD16" w14:textId="3E9F9DD3">
      <w:r w:rsidRPr="00C42020">
        <w:t>Richardson, C., and D. Henderson. 1999. Classification and Ordination of the Alpine Plant Communities of Railroad Ridge, White Cloud Peaks, Idaho. The Great Basin Naturalist, 59(1), 63-78.</w:t>
      </w:r>
    </w:p>
    <w:p w:rsidRPr="00C42020" w:rsidR="00AE23B6" w:rsidP="000E428F" w:rsidRDefault="00AE23B6" w14:paraId="50C61EE9" w14:textId="77777777"/>
    <w:p w:rsidRPr="00C42020" w:rsidR="00AE1FAA" w:rsidP="00AE1FAA" w:rsidRDefault="00AE1FAA" w14:paraId="6710884F" w14:textId="14ACC5A4">
      <w:r w:rsidRPr="00C42020">
        <w:t>Rottman, M.L and E.L. Hartman. 1985.  Tundra Vegetation of Three Cirque Basins in the Northern San Juan Mountains, Colorado. Great Basin Naturalist Vol. 45, No. 1.</w:t>
      </w:r>
    </w:p>
    <w:p w:rsidRPr="00C42020" w:rsidR="00AE1FAA" w:rsidP="000E428F" w:rsidRDefault="00AE1FAA" w14:paraId="3273C316" w14:textId="77777777"/>
    <w:p w:rsidRPr="00C42020" w:rsidR="00B00E54" w:rsidP="00B00E54" w:rsidRDefault="00B45A64" w14:paraId="425D1F7C" w14:textId="372D85CB">
      <w:r w:rsidRPr="00C42020">
        <w:t xml:space="preserve">Schulz, K.A. 2014.  Version Date: </w:t>
      </w:r>
      <w:r w:rsidRPr="00C42020" w:rsidR="00B00E54">
        <w:t xml:space="preserve">Macrogroup Detail Report: M099 Dryas octopetala - Carex elynoides - Silene acaulis Alpine Tundra Macrogroup. Version </w:t>
      </w:r>
      <w:r w:rsidRPr="00C42020">
        <w:t>15Oct2014</w:t>
      </w:r>
      <w:r w:rsidRPr="00C42020" w:rsidR="00B00E54">
        <w:t xml:space="preserve">. </w:t>
      </w:r>
      <w:r w:rsidRPr="00C42020">
        <w:t>United States National Vegetation Classification. Federal Geographic Data Committee, Washington, D.C.</w:t>
      </w:r>
      <w:r w:rsidRPr="00C42020" w:rsidR="00B00E54">
        <w:t xml:space="preserve"> </w:t>
      </w:r>
      <w:r>
        <w:t>https://www1.usgs.gov/csas/nvcs/nvcsGetUnitDetails?elementGlobalId=860541</w:t>
      </w:r>
      <w:r w:rsidRPr="00C42020" w:rsidR="00B00E54">
        <w:t xml:space="preserve"> [Date Accessed: 12/01/2016.]</w:t>
      </w:r>
    </w:p>
    <w:p w:rsidRPr="00C42020" w:rsidR="00B45A64" w:rsidP="00B45A64" w:rsidRDefault="00B45A64" w14:paraId="4C15C632" w14:textId="64378E5B"/>
    <w:p w:rsidRPr="00C42020" w:rsidR="001B1284" w:rsidP="001B1284" w:rsidRDefault="001B1284" w14:paraId="0E3B6395" w14:textId="4AAC390F">
      <w:r w:rsidRPr="00C42020">
        <w:t xml:space="preserve">Schussman, H., C. Enquist, and M. List. 2006. Historic Fire Return Intervals for Arizona and New Mexico:  </w:t>
      </w:r>
      <w:r w:rsidRPr="00C42020" w:rsidR="00D51917">
        <w:t>A Regional Perspective f</w:t>
      </w:r>
      <w:r w:rsidRPr="00C42020">
        <w:t xml:space="preserve">or Southwestern Land Managers. The Nature Conservancy in Arizona. April 2006. Available at: </w:t>
      </w:r>
      <w:r>
        <w:t>http://www.fs.usda.gov/Internet/FSE_DOCUMENTS/stelprd3851949.pdf</w:t>
      </w:r>
      <w:r w:rsidRPr="00C42020">
        <w:t xml:space="preserve"> [11/29/16].</w:t>
      </w:r>
    </w:p>
    <w:p w:rsidRPr="00C42020" w:rsidR="001B1284" w:rsidP="000E428F" w:rsidRDefault="001B1284" w14:paraId="09BF4795" w14:textId="77777777"/>
    <w:p w:rsidRPr="00C42020" w:rsidR="000E428F" w:rsidP="000E428F" w:rsidRDefault="000E428F" w14:paraId="57E637D0" w14:textId="640D11EE">
      <w:r w:rsidRPr="00C42020">
        <w:t>Schwan, H.E. and D.F. Costello. 1951. The Rocky Mountain alpine type: Range conditions, trends and land use (a preliminary report). Unpublished report prepared for USDA Forest Service, Rocky Mountain Region (R2), Denver, CO. 18 pp.</w:t>
      </w:r>
      <w:r w:rsidRPr="00C42020" w:rsidR="00D51917">
        <w:t xml:space="preserve"> </w:t>
      </w:r>
    </w:p>
    <w:p w:rsidRPr="00C42020" w:rsidR="000E428F" w:rsidP="000E428F" w:rsidRDefault="000E428F" w14:paraId="35F81755" w14:textId="1341C51D"/>
    <w:p w:rsidRPr="00C42020" w:rsidR="00AE1FAA" w:rsidP="00AE1FAA" w:rsidRDefault="00D90D13" w14:paraId="5D97327D" w14:textId="2D847066">
      <w:r w:rsidRPr="00C42020">
        <w:t xml:space="preserve">Sherrod, S.K, T.R. Seastedt, and M.D. Walker. 2005. </w:t>
      </w:r>
      <w:r w:rsidRPr="00C42020" w:rsidR="00AE1FAA">
        <w:t>Northern Pocket Gopher (</w:t>
      </w:r>
      <w:r w:rsidRPr="00C42020" w:rsidR="00AE1FAA">
        <w:rPr>
          <w:i/>
        </w:rPr>
        <w:t>Thomomys talpoides</w:t>
      </w:r>
      <w:r w:rsidRPr="00C42020" w:rsidR="00AE1FAA">
        <w:t>) Control of Alpine Plant Community Structure</w:t>
      </w:r>
      <w:r w:rsidRPr="00C42020">
        <w:t xml:space="preserve">. </w:t>
      </w:r>
      <w:r w:rsidRPr="00C42020" w:rsidR="00AE1FAA">
        <w:t>Arctic, Antarctic, and Alpine Research 2005 37 (4), 585-590</w:t>
      </w:r>
      <w:r w:rsidRPr="00C42020">
        <w:t>.</w:t>
      </w:r>
    </w:p>
    <w:p w:rsidRPr="00C42020" w:rsidR="00AE1FAA" w:rsidP="000E428F" w:rsidRDefault="00AE1FAA" w14:paraId="138C0813" w14:textId="77777777"/>
    <w:p w:rsidRPr="00C42020" w:rsidR="00383DA4" w:rsidP="000E428F" w:rsidRDefault="00383DA4" w14:paraId="5D33B583" w14:textId="2C960D61">
      <w:r w:rsidRPr="00C42020">
        <w:t xml:space="preserve">Smith, Ed. 2006. Historical Range of Variation for Alpine Tundra of the Southwestern U.S. Prepared for the U.S.D.A. Forest Service, Southwestern Region by The Nature Conservancy, Tucson, AZ.  15 pp. Available at: </w:t>
      </w:r>
      <w:r>
        <w:t>http://azconservation.org/dl/TNCAZ_SWFAP_HRV_Alpine_Tundra.pdf</w:t>
      </w:r>
      <w:r w:rsidRPr="00C42020">
        <w:t xml:space="preserve"> [11/30/16].</w:t>
      </w:r>
    </w:p>
    <w:p w:rsidRPr="00C42020" w:rsidR="00383DA4" w:rsidP="000E428F" w:rsidRDefault="00383DA4" w14:paraId="2E744D7A" w14:textId="35D7560E"/>
    <w:p w:rsidRPr="00C42020" w:rsidR="00D82FBA" w:rsidP="000E428F" w:rsidRDefault="00D82FBA" w14:paraId="210D2623" w14:textId="3EB3B327">
      <w:r w:rsidRPr="00C42020">
        <w:t>Spence, J.R. and R.J. Shaw. 1983. Observations on Alpine Vegetation Near Schoolroom Glacier, Teton Range, WY</w:t>
      </w:r>
      <w:r w:rsidRPr="00C42020" w:rsidR="008C3F9D">
        <w:t>. Great Basin Naturalist 43(3).</w:t>
      </w:r>
    </w:p>
    <w:p w:rsidRPr="00C42020" w:rsidR="00D82FBA" w:rsidP="000E428F" w:rsidRDefault="00D82FBA" w14:paraId="20865FB4" w14:textId="77777777"/>
    <w:p w:rsidRPr="00C42020" w:rsidR="000E428F" w:rsidP="000E428F" w:rsidRDefault="000E428F" w14:paraId="09A3D985" w14:textId="6475C7ED">
      <w:r w:rsidRPr="00C42020">
        <w:t>Thilenius, J.F. 1975. Alpine range management in the western United States-principles, practices, and problems: The status of our knowledge. USDA Forest Service Research Paper RM-157. Rocky Mountain Forest and Range Experiment Station, Fort Collins, CO. 32 pp.</w:t>
      </w:r>
    </w:p>
    <w:p w:rsidRPr="00C42020" w:rsidR="000E428F" w:rsidP="000E428F" w:rsidRDefault="000E428F" w14:paraId="6DDC7B49" w14:textId="430A6D6F"/>
    <w:p w:rsidRPr="00C42020" w:rsidR="008C3F9D" w:rsidP="000E428F" w:rsidRDefault="008C3F9D" w14:paraId="02150C8D" w14:textId="7BEB661F">
      <w:r w:rsidRPr="00C42020">
        <w:lastRenderedPageBreak/>
        <w:t>USDA, NRCS. 2016. The PLANTS Database (http://plants.usda.gov, 1 December 2016). National Plant Data Team, Greensboro, NC 27401-4901 USA.</w:t>
      </w:r>
    </w:p>
    <w:p w:rsidRPr="00C42020" w:rsidR="008C3F9D" w:rsidP="000E428F" w:rsidRDefault="008C3F9D" w14:paraId="1BB69B6E" w14:textId="77777777"/>
    <w:p w:rsidRPr="00C42020" w:rsidR="000E428F" w:rsidP="000E428F" w:rsidRDefault="000E428F" w14:paraId="3E7293A9" w14:textId="3378D442">
      <w:r w:rsidRPr="00C42020">
        <w:t>Willard, B.E. 1963. Phytosociology of the alpine tundra of Trail Ridge, Rocky Mountain National Park, Colorado. Unpublished dissertation, University of Colorado, Boulder</w:t>
      </w:r>
      <w:r w:rsidRPr="00C42020" w:rsidR="001B1284">
        <w:t>, CO</w:t>
      </w:r>
      <w:r w:rsidRPr="00C42020">
        <w:t>.</w:t>
      </w:r>
    </w:p>
    <w:p w:rsidRPr="00C42020" w:rsidR="00AE23B6" w:rsidP="000E428F" w:rsidRDefault="00AE23B6" w14:paraId="3D73BDEB" w14:textId="557084A8"/>
    <w:p w:rsidR="004D5F12" w:rsidP="00C42020" w:rsidRDefault="00AE23B6" w14:paraId="4F40D4B4" w14:textId="4DAC7A74">
      <w:r w:rsidRPr="00C42020">
        <w:t xml:space="preserve">Weisberg, P. 2010. Nevada Vegetation Overview. Available at: </w:t>
      </w:r>
      <w:r>
        <w:t>http://www.onlinenevada.org/articles/nevada-vegetation-overview</w:t>
      </w:r>
      <w:r w:rsidRPr="00C42020">
        <w:t xml:space="preserve"> [Accessed 12/10/16]</w:t>
      </w:r>
    </w:p>
    <w:p w:rsidRPr="00A43E41" w:rsidR="0058662D" w:rsidP="000E428F" w:rsidRDefault="0058662D" w14:paraId="20613DC7" w14:textId="6CE28C07"/>
    <w:sectPr w:rsidRPr="00A43E41" w:rsidR="0058662D" w:rsidSect="00FE41C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868AD" w14:textId="77777777" w:rsidR="003B158C" w:rsidRDefault="003B158C">
      <w:r>
        <w:separator/>
      </w:r>
    </w:p>
  </w:endnote>
  <w:endnote w:type="continuationSeparator" w:id="0">
    <w:p w14:paraId="52AD9AF3" w14:textId="77777777" w:rsidR="003B158C" w:rsidRDefault="003B158C">
      <w:r>
        <w:continuationSeparator/>
      </w:r>
    </w:p>
  </w:endnote>
  <w:endnote w:type="continuationNotice" w:id="1">
    <w:p w14:paraId="4AB80469" w14:textId="77777777" w:rsidR="003B158C" w:rsidRDefault="003B15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7B35" w14:textId="77777777" w:rsidR="00CF33BD" w:rsidRDefault="00CF33BD" w:rsidP="000E42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5737D" w14:textId="77777777" w:rsidR="003B158C" w:rsidRDefault="003B158C">
      <w:r>
        <w:separator/>
      </w:r>
    </w:p>
  </w:footnote>
  <w:footnote w:type="continuationSeparator" w:id="0">
    <w:p w14:paraId="7729C24C" w14:textId="77777777" w:rsidR="003B158C" w:rsidRDefault="003B158C">
      <w:r>
        <w:continuationSeparator/>
      </w:r>
    </w:p>
  </w:footnote>
  <w:footnote w:type="continuationNotice" w:id="1">
    <w:p w14:paraId="30FA2620" w14:textId="77777777" w:rsidR="003B158C" w:rsidRDefault="003B15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F7191" w14:textId="77777777" w:rsidR="00CF33BD" w:rsidRDefault="00CF33BD" w:rsidP="000E428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28F"/>
    <w:rsid w:val="000037B3"/>
    <w:rsid w:val="00004505"/>
    <w:rsid w:val="00005947"/>
    <w:rsid w:val="00006AF9"/>
    <w:rsid w:val="00007DAF"/>
    <w:rsid w:val="000103AE"/>
    <w:rsid w:val="000118FC"/>
    <w:rsid w:val="0001234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34D"/>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187A"/>
    <w:rsid w:val="00072B7B"/>
    <w:rsid w:val="00072E1D"/>
    <w:rsid w:val="00072EFC"/>
    <w:rsid w:val="0007411F"/>
    <w:rsid w:val="000742B0"/>
    <w:rsid w:val="000769BE"/>
    <w:rsid w:val="00077691"/>
    <w:rsid w:val="000777C1"/>
    <w:rsid w:val="000811FE"/>
    <w:rsid w:val="00086B43"/>
    <w:rsid w:val="00093670"/>
    <w:rsid w:val="000953DF"/>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28F"/>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046F"/>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33B4"/>
    <w:rsid w:val="00185719"/>
    <w:rsid w:val="00190A7C"/>
    <w:rsid w:val="00191991"/>
    <w:rsid w:val="00191C68"/>
    <w:rsid w:val="00192BBB"/>
    <w:rsid w:val="00193F42"/>
    <w:rsid w:val="001A0625"/>
    <w:rsid w:val="001A09C3"/>
    <w:rsid w:val="001A24C2"/>
    <w:rsid w:val="001A3DC6"/>
    <w:rsid w:val="001A51CC"/>
    <w:rsid w:val="001A603B"/>
    <w:rsid w:val="001B1284"/>
    <w:rsid w:val="001B1731"/>
    <w:rsid w:val="001B68A1"/>
    <w:rsid w:val="001B758A"/>
    <w:rsid w:val="001B76EB"/>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151"/>
    <w:rsid w:val="001E1533"/>
    <w:rsid w:val="001E22A4"/>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401A"/>
    <w:rsid w:val="00216A9D"/>
    <w:rsid w:val="00222F42"/>
    <w:rsid w:val="002265D2"/>
    <w:rsid w:val="00227B1B"/>
    <w:rsid w:val="00231FCD"/>
    <w:rsid w:val="00232A12"/>
    <w:rsid w:val="002373C6"/>
    <w:rsid w:val="00240CE1"/>
    <w:rsid w:val="00241698"/>
    <w:rsid w:val="0024318D"/>
    <w:rsid w:val="0024326E"/>
    <w:rsid w:val="0024397B"/>
    <w:rsid w:val="002553D4"/>
    <w:rsid w:val="0025768B"/>
    <w:rsid w:val="00260279"/>
    <w:rsid w:val="002618B0"/>
    <w:rsid w:val="00265072"/>
    <w:rsid w:val="00266C1F"/>
    <w:rsid w:val="00272E54"/>
    <w:rsid w:val="00277130"/>
    <w:rsid w:val="00283532"/>
    <w:rsid w:val="002855B0"/>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5978"/>
    <w:rsid w:val="002D6F88"/>
    <w:rsid w:val="002F0223"/>
    <w:rsid w:val="002F12E9"/>
    <w:rsid w:val="002F1CDC"/>
    <w:rsid w:val="002F262A"/>
    <w:rsid w:val="002F4303"/>
    <w:rsid w:val="002F6E33"/>
    <w:rsid w:val="00300328"/>
    <w:rsid w:val="003007D8"/>
    <w:rsid w:val="00301476"/>
    <w:rsid w:val="00301B7F"/>
    <w:rsid w:val="003032D7"/>
    <w:rsid w:val="003035FB"/>
    <w:rsid w:val="00304315"/>
    <w:rsid w:val="00304949"/>
    <w:rsid w:val="00305E2F"/>
    <w:rsid w:val="00307B93"/>
    <w:rsid w:val="00310AF9"/>
    <w:rsid w:val="003110AC"/>
    <w:rsid w:val="00312120"/>
    <w:rsid w:val="00313322"/>
    <w:rsid w:val="00313BFE"/>
    <w:rsid w:val="00313EA0"/>
    <w:rsid w:val="003152BE"/>
    <w:rsid w:val="00320C6A"/>
    <w:rsid w:val="00320D5A"/>
    <w:rsid w:val="0032173C"/>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3DA4"/>
    <w:rsid w:val="003866DA"/>
    <w:rsid w:val="003909DA"/>
    <w:rsid w:val="00392717"/>
    <w:rsid w:val="00393EB8"/>
    <w:rsid w:val="003A1EBD"/>
    <w:rsid w:val="003A3976"/>
    <w:rsid w:val="003A437C"/>
    <w:rsid w:val="003A6CBB"/>
    <w:rsid w:val="003B158C"/>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348E"/>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07AD"/>
    <w:rsid w:val="00441B50"/>
    <w:rsid w:val="00444814"/>
    <w:rsid w:val="00447825"/>
    <w:rsid w:val="004478A6"/>
    <w:rsid w:val="00447DEF"/>
    <w:rsid w:val="0045006E"/>
    <w:rsid w:val="0045278A"/>
    <w:rsid w:val="00453438"/>
    <w:rsid w:val="00455CDD"/>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8686E"/>
    <w:rsid w:val="0049188E"/>
    <w:rsid w:val="004921EE"/>
    <w:rsid w:val="004928A6"/>
    <w:rsid w:val="004A24F7"/>
    <w:rsid w:val="004A5DF2"/>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1D78"/>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47C6D"/>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662D"/>
    <w:rsid w:val="0058708F"/>
    <w:rsid w:val="00587A2E"/>
    <w:rsid w:val="00592443"/>
    <w:rsid w:val="00593242"/>
    <w:rsid w:val="005A0276"/>
    <w:rsid w:val="005A033C"/>
    <w:rsid w:val="005A08E4"/>
    <w:rsid w:val="005A0A0B"/>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2D9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863"/>
    <w:rsid w:val="006909B7"/>
    <w:rsid w:val="00691641"/>
    <w:rsid w:val="00691C3A"/>
    <w:rsid w:val="0069282B"/>
    <w:rsid w:val="006A144C"/>
    <w:rsid w:val="006A24D5"/>
    <w:rsid w:val="006A3B52"/>
    <w:rsid w:val="006A451F"/>
    <w:rsid w:val="006A51EC"/>
    <w:rsid w:val="006A728F"/>
    <w:rsid w:val="006B2BBF"/>
    <w:rsid w:val="006B7095"/>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06DB1"/>
    <w:rsid w:val="00710F69"/>
    <w:rsid w:val="0071124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2C7F"/>
    <w:rsid w:val="00733493"/>
    <w:rsid w:val="007377C7"/>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0E12"/>
    <w:rsid w:val="00780E53"/>
    <w:rsid w:val="007863E7"/>
    <w:rsid w:val="007870CA"/>
    <w:rsid w:val="00790258"/>
    <w:rsid w:val="00792396"/>
    <w:rsid w:val="00792F50"/>
    <w:rsid w:val="007A01EE"/>
    <w:rsid w:val="007A41E6"/>
    <w:rsid w:val="007A5B69"/>
    <w:rsid w:val="007B0A0B"/>
    <w:rsid w:val="007B0DA1"/>
    <w:rsid w:val="007B2B17"/>
    <w:rsid w:val="007B2CA6"/>
    <w:rsid w:val="007B3B3A"/>
    <w:rsid w:val="007B4F11"/>
    <w:rsid w:val="007B55A2"/>
    <w:rsid w:val="007B6528"/>
    <w:rsid w:val="007B751A"/>
    <w:rsid w:val="007C1BBF"/>
    <w:rsid w:val="007C3727"/>
    <w:rsid w:val="007C5369"/>
    <w:rsid w:val="007C77FA"/>
    <w:rsid w:val="007C7AF3"/>
    <w:rsid w:val="007D282F"/>
    <w:rsid w:val="007D4159"/>
    <w:rsid w:val="007E212C"/>
    <w:rsid w:val="007E4B31"/>
    <w:rsid w:val="007E6751"/>
    <w:rsid w:val="007F1781"/>
    <w:rsid w:val="007F1D7A"/>
    <w:rsid w:val="007F27E4"/>
    <w:rsid w:val="007F33B2"/>
    <w:rsid w:val="007F5464"/>
    <w:rsid w:val="007F7862"/>
    <w:rsid w:val="0080283F"/>
    <w:rsid w:val="00803393"/>
    <w:rsid w:val="008068BD"/>
    <w:rsid w:val="00806C33"/>
    <w:rsid w:val="00807DF0"/>
    <w:rsid w:val="00812102"/>
    <w:rsid w:val="008126AF"/>
    <w:rsid w:val="00821B0F"/>
    <w:rsid w:val="00823A99"/>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05B"/>
    <w:rsid w:val="008959BF"/>
    <w:rsid w:val="008A07BA"/>
    <w:rsid w:val="008A121D"/>
    <w:rsid w:val="008A1D1B"/>
    <w:rsid w:val="008A1F68"/>
    <w:rsid w:val="008A5D27"/>
    <w:rsid w:val="008A5D5D"/>
    <w:rsid w:val="008A6C2E"/>
    <w:rsid w:val="008A7BF1"/>
    <w:rsid w:val="008B14C1"/>
    <w:rsid w:val="008B2F87"/>
    <w:rsid w:val="008B440C"/>
    <w:rsid w:val="008B495E"/>
    <w:rsid w:val="008B679A"/>
    <w:rsid w:val="008C052D"/>
    <w:rsid w:val="008C15D8"/>
    <w:rsid w:val="008C23AC"/>
    <w:rsid w:val="008C25CA"/>
    <w:rsid w:val="008C3F9D"/>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6084"/>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2D58"/>
    <w:rsid w:val="00945DBA"/>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3F51"/>
    <w:rsid w:val="0098661A"/>
    <w:rsid w:val="00990620"/>
    <w:rsid w:val="0099199D"/>
    <w:rsid w:val="00992A47"/>
    <w:rsid w:val="0099328F"/>
    <w:rsid w:val="00993FCD"/>
    <w:rsid w:val="0099486B"/>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50AA"/>
    <w:rsid w:val="009E621C"/>
    <w:rsid w:val="009E72B2"/>
    <w:rsid w:val="009F01E8"/>
    <w:rsid w:val="009F25DF"/>
    <w:rsid w:val="009F2AAC"/>
    <w:rsid w:val="009F31F9"/>
    <w:rsid w:val="009F3BAE"/>
    <w:rsid w:val="009F4101"/>
    <w:rsid w:val="009F59C0"/>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07AB"/>
    <w:rsid w:val="00A7108F"/>
    <w:rsid w:val="00A7285D"/>
    <w:rsid w:val="00A74430"/>
    <w:rsid w:val="00A75228"/>
    <w:rsid w:val="00A8139F"/>
    <w:rsid w:val="00A8314F"/>
    <w:rsid w:val="00A87C35"/>
    <w:rsid w:val="00A93255"/>
    <w:rsid w:val="00A9365B"/>
    <w:rsid w:val="00A94114"/>
    <w:rsid w:val="00AA0869"/>
    <w:rsid w:val="00AA4842"/>
    <w:rsid w:val="00AA5763"/>
    <w:rsid w:val="00AB09C9"/>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1E50"/>
    <w:rsid w:val="00AE1FAA"/>
    <w:rsid w:val="00AE23B6"/>
    <w:rsid w:val="00AE4E67"/>
    <w:rsid w:val="00AE67E5"/>
    <w:rsid w:val="00AF0530"/>
    <w:rsid w:val="00AF2BCE"/>
    <w:rsid w:val="00AF4B89"/>
    <w:rsid w:val="00B00E54"/>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5A64"/>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283A"/>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09D9"/>
    <w:rsid w:val="00BC3E94"/>
    <w:rsid w:val="00BC502D"/>
    <w:rsid w:val="00BC5D57"/>
    <w:rsid w:val="00BD0988"/>
    <w:rsid w:val="00BD25B9"/>
    <w:rsid w:val="00BD2EF2"/>
    <w:rsid w:val="00BD72CC"/>
    <w:rsid w:val="00BE18D7"/>
    <w:rsid w:val="00BE47CE"/>
    <w:rsid w:val="00BE47D0"/>
    <w:rsid w:val="00BE537C"/>
    <w:rsid w:val="00BE7010"/>
    <w:rsid w:val="00BF1600"/>
    <w:rsid w:val="00BF177F"/>
    <w:rsid w:val="00BF3879"/>
    <w:rsid w:val="00BF4A9A"/>
    <w:rsid w:val="00BF5AD2"/>
    <w:rsid w:val="00BF6D20"/>
    <w:rsid w:val="00C0134A"/>
    <w:rsid w:val="00C0481C"/>
    <w:rsid w:val="00C05EC9"/>
    <w:rsid w:val="00C06AEF"/>
    <w:rsid w:val="00C07272"/>
    <w:rsid w:val="00C07BBC"/>
    <w:rsid w:val="00C10306"/>
    <w:rsid w:val="00C17997"/>
    <w:rsid w:val="00C203A0"/>
    <w:rsid w:val="00C21B4A"/>
    <w:rsid w:val="00C24F76"/>
    <w:rsid w:val="00C26399"/>
    <w:rsid w:val="00C26FB0"/>
    <w:rsid w:val="00C30E54"/>
    <w:rsid w:val="00C3181B"/>
    <w:rsid w:val="00C3230C"/>
    <w:rsid w:val="00C3298F"/>
    <w:rsid w:val="00C34BB1"/>
    <w:rsid w:val="00C35DDE"/>
    <w:rsid w:val="00C36452"/>
    <w:rsid w:val="00C37696"/>
    <w:rsid w:val="00C37916"/>
    <w:rsid w:val="00C42020"/>
    <w:rsid w:val="00C42239"/>
    <w:rsid w:val="00C4382C"/>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EB9"/>
    <w:rsid w:val="00C95F45"/>
    <w:rsid w:val="00CA1B63"/>
    <w:rsid w:val="00CA2C4F"/>
    <w:rsid w:val="00CA2D4E"/>
    <w:rsid w:val="00CB0E67"/>
    <w:rsid w:val="00CB1D28"/>
    <w:rsid w:val="00CB4206"/>
    <w:rsid w:val="00CB52B7"/>
    <w:rsid w:val="00CB5DAC"/>
    <w:rsid w:val="00CB6E9B"/>
    <w:rsid w:val="00CC65D7"/>
    <w:rsid w:val="00CE6402"/>
    <w:rsid w:val="00CF0200"/>
    <w:rsid w:val="00CF08DC"/>
    <w:rsid w:val="00CF326D"/>
    <w:rsid w:val="00CF33BD"/>
    <w:rsid w:val="00CF3FA1"/>
    <w:rsid w:val="00CF5B29"/>
    <w:rsid w:val="00CF6B40"/>
    <w:rsid w:val="00CF7A47"/>
    <w:rsid w:val="00D04A4E"/>
    <w:rsid w:val="00D04D5D"/>
    <w:rsid w:val="00D05518"/>
    <w:rsid w:val="00D0641F"/>
    <w:rsid w:val="00D067EA"/>
    <w:rsid w:val="00D1051B"/>
    <w:rsid w:val="00D111B5"/>
    <w:rsid w:val="00D12502"/>
    <w:rsid w:val="00D16B37"/>
    <w:rsid w:val="00D1726A"/>
    <w:rsid w:val="00D21167"/>
    <w:rsid w:val="00D2240A"/>
    <w:rsid w:val="00D22531"/>
    <w:rsid w:val="00D26F3E"/>
    <w:rsid w:val="00D27019"/>
    <w:rsid w:val="00D279FB"/>
    <w:rsid w:val="00D3086A"/>
    <w:rsid w:val="00D3113E"/>
    <w:rsid w:val="00D31A6F"/>
    <w:rsid w:val="00D335C9"/>
    <w:rsid w:val="00D33E61"/>
    <w:rsid w:val="00D34939"/>
    <w:rsid w:val="00D3662E"/>
    <w:rsid w:val="00D37B60"/>
    <w:rsid w:val="00D4099C"/>
    <w:rsid w:val="00D42B59"/>
    <w:rsid w:val="00D4454D"/>
    <w:rsid w:val="00D44ACD"/>
    <w:rsid w:val="00D44D02"/>
    <w:rsid w:val="00D44E44"/>
    <w:rsid w:val="00D44F39"/>
    <w:rsid w:val="00D46A2D"/>
    <w:rsid w:val="00D46A43"/>
    <w:rsid w:val="00D47252"/>
    <w:rsid w:val="00D51917"/>
    <w:rsid w:val="00D53EDC"/>
    <w:rsid w:val="00D55F65"/>
    <w:rsid w:val="00D5690F"/>
    <w:rsid w:val="00D56CCA"/>
    <w:rsid w:val="00D61AC5"/>
    <w:rsid w:val="00D62ECB"/>
    <w:rsid w:val="00D6372D"/>
    <w:rsid w:val="00D653F0"/>
    <w:rsid w:val="00D7267E"/>
    <w:rsid w:val="00D73E18"/>
    <w:rsid w:val="00D778B1"/>
    <w:rsid w:val="00D80331"/>
    <w:rsid w:val="00D803B1"/>
    <w:rsid w:val="00D81349"/>
    <w:rsid w:val="00D82FBA"/>
    <w:rsid w:val="00D83E2B"/>
    <w:rsid w:val="00D84B65"/>
    <w:rsid w:val="00D85B75"/>
    <w:rsid w:val="00D9012C"/>
    <w:rsid w:val="00D90718"/>
    <w:rsid w:val="00D90D13"/>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01E4"/>
    <w:rsid w:val="00DE125E"/>
    <w:rsid w:val="00DE1F83"/>
    <w:rsid w:val="00DE3A47"/>
    <w:rsid w:val="00DE5B29"/>
    <w:rsid w:val="00DE70C1"/>
    <w:rsid w:val="00DE7E9C"/>
    <w:rsid w:val="00DF0968"/>
    <w:rsid w:val="00DF204A"/>
    <w:rsid w:val="00DF2084"/>
    <w:rsid w:val="00DF26C6"/>
    <w:rsid w:val="00DF467C"/>
    <w:rsid w:val="00DF4BEF"/>
    <w:rsid w:val="00DF7C21"/>
    <w:rsid w:val="00E01516"/>
    <w:rsid w:val="00E01EC8"/>
    <w:rsid w:val="00E02CF7"/>
    <w:rsid w:val="00E06044"/>
    <w:rsid w:val="00E07EC2"/>
    <w:rsid w:val="00E10833"/>
    <w:rsid w:val="00E10A54"/>
    <w:rsid w:val="00E120DB"/>
    <w:rsid w:val="00E134C1"/>
    <w:rsid w:val="00E13F55"/>
    <w:rsid w:val="00E15278"/>
    <w:rsid w:val="00E152C8"/>
    <w:rsid w:val="00E15508"/>
    <w:rsid w:val="00E161F9"/>
    <w:rsid w:val="00E169F4"/>
    <w:rsid w:val="00E17000"/>
    <w:rsid w:val="00E201E8"/>
    <w:rsid w:val="00E2074B"/>
    <w:rsid w:val="00E20853"/>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225E"/>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272B"/>
    <w:rsid w:val="00EC4A14"/>
    <w:rsid w:val="00ED013A"/>
    <w:rsid w:val="00ED3436"/>
    <w:rsid w:val="00ED5797"/>
    <w:rsid w:val="00ED69E5"/>
    <w:rsid w:val="00ED6CCF"/>
    <w:rsid w:val="00EE29FF"/>
    <w:rsid w:val="00EF1C61"/>
    <w:rsid w:val="00EF3349"/>
    <w:rsid w:val="00EF3A3F"/>
    <w:rsid w:val="00EF54A9"/>
    <w:rsid w:val="00EF6C21"/>
    <w:rsid w:val="00EF6C66"/>
    <w:rsid w:val="00F00DF3"/>
    <w:rsid w:val="00F042DA"/>
    <w:rsid w:val="00F04BE2"/>
    <w:rsid w:val="00F05351"/>
    <w:rsid w:val="00F06610"/>
    <w:rsid w:val="00F10535"/>
    <w:rsid w:val="00F10DA6"/>
    <w:rsid w:val="00F12753"/>
    <w:rsid w:val="00F206AA"/>
    <w:rsid w:val="00F207DC"/>
    <w:rsid w:val="00F233E1"/>
    <w:rsid w:val="00F23676"/>
    <w:rsid w:val="00F270CC"/>
    <w:rsid w:val="00F30AC1"/>
    <w:rsid w:val="00F336A3"/>
    <w:rsid w:val="00F34D08"/>
    <w:rsid w:val="00F3514B"/>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6A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8A901"/>
  <w15:docId w15:val="{70F64062-7283-41D2-90DF-A3E7784E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C95EB9"/>
    <w:rPr>
      <w:sz w:val="16"/>
      <w:szCs w:val="16"/>
    </w:rPr>
  </w:style>
  <w:style w:type="paragraph" w:styleId="CommentText">
    <w:name w:val="annotation text"/>
    <w:basedOn w:val="Normal"/>
    <w:link w:val="CommentTextChar"/>
    <w:uiPriority w:val="99"/>
    <w:semiHidden/>
    <w:unhideWhenUsed/>
    <w:rsid w:val="00C95EB9"/>
    <w:rPr>
      <w:sz w:val="20"/>
      <w:szCs w:val="20"/>
    </w:rPr>
  </w:style>
  <w:style w:type="character" w:customStyle="1" w:styleId="CommentTextChar">
    <w:name w:val="Comment Text Char"/>
    <w:basedOn w:val="DefaultParagraphFont"/>
    <w:link w:val="CommentText"/>
    <w:uiPriority w:val="99"/>
    <w:semiHidden/>
    <w:rsid w:val="00C95EB9"/>
  </w:style>
  <w:style w:type="paragraph" w:styleId="CommentSubject">
    <w:name w:val="annotation subject"/>
    <w:basedOn w:val="CommentText"/>
    <w:next w:val="CommentText"/>
    <w:link w:val="CommentSubjectChar"/>
    <w:uiPriority w:val="99"/>
    <w:semiHidden/>
    <w:unhideWhenUsed/>
    <w:rsid w:val="00C95EB9"/>
    <w:rPr>
      <w:b/>
      <w:bCs/>
    </w:rPr>
  </w:style>
  <w:style w:type="character" w:customStyle="1" w:styleId="CommentSubjectChar">
    <w:name w:val="Comment Subject Char"/>
    <w:basedOn w:val="CommentTextChar"/>
    <w:link w:val="CommentSubject"/>
    <w:uiPriority w:val="99"/>
    <w:semiHidden/>
    <w:rsid w:val="00C95EB9"/>
    <w:rPr>
      <w:b/>
      <w:bCs/>
    </w:rPr>
  </w:style>
  <w:style w:type="paragraph" w:styleId="BalloonText">
    <w:name w:val="Balloon Text"/>
    <w:basedOn w:val="Normal"/>
    <w:link w:val="BalloonTextChar"/>
    <w:uiPriority w:val="99"/>
    <w:semiHidden/>
    <w:unhideWhenUsed/>
    <w:rsid w:val="00C95EB9"/>
    <w:rPr>
      <w:rFonts w:ascii="Tahoma" w:hAnsi="Tahoma" w:cs="Tahoma"/>
      <w:sz w:val="16"/>
      <w:szCs w:val="16"/>
    </w:rPr>
  </w:style>
  <w:style w:type="character" w:customStyle="1" w:styleId="BalloonTextChar">
    <w:name w:val="Balloon Text Char"/>
    <w:basedOn w:val="DefaultParagraphFont"/>
    <w:link w:val="BalloonText"/>
    <w:uiPriority w:val="99"/>
    <w:semiHidden/>
    <w:rsid w:val="00C95EB9"/>
    <w:rPr>
      <w:rFonts w:ascii="Tahoma" w:hAnsi="Tahoma" w:cs="Tahoma"/>
      <w:sz w:val="16"/>
      <w:szCs w:val="16"/>
    </w:rPr>
  </w:style>
  <w:style w:type="paragraph" w:styleId="ListParagraph">
    <w:name w:val="List Paragraph"/>
    <w:basedOn w:val="Normal"/>
    <w:uiPriority w:val="34"/>
    <w:qFormat/>
    <w:rsid w:val="002855B0"/>
    <w:pPr>
      <w:ind w:left="720"/>
    </w:pPr>
    <w:rPr>
      <w:rFonts w:ascii="Calibri" w:eastAsiaTheme="minorHAnsi" w:hAnsi="Calibri"/>
      <w:sz w:val="22"/>
      <w:szCs w:val="22"/>
    </w:rPr>
  </w:style>
  <w:style w:type="character" w:styleId="Hyperlink">
    <w:name w:val="Hyperlink"/>
    <w:basedOn w:val="DefaultParagraphFont"/>
    <w:rsid w:val="002855B0"/>
    <w:rPr>
      <w:color w:val="0000FF" w:themeColor="hyperlink"/>
      <w:u w:val="single"/>
    </w:rPr>
  </w:style>
  <w:style w:type="character" w:customStyle="1" w:styleId="search1">
    <w:name w:val="search1"/>
    <w:basedOn w:val="DefaultParagraphFont"/>
    <w:rsid w:val="0089505B"/>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991251">
      <w:bodyDiv w:val="1"/>
      <w:marLeft w:val="0"/>
      <w:marRight w:val="0"/>
      <w:marTop w:val="0"/>
      <w:marBottom w:val="0"/>
      <w:divBdr>
        <w:top w:val="none" w:sz="0" w:space="0" w:color="auto"/>
        <w:left w:val="none" w:sz="0" w:space="0" w:color="auto"/>
        <w:bottom w:val="none" w:sz="0" w:space="0" w:color="auto"/>
        <w:right w:val="none" w:sz="0" w:space="0" w:color="auto"/>
      </w:divBdr>
    </w:div>
    <w:div w:id="85846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olarsarchive.byu.edu/cgi/viewcontent.cgi?article=1047&amp;context=gbnm" TargetMode="External"/><Relationship Id="rId13" Type="http://schemas.openxmlformats.org/officeDocument/2006/relationships/hyperlink" Target="http://azconservation.org/dl/TNCAZ_SWFAP_HRV_Alpine_Tundra.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s.usda.gov/Internet/FSE_DOCUMENTS/stelprd3851949.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1.usgs.gov/csas/nvcs/nvcsGetUnitDetails?elementGlobalId=86054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FieldGuide.mt.gov/speciesDetail.aspx?elcode=pdsal022j0" TargetMode="External"/><Relationship Id="rId4" Type="http://schemas.openxmlformats.org/officeDocument/2006/relationships/settings" Target="settings.xml"/><Relationship Id="rId9" Type="http://schemas.openxmlformats.org/officeDocument/2006/relationships/hyperlink" Target="http://dx.doi.org/10.1080/14888386.2015.1117989" TargetMode="External"/><Relationship Id="rId14" Type="http://schemas.openxmlformats.org/officeDocument/2006/relationships/hyperlink" Target="http://www.onlinenevada.org/articles/nevada-vegetation-over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CCC5C-2C55-4981-BCC1-98EE7B03E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13</TotalTime>
  <Pages>7</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2014-08-21T14:39:00Z</cp:lastPrinted>
  <dcterms:created xsi:type="dcterms:W3CDTF">2017-08-07T23:04:00Z</dcterms:created>
  <dcterms:modified xsi:type="dcterms:W3CDTF">2018-12-19T18:46:00Z</dcterms:modified>
</cp:coreProperties>
</file>