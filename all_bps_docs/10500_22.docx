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45A" w:rsidP="009D045A" w:rsidRDefault="009D045A">
      <w:pPr>
        <w:pStyle w:val="BpSTitle"/>
      </w:pPr>
      <w:r>
        <w:t>10500</w:t>
      </w:r>
    </w:p>
    <w:p w:rsidR="009D045A" w:rsidP="009D045A" w:rsidRDefault="009D045A">
      <w:pPr>
        <w:pStyle w:val="BpSTitle"/>
      </w:pPr>
      <w:r>
        <w:t>Rocky Mountain Lodgepole Pine Forest</w:t>
      </w:r>
    </w:p>
    <w:p w:rsidR="009D045A" w:rsidP="009D045A" w:rsidRDefault="009D045A">
      <w:r>
        <w:t xmlns:w="http://schemas.openxmlformats.org/wordprocessingml/2006/main">BpS Model/Description Version: Aug. 2020</w:t>
      </w:r>
      <w:r>
        <w:tab/>
      </w:r>
      <w:r>
        <w:tab/>
      </w:r>
      <w:r>
        <w:tab/>
      </w:r>
      <w:r>
        <w:tab/>
      </w:r>
      <w:r>
        <w:tab/>
      </w:r>
      <w:r>
        <w:tab/>
      </w:r>
      <w:r>
        <w:tab/>
      </w:r>
    </w:p>
    <w:p w:rsidR="009D045A" w:rsidP="009D045A" w:rsidRDefault="009D045A"/>
    <w:tbl>
      <w:tblPr>
        <w:tblW w:w="950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3084"/>
        <w:gridCol w:w="1644"/>
        <w:gridCol w:w="2976"/>
      </w:tblGrid>
      <w:tr w:rsidRPr="009D045A" w:rsidR="009D045A" w:rsidTr="009D045A">
        <w:tc>
          <w:tcPr>
            <w:tcW w:w="1800" w:type="dxa"/>
            <w:tcBorders>
              <w:top w:val="single" w:color="auto" w:sz="2" w:space="0"/>
              <w:left w:val="single" w:color="auto" w:sz="12" w:space="0"/>
              <w:bottom w:val="single" w:color="000000" w:sz="12" w:space="0"/>
            </w:tcBorders>
            <w:shd w:val="clear" w:color="auto" w:fill="auto"/>
          </w:tcPr>
          <w:p w:rsidRPr="009D045A" w:rsidR="009D045A" w:rsidP="00BC53B5" w:rsidRDefault="009D045A">
            <w:pPr>
              <w:rPr>
                <w:b/>
                <w:bCs/>
              </w:rPr>
            </w:pPr>
            <w:r w:rsidRPr="009D045A">
              <w:rPr>
                <w:b/>
                <w:bCs/>
              </w:rPr>
              <w:t>Modelers</w:t>
            </w:r>
          </w:p>
        </w:tc>
        <w:tc>
          <w:tcPr>
            <w:tcW w:w="3084" w:type="dxa"/>
            <w:tcBorders>
              <w:top w:val="single" w:color="auto" w:sz="2" w:space="0"/>
              <w:bottom w:val="single" w:color="000000" w:sz="12" w:space="0"/>
              <w:right w:val="single" w:color="000000" w:sz="12" w:space="0"/>
            </w:tcBorders>
            <w:shd w:val="clear" w:color="auto" w:fill="auto"/>
          </w:tcPr>
          <w:p w:rsidRPr="009D045A" w:rsidR="009D045A" w:rsidP="00BC53B5" w:rsidRDefault="009D045A">
            <w:pPr>
              <w:rPr>
                <w:b/>
                <w:bCs/>
              </w:rPr>
            </w:pPr>
          </w:p>
        </w:tc>
        <w:tc>
          <w:tcPr>
            <w:tcW w:w="1644" w:type="dxa"/>
            <w:tcBorders>
              <w:top w:val="single" w:color="auto" w:sz="2" w:space="0"/>
              <w:left w:val="single" w:color="000000" w:sz="12" w:space="0"/>
              <w:bottom w:val="single" w:color="000000" w:sz="12" w:space="0"/>
            </w:tcBorders>
            <w:shd w:val="clear" w:color="auto" w:fill="auto"/>
          </w:tcPr>
          <w:p w:rsidRPr="009D045A" w:rsidR="009D045A" w:rsidP="00BC53B5" w:rsidRDefault="009D045A">
            <w:pPr>
              <w:rPr>
                <w:b/>
                <w:bCs/>
              </w:rPr>
            </w:pPr>
            <w:r w:rsidRPr="009D045A">
              <w:rPr>
                <w:b/>
                <w:bCs/>
              </w:rPr>
              <w:t>Reviewers</w:t>
            </w:r>
          </w:p>
        </w:tc>
        <w:tc>
          <w:tcPr>
            <w:tcW w:w="2976" w:type="dxa"/>
            <w:tcBorders>
              <w:top w:val="single" w:color="auto" w:sz="2" w:space="0"/>
              <w:bottom w:val="single" w:color="000000" w:sz="12" w:space="0"/>
            </w:tcBorders>
            <w:shd w:val="clear" w:color="auto" w:fill="auto"/>
          </w:tcPr>
          <w:p w:rsidRPr="009D045A" w:rsidR="009D045A" w:rsidP="00BC53B5" w:rsidRDefault="009D045A">
            <w:pPr>
              <w:rPr>
                <w:b/>
                <w:bCs/>
              </w:rPr>
            </w:pPr>
          </w:p>
        </w:tc>
      </w:tr>
      <w:tr w:rsidRPr="009D045A" w:rsidR="009D045A" w:rsidTr="009D045A">
        <w:tc>
          <w:tcPr>
            <w:tcW w:w="1800" w:type="dxa"/>
            <w:tcBorders>
              <w:top w:val="single" w:color="000000" w:sz="12" w:space="0"/>
              <w:left w:val="single" w:color="auto" w:sz="12" w:space="0"/>
            </w:tcBorders>
            <w:shd w:val="clear" w:color="auto" w:fill="auto"/>
          </w:tcPr>
          <w:p w:rsidRPr="009D045A" w:rsidR="009D045A" w:rsidP="00BC53B5" w:rsidRDefault="009D045A">
            <w:pPr>
              <w:rPr>
                <w:bCs/>
              </w:rPr>
            </w:pPr>
            <w:r w:rsidRPr="009D045A">
              <w:rPr>
                <w:bCs/>
              </w:rPr>
              <w:t>Tim Kramer</w:t>
            </w:r>
          </w:p>
        </w:tc>
        <w:tc>
          <w:tcPr>
            <w:tcW w:w="3084" w:type="dxa"/>
            <w:tcBorders>
              <w:top w:val="single" w:color="000000" w:sz="12" w:space="0"/>
              <w:right w:val="single" w:color="000000" w:sz="12" w:space="0"/>
            </w:tcBorders>
            <w:shd w:val="clear" w:color="auto" w:fill="auto"/>
          </w:tcPr>
          <w:p w:rsidRPr="009D045A" w:rsidR="009D045A" w:rsidP="00BC53B5" w:rsidRDefault="009D045A">
            <w:r w:rsidRPr="009D045A">
              <w:t>tim_kramer@blm.gov</w:t>
            </w:r>
          </w:p>
        </w:tc>
        <w:tc>
          <w:tcPr>
            <w:tcW w:w="1644" w:type="dxa"/>
            <w:tcBorders>
              <w:top w:val="single" w:color="000000" w:sz="12" w:space="0"/>
              <w:left w:val="single" w:color="000000" w:sz="12" w:space="0"/>
            </w:tcBorders>
            <w:shd w:val="clear" w:color="auto" w:fill="auto"/>
          </w:tcPr>
          <w:p w:rsidRPr="009D045A" w:rsidR="009D045A" w:rsidP="00BC53B5" w:rsidRDefault="009D045A">
            <w:r w:rsidRPr="009D045A">
              <w:t xml:space="preserve">Dave </w:t>
            </w:r>
            <w:proofErr w:type="spellStart"/>
            <w:r w:rsidRPr="009D045A">
              <w:t>Shadis</w:t>
            </w:r>
            <w:proofErr w:type="spellEnd"/>
          </w:p>
        </w:tc>
        <w:tc>
          <w:tcPr>
            <w:tcW w:w="2976" w:type="dxa"/>
            <w:tcBorders>
              <w:top w:val="single" w:color="000000" w:sz="12" w:space="0"/>
            </w:tcBorders>
            <w:shd w:val="clear" w:color="auto" w:fill="auto"/>
          </w:tcPr>
          <w:p w:rsidRPr="009D045A" w:rsidR="009D045A" w:rsidP="00BC53B5" w:rsidRDefault="009D045A">
            <w:r w:rsidRPr="009D045A">
              <w:t>dshadis@fs.fed.us</w:t>
            </w:r>
          </w:p>
        </w:tc>
      </w:tr>
      <w:tr w:rsidRPr="009D045A" w:rsidR="009D045A" w:rsidTr="009D045A">
        <w:tc>
          <w:tcPr>
            <w:tcW w:w="1800" w:type="dxa"/>
            <w:tcBorders>
              <w:left w:val="single" w:color="auto" w:sz="12" w:space="0"/>
            </w:tcBorders>
            <w:shd w:val="clear" w:color="auto" w:fill="auto"/>
          </w:tcPr>
          <w:p w:rsidRPr="009D045A" w:rsidR="009D045A" w:rsidP="00BC53B5" w:rsidRDefault="009D045A">
            <w:pPr>
              <w:rPr>
                <w:bCs/>
              </w:rPr>
            </w:pPr>
            <w:r w:rsidRPr="009D045A">
              <w:rPr>
                <w:bCs/>
              </w:rPr>
              <w:t>Jay Esperance</w:t>
            </w:r>
          </w:p>
        </w:tc>
        <w:tc>
          <w:tcPr>
            <w:tcW w:w="3084" w:type="dxa"/>
            <w:tcBorders>
              <w:right w:val="single" w:color="000000" w:sz="12" w:space="0"/>
            </w:tcBorders>
            <w:shd w:val="clear" w:color="auto" w:fill="auto"/>
          </w:tcPr>
          <w:p w:rsidRPr="009D045A" w:rsidR="009D045A" w:rsidP="00BC53B5" w:rsidRDefault="009D045A">
            <w:r w:rsidRPr="009D045A">
              <w:t>jay_esperance@blm.gov</w:t>
            </w:r>
          </w:p>
        </w:tc>
        <w:tc>
          <w:tcPr>
            <w:tcW w:w="1644" w:type="dxa"/>
            <w:tcBorders>
              <w:left w:val="single" w:color="000000" w:sz="12" w:space="0"/>
            </w:tcBorders>
            <w:shd w:val="clear" w:color="auto" w:fill="auto"/>
          </w:tcPr>
          <w:p w:rsidRPr="009D045A" w:rsidR="009D045A" w:rsidP="00BC53B5" w:rsidRDefault="009D045A">
            <w:r w:rsidRPr="009D045A">
              <w:t>George Jones</w:t>
            </w:r>
          </w:p>
        </w:tc>
        <w:tc>
          <w:tcPr>
            <w:tcW w:w="2976" w:type="dxa"/>
            <w:shd w:val="clear" w:color="auto" w:fill="auto"/>
          </w:tcPr>
          <w:p w:rsidRPr="009D045A" w:rsidR="009D045A" w:rsidP="00BC53B5" w:rsidRDefault="009D045A">
            <w:r w:rsidRPr="009D045A">
              <w:t>gpjones@uwyo.edu</w:t>
            </w:r>
          </w:p>
        </w:tc>
      </w:tr>
      <w:tr w:rsidRPr="009D045A" w:rsidR="009D045A" w:rsidTr="009D045A">
        <w:tc>
          <w:tcPr>
            <w:tcW w:w="1800" w:type="dxa"/>
            <w:tcBorders>
              <w:left w:val="single" w:color="auto" w:sz="12" w:space="0"/>
              <w:bottom w:val="single" w:color="auto" w:sz="2" w:space="0"/>
            </w:tcBorders>
            <w:shd w:val="clear" w:color="auto" w:fill="auto"/>
          </w:tcPr>
          <w:p w:rsidRPr="009D045A" w:rsidR="009D045A" w:rsidP="00BC53B5" w:rsidRDefault="009D045A">
            <w:pPr>
              <w:rPr>
                <w:bCs/>
              </w:rPr>
            </w:pPr>
            <w:r w:rsidRPr="009D045A">
              <w:rPr>
                <w:bCs/>
              </w:rPr>
              <w:t>Dan Stroud</w:t>
            </w:r>
          </w:p>
        </w:tc>
        <w:tc>
          <w:tcPr>
            <w:tcW w:w="3084" w:type="dxa"/>
            <w:tcBorders>
              <w:right w:val="single" w:color="000000" w:sz="12" w:space="0"/>
            </w:tcBorders>
            <w:shd w:val="clear" w:color="auto" w:fill="auto"/>
          </w:tcPr>
          <w:p w:rsidRPr="009D045A" w:rsidR="009D045A" w:rsidP="00BC53B5" w:rsidRDefault="009D045A">
            <w:r w:rsidRPr="009D045A">
              <w:t>dan.stroud@wgf.state.wy.us</w:t>
            </w:r>
          </w:p>
        </w:tc>
        <w:tc>
          <w:tcPr>
            <w:tcW w:w="1644" w:type="dxa"/>
            <w:tcBorders>
              <w:left w:val="single" w:color="000000" w:sz="12" w:space="0"/>
              <w:bottom w:val="single" w:color="auto" w:sz="2" w:space="0"/>
            </w:tcBorders>
            <w:shd w:val="clear" w:color="auto" w:fill="auto"/>
          </w:tcPr>
          <w:p w:rsidRPr="009D045A" w:rsidR="009D045A" w:rsidP="00BC53B5" w:rsidRDefault="009D045A">
            <w:r w:rsidRPr="009D045A">
              <w:t>Dan Binkley</w:t>
            </w:r>
          </w:p>
        </w:tc>
        <w:tc>
          <w:tcPr>
            <w:tcW w:w="2976" w:type="dxa"/>
            <w:shd w:val="clear" w:color="auto" w:fill="auto"/>
          </w:tcPr>
          <w:p w:rsidRPr="009D045A" w:rsidR="009D045A" w:rsidP="00BC53B5" w:rsidRDefault="009D045A">
            <w:r w:rsidRPr="009D045A">
              <w:t>dan.binkley@colostate.edu</w:t>
            </w:r>
          </w:p>
        </w:tc>
      </w:tr>
    </w:tbl>
    <w:p w:rsidR="009D045A" w:rsidP="009D045A" w:rsidRDefault="009D045A"/>
    <w:p w:rsidR="009D045A" w:rsidP="009D045A" w:rsidRDefault="009D045A">
      <w:pPr>
        <w:pStyle w:val="InfoPara"/>
      </w:pPr>
      <w:r>
        <w:t>Vegetation Type</w:t>
      </w:r>
    </w:p>
    <w:p w:rsidR="009D045A" w:rsidP="009D045A" w:rsidRDefault="009D045A">
      <w:r>
        <w:t>Forest and Woodland</w:t>
      </w:r>
    </w:p>
    <w:p w:rsidR="009D045A" w:rsidP="009D045A" w:rsidRDefault="009D045A">
      <w:pPr>
        <w:pStyle w:val="InfoPara"/>
      </w:pPr>
      <w:r>
        <w:t>Map Zones</w:t>
      </w:r>
    </w:p>
    <w:p w:rsidR="009D045A" w:rsidP="009D045A" w:rsidRDefault="009D045A">
      <w:r>
        <w:t>22</w:t>
      </w:r>
    </w:p>
    <w:p w:rsidR="009D045A" w:rsidP="009D045A" w:rsidRDefault="009D045A">
      <w:pPr>
        <w:pStyle w:val="InfoPara"/>
      </w:pPr>
      <w:bookmarkStart w:name="_GoBack" w:id="0"/>
      <w:bookmarkEnd w:id="0"/>
      <w:r>
        <w:t>Geographic Range</w:t>
      </w:r>
    </w:p>
    <w:p w:rsidR="009D045A" w:rsidP="009D045A" w:rsidRDefault="009D045A">
      <w:r>
        <w:t xml:space="preserve">The Rocky Mountain Lodgepole Pine Forest </w:t>
      </w:r>
      <w:proofErr w:type="spellStart"/>
      <w:r>
        <w:t>BpS</w:t>
      </w:r>
      <w:proofErr w:type="spellEnd"/>
      <w:r>
        <w:t xml:space="preserve"> 1050 occurs throughout MZ22. It encompasses mid and upper elevations of west-central WY, ranging from the western and eastern flanks of the Wind River Range and eastern flanks of WY Range, southern, southeastern and extreme northern portions of the Bighorn Basin and on isolated mountain ranges within Sweetwater River Basin.</w:t>
      </w:r>
    </w:p>
    <w:p w:rsidR="009D045A" w:rsidP="009D045A" w:rsidRDefault="009D045A"/>
    <w:p w:rsidR="009D045A" w:rsidP="009D045A" w:rsidRDefault="009D045A">
      <w:r>
        <w:t>Stable lodgepole pine occurs in ecomap province M331</w:t>
      </w:r>
      <w:r w:rsidR="001D2C9E">
        <w:t xml:space="preserve"> (Cleland et al. 2007)</w:t>
      </w:r>
      <w:r>
        <w:t>. Persistent lodgepole occurs in the subalpine portions of M331A, M331B, M331H, M331I, M331G and M331F.</w:t>
      </w:r>
    </w:p>
    <w:p w:rsidR="009D045A" w:rsidP="009D045A" w:rsidRDefault="009D045A">
      <w:pPr>
        <w:pStyle w:val="InfoPara"/>
      </w:pPr>
      <w:r>
        <w:t>Biophysical Site Description</w:t>
      </w:r>
    </w:p>
    <w:p w:rsidR="009D045A" w:rsidP="009D045A" w:rsidRDefault="009D045A">
      <w:r>
        <w:t>Subalpine cold climate, relatively moist but usually comes in the winter months as snow. Soils are usually excessively well-drained, residual or glacial till (coarse fraction 20-30% in soil, shallow soil effectively 1-2in to broken rock or bedrock) and alluvium on valley floors, droughty moderately deep to deep soils. Soils are acidic, and rarely formed from calcareous parent materials. Precipitation ranges from 15in to over 20in per year, soil pH usually slightly basic.</w:t>
      </w:r>
    </w:p>
    <w:p w:rsidR="009D045A" w:rsidP="009D045A" w:rsidRDefault="009D045A"/>
    <w:p w:rsidR="009D045A" w:rsidP="009D045A" w:rsidRDefault="009D045A">
      <w:r>
        <w:t>Lodgepole pine is generally found in the lower subalpine forest in Region 2, nested between upper montane and the upper subalpine.</w:t>
      </w:r>
    </w:p>
    <w:p w:rsidR="009D045A" w:rsidP="009D045A" w:rsidRDefault="009D045A">
      <w:pPr>
        <w:pStyle w:val="InfoPara"/>
      </w:pPr>
      <w:r>
        <w:t>Vegetation Description</w:t>
      </w:r>
    </w:p>
    <w:p w:rsidR="009D045A" w:rsidP="009D045A" w:rsidRDefault="009D045A">
      <w:r>
        <w:t xml:space="preserve">These forests are dominated by </w:t>
      </w:r>
      <w:r w:rsidRPr="002D3FFF">
        <w:rPr>
          <w:i/>
        </w:rPr>
        <w:t xml:space="preserve">Pinus </w:t>
      </w:r>
      <w:proofErr w:type="spellStart"/>
      <w:r w:rsidRPr="002D3FFF">
        <w:rPr>
          <w:i/>
        </w:rPr>
        <w:t>contorta</w:t>
      </w:r>
      <w:proofErr w:type="spellEnd"/>
      <w:r>
        <w:t xml:space="preserve"> with shrub, grass or barren understories. Sometimes there are intermingled mixed conifer/</w:t>
      </w:r>
      <w:proofErr w:type="spellStart"/>
      <w:r w:rsidRPr="002D3FFF">
        <w:rPr>
          <w:i/>
        </w:rPr>
        <w:t>Populus</w:t>
      </w:r>
      <w:proofErr w:type="spellEnd"/>
      <w:r w:rsidRPr="002D3FFF">
        <w:rPr>
          <w:i/>
        </w:rPr>
        <w:t xml:space="preserve"> </w:t>
      </w:r>
      <w:proofErr w:type="spellStart"/>
      <w:r w:rsidRPr="002D3FFF">
        <w:rPr>
          <w:i/>
        </w:rPr>
        <w:t>tremuloides</w:t>
      </w:r>
      <w:proofErr w:type="spellEnd"/>
      <w:r>
        <w:t xml:space="preserve"> stands with the latter occurring with inclusions of deeper, typically fine-textured soils. The shrub stratum may be conspicuous to absent; common species include </w:t>
      </w:r>
      <w:proofErr w:type="spellStart"/>
      <w:r w:rsidRPr="002D3FFF">
        <w:rPr>
          <w:i/>
        </w:rPr>
        <w:t>Arctostaphylos</w:t>
      </w:r>
      <w:proofErr w:type="spellEnd"/>
      <w:r w:rsidRPr="002D3FFF">
        <w:rPr>
          <w:i/>
        </w:rPr>
        <w:t xml:space="preserve"> </w:t>
      </w:r>
      <w:proofErr w:type="spellStart"/>
      <w:r w:rsidRPr="002D3FFF">
        <w:rPr>
          <w:i/>
        </w:rPr>
        <w:t>uva-ursi</w:t>
      </w:r>
      <w:proofErr w:type="spellEnd"/>
      <w:r>
        <w:t xml:space="preserve">, </w:t>
      </w:r>
      <w:r w:rsidRPr="002D3FFF">
        <w:rPr>
          <w:i/>
        </w:rPr>
        <w:t xml:space="preserve">Ceanothus </w:t>
      </w:r>
      <w:proofErr w:type="spellStart"/>
      <w:r w:rsidRPr="002D3FFF">
        <w:rPr>
          <w:i/>
        </w:rPr>
        <w:t>velutinus</w:t>
      </w:r>
      <w:proofErr w:type="spellEnd"/>
      <w:r>
        <w:t xml:space="preserve">, </w:t>
      </w:r>
      <w:r w:rsidRPr="002D3FFF">
        <w:rPr>
          <w:i/>
        </w:rPr>
        <w:t xml:space="preserve">Mahonia </w:t>
      </w:r>
      <w:proofErr w:type="spellStart"/>
      <w:r w:rsidRPr="002D3FFF">
        <w:rPr>
          <w:i/>
        </w:rPr>
        <w:t>repens</w:t>
      </w:r>
      <w:proofErr w:type="spellEnd"/>
      <w:r>
        <w:t xml:space="preserve">, </w:t>
      </w:r>
      <w:proofErr w:type="spellStart"/>
      <w:r w:rsidRPr="002D3FFF">
        <w:rPr>
          <w:i/>
        </w:rPr>
        <w:t>Spiraea</w:t>
      </w:r>
      <w:proofErr w:type="spellEnd"/>
      <w:r w:rsidRPr="002D3FFF">
        <w:rPr>
          <w:i/>
        </w:rPr>
        <w:t xml:space="preserve"> </w:t>
      </w:r>
      <w:proofErr w:type="spellStart"/>
      <w:r w:rsidRPr="002D3FFF">
        <w:rPr>
          <w:i/>
        </w:rPr>
        <w:t>betulifolia</w:t>
      </w:r>
      <w:proofErr w:type="spellEnd"/>
      <w:r>
        <w:t xml:space="preserve">, </w:t>
      </w:r>
      <w:proofErr w:type="spellStart"/>
      <w:r w:rsidRPr="002D3FFF">
        <w:rPr>
          <w:i/>
        </w:rPr>
        <w:t>Spiraea</w:t>
      </w:r>
      <w:proofErr w:type="spellEnd"/>
      <w:r w:rsidRPr="002D3FFF">
        <w:rPr>
          <w:i/>
        </w:rPr>
        <w:t xml:space="preserve"> </w:t>
      </w:r>
      <w:proofErr w:type="spellStart"/>
      <w:r w:rsidRPr="002D3FFF">
        <w:rPr>
          <w:i/>
        </w:rPr>
        <w:t>douglasii</w:t>
      </w:r>
      <w:proofErr w:type="spellEnd"/>
      <w:r>
        <w:t xml:space="preserve">, </w:t>
      </w:r>
      <w:proofErr w:type="spellStart"/>
      <w:r w:rsidRPr="002D3FFF">
        <w:rPr>
          <w:i/>
        </w:rPr>
        <w:t>Shepherdia</w:t>
      </w:r>
      <w:proofErr w:type="spellEnd"/>
      <w:r w:rsidRPr="002D3FFF">
        <w:rPr>
          <w:i/>
        </w:rPr>
        <w:t xml:space="preserve"> canadensis</w:t>
      </w:r>
      <w:r>
        <w:t xml:space="preserve">, </w:t>
      </w:r>
      <w:r w:rsidRPr="002D3FFF">
        <w:rPr>
          <w:i/>
        </w:rPr>
        <w:t>Vaccinium</w:t>
      </w:r>
      <w:r>
        <w:t xml:space="preserve"> spp</w:t>
      </w:r>
      <w:r w:rsidR="002D3FFF">
        <w:t>.</w:t>
      </w:r>
      <w:r>
        <w:t xml:space="preserve">, </w:t>
      </w:r>
      <w:proofErr w:type="spellStart"/>
      <w:r w:rsidRPr="002D3FFF">
        <w:rPr>
          <w:i/>
        </w:rPr>
        <w:t>Symphoricarpos</w:t>
      </w:r>
      <w:proofErr w:type="spellEnd"/>
      <w:r w:rsidRPr="002D3FFF">
        <w:rPr>
          <w:i/>
        </w:rPr>
        <w:t xml:space="preserve"> </w:t>
      </w:r>
      <w:proofErr w:type="spellStart"/>
      <w:r w:rsidRPr="002D3FFF">
        <w:rPr>
          <w:i/>
        </w:rPr>
        <w:t>oreophilus</w:t>
      </w:r>
      <w:proofErr w:type="spellEnd"/>
      <w:r>
        <w:t xml:space="preserve">, </w:t>
      </w:r>
      <w:proofErr w:type="spellStart"/>
      <w:r w:rsidRPr="002D3FFF">
        <w:rPr>
          <w:i/>
        </w:rPr>
        <w:t>Juniperis</w:t>
      </w:r>
      <w:proofErr w:type="spellEnd"/>
      <w:r w:rsidRPr="002D3FFF">
        <w:rPr>
          <w:i/>
        </w:rPr>
        <w:t xml:space="preserve"> </w:t>
      </w:r>
      <w:proofErr w:type="spellStart"/>
      <w:r w:rsidRPr="002D3FFF">
        <w:rPr>
          <w:i/>
        </w:rPr>
        <w:t>communis</w:t>
      </w:r>
      <w:proofErr w:type="spellEnd"/>
      <w:r>
        <w:t xml:space="preserve">, </w:t>
      </w:r>
      <w:r w:rsidRPr="002D3FFF">
        <w:rPr>
          <w:i/>
        </w:rPr>
        <w:t xml:space="preserve">Artemisia tridentata </w:t>
      </w:r>
      <w:proofErr w:type="spellStart"/>
      <w:r w:rsidRPr="002D3FFF">
        <w:rPr>
          <w:i/>
        </w:rPr>
        <w:t>vaseyana</w:t>
      </w:r>
      <w:proofErr w:type="spellEnd"/>
      <w:r>
        <w:t xml:space="preserve">, </w:t>
      </w:r>
      <w:proofErr w:type="spellStart"/>
      <w:r w:rsidRPr="002D3FFF">
        <w:rPr>
          <w:i/>
        </w:rPr>
        <w:t>Ribes</w:t>
      </w:r>
      <w:proofErr w:type="spellEnd"/>
      <w:r w:rsidRPr="002D3FFF">
        <w:rPr>
          <w:i/>
        </w:rPr>
        <w:t xml:space="preserve"> </w:t>
      </w:r>
      <w:proofErr w:type="spellStart"/>
      <w:r w:rsidRPr="002D3FFF">
        <w:rPr>
          <w:i/>
        </w:rPr>
        <w:t>viscossissimum</w:t>
      </w:r>
      <w:proofErr w:type="spellEnd"/>
      <w:r>
        <w:t xml:space="preserve">, </w:t>
      </w:r>
      <w:proofErr w:type="spellStart"/>
      <w:r w:rsidRPr="002D3FFF">
        <w:rPr>
          <w:i/>
        </w:rPr>
        <w:t>Sambucus</w:t>
      </w:r>
      <w:proofErr w:type="spellEnd"/>
      <w:r w:rsidRPr="002D3FFF">
        <w:rPr>
          <w:i/>
        </w:rPr>
        <w:t xml:space="preserve"> </w:t>
      </w:r>
      <w:proofErr w:type="spellStart"/>
      <w:r w:rsidRPr="002D3FFF">
        <w:rPr>
          <w:i/>
        </w:rPr>
        <w:t>cerulea</w:t>
      </w:r>
      <w:proofErr w:type="spellEnd"/>
      <w:r>
        <w:t xml:space="preserve">, </w:t>
      </w:r>
      <w:proofErr w:type="spellStart"/>
      <w:r w:rsidRPr="002D3FFF">
        <w:rPr>
          <w:i/>
        </w:rPr>
        <w:t>Pachistima</w:t>
      </w:r>
      <w:proofErr w:type="spellEnd"/>
      <w:r w:rsidRPr="002D3FFF">
        <w:rPr>
          <w:i/>
        </w:rPr>
        <w:t xml:space="preserve"> </w:t>
      </w:r>
      <w:proofErr w:type="spellStart"/>
      <w:r w:rsidRPr="002D3FFF">
        <w:rPr>
          <w:i/>
        </w:rPr>
        <w:t>myrinsites</w:t>
      </w:r>
      <w:proofErr w:type="spellEnd"/>
      <w:r>
        <w:t xml:space="preserve">, </w:t>
      </w:r>
      <w:r w:rsidRPr="002D3FFF">
        <w:rPr>
          <w:i/>
        </w:rPr>
        <w:t xml:space="preserve">Salix </w:t>
      </w:r>
      <w:proofErr w:type="spellStart"/>
      <w:r w:rsidRPr="002D3FFF">
        <w:rPr>
          <w:i/>
        </w:rPr>
        <w:t>scouleriama</w:t>
      </w:r>
      <w:proofErr w:type="spellEnd"/>
      <w:r w:rsidR="002D3FFF">
        <w:t>,</w:t>
      </w:r>
      <w:r>
        <w:t xml:space="preserve"> and </w:t>
      </w:r>
      <w:r w:rsidRPr="002D3FFF">
        <w:rPr>
          <w:i/>
        </w:rPr>
        <w:t xml:space="preserve">Prunus </w:t>
      </w:r>
      <w:proofErr w:type="spellStart"/>
      <w:r w:rsidRPr="002D3FFF">
        <w:rPr>
          <w:i/>
        </w:rPr>
        <w:t>virginiana</w:t>
      </w:r>
      <w:proofErr w:type="spellEnd"/>
      <w:r>
        <w:t xml:space="preserve">. Grasses include </w:t>
      </w:r>
      <w:proofErr w:type="spellStart"/>
      <w:r w:rsidRPr="002D3FFF">
        <w:rPr>
          <w:i/>
        </w:rPr>
        <w:t>Elymus</w:t>
      </w:r>
      <w:proofErr w:type="spellEnd"/>
      <w:r w:rsidRPr="002D3FFF">
        <w:rPr>
          <w:i/>
        </w:rPr>
        <w:t xml:space="preserve"> </w:t>
      </w:r>
      <w:proofErr w:type="spellStart"/>
      <w:r w:rsidRPr="002D3FFF">
        <w:rPr>
          <w:i/>
        </w:rPr>
        <w:t>glauccus</w:t>
      </w:r>
      <w:proofErr w:type="spellEnd"/>
      <w:r>
        <w:t xml:space="preserve">, </w:t>
      </w:r>
      <w:proofErr w:type="spellStart"/>
      <w:r w:rsidRPr="002D3FFF">
        <w:rPr>
          <w:i/>
        </w:rPr>
        <w:t>Poa</w:t>
      </w:r>
      <w:proofErr w:type="spellEnd"/>
      <w:r w:rsidRPr="002D3FFF">
        <w:rPr>
          <w:i/>
        </w:rPr>
        <w:t xml:space="preserve"> </w:t>
      </w:r>
      <w:proofErr w:type="spellStart"/>
      <w:r w:rsidRPr="002D3FFF">
        <w:rPr>
          <w:i/>
        </w:rPr>
        <w:t>wheeleri</w:t>
      </w:r>
      <w:proofErr w:type="spellEnd"/>
      <w:r>
        <w:t xml:space="preserve">, </w:t>
      </w:r>
      <w:proofErr w:type="spellStart"/>
      <w:r w:rsidRPr="002D3FFF">
        <w:rPr>
          <w:i/>
        </w:rPr>
        <w:t>Carex</w:t>
      </w:r>
      <w:proofErr w:type="spellEnd"/>
      <w:r w:rsidRPr="002D3FFF">
        <w:rPr>
          <w:i/>
        </w:rPr>
        <w:t xml:space="preserve"> </w:t>
      </w:r>
      <w:proofErr w:type="spellStart"/>
      <w:r w:rsidRPr="002D3FFF">
        <w:rPr>
          <w:i/>
        </w:rPr>
        <w:t>rossii</w:t>
      </w:r>
      <w:proofErr w:type="spellEnd"/>
      <w:r>
        <w:t xml:space="preserve">, </w:t>
      </w:r>
      <w:proofErr w:type="spellStart"/>
      <w:r w:rsidRPr="002D3FFF">
        <w:rPr>
          <w:i/>
        </w:rPr>
        <w:t>Carex</w:t>
      </w:r>
      <w:proofErr w:type="spellEnd"/>
      <w:r w:rsidRPr="002D3FFF">
        <w:rPr>
          <w:i/>
        </w:rPr>
        <w:t xml:space="preserve"> </w:t>
      </w:r>
      <w:proofErr w:type="spellStart"/>
      <w:r w:rsidRPr="002D3FFF">
        <w:rPr>
          <w:i/>
        </w:rPr>
        <w:t>geyeri</w:t>
      </w:r>
      <w:proofErr w:type="spellEnd"/>
      <w:r w:rsidR="002D3FFF">
        <w:t>,</w:t>
      </w:r>
      <w:r>
        <w:t xml:space="preserve"> and </w:t>
      </w:r>
      <w:proofErr w:type="spellStart"/>
      <w:r w:rsidRPr="002D3FFF">
        <w:rPr>
          <w:i/>
        </w:rPr>
        <w:t>Carex</w:t>
      </w:r>
      <w:proofErr w:type="spellEnd"/>
      <w:r w:rsidRPr="002D3FFF">
        <w:rPr>
          <w:i/>
        </w:rPr>
        <w:t xml:space="preserve"> </w:t>
      </w:r>
      <w:proofErr w:type="spellStart"/>
      <w:r w:rsidRPr="002D3FFF">
        <w:rPr>
          <w:i/>
        </w:rPr>
        <w:t>hoodii</w:t>
      </w:r>
      <w:proofErr w:type="spellEnd"/>
      <w:r>
        <w:t xml:space="preserve">. Dominant forbs are </w:t>
      </w:r>
      <w:r w:rsidRPr="002D3FFF">
        <w:rPr>
          <w:i/>
        </w:rPr>
        <w:t xml:space="preserve">Arnica </w:t>
      </w:r>
      <w:proofErr w:type="spellStart"/>
      <w:r w:rsidRPr="002D3FFF">
        <w:rPr>
          <w:i/>
        </w:rPr>
        <w:t>cordifolia</w:t>
      </w:r>
      <w:proofErr w:type="spellEnd"/>
      <w:r>
        <w:t xml:space="preserve"> and </w:t>
      </w:r>
      <w:proofErr w:type="spellStart"/>
      <w:r w:rsidRPr="002D3FFF">
        <w:rPr>
          <w:i/>
        </w:rPr>
        <w:t>Hieracium</w:t>
      </w:r>
      <w:proofErr w:type="spellEnd"/>
      <w:r w:rsidRPr="002D3FFF">
        <w:rPr>
          <w:i/>
        </w:rPr>
        <w:t xml:space="preserve"> </w:t>
      </w:r>
      <w:proofErr w:type="spellStart"/>
      <w:r w:rsidRPr="002D3FFF">
        <w:rPr>
          <w:i/>
        </w:rPr>
        <w:t>alboflorum</w:t>
      </w:r>
      <w:proofErr w:type="spellEnd"/>
      <w:r>
        <w:t>.</w:t>
      </w:r>
    </w:p>
    <w:p w:rsidR="009D045A" w:rsidP="009D045A" w:rsidRDefault="009D045A"/>
    <w:p w:rsidR="009D045A" w:rsidP="009D045A" w:rsidRDefault="009D045A">
      <w:r>
        <w:lastRenderedPageBreak/>
        <w:t xml:space="preserve">Stable lodgepole pine is not being replaced by other tree species, although sometimes aspen may be seral to it. Lodgepole occurs in nearly pure stands throughout all successional stages. A sparse understory characterizes closed canopy stands often with scattered clumps of Geyer's sedge, Ross' sedge, grouse whortleberry patches and </w:t>
      </w:r>
      <w:proofErr w:type="spellStart"/>
      <w:r w:rsidRPr="002D3FFF">
        <w:rPr>
          <w:i/>
        </w:rPr>
        <w:t>Purshia</w:t>
      </w:r>
      <w:proofErr w:type="spellEnd"/>
      <w:r w:rsidRPr="002D3FFF">
        <w:rPr>
          <w:i/>
        </w:rPr>
        <w:t xml:space="preserve"> tridentata</w:t>
      </w:r>
      <w:r>
        <w:t>.</w:t>
      </w:r>
    </w:p>
    <w:p w:rsidR="009D045A" w:rsidP="009D045A" w:rsidRDefault="009D045A"/>
    <w:p w:rsidR="009D045A" w:rsidP="009D045A" w:rsidRDefault="009D045A">
      <w:r>
        <w:t>Minor embedded vegetation types are spruce-fir, spruce-fir aspen, alpine meadow, mixed conifer, aspen and several wetland types.</w:t>
      </w:r>
    </w:p>
    <w:p w:rsidR="009D045A" w:rsidP="009D045A" w:rsidRDefault="009D045A">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ARCO9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Arnica cordifolia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Heartleaf arnica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bl>
    <w:p>
      <w:r>
        <w:rPr>
          <w:sz w:val="16"/>
        </w:rPr>
        <w:t>Species names are from the NRCS PLANTS database. Check species codes at http://plants.usda.gov.</w:t>
      </w:r>
    </w:p>
    <w:p w:rsidR="009D045A" w:rsidP="009D045A" w:rsidRDefault="009D045A">
      <w:pPr>
        <w:pStyle w:val="InfoPara"/>
      </w:pPr>
      <w:r>
        <w:t>Disturbance Description</w:t>
      </w:r>
    </w:p>
    <w:p w:rsidR="009D045A" w:rsidP="009D045A" w:rsidRDefault="009D045A">
      <w:r>
        <w:t xml:space="preserve">These are subalpine forests where the dominance of </w:t>
      </w:r>
      <w:r w:rsidRPr="002D3FFF">
        <w:rPr>
          <w:i/>
        </w:rPr>
        <w:t xml:space="preserve">Pinus </w:t>
      </w:r>
      <w:proofErr w:type="spellStart"/>
      <w:r w:rsidRPr="002D3FFF">
        <w:rPr>
          <w:i/>
        </w:rPr>
        <w:t>contorta</w:t>
      </w:r>
      <w:proofErr w:type="spellEnd"/>
      <w:r>
        <w:t xml:space="preserve"> is related to fire history and topo-edaphic conditions. Following stand-replacing fires, </w:t>
      </w:r>
      <w:r w:rsidRPr="002D3FFF">
        <w:rPr>
          <w:i/>
        </w:rPr>
        <w:t xml:space="preserve">Pinus </w:t>
      </w:r>
      <w:proofErr w:type="spellStart"/>
      <w:r w:rsidRPr="002D3FFF">
        <w:rPr>
          <w:i/>
        </w:rPr>
        <w:t>contorta</w:t>
      </w:r>
      <w:proofErr w:type="spellEnd"/>
      <w:r>
        <w:t xml:space="preserve"> will rapidly colonize and develop into dense, even-aged stands depending on site characteristics and cone </w:t>
      </w:r>
      <w:proofErr w:type="spellStart"/>
      <w:r>
        <w:t>serotiny</w:t>
      </w:r>
      <w:proofErr w:type="spellEnd"/>
      <w:r>
        <w:t xml:space="preserve">. In areas with low </w:t>
      </w:r>
      <w:proofErr w:type="spellStart"/>
      <w:r>
        <w:t>serotiny</w:t>
      </w:r>
      <w:proofErr w:type="spellEnd"/>
      <w:r>
        <w:t>, the stands will be less dense and gradually seed in versus develop even-aged stands immediately. Some of the stands converge over time - more heterogeneity early on, then converges later.</w:t>
      </w:r>
    </w:p>
    <w:p w:rsidR="009D045A" w:rsidP="009D045A" w:rsidRDefault="009D045A"/>
    <w:p w:rsidR="009D045A" w:rsidP="009D045A" w:rsidRDefault="009D045A">
      <w:r>
        <w:t xml:space="preserve">The mean FRI is variable depending on elevation, precipitation and temperature (100-200yrs). Another reviewer had documentation supporting a FRG V and a 200yrs+ frequency replacement severity. However, because the overall FRI of the model was 175yrs, it was left as-is. Stand replacing fire is infrequent and often quite patchy due to lack of surface fuel. High winds are needed to carry crown fire which transitions to crowns above patches of lodgepole reproduction. Stand replacing fires are the most important in shaping stand structures; surface fires play minimum role. Some evidence that older stands with diverse structure burn more severely. Large fires tend to occur in extremely dry years and stand structure has little influence on burn severity under extreme burning conditions. In Region 2, lodgepole forests over 100yrs old are common, but forests over 300yrs old are rare. Large fires that burned for weeks or months burned with varying intensity with changes in topo, fuel and weather. Differences in burn intensity in combination with site factors influenced succession trajectories. </w:t>
      </w:r>
    </w:p>
    <w:p w:rsidR="009D045A" w:rsidP="009D045A" w:rsidRDefault="009D045A"/>
    <w:p w:rsidR="009D045A" w:rsidP="009D045A" w:rsidRDefault="009D045A">
      <w:r>
        <w:t xml:space="preserve">Large stand replacement fires create a </w:t>
      </w:r>
      <w:proofErr w:type="gramStart"/>
      <w:r>
        <w:t>coarse grained</w:t>
      </w:r>
      <w:proofErr w:type="gramEnd"/>
      <w:r>
        <w:t xml:space="preserve"> landscape pattern while mortality from bark beetles create a finer grained landscape pattern. Where aspen is present, lodgepole mortality from bark beetles favors aspen spread through suckering. Longer periods between fires favor spruce and fir regen.</w:t>
      </w:r>
    </w:p>
    <w:p w:rsidR="009D045A" w:rsidP="009D045A" w:rsidRDefault="009D045A"/>
    <w:p w:rsidR="009D045A" w:rsidP="009D045A" w:rsidRDefault="009D045A">
      <w:r>
        <w:t xml:space="preserve">At approximately 80-100yrs of age, insect, disease and/or blow down create small openings in forest canopy maintaining class B. Under favorable (extreme, 95% percentile) weather, early successional stands will burn where live herbaceous fuel load is sufficient to carry fire. </w:t>
      </w:r>
      <w:r>
        <w:lastRenderedPageBreak/>
        <w:t xml:space="preserve">Wind/weather events were not modeled. Pine beetles preferentially occupy and kill larger trees leaving younger trees and patches of establishment sites for regeneration. Periodic bark beetle outbreaks modify stand structure thorough stand replacement, overstory mortality or by increasing diversity of structure. </w:t>
      </w:r>
    </w:p>
    <w:p w:rsidR="009D045A" w:rsidP="009D045A" w:rsidRDefault="009D045A"/>
    <w:p w:rsidR="009D045A" w:rsidP="009D045A" w:rsidRDefault="009D045A">
      <w:r>
        <w:t xml:space="preserve">Dwarf mistletoe is speculated to have been present, but little data is available. </w:t>
      </w:r>
    </w:p>
    <w:p w:rsidR="009D045A" w:rsidP="009D045A" w:rsidRDefault="009D045A"/>
    <w:p w:rsidR="009D045A" w:rsidP="009D045A" w:rsidRDefault="009D045A">
      <w:r>
        <w:t>Fire size is largely dependent on climatic conditions. Fire frequency less than 300yrs will keep lodgepole pine on the landscape.</w:t>
      </w:r>
    </w:p>
    <w:p w:rsidR="009D045A" w:rsidP="009D045A" w:rsidRDefault="001D2C9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170</w:t>
            </w:r>
          </w:p>
        </w:tc>
        <w:tc>
          <w:p>
            <w:pPr>
              <w:jc w:val="center"/>
            </w:pPr>
            <w:r>
              <w:t>100</w:t>
            </w:r>
          </w:p>
        </w:tc>
        <w:tc>
          <w:p>
            <w:pPr>
              <w:jc w:val="center"/>
            </w:pPr>
            <w:r>
              <w:t>90</w:t>
            </w:r>
          </w:p>
        </w:tc>
        <w:tc>
          <w:p>
            <w:pPr>
              <w:jc w:val="center"/>
            </w:pPr>
            <w:r>
              <w:t>350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045A" w:rsidP="009D045A" w:rsidRDefault="009D045A">
      <w:pPr>
        <w:pStyle w:val="InfoPara"/>
      </w:pPr>
      <w:r>
        <w:t>Scale Description</w:t>
      </w:r>
    </w:p>
    <w:p w:rsidR="009D045A" w:rsidP="009D045A" w:rsidRDefault="009D045A">
      <w:r>
        <w:t xml:space="preserve">Microclimate and fire return interval may have </w:t>
      </w:r>
      <w:proofErr w:type="gramStart"/>
      <w:r>
        <w:t>significant influence</w:t>
      </w:r>
      <w:proofErr w:type="gramEnd"/>
      <w:r>
        <w:t xml:space="preserve"> on the patch size and mosaic of the disturbance.</w:t>
      </w:r>
    </w:p>
    <w:p w:rsidR="009D045A" w:rsidP="009D045A" w:rsidRDefault="009D045A">
      <w:pPr>
        <w:pStyle w:val="InfoPara"/>
      </w:pPr>
      <w:r>
        <w:t>Adjacency or Identification Concerns</w:t>
      </w:r>
    </w:p>
    <w:p w:rsidR="009D045A" w:rsidP="009D045A" w:rsidRDefault="009D045A">
      <w:r>
        <w:t>These areas may be confused with subalpine fir-spruce models in an early seral stage, however, the communities described here are persistent, and are maintained by fire. With fire exclusion, some spruce and fir may encroach in wetter lodgepole sites.</w:t>
      </w:r>
    </w:p>
    <w:p w:rsidR="009D045A" w:rsidP="009D045A" w:rsidRDefault="009D045A"/>
    <w:p w:rsidR="009D045A" w:rsidP="009D045A" w:rsidRDefault="009D045A">
      <w:r>
        <w:t xml:space="preserve">Another reviewer for MZ22 stated that some stands in the Shirley Mountains of central WY might succeed to spruce/fir dominance and hence might be better described by the model from MZ21 with the class D spruce/fir component. Those stands might have been better considered as part of this 1050 system versus 1055. However, for MZ22, we are keeping the 1050 persistent lodgepole type. </w:t>
      </w:r>
    </w:p>
    <w:p w:rsidR="009D045A" w:rsidP="009D045A" w:rsidRDefault="009D045A"/>
    <w:p w:rsidR="009D045A" w:rsidP="009D045A" w:rsidRDefault="009D045A">
      <w:r>
        <w:t xml:space="preserve">At the stand scale, the apparent deviations today from the HRV are the number of snags, amount of coarse woody debris, density and size of canopy gaps, age and size-class structure, forest floor depth and degree to which mineral soil is affected by disturbances. At the landscape scale, a reduction </w:t>
      </w:r>
      <w:proofErr w:type="gramStart"/>
      <w:r>
        <w:t>in the area of</w:t>
      </w:r>
      <w:proofErr w:type="gramEnd"/>
      <w:r>
        <w:t xml:space="preserve"> interior forest, less older forests, increased rate of patch formation, smaller disturbance patch sizes and a reduction in fire regime are deviations from the HRV.</w:t>
      </w:r>
    </w:p>
    <w:p w:rsidR="009D045A" w:rsidP="009D045A" w:rsidRDefault="009D045A">
      <w:pPr>
        <w:pStyle w:val="InfoPara"/>
      </w:pPr>
      <w:r>
        <w:t>Issues or Problems</w:t>
      </w:r>
    </w:p>
    <w:p w:rsidR="009D045A" w:rsidP="009D045A" w:rsidRDefault="009D045A">
      <w:r>
        <w:t xml:space="preserve">It is thought that stable lodgepole pine </w:t>
      </w:r>
      <w:proofErr w:type="spellStart"/>
      <w:r>
        <w:t>BpSs</w:t>
      </w:r>
      <w:proofErr w:type="spellEnd"/>
      <w:r>
        <w:t xml:space="preserve"> are not large enough to support an </w:t>
      </w:r>
      <w:proofErr w:type="spellStart"/>
      <w:r>
        <w:t>equilibrial</w:t>
      </w:r>
      <w:proofErr w:type="spellEnd"/>
      <w:r>
        <w:t xml:space="preserve"> </w:t>
      </w:r>
      <w:proofErr w:type="spellStart"/>
      <w:r>
        <w:t>landsape</w:t>
      </w:r>
      <w:proofErr w:type="spellEnd"/>
      <w:r>
        <w:t xml:space="preserve"> (</w:t>
      </w:r>
      <w:proofErr w:type="spellStart"/>
      <w:r>
        <w:t>Romme</w:t>
      </w:r>
      <w:proofErr w:type="spellEnd"/>
      <w:r>
        <w:t xml:space="preserve"> and </w:t>
      </w:r>
      <w:proofErr w:type="spellStart"/>
      <w:r>
        <w:t>Despain</w:t>
      </w:r>
      <w:proofErr w:type="spellEnd"/>
      <w:r>
        <w:t xml:space="preserve"> 1989). The class percentages generated are scale-dependent and typically apply at a large scale, across the </w:t>
      </w:r>
      <w:proofErr w:type="spellStart"/>
      <w:r>
        <w:t>mapzone</w:t>
      </w:r>
      <w:proofErr w:type="spellEnd"/>
      <w:r>
        <w:t>.</w:t>
      </w:r>
    </w:p>
    <w:p w:rsidR="009D045A" w:rsidP="009D045A" w:rsidRDefault="009D045A">
      <w:pPr>
        <w:pStyle w:val="InfoPara"/>
      </w:pPr>
      <w:r>
        <w:t>Native Uncharacteristic Conditions</w:t>
      </w:r>
    </w:p>
    <w:p w:rsidR="009D045A" w:rsidP="009D045A" w:rsidRDefault="009D045A"/>
    <w:p w:rsidR="009D045A" w:rsidP="009D045A" w:rsidRDefault="009D045A">
      <w:pPr>
        <w:pStyle w:val="InfoPara"/>
      </w:pPr>
      <w:r>
        <w:t>Comments</w:t>
      </w:r>
    </w:p>
    <w:p w:rsidR="009D045A" w:rsidP="009D045A" w:rsidRDefault="009D045A">
      <w:r>
        <w:t xml:space="preserve">Other modelers for MZ22 were Destin Harrell. It is thought that in MZ22, there is persistent lodgepole pine that would not transition as it does in areas in the Greater Yellowstone Ecosystem. This type for MZ22 was also lumped with 1167 </w:t>
      </w:r>
      <w:proofErr w:type="gramStart"/>
      <w:r>
        <w:t>in order to</w:t>
      </w:r>
      <w:proofErr w:type="gramEnd"/>
      <w:r>
        <w:t xml:space="preserve"> combine all lodgepole types together for this </w:t>
      </w:r>
      <w:proofErr w:type="spellStart"/>
      <w:r>
        <w:t>mapzone</w:t>
      </w:r>
      <w:proofErr w:type="spellEnd"/>
      <w:r>
        <w:t>, as they are thought to function similarly.</w:t>
      </w:r>
    </w:p>
    <w:p w:rsidR="00E45E79" w:rsidP="009D045A" w:rsidRDefault="00E45E79"/>
    <w:p w:rsidR="009D045A" w:rsidP="009D045A" w:rsidRDefault="009D045A">
      <w:pPr>
        <w:pStyle w:val="ReportSection"/>
      </w:pPr>
      <w:r>
        <w:t>Succession Classes</w:t>
      </w:r>
    </w:p>
    <w:p w:rsidR="009D045A" w:rsidP="009D045A" w:rsidRDefault="009D045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045A" w:rsidP="009D045A" w:rsidRDefault="009D045A">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D045A" w:rsidP="009D045A" w:rsidRDefault="009D045A"/>
    <w:p w:rsidR="009D045A" w:rsidP="009D045A" w:rsidRDefault="009D045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40"/>
        <w:gridCol w:w="2064"/>
        <w:gridCol w:w="1956"/>
      </w:tblGrid>
      <w:tr w:rsidRPr="009D045A" w:rsidR="009D045A" w:rsidTr="009D045A">
        <w:tc>
          <w:tcPr>
            <w:tcW w:w="1128" w:type="dxa"/>
            <w:tcBorders>
              <w:top w:val="single" w:color="auto" w:sz="2" w:space="0"/>
              <w:bottom w:val="single" w:color="000000" w:sz="12" w:space="0"/>
            </w:tcBorders>
            <w:shd w:val="clear" w:color="auto" w:fill="auto"/>
          </w:tcPr>
          <w:p w:rsidRPr="009D045A" w:rsidR="009D045A" w:rsidP="002872F5" w:rsidRDefault="009D045A">
            <w:pPr>
              <w:rPr>
                <w:b/>
                <w:bCs/>
              </w:rPr>
            </w:pPr>
            <w:r w:rsidRPr="009D045A">
              <w:rPr>
                <w:b/>
                <w:bCs/>
              </w:rPr>
              <w:t>Symbol</w:t>
            </w:r>
          </w:p>
        </w:tc>
        <w:tc>
          <w:tcPr>
            <w:tcW w:w="2340" w:type="dxa"/>
            <w:tcBorders>
              <w:top w:val="single" w:color="auto" w:sz="2" w:space="0"/>
              <w:bottom w:val="single" w:color="000000" w:sz="12" w:space="0"/>
            </w:tcBorders>
            <w:shd w:val="clear" w:color="auto" w:fill="auto"/>
          </w:tcPr>
          <w:p w:rsidRPr="009D045A" w:rsidR="009D045A" w:rsidP="002872F5" w:rsidRDefault="009D045A">
            <w:pPr>
              <w:rPr>
                <w:b/>
                <w:bCs/>
              </w:rPr>
            </w:pPr>
            <w:r w:rsidRPr="009D045A">
              <w:rPr>
                <w:b/>
                <w:bCs/>
              </w:rPr>
              <w:t>Scientific Name</w:t>
            </w:r>
          </w:p>
        </w:tc>
        <w:tc>
          <w:tcPr>
            <w:tcW w:w="2064" w:type="dxa"/>
            <w:tcBorders>
              <w:top w:val="single" w:color="auto" w:sz="2" w:space="0"/>
              <w:bottom w:val="single" w:color="000000" w:sz="12" w:space="0"/>
            </w:tcBorders>
            <w:shd w:val="clear" w:color="auto" w:fill="auto"/>
          </w:tcPr>
          <w:p w:rsidRPr="009D045A" w:rsidR="009D045A" w:rsidP="002872F5" w:rsidRDefault="009D045A">
            <w:pPr>
              <w:rPr>
                <w:b/>
                <w:bCs/>
              </w:rPr>
            </w:pPr>
            <w:r w:rsidRPr="009D045A">
              <w:rPr>
                <w:b/>
                <w:bCs/>
              </w:rPr>
              <w:t>Common Name</w:t>
            </w:r>
          </w:p>
        </w:tc>
        <w:tc>
          <w:tcPr>
            <w:tcW w:w="1956" w:type="dxa"/>
            <w:tcBorders>
              <w:top w:val="single" w:color="auto" w:sz="2" w:space="0"/>
              <w:bottom w:val="single" w:color="000000" w:sz="12" w:space="0"/>
            </w:tcBorders>
            <w:shd w:val="clear" w:color="auto" w:fill="auto"/>
          </w:tcPr>
          <w:p w:rsidRPr="009D045A" w:rsidR="009D045A" w:rsidP="002872F5" w:rsidRDefault="009D045A">
            <w:pPr>
              <w:rPr>
                <w:b/>
                <w:bCs/>
              </w:rPr>
            </w:pPr>
            <w:r w:rsidRPr="009D045A">
              <w:rPr>
                <w:b/>
                <w:bCs/>
              </w:rPr>
              <w:t>Canopy Position</w:t>
            </w:r>
          </w:p>
        </w:tc>
      </w:tr>
      <w:tr w:rsidRPr="009D045A" w:rsidR="009D045A" w:rsidTr="009D045A">
        <w:tc>
          <w:tcPr>
            <w:tcW w:w="1128" w:type="dxa"/>
            <w:tcBorders>
              <w:top w:val="single" w:color="000000" w:sz="12" w:space="0"/>
            </w:tcBorders>
            <w:shd w:val="clear" w:color="auto" w:fill="auto"/>
          </w:tcPr>
          <w:p w:rsidRPr="009D045A" w:rsidR="009D045A" w:rsidP="002872F5" w:rsidRDefault="009D045A">
            <w:pPr>
              <w:rPr>
                <w:bCs/>
              </w:rPr>
            </w:pPr>
            <w:r w:rsidRPr="009D045A">
              <w:rPr>
                <w:bCs/>
              </w:rPr>
              <w:t>CAGE2</w:t>
            </w:r>
          </w:p>
        </w:tc>
        <w:tc>
          <w:tcPr>
            <w:tcW w:w="2340" w:type="dxa"/>
            <w:tcBorders>
              <w:top w:val="single" w:color="000000" w:sz="12" w:space="0"/>
            </w:tcBorders>
            <w:shd w:val="clear" w:color="auto" w:fill="auto"/>
          </w:tcPr>
          <w:p w:rsidRPr="009D045A" w:rsidR="009D045A" w:rsidP="002872F5" w:rsidRDefault="009D045A">
            <w:proofErr w:type="spellStart"/>
            <w:r w:rsidRPr="009D045A">
              <w:t>Carex</w:t>
            </w:r>
            <w:proofErr w:type="spellEnd"/>
            <w:r w:rsidRPr="009D045A">
              <w:t xml:space="preserve"> </w:t>
            </w:r>
            <w:proofErr w:type="spellStart"/>
            <w:r w:rsidRPr="009D045A">
              <w:t>geyeri</w:t>
            </w:r>
            <w:proofErr w:type="spellEnd"/>
          </w:p>
        </w:tc>
        <w:tc>
          <w:tcPr>
            <w:tcW w:w="2064" w:type="dxa"/>
            <w:tcBorders>
              <w:top w:val="single" w:color="000000" w:sz="12" w:space="0"/>
            </w:tcBorders>
            <w:shd w:val="clear" w:color="auto" w:fill="auto"/>
          </w:tcPr>
          <w:p w:rsidRPr="009D045A" w:rsidR="009D045A" w:rsidP="002872F5" w:rsidRDefault="009D045A">
            <w:r w:rsidRPr="009D045A">
              <w:t>Geyer's sedge</w:t>
            </w:r>
          </w:p>
        </w:tc>
        <w:tc>
          <w:tcPr>
            <w:tcW w:w="1956" w:type="dxa"/>
            <w:tcBorders>
              <w:top w:val="single" w:color="000000" w:sz="12" w:space="0"/>
            </w:tcBorders>
            <w:shd w:val="clear" w:color="auto" w:fill="auto"/>
          </w:tcPr>
          <w:p w:rsidRPr="009D045A" w:rsidR="009D045A" w:rsidP="002872F5" w:rsidRDefault="009D045A">
            <w:r w:rsidRPr="009D045A">
              <w:t>Lower</w:t>
            </w:r>
          </w:p>
        </w:tc>
      </w:tr>
      <w:tr w:rsidRPr="009D045A" w:rsidR="009D045A" w:rsidTr="009D045A">
        <w:tc>
          <w:tcPr>
            <w:tcW w:w="1128" w:type="dxa"/>
            <w:shd w:val="clear" w:color="auto" w:fill="auto"/>
          </w:tcPr>
          <w:p w:rsidRPr="009D045A" w:rsidR="009D045A" w:rsidP="002872F5" w:rsidRDefault="009D045A">
            <w:pPr>
              <w:rPr>
                <w:bCs/>
              </w:rPr>
            </w:pPr>
            <w:r w:rsidRPr="009D045A">
              <w:rPr>
                <w:bCs/>
              </w:rPr>
              <w:t>RIVI</w:t>
            </w:r>
          </w:p>
        </w:tc>
        <w:tc>
          <w:tcPr>
            <w:tcW w:w="2340" w:type="dxa"/>
            <w:shd w:val="clear" w:color="auto" w:fill="auto"/>
          </w:tcPr>
          <w:p w:rsidRPr="009D045A" w:rsidR="009D045A" w:rsidP="002872F5" w:rsidRDefault="009D045A">
            <w:proofErr w:type="spellStart"/>
            <w:r w:rsidRPr="009D045A">
              <w:t>Ribes</w:t>
            </w:r>
            <w:proofErr w:type="spellEnd"/>
            <w:r w:rsidRPr="009D045A">
              <w:t xml:space="preserve"> </w:t>
            </w:r>
            <w:proofErr w:type="spellStart"/>
            <w:r w:rsidRPr="009D045A">
              <w:t>viburnifolium</w:t>
            </w:r>
            <w:proofErr w:type="spellEnd"/>
          </w:p>
        </w:tc>
        <w:tc>
          <w:tcPr>
            <w:tcW w:w="2064" w:type="dxa"/>
            <w:shd w:val="clear" w:color="auto" w:fill="auto"/>
          </w:tcPr>
          <w:p w:rsidRPr="009D045A" w:rsidR="009D045A" w:rsidP="002872F5" w:rsidRDefault="009D045A">
            <w:r w:rsidRPr="009D045A">
              <w:t>Island gooseberry</w:t>
            </w:r>
          </w:p>
        </w:tc>
        <w:tc>
          <w:tcPr>
            <w:tcW w:w="1956" w:type="dxa"/>
            <w:shd w:val="clear" w:color="auto" w:fill="auto"/>
          </w:tcPr>
          <w:p w:rsidRPr="009D045A" w:rsidR="009D045A" w:rsidP="002872F5" w:rsidRDefault="009D045A">
            <w:r w:rsidRPr="009D045A">
              <w:t>Lower</w:t>
            </w:r>
          </w:p>
        </w:tc>
      </w:tr>
      <w:tr w:rsidRPr="009D045A" w:rsidR="009D045A" w:rsidTr="009D045A">
        <w:tc>
          <w:tcPr>
            <w:tcW w:w="1128" w:type="dxa"/>
            <w:shd w:val="clear" w:color="auto" w:fill="auto"/>
          </w:tcPr>
          <w:p w:rsidRPr="009D045A" w:rsidR="009D045A" w:rsidP="002872F5" w:rsidRDefault="009D045A">
            <w:pPr>
              <w:rPr>
                <w:bCs/>
              </w:rPr>
            </w:pPr>
            <w:r w:rsidRPr="009D045A">
              <w:rPr>
                <w:bCs/>
              </w:rPr>
              <w:t>PICO</w:t>
            </w:r>
          </w:p>
        </w:tc>
        <w:tc>
          <w:tcPr>
            <w:tcW w:w="2340" w:type="dxa"/>
            <w:shd w:val="clear" w:color="auto" w:fill="auto"/>
          </w:tcPr>
          <w:p w:rsidRPr="009D045A" w:rsidR="009D045A" w:rsidP="002872F5" w:rsidRDefault="009D045A">
            <w:r w:rsidRPr="009D045A">
              <w:t xml:space="preserve">Pinus </w:t>
            </w:r>
            <w:proofErr w:type="spellStart"/>
            <w:r w:rsidRPr="009D045A">
              <w:t>contorta</w:t>
            </w:r>
            <w:proofErr w:type="spellEnd"/>
          </w:p>
        </w:tc>
        <w:tc>
          <w:tcPr>
            <w:tcW w:w="2064" w:type="dxa"/>
            <w:shd w:val="clear" w:color="auto" w:fill="auto"/>
          </w:tcPr>
          <w:p w:rsidRPr="009D045A" w:rsidR="009D045A" w:rsidP="002872F5" w:rsidRDefault="009D045A">
            <w:r w:rsidRPr="009D045A">
              <w:t>Lodgepole pine</w:t>
            </w:r>
          </w:p>
        </w:tc>
        <w:tc>
          <w:tcPr>
            <w:tcW w:w="1956" w:type="dxa"/>
            <w:shd w:val="clear" w:color="auto" w:fill="auto"/>
          </w:tcPr>
          <w:p w:rsidRPr="009D045A" w:rsidR="009D045A" w:rsidP="002872F5" w:rsidRDefault="009D045A">
            <w:r w:rsidRPr="009D045A">
              <w:t>Upper</w:t>
            </w:r>
          </w:p>
        </w:tc>
      </w:tr>
      <w:tr w:rsidRPr="009D045A" w:rsidR="009D045A" w:rsidTr="009D045A">
        <w:tc>
          <w:tcPr>
            <w:tcW w:w="1128" w:type="dxa"/>
            <w:shd w:val="clear" w:color="auto" w:fill="auto"/>
          </w:tcPr>
          <w:p w:rsidRPr="009D045A" w:rsidR="009D045A" w:rsidP="002872F5" w:rsidRDefault="009D045A">
            <w:pPr>
              <w:rPr>
                <w:bCs/>
              </w:rPr>
            </w:pPr>
            <w:r w:rsidRPr="009D045A">
              <w:rPr>
                <w:bCs/>
              </w:rPr>
              <w:t>POTR5</w:t>
            </w:r>
          </w:p>
        </w:tc>
        <w:tc>
          <w:tcPr>
            <w:tcW w:w="2340" w:type="dxa"/>
            <w:shd w:val="clear" w:color="auto" w:fill="auto"/>
          </w:tcPr>
          <w:p w:rsidRPr="009D045A" w:rsidR="009D045A" w:rsidP="002872F5" w:rsidRDefault="009D045A">
            <w:proofErr w:type="spellStart"/>
            <w:r w:rsidRPr="009D045A">
              <w:t>Populus</w:t>
            </w:r>
            <w:proofErr w:type="spellEnd"/>
            <w:r w:rsidRPr="009D045A">
              <w:t xml:space="preserve"> </w:t>
            </w:r>
            <w:proofErr w:type="spellStart"/>
            <w:r w:rsidRPr="009D045A">
              <w:t>tremuloides</w:t>
            </w:r>
            <w:proofErr w:type="spellEnd"/>
          </w:p>
        </w:tc>
        <w:tc>
          <w:tcPr>
            <w:tcW w:w="2064" w:type="dxa"/>
            <w:shd w:val="clear" w:color="auto" w:fill="auto"/>
          </w:tcPr>
          <w:p w:rsidRPr="009D045A" w:rsidR="009D045A" w:rsidP="002872F5" w:rsidRDefault="009D045A">
            <w:r w:rsidRPr="009D045A">
              <w:t>Quaking aspen</w:t>
            </w:r>
          </w:p>
        </w:tc>
        <w:tc>
          <w:tcPr>
            <w:tcW w:w="1956" w:type="dxa"/>
            <w:shd w:val="clear" w:color="auto" w:fill="auto"/>
          </w:tcPr>
          <w:p w:rsidRPr="009D045A" w:rsidR="009D045A" w:rsidP="002872F5" w:rsidRDefault="009D045A">
            <w:r w:rsidRPr="009D045A">
              <w:t>Upper</w:t>
            </w:r>
          </w:p>
        </w:tc>
      </w:tr>
    </w:tbl>
    <w:p w:rsidR="009D045A" w:rsidP="009D045A" w:rsidRDefault="009D045A"/>
    <w:p w:rsidR="009D045A" w:rsidP="009D045A" w:rsidRDefault="009D045A">
      <w:pPr>
        <w:pStyle w:val="SClassInfoPara"/>
      </w:pPr>
      <w:r>
        <w:t>Description</w:t>
      </w:r>
    </w:p>
    <w:p w:rsidR="009D045A" w:rsidP="002D3FFF" w:rsidRDefault="009D045A">
      <w:r>
        <w:t xml:space="preserve">Grasses, forbs, low shrubs and lodgepole seedlings-saplings. If aspen is present, it grows faster and dominates lodgepole during this stage only. Cover of trees (seedlings-saplings) varies widely. This could be considered a grass stage unless there is a lodgepole seed source nearby (MZ21 reviewers). </w:t>
      </w:r>
    </w:p>
    <w:p w:rsidR="009D045A" w:rsidP="009D045A" w:rsidRDefault="009D045A"/>
    <w:p>
      <w:r>
        <w:rPr>
          <w:i/>
          <w:u w:val="single"/>
        </w:rPr>
        <w:t>Maximum Tree Size Class</w:t>
      </w:r>
      <w:br/>
      <w:r>
        <w:t>Sapling &gt;4.5ft; &lt;5"DBH</w:t>
      </w:r>
    </w:p>
    <w:p w:rsidR="009D045A" w:rsidP="009D045A" w:rsidRDefault="009D045A">
      <w:pPr>
        <w:pStyle w:val="InfoPara"/>
        <w:pBdr>
          <w:top w:val="single" w:color="auto" w:sz="4" w:space="1"/>
        </w:pBdr>
      </w:pPr>
      <w:r xmlns:w="http://schemas.openxmlformats.org/wordprocessingml/2006/main">
        <w:t>Class B</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9D045A" w:rsidP="009D045A" w:rsidRDefault="009D045A"/>
    <w:p w:rsidR="009D045A" w:rsidP="009D045A" w:rsidRDefault="009D045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9D045A" w:rsidR="009D045A" w:rsidTr="009D045A">
        <w:tc>
          <w:tcPr>
            <w:tcW w:w="1128" w:type="dxa"/>
            <w:tcBorders>
              <w:top w:val="single" w:color="auto" w:sz="2" w:space="0"/>
              <w:bottom w:val="single" w:color="000000" w:sz="12" w:space="0"/>
            </w:tcBorders>
            <w:shd w:val="clear" w:color="auto" w:fill="auto"/>
          </w:tcPr>
          <w:p w:rsidRPr="009D045A" w:rsidR="009D045A" w:rsidP="00AF371A" w:rsidRDefault="009D045A">
            <w:pPr>
              <w:rPr>
                <w:b/>
                <w:bCs/>
              </w:rPr>
            </w:pPr>
            <w:r w:rsidRPr="009D045A">
              <w:rPr>
                <w:b/>
                <w:bCs/>
              </w:rPr>
              <w:t>Symbol</w:t>
            </w:r>
          </w:p>
        </w:tc>
        <w:tc>
          <w:tcPr>
            <w:tcW w:w="2484" w:type="dxa"/>
            <w:tcBorders>
              <w:top w:val="single" w:color="auto" w:sz="2" w:space="0"/>
              <w:bottom w:val="single" w:color="000000" w:sz="12" w:space="0"/>
            </w:tcBorders>
            <w:shd w:val="clear" w:color="auto" w:fill="auto"/>
          </w:tcPr>
          <w:p w:rsidRPr="009D045A" w:rsidR="009D045A" w:rsidP="00AF371A" w:rsidRDefault="009D045A">
            <w:pPr>
              <w:rPr>
                <w:b/>
                <w:bCs/>
              </w:rPr>
            </w:pPr>
            <w:r w:rsidRPr="009D045A">
              <w:rPr>
                <w:b/>
                <w:bCs/>
              </w:rPr>
              <w:t>Scientific Name</w:t>
            </w:r>
          </w:p>
        </w:tc>
        <w:tc>
          <w:tcPr>
            <w:tcW w:w="2352" w:type="dxa"/>
            <w:tcBorders>
              <w:top w:val="single" w:color="auto" w:sz="2" w:space="0"/>
              <w:bottom w:val="single" w:color="000000" w:sz="12" w:space="0"/>
            </w:tcBorders>
            <w:shd w:val="clear" w:color="auto" w:fill="auto"/>
          </w:tcPr>
          <w:p w:rsidRPr="009D045A" w:rsidR="009D045A" w:rsidP="00AF371A" w:rsidRDefault="009D045A">
            <w:pPr>
              <w:rPr>
                <w:b/>
                <w:bCs/>
              </w:rPr>
            </w:pPr>
            <w:r w:rsidRPr="009D045A">
              <w:rPr>
                <w:b/>
                <w:bCs/>
              </w:rPr>
              <w:t>Common Name</w:t>
            </w:r>
          </w:p>
        </w:tc>
        <w:tc>
          <w:tcPr>
            <w:tcW w:w="1956" w:type="dxa"/>
            <w:tcBorders>
              <w:top w:val="single" w:color="auto" w:sz="2" w:space="0"/>
              <w:bottom w:val="single" w:color="000000" w:sz="12" w:space="0"/>
            </w:tcBorders>
            <w:shd w:val="clear" w:color="auto" w:fill="auto"/>
          </w:tcPr>
          <w:p w:rsidRPr="009D045A" w:rsidR="009D045A" w:rsidP="00AF371A" w:rsidRDefault="009D045A">
            <w:pPr>
              <w:rPr>
                <w:b/>
                <w:bCs/>
              </w:rPr>
            </w:pPr>
            <w:r w:rsidRPr="009D045A">
              <w:rPr>
                <w:b/>
                <w:bCs/>
              </w:rPr>
              <w:t>Canopy Position</w:t>
            </w:r>
          </w:p>
        </w:tc>
      </w:tr>
      <w:tr w:rsidRPr="009D045A" w:rsidR="009D045A" w:rsidTr="009D045A">
        <w:tc>
          <w:tcPr>
            <w:tcW w:w="1128" w:type="dxa"/>
            <w:tcBorders>
              <w:top w:val="single" w:color="000000" w:sz="12" w:space="0"/>
            </w:tcBorders>
            <w:shd w:val="clear" w:color="auto" w:fill="auto"/>
          </w:tcPr>
          <w:p w:rsidRPr="009D045A" w:rsidR="009D045A" w:rsidP="00AF371A" w:rsidRDefault="009D045A">
            <w:pPr>
              <w:rPr>
                <w:bCs/>
              </w:rPr>
            </w:pPr>
            <w:r w:rsidRPr="009D045A">
              <w:rPr>
                <w:bCs/>
              </w:rPr>
              <w:t>PICO</w:t>
            </w:r>
          </w:p>
        </w:tc>
        <w:tc>
          <w:tcPr>
            <w:tcW w:w="2484" w:type="dxa"/>
            <w:tcBorders>
              <w:top w:val="single" w:color="000000" w:sz="12" w:space="0"/>
            </w:tcBorders>
            <w:shd w:val="clear" w:color="auto" w:fill="auto"/>
          </w:tcPr>
          <w:p w:rsidRPr="009D045A" w:rsidR="009D045A" w:rsidP="00AF371A" w:rsidRDefault="009D045A">
            <w:r w:rsidRPr="009D045A">
              <w:t xml:space="preserve">Pinus </w:t>
            </w:r>
            <w:proofErr w:type="spellStart"/>
            <w:r w:rsidRPr="009D045A">
              <w:t>contorta</w:t>
            </w:r>
            <w:proofErr w:type="spellEnd"/>
          </w:p>
        </w:tc>
        <w:tc>
          <w:tcPr>
            <w:tcW w:w="2352" w:type="dxa"/>
            <w:tcBorders>
              <w:top w:val="single" w:color="000000" w:sz="12" w:space="0"/>
            </w:tcBorders>
            <w:shd w:val="clear" w:color="auto" w:fill="auto"/>
          </w:tcPr>
          <w:p w:rsidRPr="009D045A" w:rsidR="009D045A" w:rsidP="00AF371A" w:rsidRDefault="009D045A">
            <w:r w:rsidRPr="009D045A">
              <w:t>Lodgepole pine</w:t>
            </w:r>
          </w:p>
        </w:tc>
        <w:tc>
          <w:tcPr>
            <w:tcW w:w="1956" w:type="dxa"/>
            <w:tcBorders>
              <w:top w:val="single" w:color="000000" w:sz="12" w:space="0"/>
            </w:tcBorders>
            <w:shd w:val="clear" w:color="auto" w:fill="auto"/>
          </w:tcPr>
          <w:p w:rsidRPr="009D045A" w:rsidR="009D045A" w:rsidP="00AF371A" w:rsidRDefault="009D045A">
            <w:r w:rsidRPr="009D045A">
              <w:t>Upper</w:t>
            </w:r>
          </w:p>
        </w:tc>
      </w:tr>
      <w:tr w:rsidRPr="009D045A" w:rsidR="009D045A" w:rsidTr="009D045A">
        <w:tc>
          <w:tcPr>
            <w:tcW w:w="1128" w:type="dxa"/>
            <w:shd w:val="clear" w:color="auto" w:fill="auto"/>
          </w:tcPr>
          <w:p w:rsidRPr="009D045A" w:rsidR="009D045A" w:rsidP="00AF371A" w:rsidRDefault="009D045A">
            <w:pPr>
              <w:rPr>
                <w:bCs/>
              </w:rPr>
            </w:pPr>
            <w:r w:rsidRPr="009D045A">
              <w:rPr>
                <w:bCs/>
              </w:rPr>
              <w:t>VASC</w:t>
            </w:r>
          </w:p>
        </w:tc>
        <w:tc>
          <w:tcPr>
            <w:tcW w:w="2484" w:type="dxa"/>
            <w:shd w:val="clear" w:color="auto" w:fill="auto"/>
          </w:tcPr>
          <w:p w:rsidRPr="009D045A" w:rsidR="009D045A" w:rsidP="00AF371A" w:rsidRDefault="009D045A">
            <w:r w:rsidRPr="009D045A">
              <w:t xml:space="preserve">Vaccinium </w:t>
            </w:r>
            <w:proofErr w:type="spellStart"/>
            <w:r w:rsidRPr="009D045A">
              <w:t>scoparium</w:t>
            </w:r>
            <w:proofErr w:type="spellEnd"/>
          </w:p>
        </w:tc>
        <w:tc>
          <w:tcPr>
            <w:tcW w:w="2352" w:type="dxa"/>
            <w:shd w:val="clear" w:color="auto" w:fill="auto"/>
          </w:tcPr>
          <w:p w:rsidRPr="009D045A" w:rsidR="009D045A" w:rsidP="00AF371A" w:rsidRDefault="009D045A">
            <w:r w:rsidRPr="009D045A">
              <w:t>Grouse whortleberry</w:t>
            </w:r>
          </w:p>
        </w:tc>
        <w:tc>
          <w:tcPr>
            <w:tcW w:w="1956" w:type="dxa"/>
            <w:shd w:val="clear" w:color="auto" w:fill="auto"/>
          </w:tcPr>
          <w:p w:rsidRPr="009D045A" w:rsidR="009D045A" w:rsidP="00AF371A" w:rsidRDefault="009D045A">
            <w:r w:rsidRPr="009D045A">
              <w:t>Lower</w:t>
            </w:r>
          </w:p>
        </w:tc>
      </w:tr>
      <w:tr w:rsidRPr="009D045A" w:rsidR="009D045A" w:rsidTr="009D045A">
        <w:tc>
          <w:tcPr>
            <w:tcW w:w="1128" w:type="dxa"/>
            <w:shd w:val="clear" w:color="auto" w:fill="auto"/>
          </w:tcPr>
          <w:p w:rsidRPr="009D045A" w:rsidR="009D045A" w:rsidP="00AF371A" w:rsidRDefault="009D045A">
            <w:pPr>
              <w:rPr>
                <w:bCs/>
              </w:rPr>
            </w:pPr>
            <w:r w:rsidRPr="009D045A">
              <w:rPr>
                <w:bCs/>
              </w:rPr>
              <w:t>CAGE2</w:t>
            </w:r>
          </w:p>
        </w:tc>
        <w:tc>
          <w:tcPr>
            <w:tcW w:w="2484" w:type="dxa"/>
            <w:shd w:val="clear" w:color="auto" w:fill="auto"/>
          </w:tcPr>
          <w:p w:rsidRPr="009D045A" w:rsidR="009D045A" w:rsidP="00AF371A" w:rsidRDefault="009D045A">
            <w:proofErr w:type="spellStart"/>
            <w:r w:rsidRPr="009D045A">
              <w:t>Carex</w:t>
            </w:r>
            <w:proofErr w:type="spellEnd"/>
            <w:r w:rsidRPr="009D045A">
              <w:t xml:space="preserve"> </w:t>
            </w:r>
            <w:proofErr w:type="spellStart"/>
            <w:r w:rsidRPr="009D045A">
              <w:t>geyeri</w:t>
            </w:r>
            <w:proofErr w:type="spellEnd"/>
          </w:p>
        </w:tc>
        <w:tc>
          <w:tcPr>
            <w:tcW w:w="2352" w:type="dxa"/>
            <w:shd w:val="clear" w:color="auto" w:fill="auto"/>
          </w:tcPr>
          <w:p w:rsidRPr="009D045A" w:rsidR="009D045A" w:rsidP="00AF371A" w:rsidRDefault="009D045A">
            <w:r w:rsidRPr="009D045A">
              <w:t>Geyer's sedge</w:t>
            </w:r>
          </w:p>
        </w:tc>
        <w:tc>
          <w:tcPr>
            <w:tcW w:w="1956" w:type="dxa"/>
            <w:shd w:val="clear" w:color="auto" w:fill="auto"/>
          </w:tcPr>
          <w:p w:rsidRPr="009D045A" w:rsidR="009D045A" w:rsidP="00AF371A" w:rsidRDefault="009D045A">
            <w:r w:rsidRPr="009D045A">
              <w:t>Lower</w:t>
            </w:r>
          </w:p>
        </w:tc>
      </w:tr>
      <w:tr w:rsidRPr="009D045A" w:rsidR="009D045A" w:rsidTr="009D045A">
        <w:tc>
          <w:tcPr>
            <w:tcW w:w="1128" w:type="dxa"/>
            <w:shd w:val="clear" w:color="auto" w:fill="auto"/>
          </w:tcPr>
          <w:p w:rsidRPr="009D045A" w:rsidR="009D045A" w:rsidP="00AF371A" w:rsidRDefault="009D045A">
            <w:pPr>
              <w:rPr>
                <w:bCs/>
              </w:rPr>
            </w:pPr>
            <w:r w:rsidRPr="009D045A">
              <w:rPr>
                <w:bCs/>
              </w:rPr>
              <w:t>POTR5</w:t>
            </w:r>
          </w:p>
        </w:tc>
        <w:tc>
          <w:tcPr>
            <w:tcW w:w="2484" w:type="dxa"/>
            <w:shd w:val="clear" w:color="auto" w:fill="auto"/>
          </w:tcPr>
          <w:p w:rsidRPr="009D045A" w:rsidR="009D045A" w:rsidP="00AF371A" w:rsidRDefault="009D045A">
            <w:proofErr w:type="spellStart"/>
            <w:r w:rsidRPr="009D045A">
              <w:t>Populus</w:t>
            </w:r>
            <w:proofErr w:type="spellEnd"/>
            <w:r w:rsidRPr="009D045A">
              <w:t xml:space="preserve"> </w:t>
            </w:r>
            <w:proofErr w:type="spellStart"/>
            <w:r w:rsidRPr="009D045A">
              <w:t>tremuloides</w:t>
            </w:r>
            <w:proofErr w:type="spellEnd"/>
          </w:p>
        </w:tc>
        <w:tc>
          <w:tcPr>
            <w:tcW w:w="2352" w:type="dxa"/>
            <w:shd w:val="clear" w:color="auto" w:fill="auto"/>
          </w:tcPr>
          <w:p w:rsidRPr="009D045A" w:rsidR="009D045A" w:rsidP="00AF371A" w:rsidRDefault="009D045A">
            <w:r w:rsidRPr="009D045A">
              <w:t>Quaking aspen</w:t>
            </w:r>
          </w:p>
        </w:tc>
        <w:tc>
          <w:tcPr>
            <w:tcW w:w="1956" w:type="dxa"/>
            <w:shd w:val="clear" w:color="auto" w:fill="auto"/>
          </w:tcPr>
          <w:p w:rsidRPr="009D045A" w:rsidR="009D045A" w:rsidP="00AF371A" w:rsidRDefault="009D045A">
            <w:r w:rsidRPr="009D045A">
              <w:t>Upper</w:t>
            </w:r>
          </w:p>
        </w:tc>
      </w:tr>
    </w:tbl>
    <w:p w:rsidR="009D045A" w:rsidP="009D045A" w:rsidRDefault="009D045A"/>
    <w:p w:rsidR="009D045A" w:rsidP="009D045A" w:rsidRDefault="009D045A">
      <w:pPr>
        <w:pStyle w:val="SClassInfoPara"/>
      </w:pPr>
      <w:r>
        <w:t>Description</w:t>
      </w:r>
    </w:p>
    <w:p w:rsidR="009D045A" w:rsidP="008317BE" w:rsidRDefault="009D045A">
      <w:r>
        <w:t xml:space="preserve">Moderate to dense pole-sized trees, sometimes very dense (dog-hair) including aspen and lodgepole pine may be present. </w:t>
      </w:r>
    </w:p>
    <w:p w:rsidR="009D045A" w:rsidP="009D045A" w:rsidRDefault="009D045A"/>
    <w:p>
      <w:r>
        <w:rPr>
          <w:i/>
          <w:u w:val="single"/>
        </w:rPr>
        <w:t>Maximum Tree Size Class</w:t>
      </w:r>
      <w:br/>
      <w:r>
        <w:t>Pole 5-9" DBH</w:t>
      </w:r>
    </w:p>
    <w:p w:rsidR="009D045A" w:rsidP="009D045A" w:rsidRDefault="009D045A">
      <w:pPr>
        <w:pStyle w:val="InfoPara"/>
        <w:pBdr>
          <w:top w:val="single" w:color="auto" w:sz="4" w:space="1"/>
        </w:pBdr>
      </w:pPr>
      <w:r xmlns:w="http://schemas.openxmlformats.org/wordprocessingml/2006/main">
        <w:t>Class C</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D045A" w:rsidP="009D045A" w:rsidRDefault="009D045A"/>
    <w:p w:rsidR="009D045A" w:rsidP="009D045A" w:rsidRDefault="009D045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9D045A" w:rsidR="009D045A" w:rsidTr="009D045A">
        <w:tc>
          <w:tcPr>
            <w:tcW w:w="1128" w:type="dxa"/>
            <w:tcBorders>
              <w:top w:val="single" w:color="auto" w:sz="2" w:space="0"/>
              <w:bottom w:val="single" w:color="000000" w:sz="12" w:space="0"/>
            </w:tcBorders>
            <w:shd w:val="clear" w:color="auto" w:fill="auto"/>
          </w:tcPr>
          <w:p w:rsidRPr="009D045A" w:rsidR="009D045A" w:rsidP="00A02A5C" w:rsidRDefault="009D045A">
            <w:pPr>
              <w:rPr>
                <w:b/>
                <w:bCs/>
              </w:rPr>
            </w:pPr>
            <w:r w:rsidRPr="009D045A">
              <w:rPr>
                <w:b/>
                <w:bCs/>
              </w:rPr>
              <w:t>Symbol</w:t>
            </w:r>
          </w:p>
        </w:tc>
        <w:tc>
          <w:tcPr>
            <w:tcW w:w="2484" w:type="dxa"/>
            <w:tcBorders>
              <w:top w:val="single" w:color="auto" w:sz="2" w:space="0"/>
              <w:bottom w:val="single" w:color="000000" w:sz="12" w:space="0"/>
            </w:tcBorders>
            <w:shd w:val="clear" w:color="auto" w:fill="auto"/>
          </w:tcPr>
          <w:p w:rsidRPr="009D045A" w:rsidR="009D045A" w:rsidP="00A02A5C" w:rsidRDefault="009D045A">
            <w:pPr>
              <w:rPr>
                <w:b/>
                <w:bCs/>
              </w:rPr>
            </w:pPr>
            <w:r w:rsidRPr="009D045A">
              <w:rPr>
                <w:b/>
                <w:bCs/>
              </w:rPr>
              <w:t>Scientific Name</w:t>
            </w:r>
          </w:p>
        </w:tc>
        <w:tc>
          <w:tcPr>
            <w:tcW w:w="2352" w:type="dxa"/>
            <w:tcBorders>
              <w:top w:val="single" w:color="auto" w:sz="2" w:space="0"/>
              <w:bottom w:val="single" w:color="000000" w:sz="12" w:space="0"/>
            </w:tcBorders>
            <w:shd w:val="clear" w:color="auto" w:fill="auto"/>
          </w:tcPr>
          <w:p w:rsidRPr="009D045A" w:rsidR="009D045A" w:rsidP="00A02A5C" w:rsidRDefault="009D045A">
            <w:pPr>
              <w:rPr>
                <w:b/>
                <w:bCs/>
              </w:rPr>
            </w:pPr>
            <w:r w:rsidRPr="009D045A">
              <w:rPr>
                <w:b/>
                <w:bCs/>
              </w:rPr>
              <w:t>Common Name</w:t>
            </w:r>
          </w:p>
        </w:tc>
        <w:tc>
          <w:tcPr>
            <w:tcW w:w="1956" w:type="dxa"/>
            <w:tcBorders>
              <w:top w:val="single" w:color="auto" w:sz="2" w:space="0"/>
              <w:bottom w:val="single" w:color="000000" w:sz="12" w:space="0"/>
            </w:tcBorders>
            <w:shd w:val="clear" w:color="auto" w:fill="auto"/>
          </w:tcPr>
          <w:p w:rsidRPr="009D045A" w:rsidR="009D045A" w:rsidP="00A02A5C" w:rsidRDefault="009D045A">
            <w:pPr>
              <w:rPr>
                <w:b/>
                <w:bCs/>
              </w:rPr>
            </w:pPr>
            <w:r w:rsidRPr="009D045A">
              <w:rPr>
                <w:b/>
                <w:bCs/>
              </w:rPr>
              <w:t>Canopy Position</w:t>
            </w:r>
          </w:p>
        </w:tc>
      </w:tr>
      <w:tr w:rsidRPr="009D045A" w:rsidR="009D045A" w:rsidTr="009D045A">
        <w:tc>
          <w:tcPr>
            <w:tcW w:w="1128" w:type="dxa"/>
            <w:tcBorders>
              <w:top w:val="single" w:color="000000" w:sz="12" w:space="0"/>
            </w:tcBorders>
            <w:shd w:val="clear" w:color="auto" w:fill="auto"/>
          </w:tcPr>
          <w:p w:rsidRPr="009D045A" w:rsidR="009D045A" w:rsidP="00A02A5C" w:rsidRDefault="009D045A">
            <w:pPr>
              <w:rPr>
                <w:bCs/>
              </w:rPr>
            </w:pPr>
            <w:r w:rsidRPr="009D045A">
              <w:rPr>
                <w:bCs/>
              </w:rPr>
              <w:t>PICO</w:t>
            </w:r>
          </w:p>
        </w:tc>
        <w:tc>
          <w:tcPr>
            <w:tcW w:w="2484" w:type="dxa"/>
            <w:tcBorders>
              <w:top w:val="single" w:color="000000" w:sz="12" w:space="0"/>
            </w:tcBorders>
            <w:shd w:val="clear" w:color="auto" w:fill="auto"/>
          </w:tcPr>
          <w:p w:rsidRPr="009D045A" w:rsidR="009D045A" w:rsidP="00A02A5C" w:rsidRDefault="009D045A">
            <w:r w:rsidRPr="009D045A">
              <w:t xml:space="preserve">Pinus </w:t>
            </w:r>
            <w:proofErr w:type="spellStart"/>
            <w:r w:rsidRPr="009D045A">
              <w:t>contorta</w:t>
            </w:r>
            <w:proofErr w:type="spellEnd"/>
          </w:p>
        </w:tc>
        <w:tc>
          <w:tcPr>
            <w:tcW w:w="2352" w:type="dxa"/>
            <w:tcBorders>
              <w:top w:val="single" w:color="000000" w:sz="12" w:space="0"/>
            </w:tcBorders>
            <w:shd w:val="clear" w:color="auto" w:fill="auto"/>
          </w:tcPr>
          <w:p w:rsidRPr="009D045A" w:rsidR="009D045A" w:rsidP="00A02A5C" w:rsidRDefault="009D045A">
            <w:r w:rsidRPr="009D045A">
              <w:t>Lodgepole pine</w:t>
            </w:r>
          </w:p>
        </w:tc>
        <w:tc>
          <w:tcPr>
            <w:tcW w:w="1956" w:type="dxa"/>
            <w:tcBorders>
              <w:top w:val="single" w:color="000000" w:sz="12" w:space="0"/>
            </w:tcBorders>
            <w:shd w:val="clear" w:color="auto" w:fill="auto"/>
          </w:tcPr>
          <w:p w:rsidRPr="009D045A" w:rsidR="009D045A" w:rsidP="00A02A5C" w:rsidRDefault="009D045A">
            <w:r w:rsidRPr="009D045A">
              <w:t>Upper</w:t>
            </w:r>
          </w:p>
        </w:tc>
      </w:tr>
      <w:tr w:rsidRPr="009D045A" w:rsidR="009D045A" w:rsidTr="009D045A">
        <w:tc>
          <w:tcPr>
            <w:tcW w:w="1128" w:type="dxa"/>
            <w:shd w:val="clear" w:color="auto" w:fill="auto"/>
          </w:tcPr>
          <w:p w:rsidRPr="009D045A" w:rsidR="009D045A" w:rsidP="00A02A5C" w:rsidRDefault="009D045A">
            <w:pPr>
              <w:rPr>
                <w:bCs/>
              </w:rPr>
            </w:pPr>
            <w:r w:rsidRPr="009D045A">
              <w:rPr>
                <w:bCs/>
              </w:rPr>
              <w:t>POTR5</w:t>
            </w:r>
          </w:p>
        </w:tc>
        <w:tc>
          <w:tcPr>
            <w:tcW w:w="2484" w:type="dxa"/>
            <w:shd w:val="clear" w:color="auto" w:fill="auto"/>
          </w:tcPr>
          <w:p w:rsidRPr="009D045A" w:rsidR="009D045A" w:rsidP="00A02A5C" w:rsidRDefault="009D045A">
            <w:proofErr w:type="spellStart"/>
            <w:r w:rsidRPr="009D045A">
              <w:t>Populus</w:t>
            </w:r>
            <w:proofErr w:type="spellEnd"/>
            <w:r w:rsidRPr="009D045A">
              <w:t xml:space="preserve"> </w:t>
            </w:r>
            <w:proofErr w:type="spellStart"/>
            <w:r w:rsidRPr="009D045A">
              <w:t>tremuloides</w:t>
            </w:r>
            <w:proofErr w:type="spellEnd"/>
          </w:p>
        </w:tc>
        <w:tc>
          <w:tcPr>
            <w:tcW w:w="2352" w:type="dxa"/>
            <w:shd w:val="clear" w:color="auto" w:fill="auto"/>
          </w:tcPr>
          <w:p w:rsidRPr="009D045A" w:rsidR="009D045A" w:rsidP="00A02A5C" w:rsidRDefault="009D045A">
            <w:r w:rsidRPr="009D045A">
              <w:t>Quaking aspen</w:t>
            </w:r>
          </w:p>
        </w:tc>
        <w:tc>
          <w:tcPr>
            <w:tcW w:w="1956" w:type="dxa"/>
            <w:shd w:val="clear" w:color="auto" w:fill="auto"/>
          </w:tcPr>
          <w:p w:rsidRPr="009D045A" w:rsidR="009D045A" w:rsidP="00A02A5C" w:rsidRDefault="009D045A">
            <w:r w:rsidRPr="009D045A">
              <w:t>Upper</w:t>
            </w:r>
          </w:p>
        </w:tc>
      </w:tr>
      <w:tr w:rsidRPr="009D045A" w:rsidR="009D045A" w:rsidTr="009D045A">
        <w:tc>
          <w:tcPr>
            <w:tcW w:w="1128" w:type="dxa"/>
            <w:shd w:val="clear" w:color="auto" w:fill="auto"/>
          </w:tcPr>
          <w:p w:rsidRPr="009D045A" w:rsidR="009D045A" w:rsidP="00A02A5C" w:rsidRDefault="009D045A">
            <w:pPr>
              <w:rPr>
                <w:bCs/>
              </w:rPr>
            </w:pPr>
            <w:r w:rsidRPr="009D045A">
              <w:rPr>
                <w:bCs/>
              </w:rPr>
              <w:t>VASC</w:t>
            </w:r>
          </w:p>
        </w:tc>
        <w:tc>
          <w:tcPr>
            <w:tcW w:w="2484" w:type="dxa"/>
            <w:shd w:val="clear" w:color="auto" w:fill="auto"/>
          </w:tcPr>
          <w:p w:rsidRPr="009D045A" w:rsidR="009D045A" w:rsidP="00A02A5C" w:rsidRDefault="009D045A">
            <w:r w:rsidRPr="009D045A">
              <w:t xml:space="preserve">Vaccinium </w:t>
            </w:r>
            <w:proofErr w:type="spellStart"/>
            <w:r w:rsidRPr="009D045A">
              <w:t>scoparium</w:t>
            </w:r>
            <w:proofErr w:type="spellEnd"/>
          </w:p>
        </w:tc>
        <w:tc>
          <w:tcPr>
            <w:tcW w:w="2352" w:type="dxa"/>
            <w:shd w:val="clear" w:color="auto" w:fill="auto"/>
          </w:tcPr>
          <w:p w:rsidRPr="009D045A" w:rsidR="009D045A" w:rsidP="00A02A5C" w:rsidRDefault="009D045A">
            <w:r w:rsidRPr="009D045A">
              <w:t>Grouse whortleberry</w:t>
            </w:r>
          </w:p>
        </w:tc>
        <w:tc>
          <w:tcPr>
            <w:tcW w:w="1956" w:type="dxa"/>
            <w:shd w:val="clear" w:color="auto" w:fill="auto"/>
          </w:tcPr>
          <w:p w:rsidRPr="009D045A" w:rsidR="009D045A" w:rsidP="00A02A5C" w:rsidRDefault="009D045A">
            <w:r w:rsidRPr="009D045A">
              <w:t>Lower</w:t>
            </w:r>
          </w:p>
        </w:tc>
      </w:tr>
      <w:tr w:rsidRPr="009D045A" w:rsidR="009D045A" w:rsidTr="009D045A">
        <w:tc>
          <w:tcPr>
            <w:tcW w:w="1128" w:type="dxa"/>
            <w:shd w:val="clear" w:color="auto" w:fill="auto"/>
          </w:tcPr>
          <w:p w:rsidRPr="009D045A" w:rsidR="009D045A" w:rsidP="00A02A5C" w:rsidRDefault="009D045A">
            <w:pPr>
              <w:rPr>
                <w:bCs/>
              </w:rPr>
            </w:pPr>
            <w:r w:rsidRPr="009D045A">
              <w:rPr>
                <w:bCs/>
              </w:rPr>
              <w:t>CAGE2</w:t>
            </w:r>
          </w:p>
        </w:tc>
        <w:tc>
          <w:tcPr>
            <w:tcW w:w="2484" w:type="dxa"/>
            <w:shd w:val="clear" w:color="auto" w:fill="auto"/>
          </w:tcPr>
          <w:p w:rsidRPr="009D045A" w:rsidR="009D045A" w:rsidP="00A02A5C" w:rsidRDefault="009D045A">
            <w:proofErr w:type="spellStart"/>
            <w:r w:rsidRPr="009D045A">
              <w:t>Carex</w:t>
            </w:r>
            <w:proofErr w:type="spellEnd"/>
            <w:r w:rsidRPr="009D045A">
              <w:t xml:space="preserve"> </w:t>
            </w:r>
            <w:proofErr w:type="spellStart"/>
            <w:r w:rsidRPr="009D045A">
              <w:t>geyeri</w:t>
            </w:r>
            <w:proofErr w:type="spellEnd"/>
          </w:p>
        </w:tc>
        <w:tc>
          <w:tcPr>
            <w:tcW w:w="2352" w:type="dxa"/>
            <w:shd w:val="clear" w:color="auto" w:fill="auto"/>
          </w:tcPr>
          <w:p w:rsidRPr="009D045A" w:rsidR="009D045A" w:rsidP="00A02A5C" w:rsidRDefault="009D045A">
            <w:r w:rsidRPr="009D045A">
              <w:t>Geyer's sedge</w:t>
            </w:r>
          </w:p>
        </w:tc>
        <w:tc>
          <w:tcPr>
            <w:tcW w:w="1956" w:type="dxa"/>
            <w:shd w:val="clear" w:color="auto" w:fill="auto"/>
          </w:tcPr>
          <w:p w:rsidRPr="009D045A" w:rsidR="009D045A" w:rsidP="00A02A5C" w:rsidRDefault="009D045A">
            <w:r w:rsidRPr="009D045A">
              <w:t>Lower</w:t>
            </w:r>
          </w:p>
        </w:tc>
      </w:tr>
    </w:tbl>
    <w:p w:rsidR="009D045A" w:rsidP="009D045A" w:rsidRDefault="009D045A"/>
    <w:p w:rsidR="009D045A" w:rsidP="009D045A" w:rsidRDefault="009D045A">
      <w:pPr>
        <w:pStyle w:val="SClassInfoPara"/>
      </w:pPr>
      <w:r>
        <w:t>Description</w:t>
      </w:r>
    </w:p>
    <w:p w:rsidR="009D045A" w:rsidP="008317BE" w:rsidRDefault="009D045A">
      <w:r>
        <w:t xml:space="preserve">Many mature lodgepole pine, somewhat patchy, variety of lodgepole size classes, open canopies overall but patches of denser trees. Aspen may also be present with </w:t>
      </w:r>
      <w:proofErr w:type="gramStart"/>
      <w:r>
        <w:t>similar size</w:t>
      </w:r>
      <w:proofErr w:type="gramEnd"/>
      <w:r>
        <w:t xml:space="preserve"> and variation. Increase in dead woody fuel, but still resistant to fire, and some fires will die out in absence of wind in the earlier stage of this class. As this class becomes a mature closed canopy lodgepole class with some open patches, fire spreads easily due to continuous fuel and organic material. </w:t>
      </w:r>
    </w:p>
    <w:p w:rsidR="009D045A" w:rsidP="009D045A" w:rsidRDefault="009D045A"/>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19</w:t>
            </w:r>
          </w:p>
        </w:tc>
      </w:tr>
      <w:tr>
        <w:tc>
          <w:p>
            <w:pPr>
              <w:jc w:val="center"/>
            </w:pPr>
            <w:r>
              <w:rPr>
                <w:sz w:val="20"/>
              </w:rPr>
              <w:t>Mid1:ALL</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Mid1:ALL</w:t>
            </w:r>
          </w:p>
        </w:tc>
        <w:tc>
          <w:p>
            <w:pPr>
              <w:jc w:val="center"/>
            </w:pPr>
            <w:r>
              <w:rPr>
                <w:sz w:val="20"/>
              </w:rPr>
              <w:t>Mid1:ALL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Mid1:ALL</w:t>
            </w:r>
          </w:p>
        </w:tc>
        <w:tc>
          <w:p>
            <w:pPr>
              <w:jc w:val="center"/>
            </w:pPr>
            <w:r>
              <w:rPr>
                <w:sz w:val="20"/>
              </w:rPr>
              <w:t>Mid1:ALL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D045A" w:rsidP="009D045A" w:rsidRDefault="009D045A">
      <w:r>
        <w:t xml:space="preserve">Alexander, R.R. 1987. Classification of the Forest Vegetation of Colorado by habitat type and community type. Research Note RM-478. Fort Collins, CO: USDA Forest Service. </w:t>
      </w:r>
    </w:p>
    <w:p w:rsidR="009D045A" w:rsidP="009D045A" w:rsidRDefault="009D045A"/>
    <w:p w:rsidR="009D045A" w:rsidP="009D045A" w:rsidRDefault="009D045A">
      <w:r>
        <w:t>Alexander, R.R. 1988. Forest vegetation on national forests in the Rocky Mountain and intermountain regions: habitat types and community types. GTR RM-162. Ft Collins, CO: USDA Forest Service.</w:t>
      </w:r>
    </w:p>
    <w:p w:rsidR="009D045A" w:rsidP="009D045A" w:rsidRDefault="009D045A"/>
    <w:p w:rsidR="009D045A" w:rsidP="009D045A" w:rsidRDefault="009D045A">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9D045A" w:rsidP="009D045A" w:rsidRDefault="009D045A"/>
    <w:p w:rsidR="001D2C9E" w:rsidP="001D2C9E" w:rsidRDefault="001D2C9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D2C9E" w:rsidP="009D045A" w:rsidRDefault="001D2C9E"/>
    <w:p w:rsidR="009D045A" w:rsidP="009D045A" w:rsidRDefault="009D045A">
      <w:proofErr w:type="spellStart"/>
      <w:r>
        <w:t>Despain</w:t>
      </w:r>
      <w:proofErr w:type="spellEnd"/>
      <w:r>
        <w:t>, D.G. 1990. Yellowstone vegetation: Consequences of environment and history in a natural setting. Roberts Rinehart Publishers. Boulder, CO. 239 pp.</w:t>
      </w:r>
    </w:p>
    <w:p w:rsidR="009D045A" w:rsidP="009D045A" w:rsidRDefault="009D045A"/>
    <w:p w:rsidR="009D045A" w:rsidP="009D045A" w:rsidRDefault="009D045A">
      <w:r>
        <w:t>Fischer, W.C. and B.D. Clayton. 1983. Fire ecology of Montana forest habitat types east of the Continental Divide. GTR-INT-141.Ogden UT: USDA Forest Service, Intermountain Research Station, 83 pp.</w:t>
      </w:r>
    </w:p>
    <w:p w:rsidR="009D045A" w:rsidP="009D045A" w:rsidRDefault="009D045A"/>
    <w:p w:rsidR="009D045A" w:rsidP="009D045A" w:rsidRDefault="009D045A">
      <w:r>
        <w:lastRenderedPageBreak/>
        <w:t xml:space="preserve">Hess, K. and R.R. Alexander. </w:t>
      </w:r>
      <w:r w:rsidR="008F06CE">
        <w:t>1986. Forest vegetation of the A</w:t>
      </w:r>
      <w:r>
        <w:t>rapaho and Roosevelt National Forests in central Colorado: a habitat t</w:t>
      </w:r>
      <w:r w:rsidR="008F06CE">
        <w:t>y</w:t>
      </w:r>
      <w:r>
        <w:t>pe classi</w:t>
      </w:r>
      <w:r w:rsidR="008F06CE">
        <w:t>fi</w:t>
      </w:r>
      <w:r>
        <w:t>cation. Research paper RM-266. Ft Collins, CO: USDA Forest Service.</w:t>
      </w:r>
    </w:p>
    <w:p w:rsidR="009D045A" w:rsidP="009D045A" w:rsidRDefault="009D045A"/>
    <w:p w:rsidR="009D045A" w:rsidP="009D045A" w:rsidRDefault="009D045A">
      <w:proofErr w:type="spellStart"/>
      <w:r>
        <w:t>Kapler</w:t>
      </w:r>
      <w:proofErr w:type="spellEnd"/>
      <w:r>
        <w:t>-Smith, J. and W.C. Fischer. 1997. Fire ecology of the forest habitat types of northern Idaho. INT-GTR-363. Ogden, UT: USDA Forest Service, Intermountain Research Station. 142 pp.</w:t>
      </w:r>
    </w:p>
    <w:p w:rsidR="009D045A" w:rsidP="009D045A" w:rsidRDefault="009D045A"/>
    <w:p w:rsidR="009D045A" w:rsidP="009D045A" w:rsidRDefault="009D045A">
      <w:r>
        <w:t xml:space="preserve">Kaufmann, M.R. 1985. Annual transpiration in subalpine forests: </w:t>
      </w:r>
      <w:proofErr w:type="gramStart"/>
      <w:r>
        <w:t>large differences</w:t>
      </w:r>
      <w:proofErr w:type="gramEnd"/>
      <w:r>
        <w:t xml:space="preserve"> among four tree species. Forest Ecology and Management 13: 235-246.</w:t>
      </w:r>
    </w:p>
    <w:p w:rsidR="009D045A" w:rsidP="009D045A" w:rsidRDefault="009D045A"/>
    <w:p w:rsidR="009D045A" w:rsidP="009D045A" w:rsidRDefault="009D045A">
      <w:proofErr w:type="spellStart"/>
      <w:r>
        <w:t>Komarkova</w:t>
      </w:r>
      <w:proofErr w:type="spellEnd"/>
      <w:r>
        <w:t xml:space="preserve">, V, R.R. Alexander and B.C. Johnston. 1988. Forest vegetation of the Gunnison and parts of </w:t>
      </w:r>
      <w:proofErr w:type="spellStart"/>
      <w:r>
        <w:t>th</w:t>
      </w:r>
      <w:proofErr w:type="spellEnd"/>
      <w:r>
        <w:t xml:space="preserve"> Uncompahgre National Forests: a preliminary habitat type classification. GTR RM-163. Ft Collins, CO: USDA Forest Service.</w:t>
      </w:r>
    </w:p>
    <w:p w:rsidR="009D045A" w:rsidP="009D045A" w:rsidRDefault="009D045A"/>
    <w:p w:rsidR="009D045A" w:rsidP="009D045A" w:rsidRDefault="009D045A">
      <w:r>
        <w:t xml:space="preserve">Lotan, J.E.; J.K. Brown and L.F. </w:t>
      </w:r>
      <w:proofErr w:type="spellStart"/>
      <w:r>
        <w:t>Neuenschwanger</w:t>
      </w:r>
      <w:proofErr w:type="spellEnd"/>
      <w:r>
        <w:t xml:space="preserve">. 1985. Role of fire in lodgepole pine forests. Pp. 133-152 in Baumgartner, D.M., R.G. </w:t>
      </w:r>
      <w:proofErr w:type="spellStart"/>
      <w:r>
        <w:t>Krebill</w:t>
      </w:r>
      <w:proofErr w:type="spellEnd"/>
      <w:r>
        <w:t xml:space="preserve">, J.T. Arno and G.F. </w:t>
      </w:r>
      <w:proofErr w:type="spellStart"/>
      <w:r>
        <w:t>Weetman</w:t>
      </w:r>
      <w:proofErr w:type="spellEnd"/>
      <w:r>
        <w:t>, Compilers and Editors. Lodgepole pine: The species and its management. Pullman, WA: Washington State University, Cooperative Extension.</w:t>
      </w:r>
    </w:p>
    <w:p w:rsidR="009D045A" w:rsidP="009D045A" w:rsidRDefault="009D045A"/>
    <w:p w:rsidR="009D045A" w:rsidP="009D045A" w:rsidRDefault="009D045A">
      <w:r>
        <w:t>NatureServe. 2007. International Ecological Classification Standard: Terrestrial Ecological Classifications. NatureServe Central Databases. Arlington, VA. Data current as of 10 February 2007.</w:t>
      </w:r>
    </w:p>
    <w:p w:rsidR="009D045A" w:rsidP="009D045A" w:rsidRDefault="009D045A"/>
    <w:p w:rsidR="009D045A" w:rsidP="009D045A" w:rsidRDefault="009D045A">
      <w:proofErr w:type="spellStart"/>
      <w:r>
        <w:t>Romme</w:t>
      </w:r>
      <w:proofErr w:type="spellEnd"/>
      <w:r>
        <w:t>, W.H. 1982. Fire and landscape diversity in subalpine forests of Yellowstone National Park. Ecological Monographs 52(2): 199-221.</w:t>
      </w:r>
    </w:p>
    <w:p w:rsidRPr="00A43E41" w:rsidR="004D5F12" w:rsidP="009D045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CE0" w:rsidRDefault="00CE7CE0">
      <w:r>
        <w:separator/>
      </w:r>
    </w:p>
  </w:endnote>
  <w:endnote w:type="continuationSeparator" w:id="0">
    <w:p w:rsidR="00CE7CE0" w:rsidRDefault="00CE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5A" w:rsidRDefault="009D045A" w:rsidP="009D045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CE0" w:rsidRDefault="00CE7CE0">
      <w:r>
        <w:separator/>
      </w:r>
    </w:p>
  </w:footnote>
  <w:footnote w:type="continuationSeparator" w:id="0">
    <w:p w:rsidR="00CE7CE0" w:rsidRDefault="00CE7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D045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45A"/>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3235"/>
    <w:rsid w:val="000A18BD"/>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2C9E"/>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09A"/>
    <w:rsid w:val="002B3D94"/>
    <w:rsid w:val="002B45B7"/>
    <w:rsid w:val="002B5A45"/>
    <w:rsid w:val="002C0893"/>
    <w:rsid w:val="002C0B8B"/>
    <w:rsid w:val="002C0E4D"/>
    <w:rsid w:val="002C1041"/>
    <w:rsid w:val="002C116C"/>
    <w:rsid w:val="002C37E6"/>
    <w:rsid w:val="002C3A6F"/>
    <w:rsid w:val="002C64B0"/>
    <w:rsid w:val="002D3EB3"/>
    <w:rsid w:val="002D3FFF"/>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3BE5"/>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BE"/>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06CE"/>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577D"/>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045A"/>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12B0"/>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CE0"/>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B7193"/>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45E79"/>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6DB11"/>
  <w15:docId w15:val="{FF1A9E50-2300-4ABB-A09D-5168B95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F06CE"/>
    <w:rPr>
      <w:sz w:val="16"/>
      <w:szCs w:val="16"/>
    </w:rPr>
  </w:style>
  <w:style w:type="paragraph" w:styleId="CommentText">
    <w:name w:val="annotation text"/>
    <w:basedOn w:val="Normal"/>
    <w:link w:val="CommentTextChar"/>
    <w:uiPriority w:val="99"/>
    <w:semiHidden/>
    <w:unhideWhenUsed/>
    <w:rsid w:val="008F06CE"/>
    <w:rPr>
      <w:sz w:val="20"/>
      <w:szCs w:val="20"/>
    </w:rPr>
  </w:style>
  <w:style w:type="character" w:customStyle="1" w:styleId="CommentTextChar">
    <w:name w:val="Comment Text Char"/>
    <w:basedOn w:val="DefaultParagraphFont"/>
    <w:link w:val="CommentText"/>
    <w:uiPriority w:val="99"/>
    <w:semiHidden/>
    <w:rsid w:val="008F06CE"/>
  </w:style>
  <w:style w:type="paragraph" w:styleId="CommentSubject">
    <w:name w:val="annotation subject"/>
    <w:basedOn w:val="CommentText"/>
    <w:next w:val="CommentText"/>
    <w:link w:val="CommentSubjectChar"/>
    <w:uiPriority w:val="99"/>
    <w:semiHidden/>
    <w:unhideWhenUsed/>
    <w:rsid w:val="008F06CE"/>
    <w:rPr>
      <w:b/>
      <w:bCs/>
    </w:rPr>
  </w:style>
  <w:style w:type="character" w:customStyle="1" w:styleId="CommentSubjectChar">
    <w:name w:val="Comment Subject Char"/>
    <w:basedOn w:val="CommentTextChar"/>
    <w:link w:val="CommentSubject"/>
    <w:uiPriority w:val="99"/>
    <w:semiHidden/>
    <w:rsid w:val="008F06CE"/>
    <w:rPr>
      <w:b/>
      <w:bCs/>
    </w:rPr>
  </w:style>
  <w:style w:type="paragraph" w:styleId="BalloonText">
    <w:name w:val="Balloon Text"/>
    <w:basedOn w:val="Normal"/>
    <w:link w:val="BalloonTextChar"/>
    <w:uiPriority w:val="99"/>
    <w:semiHidden/>
    <w:unhideWhenUsed/>
    <w:rsid w:val="008F06CE"/>
    <w:rPr>
      <w:rFonts w:ascii="Tahoma" w:hAnsi="Tahoma" w:cs="Tahoma"/>
      <w:sz w:val="16"/>
      <w:szCs w:val="16"/>
    </w:rPr>
  </w:style>
  <w:style w:type="character" w:customStyle="1" w:styleId="BalloonTextChar">
    <w:name w:val="Balloon Text Char"/>
    <w:basedOn w:val="DefaultParagraphFont"/>
    <w:link w:val="BalloonText"/>
    <w:uiPriority w:val="99"/>
    <w:semiHidden/>
    <w:rsid w:val="008F06CE"/>
    <w:rPr>
      <w:rFonts w:ascii="Tahoma" w:hAnsi="Tahoma" w:cs="Tahoma"/>
      <w:sz w:val="16"/>
      <w:szCs w:val="16"/>
    </w:rPr>
  </w:style>
  <w:style w:type="paragraph" w:styleId="ListParagraph">
    <w:name w:val="List Paragraph"/>
    <w:basedOn w:val="Normal"/>
    <w:uiPriority w:val="34"/>
    <w:qFormat/>
    <w:rsid w:val="00E45E79"/>
    <w:pPr>
      <w:ind w:left="720"/>
    </w:pPr>
    <w:rPr>
      <w:rFonts w:ascii="Calibri" w:eastAsiaTheme="minorHAnsi" w:hAnsi="Calibri"/>
      <w:sz w:val="22"/>
      <w:szCs w:val="22"/>
    </w:rPr>
  </w:style>
  <w:style w:type="character" w:styleId="Hyperlink">
    <w:name w:val="Hyperlink"/>
    <w:basedOn w:val="DefaultParagraphFont"/>
    <w:rsid w:val="00E45E79"/>
    <w:rPr>
      <w:color w:val="0000FF" w:themeColor="hyperlink"/>
      <w:u w:val="single"/>
    </w:rPr>
  </w:style>
  <w:style w:type="character" w:customStyle="1" w:styleId="spellingerror">
    <w:name w:val="spellingerror"/>
    <w:basedOn w:val="DefaultParagraphFont"/>
    <w:rsid w:val="001D2C9E"/>
  </w:style>
  <w:style w:type="character" w:customStyle="1" w:styleId="normaltextrun1">
    <w:name w:val="normaltextrun1"/>
    <w:basedOn w:val="DefaultParagraphFont"/>
    <w:rsid w:val="001D2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2851">
      <w:bodyDiv w:val="1"/>
      <w:marLeft w:val="0"/>
      <w:marRight w:val="0"/>
      <w:marTop w:val="0"/>
      <w:marBottom w:val="0"/>
      <w:divBdr>
        <w:top w:val="none" w:sz="0" w:space="0" w:color="auto"/>
        <w:left w:val="none" w:sz="0" w:space="0" w:color="auto"/>
        <w:bottom w:val="none" w:sz="0" w:space="0" w:color="auto"/>
        <w:right w:val="none" w:sz="0" w:space="0" w:color="auto"/>
      </w:divBdr>
    </w:div>
    <w:div w:id="200770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6</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2014-08-21T14:27:00Z</cp:lastPrinted>
  <dcterms:created xsi:type="dcterms:W3CDTF">2015-10-14T00:02:00Z</dcterms:created>
  <dcterms:modified xsi:type="dcterms:W3CDTF">2018-08-01T13:18:00Z</dcterms:modified>
</cp:coreProperties>
</file>