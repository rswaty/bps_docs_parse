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DBC" w:rsidP="00516DBC" w:rsidRDefault="00516DBC" w14:paraId="478556B5" w14:textId="77777777">
      <w:pPr>
        <w:pStyle w:val="BpSTitle"/>
      </w:pPr>
      <w:r>
        <w:t>10280</w:t>
      </w:r>
    </w:p>
    <w:p w:rsidR="00516DBC" w:rsidP="00516DBC" w:rsidRDefault="00516DBC" w14:paraId="615C3CC3" w14:textId="007909B6">
      <w:pPr>
        <w:pStyle w:val="BpSTitle"/>
      </w:pPr>
      <w:r>
        <w:t>Mediterranean California Mesic Mixed</w:t>
      </w:r>
      <w:r w:rsidR="00F6200E">
        <w:t>-</w:t>
      </w:r>
      <w:r>
        <w:t>Conifer Forest and Woodland</w:t>
      </w:r>
    </w:p>
    <w:p w:rsidR="00516DBC" w:rsidP="00281088" w:rsidRDefault="00516DBC" w14:paraId="2A93EAF8" w14:textId="3E763AEC">
      <w:pPr>
        <w:tabs>
          <w:tab w:val="left" w:pos="7200"/>
        </w:tabs>
      </w:pPr>
      <w:r>
        <w:t xmlns:w="http://schemas.openxmlformats.org/wordprocessingml/2006/main">BpS Model/Description Version: Aug. 2020</w:t>
      </w:r>
      <w:r w:rsidR="00F6200E">
        <w:tab/>
      </w:r>
    </w:p>
    <w:p w:rsidR="00516DBC" w:rsidP="00281088" w:rsidRDefault="00516DBC" w14:paraId="07A9F5AD"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496"/>
        <w:gridCol w:w="2652"/>
        <w:gridCol w:w="2556"/>
      </w:tblGrid>
      <w:tr w:rsidRPr="00516DBC" w:rsidR="00516DBC" w:rsidTr="00516DBC" w14:paraId="2AE52071" w14:textId="77777777">
        <w:tc>
          <w:tcPr>
            <w:tcW w:w="1872" w:type="dxa"/>
            <w:tcBorders>
              <w:top w:val="single" w:color="auto" w:sz="2" w:space="0"/>
              <w:left w:val="single" w:color="auto" w:sz="12" w:space="0"/>
              <w:bottom w:val="single" w:color="000000" w:sz="12" w:space="0"/>
            </w:tcBorders>
            <w:shd w:val="clear" w:color="auto" w:fill="auto"/>
          </w:tcPr>
          <w:p w:rsidRPr="00516DBC" w:rsidR="00516DBC" w:rsidP="009739CE" w:rsidRDefault="00516DBC" w14:paraId="1E42AF90" w14:textId="77777777">
            <w:pPr>
              <w:rPr>
                <w:b/>
                <w:bCs/>
              </w:rPr>
            </w:pPr>
            <w:r w:rsidRPr="00516DBC">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516DBC" w:rsidR="00516DBC" w:rsidP="009739CE" w:rsidRDefault="00516DBC" w14:paraId="7F55E640" w14:textId="77777777">
            <w:pPr>
              <w:rPr>
                <w:b/>
                <w:bCs/>
              </w:rPr>
            </w:pPr>
          </w:p>
        </w:tc>
        <w:tc>
          <w:tcPr>
            <w:tcW w:w="2652" w:type="dxa"/>
            <w:tcBorders>
              <w:top w:val="single" w:color="auto" w:sz="2" w:space="0"/>
              <w:left w:val="single" w:color="000000" w:sz="12" w:space="0"/>
              <w:bottom w:val="single" w:color="000000" w:sz="12" w:space="0"/>
            </w:tcBorders>
            <w:shd w:val="clear" w:color="auto" w:fill="auto"/>
          </w:tcPr>
          <w:p w:rsidRPr="00516DBC" w:rsidR="00516DBC" w:rsidP="009739CE" w:rsidRDefault="00516DBC" w14:paraId="1D6F1545" w14:textId="77777777">
            <w:pPr>
              <w:rPr>
                <w:b/>
                <w:bCs/>
              </w:rPr>
            </w:pPr>
            <w:r w:rsidRPr="00516DBC">
              <w:rPr>
                <w:b/>
                <w:bCs/>
              </w:rPr>
              <w:t>Reviewers</w:t>
            </w:r>
          </w:p>
        </w:tc>
        <w:tc>
          <w:tcPr>
            <w:tcW w:w="2556" w:type="dxa"/>
            <w:tcBorders>
              <w:top w:val="single" w:color="auto" w:sz="2" w:space="0"/>
              <w:bottom w:val="single" w:color="000000" w:sz="12" w:space="0"/>
            </w:tcBorders>
            <w:shd w:val="clear" w:color="auto" w:fill="auto"/>
          </w:tcPr>
          <w:p w:rsidRPr="00516DBC" w:rsidR="00516DBC" w:rsidP="009739CE" w:rsidRDefault="00516DBC" w14:paraId="498FC0D2" w14:textId="77777777">
            <w:pPr>
              <w:rPr>
                <w:b/>
                <w:bCs/>
              </w:rPr>
            </w:pPr>
          </w:p>
        </w:tc>
      </w:tr>
      <w:tr w:rsidRPr="00516DBC" w:rsidR="00516DBC" w:rsidTr="00516DBC" w14:paraId="0477E4B1" w14:textId="77777777">
        <w:tc>
          <w:tcPr>
            <w:tcW w:w="1872" w:type="dxa"/>
            <w:tcBorders>
              <w:top w:val="single" w:color="000000" w:sz="12" w:space="0"/>
              <w:left w:val="single" w:color="auto" w:sz="12" w:space="0"/>
            </w:tcBorders>
            <w:shd w:val="clear" w:color="auto" w:fill="auto"/>
          </w:tcPr>
          <w:p w:rsidRPr="00516DBC" w:rsidR="00516DBC" w:rsidP="009739CE" w:rsidRDefault="00516DBC" w14:paraId="331A54F6" w14:textId="77777777">
            <w:pPr>
              <w:rPr>
                <w:bCs/>
              </w:rPr>
            </w:pPr>
            <w:r w:rsidRPr="00516DBC">
              <w:rPr>
                <w:bCs/>
              </w:rPr>
              <w:t>Darren Borgias</w:t>
            </w:r>
          </w:p>
        </w:tc>
        <w:tc>
          <w:tcPr>
            <w:tcW w:w="2496" w:type="dxa"/>
            <w:tcBorders>
              <w:top w:val="single" w:color="000000" w:sz="12" w:space="0"/>
              <w:right w:val="single" w:color="000000" w:sz="12" w:space="0"/>
            </w:tcBorders>
            <w:shd w:val="clear" w:color="auto" w:fill="auto"/>
          </w:tcPr>
          <w:p w:rsidRPr="00516DBC" w:rsidR="00516DBC" w:rsidP="009739CE" w:rsidRDefault="00516DBC" w14:paraId="143A26E7" w14:textId="77777777">
            <w:r w:rsidRPr="00516DBC">
              <w:t>dborgias@tnc.org</w:t>
            </w:r>
          </w:p>
        </w:tc>
        <w:tc>
          <w:tcPr>
            <w:tcW w:w="2652" w:type="dxa"/>
            <w:tcBorders>
              <w:top w:val="single" w:color="000000" w:sz="12" w:space="0"/>
              <w:left w:val="single" w:color="000000" w:sz="12" w:space="0"/>
            </w:tcBorders>
            <w:shd w:val="clear" w:color="auto" w:fill="auto"/>
          </w:tcPr>
          <w:p w:rsidRPr="00516DBC" w:rsidR="00516DBC" w:rsidP="009739CE" w:rsidRDefault="00516DBC" w14:paraId="15F334FA" w14:textId="77777777">
            <w:r w:rsidRPr="00516DBC">
              <w:t>Diane White, Charley Martin, Ed Reilly</w:t>
            </w:r>
          </w:p>
        </w:tc>
        <w:tc>
          <w:tcPr>
            <w:tcW w:w="2556" w:type="dxa"/>
            <w:tcBorders>
              <w:top w:val="single" w:color="000000" w:sz="12" w:space="0"/>
            </w:tcBorders>
            <w:shd w:val="clear" w:color="auto" w:fill="auto"/>
          </w:tcPr>
          <w:p w:rsidRPr="00516DBC" w:rsidR="00516DBC" w:rsidP="009739CE" w:rsidRDefault="00516DBC" w14:paraId="2E44121E" w14:textId="77777777">
            <w:r w:rsidRPr="00516DBC">
              <w:t>dewhite01@fs.fed.us</w:t>
            </w:r>
          </w:p>
        </w:tc>
      </w:tr>
      <w:tr w:rsidRPr="00516DBC" w:rsidR="00516DBC" w:rsidTr="00516DBC" w14:paraId="7EB4758B" w14:textId="77777777">
        <w:tc>
          <w:tcPr>
            <w:tcW w:w="1872" w:type="dxa"/>
            <w:tcBorders>
              <w:left w:val="single" w:color="auto" w:sz="12" w:space="0"/>
            </w:tcBorders>
            <w:shd w:val="clear" w:color="auto" w:fill="auto"/>
          </w:tcPr>
          <w:p w:rsidRPr="00516DBC" w:rsidR="00516DBC" w:rsidP="009739CE" w:rsidRDefault="00516DBC" w14:paraId="068CFAF9" w14:textId="77777777">
            <w:pPr>
              <w:rPr>
                <w:bCs/>
              </w:rPr>
            </w:pPr>
            <w:r w:rsidRPr="00516DBC">
              <w:rPr>
                <w:bCs/>
              </w:rPr>
              <w:t>Tim Bradley</w:t>
            </w:r>
          </w:p>
        </w:tc>
        <w:tc>
          <w:tcPr>
            <w:tcW w:w="2496" w:type="dxa"/>
            <w:tcBorders>
              <w:right w:val="single" w:color="000000" w:sz="12" w:space="0"/>
            </w:tcBorders>
            <w:shd w:val="clear" w:color="auto" w:fill="auto"/>
          </w:tcPr>
          <w:p w:rsidRPr="00516DBC" w:rsidR="00516DBC" w:rsidP="009739CE" w:rsidRDefault="00516DBC" w14:paraId="6984DD6C" w14:textId="77777777">
            <w:r w:rsidRPr="00516DBC">
              <w:t>tim_bradley@nps.gov</w:t>
            </w:r>
          </w:p>
        </w:tc>
        <w:tc>
          <w:tcPr>
            <w:tcW w:w="2652" w:type="dxa"/>
            <w:tcBorders>
              <w:left w:val="single" w:color="000000" w:sz="12" w:space="0"/>
            </w:tcBorders>
            <w:shd w:val="clear" w:color="auto" w:fill="auto"/>
          </w:tcPr>
          <w:p w:rsidRPr="00516DBC" w:rsidR="00516DBC" w:rsidP="009739CE" w:rsidRDefault="00516DBC" w14:paraId="292F7691" w14:textId="77777777">
            <w:r w:rsidRPr="00516DBC">
              <w:t>Hugh Safford/Dave Schmidt</w:t>
            </w:r>
          </w:p>
        </w:tc>
        <w:tc>
          <w:tcPr>
            <w:tcW w:w="2556" w:type="dxa"/>
            <w:shd w:val="clear" w:color="auto" w:fill="auto"/>
          </w:tcPr>
          <w:p w:rsidRPr="00516DBC" w:rsidR="00516DBC" w:rsidP="009739CE" w:rsidRDefault="00516DBC" w14:paraId="1CE45598" w14:textId="77777777">
            <w:r w:rsidRPr="00516DBC">
              <w:t>hughsafford@fs.fed.us</w:t>
            </w:r>
          </w:p>
        </w:tc>
      </w:tr>
      <w:tr w:rsidRPr="00516DBC" w:rsidR="00516DBC" w:rsidTr="00516DBC" w14:paraId="260D557B" w14:textId="77777777">
        <w:tc>
          <w:tcPr>
            <w:tcW w:w="1872" w:type="dxa"/>
            <w:tcBorders>
              <w:left w:val="single" w:color="auto" w:sz="12" w:space="0"/>
              <w:bottom w:val="single" w:color="auto" w:sz="2" w:space="0"/>
            </w:tcBorders>
            <w:shd w:val="clear" w:color="auto" w:fill="auto"/>
          </w:tcPr>
          <w:p w:rsidRPr="00516DBC" w:rsidR="00516DBC" w:rsidP="009739CE" w:rsidRDefault="00516DBC" w14:paraId="6C0E40B7" w14:textId="77777777">
            <w:pPr>
              <w:rPr>
                <w:bCs/>
              </w:rPr>
            </w:pPr>
            <w:r w:rsidRPr="00516DBC">
              <w:rPr>
                <w:bCs/>
              </w:rPr>
              <w:t>Steve Norman</w:t>
            </w:r>
          </w:p>
        </w:tc>
        <w:tc>
          <w:tcPr>
            <w:tcW w:w="2496" w:type="dxa"/>
            <w:tcBorders>
              <w:right w:val="single" w:color="000000" w:sz="12" w:space="0"/>
            </w:tcBorders>
            <w:shd w:val="clear" w:color="auto" w:fill="auto"/>
          </w:tcPr>
          <w:p w:rsidRPr="00516DBC" w:rsidR="00516DBC" w:rsidP="009739CE" w:rsidRDefault="00516DBC" w14:paraId="79D5A9FB" w14:textId="77777777">
            <w:r w:rsidRPr="00516DBC">
              <w:t>snorman@fs.fed.us</w:t>
            </w:r>
          </w:p>
        </w:tc>
        <w:tc>
          <w:tcPr>
            <w:tcW w:w="2652" w:type="dxa"/>
            <w:tcBorders>
              <w:left w:val="single" w:color="000000" w:sz="12" w:space="0"/>
              <w:bottom w:val="single" w:color="auto" w:sz="2" w:space="0"/>
            </w:tcBorders>
            <w:shd w:val="clear" w:color="auto" w:fill="auto"/>
          </w:tcPr>
          <w:p w:rsidRPr="00516DBC" w:rsidR="00516DBC" w:rsidP="009739CE" w:rsidRDefault="00516DBC" w14:paraId="14E70BFB" w14:textId="77777777">
            <w:r w:rsidRPr="00516DBC">
              <w:t>None</w:t>
            </w:r>
          </w:p>
        </w:tc>
        <w:tc>
          <w:tcPr>
            <w:tcW w:w="2556" w:type="dxa"/>
            <w:shd w:val="clear" w:color="auto" w:fill="auto"/>
          </w:tcPr>
          <w:p w:rsidRPr="00516DBC" w:rsidR="00516DBC" w:rsidP="009739CE" w:rsidRDefault="00516DBC" w14:paraId="7EC35128" w14:textId="77777777">
            <w:r w:rsidRPr="00516DBC">
              <w:t>None</w:t>
            </w:r>
          </w:p>
        </w:tc>
      </w:tr>
    </w:tbl>
    <w:p w:rsidR="00516DBC" w:rsidP="00516DBC" w:rsidRDefault="00516DBC" w14:paraId="68952387" w14:textId="77777777"/>
    <w:p w:rsidR="00056735" w:rsidP="00516DBC" w:rsidRDefault="00056735" w14:paraId="471A44AF" w14:textId="18D1956B">
      <w:pPr>
        <w:pStyle w:val="InfoPara"/>
      </w:pPr>
      <w:r>
        <w:t>Reviewer</w:t>
      </w:r>
      <w:r w:rsidR="00F6200E">
        <w:t>s</w:t>
      </w:r>
      <w:r>
        <w:t xml:space="preserve">: </w:t>
      </w:r>
      <w:r w:rsidRPr="00056735">
        <w:rPr>
          <w:b w:val="0"/>
        </w:rPr>
        <w:t>Darren Borgias, Clint Emerson, Lyndia Hammer, Patric</w:t>
      </w:r>
      <w:r>
        <w:rPr>
          <w:b w:val="0"/>
        </w:rPr>
        <w:t xml:space="preserve">ia Hochhalter, Kerry Metlen, </w:t>
      </w:r>
      <w:r w:rsidRPr="00056735">
        <w:rPr>
          <w:b w:val="0"/>
        </w:rPr>
        <w:t>Jena Volpe</w:t>
      </w:r>
    </w:p>
    <w:p w:rsidR="00516DBC" w:rsidP="00516DBC" w:rsidRDefault="00516DBC" w14:paraId="3C80D5B3" w14:textId="3D497BAC">
      <w:pPr>
        <w:pStyle w:val="InfoPara"/>
      </w:pPr>
      <w:r>
        <w:t>Vegetation Type</w:t>
      </w:r>
    </w:p>
    <w:p w:rsidR="00516DBC" w:rsidP="00516DBC" w:rsidRDefault="00516DBC" w14:paraId="3592FDD5" w14:textId="77777777">
      <w:r>
        <w:t>Forest and Woodland</w:t>
      </w:r>
    </w:p>
    <w:p w:rsidR="00516DBC" w:rsidP="00516DBC" w:rsidRDefault="00516DBC" w14:paraId="6320AAFF" w14:textId="77777777">
      <w:pPr>
        <w:pStyle w:val="InfoPara"/>
      </w:pPr>
      <w:r>
        <w:t>Map Zones</w:t>
      </w:r>
    </w:p>
    <w:p w:rsidR="00F853F0" w:rsidP="009F4CF5" w:rsidRDefault="009F4CF5" w14:paraId="3A1CA54B" w14:textId="7B034381">
      <w:r>
        <w:t>2, 3</w:t>
      </w:r>
    </w:p>
    <w:p w:rsidR="00516DBC" w:rsidP="00516DBC" w:rsidRDefault="00516DBC" w14:paraId="77FDF5CD" w14:textId="77777777">
      <w:pPr>
        <w:pStyle w:val="InfoPara"/>
      </w:pPr>
      <w:r>
        <w:t>Geographic Range</w:t>
      </w:r>
    </w:p>
    <w:p w:rsidR="008B3EA1" w:rsidP="00356702" w:rsidRDefault="008B3EA1" w14:paraId="24C3EFB7" w14:textId="7BAC79CE">
      <w:r>
        <w:t>This type is also found in t</w:t>
      </w:r>
      <w:r>
        <w:t>he portion of map zone (MZ) 7 that falls within the Klamath and West Cascade ecoregions</w:t>
      </w:r>
      <w:r>
        <w:t>, and</w:t>
      </w:r>
      <w:bookmarkStart w:name="_GoBack" w:id="0"/>
      <w:bookmarkEnd w:id="0"/>
      <w:r>
        <w:t xml:space="preserve"> the portions of MZ05 and MZ06 that fa</w:t>
      </w:r>
      <w:r>
        <w:t>ll within the Klamath ecoregion.</w:t>
      </w:r>
    </w:p>
    <w:p w:rsidR="008B3EA1" w:rsidP="00356702" w:rsidRDefault="008B3EA1" w14:paraId="4960921E" w14:textId="77777777"/>
    <w:p w:rsidR="00356702" w:rsidP="00356702" w:rsidRDefault="00516DBC" w14:paraId="19F96A66" w14:textId="52C1E182">
      <w:r>
        <w:t>This type occurs in the Klamath-Siskiyou region (</w:t>
      </w:r>
      <w:r w:rsidR="00F6200E">
        <w:t>California</w:t>
      </w:r>
      <w:r>
        <w:t xml:space="preserve"> and </w:t>
      </w:r>
      <w:r w:rsidR="00F6200E">
        <w:t>Oregon</w:t>
      </w:r>
      <w:r>
        <w:t xml:space="preserve">) and may extend to the west side of Mount Shasta and the upper Sacramento and Pitt rivers, and south through much of the upper elevations of the Mendocino </w:t>
      </w:r>
      <w:r w:rsidR="00F6200E">
        <w:t>National Forest</w:t>
      </w:r>
      <w:r>
        <w:t>.</w:t>
      </w:r>
      <w:r w:rsidR="00356702">
        <w:t xml:space="preserve"> This </w:t>
      </w:r>
      <w:proofErr w:type="gramStart"/>
      <w:r w:rsidR="00356702">
        <w:t>particular model</w:t>
      </w:r>
      <w:proofErr w:type="gramEnd"/>
      <w:r w:rsidR="00356702">
        <w:t xml:space="preserve"> and description appl</w:t>
      </w:r>
      <w:r w:rsidR="00F6200E">
        <w:t>y</w:t>
      </w:r>
      <w:r w:rsidR="00356702">
        <w:t xml:space="preserve"> within the Pacific Northwest Coast, West Cascades, Klamath Mountains</w:t>
      </w:r>
      <w:r w:rsidR="00F6200E">
        <w:t>,</w:t>
      </w:r>
      <w:r w:rsidR="00356702">
        <w:t xml:space="preserve"> and California North Coast ecoregions.</w:t>
      </w:r>
    </w:p>
    <w:p w:rsidR="00516DBC" w:rsidP="00516DBC" w:rsidRDefault="00516DBC" w14:paraId="64CBA538" w14:textId="5460A07B"/>
    <w:p w:rsidR="00516DBC" w:rsidP="00516DBC" w:rsidRDefault="00516DBC" w14:paraId="738E36F9" w14:textId="77777777">
      <w:pPr>
        <w:pStyle w:val="InfoPara"/>
      </w:pPr>
      <w:r>
        <w:t>Biophysical Site Description</w:t>
      </w:r>
    </w:p>
    <w:p w:rsidR="00516DBC" w:rsidP="00516DBC" w:rsidRDefault="00516DBC" w14:paraId="31DFE24C" w14:textId="3890B1B6">
      <w:r>
        <w:t xml:space="preserve">This type occurs primarily </w:t>
      </w:r>
      <w:r w:rsidR="00F6200E">
        <w:t>i</w:t>
      </w:r>
      <w:r>
        <w:t>n north</w:t>
      </w:r>
      <w:r w:rsidR="00F6200E">
        <w:t>ern</w:t>
      </w:r>
      <w:r>
        <w:t xml:space="preserve"> and east</w:t>
      </w:r>
      <w:r w:rsidR="00F6200E">
        <w:t xml:space="preserve">ern </w:t>
      </w:r>
      <w:r>
        <w:t xml:space="preserve">aspects, </w:t>
      </w:r>
      <w:r w:rsidR="00F6200E">
        <w:t xml:space="preserve">in </w:t>
      </w:r>
      <w:r>
        <w:t>moist sites such as toe-slopes</w:t>
      </w:r>
      <w:r w:rsidR="00F6200E">
        <w:t>,</w:t>
      </w:r>
      <w:r>
        <w:t xml:space="preserve"> as well as </w:t>
      </w:r>
      <w:r w:rsidR="00F6200E">
        <w:t xml:space="preserve">in </w:t>
      </w:r>
      <w:r>
        <w:t>protected settings throughout the geographic range. Typically occurs with 100-150cm annual precipitation</w:t>
      </w:r>
      <w:r w:rsidR="00F6200E">
        <w:t>, with</w:t>
      </w:r>
      <w:r>
        <w:t xml:space="preserve"> 50% as snow. It is found from 800-1</w:t>
      </w:r>
      <w:r w:rsidR="00F6200E">
        <w:t>,</w:t>
      </w:r>
      <w:r>
        <w:t>000m (2</w:t>
      </w:r>
      <w:r w:rsidR="00F6200E">
        <w:t>,</w:t>
      </w:r>
      <w:r>
        <w:t>400-3</w:t>
      </w:r>
      <w:r w:rsidR="00F6200E">
        <w:t>,</w:t>
      </w:r>
      <w:r>
        <w:t xml:space="preserve">000ft) in the Sierra Nevada </w:t>
      </w:r>
      <w:r w:rsidR="00F6200E">
        <w:t xml:space="preserve">range </w:t>
      </w:r>
      <w:r>
        <w:t xml:space="preserve">and </w:t>
      </w:r>
      <w:r w:rsidR="00F6200E">
        <w:t xml:space="preserve">from </w:t>
      </w:r>
      <w:r>
        <w:t>1</w:t>
      </w:r>
      <w:r w:rsidR="00F6200E">
        <w:t>,</w:t>
      </w:r>
      <w:r>
        <w:t>250-2</w:t>
      </w:r>
      <w:r w:rsidR="00F6200E">
        <w:t>,</w:t>
      </w:r>
      <w:r>
        <w:t>200m (3</w:t>
      </w:r>
      <w:r w:rsidR="00F6200E">
        <w:t>,</w:t>
      </w:r>
      <w:r>
        <w:t>800-6</w:t>
      </w:r>
      <w:r w:rsidR="00F6200E">
        <w:t>,</w:t>
      </w:r>
      <w:r>
        <w:t>700ft) in the Klamath Mountains.</w:t>
      </w:r>
    </w:p>
    <w:p w:rsidR="001777D8" w:rsidP="00516DBC" w:rsidRDefault="001777D8" w14:paraId="4D444574" w14:textId="4F294E7A"/>
    <w:p w:rsidR="00516DBC" w:rsidP="00516DBC" w:rsidRDefault="00516DBC" w14:paraId="74F9508D" w14:textId="77777777">
      <w:pPr>
        <w:pStyle w:val="InfoPara"/>
      </w:pPr>
      <w:r>
        <w:t>Vegetation Description</w:t>
      </w:r>
    </w:p>
    <w:p w:rsidR="00516DBC" w:rsidP="00516DBC" w:rsidRDefault="00516DBC" w14:paraId="1B94345A" w14:textId="79E47F9F">
      <w:r>
        <w:t>Mesic mixed</w:t>
      </w:r>
      <w:r w:rsidR="00F6200E">
        <w:t>-</w:t>
      </w:r>
      <w:r>
        <w:t xml:space="preserve">conifer forests are typically composed of three or more species typically including </w:t>
      </w:r>
      <w:proofErr w:type="spellStart"/>
      <w:r w:rsidRPr="00281088" w:rsidR="001777D8">
        <w:rPr>
          <w:i/>
        </w:rPr>
        <w:t>Abies</w:t>
      </w:r>
      <w:proofErr w:type="spellEnd"/>
      <w:r w:rsidRPr="00281088" w:rsidR="001777D8">
        <w:rPr>
          <w:i/>
        </w:rPr>
        <w:t xml:space="preserve"> </w:t>
      </w:r>
      <w:proofErr w:type="spellStart"/>
      <w:r w:rsidRPr="00281088" w:rsidR="001777D8">
        <w:rPr>
          <w:i/>
        </w:rPr>
        <w:t>concolor</w:t>
      </w:r>
      <w:proofErr w:type="spellEnd"/>
      <w:r w:rsidR="00F6200E">
        <w:t>,</w:t>
      </w:r>
      <w:r w:rsidRPr="00281088">
        <w:rPr>
          <w:i/>
        </w:rPr>
        <w:t xml:space="preserve"> </w:t>
      </w:r>
      <w:r w:rsidRPr="00281088" w:rsidR="001777D8">
        <w:rPr>
          <w:i/>
        </w:rPr>
        <w:t xml:space="preserve">Pinus </w:t>
      </w:r>
      <w:proofErr w:type="spellStart"/>
      <w:r w:rsidRPr="00281088" w:rsidR="001777D8">
        <w:rPr>
          <w:i/>
        </w:rPr>
        <w:t>lambertiana</w:t>
      </w:r>
      <w:proofErr w:type="spellEnd"/>
      <w:r w:rsidR="00F6200E">
        <w:t>,</w:t>
      </w:r>
      <w:r w:rsidRPr="00281088" w:rsidR="001777D8">
        <w:rPr>
          <w:i/>
        </w:rPr>
        <w:t xml:space="preserve"> and </w:t>
      </w:r>
      <w:proofErr w:type="spellStart"/>
      <w:r w:rsidRPr="00281088" w:rsidR="001777D8">
        <w:rPr>
          <w:rStyle w:val="search1"/>
          <w:i/>
          <w:iCs/>
          <w:color w:val="auto"/>
        </w:rPr>
        <w:t>Calocedrus</w:t>
      </w:r>
      <w:proofErr w:type="spellEnd"/>
      <w:r w:rsidRPr="00281088" w:rsidR="001777D8">
        <w:rPr>
          <w:rStyle w:val="search1"/>
          <w:i/>
          <w:color w:val="auto"/>
        </w:rPr>
        <w:t xml:space="preserve"> </w:t>
      </w:r>
      <w:proofErr w:type="spellStart"/>
      <w:r w:rsidRPr="00281088" w:rsidR="001777D8">
        <w:rPr>
          <w:rStyle w:val="search1"/>
          <w:i/>
          <w:iCs/>
          <w:color w:val="auto"/>
        </w:rPr>
        <w:t>decurrens</w:t>
      </w:r>
      <w:proofErr w:type="spellEnd"/>
      <w:r w:rsidR="00F6200E">
        <w:rPr>
          <w:rStyle w:val="search1"/>
          <w:iCs/>
          <w:color w:val="auto"/>
        </w:rPr>
        <w:t>.</w:t>
      </w:r>
      <w:r w:rsidRPr="00281088">
        <w:rPr>
          <w:i/>
        </w:rPr>
        <w:t xml:space="preserve"> </w:t>
      </w:r>
      <w:proofErr w:type="spellStart"/>
      <w:r w:rsidRPr="00281088" w:rsidR="001777D8">
        <w:rPr>
          <w:i/>
        </w:rPr>
        <w:t>Pseudotsuga</w:t>
      </w:r>
      <w:proofErr w:type="spellEnd"/>
      <w:r w:rsidRPr="00281088" w:rsidR="001777D8">
        <w:rPr>
          <w:i/>
        </w:rPr>
        <w:t xml:space="preserve"> </w:t>
      </w:r>
      <w:proofErr w:type="spellStart"/>
      <w:r w:rsidRPr="00281088" w:rsidR="001777D8">
        <w:rPr>
          <w:i/>
        </w:rPr>
        <w:t>menziesii</w:t>
      </w:r>
      <w:proofErr w:type="spellEnd"/>
      <w:r w:rsidRPr="00281088">
        <w:rPr>
          <w:i/>
        </w:rPr>
        <w:t xml:space="preserve">, </w:t>
      </w:r>
      <w:r w:rsidRPr="00281088" w:rsidR="001777D8">
        <w:rPr>
          <w:i/>
        </w:rPr>
        <w:t>Pinus ponderosa</w:t>
      </w:r>
      <w:r w:rsidR="00F6200E">
        <w:t>,</w:t>
      </w:r>
      <w:r w:rsidRPr="00281088">
        <w:rPr>
          <w:i/>
        </w:rPr>
        <w:t xml:space="preserve"> </w:t>
      </w:r>
      <w:r w:rsidRPr="00F6200E">
        <w:t>and</w:t>
      </w:r>
      <w:r w:rsidRPr="00281088">
        <w:rPr>
          <w:i/>
        </w:rPr>
        <w:t xml:space="preserve"> </w:t>
      </w:r>
      <w:r w:rsidRPr="00281088" w:rsidR="001777D8">
        <w:rPr>
          <w:i/>
        </w:rPr>
        <w:t xml:space="preserve">Pinus </w:t>
      </w:r>
      <w:proofErr w:type="spellStart"/>
      <w:r w:rsidRPr="00281088" w:rsidR="001777D8">
        <w:rPr>
          <w:i/>
        </w:rPr>
        <w:t>jeffreyi</w:t>
      </w:r>
      <w:proofErr w:type="spellEnd"/>
      <w:r>
        <w:t xml:space="preserve"> occur but are not dominant. In limited locations in the central Sierra Nevada, </w:t>
      </w:r>
      <w:proofErr w:type="spellStart"/>
      <w:r w:rsidRPr="00281088" w:rsidR="001777D8">
        <w:rPr>
          <w:i/>
        </w:rPr>
        <w:t>Sequoiadendron</w:t>
      </w:r>
      <w:proofErr w:type="spellEnd"/>
      <w:r w:rsidRPr="00281088" w:rsidR="001777D8">
        <w:rPr>
          <w:i/>
        </w:rPr>
        <w:t xml:space="preserve"> </w:t>
      </w:r>
      <w:proofErr w:type="spellStart"/>
      <w:r w:rsidRPr="00281088" w:rsidR="001777D8">
        <w:rPr>
          <w:i/>
        </w:rPr>
        <w:t>giganteum</w:t>
      </w:r>
      <w:proofErr w:type="spellEnd"/>
      <w:r>
        <w:t xml:space="preserve"> dominates, usually with </w:t>
      </w:r>
      <w:proofErr w:type="spellStart"/>
      <w:r w:rsidRPr="00281088">
        <w:rPr>
          <w:i/>
        </w:rPr>
        <w:t>Abies</w:t>
      </w:r>
      <w:proofErr w:type="spellEnd"/>
      <w:r w:rsidRPr="00281088">
        <w:rPr>
          <w:i/>
        </w:rPr>
        <w:t xml:space="preserve"> </w:t>
      </w:r>
      <w:proofErr w:type="spellStart"/>
      <w:r w:rsidRPr="00281088">
        <w:rPr>
          <w:i/>
        </w:rPr>
        <w:t>concolor</w:t>
      </w:r>
      <w:proofErr w:type="spellEnd"/>
      <w:r w:rsidR="00F8270F">
        <w:t xml:space="preserve"> and </w:t>
      </w:r>
      <w:r w:rsidRPr="00281088" w:rsidR="00F8270F">
        <w:rPr>
          <w:i/>
        </w:rPr>
        <w:t xml:space="preserve">Pinus </w:t>
      </w:r>
      <w:proofErr w:type="spellStart"/>
      <w:r w:rsidRPr="00281088" w:rsidR="00F8270F">
        <w:rPr>
          <w:i/>
        </w:rPr>
        <w:t>lambertiana</w:t>
      </w:r>
      <w:proofErr w:type="spellEnd"/>
      <w:r>
        <w:t xml:space="preserve">, and at highest elevations also with </w:t>
      </w:r>
      <w:proofErr w:type="spellStart"/>
      <w:r w:rsidRPr="00281088">
        <w:rPr>
          <w:i/>
        </w:rPr>
        <w:t>Abies</w:t>
      </w:r>
      <w:proofErr w:type="spellEnd"/>
      <w:r w:rsidRPr="00281088">
        <w:rPr>
          <w:i/>
        </w:rPr>
        <w:t xml:space="preserve"> </w:t>
      </w:r>
      <w:proofErr w:type="spellStart"/>
      <w:r w:rsidRPr="00281088">
        <w:rPr>
          <w:i/>
        </w:rPr>
        <w:t>magnifica</w:t>
      </w:r>
      <w:proofErr w:type="spellEnd"/>
      <w:r>
        <w:t xml:space="preserve">. </w:t>
      </w:r>
      <w:proofErr w:type="spellStart"/>
      <w:r w:rsidRPr="00281088" w:rsidR="00F55FBF">
        <w:rPr>
          <w:i/>
        </w:rPr>
        <w:t>Chrysolepis</w:t>
      </w:r>
      <w:proofErr w:type="spellEnd"/>
      <w:r w:rsidRPr="00281088" w:rsidR="00F55FBF">
        <w:rPr>
          <w:i/>
        </w:rPr>
        <w:t xml:space="preserve"> </w:t>
      </w:r>
      <w:proofErr w:type="spellStart"/>
      <w:r w:rsidRPr="00281088" w:rsidR="00F55FBF">
        <w:rPr>
          <w:i/>
        </w:rPr>
        <w:t>chrysophylla</w:t>
      </w:r>
      <w:proofErr w:type="spellEnd"/>
      <w:r w:rsidR="002652B4">
        <w:t xml:space="preserve">, </w:t>
      </w:r>
      <w:r w:rsidRPr="00281088" w:rsidR="002652B4">
        <w:rPr>
          <w:i/>
        </w:rPr>
        <w:t xml:space="preserve">Arbutus </w:t>
      </w:r>
      <w:proofErr w:type="spellStart"/>
      <w:r w:rsidRPr="00281088" w:rsidR="002652B4">
        <w:rPr>
          <w:i/>
        </w:rPr>
        <w:t>menziesii</w:t>
      </w:r>
      <w:proofErr w:type="spellEnd"/>
      <w:r w:rsidR="00F6200E">
        <w:t>,</w:t>
      </w:r>
      <w:r>
        <w:t xml:space="preserve"> and other hardwood species are also common components. Common understory species include </w:t>
      </w:r>
      <w:r w:rsidRPr="00281088">
        <w:rPr>
          <w:i/>
        </w:rPr>
        <w:t xml:space="preserve">Corylus </w:t>
      </w:r>
      <w:proofErr w:type="spellStart"/>
      <w:r w:rsidRPr="00281088">
        <w:rPr>
          <w:i/>
        </w:rPr>
        <w:t>cornuta</w:t>
      </w:r>
      <w:proofErr w:type="spellEnd"/>
      <w:r w:rsidR="00F6200E">
        <w:t xml:space="preserve"> and</w:t>
      </w:r>
      <w:r>
        <w:t xml:space="preserve"> </w:t>
      </w:r>
      <w:proofErr w:type="spellStart"/>
      <w:r w:rsidRPr="00281088">
        <w:rPr>
          <w:i/>
        </w:rPr>
        <w:t>Cornus</w:t>
      </w:r>
      <w:proofErr w:type="spellEnd"/>
      <w:r w:rsidRPr="00281088">
        <w:rPr>
          <w:i/>
        </w:rPr>
        <w:t xml:space="preserve"> </w:t>
      </w:r>
      <w:proofErr w:type="spellStart"/>
      <w:r w:rsidRPr="00281088">
        <w:rPr>
          <w:i/>
        </w:rPr>
        <w:t>nuttallii</w:t>
      </w:r>
      <w:proofErr w:type="spellEnd"/>
      <w:r>
        <w:t>, and</w:t>
      </w:r>
      <w:r w:rsidR="00F6200E">
        <w:t>,</w:t>
      </w:r>
      <w:r>
        <w:t xml:space="preserve"> at higher elevations</w:t>
      </w:r>
      <w:r w:rsidR="00F6200E">
        <w:t>,</w:t>
      </w:r>
      <w:r>
        <w:t xml:space="preserve"> </w:t>
      </w:r>
      <w:proofErr w:type="spellStart"/>
      <w:r w:rsidRPr="00281088">
        <w:rPr>
          <w:i/>
        </w:rPr>
        <w:lastRenderedPageBreak/>
        <w:t>Chrysolepis</w:t>
      </w:r>
      <w:proofErr w:type="spellEnd"/>
      <w:r w:rsidRPr="00281088">
        <w:rPr>
          <w:i/>
        </w:rPr>
        <w:t xml:space="preserve"> sempervirens</w:t>
      </w:r>
      <w:r>
        <w:t xml:space="preserve">. </w:t>
      </w:r>
      <w:proofErr w:type="spellStart"/>
      <w:r w:rsidRPr="00281088">
        <w:rPr>
          <w:i/>
        </w:rPr>
        <w:t>Arctostaphylos</w:t>
      </w:r>
      <w:proofErr w:type="spellEnd"/>
      <w:r w:rsidRPr="00281088">
        <w:rPr>
          <w:i/>
        </w:rPr>
        <w:t xml:space="preserve"> </w:t>
      </w:r>
      <w:proofErr w:type="spellStart"/>
      <w:r w:rsidRPr="00281088">
        <w:rPr>
          <w:i/>
        </w:rPr>
        <w:t>patula</w:t>
      </w:r>
      <w:proofErr w:type="spellEnd"/>
      <w:r w:rsidR="00F6200E">
        <w:t>,</w:t>
      </w:r>
      <w:r w:rsidRPr="00281088">
        <w:rPr>
          <w:i/>
        </w:rPr>
        <w:t xml:space="preserve"> Ceanothus </w:t>
      </w:r>
      <w:proofErr w:type="spellStart"/>
      <w:r w:rsidRPr="00281088">
        <w:rPr>
          <w:i/>
        </w:rPr>
        <w:t>integerrimus</w:t>
      </w:r>
      <w:proofErr w:type="spellEnd"/>
      <w:r w:rsidR="00F6200E">
        <w:t>,</w:t>
      </w:r>
      <w:r w:rsidRPr="00281088">
        <w:rPr>
          <w:i/>
        </w:rPr>
        <w:t xml:space="preserve"> Ceanothus </w:t>
      </w:r>
      <w:proofErr w:type="spellStart"/>
      <w:r w:rsidRPr="00281088">
        <w:rPr>
          <w:i/>
        </w:rPr>
        <w:t>cordulatus</w:t>
      </w:r>
      <w:proofErr w:type="spellEnd"/>
      <w:r w:rsidR="00F6200E">
        <w:t>,</w:t>
      </w:r>
      <w:r w:rsidRPr="00281088">
        <w:rPr>
          <w:i/>
        </w:rPr>
        <w:t xml:space="preserve"> Ceanothus </w:t>
      </w:r>
      <w:proofErr w:type="spellStart"/>
      <w:r w:rsidRPr="00281088">
        <w:rPr>
          <w:i/>
        </w:rPr>
        <w:t>parvifolius</w:t>
      </w:r>
      <w:proofErr w:type="spellEnd"/>
      <w:r w:rsidR="00F6200E">
        <w:t>, and</w:t>
      </w:r>
      <w:r w:rsidRPr="00281088">
        <w:rPr>
          <w:i/>
        </w:rPr>
        <w:t xml:space="preserve"> </w:t>
      </w:r>
      <w:proofErr w:type="spellStart"/>
      <w:r w:rsidRPr="00281088">
        <w:rPr>
          <w:i/>
        </w:rPr>
        <w:t>Ribes</w:t>
      </w:r>
      <w:proofErr w:type="spellEnd"/>
      <w:r>
        <w:t xml:space="preserve"> spp. are more common in areas of recent fire or other disturbance.</w:t>
      </w:r>
    </w:p>
    <w:p w:rsidR="00EA5DBD" w:rsidP="00516DBC" w:rsidRDefault="00EA5DBD" w14:paraId="1FA90F61" w14:textId="77777777"/>
    <w:p w:rsidR="00EA5DBD" w:rsidP="00516DBC" w:rsidRDefault="00EA5DBD" w14:paraId="33BFB5EF" w14:textId="77777777">
      <w:r>
        <w:t xml:space="preserve">Southwest Oregon Plant Association Groups (SWOPAG, </w:t>
      </w:r>
      <w:proofErr w:type="spellStart"/>
      <w:r>
        <w:t>Atzet</w:t>
      </w:r>
      <w:proofErr w:type="spellEnd"/>
      <w:r>
        <w:t xml:space="preserve"> et al. 1996) included in this type are:</w:t>
      </w:r>
    </w:p>
    <w:tbl>
      <w:tblPr>
        <w:tblW w:w="9483" w:type="dxa"/>
        <w:tblInd w:w="93" w:type="dxa"/>
        <w:tblLook w:val="04A0" w:firstRow="1" w:lastRow="0" w:firstColumn="1" w:lastColumn="0" w:noHBand="0" w:noVBand="1"/>
      </w:tblPr>
      <w:tblGrid>
        <w:gridCol w:w="1365"/>
        <w:gridCol w:w="3148"/>
        <w:gridCol w:w="4970"/>
      </w:tblGrid>
      <w:tr w:rsidR="00EA5DBD" w:rsidTr="003D3DFD" w14:paraId="200B37BB" w14:textId="77777777">
        <w:trPr>
          <w:trHeight w:val="312"/>
        </w:trPr>
        <w:tc>
          <w:tcPr>
            <w:tcW w:w="136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3D3DFD" w:rsidR="00EA5DBD" w:rsidRDefault="00EA5DBD" w14:paraId="5CB3666B" w14:textId="77777777">
            <w:pPr>
              <w:jc w:val="right"/>
              <w:rPr>
                <w:rFonts w:ascii="Calibri" w:hAnsi="Calibri"/>
                <w:b/>
              </w:rPr>
            </w:pPr>
            <w:r w:rsidRPr="003D3DFD">
              <w:rPr>
                <w:b/>
              </w:rPr>
              <w:t>SWOPAG</w:t>
            </w:r>
          </w:p>
        </w:tc>
        <w:tc>
          <w:tcPr>
            <w:tcW w:w="3148" w:type="dxa"/>
            <w:tcBorders>
              <w:top w:val="single" w:color="auto" w:sz="4" w:space="0"/>
              <w:left w:val="nil"/>
              <w:bottom w:val="single" w:color="auto" w:sz="4" w:space="0"/>
              <w:right w:val="single" w:color="auto" w:sz="4" w:space="0"/>
            </w:tcBorders>
            <w:shd w:val="clear" w:color="auto" w:fill="auto"/>
            <w:noWrap/>
            <w:vAlign w:val="bottom"/>
          </w:tcPr>
          <w:p w:rsidRPr="003D3DFD" w:rsidR="00EA5DBD" w:rsidRDefault="00EA5DBD" w14:paraId="696CF37B" w14:textId="77777777">
            <w:pPr>
              <w:rPr>
                <w:rFonts w:ascii="Calibri" w:hAnsi="Calibri"/>
                <w:b/>
              </w:rPr>
            </w:pPr>
            <w:r w:rsidRPr="003D3DFD">
              <w:rPr>
                <w:b/>
              </w:rPr>
              <w:t>Blue Book Plant Association</w:t>
            </w:r>
          </w:p>
        </w:tc>
        <w:tc>
          <w:tcPr>
            <w:tcW w:w="4970" w:type="dxa"/>
            <w:tcBorders>
              <w:top w:val="single" w:color="auto" w:sz="4" w:space="0"/>
              <w:left w:val="nil"/>
              <w:bottom w:val="single" w:color="auto" w:sz="4" w:space="0"/>
              <w:right w:val="single" w:color="auto" w:sz="4" w:space="0"/>
            </w:tcBorders>
            <w:shd w:val="clear" w:color="auto" w:fill="auto"/>
            <w:noWrap/>
            <w:vAlign w:val="bottom"/>
          </w:tcPr>
          <w:p w:rsidRPr="003D3DFD" w:rsidR="00EA5DBD" w:rsidRDefault="00EA5DBD" w14:paraId="13C5A302" w14:textId="77777777">
            <w:pPr>
              <w:rPr>
                <w:rFonts w:ascii="Calibri" w:hAnsi="Calibri"/>
                <w:b/>
              </w:rPr>
            </w:pPr>
            <w:r w:rsidRPr="003D3DFD">
              <w:rPr>
                <w:b/>
              </w:rPr>
              <w:t>P/A Blue Book PAG Name</w:t>
            </w:r>
          </w:p>
        </w:tc>
      </w:tr>
      <w:tr w:rsidR="00EA5DBD" w:rsidTr="003D3DFD" w14:paraId="5B982FCF" w14:textId="77777777">
        <w:trPr>
          <w:trHeight w:val="312"/>
        </w:trPr>
        <w:tc>
          <w:tcPr>
            <w:tcW w:w="136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EA5DBD" w:rsidRDefault="00EA5DBD" w14:paraId="6965B6A8" w14:textId="77777777">
            <w:pPr>
              <w:jc w:val="right"/>
              <w:rPr>
                <w:rFonts w:ascii="Calibri" w:hAnsi="Calibri"/>
              </w:rPr>
            </w:pPr>
            <w:r>
              <w:rPr>
                <w:rFonts w:ascii="Calibri" w:hAnsi="Calibri"/>
              </w:rPr>
              <w:t>1409</w:t>
            </w:r>
          </w:p>
        </w:tc>
        <w:tc>
          <w:tcPr>
            <w:tcW w:w="3148" w:type="dxa"/>
            <w:tcBorders>
              <w:top w:val="single" w:color="auto" w:sz="4" w:space="0"/>
              <w:left w:val="nil"/>
              <w:bottom w:val="single" w:color="auto" w:sz="4" w:space="0"/>
              <w:right w:val="single" w:color="auto" w:sz="4" w:space="0"/>
            </w:tcBorders>
            <w:shd w:val="clear" w:color="auto" w:fill="auto"/>
            <w:noWrap/>
            <w:vAlign w:val="bottom"/>
            <w:hideMark/>
          </w:tcPr>
          <w:p w:rsidR="00EA5DBD" w:rsidRDefault="00EA5DBD" w14:paraId="7E1D2DEF" w14:textId="77777777">
            <w:pPr>
              <w:rPr>
                <w:rFonts w:ascii="Calibri" w:hAnsi="Calibri"/>
              </w:rPr>
            </w:pPr>
            <w:r>
              <w:rPr>
                <w:rFonts w:ascii="Calibri" w:hAnsi="Calibri"/>
              </w:rPr>
              <w:t>PSME-CACH6/BENE2</w:t>
            </w:r>
          </w:p>
        </w:tc>
        <w:tc>
          <w:tcPr>
            <w:tcW w:w="4970" w:type="dxa"/>
            <w:tcBorders>
              <w:top w:val="single" w:color="auto" w:sz="4" w:space="0"/>
              <w:left w:val="nil"/>
              <w:bottom w:val="single" w:color="auto" w:sz="4" w:space="0"/>
              <w:right w:val="single" w:color="auto" w:sz="4" w:space="0"/>
            </w:tcBorders>
            <w:shd w:val="clear" w:color="auto" w:fill="auto"/>
            <w:noWrap/>
            <w:vAlign w:val="bottom"/>
            <w:hideMark/>
          </w:tcPr>
          <w:p w:rsidR="00EA5DBD" w:rsidRDefault="00EA5DBD" w14:paraId="40782109" w14:textId="77777777">
            <w:pPr>
              <w:rPr>
                <w:rFonts w:ascii="Calibri" w:hAnsi="Calibri"/>
              </w:rPr>
            </w:pPr>
            <w:r>
              <w:rPr>
                <w:rFonts w:ascii="Calibri" w:hAnsi="Calibri"/>
              </w:rPr>
              <w:t>Douglas-fir-Chinquapin/</w:t>
            </w:r>
            <w:proofErr w:type="spellStart"/>
            <w:r>
              <w:rPr>
                <w:rFonts w:ascii="Calibri" w:hAnsi="Calibri"/>
              </w:rPr>
              <w:t>Salal</w:t>
            </w:r>
            <w:proofErr w:type="spellEnd"/>
            <w:r>
              <w:rPr>
                <w:rFonts w:ascii="Calibri" w:hAnsi="Calibri"/>
              </w:rPr>
              <w:t xml:space="preserve"> - SWO</w:t>
            </w:r>
          </w:p>
        </w:tc>
      </w:tr>
      <w:tr w:rsidR="00EA5DBD" w:rsidTr="003D3DFD" w14:paraId="39EE5BF4"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786EF45C" w14:textId="77777777">
            <w:pPr>
              <w:jc w:val="right"/>
              <w:rPr>
                <w:rFonts w:ascii="Calibri" w:hAnsi="Calibri"/>
              </w:rPr>
            </w:pPr>
            <w:r>
              <w:rPr>
                <w:rFonts w:ascii="Calibri" w:hAnsi="Calibri"/>
              </w:rPr>
              <w:t>1409</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53A1574B" w14:textId="77777777">
            <w:pPr>
              <w:rPr>
                <w:rFonts w:ascii="Calibri" w:hAnsi="Calibri"/>
              </w:rPr>
            </w:pPr>
            <w:r>
              <w:rPr>
                <w:rFonts w:ascii="Calibri" w:hAnsi="Calibri"/>
              </w:rPr>
              <w:t>PSME/GASH-BENE2</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6F9ECB69" w14:textId="77777777">
            <w:pPr>
              <w:rPr>
                <w:rFonts w:ascii="Calibri" w:hAnsi="Calibri"/>
              </w:rPr>
            </w:pPr>
            <w:r>
              <w:rPr>
                <w:rFonts w:ascii="Calibri" w:hAnsi="Calibri"/>
              </w:rPr>
              <w:t>Douglas-fir-Chinquapin/</w:t>
            </w:r>
            <w:proofErr w:type="spellStart"/>
            <w:r>
              <w:rPr>
                <w:rFonts w:ascii="Calibri" w:hAnsi="Calibri"/>
              </w:rPr>
              <w:t>Salal</w:t>
            </w:r>
            <w:proofErr w:type="spellEnd"/>
            <w:r>
              <w:rPr>
                <w:rFonts w:ascii="Calibri" w:hAnsi="Calibri"/>
              </w:rPr>
              <w:t xml:space="preserve"> - SWO</w:t>
            </w:r>
          </w:p>
        </w:tc>
      </w:tr>
      <w:tr w:rsidR="00EA5DBD" w:rsidTr="003D3DFD" w14:paraId="760751BF"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084A6D32" w14:textId="77777777">
            <w:pPr>
              <w:jc w:val="right"/>
              <w:rPr>
                <w:rFonts w:ascii="Calibri" w:hAnsi="Calibri"/>
              </w:rPr>
            </w:pPr>
            <w:r>
              <w:rPr>
                <w:rFonts w:ascii="Calibri" w:hAnsi="Calibri"/>
              </w:rPr>
              <w:t>1409</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2A4BCA91" w14:textId="77777777">
            <w:pPr>
              <w:rPr>
                <w:rFonts w:ascii="Calibri" w:hAnsi="Calibri"/>
              </w:rPr>
            </w:pPr>
            <w:r>
              <w:rPr>
                <w:rFonts w:ascii="Calibri" w:hAnsi="Calibri"/>
              </w:rPr>
              <w:t>PSME/RUSP/POMU</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8A6E761" w14:textId="77777777">
            <w:pPr>
              <w:rPr>
                <w:rFonts w:ascii="Calibri" w:hAnsi="Calibri"/>
              </w:rPr>
            </w:pPr>
            <w:r>
              <w:rPr>
                <w:rFonts w:ascii="Calibri" w:hAnsi="Calibri"/>
              </w:rPr>
              <w:t>Douglas-fir-Chinquapin/</w:t>
            </w:r>
            <w:proofErr w:type="spellStart"/>
            <w:r>
              <w:rPr>
                <w:rFonts w:ascii="Calibri" w:hAnsi="Calibri"/>
              </w:rPr>
              <w:t>Salal</w:t>
            </w:r>
            <w:proofErr w:type="spellEnd"/>
            <w:r>
              <w:rPr>
                <w:rFonts w:ascii="Calibri" w:hAnsi="Calibri"/>
              </w:rPr>
              <w:t xml:space="preserve"> - SWO</w:t>
            </w:r>
          </w:p>
        </w:tc>
      </w:tr>
      <w:tr w:rsidR="00EA5DBD" w:rsidTr="003D3DFD" w14:paraId="4C44BBFF"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11D8009B" w14:textId="77777777">
            <w:pPr>
              <w:jc w:val="right"/>
              <w:rPr>
                <w:rFonts w:ascii="Calibri" w:hAnsi="Calibri"/>
              </w:rPr>
            </w:pPr>
            <w:r>
              <w:rPr>
                <w:rFonts w:ascii="Calibri" w:hAnsi="Calibri"/>
              </w:rPr>
              <w:t>1409</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269BE34C" w14:textId="77777777">
            <w:pPr>
              <w:rPr>
                <w:rFonts w:ascii="Calibri" w:hAnsi="Calibri"/>
              </w:rPr>
            </w:pPr>
            <w:r>
              <w:rPr>
                <w:rFonts w:ascii="Calibri" w:hAnsi="Calibri"/>
              </w:rPr>
              <w:t>PSME/GASH-RHMA3</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456B9BCC" w14:textId="77777777">
            <w:pPr>
              <w:rPr>
                <w:rFonts w:ascii="Calibri" w:hAnsi="Calibri"/>
              </w:rPr>
            </w:pPr>
            <w:r>
              <w:rPr>
                <w:rFonts w:ascii="Calibri" w:hAnsi="Calibri"/>
              </w:rPr>
              <w:t>Douglas-fir-Chinquapin/</w:t>
            </w:r>
            <w:proofErr w:type="spellStart"/>
            <w:r>
              <w:rPr>
                <w:rFonts w:ascii="Calibri" w:hAnsi="Calibri"/>
              </w:rPr>
              <w:t>Salal</w:t>
            </w:r>
            <w:proofErr w:type="spellEnd"/>
            <w:r>
              <w:rPr>
                <w:rFonts w:ascii="Calibri" w:hAnsi="Calibri"/>
              </w:rPr>
              <w:t xml:space="preserve"> - SWO</w:t>
            </w:r>
          </w:p>
        </w:tc>
      </w:tr>
      <w:tr w:rsidR="00EA5DBD" w:rsidTr="003D3DFD" w14:paraId="08547B41"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03ED0C25" w14:textId="77777777">
            <w:pPr>
              <w:jc w:val="right"/>
              <w:rPr>
                <w:rFonts w:ascii="Calibri" w:hAnsi="Calibri"/>
              </w:rPr>
            </w:pPr>
            <w:r>
              <w:rPr>
                <w:rFonts w:ascii="Calibri" w:hAnsi="Calibri"/>
              </w:rPr>
              <w:t>1411</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37F78723" w14:textId="77777777">
            <w:pPr>
              <w:rPr>
                <w:rFonts w:ascii="Calibri" w:hAnsi="Calibri"/>
              </w:rPr>
            </w:pPr>
            <w:r>
              <w:rPr>
                <w:rFonts w:ascii="Calibri" w:hAnsi="Calibri"/>
              </w:rPr>
              <w:t>PSME/QUVA-ARNE/XETE</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2E081D30" w14:textId="77777777">
            <w:pPr>
              <w:rPr>
                <w:rFonts w:ascii="Calibri" w:hAnsi="Calibri"/>
              </w:rPr>
            </w:pPr>
            <w:r>
              <w:rPr>
                <w:rFonts w:ascii="Calibri" w:hAnsi="Calibri"/>
              </w:rPr>
              <w:t>Douglas-fir-Ultramafic - SWO</w:t>
            </w:r>
          </w:p>
        </w:tc>
      </w:tr>
      <w:tr w:rsidR="00EA5DBD" w:rsidTr="003D3DFD" w14:paraId="2390F092"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2C0924A9" w14:textId="77777777">
            <w:pPr>
              <w:jc w:val="right"/>
              <w:rPr>
                <w:rFonts w:ascii="Calibri" w:hAnsi="Calibri"/>
              </w:rPr>
            </w:pPr>
            <w:r>
              <w:rPr>
                <w:rFonts w:ascii="Calibri" w:hAnsi="Calibri"/>
              </w:rPr>
              <w:t>2001</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75D03C23" w14:textId="77777777">
            <w:pPr>
              <w:rPr>
                <w:rFonts w:ascii="Calibri" w:hAnsi="Calibri"/>
              </w:rPr>
            </w:pPr>
            <w:r>
              <w:rPr>
                <w:rFonts w:ascii="Calibri" w:hAnsi="Calibri"/>
              </w:rPr>
              <w:t>ABCO-LIDE3/CHUM</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509FF543" w14:textId="77777777">
            <w:pPr>
              <w:rPr>
                <w:rFonts w:ascii="Calibri" w:hAnsi="Calibri"/>
              </w:rPr>
            </w:pPr>
            <w:r>
              <w:rPr>
                <w:rFonts w:ascii="Calibri" w:hAnsi="Calibri"/>
              </w:rPr>
              <w:t>White Fir - cool, dry</w:t>
            </w:r>
          </w:p>
        </w:tc>
      </w:tr>
      <w:tr w:rsidR="00EA5DBD" w:rsidTr="003D3DFD" w14:paraId="7214CB56"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0A69D3BB" w14:textId="77777777">
            <w:pPr>
              <w:jc w:val="right"/>
              <w:rPr>
                <w:rFonts w:ascii="Calibri" w:hAnsi="Calibri"/>
              </w:rPr>
            </w:pPr>
            <w:r>
              <w:rPr>
                <w:rFonts w:ascii="Calibri" w:hAnsi="Calibri"/>
              </w:rPr>
              <w:t>2001</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18EC5360" w14:textId="77777777">
            <w:pPr>
              <w:rPr>
                <w:rFonts w:ascii="Calibri" w:hAnsi="Calibri"/>
              </w:rPr>
            </w:pPr>
            <w:r>
              <w:rPr>
                <w:rFonts w:ascii="Calibri" w:hAnsi="Calibri"/>
              </w:rPr>
              <w:t>ABCO/ARNE</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D474452" w14:textId="77777777">
            <w:pPr>
              <w:rPr>
                <w:rFonts w:ascii="Calibri" w:hAnsi="Calibri"/>
              </w:rPr>
            </w:pPr>
            <w:r>
              <w:rPr>
                <w:rFonts w:ascii="Calibri" w:hAnsi="Calibri"/>
              </w:rPr>
              <w:t>White Fir - cool, dry</w:t>
            </w:r>
          </w:p>
        </w:tc>
      </w:tr>
      <w:tr w:rsidR="00EA5DBD" w:rsidTr="003D3DFD" w14:paraId="203CFB68"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22C9A25F" w14:textId="77777777">
            <w:pPr>
              <w:jc w:val="right"/>
              <w:rPr>
                <w:rFonts w:ascii="Calibri" w:hAnsi="Calibri"/>
              </w:rPr>
            </w:pPr>
            <w:r>
              <w:rPr>
                <w:rFonts w:ascii="Calibri" w:hAnsi="Calibri"/>
              </w:rPr>
              <w:t>2001</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2C66E15E" w14:textId="77777777">
            <w:pPr>
              <w:rPr>
                <w:rFonts w:ascii="Calibri" w:hAnsi="Calibri"/>
              </w:rPr>
            </w:pPr>
            <w:r>
              <w:rPr>
                <w:rFonts w:ascii="Calibri" w:hAnsi="Calibri"/>
              </w:rPr>
              <w:t>ABCO/QUVA</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01E0983D" w14:textId="77777777">
            <w:pPr>
              <w:rPr>
                <w:rFonts w:ascii="Calibri" w:hAnsi="Calibri"/>
              </w:rPr>
            </w:pPr>
            <w:r>
              <w:rPr>
                <w:rFonts w:ascii="Calibri" w:hAnsi="Calibri"/>
              </w:rPr>
              <w:t>White Fir - cool, dry</w:t>
            </w:r>
          </w:p>
        </w:tc>
      </w:tr>
      <w:tr w:rsidR="00EA5DBD" w:rsidTr="003D3DFD" w14:paraId="52267E93"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5E8594CE" w14:textId="77777777">
            <w:pPr>
              <w:jc w:val="right"/>
              <w:rPr>
                <w:rFonts w:ascii="Calibri" w:hAnsi="Calibri"/>
              </w:rPr>
            </w:pPr>
            <w:r>
              <w:rPr>
                <w:rFonts w:ascii="Calibri" w:hAnsi="Calibri"/>
              </w:rPr>
              <w:t>2001</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45AA9361" w14:textId="77777777">
            <w:pPr>
              <w:rPr>
                <w:rFonts w:ascii="Calibri" w:hAnsi="Calibri"/>
              </w:rPr>
            </w:pPr>
            <w:r>
              <w:rPr>
                <w:rFonts w:ascii="Calibri" w:hAnsi="Calibri"/>
              </w:rPr>
              <w:t>ABCO/XETE</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BE4C356" w14:textId="77777777">
            <w:pPr>
              <w:rPr>
                <w:rFonts w:ascii="Calibri" w:hAnsi="Calibri"/>
              </w:rPr>
            </w:pPr>
            <w:r>
              <w:rPr>
                <w:rFonts w:ascii="Calibri" w:hAnsi="Calibri"/>
              </w:rPr>
              <w:t>White Fir - cool, dry</w:t>
            </w:r>
          </w:p>
        </w:tc>
      </w:tr>
      <w:tr w:rsidR="00EA5DBD" w:rsidTr="003D3DFD" w14:paraId="4E3633F1"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29D2C06B" w14:textId="77777777">
            <w:pPr>
              <w:jc w:val="right"/>
              <w:rPr>
                <w:rFonts w:ascii="Calibri" w:hAnsi="Calibri"/>
              </w:rPr>
            </w:pPr>
            <w:r>
              <w:rPr>
                <w:rFonts w:ascii="Calibri" w:hAnsi="Calibri"/>
              </w:rPr>
              <w:t>2002</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152C9BBF" w14:textId="77777777">
            <w:pPr>
              <w:rPr>
                <w:rFonts w:ascii="Calibri" w:hAnsi="Calibri"/>
              </w:rPr>
            </w:pPr>
            <w:r>
              <w:rPr>
                <w:rFonts w:ascii="Calibri" w:hAnsi="Calibri"/>
              </w:rPr>
              <w:t>ABCO/ACCI/OXOR</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6B5F9DD0" w14:textId="77777777">
            <w:pPr>
              <w:rPr>
                <w:rFonts w:ascii="Calibri" w:hAnsi="Calibri"/>
              </w:rPr>
            </w:pPr>
            <w:r>
              <w:rPr>
                <w:rFonts w:ascii="Calibri" w:hAnsi="Calibri"/>
              </w:rPr>
              <w:t>White Fir/Pacific Rhododendron</w:t>
            </w:r>
          </w:p>
        </w:tc>
      </w:tr>
      <w:tr w:rsidR="00EA5DBD" w:rsidTr="003D3DFD" w14:paraId="5B66FDA7"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1073764D" w14:textId="77777777">
            <w:pPr>
              <w:jc w:val="right"/>
              <w:rPr>
                <w:rFonts w:ascii="Calibri" w:hAnsi="Calibri"/>
              </w:rPr>
            </w:pPr>
            <w:r>
              <w:rPr>
                <w:rFonts w:ascii="Calibri" w:hAnsi="Calibri"/>
              </w:rPr>
              <w:t>2002</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388E21F8" w14:textId="77777777">
            <w:pPr>
              <w:rPr>
                <w:rFonts w:ascii="Calibri" w:hAnsi="Calibri"/>
              </w:rPr>
            </w:pPr>
            <w:r>
              <w:rPr>
                <w:rFonts w:ascii="Calibri" w:hAnsi="Calibri"/>
              </w:rPr>
              <w:t>ABCO/RHMA3-BENE2</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FB9F133" w14:textId="77777777">
            <w:pPr>
              <w:rPr>
                <w:rFonts w:ascii="Calibri" w:hAnsi="Calibri"/>
              </w:rPr>
            </w:pPr>
            <w:r>
              <w:rPr>
                <w:rFonts w:ascii="Calibri" w:hAnsi="Calibri"/>
              </w:rPr>
              <w:t>White Fir/Pacific Rhododendron</w:t>
            </w:r>
          </w:p>
        </w:tc>
      </w:tr>
      <w:tr w:rsidR="00EA5DBD" w:rsidTr="003D3DFD" w14:paraId="62CD73E9"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191DDE7D" w14:textId="77777777">
            <w:pPr>
              <w:jc w:val="right"/>
              <w:rPr>
                <w:rFonts w:ascii="Calibri" w:hAnsi="Calibri"/>
              </w:rPr>
            </w:pPr>
            <w:r>
              <w:rPr>
                <w:rFonts w:ascii="Calibri" w:hAnsi="Calibri"/>
              </w:rPr>
              <w:t>2002</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29ED2DB0" w14:textId="77777777">
            <w:pPr>
              <w:rPr>
                <w:rFonts w:ascii="Calibri" w:hAnsi="Calibri"/>
              </w:rPr>
            </w:pPr>
            <w:r>
              <w:rPr>
                <w:rFonts w:ascii="Calibri" w:hAnsi="Calibri"/>
              </w:rPr>
              <w:t>ABCO/RHMA3-QUSA2</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0AFE8F55" w14:textId="77777777">
            <w:pPr>
              <w:rPr>
                <w:rFonts w:ascii="Calibri" w:hAnsi="Calibri"/>
              </w:rPr>
            </w:pPr>
            <w:r>
              <w:rPr>
                <w:rFonts w:ascii="Calibri" w:hAnsi="Calibri"/>
              </w:rPr>
              <w:t>White Fir/Pacific Rhododendron</w:t>
            </w:r>
          </w:p>
        </w:tc>
      </w:tr>
      <w:tr w:rsidR="00EA5DBD" w:rsidTr="003D3DFD" w14:paraId="46BBB548"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7EE4AF25" w14:textId="77777777">
            <w:pPr>
              <w:jc w:val="right"/>
              <w:rPr>
                <w:rFonts w:ascii="Calibri" w:hAnsi="Calibri"/>
              </w:rPr>
            </w:pPr>
            <w:r>
              <w:rPr>
                <w:rFonts w:ascii="Calibri" w:hAnsi="Calibri"/>
              </w:rPr>
              <w:t>2003</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26202829" w14:textId="77777777">
            <w:pPr>
              <w:rPr>
                <w:rFonts w:ascii="Calibri" w:hAnsi="Calibri"/>
              </w:rPr>
            </w:pPr>
            <w:r>
              <w:rPr>
                <w:rFonts w:ascii="Calibri" w:hAnsi="Calibri"/>
              </w:rPr>
              <w:t>ABCO-CADE27/TRLA6</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AB18157" w14:textId="77777777">
            <w:pPr>
              <w:rPr>
                <w:rFonts w:ascii="Calibri" w:hAnsi="Calibri"/>
              </w:rPr>
            </w:pPr>
            <w:r>
              <w:rPr>
                <w:rFonts w:ascii="Calibri" w:hAnsi="Calibri"/>
              </w:rPr>
              <w:t xml:space="preserve">White Fir/Dwarf </w:t>
            </w:r>
            <w:proofErr w:type="spellStart"/>
            <w:r>
              <w:rPr>
                <w:rFonts w:ascii="Calibri" w:hAnsi="Calibri"/>
              </w:rPr>
              <w:t>Oregongrape</w:t>
            </w:r>
            <w:proofErr w:type="spellEnd"/>
          </w:p>
        </w:tc>
      </w:tr>
      <w:tr w:rsidR="00EA5DBD" w:rsidTr="003D3DFD" w14:paraId="05ACEFCB"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2A265A5B" w14:textId="77777777">
            <w:pPr>
              <w:jc w:val="right"/>
              <w:rPr>
                <w:rFonts w:ascii="Calibri" w:hAnsi="Calibri"/>
              </w:rPr>
            </w:pPr>
            <w:r>
              <w:rPr>
                <w:rFonts w:ascii="Calibri" w:hAnsi="Calibri"/>
              </w:rPr>
              <w:t>2003</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1C652EAD" w14:textId="77777777">
            <w:pPr>
              <w:rPr>
                <w:rFonts w:ascii="Calibri" w:hAnsi="Calibri"/>
              </w:rPr>
            </w:pPr>
            <w:r>
              <w:rPr>
                <w:rFonts w:ascii="Calibri" w:hAnsi="Calibri"/>
              </w:rPr>
              <w:t>ABCO/BENE2</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70BC5F9D" w14:textId="77777777">
            <w:pPr>
              <w:rPr>
                <w:rFonts w:ascii="Calibri" w:hAnsi="Calibri"/>
              </w:rPr>
            </w:pPr>
            <w:r>
              <w:rPr>
                <w:rFonts w:ascii="Calibri" w:hAnsi="Calibri"/>
              </w:rPr>
              <w:t xml:space="preserve">White Fir/Dwarf </w:t>
            </w:r>
            <w:proofErr w:type="spellStart"/>
            <w:r>
              <w:rPr>
                <w:rFonts w:ascii="Calibri" w:hAnsi="Calibri"/>
              </w:rPr>
              <w:t>Oregongrape</w:t>
            </w:r>
            <w:proofErr w:type="spellEnd"/>
          </w:p>
        </w:tc>
      </w:tr>
      <w:tr w:rsidR="00EA5DBD" w:rsidTr="003D3DFD" w14:paraId="62A7DCA6"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5677E5A2" w14:textId="77777777">
            <w:pPr>
              <w:jc w:val="right"/>
              <w:rPr>
                <w:rFonts w:ascii="Calibri" w:hAnsi="Calibri"/>
              </w:rPr>
            </w:pPr>
            <w:r>
              <w:rPr>
                <w:rFonts w:ascii="Calibri" w:hAnsi="Calibri"/>
              </w:rPr>
              <w:t>2003</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50B15C1B" w14:textId="77777777">
            <w:pPr>
              <w:rPr>
                <w:rFonts w:ascii="Calibri" w:hAnsi="Calibri"/>
              </w:rPr>
            </w:pPr>
            <w:r>
              <w:rPr>
                <w:rFonts w:ascii="Calibri" w:hAnsi="Calibri"/>
              </w:rPr>
              <w:t>ABCO/BENE2/ACTR</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F2752FF" w14:textId="77777777">
            <w:pPr>
              <w:rPr>
                <w:rFonts w:ascii="Calibri" w:hAnsi="Calibri"/>
              </w:rPr>
            </w:pPr>
            <w:r>
              <w:rPr>
                <w:rFonts w:ascii="Calibri" w:hAnsi="Calibri"/>
              </w:rPr>
              <w:t xml:space="preserve">White Fir/Dwarf </w:t>
            </w:r>
            <w:proofErr w:type="spellStart"/>
            <w:r>
              <w:rPr>
                <w:rFonts w:ascii="Calibri" w:hAnsi="Calibri"/>
              </w:rPr>
              <w:t>Oregongrape</w:t>
            </w:r>
            <w:proofErr w:type="spellEnd"/>
          </w:p>
        </w:tc>
      </w:tr>
      <w:tr w:rsidR="00EA5DBD" w:rsidTr="003D3DFD" w14:paraId="70BD27FF"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5CC8A83E" w14:textId="77777777">
            <w:pPr>
              <w:jc w:val="right"/>
              <w:rPr>
                <w:rFonts w:ascii="Calibri" w:hAnsi="Calibri"/>
              </w:rPr>
            </w:pPr>
            <w:r>
              <w:rPr>
                <w:rFonts w:ascii="Calibri" w:hAnsi="Calibri"/>
              </w:rPr>
              <w:t>2003</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18EB277F" w14:textId="77777777">
            <w:pPr>
              <w:rPr>
                <w:rFonts w:ascii="Calibri" w:hAnsi="Calibri"/>
              </w:rPr>
            </w:pPr>
            <w:r>
              <w:rPr>
                <w:rFonts w:ascii="Calibri" w:hAnsi="Calibri"/>
              </w:rPr>
              <w:t>ABCO/BENE2/LIBOL</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1056E5DE" w14:textId="77777777">
            <w:pPr>
              <w:rPr>
                <w:rFonts w:ascii="Calibri" w:hAnsi="Calibri"/>
              </w:rPr>
            </w:pPr>
            <w:r>
              <w:rPr>
                <w:rFonts w:ascii="Calibri" w:hAnsi="Calibri"/>
              </w:rPr>
              <w:t xml:space="preserve">White Fir/Dwarf </w:t>
            </w:r>
            <w:proofErr w:type="spellStart"/>
            <w:r>
              <w:rPr>
                <w:rFonts w:ascii="Calibri" w:hAnsi="Calibri"/>
              </w:rPr>
              <w:t>Oregongrape</w:t>
            </w:r>
            <w:proofErr w:type="spellEnd"/>
          </w:p>
        </w:tc>
      </w:tr>
      <w:tr w:rsidR="00EA5DBD" w:rsidTr="003D3DFD" w14:paraId="05288D2F"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23B4643D" w14:textId="77777777">
            <w:pPr>
              <w:jc w:val="right"/>
              <w:rPr>
                <w:rFonts w:ascii="Calibri" w:hAnsi="Calibri"/>
              </w:rPr>
            </w:pPr>
            <w:r>
              <w:rPr>
                <w:rFonts w:ascii="Calibri" w:hAnsi="Calibri"/>
              </w:rPr>
              <w:t>2004</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5A7642B6" w14:textId="77777777">
            <w:pPr>
              <w:rPr>
                <w:rFonts w:ascii="Calibri" w:hAnsi="Calibri"/>
              </w:rPr>
            </w:pPr>
            <w:r>
              <w:rPr>
                <w:rFonts w:ascii="Calibri" w:hAnsi="Calibri"/>
              </w:rPr>
              <w:t>ABCO-PSME/ROGY</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05EA360F" w14:textId="77777777">
            <w:pPr>
              <w:rPr>
                <w:rFonts w:ascii="Calibri" w:hAnsi="Calibri"/>
              </w:rPr>
            </w:pPr>
            <w:r>
              <w:rPr>
                <w:rFonts w:ascii="Calibri" w:hAnsi="Calibri"/>
              </w:rPr>
              <w:t>White Fir-Douglas-fir - warm, dry</w:t>
            </w:r>
          </w:p>
        </w:tc>
      </w:tr>
      <w:tr w:rsidR="00EA5DBD" w:rsidTr="003D3DFD" w14:paraId="297ACA9C"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7FBCEC3B" w14:textId="77777777">
            <w:pPr>
              <w:jc w:val="right"/>
              <w:rPr>
                <w:rFonts w:ascii="Calibri" w:hAnsi="Calibri"/>
              </w:rPr>
            </w:pPr>
            <w:r>
              <w:rPr>
                <w:rFonts w:ascii="Calibri" w:hAnsi="Calibri"/>
              </w:rPr>
              <w:t>2004</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0DBFA16D" w14:textId="77777777">
            <w:pPr>
              <w:rPr>
                <w:rFonts w:ascii="Calibri" w:hAnsi="Calibri"/>
              </w:rPr>
            </w:pPr>
            <w:r>
              <w:rPr>
                <w:rFonts w:ascii="Calibri" w:hAnsi="Calibri"/>
              </w:rPr>
              <w:t>ABCO/SYMO</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0BA08E2B" w14:textId="77777777">
            <w:pPr>
              <w:rPr>
                <w:rFonts w:ascii="Calibri" w:hAnsi="Calibri"/>
              </w:rPr>
            </w:pPr>
            <w:r>
              <w:rPr>
                <w:rFonts w:ascii="Calibri" w:hAnsi="Calibri"/>
              </w:rPr>
              <w:t>White Fir-Douglas-fir - warm, dry</w:t>
            </w:r>
          </w:p>
        </w:tc>
      </w:tr>
      <w:tr w:rsidR="00EA5DBD" w:rsidTr="003D3DFD" w14:paraId="027C427F"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66BB84FB" w14:textId="77777777">
            <w:pPr>
              <w:jc w:val="right"/>
              <w:rPr>
                <w:rFonts w:ascii="Calibri" w:hAnsi="Calibri"/>
              </w:rPr>
            </w:pPr>
            <w:r>
              <w:rPr>
                <w:rFonts w:ascii="Calibri" w:hAnsi="Calibri"/>
              </w:rPr>
              <w:t>2004</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42E987DF" w14:textId="77777777">
            <w:pPr>
              <w:rPr>
                <w:rFonts w:ascii="Calibri" w:hAnsi="Calibri"/>
              </w:rPr>
            </w:pPr>
            <w:r>
              <w:rPr>
                <w:rFonts w:ascii="Calibri" w:hAnsi="Calibri"/>
              </w:rPr>
              <w:t>PSME-ABCO</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140E4510" w14:textId="77777777">
            <w:pPr>
              <w:rPr>
                <w:rFonts w:ascii="Calibri" w:hAnsi="Calibri"/>
              </w:rPr>
            </w:pPr>
            <w:r>
              <w:rPr>
                <w:rFonts w:ascii="Calibri" w:hAnsi="Calibri"/>
              </w:rPr>
              <w:t>White Fir-Douglas-fir - warm, dry</w:t>
            </w:r>
          </w:p>
        </w:tc>
      </w:tr>
      <w:tr w:rsidR="00EA5DBD" w:rsidTr="003D3DFD" w14:paraId="5B5BAF77"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740FA0C8" w14:textId="77777777">
            <w:pPr>
              <w:jc w:val="right"/>
              <w:rPr>
                <w:rFonts w:ascii="Calibri" w:hAnsi="Calibri"/>
              </w:rPr>
            </w:pPr>
            <w:r>
              <w:rPr>
                <w:rFonts w:ascii="Calibri" w:hAnsi="Calibri"/>
              </w:rPr>
              <w:t>2006</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1697FDAA" w14:textId="77777777">
            <w:pPr>
              <w:rPr>
                <w:rFonts w:ascii="Calibri" w:hAnsi="Calibri"/>
              </w:rPr>
            </w:pPr>
            <w:r>
              <w:rPr>
                <w:rFonts w:ascii="Calibri" w:hAnsi="Calibri"/>
              </w:rPr>
              <w:t>ABCO-TSHE/BENE2/LIBOL</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5FEB279E" w14:textId="77777777">
            <w:pPr>
              <w:rPr>
                <w:rFonts w:ascii="Calibri" w:hAnsi="Calibri"/>
              </w:rPr>
            </w:pPr>
            <w:r>
              <w:rPr>
                <w:rFonts w:ascii="Calibri" w:hAnsi="Calibri"/>
              </w:rPr>
              <w:t xml:space="preserve">White Fir-Western Hemlock/Dwarf </w:t>
            </w:r>
            <w:proofErr w:type="spellStart"/>
            <w:r>
              <w:rPr>
                <w:rFonts w:ascii="Calibri" w:hAnsi="Calibri"/>
              </w:rPr>
              <w:t>Oregongrape</w:t>
            </w:r>
            <w:proofErr w:type="spellEnd"/>
          </w:p>
        </w:tc>
      </w:tr>
      <w:tr w:rsidR="00EA5DBD" w:rsidTr="003D3DFD" w14:paraId="43C83CEC"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6767449D" w14:textId="77777777">
            <w:pPr>
              <w:jc w:val="right"/>
              <w:rPr>
                <w:rFonts w:ascii="Calibri" w:hAnsi="Calibri"/>
              </w:rPr>
            </w:pPr>
            <w:r>
              <w:rPr>
                <w:rFonts w:ascii="Calibri" w:hAnsi="Calibri"/>
              </w:rPr>
              <w:t>2006</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7FC039CF" w14:textId="77777777">
            <w:pPr>
              <w:rPr>
                <w:rFonts w:ascii="Calibri" w:hAnsi="Calibri"/>
              </w:rPr>
            </w:pPr>
            <w:r>
              <w:rPr>
                <w:rFonts w:ascii="Calibri" w:hAnsi="Calibri"/>
              </w:rPr>
              <w:t>ABCO/GASH-BENE2</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0C76C74B" w14:textId="77777777">
            <w:pPr>
              <w:rPr>
                <w:rFonts w:ascii="Calibri" w:hAnsi="Calibri"/>
              </w:rPr>
            </w:pPr>
            <w:r>
              <w:rPr>
                <w:rFonts w:ascii="Calibri" w:hAnsi="Calibri"/>
              </w:rPr>
              <w:t xml:space="preserve">White Fir-Western Hemlock/Dwarf </w:t>
            </w:r>
            <w:proofErr w:type="spellStart"/>
            <w:r>
              <w:rPr>
                <w:rFonts w:ascii="Calibri" w:hAnsi="Calibri"/>
              </w:rPr>
              <w:t>Oregongrape</w:t>
            </w:r>
            <w:proofErr w:type="spellEnd"/>
          </w:p>
        </w:tc>
      </w:tr>
      <w:tr w:rsidR="00EA5DBD" w:rsidTr="003D3DFD" w14:paraId="1C84D596"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73D5F7CF" w14:textId="77777777">
            <w:pPr>
              <w:jc w:val="right"/>
              <w:rPr>
                <w:rFonts w:ascii="Calibri" w:hAnsi="Calibri"/>
              </w:rPr>
            </w:pPr>
            <w:r>
              <w:rPr>
                <w:rFonts w:ascii="Calibri" w:hAnsi="Calibri"/>
              </w:rPr>
              <w:t>2098</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7290A460" w14:textId="77777777">
            <w:pPr>
              <w:rPr>
                <w:rFonts w:ascii="Calibri" w:hAnsi="Calibri"/>
              </w:rPr>
            </w:pPr>
            <w:r>
              <w:rPr>
                <w:rFonts w:ascii="Calibri" w:hAnsi="Calibri"/>
              </w:rPr>
              <w:t>ABCO-ABMAS/ACTR</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31FEF189" w14:textId="77777777">
            <w:pPr>
              <w:rPr>
                <w:rFonts w:ascii="Calibri" w:hAnsi="Calibri"/>
              </w:rPr>
            </w:pPr>
            <w:r>
              <w:rPr>
                <w:rFonts w:ascii="Calibri" w:hAnsi="Calibri"/>
              </w:rPr>
              <w:t>White Fir-Shasta Red Fir</w:t>
            </w:r>
          </w:p>
        </w:tc>
      </w:tr>
      <w:tr w:rsidR="00EA5DBD" w:rsidTr="003D3DFD" w14:paraId="0082E2D1"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2F02938A" w14:textId="77777777">
            <w:pPr>
              <w:jc w:val="right"/>
              <w:rPr>
                <w:rFonts w:ascii="Calibri" w:hAnsi="Calibri"/>
              </w:rPr>
            </w:pPr>
            <w:r>
              <w:rPr>
                <w:rFonts w:ascii="Calibri" w:hAnsi="Calibri"/>
              </w:rPr>
              <w:t>2098</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10E2E9E1" w14:textId="77777777">
            <w:pPr>
              <w:rPr>
                <w:rFonts w:ascii="Calibri" w:hAnsi="Calibri"/>
              </w:rPr>
            </w:pPr>
            <w:r>
              <w:rPr>
                <w:rFonts w:ascii="Calibri" w:hAnsi="Calibri"/>
              </w:rPr>
              <w:t>ABCO-ABMAS/CHUM-ANDE3</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6C3320EC" w14:textId="77777777">
            <w:pPr>
              <w:rPr>
                <w:rFonts w:ascii="Calibri" w:hAnsi="Calibri"/>
              </w:rPr>
            </w:pPr>
            <w:r>
              <w:rPr>
                <w:rFonts w:ascii="Calibri" w:hAnsi="Calibri"/>
              </w:rPr>
              <w:t>White Fir-Shasta Red Fir</w:t>
            </w:r>
          </w:p>
        </w:tc>
      </w:tr>
      <w:tr w:rsidR="00EA5DBD" w:rsidTr="003D3DFD" w14:paraId="1B04C07A" w14:textId="77777777">
        <w:trPr>
          <w:trHeight w:val="312"/>
        </w:trPr>
        <w:tc>
          <w:tcPr>
            <w:tcW w:w="1365" w:type="dxa"/>
            <w:tcBorders>
              <w:top w:val="nil"/>
              <w:left w:val="single" w:color="auto" w:sz="4" w:space="0"/>
              <w:bottom w:val="single" w:color="auto" w:sz="4" w:space="0"/>
              <w:right w:val="single" w:color="auto" w:sz="4" w:space="0"/>
            </w:tcBorders>
            <w:shd w:val="clear" w:color="auto" w:fill="auto"/>
            <w:noWrap/>
            <w:vAlign w:val="bottom"/>
            <w:hideMark/>
          </w:tcPr>
          <w:p w:rsidR="00EA5DBD" w:rsidRDefault="00EA5DBD" w14:paraId="384420C0" w14:textId="77777777">
            <w:pPr>
              <w:jc w:val="right"/>
              <w:rPr>
                <w:rFonts w:ascii="Calibri" w:hAnsi="Calibri"/>
              </w:rPr>
            </w:pPr>
            <w:r>
              <w:rPr>
                <w:rFonts w:ascii="Calibri" w:hAnsi="Calibri"/>
              </w:rPr>
              <w:t>2098</w:t>
            </w:r>
          </w:p>
        </w:tc>
        <w:tc>
          <w:tcPr>
            <w:tcW w:w="3148" w:type="dxa"/>
            <w:tcBorders>
              <w:top w:val="nil"/>
              <w:left w:val="nil"/>
              <w:bottom w:val="single" w:color="auto" w:sz="4" w:space="0"/>
              <w:right w:val="single" w:color="auto" w:sz="4" w:space="0"/>
            </w:tcBorders>
            <w:shd w:val="clear" w:color="auto" w:fill="auto"/>
            <w:noWrap/>
            <w:vAlign w:val="bottom"/>
            <w:hideMark/>
          </w:tcPr>
          <w:p w:rsidR="00EA5DBD" w:rsidRDefault="00EA5DBD" w14:paraId="28A941C4" w14:textId="77777777">
            <w:pPr>
              <w:rPr>
                <w:rFonts w:ascii="Calibri" w:hAnsi="Calibri"/>
              </w:rPr>
            </w:pPr>
            <w:r>
              <w:rPr>
                <w:rFonts w:ascii="Calibri" w:hAnsi="Calibri"/>
              </w:rPr>
              <w:t>ABCO-ABMAS/QUSA2</w:t>
            </w:r>
          </w:p>
        </w:tc>
        <w:tc>
          <w:tcPr>
            <w:tcW w:w="4970" w:type="dxa"/>
            <w:tcBorders>
              <w:top w:val="nil"/>
              <w:left w:val="nil"/>
              <w:bottom w:val="single" w:color="auto" w:sz="4" w:space="0"/>
              <w:right w:val="single" w:color="auto" w:sz="4" w:space="0"/>
            </w:tcBorders>
            <w:shd w:val="clear" w:color="auto" w:fill="auto"/>
            <w:noWrap/>
            <w:vAlign w:val="bottom"/>
            <w:hideMark/>
          </w:tcPr>
          <w:p w:rsidR="00EA5DBD" w:rsidRDefault="00EA5DBD" w14:paraId="004CBD3F" w14:textId="77777777">
            <w:pPr>
              <w:rPr>
                <w:rFonts w:ascii="Calibri" w:hAnsi="Calibri"/>
              </w:rPr>
            </w:pPr>
            <w:r>
              <w:rPr>
                <w:rFonts w:ascii="Calibri" w:hAnsi="Calibri"/>
              </w:rPr>
              <w:t>White Fir-Shasta Red Fir</w:t>
            </w:r>
          </w:p>
        </w:tc>
      </w:tr>
      <w:tr w:rsidR="00EA5DBD" w:rsidTr="003D3DFD" w14:paraId="70BF1A29" w14:textId="77777777">
        <w:trPr>
          <w:trHeight w:val="324"/>
        </w:trPr>
        <w:tc>
          <w:tcPr>
            <w:tcW w:w="1365" w:type="dxa"/>
            <w:tcBorders>
              <w:top w:val="single" w:color="auto" w:sz="4" w:space="0"/>
              <w:left w:val="single" w:color="auto" w:sz="4" w:space="0"/>
              <w:bottom w:val="single" w:color="auto" w:sz="8" w:space="0"/>
              <w:right w:val="single" w:color="auto" w:sz="4" w:space="0"/>
            </w:tcBorders>
            <w:shd w:val="clear" w:color="auto" w:fill="auto"/>
            <w:noWrap/>
            <w:vAlign w:val="bottom"/>
            <w:hideMark/>
          </w:tcPr>
          <w:p w:rsidR="00EA5DBD" w:rsidRDefault="00EA5DBD" w14:paraId="2058D0B4" w14:textId="77777777">
            <w:pPr>
              <w:jc w:val="right"/>
              <w:rPr>
                <w:rFonts w:ascii="Calibri" w:hAnsi="Calibri"/>
              </w:rPr>
            </w:pPr>
            <w:r>
              <w:rPr>
                <w:rFonts w:ascii="Calibri" w:hAnsi="Calibri"/>
              </w:rPr>
              <w:t>2098</w:t>
            </w:r>
          </w:p>
        </w:tc>
        <w:tc>
          <w:tcPr>
            <w:tcW w:w="3148" w:type="dxa"/>
            <w:tcBorders>
              <w:top w:val="single" w:color="auto" w:sz="4" w:space="0"/>
              <w:left w:val="nil"/>
              <w:bottom w:val="single" w:color="auto" w:sz="8" w:space="0"/>
              <w:right w:val="single" w:color="auto" w:sz="4" w:space="0"/>
            </w:tcBorders>
            <w:shd w:val="clear" w:color="auto" w:fill="auto"/>
            <w:noWrap/>
            <w:vAlign w:val="bottom"/>
            <w:hideMark/>
          </w:tcPr>
          <w:p w:rsidR="00EA5DBD" w:rsidRDefault="00EA5DBD" w14:paraId="0A4B5D17" w14:textId="77777777">
            <w:pPr>
              <w:rPr>
                <w:rFonts w:ascii="Calibri" w:hAnsi="Calibri"/>
              </w:rPr>
            </w:pPr>
            <w:r>
              <w:rPr>
                <w:rFonts w:ascii="Calibri" w:hAnsi="Calibri"/>
              </w:rPr>
              <w:t>ABCO-PIBR/CHUM-PYPI2</w:t>
            </w:r>
          </w:p>
        </w:tc>
        <w:tc>
          <w:tcPr>
            <w:tcW w:w="4970" w:type="dxa"/>
            <w:tcBorders>
              <w:top w:val="single" w:color="auto" w:sz="4" w:space="0"/>
              <w:left w:val="nil"/>
              <w:bottom w:val="single" w:color="auto" w:sz="8" w:space="0"/>
              <w:right w:val="single" w:color="auto" w:sz="4" w:space="0"/>
            </w:tcBorders>
            <w:shd w:val="clear" w:color="auto" w:fill="auto"/>
            <w:noWrap/>
            <w:vAlign w:val="bottom"/>
            <w:hideMark/>
          </w:tcPr>
          <w:p w:rsidR="00EA5DBD" w:rsidRDefault="00EA5DBD" w14:paraId="083EEAB7" w14:textId="77777777">
            <w:pPr>
              <w:rPr>
                <w:rFonts w:ascii="Calibri" w:hAnsi="Calibri"/>
              </w:rPr>
            </w:pPr>
            <w:r>
              <w:rPr>
                <w:rFonts w:ascii="Calibri" w:hAnsi="Calibri"/>
              </w:rPr>
              <w:t>White Fir-Shasta Red Fir</w:t>
            </w:r>
          </w:p>
        </w:tc>
      </w:tr>
    </w:tbl>
    <w:p w:rsidR="00EA5DBD" w:rsidP="00516DBC" w:rsidRDefault="00EA5DBD" w14:paraId="6E5B9320" w14:textId="77777777"/>
    <w:p w:rsidR="00516DBC" w:rsidP="00516DBC" w:rsidRDefault="00516DBC" w14:paraId="4A2812C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lambertiana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bl>
    <w:p>
      <w:r>
        <w:rPr>
          <w:sz w:val="16"/>
        </w:rPr>
        <w:t>Species names are from the NRCS PLANTS database. Check species codes at http://plants.usda.gov.</w:t>
      </w:r>
    </w:p>
    <w:p w:rsidR="00516DBC" w:rsidP="00516DBC" w:rsidRDefault="00516DBC" w14:paraId="2BFF137E" w14:textId="77777777">
      <w:pPr>
        <w:pStyle w:val="InfoPara"/>
      </w:pPr>
      <w:r>
        <w:t>Disturbance Description</w:t>
      </w:r>
    </w:p>
    <w:p w:rsidR="00516DBC" w:rsidP="00516DBC" w:rsidRDefault="0066387F" w14:paraId="3532ED47" w14:textId="0BC125AE">
      <w:r>
        <w:lastRenderedPageBreak/>
        <w:t>Fire is a dominant disturbance shaping mesic mixed</w:t>
      </w:r>
      <w:r w:rsidR="00F92CF8">
        <w:t>-</w:t>
      </w:r>
      <w:r>
        <w:t>conifer forest. Research suggests that fire</w:t>
      </w:r>
      <w:r w:rsidR="00F92CF8">
        <w:t>-</w:t>
      </w:r>
      <w:r>
        <w:t xml:space="preserve">mediated development pathways and </w:t>
      </w:r>
      <w:r w:rsidR="002652B4">
        <w:t>low</w:t>
      </w:r>
      <w:r w:rsidR="00F92CF8">
        <w:t>-</w:t>
      </w:r>
      <w:r w:rsidR="002652B4">
        <w:t>intensity</w:t>
      </w:r>
      <w:r>
        <w:t xml:space="preserve"> fires were more important in the mesic</w:t>
      </w:r>
      <w:r w:rsidR="005D6812">
        <w:t xml:space="preserve"> mixed</w:t>
      </w:r>
      <w:r w:rsidR="00F92CF8">
        <w:t>-</w:t>
      </w:r>
      <w:r w:rsidR="005D6812">
        <w:t>conifer</w:t>
      </w:r>
      <w:r>
        <w:t xml:space="preserve"> forests than previously recognized in </w:t>
      </w:r>
      <w:r w:rsidRPr="002652B4">
        <w:t>western Oregon</w:t>
      </w:r>
      <w:r w:rsidR="005D6812">
        <w:t xml:space="preserve"> (</w:t>
      </w:r>
      <w:proofErr w:type="spellStart"/>
      <w:r w:rsidR="005D6812">
        <w:t>Poage</w:t>
      </w:r>
      <w:proofErr w:type="spellEnd"/>
      <w:r w:rsidR="005D6812">
        <w:t xml:space="preserve"> et al. 2009; </w:t>
      </w:r>
      <w:proofErr w:type="spellStart"/>
      <w:r w:rsidR="005D6812">
        <w:t>Sensenig</w:t>
      </w:r>
      <w:proofErr w:type="spellEnd"/>
      <w:r w:rsidR="005D6812">
        <w:t xml:space="preserve"> 2013)</w:t>
      </w:r>
      <w:r>
        <w:t xml:space="preserve">. A sample of relevant fire history studies summarized </w:t>
      </w:r>
      <w:r w:rsidR="00F92CF8">
        <w:t>in the following list</w:t>
      </w:r>
      <w:r>
        <w:t xml:space="preserve"> suggests pre-settlement mean fire return intervals (FRI</w:t>
      </w:r>
      <w:r w:rsidR="00F92CF8">
        <w:t>s</w:t>
      </w:r>
      <w:r>
        <w:t>) may have varied from 1</w:t>
      </w:r>
      <w:r w:rsidR="00F92CF8">
        <w:t>-</w:t>
      </w:r>
      <w:r>
        <w:t>80</w:t>
      </w:r>
      <w:r w:rsidR="00F92CF8">
        <w:t>yrs</w:t>
      </w:r>
      <w:r>
        <w:t xml:space="preserve">. </w:t>
      </w:r>
      <w:r w:rsidR="00516DBC">
        <w:t>Surface and mixed</w:t>
      </w:r>
      <w:r w:rsidR="00F92CF8">
        <w:t>-</w:t>
      </w:r>
      <w:r w:rsidR="00516DBC">
        <w:t xml:space="preserve">severity fires occur </w:t>
      </w:r>
      <w:r w:rsidR="00F92CF8">
        <w:t xml:space="preserve">on </w:t>
      </w:r>
      <w:r w:rsidR="00516DBC">
        <w:t>an average of about 10-15yrs (Taylor and Skinner 1998</w:t>
      </w:r>
      <w:r w:rsidR="00CD1FFB">
        <w:t xml:space="preserve">). </w:t>
      </w:r>
      <w:r w:rsidR="00F92CF8">
        <w:t xml:space="preserve">Although </w:t>
      </w:r>
      <w:r w:rsidR="00CD1FFB">
        <w:t xml:space="preserve">the </w:t>
      </w:r>
      <w:r w:rsidR="00516DBC">
        <w:t xml:space="preserve">model is </w:t>
      </w:r>
      <w:proofErr w:type="spellStart"/>
      <w:r w:rsidR="00516DBC">
        <w:t>aspatial</w:t>
      </w:r>
      <w:proofErr w:type="spellEnd"/>
      <w:r w:rsidR="00516DBC">
        <w:t>, most medium</w:t>
      </w:r>
      <w:r w:rsidR="00F92CF8">
        <w:t>-</w:t>
      </w:r>
      <w:r w:rsidR="00516DBC">
        <w:t xml:space="preserve"> and high</w:t>
      </w:r>
      <w:r w:rsidR="00F92CF8">
        <w:t>-</w:t>
      </w:r>
      <w:r w:rsidR="00516DBC">
        <w:t>severity fire</w:t>
      </w:r>
      <w:r w:rsidR="00F92CF8">
        <w:t>s</w:t>
      </w:r>
      <w:r w:rsidR="00516DBC">
        <w:t xml:space="preserve"> may </w:t>
      </w:r>
      <w:proofErr w:type="gramStart"/>
      <w:r w:rsidR="00516DBC">
        <w:t>actually occur</w:t>
      </w:r>
      <w:proofErr w:type="gramEnd"/>
      <w:r w:rsidR="00516DBC">
        <w:t xml:space="preserve"> on mid</w:t>
      </w:r>
      <w:r w:rsidR="00F92CF8">
        <w:t>-</w:t>
      </w:r>
      <w:r w:rsidR="00516DBC">
        <w:t xml:space="preserve"> and upper slope positions (Taylor and Skinner 1998</w:t>
      </w:r>
      <w:r w:rsidR="00F92CF8">
        <w:t>;</w:t>
      </w:r>
      <w:r w:rsidR="00516DBC">
        <w:t xml:space="preserve"> </w:t>
      </w:r>
      <w:r w:rsidRPr="008824A2" w:rsidR="00516DBC">
        <w:t>Taylor 2000</w:t>
      </w:r>
      <w:r w:rsidR="00F92CF8">
        <w:t>;</w:t>
      </w:r>
      <w:r w:rsidR="00516DBC">
        <w:t xml:space="preserve"> </w:t>
      </w:r>
      <w:proofErr w:type="spellStart"/>
      <w:r w:rsidRPr="008824A2" w:rsidR="00516DBC">
        <w:t>Bekker</w:t>
      </w:r>
      <w:proofErr w:type="spellEnd"/>
      <w:r w:rsidRPr="008824A2" w:rsidR="00516DBC">
        <w:t xml:space="preserve"> and Taylor 2001</w:t>
      </w:r>
      <w:r w:rsidR="00516DBC">
        <w:t>).</w:t>
      </w:r>
    </w:p>
    <w:p w:rsidR="00294CC1" w:rsidP="003D3DFD" w:rsidRDefault="00294CC1" w14:paraId="7DC5828C" w14:textId="77777777">
      <w:pPr>
        <w:ind w:left="720"/>
        <w:rPr>
          <w:i/>
        </w:rPr>
      </w:pPr>
    </w:p>
    <w:p w:rsidRPr="003D3DFD" w:rsidR="00045A13" w:rsidP="00045A13" w:rsidRDefault="00045A13" w14:paraId="1D2E392F" w14:textId="3FDDB4D7">
      <w:pPr>
        <w:numPr>
          <w:ilvl w:val="0"/>
          <w:numId w:val="3"/>
        </w:numPr>
      </w:pPr>
      <w:r w:rsidRPr="003D3DFD">
        <w:t>In their summary of pre-settlement fire regimes for California</w:t>
      </w:r>
      <w:r w:rsidR="00F92CF8">
        <w:t>,</w:t>
      </w:r>
      <w:r w:rsidRPr="003D3DFD">
        <w:t xml:space="preserve"> Van de Water and Safford (2011) report a mean FRI of </w:t>
      </w:r>
      <w:r w:rsidRPr="003D3DFD" w:rsidR="00294CC1">
        <w:t>16</w:t>
      </w:r>
      <w:r w:rsidR="00F92CF8">
        <w:t>yrs</w:t>
      </w:r>
      <w:r w:rsidRPr="003D3DFD">
        <w:t>, a mean minimum FRI of 5</w:t>
      </w:r>
      <w:r w:rsidR="00F92CF8">
        <w:t>yrs,</w:t>
      </w:r>
      <w:r w:rsidRPr="003D3DFD">
        <w:t xml:space="preserve"> and a mean maximum FRI of </w:t>
      </w:r>
      <w:r w:rsidRPr="003D3DFD" w:rsidR="00294CC1">
        <w:t>8</w:t>
      </w:r>
      <w:r w:rsidRPr="003D3DFD">
        <w:t>0</w:t>
      </w:r>
      <w:r w:rsidR="00F92CF8">
        <w:t>yrs</w:t>
      </w:r>
      <w:r w:rsidRPr="003D3DFD">
        <w:t xml:space="preserve"> for </w:t>
      </w:r>
      <w:r w:rsidRPr="003D3DFD" w:rsidR="00294CC1">
        <w:t xml:space="preserve">moist </w:t>
      </w:r>
      <w:r w:rsidRPr="003D3DFD">
        <w:t>mixed</w:t>
      </w:r>
      <w:r w:rsidR="00F92CF8">
        <w:t>-</w:t>
      </w:r>
      <w:r w:rsidRPr="003D3DFD">
        <w:t xml:space="preserve">conifer </w:t>
      </w:r>
      <w:r w:rsidR="00F92CF8">
        <w:t xml:space="preserve">forests </w:t>
      </w:r>
      <w:r w:rsidRPr="003D3DFD">
        <w:t xml:space="preserve">based on review of </w:t>
      </w:r>
      <w:r w:rsidRPr="003D3DFD" w:rsidR="00294CC1">
        <w:t>53</w:t>
      </w:r>
      <w:r w:rsidRPr="003D3DFD">
        <w:t xml:space="preserve"> studies. </w:t>
      </w:r>
    </w:p>
    <w:p w:rsidRPr="003D3DFD" w:rsidR="00294CC1" w:rsidP="003D3DFD" w:rsidRDefault="00294CC1" w14:paraId="11549186" w14:textId="77777777">
      <w:pPr>
        <w:ind w:left="720"/>
      </w:pPr>
    </w:p>
    <w:p w:rsidRPr="00C41B79" w:rsidR="002652B4" w:rsidP="002652B4" w:rsidRDefault="002652B4" w14:paraId="021D3F0F" w14:textId="134DC9EB">
      <w:pPr>
        <w:numPr>
          <w:ilvl w:val="0"/>
          <w:numId w:val="3"/>
        </w:numPr>
      </w:pPr>
      <w:r>
        <w:t>In the Siskiyou Mountains</w:t>
      </w:r>
      <w:r w:rsidR="00F92CF8">
        <w:t>,</w:t>
      </w:r>
      <w:r w:rsidRPr="00C41B79">
        <w:t xml:space="preserve"> Metlen et al. (2016) found </w:t>
      </w:r>
      <w:r>
        <w:t>median FRIs of</w:t>
      </w:r>
      <w:r w:rsidRPr="00C41B79">
        <w:t xml:space="preserve"> </w:t>
      </w:r>
      <w:r>
        <w:t>10</w:t>
      </w:r>
      <w:r w:rsidR="00F92CF8">
        <w:t>yrs</w:t>
      </w:r>
      <w:r>
        <w:t xml:space="preserve"> and 8</w:t>
      </w:r>
      <w:r w:rsidR="00F92CF8">
        <w:t>yrs</w:t>
      </w:r>
      <w:r>
        <w:t xml:space="preserve"> </w:t>
      </w:r>
      <w:r w:rsidR="00CD1FFB">
        <w:t>(mean FRI</w:t>
      </w:r>
      <w:r w:rsidR="00F92CF8">
        <w:t>,</w:t>
      </w:r>
      <w:r w:rsidR="00CD1FFB">
        <w:t xml:space="preserve"> 13</w:t>
      </w:r>
      <w:r w:rsidR="00F92CF8">
        <w:t>yrs</w:t>
      </w:r>
      <w:r w:rsidR="00CD1FFB">
        <w:t xml:space="preserve"> and 7</w:t>
      </w:r>
      <w:r w:rsidR="00F92CF8">
        <w:t>yrs</w:t>
      </w:r>
      <w:r w:rsidR="00CD1FFB">
        <w:t xml:space="preserve">) </w:t>
      </w:r>
      <w:r w:rsidRPr="00C41B79">
        <w:t xml:space="preserve">using cross-dated fire scar samples </w:t>
      </w:r>
      <w:r>
        <w:t xml:space="preserve">at their </w:t>
      </w:r>
      <w:proofErr w:type="spellStart"/>
      <w:r>
        <w:t>Winburn</w:t>
      </w:r>
      <w:proofErr w:type="spellEnd"/>
      <w:r>
        <w:t xml:space="preserve"> and Horn Gap </w:t>
      </w:r>
      <w:r w:rsidRPr="00C41B79">
        <w:t>sites</w:t>
      </w:r>
      <w:r w:rsidR="00F92CF8">
        <w:t>,</w:t>
      </w:r>
      <w:r>
        <w:t xml:space="preserve"> respectively. Across these sites</w:t>
      </w:r>
      <w:r w:rsidR="00F92CF8">
        <w:t>,</w:t>
      </w:r>
      <w:r>
        <w:t xml:space="preserve"> FRIs largely ranged between 1</w:t>
      </w:r>
      <w:r w:rsidR="00F92CF8">
        <w:t>yr</w:t>
      </w:r>
      <w:r>
        <w:t xml:space="preserve"> and 37</w:t>
      </w:r>
      <w:r w:rsidR="00F92CF8">
        <w:t>yrs</w:t>
      </w:r>
      <w:r>
        <w:t>.</w:t>
      </w:r>
    </w:p>
    <w:p w:rsidR="002652B4" w:rsidP="002652B4" w:rsidRDefault="002652B4" w14:paraId="23273C29" w14:textId="77777777">
      <w:pPr>
        <w:pStyle w:val="ListParagraph"/>
      </w:pPr>
    </w:p>
    <w:p w:rsidRPr="003D3DFD" w:rsidR="00294CC1" w:rsidP="00294CC1" w:rsidRDefault="00294CC1" w14:paraId="745F8629" w14:textId="1250C4D3">
      <w:pPr>
        <w:numPr>
          <w:ilvl w:val="0"/>
          <w:numId w:val="3"/>
        </w:numPr>
      </w:pPr>
      <w:proofErr w:type="spellStart"/>
      <w:r w:rsidRPr="003D3DFD">
        <w:t>Sensenig</w:t>
      </w:r>
      <w:proofErr w:type="spellEnd"/>
      <w:r w:rsidRPr="003D3DFD">
        <w:t xml:space="preserve"> et al. (2013) field</w:t>
      </w:r>
      <w:r w:rsidR="00F92CF8">
        <w:t>-</w:t>
      </w:r>
      <w:r w:rsidRPr="003D3DFD">
        <w:t>counted (rather than cross-dated) fire scars at six mixed</w:t>
      </w:r>
      <w:r w:rsidR="00F92CF8">
        <w:t>-</w:t>
      </w:r>
      <w:r w:rsidRPr="003D3DFD">
        <w:t xml:space="preserve">conifer sites in the Cascades of </w:t>
      </w:r>
      <w:r w:rsidR="00F92CF8">
        <w:t xml:space="preserve">southwest </w:t>
      </w:r>
      <w:r w:rsidR="00F6200E">
        <w:t>Oregon</w:t>
      </w:r>
      <w:r w:rsidRPr="003D3DFD">
        <w:t xml:space="preserve"> to understand stand-level fire regimes from 1700-1900. Their most conservative estimate of the mean FRI at these sites varied from 16</w:t>
      </w:r>
      <w:r w:rsidR="00F92CF8">
        <w:t>-</w:t>
      </w:r>
      <w:r w:rsidRPr="003D3DFD">
        <w:t>25</w:t>
      </w:r>
      <w:r w:rsidR="00F92CF8">
        <w:t>yrs,</w:t>
      </w:r>
      <w:r w:rsidRPr="003D3DFD">
        <w:t xml:space="preserve"> with a range of 5</w:t>
      </w:r>
      <w:r w:rsidR="00F92CF8">
        <w:t>-</w:t>
      </w:r>
      <w:r w:rsidRPr="003D3DFD">
        <w:t>50</w:t>
      </w:r>
      <w:r w:rsidR="00F92CF8">
        <w:t>yrs</w:t>
      </w:r>
      <w:r w:rsidRPr="003D3DFD">
        <w:t xml:space="preserve">. </w:t>
      </w:r>
    </w:p>
    <w:p w:rsidRPr="003D3DFD" w:rsidR="00F2092B" w:rsidP="003D3DFD" w:rsidRDefault="00F2092B" w14:paraId="0FAAD3D9" w14:textId="77777777">
      <w:pPr>
        <w:pStyle w:val="ListParagraph"/>
      </w:pPr>
    </w:p>
    <w:p w:rsidRPr="003D3DFD" w:rsidR="001F6340" w:rsidP="002652B4" w:rsidRDefault="001F6340" w14:paraId="0C37C349" w14:textId="3B68636B">
      <w:pPr>
        <w:numPr>
          <w:ilvl w:val="0"/>
          <w:numId w:val="3"/>
        </w:numPr>
      </w:pPr>
      <w:r w:rsidRPr="003D3DFD">
        <w:t>Taylor and Skinner (1998) report a pre</w:t>
      </w:r>
      <w:r w:rsidR="002652B4">
        <w:t>-</w:t>
      </w:r>
      <w:r w:rsidRPr="003D3DFD">
        <w:t>settlement (1626-1849) median FRI of 14.5</w:t>
      </w:r>
      <w:r w:rsidR="00F92CF8">
        <w:t>yrs,</w:t>
      </w:r>
      <w:r w:rsidRPr="003D3DFD">
        <w:t xml:space="preserve"> with a range of 6-116</w:t>
      </w:r>
      <w:r w:rsidR="00F92CF8">
        <w:t>yrs,</w:t>
      </w:r>
      <w:r w:rsidRPr="003D3DFD">
        <w:t xml:space="preserve"> for a mixed</w:t>
      </w:r>
      <w:r w:rsidR="00F92CF8">
        <w:t>-</w:t>
      </w:r>
      <w:r w:rsidRPr="003D3DFD">
        <w:t xml:space="preserve">conifer study area in the northern Klamath </w:t>
      </w:r>
      <w:r w:rsidR="00F92CF8">
        <w:t>Mountains.</w:t>
      </w:r>
      <w:r w:rsidRPr="003D3DFD">
        <w:t xml:space="preserve"> They found that 85% of fires in the area burned during the summer and fall</w:t>
      </w:r>
      <w:r w:rsidR="00F92CF8">
        <w:t>,</w:t>
      </w:r>
      <w:r w:rsidRPr="003D3DFD">
        <w:t xml:space="preserve"> and that south-</w:t>
      </w:r>
      <w:r w:rsidR="00F92CF8">
        <w:t xml:space="preserve"> </w:t>
      </w:r>
      <w:r w:rsidRPr="003D3DFD">
        <w:t xml:space="preserve">and west-facing slopes burned more frequently than other aspects. </w:t>
      </w:r>
    </w:p>
    <w:p w:rsidR="00F8270F" w:rsidP="006F7345" w:rsidRDefault="00F8270F" w14:paraId="44D177FC" w14:textId="77777777">
      <w:pPr>
        <w:pStyle w:val="ListParagraph"/>
      </w:pPr>
    </w:p>
    <w:p w:rsidRPr="003D3DFD" w:rsidR="001F6340" w:rsidP="006F7345" w:rsidRDefault="009739CE" w14:paraId="2E38BA24" w14:textId="3EAF8D52">
      <w:pPr>
        <w:numPr>
          <w:ilvl w:val="0"/>
          <w:numId w:val="3"/>
        </w:numPr>
      </w:pPr>
      <w:r w:rsidRPr="003D3DFD">
        <w:t>In the Cub Creek Research Natural Area in Lassen National Forest</w:t>
      </w:r>
      <w:r w:rsidR="00F92CF8">
        <w:t>,</w:t>
      </w:r>
      <w:r w:rsidRPr="003D3DFD">
        <w:t xml:space="preserve"> </w:t>
      </w:r>
      <w:r w:rsidRPr="003D3DFD" w:rsidR="00BC5D44">
        <w:t>Beatty</w:t>
      </w:r>
      <w:r w:rsidRPr="003D3DFD">
        <w:t xml:space="preserve"> and Taylor (2001)</w:t>
      </w:r>
      <w:r w:rsidR="00F8270F">
        <w:t xml:space="preserve"> </w:t>
      </w:r>
      <w:r w:rsidRPr="003D3DFD">
        <w:t>r</w:t>
      </w:r>
      <w:r w:rsidRPr="003D3DFD" w:rsidR="00ED637C">
        <w:t>eported a highly variable fire regime for mixed</w:t>
      </w:r>
      <w:r w:rsidR="00F92CF8">
        <w:t>-</w:t>
      </w:r>
      <w:r w:rsidRPr="003D3DFD" w:rsidR="00ED637C">
        <w:t xml:space="preserve">conifer forests. The pre-settlement (before 1850) mean composite </w:t>
      </w:r>
      <w:r w:rsidR="00F92CF8">
        <w:t xml:space="preserve">FRI </w:t>
      </w:r>
      <w:r w:rsidRPr="003D3DFD" w:rsidR="00ED637C">
        <w:t>was 7.7</w:t>
      </w:r>
      <w:r w:rsidR="00F92CF8">
        <w:t>yrs</w:t>
      </w:r>
      <w:r w:rsidRPr="003D3DFD" w:rsidR="00ED637C">
        <w:t xml:space="preserve"> (range</w:t>
      </w:r>
      <w:r w:rsidR="00F92CF8">
        <w:t>,</w:t>
      </w:r>
      <w:r w:rsidRPr="003D3DFD" w:rsidR="00ED637C">
        <w:t xml:space="preserve"> 2-15</w:t>
      </w:r>
      <w:r w:rsidR="00F92CF8">
        <w:t>yrs</w:t>
      </w:r>
      <w:r w:rsidRPr="003D3DFD" w:rsidR="00ED637C">
        <w:t xml:space="preserve">). </w:t>
      </w:r>
      <w:r w:rsidR="00F92CF8">
        <w:t xml:space="preserve">More than </w:t>
      </w:r>
      <w:r w:rsidRPr="003D3DFD" w:rsidR="00ED637C">
        <w:t>69% of upper slopes burned with high severity. Middle</w:t>
      </w:r>
      <w:r w:rsidR="00F92CF8">
        <w:t>-</w:t>
      </w:r>
      <w:r w:rsidRPr="003D3DFD" w:rsidR="00ED637C">
        <w:t>slope positions had a mix of fire severities</w:t>
      </w:r>
      <w:r w:rsidR="00F92CF8">
        <w:t>;</w:t>
      </w:r>
      <w:r w:rsidRPr="003D3DFD" w:rsidR="00ED637C">
        <w:t xml:space="preserve"> lower slopes burned predominantly with low and moderate severity.</w:t>
      </w:r>
      <w:r w:rsidR="00F8270F">
        <w:t xml:space="preserve"> </w:t>
      </w:r>
      <w:r w:rsidRPr="003D3DFD" w:rsidR="00ED637C">
        <w:t xml:space="preserve">Most fires burned in the dormant season. </w:t>
      </w:r>
    </w:p>
    <w:p w:rsidRPr="003D3DFD" w:rsidR="00ED637C" w:rsidP="003D3DFD" w:rsidRDefault="00ED637C" w14:paraId="5149B6D8" w14:textId="77777777">
      <w:pPr>
        <w:ind w:left="720"/>
      </w:pPr>
    </w:p>
    <w:p w:rsidRPr="003D3DFD" w:rsidR="001F6340" w:rsidP="001F6340" w:rsidRDefault="001F6340" w14:paraId="13F85470" w14:textId="5A4DF9E3">
      <w:pPr>
        <w:numPr>
          <w:ilvl w:val="0"/>
          <w:numId w:val="3"/>
        </w:numPr>
      </w:pPr>
      <w:r w:rsidRPr="003D3DFD">
        <w:t xml:space="preserve">In the Thousand Lakes Wilderness, </w:t>
      </w:r>
      <w:r w:rsidR="00F6200E">
        <w:t>California</w:t>
      </w:r>
      <w:r w:rsidR="00F92CF8">
        <w:t>,</w:t>
      </w:r>
      <w:r w:rsidRPr="003D3DFD">
        <w:t xml:space="preserve"> </w:t>
      </w:r>
      <w:proofErr w:type="spellStart"/>
      <w:r w:rsidRPr="003D3DFD">
        <w:t>Bekker</w:t>
      </w:r>
      <w:proofErr w:type="spellEnd"/>
      <w:r w:rsidRPr="003D3DFD">
        <w:t xml:space="preserve"> and Taylor</w:t>
      </w:r>
      <w:r w:rsidR="00F8270F">
        <w:t xml:space="preserve"> </w:t>
      </w:r>
      <w:r w:rsidRPr="003D3DFD">
        <w:t>(2001)</w:t>
      </w:r>
      <w:r w:rsidR="0067024F">
        <w:t xml:space="preserve"> </w:t>
      </w:r>
      <w:r w:rsidRPr="003D3DFD">
        <w:t>reported a pre</w:t>
      </w:r>
      <w:r w:rsidR="0067024F">
        <w:t>-</w:t>
      </w:r>
      <w:r w:rsidRPr="003D3DFD">
        <w:t xml:space="preserve">settlement (before 1850) mean composite </w:t>
      </w:r>
      <w:r w:rsidR="00F92CF8">
        <w:t xml:space="preserve">FRI </w:t>
      </w:r>
      <w:r w:rsidRPr="003D3DFD">
        <w:t xml:space="preserve">of </w:t>
      </w:r>
      <w:r w:rsidR="00112D74">
        <w:t>11</w:t>
      </w:r>
      <w:r w:rsidR="00F92CF8">
        <w:t>yrs</w:t>
      </w:r>
      <w:r w:rsidR="00112D74">
        <w:t xml:space="preserve"> and 7</w:t>
      </w:r>
      <w:r w:rsidR="00F92CF8">
        <w:t>yrs</w:t>
      </w:r>
      <w:r w:rsidR="00112D74">
        <w:t xml:space="preserve"> for two types of mixed</w:t>
      </w:r>
      <w:r w:rsidR="00F92CF8">
        <w:t>-</w:t>
      </w:r>
      <w:r w:rsidR="00112D74">
        <w:t>conifer sites</w:t>
      </w:r>
      <w:r w:rsidRPr="003D3DFD">
        <w:t>. They found that high</w:t>
      </w:r>
      <w:r w:rsidR="00F92CF8">
        <w:t>-</w:t>
      </w:r>
      <w:r w:rsidRPr="003D3DFD">
        <w:t xml:space="preserve"> and moderate</w:t>
      </w:r>
      <w:r w:rsidR="00F92CF8">
        <w:t>-</w:t>
      </w:r>
      <w:r w:rsidRPr="003D3DFD">
        <w:t>severity fires burned more area than low</w:t>
      </w:r>
      <w:r w:rsidR="00F92CF8">
        <w:t>-</w:t>
      </w:r>
      <w:r w:rsidRPr="003D3DFD">
        <w:t>severity fires and that fires occurred most often during the dormant season.</w:t>
      </w:r>
    </w:p>
    <w:p w:rsidRPr="003D3DFD" w:rsidR="00045A13" w:rsidP="00045A13" w:rsidRDefault="00045A13" w14:paraId="605B577B" w14:textId="77777777"/>
    <w:p w:rsidRPr="003D3DFD" w:rsidR="00F2092B" w:rsidP="00F2092B" w:rsidRDefault="00F2092B" w14:paraId="2B37E21A" w14:textId="772E4507">
      <w:r w:rsidRPr="003D3DFD">
        <w:t>A sharp decline in fire frequency (Taylor 2000</w:t>
      </w:r>
      <w:r w:rsidR="00F92CF8">
        <w:t>;</w:t>
      </w:r>
      <w:r w:rsidRPr="003D3DFD">
        <w:t xml:space="preserve"> Taylor and Skinner 1998</w:t>
      </w:r>
      <w:r w:rsidR="00F92CF8">
        <w:t>;</w:t>
      </w:r>
      <w:r w:rsidRPr="003D3DFD">
        <w:t xml:space="preserve"> Comfort et al. in press) and chang</w:t>
      </w:r>
      <w:r w:rsidR="0067024F">
        <w:t>es in</w:t>
      </w:r>
      <w:r w:rsidRPr="003D3DFD">
        <w:t xml:space="preserve"> tree recruitment and species composition (Messier et al. 2012</w:t>
      </w:r>
      <w:r w:rsidR="0085084F">
        <w:t>;</w:t>
      </w:r>
      <w:r w:rsidRPr="003D3DFD">
        <w:t xml:space="preserve"> </w:t>
      </w:r>
      <w:proofErr w:type="spellStart"/>
      <w:r w:rsidRPr="003D3DFD">
        <w:t>Poage</w:t>
      </w:r>
      <w:proofErr w:type="spellEnd"/>
      <w:r w:rsidRPr="003D3DFD">
        <w:t xml:space="preserve"> et al. 2009),</w:t>
      </w:r>
      <w:r w:rsidR="0085084F">
        <w:t xml:space="preserve"> which </w:t>
      </w:r>
      <w:r w:rsidRPr="003D3DFD">
        <w:t>occurr</w:t>
      </w:r>
      <w:r w:rsidR="0085084F">
        <w:t>ed</w:t>
      </w:r>
      <w:r w:rsidRPr="003D3DFD">
        <w:t xml:space="preserve"> </w:t>
      </w:r>
      <w:r w:rsidR="0085084F">
        <w:t xml:space="preserve">during </w:t>
      </w:r>
      <w:r w:rsidRPr="003D3DFD">
        <w:t>the 1900s</w:t>
      </w:r>
      <w:r w:rsidR="0085084F">
        <w:t>,</w:t>
      </w:r>
      <w:r w:rsidRPr="003D3DFD">
        <w:t xml:space="preserve"> have been noted in mixed</w:t>
      </w:r>
      <w:r w:rsidR="0085084F">
        <w:t>-</w:t>
      </w:r>
      <w:r w:rsidRPr="003D3DFD">
        <w:t>conifer forests and are attributed</w:t>
      </w:r>
      <w:r w:rsidR="0085084F">
        <w:t>,</w:t>
      </w:r>
      <w:r w:rsidRPr="003D3DFD">
        <w:t xml:space="preserve"> at least in part</w:t>
      </w:r>
      <w:r w:rsidR="0085084F">
        <w:t>,</w:t>
      </w:r>
      <w:r w:rsidRPr="003D3DFD">
        <w:t xml:space="preserve"> to fire suppression policies.</w:t>
      </w:r>
    </w:p>
    <w:p w:rsidR="00294CC1" w:rsidP="00045A13" w:rsidRDefault="00294CC1" w14:paraId="19E9BFD0" w14:textId="77777777"/>
    <w:p w:rsidR="00294CC1" w:rsidP="00045A13" w:rsidRDefault="00294CC1" w14:paraId="3770432A" w14:textId="6101A4A4">
      <w:r>
        <w:lastRenderedPageBreak/>
        <w:t>With historic</w:t>
      </w:r>
      <w:r w:rsidR="001621CA">
        <w:t>al</w:t>
      </w:r>
      <w:r>
        <w:t xml:space="preserve"> fire regimes, insect outbreaks may have been much reduced compared to current conditions. Snow breakage can be relatively frequent in some mid-seral closed stands at higher elevations. This disturbance does not impact stand structure enough to warrant modeling.</w:t>
      </w:r>
    </w:p>
    <w:p w:rsidR="00EB76E0" w:rsidP="00EB76E0" w:rsidRDefault="00EB76E0" w14:paraId="55596D00" w14:textId="5F3FFD5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238</w:t>
            </w:r>
          </w:p>
        </w:tc>
        <w:tc>
          <w:p>
            <w:pPr>
              <w:jc w:val="center"/>
            </w:pPr>
            <w:r>
              <w:t>6</w:t>
            </w:r>
          </w:p>
        </w:tc>
        <w:tc>
          <w:p>
            <w:pPr>
              <w:jc w:val="center"/>
            </w:pPr>
            <w:r>
              <w:t/>
            </w:r>
          </w:p>
        </w:tc>
        <w:tc>
          <w:p>
            <w:pPr>
              <w:jc w:val="center"/>
            </w:pPr>
            <w:r>
              <w:t/>
            </w:r>
          </w:p>
        </w:tc>
      </w:tr>
      <w:tr>
        <w:tc>
          <w:p>
            <w:pPr>
              <w:jc w:val="center"/>
            </w:pPr>
            <w:r>
              <w:t>Moderate (Mixed)</w:t>
            </w:r>
          </w:p>
        </w:tc>
        <w:tc>
          <w:p>
            <w:pPr>
              <w:jc w:val="center"/>
            </w:pPr>
            <w:r>
              <w:t>47</w:t>
            </w:r>
          </w:p>
        </w:tc>
        <w:tc>
          <w:p>
            <w:pPr>
              <w:jc w:val="center"/>
            </w:pPr>
            <w:r>
              <w:t>33</w:t>
            </w:r>
          </w:p>
        </w:tc>
        <w:tc>
          <w:p>
            <w:pPr>
              <w:jc w:val="center"/>
            </w:pPr>
            <w:r>
              <w:t/>
            </w:r>
          </w:p>
        </w:tc>
        <w:tc>
          <w:p>
            <w:pPr>
              <w:jc w:val="center"/>
            </w:pPr>
            <w:r>
              <w:t/>
            </w:r>
          </w:p>
        </w:tc>
      </w:tr>
      <w:tr>
        <w:tc>
          <w:p>
            <w:pPr>
              <w:jc w:val="center"/>
            </w:pPr>
            <w:r>
              <w:t>Low (Surface)</w:t>
            </w:r>
          </w:p>
        </w:tc>
        <w:tc>
          <w:p>
            <w:pPr>
              <w:jc w:val="center"/>
            </w:pPr>
            <w:r>
              <w:t>25</w:t>
            </w:r>
          </w:p>
        </w:tc>
        <w:tc>
          <w:p>
            <w:pPr>
              <w:jc w:val="center"/>
            </w:pPr>
            <w:r>
              <w:t>61</w:t>
            </w:r>
          </w:p>
        </w:tc>
        <w:tc>
          <w:p>
            <w:pPr>
              <w:jc w:val="center"/>
            </w:pPr>
            <w:r>
              <w:t>10</w:t>
            </w:r>
          </w:p>
        </w:tc>
        <w:tc>
          <w:p>
            <w:pPr>
              <w:jc w:val="center"/>
            </w:pPr>
            <w:r>
              <w:t>40</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94CC1" w:rsidP="00045A13" w:rsidRDefault="00294CC1" w14:paraId="68CD695D" w14:textId="77777777"/>
    <w:p w:rsidR="00516DBC" w:rsidP="00516DBC" w:rsidRDefault="00516DBC" w14:paraId="6DB9792D" w14:textId="77777777">
      <w:pPr>
        <w:pStyle w:val="InfoPara"/>
      </w:pPr>
      <w:r>
        <w:t>Scale Description</w:t>
      </w:r>
    </w:p>
    <w:p w:rsidR="00516DBC" w:rsidP="00516DBC" w:rsidRDefault="00516DBC" w14:paraId="7F6A9474" w14:textId="085A7F34">
      <w:r>
        <w:t>This forest type occurs in a small to medium patch</w:t>
      </w:r>
      <w:r w:rsidR="0085084F">
        <w:t>-</w:t>
      </w:r>
      <w:r>
        <w:t xml:space="preserve">size </w:t>
      </w:r>
      <w:r w:rsidR="0085084F">
        <w:t xml:space="preserve">mosaic </w:t>
      </w:r>
      <w:r>
        <w:t>(100-1</w:t>
      </w:r>
      <w:r w:rsidR="0085084F">
        <w:t>,</w:t>
      </w:r>
      <w:r>
        <w:t>000ac), driven by variations of topography, historic</w:t>
      </w:r>
      <w:r w:rsidR="001621CA">
        <w:t>al</w:t>
      </w:r>
      <w:r>
        <w:t xml:space="preserve"> fire patterns, and fire intensity. Insect-caused mortality has a minor contribution to overall forest pattern.</w:t>
      </w:r>
    </w:p>
    <w:p w:rsidR="00516DBC" w:rsidP="00516DBC" w:rsidRDefault="00516DBC" w14:paraId="1A37F709" w14:textId="77777777">
      <w:pPr>
        <w:pStyle w:val="InfoPara"/>
      </w:pPr>
      <w:r>
        <w:t>Adjacency or Identification Concerns</w:t>
      </w:r>
    </w:p>
    <w:p w:rsidR="00516DBC" w:rsidP="00516DBC" w:rsidRDefault="00516DBC" w14:paraId="700CC113" w14:textId="03BED653">
      <w:r>
        <w:t>Extends between the low</w:t>
      </w:r>
      <w:r w:rsidR="0085084F">
        <w:t>-</w:t>
      </w:r>
      <w:r>
        <w:t>elevation hardwood forests up to the red fir forests of the upper elevations. Upper elevations defi</w:t>
      </w:r>
      <w:r w:rsidR="00BA3B7F">
        <w:t>ned by ecotone with red fir and</w:t>
      </w:r>
      <w:r>
        <w:t xml:space="preserve"> lodgepole. The western ecotone occurs with mixed</w:t>
      </w:r>
      <w:r w:rsidR="0085084F">
        <w:t>-</w:t>
      </w:r>
      <w:r>
        <w:t>evergreen forests, and lower elevations encounter dry</w:t>
      </w:r>
      <w:r w:rsidR="0085084F">
        <w:t>-</w:t>
      </w:r>
      <w:r>
        <w:t xml:space="preserve">mesic </w:t>
      </w:r>
      <w:r w:rsidR="0085084F">
        <w:t>m</w:t>
      </w:r>
      <w:r>
        <w:t>ixed</w:t>
      </w:r>
      <w:r w:rsidR="0085084F">
        <w:t>-c</w:t>
      </w:r>
      <w:r>
        <w:t xml:space="preserve">onifer </w:t>
      </w:r>
      <w:r w:rsidR="0085084F">
        <w:t>f</w:t>
      </w:r>
      <w:r>
        <w:t xml:space="preserve">orests on south slopes, especially </w:t>
      </w:r>
      <w:r w:rsidRPr="00281088">
        <w:rPr>
          <w:i/>
        </w:rPr>
        <w:t xml:space="preserve">Pinus </w:t>
      </w:r>
      <w:proofErr w:type="spellStart"/>
      <w:r w:rsidRPr="00281088">
        <w:rPr>
          <w:i/>
        </w:rPr>
        <w:t>attennuata</w:t>
      </w:r>
      <w:proofErr w:type="spellEnd"/>
      <w:r>
        <w:t xml:space="preserve"> stands, and exposed ridgetops. </w:t>
      </w:r>
    </w:p>
    <w:p w:rsidR="00516DBC" w:rsidP="00516DBC" w:rsidRDefault="00516DBC" w14:paraId="3457E792" w14:textId="77777777"/>
    <w:p w:rsidR="00516DBC" w:rsidP="00516DBC" w:rsidRDefault="00516DBC" w14:paraId="2B5B94A5" w14:textId="77777777">
      <w:r>
        <w:t xml:space="preserve">This type is </w:t>
      </w:r>
      <w:proofErr w:type="gramStart"/>
      <w:r>
        <w:t>similar to</w:t>
      </w:r>
      <w:proofErr w:type="gramEnd"/>
      <w:r>
        <w:t xml:space="preserve"> the</w:t>
      </w:r>
      <w:r w:rsidR="004101A1">
        <w:t xml:space="preserve"> Rapid Assessment</w:t>
      </w:r>
      <w:r>
        <w:t xml:space="preserve"> PNVG </w:t>
      </w:r>
      <w:proofErr w:type="spellStart"/>
      <w:r>
        <w:t>R#MCONsw</w:t>
      </w:r>
      <w:proofErr w:type="spellEnd"/>
      <w:r>
        <w:t xml:space="preserve"> from the Pacific Northwest model zone with some differences in species composition.</w:t>
      </w:r>
    </w:p>
    <w:p w:rsidR="00516DBC" w:rsidP="00516DBC" w:rsidRDefault="00516DBC" w14:paraId="73625827" w14:textId="77777777">
      <w:pPr>
        <w:pStyle w:val="InfoPara"/>
      </w:pPr>
      <w:r>
        <w:t>Issues or Problems</w:t>
      </w:r>
    </w:p>
    <w:p w:rsidR="00516DBC" w:rsidP="00516DBC" w:rsidRDefault="00516DBC" w14:paraId="1EDCC4AF" w14:textId="787BE769">
      <w:r>
        <w:t xml:space="preserve">It is unknown </w:t>
      </w:r>
      <w:r w:rsidR="0085084F">
        <w:t xml:space="preserve">whether </w:t>
      </w:r>
      <w:r>
        <w:t xml:space="preserve">there is a need for a northern (latitude) versus a southern </w:t>
      </w:r>
      <w:r w:rsidR="00991CD6">
        <w:t>mixed</w:t>
      </w:r>
      <w:r w:rsidR="0085084F">
        <w:t>-</w:t>
      </w:r>
      <w:r w:rsidR="00991CD6">
        <w:t>conifer</w:t>
      </w:r>
      <w:r>
        <w:t xml:space="preserve"> type. This version is intended to respond to literature inferences that </w:t>
      </w:r>
      <w:r w:rsidR="0085084F">
        <w:t>“</w:t>
      </w:r>
      <w:r>
        <w:t>north</w:t>
      </w:r>
      <w:r w:rsidR="0085084F">
        <w:t>”</w:t>
      </w:r>
      <w:r>
        <w:t xml:space="preserve"> slopes, perhaps especiall</w:t>
      </w:r>
      <w:r w:rsidR="00BA3B7F">
        <w:t>y in the northern Sierra Nevada</w:t>
      </w:r>
      <w:r>
        <w:t xml:space="preserve"> through the Klamath region, have a longer fire regime and larger patch size than estimated by work in southern and central Sierra Nevada. Likewise, the Klamath region literature also indicates that topographic complexity also contributes to disparit</w:t>
      </w:r>
      <w:r w:rsidR="0085084F">
        <w:t>ies</w:t>
      </w:r>
      <w:r>
        <w:t xml:space="preserve"> between the two types. Even though a</w:t>
      </w:r>
      <w:r w:rsidR="0085084F">
        <w:t>n</w:t>
      </w:r>
      <w:r>
        <w:t xml:space="preserve"> FRI difference may exist between </w:t>
      </w:r>
      <w:r w:rsidR="0085084F">
        <w:t>north</w:t>
      </w:r>
      <w:r>
        <w:t xml:space="preserve"> and </w:t>
      </w:r>
      <w:r w:rsidR="0085084F">
        <w:t>south</w:t>
      </w:r>
      <w:r>
        <w:t xml:space="preserve"> aspects, Skinner and Taylor </w:t>
      </w:r>
      <w:r w:rsidR="00991CD6">
        <w:t>(</w:t>
      </w:r>
      <w:r>
        <w:t>1998</w:t>
      </w:r>
      <w:r w:rsidR="00991CD6">
        <w:t>)</w:t>
      </w:r>
      <w:r>
        <w:t xml:space="preserve"> found that the numbers were not statistica</w:t>
      </w:r>
      <w:r w:rsidR="004101A1">
        <w:t>lly significant in their study.</w:t>
      </w:r>
      <w:r>
        <w:t xml:space="preserve"> Difference in severity between aspects may be more important.</w:t>
      </w:r>
    </w:p>
    <w:p w:rsidR="00356702" w:rsidP="00516DBC" w:rsidRDefault="00356702" w14:paraId="25114F7C" w14:textId="77777777"/>
    <w:p w:rsidR="00516DBC" w:rsidP="00516DBC" w:rsidRDefault="00516DBC" w14:paraId="16723270" w14:textId="77777777">
      <w:pPr>
        <w:pStyle w:val="InfoPara"/>
      </w:pPr>
      <w:r>
        <w:t>Native Uncharacteristic Conditions</w:t>
      </w:r>
    </w:p>
    <w:p w:rsidR="00516DBC" w:rsidP="00516DBC" w:rsidRDefault="00516DBC" w14:paraId="3605A364" w14:textId="24E3EC0B">
      <w:r>
        <w:t>Mistletoe is probably more abundant now than historically,</w:t>
      </w:r>
      <w:r w:rsidR="00991CD6">
        <w:t xml:space="preserve"> and</w:t>
      </w:r>
      <w:r>
        <w:t xml:space="preserve"> white fir </w:t>
      </w:r>
      <w:r w:rsidR="00991CD6">
        <w:t xml:space="preserve">is </w:t>
      </w:r>
      <w:r>
        <w:t>much more abundant now. Current conditions reflect abundant plantations post</w:t>
      </w:r>
      <w:r w:rsidR="0085084F">
        <w:t>-</w:t>
      </w:r>
      <w:proofErr w:type="spellStart"/>
      <w:r>
        <w:t>clearcut</w:t>
      </w:r>
      <w:proofErr w:type="spellEnd"/>
      <w:r w:rsidR="0085084F">
        <w:t>,</w:t>
      </w:r>
      <w:r>
        <w:t xml:space="preserve"> which differ from post</w:t>
      </w:r>
      <w:r w:rsidR="0085084F">
        <w:t>-</w:t>
      </w:r>
      <w:r>
        <w:t>fire stand replacement.</w:t>
      </w:r>
    </w:p>
    <w:p w:rsidR="00A83E40" w:rsidP="00516DBC" w:rsidRDefault="00A83E40" w14:paraId="115A0FB8" w14:textId="77777777"/>
    <w:p w:rsidR="00755617" w:rsidP="00755617" w:rsidRDefault="00755617" w14:paraId="57E7BEF0" w14:textId="56E3267B">
      <w:proofErr w:type="spellStart"/>
      <w:r>
        <w:t>Lauvaux</w:t>
      </w:r>
      <w:proofErr w:type="spellEnd"/>
      <w:r>
        <w:t xml:space="preserve"> et al. (2016) suggest that climate changes that are likely to increase fire frequency and severity may lead to more areas of chaparral dominance on the landscape in the future where</w:t>
      </w:r>
      <w:r w:rsidR="0085084F">
        <w:t>,</w:t>
      </w:r>
      <w:r>
        <w:t xml:space="preserve"> historically</w:t>
      </w:r>
      <w:r w:rsidR="0085084F">
        <w:t>,</w:t>
      </w:r>
      <w:r>
        <w:t xml:space="preserve"> chaparral was interspersed with mixed</w:t>
      </w:r>
      <w:r w:rsidR="0085084F">
        <w:t>-</w:t>
      </w:r>
      <w:r>
        <w:t>conifer forest. They conclude that “if the decades needed for trees to re-establish from seeds from forest at the chaparral edges exceed the new fire return interval, chaparral may emerge as an alternative stable state to forest.”</w:t>
      </w:r>
    </w:p>
    <w:p w:rsidR="00A83E40" w:rsidP="00516DBC" w:rsidRDefault="00A83E40" w14:paraId="4719B7E5" w14:textId="77777777"/>
    <w:p w:rsidR="00516DBC" w:rsidP="00516DBC" w:rsidRDefault="00516DBC" w14:paraId="40B0B2EB" w14:textId="77777777">
      <w:pPr>
        <w:pStyle w:val="InfoPara"/>
      </w:pPr>
      <w:r>
        <w:t>Comments</w:t>
      </w:r>
    </w:p>
    <w:p w:rsidR="00F07EC1" w:rsidP="00F07EC1" w:rsidRDefault="00F07EC1" w14:paraId="4A7C6277" w14:textId="63481745">
      <w:r w:rsidRPr="00F14512">
        <w:t xml:space="preserve">Several </w:t>
      </w:r>
      <w:r w:rsidR="0085084F">
        <w:t>a</w:t>
      </w:r>
      <w:r w:rsidRPr="00F14512">
        <w:t>ssumptions</w:t>
      </w:r>
      <w:r>
        <w:t xml:space="preserve"> were used in this model:</w:t>
      </w:r>
    </w:p>
    <w:p w:rsidR="00924233" w:rsidP="00924233" w:rsidRDefault="00924233" w14:paraId="4D4995D3" w14:textId="3398F8AD">
      <w:pPr>
        <w:pStyle w:val="ListParagraph"/>
        <w:numPr>
          <w:ilvl w:val="0"/>
          <w:numId w:val="6"/>
        </w:numPr>
        <w:rPr>
          <w:rFonts w:ascii="Times New Roman" w:hAnsi="Times New Roman"/>
          <w:sz w:val="24"/>
          <w:szCs w:val="24"/>
        </w:rPr>
      </w:pPr>
      <w:r>
        <w:rPr>
          <w:rFonts w:ascii="Times New Roman" w:hAnsi="Times New Roman"/>
          <w:sz w:val="24"/>
          <w:szCs w:val="24"/>
        </w:rPr>
        <w:t>A cumulative frequency for surface and mixed</w:t>
      </w:r>
      <w:r w:rsidR="0085084F">
        <w:rPr>
          <w:rFonts w:ascii="Times New Roman" w:hAnsi="Times New Roman"/>
          <w:sz w:val="24"/>
          <w:szCs w:val="24"/>
        </w:rPr>
        <w:t>-</w:t>
      </w:r>
      <w:r>
        <w:rPr>
          <w:rFonts w:ascii="Times New Roman" w:hAnsi="Times New Roman"/>
          <w:sz w:val="24"/>
          <w:szCs w:val="24"/>
        </w:rPr>
        <w:t>severity fires of 10-15</w:t>
      </w:r>
      <w:r w:rsidR="00F92CF8">
        <w:rPr>
          <w:rFonts w:ascii="Times New Roman" w:hAnsi="Times New Roman"/>
          <w:sz w:val="24"/>
          <w:szCs w:val="24"/>
        </w:rPr>
        <w:t>yrs</w:t>
      </w:r>
      <w:r>
        <w:rPr>
          <w:rFonts w:ascii="Times New Roman" w:hAnsi="Times New Roman"/>
          <w:sz w:val="24"/>
          <w:szCs w:val="24"/>
        </w:rPr>
        <w:t xml:space="preserve"> was targeted for all succession classes except </w:t>
      </w:r>
      <w:r w:rsidR="0085084F">
        <w:rPr>
          <w:rFonts w:ascii="Times New Roman" w:hAnsi="Times New Roman"/>
          <w:sz w:val="24"/>
          <w:szCs w:val="24"/>
        </w:rPr>
        <w:t>L</w:t>
      </w:r>
      <w:r>
        <w:rPr>
          <w:rFonts w:ascii="Times New Roman" w:hAnsi="Times New Roman"/>
          <w:sz w:val="24"/>
          <w:szCs w:val="24"/>
        </w:rPr>
        <w:t xml:space="preserve">ate </w:t>
      </w:r>
      <w:r w:rsidR="0085084F">
        <w:rPr>
          <w:rFonts w:ascii="Times New Roman" w:hAnsi="Times New Roman"/>
          <w:sz w:val="24"/>
          <w:szCs w:val="24"/>
        </w:rPr>
        <w:t>C</w:t>
      </w:r>
      <w:r>
        <w:rPr>
          <w:rFonts w:ascii="Times New Roman" w:hAnsi="Times New Roman"/>
          <w:sz w:val="24"/>
          <w:szCs w:val="24"/>
        </w:rPr>
        <w:t>losed</w:t>
      </w:r>
      <w:r w:rsidR="0085084F">
        <w:rPr>
          <w:rFonts w:ascii="Times New Roman" w:hAnsi="Times New Roman"/>
          <w:sz w:val="24"/>
          <w:szCs w:val="24"/>
        </w:rPr>
        <w:t>,</w:t>
      </w:r>
      <w:r>
        <w:rPr>
          <w:rFonts w:ascii="Times New Roman" w:hAnsi="Times New Roman"/>
          <w:sz w:val="24"/>
          <w:szCs w:val="24"/>
        </w:rPr>
        <w:t xml:space="preserve"> consistent with Taylor and Skinner </w:t>
      </w:r>
      <w:r w:rsidR="0085084F">
        <w:rPr>
          <w:rFonts w:ascii="Times New Roman" w:hAnsi="Times New Roman"/>
          <w:sz w:val="24"/>
          <w:szCs w:val="24"/>
        </w:rPr>
        <w:t>(</w:t>
      </w:r>
      <w:r w:rsidR="00CD1FFB">
        <w:rPr>
          <w:rFonts w:ascii="Times New Roman" w:hAnsi="Times New Roman"/>
          <w:sz w:val="24"/>
          <w:szCs w:val="24"/>
        </w:rPr>
        <w:t>1998</w:t>
      </w:r>
      <w:r w:rsidR="0085084F">
        <w:rPr>
          <w:rFonts w:ascii="Times New Roman" w:hAnsi="Times New Roman"/>
          <w:sz w:val="24"/>
          <w:szCs w:val="24"/>
        </w:rPr>
        <w:t>)</w:t>
      </w:r>
      <w:r>
        <w:rPr>
          <w:rFonts w:ascii="Times New Roman" w:hAnsi="Times New Roman"/>
          <w:sz w:val="24"/>
          <w:szCs w:val="24"/>
        </w:rPr>
        <w:t xml:space="preserve">. It was assumed that </w:t>
      </w:r>
      <w:r w:rsidR="0085084F">
        <w:rPr>
          <w:rFonts w:ascii="Times New Roman" w:hAnsi="Times New Roman"/>
          <w:sz w:val="24"/>
          <w:szCs w:val="24"/>
        </w:rPr>
        <w:t>L</w:t>
      </w:r>
      <w:r>
        <w:rPr>
          <w:rFonts w:ascii="Times New Roman" w:hAnsi="Times New Roman"/>
          <w:sz w:val="24"/>
          <w:szCs w:val="24"/>
        </w:rPr>
        <w:t xml:space="preserve">ate </w:t>
      </w:r>
      <w:r w:rsidR="0085084F">
        <w:rPr>
          <w:rFonts w:ascii="Times New Roman" w:hAnsi="Times New Roman"/>
          <w:sz w:val="24"/>
          <w:szCs w:val="24"/>
        </w:rPr>
        <w:t>C</w:t>
      </w:r>
      <w:r>
        <w:rPr>
          <w:rFonts w:ascii="Times New Roman" w:hAnsi="Times New Roman"/>
          <w:sz w:val="24"/>
          <w:szCs w:val="24"/>
        </w:rPr>
        <w:t>losed would have less</w:t>
      </w:r>
      <w:r w:rsidR="0085084F">
        <w:rPr>
          <w:rFonts w:ascii="Times New Roman" w:hAnsi="Times New Roman"/>
          <w:sz w:val="24"/>
          <w:szCs w:val="24"/>
        </w:rPr>
        <w:t>-</w:t>
      </w:r>
      <w:r>
        <w:rPr>
          <w:rFonts w:ascii="Times New Roman" w:hAnsi="Times New Roman"/>
          <w:sz w:val="24"/>
          <w:szCs w:val="24"/>
        </w:rPr>
        <w:t>frequent surface and mixed</w:t>
      </w:r>
      <w:r w:rsidR="0085084F">
        <w:rPr>
          <w:rFonts w:ascii="Times New Roman" w:hAnsi="Times New Roman"/>
          <w:sz w:val="24"/>
          <w:szCs w:val="24"/>
        </w:rPr>
        <w:t>-</w:t>
      </w:r>
      <w:r>
        <w:rPr>
          <w:rFonts w:ascii="Times New Roman" w:hAnsi="Times New Roman"/>
          <w:sz w:val="24"/>
          <w:szCs w:val="24"/>
        </w:rPr>
        <w:t>severity fires than the other classes.</w:t>
      </w:r>
    </w:p>
    <w:p w:rsidRPr="00EF540A" w:rsidR="00924233" w:rsidP="00924233" w:rsidRDefault="00924233" w14:paraId="304CBBEF" w14:textId="342733DC">
      <w:pPr>
        <w:pStyle w:val="ListParagraph"/>
        <w:numPr>
          <w:ilvl w:val="0"/>
          <w:numId w:val="6"/>
        </w:numPr>
        <w:rPr>
          <w:rFonts w:ascii="Times New Roman" w:hAnsi="Times New Roman"/>
          <w:sz w:val="24"/>
          <w:szCs w:val="24"/>
        </w:rPr>
      </w:pPr>
      <w:r w:rsidRPr="00EF540A">
        <w:rPr>
          <w:rFonts w:ascii="Times New Roman" w:hAnsi="Times New Roman"/>
          <w:sz w:val="24"/>
          <w:szCs w:val="24"/>
        </w:rPr>
        <w:t>The alternative succession pathway</w:t>
      </w:r>
      <w:r>
        <w:rPr>
          <w:rFonts w:ascii="Times New Roman" w:hAnsi="Times New Roman"/>
          <w:sz w:val="24"/>
          <w:szCs w:val="24"/>
        </w:rPr>
        <w:t>,</w:t>
      </w:r>
      <w:r w:rsidRPr="00EF540A">
        <w:rPr>
          <w:rFonts w:ascii="Times New Roman" w:hAnsi="Times New Roman"/>
          <w:sz w:val="24"/>
          <w:szCs w:val="24"/>
        </w:rPr>
        <w:t xml:space="preserve"> which is used to transition open to closed stands in the absence of fire</w:t>
      </w:r>
      <w:r>
        <w:rPr>
          <w:rFonts w:ascii="Times New Roman" w:hAnsi="Times New Roman"/>
          <w:sz w:val="24"/>
          <w:szCs w:val="24"/>
        </w:rPr>
        <w:t>,</w:t>
      </w:r>
      <w:r w:rsidRPr="00EF540A">
        <w:rPr>
          <w:rFonts w:ascii="Times New Roman" w:hAnsi="Times New Roman"/>
          <w:sz w:val="24"/>
          <w:szCs w:val="24"/>
        </w:rPr>
        <w:t xml:space="preserve"> was set at </w:t>
      </w:r>
      <w:r>
        <w:rPr>
          <w:rFonts w:ascii="Times New Roman" w:hAnsi="Times New Roman"/>
          <w:sz w:val="24"/>
          <w:szCs w:val="24"/>
        </w:rPr>
        <w:t>3</w:t>
      </w:r>
      <w:r w:rsidRPr="00EF540A">
        <w:rPr>
          <w:rFonts w:ascii="Times New Roman" w:hAnsi="Times New Roman"/>
          <w:sz w:val="24"/>
          <w:szCs w:val="24"/>
        </w:rPr>
        <w:t>0</w:t>
      </w:r>
      <w:r w:rsidR="00F92CF8">
        <w:rPr>
          <w:rFonts w:ascii="Times New Roman" w:hAnsi="Times New Roman"/>
          <w:sz w:val="24"/>
          <w:szCs w:val="24"/>
        </w:rPr>
        <w:t>yrs</w:t>
      </w:r>
      <w:r w:rsidR="0085084F">
        <w:rPr>
          <w:rFonts w:ascii="Times New Roman" w:hAnsi="Times New Roman"/>
          <w:sz w:val="24"/>
          <w:szCs w:val="24"/>
        </w:rPr>
        <w:t>,</w:t>
      </w:r>
      <w:r w:rsidRPr="00EF540A">
        <w:rPr>
          <w:rFonts w:ascii="Times New Roman" w:hAnsi="Times New Roman"/>
          <w:sz w:val="24"/>
          <w:szCs w:val="24"/>
        </w:rPr>
        <w:t xml:space="preserve"> or roughly twice the mean FRI. </w:t>
      </w:r>
    </w:p>
    <w:p w:rsidRPr="006F7345" w:rsidR="00F07EC1" w:rsidP="006F7345" w:rsidRDefault="00F07EC1" w14:paraId="7199848D" w14:textId="7DE35215">
      <w:pPr>
        <w:pStyle w:val="ListParagraph"/>
        <w:numPr>
          <w:ilvl w:val="0"/>
          <w:numId w:val="6"/>
        </w:numPr>
        <w:rPr>
          <w:rFonts w:ascii="Times New Roman" w:hAnsi="Times New Roman"/>
          <w:sz w:val="24"/>
          <w:szCs w:val="24"/>
        </w:rPr>
      </w:pPr>
      <w:r w:rsidRPr="006F7345">
        <w:rPr>
          <w:rFonts w:ascii="Times New Roman" w:hAnsi="Times New Roman"/>
          <w:sz w:val="24"/>
          <w:szCs w:val="24"/>
        </w:rPr>
        <w:t xml:space="preserve">The closed </w:t>
      </w:r>
      <w:r w:rsidR="0085084F">
        <w:rPr>
          <w:rFonts w:ascii="Times New Roman" w:hAnsi="Times New Roman"/>
          <w:sz w:val="24"/>
          <w:szCs w:val="24"/>
        </w:rPr>
        <w:t>versus</w:t>
      </w:r>
      <w:r w:rsidRPr="006F7345">
        <w:rPr>
          <w:rFonts w:ascii="Times New Roman" w:hAnsi="Times New Roman"/>
          <w:sz w:val="24"/>
          <w:szCs w:val="24"/>
        </w:rPr>
        <w:t xml:space="preserve"> open class canopy cover break was set at 40% based on the work of Bigelow et al. (2011), which demonstrated that thinning forest to 40% canopy cover resulted in 10-20% of the area available for pine regeneration</w:t>
      </w:r>
      <w:r w:rsidR="00CD690F">
        <w:rPr>
          <w:rFonts w:ascii="Times New Roman" w:hAnsi="Times New Roman"/>
          <w:sz w:val="24"/>
          <w:szCs w:val="24"/>
        </w:rPr>
        <w:t xml:space="preserve"> --</w:t>
      </w:r>
      <w:r w:rsidRPr="006F7345">
        <w:rPr>
          <w:rFonts w:ascii="Times New Roman" w:hAnsi="Times New Roman"/>
          <w:sz w:val="24"/>
          <w:szCs w:val="24"/>
        </w:rPr>
        <w:t xml:space="preserve"> a level they deemed to be sufficient to perpetuate the fine-scale regeneration mosaic of Sierra Nevada mixed</w:t>
      </w:r>
      <w:r w:rsidR="00CD690F">
        <w:rPr>
          <w:rFonts w:ascii="Times New Roman" w:hAnsi="Times New Roman"/>
          <w:sz w:val="24"/>
          <w:szCs w:val="24"/>
        </w:rPr>
        <w:t>-</w:t>
      </w:r>
      <w:r w:rsidRPr="006F7345">
        <w:rPr>
          <w:rFonts w:ascii="Times New Roman" w:hAnsi="Times New Roman"/>
          <w:sz w:val="24"/>
          <w:szCs w:val="24"/>
        </w:rPr>
        <w:t xml:space="preserve">conifer forests. </w:t>
      </w:r>
    </w:p>
    <w:p w:rsidR="00F07EC1" w:rsidP="00F07EC1" w:rsidRDefault="00F07EC1" w14:paraId="297F1A12" w14:textId="7628AA6C"/>
    <w:p w:rsidR="006D52CD" w:rsidP="006D52CD" w:rsidRDefault="006D52CD" w14:paraId="55CCBC55" w14:textId="2EE98BFD">
      <w:r w:rsidRPr="006F7345">
        <w:t>During the 2016 review</w:t>
      </w:r>
      <w:r w:rsidR="00CD690F">
        <w:t>,</w:t>
      </w:r>
      <w:r w:rsidRPr="006F7345">
        <w:t xml:space="preserve"> reviewers (Darren Borgias, Clint Emerson, Lyndia Hammer, Patricia Hochhalter, Kerry Metlen</w:t>
      </w:r>
      <w:r w:rsidR="00CD690F">
        <w:t>,</w:t>
      </w:r>
      <w:r w:rsidRPr="006F7345">
        <w:t xml:space="preserve"> and Jena Volpe) suggested </w:t>
      </w:r>
      <w:r w:rsidRPr="00F14512">
        <w:t xml:space="preserve">that one model be used to cover </w:t>
      </w:r>
      <w:r w:rsidR="00CD690F">
        <w:t>MZ0</w:t>
      </w:r>
      <w:r w:rsidRPr="00F14512">
        <w:t xml:space="preserve">2, </w:t>
      </w:r>
      <w:r w:rsidR="00CD690F">
        <w:t>MZ0</w:t>
      </w:r>
      <w:r w:rsidRPr="00F14512">
        <w:t>3</w:t>
      </w:r>
      <w:r w:rsidR="00CD690F">
        <w:t>,</w:t>
      </w:r>
      <w:r w:rsidRPr="00F14512">
        <w:t xml:space="preserve"> and parts of </w:t>
      </w:r>
      <w:r w:rsidR="00CD690F">
        <w:t>MZ0</w:t>
      </w:r>
      <w:r w:rsidRPr="00F14512">
        <w:t xml:space="preserve">6 and </w:t>
      </w:r>
      <w:r w:rsidR="00CD690F">
        <w:t>MZ0</w:t>
      </w:r>
      <w:r w:rsidRPr="00F14512">
        <w:t>7</w:t>
      </w:r>
      <w:r w:rsidRPr="00AB6B0B">
        <w:t>.</w:t>
      </w:r>
      <w:r w:rsidRPr="00AB6B0B" w:rsidR="00F14512">
        <w:t xml:space="preserve"> Based on the review, Kori Blankenship</w:t>
      </w:r>
      <w:r w:rsidR="00F14512">
        <w:t xml:space="preserve"> made minor edits to some fire transitions and the alternative succession settings in the model</w:t>
      </w:r>
      <w:r w:rsidR="00CD690F">
        <w:t>,</w:t>
      </w:r>
      <w:r w:rsidR="00991CD6">
        <w:t xml:space="preserve"> as well as descriptive edits</w:t>
      </w:r>
      <w:r w:rsidR="00F14512">
        <w:t xml:space="preserve">. </w:t>
      </w:r>
    </w:p>
    <w:p w:rsidR="00516DBC" w:rsidP="00516DBC" w:rsidRDefault="00516DBC" w14:paraId="0B349CA3" w14:textId="3E2A41C2"/>
    <w:p w:rsidR="001A198C" w:rsidP="00516DBC" w:rsidRDefault="001A198C" w14:paraId="76297D19" w14:textId="53054F1B">
      <w:r>
        <w:t>LANDFIRE National Review Comments:</w:t>
      </w:r>
    </w:p>
    <w:p w:rsidRPr="001A198C" w:rsidR="00516DBC" w:rsidP="001A198C" w:rsidRDefault="00516DBC" w14:paraId="7C69C6B1" w14:textId="77BECBE4">
      <w:pPr>
        <w:pStyle w:val="ListParagraph"/>
        <w:numPr>
          <w:ilvl w:val="0"/>
          <w:numId w:val="7"/>
        </w:numPr>
        <w:rPr>
          <w:rFonts w:ascii="Times New Roman" w:hAnsi="Times New Roman"/>
          <w:sz w:val="24"/>
          <w:szCs w:val="24"/>
        </w:rPr>
      </w:pPr>
      <w:r w:rsidRPr="001A198C">
        <w:rPr>
          <w:rFonts w:ascii="Times New Roman" w:hAnsi="Times New Roman"/>
          <w:sz w:val="24"/>
          <w:szCs w:val="24"/>
        </w:rPr>
        <w:t>Another reviewer felt there was too little high</w:t>
      </w:r>
      <w:r w:rsidR="00CD690F">
        <w:rPr>
          <w:rFonts w:ascii="Times New Roman" w:hAnsi="Times New Roman"/>
          <w:sz w:val="24"/>
          <w:szCs w:val="24"/>
        </w:rPr>
        <w:t>-</w:t>
      </w:r>
      <w:r w:rsidRPr="001A198C">
        <w:rPr>
          <w:rFonts w:ascii="Times New Roman" w:hAnsi="Times New Roman"/>
          <w:sz w:val="24"/>
          <w:szCs w:val="24"/>
        </w:rPr>
        <w:t>severity fire modeled and that there should be more low</w:t>
      </w:r>
      <w:r w:rsidR="00CD690F">
        <w:rPr>
          <w:rFonts w:ascii="Times New Roman" w:hAnsi="Times New Roman"/>
          <w:sz w:val="24"/>
          <w:szCs w:val="24"/>
        </w:rPr>
        <w:t>-</w:t>
      </w:r>
      <w:r w:rsidRPr="001A198C">
        <w:rPr>
          <w:rFonts w:ascii="Times New Roman" w:hAnsi="Times New Roman"/>
          <w:sz w:val="24"/>
          <w:szCs w:val="24"/>
        </w:rPr>
        <w:t>severity than mixed</w:t>
      </w:r>
      <w:r w:rsidR="00CD690F">
        <w:rPr>
          <w:rFonts w:ascii="Times New Roman" w:hAnsi="Times New Roman"/>
          <w:sz w:val="24"/>
          <w:szCs w:val="24"/>
        </w:rPr>
        <w:t>-</w:t>
      </w:r>
      <w:r w:rsidRPr="001A198C">
        <w:rPr>
          <w:rFonts w:ascii="Times New Roman" w:hAnsi="Times New Roman"/>
          <w:sz w:val="24"/>
          <w:szCs w:val="24"/>
        </w:rPr>
        <w:t>severity fire.</w:t>
      </w:r>
    </w:p>
    <w:p w:rsidR="00A83E40" w:rsidP="00516DBC" w:rsidRDefault="00A83E40" w14:paraId="00F87E53" w14:textId="77777777"/>
    <w:p w:rsidR="00516DBC" w:rsidP="00516DBC" w:rsidRDefault="00516DBC" w14:paraId="2CBA255B" w14:textId="77777777">
      <w:pPr>
        <w:pStyle w:val="ReportSection"/>
      </w:pPr>
      <w:r>
        <w:t>Succession Classes</w:t>
      </w:r>
    </w:p>
    <w:p w:rsidR="00516DBC" w:rsidP="00516DBC" w:rsidRDefault="00516DBC" w14:paraId="7C37DC3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6DBC" w:rsidP="00516DBC" w:rsidRDefault="00516DBC" w14:paraId="060800C0" w14:textId="654EC4B3">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16DBC" w:rsidP="00516DBC" w:rsidRDefault="00516DBC" w14:paraId="7AE267A3" w14:textId="77777777"/>
    <w:p w:rsidR="00516DBC" w:rsidP="00516DBC" w:rsidRDefault="00516DBC" w14:paraId="5AAEC8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6DBC" w:rsidR="00516DBC" w:rsidTr="00516DBC" w14:paraId="0BFA32AD" w14:textId="77777777">
        <w:tc>
          <w:tcPr>
            <w:tcW w:w="1056" w:type="dxa"/>
            <w:tcBorders>
              <w:top w:val="single" w:color="auto" w:sz="2" w:space="0"/>
              <w:bottom w:val="single" w:color="000000" w:sz="12" w:space="0"/>
            </w:tcBorders>
            <w:shd w:val="clear" w:color="auto" w:fill="auto"/>
          </w:tcPr>
          <w:p w:rsidRPr="00516DBC" w:rsidR="00516DBC" w:rsidP="009739CE" w:rsidRDefault="00516DBC" w14:paraId="7E5B6D84" w14:textId="77777777">
            <w:pPr>
              <w:rPr>
                <w:b/>
                <w:bCs/>
              </w:rPr>
            </w:pPr>
            <w:r w:rsidRPr="00516DBC">
              <w:rPr>
                <w:b/>
                <w:bCs/>
              </w:rPr>
              <w:t>Symbol</w:t>
            </w:r>
          </w:p>
        </w:tc>
        <w:tc>
          <w:tcPr>
            <w:tcW w:w="2556" w:type="dxa"/>
            <w:tcBorders>
              <w:top w:val="single" w:color="auto" w:sz="2" w:space="0"/>
              <w:bottom w:val="single" w:color="000000" w:sz="12" w:space="0"/>
            </w:tcBorders>
            <w:shd w:val="clear" w:color="auto" w:fill="auto"/>
          </w:tcPr>
          <w:p w:rsidRPr="00516DBC" w:rsidR="00516DBC" w:rsidP="009739CE" w:rsidRDefault="00516DBC" w14:paraId="14854E80" w14:textId="77777777">
            <w:pPr>
              <w:rPr>
                <w:b/>
                <w:bCs/>
              </w:rPr>
            </w:pPr>
            <w:r w:rsidRPr="00516DBC">
              <w:rPr>
                <w:b/>
                <w:bCs/>
              </w:rPr>
              <w:t>Scientific Name</w:t>
            </w:r>
          </w:p>
        </w:tc>
        <w:tc>
          <w:tcPr>
            <w:tcW w:w="1860" w:type="dxa"/>
            <w:tcBorders>
              <w:top w:val="single" w:color="auto" w:sz="2" w:space="0"/>
              <w:bottom w:val="single" w:color="000000" w:sz="12" w:space="0"/>
            </w:tcBorders>
            <w:shd w:val="clear" w:color="auto" w:fill="auto"/>
          </w:tcPr>
          <w:p w:rsidRPr="00516DBC" w:rsidR="00516DBC" w:rsidP="009739CE" w:rsidRDefault="00516DBC" w14:paraId="59214D8E" w14:textId="77777777">
            <w:pPr>
              <w:rPr>
                <w:b/>
                <w:bCs/>
              </w:rPr>
            </w:pPr>
            <w:r w:rsidRPr="00516DBC">
              <w:rPr>
                <w:b/>
                <w:bCs/>
              </w:rPr>
              <w:t>Common Name</w:t>
            </w:r>
          </w:p>
        </w:tc>
        <w:tc>
          <w:tcPr>
            <w:tcW w:w="1956" w:type="dxa"/>
            <w:tcBorders>
              <w:top w:val="single" w:color="auto" w:sz="2" w:space="0"/>
              <w:bottom w:val="single" w:color="000000" w:sz="12" w:space="0"/>
            </w:tcBorders>
            <w:shd w:val="clear" w:color="auto" w:fill="auto"/>
          </w:tcPr>
          <w:p w:rsidRPr="00516DBC" w:rsidR="00516DBC" w:rsidP="009739CE" w:rsidRDefault="00516DBC" w14:paraId="6DA91E3E" w14:textId="77777777">
            <w:pPr>
              <w:rPr>
                <w:b/>
                <w:bCs/>
              </w:rPr>
            </w:pPr>
            <w:r w:rsidRPr="00516DBC">
              <w:rPr>
                <w:b/>
                <w:bCs/>
              </w:rPr>
              <w:t>Canopy Position</w:t>
            </w:r>
          </w:p>
        </w:tc>
      </w:tr>
      <w:tr w:rsidRPr="00516DBC" w:rsidR="00516DBC" w:rsidTr="00516DBC" w14:paraId="69334C22" w14:textId="77777777">
        <w:tc>
          <w:tcPr>
            <w:tcW w:w="1056" w:type="dxa"/>
            <w:tcBorders>
              <w:top w:val="single" w:color="000000" w:sz="12" w:space="0"/>
            </w:tcBorders>
            <w:shd w:val="clear" w:color="auto" w:fill="auto"/>
          </w:tcPr>
          <w:p w:rsidRPr="00516DBC" w:rsidR="00516DBC" w:rsidP="009739CE" w:rsidRDefault="00516DBC" w14:paraId="1876DDF5" w14:textId="77777777">
            <w:pPr>
              <w:rPr>
                <w:bCs/>
              </w:rPr>
            </w:pPr>
            <w:r w:rsidRPr="00516DBC">
              <w:rPr>
                <w:bCs/>
              </w:rPr>
              <w:t>PSME</w:t>
            </w:r>
          </w:p>
        </w:tc>
        <w:tc>
          <w:tcPr>
            <w:tcW w:w="2556" w:type="dxa"/>
            <w:tcBorders>
              <w:top w:val="single" w:color="000000" w:sz="12" w:space="0"/>
            </w:tcBorders>
            <w:shd w:val="clear" w:color="auto" w:fill="auto"/>
          </w:tcPr>
          <w:p w:rsidRPr="00516DBC" w:rsidR="00516DBC" w:rsidP="009739CE" w:rsidRDefault="00516DBC" w14:paraId="232DC1F1" w14:textId="77777777">
            <w:proofErr w:type="spellStart"/>
            <w:r w:rsidRPr="00516DBC">
              <w:t>Pseudotsuga</w:t>
            </w:r>
            <w:proofErr w:type="spellEnd"/>
            <w:r w:rsidRPr="00516DBC">
              <w:t xml:space="preserve"> </w:t>
            </w:r>
            <w:proofErr w:type="spellStart"/>
            <w:r w:rsidRPr="00516DBC">
              <w:t>menziesii</w:t>
            </w:r>
            <w:proofErr w:type="spellEnd"/>
          </w:p>
        </w:tc>
        <w:tc>
          <w:tcPr>
            <w:tcW w:w="1860" w:type="dxa"/>
            <w:tcBorders>
              <w:top w:val="single" w:color="000000" w:sz="12" w:space="0"/>
            </w:tcBorders>
            <w:shd w:val="clear" w:color="auto" w:fill="auto"/>
          </w:tcPr>
          <w:p w:rsidRPr="00516DBC" w:rsidR="00516DBC" w:rsidP="009739CE" w:rsidRDefault="00516DBC" w14:paraId="2D760E66" w14:textId="77777777">
            <w:r w:rsidRPr="00516DBC">
              <w:t>Douglas-fir</w:t>
            </w:r>
          </w:p>
        </w:tc>
        <w:tc>
          <w:tcPr>
            <w:tcW w:w="1956" w:type="dxa"/>
            <w:tcBorders>
              <w:top w:val="single" w:color="000000" w:sz="12" w:space="0"/>
            </w:tcBorders>
            <w:shd w:val="clear" w:color="auto" w:fill="auto"/>
          </w:tcPr>
          <w:p w:rsidRPr="00516DBC" w:rsidR="00516DBC" w:rsidP="009739CE" w:rsidRDefault="00516DBC" w14:paraId="25131C59" w14:textId="77777777">
            <w:r w:rsidRPr="00516DBC">
              <w:t>Upper</w:t>
            </w:r>
          </w:p>
        </w:tc>
      </w:tr>
      <w:tr w:rsidRPr="00516DBC" w:rsidR="00516DBC" w:rsidTr="00516DBC" w14:paraId="344B15A7" w14:textId="77777777">
        <w:tc>
          <w:tcPr>
            <w:tcW w:w="1056" w:type="dxa"/>
            <w:shd w:val="clear" w:color="auto" w:fill="auto"/>
          </w:tcPr>
          <w:p w:rsidRPr="00516DBC" w:rsidR="00516DBC" w:rsidP="009739CE" w:rsidRDefault="00516DBC" w14:paraId="6FFCB154" w14:textId="77777777">
            <w:pPr>
              <w:rPr>
                <w:bCs/>
              </w:rPr>
            </w:pPr>
            <w:r w:rsidRPr="00516DBC">
              <w:rPr>
                <w:bCs/>
              </w:rPr>
              <w:t>PIPO</w:t>
            </w:r>
          </w:p>
        </w:tc>
        <w:tc>
          <w:tcPr>
            <w:tcW w:w="2556" w:type="dxa"/>
            <w:shd w:val="clear" w:color="auto" w:fill="auto"/>
          </w:tcPr>
          <w:p w:rsidRPr="00516DBC" w:rsidR="00516DBC" w:rsidP="009739CE" w:rsidRDefault="00516DBC" w14:paraId="4C2BE2D2" w14:textId="77777777">
            <w:r w:rsidRPr="00516DBC">
              <w:t>Pinus ponderosa</w:t>
            </w:r>
          </w:p>
        </w:tc>
        <w:tc>
          <w:tcPr>
            <w:tcW w:w="1860" w:type="dxa"/>
            <w:shd w:val="clear" w:color="auto" w:fill="auto"/>
          </w:tcPr>
          <w:p w:rsidRPr="00516DBC" w:rsidR="00516DBC" w:rsidP="009739CE" w:rsidRDefault="00516DBC" w14:paraId="4AA95D24" w14:textId="77777777">
            <w:r w:rsidRPr="00516DBC">
              <w:t>Ponderosa pine</w:t>
            </w:r>
          </w:p>
        </w:tc>
        <w:tc>
          <w:tcPr>
            <w:tcW w:w="1956" w:type="dxa"/>
            <w:shd w:val="clear" w:color="auto" w:fill="auto"/>
          </w:tcPr>
          <w:p w:rsidRPr="00516DBC" w:rsidR="00516DBC" w:rsidP="009739CE" w:rsidRDefault="00516DBC" w14:paraId="5E671986" w14:textId="77777777">
            <w:r w:rsidRPr="00516DBC">
              <w:t>Upper</w:t>
            </w:r>
          </w:p>
        </w:tc>
      </w:tr>
      <w:tr w:rsidRPr="00516DBC" w:rsidR="00516DBC" w:rsidTr="00516DBC" w14:paraId="7775227D" w14:textId="77777777">
        <w:tc>
          <w:tcPr>
            <w:tcW w:w="1056" w:type="dxa"/>
            <w:shd w:val="clear" w:color="auto" w:fill="auto"/>
          </w:tcPr>
          <w:p w:rsidRPr="00516DBC" w:rsidR="00516DBC" w:rsidP="009739CE" w:rsidRDefault="00516DBC" w14:paraId="3F8A77B1" w14:textId="77777777">
            <w:pPr>
              <w:rPr>
                <w:bCs/>
              </w:rPr>
            </w:pPr>
            <w:r w:rsidRPr="00516DBC">
              <w:rPr>
                <w:bCs/>
              </w:rPr>
              <w:t>PILA</w:t>
            </w:r>
          </w:p>
        </w:tc>
        <w:tc>
          <w:tcPr>
            <w:tcW w:w="2556" w:type="dxa"/>
            <w:shd w:val="clear" w:color="auto" w:fill="auto"/>
          </w:tcPr>
          <w:p w:rsidRPr="00516DBC" w:rsidR="00516DBC" w:rsidP="009739CE" w:rsidRDefault="00516DBC" w14:paraId="3E1E9AD7" w14:textId="77777777">
            <w:r w:rsidRPr="00516DBC">
              <w:t xml:space="preserve">Pinus </w:t>
            </w:r>
            <w:proofErr w:type="spellStart"/>
            <w:r w:rsidRPr="00516DBC">
              <w:t>lambertiana</w:t>
            </w:r>
            <w:proofErr w:type="spellEnd"/>
          </w:p>
        </w:tc>
        <w:tc>
          <w:tcPr>
            <w:tcW w:w="1860" w:type="dxa"/>
            <w:shd w:val="clear" w:color="auto" w:fill="auto"/>
          </w:tcPr>
          <w:p w:rsidRPr="00516DBC" w:rsidR="00516DBC" w:rsidP="009739CE" w:rsidRDefault="00516DBC" w14:paraId="37270645" w14:textId="77777777">
            <w:r w:rsidRPr="00516DBC">
              <w:t>Sugar pine</w:t>
            </w:r>
          </w:p>
        </w:tc>
        <w:tc>
          <w:tcPr>
            <w:tcW w:w="1956" w:type="dxa"/>
            <w:shd w:val="clear" w:color="auto" w:fill="auto"/>
          </w:tcPr>
          <w:p w:rsidRPr="00516DBC" w:rsidR="00516DBC" w:rsidP="009739CE" w:rsidRDefault="00516DBC" w14:paraId="6F284893" w14:textId="77777777">
            <w:r w:rsidRPr="00516DBC">
              <w:t>Upper</w:t>
            </w:r>
          </w:p>
        </w:tc>
      </w:tr>
      <w:tr w:rsidRPr="00516DBC" w:rsidR="00516DBC" w:rsidTr="00516DBC" w14:paraId="3F8D6F27" w14:textId="77777777">
        <w:tc>
          <w:tcPr>
            <w:tcW w:w="1056" w:type="dxa"/>
            <w:shd w:val="clear" w:color="auto" w:fill="auto"/>
          </w:tcPr>
          <w:p w:rsidRPr="00516DBC" w:rsidR="00516DBC" w:rsidP="009739CE" w:rsidRDefault="00516DBC" w14:paraId="63B9159C" w14:textId="77777777">
            <w:pPr>
              <w:rPr>
                <w:bCs/>
              </w:rPr>
            </w:pPr>
            <w:r w:rsidRPr="00516DBC">
              <w:rPr>
                <w:bCs/>
              </w:rPr>
              <w:t>ABCO</w:t>
            </w:r>
          </w:p>
        </w:tc>
        <w:tc>
          <w:tcPr>
            <w:tcW w:w="2556" w:type="dxa"/>
            <w:shd w:val="clear" w:color="auto" w:fill="auto"/>
          </w:tcPr>
          <w:p w:rsidRPr="00516DBC" w:rsidR="00516DBC" w:rsidP="009739CE" w:rsidRDefault="00516DBC" w14:paraId="4E7EF9C8" w14:textId="77777777">
            <w:proofErr w:type="spellStart"/>
            <w:r w:rsidRPr="00516DBC">
              <w:t>Abies</w:t>
            </w:r>
            <w:proofErr w:type="spellEnd"/>
            <w:r w:rsidRPr="00516DBC">
              <w:t xml:space="preserve"> </w:t>
            </w:r>
            <w:proofErr w:type="spellStart"/>
            <w:r w:rsidRPr="00516DBC">
              <w:t>concolor</w:t>
            </w:r>
            <w:proofErr w:type="spellEnd"/>
          </w:p>
        </w:tc>
        <w:tc>
          <w:tcPr>
            <w:tcW w:w="1860" w:type="dxa"/>
            <w:shd w:val="clear" w:color="auto" w:fill="auto"/>
          </w:tcPr>
          <w:p w:rsidRPr="00516DBC" w:rsidR="00516DBC" w:rsidP="009739CE" w:rsidRDefault="00516DBC" w14:paraId="78414E03" w14:textId="77777777">
            <w:r w:rsidRPr="00516DBC">
              <w:t>White fir</w:t>
            </w:r>
          </w:p>
        </w:tc>
        <w:tc>
          <w:tcPr>
            <w:tcW w:w="1956" w:type="dxa"/>
            <w:shd w:val="clear" w:color="auto" w:fill="auto"/>
          </w:tcPr>
          <w:p w:rsidRPr="00516DBC" w:rsidR="00516DBC" w:rsidP="009739CE" w:rsidRDefault="00516DBC" w14:paraId="7C5AB98E" w14:textId="77777777">
            <w:r w:rsidRPr="00516DBC">
              <w:t>Upper</w:t>
            </w:r>
          </w:p>
        </w:tc>
      </w:tr>
    </w:tbl>
    <w:p w:rsidR="00516DBC" w:rsidP="00516DBC" w:rsidRDefault="00516DBC" w14:paraId="2FEDFAAB" w14:textId="77777777"/>
    <w:p w:rsidR="00516DBC" w:rsidP="00516DBC" w:rsidRDefault="00516DBC" w14:paraId="57B6413F" w14:textId="77777777">
      <w:pPr>
        <w:pStyle w:val="SClassInfoPara"/>
      </w:pPr>
      <w:r>
        <w:t>Description</w:t>
      </w:r>
    </w:p>
    <w:p w:rsidR="00516DBC" w:rsidP="00516DBC" w:rsidRDefault="004101A1" w14:paraId="05F1E089" w14:textId="331D0EE9">
      <w:r>
        <w:t>These early succession stands</w:t>
      </w:r>
      <w:r w:rsidR="00516DBC">
        <w:t>, have vegetation comprised of grass, shrubs, and shade</w:t>
      </w:r>
      <w:r w:rsidR="00CD690F">
        <w:t>-</w:t>
      </w:r>
      <w:r w:rsidR="00516DBC">
        <w:t xml:space="preserve">intolerant tree species </w:t>
      </w:r>
      <w:r w:rsidR="00CD690F">
        <w:t xml:space="preserve">such </w:t>
      </w:r>
      <w:r w:rsidR="00516DBC">
        <w:t>as seedlings, saplings</w:t>
      </w:r>
      <w:r w:rsidR="00CD690F">
        <w:t>,</w:t>
      </w:r>
      <w:r w:rsidR="00516DBC">
        <w:t xml:space="preserve"> and poles. Snags are typically present. This stage can </w:t>
      </w:r>
      <w:r w:rsidR="00516DBC">
        <w:lastRenderedPageBreak/>
        <w:t xml:space="preserve">occur as </w:t>
      </w:r>
      <w:r w:rsidR="00CD690F">
        <w:t xml:space="preserve">a </w:t>
      </w:r>
      <w:r w:rsidR="00516DBC">
        <w:t>small patch (10-100acs) within mixed</w:t>
      </w:r>
      <w:r w:rsidR="00CD690F">
        <w:t>-</w:t>
      </w:r>
      <w:r w:rsidR="00516DBC">
        <w:t>severity fire or as large patches from more extensive fire (100-1000ac).</w:t>
      </w:r>
    </w:p>
    <w:p w:rsidR="00516DBC" w:rsidP="00516DBC" w:rsidRDefault="00516DBC" w14:paraId="6A9FFEC4" w14:textId="77777777"/>
    <w:p>
      <w:r>
        <w:rPr>
          <w:i/>
          <w:u w:val="single"/>
        </w:rPr>
        <w:t>Maximum Tree Size Class</w:t>
      </w:r>
      <w:br/>
      <w:r>
        <w:t>Pole 5-9" DBH</w:t>
      </w:r>
    </w:p>
    <w:p w:rsidR="00516DBC" w:rsidP="00516DBC" w:rsidRDefault="00537528" w14:paraId="16FD9021" w14:textId="6F09EFAB">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16DBC" w:rsidP="00516DBC" w:rsidRDefault="00516DBC" w14:paraId="45026368" w14:textId="77777777"/>
    <w:p w:rsidR="00516DBC" w:rsidP="00516DBC" w:rsidRDefault="00516DBC" w14:paraId="07AC6A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6DBC" w:rsidR="00516DBC" w:rsidTr="00516DBC" w14:paraId="770DA6CC" w14:textId="77777777">
        <w:tc>
          <w:tcPr>
            <w:tcW w:w="1056" w:type="dxa"/>
            <w:tcBorders>
              <w:top w:val="single" w:color="auto" w:sz="2" w:space="0"/>
              <w:bottom w:val="single" w:color="000000" w:sz="12" w:space="0"/>
            </w:tcBorders>
            <w:shd w:val="clear" w:color="auto" w:fill="auto"/>
          </w:tcPr>
          <w:p w:rsidRPr="00516DBC" w:rsidR="00516DBC" w:rsidP="009739CE" w:rsidRDefault="00516DBC" w14:paraId="7C8AAC30" w14:textId="77777777">
            <w:pPr>
              <w:rPr>
                <w:b/>
                <w:bCs/>
              </w:rPr>
            </w:pPr>
            <w:r w:rsidRPr="00516DBC">
              <w:rPr>
                <w:b/>
                <w:bCs/>
              </w:rPr>
              <w:t>Symbol</w:t>
            </w:r>
          </w:p>
        </w:tc>
        <w:tc>
          <w:tcPr>
            <w:tcW w:w="2556" w:type="dxa"/>
            <w:tcBorders>
              <w:top w:val="single" w:color="auto" w:sz="2" w:space="0"/>
              <w:bottom w:val="single" w:color="000000" w:sz="12" w:space="0"/>
            </w:tcBorders>
            <w:shd w:val="clear" w:color="auto" w:fill="auto"/>
          </w:tcPr>
          <w:p w:rsidRPr="00516DBC" w:rsidR="00516DBC" w:rsidP="009739CE" w:rsidRDefault="00516DBC" w14:paraId="6EFCAC97" w14:textId="77777777">
            <w:pPr>
              <w:rPr>
                <w:b/>
                <w:bCs/>
              </w:rPr>
            </w:pPr>
            <w:r w:rsidRPr="00516DBC">
              <w:rPr>
                <w:b/>
                <w:bCs/>
              </w:rPr>
              <w:t>Scientific Name</w:t>
            </w:r>
          </w:p>
        </w:tc>
        <w:tc>
          <w:tcPr>
            <w:tcW w:w="1860" w:type="dxa"/>
            <w:tcBorders>
              <w:top w:val="single" w:color="auto" w:sz="2" w:space="0"/>
              <w:bottom w:val="single" w:color="000000" w:sz="12" w:space="0"/>
            </w:tcBorders>
            <w:shd w:val="clear" w:color="auto" w:fill="auto"/>
          </w:tcPr>
          <w:p w:rsidRPr="00516DBC" w:rsidR="00516DBC" w:rsidP="009739CE" w:rsidRDefault="00516DBC" w14:paraId="6E760022" w14:textId="77777777">
            <w:pPr>
              <w:rPr>
                <w:b/>
                <w:bCs/>
              </w:rPr>
            </w:pPr>
            <w:r w:rsidRPr="00516DBC">
              <w:rPr>
                <w:b/>
                <w:bCs/>
              </w:rPr>
              <w:t>Common Name</w:t>
            </w:r>
          </w:p>
        </w:tc>
        <w:tc>
          <w:tcPr>
            <w:tcW w:w="1956" w:type="dxa"/>
            <w:tcBorders>
              <w:top w:val="single" w:color="auto" w:sz="2" w:space="0"/>
              <w:bottom w:val="single" w:color="000000" w:sz="12" w:space="0"/>
            </w:tcBorders>
            <w:shd w:val="clear" w:color="auto" w:fill="auto"/>
          </w:tcPr>
          <w:p w:rsidRPr="00516DBC" w:rsidR="00516DBC" w:rsidP="009739CE" w:rsidRDefault="00516DBC" w14:paraId="3FF00C1E" w14:textId="77777777">
            <w:pPr>
              <w:rPr>
                <w:b/>
                <w:bCs/>
              </w:rPr>
            </w:pPr>
            <w:r w:rsidRPr="00516DBC">
              <w:rPr>
                <w:b/>
                <w:bCs/>
              </w:rPr>
              <w:t>Canopy Position</w:t>
            </w:r>
          </w:p>
        </w:tc>
      </w:tr>
      <w:tr w:rsidRPr="00516DBC" w:rsidR="00516DBC" w:rsidTr="00516DBC" w14:paraId="60F07761" w14:textId="77777777">
        <w:tc>
          <w:tcPr>
            <w:tcW w:w="1056" w:type="dxa"/>
            <w:tcBorders>
              <w:top w:val="single" w:color="000000" w:sz="12" w:space="0"/>
            </w:tcBorders>
            <w:shd w:val="clear" w:color="auto" w:fill="auto"/>
          </w:tcPr>
          <w:p w:rsidRPr="00516DBC" w:rsidR="00516DBC" w:rsidP="009739CE" w:rsidRDefault="00516DBC" w14:paraId="61C4E063" w14:textId="77777777">
            <w:pPr>
              <w:rPr>
                <w:bCs/>
              </w:rPr>
            </w:pPr>
            <w:r w:rsidRPr="00516DBC">
              <w:rPr>
                <w:bCs/>
              </w:rPr>
              <w:t>ABCO</w:t>
            </w:r>
          </w:p>
        </w:tc>
        <w:tc>
          <w:tcPr>
            <w:tcW w:w="2556" w:type="dxa"/>
            <w:tcBorders>
              <w:top w:val="single" w:color="000000" w:sz="12" w:space="0"/>
            </w:tcBorders>
            <w:shd w:val="clear" w:color="auto" w:fill="auto"/>
          </w:tcPr>
          <w:p w:rsidRPr="00516DBC" w:rsidR="00516DBC" w:rsidP="009739CE" w:rsidRDefault="00516DBC" w14:paraId="58E10E9B" w14:textId="77777777">
            <w:proofErr w:type="spellStart"/>
            <w:r w:rsidRPr="00516DBC">
              <w:t>Abies</w:t>
            </w:r>
            <w:proofErr w:type="spellEnd"/>
            <w:r w:rsidRPr="00516DBC">
              <w:t xml:space="preserve"> </w:t>
            </w:r>
            <w:proofErr w:type="spellStart"/>
            <w:r w:rsidRPr="00516DBC">
              <w:t>concolor</w:t>
            </w:r>
            <w:proofErr w:type="spellEnd"/>
          </w:p>
        </w:tc>
        <w:tc>
          <w:tcPr>
            <w:tcW w:w="1860" w:type="dxa"/>
            <w:tcBorders>
              <w:top w:val="single" w:color="000000" w:sz="12" w:space="0"/>
            </w:tcBorders>
            <w:shd w:val="clear" w:color="auto" w:fill="auto"/>
          </w:tcPr>
          <w:p w:rsidRPr="00516DBC" w:rsidR="00516DBC" w:rsidP="009739CE" w:rsidRDefault="00516DBC" w14:paraId="4CFA2594" w14:textId="77777777">
            <w:r w:rsidRPr="00516DBC">
              <w:t>White fir</w:t>
            </w:r>
          </w:p>
        </w:tc>
        <w:tc>
          <w:tcPr>
            <w:tcW w:w="1956" w:type="dxa"/>
            <w:tcBorders>
              <w:top w:val="single" w:color="000000" w:sz="12" w:space="0"/>
            </w:tcBorders>
            <w:shd w:val="clear" w:color="auto" w:fill="auto"/>
          </w:tcPr>
          <w:p w:rsidRPr="00516DBC" w:rsidR="00516DBC" w:rsidP="009739CE" w:rsidRDefault="00516DBC" w14:paraId="33806D5E" w14:textId="77777777">
            <w:r w:rsidRPr="00516DBC">
              <w:t>None</w:t>
            </w:r>
          </w:p>
        </w:tc>
      </w:tr>
      <w:tr w:rsidRPr="00516DBC" w:rsidR="00516DBC" w:rsidTr="00516DBC" w14:paraId="23BE0816" w14:textId="77777777">
        <w:tc>
          <w:tcPr>
            <w:tcW w:w="1056" w:type="dxa"/>
            <w:shd w:val="clear" w:color="auto" w:fill="auto"/>
          </w:tcPr>
          <w:p w:rsidRPr="00516DBC" w:rsidR="00516DBC" w:rsidP="009739CE" w:rsidRDefault="00516DBC" w14:paraId="0420A1FA" w14:textId="77777777">
            <w:pPr>
              <w:rPr>
                <w:bCs/>
              </w:rPr>
            </w:pPr>
            <w:r w:rsidRPr="00516DBC">
              <w:rPr>
                <w:bCs/>
              </w:rPr>
              <w:t>PIPO</w:t>
            </w:r>
          </w:p>
        </w:tc>
        <w:tc>
          <w:tcPr>
            <w:tcW w:w="2556" w:type="dxa"/>
            <w:shd w:val="clear" w:color="auto" w:fill="auto"/>
          </w:tcPr>
          <w:p w:rsidRPr="00516DBC" w:rsidR="00516DBC" w:rsidP="009739CE" w:rsidRDefault="00516DBC" w14:paraId="72F2B036" w14:textId="77777777">
            <w:r w:rsidRPr="00516DBC">
              <w:t>Pinus ponderosa</w:t>
            </w:r>
          </w:p>
        </w:tc>
        <w:tc>
          <w:tcPr>
            <w:tcW w:w="1860" w:type="dxa"/>
            <w:shd w:val="clear" w:color="auto" w:fill="auto"/>
          </w:tcPr>
          <w:p w:rsidRPr="00516DBC" w:rsidR="00516DBC" w:rsidP="009739CE" w:rsidRDefault="00516DBC" w14:paraId="635EF0E4" w14:textId="77777777">
            <w:r w:rsidRPr="00516DBC">
              <w:t>Ponderosa pine</w:t>
            </w:r>
          </w:p>
        </w:tc>
        <w:tc>
          <w:tcPr>
            <w:tcW w:w="1956" w:type="dxa"/>
            <w:shd w:val="clear" w:color="auto" w:fill="auto"/>
          </w:tcPr>
          <w:p w:rsidRPr="00516DBC" w:rsidR="00516DBC" w:rsidP="009739CE" w:rsidRDefault="00516DBC" w14:paraId="4C4C3C9C" w14:textId="77777777">
            <w:r w:rsidRPr="00516DBC">
              <w:t>None</w:t>
            </w:r>
          </w:p>
        </w:tc>
      </w:tr>
      <w:tr w:rsidRPr="00516DBC" w:rsidR="00516DBC" w:rsidTr="00516DBC" w14:paraId="217DAD52" w14:textId="77777777">
        <w:tc>
          <w:tcPr>
            <w:tcW w:w="1056" w:type="dxa"/>
            <w:shd w:val="clear" w:color="auto" w:fill="auto"/>
          </w:tcPr>
          <w:p w:rsidRPr="00516DBC" w:rsidR="00516DBC" w:rsidP="009739CE" w:rsidRDefault="00516DBC" w14:paraId="4C48FE8C" w14:textId="77777777">
            <w:pPr>
              <w:rPr>
                <w:bCs/>
              </w:rPr>
            </w:pPr>
            <w:r w:rsidRPr="00516DBC">
              <w:rPr>
                <w:bCs/>
              </w:rPr>
              <w:t>PSME</w:t>
            </w:r>
          </w:p>
        </w:tc>
        <w:tc>
          <w:tcPr>
            <w:tcW w:w="2556" w:type="dxa"/>
            <w:shd w:val="clear" w:color="auto" w:fill="auto"/>
          </w:tcPr>
          <w:p w:rsidRPr="00516DBC" w:rsidR="00516DBC" w:rsidP="009739CE" w:rsidRDefault="00516DBC" w14:paraId="275A106F" w14:textId="77777777">
            <w:proofErr w:type="spellStart"/>
            <w:r w:rsidRPr="00516DBC">
              <w:t>Pseudotsuga</w:t>
            </w:r>
            <w:proofErr w:type="spellEnd"/>
            <w:r w:rsidRPr="00516DBC">
              <w:t xml:space="preserve"> </w:t>
            </w:r>
            <w:proofErr w:type="spellStart"/>
            <w:r w:rsidRPr="00516DBC">
              <w:t>menziesii</w:t>
            </w:r>
            <w:proofErr w:type="spellEnd"/>
          </w:p>
        </w:tc>
        <w:tc>
          <w:tcPr>
            <w:tcW w:w="1860" w:type="dxa"/>
            <w:shd w:val="clear" w:color="auto" w:fill="auto"/>
          </w:tcPr>
          <w:p w:rsidRPr="00516DBC" w:rsidR="00516DBC" w:rsidP="009739CE" w:rsidRDefault="00516DBC" w14:paraId="4535486B" w14:textId="77777777">
            <w:r w:rsidRPr="00516DBC">
              <w:t>Douglas-fir</w:t>
            </w:r>
          </w:p>
        </w:tc>
        <w:tc>
          <w:tcPr>
            <w:tcW w:w="1956" w:type="dxa"/>
            <w:shd w:val="clear" w:color="auto" w:fill="auto"/>
          </w:tcPr>
          <w:p w:rsidRPr="00516DBC" w:rsidR="00516DBC" w:rsidP="009739CE" w:rsidRDefault="00516DBC" w14:paraId="2827FF66" w14:textId="77777777">
            <w:r w:rsidRPr="00516DBC">
              <w:t>None</w:t>
            </w:r>
          </w:p>
        </w:tc>
      </w:tr>
      <w:tr w:rsidRPr="00516DBC" w:rsidR="00516DBC" w:rsidTr="00516DBC" w14:paraId="0E070697" w14:textId="77777777">
        <w:tc>
          <w:tcPr>
            <w:tcW w:w="1056" w:type="dxa"/>
            <w:shd w:val="clear" w:color="auto" w:fill="auto"/>
          </w:tcPr>
          <w:p w:rsidRPr="00516DBC" w:rsidR="00516DBC" w:rsidP="009739CE" w:rsidRDefault="00516DBC" w14:paraId="6D6EDE48" w14:textId="77777777">
            <w:pPr>
              <w:rPr>
                <w:bCs/>
              </w:rPr>
            </w:pPr>
            <w:r w:rsidRPr="00516DBC">
              <w:rPr>
                <w:bCs/>
              </w:rPr>
              <w:t>PILA</w:t>
            </w:r>
          </w:p>
        </w:tc>
        <w:tc>
          <w:tcPr>
            <w:tcW w:w="2556" w:type="dxa"/>
            <w:shd w:val="clear" w:color="auto" w:fill="auto"/>
          </w:tcPr>
          <w:p w:rsidRPr="00516DBC" w:rsidR="00516DBC" w:rsidP="009739CE" w:rsidRDefault="00516DBC" w14:paraId="51525289" w14:textId="77777777">
            <w:r w:rsidRPr="00516DBC">
              <w:t xml:space="preserve">Pinus </w:t>
            </w:r>
            <w:proofErr w:type="spellStart"/>
            <w:r w:rsidRPr="00516DBC">
              <w:t>lambertiana</w:t>
            </w:r>
            <w:proofErr w:type="spellEnd"/>
          </w:p>
        </w:tc>
        <w:tc>
          <w:tcPr>
            <w:tcW w:w="1860" w:type="dxa"/>
            <w:shd w:val="clear" w:color="auto" w:fill="auto"/>
          </w:tcPr>
          <w:p w:rsidRPr="00516DBC" w:rsidR="00516DBC" w:rsidP="009739CE" w:rsidRDefault="00516DBC" w14:paraId="5E353EA4" w14:textId="77777777">
            <w:r w:rsidRPr="00516DBC">
              <w:t>Sugar pine</w:t>
            </w:r>
          </w:p>
        </w:tc>
        <w:tc>
          <w:tcPr>
            <w:tcW w:w="1956" w:type="dxa"/>
            <w:shd w:val="clear" w:color="auto" w:fill="auto"/>
          </w:tcPr>
          <w:p w:rsidRPr="00516DBC" w:rsidR="00516DBC" w:rsidP="009739CE" w:rsidRDefault="00516DBC" w14:paraId="3BB0F07F" w14:textId="77777777">
            <w:r w:rsidRPr="00516DBC">
              <w:t>None</w:t>
            </w:r>
          </w:p>
        </w:tc>
      </w:tr>
    </w:tbl>
    <w:p w:rsidR="00516DBC" w:rsidP="00516DBC" w:rsidRDefault="00516DBC" w14:paraId="3E948926" w14:textId="77777777"/>
    <w:p w:rsidR="00516DBC" w:rsidP="00516DBC" w:rsidRDefault="00516DBC" w14:paraId="635E5CC8" w14:textId="77777777">
      <w:pPr>
        <w:pStyle w:val="SClassInfoPara"/>
      </w:pPr>
      <w:r>
        <w:t>Description</w:t>
      </w:r>
    </w:p>
    <w:p w:rsidR="00516DBC" w:rsidP="00516DBC" w:rsidRDefault="00516DBC" w14:paraId="361A46AA" w14:textId="6FA214F6">
      <w:r>
        <w:t xml:space="preserve">Pole to large conifers (up to 30in </w:t>
      </w:r>
      <w:r w:rsidR="004101A1">
        <w:t>DBH</w:t>
      </w:r>
      <w:r>
        <w:t>)</w:t>
      </w:r>
      <w:r w:rsidR="00F07EC1">
        <w:t>.</w:t>
      </w:r>
      <w:r>
        <w:t xml:space="preserve"> These stands develop in settings and climatic periods that support longer intervals between </w:t>
      </w:r>
      <w:r w:rsidR="00991CD6">
        <w:t xml:space="preserve">surface and </w:t>
      </w:r>
      <w:r>
        <w:t>mixed</w:t>
      </w:r>
      <w:r w:rsidR="00CD690F">
        <w:t>-</w:t>
      </w:r>
      <w:r>
        <w:t>severity fires. Crowded stands of conifer along with har</w:t>
      </w:r>
      <w:r w:rsidR="004101A1">
        <w:t xml:space="preserve">dwood trees in younger stages. </w:t>
      </w:r>
      <w:r>
        <w:t xml:space="preserve">White </w:t>
      </w:r>
      <w:r w:rsidR="00F5260C">
        <w:t>fir continues</w:t>
      </w:r>
      <w:r>
        <w:t xml:space="preserve"> to recruit below ponderosa pine or Douglas</w:t>
      </w:r>
      <w:r w:rsidR="00CD690F">
        <w:t>-</w:t>
      </w:r>
      <w:r>
        <w:t>fir</w:t>
      </w:r>
      <w:r w:rsidR="00CD690F">
        <w:t>,</w:t>
      </w:r>
      <w:r>
        <w:t xml:space="preserve"> depending on local site conditions. Ladder fuels and sub</w:t>
      </w:r>
      <w:r w:rsidR="004101A1">
        <w:t>-</w:t>
      </w:r>
      <w:r>
        <w:t>canopy low enough for crown fire initiation. Hardwoods are shaded out at later stages. Depauperate understory.</w:t>
      </w:r>
      <w:r w:rsidR="00F6200E">
        <w:t xml:space="preserve"> </w:t>
      </w:r>
      <w:r>
        <w:t>Surface fuel moderate and complex.</w:t>
      </w:r>
    </w:p>
    <w:p w:rsidR="00516DBC" w:rsidP="00516DBC" w:rsidRDefault="00516DBC" w14:paraId="43AED22F" w14:textId="77777777"/>
    <w:p>
      <w:r>
        <w:rPr>
          <w:i/>
          <w:u w:val="single"/>
        </w:rPr>
        <w:t>Maximum Tree Size Class</w:t>
      </w:r>
      <w:br/>
      <w:r>
        <w:t>Large 21-33" DBH</w:t>
      </w:r>
    </w:p>
    <w:p w:rsidR="00516DBC" w:rsidP="00516DBC" w:rsidRDefault="00516DBC" w14:paraId="24C2209B" w14:textId="06C43B5D">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16DBC" w:rsidP="00516DBC" w:rsidRDefault="00516DBC" w14:paraId="0BFE5F99" w14:textId="77777777"/>
    <w:p w:rsidR="00516DBC" w:rsidP="00516DBC" w:rsidRDefault="00516DBC" w14:paraId="38A638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6DBC" w:rsidR="00516DBC" w:rsidTr="00516DBC" w14:paraId="7EB8AB5E" w14:textId="77777777">
        <w:tc>
          <w:tcPr>
            <w:tcW w:w="1056" w:type="dxa"/>
            <w:tcBorders>
              <w:top w:val="single" w:color="auto" w:sz="2" w:space="0"/>
              <w:bottom w:val="single" w:color="000000" w:sz="12" w:space="0"/>
            </w:tcBorders>
            <w:shd w:val="clear" w:color="auto" w:fill="auto"/>
          </w:tcPr>
          <w:p w:rsidRPr="00516DBC" w:rsidR="00516DBC" w:rsidP="009739CE" w:rsidRDefault="00516DBC" w14:paraId="5BCA4234" w14:textId="77777777">
            <w:pPr>
              <w:rPr>
                <w:b/>
                <w:bCs/>
              </w:rPr>
            </w:pPr>
            <w:r w:rsidRPr="00516DBC">
              <w:rPr>
                <w:b/>
                <w:bCs/>
              </w:rPr>
              <w:t>Symbol</w:t>
            </w:r>
          </w:p>
        </w:tc>
        <w:tc>
          <w:tcPr>
            <w:tcW w:w="2556" w:type="dxa"/>
            <w:tcBorders>
              <w:top w:val="single" w:color="auto" w:sz="2" w:space="0"/>
              <w:bottom w:val="single" w:color="000000" w:sz="12" w:space="0"/>
            </w:tcBorders>
            <w:shd w:val="clear" w:color="auto" w:fill="auto"/>
          </w:tcPr>
          <w:p w:rsidRPr="00516DBC" w:rsidR="00516DBC" w:rsidP="009739CE" w:rsidRDefault="00516DBC" w14:paraId="795A9E21" w14:textId="77777777">
            <w:pPr>
              <w:rPr>
                <w:b/>
                <w:bCs/>
              </w:rPr>
            </w:pPr>
            <w:r w:rsidRPr="00516DBC">
              <w:rPr>
                <w:b/>
                <w:bCs/>
              </w:rPr>
              <w:t>Scientific Name</w:t>
            </w:r>
          </w:p>
        </w:tc>
        <w:tc>
          <w:tcPr>
            <w:tcW w:w="1860" w:type="dxa"/>
            <w:tcBorders>
              <w:top w:val="single" w:color="auto" w:sz="2" w:space="0"/>
              <w:bottom w:val="single" w:color="000000" w:sz="12" w:space="0"/>
            </w:tcBorders>
            <w:shd w:val="clear" w:color="auto" w:fill="auto"/>
          </w:tcPr>
          <w:p w:rsidRPr="00516DBC" w:rsidR="00516DBC" w:rsidP="009739CE" w:rsidRDefault="00516DBC" w14:paraId="24713EA4" w14:textId="77777777">
            <w:pPr>
              <w:rPr>
                <w:b/>
                <w:bCs/>
              </w:rPr>
            </w:pPr>
            <w:r w:rsidRPr="00516DBC">
              <w:rPr>
                <w:b/>
                <w:bCs/>
              </w:rPr>
              <w:t>Common Name</w:t>
            </w:r>
          </w:p>
        </w:tc>
        <w:tc>
          <w:tcPr>
            <w:tcW w:w="1956" w:type="dxa"/>
            <w:tcBorders>
              <w:top w:val="single" w:color="auto" w:sz="2" w:space="0"/>
              <w:bottom w:val="single" w:color="000000" w:sz="12" w:space="0"/>
            </w:tcBorders>
            <w:shd w:val="clear" w:color="auto" w:fill="auto"/>
          </w:tcPr>
          <w:p w:rsidRPr="00516DBC" w:rsidR="00516DBC" w:rsidP="009739CE" w:rsidRDefault="00516DBC" w14:paraId="277CEDB9" w14:textId="77777777">
            <w:pPr>
              <w:rPr>
                <w:b/>
                <w:bCs/>
              </w:rPr>
            </w:pPr>
            <w:r w:rsidRPr="00516DBC">
              <w:rPr>
                <w:b/>
                <w:bCs/>
              </w:rPr>
              <w:t>Canopy Position</w:t>
            </w:r>
          </w:p>
        </w:tc>
      </w:tr>
      <w:tr w:rsidRPr="00516DBC" w:rsidR="00516DBC" w:rsidTr="00516DBC" w14:paraId="40880229" w14:textId="77777777">
        <w:tc>
          <w:tcPr>
            <w:tcW w:w="1056" w:type="dxa"/>
            <w:tcBorders>
              <w:top w:val="single" w:color="000000" w:sz="12" w:space="0"/>
            </w:tcBorders>
            <w:shd w:val="clear" w:color="auto" w:fill="auto"/>
          </w:tcPr>
          <w:p w:rsidRPr="00516DBC" w:rsidR="00516DBC" w:rsidP="009739CE" w:rsidRDefault="00516DBC" w14:paraId="0D933B33" w14:textId="77777777">
            <w:pPr>
              <w:rPr>
                <w:bCs/>
              </w:rPr>
            </w:pPr>
            <w:r w:rsidRPr="00516DBC">
              <w:rPr>
                <w:bCs/>
              </w:rPr>
              <w:t>PIPO</w:t>
            </w:r>
          </w:p>
        </w:tc>
        <w:tc>
          <w:tcPr>
            <w:tcW w:w="2556" w:type="dxa"/>
            <w:tcBorders>
              <w:top w:val="single" w:color="000000" w:sz="12" w:space="0"/>
            </w:tcBorders>
            <w:shd w:val="clear" w:color="auto" w:fill="auto"/>
          </w:tcPr>
          <w:p w:rsidRPr="00516DBC" w:rsidR="00516DBC" w:rsidP="009739CE" w:rsidRDefault="00516DBC" w14:paraId="6452C55A" w14:textId="77777777">
            <w:r w:rsidRPr="00516DBC">
              <w:t>Pinus ponderosa</w:t>
            </w:r>
          </w:p>
        </w:tc>
        <w:tc>
          <w:tcPr>
            <w:tcW w:w="1860" w:type="dxa"/>
            <w:tcBorders>
              <w:top w:val="single" w:color="000000" w:sz="12" w:space="0"/>
            </w:tcBorders>
            <w:shd w:val="clear" w:color="auto" w:fill="auto"/>
          </w:tcPr>
          <w:p w:rsidRPr="00516DBC" w:rsidR="00516DBC" w:rsidP="009739CE" w:rsidRDefault="00516DBC" w14:paraId="566A05E1" w14:textId="77777777">
            <w:r w:rsidRPr="00516DBC">
              <w:t>Ponderosa pine</w:t>
            </w:r>
          </w:p>
        </w:tc>
        <w:tc>
          <w:tcPr>
            <w:tcW w:w="1956" w:type="dxa"/>
            <w:tcBorders>
              <w:top w:val="single" w:color="000000" w:sz="12" w:space="0"/>
            </w:tcBorders>
            <w:shd w:val="clear" w:color="auto" w:fill="auto"/>
          </w:tcPr>
          <w:p w:rsidRPr="00516DBC" w:rsidR="00516DBC" w:rsidP="009739CE" w:rsidRDefault="00516DBC" w14:paraId="3C707011" w14:textId="77777777">
            <w:r w:rsidRPr="00516DBC">
              <w:t>Upper</w:t>
            </w:r>
          </w:p>
        </w:tc>
      </w:tr>
      <w:tr w:rsidRPr="00516DBC" w:rsidR="00516DBC" w:rsidTr="00516DBC" w14:paraId="14600481" w14:textId="77777777">
        <w:tc>
          <w:tcPr>
            <w:tcW w:w="1056" w:type="dxa"/>
            <w:shd w:val="clear" w:color="auto" w:fill="auto"/>
          </w:tcPr>
          <w:p w:rsidRPr="00516DBC" w:rsidR="00516DBC" w:rsidP="009739CE" w:rsidRDefault="00516DBC" w14:paraId="3CC7AB66" w14:textId="77777777">
            <w:pPr>
              <w:rPr>
                <w:bCs/>
              </w:rPr>
            </w:pPr>
            <w:r w:rsidRPr="00516DBC">
              <w:rPr>
                <w:bCs/>
              </w:rPr>
              <w:t>PSME</w:t>
            </w:r>
          </w:p>
        </w:tc>
        <w:tc>
          <w:tcPr>
            <w:tcW w:w="2556" w:type="dxa"/>
            <w:shd w:val="clear" w:color="auto" w:fill="auto"/>
          </w:tcPr>
          <w:p w:rsidRPr="00516DBC" w:rsidR="00516DBC" w:rsidP="009739CE" w:rsidRDefault="00516DBC" w14:paraId="53072CFD" w14:textId="77777777">
            <w:proofErr w:type="spellStart"/>
            <w:r w:rsidRPr="00516DBC">
              <w:t>Pseudotsuga</w:t>
            </w:r>
            <w:proofErr w:type="spellEnd"/>
            <w:r w:rsidRPr="00516DBC">
              <w:t xml:space="preserve"> </w:t>
            </w:r>
            <w:proofErr w:type="spellStart"/>
            <w:r w:rsidRPr="00516DBC">
              <w:t>menziesii</w:t>
            </w:r>
            <w:proofErr w:type="spellEnd"/>
          </w:p>
        </w:tc>
        <w:tc>
          <w:tcPr>
            <w:tcW w:w="1860" w:type="dxa"/>
            <w:shd w:val="clear" w:color="auto" w:fill="auto"/>
          </w:tcPr>
          <w:p w:rsidRPr="00516DBC" w:rsidR="00516DBC" w:rsidP="009739CE" w:rsidRDefault="00516DBC" w14:paraId="5555C3F2" w14:textId="77777777">
            <w:r w:rsidRPr="00516DBC">
              <w:t>Douglas-fir</w:t>
            </w:r>
          </w:p>
        </w:tc>
        <w:tc>
          <w:tcPr>
            <w:tcW w:w="1956" w:type="dxa"/>
            <w:shd w:val="clear" w:color="auto" w:fill="auto"/>
          </w:tcPr>
          <w:p w:rsidRPr="00516DBC" w:rsidR="00516DBC" w:rsidP="009739CE" w:rsidRDefault="00516DBC" w14:paraId="564AF32E" w14:textId="77777777">
            <w:r w:rsidRPr="00516DBC">
              <w:t>Upper</w:t>
            </w:r>
          </w:p>
        </w:tc>
      </w:tr>
      <w:tr w:rsidRPr="00516DBC" w:rsidR="00516DBC" w:rsidTr="00516DBC" w14:paraId="5B92FBD9" w14:textId="77777777">
        <w:tc>
          <w:tcPr>
            <w:tcW w:w="1056" w:type="dxa"/>
            <w:shd w:val="clear" w:color="auto" w:fill="auto"/>
          </w:tcPr>
          <w:p w:rsidRPr="00516DBC" w:rsidR="00516DBC" w:rsidP="009739CE" w:rsidRDefault="00516DBC" w14:paraId="429985B5" w14:textId="77777777">
            <w:pPr>
              <w:rPr>
                <w:bCs/>
              </w:rPr>
            </w:pPr>
            <w:r w:rsidRPr="00516DBC">
              <w:rPr>
                <w:bCs/>
              </w:rPr>
              <w:t>PILA</w:t>
            </w:r>
          </w:p>
        </w:tc>
        <w:tc>
          <w:tcPr>
            <w:tcW w:w="2556" w:type="dxa"/>
            <w:shd w:val="clear" w:color="auto" w:fill="auto"/>
          </w:tcPr>
          <w:p w:rsidRPr="00516DBC" w:rsidR="00516DBC" w:rsidP="009739CE" w:rsidRDefault="00516DBC" w14:paraId="16AB371D" w14:textId="77777777">
            <w:r w:rsidRPr="00516DBC">
              <w:t xml:space="preserve">Pinus </w:t>
            </w:r>
            <w:proofErr w:type="spellStart"/>
            <w:r w:rsidRPr="00516DBC">
              <w:t>lambertiana</w:t>
            </w:r>
            <w:proofErr w:type="spellEnd"/>
          </w:p>
        </w:tc>
        <w:tc>
          <w:tcPr>
            <w:tcW w:w="1860" w:type="dxa"/>
            <w:shd w:val="clear" w:color="auto" w:fill="auto"/>
          </w:tcPr>
          <w:p w:rsidRPr="00516DBC" w:rsidR="00516DBC" w:rsidP="009739CE" w:rsidRDefault="00516DBC" w14:paraId="416E1C84" w14:textId="77777777">
            <w:r w:rsidRPr="00516DBC">
              <w:t>Sugar pine</w:t>
            </w:r>
          </w:p>
        </w:tc>
        <w:tc>
          <w:tcPr>
            <w:tcW w:w="1956" w:type="dxa"/>
            <w:shd w:val="clear" w:color="auto" w:fill="auto"/>
          </w:tcPr>
          <w:p w:rsidRPr="00516DBC" w:rsidR="00516DBC" w:rsidP="009739CE" w:rsidRDefault="00516DBC" w14:paraId="3848CAA5" w14:textId="77777777">
            <w:r w:rsidRPr="00516DBC">
              <w:t>Upper</w:t>
            </w:r>
          </w:p>
        </w:tc>
      </w:tr>
      <w:tr w:rsidRPr="00516DBC" w:rsidR="00516DBC" w:rsidTr="00516DBC" w14:paraId="4F338A95" w14:textId="77777777">
        <w:tc>
          <w:tcPr>
            <w:tcW w:w="1056" w:type="dxa"/>
            <w:shd w:val="clear" w:color="auto" w:fill="auto"/>
          </w:tcPr>
          <w:p w:rsidRPr="00516DBC" w:rsidR="00516DBC" w:rsidP="009739CE" w:rsidRDefault="00516DBC" w14:paraId="30D4A0DB" w14:textId="77777777">
            <w:pPr>
              <w:rPr>
                <w:bCs/>
              </w:rPr>
            </w:pPr>
            <w:r w:rsidRPr="00516DBC">
              <w:rPr>
                <w:bCs/>
              </w:rPr>
              <w:t>ABCO</w:t>
            </w:r>
          </w:p>
        </w:tc>
        <w:tc>
          <w:tcPr>
            <w:tcW w:w="2556" w:type="dxa"/>
            <w:shd w:val="clear" w:color="auto" w:fill="auto"/>
          </w:tcPr>
          <w:p w:rsidRPr="00516DBC" w:rsidR="00516DBC" w:rsidP="009739CE" w:rsidRDefault="00516DBC" w14:paraId="682BB00C" w14:textId="77777777">
            <w:proofErr w:type="spellStart"/>
            <w:r w:rsidRPr="00516DBC">
              <w:t>Abies</w:t>
            </w:r>
            <w:proofErr w:type="spellEnd"/>
            <w:r w:rsidRPr="00516DBC">
              <w:t xml:space="preserve"> </w:t>
            </w:r>
            <w:proofErr w:type="spellStart"/>
            <w:r w:rsidRPr="00516DBC">
              <w:t>concolor</w:t>
            </w:r>
            <w:proofErr w:type="spellEnd"/>
          </w:p>
        </w:tc>
        <w:tc>
          <w:tcPr>
            <w:tcW w:w="1860" w:type="dxa"/>
            <w:shd w:val="clear" w:color="auto" w:fill="auto"/>
          </w:tcPr>
          <w:p w:rsidRPr="00516DBC" w:rsidR="00516DBC" w:rsidP="009739CE" w:rsidRDefault="00516DBC" w14:paraId="6F0DA8EE" w14:textId="77777777">
            <w:r w:rsidRPr="00516DBC">
              <w:t>White fir</w:t>
            </w:r>
          </w:p>
        </w:tc>
        <w:tc>
          <w:tcPr>
            <w:tcW w:w="1956" w:type="dxa"/>
            <w:shd w:val="clear" w:color="auto" w:fill="auto"/>
          </w:tcPr>
          <w:p w:rsidRPr="00516DBC" w:rsidR="00516DBC" w:rsidP="009739CE" w:rsidRDefault="00516DBC" w14:paraId="7A1693DD" w14:textId="77777777">
            <w:r w:rsidRPr="00516DBC">
              <w:t>Middle</w:t>
            </w:r>
          </w:p>
        </w:tc>
      </w:tr>
    </w:tbl>
    <w:p w:rsidR="00516DBC" w:rsidP="00516DBC" w:rsidRDefault="00516DBC" w14:paraId="0758555E" w14:textId="77777777"/>
    <w:p w:rsidR="00516DBC" w:rsidP="00516DBC" w:rsidRDefault="00516DBC" w14:paraId="62CFA574" w14:textId="77777777">
      <w:pPr>
        <w:pStyle w:val="SClassInfoPara"/>
      </w:pPr>
      <w:r>
        <w:t>Description</w:t>
      </w:r>
    </w:p>
    <w:p w:rsidR="00516DBC" w:rsidP="00516DBC" w:rsidRDefault="00516DBC" w14:paraId="530B36B8" w14:textId="49A9F5DD">
      <w:r>
        <w:t xml:space="preserve">This class is composed of pole to large conifers (up to 30in </w:t>
      </w:r>
      <w:r w:rsidR="004101A1">
        <w:t>DBH</w:t>
      </w:r>
      <w:r>
        <w:t xml:space="preserve">). These stands develop with frequent </w:t>
      </w:r>
      <w:r w:rsidR="00991CD6">
        <w:t>surface and mixed</w:t>
      </w:r>
      <w:r w:rsidR="00CD690F">
        <w:t>-</w:t>
      </w:r>
      <w:r w:rsidR="00991CD6">
        <w:t>severity fires</w:t>
      </w:r>
      <w:r>
        <w:t>. Open stands of predominately pines (with hardwood trees very patchy) in younger stages, persisting in protected si</w:t>
      </w:r>
      <w:r w:rsidR="00CD690F">
        <w:t>tes</w:t>
      </w:r>
      <w:r>
        <w:t xml:space="preserve">, on knolls and noses with many scars. </w:t>
      </w:r>
      <w:proofErr w:type="spellStart"/>
      <w:r w:rsidRPr="00281088">
        <w:rPr>
          <w:i/>
        </w:rPr>
        <w:t>Calocedrus</w:t>
      </w:r>
      <w:proofErr w:type="spellEnd"/>
      <w:r w:rsidRPr="00281088">
        <w:rPr>
          <w:i/>
        </w:rPr>
        <w:t xml:space="preserve"> </w:t>
      </w:r>
      <w:proofErr w:type="spellStart"/>
      <w:r w:rsidRPr="00281088">
        <w:rPr>
          <w:i/>
        </w:rPr>
        <w:t>decurrens</w:t>
      </w:r>
      <w:proofErr w:type="spellEnd"/>
      <w:r>
        <w:t xml:space="preserve"> can b</w:t>
      </w:r>
      <w:r w:rsidR="00056735">
        <w:t>e very sparse or quite common.</w:t>
      </w:r>
      <w:r>
        <w:t xml:space="preserve"> White fir </w:t>
      </w:r>
      <w:r w:rsidR="00F77FC7">
        <w:t>continues</w:t>
      </w:r>
      <w:r>
        <w:t xml:space="preserve"> to reseed below ponderosa pine or Douglas-fir</w:t>
      </w:r>
      <w:r w:rsidR="00CD690F">
        <w:t>,</w:t>
      </w:r>
      <w:r>
        <w:t xml:space="preserve"> depending on local site conditions, but is </w:t>
      </w:r>
      <w:r w:rsidR="00056735">
        <w:t xml:space="preserve">consumed </w:t>
      </w:r>
      <w:r w:rsidR="00CD690F">
        <w:t xml:space="preserve">completely and periodically </w:t>
      </w:r>
      <w:r w:rsidR="00056735">
        <w:t>by fire.</w:t>
      </w:r>
      <w:r>
        <w:t xml:space="preserve"> Rich herbaceous and woody understory. Native grasses and forbs, and mostly </w:t>
      </w:r>
      <w:proofErr w:type="spellStart"/>
      <w:r>
        <w:t>resprouting</w:t>
      </w:r>
      <w:proofErr w:type="spellEnd"/>
      <w:r>
        <w:t xml:space="preserve"> shrubs favored with frequent fires. Surface fuel light and complex.</w:t>
      </w:r>
    </w:p>
    <w:p w:rsidR="00516DBC" w:rsidP="00516DBC" w:rsidRDefault="00516DBC" w14:paraId="342AEEF0" w14:textId="77777777"/>
    <w:p>
      <w:r>
        <w:rPr>
          <w:i/>
          <w:u w:val="single"/>
        </w:rPr>
        <w:t>Maximum Tree Size Class</w:t>
      </w:r>
      <w:br/>
      <w:r>
        <w:t>Large 21-33" DBH</w:t>
      </w:r>
    </w:p>
    <w:p w:rsidR="00516DBC" w:rsidP="00516DBC" w:rsidRDefault="00516DBC" w14:paraId="6E1D4274" w14:textId="1ECFA626">
      <w:pPr>
        <w:pStyle w:val="InfoPara"/>
        <w:pBdr>
          <w:top w:val="single" w:color="auto" w:sz="4" w:space="1"/>
        </w:pBdr>
      </w:pPr>
      <w:r xmlns:w="http://schemas.openxmlformats.org/wordprocessingml/2006/main">
        <w:t>Class D</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16DBC" w:rsidP="00516DBC" w:rsidRDefault="00516DBC" w14:paraId="67030614" w14:textId="77777777"/>
    <w:p w:rsidR="00516DBC" w:rsidP="00516DBC" w:rsidRDefault="00516DBC" w14:paraId="7A0D0FF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6DBC" w:rsidR="00516DBC" w:rsidTr="00516DBC" w14:paraId="7B25F3B3" w14:textId="77777777">
        <w:tc>
          <w:tcPr>
            <w:tcW w:w="1056" w:type="dxa"/>
            <w:tcBorders>
              <w:top w:val="single" w:color="auto" w:sz="2" w:space="0"/>
              <w:bottom w:val="single" w:color="000000" w:sz="12" w:space="0"/>
            </w:tcBorders>
            <w:shd w:val="clear" w:color="auto" w:fill="auto"/>
          </w:tcPr>
          <w:p w:rsidRPr="00516DBC" w:rsidR="00516DBC" w:rsidP="009739CE" w:rsidRDefault="00516DBC" w14:paraId="62299938" w14:textId="77777777">
            <w:pPr>
              <w:rPr>
                <w:b/>
                <w:bCs/>
              </w:rPr>
            </w:pPr>
            <w:r w:rsidRPr="00516DBC">
              <w:rPr>
                <w:b/>
                <w:bCs/>
              </w:rPr>
              <w:t>Symbol</w:t>
            </w:r>
          </w:p>
        </w:tc>
        <w:tc>
          <w:tcPr>
            <w:tcW w:w="2556" w:type="dxa"/>
            <w:tcBorders>
              <w:top w:val="single" w:color="auto" w:sz="2" w:space="0"/>
              <w:bottom w:val="single" w:color="000000" w:sz="12" w:space="0"/>
            </w:tcBorders>
            <w:shd w:val="clear" w:color="auto" w:fill="auto"/>
          </w:tcPr>
          <w:p w:rsidRPr="00516DBC" w:rsidR="00516DBC" w:rsidP="009739CE" w:rsidRDefault="00516DBC" w14:paraId="70E7DF2B" w14:textId="77777777">
            <w:pPr>
              <w:rPr>
                <w:b/>
                <w:bCs/>
              </w:rPr>
            </w:pPr>
            <w:r w:rsidRPr="00516DBC">
              <w:rPr>
                <w:b/>
                <w:bCs/>
              </w:rPr>
              <w:t>Scientific Name</w:t>
            </w:r>
          </w:p>
        </w:tc>
        <w:tc>
          <w:tcPr>
            <w:tcW w:w="1860" w:type="dxa"/>
            <w:tcBorders>
              <w:top w:val="single" w:color="auto" w:sz="2" w:space="0"/>
              <w:bottom w:val="single" w:color="000000" w:sz="12" w:space="0"/>
            </w:tcBorders>
            <w:shd w:val="clear" w:color="auto" w:fill="auto"/>
          </w:tcPr>
          <w:p w:rsidRPr="00516DBC" w:rsidR="00516DBC" w:rsidP="009739CE" w:rsidRDefault="00516DBC" w14:paraId="0A696F0F" w14:textId="77777777">
            <w:pPr>
              <w:rPr>
                <w:b/>
                <w:bCs/>
              </w:rPr>
            </w:pPr>
            <w:r w:rsidRPr="00516DBC">
              <w:rPr>
                <w:b/>
                <w:bCs/>
              </w:rPr>
              <w:t>Common Name</w:t>
            </w:r>
          </w:p>
        </w:tc>
        <w:tc>
          <w:tcPr>
            <w:tcW w:w="1956" w:type="dxa"/>
            <w:tcBorders>
              <w:top w:val="single" w:color="auto" w:sz="2" w:space="0"/>
              <w:bottom w:val="single" w:color="000000" w:sz="12" w:space="0"/>
            </w:tcBorders>
            <w:shd w:val="clear" w:color="auto" w:fill="auto"/>
          </w:tcPr>
          <w:p w:rsidRPr="00516DBC" w:rsidR="00516DBC" w:rsidP="009739CE" w:rsidRDefault="00516DBC" w14:paraId="09D63E70" w14:textId="77777777">
            <w:pPr>
              <w:rPr>
                <w:b/>
                <w:bCs/>
              </w:rPr>
            </w:pPr>
            <w:r w:rsidRPr="00516DBC">
              <w:rPr>
                <w:b/>
                <w:bCs/>
              </w:rPr>
              <w:t>Canopy Position</w:t>
            </w:r>
          </w:p>
        </w:tc>
      </w:tr>
      <w:tr w:rsidRPr="00516DBC" w:rsidR="00516DBC" w:rsidTr="00516DBC" w14:paraId="4829170A" w14:textId="77777777">
        <w:tc>
          <w:tcPr>
            <w:tcW w:w="1056" w:type="dxa"/>
            <w:tcBorders>
              <w:top w:val="single" w:color="000000" w:sz="12" w:space="0"/>
            </w:tcBorders>
            <w:shd w:val="clear" w:color="auto" w:fill="auto"/>
          </w:tcPr>
          <w:p w:rsidRPr="00516DBC" w:rsidR="00516DBC" w:rsidP="009739CE" w:rsidRDefault="00516DBC" w14:paraId="7A030FE3" w14:textId="77777777">
            <w:pPr>
              <w:rPr>
                <w:bCs/>
              </w:rPr>
            </w:pPr>
            <w:r w:rsidRPr="00516DBC">
              <w:rPr>
                <w:bCs/>
              </w:rPr>
              <w:t>ABCO</w:t>
            </w:r>
          </w:p>
        </w:tc>
        <w:tc>
          <w:tcPr>
            <w:tcW w:w="2556" w:type="dxa"/>
            <w:tcBorders>
              <w:top w:val="single" w:color="000000" w:sz="12" w:space="0"/>
            </w:tcBorders>
            <w:shd w:val="clear" w:color="auto" w:fill="auto"/>
          </w:tcPr>
          <w:p w:rsidRPr="00516DBC" w:rsidR="00516DBC" w:rsidP="009739CE" w:rsidRDefault="00516DBC" w14:paraId="62856D07" w14:textId="77777777">
            <w:proofErr w:type="spellStart"/>
            <w:r w:rsidRPr="00516DBC">
              <w:t>Abies</w:t>
            </w:r>
            <w:proofErr w:type="spellEnd"/>
            <w:r w:rsidRPr="00516DBC">
              <w:t xml:space="preserve"> </w:t>
            </w:r>
            <w:proofErr w:type="spellStart"/>
            <w:r w:rsidRPr="00516DBC">
              <w:t>concolor</w:t>
            </w:r>
            <w:proofErr w:type="spellEnd"/>
          </w:p>
        </w:tc>
        <w:tc>
          <w:tcPr>
            <w:tcW w:w="1860" w:type="dxa"/>
            <w:tcBorders>
              <w:top w:val="single" w:color="000000" w:sz="12" w:space="0"/>
            </w:tcBorders>
            <w:shd w:val="clear" w:color="auto" w:fill="auto"/>
          </w:tcPr>
          <w:p w:rsidRPr="00516DBC" w:rsidR="00516DBC" w:rsidP="009739CE" w:rsidRDefault="00516DBC" w14:paraId="33B47F3C" w14:textId="77777777">
            <w:r w:rsidRPr="00516DBC">
              <w:t>White fir</w:t>
            </w:r>
          </w:p>
        </w:tc>
        <w:tc>
          <w:tcPr>
            <w:tcW w:w="1956" w:type="dxa"/>
            <w:tcBorders>
              <w:top w:val="single" w:color="000000" w:sz="12" w:space="0"/>
            </w:tcBorders>
            <w:shd w:val="clear" w:color="auto" w:fill="auto"/>
          </w:tcPr>
          <w:p w:rsidRPr="00516DBC" w:rsidR="00516DBC" w:rsidP="009739CE" w:rsidRDefault="00516DBC" w14:paraId="2E81E489" w14:textId="77777777">
            <w:r w:rsidRPr="00516DBC">
              <w:t>None</w:t>
            </w:r>
          </w:p>
        </w:tc>
      </w:tr>
      <w:tr w:rsidRPr="00516DBC" w:rsidR="00516DBC" w:rsidTr="00516DBC" w14:paraId="0634EE7E" w14:textId="77777777">
        <w:tc>
          <w:tcPr>
            <w:tcW w:w="1056" w:type="dxa"/>
            <w:shd w:val="clear" w:color="auto" w:fill="auto"/>
          </w:tcPr>
          <w:p w:rsidRPr="00516DBC" w:rsidR="00516DBC" w:rsidP="009739CE" w:rsidRDefault="00516DBC" w14:paraId="6B65A81B" w14:textId="77777777">
            <w:pPr>
              <w:rPr>
                <w:bCs/>
              </w:rPr>
            </w:pPr>
            <w:r w:rsidRPr="00516DBC">
              <w:rPr>
                <w:bCs/>
              </w:rPr>
              <w:t>PIPO</w:t>
            </w:r>
          </w:p>
        </w:tc>
        <w:tc>
          <w:tcPr>
            <w:tcW w:w="2556" w:type="dxa"/>
            <w:shd w:val="clear" w:color="auto" w:fill="auto"/>
          </w:tcPr>
          <w:p w:rsidRPr="00516DBC" w:rsidR="00516DBC" w:rsidP="009739CE" w:rsidRDefault="00516DBC" w14:paraId="35EF0CF8" w14:textId="77777777">
            <w:r w:rsidRPr="00516DBC">
              <w:t>Pinus ponderosa</w:t>
            </w:r>
          </w:p>
        </w:tc>
        <w:tc>
          <w:tcPr>
            <w:tcW w:w="1860" w:type="dxa"/>
            <w:shd w:val="clear" w:color="auto" w:fill="auto"/>
          </w:tcPr>
          <w:p w:rsidRPr="00516DBC" w:rsidR="00516DBC" w:rsidP="009739CE" w:rsidRDefault="00516DBC" w14:paraId="2ED154FF" w14:textId="77777777">
            <w:r w:rsidRPr="00516DBC">
              <w:t>Ponderosa pine</w:t>
            </w:r>
          </w:p>
        </w:tc>
        <w:tc>
          <w:tcPr>
            <w:tcW w:w="1956" w:type="dxa"/>
            <w:shd w:val="clear" w:color="auto" w:fill="auto"/>
          </w:tcPr>
          <w:p w:rsidRPr="00516DBC" w:rsidR="00516DBC" w:rsidP="009739CE" w:rsidRDefault="00516DBC" w14:paraId="2FB67861" w14:textId="77777777">
            <w:r w:rsidRPr="00516DBC">
              <w:t>None</w:t>
            </w:r>
          </w:p>
        </w:tc>
      </w:tr>
      <w:tr w:rsidRPr="00516DBC" w:rsidR="00516DBC" w:rsidTr="00516DBC" w14:paraId="3D472E3D" w14:textId="77777777">
        <w:tc>
          <w:tcPr>
            <w:tcW w:w="1056" w:type="dxa"/>
            <w:shd w:val="clear" w:color="auto" w:fill="auto"/>
          </w:tcPr>
          <w:p w:rsidRPr="00516DBC" w:rsidR="00516DBC" w:rsidP="009739CE" w:rsidRDefault="00516DBC" w14:paraId="37AE15AA" w14:textId="77777777">
            <w:pPr>
              <w:rPr>
                <w:bCs/>
              </w:rPr>
            </w:pPr>
            <w:r w:rsidRPr="00516DBC">
              <w:rPr>
                <w:bCs/>
              </w:rPr>
              <w:t>PILA</w:t>
            </w:r>
          </w:p>
        </w:tc>
        <w:tc>
          <w:tcPr>
            <w:tcW w:w="2556" w:type="dxa"/>
            <w:shd w:val="clear" w:color="auto" w:fill="auto"/>
          </w:tcPr>
          <w:p w:rsidRPr="00516DBC" w:rsidR="00516DBC" w:rsidP="009739CE" w:rsidRDefault="00516DBC" w14:paraId="2C81F5F2" w14:textId="77777777">
            <w:r w:rsidRPr="00516DBC">
              <w:t xml:space="preserve">Pinus </w:t>
            </w:r>
            <w:proofErr w:type="spellStart"/>
            <w:r w:rsidRPr="00516DBC">
              <w:t>lambertiana</w:t>
            </w:r>
            <w:proofErr w:type="spellEnd"/>
          </w:p>
        </w:tc>
        <w:tc>
          <w:tcPr>
            <w:tcW w:w="1860" w:type="dxa"/>
            <w:shd w:val="clear" w:color="auto" w:fill="auto"/>
          </w:tcPr>
          <w:p w:rsidRPr="00516DBC" w:rsidR="00516DBC" w:rsidP="009739CE" w:rsidRDefault="00516DBC" w14:paraId="10C520EE" w14:textId="77777777">
            <w:r w:rsidRPr="00516DBC">
              <w:t>Sugar pine</w:t>
            </w:r>
          </w:p>
        </w:tc>
        <w:tc>
          <w:tcPr>
            <w:tcW w:w="1956" w:type="dxa"/>
            <w:shd w:val="clear" w:color="auto" w:fill="auto"/>
          </w:tcPr>
          <w:p w:rsidRPr="00516DBC" w:rsidR="00516DBC" w:rsidP="009739CE" w:rsidRDefault="00516DBC" w14:paraId="758D0008" w14:textId="77777777">
            <w:r w:rsidRPr="00516DBC">
              <w:t>None</w:t>
            </w:r>
          </w:p>
        </w:tc>
      </w:tr>
      <w:tr w:rsidRPr="00516DBC" w:rsidR="00516DBC" w:rsidTr="00516DBC" w14:paraId="42AE5B87" w14:textId="77777777">
        <w:tc>
          <w:tcPr>
            <w:tcW w:w="1056" w:type="dxa"/>
            <w:shd w:val="clear" w:color="auto" w:fill="auto"/>
          </w:tcPr>
          <w:p w:rsidRPr="00516DBC" w:rsidR="00516DBC" w:rsidP="009739CE" w:rsidRDefault="00516DBC" w14:paraId="6EC5B366" w14:textId="77777777">
            <w:pPr>
              <w:rPr>
                <w:bCs/>
              </w:rPr>
            </w:pPr>
            <w:r w:rsidRPr="00516DBC">
              <w:rPr>
                <w:bCs/>
              </w:rPr>
              <w:t>PSME</w:t>
            </w:r>
          </w:p>
        </w:tc>
        <w:tc>
          <w:tcPr>
            <w:tcW w:w="2556" w:type="dxa"/>
            <w:shd w:val="clear" w:color="auto" w:fill="auto"/>
          </w:tcPr>
          <w:p w:rsidRPr="00516DBC" w:rsidR="00516DBC" w:rsidP="009739CE" w:rsidRDefault="00516DBC" w14:paraId="318036B5" w14:textId="77777777">
            <w:proofErr w:type="spellStart"/>
            <w:r w:rsidRPr="00516DBC">
              <w:t>Pseudotsuga</w:t>
            </w:r>
            <w:proofErr w:type="spellEnd"/>
            <w:r w:rsidRPr="00516DBC">
              <w:t xml:space="preserve"> </w:t>
            </w:r>
            <w:proofErr w:type="spellStart"/>
            <w:r w:rsidRPr="00516DBC">
              <w:t>menziesii</w:t>
            </w:r>
            <w:proofErr w:type="spellEnd"/>
          </w:p>
        </w:tc>
        <w:tc>
          <w:tcPr>
            <w:tcW w:w="1860" w:type="dxa"/>
            <w:shd w:val="clear" w:color="auto" w:fill="auto"/>
          </w:tcPr>
          <w:p w:rsidRPr="00516DBC" w:rsidR="00516DBC" w:rsidP="009739CE" w:rsidRDefault="00516DBC" w14:paraId="1EBF91E7" w14:textId="77777777">
            <w:r w:rsidRPr="00516DBC">
              <w:t>Douglas-fir</w:t>
            </w:r>
          </w:p>
        </w:tc>
        <w:tc>
          <w:tcPr>
            <w:tcW w:w="1956" w:type="dxa"/>
            <w:shd w:val="clear" w:color="auto" w:fill="auto"/>
          </w:tcPr>
          <w:p w:rsidRPr="00516DBC" w:rsidR="00516DBC" w:rsidP="009739CE" w:rsidRDefault="00516DBC" w14:paraId="364CFDB8" w14:textId="77777777">
            <w:r w:rsidRPr="00516DBC">
              <w:t>None</w:t>
            </w:r>
          </w:p>
        </w:tc>
      </w:tr>
    </w:tbl>
    <w:p w:rsidR="00516DBC" w:rsidP="00516DBC" w:rsidRDefault="00516DBC" w14:paraId="35FA2229" w14:textId="77777777"/>
    <w:p w:rsidR="00516DBC" w:rsidP="00516DBC" w:rsidRDefault="00516DBC" w14:paraId="57FD49BF" w14:textId="77777777">
      <w:pPr>
        <w:pStyle w:val="SClassInfoPara"/>
      </w:pPr>
      <w:r>
        <w:t>Description</w:t>
      </w:r>
    </w:p>
    <w:p w:rsidR="00516DBC" w:rsidP="00516DBC" w:rsidRDefault="00516DBC" w14:paraId="2B030FD6" w14:textId="3ABDBF7E">
      <w:r>
        <w:t xml:space="preserve">Large conifers (&gt;33in </w:t>
      </w:r>
      <w:r w:rsidR="004101A1">
        <w:t>DBH</w:t>
      </w:r>
      <w:r w:rsidR="00056735">
        <w:t>)</w:t>
      </w:r>
      <w:r w:rsidR="00F07EC1">
        <w:t xml:space="preserve">. </w:t>
      </w:r>
      <w:r>
        <w:t xml:space="preserve">These stands develop </w:t>
      </w:r>
      <w:r w:rsidR="00991CD6">
        <w:t>with frequent</w:t>
      </w:r>
      <w:r>
        <w:t xml:space="preserve"> low</w:t>
      </w:r>
      <w:r w:rsidR="00CD690F">
        <w:t>-</w:t>
      </w:r>
      <w:r>
        <w:t xml:space="preserve"> </w:t>
      </w:r>
      <w:r w:rsidR="00991CD6">
        <w:t>and mixed</w:t>
      </w:r>
      <w:r w:rsidR="00CD690F">
        <w:t>-</w:t>
      </w:r>
      <w:r>
        <w:t>severi</w:t>
      </w:r>
      <w:r w:rsidR="00991CD6">
        <w:t>ty fires</w:t>
      </w:r>
      <w:r>
        <w:t>.</w:t>
      </w:r>
      <w:r w:rsidR="00F6200E">
        <w:t xml:space="preserve"> </w:t>
      </w:r>
      <w:r>
        <w:t xml:space="preserve">Open stands of predominately pine (hardwood trees very patchy) in younger stages, persisting in protected </w:t>
      </w:r>
      <w:r w:rsidR="00CD690F">
        <w:t>sites</w:t>
      </w:r>
      <w:r>
        <w:t>, on knolls and noses with many scars.</w:t>
      </w:r>
      <w:r w:rsidR="00F6200E">
        <w:t xml:space="preserve"> </w:t>
      </w:r>
      <w:proofErr w:type="spellStart"/>
      <w:r w:rsidRPr="00281088">
        <w:rPr>
          <w:i/>
        </w:rPr>
        <w:t>Calocedrus</w:t>
      </w:r>
      <w:proofErr w:type="spellEnd"/>
      <w:r w:rsidRPr="00281088">
        <w:rPr>
          <w:i/>
        </w:rPr>
        <w:t xml:space="preserve"> </w:t>
      </w:r>
      <w:proofErr w:type="spellStart"/>
      <w:r w:rsidRPr="00281088">
        <w:rPr>
          <w:i/>
        </w:rPr>
        <w:t>decurrens</w:t>
      </w:r>
      <w:proofErr w:type="spellEnd"/>
      <w:r>
        <w:t xml:space="preserve"> can be very sparse or quite common. White fir </w:t>
      </w:r>
      <w:proofErr w:type="gramStart"/>
      <w:r>
        <w:t>continue</w:t>
      </w:r>
      <w:proofErr w:type="gramEnd"/>
      <w:r>
        <w:t xml:space="preserve"> to reseed below ponderosa pine or Douglas-fir</w:t>
      </w:r>
      <w:r w:rsidR="00CD690F">
        <w:t>,</w:t>
      </w:r>
      <w:r>
        <w:t xml:space="preserve"> depending on local site conditions, but is replaced </w:t>
      </w:r>
      <w:r w:rsidR="00CD690F">
        <w:t xml:space="preserve">periodically </w:t>
      </w:r>
      <w:r>
        <w:t xml:space="preserve">by severe fire. Rich herbaceous and woody understory. Native grasses and forbs, and mostly </w:t>
      </w:r>
      <w:proofErr w:type="spellStart"/>
      <w:r>
        <w:t>resprouting</w:t>
      </w:r>
      <w:proofErr w:type="spellEnd"/>
      <w:r>
        <w:t xml:space="preserve"> shrubs are favored with frequent fires. Surface fuel light and complex.</w:t>
      </w:r>
    </w:p>
    <w:p w:rsidR="00516DBC" w:rsidP="00516DBC" w:rsidRDefault="00516DBC" w14:paraId="4CB52262" w14:textId="77777777"/>
    <w:p>
      <w:r>
        <w:rPr>
          <w:i/>
          <w:u w:val="single"/>
        </w:rPr>
        <w:t>Maximum Tree Size Class</w:t>
      </w:r>
      <w:br/>
      <w:r>
        <w:t>Very Large &gt;33" DBH</w:t>
      </w:r>
    </w:p>
    <w:p w:rsidR="00516DBC" w:rsidP="00516DBC" w:rsidRDefault="00516DBC" w14:paraId="5BF4E5C3" w14:textId="77777777">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16DBC" w:rsidP="00516DBC" w:rsidRDefault="00516DBC" w14:paraId="3CC15312" w14:textId="77777777"/>
    <w:p w:rsidR="00516DBC" w:rsidP="00516DBC" w:rsidRDefault="00516DBC" w14:paraId="5F9CA5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6DBC" w:rsidR="00516DBC" w:rsidTr="00516DBC" w14:paraId="56FE1F65" w14:textId="77777777">
        <w:tc>
          <w:tcPr>
            <w:tcW w:w="1056" w:type="dxa"/>
            <w:tcBorders>
              <w:top w:val="single" w:color="auto" w:sz="2" w:space="0"/>
              <w:bottom w:val="single" w:color="000000" w:sz="12" w:space="0"/>
            </w:tcBorders>
            <w:shd w:val="clear" w:color="auto" w:fill="auto"/>
          </w:tcPr>
          <w:p w:rsidRPr="00516DBC" w:rsidR="00516DBC" w:rsidP="009739CE" w:rsidRDefault="00516DBC" w14:paraId="177DFA3A" w14:textId="77777777">
            <w:pPr>
              <w:rPr>
                <w:b/>
                <w:bCs/>
              </w:rPr>
            </w:pPr>
            <w:r w:rsidRPr="00516DBC">
              <w:rPr>
                <w:b/>
                <w:bCs/>
              </w:rPr>
              <w:t>Symbol</w:t>
            </w:r>
          </w:p>
        </w:tc>
        <w:tc>
          <w:tcPr>
            <w:tcW w:w="2556" w:type="dxa"/>
            <w:tcBorders>
              <w:top w:val="single" w:color="auto" w:sz="2" w:space="0"/>
              <w:bottom w:val="single" w:color="000000" w:sz="12" w:space="0"/>
            </w:tcBorders>
            <w:shd w:val="clear" w:color="auto" w:fill="auto"/>
          </w:tcPr>
          <w:p w:rsidRPr="00516DBC" w:rsidR="00516DBC" w:rsidP="009739CE" w:rsidRDefault="00516DBC" w14:paraId="56F53D97" w14:textId="77777777">
            <w:pPr>
              <w:rPr>
                <w:b/>
                <w:bCs/>
              </w:rPr>
            </w:pPr>
            <w:r w:rsidRPr="00516DBC">
              <w:rPr>
                <w:b/>
                <w:bCs/>
              </w:rPr>
              <w:t>Scientific Name</w:t>
            </w:r>
          </w:p>
        </w:tc>
        <w:tc>
          <w:tcPr>
            <w:tcW w:w="1860" w:type="dxa"/>
            <w:tcBorders>
              <w:top w:val="single" w:color="auto" w:sz="2" w:space="0"/>
              <w:bottom w:val="single" w:color="000000" w:sz="12" w:space="0"/>
            </w:tcBorders>
            <w:shd w:val="clear" w:color="auto" w:fill="auto"/>
          </w:tcPr>
          <w:p w:rsidRPr="00516DBC" w:rsidR="00516DBC" w:rsidP="009739CE" w:rsidRDefault="00516DBC" w14:paraId="19489E61" w14:textId="77777777">
            <w:pPr>
              <w:rPr>
                <w:b/>
                <w:bCs/>
              </w:rPr>
            </w:pPr>
            <w:r w:rsidRPr="00516DBC">
              <w:rPr>
                <w:b/>
                <w:bCs/>
              </w:rPr>
              <w:t>Common Name</w:t>
            </w:r>
          </w:p>
        </w:tc>
        <w:tc>
          <w:tcPr>
            <w:tcW w:w="1956" w:type="dxa"/>
            <w:tcBorders>
              <w:top w:val="single" w:color="auto" w:sz="2" w:space="0"/>
              <w:bottom w:val="single" w:color="000000" w:sz="12" w:space="0"/>
            </w:tcBorders>
            <w:shd w:val="clear" w:color="auto" w:fill="auto"/>
          </w:tcPr>
          <w:p w:rsidRPr="00516DBC" w:rsidR="00516DBC" w:rsidP="009739CE" w:rsidRDefault="00516DBC" w14:paraId="11F09E85" w14:textId="77777777">
            <w:pPr>
              <w:rPr>
                <w:b/>
                <w:bCs/>
              </w:rPr>
            </w:pPr>
            <w:r w:rsidRPr="00516DBC">
              <w:rPr>
                <w:b/>
                <w:bCs/>
              </w:rPr>
              <w:t>Canopy Position</w:t>
            </w:r>
          </w:p>
        </w:tc>
      </w:tr>
      <w:tr w:rsidRPr="00516DBC" w:rsidR="00516DBC" w:rsidTr="00516DBC" w14:paraId="6110939D" w14:textId="77777777">
        <w:tc>
          <w:tcPr>
            <w:tcW w:w="1056" w:type="dxa"/>
            <w:tcBorders>
              <w:top w:val="single" w:color="000000" w:sz="12" w:space="0"/>
            </w:tcBorders>
            <w:shd w:val="clear" w:color="auto" w:fill="auto"/>
          </w:tcPr>
          <w:p w:rsidRPr="00516DBC" w:rsidR="00516DBC" w:rsidP="009739CE" w:rsidRDefault="00516DBC" w14:paraId="6E073FAE" w14:textId="77777777">
            <w:pPr>
              <w:rPr>
                <w:bCs/>
              </w:rPr>
            </w:pPr>
            <w:r w:rsidRPr="00516DBC">
              <w:rPr>
                <w:bCs/>
              </w:rPr>
              <w:t>ABCO</w:t>
            </w:r>
          </w:p>
        </w:tc>
        <w:tc>
          <w:tcPr>
            <w:tcW w:w="2556" w:type="dxa"/>
            <w:tcBorders>
              <w:top w:val="single" w:color="000000" w:sz="12" w:space="0"/>
            </w:tcBorders>
            <w:shd w:val="clear" w:color="auto" w:fill="auto"/>
          </w:tcPr>
          <w:p w:rsidRPr="00516DBC" w:rsidR="00516DBC" w:rsidP="009739CE" w:rsidRDefault="00516DBC" w14:paraId="2722D5D2" w14:textId="77777777">
            <w:proofErr w:type="spellStart"/>
            <w:r w:rsidRPr="00516DBC">
              <w:t>Abies</w:t>
            </w:r>
            <w:proofErr w:type="spellEnd"/>
            <w:r w:rsidRPr="00516DBC">
              <w:t xml:space="preserve"> </w:t>
            </w:r>
            <w:proofErr w:type="spellStart"/>
            <w:r w:rsidRPr="00516DBC">
              <w:t>concolor</w:t>
            </w:r>
            <w:proofErr w:type="spellEnd"/>
          </w:p>
        </w:tc>
        <w:tc>
          <w:tcPr>
            <w:tcW w:w="1860" w:type="dxa"/>
            <w:tcBorders>
              <w:top w:val="single" w:color="000000" w:sz="12" w:space="0"/>
            </w:tcBorders>
            <w:shd w:val="clear" w:color="auto" w:fill="auto"/>
          </w:tcPr>
          <w:p w:rsidRPr="00516DBC" w:rsidR="00516DBC" w:rsidP="009739CE" w:rsidRDefault="00516DBC" w14:paraId="7E71AA6F" w14:textId="77777777">
            <w:r w:rsidRPr="00516DBC">
              <w:t>White fir</w:t>
            </w:r>
          </w:p>
        </w:tc>
        <w:tc>
          <w:tcPr>
            <w:tcW w:w="1956" w:type="dxa"/>
            <w:tcBorders>
              <w:top w:val="single" w:color="000000" w:sz="12" w:space="0"/>
            </w:tcBorders>
            <w:shd w:val="clear" w:color="auto" w:fill="auto"/>
          </w:tcPr>
          <w:p w:rsidRPr="00516DBC" w:rsidR="00516DBC" w:rsidP="009739CE" w:rsidRDefault="00516DBC" w14:paraId="69A459A9" w14:textId="77777777">
            <w:r w:rsidRPr="00516DBC">
              <w:t>None</w:t>
            </w:r>
          </w:p>
        </w:tc>
      </w:tr>
      <w:tr w:rsidRPr="00516DBC" w:rsidR="00516DBC" w:rsidTr="00516DBC" w14:paraId="36BD4FDA" w14:textId="77777777">
        <w:tc>
          <w:tcPr>
            <w:tcW w:w="1056" w:type="dxa"/>
            <w:shd w:val="clear" w:color="auto" w:fill="auto"/>
          </w:tcPr>
          <w:p w:rsidRPr="00516DBC" w:rsidR="00516DBC" w:rsidP="009739CE" w:rsidRDefault="00516DBC" w14:paraId="53FBEB77" w14:textId="77777777">
            <w:pPr>
              <w:rPr>
                <w:bCs/>
              </w:rPr>
            </w:pPr>
            <w:r w:rsidRPr="00516DBC">
              <w:rPr>
                <w:bCs/>
              </w:rPr>
              <w:t>PSME</w:t>
            </w:r>
          </w:p>
        </w:tc>
        <w:tc>
          <w:tcPr>
            <w:tcW w:w="2556" w:type="dxa"/>
            <w:shd w:val="clear" w:color="auto" w:fill="auto"/>
          </w:tcPr>
          <w:p w:rsidRPr="00516DBC" w:rsidR="00516DBC" w:rsidP="009739CE" w:rsidRDefault="00516DBC" w14:paraId="0285109F" w14:textId="77777777">
            <w:proofErr w:type="spellStart"/>
            <w:r w:rsidRPr="00516DBC">
              <w:t>Pseudotsuga</w:t>
            </w:r>
            <w:proofErr w:type="spellEnd"/>
            <w:r w:rsidRPr="00516DBC">
              <w:t xml:space="preserve"> </w:t>
            </w:r>
            <w:proofErr w:type="spellStart"/>
            <w:r w:rsidRPr="00516DBC">
              <w:t>menziesii</w:t>
            </w:r>
            <w:proofErr w:type="spellEnd"/>
          </w:p>
        </w:tc>
        <w:tc>
          <w:tcPr>
            <w:tcW w:w="1860" w:type="dxa"/>
            <w:shd w:val="clear" w:color="auto" w:fill="auto"/>
          </w:tcPr>
          <w:p w:rsidRPr="00516DBC" w:rsidR="00516DBC" w:rsidP="009739CE" w:rsidRDefault="00516DBC" w14:paraId="45DB55D0" w14:textId="77777777">
            <w:r w:rsidRPr="00516DBC">
              <w:t>Douglas-fir</w:t>
            </w:r>
          </w:p>
        </w:tc>
        <w:tc>
          <w:tcPr>
            <w:tcW w:w="1956" w:type="dxa"/>
            <w:shd w:val="clear" w:color="auto" w:fill="auto"/>
          </w:tcPr>
          <w:p w:rsidRPr="00516DBC" w:rsidR="00516DBC" w:rsidP="009739CE" w:rsidRDefault="00516DBC" w14:paraId="0A77F34C" w14:textId="77777777">
            <w:r w:rsidRPr="00516DBC">
              <w:t>None</w:t>
            </w:r>
          </w:p>
        </w:tc>
      </w:tr>
      <w:tr w:rsidRPr="00516DBC" w:rsidR="00516DBC" w:rsidTr="00516DBC" w14:paraId="68D28F39" w14:textId="77777777">
        <w:tc>
          <w:tcPr>
            <w:tcW w:w="1056" w:type="dxa"/>
            <w:shd w:val="clear" w:color="auto" w:fill="auto"/>
          </w:tcPr>
          <w:p w:rsidRPr="00516DBC" w:rsidR="00516DBC" w:rsidP="009739CE" w:rsidRDefault="00516DBC" w14:paraId="17AD1C3D" w14:textId="77777777">
            <w:pPr>
              <w:rPr>
                <w:bCs/>
              </w:rPr>
            </w:pPr>
            <w:r w:rsidRPr="00516DBC">
              <w:rPr>
                <w:bCs/>
              </w:rPr>
              <w:t>PIPO</w:t>
            </w:r>
          </w:p>
        </w:tc>
        <w:tc>
          <w:tcPr>
            <w:tcW w:w="2556" w:type="dxa"/>
            <w:shd w:val="clear" w:color="auto" w:fill="auto"/>
          </w:tcPr>
          <w:p w:rsidRPr="00516DBC" w:rsidR="00516DBC" w:rsidP="009739CE" w:rsidRDefault="00516DBC" w14:paraId="672112EB" w14:textId="77777777">
            <w:r w:rsidRPr="00516DBC">
              <w:t>Pinus ponderosa</w:t>
            </w:r>
          </w:p>
        </w:tc>
        <w:tc>
          <w:tcPr>
            <w:tcW w:w="1860" w:type="dxa"/>
            <w:shd w:val="clear" w:color="auto" w:fill="auto"/>
          </w:tcPr>
          <w:p w:rsidRPr="00516DBC" w:rsidR="00516DBC" w:rsidP="009739CE" w:rsidRDefault="00516DBC" w14:paraId="7ADFBB80" w14:textId="77777777">
            <w:r w:rsidRPr="00516DBC">
              <w:t>Ponderosa pine</w:t>
            </w:r>
          </w:p>
        </w:tc>
        <w:tc>
          <w:tcPr>
            <w:tcW w:w="1956" w:type="dxa"/>
            <w:shd w:val="clear" w:color="auto" w:fill="auto"/>
          </w:tcPr>
          <w:p w:rsidRPr="00516DBC" w:rsidR="00516DBC" w:rsidP="009739CE" w:rsidRDefault="00516DBC" w14:paraId="7429208C" w14:textId="77777777">
            <w:r w:rsidRPr="00516DBC">
              <w:t>None</w:t>
            </w:r>
          </w:p>
        </w:tc>
      </w:tr>
      <w:tr w:rsidRPr="00516DBC" w:rsidR="00516DBC" w:rsidTr="00516DBC" w14:paraId="5E98CEF8" w14:textId="77777777">
        <w:tc>
          <w:tcPr>
            <w:tcW w:w="1056" w:type="dxa"/>
            <w:shd w:val="clear" w:color="auto" w:fill="auto"/>
          </w:tcPr>
          <w:p w:rsidRPr="00516DBC" w:rsidR="00516DBC" w:rsidP="009739CE" w:rsidRDefault="00516DBC" w14:paraId="70CD5AFD" w14:textId="77777777">
            <w:pPr>
              <w:rPr>
                <w:bCs/>
              </w:rPr>
            </w:pPr>
            <w:r w:rsidRPr="00516DBC">
              <w:rPr>
                <w:bCs/>
              </w:rPr>
              <w:t>PILA</w:t>
            </w:r>
          </w:p>
        </w:tc>
        <w:tc>
          <w:tcPr>
            <w:tcW w:w="2556" w:type="dxa"/>
            <w:shd w:val="clear" w:color="auto" w:fill="auto"/>
          </w:tcPr>
          <w:p w:rsidRPr="00516DBC" w:rsidR="00516DBC" w:rsidP="009739CE" w:rsidRDefault="00516DBC" w14:paraId="1128A196" w14:textId="77777777">
            <w:r w:rsidRPr="00516DBC">
              <w:t xml:space="preserve">Pinus </w:t>
            </w:r>
            <w:proofErr w:type="spellStart"/>
            <w:r w:rsidRPr="00516DBC">
              <w:t>lambertiana</w:t>
            </w:r>
            <w:proofErr w:type="spellEnd"/>
          </w:p>
        </w:tc>
        <w:tc>
          <w:tcPr>
            <w:tcW w:w="1860" w:type="dxa"/>
            <w:shd w:val="clear" w:color="auto" w:fill="auto"/>
          </w:tcPr>
          <w:p w:rsidRPr="00516DBC" w:rsidR="00516DBC" w:rsidP="009739CE" w:rsidRDefault="00516DBC" w14:paraId="5ECBACC4" w14:textId="77777777">
            <w:r w:rsidRPr="00516DBC">
              <w:t>Sugar pine</w:t>
            </w:r>
          </w:p>
        </w:tc>
        <w:tc>
          <w:tcPr>
            <w:tcW w:w="1956" w:type="dxa"/>
            <w:shd w:val="clear" w:color="auto" w:fill="auto"/>
          </w:tcPr>
          <w:p w:rsidRPr="00516DBC" w:rsidR="00516DBC" w:rsidP="009739CE" w:rsidRDefault="00516DBC" w14:paraId="46AFBAA9" w14:textId="77777777">
            <w:r w:rsidRPr="00516DBC">
              <w:t>None</w:t>
            </w:r>
          </w:p>
        </w:tc>
      </w:tr>
    </w:tbl>
    <w:p w:rsidR="00516DBC" w:rsidP="00516DBC" w:rsidRDefault="00516DBC" w14:paraId="2748D750" w14:textId="77777777"/>
    <w:p w:rsidR="00516DBC" w:rsidP="00516DBC" w:rsidRDefault="00516DBC" w14:paraId="3078DC06" w14:textId="77777777">
      <w:pPr>
        <w:pStyle w:val="SClassInfoPara"/>
      </w:pPr>
      <w:r>
        <w:t>Description</w:t>
      </w:r>
    </w:p>
    <w:p w:rsidR="00516DBC" w:rsidP="00516DBC" w:rsidRDefault="00516DBC" w14:paraId="279DA25B" w14:textId="1240AC14">
      <w:r>
        <w:t>These stands are old</w:t>
      </w:r>
      <w:r w:rsidR="00B651AC">
        <w:t>-</w:t>
      </w:r>
      <w:r>
        <w:t>growth, closed</w:t>
      </w:r>
      <w:r w:rsidR="00B651AC">
        <w:t>-</w:t>
      </w:r>
      <w:r>
        <w:t xml:space="preserve">canopy, large conifers (&gt;33in </w:t>
      </w:r>
      <w:r w:rsidR="00B651AC">
        <w:t>DBH</w:t>
      </w:r>
      <w:r>
        <w:t>) with a multi-layer, complex c</w:t>
      </w:r>
      <w:r w:rsidR="00056735">
        <w:t xml:space="preserve">anopy structure. These stands </w:t>
      </w:r>
      <w:r>
        <w:t xml:space="preserve">develop in settings and climatic periods that support longer intervals between </w:t>
      </w:r>
      <w:r w:rsidR="00991CD6">
        <w:t xml:space="preserve">surface and </w:t>
      </w:r>
      <w:r>
        <w:t>mixed</w:t>
      </w:r>
      <w:r w:rsidR="00B651AC">
        <w:t>-</w:t>
      </w:r>
      <w:r>
        <w:t>severity fires. Crowded stands of conifer can overtop the hardwood layer. White fir is now co</w:t>
      </w:r>
      <w:r w:rsidR="00B651AC">
        <w:t>-</w:t>
      </w:r>
      <w:r>
        <w:t>dominant with the larger ponderosa pine and Douglas-fir, and contributes to their mortality through competition for moisture and nutrients. Ladder fuels and sub</w:t>
      </w:r>
      <w:r w:rsidR="004101A1">
        <w:t>-</w:t>
      </w:r>
      <w:r>
        <w:t xml:space="preserve">canopy may be low enough for crown fire initiation in some stands. Hardwoods are shaded out at later stages. Undergrowth is highly variable </w:t>
      </w:r>
      <w:r w:rsidR="00B651AC">
        <w:t xml:space="preserve">-- </w:t>
      </w:r>
      <w:r>
        <w:t>from depauperate to quite dense</w:t>
      </w:r>
      <w:r w:rsidR="00B651AC">
        <w:t xml:space="preserve"> --</w:t>
      </w:r>
      <w:r>
        <w:t xml:space="preserve"> depending on canopy density and local site conditions. Surface fuel is moderate to high and complex.</w:t>
      </w:r>
    </w:p>
    <w:p w:rsidR="00516DBC" w:rsidP="00516DBC" w:rsidRDefault="00516DBC" w14:paraId="2550158B"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119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209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E2CDD" w:rsidP="00AE2CDD" w:rsidRDefault="00AE2CDD" w14:paraId="09862AB5" w14:textId="77777777">
      <w:proofErr w:type="spellStart"/>
      <w:r>
        <w:t>Atzet</w:t>
      </w:r>
      <w:proofErr w:type="spellEnd"/>
      <w:r>
        <w:t xml:space="preserve">, T., D.E. White, L.A. </w:t>
      </w:r>
      <w:proofErr w:type="spellStart"/>
      <w:r>
        <w:t>McCrimmon</w:t>
      </w:r>
      <w:proofErr w:type="spellEnd"/>
      <w:r>
        <w:t xml:space="preserve">, P.A. Martinez, P.R. Fong and V.D. Randall. 1996. Field guide to the forested plant associations of Southwestern Oregon. Portland, OR: USDA For. Serv. Tech. Pap. R6-NR-ECOL-TP-17-96. Available: </w:t>
      </w:r>
      <w:r>
        <w:t>http://ecoshare.info/2010/11/10/field-guide-to-the-forested-plant-associations-of-southwestern-oregon/</w:t>
      </w:r>
      <w:r>
        <w:t xml:space="preserve">. </w:t>
      </w:r>
    </w:p>
    <w:p w:rsidR="00AE2CDD" w:rsidP="00516DBC" w:rsidRDefault="00AE2CDD" w14:paraId="7B2110CE" w14:textId="77777777"/>
    <w:p w:rsidR="00516DBC" w:rsidP="00516DBC" w:rsidRDefault="00516DBC" w14:paraId="3E8EB1BC" w14:textId="42E7DF31">
      <w:r>
        <w:t>Beat</w:t>
      </w:r>
      <w:r w:rsidR="002652B4">
        <w:t>t</w:t>
      </w:r>
      <w:r>
        <w:t>y R.M. and A.H. Taylor. 2001 Spatial and temporal variation of fire regimes in a mixed conifer forest landscape, Southern Cascades, California, USA. Department of Geography, The Pennsylvania State University, University Park, PA. Journal of Biogeography 28: 955-966</w:t>
      </w:r>
    </w:p>
    <w:p w:rsidR="00516DBC" w:rsidP="00516DBC" w:rsidRDefault="00516DBC" w14:paraId="03455FBA" w14:textId="77777777"/>
    <w:p w:rsidR="00516DBC" w:rsidP="00516DBC" w:rsidRDefault="00BA3B7F" w14:paraId="177621AA" w14:textId="68F0A093">
      <w:proofErr w:type="spellStart"/>
      <w:r>
        <w:t>Bekker</w:t>
      </w:r>
      <w:proofErr w:type="spellEnd"/>
      <w:r>
        <w:t xml:space="preserve">, M.F. and </w:t>
      </w:r>
      <w:r w:rsidR="00516DBC">
        <w:t>A.H. Taylor. 2001. Gradient Analysis of Fire Regimes in Montane Forests of the Southern Cascade Range, Thousand Lakes Wilderness, California, USA. Plant Ecology 155: 15-28.</w:t>
      </w:r>
    </w:p>
    <w:p w:rsidR="00516DBC" w:rsidP="00516DBC" w:rsidRDefault="00516DBC" w14:paraId="29F627FD" w14:textId="61899DBC"/>
    <w:p w:rsidR="00F07EC1" w:rsidP="00F07EC1" w:rsidRDefault="00F07EC1" w14:paraId="65674E9F" w14:textId="77777777">
      <w:r>
        <w:t xml:space="preserve">Bigelow, S.W., M.P. North and C.F. Salk. 2011. Using light to predict fuels-reduction and group-selection effects on succession in </w:t>
      </w:r>
      <w:proofErr w:type="spellStart"/>
      <w:r>
        <w:t>Sierran</w:t>
      </w:r>
      <w:proofErr w:type="spellEnd"/>
      <w:r>
        <w:t xml:space="preserve"> mixed-conifer forest. Canadian Journal of Forest Research 41: 2051-2063. </w:t>
      </w:r>
    </w:p>
    <w:p w:rsidR="00F07EC1" w:rsidP="00516DBC" w:rsidRDefault="00F07EC1" w14:paraId="77752DB4" w14:textId="77777777"/>
    <w:p w:rsidR="00516DBC" w:rsidP="00516DBC" w:rsidRDefault="00516DBC" w14:paraId="6368EC5A"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516DBC" w:rsidP="00516DBC" w:rsidRDefault="00516DBC" w14:paraId="4B40118F" w14:textId="77777777"/>
    <w:p w:rsidR="00516DBC" w:rsidP="00516DBC" w:rsidRDefault="00516DBC" w14:paraId="73EE851F" w14:textId="088523BC">
      <w:r>
        <w:t>Caprio, A.C. and T.W.</w:t>
      </w:r>
      <w:r w:rsidR="000F2A54">
        <w:t xml:space="preserve"> </w:t>
      </w:r>
      <w:proofErr w:type="spellStart"/>
      <w:r w:rsidR="00991CD6">
        <w:t>Swetnam</w:t>
      </w:r>
      <w:proofErr w:type="spellEnd"/>
      <w:r w:rsidR="00991CD6">
        <w:t xml:space="preserve">. </w:t>
      </w:r>
      <w:r>
        <w:t>1995. Historic fire regimes along an elevational gradient on the west slope of the Sierra Nevada, California.</w:t>
      </w:r>
      <w:r w:rsidR="00F6200E">
        <w:t xml:space="preserve"> </w:t>
      </w:r>
      <w:r>
        <w:t xml:space="preserve">In: Brown, James K., Robert Mutch, Charles W. Spoon and Ronald H. </w:t>
      </w:r>
      <w:proofErr w:type="spellStart"/>
      <w:r>
        <w:t>Wakimoto</w:t>
      </w:r>
      <w:proofErr w:type="spellEnd"/>
      <w:r>
        <w:t xml:space="preserve">, tech. </w:t>
      </w:r>
      <w:proofErr w:type="spellStart"/>
      <w:r>
        <w:t>coord</w:t>
      </w:r>
      <w:proofErr w:type="spellEnd"/>
      <w:r>
        <w:t>. 1995. Proceedings: Symposium on Fire in Wilderness and Park Management: Past Lessons and Future Opportunities. 30 Mar-1 Apr 1993. Missoula, MT. Gen. Tech. Rep. INT-GTR-320. Ogden, UT: USDA Forest Service, Intermountain Research Station.</w:t>
      </w:r>
    </w:p>
    <w:p w:rsidR="00516DBC" w:rsidP="00516DBC" w:rsidRDefault="00516DBC" w14:paraId="2075DEDD" w14:textId="77777777"/>
    <w:p w:rsidR="008824A2" w:rsidP="008824A2" w:rsidRDefault="008824A2" w14:paraId="64F38DA3" w14:textId="77777777">
      <w:r>
        <w:t xml:space="preserve">Comfort, E., C.J. Dunn, J.D. Bailey, J.F. Franklin and K.N. Johnson. In press. Disturbance history and composition shifts in a coupled human-ecological system of Southwest Oregon, U.S.A. </w:t>
      </w:r>
    </w:p>
    <w:p w:rsidR="008824A2" w:rsidP="00516DBC" w:rsidRDefault="008824A2" w14:paraId="6E8D9FBF" w14:textId="77777777"/>
    <w:p w:rsidR="00516DBC" w:rsidP="00516DBC" w:rsidRDefault="00516DBC" w14:paraId="4A36540D" w14:textId="2406C9E3">
      <w:r>
        <w:t>Frost, Evan J. and Rob Sweeney. 2000. Fire Regimes, Fire History and Forest Conditions in the Klamath-Siskiyou Region: An Overview and Synthesis of Knowledge.</w:t>
      </w:r>
      <w:r w:rsidR="00F6200E">
        <w:t xml:space="preserve"> </w:t>
      </w:r>
      <w:r>
        <w:t>Wildwood Environmental Consulting. Prepared for the World Wildlife Fund, Klamath-Siskiyou Ecoregion Program, Ashland, OR. December 2000.</w:t>
      </w:r>
    </w:p>
    <w:p w:rsidR="00516DBC" w:rsidP="00516DBC" w:rsidRDefault="00516DBC" w14:paraId="214365B2" w14:textId="77777777"/>
    <w:p w:rsidR="00516DBC" w:rsidP="00516DBC" w:rsidRDefault="004101A1" w14:paraId="31A11184" w14:textId="2E9EA91E">
      <w:r>
        <w:t xml:space="preserve">Kilgore, B.M. and </w:t>
      </w:r>
      <w:r w:rsidR="00516DBC">
        <w:t>D.</w:t>
      </w:r>
      <w:r>
        <w:t xml:space="preserve"> </w:t>
      </w:r>
      <w:r w:rsidR="00516DBC">
        <w:t>Taylor. 1979. Fire history of a sequoia-mixed conifer forest.</w:t>
      </w:r>
      <w:r w:rsidR="00F6200E">
        <w:t xml:space="preserve"> </w:t>
      </w:r>
      <w:r w:rsidR="00516DBC">
        <w:t>Ecology 60(1), 1979. 129-142.</w:t>
      </w:r>
    </w:p>
    <w:p w:rsidR="00516DBC" w:rsidP="00516DBC" w:rsidRDefault="00516DBC" w14:paraId="0B29C31B" w14:textId="77777777"/>
    <w:p w:rsidR="00A21565" w:rsidP="00A21565" w:rsidRDefault="00A21565" w14:paraId="6CF41DE1" w14:textId="77777777">
      <w:proofErr w:type="spellStart"/>
      <w:r>
        <w:t>Lauvaux</w:t>
      </w:r>
      <w:proofErr w:type="spellEnd"/>
      <w:r>
        <w:t xml:space="preserve">, C.A., C.N. Skinner and A.H. Taylor. 2016. High severity fire and mixed conifer forest-chaparral dynamics in the southern Cascade Range, USA. Forest Ecology and Management 363: 74-85. </w:t>
      </w:r>
    </w:p>
    <w:p w:rsidR="00A21565" w:rsidP="00516DBC" w:rsidRDefault="00A21565" w14:paraId="49160615" w14:textId="77777777"/>
    <w:p w:rsidR="00516DBC" w:rsidP="00516DBC" w:rsidRDefault="00516DBC" w14:paraId="5C2EA797" w14:textId="77777777">
      <w:r>
        <w:lastRenderedPageBreak/>
        <w:t xml:space="preserve">McKelvey, K.S. et al. 1996. An Overview of Fire. In: </w:t>
      </w:r>
      <w:proofErr w:type="gramStart"/>
      <w:r>
        <w:t>the</w:t>
      </w:r>
      <w:proofErr w:type="gramEnd"/>
      <w:r>
        <w:t xml:space="preserve"> Sierra Nevada Sierra Nevada Ecosystem Project: Final report to Congress, vol. II, Assessments and scientific basis for management options. Davis, CA: University of California, Centers for Water and Wildland Resources.</w:t>
      </w:r>
    </w:p>
    <w:p w:rsidR="00516DBC" w:rsidP="00516DBC" w:rsidRDefault="00516DBC" w14:paraId="04E04252" w14:textId="77777777"/>
    <w:p w:rsidR="008824A2" w:rsidP="008824A2" w:rsidRDefault="008824A2" w14:paraId="2A5CFDEF" w14:textId="1FA71886">
      <w:r>
        <w:t xml:space="preserve">Messier, M.S., J.P.A. </w:t>
      </w:r>
      <w:proofErr w:type="spellStart"/>
      <w:r>
        <w:t>Shatford</w:t>
      </w:r>
      <w:proofErr w:type="spellEnd"/>
      <w:r>
        <w:t xml:space="preserve">, D.E. Hibbs. </w:t>
      </w:r>
      <w:r w:rsidR="00991CD6">
        <w:t xml:space="preserve">2012. </w:t>
      </w:r>
      <w:r>
        <w:t>Fire exclusion effects on riparian forest dynamics in southwestern Oregon. Forest Ecology and Management 264: 60-71.</w:t>
      </w:r>
    </w:p>
    <w:p w:rsidR="008824A2" w:rsidP="00516DBC" w:rsidRDefault="008824A2" w14:paraId="4C8691DD" w14:textId="35533F33"/>
    <w:p w:rsidRPr="001F1C13" w:rsidR="008D1698" w:rsidP="008D1698" w:rsidRDefault="008D1698" w14:paraId="6EE53005" w14:textId="77777777">
      <w:r w:rsidRPr="001F1C13">
        <w:t>Metlen, K. L., D. Borgias, and C. Skinner. 2016. Historical fire frequency in the Rogue Basin. Page Appendix in D. Thorpe, editor. Boot Prints: A centennial summary of activities and events of Oregon’s Department of Forestry in Jackson and Josephine Counti</w:t>
      </w:r>
      <w:r>
        <w:t>es. Oregon Department of Forest</w:t>
      </w:r>
      <w:r w:rsidRPr="001F1C13">
        <w:t xml:space="preserve">ry Southwest Oregon District, </w:t>
      </w:r>
      <w:proofErr w:type="gramStart"/>
      <w:r w:rsidRPr="001F1C13">
        <w:t>Central Point</w:t>
      </w:r>
      <w:proofErr w:type="gramEnd"/>
      <w:r w:rsidRPr="001F1C13">
        <w:t>, OR.</w:t>
      </w:r>
    </w:p>
    <w:p w:rsidR="008D1698" w:rsidP="00516DBC" w:rsidRDefault="008D1698" w14:paraId="55AC53E1" w14:textId="77777777"/>
    <w:p w:rsidR="00516DBC" w:rsidP="00516DBC" w:rsidRDefault="00516DBC" w14:paraId="6196B588" w14:textId="77777777">
      <w:r>
        <w:t>NatureServe. 2007. International Ecological Classification Standard: Terrestrial Ecological Classifications. NatureServe Central Databases. Arlington, VA. Data current as of 10 February 2007.</w:t>
      </w:r>
    </w:p>
    <w:p w:rsidR="00516DBC" w:rsidP="00516DBC" w:rsidRDefault="00516DBC" w14:paraId="6DBF11F9" w14:textId="77777777"/>
    <w:p w:rsidR="008824A2" w:rsidP="008824A2" w:rsidRDefault="008824A2" w14:paraId="5621690E" w14:textId="77777777">
      <w:proofErr w:type="spellStart"/>
      <w:r w:rsidRPr="00C411E8">
        <w:t>Poage</w:t>
      </w:r>
      <w:proofErr w:type="spellEnd"/>
      <w:r w:rsidRPr="00C411E8">
        <w:t xml:space="preserve">, N.J., P.J. Weisberg, P.C. </w:t>
      </w:r>
      <w:proofErr w:type="spellStart"/>
      <w:r w:rsidRPr="00C411E8">
        <w:t>Impara</w:t>
      </w:r>
      <w:proofErr w:type="spellEnd"/>
      <w:r w:rsidRPr="00C411E8">
        <w:t xml:space="preserve">, J.C. </w:t>
      </w:r>
      <w:proofErr w:type="spellStart"/>
      <w:r w:rsidRPr="00C411E8">
        <w:t>Tappeiner</w:t>
      </w:r>
      <w:proofErr w:type="spellEnd"/>
      <w:r w:rsidRPr="00C411E8">
        <w:t xml:space="preserve"> and T.S. </w:t>
      </w:r>
      <w:proofErr w:type="spellStart"/>
      <w:r w:rsidRPr="00C411E8">
        <w:t>Sensenig</w:t>
      </w:r>
      <w:proofErr w:type="spellEnd"/>
      <w:r w:rsidRPr="00C411E8">
        <w:t>. 2009</w:t>
      </w:r>
      <w:r>
        <w:t>. Influences of climate, fire, and topography on contemporary age structure patterns of Douglas-fir at 205 old forest sites in western Oregon. Canadian Journal of Forest Research 39: 1518-1530.</w:t>
      </w:r>
    </w:p>
    <w:p w:rsidR="008824A2" w:rsidP="00516DBC" w:rsidRDefault="008824A2" w14:paraId="5AC811A1" w14:textId="77777777"/>
    <w:p w:rsidR="00516DBC" w:rsidP="00516DBC" w:rsidRDefault="00516DBC" w14:paraId="48593BA2" w14:textId="1A657306">
      <w:proofErr w:type="spellStart"/>
      <w:r>
        <w:t>Sensenig</w:t>
      </w:r>
      <w:proofErr w:type="spellEnd"/>
      <w:r>
        <w:t>, Thomas S. 2002.</w:t>
      </w:r>
      <w:r w:rsidR="00F6200E">
        <w:t xml:space="preserve"> </w:t>
      </w:r>
      <w:r>
        <w:t>Development, Fire History and Current and Past Growth, of Old-Growth and Young-Growth Forest Stands in the Cascade, Siskiyou and Mid-Coast Mountains of Southwestern Oregon.</w:t>
      </w:r>
      <w:r w:rsidR="00F6200E">
        <w:t xml:space="preserve"> </w:t>
      </w:r>
      <w:r>
        <w:t>Corvallis, OR: Oregon State University.</w:t>
      </w:r>
    </w:p>
    <w:p w:rsidR="00516DBC" w:rsidP="00516DBC" w:rsidRDefault="00516DBC" w14:paraId="22519024" w14:textId="77777777"/>
    <w:p w:rsidR="008824A2" w:rsidP="008824A2" w:rsidRDefault="008824A2" w14:paraId="2E138A33" w14:textId="77777777">
      <w:proofErr w:type="spellStart"/>
      <w:r>
        <w:t>Sensenig</w:t>
      </w:r>
      <w:proofErr w:type="spellEnd"/>
      <w:r>
        <w:t xml:space="preserve">, T., J.D. Bailey and J.C. </w:t>
      </w:r>
      <w:proofErr w:type="spellStart"/>
      <w:r>
        <w:t>Tappeiner</w:t>
      </w:r>
      <w:proofErr w:type="spellEnd"/>
      <w:r>
        <w:t>. 2013. Stand development, fire and growth of old-growth and young forests in southwestern Oregon, USA. Forest Ecology and Management 291: 96-109.</w:t>
      </w:r>
    </w:p>
    <w:p w:rsidR="008824A2" w:rsidP="00516DBC" w:rsidRDefault="008824A2" w14:paraId="3EA98731" w14:textId="77777777"/>
    <w:p w:rsidR="00516DBC" w:rsidP="00516DBC" w:rsidRDefault="00516DBC" w14:paraId="08B43347" w14:textId="251B07CF">
      <w:r>
        <w:t xml:space="preserve">Skinner, C.N. and C. Chang. 1996. Fire </w:t>
      </w:r>
      <w:r w:rsidR="00CD1FFB">
        <w:t>Regimes, Past and Present. In: T</w:t>
      </w:r>
      <w:r>
        <w:t>he Sierra Nevada Sierra Nevada Ecosystem Project: Final report to Congress, vol. II, Assessments and scientific basis for management options. Davis, CA: University of California, Centers for Water and Wildland Resources.</w:t>
      </w:r>
    </w:p>
    <w:p w:rsidR="00516DBC" w:rsidP="00516DBC" w:rsidRDefault="00516DBC" w14:paraId="041FE16B" w14:textId="77777777"/>
    <w:p w:rsidR="00516DBC" w:rsidP="00516DBC" w:rsidRDefault="00516DBC" w14:paraId="5617894E" w14:textId="77777777">
      <w:r>
        <w:t>Taylor, A.H. 2000. Fire regimes and forest changes in mid and upper montane forests of the southern Cascades, Lassen Volcanic National Park, California, USA. Journal of Biogeography 27: 87–104.</w:t>
      </w:r>
    </w:p>
    <w:p w:rsidR="00516DBC" w:rsidP="00516DBC" w:rsidRDefault="00516DBC" w14:paraId="5FFB6175" w14:textId="77777777"/>
    <w:p w:rsidR="00516DBC" w:rsidP="00516DBC" w:rsidRDefault="00516DBC" w14:paraId="0EC460F5" w14:textId="77777777">
      <w:r>
        <w:t>Taylor, A.H., and C.N. Skinner. 1998. Fire history and landscape dynamics in a late-successional reserve, Klamath Mountains, California, USA. Forest Ecology and Management 111: 285-301.</w:t>
      </w:r>
    </w:p>
    <w:p w:rsidR="008824A2" w:rsidP="00516DBC" w:rsidRDefault="008824A2" w14:paraId="08158E66" w14:textId="19075FED"/>
    <w:p w:rsidRPr="00CD7766" w:rsidR="008824A2" w:rsidP="008824A2" w:rsidRDefault="008824A2" w14:paraId="3E0499A6"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8824A2" w:rsidP="00516DBC" w:rsidRDefault="008824A2" w14:paraId="518750CB" w14:textId="77777777"/>
    <w:sectPr w:rsidRPr="00A43E41" w:rsidR="008824A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24C3B" w14:textId="77777777" w:rsidR="00346BD4" w:rsidRDefault="00346BD4">
      <w:r>
        <w:separator/>
      </w:r>
    </w:p>
  </w:endnote>
  <w:endnote w:type="continuationSeparator" w:id="0">
    <w:p w14:paraId="4DE620AC" w14:textId="77777777" w:rsidR="00346BD4" w:rsidRDefault="0034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A988" w14:textId="77777777" w:rsidR="00F92CF8" w:rsidRDefault="00F92CF8" w:rsidP="00516D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D8857" w14:textId="77777777" w:rsidR="00346BD4" w:rsidRDefault="00346BD4">
      <w:r>
        <w:separator/>
      </w:r>
    </w:p>
  </w:footnote>
  <w:footnote w:type="continuationSeparator" w:id="0">
    <w:p w14:paraId="2A88FED9" w14:textId="77777777" w:rsidR="00346BD4" w:rsidRDefault="00346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964" w14:textId="77777777" w:rsidR="00F92CF8" w:rsidRDefault="00F92CF8" w:rsidP="00516D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F3F"/>
    <w:multiLevelType w:val="hybridMultilevel"/>
    <w:tmpl w:val="C53C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EC4"/>
    <w:multiLevelType w:val="hybridMultilevel"/>
    <w:tmpl w:val="A09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83BA6"/>
    <w:multiLevelType w:val="hybridMultilevel"/>
    <w:tmpl w:val="1550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BC"/>
    <w:rsid w:val="00006AF9"/>
    <w:rsid w:val="00031661"/>
    <w:rsid w:val="00045A13"/>
    <w:rsid w:val="00056735"/>
    <w:rsid w:val="00060925"/>
    <w:rsid w:val="000D2569"/>
    <w:rsid w:val="000F2A54"/>
    <w:rsid w:val="000F3356"/>
    <w:rsid w:val="00101A81"/>
    <w:rsid w:val="00112D74"/>
    <w:rsid w:val="001234D0"/>
    <w:rsid w:val="00146532"/>
    <w:rsid w:val="001621CA"/>
    <w:rsid w:val="001777D8"/>
    <w:rsid w:val="001834A6"/>
    <w:rsid w:val="00190A7C"/>
    <w:rsid w:val="001A09C3"/>
    <w:rsid w:val="001A198C"/>
    <w:rsid w:val="001C2B3F"/>
    <w:rsid w:val="001C4762"/>
    <w:rsid w:val="001D15A5"/>
    <w:rsid w:val="001D1A67"/>
    <w:rsid w:val="001F6340"/>
    <w:rsid w:val="00251E2C"/>
    <w:rsid w:val="00253CD8"/>
    <w:rsid w:val="0025768B"/>
    <w:rsid w:val="002652B4"/>
    <w:rsid w:val="00272C40"/>
    <w:rsid w:val="00281088"/>
    <w:rsid w:val="00283ADB"/>
    <w:rsid w:val="00285F40"/>
    <w:rsid w:val="002861B4"/>
    <w:rsid w:val="00294CC1"/>
    <w:rsid w:val="002A563D"/>
    <w:rsid w:val="002A7C9F"/>
    <w:rsid w:val="00301476"/>
    <w:rsid w:val="00330A37"/>
    <w:rsid w:val="00341DE5"/>
    <w:rsid w:val="00346BD4"/>
    <w:rsid w:val="00356702"/>
    <w:rsid w:val="003652EA"/>
    <w:rsid w:val="00367591"/>
    <w:rsid w:val="003706C4"/>
    <w:rsid w:val="0037120A"/>
    <w:rsid w:val="00371735"/>
    <w:rsid w:val="00375B43"/>
    <w:rsid w:val="00392956"/>
    <w:rsid w:val="00394479"/>
    <w:rsid w:val="003B17E9"/>
    <w:rsid w:val="003B4438"/>
    <w:rsid w:val="003C4AA1"/>
    <w:rsid w:val="003C6CFB"/>
    <w:rsid w:val="003D3DFD"/>
    <w:rsid w:val="003F322E"/>
    <w:rsid w:val="00400D76"/>
    <w:rsid w:val="004016D3"/>
    <w:rsid w:val="004101A1"/>
    <w:rsid w:val="00413292"/>
    <w:rsid w:val="0049632B"/>
    <w:rsid w:val="004B661D"/>
    <w:rsid w:val="004B686F"/>
    <w:rsid w:val="004C1144"/>
    <w:rsid w:val="004D5F12"/>
    <w:rsid w:val="004D6142"/>
    <w:rsid w:val="00503E44"/>
    <w:rsid w:val="00516DBC"/>
    <w:rsid w:val="00524907"/>
    <w:rsid w:val="00537528"/>
    <w:rsid w:val="00572597"/>
    <w:rsid w:val="005A033C"/>
    <w:rsid w:val="005A50AC"/>
    <w:rsid w:val="005B1DDE"/>
    <w:rsid w:val="005C2928"/>
    <w:rsid w:val="005C475F"/>
    <w:rsid w:val="005D6812"/>
    <w:rsid w:val="00621C0C"/>
    <w:rsid w:val="006476E7"/>
    <w:rsid w:val="00651547"/>
    <w:rsid w:val="006538AC"/>
    <w:rsid w:val="0066387F"/>
    <w:rsid w:val="006651BF"/>
    <w:rsid w:val="0067024F"/>
    <w:rsid w:val="00683368"/>
    <w:rsid w:val="006A51EC"/>
    <w:rsid w:val="006D2137"/>
    <w:rsid w:val="006D52CD"/>
    <w:rsid w:val="006D7146"/>
    <w:rsid w:val="006E59C5"/>
    <w:rsid w:val="006F7345"/>
    <w:rsid w:val="007075A9"/>
    <w:rsid w:val="007277A4"/>
    <w:rsid w:val="00751DBE"/>
    <w:rsid w:val="00755617"/>
    <w:rsid w:val="00760203"/>
    <w:rsid w:val="007674BF"/>
    <w:rsid w:val="007742B4"/>
    <w:rsid w:val="007E4B31"/>
    <w:rsid w:val="007E605B"/>
    <w:rsid w:val="0083523E"/>
    <w:rsid w:val="0084014A"/>
    <w:rsid w:val="0085084F"/>
    <w:rsid w:val="00857297"/>
    <w:rsid w:val="008610DF"/>
    <w:rsid w:val="008658E9"/>
    <w:rsid w:val="008824A2"/>
    <w:rsid w:val="008A0753"/>
    <w:rsid w:val="008B3EA1"/>
    <w:rsid w:val="008D1698"/>
    <w:rsid w:val="008D791C"/>
    <w:rsid w:val="008E7664"/>
    <w:rsid w:val="008F1823"/>
    <w:rsid w:val="008F72F3"/>
    <w:rsid w:val="00901410"/>
    <w:rsid w:val="00901CA2"/>
    <w:rsid w:val="00910868"/>
    <w:rsid w:val="00924233"/>
    <w:rsid w:val="009275B8"/>
    <w:rsid w:val="00945DBA"/>
    <w:rsid w:val="00964894"/>
    <w:rsid w:val="00967C07"/>
    <w:rsid w:val="009739CE"/>
    <w:rsid w:val="00991CD6"/>
    <w:rsid w:val="009B1FAA"/>
    <w:rsid w:val="009D6227"/>
    <w:rsid w:val="009E0DB5"/>
    <w:rsid w:val="009F25DF"/>
    <w:rsid w:val="009F4CF5"/>
    <w:rsid w:val="00A14D33"/>
    <w:rsid w:val="00A21565"/>
    <w:rsid w:val="00A43E41"/>
    <w:rsid w:val="00A44EF7"/>
    <w:rsid w:val="00A83E40"/>
    <w:rsid w:val="00A9365B"/>
    <w:rsid w:val="00AB6B0B"/>
    <w:rsid w:val="00AE2CDD"/>
    <w:rsid w:val="00AF7B9A"/>
    <w:rsid w:val="00B17612"/>
    <w:rsid w:val="00B55CB2"/>
    <w:rsid w:val="00B650FF"/>
    <w:rsid w:val="00B651AC"/>
    <w:rsid w:val="00B746D4"/>
    <w:rsid w:val="00B92A33"/>
    <w:rsid w:val="00BA3B7F"/>
    <w:rsid w:val="00BC5D44"/>
    <w:rsid w:val="00BD567E"/>
    <w:rsid w:val="00BE02C4"/>
    <w:rsid w:val="00C0481C"/>
    <w:rsid w:val="00C21B4A"/>
    <w:rsid w:val="00C2289B"/>
    <w:rsid w:val="00C261A5"/>
    <w:rsid w:val="00C52E14"/>
    <w:rsid w:val="00C82BC4"/>
    <w:rsid w:val="00C93FF9"/>
    <w:rsid w:val="00CD1FFB"/>
    <w:rsid w:val="00CD690F"/>
    <w:rsid w:val="00CD7AC1"/>
    <w:rsid w:val="00D01B4F"/>
    <w:rsid w:val="00D04D5D"/>
    <w:rsid w:val="00D111B5"/>
    <w:rsid w:val="00D12502"/>
    <w:rsid w:val="00D37B60"/>
    <w:rsid w:val="00D81349"/>
    <w:rsid w:val="00D90718"/>
    <w:rsid w:val="00D96D94"/>
    <w:rsid w:val="00DE3A47"/>
    <w:rsid w:val="00DE5B29"/>
    <w:rsid w:val="00E01EC8"/>
    <w:rsid w:val="00E61F9B"/>
    <w:rsid w:val="00E70610"/>
    <w:rsid w:val="00EA5DBD"/>
    <w:rsid w:val="00EB76E0"/>
    <w:rsid w:val="00EC4A14"/>
    <w:rsid w:val="00ED3436"/>
    <w:rsid w:val="00ED637C"/>
    <w:rsid w:val="00EF4814"/>
    <w:rsid w:val="00EF6C66"/>
    <w:rsid w:val="00F07EC1"/>
    <w:rsid w:val="00F12753"/>
    <w:rsid w:val="00F14512"/>
    <w:rsid w:val="00F2092B"/>
    <w:rsid w:val="00F5260C"/>
    <w:rsid w:val="00F55FA9"/>
    <w:rsid w:val="00F55FBF"/>
    <w:rsid w:val="00F6200E"/>
    <w:rsid w:val="00F77FC7"/>
    <w:rsid w:val="00F8270F"/>
    <w:rsid w:val="00F83E41"/>
    <w:rsid w:val="00F853F0"/>
    <w:rsid w:val="00F86C13"/>
    <w:rsid w:val="00F873A7"/>
    <w:rsid w:val="00F92CF8"/>
    <w:rsid w:val="00F948F2"/>
    <w:rsid w:val="00FA28B7"/>
    <w:rsid w:val="00FC5F4D"/>
    <w:rsid w:val="00FC646D"/>
    <w:rsid w:val="00FC671A"/>
    <w:rsid w:val="00FE41CA"/>
    <w:rsid w:val="00FF0459"/>
    <w:rsid w:val="00FF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FD9D20"/>
  <w15:docId w15:val="{A0D47CAD-A7BE-4B4A-A22A-A7C7FD3C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83E40"/>
    <w:pPr>
      <w:ind w:left="720"/>
    </w:pPr>
    <w:rPr>
      <w:rFonts w:ascii="Calibri" w:eastAsiaTheme="minorHAnsi" w:hAnsi="Calibri"/>
      <w:sz w:val="22"/>
      <w:szCs w:val="22"/>
    </w:rPr>
  </w:style>
  <w:style w:type="character" w:styleId="Hyperlink">
    <w:name w:val="Hyperlink"/>
    <w:basedOn w:val="DefaultParagraphFont"/>
    <w:rsid w:val="00A83E40"/>
    <w:rPr>
      <w:color w:val="0000FF" w:themeColor="hyperlink"/>
      <w:u w:val="single"/>
    </w:rPr>
  </w:style>
  <w:style w:type="paragraph" w:styleId="BalloonText">
    <w:name w:val="Balloon Text"/>
    <w:basedOn w:val="Normal"/>
    <w:link w:val="BalloonTextChar"/>
    <w:uiPriority w:val="99"/>
    <w:semiHidden/>
    <w:unhideWhenUsed/>
    <w:rsid w:val="00A83E40"/>
    <w:rPr>
      <w:rFonts w:ascii="Tahoma" w:hAnsi="Tahoma" w:cs="Tahoma"/>
      <w:sz w:val="16"/>
      <w:szCs w:val="16"/>
    </w:rPr>
  </w:style>
  <w:style w:type="character" w:customStyle="1" w:styleId="BalloonTextChar">
    <w:name w:val="Balloon Text Char"/>
    <w:basedOn w:val="DefaultParagraphFont"/>
    <w:link w:val="BalloonText"/>
    <w:uiPriority w:val="99"/>
    <w:semiHidden/>
    <w:rsid w:val="00A83E40"/>
    <w:rPr>
      <w:rFonts w:ascii="Tahoma" w:hAnsi="Tahoma" w:cs="Tahoma"/>
      <w:sz w:val="16"/>
      <w:szCs w:val="16"/>
    </w:rPr>
  </w:style>
  <w:style w:type="character" w:styleId="CommentReference">
    <w:name w:val="annotation reference"/>
    <w:basedOn w:val="DefaultParagraphFont"/>
    <w:uiPriority w:val="99"/>
    <w:semiHidden/>
    <w:unhideWhenUsed/>
    <w:rsid w:val="00C82BC4"/>
    <w:rPr>
      <w:sz w:val="16"/>
      <w:szCs w:val="16"/>
    </w:rPr>
  </w:style>
  <w:style w:type="paragraph" w:styleId="CommentText">
    <w:name w:val="annotation text"/>
    <w:basedOn w:val="Normal"/>
    <w:link w:val="CommentTextChar"/>
    <w:uiPriority w:val="99"/>
    <w:semiHidden/>
    <w:unhideWhenUsed/>
    <w:rsid w:val="00C82BC4"/>
    <w:rPr>
      <w:sz w:val="20"/>
      <w:szCs w:val="20"/>
    </w:rPr>
  </w:style>
  <w:style w:type="character" w:customStyle="1" w:styleId="CommentTextChar">
    <w:name w:val="Comment Text Char"/>
    <w:basedOn w:val="DefaultParagraphFont"/>
    <w:link w:val="CommentText"/>
    <w:uiPriority w:val="99"/>
    <w:semiHidden/>
    <w:rsid w:val="00C82BC4"/>
  </w:style>
  <w:style w:type="paragraph" w:styleId="CommentSubject">
    <w:name w:val="annotation subject"/>
    <w:basedOn w:val="CommentText"/>
    <w:next w:val="CommentText"/>
    <w:link w:val="CommentSubjectChar"/>
    <w:uiPriority w:val="99"/>
    <w:semiHidden/>
    <w:unhideWhenUsed/>
    <w:rsid w:val="00C82BC4"/>
    <w:rPr>
      <w:b/>
      <w:bCs/>
    </w:rPr>
  </w:style>
  <w:style w:type="character" w:customStyle="1" w:styleId="CommentSubjectChar">
    <w:name w:val="Comment Subject Char"/>
    <w:basedOn w:val="CommentTextChar"/>
    <w:link w:val="CommentSubject"/>
    <w:uiPriority w:val="99"/>
    <w:semiHidden/>
    <w:rsid w:val="00C82BC4"/>
    <w:rPr>
      <w:b/>
      <w:bCs/>
    </w:rPr>
  </w:style>
  <w:style w:type="character" w:customStyle="1" w:styleId="search1">
    <w:name w:val="search1"/>
    <w:basedOn w:val="DefaultParagraphFont"/>
    <w:rsid w:val="00F8270F"/>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5357">
      <w:bodyDiv w:val="1"/>
      <w:marLeft w:val="0"/>
      <w:marRight w:val="0"/>
      <w:marTop w:val="0"/>
      <w:marBottom w:val="0"/>
      <w:divBdr>
        <w:top w:val="none" w:sz="0" w:space="0" w:color="auto"/>
        <w:left w:val="none" w:sz="0" w:space="0" w:color="auto"/>
        <w:bottom w:val="none" w:sz="0" w:space="0" w:color="auto"/>
        <w:right w:val="none" w:sz="0" w:space="0" w:color="auto"/>
      </w:divBdr>
    </w:div>
    <w:div w:id="280845572">
      <w:bodyDiv w:val="1"/>
      <w:marLeft w:val="0"/>
      <w:marRight w:val="0"/>
      <w:marTop w:val="0"/>
      <w:marBottom w:val="0"/>
      <w:divBdr>
        <w:top w:val="none" w:sz="0" w:space="0" w:color="auto"/>
        <w:left w:val="none" w:sz="0" w:space="0" w:color="auto"/>
        <w:bottom w:val="none" w:sz="0" w:space="0" w:color="auto"/>
        <w:right w:val="none" w:sz="0" w:space="0" w:color="auto"/>
      </w:divBdr>
    </w:div>
    <w:div w:id="750585801">
      <w:bodyDiv w:val="1"/>
      <w:marLeft w:val="0"/>
      <w:marRight w:val="0"/>
      <w:marTop w:val="0"/>
      <w:marBottom w:val="0"/>
      <w:divBdr>
        <w:top w:val="none" w:sz="0" w:space="0" w:color="auto"/>
        <w:left w:val="none" w:sz="0" w:space="0" w:color="auto"/>
        <w:bottom w:val="none" w:sz="0" w:space="0" w:color="auto"/>
        <w:right w:val="none" w:sz="0" w:space="0" w:color="auto"/>
      </w:divBdr>
    </w:div>
    <w:div w:id="8110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share.info/2010/11/10/field-guide-to-the-forested-plant-associations-of-southwestern-oreg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1EB9-33C0-44F3-9AE3-E804B463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5</TotalTime>
  <Pages>9</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5</cp:revision>
  <cp:lastPrinted>2017-02-07T21:16:00Z</cp:lastPrinted>
  <dcterms:created xsi:type="dcterms:W3CDTF">2017-08-14T17:52:00Z</dcterms:created>
  <dcterms:modified xsi:type="dcterms:W3CDTF">2018-06-13T13:07:00Z</dcterms:modified>
</cp:coreProperties>
</file>