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79D" w:rsidP="0036479D" w:rsidRDefault="0036479D" w14:paraId="6203EFBE" w14:textId="1C090331">
      <w:pPr>
        <w:pStyle w:val="BpSTitle"/>
      </w:pPr>
      <w:r>
        <w:t>10790</w:t>
      </w:r>
    </w:p>
    <w:p w:rsidR="0083338B" w:rsidP="0083338B" w:rsidRDefault="0083338B" w14:paraId="0C6049DF" w14:textId="7FF7E78A">
      <w:pPr>
        <w:pStyle w:val="BpSTitle"/>
      </w:pPr>
      <w:r>
        <w:t>Great Basin Xeric Mixed</w:t>
      </w:r>
      <w:r w:rsidR="0058663B">
        <w:t>-</w:t>
      </w:r>
      <w:r>
        <w:t>Sagebrush Shrubland</w:t>
      </w:r>
    </w:p>
    <w:p w:rsidR="0083338B" w:rsidP="002E3E06" w:rsidRDefault="0083338B" w14:paraId="64FEB47F" w14:textId="647A9164">
      <w:pPr>
        <w:tabs>
          <w:tab w:val="left" w:pos="7200"/>
        </w:tabs>
      </w:pPr>
      <w:r>
        <w:t xmlns:w="http://schemas.openxmlformats.org/wordprocessingml/2006/main">BpS Model/Description Version: Aug. 2020</w:t>
      </w:r>
      <w:r w:rsidR="00692998">
        <w:t>03/15</w:t>
      </w:r>
      <w:r>
        <w:t>/05</w:t>
      </w:r>
      <w:r w:rsidR="0058663B">
        <w:tab/>
      </w:r>
    </w:p>
    <w:p w:rsidR="0083338B" w:rsidP="002E3E06" w:rsidRDefault="0083338B" w14:paraId="1A5F46BA"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36"/>
        <w:gridCol w:w="2508"/>
        <w:gridCol w:w="1788"/>
        <w:gridCol w:w="3108"/>
      </w:tblGrid>
      <w:tr w:rsidRPr="0083338B" w:rsidR="008F3853" w:rsidTr="008F3853" w14:paraId="1CDDF284" w14:textId="77777777">
        <w:tc>
          <w:tcPr>
            <w:tcW w:w="1836" w:type="dxa"/>
            <w:tcBorders>
              <w:top w:val="single" w:color="auto" w:sz="2" w:space="0"/>
              <w:left w:val="single" w:color="auto" w:sz="12" w:space="0"/>
              <w:bottom w:val="single" w:color="000000" w:sz="12" w:space="0"/>
            </w:tcBorders>
            <w:shd w:val="clear" w:color="auto" w:fill="auto"/>
          </w:tcPr>
          <w:p w:rsidRPr="0083338B" w:rsidR="0083338B" w:rsidP="004664EE" w:rsidRDefault="0083338B" w14:paraId="54291833" w14:textId="77777777">
            <w:pPr>
              <w:rPr>
                <w:b/>
                <w:bCs/>
              </w:rPr>
            </w:pPr>
            <w:r w:rsidRPr="0083338B">
              <w:rPr>
                <w:b/>
                <w:bCs/>
              </w:rPr>
              <w:t>Modelers</w:t>
            </w:r>
          </w:p>
        </w:tc>
        <w:tc>
          <w:tcPr>
            <w:tcW w:w="2508" w:type="dxa"/>
            <w:tcBorders>
              <w:top w:val="single" w:color="auto" w:sz="2" w:space="0"/>
              <w:bottom w:val="single" w:color="000000" w:sz="12" w:space="0"/>
              <w:right w:val="single" w:color="000000" w:sz="12" w:space="0"/>
            </w:tcBorders>
            <w:shd w:val="clear" w:color="auto" w:fill="auto"/>
          </w:tcPr>
          <w:p w:rsidRPr="0083338B" w:rsidR="0083338B" w:rsidP="004664EE" w:rsidRDefault="0083338B" w14:paraId="47923312" w14:textId="77777777">
            <w:pPr>
              <w:rPr>
                <w:b/>
                <w:bCs/>
              </w:rPr>
            </w:pPr>
          </w:p>
        </w:tc>
        <w:tc>
          <w:tcPr>
            <w:tcW w:w="1788" w:type="dxa"/>
            <w:tcBorders>
              <w:top w:val="single" w:color="auto" w:sz="2" w:space="0"/>
              <w:left w:val="single" w:color="000000" w:sz="12" w:space="0"/>
              <w:bottom w:val="single" w:color="000000" w:sz="12" w:space="0"/>
            </w:tcBorders>
            <w:shd w:val="clear" w:color="auto" w:fill="auto"/>
          </w:tcPr>
          <w:p w:rsidRPr="0083338B" w:rsidR="0083338B" w:rsidP="004664EE" w:rsidRDefault="0083338B" w14:paraId="4EBE0B83" w14:textId="77777777">
            <w:pPr>
              <w:rPr>
                <w:b/>
                <w:bCs/>
              </w:rPr>
            </w:pPr>
            <w:r w:rsidRPr="0083338B">
              <w:rPr>
                <w:b/>
                <w:bCs/>
              </w:rPr>
              <w:t>Reviewers</w:t>
            </w:r>
          </w:p>
        </w:tc>
        <w:tc>
          <w:tcPr>
            <w:tcW w:w="3108" w:type="dxa"/>
            <w:tcBorders>
              <w:top w:val="single" w:color="auto" w:sz="2" w:space="0"/>
              <w:bottom w:val="single" w:color="000000" w:sz="12" w:space="0"/>
            </w:tcBorders>
            <w:shd w:val="clear" w:color="auto" w:fill="auto"/>
          </w:tcPr>
          <w:p w:rsidRPr="0083338B" w:rsidR="0083338B" w:rsidP="004664EE" w:rsidRDefault="0083338B" w14:paraId="6BCC6F7D" w14:textId="77777777">
            <w:pPr>
              <w:rPr>
                <w:b/>
                <w:bCs/>
              </w:rPr>
            </w:pPr>
          </w:p>
        </w:tc>
      </w:tr>
      <w:tr w:rsidRPr="0083338B" w:rsidR="008F3853" w:rsidTr="008F3853" w14:paraId="6794C66F" w14:textId="77777777">
        <w:tc>
          <w:tcPr>
            <w:tcW w:w="1836" w:type="dxa"/>
            <w:tcBorders>
              <w:top w:val="single" w:color="000000" w:sz="12" w:space="0"/>
              <w:left w:val="single" w:color="auto" w:sz="12" w:space="0"/>
            </w:tcBorders>
            <w:shd w:val="clear" w:color="auto" w:fill="auto"/>
          </w:tcPr>
          <w:p w:rsidRPr="0083338B" w:rsidR="0083338B" w:rsidP="004664EE" w:rsidRDefault="0083338B" w14:paraId="09AD7F35" w14:textId="77777777">
            <w:pPr>
              <w:rPr>
                <w:bCs/>
              </w:rPr>
            </w:pPr>
            <w:r w:rsidRPr="0083338B">
              <w:rPr>
                <w:bCs/>
              </w:rPr>
              <w:t>Crystal Kolden</w:t>
            </w:r>
          </w:p>
        </w:tc>
        <w:tc>
          <w:tcPr>
            <w:tcW w:w="2508" w:type="dxa"/>
            <w:tcBorders>
              <w:top w:val="single" w:color="000000" w:sz="12" w:space="0"/>
              <w:right w:val="single" w:color="000000" w:sz="12" w:space="0"/>
            </w:tcBorders>
            <w:shd w:val="clear" w:color="auto" w:fill="auto"/>
          </w:tcPr>
          <w:p w:rsidRPr="0083338B" w:rsidR="0083338B" w:rsidP="004664EE" w:rsidRDefault="0083338B" w14:paraId="5FF5D225" w14:textId="77777777">
            <w:r w:rsidRPr="0083338B">
              <w:t>ckolden@gmail.com</w:t>
            </w:r>
          </w:p>
        </w:tc>
        <w:tc>
          <w:tcPr>
            <w:tcW w:w="1788" w:type="dxa"/>
            <w:tcBorders>
              <w:top w:val="single" w:color="000000" w:sz="12" w:space="0"/>
              <w:left w:val="single" w:color="000000" w:sz="12" w:space="0"/>
            </w:tcBorders>
            <w:shd w:val="clear" w:color="auto" w:fill="auto"/>
          </w:tcPr>
          <w:p w:rsidRPr="0083338B" w:rsidR="0083338B" w:rsidP="004664EE" w:rsidRDefault="0083338B" w14:paraId="748BB0A0" w14:textId="77777777">
            <w:r w:rsidRPr="0083338B">
              <w:t>Jon Bates</w:t>
            </w:r>
          </w:p>
        </w:tc>
        <w:tc>
          <w:tcPr>
            <w:tcW w:w="3108" w:type="dxa"/>
            <w:tcBorders>
              <w:top w:val="single" w:color="000000" w:sz="12" w:space="0"/>
            </w:tcBorders>
            <w:shd w:val="clear" w:color="auto" w:fill="auto"/>
          </w:tcPr>
          <w:p w:rsidRPr="0083338B" w:rsidR="0083338B" w:rsidP="004664EE" w:rsidRDefault="0083338B" w14:paraId="2E03EC80" w14:textId="77777777">
            <w:r w:rsidRPr="0083338B">
              <w:t>jon.bates@oregonstate.edu</w:t>
            </w:r>
          </w:p>
        </w:tc>
      </w:tr>
      <w:tr w:rsidRPr="0083338B" w:rsidR="008F3853" w:rsidTr="008F3853" w14:paraId="7796EEED" w14:textId="77777777">
        <w:tc>
          <w:tcPr>
            <w:tcW w:w="1836" w:type="dxa"/>
            <w:tcBorders>
              <w:left w:val="single" w:color="auto" w:sz="12" w:space="0"/>
            </w:tcBorders>
            <w:shd w:val="clear" w:color="auto" w:fill="auto"/>
          </w:tcPr>
          <w:p w:rsidRPr="0083338B" w:rsidR="0083338B" w:rsidP="004664EE" w:rsidRDefault="0083338B" w14:paraId="518D8BA8" w14:textId="77777777">
            <w:pPr>
              <w:rPr>
                <w:bCs/>
              </w:rPr>
            </w:pPr>
            <w:r w:rsidRPr="0083338B">
              <w:rPr>
                <w:bCs/>
              </w:rPr>
              <w:t>Gary Medlyn</w:t>
            </w:r>
          </w:p>
        </w:tc>
        <w:tc>
          <w:tcPr>
            <w:tcW w:w="2508" w:type="dxa"/>
            <w:tcBorders>
              <w:right w:val="single" w:color="000000" w:sz="12" w:space="0"/>
            </w:tcBorders>
            <w:shd w:val="clear" w:color="auto" w:fill="auto"/>
          </w:tcPr>
          <w:p w:rsidRPr="0083338B" w:rsidR="0083338B" w:rsidP="004664EE" w:rsidRDefault="0083338B" w14:paraId="3E33851F" w14:textId="77777777">
            <w:r w:rsidRPr="0083338B">
              <w:t>gmedlyn@nv.blm.gov</w:t>
            </w:r>
          </w:p>
        </w:tc>
        <w:tc>
          <w:tcPr>
            <w:tcW w:w="1788" w:type="dxa"/>
            <w:tcBorders>
              <w:left w:val="single" w:color="000000" w:sz="12" w:space="0"/>
            </w:tcBorders>
            <w:shd w:val="clear" w:color="auto" w:fill="auto"/>
          </w:tcPr>
          <w:p w:rsidRPr="0083338B" w:rsidR="0083338B" w:rsidP="004664EE" w:rsidRDefault="0083338B" w14:paraId="5986CEFA" w14:textId="5BC99CED">
            <w:r w:rsidRPr="0083338B">
              <w:t>Jeff Rose/Gregg Riegel</w:t>
            </w:r>
          </w:p>
        </w:tc>
        <w:tc>
          <w:tcPr>
            <w:tcW w:w="3108" w:type="dxa"/>
            <w:shd w:val="clear" w:color="auto" w:fill="auto"/>
          </w:tcPr>
          <w:p w:rsidRPr="0083338B" w:rsidR="0083338B" w:rsidP="004664EE" w:rsidRDefault="0083338B" w14:paraId="23BF290F" w14:textId="12FC67AB">
            <w:r w:rsidRPr="0083338B">
              <w:t>Jeffrey_rose@blm.gov</w:t>
            </w:r>
          </w:p>
        </w:tc>
      </w:tr>
      <w:tr w:rsidRPr="0083338B" w:rsidR="008F3853" w:rsidTr="008F3853" w14:paraId="0EDEDDCA" w14:textId="77777777">
        <w:tc>
          <w:tcPr>
            <w:tcW w:w="1836" w:type="dxa"/>
            <w:tcBorders>
              <w:left w:val="single" w:color="auto" w:sz="12" w:space="0"/>
              <w:bottom w:val="single" w:color="auto" w:sz="2" w:space="0"/>
            </w:tcBorders>
            <w:shd w:val="clear" w:color="auto" w:fill="auto"/>
          </w:tcPr>
          <w:p w:rsidRPr="0083338B" w:rsidR="0083338B" w:rsidP="004664EE" w:rsidRDefault="0083338B" w14:paraId="7458E910" w14:textId="77777777">
            <w:pPr>
              <w:rPr>
                <w:bCs/>
              </w:rPr>
            </w:pPr>
            <w:r w:rsidRPr="0083338B">
              <w:rPr>
                <w:bCs/>
              </w:rPr>
              <w:t>None</w:t>
            </w:r>
          </w:p>
        </w:tc>
        <w:tc>
          <w:tcPr>
            <w:tcW w:w="2508" w:type="dxa"/>
            <w:tcBorders>
              <w:right w:val="single" w:color="000000" w:sz="12" w:space="0"/>
            </w:tcBorders>
            <w:shd w:val="clear" w:color="auto" w:fill="auto"/>
          </w:tcPr>
          <w:p w:rsidRPr="0083338B" w:rsidR="0083338B" w:rsidP="004664EE" w:rsidRDefault="0083338B" w14:paraId="11F20B78" w14:textId="77777777">
            <w:r w:rsidRPr="0083338B">
              <w:t>None</w:t>
            </w:r>
          </w:p>
        </w:tc>
        <w:tc>
          <w:tcPr>
            <w:tcW w:w="1788" w:type="dxa"/>
            <w:tcBorders>
              <w:left w:val="single" w:color="000000" w:sz="12" w:space="0"/>
              <w:bottom w:val="single" w:color="auto" w:sz="2" w:space="0"/>
            </w:tcBorders>
            <w:shd w:val="clear" w:color="auto" w:fill="auto"/>
          </w:tcPr>
          <w:p w:rsidRPr="0083338B" w:rsidR="0083338B" w:rsidP="004664EE" w:rsidRDefault="00785346" w14:paraId="0DAEA96D" w14:textId="3D1D9F7D">
            <w:r w:rsidRPr="00BC51F7">
              <w:t>Mike Zielinski</w:t>
            </w:r>
          </w:p>
        </w:tc>
        <w:tc>
          <w:tcPr>
            <w:tcW w:w="3108" w:type="dxa"/>
            <w:shd w:val="clear" w:color="auto" w:fill="auto"/>
          </w:tcPr>
          <w:p w:rsidRPr="0083338B" w:rsidR="0083338B" w:rsidP="004664EE" w:rsidRDefault="00785346" w14:paraId="00A6823C" w14:textId="35A8740F">
            <w:r w:rsidRPr="00BC51F7">
              <w:t>mike_zielinski@nv.blm.gov</w:t>
            </w:r>
          </w:p>
        </w:tc>
      </w:tr>
    </w:tbl>
    <w:p w:rsidR="0083338B" w:rsidP="0083338B" w:rsidRDefault="0083338B" w14:paraId="16EF4562" w14:textId="77777777"/>
    <w:p w:rsidR="00F65AFF" w:rsidP="0083338B" w:rsidRDefault="00F65AFF" w14:paraId="0AD76F98" w14:textId="379004D1">
      <w:pPr>
        <w:pStyle w:val="InfoPara"/>
      </w:pPr>
      <w:r w:rsidRPr="00D217E2">
        <w:t>Reviewer</w:t>
      </w:r>
      <w:r w:rsidR="0058663B">
        <w:t>s</w:t>
      </w:r>
      <w:r w:rsidRPr="00D217E2">
        <w:t xml:space="preserve">: </w:t>
      </w:r>
      <w:r w:rsidRPr="00847DC8" w:rsidR="000E792A">
        <w:rPr>
          <w:b w:val="0"/>
        </w:rPr>
        <w:t>Kori Blankenship</w:t>
      </w:r>
      <w:r w:rsidR="001B2F9C">
        <w:rPr>
          <w:b w:val="0"/>
        </w:rPr>
        <w:t xml:space="preserve">, </w:t>
      </w:r>
      <w:r w:rsidRPr="001B2F9C" w:rsidR="001B2F9C">
        <w:rPr>
          <w:b w:val="0"/>
        </w:rPr>
        <w:t>Andrea Laliberte</w:t>
      </w:r>
    </w:p>
    <w:p w:rsidR="0083338B" w:rsidP="0083338B" w:rsidRDefault="0083338B" w14:paraId="74458C04" w14:textId="02B23CE9">
      <w:pPr>
        <w:pStyle w:val="InfoPara"/>
      </w:pPr>
      <w:r>
        <w:t>Vegetation Type</w:t>
      </w:r>
    </w:p>
    <w:p w:rsidR="0083338B" w:rsidP="0083338B" w:rsidRDefault="0083338B" w14:paraId="2B195B9F" w14:textId="5CC918FC">
      <w:bookmarkStart w:name="_GoBack" w:id="0"/>
      <w:bookmarkEnd w:id="0"/>
      <w:r>
        <w:t>Shrubland</w:t>
      </w:r>
    </w:p>
    <w:p w:rsidR="0083338B" w:rsidP="0083338B" w:rsidRDefault="0083338B" w14:paraId="06DC9CAF" w14:textId="77777777">
      <w:pPr>
        <w:pStyle w:val="InfoPara"/>
      </w:pPr>
      <w:r>
        <w:t>Map Zones</w:t>
      </w:r>
    </w:p>
    <w:p w:rsidR="00192CA3" w:rsidP="00192CA3" w:rsidRDefault="007407F3" w14:paraId="71BF37CE" w14:textId="333AC9EF">
      <w:r>
        <w:t>6, 9, 10, 12, 16, 17, 18</w:t>
      </w:r>
    </w:p>
    <w:p w:rsidR="0083338B" w:rsidP="0083338B" w:rsidRDefault="0083338B" w14:paraId="681C1E5D" w14:textId="77777777">
      <w:pPr>
        <w:pStyle w:val="InfoPara"/>
      </w:pPr>
      <w:r>
        <w:t>Geographic Range</w:t>
      </w:r>
    </w:p>
    <w:p w:rsidR="0083338B" w:rsidP="0083338B" w:rsidRDefault="0083338B" w14:paraId="19C5C43B" w14:textId="26903B00">
      <w:r>
        <w:t>Western U</w:t>
      </w:r>
      <w:r w:rsidR="00CA5857">
        <w:t>tah</w:t>
      </w:r>
      <w:r>
        <w:t>, eastern/centr</w:t>
      </w:r>
      <w:r w:rsidR="00785346">
        <w:t>al/northern N</w:t>
      </w:r>
      <w:r w:rsidR="00CA5857">
        <w:t>evada</w:t>
      </w:r>
      <w:r w:rsidR="00785346">
        <w:t>, southeastern O</w:t>
      </w:r>
      <w:r w:rsidR="00CA5857">
        <w:t>regon</w:t>
      </w:r>
      <w:r w:rsidR="00785346">
        <w:t>, southern I</w:t>
      </w:r>
      <w:r w:rsidR="00CA5857">
        <w:t>daho,</w:t>
      </w:r>
      <w:r w:rsidR="00785346">
        <w:t xml:space="preserve"> and sporadically into the Sierra Nevada.</w:t>
      </w:r>
    </w:p>
    <w:p w:rsidR="0083338B" w:rsidP="0083338B" w:rsidRDefault="0083338B" w14:paraId="5305DB3B" w14:textId="77777777">
      <w:pPr>
        <w:pStyle w:val="InfoPara"/>
      </w:pPr>
      <w:r>
        <w:t>Biophysical Site Description</w:t>
      </w:r>
    </w:p>
    <w:p w:rsidR="0083338B" w:rsidP="0083338B" w:rsidRDefault="0083338B" w14:paraId="22B8516F" w14:textId="063434E9">
      <w:r>
        <w:t xml:space="preserve">This type describes black sagebrush and low sagebrush, mostly on convex slopes with Wyoming sagebrush and basin big sagebrush occurring in concave slopes and inset alluvial fans. </w:t>
      </w:r>
      <w:r w:rsidR="0036479D">
        <w:t xml:space="preserve">Can be found on </w:t>
      </w:r>
      <w:r>
        <w:t>Great Basin alluvial fans, piedmont</w:t>
      </w:r>
      <w:r w:rsidR="00B743AB">
        <w:t>s</w:t>
      </w:r>
      <w:r>
        <w:t>, bajadas, rolling hills</w:t>
      </w:r>
      <w:r w:rsidR="00B743AB">
        <w:t>,</w:t>
      </w:r>
      <w:r>
        <w:t xml:space="preserve"> and mountain slopes. Can also be found on flats and plains. Other species include horsebrush, spiny hopsage</w:t>
      </w:r>
      <w:r w:rsidR="00B743AB">
        <w:t>,</w:t>
      </w:r>
      <w:r>
        <w:t xml:space="preserve"> and rubber rabbitbrush, although these are mostly associated with Wyoming and basin big sagebrush areas. Low/green rabbitbrush is associated with black sagebrush, as well as shadscale. Elevations range from 1</w:t>
      </w:r>
      <w:r w:rsidR="00F65AFF">
        <w:t>,</w:t>
      </w:r>
      <w:r>
        <w:t>500-2</w:t>
      </w:r>
      <w:r w:rsidR="00F65AFF">
        <w:t>,</w:t>
      </w:r>
      <w:r>
        <w:t>600m. Low sagebrush tends to grow where claypan layers exist in the soil profile</w:t>
      </w:r>
      <w:r w:rsidR="00B743AB">
        <w:t>,</w:t>
      </w:r>
      <w:r>
        <w:t xml:space="preserve"> and soils are often saturated during a portion of the year. Black sagebrush tends to grow where there is a root-limiting layer in the soil profile. Wyoming big sagebrush and basin big sagebrush generally occur on moderately deep to deep soils that are well</w:t>
      </w:r>
      <w:r w:rsidR="00B743AB">
        <w:t xml:space="preserve"> </w:t>
      </w:r>
      <w:r>
        <w:t>drained.</w:t>
      </w:r>
    </w:p>
    <w:p w:rsidR="0083338B" w:rsidP="0083338B" w:rsidRDefault="0083338B" w14:paraId="1418D17D" w14:textId="77777777">
      <w:pPr>
        <w:pStyle w:val="InfoPara"/>
      </w:pPr>
      <w:r>
        <w:t>Vegetation Description</w:t>
      </w:r>
    </w:p>
    <w:p w:rsidR="0083338B" w:rsidP="0083338B" w:rsidRDefault="0083338B" w14:paraId="17296ACD" w14:textId="0A430C08">
      <w:r>
        <w:t>This type includes communities dominated by black sagebrush (</w:t>
      </w:r>
      <w:r w:rsidRPr="002E3E06">
        <w:rPr>
          <w:i/>
        </w:rPr>
        <w:t>Artemisia nova</w:t>
      </w:r>
      <w:r>
        <w:t>), low sagebrush (</w:t>
      </w:r>
      <w:r w:rsidRPr="002E3E06">
        <w:rPr>
          <w:i/>
        </w:rPr>
        <w:t>Artemisia arbuscula</w:t>
      </w:r>
      <w:r>
        <w:t>)</w:t>
      </w:r>
      <w:r w:rsidR="00B743AB">
        <w:t>,</w:t>
      </w:r>
      <w:r>
        <w:t xml:space="preserve"> and Wyoming big sagebrush (</w:t>
      </w:r>
      <w:r w:rsidRPr="002E3E06">
        <w:rPr>
          <w:i/>
        </w:rPr>
        <w:t>Artemisia tridentata</w:t>
      </w:r>
      <w:r>
        <w:t xml:space="preserve"> </w:t>
      </w:r>
      <w:r w:rsidR="00B743AB">
        <w:t>s</w:t>
      </w:r>
      <w:r>
        <w:t>sp</w:t>
      </w:r>
      <w:r w:rsidR="00692998">
        <w:t>.</w:t>
      </w:r>
      <w:r>
        <w:t xml:space="preserve"> </w:t>
      </w:r>
      <w:r w:rsidRPr="002E3E06">
        <w:rPr>
          <w:i/>
        </w:rPr>
        <w:t>wyomingensis</w:t>
      </w:r>
      <w:r>
        <w:t>)</w:t>
      </w:r>
      <w:r w:rsidR="00B743AB">
        <w:t>,</w:t>
      </w:r>
      <w:r>
        <w:t xml:space="preserve"> where there is a potential for pinyon (</w:t>
      </w:r>
      <w:r w:rsidRPr="002E3E06">
        <w:rPr>
          <w:i/>
        </w:rPr>
        <w:t>Pinus monophylla</w:t>
      </w:r>
      <w:r>
        <w:t>) and/or juniper (</w:t>
      </w:r>
      <w:r w:rsidRPr="002E3E06">
        <w:rPr>
          <w:i/>
        </w:rPr>
        <w:t>Juniperus osteosperma</w:t>
      </w:r>
      <w:r>
        <w:t>) establishment. (However, the potential for pinyon and Utah juniper declines as one approaches O</w:t>
      </w:r>
      <w:r w:rsidR="00B743AB">
        <w:t>regon</w:t>
      </w:r>
      <w:r>
        <w:t>.) Black sagebrush is the dominant shrub in this system</w:t>
      </w:r>
      <w:r w:rsidR="00B743AB">
        <w:t>,</w:t>
      </w:r>
      <w:r>
        <w:t xml:space="preserve"> with Wyoming big sagebrush and basin big sagebrush occurring in minor compositions, sometimes scattered but mostly continuous. Black sagebrush generally has relatively low fuel loads</w:t>
      </w:r>
      <w:r w:rsidR="00B743AB">
        <w:t>,</w:t>
      </w:r>
      <w:r>
        <w:t xml:space="preserve"> with low</w:t>
      </w:r>
      <w:r w:rsidR="00B743AB">
        <w:t>-</w:t>
      </w:r>
      <w:r>
        <w:t>growing and cushion forbs and scattered bunchgrasses such as bluebunch wheatgrass (</w:t>
      </w:r>
      <w:r w:rsidRPr="002E3E06">
        <w:rPr>
          <w:i/>
        </w:rPr>
        <w:t>Pseudoroegneria spicata</w:t>
      </w:r>
      <w:r>
        <w:t>), needlegrasses (</w:t>
      </w:r>
      <w:r w:rsidRPr="002E3E06">
        <w:rPr>
          <w:i/>
        </w:rPr>
        <w:t>Achnatherum</w:t>
      </w:r>
      <w:r>
        <w:t xml:space="preserve"> spp</w:t>
      </w:r>
      <w:r w:rsidR="00B743AB">
        <w:t>.</w:t>
      </w:r>
      <w:r>
        <w:t>), Sandberg bluegrass (</w:t>
      </w:r>
      <w:r w:rsidRPr="002E3E06">
        <w:rPr>
          <w:i/>
        </w:rPr>
        <w:t>Poa secunda</w:t>
      </w:r>
      <w:r>
        <w:t>)</w:t>
      </w:r>
      <w:r w:rsidR="00B743AB">
        <w:t>,</w:t>
      </w:r>
      <w:r>
        <w:t xml:space="preserve"> and Indian ricegrass (</w:t>
      </w:r>
      <w:r w:rsidRPr="002E3E06">
        <w:rPr>
          <w:i/>
        </w:rPr>
        <w:t>Achnatherum hymenoides</w:t>
      </w:r>
      <w:r>
        <w:t>). Forbs often include buckwheats (</w:t>
      </w:r>
      <w:r w:rsidRPr="002E3E06">
        <w:rPr>
          <w:i/>
        </w:rPr>
        <w:t>Eriogonum</w:t>
      </w:r>
      <w:r>
        <w:t xml:space="preserve"> spp</w:t>
      </w:r>
      <w:r w:rsidR="00B743AB">
        <w:t>.</w:t>
      </w:r>
      <w:r>
        <w:t xml:space="preserve">), </w:t>
      </w:r>
      <w:r>
        <w:lastRenderedPageBreak/>
        <w:t>fleabanes (</w:t>
      </w:r>
      <w:r w:rsidRPr="002E3E06">
        <w:rPr>
          <w:i/>
        </w:rPr>
        <w:t>Erigeron</w:t>
      </w:r>
      <w:r>
        <w:t xml:space="preserve"> spp</w:t>
      </w:r>
      <w:r w:rsidR="00B743AB">
        <w:t>.</w:t>
      </w:r>
      <w:r>
        <w:t>), phlox</w:t>
      </w:r>
      <w:r w:rsidR="00B743AB">
        <w:t>e</w:t>
      </w:r>
      <w:r>
        <w:t>s (</w:t>
      </w:r>
      <w:r w:rsidRPr="002E3E06">
        <w:rPr>
          <w:i/>
        </w:rPr>
        <w:t>Phlox</w:t>
      </w:r>
      <w:r>
        <w:t xml:space="preserve"> spp</w:t>
      </w:r>
      <w:r w:rsidR="00B743AB">
        <w:t>.</w:t>
      </w:r>
      <w:r>
        <w:t>), paintbrushes (</w:t>
      </w:r>
      <w:r w:rsidRPr="002E3E06">
        <w:rPr>
          <w:i/>
        </w:rPr>
        <w:t>Castilleja</w:t>
      </w:r>
      <w:r>
        <w:t xml:space="preserve"> spp</w:t>
      </w:r>
      <w:r w:rsidR="00B743AB">
        <w:t>.</w:t>
      </w:r>
      <w:r>
        <w:t>), globemallows (</w:t>
      </w:r>
      <w:r w:rsidRPr="002E3E06">
        <w:rPr>
          <w:i/>
        </w:rPr>
        <w:t>Sphaeralcea</w:t>
      </w:r>
      <w:r>
        <w:t xml:space="preserve"> spp</w:t>
      </w:r>
      <w:r w:rsidR="00B743AB">
        <w:t>.</w:t>
      </w:r>
      <w:r>
        <w:t>)</w:t>
      </w:r>
      <w:r w:rsidR="00B743AB">
        <w:t>,</w:t>
      </w:r>
      <w:r>
        <w:t xml:space="preserve"> and lupines (</w:t>
      </w:r>
      <w:r w:rsidRPr="002E3E06">
        <w:rPr>
          <w:i/>
        </w:rPr>
        <w:t>Lupinus</w:t>
      </w:r>
      <w:r>
        <w:t xml:space="preserve"> spp</w:t>
      </w:r>
      <w:r w:rsidR="00B743AB">
        <w:t>.</w:t>
      </w:r>
      <w:r>
        <w:t>).</w:t>
      </w:r>
    </w:p>
    <w:p w:rsidR="00785346" w:rsidP="0083338B" w:rsidRDefault="00785346" w14:paraId="28437276" w14:textId="77777777"/>
    <w:p w:rsidR="00785346" w:rsidP="00785346" w:rsidRDefault="00785346" w14:paraId="714C156B" w14:textId="49313C63">
      <w:r>
        <w:t xml:space="preserve">In </w:t>
      </w:r>
      <w:r w:rsidR="00B743AB">
        <w:t>map zone (</w:t>
      </w:r>
      <w:r>
        <w:t>MZ</w:t>
      </w:r>
      <w:r w:rsidR="00B743AB">
        <w:t xml:space="preserve">) </w:t>
      </w:r>
      <w:r>
        <w:t>6, there is probably mostly low sage (Provencher, pers</w:t>
      </w:r>
      <w:r w:rsidR="00B743AB">
        <w:t>.</w:t>
      </w:r>
      <w:r>
        <w:t xml:space="preserve"> comm</w:t>
      </w:r>
      <w:r w:rsidR="00B743AB">
        <w:t>.</w:t>
      </w:r>
      <w:r>
        <w:t>).</w:t>
      </w:r>
    </w:p>
    <w:p w:rsidR="00785346" w:rsidP="0083338B" w:rsidRDefault="00785346" w14:paraId="3E8AE3A5" w14:textId="77777777"/>
    <w:p w:rsidR="0083338B" w:rsidP="0083338B" w:rsidRDefault="0083338B" w14:paraId="2AF2EB6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ARNO4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nova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ACTH7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thurberianum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Thurber’s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bl>
    <w:p>
      <w:r>
        <w:rPr>
          <w:sz w:val="16"/>
        </w:rPr>
        <w:t>Species names are from the NRCS PLANTS database. Check species codes at http://plants.usda.gov.</w:t>
      </w:r>
    </w:p>
    <w:p w:rsidR="0083338B" w:rsidP="0083338B" w:rsidRDefault="0083338B" w14:paraId="06714D0D" w14:textId="77777777">
      <w:pPr>
        <w:pStyle w:val="InfoPara"/>
      </w:pPr>
      <w:r>
        <w:t>Disturbance Description</w:t>
      </w:r>
    </w:p>
    <w:p w:rsidR="0083338B" w:rsidP="0083338B" w:rsidRDefault="0083338B" w14:paraId="43A59A7A" w14:textId="1D60526E">
      <w:r>
        <w:t xml:space="preserve">Black sagebrush generally supports more fire than other dwarf sagebrushes. </w:t>
      </w:r>
      <w:r w:rsidR="000E792A">
        <w:t xml:space="preserve">But, fuel loads and herbaceous cover are </w:t>
      </w:r>
      <w:r w:rsidRPr="000E792A" w:rsidR="000E792A">
        <w:t xml:space="preserve">typically low and often unable to support fire spread (Fryer 2009). </w:t>
      </w:r>
      <w:r w:rsidRPr="000E792A">
        <w:t>Bare ground acts as a micro-barrier to fire between low</w:t>
      </w:r>
      <w:r w:rsidR="00B743AB">
        <w:t>-</w:t>
      </w:r>
      <w:r w:rsidRPr="000E792A">
        <w:t xml:space="preserve">stature shrubs. </w:t>
      </w:r>
      <w:r w:rsidRPr="00847DC8">
        <w:t>Stand-replacing fires</w:t>
      </w:r>
      <w:r w:rsidRPr="00847DC8" w:rsidR="000E792A">
        <w:t xml:space="preserve"> </w:t>
      </w:r>
      <w:r w:rsidRPr="00847DC8">
        <w:t>ca</w:t>
      </w:r>
      <w:r w:rsidRPr="000E792A">
        <w:t>n occur in this type when successive years of above</w:t>
      </w:r>
      <w:r w:rsidR="00B743AB">
        <w:t>-</w:t>
      </w:r>
      <w:r w:rsidRPr="000E792A">
        <w:t xml:space="preserve">average precipitation are followed by an average or dry year. </w:t>
      </w:r>
      <w:r w:rsidRPr="00847DC8">
        <w:t>Stand</w:t>
      </w:r>
      <w:r w:rsidR="00B743AB">
        <w:t>-</w:t>
      </w:r>
      <w:r w:rsidRPr="00847DC8">
        <w:t>replacement fire dominate</w:t>
      </w:r>
      <w:r w:rsidR="00B743AB">
        <w:t>s</w:t>
      </w:r>
      <w:r w:rsidRPr="00847DC8">
        <w:t xml:space="preserve"> in the </w:t>
      </w:r>
      <w:r w:rsidR="00B743AB">
        <w:t>L</w:t>
      </w:r>
      <w:r w:rsidRPr="00847DC8">
        <w:t>ate successional class</w:t>
      </w:r>
      <w:r w:rsidR="00B743AB">
        <w:t>,</w:t>
      </w:r>
      <w:r w:rsidRPr="00847DC8">
        <w:t xml:space="preserve"> </w:t>
      </w:r>
      <w:r w:rsidR="00B743AB">
        <w:t xml:space="preserve">in which </w:t>
      </w:r>
      <w:r w:rsidRPr="00847DC8">
        <w:t xml:space="preserve">the herbaceous component has diminished or </w:t>
      </w:r>
      <w:r w:rsidR="00B743AB">
        <w:t xml:space="preserve">in which </w:t>
      </w:r>
      <w:r w:rsidRPr="00847DC8">
        <w:t>trees</w:t>
      </w:r>
      <w:r w:rsidRPr="000E792A">
        <w:t xml:space="preserve"> dominate.</w:t>
      </w:r>
      <w:r>
        <w:t xml:space="preserve"> </w:t>
      </w:r>
    </w:p>
    <w:p w:rsidR="0083338B" w:rsidP="0083338B" w:rsidRDefault="0083338B" w14:paraId="43242159" w14:textId="1CC10F53"/>
    <w:p w:rsidR="0083338B" w:rsidP="0083338B" w:rsidRDefault="0083338B" w14:paraId="5C2023CE" w14:textId="1346FE89">
      <w:r>
        <w:t xml:space="preserve">Grazing by wild ungulates occurs in this type due to </w:t>
      </w:r>
      <w:r w:rsidR="00192CA3">
        <w:t>its</w:t>
      </w:r>
      <w:r>
        <w:t xml:space="preserve"> high palatability (mostly for </w:t>
      </w:r>
      <w:r w:rsidRPr="002E3E06">
        <w:rPr>
          <w:i/>
        </w:rPr>
        <w:t>A. nova</w:t>
      </w:r>
      <w:r>
        <w:t xml:space="preserve"> and </w:t>
      </w:r>
      <w:r w:rsidRPr="002E3E06">
        <w:rPr>
          <w:i/>
        </w:rPr>
        <w:t>A. arbuscula</w:t>
      </w:r>
      <w:r>
        <w:t>) compared to other browse</w:t>
      </w:r>
      <w:r w:rsidR="00B743AB">
        <w:t>rs</w:t>
      </w:r>
      <w:r>
        <w:t xml:space="preserve">. Native browsing tends to open up the canopy cover of shrubs but does not often change the successional stage. </w:t>
      </w:r>
    </w:p>
    <w:p w:rsidR="0083338B" w:rsidP="0083338B" w:rsidRDefault="0083338B" w14:paraId="580A72D2" w14:textId="77777777"/>
    <w:p w:rsidR="0083338B" w:rsidP="0083338B" w:rsidRDefault="00674B3C" w14:paraId="23E3CC17" w14:textId="259F8691">
      <w:r>
        <w:t>Severe d</w:t>
      </w:r>
      <w:r w:rsidR="00D020B1">
        <w:t xml:space="preserve">rought is a stress factor that can thin shrubs while maintaining the state or </w:t>
      </w:r>
      <w:r w:rsidR="00960124">
        <w:t xml:space="preserve">can </w:t>
      </w:r>
      <w:r w:rsidR="00D020B1">
        <w:t>cause a stand</w:t>
      </w:r>
      <w:r w:rsidR="00960124">
        <w:t>-</w:t>
      </w:r>
      <w:r w:rsidR="00D020B1">
        <w:t>replacing event.</w:t>
      </w:r>
    </w:p>
    <w:p w:rsidR="0083338B" w:rsidP="0083338B" w:rsidRDefault="0083338B" w14:paraId="7519541C" w14:textId="77777777"/>
    <w:p w:rsidR="0083338B" w:rsidP="0083338B" w:rsidRDefault="0083338B" w14:paraId="67BCBA7E" w14:textId="282DB22F">
      <w:r>
        <w:t>Burrowing animals and ants breaking through the root restrictive zone of low and black sagebrush types create mounds of mineral soil (seedbed) readily colonized by big sagebrush. Burrowing creates small patches (</w:t>
      </w:r>
      <w:r w:rsidR="00192CA3">
        <w:t>i.e.,</w:t>
      </w:r>
      <w:r>
        <w:t xml:space="preserve"> generally </w:t>
      </w:r>
      <w:r w:rsidR="002E3E06">
        <w:t>&lt;</w:t>
      </w:r>
      <w:r>
        <w:t>200 sq. ft) of big sagebrush in the low</w:t>
      </w:r>
      <w:r w:rsidR="00960124">
        <w:t>-</w:t>
      </w:r>
      <w:r>
        <w:t xml:space="preserve">sagebrush types, which could affect fuel loads. </w:t>
      </w:r>
    </w:p>
    <w:p w:rsidR="004718EA" w:rsidP="0083338B" w:rsidRDefault="004718EA" w14:paraId="3468D12F" w14:textId="77777777"/>
    <w:p w:rsidR="0083338B" w:rsidP="0083338B" w:rsidRDefault="0083338B" w14:paraId="4E4B6B6F" w14:textId="73A53E6B">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95</w:t>
            </w:r>
          </w:p>
        </w:tc>
        <w:tc>
          <w:p>
            <w:pPr>
              <w:jc w:val="center"/>
            </w:pPr>
            <w:r>
              <w:t>90</w:t>
            </w:r>
          </w:p>
        </w:tc>
        <w:tc>
          <w:p>
            <w:pPr>
              <w:jc w:val="center"/>
            </w:pPr>
            <w:r>
              <w:t>100</w:t>
            </w:r>
          </w:p>
        </w:tc>
        <w:tc>
          <w:p>
            <w:pPr>
              <w:jc w:val="center"/>
            </w:pPr>
            <w:r>
              <w:t>250</w:t>
            </w:r>
          </w:p>
        </w:tc>
      </w:tr>
      <w:tr>
        <w:tc>
          <w:p>
            <w:pPr>
              <w:jc w:val="center"/>
            </w:pPr>
            <w:r>
              <w:t>Moderate (Mixed)</w:t>
            </w:r>
          </w:p>
        </w:tc>
        <w:tc>
          <w:p>
            <w:pPr>
              <w:jc w:val="center"/>
            </w:pPr>
            <w:r>
              <w:t>841</w:t>
            </w:r>
          </w:p>
        </w:tc>
        <w:tc>
          <w:p>
            <w:pPr>
              <w:jc w:val="center"/>
            </w:pPr>
            <w:r>
              <w:t>10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3338B" w:rsidP="0083338B" w:rsidRDefault="0083338B" w14:paraId="0B3D3632" w14:textId="77777777">
      <w:pPr>
        <w:pStyle w:val="InfoPara"/>
      </w:pPr>
      <w:r>
        <w:t>Scale Description</w:t>
      </w:r>
    </w:p>
    <w:p w:rsidR="0083338B" w:rsidP="0083338B" w:rsidRDefault="0083338B" w14:paraId="4654C111" w14:textId="15A00993">
      <w:r>
        <w:t>Black sagebrush can occupy extremely large areas (&gt;</w:t>
      </w:r>
      <w:r w:rsidR="00192CA3">
        <w:t>100</w:t>
      </w:r>
      <w:r w:rsidR="00487EA0">
        <w:t>,</w:t>
      </w:r>
      <w:r w:rsidR="00192CA3">
        <w:t>000ac</w:t>
      </w:r>
      <w:r>
        <w:t>) in eastern N</w:t>
      </w:r>
      <w:r w:rsidR="00960124">
        <w:t>evada</w:t>
      </w:r>
      <w:r>
        <w:t xml:space="preserve"> and western U</w:t>
      </w:r>
      <w:r w:rsidR="00960124">
        <w:t>tah</w:t>
      </w:r>
      <w:r>
        <w:t>. Occurrences are typically smaller toward western and northern N</w:t>
      </w:r>
      <w:r w:rsidR="00960124">
        <w:t>evada</w:t>
      </w:r>
      <w:r>
        <w:t xml:space="preserve"> and southern </w:t>
      </w:r>
      <w:r w:rsidR="00960124">
        <w:t>Idaho</w:t>
      </w:r>
      <w:r>
        <w:t xml:space="preserve">. Disturbance patch size for this type is not well known but is estimated to be </w:t>
      </w:r>
      <w:r w:rsidR="00960124">
        <w:t>tens</w:t>
      </w:r>
      <w:r>
        <w:t xml:space="preserve"> to </w:t>
      </w:r>
      <w:r w:rsidR="00960124">
        <w:t>hundreds</w:t>
      </w:r>
      <w:r>
        <w:t xml:space="preserve"> of acres due to the relatively small proportion of the sagebrush matrix it occupies and the limited potential for fire spread. Where these sites exist in a more herbaceous state, fire </w:t>
      </w:r>
      <w:r>
        <w:lastRenderedPageBreak/>
        <w:t>expands readily where there is continuity of fine fuel and sufficient wind. It is usually a low</w:t>
      </w:r>
      <w:r w:rsidR="00960124">
        <w:t>-</w:t>
      </w:r>
      <w:r>
        <w:t>intensity burn. Fire sizes up to 800ac</w:t>
      </w:r>
      <w:r w:rsidR="00692998">
        <w:t xml:space="preserve"> are</w:t>
      </w:r>
      <w:r>
        <w:t xml:space="preserve"> possible in situations like this.</w:t>
      </w:r>
    </w:p>
    <w:p w:rsidR="0083338B" w:rsidP="0083338B" w:rsidRDefault="0083338B" w14:paraId="7F8C6343" w14:textId="77777777">
      <w:pPr>
        <w:pStyle w:val="InfoPara"/>
      </w:pPr>
      <w:r>
        <w:t>Adjacency or Identification Concerns</w:t>
      </w:r>
    </w:p>
    <w:p w:rsidR="0083338B" w:rsidP="0083338B" w:rsidRDefault="0083338B" w14:paraId="47C909A0" w14:textId="7912B11F">
      <w:r>
        <w:t xml:space="preserve">In the transition area between the Great Basin and Columbia Plateau, </w:t>
      </w:r>
      <w:r w:rsidR="00960124">
        <w:t>biophysical setting (</w:t>
      </w:r>
      <w:r>
        <w:t>BpS</w:t>
      </w:r>
      <w:r w:rsidR="00960124">
        <w:t>)</w:t>
      </w:r>
      <w:r>
        <w:t xml:space="preserve"> 1079 can be confused with Columbia Plateau Low</w:t>
      </w:r>
      <w:r w:rsidR="00960124">
        <w:t>-</w:t>
      </w:r>
      <w:r>
        <w:t>Sagebrush Steppe (</w:t>
      </w:r>
      <w:r w:rsidR="004664EE">
        <w:t xml:space="preserve">BpS </w:t>
      </w:r>
      <w:r>
        <w:t xml:space="preserve">1124), which has a </w:t>
      </w:r>
      <w:r w:rsidR="00960124">
        <w:t xml:space="preserve">greater </w:t>
      </w:r>
      <w:r>
        <w:t xml:space="preserve">herbaceous cover. </w:t>
      </w:r>
    </w:p>
    <w:p w:rsidR="0083338B" w:rsidP="0083338B" w:rsidRDefault="0083338B" w14:paraId="06831944" w14:textId="77777777"/>
    <w:p w:rsidR="0083338B" w:rsidP="0083338B" w:rsidRDefault="0083338B" w14:paraId="6E6D0CE2" w14:textId="767A1DC6">
      <w:r>
        <w:t>The black and low sagebrush type</w:t>
      </w:r>
      <w:r w:rsidR="00960124">
        <w:t>s</w:t>
      </w:r>
      <w:r>
        <w:t xml:space="preserve"> tend to occur adjacent to either Wyoming big sagebrush or basin big sagebrush types. The Wyoming big sagebrush and basin big sagebrush types create a mosaic within the black and low sagebrush types. These big sagebrush types have a different fire regime that acts to carry the fire, with black and low sagebrush serving as firebreaks most of the time.</w:t>
      </w:r>
    </w:p>
    <w:p w:rsidR="0083338B" w:rsidP="0083338B" w:rsidRDefault="0083338B" w14:paraId="6894295E" w14:textId="77777777"/>
    <w:p w:rsidR="0083338B" w:rsidP="0083338B" w:rsidRDefault="0083338B" w14:paraId="1703F150" w14:textId="07FAF58E">
      <w:r>
        <w:t xml:space="preserve">After </w:t>
      </w:r>
      <w:r w:rsidR="00674B3C">
        <w:t>non-stand</w:t>
      </w:r>
      <w:r w:rsidR="00960124">
        <w:t>-</w:t>
      </w:r>
      <w:r w:rsidR="00674B3C">
        <w:t>replacing</w:t>
      </w:r>
      <w:r>
        <w:t xml:space="preserve"> fires, composition is primarily islands of black sagebrush</w:t>
      </w:r>
      <w:r w:rsidR="00960124">
        <w:t>,</w:t>
      </w:r>
      <w:r>
        <w:t xml:space="preserve"> with interspaces dominated by low rabbitbrush that resprouts, and with time, </w:t>
      </w:r>
      <w:r w:rsidR="00960124">
        <w:t xml:space="preserve">sees an </w:t>
      </w:r>
      <w:r>
        <w:t xml:space="preserve">increase </w:t>
      </w:r>
      <w:r w:rsidR="00960124">
        <w:t xml:space="preserve">in </w:t>
      </w:r>
      <w:r>
        <w:t>shadscale and herbaceous composition.</w:t>
      </w:r>
    </w:p>
    <w:p w:rsidR="00785346" w:rsidP="0083338B" w:rsidRDefault="00785346" w14:paraId="446D2BB6" w14:textId="77777777"/>
    <w:p w:rsidR="00785346" w:rsidP="00785346" w:rsidRDefault="00785346" w14:paraId="5305C37F" w14:textId="49F9BCBE">
      <w:r>
        <w:t>There is cheatgrass invading this system (Provencher, pers</w:t>
      </w:r>
      <w:r w:rsidR="00960124">
        <w:t>.</w:t>
      </w:r>
      <w:r>
        <w:t xml:space="preserve"> comm</w:t>
      </w:r>
      <w:r w:rsidR="00960124">
        <w:t>.</w:t>
      </w:r>
      <w:r>
        <w:t>).</w:t>
      </w:r>
    </w:p>
    <w:p w:rsidR="00785346" w:rsidP="0083338B" w:rsidRDefault="00785346" w14:paraId="2B32B2E5" w14:textId="77777777"/>
    <w:p w:rsidRPr="00D217E2" w:rsidR="0083338B" w:rsidP="0083338B" w:rsidRDefault="0083338B" w14:paraId="0D4D4EB3" w14:textId="77777777">
      <w:pPr>
        <w:pStyle w:val="InfoPara"/>
      </w:pPr>
      <w:r>
        <w:t xml:space="preserve">Issues or </w:t>
      </w:r>
      <w:r w:rsidRPr="00D217E2">
        <w:t>Problems</w:t>
      </w:r>
    </w:p>
    <w:p w:rsidR="0083338B" w:rsidP="0083338B" w:rsidRDefault="000E792A" w14:paraId="14C4FDBB" w14:textId="02984E59">
      <w:r>
        <w:t>C</w:t>
      </w:r>
      <w:r w:rsidR="0083338B">
        <w:t>heatgrass</w:t>
      </w:r>
      <w:r>
        <w:t>, especially on more mesic sites,</w:t>
      </w:r>
      <w:r w:rsidR="0083338B">
        <w:t xml:space="preserve"> has </w:t>
      </w:r>
      <w:r w:rsidR="00847DC8">
        <w:t>contributed</w:t>
      </w:r>
      <w:r w:rsidR="0083338B">
        <w:t xml:space="preserve"> to shorter fire return intervals</w:t>
      </w:r>
      <w:r>
        <w:t xml:space="preserve"> </w:t>
      </w:r>
      <w:r w:rsidR="00960124">
        <w:t xml:space="preserve">(FRIs) </w:t>
      </w:r>
      <w:r>
        <w:t>and larger fire events (Fryer 2009)</w:t>
      </w:r>
      <w:r w:rsidR="0083338B">
        <w:t>.</w:t>
      </w:r>
    </w:p>
    <w:p w:rsidR="0083338B" w:rsidP="0083338B" w:rsidRDefault="0083338B" w14:paraId="6446B9DC" w14:textId="77777777">
      <w:pPr>
        <w:pStyle w:val="InfoPara"/>
      </w:pPr>
      <w:r>
        <w:t>Native Uncharacteristic Conditions</w:t>
      </w:r>
    </w:p>
    <w:p w:rsidR="00F65AFF" w:rsidP="00F65AFF" w:rsidRDefault="00F65AFF" w14:paraId="745992E4" w14:textId="540C7828">
      <w:r>
        <w:t>Shrub cover &gt;40% (remote sensing; on the ground</w:t>
      </w:r>
      <w:r w:rsidR="00960124">
        <w:t>,</w:t>
      </w:r>
      <w:r>
        <w:t xml:space="preserve"> 30%) is considered uncharacteristic. Tree cover &gt;40% (remote sensing; on the ground</w:t>
      </w:r>
      <w:r w:rsidR="00960124">
        <w:t>,</w:t>
      </w:r>
      <w:r>
        <w:t xml:space="preserve"> 30%) is uncharacteristic.</w:t>
      </w:r>
    </w:p>
    <w:p w:rsidR="0083338B" w:rsidP="0083338B" w:rsidRDefault="0083338B" w14:paraId="08551F57" w14:textId="77777777"/>
    <w:p w:rsidR="0083338B" w:rsidP="0083338B" w:rsidRDefault="0083338B" w14:paraId="44A00E18" w14:textId="77777777">
      <w:pPr>
        <w:pStyle w:val="InfoPara"/>
      </w:pPr>
      <w:r>
        <w:t>Comments</w:t>
      </w:r>
    </w:p>
    <w:p w:rsidR="000E792A" w:rsidP="000E792A" w:rsidRDefault="000E792A" w14:paraId="13024D14" w14:textId="6E40B81F">
      <w:pPr>
        <w:rPr>
          <w:sz w:val="22"/>
          <w:szCs w:val="22"/>
        </w:rPr>
      </w:pPr>
      <w:r>
        <w:t xml:space="preserve">During the 2017 </w:t>
      </w:r>
      <w:r w:rsidR="00960124">
        <w:t>r</w:t>
      </w:r>
      <w:r>
        <w:t>eview</w:t>
      </w:r>
      <w:r w:rsidR="00960124">
        <w:t>,</w:t>
      </w:r>
      <w:r>
        <w:t xml:space="preserve"> Kori Blankenship reevaluated the use of mixed</w:t>
      </w:r>
      <w:r w:rsidR="00960124">
        <w:t>-</w:t>
      </w:r>
      <w:r>
        <w:t>severity fire in this model. Blankenship changed the Mid1 Open to Mid1 Open mixed</w:t>
      </w:r>
      <w:r w:rsidR="00960124">
        <w:t>-</w:t>
      </w:r>
      <w:r>
        <w:t>severity fire transition to replacement severity to comply with LANDFIRE fire severity definitions. LANDFIRE defines replacement</w:t>
      </w:r>
      <w:r w:rsidR="00960124">
        <w:t>-</w:t>
      </w:r>
      <w:r>
        <w:t>severity fire as a fire that top-kills &gt;75% of the upper</w:t>
      </w:r>
      <w:r w:rsidR="00960124">
        <w:t xml:space="preserve"> </w:t>
      </w:r>
      <w:r>
        <w:t>layer lifeform. Because black sagebrush is killed by fire (Fryer 2009), Blankenship assumed that the modelers used mixed fire to represent a very patchy fire, but because wher</w:t>
      </w:r>
      <w:r w:rsidR="00BD7E82">
        <w:t xml:space="preserve">e fire occurred it probably </w:t>
      </w:r>
      <w:r>
        <w:t>killed most plants</w:t>
      </w:r>
      <w:r w:rsidR="00960124">
        <w:t>,</w:t>
      </w:r>
      <w:r>
        <w:t xml:space="preserve"> it met LANDFIRE’s replacement fire criteria. </w:t>
      </w:r>
    </w:p>
    <w:p w:rsidR="000E792A" w:rsidP="00785346" w:rsidRDefault="000E792A" w14:paraId="5896F6AF" w14:textId="77777777"/>
    <w:p w:rsidR="00785346" w:rsidP="00785346" w:rsidRDefault="00960124" w14:paraId="46439D80" w14:textId="141266C7">
      <w:r>
        <w:t>M</w:t>
      </w:r>
      <w:r w:rsidRPr="007407F3" w:rsidR="00785346">
        <w:t>Zs 6, 9, 10, 12, 16, 17</w:t>
      </w:r>
      <w:r>
        <w:t>,</w:t>
      </w:r>
      <w:r w:rsidRPr="007407F3" w:rsidR="00785346">
        <w:t xml:space="preserve"> and 18 were collapsed during </w:t>
      </w:r>
      <w:r>
        <w:t xml:space="preserve">the </w:t>
      </w:r>
      <w:r w:rsidRPr="007407F3" w:rsidR="00785346">
        <w:t xml:space="preserve">2015 BpS </w:t>
      </w:r>
      <w:r>
        <w:t>r</w:t>
      </w:r>
      <w:r w:rsidRPr="007407F3" w:rsidR="00785346">
        <w:t xml:space="preserve">eview. The primary difference between the </w:t>
      </w:r>
      <w:r w:rsidRPr="007407F3" w:rsidR="00DF1B28">
        <w:t>original</w:t>
      </w:r>
      <w:r w:rsidRPr="007407F3" w:rsidR="00785346">
        <w:t xml:space="preserve"> models was in the s-class mapping rules </w:t>
      </w:r>
      <w:r>
        <w:t>that</w:t>
      </w:r>
      <w:r w:rsidRPr="007407F3" w:rsidR="00785346">
        <w:t>, for the most part, did not comply with LANDFIRE class breaks and mapping rules. S-class rules from MZ</w:t>
      </w:r>
      <w:r>
        <w:t>0</w:t>
      </w:r>
      <w:r w:rsidRPr="007407F3" w:rsidR="00785346">
        <w:t>6 were used in the combined description because they were cor</w:t>
      </w:r>
      <w:r w:rsidRPr="007407F3" w:rsidR="00DF1B28">
        <w:t>rected to comply with LANDFIRE rules</w:t>
      </w:r>
      <w:r>
        <w:t>,</w:t>
      </w:r>
      <w:r w:rsidRPr="007407F3" w:rsidR="00785346">
        <w:t xml:space="preserve"> and it was noted in the MZ</w:t>
      </w:r>
      <w:r>
        <w:t>0</w:t>
      </w:r>
      <w:r w:rsidRPr="007407F3" w:rsidR="00785346">
        <w:t>6 description that the new rules received expert review.</w:t>
      </w:r>
      <w:r w:rsidR="0058663B">
        <w:t xml:space="preserve"> </w:t>
      </w:r>
    </w:p>
    <w:p w:rsidR="000E792A" w:rsidP="0083338B" w:rsidRDefault="000E792A" w14:paraId="64B2DD6B" w14:textId="180F0367"/>
    <w:p w:rsidR="000E792A" w:rsidP="000E792A" w:rsidRDefault="000E792A" w14:paraId="2F576E7D" w14:textId="2C8EEFBD">
      <w:r w:rsidRPr="00D217E2">
        <w:lastRenderedPageBreak/>
        <w:t xml:space="preserve">The effect of insect outbreaks (independent of drought) on mature pinyon and juniper in </w:t>
      </w:r>
      <w:r w:rsidR="00960124">
        <w:t>C</w:t>
      </w:r>
      <w:r w:rsidRPr="00D217E2">
        <w:t xml:space="preserve">lass D can cause a 50% reduction in </w:t>
      </w:r>
      <w:r w:rsidR="00960124">
        <w:t>C</w:t>
      </w:r>
      <w:r w:rsidRPr="00D217E2">
        <w:t xml:space="preserve">lass D (from 10% to 5%) if part or all of the outbreak sufficiently thins older trees (transition to </w:t>
      </w:r>
      <w:r w:rsidR="00960124">
        <w:t>C</w:t>
      </w:r>
      <w:r w:rsidRPr="00D217E2">
        <w:t xml:space="preserve">lass C). We assumed that 25% of outbreaks results in a transition to </w:t>
      </w:r>
      <w:r w:rsidR="00960124">
        <w:t>C</w:t>
      </w:r>
      <w:r w:rsidRPr="00D217E2">
        <w:t xml:space="preserve">lass C from </w:t>
      </w:r>
      <w:r w:rsidR="00960124">
        <w:t xml:space="preserve">Class </w:t>
      </w:r>
      <w:r w:rsidRPr="00D217E2">
        <w:t>D.</w:t>
      </w:r>
    </w:p>
    <w:p w:rsidR="000E792A" w:rsidP="0083338B" w:rsidRDefault="000E792A" w14:paraId="52129E80" w14:textId="77777777"/>
    <w:p w:rsidR="007407F3" w:rsidP="007407F3" w:rsidRDefault="000E792A" w14:paraId="6EEAEFFC" w14:textId="68CB28DC">
      <w:r>
        <w:t>For LANDFIRE National</w:t>
      </w:r>
      <w:r w:rsidR="00960124">
        <w:t>,</w:t>
      </w:r>
      <w:r>
        <w:t xml:space="preserve"> </w:t>
      </w:r>
      <w:r w:rsidR="007407F3">
        <w:t>Jon Bates reviewed the model for MZ18 (reviewer does not consider himself an expert of this system) and Mike Zielenski (mike_zielenski@nv.blm.gov) reviewed the model for MZs 12 and 17. Dave Schmidt (</w:t>
      </w:r>
      <w:hyperlink w:history="1" r:id="rId7">
        <w:r w:rsidRPr="003A54EB" w:rsidR="007407F3">
          <w:rPr>
            <w:rStyle w:val="Hyperlink"/>
          </w:rPr>
          <w:t>dschmidt@tnc.org</w:t>
        </w:r>
      </w:hyperlink>
      <w:r w:rsidR="007407F3">
        <w:t>) also reviewed this model for C</w:t>
      </w:r>
      <w:r w:rsidR="00960124">
        <w:t>alifornia</w:t>
      </w:r>
      <w:r w:rsidR="007407F3">
        <w:t>.</w:t>
      </w:r>
      <w:r w:rsidR="0058663B">
        <w:t xml:space="preserve"> </w:t>
      </w:r>
    </w:p>
    <w:p w:rsidR="00785346" w:rsidP="0083338B" w:rsidRDefault="00785346" w14:paraId="105A9941" w14:textId="77777777"/>
    <w:p w:rsidR="0083338B" w:rsidP="0083338B" w:rsidRDefault="000E792A" w14:paraId="4B497F1E" w14:textId="6A11BA63">
      <w:r>
        <w:t>LANDFIRE National r</w:t>
      </w:r>
      <w:r w:rsidRPr="00D217E2" w:rsidR="0083338B">
        <w:t>eviewers for MZ09 objected to the assertion that mixed fire was the standard fire type in MZ09. Instead, MZ09 sees drought as the primary disturbance, and fires are rare, wind-driven events. We ran the model with mixed fire reduced to one third. The results were 15%, 45%, 25%</w:t>
      </w:r>
      <w:r w:rsidR="00960124">
        <w:t>,</w:t>
      </w:r>
      <w:r w:rsidRPr="00D217E2" w:rsidR="0083338B">
        <w:t xml:space="preserve"> and 15% for the landscape proportions, and </w:t>
      </w:r>
      <w:r w:rsidR="00960124">
        <w:t xml:space="preserve">mean </w:t>
      </w:r>
      <w:r w:rsidR="002E3E06">
        <w:t xml:space="preserve">fire return interval </w:t>
      </w:r>
      <w:r w:rsidR="00960124">
        <w:t>(</w:t>
      </w:r>
      <w:r w:rsidRPr="00D217E2" w:rsidR="0083338B">
        <w:t>MFRI</w:t>
      </w:r>
      <w:r w:rsidR="00960124">
        <w:t xml:space="preserve">) is </w:t>
      </w:r>
      <w:r w:rsidRPr="00D217E2" w:rsidR="0083338B">
        <w:t>210yrs for replacement fire</w:t>
      </w:r>
      <w:r w:rsidR="002E3E06">
        <w:t>,</w:t>
      </w:r>
      <w:r w:rsidRPr="00D217E2" w:rsidR="0083338B">
        <w:t xml:space="preserve"> and MFRI</w:t>
      </w:r>
      <w:r w:rsidR="00960124">
        <w:t xml:space="preserve"> is </w:t>
      </w:r>
      <w:r w:rsidRPr="00D217E2" w:rsidR="0083338B">
        <w:t>475yrs for mixed</w:t>
      </w:r>
      <w:r w:rsidR="00960124">
        <w:t>-</w:t>
      </w:r>
      <w:r w:rsidRPr="00D217E2" w:rsidR="0083338B">
        <w:t>severity fires (all fire MFRI</w:t>
      </w:r>
      <w:r w:rsidR="00960124">
        <w:t xml:space="preserve">, </w:t>
      </w:r>
      <w:r w:rsidRPr="00D217E2" w:rsidR="0083338B">
        <w:t xml:space="preserve">150yrs). Considering the limited distribution of this type in MZ09, we decided to keep the model as is </w:t>
      </w:r>
      <w:r w:rsidR="00960124">
        <w:t xml:space="preserve">for </w:t>
      </w:r>
      <w:r w:rsidRPr="00D217E2" w:rsidR="0083338B">
        <w:t>MZ10.</w:t>
      </w:r>
    </w:p>
    <w:p w:rsidR="0083338B" w:rsidP="0083338B" w:rsidRDefault="0083338B" w14:paraId="74E565D3" w14:textId="77777777">
      <w:pPr>
        <w:pStyle w:val="ReportSection"/>
      </w:pPr>
      <w:r>
        <w:t>Succession Classes</w:t>
      </w:r>
    </w:p>
    <w:p w:rsidR="0083338B" w:rsidP="0083338B" w:rsidRDefault="0083338B" w14:paraId="1F8033D5"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3338B" w:rsidP="0083338B" w:rsidRDefault="0083338B" w14:paraId="145146AD" w14:textId="77777777">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3338B" w:rsidP="0083338B" w:rsidRDefault="0083338B" w14:paraId="0A1B667A" w14:textId="77777777"/>
    <w:p w:rsidR="0083338B" w:rsidP="0083338B" w:rsidRDefault="0083338B" w14:paraId="58371AB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3036"/>
        <w:gridCol w:w="2520"/>
        <w:gridCol w:w="1956"/>
      </w:tblGrid>
      <w:tr w:rsidRPr="0083338B" w:rsidR="0083338B" w:rsidTr="0083338B" w14:paraId="5270E7B8" w14:textId="77777777">
        <w:tc>
          <w:tcPr>
            <w:tcW w:w="1116" w:type="dxa"/>
            <w:tcBorders>
              <w:top w:val="single" w:color="auto" w:sz="2" w:space="0"/>
              <w:bottom w:val="single" w:color="000000" w:sz="12" w:space="0"/>
            </w:tcBorders>
            <w:shd w:val="clear" w:color="auto" w:fill="auto"/>
          </w:tcPr>
          <w:p w:rsidRPr="0083338B" w:rsidR="0083338B" w:rsidP="004664EE" w:rsidRDefault="0083338B" w14:paraId="55094B8D" w14:textId="77777777">
            <w:pPr>
              <w:rPr>
                <w:b/>
                <w:bCs/>
              </w:rPr>
            </w:pPr>
            <w:r w:rsidRPr="0083338B">
              <w:rPr>
                <w:b/>
                <w:bCs/>
              </w:rPr>
              <w:t>Symbol</w:t>
            </w:r>
          </w:p>
        </w:tc>
        <w:tc>
          <w:tcPr>
            <w:tcW w:w="3036" w:type="dxa"/>
            <w:tcBorders>
              <w:top w:val="single" w:color="auto" w:sz="2" w:space="0"/>
              <w:bottom w:val="single" w:color="000000" w:sz="12" w:space="0"/>
            </w:tcBorders>
            <w:shd w:val="clear" w:color="auto" w:fill="auto"/>
          </w:tcPr>
          <w:p w:rsidRPr="0083338B" w:rsidR="0083338B" w:rsidP="004664EE" w:rsidRDefault="0083338B" w14:paraId="60A45555" w14:textId="77777777">
            <w:pPr>
              <w:rPr>
                <w:b/>
                <w:bCs/>
              </w:rPr>
            </w:pPr>
            <w:r w:rsidRPr="0083338B">
              <w:rPr>
                <w:b/>
                <w:bCs/>
              </w:rPr>
              <w:t>Scientific Name</w:t>
            </w:r>
          </w:p>
        </w:tc>
        <w:tc>
          <w:tcPr>
            <w:tcW w:w="2520" w:type="dxa"/>
            <w:tcBorders>
              <w:top w:val="single" w:color="auto" w:sz="2" w:space="0"/>
              <w:bottom w:val="single" w:color="000000" w:sz="12" w:space="0"/>
            </w:tcBorders>
            <w:shd w:val="clear" w:color="auto" w:fill="auto"/>
          </w:tcPr>
          <w:p w:rsidRPr="0083338B" w:rsidR="0083338B" w:rsidP="004664EE" w:rsidRDefault="0083338B" w14:paraId="1B6A9A6A" w14:textId="77777777">
            <w:pPr>
              <w:rPr>
                <w:b/>
                <w:bCs/>
              </w:rPr>
            </w:pPr>
            <w:r w:rsidRPr="0083338B">
              <w:rPr>
                <w:b/>
                <w:bCs/>
              </w:rPr>
              <w:t>Common Name</w:t>
            </w:r>
          </w:p>
        </w:tc>
        <w:tc>
          <w:tcPr>
            <w:tcW w:w="1956" w:type="dxa"/>
            <w:tcBorders>
              <w:top w:val="single" w:color="auto" w:sz="2" w:space="0"/>
              <w:bottom w:val="single" w:color="000000" w:sz="12" w:space="0"/>
            </w:tcBorders>
            <w:shd w:val="clear" w:color="auto" w:fill="auto"/>
          </w:tcPr>
          <w:p w:rsidRPr="0083338B" w:rsidR="0083338B" w:rsidP="004664EE" w:rsidRDefault="0083338B" w14:paraId="63B283A3" w14:textId="77777777">
            <w:pPr>
              <w:rPr>
                <w:b/>
                <w:bCs/>
              </w:rPr>
            </w:pPr>
            <w:r w:rsidRPr="0083338B">
              <w:rPr>
                <w:b/>
                <w:bCs/>
              </w:rPr>
              <w:t>Canopy Position</w:t>
            </w:r>
          </w:p>
        </w:tc>
      </w:tr>
      <w:tr w:rsidRPr="0083338B" w:rsidR="0083338B" w:rsidTr="0083338B" w14:paraId="09F786E6" w14:textId="77777777">
        <w:tc>
          <w:tcPr>
            <w:tcW w:w="1116" w:type="dxa"/>
            <w:tcBorders>
              <w:top w:val="single" w:color="000000" w:sz="12" w:space="0"/>
            </w:tcBorders>
            <w:shd w:val="clear" w:color="auto" w:fill="auto"/>
          </w:tcPr>
          <w:p w:rsidRPr="0083338B" w:rsidR="0083338B" w:rsidP="004664EE" w:rsidRDefault="0083338B" w14:paraId="50766013" w14:textId="77777777">
            <w:pPr>
              <w:rPr>
                <w:bCs/>
              </w:rPr>
            </w:pPr>
            <w:r w:rsidRPr="0083338B">
              <w:rPr>
                <w:bCs/>
              </w:rPr>
              <w:t>PSSP6</w:t>
            </w:r>
          </w:p>
        </w:tc>
        <w:tc>
          <w:tcPr>
            <w:tcW w:w="3036" w:type="dxa"/>
            <w:tcBorders>
              <w:top w:val="single" w:color="000000" w:sz="12" w:space="0"/>
            </w:tcBorders>
            <w:shd w:val="clear" w:color="auto" w:fill="auto"/>
          </w:tcPr>
          <w:p w:rsidRPr="0083338B" w:rsidR="0083338B" w:rsidP="004664EE" w:rsidRDefault="0083338B" w14:paraId="685097C2" w14:textId="77777777">
            <w:r w:rsidRPr="0083338B">
              <w:t>Pseudoroegneria spicata</w:t>
            </w:r>
          </w:p>
        </w:tc>
        <w:tc>
          <w:tcPr>
            <w:tcW w:w="2520" w:type="dxa"/>
            <w:tcBorders>
              <w:top w:val="single" w:color="000000" w:sz="12" w:space="0"/>
            </w:tcBorders>
            <w:shd w:val="clear" w:color="auto" w:fill="auto"/>
          </w:tcPr>
          <w:p w:rsidRPr="0083338B" w:rsidR="0083338B" w:rsidP="004664EE" w:rsidRDefault="0083338B" w14:paraId="76DAEC07" w14:textId="77777777">
            <w:r w:rsidRPr="0083338B">
              <w:t>Bluebunch wheatgrass</w:t>
            </w:r>
          </w:p>
        </w:tc>
        <w:tc>
          <w:tcPr>
            <w:tcW w:w="1956" w:type="dxa"/>
            <w:tcBorders>
              <w:top w:val="single" w:color="000000" w:sz="12" w:space="0"/>
            </w:tcBorders>
            <w:shd w:val="clear" w:color="auto" w:fill="auto"/>
          </w:tcPr>
          <w:p w:rsidRPr="0083338B" w:rsidR="0083338B" w:rsidP="004664EE" w:rsidRDefault="0083338B" w14:paraId="479DC0BA" w14:textId="77777777">
            <w:r w:rsidRPr="0083338B">
              <w:t>Middle</w:t>
            </w:r>
          </w:p>
        </w:tc>
      </w:tr>
      <w:tr w:rsidRPr="0083338B" w:rsidR="0083338B" w:rsidTr="0083338B" w14:paraId="592BEC43" w14:textId="77777777">
        <w:tc>
          <w:tcPr>
            <w:tcW w:w="1116" w:type="dxa"/>
            <w:shd w:val="clear" w:color="auto" w:fill="auto"/>
          </w:tcPr>
          <w:p w:rsidRPr="0083338B" w:rsidR="0083338B" w:rsidP="004664EE" w:rsidRDefault="0083338B" w14:paraId="77FEEB89" w14:textId="77777777">
            <w:pPr>
              <w:rPr>
                <w:bCs/>
              </w:rPr>
            </w:pPr>
            <w:r w:rsidRPr="0083338B">
              <w:rPr>
                <w:bCs/>
              </w:rPr>
              <w:t>POSE</w:t>
            </w:r>
          </w:p>
        </w:tc>
        <w:tc>
          <w:tcPr>
            <w:tcW w:w="3036" w:type="dxa"/>
            <w:shd w:val="clear" w:color="auto" w:fill="auto"/>
          </w:tcPr>
          <w:p w:rsidRPr="0083338B" w:rsidR="0083338B" w:rsidP="004664EE" w:rsidRDefault="0083338B" w14:paraId="099ED9A3" w14:textId="77777777">
            <w:r w:rsidRPr="0083338B">
              <w:t>Poa secunda</w:t>
            </w:r>
          </w:p>
        </w:tc>
        <w:tc>
          <w:tcPr>
            <w:tcW w:w="2520" w:type="dxa"/>
            <w:shd w:val="clear" w:color="auto" w:fill="auto"/>
          </w:tcPr>
          <w:p w:rsidRPr="0083338B" w:rsidR="0083338B" w:rsidP="004664EE" w:rsidRDefault="0083338B" w14:paraId="2E10073A" w14:textId="77777777">
            <w:r w:rsidRPr="0083338B">
              <w:t>Sandberg bluegrass</w:t>
            </w:r>
          </w:p>
        </w:tc>
        <w:tc>
          <w:tcPr>
            <w:tcW w:w="1956" w:type="dxa"/>
            <w:shd w:val="clear" w:color="auto" w:fill="auto"/>
          </w:tcPr>
          <w:p w:rsidRPr="0083338B" w:rsidR="0083338B" w:rsidP="004664EE" w:rsidRDefault="0083338B" w14:paraId="37F1FAB6" w14:textId="77777777">
            <w:r w:rsidRPr="0083338B">
              <w:t>Low-Mid</w:t>
            </w:r>
          </w:p>
        </w:tc>
      </w:tr>
      <w:tr w:rsidRPr="0083338B" w:rsidR="0083338B" w:rsidTr="0083338B" w14:paraId="5BE503EE" w14:textId="77777777">
        <w:tc>
          <w:tcPr>
            <w:tcW w:w="1116" w:type="dxa"/>
            <w:shd w:val="clear" w:color="auto" w:fill="auto"/>
          </w:tcPr>
          <w:p w:rsidRPr="0083338B" w:rsidR="0083338B" w:rsidP="004664EE" w:rsidRDefault="0083338B" w14:paraId="05139F82" w14:textId="77777777">
            <w:pPr>
              <w:rPr>
                <w:bCs/>
              </w:rPr>
            </w:pPr>
            <w:r w:rsidRPr="0083338B">
              <w:rPr>
                <w:bCs/>
              </w:rPr>
              <w:t>ACHY</w:t>
            </w:r>
          </w:p>
        </w:tc>
        <w:tc>
          <w:tcPr>
            <w:tcW w:w="3036" w:type="dxa"/>
            <w:shd w:val="clear" w:color="auto" w:fill="auto"/>
          </w:tcPr>
          <w:p w:rsidRPr="0083338B" w:rsidR="0083338B" w:rsidP="004664EE" w:rsidRDefault="0083338B" w14:paraId="5CDAF78C" w14:textId="77777777">
            <w:r w:rsidRPr="0083338B">
              <w:t>Achnatherum hymenoides</w:t>
            </w:r>
          </w:p>
        </w:tc>
        <w:tc>
          <w:tcPr>
            <w:tcW w:w="2520" w:type="dxa"/>
            <w:shd w:val="clear" w:color="auto" w:fill="auto"/>
          </w:tcPr>
          <w:p w:rsidRPr="0083338B" w:rsidR="0083338B" w:rsidP="004664EE" w:rsidRDefault="0083338B" w14:paraId="57578DF9" w14:textId="77777777">
            <w:r w:rsidRPr="0083338B">
              <w:t>Indian ricegrass</w:t>
            </w:r>
          </w:p>
        </w:tc>
        <w:tc>
          <w:tcPr>
            <w:tcW w:w="1956" w:type="dxa"/>
            <w:shd w:val="clear" w:color="auto" w:fill="auto"/>
          </w:tcPr>
          <w:p w:rsidRPr="0083338B" w:rsidR="0083338B" w:rsidP="004664EE" w:rsidRDefault="0083338B" w14:paraId="54EE7AAC" w14:textId="77777777">
            <w:r w:rsidRPr="0083338B">
              <w:t>Middle</w:t>
            </w:r>
          </w:p>
        </w:tc>
      </w:tr>
      <w:tr w:rsidRPr="0083338B" w:rsidR="0083338B" w:rsidTr="0083338B" w14:paraId="4F8EAADC" w14:textId="77777777">
        <w:tc>
          <w:tcPr>
            <w:tcW w:w="1116" w:type="dxa"/>
            <w:shd w:val="clear" w:color="auto" w:fill="auto"/>
          </w:tcPr>
          <w:p w:rsidRPr="0083338B" w:rsidR="0083338B" w:rsidP="004664EE" w:rsidRDefault="0083338B" w14:paraId="7BD4AD6E" w14:textId="77777777">
            <w:pPr>
              <w:rPr>
                <w:bCs/>
              </w:rPr>
            </w:pPr>
            <w:r w:rsidRPr="0083338B">
              <w:rPr>
                <w:bCs/>
              </w:rPr>
              <w:t>ACTH7</w:t>
            </w:r>
          </w:p>
        </w:tc>
        <w:tc>
          <w:tcPr>
            <w:tcW w:w="3036" w:type="dxa"/>
            <w:shd w:val="clear" w:color="auto" w:fill="auto"/>
          </w:tcPr>
          <w:p w:rsidRPr="0083338B" w:rsidR="0083338B" w:rsidP="004664EE" w:rsidRDefault="0083338B" w14:paraId="290E4B59" w14:textId="77777777">
            <w:r w:rsidRPr="0083338B">
              <w:t>Achnatherum thurberianum</w:t>
            </w:r>
          </w:p>
        </w:tc>
        <w:tc>
          <w:tcPr>
            <w:tcW w:w="2520" w:type="dxa"/>
            <w:shd w:val="clear" w:color="auto" w:fill="auto"/>
          </w:tcPr>
          <w:p w:rsidRPr="0083338B" w:rsidR="0083338B" w:rsidP="004664EE" w:rsidRDefault="0083338B" w14:paraId="246D6EE0" w14:textId="54EB7530">
            <w:r w:rsidRPr="0083338B">
              <w:t>Thurber</w:t>
            </w:r>
            <w:r w:rsidR="00B4176E">
              <w:t>’</w:t>
            </w:r>
            <w:r w:rsidRPr="0083338B">
              <w:t>s needlegrass</w:t>
            </w:r>
          </w:p>
        </w:tc>
        <w:tc>
          <w:tcPr>
            <w:tcW w:w="1956" w:type="dxa"/>
            <w:shd w:val="clear" w:color="auto" w:fill="auto"/>
          </w:tcPr>
          <w:p w:rsidRPr="0083338B" w:rsidR="0083338B" w:rsidP="004664EE" w:rsidRDefault="0083338B" w14:paraId="15433D2D" w14:textId="77777777">
            <w:r w:rsidRPr="0083338B">
              <w:t>Middle</w:t>
            </w:r>
          </w:p>
        </w:tc>
      </w:tr>
    </w:tbl>
    <w:p w:rsidR="0083338B" w:rsidP="0083338B" w:rsidRDefault="0083338B" w14:paraId="2F3D86A6" w14:textId="77777777"/>
    <w:p w:rsidR="0083338B" w:rsidP="0083338B" w:rsidRDefault="0083338B" w14:paraId="66636824" w14:textId="77777777">
      <w:pPr>
        <w:pStyle w:val="SClassInfoPara"/>
      </w:pPr>
      <w:r>
        <w:t>Description</w:t>
      </w:r>
    </w:p>
    <w:p w:rsidR="0083338B" w:rsidP="0083338B" w:rsidRDefault="0083338B" w14:paraId="0E9F251E" w14:textId="377DDA43">
      <w:r>
        <w:t>Early</w:t>
      </w:r>
      <w:r w:rsidR="00B4176E">
        <w:t>-</w:t>
      </w:r>
      <w:r>
        <w:t xml:space="preserve">seral community dominated by herbaceous vegetation; </w:t>
      </w:r>
      <w:r w:rsidR="00B4176E">
        <w:t xml:space="preserve">&lt;6% </w:t>
      </w:r>
      <w:r>
        <w:t xml:space="preserve">sagebrush canopy cover. Fire-tolerant shrubs (green/low rabbitbrush) are first sprouters after stand-replacing, high-severity fire. </w:t>
      </w:r>
    </w:p>
    <w:p w:rsidR="0083338B" w:rsidP="0083338B" w:rsidRDefault="0083338B" w14:paraId="0A5FA2EE" w14:textId="77777777"/>
    <w:p>
      <w:r>
        <w:rPr>
          <w:i/>
          <w:u w:val="single"/>
        </w:rPr>
        <w:t>Maximum Tree Size Class</w:t>
      </w:r>
      <w:br/>
      <w:r>
        <w:t>None</w:t>
      </w:r>
    </w:p>
    <w:p w:rsidR="0083338B" w:rsidP="0083338B" w:rsidRDefault="0083338B" w14:paraId="11FA2C53" w14:textId="4DC9BAA8">
      <w:pPr>
        <w:pStyle w:val="InfoPara"/>
        <w:pBdr>
          <w:top w:val="single" w:color="auto" w:sz="4" w:space="1"/>
        </w:pBdr>
      </w:pPr>
      <w:r xmlns:w="http://schemas.openxmlformats.org/wordprocessingml/2006/main">
        <w:t>Class B</w:t>
      </w:r>
      <w:r xmlns:w="http://schemas.openxmlformats.org/wordprocessingml/2006/main">
        <w:tab/>
        <w:t>63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3338B" w:rsidP="0083338B" w:rsidRDefault="0083338B" w14:paraId="04D526D2" w14:textId="77777777"/>
    <w:p w:rsidR="0083338B" w:rsidP="0083338B" w:rsidRDefault="0083338B" w14:paraId="003F00E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92"/>
        <w:gridCol w:w="2520"/>
        <w:gridCol w:w="1956"/>
      </w:tblGrid>
      <w:tr w:rsidRPr="0083338B" w:rsidR="0083338B" w:rsidTr="0083338B" w14:paraId="6346ED5C" w14:textId="77777777">
        <w:tc>
          <w:tcPr>
            <w:tcW w:w="1140" w:type="dxa"/>
            <w:tcBorders>
              <w:top w:val="single" w:color="auto" w:sz="2" w:space="0"/>
              <w:bottom w:val="single" w:color="000000" w:sz="12" w:space="0"/>
            </w:tcBorders>
            <w:shd w:val="clear" w:color="auto" w:fill="auto"/>
          </w:tcPr>
          <w:p w:rsidRPr="0083338B" w:rsidR="0083338B" w:rsidP="004664EE" w:rsidRDefault="0083338B" w14:paraId="0C11B998" w14:textId="77777777">
            <w:pPr>
              <w:rPr>
                <w:b/>
                <w:bCs/>
              </w:rPr>
            </w:pPr>
            <w:r w:rsidRPr="0083338B">
              <w:rPr>
                <w:b/>
                <w:bCs/>
              </w:rPr>
              <w:t>Symbol</w:t>
            </w:r>
          </w:p>
        </w:tc>
        <w:tc>
          <w:tcPr>
            <w:tcW w:w="2892" w:type="dxa"/>
            <w:tcBorders>
              <w:top w:val="single" w:color="auto" w:sz="2" w:space="0"/>
              <w:bottom w:val="single" w:color="000000" w:sz="12" w:space="0"/>
            </w:tcBorders>
            <w:shd w:val="clear" w:color="auto" w:fill="auto"/>
          </w:tcPr>
          <w:p w:rsidRPr="0083338B" w:rsidR="0083338B" w:rsidP="004664EE" w:rsidRDefault="0083338B" w14:paraId="1F09A762" w14:textId="77777777">
            <w:pPr>
              <w:rPr>
                <w:b/>
                <w:bCs/>
              </w:rPr>
            </w:pPr>
            <w:r w:rsidRPr="0083338B">
              <w:rPr>
                <w:b/>
                <w:bCs/>
              </w:rPr>
              <w:t>Scientific Name</w:t>
            </w:r>
          </w:p>
        </w:tc>
        <w:tc>
          <w:tcPr>
            <w:tcW w:w="2520" w:type="dxa"/>
            <w:tcBorders>
              <w:top w:val="single" w:color="auto" w:sz="2" w:space="0"/>
              <w:bottom w:val="single" w:color="000000" w:sz="12" w:space="0"/>
            </w:tcBorders>
            <w:shd w:val="clear" w:color="auto" w:fill="auto"/>
          </w:tcPr>
          <w:p w:rsidRPr="0083338B" w:rsidR="0083338B" w:rsidP="004664EE" w:rsidRDefault="0083338B" w14:paraId="50670E11" w14:textId="77777777">
            <w:pPr>
              <w:rPr>
                <w:b/>
                <w:bCs/>
              </w:rPr>
            </w:pPr>
            <w:r w:rsidRPr="0083338B">
              <w:rPr>
                <w:b/>
                <w:bCs/>
              </w:rPr>
              <w:t>Common Name</w:t>
            </w:r>
          </w:p>
        </w:tc>
        <w:tc>
          <w:tcPr>
            <w:tcW w:w="1956" w:type="dxa"/>
            <w:tcBorders>
              <w:top w:val="single" w:color="auto" w:sz="2" w:space="0"/>
              <w:bottom w:val="single" w:color="000000" w:sz="12" w:space="0"/>
            </w:tcBorders>
            <w:shd w:val="clear" w:color="auto" w:fill="auto"/>
          </w:tcPr>
          <w:p w:rsidRPr="0083338B" w:rsidR="0083338B" w:rsidP="004664EE" w:rsidRDefault="0083338B" w14:paraId="1C938AF7" w14:textId="77777777">
            <w:pPr>
              <w:rPr>
                <w:b/>
                <w:bCs/>
              </w:rPr>
            </w:pPr>
            <w:r w:rsidRPr="0083338B">
              <w:rPr>
                <w:b/>
                <w:bCs/>
              </w:rPr>
              <w:t>Canopy Position</w:t>
            </w:r>
          </w:p>
        </w:tc>
      </w:tr>
      <w:tr w:rsidRPr="0083338B" w:rsidR="0083338B" w:rsidTr="0083338B" w14:paraId="77F044E7" w14:textId="77777777">
        <w:tc>
          <w:tcPr>
            <w:tcW w:w="1140" w:type="dxa"/>
            <w:tcBorders>
              <w:top w:val="single" w:color="000000" w:sz="12" w:space="0"/>
            </w:tcBorders>
            <w:shd w:val="clear" w:color="auto" w:fill="auto"/>
          </w:tcPr>
          <w:p w:rsidRPr="0083338B" w:rsidR="0083338B" w:rsidP="004664EE" w:rsidRDefault="0083338B" w14:paraId="330CD523" w14:textId="77777777">
            <w:pPr>
              <w:rPr>
                <w:bCs/>
              </w:rPr>
            </w:pPr>
            <w:r w:rsidRPr="0083338B">
              <w:rPr>
                <w:bCs/>
              </w:rPr>
              <w:lastRenderedPageBreak/>
              <w:t>ARNO4</w:t>
            </w:r>
          </w:p>
        </w:tc>
        <w:tc>
          <w:tcPr>
            <w:tcW w:w="2892" w:type="dxa"/>
            <w:tcBorders>
              <w:top w:val="single" w:color="000000" w:sz="12" w:space="0"/>
            </w:tcBorders>
            <w:shd w:val="clear" w:color="auto" w:fill="auto"/>
          </w:tcPr>
          <w:p w:rsidRPr="0083338B" w:rsidR="0083338B" w:rsidP="004664EE" w:rsidRDefault="0083338B" w14:paraId="0E597D14" w14:textId="77777777">
            <w:r w:rsidRPr="0083338B">
              <w:t>Artemisia nova</w:t>
            </w:r>
          </w:p>
        </w:tc>
        <w:tc>
          <w:tcPr>
            <w:tcW w:w="2520" w:type="dxa"/>
            <w:tcBorders>
              <w:top w:val="single" w:color="000000" w:sz="12" w:space="0"/>
            </w:tcBorders>
            <w:shd w:val="clear" w:color="auto" w:fill="auto"/>
          </w:tcPr>
          <w:p w:rsidRPr="0083338B" w:rsidR="0083338B" w:rsidP="004664EE" w:rsidRDefault="0083338B" w14:paraId="1A20282F" w14:textId="77777777">
            <w:r w:rsidRPr="0083338B">
              <w:t>Black sagebrush</w:t>
            </w:r>
          </w:p>
        </w:tc>
        <w:tc>
          <w:tcPr>
            <w:tcW w:w="1956" w:type="dxa"/>
            <w:tcBorders>
              <w:top w:val="single" w:color="000000" w:sz="12" w:space="0"/>
            </w:tcBorders>
            <w:shd w:val="clear" w:color="auto" w:fill="auto"/>
          </w:tcPr>
          <w:p w:rsidRPr="0083338B" w:rsidR="0083338B" w:rsidP="004664EE" w:rsidRDefault="0083338B" w14:paraId="5EB2443A" w14:textId="77777777">
            <w:r w:rsidRPr="0083338B">
              <w:t>Upper</w:t>
            </w:r>
          </w:p>
        </w:tc>
      </w:tr>
      <w:tr w:rsidRPr="0083338B" w:rsidR="0083338B" w:rsidTr="0083338B" w14:paraId="604C373A" w14:textId="77777777">
        <w:tc>
          <w:tcPr>
            <w:tcW w:w="1140" w:type="dxa"/>
            <w:shd w:val="clear" w:color="auto" w:fill="auto"/>
          </w:tcPr>
          <w:p w:rsidRPr="0083338B" w:rsidR="0083338B" w:rsidP="004664EE" w:rsidRDefault="0083338B" w14:paraId="579037F8" w14:textId="77777777">
            <w:pPr>
              <w:rPr>
                <w:bCs/>
              </w:rPr>
            </w:pPr>
            <w:r w:rsidRPr="0083338B">
              <w:rPr>
                <w:bCs/>
              </w:rPr>
              <w:t>POSE</w:t>
            </w:r>
          </w:p>
        </w:tc>
        <w:tc>
          <w:tcPr>
            <w:tcW w:w="2892" w:type="dxa"/>
            <w:shd w:val="clear" w:color="auto" w:fill="auto"/>
          </w:tcPr>
          <w:p w:rsidRPr="0083338B" w:rsidR="0083338B" w:rsidP="004664EE" w:rsidRDefault="0083338B" w14:paraId="52C00E11" w14:textId="77777777">
            <w:r w:rsidRPr="0083338B">
              <w:t>Poa secunda</w:t>
            </w:r>
          </w:p>
        </w:tc>
        <w:tc>
          <w:tcPr>
            <w:tcW w:w="2520" w:type="dxa"/>
            <w:shd w:val="clear" w:color="auto" w:fill="auto"/>
          </w:tcPr>
          <w:p w:rsidRPr="0083338B" w:rsidR="0083338B" w:rsidP="004664EE" w:rsidRDefault="0083338B" w14:paraId="2CE88E60" w14:textId="77777777">
            <w:r w:rsidRPr="0083338B">
              <w:t>Sandberg bluegrass</w:t>
            </w:r>
          </w:p>
        </w:tc>
        <w:tc>
          <w:tcPr>
            <w:tcW w:w="1956" w:type="dxa"/>
            <w:shd w:val="clear" w:color="auto" w:fill="auto"/>
          </w:tcPr>
          <w:p w:rsidRPr="0083338B" w:rsidR="0083338B" w:rsidP="004664EE" w:rsidRDefault="0083338B" w14:paraId="70AAB770" w14:textId="77777777">
            <w:r w:rsidRPr="0083338B">
              <w:t>Lower</w:t>
            </w:r>
          </w:p>
        </w:tc>
      </w:tr>
      <w:tr w:rsidRPr="0083338B" w:rsidR="0083338B" w:rsidTr="0083338B" w14:paraId="434813E5" w14:textId="77777777">
        <w:tc>
          <w:tcPr>
            <w:tcW w:w="1140" w:type="dxa"/>
            <w:shd w:val="clear" w:color="auto" w:fill="auto"/>
          </w:tcPr>
          <w:p w:rsidRPr="0083338B" w:rsidR="0083338B" w:rsidP="004664EE" w:rsidRDefault="0083338B" w14:paraId="66EF895B" w14:textId="77777777">
            <w:pPr>
              <w:rPr>
                <w:bCs/>
              </w:rPr>
            </w:pPr>
            <w:r w:rsidRPr="0083338B">
              <w:rPr>
                <w:bCs/>
              </w:rPr>
              <w:t>ACHY</w:t>
            </w:r>
          </w:p>
        </w:tc>
        <w:tc>
          <w:tcPr>
            <w:tcW w:w="2892" w:type="dxa"/>
            <w:shd w:val="clear" w:color="auto" w:fill="auto"/>
          </w:tcPr>
          <w:p w:rsidRPr="0083338B" w:rsidR="0083338B" w:rsidP="004664EE" w:rsidRDefault="0083338B" w14:paraId="0E75475F" w14:textId="77777777">
            <w:r w:rsidRPr="0083338B">
              <w:t>Achnatherum hymenoides</w:t>
            </w:r>
          </w:p>
        </w:tc>
        <w:tc>
          <w:tcPr>
            <w:tcW w:w="2520" w:type="dxa"/>
            <w:shd w:val="clear" w:color="auto" w:fill="auto"/>
          </w:tcPr>
          <w:p w:rsidRPr="0083338B" w:rsidR="0083338B" w:rsidP="004664EE" w:rsidRDefault="0083338B" w14:paraId="443FBCC9" w14:textId="77777777">
            <w:r w:rsidRPr="0083338B">
              <w:t>Indian ricegrass</w:t>
            </w:r>
          </w:p>
        </w:tc>
        <w:tc>
          <w:tcPr>
            <w:tcW w:w="1956" w:type="dxa"/>
            <w:shd w:val="clear" w:color="auto" w:fill="auto"/>
          </w:tcPr>
          <w:p w:rsidRPr="0083338B" w:rsidR="0083338B" w:rsidP="004664EE" w:rsidRDefault="0083338B" w14:paraId="5C3A4A7A" w14:textId="77777777">
            <w:r w:rsidRPr="0083338B">
              <w:t>Mid-Upper</w:t>
            </w:r>
          </w:p>
        </w:tc>
      </w:tr>
      <w:tr w:rsidRPr="0083338B" w:rsidR="0083338B" w:rsidTr="0083338B" w14:paraId="2AD6CD64" w14:textId="77777777">
        <w:tc>
          <w:tcPr>
            <w:tcW w:w="1140" w:type="dxa"/>
            <w:shd w:val="clear" w:color="auto" w:fill="auto"/>
          </w:tcPr>
          <w:p w:rsidRPr="0083338B" w:rsidR="0083338B" w:rsidP="004664EE" w:rsidRDefault="0083338B" w14:paraId="3F300F69" w14:textId="77777777">
            <w:pPr>
              <w:rPr>
                <w:bCs/>
              </w:rPr>
            </w:pPr>
            <w:r w:rsidRPr="0083338B">
              <w:rPr>
                <w:bCs/>
              </w:rPr>
              <w:t>PSSP6</w:t>
            </w:r>
          </w:p>
        </w:tc>
        <w:tc>
          <w:tcPr>
            <w:tcW w:w="2892" w:type="dxa"/>
            <w:shd w:val="clear" w:color="auto" w:fill="auto"/>
          </w:tcPr>
          <w:p w:rsidRPr="0083338B" w:rsidR="0083338B" w:rsidP="004664EE" w:rsidRDefault="0083338B" w14:paraId="31CBF31B" w14:textId="77777777">
            <w:r w:rsidRPr="0083338B">
              <w:t>Pseudoroegneria spicata</w:t>
            </w:r>
          </w:p>
        </w:tc>
        <w:tc>
          <w:tcPr>
            <w:tcW w:w="2520" w:type="dxa"/>
            <w:shd w:val="clear" w:color="auto" w:fill="auto"/>
          </w:tcPr>
          <w:p w:rsidRPr="0083338B" w:rsidR="0083338B" w:rsidP="004664EE" w:rsidRDefault="0083338B" w14:paraId="783A22FB" w14:textId="77777777">
            <w:r w:rsidRPr="0083338B">
              <w:t>Bluebunch wheatgrass</w:t>
            </w:r>
          </w:p>
        </w:tc>
        <w:tc>
          <w:tcPr>
            <w:tcW w:w="1956" w:type="dxa"/>
            <w:shd w:val="clear" w:color="auto" w:fill="auto"/>
          </w:tcPr>
          <w:p w:rsidRPr="0083338B" w:rsidR="0083338B" w:rsidP="004664EE" w:rsidRDefault="0083338B" w14:paraId="695CDEA8" w14:textId="77777777">
            <w:r w:rsidRPr="0083338B">
              <w:t>Mid-Upper</w:t>
            </w:r>
          </w:p>
        </w:tc>
      </w:tr>
    </w:tbl>
    <w:p w:rsidR="0083338B" w:rsidP="0083338B" w:rsidRDefault="0083338B" w14:paraId="0D92408F" w14:textId="77777777"/>
    <w:p w:rsidR="0083338B" w:rsidP="0083338B" w:rsidRDefault="0083338B" w14:paraId="3EC36F83" w14:textId="77777777">
      <w:pPr>
        <w:pStyle w:val="SClassInfoPara"/>
      </w:pPr>
      <w:r>
        <w:t>Description</w:t>
      </w:r>
    </w:p>
    <w:p w:rsidR="0083338B" w:rsidP="0083338B" w:rsidRDefault="0083338B" w14:paraId="6A99CBF4" w14:textId="73B1FF21">
      <w:r>
        <w:t>Mid-seral community with a mixture of herbaceous and shrub vegetation; 6-</w:t>
      </w:r>
      <w:r w:rsidR="00692998">
        <w:t>25</w:t>
      </w:r>
      <w:r>
        <w:t xml:space="preserve">% sagebrush (sagebrush/brush) canopy cover present. </w:t>
      </w:r>
    </w:p>
    <w:p w:rsidR="00785346" w:rsidP="0083338B" w:rsidRDefault="00785346" w14:paraId="78EFA16B" w14:textId="77777777"/>
    <w:p w:rsidR="0083338B" w:rsidP="0083338B" w:rsidRDefault="0083338B" w14:paraId="293247E7" w14:textId="77777777"/>
    <w:p>
      <w:r>
        <w:rPr>
          <w:i/>
          <w:u w:val="single"/>
        </w:rPr>
        <w:t>Maximum Tree Size Class</w:t>
      </w:r>
      <w:br/>
      <w:r>
        <w:t>None</w:t>
      </w:r>
    </w:p>
    <w:p w:rsidR="0083338B" w:rsidP="0083338B" w:rsidRDefault="0083338B" w14:paraId="08FD30DA" w14:textId="5007941B">
      <w:pPr>
        <w:pStyle w:val="InfoPara"/>
        <w:pBdr>
          <w:top w:val="single" w:color="auto" w:sz="4" w:space="1"/>
        </w:pBdr>
      </w:pPr>
      <w:r xmlns:w="http://schemas.openxmlformats.org/wordprocessingml/2006/main">
        <w:t>Class C</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83338B" w:rsidP="0083338B" w:rsidRDefault="0083338B" w14:paraId="3136C847" w14:textId="57CC45C1">
      <w:pPr>
        <w:pStyle w:val="SClassInfoPara"/>
      </w:pPr>
    </w:p>
    <w:p w:rsidR="0083338B" w:rsidP="0083338B" w:rsidRDefault="0083338B" w14:paraId="3A5CE6C0" w14:textId="77777777"/>
    <w:p w:rsidR="0083338B" w:rsidP="0083338B" w:rsidRDefault="0083338B" w14:paraId="190D37C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92"/>
        <w:gridCol w:w="2520"/>
        <w:gridCol w:w="1956"/>
      </w:tblGrid>
      <w:tr w:rsidRPr="0083338B" w:rsidR="0083338B" w:rsidTr="0083338B" w14:paraId="05FF9914" w14:textId="77777777">
        <w:tc>
          <w:tcPr>
            <w:tcW w:w="1140" w:type="dxa"/>
            <w:tcBorders>
              <w:top w:val="single" w:color="auto" w:sz="2" w:space="0"/>
              <w:bottom w:val="single" w:color="000000" w:sz="12" w:space="0"/>
            </w:tcBorders>
            <w:shd w:val="clear" w:color="auto" w:fill="auto"/>
          </w:tcPr>
          <w:p w:rsidRPr="0083338B" w:rsidR="0083338B" w:rsidP="004664EE" w:rsidRDefault="0083338B" w14:paraId="2B21B9F1" w14:textId="77777777">
            <w:pPr>
              <w:rPr>
                <w:b/>
                <w:bCs/>
              </w:rPr>
            </w:pPr>
            <w:r w:rsidRPr="0083338B">
              <w:rPr>
                <w:b/>
                <w:bCs/>
              </w:rPr>
              <w:t>Symbol</w:t>
            </w:r>
          </w:p>
        </w:tc>
        <w:tc>
          <w:tcPr>
            <w:tcW w:w="2892" w:type="dxa"/>
            <w:tcBorders>
              <w:top w:val="single" w:color="auto" w:sz="2" w:space="0"/>
              <w:bottom w:val="single" w:color="000000" w:sz="12" w:space="0"/>
            </w:tcBorders>
            <w:shd w:val="clear" w:color="auto" w:fill="auto"/>
          </w:tcPr>
          <w:p w:rsidRPr="0083338B" w:rsidR="0083338B" w:rsidP="004664EE" w:rsidRDefault="0083338B" w14:paraId="47E71490" w14:textId="77777777">
            <w:pPr>
              <w:rPr>
                <w:b/>
                <w:bCs/>
              </w:rPr>
            </w:pPr>
            <w:r w:rsidRPr="0083338B">
              <w:rPr>
                <w:b/>
                <w:bCs/>
              </w:rPr>
              <w:t>Scientific Name</w:t>
            </w:r>
          </w:p>
        </w:tc>
        <w:tc>
          <w:tcPr>
            <w:tcW w:w="2520" w:type="dxa"/>
            <w:tcBorders>
              <w:top w:val="single" w:color="auto" w:sz="2" w:space="0"/>
              <w:bottom w:val="single" w:color="000000" w:sz="12" w:space="0"/>
            </w:tcBorders>
            <w:shd w:val="clear" w:color="auto" w:fill="auto"/>
          </w:tcPr>
          <w:p w:rsidRPr="0083338B" w:rsidR="0083338B" w:rsidP="004664EE" w:rsidRDefault="0083338B" w14:paraId="070CB321" w14:textId="77777777">
            <w:pPr>
              <w:rPr>
                <w:b/>
                <w:bCs/>
              </w:rPr>
            </w:pPr>
            <w:r w:rsidRPr="0083338B">
              <w:rPr>
                <w:b/>
                <w:bCs/>
              </w:rPr>
              <w:t>Common Name</w:t>
            </w:r>
          </w:p>
        </w:tc>
        <w:tc>
          <w:tcPr>
            <w:tcW w:w="1956" w:type="dxa"/>
            <w:tcBorders>
              <w:top w:val="single" w:color="auto" w:sz="2" w:space="0"/>
              <w:bottom w:val="single" w:color="000000" w:sz="12" w:space="0"/>
            </w:tcBorders>
            <w:shd w:val="clear" w:color="auto" w:fill="auto"/>
          </w:tcPr>
          <w:p w:rsidRPr="0083338B" w:rsidR="0083338B" w:rsidP="004664EE" w:rsidRDefault="0083338B" w14:paraId="0D40B229" w14:textId="77777777">
            <w:pPr>
              <w:rPr>
                <w:b/>
                <w:bCs/>
              </w:rPr>
            </w:pPr>
            <w:r w:rsidRPr="0083338B">
              <w:rPr>
                <w:b/>
                <w:bCs/>
              </w:rPr>
              <w:t>Canopy Position</w:t>
            </w:r>
          </w:p>
        </w:tc>
      </w:tr>
      <w:tr w:rsidRPr="0083338B" w:rsidR="0083338B" w:rsidTr="0083338B" w14:paraId="7B409B9A" w14:textId="77777777">
        <w:tc>
          <w:tcPr>
            <w:tcW w:w="1140" w:type="dxa"/>
            <w:tcBorders>
              <w:top w:val="single" w:color="000000" w:sz="12" w:space="0"/>
            </w:tcBorders>
            <w:shd w:val="clear" w:color="auto" w:fill="auto"/>
          </w:tcPr>
          <w:p w:rsidRPr="0083338B" w:rsidR="0083338B" w:rsidP="004664EE" w:rsidRDefault="0083338B" w14:paraId="39A04100" w14:textId="77777777">
            <w:pPr>
              <w:rPr>
                <w:bCs/>
              </w:rPr>
            </w:pPr>
            <w:r w:rsidRPr="0083338B">
              <w:rPr>
                <w:bCs/>
              </w:rPr>
              <w:t>ARNO4</w:t>
            </w:r>
          </w:p>
        </w:tc>
        <w:tc>
          <w:tcPr>
            <w:tcW w:w="2892" w:type="dxa"/>
            <w:tcBorders>
              <w:top w:val="single" w:color="000000" w:sz="12" w:space="0"/>
            </w:tcBorders>
            <w:shd w:val="clear" w:color="auto" w:fill="auto"/>
          </w:tcPr>
          <w:p w:rsidRPr="0083338B" w:rsidR="0083338B" w:rsidP="004664EE" w:rsidRDefault="0083338B" w14:paraId="53EA6155" w14:textId="77777777">
            <w:r w:rsidRPr="0083338B">
              <w:t>Artemisia nova</w:t>
            </w:r>
          </w:p>
        </w:tc>
        <w:tc>
          <w:tcPr>
            <w:tcW w:w="2520" w:type="dxa"/>
            <w:tcBorders>
              <w:top w:val="single" w:color="000000" w:sz="12" w:space="0"/>
            </w:tcBorders>
            <w:shd w:val="clear" w:color="auto" w:fill="auto"/>
          </w:tcPr>
          <w:p w:rsidRPr="0083338B" w:rsidR="0083338B" w:rsidP="004664EE" w:rsidRDefault="0083338B" w14:paraId="61A4ECE4" w14:textId="77777777">
            <w:r w:rsidRPr="0083338B">
              <w:t>Black sagebrush</w:t>
            </w:r>
          </w:p>
        </w:tc>
        <w:tc>
          <w:tcPr>
            <w:tcW w:w="1956" w:type="dxa"/>
            <w:tcBorders>
              <w:top w:val="single" w:color="000000" w:sz="12" w:space="0"/>
            </w:tcBorders>
            <w:shd w:val="clear" w:color="auto" w:fill="auto"/>
          </w:tcPr>
          <w:p w:rsidRPr="0083338B" w:rsidR="0083338B" w:rsidP="004664EE" w:rsidRDefault="0083338B" w14:paraId="0F20E011" w14:textId="77777777">
            <w:r w:rsidRPr="0083338B">
              <w:t>Upper</w:t>
            </w:r>
          </w:p>
        </w:tc>
      </w:tr>
      <w:tr w:rsidRPr="0083338B" w:rsidR="0083338B" w:rsidTr="0083338B" w14:paraId="00A79381" w14:textId="77777777">
        <w:tc>
          <w:tcPr>
            <w:tcW w:w="1140" w:type="dxa"/>
            <w:shd w:val="clear" w:color="auto" w:fill="auto"/>
          </w:tcPr>
          <w:p w:rsidRPr="0083338B" w:rsidR="0083338B" w:rsidP="004664EE" w:rsidRDefault="0083338B" w14:paraId="789E6252" w14:textId="77777777">
            <w:pPr>
              <w:rPr>
                <w:bCs/>
              </w:rPr>
            </w:pPr>
            <w:r w:rsidRPr="0083338B">
              <w:rPr>
                <w:bCs/>
              </w:rPr>
              <w:t>JUOS</w:t>
            </w:r>
          </w:p>
        </w:tc>
        <w:tc>
          <w:tcPr>
            <w:tcW w:w="2892" w:type="dxa"/>
            <w:shd w:val="clear" w:color="auto" w:fill="auto"/>
          </w:tcPr>
          <w:p w:rsidRPr="0083338B" w:rsidR="0083338B" w:rsidP="004664EE" w:rsidRDefault="0083338B" w14:paraId="6F2EDBE6" w14:textId="77777777">
            <w:r w:rsidRPr="0083338B">
              <w:t>Juniperus osteosperma</w:t>
            </w:r>
          </w:p>
        </w:tc>
        <w:tc>
          <w:tcPr>
            <w:tcW w:w="2520" w:type="dxa"/>
            <w:shd w:val="clear" w:color="auto" w:fill="auto"/>
          </w:tcPr>
          <w:p w:rsidRPr="0083338B" w:rsidR="0083338B" w:rsidP="004664EE" w:rsidRDefault="0083338B" w14:paraId="73B6E6FC" w14:textId="77777777">
            <w:r w:rsidRPr="0083338B">
              <w:t>Utah juniper</w:t>
            </w:r>
          </w:p>
        </w:tc>
        <w:tc>
          <w:tcPr>
            <w:tcW w:w="1956" w:type="dxa"/>
            <w:shd w:val="clear" w:color="auto" w:fill="auto"/>
          </w:tcPr>
          <w:p w:rsidRPr="0083338B" w:rsidR="0083338B" w:rsidP="004664EE" w:rsidRDefault="0083338B" w14:paraId="4AC8490F" w14:textId="77777777">
            <w:r w:rsidRPr="0083338B">
              <w:t>Upper</w:t>
            </w:r>
          </w:p>
        </w:tc>
      </w:tr>
      <w:tr w:rsidRPr="0083338B" w:rsidR="0083338B" w:rsidTr="0083338B" w14:paraId="1FA37E42" w14:textId="77777777">
        <w:tc>
          <w:tcPr>
            <w:tcW w:w="1140" w:type="dxa"/>
            <w:shd w:val="clear" w:color="auto" w:fill="auto"/>
          </w:tcPr>
          <w:p w:rsidRPr="0083338B" w:rsidR="0083338B" w:rsidP="004664EE" w:rsidRDefault="0083338B" w14:paraId="37D2612E" w14:textId="77777777">
            <w:pPr>
              <w:rPr>
                <w:bCs/>
              </w:rPr>
            </w:pPr>
            <w:r w:rsidRPr="0083338B">
              <w:rPr>
                <w:bCs/>
              </w:rPr>
              <w:t>PSSP6</w:t>
            </w:r>
          </w:p>
        </w:tc>
        <w:tc>
          <w:tcPr>
            <w:tcW w:w="2892" w:type="dxa"/>
            <w:shd w:val="clear" w:color="auto" w:fill="auto"/>
          </w:tcPr>
          <w:p w:rsidRPr="0083338B" w:rsidR="0083338B" w:rsidP="004664EE" w:rsidRDefault="0083338B" w14:paraId="1CE6E6B9" w14:textId="77777777">
            <w:r w:rsidRPr="0083338B">
              <w:t>Pseudoroegneria spicata</w:t>
            </w:r>
          </w:p>
        </w:tc>
        <w:tc>
          <w:tcPr>
            <w:tcW w:w="2520" w:type="dxa"/>
            <w:shd w:val="clear" w:color="auto" w:fill="auto"/>
          </w:tcPr>
          <w:p w:rsidRPr="0083338B" w:rsidR="0083338B" w:rsidP="004664EE" w:rsidRDefault="0083338B" w14:paraId="612E114F" w14:textId="77777777">
            <w:r w:rsidRPr="0083338B">
              <w:t>Bluebunch wheatgrass</w:t>
            </w:r>
          </w:p>
        </w:tc>
        <w:tc>
          <w:tcPr>
            <w:tcW w:w="1956" w:type="dxa"/>
            <w:shd w:val="clear" w:color="auto" w:fill="auto"/>
          </w:tcPr>
          <w:p w:rsidRPr="0083338B" w:rsidR="0083338B" w:rsidP="004664EE" w:rsidRDefault="0083338B" w14:paraId="3F5AF631" w14:textId="77777777">
            <w:r w:rsidRPr="0083338B">
              <w:t>Mid-Upper</w:t>
            </w:r>
          </w:p>
        </w:tc>
      </w:tr>
      <w:tr w:rsidRPr="0083338B" w:rsidR="0083338B" w:rsidTr="0083338B" w14:paraId="6E0FBD89" w14:textId="77777777">
        <w:tc>
          <w:tcPr>
            <w:tcW w:w="1140" w:type="dxa"/>
            <w:shd w:val="clear" w:color="auto" w:fill="auto"/>
          </w:tcPr>
          <w:p w:rsidRPr="0083338B" w:rsidR="0083338B" w:rsidP="004664EE" w:rsidRDefault="0083338B" w14:paraId="5E2F7641" w14:textId="77777777">
            <w:pPr>
              <w:rPr>
                <w:bCs/>
              </w:rPr>
            </w:pPr>
            <w:r w:rsidRPr="0083338B">
              <w:rPr>
                <w:bCs/>
              </w:rPr>
              <w:t>ACHY</w:t>
            </w:r>
          </w:p>
        </w:tc>
        <w:tc>
          <w:tcPr>
            <w:tcW w:w="2892" w:type="dxa"/>
            <w:shd w:val="clear" w:color="auto" w:fill="auto"/>
          </w:tcPr>
          <w:p w:rsidRPr="0083338B" w:rsidR="0083338B" w:rsidP="004664EE" w:rsidRDefault="0083338B" w14:paraId="5DD87201" w14:textId="77777777">
            <w:r w:rsidRPr="0083338B">
              <w:t>Achnatherum hymenoides</w:t>
            </w:r>
          </w:p>
        </w:tc>
        <w:tc>
          <w:tcPr>
            <w:tcW w:w="2520" w:type="dxa"/>
            <w:shd w:val="clear" w:color="auto" w:fill="auto"/>
          </w:tcPr>
          <w:p w:rsidRPr="0083338B" w:rsidR="0083338B" w:rsidP="004664EE" w:rsidRDefault="0083338B" w14:paraId="539A7AC3" w14:textId="77777777">
            <w:r w:rsidRPr="0083338B">
              <w:t>Indian ricegrass</w:t>
            </w:r>
          </w:p>
        </w:tc>
        <w:tc>
          <w:tcPr>
            <w:tcW w:w="1956" w:type="dxa"/>
            <w:shd w:val="clear" w:color="auto" w:fill="auto"/>
          </w:tcPr>
          <w:p w:rsidRPr="0083338B" w:rsidR="0083338B" w:rsidP="004664EE" w:rsidRDefault="0083338B" w14:paraId="686461FB" w14:textId="77777777">
            <w:r w:rsidRPr="0083338B">
              <w:t>Mid-Upper</w:t>
            </w:r>
          </w:p>
        </w:tc>
      </w:tr>
    </w:tbl>
    <w:p w:rsidR="0083338B" w:rsidP="0083338B" w:rsidRDefault="0083338B" w14:paraId="6CE72B6D" w14:textId="77777777"/>
    <w:p w:rsidR="0083338B" w:rsidP="0083338B" w:rsidRDefault="0083338B" w14:paraId="7B79DBC5" w14:textId="77777777">
      <w:pPr>
        <w:pStyle w:val="SClassInfoPara"/>
      </w:pPr>
      <w:r>
        <w:t>Description</w:t>
      </w:r>
    </w:p>
    <w:p w:rsidR="0083338B" w:rsidP="0083338B" w:rsidRDefault="0083338B" w14:paraId="0CF1196B" w14:textId="0279135B">
      <w:r>
        <w:t>Late</w:t>
      </w:r>
      <w:r w:rsidR="00B4176E">
        <w:t>-</w:t>
      </w:r>
      <w:r>
        <w:t>seral community with a mixture of herbaceous and shrub vegetation; 10-25% sagebrush canopy cover present</w:t>
      </w:r>
      <w:r w:rsidR="00B4176E">
        <w:t>.</w:t>
      </w:r>
      <w:r>
        <w:t xml:space="preserve"> </w:t>
      </w:r>
      <w:r w:rsidR="00B4176E">
        <w:t>D</w:t>
      </w:r>
      <w:r>
        <w:t xml:space="preserve">ispersed conifer seedlings and saplings established at </w:t>
      </w:r>
      <w:r w:rsidR="00B4176E">
        <w:t xml:space="preserve">&lt;6% </w:t>
      </w:r>
      <w:r>
        <w:t>cover.</w:t>
      </w:r>
      <w:r w:rsidR="0058663B">
        <w:t xml:space="preserve"> </w:t>
      </w:r>
    </w:p>
    <w:p w:rsidR="00785346" w:rsidP="0083338B" w:rsidRDefault="00785346" w14:paraId="618BB5FF" w14:textId="77777777"/>
    <w:p w:rsidR="0083338B" w:rsidP="0083338B" w:rsidRDefault="0083338B" w14:paraId="1868D34C" w14:textId="77777777"/>
    <w:p>
      <w:r>
        <w:rPr>
          <w:i/>
          <w:u w:val="single"/>
        </w:rPr>
        <w:t>Maximum Tree Size Class</w:t>
      </w:r>
      <w:br/>
      <w:r>
        <w:t>Seedling &lt;4.5ft</w:t>
      </w:r>
    </w:p>
    <w:p w:rsidR="0083338B" w:rsidP="0083338B" w:rsidRDefault="0083338B" w14:paraId="087ED1A5" w14:textId="0F9130BE">
      <w:pPr>
        <w:pStyle w:val="InfoPara"/>
        <w:pBdr>
          <w:top w:val="single" w:color="auto" w:sz="4" w:space="1"/>
        </w:pBdr>
      </w:pPr>
      <w:r xmlns:w="http://schemas.openxmlformats.org/wordprocessingml/2006/main">
        <w:t>Class D</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3338B" w:rsidP="0083338B" w:rsidRDefault="0083338B" w14:paraId="403B60B5" w14:textId="77777777"/>
    <w:p w:rsidR="0083338B" w:rsidP="0083338B" w:rsidRDefault="0083338B" w14:paraId="40F9DC2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92"/>
        <w:gridCol w:w="2064"/>
        <w:gridCol w:w="1956"/>
      </w:tblGrid>
      <w:tr w:rsidRPr="0083338B" w:rsidR="0083338B" w:rsidTr="0083338B" w14:paraId="1B5AE98C" w14:textId="77777777">
        <w:tc>
          <w:tcPr>
            <w:tcW w:w="1140" w:type="dxa"/>
            <w:tcBorders>
              <w:top w:val="single" w:color="auto" w:sz="2" w:space="0"/>
              <w:bottom w:val="single" w:color="000000" w:sz="12" w:space="0"/>
            </w:tcBorders>
            <w:shd w:val="clear" w:color="auto" w:fill="auto"/>
          </w:tcPr>
          <w:p w:rsidRPr="0083338B" w:rsidR="0083338B" w:rsidP="004664EE" w:rsidRDefault="0083338B" w14:paraId="4C7F297E" w14:textId="77777777">
            <w:pPr>
              <w:rPr>
                <w:b/>
                <w:bCs/>
              </w:rPr>
            </w:pPr>
            <w:r w:rsidRPr="0083338B">
              <w:rPr>
                <w:b/>
                <w:bCs/>
              </w:rPr>
              <w:t>Symbol</w:t>
            </w:r>
          </w:p>
        </w:tc>
        <w:tc>
          <w:tcPr>
            <w:tcW w:w="2892" w:type="dxa"/>
            <w:tcBorders>
              <w:top w:val="single" w:color="auto" w:sz="2" w:space="0"/>
              <w:bottom w:val="single" w:color="000000" w:sz="12" w:space="0"/>
            </w:tcBorders>
            <w:shd w:val="clear" w:color="auto" w:fill="auto"/>
          </w:tcPr>
          <w:p w:rsidRPr="0083338B" w:rsidR="0083338B" w:rsidP="004664EE" w:rsidRDefault="0083338B" w14:paraId="4567AD80" w14:textId="77777777">
            <w:pPr>
              <w:rPr>
                <w:b/>
                <w:bCs/>
              </w:rPr>
            </w:pPr>
            <w:r w:rsidRPr="0083338B">
              <w:rPr>
                <w:b/>
                <w:bCs/>
              </w:rPr>
              <w:t>Scientific Name</w:t>
            </w:r>
          </w:p>
        </w:tc>
        <w:tc>
          <w:tcPr>
            <w:tcW w:w="2064" w:type="dxa"/>
            <w:tcBorders>
              <w:top w:val="single" w:color="auto" w:sz="2" w:space="0"/>
              <w:bottom w:val="single" w:color="000000" w:sz="12" w:space="0"/>
            </w:tcBorders>
            <w:shd w:val="clear" w:color="auto" w:fill="auto"/>
          </w:tcPr>
          <w:p w:rsidRPr="0083338B" w:rsidR="0083338B" w:rsidP="004664EE" w:rsidRDefault="0083338B" w14:paraId="3577E277" w14:textId="77777777">
            <w:pPr>
              <w:rPr>
                <w:b/>
                <w:bCs/>
              </w:rPr>
            </w:pPr>
            <w:r w:rsidRPr="0083338B">
              <w:rPr>
                <w:b/>
                <w:bCs/>
              </w:rPr>
              <w:t>Common Name</w:t>
            </w:r>
          </w:p>
        </w:tc>
        <w:tc>
          <w:tcPr>
            <w:tcW w:w="1956" w:type="dxa"/>
            <w:tcBorders>
              <w:top w:val="single" w:color="auto" w:sz="2" w:space="0"/>
              <w:bottom w:val="single" w:color="000000" w:sz="12" w:space="0"/>
            </w:tcBorders>
            <w:shd w:val="clear" w:color="auto" w:fill="auto"/>
          </w:tcPr>
          <w:p w:rsidRPr="0083338B" w:rsidR="0083338B" w:rsidP="004664EE" w:rsidRDefault="0083338B" w14:paraId="5337B656" w14:textId="77777777">
            <w:pPr>
              <w:rPr>
                <w:b/>
                <w:bCs/>
              </w:rPr>
            </w:pPr>
            <w:r w:rsidRPr="0083338B">
              <w:rPr>
                <w:b/>
                <w:bCs/>
              </w:rPr>
              <w:t>Canopy Position</w:t>
            </w:r>
          </w:p>
        </w:tc>
      </w:tr>
      <w:tr w:rsidRPr="0083338B" w:rsidR="0083338B" w:rsidTr="0083338B" w14:paraId="3BBAA464" w14:textId="77777777">
        <w:tc>
          <w:tcPr>
            <w:tcW w:w="1140" w:type="dxa"/>
            <w:tcBorders>
              <w:top w:val="single" w:color="000000" w:sz="12" w:space="0"/>
            </w:tcBorders>
            <w:shd w:val="clear" w:color="auto" w:fill="auto"/>
          </w:tcPr>
          <w:p w:rsidRPr="0083338B" w:rsidR="0083338B" w:rsidP="004664EE" w:rsidRDefault="0083338B" w14:paraId="09BE4D58" w14:textId="77777777">
            <w:pPr>
              <w:rPr>
                <w:bCs/>
              </w:rPr>
            </w:pPr>
            <w:r w:rsidRPr="0083338B">
              <w:rPr>
                <w:bCs/>
              </w:rPr>
              <w:t>JUOS</w:t>
            </w:r>
          </w:p>
        </w:tc>
        <w:tc>
          <w:tcPr>
            <w:tcW w:w="2892" w:type="dxa"/>
            <w:tcBorders>
              <w:top w:val="single" w:color="000000" w:sz="12" w:space="0"/>
            </w:tcBorders>
            <w:shd w:val="clear" w:color="auto" w:fill="auto"/>
          </w:tcPr>
          <w:p w:rsidRPr="0083338B" w:rsidR="0083338B" w:rsidP="004664EE" w:rsidRDefault="0083338B" w14:paraId="64A9E642" w14:textId="77777777">
            <w:r w:rsidRPr="0083338B">
              <w:t>Juniperus osteosperma</w:t>
            </w:r>
          </w:p>
        </w:tc>
        <w:tc>
          <w:tcPr>
            <w:tcW w:w="2064" w:type="dxa"/>
            <w:tcBorders>
              <w:top w:val="single" w:color="000000" w:sz="12" w:space="0"/>
            </w:tcBorders>
            <w:shd w:val="clear" w:color="auto" w:fill="auto"/>
          </w:tcPr>
          <w:p w:rsidRPr="0083338B" w:rsidR="0083338B" w:rsidP="004664EE" w:rsidRDefault="0083338B" w14:paraId="64F36224" w14:textId="77777777">
            <w:r w:rsidRPr="0083338B">
              <w:t>Utah juniper</w:t>
            </w:r>
          </w:p>
        </w:tc>
        <w:tc>
          <w:tcPr>
            <w:tcW w:w="1956" w:type="dxa"/>
            <w:tcBorders>
              <w:top w:val="single" w:color="000000" w:sz="12" w:space="0"/>
            </w:tcBorders>
            <w:shd w:val="clear" w:color="auto" w:fill="auto"/>
          </w:tcPr>
          <w:p w:rsidRPr="0083338B" w:rsidR="0083338B" w:rsidP="004664EE" w:rsidRDefault="0083338B" w14:paraId="6808FC0E" w14:textId="77777777">
            <w:r w:rsidRPr="0083338B">
              <w:t>Upper</w:t>
            </w:r>
          </w:p>
        </w:tc>
      </w:tr>
      <w:tr w:rsidRPr="0083338B" w:rsidR="0083338B" w:rsidTr="0083338B" w14:paraId="7B7CA7EE" w14:textId="77777777">
        <w:tc>
          <w:tcPr>
            <w:tcW w:w="1140" w:type="dxa"/>
            <w:shd w:val="clear" w:color="auto" w:fill="auto"/>
          </w:tcPr>
          <w:p w:rsidRPr="0083338B" w:rsidR="0083338B" w:rsidP="004664EE" w:rsidRDefault="0083338B" w14:paraId="02415B1C" w14:textId="77777777">
            <w:pPr>
              <w:rPr>
                <w:bCs/>
              </w:rPr>
            </w:pPr>
            <w:r w:rsidRPr="0083338B">
              <w:rPr>
                <w:bCs/>
              </w:rPr>
              <w:t>PIMO</w:t>
            </w:r>
          </w:p>
        </w:tc>
        <w:tc>
          <w:tcPr>
            <w:tcW w:w="2892" w:type="dxa"/>
            <w:shd w:val="clear" w:color="auto" w:fill="auto"/>
          </w:tcPr>
          <w:p w:rsidRPr="0083338B" w:rsidR="0083338B" w:rsidP="004664EE" w:rsidRDefault="0083338B" w14:paraId="2050FF4A" w14:textId="77777777">
            <w:r w:rsidRPr="0083338B">
              <w:t>Pinus monophylla</w:t>
            </w:r>
          </w:p>
        </w:tc>
        <w:tc>
          <w:tcPr>
            <w:tcW w:w="2064" w:type="dxa"/>
            <w:shd w:val="clear" w:color="auto" w:fill="auto"/>
          </w:tcPr>
          <w:p w:rsidRPr="0083338B" w:rsidR="0083338B" w:rsidP="004664EE" w:rsidRDefault="0083338B" w14:paraId="5E5E839D" w14:textId="77777777">
            <w:r w:rsidRPr="0083338B">
              <w:t>Singleleaf pinyon</w:t>
            </w:r>
          </w:p>
        </w:tc>
        <w:tc>
          <w:tcPr>
            <w:tcW w:w="1956" w:type="dxa"/>
            <w:shd w:val="clear" w:color="auto" w:fill="auto"/>
          </w:tcPr>
          <w:p w:rsidRPr="0083338B" w:rsidR="0083338B" w:rsidP="004664EE" w:rsidRDefault="0083338B" w14:paraId="6AEC04AF" w14:textId="77777777">
            <w:r w:rsidRPr="0083338B">
              <w:t>Upper</w:t>
            </w:r>
          </w:p>
        </w:tc>
      </w:tr>
      <w:tr w:rsidRPr="0083338B" w:rsidR="0083338B" w:rsidTr="0083338B" w14:paraId="4CB428FF" w14:textId="77777777">
        <w:tc>
          <w:tcPr>
            <w:tcW w:w="1140" w:type="dxa"/>
            <w:shd w:val="clear" w:color="auto" w:fill="auto"/>
          </w:tcPr>
          <w:p w:rsidRPr="0083338B" w:rsidR="0083338B" w:rsidP="004664EE" w:rsidRDefault="0083338B" w14:paraId="78434720" w14:textId="77777777">
            <w:pPr>
              <w:rPr>
                <w:bCs/>
              </w:rPr>
            </w:pPr>
            <w:r w:rsidRPr="0083338B">
              <w:rPr>
                <w:bCs/>
              </w:rPr>
              <w:t>ARNO4</w:t>
            </w:r>
          </w:p>
        </w:tc>
        <w:tc>
          <w:tcPr>
            <w:tcW w:w="2892" w:type="dxa"/>
            <w:shd w:val="clear" w:color="auto" w:fill="auto"/>
          </w:tcPr>
          <w:p w:rsidRPr="0083338B" w:rsidR="0083338B" w:rsidP="004664EE" w:rsidRDefault="0083338B" w14:paraId="480C8598" w14:textId="77777777">
            <w:r w:rsidRPr="0083338B">
              <w:t>Artemisia nova</w:t>
            </w:r>
          </w:p>
        </w:tc>
        <w:tc>
          <w:tcPr>
            <w:tcW w:w="2064" w:type="dxa"/>
            <w:shd w:val="clear" w:color="auto" w:fill="auto"/>
          </w:tcPr>
          <w:p w:rsidRPr="0083338B" w:rsidR="0083338B" w:rsidP="004664EE" w:rsidRDefault="0083338B" w14:paraId="236DF282" w14:textId="77777777">
            <w:r w:rsidRPr="0083338B">
              <w:t>Black sagebrush</w:t>
            </w:r>
          </w:p>
        </w:tc>
        <w:tc>
          <w:tcPr>
            <w:tcW w:w="1956" w:type="dxa"/>
            <w:shd w:val="clear" w:color="auto" w:fill="auto"/>
          </w:tcPr>
          <w:p w:rsidRPr="0083338B" w:rsidR="0083338B" w:rsidP="004664EE" w:rsidRDefault="0083338B" w14:paraId="4BFD3A58" w14:textId="77777777">
            <w:r w:rsidRPr="0083338B">
              <w:t>Middle</w:t>
            </w:r>
          </w:p>
        </w:tc>
      </w:tr>
      <w:tr w:rsidRPr="0083338B" w:rsidR="0083338B" w:rsidTr="0083338B" w14:paraId="6085B740" w14:textId="77777777">
        <w:tc>
          <w:tcPr>
            <w:tcW w:w="1140" w:type="dxa"/>
            <w:shd w:val="clear" w:color="auto" w:fill="auto"/>
          </w:tcPr>
          <w:p w:rsidRPr="0083338B" w:rsidR="0083338B" w:rsidP="004664EE" w:rsidRDefault="0083338B" w14:paraId="36958F1C" w14:textId="77777777">
            <w:pPr>
              <w:rPr>
                <w:bCs/>
              </w:rPr>
            </w:pPr>
            <w:r w:rsidRPr="0083338B">
              <w:rPr>
                <w:bCs/>
              </w:rPr>
              <w:t>ACHY</w:t>
            </w:r>
          </w:p>
        </w:tc>
        <w:tc>
          <w:tcPr>
            <w:tcW w:w="2892" w:type="dxa"/>
            <w:shd w:val="clear" w:color="auto" w:fill="auto"/>
          </w:tcPr>
          <w:p w:rsidRPr="0083338B" w:rsidR="0083338B" w:rsidP="004664EE" w:rsidRDefault="0083338B" w14:paraId="22A00229" w14:textId="77777777">
            <w:r w:rsidRPr="0083338B">
              <w:t>Achnatherum hymenoides</w:t>
            </w:r>
          </w:p>
        </w:tc>
        <w:tc>
          <w:tcPr>
            <w:tcW w:w="2064" w:type="dxa"/>
            <w:shd w:val="clear" w:color="auto" w:fill="auto"/>
          </w:tcPr>
          <w:p w:rsidRPr="0083338B" w:rsidR="0083338B" w:rsidP="004664EE" w:rsidRDefault="0083338B" w14:paraId="6F7FA254" w14:textId="77777777">
            <w:r w:rsidRPr="0083338B">
              <w:t>Indian ricegrass</w:t>
            </w:r>
          </w:p>
        </w:tc>
        <w:tc>
          <w:tcPr>
            <w:tcW w:w="1956" w:type="dxa"/>
            <w:shd w:val="clear" w:color="auto" w:fill="auto"/>
          </w:tcPr>
          <w:p w:rsidRPr="0083338B" w:rsidR="0083338B" w:rsidP="004664EE" w:rsidRDefault="0083338B" w14:paraId="0E835CA4" w14:textId="77777777">
            <w:r w:rsidRPr="0083338B">
              <w:t>Lower</w:t>
            </w:r>
          </w:p>
        </w:tc>
      </w:tr>
    </w:tbl>
    <w:p w:rsidR="0083338B" w:rsidP="0083338B" w:rsidRDefault="0083338B" w14:paraId="04D3EA85" w14:textId="77777777"/>
    <w:p w:rsidR="0083338B" w:rsidP="0083338B" w:rsidRDefault="0083338B" w14:paraId="50D8A2BE" w14:textId="77777777">
      <w:pPr>
        <w:pStyle w:val="SClassInfoPara"/>
      </w:pPr>
      <w:r>
        <w:t>Description</w:t>
      </w:r>
    </w:p>
    <w:p w:rsidR="0083338B" w:rsidP="0083338B" w:rsidRDefault="0083338B" w14:paraId="21E8363B" w14:textId="6CCFEFEF">
      <w:r>
        <w:t>Late</w:t>
      </w:r>
      <w:r w:rsidR="00B4176E">
        <w:t>-</w:t>
      </w:r>
      <w:r>
        <w:t>seral community with a closed canopy of conifer trees. The degree of tree canopy closure differs depending on whether it is a low sagebrush (max</w:t>
      </w:r>
      <w:r w:rsidR="00B4176E">
        <w:t>imum,</w:t>
      </w:r>
      <w:r>
        <w:t xml:space="preserve"> 15%) or black sagebrush </w:t>
      </w:r>
      <w:r>
        <w:lastRenderedPageBreak/>
        <w:t>(max</w:t>
      </w:r>
      <w:r w:rsidR="00B4176E">
        <w:t>imum,</w:t>
      </w:r>
      <w:r>
        <w:t xml:space="preserve"> 40%) community. In low sagebrush communities</w:t>
      </w:r>
      <w:r w:rsidR="00B4176E">
        <w:t>,</w:t>
      </w:r>
      <w:r>
        <w:t xml:space="preserve"> a mixture of herbaceous and shrub vegetation with &gt;10% sagebrush canopy cover </w:t>
      </w:r>
      <w:r w:rsidR="00B4176E">
        <w:t xml:space="preserve">is </w:t>
      </w:r>
      <w:r>
        <w:t>still present. In black sagebrush communities</w:t>
      </w:r>
      <w:r w:rsidR="00B4176E">
        <w:t>,</w:t>
      </w:r>
      <w:r>
        <w:t xml:space="preserve"> the herbaceous and shrub component </w:t>
      </w:r>
      <w:r w:rsidR="00B4176E">
        <w:t xml:space="preserve">is </w:t>
      </w:r>
      <w:r>
        <w:t xml:space="preserve">greatly reduced </w:t>
      </w:r>
      <w:r w:rsidR="00692998">
        <w:t>(&lt;1%).</w:t>
      </w:r>
      <w:r>
        <w:t xml:space="preserve"> When </w:t>
      </w:r>
      <w:r w:rsidR="00B4176E">
        <w:t>i</w:t>
      </w:r>
      <w:r>
        <w:t>ps beetle outbreaks occur</w:t>
      </w:r>
      <w:r w:rsidR="00B4176E">
        <w:t>,</w:t>
      </w:r>
      <w:r>
        <w:t xml:space="preserve"> t</w:t>
      </w:r>
      <w:r w:rsidR="007407F3">
        <w:t>he pinyon component is reduced</w:t>
      </w:r>
      <w:r w:rsidR="00B4176E">
        <w:t>.</w:t>
      </w:r>
      <w:r>
        <w:t xml:space="preserve"> </w:t>
      </w:r>
      <w:r w:rsidR="00B4176E">
        <w:t xml:space="preserve">Seventy-five percent of the time, </w:t>
      </w:r>
      <w:r>
        <w:t>thinning is not intense enough to cause a transition</w:t>
      </w:r>
      <w:r w:rsidR="00B4176E">
        <w:t>,</w:t>
      </w:r>
      <w:r>
        <w:t xml:space="preserve"> whereas in 25% of cases</w:t>
      </w:r>
      <w:r w:rsidR="00B4176E">
        <w:t>,</w:t>
      </w:r>
      <w:r>
        <w:t xml:space="preserve"> a transition to </w:t>
      </w:r>
      <w:r w:rsidR="00B4176E">
        <w:t>C</w:t>
      </w:r>
      <w:r>
        <w:t>lass C occur</w:t>
      </w:r>
      <w:r w:rsidR="00B4176E">
        <w:t>s</w:t>
      </w:r>
      <w:r w:rsidR="007407F3">
        <w:t xml:space="preserve">. </w:t>
      </w:r>
      <w:r w:rsidR="00D020B1">
        <w:t>R</w:t>
      </w:r>
      <w:r w:rsidR="007407F3">
        <w:t xml:space="preserve">eplacement </w:t>
      </w:r>
      <w:r w:rsidR="00D020B1">
        <w:t>fire</w:t>
      </w:r>
      <w:r w:rsidR="00B4176E">
        <w:t xml:space="preserve"> is </w:t>
      </w:r>
      <w:r>
        <w:t xml:space="preserve">driven by a greater amount of woody fuel than in previous states. </w:t>
      </w:r>
    </w:p>
    <w:p w:rsidR="0083338B" w:rsidP="0083338B" w:rsidRDefault="0083338B" w14:paraId="64753BCA" w14:textId="77777777"/>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1</w:t>
            </w:r>
          </w:p>
        </w:tc>
        <w:tc>
          <w:p>
            <w:pPr>
              <w:jc w:val="center"/>
            </w:pPr>
            <w:r>
              <w:rPr>
                <w:sz w:val="20"/>
              </w:rPr>
              <w:t>Mid1:OPN</w:t>
            </w:r>
          </w:p>
        </w:tc>
        <w:tc>
          <w:p>
            <w:pPr>
              <w:jc w:val="center"/>
            </w:pPr>
            <w:r>
              <w:rPr>
                <w:sz w:val="20"/>
              </w:rPr>
              <w:t>24</w:t>
            </w:r>
          </w:p>
        </w:tc>
      </w:tr>
      <w:tr>
        <w:tc>
          <w:p>
            <w:pPr>
              <w:jc w:val="center"/>
            </w:pPr>
            <w:r>
              <w:rPr>
                <w:sz w:val="20"/>
              </w:rPr>
              <w:t>Mid1:OPN</w:t>
            </w:r>
          </w:p>
        </w:tc>
        <w:tc>
          <w:p>
            <w:pPr>
              <w:jc w:val="center"/>
            </w:pPr>
            <w:r>
              <w:rPr>
                <w:sz w:val="20"/>
              </w:rPr>
              <w:t>25</w:t>
            </w:r>
          </w:p>
        </w:tc>
        <w:tc>
          <w:p>
            <w:pPr>
              <w:jc w:val="center"/>
            </w:pPr>
            <w:r>
              <w:rPr>
                <w:sz w:val="20"/>
              </w:rPr>
              <w:t>Mid1:OPN</w:t>
            </w:r>
          </w:p>
        </w:tc>
        <w:tc>
          <w:p>
            <w:pPr>
              <w:jc w:val="center"/>
            </w:pPr>
            <w:r>
              <w:rPr>
                <w:sz w:val="20"/>
              </w:rPr>
              <w:t>999</w:t>
            </w:r>
          </w:p>
        </w:tc>
      </w:tr>
      <w:tr>
        <w:tc>
          <w:p>
            <w:pPr>
              <w:jc w:val="center"/>
            </w:pPr>
            <w:r>
              <w:rPr>
                <w:sz w:val="20"/>
              </w:rPr>
              <w:t>Late1:OPN</w:t>
            </w:r>
          </w:p>
        </w:tc>
        <w:tc>
          <w:p>
            <w:pPr>
              <w:jc w:val="center"/>
            </w:pPr>
            <w:r>
              <w:rPr>
                <w:sz w:val="20"/>
              </w:rPr>
              <w:t>120</w:t>
            </w:r>
          </w:p>
        </w:tc>
        <w:tc>
          <w:p>
            <w:pPr>
              <w:jc w:val="center"/>
            </w:pPr>
            <w:r>
              <w:rPr>
                <w:sz w:val="20"/>
              </w:rPr>
              <w:t>Late1:CLS</w:t>
            </w:r>
          </w:p>
        </w:tc>
        <w:tc>
          <w:p>
            <w:pPr>
              <w:jc w:val="center"/>
            </w:pPr>
            <w:r>
              <w:rPr>
                <w:sz w:val="20"/>
              </w:rPr>
              <w:t>194</w:t>
            </w:r>
          </w:p>
        </w:tc>
      </w:tr>
      <w:tr>
        <w:tc>
          <w:p>
            <w:pPr>
              <w:jc w:val="center"/>
            </w:pPr>
            <w:r>
              <w:rPr>
                <w:sz w:val="20"/>
              </w:rPr>
              <w:t>Late1:CLS</w:t>
            </w:r>
          </w:p>
        </w:tc>
        <w:tc>
          <w:p>
            <w:pPr>
              <w:jc w:val="center"/>
            </w:pPr>
            <w:r>
              <w:rPr>
                <w:sz w:val="20"/>
              </w:rPr>
              <w:t>195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120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0.0077</w:t>
            </w:r>
          </w:p>
        </w:tc>
        <w:tc>
          <w:p>
            <w:pPr>
              <w:jc w:val="center"/>
            </w:pPr>
            <w:r>
              <w:rPr>
                <w:sz w:val="20"/>
              </w:rPr>
              <w:t>130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0.017</w:t>
            </w:r>
          </w:p>
        </w:tc>
        <w:tc>
          <w:p>
            <w:pPr>
              <w:jc w:val="center"/>
            </w:pPr>
            <w:r>
              <w:rPr>
                <w:sz w:val="20"/>
              </w:rPr>
              <w:t>59</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0.0043</w:t>
            </w:r>
          </w:p>
        </w:tc>
        <w:tc>
          <w:p>
            <w:pPr>
              <w:jc w:val="center"/>
            </w:pPr>
            <w:r>
              <w:rPr>
                <w:sz w:val="20"/>
              </w:rPr>
              <w:t>233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0.0128</w:t>
            </w:r>
          </w:p>
        </w:tc>
        <w:tc>
          <w:p>
            <w:pPr>
              <w:jc w:val="center"/>
            </w:pPr>
            <w:r>
              <w:rPr>
                <w:sz w:val="20"/>
              </w:rPr>
              <w:t>78</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3338B" w:rsidP="0083338B" w:rsidRDefault="0083338B" w14:paraId="552CED43" w14:textId="77777777">
      <w:r>
        <w:t>Blackburn, W.H. and P.T. Tueller. 1970. Pinyon and juniper invasion in black sagebrush communities in east-central Nevada. Ecology 51(5): 841-848.</w:t>
      </w:r>
    </w:p>
    <w:p w:rsidR="0083338B" w:rsidP="0083338B" w:rsidRDefault="0083338B" w14:paraId="37970340" w14:textId="7D5C709A"/>
    <w:p w:rsidR="000E792A" w:rsidP="0083338B" w:rsidRDefault="000E792A" w14:paraId="5E58C5F2" w14:textId="4277F50C">
      <w:r>
        <w:t>Fryer, Janet L. 2009. Artemisia nova. In: Fire Effects Information System, [Online]. U.S. Department of Agriculture, Forest Service, Rocky Mountain Research Station, Fire Sciences Laboratory (Producer). Available: http://www.fs.fed.us/database/feis/plants/shrub/artnov/all.html [ 2017, August 31].</w:t>
      </w:r>
    </w:p>
    <w:p w:rsidR="000E792A" w:rsidP="0083338B" w:rsidRDefault="000E792A" w14:paraId="0F009777" w14:textId="77777777"/>
    <w:p w:rsidR="0083338B" w:rsidP="0083338B" w:rsidRDefault="0083338B" w14:paraId="3764805F" w14:textId="77777777">
      <w:r>
        <w:t>NatureServe. 2007. International Ecological Classification Standard: Terrestrial Ecological Classifications. NatureServe Central Databases. Arlington, VA. Data current as of 10 February 2007.</w:t>
      </w:r>
    </w:p>
    <w:p w:rsidR="0083338B" w:rsidP="0083338B" w:rsidRDefault="0083338B" w14:paraId="259D995A" w14:textId="77777777"/>
    <w:p w:rsidR="0083338B" w:rsidP="0083338B" w:rsidRDefault="0083338B" w14:paraId="2A10C732" w14:textId="0F18CFD0">
      <w:r>
        <w:t xml:space="preserve">Ratzlaff, T.D. and J.E. Anderson. 1995. Vegetal recovery following wildfire in seeded and unseeded sagebrush steppe. Journal of Range </w:t>
      </w:r>
      <w:r w:rsidR="00883127">
        <w:t>Management</w:t>
      </w:r>
      <w:r>
        <w:t xml:space="preserve"> 48: 386-391.</w:t>
      </w:r>
    </w:p>
    <w:p w:rsidR="0083338B" w:rsidP="0083338B" w:rsidRDefault="0083338B" w14:paraId="60B6972A" w14:textId="77777777"/>
    <w:p w:rsidR="0083338B" w:rsidP="0083338B" w:rsidRDefault="0083338B" w14:paraId="57D20378" w14:textId="77777777">
      <w:r>
        <w:t>USDA-NRCS 2003. Ecological site descriptions for Nevada. Technical Guide Section IIE. MLRAs 28B, 28A, 29, 25, 24, 23. Available online: http://esis.sc.egov.usda.gov/Welcome/pgESDWelcome.aspx.</w:t>
      </w:r>
    </w:p>
    <w:p w:rsidR="0083338B" w:rsidP="0083338B" w:rsidRDefault="0083338B" w14:paraId="2EDBEAF0" w14:textId="77777777"/>
    <w:p w:rsidR="0083338B" w:rsidP="0083338B" w:rsidRDefault="0083338B" w14:paraId="45D0B295" w14:textId="45E91B41">
      <w:r>
        <w:t>Young, J.A. and D.E. Palmquist. 1992. Plant age/size distributions in black sagebrush (Artemisa nova): effects on community structure. Great Basin Naturalist 52(4): 313-320.</w:t>
      </w:r>
    </w:p>
    <w:p w:rsidR="0083338B" w:rsidP="0083338B" w:rsidRDefault="0083338B" w14:paraId="725FDD36" w14:textId="77777777"/>
    <w:p w:rsidR="0083338B" w:rsidP="0083338B" w:rsidRDefault="0083338B" w14:paraId="62B64DB6" w14:textId="77777777">
      <w:r>
        <w:t>Zamora, B. and P.T. Tueller. 1973. Artemisia arbuscula, A. longiloba, and A. nova habitat types in northern Nevada. Great Basin Naturalist 33: 225-242.</w:t>
      </w:r>
    </w:p>
    <w:p w:rsidRPr="00A43E41" w:rsidR="004D5F12" w:rsidP="0083338B" w:rsidRDefault="004D5F12" w14:paraId="06D02AF1"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27ED3" w14:textId="77777777" w:rsidR="00B34D35" w:rsidRDefault="00B34D35">
      <w:r>
        <w:separator/>
      </w:r>
    </w:p>
  </w:endnote>
  <w:endnote w:type="continuationSeparator" w:id="0">
    <w:p w14:paraId="601C62FF" w14:textId="77777777" w:rsidR="00B34D35" w:rsidRDefault="00B34D35">
      <w:r>
        <w:continuationSeparator/>
      </w:r>
    </w:p>
  </w:endnote>
  <w:endnote w:type="continuationNotice" w:id="1">
    <w:p w14:paraId="1E12C96E" w14:textId="77777777" w:rsidR="00B34D35" w:rsidRDefault="00B34D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00A26" w14:textId="77777777" w:rsidR="000E792A" w:rsidRDefault="000E792A" w:rsidP="0083338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D8C64" w14:textId="77777777" w:rsidR="00B34D35" w:rsidRDefault="00B34D35">
      <w:r>
        <w:separator/>
      </w:r>
    </w:p>
  </w:footnote>
  <w:footnote w:type="continuationSeparator" w:id="0">
    <w:p w14:paraId="0EF4433A" w14:textId="77777777" w:rsidR="00B34D35" w:rsidRDefault="00B34D35">
      <w:r>
        <w:continuationSeparator/>
      </w:r>
    </w:p>
  </w:footnote>
  <w:footnote w:type="continuationNotice" w:id="1">
    <w:p w14:paraId="2DBFA9E3" w14:textId="77777777" w:rsidR="00B34D35" w:rsidRDefault="00B34D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34C00" w14:textId="77777777" w:rsidR="000E792A" w:rsidRDefault="000E792A" w:rsidP="0083338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38B"/>
    <w:rsid w:val="000037B3"/>
    <w:rsid w:val="00004505"/>
    <w:rsid w:val="00005947"/>
    <w:rsid w:val="00006AF9"/>
    <w:rsid w:val="00007DAF"/>
    <w:rsid w:val="000103AE"/>
    <w:rsid w:val="00013BD4"/>
    <w:rsid w:val="0001622F"/>
    <w:rsid w:val="00017E5D"/>
    <w:rsid w:val="000212C7"/>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C"/>
    <w:rsid w:val="00072EFC"/>
    <w:rsid w:val="00073FB5"/>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792A"/>
    <w:rsid w:val="000F009F"/>
    <w:rsid w:val="000F031B"/>
    <w:rsid w:val="000F0511"/>
    <w:rsid w:val="000F0FE2"/>
    <w:rsid w:val="000F2000"/>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92CA3"/>
    <w:rsid w:val="001A0625"/>
    <w:rsid w:val="001A09C3"/>
    <w:rsid w:val="001A24C2"/>
    <w:rsid w:val="001A51CC"/>
    <w:rsid w:val="001A603B"/>
    <w:rsid w:val="001B1731"/>
    <w:rsid w:val="001B2F9C"/>
    <w:rsid w:val="001B68A1"/>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44AD"/>
    <w:rsid w:val="002C64B0"/>
    <w:rsid w:val="002D3EB3"/>
    <w:rsid w:val="002D418E"/>
    <w:rsid w:val="002D49EF"/>
    <w:rsid w:val="002D6F88"/>
    <w:rsid w:val="002E3E06"/>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51B09"/>
    <w:rsid w:val="0036004A"/>
    <w:rsid w:val="003616F2"/>
    <w:rsid w:val="00362A51"/>
    <w:rsid w:val="00363EEA"/>
    <w:rsid w:val="0036479D"/>
    <w:rsid w:val="0036554D"/>
    <w:rsid w:val="003670EA"/>
    <w:rsid w:val="00367591"/>
    <w:rsid w:val="003706C4"/>
    <w:rsid w:val="0037120A"/>
    <w:rsid w:val="003740C2"/>
    <w:rsid w:val="003866DA"/>
    <w:rsid w:val="003A1EBD"/>
    <w:rsid w:val="003A3976"/>
    <w:rsid w:val="003A6CBB"/>
    <w:rsid w:val="003B5977"/>
    <w:rsid w:val="003B7824"/>
    <w:rsid w:val="003C31B3"/>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465F"/>
    <w:rsid w:val="004052F1"/>
    <w:rsid w:val="00410ADE"/>
    <w:rsid w:val="00412807"/>
    <w:rsid w:val="00412D14"/>
    <w:rsid w:val="00413292"/>
    <w:rsid w:val="00414CF5"/>
    <w:rsid w:val="004243CD"/>
    <w:rsid w:val="00430C3B"/>
    <w:rsid w:val="00432615"/>
    <w:rsid w:val="0043263E"/>
    <w:rsid w:val="00432E5B"/>
    <w:rsid w:val="00433210"/>
    <w:rsid w:val="00437774"/>
    <w:rsid w:val="00437C6B"/>
    <w:rsid w:val="00441B50"/>
    <w:rsid w:val="00444814"/>
    <w:rsid w:val="00447825"/>
    <w:rsid w:val="0045006E"/>
    <w:rsid w:val="00453438"/>
    <w:rsid w:val="00457B5F"/>
    <w:rsid w:val="0046198B"/>
    <w:rsid w:val="00462810"/>
    <w:rsid w:val="00462F89"/>
    <w:rsid w:val="00464BB8"/>
    <w:rsid w:val="00465533"/>
    <w:rsid w:val="004664EE"/>
    <w:rsid w:val="004668C2"/>
    <w:rsid w:val="0047010D"/>
    <w:rsid w:val="004718EA"/>
    <w:rsid w:val="004830F3"/>
    <w:rsid w:val="00483BFE"/>
    <w:rsid w:val="00487EA0"/>
    <w:rsid w:val="004921EE"/>
    <w:rsid w:val="004928A6"/>
    <w:rsid w:val="004A6CE5"/>
    <w:rsid w:val="004A73BB"/>
    <w:rsid w:val="004B0A93"/>
    <w:rsid w:val="004B3810"/>
    <w:rsid w:val="004B44AA"/>
    <w:rsid w:val="004B661D"/>
    <w:rsid w:val="004B779E"/>
    <w:rsid w:val="004C6FD4"/>
    <w:rsid w:val="004D49FB"/>
    <w:rsid w:val="004D5F12"/>
    <w:rsid w:val="004D6AB6"/>
    <w:rsid w:val="004E17C0"/>
    <w:rsid w:val="004E3BA6"/>
    <w:rsid w:val="004E3E3E"/>
    <w:rsid w:val="004E4A2B"/>
    <w:rsid w:val="004E667C"/>
    <w:rsid w:val="004E7F3B"/>
    <w:rsid w:val="004F1BBF"/>
    <w:rsid w:val="004F20C6"/>
    <w:rsid w:val="004F510A"/>
    <w:rsid w:val="004F5DE6"/>
    <w:rsid w:val="00503E44"/>
    <w:rsid w:val="005071BC"/>
    <w:rsid w:val="005073AE"/>
    <w:rsid w:val="0051094E"/>
    <w:rsid w:val="00511556"/>
    <w:rsid w:val="00512636"/>
    <w:rsid w:val="0051392A"/>
    <w:rsid w:val="00516053"/>
    <w:rsid w:val="00516DBB"/>
    <w:rsid w:val="00522705"/>
    <w:rsid w:val="00522769"/>
    <w:rsid w:val="00522DA8"/>
    <w:rsid w:val="00531069"/>
    <w:rsid w:val="00531D5A"/>
    <w:rsid w:val="00534E2F"/>
    <w:rsid w:val="00544162"/>
    <w:rsid w:val="00546B88"/>
    <w:rsid w:val="00552353"/>
    <w:rsid w:val="00552518"/>
    <w:rsid w:val="00554272"/>
    <w:rsid w:val="00555953"/>
    <w:rsid w:val="00555A6B"/>
    <w:rsid w:val="005563FC"/>
    <w:rsid w:val="00560E93"/>
    <w:rsid w:val="00572597"/>
    <w:rsid w:val="00573898"/>
    <w:rsid w:val="00573E56"/>
    <w:rsid w:val="00573F86"/>
    <w:rsid w:val="005747FE"/>
    <w:rsid w:val="00580C48"/>
    <w:rsid w:val="00581C1D"/>
    <w:rsid w:val="00584966"/>
    <w:rsid w:val="00586156"/>
    <w:rsid w:val="0058663B"/>
    <w:rsid w:val="0058708F"/>
    <w:rsid w:val="00587A2E"/>
    <w:rsid w:val="00593242"/>
    <w:rsid w:val="00595B57"/>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45277"/>
    <w:rsid w:val="006476CA"/>
    <w:rsid w:val="00650861"/>
    <w:rsid w:val="00654174"/>
    <w:rsid w:val="00657F3E"/>
    <w:rsid w:val="00662B2A"/>
    <w:rsid w:val="00672551"/>
    <w:rsid w:val="00674B3C"/>
    <w:rsid w:val="00683368"/>
    <w:rsid w:val="006909B7"/>
    <w:rsid w:val="00691641"/>
    <w:rsid w:val="00691C3A"/>
    <w:rsid w:val="0069282B"/>
    <w:rsid w:val="00692998"/>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0FB"/>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07F3"/>
    <w:rsid w:val="00741BE5"/>
    <w:rsid w:val="00745D2F"/>
    <w:rsid w:val="007512C5"/>
    <w:rsid w:val="00751DBE"/>
    <w:rsid w:val="00754965"/>
    <w:rsid w:val="0075574E"/>
    <w:rsid w:val="00760203"/>
    <w:rsid w:val="00760977"/>
    <w:rsid w:val="00763504"/>
    <w:rsid w:val="00766A66"/>
    <w:rsid w:val="00767EBB"/>
    <w:rsid w:val="007713F8"/>
    <w:rsid w:val="007735F8"/>
    <w:rsid w:val="007742B4"/>
    <w:rsid w:val="00785346"/>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079C"/>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0A75"/>
    <w:rsid w:val="008317C0"/>
    <w:rsid w:val="008327C1"/>
    <w:rsid w:val="0083338B"/>
    <w:rsid w:val="0083523E"/>
    <w:rsid w:val="008450B0"/>
    <w:rsid w:val="00845531"/>
    <w:rsid w:val="00847DC8"/>
    <w:rsid w:val="0085326E"/>
    <w:rsid w:val="00857297"/>
    <w:rsid w:val="008610DF"/>
    <w:rsid w:val="00863049"/>
    <w:rsid w:val="00863FCD"/>
    <w:rsid w:val="00864C8C"/>
    <w:rsid w:val="008658E9"/>
    <w:rsid w:val="0086611D"/>
    <w:rsid w:val="0086782E"/>
    <w:rsid w:val="00867BEE"/>
    <w:rsid w:val="00880246"/>
    <w:rsid w:val="00883127"/>
    <w:rsid w:val="0088604E"/>
    <w:rsid w:val="00886487"/>
    <w:rsid w:val="00887FAA"/>
    <w:rsid w:val="008959BF"/>
    <w:rsid w:val="008A121D"/>
    <w:rsid w:val="008A1D1B"/>
    <w:rsid w:val="008A1F68"/>
    <w:rsid w:val="008A5D5D"/>
    <w:rsid w:val="008A7309"/>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385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47B88"/>
    <w:rsid w:val="00953881"/>
    <w:rsid w:val="00955A66"/>
    <w:rsid w:val="00956116"/>
    <w:rsid w:val="00960066"/>
    <w:rsid w:val="009600A0"/>
    <w:rsid w:val="00960124"/>
    <w:rsid w:val="0096072E"/>
    <w:rsid w:val="009611AB"/>
    <w:rsid w:val="00961968"/>
    <w:rsid w:val="0096336D"/>
    <w:rsid w:val="00964894"/>
    <w:rsid w:val="00967C07"/>
    <w:rsid w:val="009778D2"/>
    <w:rsid w:val="00977C60"/>
    <w:rsid w:val="00980247"/>
    <w:rsid w:val="009819B9"/>
    <w:rsid w:val="00982A61"/>
    <w:rsid w:val="00990620"/>
    <w:rsid w:val="0099199D"/>
    <w:rsid w:val="009919BB"/>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1485"/>
    <w:rsid w:val="009E621C"/>
    <w:rsid w:val="009F01E8"/>
    <w:rsid w:val="009F25DF"/>
    <w:rsid w:val="009F31F9"/>
    <w:rsid w:val="009F3BAE"/>
    <w:rsid w:val="009F4101"/>
    <w:rsid w:val="009F5AD6"/>
    <w:rsid w:val="00A055FD"/>
    <w:rsid w:val="00A10FBA"/>
    <w:rsid w:val="00A140AF"/>
    <w:rsid w:val="00A15139"/>
    <w:rsid w:val="00A156B7"/>
    <w:rsid w:val="00A247B9"/>
    <w:rsid w:val="00A314F0"/>
    <w:rsid w:val="00A339E1"/>
    <w:rsid w:val="00A3657F"/>
    <w:rsid w:val="00A43E41"/>
    <w:rsid w:val="00A44540"/>
    <w:rsid w:val="00A44EF7"/>
    <w:rsid w:val="00A477A0"/>
    <w:rsid w:val="00A50EA6"/>
    <w:rsid w:val="00A56C94"/>
    <w:rsid w:val="00A579D2"/>
    <w:rsid w:val="00A57A9D"/>
    <w:rsid w:val="00A66D39"/>
    <w:rsid w:val="00A7108F"/>
    <w:rsid w:val="00A7285D"/>
    <w:rsid w:val="00A74430"/>
    <w:rsid w:val="00A8139F"/>
    <w:rsid w:val="00A8314F"/>
    <w:rsid w:val="00A87C35"/>
    <w:rsid w:val="00A9365B"/>
    <w:rsid w:val="00AA0869"/>
    <w:rsid w:val="00AA4842"/>
    <w:rsid w:val="00AB2AB3"/>
    <w:rsid w:val="00AB49B1"/>
    <w:rsid w:val="00AB639F"/>
    <w:rsid w:val="00AB72F6"/>
    <w:rsid w:val="00AC2198"/>
    <w:rsid w:val="00AC3BC0"/>
    <w:rsid w:val="00AC778A"/>
    <w:rsid w:val="00AD0A16"/>
    <w:rsid w:val="00AD207D"/>
    <w:rsid w:val="00AE18EA"/>
    <w:rsid w:val="00AE4087"/>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35"/>
    <w:rsid w:val="00B34DC5"/>
    <w:rsid w:val="00B4176E"/>
    <w:rsid w:val="00B45186"/>
    <w:rsid w:val="00B47958"/>
    <w:rsid w:val="00B50030"/>
    <w:rsid w:val="00B528E3"/>
    <w:rsid w:val="00B52B2F"/>
    <w:rsid w:val="00B55CB2"/>
    <w:rsid w:val="00B602C7"/>
    <w:rsid w:val="00B650FF"/>
    <w:rsid w:val="00B65E53"/>
    <w:rsid w:val="00B6691F"/>
    <w:rsid w:val="00B67687"/>
    <w:rsid w:val="00B71232"/>
    <w:rsid w:val="00B740A1"/>
    <w:rsid w:val="00B743AB"/>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D7E82"/>
    <w:rsid w:val="00BE18D7"/>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557B"/>
    <w:rsid w:val="00C56A9B"/>
    <w:rsid w:val="00C6232A"/>
    <w:rsid w:val="00C7198A"/>
    <w:rsid w:val="00C71E3B"/>
    <w:rsid w:val="00C72A33"/>
    <w:rsid w:val="00C73E35"/>
    <w:rsid w:val="00C74170"/>
    <w:rsid w:val="00C75A9F"/>
    <w:rsid w:val="00C765A8"/>
    <w:rsid w:val="00C77F6E"/>
    <w:rsid w:val="00C80F7B"/>
    <w:rsid w:val="00C82B04"/>
    <w:rsid w:val="00C868D3"/>
    <w:rsid w:val="00C87922"/>
    <w:rsid w:val="00C908F2"/>
    <w:rsid w:val="00C90E95"/>
    <w:rsid w:val="00C92EFC"/>
    <w:rsid w:val="00C95F45"/>
    <w:rsid w:val="00CA1B63"/>
    <w:rsid w:val="00CA2C4F"/>
    <w:rsid w:val="00CA2D4E"/>
    <w:rsid w:val="00CA5857"/>
    <w:rsid w:val="00CB0E67"/>
    <w:rsid w:val="00CB5DAC"/>
    <w:rsid w:val="00CB6E9B"/>
    <w:rsid w:val="00CC65D7"/>
    <w:rsid w:val="00CE6402"/>
    <w:rsid w:val="00CF08DC"/>
    <w:rsid w:val="00CF326D"/>
    <w:rsid w:val="00CF5B29"/>
    <w:rsid w:val="00CF6B40"/>
    <w:rsid w:val="00CF7A47"/>
    <w:rsid w:val="00D020B1"/>
    <w:rsid w:val="00D04D5D"/>
    <w:rsid w:val="00D05518"/>
    <w:rsid w:val="00D0641F"/>
    <w:rsid w:val="00D1051B"/>
    <w:rsid w:val="00D111B5"/>
    <w:rsid w:val="00D12502"/>
    <w:rsid w:val="00D21167"/>
    <w:rsid w:val="00D217E2"/>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778B1"/>
    <w:rsid w:val="00D803B1"/>
    <w:rsid w:val="00D81349"/>
    <w:rsid w:val="00D82A53"/>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1B28"/>
    <w:rsid w:val="00DF26C6"/>
    <w:rsid w:val="00DF4BEF"/>
    <w:rsid w:val="00DF7C21"/>
    <w:rsid w:val="00E01EC8"/>
    <w:rsid w:val="00E02CF7"/>
    <w:rsid w:val="00E06044"/>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77F24"/>
    <w:rsid w:val="00E83022"/>
    <w:rsid w:val="00E86BED"/>
    <w:rsid w:val="00E9262C"/>
    <w:rsid w:val="00E94483"/>
    <w:rsid w:val="00E97299"/>
    <w:rsid w:val="00EA1BCB"/>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65AFF"/>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3390"/>
    <w:rsid w:val="00FA62AE"/>
    <w:rsid w:val="00FB6F84"/>
    <w:rsid w:val="00FB7ABC"/>
    <w:rsid w:val="00FB7AF8"/>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1563A8"/>
  <w15:docId w15:val="{BBC4F361-32C4-4165-8244-30734C85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F3853"/>
    <w:rPr>
      <w:rFonts w:ascii="Tahoma" w:hAnsi="Tahoma" w:cs="Tahoma"/>
      <w:sz w:val="16"/>
      <w:szCs w:val="16"/>
    </w:rPr>
  </w:style>
  <w:style w:type="character" w:customStyle="1" w:styleId="BalloonTextChar">
    <w:name w:val="Balloon Text Char"/>
    <w:basedOn w:val="DefaultParagraphFont"/>
    <w:link w:val="BalloonText"/>
    <w:uiPriority w:val="99"/>
    <w:semiHidden/>
    <w:rsid w:val="008F3853"/>
    <w:rPr>
      <w:rFonts w:ascii="Tahoma" w:hAnsi="Tahoma" w:cs="Tahoma"/>
      <w:sz w:val="16"/>
      <w:szCs w:val="16"/>
    </w:rPr>
  </w:style>
  <w:style w:type="character" w:styleId="Hyperlink">
    <w:name w:val="Hyperlink"/>
    <w:basedOn w:val="DefaultParagraphFont"/>
    <w:unhideWhenUsed/>
    <w:rsid w:val="008F3853"/>
    <w:rPr>
      <w:color w:val="0000FF" w:themeColor="hyperlink"/>
      <w:u w:val="single"/>
    </w:rPr>
  </w:style>
  <w:style w:type="character" w:styleId="CommentReference">
    <w:name w:val="annotation reference"/>
    <w:basedOn w:val="DefaultParagraphFont"/>
    <w:uiPriority w:val="99"/>
    <w:semiHidden/>
    <w:unhideWhenUsed/>
    <w:rsid w:val="007407F3"/>
    <w:rPr>
      <w:sz w:val="16"/>
      <w:szCs w:val="16"/>
    </w:rPr>
  </w:style>
  <w:style w:type="paragraph" w:styleId="CommentText">
    <w:name w:val="annotation text"/>
    <w:basedOn w:val="Normal"/>
    <w:link w:val="CommentTextChar"/>
    <w:uiPriority w:val="99"/>
    <w:semiHidden/>
    <w:unhideWhenUsed/>
    <w:rsid w:val="007407F3"/>
    <w:rPr>
      <w:sz w:val="20"/>
      <w:szCs w:val="20"/>
    </w:rPr>
  </w:style>
  <w:style w:type="character" w:customStyle="1" w:styleId="CommentTextChar">
    <w:name w:val="Comment Text Char"/>
    <w:basedOn w:val="DefaultParagraphFont"/>
    <w:link w:val="CommentText"/>
    <w:uiPriority w:val="99"/>
    <w:semiHidden/>
    <w:rsid w:val="007407F3"/>
  </w:style>
  <w:style w:type="paragraph" w:styleId="CommentSubject">
    <w:name w:val="annotation subject"/>
    <w:basedOn w:val="CommentText"/>
    <w:next w:val="CommentText"/>
    <w:link w:val="CommentSubjectChar"/>
    <w:uiPriority w:val="99"/>
    <w:semiHidden/>
    <w:unhideWhenUsed/>
    <w:rsid w:val="007407F3"/>
    <w:rPr>
      <w:b/>
      <w:bCs/>
    </w:rPr>
  </w:style>
  <w:style w:type="character" w:customStyle="1" w:styleId="CommentSubjectChar">
    <w:name w:val="Comment Subject Char"/>
    <w:basedOn w:val="CommentTextChar"/>
    <w:link w:val="CommentSubject"/>
    <w:uiPriority w:val="99"/>
    <w:semiHidden/>
    <w:rsid w:val="007407F3"/>
    <w:rPr>
      <w:b/>
      <w:bCs/>
    </w:rPr>
  </w:style>
  <w:style w:type="paragraph" w:styleId="ListParagraph">
    <w:name w:val="List Paragraph"/>
    <w:basedOn w:val="Normal"/>
    <w:uiPriority w:val="34"/>
    <w:qFormat/>
    <w:rsid w:val="00483BFE"/>
    <w:pPr>
      <w:ind w:left="720"/>
    </w:pPr>
    <w:rPr>
      <w:rFonts w:ascii="Calibri" w:eastAsiaTheme="minorHAnsi" w:hAnsi="Calibri"/>
      <w:sz w:val="22"/>
      <w:szCs w:val="22"/>
    </w:rPr>
  </w:style>
  <w:style w:type="paragraph" w:styleId="Revision">
    <w:name w:val="Revision"/>
    <w:hidden/>
    <w:uiPriority w:val="99"/>
    <w:semiHidden/>
    <w:rsid w:val="002E3E0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53824">
      <w:bodyDiv w:val="1"/>
      <w:marLeft w:val="0"/>
      <w:marRight w:val="0"/>
      <w:marTop w:val="0"/>
      <w:marBottom w:val="0"/>
      <w:divBdr>
        <w:top w:val="none" w:sz="0" w:space="0" w:color="auto"/>
        <w:left w:val="none" w:sz="0" w:space="0" w:color="auto"/>
        <w:bottom w:val="none" w:sz="0" w:space="0" w:color="auto"/>
        <w:right w:val="none" w:sz="0" w:space="0" w:color="auto"/>
      </w:divBdr>
    </w:div>
    <w:div w:id="183060244">
      <w:bodyDiv w:val="1"/>
      <w:marLeft w:val="0"/>
      <w:marRight w:val="0"/>
      <w:marTop w:val="0"/>
      <w:marBottom w:val="0"/>
      <w:divBdr>
        <w:top w:val="none" w:sz="0" w:space="0" w:color="auto"/>
        <w:left w:val="none" w:sz="0" w:space="0" w:color="auto"/>
        <w:bottom w:val="none" w:sz="0" w:space="0" w:color="auto"/>
        <w:right w:val="none" w:sz="0" w:space="0" w:color="auto"/>
      </w:divBdr>
    </w:div>
    <w:div w:id="157924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schmidt@tn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3</cp:revision>
  <cp:lastPrinted>2014-08-21T14:04:00Z</cp:lastPrinted>
  <dcterms:created xsi:type="dcterms:W3CDTF">2017-10-05T20:12:00Z</dcterms:created>
  <dcterms:modified xsi:type="dcterms:W3CDTF">2018-06-14T13:15:00Z</dcterms:modified>
</cp:coreProperties>
</file>