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547" w:rsidP="00B61547" w:rsidRDefault="00B61547">
      <w:pPr>
        <w:pStyle w:val="BpSTitle"/>
      </w:pPr>
      <w:r>
        <w:t>14950</w:t>
      </w:r>
    </w:p>
    <w:p w:rsidR="00B61547" w:rsidP="00B61547" w:rsidRDefault="00B61547">
      <w:pPr>
        <w:pStyle w:val="BpSTitle"/>
      </w:pPr>
      <w:r>
        <w:t xml:space="preserve">Western Great Plains </w:t>
      </w:r>
      <w:proofErr w:type="spellStart"/>
      <w:r>
        <w:t>Depressional</w:t>
      </w:r>
      <w:proofErr w:type="spellEnd"/>
      <w:r>
        <w:t xml:space="preserve"> Wetland Systems</w:t>
      </w:r>
    </w:p>
    <w:p w:rsidR="00B61547" w:rsidP="00B61547" w:rsidRDefault="00B61547">
      <w:r>
        <w:t xmlns:w="http://schemas.openxmlformats.org/wordprocessingml/2006/main">BpS Model/Description Version: Aug. 2020</w:t>
      </w:r>
      <w:r>
        <w:tab/>
      </w:r>
      <w:r>
        <w:tab/>
      </w:r>
      <w:r>
        <w:tab/>
      </w:r>
      <w:r>
        <w:tab/>
      </w:r>
      <w:r>
        <w:tab/>
      </w:r>
      <w:r>
        <w:tab/>
      </w:r>
      <w:r>
        <w:tab/>
      </w:r>
    </w:p>
    <w:p w:rsidR="00B61547" w:rsidP="00B61547" w:rsidRDefault="00EC43A4">
      <w:r>
        <w:tab/>
      </w:r>
      <w:r>
        <w:tab/>
      </w:r>
      <w:r>
        <w:tab/>
      </w:r>
      <w:r>
        <w:tab/>
      </w:r>
      <w:r>
        <w:tab/>
      </w:r>
      <w:r>
        <w:tab/>
      </w:r>
      <w:r>
        <w:tab/>
      </w:r>
      <w:r>
        <w:tab/>
      </w:r>
      <w:r>
        <w:tab/>
      </w:r>
      <w:r>
        <w:tab/>
        <w:t>Update: 6/22/2018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60"/>
        <w:gridCol w:w="2208"/>
        <w:gridCol w:w="1572"/>
        <w:gridCol w:w="1944"/>
      </w:tblGrid>
      <w:tr w:rsidRPr="00B61547" w:rsidR="00B61547" w:rsidTr="00B61547">
        <w:tc>
          <w:tcPr>
            <w:tcW w:w="1860" w:type="dxa"/>
            <w:tcBorders>
              <w:top w:val="single" w:color="auto" w:sz="2" w:space="0"/>
              <w:left w:val="single" w:color="auto" w:sz="12" w:space="0"/>
              <w:bottom w:val="single" w:color="000000" w:sz="12" w:space="0"/>
            </w:tcBorders>
            <w:shd w:val="clear" w:color="auto" w:fill="auto"/>
          </w:tcPr>
          <w:p w:rsidRPr="00B61547" w:rsidR="00B61547" w:rsidP="00481254" w:rsidRDefault="00B61547">
            <w:pPr>
              <w:rPr>
                <w:b/>
                <w:bCs/>
              </w:rPr>
            </w:pPr>
            <w:r w:rsidRPr="00B61547">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B61547" w:rsidR="00B61547" w:rsidP="00481254" w:rsidRDefault="00B61547">
            <w:pPr>
              <w:rPr>
                <w:b/>
                <w:bCs/>
              </w:rPr>
            </w:pPr>
          </w:p>
        </w:tc>
        <w:tc>
          <w:tcPr>
            <w:tcW w:w="1572" w:type="dxa"/>
            <w:tcBorders>
              <w:top w:val="single" w:color="auto" w:sz="2" w:space="0"/>
              <w:left w:val="single" w:color="000000" w:sz="12" w:space="0"/>
              <w:bottom w:val="single" w:color="000000" w:sz="12" w:space="0"/>
            </w:tcBorders>
            <w:shd w:val="clear" w:color="auto" w:fill="auto"/>
          </w:tcPr>
          <w:p w:rsidRPr="00B61547" w:rsidR="00B61547" w:rsidP="00481254" w:rsidRDefault="00B61547">
            <w:pPr>
              <w:rPr>
                <w:b/>
                <w:bCs/>
              </w:rPr>
            </w:pPr>
            <w:r w:rsidRPr="00B61547">
              <w:rPr>
                <w:b/>
                <w:bCs/>
              </w:rPr>
              <w:t>Reviewers</w:t>
            </w:r>
          </w:p>
        </w:tc>
        <w:tc>
          <w:tcPr>
            <w:tcW w:w="1944" w:type="dxa"/>
            <w:tcBorders>
              <w:top w:val="single" w:color="auto" w:sz="2" w:space="0"/>
              <w:bottom w:val="single" w:color="000000" w:sz="12" w:space="0"/>
            </w:tcBorders>
            <w:shd w:val="clear" w:color="auto" w:fill="auto"/>
          </w:tcPr>
          <w:p w:rsidRPr="00B61547" w:rsidR="00B61547" w:rsidP="00481254" w:rsidRDefault="00B61547">
            <w:pPr>
              <w:rPr>
                <w:b/>
                <w:bCs/>
              </w:rPr>
            </w:pPr>
          </w:p>
        </w:tc>
      </w:tr>
      <w:tr w:rsidRPr="00B61547" w:rsidR="00B61547" w:rsidTr="00B61547">
        <w:tc>
          <w:tcPr>
            <w:tcW w:w="1860" w:type="dxa"/>
            <w:tcBorders>
              <w:top w:val="single" w:color="000000" w:sz="12" w:space="0"/>
              <w:left w:val="single" w:color="auto" w:sz="12" w:space="0"/>
            </w:tcBorders>
            <w:shd w:val="clear" w:color="auto" w:fill="auto"/>
          </w:tcPr>
          <w:p w:rsidRPr="00B61547" w:rsidR="00B61547" w:rsidP="00481254" w:rsidRDefault="00B61547">
            <w:pPr>
              <w:rPr>
                <w:bCs/>
              </w:rPr>
            </w:pPr>
            <w:r w:rsidRPr="00B61547">
              <w:rPr>
                <w:bCs/>
              </w:rPr>
              <w:t>Kathy Roche</w:t>
            </w:r>
          </w:p>
        </w:tc>
        <w:tc>
          <w:tcPr>
            <w:tcW w:w="2208" w:type="dxa"/>
            <w:tcBorders>
              <w:top w:val="single" w:color="000000" w:sz="12" w:space="0"/>
              <w:right w:val="single" w:color="000000" w:sz="12" w:space="0"/>
            </w:tcBorders>
            <w:shd w:val="clear" w:color="auto" w:fill="auto"/>
          </w:tcPr>
          <w:p w:rsidRPr="00B61547" w:rsidR="00B61547" w:rsidP="00481254" w:rsidRDefault="00B61547">
            <w:r w:rsidRPr="00B61547">
              <w:t>kroche@fs.fed.us</w:t>
            </w:r>
          </w:p>
        </w:tc>
        <w:tc>
          <w:tcPr>
            <w:tcW w:w="1572" w:type="dxa"/>
            <w:tcBorders>
              <w:top w:val="single" w:color="000000" w:sz="12" w:space="0"/>
              <w:left w:val="single" w:color="000000" w:sz="12" w:space="0"/>
            </w:tcBorders>
            <w:shd w:val="clear" w:color="auto" w:fill="auto"/>
          </w:tcPr>
          <w:p w:rsidRPr="00B61547" w:rsidR="00B61547" w:rsidP="00481254" w:rsidRDefault="00B61547">
            <w:r w:rsidRPr="00B61547">
              <w:t>Linda Vance</w:t>
            </w:r>
          </w:p>
        </w:tc>
        <w:tc>
          <w:tcPr>
            <w:tcW w:w="1944" w:type="dxa"/>
            <w:tcBorders>
              <w:top w:val="single" w:color="000000" w:sz="12" w:space="0"/>
            </w:tcBorders>
            <w:shd w:val="clear" w:color="auto" w:fill="auto"/>
          </w:tcPr>
          <w:p w:rsidRPr="00B61547" w:rsidR="00B61547" w:rsidP="00481254" w:rsidRDefault="00B61547">
            <w:r w:rsidRPr="00B61547">
              <w:t>livance@mt.gov</w:t>
            </w:r>
          </w:p>
        </w:tc>
      </w:tr>
      <w:tr w:rsidRPr="00B61547" w:rsidR="00B61547" w:rsidTr="00B61547">
        <w:tc>
          <w:tcPr>
            <w:tcW w:w="1860" w:type="dxa"/>
            <w:tcBorders>
              <w:left w:val="single" w:color="auto" w:sz="12" w:space="0"/>
            </w:tcBorders>
            <w:shd w:val="clear" w:color="auto" w:fill="auto"/>
          </w:tcPr>
          <w:p w:rsidRPr="00B61547" w:rsidR="00B61547" w:rsidP="00481254" w:rsidRDefault="00B61547">
            <w:pPr>
              <w:rPr>
                <w:bCs/>
              </w:rPr>
            </w:pPr>
            <w:r w:rsidRPr="00B61547">
              <w:rPr>
                <w:bCs/>
              </w:rPr>
              <w:t>Carolyn Meyer</w:t>
            </w:r>
          </w:p>
        </w:tc>
        <w:tc>
          <w:tcPr>
            <w:tcW w:w="2208" w:type="dxa"/>
            <w:tcBorders>
              <w:right w:val="single" w:color="000000" w:sz="12" w:space="0"/>
            </w:tcBorders>
            <w:shd w:val="clear" w:color="auto" w:fill="auto"/>
          </w:tcPr>
          <w:p w:rsidRPr="00B61547" w:rsidR="00B61547" w:rsidP="00481254" w:rsidRDefault="00B61547">
            <w:r w:rsidRPr="00B61547">
              <w:t>meyerc@uwyo.edu</w:t>
            </w:r>
          </w:p>
        </w:tc>
        <w:tc>
          <w:tcPr>
            <w:tcW w:w="1572" w:type="dxa"/>
            <w:tcBorders>
              <w:left w:val="single" w:color="000000" w:sz="12" w:space="0"/>
            </w:tcBorders>
            <w:shd w:val="clear" w:color="auto" w:fill="auto"/>
          </w:tcPr>
          <w:p w:rsidRPr="00B61547" w:rsidR="00B61547" w:rsidP="00481254" w:rsidRDefault="00B61547"/>
        </w:tc>
        <w:tc>
          <w:tcPr>
            <w:tcW w:w="1944" w:type="dxa"/>
            <w:shd w:val="clear" w:color="auto" w:fill="auto"/>
          </w:tcPr>
          <w:p w:rsidRPr="00B61547" w:rsidR="00B61547" w:rsidP="00481254" w:rsidRDefault="00B61547"/>
        </w:tc>
      </w:tr>
      <w:tr w:rsidRPr="00B61547" w:rsidR="00B61547" w:rsidTr="00B61547">
        <w:tc>
          <w:tcPr>
            <w:tcW w:w="1860" w:type="dxa"/>
            <w:tcBorders>
              <w:left w:val="single" w:color="auto" w:sz="12" w:space="0"/>
              <w:bottom w:val="single" w:color="auto" w:sz="2" w:space="0"/>
            </w:tcBorders>
            <w:shd w:val="clear" w:color="auto" w:fill="auto"/>
          </w:tcPr>
          <w:p w:rsidRPr="00B61547" w:rsidR="00B61547" w:rsidP="00481254" w:rsidRDefault="00B61547">
            <w:pPr>
              <w:rPr>
                <w:bCs/>
              </w:rPr>
            </w:pPr>
            <w:bookmarkStart w:name="_GoBack" w:id="0"/>
            <w:bookmarkEnd w:id="0"/>
          </w:p>
        </w:tc>
        <w:tc>
          <w:tcPr>
            <w:tcW w:w="2208" w:type="dxa"/>
            <w:tcBorders>
              <w:right w:val="single" w:color="000000" w:sz="12" w:space="0"/>
            </w:tcBorders>
            <w:shd w:val="clear" w:color="auto" w:fill="auto"/>
          </w:tcPr>
          <w:p w:rsidRPr="00B61547" w:rsidR="00B61547" w:rsidP="00481254" w:rsidRDefault="00B61547"/>
        </w:tc>
        <w:tc>
          <w:tcPr>
            <w:tcW w:w="1572" w:type="dxa"/>
            <w:tcBorders>
              <w:left w:val="single" w:color="000000" w:sz="12" w:space="0"/>
              <w:bottom w:val="single" w:color="auto" w:sz="2" w:space="0"/>
            </w:tcBorders>
            <w:shd w:val="clear" w:color="auto" w:fill="auto"/>
          </w:tcPr>
          <w:p w:rsidRPr="00B61547" w:rsidR="00B61547" w:rsidP="00481254" w:rsidRDefault="00B61547"/>
        </w:tc>
        <w:tc>
          <w:tcPr>
            <w:tcW w:w="1944" w:type="dxa"/>
            <w:shd w:val="clear" w:color="auto" w:fill="auto"/>
          </w:tcPr>
          <w:p w:rsidRPr="00B61547" w:rsidR="00B61547" w:rsidP="00481254" w:rsidRDefault="00B61547"/>
        </w:tc>
      </w:tr>
    </w:tbl>
    <w:p w:rsidR="00B61547" w:rsidP="00B61547" w:rsidRDefault="00B61547"/>
    <w:p w:rsidR="00B61547" w:rsidP="00B61547" w:rsidRDefault="00B61547">
      <w:pPr>
        <w:pStyle w:val="InfoPara"/>
      </w:pPr>
      <w:r>
        <w:t>Vegetation Type</w:t>
      </w:r>
    </w:p>
    <w:p w:rsidR="00B61547" w:rsidP="00B61547" w:rsidRDefault="00103944">
      <w:r w:rsidRPr="00103944">
        <w:t xml:space="preserve">Herbaceous Wetland </w:t>
      </w:r>
    </w:p>
    <w:p w:rsidR="00B61547" w:rsidP="00B61547" w:rsidRDefault="00B61547">
      <w:pPr>
        <w:pStyle w:val="InfoPara"/>
      </w:pPr>
      <w:r>
        <w:t>Map Zones</w:t>
      </w:r>
    </w:p>
    <w:p w:rsidR="00B61547" w:rsidP="00B61547" w:rsidRDefault="00B61547">
      <w:r>
        <w:t>20</w:t>
      </w:r>
    </w:p>
    <w:p w:rsidR="00B61547" w:rsidP="00B61547" w:rsidRDefault="00B61547">
      <w:pPr>
        <w:pStyle w:val="InfoPara"/>
      </w:pPr>
      <w:r>
        <w:t>Geographic Range</w:t>
      </w:r>
    </w:p>
    <w:p w:rsidR="00B61547" w:rsidP="00B61547" w:rsidRDefault="00B61547">
      <w:r>
        <w:t xml:space="preserve">This occurs throughout lowland low elevation areas </w:t>
      </w:r>
      <w:r w:rsidR="00EC43A4">
        <w:t>of map zone (</w:t>
      </w:r>
      <w:r>
        <w:t>MZ</w:t>
      </w:r>
      <w:r w:rsidR="00EC43A4">
        <w:t>)</w:t>
      </w:r>
      <w:r>
        <w:t>22. These are wetlands that are saline playas. This model might also be used for MZ29. This system is very uncommon in MZ20.</w:t>
      </w:r>
    </w:p>
    <w:p w:rsidR="00B61547" w:rsidP="00B61547" w:rsidRDefault="00B61547">
      <w:pPr>
        <w:pStyle w:val="InfoPara"/>
      </w:pPr>
      <w:r>
        <w:t>Biophysical Site Description</w:t>
      </w:r>
    </w:p>
    <w:p w:rsidR="00B61547" w:rsidP="00B61547" w:rsidRDefault="00B61547">
      <w:r>
        <w:t>The closed depression wetland has communities associated with the playa lakes in the southern areas of this province and the rainwater basins in N</w:t>
      </w:r>
      <w:r w:rsidR="00EC43A4">
        <w:t>ebraska</w:t>
      </w:r>
      <w:r>
        <w:t xml:space="preserve"> characterize this system. They are primarily upland </w:t>
      </w:r>
      <w:proofErr w:type="spellStart"/>
      <w:r>
        <w:t>depressional</w:t>
      </w:r>
      <w:proofErr w:type="spellEnd"/>
      <w:r>
        <w:t xml:space="preserve"> basins. This hydric system is typified by the presence of an impermeable layer such as a dense clay, hydric soil and is usually recharged by rainwater and nearby runoff. They are rarely linked to outside groundwater sources and do not have an extensive watershed. These closed depression wetland sites on the unglaciated great plains (</w:t>
      </w:r>
      <w:r w:rsidR="006444B9">
        <w:t>i.e.</w:t>
      </w:r>
      <w:r>
        <w:t xml:space="preserve">, not prairie potholes) that are not Western Great Plains Saline Depressions CES303.669 are few and far between in MZ20. </w:t>
      </w:r>
    </w:p>
    <w:p w:rsidR="00B61547" w:rsidP="00B61547" w:rsidRDefault="00B61547"/>
    <w:p w:rsidR="00B61547" w:rsidP="00B61547" w:rsidRDefault="00B61547">
      <w:r>
        <w:t>In the open freshwater depression wetland, the system is composed of lowland depressions and also occurs along lake borders that have more open basins and a permanent water source through most of the year except during exceptional drought years. These areas are distinct from Western Great</w:t>
      </w:r>
      <w:r w:rsidR="006444B9">
        <w:t xml:space="preserve"> </w:t>
      </w:r>
      <w:r>
        <w:t xml:space="preserve">Plains Closed Depression Wetland (CES303.666) by having a large watershed and/or significant connection to the groundwater table. The system includes </w:t>
      </w:r>
      <w:proofErr w:type="spellStart"/>
      <w:r>
        <w:t>submergent</w:t>
      </w:r>
      <w:proofErr w:type="spellEnd"/>
      <w:r>
        <w:t xml:space="preserve"> and emergent marshes, and associated wet meadows and wet prairies. These types can also drift into stream margins that are more permanently wet and linked directly to basin via groundwater flow from/into the pond or lake.</w:t>
      </w:r>
    </w:p>
    <w:p w:rsidR="00B61547" w:rsidP="00B61547" w:rsidRDefault="00B61547">
      <w:pPr>
        <w:pStyle w:val="InfoPara"/>
      </w:pPr>
      <w:r>
        <w:t>Vegetation Description</w:t>
      </w:r>
    </w:p>
    <w:p w:rsidR="00B61547" w:rsidP="00B61547" w:rsidRDefault="00B61547">
      <w:r>
        <w:t xml:space="preserve">In MZ20, vegetation is dominated by sparse to dense cover of graminoids, up to one meter tall, although typically 0.6 m or shorter. </w:t>
      </w:r>
      <w:proofErr w:type="spellStart"/>
      <w:r w:rsidRPr="006444B9">
        <w:rPr>
          <w:i/>
        </w:rPr>
        <w:t>Pascopyrum</w:t>
      </w:r>
      <w:proofErr w:type="spellEnd"/>
      <w:r w:rsidRPr="006444B9">
        <w:rPr>
          <w:i/>
        </w:rPr>
        <w:t xml:space="preserve"> </w:t>
      </w:r>
      <w:proofErr w:type="spellStart"/>
      <w:r w:rsidRPr="006444B9">
        <w:rPr>
          <w:i/>
        </w:rPr>
        <w:t>smithii</w:t>
      </w:r>
      <w:proofErr w:type="spellEnd"/>
      <w:r>
        <w:t xml:space="preserve"> usually dominates, with </w:t>
      </w:r>
      <w:proofErr w:type="spellStart"/>
      <w:r w:rsidRPr="006444B9">
        <w:rPr>
          <w:i/>
        </w:rPr>
        <w:t>Distichlis</w:t>
      </w:r>
      <w:proofErr w:type="spellEnd"/>
      <w:r w:rsidRPr="006444B9">
        <w:rPr>
          <w:i/>
        </w:rPr>
        <w:t xml:space="preserve"> </w:t>
      </w:r>
      <w:proofErr w:type="spellStart"/>
      <w:r w:rsidRPr="006444B9">
        <w:rPr>
          <w:i/>
        </w:rPr>
        <w:t>spicata</w:t>
      </w:r>
      <w:proofErr w:type="spellEnd"/>
      <w:r>
        <w:t xml:space="preserve">, </w:t>
      </w:r>
      <w:proofErr w:type="spellStart"/>
      <w:r w:rsidRPr="006444B9">
        <w:rPr>
          <w:i/>
        </w:rPr>
        <w:t>Hordeum</w:t>
      </w:r>
      <w:proofErr w:type="spellEnd"/>
      <w:r w:rsidRPr="006444B9">
        <w:rPr>
          <w:i/>
        </w:rPr>
        <w:t xml:space="preserve"> </w:t>
      </w:r>
      <w:proofErr w:type="spellStart"/>
      <w:r w:rsidRPr="006444B9">
        <w:rPr>
          <w:i/>
        </w:rPr>
        <w:t>jubatum</w:t>
      </w:r>
      <w:proofErr w:type="spellEnd"/>
      <w:r>
        <w:t xml:space="preserve">, </w:t>
      </w:r>
      <w:proofErr w:type="spellStart"/>
      <w:r w:rsidRPr="006444B9">
        <w:rPr>
          <w:i/>
        </w:rPr>
        <w:t>Eleocharis</w:t>
      </w:r>
      <w:proofErr w:type="spellEnd"/>
      <w:r w:rsidRPr="006444B9">
        <w:rPr>
          <w:i/>
        </w:rPr>
        <w:t xml:space="preserve"> </w:t>
      </w:r>
      <w:proofErr w:type="spellStart"/>
      <w:r w:rsidRPr="006444B9">
        <w:rPr>
          <w:i/>
        </w:rPr>
        <w:t>acicularis</w:t>
      </w:r>
      <w:proofErr w:type="spellEnd"/>
      <w:r w:rsidR="006444B9">
        <w:t>,</w:t>
      </w:r>
      <w:r>
        <w:t xml:space="preserve"> or </w:t>
      </w:r>
      <w:proofErr w:type="spellStart"/>
      <w:r w:rsidRPr="006444B9">
        <w:rPr>
          <w:i/>
        </w:rPr>
        <w:t>Eleocharis</w:t>
      </w:r>
      <w:proofErr w:type="spellEnd"/>
      <w:r w:rsidRPr="006444B9">
        <w:rPr>
          <w:i/>
        </w:rPr>
        <w:t xml:space="preserve"> </w:t>
      </w:r>
      <w:proofErr w:type="spellStart"/>
      <w:r w:rsidRPr="006444B9">
        <w:rPr>
          <w:i/>
        </w:rPr>
        <w:t>palustris</w:t>
      </w:r>
      <w:proofErr w:type="spellEnd"/>
      <w:r>
        <w:t xml:space="preserve"> almost co-dominant. </w:t>
      </w:r>
      <w:proofErr w:type="spellStart"/>
      <w:r w:rsidRPr="006444B9">
        <w:rPr>
          <w:i/>
        </w:rPr>
        <w:t>Juncus</w:t>
      </w:r>
      <w:proofErr w:type="spellEnd"/>
      <w:r w:rsidRPr="006444B9">
        <w:rPr>
          <w:i/>
        </w:rPr>
        <w:t xml:space="preserve"> </w:t>
      </w:r>
      <w:proofErr w:type="spellStart"/>
      <w:r w:rsidRPr="006444B9">
        <w:rPr>
          <w:i/>
        </w:rPr>
        <w:t>balticus</w:t>
      </w:r>
      <w:proofErr w:type="spellEnd"/>
      <w:r>
        <w:t xml:space="preserve"> will be present in areas where water stands for longer after a storm or where flooding occurs. Other graminoids include </w:t>
      </w:r>
      <w:proofErr w:type="spellStart"/>
      <w:r w:rsidRPr="006444B9">
        <w:rPr>
          <w:i/>
        </w:rPr>
        <w:t>Puccinellia</w:t>
      </w:r>
      <w:proofErr w:type="spellEnd"/>
      <w:r w:rsidRPr="006444B9">
        <w:rPr>
          <w:i/>
        </w:rPr>
        <w:t xml:space="preserve"> </w:t>
      </w:r>
      <w:proofErr w:type="spellStart"/>
      <w:r w:rsidRPr="006444B9">
        <w:rPr>
          <w:i/>
        </w:rPr>
        <w:t>nuttalliana</w:t>
      </w:r>
      <w:proofErr w:type="spellEnd"/>
      <w:r>
        <w:t xml:space="preserve">, </w:t>
      </w:r>
      <w:proofErr w:type="spellStart"/>
      <w:r w:rsidRPr="006444B9">
        <w:rPr>
          <w:i/>
        </w:rPr>
        <w:t>Bouteloua</w:t>
      </w:r>
      <w:proofErr w:type="spellEnd"/>
      <w:r w:rsidRPr="006444B9">
        <w:rPr>
          <w:i/>
        </w:rPr>
        <w:t xml:space="preserve"> </w:t>
      </w:r>
      <w:proofErr w:type="spellStart"/>
      <w:r w:rsidRPr="006444B9">
        <w:rPr>
          <w:i/>
        </w:rPr>
        <w:t>gracilis</w:t>
      </w:r>
      <w:proofErr w:type="spellEnd"/>
      <w:r>
        <w:t xml:space="preserve">, </w:t>
      </w:r>
      <w:proofErr w:type="spellStart"/>
      <w:r w:rsidRPr="006444B9">
        <w:rPr>
          <w:i/>
        </w:rPr>
        <w:t>Koeleria</w:t>
      </w:r>
      <w:proofErr w:type="spellEnd"/>
      <w:r w:rsidRPr="006444B9">
        <w:rPr>
          <w:i/>
        </w:rPr>
        <w:t xml:space="preserve"> </w:t>
      </w:r>
      <w:proofErr w:type="spellStart"/>
      <w:r w:rsidRPr="006444B9">
        <w:rPr>
          <w:i/>
        </w:rPr>
        <w:t>macrantha</w:t>
      </w:r>
      <w:proofErr w:type="spellEnd"/>
      <w:r w:rsidR="006444B9">
        <w:t>,</w:t>
      </w:r>
      <w:r>
        <w:t xml:space="preserve"> and </w:t>
      </w:r>
      <w:proofErr w:type="spellStart"/>
      <w:r w:rsidRPr="006444B9">
        <w:rPr>
          <w:i/>
        </w:rPr>
        <w:t>Hesperostipa</w:t>
      </w:r>
      <w:proofErr w:type="spellEnd"/>
      <w:r w:rsidRPr="006444B9">
        <w:rPr>
          <w:i/>
        </w:rPr>
        <w:t xml:space="preserve"> </w:t>
      </w:r>
      <w:proofErr w:type="spellStart"/>
      <w:r w:rsidRPr="006444B9">
        <w:rPr>
          <w:i/>
        </w:rPr>
        <w:t>comata</w:t>
      </w:r>
      <w:proofErr w:type="spellEnd"/>
      <w:r>
        <w:t xml:space="preserve">. </w:t>
      </w:r>
      <w:proofErr w:type="spellStart"/>
      <w:r w:rsidRPr="006444B9">
        <w:rPr>
          <w:i/>
        </w:rPr>
        <w:t>Spartina</w:t>
      </w:r>
      <w:proofErr w:type="spellEnd"/>
      <w:r w:rsidRPr="006444B9">
        <w:rPr>
          <w:i/>
        </w:rPr>
        <w:t xml:space="preserve"> </w:t>
      </w:r>
      <w:proofErr w:type="spellStart"/>
      <w:r w:rsidRPr="006444B9">
        <w:rPr>
          <w:i/>
        </w:rPr>
        <w:t>gracilis</w:t>
      </w:r>
      <w:proofErr w:type="spellEnd"/>
      <w:r>
        <w:t xml:space="preserve"> has been documented in MZ20 but only </w:t>
      </w:r>
      <w:r>
        <w:lastRenderedPageBreak/>
        <w:t xml:space="preserve">in limited areas. Woody plants are rare, except for </w:t>
      </w:r>
      <w:r w:rsidR="006444B9">
        <w:t>occasional</w:t>
      </w:r>
      <w:r>
        <w:t xml:space="preserve"> </w:t>
      </w:r>
      <w:proofErr w:type="spellStart"/>
      <w:r w:rsidRPr="006444B9">
        <w:rPr>
          <w:i/>
        </w:rPr>
        <w:t>Gutierrezia</w:t>
      </w:r>
      <w:proofErr w:type="spellEnd"/>
      <w:r w:rsidRPr="006444B9">
        <w:rPr>
          <w:i/>
        </w:rPr>
        <w:t xml:space="preserve"> </w:t>
      </w:r>
      <w:proofErr w:type="spellStart"/>
      <w:r w:rsidRPr="006444B9">
        <w:rPr>
          <w:i/>
        </w:rPr>
        <w:t>sarothrae</w:t>
      </w:r>
      <w:proofErr w:type="spellEnd"/>
      <w:r>
        <w:t xml:space="preserve">, </w:t>
      </w:r>
      <w:r w:rsidRPr="006444B9">
        <w:rPr>
          <w:i/>
        </w:rPr>
        <w:t xml:space="preserve">Artemisia </w:t>
      </w:r>
      <w:proofErr w:type="spellStart"/>
      <w:r w:rsidRPr="006444B9">
        <w:rPr>
          <w:i/>
        </w:rPr>
        <w:t>frigida</w:t>
      </w:r>
      <w:proofErr w:type="spellEnd"/>
      <w:r>
        <w:t xml:space="preserve">, </w:t>
      </w:r>
      <w:r w:rsidRPr="006444B9">
        <w:rPr>
          <w:i/>
        </w:rPr>
        <w:t xml:space="preserve">Artemisia </w:t>
      </w:r>
      <w:proofErr w:type="spellStart"/>
      <w:r w:rsidRPr="006444B9">
        <w:rPr>
          <w:i/>
        </w:rPr>
        <w:t>cana</w:t>
      </w:r>
      <w:proofErr w:type="spellEnd"/>
      <w:r w:rsidR="006444B9">
        <w:t>,</w:t>
      </w:r>
      <w:r>
        <w:t xml:space="preserve"> or </w:t>
      </w:r>
      <w:proofErr w:type="spellStart"/>
      <w:r w:rsidRPr="006444B9">
        <w:rPr>
          <w:i/>
        </w:rPr>
        <w:t>Symphoricarpos</w:t>
      </w:r>
      <w:proofErr w:type="spellEnd"/>
      <w:r w:rsidRPr="006444B9">
        <w:rPr>
          <w:i/>
        </w:rPr>
        <w:t xml:space="preserve"> </w:t>
      </w:r>
      <w:proofErr w:type="spellStart"/>
      <w:r w:rsidRPr="006444B9">
        <w:rPr>
          <w:i/>
        </w:rPr>
        <w:t>occidentalis</w:t>
      </w:r>
      <w:proofErr w:type="spellEnd"/>
      <w:r>
        <w:t>.</w:t>
      </w:r>
    </w:p>
    <w:p w:rsidR="00B61547" w:rsidP="00B61547" w:rsidRDefault="00B61547"/>
    <w:p w:rsidR="00B61547" w:rsidP="00B61547" w:rsidRDefault="00B6154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HOJU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Hordeum jubatum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Foxtail barley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balticus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Baltic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Puccinellia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bl>
    <w:p>
      <w:r>
        <w:rPr>
          <w:sz w:val="16"/>
        </w:rPr>
        <w:t>Species names are from the NRCS PLANTS database. Check species codes at http://plants.usda.gov.</w:t>
      </w:r>
    </w:p>
    <w:p w:rsidR="00B61547" w:rsidP="00B61547" w:rsidRDefault="00B61547">
      <w:pPr>
        <w:pStyle w:val="InfoPara"/>
      </w:pPr>
      <w:r>
        <w:t>Disturbance Description</w:t>
      </w:r>
    </w:p>
    <w:p w:rsidR="00B61547" w:rsidP="00B61547" w:rsidRDefault="00B61547">
      <w:r>
        <w:t xml:space="preserve">Plant communities providing </w:t>
      </w:r>
      <w:proofErr w:type="spellStart"/>
      <w:r>
        <w:t>saltgrass</w:t>
      </w:r>
      <w:proofErr w:type="spellEnd"/>
      <w:r>
        <w:t xml:space="preserve"> habitat are diverse and exhibit a wide range of fire frequencies. </w:t>
      </w:r>
      <w:proofErr w:type="spellStart"/>
      <w:r>
        <w:t>Saltgrass</w:t>
      </w:r>
      <w:proofErr w:type="spellEnd"/>
      <w:r>
        <w:t xml:space="preserve"> is found in desert shrub communities that have fire return intervals of &lt;35</w:t>
      </w:r>
      <w:r w:rsidR="00EC43A4">
        <w:t>-</w:t>
      </w:r>
      <w:r>
        <w:t xml:space="preserve"> 100</w:t>
      </w:r>
      <w:r w:rsidR="00EC43A4">
        <w:t>+</w:t>
      </w:r>
      <w:r>
        <w:t xml:space="preserve">yrs (Hauser 2006). </w:t>
      </w:r>
    </w:p>
    <w:p w:rsidR="00B61547" w:rsidP="00B61547" w:rsidRDefault="00B61547"/>
    <w:p w:rsidR="00B61547" w:rsidP="00B61547" w:rsidRDefault="00B61547">
      <w:r>
        <w:t xml:space="preserve">Prior to land use changes, grassland communities where </w:t>
      </w:r>
      <w:proofErr w:type="spellStart"/>
      <w:r>
        <w:t>saltgrass</w:t>
      </w:r>
      <w:proofErr w:type="spellEnd"/>
      <w:r>
        <w:t xml:space="preserve"> occurs burned regularly. While there is relatively little fire frequency information available on the time prior to the 1880s, it is estimated that fire occurred every 7-10yrs (Hauser 2006). However, the </w:t>
      </w:r>
      <w:proofErr w:type="spellStart"/>
      <w:r>
        <w:t>saltgrass</w:t>
      </w:r>
      <w:proofErr w:type="spellEnd"/>
      <w:r>
        <w:t xml:space="preserve"> in this </w:t>
      </w:r>
      <w:r w:rsidR="00EC43A4">
        <w:t>biophysical setting (</w:t>
      </w:r>
      <w:r>
        <w:t>BpS</w:t>
      </w:r>
      <w:r w:rsidR="00EC43A4">
        <w:t>)</w:t>
      </w:r>
      <w:r>
        <w:t xml:space="preserve"> is in a wetland system and is therefore thought to burn much less frequently. Also, some of the wet clay and salt acts as a fire retardant. There is also little litter in these systems (Roche, pers</w:t>
      </w:r>
      <w:r w:rsidR="00EC43A4">
        <w:t>onal</w:t>
      </w:r>
      <w:r>
        <w:t xml:space="preserve"> comm</w:t>
      </w:r>
      <w:r w:rsidR="00EC43A4">
        <w:t>unication</w:t>
      </w:r>
      <w:r>
        <w:t>).</w:t>
      </w:r>
    </w:p>
    <w:p w:rsidR="00B61547" w:rsidP="00B61547" w:rsidRDefault="00B61547"/>
    <w:p w:rsidR="00B61547" w:rsidP="00B61547" w:rsidRDefault="00B61547">
      <w:r>
        <w:t>Historical fire size is very dependent upon the surrounding vegetation.</w:t>
      </w:r>
      <w:r w:rsidR="006444B9">
        <w:t xml:space="preserve"> </w:t>
      </w:r>
      <w:r>
        <w:t>The minimum would be one acre. The maximum would be around 200ac. The average would be eight or nine acres. Logic is that if the average playa is about 10ac, the whole thing would rarely burn because of the wetness at the center --so say 80-90% of the playa would burn. Because the surrounding grasslands have a</w:t>
      </w:r>
      <w:r w:rsidR="00EC43A4">
        <w:t xml:space="preserve"> fire return interval (</w:t>
      </w:r>
      <w:r>
        <w:t>FRI</w:t>
      </w:r>
      <w:r w:rsidR="00EC43A4">
        <w:t>)</w:t>
      </w:r>
      <w:r>
        <w:t xml:space="preserve"> of 10-20yrs, it was thought that small playas or </w:t>
      </w:r>
      <w:proofErr w:type="spellStart"/>
      <w:r>
        <w:t>depressional</w:t>
      </w:r>
      <w:proofErr w:type="spellEnd"/>
      <w:r>
        <w:t xml:space="preserve"> wetland systems would have similar FRIs, because the fire would just move over them. However, if the playa/system is larger</w:t>
      </w:r>
      <w:r w:rsidR="00EC43A4">
        <w:t>,</w:t>
      </w:r>
      <w:r>
        <w:t xml:space="preserve"> </w:t>
      </w:r>
      <w:r w:rsidR="006444B9">
        <w:t>i.e.</w:t>
      </w:r>
      <w:r>
        <w:t xml:space="preserve">, over an acre, then it would be less likely to burn. </w:t>
      </w:r>
    </w:p>
    <w:p w:rsidR="00B61547" w:rsidP="00B61547" w:rsidRDefault="00B61547"/>
    <w:p w:rsidR="00B61547" w:rsidP="00B61547" w:rsidRDefault="00B61547">
      <w:r>
        <w:t>Return interval for fire could be extended by ungulate grazing.</w:t>
      </w:r>
    </w:p>
    <w:p w:rsidR="00B61547" w:rsidP="00B61547" w:rsidRDefault="00B61547"/>
    <w:p w:rsidR="00B61547" w:rsidP="00B61547" w:rsidRDefault="00B61547">
      <w:proofErr w:type="spellStart"/>
      <w:r w:rsidRPr="006444B9">
        <w:rPr>
          <w:i/>
        </w:rPr>
        <w:t>Spartina</w:t>
      </w:r>
      <w:proofErr w:type="spellEnd"/>
      <w:r w:rsidRPr="006444B9">
        <w:rPr>
          <w:i/>
        </w:rPr>
        <w:t xml:space="preserve"> </w:t>
      </w:r>
      <w:proofErr w:type="spellStart"/>
      <w:r w:rsidRPr="006444B9">
        <w:rPr>
          <w:i/>
        </w:rPr>
        <w:t>gracilis</w:t>
      </w:r>
      <w:proofErr w:type="spellEnd"/>
      <w:r>
        <w:t>, when present, can withstand fire because of deep rhizomes.</w:t>
      </w:r>
    </w:p>
    <w:p w:rsidR="00B61547" w:rsidP="00B61547" w:rsidRDefault="00B61547"/>
    <w:p w:rsidR="00B61547" w:rsidP="00B61547" w:rsidRDefault="00B61547">
      <w:r>
        <w:t>Episodic disturbance is caused by insect infestation (grasshoppers, range caterpillars and Mormon crickets). This was not modeled.</w:t>
      </w:r>
    </w:p>
    <w:p w:rsidR="00B61547" w:rsidP="00B61547" w:rsidRDefault="00B61547"/>
    <w:p w:rsidR="00B61547" w:rsidP="00B61547" w:rsidRDefault="00B61547">
      <w:r>
        <w:t>Grazing by native ungulates such as buffalo and antelope can occur. During droughts, ungulates congregate in these areas.</w:t>
      </w:r>
    </w:p>
    <w:p w:rsidR="006444B9" w:rsidP="00B61547" w:rsidRDefault="006444B9"/>
    <w:p w:rsidR="006444B9" w:rsidP="00B61547" w:rsidRDefault="006444B9"/>
    <w:p w:rsidR="006444B9" w:rsidP="00B61547" w:rsidRDefault="006444B9"/>
    <w:p w:rsidR="006444B9" w:rsidP="00B61547" w:rsidRDefault="006444B9"/>
    <w:p w:rsidR="00B61547" w:rsidP="00B61547" w:rsidRDefault="00B6154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100</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1547" w:rsidP="00B61547" w:rsidRDefault="00B61547">
      <w:pPr>
        <w:pStyle w:val="InfoPara"/>
      </w:pPr>
      <w:r>
        <w:t>Scale Description</w:t>
      </w:r>
    </w:p>
    <w:p w:rsidR="00B61547" w:rsidP="00B61547" w:rsidRDefault="00B61547">
      <w:r>
        <w:t>Documentation from outside of MZ22 says playas range from two acres to 800ac with an average of 17ac.</w:t>
      </w:r>
      <w:r w:rsidR="00EC43A4">
        <w:t xml:space="preserve"> </w:t>
      </w:r>
      <w:r>
        <w:t>For MZ20, calling them playas is stretching the definition. We see these little semi-saline playa-type wetlands here and there but they are rarely much more than two acres. However, there are large alkali lakes in parts of the state, although these are much more saline.</w:t>
      </w:r>
    </w:p>
    <w:p w:rsidR="00B61547" w:rsidP="00B61547" w:rsidRDefault="00B61547"/>
    <w:p w:rsidR="00B61547" w:rsidP="00B61547" w:rsidRDefault="00B61547">
      <w:r>
        <w:t>Historical fire size is very dependent upon the surrounding vegetation.</w:t>
      </w:r>
      <w:r w:rsidR="006444B9">
        <w:t xml:space="preserve"> </w:t>
      </w:r>
      <w:r>
        <w:t xml:space="preserve">The minimum would be one acre. The maximum would be around 200ac. The average would be eight or nine acres. Logic is that if the average playa is </w:t>
      </w:r>
      <w:r w:rsidR="00EC43A4">
        <w:t>~</w:t>
      </w:r>
      <w:r>
        <w:t>10ac, the whole thing would rarely burn because of the wetness at the center</w:t>
      </w:r>
      <w:r w:rsidR="00EC43A4">
        <w:t xml:space="preserve">, e.g., </w:t>
      </w:r>
      <w:r>
        <w:t>80-90% of the playa would burn.</w:t>
      </w:r>
    </w:p>
    <w:p w:rsidR="00B61547" w:rsidP="00B61547" w:rsidRDefault="00B61547">
      <w:pPr>
        <w:pStyle w:val="InfoPara"/>
      </w:pPr>
      <w:r>
        <w:t>Adjacency or Identification Concerns</w:t>
      </w:r>
    </w:p>
    <w:p w:rsidR="00B61547" w:rsidP="00B61547" w:rsidRDefault="00B61547">
      <w:r>
        <w:t>Adjacent to western great plains shortgrass and mixed</w:t>
      </w:r>
      <w:r w:rsidR="006444B9">
        <w:t>-</w:t>
      </w:r>
      <w:r>
        <w:t xml:space="preserve">grass prairies, </w:t>
      </w:r>
      <w:proofErr w:type="spellStart"/>
      <w:r>
        <w:t>saltgrass</w:t>
      </w:r>
      <w:proofErr w:type="spellEnd"/>
      <w:r>
        <w:t xml:space="preserve"> meadow, greasewood shrubland, mixed desert shrubland and big sagebrush steppe. (Knight 1994).</w:t>
      </w:r>
    </w:p>
    <w:p w:rsidR="00B61547" w:rsidP="00B61547" w:rsidRDefault="00B61547"/>
    <w:p w:rsidR="00B61547" w:rsidP="00B61547" w:rsidRDefault="00B61547">
      <w:r>
        <w:t xml:space="preserve">Large concentrations of ungulates could increase the percent of the landscape dominated by shrubs and forbs compared </w:t>
      </w:r>
      <w:r w:rsidR="00E85F24">
        <w:t>with reference conditions.</w:t>
      </w:r>
    </w:p>
    <w:p w:rsidR="00B61547" w:rsidP="00B61547" w:rsidRDefault="00B61547"/>
    <w:p w:rsidR="00B61547" w:rsidP="00B61547" w:rsidRDefault="00B61547">
      <w:r>
        <w:t>Since the early 1900s, fire has been excluded and nonnative species such as Japanese brome (</w:t>
      </w:r>
      <w:proofErr w:type="spellStart"/>
      <w:r w:rsidRPr="006444B9">
        <w:rPr>
          <w:i/>
        </w:rPr>
        <w:t>Bromus</w:t>
      </w:r>
      <w:proofErr w:type="spellEnd"/>
      <w:r w:rsidRPr="006444B9">
        <w:rPr>
          <w:i/>
        </w:rPr>
        <w:t xml:space="preserve"> japonicus</w:t>
      </w:r>
      <w:r>
        <w:t>), smooth brome, Kentucky bluegrass, crested wheatgrass (</w:t>
      </w:r>
      <w:proofErr w:type="spellStart"/>
      <w:r w:rsidRPr="006444B9">
        <w:rPr>
          <w:i/>
        </w:rPr>
        <w:t>Agropyron</w:t>
      </w:r>
      <w:proofErr w:type="spellEnd"/>
      <w:r w:rsidRPr="006444B9">
        <w:rPr>
          <w:i/>
        </w:rPr>
        <w:t xml:space="preserve"> </w:t>
      </w:r>
      <w:proofErr w:type="spellStart"/>
      <w:r w:rsidRPr="006444B9">
        <w:rPr>
          <w:i/>
        </w:rPr>
        <w:t>cristatum</w:t>
      </w:r>
      <w:proofErr w:type="spellEnd"/>
      <w:r>
        <w:t>) and Canada thistle (</w:t>
      </w:r>
      <w:proofErr w:type="spellStart"/>
      <w:r w:rsidRPr="006444B9">
        <w:rPr>
          <w:i/>
        </w:rPr>
        <w:t>Cirsium</w:t>
      </w:r>
      <w:proofErr w:type="spellEnd"/>
      <w:r w:rsidRPr="006444B9">
        <w:rPr>
          <w:i/>
        </w:rPr>
        <w:t xml:space="preserve"> </w:t>
      </w:r>
      <w:proofErr w:type="spellStart"/>
      <w:r w:rsidRPr="006444B9">
        <w:rPr>
          <w:i/>
        </w:rPr>
        <w:t>arvense</w:t>
      </w:r>
      <w:proofErr w:type="spellEnd"/>
      <w:r>
        <w:t xml:space="preserve">) have taken a strong hold in the Great Plains mixed-grass prairies where </w:t>
      </w:r>
      <w:proofErr w:type="spellStart"/>
      <w:r>
        <w:t>saltgrass</w:t>
      </w:r>
      <w:proofErr w:type="spellEnd"/>
      <w:r>
        <w:t xml:space="preserve"> occurs (Hauser 2006).</w:t>
      </w:r>
    </w:p>
    <w:p w:rsidR="00B61547" w:rsidP="00B61547" w:rsidRDefault="00B61547">
      <w:pPr>
        <w:pStyle w:val="InfoPara"/>
      </w:pPr>
      <w:r>
        <w:t>Issues or Problems</w:t>
      </w:r>
    </w:p>
    <w:p w:rsidR="00B61547" w:rsidP="00B61547" w:rsidRDefault="00B61547">
      <w:r>
        <w:t>Concentrations of ungulates could increase the percent of the landscape dominated by shrubs and forbs compared with reference conditions.</w:t>
      </w:r>
    </w:p>
    <w:p w:rsidR="00B61547" w:rsidP="00B61547" w:rsidRDefault="00B61547">
      <w:pPr>
        <w:pStyle w:val="InfoPara"/>
      </w:pPr>
      <w:r>
        <w:t>Native Uncharacteristic Conditions</w:t>
      </w:r>
    </w:p>
    <w:p w:rsidR="00B61547" w:rsidP="00B61547" w:rsidRDefault="00B61547"/>
    <w:p w:rsidR="00B61547" w:rsidP="00B61547" w:rsidRDefault="00B61547">
      <w:pPr>
        <w:pStyle w:val="InfoPara"/>
      </w:pPr>
      <w:r>
        <w:t>Comments</w:t>
      </w:r>
    </w:p>
    <w:p w:rsidR="00B61547" w:rsidP="00B61547" w:rsidRDefault="00B61547">
      <w:r>
        <w:t>This model for MZ20 was adapted from the draft model for the same BpS from MZ22. Descriptive changes were made to reflect the system within MZ20 and to more fully describe the system.</w:t>
      </w:r>
    </w:p>
    <w:p w:rsidR="00B61547" w:rsidP="00B61547" w:rsidRDefault="00B61547"/>
    <w:p w:rsidR="00B61547" w:rsidP="00B61547" w:rsidRDefault="00B61547">
      <w:pPr>
        <w:pStyle w:val="ReportSection"/>
      </w:pPr>
      <w:r>
        <w:lastRenderedPageBreak/>
        <w:t>Succession Classes</w:t>
      </w:r>
    </w:p>
    <w:p w:rsidR="00B61547" w:rsidP="00B61547" w:rsidRDefault="00B6154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1547" w:rsidP="00B61547" w:rsidRDefault="00B61547">
      <w:pPr>
        <w:pStyle w:val="InfoPara"/>
        <w:pBdr>
          <w:top w:val="single" w:color="auto" w:sz="4" w:space="1"/>
        </w:pBdr>
      </w:pPr>
      <w:r xmlns:w="http://schemas.openxmlformats.org/wordprocessingml/2006/main">
        <w:t>Class A</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C33857" w:rsidP="00B61547" w:rsidRDefault="00C33857">
      <w:pPr>
        <w:pStyle w:val="SClassInfoPara"/>
      </w:pPr>
    </w:p>
    <w:p w:rsidR="00B61547" w:rsidP="00B61547" w:rsidRDefault="00B6154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2292"/>
        <w:gridCol w:w="1956"/>
      </w:tblGrid>
      <w:tr w:rsidRPr="00B61547" w:rsidR="00B61547" w:rsidTr="00B61547">
        <w:tc>
          <w:tcPr>
            <w:tcW w:w="1056" w:type="dxa"/>
            <w:tcBorders>
              <w:top w:val="single" w:color="auto" w:sz="2" w:space="0"/>
              <w:bottom w:val="single" w:color="000000" w:sz="12" w:space="0"/>
            </w:tcBorders>
            <w:shd w:val="clear" w:color="auto" w:fill="auto"/>
          </w:tcPr>
          <w:p w:rsidRPr="00B61547" w:rsidR="00B61547" w:rsidP="00854157" w:rsidRDefault="00B61547">
            <w:pPr>
              <w:rPr>
                <w:b/>
                <w:bCs/>
              </w:rPr>
            </w:pPr>
            <w:r w:rsidRPr="00B61547">
              <w:rPr>
                <w:b/>
                <w:bCs/>
              </w:rPr>
              <w:t>Symbol</w:t>
            </w:r>
          </w:p>
        </w:tc>
        <w:tc>
          <w:tcPr>
            <w:tcW w:w="2376" w:type="dxa"/>
            <w:tcBorders>
              <w:top w:val="single" w:color="auto" w:sz="2" w:space="0"/>
              <w:bottom w:val="single" w:color="000000" w:sz="12" w:space="0"/>
            </w:tcBorders>
            <w:shd w:val="clear" w:color="auto" w:fill="auto"/>
          </w:tcPr>
          <w:p w:rsidRPr="00B61547" w:rsidR="00B61547" w:rsidP="00854157" w:rsidRDefault="00B61547">
            <w:pPr>
              <w:rPr>
                <w:b/>
                <w:bCs/>
              </w:rPr>
            </w:pPr>
            <w:r w:rsidRPr="00B61547">
              <w:rPr>
                <w:b/>
                <w:bCs/>
              </w:rPr>
              <w:t>Scientific Name</w:t>
            </w:r>
          </w:p>
        </w:tc>
        <w:tc>
          <w:tcPr>
            <w:tcW w:w="2292" w:type="dxa"/>
            <w:tcBorders>
              <w:top w:val="single" w:color="auto" w:sz="2" w:space="0"/>
              <w:bottom w:val="single" w:color="000000" w:sz="12" w:space="0"/>
            </w:tcBorders>
            <w:shd w:val="clear" w:color="auto" w:fill="auto"/>
          </w:tcPr>
          <w:p w:rsidRPr="00B61547" w:rsidR="00B61547" w:rsidP="00854157" w:rsidRDefault="00B61547">
            <w:pPr>
              <w:rPr>
                <w:b/>
                <w:bCs/>
              </w:rPr>
            </w:pPr>
            <w:r w:rsidRPr="00B61547">
              <w:rPr>
                <w:b/>
                <w:bCs/>
              </w:rPr>
              <w:t>Common Name</w:t>
            </w:r>
          </w:p>
        </w:tc>
        <w:tc>
          <w:tcPr>
            <w:tcW w:w="1956" w:type="dxa"/>
            <w:tcBorders>
              <w:top w:val="single" w:color="auto" w:sz="2" w:space="0"/>
              <w:bottom w:val="single" w:color="000000" w:sz="12" w:space="0"/>
            </w:tcBorders>
            <w:shd w:val="clear" w:color="auto" w:fill="auto"/>
          </w:tcPr>
          <w:p w:rsidRPr="00B61547" w:rsidR="00B61547" w:rsidP="00854157" w:rsidRDefault="00B61547">
            <w:pPr>
              <w:rPr>
                <w:b/>
                <w:bCs/>
              </w:rPr>
            </w:pPr>
            <w:r w:rsidRPr="00B61547">
              <w:rPr>
                <w:b/>
                <w:bCs/>
              </w:rPr>
              <w:t>Canopy Position</w:t>
            </w:r>
          </w:p>
        </w:tc>
      </w:tr>
      <w:tr w:rsidRPr="00B61547" w:rsidR="00B61547" w:rsidTr="00B61547">
        <w:tc>
          <w:tcPr>
            <w:tcW w:w="1056" w:type="dxa"/>
            <w:tcBorders>
              <w:top w:val="single" w:color="000000" w:sz="12" w:space="0"/>
            </w:tcBorders>
            <w:shd w:val="clear" w:color="auto" w:fill="auto"/>
          </w:tcPr>
          <w:p w:rsidRPr="00B61547" w:rsidR="00B61547" w:rsidP="00854157" w:rsidRDefault="00B61547">
            <w:pPr>
              <w:rPr>
                <w:bCs/>
              </w:rPr>
            </w:pPr>
            <w:r w:rsidRPr="00B61547">
              <w:rPr>
                <w:bCs/>
              </w:rPr>
              <w:t>PASM</w:t>
            </w:r>
          </w:p>
        </w:tc>
        <w:tc>
          <w:tcPr>
            <w:tcW w:w="2376" w:type="dxa"/>
            <w:tcBorders>
              <w:top w:val="single" w:color="000000" w:sz="12" w:space="0"/>
            </w:tcBorders>
            <w:shd w:val="clear" w:color="auto" w:fill="auto"/>
          </w:tcPr>
          <w:p w:rsidRPr="00B61547" w:rsidR="00B61547" w:rsidP="00854157" w:rsidRDefault="00B61547">
            <w:proofErr w:type="spellStart"/>
            <w:r w:rsidRPr="00B61547">
              <w:t>Pascopyrum</w:t>
            </w:r>
            <w:proofErr w:type="spellEnd"/>
            <w:r w:rsidRPr="00B61547">
              <w:t xml:space="preserve"> </w:t>
            </w:r>
            <w:proofErr w:type="spellStart"/>
            <w:r w:rsidRPr="00B61547">
              <w:t>smithii</w:t>
            </w:r>
            <w:proofErr w:type="spellEnd"/>
          </w:p>
        </w:tc>
        <w:tc>
          <w:tcPr>
            <w:tcW w:w="2292" w:type="dxa"/>
            <w:tcBorders>
              <w:top w:val="single" w:color="000000" w:sz="12" w:space="0"/>
            </w:tcBorders>
            <w:shd w:val="clear" w:color="auto" w:fill="auto"/>
          </w:tcPr>
          <w:p w:rsidRPr="00B61547" w:rsidR="00B61547" w:rsidP="00854157" w:rsidRDefault="00B61547">
            <w:r w:rsidRPr="00B61547">
              <w:t>Western wheatgrass</w:t>
            </w:r>
          </w:p>
        </w:tc>
        <w:tc>
          <w:tcPr>
            <w:tcW w:w="1956" w:type="dxa"/>
            <w:tcBorders>
              <w:top w:val="single" w:color="000000" w:sz="12" w:space="0"/>
            </w:tcBorders>
            <w:shd w:val="clear" w:color="auto" w:fill="auto"/>
          </w:tcPr>
          <w:p w:rsidRPr="00B61547" w:rsidR="00B61547" w:rsidP="00854157" w:rsidRDefault="00B61547">
            <w:r w:rsidRPr="00B61547">
              <w:t>Upper</w:t>
            </w:r>
          </w:p>
        </w:tc>
      </w:tr>
      <w:tr w:rsidRPr="00B61547" w:rsidR="00B61547" w:rsidTr="00B61547">
        <w:tc>
          <w:tcPr>
            <w:tcW w:w="1056" w:type="dxa"/>
            <w:shd w:val="clear" w:color="auto" w:fill="auto"/>
          </w:tcPr>
          <w:p w:rsidRPr="00B61547" w:rsidR="00B61547" w:rsidP="00854157" w:rsidRDefault="00B61547">
            <w:pPr>
              <w:rPr>
                <w:bCs/>
              </w:rPr>
            </w:pPr>
            <w:r w:rsidRPr="00B61547">
              <w:rPr>
                <w:bCs/>
              </w:rPr>
              <w:t>DISP</w:t>
            </w:r>
          </w:p>
        </w:tc>
        <w:tc>
          <w:tcPr>
            <w:tcW w:w="2376" w:type="dxa"/>
            <w:shd w:val="clear" w:color="auto" w:fill="auto"/>
          </w:tcPr>
          <w:p w:rsidRPr="00B61547" w:rsidR="00B61547" w:rsidP="00854157" w:rsidRDefault="00B61547">
            <w:proofErr w:type="spellStart"/>
            <w:r w:rsidRPr="00B61547">
              <w:t>Distichlis</w:t>
            </w:r>
            <w:proofErr w:type="spellEnd"/>
            <w:r w:rsidRPr="00B61547">
              <w:t xml:space="preserve"> </w:t>
            </w:r>
            <w:proofErr w:type="spellStart"/>
            <w:r w:rsidRPr="00B61547">
              <w:t>spicata</w:t>
            </w:r>
            <w:proofErr w:type="spellEnd"/>
          </w:p>
        </w:tc>
        <w:tc>
          <w:tcPr>
            <w:tcW w:w="2292" w:type="dxa"/>
            <w:shd w:val="clear" w:color="auto" w:fill="auto"/>
          </w:tcPr>
          <w:p w:rsidRPr="00B61547" w:rsidR="00B61547" w:rsidP="00854157" w:rsidRDefault="00B61547">
            <w:r w:rsidRPr="00B61547">
              <w:t xml:space="preserve">Inland </w:t>
            </w:r>
            <w:proofErr w:type="spellStart"/>
            <w:r w:rsidRPr="00B61547">
              <w:t>saltgrass</w:t>
            </w:r>
            <w:proofErr w:type="spellEnd"/>
          </w:p>
        </w:tc>
        <w:tc>
          <w:tcPr>
            <w:tcW w:w="1956" w:type="dxa"/>
            <w:shd w:val="clear" w:color="auto" w:fill="auto"/>
          </w:tcPr>
          <w:p w:rsidRPr="00B61547" w:rsidR="00B61547" w:rsidP="00854157" w:rsidRDefault="00B61547">
            <w:r w:rsidRPr="00B61547">
              <w:t>Upper</w:t>
            </w:r>
          </w:p>
        </w:tc>
      </w:tr>
      <w:tr w:rsidRPr="00B61547" w:rsidR="00B61547" w:rsidTr="00B61547">
        <w:tc>
          <w:tcPr>
            <w:tcW w:w="1056" w:type="dxa"/>
            <w:shd w:val="clear" w:color="auto" w:fill="auto"/>
          </w:tcPr>
          <w:p w:rsidRPr="00B61547" w:rsidR="00B61547" w:rsidP="00854157" w:rsidRDefault="00B61547">
            <w:pPr>
              <w:rPr>
                <w:bCs/>
              </w:rPr>
            </w:pPr>
            <w:r w:rsidRPr="00B61547">
              <w:rPr>
                <w:bCs/>
              </w:rPr>
              <w:t>HOJU</w:t>
            </w:r>
          </w:p>
        </w:tc>
        <w:tc>
          <w:tcPr>
            <w:tcW w:w="2376" w:type="dxa"/>
            <w:shd w:val="clear" w:color="auto" w:fill="auto"/>
          </w:tcPr>
          <w:p w:rsidRPr="00B61547" w:rsidR="00B61547" w:rsidP="00854157" w:rsidRDefault="00B61547">
            <w:proofErr w:type="spellStart"/>
            <w:r w:rsidRPr="00B61547">
              <w:t>Hordeum</w:t>
            </w:r>
            <w:proofErr w:type="spellEnd"/>
            <w:r w:rsidRPr="00B61547">
              <w:t xml:space="preserve"> </w:t>
            </w:r>
            <w:proofErr w:type="spellStart"/>
            <w:r w:rsidRPr="00B61547">
              <w:t>jubatum</w:t>
            </w:r>
            <w:proofErr w:type="spellEnd"/>
          </w:p>
        </w:tc>
        <w:tc>
          <w:tcPr>
            <w:tcW w:w="2292" w:type="dxa"/>
            <w:shd w:val="clear" w:color="auto" w:fill="auto"/>
          </w:tcPr>
          <w:p w:rsidRPr="00B61547" w:rsidR="00B61547" w:rsidP="00854157" w:rsidRDefault="00B61547">
            <w:r w:rsidRPr="00B61547">
              <w:t>Foxtail barley</w:t>
            </w:r>
          </w:p>
        </w:tc>
        <w:tc>
          <w:tcPr>
            <w:tcW w:w="1956" w:type="dxa"/>
            <w:shd w:val="clear" w:color="auto" w:fill="auto"/>
          </w:tcPr>
          <w:p w:rsidRPr="00B61547" w:rsidR="00B61547" w:rsidP="00854157" w:rsidRDefault="00B61547">
            <w:r w:rsidRPr="00B61547">
              <w:t>Upper</w:t>
            </w:r>
          </w:p>
        </w:tc>
      </w:tr>
      <w:tr w:rsidRPr="00B61547" w:rsidR="00B61547" w:rsidTr="00B61547">
        <w:tc>
          <w:tcPr>
            <w:tcW w:w="1056" w:type="dxa"/>
            <w:shd w:val="clear" w:color="auto" w:fill="auto"/>
          </w:tcPr>
          <w:p w:rsidRPr="00B61547" w:rsidR="00B61547" w:rsidP="00854157" w:rsidRDefault="00B61547">
            <w:pPr>
              <w:rPr>
                <w:bCs/>
              </w:rPr>
            </w:pPr>
            <w:r w:rsidRPr="00B61547">
              <w:rPr>
                <w:bCs/>
              </w:rPr>
              <w:t>ELAC</w:t>
            </w:r>
          </w:p>
        </w:tc>
        <w:tc>
          <w:tcPr>
            <w:tcW w:w="2376" w:type="dxa"/>
            <w:shd w:val="clear" w:color="auto" w:fill="auto"/>
          </w:tcPr>
          <w:p w:rsidRPr="00B61547" w:rsidR="00B61547" w:rsidP="00854157" w:rsidRDefault="00B61547">
            <w:proofErr w:type="spellStart"/>
            <w:r w:rsidRPr="00B61547">
              <w:t>Eleocharis</w:t>
            </w:r>
            <w:proofErr w:type="spellEnd"/>
            <w:r w:rsidRPr="00B61547">
              <w:t xml:space="preserve"> </w:t>
            </w:r>
            <w:proofErr w:type="spellStart"/>
            <w:r w:rsidRPr="00B61547">
              <w:t>acicularis</w:t>
            </w:r>
            <w:proofErr w:type="spellEnd"/>
          </w:p>
        </w:tc>
        <w:tc>
          <w:tcPr>
            <w:tcW w:w="2292" w:type="dxa"/>
            <w:shd w:val="clear" w:color="auto" w:fill="auto"/>
          </w:tcPr>
          <w:p w:rsidRPr="00B61547" w:rsidR="00B61547" w:rsidP="00854157" w:rsidRDefault="00B61547">
            <w:r w:rsidRPr="00B61547">
              <w:t xml:space="preserve">Needle </w:t>
            </w:r>
            <w:proofErr w:type="spellStart"/>
            <w:r w:rsidRPr="00B61547">
              <w:t>spikerush</w:t>
            </w:r>
            <w:proofErr w:type="spellEnd"/>
          </w:p>
        </w:tc>
        <w:tc>
          <w:tcPr>
            <w:tcW w:w="1956" w:type="dxa"/>
            <w:shd w:val="clear" w:color="auto" w:fill="auto"/>
          </w:tcPr>
          <w:p w:rsidRPr="00B61547" w:rsidR="00B61547" w:rsidP="00854157" w:rsidRDefault="00B61547">
            <w:r w:rsidRPr="00B61547">
              <w:t>Upper</w:t>
            </w:r>
          </w:p>
        </w:tc>
      </w:tr>
    </w:tbl>
    <w:p w:rsidR="00B61547" w:rsidP="00B61547" w:rsidRDefault="00B61547"/>
    <w:p w:rsidR="00B61547" w:rsidP="00B61547" w:rsidRDefault="00B61547">
      <w:pPr>
        <w:pStyle w:val="SClassInfoPara"/>
      </w:pPr>
      <w:r>
        <w:t>Description</w:t>
      </w:r>
    </w:p>
    <w:p w:rsidR="00B61547" w:rsidP="00B61547" w:rsidRDefault="00B61547">
      <w:r>
        <w:t xml:space="preserve">Dominated by </w:t>
      </w:r>
      <w:proofErr w:type="spellStart"/>
      <w:r>
        <w:t>resprouts</w:t>
      </w:r>
      <w:proofErr w:type="spellEnd"/>
      <w:r>
        <w:t xml:space="preserve"> and seedlings of grasses and post-fire associated forbs. Low to medium height with variable canopy</w:t>
      </w:r>
      <w:r w:rsidR="00E85F24">
        <w:t xml:space="preserve"> cover</w:t>
      </w:r>
      <w:r>
        <w:t>.</w:t>
      </w:r>
    </w:p>
    <w:p w:rsidR="00B61547" w:rsidP="00B61547" w:rsidRDefault="00B61547"/>
    <w:p w:rsidR="00B61547" w:rsidP="00B61547" w:rsidRDefault="00E85F24">
      <w:r>
        <w:t>S</w:t>
      </w:r>
      <w:r w:rsidR="00B61547">
        <w:t>ucceeds to a mid-development closed stage.</w:t>
      </w:r>
    </w:p>
    <w:p w:rsidR="00B61547" w:rsidP="00B61547" w:rsidRDefault="00B61547"/>
    <w:p w:rsidR="00B61547" w:rsidP="00B61547" w:rsidRDefault="00B61547">
      <w:r>
        <w:t>Native grazing and herbivory could be he</w:t>
      </w:r>
      <w:r w:rsidR="00E85F24">
        <w:t>avy</w:t>
      </w:r>
      <w:r>
        <w:t>.</w:t>
      </w:r>
    </w:p>
    <w:p w:rsidR="00B61547" w:rsidP="00B61547" w:rsidRDefault="00B61547"/>
    <w:p w:rsidR="00B61547" w:rsidP="00B61547" w:rsidRDefault="00B61547">
      <w:r>
        <w:t>Repla</w:t>
      </w:r>
      <w:r w:rsidR="00E85F24">
        <w:t xml:space="preserve">cement fire occurs </w:t>
      </w:r>
      <w:r>
        <w:t>which is somewhat shorter than the FRI of an adjacent grassland community. Since this is a wetland community, it is thought that fire would impact the landscape much less frequently.</w:t>
      </w:r>
    </w:p>
    <w:p w:rsidR="00B61547" w:rsidP="00B61547" w:rsidRDefault="00B61547"/>
    <w:p>
      <w:r>
        <w:rPr>
          <w:i/>
          <w:u w:val="single"/>
        </w:rPr>
        <w:t>Maximum Tree Size Class</w:t>
      </w:r>
      <w:br/>
      <w:r>
        <w:t>None</w:t>
      </w:r>
    </w:p>
    <w:p w:rsidR="00B61547" w:rsidP="00B61547" w:rsidRDefault="00B61547">
      <w:pPr>
        <w:pStyle w:val="InfoPara"/>
        <w:pBdr>
          <w:top w:val="single" w:color="auto" w:sz="4" w:space="1"/>
        </w:pBdr>
      </w:pPr>
      <w:r xmlns:w="http://schemas.openxmlformats.org/wordprocessingml/2006/main">
        <w:t>Class B</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33857" w:rsidP="00B61547" w:rsidRDefault="00C33857">
      <w:pPr>
        <w:pStyle w:val="SClassInfoPara"/>
      </w:pPr>
    </w:p>
    <w:p w:rsidR="00B61547" w:rsidP="00B61547" w:rsidRDefault="00B6154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92"/>
        <w:gridCol w:w="2292"/>
        <w:gridCol w:w="1956"/>
      </w:tblGrid>
      <w:tr w:rsidRPr="00B61547" w:rsidR="00B61547" w:rsidTr="00B61547">
        <w:tc>
          <w:tcPr>
            <w:tcW w:w="1056" w:type="dxa"/>
            <w:tcBorders>
              <w:top w:val="single" w:color="auto" w:sz="2" w:space="0"/>
              <w:bottom w:val="single" w:color="000000" w:sz="12" w:space="0"/>
            </w:tcBorders>
            <w:shd w:val="clear" w:color="auto" w:fill="auto"/>
          </w:tcPr>
          <w:p w:rsidRPr="00B61547" w:rsidR="00B61547" w:rsidP="00503069" w:rsidRDefault="00B61547">
            <w:pPr>
              <w:rPr>
                <w:b/>
                <w:bCs/>
              </w:rPr>
            </w:pPr>
            <w:r w:rsidRPr="00B61547">
              <w:rPr>
                <w:b/>
                <w:bCs/>
              </w:rPr>
              <w:t>Symbol</w:t>
            </w:r>
          </w:p>
        </w:tc>
        <w:tc>
          <w:tcPr>
            <w:tcW w:w="2292" w:type="dxa"/>
            <w:tcBorders>
              <w:top w:val="single" w:color="auto" w:sz="2" w:space="0"/>
              <w:bottom w:val="single" w:color="000000" w:sz="12" w:space="0"/>
            </w:tcBorders>
            <w:shd w:val="clear" w:color="auto" w:fill="auto"/>
          </w:tcPr>
          <w:p w:rsidRPr="00B61547" w:rsidR="00B61547" w:rsidP="00503069" w:rsidRDefault="00B61547">
            <w:pPr>
              <w:rPr>
                <w:b/>
                <w:bCs/>
              </w:rPr>
            </w:pPr>
            <w:r w:rsidRPr="00B61547">
              <w:rPr>
                <w:b/>
                <w:bCs/>
              </w:rPr>
              <w:t>Scientific Name</w:t>
            </w:r>
          </w:p>
        </w:tc>
        <w:tc>
          <w:tcPr>
            <w:tcW w:w="2292" w:type="dxa"/>
            <w:tcBorders>
              <w:top w:val="single" w:color="auto" w:sz="2" w:space="0"/>
              <w:bottom w:val="single" w:color="000000" w:sz="12" w:space="0"/>
            </w:tcBorders>
            <w:shd w:val="clear" w:color="auto" w:fill="auto"/>
          </w:tcPr>
          <w:p w:rsidRPr="00B61547" w:rsidR="00B61547" w:rsidP="00503069" w:rsidRDefault="00B61547">
            <w:pPr>
              <w:rPr>
                <w:b/>
                <w:bCs/>
              </w:rPr>
            </w:pPr>
            <w:r w:rsidRPr="00B61547">
              <w:rPr>
                <w:b/>
                <w:bCs/>
              </w:rPr>
              <w:t>Common Name</w:t>
            </w:r>
          </w:p>
        </w:tc>
        <w:tc>
          <w:tcPr>
            <w:tcW w:w="1956" w:type="dxa"/>
            <w:tcBorders>
              <w:top w:val="single" w:color="auto" w:sz="2" w:space="0"/>
              <w:bottom w:val="single" w:color="000000" w:sz="12" w:space="0"/>
            </w:tcBorders>
            <w:shd w:val="clear" w:color="auto" w:fill="auto"/>
          </w:tcPr>
          <w:p w:rsidRPr="00B61547" w:rsidR="00B61547" w:rsidP="00503069" w:rsidRDefault="00B61547">
            <w:pPr>
              <w:rPr>
                <w:b/>
                <w:bCs/>
              </w:rPr>
            </w:pPr>
            <w:r w:rsidRPr="00B61547">
              <w:rPr>
                <w:b/>
                <w:bCs/>
              </w:rPr>
              <w:t>Canopy Position</w:t>
            </w:r>
          </w:p>
        </w:tc>
      </w:tr>
      <w:tr w:rsidRPr="00B61547" w:rsidR="00B61547" w:rsidTr="00B61547">
        <w:tc>
          <w:tcPr>
            <w:tcW w:w="1056" w:type="dxa"/>
            <w:tcBorders>
              <w:top w:val="single" w:color="000000" w:sz="12" w:space="0"/>
            </w:tcBorders>
            <w:shd w:val="clear" w:color="auto" w:fill="auto"/>
          </w:tcPr>
          <w:p w:rsidRPr="00B61547" w:rsidR="00B61547" w:rsidP="00503069" w:rsidRDefault="00B61547">
            <w:pPr>
              <w:rPr>
                <w:bCs/>
              </w:rPr>
            </w:pPr>
            <w:r w:rsidRPr="00B61547">
              <w:rPr>
                <w:bCs/>
              </w:rPr>
              <w:t>PASM</w:t>
            </w:r>
          </w:p>
        </w:tc>
        <w:tc>
          <w:tcPr>
            <w:tcW w:w="2292" w:type="dxa"/>
            <w:tcBorders>
              <w:top w:val="single" w:color="000000" w:sz="12" w:space="0"/>
            </w:tcBorders>
            <w:shd w:val="clear" w:color="auto" w:fill="auto"/>
          </w:tcPr>
          <w:p w:rsidRPr="00B61547" w:rsidR="00B61547" w:rsidP="00503069" w:rsidRDefault="00B61547">
            <w:proofErr w:type="spellStart"/>
            <w:r w:rsidRPr="00B61547">
              <w:t>Pascopyrum</w:t>
            </w:r>
            <w:proofErr w:type="spellEnd"/>
            <w:r w:rsidRPr="00B61547">
              <w:t xml:space="preserve"> </w:t>
            </w:r>
            <w:proofErr w:type="spellStart"/>
            <w:r w:rsidRPr="00B61547">
              <w:t>smithii</w:t>
            </w:r>
            <w:proofErr w:type="spellEnd"/>
          </w:p>
        </w:tc>
        <w:tc>
          <w:tcPr>
            <w:tcW w:w="2292" w:type="dxa"/>
            <w:tcBorders>
              <w:top w:val="single" w:color="000000" w:sz="12" w:space="0"/>
            </w:tcBorders>
            <w:shd w:val="clear" w:color="auto" w:fill="auto"/>
          </w:tcPr>
          <w:p w:rsidRPr="00B61547" w:rsidR="00B61547" w:rsidP="00503069" w:rsidRDefault="00B61547">
            <w:r w:rsidRPr="00B61547">
              <w:t>Western wheatgrass</w:t>
            </w:r>
          </w:p>
        </w:tc>
        <w:tc>
          <w:tcPr>
            <w:tcW w:w="1956" w:type="dxa"/>
            <w:tcBorders>
              <w:top w:val="single" w:color="000000" w:sz="12" w:space="0"/>
            </w:tcBorders>
            <w:shd w:val="clear" w:color="auto" w:fill="auto"/>
          </w:tcPr>
          <w:p w:rsidRPr="00B61547" w:rsidR="00B61547" w:rsidP="00503069" w:rsidRDefault="00B61547">
            <w:r w:rsidRPr="00B61547">
              <w:t>Upper</w:t>
            </w:r>
          </w:p>
        </w:tc>
      </w:tr>
      <w:tr w:rsidRPr="00B61547" w:rsidR="00B61547" w:rsidTr="00B61547">
        <w:tc>
          <w:tcPr>
            <w:tcW w:w="1056" w:type="dxa"/>
            <w:shd w:val="clear" w:color="auto" w:fill="auto"/>
          </w:tcPr>
          <w:p w:rsidRPr="00B61547" w:rsidR="00B61547" w:rsidP="00503069" w:rsidRDefault="00B61547">
            <w:pPr>
              <w:rPr>
                <w:bCs/>
              </w:rPr>
            </w:pPr>
            <w:r w:rsidRPr="00B61547">
              <w:rPr>
                <w:bCs/>
              </w:rPr>
              <w:t>DISP</w:t>
            </w:r>
          </w:p>
        </w:tc>
        <w:tc>
          <w:tcPr>
            <w:tcW w:w="2292" w:type="dxa"/>
            <w:shd w:val="clear" w:color="auto" w:fill="auto"/>
          </w:tcPr>
          <w:p w:rsidRPr="00B61547" w:rsidR="00B61547" w:rsidP="00503069" w:rsidRDefault="00B61547">
            <w:proofErr w:type="spellStart"/>
            <w:r w:rsidRPr="00B61547">
              <w:t>Distichlis</w:t>
            </w:r>
            <w:proofErr w:type="spellEnd"/>
            <w:r w:rsidRPr="00B61547">
              <w:t xml:space="preserve"> </w:t>
            </w:r>
            <w:proofErr w:type="spellStart"/>
            <w:r w:rsidRPr="00B61547">
              <w:t>spicata</w:t>
            </w:r>
            <w:proofErr w:type="spellEnd"/>
          </w:p>
        </w:tc>
        <w:tc>
          <w:tcPr>
            <w:tcW w:w="2292" w:type="dxa"/>
            <w:shd w:val="clear" w:color="auto" w:fill="auto"/>
          </w:tcPr>
          <w:p w:rsidRPr="00B61547" w:rsidR="00B61547" w:rsidP="00503069" w:rsidRDefault="00B61547">
            <w:r w:rsidRPr="00B61547">
              <w:t xml:space="preserve">Inland </w:t>
            </w:r>
            <w:proofErr w:type="spellStart"/>
            <w:r w:rsidRPr="00B61547">
              <w:t>saltgrass</w:t>
            </w:r>
            <w:proofErr w:type="spellEnd"/>
          </w:p>
        </w:tc>
        <w:tc>
          <w:tcPr>
            <w:tcW w:w="1956" w:type="dxa"/>
            <w:shd w:val="clear" w:color="auto" w:fill="auto"/>
          </w:tcPr>
          <w:p w:rsidRPr="00B61547" w:rsidR="00B61547" w:rsidP="00503069" w:rsidRDefault="00B61547">
            <w:r w:rsidRPr="00B61547">
              <w:t>Upper</w:t>
            </w:r>
          </w:p>
        </w:tc>
      </w:tr>
      <w:tr w:rsidRPr="00B61547" w:rsidR="00B61547" w:rsidTr="00B61547">
        <w:tc>
          <w:tcPr>
            <w:tcW w:w="1056" w:type="dxa"/>
            <w:shd w:val="clear" w:color="auto" w:fill="auto"/>
          </w:tcPr>
          <w:p w:rsidRPr="00B61547" w:rsidR="00B61547" w:rsidP="00503069" w:rsidRDefault="00B61547">
            <w:pPr>
              <w:rPr>
                <w:bCs/>
              </w:rPr>
            </w:pPr>
            <w:r w:rsidRPr="00B61547">
              <w:rPr>
                <w:bCs/>
              </w:rPr>
              <w:t>PUCCI</w:t>
            </w:r>
          </w:p>
        </w:tc>
        <w:tc>
          <w:tcPr>
            <w:tcW w:w="2292" w:type="dxa"/>
            <w:shd w:val="clear" w:color="auto" w:fill="auto"/>
          </w:tcPr>
          <w:p w:rsidRPr="00B61547" w:rsidR="00B61547" w:rsidP="00503069" w:rsidRDefault="00B61547">
            <w:proofErr w:type="spellStart"/>
            <w:r w:rsidRPr="00B61547">
              <w:t>Puccinellia</w:t>
            </w:r>
            <w:proofErr w:type="spellEnd"/>
          </w:p>
        </w:tc>
        <w:tc>
          <w:tcPr>
            <w:tcW w:w="2292" w:type="dxa"/>
            <w:shd w:val="clear" w:color="auto" w:fill="auto"/>
          </w:tcPr>
          <w:p w:rsidRPr="00B61547" w:rsidR="00B61547" w:rsidP="00503069" w:rsidRDefault="00B61547">
            <w:proofErr w:type="spellStart"/>
            <w:r w:rsidRPr="00B61547">
              <w:t>Alkaligrass</w:t>
            </w:r>
            <w:proofErr w:type="spellEnd"/>
          </w:p>
        </w:tc>
        <w:tc>
          <w:tcPr>
            <w:tcW w:w="1956" w:type="dxa"/>
            <w:shd w:val="clear" w:color="auto" w:fill="auto"/>
          </w:tcPr>
          <w:p w:rsidRPr="00B61547" w:rsidR="00B61547" w:rsidP="00503069" w:rsidRDefault="00B61547">
            <w:r w:rsidRPr="00B61547">
              <w:t>Upper</w:t>
            </w:r>
          </w:p>
        </w:tc>
      </w:tr>
      <w:tr w:rsidRPr="00B61547" w:rsidR="00B61547" w:rsidTr="00B61547">
        <w:tc>
          <w:tcPr>
            <w:tcW w:w="1056" w:type="dxa"/>
            <w:shd w:val="clear" w:color="auto" w:fill="auto"/>
          </w:tcPr>
          <w:p w:rsidRPr="00B61547" w:rsidR="00B61547" w:rsidP="00503069" w:rsidRDefault="00B61547">
            <w:pPr>
              <w:rPr>
                <w:bCs/>
              </w:rPr>
            </w:pPr>
            <w:r w:rsidRPr="00B61547">
              <w:rPr>
                <w:bCs/>
              </w:rPr>
              <w:t>HOJU</w:t>
            </w:r>
          </w:p>
        </w:tc>
        <w:tc>
          <w:tcPr>
            <w:tcW w:w="2292" w:type="dxa"/>
            <w:shd w:val="clear" w:color="auto" w:fill="auto"/>
          </w:tcPr>
          <w:p w:rsidRPr="00B61547" w:rsidR="00B61547" w:rsidP="00503069" w:rsidRDefault="00B61547">
            <w:proofErr w:type="spellStart"/>
            <w:r w:rsidRPr="00B61547">
              <w:t>Hordeum</w:t>
            </w:r>
            <w:proofErr w:type="spellEnd"/>
            <w:r w:rsidRPr="00B61547">
              <w:t xml:space="preserve"> </w:t>
            </w:r>
            <w:proofErr w:type="spellStart"/>
            <w:r w:rsidRPr="00B61547">
              <w:t>jubatum</w:t>
            </w:r>
            <w:proofErr w:type="spellEnd"/>
          </w:p>
        </w:tc>
        <w:tc>
          <w:tcPr>
            <w:tcW w:w="2292" w:type="dxa"/>
            <w:shd w:val="clear" w:color="auto" w:fill="auto"/>
          </w:tcPr>
          <w:p w:rsidRPr="00B61547" w:rsidR="00B61547" w:rsidP="00503069" w:rsidRDefault="00B61547">
            <w:r w:rsidRPr="00B61547">
              <w:t>Foxtail barley</w:t>
            </w:r>
          </w:p>
        </w:tc>
        <w:tc>
          <w:tcPr>
            <w:tcW w:w="1956" w:type="dxa"/>
            <w:shd w:val="clear" w:color="auto" w:fill="auto"/>
          </w:tcPr>
          <w:p w:rsidRPr="00B61547" w:rsidR="00B61547" w:rsidP="00503069" w:rsidRDefault="00B61547">
            <w:r w:rsidRPr="00B61547">
              <w:t>Upper</w:t>
            </w:r>
          </w:p>
        </w:tc>
      </w:tr>
    </w:tbl>
    <w:p w:rsidR="00B61547" w:rsidP="00B61547" w:rsidRDefault="00B61547"/>
    <w:p w:rsidR="00B61547" w:rsidP="00B61547" w:rsidRDefault="00B61547">
      <w:pPr>
        <w:pStyle w:val="SClassInfoPara"/>
      </w:pPr>
      <w:r>
        <w:t>Description</w:t>
      </w:r>
    </w:p>
    <w:p w:rsidR="00B61547" w:rsidP="00B61547" w:rsidRDefault="006444B9">
      <w:r>
        <w:t>Scattered shrubs may be present</w:t>
      </w:r>
    </w:p>
    <w:p w:rsidR="00B61547" w:rsidP="00B61547" w:rsidRDefault="00B61547"/>
    <w:p w:rsidR="00B61547" w:rsidP="00B61547" w:rsidRDefault="00B61547">
      <w:r>
        <w:t>Native grazing and herbivory could be hea</w:t>
      </w:r>
      <w:r w:rsidR="00E85F24">
        <w:t>vy</w:t>
      </w:r>
      <w:r>
        <w:t>.</w:t>
      </w:r>
    </w:p>
    <w:p w:rsidR="00B61547" w:rsidP="00B61547" w:rsidRDefault="00B61547"/>
    <w:p w:rsidR="00B61547" w:rsidP="00B61547" w:rsidRDefault="00B61547">
      <w:r>
        <w:lastRenderedPageBreak/>
        <w:t>Repla</w:t>
      </w:r>
      <w:r w:rsidR="00E85F24">
        <w:t xml:space="preserve">cement fire occurs </w:t>
      </w:r>
      <w:r>
        <w:t>which is somewhat shorter than the FRI of an adjacent grassland community. Since this is a wetland community, it is thought that fire would impact the landscape much less frequently.</w:t>
      </w:r>
    </w:p>
    <w:p w:rsidR="00B61547" w:rsidP="00B61547" w:rsidRDefault="00B6154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61547" w:rsidP="00B61547" w:rsidRDefault="00B61547">
      <w:r>
        <w:t xml:space="preserve">Brown, J.K. and J. Kapler-Smith, eds.2000. Wildland fire in ecosystems: effects of fire on flora. Gen. Tech. Rep. RMRS-GTR-42. </w:t>
      </w:r>
      <w:proofErr w:type="spellStart"/>
      <w:r>
        <w:t>vol</w:t>
      </w:r>
      <w:proofErr w:type="spellEnd"/>
      <w:r>
        <w:t xml:space="preserve"> 2. Ogden, UT: USDA Forest Service, Rocky Mountain Research Station. 257 pp.</w:t>
      </w:r>
    </w:p>
    <w:p w:rsidR="00B61547" w:rsidP="00B61547" w:rsidRDefault="00B61547"/>
    <w:p w:rsidR="00B61547" w:rsidP="00B61547" w:rsidRDefault="00B61547">
      <w:proofErr w:type="spellStart"/>
      <w:r>
        <w:t>Covich</w:t>
      </w:r>
      <w:proofErr w:type="spellEnd"/>
      <w:r>
        <w:t xml:space="preserve">, A.P., S.C. Fritz, P.J. Lamb, R.D. </w:t>
      </w:r>
      <w:proofErr w:type="spellStart"/>
      <w:r>
        <w:t>Marzolf</w:t>
      </w:r>
      <w:proofErr w:type="spellEnd"/>
      <w:r>
        <w:t xml:space="preserve">, W.J. Matthews, K.A. </w:t>
      </w:r>
      <w:proofErr w:type="spellStart"/>
      <w:r>
        <w:t>Poiani</w:t>
      </w:r>
      <w:proofErr w:type="spellEnd"/>
      <w:r>
        <w:t xml:space="preserve">, E.E. </w:t>
      </w:r>
      <w:proofErr w:type="spellStart"/>
      <w:r>
        <w:t>Prepas</w:t>
      </w:r>
      <w:proofErr w:type="spellEnd"/>
      <w:r>
        <w:t>, M.B. Richman and T.C. W</w:t>
      </w:r>
      <w:r w:rsidR="00C33857">
        <w:t>inter. 1997. Potential Effects o</w:t>
      </w:r>
      <w:r>
        <w:t xml:space="preserve">f Climate Change </w:t>
      </w:r>
      <w:r w:rsidR="00C33857">
        <w:t>o</w:t>
      </w:r>
      <w:r>
        <w:t xml:space="preserve">n Aquatic Ecosystems </w:t>
      </w:r>
      <w:proofErr w:type="gramStart"/>
      <w:r>
        <w:t>Of</w:t>
      </w:r>
      <w:proofErr w:type="gramEnd"/>
      <w:r>
        <w:t xml:space="preserve"> The Great Plains Of North America. Hydrological Processes, Vol. 11: 993-1021.</w:t>
      </w:r>
    </w:p>
    <w:p w:rsidR="00B61547" w:rsidP="00B61547" w:rsidRDefault="00B61547"/>
    <w:p w:rsidR="00B61547" w:rsidP="00B61547" w:rsidRDefault="00B61547">
      <w:r>
        <w:t>Dick-Peddie, W.A. 1993. New Mexico vegetation, past, present and future. Albuquerque, NM: Univ. New Mexico Press. Xxxii, 244 pp.</w:t>
      </w:r>
    </w:p>
    <w:p w:rsidR="00B61547" w:rsidP="00B61547" w:rsidRDefault="00B61547"/>
    <w:p w:rsidR="00B61547" w:rsidP="00B61547" w:rsidRDefault="00B61547">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and blue grama (</w:t>
      </w:r>
      <w:proofErr w:type="spellStart"/>
      <w:r>
        <w:t>Bouteloua</w:t>
      </w:r>
      <w:proofErr w:type="spellEnd"/>
      <w:r>
        <w:t xml:space="preserve"> </w:t>
      </w:r>
      <w:proofErr w:type="spellStart"/>
      <w:r>
        <w:t>gracilis</w:t>
      </w:r>
      <w:proofErr w:type="spellEnd"/>
      <w:r>
        <w:t>) to fire. Great Plains Research 9: 261-276.</w:t>
      </w:r>
    </w:p>
    <w:p w:rsidR="00B61547" w:rsidP="00B61547" w:rsidRDefault="00B61547"/>
    <w:p w:rsidR="00B61547" w:rsidP="00B61547" w:rsidRDefault="00B61547">
      <w:r>
        <w:t xml:space="preserve">Hauser, A.S.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B61547" w:rsidP="00B61547" w:rsidRDefault="00B61547"/>
    <w:p w:rsidR="00B61547" w:rsidP="00B61547" w:rsidRDefault="00B61547">
      <w:proofErr w:type="spellStart"/>
      <w:r>
        <w:t>Hoaglund</w:t>
      </w:r>
      <w:proofErr w:type="spellEnd"/>
      <w:r>
        <w:t>, B.W. and S.L. Collins. 1997. Heterogeneity in shortgrass prairie vegetation: the role of playa lakes. Journal of Vegetation Science 8(2): 277-286</w:t>
      </w:r>
    </w:p>
    <w:p w:rsidR="00B61547" w:rsidP="00B61547" w:rsidRDefault="00B61547"/>
    <w:p w:rsidR="00B61547" w:rsidP="00B61547" w:rsidRDefault="00B61547">
      <w:r>
        <w:t xml:space="preserve">Howard, Janet L. 1995. </w:t>
      </w:r>
      <w:proofErr w:type="spellStart"/>
      <w:r>
        <w:t>Buchloe</w:t>
      </w:r>
      <w:proofErr w:type="spellEnd"/>
      <w:r>
        <w:t xml:space="preserve"> </w:t>
      </w:r>
      <w:proofErr w:type="spellStart"/>
      <w:r>
        <w:t>dactyloides</w:t>
      </w:r>
      <w:proofErr w:type="spellEnd"/>
      <w:r>
        <w:t>. In: Fire Effects Information System, [Online]. USDA Forest Service, Rocky Mountain Research Station, Fire Sciences Laboratory (Producer). Available: http://www.fs.fed.us/database/feis/ [2005, May 4].</w:t>
      </w:r>
    </w:p>
    <w:p w:rsidR="00B61547" w:rsidP="00B61547" w:rsidRDefault="00B61547"/>
    <w:p w:rsidR="00B61547" w:rsidP="00B61547" w:rsidRDefault="00B61547">
      <w:r>
        <w:t>Knight, D.H. 1994. Mountains and Plains, The Ecology of Wyoming Landscapes. Yale University Press, New Haven, CT.</w:t>
      </w:r>
    </w:p>
    <w:p w:rsidR="00B61547" w:rsidP="00B61547" w:rsidRDefault="00B61547"/>
    <w:p w:rsidR="00B61547" w:rsidP="00B61547" w:rsidRDefault="00B61547">
      <w:proofErr w:type="spellStart"/>
      <w:r>
        <w:t>Lesica</w:t>
      </w:r>
      <w:proofErr w:type="spellEnd"/>
      <w:r>
        <w:t xml:space="preserve"> 1993. Using plant community…..Biological Conservation</w:t>
      </w:r>
    </w:p>
    <w:p w:rsidR="00B61547" w:rsidP="00B61547" w:rsidRDefault="00B61547"/>
    <w:p w:rsidR="00B61547" w:rsidP="00B61547" w:rsidRDefault="00B61547">
      <w:r>
        <w:t>Miller, Greg et al. (1993) Terrestrial Ecosystem Survey of the Santa Fe National Forest USDA Forest Service Southwestern Region.</w:t>
      </w:r>
    </w:p>
    <w:p w:rsidR="00B61547" w:rsidP="00B61547" w:rsidRDefault="00B61547"/>
    <w:p w:rsidR="00B61547" w:rsidP="00B61547" w:rsidRDefault="00B61547">
      <w:r>
        <w:t>Munn, L.C. and C.S. Arneson, 1998. Soils of Albany County: A Digital County Map at 1:100,000-Scale. Agricultural Experiment Station Report B-1071AL. University of Wyoming, College of Agriculture, Laramie, Wyoming. From: http://www.uwyo.edu/ces/PUBS/b-1071AL.pdf</w:t>
      </w:r>
    </w:p>
    <w:p w:rsidR="00B61547" w:rsidP="00B61547" w:rsidRDefault="00B61547"/>
    <w:p w:rsidR="00B61547" w:rsidP="00B61547" w:rsidRDefault="00B61547">
      <w:r>
        <w:t>NatureServe. 2005. NatureServe Explorer: An online encyclopedia of life [web application]. Version 4.4. NatureServe, Arlington, Virginia. Available http://www.natureserve.org/e</w:t>
      </w:r>
      <w:r w:rsidR="00C33857">
        <w:t>xplorer. (Accessed: May 4, 2005</w:t>
      </w:r>
      <w:r>
        <w:t>).</w:t>
      </w:r>
    </w:p>
    <w:p w:rsidR="00B61547" w:rsidP="00B61547" w:rsidRDefault="00B61547"/>
    <w:p w:rsidR="00B61547" w:rsidP="00B61547" w:rsidRDefault="00B61547">
      <w:r>
        <w:t>NatureServe. 2007. International Ecological Classification Standard: Terrestrial Ecological Classifications. NatureServe Central Databases. Arlington, VA. Data current as of 10 February 2007.</w:t>
      </w:r>
    </w:p>
    <w:p w:rsidR="00B61547" w:rsidP="00B61547" w:rsidRDefault="00B61547"/>
    <w:p w:rsidR="00B61547" w:rsidP="00B61547" w:rsidRDefault="00B61547">
      <w:r>
        <w:t>Smith. L. M. 2003. Playas of the Great Plains. University of Texas Press. Austin, TX.</w:t>
      </w:r>
    </w:p>
    <w:p w:rsidRPr="00A43E41" w:rsidR="004D5F12" w:rsidP="00B6154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221" w:rsidRDefault="00F57221">
      <w:r>
        <w:separator/>
      </w:r>
    </w:p>
  </w:endnote>
  <w:endnote w:type="continuationSeparator" w:id="0">
    <w:p w:rsidR="00F57221" w:rsidRDefault="00F5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547" w:rsidRDefault="00B61547" w:rsidP="00B615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221" w:rsidRDefault="00F57221">
      <w:r>
        <w:separator/>
      </w:r>
    </w:p>
  </w:footnote>
  <w:footnote w:type="continuationSeparator" w:id="0">
    <w:p w:rsidR="00F57221" w:rsidRDefault="00F57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6154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47"/>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190F"/>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944"/>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44B9"/>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150D"/>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13D"/>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106"/>
    <w:rsid w:val="00B528E3"/>
    <w:rsid w:val="00B52B2F"/>
    <w:rsid w:val="00B55CB2"/>
    <w:rsid w:val="00B602C7"/>
    <w:rsid w:val="00B6154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3857"/>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5F24"/>
    <w:rsid w:val="00E86BED"/>
    <w:rsid w:val="00E9262C"/>
    <w:rsid w:val="00E92E67"/>
    <w:rsid w:val="00E94483"/>
    <w:rsid w:val="00E95530"/>
    <w:rsid w:val="00E97299"/>
    <w:rsid w:val="00EB53DC"/>
    <w:rsid w:val="00EB68AE"/>
    <w:rsid w:val="00EC43A4"/>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57221"/>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882FE"/>
  <w15:docId w15:val="{FCBEE798-65E6-489E-B5C8-F1E4E65E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85F24"/>
    <w:pPr>
      <w:ind w:left="720"/>
    </w:pPr>
    <w:rPr>
      <w:rFonts w:ascii="Calibri" w:eastAsia="Calibri" w:hAnsi="Calibri"/>
      <w:sz w:val="22"/>
      <w:szCs w:val="22"/>
    </w:rPr>
  </w:style>
  <w:style w:type="character" w:styleId="Hyperlink">
    <w:name w:val="Hyperlink"/>
    <w:rsid w:val="00E85F24"/>
    <w:rPr>
      <w:color w:val="0000FF"/>
      <w:u w:val="single"/>
    </w:rPr>
  </w:style>
  <w:style w:type="paragraph" w:customStyle="1" w:styleId="paragraph">
    <w:name w:val="paragraph"/>
    <w:basedOn w:val="Normal"/>
    <w:rsid w:val="00C33857"/>
  </w:style>
  <w:style w:type="character" w:customStyle="1" w:styleId="normaltextrun1">
    <w:name w:val="normaltextrun1"/>
    <w:basedOn w:val="DefaultParagraphFont"/>
    <w:rsid w:val="00C33857"/>
  </w:style>
  <w:style w:type="character" w:customStyle="1" w:styleId="eop">
    <w:name w:val="eop"/>
    <w:basedOn w:val="DefaultParagraphFont"/>
    <w:rsid w:val="00C33857"/>
  </w:style>
  <w:style w:type="paragraph" w:styleId="BalloonText">
    <w:name w:val="Balloon Text"/>
    <w:basedOn w:val="Normal"/>
    <w:link w:val="BalloonTextChar"/>
    <w:uiPriority w:val="99"/>
    <w:semiHidden/>
    <w:unhideWhenUsed/>
    <w:rsid w:val="00EC43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3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1471">
      <w:bodyDiv w:val="1"/>
      <w:marLeft w:val="0"/>
      <w:marRight w:val="0"/>
      <w:marTop w:val="0"/>
      <w:marBottom w:val="0"/>
      <w:divBdr>
        <w:top w:val="none" w:sz="0" w:space="0" w:color="auto"/>
        <w:left w:val="none" w:sz="0" w:space="0" w:color="auto"/>
        <w:bottom w:val="none" w:sz="0" w:space="0" w:color="auto"/>
        <w:right w:val="none" w:sz="0" w:space="0" w:color="auto"/>
      </w:divBdr>
    </w:div>
    <w:div w:id="5965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2014-08-21T14:25:00Z</cp:lastPrinted>
  <dcterms:created xsi:type="dcterms:W3CDTF">2018-06-22T17:52:00Z</dcterms:created>
  <dcterms:modified xsi:type="dcterms:W3CDTF">2018-06-22T17:52:00Z</dcterms:modified>
</cp:coreProperties>
</file>