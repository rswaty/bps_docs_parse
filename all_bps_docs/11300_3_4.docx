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D4" w:rsidP="00E710D4" w:rsidRDefault="00E710D4" w14:paraId="77AB9CA0" w14:textId="3482AD16">
      <w:pPr>
        <w:pStyle w:val="BpSTitle"/>
      </w:pPr>
      <w:r>
        <w:t>11300</w:t>
      </w:r>
    </w:p>
    <w:p w:rsidR="00E710D4" w:rsidP="00E710D4" w:rsidRDefault="00E710D4" w14:paraId="0DA49E8A" w14:textId="77777777">
      <w:pPr>
        <w:pStyle w:val="BpSTitle"/>
      </w:pPr>
      <w:r>
        <w:t>California Mesic Serpentine Grassland</w:t>
      </w:r>
    </w:p>
    <w:p w:rsidR="00E710D4" w:rsidP="00E710D4" w:rsidRDefault="00E710D4" w14:paraId="7F62C3B5" w14:textId="42A85436">
      <w:r>
        <w:t xmlns:w="http://schemas.openxmlformats.org/wordprocessingml/2006/main">BpS Model/Description Version: Aug. 2020</w:t>
      </w:r>
      <w:r>
        <w:tab/>
      </w:r>
      <w:r>
        <w:tab/>
      </w:r>
      <w:r>
        <w:tab/>
      </w:r>
      <w:r>
        <w:tab/>
      </w:r>
      <w:r>
        <w:tab/>
      </w:r>
      <w:r>
        <w:tab/>
      </w:r>
      <w:r>
        <w:tab/>
      </w:r>
    </w:p>
    <w:p w:rsidR="00E710D4" w:rsidP="00E710D4" w:rsidRDefault="00E710D4" w14:paraId="0AFB04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3096"/>
        <w:gridCol w:w="3096"/>
      </w:tblGrid>
      <w:tr w:rsidRPr="00E710D4" w:rsidR="00CC68CA" w:rsidTr="00CC68CA" w14:paraId="627C3E72" w14:textId="77777777">
        <w:tc>
          <w:tcPr>
            <w:tcW w:w="1512" w:type="dxa"/>
            <w:tcBorders>
              <w:top w:val="single" w:color="auto" w:sz="2" w:space="0"/>
              <w:left w:val="single" w:color="auto" w:sz="12" w:space="0"/>
              <w:bottom w:val="single" w:color="000000" w:sz="12" w:space="0"/>
            </w:tcBorders>
            <w:shd w:val="clear" w:color="auto" w:fill="auto"/>
          </w:tcPr>
          <w:p w:rsidRPr="00E710D4" w:rsidR="00E710D4" w:rsidP="00866EE2" w:rsidRDefault="00E710D4" w14:paraId="5AD7F00B" w14:textId="77777777">
            <w:pPr>
              <w:rPr>
                <w:b/>
                <w:bCs/>
              </w:rPr>
            </w:pPr>
            <w:r w:rsidRPr="00E710D4">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E710D4" w:rsidR="00E710D4" w:rsidP="00866EE2" w:rsidRDefault="00E710D4" w14:paraId="2920B71B" w14:textId="77777777">
            <w:pPr>
              <w:rPr>
                <w:b/>
                <w:bCs/>
              </w:rPr>
            </w:pPr>
          </w:p>
        </w:tc>
        <w:tc>
          <w:tcPr>
            <w:tcW w:w="3096" w:type="dxa"/>
            <w:tcBorders>
              <w:top w:val="single" w:color="auto" w:sz="2" w:space="0"/>
              <w:left w:val="single" w:color="000000" w:sz="12" w:space="0"/>
              <w:bottom w:val="single" w:color="000000" w:sz="12" w:space="0"/>
            </w:tcBorders>
            <w:shd w:val="clear" w:color="auto" w:fill="auto"/>
          </w:tcPr>
          <w:p w:rsidRPr="00E710D4" w:rsidR="00E710D4" w:rsidP="00866EE2" w:rsidRDefault="00E710D4" w14:paraId="671D49DE" w14:textId="77777777">
            <w:pPr>
              <w:rPr>
                <w:b/>
                <w:bCs/>
              </w:rPr>
            </w:pPr>
            <w:r w:rsidRPr="00E710D4">
              <w:rPr>
                <w:b/>
                <w:bCs/>
              </w:rPr>
              <w:t>Reviewers</w:t>
            </w:r>
          </w:p>
        </w:tc>
        <w:tc>
          <w:tcPr>
            <w:tcW w:w="3096" w:type="dxa"/>
            <w:tcBorders>
              <w:top w:val="single" w:color="auto" w:sz="2" w:space="0"/>
              <w:bottom w:val="single" w:color="000000" w:sz="12" w:space="0"/>
            </w:tcBorders>
            <w:shd w:val="clear" w:color="auto" w:fill="auto"/>
          </w:tcPr>
          <w:p w:rsidRPr="00E710D4" w:rsidR="00E710D4" w:rsidP="00866EE2" w:rsidRDefault="00E710D4" w14:paraId="69A7B94A" w14:textId="77777777">
            <w:pPr>
              <w:rPr>
                <w:b/>
                <w:bCs/>
              </w:rPr>
            </w:pPr>
          </w:p>
        </w:tc>
      </w:tr>
      <w:tr w:rsidRPr="00E710D4" w:rsidR="00CC68CA" w:rsidTr="00CC68CA" w14:paraId="268EFC67" w14:textId="77777777">
        <w:tc>
          <w:tcPr>
            <w:tcW w:w="1512" w:type="dxa"/>
            <w:tcBorders>
              <w:top w:val="single" w:color="000000" w:sz="12" w:space="0"/>
              <w:left w:val="single" w:color="auto" w:sz="12" w:space="0"/>
            </w:tcBorders>
            <w:shd w:val="clear" w:color="auto" w:fill="auto"/>
          </w:tcPr>
          <w:p w:rsidRPr="00E710D4" w:rsidR="00E710D4" w:rsidP="00866EE2" w:rsidRDefault="00E710D4" w14:paraId="53749133" w14:textId="77777777">
            <w:pPr>
              <w:rPr>
                <w:bCs/>
              </w:rPr>
            </w:pPr>
            <w:r w:rsidRPr="00E710D4">
              <w:rPr>
                <w:bCs/>
              </w:rPr>
              <w:t>John Foster</w:t>
            </w:r>
          </w:p>
        </w:tc>
        <w:tc>
          <w:tcPr>
            <w:tcW w:w="1872" w:type="dxa"/>
            <w:tcBorders>
              <w:top w:val="single" w:color="000000" w:sz="12" w:space="0"/>
              <w:right w:val="single" w:color="000000" w:sz="12" w:space="0"/>
            </w:tcBorders>
            <w:shd w:val="clear" w:color="auto" w:fill="auto"/>
          </w:tcPr>
          <w:p w:rsidRPr="00E710D4" w:rsidR="00E710D4" w:rsidP="00866EE2" w:rsidRDefault="00E710D4" w14:paraId="39F3400C" w14:textId="77777777">
            <w:r w:rsidRPr="00E710D4">
              <w:t>jfoster@tnc.org</w:t>
            </w:r>
          </w:p>
        </w:tc>
        <w:tc>
          <w:tcPr>
            <w:tcW w:w="3096" w:type="dxa"/>
            <w:tcBorders>
              <w:top w:val="single" w:color="000000" w:sz="12" w:space="0"/>
              <w:left w:val="single" w:color="000000" w:sz="12" w:space="0"/>
            </w:tcBorders>
            <w:shd w:val="clear" w:color="auto" w:fill="auto"/>
          </w:tcPr>
          <w:p w:rsidRPr="00E710D4" w:rsidR="00E710D4" w:rsidP="00866EE2" w:rsidRDefault="00E710D4" w14:paraId="43ECE320" w14:textId="10268471">
            <w:r w:rsidRPr="00E710D4">
              <w:t>James Bartolome</w:t>
            </w:r>
          </w:p>
        </w:tc>
        <w:tc>
          <w:tcPr>
            <w:tcW w:w="3096" w:type="dxa"/>
            <w:tcBorders>
              <w:top w:val="single" w:color="000000" w:sz="12" w:space="0"/>
            </w:tcBorders>
            <w:shd w:val="clear" w:color="auto" w:fill="auto"/>
          </w:tcPr>
          <w:p w:rsidRPr="00E710D4" w:rsidR="00E710D4" w:rsidP="00866EE2" w:rsidRDefault="00E710D4" w14:paraId="71D22980" w14:textId="30B3AB82">
            <w:r w:rsidRPr="00E710D4">
              <w:t>jwbart@nature.berkeley.edu</w:t>
            </w:r>
          </w:p>
        </w:tc>
      </w:tr>
      <w:tr w:rsidRPr="00E710D4" w:rsidR="00E710D4" w:rsidTr="00CC68CA" w14:paraId="4668FA9D" w14:textId="77777777">
        <w:tc>
          <w:tcPr>
            <w:tcW w:w="1512" w:type="dxa"/>
            <w:tcBorders>
              <w:left w:val="single" w:color="auto" w:sz="12" w:space="0"/>
            </w:tcBorders>
            <w:shd w:val="clear" w:color="auto" w:fill="auto"/>
          </w:tcPr>
          <w:p w:rsidRPr="00E710D4" w:rsidR="00E710D4" w:rsidP="00866EE2" w:rsidRDefault="00E710D4" w14:paraId="5675BA48" w14:textId="77777777">
            <w:pPr>
              <w:rPr>
                <w:bCs/>
              </w:rPr>
            </w:pPr>
            <w:r w:rsidRPr="00E710D4">
              <w:rPr>
                <w:bCs/>
              </w:rPr>
              <w:t>None</w:t>
            </w:r>
          </w:p>
        </w:tc>
        <w:tc>
          <w:tcPr>
            <w:tcW w:w="1872" w:type="dxa"/>
            <w:tcBorders>
              <w:right w:val="single" w:color="000000" w:sz="12" w:space="0"/>
            </w:tcBorders>
            <w:shd w:val="clear" w:color="auto" w:fill="auto"/>
          </w:tcPr>
          <w:p w:rsidRPr="00E710D4" w:rsidR="00E710D4" w:rsidP="00866EE2" w:rsidRDefault="00E710D4" w14:paraId="7D784534" w14:textId="77777777">
            <w:r w:rsidRPr="00E710D4">
              <w:t>None</w:t>
            </w:r>
          </w:p>
        </w:tc>
        <w:tc>
          <w:tcPr>
            <w:tcW w:w="3096" w:type="dxa"/>
            <w:tcBorders>
              <w:left w:val="single" w:color="000000" w:sz="12" w:space="0"/>
            </w:tcBorders>
            <w:shd w:val="clear" w:color="auto" w:fill="auto"/>
          </w:tcPr>
          <w:p w:rsidRPr="00E710D4" w:rsidR="00E710D4" w:rsidP="00866EE2" w:rsidRDefault="00E710D4" w14:paraId="0A03CF0F" w14:textId="77C76680">
            <w:r w:rsidRPr="00E710D4">
              <w:t>Hugh Safford/Dave Schmidt</w:t>
            </w:r>
          </w:p>
        </w:tc>
        <w:tc>
          <w:tcPr>
            <w:tcW w:w="3096" w:type="dxa"/>
            <w:shd w:val="clear" w:color="auto" w:fill="auto"/>
          </w:tcPr>
          <w:p w:rsidRPr="00E710D4" w:rsidR="00E710D4" w:rsidP="00866EE2" w:rsidRDefault="00E710D4" w14:paraId="4F2B2CF8" w14:textId="37B43942">
            <w:r w:rsidRPr="00E710D4">
              <w:t>hughsafford@fs.fed.us</w:t>
            </w:r>
          </w:p>
        </w:tc>
      </w:tr>
      <w:tr w:rsidRPr="00E710D4" w:rsidR="00CC68CA" w:rsidTr="00CC68CA" w14:paraId="3799DAE9" w14:textId="77777777">
        <w:tc>
          <w:tcPr>
            <w:tcW w:w="1512" w:type="dxa"/>
            <w:tcBorders>
              <w:left w:val="single" w:color="auto" w:sz="12" w:space="0"/>
              <w:bottom w:val="single" w:color="auto" w:sz="2" w:space="0"/>
            </w:tcBorders>
            <w:shd w:val="clear" w:color="auto" w:fill="auto"/>
          </w:tcPr>
          <w:p w:rsidRPr="00E710D4" w:rsidR="00E710D4" w:rsidP="00866EE2" w:rsidRDefault="00E710D4" w14:paraId="44632EAE" w14:textId="77777777">
            <w:pPr>
              <w:rPr>
                <w:bCs/>
              </w:rPr>
            </w:pPr>
            <w:r w:rsidRPr="00E710D4">
              <w:rPr>
                <w:bCs/>
              </w:rPr>
              <w:t>None</w:t>
            </w:r>
          </w:p>
        </w:tc>
        <w:tc>
          <w:tcPr>
            <w:tcW w:w="1872" w:type="dxa"/>
            <w:tcBorders>
              <w:right w:val="single" w:color="000000" w:sz="12" w:space="0"/>
            </w:tcBorders>
            <w:shd w:val="clear" w:color="auto" w:fill="auto"/>
          </w:tcPr>
          <w:p w:rsidRPr="00E710D4" w:rsidR="00E710D4" w:rsidP="00866EE2" w:rsidRDefault="00E710D4" w14:paraId="2C02944A" w14:textId="77777777">
            <w:r w:rsidRPr="00E710D4">
              <w:t>None</w:t>
            </w:r>
          </w:p>
        </w:tc>
        <w:tc>
          <w:tcPr>
            <w:tcW w:w="3096" w:type="dxa"/>
            <w:tcBorders>
              <w:left w:val="single" w:color="000000" w:sz="12" w:space="0"/>
              <w:bottom w:val="single" w:color="auto" w:sz="2" w:space="0"/>
            </w:tcBorders>
            <w:shd w:val="clear" w:color="auto" w:fill="auto"/>
          </w:tcPr>
          <w:p w:rsidRPr="00E710D4" w:rsidR="00E710D4" w:rsidP="00866EE2" w:rsidRDefault="00E710D4" w14:paraId="79FFB4DE" w14:textId="77777777">
            <w:r w:rsidRPr="00E710D4">
              <w:t>None</w:t>
            </w:r>
          </w:p>
        </w:tc>
        <w:tc>
          <w:tcPr>
            <w:tcW w:w="3096" w:type="dxa"/>
            <w:shd w:val="clear" w:color="auto" w:fill="auto"/>
          </w:tcPr>
          <w:p w:rsidRPr="00E710D4" w:rsidR="00E710D4" w:rsidP="00866EE2" w:rsidRDefault="00E710D4" w14:paraId="61CAAE9E" w14:textId="77777777">
            <w:r w:rsidRPr="00E710D4">
              <w:t>None</w:t>
            </w:r>
          </w:p>
        </w:tc>
      </w:tr>
    </w:tbl>
    <w:p w:rsidR="00E710D4" w:rsidP="00E710D4" w:rsidRDefault="00E710D4" w14:paraId="246FEB9F" w14:textId="77777777"/>
    <w:p w:rsidR="00E710D4" w:rsidP="00E710D4" w:rsidRDefault="00E710D4" w14:paraId="74AEF778" w14:textId="77777777">
      <w:pPr>
        <w:pStyle w:val="InfoPara"/>
      </w:pPr>
      <w:r>
        <w:t>Vegetation Type</w:t>
      </w:r>
    </w:p>
    <w:p w:rsidR="00E710D4" w:rsidP="00E710D4" w:rsidRDefault="00E710D4" w14:paraId="7758A616" w14:textId="02353C11">
      <w:bookmarkStart w:name="_GoBack" w:id="0"/>
      <w:bookmarkEnd w:id="0"/>
      <w:r>
        <w:t>Herbaceous</w:t>
      </w:r>
    </w:p>
    <w:p w:rsidR="00E710D4" w:rsidP="00E710D4" w:rsidRDefault="00E710D4" w14:paraId="1EE87EA0" w14:textId="77777777">
      <w:pPr>
        <w:pStyle w:val="InfoPara"/>
      </w:pPr>
      <w:r>
        <w:t>Map Zones</w:t>
      </w:r>
    </w:p>
    <w:p w:rsidR="00E710D4" w:rsidP="00E710D4" w:rsidRDefault="00234707" w14:paraId="584E7180" w14:textId="456D320E">
      <w:r>
        <w:t xml:space="preserve">3, </w:t>
      </w:r>
      <w:r w:rsidR="00E710D4">
        <w:t>4</w:t>
      </w:r>
    </w:p>
    <w:p w:rsidR="00E710D4" w:rsidP="00E710D4" w:rsidRDefault="00E710D4" w14:paraId="5465303D" w14:textId="77777777">
      <w:pPr>
        <w:pStyle w:val="InfoPara"/>
      </w:pPr>
      <w:r>
        <w:t>Geographic Range</w:t>
      </w:r>
    </w:p>
    <w:p w:rsidR="00E710D4" w:rsidP="00E710D4" w:rsidRDefault="00E710D4" w14:paraId="48F86DD9" w14:textId="77777777">
      <w:r>
        <w:t>These grasslands are of very limited distribution in California within the Coast Ranges, Sierra Nevada, and Transverse Ranges.</w:t>
      </w:r>
    </w:p>
    <w:p w:rsidR="00E710D4" w:rsidP="00E710D4" w:rsidRDefault="00E710D4" w14:paraId="7D9B07ED" w14:textId="77777777">
      <w:pPr>
        <w:pStyle w:val="InfoPara"/>
      </w:pPr>
      <w:r>
        <w:t>Biophysical Site Description</w:t>
      </w:r>
    </w:p>
    <w:p w:rsidR="00E710D4" w:rsidP="00E710D4" w:rsidRDefault="00E710D4" w14:paraId="3F8C1718" w14:textId="77777777">
      <w:r>
        <w:t xml:space="preserve">These grasslands occur on deep alluvial or colluvial soils with serpentine-rich parent material. Not all serpentinite outcrops support distinct vegetation. Only those with very low </w:t>
      </w:r>
      <w:proofErr w:type="spellStart"/>
      <w:r>
        <w:t>Ca:Mg</w:t>
      </w:r>
      <w:proofErr w:type="spellEnd"/>
      <w:r>
        <w:t xml:space="preserve"> ratio impact biotic composition.</w:t>
      </w:r>
    </w:p>
    <w:p w:rsidR="00E710D4" w:rsidP="00E710D4" w:rsidRDefault="00E710D4" w14:paraId="7C5EC144" w14:textId="77777777">
      <w:pPr>
        <w:pStyle w:val="InfoPara"/>
      </w:pPr>
      <w:r>
        <w:t>Vegetation Description</w:t>
      </w:r>
    </w:p>
    <w:p w:rsidR="00E710D4" w:rsidP="00E710D4" w:rsidRDefault="00E710D4" w14:paraId="5A294DD4" w14:textId="77777777">
      <w:r>
        <w:t xml:space="preserve">In this system, native bunchgrass dominates, though typically in less dense cover than other perennial bunchgrass types. Characteristic species include </w:t>
      </w:r>
      <w:proofErr w:type="spellStart"/>
      <w:r w:rsidRPr="00435D51">
        <w:rPr>
          <w:i/>
        </w:rPr>
        <w:t>Calamagrostis</w:t>
      </w:r>
      <w:proofErr w:type="spellEnd"/>
      <w:r w:rsidRPr="00435D51">
        <w:rPr>
          <w:i/>
        </w:rPr>
        <w:t xml:space="preserve"> </w:t>
      </w:r>
      <w:proofErr w:type="spellStart"/>
      <w:r w:rsidRPr="00435D51">
        <w:rPr>
          <w:i/>
        </w:rPr>
        <w:t>ophitidis</w:t>
      </w:r>
      <w:proofErr w:type="spellEnd"/>
      <w:r>
        <w:t xml:space="preserve">, </w:t>
      </w:r>
      <w:proofErr w:type="spellStart"/>
      <w:r w:rsidRPr="00435D51">
        <w:rPr>
          <w:i/>
        </w:rPr>
        <w:t>Eschscholzia</w:t>
      </w:r>
      <w:proofErr w:type="spellEnd"/>
      <w:r w:rsidRPr="00435D51">
        <w:rPr>
          <w:i/>
        </w:rPr>
        <w:t xml:space="preserve"> </w:t>
      </w:r>
      <w:proofErr w:type="spellStart"/>
      <w:r w:rsidRPr="00435D51">
        <w:rPr>
          <w:i/>
        </w:rPr>
        <w:t>californica</w:t>
      </w:r>
      <w:proofErr w:type="spellEnd"/>
      <w:r>
        <w:t xml:space="preserve">, </w:t>
      </w:r>
      <w:proofErr w:type="spellStart"/>
      <w:r w:rsidRPr="00435D51">
        <w:rPr>
          <w:i/>
        </w:rPr>
        <w:t>Vulpia</w:t>
      </w:r>
      <w:proofErr w:type="spellEnd"/>
      <w:r w:rsidRPr="00435D51">
        <w:rPr>
          <w:i/>
        </w:rPr>
        <w:t xml:space="preserve"> </w:t>
      </w:r>
      <w:proofErr w:type="spellStart"/>
      <w:r w:rsidRPr="00435D51">
        <w:rPr>
          <w:i/>
        </w:rPr>
        <w:t>microstachys</w:t>
      </w:r>
      <w:proofErr w:type="spellEnd"/>
      <w:r>
        <w:t xml:space="preserve"> var. </w:t>
      </w:r>
      <w:proofErr w:type="spellStart"/>
      <w:r w:rsidRPr="00435D51">
        <w:rPr>
          <w:i/>
        </w:rPr>
        <w:t>ciliata</w:t>
      </w:r>
      <w:proofErr w:type="spellEnd"/>
      <w:r>
        <w:t xml:space="preserve"> (= </w:t>
      </w:r>
      <w:proofErr w:type="spellStart"/>
      <w:r w:rsidRPr="00435D51">
        <w:rPr>
          <w:i/>
        </w:rPr>
        <w:t>Festuca</w:t>
      </w:r>
      <w:proofErr w:type="spellEnd"/>
      <w:r w:rsidRPr="00435D51">
        <w:rPr>
          <w:i/>
        </w:rPr>
        <w:t xml:space="preserve"> </w:t>
      </w:r>
      <w:proofErr w:type="spellStart"/>
      <w:r w:rsidRPr="00435D51">
        <w:rPr>
          <w:i/>
        </w:rPr>
        <w:t>grayi</w:t>
      </w:r>
      <w:proofErr w:type="spellEnd"/>
      <w:r>
        <w:t xml:space="preserve">), </w:t>
      </w:r>
      <w:proofErr w:type="spellStart"/>
      <w:r w:rsidRPr="00435D51">
        <w:rPr>
          <w:i/>
        </w:rPr>
        <w:t>Poa</w:t>
      </w:r>
      <w:proofErr w:type="spellEnd"/>
      <w:r w:rsidRPr="00435D51">
        <w:rPr>
          <w:i/>
        </w:rPr>
        <w:t xml:space="preserve"> </w:t>
      </w:r>
      <w:proofErr w:type="spellStart"/>
      <w:r w:rsidRPr="00435D51">
        <w:rPr>
          <w:i/>
        </w:rPr>
        <w:t>secunda</w:t>
      </w:r>
      <w:proofErr w:type="spellEnd"/>
      <w:r>
        <w:t xml:space="preserve"> (= </w:t>
      </w:r>
      <w:proofErr w:type="spellStart"/>
      <w:r w:rsidRPr="00435D51">
        <w:rPr>
          <w:i/>
        </w:rPr>
        <w:t>Poa</w:t>
      </w:r>
      <w:proofErr w:type="spellEnd"/>
      <w:r w:rsidRPr="00435D51">
        <w:rPr>
          <w:i/>
        </w:rPr>
        <w:t xml:space="preserve"> </w:t>
      </w:r>
      <w:proofErr w:type="spellStart"/>
      <w:r w:rsidRPr="00435D51">
        <w:rPr>
          <w:i/>
        </w:rPr>
        <w:t>scabrella</w:t>
      </w:r>
      <w:proofErr w:type="spellEnd"/>
      <w:r>
        <w:t xml:space="preserve">), </w:t>
      </w:r>
      <w:proofErr w:type="spellStart"/>
      <w:r w:rsidRPr="00435D51">
        <w:rPr>
          <w:i/>
        </w:rPr>
        <w:t>Hemizonia</w:t>
      </w:r>
      <w:proofErr w:type="spellEnd"/>
      <w:r w:rsidRPr="00435D51">
        <w:rPr>
          <w:i/>
        </w:rPr>
        <w:t xml:space="preserve"> </w:t>
      </w:r>
      <w:proofErr w:type="spellStart"/>
      <w:r w:rsidRPr="00435D51">
        <w:rPr>
          <w:i/>
        </w:rPr>
        <w:t>congesta</w:t>
      </w:r>
      <w:proofErr w:type="spellEnd"/>
      <w:r>
        <w:t xml:space="preserve"> ssp. </w:t>
      </w:r>
      <w:proofErr w:type="spellStart"/>
      <w:r w:rsidRPr="00435D51">
        <w:rPr>
          <w:i/>
        </w:rPr>
        <w:t>luzulifolia</w:t>
      </w:r>
      <w:proofErr w:type="spellEnd"/>
      <w:r>
        <w:t xml:space="preserve"> (= </w:t>
      </w:r>
      <w:proofErr w:type="spellStart"/>
      <w:r w:rsidRPr="00435D51">
        <w:rPr>
          <w:i/>
        </w:rPr>
        <w:t>Hemizonia</w:t>
      </w:r>
      <w:proofErr w:type="spellEnd"/>
      <w:r w:rsidRPr="00435D51">
        <w:rPr>
          <w:i/>
        </w:rPr>
        <w:t xml:space="preserve"> </w:t>
      </w:r>
      <w:proofErr w:type="spellStart"/>
      <w:r w:rsidRPr="00435D51">
        <w:rPr>
          <w:i/>
        </w:rPr>
        <w:t>luzulifolia</w:t>
      </w:r>
      <w:proofErr w:type="spellEnd"/>
      <w:r>
        <w:t xml:space="preserve">), </w:t>
      </w:r>
      <w:proofErr w:type="spellStart"/>
      <w:r w:rsidRPr="00435D51">
        <w:rPr>
          <w:i/>
        </w:rPr>
        <w:t>Nassella</w:t>
      </w:r>
      <w:proofErr w:type="spellEnd"/>
      <w:r w:rsidRPr="00435D51">
        <w:rPr>
          <w:i/>
        </w:rPr>
        <w:t xml:space="preserve"> </w:t>
      </w:r>
      <w:proofErr w:type="spellStart"/>
      <w:r w:rsidRPr="00435D51">
        <w:rPr>
          <w:i/>
        </w:rPr>
        <w:t>cernua</w:t>
      </w:r>
      <w:proofErr w:type="spellEnd"/>
      <w:r>
        <w:t xml:space="preserve">, and </w:t>
      </w:r>
      <w:proofErr w:type="spellStart"/>
      <w:r w:rsidRPr="00435D51">
        <w:rPr>
          <w:i/>
        </w:rPr>
        <w:t>Nassella</w:t>
      </w:r>
      <w:proofErr w:type="spellEnd"/>
      <w:r w:rsidRPr="00435D51">
        <w:rPr>
          <w:i/>
        </w:rPr>
        <w:t xml:space="preserve"> </w:t>
      </w:r>
      <w:proofErr w:type="spellStart"/>
      <w:r w:rsidRPr="00435D51">
        <w:rPr>
          <w:i/>
        </w:rPr>
        <w:t>pulchra</w:t>
      </w:r>
      <w:proofErr w:type="spellEnd"/>
      <w:r>
        <w:t>.</w:t>
      </w:r>
    </w:p>
    <w:p w:rsidR="00E710D4" w:rsidP="00E710D4" w:rsidRDefault="00E710D4" w14:paraId="7D9BAF14" w14:textId="77777777"/>
    <w:p w:rsidR="00E710D4" w:rsidP="00E710D4" w:rsidRDefault="00E710D4" w14:paraId="58989623" w14:textId="1E373E0A">
      <w:r>
        <w:t xml:space="preserve">Additional native species include </w:t>
      </w:r>
      <w:proofErr w:type="spellStart"/>
      <w:r w:rsidRPr="00435D51">
        <w:rPr>
          <w:i/>
        </w:rPr>
        <w:t>Lasthenia</w:t>
      </w:r>
      <w:proofErr w:type="spellEnd"/>
      <w:r w:rsidRPr="00435D51">
        <w:rPr>
          <w:i/>
        </w:rPr>
        <w:t xml:space="preserve"> </w:t>
      </w:r>
      <w:proofErr w:type="spellStart"/>
      <w:r w:rsidRPr="00435D51">
        <w:rPr>
          <w:i/>
        </w:rPr>
        <w:t>californica</w:t>
      </w:r>
      <w:proofErr w:type="spellEnd"/>
      <w:r>
        <w:t xml:space="preserve">, </w:t>
      </w:r>
      <w:proofErr w:type="spellStart"/>
      <w:r w:rsidRPr="00435D51">
        <w:rPr>
          <w:i/>
        </w:rPr>
        <w:t>Melica</w:t>
      </w:r>
      <w:proofErr w:type="spellEnd"/>
      <w:r w:rsidRPr="00435D51">
        <w:rPr>
          <w:i/>
        </w:rPr>
        <w:t xml:space="preserve"> </w:t>
      </w:r>
      <w:proofErr w:type="spellStart"/>
      <w:r w:rsidRPr="00435D51">
        <w:rPr>
          <w:i/>
        </w:rPr>
        <w:t>californica</w:t>
      </w:r>
      <w:proofErr w:type="spellEnd"/>
      <w:r>
        <w:t>. Mediterranean grasses and forbs are present but less prominent than in non-serpentine grasslands.</w:t>
      </w:r>
    </w:p>
    <w:p w:rsidR="00E710D4" w:rsidP="00E710D4" w:rsidRDefault="00E710D4" w14:paraId="70C4B0E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ophitidis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Serpentine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ESCA2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Eschscholzia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poppy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VUMIC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Vulpia microstachys var. ciliata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Eastwood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tussockgrass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tussockgrass</w:t>
            </w:r>
          </w:p>
        </w:tc>
      </w:tr>
    </w:tbl>
    <w:p>
      <w:r>
        <w:rPr>
          <w:sz w:val="16"/>
        </w:rPr>
        <w:t>Species names are from the NRCS PLANTS database. Check species codes at http://plants.usda.gov.</w:t>
      </w:r>
    </w:p>
    <w:p w:rsidR="00E710D4" w:rsidP="00E710D4" w:rsidRDefault="00E710D4" w14:paraId="632EFF55" w14:textId="77777777">
      <w:pPr>
        <w:pStyle w:val="InfoPara"/>
      </w:pPr>
      <w:r>
        <w:t>Disturbance Description</w:t>
      </w:r>
    </w:p>
    <w:p w:rsidR="00E710D4" w:rsidP="00E710D4" w:rsidRDefault="00E710D4" w14:paraId="1D064196" w14:textId="6CDED704">
      <w:r>
        <w:lastRenderedPageBreak/>
        <w:t>Productivity is lower in serpentine soils than in non-serpentine soils, so fuel loads take longer to reach enough continuity to carry a fire. On many serpentine sites</w:t>
      </w:r>
      <w:r w:rsidR="00E633D3">
        <w:t>,</w:t>
      </w:r>
      <w:r>
        <w:t xml:space="preserve"> sufficient fuel to carry a fire never accumulates.</w:t>
      </w:r>
    </w:p>
    <w:p w:rsidR="00E710D4" w:rsidP="00E710D4" w:rsidRDefault="00015EEF" w14:paraId="140EEBF0" w14:textId="758B3C8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w:t>
            </w:r>
          </w:p>
        </w:tc>
        <w:tc>
          <w:p>
            <w:pPr>
              <w:jc w:val="center"/>
            </w:pPr>
            <w:r>
              <w:t>100</w:t>
            </w:r>
          </w:p>
        </w:tc>
        <w:tc>
          <w:p>
            <w:pPr>
              <w:jc w:val="center"/>
            </w:pPr>
            <w:r>
              <w:t>2</w:t>
            </w:r>
          </w:p>
        </w:tc>
        <w:tc>
          <w:p>
            <w:pPr>
              <w:jc w:val="center"/>
            </w:pPr>
            <w:r>
              <w:t>25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0D4" w:rsidP="00E710D4" w:rsidRDefault="00E710D4" w14:paraId="355D2619" w14:textId="77777777">
      <w:pPr>
        <w:pStyle w:val="InfoPara"/>
      </w:pPr>
      <w:r>
        <w:t>Scale Description</w:t>
      </w:r>
    </w:p>
    <w:p w:rsidR="00E710D4" w:rsidP="00E710D4" w:rsidRDefault="00E710D4" w14:paraId="518B5397" w14:textId="20D0F31B">
      <w:r>
        <w:t>10s to 100s of ha. Limited by the extent of the patch of grass.</w:t>
      </w:r>
    </w:p>
    <w:p w:rsidR="00E710D4" w:rsidP="00E710D4" w:rsidRDefault="00E710D4" w14:paraId="0A61E062" w14:textId="77777777">
      <w:pPr>
        <w:pStyle w:val="InfoPara"/>
      </w:pPr>
      <w:r>
        <w:t>Adjacency or Identification Concerns</w:t>
      </w:r>
    </w:p>
    <w:p w:rsidR="00E710D4" w:rsidP="00E710D4" w:rsidRDefault="00E710D4" w14:paraId="67E9C9E5" w14:textId="4853D6B4">
      <w:r>
        <w:t xml:space="preserve">This </w:t>
      </w:r>
      <w:r w:rsidR="00E633D3">
        <w:t>Biophysical Setting (</w:t>
      </w:r>
      <w:r>
        <w:t>BpS</w:t>
      </w:r>
      <w:r w:rsidR="00E633D3">
        <w:t>)</w:t>
      </w:r>
      <w:r>
        <w:t xml:space="preserve"> often occurs in a matrix of non-serpentine grassland and chaparral. Invasives are less prominent in serpentine soils than in neighboring non-serpentine soils perhaps due to a combination of soil seed bank volume in addition to the selection of natives being more tolerant of low-productivity soils.</w:t>
      </w:r>
    </w:p>
    <w:p w:rsidR="00E710D4" w:rsidP="00E710D4" w:rsidRDefault="00E710D4" w14:paraId="0EF33C2C" w14:textId="77777777">
      <w:pPr>
        <w:pStyle w:val="InfoPara"/>
      </w:pPr>
      <w:r>
        <w:t>Issues or Problems</w:t>
      </w:r>
    </w:p>
    <w:p w:rsidR="009741BB" w:rsidP="009741BB" w:rsidRDefault="009741BB" w14:paraId="4AA55F1B" w14:textId="77777777">
      <w:r>
        <w:t>Safford suggested to combine this type with the Coastal grassland type.</w:t>
      </w:r>
    </w:p>
    <w:p w:rsidR="00E710D4" w:rsidP="00E710D4" w:rsidRDefault="00E710D4" w14:paraId="24581FA1" w14:textId="77777777"/>
    <w:p w:rsidR="00E710D4" w:rsidP="00E710D4" w:rsidRDefault="00E710D4" w14:paraId="63C22D71" w14:textId="77777777">
      <w:pPr>
        <w:pStyle w:val="InfoPara"/>
      </w:pPr>
      <w:r>
        <w:t>Native Uncharacteristic Conditions</w:t>
      </w:r>
    </w:p>
    <w:p w:rsidR="00E710D4" w:rsidP="00E710D4" w:rsidRDefault="00E710D4" w14:paraId="2B562C9B" w14:textId="77777777"/>
    <w:p w:rsidR="00E710D4" w:rsidP="00E710D4" w:rsidRDefault="00E710D4" w14:paraId="23FA0702" w14:textId="77777777">
      <w:pPr>
        <w:pStyle w:val="InfoPara"/>
      </w:pPr>
      <w:r>
        <w:t>Comments</w:t>
      </w:r>
    </w:p>
    <w:p w:rsidR="00234707" w:rsidP="00CC68CA" w:rsidRDefault="00234707" w14:paraId="4B0D350A" w14:textId="10FCA2F5">
      <w:r w:rsidRPr="00DF2600">
        <w:t>M</w:t>
      </w:r>
      <w:r w:rsidR="00E633D3">
        <w:t>ap zones (M</w:t>
      </w:r>
      <w:r w:rsidRPr="00DF2600">
        <w:t>Zs</w:t>
      </w:r>
      <w:r w:rsidR="00E633D3">
        <w:t>)</w:t>
      </w:r>
      <w:r w:rsidRPr="00DF2600">
        <w:t xml:space="preserve"> </w:t>
      </w:r>
      <w:r w:rsidR="00E633D3">
        <w:t>0</w:t>
      </w:r>
      <w:r>
        <w:t xml:space="preserve">3 and </w:t>
      </w:r>
      <w:r w:rsidR="00E633D3">
        <w:t>0</w:t>
      </w:r>
      <w:r>
        <w:t>4</w:t>
      </w:r>
      <w:r w:rsidRPr="00DF2600">
        <w:t xml:space="preserve"> were combined during 2015 BpS Review.</w:t>
      </w:r>
    </w:p>
    <w:p w:rsidR="00234707" w:rsidP="00CC68CA" w:rsidRDefault="00234707" w14:paraId="4A91D40A" w14:textId="77777777"/>
    <w:p w:rsidR="00CC68CA" w:rsidP="00CC68CA" w:rsidRDefault="00015EEF" w14:paraId="4338CC1D" w14:textId="47045E54">
      <w:r>
        <w:t>For LANDFIRE National</w:t>
      </w:r>
      <w:r w:rsidR="00E633D3">
        <w:t>,</w:t>
      </w:r>
      <w:r>
        <w:t xml:space="preserve"> </w:t>
      </w:r>
      <w:r w:rsidR="00CC68CA">
        <w:t>Foster built this model with a few input parameters from Hugh Safford.</w:t>
      </w:r>
    </w:p>
    <w:p w:rsidR="00E710D4" w:rsidP="00E710D4" w:rsidRDefault="00E710D4" w14:paraId="1B1424B5" w14:textId="77777777"/>
    <w:p w:rsidR="00E710D4" w:rsidP="00E710D4" w:rsidRDefault="00E710D4" w14:paraId="6ED0EDAC" w14:textId="35FBBFF5">
      <w:r>
        <w:t>A</w:t>
      </w:r>
      <w:r w:rsidR="00015EEF">
        <w:t xml:space="preserve"> LANDFIRE National</w:t>
      </w:r>
      <w:r>
        <w:t xml:space="preserve"> reviewer for MZs 03 and 06 suggested that this type be combined with the Coastal grassland type. MZ04 reviewer indicated that serpentine grasslands differ enough and have enough inherent conservation value that they should be kept separate. Furthermore, the fire regime on serpentine will differ substantially from other grasslands</w:t>
      </w:r>
      <w:r w:rsidR="00E633D3">
        <w:t>,</w:t>
      </w:r>
      <w:r>
        <w:t xml:space="preserve"> making it valuable to keep as a separate model.</w:t>
      </w:r>
    </w:p>
    <w:p w:rsidR="00AA58F7" w:rsidP="00E710D4" w:rsidRDefault="00AA58F7" w14:paraId="29828120" w14:textId="77777777"/>
    <w:p w:rsidR="00E710D4" w:rsidP="00E710D4" w:rsidRDefault="00E710D4" w14:paraId="603AC8FB" w14:textId="77777777">
      <w:pPr>
        <w:pStyle w:val="ReportSection"/>
      </w:pPr>
      <w:r>
        <w:t>Succession Classes</w:t>
      </w:r>
    </w:p>
    <w:p w:rsidR="00E710D4" w:rsidP="00E710D4" w:rsidRDefault="00E710D4" w14:paraId="4A3D3BC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0D4" w:rsidP="00E710D4" w:rsidRDefault="00E710D4" w14:paraId="2A2BC931" w14:textId="77777777">
      <w:pPr>
        <w:pStyle w:val="InfoPara"/>
        <w:pBdr>
          <w:top w:val="single" w:color="auto" w:sz="4" w:space="1"/>
        </w:pBdr>
      </w:pPr>
      <w:r xmlns:w="http://schemas.openxmlformats.org/wordprocessingml/2006/main">
        <w:t>Class A</w:t>
      </w:r>
      <w:r xmlns:w="http://schemas.openxmlformats.org/wordprocessingml/2006/main">
        <w:tab/>
        <w:t>88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710D4" w:rsidP="00E710D4" w:rsidRDefault="00E710D4" w14:paraId="5E09F55E" w14:textId="77777777"/>
    <w:p w:rsidR="00E710D4" w:rsidP="00E710D4" w:rsidRDefault="00E710D4" w14:paraId="3F170990"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64"/>
        <w:gridCol w:w="2364"/>
        <w:gridCol w:w="1956"/>
      </w:tblGrid>
      <w:tr w:rsidRPr="00E710D4" w:rsidR="00E710D4" w:rsidTr="00E710D4" w14:paraId="58D4FE6E" w14:textId="77777777">
        <w:tc>
          <w:tcPr>
            <w:tcW w:w="1116" w:type="dxa"/>
            <w:tcBorders>
              <w:top w:val="single" w:color="auto" w:sz="2" w:space="0"/>
              <w:bottom w:val="single" w:color="000000" w:sz="12" w:space="0"/>
            </w:tcBorders>
            <w:shd w:val="clear" w:color="auto" w:fill="auto"/>
          </w:tcPr>
          <w:p w:rsidRPr="00E710D4" w:rsidR="00E710D4" w:rsidP="00F27147" w:rsidRDefault="00E710D4" w14:paraId="71D6C129" w14:textId="77777777">
            <w:pPr>
              <w:rPr>
                <w:b/>
                <w:bCs/>
              </w:rPr>
            </w:pPr>
            <w:r w:rsidRPr="00E710D4">
              <w:rPr>
                <w:b/>
                <w:bCs/>
              </w:rPr>
              <w:t>Symbol</w:t>
            </w:r>
          </w:p>
        </w:tc>
        <w:tc>
          <w:tcPr>
            <w:tcW w:w="2664" w:type="dxa"/>
            <w:tcBorders>
              <w:top w:val="single" w:color="auto" w:sz="2" w:space="0"/>
              <w:bottom w:val="single" w:color="000000" w:sz="12" w:space="0"/>
            </w:tcBorders>
            <w:shd w:val="clear" w:color="auto" w:fill="auto"/>
          </w:tcPr>
          <w:p w:rsidRPr="00E710D4" w:rsidR="00E710D4" w:rsidP="00F27147" w:rsidRDefault="00E710D4" w14:paraId="56BD38A8" w14:textId="77777777">
            <w:pPr>
              <w:rPr>
                <w:b/>
                <w:bCs/>
              </w:rPr>
            </w:pPr>
            <w:r w:rsidRPr="00E710D4">
              <w:rPr>
                <w:b/>
                <w:bCs/>
              </w:rPr>
              <w:t>Scientific Name</w:t>
            </w:r>
          </w:p>
        </w:tc>
        <w:tc>
          <w:tcPr>
            <w:tcW w:w="2364" w:type="dxa"/>
            <w:tcBorders>
              <w:top w:val="single" w:color="auto" w:sz="2" w:space="0"/>
              <w:bottom w:val="single" w:color="000000" w:sz="12" w:space="0"/>
            </w:tcBorders>
            <w:shd w:val="clear" w:color="auto" w:fill="auto"/>
          </w:tcPr>
          <w:p w:rsidRPr="00E710D4" w:rsidR="00E710D4" w:rsidP="00F27147" w:rsidRDefault="00E710D4" w14:paraId="34335B20" w14:textId="77777777">
            <w:pPr>
              <w:rPr>
                <w:b/>
                <w:bCs/>
              </w:rPr>
            </w:pPr>
            <w:r w:rsidRPr="00E710D4">
              <w:rPr>
                <w:b/>
                <w:bCs/>
              </w:rPr>
              <w:t>Common Name</w:t>
            </w:r>
          </w:p>
        </w:tc>
        <w:tc>
          <w:tcPr>
            <w:tcW w:w="1956" w:type="dxa"/>
            <w:tcBorders>
              <w:top w:val="single" w:color="auto" w:sz="2" w:space="0"/>
              <w:bottom w:val="single" w:color="000000" w:sz="12" w:space="0"/>
            </w:tcBorders>
            <w:shd w:val="clear" w:color="auto" w:fill="auto"/>
          </w:tcPr>
          <w:p w:rsidRPr="00E710D4" w:rsidR="00E710D4" w:rsidP="00F27147" w:rsidRDefault="00E710D4" w14:paraId="313BA927" w14:textId="77777777">
            <w:pPr>
              <w:rPr>
                <w:b/>
                <w:bCs/>
              </w:rPr>
            </w:pPr>
            <w:r w:rsidRPr="00E710D4">
              <w:rPr>
                <w:b/>
                <w:bCs/>
              </w:rPr>
              <w:t>Canopy Position</w:t>
            </w:r>
          </w:p>
        </w:tc>
      </w:tr>
      <w:tr w:rsidRPr="00E710D4" w:rsidR="00E710D4" w:rsidTr="00E710D4" w14:paraId="68246A6F" w14:textId="77777777">
        <w:tc>
          <w:tcPr>
            <w:tcW w:w="1116" w:type="dxa"/>
            <w:tcBorders>
              <w:top w:val="single" w:color="000000" w:sz="12" w:space="0"/>
            </w:tcBorders>
            <w:shd w:val="clear" w:color="auto" w:fill="auto"/>
          </w:tcPr>
          <w:p w:rsidRPr="00E710D4" w:rsidR="00E710D4" w:rsidP="00F27147" w:rsidRDefault="00E710D4" w14:paraId="7E31A3D0" w14:textId="77777777">
            <w:pPr>
              <w:rPr>
                <w:bCs/>
              </w:rPr>
            </w:pPr>
            <w:r w:rsidRPr="00E710D4">
              <w:rPr>
                <w:bCs/>
              </w:rPr>
              <w:t>POSE</w:t>
            </w:r>
          </w:p>
        </w:tc>
        <w:tc>
          <w:tcPr>
            <w:tcW w:w="2664" w:type="dxa"/>
            <w:tcBorders>
              <w:top w:val="single" w:color="000000" w:sz="12" w:space="0"/>
            </w:tcBorders>
            <w:shd w:val="clear" w:color="auto" w:fill="auto"/>
          </w:tcPr>
          <w:p w:rsidRPr="00E710D4" w:rsidR="00E710D4" w:rsidP="00F27147" w:rsidRDefault="00E710D4" w14:paraId="51666B4E" w14:textId="77777777">
            <w:proofErr w:type="spellStart"/>
            <w:r w:rsidRPr="00E710D4">
              <w:t>Poa</w:t>
            </w:r>
            <w:proofErr w:type="spellEnd"/>
            <w:r w:rsidRPr="00E710D4">
              <w:t xml:space="preserve"> </w:t>
            </w:r>
            <w:proofErr w:type="spellStart"/>
            <w:r w:rsidRPr="00E710D4">
              <w:t>secunda</w:t>
            </w:r>
            <w:proofErr w:type="spellEnd"/>
          </w:p>
        </w:tc>
        <w:tc>
          <w:tcPr>
            <w:tcW w:w="2364" w:type="dxa"/>
            <w:tcBorders>
              <w:top w:val="single" w:color="000000" w:sz="12" w:space="0"/>
            </w:tcBorders>
            <w:shd w:val="clear" w:color="auto" w:fill="auto"/>
          </w:tcPr>
          <w:p w:rsidRPr="00E710D4" w:rsidR="00E710D4" w:rsidP="00F27147" w:rsidRDefault="00E710D4" w14:paraId="612F7C34" w14:textId="77777777">
            <w:r w:rsidRPr="00E710D4">
              <w:t>Sandberg bluegrass</w:t>
            </w:r>
          </w:p>
        </w:tc>
        <w:tc>
          <w:tcPr>
            <w:tcW w:w="1956" w:type="dxa"/>
            <w:tcBorders>
              <w:top w:val="single" w:color="000000" w:sz="12" w:space="0"/>
            </w:tcBorders>
            <w:shd w:val="clear" w:color="auto" w:fill="auto"/>
          </w:tcPr>
          <w:p w:rsidRPr="00E710D4" w:rsidR="00E710D4" w:rsidP="00F27147" w:rsidRDefault="00E710D4" w14:paraId="75BCD42B" w14:textId="77777777">
            <w:r w:rsidRPr="00E710D4">
              <w:t>Upper</w:t>
            </w:r>
          </w:p>
        </w:tc>
      </w:tr>
      <w:tr w:rsidRPr="00E710D4" w:rsidR="00E710D4" w:rsidTr="00E710D4" w14:paraId="3FF71AEF" w14:textId="77777777">
        <w:tc>
          <w:tcPr>
            <w:tcW w:w="1116" w:type="dxa"/>
            <w:shd w:val="clear" w:color="auto" w:fill="auto"/>
          </w:tcPr>
          <w:p w:rsidRPr="00E710D4" w:rsidR="00E710D4" w:rsidP="00F27147" w:rsidRDefault="00E710D4" w14:paraId="5814050E" w14:textId="77777777">
            <w:pPr>
              <w:rPr>
                <w:bCs/>
              </w:rPr>
            </w:pPr>
            <w:r w:rsidRPr="00E710D4">
              <w:rPr>
                <w:bCs/>
              </w:rPr>
              <w:t>CAOP2</w:t>
            </w:r>
          </w:p>
        </w:tc>
        <w:tc>
          <w:tcPr>
            <w:tcW w:w="2664" w:type="dxa"/>
            <w:shd w:val="clear" w:color="auto" w:fill="auto"/>
          </w:tcPr>
          <w:p w:rsidRPr="00E710D4" w:rsidR="00E710D4" w:rsidP="00F27147" w:rsidRDefault="00E710D4" w14:paraId="1312D709" w14:textId="77777777">
            <w:proofErr w:type="spellStart"/>
            <w:r w:rsidRPr="00E710D4">
              <w:t>Calamagrostis</w:t>
            </w:r>
            <w:proofErr w:type="spellEnd"/>
            <w:r w:rsidRPr="00E710D4">
              <w:t xml:space="preserve"> </w:t>
            </w:r>
            <w:proofErr w:type="spellStart"/>
            <w:r w:rsidRPr="00E710D4">
              <w:t>ophitidis</w:t>
            </w:r>
            <w:proofErr w:type="spellEnd"/>
          </w:p>
        </w:tc>
        <w:tc>
          <w:tcPr>
            <w:tcW w:w="2364" w:type="dxa"/>
            <w:shd w:val="clear" w:color="auto" w:fill="auto"/>
          </w:tcPr>
          <w:p w:rsidRPr="00E710D4" w:rsidR="00E710D4" w:rsidP="00F27147" w:rsidRDefault="00E710D4" w14:paraId="54D02BCA" w14:textId="77777777">
            <w:r w:rsidRPr="00E710D4">
              <w:t xml:space="preserve">Serpentine </w:t>
            </w:r>
            <w:proofErr w:type="spellStart"/>
            <w:r w:rsidRPr="00E710D4">
              <w:t>reedgrass</w:t>
            </w:r>
            <w:proofErr w:type="spellEnd"/>
          </w:p>
        </w:tc>
        <w:tc>
          <w:tcPr>
            <w:tcW w:w="1956" w:type="dxa"/>
            <w:shd w:val="clear" w:color="auto" w:fill="auto"/>
          </w:tcPr>
          <w:p w:rsidRPr="00E710D4" w:rsidR="00E710D4" w:rsidP="00F27147" w:rsidRDefault="00E710D4" w14:paraId="512CD513" w14:textId="77777777">
            <w:r w:rsidRPr="00E710D4">
              <w:t>Upper</w:t>
            </w:r>
          </w:p>
        </w:tc>
      </w:tr>
    </w:tbl>
    <w:p w:rsidR="00E710D4" w:rsidP="00E710D4" w:rsidRDefault="00E710D4" w14:paraId="05D12549" w14:textId="77777777"/>
    <w:p w:rsidR="00E710D4" w:rsidP="00E710D4" w:rsidRDefault="00E710D4" w14:paraId="4390088F" w14:textId="77777777">
      <w:pPr>
        <w:pStyle w:val="SClassInfoPara"/>
      </w:pPr>
      <w:r>
        <w:t>Description</w:t>
      </w:r>
    </w:p>
    <w:p w:rsidR="00E710D4" w:rsidP="00E710D4" w:rsidRDefault="00E710D4" w14:paraId="07A521C8" w14:textId="77777777">
      <w:r>
        <w:t>Following fire, there is an increase in forb cover, but forb diversity does not change much as a result of fire. Perennial grasses are a constant but not major cover.</w:t>
      </w:r>
    </w:p>
    <w:p w:rsidR="00E710D4" w:rsidP="00E710D4" w:rsidRDefault="00E710D4" w14:paraId="7C7C64A0" w14:textId="77777777"/>
    <w:p>
      <w:r>
        <w:rPr>
          <w:i/>
          <w:u w:val="single"/>
        </w:rPr>
        <w:t>Maximum Tree Size Class</w:t>
      </w:r>
      <w:br/>
      <w:r>
        <w:t>None</w:t>
      </w:r>
    </w:p>
    <w:p w:rsidR="00E710D4" w:rsidP="00E710D4" w:rsidRDefault="00E710D4" w14:paraId="4B2D469C"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710D4" w:rsidP="00E710D4" w:rsidRDefault="00E710D4" w14:paraId="6F2E9E89" w14:textId="77777777"/>
    <w:p w:rsidR="00E710D4" w:rsidP="00E710D4" w:rsidRDefault="00E710D4" w14:paraId="6A84F3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64"/>
        <w:gridCol w:w="2364"/>
        <w:gridCol w:w="1956"/>
      </w:tblGrid>
      <w:tr w:rsidRPr="00E710D4" w:rsidR="00E710D4" w:rsidTr="00E710D4" w14:paraId="64044358" w14:textId="77777777">
        <w:tc>
          <w:tcPr>
            <w:tcW w:w="1116" w:type="dxa"/>
            <w:tcBorders>
              <w:top w:val="single" w:color="auto" w:sz="2" w:space="0"/>
              <w:bottom w:val="single" w:color="000000" w:sz="12" w:space="0"/>
            </w:tcBorders>
            <w:shd w:val="clear" w:color="auto" w:fill="auto"/>
          </w:tcPr>
          <w:p w:rsidRPr="00E710D4" w:rsidR="00E710D4" w:rsidP="008F0DD2" w:rsidRDefault="00E710D4" w14:paraId="09737228" w14:textId="77777777">
            <w:pPr>
              <w:rPr>
                <w:b/>
                <w:bCs/>
              </w:rPr>
            </w:pPr>
            <w:r w:rsidRPr="00E710D4">
              <w:rPr>
                <w:b/>
                <w:bCs/>
              </w:rPr>
              <w:t>Symbol</w:t>
            </w:r>
          </w:p>
        </w:tc>
        <w:tc>
          <w:tcPr>
            <w:tcW w:w="2664" w:type="dxa"/>
            <w:tcBorders>
              <w:top w:val="single" w:color="auto" w:sz="2" w:space="0"/>
              <w:bottom w:val="single" w:color="000000" w:sz="12" w:space="0"/>
            </w:tcBorders>
            <w:shd w:val="clear" w:color="auto" w:fill="auto"/>
          </w:tcPr>
          <w:p w:rsidRPr="00E710D4" w:rsidR="00E710D4" w:rsidP="008F0DD2" w:rsidRDefault="00E710D4" w14:paraId="2CEF0E99" w14:textId="77777777">
            <w:pPr>
              <w:rPr>
                <w:b/>
                <w:bCs/>
              </w:rPr>
            </w:pPr>
            <w:r w:rsidRPr="00E710D4">
              <w:rPr>
                <w:b/>
                <w:bCs/>
              </w:rPr>
              <w:t>Scientific Name</w:t>
            </w:r>
          </w:p>
        </w:tc>
        <w:tc>
          <w:tcPr>
            <w:tcW w:w="2364" w:type="dxa"/>
            <w:tcBorders>
              <w:top w:val="single" w:color="auto" w:sz="2" w:space="0"/>
              <w:bottom w:val="single" w:color="000000" w:sz="12" w:space="0"/>
            </w:tcBorders>
            <w:shd w:val="clear" w:color="auto" w:fill="auto"/>
          </w:tcPr>
          <w:p w:rsidRPr="00E710D4" w:rsidR="00E710D4" w:rsidP="008F0DD2" w:rsidRDefault="00E710D4" w14:paraId="6A0FC18C" w14:textId="77777777">
            <w:pPr>
              <w:rPr>
                <w:b/>
                <w:bCs/>
              </w:rPr>
            </w:pPr>
            <w:r w:rsidRPr="00E710D4">
              <w:rPr>
                <w:b/>
                <w:bCs/>
              </w:rPr>
              <w:t>Common Name</w:t>
            </w:r>
          </w:p>
        </w:tc>
        <w:tc>
          <w:tcPr>
            <w:tcW w:w="1956" w:type="dxa"/>
            <w:tcBorders>
              <w:top w:val="single" w:color="auto" w:sz="2" w:space="0"/>
              <w:bottom w:val="single" w:color="000000" w:sz="12" w:space="0"/>
            </w:tcBorders>
            <w:shd w:val="clear" w:color="auto" w:fill="auto"/>
          </w:tcPr>
          <w:p w:rsidRPr="00E710D4" w:rsidR="00E710D4" w:rsidP="008F0DD2" w:rsidRDefault="00E710D4" w14:paraId="7980FA03" w14:textId="77777777">
            <w:pPr>
              <w:rPr>
                <w:b/>
                <w:bCs/>
              </w:rPr>
            </w:pPr>
            <w:r w:rsidRPr="00E710D4">
              <w:rPr>
                <w:b/>
                <w:bCs/>
              </w:rPr>
              <w:t>Canopy Position</w:t>
            </w:r>
          </w:p>
        </w:tc>
      </w:tr>
      <w:tr w:rsidRPr="00E710D4" w:rsidR="00E710D4" w:rsidTr="00E710D4" w14:paraId="686E1B1C" w14:textId="77777777">
        <w:tc>
          <w:tcPr>
            <w:tcW w:w="1116" w:type="dxa"/>
            <w:tcBorders>
              <w:top w:val="single" w:color="000000" w:sz="12" w:space="0"/>
            </w:tcBorders>
            <w:shd w:val="clear" w:color="auto" w:fill="auto"/>
          </w:tcPr>
          <w:p w:rsidRPr="00E710D4" w:rsidR="00E710D4" w:rsidP="008F0DD2" w:rsidRDefault="00E710D4" w14:paraId="1298635C" w14:textId="77777777">
            <w:pPr>
              <w:rPr>
                <w:bCs/>
              </w:rPr>
            </w:pPr>
            <w:r w:rsidRPr="00E710D4">
              <w:rPr>
                <w:bCs/>
              </w:rPr>
              <w:t>CAOP2</w:t>
            </w:r>
          </w:p>
        </w:tc>
        <w:tc>
          <w:tcPr>
            <w:tcW w:w="2664" w:type="dxa"/>
            <w:tcBorders>
              <w:top w:val="single" w:color="000000" w:sz="12" w:space="0"/>
            </w:tcBorders>
            <w:shd w:val="clear" w:color="auto" w:fill="auto"/>
          </w:tcPr>
          <w:p w:rsidRPr="00E710D4" w:rsidR="00E710D4" w:rsidP="008F0DD2" w:rsidRDefault="00E710D4" w14:paraId="7B287278" w14:textId="77777777">
            <w:proofErr w:type="spellStart"/>
            <w:r w:rsidRPr="00E710D4">
              <w:t>Calamagrostis</w:t>
            </w:r>
            <w:proofErr w:type="spellEnd"/>
            <w:r w:rsidRPr="00E710D4">
              <w:t xml:space="preserve"> </w:t>
            </w:r>
            <w:proofErr w:type="spellStart"/>
            <w:r w:rsidRPr="00E710D4">
              <w:t>ophitidis</w:t>
            </w:r>
            <w:proofErr w:type="spellEnd"/>
          </w:p>
        </w:tc>
        <w:tc>
          <w:tcPr>
            <w:tcW w:w="2364" w:type="dxa"/>
            <w:tcBorders>
              <w:top w:val="single" w:color="000000" w:sz="12" w:space="0"/>
            </w:tcBorders>
            <w:shd w:val="clear" w:color="auto" w:fill="auto"/>
          </w:tcPr>
          <w:p w:rsidRPr="00E710D4" w:rsidR="00E710D4" w:rsidP="008F0DD2" w:rsidRDefault="00E710D4" w14:paraId="59BC72AF" w14:textId="77777777">
            <w:r w:rsidRPr="00E710D4">
              <w:t xml:space="preserve">Serpentine </w:t>
            </w:r>
            <w:proofErr w:type="spellStart"/>
            <w:r w:rsidRPr="00E710D4">
              <w:t>reedgrass</w:t>
            </w:r>
            <w:proofErr w:type="spellEnd"/>
          </w:p>
        </w:tc>
        <w:tc>
          <w:tcPr>
            <w:tcW w:w="1956" w:type="dxa"/>
            <w:tcBorders>
              <w:top w:val="single" w:color="000000" w:sz="12" w:space="0"/>
            </w:tcBorders>
            <w:shd w:val="clear" w:color="auto" w:fill="auto"/>
          </w:tcPr>
          <w:p w:rsidRPr="00E710D4" w:rsidR="00E710D4" w:rsidP="008F0DD2" w:rsidRDefault="00E710D4" w14:paraId="2D887E9D" w14:textId="77777777">
            <w:r w:rsidRPr="00E710D4">
              <w:t>Upper</w:t>
            </w:r>
          </w:p>
        </w:tc>
      </w:tr>
      <w:tr w:rsidRPr="00E710D4" w:rsidR="00E710D4" w:rsidTr="00E710D4" w14:paraId="556B6A11" w14:textId="77777777">
        <w:tc>
          <w:tcPr>
            <w:tcW w:w="1116" w:type="dxa"/>
            <w:shd w:val="clear" w:color="auto" w:fill="auto"/>
          </w:tcPr>
          <w:p w:rsidRPr="00E710D4" w:rsidR="00E710D4" w:rsidP="008F0DD2" w:rsidRDefault="00E710D4" w14:paraId="6312E559" w14:textId="77777777">
            <w:pPr>
              <w:rPr>
                <w:bCs/>
              </w:rPr>
            </w:pPr>
            <w:r w:rsidRPr="00E710D4">
              <w:rPr>
                <w:bCs/>
              </w:rPr>
              <w:t>POSE</w:t>
            </w:r>
          </w:p>
        </w:tc>
        <w:tc>
          <w:tcPr>
            <w:tcW w:w="2664" w:type="dxa"/>
            <w:shd w:val="clear" w:color="auto" w:fill="auto"/>
          </w:tcPr>
          <w:p w:rsidRPr="00E710D4" w:rsidR="00E710D4" w:rsidP="008F0DD2" w:rsidRDefault="00E710D4" w14:paraId="66F581EA" w14:textId="77777777">
            <w:proofErr w:type="spellStart"/>
            <w:r w:rsidRPr="00E710D4">
              <w:t>Poa</w:t>
            </w:r>
            <w:proofErr w:type="spellEnd"/>
            <w:r w:rsidRPr="00E710D4">
              <w:t xml:space="preserve"> </w:t>
            </w:r>
            <w:proofErr w:type="spellStart"/>
            <w:r w:rsidRPr="00E710D4">
              <w:t>secunda</w:t>
            </w:r>
            <w:proofErr w:type="spellEnd"/>
          </w:p>
        </w:tc>
        <w:tc>
          <w:tcPr>
            <w:tcW w:w="2364" w:type="dxa"/>
            <w:shd w:val="clear" w:color="auto" w:fill="auto"/>
          </w:tcPr>
          <w:p w:rsidRPr="00E710D4" w:rsidR="00E710D4" w:rsidP="008F0DD2" w:rsidRDefault="00E710D4" w14:paraId="7385CE23" w14:textId="77777777">
            <w:r w:rsidRPr="00E710D4">
              <w:t>Sandberg bluegrass</w:t>
            </w:r>
          </w:p>
        </w:tc>
        <w:tc>
          <w:tcPr>
            <w:tcW w:w="1956" w:type="dxa"/>
            <w:shd w:val="clear" w:color="auto" w:fill="auto"/>
          </w:tcPr>
          <w:p w:rsidRPr="00E710D4" w:rsidR="00E710D4" w:rsidP="008F0DD2" w:rsidRDefault="00E710D4" w14:paraId="6F4216A3" w14:textId="77777777">
            <w:r w:rsidRPr="00E710D4">
              <w:t>Upper</w:t>
            </w:r>
          </w:p>
        </w:tc>
      </w:tr>
    </w:tbl>
    <w:p w:rsidR="00E710D4" w:rsidP="00E710D4" w:rsidRDefault="00E710D4" w14:paraId="14D0FBF3" w14:textId="77777777"/>
    <w:p w:rsidR="00E710D4" w:rsidP="00E710D4" w:rsidRDefault="00E710D4" w14:paraId="305E50BA" w14:textId="77777777">
      <w:pPr>
        <w:pStyle w:val="SClassInfoPara"/>
      </w:pPr>
      <w:r>
        <w:t>Description</w:t>
      </w:r>
    </w:p>
    <w:p w:rsidR="00E710D4" w:rsidP="00E710D4" w:rsidRDefault="00E710D4" w14:paraId="2D4BB2EF" w14:textId="32471A92">
      <w:r>
        <w:t>Grasses are mature, but fuel continuity m</w:t>
      </w:r>
      <w:r w:rsidR="00234707">
        <w:t xml:space="preserve">ay be patchy. </w:t>
      </w:r>
    </w:p>
    <w:p w:rsidR="00E710D4" w:rsidP="00E710D4" w:rsidRDefault="00E710D4" w14:paraId="4C1C399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10</w:t>
            </w:r>
          </w:p>
        </w:tc>
      </w:tr>
      <w:tr>
        <w:tc>
          <w:p>
            <w:pPr>
              <w:jc w:val="center"/>
            </w:pPr>
            <w:r>
              <w:rPr>
                <w:sz w:val="20"/>
              </w:rPr>
              <w:t>Late1:CLS</w:t>
            </w:r>
          </w:p>
        </w:tc>
        <w:tc>
          <w:p>
            <w:pPr>
              <w:jc w:val="center"/>
            </w:pPr>
            <w:r>
              <w:rPr>
                <w:sz w:val="20"/>
              </w:rPr>
              <w:t>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0.125</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0.333</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10D4" w:rsidP="00E710D4" w:rsidRDefault="00E710D4" w14:paraId="7E1F35D1" w14:textId="0B0B0BAF">
      <w:r>
        <w:t>Harrison, S., B.D. Inouye and H.D. Safford. 2003. Ecological heterogeneity in the effects of grazing and fire on grassland diversity.  Conservation Biology 7(3) June 2003. 837-845.</w:t>
      </w:r>
    </w:p>
    <w:p w:rsidR="00E710D4" w:rsidP="00E710D4" w:rsidRDefault="00E710D4" w14:paraId="0E6099BA" w14:textId="77777777"/>
    <w:p w:rsidR="00E710D4" w:rsidP="00E710D4" w:rsidRDefault="00E710D4" w14:paraId="2AF61F5B" w14:textId="77777777">
      <w:r>
        <w:t>NatureServe. 2007. International Ecological Classification Standard: Terrestrial Ecological Classifications. NatureServe Central Databases. Arlington, VA. Data current as of 10 February 2007.</w:t>
      </w:r>
    </w:p>
    <w:p w:rsidR="00E710D4" w:rsidP="00E710D4" w:rsidRDefault="00E710D4" w14:paraId="3F1DB509" w14:textId="77777777">
      <w:r>
        <w:t xml:space="preserve"> </w:t>
      </w:r>
    </w:p>
    <w:p w:rsidRPr="00CC68CA" w:rsidR="00CC68CA" w:rsidP="00CC68CA" w:rsidRDefault="00CC68CA" w14:paraId="53E692C6" w14:textId="32E7CCFB">
      <w:pPr>
        <w:autoSpaceDE w:val="0"/>
        <w:autoSpaceDN w:val="0"/>
        <w:adjustRightInd w:val="0"/>
      </w:pPr>
      <w:r w:rsidRPr="00CC68CA">
        <w:t xml:space="preserve">Safford, H. D., and Harrison, S. P. 2008. The effects of fire on serpentine vegetation and implications for management. </w:t>
      </w:r>
      <w:r w:rsidRPr="00CC68CA">
        <w:rPr>
          <w:iCs/>
        </w:rPr>
        <w:t xml:space="preserve">Proceedings of the 2002 Fire Conference on Managing Fire and Fuels in the Remaining Wildlands and Open Spaces of the Southwestern United States. </w:t>
      </w:r>
      <w:r w:rsidRPr="00CC68CA">
        <w:t>December 2-5, 2002, San Diego, CA. General Technical Report PSW-189. USDA-Forest Service, Pacific Southwest Research Station, Albany, CA, USA.</w:t>
      </w:r>
    </w:p>
    <w:p w:rsidR="00E710D4" w:rsidP="00E710D4" w:rsidRDefault="00E710D4" w14:paraId="0F950C51" w14:textId="77777777"/>
    <w:p w:rsidR="00E710D4" w:rsidP="00E710D4" w:rsidRDefault="00E710D4" w14:paraId="64063DB0" w14:textId="31EEF1A0">
      <w:r>
        <w:t>Safford, H.D. and Susan Harrison. 2004. Fire effects on plant diversity in serpentine vs. sandstone chaparral. Ecology 85(2) 2004. 539-548.</w:t>
      </w:r>
    </w:p>
    <w:p w:rsidRPr="00A43E41" w:rsidR="004D5F12" w:rsidP="00E710D4" w:rsidRDefault="004D5F12" w14:paraId="5E7986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8545" w14:textId="77777777" w:rsidR="00D82D52" w:rsidRDefault="00D82D52">
      <w:r>
        <w:separator/>
      </w:r>
    </w:p>
  </w:endnote>
  <w:endnote w:type="continuationSeparator" w:id="0">
    <w:p w14:paraId="5B910A58" w14:textId="77777777" w:rsidR="00D82D52" w:rsidRDefault="00D82D52">
      <w:r>
        <w:continuationSeparator/>
      </w:r>
    </w:p>
  </w:endnote>
  <w:endnote w:type="continuationNotice" w:id="1">
    <w:p w14:paraId="41B564CD" w14:textId="77777777" w:rsidR="00D82D52" w:rsidRDefault="00D82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5B62" w14:textId="77777777" w:rsidR="00E710D4" w:rsidRDefault="00E710D4" w:rsidP="00E710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2221" w14:textId="77777777" w:rsidR="00D82D52" w:rsidRDefault="00D82D52">
      <w:r>
        <w:separator/>
      </w:r>
    </w:p>
  </w:footnote>
  <w:footnote w:type="continuationSeparator" w:id="0">
    <w:p w14:paraId="02EC3D9B" w14:textId="77777777" w:rsidR="00D82D52" w:rsidRDefault="00D82D52">
      <w:r>
        <w:continuationSeparator/>
      </w:r>
    </w:p>
  </w:footnote>
  <w:footnote w:type="continuationNotice" w:id="1">
    <w:p w14:paraId="01AC0890" w14:textId="77777777" w:rsidR="00D82D52" w:rsidRDefault="00D82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F4F" w14:textId="77777777" w:rsidR="00A43E41" w:rsidRDefault="00A43E41" w:rsidP="00E710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D4"/>
    <w:rsid w:val="00006AF9"/>
    <w:rsid w:val="00015EEF"/>
    <w:rsid w:val="0002152F"/>
    <w:rsid w:val="00023101"/>
    <w:rsid w:val="00031661"/>
    <w:rsid w:val="00036067"/>
    <w:rsid w:val="00060925"/>
    <w:rsid w:val="00062BEF"/>
    <w:rsid w:val="00062E6C"/>
    <w:rsid w:val="000D2569"/>
    <w:rsid w:val="001368CB"/>
    <w:rsid w:val="00140332"/>
    <w:rsid w:val="00190A7C"/>
    <w:rsid w:val="00191991"/>
    <w:rsid w:val="001A0625"/>
    <w:rsid w:val="001A09C3"/>
    <w:rsid w:val="001C2B3F"/>
    <w:rsid w:val="001C6795"/>
    <w:rsid w:val="002035A1"/>
    <w:rsid w:val="002103D4"/>
    <w:rsid w:val="00234707"/>
    <w:rsid w:val="00240CE1"/>
    <w:rsid w:val="0025768B"/>
    <w:rsid w:val="00266C1F"/>
    <w:rsid w:val="00285F40"/>
    <w:rsid w:val="002A563D"/>
    <w:rsid w:val="002B45B7"/>
    <w:rsid w:val="00300328"/>
    <w:rsid w:val="00301476"/>
    <w:rsid w:val="00313322"/>
    <w:rsid w:val="003301EC"/>
    <w:rsid w:val="00367591"/>
    <w:rsid w:val="003706C4"/>
    <w:rsid w:val="0037120A"/>
    <w:rsid w:val="003C4AA1"/>
    <w:rsid w:val="003C6CFB"/>
    <w:rsid w:val="003D4155"/>
    <w:rsid w:val="003F322E"/>
    <w:rsid w:val="00400D76"/>
    <w:rsid w:val="004016D3"/>
    <w:rsid w:val="00413292"/>
    <w:rsid w:val="00435D51"/>
    <w:rsid w:val="004B3810"/>
    <w:rsid w:val="004B661D"/>
    <w:rsid w:val="004B779E"/>
    <w:rsid w:val="004D5F12"/>
    <w:rsid w:val="004E59AE"/>
    <w:rsid w:val="00503E44"/>
    <w:rsid w:val="00572597"/>
    <w:rsid w:val="00587A2E"/>
    <w:rsid w:val="005A033C"/>
    <w:rsid w:val="005B1DDE"/>
    <w:rsid w:val="005C2928"/>
    <w:rsid w:val="005C475F"/>
    <w:rsid w:val="005F333A"/>
    <w:rsid w:val="0061440A"/>
    <w:rsid w:val="00621C0C"/>
    <w:rsid w:val="00626A79"/>
    <w:rsid w:val="006738C9"/>
    <w:rsid w:val="00683368"/>
    <w:rsid w:val="00691641"/>
    <w:rsid w:val="006A51EC"/>
    <w:rsid w:val="006D2137"/>
    <w:rsid w:val="006E59C5"/>
    <w:rsid w:val="006E7683"/>
    <w:rsid w:val="00700C23"/>
    <w:rsid w:val="0070333C"/>
    <w:rsid w:val="00703CDD"/>
    <w:rsid w:val="00751DBE"/>
    <w:rsid w:val="00760203"/>
    <w:rsid w:val="007742B4"/>
    <w:rsid w:val="007B2B17"/>
    <w:rsid w:val="007E4B31"/>
    <w:rsid w:val="007F33B2"/>
    <w:rsid w:val="0083523E"/>
    <w:rsid w:val="0085326E"/>
    <w:rsid w:val="00857297"/>
    <w:rsid w:val="008610DF"/>
    <w:rsid w:val="00863049"/>
    <w:rsid w:val="008658E9"/>
    <w:rsid w:val="00867BEE"/>
    <w:rsid w:val="008D6868"/>
    <w:rsid w:val="008E273F"/>
    <w:rsid w:val="008F1823"/>
    <w:rsid w:val="00901410"/>
    <w:rsid w:val="00901CA2"/>
    <w:rsid w:val="009275B8"/>
    <w:rsid w:val="00945DBA"/>
    <w:rsid w:val="00956116"/>
    <w:rsid w:val="00964894"/>
    <w:rsid w:val="00967C07"/>
    <w:rsid w:val="009741BB"/>
    <w:rsid w:val="009B1FAA"/>
    <w:rsid w:val="009C52D4"/>
    <w:rsid w:val="009C78BA"/>
    <w:rsid w:val="009D6227"/>
    <w:rsid w:val="009E0DB5"/>
    <w:rsid w:val="009F25DF"/>
    <w:rsid w:val="009F26F7"/>
    <w:rsid w:val="00A43E41"/>
    <w:rsid w:val="00A44540"/>
    <w:rsid w:val="00A44EF7"/>
    <w:rsid w:val="00A9365B"/>
    <w:rsid w:val="00AA58F7"/>
    <w:rsid w:val="00B17612"/>
    <w:rsid w:val="00B55CB2"/>
    <w:rsid w:val="00B650FF"/>
    <w:rsid w:val="00B746D4"/>
    <w:rsid w:val="00B92A33"/>
    <w:rsid w:val="00BB346C"/>
    <w:rsid w:val="00BF3879"/>
    <w:rsid w:val="00C0481C"/>
    <w:rsid w:val="00C21B4A"/>
    <w:rsid w:val="00C3230C"/>
    <w:rsid w:val="00C52E14"/>
    <w:rsid w:val="00C908F2"/>
    <w:rsid w:val="00CC68CA"/>
    <w:rsid w:val="00CF5B29"/>
    <w:rsid w:val="00D04D5D"/>
    <w:rsid w:val="00D111B5"/>
    <w:rsid w:val="00D12502"/>
    <w:rsid w:val="00D37B60"/>
    <w:rsid w:val="00D61AC5"/>
    <w:rsid w:val="00D81349"/>
    <w:rsid w:val="00D82D52"/>
    <w:rsid w:val="00D90718"/>
    <w:rsid w:val="00D96D94"/>
    <w:rsid w:val="00DA2790"/>
    <w:rsid w:val="00DA6645"/>
    <w:rsid w:val="00DB5E0C"/>
    <w:rsid w:val="00DB7841"/>
    <w:rsid w:val="00DE3A47"/>
    <w:rsid w:val="00DE5B29"/>
    <w:rsid w:val="00E01EC8"/>
    <w:rsid w:val="00E02CF7"/>
    <w:rsid w:val="00E23FCB"/>
    <w:rsid w:val="00E61F9B"/>
    <w:rsid w:val="00E633D3"/>
    <w:rsid w:val="00E710D4"/>
    <w:rsid w:val="00E97299"/>
    <w:rsid w:val="00EC4A14"/>
    <w:rsid w:val="00ED3436"/>
    <w:rsid w:val="00ED69E5"/>
    <w:rsid w:val="00EF4BE8"/>
    <w:rsid w:val="00EF6C66"/>
    <w:rsid w:val="00F12753"/>
    <w:rsid w:val="00F55FA9"/>
    <w:rsid w:val="00F86C13"/>
    <w:rsid w:val="00F873A7"/>
    <w:rsid w:val="00F948F2"/>
    <w:rsid w:val="00FA28B7"/>
    <w:rsid w:val="00FC5F4D"/>
    <w:rsid w:val="00FC671A"/>
    <w:rsid w:val="00FE3FF8"/>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D405D"/>
  <w15:docId w15:val="{9E99C2C0-6656-4ECB-8A09-C214F657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C68CA"/>
    <w:rPr>
      <w:rFonts w:ascii="Tahoma" w:hAnsi="Tahoma" w:cs="Tahoma"/>
      <w:sz w:val="16"/>
      <w:szCs w:val="16"/>
    </w:rPr>
  </w:style>
  <w:style w:type="character" w:customStyle="1" w:styleId="BalloonTextChar">
    <w:name w:val="Balloon Text Char"/>
    <w:basedOn w:val="DefaultParagraphFont"/>
    <w:link w:val="BalloonText"/>
    <w:uiPriority w:val="99"/>
    <w:semiHidden/>
    <w:rsid w:val="00CC68CA"/>
    <w:rPr>
      <w:rFonts w:ascii="Tahoma" w:hAnsi="Tahoma" w:cs="Tahoma"/>
      <w:sz w:val="16"/>
      <w:szCs w:val="16"/>
    </w:rPr>
  </w:style>
  <w:style w:type="paragraph" w:styleId="ListParagraph">
    <w:name w:val="List Paragraph"/>
    <w:basedOn w:val="Normal"/>
    <w:uiPriority w:val="34"/>
    <w:qFormat/>
    <w:rsid w:val="00AA58F7"/>
    <w:pPr>
      <w:ind w:left="720"/>
    </w:pPr>
    <w:rPr>
      <w:rFonts w:ascii="Calibri" w:eastAsiaTheme="minorHAnsi" w:hAnsi="Calibri"/>
      <w:sz w:val="22"/>
      <w:szCs w:val="22"/>
    </w:rPr>
  </w:style>
  <w:style w:type="character" w:styleId="Hyperlink">
    <w:name w:val="Hyperlink"/>
    <w:basedOn w:val="DefaultParagraphFont"/>
    <w:rsid w:val="00AA58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4231">
      <w:bodyDiv w:val="1"/>
      <w:marLeft w:val="0"/>
      <w:marRight w:val="0"/>
      <w:marTop w:val="0"/>
      <w:marBottom w:val="0"/>
      <w:divBdr>
        <w:top w:val="none" w:sz="0" w:space="0" w:color="auto"/>
        <w:left w:val="none" w:sz="0" w:space="0" w:color="auto"/>
        <w:bottom w:val="none" w:sz="0" w:space="0" w:color="auto"/>
        <w:right w:val="none" w:sz="0" w:space="0" w:color="auto"/>
      </w:divBdr>
    </w:div>
    <w:div w:id="15774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2014-08-19T01:12:00Z</cp:lastPrinted>
  <dcterms:created xsi:type="dcterms:W3CDTF">2017-11-09T22:38:00Z</dcterms:created>
  <dcterms:modified xsi:type="dcterms:W3CDTF">2018-06-14T20:18:00Z</dcterms:modified>
</cp:coreProperties>
</file>