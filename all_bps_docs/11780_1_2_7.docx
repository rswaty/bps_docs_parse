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F3D" w:rsidP="00496F3D" w:rsidRDefault="00496F3D" w14:paraId="507077D1" w14:textId="3FAF5A51">
      <w:pPr>
        <w:pStyle w:val="BpSTitle"/>
      </w:pPr>
      <w:r>
        <w:t>11780</w:t>
      </w:r>
    </w:p>
    <w:p w:rsidR="00496F3D" w:rsidP="00496F3D" w:rsidRDefault="00496F3D" w14:paraId="05B15DB4" w14:textId="77777777">
      <w:pPr>
        <w:pStyle w:val="BpSTitle"/>
      </w:pPr>
      <w:r>
        <w:t>North Pacific Hypermaritime Western Red-cedar</w:t>
      </w:r>
      <w:bookmarkStart w:name="_GoBack" w:id="0"/>
      <w:bookmarkEnd w:id="0"/>
      <w:r>
        <w:t>-Western Hemlock Forest</w:t>
      </w:r>
    </w:p>
    <w:p w:rsidR="00496F3D" w:rsidP="00496F3D" w:rsidRDefault="00496F3D" w14:paraId="00646E87" w14:textId="621F2667">
      <w:r>
        <w:t xmlns:w="http://schemas.openxmlformats.org/wordprocessingml/2006/main">BpS Model/Description Version: Aug. 2020</w:t>
      </w:r>
      <w:r>
        <w:tab/>
      </w:r>
      <w:r>
        <w:tab/>
      </w:r>
      <w:r>
        <w:tab/>
      </w:r>
      <w:r>
        <w:tab/>
      </w:r>
      <w:r>
        <w:tab/>
      </w:r>
      <w:r>
        <w:tab/>
      </w:r>
      <w:r>
        <w:tab/>
      </w:r>
    </w:p>
    <w:p w:rsidR="00496F3D" w:rsidP="00496F3D" w:rsidRDefault="00496F3D" w14:paraId="27F0E3F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392"/>
        <w:gridCol w:w="852"/>
      </w:tblGrid>
      <w:tr w:rsidRPr="00496F3D" w:rsidR="00496F3D" w:rsidTr="00496F3D" w14:paraId="550782B8" w14:textId="77777777">
        <w:tc>
          <w:tcPr>
            <w:tcW w:w="1836" w:type="dxa"/>
            <w:tcBorders>
              <w:top w:val="single" w:color="auto" w:sz="2" w:space="0"/>
              <w:left w:val="single" w:color="auto" w:sz="12" w:space="0"/>
              <w:bottom w:val="single" w:color="000000" w:sz="12" w:space="0"/>
            </w:tcBorders>
            <w:shd w:val="clear" w:color="auto" w:fill="auto"/>
          </w:tcPr>
          <w:p w:rsidRPr="00496F3D" w:rsidR="00496F3D" w:rsidP="00C57A6D" w:rsidRDefault="00496F3D" w14:paraId="5F6774E5" w14:textId="77777777">
            <w:pPr>
              <w:rPr>
                <w:b/>
                <w:bCs/>
              </w:rPr>
            </w:pPr>
            <w:r w:rsidRPr="00496F3D">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496F3D" w:rsidR="00496F3D" w:rsidP="00C57A6D" w:rsidRDefault="00496F3D" w14:paraId="1EFC537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96F3D" w:rsidR="00496F3D" w:rsidP="00C57A6D" w:rsidRDefault="00496F3D" w14:paraId="511A4FF2" w14:textId="77777777">
            <w:pPr>
              <w:rPr>
                <w:b/>
                <w:bCs/>
              </w:rPr>
            </w:pPr>
            <w:r w:rsidRPr="00496F3D">
              <w:rPr>
                <w:b/>
                <w:bCs/>
              </w:rPr>
              <w:t>Reviewers</w:t>
            </w:r>
          </w:p>
        </w:tc>
        <w:tc>
          <w:tcPr>
            <w:tcW w:w="852" w:type="dxa"/>
            <w:tcBorders>
              <w:top w:val="single" w:color="auto" w:sz="2" w:space="0"/>
              <w:bottom w:val="single" w:color="000000" w:sz="12" w:space="0"/>
            </w:tcBorders>
            <w:shd w:val="clear" w:color="auto" w:fill="auto"/>
          </w:tcPr>
          <w:p w:rsidRPr="00496F3D" w:rsidR="00496F3D" w:rsidP="00C57A6D" w:rsidRDefault="00496F3D" w14:paraId="7979E9B3" w14:textId="77777777">
            <w:pPr>
              <w:rPr>
                <w:b/>
                <w:bCs/>
              </w:rPr>
            </w:pPr>
          </w:p>
        </w:tc>
      </w:tr>
      <w:tr w:rsidRPr="00496F3D" w:rsidR="00496F3D" w:rsidTr="00496F3D" w14:paraId="633905E5" w14:textId="77777777">
        <w:tc>
          <w:tcPr>
            <w:tcW w:w="1836" w:type="dxa"/>
            <w:tcBorders>
              <w:top w:val="single" w:color="000000" w:sz="12" w:space="0"/>
              <w:left w:val="single" w:color="auto" w:sz="12" w:space="0"/>
            </w:tcBorders>
            <w:shd w:val="clear" w:color="auto" w:fill="auto"/>
          </w:tcPr>
          <w:p w:rsidRPr="00496F3D" w:rsidR="00496F3D" w:rsidP="00C57A6D" w:rsidRDefault="00496F3D" w14:paraId="1C2EAF14" w14:textId="77777777">
            <w:pPr>
              <w:rPr>
                <w:bCs/>
              </w:rPr>
            </w:pPr>
            <w:r w:rsidRPr="00496F3D">
              <w:rPr>
                <w:bCs/>
              </w:rPr>
              <w:t>Jan Henderson</w:t>
            </w:r>
          </w:p>
        </w:tc>
        <w:tc>
          <w:tcPr>
            <w:tcW w:w="2556" w:type="dxa"/>
            <w:tcBorders>
              <w:top w:val="single" w:color="000000" w:sz="12" w:space="0"/>
              <w:right w:val="single" w:color="000000" w:sz="12" w:space="0"/>
            </w:tcBorders>
            <w:shd w:val="clear" w:color="auto" w:fill="auto"/>
          </w:tcPr>
          <w:p w:rsidRPr="00496F3D" w:rsidR="00496F3D" w:rsidP="00C57A6D" w:rsidRDefault="00496F3D" w14:paraId="45FF4AC3" w14:textId="77777777">
            <w:r w:rsidRPr="00496F3D">
              <w:t>jahenderson@fs.fed.us</w:t>
            </w:r>
          </w:p>
        </w:tc>
        <w:tc>
          <w:tcPr>
            <w:tcW w:w="1392" w:type="dxa"/>
            <w:tcBorders>
              <w:top w:val="single" w:color="000000" w:sz="12" w:space="0"/>
              <w:left w:val="single" w:color="000000" w:sz="12" w:space="0"/>
            </w:tcBorders>
            <w:shd w:val="clear" w:color="auto" w:fill="auto"/>
          </w:tcPr>
          <w:p w:rsidRPr="00496F3D" w:rsidR="00496F3D" w:rsidP="00C57A6D" w:rsidRDefault="00496F3D" w14:paraId="6DE3F307" w14:textId="77777777">
            <w:r w:rsidRPr="00496F3D">
              <w:t>None</w:t>
            </w:r>
          </w:p>
        </w:tc>
        <w:tc>
          <w:tcPr>
            <w:tcW w:w="852" w:type="dxa"/>
            <w:tcBorders>
              <w:top w:val="single" w:color="000000" w:sz="12" w:space="0"/>
            </w:tcBorders>
            <w:shd w:val="clear" w:color="auto" w:fill="auto"/>
          </w:tcPr>
          <w:p w:rsidRPr="00496F3D" w:rsidR="00496F3D" w:rsidP="00C57A6D" w:rsidRDefault="00496F3D" w14:paraId="5CEF4BBA" w14:textId="77777777">
            <w:r w:rsidRPr="00496F3D">
              <w:t>None</w:t>
            </w:r>
          </w:p>
        </w:tc>
      </w:tr>
      <w:tr w:rsidRPr="00496F3D" w:rsidR="00496F3D" w:rsidTr="00496F3D" w14:paraId="77CC155E" w14:textId="77777777">
        <w:tc>
          <w:tcPr>
            <w:tcW w:w="1836" w:type="dxa"/>
            <w:tcBorders>
              <w:left w:val="single" w:color="auto" w:sz="12" w:space="0"/>
            </w:tcBorders>
            <w:shd w:val="clear" w:color="auto" w:fill="auto"/>
          </w:tcPr>
          <w:p w:rsidRPr="00496F3D" w:rsidR="00496F3D" w:rsidP="00C57A6D" w:rsidRDefault="00496F3D" w14:paraId="1DA40E8A" w14:textId="77777777">
            <w:pPr>
              <w:rPr>
                <w:bCs/>
              </w:rPr>
            </w:pPr>
            <w:r w:rsidRPr="00496F3D">
              <w:rPr>
                <w:bCs/>
              </w:rPr>
              <w:t>Robin Lesher</w:t>
            </w:r>
          </w:p>
        </w:tc>
        <w:tc>
          <w:tcPr>
            <w:tcW w:w="2556" w:type="dxa"/>
            <w:tcBorders>
              <w:right w:val="single" w:color="000000" w:sz="12" w:space="0"/>
            </w:tcBorders>
            <w:shd w:val="clear" w:color="auto" w:fill="auto"/>
          </w:tcPr>
          <w:p w:rsidRPr="00496F3D" w:rsidR="00496F3D" w:rsidP="00C57A6D" w:rsidRDefault="00496F3D" w14:paraId="39CE90A3" w14:textId="77777777">
            <w:r w:rsidRPr="00496F3D">
              <w:t>rlesher@fs.fed.us</w:t>
            </w:r>
          </w:p>
        </w:tc>
        <w:tc>
          <w:tcPr>
            <w:tcW w:w="1392" w:type="dxa"/>
            <w:tcBorders>
              <w:left w:val="single" w:color="000000" w:sz="12" w:space="0"/>
            </w:tcBorders>
            <w:shd w:val="clear" w:color="auto" w:fill="auto"/>
          </w:tcPr>
          <w:p w:rsidRPr="00496F3D" w:rsidR="00496F3D" w:rsidP="00C57A6D" w:rsidRDefault="00496F3D" w14:paraId="448F8226" w14:textId="77777777">
            <w:r w:rsidRPr="00496F3D">
              <w:t>None</w:t>
            </w:r>
          </w:p>
        </w:tc>
        <w:tc>
          <w:tcPr>
            <w:tcW w:w="852" w:type="dxa"/>
            <w:shd w:val="clear" w:color="auto" w:fill="auto"/>
          </w:tcPr>
          <w:p w:rsidRPr="00496F3D" w:rsidR="00496F3D" w:rsidP="00C57A6D" w:rsidRDefault="00496F3D" w14:paraId="5080C9D7" w14:textId="77777777">
            <w:r w:rsidRPr="00496F3D">
              <w:t>None</w:t>
            </w:r>
          </w:p>
        </w:tc>
      </w:tr>
      <w:tr w:rsidRPr="00496F3D" w:rsidR="00496F3D" w:rsidTr="00496F3D" w14:paraId="31D2281A" w14:textId="77777777">
        <w:tc>
          <w:tcPr>
            <w:tcW w:w="1836" w:type="dxa"/>
            <w:tcBorders>
              <w:left w:val="single" w:color="auto" w:sz="12" w:space="0"/>
              <w:bottom w:val="single" w:color="auto" w:sz="2" w:space="0"/>
            </w:tcBorders>
            <w:shd w:val="clear" w:color="auto" w:fill="auto"/>
          </w:tcPr>
          <w:p w:rsidRPr="00496F3D" w:rsidR="00496F3D" w:rsidP="00C57A6D" w:rsidRDefault="00496F3D" w14:paraId="6B5CB64D" w14:textId="77777777">
            <w:pPr>
              <w:rPr>
                <w:bCs/>
              </w:rPr>
            </w:pPr>
            <w:r w:rsidRPr="00496F3D">
              <w:rPr>
                <w:bCs/>
              </w:rPr>
              <w:t>None</w:t>
            </w:r>
          </w:p>
        </w:tc>
        <w:tc>
          <w:tcPr>
            <w:tcW w:w="2556" w:type="dxa"/>
            <w:tcBorders>
              <w:right w:val="single" w:color="000000" w:sz="12" w:space="0"/>
            </w:tcBorders>
            <w:shd w:val="clear" w:color="auto" w:fill="auto"/>
          </w:tcPr>
          <w:p w:rsidRPr="00496F3D" w:rsidR="00496F3D" w:rsidP="00C57A6D" w:rsidRDefault="00496F3D" w14:paraId="5ECA8B40" w14:textId="77777777">
            <w:r w:rsidRPr="00496F3D">
              <w:t>None</w:t>
            </w:r>
          </w:p>
        </w:tc>
        <w:tc>
          <w:tcPr>
            <w:tcW w:w="1392" w:type="dxa"/>
            <w:tcBorders>
              <w:left w:val="single" w:color="000000" w:sz="12" w:space="0"/>
              <w:bottom w:val="single" w:color="auto" w:sz="2" w:space="0"/>
            </w:tcBorders>
            <w:shd w:val="clear" w:color="auto" w:fill="auto"/>
          </w:tcPr>
          <w:p w:rsidRPr="00496F3D" w:rsidR="00496F3D" w:rsidP="00C57A6D" w:rsidRDefault="00496F3D" w14:paraId="1B4D0A04" w14:textId="77777777">
            <w:r w:rsidRPr="00496F3D">
              <w:t>None</w:t>
            </w:r>
          </w:p>
        </w:tc>
        <w:tc>
          <w:tcPr>
            <w:tcW w:w="852" w:type="dxa"/>
            <w:shd w:val="clear" w:color="auto" w:fill="auto"/>
          </w:tcPr>
          <w:p w:rsidRPr="00496F3D" w:rsidR="00496F3D" w:rsidP="00C57A6D" w:rsidRDefault="00496F3D" w14:paraId="75860747" w14:textId="77777777">
            <w:r w:rsidRPr="00496F3D">
              <w:t>None</w:t>
            </w:r>
          </w:p>
        </w:tc>
      </w:tr>
    </w:tbl>
    <w:p w:rsidR="00496F3D" w:rsidP="00496F3D" w:rsidRDefault="00496F3D" w14:paraId="66594A48" w14:textId="77777777"/>
    <w:p w:rsidR="00496F3D" w:rsidP="00496F3D" w:rsidRDefault="00496F3D" w14:paraId="0A838806" w14:textId="77777777">
      <w:pPr>
        <w:pStyle w:val="InfoPara"/>
      </w:pPr>
      <w:r>
        <w:t>Vegetation Type</w:t>
      </w:r>
    </w:p>
    <w:p w:rsidR="00496F3D" w:rsidP="00496F3D" w:rsidRDefault="00496F3D" w14:paraId="7305F5D0" w14:textId="77777777">
      <w:r>
        <w:t>Forest and Woodland</w:t>
      </w:r>
    </w:p>
    <w:p w:rsidR="00496F3D" w:rsidP="00496F3D" w:rsidRDefault="00496F3D" w14:paraId="46B43023" w14:textId="77777777">
      <w:pPr>
        <w:pStyle w:val="InfoPara"/>
      </w:pPr>
      <w:r>
        <w:t>Map Zones</w:t>
      </w:r>
    </w:p>
    <w:p w:rsidR="00496F3D" w:rsidP="00496F3D" w:rsidRDefault="00794BD1" w14:paraId="09A7870F" w14:textId="2567D6B4">
      <w:r>
        <w:t>1, 2</w:t>
      </w:r>
      <w:r w:rsidR="003B4148">
        <w:t xml:space="preserve">, </w:t>
      </w:r>
      <w:r>
        <w:t>7</w:t>
      </w:r>
    </w:p>
    <w:p w:rsidR="00496F3D" w:rsidP="00496F3D" w:rsidRDefault="00496F3D" w14:paraId="7AF503D7" w14:textId="77777777">
      <w:pPr>
        <w:pStyle w:val="InfoPara"/>
      </w:pPr>
      <w:r>
        <w:t>Geographic Range</w:t>
      </w:r>
    </w:p>
    <w:p w:rsidR="00496F3D" w:rsidP="00496F3D" w:rsidRDefault="00496F3D" w14:paraId="24A1548E" w14:textId="4A0E9028">
      <w:r>
        <w:t xml:space="preserve">This type extends from </w:t>
      </w:r>
      <w:r w:rsidR="003B4148">
        <w:t>southwestern</w:t>
      </w:r>
      <w:r>
        <w:t xml:space="preserve"> W</w:t>
      </w:r>
      <w:r w:rsidR="003B4148">
        <w:t>ashington</w:t>
      </w:r>
      <w:r>
        <w:t xml:space="preserve"> up into Vancouver </w:t>
      </w:r>
      <w:r w:rsidR="00ED7CB9">
        <w:t>Island</w:t>
      </w:r>
      <w:r>
        <w:t>, usually within 25km of the coast, except for the western slope of the Olympics</w:t>
      </w:r>
      <w:r w:rsidR="003B4148">
        <w:t xml:space="preserve"> </w:t>
      </w:r>
      <w:r>
        <w:t xml:space="preserve">and front range pockets along the western front of the Northern Cascades </w:t>
      </w:r>
      <w:r w:rsidR="00FE568C">
        <w:t xml:space="preserve">from Mt. Rainier to Mt. Baker. </w:t>
      </w:r>
      <w:r>
        <w:t xml:space="preserve">Usually inland of the Sitka spruce coastal fog zone and downslope of the mesic </w:t>
      </w:r>
      <w:r w:rsidR="003B4148">
        <w:t>s</w:t>
      </w:r>
      <w:r>
        <w:t>ilver fir zone.</w:t>
      </w:r>
    </w:p>
    <w:p w:rsidR="00496F3D" w:rsidP="00496F3D" w:rsidRDefault="00496F3D" w14:paraId="5C359264" w14:textId="77777777">
      <w:pPr>
        <w:pStyle w:val="InfoPara"/>
      </w:pPr>
      <w:r>
        <w:t>Biophysical Site Description</w:t>
      </w:r>
    </w:p>
    <w:p w:rsidR="00496F3D" w:rsidP="00496F3D" w:rsidRDefault="00496F3D" w14:paraId="0E3DF91F" w14:textId="43AC2265">
      <w:r>
        <w:t>This type generally occurs on relatively old, acidic, humic soils. It often occurs on lower slopes and at low elevations where the orographic effect becomes pronounced. Rainfall is relatively high for the region at 100-150in rain annually, rarely as snowfall.</w:t>
      </w:r>
    </w:p>
    <w:p w:rsidR="00496F3D" w:rsidP="00496F3D" w:rsidRDefault="00496F3D" w14:paraId="7A8AD839" w14:textId="77777777">
      <w:pPr>
        <w:pStyle w:val="InfoPara"/>
      </w:pPr>
      <w:r>
        <w:t>Vegetation Description</w:t>
      </w:r>
    </w:p>
    <w:p w:rsidR="00496F3D" w:rsidP="00496F3D" w:rsidRDefault="00496F3D" w14:paraId="3B960B3A" w14:textId="5840900D">
      <w:r>
        <w:t>These forests are defined by western hemlock and western red cedar with an understory of Alaska huckleberry (</w:t>
      </w:r>
      <w:r w:rsidRPr="003C75CC">
        <w:rPr>
          <w:i/>
        </w:rPr>
        <w:t>Vaccinium alaskaense</w:t>
      </w:r>
      <w:r>
        <w:t xml:space="preserve"> has been confused with </w:t>
      </w:r>
      <w:r w:rsidRPr="003C75CC">
        <w:rPr>
          <w:i/>
        </w:rPr>
        <w:t>Vaccinium ovalifolium</w:t>
      </w:r>
      <w:r>
        <w:t xml:space="preserve">). This </w:t>
      </w:r>
      <w:r w:rsidR="003B4148">
        <w:t>Biophysical Setting (</w:t>
      </w:r>
      <w:r>
        <w:t>BpS</w:t>
      </w:r>
      <w:r w:rsidR="003B4148">
        <w:t>)</w:t>
      </w:r>
      <w:r>
        <w:t xml:space="preserve"> is noteworthy in being too wet for Douglas</w:t>
      </w:r>
      <w:r w:rsidR="003B4148">
        <w:t>-</w:t>
      </w:r>
      <w:r>
        <w:t>fir, though Douglas</w:t>
      </w:r>
      <w:r w:rsidR="003B4148">
        <w:t>-</w:t>
      </w:r>
      <w:r>
        <w:t xml:space="preserve">fir may occur downslope of these forests in drier conditions, especially in the front range areas of the Cascades. Pacific silver fir and </w:t>
      </w:r>
      <w:r w:rsidR="00ED7CB9">
        <w:t>Alaska</w:t>
      </w:r>
      <w:r>
        <w:t xml:space="preserve"> yellow cedar can be found but usually at the higher end of this zone closer to the transition to the mesic silver fir BpS. Rusty menziesia (</w:t>
      </w:r>
      <w:r w:rsidRPr="003C75CC">
        <w:rPr>
          <w:i/>
        </w:rPr>
        <w:t>M. ferruginea</w:t>
      </w:r>
      <w:r>
        <w:t>) and salal, especially on sandier soils</w:t>
      </w:r>
      <w:r w:rsidR="003B4148">
        <w:t>,</w:t>
      </w:r>
      <w:r>
        <w:t xml:space="preserve"> are not uncommon. Other shrubs include devils club, red huckleberry (VAPA), </w:t>
      </w:r>
      <w:r w:rsidR="003B4148">
        <w:t xml:space="preserve">and </w:t>
      </w:r>
      <w:r>
        <w:t>salmonberry (</w:t>
      </w:r>
      <w:r w:rsidRPr="003C75CC">
        <w:rPr>
          <w:i/>
        </w:rPr>
        <w:t>Rubus spectabilis</w:t>
      </w:r>
      <w:r>
        <w:t>). Swordfern, deer fern, lady fern</w:t>
      </w:r>
      <w:r w:rsidR="003B4148">
        <w:t>,</w:t>
      </w:r>
      <w:r>
        <w:t xml:space="preserve"> wood fern, and </w:t>
      </w:r>
      <w:r w:rsidRPr="003C75CC">
        <w:rPr>
          <w:i/>
        </w:rPr>
        <w:t>Oxalis</w:t>
      </w:r>
      <w:r>
        <w:t xml:space="preserve"> or </w:t>
      </w:r>
      <w:r w:rsidRPr="003C75CC">
        <w:rPr>
          <w:i/>
        </w:rPr>
        <w:t>Maianthmum</w:t>
      </w:r>
      <w:r>
        <w:t xml:space="preserve"> complete the common species.</w:t>
      </w:r>
    </w:p>
    <w:p w:rsidR="00496F3D" w:rsidP="00496F3D" w:rsidRDefault="00496F3D" w14:paraId="063987F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alaskaense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Gaultheria shallon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Salal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bl>
    <w:p>
      <w:r>
        <w:rPr>
          <w:sz w:val="16"/>
        </w:rPr>
        <w:t>Species names are from the NRCS PLANTS database. Check species codes at http://plants.usda.gov.</w:t>
      </w:r>
    </w:p>
    <w:p w:rsidR="00496F3D" w:rsidP="00496F3D" w:rsidRDefault="00496F3D" w14:paraId="302ED495" w14:textId="77777777">
      <w:pPr>
        <w:pStyle w:val="InfoPara"/>
      </w:pPr>
      <w:r>
        <w:lastRenderedPageBreak/>
        <w:t>Disturbance Description</w:t>
      </w:r>
    </w:p>
    <w:p w:rsidR="00496F3D" w:rsidP="00496F3D" w:rsidRDefault="00496F3D" w14:paraId="0F9E1C04" w14:textId="6F2E2F30">
      <w:r>
        <w:t xml:space="preserve">Wind is the dominant disturbance in this type. There is no evidence of fire in this BpS. Storms are generally from the </w:t>
      </w:r>
      <w:r w:rsidR="003B4148">
        <w:t>southwest</w:t>
      </w:r>
      <w:r>
        <w:t xml:space="preserve"> and sweep across the low country of </w:t>
      </w:r>
      <w:r w:rsidR="003B4148">
        <w:t>southwestern Washington</w:t>
      </w:r>
      <w:r>
        <w:t xml:space="preserve"> and strike either the front range of the Cascades or the </w:t>
      </w:r>
      <w:r w:rsidR="003B4148">
        <w:t xml:space="preserve">southwestern </w:t>
      </w:r>
      <w:r>
        <w:t xml:space="preserve">face of the Olympics. Wind damage tends to repeat at certain locations either due to direct exposure or due to the funneling of winds around topographic features. Wind damage tends to be patchy and more significant on the </w:t>
      </w:r>
      <w:r w:rsidR="00794BD1">
        <w:t xml:space="preserve">coast than in the front range. </w:t>
      </w:r>
      <w:r>
        <w:t>Grazing in the Olympics occurs but is more significant in the Cascades.</w:t>
      </w:r>
    </w:p>
    <w:p w:rsidR="00496F3D" w:rsidP="00496F3D" w:rsidRDefault="00FE568C" w14:paraId="3FA58EA9" w14:textId="349B552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6F3D" w:rsidP="00496F3D" w:rsidRDefault="00496F3D" w14:paraId="7D725666" w14:textId="77777777">
      <w:pPr>
        <w:pStyle w:val="InfoPara"/>
      </w:pPr>
      <w:r>
        <w:t>Scale Description</w:t>
      </w:r>
    </w:p>
    <w:p w:rsidR="00496F3D" w:rsidP="00496F3D" w:rsidRDefault="00496F3D" w14:paraId="266979B2" w14:textId="36F90577">
      <w:r>
        <w:t>Wind damage usually occurs in the range of 1-1</w:t>
      </w:r>
      <w:r w:rsidR="00FE568C">
        <w:t>,</w:t>
      </w:r>
      <w:r>
        <w:t>000s of hectares, but usually in the 10-100ha.</w:t>
      </w:r>
    </w:p>
    <w:p w:rsidR="00496F3D" w:rsidP="00496F3D" w:rsidRDefault="00496F3D" w14:paraId="7B6F03CA" w14:textId="77777777">
      <w:pPr>
        <w:pStyle w:val="InfoPara"/>
      </w:pPr>
      <w:r>
        <w:t>Adjacency or Identification Concerns</w:t>
      </w:r>
    </w:p>
    <w:p w:rsidR="00496F3D" w:rsidP="00496F3D" w:rsidRDefault="00496F3D" w14:paraId="6CF1570A" w14:textId="20BA03C3">
      <w:r>
        <w:t xml:space="preserve">Above this BpS is either a mesic silver fir type, a foggy coastal </w:t>
      </w:r>
      <w:r w:rsidR="00FE568C">
        <w:t>S</w:t>
      </w:r>
      <w:r>
        <w:t>itka spruce type, or a dry/mesic Douglas</w:t>
      </w:r>
      <w:r w:rsidR="003B4148">
        <w:t>-</w:t>
      </w:r>
      <w:r>
        <w:t xml:space="preserve">fir-western hemlock type. This hemlock-cedar type has escaped much of the urbanization and agricultural conversion of some </w:t>
      </w:r>
      <w:r w:rsidR="003B4148">
        <w:t xml:space="preserve">of </w:t>
      </w:r>
      <w:r>
        <w:t>its surrounding types. Recent management has been timber harvest and roading. Douglas-fir has been planted in many places but is often out-competed by western hemlock or silver fir.</w:t>
      </w:r>
    </w:p>
    <w:p w:rsidR="00496F3D" w:rsidP="00496F3D" w:rsidRDefault="00496F3D" w14:paraId="01A501D0" w14:textId="77777777">
      <w:pPr>
        <w:pStyle w:val="InfoPara"/>
      </w:pPr>
      <w:r>
        <w:t>Issues or Problems</w:t>
      </w:r>
    </w:p>
    <w:p w:rsidR="00496F3D" w:rsidP="00496F3D" w:rsidRDefault="00496F3D" w14:paraId="324340AF" w14:textId="77777777">
      <w:r>
        <w:t>There is not a lot of documentation on these disturbances. Individual large patches of windthrow can be enumerated back many decades.</w:t>
      </w:r>
    </w:p>
    <w:p w:rsidR="00496F3D" w:rsidP="00496F3D" w:rsidRDefault="00496F3D" w14:paraId="59155549" w14:textId="77777777">
      <w:pPr>
        <w:pStyle w:val="InfoPara"/>
      </w:pPr>
      <w:r>
        <w:t>Native Uncharacteristic Conditions</w:t>
      </w:r>
    </w:p>
    <w:p w:rsidR="00496F3D" w:rsidP="00496F3D" w:rsidRDefault="00496F3D" w14:paraId="2275C373" w14:textId="1B2F1FF1">
      <w:r>
        <w:t>It would be extremely rare for there to be zero canopy closure (a second windblow during a box B closed canopy would leave a very limited amount of regeneration</w:t>
      </w:r>
      <w:r w:rsidR="003B4148">
        <w:t>)</w:t>
      </w:r>
      <w:r>
        <w:t>.</w:t>
      </w:r>
    </w:p>
    <w:p w:rsidR="00496F3D" w:rsidP="00496F3D" w:rsidRDefault="00496F3D" w14:paraId="1AD7E08E" w14:textId="77777777">
      <w:pPr>
        <w:pStyle w:val="InfoPara"/>
      </w:pPr>
      <w:r>
        <w:t>Comments</w:t>
      </w:r>
    </w:p>
    <w:p w:rsidR="00794BD1" w:rsidP="004772F9" w:rsidRDefault="00794BD1" w14:paraId="31E2039A" w14:textId="79E91AB1">
      <w:r w:rsidRPr="00DF2600">
        <w:t>M</w:t>
      </w:r>
      <w:r w:rsidR="003B4148">
        <w:t>ap zone</w:t>
      </w:r>
      <w:r w:rsidRPr="00DF2600">
        <w:t xml:space="preserve">s </w:t>
      </w:r>
      <w:r w:rsidR="003B4148">
        <w:t>(MZs) 0</w:t>
      </w:r>
      <w:r>
        <w:t xml:space="preserve">1, </w:t>
      </w:r>
      <w:r w:rsidR="003B4148">
        <w:t>0</w:t>
      </w:r>
      <w:r>
        <w:t>2</w:t>
      </w:r>
      <w:r w:rsidR="003B4148">
        <w:t>,</w:t>
      </w:r>
      <w:r>
        <w:t xml:space="preserve"> and </w:t>
      </w:r>
      <w:r w:rsidR="003B4148">
        <w:t>0</w:t>
      </w:r>
      <w:r>
        <w:t>7</w:t>
      </w:r>
      <w:r w:rsidRPr="00DF2600">
        <w:t xml:space="preserve"> were combined during 2015 BpS Review.</w:t>
      </w:r>
    </w:p>
    <w:p w:rsidR="00496F3D" w:rsidP="00496F3D" w:rsidRDefault="00496F3D" w14:paraId="66CE6FE4" w14:textId="6D27F97D"/>
    <w:p w:rsidR="00172C70" w:rsidP="00496F3D" w:rsidRDefault="00496F3D" w14:paraId="1AF0BEA8" w14:textId="0C5241B8">
      <w:r>
        <w:t xml:space="preserve">As a result of national QC in MZ02, the wind/weather/stress transition in </w:t>
      </w:r>
      <w:r w:rsidR="003B4148">
        <w:t>C</w:t>
      </w:r>
      <w:r>
        <w:t xml:space="preserve">lass B was changed to alternative </w:t>
      </w:r>
      <w:r w:rsidR="00ED7CB9">
        <w:t>succession</w:t>
      </w:r>
      <w:r w:rsidR="00FE568C">
        <w:t xml:space="preserve">. </w:t>
      </w:r>
      <w:r>
        <w:t xml:space="preserve">This change was required by </w:t>
      </w:r>
      <w:r w:rsidR="0018661A">
        <w:t>LANDFIRE</w:t>
      </w:r>
      <w:r>
        <w:t xml:space="preserve"> modeling rules (disturbances should not advance age) but did not change the model results.</w:t>
      </w:r>
    </w:p>
    <w:p w:rsidR="00496F3D" w:rsidP="00496F3D" w:rsidRDefault="00496F3D" w14:paraId="72689B47" w14:textId="77777777">
      <w:pPr>
        <w:pStyle w:val="ReportSection"/>
      </w:pPr>
      <w:r>
        <w:t>Succession Classes</w:t>
      </w:r>
    </w:p>
    <w:p w:rsidR="00496F3D" w:rsidP="00496F3D" w:rsidRDefault="00496F3D" w14:paraId="3219F75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6F3D" w:rsidP="00496F3D" w:rsidRDefault="00496F3D" w14:paraId="2932AAE2"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96F3D" w:rsidP="00496F3D" w:rsidRDefault="00496F3D" w14:paraId="4D57A230" w14:textId="77777777"/>
    <w:p w:rsidR="00496F3D" w:rsidP="00496F3D" w:rsidRDefault="00496F3D" w14:paraId="35F5E70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112"/>
        <w:gridCol w:w="1956"/>
      </w:tblGrid>
      <w:tr w:rsidRPr="00496F3D" w:rsidR="00496F3D" w:rsidTr="00496F3D" w14:paraId="44D35E95" w14:textId="77777777">
        <w:tc>
          <w:tcPr>
            <w:tcW w:w="1056" w:type="dxa"/>
            <w:tcBorders>
              <w:top w:val="single" w:color="auto" w:sz="2" w:space="0"/>
              <w:bottom w:val="single" w:color="000000" w:sz="12" w:space="0"/>
            </w:tcBorders>
            <w:shd w:val="clear" w:color="auto" w:fill="auto"/>
          </w:tcPr>
          <w:p w:rsidRPr="00496F3D" w:rsidR="00496F3D" w:rsidP="00A95BD3" w:rsidRDefault="00496F3D" w14:paraId="35ABC37E" w14:textId="77777777">
            <w:pPr>
              <w:rPr>
                <w:b/>
                <w:bCs/>
              </w:rPr>
            </w:pPr>
            <w:r w:rsidRPr="00496F3D">
              <w:rPr>
                <w:b/>
                <w:bCs/>
              </w:rPr>
              <w:t>Symbol</w:t>
            </w:r>
          </w:p>
        </w:tc>
        <w:tc>
          <w:tcPr>
            <w:tcW w:w="2208" w:type="dxa"/>
            <w:tcBorders>
              <w:top w:val="single" w:color="auto" w:sz="2" w:space="0"/>
              <w:bottom w:val="single" w:color="000000" w:sz="12" w:space="0"/>
            </w:tcBorders>
            <w:shd w:val="clear" w:color="auto" w:fill="auto"/>
          </w:tcPr>
          <w:p w:rsidRPr="00496F3D" w:rsidR="00496F3D" w:rsidP="00A95BD3" w:rsidRDefault="00496F3D" w14:paraId="1977801C" w14:textId="77777777">
            <w:pPr>
              <w:rPr>
                <w:b/>
                <w:bCs/>
              </w:rPr>
            </w:pPr>
            <w:r w:rsidRPr="00496F3D">
              <w:rPr>
                <w:b/>
                <w:bCs/>
              </w:rPr>
              <w:t>Scientific Name</w:t>
            </w:r>
          </w:p>
        </w:tc>
        <w:tc>
          <w:tcPr>
            <w:tcW w:w="2112" w:type="dxa"/>
            <w:tcBorders>
              <w:top w:val="single" w:color="auto" w:sz="2" w:space="0"/>
              <w:bottom w:val="single" w:color="000000" w:sz="12" w:space="0"/>
            </w:tcBorders>
            <w:shd w:val="clear" w:color="auto" w:fill="auto"/>
          </w:tcPr>
          <w:p w:rsidRPr="00496F3D" w:rsidR="00496F3D" w:rsidP="00A95BD3" w:rsidRDefault="00496F3D" w14:paraId="187A62A7" w14:textId="77777777">
            <w:pPr>
              <w:rPr>
                <w:b/>
                <w:bCs/>
              </w:rPr>
            </w:pPr>
            <w:r w:rsidRPr="00496F3D">
              <w:rPr>
                <w:b/>
                <w:bCs/>
              </w:rPr>
              <w:t>Common Name</w:t>
            </w:r>
          </w:p>
        </w:tc>
        <w:tc>
          <w:tcPr>
            <w:tcW w:w="1956" w:type="dxa"/>
            <w:tcBorders>
              <w:top w:val="single" w:color="auto" w:sz="2" w:space="0"/>
              <w:bottom w:val="single" w:color="000000" w:sz="12" w:space="0"/>
            </w:tcBorders>
            <w:shd w:val="clear" w:color="auto" w:fill="auto"/>
          </w:tcPr>
          <w:p w:rsidRPr="00496F3D" w:rsidR="00496F3D" w:rsidP="00A95BD3" w:rsidRDefault="00496F3D" w14:paraId="2A276827" w14:textId="77777777">
            <w:pPr>
              <w:rPr>
                <w:b/>
                <w:bCs/>
              </w:rPr>
            </w:pPr>
            <w:r w:rsidRPr="00496F3D">
              <w:rPr>
                <w:b/>
                <w:bCs/>
              </w:rPr>
              <w:t>Canopy Position</w:t>
            </w:r>
          </w:p>
        </w:tc>
      </w:tr>
      <w:tr w:rsidRPr="00496F3D" w:rsidR="00496F3D" w:rsidTr="00496F3D" w14:paraId="3E2C22FD" w14:textId="77777777">
        <w:tc>
          <w:tcPr>
            <w:tcW w:w="1056" w:type="dxa"/>
            <w:tcBorders>
              <w:top w:val="single" w:color="000000" w:sz="12" w:space="0"/>
            </w:tcBorders>
            <w:shd w:val="clear" w:color="auto" w:fill="auto"/>
          </w:tcPr>
          <w:p w:rsidRPr="00496F3D" w:rsidR="00496F3D" w:rsidP="00A95BD3" w:rsidRDefault="00496F3D" w14:paraId="7BE05FBA" w14:textId="77777777">
            <w:pPr>
              <w:rPr>
                <w:bCs/>
              </w:rPr>
            </w:pPr>
            <w:r w:rsidRPr="00496F3D">
              <w:rPr>
                <w:bCs/>
              </w:rPr>
              <w:t>TSHE</w:t>
            </w:r>
          </w:p>
        </w:tc>
        <w:tc>
          <w:tcPr>
            <w:tcW w:w="2208" w:type="dxa"/>
            <w:tcBorders>
              <w:top w:val="single" w:color="000000" w:sz="12" w:space="0"/>
            </w:tcBorders>
            <w:shd w:val="clear" w:color="auto" w:fill="auto"/>
          </w:tcPr>
          <w:p w:rsidRPr="00496F3D" w:rsidR="00496F3D" w:rsidP="00A95BD3" w:rsidRDefault="00496F3D" w14:paraId="69C56E76" w14:textId="77777777">
            <w:r w:rsidRPr="00496F3D">
              <w:t>Tsuga heterophylla</w:t>
            </w:r>
          </w:p>
        </w:tc>
        <w:tc>
          <w:tcPr>
            <w:tcW w:w="2112" w:type="dxa"/>
            <w:tcBorders>
              <w:top w:val="single" w:color="000000" w:sz="12" w:space="0"/>
            </w:tcBorders>
            <w:shd w:val="clear" w:color="auto" w:fill="auto"/>
          </w:tcPr>
          <w:p w:rsidRPr="00496F3D" w:rsidR="00496F3D" w:rsidP="00A95BD3" w:rsidRDefault="00496F3D" w14:paraId="562B8380" w14:textId="77777777">
            <w:r w:rsidRPr="00496F3D">
              <w:t>Western hemlock</w:t>
            </w:r>
          </w:p>
        </w:tc>
        <w:tc>
          <w:tcPr>
            <w:tcW w:w="1956" w:type="dxa"/>
            <w:tcBorders>
              <w:top w:val="single" w:color="000000" w:sz="12" w:space="0"/>
            </w:tcBorders>
            <w:shd w:val="clear" w:color="auto" w:fill="auto"/>
          </w:tcPr>
          <w:p w:rsidRPr="00496F3D" w:rsidR="00496F3D" w:rsidP="00A95BD3" w:rsidRDefault="00496F3D" w14:paraId="5E60AF26" w14:textId="77777777">
            <w:r w:rsidRPr="00496F3D">
              <w:t>Upper</w:t>
            </w:r>
          </w:p>
        </w:tc>
      </w:tr>
      <w:tr w:rsidRPr="00496F3D" w:rsidR="00496F3D" w:rsidTr="00496F3D" w14:paraId="7306A854" w14:textId="77777777">
        <w:tc>
          <w:tcPr>
            <w:tcW w:w="1056" w:type="dxa"/>
            <w:shd w:val="clear" w:color="auto" w:fill="auto"/>
          </w:tcPr>
          <w:p w:rsidRPr="00496F3D" w:rsidR="00496F3D" w:rsidP="00A95BD3" w:rsidRDefault="00496F3D" w14:paraId="3E472A1D" w14:textId="77777777">
            <w:pPr>
              <w:rPr>
                <w:bCs/>
              </w:rPr>
            </w:pPr>
            <w:r w:rsidRPr="00496F3D">
              <w:rPr>
                <w:bCs/>
              </w:rPr>
              <w:t>THPL</w:t>
            </w:r>
          </w:p>
        </w:tc>
        <w:tc>
          <w:tcPr>
            <w:tcW w:w="2208" w:type="dxa"/>
            <w:shd w:val="clear" w:color="auto" w:fill="auto"/>
          </w:tcPr>
          <w:p w:rsidRPr="00496F3D" w:rsidR="00496F3D" w:rsidP="00A95BD3" w:rsidRDefault="00496F3D" w14:paraId="4B276B15" w14:textId="77777777">
            <w:r w:rsidRPr="00496F3D">
              <w:t>Thuja plicata</w:t>
            </w:r>
          </w:p>
        </w:tc>
        <w:tc>
          <w:tcPr>
            <w:tcW w:w="2112" w:type="dxa"/>
            <w:shd w:val="clear" w:color="auto" w:fill="auto"/>
          </w:tcPr>
          <w:p w:rsidRPr="00496F3D" w:rsidR="00496F3D" w:rsidP="00A95BD3" w:rsidRDefault="00496F3D" w14:paraId="4243E895" w14:textId="77777777">
            <w:r w:rsidRPr="00496F3D">
              <w:t>Western red cedar</w:t>
            </w:r>
          </w:p>
        </w:tc>
        <w:tc>
          <w:tcPr>
            <w:tcW w:w="1956" w:type="dxa"/>
            <w:shd w:val="clear" w:color="auto" w:fill="auto"/>
          </w:tcPr>
          <w:p w:rsidRPr="00496F3D" w:rsidR="00496F3D" w:rsidP="00A95BD3" w:rsidRDefault="00496F3D" w14:paraId="423E81CF" w14:textId="77777777">
            <w:r w:rsidRPr="00496F3D">
              <w:t>Mid-Upper</w:t>
            </w:r>
          </w:p>
        </w:tc>
      </w:tr>
      <w:tr w:rsidRPr="00496F3D" w:rsidR="00496F3D" w:rsidTr="00496F3D" w14:paraId="47B8F612" w14:textId="77777777">
        <w:tc>
          <w:tcPr>
            <w:tcW w:w="1056" w:type="dxa"/>
            <w:shd w:val="clear" w:color="auto" w:fill="auto"/>
          </w:tcPr>
          <w:p w:rsidRPr="00496F3D" w:rsidR="00496F3D" w:rsidP="00A95BD3" w:rsidRDefault="00496F3D" w14:paraId="61749F51" w14:textId="77777777">
            <w:pPr>
              <w:rPr>
                <w:bCs/>
              </w:rPr>
            </w:pPr>
            <w:r w:rsidRPr="00496F3D">
              <w:rPr>
                <w:bCs/>
              </w:rPr>
              <w:t>RUSP</w:t>
            </w:r>
          </w:p>
        </w:tc>
        <w:tc>
          <w:tcPr>
            <w:tcW w:w="2208" w:type="dxa"/>
            <w:shd w:val="clear" w:color="auto" w:fill="auto"/>
          </w:tcPr>
          <w:p w:rsidRPr="00496F3D" w:rsidR="00496F3D" w:rsidP="00A95BD3" w:rsidRDefault="00496F3D" w14:paraId="5210C98E" w14:textId="77777777">
            <w:r w:rsidRPr="00496F3D">
              <w:t>Rubus spectabilis</w:t>
            </w:r>
          </w:p>
        </w:tc>
        <w:tc>
          <w:tcPr>
            <w:tcW w:w="2112" w:type="dxa"/>
            <w:shd w:val="clear" w:color="auto" w:fill="auto"/>
          </w:tcPr>
          <w:p w:rsidRPr="00496F3D" w:rsidR="00496F3D" w:rsidP="00A95BD3" w:rsidRDefault="00496F3D" w14:paraId="69113256" w14:textId="77777777">
            <w:r w:rsidRPr="00496F3D">
              <w:t>Salmonberry</w:t>
            </w:r>
          </w:p>
        </w:tc>
        <w:tc>
          <w:tcPr>
            <w:tcW w:w="1956" w:type="dxa"/>
            <w:shd w:val="clear" w:color="auto" w:fill="auto"/>
          </w:tcPr>
          <w:p w:rsidRPr="00496F3D" w:rsidR="00496F3D" w:rsidP="00A95BD3" w:rsidRDefault="00496F3D" w14:paraId="53C500B5" w14:textId="77777777">
            <w:r w:rsidRPr="00496F3D">
              <w:t>Low-Mid</w:t>
            </w:r>
          </w:p>
        </w:tc>
      </w:tr>
      <w:tr w:rsidRPr="00496F3D" w:rsidR="00496F3D" w:rsidTr="00496F3D" w14:paraId="0D705E20" w14:textId="77777777">
        <w:tc>
          <w:tcPr>
            <w:tcW w:w="1056" w:type="dxa"/>
            <w:shd w:val="clear" w:color="auto" w:fill="auto"/>
          </w:tcPr>
          <w:p w:rsidRPr="00496F3D" w:rsidR="00496F3D" w:rsidP="00A95BD3" w:rsidRDefault="00496F3D" w14:paraId="1DC4F3F9" w14:textId="77777777">
            <w:pPr>
              <w:rPr>
                <w:bCs/>
              </w:rPr>
            </w:pPr>
            <w:r w:rsidRPr="00496F3D">
              <w:rPr>
                <w:bCs/>
              </w:rPr>
              <w:t>GASH</w:t>
            </w:r>
          </w:p>
        </w:tc>
        <w:tc>
          <w:tcPr>
            <w:tcW w:w="2208" w:type="dxa"/>
            <w:shd w:val="clear" w:color="auto" w:fill="auto"/>
          </w:tcPr>
          <w:p w:rsidRPr="00496F3D" w:rsidR="00496F3D" w:rsidP="00A95BD3" w:rsidRDefault="00496F3D" w14:paraId="27D04C5C" w14:textId="77777777">
            <w:r w:rsidRPr="00496F3D">
              <w:t>Gaultheria shallon</w:t>
            </w:r>
          </w:p>
        </w:tc>
        <w:tc>
          <w:tcPr>
            <w:tcW w:w="2112" w:type="dxa"/>
            <w:shd w:val="clear" w:color="auto" w:fill="auto"/>
          </w:tcPr>
          <w:p w:rsidRPr="00496F3D" w:rsidR="00496F3D" w:rsidP="00A95BD3" w:rsidRDefault="00496F3D" w14:paraId="7D0E2209" w14:textId="77777777">
            <w:r w:rsidRPr="00496F3D">
              <w:t>Salal</w:t>
            </w:r>
          </w:p>
        </w:tc>
        <w:tc>
          <w:tcPr>
            <w:tcW w:w="1956" w:type="dxa"/>
            <w:shd w:val="clear" w:color="auto" w:fill="auto"/>
          </w:tcPr>
          <w:p w:rsidRPr="00496F3D" w:rsidR="00496F3D" w:rsidP="00A95BD3" w:rsidRDefault="00496F3D" w14:paraId="223CB173" w14:textId="77777777">
            <w:r w:rsidRPr="00496F3D">
              <w:t>Low-Mid</w:t>
            </w:r>
          </w:p>
        </w:tc>
      </w:tr>
    </w:tbl>
    <w:p w:rsidR="00496F3D" w:rsidP="00496F3D" w:rsidRDefault="00496F3D" w14:paraId="2AD7A0D5" w14:textId="77777777"/>
    <w:p w:rsidR="00496F3D" w:rsidP="00496F3D" w:rsidRDefault="00496F3D" w14:paraId="2D41CF7D" w14:textId="77777777">
      <w:pPr>
        <w:pStyle w:val="SClassInfoPara"/>
      </w:pPr>
      <w:r>
        <w:t>Description</w:t>
      </w:r>
    </w:p>
    <w:p w:rsidR="00496F3D" w:rsidP="00496F3D" w:rsidRDefault="00496F3D" w14:paraId="50C1CC85" w14:textId="158504E0">
      <w:r>
        <w:t>This is th</w:t>
      </w:r>
      <w:r w:rsidR="00FE568C">
        <w:t xml:space="preserve">e post wind-disturbance class. </w:t>
      </w:r>
      <w:r>
        <w:t>Larger trees have been felled but leav</w:t>
      </w:r>
      <w:r w:rsidR="003B4148">
        <w:t>e</w:t>
      </w:r>
      <w:r>
        <w:t xml:space="preserve"> a variety of stem diameters and heights still standing, some broken. The understory tree </w:t>
      </w:r>
      <w:r w:rsidR="003B4148">
        <w:t>“</w:t>
      </w:r>
      <w:r>
        <w:t>cohort</w:t>
      </w:r>
      <w:r w:rsidR="003B4148">
        <w:t>”</w:t>
      </w:r>
      <w:r>
        <w:t xml:space="preserve"> shows a wide range of ages and diameters. The understory quickly responds with height and diameter growth. This condition lasts 5-10yrs because of the already substantial advanced regeneration. Disturbance does not elicit a significant change in species but rather allows greater flowering and fruiting of some of the existing understory species. Elderberry may be more apparent, and salmonberry can respond well and fruit. Most of </w:t>
      </w:r>
      <w:r w:rsidR="00FE568C">
        <w:t>the response is in tree growth.</w:t>
      </w:r>
      <w:r>
        <w:t xml:space="preserve"> </w:t>
      </w:r>
      <w:r w:rsidR="003B4148">
        <w:t>(</w:t>
      </w:r>
      <w:r>
        <w:t>Post</w:t>
      </w:r>
      <w:r w:rsidR="003B4148">
        <w:t>-</w:t>
      </w:r>
      <w:r>
        <w:t xml:space="preserve">disturbance stand age is modeled as 40yrs, due to the existing extensive standing stems. </w:t>
      </w:r>
      <w:r w:rsidR="00794BD1">
        <w:t>Wind storms occur sporadically</w:t>
      </w:r>
      <w:r w:rsidR="003B4148">
        <w:t>.)</w:t>
      </w:r>
    </w:p>
    <w:p w:rsidR="00496F3D" w:rsidP="00496F3D" w:rsidRDefault="00496F3D" w14:paraId="35CFE98D" w14:textId="77777777"/>
    <w:p>
      <w:r>
        <w:rPr>
          <w:i/>
          <w:u w:val="single"/>
        </w:rPr>
        <w:t>Maximum Tree Size Class</w:t>
      </w:r>
      <w:br/>
      <w:r>
        <w:t>None</w:t>
      </w:r>
    </w:p>
    <w:p w:rsidR="00496F3D" w:rsidP="00496F3D" w:rsidRDefault="00496F3D" w14:paraId="043F9AE5" w14:textId="77777777">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96F3D" w:rsidP="00496F3D" w:rsidRDefault="00496F3D" w14:paraId="03CEDF3B" w14:textId="77777777"/>
    <w:p w:rsidR="00496F3D" w:rsidP="00496F3D" w:rsidRDefault="00496F3D" w14:paraId="325682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112"/>
        <w:gridCol w:w="1956"/>
      </w:tblGrid>
      <w:tr w:rsidRPr="00496F3D" w:rsidR="00496F3D" w:rsidTr="00496F3D" w14:paraId="125A0678" w14:textId="77777777">
        <w:tc>
          <w:tcPr>
            <w:tcW w:w="1056" w:type="dxa"/>
            <w:tcBorders>
              <w:top w:val="single" w:color="auto" w:sz="2" w:space="0"/>
              <w:bottom w:val="single" w:color="000000" w:sz="12" w:space="0"/>
            </w:tcBorders>
            <w:shd w:val="clear" w:color="auto" w:fill="auto"/>
          </w:tcPr>
          <w:p w:rsidRPr="00496F3D" w:rsidR="00496F3D" w:rsidP="001D5C3A" w:rsidRDefault="00496F3D" w14:paraId="3BE86854" w14:textId="77777777">
            <w:pPr>
              <w:rPr>
                <w:b/>
                <w:bCs/>
              </w:rPr>
            </w:pPr>
            <w:r w:rsidRPr="00496F3D">
              <w:rPr>
                <w:b/>
                <w:bCs/>
              </w:rPr>
              <w:t>Symbol</w:t>
            </w:r>
          </w:p>
        </w:tc>
        <w:tc>
          <w:tcPr>
            <w:tcW w:w="2208" w:type="dxa"/>
            <w:tcBorders>
              <w:top w:val="single" w:color="auto" w:sz="2" w:space="0"/>
              <w:bottom w:val="single" w:color="000000" w:sz="12" w:space="0"/>
            </w:tcBorders>
            <w:shd w:val="clear" w:color="auto" w:fill="auto"/>
          </w:tcPr>
          <w:p w:rsidRPr="00496F3D" w:rsidR="00496F3D" w:rsidP="001D5C3A" w:rsidRDefault="00496F3D" w14:paraId="5DF72FE3" w14:textId="77777777">
            <w:pPr>
              <w:rPr>
                <w:b/>
                <w:bCs/>
              </w:rPr>
            </w:pPr>
            <w:r w:rsidRPr="00496F3D">
              <w:rPr>
                <w:b/>
                <w:bCs/>
              </w:rPr>
              <w:t>Scientific Name</w:t>
            </w:r>
          </w:p>
        </w:tc>
        <w:tc>
          <w:tcPr>
            <w:tcW w:w="2112" w:type="dxa"/>
            <w:tcBorders>
              <w:top w:val="single" w:color="auto" w:sz="2" w:space="0"/>
              <w:bottom w:val="single" w:color="000000" w:sz="12" w:space="0"/>
            </w:tcBorders>
            <w:shd w:val="clear" w:color="auto" w:fill="auto"/>
          </w:tcPr>
          <w:p w:rsidRPr="00496F3D" w:rsidR="00496F3D" w:rsidP="001D5C3A" w:rsidRDefault="00496F3D" w14:paraId="6EF4FB57" w14:textId="77777777">
            <w:pPr>
              <w:rPr>
                <w:b/>
                <w:bCs/>
              </w:rPr>
            </w:pPr>
            <w:r w:rsidRPr="00496F3D">
              <w:rPr>
                <w:b/>
                <w:bCs/>
              </w:rPr>
              <w:t>Common Name</w:t>
            </w:r>
          </w:p>
        </w:tc>
        <w:tc>
          <w:tcPr>
            <w:tcW w:w="1956" w:type="dxa"/>
            <w:tcBorders>
              <w:top w:val="single" w:color="auto" w:sz="2" w:space="0"/>
              <w:bottom w:val="single" w:color="000000" w:sz="12" w:space="0"/>
            </w:tcBorders>
            <w:shd w:val="clear" w:color="auto" w:fill="auto"/>
          </w:tcPr>
          <w:p w:rsidRPr="00496F3D" w:rsidR="00496F3D" w:rsidP="001D5C3A" w:rsidRDefault="00496F3D" w14:paraId="475B3DAE" w14:textId="77777777">
            <w:pPr>
              <w:rPr>
                <w:b/>
                <w:bCs/>
              </w:rPr>
            </w:pPr>
            <w:r w:rsidRPr="00496F3D">
              <w:rPr>
                <w:b/>
                <w:bCs/>
              </w:rPr>
              <w:t>Canopy Position</w:t>
            </w:r>
          </w:p>
        </w:tc>
      </w:tr>
      <w:tr w:rsidRPr="00496F3D" w:rsidR="00496F3D" w:rsidTr="00496F3D" w14:paraId="79B38E7F" w14:textId="77777777">
        <w:tc>
          <w:tcPr>
            <w:tcW w:w="1056" w:type="dxa"/>
            <w:tcBorders>
              <w:top w:val="single" w:color="000000" w:sz="12" w:space="0"/>
            </w:tcBorders>
            <w:shd w:val="clear" w:color="auto" w:fill="auto"/>
          </w:tcPr>
          <w:p w:rsidRPr="00496F3D" w:rsidR="00496F3D" w:rsidP="001D5C3A" w:rsidRDefault="00496F3D" w14:paraId="22B6DD4C" w14:textId="77777777">
            <w:pPr>
              <w:rPr>
                <w:bCs/>
              </w:rPr>
            </w:pPr>
            <w:r w:rsidRPr="00496F3D">
              <w:rPr>
                <w:bCs/>
              </w:rPr>
              <w:t>TSHE</w:t>
            </w:r>
          </w:p>
        </w:tc>
        <w:tc>
          <w:tcPr>
            <w:tcW w:w="2208" w:type="dxa"/>
            <w:tcBorders>
              <w:top w:val="single" w:color="000000" w:sz="12" w:space="0"/>
            </w:tcBorders>
            <w:shd w:val="clear" w:color="auto" w:fill="auto"/>
          </w:tcPr>
          <w:p w:rsidRPr="00496F3D" w:rsidR="00496F3D" w:rsidP="001D5C3A" w:rsidRDefault="00496F3D" w14:paraId="5C546CD2" w14:textId="77777777">
            <w:r w:rsidRPr="00496F3D">
              <w:t>Tsuga heterophylla</w:t>
            </w:r>
          </w:p>
        </w:tc>
        <w:tc>
          <w:tcPr>
            <w:tcW w:w="2112" w:type="dxa"/>
            <w:tcBorders>
              <w:top w:val="single" w:color="000000" w:sz="12" w:space="0"/>
            </w:tcBorders>
            <w:shd w:val="clear" w:color="auto" w:fill="auto"/>
          </w:tcPr>
          <w:p w:rsidRPr="00496F3D" w:rsidR="00496F3D" w:rsidP="001D5C3A" w:rsidRDefault="00496F3D" w14:paraId="2DDFA7AE" w14:textId="77777777">
            <w:r w:rsidRPr="00496F3D">
              <w:t>Western hemlock</w:t>
            </w:r>
          </w:p>
        </w:tc>
        <w:tc>
          <w:tcPr>
            <w:tcW w:w="1956" w:type="dxa"/>
            <w:tcBorders>
              <w:top w:val="single" w:color="000000" w:sz="12" w:space="0"/>
            </w:tcBorders>
            <w:shd w:val="clear" w:color="auto" w:fill="auto"/>
          </w:tcPr>
          <w:p w:rsidRPr="00496F3D" w:rsidR="00496F3D" w:rsidP="001D5C3A" w:rsidRDefault="00496F3D" w14:paraId="78308D8F" w14:textId="77777777">
            <w:r w:rsidRPr="00496F3D">
              <w:t>Upper</w:t>
            </w:r>
          </w:p>
        </w:tc>
      </w:tr>
      <w:tr w:rsidRPr="00496F3D" w:rsidR="00496F3D" w:rsidTr="00496F3D" w14:paraId="611715FC" w14:textId="77777777">
        <w:tc>
          <w:tcPr>
            <w:tcW w:w="1056" w:type="dxa"/>
            <w:shd w:val="clear" w:color="auto" w:fill="auto"/>
          </w:tcPr>
          <w:p w:rsidRPr="00496F3D" w:rsidR="00496F3D" w:rsidP="001D5C3A" w:rsidRDefault="00496F3D" w14:paraId="786E9F63" w14:textId="77777777">
            <w:pPr>
              <w:rPr>
                <w:bCs/>
              </w:rPr>
            </w:pPr>
            <w:r w:rsidRPr="00496F3D">
              <w:rPr>
                <w:bCs/>
              </w:rPr>
              <w:t>THPL</w:t>
            </w:r>
          </w:p>
        </w:tc>
        <w:tc>
          <w:tcPr>
            <w:tcW w:w="2208" w:type="dxa"/>
            <w:shd w:val="clear" w:color="auto" w:fill="auto"/>
          </w:tcPr>
          <w:p w:rsidRPr="00496F3D" w:rsidR="00496F3D" w:rsidP="001D5C3A" w:rsidRDefault="00496F3D" w14:paraId="46E57F8B" w14:textId="77777777">
            <w:r w:rsidRPr="00496F3D">
              <w:t>Thuja plicata</w:t>
            </w:r>
          </w:p>
        </w:tc>
        <w:tc>
          <w:tcPr>
            <w:tcW w:w="2112" w:type="dxa"/>
            <w:shd w:val="clear" w:color="auto" w:fill="auto"/>
          </w:tcPr>
          <w:p w:rsidRPr="00496F3D" w:rsidR="00496F3D" w:rsidP="001D5C3A" w:rsidRDefault="00496F3D" w14:paraId="6D5AC498" w14:textId="77777777">
            <w:r w:rsidRPr="00496F3D">
              <w:t>Western red cedar</w:t>
            </w:r>
          </w:p>
        </w:tc>
        <w:tc>
          <w:tcPr>
            <w:tcW w:w="1956" w:type="dxa"/>
            <w:shd w:val="clear" w:color="auto" w:fill="auto"/>
          </w:tcPr>
          <w:p w:rsidRPr="00496F3D" w:rsidR="00496F3D" w:rsidP="001D5C3A" w:rsidRDefault="00496F3D" w14:paraId="4E34F7E6" w14:textId="77777777">
            <w:r w:rsidRPr="00496F3D">
              <w:t>Mid-Upper</w:t>
            </w:r>
          </w:p>
        </w:tc>
      </w:tr>
    </w:tbl>
    <w:p w:rsidR="00496F3D" w:rsidP="00496F3D" w:rsidRDefault="00496F3D" w14:paraId="4DB33FCF" w14:textId="77777777"/>
    <w:p w:rsidR="00496F3D" w:rsidP="00496F3D" w:rsidRDefault="00496F3D" w14:paraId="70A3CB2D" w14:textId="77777777">
      <w:pPr>
        <w:pStyle w:val="SClassInfoPara"/>
      </w:pPr>
      <w:r>
        <w:t>Description</w:t>
      </w:r>
    </w:p>
    <w:p w:rsidR="00496F3D" w:rsidP="00496F3D" w:rsidRDefault="00496F3D" w14:paraId="56B67B87" w14:textId="7E3C6A19">
      <w:r>
        <w:t xml:space="preserve">This is a closed canopy stand starting when the canopy trees start to close in. This results in the loss of understory species and a reduction from the growth rate of Class A. This stand condition can take 100-200yrs. Understory is thin, depending on canopy condition. Wind storms (modeled as alternative </w:t>
      </w:r>
      <w:r w:rsidR="00794BD1">
        <w:t>succession) occur sporadically.</w:t>
      </w:r>
    </w:p>
    <w:p w:rsidR="00496F3D" w:rsidP="00496F3D" w:rsidRDefault="00496F3D" w14:paraId="31ADBF63" w14:textId="77777777"/>
    <w:p>
      <w:r>
        <w:rPr>
          <w:i/>
          <w:u w:val="single"/>
        </w:rPr>
        <w:t>Maximum Tree Size Class</w:t>
      </w:r>
      <w:br/>
      <w:r>
        <w:t>None</w:t>
      </w:r>
    </w:p>
    <w:p w:rsidR="00496F3D" w:rsidP="00496F3D" w:rsidRDefault="00496F3D" w14:paraId="71940E88" w14:textId="77777777">
      <w:pPr>
        <w:pStyle w:val="InfoPara"/>
        <w:pBdr>
          <w:top w:val="single" w:color="auto" w:sz="4" w:space="1"/>
        </w:pBdr>
      </w:pPr>
      <w:r xmlns:w="http://schemas.openxmlformats.org/wordprocessingml/2006/main">
        <w:t>Class C</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96F3D" w:rsidP="00496F3D" w:rsidRDefault="00496F3D" w14:paraId="1E984CEE" w14:textId="77777777"/>
    <w:p w:rsidR="00496F3D" w:rsidP="00496F3D" w:rsidRDefault="00496F3D" w14:paraId="53CC0C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12"/>
        <w:gridCol w:w="2112"/>
        <w:gridCol w:w="1956"/>
      </w:tblGrid>
      <w:tr w:rsidRPr="00496F3D" w:rsidR="00496F3D" w:rsidTr="00496F3D" w14:paraId="7955ABE5" w14:textId="77777777">
        <w:tc>
          <w:tcPr>
            <w:tcW w:w="1056" w:type="dxa"/>
            <w:tcBorders>
              <w:top w:val="single" w:color="auto" w:sz="2" w:space="0"/>
              <w:bottom w:val="single" w:color="000000" w:sz="12" w:space="0"/>
            </w:tcBorders>
            <w:shd w:val="clear" w:color="auto" w:fill="auto"/>
          </w:tcPr>
          <w:p w:rsidRPr="00496F3D" w:rsidR="00496F3D" w:rsidP="002C5474" w:rsidRDefault="00496F3D" w14:paraId="560BFDA8" w14:textId="77777777">
            <w:pPr>
              <w:rPr>
                <w:b/>
                <w:bCs/>
              </w:rPr>
            </w:pPr>
            <w:r w:rsidRPr="00496F3D">
              <w:rPr>
                <w:b/>
                <w:bCs/>
              </w:rPr>
              <w:t>Symbol</w:t>
            </w:r>
          </w:p>
        </w:tc>
        <w:tc>
          <w:tcPr>
            <w:tcW w:w="2412" w:type="dxa"/>
            <w:tcBorders>
              <w:top w:val="single" w:color="auto" w:sz="2" w:space="0"/>
              <w:bottom w:val="single" w:color="000000" w:sz="12" w:space="0"/>
            </w:tcBorders>
            <w:shd w:val="clear" w:color="auto" w:fill="auto"/>
          </w:tcPr>
          <w:p w:rsidRPr="00496F3D" w:rsidR="00496F3D" w:rsidP="002C5474" w:rsidRDefault="00496F3D" w14:paraId="250EF917" w14:textId="77777777">
            <w:pPr>
              <w:rPr>
                <w:b/>
                <w:bCs/>
              </w:rPr>
            </w:pPr>
            <w:r w:rsidRPr="00496F3D">
              <w:rPr>
                <w:b/>
                <w:bCs/>
              </w:rPr>
              <w:t>Scientific Name</w:t>
            </w:r>
          </w:p>
        </w:tc>
        <w:tc>
          <w:tcPr>
            <w:tcW w:w="2112" w:type="dxa"/>
            <w:tcBorders>
              <w:top w:val="single" w:color="auto" w:sz="2" w:space="0"/>
              <w:bottom w:val="single" w:color="000000" w:sz="12" w:space="0"/>
            </w:tcBorders>
            <w:shd w:val="clear" w:color="auto" w:fill="auto"/>
          </w:tcPr>
          <w:p w:rsidRPr="00496F3D" w:rsidR="00496F3D" w:rsidP="002C5474" w:rsidRDefault="00496F3D" w14:paraId="4A769FC7" w14:textId="77777777">
            <w:pPr>
              <w:rPr>
                <w:b/>
                <w:bCs/>
              </w:rPr>
            </w:pPr>
            <w:r w:rsidRPr="00496F3D">
              <w:rPr>
                <w:b/>
                <w:bCs/>
              </w:rPr>
              <w:t>Common Name</w:t>
            </w:r>
          </w:p>
        </w:tc>
        <w:tc>
          <w:tcPr>
            <w:tcW w:w="1956" w:type="dxa"/>
            <w:tcBorders>
              <w:top w:val="single" w:color="auto" w:sz="2" w:space="0"/>
              <w:bottom w:val="single" w:color="000000" w:sz="12" w:space="0"/>
            </w:tcBorders>
            <w:shd w:val="clear" w:color="auto" w:fill="auto"/>
          </w:tcPr>
          <w:p w:rsidRPr="00496F3D" w:rsidR="00496F3D" w:rsidP="002C5474" w:rsidRDefault="00496F3D" w14:paraId="43DC6684" w14:textId="77777777">
            <w:pPr>
              <w:rPr>
                <w:b/>
                <w:bCs/>
              </w:rPr>
            </w:pPr>
            <w:r w:rsidRPr="00496F3D">
              <w:rPr>
                <w:b/>
                <w:bCs/>
              </w:rPr>
              <w:t>Canopy Position</w:t>
            </w:r>
          </w:p>
        </w:tc>
      </w:tr>
      <w:tr w:rsidRPr="00496F3D" w:rsidR="00496F3D" w:rsidTr="00496F3D" w14:paraId="70FD30CD" w14:textId="77777777">
        <w:tc>
          <w:tcPr>
            <w:tcW w:w="1056" w:type="dxa"/>
            <w:tcBorders>
              <w:top w:val="single" w:color="000000" w:sz="12" w:space="0"/>
            </w:tcBorders>
            <w:shd w:val="clear" w:color="auto" w:fill="auto"/>
          </w:tcPr>
          <w:p w:rsidRPr="00496F3D" w:rsidR="00496F3D" w:rsidP="002C5474" w:rsidRDefault="00496F3D" w14:paraId="66B05724" w14:textId="77777777">
            <w:pPr>
              <w:rPr>
                <w:bCs/>
              </w:rPr>
            </w:pPr>
            <w:r w:rsidRPr="00496F3D">
              <w:rPr>
                <w:bCs/>
              </w:rPr>
              <w:lastRenderedPageBreak/>
              <w:t>TSHE</w:t>
            </w:r>
          </w:p>
        </w:tc>
        <w:tc>
          <w:tcPr>
            <w:tcW w:w="2412" w:type="dxa"/>
            <w:tcBorders>
              <w:top w:val="single" w:color="000000" w:sz="12" w:space="0"/>
            </w:tcBorders>
            <w:shd w:val="clear" w:color="auto" w:fill="auto"/>
          </w:tcPr>
          <w:p w:rsidRPr="00496F3D" w:rsidR="00496F3D" w:rsidP="002C5474" w:rsidRDefault="00496F3D" w14:paraId="160BEFF3" w14:textId="77777777">
            <w:r w:rsidRPr="00496F3D">
              <w:t>Tsuga heterophylla</w:t>
            </w:r>
          </w:p>
        </w:tc>
        <w:tc>
          <w:tcPr>
            <w:tcW w:w="2112" w:type="dxa"/>
            <w:tcBorders>
              <w:top w:val="single" w:color="000000" w:sz="12" w:space="0"/>
            </w:tcBorders>
            <w:shd w:val="clear" w:color="auto" w:fill="auto"/>
          </w:tcPr>
          <w:p w:rsidRPr="00496F3D" w:rsidR="00496F3D" w:rsidP="002C5474" w:rsidRDefault="00496F3D" w14:paraId="6300F805" w14:textId="77777777">
            <w:r w:rsidRPr="00496F3D">
              <w:t>Western hemlock</w:t>
            </w:r>
          </w:p>
        </w:tc>
        <w:tc>
          <w:tcPr>
            <w:tcW w:w="1956" w:type="dxa"/>
            <w:tcBorders>
              <w:top w:val="single" w:color="000000" w:sz="12" w:space="0"/>
            </w:tcBorders>
            <w:shd w:val="clear" w:color="auto" w:fill="auto"/>
          </w:tcPr>
          <w:p w:rsidRPr="00496F3D" w:rsidR="00496F3D" w:rsidP="002C5474" w:rsidRDefault="00496F3D" w14:paraId="3737C13E" w14:textId="77777777">
            <w:r w:rsidRPr="00496F3D">
              <w:t>Upper</w:t>
            </w:r>
          </w:p>
        </w:tc>
      </w:tr>
      <w:tr w:rsidRPr="00496F3D" w:rsidR="00496F3D" w:rsidTr="00496F3D" w14:paraId="010C51FC" w14:textId="77777777">
        <w:tc>
          <w:tcPr>
            <w:tcW w:w="1056" w:type="dxa"/>
            <w:shd w:val="clear" w:color="auto" w:fill="auto"/>
          </w:tcPr>
          <w:p w:rsidRPr="00496F3D" w:rsidR="00496F3D" w:rsidP="002C5474" w:rsidRDefault="00496F3D" w14:paraId="3C461B0A" w14:textId="77777777">
            <w:pPr>
              <w:rPr>
                <w:bCs/>
              </w:rPr>
            </w:pPr>
            <w:r w:rsidRPr="00496F3D">
              <w:rPr>
                <w:bCs/>
              </w:rPr>
              <w:t>THPL</w:t>
            </w:r>
          </w:p>
        </w:tc>
        <w:tc>
          <w:tcPr>
            <w:tcW w:w="2412" w:type="dxa"/>
            <w:shd w:val="clear" w:color="auto" w:fill="auto"/>
          </w:tcPr>
          <w:p w:rsidRPr="00496F3D" w:rsidR="00496F3D" w:rsidP="002C5474" w:rsidRDefault="00496F3D" w14:paraId="68881E21" w14:textId="77777777">
            <w:r w:rsidRPr="00496F3D">
              <w:t>Thuja plicata</w:t>
            </w:r>
          </w:p>
        </w:tc>
        <w:tc>
          <w:tcPr>
            <w:tcW w:w="2112" w:type="dxa"/>
            <w:shd w:val="clear" w:color="auto" w:fill="auto"/>
          </w:tcPr>
          <w:p w:rsidRPr="00496F3D" w:rsidR="00496F3D" w:rsidP="002C5474" w:rsidRDefault="00496F3D" w14:paraId="48F8CD7A" w14:textId="77777777">
            <w:r w:rsidRPr="00496F3D">
              <w:t>Western red cedar</w:t>
            </w:r>
          </w:p>
        </w:tc>
        <w:tc>
          <w:tcPr>
            <w:tcW w:w="1956" w:type="dxa"/>
            <w:shd w:val="clear" w:color="auto" w:fill="auto"/>
          </w:tcPr>
          <w:p w:rsidRPr="00496F3D" w:rsidR="00496F3D" w:rsidP="002C5474" w:rsidRDefault="00496F3D" w14:paraId="0BEF93F8" w14:textId="77777777">
            <w:r w:rsidRPr="00496F3D">
              <w:t>Upper</w:t>
            </w:r>
          </w:p>
        </w:tc>
      </w:tr>
      <w:tr w:rsidRPr="00496F3D" w:rsidR="00496F3D" w:rsidTr="00496F3D" w14:paraId="0CE4B9B2" w14:textId="77777777">
        <w:tc>
          <w:tcPr>
            <w:tcW w:w="1056" w:type="dxa"/>
            <w:shd w:val="clear" w:color="auto" w:fill="auto"/>
          </w:tcPr>
          <w:p w:rsidRPr="00496F3D" w:rsidR="00496F3D" w:rsidP="002C5474" w:rsidRDefault="00496F3D" w14:paraId="50B1EF90" w14:textId="77777777">
            <w:pPr>
              <w:rPr>
                <w:bCs/>
              </w:rPr>
            </w:pPr>
            <w:r w:rsidRPr="00496F3D">
              <w:rPr>
                <w:bCs/>
              </w:rPr>
              <w:t>GASH</w:t>
            </w:r>
          </w:p>
        </w:tc>
        <w:tc>
          <w:tcPr>
            <w:tcW w:w="2412" w:type="dxa"/>
            <w:shd w:val="clear" w:color="auto" w:fill="auto"/>
          </w:tcPr>
          <w:p w:rsidRPr="00496F3D" w:rsidR="00496F3D" w:rsidP="002C5474" w:rsidRDefault="00496F3D" w14:paraId="554037EF" w14:textId="77777777">
            <w:r w:rsidRPr="00496F3D">
              <w:t>Gaultheria shallon</w:t>
            </w:r>
          </w:p>
        </w:tc>
        <w:tc>
          <w:tcPr>
            <w:tcW w:w="2112" w:type="dxa"/>
            <w:shd w:val="clear" w:color="auto" w:fill="auto"/>
          </w:tcPr>
          <w:p w:rsidRPr="00496F3D" w:rsidR="00496F3D" w:rsidP="002C5474" w:rsidRDefault="00496F3D" w14:paraId="1BAEC237" w14:textId="77777777">
            <w:r w:rsidRPr="00496F3D">
              <w:t>Salal</w:t>
            </w:r>
          </w:p>
        </w:tc>
        <w:tc>
          <w:tcPr>
            <w:tcW w:w="1956" w:type="dxa"/>
            <w:shd w:val="clear" w:color="auto" w:fill="auto"/>
          </w:tcPr>
          <w:p w:rsidRPr="00496F3D" w:rsidR="00496F3D" w:rsidP="002C5474" w:rsidRDefault="00496F3D" w14:paraId="1A5D6B29" w14:textId="77777777">
            <w:r w:rsidRPr="00496F3D">
              <w:t>Low-Mid</w:t>
            </w:r>
          </w:p>
        </w:tc>
      </w:tr>
      <w:tr w:rsidRPr="00496F3D" w:rsidR="00496F3D" w:rsidTr="00496F3D" w14:paraId="49B7960E" w14:textId="77777777">
        <w:tc>
          <w:tcPr>
            <w:tcW w:w="1056" w:type="dxa"/>
            <w:shd w:val="clear" w:color="auto" w:fill="auto"/>
          </w:tcPr>
          <w:p w:rsidRPr="00496F3D" w:rsidR="00496F3D" w:rsidP="002C5474" w:rsidRDefault="00496F3D" w14:paraId="3DB4A52D" w14:textId="77777777">
            <w:pPr>
              <w:rPr>
                <w:bCs/>
              </w:rPr>
            </w:pPr>
            <w:r w:rsidRPr="00496F3D">
              <w:rPr>
                <w:bCs/>
              </w:rPr>
              <w:t>MEFE</w:t>
            </w:r>
          </w:p>
        </w:tc>
        <w:tc>
          <w:tcPr>
            <w:tcW w:w="2412" w:type="dxa"/>
            <w:shd w:val="clear" w:color="auto" w:fill="auto"/>
          </w:tcPr>
          <w:p w:rsidRPr="00496F3D" w:rsidR="00496F3D" w:rsidP="002C5474" w:rsidRDefault="00496F3D" w14:paraId="56317C13" w14:textId="77777777">
            <w:r w:rsidRPr="00496F3D">
              <w:t>Menziesia ferruginea</w:t>
            </w:r>
          </w:p>
        </w:tc>
        <w:tc>
          <w:tcPr>
            <w:tcW w:w="2112" w:type="dxa"/>
            <w:shd w:val="clear" w:color="auto" w:fill="auto"/>
          </w:tcPr>
          <w:p w:rsidRPr="00496F3D" w:rsidR="00496F3D" w:rsidP="002C5474" w:rsidRDefault="00496F3D" w14:paraId="4371BEBE" w14:textId="77777777">
            <w:r w:rsidRPr="00496F3D">
              <w:t>Rusty menziesia</w:t>
            </w:r>
          </w:p>
        </w:tc>
        <w:tc>
          <w:tcPr>
            <w:tcW w:w="1956" w:type="dxa"/>
            <w:shd w:val="clear" w:color="auto" w:fill="auto"/>
          </w:tcPr>
          <w:p w:rsidRPr="00496F3D" w:rsidR="00496F3D" w:rsidP="002C5474" w:rsidRDefault="00496F3D" w14:paraId="7DAF50B1" w14:textId="77777777">
            <w:r w:rsidRPr="00496F3D">
              <w:t>Low-Mid</w:t>
            </w:r>
          </w:p>
        </w:tc>
      </w:tr>
    </w:tbl>
    <w:p w:rsidR="00496F3D" w:rsidP="00496F3D" w:rsidRDefault="00496F3D" w14:paraId="23046563" w14:textId="77777777"/>
    <w:p w:rsidR="00496F3D" w:rsidP="00496F3D" w:rsidRDefault="00496F3D" w14:paraId="7AB259AF" w14:textId="77777777">
      <w:pPr>
        <w:pStyle w:val="SClassInfoPara"/>
      </w:pPr>
      <w:r>
        <w:t>Description</w:t>
      </w:r>
    </w:p>
    <w:p w:rsidR="00496F3D" w:rsidP="00496F3D" w:rsidRDefault="00496F3D" w14:paraId="27277CCC" w14:textId="2B18C6DD">
      <w:r>
        <w:t xml:space="preserve">This is the old-growth condition. Starting when the canopy starts to break and open up, allowing occasional small canopy </w:t>
      </w:r>
      <w:r w:rsidR="00794BD1">
        <w:t xml:space="preserve">openings. </w:t>
      </w:r>
      <w:r>
        <w:t xml:space="preserve">These stands are likely older than </w:t>
      </w:r>
      <w:r w:rsidR="003B4148">
        <w:t>~</w:t>
      </w:r>
      <w:r>
        <w:t>200yrs. THPL c</w:t>
      </w:r>
      <w:r w:rsidR="00794BD1">
        <w:t xml:space="preserve">an increase as the stand ages. </w:t>
      </w:r>
      <w:r>
        <w:t>Wind storms occur sporadically</w:t>
      </w:r>
      <w:r w:rsidR="00794BD1">
        <w:t>.</w:t>
      </w:r>
    </w:p>
    <w:p w:rsidR="00496F3D" w:rsidP="00496F3D" w:rsidRDefault="00496F3D" w14:paraId="30EB591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40</w:t>
            </w:r>
          </w:p>
        </w:tc>
        <w:tc>
          <w:p>
            <w:pPr>
              <w:jc w:val="center"/>
            </w:pPr>
            <w:r>
              <w:rPr>
                <w:sz w:val="20"/>
              </w:rPr>
              <w:t>Mid1:CLS</w:t>
            </w:r>
          </w:p>
        </w:tc>
        <w:tc>
          <w:p>
            <w:pPr>
              <w:jc w:val="center"/>
            </w:pPr>
            <w:r>
              <w:rPr>
                <w:sz w:val="20"/>
              </w:rPr>
              <w:t>50</w:t>
            </w:r>
          </w:p>
        </w:tc>
      </w:tr>
      <w:tr>
        <w:tc>
          <w:p>
            <w:pPr>
              <w:jc w:val="center"/>
            </w:pPr>
            <w:r>
              <w:rPr>
                <w:sz w:val="20"/>
              </w:rPr>
              <w:t>Mid1:CLS</w:t>
            </w:r>
          </w:p>
        </w:tc>
        <w:tc>
          <w:p>
            <w:pPr>
              <w:jc w:val="center"/>
            </w:pPr>
            <w:r>
              <w:rPr>
                <w:sz w:val="20"/>
              </w:rPr>
              <w:t>51</w:t>
            </w:r>
          </w:p>
        </w:tc>
        <w:tc>
          <w:p>
            <w:pPr>
              <w:jc w:val="center"/>
            </w:pPr>
            <w:r>
              <w:rPr>
                <w:sz w:val="20"/>
              </w:rPr>
              <w:t>Mid1:CLS</w:t>
            </w:r>
          </w:p>
        </w:tc>
        <w:tc>
          <w:p>
            <w:pPr>
              <w:jc w:val="center"/>
            </w:pPr>
            <w:r>
              <w:rPr>
                <w:sz w:val="20"/>
              </w:rPr>
              <w:t>200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6F3D" w:rsidP="00496F3D" w:rsidRDefault="00496F3D" w14:paraId="2420EF57" w14:textId="77777777">
      <w:r>
        <w:t>NatureServe. 2007. International Ecological Classification Standard: Terrestrial Ecological Classifications. NatureServe Central Databases. Arlington, VA. Data current as of 10 February 2007.</w:t>
      </w:r>
    </w:p>
    <w:p w:rsidR="0018661A" w:rsidP="0018661A" w:rsidRDefault="0018661A" w14:paraId="7A4E08FC" w14:textId="77777777"/>
    <w:p w:rsidR="0018661A" w:rsidP="0018661A" w:rsidRDefault="0018661A" w14:paraId="1EBBAE73" w14:textId="77777777">
      <w:r>
        <w:t>Stephen R.W. and R. Sandelin. 2003. Field Guide to the Cascades and Olympics (2nd Ed.). The Mountaineers Books. Seattle, WA.</w:t>
      </w:r>
    </w:p>
    <w:p w:rsidRPr="00A43E41" w:rsidR="004D5F12" w:rsidP="00496F3D" w:rsidRDefault="004D5F12" w14:paraId="1E8AB50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AC018" w14:textId="77777777" w:rsidR="000D3EA9" w:rsidRDefault="000D3EA9">
      <w:r>
        <w:separator/>
      </w:r>
    </w:p>
  </w:endnote>
  <w:endnote w:type="continuationSeparator" w:id="0">
    <w:p w14:paraId="3443FDFC" w14:textId="77777777" w:rsidR="000D3EA9" w:rsidRDefault="000D3EA9">
      <w:r>
        <w:continuationSeparator/>
      </w:r>
    </w:p>
  </w:endnote>
  <w:endnote w:type="continuationNotice" w:id="1">
    <w:p w14:paraId="7D2B3ED1" w14:textId="77777777" w:rsidR="000D3EA9" w:rsidRDefault="000D3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23C3" w14:textId="77777777" w:rsidR="00496F3D" w:rsidRDefault="00496F3D" w:rsidP="00496F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4D2D" w14:textId="77777777" w:rsidR="000D3EA9" w:rsidRDefault="000D3EA9">
      <w:r>
        <w:separator/>
      </w:r>
    </w:p>
  </w:footnote>
  <w:footnote w:type="continuationSeparator" w:id="0">
    <w:p w14:paraId="6D370E5F" w14:textId="77777777" w:rsidR="000D3EA9" w:rsidRDefault="000D3EA9">
      <w:r>
        <w:continuationSeparator/>
      </w:r>
    </w:p>
  </w:footnote>
  <w:footnote w:type="continuationNotice" w:id="1">
    <w:p w14:paraId="517D422A" w14:textId="77777777" w:rsidR="000D3EA9" w:rsidRDefault="000D3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41A75" w14:textId="77777777" w:rsidR="00A43E41" w:rsidRDefault="00A43E41" w:rsidP="00496F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3D"/>
    <w:rsid w:val="00006AF9"/>
    <w:rsid w:val="00031661"/>
    <w:rsid w:val="00060925"/>
    <w:rsid w:val="000D2569"/>
    <w:rsid w:val="000D3EA9"/>
    <w:rsid w:val="00172C70"/>
    <w:rsid w:val="0018661A"/>
    <w:rsid w:val="00190A7C"/>
    <w:rsid w:val="001A09C3"/>
    <w:rsid w:val="001C2B3F"/>
    <w:rsid w:val="00210E5C"/>
    <w:rsid w:val="0025768B"/>
    <w:rsid w:val="00285F40"/>
    <w:rsid w:val="002A563D"/>
    <w:rsid w:val="00367591"/>
    <w:rsid w:val="0037120A"/>
    <w:rsid w:val="003B4148"/>
    <w:rsid w:val="003C4AA1"/>
    <w:rsid w:val="003C6CFB"/>
    <w:rsid w:val="003C75CC"/>
    <w:rsid w:val="003F322E"/>
    <w:rsid w:val="00400D76"/>
    <w:rsid w:val="004016D3"/>
    <w:rsid w:val="00413292"/>
    <w:rsid w:val="004772F9"/>
    <w:rsid w:val="00496F3D"/>
    <w:rsid w:val="004B661D"/>
    <w:rsid w:val="004D5F12"/>
    <w:rsid w:val="00503E44"/>
    <w:rsid w:val="00572597"/>
    <w:rsid w:val="005A033C"/>
    <w:rsid w:val="005B1DDE"/>
    <w:rsid w:val="005C2928"/>
    <w:rsid w:val="00621C0C"/>
    <w:rsid w:val="00683368"/>
    <w:rsid w:val="006976D4"/>
    <w:rsid w:val="006A51EC"/>
    <w:rsid w:val="006D2137"/>
    <w:rsid w:val="006E59C5"/>
    <w:rsid w:val="00751DBE"/>
    <w:rsid w:val="00760203"/>
    <w:rsid w:val="007742B4"/>
    <w:rsid w:val="00794BD1"/>
    <w:rsid w:val="007E4B31"/>
    <w:rsid w:val="0083523E"/>
    <w:rsid w:val="00857297"/>
    <w:rsid w:val="008610DF"/>
    <w:rsid w:val="008658E9"/>
    <w:rsid w:val="008F1823"/>
    <w:rsid w:val="00901CA2"/>
    <w:rsid w:val="009275B8"/>
    <w:rsid w:val="00945DBA"/>
    <w:rsid w:val="00956C7B"/>
    <w:rsid w:val="00964894"/>
    <w:rsid w:val="00967C07"/>
    <w:rsid w:val="009B4738"/>
    <w:rsid w:val="009D6227"/>
    <w:rsid w:val="009E0DB5"/>
    <w:rsid w:val="009F25DF"/>
    <w:rsid w:val="00A43E41"/>
    <w:rsid w:val="00A44EF7"/>
    <w:rsid w:val="00A9365B"/>
    <w:rsid w:val="00B17612"/>
    <w:rsid w:val="00B55CB2"/>
    <w:rsid w:val="00B650FF"/>
    <w:rsid w:val="00B746D4"/>
    <w:rsid w:val="00B92A33"/>
    <w:rsid w:val="00C21B4A"/>
    <w:rsid w:val="00C52E14"/>
    <w:rsid w:val="00D04D5D"/>
    <w:rsid w:val="00D111B5"/>
    <w:rsid w:val="00D12502"/>
    <w:rsid w:val="00D31845"/>
    <w:rsid w:val="00D37B60"/>
    <w:rsid w:val="00D81349"/>
    <w:rsid w:val="00D90718"/>
    <w:rsid w:val="00D96D94"/>
    <w:rsid w:val="00DE3A47"/>
    <w:rsid w:val="00DE5B29"/>
    <w:rsid w:val="00E01EC8"/>
    <w:rsid w:val="00E61F9B"/>
    <w:rsid w:val="00EC4A14"/>
    <w:rsid w:val="00ED3436"/>
    <w:rsid w:val="00ED7CB9"/>
    <w:rsid w:val="00EF6C66"/>
    <w:rsid w:val="00F12753"/>
    <w:rsid w:val="00F15A0F"/>
    <w:rsid w:val="00F55FA9"/>
    <w:rsid w:val="00F86C13"/>
    <w:rsid w:val="00F873A7"/>
    <w:rsid w:val="00F948F2"/>
    <w:rsid w:val="00FA28B7"/>
    <w:rsid w:val="00FC5F4D"/>
    <w:rsid w:val="00FC671A"/>
    <w:rsid w:val="00FE41CA"/>
    <w:rsid w:val="00FE568C"/>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FF347"/>
  <w15:docId w15:val="{A56E1822-79A4-441C-903A-7FAA2EFB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7CB9"/>
    <w:rPr>
      <w:rFonts w:ascii="Tahoma" w:hAnsi="Tahoma" w:cs="Tahoma"/>
      <w:sz w:val="16"/>
      <w:szCs w:val="16"/>
    </w:rPr>
  </w:style>
  <w:style w:type="character" w:customStyle="1" w:styleId="BalloonTextChar">
    <w:name w:val="Balloon Text Char"/>
    <w:basedOn w:val="DefaultParagraphFont"/>
    <w:link w:val="BalloonText"/>
    <w:uiPriority w:val="99"/>
    <w:semiHidden/>
    <w:rsid w:val="00ED7CB9"/>
    <w:rPr>
      <w:rFonts w:ascii="Tahoma" w:hAnsi="Tahoma" w:cs="Tahoma"/>
      <w:sz w:val="16"/>
      <w:szCs w:val="16"/>
    </w:rPr>
  </w:style>
  <w:style w:type="character" w:styleId="CommentReference">
    <w:name w:val="annotation reference"/>
    <w:basedOn w:val="DefaultParagraphFont"/>
    <w:uiPriority w:val="99"/>
    <w:semiHidden/>
    <w:unhideWhenUsed/>
    <w:rsid w:val="00ED7CB9"/>
    <w:rPr>
      <w:sz w:val="16"/>
      <w:szCs w:val="16"/>
    </w:rPr>
  </w:style>
  <w:style w:type="paragraph" w:styleId="CommentText">
    <w:name w:val="annotation text"/>
    <w:basedOn w:val="Normal"/>
    <w:link w:val="CommentTextChar"/>
    <w:uiPriority w:val="99"/>
    <w:unhideWhenUsed/>
    <w:rsid w:val="00ED7CB9"/>
    <w:rPr>
      <w:sz w:val="20"/>
      <w:szCs w:val="20"/>
    </w:rPr>
  </w:style>
  <w:style w:type="character" w:customStyle="1" w:styleId="CommentTextChar">
    <w:name w:val="Comment Text Char"/>
    <w:basedOn w:val="DefaultParagraphFont"/>
    <w:link w:val="CommentText"/>
    <w:uiPriority w:val="99"/>
    <w:rsid w:val="00ED7CB9"/>
  </w:style>
  <w:style w:type="paragraph" w:styleId="CommentSubject">
    <w:name w:val="annotation subject"/>
    <w:basedOn w:val="CommentText"/>
    <w:next w:val="CommentText"/>
    <w:link w:val="CommentSubjectChar"/>
    <w:uiPriority w:val="99"/>
    <w:semiHidden/>
    <w:unhideWhenUsed/>
    <w:rsid w:val="00ED7CB9"/>
    <w:rPr>
      <w:b/>
      <w:bCs/>
    </w:rPr>
  </w:style>
  <w:style w:type="character" w:customStyle="1" w:styleId="CommentSubjectChar">
    <w:name w:val="Comment Subject Char"/>
    <w:basedOn w:val="CommentTextChar"/>
    <w:link w:val="CommentSubject"/>
    <w:uiPriority w:val="99"/>
    <w:semiHidden/>
    <w:rsid w:val="00ED7CB9"/>
    <w:rPr>
      <w:b/>
      <w:bCs/>
    </w:rPr>
  </w:style>
  <w:style w:type="paragraph" w:styleId="ListParagraph">
    <w:name w:val="List Paragraph"/>
    <w:basedOn w:val="Normal"/>
    <w:uiPriority w:val="34"/>
    <w:qFormat/>
    <w:rsid w:val="00172C70"/>
    <w:pPr>
      <w:ind w:left="720"/>
    </w:pPr>
    <w:rPr>
      <w:rFonts w:ascii="Calibri" w:eastAsiaTheme="minorHAnsi" w:hAnsi="Calibri"/>
      <w:sz w:val="22"/>
      <w:szCs w:val="22"/>
    </w:rPr>
  </w:style>
  <w:style w:type="character" w:styleId="Hyperlink">
    <w:name w:val="Hyperlink"/>
    <w:basedOn w:val="DefaultParagraphFont"/>
    <w:rsid w:val="00172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927">
      <w:bodyDiv w:val="1"/>
      <w:marLeft w:val="0"/>
      <w:marRight w:val="0"/>
      <w:marTop w:val="0"/>
      <w:marBottom w:val="0"/>
      <w:divBdr>
        <w:top w:val="none" w:sz="0" w:space="0" w:color="auto"/>
        <w:left w:val="none" w:sz="0" w:space="0" w:color="auto"/>
        <w:bottom w:val="none" w:sz="0" w:space="0" w:color="auto"/>
        <w:right w:val="none" w:sz="0" w:space="0" w:color="auto"/>
      </w:divBdr>
    </w:div>
    <w:div w:id="20904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2014-08-19T01:08:00Z</cp:lastPrinted>
  <dcterms:created xsi:type="dcterms:W3CDTF">2018-02-23T23:30:00Z</dcterms:created>
  <dcterms:modified xsi:type="dcterms:W3CDTF">2018-02-23T23:31:00Z</dcterms:modified>
</cp:coreProperties>
</file>