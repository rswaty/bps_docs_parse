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58C" w:rsidP="0026058C" w:rsidRDefault="0026058C">
      <w:pPr>
        <w:pStyle w:val="BpSTitle"/>
      </w:pPr>
      <w:r>
        <w:t>14300</w:t>
      </w:r>
    </w:p>
    <w:p w:rsidR="0026058C" w:rsidP="0026058C" w:rsidRDefault="0026058C">
      <w:pPr>
        <w:pStyle w:val="BpSTitle"/>
      </w:pPr>
      <w:r>
        <w:t xml:space="preserve">Southern Coastal Plain </w:t>
      </w:r>
      <w:proofErr w:type="spellStart"/>
      <w:r>
        <w:t>Blackland</w:t>
      </w:r>
      <w:proofErr w:type="spellEnd"/>
      <w:r>
        <w:t xml:space="preserve"> Prairie and Woodland</w:t>
      </w:r>
    </w:p>
    <w:p w:rsidR="0026058C" w:rsidP="0026058C" w:rsidRDefault="0026058C">
      <w:r>
        <w:t xmlns:w="http://schemas.openxmlformats.org/wordprocessingml/2006/main">BpS Model/Description Version: Aug. 2020</w:t>
      </w:r>
      <w:r>
        <w:tab/>
      </w:r>
      <w:r>
        <w:tab/>
      </w:r>
      <w:r>
        <w:tab/>
      </w:r>
      <w:r>
        <w:tab/>
      </w:r>
      <w:r>
        <w:tab/>
      </w:r>
      <w:r>
        <w:tab/>
      </w:r>
      <w:r>
        <w:tab/>
      </w:r>
    </w:p>
    <w:p w:rsidR="0026058C" w:rsidP="0026058C" w:rsidRDefault="00F130F7">
      <w:r>
        <w:tab/>
      </w:r>
      <w:r>
        <w:tab/>
      </w:r>
      <w:r>
        <w:tab/>
      </w:r>
      <w:r>
        <w:tab/>
      </w:r>
      <w:r>
        <w:tab/>
      </w:r>
      <w:r>
        <w:tab/>
      </w:r>
      <w:r>
        <w:tab/>
      </w:r>
      <w:r>
        <w:tab/>
      </w:r>
      <w:r>
        <w:tab/>
      </w:r>
      <w:r>
        <w:tab/>
        <w:t>Update: 5/30/2018</w:t>
      </w:r>
    </w:p>
    <w:p w:rsidR="00F130F7" w:rsidP="0026058C" w:rsidRDefault="00F130F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2100"/>
        <w:gridCol w:w="1572"/>
        <w:gridCol w:w="1920"/>
      </w:tblGrid>
      <w:tr w:rsidRPr="0026058C" w:rsidR="0026058C" w:rsidTr="0026058C">
        <w:tc>
          <w:tcPr>
            <w:tcW w:w="1764" w:type="dxa"/>
            <w:tcBorders>
              <w:top w:val="single" w:color="auto" w:sz="2" w:space="0"/>
              <w:left w:val="single" w:color="auto" w:sz="12" w:space="0"/>
              <w:bottom w:val="single" w:color="000000" w:sz="12" w:space="0"/>
            </w:tcBorders>
            <w:shd w:val="clear" w:color="auto" w:fill="auto"/>
          </w:tcPr>
          <w:p w:rsidRPr="0026058C" w:rsidR="0026058C" w:rsidP="008D77E4" w:rsidRDefault="0026058C">
            <w:pPr>
              <w:rPr>
                <w:b/>
                <w:bCs/>
              </w:rPr>
            </w:pPr>
            <w:r w:rsidRPr="0026058C">
              <w:rPr>
                <w:b/>
                <w:bCs/>
              </w:rPr>
              <w:t>Modelers</w:t>
            </w:r>
          </w:p>
        </w:tc>
        <w:tc>
          <w:tcPr>
            <w:tcW w:w="2100" w:type="dxa"/>
            <w:tcBorders>
              <w:top w:val="single" w:color="auto" w:sz="2" w:space="0"/>
              <w:bottom w:val="single" w:color="000000" w:sz="12" w:space="0"/>
              <w:right w:val="single" w:color="000000" w:sz="12" w:space="0"/>
            </w:tcBorders>
            <w:shd w:val="clear" w:color="auto" w:fill="auto"/>
          </w:tcPr>
          <w:p w:rsidRPr="0026058C" w:rsidR="0026058C" w:rsidP="008D77E4" w:rsidRDefault="0026058C">
            <w:pPr>
              <w:rPr>
                <w:b/>
                <w:bCs/>
              </w:rPr>
            </w:pPr>
          </w:p>
        </w:tc>
        <w:tc>
          <w:tcPr>
            <w:tcW w:w="1572" w:type="dxa"/>
            <w:tcBorders>
              <w:top w:val="single" w:color="auto" w:sz="2" w:space="0"/>
              <w:left w:val="single" w:color="000000" w:sz="12" w:space="0"/>
              <w:bottom w:val="single" w:color="000000" w:sz="12" w:space="0"/>
            </w:tcBorders>
            <w:shd w:val="clear" w:color="auto" w:fill="auto"/>
          </w:tcPr>
          <w:p w:rsidRPr="0026058C" w:rsidR="0026058C" w:rsidP="008D77E4" w:rsidRDefault="0026058C">
            <w:pPr>
              <w:rPr>
                <w:b/>
                <w:bCs/>
              </w:rPr>
            </w:pPr>
            <w:r w:rsidRPr="0026058C">
              <w:rPr>
                <w:b/>
                <w:bCs/>
              </w:rPr>
              <w:t>Reviewers</w:t>
            </w:r>
          </w:p>
        </w:tc>
        <w:tc>
          <w:tcPr>
            <w:tcW w:w="1920" w:type="dxa"/>
            <w:tcBorders>
              <w:top w:val="single" w:color="auto" w:sz="2" w:space="0"/>
              <w:bottom w:val="single" w:color="000000" w:sz="12" w:space="0"/>
            </w:tcBorders>
            <w:shd w:val="clear" w:color="auto" w:fill="auto"/>
          </w:tcPr>
          <w:p w:rsidRPr="0026058C" w:rsidR="0026058C" w:rsidP="008D77E4" w:rsidRDefault="0026058C">
            <w:pPr>
              <w:rPr>
                <w:b/>
                <w:bCs/>
              </w:rPr>
            </w:pPr>
          </w:p>
        </w:tc>
      </w:tr>
      <w:tr w:rsidRPr="0026058C" w:rsidR="0026058C" w:rsidTr="0026058C">
        <w:tc>
          <w:tcPr>
            <w:tcW w:w="1764" w:type="dxa"/>
            <w:tcBorders>
              <w:top w:val="single" w:color="000000" w:sz="12" w:space="0"/>
              <w:left w:val="single" w:color="auto" w:sz="12" w:space="0"/>
            </w:tcBorders>
            <w:shd w:val="clear" w:color="auto" w:fill="auto"/>
          </w:tcPr>
          <w:p w:rsidRPr="0026058C" w:rsidR="0026058C" w:rsidP="008D77E4" w:rsidRDefault="0026058C">
            <w:pPr>
              <w:rPr>
                <w:bCs/>
              </w:rPr>
            </w:pPr>
            <w:r w:rsidRPr="0026058C">
              <w:rPr>
                <w:bCs/>
              </w:rPr>
              <w:t xml:space="preserve">Keith </w:t>
            </w:r>
            <w:proofErr w:type="spellStart"/>
            <w:r w:rsidRPr="0026058C">
              <w:rPr>
                <w:bCs/>
              </w:rPr>
              <w:t>Tassin</w:t>
            </w:r>
            <w:proofErr w:type="spellEnd"/>
          </w:p>
        </w:tc>
        <w:tc>
          <w:tcPr>
            <w:tcW w:w="2100" w:type="dxa"/>
            <w:tcBorders>
              <w:top w:val="single" w:color="000000" w:sz="12" w:space="0"/>
              <w:right w:val="single" w:color="000000" w:sz="12" w:space="0"/>
            </w:tcBorders>
            <w:shd w:val="clear" w:color="auto" w:fill="auto"/>
          </w:tcPr>
          <w:p w:rsidRPr="0026058C" w:rsidR="0026058C" w:rsidP="008D77E4" w:rsidRDefault="0026058C">
            <w:r w:rsidRPr="0026058C">
              <w:t>ktassin@tnc.org</w:t>
            </w:r>
          </w:p>
        </w:tc>
        <w:tc>
          <w:tcPr>
            <w:tcW w:w="1572" w:type="dxa"/>
            <w:tcBorders>
              <w:top w:val="single" w:color="000000" w:sz="12" w:space="0"/>
              <w:left w:val="single" w:color="000000" w:sz="12" w:space="0"/>
            </w:tcBorders>
            <w:shd w:val="clear" w:color="auto" w:fill="auto"/>
          </w:tcPr>
          <w:p w:rsidRPr="0026058C" w:rsidR="0026058C" w:rsidP="008D77E4" w:rsidRDefault="0026058C">
            <w:r w:rsidRPr="0026058C">
              <w:t xml:space="preserve">Keith </w:t>
            </w:r>
            <w:proofErr w:type="spellStart"/>
            <w:r w:rsidRPr="0026058C">
              <w:t>Tassin</w:t>
            </w:r>
            <w:proofErr w:type="spellEnd"/>
          </w:p>
        </w:tc>
        <w:tc>
          <w:tcPr>
            <w:tcW w:w="1920" w:type="dxa"/>
            <w:tcBorders>
              <w:top w:val="single" w:color="000000" w:sz="12" w:space="0"/>
            </w:tcBorders>
            <w:shd w:val="clear" w:color="auto" w:fill="auto"/>
          </w:tcPr>
          <w:p w:rsidRPr="0026058C" w:rsidR="0026058C" w:rsidP="008D77E4" w:rsidRDefault="0026058C">
            <w:r w:rsidRPr="0026058C">
              <w:t>ktassin@tnc.org</w:t>
            </w:r>
          </w:p>
        </w:tc>
      </w:tr>
      <w:tr w:rsidRPr="0026058C" w:rsidR="0026058C" w:rsidTr="0026058C">
        <w:tc>
          <w:tcPr>
            <w:tcW w:w="1764" w:type="dxa"/>
            <w:tcBorders>
              <w:left w:val="single" w:color="auto" w:sz="12" w:space="0"/>
            </w:tcBorders>
            <w:shd w:val="clear" w:color="auto" w:fill="auto"/>
          </w:tcPr>
          <w:p w:rsidRPr="0026058C" w:rsidR="0026058C" w:rsidP="008D77E4" w:rsidRDefault="0026058C">
            <w:pPr>
              <w:rPr>
                <w:bCs/>
              </w:rPr>
            </w:pPr>
            <w:r w:rsidRPr="0026058C">
              <w:rPr>
                <w:bCs/>
              </w:rPr>
              <w:t>David Borland</w:t>
            </w:r>
          </w:p>
        </w:tc>
        <w:tc>
          <w:tcPr>
            <w:tcW w:w="2100" w:type="dxa"/>
            <w:tcBorders>
              <w:right w:val="single" w:color="000000" w:sz="12" w:space="0"/>
            </w:tcBorders>
            <w:shd w:val="clear" w:color="auto" w:fill="auto"/>
          </w:tcPr>
          <w:p w:rsidRPr="0026058C" w:rsidR="0026058C" w:rsidP="008D77E4" w:rsidRDefault="0026058C">
            <w:r w:rsidRPr="0026058C">
              <w:t>dborland@tnc.org</w:t>
            </w:r>
          </w:p>
        </w:tc>
        <w:tc>
          <w:tcPr>
            <w:tcW w:w="1572" w:type="dxa"/>
            <w:tcBorders>
              <w:left w:val="single" w:color="000000" w:sz="12" w:space="0"/>
            </w:tcBorders>
            <w:shd w:val="clear" w:color="auto" w:fill="auto"/>
          </w:tcPr>
          <w:p w:rsidRPr="0026058C" w:rsidR="0026058C" w:rsidP="008D77E4" w:rsidRDefault="0026058C">
            <w:r w:rsidRPr="0026058C">
              <w:t>None</w:t>
            </w:r>
          </w:p>
        </w:tc>
        <w:tc>
          <w:tcPr>
            <w:tcW w:w="1920" w:type="dxa"/>
            <w:shd w:val="clear" w:color="auto" w:fill="auto"/>
          </w:tcPr>
          <w:p w:rsidRPr="0026058C" w:rsidR="0026058C" w:rsidP="008D77E4" w:rsidRDefault="0026058C">
            <w:r w:rsidRPr="0026058C">
              <w:t>None</w:t>
            </w:r>
          </w:p>
        </w:tc>
      </w:tr>
      <w:tr w:rsidRPr="0026058C" w:rsidR="0026058C" w:rsidTr="0026058C">
        <w:tc>
          <w:tcPr>
            <w:tcW w:w="1764" w:type="dxa"/>
            <w:tcBorders>
              <w:left w:val="single" w:color="auto" w:sz="12" w:space="0"/>
              <w:bottom w:val="single" w:color="auto" w:sz="2" w:space="0"/>
            </w:tcBorders>
            <w:shd w:val="clear" w:color="auto" w:fill="auto"/>
          </w:tcPr>
          <w:p w:rsidRPr="0026058C" w:rsidR="0026058C" w:rsidP="008D77E4" w:rsidRDefault="0026058C">
            <w:pPr>
              <w:rPr>
                <w:bCs/>
              </w:rPr>
            </w:pPr>
            <w:r w:rsidRPr="0026058C">
              <w:rPr>
                <w:bCs/>
              </w:rPr>
              <w:t>None</w:t>
            </w:r>
          </w:p>
        </w:tc>
        <w:tc>
          <w:tcPr>
            <w:tcW w:w="2100" w:type="dxa"/>
            <w:tcBorders>
              <w:right w:val="single" w:color="000000" w:sz="12" w:space="0"/>
            </w:tcBorders>
            <w:shd w:val="clear" w:color="auto" w:fill="auto"/>
          </w:tcPr>
          <w:p w:rsidRPr="0026058C" w:rsidR="0026058C" w:rsidP="008D77E4" w:rsidRDefault="0026058C">
            <w:r w:rsidRPr="0026058C">
              <w:t>None</w:t>
            </w:r>
          </w:p>
        </w:tc>
        <w:tc>
          <w:tcPr>
            <w:tcW w:w="1572" w:type="dxa"/>
            <w:tcBorders>
              <w:left w:val="single" w:color="000000" w:sz="12" w:space="0"/>
              <w:bottom w:val="single" w:color="auto" w:sz="2" w:space="0"/>
            </w:tcBorders>
            <w:shd w:val="clear" w:color="auto" w:fill="auto"/>
          </w:tcPr>
          <w:p w:rsidRPr="0026058C" w:rsidR="0026058C" w:rsidP="008D77E4" w:rsidRDefault="0026058C">
            <w:r w:rsidRPr="0026058C">
              <w:t>None</w:t>
            </w:r>
          </w:p>
        </w:tc>
        <w:tc>
          <w:tcPr>
            <w:tcW w:w="1920" w:type="dxa"/>
            <w:shd w:val="clear" w:color="auto" w:fill="auto"/>
          </w:tcPr>
          <w:p w:rsidRPr="0026058C" w:rsidR="0026058C" w:rsidP="008D77E4" w:rsidRDefault="0026058C">
            <w:r w:rsidRPr="0026058C">
              <w:t>None</w:t>
            </w:r>
          </w:p>
        </w:tc>
      </w:tr>
    </w:tbl>
    <w:p w:rsidR="0026058C" w:rsidP="0026058C" w:rsidRDefault="0026058C"/>
    <w:p w:rsidR="0026058C" w:rsidP="0026058C" w:rsidRDefault="0026058C">
      <w:pPr>
        <w:pStyle w:val="InfoPara"/>
      </w:pPr>
      <w:r>
        <w:t>Vegetation Type</w:t>
      </w:r>
    </w:p>
    <w:p w:rsidR="0026058C" w:rsidP="0026058C" w:rsidRDefault="0026058C">
      <w:bookmarkStart w:name="_GoBack" w:id="0"/>
      <w:bookmarkEnd w:id="0"/>
      <w:r>
        <w:t>Herbaceous</w:t>
      </w:r>
    </w:p>
    <w:p w:rsidR="0026058C" w:rsidP="0026058C" w:rsidRDefault="0026058C">
      <w:pPr>
        <w:pStyle w:val="InfoPara"/>
      </w:pPr>
      <w:r>
        <w:t>Map Zones</w:t>
      </w:r>
    </w:p>
    <w:p w:rsidR="0026058C" w:rsidP="0026058C" w:rsidRDefault="0026058C">
      <w:r>
        <w:t>46</w:t>
      </w:r>
    </w:p>
    <w:p w:rsidR="0026058C" w:rsidP="0026058C" w:rsidRDefault="0026058C">
      <w:pPr>
        <w:pStyle w:val="InfoPara"/>
      </w:pPr>
      <w:r>
        <w:t>Model Splits or Lumps</w:t>
      </w:r>
    </w:p>
    <w:p w:rsidR="0026058C" w:rsidP="0026058C" w:rsidRDefault="0026058C">
      <w:r>
        <w:t xml:space="preserve">This </w:t>
      </w:r>
      <w:r w:rsidR="00F130F7">
        <w:t>biophysical setting (</w:t>
      </w:r>
      <w:r>
        <w:t>BpS</w:t>
      </w:r>
      <w:r w:rsidR="00F130F7">
        <w:t>)</w:t>
      </w:r>
      <w:r>
        <w:t xml:space="preserve"> is lumped with: 1433</w:t>
      </w:r>
    </w:p>
    <w:p w:rsidR="0026058C" w:rsidP="0026058C" w:rsidRDefault="0026058C">
      <w:pPr>
        <w:pStyle w:val="InfoPara"/>
      </w:pPr>
      <w:r>
        <w:t>Geographic Range</w:t>
      </w:r>
    </w:p>
    <w:p w:rsidR="0026058C" w:rsidP="0026058C" w:rsidRDefault="0026058C">
      <w:r>
        <w:t xml:space="preserve">Black Belt or </w:t>
      </w:r>
      <w:proofErr w:type="spellStart"/>
      <w:r>
        <w:t>Blackland</w:t>
      </w:r>
      <w:proofErr w:type="spellEnd"/>
      <w:r>
        <w:t xml:space="preserve"> Prairie occurs mainly in the gulf coastal plain of T</w:t>
      </w:r>
      <w:r w:rsidR="00F130F7">
        <w:t>ennessee</w:t>
      </w:r>
      <w:r>
        <w:t>, M</w:t>
      </w:r>
      <w:r w:rsidR="00F130F7">
        <w:t>ississippi,</w:t>
      </w:r>
      <w:r>
        <w:t xml:space="preserve"> and A</w:t>
      </w:r>
      <w:r w:rsidR="00F130F7">
        <w:t>labama</w:t>
      </w:r>
      <w:r>
        <w:t xml:space="preserve"> in a broad arc approximately 450km long by 40-50km wide (Subsection 231Ba of Keys et al. 1995; Ecoregion 65a of Griffith et al. 2001). The system also includes the Jackson Prairie region of M</w:t>
      </w:r>
      <w:r w:rsidR="00F130F7">
        <w:t>ississippi</w:t>
      </w:r>
      <w:r>
        <w:t xml:space="preserve">; the </w:t>
      </w:r>
      <w:proofErr w:type="spellStart"/>
      <w:r>
        <w:t>Chunnenugee</w:t>
      </w:r>
      <w:proofErr w:type="spellEnd"/>
      <w:r>
        <w:t xml:space="preserve"> Hills, Red Hills and Lime Hills of A</w:t>
      </w:r>
      <w:r w:rsidR="00F130F7">
        <w:t>labama</w:t>
      </w:r>
      <w:r>
        <w:t xml:space="preserve"> in Washington, Wilcox, Monroe and Clark counties; and prairie remnants in the Fort Valley Plateau of Bleckley and Houston counties, G</w:t>
      </w:r>
      <w:r w:rsidR="00F130F7">
        <w:t>eorgia</w:t>
      </w:r>
      <w:r>
        <w:t xml:space="preserve"> (FRCC model, NatureServe 2005).</w:t>
      </w:r>
    </w:p>
    <w:p w:rsidR="0026058C" w:rsidP="0026058C" w:rsidRDefault="0026058C"/>
    <w:p w:rsidR="0026058C" w:rsidP="0026058C" w:rsidRDefault="0026058C">
      <w:r>
        <w:t>The Jackson Prairie system is found in a relatively small natural region of M</w:t>
      </w:r>
      <w:r w:rsidR="00F130F7">
        <w:t>ississippi</w:t>
      </w:r>
      <w:r>
        <w:t xml:space="preserve"> (Jackson Hills Subsection 231Bj (Keys et al. 1995); Jackson Prairie Ecoregion 65r (EPA 2004)).</w:t>
      </w:r>
    </w:p>
    <w:p w:rsidR="0026058C" w:rsidP="0026058C" w:rsidRDefault="0026058C">
      <w:pPr>
        <w:pStyle w:val="InfoPara"/>
      </w:pPr>
      <w:r>
        <w:t>Biophysical Site Description</w:t>
      </w:r>
    </w:p>
    <w:p w:rsidR="0026058C" w:rsidP="0026058C" w:rsidRDefault="0026058C">
      <w:proofErr w:type="spellStart"/>
      <w:r>
        <w:t>Blackland</w:t>
      </w:r>
      <w:proofErr w:type="spellEnd"/>
      <w:r>
        <w:t xml:space="preserve"> prairie and woodland occurs on eponymous rich, black, circumneutral </w:t>
      </w:r>
      <w:proofErr w:type="spellStart"/>
      <w:r>
        <w:t>topsoils</w:t>
      </w:r>
      <w:proofErr w:type="spellEnd"/>
      <w:r>
        <w:t xml:space="preserve"> formed over clayey, heavy, usually calcareous subsoils with </w:t>
      </w:r>
      <w:proofErr w:type="spellStart"/>
      <w:r>
        <w:t>carbonatic</w:t>
      </w:r>
      <w:proofErr w:type="spellEnd"/>
      <w:r>
        <w:t xml:space="preserve"> or </w:t>
      </w:r>
      <w:proofErr w:type="spellStart"/>
      <w:r>
        <w:t>montmorillonitic</w:t>
      </w:r>
      <w:proofErr w:type="spellEnd"/>
      <w:r>
        <w:t xml:space="preserve"> mineralogy. The system occurs in association with formations of the Tertiary Jackson (Yazoo Clay), Claiborne (Cook Mountain) and Fleming groups; and the Cretaceous Selma group (Selma, </w:t>
      </w:r>
      <w:proofErr w:type="spellStart"/>
      <w:r>
        <w:t>Mooreville</w:t>
      </w:r>
      <w:proofErr w:type="spellEnd"/>
      <w:r>
        <w:t xml:space="preserve"> or Demopolis chalks). The matrix around the </w:t>
      </w:r>
      <w:proofErr w:type="spellStart"/>
      <w:r>
        <w:t>blackland</w:t>
      </w:r>
      <w:proofErr w:type="spellEnd"/>
      <w:r>
        <w:t xml:space="preserve"> prairies is pine-oak forests growing in acidic, sandier soi</w:t>
      </w:r>
      <w:r w:rsidR="00D00C83">
        <w:t>ls with less clay (recent STATSG</w:t>
      </w:r>
      <w:r>
        <w:t>O soils maps).</w:t>
      </w:r>
    </w:p>
    <w:p w:rsidR="0026058C" w:rsidP="0026058C" w:rsidRDefault="0026058C"/>
    <w:p w:rsidR="0026058C" w:rsidP="0026058C" w:rsidRDefault="0026058C">
      <w:r>
        <w:t>Floristic similarity among sites across this geographic range generally appears to be 50% or greater, although a number of different alliances within this type have been recognized according to dominant, co-dominant, and diagnostic species. Extant prairies occur in single patches as well as mosaics less than one acre to over several hundred acres in response to soil depth, slope and fire. Mosaics may include virtually treeless patches associated with other patches of widely scattered trees, open deciduous woodlands and evergreen thickets (red cedar "</w:t>
      </w:r>
      <w:proofErr w:type="spellStart"/>
      <w:r>
        <w:t>balds</w:t>
      </w:r>
      <w:proofErr w:type="spellEnd"/>
      <w:r>
        <w:t xml:space="preserve">"). </w:t>
      </w:r>
    </w:p>
    <w:p w:rsidR="0026058C" w:rsidP="0026058C" w:rsidRDefault="0026058C"/>
    <w:p w:rsidR="0026058C" w:rsidP="0026058C" w:rsidRDefault="0026058C">
      <w:r>
        <w:t>This BpS represents a mosaic of eastern red-cedar (</w:t>
      </w:r>
      <w:proofErr w:type="spellStart"/>
      <w:r w:rsidRPr="00D00C83">
        <w:rPr>
          <w:i/>
        </w:rPr>
        <w:t>Juniperus</w:t>
      </w:r>
      <w:proofErr w:type="spellEnd"/>
      <w:r w:rsidRPr="00D00C83">
        <w:rPr>
          <w:i/>
        </w:rPr>
        <w:t xml:space="preserve"> </w:t>
      </w:r>
      <w:proofErr w:type="spellStart"/>
      <w:r w:rsidRPr="00D00C83">
        <w:rPr>
          <w:i/>
        </w:rPr>
        <w:t>virginiana</w:t>
      </w:r>
      <w:proofErr w:type="spellEnd"/>
      <w:r>
        <w:t>) woodland, post oak (</w:t>
      </w:r>
      <w:r w:rsidRPr="00D00C83">
        <w:rPr>
          <w:i/>
        </w:rPr>
        <w:t xml:space="preserve">Quercus </w:t>
      </w:r>
      <w:proofErr w:type="spellStart"/>
      <w:r w:rsidRPr="00D00C83">
        <w:rPr>
          <w:i/>
        </w:rPr>
        <w:t>stellata</w:t>
      </w:r>
      <w:proofErr w:type="spellEnd"/>
      <w:r>
        <w:t>) – blackjack oak (</w:t>
      </w:r>
      <w:r w:rsidRPr="00D00C83">
        <w:rPr>
          <w:i/>
        </w:rPr>
        <w:t xml:space="preserve">Quercus </w:t>
      </w:r>
      <w:proofErr w:type="spellStart"/>
      <w:r w:rsidRPr="00D00C83">
        <w:rPr>
          <w:i/>
        </w:rPr>
        <w:t>marilandica</w:t>
      </w:r>
      <w:proofErr w:type="spellEnd"/>
      <w:r>
        <w:t xml:space="preserve">) woodland, and little bluestem </w:t>
      </w:r>
      <w:r>
        <w:lastRenderedPageBreak/>
        <w:t>(</w:t>
      </w:r>
      <w:proofErr w:type="spellStart"/>
      <w:r w:rsidRPr="00D00C83">
        <w:rPr>
          <w:i/>
        </w:rPr>
        <w:t>Schizachyrium</w:t>
      </w:r>
      <w:proofErr w:type="spellEnd"/>
      <w:r w:rsidRPr="00D00C83">
        <w:rPr>
          <w:i/>
        </w:rPr>
        <w:t xml:space="preserve"> </w:t>
      </w:r>
      <w:proofErr w:type="spellStart"/>
      <w:r w:rsidRPr="00D00C83">
        <w:rPr>
          <w:i/>
        </w:rPr>
        <w:t>scoparium</w:t>
      </w:r>
      <w:proofErr w:type="spellEnd"/>
      <w:r>
        <w:t>) – yellow Indian grass (</w:t>
      </w:r>
      <w:proofErr w:type="spellStart"/>
      <w:r w:rsidRPr="00D00C83">
        <w:rPr>
          <w:i/>
        </w:rPr>
        <w:t>Sorghastrum</w:t>
      </w:r>
      <w:proofErr w:type="spellEnd"/>
      <w:r w:rsidRPr="00D00C83">
        <w:rPr>
          <w:i/>
        </w:rPr>
        <w:t xml:space="preserve"> </w:t>
      </w:r>
      <w:proofErr w:type="spellStart"/>
      <w:r w:rsidRPr="00D00C83">
        <w:rPr>
          <w:i/>
        </w:rPr>
        <w:t>nutans</w:t>
      </w:r>
      <w:proofErr w:type="spellEnd"/>
      <w:r>
        <w:t>) herbaceous alliances, as classified by NatureServe (2006). It is a rare and imperiled vegetation type consisting of scattered remnants. Most of the original cover has been destroyed or altered by conversion to agriculture and the exclusion of fire.</w:t>
      </w:r>
    </w:p>
    <w:p w:rsidR="0026058C" w:rsidP="0026058C" w:rsidRDefault="0026058C">
      <w:pPr>
        <w:pStyle w:val="InfoPara"/>
      </w:pPr>
      <w:r>
        <w:t>Vegetation Description</w:t>
      </w:r>
    </w:p>
    <w:p w:rsidR="0026058C" w:rsidP="0026058C" w:rsidRDefault="0026058C">
      <w:proofErr w:type="spellStart"/>
      <w:r>
        <w:t>Blackland</w:t>
      </w:r>
      <w:proofErr w:type="spellEnd"/>
      <w:r>
        <w:t xml:space="preserve"> prairie and woodland is a mosaic of southeastern dry-mesic tallgrass vegetation, deciduous Quercus-dominated woodlands and red-cedar (</w:t>
      </w:r>
      <w:proofErr w:type="spellStart"/>
      <w:r w:rsidRPr="00D00C83">
        <w:rPr>
          <w:i/>
        </w:rPr>
        <w:t>Juniperus</w:t>
      </w:r>
      <w:proofErr w:type="spellEnd"/>
      <w:r w:rsidRPr="00D00C83">
        <w:rPr>
          <w:i/>
        </w:rPr>
        <w:t xml:space="preserve"> </w:t>
      </w:r>
      <w:proofErr w:type="spellStart"/>
      <w:r w:rsidRPr="00D00C83">
        <w:rPr>
          <w:i/>
        </w:rPr>
        <w:t>virginiana</w:t>
      </w:r>
      <w:proofErr w:type="spellEnd"/>
      <w:r>
        <w:t>) thickets or "</w:t>
      </w:r>
      <w:proofErr w:type="spellStart"/>
      <w:r>
        <w:t>balds</w:t>
      </w:r>
      <w:proofErr w:type="spellEnd"/>
      <w:r>
        <w:t xml:space="preserve">." The presence of </w:t>
      </w:r>
      <w:proofErr w:type="spellStart"/>
      <w:r w:rsidRPr="00D00C83">
        <w:rPr>
          <w:i/>
        </w:rPr>
        <w:t>Juniperus</w:t>
      </w:r>
      <w:proofErr w:type="spellEnd"/>
      <w:r w:rsidRPr="00D00C83">
        <w:rPr>
          <w:i/>
        </w:rPr>
        <w:t xml:space="preserve"> </w:t>
      </w:r>
      <w:proofErr w:type="spellStart"/>
      <w:r w:rsidRPr="00D00C83">
        <w:rPr>
          <w:i/>
        </w:rPr>
        <w:t>virginiana</w:t>
      </w:r>
      <w:proofErr w:type="spellEnd"/>
      <w:r>
        <w:t>-dominated zones may represent invasion by this species in the absence of sufficiently frequent or intense fire (</w:t>
      </w:r>
      <w:proofErr w:type="spellStart"/>
      <w:r>
        <w:t>DeSelm</w:t>
      </w:r>
      <w:proofErr w:type="spellEnd"/>
      <w:r>
        <w:t xml:space="preserve"> and Murdock 1993). Pines are generally absent, being inhibited by the higher surface soil pH (NatureServe 2006).</w:t>
      </w:r>
    </w:p>
    <w:p w:rsidR="0026058C" w:rsidP="0026058C" w:rsidRDefault="0026058C"/>
    <w:p w:rsidR="0026058C" w:rsidP="0026058C" w:rsidRDefault="0026058C">
      <w:r>
        <w:t>The oak woodlands include post oak (</w:t>
      </w:r>
      <w:r w:rsidRPr="00D00C83">
        <w:rPr>
          <w:i/>
        </w:rPr>
        <w:t xml:space="preserve">Quercus </w:t>
      </w:r>
      <w:proofErr w:type="spellStart"/>
      <w:r w:rsidRPr="00D00C83">
        <w:rPr>
          <w:i/>
        </w:rPr>
        <w:t>stellata</w:t>
      </w:r>
      <w:proofErr w:type="spellEnd"/>
      <w:r>
        <w:t>), blackjack oak (</w:t>
      </w:r>
      <w:r w:rsidRPr="00D00C83">
        <w:rPr>
          <w:i/>
        </w:rPr>
        <w:t xml:space="preserve">Q. </w:t>
      </w:r>
      <w:proofErr w:type="spellStart"/>
      <w:r w:rsidRPr="00D00C83">
        <w:rPr>
          <w:i/>
        </w:rPr>
        <w:t>marilandica</w:t>
      </w:r>
      <w:proofErr w:type="spellEnd"/>
      <w:r>
        <w:t>)</w:t>
      </w:r>
      <w:r w:rsidR="00F130F7">
        <w:t>,</w:t>
      </w:r>
      <w:r>
        <w:t xml:space="preserve"> and chinquapin oak (</w:t>
      </w:r>
      <w:r w:rsidRPr="00D00C83">
        <w:rPr>
          <w:i/>
        </w:rPr>
        <w:t xml:space="preserve">Q. </w:t>
      </w:r>
      <w:proofErr w:type="spellStart"/>
      <w:r w:rsidRPr="00D00C83">
        <w:rPr>
          <w:i/>
        </w:rPr>
        <w:t>muhlenbergii</w:t>
      </w:r>
      <w:proofErr w:type="spellEnd"/>
      <w:r>
        <w:t>). Other woody components include, black oak (</w:t>
      </w:r>
      <w:r w:rsidRPr="00D00C83">
        <w:rPr>
          <w:i/>
        </w:rPr>
        <w:t xml:space="preserve">Q. </w:t>
      </w:r>
      <w:proofErr w:type="spellStart"/>
      <w:r w:rsidRPr="00D00C83">
        <w:rPr>
          <w:i/>
        </w:rPr>
        <w:t>velutina</w:t>
      </w:r>
      <w:proofErr w:type="spellEnd"/>
      <w:r>
        <w:t>), southern red oak (</w:t>
      </w:r>
      <w:r w:rsidRPr="00D00C83">
        <w:rPr>
          <w:i/>
        </w:rPr>
        <w:t>Q. falcata</w:t>
      </w:r>
      <w:r>
        <w:t>), Durand oak (</w:t>
      </w:r>
      <w:r w:rsidRPr="00D00C83">
        <w:rPr>
          <w:i/>
        </w:rPr>
        <w:t xml:space="preserve">Q. </w:t>
      </w:r>
      <w:proofErr w:type="spellStart"/>
      <w:r w:rsidRPr="00D00C83">
        <w:rPr>
          <w:i/>
        </w:rPr>
        <w:t>sinuata</w:t>
      </w:r>
      <w:proofErr w:type="spellEnd"/>
      <w:r>
        <w:t xml:space="preserve"> var. </w:t>
      </w:r>
      <w:proofErr w:type="spellStart"/>
      <w:r w:rsidRPr="00D00C83">
        <w:rPr>
          <w:i/>
        </w:rPr>
        <w:t>sinuata</w:t>
      </w:r>
      <w:proofErr w:type="spellEnd"/>
      <w:r>
        <w:t>), American elm (</w:t>
      </w:r>
      <w:proofErr w:type="spellStart"/>
      <w:r w:rsidRPr="00D00C83">
        <w:rPr>
          <w:i/>
        </w:rPr>
        <w:t>Ulmus</w:t>
      </w:r>
      <w:proofErr w:type="spellEnd"/>
      <w:r w:rsidRPr="00D00C83">
        <w:rPr>
          <w:i/>
        </w:rPr>
        <w:t xml:space="preserve"> </w:t>
      </w:r>
      <w:proofErr w:type="spellStart"/>
      <w:r w:rsidRPr="00D00C83">
        <w:rPr>
          <w:i/>
        </w:rPr>
        <w:t>americana</w:t>
      </w:r>
      <w:proofErr w:type="spellEnd"/>
      <w:r>
        <w:t>), green ash (</w:t>
      </w:r>
      <w:proofErr w:type="spellStart"/>
      <w:r w:rsidRPr="00D00C83">
        <w:rPr>
          <w:i/>
        </w:rPr>
        <w:t>Fraxinus</w:t>
      </w:r>
      <w:proofErr w:type="spellEnd"/>
      <w:r w:rsidRPr="00D00C83">
        <w:rPr>
          <w:i/>
        </w:rPr>
        <w:t xml:space="preserve"> </w:t>
      </w:r>
      <w:proofErr w:type="spellStart"/>
      <w:r w:rsidRPr="00D00C83">
        <w:rPr>
          <w:i/>
        </w:rPr>
        <w:t>pennsylvanica</w:t>
      </w:r>
      <w:proofErr w:type="spellEnd"/>
      <w:r>
        <w:t>), white ash (</w:t>
      </w:r>
      <w:r w:rsidRPr="00D00C83">
        <w:rPr>
          <w:i/>
        </w:rPr>
        <w:t xml:space="preserve">F. </w:t>
      </w:r>
      <w:proofErr w:type="spellStart"/>
      <w:r w:rsidRPr="00D00C83">
        <w:rPr>
          <w:i/>
        </w:rPr>
        <w:t>americana</w:t>
      </w:r>
      <w:proofErr w:type="spellEnd"/>
      <w:r>
        <w:t>), smooth sumac (</w:t>
      </w:r>
      <w:proofErr w:type="spellStart"/>
      <w:r w:rsidRPr="00D00C83">
        <w:rPr>
          <w:i/>
        </w:rPr>
        <w:t>Rhus</w:t>
      </w:r>
      <w:proofErr w:type="spellEnd"/>
      <w:r w:rsidRPr="00D00C83">
        <w:rPr>
          <w:i/>
        </w:rPr>
        <w:t xml:space="preserve"> </w:t>
      </w:r>
      <w:proofErr w:type="spellStart"/>
      <w:r w:rsidRPr="00D00C83">
        <w:rPr>
          <w:i/>
        </w:rPr>
        <w:t>glabra</w:t>
      </w:r>
      <w:proofErr w:type="spellEnd"/>
      <w:r>
        <w:t>), winged sumac (</w:t>
      </w:r>
      <w:proofErr w:type="spellStart"/>
      <w:r w:rsidRPr="00D00C83">
        <w:rPr>
          <w:i/>
        </w:rPr>
        <w:t>Rhus</w:t>
      </w:r>
      <w:proofErr w:type="spellEnd"/>
      <w:r w:rsidRPr="00D00C83">
        <w:rPr>
          <w:i/>
        </w:rPr>
        <w:t xml:space="preserve"> </w:t>
      </w:r>
      <w:proofErr w:type="spellStart"/>
      <w:r w:rsidRPr="00D00C83">
        <w:rPr>
          <w:i/>
        </w:rPr>
        <w:t>copallina</w:t>
      </w:r>
      <w:proofErr w:type="spellEnd"/>
      <w:r w:rsidR="00D00C83">
        <w:t>), mockernut hickory (</w:t>
      </w:r>
      <w:proofErr w:type="spellStart"/>
      <w:r w:rsidRPr="00D00C83">
        <w:rPr>
          <w:i/>
        </w:rPr>
        <w:t>Carya</w:t>
      </w:r>
      <w:proofErr w:type="spellEnd"/>
      <w:r w:rsidRPr="00D00C83">
        <w:rPr>
          <w:i/>
        </w:rPr>
        <w:t xml:space="preserve"> alba</w:t>
      </w:r>
      <w:r>
        <w:t>), sweet pignut hickory (</w:t>
      </w:r>
      <w:r w:rsidRPr="00D00C83">
        <w:rPr>
          <w:i/>
        </w:rPr>
        <w:t xml:space="preserve">C. </w:t>
      </w:r>
      <w:proofErr w:type="spellStart"/>
      <w:r w:rsidRPr="00D00C83">
        <w:rPr>
          <w:i/>
        </w:rPr>
        <w:t>glabra</w:t>
      </w:r>
      <w:proofErr w:type="spellEnd"/>
      <w:r>
        <w:t>), sugarberry (</w:t>
      </w:r>
      <w:proofErr w:type="spellStart"/>
      <w:r w:rsidRPr="00D00C83">
        <w:rPr>
          <w:i/>
        </w:rPr>
        <w:t>Celtis</w:t>
      </w:r>
      <w:proofErr w:type="spellEnd"/>
      <w:r w:rsidRPr="00D00C83">
        <w:rPr>
          <w:i/>
        </w:rPr>
        <w:t xml:space="preserve"> </w:t>
      </w:r>
      <w:proofErr w:type="spellStart"/>
      <w:r w:rsidRPr="00D00C83">
        <w:rPr>
          <w:i/>
        </w:rPr>
        <w:t>laevigata</w:t>
      </w:r>
      <w:proofErr w:type="spellEnd"/>
      <w:r>
        <w:t>), eastern redbud (</w:t>
      </w:r>
      <w:proofErr w:type="spellStart"/>
      <w:r w:rsidRPr="00D00C83">
        <w:rPr>
          <w:i/>
        </w:rPr>
        <w:t>Cercis</w:t>
      </w:r>
      <w:proofErr w:type="spellEnd"/>
      <w:r w:rsidRPr="00D00C83">
        <w:rPr>
          <w:i/>
        </w:rPr>
        <w:t xml:space="preserve"> canadensis</w:t>
      </w:r>
      <w:r>
        <w:t xml:space="preserve"> var. </w:t>
      </w:r>
      <w:r w:rsidRPr="00D00C83">
        <w:rPr>
          <w:i/>
        </w:rPr>
        <w:t>canadensis</w:t>
      </w:r>
      <w:r>
        <w:t>), Engelmann's hawthorn (</w:t>
      </w:r>
      <w:proofErr w:type="spellStart"/>
      <w:r w:rsidRPr="00D00C83">
        <w:rPr>
          <w:i/>
        </w:rPr>
        <w:t>Crataegus</w:t>
      </w:r>
      <w:proofErr w:type="spellEnd"/>
      <w:r w:rsidRPr="00D00C83">
        <w:rPr>
          <w:i/>
        </w:rPr>
        <w:t xml:space="preserve"> </w:t>
      </w:r>
      <w:proofErr w:type="spellStart"/>
      <w:r w:rsidRPr="00D00C83">
        <w:rPr>
          <w:i/>
        </w:rPr>
        <w:t>engelmannii</w:t>
      </w:r>
      <w:proofErr w:type="spellEnd"/>
      <w:r>
        <w:t>), common persimmon (</w:t>
      </w:r>
      <w:r w:rsidRPr="00D00C83">
        <w:rPr>
          <w:i/>
        </w:rPr>
        <w:t xml:space="preserve">Diospyros </w:t>
      </w:r>
      <w:proofErr w:type="spellStart"/>
      <w:r w:rsidRPr="00D00C83">
        <w:rPr>
          <w:i/>
        </w:rPr>
        <w:t>virginiana</w:t>
      </w:r>
      <w:proofErr w:type="spellEnd"/>
      <w:r>
        <w:t xml:space="preserve">), </w:t>
      </w:r>
      <w:proofErr w:type="spellStart"/>
      <w:r>
        <w:t>possumhaw</w:t>
      </w:r>
      <w:proofErr w:type="spellEnd"/>
      <w:r>
        <w:t xml:space="preserve"> (</w:t>
      </w:r>
      <w:r w:rsidRPr="00D00C83">
        <w:rPr>
          <w:i/>
        </w:rPr>
        <w:t xml:space="preserve">Ilex </w:t>
      </w:r>
      <w:proofErr w:type="spellStart"/>
      <w:r w:rsidRPr="00D00C83">
        <w:rPr>
          <w:i/>
        </w:rPr>
        <w:t>deciduas</w:t>
      </w:r>
      <w:proofErr w:type="spellEnd"/>
      <w:r>
        <w:t xml:space="preserve">), </w:t>
      </w:r>
      <w:proofErr w:type="spellStart"/>
      <w:r>
        <w:t>chickasaw</w:t>
      </w:r>
      <w:proofErr w:type="spellEnd"/>
      <w:r>
        <w:t xml:space="preserve"> plum (</w:t>
      </w:r>
      <w:r w:rsidRPr="00D00C83">
        <w:rPr>
          <w:i/>
        </w:rPr>
        <w:t xml:space="preserve">Prunus </w:t>
      </w:r>
      <w:proofErr w:type="spellStart"/>
      <w:r w:rsidRPr="00D00C83">
        <w:rPr>
          <w:i/>
        </w:rPr>
        <w:t>angustifolia</w:t>
      </w:r>
      <w:proofErr w:type="spellEnd"/>
      <w:r>
        <w:t>), Gray Carolina buckthorn (</w:t>
      </w:r>
      <w:r w:rsidRPr="00D00C83">
        <w:rPr>
          <w:i/>
        </w:rPr>
        <w:t xml:space="preserve">Frangula </w:t>
      </w:r>
      <w:proofErr w:type="spellStart"/>
      <w:r w:rsidRPr="00D00C83">
        <w:rPr>
          <w:i/>
        </w:rPr>
        <w:t>caroliniana</w:t>
      </w:r>
      <w:proofErr w:type="spellEnd"/>
      <w:r>
        <w:t>), buckthorn bully (</w:t>
      </w:r>
      <w:proofErr w:type="spellStart"/>
      <w:r w:rsidRPr="00D00C83">
        <w:rPr>
          <w:i/>
        </w:rPr>
        <w:t>Sideroxylon</w:t>
      </w:r>
      <w:proofErr w:type="spellEnd"/>
      <w:r w:rsidRPr="00D00C83">
        <w:rPr>
          <w:i/>
        </w:rPr>
        <w:t xml:space="preserve"> </w:t>
      </w:r>
      <w:proofErr w:type="spellStart"/>
      <w:r w:rsidRPr="00D00C83">
        <w:rPr>
          <w:i/>
        </w:rPr>
        <w:t>lycioides</w:t>
      </w:r>
      <w:proofErr w:type="spellEnd"/>
      <w:r>
        <w:t>)</w:t>
      </w:r>
      <w:r w:rsidR="00D00C83">
        <w:t>,</w:t>
      </w:r>
      <w:r>
        <w:t xml:space="preserve"> and winged elm (</w:t>
      </w:r>
      <w:proofErr w:type="spellStart"/>
      <w:r w:rsidRPr="00D00C83">
        <w:rPr>
          <w:i/>
        </w:rPr>
        <w:t>Ulmus</w:t>
      </w:r>
      <w:proofErr w:type="spellEnd"/>
      <w:r w:rsidRPr="00D00C83">
        <w:rPr>
          <w:i/>
        </w:rPr>
        <w:t xml:space="preserve"> </w:t>
      </w:r>
      <w:proofErr w:type="spellStart"/>
      <w:r w:rsidRPr="00D00C83">
        <w:rPr>
          <w:i/>
        </w:rPr>
        <w:t>alata</w:t>
      </w:r>
      <w:proofErr w:type="spellEnd"/>
      <w:r>
        <w:t xml:space="preserve">) (NatureServe 2006). </w:t>
      </w:r>
    </w:p>
    <w:p w:rsidR="0026058C" w:rsidP="0026058C" w:rsidRDefault="0026058C"/>
    <w:p w:rsidR="0026058C" w:rsidP="0026058C" w:rsidRDefault="0026058C">
      <w:r>
        <w:t>The prairies are united by the relative abundance of little bluestem (</w:t>
      </w:r>
      <w:proofErr w:type="spellStart"/>
      <w:r w:rsidRPr="00D00C83">
        <w:rPr>
          <w:i/>
        </w:rPr>
        <w:t>Schizachyrium</w:t>
      </w:r>
      <w:proofErr w:type="spellEnd"/>
      <w:r w:rsidRPr="00D00C83">
        <w:rPr>
          <w:i/>
        </w:rPr>
        <w:t xml:space="preserve"> </w:t>
      </w:r>
      <w:proofErr w:type="spellStart"/>
      <w:r w:rsidRPr="00D00C83">
        <w:rPr>
          <w:i/>
        </w:rPr>
        <w:t>scoparium</w:t>
      </w:r>
      <w:proofErr w:type="spellEnd"/>
      <w:r>
        <w:t>) and yellow Indian grass (</w:t>
      </w:r>
      <w:proofErr w:type="spellStart"/>
      <w:r w:rsidRPr="00D00C83">
        <w:rPr>
          <w:i/>
        </w:rPr>
        <w:t>Sorghastrum</w:t>
      </w:r>
      <w:proofErr w:type="spellEnd"/>
      <w:r w:rsidRPr="00D00C83">
        <w:rPr>
          <w:i/>
        </w:rPr>
        <w:t xml:space="preserve"> </w:t>
      </w:r>
      <w:proofErr w:type="spellStart"/>
      <w:r w:rsidRPr="00D00C83">
        <w:rPr>
          <w:i/>
        </w:rPr>
        <w:t>nutans</w:t>
      </w:r>
      <w:proofErr w:type="spellEnd"/>
      <w:r>
        <w:t>), with other herbs including big bluestem (</w:t>
      </w:r>
      <w:proofErr w:type="spellStart"/>
      <w:r w:rsidRPr="00D00C83">
        <w:rPr>
          <w:i/>
        </w:rPr>
        <w:t>Andropogon</w:t>
      </w:r>
      <w:proofErr w:type="spellEnd"/>
      <w:r w:rsidRPr="00D00C83">
        <w:rPr>
          <w:i/>
        </w:rPr>
        <w:t xml:space="preserve"> </w:t>
      </w:r>
      <w:proofErr w:type="spellStart"/>
      <w:r w:rsidRPr="00D00C83">
        <w:rPr>
          <w:i/>
        </w:rPr>
        <w:t>gerardii</w:t>
      </w:r>
      <w:proofErr w:type="spellEnd"/>
      <w:r>
        <w:t>), eastern gamma grass (</w:t>
      </w:r>
      <w:proofErr w:type="spellStart"/>
      <w:r w:rsidRPr="00D00C83">
        <w:rPr>
          <w:i/>
        </w:rPr>
        <w:t>Tripsacum</w:t>
      </w:r>
      <w:proofErr w:type="spellEnd"/>
      <w:r w:rsidRPr="00D00C83">
        <w:rPr>
          <w:i/>
        </w:rPr>
        <w:t xml:space="preserve"> </w:t>
      </w:r>
      <w:proofErr w:type="spellStart"/>
      <w:r w:rsidRPr="00D00C83">
        <w:rPr>
          <w:i/>
        </w:rPr>
        <w:t>dactyloides</w:t>
      </w:r>
      <w:proofErr w:type="spellEnd"/>
      <w:r>
        <w:t xml:space="preserve">), composite </w:t>
      </w:r>
      <w:proofErr w:type="spellStart"/>
      <w:r>
        <w:t>dropseed</w:t>
      </w:r>
      <w:proofErr w:type="spellEnd"/>
      <w:r>
        <w:t xml:space="preserve"> (</w:t>
      </w:r>
      <w:proofErr w:type="spellStart"/>
      <w:r w:rsidRPr="00D00C83">
        <w:rPr>
          <w:i/>
        </w:rPr>
        <w:t>Sporobolus</w:t>
      </w:r>
      <w:proofErr w:type="spellEnd"/>
      <w:r w:rsidRPr="00D00C83">
        <w:rPr>
          <w:i/>
        </w:rPr>
        <w:t xml:space="preserve"> </w:t>
      </w:r>
      <w:proofErr w:type="spellStart"/>
      <w:r w:rsidRPr="00D00C83">
        <w:rPr>
          <w:i/>
        </w:rPr>
        <w:t>compositus</w:t>
      </w:r>
      <w:proofErr w:type="spellEnd"/>
      <w:r>
        <w:t xml:space="preserve">), </w:t>
      </w:r>
      <w:proofErr w:type="spellStart"/>
      <w:r>
        <w:t>sideoats</w:t>
      </w:r>
      <w:proofErr w:type="spellEnd"/>
      <w:r>
        <w:t xml:space="preserve"> </w:t>
      </w:r>
      <w:proofErr w:type="spellStart"/>
      <w:r>
        <w:t>grama</w:t>
      </w:r>
      <w:proofErr w:type="spellEnd"/>
      <w:r>
        <w:t xml:space="preserve"> (</w:t>
      </w:r>
      <w:proofErr w:type="spellStart"/>
      <w:r w:rsidRPr="00D00C83">
        <w:rPr>
          <w:i/>
        </w:rPr>
        <w:t>Bouteloua</w:t>
      </w:r>
      <w:proofErr w:type="spellEnd"/>
      <w:r w:rsidRPr="00D00C83">
        <w:rPr>
          <w:i/>
        </w:rPr>
        <w:t xml:space="preserve"> </w:t>
      </w:r>
      <w:proofErr w:type="spellStart"/>
      <w:r w:rsidRPr="00D00C83">
        <w:rPr>
          <w:i/>
        </w:rPr>
        <w:t>curtipendula</w:t>
      </w:r>
      <w:proofErr w:type="spellEnd"/>
      <w:r>
        <w:t>), white prairie clover (</w:t>
      </w:r>
      <w:proofErr w:type="spellStart"/>
      <w:r w:rsidRPr="00D00C83">
        <w:rPr>
          <w:i/>
        </w:rPr>
        <w:t>Dalea</w:t>
      </w:r>
      <w:proofErr w:type="spellEnd"/>
      <w:r w:rsidRPr="00D00C83">
        <w:rPr>
          <w:i/>
        </w:rPr>
        <w:t xml:space="preserve"> candida</w:t>
      </w:r>
      <w:r>
        <w:t>), purple prairie clover (</w:t>
      </w:r>
      <w:proofErr w:type="spellStart"/>
      <w:r w:rsidRPr="00D00C83">
        <w:rPr>
          <w:i/>
        </w:rPr>
        <w:t>Dalea</w:t>
      </w:r>
      <w:proofErr w:type="spellEnd"/>
      <w:r w:rsidRPr="00D00C83">
        <w:rPr>
          <w:i/>
        </w:rPr>
        <w:t xml:space="preserve"> </w:t>
      </w:r>
      <w:proofErr w:type="spellStart"/>
      <w:r w:rsidRPr="00D00C83">
        <w:rPr>
          <w:i/>
        </w:rPr>
        <w:t>purpurea</w:t>
      </w:r>
      <w:proofErr w:type="spellEnd"/>
      <w:r>
        <w:t>), pale purple coneflower (</w:t>
      </w:r>
      <w:r w:rsidRPr="00D00C83">
        <w:rPr>
          <w:i/>
        </w:rPr>
        <w:t>Echinacea pallida</w:t>
      </w:r>
      <w:r>
        <w:t>), blazing-star (</w:t>
      </w:r>
      <w:proofErr w:type="spellStart"/>
      <w:r w:rsidRPr="00D00C83">
        <w:rPr>
          <w:i/>
        </w:rPr>
        <w:t>Liatris</w:t>
      </w:r>
      <w:proofErr w:type="spellEnd"/>
      <w:r>
        <w:t xml:space="preserve"> spp.)</w:t>
      </w:r>
      <w:r w:rsidR="00D00C83">
        <w:t>,</w:t>
      </w:r>
      <w:r>
        <w:t xml:space="preserve"> and rosin-weed (</w:t>
      </w:r>
      <w:r w:rsidRPr="00D00C83">
        <w:rPr>
          <w:i/>
        </w:rPr>
        <w:t>Silphium</w:t>
      </w:r>
      <w:r>
        <w:t>).</w:t>
      </w:r>
    </w:p>
    <w:p w:rsidR="0026058C" w:rsidP="0026058C" w:rsidRDefault="0026058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TRDA3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Tripsacum dactyloides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gamagrass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SPCO16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compositus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Composite dropseed</w:t>
            </w:r>
          </w:p>
        </w:tc>
      </w:tr>
    </w:tbl>
    <w:p>
      <w:r>
        <w:rPr>
          <w:sz w:val="16"/>
        </w:rPr>
        <w:t>Species names are from the NRCS PLANTS database. Check species codes at http://plants.usda.gov.</w:t>
      </w:r>
    </w:p>
    <w:p w:rsidR="0026058C" w:rsidP="0026058C" w:rsidRDefault="0026058C">
      <w:pPr>
        <w:pStyle w:val="InfoPara"/>
      </w:pPr>
      <w:r>
        <w:t>Disturbance Description</w:t>
      </w:r>
    </w:p>
    <w:p w:rsidR="0026058C" w:rsidP="0026058C" w:rsidRDefault="0026058C">
      <w:r>
        <w:t>For the last 500-1</w:t>
      </w:r>
      <w:r w:rsidR="00865FA5">
        <w:t>,</w:t>
      </w:r>
      <w:r>
        <w:t xml:space="preserve">000yrs, fires were probably annual in most of the system, many if not most set by aboriginals. Fires were probably used to clear prairies for agricultural planting, to eliminate woody growth, and to aid in hunting. The modern landscape shows a tendency toward erosion, creating shallow-soil areas known as "cedar </w:t>
      </w:r>
      <w:proofErr w:type="spellStart"/>
      <w:r>
        <w:t>balds</w:t>
      </w:r>
      <w:proofErr w:type="spellEnd"/>
      <w:r>
        <w:t xml:space="preserve">" where soil erosion, presumably from historic agriculture or over-grazing, has reduced topsoil. These areas often show exposures of underlying </w:t>
      </w:r>
      <w:r>
        <w:lastRenderedPageBreak/>
        <w:t>chalk. Such areas may have resulted (albeit at much lower frequencies) from aboriginal agriculture or overgrazing by native herbivores.</w:t>
      </w:r>
    </w:p>
    <w:p w:rsidR="0026058C" w:rsidP="0026058C" w:rsidRDefault="0026058C"/>
    <w:p w:rsidR="0026058C" w:rsidP="0026058C" w:rsidRDefault="0026058C">
      <w:r>
        <w:t>Much of the natural vegetation of the region has been converted to pasture and agricultural uses, but even old-field vegetation reflects the distinctive composition of the flora and ecological dynamics. In most cases individual prairie openings are small and isolated from one another, but were formerly more extensive prior to European settlement, forming a mosaic of grasslands and woodlands under frequent fire regimes (NatureServe 2006).</w:t>
      </w:r>
    </w:p>
    <w:p w:rsidR="0026058C" w:rsidP="0026058C" w:rsidRDefault="0026058C">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w:t>
            </w:r>
          </w:p>
        </w:tc>
        <w:tc>
          <w:p>
            <w:pPr>
              <w:jc w:val="center"/>
            </w:pPr>
            <w:r>
              <w:t>5</w:t>
            </w:r>
          </w:p>
        </w:tc>
        <w:tc>
          <w:p>
            <w:pPr>
              <w:jc w:val="center"/>
            </w:pPr>
            <w:r>
              <w:t/>
            </w:r>
          </w:p>
        </w:tc>
        <w:tc>
          <w:p>
            <w:pPr>
              <w:jc w:val="center"/>
            </w:pPr>
            <w:r>
              <w:t/>
            </w:r>
          </w:p>
        </w:tc>
      </w:tr>
      <w:tr>
        <w:tc>
          <w:p>
            <w:pPr>
              <w:jc w:val="center"/>
            </w:pPr>
            <w:r>
              <w:t>Moderate (Mixed)</w:t>
            </w:r>
          </w:p>
        </w:tc>
        <w:tc>
          <w:p>
            <w:pPr>
              <w:jc w:val="center"/>
            </w:pPr>
            <w:r>
              <w:t>3</w:t>
            </w:r>
          </w:p>
        </w:tc>
        <w:tc>
          <w:p>
            <w:pPr>
              <w:jc w:val="center"/>
            </w:pPr>
            <w:r>
              <w:t>92</w:t>
            </w:r>
          </w:p>
        </w:tc>
        <w:tc>
          <w:p>
            <w:pPr>
              <w:jc w:val="center"/>
            </w:pPr>
            <w:r>
              <w:t/>
            </w:r>
          </w:p>
        </w:tc>
        <w:tc>
          <w:p>
            <w:pPr>
              <w:jc w:val="center"/>
            </w:pPr>
            <w:r>
              <w:t/>
            </w:r>
          </w:p>
        </w:tc>
      </w:tr>
      <w:tr>
        <w:tc>
          <w:p>
            <w:pPr>
              <w:jc w:val="center"/>
            </w:pPr>
            <w:r>
              <w:t>Low (Surface)</w:t>
            </w:r>
          </w:p>
        </w:tc>
        <w:tc>
          <w:p>
            <w:pPr>
              <w:jc w:val="center"/>
            </w:pPr>
            <w:r>
              <w:t>95</w:t>
            </w:r>
          </w:p>
        </w:tc>
        <w:tc>
          <w:p>
            <w:pPr>
              <w:jc w:val="center"/>
            </w:pPr>
            <w:r>
              <w:t>3</w:t>
            </w:r>
          </w:p>
        </w:tc>
        <w:tc>
          <w:p>
            <w:pPr>
              <w:jc w:val="center"/>
            </w:pPr>
            <w:r>
              <w:t/>
            </w:r>
          </w:p>
        </w:tc>
        <w:tc>
          <w:p>
            <w:pPr>
              <w:jc w:val="center"/>
            </w:pPr>
            <w:r>
              <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6058C" w:rsidP="0026058C" w:rsidRDefault="0026058C">
      <w:pPr>
        <w:pStyle w:val="InfoPara"/>
      </w:pPr>
      <w:r>
        <w:t>Scale Description</w:t>
      </w:r>
    </w:p>
    <w:p w:rsidR="0026058C" w:rsidP="0026058C" w:rsidRDefault="0026058C">
      <w:r>
        <w:t xml:space="preserve">Disturbance occurred at a scale often larger than the size of patches, although a significant portion probably originated in the present system. These prairie-woodland mosaics occurred in a pyric matrix, so fire probably swept in frequently from outside. Patches on the order of 40-50 square miles may have burned following a </w:t>
      </w:r>
      <w:r w:rsidR="00D00C83">
        <w:t>well-planned</w:t>
      </w:r>
      <w:r>
        <w:t xml:space="preserve"> ignition, assuming nocturnal humidity recovery completely extinguished the fire. Smaller patches would have burned within natural barriers, different ignition parameters, and less extreme weather.</w:t>
      </w:r>
    </w:p>
    <w:p w:rsidR="0026058C" w:rsidP="0026058C" w:rsidRDefault="0026058C"/>
    <w:p w:rsidR="0026058C" w:rsidP="0026058C" w:rsidRDefault="0026058C">
      <w:r>
        <w:t xml:space="preserve">Of the approximately 100,000ac of </w:t>
      </w:r>
      <w:proofErr w:type="spellStart"/>
      <w:r>
        <w:t>Blackland</w:t>
      </w:r>
      <w:proofErr w:type="spellEnd"/>
      <w:r>
        <w:t xml:space="preserve"> Prairies mapped during the general land surveys of the early</w:t>
      </w:r>
      <w:r w:rsidR="00D00C83">
        <w:t>-</w:t>
      </w:r>
      <w:r>
        <w:t xml:space="preserve"> and </w:t>
      </w:r>
      <w:r w:rsidR="00D00C83">
        <w:t>mid-1800s</w:t>
      </w:r>
      <w:r>
        <w:t xml:space="preserve"> in M</w:t>
      </w:r>
      <w:r w:rsidR="00F130F7">
        <w:t>ississippi</w:t>
      </w:r>
      <w:r>
        <w:t>, probably &lt;500ac of prairie vegetation exists today, even if one considers grazed areas and vacant agricultural lands with a semblance of prairie species (R. Wieland pers. comm.). Almost all of the lands were converted to agriculture. Some of the lands are now reverting back to prairie after being abandoned. More recently, lands are being converted to fescue pasture; other abandoned lands have become cedar glades. The number of acres in good condition is probably &lt;100 (NatureServe 2006).</w:t>
      </w:r>
    </w:p>
    <w:p w:rsidR="0026058C" w:rsidP="0026058C" w:rsidRDefault="0026058C">
      <w:pPr>
        <w:pStyle w:val="InfoPara"/>
      </w:pPr>
      <w:r>
        <w:t>Adjacency or Identification Concerns</w:t>
      </w:r>
    </w:p>
    <w:p w:rsidR="0026058C" w:rsidP="0026058C" w:rsidRDefault="0026058C">
      <w:r>
        <w:t>Vegetation differences from mosaic pine-oak forests are dramatic, and can be discerned at a glance by the trained eye even in heavily disturbed sites by looking for key dominant woody plant species. Soils maps show higher clay content and lower sand percentages than for surrounding areas (recent STATSCO soils maps).</w:t>
      </w:r>
    </w:p>
    <w:p w:rsidR="0026058C" w:rsidP="0026058C" w:rsidRDefault="0026058C">
      <w:pPr>
        <w:pStyle w:val="InfoPara"/>
      </w:pPr>
      <w:r>
        <w:t>Issues or Problems</w:t>
      </w:r>
    </w:p>
    <w:p w:rsidR="0026058C" w:rsidP="0026058C" w:rsidRDefault="0026058C">
      <w:r>
        <w:t>This model is inclusive, with related systems such as Jackson Prairie and Georgia outliers added to the typical Black Belt type. This makes description of the system less definitive and possibly confusing. The characterization of the type as a woodland - prairie mosaic rather than a simple prairie (as was done in the original PNVG) is truer to what probably occurred pre-historically, but makes the system more difficult to model and describe.</w:t>
      </w:r>
    </w:p>
    <w:p w:rsidR="0026058C" w:rsidP="0026058C" w:rsidRDefault="0026058C">
      <w:pPr>
        <w:pStyle w:val="InfoPara"/>
      </w:pPr>
      <w:r>
        <w:t>Native Uncharacteristic Conditions</w:t>
      </w:r>
    </w:p>
    <w:p w:rsidR="0026058C" w:rsidP="0026058C" w:rsidRDefault="0026058C"/>
    <w:p w:rsidR="0026058C" w:rsidP="0026058C" w:rsidRDefault="0026058C">
      <w:pPr>
        <w:pStyle w:val="InfoPara"/>
      </w:pPr>
      <w:r>
        <w:t>Comments</w:t>
      </w:r>
    </w:p>
    <w:p w:rsidR="00067AD3" w:rsidP="00067AD3" w:rsidRDefault="00067AD3"/>
    <w:p w:rsidR="0026058C" w:rsidP="0026058C" w:rsidRDefault="0026058C">
      <w:pPr>
        <w:pStyle w:val="ReportSection"/>
      </w:pPr>
      <w:r>
        <w:t>Succession Classes</w:t>
      </w:r>
    </w:p>
    <w:p w:rsidR="0026058C" w:rsidP="0026058C" w:rsidRDefault="0026058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6058C" w:rsidP="0026058C" w:rsidRDefault="0026058C">
      <w:pPr>
        <w:pStyle w:val="InfoPara"/>
        <w:pBdr>
          <w:top w:val="single" w:color="auto" w:sz="4" w:space="1"/>
        </w:pBdr>
      </w:pPr>
      <w:r xmlns:w="http://schemas.openxmlformats.org/wordprocessingml/2006/main">
        <w:t>Class A</w:t>
      </w:r>
      <w:r xmlns:w="http://schemas.openxmlformats.org/wordprocessingml/2006/main">
        <w:tab/>
        <w:t>60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p w:rsidR="00FC24FC" w:rsidP="0026058C" w:rsidRDefault="00FC24FC">
      <w:pPr>
        <w:pStyle w:val="SClassInfoPara"/>
      </w:pPr>
    </w:p>
    <w:p w:rsidR="0026058C" w:rsidP="0026058C" w:rsidRDefault="0026058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2160"/>
        <w:gridCol w:w="1956"/>
      </w:tblGrid>
      <w:tr w:rsidRPr="0026058C" w:rsidR="0026058C" w:rsidTr="0026058C">
        <w:tc>
          <w:tcPr>
            <w:tcW w:w="1104" w:type="dxa"/>
            <w:tcBorders>
              <w:top w:val="single" w:color="auto" w:sz="2" w:space="0"/>
              <w:bottom w:val="single" w:color="000000" w:sz="12" w:space="0"/>
            </w:tcBorders>
            <w:shd w:val="clear" w:color="auto" w:fill="auto"/>
          </w:tcPr>
          <w:p w:rsidRPr="0026058C" w:rsidR="0026058C" w:rsidP="00F3042A" w:rsidRDefault="0026058C">
            <w:pPr>
              <w:rPr>
                <w:b/>
                <w:bCs/>
              </w:rPr>
            </w:pPr>
            <w:r w:rsidRPr="0026058C">
              <w:rPr>
                <w:b/>
                <w:bCs/>
              </w:rPr>
              <w:t>Symbol</w:t>
            </w:r>
          </w:p>
        </w:tc>
        <w:tc>
          <w:tcPr>
            <w:tcW w:w="2880" w:type="dxa"/>
            <w:tcBorders>
              <w:top w:val="single" w:color="auto" w:sz="2" w:space="0"/>
              <w:bottom w:val="single" w:color="000000" w:sz="12" w:space="0"/>
            </w:tcBorders>
            <w:shd w:val="clear" w:color="auto" w:fill="auto"/>
          </w:tcPr>
          <w:p w:rsidRPr="0026058C" w:rsidR="0026058C" w:rsidP="00F3042A" w:rsidRDefault="0026058C">
            <w:pPr>
              <w:rPr>
                <w:b/>
                <w:bCs/>
              </w:rPr>
            </w:pPr>
            <w:r w:rsidRPr="0026058C">
              <w:rPr>
                <w:b/>
                <w:bCs/>
              </w:rPr>
              <w:t>Scientific Name</w:t>
            </w:r>
          </w:p>
        </w:tc>
        <w:tc>
          <w:tcPr>
            <w:tcW w:w="2160" w:type="dxa"/>
            <w:tcBorders>
              <w:top w:val="single" w:color="auto" w:sz="2" w:space="0"/>
              <w:bottom w:val="single" w:color="000000" w:sz="12" w:space="0"/>
            </w:tcBorders>
            <w:shd w:val="clear" w:color="auto" w:fill="auto"/>
          </w:tcPr>
          <w:p w:rsidRPr="0026058C" w:rsidR="0026058C" w:rsidP="00F3042A" w:rsidRDefault="0026058C">
            <w:pPr>
              <w:rPr>
                <w:b/>
                <w:bCs/>
              </w:rPr>
            </w:pPr>
            <w:r w:rsidRPr="0026058C">
              <w:rPr>
                <w:b/>
                <w:bCs/>
              </w:rPr>
              <w:t>Common Name</w:t>
            </w:r>
          </w:p>
        </w:tc>
        <w:tc>
          <w:tcPr>
            <w:tcW w:w="1956" w:type="dxa"/>
            <w:tcBorders>
              <w:top w:val="single" w:color="auto" w:sz="2" w:space="0"/>
              <w:bottom w:val="single" w:color="000000" w:sz="12" w:space="0"/>
            </w:tcBorders>
            <w:shd w:val="clear" w:color="auto" w:fill="auto"/>
          </w:tcPr>
          <w:p w:rsidRPr="0026058C" w:rsidR="0026058C" w:rsidP="00F3042A" w:rsidRDefault="0026058C">
            <w:pPr>
              <w:rPr>
                <w:b/>
                <w:bCs/>
              </w:rPr>
            </w:pPr>
            <w:r w:rsidRPr="0026058C">
              <w:rPr>
                <w:b/>
                <w:bCs/>
              </w:rPr>
              <w:t>Canopy Position</w:t>
            </w:r>
          </w:p>
        </w:tc>
      </w:tr>
      <w:tr w:rsidRPr="0026058C" w:rsidR="0026058C" w:rsidTr="0026058C">
        <w:tc>
          <w:tcPr>
            <w:tcW w:w="1104" w:type="dxa"/>
            <w:tcBorders>
              <w:top w:val="single" w:color="000000" w:sz="12" w:space="0"/>
            </w:tcBorders>
            <w:shd w:val="clear" w:color="auto" w:fill="auto"/>
          </w:tcPr>
          <w:p w:rsidRPr="0026058C" w:rsidR="0026058C" w:rsidP="00F3042A" w:rsidRDefault="0026058C">
            <w:pPr>
              <w:rPr>
                <w:bCs/>
              </w:rPr>
            </w:pPr>
            <w:r w:rsidRPr="0026058C">
              <w:rPr>
                <w:bCs/>
              </w:rPr>
              <w:t>SCSC</w:t>
            </w:r>
          </w:p>
        </w:tc>
        <w:tc>
          <w:tcPr>
            <w:tcW w:w="2880" w:type="dxa"/>
            <w:tcBorders>
              <w:top w:val="single" w:color="000000" w:sz="12" w:space="0"/>
            </w:tcBorders>
            <w:shd w:val="clear" w:color="auto" w:fill="auto"/>
          </w:tcPr>
          <w:p w:rsidRPr="0026058C" w:rsidR="0026058C" w:rsidP="00F3042A" w:rsidRDefault="0026058C">
            <w:proofErr w:type="spellStart"/>
            <w:r w:rsidRPr="0026058C">
              <w:t>Schizachyrium</w:t>
            </w:r>
            <w:proofErr w:type="spellEnd"/>
            <w:r w:rsidRPr="0026058C">
              <w:t xml:space="preserve"> </w:t>
            </w:r>
            <w:proofErr w:type="spellStart"/>
            <w:r w:rsidRPr="0026058C">
              <w:t>scoparium</w:t>
            </w:r>
            <w:proofErr w:type="spellEnd"/>
          </w:p>
        </w:tc>
        <w:tc>
          <w:tcPr>
            <w:tcW w:w="2160" w:type="dxa"/>
            <w:tcBorders>
              <w:top w:val="single" w:color="000000" w:sz="12" w:space="0"/>
            </w:tcBorders>
            <w:shd w:val="clear" w:color="auto" w:fill="auto"/>
          </w:tcPr>
          <w:p w:rsidRPr="0026058C" w:rsidR="0026058C" w:rsidP="00F3042A" w:rsidRDefault="0026058C">
            <w:r w:rsidRPr="0026058C">
              <w:t>Little bluestem</w:t>
            </w:r>
          </w:p>
        </w:tc>
        <w:tc>
          <w:tcPr>
            <w:tcW w:w="1956" w:type="dxa"/>
            <w:tcBorders>
              <w:top w:val="single" w:color="000000" w:sz="12" w:space="0"/>
            </w:tcBorders>
            <w:shd w:val="clear" w:color="auto" w:fill="auto"/>
          </w:tcPr>
          <w:p w:rsidRPr="0026058C" w:rsidR="0026058C" w:rsidP="00F3042A" w:rsidRDefault="0026058C">
            <w:r w:rsidRPr="0026058C">
              <w:t>Lower</w:t>
            </w:r>
          </w:p>
        </w:tc>
      </w:tr>
      <w:tr w:rsidRPr="0026058C" w:rsidR="0026058C" w:rsidTr="0026058C">
        <w:tc>
          <w:tcPr>
            <w:tcW w:w="1104" w:type="dxa"/>
            <w:shd w:val="clear" w:color="auto" w:fill="auto"/>
          </w:tcPr>
          <w:p w:rsidRPr="0026058C" w:rsidR="0026058C" w:rsidP="00F3042A" w:rsidRDefault="0026058C">
            <w:pPr>
              <w:rPr>
                <w:bCs/>
              </w:rPr>
            </w:pPr>
            <w:r w:rsidRPr="0026058C">
              <w:rPr>
                <w:bCs/>
              </w:rPr>
              <w:t>SONU2</w:t>
            </w:r>
          </w:p>
        </w:tc>
        <w:tc>
          <w:tcPr>
            <w:tcW w:w="2880" w:type="dxa"/>
            <w:shd w:val="clear" w:color="auto" w:fill="auto"/>
          </w:tcPr>
          <w:p w:rsidRPr="0026058C" w:rsidR="0026058C" w:rsidP="00F3042A" w:rsidRDefault="0026058C">
            <w:proofErr w:type="spellStart"/>
            <w:r w:rsidRPr="0026058C">
              <w:t>Sorghastrum</w:t>
            </w:r>
            <w:proofErr w:type="spellEnd"/>
            <w:r w:rsidRPr="0026058C">
              <w:t xml:space="preserve"> </w:t>
            </w:r>
            <w:proofErr w:type="spellStart"/>
            <w:r w:rsidRPr="0026058C">
              <w:t>nutans</w:t>
            </w:r>
            <w:proofErr w:type="spellEnd"/>
          </w:p>
        </w:tc>
        <w:tc>
          <w:tcPr>
            <w:tcW w:w="2160" w:type="dxa"/>
            <w:shd w:val="clear" w:color="auto" w:fill="auto"/>
          </w:tcPr>
          <w:p w:rsidRPr="0026058C" w:rsidR="0026058C" w:rsidP="00F3042A" w:rsidRDefault="0026058C">
            <w:proofErr w:type="spellStart"/>
            <w:r w:rsidRPr="0026058C">
              <w:t>Indiangrass</w:t>
            </w:r>
            <w:proofErr w:type="spellEnd"/>
          </w:p>
        </w:tc>
        <w:tc>
          <w:tcPr>
            <w:tcW w:w="1956" w:type="dxa"/>
            <w:shd w:val="clear" w:color="auto" w:fill="auto"/>
          </w:tcPr>
          <w:p w:rsidRPr="0026058C" w:rsidR="0026058C" w:rsidP="00F3042A" w:rsidRDefault="0026058C">
            <w:r w:rsidRPr="0026058C">
              <w:t>Lower</w:t>
            </w:r>
          </w:p>
        </w:tc>
      </w:tr>
      <w:tr w:rsidRPr="0026058C" w:rsidR="0026058C" w:rsidTr="0026058C">
        <w:tc>
          <w:tcPr>
            <w:tcW w:w="1104" w:type="dxa"/>
            <w:shd w:val="clear" w:color="auto" w:fill="auto"/>
          </w:tcPr>
          <w:p w:rsidRPr="0026058C" w:rsidR="0026058C" w:rsidP="00F3042A" w:rsidRDefault="0026058C">
            <w:pPr>
              <w:rPr>
                <w:bCs/>
              </w:rPr>
            </w:pPr>
            <w:r w:rsidRPr="0026058C">
              <w:rPr>
                <w:bCs/>
              </w:rPr>
              <w:t>ANGE</w:t>
            </w:r>
          </w:p>
        </w:tc>
        <w:tc>
          <w:tcPr>
            <w:tcW w:w="2880" w:type="dxa"/>
            <w:shd w:val="clear" w:color="auto" w:fill="auto"/>
          </w:tcPr>
          <w:p w:rsidRPr="0026058C" w:rsidR="0026058C" w:rsidP="00F3042A" w:rsidRDefault="0026058C">
            <w:proofErr w:type="spellStart"/>
            <w:r w:rsidRPr="0026058C">
              <w:t>Andropogon</w:t>
            </w:r>
            <w:proofErr w:type="spellEnd"/>
            <w:r w:rsidRPr="0026058C">
              <w:t xml:space="preserve"> </w:t>
            </w:r>
            <w:proofErr w:type="spellStart"/>
            <w:r w:rsidRPr="0026058C">
              <w:t>gerardii</w:t>
            </w:r>
            <w:proofErr w:type="spellEnd"/>
          </w:p>
        </w:tc>
        <w:tc>
          <w:tcPr>
            <w:tcW w:w="2160" w:type="dxa"/>
            <w:shd w:val="clear" w:color="auto" w:fill="auto"/>
          </w:tcPr>
          <w:p w:rsidRPr="0026058C" w:rsidR="0026058C" w:rsidP="00F3042A" w:rsidRDefault="0026058C">
            <w:r w:rsidRPr="0026058C">
              <w:t>Big bluestem</w:t>
            </w:r>
          </w:p>
        </w:tc>
        <w:tc>
          <w:tcPr>
            <w:tcW w:w="1956" w:type="dxa"/>
            <w:shd w:val="clear" w:color="auto" w:fill="auto"/>
          </w:tcPr>
          <w:p w:rsidRPr="0026058C" w:rsidR="0026058C" w:rsidP="00F3042A" w:rsidRDefault="0026058C">
            <w:r w:rsidRPr="0026058C">
              <w:t>Lower</w:t>
            </w:r>
          </w:p>
        </w:tc>
      </w:tr>
      <w:tr w:rsidRPr="0026058C" w:rsidR="0026058C" w:rsidTr="0026058C">
        <w:tc>
          <w:tcPr>
            <w:tcW w:w="1104" w:type="dxa"/>
            <w:shd w:val="clear" w:color="auto" w:fill="auto"/>
          </w:tcPr>
          <w:p w:rsidRPr="0026058C" w:rsidR="0026058C" w:rsidP="00F3042A" w:rsidRDefault="0026058C">
            <w:pPr>
              <w:rPr>
                <w:bCs/>
              </w:rPr>
            </w:pPr>
            <w:r w:rsidRPr="0026058C">
              <w:rPr>
                <w:bCs/>
              </w:rPr>
              <w:t>TRDA3</w:t>
            </w:r>
          </w:p>
        </w:tc>
        <w:tc>
          <w:tcPr>
            <w:tcW w:w="2880" w:type="dxa"/>
            <w:shd w:val="clear" w:color="auto" w:fill="auto"/>
          </w:tcPr>
          <w:p w:rsidRPr="0026058C" w:rsidR="0026058C" w:rsidP="00F3042A" w:rsidRDefault="0026058C">
            <w:proofErr w:type="spellStart"/>
            <w:r w:rsidRPr="0026058C">
              <w:t>Tripsacum</w:t>
            </w:r>
            <w:proofErr w:type="spellEnd"/>
            <w:r w:rsidRPr="0026058C">
              <w:t xml:space="preserve"> </w:t>
            </w:r>
            <w:proofErr w:type="spellStart"/>
            <w:r w:rsidRPr="0026058C">
              <w:t>dactyloides</w:t>
            </w:r>
            <w:proofErr w:type="spellEnd"/>
          </w:p>
        </w:tc>
        <w:tc>
          <w:tcPr>
            <w:tcW w:w="2160" w:type="dxa"/>
            <w:shd w:val="clear" w:color="auto" w:fill="auto"/>
          </w:tcPr>
          <w:p w:rsidRPr="0026058C" w:rsidR="0026058C" w:rsidP="00F3042A" w:rsidRDefault="0026058C">
            <w:r w:rsidRPr="0026058C">
              <w:t xml:space="preserve">Eastern </w:t>
            </w:r>
            <w:proofErr w:type="spellStart"/>
            <w:r w:rsidRPr="0026058C">
              <w:t>gamagrass</w:t>
            </w:r>
            <w:proofErr w:type="spellEnd"/>
          </w:p>
        </w:tc>
        <w:tc>
          <w:tcPr>
            <w:tcW w:w="1956" w:type="dxa"/>
            <w:shd w:val="clear" w:color="auto" w:fill="auto"/>
          </w:tcPr>
          <w:p w:rsidRPr="0026058C" w:rsidR="0026058C" w:rsidP="00F3042A" w:rsidRDefault="0026058C">
            <w:r w:rsidRPr="0026058C">
              <w:t>Lower</w:t>
            </w:r>
          </w:p>
        </w:tc>
      </w:tr>
    </w:tbl>
    <w:p w:rsidR="0026058C" w:rsidP="0026058C" w:rsidRDefault="0026058C"/>
    <w:p w:rsidR="0026058C" w:rsidP="0026058C" w:rsidRDefault="0026058C">
      <w:pPr>
        <w:pStyle w:val="SClassInfoPara"/>
      </w:pPr>
      <w:r>
        <w:t>Description</w:t>
      </w:r>
    </w:p>
    <w:p w:rsidR="0026058C" w:rsidP="0026058C" w:rsidRDefault="0026058C">
      <w:r>
        <w:t>Large patches of prairie grasslands are the dominant ecotype. Mosaics of prairie, thicket and woodland are dominated by prairies in uplands, in a complex, dendritic landscape, with heterogeneous age classes in woodlands and interconnected grassland patches. Red-cedar at the edges of bald thickets are scorched or killed by fire. Wi</w:t>
      </w:r>
      <w:r w:rsidR="00C471FD">
        <w:t>th no fire this</w:t>
      </w:r>
      <w:r w:rsidR="00D00772">
        <w:t xml:space="preserve"> class disappears</w:t>
      </w:r>
      <w:r>
        <w:t>.</w:t>
      </w:r>
    </w:p>
    <w:p w:rsidR="0026058C" w:rsidP="0026058C" w:rsidRDefault="0026058C"/>
    <w:p>
      <w:r>
        <w:rPr>
          <w:i/>
          <w:u w:val="single"/>
        </w:rPr>
        <w:t>Maximum Tree Size Class</w:t>
      </w:r>
      <w:br/>
      <w:r>
        <w:t>None</w:t>
      </w:r>
    </w:p>
    <w:p w:rsidR="0026058C" w:rsidP="0026058C" w:rsidRDefault="0026058C">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bookmarkEnd w:id="4"/>
    <w:p w:rsidR="00FC24FC" w:rsidP="0026058C" w:rsidRDefault="00FC24FC">
      <w:pPr>
        <w:pStyle w:val="SClassInfoPara"/>
      </w:pPr>
    </w:p>
    <w:p w:rsidR="0026058C" w:rsidP="0026058C" w:rsidRDefault="0026058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1968"/>
        <w:gridCol w:w="1956"/>
      </w:tblGrid>
      <w:tr w:rsidRPr="0026058C" w:rsidR="0026058C" w:rsidTr="0026058C">
        <w:tc>
          <w:tcPr>
            <w:tcW w:w="1104" w:type="dxa"/>
            <w:tcBorders>
              <w:top w:val="single" w:color="auto" w:sz="2" w:space="0"/>
              <w:bottom w:val="single" w:color="000000" w:sz="12" w:space="0"/>
            </w:tcBorders>
            <w:shd w:val="clear" w:color="auto" w:fill="auto"/>
          </w:tcPr>
          <w:p w:rsidRPr="0026058C" w:rsidR="0026058C" w:rsidP="00C82E3D" w:rsidRDefault="0026058C">
            <w:pPr>
              <w:rPr>
                <w:b/>
                <w:bCs/>
              </w:rPr>
            </w:pPr>
            <w:r w:rsidRPr="0026058C">
              <w:rPr>
                <w:b/>
                <w:bCs/>
              </w:rPr>
              <w:t>Symbol</w:t>
            </w:r>
          </w:p>
        </w:tc>
        <w:tc>
          <w:tcPr>
            <w:tcW w:w="2880" w:type="dxa"/>
            <w:tcBorders>
              <w:top w:val="single" w:color="auto" w:sz="2" w:space="0"/>
              <w:bottom w:val="single" w:color="000000" w:sz="12" w:space="0"/>
            </w:tcBorders>
            <w:shd w:val="clear" w:color="auto" w:fill="auto"/>
          </w:tcPr>
          <w:p w:rsidRPr="0026058C" w:rsidR="0026058C" w:rsidP="00C82E3D" w:rsidRDefault="0026058C">
            <w:pPr>
              <w:rPr>
                <w:b/>
                <w:bCs/>
              </w:rPr>
            </w:pPr>
            <w:r w:rsidRPr="0026058C">
              <w:rPr>
                <w:b/>
                <w:bCs/>
              </w:rPr>
              <w:t>Scientific Name</w:t>
            </w:r>
          </w:p>
        </w:tc>
        <w:tc>
          <w:tcPr>
            <w:tcW w:w="1968" w:type="dxa"/>
            <w:tcBorders>
              <w:top w:val="single" w:color="auto" w:sz="2" w:space="0"/>
              <w:bottom w:val="single" w:color="000000" w:sz="12" w:space="0"/>
            </w:tcBorders>
            <w:shd w:val="clear" w:color="auto" w:fill="auto"/>
          </w:tcPr>
          <w:p w:rsidRPr="0026058C" w:rsidR="0026058C" w:rsidP="00C82E3D" w:rsidRDefault="0026058C">
            <w:pPr>
              <w:rPr>
                <w:b/>
                <w:bCs/>
              </w:rPr>
            </w:pPr>
            <w:r w:rsidRPr="0026058C">
              <w:rPr>
                <w:b/>
                <w:bCs/>
              </w:rPr>
              <w:t>Common Name</w:t>
            </w:r>
          </w:p>
        </w:tc>
        <w:tc>
          <w:tcPr>
            <w:tcW w:w="1956" w:type="dxa"/>
            <w:tcBorders>
              <w:top w:val="single" w:color="auto" w:sz="2" w:space="0"/>
              <w:bottom w:val="single" w:color="000000" w:sz="12" w:space="0"/>
            </w:tcBorders>
            <w:shd w:val="clear" w:color="auto" w:fill="auto"/>
          </w:tcPr>
          <w:p w:rsidRPr="0026058C" w:rsidR="0026058C" w:rsidP="00C82E3D" w:rsidRDefault="0026058C">
            <w:pPr>
              <w:rPr>
                <w:b/>
                <w:bCs/>
              </w:rPr>
            </w:pPr>
            <w:r w:rsidRPr="0026058C">
              <w:rPr>
                <w:b/>
                <w:bCs/>
              </w:rPr>
              <w:t>Canopy Position</w:t>
            </w:r>
          </w:p>
        </w:tc>
      </w:tr>
      <w:tr w:rsidRPr="0026058C" w:rsidR="0026058C" w:rsidTr="0026058C">
        <w:tc>
          <w:tcPr>
            <w:tcW w:w="1104" w:type="dxa"/>
            <w:tcBorders>
              <w:top w:val="single" w:color="000000" w:sz="12" w:space="0"/>
            </w:tcBorders>
            <w:shd w:val="clear" w:color="auto" w:fill="auto"/>
          </w:tcPr>
          <w:p w:rsidRPr="0026058C" w:rsidR="0026058C" w:rsidP="00C82E3D" w:rsidRDefault="0026058C">
            <w:pPr>
              <w:rPr>
                <w:bCs/>
              </w:rPr>
            </w:pPr>
            <w:r w:rsidRPr="0026058C">
              <w:rPr>
                <w:bCs/>
              </w:rPr>
              <w:t>SCSC</w:t>
            </w:r>
          </w:p>
        </w:tc>
        <w:tc>
          <w:tcPr>
            <w:tcW w:w="2880" w:type="dxa"/>
            <w:tcBorders>
              <w:top w:val="single" w:color="000000" w:sz="12" w:space="0"/>
            </w:tcBorders>
            <w:shd w:val="clear" w:color="auto" w:fill="auto"/>
          </w:tcPr>
          <w:p w:rsidRPr="0026058C" w:rsidR="0026058C" w:rsidP="00C82E3D" w:rsidRDefault="0026058C">
            <w:proofErr w:type="spellStart"/>
            <w:r w:rsidRPr="0026058C">
              <w:t>Schizachyrium</w:t>
            </w:r>
            <w:proofErr w:type="spellEnd"/>
            <w:r w:rsidRPr="0026058C">
              <w:t xml:space="preserve"> </w:t>
            </w:r>
            <w:proofErr w:type="spellStart"/>
            <w:r w:rsidRPr="0026058C">
              <w:t>scoparium</w:t>
            </w:r>
            <w:proofErr w:type="spellEnd"/>
          </w:p>
        </w:tc>
        <w:tc>
          <w:tcPr>
            <w:tcW w:w="1968" w:type="dxa"/>
            <w:tcBorders>
              <w:top w:val="single" w:color="000000" w:sz="12" w:space="0"/>
            </w:tcBorders>
            <w:shd w:val="clear" w:color="auto" w:fill="auto"/>
          </w:tcPr>
          <w:p w:rsidRPr="0026058C" w:rsidR="0026058C" w:rsidP="00C82E3D" w:rsidRDefault="0026058C">
            <w:r w:rsidRPr="0026058C">
              <w:t>Little bluestem</w:t>
            </w:r>
          </w:p>
        </w:tc>
        <w:tc>
          <w:tcPr>
            <w:tcW w:w="1956" w:type="dxa"/>
            <w:tcBorders>
              <w:top w:val="single" w:color="000000" w:sz="12" w:space="0"/>
            </w:tcBorders>
            <w:shd w:val="clear" w:color="auto" w:fill="auto"/>
          </w:tcPr>
          <w:p w:rsidRPr="0026058C" w:rsidR="0026058C" w:rsidP="00C82E3D" w:rsidRDefault="0026058C">
            <w:r w:rsidRPr="0026058C">
              <w:t>Lower</w:t>
            </w:r>
          </w:p>
        </w:tc>
      </w:tr>
      <w:tr w:rsidRPr="0026058C" w:rsidR="0026058C" w:rsidTr="0026058C">
        <w:tc>
          <w:tcPr>
            <w:tcW w:w="1104" w:type="dxa"/>
            <w:shd w:val="clear" w:color="auto" w:fill="auto"/>
          </w:tcPr>
          <w:p w:rsidRPr="0026058C" w:rsidR="0026058C" w:rsidP="00C82E3D" w:rsidRDefault="0026058C">
            <w:pPr>
              <w:rPr>
                <w:bCs/>
              </w:rPr>
            </w:pPr>
            <w:r w:rsidRPr="0026058C">
              <w:rPr>
                <w:bCs/>
              </w:rPr>
              <w:t>JUVI</w:t>
            </w:r>
          </w:p>
        </w:tc>
        <w:tc>
          <w:tcPr>
            <w:tcW w:w="2880" w:type="dxa"/>
            <w:shd w:val="clear" w:color="auto" w:fill="auto"/>
          </w:tcPr>
          <w:p w:rsidRPr="0026058C" w:rsidR="0026058C" w:rsidP="00C82E3D" w:rsidRDefault="0026058C">
            <w:proofErr w:type="spellStart"/>
            <w:r w:rsidRPr="0026058C">
              <w:t>Juniperus</w:t>
            </w:r>
            <w:proofErr w:type="spellEnd"/>
            <w:r w:rsidRPr="0026058C">
              <w:t xml:space="preserve"> </w:t>
            </w:r>
            <w:proofErr w:type="spellStart"/>
            <w:r w:rsidRPr="0026058C">
              <w:t>virginiana</w:t>
            </w:r>
            <w:proofErr w:type="spellEnd"/>
          </w:p>
        </w:tc>
        <w:tc>
          <w:tcPr>
            <w:tcW w:w="1968" w:type="dxa"/>
            <w:shd w:val="clear" w:color="auto" w:fill="auto"/>
          </w:tcPr>
          <w:p w:rsidRPr="0026058C" w:rsidR="0026058C" w:rsidP="00C82E3D" w:rsidRDefault="0026058C">
            <w:r w:rsidRPr="0026058C">
              <w:t>Eastern redcedar</w:t>
            </w:r>
          </w:p>
        </w:tc>
        <w:tc>
          <w:tcPr>
            <w:tcW w:w="1956" w:type="dxa"/>
            <w:shd w:val="clear" w:color="auto" w:fill="auto"/>
          </w:tcPr>
          <w:p w:rsidRPr="0026058C" w:rsidR="0026058C" w:rsidP="00C82E3D" w:rsidRDefault="0026058C">
            <w:r w:rsidRPr="0026058C">
              <w:t>Middle</w:t>
            </w:r>
          </w:p>
        </w:tc>
      </w:tr>
      <w:tr w:rsidRPr="0026058C" w:rsidR="0026058C" w:rsidTr="0026058C">
        <w:tc>
          <w:tcPr>
            <w:tcW w:w="1104" w:type="dxa"/>
            <w:shd w:val="clear" w:color="auto" w:fill="auto"/>
          </w:tcPr>
          <w:p w:rsidRPr="0026058C" w:rsidR="0026058C" w:rsidP="00C82E3D" w:rsidRDefault="0026058C">
            <w:pPr>
              <w:rPr>
                <w:bCs/>
              </w:rPr>
            </w:pPr>
            <w:r w:rsidRPr="0026058C">
              <w:rPr>
                <w:bCs/>
              </w:rPr>
              <w:t>QUST</w:t>
            </w:r>
          </w:p>
        </w:tc>
        <w:tc>
          <w:tcPr>
            <w:tcW w:w="2880" w:type="dxa"/>
            <w:shd w:val="clear" w:color="auto" w:fill="auto"/>
          </w:tcPr>
          <w:p w:rsidRPr="0026058C" w:rsidR="0026058C" w:rsidP="00C82E3D" w:rsidRDefault="0026058C">
            <w:r w:rsidRPr="0026058C">
              <w:t xml:space="preserve">Quercus </w:t>
            </w:r>
            <w:proofErr w:type="spellStart"/>
            <w:r w:rsidRPr="0026058C">
              <w:t>stellata</w:t>
            </w:r>
            <w:proofErr w:type="spellEnd"/>
          </w:p>
        </w:tc>
        <w:tc>
          <w:tcPr>
            <w:tcW w:w="1968" w:type="dxa"/>
            <w:shd w:val="clear" w:color="auto" w:fill="auto"/>
          </w:tcPr>
          <w:p w:rsidRPr="0026058C" w:rsidR="0026058C" w:rsidP="00C82E3D" w:rsidRDefault="0026058C">
            <w:r w:rsidRPr="0026058C">
              <w:t>Post oak</w:t>
            </w:r>
          </w:p>
        </w:tc>
        <w:tc>
          <w:tcPr>
            <w:tcW w:w="1956" w:type="dxa"/>
            <w:shd w:val="clear" w:color="auto" w:fill="auto"/>
          </w:tcPr>
          <w:p w:rsidRPr="0026058C" w:rsidR="0026058C" w:rsidP="00C82E3D" w:rsidRDefault="0026058C">
            <w:r w:rsidRPr="0026058C">
              <w:t>Mid-Upper</w:t>
            </w:r>
          </w:p>
        </w:tc>
      </w:tr>
      <w:tr w:rsidRPr="0026058C" w:rsidR="0026058C" w:rsidTr="0026058C">
        <w:tc>
          <w:tcPr>
            <w:tcW w:w="1104" w:type="dxa"/>
            <w:shd w:val="clear" w:color="auto" w:fill="auto"/>
          </w:tcPr>
          <w:p w:rsidRPr="0026058C" w:rsidR="0026058C" w:rsidP="00C82E3D" w:rsidRDefault="0026058C">
            <w:pPr>
              <w:rPr>
                <w:bCs/>
              </w:rPr>
            </w:pPr>
            <w:r w:rsidRPr="0026058C">
              <w:rPr>
                <w:bCs/>
              </w:rPr>
              <w:t>SONU2</w:t>
            </w:r>
          </w:p>
        </w:tc>
        <w:tc>
          <w:tcPr>
            <w:tcW w:w="2880" w:type="dxa"/>
            <w:shd w:val="clear" w:color="auto" w:fill="auto"/>
          </w:tcPr>
          <w:p w:rsidRPr="0026058C" w:rsidR="0026058C" w:rsidP="00C82E3D" w:rsidRDefault="0026058C">
            <w:proofErr w:type="spellStart"/>
            <w:r w:rsidRPr="0026058C">
              <w:t>Sorghastrum</w:t>
            </w:r>
            <w:proofErr w:type="spellEnd"/>
            <w:r w:rsidRPr="0026058C">
              <w:t xml:space="preserve"> </w:t>
            </w:r>
            <w:proofErr w:type="spellStart"/>
            <w:r w:rsidRPr="0026058C">
              <w:t>nutans</w:t>
            </w:r>
            <w:proofErr w:type="spellEnd"/>
          </w:p>
        </w:tc>
        <w:tc>
          <w:tcPr>
            <w:tcW w:w="1968" w:type="dxa"/>
            <w:shd w:val="clear" w:color="auto" w:fill="auto"/>
          </w:tcPr>
          <w:p w:rsidRPr="0026058C" w:rsidR="0026058C" w:rsidP="00C82E3D" w:rsidRDefault="0026058C">
            <w:proofErr w:type="spellStart"/>
            <w:r w:rsidRPr="0026058C">
              <w:t>Indiangrass</w:t>
            </w:r>
            <w:proofErr w:type="spellEnd"/>
          </w:p>
        </w:tc>
        <w:tc>
          <w:tcPr>
            <w:tcW w:w="1956" w:type="dxa"/>
            <w:shd w:val="clear" w:color="auto" w:fill="auto"/>
          </w:tcPr>
          <w:p w:rsidRPr="0026058C" w:rsidR="0026058C" w:rsidP="00C82E3D" w:rsidRDefault="0026058C">
            <w:r w:rsidRPr="0026058C">
              <w:t>Lower</w:t>
            </w:r>
          </w:p>
        </w:tc>
      </w:tr>
    </w:tbl>
    <w:p w:rsidR="0026058C" w:rsidP="0026058C" w:rsidRDefault="0026058C"/>
    <w:p w:rsidR="0026058C" w:rsidP="0026058C" w:rsidRDefault="0026058C">
      <w:pPr>
        <w:pStyle w:val="SClassInfoPara"/>
      </w:pPr>
      <w:r>
        <w:t>Description</w:t>
      </w:r>
    </w:p>
    <w:p w:rsidR="0026058C" w:rsidP="0026058C" w:rsidRDefault="0026058C">
      <w:r>
        <w:t xml:space="preserve">Fire </w:t>
      </w:r>
      <w:r w:rsidR="00E96460">
        <w:t>has been excluded for multiple years</w:t>
      </w:r>
      <w:r>
        <w:t xml:space="preserve">. Large patches </w:t>
      </w:r>
      <w:r w:rsidR="00D00C83">
        <w:t>of prairie are uncommon to rare</w:t>
      </w:r>
      <w:r>
        <w:t xml:space="preserve">. Mosaics tend toward dominance by deciduous woodlands, with some prairie patches interconnected and some isolated within woodlands. </w:t>
      </w:r>
      <w:r w:rsidR="00D00C83">
        <w:t xml:space="preserve">Grasses remain growing under the tree cover in this transitional class. </w:t>
      </w:r>
      <w:r>
        <w:t xml:space="preserve">Forests </w:t>
      </w:r>
      <w:r w:rsidR="00C471FD">
        <w:t xml:space="preserve">are rare. With no fire this </w:t>
      </w:r>
      <w:r w:rsidR="00D00C83">
        <w:t xml:space="preserve">class </w:t>
      </w:r>
      <w:r>
        <w:t>disapp</w:t>
      </w:r>
      <w:r w:rsidR="00E96460">
        <w:t>ears.</w:t>
      </w:r>
    </w:p>
    <w:p w:rsidR="0026058C" w:rsidP="0026058C" w:rsidRDefault="0026058C"/>
    <w:p>
      <w:r>
        <w:rPr>
          <w:i/>
          <w:u w:val="single"/>
        </w:rPr>
        <w:t>Maximum Tree Size Class</w:t>
      </w:r>
      <w:br/>
      <w:r>
        <w:t>Sapling &lt; 5” DBH</w:t>
      </w:r>
    </w:p>
    <w:p w:rsidR="00FC24FC" w:rsidP="00FC24FC" w:rsidRDefault="00FC24FC">
      <w:pPr>
        <w:pStyle w:val="InfoPara"/>
        <w:pBdr>
          <w:top w:val="single" w:color="auto" w:sz="4" w:space="1"/>
        </w:pBdr>
      </w:pPr>
      <w:r xmlns:w="http://schemas.openxmlformats.org/wordprocessingml/2006/main">
        <w:t>Class C</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C24FC" w:rsidP="00FC24FC" w:rsidRDefault="00FC24FC">
      <w:pPr>
        <w:pStyle w:val="SClassInfoPara"/>
      </w:pPr>
    </w:p>
    <w:p w:rsidR="00FC24FC" w:rsidP="00FC24FC" w:rsidRDefault="00FC24F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1968"/>
        <w:gridCol w:w="1956"/>
      </w:tblGrid>
      <w:tr w:rsidRPr="0026058C" w:rsidR="00FC24FC" w:rsidTr="0069456B">
        <w:tc>
          <w:tcPr>
            <w:tcW w:w="1104" w:type="dxa"/>
            <w:tcBorders>
              <w:top w:val="single" w:color="auto" w:sz="2" w:space="0"/>
              <w:bottom w:val="single" w:color="000000" w:sz="12" w:space="0"/>
            </w:tcBorders>
            <w:shd w:val="clear" w:color="auto" w:fill="auto"/>
          </w:tcPr>
          <w:p w:rsidRPr="0026058C" w:rsidR="00FC24FC" w:rsidP="0069456B" w:rsidRDefault="00FC24FC">
            <w:pPr>
              <w:rPr>
                <w:b/>
                <w:bCs/>
              </w:rPr>
            </w:pPr>
            <w:r w:rsidRPr="0026058C">
              <w:rPr>
                <w:b/>
                <w:bCs/>
              </w:rPr>
              <w:t>Symbol</w:t>
            </w:r>
          </w:p>
        </w:tc>
        <w:tc>
          <w:tcPr>
            <w:tcW w:w="2880" w:type="dxa"/>
            <w:tcBorders>
              <w:top w:val="single" w:color="auto" w:sz="2" w:space="0"/>
              <w:bottom w:val="single" w:color="000000" w:sz="12" w:space="0"/>
            </w:tcBorders>
            <w:shd w:val="clear" w:color="auto" w:fill="auto"/>
          </w:tcPr>
          <w:p w:rsidRPr="0026058C" w:rsidR="00FC24FC" w:rsidP="0069456B" w:rsidRDefault="00FC24FC">
            <w:pPr>
              <w:rPr>
                <w:b/>
                <w:bCs/>
              </w:rPr>
            </w:pPr>
            <w:r w:rsidRPr="0026058C">
              <w:rPr>
                <w:b/>
                <w:bCs/>
              </w:rPr>
              <w:t>Scientific Name</w:t>
            </w:r>
          </w:p>
        </w:tc>
        <w:tc>
          <w:tcPr>
            <w:tcW w:w="1968" w:type="dxa"/>
            <w:tcBorders>
              <w:top w:val="single" w:color="auto" w:sz="2" w:space="0"/>
              <w:bottom w:val="single" w:color="000000" w:sz="12" w:space="0"/>
            </w:tcBorders>
            <w:shd w:val="clear" w:color="auto" w:fill="auto"/>
          </w:tcPr>
          <w:p w:rsidRPr="0026058C" w:rsidR="00FC24FC" w:rsidP="0069456B" w:rsidRDefault="00FC24FC">
            <w:pPr>
              <w:rPr>
                <w:b/>
                <w:bCs/>
              </w:rPr>
            </w:pPr>
            <w:r w:rsidRPr="0026058C">
              <w:rPr>
                <w:b/>
                <w:bCs/>
              </w:rPr>
              <w:t>Common Name</w:t>
            </w:r>
          </w:p>
        </w:tc>
        <w:tc>
          <w:tcPr>
            <w:tcW w:w="1956" w:type="dxa"/>
            <w:tcBorders>
              <w:top w:val="single" w:color="auto" w:sz="2" w:space="0"/>
              <w:bottom w:val="single" w:color="000000" w:sz="12" w:space="0"/>
            </w:tcBorders>
            <w:shd w:val="clear" w:color="auto" w:fill="auto"/>
          </w:tcPr>
          <w:p w:rsidRPr="0026058C" w:rsidR="00FC24FC" w:rsidP="0069456B" w:rsidRDefault="00FC24FC">
            <w:pPr>
              <w:rPr>
                <w:b/>
                <w:bCs/>
              </w:rPr>
            </w:pPr>
            <w:r w:rsidRPr="0026058C">
              <w:rPr>
                <w:b/>
                <w:bCs/>
              </w:rPr>
              <w:t>Canopy Position</w:t>
            </w:r>
          </w:p>
        </w:tc>
      </w:tr>
      <w:tr w:rsidRPr="0026058C" w:rsidR="00FC24FC" w:rsidTr="0069456B">
        <w:tc>
          <w:tcPr>
            <w:tcW w:w="1104" w:type="dxa"/>
            <w:tcBorders>
              <w:top w:val="single" w:color="000000" w:sz="12" w:space="0"/>
            </w:tcBorders>
            <w:shd w:val="clear" w:color="auto" w:fill="auto"/>
          </w:tcPr>
          <w:p w:rsidRPr="0026058C" w:rsidR="00FC24FC" w:rsidP="0069456B" w:rsidRDefault="00FC24FC">
            <w:pPr>
              <w:rPr>
                <w:bCs/>
              </w:rPr>
            </w:pPr>
            <w:r>
              <w:rPr>
                <w:bCs/>
              </w:rPr>
              <w:t>QUST</w:t>
            </w:r>
          </w:p>
        </w:tc>
        <w:tc>
          <w:tcPr>
            <w:tcW w:w="2880" w:type="dxa"/>
            <w:tcBorders>
              <w:top w:val="single" w:color="000000" w:sz="12" w:space="0"/>
            </w:tcBorders>
            <w:shd w:val="clear" w:color="auto" w:fill="auto"/>
          </w:tcPr>
          <w:p w:rsidRPr="0026058C" w:rsidR="00FC24FC" w:rsidP="0069456B" w:rsidRDefault="00FC24FC">
            <w:r>
              <w:t xml:space="preserve">Quercus </w:t>
            </w:r>
            <w:proofErr w:type="spellStart"/>
            <w:r>
              <w:t>stellata</w:t>
            </w:r>
            <w:proofErr w:type="spellEnd"/>
          </w:p>
        </w:tc>
        <w:tc>
          <w:tcPr>
            <w:tcW w:w="1968" w:type="dxa"/>
            <w:tcBorders>
              <w:top w:val="single" w:color="000000" w:sz="12" w:space="0"/>
            </w:tcBorders>
            <w:shd w:val="clear" w:color="auto" w:fill="auto"/>
          </w:tcPr>
          <w:p w:rsidRPr="0026058C" w:rsidR="00FC24FC" w:rsidP="0069456B" w:rsidRDefault="00FC24FC">
            <w:r>
              <w:t>Post oak</w:t>
            </w:r>
          </w:p>
        </w:tc>
        <w:tc>
          <w:tcPr>
            <w:tcW w:w="1956" w:type="dxa"/>
            <w:tcBorders>
              <w:top w:val="single" w:color="000000" w:sz="12" w:space="0"/>
            </w:tcBorders>
            <w:shd w:val="clear" w:color="auto" w:fill="auto"/>
          </w:tcPr>
          <w:p w:rsidRPr="0026058C" w:rsidR="00FC24FC" w:rsidP="0069456B" w:rsidRDefault="00FC24FC">
            <w:r>
              <w:t>Upper</w:t>
            </w:r>
          </w:p>
        </w:tc>
      </w:tr>
      <w:tr w:rsidRPr="0026058C" w:rsidR="00FC24FC" w:rsidTr="0069456B">
        <w:tc>
          <w:tcPr>
            <w:tcW w:w="1104" w:type="dxa"/>
            <w:shd w:val="clear" w:color="auto" w:fill="auto"/>
          </w:tcPr>
          <w:p w:rsidRPr="0026058C" w:rsidR="00FC24FC" w:rsidP="0069456B" w:rsidRDefault="00FC24FC">
            <w:pPr>
              <w:rPr>
                <w:bCs/>
              </w:rPr>
            </w:pPr>
            <w:r>
              <w:rPr>
                <w:bCs/>
              </w:rPr>
              <w:t>JUVI</w:t>
            </w:r>
          </w:p>
        </w:tc>
        <w:tc>
          <w:tcPr>
            <w:tcW w:w="2880" w:type="dxa"/>
            <w:shd w:val="clear" w:color="auto" w:fill="auto"/>
          </w:tcPr>
          <w:p w:rsidRPr="0026058C" w:rsidR="00FC24FC" w:rsidP="0069456B" w:rsidRDefault="00FC24FC">
            <w:proofErr w:type="spellStart"/>
            <w:r>
              <w:t>Juniperus</w:t>
            </w:r>
            <w:proofErr w:type="spellEnd"/>
            <w:r>
              <w:t xml:space="preserve"> </w:t>
            </w:r>
            <w:proofErr w:type="spellStart"/>
            <w:r>
              <w:t>virginiana</w:t>
            </w:r>
            <w:proofErr w:type="spellEnd"/>
          </w:p>
        </w:tc>
        <w:tc>
          <w:tcPr>
            <w:tcW w:w="1968" w:type="dxa"/>
            <w:shd w:val="clear" w:color="auto" w:fill="auto"/>
          </w:tcPr>
          <w:p w:rsidRPr="0026058C" w:rsidR="00FC24FC" w:rsidP="0069456B" w:rsidRDefault="00FC24FC">
            <w:r>
              <w:t>Eastern redcedar</w:t>
            </w:r>
          </w:p>
        </w:tc>
        <w:tc>
          <w:tcPr>
            <w:tcW w:w="1956" w:type="dxa"/>
            <w:shd w:val="clear" w:color="auto" w:fill="auto"/>
          </w:tcPr>
          <w:p w:rsidRPr="0026058C" w:rsidR="00FC24FC" w:rsidP="0069456B" w:rsidRDefault="00FC24FC">
            <w:r w:rsidRPr="0026058C">
              <w:t>Middle</w:t>
            </w:r>
          </w:p>
        </w:tc>
      </w:tr>
      <w:tr w:rsidRPr="0026058C" w:rsidR="00FC24FC" w:rsidTr="0069456B">
        <w:tc>
          <w:tcPr>
            <w:tcW w:w="1104" w:type="dxa"/>
            <w:shd w:val="clear" w:color="auto" w:fill="auto"/>
          </w:tcPr>
          <w:p w:rsidRPr="0026058C" w:rsidR="00FC24FC" w:rsidP="0069456B" w:rsidRDefault="00FC24FC">
            <w:pPr>
              <w:rPr>
                <w:bCs/>
              </w:rPr>
            </w:pPr>
            <w:r>
              <w:rPr>
                <w:bCs/>
              </w:rPr>
              <w:t>QUMA3</w:t>
            </w:r>
          </w:p>
        </w:tc>
        <w:tc>
          <w:tcPr>
            <w:tcW w:w="2880" w:type="dxa"/>
            <w:shd w:val="clear" w:color="auto" w:fill="auto"/>
          </w:tcPr>
          <w:p w:rsidRPr="0026058C" w:rsidR="00FC24FC" w:rsidP="0069456B" w:rsidRDefault="00FC24FC">
            <w:r>
              <w:t xml:space="preserve">Quercus </w:t>
            </w:r>
            <w:proofErr w:type="spellStart"/>
            <w:r>
              <w:t>marilandica</w:t>
            </w:r>
            <w:proofErr w:type="spellEnd"/>
          </w:p>
        </w:tc>
        <w:tc>
          <w:tcPr>
            <w:tcW w:w="1968" w:type="dxa"/>
            <w:shd w:val="clear" w:color="auto" w:fill="auto"/>
          </w:tcPr>
          <w:p w:rsidRPr="0026058C" w:rsidR="00FC24FC" w:rsidP="0069456B" w:rsidRDefault="00FC24FC">
            <w:r>
              <w:t>Blackjack oak</w:t>
            </w:r>
          </w:p>
        </w:tc>
        <w:tc>
          <w:tcPr>
            <w:tcW w:w="1956" w:type="dxa"/>
            <w:shd w:val="clear" w:color="auto" w:fill="auto"/>
          </w:tcPr>
          <w:p w:rsidRPr="0026058C" w:rsidR="00FC24FC" w:rsidP="0069456B" w:rsidRDefault="00FC24FC">
            <w:r w:rsidRPr="0026058C">
              <w:t>Middle</w:t>
            </w:r>
          </w:p>
        </w:tc>
      </w:tr>
      <w:tr w:rsidRPr="0026058C" w:rsidR="00FC24FC" w:rsidTr="0069456B">
        <w:tc>
          <w:tcPr>
            <w:tcW w:w="1104" w:type="dxa"/>
            <w:shd w:val="clear" w:color="auto" w:fill="auto"/>
          </w:tcPr>
          <w:p w:rsidRPr="0026058C" w:rsidR="00FC24FC" w:rsidP="0069456B" w:rsidRDefault="00FC24FC">
            <w:pPr>
              <w:rPr>
                <w:bCs/>
              </w:rPr>
            </w:pPr>
            <w:r>
              <w:rPr>
                <w:bCs/>
              </w:rPr>
              <w:t>SCSC</w:t>
            </w:r>
          </w:p>
        </w:tc>
        <w:tc>
          <w:tcPr>
            <w:tcW w:w="2880" w:type="dxa"/>
            <w:shd w:val="clear" w:color="auto" w:fill="auto"/>
          </w:tcPr>
          <w:p w:rsidRPr="0026058C" w:rsidR="00FC24FC" w:rsidP="0069456B" w:rsidRDefault="00FC24FC">
            <w:proofErr w:type="spellStart"/>
            <w:r>
              <w:t>Schizachyrium</w:t>
            </w:r>
            <w:proofErr w:type="spellEnd"/>
            <w:r>
              <w:t xml:space="preserve"> </w:t>
            </w:r>
            <w:proofErr w:type="spellStart"/>
            <w:r>
              <w:t>scoparium</w:t>
            </w:r>
            <w:proofErr w:type="spellEnd"/>
          </w:p>
        </w:tc>
        <w:tc>
          <w:tcPr>
            <w:tcW w:w="1968" w:type="dxa"/>
            <w:shd w:val="clear" w:color="auto" w:fill="auto"/>
          </w:tcPr>
          <w:p w:rsidRPr="0026058C" w:rsidR="00FC24FC" w:rsidP="0069456B" w:rsidRDefault="00FC24FC">
            <w:r>
              <w:t>Little bluestem</w:t>
            </w:r>
          </w:p>
        </w:tc>
        <w:tc>
          <w:tcPr>
            <w:tcW w:w="1956" w:type="dxa"/>
            <w:shd w:val="clear" w:color="auto" w:fill="auto"/>
          </w:tcPr>
          <w:p w:rsidRPr="0026058C" w:rsidR="00FC24FC" w:rsidP="0069456B" w:rsidRDefault="00FC24FC">
            <w:r w:rsidRPr="0026058C">
              <w:t>Lower</w:t>
            </w:r>
          </w:p>
        </w:tc>
      </w:tr>
    </w:tbl>
    <w:p w:rsidR="00FC24FC" w:rsidP="00FC24FC" w:rsidRDefault="00FC24FC"/>
    <w:p w:rsidR="00FC24FC" w:rsidP="00FC24FC" w:rsidRDefault="00FC24FC">
      <w:pPr>
        <w:pStyle w:val="SClassInfoPara"/>
      </w:pPr>
      <w:r>
        <w:t>Description</w:t>
      </w:r>
    </w:p>
    <w:p w:rsidR="00FC24FC" w:rsidP="00FC24FC" w:rsidRDefault="00C471FD">
      <w:r>
        <w:t>This is a rare class where ire has been excluded for multiple decades.</w:t>
      </w:r>
      <w:r w:rsidRPr="00FC24FC" w:rsidR="00FC24FC">
        <w:t xml:space="preserve"> Woodlands are the dominant cover type, with prairie patch</w:t>
      </w:r>
      <w:r>
        <w:t>es generally isolated or small</w:t>
      </w:r>
      <w:r w:rsidRPr="00FC24FC" w:rsidR="00FC24FC">
        <w:t>. The woodland canopy cover is taller, with trees tending toward maturity. Some patches of forest are present. Species within forests tend toward a mix of fire toleran</w:t>
      </w:r>
      <w:r>
        <w:t>t and intolerant. With no fire this class disappears in several decades. This class</w:t>
      </w:r>
      <w:r w:rsidRPr="00FC24FC" w:rsidR="00FC24FC">
        <w:t xml:space="preserve"> might have persisted in somewhat isolated situations with occasional</w:t>
      </w:r>
      <w:r>
        <w:t xml:space="preserve"> fire</w:t>
      </w:r>
      <w:r w:rsidRPr="00FC24FC" w:rsidR="00FC24FC">
        <w:t>.</w:t>
      </w:r>
    </w:p>
    <w:p w:rsidR="00FC24FC" w:rsidP="00FC24FC" w:rsidRDefault="00FC24FC"/>
    <w:p>
      <w:r>
        <w:rPr>
          <w:i/>
          <w:u w:val="single"/>
        </w:rPr>
        <w:t>Maximum Tree Size Class</w:t>
      </w:r>
      <w:br/>
      <w:r>
        <w:t>Pole 5-9"DBH</w:t>
      </w:r>
    </w:p>
    <w:p w:rsidR="00FC24FC" w:rsidP="00FC24FC" w:rsidRDefault="00FC24FC">
      <w:pPr>
        <w:pStyle w:val="InfoPara"/>
        <w:pBdr>
          <w:top w:val="single" w:color="auto" w:sz="4" w:space="1"/>
        </w:pBdr>
      </w:pPr>
      <w:r xmlns:w="http://schemas.openxmlformats.org/wordprocessingml/2006/main">
        <w:t>Class D</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5"/>
    <w:p w:rsidR="00FC24FC" w:rsidP="00FC24FC" w:rsidRDefault="00FC24FC">
      <w:pPr>
        <w:pStyle w:val="SClassInfoPara"/>
      </w:pPr>
    </w:p>
    <w:p w:rsidR="00FC24FC" w:rsidP="00FC24FC" w:rsidRDefault="00FC24F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1968"/>
        <w:gridCol w:w="1956"/>
      </w:tblGrid>
      <w:tr w:rsidRPr="0026058C" w:rsidR="00FC24FC" w:rsidTr="0069456B">
        <w:tc>
          <w:tcPr>
            <w:tcW w:w="1104" w:type="dxa"/>
            <w:tcBorders>
              <w:top w:val="single" w:color="auto" w:sz="2" w:space="0"/>
              <w:bottom w:val="single" w:color="000000" w:sz="12" w:space="0"/>
            </w:tcBorders>
            <w:shd w:val="clear" w:color="auto" w:fill="auto"/>
          </w:tcPr>
          <w:p w:rsidRPr="0026058C" w:rsidR="00FC24FC" w:rsidP="0069456B" w:rsidRDefault="00FC24FC">
            <w:pPr>
              <w:rPr>
                <w:b/>
                <w:bCs/>
              </w:rPr>
            </w:pPr>
            <w:r w:rsidRPr="0026058C">
              <w:rPr>
                <w:b/>
                <w:bCs/>
              </w:rPr>
              <w:t>Symbol</w:t>
            </w:r>
          </w:p>
        </w:tc>
        <w:tc>
          <w:tcPr>
            <w:tcW w:w="2880" w:type="dxa"/>
            <w:tcBorders>
              <w:top w:val="single" w:color="auto" w:sz="2" w:space="0"/>
              <w:bottom w:val="single" w:color="000000" w:sz="12" w:space="0"/>
            </w:tcBorders>
            <w:shd w:val="clear" w:color="auto" w:fill="auto"/>
          </w:tcPr>
          <w:p w:rsidRPr="0026058C" w:rsidR="00FC24FC" w:rsidP="0069456B" w:rsidRDefault="00FC24FC">
            <w:pPr>
              <w:rPr>
                <w:b/>
                <w:bCs/>
              </w:rPr>
            </w:pPr>
            <w:r w:rsidRPr="0026058C">
              <w:rPr>
                <w:b/>
                <w:bCs/>
              </w:rPr>
              <w:t>Scientific Name</w:t>
            </w:r>
          </w:p>
        </w:tc>
        <w:tc>
          <w:tcPr>
            <w:tcW w:w="1968" w:type="dxa"/>
            <w:tcBorders>
              <w:top w:val="single" w:color="auto" w:sz="2" w:space="0"/>
              <w:bottom w:val="single" w:color="000000" w:sz="12" w:space="0"/>
            </w:tcBorders>
            <w:shd w:val="clear" w:color="auto" w:fill="auto"/>
          </w:tcPr>
          <w:p w:rsidRPr="0026058C" w:rsidR="00FC24FC" w:rsidP="0069456B" w:rsidRDefault="00FC24FC">
            <w:pPr>
              <w:rPr>
                <w:b/>
                <w:bCs/>
              </w:rPr>
            </w:pPr>
            <w:r w:rsidRPr="0026058C">
              <w:rPr>
                <w:b/>
                <w:bCs/>
              </w:rPr>
              <w:t>Common Name</w:t>
            </w:r>
          </w:p>
        </w:tc>
        <w:tc>
          <w:tcPr>
            <w:tcW w:w="1956" w:type="dxa"/>
            <w:tcBorders>
              <w:top w:val="single" w:color="auto" w:sz="2" w:space="0"/>
              <w:bottom w:val="single" w:color="000000" w:sz="12" w:space="0"/>
            </w:tcBorders>
            <w:shd w:val="clear" w:color="auto" w:fill="auto"/>
          </w:tcPr>
          <w:p w:rsidRPr="0026058C" w:rsidR="00FC24FC" w:rsidP="0069456B" w:rsidRDefault="00FC24FC">
            <w:pPr>
              <w:rPr>
                <w:b/>
                <w:bCs/>
              </w:rPr>
            </w:pPr>
            <w:r w:rsidRPr="0026058C">
              <w:rPr>
                <w:b/>
                <w:bCs/>
              </w:rPr>
              <w:t>Canopy Position</w:t>
            </w:r>
          </w:p>
        </w:tc>
      </w:tr>
      <w:tr w:rsidRPr="0026058C" w:rsidR="00FC24FC" w:rsidTr="0069456B">
        <w:tc>
          <w:tcPr>
            <w:tcW w:w="1104" w:type="dxa"/>
            <w:tcBorders>
              <w:top w:val="single" w:color="000000" w:sz="12" w:space="0"/>
            </w:tcBorders>
            <w:shd w:val="clear" w:color="auto" w:fill="auto"/>
          </w:tcPr>
          <w:p w:rsidRPr="0026058C" w:rsidR="00FC24FC" w:rsidP="00FC24FC" w:rsidRDefault="00FC24FC">
            <w:pPr>
              <w:rPr>
                <w:bCs/>
              </w:rPr>
            </w:pPr>
            <w:r>
              <w:rPr>
                <w:bCs/>
              </w:rPr>
              <w:t>JUVI</w:t>
            </w:r>
          </w:p>
        </w:tc>
        <w:tc>
          <w:tcPr>
            <w:tcW w:w="2880" w:type="dxa"/>
            <w:tcBorders>
              <w:top w:val="single" w:color="000000" w:sz="12" w:space="0"/>
            </w:tcBorders>
            <w:shd w:val="clear" w:color="auto" w:fill="auto"/>
          </w:tcPr>
          <w:p w:rsidRPr="0026058C" w:rsidR="00FC24FC" w:rsidP="00FC24FC" w:rsidRDefault="00FC24FC">
            <w:proofErr w:type="spellStart"/>
            <w:r>
              <w:t>Juniperus</w:t>
            </w:r>
            <w:proofErr w:type="spellEnd"/>
            <w:r>
              <w:t xml:space="preserve"> </w:t>
            </w:r>
            <w:proofErr w:type="spellStart"/>
            <w:r>
              <w:t>virginiana</w:t>
            </w:r>
            <w:proofErr w:type="spellEnd"/>
          </w:p>
        </w:tc>
        <w:tc>
          <w:tcPr>
            <w:tcW w:w="1968" w:type="dxa"/>
            <w:tcBorders>
              <w:top w:val="single" w:color="000000" w:sz="12" w:space="0"/>
            </w:tcBorders>
            <w:shd w:val="clear" w:color="auto" w:fill="auto"/>
          </w:tcPr>
          <w:p w:rsidRPr="0026058C" w:rsidR="00FC24FC" w:rsidP="00FC24FC" w:rsidRDefault="00FC24FC">
            <w:r>
              <w:t>Eastern redcedar</w:t>
            </w:r>
          </w:p>
        </w:tc>
        <w:tc>
          <w:tcPr>
            <w:tcW w:w="1956" w:type="dxa"/>
            <w:tcBorders>
              <w:top w:val="single" w:color="000000" w:sz="12" w:space="0"/>
            </w:tcBorders>
            <w:shd w:val="clear" w:color="auto" w:fill="auto"/>
          </w:tcPr>
          <w:p w:rsidRPr="0026058C" w:rsidR="00FC24FC" w:rsidP="00FC24FC" w:rsidRDefault="00FC24FC">
            <w:r w:rsidRPr="0026058C">
              <w:t>Low</w:t>
            </w:r>
            <w:r>
              <w:t>-Mid</w:t>
            </w:r>
          </w:p>
        </w:tc>
      </w:tr>
      <w:tr w:rsidRPr="0026058C" w:rsidR="00FC24FC" w:rsidTr="0069456B">
        <w:tc>
          <w:tcPr>
            <w:tcW w:w="1104" w:type="dxa"/>
            <w:shd w:val="clear" w:color="auto" w:fill="auto"/>
          </w:tcPr>
          <w:p w:rsidRPr="0026058C" w:rsidR="00FC24FC" w:rsidP="0069456B" w:rsidRDefault="00FC24FC">
            <w:pPr>
              <w:rPr>
                <w:bCs/>
              </w:rPr>
            </w:pPr>
            <w:r>
              <w:rPr>
                <w:bCs/>
              </w:rPr>
              <w:t>RHGL</w:t>
            </w:r>
          </w:p>
        </w:tc>
        <w:tc>
          <w:tcPr>
            <w:tcW w:w="2880" w:type="dxa"/>
            <w:shd w:val="clear" w:color="auto" w:fill="auto"/>
          </w:tcPr>
          <w:p w:rsidRPr="0026058C" w:rsidR="00FC24FC" w:rsidP="0069456B" w:rsidRDefault="00FC24FC">
            <w:proofErr w:type="spellStart"/>
            <w:r>
              <w:t>Rhus</w:t>
            </w:r>
            <w:proofErr w:type="spellEnd"/>
            <w:r>
              <w:t xml:space="preserve"> </w:t>
            </w:r>
            <w:proofErr w:type="spellStart"/>
            <w:r>
              <w:t>glabra</w:t>
            </w:r>
            <w:proofErr w:type="spellEnd"/>
          </w:p>
        </w:tc>
        <w:tc>
          <w:tcPr>
            <w:tcW w:w="1968" w:type="dxa"/>
            <w:shd w:val="clear" w:color="auto" w:fill="auto"/>
          </w:tcPr>
          <w:p w:rsidRPr="0026058C" w:rsidR="00FC24FC" w:rsidP="0069456B" w:rsidRDefault="00FC24FC">
            <w:r>
              <w:t>Smooth sumac</w:t>
            </w:r>
          </w:p>
        </w:tc>
        <w:tc>
          <w:tcPr>
            <w:tcW w:w="1956" w:type="dxa"/>
            <w:shd w:val="clear" w:color="auto" w:fill="auto"/>
          </w:tcPr>
          <w:p w:rsidRPr="0026058C" w:rsidR="00FC24FC" w:rsidP="0069456B" w:rsidRDefault="00FC24FC">
            <w:r w:rsidRPr="0026058C">
              <w:t>Low</w:t>
            </w:r>
            <w:r>
              <w:t>-Mid</w:t>
            </w:r>
          </w:p>
        </w:tc>
      </w:tr>
      <w:tr w:rsidRPr="0026058C" w:rsidR="00FC24FC" w:rsidTr="0069456B">
        <w:tc>
          <w:tcPr>
            <w:tcW w:w="1104" w:type="dxa"/>
            <w:shd w:val="clear" w:color="auto" w:fill="auto"/>
          </w:tcPr>
          <w:p w:rsidRPr="0026058C" w:rsidR="00FC24FC" w:rsidP="0069456B" w:rsidRDefault="00FC24FC">
            <w:pPr>
              <w:rPr>
                <w:bCs/>
              </w:rPr>
            </w:pPr>
            <w:r>
              <w:rPr>
                <w:bCs/>
              </w:rPr>
              <w:t>RHCO</w:t>
            </w:r>
          </w:p>
        </w:tc>
        <w:tc>
          <w:tcPr>
            <w:tcW w:w="2880" w:type="dxa"/>
            <w:shd w:val="clear" w:color="auto" w:fill="auto"/>
          </w:tcPr>
          <w:p w:rsidRPr="0026058C" w:rsidR="00FC24FC" w:rsidP="0069456B" w:rsidRDefault="00FC24FC">
            <w:proofErr w:type="spellStart"/>
            <w:r>
              <w:t>Rhus</w:t>
            </w:r>
            <w:proofErr w:type="spellEnd"/>
            <w:r>
              <w:t xml:space="preserve"> </w:t>
            </w:r>
            <w:proofErr w:type="spellStart"/>
            <w:r>
              <w:t>copallinum</w:t>
            </w:r>
            <w:proofErr w:type="spellEnd"/>
          </w:p>
        </w:tc>
        <w:tc>
          <w:tcPr>
            <w:tcW w:w="1968" w:type="dxa"/>
            <w:shd w:val="clear" w:color="auto" w:fill="auto"/>
          </w:tcPr>
          <w:p w:rsidRPr="0026058C" w:rsidR="00FC24FC" w:rsidP="0069456B" w:rsidRDefault="00FC24FC">
            <w:r>
              <w:t>Winged sumac</w:t>
            </w:r>
          </w:p>
        </w:tc>
        <w:tc>
          <w:tcPr>
            <w:tcW w:w="1956" w:type="dxa"/>
            <w:shd w:val="clear" w:color="auto" w:fill="auto"/>
          </w:tcPr>
          <w:p w:rsidRPr="0026058C" w:rsidR="00FC24FC" w:rsidP="0069456B" w:rsidRDefault="00FC24FC">
            <w:r w:rsidRPr="0026058C">
              <w:t>Lower</w:t>
            </w:r>
          </w:p>
        </w:tc>
      </w:tr>
      <w:tr w:rsidRPr="0026058C" w:rsidR="00FC24FC" w:rsidTr="0069456B">
        <w:tc>
          <w:tcPr>
            <w:tcW w:w="1104" w:type="dxa"/>
            <w:shd w:val="clear" w:color="auto" w:fill="auto"/>
          </w:tcPr>
          <w:p w:rsidRPr="0026058C" w:rsidR="00FC24FC" w:rsidP="00FC24FC" w:rsidRDefault="00FC24FC">
            <w:pPr>
              <w:rPr>
                <w:bCs/>
              </w:rPr>
            </w:pPr>
            <w:r>
              <w:rPr>
                <w:bCs/>
              </w:rPr>
              <w:t>SCSC</w:t>
            </w:r>
          </w:p>
        </w:tc>
        <w:tc>
          <w:tcPr>
            <w:tcW w:w="2880" w:type="dxa"/>
            <w:shd w:val="clear" w:color="auto" w:fill="auto"/>
          </w:tcPr>
          <w:p w:rsidRPr="0026058C" w:rsidR="00FC24FC" w:rsidP="00FC24FC" w:rsidRDefault="00FC24FC">
            <w:proofErr w:type="spellStart"/>
            <w:r>
              <w:t>Schizachyrium</w:t>
            </w:r>
            <w:proofErr w:type="spellEnd"/>
            <w:r>
              <w:t xml:space="preserve"> </w:t>
            </w:r>
            <w:proofErr w:type="spellStart"/>
            <w:r>
              <w:t>scoparium</w:t>
            </w:r>
            <w:proofErr w:type="spellEnd"/>
          </w:p>
        </w:tc>
        <w:tc>
          <w:tcPr>
            <w:tcW w:w="1968" w:type="dxa"/>
            <w:shd w:val="clear" w:color="auto" w:fill="auto"/>
          </w:tcPr>
          <w:p w:rsidRPr="0026058C" w:rsidR="00FC24FC" w:rsidP="00FC24FC" w:rsidRDefault="00FC24FC">
            <w:r>
              <w:t>Little bluestem</w:t>
            </w:r>
          </w:p>
        </w:tc>
        <w:tc>
          <w:tcPr>
            <w:tcW w:w="1956" w:type="dxa"/>
            <w:shd w:val="clear" w:color="auto" w:fill="auto"/>
          </w:tcPr>
          <w:p w:rsidRPr="0026058C" w:rsidR="00FC24FC" w:rsidP="00FC24FC" w:rsidRDefault="00FC24FC">
            <w:r w:rsidRPr="0026058C">
              <w:t>Lower</w:t>
            </w:r>
          </w:p>
        </w:tc>
      </w:tr>
    </w:tbl>
    <w:p w:rsidR="00FC24FC" w:rsidP="00FC24FC" w:rsidRDefault="00FC24FC"/>
    <w:p w:rsidR="00FC24FC" w:rsidP="00FC24FC" w:rsidRDefault="00FC24FC">
      <w:pPr>
        <w:pStyle w:val="SClassInfoPara"/>
      </w:pPr>
      <w:r>
        <w:t>Description</w:t>
      </w:r>
    </w:p>
    <w:p w:rsidR="00FC24FC" w:rsidP="00FC24FC" w:rsidRDefault="00FC24FC">
      <w:r w:rsidRPr="00FC24FC">
        <w:t>F</w:t>
      </w:r>
      <w:r w:rsidR="00C471FD">
        <w:t>ire has been excluded for a very extended period</w:t>
      </w:r>
      <w:r w:rsidRPr="00FC24FC">
        <w:t>. Forests are dominant, with patches of woodland and rare prairie remnants surviving only in edaphically co</w:t>
      </w:r>
      <w:r w:rsidR="00C471FD">
        <w:t>ntrolled conditions in only rare locations</w:t>
      </w:r>
      <w:r w:rsidRPr="00FC24FC">
        <w:t>. Forests are mixed, with fire-intolerant species achieving dominance in ma</w:t>
      </w:r>
      <w:r w:rsidR="00C471FD">
        <w:t>ny areas. With no fire this class would dominate the landscape</w:t>
      </w:r>
      <w:r w:rsidRPr="00FC24FC">
        <w:t xml:space="preserve">. This </w:t>
      </w:r>
      <w:r w:rsidR="00C471FD">
        <w:t xml:space="preserve">class </w:t>
      </w:r>
      <w:r w:rsidRPr="00FC24FC">
        <w:t xml:space="preserve">could </w:t>
      </w:r>
      <w:r w:rsidR="00C471FD">
        <w:t>occur in</w:t>
      </w:r>
      <w:r w:rsidRPr="00FC24FC">
        <w:t xml:space="preserve"> a forest patch isolated by wetlands.</w:t>
      </w:r>
    </w:p>
    <w:p w:rsidR="00FC24FC" w:rsidP="0026058C" w:rsidRDefault="00FC24FC"/>
    <w:p>
      <w:r>
        <w:rPr>
          <w:i/>
          <w:u w:val="single"/>
        </w:rPr>
        <w:t>Maximum Tree Size Class</w:t>
      </w:r>
      <w:br/>
      <w:r>
        <w:t>Medium 9-21" DBH</w:t>
      </w:r>
    </w:p>
    <w:p w:rsidR="0026058C" w:rsidP="0026058C" w:rsidRDefault="0026058C">
      <w:pPr>
        <w:pStyle w:val="InfoPara"/>
        <w:pBdr>
          <w:top w:val="single" w:color="auto" w:sz="4" w:space="1"/>
        </w:pBdr>
      </w:pPr>
      <w:r xmlns:w="http://schemas.openxmlformats.org/wordprocessingml/2006/main">
        <w:t>Class E</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All Structures</w:t>
      </w:r>
    </w:p>
    <w:p w:rsidR="00FC24FC" w:rsidP="0026058C" w:rsidRDefault="00FC24FC">
      <w:pPr>
        <w:pStyle w:val="SClassInfoPara"/>
      </w:pPr>
    </w:p>
    <w:p w:rsidR="0026058C" w:rsidP="0026058C" w:rsidRDefault="0026058C">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2004"/>
        <w:gridCol w:w="1956"/>
      </w:tblGrid>
      <w:tr w:rsidRPr="0026058C" w:rsidR="0026058C" w:rsidTr="0026058C">
        <w:tc>
          <w:tcPr>
            <w:tcW w:w="1056" w:type="dxa"/>
            <w:tcBorders>
              <w:top w:val="single" w:color="auto" w:sz="2" w:space="0"/>
              <w:bottom w:val="single" w:color="000000" w:sz="12" w:space="0"/>
            </w:tcBorders>
            <w:shd w:val="clear" w:color="auto" w:fill="auto"/>
          </w:tcPr>
          <w:p w:rsidRPr="0026058C" w:rsidR="0026058C" w:rsidP="000676E0" w:rsidRDefault="0026058C">
            <w:pPr>
              <w:rPr>
                <w:b/>
                <w:bCs/>
              </w:rPr>
            </w:pPr>
            <w:r w:rsidRPr="0026058C">
              <w:rPr>
                <w:b/>
                <w:bCs/>
              </w:rPr>
              <w:t>Symbol</w:t>
            </w:r>
          </w:p>
        </w:tc>
        <w:tc>
          <w:tcPr>
            <w:tcW w:w="2880" w:type="dxa"/>
            <w:tcBorders>
              <w:top w:val="single" w:color="auto" w:sz="2" w:space="0"/>
              <w:bottom w:val="single" w:color="000000" w:sz="12" w:space="0"/>
            </w:tcBorders>
            <w:shd w:val="clear" w:color="auto" w:fill="auto"/>
          </w:tcPr>
          <w:p w:rsidRPr="0026058C" w:rsidR="0026058C" w:rsidP="000676E0" w:rsidRDefault="0026058C">
            <w:pPr>
              <w:rPr>
                <w:b/>
                <w:bCs/>
              </w:rPr>
            </w:pPr>
            <w:r w:rsidRPr="0026058C">
              <w:rPr>
                <w:b/>
                <w:bCs/>
              </w:rPr>
              <w:t>Scientific Name</w:t>
            </w:r>
          </w:p>
        </w:tc>
        <w:tc>
          <w:tcPr>
            <w:tcW w:w="2004" w:type="dxa"/>
            <w:tcBorders>
              <w:top w:val="single" w:color="auto" w:sz="2" w:space="0"/>
              <w:bottom w:val="single" w:color="000000" w:sz="12" w:space="0"/>
            </w:tcBorders>
            <w:shd w:val="clear" w:color="auto" w:fill="auto"/>
          </w:tcPr>
          <w:p w:rsidRPr="0026058C" w:rsidR="0026058C" w:rsidP="000676E0" w:rsidRDefault="0026058C">
            <w:pPr>
              <w:rPr>
                <w:b/>
                <w:bCs/>
              </w:rPr>
            </w:pPr>
            <w:r w:rsidRPr="0026058C">
              <w:rPr>
                <w:b/>
                <w:bCs/>
              </w:rPr>
              <w:t>Common Name</w:t>
            </w:r>
          </w:p>
        </w:tc>
        <w:tc>
          <w:tcPr>
            <w:tcW w:w="1956" w:type="dxa"/>
            <w:tcBorders>
              <w:top w:val="single" w:color="auto" w:sz="2" w:space="0"/>
              <w:bottom w:val="single" w:color="000000" w:sz="12" w:space="0"/>
            </w:tcBorders>
            <w:shd w:val="clear" w:color="auto" w:fill="auto"/>
          </w:tcPr>
          <w:p w:rsidRPr="0026058C" w:rsidR="0026058C" w:rsidP="000676E0" w:rsidRDefault="0026058C">
            <w:pPr>
              <w:rPr>
                <w:b/>
                <w:bCs/>
              </w:rPr>
            </w:pPr>
            <w:r w:rsidRPr="0026058C">
              <w:rPr>
                <w:b/>
                <w:bCs/>
              </w:rPr>
              <w:t>Canopy Position</w:t>
            </w:r>
          </w:p>
        </w:tc>
      </w:tr>
      <w:tr w:rsidRPr="0026058C" w:rsidR="0026058C" w:rsidTr="0026058C">
        <w:tc>
          <w:tcPr>
            <w:tcW w:w="1056" w:type="dxa"/>
            <w:tcBorders>
              <w:top w:val="single" w:color="000000" w:sz="12" w:space="0"/>
            </w:tcBorders>
            <w:shd w:val="clear" w:color="auto" w:fill="auto"/>
          </w:tcPr>
          <w:p w:rsidRPr="0026058C" w:rsidR="0026058C" w:rsidP="000676E0" w:rsidRDefault="0026058C">
            <w:pPr>
              <w:rPr>
                <w:bCs/>
              </w:rPr>
            </w:pPr>
            <w:r w:rsidRPr="0026058C">
              <w:rPr>
                <w:bCs/>
              </w:rPr>
              <w:t>JUVI</w:t>
            </w:r>
          </w:p>
        </w:tc>
        <w:tc>
          <w:tcPr>
            <w:tcW w:w="2880" w:type="dxa"/>
            <w:tcBorders>
              <w:top w:val="single" w:color="000000" w:sz="12" w:space="0"/>
            </w:tcBorders>
            <w:shd w:val="clear" w:color="auto" w:fill="auto"/>
          </w:tcPr>
          <w:p w:rsidRPr="0026058C" w:rsidR="0026058C" w:rsidP="000676E0" w:rsidRDefault="0026058C">
            <w:proofErr w:type="spellStart"/>
            <w:r w:rsidRPr="0026058C">
              <w:t>Juniperus</w:t>
            </w:r>
            <w:proofErr w:type="spellEnd"/>
            <w:r w:rsidRPr="0026058C">
              <w:t xml:space="preserve"> </w:t>
            </w:r>
            <w:proofErr w:type="spellStart"/>
            <w:r w:rsidRPr="0026058C">
              <w:t>virginiana</w:t>
            </w:r>
            <w:proofErr w:type="spellEnd"/>
          </w:p>
        </w:tc>
        <w:tc>
          <w:tcPr>
            <w:tcW w:w="2004" w:type="dxa"/>
            <w:tcBorders>
              <w:top w:val="single" w:color="000000" w:sz="12" w:space="0"/>
            </w:tcBorders>
            <w:shd w:val="clear" w:color="auto" w:fill="auto"/>
          </w:tcPr>
          <w:p w:rsidRPr="0026058C" w:rsidR="0026058C" w:rsidP="000676E0" w:rsidRDefault="0026058C">
            <w:r w:rsidRPr="0026058C">
              <w:t>Eastern redcedar</w:t>
            </w:r>
          </w:p>
        </w:tc>
        <w:tc>
          <w:tcPr>
            <w:tcW w:w="1956" w:type="dxa"/>
            <w:tcBorders>
              <w:top w:val="single" w:color="000000" w:sz="12" w:space="0"/>
            </w:tcBorders>
            <w:shd w:val="clear" w:color="auto" w:fill="auto"/>
          </w:tcPr>
          <w:p w:rsidRPr="0026058C" w:rsidR="0026058C" w:rsidP="000676E0" w:rsidRDefault="0026058C">
            <w:r w:rsidRPr="0026058C">
              <w:t>Low-Mid</w:t>
            </w:r>
          </w:p>
        </w:tc>
      </w:tr>
      <w:tr w:rsidRPr="0026058C" w:rsidR="0026058C" w:rsidTr="0026058C">
        <w:tc>
          <w:tcPr>
            <w:tcW w:w="1056" w:type="dxa"/>
            <w:shd w:val="clear" w:color="auto" w:fill="auto"/>
          </w:tcPr>
          <w:p w:rsidRPr="0026058C" w:rsidR="0026058C" w:rsidP="000676E0" w:rsidRDefault="0026058C">
            <w:pPr>
              <w:rPr>
                <w:bCs/>
              </w:rPr>
            </w:pPr>
            <w:r w:rsidRPr="0026058C">
              <w:rPr>
                <w:bCs/>
              </w:rPr>
              <w:t>RHGL</w:t>
            </w:r>
          </w:p>
        </w:tc>
        <w:tc>
          <w:tcPr>
            <w:tcW w:w="2880" w:type="dxa"/>
            <w:shd w:val="clear" w:color="auto" w:fill="auto"/>
          </w:tcPr>
          <w:p w:rsidRPr="0026058C" w:rsidR="0026058C" w:rsidP="000676E0" w:rsidRDefault="0026058C">
            <w:proofErr w:type="spellStart"/>
            <w:r w:rsidRPr="0026058C">
              <w:t>Rhus</w:t>
            </w:r>
            <w:proofErr w:type="spellEnd"/>
            <w:r w:rsidRPr="0026058C">
              <w:t xml:space="preserve"> </w:t>
            </w:r>
            <w:proofErr w:type="spellStart"/>
            <w:r w:rsidRPr="0026058C">
              <w:t>glabra</w:t>
            </w:r>
            <w:proofErr w:type="spellEnd"/>
          </w:p>
        </w:tc>
        <w:tc>
          <w:tcPr>
            <w:tcW w:w="2004" w:type="dxa"/>
            <w:shd w:val="clear" w:color="auto" w:fill="auto"/>
          </w:tcPr>
          <w:p w:rsidRPr="0026058C" w:rsidR="0026058C" w:rsidP="000676E0" w:rsidRDefault="0026058C">
            <w:r w:rsidRPr="0026058C">
              <w:t>Smooth sumac</w:t>
            </w:r>
          </w:p>
        </w:tc>
        <w:tc>
          <w:tcPr>
            <w:tcW w:w="1956" w:type="dxa"/>
            <w:shd w:val="clear" w:color="auto" w:fill="auto"/>
          </w:tcPr>
          <w:p w:rsidRPr="0026058C" w:rsidR="0026058C" w:rsidP="000676E0" w:rsidRDefault="0026058C">
            <w:r w:rsidRPr="0026058C">
              <w:t>Low-Mid</w:t>
            </w:r>
          </w:p>
        </w:tc>
      </w:tr>
      <w:tr w:rsidRPr="0026058C" w:rsidR="0026058C" w:rsidTr="0026058C">
        <w:tc>
          <w:tcPr>
            <w:tcW w:w="1056" w:type="dxa"/>
            <w:shd w:val="clear" w:color="auto" w:fill="auto"/>
          </w:tcPr>
          <w:p w:rsidRPr="0026058C" w:rsidR="0026058C" w:rsidP="000676E0" w:rsidRDefault="0026058C">
            <w:pPr>
              <w:rPr>
                <w:bCs/>
              </w:rPr>
            </w:pPr>
            <w:r w:rsidRPr="0026058C">
              <w:rPr>
                <w:bCs/>
              </w:rPr>
              <w:t>RHCO</w:t>
            </w:r>
          </w:p>
        </w:tc>
        <w:tc>
          <w:tcPr>
            <w:tcW w:w="2880" w:type="dxa"/>
            <w:shd w:val="clear" w:color="auto" w:fill="auto"/>
          </w:tcPr>
          <w:p w:rsidRPr="0026058C" w:rsidR="0026058C" w:rsidP="000676E0" w:rsidRDefault="0026058C">
            <w:proofErr w:type="spellStart"/>
            <w:r w:rsidRPr="0026058C">
              <w:t>Rhus</w:t>
            </w:r>
            <w:proofErr w:type="spellEnd"/>
            <w:r w:rsidRPr="0026058C">
              <w:t xml:space="preserve"> </w:t>
            </w:r>
            <w:proofErr w:type="spellStart"/>
            <w:r w:rsidRPr="0026058C">
              <w:t>copallinum</w:t>
            </w:r>
            <w:proofErr w:type="spellEnd"/>
          </w:p>
        </w:tc>
        <w:tc>
          <w:tcPr>
            <w:tcW w:w="2004" w:type="dxa"/>
            <w:shd w:val="clear" w:color="auto" w:fill="auto"/>
          </w:tcPr>
          <w:p w:rsidRPr="0026058C" w:rsidR="0026058C" w:rsidP="000676E0" w:rsidRDefault="0026058C">
            <w:proofErr w:type="spellStart"/>
            <w:r w:rsidRPr="0026058C">
              <w:t>Flameleaf</w:t>
            </w:r>
            <w:proofErr w:type="spellEnd"/>
            <w:r w:rsidRPr="0026058C">
              <w:t xml:space="preserve"> sumac</w:t>
            </w:r>
          </w:p>
        </w:tc>
        <w:tc>
          <w:tcPr>
            <w:tcW w:w="1956" w:type="dxa"/>
            <w:shd w:val="clear" w:color="auto" w:fill="auto"/>
          </w:tcPr>
          <w:p w:rsidRPr="0026058C" w:rsidR="0026058C" w:rsidP="000676E0" w:rsidRDefault="0026058C">
            <w:r w:rsidRPr="0026058C">
              <w:t>Lower</w:t>
            </w:r>
          </w:p>
        </w:tc>
      </w:tr>
      <w:tr w:rsidRPr="0026058C" w:rsidR="0026058C" w:rsidTr="0026058C">
        <w:tc>
          <w:tcPr>
            <w:tcW w:w="1056" w:type="dxa"/>
            <w:shd w:val="clear" w:color="auto" w:fill="auto"/>
          </w:tcPr>
          <w:p w:rsidRPr="0026058C" w:rsidR="0026058C" w:rsidP="000676E0" w:rsidRDefault="0026058C">
            <w:pPr>
              <w:rPr>
                <w:bCs/>
              </w:rPr>
            </w:pPr>
            <w:r w:rsidRPr="0026058C">
              <w:rPr>
                <w:bCs/>
              </w:rPr>
              <w:t>SCSC</w:t>
            </w:r>
          </w:p>
        </w:tc>
        <w:tc>
          <w:tcPr>
            <w:tcW w:w="2880" w:type="dxa"/>
            <w:shd w:val="clear" w:color="auto" w:fill="auto"/>
          </w:tcPr>
          <w:p w:rsidRPr="0026058C" w:rsidR="0026058C" w:rsidP="000676E0" w:rsidRDefault="0026058C">
            <w:proofErr w:type="spellStart"/>
            <w:r w:rsidRPr="0026058C">
              <w:t>Schizachyrium</w:t>
            </w:r>
            <w:proofErr w:type="spellEnd"/>
            <w:r w:rsidRPr="0026058C">
              <w:t xml:space="preserve"> </w:t>
            </w:r>
            <w:proofErr w:type="spellStart"/>
            <w:r w:rsidRPr="0026058C">
              <w:t>scoparium</w:t>
            </w:r>
            <w:proofErr w:type="spellEnd"/>
          </w:p>
        </w:tc>
        <w:tc>
          <w:tcPr>
            <w:tcW w:w="2004" w:type="dxa"/>
            <w:shd w:val="clear" w:color="auto" w:fill="auto"/>
          </w:tcPr>
          <w:p w:rsidRPr="0026058C" w:rsidR="0026058C" w:rsidP="000676E0" w:rsidRDefault="0026058C">
            <w:r w:rsidRPr="0026058C">
              <w:t>Little bluestem</w:t>
            </w:r>
          </w:p>
        </w:tc>
        <w:tc>
          <w:tcPr>
            <w:tcW w:w="1956" w:type="dxa"/>
            <w:shd w:val="clear" w:color="auto" w:fill="auto"/>
          </w:tcPr>
          <w:p w:rsidRPr="0026058C" w:rsidR="0026058C" w:rsidP="000676E0" w:rsidRDefault="0026058C">
            <w:r w:rsidRPr="0026058C">
              <w:t>Lower</w:t>
            </w:r>
          </w:p>
        </w:tc>
      </w:tr>
    </w:tbl>
    <w:p w:rsidR="0026058C" w:rsidP="0026058C" w:rsidRDefault="0026058C"/>
    <w:p w:rsidR="0026058C" w:rsidP="0026058C" w:rsidRDefault="0026058C">
      <w:pPr>
        <w:pStyle w:val="SClassInfoPara"/>
      </w:pPr>
      <w:r>
        <w:t>Description</w:t>
      </w:r>
    </w:p>
    <w:p w:rsidR="0026058C" w:rsidP="0026058C" w:rsidRDefault="0026058C">
      <w:r>
        <w:t>Erosion has removed most or all topsoil from subsoils or Cretaceous chalk. Eastern redcedar occurs in patches of varying size, from individuals through small groups to large thickets. The canopy is variable, with patches of trees interspersed with bare ground or sparse herb cover. Outcroppings of chalk occur. Fire may remove some or all redcedar in a patch, but the class depends on lack of soil, so the presumption is that it will reseed and replace itself. This class may have resulted from aboriginal agriculture or via overgrazing by native grazers.</w:t>
      </w:r>
    </w:p>
    <w:p w:rsidR="0026058C" w:rsidP="0026058C" w:rsidRDefault="0026058C"/>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Early1:OPN</w:t>
            </w:r>
          </w:p>
        </w:tc>
        <w:tc>
          <w:p>
            <w:pPr>
              <w:jc w:val="center"/>
            </w:pPr>
            <w:r>
              <w:rPr>
                <w:sz w:val="20"/>
              </w:rPr>
              <w:t>4</w:t>
            </w:r>
          </w:p>
        </w:tc>
      </w:tr>
      <w:tr>
        <w:tc>
          <w:p>
            <w:pPr>
              <w:jc w:val="center"/>
            </w:pPr>
            <w:r>
              <w:rPr>
                <w:sz w:val="20"/>
              </w:rPr>
              <w:t>Late2:ALL</w:t>
            </w:r>
          </w:p>
        </w:tc>
        <w:tc>
          <w:p>
            <w:pPr>
              <w:jc w:val="center"/>
            </w:pPr>
            <w:r>
              <w:rPr>
                <w:sz w:val="20"/>
              </w:rPr>
              <w:t>0</w:t>
            </w:r>
          </w:p>
        </w:tc>
        <w:tc>
          <w:p>
            <w:pPr>
              <w:jc w:val="center"/>
            </w:pPr>
            <w:r>
              <w:rPr>
                <w:sz w:val="20"/>
              </w:rPr>
              <w:t>Early1:OPN</w:t>
            </w:r>
          </w:p>
        </w:tc>
        <w:tc>
          <w:p>
            <w:pPr>
              <w:jc w:val="center"/>
            </w:pPr>
            <w:r>
              <w:rPr>
                <w:sz w:val="20"/>
              </w:rPr>
              <w:t>499</w:t>
            </w:r>
          </w:p>
        </w:tc>
      </w:tr>
      <w:tr>
        <w:tc>
          <w:p>
            <w:pPr>
              <w:jc w:val="center"/>
            </w:pPr>
            <w:r>
              <w:rPr>
                <w:sz w:val="20"/>
              </w:rPr>
              <w:t>Mid1:OPN</w:t>
            </w:r>
          </w:p>
        </w:tc>
        <w:tc>
          <w:p>
            <w:pPr>
              <w:jc w:val="center"/>
            </w:pPr>
            <w:r>
              <w:rPr>
                <w:sz w:val="20"/>
              </w:rPr>
              <w:t>5</w:t>
            </w:r>
          </w:p>
        </w:tc>
        <w:tc>
          <w:p>
            <w:pPr>
              <w:jc w:val="center"/>
            </w:pPr>
            <w:r>
              <w:rPr>
                <w:sz w:val="20"/>
              </w:rPr>
              <w:t>Mid1:OPN</w:t>
            </w:r>
          </w:p>
        </w:tc>
        <w:tc>
          <w:p>
            <w:pPr>
              <w:jc w:val="center"/>
            </w:pPr>
            <w:r>
              <w:rPr>
                <w:sz w:val="20"/>
              </w:rPr>
              <w:t>24</w:t>
            </w:r>
          </w:p>
        </w:tc>
      </w:tr>
      <w:tr>
        <w:tc>
          <w:p>
            <w:pPr>
              <w:jc w:val="center"/>
            </w:pPr>
            <w:r>
              <w:rPr>
                <w:sz w:val="20"/>
              </w:rPr>
              <w:t>Mid1:CLS</w:t>
            </w:r>
          </w:p>
        </w:tc>
        <w:tc>
          <w:p>
            <w:pPr>
              <w:jc w:val="center"/>
            </w:pPr>
            <w:r>
              <w:rPr>
                <w:sz w:val="20"/>
              </w:rPr>
              <w:t>25</w:t>
            </w:r>
          </w:p>
        </w:tc>
        <w:tc>
          <w:p>
            <w:pPr>
              <w:jc w:val="center"/>
            </w:pPr>
            <w:r>
              <w:rPr>
                <w:sz w:val="20"/>
              </w:rPr>
              <w:t>Mid1:CLS</w:t>
            </w:r>
          </w:p>
        </w:tc>
        <w:tc>
          <w:p>
            <w:pPr>
              <w:jc w:val="center"/>
            </w:pPr>
            <w:r>
              <w:rPr>
                <w:sz w:val="20"/>
              </w:rPr>
              <w:t>49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Early1:OPN</w:t>
            </w:r>
          </w:p>
        </w:tc>
        <w:tc>
          <w:p>
            <w:pPr>
              <w:jc w:val="center"/>
            </w:pPr>
            <w:r>
              <w:rPr>
                <w:sz w:val="20"/>
              </w:rPr>
              <w:t>Mid1:OPN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w:t>
            </w:r>
          </w:p>
        </w:tc>
      </w:tr>
      <w:tr>
        <w:tc>
          <w:p>
            <w:pPr>
              <w:jc w:val="center"/>
            </w:pPr>
            <w:r>
              <w:rPr>
                <w:sz w:val="20"/>
              </w:rPr>
              <w:t>Optional 1</w:t>
            </w:r>
          </w:p>
        </w:tc>
        <w:tc>
          <w:p>
            <w:pPr>
              <w:jc w:val="center"/>
            </w:pPr>
            <w:r>
              <w:rPr>
                <w:sz w:val="20"/>
              </w:rPr>
              <w:t>Early1:OPN</w:t>
            </w:r>
          </w:p>
        </w:tc>
        <w:tc>
          <w:p>
            <w:pPr>
              <w:jc w:val="center"/>
            </w:pPr>
            <w:r>
              <w:rPr>
                <w:sz w:val="20"/>
              </w:rPr>
              <w:t>Late2:ALL</w:t>
            </w:r>
          </w:p>
        </w:tc>
        <w:tc>
          <w:p>
            <w:pPr>
              <w:jc w:val="center"/>
            </w:pPr>
            <w:r>
              <w:rPr>
                <w:sz w:val="20"/>
              </w:rPr>
              <w:t>0.0001</w:t>
            </w:r>
          </w:p>
        </w:tc>
        <w:tc>
          <w:p>
            <w:pPr>
              <w:jc w:val="center"/>
            </w:pPr>
            <w:r>
              <w:rPr>
                <w:sz w:val="20"/>
              </w:rPr>
              <w:t>10000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Early1:OPN</w:t>
            </w:r>
          </w:p>
        </w:tc>
        <w:tc>
          <w:p>
            <w:pPr>
              <w:jc w:val="center"/>
            </w:pPr>
            <w:r>
              <w:rPr>
                <w:sz w:val="20"/>
              </w:rPr>
              <w:t>Early1:OPN</w:t>
            </w:r>
          </w:p>
        </w:tc>
        <w:tc>
          <w:p>
            <w:pPr>
              <w:jc w:val="center"/>
            </w:pPr>
            <w:r>
              <w:rPr>
                <w:sz w:val="20"/>
              </w:rPr>
              <w:t>0.5714</w:t>
            </w:r>
          </w:p>
        </w:tc>
        <w:tc>
          <w:p>
            <w:pPr>
              <w:jc w:val="center"/>
            </w:pPr>
            <w:r>
              <w:rPr>
                <w:sz w:val="20"/>
              </w:rPr>
              <w:t>2</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19</w:t>
            </w:r>
          </w:p>
        </w:tc>
      </w:tr>
      <w:tr>
        <w:tc>
          <w:p>
            <w:pPr>
              <w:jc w:val="center"/>
            </w:pPr>
            <w:r>
              <w:rPr>
                <w:sz w:val="20"/>
              </w:rPr>
              <w:t>Optional 1</w:t>
            </w:r>
          </w:p>
        </w:tc>
        <w:tc>
          <w:p>
            <w:pPr>
              <w:jc w:val="center"/>
            </w:pPr>
            <w:r>
              <w:rPr>
                <w:sz w:val="20"/>
              </w:rPr>
              <w:t>Mid1:OPN</w:t>
            </w:r>
          </w:p>
        </w:tc>
        <w:tc>
          <w:p>
            <w:pPr>
              <w:jc w:val="center"/>
            </w:pPr>
            <w:r>
              <w:rPr>
                <w:sz w:val="20"/>
              </w:rPr>
              <w:t>Late2:ALL</w:t>
            </w:r>
          </w:p>
        </w:tc>
        <w:tc>
          <w:p>
            <w:pPr>
              <w:jc w:val="center"/>
            </w:pPr>
            <w:r>
              <w:rPr>
                <w:sz w:val="20"/>
              </w:rPr>
              <w:t>0.0001</w:t>
            </w:r>
          </w:p>
        </w:tc>
        <w:tc>
          <w:p>
            <w:pPr>
              <w:jc w:val="center"/>
            </w:pPr>
            <w:r>
              <w:rPr>
                <w:sz w:val="20"/>
              </w:rPr>
              <w:t>10000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24</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w:pStyle w:val="InfoPara"/>
      </w:pPr>
      <w:r>
        <w:t>Optional Disturbances</w:t>
      </w:r>
    </w:p>
    <w:p>
      <w:r>
        <w:t>Optional 1: Aboriginal agric. and grazing</w:t>
      </w:r>
    </w:p>
    <w:p>
      <w:r>
        <w:t/>
      </w:r>
    </w:p>
    <w:p>
      <w:pPr xmlns:w="http://schemas.openxmlformats.org/wordprocessingml/2006/main">
        <w:pStyle w:val="ReportSection"/>
      </w:pPr>
      <w:r xmlns:w="http://schemas.openxmlformats.org/wordprocessingml/2006/main">
        <w:t>References</w:t>
      </w:r>
    </w:p>
    <w:p>
      <w:r>
        <w:t/>
      </w:r>
    </w:p>
    <w:p w:rsidR="0026058C" w:rsidP="0026058C" w:rsidRDefault="0026058C">
      <w:r>
        <w:t>Brown, A.J. 1894. History of Newton County from 1834-1894. Republished by Melvin Tingle, Decatur, MS. Fulton, MS: Itawamba County Times, Inc.</w:t>
      </w:r>
    </w:p>
    <w:p w:rsidR="0026058C" w:rsidP="0026058C" w:rsidRDefault="0026058C"/>
    <w:p w:rsidR="0026058C" w:rsidP="0026058C" w:rsidRDefault="0026058C">
      <w:r>
        <w:t>Brown, James K. and Smith, Jane Kapler, eds. 2000. Wildland fire in ecosystems: effects of fire on flora. Gen. Tech. Rep. RMRS-GTR-42-vol. 2. Ogden, UT.: USDA Forest Service, Rocky Mountain Research Station. 257 pp.</w:t>
      </w:r>
    </w:p>
    <w:p w:rsidR="0026058C" w:rsidP="0026058C" w:rsidRDefault="0026058C"/>
    <w:p w:rsidR="0026058C" w:rsidP="0026058C" w:rsidRDefault="0026058C">
      <w:proofErr w:type="spellStart"/>
      <w:r>
        <w:t>DeSelm</w:t>
      </w:r>
      <w:proofErr w:type="spellEnd"/>
      <w:r>
        <w:t xml:space="preserve">, H.R. and Murdock, N. 1993. Grass-dominated communities. In. Martin, W.H., Boyce, S.G. and </w:t>
      </w:r>
      <w:proofErr w:type="spellStart"/>
      <w:r>
        <w:t>Echternacht</w:t>
      </w:r>
      <w:proofErr w:type="spellEnd"/>
      <w:r>
        <w:t xml:space="preserve">, A.C., ed. Biodiversity of the southeastern United States. New York, NY: John Wiley and Sons: 87-141. </w:t>
      </w:r>
    </w:p>
    <w:p w:rsidR="0026058C" w:rsidP="0026058C" w:rsidRDefault="0026058C"/>
    <w:p w:rsidR="0026058C" w:rsidP="0026058C" w:rsidRDefault="0026058C">
      <w:proofErr w:type="spellStart"/>
      <w:r>
        <w:t>Elsen</w:t>
      </w:r>
      <w:proofErr w:type="spellEnd"/>
      <w:r>
        <w:t>, D. and Wieland, R. 2003. Rediscovery and management of prairie remnants of the</w:t>
      </w:r>
    </w:p>
    <w:p w:rsidR="0026058C" w:rsidP="0026058C" w:rsidRDefault="0026058C">
      <w:r>
        <w:t xml:space="preserve">Bienville National Forest, east-central Mississippi. In Peacock E. and </w:t>
      </w:r>
      <w:proofErr w:type="spellStart"/>
      <w:r>
        <w:t>Schauwecker</w:t>
      </w:r>
      <w:proofErr w:type="spellEnd"/>
      <w:r>
        <w:t xml:space="preserve">, T., ed. </w:t>
      </w:r>
      <w:proofErr w:type="spellStart"/>
      <w:r>
        <w:t>Blackland</w:t>
      </w:r>
      <w:proofErr w:type="spellEnd"/>
      <w:r>
        <w:t xml:space="preserve"> prairies of the Gulf coastal plain. Tuscaloosa, AL: University of Alabama Press: 240-245.</w:t>
      </w:r>
    </w:p>
    <w:p w:rsidR="0026058C" w:rsidP="0026058C" w:rsidRDefault="0026058C"/>
    <w:p w:rsidR="0026058C" w:rsidP="0026058C" w:rsidRDefault="0026058C">
      <w:proofErr w:type="spellStart"/>
      <w:r>
        <w:t>Feathersonhaugh</w:t>
      </w:r>
      <w:proofErr w:type="spellEnd"/>
      <w:r>
        <w:t>, G.W. 1844. Geological report of an examination made in 1834 of the elevated country between the Missouri and Red Rivers. Ex-Doc. 152, 23rd Cong. 2nd session. Vol. IV. 97 pp.</w:t>
      </w:r>
    </w:p>
    <w:p w:rsidR="0026058C" w:rsidP="0026058C" w:rsidRDefault="0026058C"/>
    <w:p w:rsidR="0026058C" w:rsidP="0026058C" w:rsidRDefault="0026058C">
      <w:proofErr w:type="spellStart"/>
      <w:r>
        <w:t>Foti</w:t>
      </w:r>
      <w:proofErr w:type="spellEnd"/>
      <w:r>
        <w:t xml:space="preserve">, T.L. 1989. </w:t>
      </w:r>
      <w:proofErr w:type="spellStart"/>
      <w:r>
        <w:t>Blackland</w:t>
      </w:r>
      <w:proofErr w:type="spellEnd"/>
      <w:r>
        <w:t xml:space="preserve"> prairies of southwestern Arkansas. Proceedings of the Arkansas Academy of Science 43: 23-28.</w:t>
      </w:r>
    </w:p>
    <w:p w:rsidR="0026058C" w:rsidP="0026058C" w:rsidRDefault="0026058C"/>
    <w:p w:rsidR="0026058C" w:rsidP="0026058C" w:rsidRDefault="0026058C">
      <w:proofErr w:type="spellStart"/>
      <w:r>
        <w:t>Foti</w:t>
      </w:r>
      <w:proofErr w:type="spellEnd"/>
      <w:r>
        <w:t xml:space="preserve">, T.L., Simon, S., Zollner, D. and </w:t>
      </w:r>
      <w:proofErr w:type="spellStart"/>
      <w:r>
        <w:t>Hattengach</w:t>
      </w:r>
      <w:proofErr w:type="spellEnd"/>
      <w:r>
        <w:t xml:space="preserve">, M. 2003. </w:t>
      </w:r>
      <w:proofErr w:type="spellStart"/>
      <w:r>
        <w:t>Blackland</w:t>
      </w:r>
      <w:proofErr w:type="spellEnd"/>
      <w:r>
        <w:t xml:space="preserve"> prairie landscapes of Southwestern Arkansas. In Peacock, E. and </w:t>
      </w:r>
      <w:proofErr w:type="spellStart"/>
      <w:r>
        <w:t>Schauwecker</w:t>
      </w:r>
      <w:proofErr w:type="spellEnd"/>
      <w:r>
        <w:t xml:space="preserve">, T. ed. </w:t>
      </w:r>
      <w:proofErr w:type="spellStart"/>
      <w:r>
        <w:t>Blackland</w:t>
      </w:r>
      <w:proofErr w:type="spellEnd"/>
    </w:p>
    <w:p w:rsidR="0026058C" w:rsidP="0026058C" w:rsidRDefault="0026058C">
      <w:r>
        <w:t>prairies of the Gulf coastal plain. Tuscaloosa, AL: University of Alabama Press: 95-109.</w:t>
      </w:r>
    </w:p>
    <w:p w:rsidR="0026058C" w:rsidP="0026058C" w:rsidRDefault="0026058C"/>
    <w:p w:rsidR="0026058C" w:rsidP="0026058C" w:rsidRDefault="0026058C">
      <w:r>
        <w:t>Gibson, D.J. and Hubert, L.C. 1987. Effects of fire, topography and year-to-year climatic variation on species composition in tallgrass prairie. Vegetation 72: 175-185.</w:t>
      </w:r>
    </w:p>
    <w:p w:rsidR="0026058C" w:rsidP="0026058C" w:rsidRDefault="0026058C"/>
    <w:p w:rsidR="0026058C" w:rsidP="0026058C" w:rsidRDefault="0026058C">
      <w:r>
        <w:t xml:space="preserve">Gordon, K.L. and Wiseman, J.B., Jr. 1989. Bienville National Forest prairie survey. Museum Technical Report No. 7. Jackson, MS: Mississippi Department of Wildlife, Fisheries and Parks – Mississippi Museum of Natural Science. </w:t>
      </w:r>
    </w:p>
    <w:p w:rsidR="0026058C" w:rsidP="0026058C" w:rsidRDefault="0026058C"/>
    <w:p w:rsidR="0026058C" w:rsidP="0026058C" w:rsidRDefault="0026058C">
      <w:r>
        <w:t>Harper, R.M. 1913. A botanical cross-section of northern Mississippi. Bulletin of the Torrey Botanical Club 40: 377-399.</w:t>
      </w:r>
    </w:p>
    <w:p w:rsidR="0026058C" w:rsidP="0026058C" w:rsidRDefault="0026058C"/>
    <w:p w:rsidR="0026058C" w:rsidP="0026058C" w:rsidRDefault="0026058C">
      <w:r>
        <w:t>Harper, R.M. 1920. The limestone prairies of Wilcox County, Alabama. Ecology 1: 198-213.</w:t>
      </w:r>
    </w:p>
    <w:p w:rsidR="0026058C" w:rsidP="0026058C" w:rsidRDefault="0026058C"/>
    <w:p w:rsidR="0026058C" w:rsidP="0026058C" w:rsidRDefault="0026058C">
      <w:r>
        <w:t xml:space="preserve">Hilgard, E. 1860. Report on the geology and agriculture of the state of Mississippi. Jackson, MS: E. </w:t>
      </w:r>
      <w:proofErr w:type="spellStart"/>
      <w:r>
        <w:t>Banksdale</w:t>
      </w:r>
      <w:proofErr w:type="spellEnd"/>
      <w:r>
        <w:t>. State Printer. 391 pp.</w:t>
      </w:r>
    </w:p>
    <w:p w:rsidR="0026058C" w:rsidP="0026058C" w:rsidRDefault="0026058C"/>
    <w:p w:rsidR="0026058C" w:rsidP="0026058C" w:rsidRDefault="0026058C">
      <w:r>
        <w:t>Jones, A.S. and Patton, E.G. 1966. Forest, “prairie” and soils in the Black Belt of Sumter County, Alabama in 1832. Ecology 47: 75-80.</w:t>
      </w:r>
    </w:p>
    <w:p w:rsidR="0026058C" w:rsidP="0026058C" w:rsidRDefault="0026058C"/>
    <w:p w:rsidR="0026058C" w:rsidP="0026058C" w:rsidRDefault="0026058C">
      <w:r>
        <w:t xml:space="preserve">Jones, S.A. 1971. A virgin prairie and a virgin loblolly pine stand in central Mississippi. </w:t>
      </w:r>
      <w:proofErr w:type="spellStart"/>
      <w:r>
        <w:t>Castanea</w:t>
      </w:r>
      <w:proofErr w:type="spellEnd"/>
      <w:r>
        <w:t xml:space="preserve"> 36: 223-225.</w:t>
      </w:r>
    </w:p>
    <w:p w:rsidR="0026058C" w:rsidP="0026058C" w:rsidRDefault="0026058C"/>
    <w:p w:rsidR="0026058C" w:rsidP="0026058C" w:rsidRDefault="0026058C">
      <w:proofErr w:type="spellStart"/>
      <w:r>
        <w:t>Leidolf</w:t>
      </w:r>
      <w:proofErr w:type="spellEnd"/>
      <w:r>
        <w:t xml:space="preserve">, A. and McDaniel, S. 1998. A floristic study of black prairie plant communities at Sixteen Section Prairie, Oktibbeha County, Mississippi. </w:t>
      </w:r>
      <w:proofErr w:type="spellStart"/>
      <w:r>
        <w:t>Castanea</w:t>
      </w:r>
      <w:proofErr w:type="spellEnd"/>
      <w:r>
        <w:t xml:space="preserve"> 63: 51-62.</w:t>
      </w:r>
    </w:p>
    <w:p w:rsidR="0026058C" w:rsidP="0026058C" w:rsidRDefault="0026058C"/>
    <w:p w:rsidR="0026058C" w:rsidP="0026058C" w:rsidRDefault="0026058C">
      <w:r>
        <w:t>Lowe, E.N. 1913. Notes on the flora of Mississippi. Mississippi Geological Survey Bulletin No. 12. Jackson, MS: Bureau of Geology. 335 pp.</w:t>
      </w:r>
    </w:p>
    <w:p w:rsidR="0026058C" w:rsidP="0026058C" w:rsidRDefault="0026058C"/>
    <w:p w:rsidR="0026058C" w:rsidP="0026058C" w:rsidRDefault="0026058C">
      <w:proofErr w:type="spellStart"/>
      <w:r>
        <w:t>MacRoberts</w:t>
      </w:r>
      <w:proofErr w:type="spellEnd"/>
      <w:r>
        <w:t xml:space="preserve">, M.H., </w:t>
      </w:r>
      <w:proofErr w:type="spellStart"/>
      <w:r>
        <w:t>MacRoberts</w:t>
      </w:r>
      <w:proofErr w:type="spellEnd"/>
      <w:r>
        <w:t xml:space="preserve">, B.R. and Jackson, L.S. 2003. Louisiana prairies. In Peacock, E. and </w:t>
      </w:r>
      <w:proofErr w:type="spellStart"/>
      <w:r>
        <w:t>Schauwecker</w:t>
      </w:r>
      <w:proofErr w:type="spellEnd"/>
      <w:r>
        <w:t xml:space="preserve">, T., ed. </w:t>
      </w:r>
      <w:proofErr w:type="spellStart"/>
      <w:r>
        <w:t>Blackland</w:t>
      </w:r>
      <w:proofErr w:type="spellEnd"/>
      <w:r>
        <w:t xml:space="preserve"> prairies of the Gulf coastal plain. Tuscaloosa, AL: University of Alabama Press: 81-93.</w:t>
      </w:r>
    </w:p>
    <w:p w:rsidR="0026058C" w:rsidP="0026058C" w:rsidRDefault="0026058C"/>
    <w:p w:rsidR="0026058C" w:rsidP="0026058C" w:rsidRDefault="0026058C">
      <w:r>
        <w:t>Moran, L.P. 1995. Soil and ecology of prairie remnants in the Jackson Prairie Region of</w:t>
      </w:r>
    </w:p>
    <w:p w:rsidR="0026058C" w:rsidP="0026058C" w:rsidRDefault="0026058C">
      <w:r>
        <w:t xml:space="preserve">Mississippi. M.S. Thesis. Mississippi State, MS: Mississippi State University. </w:t>
      </w:r>
    </w:p>
    <w:p w:rsidR="0026058C" w:rsidP="0026058C" w:rsidRDefault="0026058C"/>
    <w:p w:rsidR="0026058C" w:rsidP="0026058C" w:rsidRDefault="0026058C">
      <w:r>
        <w:t xml:space="preserve">Moran, L.P., </w:t>
      </w:r>
      <w:proofErr w:type="spellStart"/>
      <w:r>
        <w:t>Pettry</w:t>
      </w:r>
      <w:proofErr w:type="spellEnd"/>
      <w:r>
        <w:t>, D.E., Switzer, R.E., McDaniel, S.T. and Wieland, R. 1997. Soils of native prairie remnants in the Jackson Prairie region of Mississippi. Bulletin 1067. Mississippi State, MS: Mississippi Agriculture and Forestry Experiment Station.</w:t>
      </w:r>
    </w:p>
    <w:p w:rsidR="0026058C" w:rsidP="0026058C" w:rsidRDefault="0026058C"/>
    <w:p w:rsidR="0026058C" w:rsidP="0026058C" w:rsidRDefault="0026058C">
      <w:r>
        <w:t>Myers, M.W. 1948. Geography of the Mississippi Black Prairie. Ph.D. dissertation. Worcester, MA: Clark University.</w:t>
      </w:r>
    </w:p>
    <w:p w:rsidR="0026058C" w:rsidP="0026058C" w:rsidRDefault="0026058C"/>
    <w:p w:rsidR="0026058C" w:rsidP="0026058C" w:rsidRDefault="0026058C">
      <w:r>
        <w:t>NatureServe. 2007. International Ecological Classification Standard: Terrestrial Ecological Classifications. NatureServe Central Databases. Arlington, VA. Data current as of 10 February 2007.</w:t>
      </w:r>
    </w:p>
    <w:p w:rsidR="0026058C" w:rsidP="0026058C" w:rsidRDefault="0026058C"/>
    <w:p w:rsidR="0026058C" w:rsidP="0026058C" w:rsidRDefault="0026058C">
      <w:r>
        <w:t>NatureServe. 2006. International Ecological Classification Standard: Terrestrial Ecological Classifications. NatureServe Central Databases. Arlington, VA, U.S.A. Data current as of 18 July 2006.</w:t>
      </w:r>
    </w:p>
    <w:p w:rsidR="0026058C" w:rsidP="0026058C" w:rsidRDefault="0026058C"/>
    <w:p w:rsidR="0026058C" w:rsidP="0026058C" w:rsidRDefault="0026058C">
      <w:proofErr w:type="spellStart"/>
      <w:r>
        <w:t>Nuzzo</w:t>
      </w:r>
      <w:proofErr w:type="spellEnd"/>
      <w:r>
        <w:t>, V.A. 1986. Extent and status of Midwest oak savanna: presettlement and 1985. Natural Areas Journal 6: 6-36.</w:t>
      </w:r>
    </w:p>
    <w:p w:rsidR="0026058C" w:rsidP="0026058C" w:rsidRDefault="0026058C"/>
    <w:p w:rsidR="0026058C" w:rsidP="0026058C" w:rsidRDefault="0026058C">
      <w:r>
        <w:t>Rankin, H.T. and D.E. Davis. 1971. Woody vegetation in the Black Belt prairie of Montgomery County, Alabama in 1845-46. Ecology 52: 716-719.</w:t>
      </w:r>
    </w:p>
    <w:p w:rsidR="0026058C" w:rsidP="0026058C" w:rsidRDefault="0026058C"/>
    <w:p w:rsidR="0026058C" w:rsidP="0026058C" w:rsidRDefault="0026058C">
      <w:proofErr w:type="spellStart"/>
      <w:r>
        <w:t>Rostlund</w:t>
      </w:r>
      <w:proofErr w:type="spellEnd"/>
      <w:r>
        <w:t>, E. 1957. The myth of a natural prairie belt in Alabama: an interpretation of historical records. Annals of the American Association of Geographers 47: 392-411.</w:t>
      </w:r>
    </w:p>
    <w:p w:rsidR="0026058C" w:rsidP="0026058C" w:rsidRDefault="0026058C"/>
    <w:p w:rsidR="0026058C" w:rsidP="0026058C" w:rsidRDefault="0026058C">
      <w:proofErr w:type="spellStart"/>
      <w:r>
        <w:t>Schauwecker</w:t>
      </w:r>
      <w:proofErr w:type="spellEnd"/>
      <w:r>
        <w:t>, T. and MacDonald, J. 2003. Plant assemblage response to disturbance at a</w:t>
      </w:r>
    </w:p>
    <w:p w:rsidR="0026058C" w:rsidP="0026058C" w:rsidRDefault="0026058C">
      <w:proofErr w:type="spellStart"/>
      <w:r>
        <w:t>blackland</w:t>
      </w:r>
      <w:proofErr w:type="spellEnd"/>
      <w:r>
        <w:t xml:space="preserve"> prairie restoration site in northeastern Mississippi. In Peacock, E. and </w:t>
      </w:r>
      <w:proofErr w:type="spellStart"/>
      <w:r>
        <w:t>Schauwecker</w:t>
      </w:r>
      <w:proofErr w:type="spellEnd"/>
      <w:r>
        <w:t xml:space="preserve">, T., ed. </w:t>
      </w:r>
      <w:proofErr w:type="spellStart"/>
      <w:r>
        <w:t>Blackland</w:t>
      </w:r>
      <w:proofErr w:type="spellEnd"/>
      <w:r>
        <w:t xml:space="preserve"> prairies of the Gulf coastal plain. Tuscaloosa, AL: University of Alabama Press: 247-253.</w:t>
      </w:r>
    </w:p>
    <w:p w:rsidR="0026058C" w:rsidP="0026058C" w:rsidRDefault="0026058C"/>
    <w:p w:rsidR="0026058C" w:rsidP="0026058C" w:rsidRDefault="0026058C">
      <w:r>
        <w:t>Schmidt, Kirsten M., Menakis, James P., Hardy, Colin C., Hann, Wendel J., and Bunnell, David L. 2002. Development of coarse-scale spatial data for wildland fire and fuel management. Gen. Tech. Rep. RMRS-GTR-87. Fort Collins, CO: USDA Forest Service, Rocky Mountain Research Station. 41 pp. + CD.</w:t>
      </w:r>
    </w:p>
    <w:p w:rsidR="0026058C" w:rsidP="0026058C" w:rsidRDefault="0026058C"/>
    <w:p w:rsidR="0026058C" w:rsidP="0026058C" w:rsidRDefault="0026058C">
      <w:r>
        <w:t>Schuster, M.F. and McDaniel, S. 1973. A vegetation analysis of a black prairie relict site near Aliceville, Alabama. Journal of the Mississippi Academy of Science 19: 153-159.</w:t>
      </w:r>
    </w:p>
    <w:p w:rsidR="0026058C" w:rsidP="0026058C" w:rsidRDefault="0026058C"/>
    <w:p w:rsidR="0026058C" w:rsidP="0026058C" w:rsidRDefault="0026058C">
      <w:r>
        <w:t>USDA Forest Service, Rocky Mountain Research Station, Fire Sciences Laboratory (2002, December). Fire Effects Information System, [Online]. Available: http://www.fs.fed.us/database/feis/.</w:t>
      </w:r>
    </w:p>
    <w:p w:rsidR="0026058C" w:rsidP="0026058C" w:rsidRDefault="0026058C"/>
    <w:p w:rsidR="0026058C" w:rsidP="0026058C" w:rsidRDefault="0026058C">
      <w:proofErr w:type="spellStart"/>
      <w:r>
        <w:t>Wackerman</w:t>
      </w:r>
      <w:proofErr w:type="spellEnd"/>
      <w:r>
        <w:t>, A.E. 1929. Why prairies in Arkansas and Louisiana? Journal of Forestry 27: 726-734.</w:t>
      </w:r>
    </w:p>
    <w:p w:rsidR="0026058C" w:rsidP="0026058C" w:rsidRDefault="0026058C"/>
    <w:p w:rsidR="0026058C" w:rsidP="0026058C" w:rsidRDefault="0026058C">
      <w:proofErr w:type="spellStart"/>
      <w:r>
        <w:t>Wailes</w:t>
      </w:r>
      <w:proofErr w:type="spellEnd"/>
      <w:r>
        <w:t>, L.C. 1854. Report on the agriculture and geology of Mississippi: embracing a sketch of the social and natural history of the state. Jackson, MS: Mississippi Legislature.</w:t>
      </w:r>
    </w:p>
    <w:p w:rsidR="0026058C" w:rsidP="0026058C" w:rsidRDefault="0026058C"/>
    <w:p w:rsidR="0026058C" w:rsidP="0026058C" w:rsidRDefault="0026058C">
      <w:proofErr w:type="spellStart"/>
      <w:r>
        <w:t>Weiher</w:t>
      </w:r>
      <w:proofErr w:type="spellEnd"/>
      <w:r>
        <w:t xml:space="preserve">, E., Forbes, S., </w:t>
      </w:r>
      <w:proofErr w:type="spellStart"/>
      <w:r>
        <w:t>Schauwecker</w:t>
      </w:r>
      <w:proofErr w:type="spellEnd"/>
      <w:r>
        <w:t xml:space="preserve">, S. and Grace, B. 2004. Multivariate control of plant species richness and community biomass in </w:t>
      </w:r>
      <w:proofErr w:type="spellStart"/>
      <w:r>
        <w:t>blackland</w:t>
      </w:r>
      <w:proofErr w:type="spellEnd"/>
      <w:r>
        <w:t xml:space="preserve"> prairie. Oikos 106: 151-157.</w:t>
      </w:r>
    </w:p>
    <w:p w:rsidR="0026058C" w:rsidP="0026058C" w:rsidRDefault="0026058C"/>
    <w:p w:rsidR="0026058C" w:rsidP="0026058C" w:rsidRDefault="0026058C">
      <w:r>
        <w:t xml:space="preserve">Wieland, R.G. 1994. Preliminary vegetation survey and analysis of the Chickasaw Village Site, Natchez Trace Parkway, Tupelo, Mississippi. Museum Technical Report No. 26. Jackson, MS: Mississippi Department of Wildlife, Fisheries and Parks, Mississippi Museum of Natural Science. </w:t>
      </w:r>
    </w:p>
    <w:p w:rsidR="0026058C" w:rsidP="0026058C" w:rsidRDefault="0026058C"/>
    <w:p w:rsidR="0026058C" w:rsidP="0026058C" w:rsidRDefault="0026058C">
      <w:r>
        <w:t>Wieland, R.G. 1994. Mississippi Natural Heritage Program: Ecological Communities.</w:t>
      </w:r>
    </w:p>
    <w:p w:rsidR="0026058C" w:rsidP="0026058C" w:rsidRDefault="0026058C">
      <w:r>
        <w:t>Unpublished. Jackson, MS: Mississippi Department of Wildlife, Fisheries and Parks, Museum of Natural Science, Natural Heritage Program. 7 pp.</w:t>
      </w:r>
    </w:p>
    <w:p w:rsidR="0026058C" w:rsidP="0026058C" w:rsidRDefault="0026058C"/>
    <w:p w:rsidR="0026058C" w:rsidP="0026058C" w:rsidRDefault="0026058C">
      <w:r>
        <w:lastRenderedPageBreak/>
        <w:t>Wieland, R.G. 1995. Jackson Prairie openings, clay barrens of the Gulf Coastal Plain. Jackson, MS: Mississippi Department of Wildlife, Fisheries and Parks, Museum of Natural Science, Natural Heritage Program.</w:t>
      </w:r>
    </w:p>
    <w:p w:rsidR="0026058C" w:rsidP="0026058C" w:rsidRDefault="0026058C"/>
    <w:p w:rsidR="0026058C" w:rsidP="0026058C" w:rsidRDefault="0026058C">
      <w:r>
        <w:t xml:space="preserve">Wieland, R.G., Gordon, K.L., Wiseman, J.B. and </w:t>
      </w:r>
      <w:proofErr w:type="spellStart"/>
      <w:r>
        <w:t>Elsen</w:t>
      </w:r>
      <w:proofErr w:type="spellEnd"/>
      <w:r>
        <w:t>, D.S. 1991. Agencies inventory and restore prairie openings in Bienville National Forest (Mississippi). Restoration and Management Notes 9: 105-106.</w:t>
      </w:r>
    </w:p>
    <w:p w:rsidR="0026058C" w:rsidP="0026058C" w:rsidRDefault="0026058C"/>
    <w:p w:rsidR="0026058C" w:rsidP="0026058C" w:rsidRDefault="0026058C">
      <w:r>
        <w:t xml:space="preserve">Zollner, D., Simon, S. and </w:t>
      </w:r>
      <w:proofErr w:type="spellStart"/>
      <w:r>
        <w:t>Foti</w:t>
      </w:r>
      <w:proofErr w:type="spellEnd"/>
      <w:r>
        <w:t xml:space="preserve">, T. L. 2003. A plant community classification for Arkansas’s </w:t>
      </w:r>
      <w:proofErr w:type="spellStart"/>
      <w:r>
        <w:t>Blackland</w:t>
      </w:r>
      <w:proofErr w:type="spellEnd"/>
      <w:r>
        <w:t xml:space="preserve"> Prairie Ecosystem. In Peacock, E. and </w:t>
      </w:r>
      <w:proofErr w:type="spellStart"/>
      <w:r>
        <w:t>Schauwecker</w:t>
      </w:r>
      <w:proofErr w:type="spellEnd"/>
      <w:r>
        <w:t xml:space="preserve">, T., eds. </w:t>
      </w:r>
      <w:proofErr w:type="spellStart"/>
      <w:r>
        <w:t>Blackland</w:t>
      </w:r>
      <w:proofErr w:type="spellEnd"/>
      <w:r>
        <w:t xml:space="preserve"> prairies of the Gulf coastal plain. Tuscaloosa, AL: University of Alabama </w:t>
      </w:r>
      <w:proofErr w:type="gramStart"/>
      <w:r>
        <w:t>Press:.</w:t>
      </w:r>
      <w:proofErr w:type="gramEnd"/>
      <w:r>
        <w:t xml:space="preserve"> 111-145.</w:t>
      </w:r>
    </w:p>
    <w:p w:rsidR="0026058C" w:rsidP="0026058C" w:rsidRDefault="0026058C"/>
    <w:p w:rsidR="0026058C" w:rsidP="0026058C" w:rsidRDefault="0026058C">
      <w:r>
        <w:t>PERSONAL COMMUNICATION (if applicable):</w:t>
      </w:r>
    </w:p>
    <w:p w:rsidR="0026058C" w:rsidP="0026058C" w:rsidRDefault="0026058C"/>
    <w:p w:rsidR="0026058C" w:rsidP="0026058C" w:rsidRDefault="0026058C">
      <w:r>
        <w:t xml:space="preserve">Tom </w:t>
      </w:r>
      <w:proofErr w:type="spellStart"/>
      <w:r>
        <w:t>Foti</w:t>
      </w:r>
      <w:proofErr w:type="spellEnd"/>
      <w:r>
        <w:t>, Arkansas Natural Heritage Commission, Little Rock, AR.</w:t>
      </w:r>
    </w:p>
    <w:p w:rsidR="0026058C" w:rsidP="0026058C" w:rsidRDefault="0026058C"/>
    <w:p w:rsidR="0026058C" w:rsidP="0026058C" w:rsidRDefault="0026058C">
      <w:r>
        <w:t>Ron Masters, Tall Timbers Research Station, Tallahassee, FL.</w:t>
      </w:r>
    </w:p>
    <w:p w:rsidR="0026058C" w:rsidP="0026058C" w:rsidRDefault="0026058C"/>
    <w:p w:rsidR="0026058C" w:rsidP="0026058C" w:rsidRDefault="0026058C">
      <w:r>
        <w:t>Ron Wieland, Mississippi Department of Wildlife, Fisheries and Parks, MS Museum of Natural Science, Jackson, MS.</w:t>
      </w:r>
    </w:p>
    <w:p w:rsidR="0026058C" w:rsidP="0026058C" w:rsidRDefault="0026058C"/>
    <w:p w:rsidR="0026058C" w:rsidP="0026058C" w:rsidRDefault="0026058C">
      <w:r>
        <w:t>Douglas Zollner, The Nature Conservancy, Arkansas Chapter, Little Rock, AR.</w:t>
      </w:r>
    </w:p>
    <w:p w:rsidR="0026058C" w:rsidP="0026058C" w:rsidRDefault="0026058C"/>
    <w:p w:rsidR="0026058C" w:rsidP="0026058C" w:rsidRDefault="0026058C">
      <w:r>
        <w:t>Latimore Smith, The Nature Conservancy, Louisiana Chapter, Baton Rouge, LA.</w:t>
      </w:r>
    </w:p>
    <w:p w:rsidR="0026058C" w:rsidP="0026058C" w:rsidRDefault="0026058C"/>
    <w:p w:rsidR="0026058C" w:rsidP="0026058C" w:rsidRDefault="0026058C">
      <w:r>
        <w:t>Hodges' references:</w:t>
      </w:r>
    </w:p>
    <w:p w:rsidR="0026058C" w:rsidP="0026058C" w:rsidRDefault="0026058C">
      <w:r>
        <w:t xml:space="preserve">Griffith, G.E., Omernik, J.M., Comstock, J.A., Lawrence, S., Martin, G., Goddard, A., </w:t>
      </w:r>
      <w:proofErr w:type="spellStart"/>
      <w:r>
        <w:t>Hulcher</w:t>
      </w:r>
      <w:proofErr w:type="spellEnd"/>
      <w:r>
        <w:t>, V.J. and Foster, T. 2001. Ecoregions of Alabama and Georgia. (Two-sided color poster with map, descriptive text, summary tables, and photographs). Reston, VA: U.S. Geological Survey. Scale 1:1,700,000.</w:t>
      </w:r>
    </w:p>
    <w:p w:rsidR="0026058C" w:rsidP="0026058C" w:rsidRDefault="0026058C"/>
    <w:p w:rsidR="0026058C" w:rsidP="0026058C" w:rsidRDefault="0026058C">
      <w:r>
        <w:t>Keys, J.E., Jr., Carpenter, C.A., Hooks, S.L., Koenig, F.G., McNab, W.H., Russell, W.E. and Smith, M.L. 1995. Ecological units of the eastern United States - first approximation (map and booklet of map unit tables). Presentation scale 1:3,500,000, colored. Atlanta, GA: USDA Forest Service.</w:t>
      </w:r>
    </w:p>
    <w:p w:rsidR="0026058C" w:rsidP="0026058C" w:rsidRDefault="0026058C"/>
    <w:p w:rsidR="0026058C" w:rsidP="0026058C" w:rsidRDefault="0026058C">
      <w:r>
        <w:t>NatureServe. 2005. International Ecological Classification Standard: Terrestrial Ecological Classifications. Terrestrial ecological systems of the Southeast Region US: DRAFT legend for Landfire project. Arlington, VA: NatureServe Central Databases. Data current as of 25 February 2005.</w:t>
      </w:r>
    </w:p>
    <w:p w:rsidR="0026058C" w:rsidP="0026058C" w:rsidRDefault="0026058C"/>
    <w:p w:rsidR="0026058C" w:rsidP="0026058C" w:rsidRDefault="0026058C">
      <w:r>
        <w:t>STATSCO maps courtesy of Jim Menakis, LANDFIRE workshop cadre.</w:t>
      </w:r>
    </w:p>
    <w:p w:rsidRPr="00A43E41" w:rsidR="004D5F12" w:rsidP="0026058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845" w:rsidRDefault="000C1845">
      <w:r>
        <w:separator/>
      </w:r>
    </w:p>
  </w:endnote>
  <w:endnote w:type="continuationSeparator" w:id="0">
    <w:p w:rsidR="000C1845" w:rsidRDefault="000C1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58C" w:rsidRDefault="0026058C" w:rsidP="0026058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845" w:rsidRDefault="000C1845">
      <w:r>
        <w:separator/>
      </w:r>
    </w:p>
  </w:footnote>
  <w:footnote w:type="continuationSeparator" w:id="0">
    <w:p w:rsidR="000C1845" w:rsidRDefault="000C1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6058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8C"/>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67AD3"/>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1982"/>
    <w:rsid w:val="000B2FC0"/>
    <w:rsid w:val="000B4535"/>
    <w:rsid w:val="000B52B2"/>
    <w:rsid w:val="000B5DA8"/>
    <w:rsid w:val="000B6D70"/>
    <w:rsid w:val="000B6FFC"/>
    <w:rsid w:val="000B72C9"/>
    <w:rsid w:val="000C1845"/>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57EAA"/>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6347"/>
    <w:rsid w:val="0025768B"/>
    <w:rsid w:val="00260279"/>
    <w:rsid w:val="0026058C"/>
    <w:rsid w:val="002618B0"/>
    <w:rsid w:val="0026239D"/>
    <w:rsid w:val="00263E5F"/>
    <w:rsid w:val="00265072"/>
    <w:rsid w:val="00266C1F"/>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3FF5"/>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219"/>
    <w:rsid w:val="0069282B"/>
    <w:rsid w:val="0069718A"/>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774F"/>
    <w:rsid w:val="006C7F1C"/>
    <w:rsid w:val="006D2137"/>
    <w:rsid w:val="006D5D9D"/>
    <w:rsid w:val="006E3E5C"/>
    <w:rsid w:val="006E4147"/>
    <w:rsid w:val="006E5178"/>
    <w:rsid w:val="006E59C5"/>
    <w:rsid w:val="006E6371"/>
    <w:rsid w:val="006E75F9"/>
    <w:rsid w:val="006E79F5"/>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4E"/>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5FA5"/>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0D9F"/>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3D7"/>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214"/>
    <w:rsid w:val="00942759"/>
    <w:rsid w:val="00945DBA"/>
    <w:rsid w:val="00947095"/>
    <w:rsid w:val="009479B9"/>
    <w:rsid w:val="00950047"/>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15E8"/>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4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1FD"/>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52F"/>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0772"/>
    <w:rsid w:val="00D00C83"/>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49B"/>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342C0"/>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46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130F7"/>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24FC"/>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67AD3"/>
    <w:pPr>
      <w:ind w:left="720"/>
    </w:pPr>
    <w:rPr>
      <w:rFonts w:ascii="Calibri" w:eastAsia="Calibri" w:hAnsi="Calibri"/>
      <w:sz w:val="22"/>
      <w:szCs w:val="22"/>
    </w:rPr>
  </w:style>
  <w:style w:type="character" w:styleId="Hyperlink">
    <w:name w:val="Hyperlink"/>
    <w:rsid w:val="00067AD3"/>
    <w:rPr>
      <w:color w:val="0000FF"/>
      <w:u w:val="single"/>
    </w:rPr>
  </w:style>
  <w:style w:type="paragraph" w:styleId="BalloonText">
    <w:name w:val="Balloon Text"/>
    <w:basedOn w:val="Normal"/>
    <w:link w:val="BalloonTextChar"/>
    <w:uiPriority w:val="99"/>
    <w:semiHidden/>
    <w:unhideWhenUsed/>
    <w:rsid w:val="00157EAA"/>
    <w:rPr>
      <w:rFonts w:ascii="Tahoma" w:hAnsi="Tahoma" w:cs="Tahoma"/>
      <w:sz w:val="16"/>
      <w:szCs w:val="16"/>
    </w:rPr>
  </w:style>
  <w:style w:type="character" w:customStyle="1" w:styleId="BalloonTextChar">
    <w:name w:val="Balloon Text Char"/>
    <w:basedOn w:val="DefaultParagraphFont"/>
    <w:link w:val="BalloonText"/>
    <w:uiPriority w:val="99"/>
    <w:semiHidden/>
    <w:rsid w:val="00157EAA"/>
    <w:rPr>
      <w:rFonts w:ascii="Tahoma" w:hAnsi="Tahoma" w:cs="Tahoma"/>
      <w:sz w:val="16"/>
      <w:szCs w:val="16"/>
    </w:rPr>
  </w:style>
  <w:style w:type="paragraph" w:customStyle="1" w:styleId="paragraph">
    <w:name w:val="paragraph"/>
    <w:basedOn w:val="Normal"/>
    <w:rsid w:val="00FC24FC"/>
  </w:style>
  <w:style w:type="character" w:customStyle="1" w:styleId="normaltextrun1">
    <w:name w:val="normaltextrun1"/>
    <w:basedOn w:val="DefaultParagraphFont"/>
    <w:rsid w:val="00FC24FC"/>
  </w:style>
  <w:style w:type="character" w:customStyle="1" w:styleId="eop">
    <w:name w:val="eop"/>
    <w:basedOn w:val="DefaultParagraphFont"/>
    <w:rsid w:val="00FC2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606313">
      <w:bodyDiv w:val="1"/>
      <w:marLeft w:val="0"/>
      <w:marRight w:val="0"/>
      <w:marTop w:val="0"/>
      <w:marBottom w:val="0"/>
      <w:divBdr>
        <w:top w:val="none" w:sz="0" w:space="0" w:color="auto"/>
        <w:left w:val="none" w:sz="0" w:space="0" w:color="auto"/>
        <w:bottom w:val="none" w:sz="0" w:space="0" w:color="auto"/>
        <w:right w:val="none" w:sz="0" w:space="0" w:color="auto"/>
      </w:divBdr>
    </w:div>
    <w:div w:id="137121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9</Pages>
  <Words>3080</Words>
  <Characters>17559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2014-08-21T15:00:00Z</cp:lastPrinted>
  <dcterms:created xsi:type="dcterms:W3CDTF">2018-05-31T00:07:00Z</dcterms:created>
  <dcterms:modified xsi:type="dcterms:W3CDTF">2018-06-20T00:22:00Z</dcterms:modified>
</cp:coreProperties>
</file>