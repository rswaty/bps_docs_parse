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681" w:rsidP="00185681" w:rsidRDefault="00185681" w14:paraId="376094F0" w14:textId="77777777">
      <w:pPr>
        <w:pStyle w:val="BpSTitle"/>
      </w:pPr>
      <w:r>
        <w:t>13730</w:t>
      </w:r>
    </w:p>
    <w:p w:rsidR="00185681" w:rsidP="00185681" w:rsidRDefault="00185681" w14:paraId="0F3E8C43" w14:textId="77777777">
      <w:pPr>
        <w:pStyle w:val="BpSTitle"/>
      </w:pPr>
      <w:r>
        <w:t>Acadian Low-Elevation Spruce-Fir-Hardwood Forest</w:t>
      </w:r>
    </w:p>
    <w:p w:rsidR="00185681" w:rsidP="00185681" w:rsidRDefault="00185681" w14:paraId="2DB7F504"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3192"/>
        <w:gridCol w:w="1512"/>
        <w:gridCol w:w="3192"/>
      </w:tblGrid>
      <w:tr w:rsidRPr="00185681" w:rsidR="00185681" w:rsidTr="00185681" w14:paraId="5EC216B8" w14:textId="77777777">
        <w:tc>
          <w:tcPr>
            <w:tcW w:w="1680" w:type="dxa"/>
            <w:tcBorders>
              <w:top w:val="single" w:color="auto" w:sz="2" w:space="0"/>
              <w:left w:val="single" w:color="auto" w:sz="12" w:space="0"/>
              <w:bottom w:val="single" w:color="000000" w:sz="12" w:space="0"/>
            </w:tcBorders>
            <w:shd w:val="clear" w:color="auto" w:fill="auto"/>
          </w:tcPr>
          <w:p w:rsidRPr="00185681" w:rsidR="00185681" w:rsidP="00572500" w:rsidRDefault="00185681" w14:paraId="053F5C52" w14:textId="77777777">
            <w:pPr>
              <w:rPr>
                <w:b/>
                <w:bCs/>
              </w:rPr>
            </w:pPr>
            <w:r w:rsidRPr="00185681">
              <w:rPr>
                <w:b/>
                <w:bCs/>
              </w:rPr>
              <w:t>Modelers</w:t>
            </w:r>
          </w:p>
        </w:tc>
        <w:tc>
          <w:tcPr>
            <w:tcW w:w="3192" w:type="dxa"/>
            <w:tcBorders>
              <w:top w:val="single" w:color="auto" w:sz="2" w:space="0"/>
              <w:bottom w:val="single" w:color="000000" w:sz="12" w:space="0"/>
              <w:right w:val="single" w:color="000000" w:sz="12" w:space="0"/>
            </w:tcBorders>
            <w:shd w:val="clear" w:color="auto" w:fill="auto"/>
          </w:tcPr>
          <w:p w:rsidRPr="00185681" w:rsidR="00185681" w:rsidP="00572500" w:rsidRDefault="00185681" w14:paraId="6AC55C4D" w14:textId="77777777">
            <w:pPr>
              <w:rPr>
                <w:b/>
                <w:bCs/>
              </w:rPr>
            </w:pPr>
          </w:p>
        </w:tc>
        <w:tc>
          <w:tcPr>
            <w:tcW w:w="1512" w:type="dxa"/>
            <w:tcBorders>
              <w:top w:val="single" w:color="auto" w:sz="2" w:space="0"/>
              <w:left w:val="single" w:color="000000" w:sz="12" w:space="0"/>
              <w:bottom w:val="single" w:color="000000" w:sz="12" w:space="0"/>
            </w:tcBorders>
            <w:shd w:val="clear" w:color="auto" w:fill="auto"/>
          </w:tcPr>
          <w:p w:rsidRPr="00185681" w:rsidR="00185681" w:rsidP="00572500" w:rsidRDefault="00185681" w14:paraId="3072DDC0" w14:textId="77777777">
            <w:pPr>
              <w:rPr>
                <w:b/>
                <w:bCs/>
              </w:rPr>
            </w:pPr>
            <w:r w:rsidRPr="00185681">
              <w:rPr>
                <w:b/>
                <w:bCs/>
              </w:rPr>
              <w:t>Reviewers</w:t>
            </w:r>
          </w:p>
        </w:tc>
        <w:tc>
          <w:tcPr>
            <w:tcW w:w="3192" w:type="dxa"/>
            <w:tcBorders>
              <w:top w:val="single" w:color="auto" w:sz="2" w:space="0"/>
              <w:bottom w:val="single" w:color="000000" w:sz="12" w:space="0"/>
            </w:tcBorders>
            <w:shd w:val="clear" w:color="auto" w:fill="auto"/>
          </w:tcPr>
          <w:p w:rsidRPr="00185681" w:rsidR="00185681" w:rsidP="00572500" w:rsidRDefault="00185681" w14:paraId="41B1D841" w14:textId="77777777">
            <w:pPr>
              <w:rPr>
                <w:b/>
                <w:bCs/>
              </w:rPr>
            </w:pPr>
          </w:p>
        </w:tc>
      </w:tr>
      <w:tr w:rsidRPr="00185681" w:rsidR="00185681" w:rsidTr="00185681" w14:paraId="7DF4CD51" w14:textId="77777777">
        <w:tc>
          <w:tcPr>
            <w:tcW w:w="1680" w:type="dxa"/>
            <w:tcBorders>
              <w:top w:val="single" w:color="000000" w:sz="12" w:space="0"/>
              <w:left w:val="single" w:color="auto" w:sz="12" w:space="0"/>
            </w:tcBorders>
            <w:shd w:val="clear" w:color="auto" w:fill="auto"/>
          </w:tcPr>
          <w:p w:rsidRPr="00185681" w:rsidR="00185681" w:rsidP="00572500" w:rsidRDefault="00185681" w14:paraId="56EE7A44" w14:textId="77777777">
            <w:pPr>
              <w:rPr>
                <w:bCs/>
              </w:rPr>
            </w:pPr>
            <w:r w:rsidRPr="00185681">
              <w:rPr>
                <w:bCs/>
              </w:rPr>
              <w:t>Colleen Ryan</w:t>
            </w:r>
          </w:p>
        </w:tc>
        <w:tc>
          <w:tcPr>
            <w:tcW w:w="3192" w:type="dxa"/>
            <w:tcBorders>
              <w:top w:val="single" w:color="000000" w:sz="12" w:space="0"/>
              <w:right w:val="single" w:color="000000" w:sz="12" w:space="0"/>
            </w:tcBorders>
            <w:shd w:val="clear" w:color="auto" w:fill="auto"/>
          </w:tcPr>
          <w:p w:rsidRPr="00185681" w:rsidR="00185681" w:rsidP="00572500" w:rsidRDefault="00185681" w14:paraId="15D57259" w14:textId="77777777">
            <w:r w:rsidRPr="00185681">
              <w:t>colleenryan@post.harvard.edu</w:t>
            </w:r>
          </w:p>
        </w:tc>
        <w:tc>
          <w:tcPr>
            <w:tcW w:w="1512" w:type="dxa"/>
            <w:tcBorders>
              <w:top w:val="single" w:color="000000" w:sz="12" w:space="0"/>
              <w:left w:val="single" w:color="000000" w:sz="12" w:space="0"/>
            </w:tcBorders>
            <w:shd w:val="clear" w:color="auto" w:fill="auto"/>
          </w:tcPr>
          <w:p w:rsidRPr="00185681" w:rsidR="00185681" w:rsidP="00572500" w:rsidRDefault="00185681" w14:paraId="38908C89" w14:textId="77777777">
            <w:r w:rsidRPr="00185681">
              <w:t>Andy Cutko</w:t>
            </w:r>
          </w:p>
        </w:tc>
        <w:tc>
          <w:tcPr>
            <w:tcW w:w="3192" w:type="dxa"/>
            <w:tcBorders>
              <w:top w:val="single" w:color="000000" w:sz="12" w:space="0"/>
            </w:tcBorders>
            <w:shd w:val="clear" w:color="auto" w:fill="auto"/>
          </w:tcPr>
          <w:p w:rsidRPr="00185681" w:rsidR="00185681" w:rsidP="00572500" w:rsidRDefault="00185681" w14:paraId="1C6C3332" w14:textId="77777777">
            <w:r w:rsidRPr="00185681">
              <w:t>andy_cutko@natureserve.org</w:t>
            </w:r>
          </w:p>
        </w:tc>
      </w:tr>
      <w:tr w:rsidRPr="00185681" w:rsidR="00185681" w:rsidTr="00185681" w14:paraId="68D4176A" w14:textId="77777777">
        <w:tc>
          <w:tcPr>
            <w:tcW w:w="1680" w:type="dxa"/>
            <w:tcBorders>
              <w:left w:val="single" w:color="auto" w:sz="12" w:space="0"/>
            </w:tcBorders>
            <w:shd w:val="clear" w:color="auto" w:fill="auto"/>
          </w:tcPr>
          <w:p w:rsidRPr="00185681" w:rsidR="00185681" w:rsidP="00572500" w:rsidRDefault="00185681" w14:paraId="3375998F" w14:textId="77777777">
            <w:pPr>
              <w:rPr>
                <w:bCs/>
              </w:rPr>
            </w:pPr>
            <w:r w:rsidRPr="00185681">
              <w:rPr>
                <w:bCs/>
              </w:rPr>
              <w:t>None</w:t>
            </w:r>
          </w:p>
        </w:tc>
        <w:tc>
          <w:tcPr>
            <w:tcW w:w="3192" w:type="dxa"/>
            <w:tcBorders>
              <w:right w:val="single" w:color="000000" w:sz="12" w:space="0"/>
            </w:tcBorders>
            <w:shd w:val="clear" w:color="auto" w:fill="auto"/>
          </w:tcPr>
          <w:p w:rsidRPr="00185681" w:rsidR="00185681" w:rsidP="00572500" w:rsidRDefault="00185681" w14:paraId="4190C39D" w14:textId="77777777">
            <w:r w:rsidRPr="00185681">
              <w:t>None</w:t>
            </w:r>
          </w:p>
        </w:tc>
        <w:tc>
          <w:tcPr>
            <w:tcW w:w="1512" w:type="dxa"/>
            <w:tcBorders>
              <w:left w:val="single" w:color="000000" w:sz="12" w:space="0"/>
            </w:tcBorders>
            <w:shd w:val="clear" w:color="auto" w:fill="auto"/>
          </w:tcPr>
          <w:p w:rsidRPr="00185681" w:rsidR="00185681" w:rsidP="00572500" w:rsidRDefault="00150BC5" w14:paraId="69AD2E82" w14:textId="77777777">
            <w:r>
              <w:t>Joshua Royte</w:t>
            </w:r>
          </w:p>
        </w:tc>
        <w:tc>
          <w:tcPr>
            <w:tcW w:w="3192" w:type="dxa"/>
            <w:shd w:val="clear" w:color="auto" w:fill="auto"/>
          </w:tcPr>
          <w:p w:rsidRPr="00185681" w:rsidR="00185681" w:rsidP="00572500" w:rsidRDefault="00150BC5" w14:paraId="33DE0E37" w14:textId="77777777">
            <w:r>
              <w:t>jroyte@tnc.org</w:t>
            </w:r>
          </w:p>
        </w:tc>
      </w:tr>
      <w:tr w:rsidRPr="00185681" w:rsidR="00185681" w:rsidTr="00185681" w14:paraId="22BC7365" w14:textId="77777777">
        <w:tc>
          <w:tcPr>
            <w:tcW w:w="1680" w:type="dxa"/>
            <w:tcBorders>
              <w:left w:val="single" w:color="auto" w:sz="12" w:space="0"/>
              <w:bottom w:val="single" w:color="auto" w:sz="2" w:space="0"/>
            </w:tcBorders>
            <w:shd w:val="clear" w:color="auto" w:fill="auto"/>
          </w:tcPr>
          <w:p w:rsidRPr="00185681" w:rsidR="00185681" w:rsidP="00572500" w:rsidRDefault="00185681" w14:paraId="2B9329A2" w14:textId="77777777">
            <w:pPr>
              <w:rPr>
                <w:bCs/>
              </w:rPr>
            </w:pPr>
            <w:r w:rsidRPr="00185681">
              <w:rPr>
                <w:bCs/>
              </w:rPr>
              <w:t>None</w:t>
            </w:r>
          </w:p>
        </w:tc>
        <w:tc>
          <w:tcPr>
            <w:tcW w:w="3192" w:type="dxa"/>
            <w:tcBorders>
              <w:right w:val="single" w:color="000000" w:sz="12" w:space="0"/>
            </w:tcBorders>
            <w:shd w:val="clear" w:color="auto" w:fill="auto"/>
          </w:tcPr>
          <w:p w:rsidRPr="00185681" w:rsidR="00185681" w:rsidP="00572500" w:rsidRDefault="00185681" w14:paraId="47B0E373" w14:textId="77777777">
            <w:r w:rsidRPr="00185681">
              <w:t>None</w:t>
            </w:r>
          </w:p>
        </w:tc>
        <w:tc>
          <w:tcPr>
            <w:tcW w:w="1512" w:type="dxa"/>
            <w:tcBorders>
              <w:left w:val="single" w:color="000000" w:sz="12" w:space="0"/>
              <w:bottom w:val="single" w:color="auto" w:sz="2" w:space="0"/>
            </w:tcBorders>
            <w:shd w:val="clear" w:color="auto" w:fill="auto"/>
          </w:tcPr>
          <w:p w:rsidRPr="00185681" w:rsidR="00185681" w:rsidP="00572500" w:rsidRDefault="00185681" w14:paraId="68128413" w14:textId="77777777">
            <w:r w:rsidRPr="00185681">
              <w:t>None</w:t>
            </w:r>
          </w:p>
        </w:tc>
        <w:tc>
          <w:tcPr>
            <w:tcW w:w="3192" w:type="dxa"/>
            <w:shd w:val="clear" w:color="auto" w:fill="auto"/>
          </w:tcPr>
          <w:p w:rsidRPr="00185681" w:rsidR="00185681" w:rsidP="00572500" w:rsidRDefault="00185681" w14:paraId="2961A9D1" w14:textId="77777777">
            <w:r w:rsidRPr="00185681">
              <w:t>None</w:t>
            </w:r>
          </w:p>
        </w:tc>
      </w:tr>
    </w:tbl>
    <w:p w:rsidR="00185681" w:rsidP="00185681" w:rsidRDefault="00A90C8F" w14:paraId="32A3B392" w14:textId="77777777">
      <w:r w:rsidRPr="0056623F">
        <w:rPr>
          <w:b/>
        </w:rPr>
        <w:t>Reviewed by:</w:t>
      </w:r>
      <w:r>
        <w:t xml:space="preserve"> Josh Royte</w:t>
      </w:r>
    </w:p>
    <w:p w:rsidR="00185681" w:rsidP="00185681" w:rsidRDefault="00185681" w14:paraId="4D2CC5A0" w14:textId="77777777">
      <w:pPr>
        <w:pStyle w:val="InfoPara"/>
      </w:pPr>
      <w:r>
        <w:t>Vegetation Type</w:t>
      </w:r>
    </w:p>
    <w:p w:rsidR="00185681" w:rsidP="00185681" w:rsidRDefault="00185681" w14:paraId="49A65FF2" w14:textId="77777777">
      <w:r>
        <w:t>Forest and Woodland</w:t>
      </w:r>
    </w:p>
    <w:p w:rsidR="00185681" w:rsidP="00185681" w:rsidRDefault="00185681" w14:paraId="0EBB9212" w14:textId="77777777">
      <w:pPr>
        <w:pStyle w:val="InfoPara"/>
      </w:pPr>
      <w:r>
        <w:t>Map Zones</w:t>
      </w:r>
      <w:bookmarkStart w:name="_GoBack" w:id="0"/>
      <w:bookmarkEnd w:id="0"/>
    </w:p>
    <w:p w:rsidR="00B739C0" w:rsidP="00B739C0" w:rsidRDefault="007D2DFA" w14:paraId="4CDF7722" w14:textId="77777777">
      <w:r>
        <w:t xml:space="preserve">65, </w:t>
      </w:r>
      <w:r w:rsidR="00B739C0">
        <w:t>66</w:t>
      </w:r>
    </w:p>
    <w:p w:rsidR="00185681" w:rsidP="00185681" w:rsidRDefault="00185681" w14:paraId="33EA2ED7" w14:textId="77777777">
      <w:pPr>
        <w:pStyle w:val="InfoPara"/>
      </w:pPr>
      <w:r>
        <w:t>Model Splits or Lumps</w:t>
      </w:r>
    </w:p>
    <w:p w:rsidR="00185681" w:rsidP="00185681" w:rsidRDefault="00185681" w14:paraId="3A13BFA1" w14:textId="225C5F05">
      <w:r>
        <w:t xml:space="preserve">This </w:t>
      </w:r>
      <w:r w:rsidR="00D66240">
        <w:t>Biophysical Setting (</w:t>
      </w:r>
      <w:r>
        <w:t>BpS</w:t>
      </w:r>
      <w:r w:rsidR="00D66240">
        <w:t>)</w:t>
      </w:r>
      <w:r>
        <w:t xml:space="preserve"> is lumped with 1465</w:t>
      </w:r>
      <w:r w:rsidR="00B739C0">
        <w:t xml:space="preserve"> (CES201.562)</w:t>
      </w:r>
      <w:r w:rsidR="00D66240">
        <w:t>.</w:t>
      </w:r>
    </w:p>
    <w:p w:rsidR="00185681" w:rsidP="00185681" w:rsidRDefault="00185681" w14:paraId="22AB4EF1" w14:textId="77777777">
      <w:pPr>
        <w:pStyle w:val="InfoPara"/>
      </w:pPr>
      <w:r>
        <w:t>Geographic Range</w:t>
      </w:r>
    </w:p>
    <w:p w:rsidR="00185681" w:rsidP="00185681" w:rsidRDefault="00185681" w14:paraId="21004A05" w14:textId="1EF72AD1">
      <w:r>
        <w:t>This system is found in M</w:t>
      </w:r>
      <w:r w:rsidR="00D66240">
        <w:t>aine</w:t>
      </w:r>
      <w:r>
        <w:t>, N</w:t>
      </w:r>
      <w:r w:rsidR="00D66240">
        <w:t>ew Hampshire</w:t>
      </w:r>
      <w:r>
        <w:t>, V</w:t>
      </w:r>
      <w:r w:rsidR="00D66240">
        <w:t>ermont,</w:t>
      </w:r>
      <w:r>
        <w:t xml:space="preserve"> and northern N</w:t>
      </w:r>
      <w:r w:rsidR="00D66240">
        <w:t>ew York</w:t>
      </w:r>
      <w:r>
        <w:t xml:space="preserve"> and </w:t>
      </w:r>
      <w:r w:rsidR="00150BC5">
        <w:t xml:space="preserve">both east and </w:t>
      </w:r>
      <w:r>
        <w:t>north to the southern boreal region of southeastern Canada. It is a matrix forest type at low elevations in the core of its range in northernmost New England and northernmost N</w:t>
      </w:r>
      <w:r w:rsidR="00D66240">
        <w:t>ew York</w:t>
      </w:r>
      <w:r>
        <w:t>. In these areas, it is often found alongside BpS 1465, Acadian Near-Boreal Spruce Flat, which is included in this model.</w:t>
      </w:r>
    </w:p>
    <w:p w:rsidR="00185681" w:rsidP="00185681" w:rsidRDefault="00185681" w14:paraId="23246CD2" w14:textId="77777777">
      <w:pPr>
        <w:pStyle w:val="InfoPara"/>
      </w:pPr>
      <w:r>
        <w:t>Biophysical Site Description</w:t>
      </w:r>
    </w:p>
    <w:p w:rsidR="00185681" w:rsidP="00185681" w:rsidRDefault="00185681" w14:paraId="476F874F" w14:textId="24BBB724">
      <w:r>
        <w:t xml:space="preserve">Moist-mesic to somewhat xeric sites over a broad range of topographic conditions including </w:t>
      </w:r>
      <w:r w:rsidR="00150BC5">
        <w:t xml:space="preserve">moderately </w:t>
      </w:r>
      <w:r>
        <w:t>steep slopes at lower elevations to valley flats and low gentle hills. The upland soils are acidic and usually rocky, mostly well- to moderately well-drained but with some somewhat poorly drained patches at the slope bottoms. Soil texture and depth can range widely, from silt clay over ledge to deep sandy loams (much less common). On steep</w:t>
      </w:r>
      <w:r w:rsidR="00150BC5">
        <w:t>er</w:t>
      </w:r>
      <w:r>
        <w:t xml:space="preserve"> slopes </w:t>
      </w:r>
      <w:r w:rsidR="00150BC5">
        <w:t>or shallow to ground-water areas</w:t>
      </w:r>
      <w:r w:rsidR="00D66240">
        <w:t>,</w:t>
      </w:r>
      <w:r w:rsidR="00150BC5">
        <w:t xml:space="preserve"> </w:t>
      </w:r>
      <w:r>
        <w:t xml:space="preserve">this type often occurs growing in thin organic soil perched by a network of roots over rocks and boulders. This system </w:t>
      </w:r>
      <w:r w:rsidR="0032770D">
        <w:t xml:space="preserve">is often </w:t>
      </w:r>
      <w:r>
        <w:t xml:space="preserve">associated with ground-covering feather mosses </w:t>
      </w:r>
      <w:r w:rsidR="0032770D">
        <w:t>(</w:t>
      </w:r>
      <w:r w:rsidR="00572500">
        <w:t>i.</w:t>
      </w:r>
      <w:r w:rsidR="0032770D">
        <w:t>e.</w:t>
      </w:r>
      <w:r w:rsidR="00D66240">
        <w:t>,</w:t>
      </w:r>
      <w:r w:rsidR="0032770D">
        <w:t xml:space="preserve"> </w:t>
      </w:r>
      <w:r w:rsidRPr="00B540CA" w:rsidR="0032770D">
        <w:rPr>
          <w:i/>
        </w:rPr>
        <w:t>Pleurozium schreberi</w:t>
      </w:r>
      <w:r w:rsidRPr="00572500" w:rsidR="0032770D">
        <w:t xml:space="preserve">, </w:t>
      </w:r>
      <w:r w:rsidRPr="00B540CA" w:rsidR="0032770D">
        <w:rPr>
          <w:i/>
        </w:rPr>
        <w:t>Hylocomnium splendens</w:t>
      </w:r>
      <w:r w:rsidR="0032770D">
        <w:t xml:space="preserve">) </w:t>
      </w:r>
      <w:r>
        <w:t xml:space="preserve">where organic layers vary from less than </w:t>
      </w:r>
      <w:r w:rsidR="00D66240">
        <w:t>1in</w:t>
      </w:r>
      <w:r>
        <w:t xml:space="preserve"> (2cm) to more than </w:t>
      </w:r>
      <w:r w:rsidR="00D66240">
        <w:t>1ft</w:t>
      </w:r>
      <w:r>
        <w:t xml:space="preserve"> (30cm) in thickness. </w:t>
      </w:r>
    </w:p>
    <w:p w:rsidR="00185681" w:rsidP="00185681" w:rsidRDefault="00185681" w14:paraId="1CA6C56E" w14:textId="77777777"/>
    <w:p w:rsidR="00185681" w:rsidP="00185681" w:rsidRDefault="00185681" w14:paraId="44F0DDBC" w14:textId="77777777">
      <w:r>
        <w:t>BpS 1465, Acadian Near-Boreal Spruce Flat (also included in this model), is found in the colder regions of the northern Appalachians-Acadian region, in areas of imperfectly drained soils. It often forms extensive flats along valley bottoms</w:t>
      </w:r>
      <w:r w:rsidR="00D66240">
        <w:t>,</w:t>
      </w:r>
      <w:r w:rsidR="0032770D">
        <w:t xml:space="preserve"> often on fine sediments formed in post-glacial lake bottoms</w:t>
      </w:r>
      <w:r>
        <w:t>. The nutrient-poor</w:t>
      </w:r>
      <w:r w:rsidR="0032770D">
        <w:t>,</w:t>
      </w:r>
      <w:r>
        <w:t xml:space="preserve"> acidic soils are typically saturated at snowmelt but are moderately well-drained for much of the growing season and may be</w:t>
      </w:r>
      <w:r w:rsidR="0032770D">
        <w:t>come</w:t>
      </w:r>
      <w:r>
        <w:t xml:space="preserve"> reasonably dry at the soil surface (NatureServe 2007).</w:t>
      </w:r>
    </w:p>
    <w:p w:rsidR="00185681" w:rsidP="00185681" w:rsidRDefault="00185681" w14:paraId="677747CA" w14:textId="77777777">
      <w:pPr>
        <w:pStyle w:val="InfoPara"/>
      </w:pPr>
      <w:r>
        <w:t>Vegetation Description</w:t>
      </w:r>
    </w:p>
    <w:p w:rsidR="00185681" w:rsidP="00185681" w:rsidRDefault="00185681" w14:paraId="660A100F" w14:textId="1B80FF74">
      <w:r>
        <w:t xml:space="preserve">These low- to mid-elevation forests are dominated by </w:t>
      </w:r>
      <w:r w:rsidRPr="00B540CA">
        <w:rPr>
          <w:i/>
        </w:rPr>
        <w:t>Picea rubens</w:t>
      </w:r>
      <w:r>
        <w:t xml:space="preserve"> and </w:t>
      </w:r>
      <w:r w:rsidRPr="00B540CA">
        <w:rPr>
          <w:i/>
        </w:rPr>
        <w:t>Abies balsamea</w:t>
      </w:r>
      <w:r>
        <w:t xml:space="preserve">. </w:t>
      </w:r>
      <w:r w:rsidRPr="00B540CA">
        <w:rPr>
          <w:i/>
        </w:rPr>
        <w:t>Picea mariana</w:t>
      </w:r>
      <w:r>
        <w:t xml:space="preserve"> and </w:t>
      </w:r>
      <w:r w:rsidRPr="00B540CA">
        <w:rPr>
          <w:i/>
        </w:rPr>
        <w:t>Picea glauca</w:t>
      </w:r>
      <w:r>
        <w:t xml:space="preserve"> may be present</w:t>
      </w:r>
      <w:r w:rsidR="0032770D">
        <w:t xml:space="preserve"> based on local landform</w:t>
      </w:r>
      <w:r w:rsidR="00D66240">
        <w:t xml:space="preserve"> (</w:t>
      </w:r>
      <w:r w:rsidRPr="00B540CA" w:rsidR="0032770D">
        <w:rPr>
          <w:i/>
        </w:rPr>
        <w:t>P. mariana</w:t>
      </w:r>
      <w:r w:rsidR="0032770D">
        <w:t xml:space="preserve"> on wetter or </w:t>
      </w:r>
      <w:r w:rsidR="0032770D">
        <w:lastRenderedPageBreak/>
        <w:t xml:space="preserve">colder sites and </w:t>
      </w:r>
      <w:r w:rsidRPr="00B540CA" w:rsidR="0032770D">
        <w:rPr>
          <w:i/>
        </w:rPr>
        <w:t>P. glauca</w:t>
      </w:r>
      <w:r w:rsidR="0032770D">
        <w:t xml:space="preserve"> on coastal or riverine sites)</w:t>
      </w:r>
      <w:r>
        <w:t xml:space="preserve">. </w:t>
      </w:r>
      <w:r w:rsidRPr="00B540CA">
        <w:rPr>
          <w:i/>
        </w:rPr>
        <w:t>Betula alleghaniensis</w:t>
      </w:r>
      <w:r>
        <w:t xml:space="preserve"> is the most common co</w:t>
      </w:r>
      <w:r w:rsidR="00D66240">
        <w:t>-</w:t>
      </w:r>
      <w:r>
        <w:t>dominant. Common early-seral associates are paper birch (</w:t>
      </w:r>
      <w:r w:rsidRPr="00B540CA">
        <w:rPr>
          <w:i/>
        </w:rPr>
        <w:t>Betula papyrifera</w:t>
      </w:r>
      <w:r>
        <w:t>) and aspen (</w:t>
      </w:r>
      <w:r w:rsidRPr="00B540CA">
        <w:rPr>
          <w:i/>
        </w:rPr>
        <w:t>Populus tremuloides</w:t>
      </w:r>
      <w:r w:rsidRPr="00D66240">
        <w:t>,</w:t>
      </w:r>
      <w:r w:rsidRPr="00B540CA">
        <w:rPr>
          <w:i/>
        </w:rPr>
        <w:t xml:space="preserve"> P. grandidentata</w:t>
      </w:r>
      <w:r w:rsidR="00D66240">
        <w:t>,</w:t>
      </w:r>
      <w:r>
        <w:t xml:space="preserve"> or </w:t>
      </w:r>
      <w:r w:rsidRPr="00B540CA">
        <w:rPr>
          <w:i/>
        </w:rPr>
        <w:t>P. balsamifera</w:t>
      </w:r>
      <w:r>
        <w:t>). Other common associates include sugar maple (</w:t>
      </w:r>
      <w:r w:rsidRPr="00B540CA">
        <w:rPr>
          <w:i/>
        </w:rPr>
        <w:t>Acer saccharum</w:t>
      </w:r>
      <w:r>
        <w:t>), beech (</w:t>
      </w:r>
      <w:r w:rsidRPr="00B540CA">
        <w:rPr>
          <w:i/>
        </w:rPr>
        <w:t>Fagus grandifolia</w:t>
      </w:r>
      <w:r>
        <w:t>), striped maple (</w:t>
      </w:r>
      <w:r w:rsidRPr="00B540CA">
        <w:rPr>
          <w:i/>
        </w:rPr>
        <w:t>A. pensylvanicum</w:t>
      </w:r>
      <w:r>
        <w:t>), red maple (</w:t>
      </w:r>
      <w:r w:rsidRPr="00B540CA">
        <w:rPr>
          <w:i/>
        </w:rPr>
        <w:t>A. rubrum</w:t>
      </w:r>
      <w:r>
        <w:t>), mountain maple (</w:t>
      </w:r>
      <w:r w:rsidRPr="00B540CA">
        <w:rPr>
          <w:i/>
        </w:rPr>
        <w:t>A. spicatum</w:t>
      </w:r>
      <w:r>
        <w:t>)</w:t>
      </w:r>
      <w:r w:rsidR="00D66240">
        <w:t>,</w:t>
      </w:r>
      <w:r>
        <w:t xml:space="preserve"> and eastern hemlock (</w:t>
      </w:r>
      <w:r w:rsidRPr="00B540CA">
        <w:rPr>
          <w:i/>
        </w:rPr>
        <w:t>Tsuga canadensis</w:t>
      </w:r>
      <w:r>
        <w:t>), mostly in the southern portions of its range. Eastern white pine (</w:t>
      </w:r>
      <w:r w:rsidRPr="00B540CA">
        <w:rPr>
          <w:i/>
        </w:rPr>
        <w:t>Pinus strobus</w:t>
      </w:r>
      <w:r>
        <w:t xml:space="preserve">) is found occasionally towering over the older growth scattered throughout this landscape </w:t>
      </w:r>
      <w:r w:rsidR="00572500">
        <w:t xml:space="preserve">and only situationally </w:t>
      </w:r>
      <w:r>
        <w:t>common</w:t>
      </w:r>
      <w:r w:rsidR="00572500">
        <w:t xml:space="preserve"> (e.g.</w:t>
      </w:r>
      <w:r w:rsidR="00D66240">
        <w:t>,</w:t>
      </w:r>
      <w:r w:rsidR="00572500">
        <w:t xml:space="preserve"> extremely well</w:t>
      </w:r>
      <w:r w:rsidR="00D66240">
        <w:t>-</w:t>
      </w:r>
      <w:r w:rsidR="00572500">
        <w:t>drained slopes or after land-clearing)</w:t>
      </w:r>
      <w:r>
        <w:t>. Short-lived early successional shrubby trees include pin cherry (</w:t>
      </w:r>
      <w:r w:rsidRPr="00B540CA">
        <w:rPr>
          <w:i/>
        </w:rPr>
        <w:t>Prunus serotina</w:t>
      </w:r>
      <w:r>
        <w:t>), black cherry (</w:t>
      </w:r>
      <w:r w:rsidRPr="00B540CA">
        <w:rPr>
          <w:i/>
        </w:rPr>
        <w:t>Prunus serotina</w:t>
      </w:r>
      <w:r>
        <w:t>), elderberry (</w:t>
      </w:r>
      <w:r w:rsidRPr="00B540CA">
        <w:rPr>
          <w:i/>
        </w:rPr>
        <w:t>Sambucus pubescens</w:t>
      </w:r>
      <w:r>
        <w:t>) and</w:t>
      </w:r>
      <w:r w:rsidR="0086260E">
        <w:t>,</w:t>
      </w:r>
      <w:r>
        <w:t xml:space="preserve"> on wet sites</w:t>
      </w:r>
      <w:r w:rsidR="0086260E">
        <w:t>,</w:t>
      </w:r>
      <w:r>
        <w:t xml:space="preserve"> speckled alder (</w:t>
      </w:r>
      <w:r w:rsidRPr="00B540CA">
        <w:rPr>
          <w:i/>
        </w:rPr>
        <w:t>Alnus incana</w:t>
      </w:r>
      <w:r>
        <w:t xml:space="preserve"> ssp. </w:t>
      </w:r>
      <w:r w:rsidRPr="00B540CA">
        <w:rPr>
          <w:i/>
        </w:rPr>
        <w:t>Rubra</w:t>
      </w:r>
      <w:r>
        <w:t xml:space="preserve">). </w:t>
      </w:r>
      <w:r w:rsidR="00572500">
        <w:t>E</w:t>
      </w:r>
      <w:r>
        <w:t xml:space="preserve">xposed </w:t>
      </w:r>
      <w:r w:rsidR="00572500">
        <w:t xml:space="preserve">and extremely well-drained </w:t>
      </w:r>
      <w:r>
        <w:t>soils often become dominated by sweet fern (</w:t>
      </w:r>
      <w:r w:rsidRPr="00B540CA">
        <w:rPr>
          <w:i/>
        </w:rPr>
        <w:t>Comptonia peregrina</w:t>
      </w:r>
      <w:r>
        <w:t xml:space="preserve"> -- an atmospheric </w:t>
      </w:r>
      <w:r w:rsidR="00D66240">
        <w:t>n</w:t>
      </w:r>
      <w:r>
        <w:t>itrogen-fixer)</w:t>
      </w:r>
      <w:r w:rsidR="00D76FDA">
        <w:t xml:space="preserve"> and </w:t>
      </w:r>
      <w:r>
        <w:t>several raspberry and blackberry species (</w:t>
      </w:r>
      <w:r w:rsidRPr="00B540CA">
        <w:rPr>
          <w:i/>
        </w:rPr>
        <w:t>Rubus alleghaniensis</w:t>
      </w:r>
      <w:r>
        <w:t xml:space="preserve">, </w:t>
      </w:r>
      <w:r w:rsidRPr="00B540CA">
        <w:rPr>
          <w:i/>
        </w:rPr>
        <w:t>ideaus</w:t>
      </w:r>
      <w:r>
        <w:t xml:space="preserve">, </w:t>
      </w:r>
      <w:r w:rsidRPr="00B540CA">
        <w:rPr>
          <w:i/>
        </w:rPr>
        <w:t>fragellans</w:t>
      </w:r>
      <w:r>
        <w:t xml:space="preserve">, </w:t>
      </w:r>
      <w:r w:rsidRPr="00B540CA">
        <w:rPr>
          <w:i/>
        </w:rPr>
        <w:t>hispidus</w:t>
      </w:r>
      <w:r>
        <w:t>)</w:t>
      </w:r>
      <w:r w:rsidR="00D76FDA">
        <w:t>. T</w:t>
      </w:r>
      <w:r>
        <w:t>wo common ferns with reputed allelopathic properties are bracken (</w:t>
      </w:r>
      <w:r w:rsidRPr="00B540CA">
        <w:rPr>
          <w:i/>
        </w:rPr>
        <w:t>Pteridium aquilinum</w:t>
      </w:r>
      <w:r>
        <w:t>) and hay-scented fern (</w:t>
      </w:r>
      <w:r w:rsidRPr="00B540CA">
        <w:rPr>
          <w:i/>
        </w:rPr>
        <w:t>Dennstaedtia punctilobula</w:t>
      </w:r>
      <w:r>
        <w:t xml:space="preserve">). </w:t>
      </w:r>
    </w:p>
    <w:p w:rsidR="00185681" w:rsidP="00185681" w:rsidRDefault="00185681" w14:paraId="2B16FD12" w14:textId="77777777"/>
    <w:p w:rsidR="00185681" w:rsidP="00185681" w:rsidRDefault="00185681" w14:paraId="2BF76B6A" w14:textId="16AFB987">
      <w:r>
        <w:t xml:space="preserve">Red spruce can persist in a shady understory for 100yrs (called umbrella spruce) and then quickly fill a gap when an opportunity arises. It can then grow into the canopy over a short period. White and black spruce do not do this. While black spruce grows slowly in the understory and can outlive fir, if it is suppressed </w:t>
      </w:r>
      <w:r w:rsidR="00D76FDA">
        <w:t xml:space="preserve">for </w:t>
      </w:r>
      <w:r>
        <w:t>too long</w:t>
      </w:r>
      <w:r w:rsidR="00A4065B">
        <w:t>,</w:t>
      </w:r>
      <w:r>
        <w:t xml:space="preserve"> it remains dwarfed even with canopy release. Balsam fir is an early competitor and grows faster than young red spruce, but dies at ca.90yrs or earlier, and the residual red or black spruce will persist to dominate the stand.</w:t>
      </w:r>
    </w:p>
    <w:p w:rsidR="00185681" w:rsidP="00185681" w:rsidRDefault="00185681" w14:paraId="4DE08D1C" w14:textId="77777777"/>
    <w:p w:rsidR="00185681" w:rsidP="00185681" w:rsidRDefault="00185681" w14:paraId="3A924F94" w14:textId="77777777">
      <w:r>
        <w:t xml:space="preserve">BpS 1465, Acadian Near-Boreal Spruce Flat, also included in this model, is a closely related system found in the northern portion of the range of BpS 1373 on moderately to poorly drained mineral soils beneath a thin to moderate (5-20cm) organic layer. These mostly closed-canopy forests have </w:t>
      </w:r>
      <w:r w:rsidRPr="00B540CA" w:rsidR="00572500">
        <w:rPr>
          <w:i/>
        </w:rPr>
        <w:t>Picea mariana</w:t>
      </w:r>
      <w:r w:rsidR="00572500">
        <w:t xml:space="preserve">, </w:t>
      </w:r>
      <w:r w:rsidRPr="00B540CA">
        <w:rPr>
          <w:i/>
        </w:rPr>
        <w:t>Picea rubens</w:t>
      </w:r>
      <w:r>
        <w:t xml:space="preserve">, and </w:t>
      </w:r>
      <w:r w:rsidRPr="00B540CA">
        <w:rPr>
          <w:i/>
        </w:rPr>
        <w:t>Abies balsamea</w:t>
      </w:r>
      <w:r>
        <w:t xml:space="preserve"> as the dominant trees; other conifers </w:t>
      </w:r>
      <w:r w:rsidR="00572500">
        <w:t xml:space="preserve">such as </w:t>
      </w:r>
      <w:r w:rsidRPr="00B540CA" w:rsidR="00572500">
        <w:rPr>
          <w:i/>
        </w:rPr>
        <w:t>Thuja occidentalis</w:t>
      </w:r>
      <w:r w:rsidR="00572500">
        <w:t xml:space="preserve"> and </w:t>
      </w:r>
      <w:r w:rsidRPr="00B540CA" w:rsidR="00572500">
        <w:rPr>
          <w:i/>
        </w:rPr>
        <w:t>Larix laricina</w:t>
      </w:r>
      <w:r w:rsidR="00572500">
        <w:t xml:space="preserve"> </w:t>
      </w:r>
      <w:r>
        <w:t>are often present. Bryophytes are abundant in the ground layer; other layers are typically rather sparse.</w:t>
      </w:r>
    </w:p>
    <w:p w:rsidR="00185681" w:rsidP="00185681" w:rsidRDefault="00185681" w14:paraId="1A03A38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rubens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balsamea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alleghaniensis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Paper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bl>
    <w:p>
      <w:r>
        <w:rPr>
          <w:sz w:val="16"/>
        </w:rPr>
        <w:t>Species names are from the NRCS PLANTS database. Check species codes at http://plants.usda.gov.</w:t>
      </w:r>
    </w:p>
    <w:p w:rsidR="00185681" w:rsidP="00185681" w:rsidRDefault="00185681" w14:paraId="365BA2CD" w14:textId="77777777">
      <w:pPr>
        <w:pStyle w:val="InfoPara"/>
      </w:pPr>
      <w:r>
        <w:t>Disturbance Description</w:t>
      </w:r>
    </w:p>
    <w:p w:rsidR="00185681" w:rsidP="00185681" w:rsidRDefault="00185681" w14:paraId="7481535C" w14:textId="2F0FD988">
      <w:r>
        <w:t>The primary disturbance types impacting this system are insect damage, wind throw, ice damage</w:t>
      </w:r>
      <w:r w:rsidR="00A4065B">
        <w:t xml:space="preserve">, </w:t>
      </w:r>
      <w:r>
        <w:t>and fire. Insects, wind</w:t>
      </w:r>
      <w:r w:rsidR="00A4065B">
        <w:t>,</w:t>
      </w:r>
      <w:r>
        <w:t xml:space="preserve"> and fire often act in concert, with budworm outbreaks increasing susceptibility to wind storms and either or both of these disturbances increasing dead fuel and predisposing the forest to catastrophic fire. Susceptibility to fire is estimated to be highest 5</w:t>
      </w:r>
      <w:r w:rsidR="00A4065B">
        <w:t>-</w:t>
      </w:r>
      <w:r>
        <w:t xml:space="preserve">8yrs after tree mortality; then flammability gradually decreases as fuel decomposes and new </w:t>
      </w:r>
      <w:r>
        <w:lastRenderedPageBreak/>
        <w:t xml:space="preserve">understory develops. </w:t>
      </w:r>
      <w:r w:rsidR="00A90C8F">
        <w:t>Often these forests with lots of fir are moist enough that fallen wood gets punky really fast within that tight sappy bark and within a decade is full of mold and other rot.</w:t>
      </w:r>
    </w:p>
    <w:p w:rsidR="00185681" w:rsidP="00185681" w:rsidRDefault="00185681" w14:paraId="2067D5CD" w14:textId="77777777"/>
    <w:p w:rsidR="00185681" w:rsidP="00185681" w:rsidRDefault="00185681" w14:paraId="4A81EA2C" w14:textId="4EE41294">
      <w:r>
        <w:t>Overall</w:t>
      </w:r>
      <w:r w:rsidR="00A4065B">
        <w:t xml:space="preserve"> mean fire return interval </w:t>
      </w:r>
      <w:r>
        <w:t xml:space="preserve">for this system is estimated to be around 1200yrs (Lorimer and White 2003). A moist, cool climate precludes frequent fire. Surface fires are extremely uncommon. Fire may occur in the spring or later in the growing season under drought conditions, with the former favoring a pathway to early successional aspen-birch and delaying spruce-fir regeneration. This pathway is modeled as Alternate Succession via classes C and D. Sustained crown fire runs covering several hundred acres can occur, with severe damage at the ground surface, depending on time of year. Drought spring conditions produce the most severe effects, whereas late summer or fall burns may temper effects due to presence of live fuel moisture. Large fires (10-100ac) and some wind events could extend class D to 130yrs before the paper birch finally senesces and the dense fir understory emerges. It is then a further 50-150yrs before the fir either senesces or is knocked back by budworm. </w:t>
      </w:r>
    </w:p>
    <w:p w:rsidR="00185681" w:rsidP="00185681" w:rsidRDefault="00185681" w14:paraId="75016582" w14:textId="77777777"/>
    <w:p w:rsidR="00185681" w:rsidP="00185681" w:rsidRDefault="00185681" w14:paraId="51A03006" w14:textId="127F846A">
      <w:r>
        <w:t>Wind events, insect attack</w:t>
      </w:r>
      <w:r w:rsidR="00A4065B">
        <w:t>,</w:t>
      </w:r>
      <w:r>
        <w:t xml:space="preserve"> and ice storms -- on a small patch to stand scale -- are more important than fire, and they may predispose the forest to fire especially when coupled with drought. Stand</w:t>
      </w:r>
      <w:r w:rsidR="00A4065B">
        <w:t>-</w:t>
      </w:r>
      <w:r>
        <w:t xml:space="preserve">replacing wind events (severe hurricane damage or microbursts) are expected to occur with a mean return interval of about </w:t>
      </w:r>
      <w:r w:rsidR="00B739C0">
        <w:t>1,000yrs</w:t>
      </w:r>
      <w:r>
        <w:t xml:space="preserve"> (Lorimer and White</w:t>
      </w:r>
      <w:r w:rsidR="00D76FDA">
        <w:t xml:space="preserve"> </w:t>
      </w:r>
      <w:r>
        <w:t>2003). Windthrow is likely more common in sp</w:t>
      </w:r>
      <w:r w:rsidR="00050473">
        <w:t>r</w:t>
      </w:r>
      <w:r>
        <w:t>uce flats (ca.285yrs</w:t>
      </w:r>
      <w:r w:rsidR="006C556F">
        <w:t>,</w:t>
      </w:r>
      <w:r>
        <w:t xml:space="preserve"> Lorimer and White 2003), and as a result these types are more frequently even-aged and less prone to become old. Severe hurricane damage is less common in this system’s range than in southern and central New England. Boose et al. (2001) estimate the return interval for hurricanes capable of causing extensive blowdowns to be 380yrs for coastal and higher for the rest of this system’s range.</w:t>
      </w:r>
    </w:p>
    <w:p w:rsidR="00185681" w:rsidP="00185681" w:rsidRDefault="00185681" w14:paraId="095F4381" w14:textId="77777777"/>
    <w:p w:rsidR="00185681" w:rsidP="00185681" w:rsidRDefault="00185681" w14:paraId="26AD5FDE" w14:textId="77777777">
      <w:r>
        <w:t xml:space="preserve">Less damaging </w:t>
      </w:r>
      <w:r w:rsidR="00050473">
        <w:t xml:space="preserve">and smaller scale </w:t>
      </w:r>
      <w:r>
        <w:t>wind and ice storms are more common. Wind disturbance often results in an abundance of mountain ash (</w:t>
      </w:r>
      <w:r w:rsidRPr="00B540CA">
        <w:rPr>
          <w:i/>
        </w:rPr>
        <w:t>Sorbus decora</w:t>
      </w:r>
      <w:r>
        <w:t xml:space="preserve"> and </w:t>
      </w:r>
      <w:r w:rsidRPr="00B540CA">
        <w:rPr>
          <w:i/>
        </w:rPr>
        <w:t>S. canadensis</w:t>
      </w:r>
      <w:r>
        <w:t>) as well as elderberry (</w:t>
      </w:r>
      <w:r w:rsidRPr="00B540CA">
        <w:rPr>
          <w:i/>
        </w:rPr>
        <w:t>Sambucus pubescens</w:t>
      </w:r>
      <w:r>
        <w:t xml:space="preserve"> and </w:t>
      </w:r>
      <w:r w:rsidRPr="00B540CA">
        <w:rPr>
          <w:i/>
        </w:rPr>
        <w:t>S. canadensis</w:t>
      </w:r>
      <w:r>
        <w:t xml:space="preserve">). </w:t>
      </w:r>
    </w:p>
    <w:p w:rsidR="00185681" w:rsidP="00185681" w:rsidRDefault="00185681" w14:paraId="64437D5F" w14:textId="77777777"/>
    <w:p w:rsidR="00185681" w:rsidP="00185681" w:rsidRDefault="00050473" w14:paraId="0C2D886C" w14:textId="79CB3BC0">
      <w:r>
        <w:t>Given the right conditions</w:t>
      </w:r>
      <w:r w:rsidR="006C556F">
        <w:t xml:space="preserve">, </w:t>
      </w:r>
      <w:r>
        <w:t>s</w:t>
      </w:r>
      <w:r w:rsidR="00185681">
        <w:t xml:space="preserve">pruce budworm sometimes destroys whole stands of spruce-fir forest. The preferred host plant of spruce budworm is balsam fir, but this native insect also attacks old spruce. One or two cycles of budworm over a 50-150yr period slowly decreases the dominance or co-dominance of fir and increases in waves the strong dominance of red and potentially some black spruce. Spruce beetle attacks trees &gt;18in DBH. Old or stressed spruce is susceptible to witch's broom, Armillaria, and in severe outbreaks the stand can collapse. In the relatively stable late-closed class, moderate disturbances from wind, spruce budworm, spruce bark beetle, Armillaria, and ice storm </w:t>
      </w:r>
      <w:r w:rsidR="006C556F">
        <w:t xml:space="preserve">have an </w:t>
      </w:r>
      <w:r w:rsidR="00185681">
        <w:t>impact on this community but not to stand-replacing severity.</w:t>
      </w:r>
    </w:p>
    <w:p w:rsidR="00185681" w:rsidP="00185681" w:rsidRDefault="00185681" w14:paraId="49D741B8" w14:textId="77777777"/>
    <w:p w:rsidR="00185681" w:rsidP="00185681" w:rsidRDefault="00185681" w14:paraId="6201094E" w14:textId="441644F1">
      <w:r>
        <w:t>On deep and coarse glacial outwash where fire return intervals can be quicker and more intense</w:t>
      </w:r>
      <w:r w:rsidR="006C556F">
        <w:t>,</w:t>
      </w:r>
      <w:r>
        <w:t xml:space="preserve"> it may take much longer to get back to the </w:t>
      </w:r>
      <w:r w:rsidR="006C556F">
        <w:t>s</w:t>
      </w:r>
      <w:r>
        <w:t>pruce forest type. The more intense fires will often strip organic soils and spruce</w:t>
      </w:r>
      <w:r w:rsidR="006C556F">
        <w:t>,</w:t>
      </w:r>
      <w:r>
        <w:t xml:space="preserve"> resulting in red and white pine domination for periods of 100</w:t>
      </w:r>
      <w:r w:rsidR="006C556F">
        <w:t>-</w:t>
      </w:r>
      <w:r>
        <w:t>200yrs.</w:t>
      </w:r>
    </w:p>
    <w:p w:rsidR="00A90C8F" w:rsidP="00185681" w:rsidRDefault="00A90C8F" w14:paraId="5CCEF0E4" w14:textId="77777777"/>
    <w:p w:rsidR="00A90C8F" w:rsidP="00185681" w:rsidRDefault="00A90C8F" w14:paraId="09FC48D4" w14:textId="65F1487C">
      <w:r>
        <w:lastRenderedPageBreak/>
        <w:t>Areas along the St. John with deep coarse outwash deposits burned hot but returned slowly as spruce heath barrens with widely spaced stunted black spruce among huckleberry, rhodora, and sourtop blueberry (</w:t>
      </w:r>
      <w:r w:rsidRPr="00B540CA">
        <w:rPr>
          <w:i/>
        </w:rPr>
        <w:t xml:space="preserve">V. </w:t>
      </w:r>
      <w:r w:rsidRPr="00B540CA" w:rsidR="006C556F">
        <w:rPr>
          <w:i/>
        </w:rPr>
        <w:t>myrtl.</w:t>
      </w:r>
      <w:r>
        <w:t>)</w:t>
      </w:r>
      <w:r w:rsidR="006C556F">
        <w:t>.</w:t>
      </w:r>
    </w:p>
    <w:p w:rsidR="00185681" w:rsidP="00185681" w:rsidRDefault="00185681" w14:paraId="2E829301"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1118</w:t>
            </w:r>
          </w:p>
        </w:tc>
        <w:tc>
          <w:p>
            <w:pPr>
              <w:jc w:val="center"/>
            </w:pPr>
            <w:r>
              <w:t>100</w:t>
            </w:r>
          </w:p>
        </w:tc>
        <w:tc>
          <w:p>
            <w:pPr>
              <w:jc w:val="center"/>
            </w:pPr>
            <w:r>
              <w:t>50</w:t>
            </w:r>
          </w:p>
        </w:tc>
        <w:tc>
          <w:p>
            <w:pPr>
              <w:jc w:val="center"/>
            </w:pPr>
            <w:r>
              <w:t>200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1118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85681" w:rsidP="00185681" w:rsidRDefault="00185681" w14:paraId="304173A5" w14:textId="77777777">
      <w:pPr>
        <w:pStyle w:val="InfoPara"/>
      </w:pPr>
      <w:r>
        <w:t>Scale Description</w:t>
      </w:r>
    </w:p>
    <w:p w:rsidR="00185681" w:rsidP="00185681" w:rsidRDefault="00185681" w14:paraId="59FE5815" w14:textId="05D1E545">
      <w:r>
        <w:t xml:space="preserve">The type occupies patches from a few acres to </w:t>
      </w:r>
      <w:r w:rsidR="006C556F">
        <w:t xml:space="preserve">10s </w:t>
      </w:r>
      <w:r>
        <w:t xml:space="preserve">of </w:t>
      </w:r>
      <w:r w:rsidR="006C556F">
        <w:t xml:space="preserve">1,000s </w:t>
      </w:r>
      <w:r>
        <w:t>of acres, depending on growing site quality, soils, elevation, and moisture.</w:t>
      </w:r>
    </w:p>
    <w:p w:rsidR="00185681" w:rsidP="00185681" w:rsidRDefault="00185681" w14:paraId="7DE49AB1" w14:textId="77777777">
      <w:pPr>
        <w:pStyle w:val="InfoPara"/>
      </w:pPr>
      <w:r>
        <w:t>Adjacency or Identification Concerns</w:t>
      </w:r>
    </w:p>
    <w:p w:rsidR="00185681" w:rsidP="00185681" w:rsidRDefault="00185681" w14:paraId="460F7787" w14:textId="007AB79B">
      <w:r>
        <w:t>In northern New England and northern N</w:t>
      </w:r>
      <w:r w:rsidR="006C556F">
        <w:t>ew York</w:t>
      </w:r>
      <w:r>
        <w:t xml:space="preserve">, this system may be difficult to distinguish from BpS 1374, Acadian-Appalachian Montane Spruce-Fir Forest. In concept, this system may be identified by the absence or lower abundance of montane species such as </w:t>
      </w:r>
      <w:r w:rsidRPr="00B540CA">
        <w:rPr>
          <w:i/>
        </w:rPr>
        <w:t>Sorbus americana</w:t>
      </w:r>
      <w:r>
        <w:t xml:space="preserve"> or </w:t>
      </w:r>
      <w:r w:rsidRPr="00B540CA">
        <w:rPr>
          <w:i/>
        </w:rPr>
        <w:t>Sorbus decora</w:t>
      </w:r>
      <w:r>
        <w:t xml:space="preserve">, </w:t>
      </w:r>
      <w:r w:rsidRPr="00B540CA">
        <w:rPr>
          <w:i/>
        </w:rPr>
        <w:t>Dryopteris campyloptera</w:t>
      </w:r>
      <w:r>
        <w:t xml:space="preserve">, </w:t>
      </w:r>
      <w:r w:rsidRPr="00B540CA">
        <w:rPr>
          <w:i/>
        </w:rPr>
        <w:t>Oxalis montana</w:t>
      </w:r>
      <w:r>
        <w:t>, etc., and by occurring at lower positions in the toposequence. This system may be found below (or at similar elevations to) northern hardwood forests, while 1374 is typically found above northern hardwood forests</w:t>
      </w:r>
      <w:r w:rsidR="006C556F">
        <w:t>.</w:t>
      </w:r>
      <w:r>
        <w:t xml:space="preserve"> In M</w:t>
      </w:r>
      <w:r w:rsidR="006C556F">
        <w:t>aine</w:t>
      </w:r>
      <w:r>
        <w:t xml:space="preserve">, lower elevation spruce forests have been distinguished from montane types by the abundance of broom mosses (e.g., </w:t>
      </w:r>
      <w:r w:rsidRPr="00B540CA">
        <w:rPr>
          <w:i/>
        </w:rPr>
        <w:t>Dicranum</w:t>
      </w:r>
      <w:r>
        <w:t xml:space="preserve"> spp.) in the former and feather mosses (e.g., </w:t>
      </w:r>
      <w:r w:rsidRPr="00B540CA">
        <w:rPr>
          <w:i/>
        </w:rPr>
        <w:t>Pleurozium</w:t>
      </w:r>
      <w:r>
        <w:t xml:space="preserve"> spp.) in the latter.</w:t>
      </w:r>
    </w:p>
    <w:p w:rsidR="00185681" w:rsidP="00185681" w:rsidRDefault="00185681" w14:paraId="5A69605D" w14:textId="77777777"/>
    <w:p w:rsidR="00185681" w:rsidP="00185681" w:rsidRDefault="00185681" w14:paraId="17A2C653" w14:textId="77777777">
      <w:r>
        <w:t xml:space="preserve">BpS 1465, Acadian Near-Boreal Spruce Flat, has been lumped into this model. According to NatureServe (2007), this system might be considered as a component of 1373, Acadian Low-Elevation Spruce-Fir-Hardwood Forest, but differs from that type </w:t>
      </w:r>
      <w:r w:rsidRPr="00B540CA">
        <w:rPr>
          <w:i/>
        </w:rPr>
        <w:t>sensu stricto</w:t>
      </w:r>
      <w:r>
        <w:t xml:space="preserve"> in its hydrology (wetland vs. upland) and in that its range is somewhat more boreal.</w:t>
      </w:r>
    </w:p>
    <w:p w:rsidR="00185681" w:rsidP="00185681" w:rsidRDefault="00185681" w14:paraId="5A9F1F44" w14:textId="77777777">
      <w:pPr>
        <w:pStyle w:val="InfoPara"/>
      </w:pPr>
      <w:r>
        <w:t>Issues or Problems</w:t>
      </w:r>
    </w:p>
    <w:p w:rsidR="00185681" w:rsidP="00185681" w:rsidRDefault="00185681" w14:paraId="257F47A0" w14:textId="7EE25D8B">
      <w:r>
        <w:t>The historic distribution of this type, if defined by red spruce dominance, is not well</w:t>
      </w:r>
      <w:r w:rsidR="006C556F">
        <w:t xml:space="preserve"> </w:t>
      </w:r>
      <w:r>
        <w:t>known. Perhaps there was less abundance of balsam fir and red maple in reference conditions. These two species appear to respond especially well to anthropogenic disturbance.</w:t>
      </w:r>
    </w:p>
    <w:p w:rsidR="00185681" w:rsidP="00185681" w:rsidRDefault="00185681" w14:paraId="1EEB8963" w14:textId="77777777">
      <w:pPr>
        <w:pStyle w:val="InfoPara"/>
      </w:pPr>
      <w:r>
        <w:t>Native Uncharacteristic Conditions</w:t>
      </w:r>
    </w:p>
    <w:p w:rsidR="00185681" w:rsidP="00185681" w:rsidRDefault="00185681" w14:paraId="4D0260A6" w14:textId="19123B9C">
      <w:r>
        <w:t>Spruce budworm outbreaks today are thought to be on a much shorter cycle (40-60yrs) than would have occurred under pre</w:t>
      </w:r>
      <w:r w:rsidR="006C556F">
        <w:t>-</w:t>
      </w:r>
      <w:r>
        <w:t>settlement conditions. Before the late 1800s, outbreaks appear to have been of smaller size and intensity and with a greater interval between outbreaks. Twentieth century harvesting created many large openings, which along with later century stand treatments favored extensive coniferous and in this case fir-dominated stands (Fraver 2007). This created abnormally large and mono-typic stands of nearly even-aged fir dominating large parts of the landscape creating a pallet for run-away budworm epidemics whose impacts were much more intensive and wide</w:t>
      </w:r>
      <w:r w:rsidR="006C556F">
        <w:t>-</w:t>
      </w:r>
      <w:r>
        <w:t>ranging th</w:t>
      </w:r>
      <w:r w:rsidR="006C556F">
        <w:t>a</w:t>
      </w:r>
      <w:r>
        <w:t>n we assume would occur under prior condition.</w:t>
      </w:r>
    </w:p>
    <w:p w:rsidR="00185681" w:rsidP="00185681" w:rsidRDefault="00185681" w14:paraId="6F42974B" w14:textId="77777777">
      <w:pPr>
        <w:pStyle w:val="InfoPara"/>
      </w:pPr>
      <w:r>
        <w:lastRenderedPageBreak/>
        <w:t>Comments</w:t>
      </w:r>
    </w:p>
    <w:p w:rsidR="007D2DFA" w:rsidP="007D2DFA" w:rsidRDefault="007D2DFA" w14:paraId="68B31407" w14:textId="77777777">
      <w:pPr>
        <w:rPr>
          <w:b/>
        </w:rPr>
      </w:pPr>
    </w:p>
    <w:p w:rsidR="007D2DFA" w:rsidP="007D2DFA" w:rsidRDefault="007D2DFA" w14:paraId="39142D15" w14:textId="77777777">
      <w:pPr>
        <w:rPr>
          <w:b/>
        </w:rPr>
      </w:pPr>
    </w:p>
    <w:p w:rsidR="00185681" w:rsidP="00185681" w:rsidRDefault="00185681" w14:paraId="56123E9E" w14:textId="77777777">
      <w:pPr>
        <w:pStyle w:val="ReportSection"/>
      </w:pPr>
      <w:r>
        <w:t>Succession Classes</w:t>
      </w:r>
    </w:p>
    <w:p w:rsidR="00185681" w:rsidP="00185681" w:rsidRDefault="00185681" w14:paraId="14F911E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85681" w:rsidP="00185681" w:rsidRDefault="00185681" w14:paraId="322FE6D1"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85681" w:rsidP="00185681" w:rsidRDefault="00185681" w14:paraId="0D0FD188" w14:textId="77777777"/>
    <w:p w:rsidR="00185681" w:rsidP="00185681" w:rsidRDefault="00185681" w14:paraId="32E5F66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040"/>
        <w:gridCol w:w="1860"/>
        <w:gridCol w:w="1956"/>
      </w:tblGrid>
      <w:tr w:rsidRPr="00185681" w:rsidR="00185681" w:rsidTr="00185681" w14:paraId="4A2BAE8C" w14:textId="77777777">
        <w:tc>
          <w:tcPr>
            <w:tcW w:w="1128" w:type="dxa"/>
            <w:tcBorders>
              <w:top w:val="single" w:color="auto" w:sz="2" w:space="0"/>
              <w:bottom w:val="single" w:color="000000" w:sz="12" w:space="0"/>
            </w:tcBorders>
            <w:shd w:val="clear" w:color="auto" w:fill="auto"/>
          </w:tcPr>
          <w:p w:rsidRPr="00185681" w:rsidR="00185681" w:rsidP="00572500" w:rsidRDefault="00185681" w14:paraId="3B2B4090" w14:textId="77777777">
            <w:pPr>
              <w:rPr>
                <w:b/>
                <w:bCs/>
              </w:rPr>
            </w:pPr>
            <w:r w:rsidRPr="00185681">
              <w:rPr>
                <w:b/>
                <w:bCs/>
              </w:rPr>
              <w:t>Symbol</w:t>
            </w:r>
          </w:p>
        </w:tc>
        <w:tc>
          <w:tcPr>
            <w:tcW w:w="2040" w:type="dxa"/>
            <w:tcBorders>
              <w:top w:val="single" w:color="auto" w:sz="2" w:space="0"/>
              <w:bottom w:val="single" w:color="000000" w:sz="12" w:space="0"/>
            </w:tcBorders>
            <w:shd w:val="clear" w:color="auto" w:fill="auto"/>
          </w:tcPr>
          <w:p w:rsidRPr="00185681" w:rsidR="00185681" w:rsidP="00572500" w:rsidRDefault="00185681" w14:paraId="0558980D" w14:textId="77777777">
            <w:pPr>
              <w:rPr>
                <w:b/>
                <w:bCs/>
              </w:rPr>
            </w:pPr>
            <w:r w:rsidRPr="00185681">
              <w:rPr>
                <w:b/>
                <w:bCs/>
              </w:rPr>
              <w:t>Scientific Name</w:t>
            </w:r>
          </w:p>
        </w:tc>
        <w:tc>
          <w:tcPr>
            <w:tcW w:w="1860" w:type="dxa"/>
            <w:tcBorders>
              <w:top w:val="single" w:color="auto" w:sz="2" w:space="0"/>
              <w:bottom w:val="single" w:color="000000" w:sz="12" w:space="0"/>
            </w:tcBorders>
            <w:shd w:val="clear" w:color="auto" w:fill="auto"/>
          </w:tcPr>
          <w:p w:rsidRPr="00185681" w:rsidR="00185681" w:rsidP="00572500" w:rsidRDefault="00185681" w14:paraId="32CDE5FE" w14:textId="77777777">
            <w:pPr>
              <w:rPr>
                <w:b/>
                <w:bCs/>
              </w:rPr>
            </w:pPr>
            <w:r w:rsidRPr="00185681">
              <w:rPr>
                <w:b/>
                <w:bCs/>
              </w:rPr>
              <w:t>Common Name</w:t>
            </w:r>
          </w:p>
        </w:tc>
        <w:tc>
          <w:tcPr>
            <w:tcW w:w="1956" w:type="dxa"/>
            <w:tcBorders>
              <w:top w:val="single" w:color="auto" w:sz="2" w:space="0"/>
              <w:bottom w:val="single" w:color="000000" w:sz="12" w:space="0"/>
            </w:tcBorders>
            <w:shd w:val="clear" w:color="auto" w:fill="auto"/>
          </w:tcPr>
          <w:p w:rsidRPr="00185681" w:rsidR="00185681" w:rsidP="00572500" w:rsidRDefault="00185681" w14:paraId="1FFD0EC0" w14:textId="77777777">
            <w:pPr>
              <w:rPr>
                <w:b/>
                <w:bCs/>
              </w:rPr>
            </w:pPr>
            <w:r w:rsidRPr="00185681">
              <w:rPr>
                <w:b/>
                <w:bCs/>
              </w:rPr>
              <w:t>Canopy Position</w:t>
            </w:r>
          </w:p>
        </w:tc>
      </w:tr>
      <w:tr w:rsidRPr="00185681" w:rsidR="00185681" w:rsidTr="00185681" w14:paraId="4F4364AB" w14:textId="77777777">
        <w:tc>
          <w:tcPr>
            <w:tcW w:w="1128" w:type="dxa"/>
            <w:tcBorders>
              <w:top w:val="single" w:color="000000" w:sz="12" w:space="0"/>
            </w:tcBorders>
            <w:shd w:val="clear" w:color="auto" w:fill="auto"/>
          </w:tcPr>
          <w:p w:rsidRPr="00185681" w:rsidR="00185681" w:rsidP="00572500" w:rsidRDefault="00185681" w14:paraId="08D3FFB0" w14:textId="77777777">
            <w:pPr>
              <w:rPr>
                <w:bCs/>
              </w:rPr>
            </w:pPr>
            <w:r w:rsidRPr="00185681">
              <w:rPr>
                <w:bCs/>
              </w:rPr>
              <w:t>POPUL</w:t>
            </w:r>
          </w:p>
        </w:tc>
        <w:tc>
          <w:tcPr>
            <w:tcW w:w="2040" w:type="dxa"/>
            <w:tcBorders>
              <w:top w:val="single" w:color="000000" w:sz="12" w:space="0"/>
            </w:tcBorders>
            <w:shd w:val="clear" w:color="auto" w:fill="auto"/>
          </w:tcPr>
          <w:p w:rsidRPr="00185681" w:rsidR="00185681" w:rsidP="00572500" w:rsidRDefault="00185681" w14:paraId="4804B9B6" w14:textId="77777777">
            <w:r w:rsidRPr="00185681">
              <w:t>Populus</w:t>
            </w:r>
          </w:p>
        </w:tc>
        <w:tc>
          <w:tcPr>
            <w:tcW w:w="1860" w:type="dxa"/>
            <w:tcBorders>
              <w:top w:val="single" w:color="000000" w:sz="12" w:space="0"/>
            </w:tcBorders>
            <w:shd w:val="clear" w:color="auto" w:fill="auto"/>
          </w:tcPr>
          <w:p w:rsidRPr="00185681" w:rsidR="00185681" w:rsidP="00572500" w:rsidRDefault="00185681" w14:paraId="78554C7C" w14:textId="77777777">
            <w:r w:rsidRPr="00185681">
              <w:t>Cottonwood</w:t>
            </w:r>
          </w:p>
        </w:tc>
        <w:tc>
          <w:tcPr>
            <w:tcW w:w="1956" w:type="dxa"/>
            <w:tcBorders>
              <w:top w:val="single" w:color="000000" w:sz="12" w:space="0"/>
            </w:tcBorders>
            <w:shd w:val="clear" w:color="auto" w:fill="auto"/>
          </w:tcPr>
          <w:p w:rsidRPr="00185681" w:rsidR="00185681" w:rsidP="00572500" w:rsidRDefault="00185681" w14:paraId="7B643B49" w14:textId="77777777">
            <w:r w:rsidRPr="00185681">
              <w:t>Upper</w:t>
            </w:r>
          </w:p>
        </w:tc>
      </w:tr>
      <w:tr w:rsidRPr="00185681" w:rsidR="00185681" w:rsidTr="00185681" w14:paraId="72C38677" w14:textId="77777777">
        <w:tc>
          <w:tcPr>
            <w:tcW w:w="1128" w:type="dxa"/>
            <w:shd w:val="clear" w:color="auto" w:fill="auto"/>
          </w:tcPr>
          <w:p w:rsidRPr="00185681" w:rsidR="00185681" w:rsidP="00572500" w:rsidRDefault="00185681" w14:paraId="6779C56B" w14:textId="77777777">
            <w:pPr>
              <w:rPr>
                <w:bCs/>
              </w:rPr>
            </w:pPr>
            <w:r w:rsidRPr="00185681">
              <w:rPr>
                <w:bCs/>
              </w:rPr>
              <w:t>BEPA</w:t>
            </w:r>
          </w:p>
        </w:tc>
        <w:tc>
          <w:tcPr>
            <w:tcW w:w="2040" w:type="dxa"/>
            <w:shd w:val="clear" w:color="auto" w:fill="auto"/>
          </w:tcPr>
          <w:p w:rsidRPr="00185681" w:rsidR="00185681" w:rsidP="00572500" w:rsidRDefault="00185681" w14:paraId="459776C8" w14:textId="77777777">
            <w:r w:rsidRPr="00185681">
              <w:t>Betula papyrifera</w:t>
            </w:r>
          </w:p>
        </w:tc>
        <w:tc>
          <w:tcPr>
            <w:tcW w:w="1860" w:type="dxa"/>
            <w:shd w:val="clear" w:color="auto" w:fill="auto"/>
          </w:tcPr>
          <w:p w:rsidRPr="00185681" w:rsidR="00185681" w:rsidP="00572500" w:rsidRDefault="00185681" w14:paraId="5EB4B97C" w14:textId="77777777">
            <w:r w:rsidRPr="00185681">
              <w:t>Paper birch</w:t>
            </w:r>
          </w:p>
        </w:tc>
        <w:tc>
          <w:tcPr>
            <w:tcW w:w="1956" w:type="dxa"/>
            <w:shd w:val="clear" w:color="auto" w:fill="auto"/>
          </w:tcPr>
          <w:p w:rsidRPr="00185681" w:rsidR="00185681" w:rsidP="00572500" w:rsidRDefault="00185681" w14:paraId="563CBA4A" w14:textId="77777777">
            <w:r w:rsidRPr="00185681">
              <w:t>Upper</w:t>
            </w:r>
          </w:p>
        </w:tc>
      </w:tr>
      <w:tr w:rsidRPr="00185681" w:rsidR="00185681" w:rsidTr="00185681" w14:paraId="2718A757" w14:textId="77777777">
        <w:tc>
          <w:tcPr>
            <w:tcW w:w="1128" w:type="dxa"/>
            <w:shd w:val="clear" w:color="auto" w:fill="auto"/>
          </w:tcPr>
          <w:p w:rsidRPr="00185681" w:rsidR="00185681" w:rsidP="00572500" w:rsidRDefault="00185681" w14:paraId="520A7E69" w14:textId="77777777">
            <w:pPr>
              <w:rPr>
                <w:bCs/>
              </w:rPr>
            </w:pPr>
            <w:r w:rsidRPr="00185681">
              <w:rPr>
                <w:bCs/>
              </w:rPr>
              <w:t>ABBA</w:t>
            </w:r>
          </w:p>
        </w:tc>
        <w:tc>
          <w:tcPr>
            <w:tcW w:w="2040" w:type="dxa"/>
            <w:shd w:val="clear" w:color="auto" w:fill="auto"/>
          </w:tcPr>
          <w:p w:rsidRPr="00185681" w:rsidR="00185681" w:rsidP="00572500" w:rsidRDefault="00185681" w14:paraId="77A073A8" w14:textId="77777777">
            <w:r w:rsidRPr="00185681">
              <w:t>Abies balsamea</w:t>
            </w:r>
          </w:p>
        </w:tc>
        <w:tc>
          <w:tcPr>
            <w:tcW w:w="1860" w:type="dxa"/>
            <w:shd w:val="clear" w:color="auto" w:fill="auto"/>
          </w:tcPr>
          <w:p w:rsidRPr="00185681" w:rsidR="00185681" w:rsidP="00572500" w:rsidRDefault="00185681" w14:paraId="6181FB5A" w14:textId="77777777">
            <w:r w:rsidRPr="00185681">
              <w:t>Balsam fir</w:t>
            </w:r>
          </w:p>
        </w:tc>
        <w:tc>
          <w:tcPr>
            <w:tcW w:w="1956" w:type="dxa"/>
            <w:shd w:val="clear" w:color="auto" w:fill="auto"/>
          </w:tcPr>
          <w:p w:rsidRPr="00185681" w:rsidR="00185681" w:rsidP="00572500" w:rsidRDefault="00185681" w14:paraId="52948755" w14:textId="77777777">
            <w:r w:rsidRPr="00185681">
              <w:t>Low-Mid</w:t>
            </w:r>
          </w:p>
        </w:tc>
      </w:tr>
      <w:tr w:rsidRPr="00185681" w:rsidR="00185681" w:rsidTr="00185681" w14:paraId="7EF26654" w14:textId="77777777">
        <w:tc>
          <w:tcPr>
            <w:tcW w:w="1128" w:type="dxa"/>
            <w:shd w:val="clear" w:color="auto" w:fill="auto"/>
          </w:tcPr>
          <w:p w:rsidRPr="00185681" w:rsidR="00185681" w:rsidP="00572500" w:rsidRDefault="00185681" w14:paraId="77D877D0" w14:textId="77777777">
            <w:pPr>
              <w:rPr>
                <w:bCs/>
              </w:rPr>
            </w:pPr>
            <w:r w:rsidRPr="00185681">
              <w:rPr>
                <w:bCs/>
              </w:rPr>
              <w:t>PIRU</w:t>
            </w:r>
          </w:p>
        </w:tc>
        <w:tc>
          <w:tcPr>
            <w:tcW w:w="2040" w:type="dxa"/>
            <w:shd w:val="clear" w:color="auto" w:fill="auto"/>
          </w:tcPr>
          <w:p w:rsidRPr="00185681" w:rsidR="00185681" w:rsidP="00572500" w:rsidRDefault="00185681" w14:paraId="46796424" w14:textId="77777777">
            <w:r w:rsidRPr="00185681">
              <w:t>Picea rubens</w:t>
            </w:r>
          </w:p>
        </w:tc>
        <w:tc>
          <w:tcPr>
            <w:tcW w:w="1860" w:type="dxa"/>
            <w:shd w:val="clear" w:color="auto" w:fill="auto"/>
          </w:tcPr>
          <w:p w:rsidRPr="00185681" w:rsidR="00185681" w:rsidP="00572500" w:rsidRDefault="00185681" w14:paraId="3A03A367" w14:textId="77777777">
            <w:r w:rsidRPr="00185681">
              <w:t>Red spruce</w:t>
            </w:r>
          </w:p>
        </w:tc>
        <w:tc>
          <w:tcPr>
            <w:tcW w:w="1956" w:type="dxa"/>
            <w:shd w:val="clear" w:color="auto" w:fill="auto"/>
          </w:tcPr>
          <w:p w:rsidRPr="00185681" w:rsidR="00185681" w:rsidP="00572500" w:rsidRDefault="00185681" w14:paraId="38A07698" w14:textId="77777777">
            <w:r w:rsidRPr="00185681">
              <w:t>Low-Mid</w:t>
            </w:r>
          </w:p>
        </w:tc>
      </w:tr>
    </w:tbl>
    <w:p w:rsidR="00185681" w:rsidP="00185681" w:rsidRDefault="00185681" w14:paraId="344C9ECD" w14:textId="77777777"/>
    <w:p w:rsidR="00185681" w:rsidP="00185681" w:rsidRDefault="00185681" w14:paraId="7A74E2BB" w14:textId="77777777">
      <w:pPr>
        <w:pStyle w:val="SClassInfoPara"/>
      </w:pPr>
      <w:r>
        <w:t>Description</w:t>
      </w:r>
    </w:p>
    <w:p w:rsidR="00185681" w:rsidP="00185681" w:rsidRDefault="0056623F" w14:paraId="712B0BFA" w14:textId="6B859E58">
      <w:r>
        <w:t xml:space="preserve">This class </w:t>
      </w:r>
      <w:r w:rsidR="00185681">
        <w:t>occupies an opening that followed stand</w:t>
      </w:r>
      <w:r w:rsidR="004B3FC4">
        <w:t>-</w:t>
      </w:r>
      <w:r w:rsidR="00185681">
        <w:t>replacement fire, microburst, or another major disturbance. Young stands characterized by birch (paper, gray) and aspen (</w:t>
      </w:r>
      <w:r w:rsidR="00FC499F">
        <w:t>quaking</w:t>
      </w:r>
      <w:r w:rsidR="00185681">
        <w:t xml:space="preserve">, big-tooth). Understory has spruce (red/white/black, but especially red) and balsam fir. </w:t>
      </w:r>
    </w:p>
    <w:p w:rsidR="00185681" w:rsidP="00185681" w:rsidRDefault="00185681" w14:paraId="1B777354" w14:textId="77777777"/>
    <w:p>
      <w:r>
        <w:rPr>
          <w:i/>
          <w:u w:val="single"/>
        </w:rPr>
        <w:t>Maximum Tree Size Class</w:t>
      </w:r>
      <w:br/>
      <w:r>
        <w:t>Sapling &gt;4.5ft; &lt;5" DBH</w:t>
      </w:r>
    </w:p>
    <w:p w:rsidR="00185681" w:rsidP="00185681" w:rsidRDefault="00185681" w14:paraId="50901A95" w14:textId="77777777">
      <w:pPr>
        <w:pStyle w:val="InfoPara"/>
        <w:pBdr>
          <w:top w:val="single" w:color="auto" w:sz="4" w:space="1"/>
        </w:pBdr>
      </w:pPr>
      <w:r xmlns:w="http://schemas.openxmlformats.org/wordprocessingml/2006/main">
        <w:t>Class B</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85681" w:rsidP="00185681" w:rsidRDefault="00185681" w14:paraId="05C61A85" w14:textId="77777777"/>
    <w:p w:rsidR="00185681" w:rsidP="00185681" w:rsidRDefault="00185681" w14:paraId="1BF40F4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040"/>
        <w:gridCol w:w="1860"/>
        <w:gridCol w:w="1956"/>
      </w:tblGrid>
      <w:tr w:rsidRPr="00185681" w:rsidR="00185681" w:rsidTr="00185681" w14:paraId="72241771" w14:textId="77777777">
        <w:tc>
          <w:tcPr>
            <w:tcW w:w="1128" w:type="dxa"/>
            <w:tcBorders>
              <w:top w:val="single" w:color="auto" w:sz="2" w:space="0"/>
              <w:bottom w:val="single" w:color="000000" w:sz="12" w:space="0"/>
            </w:tcBorders>
            <w:shd w:val="clear" w:color="auto" w:fill="auto"/>
          </w:tcPr>
          <w:p w:rsidRPr="00185681" w:rsidR="00185681" w:rsidP="00572500" w:rsidRDefault="00185681" w14:paraId="7CFBAC2D" w14:textId="77777777">
            <w:pPr>
              <w:rPr>
                <w:b/>
                <w:bCs/>
              </w:rPr>
            </w:pPr>
            <w:r w:rsidRPr="00185681">
              <w:rPr>
                <w:b/>
                <w:bCs/>
              </w:rPr>
              <w:t>Symbol</w:t>
            </w:r>
          </w:p>
        </w:tc>
        <w:tc>
          <w:tcPr>
            <w:tcW w:w="2040" w:type="dxa"/>
            <w:tcBorders>
              <w:top w:val="single" w:color="auto" w:sz="2" w:space="0"/>
              <w:bottom w:val="single" w:color="000000" w:sz="12" w:space="0"/>
            </w:tcBorders>
            <w:shd w:val="clear" w:color="auto" w:fill="auto"/>
          </w:tcPr>
          <w:p w:rsidRPr="00185681" w:rsidR="00185681" w:rsidP="00572500" w:rsidRDefault="00185681" w14:paraId="5E0924D2" w14:textId="77777777">
            <w:pPr>
              <w:rPr>
                <w:b/>
                <w:bCs/>
              </w:rPr>
            </w:pPr>
            <w:r w:rsidRPr="00185681">
              <w:rPr>
                <w:b/>
                <w:bCs/>
              </w:rPr>
              <w:t>Scientific Name</w:t>
            </w:r>
          </w:p>
        </w:tc>
        <w:tc>
          <w:tcPr>
            <w:tcW w:w="1860" w:type="dxa"/>
            <w:tcBorders>
              <w:top w:val="single" w:color="auto" w:sz="2" w:space="0"/>
              <w:bottom w:val="single" w:color="000000" w:sz="12" w:space="0"/>
            </w:tcBorders>
            <w:shd w:val="clear" w:color="auto" w:fill="auto"/>
          </w:tcPr>
          <w:p w:rsidRPr="00185681" w:rsidR="00185681" w:rsidP="00572500" w:rsidRDefault="00185681" w14:paraId="1FD66A7A" w14:textId="77777777">
            <w:pPr>
              <w:rPr>
                <w:b/>
                <w:bCs/>
              </w:rPr>
            </w:pPr>
            <w:r w:rsidRPr="00185681">
              <w:rPr>
                <w:b/>
                <w:bCs/>
              </w:rPr>
              <w:t>Common Name</w:t>
            </w:r>
          </w:p>
        </w:tc>
        <w:tc>
          <w:tcPr>
            <w:tcW w:w="1956" w:type="dxa"/>
            <w:tcBorders>
              <w:top w:val="single" w:color="auto" w:sz="2" w:space="0"/>
              <w:bottom w:val="single" w:color="000000" w:sz="12" w:space="0"/>
            </w:tcBorders>
            <w:shd w:val="clear" w:color="auto" w:fill="auto"/>
          </w:tcPr>
          <w:p w:rsidRPr="00185681" w:rsidR="00185681" w:rsidP="00572500" w:rsidRDefault="00185681" w14:paraId="7FBF8A28" w14:textId="77777777">
            <w:pPr>
              <w:rPr>
                <w:b/>
                <w:bCs/>
              </w:rPr>
            </w:pPr>
            <w:r w:rsidRPr="00185681">
              <w:rPr>
                <w:b/>
                <w:bCs/>
              </w:rPr>
              <w:t>Canopy Position</w:t>
            </w:r>
          </w:p>
        </w:tc>
      </w:tr>
      <w:tr w:rsidRPr="00185681" w:rsidR="00185681" w:rsidTr="00185681" w14:paraId="734B7C1D" w14:textId="77777777">
        <w:tc>
          <w:tcPr>
            <w:tcW w:w="1128" w:type="dxa"/>
            <w:tcBorders>
              <w:top w:val="single" w:color="000000" w:sz="12" w:space="0"/>
            </w:tcBorders>
            <w:shd w:val="clear" w:color="auto" w:fill="auto"/>
          </w:tcPr>
          <w:p w:rsidRPr="00185681" w:rsidR="00185681" w:rsidP="00572500" w:rsidRDefault="00185681" w14:paraId="6DA42E14" w14:textId="77777777">
            <w:pPr>
              <w:rPr>
                <w:bCs/>
              </w:rPr>
            </w:pPr>
            <w:r w:rsidRPr="00185681">
              <w:rPr>
                <w:bCs/>
              </w:rPr>
              <w:t>POPUL</w:t>
            </w:r>
          </w:p>
        </w:tc>
        <w:tc>
          <w:tcPr>
            <w:tcW w:w="2040" w:type="dxa"/>
            <w:tcBorders>
              <w:top w:val="single" w:color="000000" w:sz="12" w:space="0"/>
            </w:tcBorders>
            <w:shd w:val="clear" w:color="auto" w:fill="auto"/>
          </w:tcPr>
          <w:p w:rsidRPr="00185681" w:rsidR="00185681" w:rsidP="00572500" w:rsidRDefault="00185681" w14:paraId="4E88A1FC" w14:textId="77777777">
            <w:r w:rsidRPr="00185681">
              <w:t>Populus</w:t>
            </w:r>
          </w:p>
        </w:tc>
        <w:tc>
          <w:tcPr>
            <w:tcW w:w="1860" w:type="dxa"/>
            <w:tcBorders>
              <w:top w:val="single" w:color="000000" w:sz="12" w:space="0"/>
            </w:tcBorders>
            <w:shd w:val="clear" w:color="auto" w:fill="auto"/>
          </w:tcPr>
          <w:p w:rsidRPr="00185681" w:rsidR="00185681" w:rsidP="00572500" w:rsidRDefault="00185681" w14:paraId="6ABB2FF7" w14:textId="77777777">
            <w:r w:rsidRPr="00185681">
              <w:t>Cottonwood</w:t>
            </w:r>
          </w:p>
        </w:tc>
        <w:tc>
          <w:tcPr>
            <w:tcW w:w="1956" w:type="dxa"/>
            <w:tcBorders>
              <w:top w:val="single" w:color="000000" w:sz="12" w:space="0"/>
            </w:tcBorders>
            <w:shd w:val="clear" w:color="auto" w:fill="auto"/>
          </w:tcPr>
          <w:p w:rsidRPr="00185681" w:rsidR="00185681" w:rsidP="00572500" w:rsidRDefault="00185681" w14:paraId="2A2BF464" w14:textId="77777777">
            <w:r w:rsidRPr="00185681">
              <w:t>Upper</w:t>
            </w:r>
          </w:p>
        </w:tc>
      </w:tr>
      <w:tr w:rsidRPr="00185681" w:rsidR="00185681" w:rsidTr="00185681" w14:paraId="56906E61" w14:textId="77777777">
        <w:tc>
          <w:tcPr>
            <w:tcW w:w="1128" w:type="dxa"/>
            <w:shd w:val="clear" w:color="auto" w:fill="auto"/>
          </w:tcPr>
          <w:p w:rsidRPr="00185681" w:rsidR="00185681" w:rsidP="00572500" w:rsidRDefault="00185681" w14:paraId="31E551EF" w14:textId="77777777">
            <w:pPr>
              <w:rPr>
                <w:bCs/>
              </w:rPr>
            </w:pPr>
            <w:r w:rsidRPr="00185681">
              <w:rPr>
                <w:bCs/>
              </w:rPr>
              <w:t>BEPA</w:t>
            </w:r>
          </w:p>
        </w:tc>
        <w:tc>
          <w:tcPr>
            <w:tcW w:w="2040" w:type="dxa"/>
            <w:shd w:val="clear" w:color="auto" w:fill="auto"/>
          </w:tcPr>
          <w:p w:rsidRPr="00185681" w:rsidR="00185681" w:rsidP="00572500" w:rsidRDefault="00185681" w14:paraId="4584F8CB" w14:textId="77777777">
            <w:r w:rsidRPr="00185681">
              <w:t>Betula papyrifera</w:t>
            </w:r>
          </w:p>
        </w:tc>
        <w:tc>
          <w:tcPr>
            <w:tcW w:w="1860" w:type="dxa"/>
            <w:shd w:val="clear" w:color="auto" w:fill="auto"/>
          </w:tcPr>
          <w:p w:rsidRPr="00185681" w:rsidR="00185681" w:rsidP="00572500" w:rsidRDefault="00185681" w14:paraId="19495BB7" w14:textId="77777777">
            <w:r w:rsidRPr="00185681">
              <w:t>Paper birch</w:t>
            </w:r>
          </w:p>
        </w:tc>
        <w:tc>
          <w:tcPr>
            <w:tcW w:w="1956" w:type="dxa"/>
            <w:shd w:val="clear" w:color="auto" w:fill="auto"/>
          </w:tcPr>
          <w:p w:rsidRPr="00185681" w:rsidR="00185681" w:rsidP="00572500" w:rsidRDefault="00185681" w14:paraId="2E503866" w14:textId="77777777">
            <w:r w:rsidRPr="00185681">
              <w:t>Upper</w:t>
            </w:r>
          </w:p>
        </w:tc>
      </w:tr>
      <w:tr w:rsidRPr="00185681" w:rsidR="00185681" w:rsidTr="00185681" w14:paraId="69DB1569" w14:textId="77777777">
        <w:tc>
          <w:tcPr>
            <w:tcW w:w="1128" w:type="dxa"/>
            <w:shd w:val="clear" w:color="auto" w:fill="auto"/>
          </w:tcPr>
          <w:p w:rsidRPr="00185681" w:rsidR="00185681" w:rsidP="00572500" w:rsidRDefault="00185681" w14:paraId="7DE76A75" w14:textId="77777777">
            <w:pPr>
              <w:rPr>
                <w:bCs/>
              </w:rPr>
            </w:pPr>
            <w:r w:rsidRPr="00185681">
              <w:rPr>
                <w:bCs/>
              </w:rPr>
              <w:t>ABBA</w:t>
            </w:r>
          </w:p>
        </w:tc>
        <w:tc>
          <w:tcPr>
            <w:tcW w:w="2040" w:type="dxa"/>
            <w:shd w:val="clear" w:color="auto" w:fill="auto"/>
          </w:tcPr>
          <w:p w:rsidRPr="00185681" w:rsidR="00185681" w:rsidP="00572500" w:rsidRDefault="00185681" w14:paraId="31EC07EF" w14:textId="77777777">
            <w:r w:rsidRPr="00185681">
              <w:t>Abies balsamea</w:t>
            </w:r>
          </w:p>
        </w:tc>
        <w:tc>
          <w:tcPr>
            <w:tcW w:w="1860" w:type="dxa"/>
            <w:shd w:val="clear" w:color="auto" w:fill="auto"/>
          </w:tcPr>
          <w:p w:rsidRPr="00185681" w:rsidR="00185681" w:rsidP="00572500" w:rsidRDefault="00185681" w14:paraId="46F9385C" w14:textId="77777777">
            <w:r w:rsidRPr="00185681">
              <w:t>Balsam fir</w:t>
            </w:r>
          </w:p>
        </w:tc>
        <w:tc>
          <w:tcPr>
            <w:tcW w:w="1956" w:type="dxa"/>
            <w:shd w:val="clear" w:color="auto" w:fill="auto"/>
          </w:tcPr>
          <w:p w:rsidRPr="00185681" w:rsidR="00185681" w:rsidP="00572500" w:rsidRDefault="00185681" w14:paraId="61F407C6" w14:textId="77777777">
            <w:r w:rsidRPr="00185681">
              <w:t>Low-Mid</w:t>
            </w:r>
          </w:p>
        </w:tc>
      </w:tr>
      <w:tr w:rsidRPr="00185681" w:rsidR="00185681" w:rsidTr="00185681" w14:paraId="31255B96" w14:textId="77777777">
        <w:tc>
          <w:tcPr>
            <w:tcW w:w="1128" w:type="dxa"/>
            <w:shd w:val="clear" w:color="auto" w:fill="auto"/>
          </w:tcPr>
          <w:p w:rsidRPr="00185681" w:rsidR="00185681" w:rsidP="00572500" w:rsidRDefault="00185681" w14:paraId="14D15F39" w14:textId="77777777">
            <w:pPr>
              <w:rPr>
                <w:bCs/>
              </w:rPr>
            </w:pPr>
            <w:r w:rsidRPr="00185681">
              <w:rPr>
                <w:bCs/>
              </w:rPr>
              <w:t>PIRU</w:t>
            </w:r>
          </w:p>
        </w:tc>
        <w:tc>
          <w:tcPr>
            <w:tcW w:w="2040" w:type="dxa"/>
            <w:shd w:val="clear" w:color="auto" w:fill="auto"/>
          </w:tcPr>
          <w:p w:rsidRPr="00185681" w:rsidR="00185681" w:rsidP="00572500" w:rsidRDefault="00185681" w14:paraId="3F3ECDC5" w14:textId="77777777">
            <w:r w:rsidRPr="00185681">
              <w:t>Picea rubens</w:t>
            </w:r>
          </w:p>
        </w:tc>
        <w:tc>
          <w:tcPr>
            <w:tcW w:w="1860" w:type="dxa"/>
            <w:shd w:val="clear" w:color="auto" w:fill="auto"/>
          </w:tcPr>
          <w:p w:rsidRPr="00185681" w:rsidR="00185681" w:rsidP="00572500" w:rsidRDefault="00185681" w14:paraId="6768E404" w14:textId="77777777">
            <w:r w:rsidRPr="00185681">
              <w:t>Red spruce</w:t>
            </w:r>
          </w:p>
        </w:tc>
        <w:tc>
          <w:tcPr>
            <w:tcW w:w="1956" w:type="dxa"/>
            <w:shd w:val="clear" w:color="auto" w:fill="auto"/>
          </w:tcPr>
          <w:p w:rsidRPr="00185681" w:rsidR="00185681" w:rsidP="00572500" w:rsidRDefault="00185681" w14:paraId="3E006B68" w14:textId="77777777">
            <w:r w:rsidRPr="00185681">
              <w:t>Low-Mid</w:t>
            </w:r>
          </w:p>
        </w:tc>
      </w:tr>
    </w:tbl>
    <w:p w:rsidR="00185681" w:rsidP="00185681" w:rsidRDefault="00185681" w14:paraId="01374510" w14:textId="77777777"/>
    <w:p w:rsidR="00185681" w:rsidP="00185681" w:rsidRDefault="00185681" w14:paraId="406139CC" w14:textId="77777777">
      <w:pPr>
        <w:pStyle w:val="SClassInfoPara"/>
      </w:pPr>
      <w:r>
        <w:t>Description</w:t>
      </w:r>
    </w:p>
    <w:p w:rsidR="00185681" w:rsidP="00185681" w:rsidRDefault="00185681" w14:paraId="6CF32FC8" w14:textId="77777777">
      <w:r>
        <w:t>This is the primary successional pathway from A without disturbance. This class represents intermediate stands dominated by birch, aspen</w:t>
      </w:r>
      <w:r w:rsidR="006C556F">
        <w:t>,</w:t>
      </w:r>
      <w:r>
        <w:t xml:space="preserve"> and possibly fir, with sp</w:t>
      </w:r>
      <w:r w:rsidR="0056623F">
        <w:t>ruce and fir in the understory.</w:t>
      </w:r>
    </w:p>
    <w:p>
      <w:r>
        <w:rPr>
          <w:i/>
          <w:u w:val="single"/>
        </w:rPr>
        <w:t>Maximum Tree Size Class</w:t>
      </w:r>
      <w:br/>
      <w:r>
        <w:t>Pole 5-9" DBH</w:t>
      </w:r>
    </w:p>
    <w:p w:rsidR="00185681" w:rsidP="00185681" w:rsidRDefault="00185681" w14:paraId="487D0DCE" w14:textId="77777777">
      <w:pPr>
        <w:pStyle w:val="InfoPara"/>
        <w:pBdr>
          <w:top w:val="single" w:color="auto" w:sz="4" w:space="1"/>
        </w:pBdr>
      </w:pPr>
      <w:r xmlns:w="http://schemas.openxmlformats.org/wordprocessingml/2006/main">
        <w:t>Class C</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185681" w:rsidP="00185681" w:rsidRDefault="00185681" w14:paraId="6A11E9A2" w14:textId="77777777">
      <w:r>
        <w:t>Upper Layer Lifeform: Tree</w:t>
      </w:r>
    </w:p>
    <w:p w:rsidR="00185681" w:rsidP="00185681" w:rsidRDefault="00185681" w14:paraId="4C3CE60F" w14:textId="77777777">
      <w:r>
        <w:lastRenderedPageBreak/>
        <w:t>Upper Layer Canopy Cover: 41 - 70%</w:t>
      </w:r>
    </w:p>
    <w:p w:rsidR="00185681" w:rsidP="00185681" w:rsidRDefault="00185681" w14:paraId="5752BC91" w14:textId="77777777">
      <w:r>
        <w:t>Upper Layer Canopy Height: Tree 10.1m - Tree 25m</w:t>
      </w:r>
    </w:p>
    <w:p w:rsidR="00185681" w:rsidP="00185681" w:rsidRDefault="00185681" w14:paraId="038F00EE" w14:textId="77777777"/>
    <w:p w:rsidR="00185681" w:rsidP="00185681" w:rsidRDefault="00185681" w14:paraId="202349A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185681" w:rsidR="00185681" w:rsidTr="00185681" w14:paraId="3BF5588C" w14:textId="77777777">
        <w:tc>
          <w:tcPr>
            <w:tcW w:w="1104" w:type="dxa"/>
            <w:tcBorders>
              <w:top w:val="single" w:color="auto" w:sz="2" w:space="0"/>
              <w:bottom w:val="single" w:color="000000" w:sz="12" w:space="0"/>
            </w:tcBorders>
            <w:shd w:val="clear" w:color="auto" w:fill="auto"/>
          </w:tcPr>
          <w:p w:rsidRPr="00185681" w:rsidR="00185681" w:rsidP="00572500" w:rsidRDefault="00185681" w14:paraId="04CC94E9" w14:textId="77777777">
            <w:pPr>
              <w:rPr>
                <w:b/>
                <w:bCs/>
              </w:rPr>
            </w:pPr>
            <w:r w:rsidRPr="00185681">
              <w:rPr>
                <w:b/>
                <w:bCs/>
              </w:rPr>
              <w:t>Symbol</w:t>
            </w:r>
          </w:p>
        </w:tc>
        <w:tc>
          <w:tcPr>
            <w:tcW w:w="2340" w:type="dxa"/>
            <w:tcBorders>
              <w:top w:val="single" w:color="auto" w:sz="2" w:space="0"/>
              <w:bottom w:val="single" w:color="000000" w:sz="12" w:space="0"/>
            </w:tcBorders>
            <w:shd w:val="clear" w:color="auto" w:fill="auto"/>
          </w:tcPr>
          <w:p w:rsidRPr="00185681" w:rsidR="00185681" w:rsidP="00572500" w:rsidRDefault="00185681" w14:paraId="377965F1" w14:textId="77777777">
            <w:pPr>
              <w:rPr>
                <w:b/>
                <w:bCs/>
              </w:rPr>
            </w:pPr>
            <w:r w:rsidRPr="00185681">
              <w:rPr>
                <w:b/>
                <w:bCs/>
              </w:rPr>
              <w:t>Scientific Name</w:t>
            </w:r>
          </w:p>
        </w:tc>
        <w:tc>
          <w:tcPr>
            <w:tcW w:w="1860" w:type="dxa"/>
            <w:tcBorders>
              <w:top w:val="single" w:color="auto" w:sz="2" w:space="0"/>
              <w:bottom w:val="single" w:color="000000" w:sz="12" w:space="0"/>
            </w:tcBorders>
            <w:shd w:val="clear" w:color="auto" w:fill="auto"/>
          </w:tcPr>
          <w:p w:rsidRPr="00185681" w:rsidR="00185681" w:rsidP="00572500" w:rsidRDefault="00185681" w14:paraId="4748AA56" w14:textId="77777777">
            <w:pPr>
              <w:rPr>
                <w:b/>
                <w:bCs/>
              </w:rPr>
            </w:pPr>
            <w:r w:rsidRPr="00185681">
              <w:rPr>
                <w:b/>
                <w:bCs/>
              </w:rPr>
              <w:t>Common Name</w:t>
            </w:r>
          </w:p>
        </w:tc>
        <w:tc>
          <w:tcPr>
            <w:tcW w:w="1956" w:type="dxa"/>
            <w:tcBorders>
              <w:top w:val="single" w:color="auto" w:sz="2" w:space="0"/>
              <w:bottom w:val="single" w:color="000000" w:sz="12" w:space="0"/>
            </w:tcBorders>
            <w:shd w:val="clear" w:color="auto" w:fill="auto"/>
          </w:tcPr>
          <w:p w:rsidRPr="00185681" w:rsidR="00185681" w:rsidP="00572500" w:rsidRDefault="00185681" w14:paraId="49BB92A3" w14:textId="77777777">
            <w:pPr>
              <w:rPr>
                <w:b/>
                <w:bCs/>
              </w:rPr>
            </w:pPr>
            <w:r w:rsidRPr="00185681">
              <w:rPr>
                <w:b/>
                <w:bCs/>
              </w:rPr>
              <w:t>Canopy Position</w:t>
            </w:r>
          </w:p>
        </w:tc>
      </w:tr>
      <w:tr w:rsidRPr="00185681" w:rsidR="00185681" w:rsidTr="00185681" w14:paraId="7474699B" w14:textId="77777777">
        <w:tc>
          <w:tcPr>
            <w:tcW w:w="1104" w:type="dxa"/>
            <w:tcBorders>
              <w:top w:val="single" w:color="000000" w:sz="12" w:space="0"/>
            </w:tcBorders>
            <w:shd w:val="clear" w:color="auto" w:fill="auto"/>
          </w:tcPr>
          <w:p w:rsidRPr="00185681" w:rsidR="00185681" w:rsidP="00572500" w:rsidRDefault="00185681" w14:paraId="4E52CAD3" w14:textId="77777777">
            <w:pPr>
              <w:rPr>
                <w:bCs/>
              </w:rPr>
            </w:pPr>
            <w:r w:rsidRPr="00185681">
              <w:rPr>
                <w:bCs/>
              </w:rPr>
              <w:t>POTR5</w:t>
            </w:r>
          </w:p>
        </w:tc>
        <w:tc>
          <w:tcPr>
            <w:tcW w:w="2340" w:type="dxa"/>
            <w:tcBorders>
              <w:top w:val="single" w:color="000000" w:sz="12" w:space="0"/>
            </w:tcBorders>
            <w:shd w:val="clear" w:color="auto" w:fill="auto"/>
          </w:tcPr>
          <w:p w:rsidRPr="00185681" w:rsidR="00185681" w:rsidP="00572500" w:rsidRDefault="00185681" w14:paraId="593BE3EE" w14:textId="77777777">
            <w:r w:rsidRPr="00185681">
              <w:t>Populus tremuloides</w:t>
            </w:r>
          </w:p>
        </w:tc>
        <w:tc>
          <w:tcPr>
            <w:tcW w:w="1860" w:type="dxa"/>
            <w:tcBorders>
              <w:top w:val="single" w:color="000000" w:sz="12" w:space="0"/>
            </w:tcBorders>
            <w:shd w:val="clear" w:color="auto" w:fill="auto"/>
          </w:tcPr>
          <w:p w:rsidRPr="00185681" w:rsidR="00185681" w:rsidP="00572500" w:rsidRDefault="00185681" w14:paraId="69A41526" w14:textId="77777777">
            <w:r w:rsidRPr="00185681">
              <w:t>Quaking aspen</w:t>
            </w:r>
          </w:p>
        </w:tc>
        <w:tc>
          <w:tcPr>
            <w:tcW w:w="1956" w:type="dxa"/>
            <w:tcBorders>
              <w:top w:val="single" w:color="000000" w:sz="12" w:space="0"/>
            </w:tcBorders>
            <w:shd w:val="clear" w:color="auto" w:fill="auto"/>
          </w:tcPr>
          <w:p w:rsidRPr="00185681" w:rsidR="00185681" w:rsidP="00572500" w:rsidRDefault="00185681" w14:paraId="56CC3E07" w14:textId="77777777">
            <w:r w:rsidRPr="00185681">
              <w:t>Upper</w:t>
            </w:r>
          </w:p>
        </w:tc>
      </w:tr>
      <w:tr w:rsidRPr="00185681" w:rsidR="00185681" w:rsidTr="00185681" w14:paraId="45DCE865" w14:textId="77777777">
        <w:tc>
          <w:tcPr>
            <w:tcW w:w="1104" w:type="dxa"/>
            <w:shd w:val="clear" w:color="auto" w:fill="auto"/>
          </w:tcPr>
          <w:p w:rsidRPr="00185681" w:rsidR="00185681" w:rsidP="00572500" w:rsidRDefault="00185681" w14:paraId="3104620F" w14:textId="77777777">
            <w:pPr>
              <w:rPr>
                <w:bCs/>
              </w:rPr>
            </w:pPr>
            <w:r w:rsidRPr="00185681">
              <w:rPr>
                <w:bCs/>
              </w:rPr>
              <w:t>BEPA</w:t>
            </w:r>
          </w:p>
        </w:tc>
        <w:tc>
          <w:tcPr>
            <w:tcW w:w="2340" w:type="dxa"/>
            <w:shd w:val="clear" w:color="auto" w:fill="auto"/>
          </w:tcPr>
          <w:p w:rsidRPr="00185681" w:rsidR="00185681" w:rsidP="00572500" w:rsidRDefault="00185681" w14:paraId="1032B1F1" w14:textId="77777777">
            <w:r w:rsidRPr="00185681">
              <w:t>Betula papyrifera</w:t>
            </w:r>
          </w:p>
        </w:tc>
        <w:tc>
          <w:tcPr>
            <w:tcW w:w="1860" w:type="dxa"/>
            <w:shd w:val="clear" w:color="auto" w:fill="auto"/>
          </w:tcPr>
          <w:p w:rsidRPr="00185681" w:rsidR="00185681" w:rsidP="00572500" w:rsidRDefault="00185681" w14:paraId="03E131E3" w14:textId="77777777">
            <w:r w:rsidRPr="00185681">
              <w:t>Paper birch</w:t>
            </w:r>
          </w:p>
        </w:tc>
        <w:tc>
          <w:tcPr>
            <w:tcW w:w="1956" w:type="dxa"/>
            <w:shd w:val="clear" w:color="auto" w:fill="auto"/>
          </w:tcPr>
          <w:p w:rsidRPr="00185681" w:rsidR="00185681" w:rsidP="00572500" w:rsidRDefault="00185681" w14:paraId="714381F1" w14:textId="77777777">
            <w:r w:rsidRPr="00185681">
              <w:t>Upper</w:t>
            </w:r>
          </w:p>
        </w:tc>
      </w:tr>
      <w:tr w:rsidRPr="00185681" w:rsidR="0056623F" w:rsidTr="00185681" w14:paraId="06A77C58" w14:textId="77777777">
        <w:tc>
          <w:tcPr>
            <w:tcW w:w="1104" w:type="dxa"/>
            <w:shd w:val="clear" w:color="auto" w:fill="auto"/>
          </w:tcPr>
          <w:p w:rsidRPr="00185681" w:rsidR="0056623F" w:rsidP="00572500" w:rsidRDefault="0056623F" w14:paraId="46CC4F9F" w14:textId="77777777">
            <w:pPr>
              <w:rPr>
                <w:bCs/>
              </w:rPr>
            </w:pPr>
            <w:r>
              <w:rPr>
                <w:bCs/>
              </w:rPr>
              <w:t>POGR4</w:t>
            </w:r>
          </w:p>
        </w:tc>
        <w:tc>
          <w:tcPr>
            <w:tcW w:w="2340" w:type="dxa"/>
            <w:shd w:val="clear" w:color="auto" w:fill="auto"/>
          </w:tcPr>
          <w:p w:rsidRPr="00185681" w:rsidR="0056623F" w:rsidP="00572500" w:rsidRDefault="0056623F" w14:paraId="271753F1" w14:textId="77777777">
            <w:r>
              <w:t>Populus grandidentata</w:t>
            </w:r>
          </w:p>
        </w:tc>
        <w:tc>
          <w:tcPr>
            <w:tcW w:w="1860" w:type="dxa"/>
            <w:shd w:val="clear" w:color="auto" w:fill="auto"/>
          </w:tcPr>
          <w:p w:rsidRPr="00185681" w:rsidR="0056623F" w:rsidP="00572500" w:rsidRDefault="0056623F" w14:paraId="44FBFB79" w14:textId="77777777">
            <w:r>
              <w:t>Bigtooth aspen</w:t>
            </w:r>
          </w:p>
        </w:tc>
        <w:tc>
          <w:tcPr>
            <w:tcW w:w="1956" w:type="dxa"/>
            <w:shd w:val="clear" w:color="auto" w:fill="auto"/>
          </w:tcPr>
          <w:p w:rsidRPr="00185681" w:rsidR="0056623F" w:rsidP="00572500" w:rsidRDefault="0056623F" w14:paraId="11EB3045" w14:textId="77777777">
            <w:r>
              <w:t>Upper</w:t>
            </w:r>
          </w:p>
        </w:tc>
      </w:tr>
    </w:tbl>
    <w:p w:rsidR="00185681" w:rsidP="00185681" w:rsidRDefault="00185681" w14:paraId="6259F510" w14:textId="77777777"/>
    <w:p w:rsidR="00185681" w:rsidP="00185681" w:rsidRDefault="00185681" w14:paraId="301B5063" w14:textId="77777777">
      <w:pPr>
        <w:pStyle w:val="SClassInfoPara"/>
      </w:pPr>
      <w:r>
        <w:t>Description</w:t>
      </w:r>
    </w:p>
    <w:p w:rsidR="00185681" w:rsidP="00185681" w:rsidRDefault="00185681" w14:paraId="22E7BD2F" w14:textId="00188B89">
      <w:r>
        <w:t xml:space="preserve">This alternate successional pathway may emerge from </w:t>
      </w:r>
      <w:r w:rsidR="0056623F">
        <w:t xml:space="preserve">class A after a history of fire. </w:t>
      </w:r>
      <w:r>
        <w:t>This class reflects suppressed establishment of spruce-fir. The canopy will be dominated by birch and aspen. The understory initially</w:t>
      </w:r>
      <w:r w:rsidR="0056623F">
        <w:t xml:space="preserve"> lacks</w:t>
      </w:r>
      <w:r>
        <w:t xml:space="preserve"> spruce and fir but the conifers establish later in the class, perhaps around 40yrs. </w:t>
      </w:r>
    </w:p>
    <w:p>
      <w:r>
        <w:rPr>
          <w:i/>
          <w:u w:val="single"/>
        </w:rPr>
        <w:t>Maximum Tree Size Class</w:t>
      </w:r>
      <w:br/>
      <w:r>
        <w:t>Medium 9-21" DBH</w:t>
      </w:r>
    </w:p>
    <w:p w:rsidR="00185681" w:rsidP="00185681" w:rsidRDefault="00185681" w14:paraId="2F517809" w14:textId="77777777">
      <w:pPr>
        <w:pStyle w:val="InfoPara"/>
        <w:pBdr>
          <w:top w:val="single" w:color="auto" w:sz="4" w:space="1"/>
        </w:pBdr>
      </w:pPr>
      <w:r xmlns:w="http://schemas.openxmlformats.org/wordprocessingml/2006/main">
        <w:t>Class D</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85681" w:rsidP="00185681" w:rsidRDefault="00185681" w14:paraId="267655F7" w14:textId="77777777"/>
    <w:p w:rsidR="00185681" w:rsidP="00185681" w:rsidRDefault="00185681" w14:paraId="24CCA8F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185681" w:rsidR="00185681" w:rsidTr="00185681" w14:paraId="710C551C" w14:textId="77777777">
        <w:tc>
          <w:tcPr>
            <w:tcW w:w="1104" w:type="dxa"/>
            <w:tcBorders>
              <w:top w:val="single" w:color="auto" w:sz="2" w:space="0"/>
              <w:bottom w:val="single" w:color="000000" w:sz="12" w:space="0"/>
            </w:tcBorders>
            <w:shd w:val="clear" w:color="auto" w:fill="auto"/>
          </w:tcPr>
          <w:p w:rsidRPr="00185681" w:rsidR="00185681" w:rsidP="00572500" w:rsidRDefault="00185681" w14:paraId="5A7BDDF5" w14:textId="77777777">
            <w:pPr>
              <w:rPr>
                <w:b/>
                <w:bCs/>
              </w:rPr>
            </w:pPr>
            <w:r w:rsidRPr="00185681">
              <w:rPr>
                <w:b/>
                <w:bCs/>
              </w:rPr>
              <w:t>Symbol</w:t>
            </w:r>
          </w:p>
        </w:tc>
        <w:tc>
          <w:tcPr>
            <w:tcW w:w="2340" w:type="dxa"/>
            <w:tcBorders>
              <w:top w:val="single" w:color="auto" w:sz="2" w:space="0"/>
              <w:bottom w:val="single" w:color="000000" w:sz="12" w:space="0"/>
            </w:tcBorders>
            <w:shd w:val="clear" w:color="auto" w:fill="auto"/>
          </w:tcPr>
          <w:p w:rsidRPr="00185681" w:rsidR="00185681" w:rsidP="00572500" w:rsidRDefault="00185681" w14:paraId="5CFED6FF" w14:textId="77777777">
            <w:pPr>
              <w:rPr>
                <w:b/>
                <w:bCs/>
              </w:rPr>
            </w:pPr>
            <w:r w:rsidRPr="00185681">
              <w:rPr>
                <w:b/>
                <w:bCs/>
              </w:rPr>
              <w:t>Scientific Name</w:t>
            </w:r>
          </w:p>
        </w:tc>
        <w:tc>
          <w:tcPr>
            <w:tcW w:w="1860" w:type="dxa"/>
            <w:tcBorders>
              <w:top w:val="single" w:color="auto" w:sz="2" w:space="0"/>
              <w:bottom w:val="single" w:color="000000" w:sz="12" w:space="0"/>
            </w:tcBorders>
            <w:shd w:val="clear" w:color="auto" w:fill="auto"/>
          </w:tcPr>
          <w:p w:rsidRPr="00185681" w:rsidR="00185681" w:rsidP="00572500" w:rsidRDefault="00185681" w14:paraId="378ACA0E" w14:textId="77777777">
            <w:pPr>
              <w:rPr>
                <w:b/>
                <w:bCs/>
              </w:rPr>
            </w:pPr>
            <w:r w:rsidRPr="00185681">
              <w:rPr>
                <w:b/>
                <w:bCs/>
              </w:rPr>
              <w:t>Common Name</w:t>
            </w:r>
          </w:p>
        </w:tc>
        <w:tc>
          <w:tcPr>
            <w:tcW w:w="1956" w:type="dxa"/>
            <w:tcBorders>
              <w:top w:val="single" w:color="auto" w:sz="2" w:space="0"/>
              <w:bottom w:val="single" w:color="000000" w:sz="12" w:space="0"/>
            </w:tcBorders>
            <w:shd w:val="clear" w:color="auto" w:fill="auto"/>
          </w:tcPr>
          <w:p w:rsidRPr="00185681" w:rsidR="00185681" w:rsidP="00572500" w:rsidRDefault="00185681" w14:paraId="6276579F" w14:textId="77777777">
            <w:pPr>
              <w:rPr>
                <w:b/>
                <w:bCs/>
              </w:rPr>
            </w:pPr>
            <w:r w:rsidRPr="00185681">
              <w:rPr>
                <w:b/>
                <w:bCs/>
              </w:rPr>
              <w:t>Canopy Position</w:t>
            </w:r>
          </w:p>
        </w:tc>
      </w:tr>
      <w:tr w:rsidRPr="00185681" w:rsidR="00185681" w:rsidTr="00185681" w14:paraId="3D72055E" w14:textId="77777777">
        <w:tc>
          <w:tcPr>
            <w:tcW w:w="1104" w:type="dxa"/>
            <w:tcBorders>
              <w:top w:val="single" w:color="000000" w:sz="12" w:space="0"/>
            </w:tcBorders>
            <w:shd w:val="clear" w:color="auto" w:fill="auto"/>
          </w:tcPr>
          <w:p w:rsidRPr="00185681" w:rsidR="00185681" w:rsidP="00572500" w:rsidRDefault="00185681" w14:paraId="012A1806" w14:textId="77777777">
            <w:pPr>
              <w:rPr>
                <w:bCs/>
              </w:rPr>
            </w:pPr>
            <w:r w:rsidRPr="00185681">
              <w:rPr>
                <w:bCs/>
              </w:rPr>
              <w:t>BEPA</w:t>
            </w:r>
          </w:p>
        </w:tc>
        <w:tc>
          <w:tcPr>
            <w:tcW w:w="2340" w:type="dxa"/>
            <w:tcBorders>
              <w:top w:val="single" w:color="000000" w:sz="12" w:space="0"/>
            </w:tcBorders>
            <w:shd w:val="clear" w:color="auto" w:fill="auto"/>
          </w:tcPr>
          <w:p w:rsidRPr="00185681" w:rsidR="00185681" w:rsidP="00572500" w:rsidRDefault="00185681" w14:paraId="46E8539A" w14:textId="77777777">
            <w:r w:rsidRPr="00185681">
              <w:t>Betula papyrifera</w:t>
            </w:r>
          </w:p>
        </w:tc>
        <w:tc>
          <w:tcPr>
            <w:tcW w:w="1860" w:type="dxa"/>
            <w:tcBorders>
              <w:top w:val="single" w:color="000000" w:sz="12" w:space="0"/>
            </w:tcBorders>
            <w:shd w:val="clear" w:color="auto" w:fill="auto"/>
          </w:tcPr>
          <w:p w:rsidRPr="00185681" w:rsidR="00185681" w:rsidP="00572500" w:rsidRDefault="00185681" w14:paraId="59DC2857" w14:textId="77777777">
            <w:r w:rsidRPr="00185681">
              <w:t>Paper birch</w:t>
            </w:r>
          </w:p>
        </w:tc>
        <w:tc>
          <w:tcPr>
            <w:tcW w:w="1956" w:type="dxa"/>
            <w:tcBorders>
              <w:top w:val="single" w:color="000000" w:sz="12" w:space="0"/>
            </w:tcBorders>
            <w:shd w:val="clear" w:color="auto" w:fill="auto"/>
          </w:tcPr>
          <w:p w:rsidRPr="00185681" w:rsidR="00185681" w:rsidP="00572500" w:rsidRDefault="00185681" w14:paraId="6E047E66" w14:textId="77777777">
            <w:r w:rsidRPr="00185681">
              <w:t>All</w:t>
            </w:r>
          </w:p>
        </w:tc>
      </w:tr>
      <w:tr w:rsidRPr="00185681" w:rsidR="00185681" w:rsidTr="00185681" w14:paraId="55EAE4D3" w14:textId="77777777">
        <w:tc>
          <w:tcPr>
            <w:tcW w:w="1104" w:type="dxa"/>
            <w:shd w:val="clear" w:color="auto" w:fill="auto"/>
          </w:tcPr>
          <w:p w:rsidRPr="00185681" w:rsidR="00185681" w:rsidP="00572500" w:rsidRDefault="00185681" w14:paraId="5A44B9CB" w14:textId="77777777">
            <w:pPr>
              <w:rPr>
                <w:bCs/>
              </w:rPr>
            </w:pPr>
            <w:r w:rsidRPr="00185681">
              <w:rPr>
                <w:bCs/>
              </w:rPr>
              <w:t>ABBA</w:t>
            </w:r>
          </w:p>
        </w:tc>
        <w:tc>
          <w:tcPr>
            <w:tcW w:w="2340" w:type="dxa"/>
            <w:shd w:val="clear" w:color="auto" w:fill="auto"/>
          </w:tcPr>
          <w:p w:rsidRPr="00185681" w:rsidR="00185681" w:rsidP="00572500" w:rsidRDefault="00185681" w14:paraId="19988800" w14:textId="77777777">
            <w:r w:rsidRPr="00185681">
              <w:t>Abies balsamea</w:t>
            </w:r>
          </w:p>
        </w:tc>
        <w:tc>
          <w:tcPr>
            <w:tcW w:w="1860" w:type="dxa"/>
            <w:shd w:val="clear" w:color="auto" w:fill="auto"/>
          </w:tcPr>
          <w:p w:rsidRPr="00185681" w:rsidR="00185681" w:rsidP="00572500" w:rsidRDefault="00185681" w14:paraId="0BA62705" w14:textId="77777777">
            <w:r w:rsidRPr="00185681">
              <w:t>Balsam fir</w:t>
            </w:r>
          </w:p>
        </w:tc>
        <w:tc>
          <w:tcPr>
            <w:tcW w:w="1956" w:type="dxa"/>
            <w:shd w:val="clear" w:color="auto" w:fill="auto"/>
          </w:tcPr>
          <w:p w:rsidRPr="00185681" w:rsidR="00185681" w:rsidP="00572500" w:rsidRDefault="00185681" w14:paraId="00339515" w14:textId="77777777">
            <w:r w:rsidRPr="00185681">
              <w:t>All</w:t>
            </w:r>
          </w:p>
        </w:tc>
      </w:tr>
      <w:tr w:rsidRPr="00185681" w:rsidR="00185681" w:rsidTr="00185681" w14:paraId="78B54180" w14:textId="77777777">
        <w:tc>
          <w:tcPr>
            <w:tcW w:w="1104" w:type="dxa"/>
            <w:shd w:val="clear" w:color="auto" w:fill="auto"/>
          </w:tcPr>
          <w:p w:rsidRPr="00185681" w:rsidR="00185681" w:rsidP="00572500" w:rsidRDefault="00185681" w14:paraId="2F595436" w14:textId="77777777">
            <w:pPr>
              <w:rPr>
                <w:bCs/>
              </w:rPr>
            </w:pPr>
            <w:r w:rsidRPr="00185681">
              <w:rPr>
                <w:bCs/>
              </w:rPr>
              <w:t>POTR5</w:t>
            </w:r>
          </w:p>
        </w:tc>
        <w:tc>
          <w:tcPr>
            <w:tcW w:w="2340" w:type="dxa"/>
            <w:shd w:val="clear" w:color="auto" w:fill="auto"/>
          </w:tcPr>
          <w:p w:rsidRPr="00185681" w:rsidR="00185681" w:rsidP="00572500" w:rsidRDefault="00185681" w14:paraId="11007084" w14:textId="77777777">
            <w:r w:rsidRPr="00185681">
              <w:t>Populus tremuloides</w:t>
            </w:r>
          </w:p>
        </w:tc>
        <w:tc>
          <w:tcPr>
            <w:tcW w:w="1860" w:type="dxa"/>
            <w:shd w:val="clear" w:color="auto" w:fill="auto"/>
          </w:tcPr>
          <w:p w:rsidRPr="00185681" w:rsidR="00185681" w:rsidP="00572500" w:rsidRDefault="00185681" w14:paraId="58E923B6" w14:textId="77777777">
            <w:r w:rsidRPr="00185681">
              <w:t>Quaking aspen</w:t>
            </w:r>
          </w:p>
        </w:tc>
        <w:tc>
          <w:tcPr>
            <w:tcW w:w="1956" w:type="dxa"/>
            <w:shd w:val="clear" w:color="auto" w:fill="auto"/>
          </w:tcPr>
          <w:p w:rsidRPr="00185681" w:rsidR="00185681" w:rsidP="00572500" w:rsidRDefault="00185681" w14:paraId="030BD9F5" w14:textId="77777777">
            <w:r w:rsidRPr="00185681">
              <w:t>All</w:t>
            </w:r>
          </w:p>
        </w:tc>
      </w:tr>
      <w:tr w:rsidRPr="00185681" w:rsidR="00185681" w:rsidTr="00185681" w14:paraId="2FAD4A9A" w14:textId="77777777">
        <w:tc>
          <w:tcPr>
            <w:tcW w:w="1104" w:type="dxa"/>
            <w:shd w:val="clear" w:color="auto" w:fill="auto"/>
          </w:tcPr>
          <w:p w:rsidRPr="00185681" w:rsidR="00185681" w:rsidP="00572500" w:rsidRDefault="00185681" w14:paraId="5C9EBFDD" w14:textId="77777777">
            <w:pPr>
              <w:rPr>
                <w:bCs/>
              </w:rPr>
            </w:pPr>
            <w:r w:rsidRPr="00185681">
              <w:rPr>
                <w:bCs/>
              </w:rPr>
              <w:t>PIRU</w:t>
            </w:r>
          </w:p>
        </w:tc>
        <w:tc>
          <w:tcPr>
            <w:tcW w:w="2340" w:type="dxa"/>
            <w:shd w:val="clear" w:color="auto" w:fill="auto"/>
          </w:tcPr>
          <w:p w:rsidRPr="00185681" w:rsidR="00185681" w:rsidP="00572500" w:rsidRDefault="00185681" w14:paraId="51337580" w14:textId="77777777">
            <w:r w:rsidRPr="00185681">
              <w:t>Picea rubens</w:t>
            </w:r>
          </w:p>
        </w:tc>
        <w:tc>
          <w:tcPr>
            <w:tcW w:w="1860" w:type="dxa"/>
            <w:shd w:val="clear" w:color="auto" w:fill="auto"/>
          </w:tcPr>
          <w:p w:rsidRPr="00185681" w:rsidR="00185681" w:rsidP="00572500" w:rsidRDefault="00185681" w14:paraId="3E2F7EC6" w14:textId="77777777">
            <w:r w:rsidRPr="00185681">
              <w:t>Red spruce</w:t>
            </w:r>
          </w:p>
        </w:tc>
        <w:tc>
          <w:tcPr>
            <w:tcW w:w="1956" w:type="dxa"/>
            <w:shd w:val="clear" w:color="auto" w:fill="auto"/>
          </w:tcPr>
          <w:p w:rsidRPr="00185681" w:rsidR="00185681" w:rsidP="00572500" w:rsidRDefault="00185681" w14:paraId="3F1F5283" w14:textId="77777777">
            <w:r w:rsidRPr="00185681">
              <w:t>All</w:t>
            </w:r>
          </w:p>
        </w:tc>
      </w:tr>
      <w:tr w:rsidRPr="00185681" w:rsidR="0056623F" w:rsidTr="00185681" w14:paraId="62160C62" w14:textId="77777777">
        <w:tc>
          <w:tcPr>
            <w:tcW w:w="1104" w:type="dxa"/>
            <w:shd w:val="clear" w:color="auto" w:fill="auto"/>
          </w:tcPr>
          <w:p w:rsidRPr="00185681" w:rsidR="0056623F" w:rsidP="00572500" w:rsidRDefault="0056623F" w14:paraId="2613B5B6" w14:textId="77777777">
            <w:pPr>
              <w:rPr>
                <w:bCs/>
              </w:rPr>
            </w:pPr>
            <w:r>
              <w:rPr>
                <w:bCs/>
              </w:rPr>
              <w:t>BEAL2</w:t>
            </w:r>
          </w:p>
        </w:tc>
        <w:tc>
          <w:tcPr>
            <w:tcW w:w="2340" w:type="dxa"/>
            <w:shd w:val="clear" w:color="auto" w:fill="auto"/>
          </w:tcPr>
          <w:p w:rsidRPr="00185681" w:rsidR="0056623F" w:rsidP="00572500" w:rsidRDefault="0056623F" w14:paraId="5D2ED0B2" w14:textId="77777777">
            <w:r w:rsidRPr="00185681">
              <w:t>Betula alleghaniensis</w:t>
            </w:r>
          </w:p>
        </w:tc>
        <w:tc>
          <w:tcPr>
            <w:tcW w:w="1860" w:type="dxa"/>
            <w:shd w:val="clear" w:color="auto" w:fill="auto"/>
          </w:tcPr>
          <w:p w:rsidRPr="00185681" w:rsidR="0056623F" w:rsidP="00572500" w:rsidRDefault="0056623F" w14:paraId="680924BD" w14:textId="77777777">
            <w:r>
              <w:t>Yellow birch</w:t>
            </w:r>
          </w:p>
        </w:tc>
        <w:tc>
          <w:tcPr>
            <w:tcW w:w="1956" w:type="dxa"/>
            <w:shd w:val="clear" w:color="auto" w:fill="auto"/>
          </w:tcPr>
          <w:p w:rsidRPr="00185681" w:rsidR="0056623F" w:rsidP="00572500" w:rsidRDefault="0056623F" w14:paraId="41D34BF7" w14:textId="77777777">
            <w:r>
              <w:t>All</w:t>
            </w:r>
          </w:p>
        </w:tc>
      </w:tr>
    </w:tbl>
    <w:p w:rsidR="00185681" w:rsidP="00185681" w:rsidRDefault="00185681" w14:paraId="02E5FAA6" w14:textId="77777777"/>
    <w:p w:rsidR="00185681" w:rsidP="00185681" w:rsidRDefault="00185681" w14:paraId="4BCD6D1F" w14:textId="77777777">
      <w:pPr>
        <w:pStyle w:val="SClassInfoPara"/>
      </w:pPr>
      <w:r>
        <w:t>Description</w:t>
      </w:r>
    </w:p>
    <w:p w:rsidR="00185681" w:rsidP="00185681" w:rsidRDefault="00185681" w14:paraId="22E02EA9" w14:textId="48ADBA18">
      <w:r>
        <w:t>This class represents closed stands dominated in the early years of the class by mature birch, with the aspen dying out. The understory fir and spruce are beginning to take</w:t>
      </w:r>
      <w:r w:rsidR="0056623F">
        <w:t xml:space="preserve"> over. By the end of this class, </w:t>
      </w:r>
      <w:r>
        <w:t>the early successional hardwoods have senesced, and the canopy is mostly fir and spruce, mixed with other hardwoods. Where this class has followed a budworm outbreak, the fir may be missing from the canopy. Occasional white pines present in this class may exceed 25m in height. Canopy cover could be</w:t>
      </w:r>
      <w:r w:rsidR="00D76FDA">
        <w:t xml:space="preserve"> &gt;</w:t>
      </w:r>
      <w:r>
        <w:t>60%.</w:t>
      </w:r>
    </w:p>
    <w:p w:rsidR="00185681" w:rsidP="00185681" w:rsidRDefault="00185681" w14:paraId="0D6ABF32" w14:textId="77777777"/>
    <w:p>
      <w:r>
        <w:rPr>
          <w:i/>
          <w:u w:val="single"/>
        </w:rPr>
        <w:t>Maximum Tree Size Class</w:t>
      </w:r>
      <w:br/>
      <w:r>
        <w:t>Large 21-33" DBH</w:t>
      </w:r>
    </w:p>
    <w:p w:rsidR="00185681" w:rsidP="00185681" w:rsidRDefault="00185681" w14:paraId="5335A4AC" w14:textId="77777777">
      <w:pPr>
        <w:pStyle w:val="InfoPara"/>
        <w:pBdr>
          <w:top w:val="single" w:color="auto" w:sz="4" w:space="1"/>
        </w:pBdr>
      </w:pPr>
      <w:r xmlns:w="http://schemas.openxmlformats.org/wordprocessingml/2006/main">
        <w:t>Class E</w:t>
      </w:r>
      <w:r xmlns:w="http://schemas.openxmlformats.org/wordprocessingml/2006/main">
        <w:tab/>
        <w:t>76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185681" w:rsidP="00185681" w:rsidRDefault="00185681" w14:paraId="47504E32" w14:textId="77777777"/>
    <w:p w:rsidR="00185681" w:rsidP="00185681" w:rsidRDefault="00185681" w14:paraId="6ED4AD8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1860"/>
        <w:gridCol w:w="1956"/>
      </w:tblGrid>
      <w:tr w:rsidRPr="00185681" w:rsidR="00185681" w:rsidTr="00185681" w14:paraId="5FC736DE" w14:textId="77777777">
        <w:tc>
          <w:tcPr>
            <w:tcW w:w="1080" w:type="dxa"/>
            <w:tcBorders>
              <w:top w:val="single" w:color="auto" w:sz="2" w:space="0"/>
              <w:bottom w:val="single" w:color="000000" w:sz="12" w:space="0"/>
            </w:tcBorders>
            <w:shd w:val="clear" w:color="auto" w:fill="auto"/>
          </w:tcPr>
          <w:p w:rsidRPr="00185681" w:rsidR="00185681" w:rsidP="00572500" w:rsidRDefault="00185681" w14:paraId="701305D0" w14:textId="77777777">
            <w:pPr>
              <w:rPr>
                <w:b/>
                <w:bCs/>
              </w:rPr>
            </w:pPr>
            <w:r w:rsidRPr="00185681">
              <w:rPr>
                <w:b/>
                <w:bCs/>
              </w:rPr>
              <w:t>Symbol</w:t>
            </w:r>
          </w:p>
        </w:tc>
        <w:tc>
          <w:tcPr>
            <w:tcW w:w="2424" w:type="dxa"/>
            <w:tcBorders>
              <w:top w:val="single" w:color="auto" w:sz="2" w:space="0"/>
              <w:bottom w:val="single" w:color="000000" w:sz="12" w:space="0"/>
            </w:tcBorders>
            <w:shd w:val="clear" w:color="auto" w:fill="auto"/>
          </w:tcPr>
          <w:p w:rsidRPr="00185681" w:rsidR="00185681" w:rsidP="00572500" w:rsidRDefault="00185681" w14:paraId="24D2E5B0" w14:textId="77777777">
            <w:pPr>
              <w:rPr>
                <w:b/>
                <w:bCs/>
              </w:rPr>
            </w:pPr>
            <w:r w:rsidRPr="00185681">
              <w:rPr>
                <w:b/>
                <w:bCs/>
              </w:rPr>
              <w:t>Scientific Name</w:t>
            </w:r>
          </w:p>
        </w:tc>
        <w:tc>
          <w:tcPr>
            <w:tcW w:w="1860" w:type="dxa"/>
            <w:tcBorders>
              <w:top w:val="single" w:color="auto" w:sz="2" w:space="0"/>
              <w:bottom w:val="single" w:color="000000" w:sz="12" w:space="0"/>
            </w:tcBorders>
            <w:shd w:val="clear" w:color="auto" w:fill="auto"/>
          </w:tcPr>
          <w:p w:rsidRPr="00185681" w:rsidR="00185681" w:rsidP="00572500" w:rsidRDefault="00185681" w14:paraId="49C264C8" w14:textId="77777777">
            <w:pPr>
              <w:rPr>
                <w:b/>
                <w:bCs/>
              </w:rPr>
            </w:pPr>
            <w:r w:rsidRPr="00185681">
              <w:rPr>
                <w:b/>
                <w:bCs/>
              </w:rPr>
              <w:t>Common Name</w:t>
            </w:r>
          </w:p>
        </w:tc>
        <w:tc>
          <w:tcPr>
            <w:tcW w:w="1956" w:type="dxa"/>
            <w:tcBorders>
              <w:top w:val="single" w:color="auto" w:sz="2" w:space="0"/>
              <w:bottom w:val="single" w:color="000000" w:sz="12" w:space="0"/>
            </w:tcBorders>
            <w:shd w:val="clear" w:color="auto" w:fill="auto"/>
          </w:tcPr>
          <w:p w:rsidRPr="00185681" w:rsidR="00185681" w:rsidP="00572500" w:rsidRDefault="00185681" w14:paraId="41A13050" w14:textId="77777777">
            <w:pPr>
              <w:rPr>
                <w:b/>
                <w:bCs/>
              </w:rPr>
            </w:pPr>
            <w:r w:rsidRPr="00185681">
              <w:rPr>
                <w:b/>
                <w:bCs/>
              </w:rPr>
              <w:t>Canopy Position</w:t>
            </w:r>
          </w:p>
        </w:tc>
      </w:tr>
      <w:tr w:rsidRPr="00185681" w:rsidR="00185681" w:rsidTr="00185681" w14:paraId="21B6B8C6" w14:textId="77777777">
        <w:tc>
          <w:tcPr>
            <w:tcW w:w="1080" w:type="dxa"/>
            <w:tcBorders>
              <w:top w:val="single" w:color="000000" w:sz="12" w:space="0"/>
            </w:tcBorders>
            <w:shd w:val="clear" w:color="auto" w:fill="auto"/>
          </w:tcPr>
          <w:p w:rsidRPr="00185681" w:rsidR="00185681" w:rsidP="00572500" w:rsidRDefault="00185681" w14:paraId="7890B943" w14:textId="77777777">
            <w:pPr>
              <w:rPr>
                <w:bCs/>
              </w:rPr>
            </w:pPr>
            <w:r w:rsidRPr="00185681">
              <w:rPr>
                <w:bCs/>
              </w:rPr>
              <w:lastRenderedPageBreak/>
              <w:t>PIRU</w:t>
            </w:r>
          </w:p>
        </w:tc>
        <w:tc>
          <w:tcPr>
            <w:tcW w:w="2424" w:type="dxa"/>
            <w:tcBorders>
              <w:top w:val="single" w:color="000000" w:sz="12" w:space="0"/>
            </w:tcBorders>
            <w:shd w:val="clear" w:color="auto" w:fill="auto"/>
          </w:tcPr>
          <w:p w:rsidRPr="00185681" w:rsidR="00185681" w:rsidP="00572500" w:rsidRDefault="00185681" w14:paraId="63203EA4" w14:textId="77777777">
            <w:r w:rsidRPr="00185681">
              <w:t>Picea rubens</w:t>
            </w:r>
          </w:p>
        </w:tc>
        <w:tc>
          <w:tcPr>
            <w:tcW w:w="1860" w:type="dxa"/>
            <w:tcBorders>
              <w:top w:val="single" w:color="000000" w:sz="12" w:space="0"/>
            </w:tcBorders>
            <w:shd w:val="clear" w:color="auto" w:fill="auto"/>
          </w:tcPr>
          <w:p w:rsidRPr="00185681" w:rsidR="00185681" w:rsidP="00572500" w:rsidRDefault="00185681" w14:paraId="67100ACB" w14:textId="77777777">
            <w:r w:rsidRPr="00185681">
              <w:t>Red spruce</w:t>
            </w:r>
          </w:p>
        </w:tc>
        <w:tc>
          <w:tcPr>
            <w:tcW w:w="1956" w:type="dxa"/>
            <w:tcBorders>
              <w:top w:val="single" w:color="000000" w:sz="12" w:space="0"/>
            </w:tcBorders>
            <w:shd w:val="clear" w:color="auto" w:fill="auto"/>
          </w:tcPr>
          <w:p w:rsidRPr="00185681" w:rsidR="00185681" w:rsidP="00572500" w:rsidRDefault="00185681" w14:paraId="6D7AF931" w14:textId="77777777">
            <w:r w:rsidRPr="00185681">
              <w:t>Mid-Upper</w:t>
            </w:r>
          </w:p>
        </w:tc>
      </w:tr>
      <w:tr w:rsidRPr="00185681" w:rsidR="00185681" w:rsidTr="00185681" w14:paraId="149BA16F" w14:textId="77777777">
        <w:tc>
          <w:tcPr>
            <w:tcW w:w="1080" w:type="dxa"/>
            <w:shd w:val="clear" w:color="auto" w:fill="auto"/>
          </w:tcPr>
          <w:p w:rsidRPr="00185681" w:rsidR="00185681" w:rsidP="00572500" w:rsidRDefault="00185681" w14:paraId="79DB5406" w14:textId="77777777">
            <w:pPr>
              <w:rPr>
                <w:bCs/>
              </w:rPr>
            </w:pPr>
            <w:r w:rsidRPr="00185681">
              <w:rPr>
                <w:bCs/>
              </w:rPr>
              <w:t>ABBA</w:t>
            </w:r>
          </w:p>
        </w:tc>
        <w:tc>
          <w:tcPr>
            <w:tcW w:w="2424" w:type="dxa"/>
            <w:shd w:val="clear" w:color="auto" w:fill="auto"/>
          </w:tcPr>
          <w:p w:rsidRPr="00185681" w:rsidR="00185681" w:rsidP="00572500" w:rsidRDefault="00185681" w14:paraId="6E33710C" w14:textId="77777777">
            <w:r w:rsidRPr="00185681">
              <w:t>Abies balsamea</w:t>
            </w:r>
          </w:p>
        </w:tc>
        <w:tc>
          <w:tcPr>
            <w:tcW w:w="1860" w:type="dxa"/>
            <w:shd w:val="clear" w:color="auto" w:fill="auto"/>
          </w:tcPr>
          <w:p w:rsidRPr="00185681" w:rsidR="00185681" w:rsidP="00572500" w:rsidRDefault="00185681" w14:paraId="4684D7C3" w14:textId="77777777">
            <w:r w:rsidRPr="00185681">
              <w:t>Balsam fir</w:t>
            </w:r>
          </w:p>
        </w:tc>
        <w:tc>
          <w:tcPr>
            <w:tcW w:w="1956" w:type="dxa"/>
            <w:shd w:val="clear" w:color="auto" w:fill="auto"/>
          </w:tcPr>
          <w:p w:rsidRPr="00185681" w:rsidR="00185681" w:rsidP="00572500" w:rsidRDefault="00185681" w14:paraId="71563E29" w14:textId="77777777">
            <w:r w:rsidRPr="00185681">
              <w:t>Mid-Upper</w:t>
            </w:r>
          </w:p>
        </w:tc>
      </w:tr>
      <w:tr w:rsidRPr="00185681" w:rsidR="00185681" w:rsidTr="00185681" w14:paraId="78D7AEF4" w14:textId="77777777">
        <w:tc>
          <w:tcPr>
            <w:tcW w:w="1080" w:type="dxa"/>
            <w:shd w:val="clear" w:color="auto" w:fill="auto"/>
          </w:tcPr>
          <w:p w:rsidRPr="00185681" w:rsidR="00185681" w:rsidP="00572500" w:rsidRDefault="00185681" w14:paraId="318CE097" w14:textId="77777777">
            <w:pPr>
              <w:rPr>
                <w:bCs/>
              </w:rPr>
            </w:pPr>
            <w:r w:rsidRPr="00185681">
              <w:rPr>
                <w:bCs/>
              </w:rPr>
              <w:t>BEAL2</w:t>
            </w:r>
          </w:p>
        </w:tc>
        <w:tc>
          <w:tcPr>
            <w:tcW w:w="2424" w:type="dxa"/>
            <w:shd w:val="clear" w:color="auto" w:fill="auto"/>
          </w:tcPr>
          <w:p w:rsidRPr="00185681" w:rsidR="00185681" w:rsidP="00572500" w:rsidRDefault="00185681" w14:paraId="0490BC5A" w14:textId="77777777">
            <w:r w:rsidRPr="00185681">
              <w:t>Betula alleghaniensis</w:t>
            </w:r>
          </w:p>
        </w:tc>
        <w:tc>
          <w:tcPr>
            <w:tcW w:w="1860" w:type="dxa"/>
            <w:shd w:val="clear" w:color="auto" w:fill="auto"/>
          </w:tcPr>
          <w:p w:rsidRPr="00185681" w:rsidR="00185681" w:rsidP="00572500" w:rsidRDefault="00185681" w14:paraId="3F9684B7" w14:textId="77777777">
            <w:r w:rsidRPr="00185681">
              <w:t>Yellow birch</w:t>
            </w:r>
          </w:p>
        </w:tc>
        <w:tc>
          <w:tcPr>
            <w:tcW w:w="1956" w:type="dxa"/>
            <w:shd w:val="clear" w:color="auto" w:fill="auto"/>
          </w:tcPr>
          <w:p w:rsidRPr="00185681" w:rsidR="00185681" w:rsidP="00572500" w:rsidRDefault="00185681" w14:paraId="0C6E26EB" w14:textId="77777777">
            <w:r w:rsidRPr="00185681">
              <w:t>Mid-Upper</w:t>
            </w:r>
          </w:p>
        </w:tc>
      </w:tr>
    </w:tbl>
    <w:p w:rsidR="00185681" w:rsidP="00185681" w:rsidRDefault="00185681" w14:paraId="055FBF94" w14:textId="77777777"/>
    <w:p w:rsidR="00185681" w:rsidP="00185681" w:rsidRDefault="00185681" w14:paraId="45454AD6" w14:textId="77777777">
      <w:pPr>
        <w:pStyle w:val="SClassInfoPara"/>
      </w:pPr>
      <w:r>
        <w:t>Description</w:t>
      </w:r>
    </w:p>
    <w:p w:rsidR="00185681" w:rsidP="00185681" w:rsidRDefault="00185681" w14:paraId="0E54C4D1" w14:textId="77777777">
      <w:r>
        <w:t xml:space="preserve">This is a closed spruce/fir stand (with a variable component </w:t>
      </w:r>
      <w:r w:rsidR="007F6176">
        <w:t xml:space="preserve">of late successional hardwoods). </w:t>
      </w:r>
      <w:r>
        <w:t xml:space="preserve">Individual fir trees drop out after age 70-100yrs, but spruce and fir regenerate in gaps, eventually to spruce and secondarily to fir. Moderate disturbances from wind, spruce budworm, spruce bark beetle, Armillaria, and ice storms </w:t>
      </w:r>
      <w:r w:rsidR="004F3BF6">
        <w:t xml:space="preserve">have an </w:t>
      </w:r>
      <w:r>
        <w:t>impact on this community but not to stand-replacing severity.</w:t>
      </w:r>
    </w:p>
    <w:p w:rsidR="00185681" w:rsidP="00185681" w:rsidRDefault="00185681" w14:paraId="650F4DEE"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Late2:CLS</w:t>
            </w:r>
          </w:p>
        </w:tc>
        <w:tc>
          <w:p>
            <w:pPr>
              <w:jc w:val="center"/>
            </w:pPr>
            <w:r>
              <w:rPr>
                <w:sz w:val="20"/>
              </w:rPr>
              <w:t>69</w:t>
            </w:r>
          </w:p>
        </w:tc>
      </w:tr>
      <w:tr>
        <w:tc>
          <w:p>
            <w:pPr>
              <w:jc w:val="center"/>
            </w:pPr>
            <w:r>
              <w:rPr>
                <w:sz w:val="20"/>
              </w:rPr>
              <w:t>Mid2:OPN</w:t>
            </w:r>
          </w:p>
        </w:tc>
        <w:tc>
          <w:p>
            <w:pPr>
              <w:jc w:val="center"/>
            </w:pPr>
            <w:r>
              <w:rPr>
                <w:sz w:val="20"/>
              </w:rPr>
              <w:t>30</w:t>
            </w:r>
          </w:p>
        </w:tc>
        <w:tc>
          <w:p>
            <w:pPr>
              <w:jc w:val="center"/>
            </w:pPr>
            <w:r>
              <w:rPr>
                <w:sz w:val="20"/>
              </w:rPr>
              <w:t>Late1:CLS</w:t>
            </w:r>
          </w:p>
        </w:tc>
        <w:tc>
          <w:p>
            <w:pPr>
              <w:jc w:val="center"/>
            </w:pPr>
            <w:r>
              <w:rPr>
                <w:sz w:val="20"/>
              </w:rPr>
              <w:t>79</w:t>
            </w:r>
          </w:p>
        </w:tc>
      </w:tr>
      <w:tr>
        <w:tc>
          <w:p>
            <w:pPr>
              <w:jc w:val="center"/>
            </w:pPr>
            <w:r>
              <w:rPr>
                <w:sz w:val="20"/>
              </w:rPr>
              <w:t>Late2:CLS</w:t>
            </w:r>
          </w:p>
        </w:tc>
        <w:tc>
          <w:p>
            <w:pPr>
              <w:jc w:val="center"/>
            </w:pPr>
            <w:r>
              <w:rPr>
                <w:sz w:val="20"/>
              </w:rPr>
              <w:t>70</w:t>
            </w:r>
          </w:p>
        </w:tc>
        <w:tc>
          <w:p>
            <w:pPr>
              <w:jc w:val="center"/>
            </w:pPr>
            <w:r>
              <w:rPr>
                <w:sz w:val="20"/>
              </w:rPr>
              <w:t>Late2:CLS</w:t>
            </w:r>
          </w:p>
        </w:tc>
        <w:tc>
          <w:p>
            <w:pPr>
              <w:jc w:val="center"/>
            </w:pPr>
            <w:r>
              <w:rPr>
                <w:sz w:val="20"/>
              </w:rPr>
              <w:t>999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119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Mid2:OPN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Mid2:OPN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Mid2:OPN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85681" w:rsidP="00185681" w:rsidRDefault="00185681" w14:paraId="4A5FFFC9" w14:textId="77777777">
      <w:r>
        <w:t>Anderson, M.G. 1999. Viability and Spatial Assessment of Ecological Communities in the Northern Appalachian Ecoregion. University of New Hampshire, Durham, NH. Ph.D. dissertation.</w:t>
      </w:r>
    </w:p>
    <w:p w:rsidR="00185681" w:rsidP="00185681" w:rsidRDefault="00185681" w14:paraId="5FE4AA2B" w14:textId="77777777"/>
    <w:p w:rsidR="00185681" w:rsidP="00185681" w:rsidRDefault="00185681" w14:paraId="62611FE4" w14:textId="77777777">
      <w:r>
        <w:t>Bergeron, Y. 2000. Species and dynamics in the mixed woods of Quebec's southern boreal forest. Ecology 81: 1500-1516.</w:t>
      </w:r>
    </w:p>
    <w:p w:rsidR="00185681" w:rsidP="00185681" w:rsidRDefault="00185681" w14:paraId="431159BA" w14:textId="77777777"/>
    <w:p w:rsidR="00185681" w:rsidP="00185681" w:rsidRDefault="00185681" w14:paraId="0BABFDA1" w14:textId="77777777">
      <w:r>
        <w:t>Boose, E.R., K.E. Chamberlin and D.R. Foster. 2001. Landscape and regional impacts of hurricanes in New England. Ecol. Monogr. 71: 27-48.</w:t>
      </w:r>
    </w:p>
    <w:p w:rsidR="00185681" w:rsidP="00185681" w:rsidRDefault="00185681" w14:paraId="602DC0C9" w14:textId="77777777"/>
    <w:p w:rsidR="00185681" w:rsidP="00185681" w:rsidRDefault="00185681" w14:paraId="5649BACE" w14:textId="77777777">
      <w:r>
        <w:t>Brown, James K. and Jane Kapler Smith, eds. 2000. Wildland fire in ecosystems: effects of fire on flora. Gen. Tech. Rep. RMRS-GTR-42-vol. 2. Ogden, UT: USDA Forest Service, Rocky Mountain Research Station. 257 pp.</w:t>
      </w:r>
    </w:p>
    <w:p w:rsidR="00185681" w:rsidP="00185681" w:rsidRDefault="00185681" w14:paraId="65905E3B" w14:textId="77777777"/>
    <w:p w:rsidR="00185681" w:rsidP="00185681" w:rsidRDefault="00185681" w14:paraId="6E7BDEC3" w14:textId="77777777">
      <w:r>
        <w:t>Heinselman, M. L. 1981. Fire intensity and frequency as factors in the distribution and structure of Northern ecosystems. In: Mooney, H.A., T.M. Bonnickson, N.L. Christensen, J.E. Lotan and R.A. Reiners, tech. coords. Fire regimes and ecosystem properties: proceedings of the conference. 1978 Dec 11-15. Honolulu, HI. Gen. Tech. Rep.WO-26, Washington, DC. USDA Forest Service. 7-57.</w:t>
      </w:r>
    </w:p>
    <w:p w:rsidR="00185681" w:rsidP="00185681" w:rsidRDefault="00185681" w14:paraId="211DDD2C" w14:textId="77777777"/>
    <w:p w:rsidR="00185681" w:rsidP="00185681" w:rsidRDefault="00185681" w14:paraId="11BA9E0E" w14:textId="77777777">
      <w:r>
        <w:t>Kuchler, A.W. 1964. Northern hardwoods (Acer-Betula-Fagus-Tsuga). #106 In: Manual to accompany the map Potential Natural Vegetation of the United States. New York, NY: The American Geographical Society. 156 pp.</w:t>
      </w:r>
    </w:p>
    <w:p w:rsidR="00185681" w:rsidP="00185681" w:rsidRDefault="00185681" w14:paraId="3F4E33FC" w14:textId="77777777"/>
    <w:p w:rsidR="00185681" w:rsidP="00185681" w:rsidRDefault="00185681" w14:paraId="362D2D87" w14:textId="77777777">
      <w:r>
        <w:t>Lorimer and White. 2003. Scale and Frequency of natural disturbances in the northeastern US. Forest Ecology and Management 185: 41-64</w:t>
      </w:r>
    </w:p>
    <w:p w:rsidR="00185681" w:rsidP="00185681" w:rsidRDefault="00185681" w14:paraId="7E386BDB" w14:textId="77777777"/>
    <w:p w:rsidR="00185681" w:rsidP="00185681" w:rsidRDefault="00185681" w14:paraId="558EAC44" w14:textId="77777777">
      <w:r>
        <w:t>Patterson, W. A. III, K. E. Saunders and L. J. Horton. 1983. Fire Regimes of the Coastal Maine Forests of Acadia National Park. USDI/NPS - North Atlantic Region Office of Scientific Studies Report OSS 83-3. 259 pp.</w:t>
      </w:r>
    </w:p>
    <w:p w:rsidR="00185681" w:rsidP="00185681" w:rsidRDefault="00185681" w14:paraId="5D738258" w14:textId="77777777"/>
    <w:p w:rsidR="00185681" w:rsidP="00185681" w:rsidRDefault="00185681" w14:paraId="335C5B69" w14:textId="77777777">
      <w:r>
        <w:lastRenderedPageBreak/>
        <w:t>USDA Forest Service, Rocky Mountain Research Station, Fire Sciences Laboratory (2002, December). Fire Effects Information System, [Online 12 February 2004]. Available: http://www.fs.fed.us/database/feis/.</w:t>
      </w:r>
    </w:p>
    <w:p w:rsidRPr="00A43E41" w:rsidR="004D5F12" w:rsidP="00185681" w:rsidRDefault="004D5F12" w14:paraId="792BA52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EDC98" w14:textId="77777777" w:rsidR="004F2500" w:rsidRDefault="004F2500">
      <w:r>
        <w:separator/>
      </w:r>
    </w:p>
  </w:endnote>
  <w:endnote w:type="continuationSeparator" w:id="0">
    <w:p w14:paraId="6CAE93BF" w14:textId="77777777" w:rsidR="004F2500" w:rsidRDefault="004F2500">
      <w:r>
        <w:continuationSeparator/>
      </w:r>
    </w:p>
  </w:endnote>
  <w:endnote w:type="continuationNotice" w:id="1">
    <w:p w14:paraId="0807E820" w14:textId="77777777" w:rsidR="004F2500" w:rsidRDefault="004F25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59294" w14:textId="77777777" w:rsidR="00A90C8F" w:rsidRDefault="00A90C8F" w:rsidP="0018568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4E3FB" w14:textId="77777777" w:rsidR="004F2500" w:rsidRDefault="004F2500">
      <w:r>
        <w:separator/>
      </w:r>
    </w:p>
  </w:footnote>
  <w:footnote w:type="continuationSeparator" w:id="0">
    <w:p w14:paraId="09D4CF89" w14:textId="77777777" w:rsidR="004F2500" w:rsidRDefault="004F2500">
      <w:r>
        <w:continuationSeparator/>
      </w:r>
    </w:p>
  </w:footnote>
  <w:footnote w:type="continuationNotice" w:id="1">
    <w:p w14:paraId="2D0A8D76" w14:textId="77777777" w:rsidR="004F2500" w:rsidRDefault="004F25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61571" w14:textId="77777777" w:rsidR="00A90C8F" w:rsidRDefault="00A90C8F" w:rsidP="0018568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681"/>
    <w:rsid w:val="00002648"/>
    <w:rsid w:val="000037B3"/>
    <w:rsid w:val="00004505"/>
    <w:rsid w:val="00005947"/>
    <w:rsid w:val="00006AF9"/>
    <w:rsid w:val="00007DAF"/>
    <w:rsid w:val="000103AE"/>
    <w:rsid w:val="00011F88"/>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473"/>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551"/>
    <w:rsid w:val="00116D24"/>
    <w:rsid w:val="00116F8F"/>
    <w:rsid w:val="0011771B"/>
    <w:rsid w:val="001177B1"/>
    <w:rsid w:val="00121D07"/>
    <w:rsid w:val="00122763"/>
    <w:rsid w:val="0012318F"/>
    <w:rsid w:val="001243A2"/>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0BC5"/>
    <w:rsid w:val="0015133E"/>
    <w:rsid w:val="00151758"/>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681"/>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5AA8"/>
    <w:rsid w:val="001B68A1"/>
    <w:rsid w:val="001B7B7A"/>
    <w:rsid w:val="001C099D"/>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2A56"/>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96F72"/>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2770D"/>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3FC4"/>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500"/>
    <w:rsid w:val="004F2D39"/>
    <w:rsid w:val="004F348F"/>
    <w:rsid w:val="004F3BF6"/>
    <w:rsid w:val="004F510A"/>
    <w:rsid w:val="004F5DE6"/>
    <w:rsid w:val="004F6C64"/>
    <w:rsid w:val="004F7CCB"/>
    <w:rsid w:val="00503E44"/>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23F"/>
    <w:rsid w:val="00566E2D"/>
    <w:rsid w:val="00570787"/>
    <w:rsid w:val="00572500"/>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5BE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556F"/>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6F4395"/>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3017"/>
    <w:rsid w:val="00724299"/>
    <w:rsid w:val="00724397"/>
    <w:rsid w:val="00724553"/>
    <w:rsid w:val="00724686"/>
    <w:rsid w:val="00724A9A"/>
    <w:rsid w:val="00725EF2"/>
    <w:rsid w:val="007307B5"/>
    <w:rsid w:val="00730855"/>
    <w:rsid w:val="0073208E"/>
    <w:rsid w:val="007320A8"/>
    <w:rsid w:val="00733493"/>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3652"/>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2DFA"/>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6176"/>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260E"/>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065B"/>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0C8F"/>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234"/>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1AF6"/>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0CA"/>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39C0"/>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A6"/>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66240"/>
    <w:rsid w:val="00D73E18"/>
    <w:rsid w:val="00D76FDA"/>
    <w:rsid w:val="00D778B1"/>
    <w:rsid w:val="00D803B1"/>
    <w:rsid w:val="00D81349"/>
    <w:rsid w:val="00D83E2B"/>
    <w:rsid w:val="00D84B65"/>
    <w:rsid w:val="00D85B75"/>
    <w:rsid w:val="00D8698D"/>
    <w:rsid w:val="00D9012C"/>
    <w:rsid w:val="00D90718"/>
    <w:rsid w:val="00D9148A"/>
    <w:rsid w:val="00D914A5"/>
    <w:rsid w:val="00D92E75"/>
    <w:rsid w:val="00D931CB"/>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499F"/>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20FEB"/>
  <w15:docId w15:val="{084F0B4A-19C4-454D-9A89-11646C6B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D2DFA"/>
    <w:pPr>
      <w:ind w:left="720"/>
    </w:pPr>
    <w:rPr>
      <w:rFonts w:ascii="Calibri" w:eastAsiaTheme="minorHAnsi" w:hAnsi="Calibri"/>
      <w:sz w:val="22"/>
      <w:szCs w:val="22"/>
    </w:rPr>
  </w:style>
  <w:style w:type="character" w:styleId="Hyperlink">
    <w:name w:val="Hyperlink"/>
    <w:basedOn w:val="DefaultParagraphFont"/>
    <w:rsid w:val="007D2DFA"/>
    <w:rPr>
      <w:color w:val="0000FF" w:themeColor="hyperlink"/>
      <w:u w:val="single"/>
    </w:rPr>
  </w:style>
  <w:style w:type="paragraph" w:styleId="BalloonText">
    <w:name w:val="Balloon Text"/>
    <w:basedOn w:val="Normal"/>
    <w:link w:val="BalloonTextChar"/>
    <w:uiPriority w:val="99"/>
    <w:semiHidden/>
    <w:unhideWhenUsed/>
    <w:rsid w:val="007D2DFA"/>
    <w:rPr>
      <w:rFonts w:ascii="Tahoma" w:hAnsi="Tahoma" w:cs="Tahoma"/>
      <w:sz w:val="16"/>
      <w:szCs w:val="16"/>
    </w:rPr>
  </w:style>
  <w:style w:type="character" w:customStyle="1" w:styleId="BalloonTextChar">
    <w:name w:val="Balloon Text Char"/>
    <w:basedOn w:val="DefaultParagraphFont"/>
    <w:link w:val="BalloonText"/>
    <w:uiPriority w:val="99"/>
    <w:semiHidden/>
    <w:rsid w:val="007D2DFA"/>
    <w:rPr>
      <w:rFonts w:ascii="Tahoma" w:hAnsi="Tahoma" w:cs="Tahoma"/>
      <w:sz w:val="16"/>
      <w:szCs w:val="16"/>
    </w:rPr>
  </w:style>
  <w:style w:type="character" w:styleId="FollowedHyperlink">
    <w:name w:val="FollowedHyperlink"/>
    <w:basedOn w:val="DefaultParagraphFont"/>
    <w:uiPriority w:val="99"/>
    <w:semiHidden/>
    <w:unhideWhenUsed/>
    <w:rsid w:val="00150BC5"/>
    <w:rPr>
      <w:color w:val="800080" w:themeColor="followedHyperlink"/>
      <w:u w:val="single"/>
    </w:rPr>
  </w:style>
  <w:style w:type="character" w:styleId="CommentReference">
    <w:name w:val="annotation reference"/>
    <w:basedOn w:val="DefaultParagraphFont"/>
    <w:uiPriority w:val="99"/>
    <w:semiHidden/>
    <w:unhideWhenUsed/>
    <w:rsid w:val="00150BC5"/>
    <w:rPr>
      <w:sz w:val="16"/>
      <w:szCs w:val="16"/>
    </w:rPr>
  </w:style>
  <w:style w:type="paragraph" w:styleId="CommentText">
    <w:name w:val="annotation text"/>
    <w:basedOn w:val="Normal"/>
    <w:link w:val="CommentTextChar"/>
    <w:uiPriority w:val="99"/>
    <w:semiHidden/>
    <w:unhideWhenUsed/>
    <w:rsid w:val="00150BC5"/>
    <w:rPr>
      <w:sz w:val="20"/>
      <w:szCs w:val="20"/>
    </w:rPr>
  </w:style>
  <w:style w:type="character" w:customStyle="1" w:styleId="CommentTextChar">
    <w:name w:val="Comment Text Char"/>
    <w:basedOn w:val="DefaultParagraphFont"/>
    <w:link w:val="CommentText"/>
    <w:uiPriority w:val="99"/>
    <w:semiHidden/>
    <w:rsid w:val="00150BC5"/>
  </w:style>
  <w:style w:type="paragraph" w:styleId="CommentSubject">
    <w:name w:val="annotation subject"/>
    <w:basedOn w:val="CommentText"/>
    <w:next w:val="CommentText"/>
    <w:link w:val="CommentSubjectChar"/>
    <w:uiPriority w:val="99"/>
    <w:semiHidden/>
    <w:unhideWhenUsed/>
    <w:rsid w:val="00150BC5"/>
    <w:rPr>
      <w:b/>
      <w:bCs/>
    </w:rPr>
  </w:style>
  <w:style w:type="character" w:customStyle="1" w:styleId="CommentSubjectChar">
    <w:name w:val="Comment Subject Char"/>
    <w:basedOn w:val="CommentTextChar"/>
    <w:link w:val="CommentSubject"/>
    <w:uiPriority w:val="99"/>
    <w:semiHidden/>
    <w:rsid w:val="00150BC5"/>
    <w:rPr>
      <w:b/>
      <w:bCs/>
    </w:rPr>
  </w:style>
  <w:style w:type="character" w:styleId="Emphasis">
    <w:name w:val="Emphasis"/>
    <w:basedOn w:val="DefaultParagraphFont"/>
    <w:uiPriority w:val="20"/>
    <w:qFormat/>
    <w:rsid w:val="0086260E"/>
    <w:rPr>
      <w:i/>
      <w:iCs/>
    </w:rPr>
  </w:style>
  <w:style w:type="character" w:styleId="Mention">
    <w:name w:val="Mention"/>
    <w:basedOn w:val="DefaultParagraphFont"/>
    <w:uiPriority w:val="99"/>
    <w:semiHidden/>
    <w:unhideWhenUsed/>
    <w:rsid w:val="00296F72"/>
    <w:rPr>
      <w:color w:val="2B579A"/>
      <w:shd w:val="clear" w:color="auto" w:fill="E6E6E6"/>
    </w:rPr>
  </w:style>
  <w:style w:type="paragraph" w:styleId="Revision">
    <w:name w:val="Revision"/>
    <w:hidden/>
    <w:uiPriority w:val="99"/>
    <w:semiHidden/>
    <w:rsid w:val="00B540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547583">
      <w:bodyDiv w:val="1"/>
      <w:marLeft w:val="0"/>
      <w:marRight w:val="0"/>
      <w:marTop w:val="0"/>
      <w:marBottom w:val="0"/>
      <w:divBdr>
        <w:top w:val="none" w:sz="0" w:space="0" w:color="auto"/>
        <w:left w:val="none" w:sz="0" w:space="0" w:color="auto"/>
        <w:bottom w:val="none" w:sz="0" w:space="0" w:color="auto"/>
        <w:right w:val="none" w:sz="0" w:space="0" w:color="auto"/>
      </w:divBdr>
    </w:div>
    <w:div w:id="83063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2014-08-21T15:23:00Z</cp:lastPrinted>
  <dcterms:created xsi:type="dcterms:W3CDTF">2017-07-27T00:03:00Z</dcterms:created>
  <dcterms:modified xsi:type="dcterms:W3CDTF">2017-07-27T00:03:00Z</dcterms:modified>
</cp:coreProperties>
</file>