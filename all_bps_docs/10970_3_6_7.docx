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91A" w:rsidP="0090191A" w:rsidRDefault="0090191A" w14:paraId="273DE841" w14:textId="4DDAE5C4">
      <w:pPr>
        <w:pStyle w:val="BpSTitle"/>
      </w:pPr>
      <w:r>
        <w:t>10970</w:t>
      </w:r>
    </w:p>
    <w:p w:rsidR="0090191A" w:rsidP="0090191A" w:rsidRDefault="0090191A" w14:paraId="0D03BEA3" w14:textId="77777777">
      <w:pPr>
        <w:pStyle w:val="BpSTitle"/>
      </w:pPr>
      <w:r>
        <w:t>California Mesic Chaparral</w:t>
      </w:r>
    </w:p>
    <w:p w:rsidR="0090191A" w:rsidP="0090191A" w:rsidRDefault="0090191A" w14:paraId="63B52F75" w14:textId="3F16A73B">
      <w:r>
        <w:t xmlns:w="http://schemas.openxmlformats.org/wordprocessingml/2006/main">BpS Model/Description Version: Aug. 2020</w:t>
      </w:r>
      <w:r>
        <w:tab/>
      </w:r>
      <w:r>
        <w:tab/>
      </w:r>
      <w:r>
        <w:tab/>
      </w:r>
      <w:r>
        <w:tab/>
      </w:r>
      <w:r>
        <w:tab/>
      </w:r>
      <w:r>
        <w:tab/>
      </w:r>
      <w:r>
        <w:tab/>
      </w:r>
    </w:p>
    <w:p w:rsidR="0090191A" w:rsidP="0090191A" w:rsidRDefault="0090191A" w14:paraId="38EA76D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8"/>
        <w:gridCol w:w="2250"/>
        <w:gridCol w:w="2880"/>
        <w:gridCol w:w="2808"/>
      </w:tblGrid>
      <w:tr w:rsidRPr="0090191A" w:rsidR="00F46C3A" w:rsidTr="006E700E" w14:paraId="7E647D10" w14:textId="77777777">
        <w:tc>
          <w:tcPr>
            <w:tcW w:w="1638" w:type="dxa"/>
            <w:tcBorders>
              <w:top w:val="single" w:color="auto" w:sz="2" w:space="0"/>
              <w:left w:val="single" w:color="auto" w:sz="12" w:space="0"/>
              <w:bottom w:val="single" w:color="000000" w:sz="12" w:space="0"/>
            </w:tcBorders>
            <w:shd w:val="clear" w:color="auto" w:fill="auto"/>
          </w:tcPr>
          <w:p w:rsidRPr="0090191A" w:rsidR="0090191A" w:rsidP="00516B04" w:rsidRDefault="0090191A" w14:paraId="15DE000F" w14:textId="77777777">
            <w:pPr>
              <w:rPr>
                <w:b/>
                <w:bCs/>
              </w:rPr>
            </w:pPr>
            <w:r w:rsidRPr="0090191A">
              <w:rPr>
                <w:b/>
                <w:bCs/>
              </w:rPr>
              <w:t>Modelers</w:t>
            </w:r>
          </w:p>
        </w:tc>
        <w:tc>
          <w:tcPr>
            <w:tcW w:w="2250" w:type="dxa"/>
            <w:tcBorders>
              <w:top w:val="single" w:color="auto" w:sz="2" w:space="0"/>
              <w:bottom w:val="single" w:color="000000" w:sz="12" w:space="0"/>
              <w:right w:val="single" w:color="000000" w:sz="12" w:space="0"/>
            </w:tcBorders>
            <w:shd w:val="clear" w:color="auto" w:fill="auto"/>
          </w:tcPr>
          <w:p w:rsidRPr="0090191A" w:rsidR="0090191A" w:rsidP="00516B04" w:rsidRDefault="0090191A" w14:paraId="00B4ECC9" w14:textId="77777777">
            <w:pPr>
              <w:rPr>
                <w:b/>
                <w:bCs/>
              </w:rPr>
            </w:pPr>
          </w:p>
        </w:tc>
        <w:tc>
          <w:tcPr>
            <w:tcW w:w="2880" w:type="dxa"/>
            <w:tcBorders>
              <w:top w:val="single" w:color="auto" w:sz="2" w:space="0"/>
              <w:left w:val="single" w:color="000000" w:sz="12" w:space="0"/>
              <w:bottom w:val="single" w:color="000000" w:sz="12" w:space="0"/>
            </w:tcBorders>
            <w:shd w:val="clear" w:color="auto" w:fill="auto"/>
          </w:tcPr>
          <w:p w:rsidRPr="0090191A" w:rsidR="0090191A" w:rsidP="00516B04" w:rsidRDefault="0090191A" w14:paraId="37EC8A60" w14:textId="77777777">
            <w:pPr>
              <w:rPr>
                <w:b/>
                <w:bCs/>
              </w:rPr>
            </w:pPr>
            <w:r w:rsidRPr="0090191A">
              <w:rPr>
                <w:b/>
                <w:bCs/>
              </w:rPr>
              <w:t>Reviewers</w:t>
            </w:r>
          </w:p>
        </w:tc>
        <w:tc>
          <w:tcPr>
            <w:tcW w:w="2808" w:type="dxa"/>
            <w:tcBorders>
              <w:top w:val="single" w:color="auto" w:sz="2" w:space="0"/>
              <w:bottom w:val="single" w:color="000000" w:sz="12" w:space="0"/>
            </w:tcBorders>
            <w:shd w:val="clear" w:color="auto" w:fill="auto"/>
          </w:tcPr>
          <w:p w:rsidRPr="0090191A" w:rsidR="0090191A" w:rsidP="00516B04" w:rsidRDefault="0090191A" w14:paraId="088556ED" w14:textId="77777777">
            <w:pPr>
              <w:rPr>
                <w:b/>
                <w:bCs/>
              </w:rPr>
            </w:pPr>
          </w:p>
        </w:tc>
      </w:tr>
      <w:tr w:rsidRPr="0090191A" w:rsidR="00F46C3A" w:rsidTr="006E700E" w14:paraId="19D74EA2" w14:textId="77777777">
        <w:tc>
          <w:tcPr>
            <w:tcW w:w="1638" w:type="dxa"/>
            <w:tcBorders>
              <w:top w:val="single" w:color="000000" w:sz="12" w:space="0"/>
              <w:left w:val="single" w:color="auto" w:sz="12" w:space="0"/>
            </w:tcBorders>
            <w:shd w:val="clear" w:color="auto" w:fill="auto"/>
          </w:tcPr>
          <w:p w:rsidRPr="0090191A" w:rsidR="0090191A" w:rsidP="00516B04" w:rsidRDefault="0090191A" w14:paraId="701ECD24" w14:textId="77777777">
            <w:pPr>
              <w:rPr>
                <w:bCs/>
              </w:rPr>
            </w:pPr>
            <w:r w:rsidRPr="0090191A">
              <w:rPr>
                <w:bCs/>
              </w:rPr>
              <w:t xml:space="preserve">Mark </w:t>
            </w:r>
            <w:proofErr w:type="spellStart"/>
            <w:r w:rsidRPr="0090191A">
              <w:rPr>
                <w:bCs/>
              </w:rPr>
              <w:t>Borchert</w:t>
            </w:r>
            <w:proofErr w:type="spellEnd"/>
          </w:p>
        </w:tc>
        <w:tc>
          <w:tcPr>
            <w:tcW w:w="2250" w:type="dxa"/>
            <w:tcBorders>
              <w:top w:val="single" w:color="000000" w:sz="12" w:space="0"/>
              <w:right w:val="single" w:color="000000" w:sz="12" w:space="0"/>
            </w:tcBorders>
            <w:shd w:val="clear" w:color="auto" w:fill="auto"/>
          </w:tcPr>
          <w:p w:rsidRPr="0090191A" w:rsidR="0090191A" w:rsidP="00516B04" w:rsidRDefault="0090191A" w14:paraId="68B0C15B" w14:textId="77777777">
            <w:r w:rsidRPr="0090191A">
              <w:t>mborchert@fs.fed.us</w:t>
            </w:r>
          </w:p>
        </w:tc>
        <w:tc>
          <w:tcPr>
            <w:tcW w:w="2880" w:type="dxa"/>
            <w:tcBorders>
              <w:top w:val="single" w:color="000000" w:sz="12" w:space="0"/>
              <w:left w:val="single" w:color="000000" w:sz="12" w:space="0"/>
            </w:tcBorders>
            <w:shd w:val="clear" w:color="auto" w:fill="auto"/>
          </w:tcPr>
          <w:p w:rsidRPr="0090191A" w:rsidR="0090191A" w:rsidP="00F46C3A" w:rsidRDefault="00C459F0" w14:paraId="5FF6B3D2" w14:textId="521B4391">
            <w:r w:rsidRPr="00C459F0">
              <w:t>Jennifer Gibson</w:t>
            </w:r>
          </w:p>
        </w:tc>
        <w:tc>
          <w:tcPr>
            <w:tcW w:w="2808" w:type="dxa"/>
            <w:tcBorders>
              <w:top w:val="single" w:color="000000" w:sz="12" w:space="0"/>
            </w:tcBorders>
            <w:shd w:val="clear" w:color="auto" w:fill="auto"/>
          </w:tcPr>
          <w:p w:rsidRPr="0090191A" w:rsidR="0090191A" w:rsidP="00F46C3A" w:rsidRDefault="00C459F0" w14:paraId="165D717C" w14:textId="436EEF85">
            <w:r w:rsidRPr="00C459F0">
              <w:t>Jennifer_Gibson@nps.gov</w:t>
            </w:r>
          </w:p>
        </w:tc>
      </w:tr>
      <w:tr w:rsidRPr="0090191A" w:rsidR="00F46C3A" w:rsidTr="006E700E" w14:paraId="7D1EE88E" w14:textId="77777777">
        <w:tc>
          <w:tcPr>
            <w:tcW w:w="1638" w:type="dxa"/>
            <w:tcBorders>
              <w:left w:val="single" w:color="auto" w:sz="12" w:space="0"/>
            </w:tcBorders>
            <w:shd w:val="clear" w:color="auto" w:fill="auto"/>
          </w:tcPr>
          <w:p w:rsidRPr="0090191A" w:rsidR="0090191A" w:rsidP="00516B04" w:rsidRDefault="0090191A" w14:paraId="73F0533F" w14:textId="77777777">
            <w:pPr>
              <w:rPr>
                <w:bCs/>
              </w:rPr>
            </w:pPr>
            <w:r w:rsidRPr="0090191A">
              <w:rPr>
                <w:bCs/>
              </w:rPr>
              <w:t>None</w:t>
            </w:r>
          </w:p>
        </w:tc>
        <w:tc>
          <w:tcPr>
            <w:tcW w:w="2250" w:type="dxa"/>
            <w:tcBorders>
              <w:right w:val="single" w:color="000000" w:sz="12" w:space="0"/>
            </w:tcBorders>
            <w:shd w:val="clear" w:color="auto" w:fill="auto"/>
          </w:tcPr>
          <w:p w:rsidRPr="0090191A" w:rsidR="0090191A" w:rsidP="00516B04" w:rsidRDefault="0090191A" w14:paraId="65B69324" w14:textId="77777777">
            <w:r w:rsidRPr="0090191A">
              <w:t>None</w:t>
            </w:r>
          </w:p>
        </w:tc>
        <w:tc>
          <w:tcPr>
            <w:tcW w:w="2880" w:type="dxa"/>
            <w:tcBorders>
              <w:left w:val="single" w:color="000000" w:sz="12" w:space="0"/>
            </w:tcBorders>
            <w:shd w:val="clear" w:color="auto" w:fill="auto"/>
          </w:tcPr>
          <w:p w:rsidRPr="0090191A" w:rsidR="0090191A" w:rsidP="00516B04" w:rsidRDefault="00C459F0" w14:paraId="2837C4A4" w14:textId="0621E883">
            <w:r w:rsidRPr="00C459F0">
              <w:t>Max Creasy</w:t>
            </w:r>
          </w:p>
        </w:tc>
        <w:tc>
          <w:tcPr>
            <w:tcW w:w="2808" w:type="dxa"/>
            <w:shd w:val="clear" w:color="auto" w:fill="auto"/>
          </w:tcPr>
          <w:p w:rsidRPr="0090191A" w:rsidR="0090191A" w:rsidP="00516B04" w:rsidRDefault="00C459F0" w14:paraId="7E7F8504" w14:textId="7AB3CA59">
            <w:r w:rsidRPr="00C459F0">
              <w:t>mcreasy@fs.fed.us</w:t>
            </w:r>
          </w:p>
        </w:tc>
      </w:tr>
      <w:tr w:rsidRPr="0090191A" w:rsidR="00F46C3A" w:rsidTr="006E700E" w14:paraId="2C3C68BB" w14:textId="77777777">
        <w:tc>
          <w:tcPr>
            <w:tcW w:w="1638" w:type="dxa"/>
            <w:tcBorders>
              <w:left w:val="single" w:color="auto" w:sz="12" w:space="0"/>
              <w:bottom w:val="single" w:color="auto" w:sz="2" w:space="0"/>
            </w:tcBorders>
            <w:shd w:val="clear" w:color="auto" w:fill="auto"/>
          </w:tcPr>
          <w:p w:rsidRPr="0090191A" w:rsidR="0090191A" w:rsidP="00516B04" w:rsidRDefault="0090191A" w14:paraId="25CC8467" w14:textId="77777777">
            <w:pPr>
              <w:rPr>
                <w:bCs/>
              </w:rPr>
            </w:pPr>
            <w:r w:rsidRPr="0090191A">
              <w:rPr>
                <w:bCs/>
              </w:rPr>
              <w:t>None</w:t>
            </w:r>
          </w:p>
        </w:tc>
        <w:tc>
          <w:tcPr>
            <w:tcW w:w="2250" w:type="dxa"/>
            <w:tcBorders>
              <w:right w:val="single" w:color="000000" w:sz="12" w:space="0"/>
            </w:tcBorders>
            <w:shd w:val="clear" w:color="auto" w:fill="auto"/>
          </w:tcPr>
          <w:p w:rsidRPr="0090191A" w:rsidR="0090191A" w:rsidP="00516B04" w:rsidRDefault="0090191A" w14:paraId="32001DCA" w14:textId="77777777">
            <w:r w:rsidRPr="0090191A">
              <w:t>None</w:t>
            </w:r>
          </w:p>
        </w:tc>
        <w:tc>
          <w:tcPr>
            <w:tcW w:w="2880" w:type="dxa"/>
            <w:tcBorders>
              <w:left w:val="single" w:color="000000" w:sz="12" w:space="0"/>
              <w:bottom w:val="single" w:color="auto" w:sz="2" w:space="0"/>
            </w:tcBorders>
            <w:shd w:val="clear" w:color="auto" w:fill="auto"/>
          </w:tcPr>
          <w:p w:rsidRPr="0090191A" w:rsidR="0090191A" w:rsidP="00516B04" w:rsidRDefault="00F46C3A" w14:paraId="498394F7" w14:textId="30B19428">
            <w:r w:rsidRPr="0090191A">
              <w:t>Hugh Safford &amp; Dave Schmidt</w:t>
            </w:r>
          </w:p>
        </w:tc>
        <w:tc>
          <w:tcPr>
            <w:tcW w:w="2808" w:type="dxa"/>
            <w:shd w:val="clear" w:color="auto" w:fill="auto"/>
          </w:tcPr>
          <w:p w:rsidRPr="0090191A" w:rsidR="0090191A" w:rsidP="00516B04" w:rsidRDefault="00F46C3A" w14:paraId="57F6A59D" w14:textId="7E3AD38F">
            <w:r w:rsidRPr="0090191A">
              <w:t>hughsafford@fs.fed.us</w:t>
            </w:r>
          </w:p>
        </w:tc>
      </w:tr>
    </w:tbl>
    <w:p w:rsidR="0090191A" w:rsidP="0090191A" w:rsidRDefault="0090191A" w14:paraId="248A889B" w14:textId="77777777"/>
    <w:p w:rsidR="0090191A" w:rsidP="0090191A" w:rsidRDefault="0090191A" w14:paraId="71A75E66" w14:textId="77777777">
      <w:pPr>
        <w:pStyle w:val="InfoPara"/>
      </w:pPr>
      <w:r>
        <w:t>Vegetation Type</w:t>
      </w:r>
    </w:p>
    <w:p w:rsidR="0090191A" w:rsidP="0090191A" w:rsidRDefault="0090191A" w14:paraId="3CDD62D2" w14:textId="31404967">
      <w:bookmarkStart w:name="_GoBack" w:id="0"/>
      <w:bookmarkEnd w:id="0"/>
      <w:r>
        <w:t>Shrubland</w:t>
      </w:r>
    </w:p>
    <w:p w:rsidR="0090191A" w:rsidP="0090191A" w:rsidRDefault="0090191A" w14:paraId="1424DE32" w14:textId="77777777">
      <w:pPr>
        <w:pStyle w:val="InfoPara"/>
      </w:pPr>
      <w:r>
        <w:t>Map Zones</w:t>
      </w:r>
    </w:p>
    <w:p w:rsidR="0090191A" w:rsidP="0090191A" w:rsidRDefault="000F7C29" w14:paraId="656CD7B6" w14:textId="7BF160FF">
      <w:r>
        <w:t>3, 6, 7</w:t>
      </w:r>
    </w:p>
    <w:p w:rsidR="0090191A" w:rsidP="0090191A" w:rsidRDefault="0090191A" w14:paraId="1B9C6020" w14:textId="77777777">
      <w:pPr>
        <w:pStyle w:val="InfoPara"/>
      </w:pPr>
      <w:r>
        <w:t>Geographic Range</w:t>
      </w:r>
    </w:p>
    <w:p w:rsidR="0090191A" w:rsidP="0090191A" w:rsidRDefault="0090191A" w14:paraId="59205A87" w14:textId="77777777">
      <w:r>
        <w:t>This system occurs throughout Mediterranean California away from the coastal fog belt.</w:t>
      </w:r>
    </w:p>
    <w:p w:rsidR="0090191A" w:rsidP="0090191A" w:rsidRDefault="0090191A" w14:paraId="493DE201" w14:textId="77777777">
      <w:pPr>
        <w:pStyle w:val="InfoPara"/>
      </w:pPr>
      <w:r>
        <w:t>Biophysical Site Description</w:t>
      </w:r>
    </w:p>
    <w:p w:rsidR="0090191A" w:rsidP="0090191A" w:rsidRDefault="0090191A" w14:paraId="66142EF5" w14:textId="2B0D15E5">
      <w:r>
        <w:t xml:space="preserve">Commonly occurs in mesic site conditions (deep, well-drained soils) on north-facing slopes up to </w:t>
      </w:r>
      <w:r w:rsidR="00C967FB">
        <w:t>~</w:t>
      </w:r>
      <w:r>
        <w:t>1</w:t>
      </w:r>
      <w:r w:rsidR="00C967FB">
        <w:t>,</w:t>
      </w:r>
      <w:r>
        <w:t>500m (4</w:t>
      </w:r>
      <w:r w:rsidR="00C967FB">
        <w:t>,</w:t>
      </w:r>
      <w:r>
        <w:t xml:space="preserve">550ft) in </w:t>
      </w:r>
      <w:r w:rsidR="00C967FB">
        <w:t>n</w:t>
      </w:r>
      <w:r>
        <w:t>orthern C</w:t>
      </w:r>
      <w:r w:rsidR="00C967FB">
        <w:t>alifornia</w:t>
      </w:r>
      <w:r>
        <w:t xml:space="preserve"> and up to 1</w:t>
      </w:r>
      <w:r w:rsidR="00C967FB">
        <w:t>,</w:t>
      </w:r>
      <w:r>
        <w:t>830m (6</w:t>
      </w:r>
      <w:r w:rsidR="00C967FB">
        <w:t>,</w:t>
      </w:r>
      <w:r>
        <w:t>000ft) in southern C</w:t>
      </w:r>
      <w:r w:rsidR="00C967FB">
        <w:t>alifornia</w:t>
      </w:r>
      <w:r>
        <w:t>. Average rainfall 14-25in.</w:t>
      </w:r>
    </w:p>
    <w:p w:rsidR="0090191A" w:rsidP="0090191A" w:rsidRDefault="0090191A" w14:paraId="2F5A4ABE" w14:textId="77777777">
      <w:pPr>
        <w:pStyle w:val="InfoPara"/>
      </w:pPr>
      <w:r>
        <w:t>Vegetation Description</w:t>
      </w:r>
    </w:p>
    <w:p w:rsidR="0090191A" w:rsidP="0090191A" w:rsidRDefault="0090191A" w14:paraId="35F2176B" w14:textId="18E04FF2">
      <w:r>
        <w:t xml:space="preserve">Chaparral is composed of woody, </w:t>
      </w:r>
      <w:proofErr w:type="spellStart"/>
      <w:r>
        <w:t>sclerophyllous</w:t>
      </w:r>
      <w:proofErr w:type="spellEnd"/>
      <w:r>
        <w:t xml:space="preserve"> shrubs that generally vary from </w:t>
      </w:r>
      <w:r w:rsidR="00C967FB">
        <w:t>3-</w:t>
      </w:r>
      <w:r>
        <w:t xml:space="preserve">15ft in height. Shrub cover is usually dense and continuous, covering vast areas of land. Chaparral species tend to be fire-adapted by either </w:t>
      </w:r>
      <w:proofErr w:type="spellStart"/>
      <w:r>
        <w:t>resprouting</w:t>
      </w:r>
      <w:proofErr w:type="spellEnd"/>
      <w:r>
        <w:t xml:space="preserve"> vigorously or by producing fire-resistant seeds.</w:t>
      </w:r>
    </w:p>
    <w:p w:rsidR="0090191A" w:rsidP="0090191A" w:rsidRDefault="0090191A" w14:paraId="237926C9" w14:textId="77777777"/>
    <w:p w:rsidR="0090191A" w:rsidP="0090191A" w:rsidRDefault="0090191A" w14:paraId="79D1A85C" w14:textId="31A464B4">
      <w:r>
        <w:t xml:space="preserve">Common species include </w:t>
      </w:r>
      <w:proofErr w:type="spellStart"/>
      <w:r w:rsidRPr="006E700E" w:rsidR="00C459F0">
        <w:rPr>
          <w:i/>
        </w:rPr>
        <w:t>Adenostoma</w:t>
      </w:r>
      <w:proofErr w:type="spellEnd"/>
      <w:r w:rsidRPr="006E700E" w:rsidR="00C459F0">
        <w:rPr>
          <w:i/>
        </w:rPr>
        <w:t xml:space="preserve"> </w:t>
      </w:r>
      <w:proofErr w:type="spellStart"/>
      <w:r w:rsidRPr="006E700E" w:rsidR="00C459F0">
        <w:rPr>
          <w:i/>
        </w:rPr>
        <w:t>fasciculatum</w:t>
      </w:r>
      <w:proofErr w:type="spellEnd"/>
      <w:r w:rsidR="00C459F0">
        <w:t xml:space="preserve">, </w:t>
      </w:r>
      <w:r w:rsidRPr="006E700E">
        <w:rPr>
          <w:i/>
        </w:rPr>
        <w:t xml:space="preserve">Quercus </w:t>
      </w:r>
      <w:proofErr w:type="spellStart"/>
      <w:r w:rsidRPr="006E700E">
        <w:rPr>
          <w:i/>
        </w:rPr>
        <w:t>berberidifolia</w:t>
      </w:r>
      <w:proofErr w:type="spellEnd"/>
      <w:r>
        <w:t xml:space="preserve">, </w:t>
      </w:r>
      <w:r w:rsidRPr="006E700E">
        <w:rPr>
          <w:i/>
        </w:rPr>
        <w:t xml:space="preserve">Q. </w:t>
      </w:r>
      <w:proofErr w:type="spellStart"/>
      <w:r w:rsidRPr="006E700E">
        <w:rPr>
          <w:i/>
        </w:rPr>
        <w:t>wislizeni</w:t>
      </w:r>
      <w:proofErr w:type="spellEnd"/>
      <w:r>
        <w:t xml:space="preserve"> v. </w:t>
      </w:r>
      <w:proofErr w:type="spellStart"/>
      <w:r w:rsidRPr="006E700E">
        <w:rPr>
          <w:i/>
        </w:rPr>
        <w:t>fructescens</w:t>
      </w:r>
      <w:proofErr w:type="spellEnd"/>
      <w:r>
        <w:t xml:space="preserve">, </w:t>
      </w:r>
      <w:r w:rsidRPr="006E700E">
        <w:rPr>
          <w:i/>
        </w:rPr>
        <w:t xml:space="preserve">Ceanothus </w:t>
      </w:r>
      <w:proofErr w:type="spellStart"/>
      <w:r w:rsidRPr="006E700E">
        <w:rPr>
          <w:i/>
        </w:rPr>
        <w:t>leucodermis</w:t>
      </w:r>
      <w:proofErr w:type="spellEnd"/>
      <w:r>
        <w:t xml:space="preserve">, </w:t>
      </w:r>
      <w:proofErr w:type="spellStart"/>
      <w:r w:rsidRPr="006E700E">
        <w:rPr>
          <w:i/>
        </w:rPr>
        <w:t>Cercocarpus</w:t>
      </w:r>
      <w:proofErr w:type="spellEnd"/>
      <w:r w:rsidRPr="006E700E">
        <w:rPr>
          <w:i/>
        </w:rPr>
        <w:t xml:space="preserve"> </w:t>
      </w:r>
      <w:proofErr w:type="spellStart"/>
      <w:r w:rsidRPr="006E700E">
        <w:rPr>
          <w:i/>
        </w:rPr>
        <w:t>montanus</w:t>
      </w:r>
      <w:proofErr w:type="spellEnd"/>
      <w:r>
        <w:t xml:space="preserve"> v. </w:t>
      </w:r>
      <w:proofErr w:type="spellStart"/>
      <w:r w:rsidRPr="006E700E">
        <w:rPr>
          <w:i/>
        </w:rPr>
        <w:t>glaber</w:t>
      </w:r>
      <w:proofErr w:type="spellEnd"/>
      <w:r>
        <w:t xml:space="preserve">, </w:t>
      </w:r>
      <w:proofErr w:type="spellStart"/>
      <w:r w:rsidRPr="006E700E">
        <w:rPr>
          <w:i/>
        </w:rPr>
        <w:t>Fraxinus</w:t>
      </w:r>
      <w:proofErr w:type="spellEnd"/>
      <w:r w:rsidRPr="006E700E">
        <w:rPr>
          <w:i/>
        </w:rPr>
        <w:t xml:space="preserve"> </w:t>
      </w:r>
      <w:proofErr w:type="spellStart"/>
      <w:r w:rsidRPr="006E700E">
        <w:rPr>
          <w:i/>
        </w:rPr>
        <w:t>dipetala</w:t>
      </w:r>
      <w:proofErr w:type="spellEnd"/>
      <w:r>
        <w:t xml:space="preserve">, </w:t>
      </w:r>
      <w:proofErr w:type="spellStart"/>
      <w:r w:rsidRPr="006E700E">
        <w:rPr>
          <w:i/>
        </w:rPr>
        <w:t>Garrya</w:t>
      </w:r>
      <w:proofErr w:type="spellEnd"/>
      <w:r>
        <w:t xml:space="preserve"> spp., </w:t>
      </w:r>
      <w:r w:rsidRPr="006E700E">
        <w:rPr>
          <w:i/>
        </w:rPr>
        <w:t>Lonicera</w:t>
      </w:r>
      <w:r>
        <w:t xml:space="preserve">, </w:t>
      </w:r>
      <w:r w:rsidRPr="006E700E">
        <w:rPr>
          <w:i/>
        </w:rPr>
        <w:t xml:space="preserve">Prunus </w:t>
      </w:r>
      <w:proofErr w:type="spellStart"/>
      <w:r w:rsidRPr="006E700E">
        <w:rPr>
          <w:i/>
        </w:rPr>
        <w:t>ilicifolia</w:t>
      </w:r>
      <w:proofErr w:type="spellEnd"/>
      <w:r>
        <w:t xml:space="preserve">, </w:t>
      </w:r>
      <w:proofErr w:type="spellStart"/>
      <w:r w:rsidRPr="006E700E">
        <w:rPr>
          <w:i/>
        </w:rPr>
        <w:t>Ribes</w:t>
      </w:r>
      <w:proofErr w:type="spellEnd"/>
      <w:r>
        <w:t xml:space="preserve"> spp., </w:t>
      </w:r>
      <w:proofErr w:type="spellStart"/>
      <w:r w:rsidRPr="006E700E">
        <w:rPr>
          <w:i/>
        </w:rPr>
        <w:t>Sambucus</w:t>
      </w:r>
      <w:proofErr w:type="spellEnd"/>
      <w:r>
        <w:t xml:space="preserve"> spp., </w:t>
      </w:r>
      <w:proofErr w:type="spellStart"/>
      <w:r w:rsidRPr="006E700E">
        <w:rPr>
          <w:i/>
        </w:rPr>
        <w:t>Umbellularia</w:t>
      </w:r>
      <w:proofErr w:type="spellEnd"/>
      <w:r w:rsidRPr="006E700E">
        <w:rPr>
          <w:i/>
        </w:rPr>
        <w:t xml:space="preserve"> </w:t>
      </w:r>
      <w:proofErr w:type="spellStart"/>
      <w:r w:rsidRPr="006E700E">
        <w:rPr>
          <w:i/>
        </w:rPr>
        <w:t>californica</w:t>
      </w:r>
      <w:proofErr w:type="spellEnd"/>
      <w:r w:rsidR="00C967FB">
        <w:t>,</w:t>
      </w:r>
      <w:r>
        <w:t xml:space="preserve"> and </w:t>
      </w:r>
      <w:proofErr w:type="spellStart"/>
      <w:r w:rsidRPr="006E700E">
        <w:rPr>
          <w:i/>
        </w:rPr>
        <w:t>Aesculus</w:t>
      </w:r>
      <w:proofErr w:type="spellEnd"/>
      <w:r w:rsidRPr="006E700E">
        <w:rPr>
          <w:i/>
        </w:rPr>
        <w:t xml:space="preserve"> </w:t>
      </w:r>
      <w:proofErr w:type="spellStart"/>
      <w:r w:rsidRPr="006E700E">
        <w:rPr>
          <w:i/>
        </w:rPr>
        <w:t>californica</w:t>
      </w:r>
      <w:proofErr w:type="spellEnd"/>
      <w:r>
        <w:t>.</w:t>
      </w:r>
    </w:p>
    <w:p w:rsidR="0090191A" w:rsidP="0090191A" w:rsidRDefault="0090191A" w14:paraId="7B34CC3A" w14:textId="77777777"/>
    <w:p w:rsidR="0090191A" w:rsidP="0090191A" w:rsidRDefault="0090191A" w14:paraId="338BC22F" w14:textId="548F6212">
      <w:r>
        <w:t>In central and southern California</w:t>
      </w:r>
      <w:r w:rsidR="00C967FB">
        <w:t>,</w:t>
      </w:r>
      <w:r>
        <w:t xml:space="preserve"> xeric, high-insolation aspects typically support species such as </w:t>
      </w:r>
      <w:proofErr w:type="spellStart"/>
      <w:r>
        <w:t>chamise</w:t>
      </w:r>
      <w:proofErr w:type="spellEnd"/>
      <w:r>
        <w:t xml:space="preserve"> (ADFA), redshank (ADSP), obligate-seeding manzanitas, chaparral yucca (YUWH), redberry (</w:t>
      </w:r>
      <w:proofErr w:type="spellStart"/>
      <w:r>
        <w:t>Rhamnus</w:t>
      </w:r>
      <w:proofErr w:type="spellEnd"/>
      <w:r>
        <w:t xml:space="preserve"> spp.), sugar bush</w:t>
      </w:r>
      <w:r w:rsidR="00C967FB">
        <w:t>,</w:t>
      </w:r>
      <w:r>
        <w:t xml:space="preserve"> and </w:t>
      </w:r>
      <w:r w:rsidRPr="006E700E">
        <w:rPr>
          <w:i/>
        </w:rPr>
        <w:t xml:space="preserve">Ceanothus </w:t>
      </w:r>
      <w:r>
        <w:t xml:space="preserve">spp. </w:t>
      </w:r>
    </w:p>
    <w:p w:rsidR="0090191A" w:rsidP="0090191A" w:rsidRDefault="0090191A" w14:paraId="13A55B52" w14:textId="77777777"/>
    <w:p w:rsidR="0090191A" w:rsidP="0090191A" w:rsidRDefault="0090191A" w14:paraId="49AD0EE3" w14:textId="6789B07B">
      <w:r>
        <w:t>In more mesic, low</w:t>
      </w:r>
      <w:r w:rsidR="00C967FB">
        <w:t>-</w:t>
      </w:r>
      <w:r>
        <w:t>solar</w:t>
      </w:r>
      <w:r w:rsidR="00C967FB">
        <w:t>-</w:t>
      </w:r>
      <w:r>
        <w:t>insolation settings, common dominants are scrub oak (QUBE5), toyon (HEAR5), poison oak (TODI), coffeeberry (</w:t>
      </w:r>
      <w:proofErr w:type="spellStart"/>
      <w:r w:rsidRPr="006E700E">
        <w:rPr>
          <w:i/>
        </w:rPr>
        <w:t>Rhamnus</w:t>
      </w:r>
      <w:proofErr w:type="spellEnd"/>
      <w:r>
        <w:t xml:space="preserve"> sp</w:t>
      </w:r>
      <w:r w:rsidR="00C967FB">
        <w:t>p</w:t>
      </w:r>
      <w:r>
        <w:t xml:space="preserve">.), and </w:t>
      </w:r>
      <w:r w:rsidRPr="006E700E">
        <w:rPr>
          <w:i/>
        </w:rPr>
        <w:t>Prunus</w:t>
      </w:r>
      <w:r>
        <w:t xml:space="preserve"> </w:t>
      </w:r>
      <w:proofErr w:type="gramStart"/>
      <w:r>
        <w:t>spp.</w:t>
      </w:r>
      <w:proofErr w:type="gramEnd"/>
      <w:r>
        <w:t xml:space="preserve"> Scrub oak readily sprouts after fire. At the high end of the type (above </w:t>
      </w:r>
      <w:r w:rsidR="00C967FB">
        <w:t>~</w:t>
      </w:r>
      <w:r>
        <w:t>4</w:t>
      </w:r>
      <w:r w:rsidR="00C967FB">
        <w:t>,</w:t>
      </w:r>
      <w:r>
        <w:t xml:space="preserve">000ft) </w:t>
      </w:r>
      <w:proofErr w:type="spellStart"/>
      <w:r>
        <w:t>resprouting</w:t>
      </w:r>
      <w:proofErr w:type="spellEnd"/>
      <w:r>
        <w:t xml:space="preserve"> manzanitas, shrub interior live oak (QUWI2), </w:t>
      </w:r>
      <w:proofErr w:type="spellStart"/>
      <w:r>
        <w:t>birchleaf</w:t>
      </w:r>
      <w:proofErr w:type="spellEnd"/>
      <w:r>
        <w:t xml:space="preserve"> mountain mahogany (CEMOG)</w:t>
      </w:r>
      <w:r w:rsidR="00C967FB">
        <w:t>,</w:t>
      </w:r>
      <w:r>
        <w:t xml:space="preserve"> and canyon live oak (QUCH2) are common associates.</w:t>
      </w:r>
    </w:p>
    <w:p w:rsidR="0090191A" w:rsidP="0090191A" w:rsidRDefault="0090191A" w14:paraId="0F20F9DA"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QUBE5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berberidifolia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Scrub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QUWIF</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wislizeni var. frutescens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Interior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leucodermis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Chaparral whitethorn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 var. glaber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Chamise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sparsifolium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Redshank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HEAR5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Heteromeles arbutifolia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bl>
    <w:p>
      <w:r>
        <w:rPr>
          <w:sz w:val="16"/>
        </w:rPr>
        <w:t>Species names are from the NRCS PLANTS database. Check species codes at http://plants.usda.gov.</w:t>
      </w:r>
    </w:p>
    <w:p w:rsidR="0090191A" w:rsidP="0090191A" w:rsidRDefault="0090191A" w14:paraId="61F508D9" w14:textId="77777777">
      <w:pPr>
        <w:pStyle w:val="InfoPara"/>
      </w:pPr>
      <w:r>
        <w:t>Disturbance Description</w:t>
      </w:r>
    </w:p>
    <w:p w:rsidR="0090191A" w:rsidP="0090191A" w:rsidRDefault="0090191A" w14:paraId="10614FBE" w14:textId="6F43DB83">
      <w:r>
        <w:t xml:space="preserve">Chaparral burns in high-intensity, stand-replacing crown fires that burn thousands of acres in a single event. However, there is a considerable range in the flammability of shrub species (e.g., </w:t>
      </w:r>
      <w:proofErr w:type="spellStart"/>
      <w:r>
        <w:t>chamise</w:t>
      </w:r>
      <w:proofErr w:type="spellEnd"/>
      <w:r>
        <w:t xml:space="preserve"> is "flashier" than manzanita). Large, stand</w:t>
      </w:r>
      <w:r w:rsidR="00C967FB">
        <w:t>-</w:t>
      </w:r>
      <w:r>
        <w:t xml:space="preserve">replacement events can interact with seed availability and, hence, influence post-fire successional pathways differently than for smaller, less severe fires. </w:t>
      </w:r>
      <w:r w:rsidR="006E700E">
        <w:t>Mean fire return intervals (</w:t>
      </w:r>
      <w:r>
        <w:t>MFRIs</w:t>
      </w:r>
      <w:r w:rsidR="006E700E">
        <w:t>)</w:t>
      </w:r>
      <w:r>
        <w:t xml:space="preserve"> </w:t>
      </w:r>
      <w:r w:rsidR="000F7C29">
        <w:t>are highly</w:t>
      </w:r>
      <w:r>
        <w:t xml:space="preserve"> variable across the state</w:t>
      </w:r>
      <w:r w:rsidR="00C967FB">
        <w:t>,</w:t>
      </w:r>
      <w:r>
        <w:t xml:space="preserve"> depending on species composition and other factors. Sediment </w:t>
      </w:r>
      <w:r w:rsidR="000F7C29">
        <w:t>cores taken</w:t>
      </w:r>
      <w:r>
        <w:t xml:space="preserve"> from the Santa Barbara Channel in central California dating from the 16th and 17th centuries indicate that large fires burned the Santa Ynez and Santa Lucia Mountain every 40-60yrs. Season of burning plays a large part in species composition. Occasionally, frost affects mortality and increases fuel buildup. In the last </w:t>
      </w:r>
      <w:r w:rsidR="008833D9">
        <w:t>century,</w:t>
      </w:r>
      <w:r>
        <w:t xml:space="preserve"> the high frequency of human ignitions ha</w:t>
      </w:r>
      <w:r w:rsidR="00C967FB">
        <w:t>s</w:t>
      </w:r>
      <w:r>
        <w:t xml:space="preserve"> reduced the </w:t>
      </w:r>
      <w:r w:rsidR="006E700E">
        <w:t>MFRI</w:t>
      </w:r>
      <w:r>
        <w:t xml:space="preserve"> to 30-35yrs in </w:t>
      </w:r>
      <w:r w:rsidR="00C967FB">
        <w:t>southern California</w:t>
      </w:r>
      <w:r>
        <w:t>.</w:t>
      </w:r>
    </w:p>
    <w:p w:rsidR="0090191A" w:rsidP="0090191A" w:rsidRDefault="0090191A" w14:paraId="003CD68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0191A" w:rsidP="0090191A" w:rsidRDefault="0090191A" w14:paraId="54413802" w14:textId="77777777">
      <w:pPr>
        <w:pStyle w:val="InfoPara"/>
      </w:pPr>
      <w:r>
        <w:t>Scale Description</w:t>
      </w:r>
    </w:p>
    <w:p w:rsidR="0090191A" w:rsidP="0090191A" w:rsidRDefault="0090191A" w14:paraId="650E9485" w14:textId="62FA301F">
      <w:r>
        <w:t>Wildfires typically burn 1</w:t>
      </w:r>
      <w:r w:rsidR="00C967FB">
        <w:t>,</w:t>
      </w:r>
      <w:r>
        <w:t xml:space="preserve">000s and 10,000s of acres; a small percentage burn </w:t>
      </w:r>
      <w:r w:rsidR="00C967FB">
        <w:t>&gt;</w:t>
      </w:r>
      <w:r>
        <w:t>100,000ac.</w:t>
      </w:r>
    </w:p>
    <w:p w:rsidR="0090191A" w:rsidP="0090191A" w:rsidRDefault="0090191A" w14:paraId="5B6D2BAF" w14:textId="77777777">
      <w:pPr>
        <w:pStyle w:val="InfoPara"/>
      </w:pPr>
      <w:r>
        <w:t>Adjacency or Identification Concerns</w:t>
      </w:r>
    </w:p>
    <w:p w:rsidR="0090191A" w:rsidP="0090191A" w:rsidRDefault="0090191A" w14:paraId="0631C7D9" w14:textId="77777777">
      <w:r>
        <w:t>Below ponderosa and sugar pine forests on the western slopes of the Sierra Nevada and more southern mountains.</w:t>
      </w:r>
    </w:p>
    <w:p w:rsidR="0090191A" w:rsidP="0090191A" w:rsidRDefault="0090191A" w14:paraId="3ECC7931" w14:textId="77777777">
      <w:pPr>
        <w:pStyle w:val="InfoPara"/>
      </w:pPr>
      <w:r>
        <w:t>Issues or Problems</w:t>
      </w:r>
    </w:p>
    <w:p w:rsidR="0090191A" w:rsidP="0090191A" w:rsidRDefault="0090191A" w14:paraId="455230D4" w14:textId="31EAE152">
      <w:r>
        <w:t xml:space="preserve">In this model, chaparral cover closes after </w:t>
      </w:r>
      <w:r w:rsidR="00C967FB">
        <w:t>8yrs</w:t>
      </w:r>
      <w:r>
        <w:t>. Of course, it could be faster or slower depending on the site. One</w:t>
      </w:r>
      <w:r w:rsidR="00C459F0">
        <w:t xml:space="preserve"> (Rapid Assessment</w:t>
      </w:r>
      <w:r w:rsidR="00C967FB">
        <w:t xml:space="preserve"> [RA]</w:t>
      </w:r>
      <w:r w:rsidR="00C459F0">
        <w:t>)</w:t>
      </w:r>
      <w:r>
        <w:t xml:space="preserve"> reviewer suggested adding another state to reflect a mid-closed state (B) following an early seral ephemeral state (A). Due to the coarse nature of the </w:t>
      </w:r>
      <w:r w:rsidR="00C967FB">
        <w:t>RA</w:t>
      </w:r>
      <w:r>
        <w:t xml:space="preserve"> and difficulty mapping a mid- versus late-closed state for the </w:t>
      </w:r>
      <w:r w:rsidR="00C967FB">
        <w:t>RA</w:t>
      </w:r>
      <w:r>
        <w:t xml:space="preserve">, we are maintaining the existing two-box model but will consider a three-box model for future </w:t>
      </w:r>
      <w:r w:rsidR="00C459F0">
        <w:t>LANDFIRE</w:t>
      </w:r>
      <w:r>
        <w:t xml:space="preserve"> modeling by mapping zone.</w:t>
      </w:r>
    </w:p>
    <w:p w:rsidR="0090191A" w:rsidP="0090191A" w:rsidRDefault="0090191A" w14:paraId="7D2821A9" w14:textId="77777777">
      <w:pPr>
        <w:pStyle w:val="InfoPara"/>
      </w:pPr>
      <w:r>
        <w:t>Native Uncharacteristic Conditions</w:t>
      </w:r>
    </w:p>
    <w:p w:rsidR="0090191A" w:rsidP="0090191A" w:rsidRDefault="0090191A" w14:paraId="07A038C6" w14:textId="77777777"/>
    <w:p w:rsidR="0090191A" w:rsidP="0090191A" w:rsidRDefault="0090191A" w14:paraId="28AEB875" w14:textId="77777777">
      <w:pPr>
        <w:pStyle w:val="InfoPara"/>
      </w:pPr>
      <w:r>
        <w:lastRenderedPageBreak/>
        <w:t>Comments</w:t>
      </w:r>
    </w:p>
    <w:p w:rsidR="000F7C29" w:rsidP="0090191A" w:rsidRDefault="00C967FB" w14:paraId="40A534CC" w14:textId="6A11B743">
      <w:r>
        <w:t>Map zones (</w:t>
      </w:r>
      <w:r w:rsidRPr="00DF2600" w:rsidR="000F7C29">
        <w:t>MZs</w:t>
      </w:r>
      <w:r>
        <w:t>)</w:t>
      </w:r>
      <w:r w:rsidRPr="00DF2600" w:rsidR="000F7C29">
        <w:t xml:space="preserve"> </w:t>
      </w:r>
      <w:r>
        <w:t>0</w:t>
      </w:r>
      <w:r w:rsidR="000F7C29">
        <w:t xml:space="preserve">3, </w:t>
      </w:r>
      <w:r>
        <w:t>0</w:t>
      </w:r>
      <w:r w:rsidR="000F7C29">
        <w:t xml:space="preserve">6, </w:t>
      </w:r>
      <w:r>
        <w:t>0</w:t>
      </w:r>
      <w:r w:rsidR="000F7C29">
        <w:t>7</w:t>
      </w:r>
      <w:r w:rsidRPr="00DF2600" w:rsidR="000F7C29">
        <w:t xml:space="preserve"> were combined during 2015 </w:t>
      </w:r>
      <w:r>
        <w:t>Biophysical Setting (</w:t>
      </w:r>
      <w:proofErr w:type="spellStart"/>
      <w:r w:rsidRPr="00DF2600" w:rsidR="000F7C29">
        <w:t>BpS</w:t>
      </w:r>
      <w:proofErr w:type="spellEnd"/>
      <w:r>
        <w:t>)</w:t>
      </w:r>
      <w:r w:rsidRPr="00DF2600" w:rsidR="000F7C29">
        <w:t xml:space="preserve"> Review.</w:t>
      </w:r>
    </w:p>
    <w:p w:rsidR="000F7C29" w:rsidP="0090191A" w:rsidRDefault="000F7C29" w14:paraId="714C0AF0" w14:textId="77777777"/>
    <w:p w:rsidR="0090191A" w:rsidP="0090191A" w:rsidRDefault="0090191A" w14:paraId="51E720A4" w14:textId="1AD2E221">
      <w:r>
        <w:t>This model uses a 50-year fire return interval</w:t>
      </w:r>
      <w:r w:rsidR="00C967FB">
        <w:t xml:space="preserve"> (FRI)</w:t>
      </w:r>
      <w:r>
        <w:t>. This is the mid-point between 40 and 60 given by Byrne et al. This represents the average interval between large fires that appeared in the sediment cores. The interval may have been somewhat shorter if smaller fires (</w:t>
      </w:r>
      <w:r w:rsidR="00C967FB">
        <w:t>i</w:t>
      </w:r>
      <w:r>
        <w:t>.e., those that did not show up in the cores) had been included.</w:t>
      </w:r>
    </w:p>
    <w:p w:rsidR="0090191A" w:rsidP="0090191A" w:rsidRDefault="0090191A" w14:paraId="2ADC2000" w14:textId="77777777"/>
    <w:p w:rsidR="0090191A" w:rsidP="0090191A" w:rsidRDefault="00C459F0" w14:paraId="59C47378" w14:textId="6FDD0E18">
      <w:r>
        <w:t xml:space="preserve">J. Gibson felt that even large, severe fires may not impact recovery of stands since many species </w:t>
      </w:r>
      <w:proofErr w:type="spellStart"/>
      <w:r>
        <w:t>resprout</w:t>
      </w:r>
      <w:proofErr w:type="spellEnd"/>
      <w:r>
        <w:t xml:space="preserve"> vigorously and other species are rather successful at establishment from soil seed bank reserves. Another reviewer commented that in MZ03, shrub species would likely include </w:t>
      </w:r>
      <w:r w:rsidRPr="006E700E">
        <w:rPr>
          <w:i/>
        </w:rPr>
        <w:t xml:space="preserve">Ceanothus </w:t>
      </w:r>
      <w:proofErr w:type="spellStart"/>
      <w:r w:rsidRPr="006E700E">
        <w:rPr>
          <w:i/>
        </w:rPr>
        <w:t>integerrimus</w:t>
      </w:r>
      <w:proofErr w:type="spellEnd"/>
      <w:r>
        <w:t xml:space="preserve">, </w:t>
      </w:r>
      <w:r w:rsidRPr="006E700E">
        <w:rPr>
          <w:i/>
        </w:rPr>
        <w:t xml:space="preserve">C. </w:t>
      </w:r>
      <w:proofErr w:type="spellStart"/>
      <w:r w:rsidRPr="006E700E">
        <w:rPr>
          <w:i/>
        </w:rPr>
        <w:t>cordulata</w:t>
      </w:r>
      <w:proofErr w:type="spellEnd"/>
      <w:r>
        <w:t xml:space="preserve">, </w:t>
      </w:r>
      <w:proofErr w:type="spellStart"/>
      <w:r w:rsidRPr="006E700E">
        <w:rPr>
          <w:i/>
        </w:rPr>
        <w:t>Arctostaphylos</w:t>
      </w:r>
      <w:proofErr w:type="spellEnd"/>
      <w:r w:rsidRPr="006E700E">
        <w:rPr>
          <w:i/>
        </w:rPr>
        <w:t xml:space="preserve"> </w:t>
      </w:r>
      <w:proofErr w:type="spellStart"/>
      <w:r w:rsidRPr="006E700E">
        <w:rPr>
          <w:i/>
        </w:rPr>
        <w:t>patula</w:t>
      </w:r>
      <w:proofErr w:type="spellEnd"/>
      <w:r w:rsidR="00C967FB">
        <w:t>,</w:t>
      </w:r>
      <w:r>
        <w:t xml:space="preserve"> and </w:t>
      </w:r>
      <w:r w:rsidRPr="006E700E">
        <w:rPr>
          <w:i/>
        </w:rPr>
        <w:t xml:space="preserve">A. </w:t>
      </w:r>
      <w:proofErr w:type="spellStart"/>
      <w:r w:rsidRPr="006E700E">
        <w:rPr>
          <w:i/>
        </w:rPr>
        <w:t>nevadensis</w:t>
      </w:r>
      <w:proofErr w:type="spellEnd"/>
      <w:r>
        <w:t>.</w:t>
      </w:r>
      <w:r w:rsidR="000F7C29">
        <w:t xml:space="preserve"> </w:t>
      </w:r>
      <w:r w:rsidR="0090191A">
        <w:t>One reviewer felt that the MFRI was a bit long.</w:t>
      </w:r>
    </w:p>
    <w:p w:rsidR="00513DB3" w:rsidP="0090191A" w:rsidRDefault="00513DB3" w14:paraId="2070ADBC" w14:textId="72632157"/>
    <w:p w:rsidR="0090191A" w:rsidP="0090191A" w:rsidRDefault="0090191A" w14:paraId="608EA9C5" w14:textId="77777777">
      <w:pPr>
        <w:pStyle w:val="ReportSection"/>
      </w:pPr>
      <w:r>
        <w:t>Succession Classes</w:t>
      </w:r>
    </w:p>
    <w:p w:rsidR="0090191A" w:rsidP="0090191A" w:rsidRDefault="0090191A" w14:paraId="5C13C8F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0191A" w:rsidP="0090191A" w:rsidRDefault="0090191A" w14:paraId="7E11F390" w14:textId="0C6498CB">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90191A" w:rsidP="0090191A" w:rsidRDefault="0090191A" w14:paraId="1EE86E01" w14:textId="77777777">
      <w:r>
        <w:t>Upper Layer Lifeform: Shrub</w:t>
      </w:r>
    </w:p>
    <w:p w:rsidR="0090191A" w:rsidP="0090191A" w:rsidRDefault="0090191A" w14:paraId="3FE7963F" w14:textId="77777777"/>
    <w:p w:rsidR="0090191A" w:rsidP="0090191A" w:rsidRDefault="0090191A" w14:paraId="327BCB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1908"/>
        <w:gridCol w:w="2220"/>
        <w:gridCol w:w="1956"/>
      </w:tblGrid>
      <w:tr w:rsidRPr="0090191A" w:rsidR="0090191A" w:rsidTr="0090191A" w14:paraId="68F74FA4" w14:textId="77777777">
        <w:tc>
          <w:tcPr>
            <w:tcW w:w="1236" w:type="dxa"/>
            <w:tcBorders>
              <w:top w:val="single" w:color="auto" w:sz="2" w:space="0"/>
              <w:bottom w:val="single" w:color="000000" w:sz="12" w:space="0"/>
            </w:tcBorders>
            <w:shd w:val="clear" w:color="auto" w:fill="auto"/>
          </w:tcPr>
          <w:p w:rsidRPr="0090191A" w:rsidR="0090191A" w:rsidP="00E75DEF" w:rsidRDefault="0090191A" w14:paraId="523D9454" w14:textId="77777777">
            <w:pPr>
              <w:rPr>
                <w:b/>
                <w:bCs/>
              </w:rPr>
            </w:pPr>
            <w:r w:rsidRPr="0090191A">
              <w:rPr>
                <w:b/>
                <w:bCs/>
              </w:rPr>
              <w:t>Symbol</w:t>
            </w:r>
          </w:p>
        </w:tc>
        <w:tc>
          <w:tcPr>
            <w:tcW w:w="1908" w:type="dxa"/>
            <w:tcBorders>
              <w:top w:val="single" w:color="auto" w:sz="2" w:space="0"/>
              <w:bottom w:val="single" w:color="000000" w:sz="12" w:space="0"/>
            </w:tcBorders>
            <w:shd w:val="clear" w:color="auto" w:fill="auto"/>
          </w:tcPr>
          <w:p w:rsidRPr="0090191A" w:rsidR="0090191A" w:rsidP="00E75DEF" w:rsidRDefault="0090191A" w14:paraId="1F7030C3" w14:textId="77777777">
            <w:pPr>
              <w:rPr>
                <w:b/>
                <w:bCs/>
              </w:rPr>
            </w:pPr>
            <w:r w:rsidRPr="0090191A">
              <w:rPr>
                <w:b/>
                <w:bCs/>
              </w:rPr>
              <w:t>Scientific Name</w:t>
            </w:r>
          </w:p>
        </w:tc>
        <w:tc>
          <w:tcPr>
            <w:tcW w:w="2220" w:type="dxa"/>
            <w:tcBorders>
              <w:top w:val="single" w:color="auto" w:sz="2" w:space="0"/>
              <w:bottom w:val="single" w:color="000000" w:sz="12" w:space="0"/>
            </w:tcBorders>
            <w:shd w:val="clear" w:color="auto" w:fill="auto"/>
          </w:tcPr>
          <w:p w:rsidRPr="0090191A" w:rsidR="0090191A" w:rsidP="00E75DEF" w:rsidRDefault="0090191A" w14:paraId="2E0B5EF1" w14:textId="77777777">
            <w:pPr>
              <w:rPr>
                <w:b/>
                <w:bCs/>
              </w:rPr>
            </w:pPr>
            <w:r w:rsidRPr="0090191A">
              <w:rPr>
                <w:b/>
                <w:bCs/>
              </w:rPr>
              <w:t>Common Name</w:t>
            </w:r>
          </w:p>
        </w:tc>
        <w:tc>
          <w:tcPr>
            <w:tcW w:w="1956" w:type="dxa"/>
            <w:tcBorders>
              <w:top w:val="single" w:color="auto" w:sz="2" w:space="0"/>
              <w:bottom w:val="single" w:color="000000" w:sz="12" w:space="0"/>
            </w:tcBorders>
            <w:shd w:val="clear" w:color="auto" w:fill="auto"/>
          </w:tcPr>
          <w:p w:rsidRPr="0090191A" w:rsidR="0090191A" w:rsidP="00E75DEF" w:rsidRDefault="0090191A" w14:paraId="0545FC93" w14:textId="77777777">
            <w:pPr>
              <w:rPr>
                <w:b/>
                <w:bCs/>
              </w:rPr>
            </w:pPr>
            <w:r w:rsidRPr="0090191A">
              <w:rPr>
                <w:b/>
                <w:bCs/>
              </w:rPr>
              <w:t>Canopy Position</w:t>
            </w:r>
          </w:p>
        </w:tc>
      </w:tr>
      <w:tr w:rsidRPr="0090191A" w:rsidR="0090191A" w:rsidTr="0090191A" w14:paraId="0703433C" w14:textId="77777777">
        <w:tc>
          <w:tcPr>
            <w:tcW w:w="1236" w:type="dxa"/>
            <w:tcBorders>
              <w:top w:val="single" w:color="000000" w:sz="12" w:space="0"/>
            </w:tcBorders>
            <w:shd w:val="clear" w:color="auto" w:fill="auto"/>
          </w:tcPr>
          <w:p w:rsidRPr="0090191A" w:rsidR="0090191A" w:rsidP="00E75DEF" w:rsidRDefault="0090191A" w14:paraId="72B74847" w14:textId="77777777">
            <w:pPr>
              <w:rPr>
                <w:bCs/>
              </w:rPr>
            </w:pPr>
            <w:r w:rsidRPr="0090191A">
              <w:rPr>
                <w:bCs/>
              </w:rPr>
              <w:t>LOSC2</w:t>
            </w:r>
          </w:p>
        </w:tc>
        <w:tc>
          <w:tcPr>
            <w:tcW w:w="1908" w:type="dxa"/>
            <w:tcBorders>
              <w:top w:val="single" w:color="000000" w:sz="12" w:space="0"/>
            </w:tcBorders>
            <w:shd w:val="clear" w:color="auto" w:fill="auto"/>
          </w:tcPr>
          <w:p w:rsidRPr="0090191A" w:rsidR="0090191A" w:rsidP="00E75DEF" w:rsidRDefault="0090191A" w14:paraId="7C5CB5BD" w14:textId="77777777">
            <w:r w:rsidRPr="0090191A">
              <w:t xml:space="preserve">Lotus </w:t>
            </w:r>
            <w:proofErr w:type="spellStart"/>
            <w:r w:rsidRPr="0090191A">
              <w:t>scoparius</w:t>
            </w:r>
            <w:proofErr w:type="spellEnd"/>
          </w:p>
        </w:tc>
        <w:tc>
          <w:tcPr>
            <w:tcW w:w="2220" w:type="dxa"/>
            <w:tcBorders>
              <w:top w:val="single" w:color="000000" w:sz="12" w:space="0"/>
            </w:tcBorders>
            <w:shd w:val="clear" w:color="auto" w:fill="auto"/>
          </w:tcPr>
          <w:p w:rsidRPr="0090191A" w:rsidR="0090191A" w:rsidP="00E75DEF" w:rsidRDefault="0090191A" w14:paraId="0BB50DB9" w14:textId="77777777">
            <w:r w:rsidRPr="0090191A">
              <w:t>Common deerweed</w:t>
            </w:r>
          </w:p>
        </w:tc>
        <w:tc>
          <w:tcPr>
            <w:tcW w:w="1956" w:type="dxa"/>
            <w:tcBorders>
              <w:top w:val="single" w:color="000000" w:sz="12" w:space="0"/>
            </w:tcBorders>
            <w:shd w:val="clear" w:color="auto" w:fill="auto"/>
          </w:tcPr>
          <w:p w:rsidRPr="0090191A" w:rsidR="0090191A" w:rsidP="00E75DEF" w:rsidRDefault="0090191A" w14:paraId="3BDC21A3" w14:textId="77777777">
            <w:r w:rsidRPr="0090191A">
              <w:t>Lower</w:t>
            </w:r>
          </w:p>
        </w:tc>
      </w:tr>
      <w:tr w:rsidRPr="0090191A" w:rsidR="0090191A" w:rsidTr="0090191A" w14:paraId="747B5DFE" w14:textId="77777777">
        <w:tc>
          <w:tcPr>
            <w:tcW w:w="1236" w:type="dxa"/>
            <w:shd w:val="clear" w:color="auto" w:fill="auto"/>
          </w:tcPr>
          <w:p w:rsidRPr="0090191A" w:rsidR="0090191A" w:rsidP="00E75DEF" w:rsidRDefault="0090191A" w14:paraId="2337002F" w14:textId="77777777">
            <w:pPr>
              <w:rPr>
                <w:bCs/>
              </w:rPr>
            </w:pPr>
            <w:r w:rsidRPr="0090191A">
              <w:rPr>
                <w:bCs/>
              </w:rPr>
              <w:t>PHACE</w:t>
            </w:r>
          </w:p>
        </w:tc>
        <w:tc>
          <w:tcPr>
            <w:tcW w:w="1908" w:type="dxa"/>
            <w:shd w:val="clear" w:color="auto" w:fill="auto"/>
          </w:tcPr>
          <w:p w:rsidRPr="0090191A" w:rsidR="0090191A" w:rsidP="00E75DEF" w:rsidRDefault="0090191A" w14:paraId="100EC512" w14:textId="77777777">
            <w:r w:rsidRPr="0090191A">
              <w:t>Phacelia</w:t>
            </w:r>
          </w:p>
        </w:tc>
        <w:tc>
          <w:tcPr>
            <w:tcW w:w="2220" w:type="dxa"/>
            <w:shd w:val="clear" w:color="auto" w:fill="auto"/>
          </w:tcPr>
          <w:p w:rsidRPr="0090191A" w:rsidR="0090191A" w:rsidP="00E75DEF" w:rsidRDefault="0090191A" w14:paraId="21AB0DA5" w14:textId="77777777">
            <w:r w:rsidRPr="0090191A">
              <w:t>Phacelia</w:t>
            </w:r>
          </w:p>
        </w:tc>
        <w:tc>
          <w:tcPr>
            <w:tcW w:w="1956" w:type="dxa"/>
            <w:shd w:val="clear" w:color="auto" w:fill="auto"/>
          </w:tcPr>
          <w:p w:rsidRPr="0090191A" w:rsidR="0090191A" w:rsidP="00E75DEF" w:rsidRDefault="0090191A" w14:paraId="3A373F12" w14:textId="77777777">
            <w:r w:rsidRPr="0090191A">
              <w:t>Lower</w:t>
            </w:r>
          </w:p>
        </w:tc>
      </w:tr>
      <w:tr w:rsidRPr="0090191A" w:rsidR="0090191A" w:rsidTr="0090191A" w14:paraId="11AEAB84" w14:textId="77777777">
        <w:tc>
          <w:tcPr>
            <w:tcW w:w="1236" w:type="dxa"/>
            <w:shd w:val="clear" w:color="auto" w:fill="auto"/>
          </w:tcPr>
          <w:p w:rsidRPr="0090191A" w:rsidR="0090191A" w:rsidP="00E75DEF" w:rsidRDefault="0090191A" w14:paraId="3BD1CBEA" w14:textId="77777777">
            <w:pPr>
              <w:rPr>
                <w:bCs/>
              </w:rPr>
            </w:pPr>
            <w:r w:rsidRPr="0090191A">
              <w:rPr>
                <w:bCs/>
              </w:rPr>
              <w:t>CRYPT</w:t>
            </w:r>
          </w:p>
        </w:tc>
        <w:tc>
          <w:tcPr>
            <w:tcW w:w="1908" w:type="dxa"/>
            <w:shd w:val="clear" w:color="auto" w:fill="auto"/>
          </w:tcPr>
          <w:p w:rsidRPr="0090191A" w:rsidR="0090191A" w:rsidP="00E75DEF" w:rsidRDefault="0090191A" w14:paraId="7A88A666" w14:textId="77777777">
            <w:proofErr w:type="spellStart"/>
            <w:r w:rsidRPr="0090191A">
              <w:t>Cryptantha</w:t>
            </w:r>
            <w:proofErr w:type="spellEnd"/>
          </w:p>
        </w:tc>
        <w:tc>
          <w:tcPr>
            <w:tcW w:w="2220" w:type="dxa"/>
            <w:shd w:val="clear" w:color="auto" w:fill="auto"/>
          </w:tcPr>
          <w:p w:rsidRPr="0090191A" w:rsidR="0090191A" w:rsidP="00E75DEF" w:rsidRDefault="0090191A" w14:paraId="67648173" w14:textId="77777777">
            <w:proofErr w:type="spellStart"/>
            <w:r w:rsidRPr="0090191A">
              <w:t>Cryptantha</w:t>
            </w:r>
            <w:proofErr w:type="spellEnd"/>
          </w:p>
        </w:tc>
        <w:tc>
          <w:tcPr>
            <w:tcW w:w="1956" w:type="dxa"/>
            <w:shd w:val="clear" w:color="auto" w:fill="auto"/>
          </w:tcPr>
          <w:p w:rsidRPr="0090191A" w:rsidR="0090191A" w:rsidP="00E75DEF" w:rsidRDefault="0090191A" w14:paraId="15C71649" w14:textId="77777777">
            <w:r w:rsidRPr="0090191A">
              <w:t>Lower</w:t>
            </w:r>
          </w:p>
        </w:tc>
      </w:tr>
      <w:tr w:rsidRPr="0090191A" w:rsidR="0090191A" w:rsidTr="0090191A" w14:paraId="400C6332" w14:textId="77777777">
        <w:tc>
          <w:tcPr>
            <w:tcW w:w="1236" w:type="dxa"/>
            <w:shd w:val="clear" w:color="auto" w:fill="auto"/>
          </w:tcPr>
          <w:p w:rsidRPr="0090191A" w:rsidR="0090191A" w:rsidP="00E75DEF" w:rsidRDefault="0090191A" w14:paraId="74F694E2" w14:textId="77777777">
            <w:pPr>
              <w:rPr>
                <w:bCs/>
              </w:rPr>
            </w:pPr>
            <w:r w:rsidRPr="0090191A">
              <w:rPr>
                <w:bCs/>
              </w:rPr>
              <w:t>EMMEN</w:t>
            </w:r>
          </w:p>
        </w:tc>
        <w:tc>
          <w:tcPr>
            <w:tcW w:w="1908" w:type="dxa"/>
            <w:shd w:val="clear" w:color="auto" w:fill="auto"/>
          </w:tcPr>
          <w:p w:rsidRPr="0090191A" w:rsidR="0090191A" w:rsidP="00E75DEF" w:rsidRDefault="0090191A" w14:paraId="32BA8934" w14:textId="77777777">
            <w:proofErr w:type="spellStart"/>
            <w:r w:rsidRPr="0090191A">
              <w:t>Emmenanthe</w:t>
            </w:r>
            <w:proofErr w:type="spellEnd"/>
          </w:p>
        </w:tc>
        <w:tc>
          <w:tcPr>
            <w:tcW w:w="2220" w:type="dxa"/>
            <w:shd w:val="clear" w:color="auto" w:fill="auto"/>
          </w:tcPr>
          <w:p w:rsidRPr="0090191A" w:rsidR="0090191A" w:rsidP="00E75DEF" w:rsidRDefault="0090191A" w14:paraId="392E6755" w14:textId="77777777">
            <w:proofErr w:type="spellStart"/>
            <w:r w:rsidRPr="0090191A">
              <w:t>Whisperingbells</w:t>
            </w:r>
            <w:proofErr w:type="spellEnd"/>
          </w:p>
        </w:tc>
        <w:tc>
          <w:tcPr>
            <w:tcW w:w="1956" w:type="dxa"/>
            <w:shd w:val="clear" w:color="auto" w:fill="auto"/>
          </w:tcPr>
          <w:p w:rsidRPr="0090191A" w:rsidR="0090191A" w:rsidP="00E75DEF" w:rsidRDefault="0090191A" w14:paraId="443F00BE" w14:textId="77777777">
            <w:r w:rsidRPr="0090191A">
              <w:t>Lower</w:t>
            </w:r>
          </w:p>
        </w:tc>
      </w:tr>
    </w:tbl>
    <w:p w:rsidR="0090191A" w:rsidP="0090191A" w:rsidRDefault="0090191A" w14:paraId="36465DC4" w14:textId="77777777"/>
    <w:p w:rsidR="0090191A" w:rsidP="0090191A" w:rsidRDefault="0090191A" w14:paraId="4487F18F" w14:textId="77777777">
      <w:pPr>
        <w:pStyle w:val="SClassInfoPara"/>
      </w:pPr>
      <w:r>
        <w:t>Description</w:t>
      </w:r>
    </w:p>
    <w:p w:rsidR="0090191A" w:rsidP="0090191A" w:rsidRDefault="0090191A" w14:paraId="2E4ACE1F" w14:textId="0E72AACE">
      <w:r>
        <w:t>Above</w:t>
      </w:r>
      <w:r w:rsidR="00C967FB">
        <w:t>-</w:t>
      </w:r>
      <w:r>
        <w:t>listed shrub seedlings and sprouts fill the stand vigorously, in addition to fire annuals, perennial geophytes</w:t>
      </w:r>
      <w:r w:rsidR="00C967FB">
        <w:t>,</w:t>
      </w:r>
      <w:r>
        <w:t xml:space="preserve"> and short-lived perennials. </w:t>
      </w:r>
    </w:p>
    <w:p w:rsidR="0090191A" w:rsidP="0090191A" w:rsidRDefault="0090191A" w14:paraId="06D24692" w14:textId="77777777"/>
    <w:p w:rsidR="0090191A" w:rsidP="0090191A" w:rsidRDefault="0090191A" w14:paraId="4BE9F135" w14:textId="77777777">
      <w:r>
        <w:t>Herb species include common deerweed (</w:t>
      </w:r>
      <w:r w:rsidRPr="006E700E">
        <w:rPr>
          <w:i/>
        </w:rPr>
        <w:t xml:space="preserve">Lotus </w:t>
      </w:r>
      <w:proofErr w:type="spellStart"/>
      <w:r w:rsidRPr="006E700E">
        <w:rPr>
          <w:i/>
        </w:rPr>
        <w:t>scoparius</w:t>
      </w:r>
      <w:proofErr w:type="spellEnd"/>
      <w:r>
        <w:t xml:space="preserve">), </w:t>
      </w:r>
      <w:r w:rsidRPr="006E700E">
        <w:rPr>
          <w:i/>
        </w:rPr>
        <w:t xml:space="preserve">Phacelia </w:t>
      </w:r>
      <w:r>
        <w:t xml:space="preserve">spp., </w:t>
      </w:r>
      <w:proofErr w:type="spellStart"/>
      <w:r w:rsidRPr="006E700E">
        <w:rPr>
          <w:i/>
        </w:rPr>
        <w:t>cryptantha</w:t>
      </w:r>
      <w:proofErr w:type="spellEnd"/>
      <w:r w:rsidRPr="006E700E">
        <w:rPr>
          <w:i/>
        </w:rPr>
        <w:t xml:space="preserve"> </w:t>
      </w:r>
      <w:r>
        <w:t xml:space="preserve">spp., and </w:t>
      </w:r>
      <w:proofErr w:type="spellStart"/>
      <w:r w:rsidRPr="006E700E">
        <w:rPr>
          <w:i/>
        </w:rPr>
        <w:t>Emmenanthe</w:t>
      </w:r>
      <w:proofErr w:type="spellEnd"/>
      <w:r w:rsidRPr="006E700E">
        <w:rPr>
          <w:i/>
        </w:rPr>
        <w:t xml:space="preserve"> </w:t>
      </w:r>
      <w:r>
        <w:t>spp.</w:t>
      </w:r>
    </w:p>
    <w:p w:rsidR="0090191A" w:rsidP="0090191A" w:rsidRDefault="0090191A" w14:paraId="6CA60956" w14:textId="60030E60"/>
    <w:p w:rsidR="0090191A" w:rsidP="0090191A" w:rsidRDefault="0090191A" w14:paraId="38C1223A" w14:textId="0A466E27">
      <w:pPr>
        <w:pStyle w:val="InfoPara"/>
        <w:pBdr>
          <w:top w:val="single" w:color="auto" w:sz="4" w:space="1"/>
        </w:pBdr>
      </w:pPr>
      <w:r xmlns:w="http://schemas.openxmlformats.org/wordprocessingml/2006/main">
        <w:t>Class B</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0191A" w:rsidP="0090191A" w:rsidRDefault="0090191A" w14:paraId="26932375" w14:textId="77777777">
      <w:r>
        <w:t>Upper Layer Lifeform: Tree</w:t>
      </w:r>
    </w:p>
    <w:p w:rsidRPr="00C967FB" w:rsidR="0090191A" w:rsidP="006E700E" w:rsidRDefault="0090191A" w14:paraId="42317C03" w14:textId="386CD5A3">
      <w:pPr>
        <w:pStyle w:val="SClassInfoPara"/>
      </w:pPr>
      <w:r w:rsidRPr="006E700E">
        <w:rPr>
          <w:i w:val="0"/>
          <w:u w:val="none"/>
        </w:rPr>
        <w:t>Uppe</w:t>
      </w:r>
      <w:r w:rsidR="00C967FB">
        <w:rPr>
          <w:i w:val="0"/>
          <w:u w:val="none"/>
        </w:rPr>
        <w:t>r-l</w:t>
      </w:r>
      <w:r w:rsidRPr="006E700E">
        <w:rPr>
          <w:i w:val="0"/>
          <w:u w:val="none"/>
        </w:rPr>
        <w:t xml:space="preserve">ayer </w:t>
      </w:r>
      <w:r w:rsidR="00C967FB">
        <w:rPr>
          <w:i w:val="0"/>
          <w:u w:val="none"/>
        </w:rPr>
        <w:t>l</w:t>
      </w:r>
      <w:r w:rsidRPr="006E700E">
        <w:rPr>
          <w:i w:val="0"/>
          <w:u w:val="none"/>
        </w:rPr>
        <w:t>ifeform is not the dominant lifeform</w:t>
      </w:r>
      <w:r w:rsidRPr="006E700E" w:rsidR="00C967FB">
        <w:rPr>
          <w:i w:val="0"/>
          <w:u w:val="none"/>
        </w:rPr>
        <w:t xml:space="preserve">. </w:t>
      </w:r>
      <w:r w:rsidRPr="00C967FB">
        <w:rPr>
          <w:i w:val="0"/>
          <w:u w:val="none"/>
        </w:rPr>
        <w:t>Upper layer can be the emerging trees through the canopy of shrubs. The dominant shrub canopy closure is 70-100%.</w:t>
      </w:r>
      <w:r w:rsidR="00C967FB">
        <w:rPr>
          <w:i w:val="0"/>
          <w:u w:val="none"/>
        </w:rPr>
        <w:t xml:space="preserve"> </w:t>
      </w:r>
      <w:r w:rsidRPr="00C967FB">
        <w:rPr>
          <w:i w:val="0"/>
          <w:u w:val="none"/>
        </w:rPr>
        <w:t xml:space="preserve">The sporadic tree canopy can be 0-50% closure, </w:t>
      </w:r>
      <w:r w:rsidR="00C967FB">
        <w:rPr>
          <w:i w:val="0"/>
          <w:u w:val="none"/>
        </w:rPr>
        <w:t>&lt;~</w:t>
      </w:r>
      <w:r w:rsidRPr="00C967FB">
        <w:rPr>
          <w:i w:val="0"/>
          <w:u w:val="none"/>
        </w:rPr>
        <w:t>10m. Split these two classes on canopy closure of the shrub layer, rather than the tree layer.</w:t>
      </w:r>
    </w:p>
    <w:p w:rsidR="0090191A" w:rsidP="0090191A" w:rsidRDefault="0090191A" w14:paraId="7F6F4CC9" w14:textId="77777777"/>
    <w:p w:rsidR="0090191A" w:rsidP="0090191A" w:rsidRDefault="0090191A" w14:paraId="6BE1C91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880"/>
        <w:gridCol w:w="2412"/>
        <w:gridCol w:w="1956"/>
      </w:tblGrid>
      <w:tr w:rsidRPr="0090191A" w:rsidR="0090191A" w:rsidTr="0090191A" w14:paraId="11C4CEAC" w14:textId="77777777">
        <w:tc>
          <w:tcPr>
            <w:tcW w:w="1116" w:type="dxa"/>
            <w:tcBorders>
              <w:top w:val="single" w:color="auto" w:sz="2" w:space="0"/>
              <w:bottom w:val="single" w:color="000000" w:sz="12" w:space="0"/>
            </w:tcBorders>
            <w:shd w:val="clear" w:color="auto" w:fill="auto"/>
          </w:tcPr>
          <w:p w:rsidRPr="0090191A" w:rsidR="0090191A" w:rsidP="00A470A6" w:rsidRDefault="0090191A" w14:paraId="4FEC1374" w14:textId="77777777">
            <w:pPr>
              <w:rPr>
                <w:b/>
                <w:bCs/>
              </w:rPr>
            </w:pPr>
            <w:r w:rsidRPr="0090191A">
              <w:rPr>
                <w:b/>
                <w:bCs/>
              </w:rPr>
              <w:t>Symbol</w:t>
            </w:r>
          </w:p>
        </w:tc>
        <w:tc>
          <w:tcPr>
            <w:tcW w:w="2880" w:type="dxa"/>
            <w:tcBorders>
              <w:top w:val="single" w:color="auto" w:sz="2" w:space="0"/>
              <w:bottom w:val="single" w:color="000000" w:sz="12" w:space="0"/>
            </w:tcBorders>
            <w:shd w:val="clear" w:color="auto" w:fill="auto"/>
          </w:tcPr>
          <w:p w:rsidRPr="0090191A" w:rsidR="0090191A" w:rsidP="00A470A6" w:rsidRDefault="0090191A" w14:paraId="2EB3277A" w14:textId="77777777">
            <w:pPr>
              <w:rPr>
                <w:b/>
                <w:bCs/>
              </w:rPr>
            </w:pPr>
            <w:r w:rsidRPr="0090191A">
              <w:rPr>
                <w:b/>
                <w:bCs/>
              </w:rPr>
              <w:t>Scientific Name</w:t>
            </w:r>
          </w:p>
        </w:tc>
        <w:tc>
          <w:tcPr>
            <w:tcW w:w="2412" w:type="dxa"/>
            <w:tcBorders>
              <w:top w:val="single" w:color="auto" w:sz="2" w:space="0"/>
              <w:bottom w:val="single" w:color="000000" w:sz="12" w:space="0"/>
            </w:tcBorders>
            <w:shd w:val="clear" w:color="auto" w:fill="auto"/>
          </w:tcPr>
          <w:p w:rsidRPr="0090191A" w:rsidR="0090191A" w:rsidP="00A470A6" w:rsidRDefault="0090191A" w14:paraId="29FE4119" w14:textId="77777777">
            <w:pPr>
              <w:rPr>
                <w:b/>
                <w:bCs/>
              </w:rPr>
            </w:pPr>
            <w:r w:rsidRPr="0090191A">
              <w:rPr>
                <w:b/>
                <w:bCs/>
              </w:rPr>
              <w:t>Common Name</w:t>
            </w:r>
          </w:p>
        </w:tc>
        <w:tc>
          <w:tcPr>
            <w:tcW w:w="1956" w:type="dxa"/>
            <w:tcBorders>
              <w:top w:val="single" w:color="auto" w:sz="2" w:space="0"/>
              <w:bottom w:val="single" w:color="000000" w:sz="12" w:space="0"/>
            </w:tcBorders>
            <w:shd w:val="clear" w:color="auto" w:fill="auto"/>
          </w:tcPr>
          <w:p w:rsidRPr="0090191A" w:rsidR="0090191A" w:rsidP="00A470A6" w:rsidRDefault="0090191A" w14:paraId="1A142464" w14:textId="77777777">
            <w:pPr>
              <w:rPr>
                <w:b/>
                <w:bCs/>
              </w:rPr>
            </w:pPr>
            <w:r w:rsidRPr="0090191A">
              <w:rPr>
                <w:b/>
                <w:bCs/>
              </w:rPr>
              <w:t>Canopy Position</w:t>
            </w:r>
          </w:p>
        </w:tc>
      </w:tr>
      <w:tr w:rsidRPr="0090191A" w:rsidR="0090191A" w:rsidTr="0090191A" w14:paraId="36406827" w14:textId="77777777">
        <w:tc>
          <w:tcPr>
            <w:tcW w:w="1116" w:type="dxa"/>
            <w:tcBorders>
              <w:top w:val="single" w:color="000000" w:sz="12" w:space="0"/>
            </w:tcBorders>
            <w:shd w:val="clear" w:color="auto" w:fill="auto"/>
          </w:tcPr>
          <w:p w:rsidRPr="0090191A" w:rsidR="0090191A" w:rsidP="00A470A6" w:rsidRDefault="0090191A" w14:paraId="463954C1" w14:textId="77777777">
            <w:pPr>
              <w:rPr>
                <w:bCs/>
              </w:rPr>
            </w:pPr>
            <w:r w:rsidRPr="0090191A">
              <w:rPr>
                <w:bCs/>
              </w:rPr>
              <w:t>ADFA</w:t>
            </w:r>
          </w:p>
        </w:tc>
        <w:tc>
          <w:tcPr>
            <w:tcW w:w="2880" w:type="dxa"/>
            <w:tcBorders>
              <w:top w:val="single" w:color="000000" w:sz="12" w:space="0"/>
            </w:tcBorders>
            <w:shd w:val="clear" w:color="auto" w:fill="auto"/>
          </w:tcPr>
          <w:p w:rsidRPr="0090191A" w:rsidR="0090191A" w:rsidP="00A470A6" w:rsidRDefault="0090191A" w14:paraId="207559C4" w14:textId="77777777">
            <w:proofErr w:type="spellStart"/>
            <w:r w:rsidRPr="0090191A">
              <w:t>Adenostoma</w:t>
            </w:r>
            <w:proofErr w:type="spellEnd"/>
            <w:r w:rsidRPr="0090191A">
              <w:t xml:space="preserve"> </w:t>
            </w:r>
            <w:proofErr w:type="spellStart"/>
            <w:r w:rsidRPr="0090191A">
              <w:t>fasciculatum</w:t>
            </w:r>
            <w:proofErr w:type="spellEnd"/>
          </w:p>
        </w:tc>
        <w:tc>
          <w:tcPr>
            <w:tcW w:w="2412" w:type="dxa"/>
            <w:tcBorders>
              <w:top w:val="single" w:color="000000" w:sz="12" w:space="0"/>
            </w:tcBorders>
            <w:shd w:val="clear" w:color="auto" w:fill="auto"/>
          </w:tcPr>
          <w:p w:rsidRPr="0090191A" w:rsidR="0090191A" w:rsidP="00A470A6" w:rsidRDefault="0090191A" w14:paraId="51016C06" w14:textId="77777777">
            <w:proofErr w:type="spellStart"/>
            <w:r w:rsidRPr="0090191A">
              <w:t>Chamise</w:t>
            </w:r>
            <w:proofErr w:type="spellEnd"/>
          </w:p>
        </w:tc>
        <w:tc>
          <w:tcPr>
            <w:tcW w:w="1956" w:type="dxa"/>
            <w:tcBorders>
              <w:top w:val="single" w:color="000000" w:sz="12" w:space="0"/>
            </w:tcBorders>
            <w:shd w:val="clear" w:color="auto" w:fill="auto"/>
          </w:tcPr>
          <w:p w:rsidRPr="0090191A" w:rsidR="0090191A" w:rsidP="00A470A6" w:rsidRDefault="0090191A" w14:paraId="3E9A0862" w14:textId="77777777">
            <w:r w:rsidRPr="0090191A">
              <w:t>Middle</w:t>
            </w:r>
          </w:p>
        </w:tc>
      </w:tr>
      <w:tr w:rsidRPr="0090191A" w:rsidR="0090191A" w:rsidTr="0090191A" w14:paraId="24998E4C" w14:textId="77777777">
        <w:tc>
          <w:tcPr>
            <w:tcW w:w="1116" w:type="dxa"/>
            <w:shd w:val="clear" w:color="auto" w:fill="auto"/>
          </w:tcPr>
          <w:p w:rsidRPr="0090191A" w:rsidR="0090191A" w:rsidP="00A470A6" w:rsidRDefault="0090191A" w14:paraId="5FE85DC2" w14:textId="77777777">
            <w:pPr>
              <w:rPr>
                <w:bCs/>
              </w:rPr>
            </w:pPr>
            <w:r w:rsidRPr="0090191A">
              <w:rPr>
                <w:bCs/>
              </w:rPr>
              <w:t>QUBE5</w:t>
            </w:r>
          </w:p>
        </w:tc>
        <w:tc>
          <w:tcPr>
            <w:tcW w:w="2880" w:type="dxa"/>
            <w:shd w:val="clear" w:color="auto" w:fill="auto"/>
          </w:tcPr>
          <w:p w:rsidRPr="0090191A" w:rsidR="0090191A" w:rsidP="00A470A6" w:rsidRDefault="0090191A" w14:paraId="7061C127" w14:textId="77777777">
            <w:r w:rsidRPr="0090191A">
              <w:t xml:space="preserve">Quercus </w:t>
            </w:r>
            <w:proofErr w:type="spellStart"/>
            <w:r w:rsidRPr="0090191A">
              <w:t>berberidifolia</w:t>
            </w:r>
            <w:proofErr w:type="spellEnd"/>
          </w:p>
        </w:tc>
        <w:tc>
          <w:tcPr>
            <w:tcW w:w="2412" w:type="dxa"/>
            <w:shd w:val="clear" w:color="auto" w:fill="auto"/>
          </w:tcPr>
          <w:p w:rsidRPr="0090191A" w:rsidR="0090191A" w:rsidP="00A470A6" w:rsidRDefault="0090191A" w14:paraId="713BE1A9" w14:textId="77777777">
            <w:r w:rsidRPr="0090191A">
              <w:t>Scrub oak</w:t>
            </w:r>
          </w:p>
        </w:tc>
        <w:tc>
          <w:tcPr>
            <w:tcW w:w="1956" w:type="dxa"/>
            <w:shd w:val="clear" w:color="auto" w:fill="auto"/>
          </w:tcPr>
          <w:p w:rsidRPr="0090191A" w:rsidR="0090191A" w:rsidP="00A470A6" w:rsidRDefault="0090191A" w14:paraId="214D1133" w14:textId="77777777">
            <w:r w:rsidRPr="0090191A">
              <w:t>Mid-Upper</w:t>
            </w:r>
          </w:p>
        </w:tc>
      </w:tr>
      <w:tr w:rsidRPr="0090191A" w:rsidR="0090191A" w:rsidTr="0090191A" w14:paraId="365F3B54" w14:textId="77777777">
        <w:tc>
          <w:tcPr>
            <w:tcW w:w="1116" w:type="dxa"/>
            <w:shd w:val="clear" w:color="auto" w:fill="auto"/>
          </w:tcPr>
          <w:p w:rsidRPr="0090191A" w:rsidR="0090191A" w:rsidP="00A470A6" w:rsidRDefault="0090191A" w14:paraId="31F4B900" w14:textId="77777777">
            <w:pPr>
              <w:rPr>
                <w:bCs/>
              </w:rPr>
            </w:pPr>
            <w:r w:rsidRPr="0090191A">
              <w:rPr>
                <w:bCs/>
              </w:rPr>
              <w:t>CELE2</w:t>
            </w:r>
          </w:p>
        </w:tc>
        <w:tc>
          <w:tcPr>
            <w:tcW w:w="2880" w:type="dxa"/>
            <w:shd w:val="clear" w:color="auto" w:fill="auto"/>
          </w:tcPr>
          <w:p w:rsidRPr="0090191A" w:rsidR="0090191A" w:rsidP="00A470A6" w:rsidRDefault="0090191A" w14:paraId="146A021B" w14:textId="77777777">
            <w:r w:rsidRPr="0090191A">
              <w:t xml:space="preserve">Ceanothus </w:t>
            </w:r>
            <w:proofErr w:type="spellStart"/>
            <w:r w:rsidRPr="0090191A">
              <w:t>leucodermis</w:t>
            </w:r>
            <w:proofErr w:type="spellEnd"/>
          </w:p>
        </w:tc>
        <w:tc>
          <w:tcPr>
            <w:tcW w:w="2412" w:type="dxa"/>
            <w:shd w:val="clear" w:color="auto" w:fill="auto"/>
          </w:tcPr>
          <w:p w:rsidRPr="0090191A" w:rsidR="0090191A" w:rsidP="00A470A6" w:rsidRDefault="0090191A" w14:paraId="41DF75C3" w14:textId="77777777">
            <w:r w:rsidRPr="0090191A">
              <w:t>Chaparral whitethorn</w:t>
            </w:r>
          </w:p>
        </w:tc>
        <w:tc>
          <w:tcPr>
            <w:tcW w:w="1956" w:type="dxa"/>
            <w:shd w:val="clear" w:color="auto" w:fill="auto"/>
          </w:tcPr>
          <w:p w:rsidRPr="0090191A" w:rsidR="0090191A" w:rsidP="00A470A6" w:rsidRDefault="0090191A" w14:paraId="34B59D45" w14:textId="77777777">
            <w:r w:rsidRPr="0090191A">
              <w:t>Middle</w:t>
            </w:r>
          </w:p>
        </w:tc>
      </w:tr>
      <w:tr w:rsidRPr="0090191A" w:rsidR="0090191A" w:rsidTr="0090191A" w14:paraId="4551E802" w14:textId="77777777">
        <w:tc>
          <w:tcPr>
            <w:tcW w:w="1116" w:type="dxa"/>
            <w:shd w:val="clear" w:color="auto" w:fill="auto"/>
          </w:tcPr>
          <w:p w:rsidRPr="0090191A" w:rsidR="0090191A" w:rsidP="00A470A6" w:rsidRDefault="0090191A" w14:paraId="7E73E87E" w14:textId="77777777">
            <w:pPr>
              <w:rPr>
                <w:bCs/>
              </w:rPr>
            </w:pPr>
            <w:r w:rsidRPr="0090191A">
              <w:rPr>
                <w:bCs/>
              </w:rPr>
              <w:t>CEBE2</w:t>
            </w:r>
          </w:p>
        </w:tc>
        <w:tc>
          <w:tcPr>
            <w:tcW w:w="2880" w:type="dxa"/>
            <w:shd w:val="clear" w:color="auto" w:fill="auto"/>
          </w:tcPr>
          <w:p w:rsidRPr="0090191A" w:rsidR="0090191A" w:rsidP="00A470A6" w:rsidRDefault="0090191A" w14:paraId="3FAB27F4" w14:textId="77777777">
            <w:proofErr w:type="spellStart"/>
            <w:r w:rsidRPr="0090191A">
              <w:t>Cerastium</w:t>
            </w:r>
            <w:proofErr w:type="spellEnd"/>
            <w:r w:rsidRPr="0090191A">
              <w:t xml:space="preserve"> </w:t>
            </w:r>
            <w:proofErr w:type="spellStart"/>
            <w:r w:rsidRPr="0090191A">
              <w:t>beeringianum</w:t>
            </w:r>
            <w:proofErr w:type="spellEnd"/>
          </w:p>
        </w:tc>
        <w:tc>
          <w:tcPr>
            <w:tcW w:w="2412" w:type="dxa"/>
            <w:shd w:val="clear" w:color="auto" w:fill="auto"/>
          </w:tcPr>
          <w:p w:rsidRPr="0090191A" w:rsidR="0090191A" w:rsidP="00A470A6" w:rsidRDefault="0090191A" w14:paraId="242890FC" w14:textId="77777777">
            <w:r w:rsidRPr="0090191A">
              <w:t>Bering chickweed</w:t>
            </w:r>
          </w:p>
        </w:tc>
        <w:tc>
          <w:tcPr>
            <w:tcW w:w="1956" w:type="dxa"/>
            <w:shd w:val="clear" w:color="auto" w:fill="auto"/>
          </w:tcPr>
          <w:p w:rsidRPr="0090191A" w:rsidR="0090191A" w:rsidP="00A470A6" w:rsidRDefault="0090191A" w14:paraId="434EE91D" w14:textId="77777777">
            <w:r w:rsidRPr="0090191A">
              <w:t>Lower</w:t>
            </w:r>
          </w:p>
        </w:tc>
      </w:tr>
    </w:tbl>
    <w:p w:rsidR="0090191A" w:rsidP="0090191A" w:rsidRDefault="0090191A" w14:paraId="723E72D5" w14:textId="77777777"/>
    <w:p w:rsidR="0090191A" w:rsidP="0090191A" w:rsidRDefault="0090191A" w14:paraId="60C85AF9" w14:textId="77777777">
      <w:pPr>
        <w:pStyle w:val="SClassInfoPara"/>
      </w:pPr>
      <w:r>
        <w:t>Description</w:t>
      </w:r>
    </w:p>
    <w:p w:rsidR="0090191A" w:rsidP="0090191A" w:rsidRDefault="0090191A" w14:paraId="0156FD92" w14:textId="0EF533FF">
      <w:proofErr w:type="spellStart"/>
      <w:r>
        <w:t>Resprouting</w:t>
      </w:r>
      <w:proofErr w:type="spellEnd"/>
      <w:r>
        <w:t xml:space="preserve"> shrubs, shrubs growing from seedlings. Herbs only in openings. Greater than </w:t>
      </w:r>
      <w:r w:rsidR="00F52955">
        <w:t xml:space="preserve">8yrs </w:t>
      </w:r>
      <w:r>
        <w:t>of age.</w:t>
      </w:r>
    </w:p>
    <w:p w:rsidR="0090191A" w:rsidP="0090191A" w:rsidRDefault="0090191A" w14:paraId="014A67DD" w14:textId="77777777"/>
    <w:p w:rsidR="0090191A" w:rsidP="0090191A" w:rsidRDefault="0090191A" w14:paraId="1E7F4801" w14:textId="6CAAEBC9">
      <w:r>
        <w:t xml:space="preserve">Species include </w:t>
      </w:r>
      <w:proofErr w:type="spellStart"/>
      <w:r>
        <w:t>chamise</w:t>
      </w:r>
      <w:proofErr w:type="spellEnd"/>
      <w:r>
        <w:t xml:space="preserve"> (</w:t>
      </w:r>
      <w:proofErr w:type="spellStart"/>
      <w:r w:rsidRPr="006E700E">
        <w:rPr>
          <w:i/>
        </w:rPr>
        <w:t>Adenostoma</w:t>
      </w:r>
      <w:proofErr w:type="spellEnd"/>
      <w:r w:rsidRPr="006E700E">
        <w:rPr>
          <w:i/>
        </w:rPr>
        <w:t xml:space="preserve"> </w:t>
      </w:r>
      <w:proofErr w:type="spellStart"/>
      <w:r w:rsidRPr="006E700E">
        <w:rPr>
          <w:i/>
        </w:rPr>
        <w:t>fasciculatum</w:t>
      </w:r>
      <w:proofErr w:type="spellEnd"/>
      <w:r>
        <w:t xml:space="preserve">), </w:t>
      </w:r>
      <w:r w:rsidRPr="006E700E">
        <w:rPr>
          <w:i/>
        </w:rPr>
        <w:t xml:space="preserve">Quercus </w:t>
      </w:r>
      <w:proofErr w:type="spellStart"/>
      <w:r w:rsidRPr="006E700E">
        <w:rPr>
          <w:i/>
        </w:rPr>
        <w:t>berberidifolia</w:t>
      </w:r>
      <w:proofErr w:type="spellEnd"/>
      <w:r>
        <w:t xml:space="preserve">, </w:t>
      </w:r>
      <w:proofErr w:type="spellStart"/>
      <w:r w:rsidRPr="006E700E">
        <w:rPr>
          <w:i/>
        </w:rPr>
        <w:t>Cerastium</w:t>
      </w:r>
      <w:proofErr w:type="spellEnd"/>
      <w:r w:rsidRPr="006E700E">
        <w:rPr>
          <w:i/>
        </w:rPr>
        <w:t xml:space="preserve"> </w:t>
      </w:r>
      <w:proofErr w:type="spellStart"/>
      <w:r w:rsidRPr="006E700E">
        <w:rPr>
          <w:i/>
        </w:rPr>
        <w:t>beeringianum</w:t>
      </w:r>
      <w:proofErr w:type="spellEnd"/>
      <w:r w:rsidR="00F52955">
        <w:t>,</w:t>
      </w:r>
      <w:r>
        <w:t xml:space="preserve"> and </w:t>
      </w:r>
      <w:r w:rsidRPr="006E700E">
        <w:rPr>
          <w:i/>
        </w:rPr>
        <w:t xml:space="preserve">Ceanothus </w:t>
      </w:r>
      <w:proofErr w:type="spellStart"/>
      <w:r w:rsidRPr="006E700E">
        <w:rPr>
          <w:i/>
        </w:rPr>
        <w:t>leucodermis</w:t>
      </w:r>
      <w:proofErr w:type="spellEnd"/>
      <w:r>
        <w:t>.</w:t>
      </w:r>
    </w:p>
    <w:p w:rsidR="0090191A" w:rsidP="0090191A" w:rsidRDefault="0090191A" w14:paraId="1957C7BF" w14:textId="704B57CE"/>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8</w:t>
            </w:r>
          </w:p>
        </w:tc>
      </w:tr>
      <w:tr>
        <w:tc>
          <w:p>
            <w:pPr>
              <w:jc w:val="center"/>
            </w:pPr>
            <w:r>
              <w:rPr>
                <w:sz w:val="20"/>
              </w:rPr>
              <w:t>Late1:CLS</w:t>
            </w:r>
          </w:p>
        </w:tc>
        <w:tc>
          <w:p>
            <w:pPr>
              <w:jc w:val="center"/>
            </w:pPr>
            <w:r>
              <w:rPr>
                <w:sz w:val="20"/>
              </w:rPr>
              <w:t>9</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0191A" w:rsidP="0090191A" w:rsidRDefault="0090191A" w14:paraId="4A272274" w14:textId="77777777">
      <w:r>
        <w:t xml:space="preserve">Byrne, R.I., J. </w:t>
      </w:r>
      <w:proofErr w:type="spellStart"/>
      <w:r>
        <w:t>Michaelsen</w:t>
      </w:r>
      <w:proofErr w:type="spellEnd"/>
      <w:r>
        <w:t xml:space="preserve"> and A. </w:t>
      </w:r>
      <w:proofErr w:type="spellStart"/>
      <w:r>
        <w:t>Soutar</w:t>
      </w:r>
      <w:proofErr w:type="spellEnd"/>
      <w:r>
        <w:t>. 1977. Fossil charcoal as a measure of wildfire frequency in southern California: a preliminary analysis. In: Mooney, H.A. and C.E. Conrad, eds. Proceedings of the symposium on environmental consequences of fire and fuel management in Mediterranean ecosystems. Gen. Tech. Rep. WO-3. USDA Forest Service. 361-367.</w:t>
      </w:r>
    </w:p>
    <w:p w:rsidR="0090191A" w:rsidP="0090191A" w:rsidRDefault="0090191A" w14:paraId="5A61A15E" w14:textId="77777777"/>
    <w:p w:rsidR="0090191A" w:rsidP="0090191A" w:rsidRDefault="0090191A" w14:paraId="6E787C32" w14:textId="50CA65F4">
      <w:r>
        <w:t>Keeley J.E. 2002. Native American impacts on fire regimes of the California coastal ranges. Journal of Biogeography 29: 303-320.</w:t>
      </w:r>
    </w:p>
    <w:p w:rsidR="0090191A" w:rsidP="0090191A" w:rsidRDefault="0090191A" w14:paraId="1F417D55" w14:textId="77777777"/>
    <w:p w:rsidR="0090191A" w:rsidP="0090191A" w:rsidRDefault="0090191A" w14:paraId="2E71E066" w14:textId="5047B8DF">
      <w:r>
        <w:t xml:space="preserve">Keeley, J.E. Fire in the South Coast region. 2005. In J. </w:t>
      </w:r>
      <w:proofErr w:type="spellStart"/>
      <w:r>
        <w:t>Fites</w:t>
      </w:r>
      <w:proofErr w:type="spellEnd"/>
      <w:r>
        <w:t xml:space="preserve">-Kaufman, N. Sugihara and J. van </w:t>
      </w:r>
      <w:proofErr w:type="spellStart"/>
      <w:r>
        <w:t>Wangtendonk</w:t>
      </w:r>
      <w:proofErr w:type="spellEnd"/>
      <w:r>
        <w:t>, eds. Fire Ecology of California Ecosystems. University of California Press. In press.</w:t>
      </w:r>
    </w:p>
    <w:p w:rsidR="0090191A" w:rsidP="0090191A" w:rsidRDefault="0090191A" w14:paraId="61BA7D92" w14:textId="77777777"/>
    <w:p w:rsidR="0090191A" w:rsidP="0090191A" w:rsidRDefault="0090191A" w14:paraId="4A70460C" w14:textId="77777777">
      <w:r>
        <w:t xml:space="preserve">Keeley, J.E., C.J. Fotheringham and M. </w:t>
      </w:r>
      <w:proofErr w:type="spellStart"/>
      <w:r>
        <w:t>Morais</w:t>
      </w:r>
      <w:proofErr w:type="spellEnd"/>
      <w:r>
        <w:t xml:space="preserve">. 1999. Reexamining fire suppression impacts on brushland fire regimes. Science 284: 1829-1832. </w:t>
      </w:r>
    </w:p>
    <w:p w:rsidR="0090191A" w:rsidP="0090191A" w:rsidRDefault="0090191A" w14:paraId="503C0570" w14:textId="77777777"/>
    <w:p w:rsidR="0090191A" w:rsidP="0090191A" w:rsidRDefault="0090191A" w14:paraId="29A973AE" w14:textId="77777777">
      <w:r>
        <w:t>Keeley, J.E. and C.J. Fotheringham. 2001. The historical role of fire in California shrublands. Conservation Biology 15: 1536-1548.</w:t>
      </w:r>
    </w:p>
    <w:p w:rsidR="0090191A" w:rsidP="0090191A" w:rsidRDefault="0090191A" w14:paraId="64C79374" w14:textId="77777777"/>
    <w:p w:rsidR="0090191A" w:rsidP="0090191A" w:rsidRDefault="0090191A" w14:paraId="5770C0A6" w14:textId="77777777">
      <w:r>
        <w:t>Keeley, J.E. and C.J. Fotheringham. 2001. History and management of crown-fire ecosystems: A summary and response. Conservation Biology 15: 1561-1567.</w:t>
      </w:r>
    </w:p>
    <w:p w:rsidR="0090191A" w:rsidP="0090191A" w:rsidRDefault="0090191A" w14:paraId="1B9B95A5" w14:textId="77777777"/>
    <w:p w:rsidR="0090191A" w:rsidP="0090191A" w:rsidRDefault="0090191A" w14:paraId="3AC89FA7" w14:textId="1FB6C0C7">
      <w:r>
        <w:t xml:space="preserve">Keeley, J.E. and C.J. Fotheringham. 2003. Impact of past, present, and future fire regimes on North American Mediterranean shrublands. In: Veblen, T.T., W.L. Baker, G. Montenegro and T.W. </w:t>
      </w:r>
      <w:proofErr w:type="spellStart"/>
      <w:r>
        <w:t>Swetnam</w:t>
      </w:r>
      <w:proofErr w:type="spellEnd"/>
      <w:r>
        <w:t>, eds. Fire and Climatic Change in Temperate Ecosystems of the Western Americas. NY: Springer. 218-262.</w:t>
      </w:r>
    </w:p>
    <w:p w:rsidR="0090191A" w:rsidP="0090191A" w:rsidRDefault="0090191A" w14:paraId="3DA192CC" w14:textId="77777777"/>
    <w:p w:rsidR="0090191A" w:rsidP="0090191A" w:rsidRDefault="0090191A" w14:paraId="7A8980BC" w14:textId="410E6025">
      <w:r>
        <w:t>Moritz, M.A., J.E. Keeley, E.A. Johnson and A.A. Schaffner. 2004. Testing a basic assumption of shrubland fire management: Does the hazard of burning increase with the age of fuels? Frontiers in Ecology and the Environment 2: 67-72.</w:t>
      </w:r>
    </w:p>
    <w:p w:rsidR="0090191A" w:rsidP="0090191A" w:rsidRDefault="0090191A" w14:paraId="081CAA54" w14:textId="77777777"/>
    <w:p w:rsidR="0090191A" w:rsidP="0090191A" w:rsidRDefault="0090191A" w14:paraId="4EBF1FEC" w14:textId="77777777">
      <w:r>
        <w:t>NatureServe. 2007. International Ecological Classification Standard: Terrestrial Ecological Classifications. NatureServe Central Databases. Arlington, VA. Data current as of 10 February 2007.</w:t>
      </w:r>
    </w:p>
    <w:p w:rsidR="0090191A" w:rsidP="0090191A" w:rsidRDefault="0090191A" w14:paraId="15387E8C" w14:textId="77777777"/>
    <w:p w:rsidR="0090191A" w:rsidP="0090191A" w:rsidRDefault="0090191A" w14:paraId="335B8439" w14:textId="7B585F0F">
      <w:r>
        <w:t>Wells P.V. 1962. Vegetation in relation to geological substratum and fire in the San Luis Obispo quadrangle, California. Ecological Monographs 32, 79, 103.</w:t>
      </w:r>
    </w:p>
    <w:p w:rsidRPr="00A43E41" w:rsidR="004D5F12" w:rsidP="0090191A" w:rsidRDefault="004D5F12" w14:paraId="58EC3D7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EAB05" w14:textId="77777777" w:rsidR="00556133" w:rsidRDefault="00556133">
      <w:r>
        <w:separator/>
      </w:r>
    </w:p>
  </w:endnote>
  <w:endnote w:type="continuationSeparator" w:id="0">
    <w:p w14:paraId="17492A82" w14:textId="77777777" w:rsidR="00556133" w:rsidRDefault="00556133">
      <w:r>
        <w:continuationSeparator/>
      </w:r>
    </w:p>
  </w:endnote>
  <w:endnote w:type="continuationNotice" w:id="1">
    <w:p w14:paraId="6295D33A" w14:textId="77777777" w:rsidR="00556133" w:rsidRDefault="00556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938DC" w14:textId="77777777" w:rsidR="0090191A" w:rsidRDefault="0090191A" w:rsidP="0090191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889C2" w14:textId="77777777" w:rsidR="00556133" w:rsidRDefault="00556133">
      <w:r>
        <w:separator/>
      </w:r>
    </w:p>
  </w:footnote>
  <w:footnote w:type="continuationSeparator" w:id="0">
    <w:p w14:paraId="1A6D1DC7" w14:textId="77777777" w:rsidR="00556133" w:rsidRDefault="00556133">
      <w:r>
        <w:continuationSeparator/>
      </w:r>
    </w:p>
  </w:footnote>
  <w:footnote w:type="continuationNotice" w:id="1">
    <w:p w14:paraId="3A4CEECA" w14:textId="77777777" w:rsidR="00556133" w:rsidRDefault="00556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E1C44" w14:textId="77777777" w:rsidR="00A43E41" w:rsidRDefault="00A43E41" w:rsidP="009019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1A"/>
    <w:rsid w:val="00005947"/>
    <w:rsid w:val="00006AF9"/>
    <w:rsid w:val="0002152F"/>
    <w:rsid w:val="00023101"/>
    <w:rsid w:val="00031661"/>
    <w:rsid w:val="00035AB6"/>
    <w:rsid w:val="00036067"/>
    <w:rsid w:val="00036EE4"/>
    <w:rsid w:val="00060616"/>
    <w:rsid w:val="00060925"/>
    <w:rsid w:val="00062E6C"/>
    <w:rsid w:val="000B5DA8"/>
    <w:rsid w:val="000C6641"/>
    <w:rsid w:val="000D0A31"/>
    <w:rsid w:val="000D2569"/>
    <w:rsid w:val="000F031B"/>
    <w:rsid w:val="000F0FE2"/>
    <w:rsid w:val="000F7C29"/>
    <w:rsid w:val="0010237B"/>
    <w:rsid w:val="00113A24"/>
    <w:rsid w:val="001368CB"/>
    <w:rsid w:val="00140332"/>
    <w:rsid w:val="00190A7C"/>
    <w:rsid w:val="00191991"/>
    <w:rsid w:val="00191C68"/>
    <w:rsid w:val="001A0625"/>
    <w:rsid w:val="001A09C3"/>
    <w:rsid w:val="001C2B3F"/>
    <w:rsid w:val="001C6795"/>
    <w:rsid w:val="00201D37"/>
    <w:rsid w:val="002035A1"/>
    <w:rsid w:val="002103D4"/>
    <w:rsid w:val="00210B26"/>
    <w:rsid w:val="002111F0"/>
    <w:rsid w:val="00240CE1"/>
    <w:rsid w:val="0025768B"/>
    <w:rsid w:val="00266C1F"/>
    <w:rsid w:val="0028337A"/>
    <w:rsid w:val="0028386D"/>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1EBD"/>
    <w:rsid w:val="003A3976"/>
    <w:rsid w:val="003C4AA1"/>
    <w:rsid w:val="003C6CFB"/>
    <w:rsid w:val="003D4155"/>
    <w:rsid w:val="003F322E"/>
    <w:rsid w:val="00400D76"/>
    <w:rsid w:val="004016D3"/>
    <w:rsid w:val="004052F1"/>
    <w:rsid w:val="00413292"/>
    <w:rsid w:val="00444814"/>
    <w:rsid w:val="0045006E"/>
    <w:rsid w:val="00462F89"/>
    <w:rsid w:val="00464BB8"/>
    <w:rsid w:val="00465533"/>
    <w:rsid w:val="004830F3"/>
    <w:rsid w:val="004B3810"/>
    <w:rsid w:val="004B661D"/>
    <w:rsid w:val="004B779E"/>
    <w:rsid w:val="004D5F12"/>
    <w:rsid w:val="004F1BBF"/>
    <w:rsid w:val="004F5DE6"/>
    <w:rsid w:val="00503E44"/>
    <w:rsid w:val="00511556"/>
    <w:rsid w:val="00512636"/>
    <w:rsid w:val="00513DB3"/>
    <w:rsid w:val="00522705"/>
    <w:rsid w:val="00531069"/>
    <w:rsid w:val="00546B88"/>
    <w:rsid w:val="00554272"/>
    <w:rsid w:val="00556133"/>
    <w:rsid w:val="00560E93"/>
    <w:rsid w:val="00572597"/>
    <w:rsid w:val="00573E56"/>
    <w:rsid w:val="005747FE"/>
    <w:rsid w:val="00587A2E"/>
    <w:rsid w:val="005A033C"/>
    <w:rsid w:val="005B1DDE"/>
    <w:rsid w:val="005B386F"/>
    <w:rsid w:val="005B4554"/>
    <w:rsid w:val="005C123F"/>
    <w:rsid w:val="005C15AE"/>
    <w:rsid w:val="005C2928"/>
    <w:rsid w:val="005C475F"/>
    <w:rsid w:val="005F333A"/>
    <w:rsid w:val="005F3E35"/>
    <w:rsid w:val="0061440A"/>
    <w:rsid w:val="00615F32"/>
    <w:rsid w:val="00621C0C"/>
    <w:rsid w:val="00626A79"/>
    <w:rsid w:val="00683368"/>
    <w:rsid w:val="00691641"/>
    <w:rsid w:val="00691C3A"/>
    <w:rsid w:val="006A51EC"/>
    <w:rsid w:val="006C0ECB"/>
    <w:rsid w:val="006D2137"/>
    <w:rsid w:val="006E59C5"/>
    <w:rsid w:val="006E700E"/>
    <w:rsid w:val="006F3CE8"/>
    <w:rsid w:val="00700C23"/>
    <w:rsid w:val="0070333C"/>
    <w:rsid w:val="00703CDD"/>
    <w:rsid w:val="00713420"/>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833D9"/>
    <w:rsid w:val="008A1F68"/>
    <w:rsid w:val="008A2A60"/>
    <w:rsid w:val="008B679A"/>
    <w:rsid w:val="008D6868"/>
    <w:rsid w:val="008E0BF0"/>
    <w:rsid w:val="008E273F"/>
    <w:rsid w:val="008F1823"/>
    <w:rsid w:val="008F7F1C"/>
    <w:rsid w:val="00900C3C"/>
    <w:rsid w:val="00901410"/>
    <w:rsid w:val="0090191A"/>
    <w:rsid w:val="00901CA2"/>
    <w:rsid w:val="00915FA5"/>
    <w:rsid w:val="009275B8"/>
    <w:rsid w:val="00945DBA"/>
    <w:rsid w:val="00955A66"/>
    <w:rsid w:val="00956116"/>
    <w:rsid w:val="0096072E"/>
    <w:rsid w:val="00964894"/>
    <w:rsid w:val="00967C07"/>
    <w:rsid w:val="009A36F4"/>
    <w:rsid w:val="009B1FAA"/>
    <w:rsid w:val="009C52D4"/>
    <w:rsid w:val="009C78BA"/>
    <w:rsid w:val="009D6227"/>
    <w:rsid w:val="009E0DB5"/>
    <w:rsid w:val="009E6E0B"/>
    <w:rsid w:val="009F01E8"/>
    <w:rsid w:val="009F25DF"/>
    <w:rsid w:val="009F4101"/>
    <w:rsid w:val="00A247B9"/>
    <w:rsid w:val="00A3657F"/>
    <w:rsid w:val="00A43E41"/>
    <w:rsid w:val="00A44540"/>
    <w:rsid w:val="00A44EF7"/>
    <w:rsid w:val="00A87C35"/>
    <w:rsid w:val="00A9365B"/>
    <w:rsid w:val="00AA16FD"/>
    <w:rsid w:val="00B02771"/>
    <w:rsid w:val="00B1195A"/>
    <w:rsid w:val="00B17612"/>
    <w:rsid w:val="00B45186"/>
    <w:rsid w:val="00B55CB2"/>
    <w:rsid w:val="00B650FF"/>
    <w:rsid w:val="00B746D4"/>
    <w:rsid w:val="00B80C71"/>
    <w:rsid w:val="00B92A33"/>
    <w:rsid w:val="00BB346C"/>
    <w:rsid w:val="00BF3879"/>
    <w:rsid w:val="00BF5AD2"/>
    <w:rsid w:val="00C0481C"/>
    <w:rsid w:val="00C07272"/>
    <w:rsid w:val="00C21B4A"/>
    <w:rsid w:val="00C3230C"/>
    <w:rsid w:val="00C43CF6"/>
    <w:rsid w:val="00C459F0"/>
    <w:rsid w:val="00C525D4"/>
    <w:rsid w:val="00C52E14"/>
    <w:rsid w:val="00C73E35"/>
    <w:rsid w:val="00C908F2"/>
    <w:rsid w:val="00C90E95"/>
    <w:rsid w:val="00C967FB"/>
    <w:rsid w:val="00CA2C4F"/>
    <w:rsid w:val="00CA2D4E"/>
    <w:rsid w:val="00CF5B29"/>
    <w:rsid w:val="00D04D5D"/>
    <w:rsid w:val="00D111B5"/>
    <w:rsid w:val="00D12502"/>
    <w:rsid w:val="00D37B60"/>
    <w:rsid w:val="00D61AC5"/>
    <w:rsid w:val="00D653F0"/>
    <w:rsid w:val="00D81349"/>
    <w:rsid w:val="00D90718"/>
    <w:rsid w:val="00D91532"/>
    <w:rsid w:val="00D96D94"/>
    <w:rsid w:val="00DA2790"/>
    <w:rsid w:val="00DA6645"/>
    <w:rsid w:val="00DB1F84"/>
    <w:rsid w:val="00DB291F"/>
    <w:rsid w:val="00DB5E0C"/>
    <w:rsid w:val="00DE3A47"/>
    <w:rsid w:val="00DE5B29"/>
    <w:rsid w:val="00DF0D1D"/>
    <w:rsid w:val="00E01EC8"/>
    <w:rsid w:val="00E02CF7"/>
    <w:rsid w:val="00E15278"/>
    <w:rsid w:val="00E152C8"/>
    <w:rsid w:val="00E23FCB"/>
    <w:rsid w:val="00E27D06"/>
    <w:rsid w:val="00E61F9B"/>
    <w:rsid w:val="00E741B2"/>
    <w:rsid w:val="00E75D01"/>
    <w:rsid w:val="00E83022"/>
    <w:rsid w:val="00E97299"/>
    <w:rsid w:val="00EC4A14"/>
    <w:rsid w:val="00ED3436"/>
    <w:rsid w:val="00ED69E5"/>
    <w:rsid w:val="00EF1C61"/>
    <w:rsid w:val="00EF3349"/>
    <w:rsid w:val="00EF54A9"/>
    <w:rsid w:val="00EF6C66"/>
    <w:rsid w:val="00F05351"/>
    <w:rsid w:val="00F12753"/>
    <w:rsid w:val="00F23676"/>
    <w:rsid w:val="00F43172"/>
    <w:rsid w:val="00F4692E"/>
    <w:rsid w:val="00F46C3A"/>
    <w:rsid w:val="00F52955"/>
    <w:rsid w:val="00F55FA9"/>
    <w:rsid w:val="00F86C13"/>
    <w:rsid w:val="00F873A7"/>
    <w:rsid w:val="00F948F2"/>
    <w:rsid w:val="00FA28B7"/>
    <w:rsid w:val="00FA6239"/>
    <w:rsid w:val="00FB6F84"/>
    <w:rsid w:val="00FB7ABC"/>
    <w:rsid w:val="00FC3DB5"/>
    <w:rsid w:val="00FC5F4D"/>
    <w:rsid w:val="00FC61F4"/>
    <w:rsid w:val="00FC671A"/>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56F7F"/>
  <w15:docId w15:val="{9F10E73E-5B13-4495-A76F-7C22F50F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46C3A"/>
    <w:rPr>
      <w:rFonts w:ascii="Tahoma" w:hAnsi="Tahoma" w:cs="Tahoma"/>
      <w:sz w:val="16"/>
      <w:szCs w:val="16"/>
    </w:rPr>
  </w:style>
  <w:style w:type="character" w:customStyle="1" w:styleId="BalloonTextChar">
    <w:name w:val="Balloon Text Char"/>
    <w:basedOn w:val="DefaultParagraphFont"/>
    <w:link w:val="BalloonText"/>
    <w:uiPriority w:val="99"/>
    <w:semiHidden/>
    <w:rsid w:val="00F46C3A"/>
    <w:rPr>
      <w:rFonts w:ascii="Tahoma" w:hAnsi="Tahoma" w:cs="Tahoma"/>
      <w:sz w:val="16"/>
      <w:szCs w:val="16"/>
    </w:rPr>
  </w:style>
  <w:style w:type="paragraph" w:styleId="ListParagraph">
    <w:name w:val="List Paragraph"/>
    <w:basedOn w:val="Normal"/>
    <w:uiPriority w:val="34"/>
    <w:qFormat/>
    <w:rsid w:val="00513DB3"/>
    <w:pPr>
      <w:ind w:left="720"/>
    </w:pPr>
    <w:rPr>
      <w:rFonts w:ascii="Calibri" w:eastAsiaTheme="minorHAnsi" w:hAnsi="Calibri"/>
      <w:sz w:val="22"/>
      <w:szCs w:val="22"/>
    </w:rPr>
  </w:style>
  <w:style w:type="character" w:styleId="Hyperlink">
    <w:name w:val="Hyperlink"/>
    <w:basedOn w:val="DefaultParagraphFont"/>
    <w:rsid w:val="00513DB3"/>
    <w:rPr>
      <w:color w:val="0000FF" w:themeColor="hyperlink"/>
      <w:u w:val="single"/>
    </w:rPr>
  </w:style>
  <w:style w:type="character" w:styleId="CommentReference">
    <w:name w:val="annotation reference"/>
    <w:basedOn w:val="DefaultParagraphFont"/>
    <w:uiPriority w:val="99"/>
    <w:semiHidden/>
    <w:unhideWhenUsed/>
    <w:rsid w:val="00C967FB"/>
    <w:rPr>
      <w:sz w:val="16"/>
      <w:szCs w:val="16"/>
    </w:rPr>
  </w:style>
  <w:style w:type="paragraph" w:styleId="CommentText">
    <w:name w:val="annotation text"/>
    <w:basedOn w:val="Normal"/>
    <w:link w:val="CommentTextChar"/>
    <w:uiPriority w:val="99"/>
    <w:semiHidden/>
    <w:unhideWhenUsed/>
    <w:rsid w:val="00C967FB"/>
    <w:rPr>
      <w:sz w:val="20"/>
      <w:szCs w:val="20"/>
    </w:rPr>
  </w:style>
  <w:style w:type="character" w:customStyle="1" w:styleId="CommentTextChar">
    <w:name w:val="Comment Text Char"/>
    <w:basedOn w:val="DefaultParagraphFont"/>
    <w:link w:val="CommentText"/>
    <w:uiPriority w:val="99"/>
    <w:semiHidden/>
    <w:rsid w:val="00C967FB"/>
  </w:style>
  <w:style w:type="paragraph" w:styleId="CommentSubject">
    <w:name w:val="annotation subject"/>
    <w:basedOn w:val="CommentText"/>
    <w:next w:val="CommentText"/>
    <w:link w:val="CommentSubjectChar"/>
    <w:uiPriority w:val="99"/>
    <w:semiHidden/>
    <w:unhideWhenUsed/>
    <w:rsid w:val="00C967FB"/>
    <w:rPr>
      <w:b/>
      <w:bCs/>
    </w:rPr>
  </w:style>
  <w:style w:type="character" w:customStyle="1" w:styleId="CommentSubjectChar">
    <w:name w:val="Comment Subject Char"/>
    <w:basedOn w:val="CommentTextChar"/>
    <w:link w:val="CommentSubject"/>
    <w:uiPriority w:val="99"/>
    <w:semiHidden/>
    <w:rsid w:val="00C96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22886">
      <w:bodyDiv w:val="1"/>
      <w:marLeft w:val="0"/>
      <w:marRight w:val="0"/>
      <w:marTop w:val="0"/>
      <w:marBottom w:val="0"/>
      <w:divBdr>
        <w:top w:val="none" w:sz="0" w:space="0" w:color="auto"/>
        <w:left w:val="none" w:sz="0" w:space="0" w:color="auto"/>
        <w:bottom w:val="none" w:sz="0" w:space="0" w:color="auto"/>
        <w:right w:val="none" w:sz="0" w:space="0" w:color="auto"/>
      </w:divBdr>
    </w:div>
    <w:div w:id="12781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2014-08-19T01:14:00Z</cp:lastPrinted>
  <dcterms:created xsi:type="dcterms:W3CDTF">2018-01-29T22:21:00Z</dcterms:created>
  <dcterms:modified xsi:type="dcterms:W3CDTF">2018-06-14T13:51:00Z</dcterms:modified>
</cp:coreProperties>
</file>