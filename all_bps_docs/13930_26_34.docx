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648" w:rsidP="00C74648" w:rsidRDefault="00C74648" w14:paraId="4FA0ACE2" w14:textId="77777777">
      <w:pPr>
        <w:pStyle w:val="BpSTitle"/>
      </w:pPr>
      <w:r>
        <w:t>13930</w:t>
      </w:r>
    </w:p>
    <w:p w:rsidR="00C74648" w:rsidP="00C74648" w:rsidRDefault="00C74648" w14:paraId="62152A6C" w14:textId="77777777">
      <w:pPr>
        <w:pStyle w:val="BpSTitle"/>
      </w:pPr>
      <w:r>
        <w:t>Edwards Plateau Limestone Shrubland</w:t>
      </w:r>
    </w:p>
    <w:p w:rsidR="00C74648" w:rsidP="00C74648" w:rsidRDefault="00C74648" w14:paraId="610966A5" w14:textId="77777777">
      <w:r>
        <w:t xmlns:w="http://schemas.openxmlformats.org/wordprocessingml/2006/main">BpS Model/Description Version: Aug. 2020</w:t>
      </w:r>
      <w:r>
        <w:tab/>
      </w:r>
      <w:r>
        <w:tab/>
      </w:r>
      <w:r>
        <w:tab/>
      </w:r>
      <w:r>
        <w:tab/>
      </w:r>
      <w:r>
        <w:tab/>
      </w:r>
      <w:r>
        <w:tab/>
      </w:r>
      <w:r>
        <w:tab/>
      </w:r>
    </w:p>
    <w:p w:rsidR="00C74648" w:rsidP="00C74648" w:rsidRDefault="00C74648" w14:paraId="40B3B9FC"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20"/>
        <w:gridCol w:w="2760"/>
        <w:gridCol w:w="1836"/>
        <w:gridCol w:w="2760"/>
      </w:tblGrid>
      <w:tr w:rsidRPr="00C74648" w:rsidR="00C74648" w:rsidTr="00C74648" w14:paraId="456E1454" w14:textId="77777777">
        <w:tc>
          <w:tcPr>
            <w:tcW w:w="2220" w:type="dxa"/>
            <w:tcBorders>
              <w:top w:val="single" w:color="auto" w:sz="2" w:space="0"/>
              <w:left w:val="single" w:color="auto" w:sz="12" w:space="0"/>
              <w:bottom w:val="single" w:color="000000" w:sz="12" w:space="0"/>
            </w:tcBorders>
            <w:shd w:val="clear" w:color="auto" w:fill="auto"/>
          </w:tcPr>
          <w:p w:rsidRPr="00C74648" w:rsidR="00C74648" w:rsidP="009F6E89" w:rsidRDefault="00C74648" w14:paraId="49F2BD8E" w14:textId="77777777">
            <w:pPr>
              <w:rPr>
                <w:b/>
                <w:bCs/>
              </w:rPr>
            </w:pPr>
            <w:r w:rsidRPr="00C74648">
              <w:rPr>
                <w:b/>
                <w:bCs/>
              </w:rPr>
              <w:t>Modelers</w:t>
            </w:r>
          </w:p>
        </w:tc>
        <w:tc>
          <w:tcPr>
            <w:tcW w:w="2760" w:type="dxa"/>
            <w:tcBorders>
              <w:top w:val="single" w:color="auto" w:sz="2" w:space="0"/>
              <w:bottom w:val="single" w:color="000000" w:sz="12" w:space="0"/>
              <w:right w:val="single" w:color="000000" w:sz="12" w:space="0"/>
            </w:tcBorders>
            <w:shd w:val="clear" w:color="auto" w:fill="auto"/>
          </w:tcPr>
          <w:p w:rsidRPr="00C74648" w:rsidR="00C74648" w:rsidP="009F6E89" w:rsidRDefault="00C74648" w14:paraId="005ED598"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C74648" w:rsidR="00C74648" w:rsidP="009F6E89" w:rsidRDefault="00C74648" w14:paraId="5134D600" w14:textId="77777777">
            <w:pPr>
              <w:rPr>
                <w:b/>
                <w:bCs/>
              </w:rPr>
            </w:pPr>
            <w:r w:rsidRPr="00C74648">
              <w:rPr>
                <w:b/>
                <w:bCs/>
              </w:rPr>
              <w:t>Reviewers</w:t>
            </w:r>
          </w:p>
        </w:tc>
        <w:tc>
          <w:tcPr>
            <w:tcW w:w="2760" w:type="dxa"/>
            <w:tcBorders>
              <w:top w:val="single" w:color="auto" w:sz="2" w:space="0"/>
              <w:bottom w:val="single" w:color="000000" w:sz="12" w:space="0"/>
            </w:tcBorders>
            <w:shd w:val="clear" w:color="auto" w:fill="auto"/>
          </w:tcPr>
          <w:p w:rsidRPr="00C74648" w:rsidR="00C74648" w:rsidP="009F6E89" w:rsidRDefault="00C74648" w14:paraId="7302972A" w14:textId="77777777">
            <w:pPr>
              <w:rPr>
                <w:b/>
                <w:bCs/>
              </w:rPr>
            </w:pPr>
          </w:p>
        </w:tc>
      </w:tr>
      <w:tr w:rsidRPr="00C74648" w:rsidR="00C74648" w:rsidTr="00C74648" w14:paraId="38C0B021" w14:textId="77777777">
        <w:tc>
          <w:tcPr>
            <w:tcW w:w="2220" w:type="dxa"/>
            <w:tcBorders>
              <w:top w:val="single" w:color="000000" w:sz="12" w:space="0"/>
              <w:left w:val="single" w:color="auto" w:sz="12" w:space="0"/>
            </w:tcBorders>
            <w:shd w:val="clear" w:color="auto" w:fill="auto"/>
          </w:tcPr>
          <w:p w:rsidRPr="00C74648" w:rsidR="00C74648" w:rsidP="009F6E89" w:rsidRDefault="00C74648" w14:paraId="2B0EADEA" w14:textId="77777777">
            <w:pPr>
              <w:rPr>
                <w:bCs/>
              </w:rPr>
            </w:pPr>
            <w:r w:rsidRPr="00C74648">
              <w:rPr>
                <w:bCs/>
              </w:rPr>
              <w:t>Joseph White</w:t>
            </w:r>
          </w:p>
        </w:tc>
        <w:tc>
          <w:tcPr>
            <w:tcW w:w="2760" w:type="dxa"/>
            <w:tcBorders>
              <w:top w:val="single" w:color="000000" w:sz="12" w:space="0"/>
              <w:right w:val="single" w:color="000000" w:sz="12" w:space="0"/>
            </w:tcBorders>
            <w:shd w:val="clear" w:color="auto" w:fill="auto"/>
          </w:tcPr>
          <w:p w:rsidRPr="00C74648" w:rsidR="00C74648" w:rsidP="009F6E89" w:rsidRDefault="00C74648" w14:paraId="6D32A3DA" w14:textId="77777777">
            <w:r w:rsidRPr="00C74648">
              <w:t>Joseph_D_White@baylor.edu</w:t>
            </w:r>
          </w:p>
        </w:tc>
        <w:tc>
          <w:tcPr>
            <w:tcW w:w="1836" w:type="dxa"/>
            <w:tcBorders>
              <w:top w:val="single" w:color="000000" w:sz="12" w:space="0"/>
              <w:left w:val="single" w:color="000000" w:sz="12" w:space="0"/>
            </w:tcBorders>
            <w:shd w:val="clear" w:color="auto" w:fill="auto"/>
          </w:tcPr>
          <w:p w:rsidRPr="00C74648" w:rsidR="00C74648" w:rsidP="009F6E89" w:rsidRDefault="00C74648" w14:paraId="4AC4C4BA" w14:textId="77777777">
            <w:r w:rsidRPr="00C74648">
              <w:t>Delbert Bassett</w:t>
            </w:r>
          </w:p>
        </w:tc>
        <w:tc>
          <w:tcPr>
            <w:tcW w:w="2760" w:type="dxa"/>
            <w:tcBorders>
              <w:top w:val="single" w:color="000000" w:sz="12" w:space="0"/>
            </w:tcBorders>
            <w:shd w:val="clear" w:color="auto" w:fill="auto"/>
          </w:tcPr>
          <w:p w:rsidRPr="00C74648" w:rsidR="00C74648" w:rsidP="009F6E89" w:rsidRDefault="00C74648" w14:paraId="79BBE803" w14:textId="77777777">
            <w:r w:rsidRPr="00C74648">
              <w:t>dmbassett@neo.tamu.edu</w:t>
            </w:r>
          </w:p>
        </w:tc>
      </w:tr>
      <w:tr w:rsidRPr="00C74648" w:rsidR="00C74648" w:rsidTr="00C74648" w14:paraId="330B2B1E" w14:textId="77777777">
        <w:tc>
          <w:tcPr>
            <w:tcW w:w="2220" w:type="dxa"/>
            <w:tcBorders>
              <w:left w:val="single" w:color="auto" w:sz="12" w:space="0"/>
            </w:tcBorders>
            <w:shd w:val="clear" w:color="auto" w:fill="auto"/>
          </w:tcPr>
          <w:p w:rsidRPr="00C74648" w:rsidR="00C74648" w:rsidP="009F6E89" w:rsidRDefault="00C74648" w14:paraId="5331B156" w14:textId="77777777">
            <w:pPr>
              <w:rPr>
                <w:bCs/>
              </w:rPr>
            </w:pPr>
            <w:r w:rsidRPr="00C74648">
              <w:rPr>
                <w:bCs/>
              </w:rPr>
              <w:t>John Morlock</w:t>
            </w:r>
          </w:p>
        </w:tc>
        <w:tc>
          <w:tcPr>
            <w:tcW w:w="2760" w:type="dxa"/>
            <w:tcBorders>
              <w:right w:val="single" w:color="000000" w:sz="12" w:space="0"/>
            </w:tcBorders>
            <w:shd w:val="clear" w:color="auto" w:fill="auto"/>
          </w:tcPr>
          <w:p w:rsidRPr="00C74648" w:rsidR="00C74648" w:rsidP="009F6E89" w:rsidRDefault="00C74648" w14:paraId="346D17CB" w14:textId="77777777">
            <w:r w:rsidRPr="00C74648">
              <w:t>John_Morlock@nps.gov</w:t>
            </w:r>
          </w:p>
        </w:tc>
        <w:tc>
          <w:tcPr>
            <w:tcW w:w="1836" w:type="dxa"/>
            <w:tcBorders>
              <w:left w:val="single" w:color="000000" w:sz="12" w:space="0"/>
            </w:tcBorders>
            <w:shd w:val="clear" w:color="auto" w:fill="auto"/>
          </w:tcPr>
          <w:p w:rsidRPr="00C74648" w:rsidR="00C74648" w:rsidP="009F6E89" w:rsidRDefault="00C74648" w14:paraId="5836A1A2" w14:textId="77777777">
            <w:r w:rsidRPr="00C74648">
              <w:t>None</w:t>
            </w:r>
          </w:p>
        </w:tc>
        <w:tc>
          <w:tcPr>
            <w:tcW w:w="2760" w:type="dxa"/>
            <w:shd w:val="clear" w:color="auto" w:fill="auto"/>
          </w:tcPr>
          <w:p w:rsidRPr="00C74648" w:rsidR="00C74648" w:rsidP="009F6E89" w:rsidRDefault="00C74648" w14:paraId="42E3AA5B" w14:textId="77777777">
            <w:r w:rsidRPr="00C74648">
              <w:t>None</w:t>
            </w:r>
          </w:p>
        </w:tc>
      </w:tr>
      <w:tr w:rsidRPr="00C74648" w:rsidR="00C74648" w:rsidTr="00C74648" w14:paraId="5DD518A2" w14:textId="77777777">
        <w:tc>
          <w:tcPr>
            <w:tcW w:w="2220" w:type="dxa"/>
            <w:tcBorders>
              <w:left w:val="single" w:color="auto" w:sz="12" w:space="0"/>
              <w:bottom w:val="single" w:color="auto" w:sz="2" w:space="0"/>
            </w:tcBorders>
            <w:shd w:val="clear" w:color="auto" w:fill="auto"/>
          </w:tcPr>
          <w:p w:rsidRPr="00C74648" w:rsidR="00C74648" w:rsidP="009F6E89" w:rsidRDefault="00C74648" w14:paraId="4E81F15E" w14:textId="77777777">
            <w:pPr>
              <w:rPr>
                <w:bCs/>
              </w:rPr>
            </w:pPr>
            <w:r w:rsidRPr="00C74648">
              <w:rPr>
                <w:bCs/>
              </w:rPr>
              <w:t>Richard Gatewood</w:t>
            </w:r>
          </w:p>
        </w:tc>
        <w:tc>
          <w:tcPr>
            <w:tcW w:w="2760" w:type="dxa"/>
            <w:tcBorders>
              <w:right w:val="single" w:color="000000" w:sz="12" w:space="0"/>
            </w:tcBorders>
            <w:shd w:val="clear" w:color="auto" w:fill="auto"/>
          </w:tcPr>
          <w:p w:rsidRPr="00C74648" w:rsidR="00C74648" w:rsidP="009F6E89" w:rsidRDefault="00C74648" w14:paraId="6A158A53" w14:textId="77777777">
            <w:r w:rsidRPr="00C74648">
              <w:t>richard_gatewood@nps.gov</w:t>
            </w:r>
          </w:p>
        </w:tc>
        <w:tc>
          <w:tcPr>
            <w:tcW w:w="1836" w:type="dxa"/>
            <w:tcBorders>
              <w:left w:val="single" w:color="000000" w:sz="12" w:space="0"/>
              <w:bottom w:val="single" w:color="auto" w:sz="2" w:space="0"/>
            </w:tcBorders>
            <w:shd w:val="clear" w:color="auto" w:fill="auto"/>
          </w:tcPr>
          <w:p w:rsidRPr="00C74648" w:rsidR="00C74648" w:rsidP="009F6E89" w:rsidRDefault="00C74648" w14:paraId="57687090" w14:textId="77777777">
            <w:r w:rsidRPr="00C74648">
              <w:t>None</w:t>
            </w:r>
          </w:p>
        </w:tc>
        <w:tc>
          <w:tcPr>
            <w:tcW w:w="2760" w:type="dxa"/>
            <w:shd w:val="clear" w:color="auto" w:fill="auto"/>
          </w:tcPr>
          <w:p w:rsidRPr="00C74648" w:rsidR="00C74648" w:rsidP="009F6E89" w:rsidRDefault="00C74648" w14:paraId="5CB3190E" w14:textId="77777777">
            <w:r w:rsidRPr="00C74648">
              <w:t>None</w:t>
            </w:r>
          </w:p>
        </w:tc>
      </w:tr>
    </w:tbl>
    <w:p w:rsidR="00C74648" w:rsidP="00C74648" w:rsidRDefault="00C74648" w14:paraId="531EE3EE" w14:textId="0A98C041"/>
    <w:p w:rsidRPr="00F030E0" w:rsidR="00F030E0" w:rsidP="00F030E0" w:rsidRDefault="00D52201" w14:paraId="3C2C9B8F" w14:textId="49A0319E">
      <w:pPr>
        <w:rPr>
          <w:b/>
          <w:bCs/>
        </w:rPr>
      </w:pPr>
      <w:r w:rsidRPr="00D52201">
        <w:rPr>
          <w:b/>
        </w:rPr>
        <w:t>R</w:t>
      </w:r>
      <w:r w:rsidRPr="00D52201" w:rsidR="00C96882">
        <w:rPr>
          <w:b/>
        </w:rPr>
        <w:t>eview</w:t>
      </w:r>
      <w:r w:rsidRPr="00D52201">
        <w:rPr>
          <w:b/>
        </w:rPr>
        <w:t>er</w:t>
      </w:r>
      <w:r w:rsidR="00C96882">
        <w:t xml:space="preserve">: </w:t>
      </w:r>
      <w:r w:rsidRPr="00C96882" w:rsidR="00F030E0">
        <w:rPr>
          <w:bCs/>
        </w:rPr>
        <w:t>Tim Christiansen</w:t>
      </w:r>
      <w:r w:rsidR="00F030E0">
        <w:rPr>
          <w:b/>
          <w:bCs/>
        </w:rPr>
        <w:t xml:space="preserve"> </w:t>
      </w:r>
      <w:hyperlink w:history="1" r:id="rId7">
        <w:r w:rsidRPr="00F030E0" w:rsidR="00F030E0">
          <w:rPr>
            <w:rStyle w:val="Hyperlink"/>
          </w:rPr>
          <w:t>timothy.a.christiansen2.nfg@yahoo.com</w:t>
        </w:r>
      </w:hyperlink>
    </w:p>
    <w:p w:rsidR="00C74648" w:rsidP="00C74648" w:rsidRDefault="00C74648" w14:paraId="631AFC92" w14:textId="77777777">
      <w:pPr>
        <w:pStyle w:val="InfoPara"/>
      </w:pPr>
      <w:r>
        <w:t>Vegetation Type</w:t>
      </w:r>
    </w:p>
    <w:p w:rsidR="00C74648" w:rsidP="00C74648" w:rsidRDefault="00C74648" w14:paraId="1D586873" w14:textId="1DCC87A6">
      <w:r>
        <w:t>Shrubland</w:t>
      </w:r>
    </w:p>
    <w:p w:rsidR="00C74648" w:rsidP="00C74648" w:rsidRDefault="00C74648" w14:paraId="63ABBD78" w14:textId="77777777">
      <w:pPr>
        <w:pStyle w:val="InfoPara"/>
      </w:pPr>
      <w:r>
        <w:t>Map Zones</w:t>
      </w:r>
    </w:p>
    <w:p w:rsidR="00C74648" w:rsidP="00C74648" w:rsidRDefault="00C74648" w14:paraId="4E909F8D" w14:textId="142E5647">
      <w:r>
        <w:t>26</w:t>
      </w:r>
      <w:r w:rsidR="00065CDF">
        <w:t>,</w:t>
      </w:r>
      <w:r w:rsidR="00742729">
        <w:t xml:space="preserve"> </w:t>
      </w:r>
      <w:r w:rsidR="00065CDF">
        <w:t>34</w:t>
      </w:r>
    </w:p>
    <w:p w:rsidR="00C74648" w:rsidP="00C74648" w:rsidRDefault="00C74648" w14:paraId="1D45C0D6" w14:textId="77777777">
      <w:pPr>
        <w:pStyle w:val="InfoPara"/>
      </w:pPr>
      <w:r>
        <w:t>Geographic Range</w:t>
      </w:r>
      <w:bookmarkStart w:name="_GoBack" w:id="0"/>
      <w:bookmarkEnd w:id="0"/>
    </w:p>
    <w:p w:rsidR="00C74648" w:rsidP="00C74648" w:rsidRDefault="00C74648" w14:paraId="180398B4" w14:textId="77777777">
      <w:r>
        <w:t xml:space="preserve">Occurs throughout the west central portion of TX specifically on the Edwards Plateau Limestone formation. This </w:t>
      </w:r>
      <w:proofErr w:type="gramStart"/>
      <w:r>
        <w:t>particular model</w:t>
      </w:r>
      <w:proofErr w:type="gramEnd"/>
      <w:r>
        <w:t xml:space="preserve"> relates to the western portion of this system.</w:t>
      </w:r>
    </w:p>
    <w:p w:rsidR="00C74648" w:rsidP="00C74648" w:rsidRDefault="00C74648" w14:paraId="5D05E564" w14:textId="77777777">
      <w:pPr>
        <w:pStyle w:val="InfoPara"/>
      </w:pPr>
      <w:r>
        <w:t>Biophysical Site Description</w:t>
      </w:r>
    </w:p>
    <w:p w:rsidR="00C74648" w:rsidP="00C74648" w:rsidRDefault="00C74648" w14:paraId="463E096A" w14:textId="77777777">
      <w:r>
        <w:t>This system occurs as a matrix on relatively thin-soiled surfaces of plateaus of the massive limestones such as the Edwards limestone. These short to tall shrublands are variable in density depending on amount of bedrock. It tends to occur on shallow soils over massive hard-bedded limestone formations and/or in the western and drier portions of the Edwards Plateau of TX.</w:t>
      </w:r>
    </w:p>
    <w:p w:rsidR="00C74648" w:rsidP="00C74648" w:rsidRDefault="00C74648" w14:paraId="54FC0A6A" w14:textId="77777777">
      <w:pPr>
        <w:pStyle w:val="InfoPara"/>
      </w:pPr>
      <w:r>
        <w:t>Vegetation Description</w:t>
      </w:r>
    </w:p>
    <w:p w:rsidR="00C74648" w:rsidP="00C74648" w:rsidRDefault="00C74648" w14:paraId="6428555B" w14:textId="77777777">
      <w:r>
        <w:t xml:space="preserve">These short to tall shrublands are variable in density depending on amount of bedrock. Sandpaper oak (Quercus </w:t>
      </w:r>
      <w:proofErr w:type="spellStart"/>
      <w:r>
        <w:t>vaseyana</w:t>
      </w:r>
      <w:proofErr w:type="spellEnd"/>
      <w:r>
        <w:t xml:space="preserve">), Mohr’s oak (Q. </w:t>
      </w:r>
      <w:proofErr w:type="spellStart"/>
      <w:r>
        <w:t>mohriana</w:t>
      </w:r>
      <w:proofErr w:type="spellEnd"/>
      <w:r>
        <w:t xml:space="preserve">) and </w:t>
      </w:r>
      <w:proofErr w:type="spellStart"/>
      <w:r>
        <w:t>shortlobe</w:t>
      </w:r>
      <w:proofErr w:type="spellEnd"/>
      <w:r>
        <w:t xml:space="preserve"> oak (Q. </w:t>
      </w:r>
      <w:proofErr w:type="spellStart"/>
      <w:r>
        <w:t>sinuata</w:t>
      </w:r>
      <w:proofErr w:type="spellEnd"/>
      <w:r>
        <w:t xml:space="preserve"> var. </w:t>
      </w:r>
      <w:proofErr w:type="spellStart"/>
      <w:r>
        <w:t>breviloba</w:t>
      </w:r>
      <w:proofErr w:type="spellEnd"/>
      <w:r>
        <w:t>) are important components of the system, with some areas dominated by plateau oak (Q. fusiformis). Ashe juniper (</w:t>
      </w:r>
      <w:proofErr w:type="spellStart"/>
      <w:r>
        <w:t>Juniperus</w:t>
      </w:r>
      <w:proofErr w:type="spellEnd"/>
      <w:r>
        <w:t xml:space="preserve"> </w:t>
      </w:r>
      <w:proofErr w:type="spellStart"/>
      <w:r>
        <w:t>ashei</w:t>
      </w:r>
      <w:proofErr w:type="spellEnd"/>
      <w:r>
        <w:t>) is often an important component of this system. Other species may include evergreen sumac (</w:t>
      </w:r>
      <w:proofErr w:type="spellStart"/>
      <w:r>
        <w:t>Rhus</w:t>
      </w:r>
      <w:proofErr w:type="spellEnd"/>
      <w:r>
        <w:t xml:space="preserve"> </w:t>
      </w:r>
      <w:proofErr w:type="spellStart"/>
      <w:r>
        <w:t>virens</w:t>
      </w:r>
      <w:proofErr w:type="spellEnd"/>
      <w:r>
        <w:t xml:space="preserve">), prairie sumac (R. </w:t>
      </w:r>
      <w:proofErr w:type="spellStart"/>
      <w:r>
        <w:t>lanceolata</w:t>
      </w:r>
      <w:proofErr w:type="spellEnd"/>
      <w:r>
        <w:t>), Texas redbud (</w:t>
      </w:r>
      <w:proofErr w:type="spellStart"/>
      <w:r>
        <w:t>Cercis</w:t>
      </w:r>
      <w:proofErr w:type="spellEnd"/>
      <w:r>
        <w:t xml:space="preserve"> canadensis var. </w:t>
      </w:r>
      <w:proofErr w:type="spellStart"/>
      <w:r>
        <w:t>texensis</w:t>
      </w:r>
      <w:proofErr w:type="spellEnd"/>
      <w:r>
        <w:t xml:space="preserve">), </w:t>
      </w:r>
      <w:proofErr w:type="spellStart"/>
      <w:r>
        <w:t>stretchberry</w:t>
      </w:r>
      <w:proofErr w:type="spellEnd"/>
      <w:r>
        <w:t xml:space="preserve"> (</w:t>
      </w:r>
      <w:proofErr w:type="spellStart"/>
      <w:r>
        <w:t>Forestiera</w:t>
      </w:r>
      <w:proofErr w:type="spellEnd"/>
      <w:r>
        <w:t xml:space="preserve"> </w:t>
      </w:r>
      <w:proofErr w:type="spellStart"/>
      <w:r>
        <w:t>pubescens</w:t>
      </w:r>
      <w:proofErr w:type="spellEnd"/>
      <w:r>
        <w:t xml:space="preserve">), Texas ash (Fraxinus </w:t>
      </w:r>
      <w:proofErr w:type="spellStart"/>
      <w:r>
        <w:t>texensis</w:t>
      </w:r>
      <w:proofErr w:type="spellEnd"/>
      <w:r>
        <w:t>), Mexican buckeye (</w:t>
      </w:r>
      <w:proofErr w:type="spellStart"/>
      <w:r>
        <w:t>Ungnadia</w:t>
      </w:r>
      <w:proofErr w:type="spellEnd"/>
      <w:r>
        <w:t xml:space="preserve"> </w:t>
      </w:r>
      <w:proofErr w:type="spellStart"/>
      <w:r>
        <w:t>speciosa</w:t>
      </w:r>
      <w:proofErr w:type="spellEnd"/>
      <w:r>
        <w:t>), mescal bean (</w:t>
      </w:r>
      <w:proofErr w:type="spellStart"/>
      <w:r>
        <w:t>Sophora</w:t>
      </w:r>
      <w:proofErr w:type="spellEnd"/>
      <w:r>
        <w:t xml:space="preserve"> </w:t>
      </w:r>
      <w:proofErr w:type="spellStart"/>
      <w:r>
        <w:t>secundiflora</w:t>
      </w:r>
      <w:proofErr w:type="spellEnd"/>
      <w:r>
        <w:t xml:space="preserve">), Texas persimmon (Diospyros </w:t>
      </w:r>
      <w:proofErr w:type="spellStart"/>
      <w:r>
        <w:t>texana</w:t>
      </w:r>
      <w:proofErr w:type="spellEnd"/>
      <w:r>
        <w:t xml:space="preserve">), </w:t>
      </w:r>
      <w:proofErr w:type="spellStart"/>
      <w:r>
        <w:t>algerita</w:t>
      </w:r>
      <w:proofErr w:type="spellEnd"/>
      <w:r>
        <w:t xml:space="preserve"> (Mahonia </w:t>
      </w:r>
      <w:proofErr w:type="spellStart"/>
      <w:r>
        <w:t>trifoliolata</w:t>
      </w:r>
      <w:proofErr w:type="spellEnd"/>
      <w:r>
        <w:t xml:space="preserve">) and </w:t>
      </w:r>
      <w:proofErr w:type="spellStart"/>
      <w:r>
        <w:t>lechuguilla</w:t>
      </w:r>
      <w:proofErr w:type="spellEnd"/>
      <w:r>
        <w:t xml:space="preserve"> (Agave </w:t>
      </w:r>
      <w:proofErr w:type="spellStart"/>
      <w:r>
        <w:t>lechuguilla</w:t>
      </w:r>
      <w:proofErr w:type="spellEnd"/>
      <w:r>
        <w:t xml:space="preserve">). This system also includes Q. </w:t>
      </w:r>
      <w:proofErr w:type="spellStart"/>
      <w:r>
        <w:t>mohriana</w:t>
      </w:r>
      <w:proofErr w:type="spellEnd"/>
      <w:r>
        <w:t xml:space="preserve">-dominated shrublands that are more common in the southern shortgrass prairie northwest of the Edwards Plateau, often sharing dominance with Pinchot’s juniper (J. </w:t>
      </w:r>
      <w:proofErr w:type="spellStart"/>
      <w:r>
        <w:t>pinchotii</w:t>
      </w:r>
      <w:proofErr w:type="spellEnd"/>
      <w:r>
        <w:t>). Oak species will change along the eastern portion of this vegetation unit.</w:t>
      </w:r>
    </w:p>
    <w:p w:rsidR="00C74648" w:rsidP="00C74648" w:rsidRDefault="00C74648" w14:paraId="7A5F5D8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ashei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Ashe's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JUPI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pinchotii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Pinchot's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Sandpaper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mohriana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Mohr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fusiformis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Plateau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Boerhavia erecta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Erect spiderling</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bl>
    <w:p>
      <w:r>
        <w:rPr>
          <w:sz w:val="16"/>
        </w:rPr>
        <w:t>Species names are from the NRCS PLANTS database. Check species codes at http://plants.usda.gov.</w:t>
      </w:r>
    </w:p>
    <w:p w:rsidR="00C74648" w:rsidP="00C74648" w:rsidRDefault="00C74648" w14:paraId="44B2CA10" w14:textId="77777777">
      <w:pPr>
        <w:pStyle w:val="InfoPara"/>
      </w:pPr>
      <w:r>
        <w:t>Disturbance Description</w:t>
      </w:r>
    </w:p>
    <w:p w:rsidR="00C74648" w:rsidP="00C74648" w:rsidRDefault="00C74648" w14:paraId="19FE98F6" w14:textId="77777777">
      <w:r>
        <w:t>Disturbances such as fire may be important processes maintaining this system. Wind driven fire events dominate disturbance following dry periods. Fuel include sparse grass and low-growing shrubs.</w:t>
      </w:r>
    </w:p>
    <w:p w:rsidR="00C74648" w:rsidP="00C74648" w:rsidRDefault="00C74648" w14:paraId="573EE45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48</w:t>
            </w:r>
          </w:p>
        </w:tc>
        <w:tc>
          <w:p>
            <w:pPr>
              <w:jc w:val="center"/>
            </w:pPr>
            <w:r>
              <w:t>55</w:t>
            </w:r>
          </w:p>
        </w:tc>
        <w:tc>
          <w:p>
            <w:pPr>
              <w:jc w:val="center"/>
            </w:pPr>
            <w:r>
              <w:t>20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58</w:t>
            </w:r>
          </w:p>
        </w:tc>
        <w:tc>
          <w:p>
            <w:pPr>
              <w:jc w:val="center"/>
            </w:pPr>
            <w:r>
              <w:t>45</w:t>
            </w:r>
          </w:p>
        </w:tc>
        <w:tc>
          <w:p>
            <w:pPr>
              <w:jc w:val="center"/>
            </w:pPr>
            <w:r>
              <w:t/>
            </w:r>
          </w:p>
        </w:tc>
        <w:tc>
          <w:p>
            <w:pPr>
              <w:jc w:val="center"/>
            </w:pPr>
            <w:r>
              <w:t/>
            </w:r>
          </w:p>
        </w:tc>
      </w:tr>
      <w:tr>
        <w:tc>
          <w:p>
            <w:pPr>
              <w:jc w:val="center"/>
            </w:pPr>
            <w:r>
              <w:t>All Fires</w:t>
            </w:r>
          </w:p>
        </w:tc>
        <w:tc>
          <w:p>
            <w:pPr>
              <w:jc w:val="center"/>
            </w:pPr>
            <w:r>
              <w:t>26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74648" w:rsidP="00C74648" w:rsidRDefault="00C74648" w14:paraId="252C1A48" w14:textId="77777777">
      <w:pPr>
        <w:pStyle w:val="InfoPara"/>
      </w:pPr>
      <w:r>
        <w:t>Scale Description</w:t>
      </w:r>
    </w:p>
    <w:p w:rsidR="00C74648" w:rsidP="00C74648" w:rsidRDefault="00C74648" w14:paraId="27F8FD1F" w14:textId="77777777">
      <w:r>
        <w:t>Patchy shrubs with interspersed grass creates discontinuous fuel with open rock and barren ground. Disturbance area limited to mesa tops.</w:t>
      </w:r>
    </w:p>
    <w:p w:rsidR="00C74648" w:rsidP="00C74648" w:rsidRDefault="00C74648" w14:paraId="7E93C163" w14:textId="77777777">
      <w:pPr>
        <w:pStyle w:val="InfoPara"/>
      </w:pPr>
      <w:r>
        <w:t>Adjacency or Identification Concerns</w:t>
      </w:r>
    </w:p>
    <w:p w:rsidR="00C74648" w:rsidP="00C74648" w:rsidRDefault="00C74648" w14:paraId="056EDE44" w14:textId="77777777">
      <w:r>
        <w:t xml:space="preserve">Early-successional vegetation of Edwards Plateau Limestone Savanna and Woodland (CES303.660) may exhibit a composition and structure </w:t>
      </w:r>
      <w:proofErr w:type="gramStart"/>
      <w:r>
        <w:t>similar to</w:t>
      </w:r>
      <w:proofErr w:type="gramEnd"/>
      <w:r>
        <w:t xml:space="preserve"> the vegetation described and classified here, but the temporal dynamics are different.</w:t>
      </w:r>
    </w:p>
    <w:p w:rsidR="00C74648" w:rsidP="00C74648" w:rsidRDefault="00C74648" w14:paraId="09518E61" w14:textId="77777777">
      <w:pPr>
        <w:pStyle w:val="InfoPara"/>
      </w:pPr>
      <w:r>
        <w:t>Issues or Problems</w:t>
      </w:r>
    </w:p>
    <w:p w:rsidR="00C74648" w:rsidP="00C74648" w:rsidRDefault="00C74648" w14:paraId="18CFD125" w14:textId="41716E31">
      <w:r>
        <w:t>Lack of knowledge about historical maintenance of shrubland communities. Requires frequent fire to maintain open nature.</w:t>
      </w:r>
      <w:r w:rsidR="00037782">
        <w:t xml:space="preserve"> </w:t>
      </w:r>
      <w:r w:rsidRPr="00037782" w:rsidR="00037782">
        <w:t xml:space="preserve">If there is an increase in juniper and other shrub densities, then moisture to the grass component will decrease because junipers </w:t>
      </w:r>
      <w:r w:rsidR="00037782">
        <w:t xml:space="preserve">and shrubs will absorb most of </w:t>
      </w:r>
      <w:r w:rsidRPr="00037782" w:rsidR="00037782">
        <w:t xml:space="preserve">the precipitation. This decrease of moisture will decrease grass patches which in turn increase soil erosion and change to less frequent fires. Soil stability will decrease when fires do occur due to less soil holding because there will be </w:t>
      </w:r>
      <w:r w:rsidR="0084201D">
        <w:t xml:space="preserve">less ground level vegetation. </w:t>
      </w:r>
      <w:r w:rsidRPr="00037782" w:rsidR="00037782">
        <w:t>This will change the habitat geomorphology to a more barren habitat type.</w:t>
      </w:r>
    </w:p>
    <w:p w:rsidR="00C74648" w:rsidP="00C74648" w:rsidRDefault="00C74648" w14:paraId="77972ADD" w14:textId="379D3773">
      <w:pPr>
        <w:pStyle w:val="InfoPara"/>
      </w:pPr>
      <w:r>
        <w:t>Native Uncharacteristic Conditions</w:t>
      </w:r>
    </w:p>
    <w:p w:rsidR="00C74648" w:rsidP="00C74648" w:rsidRDefault="00C74648" w14:paraId="7D5469DA" w14:textId="77777777"/>
    <w:p w:rsidR="00C74648" w:rsidP="00C74648" w:rsidRDefault="00C74648" w14:paraId="2A6DBCEB" w14:textId="77777777">
      <w:pPr>
        <w:pStyle w:val="InfoPara"/>
      </w:pPr>
      <w:r>
        <w:t>Comments</w:t>
      </w:r>
    </w:p>
    <w:p w:rsidR="00C74648" w:rsidP="00C74648" w:rsidRDefault="00C74648" w14:paraId="637290C7" w14:textId="77777777">
      <w:pPr>
        <w:pStyle w:val="ReportSection"/>
      </w:pPr>
      <w:r>
        <w:t>Succession Classes</w:t>
      </w:r>
    </w:p>
    <w:p w:rsidR="00C74648" w:rsidP="00C74648" w:rsidRDefault="00C74648" w14:paraId="3D291EE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74648" w:rsidP="00C74648" w:rsidRDefault="00C74648" w14:paraId="6D933A04" w14:textId="77777777">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74648" w:rsidP="00C74648" w:rsidRDefault="00C74648" w14:paraId="1A259DE3" w14:textId="77777777"/>
    <w:p w:rsidR="00C74648" w:rsidP="00C74648" w:rsidRDefault="00C74648" w14:paraId="3026CAE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616"/>
        <w:gridCol w:w="1944"/>
        <w:gridCol w:w="1956"/>
      </w:tblGrid>
      <w:tr w:rsidRPr="00C74648" w:rsidR="00C74648" w:rsidTr="00C74648" w14:paraId="58DC52AC" w14:textId="77777777">
        <w:tc>
          <w:tcPr>
            <w:tcW w:w="1140" w:type="dxa"/>
            <w:tcBorders>
              <w:top w:val="single" w:color="auto" w:sz="2" w:space="0"/>
              <w:bottom w:val="single" w:color="000000" w:sz="12" w:space="0"/>
            </w:tcBorders>
            <w:shd w:val="clear" w:color="auto" w:fill="auto"/>
          </w:tcPr>
          <w:p w:rsidRPr="00C74648" w:rsidR="00C74648" w:rsidP="009F6E89" w:rsidRDefault="00C74648" w14:paraId="5B42FE05" w14:textId="77777777">
            <w:pPr>
              <w:rPr>
                <w:b/>
                <w:bCs/>
              </w:rPr>
            </w:pPr>
            <w:r w:rsidRPr="00C74648">
              <w:rPr>
                <w:b/>
                <w:bCs/>
              </w:rPr>
              <w:t>Symbol</w:t>
            </w:r>
          </w:p>
        </w:tc>
        <w:tc>
          <w:tcPr>
            <w:tcW w:w="2616" w:type="dxa"/>
            <w:tcBorders>
              <w:top w:val="single" w:color="auto" w:sz="2" w:space="0"/>
              <w:bottom w:val="single" w:color="000000" w:sz="12" w:space="0"/>
            </w:tcBorders>
            <w:shd w:val="clear" w:color="auto" w:fill="auto"/>
          </w:tcPr>
          <w:p w:rsidRPr="00C74648" w:rsidR="00C74648" w:rsidP="009F6E89" w:rsidRDefault="00C74648" w14:paraId="3417FA8E" w14:textId="77777777">
            <w:pPr>
              <w:rPr>
                <w:b/>
                <w:bCs/>
              </w:rPr>
            </w:pPr>
            <w:r w:rsidRPr="00C74648">
              <w:rPr>
                <w:b/>
                <w:bCs/>
              </w:rPr>
              <w:t>Scientific Name</w:t>
            </w:r>
          </w:p>
        </w:tc>
        <w:tc>
          <w:tcPr>
            <w:tcW w:w="1944" w:type="dxa"/>
            <w:tcBorders>
              <w:top w:val="single" w:color="auto" w:sz="2" w:space="0"/>
              <w:bottom w:val="single" w:color="000000" w:sz="12" w:space="0"/>
            </w:tcBorders>
            <w:shd w:val="clear" w:color="auto" w:fill="auto"/>
          </w:tcPr>
          <w:p w:rsidRPr="00C74648" w:rsidR="00C74648" w:rsidP="009F6E89" w:rsidRDefault="00C74648" w14:paraId="16F3F347" w14:textId="77777777">
            <w:pPr>
              <w:rPr>
                <w:b/>
                <w:bCs/>
              </w:rPr>
            </w:pPr>
            <w:r w:rsidRPr="00C74648">
              <w:rPr>
                <w:b/>
                <w:bCs/>
              </w:rPr>
              <w:t>Common Name</w:t>
            </w:r>
          </w:p>
        </w:tc>
        <w:tc>
          <w:tcPr>
            <w:tcW w:w="1956" w:type="dxa"/>
            <w:tcBorders>
              <w:top w:val="single" w:color="auto" w:sz="2" w:space="0"/>
              <w:bottom w:val="single" w:color="000000" w:sz="12" w:space="0"/>
            </w:tcBorders>
            <w:shd w:val="clear" w:color="auto" w:fill="auto"/>
          </w:tcPr>
          <w:p w:rsidRPr="00C74648" w:rsidR="00C74648" w:rsidP="009F6E89" w:rsidRDefault="00C74648" w14:paraId="27C8AE88" w14:textId="77777777">
            <w:pPr>
              <w:rPr>
                <w:b/>
                <w:bCs/>
              </w:rPr>
            </w:pPr>
            <w:r w:rsidRPr="00C74648">
              <w:rPr>
                <w:b/>
                <w:bCs/>
              </w:rPr>
              <w:t>Canopy Position</w:t>
            </w:r>
          </w:p>
        </w:tc>
      </w:tr>
      <w:tr w:rsidRPr="00C74648" w:rsidR="00C74648" w:rsidTr="00C74648" w14:paraId="19726E81" w14:textId="77777777">
        <w:tc>
          <w:tcPr>
            <w:tcW w:w="1140" w:type="dxa"/>
            <w:tcBorders>
              <w:top w:val="single" w:color="000000" w:sz="12" w:space="0"/>
            </w:tcBorders>
            <w:shd w:val="clear" w:color="auto" w:fill="auto"/>
          </w:tcPr>
          <w:p w:rsidRPr="00C74648" w:rsidR="00C74648" w:rsidP="009F6E89" w:rsidRDefault="00C74648" w14:paraId="175C8454" w14:textId="77777777">
            <w:pPr>
              <w:rPr>
                <w:bCs/>
              </w:rPr>
            </w:pPr>
            <w:r w:rsidRPr="00C74648">
              <w:rPr>
                <w:bCs/>
              </w:rPr>
              <w:t>RHVI</w:t>
            </w:r>
          </w:p>
        </w:tc>
        <w:tc>
          <w:tcPr>
            <w:tcW w:w="2616" w:type="dxa"/>
            <w:tcBorders>
              <w:top w:val="single" w:color="000000" w:sz="12" w:space="0"/>
            </w:tcBorders>
            <w:shd w:val="clear" w:color="auto" w:fill="auto"/>
          </w:tcPr>
          <w:p w:rsidRPr="00C74648" w:rsidR="00C74648" w:rsidP="009F6E89" w:rsidRDefault="00C74648" w14:paraId="534D36F2" w14:textId="77777777">
            <w:r w:rsidRPr="00C74648">
              <w:t>Rhexia virginica</w:t>
            </w:r>
          </w:p>
        </w:tc>
        <w:tc>
          <w:tcPr>
            <w:tcW w:w="1944" w:type="dxa"/>
            <w:tcBorders>
              <w:top w:val="single" w:color="000000" w:sz="12" w:space="0"/>
            </w:tcBorders>
            <w:shd w:val="clear" w:color="auto" w:fill="auto"/>
          </w:tcPr>
          <w:p w:rsidRPr="00C74648" w:rsidR="00C74648" w:rsidP="009F6E89" w:rsidRDefault="00C74648" w14:paraId="5441D71A" w14:textId="77777777">
            <w:r w:rsidRPr="00C74648">
              <w:t>Handsome harry</w:t>
            </w:r>
          </w:p>
        </w:tc>
        <w:tc>
          <w:tcPr>
            <w:tcW w:w="1956" w:type="dxa"/>
            <w:tcBorders>
              <w:top w:val="single" w:color="000000" w:sz="12" w:space="0"/>
            </w:tcBorders>
            <w:shd w:val="clear" w:color="auto" w:fill="auto"/>
          </w:tcPr>
          <w:p w:rsidRPr="00C74648" w:rsidR="00C74648" w:rsidP="009F6E89" w:rsidRDefault="00C74648" w14:paraId="7CE5DD94" w14:textId="77777777">
            <w:r w:rsidRPr="00C74648">
              <w:t>Upper</w:t>
            </w:r>
          </w:p>
        </w:tc>
      </w:tr>
      <w:tr w:rsidRPr="00C74648" w:rsidR="00C74648" w:rsidTr="00C74648" w14:paraId="68605EE8" w14:textId="77777777">
        <w:tc>
          <w:tcPr>
            <w:tcW w:w="1140" w:type="dxa"/>
            <w:shd w:val="clear" w:color="auto" w:fill="auto"/>
          </w:tcPr>
          <w:p w:rsidRPr="00C74648" w:rsidR="00C74648" w:rsidP="009F6E89" w:rsidRDefault="00C74648" w14:paraId="56060887" w14:textId="77777777">
            <w:pPr>
              <w:rPr>
                <w:bCs/>
              </w:rPr>
            </w:pPr>
            <w:r w:rsidRPr="00C74648">
              <w:rPr>
                <w:bCs/>
              </w:rPr>
              <w:t>QUVA5</w:t>
            </w:r>
          </w:p>
        </w:tc>
        <w:tc>
          <w:tcPr>
            <w:tcW w:w="2616" w:type="dxa"/>
            <w:shd w:val="clear" w:color="auto" w:fill="auto"/>
          </w:tcPr>
          <w:p w:rsidRPr="00C74648" w:rsidR="00C74648" w:rsidP="009F6E89" w:rsidRDefault="00C74648" w14:paraId="40820FB0" w14:textId="77777777">
            <w:r w:rsidRPr="00C74648">
              <w:t xml:space="preserve">Quercus </w:t>
            </w:r>
            <w:proofErr w:type="spellStart"/>
            <w:r w:rsidRPr="00C74648">
              <w:t>vaseyana</w:t>
            </w:r>
            <w:proofErr w:type="spellEnd"/>
          </w:p>
        </w:tc>
        <w:tc>
          <w:tcPr>
            <w:tcW w:w="1944" w:type="dxa"/>
            <w:shd w:val="clear" w:color="auto" w:fill="auto"/>
          </w:tcPr>
          <w:p w:rsidRPr="00C74648" w:rsidR="00C74648" w:rsidP="009F6E89" w:rsidRDefault="00C74648" w14:paraId="58A0BB50" w14:textId="77777777">
            <w:r w:rsidRPr="00C74648">
              <w:t>Sandpaper oak</w:t>
            </w:r>
          </w:p>
        </w:tc>
        <w:tc>
          <w:tcPr>
            <w:tcW w:w="1956" w:type="dxa"/>
            <w:shd w:val="clear" w:color="auto" w:fill="auto"/>
          </w:tcPr>
          <w:p w:rsidRPr="00C74648" w:rsidR="00C74648" w:rsidP="009F6E89" w:rsidRDefault="00C74648" w14:paraId="293EC6E1" w14:textId="77777777">
            <w:r w:rsidRPr="00C74648">
              <w:t>Upper</w:t>
            </w:r>
          </w:p>
        </w:tc>
      </w:tr>
      <w:tr w:rsidRPr="00C74648" w:rsidR="00C74648" w:rsidTr="00C74648" w14:paraId="58D0CDD0" w14:textId="77777777">
        <w:tc>
          <w:tcPr>
            <w:tcW w:w="1140" w:type="dxa"/>
            <w:shd w:val="clear" w:color="auto" w:fill="auto"/>
          </w:tcPr>
          <w:p w:rsidRPr="00C74648" w:rsidR="00C74648" w:rsidP="009F6E89" w:rsidRDefault="00C74648" w14:paraId="5425DAD3" w14:textId="77777777">
            <w:pPr>
              <w:rPr>
                <w:bCs/>
              </w:rPr>
            </w:pPr>
            <w:r w:rsidRPr="00C74648">
              <w:rPr>
                <w:bCs/>
              </w:rPr>
              <w:t>QUMO</w:t>
            </w:r>
          </w:p>
        </w:tc>
        <w:tc>
          <w:tcPr>
            <w:tcW w:w="2616" w:type="dxa"/>
            <w:shd w:val="clear" w:color="auto" w:fill="auto"/>
          </w:tcPr>
          <w:p w:rsidRPr="00C74648" w:rsidR="00C74648" w:rsidP="009F6E89" w:rsidRDefault="00C74648" w14:paraId="4B48A3BF" w14:textId="77777777">
            <w:r w:rsidRPr="00C74648">
              <w:t xml:space="preserve">Quercus </w:t>
            </w:r>
            <w:proofErr w:type="spellStart"/>
            <w:r w:rsidRPr="00C74648">
              <w:t>mohriana</w:t>
            </w:r>
            <w:proofErr w:type="spellEnd"/>
          </w:p>
        </w:tc>
        <w:tc>
          <w:tcPr>
            <w:tcW w:w="1944" w:type="dxa"/>
            <w:shd w:val="clear" w:color="auto" w:fill="auto"/>
          </w:tcPr>
          <w:p w:rsidRPr="00C74648" w:rsidR="00C74648" w:rsidP="009F6E89" w:rsidRDefault="00C74648" w14:paraId="3CBEC116" w14:textId="77777777">
            <w:r w:rsidRPr="00C74648">
              <w:t>Mohr oak</w:t>
            </w:r>
          </w:p>
        </w:tc>
        <w:tc>
          <w:tcPr>
            <w:tcW w:w="1956" w:type="dxa"/>
            <w:shd w:val="clear" w:color="auto" w:fill="auto"/>
          </w:tcPr>
          <w:p w:rsidRPr="00C74648" w:rsidR="00C74648" w:rsidP="009F6E89" w:rsidRDefault="00C74648" w14:paraId="7D0235A4" w14:textId="77777777">
            <w:r w:rsidRPr="00C74648">
              <w:t>Upper</w:t>
            </w:r>
          </w:p>
        </w:tc>
      </w:tr>
      <w:tr w:rsidRPr="00C74648" w:rsidR="00C74648" w:rsidTr="00C74648" w14:paraId="1AFF329A" w14:textId="77777777">
        <w:tc>
          <w:tcPr>
            <w:tcW w:w="1140" w:type="dxa"/>
            <w:shd w:val="clear" w:color="auto" w:fill="auto"/>
          </w:tcPr>
          <w:p w:rsidRPr="00C74648" w:rsidR="00C74648" w:rsidP="009F6E89" w:rsidRDefault="00C74648" w14:paraId="5D747A81" w14:textId="77777777">
            <w:pPr>
              <w:rPr>
                <w:bCs/>
              </w:rPr>
            </w:pPr>
            <w:r w:rsidRPr="00C74648">
              <w:rPr>
                <w:bCs/>
              </w:rPr>
              <w:t>BOCU</w:t>
            </w:r>
          </w:p>
        </w:tc>
        <w:tc>
          <w:tcPr>
            <w:tcW w:w="2616" w:type="dxa"/>
            <w:shd w:val="clear" w:color="auto" w:fill="auto"/>
          </w:tcPr>
          <w:p w:rsidRPr="00C74648" w:rsidR="00C74648" w:rsidP="009F6E89" w:rsidRDefault="00C74648" w14:paraId="588C8DD0" w14:textId="77777777">
            <w:proofErr w:type="spellStart"/>
            <w:r w:rsidRPr="00C74648">
              <w:t>Bouteloua</w:t>
            </w:r>
            <w:proofErr w:type="spellEnd"/>
            <w:r w:rsidRPr="00C74648">
              <w:t xml:space="preserve"> </w:t>
            </w:r>
            <w:proofErr w:type="spellStart"/>
            <w:r w:rsidRPr="00C74648">
              <w:t>curtipendula</w:t>
            </w:r>
            <w:proofErr w:type="spellEnd"/>
          </w:p>
        </w:tc>
        <w:tc>
          <w:tcPr>
            <w:tcW w:w="1944" w:type="dxa"/>
            <w:shd w:val="clear" w:color="auto" w:fill="auto"/>
          </w:tcPr>
          <w:p w:rsidRPr="00C74648" w:rsidR="00C74648" w:rsidP="009F6E89" w:rsidRDefault="00C74648" w14:paraId="2329546F" w14:textId="77777777">
            <w:proofErr w:type="spellStart"/>
            <w:r w:rsidRPr="00C74648">
              <w:t>Sideoats</w:t>
            </w:r>
            <w:proofErr w:type="spellEnd"/>
            <w:r w:rsidRPr="00C74648">
              <w:t xml:space="preserve"> </w:t>
            </w:r>
            <w:proofErr w:type="spellStart"/>
            <w:r w:rsidRPr="00C74648">
              <w:t>grama</w:t>
            </w:r>
            <w:proofErr w:type="spellEnd"/>
          </w:p>
        </w:tc>
        <w:tc>
          <w:tcPr>
            <w:tcW w:w="1956" w:type="dxa"/>
            <w:shd w:val="clear" w:color="auto" w:fill="auto"/>
          </w:tcPr>
          <w:p w:rsidRPr="00C74648" w:rsidR="00C74648" w:rsidP="009F6E89" w:rsidRDefault="00C74648" w14:paraId="0398E112" w14:textId="77777777">
            <w:r w:rsidRPr="00C74648">
              <w:t>Lower</w:t>
            </w:r>
          </w:p>
        </w:tc>
      </w:tr>
    </w:tbl>
    <w:p w:rsidR="00C74648" w:rsidP="00C74648" w:rsidRDefault="00C74648" w14:paraId="4B45073A" w14:textId="77777777"/>
    <w:p w:rsidR="00C74648" w:rsidP="00C74648" w:rsidRDefault="00C74648" w14:paraId="32330846" w14:textId="77777777">
      <w:pPr>
        <w:pStyle w:val="SClassInfoPara"/>
      </w:pPr>
      <w:r>
        <w:t>Description</w:t>
      </w:r>
    </w:p>
    <w:p w:rsidR="00C74648" w:rsidP="00C74648" w:rsidRDefault="00C74648" w14:paraId="6AD134DA" w14:textId="6804FA67">
      <w:r>
        <w:t>Dominated by wid</w:t>
      </w:r>
      <w:r w:rsidR="00855A85">
        <w:t>ely scattered shrubs. Over time</w:t>
      </w:r>
      <w:r>
        <w:t>, vegetation moves to class B as the primary successi</w:t>
      </w:r>
      <w:r w:rsidR="00855A85">
        <w:t xml:space="preserve">on pathway. Replacement fire </w:t>
      </w:r>
      <w:r w:rsidR="0084201D">
        <w:t>resets this seral state.</w:t>
      </w:r>
    </w:p>
    <w:p w:rsidR="00C74648" w:rsidP="00C74648" w:rsidRDefault="00C74648" w14:paraId="76E57DB6" w14:textId="77777777"/>
    <w:p>
      <w:r>
        <w:rPr>
          <w:i/>
          <w:u w:val="single"/>
        </w:rPr>
        <w:t>Maximum Tree Size Class</w:t>
      </w:r>
      <w:br/>
      <w:r>
        <w:t>None</w:t>
      </w:r>
    </w:p>
    <w:p w:rsidR="00C74648" w:rsidP="00C74648" w:rsidRDefault="00C74648" w14:paraId="5D14AC52" w14:textId="77777777">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74648" w:rsidP="00C74648" w:rsidRDefault="00C74648" w14:paraId="12A5A464" w14:textId="77777777"/>
    <w:p w:rsidR="00C74648" w:rsidP="00C74648" w:rsidRDefault="00C74648" w14:paraId="77A0471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208"/>
        <w:gridCol w:w="1980"/>
        <w:gridCol w:w="1956"/>
      </w:tblGrid>
      <w:tr w:rsidRPr="00C74648" w:rsidR="00C74648" w:rsidTr="00C74648" w14:paraId="2AB62315" w14:textId="77777777">
        <w:tc>
          <w:tcPr>
            <w:tcW w:w="1092" w:type="dxa"/>
            <w:tcBorders>
              <w:top w:val="single" w:color="auto" w:sz="2" w:space="0"/>
              <w:bottom w:val="single" w:color="000000" w:sz="12" w:space="0"/>
            </w:tcBorders>
            <w:shd w:val="clear" w:color="auto" w:fill="auto"/>
          </w:tcPr>
          <w:p w:rsidRPr="00C74648" w:rsidR="00C74648" w:rsidP="009F6E89" w:rsidRDefault="00C74648" w14:paraId="5AD481D1" w14:textId="77777777">
            <w:pPr>
              <w:rPr>
                <w:b/>
                <w:bCs/>
              </w:rPr>
            </w:pPr>
            <w:r w:rsidRPr="00C74648">
              <w:rPr>
                <w:b/>
                <w:bCs/>
              </w:rPr>
              <w:t>Symbol</w:t>
            </w:r>
          </w:p>
        </w:tc>
        <w:tc>
          <w:tcPr>
            <w:tcW w:w="2208" w:type="dxa"/>
            <w:tcBorders>
              <w:top w:val="single" w:color="auto" w:sz="2" w:space="0"/>
              <w:bottom w:val="single" w:color="000000" w:sz="12" w:space="0"/>
            </w:tcBorders>
            <w:shd w:val="clear" w:color="auto" w:fill="auto"/>
          </w:tcPr>
          <w:p w:rsidRPr="00C74648" w:rsidR="00C74648" w:rsidP="009F6E89" w:rsidRDefault="00C74648" w14:paraId="258512F5" w14:textId="77777777">
            <w:pPr>
              <w:rPr>
                <w:b/>
                <w:bCs/>
              </w:rPr>
            </w:pPr>
            <w:r w:rsidRPr="00C74648">
              <w:rPr>
                <w:b/>
                <w:bCs/>
              </w:rPr>
              <w:t>Scientific Name</w:t>
            </w:r>
          </w:p>
        </w:tc>
        <w:tc>
          <w:tcPr>
            <w:tcW w:w="1980" w:type="dxa"/>
            <w:tcBorders>
              <w:top w:val="single" w:color="auto" w:sz="2" w:space="0"/>
              <w:bottom w:val="single" w:color="000000" w:sz="12" w:space="0"/>
            </w:tcBorders>
            <w:shd w:val="clear" w:color="auto" w:fill="auto"/>
          </w:tcPr>
          <w:p w:rsidRPr="00C74648" w:rsidR="00C74648" w:rsidP="009F6E89" w:rsidRDefault="00C74648" w14:paraId="7D350749" w14:textId="77777777">
            <w:pPr>
              <w:rPr>
                <w:b/>
                <w:bCs/>
              </w:rPr>
            </w:pPr>
            <w:r w:rsidRPr="00C74648">
              <w:rPr>
                <w:b/>
                <w:bCs/>
              </w:rPr>
              <w:t>Common Name</w:t>
            </w:r>
          </w:p>
        </w:tc>
        <w:tc>
          <w:tcPr>
            <w:tcW w:w="1956" w:type="dxa"/>
            <w:tcBorders>
              <w:top w:val="single" w:color="auto" w:sz="2" w:space="0"/>
              <w:bottom w:val="single" w:color="000000" w:sz="12" w:space="0"/>
            </w:tcBorders>
            <w:shd w:val="clear" w:color="auto" w:fill="auto"/>
          </w:tcPr>
          <w:p w:rsidRPr="00C74648" w:rsidR="00C74648" w:rsidP="009F6E89" w:rsidRDefault="00C74648" w14:paraId="766563E4" w14:textId="77777777">
            <w:pPr>
              <w:rPr>
                <w:b/>
                <w:bCs/>
              </w:rPr>
            </w:pPr>
            <w:r w:rsidRPr="00C74648">
              <w:rPr>
                <w:b/>
                <w:bCs/>
              </w:rPr>
              <w:t>Canopy Position</w:t>
            </w:r>
          </w:p>
        </w:tc>
      </w:tr>
      <w:tr w:rsidRPr="00C74648" w:rsidR="00C74648" w:rsidTr="00C74648" w14:paraId="4E9FD69F" w14:textId="77777777">
        <w:tc>
          <w:tcPr>
            <w:tcW w:w="1092" w:type="dxa"/>
            <w:tcBorders>
              <w:top w:val="single" w:color="000000" w:sz="12" w:space="0"/>
            </w:tcBorders>
            <w:shd w:val="clear" w:color="auto" w:fill="auto"/>
          </w:tcPr>
          <w:p w:rsidRPr="00C74648" w:rsidR="00C74648" w:rsidP="009F6E89" w:rsidRDefault="00C74648" w14:paraId="286C9CD8" w14:textId="77777777">
            <w:pPr>
              <w:rPr>
                <w:bCs/>
              </w:rPr>
            </w:pPr>
            <w:r w:rsidRPr="00C74648">
              <w:rPr>
                <w:bCs/>
              </w:rPr>
              <w:t>QULA</w:t>
            </w:r>
          </w:p>
        </w:tc>
        <w:tc>
          <w:tcPr>
            <w:tcW w:w="2208" w:type="dxa"/>
            <w:tcBorders>
              <w:top w:val="single" w:color="000000" w:sz="12" w:space="0"/>
            </w:tcBorders>
            <w:shd w:val="clear" w:color="auto" w:fill="auto"/>
          </w:tcPr>
          <w:p w:rsidRPr="00C74648" w:rsidR="00C74648" w:rsidP="009F6E89" w:rsidRDefault="00C74648" w14:paraId="69C9D77E" w14:textId="77777777">
            <w:r w:rsidRPr="00C74648">
              <w:t xml:space="preserve">Quercus </w:t>
            </w:r>
            <w:proofErr w:type="spellStart"/>
            <w:r w:rsidRPr="00C74648">
              <w:t>laceyi</w:t>
            </w:r>
            <w:proofErr w:type="spellEnd"/>
          </w:p>
        </w:tc>
        <w:tc>
          <w:tcPr>
            <w:tcW w:w="1980" w:type="dxa"/>
            <w:tcBorders>
              <w:top w:val="single" w:color="000000" w:sz="12" w:space="0"/>
            </w:tcBorders>
            <w:shd w:val="clear" w:color="auto" w:fill="auto"/>
          </w:tcPr>
          <w:p w:rsidRPr="00C74648" w:rsidR="00C74648" w:rsidP="009F6E89" w:rsidRDefault="00C74648" w14:paraId="7F5CF27B" w14:textId="77777777">
            <w:r w:rsidRPr="00C74648">
              <w:t>Lacey oak</w:t>
            </w:r>
          </w:p>
        </w:tc>
        <w:tc>
          <w:tcPr>
            <w:tcW w:w="1956" w:type="dxa"/>
            <w:tcBorders>
              <w:top w:val="single" w:color="000000" w:sz="12" w:space="0"/>
            </w:tcBorders>
            <w:shd w:val="clear" w:color="auto" w:fill="auto"/>
          </w:tcPr>
          <w:p w:rsidRPr="00C74648" w:rsidR="00C74648" w:rsidP="009F6E89" w:rsidRDefault="00C74648" w14:paraId="2BCF6699" w14:textId="77777777">
            <w:r w:rsidRPr="00C74648">
              <w:t>Upper</w:t>
            </w:r>
          </w:p>
        </w:tc>
      </w:tr>
      <w:tr w:rsidRPr="00C74648" w:rsidR="00C74648" w:rsidTr="00C74648" w14:paraId="09DC0892" w14:textId="77777777">
        <w:tc>
          <w:tcPr>
            <w:tcW w:w="1092" w:type="dxa"/>
            <w:shd w:val="clear" w:color="auto" w:fill="auto"/>
          </w:tcPr>
          <w:p w:rsidRPr="00C74648" w:rsidR="00C74648" w:rsidP="009F6E89" w:rsidRDefault="00C74648" w14:paraId="64F95FD6" w14:textId="77777777">
            <w:pPr>
              <w:rPr>
                <w:bCs/>
              </w:rPr>
            </w:pPr>
            <w:r w:rsidRPr="00C74648">
              <w:rPr>
                <w:bCs/>
              </w:rPr>
              <w:t>QUMO</w:t>
            </w:r>
          </w:p>
        </w:tc>
        <w:tc>
          <w:tcPr>
            <w:tcW w:w="2208" w:type="dxa"/>
            <w:shd w:val="clear" w:color="auto" w:fill="auto"/>
          </w:tcPr>
          <w:p w:rsidRPr="00C74648" w:rsidR="00C74648" w:rsidP="009F6E89" w:rsidRDefault="00C74648" w14:paraId="4DDE78EC" w14:textId="77777777">
            <w:r w:rsidRPr="00C74648">
              <w:t xml:space="preserve">Quercus </w:t>
            </w:r>
            <w:proofErr w:type="spellStart"/>
            <w:r w:rsidRPr="00C74648">
              <w:t>mohriana</w:t>
            </w:r>
            <w:proofErr w:type="spellEnd"/>
          </w:p>
        </w:tc>
        <w:tc>
          <w:tcPr>
            <w:tcW w:w="1980" w:type="dxa"/>
            <w:shd w:val="clear" w:color="auto" w:fill="auto"/>
          </w:tcPr>
          <w:p w:rsidRPr="00C74648" w:rsidR="00C74648" w:rsidP="009F6E89" w:rsidRDefault="00C74648" w14:paraId="6AD1C9F4" w14:textId="77777777">
            <w:r w:rsidRPr="00C74648">
              <w:t>Mohr oak</w:t>
            </w:r>
          </w:p>
        </w:tc>
        <w:tc>
          <w:tcPr>
            <w:tcW w:w="1956" w:type="dxa"/>
            <w:shd w:val="clear" w:color="auto" w:fill="auto"/>
          </w:tcPr>
          <w:p w:rsidRPr="00C74648" w:rsidR="00C74648" w:rsidP="009F6E89" w:rsidRDefault="00C74648" w14:paraId="0D3D75C7" w14:textId="77777777">
            <w:r w:rsidRPr="00C74648">
              <w:t>Upper</w:t>
            </w:r>
          </w:p>
        </w:tc>
      </w:tr>
      <w:tr w:rsidRPr="00C74648" w:rsidR="00C74648" w:rsidTr="00C74648" w14:paraId="7B832B23" w14:textId="77777777">
        <w:tc>
          <w:tcPr>
            <w:tcW w:w="1092" w:type="dxa"/>
            <w:shd w:val="clear" w:color="auto" w:fill="auto"/>
          </w:tcPr>
          <w:p w:rsidRPr="00C74648" w:rsidR="00C74648" w:rsidP="009F6E89" w:rsidRDefault="00C74648" w14:paraId="59418222" w14:textId="77777777">
            <w:pPr>
              <w:rPr>
                <w:bCs/>
              </w:rPr>
            </w:pPr>
            <w:r w:rsidRPr="00C74648">
              <w:rPr>
                <w:bCs/>
              </w:rPr>
              <w:t>JUAS</w:t>
            </w:r>
          </w:p>
        </w:tc>
        <w:tc>
          <w:tcPr>
            <w:tcW w:w="2208" w:type="dxa"/>
            <w:shd w:val="clear" w:color="auto" w:fill="auto"/>
          </w:tcPr>
          <w:p w:rsidRPr="00C74648" w:rsidR="00C74648" w:rsidP="009F6E89" w:rsidRDefault="00C74648" w14:paraId="412A3BED" w14:textId="77777777">
            <w:proofErr w:type="spellStart"/>
            <w:r w:rsidRPr="00C74648">
              <w:t>Juniperus</w:t>
            </w:r>
            <w:proofErr w:type="spellEnd"/>
            <w:r w:rsidRPr="00C74648">
              <w:t xml:space="preserve"> </w:t>
            </w:r>
            <w:proofErr w:type="spellStart"/>
            <w:r w:rsidRPr="00C74648">
              <w:t>ashei</w:t>
            </w:r>
            <w:proofErr w:type="spellEnd"/>
          </w:p>
        </w:tc>
        <w:tc>
          <w:tcPr>
            <w:tcW w:w="1980" w:type="dxa"/>
            <w:shd w:val="clear" w:color="auto" w:fill="auto"/>
          </w:tcPr>
          <w:p w:rsidRPr="00C74648" w:rsidR="00C74648" w:rsidP="009F6E89" w:rsidRDefault="00C74648" w14:paraId="0C49CA51" w14:textId="77777777">
            <w:r w:rsidRPr="00C74648">
              <w:t>Ashe's juniper</w:t>
            </w:r>
          </w:p>
        </w:tc>
        <w:tc>
          <w:tcPr>
            <w:tcW w:w="1956" w:type="dxa"/>
            <w:shd w:val="clear" w:color="auto" w:fill="auto"/>
          </w:tcPr>
          <w:p w:rsidRPr="00C74648" w:rsidR="00C74648" w:rsidP="009F6E89" w:rsidRDefault="00C74648" w14:paraId="05E34964" w14:textId="77777777">
            <w:r w:rsidRPr="00C74648">
              <w:t>Upper</w:t>
            </w:r>
          </w:p>
        </w:tc>
      </w:tr>
      <w:tr w:rsidRPr="00C74648" w:rsidR="00C74648" w:rsidTr="00C74648" w14:paraId="38AA22E1" w14:textId="77777777">
        <w:tc>
          <w:tcPr>
            <w:tcW w:w="1092" w:type="dxa"/>
            <w:shd w:val="clear" w:color="auto" w:fill="auto"/>
          </w:tcPr>
          <w:p w:rsidRPr="00C74648" w:rsidR="00C74648" w:rsidP="009F6E89" w:rsidRDefault="00C74648" w14:paraId="721AC530" w14:textId="77777777">
            <w:pPr>
              <w:rPr>
                <w:bCs/>
              </w:rPr>
            </w:pPr>
            <w:r w:rsidRPr="00C74648">
              <w:rPr>
                <w:bCs/>
              </w:rPr>
              <w:t>JUPI</w:t>
            </w:r>
          </w:p>
        </w:tc>
        <w:tc>
          <w:tcPr>
            <w:tcW w:w="2208" w:type="dxa"/>
            <w:shd w:val="clear" w:color="auto" w:fill="auto"/>
          </w:tcPr>
          <w:p w:rsidRPr="00C74648" w:rsidR="00C74648" w:rsidP="009F6E89" w:rsidRDefault="00C74648" w14:paraId="080BBCCD" w14:textId="77777777">
            <w:proofErr w:type="spellStart"/>
            <w:r w:rsidRPr="00C74648">
              <w:t>Juniperus</w:t>
            </w:r>
            <w:proofErr w:type="spellEnd"/>
            <w:r w:rsidRPr="00C74648">
              <w:t xml:space="preserve"> </w:t>
            </w:r>
            <w:proofErr w:type="spellStart"/>
            <w:r w:rsidRPr="00C74648">
              <w:t>pinchotii</w:t>
            </w:r>
            <w:proofErr w:type="spellEnd"/>
          </w:p>
        </w:tc>
        <w:tc>
          <w:tcPr>
            <w:tcW w:w="1980" w:type="dxa"/>
            <w:shd w:val="clear" w:color="auto" w:fill="auto"/>
          </w:tcPr>
          <w:p w:rsidRPr="00C74648" w:rsidR="00C74648" w:rsidP="009F6E89" w:rsidRDefault="00C74648" w14:paraId="4556A96A" w14:textId="77777777">
            <w:r w:rsidRPr="00C74648">
              <w:t>Pinchot's juniper</w:t>
            </w:r>
          </w:p>
        </w:tc>
        <w:tc>
          <w:tcPr>
            <w:tcW w:w="1956" w:type="dxa"/>
            <w:shd w:val="clear" w:color="auto" w:fill="auto"/>
          </w:tcPr>
          <w:p w:rsidRPr="00C74648" w:rsidR="00C74648" w:rsidP="009F6E89" w:rsidRDefault="00C74648" w14:paraId="28AE100A" w14:textId="77777777">
            <w:r w:rsidRPr="00C74648">
              <w:t>Upper</w:t>
            </w:r>
          </w:p>
        </w:tc>
      </w:tr>
    </w:tbl>
    <w:p w:rsidR="00C74648" w:rsidP="00C74648" w:rsidRDefault="00C74648" w14:paraId="7208E402" w14:textId="77777777"/>
    <w:p w:rsidR="00C74648" w:rsidP="00C74648" w:rsidRDefault="00C74648" w14:paraId="5A200B80" w14:textId="77777777">
      <w:pPr>
        <w:pStyle w:val="SClassInfoPara"/>
      </w:pPr>
      <w:r>
        <w:t>Description</w:t>
      </w:r>
    </w:p>
    <w:p w:rsidR="00C74648" w:rsidP="00C74648" w:rsidRDefault="00C74648" w14:paraId="1A660133" w14:textId="4A6D338B">
      <w:proofErr w:type="spellStart"/>
      <w:r>
        <w:t>Resprouting</w:t>
      </w:r>
      <w:proofErr w:type="spellEnd"/>
      <w:r>
        <w:t xml:space="preserve"> of dominant shrubs covers grass interspaces. Shrub growth and development limited by shallow soils and limited precipitation. Surface fires occur due to discontinuous fuel and terrain barriers. Surf</w:t>
      </w:r>
      <w:r w:rsidR="00CA3ECB">
        <w:t>ace fires maintain the class</w:t>
      </w:r>
      <w:r>
        <w:t>. Sur</w:t>
      </w:r>
      <w:r w:rsidR="00A53A30">
        <w:t>face fires may occur</w:t>
      </w:r>
      <w:r>
        <w:t>. Stand replacement occurs infrequently as major wi</w:t>
      </w:r>
      <w:r w:rsidR="00A53A30">
        <w:t>nd-driven events</w:t>
      </w:r>
      <w:r w:rsidR="00CA3ECB">
        <w:t>.</w:t>
      </w:r>
    </w:p>
    <w:p w:rsidR="00C74648" w:rsidP="00C74648" w:rsidRDefault="00C74648" w14:paraId="5648B0E2" w14:textId="77777777"/>
    <w:p>
      <w:r>
        <w:rPr>
          <w:i/>
          <w:u w:val="single"/>
        </w:rPr>
        <w:t>Maximum Tree Size Class</w:t>
      </w:r>
      <w:br/>
      <w:r>
        <w:t>None</w:t>
      </w:r>
    </w:p>
    <w:p w:rsidR="00C74648" w:rsidP="00C74648" w:rsidRDefault="00C74648" w14:paraId="3DB6A026" w14:textId="77777777">
      <w:pPr>
        <w:pStyle w:val="InfoPara"/>
        <w:pBdr>
          <w:top w:val="single" w:color="auto" w:sz="4" w:space="1"/>
        </w:pBdr>
      </w:pPr>
      <w:r xmlns:w="http://schemas.openxmlformats.org/wordprocessingml/2006/main">
        <w:t>Class C</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74648" w:rsidP="00C74648" w:rsidRDefault="00C74648" w14:paraId="66E42EB7" w14:textId="77777777"/>
    <w:p w:rsidR="00C74648" w:rsidP="00C74648" w:rsidRDefault="00C74648" w14:paraId="5AE1132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208"/>
        <w:gridCol w:w="1980"/>
        <w:gridCol w:w="1956"/>
      </w:tblGrid>
      <w:tr w:rsidRPr="00C74648" w:rsidR="00C74648" w:rsidTr="00C74648" w14:paraId="4C837B62" w14:textId="77777777">
        <w:tc>
          <w:tcPr>
            <w:tcW w:w="1092" w:type="dxa"/>
            <w:tcBorders>
              <w:top w:val="single" w:color="auto" w:sz="2" w:space="0"/>
              <w:bottom w:val="single" w:color="000000" w:sz="12" w:space="0"/>
            </w:tcBorders>
            <w:shd w:val="clear" w:color="auto" w:fill="auto"/>
          </w:tcPr>
          <w:p w:rsidRPr="00C74648" w:rsidR="00C74648" w:rsidP="009F6E89" w:rsidRDefault="00C74648" w14:paraId="07A96005" w14:textId="77777777">
            <w:pPr>
              <w:rPr>
                <w:b/>
                <w:bCs/>
              </w:rPr>
            </w:pPr>
            <w:r w:rsidRPr="00C74648">
              <w:rPr>
                <w:b/>
                <w:bCs/>
              </w:rPr>
              <w:t>Symbol</w:t>
            </w:r>
          </w:p>
        </w:tc>
        <w:tc>
          <w:tcPr>
            <w:tcW w:w="2208" w:type="dxa"/>
            <w:tcBorders>
              <w:top w:val="single" w:color="auto" w:sz="2" w:space="0"/>
              <w:bottom w:val="single" w:color="000000" w:sz="12" w:space="0"/>
            </w:tcBorders>
            <w:shd w:val="clear" w:color="auto" w:fill="auto"/>
          </w:tcPr>
          <w:p w:rsidRPr="00C74648" w:rsidR="00C74648" w:rsidP="009F6E89" w:rsidRDefault="00C74648" w14:paraId="07D55BEA" w14:textId="77777777">
            <w:pPr>
              <w:rPr>
                <w:b/>
                <w:bCs/>
              </w:rPr>
            </w:pPr>
            <w:r w:rsidRPr="00C74648">
              <w:rPr>
                <w:b/>
                <w:bCs/>
              </w:rPr>
              <w:t>Scientific Name</w:t>
            </w:r>
          </w:p>
        </w:tc>
        <w:tc>
          <w:tcPr>
            <w:tcW w:w="1980" w:type="dxa"/>
            <w:tcBorders>
              <w:top w:val="single" w:color="auto" w:sz="2" w:space="0"/>
              <w:bottom w:val="single" w:color="000000" w:sz="12" w:space="0"/>
            </w:tcBorders>
            <w:shd w:val="clear" w:color="auto" w:fill="auto"/>
          </w:tcPr>
          <w:p w:rsidRPr="00C74648" w:rsidR="00C74648" w:rsidP="009F6E89" w:rsidRDefault="00C74648" w14:paraId="1F33C70C" w14:textId="77777777">
            <w:pPr>
              <w:rPr>
                <w:b/>
                <w:bCs/>
              </w:rPr>
            </w:pPr>
            <w:r w:rsidRPr="00C74648">
              <w:rPr>
                <w:b/>
                <w:bCs/>
              </w:rPr>
              <w:t>Common Name</w:t>
            </w:r>
          </w:p>
        </w:tc>
        <w:tc>
          <w:tcPr>
            <w:tcW w:w="1956" w:type="dxa"/>
            <w:tcBorders>
              <w:top w:val="single" w:color="auto" w:sz="2" w:space="0"/>
              <w:bottom w:val="single" w:color="000000" w:sz="12" w:space="0"/>
            </w:tcBorders>
            <w:shd w:val="clear" w:color="auto" w:fill="auto"/>
          </w:tcPr>
          <w:p w:rsidRPr="00C74648" w:rsidR="00C74648" w:rsidP="009F6E89" w:rsidRDefault="00C74648" w14:paraId="2067E330" w14:textId="77777777">
            <w:pPr>
              <w:rPr>
                <w:b/>
                <w:bCs/>
              </w:rPr>
            </w:pPr>
            <w:r w:rsidRPr="00C74648">
              <w:rPr>
                <w:b/>
                <w:bCs/>
              </w:rPr>
              <w:t>Canopy Position</w:t>
            </w:r>
          </w:p>
        </w:tc>
      </w:tr>
      <w:tr w:rsidRPr="00C74648" w:rsidR="00C74648" w:rsidTr="00C74648" w14:paraId="4392F31B" w14:textId="77777777">
        <w:tc>
          <w:tcPr>
            <w:tcW w:w="1092" w:type="dxa"/>
            <w:tcBorders>
              <w:top w:val="single" w:color="000000" w:sz="12" w:space="0"/>
            </w:tcBorders>
            <w:shd w:val="clear" w:color="auto" w:fill="auto"/>
          </w:tcPr>
          <w:p w:rsidRPr="00C74648" w:rsidR="00C74648" w:rsidP="009F6E89" w:rsidRDefault="00C74648" w14:paraId="6B213B5C" w14:textId="77777777">
            <w:pPr>
              <w:rPr>
                <w:bCs/>
              </w:rPr>
            </w:pPr>
            <w:r w:rsidRPr="00C74648">
              <w:rPr>
                <w:bCs/>
              </w:rPr>
              <w:t>JUAS</w:t>
            </w:r>
          </w:p>
        </w:tc>
        <w:tc>
          <w:tcPr>
            <w:tcW w:w="2208" w:type="dxa"/>
            <w:tcBorders>
              <w:top w:val="single" w:color="000000" w:sz="12" w:space="0"/>
            </w:tcBorders>
            <w:shd w:val="clear" w:color="auto" w:fill="auto"/>
          </w:tcPr>
          <w:p w:rsidRPr="00C74648" w:rsidR="00C74648" w:rsidP="009F6E89" w:rsidRDefault="00C74648" w14:paraId="74EF33AD" w14:textId="77777777">
            <w:proofErr w:type="spellStart"/>
            <w:r w:rsidRPr="00C74648">
              <w:t>Juniperus</w:t>
            </w:r>
            <w:proofErr w:type="spellEnd"/>
            <w:r w:rsidRPr="00C74648">
              <w:t xml:space="preserve"> </w:t>
            </w:r>
            <w:proofErr w:type="spellStart"/>
            <w:r w:rsidRPr="00C74648">
              <w:t>ashei</w:t>
            </w:r>
            <w:proofErr w:type="spellEnd"/>
          </w:p>
        </w:tc>
        <w:tc>
          <w:tcPr>
            <w:tcW w:w="1980" w:type="dxa"/>
            <w:tcBorders>
              <w:top w:val="single" w:color="000000" w:sz="12" w:space="0"/>
            </w:tcBorders>
            <w:shd w:val="clear" w:color="auto" w:fill="auto"/>
          </w:tcPr>
          <w:p w:rsidRPr="00C74648" w:rsidR="00C74648" w:rsidP="009F6E89" w:rsidRDefault="00C74648" w14:paraId="179E6C69" w14:textId="77777777">
            <w:r w:rsidRPr="00C74648">
              <w:t>Ashe's juniper</w:t>
            </w:r>
          </w:p>
        </w:tc>
        <w:tc>
          <w:tcPr>
            <w:tcW w:w="1956" w:type="dxa"/>
            <w:tcBorders>
              <w:top w:val="single" w:color="000000" w:sz="12" w:space="0"/>
            </w:tcBorders>
            <w:shd w:val="clear" w:color="auto" w:fill="auto"/>
          </w:tcPr>
          <w:p w:rsidRPr="00C74648" w:rsidR="00C74648" w:rsidP="009F6E89" w:rsidRDefault="00C74648" w14:paraId="33B1B5A9" w14:textId="77777777">
            <w:r w:rsidRPr="00C74648">
              <w:t>All</w:t>
            </w:r>
          </w:p>
        </w:tc>
      </w:tr>
      <w:tr w:rsidRPr="00C74648" w:rsidR="00C74648" w:rsidTr="00C74648" w14:paraId="3AA26367" w14:textId="77777777">
        <w:tc>
          <w:tcPr>
            <w:tcW w:w="1092" w:type="dxa"/>
            <w:shd w:val="clear" w:color="auto" w:fill="auto"/>
          </w:tcPr>
          <w:p w:rsidRPr="00C74648" w:rsidR="00C74648" w:rsidP="009F6E89" w:rsidRDefault="00C74648" w14:paraId="77851D0F" w14:textId="77777777">
            <w:pPr>
              <w:rPr>
                <w:bCs/>
              </w:rPr>
            </w:pPr>
            <w:r w:rsidRPr="00C74648">
              <w:rPr>
                <w:bCs/>
              </w:rPr>
              <w:t>JUPI</w:t>
            </w:r>
          </w:p>
        </w:tc>
        <w:tc>
          <w:tcPr>
            <w:tcW w:w="2208" w:type="dxa"/>
            <w:shd w:val="clear" w:color="auto" w:fill="auto"/>
          </w:tcPr>
          <w:p w:rsidRPr="00C74648" w:rsidR="00C74648" w:rsidP="009F6E89" w:rsidRDefault="00C74648" w14:paraId="48B8C8E0" w14:textId="77777777">
            <w:proofErr w:type="spellStart"/>
            <w:r w:rsidRPr="00C74648">
              <w:t>Juniperus</w:t>
            </w:r>
            <w:proofErr w:type="spellEnd"/>
            <w:r w:rsidRPr="00C74648">
              <w:t xml:space="preserve"> </w:t>
            </w:r>
            <w:proofErr w:type="spellStart"/>
            <w:r w:rsidRPr="00C74648">
              <w:t>pinchotii</w:t>
            </w:r>
            <w:proofErr w:type="spellEnd"/>
          </w:p>
        </w:tc>
        <w:tc>
          <w:tcPr>
            <w:tcW w:w="1980" w:type="dxa"/>
            <w:shd w:val="clear" w:color="auto" w:fill="auto"/>
          </w:tcPr>
          <w:p w:rsidRPr="00C74648" w:rsidR="00C74648" w:rsidP="009F6E89" w:rsidRDefault="00C74648" w14:paraId="73FF2019" w14:textId="77777777">
            <w:r w:rsidRPr="00C74648">
              <w:t>Pinchot's juniper</w:t>
            </w:r>
          </w:p>
        </w:tc>
        <w:tc>
          <w:tcPr>
            <w:tcW w:w="1956" w:type="dxa"/>
            <w:shd w:val="clear" w:color="auto" w:fill="auto"/>
          </w:tcPr>
          <w:p w:rsidRPr="00C74648" w:rsidR="00C74648" w:rsidP="009F6E89" w:rsidRDefault="00C74648" w14:paraId="1D7F6069" w14:textId="77777777">
            <w:r w:rsidRPr="00C74648">
              <w:t>All</w:t>
            </w:r>
          </w:p>
        </w:tc>
      </w:tr>
      <w:tr w:rsidRPr="00C74648" w:rsidR="00C74648" w:rsidTr="00C74648" w14:paraId="0214C6AD" w14:textId="77777777">
        <w:tc>
          <w:tcPr>
            <w:tcW w:w="1092" w:type="dxa"/>
            <w:shd w:val="clear" w:color="auto" w:fill="auto"/>
          </w:tcPr>
          <w:p w:rsidRPr="00C74648" w:rsidR="00C74648" w:rsidP="009F6E89" w:rsidRDefault="00C74648" w14:paraId="02CC364C" w14:textId="77777777">
            <w:pPr>
              <w:rPr>
                <w:bCs/>
              </w:rPr>
            </w:pPr>
            <w:r w:rsidRPr="00C74648">
              <w:rPr>
                <w:bCs/>
              </w:rPr>
              <w:t>QULA</w:t>
            </w:r>
          </w:p>
        </w:tc>
        <w:tc>
          <w:tcPr>
            <w:tcW w:w="2208" w:type="dxa"/>
            <w:shd w:val="clear" w:color="auto" w:fill="auto"/>
          </w:tcPr>
          <w:p w:rsidRPr="00C74648" w:rsidR="00C74648" w:rsidP="009F6E89" w:rsidRDefault="00C74648" w14:paraId="6F4BA6D9" w14:textId="77777777">
            <w:r w:rsidRPr="00C74648">
              <w:t xml:space="preserve">Quercus </w:t>
            </w:r>
            <w:proofErr w:type="spellStart"/>
            <w:r w:rsidRPr="00C74648">
              <w:t>laceyi</w:t>
            </w:r>
            <w:proofErr w:type="spellEnd"/>
          </w:p>
        </w:tc>
        <w:tc>
          <w:tcPr>
            <w:tcW w:w="1980" w:type="dxa"/>
            <w:shd w:val="clear" w:color="auto" w:fill="auto"/>
          </w:tcPr>
          <w:p w:rsidRPr="00C74648" w:rsidR="00C74648" w:rsidP="009F6E89" w:rsidRDefault="00C74648" w14:paraId="444CB73D" w14:textId="77777777">
            <w:r w:rsidRPr="00C74648">
              <w:t>Lacey oak</w:t>
            </w:r>
          </w:p>
        </w:tc>
        <w:tc>
          <w:tcPr>
            <w:tcW w:w="1956" w:type="dxa"/>
            <w:shd w:val="clear" w:color="auto" w:fill="auto"/>
          </w:tcPr>
          <w:p w:rsidRPr="00C74648" w:rsidR="00C74648" w:rsidP="009F6E89" w:rsidRDefault="00C74648" w14:paraId="4E1E7900" w14:textId="77777777">
            <w:r w:rsidRPr="00C74648">
              <w:t>All</w:t>
            </w:r>
          </w:p>
        </w:tc>
      </w:tr>
      <w:tr w:rsidRPr="00C74648" w:rsidR="00C74648" w:rsidTr="00C74648" w14:paraId="18D43F93" w14:textId="77777777">
        <w:tc>
          <w:tcPr>
            <w:tcW w:w="1092" w:type="dxa"/>
            <w:shd w:val="clear" w:color="auto" w:fill="auto"/>
          </w:tcPr>
          <w:p w:rsidRPr="00C74648" w:rsidR="00C74648" w:rsidP="009F6E89" w:rsidRDefault="00C74648" w14:paraId="72168DDF" w14:textId="77777777">
            <w:pPr>
              <w:rPr>
                <w:bCs/>
              </w:rPr>
            </w:pPr>
            <w:r w:rsidRPr="00C74648">
              <w:rPr>
                <w:bCs/>
              </w:rPr>
              <w:t>QUMO</w:t>
            </w:r>
          </w:p>
        </w:tc>
        <w:tc>
          <w:tcPr>
            <w:tcW w:w="2208" w:type="dxa"/>
            <w:shd w:val="clear" w:color="auto" w:fill="auto"/>
          </w:tcPr>
          <w:p w:rsidRPr="00C74648" w:rsidR="00C74648" w:rsidP="009F6E89" w:rsidRDefault="00C74648" w14:paraId="664D989A" w14:textId="77777777">
            <w:r w:rsidRPr="00C74648">
              <w:t xml:space="preserve">Quercus </w:t>
            </w:r>
            <w:proofErr w:type="spellStart"/>
            <w:r w:rsidRPr="00C74648">
              <w:t>mohriana</w:t>
            </w:r>
            <w:proofErr w:type="spellEnd"/>
          </w:p>
        </w:tc>
        <w:tc>
          <w:tcPr>
            <w:tcW w:w="1980" w:type="dxa"/>
            <w:shd w:val="clear" w:color="auto" w:fill="auto"/>
          </w:tcPr>
          <w:p w:rsidRPr="00C74648" w:rsidR="00C74648" w:rsidP="009F6E89" w:rsidRDefault="00C74648" w14:paraId="49E42EC7" w14:textId="77777777">
            <w:r w:rsidRPr="00C74648">
              <w:t>Mohr oak</w:t>
            </w:r>
          </w:p>
        </w:tc>
        <w:tc>
          <w:tcPr>
            <w:tcW w:w="1956" w:type="dxa"/>
            <w:shd w:val="clear" w:color="auto" w:fill="auto"/>
          </w:tcPr>
          <w:p w:rsidRPr="00C74648" w:rsidR="00C74648" w:rsidP="009F6E89" w:rsidRDefault="00C74648" w14:paraId="51E3522C" w14:textId="77777777">
            <w:r w:rsidRPr="00C74648">
              <w:t>All</w:t>
            </w:r>
          </w:p>
        </w:tc>
      </w:tr>
    </w:tbl>
    <w:p w:rsidR="00C74648" w:rsidP="00C74648" w:rsidRDefault="00C74648" w14:paraId="219798DC" w14:textId="188ABB47"/>
    <w:p w:rsidR="00CB0A9B" w:rsidP="00C74648" w:rsidRDefault="00CB0A9B" w14:paraId="1D3F55FF" w14:textId="21D2DF9C"/>
    <w:p w:rsidR="00CB0A9B" w:rsidP="00C74648" w:rsidRDefault="00CB0A9B" w14:paraId="31D915D6" w14:textId="77777777"/>
    <w:p w:rsidR="00C74648" w:rsidP="00C74648" w:rsidRDefault="00C74648" w14:paraId="4FCFFB13" w14:textId="77777777">
      <w:pPr>
        <w:pStyle w:val="SClassInfoPara"/>
      </w:pPr>
      <w:r>
        <w:t>Description</w:t>
      </w:r>
    </w:p>
    <w:p w:rsidR="00C74648" w:rsidP="00C74648" w:rsidRDefault="00C74648" w14:paraId="78DFE8DB" w14:textId="35F9590B">
      <w:r>
        <w:t xml:space="preserve">Established shrubs dominate </w:t>
      </w:r>
      <w:r w:rsidR="00A31713">
        <w:t xml:space="preserve">the </w:t>
      </w:r>
      <w:r>
        <w:t>site, grass cover diminished. Stan</w:t>
      </w:r>
      <w:r w:rsidR="00115A84">
        <w:t xml:space="preserve">d replacement fires occur </w:t>
      </w:r>
      <w:r>
        <w:t>due to lightning ignition of taller shrubs with canopy spread. Junipers may increase in dominance.</w:t>
      </w:r>
    </w:p>
    <w:p w:rsidR="00C74648" w:rsidP="00C74648" w:rsidRDefault="00C74648" w14:paraId="40F51B6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Late1:OPN</w:t>
            </w:r>
          </w:p>
        </w:tc>
        <w:tc>
          <w:p>
            <w:pPr>
              <w:jc w:val="center"/>
            </w:pPr>
            <w:r>
              <w:rPr>
                <w:sz w:val="20"/>
              </w:rPr>
              <w:t>30</w:t>
            </w:r>
          </w:p>
        </w:tc>
      </w:tr>
      <w:tr>
        <w:tc>
          <w:p>
            <w:pPr>
              <w:jc w:val="center"/>
            </w:pPr>
            <w:r>
              <w:rPr>
                <w:sz w:val="20"/>
              </w:rPr>
              <w:t>Late1:OPN</w:t>
            </w:r>
          </w:p>
        </w:tc>
        <w:tc>
          <w:p>
            <w:pPr>
              <w:jc w:val="center"/>
            </w:pPr>
            <w:r>
              <w:rPr>
                <w:sz w:val="20"/>
              </w:rPr>
              <w:t>31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74648" w:rsidP="00C74648" w:rsidRDefault="00C74648" w14:paraId="4BD7B772" w14:textId="77777777">
      <w:r>
        <w:t>NatureServe. 2007. International Ecological Classification Standard: Terrestrial Ecological Classifications. NatureServe Central Databases. Arlington, VA. Data current as of 10 February 2007.</w:t>
      </w:r>
    </w:p>
    <w:p w:rsidR="00C74648" w:rsidP="00C74648" w:rsidRDefault="00C74648" w14:paraId="2DA562C3" w14:textId="77777777"/>
    <w:p w:rsidR="00C74648" w:rsidP="00C74648" w:rsidRDefault="00C74648" w14:paraId="3CCA9E38" w14:textId="77777777">
      <w:r>
        <w:t>Powell, M. 1998. Trees and Shrubs of the Trans-Pecos. University of Texas Press.</w:t>
      </w:r>
    </w:p>
    <w:p w:rsidRPr="00A43E41" w:rsidR="004D5F12" w:rsidP="00C74648" w:rsidRDefault="004D5F12" w14:paraId="442499D8"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AC018" w14:textId="77777777" w:rsidR="00446EDA" w:rsidRDefault="00446EDA">
      <w:r>
        <w:separator/>
      </w:r>
    </w:p>
  </w:endnote>
  <w:endnote w:type="continuationSeparator" w:id="0">
    <w:p w14:paraId="5F307C4D" w14:textId="77777777" w:rsidR="00446EDA" w:rsidRDefault="0044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E665" w14:textId="77777777" w:rsidR="009F6E89" w:rsidRDefault="009F6E89" w:rsidP="00C746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7544C" w14:textId="77777777" w:rsidR="00446EDA" w:rsidRDefault="00446EDA">
      <w:r>
        <w:separator/>
      </w:r>
    </w:p>
  </w:footnote>
  <w:footnote w:type="continuationSeparator" w:id="0">
    <w:p w14:paraId="705684C2" w14:textId="77777777" w:rsidR="00446EDA" w:rsidRDefault="00446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7DE13" w14:textId="77777777" w:rsidR="009F6E89" w:rsidRDefault="009F6E89" w:rsidP="00C746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4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782"/>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5CDF"/>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777"/>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5A84"/>
    <w:rsid w:val="0011648D"/>
    <w:rsid w:val="001164FC"/>
    <w:rsid w:val="00116D24"/>
    <w:rsid w:val="00116F8F"/>
    <w:rsid w:val="001177B1"/>
    <w:rsid w:val="001179FA"/>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6EDA"/>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2565"/>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628"/>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2729"/>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01D"/>
    <w:rsid w:val="00842A48"/>
    <w:rsid w:val="008450B0"/>
    <w:rsid w:val="00845531"/>
    <w:rsid w:val="0085326E"/>
    <w:rsid w:val="00853336"/>
    <w:rsid w:val="00855A85"/>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4C5D"/>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4F8F"/>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B1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9F6E89"/>
    <w:rsid w:val="00A00353"/>
    <w:rsid w:val="00A01AE1"/>
    <w:rsid w:val="00A055FD"/>
    <w:rsid w:val="00A05D93"/>
    <w:rsid w:val="00A10FBA"/>
    <w:rsid w:val="00A140AF"/>
    <w:rsid w:val="00A15139"/>
    <w:rsid w:val="00A17D70"/>
    <w:rsid w:val="00A22AF5"/>
    <w:rsid w:val="00A247B9"/>
    <w:rsid w:val="00A314F0"/>
    <w:rsid w:val="00A31713"/>
    <w:rsid w:val="00A31BB6"/>
    <w:rsid w:val="00A339E1"/>
    <w:rsid w:val="00A35AC5"/>
    <w:rsid w:val="00A3657F"/>
    <w:rsid w:val="00A41465"/>
    <w:rsid w:val="00A43E41"/>
    <w:rsid w:val="00A44540"/>
    <w:rsid w:val="00A44EF7"/>
    <w:rsid w:val="00A46B2E"/>
    <w:rsid w:val="00A477A0"/>
    <w:rsid w:val="00A50862"/>
    <w:rsid w:val="00A50EA6"/>
    <w:rsid w:val="00A53A30"/>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18"/>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E7442"/>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4648"/>
    <w:rsid w:val="00C75A9F"/>
    <w:rsid w:val="00C764EF"/>
    <w:rsid w:val="00C76D7A"/>
    <w:rsid w:val="00C80F7B"/>
    <w:rsid w:val="00C82B04"/>
    <w:rsid w:val="00C868D3"/>
    <w:rsid w:val="00C86C50"/>
    <w:rsid w:val="00C87922"/>
    <w:rsid w:val="00C908F2"/>
    <w:rsid w:val="00C90E95"/>
    <w:rsid w:val="00C92EFC"/>
    <w:rsid w:val="00C95F45"/>
    <w:rsid w:val="00C96882"/>
    <w:rsid w:val="00CA1B63"/>
    <w:rsid w:val="00CA2C4F"/>
    <w:rsid w:val="00CA2D4E"/>
    <w:rsid w:val="00CA3ECB"/>
    <w:rsid w:val="00CB0A9B"/>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E44"/>
    <w:rsid w:val="00D46A2D"/>
    <w:rsid w:val="00D47252"/>
    <w:rsid w:val="00D52201"/>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0E"/>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C593D"/>
    <w:rsid w:val="00ED013A"/>
    <w:rsid w:val="00ED3436"/>
    <w:rsid w:val="00ED69E5"/>
    <w:rsid w:val="00EE29FF"/>
    <w:rsid w:val="00EF1C61"/>
    <w:rsid w:val="00EF3349"/>
    <w:rsid w:val="00EF3A3F"/>
    <w:rsid w:val="00EF54A9"/>
    <w:rsid w:val="00EF6C21"/>
    <w:rsid w:val="00EF6C66"/>
    <w:rsid w:val="00F00DF3"/>
    <w:rsid w:val="00F030E0"/>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0E8D"/>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2FB06"/>
  <w15:docId w15:val="{1C30AF39-65C3-4A3C-AE2D-C3D58520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65CDF"/>
    <w:pPr>
      <w:ind w:left="720"/>
    </w:pPr>
    <w:rPr>
      <w:rFonts w:ascii="Calibri" w:eastAsiaTheme="minorHAnsi" w:hAnsi="Calibri"/>
      <w:sz w:val="22"/>
      <w:szCs w:val="22"/>
    </w:rPr>
  </w:style>
  <w:style w:type="character" w:styleId="Hyperlink">
    <w:name w:val="Hyperlink"/>
    <w:basedOn w:val="DefaultParagraphFont"/>
    <w:rsid w:val="00065CDF"/>
    <w:rPr>
      <w:color w:val="0000FF" w:themeColor="hyperlink"/>
      <w:u w:val="single"/>
    </w:rPr>
  </w:style>
  <w:style w:type="paragraph" w:styleId="BalloonText">
    <w:name w:val="Balloon Text"/>
    <w:basedOn w:val="Normal"/>
    <w:link w:val="BalloonTextChar"/>
    <w:uiPriority w:val="99"/>
    <w:semiHidden/>
    <w:unhideWhenUsed/>
    <w:rsid w:val="00065CDF"/>
    <w:rPr>
      <w:rFonts w:ascii="Tahoma" w:hAnsi="Tahoma" w:cs="Tahoma"/>
      <w:sz w:val="16"/>
      <w:szCs w:val="16"/>
    </w:rPr>
  </w:style>
  <w:style w:type="character" w:customStyle="1" w:styleId="BalloonTextChar">
    <w:name w:val="Balloon Text Char"/>
    <w:basedOn w:val="DefaultParagraphFont"/>
    <w:link w:val="BalloonText"/>
    <w:uiPriority w:val="99"/>
    <w:semiHidden/>
    <w:rsid w:val="00065CDF"/>
    <w:rPr>
      <w:rFonts w:ascii="Tahoma" w:hAnsi="Tahoma" w:cs="Tahoma"/>
      <w:sz w:val="16"/>
      <w:szCs w:val="16"/>
    </w:rPr>
  </w:style>
  <w:style w:type="character" w:styleId="CommentReference">
    <w:name w:val="annotation reference"/>
    <w:basedOn w:val="DefaultParagraphFont"/>
    <w:uiPriority w:val="99"/>
    <w:semiHidden/>
    <w:unhideWhenUsed/>
    <w:rsid w:val="00914F8F"/>
    <w:rPr>
      <w:sz w:val="16"/>
      <w:szCs w:val="16"/>
    </w:rPr>
  </w:style>
  <w:style w:type="paragraph" w:styleId="CommentText">
    <w:name w:val="annotation text"/>
    <w:basedOn w:val="Normal"/>
    <w:link w:val="CommentTextChar"/>
    <w:uiPriority w:val="99"/>
    <w:semiHidden/>
    <w:unhideWhenUsed/>
    <w:rsid w:val="00914F8F"/>
    <w:rPr>
      <w:sz w:val="20"/>
      <w:szCs w:val="20"/>
    </w:rPr>
  </w:style>
  <w:style w:type="character" w:customStyle="1" w:styleId="CommentTextChar">
    <w:name w:val="Comment Text Char"/>
    <w:basedOn w:val="DefaultParagraphFont"/>
    <w:link w:val="CommentText"/>
    <w:uiPriority w:val="99"/>
    <w:semiHidden/>
    <w:rsid w:val="00914F8F"/>
  </w:style>
  <w:style w:type="paragraph" w:styleId="CommentSubject">
    <w:name w:val="annotation subject"/>
    <w:basedOn w:val="CommentText"/>
    <w:next w:val="CommentText"/>
    <w:link w:val="CommentSubjectChar"/>
    <w:uiPriority w:val="99"/>
    <w:semiHidden/>
    <w:unhideWhenUsed/>
    <w:rsid w:val="00914F8F"/>
    <w:rPr>
      <w:b/>
      <w:bCs/>
    </w:rPr>
  </w:style>
  <w:style w:type="character" w:customStyle="1" w:styleId="CommentSubjectChar">
    <w:name w:val="Comment Subject Char"/>
    <w:basedOn w:val="CommentTextChar"/>
    <w:link w:val="CommentSubject"/>
    <w:uiPriority w:val="99"/>
    <w:semiHidden/>
    <w:rsid w:val="00914F8F"/>
    <w:rPr>
      <w:b/>
      <w:bCs/>
    </w:rPr>
  </w:style>
  <w:style w:type="character" w:styleId="UnresolvedMention">
    <w:name w:val="Unresolved Mention"/>
    <w:basedOn w:val="DefaultParagraphFont"/>
    <w:uiPriority w:val="99"/>
    <w:semiHidden/>
    <w:unhideWhenUsed/>
    <w:rsid w:val="00F030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0482">
      <w:bodyDiv w:val="1"/>
      <w:marLeft w:val="0"/>
      <w:marRight w:val="0"/>
      <w:marTop w:val="0"/>
      <w:marBottom w:val="0"/>
      <w:divBdr>
        <w:top w:val="none" w:sz="0" w:space="0" w:color="auto"/>
        <w:left w:val="none" w:sz="0" w:space="0" w:color="auto"/>
        <w:bottom w:val="none" w:sz="0" w:space="0" w:color="auto"/>
        <w:right w:val="none" w:sz="0" w:space="0" w:color="auto"/>
      </w:divBdr>
    </w:div>
    <w:div w:id="108784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mothy.a.christiansen2.nfg@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16</cp:revision>
  <cp:lastPrinted>2014-08-21T14:36:00Z</cp:lastPrinted>
  <dcterms:created xsi:type="dcterms:W3CDTF">2018-06-12T14:28:00Z</dcterms:created>
  <dcterms:modified xsi:type="dcterms:W3CDTF">2019-07-18T15:03:00Z</dcterms:modified>
</cp:coreProperties>
</file>