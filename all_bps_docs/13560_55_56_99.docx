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56A" w:rsidP="00E7156A" w:rsidRDefault="00E7156A">
      <w:pPr>
        <w:pStyle w:val="BpSTitle"/>
      </w:pPr>
      <w:r>
        <w:t>13560</w:t>
      </w:r>
    </w:p>
    <w:p w:rsidR="00E7156A" w:rsidP="00E7156A" w:rsidRDefault="00E7156A">
      <w:pPr>
        <w:pStyle w:val="BpSTitle"/>
      </w:pPr>
      <w:r>
        <w:t>Florida Longleaf Pine Sandhill</w:t>
      </w:r>
    </w:p>
    <w:p w:rsidR="00E7156A" w:rsidP="00E7156A" w:rsidRDefault="00E7156A">
      <w:r>
        <w:t xmlns:w="http://schemas.openxmlformats.org/wordprocessingml/2006/main">BpS Model/Description Version: Aug. 2020</w:t>
      </w:r>
      <w:r>
        <w:tab/>
      </w:r>
      <w:r>
        <w:tab/>
      </w:r>
      <w:r>
        <w:tab/>
      </w:r>
      <w:r>
        <w:tab/>
      </w:r>
      <w:r>
        <w:tab/>
      </w:r>
      <w:r>
        <w:tab/>
      </w:r>
      <w:r>
        <w:tab/>
      </w:r>
    </w:p>
    <w:p w:rsidR="00E7156A" w:rsidP="00E7156A" w:rsidRDefault="00061AF9">
      <w:r>
        <w:tab/>
      </w:r>
      <w:r>
        <w:tab/>
      </w:r>
      <w:r>
        <w:tab/>
      </w:r>
      <w:r>
        <w:tab/>
      </w:r>
      <w:r>
        <w:tab/>
      </w:r>
      <w:r>
        <w:tab/>
      </w:r>
      <w:r>
        <w:tab/>
      </w:r>
      <w:r>
        <w:tab/>
      </w:r>
      <w:r>
        <w:tab/>
      </w:r>
      <w:r>
        <w:tab/>
        <w:t>Update: 4/25/2018</w:t>
      </w:r>
    </w:p>
    <w:p w:rsidR="00061AF9" w:rsidP="00E7156A" w:rsidRDefault="00061AF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856"/>
        <w:gridCol w:w="1878"/>
        <w:gridCol w:w="3078"/>
      </w:tblGrid>
      <w:tr w:rsidRPr="00E7156A" w:rsidR="00E7156A" w:rsidTr="005726C6">
        <w:tc>
          <w:tcPr>
            <w:tcW w:w="1764" w:type="dxa"/>
            <w:tcBorders>
              <w:top w:val="single" w:color="auto" w:sz="2" w:space="0"/>
              <w:left w:val="single" w:color="auto" w:sz="12" w:space="0"/>
              <w:bottom w:val="single" w:color="000000" w:sz="12" w:space="0"/>
            </w:tcBorders>
            <w:shd w:val="clear" w:color="auto" w:fill="auto"/>
          </w:tcPr>
          <w:p w:rsidRPr="00E7156A" w:rsidR="00E7156A" w:rsidP="0010228F" w:rsidRDefault="00E7156A">
            <w:pPr>
              <w:rPr>
                <w:b/>
                <w:bCs/>
              </w:rPr>
            </w:pPr>
            <w:r w:rsidRPr="00E7156A">
              <w:rPr>
                <w:b/>
                <w:bCs/>
              </w:rPr>
              <w:t>Modelers</w:t>
            </w:r>
          </w:p>
        </w:tc>
        <w:tc>
          <w:tcPr>
            <w:tcW w:w="2856" w:type="dxa"/>
            <w:tcBorders>
              <w:top w:val="single" w:color="auto" w:sz="2" w:space="0"/>
              <w:bottom w:val="single" w:color="000000" w:sz="12" w:space="0"/>
              <w:right w:val="single" w:color="000000" w:sz="12" w:space="0"/>
            </w:tcBorders>
            <w:shd w:val="clear" w:color="auto" w:fill="auto"/>
          </w:tcPr>
          <w:p w:rsidRPr="00E7156A" w:rsidR="00E7156A" w:rsidP="0010228F" w:rsidRDefault="00E7156A">
            <w:pPr>
              <w:rPr>
                <w:b/>
                <w:bCs/>
              </w:rPr>
            </w:pPr>
          </w:p>
        </w:tc>
        <w:tc>
          <w:tcPr>
            <w:tcW w:w="1878" w:type="dxa"/>
            <w:tcBorders>
              <w:top w:val="single" w:color="auto" w:sz="2" w:space="0"/>
              <w:left w:val="single" w:color="000000" w:sz="12" w:space="0"/>
              <w:bottom w:val="single" w:color="000000" w:sz="12" w:space="0"/>
            </w:tcBorders>
            <w:shd w:val="clear" w:color="auto" w:fill="auto"/>
          </w:tcPr>
          <w:p w:rsidRPr="00E7156A" w:rsidR="00E7156A" w:rsidP="0010228F" w:rsidRDefault="00E7156A">
            <w:pPr>
              <w:rPr>
                <w:b/>
                <w:bCs/>
              </w:rPr>
            </w:pPr>
            <w:r w:rsidRPr="00E7156A">
              <w:rPr>
                <w:b/>
                <w:bCs/>
              </w:rPr>
              <w:t>Reviewers</w:t>
            </w:r>
          </w:p>
        </w:tc>
        <w:tc>
          <w:tcPr>
            <w:tcW w:w="3078" w:type="dxa"/>
            <w:tcBorders>
              <w:top w:val="single" w:color="auto" w:sz="2" w:space="0"/>
              <w:bottom w:val="single" w:color="000000" w:sz="12" w:space="0"/>
            </w:tcBorders>
            <w:shd w:val="clear" w:color="auto" w:fill="auto"/>
          </w:tcPr>
          <w:p w:rsidRPr="00E7156A" w:rsidR="00E7156A" w:rsidP="0010228F" w:rsidRDefault="00E7156A">
            <w:pPr>
              <w:rPr>
                <w:b/>
                <w:bCs/>
              </w:rPr>
            </w:pPr>
          </w:p>
        </w:tc>
      </w:tr>
      <w:tr w:rsidRPr="00E7156A" w:rsidR="00E7156A" w:rsidTr="005726C6">
        <w:tc>
          <w:tcPr>
            <w:tcW w:w="1764" w:type="dxa"/>
            <w:tcBorders>
              <w:top w:val="single" w:color="000000" w:sz="12" w:space="0"/>
              <w:left w:val="single" w:color="auto" w:sz="12" w:space="0"/>
            </w:tcBorders>
            <w:shd w:val="clear" w:color="auto" w:fill="auto"/>
          </w:tcPr>
          <w:p w:rsidRPr="00E7156A" w:rsidR="00E7156A" w:rsidP="0010228F" w:rsidRDefault="00E7156A">
            <w:pPr>
              <w:rPr>
                <w:bCs/>
              </w:rPr>
            </w:pPr>
            <w:r w:rsidRPr="00E7156A">
              <w:rPr>
                <w:bCs/>
              </w:rPr>
              <w:t>Dennis Hardin</w:t>
            </w:r>
          </w:p>
        </w:tc>
        <w:tc>
          <w:tcPr>
            <w:tcW w:w="2856" w:type="dxa"/>
            <w:tcBorders>
              <w:top w:val="single" w:color="000000" w:sz="12" w:space="0"/>
              <w:right w:val="single" w:color="000000" w:sz="12" w:space="0"/>
            </w:tcBorders>
            <w:shd w:val="clear" w:color="auto" w:fill="auto"/>
          </w:tcPr>
          <w:p w:rsidRPr="00E7156A" w:rsidR="00E7156A" w:rsidP="0010228F" w:rsidRDefault="00E7156A">
            <w:r w:rsidRPr="00E7156A">
              <w:t>hardind@doacs.state.fl.us</w:t>
            </w:r>
          </w:p>
        </w:tc>
        <w:tc>
          <w:tcPr>
            <w:tcW w:w="1878" w:type="dxa"/>
            <w:tcBorders>
              <w:top w:val="single" w:color="000000" w:sz="12" w:space="0"/>
              <w:left w:val="single" w:color="000000" w:sz="12" w:space="0"/>
            </w:tcBorders>
            <w:shd w:val="clear" w:color="auto" w:fill="auto"/>
          </w:tcPr>
          <w:p w:rsidRPr="00E7156A" w:rsidR="00E7156A" w:rsidP="0010228F" w:rsidRDefault="00E7156A">
            <w:r w:rsidRPr="00E7156A">
              <w:t>Chris Szell</w:t>
            </w:r>
          </w:p>
        </w:tc>
        <w:tc>
          <w:tcPr>
            <w:tcW w:w="3078" w:type="dxa"/>
            <w:tcBorders>
              <w:top w:val="single" w:color="000000" w:sz="12" w:space="0"/>
            </w:tcBorders>
            <w:shd w:val="clear" w:color="auto" w:fill="auto"/>
          </w:tcPr>
          <w:p w:rsidRPr="00E7156A" w:rsidR="00E7156A" w:rsidP="0010228F" w:rsidRDefault="00E7156A">
            <w:r w:rsidRPr="00E7156A">
              <w:t>cszell@tnc.org</w:t>
            </w:r>
          </w:p>
        </w:tc>
      </w:tr>
      <w:tr w:rsidRPr="00E7156A" w:rsidR="00E7156A" w:rsidTr="005726C6">
        <w:tc>
          <w:tcPr>
            <w:tcW w:w="1764" w:type="dxa"/>
            <w:tcBorders>
              <w:left w:val="single" w:color="auto" w:sz="12" w:space="0"/>
            </w:tcBorders>
            <w:shd w:val="clear" w:color="auto" w:fill="auto"/>
          </w:tcPr>
          <w:p w:rsidRPr="00E7156A" w:rsidR="00E7156A" w:rsidP="0010228F" w:rsidRDefault="00E7156A">
            <w:pPr>
              <w:rPr>
                <w:bCs/>
              </w:rPr>
            </w:pPr>
          </w:p>
        </w:tc>
        <w:tc>
          <w:tcPr>
            <w:tcW w:w="2856" w:type="dxa"/>
            <w:tcBorders>
              <w:right w:val="single" w:color="000000" w:sz="12" w:space="0"/>
            </w:tcBorders>
            <w:shd w:val="clear" w:color="auto" w:fill="auto"/>
          </w:tcPr>
          <w:p w:rsidRPr="00E7156A" w:rsidR="00E7156A" w:rsidP="0010228F" w:rsidRDefault="00E7156A"/>
        </w:tc>
        <w:tc>
          <w:tcPr>
            <w:tcW w:w="1878" w:type="dxa"/>
            <w:tcBorders>
              <w:left w:val="single" w:color="000000" w:sz="12" w:space="0"/>
            </w:tcBorders>
            <w:shd w:val="clear" w:color="auto" w:fill="auto"/>
          </w:tcPr>
          <w:p w:rsidRPr="00E7156A" w:rsidR="00E7156A" w:rsidP="0010228F" w:rsidRDefault="00E7156A">
            <w:r w:rsidRPr="00E7156A">
              <w:t>Keith Fisher</w:t>
            </w:r>
          </w:p>
        </w:tc>
        <w:tc>
          <w:tcPr>
            <w:tcW w:w="3078" w:type="dxa"/>
            <w:shd w:val="clear" w:color="auto" w:fill="auto"/>
          </w:tcPr>
          <w:p w:rsidRPr="00E7156A" w:rsidR="00E7156A" w:rsidP="0010228F" w:rsidRDefault="00E7156A">
            <w:r w:rsidRPr="00E7156A">
              <w:t>kfisher@tnc.org</w:t>
            </w:r>
          </w:p>
        </w:tc>
      </w:tr>
      <w:tr w:rsidRPr="00E7156A" w:rsidR="00E7156A" w:rsidTr="005726C6">
        <w:tc>
          <w:tcPr>
            <w:tcW w:w="1764" w:type="dxa"/>
            <w:tcBorders>
              <w:left w:val="single" w:color="auto" w:sz="12" w:space="0"/>
              <w:bottom w:val="single" w:color="auto" w:sz="2" w:space="0"/>
            </w:tcBorders>
            <w:shd w:val="clear" w:color="auto" w:fill="auto"/>
          </w:tcPr>
          <w:p w:rsidRPr="00E7156A" w:rsidR="00E7156A" w:rsidP="0010228F" w:rsidRDefault="00E7156A">
            <w:pPr>
              <w:rPr>
                <w:bCs/>
              </w:rPr>
            </w:pPr>
          </w:p>
        </w:tc>
        <w:tc>
          <w:tcPr>
            <w:tcW w:w="2856" w:type="dxa"/>
            <w:tcBorders>
              <w:right w:val="single" w:color="000000" w:sz="12" w:space="0"/>
            </w:tcBorders>
            <w:shd w:val="clear" w:color="auto" w:fill="auto"/>
          </w:tcPr>
          <w:p w:rsidRPr="00E7156A" w:rsidR="00E7156A" w:rsidP="0010228F" w:rsidRDefault="00E7156A"/>
        </w:tc>
        <w:tc>
          <w:tcPr>
            <w:tcW w:w="1878" w:type="dxa"/>
            <w:tcBorders>
              <w:left w:val="single" w:color="000000" w:sz="12" w:space="0"/>
              <w:bottom w:val="single" w:color="auto" w:sz="2" w:space="0"/>
            </w:tcBorders>
            <w:shd w:val="clear" w:color="auto" w:fill="auto"/>
          </w:tcPr>
          <w:p w:rsidRPr="00E7156A" w:rsidR="00E7156A" w:rsidP="0010228F" w:rsidRDefault="00E7156A">
            <w:r w:rsidRPr="00E7156A">
              <w:t>Amanda Stevens</w:t>
            </w:r>
          </w:p>
        </w:tc>
        <w:tc>
          <w:tcPr>
            <w:tcW w:w="3078" w:type="dxa"/>
            <w:shd w:val="clear" w:color="auto" w:fill="auto"/>
          </w:tcPr>
          <w:p w:rsidRPr="00E7156A" w:rsidR="00E7156A" w:rsidP="0010228F" w:rsidRDefault="00E7156A">
            <w:r w:rsidRPr="00E7156A">
              <w:t>amanda.stevens@eglin.af.mil</w:t>
            </w:r>
          </w:p>
        </w:tc>
      </w:tr>
    </w:tbl>
    <w:p w:rsidR="00E7156A" w:rsidP="00E7156A" w:rsidRDefault="00E7156A"/>
    <w:p w:rsidR="00E7156A" w:rsidP="00E7156A" w:rsidRDefault="00E7156A">
      <w:pPr>
        <w:pStyle w:val="InfoPara"/>
      </w:pPr>
      <w:r>
        <w:t>Vegetation Type</w:t>
      </w:r>
    </w:p>
    <w:p w:rsidR="00E7156A" w:rsidP="00E7156A" w:rsidRDefault="00E7156A">
      <w:r>
        <w:t>Forest and Woodland</w:t>
      </w:r>
    </w:p>
    <w:p w:rsidR="00E7156A" w:rsidP="00E7156A" w:rsidRDefault="00E7156A">
      <w:pPr>
        <w:pStyle w:val="InfoPara"/>
      </w:pPr>
      <w:r>
        <w:t>Map Zones</w:t>
      </w:r>
    </w:p>
    <w:p w:rsidR="00E7156A" w:rsidP="00E7156A" w:rsidRDefault="00E7156A">
      <w:r>
        <w:t>55</w:t>
      </w:r>
      <w:r w:rsidR="00F61D84">
        <w:t>,</w:t>
      </w:r>
      <w:r w:rsidR="005726C6">
        <w:t xml:space="preserve"> </w:t>
      </w:r>
      <w:r w:rsidR="00F61D84">
        <w:t>56,</w:t>
      </w:r>
      <w:r w:rsidR="005726C6">
        <w:t xml:space="preserve"> </w:t>
      </w:r>
      <w:r w:rsidR="00F61D84">
        <w:t>99</w:t>
      </w:r>
    </w:p>
    <w:p w:rsidR="00E7156A" w:rsidP="00E7156A" w:rsidRDefault="00E7156A">
      <w:pPr>
        <w:pStyle w:val="InfoPara"/>
      </w:pPr>
      <w:r>
        <w:t>Geographic Range</w:t>
      </w:r>
    </w:p>
    <w:p w:rsidR="00E7156A" w:rsidP="00E7156A" w:rsidRDefault="00E7156A">
      <w:r>
        <w:t>This type occurs from northeastern F</w:t>
      </w:r>
      <w:r w:rsidR="00061AF9">
        <w:t>lorida</w:t>
      </w:r>
      <w:r>
        <w:t xml:space="preserve"> at the St. </w:t>
      </w:r>
      <w:bookmarkStart w:name="_GoBack" w:id="0"/>
      <w:bookmarkEnd w:id="0"/>
      <w:r>
        <w:t>Mary's River to central F</w:t>
      </w:r>
      <w:r w:rsidR="00061AF9">
        <w:t>lorida</w:t>
      </w:r>
      <w:r>
        <w:t xml:space="preserve"> to a line between about Sarasota County and Indian River County, and westward into the panhandle along a band between the inner and outer coastal plain.</w:t>
      </w:r>
    </w:p>
    <w:p w:rsidR="00E7156A" w:rsidP="00E7156A" w:rsidRDefault="00E7156A"/>
    <w:p w:rsidR="00E7156A" w:rsidP="00E7156A" w:rsidRDefault="00E7156A">
      <w:r>
        <w:t>NatureServe 2006 lists the range as found in the Outer Coastal Plain and adjacent Inner Coastal Plain of F</w:t>
      </w:r>
      <w:r w:rsidR="00061AF9">
        <w:t>lorida</w:t>
      </w:r>
      <w:r>
        <w:t>, including the central Florida Peninsula (Ocala National Forest, Brooksville Ridge, southern end of the Lake Wales Ridge) (Abrahamson et al. 1984) and the panhandle</w:t>
      </w:r>
      <w:r w:rsidR="00061AF9">
        <w:t xml:space="preserve">, </w:t>
      </w:r>
      <w:r>
        <w:t>e.g., Eglin Air Force Base.</w:t>
      </w:r>
    </w:p>
    <w:p w:rsidR="00E7156A" w:rsidP="00E7156A" w:rsidRDefault="00E7156A">
      <w:pPr>
        <w:pStyle w:val="InfoPara"/>
      </w:pPr>
      <w:r>
        <w:t>Biophysical Site Description</w:t>
      </w:r>
    </w:p>
    <w:p w:rsidR="00E7156A" w:rsidP="00E7156A" w:rsidRDefault="00E7156A">
      <w:r>
        <w:t>Longleaf pine sandhills occur as dry woodlands/savannas on excessively drained or other xeric soils. Soils are deep coarse sands. It occurs on upland, gently rolling, broad ridge tops.</w:t>
      </w:r>
    </w:p>
    <w:p w:rsidR="00E7156A" w:rsidP="00E7156A" w:rsidRDefault="00E7156A"/>
    <w:p w:rsidR="00E7156A" w:rsidP="00E7156A" w:rsidRDefault="00E7156A">
      <w:r>
        <w:t xml:space="preserve">Soils are typically </w:t>
      </w:r>
      <w:proofErr w:type="spellStart"/>
      <w:r>
        <w:t>Entisols</w:t>
      </w:r>
      <w:proofErr w:type="spellEnd"/>
      <w:r>
        <w:t xml:space="preserve"> (</w:t>
      </w:r>
      <w:proofErr w:type="spellStart"/>
      <w:r w:rsidRPr="00061AF9">
        <w:rPr>
          <w:i/>
        </w:rPr>
        <w:t>Psamments</w:t>
      </w:r>
      <w:proofErr w:type="spellEnd"/>
      <w:r>
        <w:t xml:space="preserve">), with very limited profile development. Some soil series associated with this system include the </w:t>
      </w:r>
      <w:proofErr w:type="spellStart"/>
      <w:r w:rsidRPr="00061AF9">
        <w:t>Astatula</w:t>
      </w:r>
      <w:proofErr w:type="spellEnd"/>
      <w:r>
        <w:t xml:space="preserve"> series (Kalisz 1982), as well as the Lake, Tavares</w:t>
      </w:r>
      <w:r w:rsidR="00061AF9">
        <w:t>.</w:t>
      </w:r>
      <w:r>
        <w:t xml:space="preserve"> and Orsino series (Abrahamson et al. 1984). In some cases the soils may be unusually dark in color at the surface, which has been attributed, in part, to the presence of charcoal. Soils are strongly acidic (pH 4.7-5.0). At least some of these sites have silt or clay in the subsoil contributing to significantly higher extractable bases at the surface when compared to nearby scrub sites (Kalisz 1982). Excluded are areas with a "shallow sand cap" (K. </w:t>
      </w:r>
      <w:proofErr w:type="spellStart"/>
      <w:r>
        <w:t>Outcault</w:t>
      </w:r>
      <w:proofErr w:type="spellEnd"/>
      <w:r>
        <w:t xml:space="preserve"> pers</w:t>
      </w:r>
      <w:r w:rsidR="00061AF9">
        <w:t>onal</w:t>
      </w:r>
      <w:r>
        <w:t xml:space="preserve"> comm</w:t>
      </w:r>
      <w:r w:rsidR="00061AF9">
        <w:t>unication</w:t>
      </w:r>
      <w:r>
        <w:t xml:space="preserve">). On Eglin Air Force Base, habitat for this system includes areas covered by the Citronelle Formation. </w:t>
      </w:r>
      <w:proofErr w:type="spellStart"/>
      <w:r>
        <w:t>Psamments</w:t>
      </w:r>
      <w:proofErr w:type="spellEnd"/>
      <w:r>
        <w:t xml:space="preserve"> are the dominant soil suborder in the areas of Florida where this system is found (NRCS </w:t>
      </w:r>
      <w:proofErr w:type="spellStart"/>
      <w:r>
        <w:t>n.d.</w:t>
      </w:r>
      <w:proofErr w:type="spellEnd"/>
      <w:r>
        <w:t>) (NatureServe 2006).</w:t>
      </w:r>
    </w:p>
    <w:p w:rsidR="00E7156A" w:rsidP="00E7156A" w:rsidRDefault="00E7156A">
      <w:pPr>
        <w:pStyle w:val="InfoPara"/>
      </w:pPr>
      <w:r>
        <w:t>Vegetation Description</w:t>
      </w:r>
    </w:p>
    <w:p w:rsidR="00E7156A" w:rsidP="00E7156A" w:rsidRDefault="00E7156A">
      <w:r>
        <w:t>The canopy is strongly dominated by longleaf pine (</w:t>
      </w:r>
      <w:r w:rsidRPr="00061AF9">
        <w:rPr>
          <w:i/>
        </w:rPr>
        <w:t xml:space="preserve">Pinus </w:t>
      </w:r>
      <w:proofErr w:type="spellStart"/>
      <w:r w:rsidRPr="00061AF9">
        <w:rPr>
          <w:i/>
        </w:rPr>
        <w:t>palustris</w:t>
      </w:r>
      <w:proofErr w:type="spellEnd"/>
      <w:r>
        <w:t>). Xerophytic scrub oaks, predominately turkey oak (</w:t>
      </w:r>
      <w:r w:rsidRPr="00061AF9">
        <w:rPr>
          <w:i/>
        </w:rPr>
        <w:t xml:space="preserve">Quercus </w:t>
      </w:r>
      <w:proofErr w:type="spellStart"/>
      <w:r w:rsidRPr="00061AF9">
        <w:rPr>
          <w:i/>
        </w:rPr>
        <w:t>laevis</w:t>
      </w:r>
      <w:proofErr w:type="spellEnd"/>
      <w:r>
        <w:t xml:space="preserve">), </w:t>
      </w:r>
      <w:proofErr w:type="spellStart"/>
      <w:r>
        <w:t>bluejack</w:t>
      </w:r>
      <w:proofErr w:type="spellEnd"/>
      <w:r>
        <w:t xml:space="preserve"> oak (</w:t>
      </w:r>
      <w:r w:rsidRPr="00061AF9">
        <w:rPr>
          <w:i/>
        </w:rPr>
        <w:t xml:space="preserve">Quercus </w:t>
      </w:r>
      <w:proofErr w:type="spellStart"/>
      <w:r w:rsidRPr="00061AF9">
        <w:rPr>
          <w:i/>
        </w:rPr>
        <w:t>incana</w:t>
      </w:r>
      <w:proofErr w:type="spellEnd"/>
      <w:r>
        <w:t>), sand live oak (</w:t>
      </w:r>
      <w:r w:rsidRPr="00061AF9">
        <w:rPr>
          <w:i/>
        </w:rPr>
        <w:t xml:space="preserve">Quercus </w:t>
      </w:r>
      <w:proofErr w:type="spellStart"/>
      <w:r w:rsidRPr="00061AF9">
        <w:rPr>
          <w:i/>
        </w:rPr>
        <w:t>geminata</w:t>
      </w:r>
      <w:proofErr w:type="spellEnd"/>
      <w:r>
        <w:t>)</w:t>
      </w:r>
      <w:r w:rsidR="00061AF9">
        <w:t>,</w:t>
      </w:r>
      <w:r>
        <w:t xml:space="preserve"> or sand post oak (</w:t>
      </w:r>
      <w:r w:rsidRPr="0066099B">
        <w:rPr>
          <w:i/>
        </w:rPr>
        <w:t xml:space="preserve">Quercus </w:t>
      </w:r>
      <w:proofErr w:type="spellStart"/>
      <w:r w:rsidRPr="0066099B">
        <w:rPr>
          <w:i/>
        </w:rPr>
        <w:t>margaretta</w:t>
      </w:r>
      <w:proofErr w:type="spellEnd"/>
      <w:r>
        <w:t>), are present as sparsely scattered midstory individuals or clumps and shrub-size fire-sprouts under the reference condition. The oaks become denser with fire exclusion. Other less xerophytic oaks are absent or extremely rare.</w:t>
      </w:r>
    </w:p>
    <w:p w:rsidR="00E7156A" w:rsidP="00E7156A" w:rsidRDefault="00E7156A"/>
    <w:p w:rsidR="00E7156A" w:rsidP="00E7156A" w:rsidRDefault="00E7156A">
      <w:r>
        <w:t xml:space="preserve">A rich herbaceous layer is present. Characteristic species in this stratum are </w:t>
      </w:r>
      <w:proofErr w:type="spellStart"/>
      <w:r w:rsidRPr="00061AF9">
        <w:rPr>
          <w:i/>
        </w:rPr>
        <w:t>Aristida</w:t>
      </w:r>
      <w:proofErr w:type="spellEnd"/>
      <w:r w:rsidRPr="00061AF9">
        <w:rPr>
          <w:i/>
        </w:rPr>
        <w:t xml:space="preserve"> </w:t>
      </w:r>
      <w:proofErr w:type="spellStart"/>
      <w:r w:rsidRPr="00061AF9">
        <w:rPr>
          <w:i/>
        </w:rPr>
        <w:t>beyrichiana</w:t>
      </w:r>
      <w:proofErr w:type="spellEnd"/>
      <w:r>
        <w:t xml:space="preserve"> over most of the range, and </w:t>
      </w:r>
      <w:proofErr w:type="spellStart"/>
      <w:r w:rsidRPr="00061AF9">
        <w:rPr>
          <w:i/>
        </w:rPr>
        <w:t>Licania</w:t>
      </w:r>
      <w:proofErr w:type="spellEnd"/>
      <w:r w:rsidRPr="00061AF9">
        <w:rPr>
          <w:i/>
        </w:rPr>
        <w:t xml:space="preserve"> </w:t>
      </w:r>
      <w:proofErr w:type="spellStart"/>
      <w:r w:rsidRPr="00061AF9">
        <w:rPr>
          <w:i/>
        </w:rPr>
        <w:t>michauxii</w:t>
      </w:r>
      <w:proofErr w:type="spellEnd"/>
      <w:r w:rsidR="00061AF9">
        <w:t xml:space="preserve"> </w:t>
      </w:r>
      <w:r>
        <w:t xml:space="preserve">(NatureServe 2006). </w:t>
      </w:r>
      <w:proofErr w:type="gramStart"/>
      <w:r>
        <w:t>Also</w:t>
      </w:r>
      <w:proofErr w:type="gramEnd"/>
      <w:r>
        <w:t xml:space="preserve"> bluestems (</w:t>
      </w:r>
      <w:proofErr w:type="spellStart"/>
      <w:r w:rsidRPr="00061AF9">
        <w:rPr>
          <w:i/>
        </w:rPr>
        <w:t>Schizachyrium</w:t>
      </w:r>
      <w:proofErr w:type="spellEnd"/>
      <w:r>
        <w:t xml:space="preserve"> </w:t>
      </w:r>
      <w:proofErr w:type="spellStart"/>
      <w:r>
        <w:t>spp</w:t>
      </w:r>
      <w:proofErr w:type="spellEnd"/>
      <w:r>
        <w:t xml:space="preserve"> or </w:t>
      </w:r>
      <w:proofErr w:type="spellStart"/>
      <w:r w:rsidRPr="00061AF9">
        <w:rPr>
          <w:i/>
        </w:rPr>
        <w:t>Andropogon</w:t>
      </w:r>
      <w:proofErr w:type="spellEnd"/>
      <w:r>
        <w:t xml:space="preserve"> </w:t>
      </w:r>
      <w:proofErr w:type="spellStart"/>
      <w:r>
        <w:t>spp</w:t>
      </w:r>
      <w:proofErr w:type="spellEnd"/>
      <w:r>
        <w:t>)</w:t>
      </w:r>
      <w:r w:rsidR="00061AF9">
        <w:t>,</w:t>
      </w:r>
      <w:r>
        <w:t xml:space="preserve"> and </w:t>
      </w:r>
      <w:proofErr w:type="spellStart"/>
      <w:r>
        <w:t>dropseed</w:t>
      </w:r>
      <w:proofErr w:type="spellEnd"/>
      <w:r>
        <w:t xml:space="preserve"> (</w:t>
      </w:r>
      <w:proofErr w:type="spellStart"/>
      <w:r w:rsidRPr="00061AF9">
        <w:rPr>
          <w:i/>
        </w:rPr>
        <w:t>Sporobolus</w:t>
      </w:r>
      <w:proofErr w:type="spellEnd"/>
      <w:r w:rsidRPr="00061AF9">
        <w:rPr>
          <w:i/>
        </w:rPr>
        <w:t xml:space="preserve"> </w:t>
      </w:r>
      <w:r>
        <w:t xml:space="preserve">spp.) in places. The herb layer is moderately dense, with a variety of other xerophytic herbs present. In addition, </w:t>
      </w:r>
      <w:proofErr w:type="gramStart"/>
      <w:r>
        <w:t>a number of</w:t>
      </w:r>
      <w:proofErr w:type="gramEnd"/>
      <w:r>
        <w:t xml:space="preserve"> species found primarily in central F</w:t>
      </w:r>
      <w:r w:rsidR="00061AF9">
        <w:t>lorida</w:t>
      </w:r>
      <w:r>
        <w:t xml:space="preserve"> may also be present, among the most frequent of which is </w:t>
      </w:r>
      <w:proofErr w:type="spellStart"/>
      <w:r w:rsidRPr="00061AF9">
        <w:rPr>
          <w:i/>
        </w:rPr>
        <w:t>Chapmannia</w:t>
      </w:r>
      <w:proofErr w:type="spellEnd"/>
      <w:r w:rsidRPr="00061AF9">
        <w:rPr>
          <w:i/>
        </w:rPr>
        <w:t xml:space="preserve"> </w:t>
      </w:r>
      <w:proofErr w:type="spellStart"/>
      <w:r w:rsidRPr="00061AF9">
        <w:rPr>
          <w:i/>
        </w:rPr>
        <w:t>floridana</w:t>
      </w:r>
      <w:proofErr w:type="spellEnd"/>
      <w:r>
        <w:t xml:space="preserve">. Other geographically limited species may include </w:t>
      </w:r>
      <w:r w:rsidRPr="00061AF9">
        <w:rPr>
          <w:i/>
        </w:rPr>
        <w:t xml:space="preserve">Sabal </w:t>
      </w:r>
      <w:proofErr w:type="spellStart"/>
      <w:r w:rsidRPr="00061AF9">
        <w:rPr>
          <w:i/>
        </w:rPr>
        <w:t>etonia</w:t>
      </w:r>
      <w:proofErr w:type="spellEnd"/>
      <w:r>
        <w:t xml:space="preserve">, </w:t>
      </w:r>
      <w:proofErr w:type="spellStart"/>
      <w:r w:rsidRPr="00061AF9">
        <w:rPr>
          <w:i/>
        </w:rPr>
        <w:t>Polygonella</w:t>
      </w:r>
      <w:proofErr w:type="spellEnd"/>
      <w:r w:rsidRPr="00061AF9">
        <w:rPr>
          <w:i/>
        </w:rPr>
        <w:t xml:space="preserve"> </w:t>
      </w:r>
      <w:r w:rsidR="00061AF9">
        <w:rPr>
          <w:i/>
        </w:rPr>
        <w:t>ciliate</w:t>
      </w:r>
      <w:r w:rsidR="00061AF9">
        <w:t>,</w:t>
      </w:r>
      <w:r>
        <w:t xml:space="preserve"> and </w:t>
      </w:r>
      <w:proofErr w:type="spellStart"/>
      <w:r w:rsidRPr="00061AF9">
        <w:rPr>
          <w:i/>
        </w:rPr>
        <w:t>Arnoglossum</w:t>
      </w:r>
      <w:proofErr w:type="spellEnd"/>
      <w:r w:rsidRPr="00061AF9">
        <w:rPr>
          <w:i/>
        </w:rPr>
        <w:t xml:space="preserve"> </w:t>
      </w:r>
      <w:proofErr w:type="spellStart"/>
      <w:r w:rsidRPr="00061AF9">
        <w:rPr>
          <w:i/>
        </w:rPr>
        <w:t>floridanum</w:t>
      </w:r>
      <w:proofErr w:type="spellEnd"/>
      <w:r>
        <w:t xml:space="preserve"> (NatureServe 2006).</w:t>
      </w:r>
    </w:p>
    <w:p w:rsidR="00E7156A" w:rsidP="00E7156A" w:rsidRDefault="00E7156A"/>
    <w:p w:rsidR="00E7156A" w:rsidP="00E7156A" w:rsidRDefault="00E7156A">
      <w:r>
        <w:t>Low shrubs are sparse in the reference condition, but can become dense with fire exclusion.</w:t>
      </w:r>
    </w:p>
    <w:p w:rsidR="00E7156A" w:rsidP="00E7156A" w:rsidRDefault="00E7156A"/>
    <w:p w:rsidR="00E7156A" w:rsidP="00E7156A" w:rsidRDefault="00E7156A">
      <w:r>
        <w:t>Canopy trees are patchy to dense in distribution, with regeneration in canopy gaps of</w:t>
      </w:r>
      <w:r w:rsidR="00061AF9">
        <w:t xml:space="preserve"> one-quarter to a </w:t>
      </w:r>
      <w:r>
        <w:t xml:space="preserve">few acres in size, occasional mid-successional clumps in similar sized patches, </w:t>
      </w:r>
      <w:r w:rsidR="00061AF9">
        <w:t>with</w:t>
      </w:r>
      <w:r w:rsidR="00061AF9">
        <w:t xml:space="preserve"> </w:t>
      </w:r>
      <w:r>
        <w:t>the oldest trees occurring as isolated individuals or as large patches. Canopy gaps are created by fire mortality, lightning</w:t>
      </w:r>
      <w:r w:rsidR="00061AF9">
        <w:t>,</w:t>
      </w:r>
      <w:r>
        <w:t xml:space="preserve"> and wind throw at the scale of individual trees or several trees. Because of the irregular seed production of longleaf pine, canopy gaps may lack regeneration for several years.</w:t>
      </w:r>
    </w:p>
    <w:p w:rsidR="00E7156A" w:rsidP="00E7156A" w:rsidRDefault="00E7156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laevis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Turkey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bl>
    <w:p>
      <w:r>
        <w:rPr>
          <w:sz w:val="16"/>
        </w:rPr>
        <w:t>Species names are from the NRCS PLANTS database. Check species codes at http://plants.usda.gov.</w:t>
      </w:r>
    </w:p>
    <w:p w:rsidR="00E7156A" w:rsidP="00E7156A" w:rsidRDefault="00E7156A">
      <w:pPr>
        <w:pStyle w:val="InfoPara"/>
      </w:pPr>
      <w:r>
        <w:t>Disturbance Description</w:t>
      </w:r>
    </w:p>
    <w:p w:rsidR="00E7156A" w:rsidP="00E7156A" w:rsidRDefault="00E7156A">
      <w:r>
        <w:t xml:space="preserve">Frequent surface fires, every 1-4yrs generally burn across large expanses. Fires are usually low in intensity overall, but will occasionally kill young regeneration patches and rarely kill individual older trees. Hurricanes and accompanying tornadic winds may result in blowdowns that occur as </w:t>
      </w:r>
      <w:proofErr w:type="spellStart"/>
      <w:r>
        <w:t>thinnings</w:t>
      </w:r>
      <w:proofErr w:type="spellEnd"/>
      <w:r>
        <w:t>, patches, or, rarely, large patches.</w:t>
      </w:r>
    </w:p>
    <w:p w:rsidR="00E7156A" w:rsidP="00E7156A" w:rsidRDefault="00E7156A"/>
    <w:p w:rsidR="00E7156A" w:rsidP="00E7156A" w:rsidRDefault="00E7156A">
      <w:r>
        <w:t>Fire is essential to maintain this system, without which it may be almost completely replaced by scrub vegetation (in the Florida Peninsula) (NatureServe 2006).</w:t>
      </w:r>
    </w:p>
    <w:p w:rsidR="00E7156A" w:rsidP="00E7156A" w:rsidRDefault="005726C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187</w:t>
            </w:r>
          </w:p>
        </w:tc>
        <w:tc>
          <w:p>
            <w:pPr>
              <w:jc w:val="center"/>
            </w:pPr>
            <w:r>
              <w:t>1</w:t>
            </w:r>
          </w:p>
        </w:tc>
        <w:tc>
          <w:p>
            <w:pPr>
              <w:jc w:val="center"/>
            </w:pPr>
            <w:r>
              <w:t>150</w:t>
            </w:r>
          </w:p>
        </w:tc>
        <w:tc>
          <w:p>
            <w:pPr>
              <w:jc w:val="center"/>
            </w:pPr>
            <w:r>
              <w:t>250</w:t>
            </w:r>
          </w:p>
        </w:tc>
      </w:tr>
      <w:tr>
        <w:tc>
          <w:p>
            <w:pPr>
              <w:jc w:val="center"/>
            </w:pPr>
            <w:r>
              <w:t>Moderate (Mixed)</w:t>
            </w:r>
          </w:p>
        </w:tc>
        <w:tc>
          <w:p>
            <w:pPr>
              <w:jc w:val="center"/>
            </w:pPr>
            <w:r>
              <w:t>14045</w:t>
            </w:r>
          </w:p>
        </w:tc>
        <w:tc>
          <w:p>
            <w:pPr>
              <w:jc w:val="center"/>
            </w:pPr>
            <w:r>
              <w:t/>
            </w:r>
          </w:p>
        </w:tc>
        <w:tc>
          <w:p>
            <w:pPr>
              <w:jc w:val="center"/>
            </w:pPr>
            <w:r>
              <w:t/>
            </w:r>
          </w:p>
        </w:tc>
        <w:tc>
          <w:p>
            <w:pPr>
              <w:jc w:val="center"/>
            </w:pPr>
            <w:r>
              <w:t/>
            </w:r>
          </w:p>
        </w:tc>
      </w:tr>
      <w:tr>
        <w:tc>
          <w:p>
            <w:pPr>
              <w:jc w:val="center"/>
            </w:pPr>
            <w:r>
              <w:t>Low (Surface)</w:t>
            </w:r>
          </w:p>
        </w:tc>
        <w:tc>
          <w:p>
            <w:pPr>
              <w:jc w:val="center"/>
            </w:pPr>
            <w:r>
              <w:t>3</w:t>
            </w:r>
          </w:p>
        </w:tc>
        <w:tc>
          <w:p>
            <w:pPr>
              <w:jc w:val="center"/>
            </w:pPr>
            <w:r>
              <w:t>99</w:t>
            </w:r>
          </w:p>
        </w:tc>
        <w:tc>
          <w:p>
            <w:pPr>
              <w:jc w:val="center"/>
            </w:pPr>
            <w:r>
              <w:t>1</w:t>
            </w:r>
          </w:p>
        </w:tc>
        <w:tc>
          <w:p>
            <w:pPr>
              <w:jc w:val="center"/>
            </w:pPr>
            <w:r>
              <w:t>10</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156A" w:rsidP="00E7156A" w:rsidRDefault="00E7156A">
      <w:pPr>
        <w:pStyle w:val="InfoPara"/>
      </w:pPr>
      <w:r>
        <w:t>Scale Description</w:t>
      </w:r>
    </w:p>
    <w:p w:rsidR="00E7156A" w:rsidP="00E7156A" w:rsidRDefault="00E7156A">
      <w:r>
        <w:t xml:space="preserve">The landscape is adequate in size to contain the natural variation in vegetation and disturbance regimes. Topographically, areas could be very large and extend continuously over a large expanse of the landscape, or </w:t>
      </w:r>
      <w:r w:rsidR="00061AF9">
        <w:t xml:space="preserve">they could </w:t>
      </w:r>
      <w:r>
        <w:t>occur as small patches.</w:t>
      </w:r>
    </w:p>
    <w:p w:rsidR="00E7156A" w:rsidP="00E7156A" w:rsidRDefault="00E7156A"/>
    <w:p w:rsidR="00E7156A" w:rsidP="00E7156A" w:rsidRDefault="00E7156A">
      <w:r>
        <w:t xml:space="preserve">This system represents larger patches of </w:t>
      </w:r>
      <w:r w:rsidRPr="00061AF9">
        <w:rPr>
          <w:i/>
        </w:rPr>
        <w:t xml:space="preserve">Pinus </w:t>
      </w:r>
      <w:proofErr w:type="spellStart"/>
      <w:r w:rsidRPr="00061AF9">
        <w:rPr>
          <w:i/>
        </w:rPr>
        <w:t>palustris</w:t>
      </w:r>
      <w:proofErr w:type="spellEnd"/>
      <w:r>
        <w:t xml:space="preserve"> Sandhills (in F</w:t>
      </w:r>
      <w:r w:rsidR="00061AF9">
        <w:t>lorida</w:t>
      </w:r>
      <w:r>
        <w:t>), ranging from 60-4000ha in size (NatureServe 2006).</w:t>
      </w:r>
    </w:p>
    <w:p w:rsidR="00E7156A" w:rsidP="00E7156A" w:rsidRDefault="00E7156A">
      <w:pPr>
        <w:pStyle w:val="InfoPara"/>
      </w:pPr>
      <w:r>
        <w:t>Adjacency or Identification Concerns</w:t>
      </w:r>
    </w:p>
    <w:p w:rsidR="00E7156A" w:rsidP="00E7156A" w:rsidRDefault="00E7156A">
      <w:r>
        <w:t>This type is distinguished from other longleaf pine-dominated groups by the presence of xerophytic oaks and the absence of other oaks, and by the absence of mesophytic or wetland herbs.</w:t>
      </w:r>
    </w:p>
    <w:p w:rsidR="00E7156A" w:rsidP="00E7156A" w:rsidRDefault="00E7156A"/>
    <w:p w:rsidR="00E7156A" w:rsidP="00E7156A" w:rsidRDefault="00E7156A">
      <w:r>
        <w:t>Adjacent to Central Florida Wet Prairie and Herbaceous Seep (CES203.491) and Central Florida Pine Flatwoods (CES203.382). It can be surrounded by Florida Peninsula Inland Scrub (CES203.057) (NatureServe 2006).</w:t>
      </w:r>
    </w:p>
    <w:p w:rsidR="00E7156A" w:rsidP="00E7156A" w:rsidRDefault="00E7156A"/>
    <w:p w:rsidR="00E7156A" w:rsidP="00E7156A" w:rsidRDefault="00E7156A">
      <w:r>
        <w:t>Longleaf pine sandhills are abundant in the Sandhills Region of North and South Carolina, and scattered on relict beach ridge systems of the outer coastal plain and on sand dune systems associated with rivers. Rare extreme sandhills (sand barrens) are so excessively drained that all strata are low in density, leaving much bare sand even in the absence of fire. Fuel</w:t>
      </w:r>
      <w:r w:rsidR="00061AF9">
        <w:t>s</w:t>
      </w:r>
      <w:r>
        <w:t xml:space="preserve"> are too discontinuous to support regular fire. This model does not cover these extreme communities. </w:t>
      </w:r>
    </w:p>
    <w:p w:rsidR="00E7156A" w:rsidP="00E7156A" w:rsidRDefault="00E7156A"/>
    <w:p w:rsidR="00E7156A" w:rsidP="00E7156A" w:rsidRDefault="00E7156A">
      <w:r>
        <w:t>Uncharacteristic vegetation types include even-aged canopy stands in which age structure has been homogenized by logging or clearing. Examples include where loblolly or slash pi</w:t>
      </w:r>
      <w:r w:rsidR="00061AF9">
        <w:t xml:space="preserve">ne have replaced some or all </w:t>
      </w:r>
      <w:r>
        <w:t>the longleaf pine, where midstory oaks and/or low shrubs have become dense due to inadequate burning</w:t>
      </w:r>
      <w:r w:rsidR="00061AF9">
        <w:t>,</w:t>
      </w:r>
      <w:r>
        <w:t xml:space="preserve"> and where the grass-dominated ground cover has been lost due to soil disturbance or past canopy closure.</w:t>
      </w:r>
    </w:p>
    <w:p w:rsidR="00E7156A" w:rsidP="00E7156A" w:rsidRDefault="00E7156A">
      <w:pPr>
        <w:pStyle w:val="InfoPara"/>
      </w:pPr>
      <w:r>
        <w:t>Issues or Problems</w:t>
      </w:r>
    </w:p>
    <w:p w:rsidR="00E7156A" w:rsidP="00E7156A" w:rsidRDefault="00E7156A">
      <w:r>
        <w:t xml:space="preserve">Longleaf pine-scrub oak sandhills and longleaf pine-turkey oak sandhills can make up this </w:t>
      </w:r>
      <w:r w:rsidR="00061AF9">
        <w:t>biophysical setting (</w:t>
      </w:r>
      <w:r>
        <w:t>BpS</w:t>
      </w:r>
      <w:r w:rsidR="00061AF9">
        <w:t>)</w:t>
      </w:r>
      <w:r>
        <w:t xml:space="preserve"> within its geographic range. Also, no insect and disease disturbances were noted during the succession pathway of this BpS. It was suggested that some level of disturbance from a bark beetle infestation be added to this pathway. </w:t>
      </w:r>
      <w:r w:rsidR="00061AF9">
        <w:t>The problem would occur most likely in c</w:t>
      </w:r>
      <w:r>
        <w:t>lasses B and D</w:t>
      </w:r>
      <w:r w:rsidR="00061AF9">
        <w:t>.</w:t>
      </w:r>
      <w:r>
        <w:t xml:space="preserve"> This addition has not been done.</w:t>
      </w:r>
    </w:p>
    <w:p w:rsidR="00E7156A" w:rsidP="00E7156A" w:rsidRDefault="00E7156A">
      <w:pPr>
        <w:pStyle w:val="InfoPara"/>
      </w:pPr>
      <w:r>
        <w:t>Native Uncharacteristic Conditions</w:t>
      </w:r>
    </w:p>
    <w:p w:rsidR="00E7156A" w:rsidP="00E7156A" w:rsidRDefault="00E7156A">
      <w:r>
        <w:t xml:space="preserve">On Eglin and some surrounding areas, some sandhills have been invaded by the native </w:t>
      </w:r>
      <w:proofErr w:type="spellStart"/>
      <w:r>
        <w:t>sandpine</w:t>
      </w:r>
      <w:proofErr w:type="spellEnd"/>
      <w:r>
        <w:t xml:space="preserve"> from surrounding old planted plantations and natural areas due to fire suppression. This creates a monoculture of </w:t>
      </w:r>
      <w:proofErr w:type="spellStart"/>
      <w:r>
        <w:t>sandpine</w:t>
      </w:r>
      <w:proofErr w:type="spellEnd"/>
      <w:r>
        <w:t xml:space="preserve"> overstory with little to no understory (usually consisting of lichen and bare</w:t>
      </w:r>
      <w:r w:rsidR="00061AF9">
        <w:t xml:space="preserve"> </w:t>
      </w:r>
      <w:r>
        <w:t>ground) and little midstory.</w:t>
      </w:r>
    </w:p>
    <w:p w:rsidR="00E7156A" w:rsidP="00E7156A" w:rsidRDefault="00E7156A">
      <w:pPr>
        <w:pStyle w:val="InfoPara"/>
      </w:pPr>
      <w:r>
        <w:t>Comments</w:t>
      </w:r>
    </w:p>
    <w:p w:rsidR="00E7156A" w:rsidP="00E7156A" w:rsidRDefault="00E7156A">
      <w:r>
        <w:t>The information from the</w:t>
      </w:r>
      <w:r w:rsidR="00061AF9">
        <w:t xml:space="preserve"> Rapid Assessment </w:t>
      </w:r>
      <w:r>
        <w:t xml:space="preserve">model R9LLSH by C. Bailey and K. </w:t>
      </w:r>
      <w:proofErr w:type="spellStart"/>
      <w:r>
        <w:t>Hiers</w:t>
      </w:r>
      <w:proofErr w:type="spellEnd"/>
      <w:r>
        <w:t xml:space="preserve"> was used as a starting point for this BpS LANDFIRE VDDT </w:t>
      </w:r>
      <w:r w:rsidR="00061AF9">
        <w:t>m</w:t>
      </w:r>
      <w:r>
        <w:t>odel and then adapted by D. Hardin.</w:t>
      </w:r>
    </w:p>
    <w:p w:rsidR="00E7156A" w:rsidP="00E7156A" w:rsidRDefault="00E7156A"/>
    <w:p w:rsidR="00E7156A" w:rsidP="00E7156A" w:rsidRDefault="00E7156A">
      <w:r>
        <w:t>This model was reviewed during a model review workshop held 09/19/2006 Tallahassee, FL.</w:t>
      </w:r>
    </w:p>
    <w:p w:rsidR="00E7156A" w:rsidP="00E7156A" w:rsidRDefault="00E7156A">
      <w:pPr>
        <w:pStyle w:val="ReportSection"/>
      </w:pPr>
      <w:r>
        <w:t>Succession Classes</w:t>
      </w:r>
    </w:p>
    <w:p w:rsidR="00E7156A" w:rsidP="00E7156A" w:rsidRDefault="00E7156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156A" w:rsidP="00E7156A" w:rsidRDefault="00E7156A">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7156A" w:rsidP="00E7156A" w:rsidRDefault="00E7156A"/>
    <w:p w:rsidR="00E7156A" w:rsidP="00E7156A" w:rsidRDefault="00E715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E7156A" w:rsidR="00E7156A" w:rsidTr="00E7156A">
        <w:tc>
          <w:tcPr>
            <w:tcW w:w="1092" w:type="dxa"/>
            <w:tcBorders>
              <w:top w:val="single" w:color="auto" w:sz="2" w:space="0"/>
              <w:bottom w:val="single" w:color="000000" w:sz="12" w:space="0"/>
            </w:tcBorders>
            <w:shd w:val="clear" w:color="auto" w:fill="auto"/>
          </w:tcPr>
          <w:p w:rsidRPr="00E7156A" w:rsidR="00E7156A" w:rsidP="00445A16" w:rsidRDefault="00E7156A">
            <w:pPr>
              <w:rPr>
                <w:b/>
                <w:bCs/>
              </w:rPr>
            </w:pPr>
            <w:r w:rsidRPr="00E7156A">
              <w:rPr>
                <w:b/>
                <w:bCs/>
              </w:rPr>
              <w:t>Symbol</w:t>
            </w:r>
          </w:p>
        </w:tc>
        <w:tc>
          <w:tcPr>
            <w:tcW w:w="2328" w:type="dxa"/>
            <w:tcBorders>
              <w:top w:val="single" w:color="auto" w:sz="2" w:space="0"/>
              <w:bottom w:val="single" w:color="000000" w:sz="12" w:space="0"/>
            </w:tcBorders>
            <w:shd w:val="clear" w:color="auto" w:fill="auto"/>
          </w:tcPr>
          <w:p w:rsidRPr="00E7156A" w:rsidR="00E7156A" w:rsidP="00445A16" w:rsidRDefault="00E7156A">
            <w:pPr>
              <w:rPr>
                <w:b/>
                <w:bCs/>
              </w:rPr>
            </w:pPr>
            <w:r w:rsidRPr="00E7156A">
              <w:rPr>
                <w:b/>
                <w:bCs/>
              </w:rPr>
              <w:t>Scientific Name</w:t>
            </w:r>
          </w:p>
        </w:tc>
        <w:tc>
          <w:tcPr>
            <w:tcW w:w="2052" w:type="dxa"/>
            <w:tcBorders>
              <w:top w:val="single" w:color="auto" w:sz="2" w:space="0"/>
              <w:bottom w:val="single" w:color="000000" w:sz="12" w:space="0"/>
            </w:tcBorders>
            <w:shd w:val="clear" w:color="auto" w:fill="auto"/>
          </w:tcPr>
          <w:p w:rsidRPr="00E7156A" w:rsidR="00E7156A" w:rsidP="00445A16" w:rsidRDefault="00E7156A">
            <w:pPr>
              <w:rPr>
                <w:b/>
                <w:bCs/>
              </w:rPr>
            </w:pPr>
            <w:r w:rsidRPr="00E7156A">
              <w:rPr>
                <w:b/>
                <w:bCs/>
              </w:rPr>
              <w:t>Common Name</w:t>
            </w:r>
          </w:p>
        </w:tc>
        <w:tc>
          <w:tcPr>
            <w:tcW w:w="1956" w:type="dxa"/>
            <w:tcBorders>
              <w:top w:val="single" w:color="auto" w:sz="2" w:space="0"/>
              <w:bottom w:val="single" w:color="000000" w:sz="12" w:space="0"/>
            </w:tcBorders>
            <w:shd w:val="clear" w:color="auto" w:fill="auto"/>
          </w:tcPr>
          <w:p w:rsidRPr="00E7156A" w:rsidR="00E7156A" w:rsidP="00445A16" w:rsidRDefault="00E7156A">
            <w:pPr>
              <w:rPr>
                <w:b/>
                <w:bCs/>
              </w:rPr>
            </w:pPr>
            <w:r w:rsidRPr="00E7156A">
              <w:rPr>
                <w:b/>
                <w:bCs/>
              </w:rPr>
              <w:t>Canopy Position</w:t>
            </w:r>
          </w:p>
        </w:tc>
      </w:tr>
      <w:tr w:rsidRPr="00E7156A" w:rsidR="00E7156A" w:rsidTr="00E7156A">
        <w:tc>
          <w:tcPr>
            <w:tcW w:w="1092" w:type="dxa"/>
            <w:tcBorders>
              <w:top w:val="single" w:color="000000" w:sz="12" w:space="0"/>
            </w:tcBorders>
            <w:shd w:val="clear" w:color="auto" w:fill="auto"/>
          </w:tcPr>
          <w:p w:rsidRPr="00E7156A" w:rsidR="00E7156A" w:rsidP="00445A16" w:rsidRDefault="00E7156A">
            <w:pPr>
              <w:rPr>
                <w:bCs/>
              </w:rPr>
            </w:pPr>
            <w:r w:rsidRPr="00E7156A">
              <w:rPr>
                <w:bCs/>
              </w:rPr>
              <w:t>PIPA2</w:t>
            </w:r>
          </w:p>
        </w:tc>
        <w:tc>
          <w:tcPr>
            <w:tcW w:w="2328" w:type="dxa"/>
            <w:tcBorders>
              <w:top w:val="single" w:color="000000" w:sz="12" w:space="0"/>
            </w:tcBorders>
            <w:shd w:val="clear" w:color="auto" w:fill="auto"/>
          </w:tcPr>
          <w:p w:rsidRPr="00E7156A" w:rsidR="00E7156A" w:rsidP="00445A16" w:rsidRDefault="00E7156A">
            <w:r w:rsidRPr="00E7156A">
              <w:t xml:space="preserve">Pinus </w:t>
            </w:r>
            <w:proofErr w:type="spellStart"/>
            <w:r w:rsidRPr="00E7156A">
              <w:t>palustris</w:t>
            </w:r>
            <w:proofErr w:type="spellEnd"/>
          </w:p>
        </w:tc>
        <w:tc>
          <w:tcPr>
            <w:tcW w:w="2052" w:type="dxa"/>
            <w:tcBorders>
              <w:top w:val="single" w:color="000000" w:sz="12" w:space="0"/>
            </w:tcBorders>
            <w:shd w:val="clear" w:color="auto" w:fill="auto"/>
          </w:tcPr>
          <w:p w:rsidRPr="00E7156A" w:rsidR="00E7156A" w:rsidP="00445A16" w:rsidRDefault="00E7156A">
            <w:r w:rsidRPr="00E7156A">
              <w:t>Longleaf pine</w:t>
            </w:r>
          </w:p>
        </w:tc>
        <w:tc>
          <w:tcPr>
            <w:tcW w:w="1956" w:type="dxa"/>
            <w:tcBorders>
              <w:top w:val="single" w:color="000000" w:sz="12" w:space="0"/>
            </w:tcBorders>
            <w:shd w:val="clear" w:color="auto" w:fill="auto"/>
          </w:tcPr>
          <w:p w:rsidRPr="00E7156A" w:rsidR="00E7156A" w:rsidP="00445A16" w:rsidRDefault="00E7156A">
            <w:r w:rsidRPr="00E7156A">
              <w:t>All</w:t>
            </w:r>
          </w:p>
        </w:tc>
      </w:tr>
      <w:tr w:rsidRPr="00E7156A" w:rsidR="00E7156A" w:rsidTr="00E7156A">
        <w:tc>
          <w:tcPr>
            <w:tcW w:w="1092" w:type="dxa"/>
            <w:shd w:val="clear" w:color="auto" w:fill="auto"/>
          </w:tcPr>
          <w:p w:rsidRPr="00E7156A" w:rsidR="00E7156A" w:rsidP="00445A16" w:rsidRDefault="00E7156A">
            <w:pPr>
              <w:rPr>
                <w:bCs/>
              </w:rPr>
            </w:pPr>
            <w:r w:rsidRPr="00E7156A">
              <w:rPr>
                <w:bCs/>
              </w:rPr>
              <w:t>ARBE7</w:t>
            </w:r>
          </w:p>
        </w:tc>
        <w:tc>
          <w:tcPr>
            <w:tcW w:w="2328" w:type="dxa"/>
            <w:shd w:val="clear" w:color="auto" w:fill="auto"/>
          </w:tcPr>
          <w:p w:rsidRPr="00E7156A" w:rsidR="00E7156A" w:rsidP="00445A16" w:rsidRDefault="00E7156A">
            <w:proofErr w:type="spellStart"/>
            <w:r w:rsidRPr="00E7156A">
              <w:t>Aristida</w:t>
            </w:r>
            <w:proofErr w:type="spellEnd"/>
            <w:r w:rsidRPr="00E7156A">
              <w:t xml:space="preserve"> </w:t>
            </w:r>
            <w:proofErr w:type="spellStart"/>
            <w:r w:rsidRPr="00E7156A">
              <w:t>beyrichiana</w:t>
            </w:r>
            <w:proofErr w:type="spellEnd"/>
          </w:p>
        </w:tc>
        <w:tc>
          <w:tcPr>
            <w:tcW w:w="2052" w:type="dxa"/>
            <w:shd w:val="clear" w:color="auto" w:fill="auto"/>
          </w:tcPr>
          <w:p w:rsidRPr="00E7156A" w:rsidR="00E7156A" w:rsidP="00445A16" w:rsidRDefault="00E7156A">
            <w:proofErr w:type="spellStart"/>
            <w:r w:rsidRPr="00E7156A">
              <w:t>Beyrich</w:t>
            </w:r>
            <w:proofErr w:type="spellEnd"/>
            <w:r w:rsidRPr="00E7156A">
              <w:t xml:space="preserve"> </w:t>
            </w:r>
            <w:proofErr w:type="spellStart"/>
            <w:r w:rsidRPr="00E7156A">
              <w:t>threeawn</w:t>
            </w:r>
            <w:proofErr w:type="spellEnd"/>
          </w:p>
        </w:tc>
        <w:tc>
          <w:tcPr>
            <w:tcW w:w="1956" w:type="dxa"/>
            <w:shd w:val="clear" w:color="auto" w:fill="auto"/>
          </w:tcPr>
          <w:p w:rsidRPr="00E7156A" w:rsidR="00E7156A" w:rsidP="00445A16" w:rsidRDefault="00E7156A">
            <w:r w:rsidRPr="00E7156A">
              <w:t>All</w:t>
            </w:r>
          </w:p>
        </w:tc>
      </w:tr>
    </w:tbl>
    <w:p w:rsidR="00E7156A" w:rsidP="00E7156A" w:rsidRDefault="00E7156A"/>
    <w:p w:rsidR="00E7156A" w:rsidP="00E7156A" w:rsidRDefault="00E7156A">
      <w:pPr>
        <w:pStyle w:val="SClassInfoPara"/>
      </w:pPr>
      <w:r>
        <w:t>Description</w:t>
      </w:r>
    </w:p>
    <w:p w:rsidR="00E7156A" w:rsidP="00E7156A" w:rsidRDefault="00E7156A">
      <w:r>
        <w:t xml:space="preserve">Class A is characterized by canopy gaps, perhaps </w:t>
      </w:r>
      <w:r w:rsidR="00061AF9">
        <w:t xml:space="preserve">¼ to </w:t>
      </w:r>
      <w:r>
        <w:t>2ac in size, with p</w:t>
      </w:r>
      <w:r w:rsidR="00736F72">
        <w:t>ine regeneration, or</w:t>
      </w:r>
      <w:r>
        <w:t xml:space="preserve"> lacking pine regeneration because no mast year has occurred since the gap opened. The native grassy ground cover is dominated by </w:t>
      </w:r>
      <w:proofErr w:type="spellStart"/>
      <w:r w:rsidRPr="00061AF9">
        <w:rPr>
          <w:i/>
        </w:rPr>
        <w:t>Aristida</w:t>
      </w:r>
      <w:proofErr w:type="spellEnd"/>
      <w:r w:rsidRPr="00061AF9">
        <w:rPr>
          <w:i/>
        </w:rPr>
        <w:t xml:space="preserve"> </w:t>
      </w:r>
      <w:proofErr w:type="spellStart"/>
      <w:r w:rsidRPr="00061AF9">
        <w:rPr>
          <w:i/>
        </w:rPr>
        <w:t>stricta</w:t>
      </w:r>
      <w:proofErr w:type="spellEnd"/>
      <w:r>
        <w:t xml:space="preserve">. </w:t>
      </w:r>
    </w:p>
    <w:p w:rsidR="00E7156A" w:rsidP="00E7156A" w:rsidRDefault="00E7156A"/>
    <w:p>
      <w:r>
        <w:rPr>
          <w:i/>
          <w:u w:val="single"/>
        </w:rPr>
        <w:t>Maximum Tree Size Class</w:t>
      </w:r>
      <w:br/>
      <w:r>
        <w:t>Sapling &gt;4.5ft; &lt;5"DBH</w:t>
      </w:r>
    </w:p>
    <w:p w:rsidR="00E7156A" w:rsidP="00E7156A" w:rsidRDefault="00E7156A">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7156A" w:rsidP="00E7156A" w:rsidRDefault="00E7156A"/>
    <w:p w:rsidR="00E7156A" w:rsidP="00E7156A" w:rsidRDefault="00E715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28"/>
        <w:gridCol w:w="2052"/>
        <w:gridCol w:w="1956"/>
      </w:tblGrid>
      <w:tr w:rsidRPr="00E7156A" w:rsidR="00E7156A" w:rsidTr="00E7156A">
        <w:tc>
          <w:tcPr>
            <w:tcW w:w="1152" w:type="dxa"/>
            <w:tcBorders>
              <w:top w:val="single" w:color="auto" w:sz="2" w:space="0"/>
              <w:bottom w:val="single" w:color="000000" w:sz="12" w:space="0"/>
            </w:tcBorders>
            <w:shd w:val="clear" w:color="auto" w:fill="auto"/>
          </w:tcPr>
          <w:p w:rsidRPr="00E7156A" w:rsidR="00E7156A" w:rsidP="00BA2FBA" w:rsidRDefault="00E7156A">
            <w:pPr>
              <w:rPr>
                <w:b/>
                <w:bCs/>
              </w:rPr>
            </w:pPr>
            <w:r w:rsidRPr="00E7156A">
              <w:rPr>
                <w:b/>
                <w:bCs/>
              </w:rPr>
              <w:t>Symbol</w:t>
            </w:r>
          </w:p>
        </w:tc>
        <w:tc>
          <w:tcPr>
            <w:tcW w:w="2328" w:type="dxa"/>
            <w:tcBorders>
              <w:top w:val="single" w:color="auto" w:sz="2" w:space="0"/>
              <w:bottom w:val="single" w:color="000000" w:sz="12" w:space="0"/>
            </w:tcBorders>
            <w:shd w:val="clear" w:color="auto" w:fill="auto"/>
          </w:tcPr>
          <w:p w:rsidRPr="00E7156A" w:rsidR="00E7156A" w:rsidP="00BA2FBA" w:rsidRDefault="00E7156A">
            <w:pPr>
              <w:rPr>
                <w:b/>
                <w:bCs/>
              </w:rPr>
            </w:pPr>
            <w:r w:rsidRPr="00E7156A">
              <w:rPr>
                <w:b/>
                <w:bCs/>
              </w:rPr>
              <w:t>Scientific Name</w:t>
            </w:r>
          </w:p>
        </w:tc>
        <w:tc>
          <w:tcPr>
            <w:tcW w:w="2052" w:type="dxa"/>
            <w:tcBorders>
              <w:top w:val="single" w:color="auto" w:sz="2" w:space="0"/>
              <w:bottom w:val="single" w:color="000000" w:sz="12" w:space="0"/>
            </w:tcBorders>
            <w:shd w:val="clear" w:color="auto" w:fill="auto"/>
          </w:tcPr>
          <w:p w:rsidRPr="00E7156A" w:rsidR="00E7156A" w:rsidP="00BA2FBA" w:rsidRDefault="00E7156A">
            <w:pPr>
              <w:rPr>
                <w:b/>
                <w:bCs/>
              </w:rPr>
            </w:pPr>
            <w:r w:rsidRPr="00E7156A">
              <w:rPr>
                <w:b/>
                <w:bCs/>
              </w:rPr>
              <w:t>Common Name</w:t>
            </w:r>
          </w:p>
        </w:tc>
        <w:tc>
          <w:tcPr>
            <w:tcW w:w="1956" w:type="dxa"/>
            <w:tcBorders>
              <w:top w:val="single" w:color="auto" w:sz="2" w:space="0"/>
              <w:bottom w:val="single" w:color="000000" w:sz="12" w:space="0"/>
            </w:tcBorders>
            <w:shd w:val="clear" w:color="auto" w:fill="auto"/>
          </w:tcPr>
          <w:p w:rsidRPr="00E7156A" w:rsidR="00E7156A" w:rsidP="00BA2FBA" w:rsidRDefault="00E7156A">
            <w:pPr>
              <w:rPr>
                <w:b/>
                <w:bCs/>
              </w:rPr>
            </w:pPr>
            <w:r w:rsidRPr="00E7156A">
              <w:rPr>
                <w:b/>
                <w:bCs/>
              </w:rPr>
              <w:t>Canopy Position</w:t>
            </w:r>
          </w:p>
        </w:tc>
      </w:tr>
      <w:tr w:rsidRPr="00E7156A" w:rsidR="00E7156A" w:rsidTr="00E7156A">
        <w:tc>
          <w:tcPr>
            <w:tcW w:w="1152" w:type="dxa"/>
            <w:tcBorders>
              <w:top w:val="single" w:color="000000" w:sz="12" w:space="0"/>
            </w:tcBorders>
            <w:shd w:val="clear" w:color="auto" w:fill="auto"/>
          </w:tcPr>
          <w:p w:rsidRPr="00E7156A" w:rsidR="00E7156A" w:rsidP="00BA2FBA" w:rsidRDefault="00E7156A">
            <w:pPr>
              <w:rPr>
                <w:bCs/>
              </w:rPr>
            </w:pPr>
            <w:r w:rsidRPr="00E7156A">
              <w:rPr>
                <w:bCs/>
              </w:rPr>
              <w:t>PIPA2</w:t>
            </w:r>
          </w:p>
        </w:tc>
        <w:tc>
          <w:tcPr>
            <w:tcW w:w="2328" w:type="dxa"/>
            <w:tcBorders>
              <w:top w:val="single" w:color="000000" w:sz="12" w:space="0"/>
            </w:tcBorders>
            <w:shd w:val="clear" w:color="auto" w:fill="auto"/>
          </w:tcPr>
          <w:p w:rsidRPr="00E7156A" w:rsidR="00E7156A" w:rsidP="00BA2FBA" w:rsidRDefault="00E7156A">
            <w:r w:rsidRPr="00E7156A">
              <w:t xml:space="preserve">Pinus </w:t>
            </w:r>
            <w:proofErr w:type="spellStart"/>
            <w:r w:rsidRPr="00E7156A">
              <w:t>palustris</w:t>
            </w:r>
            <w:proofErr w:type="spellEnd"/>
          </w:p>
        </w:tc>
        <w:tc>
          <w:tcPr>
            <w:tcW w:w="2052" w:type="dxa"/>
            <w:tcBorders>
              <w:top w:val="single" w:color="000000" w:sz="12" w:space="0"/>
            </w:tcBorders>
            <w:shd w:val="clear" w:color="auto" w:fill="auto"/>
          </w:tcPr>
          <w:p w:rsidRPr="00E7156A" w:rsidR="00E7156A" w:rsidP="00BA2FBA" w:rsidRDefault="00E7156A">
            <w:r w:rsidRPr="00E7156A">
              <w:t>Longleaf pine</w:t>
            </w:r>
          </w:p>
        </w:tc>
        <w:tc>
          <w:tcPr>
            <w:tcW w:w="1956" w:type="dxa"/>
            <w:tcBorders>
              <w:top w:val="single" w:color="000000" w:sz="12" w:space="0"/>
            </w:tcBorders>
            <w:shd w:val="clear" w:color="auto" w:fill="auto"/>
          </w:tcPr>
          <w:p w:rsidRPr="00E7156A" w:rsidR="00E7156A" w:rsidP="00BA2FBA" w:rsidRDefault="00E7156A">
            <w:r w:rsidRPr="00E7156A">
              <w:t>Upper</w:t>
            </w:r>
          </w:p>
        </w:tc>
      </w:tr>
      <w:tr w:rsidRPr="00E7156A" w:rsidR="00E7156A" w:rsidTr="00E7156A">
        <w:tc>
          <w:tcPr>
            <w:tcW w:w="1152" w:type="dxa"/>
            <w:shd w:val="clear" w:color="auto" w:fill="auto"/>
          </w:tcPr>
          <w:p w:rsidRPr="00E7156A" w:rsidR="00E7156A" w:rsidP="00BA2FBA" w:rsidRDefault="00E7156A">
            <w:pPr>
              <w:rPr>
                <w:bCs/>
              </w:rPr>
            </w:pPr>
            <w:r w:rsidRPr="00E7156A">
              <w:rPr>
                <w:bCs/>
              </w:rPr>
              <w:t>QULA2</w:t>
            </w:r>
          </w:p>
        </w:tc>
        <w:tc>
          <w:tcPr>
            <w:tcW w:w="2328" w:type="dxa"/>
            <w:shd w:val="clear" w:color="auto" w:fill="auto"/>
          </w:tcPr>
          <w:p w:rsidRPr="00E7156A" w:rsidR="00E7156A" w:rsidP="00BA2FBA" w:rsidRDefault="00E7156A">
            <w:r w:rsidRPr="00E7156A">
              <w:t xml:space="preserve">Quercus </w:t>
            </w:r>
            <w:proofErr w:type="spellStart"/>
            <w:r w:rsidRPr="00E7156A">
              <w:t>laevis</w:t>
            </w:r>
            <w:proofErr w:type="spellEnd"/>
          </w:p>
        </w:tc>
        <w:tc>
          <w:tcPr>
            <w:tcW w:w="2052" w:type="dxa"/>
            <w:shd w:val="clear" w:color="auto" w:fill="auto"/>
          </w:tcPr>
          <w:p w:rsidRPr="00E7156A" w:rsidR="00E7156A" w:rsidP="00BA2FBA" w:rsidRDefault="00E7156A">
            <w:r w:rsidRPr="00E7156A">
              <w:t>Turkey oak</w:t>
            </w:r>
          </w:p>
        </w:tc>
        <w:tc>
          <w:tcPr>
            <w:tcW w:w="1956" w:type="dxa"/>
            <w:shd w:val="clear" w:color="auto" w:fill="auto"/>
          </w:tcPr>
          <w:p w:rsidRPr="00E7156A" w:rsidR="00E7156A" w:rsidP="00BA2FBA" w:rsidRDefault="00E7156A">
            <w:r w:rsidRPr="00E7156A">
              <w:t>Middle</w:t>
            </w:r>
          </w:p>
        </w:tc>
      </w:tr>
      <w:tr w:rsidRPr="00E7156A" w:rsidR="00E7156A" w:rsidTr="00E7156A">
        <w:tc>
          <w:tcPr>
            <w:tcW w:w="1152" w:type="dxa"/>
            <w:shd w:val="clear" w:color="auto" w:fill="auto"/>
          </w:tcPr>
          <w:p w:rsidRPr="00E7156A" w:rsidR="00E7156A" w:rsidP="00BA2FBA" w:rsidRDefault="00E7156A">
            <w:pPr>
              <w:rPr>
                <w:bCs/>
              </w:rPr>
            </w:pPr>
            <w:r w:rsidRPr="00E7156A">
              <w:rPr>
                <w:bCs/>
              </w:rPr>
              <w:t>QUGE2</w:t>
            </w:r>
          </w:p>
        </w:tc>
        <w:tc>
          <w:tcPr>
            <w:tcW w:w="2328" w:type="dxa"/>
            <w:shd w:val="clear" w:color="auto" w:fill="auto"/>
          </w:tcPr>
          <w:p w:rsidRPr="00E7156A" w:rsidR="00E7156A" w:rsidP="00BA2FBA" w:rsidRDefault="00E7156A">
            <w:r w:rsidRPr="00E7156A">
              <w:t xml:space="preserve">Quercus </w:t>
            </w:r>
            <w:proofErr w:type="spellStart"/>
            <w:r w:rsidRPr="00E7156A">
              <w:t>geminata</w:t>
            </w:r>
            <w:proofErr w:type="spellEnd"/>
          </w:p>
        </w:tc>
        <w:tc>
          <w:tcPr>
            <w:tcW w:w="2052" w:type="dxa"/>
            <w:shd w:val="clear" w:color="auto" w:fill="auto"/>
          </w:tcPr>
          <w:p w:rsidRPr="00E7156A" w:rsidR="00E7156A" w:rsidP="00BA2FBA" w:rsidRDefault="00E7156A">
            <w:r w:rsidRPr="00E7156A">
              <w:t>Sand live oak</w:t>
            </w:r>
          </w:p>
        </w:tc>
        <w:tc>
          <w:tcPr>
            <w:tcW w:w="1956" w:type="dxa"/>
            <w:shd w:val="clear" w:color="auto" w:fill="auto"/>
          </w:tcPr>
          <w:p w:rsidRPr="00E7156A" w:rsidR="00E7156A" w:rsidP="00BA2FBA" w:rsidRDefault="00E7156A">
            <w:r w:rsidRPr="00E7156A">
              <w:t>Middle</w:t>
            </w:r>
          </w:p>
        </w:tc>
      </w:tr>
      <w:tr w:rsidRPr="00E7156A" w:rsidR="00E7156A" w:rsidTr="00E7156A">
        <w:tc>
          <w:tcPr>
            <w:tcW w:w="1152" w:type="dxa"/>
            <w:shd w:val="clear" w:color="auto" w:fill="auto"/>
          </w:tcPr>
          <w:p w:rsidRPr="00E7156A" w:rsidR="00E7156A" w:rsidP="00BA2FBA" w:rsidRDefault="00E7156A">
            <w:pPr>
              <w:rPr>
                <w:bCs/>
              </w:rPr>
            </w:pPr>
            <w:r w:rsidRPr="00E7156A">
              <w:rPr>
                <w:bCs/>
              </w:rPr>
              <w:t>ARBE7</w:t>
            </w:r>
          </w:p>
        </w:tc>
        <w:tc>
          <w:tcPr>
            <w:tcW w:w="2328" w:type="dxa"/>
            <w:shd w:val="clear" w:color="auto" w:fill="auto"/>
          </w:tcPr>
          <w:p w:rsidRPr="00E7156A" w:rsidR="00E7156A" w:rsidP="00BA2FBA" w:rsidRDefault="00E7156A">
            <w:proofErr w:type="spellStart"/>
            <w:r w:rsidRPr="00E7156A">
              <w:t>Aristida</w:t>
            </w:r>
            <w:proofErr w:type="spellEnd"/>
            <w:r w:rsidRPr="00E7156A">
              <w:t xml:space="preserve"> </w:t>
            </w:r>
            <w:proofErr w:type="spellStart"/>
            <w:r w:rsidRPr="00E7156A">
              <w:t>beyrichiana</w:t>
            </w:r>
            <w:proofErr w:type="spellEnd"/>
          </w:p>
        </w:tc>
        <w:tc>
          <w:tcPr>
            <w:tcW w:w="2052" w:type="dxa"/>
            <w:shd w:val="clear" w:color="auto" w:fill="auto"/>
          </w:tcPr>
          <w:p w:rsidRPr="00E7156A" w:rsidR="00E7156A" w:rsidP="00BA2FBA" w:rsidRDefault="00E7156A">
            <w:proofErr w:type="spellStart"/>
            <w:r w:rsidRPr="00E7156A">
              <w:t>Beyrich</w:t>
            </w:r>
            <w:proofErr w:type="spellEnd"/>
            <w:r w:rsidRPr="00E7156A">
              <w:t xml:space="preserve"> </w:t>
            </w:r>
            <w:proofErr w:type="spellStart"/>
            <w:r w:rsidRPr="00E7156A">
              <w:t>threeawn</w:t>
            </w:r>
            <w:proofErr w:type="spellEnd"/>
          </w:p>
        </w:tc>
        <w:tc>
          <w:tcPr>
            <w:tcW w:w="1956" w:type="dxa"/>
            <w:shd w:val="clear" w:color="auto" w:fill="auto"/>
          </w:tcPr>
          <w:p w:rsidRPr="00E7156A" w:rsidR="00E7156A" w:rsidP="00BA2FBA" w:rsidRDefault="00E7156A">
            <w:r w:rsidRPr="00E7156A">
              <w:t>Lower</w:t>
            </w:r>
          </w:p>
        </w:tc>
      </w:tr>
    </w:tbl>
    <w:p w:rsidR="00E7156A" w:rsidP="00E7156A" w:rsidRDefault="00E7156A"/>
    <w:p w:rsidR="00E7156A" w:rsidP="00E7156A" w:rsidRDefault="00E7156A">
      <w:pPr>
        <w:pStyle w:val="SClassInfoPara"/>
      </w:pPr>
      <w:r>
        <w:t>Description</w:t>
      </w:r>
    </w:p>
    <w:p w:rsidR="00E7156A" w:rsidP="00E7156A" w:rsidRDefault="00E7156A">
      <w:r>
        <w:t xml:space="preserve">Class B includes patches, perhaps </w:t>
      </w:r>
      <w:r w:rsidR="00061AF9">
        <w:t xml:space="preserve">¼ to </w:t>
      </w:r>
      <w:r>
        <w:t>2</w:t>
      </w:r>
      <w:r w:rsidR="00061AF9">
        <w:t xml:space="preserve">ac </w:t>
      </w:r>
      <w:r>
        <w:t xml:space="preserve">in size, with </w:t>
      </w:r>
      <w:r w:rsidR="00736F72">
        <w:t>mid-age canopy pines</w:t>
      </w:r>
      <w:r>
        <w:t>. A substantial component of mid-story hardwoods or shrubs is encroaching in the absence of fire. The hardwood/shrub cover is &gt;50%. Canopy pine cover ranges between 25-75%. This class would also establish in fire shadows created by geologic or hydrologic changes.</w:t>
      </w:r>
    </w:p>
    <w:p w:rsidR="00E7156A" w:rsidP="00E7156A" w:rsidRDefault="00E7156A"/>
    <w:p>
      <w:r>
        <w:rPr>
          <w:i/>
          <w:u w:val="single"/>
        </w:rPr>
        <w:t>Maximum Tree Size Class</w:t>
      </w:r>
      <w:br/>
      <w:r>
        <w:t>Pole 5-9" DBH</w:t>
      </w:r>
    </w:p>
    <w:p w:rsidR="00E7156A" w:rsidP="00E7156A" w:rsidRDefault="00E7156A">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7156A" w:rsidP="00E7156A" w:rsidRDefault="00E7156A"/>
    <w:p w:rsidR="00E7156A" w:rsidP="00E7156A" w:rsidRDefault="00E715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28"/>
        <w:gridCol w:w="2052"/>
        <w:gridCol w:w="1956"/>
      </w:tblGrid>
      <w:tr w:rsidRPr="00E7156A" w:rsidR="00E7156A" w:rsidTr="00E7156A">
        <w:tc>
          <w:tcPr>
            <w:tcW w:w="1152" w:type="dxa"/>
            <w:tcBorders>
              <w:top w:val="single" w:color="auto" w:sz="2" w:space="0"/>
              <w:bottom w:val="single" w:color="000000" w:sz="12" w:space="0"/>
            </w:tcBorders>
            <w:shd w:val="clear" w:color="auto" w:fill="auto"/>
          </w:tcPr>
          <w:p w:rsidRPr="00E7156A" w:rsidR="00E7156A" w:rsidP="006441BD" w:rsidRDefault="00E7156A">
            <w:pPr>
              <w:rPr>
                <w:b/>
                <w:bCs/>
              </w:rPr>
            </w:pPr>
            <w:r w:rsidRPr="00E7156A">
              <w:rPr>
                <w:b/>
                <w:bCs/>
              </w:rPr>
              <w:t>Symbol</w:t>
            </w:r>
          </w:p>
        </w:tc>
        <w:tc>
          <w:tcPr>
            <w:tcW w:w="2328" w:type="dxa"/>
            <w:tcBorders>
              <w:top w:val="single" w:color="auto" w:sz="2" w:space="0"/>
              <w:bottom w:val="single" w:color="000000" w:sz="12" w:space="0"/>
            </w:tcBorders>
            <w:shd w:val="clear" w:color="auto" w:fill="auto"/>
          </w:tcPr>
          <w:p w:rsidRPr="00E7156A" w:rsidR="00E7156A" w:rsidP="006441BD" w:rsidRDefault="00E7156A">
            <w:pPr>
              <w:rPr>
                <w:b/>
                <w:bCs/>
              </w:rPr>
            </w:pPr>
            <w:r w:rsidRPr="00E7156A">
              <w:rPr>
                <w:b/>
                <w:bCs/>
              </w:rPr>
              <w:t>Scientific Name</w:t>
            </w:r>
          </w:p>
        </w:tc>
        <w:tc>
          <w:tcPr>
            <w:tcW w:w="2052" w:type="dxa"/>
            <w:tcBorders>
              <w:top w:val="single" w:color="auto" w:sz="2" w:space="0"/>
              <w:bottom w:val="single" w:color="000000" w:sz="12" w:space="0"/>
            </w:tcBorders>
            <w:shd w:val="clear" w:color="auto" w:fill="auto"/>
          </w:tcPr>
          <w:p w:rsidRPr="00E7156A" w:rsidR="00E7156A" w:rsidP="006441BD" w:rsidRDefault="00E7156A">
            <w:pPr>
              <w:rPr>
                <w:b/>
                <w:bCs/>
              </w:rPr>
            </w:pPr>
            <w:r w:rsidRPr="00E7156A">
              <w:rPr>
                <w:b/>
                <w:bCs/>
              </w:rPr>
              <w:t>Common Name</w:t>
            </w:r>
          </w:p>
        </w:tc>
        <w:tc>
          <w:tcPr>
            <w:tcW w:w="1956" w:type="dxa"/>
            <w:tcBorders>
              <w:top w:val="single" w:color="auto" w:sz="2" w:space="0"/>
              <w:bottom w:val="single" w:color="000000" w:sz="12" w:space="0"/>
            </w:tcBorders>
            <w:shd w:val="clear" w:color="auto" w:fill="auto"/>
          </w:tcPr>
          <w:p w:rsidRPr="00E7156A" w:rsidR="00E7156A" w:rsidP="006441BD" w:rsidRDefault="00E7156A">
            <w:pPr>
              <w:rPr>
                <w:b/>
                <w:bCs/>
              </w:rPr>
            </w:pPr>
            <w:r w:rsidRPr="00E7156A">
              <w:rPr>
                <w:b/>
                <w:bCs/>
              </w:rPr>
              <w:t>Canopy Position</w:t>
            </w:r>
          </w:p>
        </w:tc>
      </w:tr>
      <w:tr w:rsidRPr="00E7156A" w:rsidR="00E7156A" w:rsidTr="00E7156A">
        <w:tc>
          <w:tcPr>
            <w:tcW w:w="1152" w:type="dxa"/>
            <w:tcBorders>
              <w:top w:val="single" w:color="000000" w:sz="12" w:space="0"/>
            </w:tcBorders>
            <w:shd w:val="clear" w:color="auto" w:fill="auto"/>
          </w:tcPr>
          <w:p w:rsidRPr="00E7156A" w:rsidR="00E7156A" w:rsidP="006441BD" w:rsidRDefault="00E7156A">
            <w:pPr>
              <w:rPr>
                <w:bCs/>
              </w:rPr>
            </w:pPr>
            <w:r w:rsidRPr="00E7156A">
              <w:rPr>
                <w:bCs/>
              </w:rPr>
              <w:t>PIPA2</w:t>
            </w:r>
          </w:p>
        </w:tc>
        <w:tc>
          <w:tcPr>
            <w:tcW w:w="2328" w:type="dxa"/>
            <w:tcBorders>
              <w:top w:val="single" w:color="000000" w:sz="12" w:space="0"/>
            </w:tcBorders>
            <w:shd w:val="clear" w:color="auto" w:fill="auto"/>
          </w:tcPr>
          <w:p w:rsidRPr="00E7156A" w:rsidR="00E7156A" w:rsidP="006441BD" w:rsidRDefault="00E7156A">
            <w:r w:rsidRPr="00E7156A">
              <w:t xml:space="preserve">Pinus </w:t>
            </w:r>
            <w:proofErr w:type="spellStart"/>
            <w:r w:rsidRPr="00E7156A">
              <w:t>palustris</w:t>
            </w:r>
            <w:proofErr w:type="spellEnd"/>
          </w:p>
        </w:tc>
        <w:tc>
          <w:tcPr>
            <w:tcW w:w="2052" w:type="dxa"/>
            <w:tcBorders>
              <w:top w:val="single" w:color="000000" w:sz="12" w:space="0"/>
            </w:tcBorders>
            <w:shd w:val="clear" w:color="auto" w:fill="auto"/>
          </w:tcPr>
          <w:p w:rsidRPr="00E7156A" w:rsidR="00E7156A" w:rsidP="006441BD" w:rsidRDefault="00E7156A">
            <w:r w:rsidRPr="00E7156A">
              <w:t>Longleaf pine</w:t>
            </w:r>
          </w:p>
        </w:tc>
        <w:tc>
          <w:tcPr>
            <w:tcW w:w="1956" w:type="dxa"/>
            <w:tcBorders>
              <w:top w:val="single" w:color="000000" w:sz="12" w:space="0"/>
            </w:tcBorders>
            <w:shd w:val="clear" w:color="auto" w:fill="auto"/>
          </w:tcPr>
          <w:p w:rsidRPr="00E7156A" w:rsidR="00E7156A" w:rsidP="006441BD" w:rsidRDefault="00E7156A">
            <w:r w:rsidRPr="00E7156A">
              <w:t>Upper</w:t>
            </w:r>
          </w:p>
        </w:tc>
      </w:tr>
      <w:tr w:rsidRPr="00E7156A" w:rsidR="00E7156A" w:rsidTr="00E7156A">
        <w:tc>
          <w:tcPr>
            <w:tcW w:w="1152" w:type="dxa"/>
            <w:shd w:val="clear" w:color="auto" w:fill="auto"/>
          </w:tcPr>
          <w:p w:rsidRPr="00E7156A" w:rsidR="00E7156A" w:rsidP="006441BD" w:rsidRDefault="00E7156A">
            <w:pPr>
              <w:rPr>
                <w:bCs/>
              </w:rPr>
            </w:pPr>
            <w:r w:rsidRPr="00E7156A">
              <w:rPr>
                <w:bCs/>
              </w:rPr>
              <w:t>QULA2</w:t>
            </w:r>
          </w:p>
        </w:tc>
        <w:tc>
          <w:tcPr>
            <w:tcW w:w="2328" w:type="dxa"/>
            <w:shd w:val="clear" w:color="auto" w:fill="auto"/>
          </w:tcPr>
          <w:p w:rsidRPr="00E7156A" w:rsidR="00E7156A" w:rsidP="006441BD" w:rsidRDefault="00E7156A">
            <w:r w:rsidRPr="00E7156A">
              <w:t xml:space="preserve">Quercus </w:t>
            </w:r>
            <w:proofErr w:type="spellStart"/>
            <w:r w:rsidRPr="00E7156A">
              <w:t>laevis</w:t>
            </w:r>
            <w:proofErr w:type="spellEnd"/>
          </w:p>
        </w:tc>
        <w:tc>
          <w:tcPr>
            <w:tcW w:w="2052" w:type="dxa"/>
            <w:shd w:val="clear" w:color="auto" w:fill="auto"/>
          </w:tcPr>
          <w:p w:rsidRPr="00E7156A" w:rsidR="00E7156A" w:rsidP="006441BD" w:rsidRDefault="00E7156A">
            <w:r w:rsidRPr="00E7156A">
              <w:t>Turkey oak</w:t>
            </w:r>
          </w:p>
        </w:tc>
        <w:tc>
          <w:tcPr>
            <w:tcW w:w="1956" w:type="dxa"/>
            <w:shd w:val="clear" w:color="auto" w:fill="auto"/>
          </w:tcPr>
          <w:p w:rsidRPr="00E7156A" w:rsidR="00E7156A" w:rsidP="006441BD" w:rsidRDefault="00E7156A">
            <w:r w:rsidRPr="00E7156A">
              <w:t>Middle</w:t>
            </w:r>
          </w:p>
        </w:tc>
      </w:tr>
      <w:tr w:rsidRPr="00E7156A" w:rsidR="00E7156A" w:rsidTr="00E7156A">
        <w:tc>
          <w:tcPr>
            <w:tcW w:w="1152" w:type="dxa"/>
            <w:shd w:val="clear" w:color="auto" w:fill="auto"/>
          </w:tcPr>
          <w:p w:rsidRPr="00E7156A" w:rsidR="00E7156A" w:rsidP="006441BD" w:rsidRDefault="00E7156A">
            <w:pPr>
              <w:rPr>
                <w:bCs/>
              </w:rPr>
            </w:pPr>
            <w:r w:rsidRPr="00E7156A">
              <w:rPr>
                <w:bCs/>
              </w:rPr>
              <w:t>QUGE2</w:t>
            </w:r>
          </w:p>
        </w:tc>
        <w:tc>
          <w:tcPr>
            <w:tcW w:w="2328" w:type="dxa"/>
            <w:shd w:val="clear" w:color="auto" w:fill="auto"/>
          </w:tcPr>
          <w:p w:rsidRPr="00E7156A" w:rsidR="00E7156A" w:rsidP="006441BD" w:rsidRDefault="00E7156A">
            <w:r w:rsidRPr="00E7156A">
              <w:t xml:space="preserve">Quercus </w:t>
            </w:r>
            <w:proofErr w:type="spellStart"/>
            <w:r w:rsidRPr="00E7156A">
              <w:t>geminata</w:t>
            </w:r>
            <w:proofErr w:type="spellEnd"/>
          </w:p>
        </w:tc>
        <w:tc>
          <w:tcPr>
            <w:tcW w:w="2052" w:type="dxa"/>
            <w:shd w:val="clear" w:color="auto" w:fill="auto"/>
          </w:tcPr>
          <w:p w:rsidRPr="00E7156A" w:rsidR="00E7156A" w:rsidP="006441BD" w:rsidRDefault="00E7156A">
            <w:r w:rsidRPr="00E7156A">
              <w:t>Sand live oak</w:t>
            </w:r>
          </w:p>
        </w:tc>
        <w:tc>
          <w:tcPr>
            <w:tcW w:w="1956" w:type="dxa"/>
            <w:shd w:val="clear" w:color="auto" w:fill="auto"/>
          </w:tcPr>
          <w:p w:rsidRPr="00E7156A" w:rsidR="00E7156A" w:rsidP="006441BD" w:rsidRDefault="00E7156A">
            <w:r w:rsidRPr="00E7156A">
              <w:t>Middle</w:t>
            </w:r>
          </w:p>
        </w:tc>
      </w:tr>
      <w:tr w:rsidRPr="00E7156A" w:rsidR="00E7156A" w:rsidTr="00E7156A">
        <w:tc>
          <w:tcPr>
            <w:tcW w:w="1152" w:type="dxa"/>
            <w:shd w:val="clear" w:color="auto" w:fill="auto"/>
          </w:tcPr>
          <w:p w:rsidRPr="00E7156A" w:rsidR="00E7156A" w:rsidP="006441BD" w:rsidRDefault="00E7156A">
            <w:pPr>
              <w:rPr>
                <w:bCs/>
              </w:rPr>
            </w:pPr>
            <w:r w:rsidRPr="00E7156A">
              <w:rPr>
                <w:bCs/>
              </w:rPr>
              <w:t>ARBE7</w:t>
            </w:r>
          </w:p>
        </w:tc>
        <w:tc>
          <w:tcPr>
            <w:tcW w:w="2328" w:type="dxa"/>
            <w:shd w:val="clear" w:color="auto" w:fill="auto"/>
          </w:tcPr>
          <w:p w:rsidRPr="00E7156A" w:rsidR="00E7156A" w:rsidP="006441BD" w:rsidRDefault="00E7156A">
            <w:proofErr w:type="spellStart"/>
            <w:r w:rsidRPr="00E7156A">
              <w:t>Aristida</w:t>
            </w:r>
            <w:proofErr w:type="spellEnd"/>
            <w:r w:rsidRPr="00E7156A">
              <w:t xml:space="preserve"> </w:t>
            </w:r>
            <w:proofErr w:type="spellStart"/>
            <w:r w:rsidRPr="00E7156A">
              <w:t>beyrichiana</w:t>
            </w:r>
            <w:proofErr w:type="spellEnd"/>
          </w:p>
        </w:tc>
        <w:tc>
          <w:tcPr>
            <w:tcW w:w="2052" w:type="dxa"/>
            <w:shd w:val="clear" w:color="auto" w:fill="auto"/>
          </w:tcPr>
          <w:p w:rsidRPr="00E7156A" w:rsidR="00E7156A" w:rsidP="006441BD" w:rsidRDefault="00E7156A">
            <w:proofErr w:type="spellStart"/>
            <w:r w:rsidRPr="00E7156A">
              <w:t>Beyrich</w:t>
            </w:r>
            <w:proofErr w:type="spellEnd"/>
            <w:r w:rsidRPr="00E7156A">
              <w:t xml:space="preserve"> </w:t>
            </w:r>
            <w:proofErr w:type="spellStart"/>
            <w:r w:rsidRPr="00E7156A">
              <w:t>threeawn</w:t>
            </w:r>
            <w:proofErr w:type="spellEnd"/>
          </w:p>
        </w:tc>
        <w:tc>
          <w:tcPr>
            <w:tcW w:w="1956" w:type="dxa"/>
            <w:shd w:val="clear" w:color="auto" w:fill="auto"/>
          </w:tcPr>
          <w:p w:rsidRPr="00E7156A" w:rsidR="00E7156A" w:rsidP="006441BD" w:rsidRDefault="00E7156A">
            <w:r w:rsidRPr="00E7156A">
              <w:t>Lower</w:t>
            </w:r>
          </w:p>
        </w:tc>
      </w:tr>
    </w:tbl>
    <w:p w:rsidR="00E7156A" w:rsidP="00E7156A" w:rsidRDefault="00E7156A"/>
    <w:p w:rsidR="00E7156A" w:rsidP="00E7156A" w:rsidRDefault="00E7156A">
      <w:pPr>
        <w:pStyle w:val="SClassInfoPara"/>
      </w:pPr>
      <w:r>
        <w:t>Description</w:t>
      </w:r>
    </w:p>
    <w:p w:rsidR="00E7156A" w:rsidP="00E7156A" w:rsidRDefault="00E7156A">
      <w:r>
        <w:lastRenderedPageBreak/>
        <w:t xml:space="preserve">Class C includes patches, perhaps </w:t>
      </w:r>
      <w:r w:rsidR="00061AF9">
        <w:t>¼-2 ac</w:t>
      </w:r>
      <w:r>
        <w:t xml:space="preserve"> in size, with </w:t>
      </w:r>
      <w:r w:rsidR="00736F72">
        <w:t>mid-age canopy pines</w:t>
      </w:r>
      <w:r>
        <w:t xml:space="preserve">. There is a minimal hardwood component and only sparse shrubs due to frequent fire. </w:t>
      </w:r>
      <w:proofErr w:type="spellStart"/>
      <w:r w:rsidRPr="00061AF9">
        <w:rPr>
          <w:i/>
        </w:rPr>
        <w:t>Aristida</w:t>
      </w:r>
      <w:proofErr w:type="spellEnd"/>
      <w:r w:rsidRPr="00061AF9">
        <w:rPr>
          <w:i/>
        </w:rPr>
        <w:t xml:space="preserve"> </w:t>
      </w:r>
      <w:proofErr w:type="spellStart"/>
      <w:r w:rsidRPr="00061AF9">
        <w:rPr>
          <w:i/>
        </w:rPr>
        <w:t>stricta</w:t>
      </w:r>
      <w:proofErr w:type="spellEnd"/>
      <w:r>
        <w:t xml:space="preserve"> dominates the ground cover. Canopy pine cover ranges between 25-75%.</w:t>
      </w:r>
    </w:p>
    <w:p w:rsidR="00E7156A" w:rsidP="00E7156A" w:rsidRDefault="00E7156A"/>
    <w:p>
      <w:r>
        <w:rPr>
          <w:i/>
          <w:u w:val="single"/>
        </w:rPr>
        <w:t>Maximum Tree Size Class</w:t>
      </w:r>
      <w:br/>
      <w:r>
        <w:t>Medium 9-21"DBH</w:t>
      </w:r>
    </w:p>
    <w:p w:rsidR="00E7156A" w:rsidP="00E7156A" w:rsidRDefault="00E7156A">
      <w:pPr>
        <w:pStyle w:val="InfoPara"/>
        <w:pBdr>
          <w:top w:val="single" w:color="auto" w:sz="4" w:space="1"/>
        </w:pBdr>
      </w:pPr>
      <w:r xmlns:w="http://schemas.openxmlformats.org/wordprocessingml/2006/main">
        <w:t>Class D</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7156A" w:rsidP="00E7156A" w:rsidRDefault="00E7156A"/>
    <w:p w:rsidR="00E7156A" w:rsidP="00E7156A" w:rsidRDefault="00E715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28"/>
        <w:gridCol w:w="2052"/>
        <w:gridCol w:w="1956"/>
      </w:tblGrid>
      <w:tr w:rsidRPr="00E7156A" w:rsidR="00E7156A" w:rsidTr="00E7156A">
        <w:tc>
          <w:tcPr>
            <w:tcW w:w="1152" w:type="dxa"/>
            <w:tcBorders>
              <w:top w:val="single" w:color="auto" w:sz="2" w:space="0"/>
              <w:bottom w:val="single" w:color="000000" w:sz="12" w:space="0"/>
            </w:tcBorders>
            <w:shd w:val="clear" w:color="auto" w:fill="auto"/>
          </w:tcPr>
          <w:p w:rsidRPr="00E7156A" w:rsidR="00E7156A" w:rsidP="00E11C77" w:rsidRDefault="00E7156A">
            <w:pPr>
              <w:rPr>
                <w:b/>
                <w:bCs/>
              </w:rPr>
            </w:pPr>
            <w:r w:rsidRPr="00E7156A">
              <w:rPr>
                <w:b/>
                <w:bCs/>
              </w:rPr>
              <w:t>Symbol</w:t>
            </w:r>
          </w:p>
        </w:tc>
        <w:tc>
          <w:tcPr>
            <w:tcW w:w="2328" w:type="dxa"/>
            <w:tcBorders>
              <w:top w:val="single" w:color="auto" w:sz="2" w:space="0"/>
              <w:bottom w:val="single" w:color="000000" w:sz="12" w:space="0"/>
            </w:tcBorders>
            <w:shd w:val="clear" w:color="auto" w:fill="auto"/>
          </w:tcPr>
          <w:p w:rsidRPr="00E7156A" w:rsidR="00E7156A" w:rsidP="00E11C77" w:rsidRDefault="00E7156A">
            <w:pPr>
              <w:rPr>
                <w:b/>
                <w:bCs/>
              </w:rPr>
            </w:pPr>
            <w:r w:rsidRPr="00E7156A">
              <w:rPr>
                <w:b/>
                <w:bCs/>
              </w:rPr>
              <w:t>Scientific Name</w:t>
            </w:r>
          </w:p>
        </w:tc>
        <w:tc>
          <w:tcPr>
            <w:tcW w:w="2052" w:type="dxa"/>
            <w:tcBorders>
              <w:top w:val="single" w:color="auto" w:sz="2" w:space="0"/>
              <w:bottom w:val="single" w:color="000000" w:sz="12" w:space="0"/>
            </w:tcBorders>
            <w:shd w:val="clear" w:color="auto" w:fill="auto"/>
          </w:tcPr>
          <w:p w:rsidRPr="00E7156A" w:rsidR="00E7156A" w:rsidP="00E11C77" w:rsidRDefault="00E7156A">
            <w:pPr>
              <w:rPr>
                <w:b/>
                <w:bCs/>
              </w:rPr>
            </w:pPr>
            <w:r w:rsidRPr="00E7156A">
              <w:rPr>
                <w:b/>
                <w:bCs/>
              </w:rPr>
              <w:t>Common Name</w:t>
            </w:r>
          </w:p>
        </w:tc>
        <w:tc>
          <w:tcPr>
            <w:tcW w:w="1956" w:type="dxa"/>
            <w:tcBorders>
              <w:top w:val="single" w:color="auto" w:sz="2" w:space="0"/>
              <w:bottom w:val="single" w:color="000000" w:sz="12" w:space="0"/>
            </w:tcBorders>
            <w:shd w:val="clear" w:color="auto" w:fill="auto"/>
          </w:tcPr>
          <w:p w:rsidRPr="00E7156A" w:rsidR="00E7156A" w:rsidP="00E11C77" w:rsidRDefault="00E7156A">
            <w:pPr>
              <w:rPr>
                <w:b/>
                <w:bCs/>
              </w:rPr>
            </w:pPr>
            <w:r w:rsidRPr="00E7156A">
              <w:rPr>
                <w:b/>
                <w:bCs/>
              </w:rPr>
              <w:t>Canopy Position</w:t>
            </w:r>
          </w:p>
        </w:tc>
      </w:tr>
      <w:tr w:rsidRPr="00E7156A" w:rsidR="00E7156A" w:rsidTr="00E7156A">
        <w:tc>
          <w:tcPr>
            <w:tcW w:w="1152" w:type="dxa"/>
            <w:tcBorders>
              <w:top w:val="single" w:color="000000" w:sz="12" w:space="0"/>
            </w:tcBorders>
            <w:shd w:val="clear" w:color="auto" w:fill="auto"/>
          </w:tcPr>
          <w:p w:rsidRPr="00E7156A" w:rsidR="00E7156A" w:rsidP="00E11C77" w:rsidRDefault="00E7156A">
            <w:pPr>
              <w:rPr>
                <w:bCs/>
              </w:rPr>
            </w:pPr>
            <w:r w:rsidRPr="00E7156A">
              <w:rPr>
                <w:bCs/>
              </w:rPr>
              <w:t>PIPA2</w:t>
            </w:r>
          </w:p>
        </w:tc>
        <w:tc>
          <w:tcPr>
            <w:tcW w:w="2328" w:type="dxa"/>
            <w:tcBorders>
              <w:top w:val="single" w:color="000000" w:sz="12" w:space="0"/>
            </w:tcBorders>
            <w:shd w:val="clear" w:color="auto" w:fill="auto"/>
          </w:tcPr>
          <w:p w:rsidRPr="00E7156A" w:rsidR="00E7156A" w:rsidP="00E11C77" w:rsidRDefault="00E7156A">
            <w:r w:rsidRPr="00E7156A">
              <w:t xml:space="preserve">Pinus </w:t>
            </w:r>
            <w:proofErr w:type="spellStart"/>
            <w:r w:rsidRPr="00E7156A">
              <w:t>palustris</w:t>
            </w:r>
            <w:proofErr w:type="spellEnd"/>
          </w:p>
        </w:tc>
        <w:tc>
          <w:tcPr>
            <w:tcW w:w="2052" w:type="dxa"/>
            <w:tcBorders>
              <w:top w:val="single" w:color="000000" w:sz="12" w:space="0"/>
            </w:tcBorders>
            <w:shd w:val="clear" w:color="auto" w:fill="auto"/>
          </w:tcPr>
          <w:p w:rsidRPr="00E7156A" w:rsidR="00E7156A" w:rsidP="00E11C77" w:rsidRDefault="00E7156A">
            <w:r w:rsidRPr="00E7156A">
              <w:t>Longleaf pine</w:t>
            </w:r>
          </w:p>
        </w:tc>
        <w:tc>
          <w:tcPr>
            <w:tcW w:w="1956" w:type="dxa"/>
            <w:tcBorders>
              <w:top w:val="single" w:color="000000" w:sz="12" w:space="0"/>
            </w:tcBorders>
            <w:shd w:val="clear" w:color="auto" w:fill="auto"/>
          </w:tcPr>
          <w:p w:rsidRPr="00E7156A" w:rsidR="00E7156A" w:rsidP="00E11C77" w:rsidRDefault="00E7156A">
            <w:r w:rsidRPr="00E7156A">
              <w:t>Upper</w:t>
            </w:r>
          </w:p>
        </w:tc>
      </w:tr>
      <w:tr w:rsidRPr="00E7156A" w:rsidR="00E7156A" w:rsidTr="00E7156A">
        <w:tc>
          <w:tcPr>
            <w:tcW w:w="1152" w:type="dxa"/>
            <w:shd w:val="clear" w:color="auto" w:fill="auto"/>
          </w:tcPr>
          <w:p w:rsidRPr="00E7156A" w:rsidR="00E7156A" w:rsidP="00E11C77" w:rsidRDefault="00E7156A">
            <w:pPr>
              <w:rPr>
                <w:bCs/>
              </w:rPr>
            </w:pPr>
            <w:r w:rsidRPr="00E7156A">
              <w:rPr>
                <w:bCs/>
              </w:rPr>
              <w:t>QULA2</w:t>
            </w:r>
          </w:p>
        </w:tc>
        <w:tc>
          <w:tcPr>
            <w:tcW w:w="2328" w:type="dxa"/>
            <w:shd w:val="clear" w:color="auto" w:fill="auto"/>
          </w:tcPr>
          <w:p w:rsidRPr="00E7156A" w:rsidR="00E7156A" w:rsidP="00E11C77" w:rsidRDefault="00E7156A">
            <w:r w:rsidRPr="00E7156A">
              <w:t xml:space="preserve">Quercus </w:t>
            </w:r>
            <w:proofErr w:type="spellStart"/>
            <w:r w:rsidRPr="00E7156A">
              <w:t>laevis</w:t>
            </w:r>
            <w:proofErr w:type="spellEnd"/>
          </w:p>
        </w:tc>
        <w:tc>
          <w:tcPr>
            <w:tcW w:w="2052" w:type="dxa"/>
            <w:shd w:val="clear" w:color="auto" w:fill="auto"/>
          </w:tcPr>
          <w:p w:rsidRPr="00E7156A" w:rsidR="00E7156A" w:rsidP="00E11C77" w:rsidRDefault="00E7156A">
            <w:r w:rsidRPr="00E7156A">
              <w:t>Turkey oak</w:t>
            </w:r>
          </w:p>
        </w:tc>
        <w:tc>
          <w:tcPr>
            <w:tcW w:w="1956" w:type="dxa"/>
            <w:shd w:val="clear" w:color="auto" w:fill="auto"/>
          </w:tcPr>
          <w:p w:rsidRPr="00E7156A" w:rsidR="00E7156A" w:rsidP="00E11C77" w:rsidRDefault="00E7156A">
            <w:r w:rsidRPr="00E7156A">
              <w:t>Middle</w:t>
            </w:r>
          </w:p>
        </w:tc>
      </w:tr>
      <w:tr w:rsidRPr="00E7156A" w:rsidR="00E7156A" w:rsidTr="00E7156A">
        <w:tc>
          <w:tcPr>
            <w:tcW w:w="1152" w:type="dxa"/>
            <w:shd w:val="clear" w:color="auto" w:fill="auto"/>
          </w:tcPr>
          <w:p w:rsidRPr="00E7156A" w:rsidR="00E7156A" w:rsidP="00E11C77" w:rsidRDefault="00E7156A">
            <w:pPr>
              <w:rPr>
                <w:bCs/>
              </w:rPr>
            </w:pPr>
            <w:r w:rsidRPr="00E7156A">
              <w:rPr>
                <w:bCs/>
              </w:rPr>
              <w:t>QUGE2</w:t>
            </w:r>
          </w:p>
        </w:tc>
        <w:tc>
          <w:tcPr>
            <w:tcW w:w="2328" w:type="dxa"/>
            <w:shd w:val="clear" w:color="auto" w:fill="auto"/>
          </w:tcPr>
          <w:p w:rsidRPr="00E7156A" w:rsidR="00E7156A" w:rsidP="00E11C77" w:rsidRDefault="00E7156A">
            <w:r w:rsidRPr="00E7156A">
              <w:t xml:space="preserve">Quercus </w:t>
            </w:r>
            <w:proofErr w:type="spellStart"/>
            <w:r w:rsidRPr="00E7156A">
              <w:t>geminata</w:t>
            </w:r>
            <w:proofErr w:type="spellEnd"/>
          </w:p>
        </w:tc>
        <w:tc>
          <w:tcPr>
            <w:tcW w:w="2052" w:type="dxa"/>
            <w:shd w:val="clear" w:color="auto" w:fill="auto"/>
          </w:tcPr>
          <w:p w:rsidRPr="00E7156A" w:rsidR="00E7156A" w:rsidP="00E11C77" w:rsidRDefault="00E7156A">
            <w:r w:rsidRPr="00E7156A">
              <w:t>Sand live oak</w:t>
            </w:r>
          </w:p>
        </w:tc>
        <w:tc>
          <w:tcPr>
            <w:tcW w:w="1956" w:type="dxa"/>
            <w:shd w:val="clear" w:color="auto" w:fill="auto"/>
          </w:tcPr>
          <w:p w:rsidRPr="00E7156A" w:rsidR="00E7156A" w:rsidP="00E11C77" w:rsidRDefault="00E7156A">
            <w:r w:rsidRPr="00E7156A">
              <w:t>Middle</w:t>
            </w:r>
          </w:p>
        </w:tc>
      </w:tr>
      <w:tr w:rsidRPr="00E7156A" w:rsidR="00E7156A" w:rsidTr="00E7156A">
        <w:tc>
          <w:tcPr>
            <w:tcW w:w="1152" w:type="dxa"/>
            <w:shd w:val="clear" w:color="auto" w:fill="auto"/>
          </w:tcPr>
          <w:p w:rsidRPr="00E7156A" w:rsidR="00E7156A" w:rsidP="00E11C77" w:rsidRDefault="00E7156A">
            <w:pPr>
              <w:rPr>
                <w:bCs/>
              </w:rPr>
            </w:pPr>
            <w:r w:rsidRPr="00E7156A">
              <w:rPr>
                <w:bCs/>
              </w:rPr>
              <w:t>ARBE7</w:t>
            </w:r>
          </w:p>
        </w:tc>
        <w:tc>
          <w:tcPr>
            <w:tcW w:w="2328" w:type="dxa"/>
            <w:shd w:val="clear" w:color="auto" w:fill="auto"/>
          </w:tcPr>
          <w:p w:rsidRPr="00E7156A" w:rsidR="00E7156A" w:rsidP="00E11C77" w:rsidRDefault="00E7156A">
            <w:proofErr w:type="spellStart"/>
            <w:r w:rsidRPr="00E7156A">
              <w:t>Aristida</w:t>
            </w:r>
            <w:proofErr w:type="spellEnd"/>
            <w:r w:rsidRPr="00E7156A">
              <w:t xml:space="preserve"> </w:t>
            </w:r>
            <w:proofErr w:type="spellStart"/>
            <w:r w:rsidRPr="00E7156A">
              <w:t>beyrichiana</w:t>
            </w:r>
            <w:proofErr w:type="spellEnd"/>
          </w:p>
        </w:tc>
        <w:tc>
          <w:tcPr>
            <w:tcW w:w="2052" w:type="dxa"/>
            <w:shd w:val="clear" w:color="auto" w:fill="auto"/>
          </w:tcPr>
          <w:p w:rsidRPr="00E7156A" w:rsidR="00E7156A" w:rsidP="00E11C77" w:rsidRDefault="00E7156A">
            <w:proofErr w:type="spellStart"/>
            <w:r w:rsidRPr="00E7156A">
              <w:t>Beyrich</w:t>
            </w:r>
            <w:proofErr w:type="spellEnd"/>
            <w:r w:rsidRPr="00E7156A">
              <w:t xml:space="preserve"> </w:t>
            </w:r>
            <w:proofErr w:type="spellStart"/>
            <w:r w:rsidRPr="00E7156A">
              <w:t>threeawn</w:t>
            </w:r>
            <w:proofErr w:type="spellEnd"/>
          </w:p>
        </w:tc>
        <w:tc>
          <w:tcPr>
            <w:tcW w:w="1956" w:type="dxa"/>
            <w:shd w:val="clear" w:color="auto" w:fill="auto"/>
          </w:tcPr>
          <w:p w:rsidRPr="00E7156A" w:rsidR="00E7156A" w:rsidP="00E11C77" w:rsidRDefault="00E7156A">
            <w:r w:rsidRPr="00E7156A">
              <w:t>Lower</w:t>
            </w:r>
          </w:p>
        </w:tc>
      </w:tr>
    </w:tbl>
    <w:p w:rsidR="00E7156A" w:rsidP="00E7156A" w:rsidRDefault="00E7156A"/>
    <w:p w:rsidR="00E7156A" w:rsidP="00E7156A" w:rsidRDefault="00E7156A">
      <w:pPr>
        <w:pStyle w:val="SClassInfoPara"/>
      </w:pPr>
      <w:r>
        <w:t>Description</w:t>
      </w:r>
    </w:p>
    <w:p w:rsidR="00E7156A" w:rsidP="00E7156A" w:rsidRDefault="00E7156A">
      <w:r>
        <w:t xml:space="preserve">Class D is characterized by patches, perhaps </w:t>
      </w:r>
      <w:r w:rsidR="00061AF9">
        <w:t xml:space="preserve">¼ to 2 </w:t>
      </w:r>
      <w:r>
        <w:t xml:space="preserve">or more acres in size, with </w:t>
      </w:r>
      <w:r w:rsidR="00736F72">
        <w:t xml:space="preserve">older canopy pines sometimes </w:t>
      </w:r>
      <w:r w:rsidR="00061AF9">
        <w:t>100s</w:t>
      </w:r>
      <w:r w:rsidR="00736F72">
        <w:t xml:space="preserve"> of years old</w:t>
      </w:r>
      <w:r>
        <w:t xml:space="preserve">. There is a minimal hardwood component and only sparse shrubs due to frequent fire. </w:t>
      </w:r>
      <w:proofErr w:type="spellStart"/>
      <w:r w:rsidRPr="00061AF9">
        <w:rPr>
          <w:i/>
        </w:rPr>
        <w:t>Aristida</w:t>
      </w:r>
      <w:proofErr w:type="spellEnd"/>
      <w:r w:rsidRPr="00061AF9">
        <w:rPr>
          <w:i/>
        </w:rPr>
        <w:t xml:space="preserve"> </w:t>
      </w:r>
      <w:proofErr w:type="spellStart"/>
      <w:r w:rsidRPr="00061AF9">
        <w:rPr>
          <w:i/>
        </w:rPr>
        <w:t>stricta</w:t>
      </w:r>
      <w:proofErr w:type="spellEnd"/>
      <w:r>
        <w:t xml:space="preserve"> dominates the ground cover. Canopy pine cover ranges between 25-75%.</w:t>
      </w:r>
    </w:p>
    <w:p w:rsidR="00E7156A" w:rsidP="00E7156A" w:rsidRDefault="00E7156A"/>
    <w:p>
      <w:r>
        <w:rPr>
          <w:i/>
          <w:u w:val="single"/>
        </w:rPr>
        <w:t>Maximum Tree Size Class</w:t>
      </w:r>
      <w:br/>
      <w:r>
        <w:t>Large 21-33"DBH</w:t>
      </w:r>
    </w:p>
    <w:p w:rsidR="00E7156A" w:rsidP="00E7156A" w:rsidRDefault="00E7156A">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7156A" w:rsidP="00E7156A" w:rsidRDefault="00E7156A"/>
    <w:p w:rsidR="00E7156A" w:rsidP="00E7156A" w:rsidRDefault="00E715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28"/>
        <w:gridCol w:w="2052"/>
        <w:gridCol w:w="1956"/>
      </w:tblGrid>
      <w:tr w:rsidRPr="00E7156A" w:rsidR="00E7156A" w:rsidTr="00E7156A">
        <w:tc>
          <w:tcPr>
            <w:tcW w:w="1152" w:type="dxa"/>
            <w:tcBorders>
              <w:top w:val="single" w:color="auto" w:sz="2" w:space="0"/>
              <w:bottom w:val="single" w:color="000000" w:sz="12" w:space="0"/>
            </w:tcBorders>
            <w:shd w:val="clear" w:color="auto" w:fill="auto"/>
          </w:tcPr>
          <w:p w:rsidRPr="00E7156A" w:rsidR="00E7156A" w:rsidP="003A36EB" w:rsidRDefault="00E7156A">
            <w:pPr>
              <w:rPr>
                <w:b/>
                <w:bCs/>
              </w:rPr>
            </w:pPr>
            <w:r w:rsidRPr="00E7156A">
              <w:rPr>
                <w:b/>
                <w:bCs/>
              </w:rPr>
              <w:t>Symbol</w:t>
            </w:r>
          </w:p>
        </w:tc>
        <w:tc>
          <w:tcPr>
            <w:tcW w:w="2328" w:type="dxa"/>
            <w:tcBorders>
              <w:top w:val="single" w:color="auto" w:sz="2" w:space="0"/>
              <w:bottom w:val="single" w:color="000000" w:sz="12" w:space="0"/>
            </w:tcBorders>
            <w:shd w:val="clear" w:color="auto" w:fill="auto"/>
          </w:tcPr>
          <w:p w:rsidRPr="00E7156A" w:rsidR="00E7156A" w:rsidP="003A36EB" w:rsidRDefault="00E7156A">
            <w:pPr>
              <w:rPr>
                <w:b/>
                <w:bCs/>
              </w:rPr>
            </w:pPr>
            <w:r w:rsidRPr="00E7156A">
              <w:rPr>
                <w:b/>
                <w:bCs/>
              </w:rPr>
              <w:t>Scientific Name</w:t>
            </w:r>
          </w:p>
        </w:tc>
        <w:tc>
          <w:tcPr>
            <w:tcW w:w="2052" w:type="dxa"/>
            <w:tcBorders>
              <w:top w:val="single" w:color="auto" w:sz="2" w:space="0"/>
              <w:bottom w:val="single" w:color="000000" w:sz="12" w:space="0"/>
            </w:tcBorders>
            <w:shd w:val="clear" w:color="auto" w:fill="auto"/>
          </w:tcPr>
          <w:p w:rsidRPr="00E7156A" w:rsidR="00E7156A" w:rsidP="003A36EB" w:rsidRDefault="00E7156A">
            <w:pPr>
              <w:rPr>
                <w:b/>
                <w:bCs/>
              </w:rPr>
            </w:pPr>
            <w:r w:rsidRPr="00E7156A">
              <w:rPr>
                <w:b/>
                <w:bCs/>
              </w:rPr>
              <w:t>Common Name</w:t>
            </w:r>
          </w:p>
        </w:tc>
        <w:tc>
          <w:tcPr>
            <w:tcW w:w="1956" w:type="dxa"/>
            <w:tcBorders>
              <w:top w:val="single" w:color="auto" w:sz="2" w:space="0"/>
              <w:bottom w:val="single" w:color="000000" w:sz="12" w:space="0"/>
            </w:tcBorders>
            <w:shd w:val="clear" w:color="auto" w:fill="auto"/>
          </w:tcPr>
          <w:p w:rsidRPr="00E7156A" w:rsidR="00E7156A" w:rsidP="003A36EB" w:rsidRDefault="00E7156A">
            <w:pPr>
              <w:rPr>
                <w:b/>
                <w:bCs/>
              </w:rPr>
            </w:pPr>
            <w:r w:rsidRPr="00E7156A">
              <w:rPr>
                <w:b/>
                <w:bCs/>
              </w:rPr>
              <w:t>Canopy Position</w:t>
            </w:r>
          </w:p>
        </w:tc>
      </w:tr>
      <w:tr w:rsidRPr="00E7156A" w:rsidR="00E7156A" w:rsidTr="00E7156A">
        <w:tc>
          <w:tcPr>
            <w:tcW w:w="1152" w:type="dxa"/>
            <w:tcBorders>
              <w:top w:val="single" w:color="000000" w:sz="12" w:space="0"/>
            </w:tcBorders>
            <w:shd w:val="clear" w:color="auto" w:fill="auto"/>
          </w:tcPr>
          <w:p w:rsidRPr="00E7156A" w:rsidR="00E7156A" w:rsidP="003A36EB" w:rsidRDefault="00E7156A">
            <w:pPr>
              <w:rPr>
                <w:bCs/>
              </w:rPr>
            </w:pPr>
            <w:r w:rsidRPr="00E7156A">
              <w:rPr>
                <w:bCs/>
              </w:rPr>
              <w:t>PIPA2</w:t>
            </w:r>
          </w:p>
        </w:tc>
        <w:tc>
          <w:tcPr>
            <w:tcW w:w="2328" w:type="dxa"/>
            <w:tcBorders>
              <w:top w:val="single" w:color="000000" w:sz="12" w:space="0"/>
            </w:tcBorders>
            <w:shd w:val="clear" w:color="auto" w:fill="auto"/>
          </w:tcPr>
          <w:p w:rsidRPr="00E7156A" w:rsidR="00E7156A" w:rsidP="003A36EB" w:rsidRDefault="00E7156A">
            <w:r w:rsidRPr="00E7156A">
              <w:t xml:space="preserve">Pinus </w:t>
            </w:r>
            <w:proofErr w:type="spellStart"/>
            <w:r w:rsidRPr="00E7156A">
              <w:t>palustris</w:t>
            </w:r>
            <w:proofErr w:type="spellEnd"/>
          </w:p>
        </w:tc>
        <w:tc>
          <w:tcPr>
            <w:tcW w:w="2052" w:type="dxa"/>
            <w:tcBorders>
              <w:top w:val="single" w:color="000000" w:sz="12" w:space="0"/>
            </w:tcBorders>
            <w:shd w:val="clear" w:color="auto" w:fill="auto"/>
          </w:tcPr>
          <w:p w:rsidRPr="00E7156A" w:rsidR="00E7156A" w:rsidP="003A36EB" w:rsidRDefault="00E7156A">
            <w:r w:rsidRPr="00E7156A">
              <w:t>Longleaf pine</w:t>
            </w:r>
          </w:p>
        </w:tc>
        <w:tc>
          <w:tcPr>
            <w:tcW w:w="1956" w:type="dxa"/>
            <w:tcBorders>
              <w:top w:val="single" w:color="000000" w:sz="12" w:space="0"/>
            </w:tcBorders>
            <w:shd w:val="clear" w:color="auto" w:fill="auto"/>
          </w:tcPr>
          <w:p w:rsidRPr="00E7156A" w:rsidR="00E7156A" w:rsidP="003A36EB" w:rsidRDefault="00E7156A">
            <w:r w:rsidRPr="00E7156A">
              <w:t>Upper</w:t>
            </w:r>
          </w:p>
        </w:tc>
      </w:tr>
      <w:tr w:rsidRPr="00E7156A" w:rsidR="00E7156A" w:rsidTr="00E7156A">
        <w:tc>
          <w:tcPr>
            <w:tcW w:w="1152" w:type="dxa"/>
            <w:shd w:val="clear" w:color="auto" w:fill="auto"/>
          </w:tcPr>
          <w:p w:rsidRPr="00E7156A" w:rsidR="00E7156A" w:rsidP="003A36EB" w:rsidRDefault="00E7156A">
            <w:pPr>
              <w:rPr>
                <w:bCs/>
              </w:rPr>
            </w:pPr>
            <w:r w:rsidRPr="00E7156A">
              <w:rPr>
                <w:bCs/>
              </w:rPr>
              <w:t>QUGE2</w:t>
            </w:r>
          </w:p>
        </w:tc>
        <w:tc>
          <w:tcPr>
            <w:tcW w:w="2328" w:type="dxa"/>
            <w:shd w:val="clear" w:color="auto" w:fill="auto"/>
          </w:tcPr>
          <w:p w:rsidRPr="00E7156A" w:rsidR="00E7156A" w:rsidP="003A36EB" w:rsidRDefault="00E7156A">
            <w:r w:rsidRPr="00E7156A">
              <w:t xml:space="preserve">Quercus </w:t>
            </w:r>
            <w:proofErr w:type="spellStart"/>
            <w:r w:rsidRPr="00E7156A">
              <w:t>geminata</w:t>
            </w:r>
            <w:proofErr w:type="spellEnd"/>
          </w:p>
        </w:tc>
        <w:tc>
          <w:tcPr>
            <w:tcW w:w="2052" w:type="dxa"/>
            <w:shd w:val="clear" w:color="auto" w:fill="auto"/>
          </w:tcPr>
          <w:p w:rsidRPr="00E7156A" w:rsidR="00E7156A" w:rsidP="003A36EB" w:rsidRDefault="00E7156A">
            <w:r w:rsidRPr="00E7156A">
              <w:t>Sand live oak</w:t>
            </w:r>
          </w:p>
        </w:tc>
        <w:tc>
          <w:tcPr>
            <w:tcW w:w="1956" w:type="dxa"/>
            <w:shd w:val="clear" w:color="auto" w:fill="auto"/>
          </w:tcPr>
          <w:p w:rsidRPr="00E7156A" w:rsidR="00E7156A" w:rsidP="003A36EB" w:rsidRDefault="00E7156A">
            <w:r w:rsidRPr="00E7156A">
              <w:t>Middle</w:t>
            </w:r>
          </w:p>
        </w:tc>
      </w:tr>
      <w:tr w:rsidRPr="00E7156A" w:rsidR="00E7156A" w:rsidTr="00E7156A">
        <w:tc>
          <w:tcPr>
            <w:tcW w:w="1152" w:type="dxa"/>
            <w:shd w:val="clear" w:color="auto" w:fill="auto"/>
          </w:tcPr>
          <w:p w:rsidRPr="00E7156A" w:rsidR="00E7156A" w:rsidP="003A36EB" w:rsidRDefault="00E7156A">
            <w:pPr>
              <w:rPr>
                <w:bCs/>
              </w:rPr>
            </w:pPr>
            <w:r w:rsidRPr="00E7156A">
              <w:rPr>
                <w:bCs/>
              </w:rPr>
              <w:t>QULA2</w:t>
            </w:r>
          </w:p>
        </w:tc>
        <w:tc>
          <w:tcPr>
            <w:tcW w:w="2328" w:type="dxa"/>
            <w:shd w:val="clear" w:color="auto" w:fill="auto"/>
          </w:tcPr>
          <w:p w:rsidRPr="00E7156A" w:rsidR="00E7156A" w:rsidP="003A36EB" w:rsidRDefault="00E7156A">
            <w:r w:rsidRPr="00E7156A">
              <w:t xml:space="preserve">Quercus </w:t>
            </w:r>
            <w:proofErr w:type="spellStart"/>
            <w:r w:rsidRPr="00E7156A">
              <w:t>laevis</w:t>
            </w:r>
            <w:proofErr w:type="spellEnd"/>
          </w:p>
        </w:tc>
        <w:tc>
          <w:tcPr>
            <w:tcW w:w="2052" w:type="dxa"/>
            <w:shd w:val="clear" w:color="auto" w:fill="auto"/>
          </w:tcPr>
          <w:p w:rsidRPr="00E7156A" w:rsidR="00E7156A" w:rsidP="003A36EB" w:rsidRDefault="00E7156A">
            <w:r w:rsidRPr="00E7156A">
              <w:t>Turkey oak</w:t>
            </w:r>
          </w:p>
        </w:tc>
        <w:tc>
          <w:tcPr>
            <w:tcW w:w="1956" w:type="dxa"/>
            <w:shd w:val="clear" w:color="auto" w:fill="auto"/>
          </w:tcPr>
          <w:p w:rsidRPr="00E7156A" w:rsidR="00E7156A" w:rsidP="003A36EB" w:rsidRDefault="00E7156A">
            <w:r w:rsidRPr="00E7156A">
              <w:t>Middle</w:t>
            </w:r>
          </w:p>
        </w:tc>
      </w:tr>
      <w:tr w:rsidRPr="00E7156A" w:rsidR="00E7156A" w:rsidTr="00E7156A">
        <w:tc>
          <w:tcPr>
            <w:tcW w:w="1152" w:type="dxa"/>
            <w:shd w:val="clear" w:color="auto" w:fill="auto"/>
          </w:tcPr>
          <w:p w:rsidRPr="00E7156A" w:rsidR="00E7156A" w:rsidP="003A36EB" w:rsidRDefault="00E7156A">
            <w:pPr>
              <w:rPr>
                <w:bCs/>
              </w:rPr>
            </w:pPr>
            <w:r w:rsidRPr="00E7156A">
              <w:rPr>
                <w:bCs/>
              </w:rPr>
              <w:t>ARBE7</w:t>
            </w:r>
          </w:p>
        </w:tc>
        <w:tc>
          <w:tcPr>
            <w:tcW w:w="2328" w:type="dxa"/>
            <w:shd w:val="clear" w:color="auto" w:fill="auto"/>
          </w:tcPr>
          <w:p w:rsidRPr="00E7156A" w:rsidR="00E7156A" w:rsidP="003A36EB" w:rsidRDefault="00E7156A">
            <w:proofErr w:type="spellStart"/>
            <w:r w:rsidRPr="00E7156A">
              <w:t>Aristida</w:t>
            </w:r>
            <w:proofErr w:type="spellEnd"/>
            <w:r w:rsidRPr="00E7156A">
              <w:t xml:space="preserve"> </w:t>
            </w:r>
            <w:proofErr w:type="spellStart"/>
            <w:r w:rsidRPr="00E7156A">
              <w:t>beyrichiana</w:t>
            </w:r>
            <w:proofErr w:type="spellEnd"/>
          </w:p>
        </w:tc>
        <w:tc>
          <w:tcPr>
            <w:tcW w:w="2052" w:type="dxa"/>
            <w:shd w:val="clear" w:color="auto" w:fill="auto"/>
          </w:tcPr>
          <w:p w:rsidRPr="00E7156A" w:rsidR="00E7156A" w:rsidP="003A36EB" w:rsidRDefault="00E7156A">
            <w:proofErr w:type="spellStart"/>
            <w:r w:rsidRPr="00E7156A">
              <w:t>Beyrich</w:t>
            </w:r>
            <w:proofErr w:type="spellEnd"/>
            <w:r w:rsidRPr="00E7156A">
              <w:t xml:space="preserve"> </w:t>
            </w:r>
            <w:proofErr w:type="spellStart"/>
            <w:r w:rsidRPr="00E7156A">
              <w:t>threeawn</w:t>
            </w:r>
            <w:proofErr w:type="spellEnd"/>
          </w:p>
        </w:tc>
        <w:tc>
          <w:tcPr>
            <w:tcW w:w="1956" w:type="dxa"/>
            <w:shd w:val="clear" w:color="auto" w:fill="auto"/>
          </w:tcPr>
          <w:p w:rsidRPr="00E7156A" w:rsidR="00E7156A" w:rsidP="003A36EB" w:rsidRDefault="00E7156A">
            <w:r w:rsidRPr="00E7156A">
              <w:t>Lower</w:t>
            </w:r>
          </w:p>
        </w:tc>
      </w:tr>
    </w:tbl>
    <w:p w:rsidR="00E7156A" w:rsidP="00E7156A" w:rsidRDefault="00E7156A"/>
    <w:p w:rsidR="00E7156A" w:rsidP="00E7156A" w:rsidRDefault="00E7156A">
      <w:pPr>
        <w:pStyle w:val="SClassInfoPara"/>
      </w:pPr>
      <w:r>
        <w:t>Description</w:t>
      </w:r>
    </w:p>
    <w:p w:rsidR="00E7156A" w:rsidP="00E7156A" w:rsidRDefault="00E7156A">
      <w:r>
        <w:t xml:space="preserve">Class E includes patches with a few remnant </w:t>
      </w:r>
      <w:r w:rsidR="00736F72">
        <w:t xml:space="preserve">older </w:t>
      </w:r>
      <w:r>
        <w:t xml:space="preserve">canopy </w:t>
      </w:r>
      <w:r w:rsidR="00736F72">
        <w:t>pines</w:t>
      </w:r>
      <w:r>
        <w:t>, with a substantial component of hardwoods and/or shrubs in either the overstory or understory. The ground cover is shrubby or sparse. The hardwood/shrub cover is &gt;50%. This class would also establish in fire shadows created by geologic or hydrologic changes.</w:t>
      </w:r>
    </w:p>
    <w:p w:rsidR="00E7156A" w:rsidP="00E7156A" w:rsidRDefault="00E7156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156A" w:rsidP="00E7156A" w:rsidRDefault="00E7156A">
      <w:r>
        <w:t xml:space="preserve">Abrahamson, W.G., A.F. Johnson, J.N. Layne and P.A. </w:t>
      </w:r>
      <w:proofErr w:type="spellStart"/>
      <w:r>
        <w:t>Peroni</w:t>
      </w:r>
      <w:proofErr w:type="spellEnd"/>
      <w:r>
        <w:t>. 1984. Vegetation of the Archbold Biological Station, Florida: An example of the southern Lake Wales Ridge. Florida Scientist 47: 209-250.</w:t>
      </w:r>
    </w:p>
    <w:p w:rsidR="00E7156A" w:rsidP="00E7156A" w:rsidRDefault="00E7156A"/>
    <w:p w:rsidR="00E7156A" w:rsidP="00E7156A" w:rsidRDefault="00E7156A">
      <w:r>
        <w:t>Boyer, W.D. 1993. Long-term development of regeneration under pine seed tree and</w:t>
      </w:r>
    </w:p>
    <w:p w:rsidR="00E7156A" w:rsidP="00E7156A" w:rsidRDefault="00E7156A">
      <w:r>
        <w:t>shelter wood stands. Southern Journal of Applied Forestry 17: 10-15.</w:t>
      </w:r>
    </w:p>
    <w:p w:rsidR="00E7156A" w:rsidP="00E7156A" w:rsidRDefault="00E7156A"/>
    <w:p w:rsidR="00E7156A" w:rsidP="00E7156A" w:rsidRDefault="00E7156A">
      <w:r>
        <w:t>Brewer, J.S. and W.J. Platt. 1994a. Effects of fire season and herbivory on reproductive</w:t>
      </w:r>
    </w:p>
    <w:p w:rsidR="00E7156A" w:rsidP="00E7156A" w:rsidRDefault="00E7156A">
      <w:r>
        <w:t xml:space="preserve">success in a clonal forb, </w:t>
      </w:r>
      <w:proofErr w:type="spellStart"/>
      <w:r>
        <w:t>Pityopsis</w:t>
      </w:r>
      <w:proofErr w:type="spellEnd"/>
      <w:r>
        <w:t xml:space="preserve"> </w:t>
      </w:r>
      <w:proofErr w:type="spellStart"/>
      <w:r>
        <w:t>graminifolia</w:t>
      </w:r>
      <w:proofErr w:type="spellEnd"/>
      <w:r>
        <w:t>. Journal of Ecology 82: 665-675.</w:t>
      </w:r>
    </w:p>
    <w:p w:rsidR="00E7156A" w:rsidP="00E7156A" w:rsidRDefault="00E7156A"/>
    <w:p w:rsidR="00E7156A" w:rsidP="00E7156A" w:rsidRDefault="00E7156A">
      <w:r>
        <w:t>Brewer, J.S. and W.J. Platt. 1994b. Effects of fire season and soil fertility on clonal growth in</w:t>
      </w:r>
    </w:p>
    <w:p w:rsidR="00E7156A" w:rsidP="00E7156A" w:rsidRDefault="00E7156A">
      <w:r>
        <w:t xml:space="preserve">the </w:t>
      </w:r>
      <w:proofErr w:type="spellStart"/>
      <w:r>
        <w:t>pyrophilic</w:t>
      </w:r>
      <w:proofErr w:type="spellEnd"/>
      <w:r>
        <w:t xml:space="preserve"> forb, </w:t>
      </w:r>
      <w:proofErr w:type="spellStart"/>
      <w:r>
        <w:t>Pityopsis</w:t>
      </w:r>
      <w:proofErr w:type="spellEnd"/>
      <w:r>
        <w:t xml:space="preserve"> </w:t>
      </w:r>
      <w:proofErr w:type="spellStart"/>
      <w:r>
        <w:t>graminifolia</w:t>
      </w:r>
      <w:proofErr w:type="spellEnd"/>
      <w:r>
        <w:t xml:space="preserve"> (Asteraceae). American Journal of Botany 81: 805-</w:t>
      </w:r>
    </w:p>
    <w:p w:rsidR="00E7156A" w:rsidP="00E7156A" w:rsidRDefault="00E7156A">
      <w:r>
        <w:t>814.</w:t>
      </w:r>
    </w:p>
    <w:p w:rsidR="00E7156A" w:rsidP="00E7156A" w:rsidRDefault="00E7156A"/>
    <w:p w:rsidR="00E7156A" w:rsidP="00E7156A" w:rsidRDefault="00E7156A">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E7156A" w:rsidP="00E7156A" w:rsidRDefault="00E7156A"/>
    <w:p w:rsidR="00E7156A" w:rsidP="00E7156A" w:rsidRDefault="00E7156A">
      <w:r>
        <w:t xml:space="preserve">Christensen, N.L. 1981. Fire regimes in southeastern ecosystems. Pages 112-136 in: H.A. Mooney, T.M. </w:t>
      </w:r>
      <w:proofErr w:type="spellStart"/>
      <w:r>
        <w:t>Bonnickson</w:t>
      </w:r>
      <w:proofErr w:type="spellEnd"/>
      <w:r>
        <w:t xml:space="preserve">, N.L. Christensen, J.E. Lotan and W.A. </w:t>
      </w:r>
      <w:proofErr w:type="spellStart"/>
      <w:r>
        <w:t>Reiners</w:t>
      </w:r>
      <w:proofErr w:type="spellEnd"/>
      <w:r>
        <w:t>, eds. Fire regimes and ecosystem properties. USDA Forest Service General Technical Report WO-26.</w:t>
      </w:r>
    </w:p>
    <w:p w:rsidR="00E7156A" w:rsidP="00E7156A" w:rsidRDefault="00E7156A"/>
    <w:p w:rsidR="00E7156A" w:rsidP="00E7156A" w:rsidRDefault="00E7156A">
      <w:r>
        <w:t>Croker, T.C. and W.D. Boyer. 1984 . Regenerating longleaf pine naturally. USDA Forest</w:t>
      </w:r>
    </w:p>
    <w:p w:rsidR="00E7156A" w:rsidP="00E7156A" w:rsidRDefault="00E7156A">
      <w:r>
        <w:t>Service Research Paper SE-105.</w:t>
      </w:r>
    </w:p>
    <w:p w:rsidR="00E7156A" w:rsidP="00E7156A" w:rsidRDefault="00E7156A"/>
    <w:p w:rsidR="00E7156A" w:rsidP="00E7156A" w:rsidRDefault="00E7156A">
      <w:r>
        <w:t>Frost, C.C. 1993. Four centuries of changing landscape patterns in the longleaf pine ecosystem. Pages 17-43 in: S.M. Hermann, ed. The longleaf pine ecosystem: ecology, restoration and management. Proceedings of the Tall Timbers Fire Ecology Conference, No. 18. Tallahassee, FL: Tall Timbers Research Station.</w:t>
      </w:r>
    </w:p>
    <w:p w:rsidR="00E7156A" w:rsidP="00E7156A" w:rsidRDefault="00E7156A"/>
    <w:p w:rsidR="00E7156A" w:rsidP="00E7156A" w:rsidRDefault="00E7156A">
      <w:r>
        <w:t>Frost, C.C. 1997. Presettlement vegetation and fire history of the Savannah River Site and</w:t>
      </w:r>
    </w:p>
    <w:p w:rsidR="00E7156A" w:rsidP="00E7156A" w:rsidRDefault="00E7156A">
      <w:r>
        <w:t>vicinity, South Carolina. Savannah River Forest Station (map and text). US Department of</w:t>
      </w:r>
    </w:p>
    <w:p w:rsidR="00E7156A" w:rsidP="00E7156A" w:rsidRDefault="00E7156A">
      <w:r>
        <w:t>Energy. 186 pp. [with 2 GIS maps].</w:t>
      </w:r>
    </w:p>
    <w:p w:rsidR="00E7156A" w:rsidP="00E7156A" w:rsidRDefault="00E7156A"/>
    <w:p w:rsidR="00E7156A" w:rsidP="00E7156A" w:rsidRDefault="00E7156A">
      <w:proofErr w:type="spellStart"/>
      <w:r>
        <w:t>Glitzenstein</w:t>
      </w:r>
      <w:proofErr w:type="spellEnd"/>
      <w:r>
        <w:t xml:space="preserve">, J.S., </w:t>
      </w:r>
      <w:proofErr w:type="spellStart"/>
      <w:r>
        <w:t>Harcombe</w:t>
      </w:r>
      <w:proofErr w:type="spellEnd"/>
      <w:r>
        <w:t xml:space="preserve">, P.A. and </w:t>
      </w:r>
      <w:proofErr w:type="spellStart"/>
      <w:r>
        <w:t>Streng</w:t>
      </w:r>
      <w:proofErr w:type="spellEnd"/>
      <w:r>
        <w:t>, D.R. 1986. Disturbance, succession, and</w:t>
      </w:r>
    </w:p>
    <w:p w:rsidR="00E7156A" w:rsidP="00E7156A" w:rsidRDefault="00E7156A">
      <w:r>
        <w:t>maintenance of species diversity in an east Texas forest. Ecological Monographs 56:243-</w:t>
      </w:r>
    </w:p>
    <w:p w:rsidR="00E7156A" w:rsidP="00E7156A" w:rsidRDefault="00E7156A">
      <w:r>
        <w:t>258.</w:t>
      </w:r>
    </w:p>
    <w:p w:rsidR="00E7156A" w:rsidP="00E7156A" w:rsidRDefault="00E7156A"/>
    <w:p w:rsidR="00E7156A" w:rsidP="00E7156A" w:rsidRDefault="00E7156A">
      <w:proofErr w:type="spellStart"/>
      <w:r>
        <w:t>Hainds</w:t>
      </w:r>
      <w:proofErr w:type="spellEnd"/>
      <w:r>
        <w:t xml:space="preserve">, M.J., Mitchell, R.J., </w:t>
      </w:r>
      <w:proofErr w:type="spellStart"/>
      <w:r>
        <w:t>Palik</w:t>
      </w:r>
      <w:proofErr w:type="spellEnd"/>
      <w:r>
        <w:t>, B.J. and Boring, L.R. 1999. Abundance and distribution of</w:t>
      </w:r>
    </w:p>
    <w:p w:rsidR="00E7156A" w:rsidP="00E7156A" w:rsidRDefault="00E7156A">
      <w:r>
        <w:t>native legumes (Leguminosae) in frequently burned longleaf pine (</w:t>
      </w:r>
      <w:proofErr w:type="spellStart"/>
      <w:r>
        <w:t>Pinaceae</w:t>
      </w:r>
      <w:proofErr w:type="spellEnd"/>
      <w:r>
        <w:t>)—wiregrass</w:t>
      </w:r>
    </w:p>
    <w:p w:rsidR="00E7156A" w:rsidP="00E7156A" w:rsidRDefault="00E7156A">
      <w:r>
        <w:t>(</w:t>
      </w:r>
      <w:proofErr w:type="spellStart"/>
      <w:r>
        <w:t>Poaceae</w:t>
      </w:r>
      <w:proofErr w:type="spellEnd"/>
      <w:r>
        <w:t>) ecosystems. American Journal of Botany 86: 1606-1614.</w:t>
      </w:r>
    </w:p>
    <w:p w:rsidR="00E7156A" w:rsidP="00E7156A" w:rsidRDefault="00E7156A"/>
    <w:p w:rsidR="00E7156A" w:rsidP="00E7156A" w:rsidRDefault="00E7156A">
      <w:r>
        <w:t xml:space="preserve">Hermann, S.M., Van Hook, T., Flowers, R.W., Brennan, L.A., </w:t>
      </w:r>
      <w:proofErr w:type="spellStart"/>
      <w:r>
        <w:t>Glizenstein</w:t>
      </w:r>
      <w:proofErr w:type="spellEnd"/>
      <w:r>
        <w:t xml:space="preserve">, J.S., </w:t>
      </w:r>
      <w:proofErr w:type="spellStart"/>
      <w:r>
        <w:t>Streng</w:t>
      </w:r>
      <w:proofErr w:type="spellEnd"/>
      <w:r>
        <w:t xml:space="preserve">, </w:t>
      </w:r>
      <w:proofErr w:type="spellStart"/>
      <w:r>
        <w:t>D.R.,Walker</w:t>
      </w:r>
      <w:proofErr w:type="spellEnd"/>
      <w:r>
        <w:t xml:space="preserve">, J.L. and Myers, R.L. 1998. Fire and biodiversity: studies of vegetation and </w:t>
      </w:r>
      <w:proofErr w:type="spellStart"/>
      <w:r>
        <w:t>arthropods.North</w:t>
      </w:r>
      <w:proofErr w:type="spellEnd"/>
      <w:r>
        <w:t xml:space="preserve"> American Wildland and Natural Resource Conference 63: 384-401.</w:t>
      </w:r>
    </w:p>
    <w:p w:rsidR="00E7156A" w:rsidP="00E7156A" w:rsidRDefault="00E7156A"/>
    <w:p w:rsidR="00E7156A" w:rsidP="00E7156A" w:rsidRDefault="00E7156A">
      <w:proofErr w:type="spellStart"/>
      <w:r>
        <w:t>Hiers</w:t>
      </w:r>
      <w:proofErr w:type="spellEnd"/>
      <w:r>
        <w:t xml:space="preserve">, J.K., Wyatt, R. and Mitchell, R.J. 2000. The effects of fire regime on legume reproduction in longleaf pine savannas: is a season selective? </w:t>
      </w:r>
      <w:proofErr w:type="spellStart"/>
      <w:r>
        <w:t>Oecologia</w:t>
      </w:r>
      <w:proofErr w:type="spellEnd"/>
      <w:r>
        <w:t xml:space="preserve"> 125: 521-530.</w:t>
      </w:r>
    </w:p>
    <w:p w:rsidR="00E7156A" w:rsidP="00E7156A" w:rsidRDefault="00E7156A"/>
    <w:p w:rsidR="00E7156A" w:rsidP="00E7156A" w:rsidRDefault="00E7156A">
      <w:proofErr w:type="spellStart"/>
      <w:r>
        <w:lastRenderedPageBreak/>
        <w:t>Jacqmain</w:t>
      </w:r>
      <w:proofErr w:type="spellEnd"/>
      <w:r>
        <w:t xml:space="preserve">, E.I., Jones, R.H. and Mitchell, R.M. 1999. Influences of frequent cool-season </w:t>
      </w:r>
      <w:proofErr w:type="spellStart"/>
      <w:r>
        <w:t>burningacross</w:t>
      </w:r>
      <w:proofErr w:type="spellEnd"/>
      <w:r>
        <w:t xml:space="preserve"> a soil moisture gradient on oak community structure in longleaf pine ecosystems. American Midland Naturalist 141: 85-100.</w:t>
      </w:r>
    </w:p>
    <w:p w:rsidR="00E7156A" w:rsidP="00E7156A" w:rsidRDefault="00E7156A"/>
    <w:p w:rsidR="00E7156A" w:rsidP="00E7156A" w:rsidRDefault="00E7156A">
      <w:r>
        <w:t>Jose, S., Jokela, E.J. and D.L. Miller, eds. 2006. The Longleaf Pine Ecosystem Ecology, Silviculture, and Restoration. Springer, New York. 438 pp.</w:t>
      </w:r>
    </w:p>
    <w:p w:rsidR="00E7156A" w:rsidP="00E7156A" w:rsidRDefault="00E7156A"/>
    <w:p w:rsidR="00E7156A" w:rsidP="00E7156A" w:rsidRDefault="00E7156A">
      <w:r>
        <w:t>Kalisz, P.J. 1982. The longleaf pine islands of the Ocala National Forest: A soil study. Ph.D. dissertation, University of Florida, Gainesville. 126 pp.</w:t>
      </w:r>
    </w:p>
    <w:p w:rsidR="00E7156A" w:rsidP="00E7156A" w:rsidRDefault="00E7156A"/>
    <w:p w:rsidR="00E7156A" w:rsidP="00E7156A" w:rsidRDefault="00E7156A">
      <w:r>
        <w:t xml:space="preserve">Kirkman, L.K., Drew, M.B. and Edwards, D. 1998. Effects of experimental fire regimes on the population dynamics of </w:t>
      </w:r>
      <w:proofErr w:type="spellStart"/>
      <w:r>
        <w:t>Schwalbea</w:t>
      </w:r>
      <w:proofErr w:type="spellEnd"/>
      <w:r>
        <w:t xml:space="preserve"> </w:t>
      </w:r>
      <w:proofErr w:type="spellStart"/>
      <w:r>
        <w:t>americana</w:t>
      </w:r>
      <w:proofErr w:type="spellEnd"/>
      <w:r>
        <w:t xml:space="preserve"> L. Plant Ecology 137: 115-137.</w:t>
      </w:r>
    </w:p>
    <w:p w:rsidR="00E7156A" w:rsidP="00E7156A" w:rsidRDefault="00E7156A"/>
    <w:p w:rsidR="00E7156A" w:rsidP="00E7156A" w:rsidRDefault="00E7156A">
      <w:r>
        <w:t>NatureServe. 2006. International Ecological Classification Standard: Terrestrial Ecological</w:t>
      </w:r>
    </w:p>
    <w:p w:rsidR="00E7156A" w:rsidP="00E7156A" w:rsidRDefault="00E7156A">
      <w:r>
        <w:t>Classifications. NatureServe Central Databases. Arlington, VA, U.S.A. Data current as of</w:t>
      </w:r>
    </w:p>
    <w:p w:rsidR="00E7156A" w:rsidP="00E7156A" w:rsidRDefault="00E7156A">
      <w:r>
        <w:t>18 July 2006.</w:t>
      </w:r>
    </w:p>
    <w:p w:rsidR="00E7156A" w:rsidP="00E7156A" w:rsidRDefault="00E7156A"/>
    <w:p w:rsidR="00E7156A" w:rsidP="00E7156A" w:rsidRDefault="00E7156A">
      <w:r>
        <w:t>NatureServe. 2007. International Ecological Classification Standard: Terrestrial Ecological Classifications. NatureServe Central Databases. Arlington, VA. Data current as of 10 February 2007.</w:t>
      </w:r>
    </w:p>
    <w:p w:rsidR="00E7156A" w:rsidP="00E7156A" w:rsidRDefault="00E7156A"/>
    <w:p w:rsidR="00E7156A" w:rsidP="00E7156A" w:rsidRDefault="00E7156A">
      <w:r>
        <w:t xml:space="preserve">NRCS [Natural Resources Conservation Service]. No date. </w:t>
      </w:r>
      <w:proofErr w:type="spellStart"/>
      <w:r>
        <w:t>Entosols</w:t>
      </w:r>
      <w:proofErr w:type="spellEnd"/>
      <w:r>
        <w:t xml:space="preserve"> map. USDA Natural Resources Conservation Service. [http://soils.usda.gov/technical/classification/orders/entisols_map.html]. (accessed 27 June 2006).</w:t>
      </w:r>
    </w:p>
    <w:p w:rsidR="00E7156A" w:rsidP="00E7156A" w:rsidRDefault="00E7156A"/>
    <w:p w:rsidR="00E7156A" w:rsidP="00E7156A" w:rsidRDefault="00E7156A">
      <w:proofErr w:type="spellStart"/>
      <w:r>
        <w:t>Outcalt</w:t>
      </w:r>
      <w:proofErr w:type="spellEnd"/>
      <w:r>
        <w:t>, Ken. Personal communication. Research Plant Ecologist, USDA Forest Service, Southern Research Station, Asheville, NC. E-mail: koutcalt@fs.fed.us . Phone: (706) 559-4309.</w:t>
      </w:r>
    </w:p>
    <w:p w:rsidR="00E7156A" w:rsidP="00E7156A" w:rsidRDefault="00E7156A"/>
    <w:p w:rsidR="00E7156A" w:rsidP="00E7156A" w:rsidRDefault="00E7156A">
      <w:proofErr w:type="spellStart"/>
      <w:r>
        <w:t>Palik</w:t>
      </w:r>
      <w:proofErr w:type="spellEnd"/>
      <w:r>
        <w:t>, B.J. and Engstrom, R.T. 1999. Species composition. Pages 65-94 in M.L. Hunter, Jr., ed. Maintaining biodiversity in forest ecosystems. Cambridge University Press.</w:t>
      </w:r>
    </w:p>
    <w:p w:rsidR="00E7156A" w:rsidP="00E7156A" w:rsidRDefault="00E7156A"/>
    <w:p w:rsidR="00E7156A" w:rsidP="00E7156A" w:rsidRDefault="00E7156A">
      <w:proofErr w:type="spellStart"/>
      <w:r>
        <w:t>Palik</w:t>
      </w:r>
      <w:proofErr w:type="spellEnd"/>
      <w:r>
        <w:t xml:space="preserve">, B.J., Mitchell, R.J., </w:t>
      </w:r>
      <w:proofErr w:type="spellStart"/>
      <w:r>
        <w:t>Houseal</w:t>
      </w:r>
      <w:proofErr w:type="spellEnd"/>
      <w:r>
        <w:t>, G. and Pederson, N. 1997. Effects of canopy structure on resource availability and seedling responses in a longleaf pine ecosystem. Canadian Journal of Forest Research 27: 1458-1464.</w:t>
      </w:r>
    </w:p>
    <w:p w:rsidR="00E7156A" w:rsidP="00E7156A" w:rsidRDefault="00E7156A"/>
    <w:p w:rsidR="00E7156A" w:rsidP="00E7156A" w:rsidRDefault="00E7156A">
      <w:proofErr w:type="spellStart"/>
      <w:r>
        <w:t>Palik</w:t>
      </w:r>
      <w:proofErr w:type="spellEnd"/>
      <w:r>
        <w:t>, B.J. and Pederson, N. 1996. Natural disturbance and overstory mortality in longleaf pine ecosystems. Canadian Journal of Forest Research 26: 2035-2047.</w:t>
      </w:r>
    </w:p>
    <w:p w:rsidR="00E7156A" w:rsidP="00E7156A" w:rsidRDefault="00E7156A"/>
    <w:p w:rsidR="00E7156A" w:rsidP="00E7156A" w:rsidRDefault="00E7156A">
      <w:r>
        <w:t>Peet, R.K. and Allard, D.J. 1993. Longleaf pine vegetation of the Southern Atlantic and</w:t>
      </w:r>
    </w:p>
    <w:p w:rsidR="00E7156A" w:rsidP="00E7156A" w:rsidRDefault="00E7156A">
      <w:r>
        <w:t>Eastern Gulf Coast regions: a preliminary classification. In Proceedings of the 18th Tall</w:t>
      </w:r>
    </w:p>
    <w:p w:rsidR="00E7156A" w:rsidP="00E7156A" w:rsidRDefault="00E7156A">
      <w:r>
        <w:t>Timbers Fire Ecology Conference. Tallahassee, FL: Tall Timbers Research Station.</w:t>
      </w:r>
    </w:p>
    <w:p w:rsidR="00E7156A" w:rsidP="00E7156A" w:rsidRDefault="00E7156A"/>
    <w:p w:rsidR="00E7156A" w:rsidP="00E7156A" w:rsidRDefault="00E7156A">
      <w:r>
        <w:t xml:space="preserve">Platt, W.J., Evans, G.W. and Davis, M.M. 1988. Effects of fire season on flowering of forbs and shrubs in longleaf pine forests. </w:t>
      </w:r>
      <w:proofErr w:type="spellStart"/>
      <w:r>
        <w:t>Oecologia</w:t>
      </w:r>
      <w:proofErr w:type="spellEnd"/>
      <w:r>
        <w:t xml:space="preserve"> 76: 353-363.</w:t>
      </w:r>
    </w:p>
    <w:p w:rsidR="00E7156A" w:rsidP="00E7156A" w:rsidRDefault="00E7156A"/>
    <w:p w:rsidR="00E7156A" w:rsidP="00E7156A" w:rsidRDefault="00E7156A">
      <w:r>
        <w:lastRenderedPageBreak/>
        <w:t>Platt, W.J., Evans, G.W. and Rathbun, S.L. 1988. The population dynamics of a long-lived</w:t>
      </w:r>
    </w:p>
    <w:p w:rsidR="00E7156A" w:rsidP="00E7156A" w:rsidRDefault="00E7156A">
      <w:r>
        <w:t xml:space="preserve">conifer (Pinus </w:t>
      </w:r>
      <w:proofErr w:type="spellStart"/>
      <w:r>
        <w:t>palustris</w:t>
      </w:r>
      <w:proofErr w:type="spellEnd"/>
      <w:r>
        <w:t>). American Naturalist 131: 491-525.</w:t>
      </w:r>
    </w:p>
    <w:p w:rsidR="00E7156A" w:rsidP="00E7156A" w:rsidRDefault="00E7156A"/>
    <w:p w:rsidR="00E7156A" w:rsidP="00E7156A" w:rsidRDefault="00E7156A">
      <w:r>
        <w:t>Platt, W.J. and Rathbun, S.L. 1993. Population dynamics of an old-growth population of</w:t>
      </w:r>
    </w:p>
    <w:p w:rsidR="00E7156A" w:rsidP="00E7156A" w:rsidRDefault="00E7156A">
      <w:r>
        <w:t xml:space="preserve">longleaf pine (Pinus </w:t>
      </w:r>
      <w:proofErr w:type="spellStart"/>
      <w:r>
        <w:t>palustris</w:t>
      </w:r>
      <w:proofErr w:type="spellEnd"/>
      <w:r>
        <w:t>). In Proceedings of the 18th Tall Timbers Fire Ecology Conference. Tallahassee, FL: Tall Timbers Research Station.</w:t>
      </w:r>
    </w:p>
    <w:p w:rsidR="00E7156A" w:rsidP="00E7156A" w:rsidRDefault="00E7156A"/>
    <w:p w:rsidR="00E7156A" w:rsidP="00E7156A" w:rsidRDefault="00E7156A">
      <w:r>
        <w:t>Schmidt, K.M., J.P. Menakis, C.C. Hardy, W.J. Hann and D.L. Bunnell. 2002. Development of coarse-scale spatial data for wildland fire and fuel management. Gen. Tech. Rep. RMRS-GTR-87. Fort Collins, CO: USDA Forest Service, Rocky Mountain Research Station. 41 pp. + CD.</w:t>
      </w:r>
    </w:p>
    <w:p w:rsidR="00E7156A" w:rsidP="00E7156A" w:rsidRDefault="00E7156A"/>
    <w:p w:rsidR="00E7156A" w:rsidP="00E7156A" w:rsidRDefault="00E7156A">
      <w:proofErr w:type="spellStart"/>
      <w:r>
        <w:t>Streng</w:t>
      </w:r>
      <w:proofErr w:type="spellEnd"/>
      <w:r>
        <w:t xml:space="preserve">, D.R., </w:t>
      </w:r>
      <w:proofErr w:type="spellStart"/>
      <w:r>
        <w:t>Glitzenstein</w:t>
      </w:r>
      <w:proofErr w:type="spellEnd"/>
      <w:r>
        <w:t>, J.S. and Platt, W.J. 1993. Evaluating effects of season of burn in longleaf pine forests: a critical literature review and some results from an ongoing long-term study. Proceedings of the Tall Timbers Fire Ecology Conference 18: 227-259.</w:t>
      </w:r>
    </w:p>
    <w:p w:rsidR="00E7156A" w:rsidP="00E7156A" w:rsidRDefault="00E7156A"/>
    <w:p w:rsidR="00E7156A" w:rsidP="00E7156A" w:rsidRDefault="00E7156A">
      <w:r>
        <w:t>Robbins, L.E. and Myers, R.L. 1992. Seasonal effects of prescribed burning in Florida.</w:t>
      </w:r>
    </w:p>
    <w:p w:rsidR="00E7156A" w:rsidP="00E7156A" w:rsidRDefault="00E7156A">
      <w:r>
        <w:t>Miscellaneous Publications of the Tall Timbers Research Station 8:1-97.</w:t>
      </w:r>
    </w:p>
    <w:p w:rsidR="00E7156A" w:rsidP="00E7156A" w:rsidRDefault="00E7156A"/>
    <w:p w:rsidR="00E7156A" w:rsidP="00E7156A" w:rsidRDefault="00E7156A">
      <w:r>
        <w:t>USDA Forest Service, Rocky Mountain Research Station, Fire Sciences Laboratory (2002, December). Fire Effects Information System, [Online]. Available: http://www.fs.fed.us/database/feis/.</w:t>
      </w:r>
    </w:p>
    <w:p w:rsidR="00E7156A" w:rsidP="00E7156A" w:rsidRDefault="00E7156A"/>
    <w:p w:rsidR="00E7156A" w:rsidP="00E7156A" w:rsidRDefault="00E7156A">
      <w:r>
        <w:t>Walker, J. and Peet, R.K. 1983. Composition and species diversity of pine-wiregrass savannas</w:t>
      </w:r>
      <w:r w:rsidR="005726C6">
        <w:t xml:space="preserve"> </w:t>
      </w:r>
      <w:r>
        <w:t>of the Green Swamp, North Carolina. Vegetation 55: 163-179.</w:t>
      </w:r>
    </w:p>
    <w:p w:rsidR="00E7156A" w:rsidP="00E7156A" w:rsidRDefault="00E7156A"/>
    <w:p w:rsidR="00E7156A" w:rsidP="00E7156A" w:rsidRDefault="00E7156A">
      <w:r>
        <w:t>Walters, J.R. 1991. Application of ecological principals to the management of endangered</w:t>
      </w:r>
    </w:p>
    <w:p w:rsidR="00E7156A" w:rsidP="00E7156A" w:rsidRDefault="00E7156A">
      <w:r>
        <w:t>species: the case of the red-cockaded woodpecker. Annual Review of Ecology and</w:t>
      </w:r>
    </w:p>
    <w:p w:rsidR="00E7156A" w:rsidP="00E7156A" w:rsidRDefault="00E7156A">
      <w:r>
        <w:t>Systematics 22: 505-523.</w:t>
      </w:r>
    </w:p>
    <w:p w:rsidR="00E7156A" w:rsidP="00E7156A" w:rsidRDefault="00E7156A"/>
    <w:p w:rsidR="00E7156A" w:rsidP="00E7156A" w:rsidRDefault="00E7156A">
      <w:r>
        <w:t>Ware, S., Frost, C. and Doerr, P.D. 1993. Southern mixed hardwood forest: The former</w:t>
      </w:r>
    </w:p>
    <w:p w:rsidR="00E7156A" w:rsidP="00E7156A" w:rsidRDefault="00E7156A">
      <w:r>
        <w:t xml:space="preserve">longleaf pine forest. Pages 447-493 in: Martin, W.H., Boyce, S.G. and </w:t>
      </w:r>
      <w:proofErr w:type="spellStart"/>
      <w:r>
        <w:t>Echternacht</w:t>
      </w:r>
      <w:proofErr w:type="spellEnd"/>
      <w:r>
        <w:t>, A.C., eds. Biodiversity of the southeastern United States. New York, NY: John Wiley and Sons, Inc.</w:t>
      </w:r>
    </w:p>
    <w:p w:rsidRPr="00A43E41" w:rsidR="004D5F12" w:rsidP="00E7156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908" w:rsidRDefault="001F3908">
      <w:r>
        <w:separator/>
      </w:r>
    </w:p>
  </w:endnote>
  <w:endnote w:type="continuationSeparator" w:id="0">
    <w:p w:rsidR="001F3908" w:rsidRDefault="001F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56A" w:rsidRDefault="00E7156A" w:rsidP="00E715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908" w:rsidRDefault="001F3908">
      <w:r>
        <w:separator/>
      </w:r>
    </w:p>
  </w:footnote>
  <w:footnote w:type="continuationSeparator" w:id="0">
    <w:p w:rsidR="001F3908" w:rsidRDefault="001F3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15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6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1AF9"/>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3908"/>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BBC"/>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49F2"/>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6C6"/>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099B"/>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6F72"/>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5473"/>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27F75"/>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156A"/>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1D84"/>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2DC4"/>
  <w15:docId w15:val="{8AE7C66B-09EB-4C6B-9E66-A3589302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61D84"/>
    <w:pPr>
      <w:ind w:left="720"/>
    </w:pPr>
    <w:rPr>
      <w:rFonts w:ascii="Calibri" w:eastAsiaTheme="minorHAnsi" w:hAnsi="Calibri"/>
      <w:sz w:val="22"/>
      <w:szCs w:val="22"/>
    </w:rPr>
  </w:style>
  <w:style w:type="character" w:styleId="Hyperlink">
    <w:name w:val="Hyperlink"/>
    <w:basedOn w:val="DefaultParagraphFont"/>
    <w:rsid w:val="00F61D84"/>
    <w:rPr>
      <w:color w:val="0000FF" w:themeColor="hyperlink"/>
      <w:u w:val="single"/>
    </w:rPr>
  </w:style>
  <w:style w:type="paragraph" w:styleId="BalloonText">
    <w:name w:val="Balloon Text"/>
    <w:basedOn w:val="Normal"/>
    <w:link w:val="BalloonTextChar"/>
    <w:uiPriority w:val="99"/>
    <w:semiHidden/>
    <w:unhideWhenUsed/>
    <w:rsid w:val="00F61D84"/>
    <w:rPr>
      <w:rFonts w:ascii="Tahoma" w:hAnsi="Tahoma" w:cs="Tahoma"/>
      <w:sz w:val="16"/>
      <w:szCs w:val="16"/>
    </w:rPr>
  </w:style>
  <w:style w:type="character" w:customStyle="1" w:styleId="BalloonTextChar">
    <w:name w:val="Balloon Text Char"/>
    <w:basedOn w:val="DefaultParagraphFont"/>
    <w:link w:val="BalloonText"/>
    <w:uiPriority w:val="99"/>
    <w:semiHidden/>
    <w:rsid w:val="00F61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12317">
      <w:bodyDiv w:val="1"/>
      <w:marLeft w:val="0"/>
      <w:marRight w:val="0"/>
      <w:marTop w:val="0"/>
      <w:marBottom w:val="0"/>
      <w:divBdr>
        <w:top w:val="none" w:sz="0" w:space="0" w:color="auto"/>
        <w:left w:val="none" w:sz="0" w:space="0" w:color="auto"/>
        <w:bottom w:val="none" w:sz="0" w:space="0" w:color="auto"/>
        <w:right w:val="none" w:sz="0" w:space="0" w:color="auto"/>
      </w:divBdr>
    </w:div>
    <w:div w:id="184825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2014-08-21T15:11:00Z</cp:lastPrinted>
  <dcterms:created xsi:type="dcterms:W3CDTF">2018-04-25T23:15:00Z</dcterms:created>
  <dcterms:modified xsi:type="dcterms:W3CDTF">2018-04-25T23:15:00Z</dcterms:modified>
</cp:coreProperties>
</file>