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437" w:rsidP="004D7437" w:rsidRDefault="004D7437">
      <w:pPr>
        <w:pStyle w:val="BpSTitle"/>
      </w:pPr>
      <w:bookmarkStart w:name="_GoBack" w:id="0"/>
      <w:bookmarkEnd w:id="0"/>
      <w:r>
        <w:t>10460</w:t>
      </w:r>
    </w:p>
    <w:p w:rsidR="004D7437" w:rsidP="004D7437" w:rsidRDefault="004D7437">
      <w:pPr>
        <w:pStyle w:val="BpSTitle"/>
      </w:pPr>
      <w:r>
        <w:t>Northern Rocky Mountain Subalpine Woodland and Parkland</w:t>
      </w:r>
    </w:p>
    <w:p w:rsidR="004D7437" w:rsidP="004D7437" w:rsidRDefault="004D7437">
      <w:r>
        <w:t xmlns:w="http://schemas.openxmlformats.org/wordprocessingml/2006/main">BpS Model/Description Version: Aug. 2020</w:t>
      </w:r>
      <w:r>
        <w:tab/>
      </w:r>
      <w:r>
        <w:tab/>
      </w:r>
      <w:r>
        <w:tab/>
      </w:r>
      <w:r>
        <w:tab/>
      </w:r>
      <w:r>
        <w:tab/>
      </w:r>
      <w:r>
        <w:tab/>
      </w:r>
      <w:r>
        <w:tab/>
      </w:r>
    </w:p>
    <w:p w:rsidR="004D7437" w:rsidP="004D7437" w:rsidRDefault="004D743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772"/>
        <w:gridCol w:w="1884"/>
        <w:gridCol w:w="3132"/>
      </w:tblGrid>
      <w:tr w:rsidRPr="004D7437" w:rsidR="004D7437" w:rsidTr="004D7437">
        <w:tc>
          <w:tcPr>
            <w:tcW w:w="1788" w:type="dxa"/>
            <w:tcBorders>
              <w:top w:val="single" w:color="auto" w:sz="2" w:space="0"/>
              <w:left w:val="single" w:color="auto" w:sz="12" w:space="0"/>
              <w:bottom w:val="single" w:color="000000" w:sz="12" w:space="0"/>
            </w:tcBorders>
            <w:shd w:val="clear" w:color="auto" w:fill="auto"/>
          </w:tcPr>
          <w:p w:rsidRPr="004D7437" w:rsidR="004D7437" w:rsidP="00763AAC" w:rsidRDefault="004D7437">
            <w:pPr>
              <w:rPr>
                <w:b/>
                <w:bCs/>
              </w:rPr>
            </w:pPr>
            <w:r w:rsidRPr="004D7437">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4D7437" w:rsidR="004D7437" w:rsidP="00763AAC" w:rsidRDefault="004D7437">
            <w:pPr>
              <w:rPr>
                <w:b/>
                <w:bCs/>
              </w:rPr>
            </w:pPr>
          </w:p>
        </w:tc>
        <w:tc>
          <w:tcPr>
            <w:tcW w:w="1884" w:type="dxa"/>
            <w:tcBorders>
              <w:top w:val="single" w:color="auto" w:sz="2" w:space="0"/>
              <w:left w:val="single" w:color="000000" w:sz="12" w:space="0"/>
              <w:bottom w:val="single" w:color="000000" w:sz="12" w:space="0"/>
            </w:tcBorders>
            <w:shd w:val="clear" w:color="auto" w:fill="auto"/>
          </w:tcPr>
          <w:p w:rsidRPr="004D7437" w:rsidR="004D7437" w:rsidP="00763AAC" w:rsidRDefault="004D7437">
            <w:pPr>
              <w:rPr>
                <w:b/>
                <w:bCs/>
              </w:rPr>
            </w:pPr>
            <w:r w:rsidRPr="004D7437">
              <w:rPr>
                <w:b/>
                <w:bCs/>
              </w:rPr>
              <w:t>Reviewers</w:t>
            </w:r>
          </w:p>
        </w:tc>
        <w:tc>
          <w:tcPr>
            <w:tcW w:w="3132" w:type="dxa"/>
            <w:tcBorders>
              <w:top w:val="single" w:color="auto" w:sz="2" w:space="0"/>
              <w:bottom w:val="single" w:color="000000" w:sz="12" w:space="0"/>
            </w:tcBorders>
            <w:shd w:val="clear" w:color="auto" w:fill="auto"/>
          </w:tcPr>
          <w:p w:rsidRPr="004D7437" w:rsidR="004D7437" w:rsidP="00763AAC" w:rsidRDefault="004D7437">
            <w:pPr>
              <w:rPr>
                <w:b/>
                <w:bCs/>
              </w:rPr>
            </w:pPr>
          </w:p>
        </w:tc>
      </w:tr>
      <w:tr w:rsidRPr="004D7437" w:rsidR="004D7437" w:rsidTr="004D7437">
        <w:tc>
          <w:tcPr>
            <w:tcW w:w="1788" w:type="dxa"/>
            <w:tcBorders>
              <w:top w:val="single" w:color="000000" w:sz="12" w:space="0"/>
              <w:left w:val="single" w:color="auto" w:sz="12" w:space="0"/>
            </w:tcBorders>
            <w:shd w:val="clear" w:color="auto" w:fill="auto"/>
          </w:tcPr>
          <w:p w:rsidRPr="004D7437" w:rsidR="004D7437" w:rsidP="00763AAC" w:rsidRDefault="004D7437">
            <w:pPr>
              <w:rPr>
                <w:bCs/>
              </w:rPr>
            </w:pPr>
            <w:r w:rsidRPr="004D7437">
              <w:rPr>
                <w:bCs/>
              </w:rPr>
              <w:t>Vicki Edwards</w:t>
            </w:r>
          </w:p>
        </w:tc>
        <w:tc>
          <w:tcPr>
            <w:tcW w:w="2772" w:type="dxa"/>
            <w:tcBorders>
              <w:top w:val="single" w:color="000000" w:sz="12" w:space="0"/>
              <w:right w:val="single" w:color="000000" w:sz="12" w:space="0"/>
            </w:tcBorders>
            <w:shd w:val="clear" w:color="auto" w:fill="auto"/>
          </w:tcPr>
          <w:p w:rsidRPr="004D7437" w:rsidR="004D7437" w:rsidP="00763AAC" w:rsidRDefault="004D7437">
            <w:r w:rsidRPr="004D7437">
              <w:t>vedwards@fs.fed.us</w:t>
            </w:r>
          </w:p>
        </w:tc>
        <w:tc>
          <w:tcPr>
            <w:tcW w:w="1884" w:type="dxa"/>
            <w:tcBorders>
              <w:top w:val="single" w:color="000000" w:sz="12" w:space="0"/>
              <w:left w:val="single" w:color="000000" w:sz="12" w:space="0"/>
            </w:tcBorders>
            <w:shd w:val="clear" w:color="auto" w:fill="auto"/>
          </w:tcPr>
          <w:p w:rsidRPr="004D7437" w:rsidR="004D7437" w:rsidP="00763AAC" w:rsidRDefault="004D7437">
            <w:r w:rsidRPr="004D7437">
              <w:t xml:space="preserve">Bill </w:t>
            </w:r>
            <w:proofErr w:type="spellStart"/>
            <w:r w:rsidRPr="004D7437">
              <w:t>Romme</w:t>
            </w:r>
            <w:proofErr w:type="spellEnd"/>
          </w:p>
        </w:tc>
        <w:tc>
          <w:tcPr>
            <w:tcW w:w="3132" w:type="dxa"/>
            <w:tcBorders>
              <w:top w:val="single" w:color="000000" w:sz="12" w:space="0"/>
            </w:tcBorders>
            <w:shd w:val="clear" w:color="auto" w:fill="auto"/>
          </w:tcPr>
          <w:p w:rsidRPr="004D7437" w:rsidR="004D7437" w:rsidP="00763AAC" w:rsidRDefault="004D7437">
            <w:r w:rsidRPr="004D7437">
              <w:t>romme@warnercnr.colostate.edu</w:t>
            </w:r>
          </w:p>
        </w:tc>
      </w:tr>
      <w:tr w:rsidRPr="004D7437" w:rsidR="004D7437" w:rsidTr="004D7437">
        <w:tc>
          <w:tcPr>
            <w:tcW w:w="1788" w:type="dxa"/>
            <w:tcBorders>
              <w:left w:val="single" w:color="auto" w:sz="12" w:space="0"/>
            </w:tcBorders>
            <w:shd w:val="clear" w:color="auto" w:fill="auto"/>
          </w:tcPr>
          <w:p w:rsidRPr="004D7437" w:rsidR="004D7437" w:rsidP="00763AAC" w:rsidRDefault="004D7437">
            <w:pPr>
              <w:rPr>
                <w:bCs/>
              </w:rPr>
            </w:pPr>
            <w:r w:rsidRPr="004D7437">
              <w:rPr>
                <w:bCs/>
              </w:rPr>
              <w:t xml:space="preserve">Don </w:t>
            </w:r>
            <w:proofErr w:type="spellStart"/>
            <w:r w:rsidRPr="004D7437">
              <w:rPr>
                <w:bCs/>
              </w:rPr>
              <w:t>Despain</w:t>
            </w:r>
            <w:proofErr w:type="spellEnd"/>
          </w:p>
        </w:tc>
        <w:tc>
          <w:tcPr>
            <w:tcW w:w="2772" w:type="dxa"/>
            <w:tcBorders>
              <w:right w:val="single" w:color="000000" w:sz="12" w:space="0"/>
            </w:tcBorders>
            <w:shd w:val="clear" w:color="auto" w:fill="auto"/>
          </w:tcPr>
          <w:p w:rsidRPr="004D7437" w:rsidR="004D7437" w:rsidP="00763AAC" w:rsidRDefault="004D7437">
            <w:r w:rsidRPr="004D7437">
              <w:t>don_despain@usgs.gov</w:t>
            </w:r>
          </w:p>
        </w:tc>
        <w:tc>
          <w:tcPr>
            <w:tcW w:w="1884" w:type="dxa"/>
            <w:tcBorders>
              <w:left w:val="single" w:color="000000" w:sz="12" w:space="0"/>
            </w:tcBorders>
            <w:shd w:val="clear" w:color="auto" w:fill="auto"/>
          </w:tcPr>
          <w:p w:rsidRPr="004D7437" w:rsidR="004D7437" w:rsidP="00763AAC" w:rsidRDefault="004D7437">
            <w:r w:rsidRPr="004D7437">
              <w:t>Jim Ozenberger</w:t>
            </w:r>
          </w:p>
        </w:tc>
        <w:tc>
          <w:tcPr>
            <w:tcW w:w="3132" w:type="dxa"/>
            <w:shd w:val="clear" w:color="auto" w:fill="auto"/>
          </w:tcPr>
          <w:p w:rsidRPr="004D7437" w:rsidR="004D7437" w:rsidP="00763AAC" w:rsidRDefault="004D7437">
            <w:r w:rsidRPr="004D7437">
              <w:t>jozenberger@fs.fed.us</w:t>
            </w:r>
          </w:p>
        </w:tc>
      </w:tr>
      <w:tr w:rsidRPr="004D7437" w:rsidR="004D7437" w:rsidTr="004D7437">
        <w:tc>
          <w:tcPr>
            <w:tcW w:w="1788" w:type="dxa"/>
            <w:tcBorders>
              <w:left w:val="single" w:color="auto" w:sz="12" w:space="0"/>
              <w:bottom w:val="single" w:color="auto" w:sz="2" w:space="0"/>
            </w:tcBorders>
            <w:shd w:val="clear" w:color="auto" w:fill="auto"/>
          </w:tcPr>
          <w:p w:rsidRPr="004D7437" w:rsidR="004D7437" w:rsidP="00763AAC" w:rsidRDefault="004D7437">
            <w:pPr>
              <w:rPr>
                <w:bCs/>
              </w:rPr>
            </w:pPr>
            <w:r w:rsidRPr="004D7437">
              <w:rPr>
                <w:bCs/>
              </w:rPr>
              <w:t>Randy Walsh</w:t>
            </w:r>
          </w:p>
        </w:tc>
        <w:tc>
          <w:tcPr>
            <w:tcW w:w="2772" w:type="dxa"/>
            <w:tcBorders>
              <w:right w:val="single" w:color="000000" w:sz="12" w:space="0"/>
            </w:tcBorders>
            <w:shd w:val="clear" w:color="auto" w:fill="auto"/>
          </w:tcPr>
          <w:p w:rsidRPr="004D7437" w:rsidR="004D7437" w:rsidP="00763AAC" w:rsidRDefault="004D7437">
            <w:r w:rsidRPr="004D7437">
              <w:t>jwalsh@ensr.aecom.com</w:t>
            </w:r>
          </w:p>
        </w:tc>
        <w:tc>
          <w:tcPr>
            <w:tcW w:w="1884" w:type="dxa"/>
            <w:tcBorders>
              <w:left w:val="single" w:color="000000" w:sz="12" w:space="0"/>
              <w:bottom w:val="single" w:color="auto" w:sz="2" w:space="0"/>
            </w:tcBorders>
            <w:shd w:val="clear" w:color="auto" w:fill="auto"/>
          </w:tcPr>
          <w:p w:rsidRPr="004D7437" w:rsidR="004D7437" w:rsidP="00763AAC" w:rsidRDefault="004D7437">
            <w:r w:rsidRPr="004D7437">
              <w:t>Andy Norman</w:t>
            </w:r>
          </w:p>
        </w:tc>
        <w:tc>
          <w:tcPr>
            <w:tcW w:w="3132" w:type="dxa"/>
            <w:shd w:val="clear" w:color="auto" w:fill="auto"/>
          </w:tcPr>
          <w:p w:rsidRPr="004D7437" w:rsidR="004D7437" w:rsidP="00763AAC" w:rsidRDefault="004D7437">
            <w:r w:rsidRPr="004D7437">
              <w:t>anorman@fs.fed.us</w:t>
            </w:r>
          </w:p>
        </w:tc>
      </w:tr>
    </w:tbl>
    <w:p w:rsidR="004D7437" w:rsidP="004D7437" w:rsidRDefault="004D7437"/>
    <w:p w:rsidR="004D7437" w:rsidP="004D7437" w:rsidRDefault="004D7437">
      <w:pPr>
        <w:pStyle w:val="InfoPara"/>
      </w:pPr>
      <w:r>
        <w:t>Vegetation Type</w:t>
      </w:r>
    </w:p>
    <w:p w:rsidR="004D7437" w:rsidP="004D7437" w:rsidRDefault="004D7437">
      <w:r>
        <w:t>Forest and Woodland</w:t>
      </w:r>
    </w:p>
    <w:p w:rsidR="004D7437" w:rsidP="004D7437" w:rsidRDefault="004D7437">
      <w:pPr>
        <w:pStyle w:val="InfoPara"/>
      </w:pPr>
      <w:r>
        <w:t>Map Zones</w:t>
      </w:r>
    </w:p>
    <w:p w:rsidR="004D7437" w:rsidP="004D7437" w:rsidRDefault="004D7437">
      <w:r>
        <w:t>21</w:t>
      </w:r>
    </w:p>
    <w:p w:rsidR="004D7437" w:rsidP="004D7437" w:rsidRDefault="004D7437">
      <w:pPr>
        <w:pStyle w:val="InfoPara"/>
      </w:pPr>
      <w:r>
        <w:t>Geographic Range</w:t>
      </w:r>
    </w:p>
    <w:p w:rsidR="004D7437" w:rsidP="004D7437" w:rsidRDefault="004D7437">
      <w:r>
        <w:t>The geographic range for MZ21 includes southwest MT, southeast ID and northwest WY.</w:t>
      </w:r>
    </w:p>
    <w:p w:rsidR="004D7437" w:rsidP="004D7437" w:rsidRDefault="004D7437">
      <w:pPr>
        <w:pStyle w:val="InfoPara"/>
      </w:pPr>
      <w:r>
        <w:t>Biophysical Site Description</w:t>
      </w:r>
    </w:p>
    <w:p w:rsidR="004D7437" w:rsidP="004D7437" w:rsidRDefault="004D7437">
      <w:r>
        <w:t>Upper subalpine zone (7</w:t>
      </w:r>
      <w:r w:rsidR="0066675F">
        <w:t>,</w:t>
      </w:r>
      <w:r>
        <w:t>000-11</w:t>
      </w:r>
      <w:r w:rsidR="0066675F">
        <w:t>,</w:t>
      </w:r>
      <w:r>
        <w:t>000ft) on moderate to steep terrain (</w:t>
      </w:r>
      <w:r w:rsidR="00B212B9">
        <w:t>e.g.</w:t>
      </w:r>
      <w:r>
        <w:t xml:space="preserve">, 40-70% slope). Landforms include ridgetops, mountain slopes, glacial </w:t>
      </w:r>
      <w:proofErr w:type="spellStart"/>
      <w:r>
        <w:t>trough</w:t>
      </w:r>
      <w:proofErr w:type="spellEnd"/>
      <w:r>
        <w:t xml:space="preserve"> walls and moraines, talus slopes, land and rock slides, and cirque headwalls and basins. Some sites have little snow accumulation because of high winds and sublimation, which increases summer drought.</w:t>
      </w:r>
    </w:p>
    <w:p w:rsidR="004D7437" w:rsidP="004D7437" w:rsidRDefault="004D7437"/>
    <w:p w:rsidR="004D7437" w:rsidP="004D7437" w:rsidRDefault="004D7437">
      <w:r>
        <w:t>Patchy distribution of this type may be controlled by edaphic conditions, including soil depth and susceptibility to summer drought.</w:t>
      </w:r>
    </w:p>
    <w:p w:rsidR="004D7437" w:rsidP="004D7437" w:rsidRDefault="004D7437">
      <w:pPr>
        <w:pStyle w:val="InfoPara"/>
      </w:pPr>
      <w:r>
        <w:t>Vegetation Description</w:t>
      </w:r>
    </w:p>
    <w:p w:rsidR="004D7437" w:rsidP="004D7437" w:rsidRDefault="004D7437">
      <w:r>
        <w:t xml:space="preserve">This is a subalpine parkland setting with tree clumps or discontinuous forest mixed with meadow. Forest communities range from nearly homogeneous stands of </w:t>
      </w:r>
      <w:proofErr w:type="spellStart"/>
      <w:r>
        <w:t>whitebark</w:t>
      </w:r>
      <w:proofErr w:type="spellEnd"/>
      <w:r>
        <w:t xml:space="preserve"> pine on harshest, highest elevation sites to mixed species including shade tolerant subalpine fir or Engelmann spruce. Vegetation can be stunted with short, dwarfed trees, including krummholz vegetation on the harshest sites. Historically, </w:t>
      </w:r>
      <w:proofErr w:type="spellStart"/>
      <w:r>
        <w:t>whitebark</w:t>
      </w:r>
      <w:proofErr w:type="spellEnd"/>
      <w:r>
        <w:t xml:space="preserve"> pine dominated on southerly aspects, while northerly aspects were dominated by subalpine fir and Engelmann spruce. Rarely, limber pine may be present in eastern ID, but in these mapping zones it is not typically a subalpine species (it favors lower </w:t>
      </w:r>
      <w:proofErr w:type="spellStart"/>
      <w:r>
        <w:t>treeline</w:t>
      </w:r>
      <w:proofErr w:type="spellEnd"/>
      <w:r>
        <w:t xml:space="preserve"> habitat). In this harsh windswept environment trees are often stunted and flagged from wind damage. </w:t>
      </w:r>
    </w:p>
    <w:p w:rsidR="004D7437" w:rsidP="004D7437" w:rsidRDefault="004D7437">
      <w:r>
        <w:t xml:space="preserve"> </w:t>
      </w:r>
    </w:p>
    <w:p w:rsidR="004D7437" w:rsidP="004D7437" w:rsidRDefault="004D7437">
      <w:r>
        <w:t xml:space="preserve">Undergrowth on these sites is usually sparse and at timberline is highly variable. Shrubs that may occur include </w:t>
      </w:r>
      <w:r w:rsidRPr="00B212B9">
        <w:rPr>
          <w:i/>
        </w:rPr>
        <w:t>Vaccinium</w:t>
      </w:r>
      <w:r>
        <w:t xml:space="preserve"> spp</w:t>
      </w:r>
      <w:r w:rsidR="00B212B9">
        <w:t>.</w:t>
      </w:r>
      <w:r>
        <w:t xml:space="preserve">, </w:t>
      </w:r>
      <w:proofErr w:type="spellStart"/>
      <w:r w:rsidRPr="00B212B9">
        <w:rPr>
          <w:i/>
        </w:rPr>
        <w:t>Juniperus</w:t>
      </w:r>
      <w:proofErr w:type="spellEnd"/>
      <w:r w:rsidRPr="00B212B9">
        <w:rPr>
          <w:i/>
        </w:rPr>
        <w:t xml:space="preserve"> </w:t>
      </w:r>
      <w:proofErr w:type="spellStart"/>
      <w:r w:rsidRPr="00B212B9">
        <w:rPr>
          <w:i/>
        </w:rPr>
        <w:t>communis</w:t>
      </w:r>
      <w:proofErr w:type="spellEnd"/>
      <w:r>
        <w:t xml:space="preserve">, </w:t>
      </w:r>
      <w:proofErr w:type="spellStart"/>
      <w:r w:rsidRPr="00B212B9">
        <w:rPr>
          <w:i/>
        </w:rPr>
        <w:t>Shepherdia</w:t>
      </w:r>
      <w:proofErr w:type="spellEnd"/>
      <w:r w:rsidRPr="00B212B9">
        <w:rPr>
          <w:i/>
        </w:rPr>
        <w:t xml:space="preserve"> canadensis</w:t>
      </w:r>
      <w:r w:rsidR="00B212B9">
        <w:t>,</w:t>
      </w:r>
      <w:r>
        <w:t xml:space="preserve"> and </w:t>
      </w:r>
      <w:r w:rsidRPr="00B212B9">
        <w:rPr>
          <w:i/>
        </w:rPr>
        <w:t xml:space="preserve">Paxistima </w:t>
      </w:r>
      <w:proofErr w:type="spellStart"/>
      <w:r w:rsidRPr="00B212B9">
        <w:rPr>
          <w:i/>
        </w:rPr>
        <w:t>myrsinites</w:t>
      </w:r>
      <w:proofErr w:type="spellEnd"/>
      <w:r>
        <w:t xml:space="preserve">. </w:t>
      </w:r>
      <w:proofErr w:type="spellStart"/>
      <w:r w:rsidRPr="00B212B9">
        <w:rPr>
          <w:i/>
        </w:rPr>
        <w:t>Ledum</w:t>
      </w:r>
      <w:proofErr w:type="spellEnd"/>
      <w:r w:rsidRPr="00B212B9">
        <w:rPr>
          <w:i/>
        </w:rPr>
        <w:t xml:space="preserve"> </w:t>
      </w:r>
      <w:proofErr w:type="spellStart"/>
      <w:r w:rsidRPr="00B212B9">
        <w:rPr>
          <w:i/>
        </w:rPr>
        <w:t>glandulosum</w:t>
      </w:r>
      <w:proofErr w:type="spellEnd"/>
      <w:r>
        <w:t xml:space="preserve"> may also be present. Grasses include </w:t>
      </w:r>
      <w:proofErr w:type="spellStart"/>
      <w:r w:rsidRPr="00B212B9">
        <w:rPr>
          <w:i/>
        </w:rPr>
        <w:t>Carex</w:t>
      </w:r>
      <w:proofErr w:type="spellEnd"/>
      <w:r w:rsidRPr="00B212B9">
        <w:rPr>
          <w:i/>
        </w:rPr>
        <w:t xml:space="preserve"> </w:t>
      </w:r>
      <w:proofErr w:type="spellStart"/>
      <w:r w:rsidRPr="00B212B9">
        <w:rPr>
          <w:i/>
        </w:rPr>
        <w:t>geyeri</w:t>
      </w:r>
      <w:proofErr w:type="spellEnd"/>
      <w:r>
        <w:t xml:space="preserve">, </w:t>
      </w:r>
      <w:proofErr w:type="spellStart"/>
      <w:r w:rsidRPr="00B212B9">
        <w:rPr>
          <w:i/>
        </w:rPr>
        <w:t>Carex</w:t>
      </w:r>
      <w:proofErr w:type="spellEnd"/>
      <w:r w:rsidRPr="00B212B9">
        <w:rPr>
          <w:i/>
        </w:rPr>
        <w:t xml:space="preserve"> </w:t>
      </w:r>
      <w:proofErr w:type="spellStart"/>
      <w:r w:rsidRPr="00B212B9">
        <w:rPr>
          <w:i/>
        </w:rPr>
        <w:t>rossii</w:t>
      </w:r>
      <w:proofErr w:type="spellEnd"/>
      <w:r>
        <w:t xml:space="preserve">, </w:t>
      </w:r>
      <w:proofErr w:type="spellStart"/>
      <w:r w:rsidRPr="00B212B9">
        <w:rPr>
          <w:i/>
        </w:rPr>
        <w:t>Festuca</w:t>
      </w:r>
      <w:proofErr w:type="spellEnd"/>
      <w:r w:rsidRPr="00B212B9">
        <w:rPr>
          <w:i/>
        </w:rPr>
        <w:t xml:space="preserve"> </w:t>
      </w:r>
      <w:proofErr w:type="spellStart"/>
      <w:r w:rsidRPr="00B212B9">
        <w:rPr>
          <w:i/>
        </w:rPr>
        <w:t>idahoensis</w:t>
      </w:r>
      <w:proofErr w:type="spellEnd"/>
      <w:r>
        <w:t xml:space="preserve">, </w:t>
      </w:r>
      <w:proofErr w:type="spellStart"/>
      <w:r w:rsidRPr="00B212B9">
        <w:rPr>
          <w:i/>
        </w:rPr>
        <w:t>Bromus</w:t>
      </w:r>
      <w:proofErr w:type="spellEnd"/>
      <w:r w:rsidRPr="00B212B9">
        <w:rPr>
          <w:i/>
        </w:rPr>
        <w:t xml:space="preserve"> </w:t>
      </w:r>
      <w:proofErr w:type="spellStart"/>
      <w:r w:rsidRPr="00B212B9">
        <w:rPr>
          <w:i/>
        </w:rPr>
        <w:t>carinatus</w:t>
      </w:r>
      <w:proofErr w:type="spellEnd"/>
      <w:r>
        <w:t xml:space="preserve">, </w:t>
      </w:r>
      <w:proofErr w:type="spellStart"/>
      <w:r w:rsidRPr="00B212B9">
        <w:rPr>
          <w:i/>
        </w:rPr>
        <w:t>Elymus</w:t>
      </w:r>
      <w:proofErr w:type="spellEnd"/>
      <w:r w:rsidRPr="00B212B9">
        <w:rPr>
          <w:i/>
        </w:rPr>
        <w:t xml:space="preserve"> </w:t>
      </w:r>
      <w:proofErr w:type="spellStart"/>
      <w:r w:rsidRPr="00B212B9">
        <w:rPr>
          <w:i/>
        </w:rPr>
        <w:t>trachycaulus</w:t>
      </w:r>
      <w:proofErr w:type="spellEnd"/>
      <w:r w:rsidR="00B212B9">
        <w:t>,</w:t>
      </w:r>
      <w:r>
        <w:t xml:space="preserve"> and </w:t>
      </w:r>
      <w:proofErr w:type="spellStart"/>
      <w:r w:rsidRPr="00B212B9">
        <w:rPr>
          <w:i/>
        </w:rPr>
        <w:t>Trisetum</w:t>
      </w:r>
      <w:proofErr w:type="spellEnd"/>
      <w:r w:rsidRPr="00B212B9">
        <w:rPr>
          <w:i/>
        </w:rPr>
        <w:t xml:space="preserve"> spicatum</w:t>
      </w:r>
      <w:r>
        <w:t xml:space="preserve">. Herbs include yarrow, prairie smoke, mountain dandelion and </w:t>
      </w:r>
      <w:proofErr w:type="spellStart"/>
      <w:r w:rsidRPr="00B212B9">
        <w:rPr>
          <w:i/>
        </w:rPr>
        <w:t>Ribes</w:t>
      </w:r>
      <w:proofErr w:type="spellEnd"/>
      <w:r w:rsidRPr="00B212B9">
        <w:rPr>
          <w:i/>
        </w:rPr>
        <w:t xml:space="preserve"> </w:t>
      </w:r>
      <w:proofErr w:type="spellStart"/>
      <w:r w:rsidRPr="00B212B9">
        <w:rPr>
          <w:i/>
        </w:rPr>
        <w:t>montigenum</w:t>
      </w:r>
      <w:proofErr w:type="spellEnd"/>
      <w:r>
        <w:t xml:space="preserve">. These understory species listed apply to MZ21 (Fischer and Clayton 1983, Bradley et al 1992, USDA, </w:t>
      </w:r>
      <w:proofErr w:type="spellStart"/>
      <w:r>
        <w:t>Targhee</w:t>
      </w:r>
      <w:proofErr w:type="spellEnd"/>
      <w:r>
        <w:t xml:space="preserve"> National Forest Subsections and </w:t>
      </w:r>
      <w:proofErr w:type="spellStart"/>
      <w:r>
        <w:t>Landtype</w:t>
      </w:r>
      <w:proofErr w:type="spellEnd"/>
      <w:r>
        <w:t xml:space="preserve"> Associations 1998). Other common forbs include </w:t>
      </w:r>
      <w:r w:rsidRPr="00B212B9">
        <w:rPr>
          <w:i/>
        </w:rPr>
        <w:t xml:space="preserve">Arnica </w:t>
      </w:r>
      <w:proofErr w:type="spellStart"/>
      <w:r w:rsidRPr="00B212B9">
        <w:rPr>
          <w:i/>
        </w:rPr>
        <w:t>cordifolia</w:t>
      </w:r>
      <w:proofErr w:type="spellEnd"/>
      <w:r>
        <w:t xml:space="preserve">, </w:t>
      </w:r>
      <w:r w:rsidRPr="00B212B9">
        <w:rPr>
          <w:i/>
        </w:rPr>
        <w:t xml:space="preserve">Claytonia </w:t>
      </w:r>
      <w:proofErr w:type="spellStart"/>
      <w:r w:rsidRPr="00B212B9">
        <w:rPr>
          <w:i/>
        </w:rPr>
        <w:t>lanccolata</w:t>
      </w:r>
      <w:proofErr w:type="spellEnd"/>
      <w:r>
        <w:t xml:space="preserve">, </w:t>
      </w:r>
      <w:proofErr w:type="spellStart"/>
      <w:r w:rsidRPr="00B212B9">
        <w:rPr>
          <w:i/>
        </w:rPr>
        <w:t>Lupinus</w:t>
      </w:r>
      <w:proofErr w:type="spellEnd"/>
      <w:r w:rsidRPr="00B212B9">
        <w:rPr>
          <w:i/>
        </w:rPr>
        <w:t xml:space="preserve"> argenteus</w:t>
      </w:r>
      <w:r w:rsidR="00B212B9">
        <w:t>,</w:t>
      </w:r>
      <w:r>
        <w:t xml:space="preserve"> and </w:t>
      </w:r>
      <w:proofErr w:type="spellStart"/>
      <w:r w:rsidRPr="00B212B9">
        <w:rPr>
          <w:i/>
        </w:rPr>
        <w:t>Erythronium</w:t>
      </w:r>
      <w:proofErr w:type="spellEnd"/>
      <w:r w:rsidRPr="00B212B9">
        <w:rPr>
          <w:i/>
        </w:rPr>
        <w:t xml:space="preserve"> grandiflorum</w:t>
      </w:r>
      <w:r>
        <w:t>.</w:t>
      </w:r>
    </w:p>
    <w:p w:rsidR="004D7437" w:rsidP="004D7437" w:rsidRDefault="004D7437"/>
    <w:p w:rsidR="004D7437" w:rsidP="004D7437" w:rsidRDefault="004D7437">
      <w:r>
        <w:t xml:space="preserve">This type is a mixture of </w:t>
      </w:r>
      <w:proofErr w:type="spellStart"/>
      <w:r>
        <w:t>whitebark</w:t>
      </w:r>
      <w:proofErr w:type="spellEnd"/>
      <w:r>
        <w:t xml:space="preserve"> pine dominated clumps and stringers mixed with the Idaho fescue-bearded wheatgrass habitat type in Yellowstone.</w:t>
      </w:r>
    </w:p>
    <w:p w:rsidR="004D7437" w:rsidP="004D7437" w:rsidRDefault="004D7437"/>
    <w:p w:rsidR="004D7437" w:rsidP="004D7437" w:rsidRDefault="004D7437">
      <w:proofErr w:type="spellStart"/>
      <w:r>
        <w:t>Whitebark</w:t>
      </w:r>
      <w:proofErr w:type="spellEnd"/>
      <w:r>
        <w:t xml:space="preserve"> pine is a keystone species in many of these forests. Mature </w:t>
      </w:r>
      <w:proofErr w:type="spellStart"/>
      <w:r>
        <w:t>whitebark</w:t>
      </w:r>
      <w:proofErr w:type="spellEnd"/>
      <w:r>
        <w:t xml:space="preserve"> pine trees ameliorate local conditions on harsh sites and facilitate the establishment of less hardy subalpine species. The seeds of </w:t>
      </w:r>
      <w:proofErr w:type="spellStart"/>
      <w:r>
        <w:t>whitebark</w:t>
      </w:r>
      <w:proofErr w:type="spellEnd"/>
      <w:r>
        <w:t xml:space="preserve"> pine provide an important food source for grizzly bears and Clark's nutcrackers. </w:t>
      </w:r>
      <w:proofErr w:type="spellStart"/>
      <w:r>
        <w:t>Whitebark</w:t>
      </w:r>
      <w:proofErr w:type="spellEnd"/>
      <w:r>
        <w:t xml:space="preserve"> pine also depends exclusively upon Clark's nutcrackers for seed dispersal and subsequent tree establishment. The Clark's nutcracker may distribute seeds eight kilometers from the source tree. Reproduction following disturbance is slow; trees may not produce cones until they are 50yrs or older.</w:t>
      </w:r>
    </w:p>
    <w:p w:rsidR="004D7437" w:rsidP="004D7437" w:rsidRDefault="004D743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bl>
    <w:p>
      <w:r>
        <w:rPr>
          <w:sz w:val="16"/>
        </w:rPr>
        <w:t>Species names are from the NRCS PLANTS database. Check species codes at http://plants.usda.gov.</w:t>
      </w:r>
    </w:p>
    <w:p w:rsidR="004D7437" w:rsidP="004D7437" w:rsidRDefault="004D7437">
      <w:pPr>
        <w:pStyle w:val="InfoPara"/>
      </w:pPr>
      <w:r>
        <w:t>Disturbance Description</w:t>
      </w:r>
    </w:p>
    <w:p w:rsidR="004D7437" w:rsidP="004D7437" w:rsidRDefault="004D7437">
      <w:r>
        <w:t>Fire Regime Groups III and IV, primarily long-interval (</w:t>
      </w:r>
      <w:r w:rsidR="00B212B9">
        <w:t>e.g.</w:t>
      </w:r>
      <w:r>
        <w:t>, 100-200yrs+) mixed severity (25-75% top kill) and stand replacement fires. Ignitions are frequent due to lightning, though fires seldom carry due to lack of fuel from the slow-growing vegetation and cool, moist conditions. Tree clumps may burn out without carrying through intervening meadow, or spot from one clump to the next. Individual tree torching is common. Non-lethal surface fires may dominate where continuous light fuel loading (</w:t>
      </w:r>
      <w:r w:rsidR="00B212B9">
        <w:t>i.e.</w:t>
      </w:r>
      <w:r>
        <w:t>, grasses) exists (</w:t>
      </w:r>
      <w:proofErr w:type="spellStart"/>
      <w:r>
        <w:t>Kapler</w:t>
      </w:r>
      <w:proofErr w:type="spellEnd"/>
      <w:r>
        <w:t xml:space="preserve">-Smith and Fischer 1997), but would typically be small in extent and are not modeled here. Recent dendroecological data collected in </w:t>
      </w:r>
      <w:proofErr w:type="spellStart"/>
      <w:r>
        <w:t>whitebark</w:t>
      </w:r>
      <w:proofErr w:type="spellEnd"/>
      <w:r>
        <w:t xml:space="preserve"> pine forests near Missoula, in western MT, found numerous small fires (MFIs &lt;50yrs) punctuated by less frequent, larger fires (MFIs 75-100yrs) and implicated large-scale climate variability (</w:t>
      </w:r>
      <w:r w:rsidR="00B212B9">
        <w:t>e.g.</w:t>
      </w:r>
      <w:r>
        <w:t xml:space="preserve">, the Little Ice Age) as a driver of temporal changes in the fire regimes of these forest systems (Larson 2005). While this may be more common in the northern Rockies, there has been little evidence of frequent fires in this forest type in MZ21 (Walsh 2005). </w:t>
      </w:r>
    </w:p>
    <w:p w:rsidR="004D7437" w:rsidP="004D7437" w:rsidRDefault="004D7437"/>
    <w:p w:rsidR="004D7437" w:rsidP="004D7437" w:rsidRDefault="004D7437">
      <w:r>
        <w:t>Fire frequency is largely controlled by climate in this system (</w:t>
      </w:r>
      <w:proofErr w:type="spellStart"/>
      <w:r>
        <w:t>Romme</w:t>
      </w:r>
      <w:proofErr w:type="spellEnd"/>
      <w:r>
        <w:t>, personal correspondence, Veblen et al. 1994) and there is a relatively long MFI in the Greater Yellowstone Ecosystem, maybe longer than elsewhere (Walsh 2005).</w:t>
      </w:r>
    </w:p>
    <w:p w:rsidR="004D7437" w:rsidP="004D7437" w:rsidRDefault="004D7437"/>
    <w:p w:rsidR="004D7437" w:rsidP="004D7437" w:rsidRDefault="004D7437">
      <w:r>
        <w:t xml:space="preserve">The mountain pine beetle is an important disturbance agent in </w:t>
      </w:r>
      <w:proofErr w:type="spellStart"/>
      <w:r>
        <w:t>whitebark</w:t>
      </w:r>
      <w:proofErr w:type="spellEnd"/>
      <w:r>
        <w:t xml:space="preserve"> pine and lodgepole pine forests, and past outbreaks have caused widespread mortality in these forest types throughout the region. Spruce budworm may be present on higher density spruce sites. Snow, wind and other weather events may cause damage and cause transitions between classes.</w:t>
      </w:r>
    </w:p>
    <w:p w:rsidR="004D7437" w:rsidP="004D7437" w:rsidRDefault="004D7437"/>
    <w:p w:rsidR="004D7437" w:rsidP="004D7437" w:rsidRDefault="004D7437">
      <w:r>
        <w:t>Mountain pine beetle is a natural agent of mortality affecting five-needle pines. Infestations occur periodically and are a natural agent of disturbance in these systems. The mountain pine beetle has become increasingly more important (versus historically) in the last five years due to warm temperatures.</w:t>
      </w:r>
    </w:p>
    <w:p w:rsidR="00B212B9" w:rsidP="004D7437" w:rsidRDefault="00B212B9"/>
    <w:p w:rsidR="00B212B9" w:rsidP="004D7437" w:rsidRDefault="00B212B9"/>
    <w:p w:rsidR="004D7437" w:rsidP="004D7437" w:rsidRDefault="0066675F">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517</w:t>
            </w:r>
          </w:p>
        </w:tc>
        <w:tc>
          <w:p>
            <w:pPr>
              <w:jc w:val="center"/>
            </w:pPr>
            <w:r>
              <w:t>39</w:t>
            </w:r>
          </w:p>
        </w:tc>
        <w:tc>
          <w:p>
            <w:pPr>
              <w:jc w:val="center"/>
            </w:pPr>
            <w:r>
              <w:t>100</w:t>
            </w:r>
          </w:p>
        </w:tc>
        <w:tc>
          <w:p>
            <w:pPr>
              <w:jc w:val="center"/>
            </w:pPr>
            <w:r>
              <w:t>1000</w:t>
            </w:r>
          </w:p>
        </w:tc>
      </w:tr>
      <w:tr>
        <w:tc>
          <w:p>
            <w:pPr>
              <w:jc w:val="center"/>
            </w:pPr>
            <w:r>
              <w:t>Moderate (Mixed)</w:t>
            </w:r>
          </w:p>
        </w:tc>
        <w:tc>
          <w:p>
            <w:pPr>
              <w:jc w:val="center"/>
            </w:pPr>
            <w:r>
              <w:t>325</w:t>
            </w:r>
          </w:p>
        </w:tc>
        <w:tc>
          <w:p>
            <w:pPr>
              <w:jc w:val="center"/>
            </w:pPr>
            <w:r>
              <w:t>61</w:t>
            </w:r>
          </w:p>
        </w:tc>
        <w:tc>
          <w:p>
            <w:pPr>
              <w:jc w:val="center"/>
            </w:pPr>
            <w:r>
              <w:t>55</w:t>
            </w:r>
          </w:p>
        </w:tc>
        <w:tc>
          <w:p>
            <w:pPr>
              <w:jc w:val="center"/>
            </w:pPr>
            <w:r>
              <w:t>1000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D7437" w:rsidP="004D7437" w:rsidRDefault="004D7437">
      <w:pPr>
        <w:pStyle w:val="InfoPara"/>
      </w:pPr>
      <w:r>
        <w:t>Scale Description</w:t>
      </w:r>
    </w:p>
    <w:p w:rsidR="004D7437" w:rsidP="004D7437" w:rsidRDefault="004D7437">
      <w:r>
        <w:t xml:space="preserve">Fire sizes range from individual trees, tree clumps and groups. </w:t>
      </w:r>
      <w:r w:rsidR="00B20A71">
        <w:t>Occasionally</w:t>
      </w:r>
      <w:r>
        <w:t xml:space="preserve">, larger patches of fire occur, as in Yellowstone National Park in 1988. Insects and </w:t>
      </w:r>
      <w:proofErr w:type="spellStart"/>
      <w:r>
        <w:t>whitepine</w:t>
      </w:r>
      <w:proofErr w:type="spellEnd"/>
      <w:r>
        <w:t xml:space="preserve"> blister rust may affect whole drainages.</w:t>
      </w:r>
    </w:p>
    <w:p w:rsidR="004D7437" w:rsidP="004D7437" w:rsidRDefault="004D7437">
      <w:pPr>
        <w:pStyle w:val="InfoPara"/>
      </w:pPr>
      <w:r>
        <w:t>Adjacency or Identification Concerns</w:t>
      </w:r>
    </w:p>
    <w:p w:rsidR="004D7437" w:rsidP="004D7437" w:rsidRDefault="004D7437">
      <w:r>
        <w:t xml:space="preserve">This BpS corresponds to cold upper subalpine and timberline habitat types (Pfister et al. 1977, Steele et al. 1983, and Cooper et al. 1991), including ABLA/LUHI, PIAL/ABLA and ABLA/XETE. Lower subalpine forests border at lower elevations, including lodgepole pine, Douglas-fir, Engelmann spruce and subalpine fir types. </w:t>
      </w:r>
      <w:r w:rsidR="00B20A71">
        <w:t>There</w:t>
      </w:r>
      <w:r>
        <w:t xml:space="preserve"> is a successional trajectory towards more shade tolerant species in absence of fire in many locations. </w:t>
      </w:r>
    </w:p>
    <w:p w:rsidR="004D7437" w:rsidP="004D7437" w:rsidRDefault="004D7437"/>
    <w:p w:rsidR="004D7437" w:rsidP="004D7437" w:rsidRDefault="004D7437">
      <w:proofErr w:type="spellStart"/>
      <w:r>
        <w:t>Whitebark</w:t>
      </w:r>
      <w:proofErr w:type="spellEnd"/>
      <w:r>
        <w:t xml:space="preserve"> pine blister rust has affected </w:t>
      </w:r>
      <w:proofErr w:type="spellStart"/>
      <w:r>
        <w:t>whitebark</w:t>
      </w:r>
      <w:proofErr w:type="spellEnd"/>
      <w:r>
        <w:t xml:space="preserve"> pine in moist ranges of this BpS, but blister rust mortality is not as severe in MZ21 as in MZ19. </w:t>
      </w:r>
      <w:proofErr w:type="spellStart"/>
      <w:r>
        <w:t>Whitepine</w:t>
      </w:r>
      <w:proofErr w:type="spellEnd"/>
      <w:r>
        <w:t xml:space="preserve"> blister rust might preferentially affect older trees, possibly retarding succession to older </w:t>
      </w:r>
      <w:r w:rsidR="00B20A71">
        <w:t>series</w:t>
      </w:r>
      <w:r>
        <w:t xml:space="preserve">; however, that is unconfirmed, as others state that it does not preferentially attack older individuals and that the rust will actually kill younger and smaller trees faster than the larger, older ones. </w:t>
      </w:r>
    </w:p>
    <w:p w:rsidR="004D7437" w:rsidP="004D7437" w:rsidRDefault="004D7437"/>
    <w:p w:rsidR="004D7437" w:rsidP="004D7437" w:rsidRDefault="004D7437">
      <w:r>
        <w:t xml:space="preserve">The Shoshone Forest and Yellowstone NP have some climax stands of </w:t>
      </w:r>
      <w:proofErr w:type="spellStart"/>
      <w:r>
        <w:t>whitebark</w:t>
      </w:r>
      <w:proofErr w:type="spellEnd"/>
      <w:r>
        <w:t xml:space="preserve"> pine with no or little evidence of blister rust present. Blister rust is, however, becoming more prominent in the Teton Range, Mount Leidy Highlands, and there is a high mortality from a variety of insects and diseases on all conifer species on the Bridger-Teton. </w:t>
      </w:r>
    </w:p>
    <w:p w:rsidR="004D7437" w:rsidP="004D7437" w:rsidRDefault="004D7437"/>
    <w:p w:rsidR="004D7437" w:rsidP="004D7437" w:rsidRDefault="004D7437">
      <w:r>
        <w:t>Reviewers for MZ21 felt that this BpS could be a solution to BpS 1070 Alpine Mountain Dwarf-Shrubland not encompassing krummholz features.</w:t>
      </w:r>
    </w:p>
    <w:p w:rsidR="004D7437" w:rsidP="004D7437" w:rsidRDefault="004D7437"/>
    <w:p w:rsidR="004D7437" w:rsidP="004D7437" w:rsidRDefault="004D7437">
      <w:r>
        <w:t>In some locations, early grazing, fire suppression and climate change may have altered natural fire frequency. Live and dead trees are potential dendro-climatic resources.</w:t>
      </w:r>
    </w:p>
    <w:p w:rsidR="004D7437" w:rsidP="004D7437" w:rsidRDefault="004D7437"/>
    <w:p w:rsidR="004D7437" w:rsidP="004D7437" w:rsidRDefault="004D7437">
      <w:r>
        <w:t xml:space="preserve">On Mount Washburn in Yellowstone National Park, one of the </w:t>
      </w:r>
      <w:proofErr w:type="spellStart"/>
      <w:r>
        <w:t>whitebark</w:t>
      </w:r>
      <w:proofErr w:type="spellEnd"/>
      <w:r>
        <w:t xml:space="preserve"> pine plots that burned in a crown fire is regenerating entirely to Engelmann spruce. However, this is an occurrence that might be happening on a small scale and is not necessarily happening everywhere.</w:t>
      </w:r>
    </w:p>
    <w:p w:rsidR="004D7437" w:rsidP="004D7437" w:rsidRDefault="004D7437">
      <w:pPr>
        <w:pStyle w:val="InfoPara"/>
      </w:pPr>
      <w:r>
        <w:t>Issues or Problems</w:t>
      </w:r>
    </w:p>
    <w:p w:rsidR="004D7437" w:rsidP="004D7437" w:rsidRDefault="004D7437">
      <w:r>
        <w:t>Empirical data for the upper subalpine forest is generally sparse; quantifying fire regimes, succession and other disturbances continues.</w:t>
      </w:r>
    </w:p>
    <w:p w:rsidR="004D7437" w:rsidP="004D7437" w:rsidRDefault="004D7437">
      <w:pPr>
        <w:pStyle w:val="InfoPara"/>
      </w:pPr>
      <w:r>
        <w:lastRenderedPageBreak/>
        <w:t>Native Uncharacteristic Conditions</w:t>
      </w:r>
    </w:p>
    <w:p w:rsidR="004D7437" w:rsidP="004D7437" w:rsidRDefault="004D7437">
      <w:r>
        <w:t xml:space="preserve">On Mount Washburn in Yellowstone National Park, an anomaly is occurring in that one of our </w:t>
      </w:r>
      <w:proofErr w:type="spellStart"/>
      <w:r>
        <w:t>whitebark</w:t>
      </w:r>
      <w:proofErr w:type="spellEnd"/>
      <w:r>
        <w:t xml:space="preserve"> pine plots that burned in a crown fire is regenerating entirely to Engelmann spruce. However, this is an occurrence that might be happening on a small scale and is not necessarily happening everywhere.</w:t>
      </w:r>
    </w:p>
    <w:p w:rsidR="004D7437" w:rsidP="004D7437" w:rsidRDefault="004D7437">
      <w:pPr>
        <w:pStyle w:val="InfoPara"/>
      </w:pPr>
      <w:r>
        <w:t>Comments</w:t>
      </w:r>
    </w:p>
    <w:p w:rsidR="004D7437" w:rsidP="004D7437" w:rsidRDefault="00B20A71">
      <w:r>
        <w:t>Additional reviewers</w:t>
      </w:r>
      <w:r w:rsidR="004D7437">
        <w:t xml:space="preserve"> for the MZ21 </w:t>
      </w:r>
      <w:r>
        <w:t>were</w:t>
      </w:r>
      <w:r w:rsidR="004D7437">
        <w:t xml:space="preserve"> Sarah </w:t>
      </w:r>
      <w:proofErr w:type="spellStart"/>
      <w:r w:rsidR="004D7437">
        <w:t>Canham</w:t>
      </w:r>
      <w:proofErr w:type="spellEnd"/>
      <w:r w:rsidR="004D7437">
        <w:t xml:space="preserve"> (</w:t>
      </w:r>
      <w:hyperlink w:history="1" r:id="rId7">
        <w:r w:rsidRPr="009755A9">
          <w:rPr>
            <w:rStyle w:val="Hyperlink"/>
          </w:rPr>
          <w:t>scanham@fs.fed.us</w:t>
        </w:r>
      </w:hyperlink>
      <w:r w:rsidR="004D7437">
        <w:t>)</w:t>
      </w:r>
      <w:r>
        <w:t xml:space="preserve"> and one anonymous reviewer.</w:t>
      </w:r>
    </w:p>
    <w:p w:rsidR="00423788" w:rsidP="004D7437" w:rsidRDefault="00423788"/>
    <w:p w:rsidR="004D7437" w:rsidP="004D7437" w:rsidRDefault="004D7437">
      <w:pPr>
        <w:pStyle w:val="ReportSection"/>
      </w:pPr>
      <w:r>
        <w:t>Succession Classes</w:t>
      </w:r>
    </w:p>
    <w:p w:rsidR="004D7437" w:rsidP="004D7437" w:rsidRDefault="004D743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7437" w:rsidP="004D7437" w:rsidRDefault="004D743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D7437" w:rsidP="004D7437" w:rsidRDefault="004D7437"/>
    <w:p w:rsidR="004D7437" w:rsidP="004D7437" w:rsidRDefault="004D74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D7437" w:rsidR="004D7437" w:rsidTr="004D7437">
        <w:tc>
          <w:tcPr>
            <w:tcW w:w="1056" w:type="dxa"/>
            <w:tcBorders>
              <w:top w:val="single" w:color="auto" w:sz="2" w:space="0"/>
              <w:bottom w:val="single" w:color="000000" w:sz="12" w:space="0"/>
            </w:tcBorders>
            <w:shd w:val="clear" w:color="auto" w:fill="auto"/>
          </w:tcPr>
          <w:p w:rsidRPr="004D7437" w:rsidR="004D7437" w:rsidP="00FE1CA4" w:rsidRDefault="004D7437">
            <w:pPr>
              <w:rPr>
                <w:b/>
                <w:bCs/>
              </w:rPr>
            </w:pPr>
            <w:r w:rsidRPr="004D7437">
              <w:rPr>
                <w:b/>
                <w:bCs/>
              </w:rPr>
              <w:t>Symbol</w:t>
            </w:r>
          </w:p>
        </w:tc>
        <w:tc>
          <w:tcPr>
            <w:tcW w:w="2136" w:type="dxa"/>
            <w:tcBorders>
              <w:top w:val="single" w:color="auto" w:sz="2" w:space="0"/>
              <w:bottom w:val="single" w:color="000000" w:sz="12" w:space="0"/>
            </w:tcBorders>
            <w:shd w:val="clear" w:color="auto" w:fill="auto"/>
          </w:tcPr>
          <w:p w:rsidRPr="004D7437" w:rsidR="004D7437" w:rsidP="00FE1CA4" w:rsidRDefault="004D7437">
            <w:pPr>
              <w:rPr>
                <w:b/>
                <w:bCs/>
              </w:rPr>
            </w:pPr>
            <w:r w:rsidRPr="004D7437">
              <w:rPr>
                <w:b/>
                <w:bCs/>
              </w:rPr>
              <w:t>Scientific Name</w:t>
            </w:r>
          </w:p>
        </w:tc>
        <w:tc>
          <w:tcPr>
            <w:tcW w:w="2136" w:type="dxa"/>
            <w:tcBorders>
              <w:top w:val="single" w:color="auto" w:sz="2" w:space="0"/>
              <w:bottom w:val="single" w:color="000000" w:sz="12" w:space="0"/>
            </w:tcBorders>
            <w:shd w:val="clear" w:color="auto" w:fill="auto"/>
          </w:tcPr>
          <w:p w:rsidRPr="004D7437" w:rsidR="004D7437" w:rsidP="00FE1CA4" w:rsidRDefault="004D7437">
            <w:pPr>
              <w:rPr>
                <w:b/>
                <w:bCs/>
              </w:rPr>
            </w:pPr>
            <w:r w:rsidRPr="004D7437">
              <w:rPr>
                <w:b/>
                <w:bCs/>
              </w:rPr>
              <w:t>Common Name</w:t>
            </w:r>
          </w:p>
        </w:tc>
        <w:tc>
          <w:tcPr>
            <w:tcW w:w="1956" w:type="dxa"/>
            <w:tcBorders>
              <w:top w:val="single" w:color="auto" w:sz="2" w:space="0"/>
              <w:bottom w:val="single" w:color="000000" w:sz="12" w:space="0"/>
            </w:tcBorders>
            <w:shd w:val="clear" w:color="auto" w:fill="auto"/>
          </w:tcPr>
          <w:p w:rsidRPr="004D7437" w:rsidR="004D7437" w:rsidP="00FE1CA4" w:rsidRDefault="004D7437">
            <w:pPr>
              <w:rPr>
                <w:b/>
                <w:bCs/>
              </w:rPr>
            </w:pPr>
            <w:r w:rsidRPr="004D7437">
              <w:rPr>
                <w:b/>
                <w:bCs/>
              </w:rPr>
              <w:t>Canopy Position</w:t>
            </w:r>
          </w:p>
        </w:tc>
      </w:tr>
      <w:tr w:rsidRPr="004D7437" w:rsidR="004D7437" w:rsidTr="004D7437">
        <w:tc>
          <w:tcPr>
            <w:tcW w:w="1056" w:type="dxa"/>
            <w:tcBorders>
              <w:top w:val="single" w:color="000000" w:sz="12" w:space="0"/>
            </w:tcBorders>
            <w:shd w:val="clear" w:color="auto" w:fill="auto"/>
          </w:tcPr>
          <w:p w:rsidRPr="004D7437" w:rsidR="004D7437" w:rsidP="00FE1CA4" w:rsidRDefault="004D7437">
            <w:pPr>
              <w:rPr>
                <w:bCs/>
              </w:rPr>
            </w:pPr>
            <w:r w:rsidRPr="004D7437">
              <w:rPr>
                <w:bCs/>
              </w:rPr>
              <w:t>PIAL</w:t>
            </w:r>
          </w:p>
        </w:tc>
        <w:tc>
          <w:tcPr>
            <w:tcW w:w="2136" w:type="dxa"/>
            <w:tcBorders>
              <w:top w:val="single" w:color="000000" w:sz="12" w:space="0"/>
            </w:tcBorders>
            <w:shd w:val="clear" w:color="auto" w:fill="auto"/>
          </w:tcPr>
          <w:p w:rsidRPr="004D7437" w:rsidR="004D7437" w:rsidP="00FE1CA4" w:rsidRDefault="004D7437">
            <w:r w:rsidRPr="004D7437">
              <w:t xml:space="preserve">Pinus </w:t>
            </w:r>
            <w:proofErr w:type="spellStart"/>
            <w:r w:rsidRPr="004D7437">
              <w:t>albicaulis</w:t>
            </w:r>
            <w:proofErr w:type="spellEnd"/>
          </w:p>
        </w:tc>
        <w:tc>
          <w:tcPr>
            <w:tcW w:w="2136" w:type="dxa"/>
            <w:tcBorders>
              <w:top w:val="single" w:color="000000" w:sz="12" w:space="0"/>
            </w:tcBorders>
            <w:shd w:val="clear" w:color="auto" w:fill="auto"/>
          </w:tcPr>
          <w:p w:rsidRPr="004D7437" w:rsidR="004D7437" w:rsidP="00FE1CA4" w:rsidRDefault="004D7437">
            <w:proofErr w:type="spellStart"/>
            <w:r w:rsidRPr="004D7437">
              <w:t>Whitebark</w:t>
            </w:r>
            <w:proofErr w:type="spellEnd"/>
            <w:r w:rsidRPr="004D7437">
              <w:t xml:space="preserve"> pine</w:t>
            </w:r>
          </w:p>
        </w:tc>
        <w:tc>
          <w:tcPr>
            <w:tcW w:w="1956" w:type="dxa"/>
            <w:tcBorders>
              <w:top w:val="single" w:color="000000" w:sz="12" w:space="0"/>
            </w:tcBorders>
            <w:shd w:val="clear" w:color="auto" w:fill="auto"/>
          </w:tcPr>
          <w:p w:rsidRPr="004D7437" w:rsidR="004D7437" w:rsidP="00FE1CA4" w:rsidRDefault="004D7437">
            <w:r w:rsidRPr="004D7437">
              <w:t>Upper</w:t>
            </w:r>
          </w:p>
        </w:tc>
      </w:tr>
      <w:tr w:rsidRPr="004D7437" w:rsidR="004D7437" w:rsidTr="004D7437">
        <w:tc>
          <w:tcPr>
            <w:tcW w:w="1056" w:type="dxa"/>
            <w:shd w:val="clear" w:color="auto" w:fill="auto"/>
          </w:tcPr>
          <w:p w:rsidRPr="004D7437" w:rsidR="004D7437" w:rsidP="00FE1CA4" w:rsidRDefault="004D7437">
            <w:pPr>
              <w:rPr>
                <w:bCs/>
              </w:rPr>
            </w:pPr>
            <w:r w:rsidRPr="004D7437">
              <w:rPr>
                <w:bCs/>
              </w:rPr>
              <w:t>PICO</w:t>
            </w:r>
          </w:p>
        </w:tc>
        <w:tc>
          <w:tcPr>
            <w:tcW w:w="2136" w:type="dxa"/>
            <w:shd w:val="clear" w:color="auto" w:fill="auto"/>
          </w:tcPr>
          <w:p w:rsidRPr="004D7437" w:rsidR="004D7437" w:rsidP="00FE1CA4" w:rsidRDefault="004D7437">
            <w:r w:rsidRPr="004D7437">
              <w:t xml:space="preserve">Pinus </w:t>
            </w:r>
            <w:proofErr w:type="spellStart"/>
            <w:r w:rsidRPr="004D7437">
              <w:t>contorta</w:t>
            </w:r>
            <w:proofErr w:type="spellEnd"/>
          </w:p>
        </w:tc>
        <w:tc>
          <w:tcPr>
            <w:tcW w:w="2136" w:type="dxa"/>
            <w:shd w:val="clear" w:color="auto" w:fill="auto"/>
          </w:tcPr>
          <w:p w:rsidRPr="004D7437" w:rsidR="004D7437" w:rsidP="00FE1CA4" w:rsidRDefault="004D7437">
            <w:r w:rsidRPr="004D7437">
              <w:t>Lodgepole pine</w:t>
            </w:r>
          </w:p>
        </w:tc>
        <w:tc>
          <w:tcPr>
            <w:tcW w:w="1956" w:type="dxa"/>
            <w:shd w:val="clear" w:color="auto" w:fill="auto"/>
          </w:tcPr>
          <w:p w:rsidRPr="004D7437" w:rsidR="004D7437" w:rsidP="00FE1CA4" w:rsidRDefault="004D7437">
            <w:r w:rsidRPr="004D7437">
              <w:t>Upper</w:t>
            </w:r>
          </w:p>
        </w:tc>
      </w:tr>
      <w:tr w:rsidRPr="004D7437" w:rsidR="004D7437" w:rsidTr="004D7437">
        <w:tc>
          <w:tcPr>
            <w:tcW w:w="1056" w:type="dxa"/>
            <w:shd w:val="clear" w:color="auto" w:fill="auto"/>
          </w:tcPr>
          <w:p w:rsidRPr="004D7437" w:rsidR="004D7437" w:rsidP="00FE1CA4" w:rsidRDefault="004D7437">
            <w:pPr>
              <w:rPr>
                <w:bCs/>
              </w:rPr>
            </w:pPr>
            <w:r w:rsidRPr="004D7437">
              <w:rPr>
                <w:bCs/>
              </w:rPr>
              <w:t>PIEN</w:t>
            </w:r>
          </w:p>
        </w:tc>
        <w:tc>
          <w:tcPr>
            <w:tcW w:w="2136" w:type="dxa"/>
            <w:shd w:val="clear" w:color="auto" w:fill="auto"/>
          </w:tcPr>
          <w:p w:rsidRPr="004D7437" w:rsidR="004D7437" w:rsidP="00FE1CA4" w:rsidRDefault="004D7437">
            <w:proofErr w:type="spellStart"/>
            <w:r w:rsidRPr="004D7437">
              <w:t>Picea</w:t>
            </w:r>
            <w:proofErr w:type="spellEnd"/>
            <w:r w:rsidRPr="004D7437">
              <w:t xml:space="preserve"> </w:t>
            </w:r>
            <w:proofErr w:type="spellStart"/>
            <w:r w:rsidRPr="004D7437">
              <w:t>engelmannii</w:t>
            </w:r>
            <w:proofErr w:type="spellEnd"/>
          </w:p>
        </w:tc>
        <w:tc>
          <w:tcPr>
            <w:tcW w:w="2136" w:type="dxa"/>
            <w:shd w:val="clear" w:color="auto" w:fill="auto"/>
          </w:tcPr>
          <w:p w:rsidRPr="004D7437" w:rsidR="004D7437" w:rsidP="00FE1CA4" w:rsidRDefault="004D7437">
            <w:r w:rsidRPr="004D7437">
              <w:t>Engelmann spruce</w:t>
            </w:r>
          </w:p>
        </w:tc>
        <w:tc>
          <w:tcPr>
            <w:tcW w:w="1956" w:type="dxa"/>
            <w:shd w:val="clear" w:color="auto" w:fill="auto"/>
          </w:tcPr>
          <w:p w:rsidRPr="004D7437" w:rsidR="004D7437" w:rsidP="00FE1CA4" w:rsidRDefault="004D7437">
            <w:r w:rsidRPr="004D7437">
              <w:t>Upper</w:t>
            </w:r>
          </w:p>
        </w:tc>
      </w:tr>
      <w:tr w:rsidRPr="004D7437" w:rsidR="004D7437" w:rsidTr="004D7437">
        <w:tc>
          <w:tcPr>
            <w:tcW w:w="1056" w:type="dxa"/>
            <w:shd w:val="clear" w:color="auto" w:fill="auto"/>
          </w:tcPr>
          <w:p w:rsidRPr="004D7437" w:rsidR="004D7437" w:rsidP="00FE1CA4" w:rsidRDefault="004D7437">
            <w:pPr>
              <w:rPr>
                <w:bCs/>
              </w:rPr>
            </w:pPr>
            <w:r w:rsidRPr="004D7437">
              <w:rPr>
                <w:bCs/>
              </w:rPr>
              <w:t>PIFL2</w:t>
            </w:r>
          </w:p>
        </w:tc>
        <w:tc>
          <w:tcPr>
            <w:tcW w:w="2136" w:type="dxa"/>
            <w:shd w:val="clear" w:color="auto" w:fill="auto"/>
          </w:tcPr>
          <w:p w:rsidRPr="004D7437" w:rsidR="004D7437" w:rsidP="00FE1CA4" w:rsidRDefault="004D7437">
            <w:r w:rsidRPr="004D7437">
              <w:t xml:space="preserve">Pinus </w:t>
            </w:r>
            <w:proofErr w:type="spellStart"/>
            <w:r w:rsidRPr="004D7437">
              <w:t>flexilis</w:t>
            </w:r>
            <w:proofErr w:type="spellEnd"/>
          </w:p>
        </w:tc>
        <w:tc>
          <w:tcPr>
            <w:tcW w:w="2136" w:type="dxa"/>
            <w:shd w:val="clear" w:color="auto" w:fill="auto"/>
          </w:tcPr>
          <w:p w:rsidRPr="004D7437" w:rsidR="004D7437" w:rsidP="00FE1CA4" w:rsidRDefault="004D7437">
            <w:r w:rsidRPr="004D7437">
              <w:t>Limber pine</w:t>
            </w:r>
          </w:p>
        </w:tc>
        <w:tc>
          <w:tcPr>
            <w:tcW w:w="1956" w:type="dxa"/>
            <w:shd w:val="clear" w:color="auto" w:fill="auto"/>
          </w:tcPr>
          <w:p w:rsidRPr="004D7437" w:rsidR="004D7437" w:rsidP="00FE1CA4" w:rsidRDefault="004D7437">
            <w:r w:rsidRPr="004D7437">
              <w:t>Upper</w:t>
            </w:r>
          </w:p>
        </w:tc>
      </w:tr>
    </w:tbl>
    <w:p w:rsidR="004D7437" w:rsidP="004D7437" w:rsidRDefault="004D7437"/>
    <w:p w:rsidR="004D7437" w:rsidP="004D7437" w:rsidRDefault="004D7437">
      <w:pPr>
        <w:pStyle w:val="SClassInfoPara"/>
      </w:pPr>
      <w:r>
        <w:t>Description</w:t>
      </w:r>
    </w:p>
    <w:p w:rsidR="0066675F" w:rsidP="0066675F" w:rsidRDefault="004D7437">
      <w:r>
        <w:t xml:space="preserve">Early succession after moderately long to long interval replacement fires, and highly variable interval mixed severity fires. </w:t>
      </w:r>
      <w:proofErr w:type="spellStart"/>
      <w:r>
        <w:t>Whitebark</w:t>
      </w:r>
      <w:proofErr w:type="spellEnd"/>
      <w:r>
        <w:t xml:space="preserve"> pine, Engelmann spruce and rarely lodgepole pine will typically be early pioneers. </w:t>
      </w:r>
      <w:r w:rsidR="0066675F">
        <w:t>Higher elevation sites will be dominated by herbaceous species.</w:t>
      </w:r>
    </w:p>
    <w:p w:rsidR="004D7437" w:rsidP="004D7437" w:rsidRDefault="004D7437"/>
    <w:p w:rsidR="004D7437" w:rsidP="004D7437" w:rsidRDefault="004D7437">
      <w:r>
        <w:t xml:space="preserve">In some areas in MZ21, PIEN and PIAL may colonize a site in close temporal proximity. It is possible that some areas are characterized by spruce first colonizing a site with </w:t>
      </w:r>
      <w:proofErr w:type="spellStart"/>
      <w:r>
        <w:t>whitebark</w:t>
      </w:r>
      <w:proofErr w:type="spellEnd"/>
      <w:r>
        <w:t xml:space="preserve"> coming in soon thereafter. PIFL2, although an indicator in other </w:t>
      </w:r>
      <w:proofErr w:type="spellStart"/>
      <w:r>
        <w:t>mapzones</w:t>
      </w:r>
      <w:proofErr w:type="spellEnd"/>
      <w:r>
        <w:t>, might be rare in MZ21.</w:t>
      </w:r>
    </w:p>
    <w:p w:rsidR="004D7437" w:rsidP="004D7437" w:rsidRDefault="004D7437"/>
    <w:p w:rsidR="004D7437" w:rsidP="004D7437" w:rsidRDefault="004D7437">
      <w:r>
        <w:t xml:space="preserve">As an anomaly, in Yellowstone National Park a </w:t>
      </w:r>
      <w:proofErr w:type="spellStart"/>
      <w:r>
        <w:t>whitebark</w:t>
      </w:r>
      <w:proofErr w:type="spellEnd"/>
      <w:r>
        <w:t xml:space="preserve"> pine site is regenerating post-fire entirely by Engelmann spruce.</w:t>
      </w:r>
    </w:p>
    <w:p w:rsidR="004D7437" w:rsidP="004D7437" w:rsidRDefault="004D7437"/>
    <w:p w:rsidR="004D7437" w:rsidP="004D7437" w:rsidRDefault="004D7437">
      <w:r>
        <w:t xml:space="preserve">This class will transition to </w:t>
      </w:r>
      <w:r w:rsidR="0066675F">
        <w:t>the</w:t>
      </w:r>
      <w:r>
        <w:t xml:space="preserve"> mid-closed stage, after approximately 50-100yr</w:t>
      </w:r>
      <w:r w:rsidR="00B20A71">
        <w:t>s, although limited resources</w:t>
      </w:r>
      <w:r>
        <w:t xml:space="preserve"> may cause this class to persist longer.</w:t>
      </w:r>
    </w:p>
    <w:p w:rsidR="004D7437" w:rsidP="004D7437" w:rsidRDefault="004D7437"/>
    <w:p>
      <w:r>
        <w:rPr>
          <w:i/>
          <w:u w:val="single"/>
        </w:rPr>
        <w:t>Maximum Tree Size Class</w:t>
      </w:r>
      <w:br/>
      <w:r>
        <w:t>Sapling &gt;4.5ft; &lt;5"DBH</w:t>
      </w:r>
    </w:p>
    <w:p w:rsidR="004D7437" w:rsidP="004D7437" w:rsidRDefault="004D7437">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D7437" w:rsidP="004D7437" w:rsidRDefault="004D7437"/>
    <w:p w:rsidR="004D7437" w:rsidP="004D7437" w:rsidRDefault="004D74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D7437" w:rsidR="004D7437" w:rsidTr="004D7437">
        <w:tc>
          <w:tcPr>
            <w:tcW w:w="1056" w:type="dxa"/>
            <w:tcBorders>
              <w:top w:val="single" w:color="auto" w:sz="2" w:space="0"/>
              <w:bottom w:val="single" w:color="000000" w:sz="12" w:space="0"/>
            </w:tcBorders>
            <w:shd w:val="clear" w:color="auto" w:fill="auto"/>
          </w:tcPr>
          <w:p w:rsidRPr="004D7437" w:rsidR="004D7437" w:rsidP="00042F74" w:rsidRDefault="004D7437">
            <w:pPr>
              <w:rPr>
                <w:b/>
                <w:bCs/>
              </w:rPr>
            </w:pPr>
            <w:r w:rsidRPr="004D7437">
              <w:rPr>
                <w:b/>
                <w:bCs/>
              </w:rPr>
              <w:t>Symbol</w:t>
            </w:r>
          </w:p>
        </w:tc>
        <w:tc>
          <w:tcPr>
            <w:tcW w:w="2136" w:type="dxa"/>
            <w:tcBorders>
              <w:top w:val="single" w:color="auto" w:sz="2" w:space="0"/>
              <w:bottom w:val="single" w:color="000000" w:sz="12" w:space="0"/>
            </w:tcBorders>
            <w:shd w:val="clear" w:color="auto" w:fill="auto"/>
          </w:tcPr>
          <w:p w:rsidRPr="004D7437" w:rsidR="004D7437" w:rsidP="00042F74" w:rsidRDefault="004D7437">
            <w:pPr>
              <w:rPr>
                <w:b/>
                <w:bCs/>
              </w:rPr>
            </w:pPr>
            <w:r w:rsidRPr="004D7437">
              <w:rPr>
                <w:b/>
                <w:bCs/>
              </w:rPr>
              <w:t>Scientific Name</w:t>
            </w:r>
          </w:p>
        </w:tc>
        <w:tc>
          <w:tcPr>
            <w:tcW w:w="2136" w:type="dxa"/>
            <w:tcBorders>
              <w:top w:val="single" w:color="auto" w:sz="2" w:space="0"/>
              <w:bottom w:val="single" w:color="000000" w:sz="12" w:space="0"/>
            </w:tcBorders>
            <w:shd w:val="clear" w:color="auto" w:fill="auto"/>
          </w:tcPr>
          <w:p w:rsidRPr="004D7437" w:rsidR="004D7437" w:rsidP="00042F74" w:rsidRDefault="004D7437">
            <w:pPr>
              <w:rPr>
                <w:b/>
                <w:bCs/>
              </w:rPr>
            </w:pPr>
            <w:r w:rsidRPr="004D7437">
              <w:rPr>
                <w:b/>
                <w:bCs/>
              </w:rPr>
              <w:t>Common Name</w:t>
            </w:r>
          </w:p>
        </w:tc>
        <w:tc>
          <w:tcPr>
            <w:tcW w:w="1956" w:type="dxa"/>
            <w:tcBorders>
              <w:top w:val="single" w:color="auto" w:sz="2" w:space="0"/>
              <w:bottom w:val="single" w:color="000000" w:sz="12" w:space="0"/>
            </w:tcBorders>
            <w:shd w:val="clear" w:color="auto" w:fill="auto"/>
          </w:tcPr>
          <w:p w:rsidRPr="004D7437" w:rsidR="004D7437" w:rsidP="00042F74" w:rsidRDefault="004D7437">
            <w:pPr>
              <w:rPr>
                <w:b/>
                <w:bCs/>
              </w:rPr>
            </w:pPr>
            <w:r w:rsidRPr="004D7437">
              <w:rPr>
                <w:b/>
                <w:bCs/>
              </w:rPr>
              <w:t>Canopy Position</w:t>
            </w:r>
          </w:p>
        </w:tc>
      </w:tr>
      <w:tr w:rsidRPr="004D7437" w:rsidR="004D7437" w:rsidTr="004D7437">
        <w:tc>
          <w:tcPr>
            <w:tcW w:w="1056" w:type="dxa"/>
            <w:tcBorders>
              <w:top w:val="single" w:color="000000" w:sz="12" w:space="0"/>
            </w:tcBorders>
            <w:shd w:val="clear" w:color="auto" w:fill="auto"/>
          </w:tcPr>
          <w:p w:rsidRPr="004D7437" w:rsidR="004D7437" w:rsidP="00042F74" w:rsidRDefault="004D7437">
            <w:pPr>
              <w:rPr>
                <w:bCs/>
              </w:rPr>
            </w:pPr>
            <w:r w:rsidRPr="004D7437">
              <w:rPr>
                <w:bCs/>
              </w:rPr>
              <w:t>PIAL</w:t>
            </w:r>
          </w:p>
        </w:tc>
        <w:tc>
          <w:tcPr>
            <w:tcW w:w="2136" w:type="dxa"/>
            <w:tcBorders>
              <w:top w:val="single" w:color="000000" w:sz="12" w:space="0"/>
            </w:tcBorders>
            <w:shd w:val="clear" w:color="auto" w:fill="auto"/>
          </w:tcPr>
          <w:p w:rsidRPr="004D7437" w:rsidR="004D7437" w:rsidP="00042F74" w:rsidRDefault="004D7437">
            <w:r w:rsidRPr="004D7437">
              <w:t xml:space="preserve">Pinus </w:t>
            </w:r>
            <w:proofErr w:type="spellStart"/>
            <w:r w:rsidRPr="004D7437">
              <w:t>albicaulis</w:t>
            </w:r>
            <w:proofErr w:type="spellEnd"/>
          </w:p>
        </w:tc>
        <w:tc>
          <w:tcPr>
            <w:tcW w:w="2136" w:type="dxa"/>
            <w:tcBorders>
              <w:top w:val="single" w:color="000000" w:sz="12" w:space="0"/>
            </w:tcBorders>
            <w:shd w:val="clear" w:color="auto" w:fill="auto"/>
          </w:tcPr>
          <w:p w:rsidRPr="004D7437" w:rsidR="004D7437" w:rsidP="00042F74" w:rsidRDefault="004D7437">
            <w:proofErr w:type="spellStart"/>
            <w:r w:rsidRPr="004D7437">
              <w:t>Whitebark</w:t>
            </w:r>
            <w:proofErr w:type="spellEnd"/>
            <w:r w:rsidRPr="004D7437">
              <w:t xml:space="preserve"> pine</w:t>
            </w:r>
          </w:p>
        </w:tc>
        <w:tc>
          <w:tcPr>
            <w:tcW w:w="1956" w:type="dxa"/>
            <w:tcBorders>
              <w:top w:val="single" w:color="000000" w:sz="12" w:space="0"/>
            </w:tcBorders>
            <w:shd w:val="clear" w:color="auto" w:fill="auto"/>
          </w:tcPr>
          <w:p w:rsidRPr="004D7437" w:rsidR="004D7437" w:rsidP="00042F74" w:rsidRDefault="004D7437">
            <w:r w:rsidRPr="004D7437">
              <w:t>Upper</w:t>
            </w:r>
          </w:p>
        </w:tc>
      </w:tr>
      <w:tr w:rsidRPr="004D7437" w:rsidR="004D7437" w:rsidTr="004D7437">
        <w:tc>
          <w:tcPr>
            <w:tcW w:w="1056" w:type="dxa"/>
            <w:shd w:val="clear" w:color="auto" w:fill="auto"/>
          </w:tcPr>
          <w:p w:rsidRPr="004D7437" w:rsidR="004D7437" w:rsidP="00042F74" w:rsidRDefault="004D7437">
            <w:pPr>
              <w:rPr>
                <w:bCs/>
              </w:rPr>
            </w:pPr>
            <w:r w:rsidRPr="004D7437">
              <w:rPr>
                <w:bCs/>
              </w:rPr>
              <w:t>ABLA</w:t>
            </w:r>
          </w:p>
        </w:tc>
        <w:tc>
          <w:tcPr>
            <w:tcW w:w="2136" w:type="dxa"/>
            <w:shd w:val="clear" w:color="auto" w:fill="auto"/>
          </w:tcPr>
          <w:p w:rsidRPr="004D7437" w:rsidR="004D7437" w:rsidP="00042F74" w:rsidRDefault="004D7437">
            <w:proofErr w:type="spellStart"/>
            <w:r w:rsidRPr="004D7437">
              <w:t>Abies</w:t>
            </w:r>
            <w:proofErr w:type="spellEnd"/>
            <w:r w:rsidRPr="004D7437">
              <w:t xml:space="preserve"> </w:t>
            </w:r>
            <w:proofErr w:type="spellStart"/>
            <w:r w:rsidRPr="004D7437">
              <w:t>lasiocarpa</w:t>
            </w:r>
            <w:proofErr w:type="spellEnd"/>
          </w:p>
        </w:tc>
        <w:tc>
          <w:tcPr>
            <w:tcW w:w="2136" w:type="dxa"/>
            <w:shd w:val="clear" w:color="auto" w:fill="auto"/>
          </w:tcPr>
          <w:p w:rsidRPr="004D7437" w:rsidR="004D7437" w:rsidP="00042F74" w:rsidRDefault="004D7437">
            <w:r w:rsidRPr="004D7437">
              <w:t>Subalpine fir</w:t>
            </w:r>
          </w:p>
        </w:tc>
        <w:tc>
          <w:tcPr>
            <w:tcW w:w="1956" w:type="dxa"/>
            <w:shd w:val="clear" w:color="auto" w:fill="auto"/>
          </w:tcPr>
          <w:p w:rsidRPr="004D7437" w:rsidR="004D7437" w:rsidP="00042F74" w:rsidRDefault="004D7437">
            <w:r w:rsidRPr="004D7437">
              <w:t>Upper</w:t>
            </w:r>
          </w:p>
        </w:tc>
      </w:tr>
      <w:tr w:rsidRPr="004D7437" w:rsidR="004D7437" w:rsidTr="004D7437">
        <w:tc>
          <w:tcPr>
            <w:tcW w:w="1056" w:type="dxa"/>
            <w:shd w:val="clear" w:color="auto" w:fill="auto"/>
          </w:tcPr>
          <w:p w:rsidRPr="004D7437" w:rsidR="004D7437" w:rsidP="00042F74" w:rsidRDefault="004D7437">
            <w:pPr>
              <w:rPr>
                <w:bCs/>
              </w:rPr>
            </w:pPr>
            <w:r w:rsidRPr="004D7437">
              <w:rPr>
                <w:bCs/>
              </w:rPr>
              <w:t>PIEN</w:t>
            </w:r>
          </w:p>
        </w:tc>
        <w:tc>
          <w:tcPr>
            <w:tcW w:w="2136" w:type="dxa"/>
            <w:shd w:val="clear" w:color="auto" w:fill="auto"/>
          </w:tcPr>
          <w:p w:rsidRPr="004D7437" w:rsidR="004D7437" w:rsidP="00042F74" w:rsidRDefault="004D7437">
            <w:proofErr w:type="spellStart"/>
            <w:r w:rsidRPr="004D7437">
              <w:t>Picea</w:t>
            </w:r>
            <w:proofErr w:type="spellEnd"/>
            <w:r w:rsidRPr="004D7437">
              <w:t xml:space="preserve"> </w:t>
            </w:r>
            <w:proofErr w:type="spellStart"/>
            <w:r w:rsidRPr="004D7437">
              <w:t>engelmannii</w:t>
            </w:r>
            <w:proofErr w:type="spellEnd"/>
          </w:p>
        </w:tc>
        <w:tc>
          <w:tcPr>
            <w:tcW w:w="2136" w:type="dxa"/>
            <w:shd w:val="clear" w:color="auto" w:fill="auto"/>
          </w:tcPr>
          <w:p w:rsidRPr="004D7437" w:rsidR="004D7437" w:rsidP="00042F74" w:rsidRDefault="004D7437">
            <w:r w:rsidRPr="004D7437">
              <w:t>Engelmann spruce</w:t>
            </w:r>
          </w:p>
        </w:tc>
        <w:tc>
          <w:tcPr>
            <w:tcW w:w="1956" w:type="dxa"/>
            <w:shd w:val="clear" w:color="auto" w:fill="auto"/>
          </w:tcPr>
          <w:p w:rsidRPr="004D7437" w:rsidR="004D7437" w:rsidP="00042F74" w:rsidRDefault="004D7437">
            <w:r w:rsidRPr="004D7437">
              <w:t>Mid-Upper</w:t>
            </w:r>
          </w:p>
        </w:tc>
      </w:tr>
      <w:tr w:rsidRPr="004D7437" w:rsidR="004D7437" w:rsidTr="004D7437">
        <w:tc>
          <w:tcPr>
            <w:tcW w:w="1056" w:type="dxa"/>
            <w:shd w:val="clear" w:color="auto" w:fill="auto"/>
          </w:tcPr>
          <w:p w:rsidRPr="004D7437" w:rsidR="004D7437" w:rsidP="00042F74" w:rsidRDefault="004D7437">
            <w:pPr>
              <w:rPr>
                <w:bCs/>
              </w:rPr>
            </w:pPr>
            <w:r w:rsidRPr="004D7437">
              <w:rPr>
                <w:bCs/>
              </w:rPr>
              <w:t>PICO</w:t>
            </w:r>
          </w:p>
        </w:tc>
        <w:tc>
          <w:tcPr>
            <w:tcW w:w="2136" w:type="dxa"/>
            <w:shd w:val="clear" w:color="auto" w:fill="auto"/>
          </w:tcPr>
          <w:p w:rsidRPr="004D7437" w:rsidR="004D7437" w:rsidP="00042F74" w:rsidRDefault="004D7437">
            <w:r w:rsidRPr="004D7437">
              <w:t xml:space="preserve">Pinus </w:t>
            </w:r>
            <w:proofErr w:type="spellStart"/>
            <w:r w:rsidRPr="004D7437">
              <w:t>contorta</w:t>
            </w:r>
            <w:proofErr w:type="spellEnd"/>
          </w:p>
        </w:tc>
        <w:tc>
          <w:tcPr>
            <w:tcW w:w="2136" w:type="dxa"/>
            <w:shd w:val="clear" w:color="auto" w:fill="auto"/>
          </w:tcPr>
          <w:p w:rsidRPr="004D7437" w:rsidR="004D7437" w:rsidP="00042F74" w:rsidRDefault="004D7437">
            <w:r w:rsidRPr="004D7437">
              <w:t>Lodgepole pine</w:t>
            </w:r>
          </w:p>
        </w:tc>
        <w:tc>
          <w:tcPr>
            <w:tcW w:w="1956" w:type="dxa"/>
            <w:shd w:val="clear" w:color="auto" w:fill="auto"/>
          </w:tcPr>
          <w:p w:rsidRPr="004D7437" w:rsidR="004D7437" w:rsidP="00042F74" w:rsidRDefault="004D7437">
            <w:r w:rsidRPr="004D7437">
              <w:t>Upper</w:t>
            </w:r>
          </w:p>
        </w:tc>
      </w:tr>
    </w:tbl>
    <w:p w:rsidR="004D7437" w:rsidP="004D7437" w:rsidRDefault="004D7437"/>
    <w:p w:rsidR="004D7437" w:rsidP="004D7437" w:rsidRDefault="004D7437">
      <w:pPr>
        <w:pStyle w:val="SClassInfoPara"/>
      </w:pPr>
      <w:r>
        <w:t>Description</w:t>
      </w:r>
    </w:p>
    <w:p w:rsidR="004D7437" w:rsidP="00B212B9" w:rsidRDefault="004D7437">
      <w:r>
        <w:t xml:space="preserve">Stands dominated by small-diameter with a mix of shade tolerant and intolerant species. High elevation or harsh sites may exhibit krummholz growth form. </w:t>
      </w:r>
      <w:proofErr w:type="spellStart"/>
      <w:r>
        <w:t>Whitebark</w:t>
      </w:r>
      <w:proofErr w:type="spellEnd"/>
      <w:r>
        <w:t xml:space="preserve"> pine, Engelmann spruce or lodgepole pine will typically be early pioneers on harsh sites.</w:t>
      </w:r>
    </w:p>
    <w:p w:rsidR="004D7437" w:rsidP="004D7437" w:rsidRDefault="004D7437"/>
    <w:p>
      <w:r>
        <w:rPr>
          <w:i/>
          <w:u w:val="single"/>
        </w:rPr>
        <w:t>Maximum Tree Size Class</w:t>
      </w:r>
      <w:br/>
      <w:r>
        <w:t>Pole 5-9" DBH</w:t>
      </w:r>
    </w:p>
    <w:p w:rsidR="004D7437" w:rsidP="004D7437" w:rsidRDefault="004D743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D7437" w:rsidP="004D7437" w:rsidRDefault="004D7437"/>
    <w:p w:rsidR="004D7437" w:rsidP="004D7437" w:rsidRDefault="004D74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D7437" w:rsidR="004D7437" w:rsidTr="004D7437">
        <w:tc>
          <w:tcPr>
            <w:tcW w:w="1056" w:type="dxa"/>
            <w:tcBorders>
              <w:top w:val="single" w:color="auto" w:sz="2" w:space="0"/>
              <w:bottom w:val="single" w:color="000000" w:sz="12" w:space="0"/>
            </w:tcBorders>
            <w:shd w:val="clear" w:color="auto" w:fill="auto"/>
          </w:tcPr>
          <w:p w:rsidRPr="004D7437" w:rsidR="004D7437" w:rsidP="00EA2396" w:rsidRDefault="004D7437">
            <w:pPr>
              <w:rPr>
                <w:b/>
                <w:bCs/>
              </w:rPr>
            </w:pPr>
            <w:r w:rsidRPr="004D7437">
              <w:rPr>
                <w:b/>
                <w:bCs/>
              </w:rPr>
              <w:t>Symbol</w:t>
            </w:r>
          </w:p>
        </w:tc>
        <w:tc>
          <w:tcPr>
            <w:tcW w:w="1908" w:type="dxa"/>
            <w:tcBorders>
              <w:top w:val="single" w:color="auto" w:sz="2" w:space="0"/>
              <w:bottom w:val="single" w:color="000000" w:sz="12" w:space="0"/>
            </w:tcBorders>
            <w:shd w:val="clear" w:color="auto" w:fill="auto"/>
          </w:tcPr>
          <w:p w:rsidRPr="004D7437" w:rsidR="004D7437" w:rsidP="00EA2396" w:rsidRDefault="004D7437">
            <w:pPr>
              <w:rPr>
                <w:b/>
                <w:bCs/>
              </w:rPr>
            </w:pPr>
            <w:r w:rsidRPr="004D7437">
              <w:rPr>
                <w:b/>
                <w:bCs/>
              </w:rPr>
              <w:t>Scientific Name</w:t>
            </w:r>
          </w:p>
        </w:tc>
        <w:tc>
          <w:tcPr>
            <w:tcW w:w="1860" w:type="dxa"/>
            <w:tcBorders>
              <w:top w:val="single" w:color="auto" w:sz="2" w:space="0"/>
              <w:bottom w:val="single" w:color="000000" w:sz="12" w:space="0"/>
            </w:tcBorders>
            <w:shd w:val="clear" w:color="auto" w:fill="auto"/>
          </w:tcPr>
          <w:p w:rsidRPr="004D7437" w:rsidR="004D7437" w:rsidP="00EA2396" w:rsidRDefault="004D7437">
            <w:pPr>
              <w:rPr>
                <w:b/>
                <w:bCs/>
              </w:rPr>
            </w:pPr>
            <w:r w:rsidRPr="004D7437">
              <w:rPr>
                <w:b/>
                <w:bCs/>
              </w:rPr>
              <w:t>Common Name</w:t>
            </w:r>
          </w:p>
        </w:tc>
        <w:tc>
          <w:tcPr>
            <w:tcW w:w="1956" w:type="dxa"/>
            <w:tcBorders>
              <w:top w:val="single" w:color="auto" w:sz="2" w:space="0"/>
              <w:bottom w:val="single" w:color="000000" w:sz="12" w:space="0"/>
            </w:tcBorders>
            <w:shd w:val="clear" w:color="auto" w:fill="auto"/>
          </w:tcPr>
          <w:p w:rsidRPr="004D7437" w:rsidR="004D7437" w:rsidP="00EA2396" w:rsidRDefault="004D7437">
            <w:pPr>
              <w:rPr>
                <w:b/>
                <w:bCs/>
              </w:rPr>
            </w:pPr>
            <w:r w:rsidRPr="004D7437">
              <w:rPr>
                <w:b/>
                <w:bCs/>
              </w:rPr>
              <w:t>Canopy Position</w:t>
            </w:r>
          </w:p>
        </w:tc>
      </w:tr>
      <w:tr w:rsidRPr="004D7437" w:rsidR="004D7437" w:rsidTr="004D7437">
        <w:tc>
          <w:tcPr>
            <w:tcW w:w="1056" w:type="dxa"/>
            <w:tcBorders>
              <w:top w:val="single" w:color="000000" w:sz="12" w:space="0"/>
            </w:tcBorders>
            <w:shd w:val="clear" w:color="auto" w:fill="auto"/>
          </w:tcPr>
          <w:p w:rsidRPr="004D7437" w:rsidR="004D7437" w:rsidP="00EA2396" w:rsidRDefault="004D7437">
            <w:pPr>
              <w:rPr>
                <w:bCs/>
              </w:rPr>
            </w:pPr>
            <w:r w:rsidRPr="004D7437">
              <w:rPr>
                <w:bCs/>
              </w:rPr>
              <w:t>PIAL</w:t>
            </w:r>
          </w:p>
        </w:tc>
        <w:tc>
          <w:tcPr>
            <w:tcW w:w="1908" w:type="dxa"/>
            <w:tcBorders>
              <w:top w:val="single" w:color="000000" w:sz="12" w:space="0"/>
            </w:tcBorders>
            <w:shd w:val="clear" w:color="auto" w:fill="auto"/>
          </w:tcPr>
          <w:p w:rsidRPr="004D7437" w:rsidR="004D7437" w:rsidP="00EA2396" w:rsidRDefault="004D7437">
            <w:r w:rsidRPr="004D7437">
              <w:t xml:space="preserve">Pinus </w:t>
            </w:r>
            <w:proofErr w:type="spellStart"/>
            <w:r w:rsidRPr="004D7437">
              <w:t>albicaulis</w:t>
            </w:r>
            <w:proofErr w:type="spellEnd"/>
          </w:p>
        </w:tc>
        <w:tc>
          <w:tcPr>
            <w:tcW w:w="1860" w:type="dxa"/>
            <w:tcBorders>
              <w:top w:val="single" w:color="000000" w:sz="12" w:space="0"/>
            </w:tcBorders>
            <w:shd w:val="clear" w:color="auto" w:fill="auto"/>
          </w:tcPr>
          <w:p w:rsidRPr="004D7437" w:rsidR="004D7437" w:rsidP="00EA2396" w:rsidRDefault="004D7437">
            <w:proofErr w:type="spellStart"/>
            <w:r w:rsidRPr="004D7437">
              <w:t>Whitebark</w:t>
            </w:r>
            <w:proofErr w:type="spellEnd"/>
            <w:r w:rsidRPr="004D7437">
              <w:t xml:space="preserve"> pine</w:t>
            </w:r>
          </w:p>
        </w:tc>
        <w:tc>
          <w:tcPr>
            <w:tcW w:w="1956" w:type="dxa"/>
            <w:tcBorders>
              <w:top w:val="single" w:color="000000" w:sz="12" w:space="0"/>
            </w:tcBorders>
            <w:shd w:val="clear" w:color="auto" w:fill="auto"/>
          </w:tcPr>
          <w:p w:rsidRPr="004D7437" w:rsidR="004D7437" w:rsidP="00EA2396" w:rsidRDefault="004D7437">
            <w:r w:rsidRPr="004D7437">
              <w:t>Upper</w:t>
            </w:r>
          </w:p>
        </w:tc>
      </w:tr>
      <w:tr w:rsidRPr="004D7437" w:rsidR="004D7437" w:rsidTr="004D7437">
        <w:tc>
          <w:tcPr>
            <w:tcW w:w="1056" w:type="dxa"/>
            <w:shd w:val="clear" w:color="auto" w:fill="auto"/>
          </w:tcPr>
          <w:p w:rsidRPr="004D7437" w:rsidR="004D7437" w:rsidP="00EA2396" w:rsidRDefault="004D7437">
            <w:pPr>
              <w:rPr>
                <w:bCs/>
              </w:rPr>
            </w:pPr>
            <w:r w:rsidRPr="004D7437">
              <w:rPr>
                <w:bCs/>
              </w:rPr>
              <w:t>LALY</w:t>
            </w:r>
          </w:p>
        </w:tc>
        <w:tc>
          <w:tcPr>
            <w:tcW w:w="1908" w:type="dxa"/>
            <w:shd w:val="clear" w:color="auto" w:fill="auto"/>
          </w:tcPr>
          <w:p w:rsidRPr="004D7437" w:rsidR="004D7437" w:rsidP="00EA2396" w:rsidRDefault="004D7437">
            <w:proofErr w:type="spellStart"/>
            <w:r w:rsidRPr="004D7437">
              <w:t>Larix</w:t>
            </w:r>
            <w:proofErr w:type="spellEnd"/>
            <w:r w:rsidRPr="004D7437">
              <w:t xml:space="preserve"> </w:t>
            </w:r>
            <w:proofErr w:type="spellStart"/>
            <w:r w:rsidRPr="004D7437">
              <w:t>lyallii</w:t>
            </w:r>
            <w:proofErr w:type="spellEnd"/>
          </w:p>
        </w:tc>
        <w:tc>
          <w:tcPr>
            <w:tcW w:w="1860" w:type="dxa"/>
            <w:shd w:val="clear" w:color="auto" w:fill="auto"/>
          </w:tcPr>
          <w:p w:rsidRPr="004D7437" w:rsidR="004D7437" w:rsidP="00EA2396" w:rsidRDefault="004D7437">
            <w:r w:rsidRPr="004D7437">
              <w:t>Subalpine larch</w:t>
            </w:r>
          </w:p>
        </w:tc>
        <w:tc>
          <w:tcPr>
            <w:tcW w:w="1956" w:type="dxa"/>
            <w:shd w:val="clear" w:color="auto" w:fill="auto"/>
          </w:tcPr>
          <w:p w:rsidRPr="004D7437" w:rsidR="004D7437" w:rsidP="00EA2396" w:rsidRDefault="004D7437">
            <w:r w:rsidRPr="004D7437">
              <w:t>Upper</w:t>
            </w:r>
          </w:p>
        </w:tc>
      </w:tr>
      <w:tr w:rsidRPr="004D7437" w:rsidR="004D7437" w:rsidTr="004D7437">
        <w:tc>
          <w:tcPr>
            <w:tcW w:w="1056" w:type="dxa"/>
            <w:shd w:val="clear" w:color="auto" w:fill="auto"/>
          </w:tcPr>
          <w:p w:rsidRPr="004D7437" w:rsidR="004D7437" w:rsidP="00EA2396" w:rsidRDefault="004D7437">
            <w:pPr>
              <w:rPr>
                <w:bCs/>
              </w:rPr>
            </w:pPr>
            <w:r w:rsidRPr="004D7437">
              <w:rPr>
                <w:bCs/>
              </w:rPr>
              <w:t>PICO</w:t>
            </w:r>
          </w:p>
        </w:tc>
        <w:tc>
          <w:tcPr>
            <w:tcW w:w="1908" w:type="dxa"/>
            <w:shd w:val="clear" w:color="auto" w:fill="auto"/>
          </w:tcPr>
          <w:p w:rsidRPr="004D7437" w:rsidR="004D7437" w:rsidP="00EA2396" w:rsidRDefault="004D7437">
            <w:r w:rsidRPr="004D7437">
              <w:t xml:space="preserve">Pinus </w:t>
            </w:r>
            <w:proofErr w:type="spellStart"/>
            <w:r w:rsidRPr="004D7437">
              <w:t>contorta</w:t>
            </w:r>
            <w:proofErr w:type="spellEnd"/>
          </w:p>
        </w:tc>
        <w:tc>
          <w:tcPr>
            <w:tcW w:w="1860" w:type="dxa"/>
            <w:shd w:val="clear" w:color="auto" w:fill="auto"/>
          </w:tcPr>
          <w:p w:rsidRPr="004D7437" w:rsidR="004D7437" w:rsidP="00EA2396" w:rsidRDefault="004D7437">
            <w:r w:rsidRPr="004D7437">
              <w:t>Lodgepole pine</w:t>
            </w:r>
          </w:p>
        </w:tc>
        <w:tc>
          <w:tcPr>
            <w:tcW w:w="1956" w:type="dxa"/>
            <w:shd w:val="clear" w:color="auto" w:fill="auto"/>
          </w:tcPr>
          <w:p w:rsidRPr="004D7437" w:rsidR="004D7437" w:rsidP="00EA2396" w:rsidRDefault="004D7437">
            <w:r w:rsidRPr="004D7437">
              <w:t>Upper</w:t>
            </w:r>
          </w:p>
        </w:tc>
      </w:tr>
      <w:tr w:rsidRPr="004D7437" w:rsidR="004D7437" w:rsidTr="004D7437">
        <w:tc>
          <w:tcPr>
            <w:tcW w:w="1056" w:type="dxa"/>
            <w:shd w:val="clear" w:color="auto" w:fill="auto"/>
          </w:tcPr>
          <w:p w:rsidRPr="004D7437" w:rsidR="004D7437" w:rsidP="00EA2396" w:rsidRDefault="004D7437">
            <w:pPr>
              <w:rPr>
                <w:bCs/>
              </w:rPr>
            </w:pPr>
            <w:r w:rsidRPr="004D7437">
              <w:rPr>
                <w:bCs/>
              </w:rPr>
              <w:t>PIFL2</w:t>
            </w:r>
          </w:p>
        </w:tc>
        <w:tc>
          <w:tcPr>
            <w:tcW w:w="1908" w:type="dxa"/>
            <w:shd w:val="clear" w:color="auto" w:fill="auto"/>
          </w:tcPr>
          <w:p w:rsidRPr="004D7437" w:rsidR="004D7437" w:rsidP="00EA2396" w:rsidRDefault="004D7437">
            <w:r w:rsidRPr="004D7437">
              <w:t xml:space="preserve">Pinus </w:t>
            </w:r>
            <w:proofErr w:type="spellStart"/>
            <w:r w:rsidRPr="004D7437">
              <w:t>flexilis</w:t>
            </w:r>
            <w:proofErr w:type="spellEnd"/>
          </w:p>
        </w:tc>
        <w:tc>
          <w:tcPr>
            <w:tcW w:w="1860" w:type="dxa"/>
            <w:shd w:val="clear" w:color="auto" w:fill="auto"/>
          </w:tcPr>
          <w:p w:rsidRPr="004D7437" w:rsidR="004D7437" w:rsidP="00EA2396" w:rsidRDefault="004D7437">
            <w:r w:rsidRPr="004D7437">
              <w:t>Limber pine</w:t>
            </w:r>
          </w:p>
        </w:tc>
        <w:tc>
          <w:tcPr>
            <w:tcW w:w="1956" w:type="dxa"/>
            <w:shd w:val="clear" w:color="auto" w:fill="auto"/>
          </w:tcPr>
          <w:p w:rsidRPr="004D7437" w:rsidR="004D7437" w:rsidP="00EA2396" w:rsidRDefault="004D7437">
            <w:r w:rsidRPr="004D7437">
              <w:t>Upper</w:t>
            </w:r>
          </w:p>
        </w:tc>
      </w:tr>
    </w:tbl>
    <w:p w:rsidR="004D7437" w:rsidP="004D7437" w:rsidRDefault="004D7437"/>
    <w:p w:rsidR="004D7437" w:rsidP="004D7437" w:rsidRDefault="004D7437">
      <w:pPr>
        <w:pStyle w:val="SClassInfoPara"/>
      </w:pPr>
      <w:r>
        <w:t>Description</w:t>
      </w:r>
    </w:p>
    <w:p w:rsidR="004D7437" w:rsidP="004D7437" w:rsidRDefault="004D7437">
      <w:r>
        <w:t xml:space="preserve">Stands dominated by small-diameter with a mix of shade tolerant and intolerant species. High elevation or harsh sites may exhibit krummholz growth form. </w:t>
      </w:r>
    </w:p>
    <w:p w:rsidR="004D7437" w:rsidP="004D7437" w:rsidRDefault="004D7437"/>
    <w:p w:rsidR="00B212B9" w:rsidP="004D7437" w:rsidRDefault="004D7437">
      <w:proofErr w:type="spellStart"/>
      <w:r>
        <w:t>Whitebark</w:t>
      </w:r>
      <w:proofErr w:type="spellEnd"/>
      <w:r>
        <w:t xml:space="preserve"> pine (especially on southerly aspects) and subalpine larch (especially on northerly aspects) will typically be early pioneers on harsh sites. Limber pine may also occur on these sites. Subalpine larch is uncommon in the Greater Yellowstone Ecosystem. And although limber pine is rare, some PIFL2 individuals were found intermixed in a nearly pure PIAL forest in the Wind River Range, but that has not been seen often in the Greater Yellowstone Ecosystem. </w:t>
      </w:r>
    </w:p>
    <w:p w:rsidR="004D7437" w:rsidP="004D7437" w:rsidRDefault="004D7437"/>
    <w:p>
      <w:r>
        <w:rPr>
          <w:i/>
          <w:u w:val="single"/>
        </w:rPr>
        <w:t>Maximum Tree Size Class</w:t>
      </w:r>
      <w:br/>
      <w:r>
        <w:t>Pole 5-9" DBH</w:t>
      </w:r>
    </w:p>
    <w:p w:rsidR="004D7437" w:rsidP="004D7437" w:rsidRDefault="004D743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D7437" w:rsidP="004D7437" w:rsidRDefault="004D7437"/>
    <w:p w:rsidR="004D7437" w:rsidP="004D7437" w:rsidRDefault="004D74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D7437" w:rsidR="004D7437" w:rsidTr="004D7437">
        <w:tc>
          <w:tcPr>
            <w:tcW w:w="1056" w:type="dxa"/>
            <w:tcBorders>
              <w:top w:val="single" w:color="auto" w:sz="2" w:space="0"/>
              <w:bottom w:val="single" w:color="000000" w:sz="12" w:space="0"/>
            </w:tcBorders>
            <w:shd w:val="clear" w:color="auto" w:fill="auto"/>
          </w:tcPr>
          <w:p w:rsidRPr="004D7437" w:rsidR="004D7437" w:rsidP="007062F7" w:rsidRDefault="004D7437">
            <w:pPr>
              <w:rPr>
                <w:b/>
                <w:bCs/>
              </w:rPr>
            </w:pPr>
            <w:r w:rsidRPr="004D7437">
              <w:rPr>
                <w:b/>
                <w:bCs/>
              </w:rPr>
              <w:t>Symbol</w:t>
            </w:r>
          </w:p>
        </w:tc>
        <w:tc>
          <w:tcPr>
            <w:tcW w:w="1908" w:type="dxa"/>
            <w:tcBorders>
              <w:top w:val="single" w:color="auto" w:sz="2" w:space="0"/>
              <w:bottom w:val="single" w:color="000000" w:sz="12" w:space="0"/>
            </w:tcBorders>
            <w:shd w:val="clear" w:color="auto" w:fill="auto"/>
          </w:tcPr>
          <w:p w:rsidRPr="004D7437" w:rsidR="004D7437" w:rsidP="007062F7" w:rsidRDefault="004D7437">
            <w:pPr>
              <w:rPr>
                <w:b/>
                <w:bCs/>
              </w:rPr>
            </w:pPr>
            <w:r w:rsidRPr="004D7437">
              <w:rPr>
                <w:b/>
                <w:bCs/>
              </w:rPr>
              <w:t>Scientific Name</w:t>
            </w:r>
          </w:p>
        </w:tc>
        <w:tc>
          <w:tcPr>
            <w:tcW w:w="1860" w:type="dxa"/>
            <w:tcBorders>
              <w:top w:val="single" w:color="auto" w:sz="2" w:space="0"/>
              <w:bottom w:val="single" w:color="000000" w:sz="12" w:space="0"/>
            </w:tcBorders>
            <w:shd w:val="clear" w:color="auto" w:fill="auto"/>
          </w:tcPr>
          <w:p w:rsidRPr="004D7437" w:rsidR="004D7437" w:rsidP="007062F7" w:rsidRDefault="004D7437">
            <w:pPr>
              <w:rPr>
                <w:b/>
                <w:bCs/>
              </w:rPr>
            </w:pPr>
            <w:r w:rsidRPr="004D7437">
              <w:rPr>
                <w:b/>
                <w:bCs/>
              </w:rPr>
              <w:t>Common Name</w:t>
            </w:r>
          </w:p>
        </w:tc>
        <w:tc>
          <w:tcPr>
            <w:tcW w:w="1956" w:type="dxa"/>
            <w:tcBorders>
              <w:top w:val="single" w:color="auto" w:sz="2" w:space="0"/>
              <w:bottom w:val="single" w:color="000000" w:sz="12" w:space="0"/>
            </w:tcBorders>
            <w:shd w:val="clear" w:color="auto" w:fill="auto"/>
          </w:tcPr>
          <w:p w:rsidRPr="004D7437" w:rsidR="004D7437" w:rsidP="007062F7" w:rsidRDefault="004D7437">
            <w:pPr>
              <w:rPr>
                <w:b/>
                <w:bCs/>
              </w:rPr>
            </w:pPr>
            <w:r w:rsidRPr="004D7437">
              <w:rPr>
                <w:b/>
                <w:bCs/>
              </w:rPr>
              <w:t>Canopy Position</w:t>
            </w:r>
          </w:p>
        </w:tc>
      </w:tr>
      <w:tr w:rsidRPr="004D7437" w:rsidR="004D7437" w:rsidTr="004D7437">
        <w:tc>
          <w:tcPr>
            <w:tcW w:w="1056" w:type="dxa"/>
            <w:tcBorders>
              <w:top w:val="single" w:color="000000" w:sz="12" w:space="0"/>
            </w:tcBorders>
            <w:shd w:val="clear" w:color="auto" w:fill="auto"/>
          </w:tcPr>
          <w:p w:rsidRPr="004D7437" w:rsidR="004D7437" w:rsidP="007062F7" w:rsidRDefault="004D7437">
            <w:pPr>
              <w:rPr>
                <w:bCs/>
              </w:rPr>
            </w:pPr>
            <w:r w:rsidRPr="004D7437">
              <w:rPr>
                <w:bCs/>
              </w:rPr>
              <w:t>PIAL</w:t>
            </w:r>
          </w:p>
        </w:tc>
        <w:tc>
          <w:tcPr>
            <w:tcW w:w="1908" w:type="dxa"/>
            <w:tcBorders>
              <w:top w:val="single" w:color="000000" w:sz="12" w:space="0"/>
            </w:tcBorders>
            <w:shd w:val="clear" w:color="auto" w:fill="auto"/>
          </w:tcPr>
          <w:p w:rsidRPr="004D7437" w:rsidR="004D7437" w:rsidP="007062F7" w:rsidRDefault="004D7437">
            <w:r w:rsidRPr="004D7437">
              <w:t xml:space="preserve">Pinus </w:t>
            </w:r>
            <w:proofErr w:type="spellStart"/>
            <w:r w:rsidRPr="004D7437">
              <w:t>albicaulis</w:t>
            </w:r>
            <w:proofErr w:type="spellEnd"/>
          </w:p>
        </w:tc>
        <w:tc>
          <w:tcPr>
            <w:tcW w:w="1860" w:type="dxa"/>
            <w:tcBorders>
              <w:top w:val="single" w:color="000000" w:sz="12" w:space="0"/>
            </w:tcBorders>
            <w:shd w:val="clear" w:color="auto" w:fill="auto"/>
          </w:tcPr>
          <w:p w:rsidRPr="004D7437" w:rsidR="004D7437" w:rsidP="007062F7" w:rsidRDefault="004D7437">
            <w:proofErr w:type="spellStart"/>
            <w:r w:rsidRPr="004D7437">
              <w:t>Whitebark</w:t>
            </w:r>
            <w:proofErr w:type="spellEnd"/>
            <w:r w:rsidRPr="004D7437">
              <w:t xml:space="preserve"> pine</w:t>
            </w:r>
          </w:p>
        </w:tc>
        <w:tc>
          <w:tcPr>
            <w:tcW w:w="1956" w:type="dxa"/>
            <w:tcBorders>
              <w:top w:val="single" w:color="000000" w:sz="12" w:space="0"/>
            </w:tcBorders>
            <w:shd w:val="clear" w:color="auto" w:fill="auto"/>
          </w:tcPr>
          <w:p w:rsidRPr="004D7437" w:rsidR="004D7437" w:rsidP="007062F7" w:rsidRDefault="004D7437">
            <w:r w:rsidRPr="004D7437">
              <w:t>Upper</w:t>
            </w:r>
          </w:p>
        </w:tc>
      </w:tr>
      <w:tr w:rsidRPr="004D7437" w:rsidR="004D7437" w:rsidTr="004D7437">
        <w:tc>
          <w:tcPr>
            <w:tcW w:w="1056" w:type="dxa"/>
            <w:shd w:val="clear" w:color="auto" w:fill="auto"/>
          </w:tcPr>
          <w:p w:rsidRPr="004D7437" w:rsidR="004D7437" w:rsidP="007062F7" w:rsidRDefault="004D7437">
            <w:pPr>
              <w:rPr>
                <w:bCs/>
              </w:rPr>
            </w:pPr>
            <w:r w:rsidRPr="004D7437">
              <w:rPr>
                <w:bCs/>
              </w:rPr>
              <w:lastRenderedPageBreak/>
              <w:t>PICO</w:t>
            </w:r>
          </w:p>
        </w:tc>
        <w:tc>
          <w:tcPr>
            <w:tcW w:w="1908" w:type="dxa"/>
            <w:shd w:val="clear" w:color="auto" w:fill="auto"/>
          </w:tcPr>
          <w:p w:rsidRPr="004D7437" w:rsidR="004D7437" w:rsidP="007062F7" w:rsidRDefault="004D7437">
            <w:r w:rsidRPr="004D7437">
              <w:t xml:space="preserve">Pinus </w:t>
            </w:r>
            <w:proofErr w:type="spellStart"/>
            <w:r w:rsidRPr="004D7437">
              <w:t>contorta</w:t>
            </w:r>
            <w:proofErr w:type="spellEnd"/>
          </w:p>
        </w:tc>
        <w:tc>
          <w:tcPr>
            <w:tcW w:w="1860" w:type="dxa"/>
            <w:shd w:val="clear" w:color="auto" w:fill="auto"/>
          </w:tcPr>
          <w:p w:rsidRPr="004D7437" w:rsidR="004D7437" w:rsidP="007062F7" w:rsidRDefault="004D7437">
            <w:r w:rsidRPr="004D7437">
              <w:t>Lodgepole pine</w:t>
            </w:r>
          </w:p>
        </w:tc>
        <w:tc>
          <w:tcPr>
            <w:tcW w:w="1956" w:type="dxa"/>
            <w:shd w:val="clear" w:color="auto" w:fill="auto"/>
          </w:tcPr>
          <w:p w:rsidRPr="004D7437" w:rsidR="004D7437" w:rsidP="007062F7" w:rsidRDefault="004D7437">
            <w:r w:rsidRPr="004D7437">
              <w:t>Upper</w:t>
            </w:r>
          </w:p>
        </w:tc>
      </w:tr>
      <w:tr w:rsidRPr="004D7437" w:rsidR="004D7437" w:rsidTr="004D7437">
        <w:tc>
          <w:tcPr>
            <w:tcW w:w="1056" w:type="dxa"/>
            <w:shd w:val="clear" w:color="auto" w:fill="auto"/>
          </w:tcPr>
          <w:p w:rsidRPr="004D7437" w:rsidR="004D7437" w:rsidP="007062F7" w:rsidRDefault="004D7437">
            <w:pPr>
              <w:rPr>
                <w:bCs/>
              </w:rPr>
            </w:pPr>
            <w:r w:rsidRPr="004D7437">
              <w:rPr>
                <w:bCs/>
              </w:rPr>
              <w:t>PIFL2</w:t>
            </w:r>
          </w:p>
        </w:tc>
        <w:tc>
          <w:tcPr>
            <w:tcW w:w="1908" w:type="dxa"/>
            <w:shd w:val="clear" w:color="auto" w:fill="auto"/>
          </w:tcPr>
          <w:p w:rsidRPr="004D7437" w:rsidR="004D7437" w:rsidP="007062F7" w:rsidRDefault="004D7437">
            <w:r w:rsidRPr="004D7437">
              <w:t xml:space="preserve">Pinus </w:t>
            </w:r>
            <w:proofErr w:type="spellStart"/>
            <w:r w:rsidRPr="004D7437">
              <w:t>flexilis</w:t>
            </w:r>
            <w:proofErr w:type="spellEnd"/>
          </w:p>
        </w:tc>
        <w:tc>
          <w:tcPr>
            <w:tcW w:w="1860" w:type="dxa"/>
            <w:shd w:val="clear" w:color="auto" w:fill="auto"/>
          </w:tcPr>
          <w:p w:rsidRPr="004D7437" w:rsidR="004D7437" w:rsidP="007062F7" w:rsidRDefault="004D7437">
            <w:r w:rsidRPr="004D7437">
              <w:t>Limber pine</w:t>
            </w:r>
          </w:p>
        </w:tc>
        <w:tc>
          <w:tcPr>
            <w:tcW w:w="1956" w:type="dxa"/>
            <w:shd w:val="clear" w:color="auto" w:fill="auto"/>
          </w:tcPr>
          <w:p w:rsidRPr="004D7437" w:rsidR="004D7437" w:rsidP="007062F7" w:rsidRDefault="004D7437">
            <w:r w:rsidRPr="004D7437">
              <w:t>Upper</w:t>
            </w:r>
          </w:p>
        </w:tc>
      </w:tr>
    </w:tbl>
    <w:p w:rsidR="004D7437" w:rsidP="004D7437" w:rsidRDefault="004D7437"/>
    <w:p w:rsidR="004D7437" w:rsidP="004D7437" w:rsidRDefault="004D7437">
      <w:pPr>
        <w:pStyle w:val="SClassInfoPara"/>
      </w:pPr>
      <w:r>
        <w:t>Description</w:t>
      </w:r>
    </w:p>
    <w:p w:rsidR="004D7437" w:rsidP="00B212B9" w:rsidRDefault="004D7437">
      <w:r>
        <w:t xml:space="preserve">Mid to large diameter mixed conifer species in small to moderate size patches generally on southerly aspects. Open canopy conditions occur on sites where soil is less developed or on wind-exposed, south-facing aspects. </w:t>
      </w:r>
      <w:proofErr w:type="spellStart"/>
      <w:r>
        <w:t>Whitebark</w:t>
      </w:r>
      <w:proofErr w:type="spellEnd"/>
      <w:r>
        <w:t xml:space="preserve"> pine, subalpine fir, Engelmann spruce and lodgepole pine will typically dominate.</w:t>
      </w:r>
    </w:p>
    <w:p w:rsidR="004D7437" w:rsidP="004D7437" w:rsidRDefault="004D7437"/>
    <w:p>
      <w:r>
        <w:rPr>
          <w:i/>
          <w:u w:val="single"/>
        </w:rPr>
        <w:t>Maximum Tree Size Class</w:t>
      </w:r>
      <w:br/>
      <w:r>
        <w:t>Medium 9-21"DBH</w:t>
      </w:r>
    </w:p>
    <w:p w:rsidR="004D7437" w:rsidP="004D7437" w:rsidRDefault="004D7437">
      <w:pPr>
        <w:pStyle w:val="InfoPara"/>
        <w:pBdr>
          <w:top w:val="single" w:color="auto" w:sz="4" w:space="1"/>
        </w:pBdr>
      </w:pPr>
      <w:r xmlns:w="http://schemas.openxmlformats.org/wordprocessingml/2006/main">
        <w:t>Class E</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D7437" w:rsidP="004D7437" w:rsidRDefault="004D7437"/>
    <w:p w:rsidR="004D7437" w:rsidP="004D7437" w:rsidRDefault="004D74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D7437" w:rsidR="004D7437" w:rsidTr="004D7437">
        <w:tc>
          <w:tcPr>
            <w:tcW w:w="1056" w:type="dxa"/>
            <w:tcBorders>
              <w:top w:val="single" w:color="auto" w:sz="2" w:space="0"/>
              <w:bottom w:val="single" w:color="000000" w:sz="12" w:space="0"/>
            </w:tcBorders>
            <w:shd w:val="clear" w:color="auto" w:fill="auto"/>
          </w:tcPr>
          <w:p w:rsidRPr="004D7437" w:rsidR="004D7437" w:rsidP="00CF4353" w:rsidRDefault="004D7437">
            <w:pPr>
              <w:rPr>
                <w:b/>
                <w:bCs/>
              </w:rPr>
            </w:pPr>
            <w:r w:rsidRPr="004D7437">
              <w:rPr>
                <w:b/>
                <w:bCs/>
              </w:rPr>
              <w:t>Symbol</w:t>
            </w:r>
          </w:p>
        </w:tc>
        <w:tc>
          <w:tcPr>
            <w:tcW w:w="2136" w:type="dxa"/>
            <w:tcBorders>
              <w:top w:val="single" w:color="auto" w:sz="2" w:space="0"/>
              <w:bottom w:val="single" w:color="000000" w:sz="12" w:space="0"/>
            </w:tcBorders>
            <w:shd w:val="clear" w:color="auto" w:fill="auto"/>
          </w:tcPr>
          <w:p w:rsidRPr="004D7437" w:rsidR="004D7437" w:rsidP="00CF4353" w:rsidRDefault="004D7437">
            <w:pPr>
              <w:rPr>
                <w:b/>
                <w:bCs/>
              </w:rPr>
            </w:pPr>
            <w:r w:rsidRPr="004D7437">
              <w:rPr>
                <w:b/>
                <w:bCs/>
              </w:rPr>
              <w:t>Scientific Name</w:t>
            </w:r>
          </w:p>
        </w:tc>
        <w:tc>
          <w:tcPr>
            <w:tcW w:w="2136" w:type="dxa"/>
            <w:tcBorders>
              <w:top w:val="single" w:color="auto" w:sz="2" w:space="0"/>
              <w:bottom w:val="single" w:color="000000" w:sz="12" w:space="0"/>
            </w:tcBorders>
            <w:shd w:val="clear" w:color="auto" w:fill="auto"/>
          </w:tcPr>
          <w:p w:rsidRPr="004D7437" w:rsidR="004D7437" w:rsidP="00CF4353" w:rsidRDefault="004D7437">
            <w:pPr>
              <w:rPr>
                <w:b/>
                <w:bCs/>
              </w:rPr>
            </w:pPr>
            <w:r w:rsidRPr="004D7437">
              <w:rPr>
                <w:b/>
                <w:bCs/>
              </w:rPr>
              <w:t>Common Name</w:t>
            </w:r>
          </w:p>
        </w:tc>
        <w:tc>
          <w:tcPr>
            <w:tcW w:w="1956" w:type="dxa"/>
            <w:tcBorders>
              <w:top w:val="single" w:color="auto" w:sz="2" w:space="0"/>
              <w:bottom w:val="single" w:color="000000" w:sz="12" w:space="0"/>
            </w:tcBorders>
            <w:shd w:val="clear" w:color="auto" w:fill="auto"/>
          </w:tcPr>
          <w:p w:rsidRPr="004D7437" w:rsidR="004D7437" w:rsidP="00CF4353" w:rsidRDefault="004D7437">
            <w:pPr>
              <w:rPr>
                <w:b/>
                <w:bCs/>
              </w:rPr>
            </w:pPr>
            <w:r w:rsidRPr="004D7437">
              <w:rPr>
                <w:b/>
                <w:bCs/>
              </w:rPr>
              <w:t>Canopy Position</w:t>
            </w:r>
          </w:p>
        </w:tc>
      </w:tr>
      <w:tr w:rsidRPr="004D7437" w:rsidR="004D7437" w:rsidTr="004D7437">
        <w:tc>
          <w:tcPr>
            <w:tcW w:w="1056" w:type="dxa"/>
            <w:tcBorders>
              <w:top w:val="single" w:color="000000" w:sz="12" w:space="0"/>
            </w:tcBorders>
            <w:shd w:val="clear" w:color="auto" w:fill="auto"/>
          </w:tcPr>
          <w:p w:rsidRPr="004D7437" w:rsidR="004D7437" w:rsidP="00CF4353" w:rsidRDefault="004D7437">
            <w:pPr>
              <w:rPr>
                <w:bCs/>
              </w:rPr>
            </w:pPr>
            <w:r w:rsidRPr="004D7437">
              <w:rPr>
                <w:bCs/>
              </w:rPr>
              <w:t>PIAL</w:t>
            </w:r>
          </w:p>
        </w:tc>
        <w:tc>
          <w:tcPr>
            <w:tcW w:w="2136" w:type="dxa"/>
            <w:tcBorders>
              <w:top w:val="single" w:color="000000" w:sz="12" w:space="0"/>
            </w:tcBorders>
            <w:shd w:val="clear" w:color="auto" w:fill="auto"/>
          </w:tcPr>
          <w:p w:rsidRPr="004D7437" w:rsidR="004D7437" w:rsidP="00CF4353" w:rsidRDefault="004D7437">
            <w:r w:rsidRPr="004D7437">
              <w:t xml:space="preserve">Pinus </w:t>
            </w:r>
            <w:proofErr w:type="spellStart"/>
            <w:r w:rsidRPr="004D7437">
              <w:t>albicaulis</w:t>
            </w:r>
            <w:proofErr w:type="spellEnd"/>
          </w:p>
        </w:tc>
        <w:tc>
          <w:tcPr>
            <w:tcW w:w="2136" w:type="dxa"/>
            <w:tcBorders>
              <w:top w:val="single" w:color="000000" w:sz="12" w:space="0"/>
            </w:tcBorders>
            <w:shd w:val="clear" w:color="auto" w:fill="auto"/>
          </w:tcPr>
          <w:p w:rsidRPr="004D7437" w:rsidR="004D7437" w:rsidP="00CF4353" w:rsidRDefault="004D7437">
            <w:proofErr w:type="spellStart"/>
            <w:r w:rsidRPr="004D7437">
              <w:t>Whitebark</w:t>
            </w:r>
            <w:proofErr w:type="spellEnd"/>
            <w:r w:rsidRPr="004D7437">
              <w:t xml:space="preserve"> pine</w:t>
            </w:r>
          </w:p>
        </w:tc>
        <w:tc>
          <w:tcPr>
            <w:tcW w:w="1956" w:type="dxa"/>
            <w:tcBorders>
              <w:top w:val="single" w:color="000000" w:sz="12" w:space="0"/>
            </w:tcBorders>
            <w:shd w:val="clear" w:color="auto" w:fill="auto"/>
          </w:tcPr>
          <w:p w:rsidRPr="004D7437" w:rsidR="004D7437" w:rsidP="00CF4353" w:rsidRDefault="004D7437">
            <w:r w:rsidRPr="004D7437">
              <w:t>Upper</w:t>
            </w:r>
          </w:p>
        </w:tc>
      </w:tr>
      <w:tr w:rsidRPr="004D7437" w:rsidR="004D7437" w:rsidTr="004D7437">
        <w:tc>
          <w:tcPr>
            <w:tcW w:w="1056" w:type="dxa"/>
            <w:shd w:val="clear" w:color="auto" w:fill="auto"/>
          </w:tcPr>
          <w:p w:rsidRPr="004D7437" w:rsidR="004D7437" w:rsidP="00CF4353" w:rsidRDefault="004D7437">
            <w:pPr>
              <w:rPr>
                <w:bCs/>
              </w:rPr>
            </w:pPr>
            <w:r w:rsidRPr="004D7437">
              <w:rPr>
                <w:bCs/>
              </w:rPr>
              <w:t>ABLA</w:t>
            </w:r>
          </w:p>
        </w:tc>
        <w:tc>
          <w:tcPr>
            <w:tcW w:w="2136" w:type="dxa"/>
            <w:shd w:val="clear" w:color="auto" w:fill="auto"/>
          </w:tcPr>
          <w:p w:rsidRPr="004D7437" w:rsidR="004D7437" w:rsidP="00CF4353" w:rsidRDefault="004D7437">
            <w:proofErr w:type="spellStart"/>
            <w:r w:rsidRPr="004D7437">
              <w:t>Abies</w:t>
            </w:r>
            <w:proofErr w:type="spellEnd"/>
            <w:r w:rsidRPr="004D7437">
              <w:t xml:space="preserve"> </w:t>
            </w:r>
            <w:proofErr w:type="spellStart"/>
            <w:r w:rsidRPr="004D7437">
              <w:t>lasiocarpa</w:t>
            </w:r>
            <w:proofErr w:type="spellEnd"/>
          </w:p>
        </w:tc>
        <w:tc>
          <w:tcPr>
            <w:tcW w:w="2136" w:type="dxa"/>
            <w:shd w:val="clear" w:color="auto" w:fill="auto"/>
          </w:tcPr>
          <w:p w:rsidRPr="004D7437" w:rsidR="004D7437" w:rsidP="00CF4353" w:rsidRDefault="004D7437">
            <w:r w:rsidRPr="004D7437">
              <w:t>Subalpine fir</w:t>
            </w:r>
          </w:p>
        </w:tc>
        <w:tc>
          <w:tcPr>
            <w:tcW w:w="1956" w:type="dxa"/>
            <w:shd w:val="clear" w:color="auto" w:fill="auto"/>
          </w:tcPr>
          <w:p w:rsidRPr="004D7437" w:rsidR="004D7437" w:rsidP="00CF4353" w:rsidRDefault="004D7437">
            <w:r w:rsidRPr="004D7437">
              <w:t>Upper</w:t>
            </w:r>
          </w:p>
        </w:tc>
      </w:tr>
      <w:tr w:rsidRPr="004D7437" w:rsidR="004D7437" w:rsidTr="004D7437">
        <w:tc>
          <w:tcPr>
            <w:tcW w:w="1056" w:type="dxa"/>
            <w:shd w:val="clear" w:color="auto" w:fill="auto"/>
          </w:tcPr>
          <w:p w:rsidRPr="004D7437" w:rsidR="004D7437" w:rsidP="00CF4353" w:rsidRDefault="004D7437">
            <w:pPr>
              <w:rPr>
                <w:bCs/>
              </w:rPr>
            </w:pPr>
            <w:r w:rsidRPr="004D7437">
              <w:rPr>
                <w:bCs/>
              </w:rPr>
              <w:t>PIEN</w:t>
            </w:r>
          </w:p>
        </w:tc>
        <w:tc>
          <w:tcPr>
            <w:tcW w:w="2136" w:type="dxa"/>
            <w:shd w:val="clear" w:color="auto" w:fill="auto"/>
          </w:tcPr>
          <w:p w:rsidRPr="004D7437" w:rsidR="004D7437" w:rsidP="00CF4353" w:rsidRDefault="004D7437">
            <w:proofErr w:type="spellStart"/>
            <w:r w:rsidRPr="004D7437">
              <w:t>Picea</w:t>
            </w:r>
            <w:proofErr w:type="spellEnd"/>
            <w:r w:rsidRPr="004D7437">
              <w:t xml:space="preserve"> </w:t>
            </w:r>
            <w:proofErr w:type="spellStart"/>
            <w:r w:rsidRPr="004D7437">
              <w:t>engelmannii</w:t>
            </w:r>
            <w:proofErr w:type="spellEnd"/>
          </w:p>
        </w:tc>
        <w:tc>
          <w:tcPr>
            <w:tcW w:w="2136" w:type="dxa"/>
            <w:shd w:val="clear" w:color="auto" w:fill="auto"/>
          </w:tcPr>
          <w:p w:rsidRPr="004D7437" w:rsidR="004D7437" w:rsidP="00CF4353" w:rsidRDefault="004D7437">
            <w:r w:rsidRPr="004D7437">
              <w:t>Engelmann spruce</w:t>
            </w:r>
          </w:p>
        </w:tc>
        <w:tc>
          <w:tcPr>
            <w:tcW w:w="1956" w:type="dxa"/>
            <w:shd w:val="clear" w:color="auto" w:fill="auto"/>
          </w:tcPr>
          <w:p w:rsidRPr="004D7437" w:rsidR="004D7437" w:rsidP="00CF4353" w:rsidRDefault="004D7437">
            <w:r w:rsidRPr="004D7437">
              <w:t>Upper</w:t>
            </w:r>
          </w:p>
        </w:tc>
      </w:tr>
      <w:tr w:rsidRPr="004D7437" w:rsidR="004D7437" w:rsidTr="004D7437">
        <w:tc>
          <w:tcPr>
            <w:tcW w:w="1056" w:type="dxa"/>
            <w:shd w:val="clear" w:color="auto" w:fill="auto"/>
          </w:tcPr>
          <w:p w:rsidRPr="004D7437" w:rsidR="004D7437" w:rsidP="00CF4353" w:rsidRDefault="004D7437">
            <w:pPr>
              <w:rPr>
                <w:bCs/>
              </w:rPr>
            </w:pPr>
            <w:r w:rsidRPr="004D7437">
              <w:rPr>
                <w:bCs/>
              </w:rPr>
              <w:t>PIFL2</w:t>
            </w:r>
          </w:p>
        </w:tc>
        <w:tc>
          <w:tcPr>
            <w:tcW w:w="2136" w:type="dxa"/>
            <w:shd w:val="clear" w:color="auto" w:fill="auto"/>
          </w:tcPr>
          <w:p w:rsidRPr="004D7437" w:rsidR="004D7437" w:rsidP="00CF4353" w:rsidRDefault="004D7437">
            <w:r w:rsidRPr="004D7437">
              <w:t xml:space="preserve">Pinus </w:t>
            </w:r>
            <w:proofErr w:type="spellStart"/>
            <w:r w:rsidRPr="004D7437">
              <w:t>flexilis</w:t>
            </w:r>
            <w:proofErr w:type="spellEnd"/>
          </w:p>
        </w:tc>
        <w:tc>
          <w:tcPr>
            <w:tcW w:w="2136" w:type="dxa"/>
            <w:shd w:val="clear" w:color="auto" w:fill="auto"/>
          </w:tcPr>
          <w:p w:rsidRPr="004D7437" w:rsidR="004D7437" w:rsidP="00CF4353" w:rsidRDefault="004D7437">
            <w:r w:rsidRPr="004D7437">
              <w:t>Limber pine</w:t>
            </w:r>
          </w:p>
        </w:tc>
        <w:tc>
          <w:tcPr>
            <w:tcW w:w="1956" w:type="dxa"/>
            <w:shd w:val="clear" w:color="auto" w:fill="auto"/>
          </w:tcPr>
          <w:p w:rsidRPr="004D7437" w:rsidR="004D7437" w:rsidP="00CF4353" w:rsidRDefault="004D7437">
            <w:r w:rsidRPr="004D7437">
              <w:t>Upper</w:t>
            </w:r>
          </w:p>
        </w:tc>
      </w:tr>
    </w:tbl>
    <w:p w:rsidR="004D7437" w:rsidP="004D7437" w:rsidRDefault="004D7437"/>
    <w:p w:rsidR="004D7437" w:rsidP="004D7437" w:rsidRDefault="004D7437">
      <w:pPr>
        <w:pStyle w:val="SClassInfoPara"/>
      </w:pPr>
      <w:r>
        <w:t>Description</w:t>
      </w:r>
    </w:p>
    <w:p w:rsidR="004D7437" w:rsidP="00B212B9" w:rsidRDefault="004D7437">
      <w:r>
        <w:t>Mid to larger diameter mixed conifer species in small to moderate size patches generally on southerly aspects. Subalpine fir is likely to be initiating in the understory on these sites. Closed canopy conditions occur on sites that are more protected (</w:t>
      </w:r>
      <w:r w:rsidR="00B212B9">
        <w:t>i.e.</w:t>
      </w:r>
      <w:r>
        <w:t>, northerly aspects) or have better soil development. This class will persist until a disturbance causes a transition.</w:t>
      </w:r>
    </w:p>
    <w:p w:rsidR="004D7437" w:rsidP="004D7437" w:rsidRDefault="004D743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D7437" w:rsidP="004D7437" w:rsidRDefault="004D743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D7437" w:rsidP="004D7437" w:rsidRDefault="004D7437"/>
    <w:p w:rsidR="004D7437" w:rsidP="004D7437" w:rsidRDefault="004D7437">
      <w:r>
        <w:t>Barbour, M.G. and W.D. Billings. Eds. 2000. North American Terrestrial Vegetation. Cambridge University Press, Cambridge, UK. 708 pp.</w:t>
      </w:r>
    </w:p>
    <w:p w:rsidR="004D7437" w:rsidP="004D7437" w:rsidRDefault="004D7437"/>
    <w:p w:rsidR="004D7437" w:rsidP="004D7437" w:rsidRDefault="004D7437">
      <w:r>
        <w:t xml:space="preserve">Barrett, S.W. 2004. Altered fire intervals and fire cycles in the Northern Rockies. Fire Management Today 64(3): 25-29. </w:t>
      </w:r>
    </w:p>
    <w:p w:rsidR="004D7437" w:rsidP="004D7437" w:rsidRDefault="004D7437"/>
    <w:p w:rsidR="004D7437" w:rsidP="004D7437" w:rsidRDefault="004D7437">
      <w:r>
        <w:t>Barrett, S.W. 2004. Fire Regimes in the Northern Rockies. Fire Management Today 64(2): 32-38.</w:t>
      </w:r>
    </w:p>
    <w:p w:rsidR="004D7437" w:rsidP="004D7437" w:rsidRDefault="004D7437"/>
    <w:p w:rsidR="004D7437" w:rsidP="004D7437" w:rsidRDefault="004D7437">
      <w:r>
        <w:t>Barrett, S.W. 1994. Fire regimes on andesitic mountain terrain in northeastern Yellowstone National Park. International Journal of Wildland Fire 4: 65-76.</w:t>
      </w:r>
    </w:p>
    <w:p w:rsidR="004D7437" w:rsidP="004D7437" w:rsidRDefault="004D7437"/>
    <w:p w:rsidR="004D7437" w:rsidP="004D7437" w:rsidRDefault="004D7437">
      <w:r>
        <w:lastRenderedPageBreak/>
        <w:t>Barrett, S.W. 2002. A Fire Regimes Classification for Northern Rocky Mountain Forests: Results from Three Decades of Fire History Research. Contract final report on file, Planning Division, USDA Forest Service Flathead National Forest, Kalispell MT. 61 pp.</w:t>
      </w:r>
    </w:p>
    <w:p w:rsidR="004D7437" w:rsidP="004D7437" w:rsidRDefault="004D7437"/>
    <w:p w:rsidR="004D7437" w:rsidP="004D7437" w:rsidRDefault="004D743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4D7437" w:rsidP="004D7437" w:rsidRDefault="004D7437"/>
    <w:p w:rsidR="004D7437" w:rsidP="004D7437" w:rsidRDefault="004D7437">
      <w:r>
        <w:t>Cooper, S.V., K.E. Neiman and D.W. Roberts. 1991. Forest habitat types of northern Idaho: A second approximation. INT-GTR-236. Ogden, UT: USDA Forest Service, Intermountain Research Station. 144 pp.</w:t>
      </w:r>
    </w:p>
    <w:p w:rsidR="004D7437" w:rsidP="004D7437" w:rsidRDefault="004D7437"/>
    <w:p w:rsidR="004D7437" w:rsidP="004D7437" w:rsidRDefault="004D7437">
      <w:r>
        <w:t>Eyre, F.H., ed. 1980. Forest cover types of the United States and Canada. Washington, DC: Society of American Foresters. 148 pp.</w:t>
      </w:r>
    </w:p>
    <w:p w:rsidR="004D7437" w:rsidP="004D7437" w:rsidRDefault="004D7437"/>
    <w:p w:rsidR="004D7437" w:rsidP="004D7437" w:rsidRDefault="004D7437">
      <w:r>
        <w:t>Fischer, W.C. and B.D. Clayton. 1983. Fire ecology of Montana habitat types east of the Continental Divide. Gen. Tech. Rep. INT 141. Ogden, UT: USDA Forest Service, Intermountain Research Station. 83 pp.</w:t>
      </w:r>
    </w:p>
    <w:p w:rsidR="004D7437" w:rsidP="004D7437" w:rsidRDefault="004D7437"/>
    <w:p w:rsidR="004D7437" w:rsidP="004D7437" w:rsidRDefault="004D7437">
      <w:proofErr w:type="spellStart"/>
      <w:r>
        <w:t>Hessburg</w:t>
      </w:r>
      <w:proofErr w:type="spellEnd"/>
      <w:r>
        <w:t xml:space="preserve">, P.F., B.G. Smith, S.D. </w:t>
      </w:r>
      <w:proofErr w:type="spellStart"/>
      <w:r>
        <w:t>Kreiter</w:t>
      </w:r>
      <w:proofErr w:type="spellEnd"/>
      <w:r>
        <w:t xml:space="preserve">, C.A. Miller, R.B. Salter, C.H. </w:t>
      </w:r>
      <w:proofErr w:type="spellStart"/>
      <w:r>
        <w:t>McNicoll</w:t>
      </w:r>
      <w:proofErr w:type="spellEnd"/>
      <w:r>
        <w:t xml:space="preserve"> and W.J. Hann.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4D7437" w:rsidP="004D7437" w:rsidRDefault="004D7437"/>
    <w:p w:rsidR="004D7437" w:rsidP="004D7437" w:rsidRDefault="004D7437">
      <w:proofErr w:type="spellStart"/>
      <w:r>
        <w:t>Kapler</w:t>
      </w:r>
      <w:proofErr w:type="spellEnd"/>
      <w:r>
        <w:t>-Smith, J. and W.C. Fischer. 1997. Fire ecology of the forest habitat types of northern Idaho. INT-GTR-363. Ogden, UT: USDA Forest Service, Intermountain Research Station. 142 pp.</w:t>
      </w:r>
    </w:p>
    <w:p w:rsidR="004D7437" w:rsidP="004D7437" w:rsidRDefault="004D7437"/>
    <w:p w:rsidR="004D7437" w:rsidP="004D7437" w:rsidRDefault="004D7437">
      <w:r>
        <w:t xml:space="preserve">Keane, R.E., P. Morgan and J.P. </w:t>
      </w:r>
      <w:proofErr w:type="spellStart"/>
      <w:r>
        <w:t>Menakis</w:t>
      </w:r>
      <w:proofErr w:type="spellEnd"/>
      <w:r>
        <w:t xml:space="preserve">. 1994. Landscape assessment of the decline of </w:t>
      </w:r>
      <w:proofErr w:type="spellStart"/>
      <w:r>
        <w:t>whitebark</w:t>
      </w:r>
      <w:proofErr w:type="spellEnd"/>
      <w:r>
        <w:t xml:space="preserve"> pine (Pinus </w:t>
      </w:r>
      <w:proofErr w:type="spellStart"/>
      <w:r>
        <w:t>albicaulis</w:t>
      </w:r>
      <w:proofErr w:type="spellEnd"/>
      <w:r>
        <w:t>) in the Bob Marshall Wilderness Complex, Montana, USA. Northwest Science 68(3): 213- 229.</w:t>
      </w:r>
    </w:p>
    <w:p w:rsidR="004D7437" w:rsidP="004D7437" w:rsidRDefault="004D7437"/>
    <w:p w:rsidR="004D7437" w:rsidP="004D7437" w:rsidRDefault="004D7437">
      <w:r>
        <w:t xml:space="preserve">Larson, E.R. 2005. Spatiotemporal variations in the fire regimes of </w:t>
      </w:r>
      <w:proofErr w:type="spellStart"/>
      <w:r>
        <w:t>whitebark</w:t>
      </w:r>
      <w:proofErr w:type="spellEnd"/>
      <w:r>
        <w:t xml:space="preserve"> pine (Pinus </w:t>
      </w:r>
      <w:proofErr w:type="spellStart"/>
      <w:r>
        <w:t>albicaulis</w:t>
      </w:r>
      <w:proofErr w:type="spellEnd"/>
      <w:r>
        <w:t xml:space="preserve">) forests, western Montana, USA, and their management implications. M.S. Thesis, University of Tennessee, Knoxville. 232 pp. </w:t>
      </w:r>
    </w:p>
    <w:p w:rsidR="004D7437" w:rsidP="004D7437" w:rsidRDefault="004D7437"/>
    <w:p w:rsidR="004D7437" w:rsidP="004D7437" w:rsidRDefault="004D743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4D7437" w:rsidP="004D7437" w:rsidRDefault="004D7437">
      <w:r>
        <w:t xml:space="preserve">Morgan, P. and R. Parsons. 2001, Historical range of variability of forests of the Idaho Southern Batholith Ecosystem. </w:t>
      </w:r>
      <w:r w:rsidR="0066675F">
        <w:t>University</w:t>
      </w:r>
      <w:r>
        <w:t xml:space="preserve"> of Idaho. Unpublished.</w:t>
      </w:r>
    </w:p>
    <w:p w:rsidR="004D7437" w:rsidP="004D7437" w:rsidRDefault="004D7437"/>
    <w:p w:rsidR="004D7437" w:rsidP="004D7437" w:rsidRDefault="004D7437">
      <w:r>
        <w:t xml:space="preserve">Morgan, P. and S.C.  Bunting. 1990. Fire effects in </w:t>
      </w:r>
      <w:proofErr w:type="spellStart"/>
      <w:r>
        <w:t>whitebark</w:t>
      </w:r>
      <w:proofErr w:type="spellEnd"/>
      <w:r>
        <w:t xml:space="preserve"> pine forests. Pages 166-170 in: W.D. Schmidt and K.J. McDonald, compilers. Symposium on </w:t>
      </w:r>
      <w:proofErr w:type="spellStart"/>
      <w:r>
        <w:t>whitebark</w:t>
      </w:r>
      <w:proofErr w:type="spellEnd"/>
      <w:r>
        <w:t xml:space="preserve"> pine ecosystems: Ecology and management of a high-mountain resource - proceedings. Gen. Tech. Rep. INT-270. Ogden UT: USDA Forest Service, Intermountain Research Station.</w:t>
      </w:r>
    </w:p>
    <w:p w:rsidR="004D7437" w:rsidP="004D7437" w:rsidRDefault="004D7437"/>
    <w:p w:rsidR="004D7437" w:rsidP="004D7437" w:rsidRDefault="004D7437">
      <w:r>
        <w:t>NatureServe. 2007. International Ecological Classification Standard: Terrestrial Ecological Classifications. NatureServe Central Databases. Arlington, VA. Data current as of 10 February 2007.</w:t>
      </w:r>
    </w:p>
    <w:p w:rsidR="004D7437" w:rsidP="004D7437" w:rsidRDefault="004D7437"/>
    <w:p w:rsidR="004D7437" w:rsidP="004D7437" w:rsidRDefault="004D743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D7437" w:rsidP="004D7437" w:rsidRDefault="004D7437"/>
    <w:p w:rsidR="004D7437" w:rsidP="004D7437" w:rsidRDefault="004D743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4D7437" w:rsidP="004D7437" w:rsidRDefault="004D7437"/>
    <w:p w:rsidR="004D7437" w:rsidP="004D7437" w:rsidRDefault="004D7437">
      <w:r>
        <w:t xml:space="preserve">Steele, R., S.V. Cooper, D.M. </w:t>
      </w:r>
      <w:proofErr w:type="spellStart"/>
      <w:r>
        <w:t>Ondov</w:t>
      </w:r>
      <w:proofErr w:type="spellEnd"/>
      <w:r>
        <w:t>, D.W. Roberts and R.D. Pfister. 1983. Forest habitat types of eastern Idaho and western Wyoming. Gen. Tech. Rep. INT-144. Ogden, UT: USDA Forest Service, Intermountain Mountain Research Station. 122 pp.</w:t>
      </w:r>
    </w:p>
    <w:p w:rsidR="004D7437" w:rsidP="004D7437" w:rsidRDefault="004D7437"/>
    <w:p w:rsidR="004D7437" w:rsidP="004D7437" w:rsidRDefault="004D7437">
      <w:r>
        <w:t xml:space="preserve">USDA Forest Service. 1998. </w:t>
      </w:r>
      <w:proofErr w:type="spellStart"/>
      <w:r>
        <w:t>Targhee</w:t>
      </w:r>
      <w:proofErr w:type="spellEnd"/>
      <w:r>
        <w:t xml:space="preserve"> National Forest Subsections and </w:t>
      </w:r>
      <w:proofErr w:type="spellStart"/>
      <w:r>
        <w:t>Landtype</w:t>
      </w:r>
      <w:proofErr w:type="spellEnd"/>
      <w:r>
        <w:t xml:space="preserve"> Associations. 1405 </w:t>
      </w:r>
      <w:proofErr w:type="spellStart"/>
      <w:r>
        <w:t>Hollipark</w:t>
      </w:r>
      <w:proofErr w:type="spellEnd"/>
      <w:r>
        <w:t xml:space="preserve"> Drive, Idaho Falls, Idaho. 74 pp.</w:t>
      </w:r>
    </w:p>
    <w:p w:rsidR="004D7437" w:rsidP="004D7437" w:rsidRDefault="004D7437"/>
    <w:p w:rsidR="004D7437" w:rsidP="004D7437" w:rsidRDefault="004D7437">
      <w:r>
        <w:t>USDA Forest Service, Rocky Mountain Research Station, Fire Sciences Laboratory (2002, December). Fire Effects Information System, [Online]. Available: http://www.fs.fed.us/database/feis/ [Accessed 5/23/03].</w:t>
      </w:r>
    </w:p>
    <w:p w:rsidR="004D7437" w:rsidP="004D7437" w:rsidRDefault="004D7437"/>
    <w:p w:rsidR="004D7437" w:rsidP="004D7437" w:rsidRDefault="004D743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4D7437" w:rsidP="004D7437" w:rsidRDefault="004D7437"/>
    <w:p w:rsidR="004D7437" w:rsidP="004D7437" w:rsidRDefault="004D7437">
      <w:r>
        <w:t xml:space="preserve">Walsh, J.R. 2005. Fire regimes and stand dynamics of </w:t>
      </w:r>
      <w:proofErr w:type="spellStart"/>
      <w:r>
        <w:t>whitebark</w:t>
      </w:r>
      <w:proofErr w:type="spellEnd"/>
      <w:r>
        <w:t xml:space="preserve"> pine (Pinus </w:t>
      </w:r>
      <w:proofErr w:type="spellStart"/>
      <w:r>
        <w:t>albicaulis</w:t>
      </w:r>
      <w:proofErr w:type="spellEnd"/>
      <w:r>
        <w:t xml:space="preserve">) communities in the Greater Yellowstone Ecosystem. </w:t>
      </w:r>
      <w:r w:rsidR="00B20A71">
        <w:t>Master’s</w:t>
      </w:r>
      <w:r>
        <w:t xml:space="preserve"> thesis. Colorado State University; Fort Collins, CO.</w:t>
      </w:r>
    </w:p>
    <w:p w:rsidRPr="00A43E41" w:rsidR="004D5F12" w:rsidP="004D7437"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FD3" w:rsidRDefault="00170FD3">
      <w:r>
        <w:separator/>
      </w:r>
    </w:p>
  </w:endnote>
  <w:endnote w:type="continuationSeparator" w:id="0">
    <w:p w:rsidR="00170FD3" w:rsidRDefault="0017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437" w:rsidRDefault="004D7437" w:rsidP="004D74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FD3" w:rsidRDefault="00170FD3">
      <w:r>
        <w:separator/>
      </w:r>
    </w:p>
  </w:footnote>
  <w:footnote w:type="continuationSeparator" w:id="0">
    <w:p w:rsidR="00170FD3" w:rsidRDefault="00170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D74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37"/>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0FD3"/>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BF6"/>
    <w:rsid w:val="002A2340"/>
    <w:rsid w:val="002A3853"/>
    <w:rsid w:val="002A563D"/>
    <w:rsid w:val="002B3D94"/>
    <w:rsid w:val="002B45B7"/>
    <w:rsid w:val="002B5A45"/>
    <w:rsid w:val="002C0893"/>
    <w:rsid w:val="002C0B8B"/>
    <w:rsid w:val="002C0E4D"/>
    <w:rsid w:val="002C1041"/>
    <w:rsid w:val="002C116C"/>
    <w:rsid w:val="002C37E6"/>
    <w:rsid w:val="002C38CE"/>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3788"/>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D7437"/>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675F"/>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0A71"/>
    <w:rsid w:val="00B212B9"/>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4EA7"/>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E5B53"/>
  <w15:docId w15:val="{2FB89E43-6C54-4EAB-9501-67126DBF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B20A71"/>
    <w:rPr>
      <w:color w:val="0000FF" w:themeColor="hyperlink"/>
      <w:u w:val="single"/>
    </w:rPr>
  </w:style>
  <w:style w:type="paragraph" w:styleId="ListParagraph">
    <w:name w:val="List Paragraph"/>
    <w:basedOn w:val="Normal"/>
    <w:uiPriority w:val="34"/>
    <w:qFormat/>
    <w:rsid w:val="00423788"/>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423788"/>
    <w:rPr>
      <w:rFonts w:ascii="Tahoma" w:hAnsi="Tahoma" w:cs="Tahoma"/>
      <w:sz w:val="16"/>
      <w:szCs w:val="16"/>
    </w:rPr>
  </w:style>
  <w:style w:type="character" w:customStyle="1" w:styleId="BalloonTextChar">
    <w:name w:val="Balloon Text Char"/>
    <w:basedOn w:val="DefaultParagraphFont"/>
    <w:link w:val="BalloonText"/>
    <w:uiPriority w:val="99"/>
    <w:semiHidden/>
    <w:rsid w:val="00423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458249">
      <w:bodyDiv w:val="1"/>
      <w:marLeft w:val="0"/>
      <w:marRight w:val="0"/>
      <w:marTop w:val="0"/>
      <w:marBottom w:val="0"/>
      <w:divBdr>
        <w:top w:val="none" w:sz="0" w:space="0" w:color="auto"/>
        <w:left w:val="none" w:sz="0" w:space="0" w:color="auto"/>
        <w:bottom w:val="none" w:sz="0" w:space="0" w:color="auto"/>
        <w:right w:val="none" w:sz="0" w:space="0" w:color="auto"/>
      </w:divBdr>
    </w:div>
    <w:div w:id="16546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anham@fs.f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2014-08-21T14:26:00Z</cp:lastPrinted>
  <dcterms:created xsi:type="dcterms:W3CDTF">2018-02-08T17:30:00Z</dcterms:created>
  <dcterms:modified xsi:type="dcterms:W3CDTF">2018-05-07T16:16:00Z</dcterms:modified>
</cp:coreProperties>
</file>