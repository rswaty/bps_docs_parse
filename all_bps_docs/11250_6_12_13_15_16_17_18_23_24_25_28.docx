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CED" w:rsidP="00687CED" w:rsidRDefault="00687CED" w14:paraId="2953066C" w14:textId="7A55842E">
      <w:pPr>
        <w:pStyle w:val="BpSTitle"/>
      </w:pPr>
      <w:r>
        <w:t>11250</w:t>
      </w:r>
    </w:p>
    <w:p w:rsidR="00687CED" w:rsidP="00687CED" w:rsidRDefault="00687CED" w14:paraId="712A2B4F" w14:textId="77777777">
      <w:pPr>
        <w:pStyle w:val="BpSTitle"/>
      </w:pPr>
      <w:r>
        <w:t>Inter-Mountain Basins Big Sagebrush Steppe</w:t>
      </w:r>
    </w:p>
    <w:p w:rsidR="00687CED" w:rsidP="00687CED" w:rsidRDefault="00687CED" w14:paraId="79CC59E0" w14:textId="49525C95">
      <w:r>
        <w:t xmlns:w="http://schemas.openxmlformats.org/wordprocessingml/2006/main">BpS Model/Description Version: Aug. 2020</w:t>
      </w:r>
      <w:r>
        <w:tab/>
      </w:r>
      <w:r>
        <w:tab/>
      </w:r>
      <w:r>
        <w:tab/>
      </w:r>
      <w:r>
        <w:tab/>
      </w:r>
      <w:r>
        <w:tab/>
      </w:r>
      <w:r>
        <w:tab/>
      </w:r>
      <w:r>
        <w:tab/>
      </w:r>
    </w:p>
    <w:p w:rsidR="00687CED" w:rsidP="00687CED" w:rsidRDefault="00687CED" w14:paraId="2FA0E109" w14:textId="77777777"/>
    <w:tbl>
      <w:tblPr>
        <w:tblW w:w="898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970"/>
        <w:gridCol w:w="1665"/>
        <w:gridCol w:w="2385"/>
      </w:tblGrid>
      <w:tr w:rsidRPr="00687CED" w:rsidR="00687CED" w:rsidTr="00897FCF" w14:paraId="044F9C51" w14:textId="77777777">
        <w:tc>
          <w:tcPr>
            <w:tcW w:w="1965" w:type="dxa"/>
            <w:tcBorders>
              <w:top w:val="single" w:color="auto" w:sz="2" w:space="0"/>
              <w:left w:val="single" w:color="auto" w:sz="12" w:space="0"/>
              <w:bottom w:val="single" w:color="000000" w:sz="12" w:space="0"/>
            </w:tcBorders>
            <w:shd w:val="clear" w:color="auto" w:fill="auto"/>
          </w:tcPr>
          <w:p w:rsidRPr="00687CED" w:rsidR="00687CED" w:rsidP="003510E9" w:rsidRDefault="00687CED" w14:paraId="49E5D715" w14:textId="77777777">
            <w:pPr>
              <w:rPr>
                <w:b/>
                <w:bCs/>
              </w:rPr>
            </w:pPr>
            <w:r w:rsidRPr="00687CED">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687CED" w:rsidR="00687CED" w:rsidP="003510E9" w:rsidRDefault="00687CED" w14:paraId="11791F0B" w14:textId="77777777">
            <w:pPr>
              <w:rPr>
                <w:b/>
                <w:bCs/>
              </w:rPr>
            </w:pPr>
          </w:p>
        </w:tc>
        <w:tc>
          <w:tcPr>
            <w:tcW w:w="1665" w:type="dxa"/>
            <w:tcBorders>
              <w:top w:val="single" w:color="auto" w:sz="2" w:space="0"/>
              <w:left w:val="single" w:color="000000" w:sz="12" w:space="0"/>
              <w:bottom w:val="single" w:color="000000" w:sz="12" w:space="0"/>
            </w:tcBorders>
            <w:shd w:val="clear" w:color="auto" w:fill="auto"/>
          </w:tcPr>
          <w:p w:rsidRPr="00687CED" w:rsidR="00687CED" w:rsidP="003510E9" w:rsidRDefault="00687CED" w14:paraId="6EA89760" w14:textId="77777777">
            <w:pPr>
              <w:rPr>
                <w:b/>
                <w:bCs/>
              </w:rPr>
            </w:pPr>
            <w:r w:rsidRPr="00687CED">
              <w:rPr>
                <w:b/>
                <w:bCs/>
              </w:rPr>
              <w:t>Reviewers</w:t>
            </w:r>
          </w:p>
        </w:tc>
        <w:tc>
          <w:tcPr>
            <w:tcW w:w="2385" w:type="dxa"/>
            <w:tcBorders>
              <w:top w:val="single" w:color="auto" w:sz="2" w:space="0"/>
              <w:bottom w:val="single" w:color="000000" w:sz="12" w:space="0"/>
            </w:tcBorders>
            <w:shd w:val="clear" w:color="auto" w:fill="auto"/>
          </w:tcPr>
          <w:p w:rsidRPr="00687CED" w:rsidR="00687CED" w:rsidP="003510E9" w:rsidRDefault="00687CED" w14:paraId="54C4286C" w14:textId="77777777">
            <w:pPr>
              <w:rPr>
                <w:b/>
                <w:bCs/>
              </w:rPr>
            </w:pPr>
          </w:p>
        </w:tc>
      </w:tr>
      <w:tr w:rsidRPr="00687CED" w:rsidR="00687CED" w:rsidTr="00897FCF" w14:paraId="11AAD574" w14:textId="77777777">
        <w:tc>
          <w:tcPr>
            <w:tcW w:w="1965" w:type="dxa"/>
            <w:tcBorders>
              <w:top w:val="single" w:color="000000" w:sz="12" w:space="0"/>
              <w:left w:val="single" w:color="auto" w:sz="12" w:space="0"/>
            </w:tcBorders>
            <w:shd w:val="clear" w:color="auto" w:fill="auto"/>
          </w:tcPr>
          <w:p w:rsidRPr="00687CED" w:rsidR="00687CED" w:rsidP="003510E9" w:rsidRDefault="00687CED" w14:paraId="7D2C842C" w14:textId="77777777">
            <w:pPr>
              <w:rPr>
                <w:bCs/>
              </w:rPr>
            </w:pPr>
            <w:r w:rsidRPr="00687CED">
              <w:rPr>
                <w:bCs/>
              </w:rPr>
              <w:t>Mike Zielinski</w:t>
            </w:r>
          </w:p>
        </w:tc>
        <w:tc>
          <w:tcPr>
            <w:tcW w:w="2970" w:type="dxa"/>
            <w:tcBorders>
              <w:top w:val="single" w:color="000000" w:sz="12" w:space="0"/>
              <w:right w:val="single" w:color="000000" w:sz="12" w:space="0"/>
            </w:tcBorders>
            <w:shd w:val="clear" w:color="auto" w:fill="auto"/>
          </w:tcPr>
          <w:p w:rsidRPr="00687CED" w:rsidR="00687CED" w:rsidP="003510E9" w:rsidRDefault="00687CED" w14:paraId="2FD78765" w14:textId="77777777">
            <w:r w:rsidRPr="00687CED">
              <w:t>mike_zielinski@nv.blm.gov</w:t>
            </w:r>
          </w:p>
        </w:tc>
        <w:tc>
          <w:tcPr>
            <w:tcW w:w="1665" w:type="dxa"/>
            <w:tcBorders>
              <w:top w:val="single" w:color="000000" w:sz="12" w:space="0"/>
              <w:left w:val="single" w:color="000000" w:sz="12" w:space="0"/>
            </w:tcBorders>
            <w:shd w:val="clear" w:color="auto" w:fill="auto"/>
          </w:tcPr>
          <w:p w:rsidRPr="00687CED" w:rsidR="00687CED" w:rsidP="003510E9" w:rsidRDefault="006E23D6" w14:paraId="7A71E775" w14:textId="70D527A0">
            <w:r w:rsidRPr="001D4D7E">
              <w:t>Tim Christiansen</w:t>
            </w:r>
          </w:p>
        </w:tc>
        <w:tc>
          <w:tcPr>
            <w:tcW w:w="2385" w:type="dxa"/>
            <w:tcBorders>
              <w:top w:val="single" w:color="000000" w:sz="12" w:space="0"/>
            </w:tcBorders>
            <w:shd w:val="clear" w:color="auto" w:fill="auto"/>
          </w:tcPr>
          <w:p w:rsidRPr="00687CED" w:rsidR="00687CED" w:rsidP="003510E9" w:rsidRDefault="006E23D6" w14:paraId="7EC9756D" w14:textId="5220BBEA">
            <w:r w:rsidRPr="001D4D7E">
              <w:t>tchristiansen@tnc.org</w:t>
            </w:r>
          </w:p>
        </w:tc>
      </w:tr>
      <w:tr w:rsidRPr="00687CED" w:rsidR="00687CED" w:rsidTr="00897FCF" w14:paraId="2A097FD9" w14:textId="77777777">
        <w:tc>
          <w:tcPr>
            <w:tcW w:w="1965" w:type="dxa"/>
            <w:tcBorders>
              <w:left w:val="single" w:color="auto" w:sz="12" w:space="0"/>
            </w:tcBorders>
            <w:shd w:val="clear" w:color="auto" w:fill="auto"/>
          </w:tcPr>
          <w:p w:rsidRPr="00687CED" w:rsidR="00687CED" w:rsidP="003510E9" w:rsidRDefault="00687CED" w14:paraId="61CB8A8C" w14:textId="77777777">
            <w:pPr>
              <w:rPr>
                <w:bCs/>
              </w:rPr>
            </w:pPr>
            <w:r w:rsidRPr="00687CED">
              <w:rPr>
                <w:bCs/>
              </w:rPr>
              <w:t>Louis Provencher</w:t>
            </w:r>
          </w:p>
        </w:tc>
        <w:tc>
          <w:tcPr>
            <w:tcW w:w="2970" w:type="dxa"/>
            <w:tcBorders>
              <w:right w:val="single" w:color="000000" w:sz="12" w:space="0"/>
            </w:tcBorders>
            <w:shd w:val="clear" w:color="auto" w:fill="auto"/>
          </w:tcPr>
          <w:p w:rsidRPr="00687CED" w:rsidR="00687CED" w:rsidP="003510E9" w:rsidRDefault="00687CED" w14:paraId="588EFAAB" w14:textId="77777777">
            <w:r w:rsidRPr="00687CED">
              <w:t>lprovencher@tnc.org</w:t>
            </w:r>
          </w:p>
        </w:tc>
        <w:tc>
          <w:tcPr>
            <w:tcW w:w="1665" w:type="dxa"/>
            <w:tcBorders>
              <w:left w:val="single" w:color="000000" w:sz="12" w:space="0"/>
            </w:tcBorders>
            <w:shd w:val="clear" w:color="auto" w:fill="auto"/>
          </w:tcPr>
          <w:p w:rsidRPr="00687CED" w:rsidR="00687CED" w:rsidP="003510E9" w:rsidRDefault="00687CED" w14:paraId="00335BD9" w14:textId="77777777">
            <w:r w:rsidRPr="00687CED">
              <w:t>None</w:t>
            </w:r>
          </w:p>
        </w:tc>
        <w:tc>
          <w:tcPr>
            <w:tcW w:w="2385" w:type="dxa"/>
            <w:shd w:val="clear" w:color="auto" w:fill="auto"/>
          </w:tcPr>
          <w:p w:rsidRPr="00687CED" w:rsidR="00687CED" w:rsidP="003510E9" w:rsidRDefault="00687CED" w14:paraId="4D57529F" w14:textId="77777777">
            <w:r w:rsidRPr="00687CED">
              <w:t>None</w:t>
            </w:r>
          </w:p>
        </w:tc>
      </w:tr>
      <w:tr w:rsidRPr="00687CED" w:rsidR="00687CED" w:rsidTr="00897FCF" w14:paraId="35330D35" w14:textId="77777777">
        <w:tc>
          <w:tcPr>
            <w:tcW w:w="1965" w:type="dxa"/>
            <w:tcBorders>
              <w:left w:val="single" w:color="auto" w:sz="12" w:space="0"/>
              <w:bottom w:val="single" w:color="auto" w:sz="2" w:space="0"/>
            </w:tcBorders>
            <w:shd w:val="clear" w:color="auto" w:fill="auto"/>
          </w:tcPr>
          <w:p w:rsidRPr="00687CED" w:rsidR="00687CED" w:rsidP="003510E9" w:rsidRDefault="006E23D6" w14:paraId="497A60C7" w14:textId="1E26D1D8">
            <w:pPr>
              <w:rPr>
                <w:bCs/>
              </w:rPr>
            </w:pPr>
            <w:r>
              <w:rPr>
                <w:bCs/>
              </w:rPr>
              <w:t>Don Major</w:t>
            </w:r>
          </w:p>
        </w:tc>
        <w:tc>
          <w:tcPr>
            <w:tcW w:w="2970" w:type="dxa"/>
            <w:tcBorders>
              <w:right w:val="single" w:color="000000" w:sz="12" w:space="0"/>
            </w:tcBorders>
            <w:shd w:val="clear" w:color="auto" w:fill="auto"/>
          </w:tcPr>
          <w:p w:rsidRPr="00687CED" w:rsidR="00687CED" w:rsidP="003510E9" w:rsidRDefault="006E23D6" w14:paraId="76DF8DED" w14:textId="16FAA3F6">
            <w:r>
              <w:t>dmajor@tnc.org</w:t>
            </w:r>
          </w:p>
        </w:tc>
        <w:tc>
          <w:tcPr>
            <w:tcW w:w="1665" w:type="dxa"/>
            <w:tcBorders>
              <w:left w:val="single" w:color="000000" w:sz="12" w:space="0"/>
              <w:bottom w:val="single" w:color="auto" w:sz="2" w:space="0"/>
            </w:tcBorders>
            <w:shd w:val="clear" w:color="auto" w:fill="auto"/>
          </w:tcPr>
          <w:p w:rsidRPr="00687CED" w:rsidR="00687CED" w:rsidP="003510E9" w:rsidRDefault="00687CED" w14:paraId="7954C2EB" w14:textId="77777777">
            <w:r w:rsidRPr="00687CED">
              <w:t>None</w:t>
            </w:r>
          </w:p>
        </w:tc>
        <w:tc>
          <w:tcPr>
            <w:tcW w:w="2385" w:type="dxa"/>
            <w:shd w:val="clear" w:color="auto" w:fill="auto"/>
          </w:tcPr>
          <w:p w:rsidRPr="00687CED" w:rsidR="00687CED" w:rsidP="003510E9" w:rsidRDefault="00687CED" w14:paraId="43C69AF2" w14:textId="77777777">
            <w:r w:rsidRPr="00687CED">
              <w:t>None</w:t>
            </w:r>
          </w:p>
        </w:tc>
      </w:tr>
    </w:tbl>
    <w:p w:rsidR="00687CED" w:rsidP="00687CED" w:rsidRDefault="00687CED" w14:paraId="028E7530" w14:textId="77777777"/>
    <w:p w:rsidR="008672C7" w:rsidP="00687CED" w:rsidRDefault="008672C7" w14:paraId="7FEDE632" w14:textId="1386CEDE">
      <w:pPr>
        <w:pStyle w:val="InfoPara"/>
      </w:pPr>
      <w:r>
        <w:t>Reviewer:</w:t>
      </w:r>
      <w:r w:rsidR="003C1E6F">
        <w:t xml:space="preserve"> </w:t>
      </w:r>
      <w:r w:rsidRPr="00634B0B" w:rsidR="003C1E6F">
        <w:rPr>
          <w:b w:val="0"/>
        </w:rPr>
        <w:t>Tanya Anderson, Louis Provencher, Alan Sands, Joel Tuhy, Bob Unnasch</w:t>
      </w:r>
      <w:r w:rsidR="003C1E6F">
        <w:t xml:space="preserve"> </w:t>
      </w:r>
    </w:p>
    <w:p w:rsidR="00687CED" w:rsidP="00687CED" w:rsidRDefault="00687CED" w14:paraId="2E325821" w14:textId="4B686B6C">
      <w:pPr>
        <w:pStyle w:val="InfoPara"/>
      </w:pPr>
      <w:r>
        <w:t>Vegetation Type</w:t>
      </w:r>
    </w:p>
    <w:p w:rsidR="00687CED" w:rsidP="00687CED" w:rsidRDefault="001F3750" w14:paraId="5C6BAB7A" w14:textId="4FD5B527">
      <w:r w:rsidRPr="001F3750">
        <w:t>Steppe/Savanna</w:t>
      </w:r>
    </w:p>
    <w:p w:rsidR="00687CED" w:rsidP="00687CED" w:rsidRDefault="00687CED" w14:paraId="299E4EB9" w14:textId="77777777">
      <w:pPr>
        <w:pStyle w:val="InfoPara"/>
      </w:pPr>
      <w:r>
        <w:t>Map Zones</w:t>
      </w:r>
    </w:p>
    <w:p w:rsidR="00687CED" w:rsidP="00687CED" w:rsidRDefault="0087554C" w14:paraId="393EDC29" w14:textId="0EAC4095">
      <w:r>
        <w:t xml:space="preserve">6, 12, </w:t>
      </w:r>
      <w:r w:rsidR="0052115F">
        <w:t xml:space="preserve">13, </w:t>
      </w:r>
      <w:r>
        <w:t>15, 16, 17,</w:t>
      </w:r>
      <w:r w:rsidR="003C1E6F">
        <w:t xml:space="preserve"> 18,</w:t>
      </w:r>
      <w:r>
        <w:t xml:space="preserve"> 23, 24</w:t>
      </w:r>
      <w:r w:rsidR="005378BA">
        <w:t>, 25</w:t>
      </w:r>
      <w:r w:rsidR="003C1E6F">
        <w:t>, 28</w:t>
      </w:r>
    </w:p>
    <w:p w:rsidR="00687CED" w:rsidP="00687CED" w:rsidRDefault="00687CED" w14:paraId="3B90D947" w14:textId="77777777">
      <w:pPr>
        <w:pStyle w:val="InfoPara"/>
      </w:pPr>
      <w:r>
        <w:t>Geographic Range</w:t>
      </w:r>
    </w:p>
    <w:p w:rsidR="00687CED" w:rsidP="00687CED" w:rsidRDefault="00687CED" w14:paraId="3EEC3E1A" w14:textId="68AB2998">
      <w:r>
        <w:t xml:space="preserve">This widespread matrix-forming </w:t>
      </w:r>
      <w:r w:rsidR="00983189">
        <w:t>biophysical s</w:t>
      </w:r>
      <w:r w:rsidR="00DB12CD">
        <w:t>etting (</w:t>
      </w:r>
      <w:r w:rsidR="001A452C">
        <w:t>BpS</w:t>
      </w:r>
      <w:r w:rsidR="00DB12CD">
        <w:t>)</w:t>
      </w:r>
      <w:r>
        <w:t xml:space="preserve"> occurs throughout much of the Columbia Plateau, northern Great Basin</w:t>
      </w:r>
      <w:r w:rsidR="00DB12CD">
        <w:t>,</w:t>
      </w:r>
      <w:r>
        <w:t xml:space="preserve"> and Wyoming and is found at slightly higher elevations farther south.</w:t>
      </w:r>
    </w:p>
    <w:p w:rsidR="00687CED" w:rsidP="00687CED" w:rsidRDefault="00687CED" w14:paraId="081745F6" w14:textId="77777777">
      <w:pPr>
        <w:pStyle w:val="InfoPara"/>
      </w:pPr>
      <w:r>
        <w:t>Biophysical Site Description</w:t>
      </w:r>
    </w:p>
    <w:p w:rsidR="001A452C" w:rsidP="00687CED" w:rsidRDefault="00687CED" w14:paraId="1A07419F" w14:textId="20D44B33">
      <w:r>
        <w:t xml:space="preserve">Sagebrush steppe is found in </w:t>
      </w:r>
      <w:r w:rsidR="001A452C">
        <w:t xml:space="preserve">a </w:t>
      </w:r>
      <w:r>
        <w:t xml:space="preserve">continental, semi-arid climate with highly variable annual precipitation </w:t>
      </w:r>
      <w:r w:rsidR="001A452C">
        <w:t>from</w:t>
      </w:r>
      <w:r>
        <w:t xml:space="preserve"> 7-12in (~180-300mm</w:t>
      </w:r>
      <w:r w:rsidR="001A452C">
        <w:t xml:space="preserve">, </w:t>
      </w:r>
      <w:r>
        <w:t xml:space="preserve">McArthur 2000) </w:t>
      </w:r>
      <w:r w:rsidR="001A452C">
        <w:t xml:space="preserve">and possibly up to </w:t>
      </w:r>
      <w:r>
        <w:t>14in. Common on foothills, undulating terraces, slopes</w:t>
      </w:r>
      <w:r w:rsidR="00DB12CD">
        <w:t xml:space="preserve">, </w:t>
      </w:r>
      <w:r>
        <w:t xml:space="preserve">and plateaus but also in basins and valley bottoms. </w:t>
      </w:r>
      <w:r w:rsidR="001A452C">
        <w:t xml:space="preserve">This BpS typically occurs </w:t>
      </w:r>
      <w:r w:rsidR="00DB12CD">
        <w:t>&lt;</w:t>
      </w:r>
      <w:r w:rsidR="001A452C">
        <w:t xml:space="preserve">5,000ft (1,524m) elevation in the northern Great Basin and </w:t>
      </w:r>
      <w:r w:rsidR="00DB12CD">
        <w:t>&lt;</w:t>
      </w:r>
      <w:r w:rsidR="001A452C">
        <w:t>6,000ft (1</w:t>
      </w:r>
      <w:r w:rsidR="00DB12CD">
        <w:t>,</w:t>
      </w:r>
      <w:r w:rsidR="001A452C">
        <w:t>828m) in the southern Great Basin. It can occur at higher elevations on southerly aspects and in areas f</w:t>
      </w:r>
      <w:r w:rsidR="00983189">
        <w:t>u</w:t>
      </w:r>
      <w:r w:rsidR="001A452C">
        <w:t>rther east (e.g.</w:t>
      </w:r>
      <w:r w:rsidR="00DB12CD">
        <w:t>,</w:t>
      </w:r>
      <w:r w:rsidR="001A452C">
        <w:t xml:space="preserve"> may</w:t>
      </w:r>
      <w:r w:rsidR="00DB12CD">
        <w:t xml:space="preserve"> </w:t>
      </w:r>
      <w:r w:rsidR="001A452C">
        <w:t xml:space="preserve">be found up to 7,600f in </w:t>
      </w:r>
      <w:r w:rsidR="00DB12CD">
        <w:t xml:space="preserve">map zone [MZ] </w:t>
      </w:r>
      <w:r w:rsidR="001A452C">
        <w:t xml:space="preserve">28). </w:t>
      </w:r>
      <w:r>
        <w:t>Soil depths range from shallow to moderately deep, well</w:t>
      </w:r>
      <w:r w:rsidR="00983189">
        <w:t>-</w:t>
      </w:r>
      <w:r>
        <w:t xml:space="preserve">drained with an effective rooting depth of </w:t>
      </w:r>
      <w:r w:rsidR="00DB12CD">
        <w:t>&lt;</w:t>
      </w:r>
      <w:r>
        <w:t>40in (~1m). NRCS Range Sites: Loamy 8-10in and 10</w:t>
      </w:r>
      <w:r w:rsidR="00152EAB">
        <w:t>-12in precipitation zones and Shallow L</w:t>
      </w:r>
      <w:r>
        <w:t>oam 10-14in precipitation zones.</w:t>
      </w:r>
      <w:r w:rsidR="001524C0">
        <w:t xml:space="preserve"> </w:t>
      </w:r>
    </w:p>
    <w:p w:rsidR="001A452C" w:rsidP="00687CED" w:rsidRDefault="001A452C" w14:paraId="30F69D16" w14:textId="77777777"/>
    <w:p w:rsidR="00687CED" w:rsidP="00687CED" w:rsidRDefault="00CF161D" w14:paraId="7FE3B206" w14:textId="58CFB756">
      <w:r>
        <w:t xml:space="preserve">Because sagebrush steppe occupies soil types that are readily invaded by conifers in other </w:t>
      </w:r>
      <w:r w:rsidR="001524C0">
        <w:t xml:space="preserve">adjacent </w:t>
      </w:r>
      <w:r w:rsidR="00DB12CD">
        <w:t xml:space="preserve">MZs and because of </w:t>
      </w:r>
      <w:r w:rsidR="001524C0">
        <w:t xml:space="preserve">the lack of tree invasion due to limited biogeographic distributions of pinyon and juniper, the lack of tree seed sources might be the defining factor of this </w:t>
      </w:r>
      <w:r w:rsidR="00DB12CD">
        <w:t>BpS</w:t>
      </w:r>
      <w:r w:rsidR="001524C0">
        <w:t xml:space="preserve"> compared to big sagebrush shrubland on upland soils (10-14in </w:t>
      </w:r>
      <w:r w:rsidR="003F4A59">
        <w:t>precipitation zone</w:t>
      </w:r>
      <w:r w:rsidR="001524C0">
        <w:t>)</w:t>
      </w:r>
      <w:r w:rsidR="00666C88">
        <w:t xml:space="preserve"> but with trees present</w:t>
      </w:r>
      <w:r w:rsidR="001524C0">
        <w:t xml:space="preserve">. The steppe quality of this system will further increase with effective soil moisture. </w:t>
      </w:r>
    </w:p>
    <w:p w:rsidR="00687CED" w:rsidP="00687CED" w:rsidRDefault="00687CED" w14:paraId="5D319134" w14:textId="77777777">
      <w:pPr>
        <w:pStyle w:val="InfoPara"/>
      </w:pPr>
      <w:r>
        <w:t>Vegetation Description</w:t>
      </w:r>
    </w:p>
    <w:p w:rsidR="00687CED" w:rsidP="00687CED" w:rsidRDefault="00687CED" w14:paraId="519C6FDA" w14:textId="017E3F44">
      <w:r>
        <w:t xml:space="preserve">This shrub-steppe is dominated by perennial grasses and forbs (&gt;25% cover) with </w:t>
      </w:r>
      <w:r w:rsidRPr="00411461">
        <w:rPr>
          <w:i/>
        </w:rPr>
        <w:t>Artemisia tridentata</w:t>
      </w:r>
      <w:r>
        <w:t xml:space="preserve"> ssp. </w:t>
      </w:r>
      <w:r w:rsidRPr="00411461">
        <w:rPr>
          <w:i/>
        </w:rPr>
        <w:t>tridentata</w:t>
      </w:r>
      <w:r>
        <w:t>,</w:t>
      </w:r>
      <w:r w:rsidR="006E23D6">
        <w:t xml:space="preserve"> </w:t>
      </w:r>
      <w:r w:rsidRPr="00411461" w:rsidR="006E23D6">
        <w:rPr>
          <w:i/>
        </w:rPr>
        <w:t>Artemisia tridentata</w:t>
      </w:r>
      <w:r w:rsidR="006E23D6">
        <w:t xml:space="preserve"> ssp. </w:t>
      </w:r>
      <w:proofErr w:type="spellStart"/>
      <w:r w:rsidRPr="00411461" w:rsidR="006F2855">
        <w:rPr>
          <w:i/>
        </w:rPr>
        <w:t>x</w:t>
      </w:r>
      <w:r w:rsidRPr="00411461" w:rsidR="006E23D6">
        <w:rPr>
          <w:i/>
        </w:rPr>
        <w:t>ericensis</w:t>
      </w:r>
      <w:proofErr w:type="spellEnd"/>
      <w:r w:rsidR="00BA6081">
        <w:t>,</w:t>
      </w:r>
      <w:r>
        <w:t xml:space="preserve"> </w:t>
      </w:r>
      <w:r w:rsidRPr="00411461">
        <w:rPr>
          <w:i/>
        </w:rPr>
        <w:t xml:space="preserve">Artemisia </w:t>
      </w:r>
      <w:proofErr w:type="spellStart"/>
      <w:r w:rsidRPr="00411461">
        <w:rPr>
          <w:i/>
        </w:rPr>
        <w:t>tridentata</w:t>
      </w:r>
      <w:proofErr w:type="spellEnd"/>
      <w:r>
        <w:t xml:space="preserve"> ssp. </w:t>
      </w:r>
      <w:proofErr w:type="spellStart"/>
      <w:r w:rsidRPr="00411461">
        <w:rPr>
          <w:i/>
        </w:rPr>
        <w:t>wyomingensis</w:t>
      </w:r>
      <w:proofErr w:type="spellEnd"/>
      <w:r w:rsidR="006E23D6">
        <w:t xml:space="preserve">, </w:t>
      </w:r>
      <w:r w:rsidRPr="00411461" w:rsidR="006E23D6">
        <w:rPr>
          <w:i/>
        </w:rPr>
        <w:t xml:space="preserve">Artemisia </w:t>
      </w:r>
      <w:proofErr w:type="spellStart"/>
      <w:r w:rsidRPr="00411461" w:rsidR="006E23D6">
        <w:rPr>
          <w:i/>
        </w:rPr>
        <w:t>tripartita</w:t>
      </w:r>
      <w:proofErr w:type="spellEnd"/>
      <w:r w:rsidR="006E23D6">
        <w:t xml:space="preserve"> ssp. </w:t>
      </w:r>
      <w:r w:rsidR="00DB12CD">
        <w:rPr>
          <w:i/>
        </w:rPr>
        <w:t>tripartite</w:t>
      </w:r>
      <w:r w:rsidR="00DB12CD">
        <w:t>,</w:t>
      </w:r>
      <w:r>
        <w:t xml:space="preserve"> and/or </w:t>
      </w:r>
      <w:proofErr w:type="spellStart"/>
      <w:r w:rsidRPr="00411461">
        <w:rPr>
          <w:i/>
        </w:rPr>
        <w:t>Purshia</w:t>
      </w:r>
      <w:proofErr w:type="spellEnd"/>
      <w:r w:rsidRPr="00411461">
        <w:rPr>
          <w:i/>
        </w:rPr>
        <w:t xml:space="preserve"> </w:t>
      </w:r>
      <w:proofErr w:type="spellStart"/>
      <w:r w:rsidRPr="00411461">
        <w:rPr>
          <w:i/>
        </w:rPr>
        <w:t>tridentata</w:t>
      </w:r>
      <w:proofErr w:type="spellEnd"/>
      <w:r>
        <w:t xml:space="preserve"> dominating or co</w:t>
      </w:r>
      <w:r w:rsidR="00BA6081">
        <w:t>-</w:t>
      </w:r>
      <w:r>
        <w:t>dominating the open to moderately dense (10-40% cover) shrub layer. In southern I</w:t>
      </w:r>
      <w:r w:rsidR="00DB12CD">
        <w:t>daho</w:t>
      </w:r>
      <w:r>
        <w:t xml:space="preserve"> and northern U</w:t>
      </w:r>
      <w:r w:rsidR="00DB12CD">
        <w:t>tah</w:t>
      </w:r>
      <w:r>
        <w:t xml:space="preserve">, </w:t>
      </w:r>
      <w:r w:rsidRPr="00411461">
        <w:rPr>
          <w:i/>
        </w:rPr>
        <w:t>Artemisia tridentata</w:t>
      </w:r>
      <w:r>
        <w:t xml:space="preserve"> ssp. </w:t>
      </w:r>
      <w:proofErr w:type="spellStart"/>
      <w:r w:rsidRPr="00411461">
        <w:rPr>
          <w:i/>
        </w:rPr>
        <w:t>wyomingensis</w:t>
      </w:r>
      <w:proofErr w:type="spellEnd"/>
      <w:r>
        <w:t xml:space="preserve"> dominates large landscape</w:t>
      </w:r>
      <w:r w:rsidR="00152EAB">
        <w:t>s</w:t>
      </w:r>
      <w:r>
        <w:t xml:space="preserve">. </w:t>
      </w:r>
      <w:proofErr w:type="spellStart"/>
      <w:r w:rsidRPr="00411461">
        <w:rPr>
          <w:i/>
        </w:rPr>
        <w:t>Atriplex</w:t>
      </w:r>
      <w:proofErr w:type="spellEnd"/>
      <w:r w:rsidRPr="00411461">
        <w:rPr>
          <w:i/>
        </w:rPr>
        <w:t xml:space="preserve"> </w:t>
      </w:r>
      <w:proofErr w:type="spellStart"/>
      <w:r w:rsidRPr="00411461">
        <w:rPr>
          <w:i/>
        </w:rPr>
        <w:lastRenderedPageBreak/>
        <w:t>confertifolia</w:t>
      </w:r>
      <w:proofErr w:type="spellEnd"/>
      <w:r>
        <w:t xml:space="preserve">, </w:t>
      </w:r>
      <w:proofErr w:type="spellStart"/>
      <w:r w:rsidRPr="00411461">
        <w:rPr>
          <w:i/>
        </w:rPr>
        <w:t>Chrysothamnus</w:t>
      </w:r>
      <w:proofErr w:type="spellEnd"/>
      <w:r w:rsidRPr="00411461">
        <w:rPr>
          <w:i/>
        </w:rPr>
        <w:t xml:space="preserve"> </w:t>
      </w:r>
      <w:proofErr w:type="spellStart"/>
      <w:r w:rsidRPr="00411461">
        <w:rPr>
          <w:i/>
        </w:rPr>
        <w:t>viscidiflorus</w:t>
      </w:r>
      <w:proofErr w:type="spellEnd"/>
      <w:r>
        <w:t xml:space="preserve">, </w:t>
      </w:r>
      <w:proofErr w:type="spellStart"/>
      <w:r w:rsidRPr="00411461">
        <w:rPr>
          <w:i/>
        </w:rPr>
        <w:t>Ericameria</w:t>
      </w:r>
      <w:proofErr w:type="spellEnd"/>
      <w:r w:rsidRPr="00411461">
        <w:rPr>
          <w:i/>
        </w:rPr>
        <w:t xml:space="preserve"> </w:t>
      </w:r>
      <w:proofErr w:type="spellStart"/>
      <w:r w:rsidRPr="00411461">
        <w:rPr>
          <w:i/>
        </w:rPr>
        <w:t>nauseosa</w:t>
      </w:r>
      <w:proofErr w:type="spellEnd"/>
      <w:r>
        <w:t xml:space="preserve"> or </w:t>
      </w:r>
      <w:r w:rsidRPr="00411461">
        <w:rPr>
          <w:i/>
        </w:rPr>
        <w:t>Tetradymia</w:t>
      </w:r>
      <w:r>
        <w:t xml:space="preserve"> spp</w:t>
      </w:r>
      <w:r w:rsidR="00DB12CD">
        <w:t>.</w:t>
      </w:r>
      <w:r w:rsidR="006E23D6">
        <w:t xml:space="preserve"> or </w:t>
      </w:r>
      <w:r w:rsidRPr="00411461" w:rsidR="006E23D6">
        <w:rPr>
          <w:i/>
        </w:rPr>
        <w:t xml:space="preserve">Artemisia </w:t>
      </w:r>
      <w:proofErr w:type="spellStart"/>
      <w:r w:rsidRPr="00411461" w:rsidR="006E23D6">
        <w:rPr>
          <w:i/>
        </w:rPr>
        <w:t>frigida</w:t>
      </w:r>
      <w:proofErr w:type="spellEnd"/>
      <w:r>
        <w:t xml:space="preserve"> may be common</w:t>
      </w:r>
      <w:r w:rsidR="00DB12CD">
        <w:t>,</w:t>
      </w:r>
      <w:r>
        <w:t xml:space="preserve"> especially in disturbed stands. Associated graminoids include </w:t>
      </w:r>
      <w:proofErr w:type="spellStart"/>
      <w:r w:rsidRPr="00411461">
        <w:rPr>
          <w:i/>
        </w:rPr>
        <w:t>Achnatherum</w:t>
      </w:r>
      <w:proofErr w:type="spellEnd"/>
      <w:r w:rsidRPr="00411461">
        <w:rPr>
          <w:i/>
        </w:rPr>
        <w:t xml:space="preserve"> </w:t>
      </w:r>
      <w:proofErr w:type="spellStart"/>
      <w:r w:rsidRPr="00411461">
        <w:rPr>
          <w:i/>
        </w:rPr>
        <w:t>hymenoides</w:t>
      </w:r>
      <w:proofErr w:type="spellEnd"/>
      <w:r>
        <w:t xml:space="preserve">, </w:t>
      </w:r>
      <w:r w:rsidRPr="00411461" w:rsidR="006E23D6">
        <w:rPr>
          <w:i/>
        </w:rPr>
        <w:t xml:space="preserve">Calamagrostis </w:t>
      </w:r>
      <w:proofErr w:type="spellStart"/>
      <w:r w:rsidRPr="00411461" w:rsidR="006E23D6">
        <w:rPr>
          <w:i/>
        </w:rPr>
        <w:t>montanensis</w:t>
      </w:r>
      <w:proofErr w:type="spellEnd"/>
      <w:r w:rsidR="006E23D6">
        <w:t xml:space="preserve">, </w:t>
      </w:r>
      <w:r w:rsidRPr="00411461">
        <w:rPr>
          <w:i/>
        </w:rPr>
        <w:t xml:space="preserve">Elymus </w:t>
      </w:r>
      <w:proofErr w:type="spellStart"/>
      <w:r w:rsidRPr="00411461">
        <w:rPr>
          <w:i/>
        </w:rPr>
        <w:t>lanceolatus</w:t>
      </w:r>
      <w:proofErr w:type="spellEnd"/>
      <w:r>
        <w:t xml:space="preserve"> ssp. </w:t>
      </w:r>
      <w:proofErr w:type="spellStart"/>
      <w:r w:rsidRPr="00411461">
        <w:rPr>
          <w:i/>
        </w:rPr>
        <w:t>lanceolatus</w:t>
      </w:r>
      <w:proofErr w:type="spellEnd"/>
      <w:r>
        <w:t xml:space="preserve">, </w:t>
      </w:r>
      <w:r w:rsidRPr="00411461">
        <w:rPr>
          <w:i/>
        </w:rPr>
        <w:t xml:space="preserve">Festuca </w:t>
      </w:r>
      <w:proofErr w:type="spellStart"/>
      <w:r w:rsidRPr="00411461">
        <w:rPr>
          <w:i/>
        </w:rPr>
        <w:t>idahoensis</w:t>
      </w:r>
      <w:proofErr w:type="spellEnd"/>
      <w:r>
        <w:t xml:space="preserve">, </w:t>
      </w:r>
      <w:r w:rsidRPr="00411461">
        <w:rPr>
          <w:i/>
        </w:rPr>
        <w:t>Festuca campestris</w:t>
      </w:r>
      <w:r>
        <w:t xml:space="preserve">, </w:t>
      </w:r>
      <w:proofErr w:type="spellStart"/>
      <w:r w:rsidRPr="00411461">
        <w:rPr>
          <w:i/>
        </w:rPr>
        <w:t>Koeleria</w:t>
      </w:r>
      <w:proofErr w:type="spellEnd"/>
      <w:r w:rsidRPr="00411461">
        <w:rPr>
          <w:i/>
        </w:rPr>
        <w:t xml:space="preserve"> </w:t>
      </w:r>
      <w:proofErr w:type="spellStart"/>
      <w:r w:rsidRPr="00411461">
        <w:rPr>
          <w:i/>
        </w:rPr>
        <w:t>macrantha</w:t>
      </w:r>
      <w:proofErr w:type="spellEnd"/>
      <w:r>
        <w:t xml:space="preserve">, </w:t>
      </w:r>
      <w:proofErr w:type="spellStart"/>
      <w:r w:rsidRPr="00411461">
        <w:rPr>
          <w:i/>
        </w:rPr>
        <w:t>Poa</w:t>
      </w:r>
      <w:proofErr w:type="spellEnd"/>
      <w:r w:rsidRPr="00411461">
        <w:rPr>
          <w:i/>
        </w:rPr>
        <w:t xml:space="preserve"> </w:t>
      </w:r>
      <w:proofErr w:type="spellStart"/>
      <w:r w:rsidRPr="00411461">
        <w:rPr>
          <w:i/>
        </w:rPr>
        <w:t>secunda</w:t>
      </w:r>
      <w:proofErr w:type="spellEnd"/>
      <w:r w:rsidR="00DB12CD">
        <w:t>,</w:t>
      </w:r>
      <w:r>
        <w:t xml:space="preserve"> and </w:t>
      </w:r>
      <w:proofErr w:type="spellStart"/>
      <w:r w:rsidRPr="00411461">
        <w:rPr>
          <w:i/>
        </w:rPr>
        <w:t>Pseudoroegneria</w:t>
      </w:r>
      <w:proofErr w:type="spellEnd"/>
      <w:r w:rsidRPr="00411461">
        <w:rPr>
          <w:i/>
        </w:rPr>
        <w:t xml:space="preserve"> spicata</w:t>
      </w:r>
      <w:r>
        <w:t xml:space="preserve">. Common forbs are </w:t>
      </w:r>
      <w:r w:rsidRPr="00411461">
        <w:rPr>
          <w:i/>
        </w:rPr>
        <w:t xml:space="preserve">Phlox </w:t>
      </w:r>
      <w:proofErr w:type="spellStart"/>
      <w:r w:rsidRPr="00411461">
        <w:rPr>
          <w:i/>
        </w:rPr>
        <w:t>hoodii</w:t>
      </w:r>
      <w:proofErr w:type="spellEnd"/>
      <w:r>
        <w:t xml:space="preserve">, </w:t>
      </w:r>
      <w:proofErr w:type="spellStart"/>
      <w:r w:rsidRPr="00411461">
        <w:rPr>
          <w:i/>
        </w:rPr>
        <w:t>Arenaria</w:t>
      </w:r>
      <w:proofErr w:type="spellEnd"/>
      <w:r w:rsidRPr="00411461">
        <w:rPr>
          <w:i/>
        </w:rPr>
        <w:t xml:space="preserve"> </w:t>
      </w:r>
      <w:r>
        <w:t>spp</w:t>
      </w:r>
      <w:r w:rsidR="00DB12CD">
        <w:t>.,</w:t>
      </w:r>
      <w:r>
        <w:t xml:space="preserve"> </w:t>
      </w:r>
      <w:r w:rsidRPr="00411461">
        <w:rPr>
          <w:i/>
        </w:rPr>
        <w:t>Astragalus</w:t>
      </w:r>
      <w:r>
        <w:t xml:space="preserve"> spp</w:t>
      </w:r>
      <w:r w:rsidR="00DB12CD">
        <w:t>.,</w:t>
      </w:r>
      <w:r w:rsidRPr="003C1E6F" w:rsidR="003C1E6F">
        <w:t xml:space="preserve"> </w:t>
      </w:r>
      <w:proofErr w:type="spellStart"/>
      <w:r w:rsidRPr="00411461" w:rsidR="003C1E6F">
        <w:rPr>
          <w:i/>
        </w:rPr>
        <w:t>Crepis</w:t>
      </w:r>
      <w:proofErr w:type="spellEnd"/>
      <w:r w:rsidR="003C1E6F">
        <w:t xml:space="preserve"> spp</w:t>
      </w:r>
      <w:r w:rsidR="00DB12CD">
        <w:t>.,</w:t>
      </w:r>
      <w:r w:rsidR="003C1E6F">
        <w:t xml:space="preserve"> </w:t>
      </w:r>
      <w:r w:rsidRPr="00411461" w:rsidR="003C1E6F">
        <w:rPr>
          <w:i/>
        </w:rPr>
        <w:t>Erigeron</w:t>
      </w:r>
      <w:r w:rsidR="003C1E6F">
        <w:t xml:space="preserve"> spp</w:t>
      </w:r>
      <w:r w:rsidR="00DB12CD">
        <w:t>.,</w:t>
      </w:r>
      <w:r w:rsidR="003C1E6F">
        <w:t xml:space="preserve"> </w:t>
      </w:r>
      <w:proofErr w:type="spellStart"/>
      <w:r w:rsidRPr="00411461" w:rsidR="003C1E6F">
        <w:rPr>
          <w:i/>
        </w:rPr>
        <w:t>Eriogonum</w:t>
      </w:r>
      <w:proofErr w:type="spellEnd"/>
      <w:r w:rsidRPr="00411461" w:rsidR="003C1E6F">
        <w:rPr>
          <w:i/>
        </w:rPr>
        <w:t xml:space="preserve"> </w:t>
      </w:r>
      <w:r w:rsidR="003C1E6F">
        <w:t>spp</w:t>
      </w:r>
      <w:r w:rsidR="00DB12CD">
        <w:t>.,</w:t>
      </w:r>
      <w:r w:rsidR="003C1E6F">
        <w:t xml:space="preserve"> and </w:t>
      </w:r>
      <w:proofErr w:type="spellStart"/>
      <w:r w:rsidRPr="00411461" w:rsidR="003C1E6F">
        <w:rPr>
          <w:i/>
        </w:rPr>
        <w:t>Lomatium</w:t>
      </w:r>
      <w:proofErr w:type="spellEnd"/>
      <w:r w:rsidR="003C1E6F">
        <w:t xml:space="preserve"> spp</w:t>
      </w:r>
      <w:r>
        <w:t xml:space="preserve">. Areas with deeper soils more commonly support </w:t>
      </w:r>
      <w:r w:rsidRPr="00411461">
        <w:rPr>
          <w:i/>
        </w:rPr>
        <w:t>Artemisia tridentata</w:t>
      </w:r>
      <w:r>
        <w:t xml:space="preserve"> ssp. </w:t>
      </w:r>
      <w:r w:rsidRPr="00411461">
        <w:rPr>
          <w:i/>
        </w:rPr>
        <w:t>tridentata</w:t>
      </w:r>
      <w:r>
        <w:t xml:space="preserve"> but have largely been converted for other land uses. </w:t>
      </w:r>
    </w:p>
    <w:p w:rsidR="00687CED" w:rsidP="00687CED" w:rsidRDefault="00687CED" w14:paraId="797BD09D" w14:textId="77777777"/>
    <w:p w:rsidR="00687CED" w:rsidP="00687CED" w:rsidRDefault="00687CED" w14:paraId="1DFF0FBF" w14:textId="634DD603">
      <w:r>
        <w:t>The sagebrush steppe landscape is a mosaic of shrub-dominated and herbaceous-dominated phases (West 2000). Forbs have low diversity but are important for wildlife, including the greater sage grouse. Species diversity is lower in Wyoming big sagebrush communities than in other big sagebrush types (</w:t>
      </w:r>
      <w:r w:rsidR="007E2C58">
        <w:t>Howard 1999</w:t>
      </w:r>
      <w:r>
        <w:t>). Wyoming big sagebrush communities are critical habitat for greater sage grouse and other sagebrush</w:t>
      </w:r>
      <w:r w:rsidR="00DB12CD">
        <w:t>-</w:t>
      </w:r>
      <w:r>
        <w:t>obligate species.</w:t>
      </w:r>
    </w:p>
    <w:p w:rsidR="00687CED" w:rsidP="00687CED" w:rsidRDefault="00687CED" w14:paraId="5D0BDDD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687CED" w:rsidP="00687CED" w:rsidRDefault="00687CED" w14:paraId="36F174DE" w14:textId="77777777">
      <w:pPr>
        <w:pStyle w:val="InfoPara"/>
      </w:pPr>
      <w:r>
        <w:t>Disturbance Description</w:t>
      </w:r>
    </w:p>
    <w:p w:rsidR="001A5D1F" w:rsidP="00687CED" w:rsidRDefault="00687CED" w14:paraId="7A822169" w14:textId="6BF5E3DB">
      <w:r>
        <w:t>Historically, fire was the principal disturban</w:t>
      </w:r>
      <w:r w:rsidR="00C21D15">
        <w:t xml:space="preserve">ce within this vegetation type. </w:t>
      </w:r>
      <w:r w:rsidR="00B80C0F">
        <w:t xml:space="preserve">However, recent research shows that </w:t>
      </w:r>
      <w:proofErr w:type="spellStart"/>
      <w:r w:rsidR="00B80C0F">
        <w:t>Aroga</w:t>
      </w:r>
      <w:proofErr w:type="spellEnd"/>
      <w:r w:rsidR="00DB12CD">
        <w:t>-</w:t>
      </w:r>
      <w:r w:rsidR="00B80C0F">
        <w:t>moth</w:t>
      </w:r>
      <w:r w:rsidR="00DB12CD">
        <w:t>-</w:t>
      </w:r>
      <w:r w:rsidR="00B80C0F">
        <w:t xml:space="preserve">induced mortality might have been as important as fire </w:t>
      </w:r>
      <w:r w:rsidR="003B4012">
        <w:t>in northeast</w:t>
      </w:r>
      <w:r w:rsidR="00DB12CD">
        <w:t>ern</w:t>
      </w:r>
      <w:r w:rsidR="003B4012">
        <w:t xml:space="preserve"> California,</w:t>
      </w:r>
      <w:r w:rsidR="00EA297E">
        <w:t xml:space="preserve"> Idaho</w:t>
      </w:r>
      <w:r w:rsidR="003B4012">
        <w:t>, northern Nevada,</w:t>
      </w:r>
      <w:r w:rsidR="00EA297E">
        <w:t xml:space="preserve"> Oregon</w:t>
      </w:r>
      <w:r w:rsidR="003B4012">
        <w:t>, and northern Utah</w:t>
      </w:r>
      <w:r w:rsidR="00EA297E">
        <w:t xml:space="preserve"> </w:t>
      </w:r>
      <w:r w:rsidR="00B80C0F">
        <w:t>(</w:t>
      </w:r>
      <w:proofErr w:type="spellStart"/>
      <w:r w:rsidR="00B80C0F">
        <w:t>Bolshakova</w:t>
      </w:r>
      <w:proofErr w:type="spellEnd"/>
      <w:r w:rsidR="00B80C0F">
        <w:t xml:space="preserve"> and Evans 2014, 2016). </w:t>
      </w:r>
      <w:r w:rsidR="00EA297E">
        <w:t xml:space="preserve">In areas where </w:t>
      </w:r>
      <w:proofErr w:type="spellStart"/>
      <w:r w:rsidR="00EA297E">
        <w:t>Aroga</w:t>
      </w:r>
      <w:proofErr w:type="spellEnd"/>
      <w:r w:rsidR="00EA297E">
        <w:t xml:space="preserve"> moth outbreaks </w:t>
      </w:r>
      <w:r w:rsidR="00DA2106">
        <w:t>are</w:t>
      </w:r>
      <w:r w:rsidR="00EA297E">
        <w:t xml:space="preserve"> not a factor, proximity of sagebrush </w:t>
      </w:r>
      <w:r w:rsidR="00D462FC">
        <w:t>steppe</w:t>
      </w:r>
      <w:r w:rsidR="00EA297E">
        <w:t xml:space="preserve"> to </w:t>
      </w:r>
      <w:r w:rsidR="00DA2106">
        <w:t xml:space="preserve">biophysical settings with </w:t>
      </w:r>
      <w:r w:rsidR="00EA297E">
        <w:t xml:space="preserve">short </w:t>
      </w:r>
      <w:r w:rsidR="00F93106">
        <w:t xml:space="preserve">mean </w:t>
      </w:r>
      <w:r w:rsidR="00EA297E">
        <w:t xml:space="preserve">return interval, such as ponderosa pine, </w:t>
      </w:r>
      <w:r w:rsidR="00D462FC">
        <w:t>probably maintains fire as a dominant process</w:t>
      </w:r>
      <w:r w:rsidR="00DA2106">
        <w:t xml:space="preserve"> that prevents tree establishment</w:t>
      </w:r>
      <w:r w:rsidR="00D462FC">
        <w:t xml:space="preserve">. </w:t>
      </w:r>
      <w:r w:rsidR="00666C88">
        <w:t xml:space="preserve">Therefore, decrease in the importance of </w:t>
      </w:r>
      <w:proofErr w:type="spellStart"/>
      <w:r w:rsidR="00666C88">
        <w:t>Aroga</w:t>
      </w:r>
      <w:proofErr w:type="spellEnd"/>
      <w:r w:rsidR="00666C88">
        <w:t xml:space="preserve"> moth outbreaks might be replaced by shorter fire return intervals </w:t>
      </w:r>
      <w:r w:rsidR="00DB12CD">
        <w:t xml:space="preserve">(FRIs) </w:t>
      </w:r>
      <w:r w:rsidR="00666C88">
        <w:t>in these zones, although this t</w:t>
      </w:r>
      <w:r w:rsidR="00267FF5">
        <w:t>ra</w:t>
      </w:r>
      <w:r w:rsidR="00666C88">
        <w:t xml:space="preserve">de-off has not been demonstrated.  </w:t>
      </w:r>
    </w:p>
    <w:p w:rsidR="001A5D1F" w:rsidP="00687CED" w:rsidRDefault="001A5D1F" w14:paraId="1A2F1AC1" w14:textId="77777777"/>
    <w:p w:rsidR="001A5D1F" w:rsidP="00687CED" w:rsidRDefault="00687CED" w14:paraId="63684FBF" w14:textId="304DC378">
      <w:r>
        <w:t>Intervals between natural wildfires varied between 25yrs (</w:t>
      </w:r>
      <w:r w:rsidR="00C21D15">
        <w:t xml:space="preserve">e.g., </w:t>
      </w:r>
      <w:r>
        <w:t xml:space="preserve">northern Yellowstone National Park </w:t>
      </w:r>
      <w:r w:rsidR="00983189">
        <w:t>[</w:t>
      </w:r>
      <w:r>
        <w:t>Houston 1973</w:t>
      </w:r>
      <w:r w:rsidR="00DB12CD">
        <w:t xml:space="preserve">, </w:t>
      </w:r>
      <w:r>
        <w:t>cited in West 2000</w:t>
      </w:r>
      <w:r w:rsidR="00983189">
        <w:t>]</w:t>
      </w:r>
      <w:r>
        <w:t xml:space="preserve"> and 100yrs+ </w:t>
      </w:r>
      <w:r w:rsidR="00983189">
        <w:t>[</w:t>
      </w:r>
      <w:r>
        <w:t>West 2000</w:t>
      </w:r>
      <w:r w:rsidR="00983189">
        <w:t>]</w:t>
      </w:r>
      <w:r>
        <w:t xml:space="preserve">). West (1983) and Miller and </w:t>
      </w:r>
      <w:proofErr w:type="spellStart"/>
      <w:r>
        <w:t>Eddelman</w:t>
      </w:r>
      <w:proofErr w:type="spellEnd"/>
      <w:r>
        <w:t xml:space="preserve"> (2000) cite </w:t>
      </w:r>
      <w:r w:rsidR="001A452C">
        <w:t xml:space="preserve">mean fire return intervals </w:t>
      </w:r>
      <w:r w:rsidR="00DB12CD">
        <w:t xml:space="preserve">(MFRIs) </w:t>
      </w:r>
      <w:r w:rsidR="001A452C">
        <w:t xml:space="preserve">of </w:t>
      </w:r>
      <w:r>
        <w:t xml:space="preserve">&lt;100yrs for replacement fire. </w:t>
      </w:r>
      <w:r w:rsidR="00C21D15">
        <w:t>Howard (1999)</w:t>
      </w:r>
      <w:r>
        <w:t xml:space="preserve"> cites </w:t>
      </w:r>
      <w:r w:rsidR="00983189">
        <w:t>fire return interval (</w:t>
      </w:r>
      <w:r w:rsidR="00DB12CD">
        <w:t>FRI</w:t>
      </w:r>
      <w:r w:rsidR="00983189">
        <w:t>)</w:t>
      </w:r>
      <w:r>
        <w:t xml:space="preserve"> ranges between 10-70yrs with </w:t>
      </w:r>
      <w:r w:rsidR="001A452C">
        <w:t xml:space="preserve">a </w:t>
      </w:r>
      <w:r>
        <w:t xml:space="preserve">mean of 40yrs for Wyoming sagebrush steppe. Studies cited in </w:t>
      </w:r>
      <w:r w:rsidR="00C21D15">
        <w:t>Howard (1999)</w:t>
      </w:r>
      <w:r>
        <w:t xml:space="preserve"> may underestimate </w:t>
      </w:r>
      <w:r w:rsidR="00DB12CD">
        <w:t xml:space="preserve">FRIs </w:t>
      </w:r>
      <w:r>
        <w:t xml:space="preserve">or not hold up to scrutiny (Welch and </w:t>
      </w:r>
      <w:proofErr w:type="spellStart"/>
      <w:r>
        <w:t>Criddle</w:t>
      </w:r>
      <w:proofErr w:type="spellEnd"/>
      <w:r>
        <w:t xml:space="preserve"> 2003). </w:t>
      </w:r>
      <w:r w:rsidR="00267FF5">
        <w:t xml:space="preserve"> </w:t>
      </w:r>
    </w:p>
    <w:p w:rsidR="001A5D1F" w:rsidP="00687CED" w:rsidRDefault="001A5D1F" w14:paraId="2668C44A" w14:textId="77777777"/>
    <w:p w:rsidR="00687CED" w:rsidP="00687CED" w:rsidRDefault="00267FF5" w14:paraId="681D2CD5" w14:textId="2264CE80">
      <w:r>
        <w:t>During model sensitivity analysis of</w:t>
      </w:r>
      <w:r w:rsidR="00152EAB">
        <w:t xml:space="preserve"> the</w:t>
      </w:r>
      <w:r>
        <w:t xml:space="preserve"> </w:t>
      </w:r>
      <w:r w:rsidR="00DB12CD">
        <w:t>MFRI</w:t>
      </w:r>
      <w:r>
        <w:t xml:space="preserve">, it was found that rather large differences in </w:t>
      </w:r>
      <w:r w:rsidR="001A452C">
        <w:t xml:space="preserve">the </w:t>
      </w:r>
      <w:r w:rsidR="00DB12CD">
        <w:t>MFRI</w:t>
      </w:r>
      <w:r w:rsidR="001A452C">
        <w:t xml:space="preserve"> </w:t>
      </w:r>
      <w:r>
        <w:t>only produced a</w:t>
      </w:r>
      <w:r w:rsidR="0066425B">
        <w:t>t most</w:t>
      </w:r>
      <w:r>
        <w:t xml:space="preserve"> 5-10% change in reference </w:t>
      </w:r>
      <w:r w:rsidR="00152EAB">
        <w:t xml:space="preserve">class proportions. </w:t>
      </w:r>
      <w:r w:rsidR="00687CED">
        <w:t>It was assumed that dominant fires were stand</w:t>
      </w:r>
      <w:r w:rsidR="00DB12CD">
        <w:t>-</w:t>
      </w:r>
      <w:r w:rsidR="00687CED">
        <w:t xml:space="preserve">replacement </w:t>
      </w:r>
      <w:r w:rsidR="001A452C">
        <w:t xml:space="preserve">due </w:t>
      </w:r>
      <w:r w:rsidR="00687CED">
        <w:t>to the continuity of fine fuels typical of steppe ecosystems</w:t>
      </w:r>
      <w:r w:rsidR="00B80C0F">
        <w:t>, the high fire sensitivity of sagebrush wood, and the high flammability of volatile oils in sagebrush</w:t>
      </w:r>
      <w:r w:rsidR="00687CED">
        <w:t xml:space="preserve">. </w:t>
      </w:r>
      <w:r w:rsidR="00B80C0F">
        <w:t xml:space="preserve">Sagebrush does not </w:t>
      </w:r>
      <w:proofErr w:type="spellStart"/>
      <w:r w:rsidR="00B80C0F">
        <w:t>underburn</w:t>
      </w:r>
      <w:proofErr w:type="spellEnd"/>
      <w:r w:rsidR="00B80C0F">
        <w:t>; therefore, mixed</w:t>
      </w:r>
      <w:r w:rsidR="00DB12CD">
        <w:t>-</w:t>
      </w:r>
      <w:r w:rsidR="00B80C0F">
        <w:t>severity and surface fires do not exi</w:t>
      </w:r>
      <w:r w:rsidR="00152EAB">
        <w:t>st in this</w:t>
      </w:r>
      <w:r w:rsidR="00DB12CD">
        <w:t xml:space="preserve"> BpS</w:t>
      </w:r>
      <w:r w:rsidR="00152EAB">
        <w:t>.</w:t>
      </w:r>
      <w:r w:rsidR="00E2705F">
        <w:t xml:space="preserve"> </w:t>
      </w:r>
      <w:r w:rsidR="00687CED">
        <w:t>Reestablishment following fire is from seed germination and establishment. Establishment is dependent upon soil seedbank and/or proximity of seed sources, fire size and continuity</w:t>
      </w:r>
      <w:r w:rsidR="00DB12CD">
        <w:t>,</w:t>
      </w:r>
      <w:r w:rsidR="00687CED">
        <w:t xml:space="preserve"> and climatic conditions.</w:t>
      </w:r>
    </w:p>
    <w:p w:rsidR="00BE4C20" w:rsidP="00687CED" w:rsidRDefault="00BE4C20" w14:paraId="7E305E18" w14:textId="77777777"/>
    <w:p w:rsidR="00FB4D47" w:rsidP="00FB4D47" w:rsidRDefault="00FB4D47" w14:paraId="5513C98C" w14:textId="2130F355">
      <w:proofErr w:type="spellStart"/>
      <w:r>
        <w:t>Aroga</w:t>
      </w:r>
      <w:proofErr w:type="spellEnd"/>
      <w:r>
        <w:t xml:space="preserve"> moth is capable of defoliating large areas (i.e., &gt;1000ac), but usually outbrea</w:t>
      </w:r>
      <w:r w:rsidR="00152EAB">
        <w:t>ks range from 10</w:t>
      </w:r>
      <w:r w:rsidR="00DB12CD">
        <w:t>-</w:t>
      </w:r>
      <w:r w:rsidR="00152EAB">
        <w:t xml:space="preserve">100ac. </w:t>
      </w:r>
      <w:proofErr w:type="spellStart"/>
      <w:r>
        <w:t>Aroga</w:t>
      </w:r>
      <w:proofErr w:type="spellEnd"/>
      <w:r>
        <w:t xml:space="preserve"> moth outbreaks are more prevalent in lower</w:t>
      </w:r>
      <w:r w:rsidR="00DB12CD">
        <w:t>-</w:t>
      </w:r>
      <w:r>
        <w:t xml:space="preserve">elevation sagebrush (where there are </w:t>
      </w:r>
      <w:r w:rsidR="00DB12CD">
        <w:t xml:space="preserve">fewer </w:t>
      </w:r>
      <w:r>
        <w:t xml:space="preserve">flowering plants and </w:t>
      </w:r>
      <w:r w:rsidR="00D45F85">
        <w:t xml:space="preserve">less </w:t>
      </w:r>
      <w:r>
        <w:t xml:space="preserve">nectar to feed the parasitic wasps that attack the moth).  </w:t>
      </w:r>
      <w:proofErr w:type="spellStart"/>
      <w:r>
        <w:t>Aroga</w:t>
      </w:r>
      <w:proofErr w:type="spellEnd"/>
      <w:r>
        <w:t xml:space="preserve"> moth outbreaks either kill or</w:t>
      </w:r>
      <w:r w:rsidR="00152EAB">
        <w:t xml:space="preserve"> thin older sagebrush classes. </w:t>
      </w:r>
      <w:r w:rsidR="0066425B">
        <w:t xml:space="preserve">In </w:t>
      </w:r>
      <w:r w:rsidR="00D45F85">
        <w:t>MZs</w:t>
      </w:r>
      <w:r w:rsidR="0066425B">
        <w:t xml:space="preserve"> 12 and 17, </w:t>
      </w:r>
      <w:proofErr w:type="spellStart"/>
      <w:r>
        <w:t>Aroga</w:t>
      </w:r>
      <w:proofErr w:type="spellEnd"/>
      <w:r>
        <w:t xml:space="preserve"> moth outbreaks are more prevalent in the northern part of Nevada </w:t>
      </w:r>
      <w:r w:rsidR="0066425B">
        <w:t xml:space="preserve">closer to </w:t>
      </w:r>
      <w:r>
        <w:t>the Idaho and Oregon borders</w:t>
      </w:r>
      <w:r w:rsidR="00152EAB">
        <w:t xml:space="preserve">. </w:t>
      </w:r>
      <w:r w:rsidR="0066425B">
        <w:t>The moth appears to be comm</w:t>
      </w:r>
      <w:r w:rsidR="00152EAB">
        <w:t>on</w:t>
      </w:r>
      <w:r>
        <w:t xml:space="preserve"> </w:t>
      </w:r>
      <w:r w:rsidR="005F0547">
        <w:t>in</w:t>
      </w:r>
      <w:r>
        <w:t xml:space="preserve"> </w:t>
      </w:r>
      <w:r w:rsidR="00D45F85">
        <w:t>MZs</w:t>
      </w:r>
      <w:r>
        <w:t xml:space="preserve"> </w:t>
      </w:r>
      <w:r w:rsidR="00D45F85">
        <w:t>0</w:t>
      </w:r>
      <w:r>
        <w:t xml:space="preserve">7, </w:t>
      </w:r>
      <w:r w:rsidR="00D45F85">
        <w:t>0</w:t>
      </w:r>
      <w:r>
        <w:t>9, and 18</w:t>
      </w:r>
      <w:r w:rsidR="00152EAB">
        <w:t xml:space="preserve">. </w:t>
      </w:r>
      <w:r w:rsidR="0066425B">
        <w:t xml:space="preserve">However, </w:t>
      </w:r>
      <w:proofErr w:type="spellStart"/>
      <w:r w:rsidR="0066425B">
        <w:t>Aroga</w:t>
      </w:r>
      <w:proofErr w:type="spellEnd"/>
      <w:r w:rsidR="0066425B">
        <w:t xml:space="preserve"> moth outbreaks do not appear to be as important, or even present, in </w:t>
      </w:r>
      <w:r w:rsidR="00695938">
        <w:t xml:space="preserve">central and southern Nevada and Utah where most of </w:t>
      </w:r>
      <w:r w:rsidR="00D45F85">
        <w:t>MZs</w:t>
      </w:r>
      <w:r w:rsidR="00695938">
        <w:t xml:space="preserve"> 12 and 17 are located. </w:t>
      </w:r>
      <w:r>
        <w:t>Outbreaks are most likely during years when the months of June and July are substantially wetter than average but temperature is about average (</w:t>
      </w:r>
      <w:proofErr w:type="spellStart"/>
      <w:r>
        <w:t>Bolshakova</w:t>
      </w:r>
      <w:proofErr w:type="spellEnd"/>
      <w:r>
        <w:t xml:space="preserve"> and Evans 2014, 2016</w:t>
      </w:r>
      <w:r w:rsidRPr="00897FCF">
        <w:t>)</w:t>
      </w:r>
      <w:r w:rsidRPr="00897FCF" w:rsidR="00897FCF">
        <w:t xml:space="preserve">. </w:t>
      </w:r>
      <w:r>
        <w:t>The return interval of moth outbreaks is about 8-15yrs (rate = 0.067/</w:t>
      </w:r>
      <w:proofErr w:type="spellStart"/>
      <w:r>
        <w:t>yr</w:t>
      </w:r>
      <w:proofErr w:type="spellEnd"/>
      <w:r>
        <w:t xml:space="preserve"> for a 15yr return interval) in both the Columbia Plateau ecoregion of southern Idaho and Oregon and northern Nevada and Utah</w:t>
      </w:r>
      <w:r w:rsidR="00897FCF">
        <w:t xml:space="preserve">. </w:t>
      </w:r>
      <w:r>
        <w:t xml:space="preserve">The 15yr return interval is based on the examination of </w:t>
      </w:r>
      <w:r w:rsidR="00926E33">
        <w:t xml:space="preserve">monthly </w:t>
      </w:r>
      <w:r>
        <w:t xml:space="preserve">minimum temperature (from </w:t>
      </w:r>
      <w:r w:rsidR="00926E33">
        <w:t>1896</w:t>
      </w:r>
      <w:r w:rsidR="00D45F85">
        <w:t>-</w:t>
      </w:r>
      <w:r w:rsidR="00926E33">
        <w:t xml:space="preserve">2015 </w:t>
      </w:r>
      <w:r>
        <w:t>PRISM climate time series) deviations from the average (where average minimum monthly temperature was &lt;+1 and &gt;-1 standard deviation</w:t>
      </w:r>
      <w:r w:rsidR="00926E33">
        <w:t>s</w:t>
      </w:r>
      <w:r>
        <w:t xml:space="preserve"> from the mean) and Standard Precipitation Index values &gt;100 (=+1 </w:t>
      </w:r>
      <w:proofErr w:type="spellStart"/>
      <w:r>
        <w:t>stdev</w:t>
      </w:r>
      <w:proofErr w:type="spellEnd"/>
      <w:r>
        <w:t>) for July lagged for two months (i.e., Jun</w:t>
      </w:r>
      <w:r w:rsidR="00897FCF">
        <w:t xml:space="preserve">e, and July) of the same year. </w:t>
      </w:r>
      <w:r w:rsidRPr="00897FCF" w:rsidR="0087396A">
        <w:t>O</w:t>
      </w:r>
      <w:r w:rsidRPr="00897FCF">
        <w:t xml:space="preserve">utbreaks </w:t>
      </w:r>
      <w:r w:rsidRPr="00897FCF" w:rsidR="0087396A">
        <w:t>can</w:t>
      </w:r>
      <w:r w:rsidR="00311D9A">
        <w:t xml:space="preserve"> partially</w:t>
      </w:r>
      <w:r w:rsidRPr="00897FCF" w:rsidR="0087396A">
        <w:t xml:space="preserve"> </w:t>
      </w:r>
      <w:r w:rsidRPr="00897FCF">
        <w:t xml:space="preserve">thin </w:t>
      </w:r>
      <w:r w:rsidR="00C15E97">
        <w:t xml:space="preserve">late-development </w:t>
      </w:r>
      <w:r w:rsidRPr="00897FCF">
        <w:t xml:space="preserve">sagebrush </w:t>
      </w:r>
      <w:r w:rsidR="00C15E97">
        <w:t xml:space="preserve">classes </w:t>
      </w:r>
      <w:r w:rsidRPr="00897FCF">
        <w:t>to the previous succession class</w:t>
      </w:r>
      <w:r w:rsidRPr="00897FCF" w:rsidR="0087396A">
        <w:t>es</w:t>
      </w:r>
      <w:r w:rsidRPr="00897FCF">
        <w:t xml:space="preserve"> (</w:t>
      </w:r>
      <w:r w:rsidRPr="00897FCF" w:rsidR="0087396A">
        <w:t xml:space="preserve">i.e., </w:t>
      </w:r>
      <w:r w:rsidRPr="00897FCF">
        <w:t>from late-</w:t>
      </w:r>
      <w:r w:rsidRPr="00897FCF" w:rsidR="0087396A">
        <w:t xml:space="preserve">development </w:t>
      </w:r>
      <w:r w:rsidRPr="00897FCF">
        <w:t>to mid-development classes) or completely kill sagebrush cover and cause a transition to the early</w:t>
      </w:r>
      <w:r w:rsidRPr="00897FCF" w:rsidR="0087396A">
        <w:t>-</w:t>
      </w:r>
      <w:r w:rsidRPr="00897FCF">
        <w:t>development class</w:t>
      </w:r>
      <w:r w:rsidR="00897FCF">
        <w:t xml:space="preserve">. </w:t>
      </w:r>
      <w:r w:rsidRPr="00897FCF" w:rsidR="0087396A">
        <w:t>Choosing the proportions of partial thinning v</w:t>
      </w:r>
      <w:r w:rsidR="00D45F85">
        <w:t xml:space="preserve">ersus </w:t>
      </w:r>
      <w:r w:rsidRPr="00897FCF" w:rsidR="0087396A">
        <w:t xml:space="preserve">full woody thinning </w:t>
      </w:r>
      <w:r w:rsidR="00170F2E">
        <w:t xml:space="preserve">events </w:t>
      </w:r>
      <w:r w:rsidRPr="00897FCF" w:rsidR="009F0D17">
        <w:t>will affect the reference proportions</w:t>
      </w:r>
      <w:r w:rsidR="00311D9A">
        <w:t>; however, no data can be found on these proportion</w:t>
      </w:r>
      <w:r w:rsidR="00170F2E">
        <w:t>s</w:t>
      </w:r>
      <w:r w:rsidRPr="00897FCF" w:rsidR="009F0D17">
        <w:t xml:space="preserve">. </w:t>
      </w:r>
      <w:r w:rsidR="00170F2E">
        <w:t xml:space="preserve">A proportion of </w:t>
      </w:r>
      <w:r w:rsidR="00B4446A">
        <w:t xml:space="preserve">75% was used for </w:t>
      </w:r>
      <w:r w:rsidR="00170F2E">
        <w:t xml:space="preserve">partial thinning </w:t>
      </w:r>
      <w:r w:rsidR="00B4446A">
        <w:t>and 25% for complete sagebrush thinning</w:t>
      </w:r>
      <w:r w:rsidR="00152EAB">
        <w:t xml:space="preserve">. </w:t>
      </w:r>
      <w:r w:rsidR="000D0A10">
        <w:t>Using proportions of 90% for partial thinning and 10% for stand</w:t>
      </w:r>
      <w:r w:rsidR="00D45F85">
        <w:t>-</w:t>
      </w:r>
      <w:r w:rsidR="000D0A10">
        <w:t xml:space="preserve">replacing events only changed the reference proportions by 5% (i.e., 20% for A, 50% for B, and 30% for C). </w:t>
      </w:r>
      <w:r w:rsidR="00D45F85">
        <w:rPr>
          <w:i/>
        </w:rPr>
        <w:t>Note</w:t>
      </w:r>
      <w:r w:rsidR="00152EAB">
        <w:t xml:space="preserve">: LANDFIRE models do not use the proportion function, but the same result is achieved by multiplying the probability by the proportion and using the result as the modeled probability. </w:t>
      </w:r>
      <w:r w:rsidR="000D0A10">
        <w:t xml:space="preserve"> </w:t>
      </w:r>
    </w:p>
    <w:p w:rsidR="00B4446A" w:rsidP="00687CED" w:rsidRDefault="00B4446A" w14:paraId="28959BFF" w14:textId="77777777"/>
    <w:p w:rsidR="00B4446A" w:rsidP="00687CED" w:rsidRDefault="00B4446A" w14:paraId="603B5452" w14:textId="6500AB0C">
      <w:r>
        <w:t xml:space="preserve">Drought is only modeled as </w:t>
      </w:r>
      <w:r w:rsidRPr="00634B0B">
        <w:t>severe drought</w:t>
      </w:r>
      <w:r w:rsidRPr="00230693">
        <w:t xml:space="preserve"> </w:t>
      </w:r>
      <w:r w:rsidRPr="00230693" w:rsidR="00FC6263">
        <w:t>based</w:t>
      </w:r>
      <w:r w:rsidR="00FC6263">
        <w:t xml:space="preserve"> on Biondi et al. (2007). </w:t>
      </w:r>
      <w:r>
        <w:t>It is assumed that non-severe drought will not appreciably thin or kill patches of sagebrush, salt d</w:t>
      </w:r>
      <w:r w:rsidR="00FC6263">
        <w:t xml:space="preserve">esert, and </w:t>
      </w:r>
      <w:proofErr w:type="spellStart"/>
      <w:r w:rsidR="00FC6263">
        <w:t>subxeric</w:t>
      </w:r>
      <w:proofErr w:type="spellEnd"/>
      <w:r w:rsidR="00FC6263">
        <w:t xml:space="preserve"> woodlands. </w:t>
      </w:r>
      <w:r>
        <w:t xml:space="preserve">Severe drought is defined as </w:t>
      </w:r>
      <w:r>
        <w:rPr>
          <w:rFonts w:cstheme="minorHAnsi"/>
        </w:rPr>
        <w:t>≥</w:t>
      </w:r>
      <w:r>
        <w:t>5 consecutive years of well below</w:t>
      </w:r>
      <w:r w:rsidR="001F0777">
        <w:t>-</w:t>
      </w:r>
      <w:r>
        <w:t xml:space="preserve">average soil moisture (narrow tree rings) and will kill </w:t>
      </w:r>
      <w:proofErr w:type="spellStart"/>
      <w:r>
        <w:t>subxeric</w:t>
      </w:r>
      <w:proofErr w:type="spellEnd"/>
      <w:r w:rsidR="00FC6263">
        <w:t xml:space="preserve"> shrubs and trees. </w:t>
      </w:r>
      <w:r>
        <w:t>A severe drought return</w:t>
      </w:r>
      <w:r w:rsidR="00983189">
        <w:t xml:space="preserve"> </w:t>
      </w:r>
      <w:r>
        <w:t xml:space="preserve">interval rate of </w:t>
      </w:r>
      <w:r w:rsidR="001F0777">
        <w:t>~</w:t>
      </w:r>
      <w:r>
        <w:t>142yrs</w:t>
      </w:r>
      <w:r w:rsidR="00152EAB">
        <w:t xml:space="preserve"> (a rate of 1/142yr = 0.007</w:t>
      </w:r>
      <w:r>
        <w:t>/</w:t>
      </w:r>
      <w:proofErr w:type="spellStart"/>
      <w:r>
        <w:t>yr</w:t>
      </w:r>
      <w:proofErr w:type="spellEnd"/>
      <w:r>
        <w:t>) is used based on the analysis of a standardized (deviation from the average) 2,300yr time series of western juniper (</w:t>
      </w:r>
      <w:proofErr w:type="spellStart"/>
      <w:r>
        <w:rPr>
          <w:i/>
        </w:rPr>
        <w:t>Juniperus</w:t>
      </w:r>
      <w:proofErr w:type="spellEnd"/>
      <w:r>
        <w:rPr>
          <w:i/>
        </w:rPr>
        <w:t xml:space="preserve"> </w:t>
      </w:r>
      <w:proofErr w:type="spellStart"/>
      <w:r>
        <w:rPr>
          <w:i/>
        </w:rPr>
        <w:t>occidentalis</w:t>
      </w:r>
      <w:proofErr w:type="spellEnd"/>
      <w:r>
        <w:rPr>
          <w:i/>
        </w:rPr>
        <w:t>)</w:t>
      </w:r>
      <w:r>
        <w:t xml:space="preserve"> tree ring data from the Walker River drainage of eastern California and weste</w:t>
      </w:r>
      <w:r w:rsidR="00BC7958">
        <w:t>rn Nevada (Biondi et al. 2007).</w:t>
      </w:r>
      <w:r>
        <w:t xml:space="preserve"> These data highly correlate with other regional da</w:t>
      </w:r>
      <w:r w:rsidR="00BC7958">
        <w:t xml:space="preserve">tasets for other tree species. </w:t>
      </w:r>
      <w:r>
        <w:t>To determine severe droughts, all 5yr sequences of below</w:t>
      </w:r>
      <w:r w:rsidR="001F0777">
        <w:t>-</w:t>
      </w:r>
      <w:r>
        <w:t>average tree ring width deviation (i.e., negat</w:t>
      </w:r>
      <w:r w:rsidR="00BC7958">
        <w:t>ive deviation) were identified.</w:t>
      </w:r>
      <w:r>
        <w:t xml:space="preserve"> Second, average tree ring deviations (average of the negative sequence), which were narrower than </w:t>
      </w:r>
      <w:r>
        <w:rPr>
          <w:rFonts w:cstheme="minorHAnsi"/>
        </w:rPr>
        <w:t>≤</w:t>
      </w:r>
      <w:r>
        <w:t>1 Standard Deviation Unit,</w:t>
      </w:r>
      <w:r w:rsidRPr="00BA0632">
        <w:t xml:space="preserve"> </w:t>
      </w:r>
      <w:r>
        <w:t xml:space="preserve">were further </w:t>
      </w:r>
      <w:r w:rsidR="00BC7958">
        <w:t xml:space="preserve">identified in those sequences. </w:t>
      </w:r>
      <w:r>
        <w:t>Fourteen such events occurre</w:t>
      </w:r>
      <w:r w:rsidR="00FC6263">
        <w:t xml:space="preserve">d during the last 2,300yrs. </w:t>
      </w:r>
      <w:r>
        <w:t>We calculated the number of years between severe drought events, which yi</w:t>
      </w:r>
      <w:r w:rsidR="00BC7958">
        <w:t xml:space="preserve">elded an average of 142yrs. </w:t>
      </w:r>
      <w:r>
        <w:t xml:space="preserve">In most models and vegetation classes, severe drought generally has two effects: </w:t>
      </w:r>
      <w:r w:rsidR="001F0777">
        <w:t xml:space="preserve">1) </w:t>
      </w:r>
      <w:r>
        <w:t>thinning shrubs or trees without causing a transition to another class for 90% of chosen pixels (but age is reset to the youngest age of the class) and</w:t>
      </w:r>
      <w:r w:rsidR="001F0777">
        <w:t xml:space="preserve"> 2)</w:t>
      </w:r>
      <w:r>
        <w:t xml:space="preserve"> thinning shrubs or young trees to the previous succession class for 10% of the remaining pixels (age is reset to the youngest age of that class).</w:t>
      </w:r>
      <w:r w:rsidR="00152EAB">
        <w:t xml:space="preserve"> </w:t>
      </w:r>
      <w:r w:rsidR="001F0777">
        <w:rPr>
          <w:i/>
        </w:rPr>
        <w:t>Note</w:t>
      </w:r>
      <w:r w:rsidR="00152EAB">
        <w:t xml:space="preserve">: LANDFIRE models do not use the proportion function, but the same result is </w:t>
      </w:r>
      <w:r w:rsidR="00152EAB">
        <w:lastRenderedPageBreak/>
        <w:t>achieved by multiplying the probability by the proportion</w:t>
      </w:r>
      <w:r w:rsidR="001F0777">
        <w:t xml:space="preserve"> (</w:t>
      </w:r>
      <w:r w:rsidR="00152EAB">
        <w:t>e.g.</w:t>
      </w:r>
      <w:r w:rsidR="001F0777">
        <w:t>,</w:t>
      </w:r>
      <w:r w:rsidR="00152EAB">
        <w:t xml:space="preserve"> .007 x .9) and using the result as the modeled probability.  </w:t>
      </w:r>
    </w:p>
    <w:p w:rsidR="00687CED" w:rsidP="00687CED" w:rsidRDefault="00687CED" w14:paraId="424DCC75" w14:textId="77FC60C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117</w:t>
            </w:r>
          </w:p>
        </w:tc>
        <w:tc>
          <w:p>
            <w:pPr>
              <w:jc w:val="center"/>
            </w:pPr>
            <w:r>
              <w:t>100</w:t>
            </w:r>
          </w:p>
        </w:tc>
        <w:tc>
          <w:p>
            <w:pPr>
              <w:jc w:val="center"/>
            </w:pPr>
            <w:r>
              <w:t>75</w:t>
            </w:r>
          </w:p>
        </w:tc>
        <w:tc>
          <w:p>
            <w:pPr>
              <w:jc w:val="center"/>
            </w:pPr>
            <w:r>
              <w:t>250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87CED" w:rsidP="00687CED" w:rsidRDefault="00687CED" w14:paraId="0D0EA787" w14:textId="77777777">
      <w:pPr>
        <w:pStyle w:val="InfoPara"/>
      </w:pPr>
      <w:r>
        <w:t>Scale Description</w:t>
      </w:r>
    </w:p>
    <w:p w:rsidR="00687CED" w:rsidP="00687CED" w:rsidRDefault="00687CED" w14:paraId="063DAB35" w14:textId="491C7D53">
      <w:r>
        <w:t>Sagebrush steppe covers vast landscapes &gt;10</w:t>
      </w:r>
      <w:r w:rsidR="00FC6263">
        <w:t>,</w:t>
      </w:r>
      <w:r>
        <w:t>000ac with inclusions of low sagebrush and basin big sagebrush. Historic disturbance (fire) likely ranged from small (&lt;10ac) to large (&gt;10</w:t>
      </w:r>
      <w:r w:rsidR="00FC6263">
        <w:t>,</w:t>
      </w:r>
      <w:r>
        <w:t>000ac) depending on conditions, time since last ignition</w:t>
      </w:r>
      <w:r w:rsidR="001F0777">
        <w:t>,</w:t>
      </w:r>
      <w:r>
        <w:t xml:space="preserve"> and fuel loading. Assumed the average patch size is 250ac.</w:t>
      </w:r>
      <w:r w:rsidR="00B04E65">
        <w:t xml:space="preserve"> </w:t>
      </w:r>
      <w:proofErr w:type="spellStart"/>
      <w:r w:rsidR="00B04E65">
        <w:t>Aroga</w:t>
      </w:r>
      <w:proofErr w:type="spellEnd"/>
      <w:r w:rsidR="00B04E65">
        <w:t xml:space="preserve"> moth outbreaks appear to be 10-100ac. Severe drought is regional, but local soil conditions and patchy precipitation result in scales of thinning and mortality of 100</w:t>
      </w:r>
      <w:r w:rsidR="001F0777">
        <w:t>-</w:t>
      </w:r>
      <w:r w:rsidR="00B04E65">
        <w:t>50</w:t>
      </w:r>
      <w:r w:rsidR="00230693">
        <w:t>,</w:t>
      </w:r>
      <w:r w:rsidR="00B04E65">
        <w:t xml:space="preserve">000ac. </w:t>
      </w:r>
    </w:p>
    <w:p w:rsidR="00687CED" w:rsidP="00687CED" w:rsidRDefault="00687CED" w14:paraId="08C9B25E" w14:textId="77777777">
      <w:pPr>
        <w:pStyle w:val="InfoPara"/>
      </w:pPr>
      <w:r>
        <w:t>Adjacency or Identification Concerns</w:t>
      </w:r>
    </w:p>
    <w:p w:rsidR="00687CED" w:rsidP="00687CED" w:rsidRDefault="00687CED" w14:paraId="3CCC860F" w14:textId="69F37913">
      <w:r>
        <w:t>The NatureServe description of</w:t>
      </w:r>
      <w:r w:rsidR="00FC6263">
        <w:t xml:space="preserve"> this</w:t>
      </w:r>
      <w:r>
        <w:t xml:space="preserve"> BpS includes different species of sagebrush and steppe ecosystems that are structurally and ecologically different</w:t>
      </w:r>
      <w:r w:rsidR="001F0777">
        <w:t>,</w:t>
      </w:r>
      <w:r>
        <w:t xml:space="preserve"> such as </w:t>
      </w:r>
      <w:r w:rsidRPr="00411461">
        <w:rPr>
          <w:i/>
        </w:rPr>
        <w:t>Artemisia tridentata</w:t>
      </w:r>
      <w:r>
        <w:t xml:space="preserve"> ssp.</w:t>
      </w:r>
      <w:r w:rsidR="00C21D15">
        <w:t xml:space="preserve"> </w:t>
      </w:r>
      <w:r w:rsidRPr="00411461" w:rsidR="00C21D15">
        <w:rPr>
          <w:i/>
        </w:rPr>
        <w:t>tridentata</w:t>
      </w:r>
      <w:r w:rsidR="00C21D15">
        <w:t>,</w:t>
      </w:r>
      <w:r>
        <w:t xml:space="preserve"> </w:t>
      </w:r>
      <w:r w:rsidRPr="00411461">
        <w:rPr>
          <w:i/>
        </w:rPr>
        <w:t>Artemisia tridentata</w:t>
      </w:r>
      <w:r>
        <w:t xml:space="preserve"> ssp. </w:t>
      </w:r>
      <w:proofErr w:type="spellStart"/>
      <w:r w:rsidRPr="00411461">
        <w:rPr>
          <w:i/>
        </w:rPr>
        <w:t>wyomingensis</w:t>
      </w:r>
      <w:proofErr w:type="spellEnd"/>
      <w:r w:rsidR="001F0777">
        <w:t>,</w:t>
      </w:r>
      <w:r w:rsidR="00C21D15">
        <w:t xml:space="preserve"> and </w:t>
      </w:r>
      <w:r w:rsidRPr="00411461" w:rsidR="00C21D15">
        <w:rPr>
          <w:i/>
        </w:rPr>
        <w:t xml:space="preserve">Artemisia </w:t>
      </w:r>
      <w:proofErr w:type="spellStart"/>
      <w:r w:rsidRPr="00411461" w:rsidR="00C21D15">
        <w:rPr>
          <w:i/>
        </w:rPr>
        <w:t>tripartita</w:t>
      </w:r>
      <w:proofErr w:type="spellEnd"/>
      <w:r w:rsidR="00C21D15">
        <w:t xml:space="preserve"> ssp. </w:t>
      </w:r>
      <w:proofErr w:type="spellStart"/>
      <w:r w:rsidRPr="00411461" w:rsidR="00C21D15">
        <w:rPr>
          <w:i/>
        </w:rPr>
        <w:t>tripartita</w:t>
      </w:r>
      <w:proofErr w:type="spellEnd"/>
      <w:r>
        <w:t xml:space="preserve">. </w:t>
      </w:r>
      <w:r w:rsidR="00FC6263">
        <w:t xml:space="preserve">Review indicated that these species, especially </w:t>
      </w:r>
      <w:r w:rsidRPr="00411461" w:rsidR="00FC6263">
        <w:rPr>
          <w:i/>
        </w:rPr>
        <w:t>Artemisia tridentata</w:t>
      </w:r>
      <w:r w:rsidR="00FC6263">
        <w:t xml:space="preserve"> ssp. </w:t>
      </w:r>
      <w:r w:rsidRPr="00411461" w:rsidR="00FC6263">
        <w:rPr>
          <w:i/>
        </w:rPr>
        <w:t>tridentata</w:t>
      </w:r>
      <w:r w:rsidR="00FC6263">
        <w:t xml:space="preserve">, should be modeled separately, but another reviewer indicated that it would be very difficult to map the types separately using 30m imagery. </w:t>
      </w:r>
    </w:p>
    <w:p w:rsidR="00687CED" w:rsidP="00687CED" w:rsidRDefault="00687CED" w14:paraId="0D3FB2FC" w14:textId="77777777"/>
    <w:p w:rsidR="00687CED" w:rsidP="00687CED" w:rsidRDefault="00687CED" w14:paraId="5FC2369A" w14:textId="4A2F86F2">
      <w:r>
        <w:t>Wyoming big sagebrush is known to hybridize with other subspecies of the big sagebrush complex</w:t>
      </w:r>
      <w:r w:rsidR="001F0777">
        <w:t xml:space="preserve">, </w:t>
      </w:r>
      <w:r>
        <w:t>i</w:t>
      </w:r>
      <w:r w:rsidR="001F0777">
        <w:t>.e.,</w:t>
      </w:r>
      <w:r>
        <w:t xml:space="preserve"> basin big sagebrush (</w:t>
      </w:r>
      <w:r w:rsidRPr="00411461">
        <w:rPr>
          <w:i/>
        </w:rPr>
        <w:t>A. tridentata</w:t>
      </w:r>
      <w:r>
        <w:t xml:space="preserve"> ssp. </w:t>
      </w:r>
      <w:r w:rsidRPr="00411461">
        <w:rPr>
          <w:i/>
        </w:rPr>
        <w:t>tridentata</w:t>
      </w:r>
      <w:r>
        <w:t>) and mountain big sagebrush (</w:t>
      </w:r>
      <w:r w:rsidRPr="00411461">
        <w:rPr>
          <w:i/>
        </w:rPr>
        <w:t>A. tridentata</w:t>
      </w:r>
      <w:r>
        <w:t xml:space="preserve"> ssp. </w:t>
      </w:r>
      <w:proofErr w:type="spellStart"/>
      <w:r w:rsidRPr="00411461">
        <w:rPr>
          <w:i/>
        </w:rPr>
        <w:t>vaseyana</w:t>
      </w:r>
      <w:proofErr w:type="spellEnd"/>
      <w:r>
        <w:t>) (Freeman et al</w:t>
      </w:r>
      <w:r w:rsidR="00230693">
        <w:t>.</w:t>
      </w:r>
      <w:r>
        <w:t xml:space="preserve"> 1991</w:t>
      </w:r>
      <w:r w:rsidR="001F0777">
        <w:t>;</w:t>
      </w:r>
      <w:r>
        <w:t xml:space="preserve"> McArthur et al</w:t>
      </w:r>
      <w:r w:rsidR="00230693">
        <w:t>.</w:t>
      </w:r>
      <w:r>
        <w:t xml:space="preserve"> 1998). Across ecotones, populations of Wyoming big sagebrush probably intergrade with basin big sagebrush and mountain big sagebrush. Soils and elevation may help determine which species is present.</w:t>
      </w:r>
    </w:p>
    <w:p w:rsidR="00211587" w:rsidP="00687CED" w:rsidRDefault="00211587" w14:paraId="4D1F5A59" w14:textId="46D9E10C"/>
    <w:p w:rsidR="00211587" w:rsidP="00687CED" w:rsidRDefault="00211587" w14:paraId="2F9B6599" w14:textId="5426B72E">
      <w:r>
        <w:t>The main difference between big sagebrush shrubland with trees (</w:t>
      </w:r>
      <w:r w:rsidR="00FC6263">
        <w:t xml:space="preserve">BpS </w:t>
      </w:r>
      <w:r>
        <w:t>1080</w:t>
      </w:r>
      <w:r w:rsidR="00FC6263">
        <w:t>2, Inter-Mountain Basins Big Sagebrush Shrubland-Upland</w:t>
      </w:r>
      <w:r>
        <w:t xml:space="preserve">) and this big sagebrush steppe is the distributional absence of trees or inability of trees to invade. It is conceivable </w:t>
      </w:r>
      <w:r w:rsidR="006D75D8">
        <w:t xml:space="preserve">for </w:t>
      </w:r>
      <w:r w:rsidR="001F0777">
        <w:t>MZs</w:t>
      </w:r>
      <w:r w:rsidR="006D75D8">
        <w:t xml:space="preserve"> where trees are found adjacent to big sagebrush steppe that fire importation from </w:t>
      </w:r>
      <w:r w:rsidR="001F0777">
        <w:t>BpSs</w:t>
      </w:r>
      <w:r w:rsidR="006D75D8">
        <w:t xml:space="preserve"> with short </w:t>
      </w:r>
      <w:r w:rsidR="001F0777">
        <w:t>FRIs</w:t>
      </w:r>
      <w:r w:rsidR="006D75D8">
        <w:t xml:space="preserve"> maintains the steppe character and could partly account for past disagreement in the literature. This needs to be investigated.</w:t>
      </w:r>
    </w:p>
    <w:p w:rsidR="00687CED" w:rsidP="00687CED" w:rsidRDefault="00687CED" w14:paraId="38B58F9B" w14:textId="0F370286"/>
    <w:p w:rsidR="00674918" w:rsidP="00674918" w:rsidRDefault="00674918" w14:paraId="623054DD" w14:textId="6C4E416A">
      <w:r>
        <w:t>BpS 1125 represents the dominant sagebrush type in MZ18</w:t>
      </w:r>
      <w:r w:rsidR="001F0777">
        <w:t>;</w:t>
      </w:r>
      <w:r>
        <w:t xml:space="preserve"> however</w:t>
      </w:r>
      <w:r w:rsidR="001F0777">
        <w:t>,</w:t>
      </w:r>
      <w:r>
        <w:t xml:space="preserve"> this type may be confused with BpS 1080 (Inter-Mountain Basins Big Sagebrush Shrubland) on the transition of the Great Basin and Columbia Plateau.</w:t>
      </w:r>
    </w:p>
    <w:p w:rsidR="00230693" w:rsidP="00230693" w:rsidRDefault="00230693" w14:paraId="76C20D86" w14:textId="77777777"/>
    <w:p w:rsidR="00230693" w:rsidP="00230693" w:rsidRDefault="00230693" w14:paraId="0E8B00FA" w14:textId="19B5C31F">
      <w:r>
        <w:lastRenderedPageBreak/>
        <w:t>Bitterbrush is not found in a large area of north</w:t>
      </w:r>
      <w:r w:rsidR="001F0777">
        <w:t>-</w:t>
      </w:r>
      <w:r>
        <w:t xml:space="preserve">central Nevada on the more alkaline soils of Pleistocene Lake Lahontan. </w:t>
      </w:r>
    </w:p>
    <w:p w:rsidR="00230693" w:rsidP="00674918" w:rsidRDefault="00230693" w14:paraId="331382BB" w14:textId="77777777"/>
    <w:p w:rsidRPr="00983189" w:rsidR="00687CED" w:rsidP="00687CED" w:rsidRDefault="00687CED" w14:paraId="28530919" w14:textId="11307A52">
      <w:r w:rsidRPr="00983189">
        <w:t xml:space="preserve">Invasion of cheatgrass has transformed this </w:t>
      </w:r>
      <w:r w:rsidRPr="00983189" w:rsidR="001A452C">
        <w:t>BpS</w:t>
      </w:r>
      <w:r w:rsidRPr="00983189">
        <w:t xml:space="preserve"> into large areas of uncharacteristic annual grasslands and shrublands with understories where </w:t>
      </w:r>
      <w:r w:rsidRPr="00983189" w:rsidR="00C21D15">
        <w:t>annual</w:t>
      </w:r>
      <w:r w:rsidRPr="00983189">
        <w:t xml:space="preserve"> grasses</w:t>
      </w:r>
      <w:r w:rsidRPr="00983189" w:rsidR="00FC6263">
        <w:t xml:space="preserve"> have</w:t>
      </w:r>
      <w:r w:rsidRPr="00983189">
        <w:t xml:space="preserve"> replaced perennial grasses.</w:t>
      </w:r>
      <w:r w:rsidRPr="00983189" w:rsidR="00674918">
        <w:t xml:space="preserve"> </w:t>
      </w:r>
      <w:proofErr w:type="spellStart"/>
      <w:r w:rsidRPr="00983189" w:rsidR="00674918">
        <w:t>Medusahead</w:t>
      </w:r>
      <w:proofErr w:type="spellEnd"/>
      <w:r w:rsidRPr="00983189" w:rsidR="00674918">
        <w:t>, another exotic annual grass, is also becoming an issue in finer</w:t>
      </w:r>
      <w:r w:rsidRPr="00983189" w:rsidR="001F0777">
        <w:t>-</w:t>
      </w:r>
      <w:r w:rsidRPr="00983189" w:rsidR="00674918">
        <w:t>textured soils.</w:t>
      </w:r>
    </w:p>
    <w:p w:rsidR="00687CED" w:rsidP="00687CED" w:rsidRDefault="00687CED" w14:paraId="1490CB1E" w14:textId="77777777">
      <w:pPr>
        <w:pStyle w:val="InfoPara"/>
      </w:pPr>
      <w:r>
        <w:t>Issues or Problems</w:t>
      </w:r>
    </w:p>
    <w:p w:rsidR="00687CED" w:rsidP="00687CED" w:rsidRDefault="00687CED" w14:paraId="11CCF8DF" w14:textId="5BB7C572">
      <w:r>
        <w:t xml:space="preserve">West (2000) cites </w:t>
      </w:r>
      <w:r w:rsidR="001F0777">
        <w:t xml:space="preserve">a </w:t>
      </w:r>
      <w:r>
        <w:t xml:space="preserve">wide range in </w:t>
      </w:r>
      <w:r w:rsidR="00463C23">
        <w:t>MFRI</w:t>
      </w:r>
      <w:r w:rsidR="00FC6263">
        <w:t>s</w:t>
      </w:r>
      <w:r>
        <w:t xml:space="preserve"> (25-100yrs+). West (1983) and Miller and </w:t>
      </w:r>
      <w:proofErr w:type="spellStart"/>
      <w:r>
        <w:t>Eddelman</w:t>
      </w:r>
      <w:proofErr w:type="spellEnd"/>
      <w:r>
        <w:t xml:space="preserve"> (2000) recommend a</w:t>
      </w:r>
      <w:r w:rsidR="001F0777">
        <w:t xml:space="preserve">n </w:t>
      </w:r>
      <w:r w:rsidR="00463C23">
        <w:t>MFRI</w:t>
      </w:r>
      <w:r>
        <w:t xml:space="preserve"> of &lt;100yrs for replacement fire. </w:t>
      </w:r>
      <w:r w:rsidR="00C21D15">
        <w:t>Howard (1999)</w:t>
      </w:r>
      <w:r>
        <w:t xml:space="preserve"> give</w:t>
      </w:r>
      <w:r w:rsidR="00FC6263">
        <w:t xml:space="preserve">s 10-70yr range (40yr average, </w:t>
      </w:r>
      <w:r>
        <w:t xml:space="preserve">but see Welch and </w:t>
      </w:r>
      <w:proofErr w:type="spellStart"/>
      <w:r>
        <w:t>Criddle</w:t>
      </w:r>
      <w:proofErr w:type="spellEnd"/>
      <w:r>
        <w:t xml:space="preserve"> 2003). Mike </w:t>
      </w:r>
      <w:proofErr w:type="spellStart"/>
      <w:r>
        <w:t>Pellant</w:t>
      </w:r>
      <w:proofErr w:type="spellEnd"/>
      <w:r>
        <w:t>, BLM Range Ecologist on the Great Basin Restoration Initiative</w:t>
      </w:r>
      <w:r w:rsidR="00142105">
        <w:t>,</w:t>
      </w:r>
      <w:r>
        <w:t xml:space="preserve"> </w:t>
      </w:r>
      <w:r w:rsidR="00142105">
        <w:t xml:space="preserve">estimates a </w:t>
      </w:r>
      <w:r>
        <w:t xml:space="preserve">natural </w:t>
      </w:r>
      <w:r w:rsidR="001F0777">
        <w:t>FRI</w:t>
      </w:r>
      <w:r>
        <w:t xml:space="preserve"> </w:t>
      </w:r>
      <w:r w:rsidR="00142105">
        <w:t xml:space="preserve">of </w:t>
      </w:r>
      <w:r w:rsidR="001F0777">
        <w:t>~</w:t>
      </w:r>
      <w:r>
        <w:t xml:space="preserve">100yrs (confirmed by Stephen Bunting and Dave Pyke). </w:t>
      </w:r>
    </w:p>
    <w:p w:rsidR="00F07BE1" w:rsidP="00687CED" w:rsidRDefault="00F07BE1" w14:paraId="2A275FFD" w14:textId="439A44BA"/>
    <w:p w:rsidR="00F07BE1" w:rsidP="00687CED" w:rsidRDefault="00711F90" w14:paraId="104B68EB" w14:textId="4A66BDFC">
      <w:r>
        <w:t xml:space="preserve">Only a handful of papers have documented the ecology and cases of outbreaks for </w:t>
      </w:r>
      <w:proofErr w:type="spellStart"/>
      <w:r>
        <w:t>Aroga</w:t>
      </w:r>
      <w:proofErr w:type="spellEnd"/>
      <w:r>
        <w:t xml:space="preserve"> moth.  All evidence suggests climate conditions for outbreaks </w:t>
      </w:r>
      <w:r w:rsidR="00F567AE">
        <w:t>occur e</w:t>
      </w:r>
      <w:r>
        <w:t xml:space="preserve">very 8-15yrs, but the intensity of thinning is not documented at landscape scale. </w:t>
      </w:r>
      <w:proofErr w:type="spellStart"/>
      <w:r>
        <w:t>Aroga</w:t>
      </w:r>
      <w:proofErr w:type="spellEnd"/>
      <w:r>
        <w:t xml:space="preserve"> moth outbreaks appear to be important in succession dynamics.</w:t>
      </w:r>
    </w:p>
    <w:p w:rsidR="00687CED" w:rsidP="00687CED" w:rsidRDefault="00687CED" w14:paraId="7F74349C" w14:textId="04F6EC31">
      <w:pPr>
        <w:pStyle w:val="InfoPara"/>
      </w:pPr>
      <w:r>
        <w:t>Native Uncharacteristic Conditions</w:t>
      </w:r>
    </w:p>
    <w:p w:rsidR="00687CED" w:rsidP="00687CED" w:rsidRDefault="00F567AE" w14:paraId="28134E51" w14:textId="62935478">
      <w:r>
        <w:t xml:space="preserve">The most common native uncharacteristic classes are 1) late-succession sagebrush cover with no herbaceous understory, most likely caused by historic non-native ungulate grazing, and 2) areas dominated by early-succession shrubs such as rabbitbrush and snakeweed, again due to historic non-native ungulate grazing. </w:t>
      </w:r>
      <w:r w:rsidR="00914396">
        <w:t>The proportion of early-succession shrubs increases with soil productivity.</w:t>
      </w:r>
    </w:p>
    <w:p w:rsidR="00711F90" w:rsidP="00897FCF" w:rsidRDefault="00687CED" w14:paraId="397A3E57" w14:textId="0278223C">
      <w:pPr>
        <w:pStyle w:val="InfoPara"/>
      </w:pPr>
      <w:r>
        <w:t>Comments</w:t>
      </w:r>
    </w:p>
    <w:p w:rsidR="00211587" w:rsidP="00687CED" w:rsidRDefault="00142105" w14:paraId="4C19C735" w14:textId="74E46704">
      <w:r>
        <w:t xml:space="preserve">During the 2016 system-wide review, </w:t>
      </w:r>
      <w:r w:rsidR="001A112D">
        <w:t>this BpS was reviewed by Louis Provencher, Tanya Anderson, Bob Unnasch</w:t>
      </w:r>
      <w:r w:rsidR="001F0777">
        <w:t>,</w:t>
      </w:r>
      <w:r w:rsidR="001A112D">
        <w:t xml:space="preserve"> and Joel Tuhy of The Nature Conservancy</w:t>
      </w:r>
      <w:r w:rsidR="001F0777">
        <w:t>,</w:t>
      </w:r>
      <w:r w:rsidR="001A112D">
        <w:t xml:space="preserve"> and </w:t>
      </w:r>
      <w:r>
        <w:t>several changes were made</w:t>
      </w:r>
      <w:r w:rsidR="00FC6263">
        <w:t>:</w:t>
      </w:r>
    </w:p>
    <w:p w:rsidR="00211587" w:rsidP="00897FCF" w:rsidRDefault="00211587" w14:paraId="52F6A7D9" w14:textId="0D9BABFB">
      <w:pPr>
        <w:numPr>
          <w:ilvl w:val="0"/>
          <w:numId w:val="3"/>
        </w:numPr>
        <w:ind w:left="360"/>
      </w:pPr>
      <w:r>
        <w:t>T</w:t>
      </w:r>
      <w:r w:rsidR="00914396">
        <w:t xml:space="preserve">he duration of </w:t>
      </w:r>
      <w:r w:rsidR="001F0777">
        <w:t>C</w:t>
      </w:r>
      <w:r w:rsidR="00914396">
        <w:t xml:space="preserve">lass B was shortened as the change in </w:t>
      </w:r>
      <w:r w:rsidR="00230693">
        <w:t xml:space="preserve">shrub </w:t>
      </w:r>
      <w:r w:rsidR="00914396">
        <w:t xml:space="preserve">cover from 10% to 20% occurs rapidly after </w:t>
      </w:r>
      <w:r w:rsidR="001F0777">
        <w:t>C</w:t>
      </w:r>
      <w:r w:rsidR="00914396">
        <w:t>lass A</w:t>
      </w:r>
      <w:r w:rsidR="00FC6263">
        <w:t xml:space="preserve">. </w:t>
      </w:r>
      <w:r w:rsidR="00B84340">
        <w:t>The choice of age intervals will change the p</w:t>
      </w:r>
      <w:r w:rsidR="00FC6263">
        <w:t>roportion of reference classes.</w:t>
      </w:r>
      <w:r w:rsidR="00B84340">
        <w:t xml:space="preserve"> A shorter age interval for </w:t>
      </w:r>
      <w:r w:rsidR="001F0777">
        <w:t>C</w:t>
      </w:r>
      <w:r w:rsidR="00B84340">
        <w:t>lass B will increase the importan</w:t>
      </w:r>
      <w:r w:rsidR="00FC6263">
        <w:t xml:space="preserve">ce of </w:t>
      </w:r>
      <w:r w:rsidR="001F0777">
        <w:t>C</w:t>
      </w:r>
      <w:r w:rsidR="00FC6263">
        <w:t>lass C</w:t>
      </w:r>
      <w:r>
        <w:t>;</w:t>
      </w:r>
    </w:p>
    <w:p w:rsidR="00211587" w:rsidP="00897FCF" w:rsidRDefault="00211587" w14:paraId="123ED0E3" w14:textId="28218564">
      <w:pPr>
        <w:numPr>
          <w:ilvl w:val="0"/>
          <w:numId w:val="3"/>
        </w:numPr>
        <w:ind w:left="360"/>
      </w:pPr>
      <w:r>
        <w:t>D</w:t>
      </w:r>
      <w:r w:rsidR="00267FF5">
        <w:t xml:space="preserve">ata supported return intervals for </w:t>
      </w:r>
      <w:proofErr w:type="spellStart"/>
      <w:r w:rsidR="00267FF5">
        <w:t>Aroga</w:t>
      </w:r>
      <w:proofErr w:type="spellEnd"/>
      <w:r w:rsidR="00267FF5">
        <w:t xml:space="preserve"> moth outbreaks</w:t>
      </w:r>
      <w:r w:rsidR="001F0777">
        <w:t>,</w:t>
      </w:r>
      <w:r w:rsidR="00267FF5">
        <w:t xml:space="preserve"> and severe droughts replaced</w:t>
      </w:r>
      <w:r w:rsidR="00FC6263">
        <w:t xml:space="preserve"> those of the original models. </w:t>
      </w:r>
      <w:r w:rsidR="00914396">
        <w:t>In the original model, both the rates of insect/disease and weather/stress were generated by expert opinion</w:t>
      </w:r>
      <w:r>
        <w:t>.</w:t>
      </w:r>
      <w:r w:rsidR="00914396">
        <w:t xml:space="preserve"> </w:t>
      </w:r>
      <w:r>
        <w:t>S</w:t>
      </w:r>
      <w:r w:rsidR="00914396">
        <w:t>ince</w:t>
      </w:r>
      <w:r w:rsidR="001F0777">
        <w:t xml:space="preserve"> that time</w:t>
      </w:r>
      <w:r>
        <w:t>,</w:t>
      </w:r>
      <w:r w:rsidR="00914396">
        <w:t xml:space="preserve"> new data ha</w:t>
      </w:r>
      <w:r w:rsidR="001F0777">
        <w:t>ve</w:t>
      </w:r>
      <w:r w:rsidR="00914396">
        <w:t xml:space="preserve"> become available that warranted changing</w:t>
      </w:r>
      <w:r>
        <w:t xml:space="preserve"> disturbance rates; and</w:t>
      </w:r>
      <w:r w:rsidR="00914396">
        <w:t xml:space="preserve">  </w:t>
      </w:r>
    </w:p>
    <w:p w:rsidR="0087554C" w:rsidP="00897FCF" w:rsidRDefault="00711F90" w14:paraId="36338961" w14:textId="51AEAABB">
      <w:pPr>
        <w:numPr>
          <w:ilvl w:val="0"/>
          <w:numId w:val="3"/>
        </w:numPr>
        <w:ind w:left="360"/>
      </w:pPr>
      <w:r>
        <w:t xml:space="preserve">The rate of replacement </w:t>
      </w:r>
      <w:r w:rsidR="00FC0850">
        <w:t>fire in the late-development class and the proportion of stand</w:t>
      </w:r>
      <w:r w:rsidR="001F0777">
        <w:t>-</w:t>
      </w:r>
      <w:r w:rsidR="00FC0850">
        <w:t xml:space="preserve">thinning for </w:t>
      </w:r>
      <w:proofErr w:type="spellStart"/>
      <w:r w:rsidR="00FC0850">
        <w:t>Aroga</w:t>
      </w:r>
      <w:proofErr w:type="spellEnd"/>
      <w:r w:rsidR="00FC0850">
        <w:t xml:space="preserve"> moth outbreaks were varied to test effects on the reference proportions presented below. When the MFRI of </w:t>
      </w:r>
      <w:r w:rsidR="001F0777">
        <w:t>C</w:t>
      </w:r>
      <w:r w:rsidR="00FC0850">
        <w:t>lass C was shortened from 100yrs to 75yrs</w:t>
      </w:r>
      <w:r w:rsidR="00914396">
        <w:t xml:space="preserve"> (as in the original model)</w:t>
      </w:r>
      <w:r w:rsidR="00FC0850">
        <w:t>, the reference proportions changed from A</w:t>
      </w:r>
      <w:r w:rsidR="00230693">
        <w:t>:</w:t>
      </w:r>
      <w:r w:rsidR="00FC0850">
        <w:t xml:space="preserve"> 25% </w:t>
      </w:r>
      <w:r w:rsidR="001F0777">
        <w:t>-</w:t>
      </w:r>
      <w:r w:rsidR="00FC0850">
        <w:t>- B</w:t>
      </w:r>
      <w:r w:rsidR="00230693">
        <w:t>:</w:t>
      </w:r>
      <w:r w:rsidR="00FC0850">
        <w:t xml:space="preserve"> 50% -</w:t>
      </w:r>
      <w:r w:rsidR="001F0777">
        <w:t>-</w:t>
      </w:r>
      <w:r w:rsidR="00FC0850">
        <w:t xml:space="preserve"> C</w:t>
      </w:r>
      <w:r w:rsidR="00230693">
        <w:t>:</w:t>
      </w:r>
      <w:r w:rsidR="00FC0850">
        <w:t xml:space="preserve"> 25% to A</w:t>
      </w:r>
      <w:r w:rsidR="00230693">
        <w:t>:</w:t>
      </w:r>
      <w:r w:rsidR="00FC0850">
        <w:t xml:space="preserve"> 30% </w:t>
      </w:r>
      <w:r w:rsidR="001F0777">
        <w:t>-</w:t>
      </w:r>
      <w:r w:rsidR="00FC0850">
        <w:t>- B</w:t>
      </w:r>
      <w:r w:rsidR="00230693">
        <w:t>:</w:t>
      </w:r>
      <w:r w:rsidR="00FC0850">
        <w:t xml:space="preserve"> 50% -</w:t>
      </w:r>
      <w:r w:rsidR="001F0777">
        <w:t>-</w:t>
      </w:r>
      <w:r w:rsidR="00FC0850">
        <w:t xml:space="preserve"> C</w:t>
      </w:r>
      <w:r w:rsidR="00230693">
        <w:t>:</w:t>
      </w:r>
      <w:r w:rsidR="00FC0850">
        <w:t xml:space="preserve"> 20%, respectively.</w:t>
      </w:r>
      <w:r w:rsidR="00FC6263">
        <w:t xml:space="preserve"> </w:t>
      </w:r>
      <w:r w:rsidR="00FC0850">
        <w:t>When the moth outbreak proportions for partial thinning to full thinning w</w:t>
      </w:r>
      <w:r w:rsidR="001F0777">
        <w:t xml:space="preserve">ere </w:t>
      </w:r>
      <w:r w:rsidR="00FC0850">
        <w:t>changed from 75% and 25% to 90% and 10%, respectively, the reference proportions changed from A 25% -</w:t>
      </w:r>
      <w:r w:rsidR="001F0777">
        <w:t>-</w:t>
      </w:r>
      <w:r w:rsidR="00FC0850">
        <w:t xml:space="preserve"> B 50% -</w:t>
      </w:r>
      <w:r w:rsidR="001F0777">
        <w:t>-</w:t>
      </w:r>
      <w:r w:rsidR="00FC0850">
        <w:t xml:space="preserve"> C 25% to A 20% -</w:t>
      </w:r>
      <w:r w:rsidR="001F0777">
        <w:t>-</w:t>
      </w:r>
      <w:r w:rsidR="00FC0850">
        <w:t xml:space="preserve"> B 50% -</w:t>
      </w:r>
      <w:r w:rsidR="001F0777">
        <w:t>-</w:t>
      </w:r>
      <w:r w:rsidR="00FC0850">
        <w:t xml:space="preserve"> C 30%, respectively. </w:t>
      </w:r>
      <w:r w:rsidR="00F567AE">
        <w:t xml:space="preserve">Therefore, quite different changes in rates and proportions only caused a 5% reallocation of the reference proportion.  </w:t>
      </w:r>
    </w:p>
    <w:p w:rsidR="00711F90" w:rsidP="00687CED" w:rsidRDefault="00711F90" w14:paraId="2779D813" w14:textId="08631192"/>
    <w:p w:rsidR="00C40EEC" w:rsidP="00687CED" w:rsidRDefault="00142105" w14:paraId="2ADCA036" w14:textId="472E9CF9">
      <w:r w:rsidRPr="00DF2600">
        <w:lastRenderedPageBreak/>
        <w:t xml:space="preserve">MZs </w:t>
      </w:r>
      <w:r w:rsidR="00035544">
        <w:t>0</w:t>
      </w:r>
      <w:r>
        <w:t xml:space="preserve">6, 12, </w:t>
      </w:r>
      <w:r w:rsidR="0052115F">
        <w:t xml:space="preserve">13, </w:t>
      </w:r>
      <w:r>
        <w:t>15, 16, 17, 23</w:t>
      </w:r>
      <w:r w:rsidR="00035544">
        <w:t>,</w:t>
      </w:r>
      <w:r>
        <w:t xml:space="preserve"> and 24 </w:t>
      </w:r>
      <w:r w:rsidRPr="00DF2600">
        <w:t>were combined during 2015 BpS Review.</w:t>
      </w:r>
      <w:r>
        <w:t xml:space="preserve"> </w:t>
      </w:r>
      <w:r w:rsidR="00035544">
        <w:t xml:space="preserve">MZs </w:t>
      </w:r>
      <w:r w:rsidR="001A112D">
        <w:t xml:space="preserve">18 and 28 were lumped into the </w:t>
      </w:r>
      <w:r w:rsidR="00983189">
        <w:t>MZ0</w:t>
      </w:r>
      <w:r w:rsidR="001A112D">
        <w:t>6</w:t>
      </w:r>
      <w:r w:rsidR="00983189">
        <w:t xml:space="preserve"> et al.</w:t>
      </w:r>
      <w:r w:rsidR="001A112D">
        <w:t xml:space="preserve"> group during the 2017 review because the models were identical, the descriptions were nearly identical, Blankenship felt the minor differences in the succession class mapping rules were resolvable, </w:t>
      </w:r>
      <w:r w:rsidR="00035544">
        <w:t xml:space="preserve">and </w:t>
      </w:r>
      <w:r w:rsidR="001A112D">
        <w:t xml:space="preserve">Sands recommended including </w:t>
      </w:r>
      <w:r w:rsidR="00035544">
        <w:t>MZ</w:t>
      </w:r>
      <w:r w:rsidR="001A112D">
        <w:t xml:space="preserve">28 with the </w:t>
      </w:r>
      <w:r w:rsidR="00983189">
        <w:t>MZ0</w:t>
      </w:r>
      <w:r w:rsidR="001A112D">
        <w:t>6</w:t>
      </w:r>
      <w:r w:rsidR="00983189">
        <w:t xml:space="preserve"> et al.</w:t>
      </w:r>
      <w:r w:rsidRPr="001A112D" w:rsidR="001A112D">
        <w:t xml:space="preserve"> model</w:t>
      </w:r>
      <w:r w:rsidR="00983189">
        <w:t xml:space="preserve"> </w:t>
      </w:r>
      <w:r w:rsidRPr="001A112D" w:rsidR="001A112D">
        <w:t>and</w:t>
      </w:r>
      <w:r w:rsidR="00983189">
        <w:t>,</w:t>
      </w:r>
      <w:r w:rsidRPr="001A112D">
        <w:t xml:space="preserve"> </w:t>
      </w:r>
      <w:r w:rsidRPr="00634B0B" w:rsidR="001A112D">
        <w:t>for consistency</w:t>
      </w:r>
      <w:r w:rsidR="00983189">
        <w:t>,</w:t>
      </w:r>
      <w:r w:rsidRPr="00634B0B" w:rsidR="001A112D">
        <w:t xml:space="preserve"> with the Inter-Mountain Basins Montane Sagebrush Steppe (BpS 11260) system where </w:t>
      </w:r>
      <w:r w:rsidR="00035544">
        <w:t>MZs</w:t>
      </w:r>
      <w:r w:rsidRPr="00634B0B" w:rsidR="00035544">
        <w:t xml:space="preserve"> </w:t>
      </w:r>
      <w:r w:rsidRPr="00634B0B" w:rsidR="001A112D">
        <w:t>18 and 28 were included with the</w:t>
      </w:r>
      <w:r w:rsidR="00983189">
        <w:t>MZ0</w:t>
      </w:r>
      <w:r w:rsidRPr="00634B0B" w:rsidR="001A112D">
        <w:t>6</w:t>
      </w:r>
      <w:r w:rsidR="00983189">
        <w:t xml:space="preserve"> et al.</w:t>
      </w:r>
      <w:r w:rsidRPr="00634B0B" w:rsidR="001A112D">
        <w:t xml:space="preserve"> model centered on the Great Basin. </w:t>
      </w:r>
      <w:r w:rsidR="00D63550">
        <w:t xml:space="preserve">Louisa Evers, who contributed to the model for this BpS in </w:t>
      </w:r>
      <w:r w:rsidR="00983189">
        <w:t xml:space="preserve">MZs </w:t>
      </w:r>
      <w:r w:rsidR="00035544">
        <w:t>0</w:t>
      </w:r>
      <w:r w:rsidR="00D63550">
        <w:t xml:space="preserve">1, </w:t>
      </w:r>
      <w:r w:rsidR="00035544">
        <w:t>0</w:t>
      </w:r>
      <w:r w:rsidR="00D63550">
        <w:t xml:space="preserve">7, </w:t>
      </w:r>
      <w:r w:rsidR="00035544">
        <w:t>0</w:t>
      </w:r>
      <w:r w:rsidR="00D63550">
        <w:t xml:space="preserve">8, </w:t>
      </w:r>
      <w:r w:rsidR="00035544">
        <w:t>0</w:t>
      </w:r>
      <w:r w:rsidR="00D63550">
        <w:t>9, 10</w:t>
      </w:r>
      <w:r w:rsidR="00035544">
        <w:t>,</w:t>
      </w:r>
      <w:r w:rsidR="00D63550">
        <w:t xml:space="preserve"> and 19 suggested that </w:t>
      </w:r>
      <w:r w:rsidR="00035544">
        <w:t>MZ</w:t>
      </w:r>
      <w:r w:rsidR="00D63550">
        <w:t xml:space="preserve">18 could be included with the </w:t>
      </w:r>
      <w:r w:rsidR="00983189">
        <w:t>MZ0</w:t>
      </w:r>
      <w:r w:rsidR="00D63550">
        <w:t>1</w:t>
      </w:r>
      <w:r w:rsidR="00983189">
        <w:t xml:space="preserve"> et al.</w:t>
      </w:r>
      <w:r w:rsidR="00D63550">
        <w:t xml:space="preserve"> model, but Blankenship felt that</w:t>
      </w:r>
      <w:r w:rsidR="00035544">
        <w:t xml:space="preserve"> </w:t>
      </w:r>
      <w:r w:rsidR="00983189">
        <w:t>MZ0</w:t>
      </w:r>
      <w:r w:rsidR="00D63550">
        <w:t>6</w:t>
      </w:r>
      <w:r w:rsidR="00983189">
        <w:t xml:space="preserve"> et al.</w:t>
      </w:r>
      <w:r w:rsidR="00D63550">
        <w:t xml:space="preserve"> was a better place to lump </w:t>
      </w:r>
      <w:r w:rsidR="00035544">
        <w:t>MZ</w:t>
      </w:r>
      <w:r w:rsidR="00D63550">
        <w:t xml:space="preserve">18 for the reasons listed previously. </w:t>
      </w:r>
    </w:p>
    <w:p w:rsidR="00C777A4" w:rsidP="00687CED" w:rsidRDefault="00C777A4" w14:paraId="7EDFD9EE" w14:textId="6CB88B6D"/>
    <w:p w:rsidRPr="00C777A4" w:rsidR="00C777A4" w:rsidP="00C777A4" w:rsidRDefault="00C777A4" w14:paraId="1BF63C43" w14:textId="00FFE650">
      <w:r w:rsidRPr="00C777A4">
        <w:t>Sands suggested making a break between Big Sagebrush Steppe and Big Sagebrush Shrubland at 9-10in annual precipitation</w:t>
      </w:r>
      <w:r w:rsidR="00035544">
        <w:t>,</w:t>
      </w:r>
      <w:r w:rsidRPr="00C777A4">
        <w:t xml:space="preserve"> arguing that Big Sagebrush communities </w:t>
      </w:r>
      <w:r w:rsidR="00035544">
        <w:t>&lt;9in</w:t>
      </w:r>
      <w:r w:rsidRPr="00C777A4">
        <w:t xml:space="preserve"> are likely to be Big Sagebrush Shrubland</w:t>
      </w:r>
    </w:p>
    <w:p w:rsidR="0087554C" w:rsidP="00687CED" w:rsidRDefault="0087554C" w14:paraId="0435C9BA" w14:textId="26586FAA"/>
    <w:p w:rsidRPr="00227513" w:rsidR="00674918" w:rsidP="00512137" w:rsidRDefault="00674918" w14:paraId="6CE84706" w14:textId="6BBF73A4">
      <w:pPr>
        <w:pStyle w:val="Default"/>
        <w:rPr>
          <w:rFonts w:ascii="Times New Roman" w:hAnsi="Times New Roman" w:cs="Times New Roman"/>
        </w:rPr>
      </w:pPr>
      <w:r w:rsidRPr="00634B0B">
        <w:rPr>
          <w:rFonts w:ascii="Times New Roman" w:hAnsi="Times New Roman" w:cs="Times New Roman"/>
        </w:rPr>
        <w:t xml:space="preserve">For the LANDIFRE National </w:t>
      </w:r>
      <w:r w:rsidR="00035544">
        <w:rPr>
          <w:rFonts w:ascii="Times New Roman" w:hAnsi="Times New Roman" w:cs="Times New Roman"/>
        </w:rPr>
        <w:t>MZ</w:t>
      </w:r>
      <w:r w:rsidRPr="00634B0B">
        <w:rPr>
          <w:rFonts w:ascii="Times New Roman" w:hAnsi="Times New Roman" w:cs="Times New Roman"/>
        </w:rPr>
        <w:t>18 model, Eric Limbach was a model</w:t>
      </w:r>
      <w:r w:rsidRPr="00634B0B" w:rsidR="001A112D">
        <w:rPr>
          <w:rFonts w:ascii="Times New Roman" w:hAnsi="Times New Roman" w:cs="Times New Roman"/>
        </w:rPr>
        <w:t>er and Jon Bates was a reviewer; f</w:t>
      </w:r>
      <w:r w:rsidRPr="00634B0B">
        <w:rPr>
          <w:rFonts w:ascii="Times New Roman" w:hAnsi="Times New Roman" w:cs="Times New Roman"/>
        </w:rPr>
        <w:t xml:space="preserve">or </w:t>
      </w:r>
      <w:r w:rsidR="00035544">
        <w:rPr>
          <w:rFonts w:ascii="Times New Roman" w:hAnsi="Times New Roman" w:cs="Times New Roman"/>
        </w:rPr>
        <w:t>MZ</w:t>
      </w:r>
      <w:r w:rsidRPr="00634B0B">
        <w:rPr>
          <w:rFonts w:ascii="Times New Roman" w:hAnsi="Times New Roman" w:cs="Times New Roman"/>
        </w:rPr>
        <w:t>28 model</w:t>
      </w:r>
      <w:r w:rsidR="00035544">
        <w:rPr>
          <w:rFonts w:ascii="Times New Roman" w:hAnsi="Times New Roman" w:cs="Times New Roman"/>
        </w:rPr>
        <w:t>,</w:t>
      </w:r>
      <w:r w:rsidRPr="00634B0B">
        <w:rPr>
          <w:rFonts w:ascii="Times New Roman" w:hAnsi="Times New Roman" w:cs="Times New Roman"/>
        </w:rPr>
        <w:t xml:space="preserve"> Don Major was a modeler and Vic </w:t>
      </w:r>
      <w:proofErr w:type="spellStart"/>
      <w:r w:rsidRPr="00634B0B">
        <w:rPr>
          <w:rFonts w:ascii="Times New Roman" w:hAnsi="Times New Roman" w:cs="Times New Roman"/>
        </w:rPr>
        <w:t>Ecklund</w:t>
      </w:r>
      <w:proofErr w:type="spellEnd"/>
      <w:r w:rsidRPr="00634B0B">
        <w:rPr>
          <w:rFonts w:ascii="Times New Roman" w:hAnsi="Times New Roman" w:cs="Times New Roman"/>
        </w:rPr>
        <w:t xml:space="preserve">, Chuck </w:t>
      </w:r>
      <w:proofErr w:type="spellStart"/>
      <w:r w:rsidRPr="00634B0B">
        <w:rPr>
          <w:rFonts w:ascii="Times New Roman" w:hAnsi="Times New Roman" w:cs="Times New Roman"/>
        </w:rPr>
        <w:t>Kosteka</w:t>
      </w:r>
      <w:proofErr w:type="spellEnd"/>
      <w:r w:rsidR="00035544">
        <w:rPr>
          <w:rFonts w:ascii="Times New Roman" w:hAnsi="Times New Roman" w:cs="Times New Roman"/>
        </w:rPr>
        <w:t>,</w:t>
      </w:r>
      <w:r w:rsidRPr="00634B0B">
        <w:rPr>
          <w:rFonts w:ascii="Times New Roman" w:hAnsi="Times New Roman" w:cs="Times New Roman"/>
        </w:rPr>
        <w:t xml:space="preserve"> and an anonymous contributor reviewed the model.</w:t>
      </w:r>
    </w:p>
    <w:p w:rsidR="00687CED" w:rsidP="00687CED" w:rsidRDefault="00687CED" w14:paraId="76FCFDF5" w14:textId="77777777">
      <w:pPr>
        <w:pStyle w:val="ReportSection"/>
      </w:pPr>
      <w:r>
        <w:t>Succession Classes</w:t>
      </w:r>
    </w:p>
    <w:p w:rsidR="00687CED" w:rsidP="00687CED" w:rsidRDefault="00687CED" w14:paraId="62A7989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87CED" w:rsidP="00687CED" w:rsidRDefault="00687CED" w14:paraId="5294B031" w14:textId="02B75B54">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87CED" w:rsidP="00687CED" w:rsidRDefault="00687CED" w14:paraId="06E773DD" w14:textId="77777777"/>
    <w:p w:rsidR="00687CED" w:rsidP="00687CED" w:rsidRDefault="00687CED" w14:paraId="7854A56C"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372"/>
        <w:gridCol w:w="2916"/>
        <w:gridCol w:w="1956"/>
      </w:tblGrid>
      <w:tr w:rsidRPr="00687CED" w:rsidR="00687CED" w:rsidTr="00687CED" w14:paraId="0A3510EE" w14:textId="77777777">
        <w:tc>
          <w:tcPr>
            <w:tcW w:w="1332" w:type="dxa"/>
            <w:tcBorders>
              <w:top w:val="single" w:color="auto" w:sz="2" w:space="0"/>
              <w:bottom w:val="single" w:color="000000" w:sz="12" w:space="0"/>
            </w:tcBorders>
            <w:shd w:val="clear" w:color="auto" w:fill="auto"/>
          </w:tcPr>
          <w:p w:rsidRPr="00687CED" w:rsidR="00687CED" w:rsidP="003510E9" w:rsidRDefault="00687CED" w14:paraId="625B0CA7" w14:textId="77777777">
            <w:pPr>
              <w:rPr>
                <w:b/>
                <w:bCs/>
              </w:rPr>
            </w:pPr>
            <w:r w:rsidRPr="00687CED">
              <w:rPr>
                <w:b/>
                <w:bCs/>
              </w:rPr>
              <w:t>Symbol</w:t>
            </w:r>
          </w:p>
        </w:tc>
        <w:tc>
          <w:tcPr>
            <w:tcW w:w="3372" w:type="dxa"/>
            <w:tcBorders>
              <w:top w:val="single" w:color="auto" w:sz="2" w:space="0"/>
              <w:bottom w:val="single" w:color="000000" w:sz="12" w:space="0"/>
            </w:tcBorders>
            <w:shd w:val="clear" w:color="auto" w:fill="auto"/>
          </w:tcPr>
          <w:p w:rsidRPr="00687CED" w:rsidR="00687CED" w:rsidP="003510E9" w:rsidRDefault="00687CED" w14:paraId="5A015C93" w14:textId="77777777">
            <w:pPr>
              <w:rPr>
                <w:b/>
                <w:bCs/>
              </w:rPr>
            </w:pPr>
            <w:r w:rsidRPr="00687CED">
              <w:rPr>
                <w:b/>
                <w:bCs/>
              </w:rPr>
              <w:t>Scientific Name</w:t>
            </w:r>
          </w:p>
        </w:tc>
        <w:tc>
          <w:tcPr>
            <w:tcW w:w="2916" w:type="dxa"/>
            <w:tcBorders>
              <w:top w:val="single" w:color="auto" w:sz="2" w:space="0"/>
              <w:bottom w:val="single" w:color="000000" w:sz="12" w:space="0"/>
            </w:tcBorders>
            <w:shd w:val="clear" w:color="auto" w:fill="auto"/>
          </w:tcPr>
          <w:p w:rsidRPr="00687CED" w:rsidR="00687CED" w:rsidP="003510E9" w:rsidRDefault="00687CED" w14:paraId="0149618D" w14:textId="77777777">
            <w:pPr>
              <w:rPr>
                <w:b/>
                <w:bCs/>
              </w:rPr>
            </w:pPr>
            <w:r w:rsidRPr="00687CED">
              <w:rPr>
                <w:b/>
                <w:bCs/>
              </w:rPr>
              <w:t>Common Name</w:t>
            </w:r>
          </w:p>
        </w:tc>
        <w:tc>
          <w:tcPr>
            <w:tcW w:w="1956" w:type="dxa"/>
            <w:tcBorders>
              <w:top w:val="single" w:color="auto" w:sz="2" w:space="0"/>
              <w:bottom w:val="single" w:color="000000" w:sz="12" w:space="0"/>
            </w:tcBorders>
            <w:shd w:val="clear" w:color="auto" w:fill="auto"/>
          </w:tcPr>
          <w:p w:rsidRPr="00687CED" w:rsidR="00687CED" w:rsidP="003510E9" w:rsidRDefault="00687CED" w14:paraId="77301225" w14:textId="77777777">
            <w:pPr>
              <w:rPr>
                <w:b/>
                <w:bCs/>
              </w:rPr>
            </w:pPr>
            <w:r w:rsidRPr="00687CED">
              <w:rPr>
                <w:b/>
                <w:bCs/>
              </w:rPr>
              <w:t>Canopy Position</w:t>
            </w:r>
          </w:p>
        </w:tc>
      </w:tr>
      <w:tr w:rsidRPr="00687CED" w:rsidR="0059740A" w:rsidTr="00687CED" w14:paraId="1323427B" w14:textId="77777777">
        <w:tc>
          <w:tcPr>
            <w:tcW w:w="1332" w:type="dxa"/>
            <w:tcBorders>
              <w:top w:val="single" w:color="000000" w:sz="12" w:space="0"/>
            </w:tcBorders>
            <w:shd w:val="clear" w:color="auto" w:fill="auto"/>
          </w:tcPr>
          <w:p w:rsidRPr="00BA3933" w:rsidR="0059740A" w:rsidP="0059740A" w:rsidRDefault="0059740A" w14:paraId="30D7204D" w14:textId="4879B624">
            <w:pPr>
              <w:rPr>
                <w:bCs/>
              </w:rPr>
            </w:pPr>
            <w:r w:rsidRPr="00897FCF">
              <w:rPr>
                <w:bCs/>
              </w:rPr>
              <w:t>PSSP6</w:t>
            </w:r>
          </w:p>
        </w:tc>
        <w:tc>
          <w:tcPr>
            <w:tcW w:w="3372" w:type="dxa"/>
            <w:tcBorders>
              <w:top w:val="single" w:color="000000" w:sz="12" w:space="0"/>
            </w:tcBorders>
            <w:shd w:val="clear" w:color="auto" w:fill="auto"/>
          </w:tcPr>
          <w:p w:rsidRPr="00687CED" w:rsidR="0059740A" w:rsidP="0059740A" w:rsidRDefault="0059740A" w14:paraId="47FEF966" w14:textId="004D7007">
            <w:proofErr w:type="spellStart"/>
            <w:r w:rsidRPr="00F60A4C">
              <w:rPr>
                <w:rStyle w:val="search"/>
                <w:iCs/>
              </w:rPr>
              <w:t>Pseudoroegneria</w:t>
            </w:r>
            <w:proofErr w:type="spellEnd"/>
            <w:r w:rsidRPr="001524C0">
              <w:rPr>
                <w:rStyle w:val="search"/>
              </w:rPr>
              <w:t xml:space="preserve"> </w:t>
            </w:r>
            <w:r w:rsidRPr="00F60A4C">
              <w:rPr>
                <w:rStyle w:val="search"/>
                <w:iCs/>
              </w:rPr>
              <w:t>spicata</w:t>
            </w:r>
          </w:p>
        </w:tc>
        <w:tc>
          <w:tcPr>
            <w:tcW w:w="2916" w:type="dxa"/>
            <w:tcBorders>
              <w:top w:val="single" w:color="000000" w:sz="12" w:space="0"/>
            </w:tcBorders>
            <w:shd w:val="clear" w:color="auto" w:fill="auto"/>
          </w:tcPr>
          <w:p w:rsidRPr="00687CED" w:rsidR="0059740A" w:rsidP="0059740A" w:rsidRDefault="0059740A" w14:paraId="1BB28637" w14:textId="35CF7411">
            <w:proofErr w:type="spellStart"/>
            <w:r>
              <w:t>Bluebunch</w:t>
            </w:r>
            <w:proofErr w:type="spellEnd"/>
            <w:r>
              <w:t xml:space="preserve"> wheatgrass</w:t>
            </w:r>
          </w:p>
        </w:tc>
        <w:tc>
          <w:tcPr>
            <w:tcW w:w="1956" w:type="dxa"/>
            <w:tcBorders>
              <w:top w:val="single" w:color="000000" w:sz="12" w:space="0"/>
            </w:tcBorders>
            <w:shd w:val="clear" w:color="auto" w:fill="auto"/>
          </w:tcPr>
          <w:p w:rsidRPr="00687CED" w:rsidR="0059740A" w:rsidP="0059740A" w:rsidRDefault="0059740A" w14:paraId="2AD39C63" w14:textId="77777777">
            <w:r w:rsidRPr="00687CED">
              <w:t>Upper</w:t>
            </w:r>
          </w:p>
        </w:tc>
      </w:tr>
      <w:tr w:rsidRPr="00687CED" w:rsidR="0059740A" w:rsidTr="00687CED" w14:paraId="2982E457" w14:textId="77777777">
        <w:tc>
          <w:tcPr>
            <w:tcW w:w="1332" w:type="dxa"/>
            <w:shd w:val="clear" w:color="auto" w:fill="auto"/>
          </w:tcPr>
          <w:p w:rsidRPr="00BA3933" w:rsidR="0059740A" w:rsidP="0059740A" w:rsidRDefault="0059740A" w14:paraId="4ABA2B38" w14:textId="2E19043C">
            <w:pPr>
              <w:rPr>
                <w:bCs/>
              </w:rPr>
            </w:pPr>
            <w:r w:rsidRPr="00897FCF">
              <w:rPr>
                <w:bCs/>
              </w:rPr>
              <w:t>ACTH7</w:t>
            </w:r>
          </w:p>
        </w:tc>
        <w:tc>
          <w:tcPr>
            <w:tcW w:w="3372" w:type="dxa"/>
            <w:shd w:val="clear" w:color="auto" w:fill="auto"/>
          </w:tcPr>
          <w:p w:rsidRPr="00687CED" w:rsidR="0059740A" w:rsidP="0059740A" w:rsidRDefault="0059740A" w14:paraId="6318E892" w14:textId="72A47A81">
            <w:proofErr w:type="spellStart"/>
            <w:r w:rsidRPr="00F60A4C">
              <w:rPr>
                <w:rStyle w:val="search"/>
                <w:iCs/>
              </w:rPr>
              <w:t>Achnatherum</w:t>
            </w:r>
            <w:proofErr w:type="spellEnd"/>
            <w:r w:rsidRPr="00B80C0F">
              <w:rPr>
                <w:rStyle w:val="search"/>
              </w:rPr>
              <w:t xml:space="preserve"> </w:t>
            </w:r>
            <w:proofErr w:type="spellStart"/>
            <w:r w:rsidRPr="00F60A4C">
              <w:rPr>
                <w:rStyle w:val="search"/>
                <w:iCs/>
              </w:rPr>
              <w:t>thurberianum</w:t>
            </w:r>
            <w:proofErr w:type="spellEnd"/>
          </w:p>
        </w:tc>
        <w:tc>
          <w:tcPr>
            <w:tcW w:w="2916" w:type="dxa"/>
            <w:shd w:val="clear" w:color="auto" w:fill="auto"/>
          </w:tcPr>
          <w:p w:rsidRPr="00687CED" w:rsidR="0059740A" w:rsidP="0059740A" w:rsidRDefault="0059740A" w14:paraId="4D9F1217" w14:textId="2AFC9649">
            <w:r>
              <w:t>Thurber’s needlegrass</w:t>
            </w:r>
          </w:p>
        </w:tc>
        <w:tc>
          <w:tcPr>
            <w:tcW w:w="1956" w:type="dxa"/>
            <w:shd w:val="clear" w:color="auto" w:fill="auto"/>
          </w:tcPr>
          <w:p w:rsidRPr="00687CED" w:rsidR="0059740A" w:rsidP="0059740A" w:rsidRDefault="0059740A" w14:paraId="6A85C928" w14:textId="77777777">
            <w:r w:rsidRPr="00687CED">
              <w:t>Upper</w:t>
            </w:r>
          </w:p>
        </w:tc>
      </w:tr>
      <w:tr w:rsidRPr="00687CED" w:rsidR="0059740A" w:rsidTr="00687CED" w14:paraId="48CCF841" w14:textId="77777777">
        <w:tc>
          <w:tcPr>
            <w:tcW w:w="1332" w:type="dxa"/>
            <w:shd w:val="clear" w:color="auto" w:fill="auto"/>
          </w:tcPr>
          <w:p w:rsidRPr="00BA3933" w:rsidR="0059740A" w:rsidP="0059740A" w:rsidRDefault="0059740A" w14:paraId="1D7EAB29" w14:textId="5E6BB352">
            <w:pPr>
              <w:rPr>
                <w:bCs/>
              </w:rPr>
            </w:pPr>
            <w:r w:rsidRPr="00897FCF">
              <w:rPr>
                <w:bCs/>
              </w:rPr>
              <w:t>POSE</w:t>
            </w:r>
          </w:p>
        </w:tc>
        <w:tc>
          <w:tcPr>
            <w:tcW w:w="3372" w:type="dxa"/>
            <w:shd w:val="clear" w:color="auto" w:fill="auto"/>
          </w:tcPr>
          <w:p w:rsidRPr="00687CED" w:rsidR="0059740A" w:rsidP="0059740A" w:rsidRDefault="0059740A" w14:paraId="1F78F74C" w14:textId="371E25E4">
            <w:proofErr w:type="spellStart"/>
            <w:r>
              <w:t>Poa</w:t>
            </w:r>
            <w:proofErr w:type="spellEnd"/>
            <w:r>
              <w:t xml:space="preserve"> </w:t>
            </w:r>
            <w:proofErr w:type="spellStart"/>
            <w:r>
              <w:t>secunda</w:t>
            </w:r>
            <w:proofErr w:type="spellEnd"/>
          </w:p>
        </w:tc>
        <w:tc>
          <w:tcPr>
            <w:tcW w:w="2916" w:type="dxa"/>
            <w:shd w:val="clear" w:color="auto" w:fill="auto"/>
          </w:tcPr>
          <w:p w:rsidRPr="00687CED" w:rsidR="0059740A" w:rsidP="0059740A" w:rsidRDefault="0059740A" w14:paraId="7EB3E94F" w14:textId="1AA07E96">
            <w:r>
              <w:t>Sandberg Bluegrass</w:t>
            </w:r>
          </w:p>
        </w:tc>
        <w:tc>
          <w:tcPr>
            <w:tcW w:w="1956" w:type="dxa"/>
            <w:shd w:val="clear" w:color="auto" w:fill="auto"/>
          </w:tcPr>
          <w:p w:rsidRPr="00687CED" w:rsidR="0059740A" w:rsidP="0059740A" w:rsidRDefault="0059740A" w14:paraId="570A7F92" w14:textId="77777777">
            <w:r w:rsidRPr="00687CED">
              <w:t>Upper</w:t>
            </w:r>
          </w:p>
        </w:tc>
      </w:tr>
      <w:tr w:rsidRPr="00687CED" w:rsidR="00687CED" w:rsidTr="00687CED" w14:paraId="20C70344" w14:textId="77777777">
        <w:tc>
          <w:tcPr>
            <w:tcW w:w="1332" w:type="dxa"/>
            <w:shd w:val="clear" w:color="auto" w:fill="auto"/>
          </w:tcPr>
          <w:p w:rsidRPr="00687CED" w:rsidR="00687CED" w:rsidP="003510E9" w:rsidRDefault="00687CED" w14:paraId="7A5CA4E2" w14:textId="77777777">
            <w:pPr>
              <w:rPr>
                <w:bCs/>
              </w:rPr>
            </w:pPr>
            <w:r w:rsidRPr="00687CED">
              <w:rPr>
                <w:bCs/>
              </w:rPr>
              <w:t>ARTRW8</w:t>
            </w:r>
          </w:p>
        </w:tc>
        <w:tc>
          <w:tcPr>
            <w:tcW w:w="3372" w:type="dxa"/>
            <w:shd w:val="clear" w:color="auto" w:fill="auto"/>
          </w:tcPr>
          <w:p w:rsidRPr="00687CED" w:rsidR="00687CED" w:rsidP="003510E9" w:rsidRDefault="00687CED" w14:paraId="4F2E790C" w14:textId="77777777">
            <w:r w:rsidRPr="00687CED">
              <w:t xml:space="preserve">Artemisia tridentata ssp. </w:t>
            </w:r>
            <w:proofErr w:type="spellStart"/>
            <w:r w:rsidRPr="00687CED">
              <w:t>wyomingensis</w:t>
            </w:r>
            <w:proofErr w:type="spellEnd"/>
          </w:p>
        </w:tc>
        <w:tc>
          <w:tcPr>
            <w:tcW w:w="2916" w:type="dxa"/>
            <w:shd w:val="clear" w:color="auto" w:fill="auto"/>
          </w:tcPr>
          <w:p w:rsidRPr="00687CED" w:rsidR="00687CED" w:rsidP="003510E9" w:rsidRDefault="00687CED" w14:paraId="44E6A072" w14:textId="77777777">
            <w:r w:rsidRPr="00687CED">
              <w:t>Wyoming big sagebrush</w:t>
            </w:r>
          </w:p>
        </w:tc>
        <w:tc>
          <w:tcPr>
            <w:tcW w:w="1956" w:type="dxa"/>
            <w:shd w:val="clear" w:color="auto" w:fill="auto"/>
          </w:tcPr>
          <w:p w:rsidRPr="00687CED" w:rsidR="00687CED" w:rsidP="003510E9" w:rsidRDefault="00687CED" w14:paraId="5EA5FC25" w14:textId="77777777">
            <w:r w:rsidRPr="00687CED">
              <w:t>Upper</w:t>
            </w:r>
          </w:p>
        </w:tc>
      </w:tr>
    </w:tbl>
    <w:p w:rsidR="00687CED" w:rsidP="00687CED" w:rsidRDefault="00687CED" w14:paraId="0DD509CB" w14:textId="77777777"/>
    <w:p w:rsidR="00687CED" w:rsidP="00687CED" w:rsidRDefault="00687CED" w14:paraId="40E56C2A" w14:textId="77777777">
      <w:pPr>
        <w:pStyle w:val="SClassInfoPara"/>
      </w:pPr>
      <w:r>
        <w:t>Description</w:t>
      </w:r>
    </w:p>
    <w:p w:rsidR="00687CED" w:rsidP="00687CED" w:rsidRDefault="00687CED" w14:paraId="3C7362AC" w14:textId="65AED9A7">
      <w:r>
        <w:t xml:space="preserve">Perennial grasses and forbs dominate where woody shrub canopy has been killed </w:t>
      </w:r>
      <w:r w:rsidR="00CF6C5F">
        <w:t xml:space="preserve">and </w:t>
      </w:r>
      <w:r>
        <w:t xml:space="preserve">removed by wildfire. Shrub cover </w:t>
      </w:r>
      <w:r w:rsidR="00035544">
        <w:t>&lt;10%</w:t>
      </w:r>
      <w:r>
        <w:t>.</w:t>
      </w:r>
      <w:r w:rsidR="00FC6263">
        <w:t xml:space="preserve"> </w:t>
      </w:r>
      <w:bookmarkStart w:name="_GoBack" w:id="0"/>
      <w:bookmarkEnd w:id="0"/>
    </w:p>
    <w:p w:rsidR="00687CED" w:rsidP="00687CED" w:rsidRDefault="00687CED" w14:paraId="319D2B0A" w14:textId="77777777"/>
    <w:p>
      <w:r>
        <w:rPr>
          <w:i/>
          <w:u w:val="single"/>
        </w:rPr>
        <w:t>Maximum Tree Size Class</w:t>
      </w:r>
      <w:br/>
      <w:r>
        <w:t>None</w:t>
      </w:r>
    </w:p>
    <w:p w:rsidR="00687CED" w:rsidP="00687CED" w:rsidRDefault="00687CED" w14:paraId="7588EE34" w14:textId="77777777">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87CED" w:rsidP="00687CED" w:rsidRDefault="00687CED" w14:paraId="1B789E46" w14:textId="77777777"/>
    <w:p w:rsidR="00687CED" w:rsidP="00687CED" w:rsidRDefault="00687CED" w14:paraId="7D5C9EC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372"/>
        <w:gridCol w:w="2916"/>
        <w:gridCol w:w="1956"/>
      </w:tblGrid>
      <w:tr w:rsidRPr="00687CED" w:rsidR="00687CED" w:rsidTr="00687CED" w14:paraId="19D3CB2B" w14:textId="77777777">
        <w:tc>
          <w:tcPr>
            <w:tcW w:w="1332" w:type="dxa"/>
            <w:tcBorders>
              <w:top w:val="single" w:color="auto" w:sz="2" w:space="0"/>
              <w:bottom w:val="single" w:color="000000" w:sz="12" w:space="0"/>
            </w:tcBorders>
            <w:shd w:val="clear" w:color="auto" w:fill="auto"/>
          </w:tcPr>
          <w:p w:rsidRPr="00687CED" w:rsidR="00687CED" w:rsidP="003510E9" w:rsidRDefault="00687CED" w14:paraId="6543E65F" w14:textId="77777777">
            <w:pPr>
              <w:rPr>
                <w:b/>
                <w:bCs/>
              </w:rPr>
            </w:pPr>
            <w:r w:rsidRPr="00687CED">
              <w:rPr>
                <w:b/>
                <w:bCs/>
              </w:rPr>
              <w:lastRenderedPageBreak/>
              <w:t>Symbol</w:t>
            </w:r>
          </w:p>
        </w:tc>
        <w:tc>
          <w:tcPr>
            <w:tcW w:w="3372" w:type="dxa"/>
            <w:tcBorders>
              <w:top w:val="single" w:color="auto" w:sz="2" w:space="0"/>
              <w:bottom w:val="single" w:color="000000" w:sz="12" w:space="0"/>
            </w:tcBorders>
            <w:shd w:val="clear" w:color="auto" w:fill="auto"/>
          </w:tcPr>
          <w:p w:rsidRPr="00687CED" w:rsidR="00687CED" w:rsidP="003510E9" w:rsidRDefault="00687CED" w14:paraId="78E9BF9F" w14:textId="77777777">
            <w:pPr>
              <w:rPr>
                <w:b/>
                <w:bCs/>
              </w:rPr>
            </w:pPr>
            <w:r w:rsidRPr="00687CED">
              <w:rPr>
                <w:b/>
                <w:bCs/>
              </w:rPr>
              <w:t>Scientific Name</w:t>
            </w:r>
          </w:p>
        </w:tc>
        <w:tc>
          <w:tcPr>
            <w:tcW w:w="2916" w:type="dxa"/>
            <w:tcBorders>
              <w:top w:val="single" w:color="auto" w:sz="2" w:space="0"/>
              <w:bottom w:val="single" w:color="000000" w:sz="12" w:space="0"/>
            </w:tcBorders>
            <w:shd w:val="clear" w:color="auto" w:fill="auto"/>
          </w:tcPr>
          <w:p w:rsidRPr="00687CED" w:rsidR="00687CED" w:rsidP="003510E9" w:rsidRDefault="00687CED" w14:paraId="3A69334B" w14:textId="77777777">
            <w:pPr>
              <w:rPr>
                <w:b/>
                <w:bCs/>
              </w:rPr>
            </w:pPr>
            <w:r w:rsidRPr="00687CED">
              <w:rPr>
                <w:b/>
                <w:bCs/>
              </w:rPr>
              <w:t>Common Name</w:t>
            </w:r>
          </w:p>
        </w:tc>
        <w:tc>
          <w:tcPr>
            <w:tcW w:w="1956" w:type="dxa"/>
            <w:tcBorders>
              <w:top w:val="single" w:color="auto" w:sz="2" w:space="0"/>
              <w:bottom w:val="single" w:color="000000" w:sz="12" w:space="0"/>
            </w:tcBorders>
            <w:shd w:val="clear" w:color="auto" w:fill="auto"/>
          </w:tcPr>
          <w:p w:rsidRPr="00687CED" w:rsidR="00687CED" w:rsidP="003510E9" w:rsidRDefault="00687CED" w14:paraId="70E199BD" w14:textId="77777777">
            <w:pPr>
              <w:rPr>
                <w:b/>
                <w:bCs/>
              </w:rPr>
            </w:pPr>
            <w:r w:rsidRPr="00687CED">
              <w:rPr>
                <w:b/>
                <w:bCs/>
              </w:rPr>
              <w:t>Canopy Position</w:t>
            </w:r>
          </w:p>
        </w:tc>
      </w:tr>
      <w:tr w:rsidRPr="00687CED" w:rsidR="0059740A" w:rsidTr="00687CED" w14:paraId="4907CF6F" w14:textId="77777777">
        <w:tc>
          <w:tcPr>
            <w:tcW w:w="1332" w:type="dxa"/>
            <w:tcBorders>
              <w:top w:val="single" w:color="000000" w:sz="12" w:space="0"/>
            </w:tcBorders>
            <w:shd w:val="clear" w:color="auto" w:fill="auto"/>
          </w:tcPr>
          <w:p w:rsidRPr="00687CED" w:rsidR="0059740A" w:rsidP="0059740A" w:rsidRDefault="0059740A" w14:paraId="6D25EC7D" w14:textId="214ACBEC">
            <w:pPr>
              <w:rPr>
                <w:bCs/>
              </w:rPr>
            </w:pPr>
            <w:r w:rsidRPr="00F60A4C">
              <w:rPr>
                <w:bCs/>
              </w:rPr>
              <w:t>PSSP6</w:t>
            </w:r>
          </w:p>
        </w:tc>
        <w:tc>
          <w:tcPr>
            <w:tcW w:w="3372" w:type="dxa"/>
            <w:tcBorders>
              <w:top w:val="single" w:color="000000" w:sz="12" w:space="0"/>
            </w:tcBorders>
            <w:shd w:val="clear" w:color="auto" w:fill="auto"/>
          </w:tcPr>
          <w:p w:rsidRPr="00687CED" w:rsidR="0059740A" w:rsidP="0059740A" w:rsidRDefault="0059740A" w14:paraId="62EE5644" w14:textId="4D7DE736">
            <w:proofErr w:type="spellStart"/>
            <w:r w:rsidRPr="00F60A4C">
              <w:rPr>
                <w:rStyle w:val="search"/>
                <w:iCs/>
              </w:rPr>
              <w:t>Pseudoroegneria</w:t>
            </w:r>
            <w:proofErr w:type="spellEnd"/>
            <w:r w:rsidRPr="001524C0">
              <w:rPr>
                <w:rStyle w:val="search"/>
              </w:rPr>
              <w:t xml:space="preserve"> </w:t>
            </w:r>
            <w:r w:rsidRPr="00F60A4C">
              <w:rPr>
                <w:rStyle w:val="search"/>
                <w:iCs/>
              </w:rPr>
              <w:t>spicata</w:t>
            </w:r>
          </w:p>
        </w:tc>
        <w:tc>
          <w:tcPr>
            <w:tcW w:w="2916" w:type="dxa"/>
            <w:tcBorders>
              <w:top w:val="single" w:color="000000" w:sz="12" w:space="0"/>
            </w:tcBorders>
            <w:shd w:val="clear" w:color="auto" w:fill="auto"/>
          </w:tcPr>
          <w:p w:rsidRPr="00687CED" w:rsidR="0059740A" w:rsidP="0059740A" w:rsidRDefault="0059740A" w14:paraId="6C706D41" w14:textId="721BF195">
            <w:proofErr w:type="spellStart"/>
            <w:r>
              <w:t>Bluebunch</w:t>
            </w:r>
            <w:proofErr w:type="spellEnd"/>
            <w:r>
              <w:t xml:space="preserve"> wheatgrass</w:t>
            </w:r>
          </w:p>
        </w:tc>
        <w:tc>
          <w:tcPr>
            <w:tcW w:w="1956" w:type="dxa"/>
            <w:tcBorders>
              <w:top w:val="single" w:color="000000" w:sz="12" w:space="0"/>
            </w:tcBorders>
            <w:shd w:val="clear" w:color="auto" w:fill="auto"/>
          </w:tcPr>
          <w:p w:rsidRPr="00687CED" w:rsidR="0059740A" w:rsidP="0059740A" w:rsidRDefault="0059740A" w14:paraId="301C4ECD" w14:textId="77777777">
            <w:r w:rsidRPr="00687CED">
              <w:t>Lower</w:t>
            </w:r>
          </w:p>
        </w:tc>
      </w:tr>
      <w:tr w:rsidRPr="00687CED" w:rsidR="0059740A" w:rsidTr="00687CED" w14:paraId="1A0A0222" w14:textId="77777777">
        <w:tc>
          <w:tcPr>
            <w:tcW w:w="1332" w:type="dxa"/>
            <w:shd w:val="clear" w:color="auto" w:fill="auto"/>
          </w:tcPr>
          <w:p w:rsidRPr="00687CED" w:rsidR="0059740A" w:rsidP="0059740A" w:rsidRDefault="0059740A" w14:paraId="4BADC1AC" w14:textId="350FE1B5">
            <w:pPr>
              <w:rPr>
                <w:bCs/>
              </w:rPr>
            </w:pPr>
            <w:r w:rsidRPr="00F60A4C">
              <w:rPr>
                <w:bCs/>
              </w:rPr>
              <w:t>ACTH7</w:t>
            </w:r>
          </w:p>
        </w:tc>
        <w:tc>
          <w:tcPr>
            <w:tcW w:w="3372" w:type="dxa"/>
            <w:shd w:val="clear" w:color="auto" w:fill="auto"/>
          </w:tcPr>
          <w:p w:rsidRPr="00687CED" w:rsidR="0059740A" w:rsidP="0059740A" w:rsidRDefault="0059740A" w14:paraId="63EBAFFC" w14:textId="3D52AAE8">
            <w:proofErr w:type="spellStart"/>
            <w:r w:rsidRPr="00F60A4C">
              <w:rPr>
                <w:rStyle w:val="search"/>
                <w:iCs/>
              </w:rPr>
              <w:t>Achnatherum</w:t>
            </w:r>
            <w:proofErr w:type="spellEnd"/>
            <w:r w:rsidRPr="00B80C0F">
              <w:rPr>
                <w:rStyle w:val="search"/>
              </w:rPr>
              <w:t xml:space="preserve"> </w:t>
            </w:r>
            <w:proofErr w:type="spellStart"/>
            <w:r w:rsidRPr="00F60A4C">
              <w:rPr>
                <w:rStyle w:val="search"/>
                <w:iCs/>
              </w:rPr>
              <w:t>thurberianum</w:t>
            </w:r>
            <w:proofErr w:type="spellEnd"/>
          </w:p>
        </w:tc>
        <w:tc>
          <w:tcPr>
            <w:tcW w:w="2916" w:type="dxa"/>
            <w:shd w:val="clear" w:color="auto" w:fill="auto"/>
          </w:tcPr>
          <w:p w:rsidRPr="00687CED" w:rsidR="0059740A" w:rsidP="0059740A" w:rsidRDefault="0059740A" w14:paraId="63CB41D8" w14:textId="27734B11">
            <w:r>
              <w:t>Thurber’s needlegrass</w:t>
            </w:r>
          </w:p>
        </w:tc>
        <w:tc>
          <w:tcPr>
            <w:tcW w:w="1956" w:type="dxa"/>
            <w:shd w:val="clear" w:color="auto" w:fill="auto"/>
          </w:tcPr>
          <w:p w:rsidRPr="00687CED" w:rsidR="0059740A" w:rsidP="0059740A" w:rsidRDefault="0059740A" w14:paraId="07A9D982" w14:textId="77777777">
            <w:r w:rsidRPr="00687CED">
              <w:t>Lower</w:t>
            </w:r>
          </w:p>
        </w:tc>
      </w:tr>
      <w:tr w:rsidRPr="00687CED" w:rsidR="00687CED" w:rsidTr="00687CED" w14:paraId="1B4E159D" w14:textId="77777777">
        <w:tc>
          <w:tcPr>
            <w:tcW w:w="1332" w:type="dxa"/>
            <w:shd w:val="clear" w:color="auto" w:fill="auto"/>
          </w:tcPr>
          <w:p w:rsidRPr="00687CED" w:rsidR="00687CED" w:rsidP="003510E9" w:rsidRDefault="00687CED" w14:paraId="0D0084C8" w14:textId="77777777">
            <w:pPr>
              <w:rPr>
                <w:bCs/>
              </w:rPr>
            </w:pPr>
            <w:r w:rsidRPr="00687CED">
              <w:rPr>
                <w:bCs/>
              </w:rPr>
              <w:t>ARTRW8</w:t>
            </w:r>
          </w:p>
        </w:tc>
        <w:tc>
          <w:tcPr>
            <w:tcW w:w="3372" w:type="dxa"/>
            <w:shd w:val="clear" w:color="auto" w:fill="auto"/>
          </w:tcPr>
          <w:p w:rsidRPr="00687CED" w:rsidR="00687CED" w:rsidP="003510E9" w:rsidRDefault="00687CED" w14:paraId="67F2A97F" w14:textId="6BB920ED">
            <w:r w:rsidRPr="00687CED">
              <w:t xml:space="preserve">Artemisia tridentata ssp. </w:t>
            </w:r>
            <w:proofErr w:type="spellStart"/>
            <w:r w:rsidRPr="00687CED" w:rsidR="00035544">
              <w:t>W</w:t>
            </w:r>
            <w:r w:rsidRPr="00687CED">
              <w:t>yomingensis</w:t>
            </w:r>
            <w:proofErr w:type="spellEnd"/>
          </w:p>
        </w:tc>
        <w:tc>
          <w:tcPr>
            <w:tcW w:w="2916" w:type="dxa"/>
            <w:shd w:val="clear" w:color="auto" w:fill="auto"/>
          </w:tcPr>
          <w:p w:rsidRPr="00687CED" w:rsidR="00687CED" w:rsidP="003510E9" w:rsidRDefault="00687CED" w14:paraId="635D59DB" w14:textId="77777777">
            <w:r w:rsidRPr="00687CED">
              <w:t>Wyoming big sagebrush</w:t>
            </w:r>
          </w:p>
        </w:tc>
        <w:tc>
          <w:tcPr>
            <w:tcW w:w="1956" w:type="dxa"/>
            <w:shd w:val="clear" w:color="auto" w:fill="auto"/>
          </w:tcPr>
          <w:p w:rsidRPr="00687CED" w:rsidR="00687CED" w:rsidP="003510E9" w:rsidRDefault="00687CED" w14:paraId="0F4D15E8" w14:textId="77777777">
            <w:r w:rsidRPr="00687CED">
              <w:t>Upper</w:t>
            </w:r>
          </w:p>
        </w:tc>
      </w:tr>
      <w:tr w:rsidRPr="00687CED" w:rsidR="00687CED" w:rsidTr="00687CED" w14:paraId="33EC5E89" w14:textId="77777777">
        <w:tc>
          <w:tcPr>
            <w:tcW w:w="1332" w:type="dxa"/>
            <w:shd w:val="clear" w:color="auto" w:fill="auto"/>
          </w:tcPr>
          <w:p w:rsidRPr="00687CED" w:rsidR="00687CED" w:rsidP="003510E9" w:rsidRDefault="00A86E0A" w14:paraId="1D9FE195" w14:textId="63B8D6EE">
            <w:pPr>
              <w:rPr>
                <w:bCs/>
              </w:rPr>
            </w:pPr>
            <w:r w:rsidRPr="00897FCF">
              <w:rPr>
                <w:bCs/>
              </w:rPr>
              <w:t>POSE</w:t>
            </w:r>
          </w:p>
        </w:tc>
        <w:tc>
          <w:tcPr>
            <w:tcW w:w="3372" w:type="dxa"/>
            <w:shd w:val="clear" w:color="auto" w:fill="auto"/>
          </w:tcPr>
          <w:p w:rsidRPr="00687CED" w:rsidR="00687CED" w:rsidP="003510E9" w:rsidRDefault="0059740A" w14:paraId="199DD7CA" w14:textId="0D139B47">
            <w:proofErr w:type="spellStart"/>
            <w:r>
              <w:t>Poa</w:t>
            </w:r>
            <w:proofErr w:type="spellEnd"/>
            <w:r>
              <w:t xml:space="preserve"> </w:t>
            </w:r>
            <w:proofErr w:type="spellStart"/>
            <w:r>
              <w:t>secunda</w:t>
            </w:r>
            <w:proofErr w:type="spellEnd"/>
          </w:p>
        </w:tc>
        <w:tc>
          <w:tcPr>
            <w:tcW w:w="2916" w:type="dxa"/>
            <w:shd w:val="clear" w:color="auto" w:fill="auto"/>
          </w:tcPr>
          <w:p w:rsidRPr="00687CED" w:rsidR="00687CED" w:rsidP="003510E9" w:rsidRDefault="0059740A" w14:paraId="576C1EDF" w14:textId="4438ACF0">
            <w:r>
              <w:t>Sandberg Bluegrass</w:t>
            </w:r>
          </w:p>
        </w:tc>
        <w:tc>
          <w:tcPr>
            <w:tcW w:w="1956" w:type="dxa"/>
            <w:shd w:val="clear" w:color="auto" w:fill="auto"/>
          </w:tcPr>
          <w:p w:rsidRPr="00687CED" w:rsidR="00687CED" w:rsidP="003510E9" w:rsidRDefault="00687CED" w14:paraId="69E93D95" w14:textId="77777777">
            <w:r w:rsidRPr="00687CED">
              <w:t>Lower</w:t>
            </w:r>
          </w:p>
        </w:tc>
      </w:tr>
    </w:tbl>
    <w:p w:rsidR="00687CED" w:rsidP="00687CED" w:rsidRDefault="00687CED" w14:paraId="0DF38CB5" w14:textId="77777777"/>
    <w:p w:rsidR="00687CED" w:rsidP="00687CED" w:rsidRDefault="00687CED" w14:paraId="5369B48C" w14:textId="77777777">
      <w:pPr>
        <w:pStyle w:val="SClassInfoPara"/>
      </w:pPr>
      <w:r>
        <w:t>Description</w:t>
      </w:r>
    </w:p>
    <w:p w:rsidR="00687CED" w:rsidP="00687CED" w:rsidRDefault="00687CED" w14:paraId="194052ED" w14:textId="68F9DD23">
      <w:r>
        <w:t xml:space="preserve">Shrubs dominate with diverse </w:t>
      </w:r>
      <w:r w:rsidR="00010214">
        <w:t xml:space="preserve">and abundant </w:t>
      </w:r>
      <w:r>
        <w:t>peren</w:t>
      </w:r>
      <w:r w:rsidR="0087554C">
        <w:t>nial grass and forb understory</w:t>
      </w:r>
      <w:r>
        <w:t xml:space="preserve">. </w:t>
      </w:r>
    </w:p>
    <w:p w:rsidR="00687CED" w:rsidP="00687CED" w:rsidRDefault="00687CED" w14:paraId="53BA0F6F" w14:textId="77777777"/>
    <w:p>
      <w:r>
        <w:rPr>
          <w:i/>
          <w:u w:val="single"/>
        </w:rPr>
        <w:t>Maximum Tree Size Class</w:t>
      </w:r>
      <w:br/>
      <w:r>
        <w:t>None</w:t>
      </w:r>
    </w:p>
    <w:p w:rsidR="00687CED" w:rsidP="00687CED" w:rsidRDefault="00687CED" w14:paraId="23EEFE27" w14:textId="0F6629E1">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87CED" w:rsidP="00687CED" w:rsidRDefault="00687CED" w14:paraId="3182A23D" w14:textId="77777777"/>
    <w:p w:rsidR="00687CED" w:rsidP="00687CED" w:rsidRDefault="00687CED" w14:paraId="7B96DA78"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372"/>
        <w:gridCol w:w="2916"/>
        <w:gridCol w:w="1956"/>
      </w:tblGrid>
      <w:tr w:rsidRPr="00687CED" w:rsidR="00687CED" w:rsidTr="00687CED" w14:paraId="371CDD1F" w14:textId="77777777">
        <w:tc>
          <w:tcPr>
            <w:tcW w:w="1332" w:type="dxa"/>
            <w:tcBorders>
              <w:top w:val="single" w:color="auto" w:sz="2" w:space="0"/>
              <w:bottom w:val="single" w:color="000000" w:sz="12" w:space="0"/>
            </w:tcBorders>
            <w:shd w:val="clear" w:color="auto" w:fill="auto"/>
          </w:tcPr>
          <w:p w:rsidRPr="00687CED" w:rsidR="00687CED" w:rsidP="003510E9" w:rsidRDefault="00687CED" w14:paraId="65482567" w14:textId="77777777">
            <w:pPr>
              <w:rPr>
                <w:b/>
                <w:bCs/>
              </w:rPr>
            </w:pPr>
            <w:r w:rsidRPr="00687CED">
              <w:rPr>
                <w:b/>
                <w:bCs/>
              </w:rPr>
              <w:t>Symbol</w:t>
            </w:r>
          </w:p>
        </w:tc>
        <w:tc>
          <w:tcPr>
            <w:tcW w:w="3372" w:type="dxa"/>
            <w:tcBorders>
              <w:top w:val="single" w:color="auto" w:sz="2" w:space="0"/>
              <w:bottom w:val="single" w:color="000000" w:sz="12" w:space="0"/>
            </w:tcBorders>
            <w:shd w:val="clear" w:color="auto" w:fill="auto"/>
          </w:tcPr>
          <w:p w:rsidRPr="00687CED" w:rsidR="00687CED" w:rsidP="003510E9" w:rsidRDefault="00687CED" w14:paraId="1BCFCB58" w14:textId="77777777">
            <w:pPr>
              <w:rPr>
                <w:b/>
                <w:bCs/>
              </w:rPr>
            </w:pPr>
            <w:r w:rsidRPr="00687CED">
              <w:rPr>
                <w:b/>
                <w:bCs/>
              </w:rPr>
              <w:t>Scientific Name</w:t>
            </w:r>
          </w:p>
        </w:tc>
        <w:tc>
          <w:tcPr>
            <w:tcW w:w="2916" w:type="dxa"/>
            <w:tcBorders>
              <w:top w:val="single" w:color="auto" w:sz="2" w:space="0"/>
              <w:bottom w:val="single" w:color="000000" w:sz="12" w:space="0"/>
            </w:tcBorders>
            <w:shd w:val="clear" w:color="auto" w:fill="auto"/>
          </w:tcPr>
          <w:p w:rsidRPr="00687CED" w:rsidR="00687CED" w:rsidP="003510E9" w:rsidRDefault="00687CED" w14:paraId="0DB8AA2A" w14:textId="77777777">
            <w:pPr>
              <w:rPr>
                <w:b/>
                <w:bCs/>
              </w:rPr>
            </w:pPr>
            <w:r w:rsidRPr="00687CED">
              <w:rPr>
                <w:b/>
                <w:bCs/>
              </w:rPr>
              <w:t>Common Name</w:t>
            </w:r>
          </w:p>
        </w:tc>
        <w:tc>
          <w:tcPr>
            <w:tcW w:w="1956" w:type="dxa"/>
            <w:tcBorders>
              <w:top w:val="single" w:color="auto" w:sz="2" w:space="0"/>
              <w:bottom w:val="single" w:color="000000" w:sz="12" w:space="0"/>
            </w:tcBorders>
            <w:shd w:val="clear" w:color="auto" w:fill="auto"/>
          </w:tcPr>
          <w:p w:rsidRPr="00687CED" w:rsidR="00687CED" w:rsidP="003510E9" w:rsidRDefault="00687CED" w14:paraId="0064D3C5" w14:textId="77777777">
            <w:pPr>
              <w:rPr>
                <w:b/>
                <w:bCs/>
              </w:rPr>
            </w:pPr>
            <w:r w:rsidRPr="00687CED">
              <w:rPr>
                <w:b/>
                <w:bCs/>
              </w:rPr>
              <w:t>Canopy Position</w:t>
            </w:r>
          </w:p>
        </w:tc>
      </w:tr>
      <w:tr w:rsidRPr="00687CED" w:rsidR="00687CED" w:rsidTr="00687CED" w14:paraId="1BC448A4" w14:textId="77777777">
        <w:tc>
          <w:tcPr>
            <w:tcW w:w="1332" w:type="dxa"/>
            <w:tcBorders>
              <w:top w:val="single" w:color="000000" w:sz="12" w:space="0"/>
            </w:tcBorders>
            <w:shd w:val="clear" w:color="auto" w:fill="auto"/>
          </w:tcPr>
          <w:p w:rsidRPr="00687CED" w:rsidR="00687CED" w:rsidP="003510E9" w:rsidRDefault="00687CED" w14:paraId="695BBCB6" w14:textId="77777777">
            <w:pPr>
              <w:rPr>
                <w:bCs/>
              </w:rPr>
            </w:pPr>
            <w:r w:rsidRPr="00687CED">
              <w:rPr>
                <w:bCs/>
              </w:rPr>
              <w:t>ARTRW8</w:t>
            </w:r>
          </w:p>
        </w:tc>
        <w:tc>
          <w:tcPr>
            <w:tcW w:w="3372" w:type="dxa"/>
            <w:tcBorders>
              <w:top w:val="single" w:color="000000" w:sz="12" w:space="0"/>
            </w:tcBorders>
            <w:shd w:val="clear" w:color="auto" w:fill="auto"/>
          </w:tcPr>
          <w:p w:rsidRPr="00687CED" w:rsidR="00687CED" w:rsidP="003510E9" w:rsidRDefault="00687CED" w14:paraId="7F638128" w14:textId="4E4506FF">
            <w:r w:rsidRPr="00687CED">
              <w:t xml:space="preserve">Artemisia tridentata ssp. </w:t>
            </w:r>
            <w:proofErr w:type="spellStart"/>
            <w:r w:rsidRPr="00687CED" w:rsidR="00035544">
              <w:t>W</w:t>
            </w:r>
            <w:r w:rsidRPr="00687CED">
              <w:t>yomingensis</w:t>
            </w:r>
            <w:proofErr w:type="spellEnd"/>
          </w:p>
        </w:tc>
        <w:tc>
          <w:tcPr>
            <w:tcW w:w="2916" w:type="dxa"/>
            <w:tcBorders>
              <w:top w:val="single" w:color="000000" w:sz="12" w:space="0"/>
            </w:tcBorders>
            <w:shd w:val="clear" w:color="auto" w:fill="auto"/>
          </w:tcPr>
          <w:p w:rsidRPr="00687CED" w:rsidR="00687CED" w:rsidP="003510E9" w:rsidRDefault="00687CED" w14:paraId="275EE314" w14:textId="77777777">
            <w:r w:rsidRPr="00687CED">
              <w:t>Wyoming big sagebrush</w:t>
            </w:r>
          </w:p>
        </w:tc>
        <w:tc>
          <w:tcPr>
            <w:tcW w:w="1956" w:type="dxa"/>
            <w:tcBorders>
              <w:top w:val="single" w:color="000000" w:sz="12" w:space="0"/>
            </w:tcBorders>
            <w:shd w:val="clear" w:color="auto" w:fill="auto"/>
          </w:tcPr>
          <w:p w:rsidRPr="00687CED" w:rsidR="00687CED" w:rsidP="003510E9" w:rsidRDefault="00687CED" w14:paraId="7E3A405E" w14:textId="77777777">
            <w:r w:rsidRPr="00687CED">
              <w:t>Upper</w:t>
            </w:r>
          </w:p>
        </w:tc>
      </w:tr>
      <w:tr w:rsidRPr="00687CED" w:rsidR="00010214" w:rsidTr="00687CED" w14:paraId="0B9F0A52" w14:textId="77777777">
        <w:tc>
          <w:tcPr>
            <w:tcW w:w="1332" w:type="dxa"/>
            <w:shd w:val="clear" w:color="auto" w:fill="auto"/>
          </w:tcPr>
          <w:p w:rsidRPr="00687CED" w:rsidR="00010214" w:rsidP="00010214" w:rsidRDefault="00010214" w14:paraId="54238408" w14:textId="7969F109">
            <w:pPr>
              <w:rPr>
                <w:bCs/>
              </w:rPr>
            </w:pPr>
            <w:r w:rsidRPr="00F60A4C">
              <w:rPr>
                <w:bCs/>
              </w:rPr>
              <w:t>PSSP6</w:t>
            </w:r>
          </w:p>
        </w:tc>
        <w:tc>
          <w:tcPr>
            <w:tcW w:w="3372" w:type="dxa"/>
            <w:shd w:val="clear" w:color="auto" w:fill="auto"/>
          </w:tcPr>
          <w:p w:rsidRPr="00687CED" w:rsidR="00010214" w:rsidP="00010214" w:rsidRDefault="00010214" w14:paraId="718D198B" w14:textId="7050E5DF">
            <w:proofErr w:type="spellStart"/>
            <w:r w:rsidRPr="00F60A4C">
              <w:rPr>
                <w:rStyle w:val="search"/>
                <w:iCs/>
              </w:rPr>
              <w:t>Pseudoroegneria</w:t>
            </w:r>
            <w:proofErr w:type="spellEnd"/>
            <w:r w:rsidRPr="001524C0">
              <w:rPr>
                <w:rStyle w:val="search"/>
              </w:rPr>
              <w:t xml:space="preserve"> </w:t>
            </w:r>
            <w:r w:rsidRPr="00F60A4C">
              <w:rPr>
                <w:rStyle w:val="search"/>
                <w:iCs/>
              </w:rPr>
              <w:t>spicata</w:t>
            </w:r>
          </w:p>
        </w:tc>
        <w:tc>
          <w:tcPr>
            <w:tcW w:w="2916" w:type="dxa"/>
            <w:shd w:val="clear" w:color="auto" w:fill="auto"/>
          </w:tcPr>
          <w:p w:rsidRPr="00687CED" w:rsidR="00010214" w:rsidP="00010214" w:rsidRDefault="00010214" w14:paraId="4D19E640" w14:textId="6A8F82BC">
            <w:proofErr w:type="spellStart"/>
            <w:r>
              <w:t>Bluebunch</w:t>
            </w:r>
            <w:proofErr w:type="spellEnd"/>
            <w:r>
              <w:t xml:space="preserve"> wheatgrass</w:t>
            </w:r>
          </w:p>
        </w:tc>
        <w:tc>
          <w:tcPr>
            <w:tcW w:w="1956" w:type="dxa"/>
            <w:shd w:val="clear" w:color="auto" w:fill="auto"/>
          </w:tcPr>
          <w:p w:rsidRPr="00687CED" w:rsidR="00010214" w:rsidP="00010214" w:rsidRDefault="00010214" w14:paraId="75A30FB8" w14:textId="77777777">
            <w:r w:rsidRPr="00687CED">
              <w:t>Lower</w:t>
            </w:r>
          </w:p>
        </w:tc>
      </w:tr>
      <w:tr w:rsidRPr="00687CED" w:rsidR="00010214" w:rsidTr="00687CED" w14:paraId="2EF243C8" w14:textId="77777777">
        <w:tc>
          <w:tcPr>
            <w:tcW w:w="1332" w:type="dxa"/>
            <w:shd w:val="clear" w:color="auto" w:fill="auto"/>
          </w:tcPr>
          <w:p w:rsidRPr="00687CED" w:rsidR="00010214" w:rsidP="00010214" w:rsidRDefault="00010214" w14:paraId="6F5BA4A8" w14:textId="1E9767B3">
            <w:pPr>
              <w:rPr>
                <w:bCs/>
              </w:rPr>
            </w:pPr>
            <w:r w:rsidRPr="00F60A4C">
              <w:rPr>
                <w:bCs/>
              </w:rPr>
              <w:t>ACTH7</w:t>
            </w:r>
          </w:p>
        </w:tc>
        <w:tc>
          <w:tcPr>
            <w:tcW w:w="3372" w:type="dxa"/>
            <w:shd w:val="clear" w:color="auto" w:fill="auto"/>
          </w:tcPr>
          <w:p w:rsidRPr="00687CED" w:rsidR="00010214" w:rsidP="00010214" w:rsidRDefault="00010214" w14:paraId="29C8BC11" w14:textId="31720C1B">
            <w:proofErr w:type="spellStart"/>
            <w:r w:rsidRPr="00F60A4C">
              <w:rPr>
                <w:rStyle w:val="search"/>
                <w:iCs/>
              </w:rPr>
              <w:t>Achnatherum</w:t>
            </w:r>
            <w:proofErr w:type="spellEnd"/>
            <w:r w:rsidRPr="00B80C0F">
              <w:rPr>
                <w:rStyle w:val="search"/>
              </w:rPr>
              <w:t xml:space="preserve"> </w:t>
            </w:r>
            <w:proofErr w:type="spellStart"/>
            <w:r w:rsidRPr="00F60A4C">
              <w:rPr>
                <w:rStyle w:val="search"/>
                <w:iCs/>
              </w:rPr>
              <w:t>thurberianum</w:t>
            </w:r>
            <w:proofErr w:type="spellEnd"/>
          </w:p>
        </w:tc>
        <w:tc>
          <w:tcPr>
            <w:tcW w:w="2916" w:type="dxa"/>
            <w:shd w:val="clear" w:color="auto" w:fill="auto"/>
          </w:tcPr>
          <w:p w:rsidRPr="00687CED" w:rsidR="00010214" w:rsidP="00010214" w:rsidRDefault="00010214" w14:paraId="14E39565" w14:textId="677B3F58">
            <w:r>
              <w:t>Thurber’s needlegrass</w:t>
            </w:r>
          </w:p>
        </w:tc>
        <w:tc>
          <w:tcPr>
            <w:tcW w:w="1956" w:type="dxa"/>
            <w:shd w:val="clear" w:color="auto" w:fill="auto"/>
          </w:tcPr>
          <w:p w:rsidRPr="00687CED" w:rsidR="00010214" w:rsidP="00010214" w:rsidRDefault="00010214" w14:paraId="79E70686" w14:textId="77777777">
            <w:r w:rsidRPr="00687CED">
              <w:t>Lower</w:t>
            </w:r>
          </w:p>
        </w:tc>
      </w:tr>
      <w:tr w:rsidRPr="00687CED" w:rsidR="00010214" w:rsidTr="00687CED" w14:paraId="7FC9D279" w14:textId="77777777">
        <w:tc>
          <w:tcPr>
            <w:tcW w:w="1332" w:type="dxa"/>
            <w:shd w:val="clear" w:color="auto" w:fill="auto"/>
          </w:tcPr>
          <w:p w:rsidRPr="00687CED" w:rsidR="00010214" w:rsidP="00010214" w:rsidRDefault="00010214" w14:paraId="1F1F284C" w14:textId="1F84A692">
            <w:pPr>
              <w:rPr>
                <w:bCs/>
              </w:rPr>
            </w:pPr>
            <w:r w:rsidRPr="00897FCF">
              <w:rPr>
                <w:bCs/>
              </w:rPr>
              <w:t>POSE</w:t>
            </w:r>
          </w:p>
        </w:tc>
        <w:tc>
          <w:tcPr>
            <w:tcW w:w="3372" w:type="dxa"/>
            <w:shd w:val="clear" w:color="auto" w:fill="auto"/>
          </w:tcPr>
          <w:p w:rsidRPr="00687CED" w:rsidR="00010214" w:rsidP="00010214" w:rsidRDefault="00010214" w14:paraId="0959C0E2" w14:textId="7E39F319">
            <w:proofErr w:type="spellStart"/>
            <w:r>
              <w:t>Poa</w:t>
            </w:r>
            <w:proofErr w:type="spellEnd"/>
            <w:r>
              <w:t xml:space="preserve"> </w:t>
            </w:r>
            <w:proofErr w:type="spellStart"/>
            <w:r>
              <w:t>secunda</w:t>
            </w:r>
            <w:proofErr w:type="spellEnd"/>
          </w:p>
        </w:tc>
        <w:tc>
          <w:tcPr>
            <w:tcW w:w="2916" w:type="dxa"/>
            <w:shd w:val="clear" w:color="auto" w:fill="auto"/>
          </w:tcPr>
          <w:p w:rsidRPr="00687CED" w:rsidR="00010214" w:rsidP="00010214" w:rsidRDefault="00010214" w14:paraId="53494656" w14:textId="10300803">
            <w:r>
              <w:t>Sandberg Bluegrass</w:t>
            </w:r>
          </w:p>
        </w:tc>
        <w:tc>
          <w:tcPr>
            <w:tcW w:w="1956" w:type="dxa"/>
            <w:shd w:val="clear" w:color="auto" w:fill="auto"/>
          </w:tcPr>
          <w:p w:rsidRPr="00687CED" w:rsidR="00010214" w:rsidP="00010214" w:rsidRDefault="00010214" w14:paraId="3D1C3FD6" w14:textId="77777777">
            <w:r w:rsidRPr="00687CED">
              <w:t>Lower</w:t>
            </w:r>
          </w:p>
        </w:tc>
      </w:tr>
    </w:tbl>
    <w:p w:rsidR="00687CED" w:rsidP="00687CED" w:rsidRDefault="00687CED" w14:paraId="7C9C7513" w14:textId="77777777"/>
    <w:p w:rsidR="00687CED" w:rsidP="00687CED" w:rsidRDefault="00687CED" w14:paraId="1944432E" w14:textId="77777777">
      <w:pPr>
        <w:pStyle w:val="SClassInfoPara"/>
      </w:pPr>
      <w:r>
        <w:t>Description</w:t>
      </w:r>
    </w:p>
    <w:p w:rsidR="00687CED" w:rsidP="00687CED" w:rsidRDefault="00687CED" w14:paraId="6AD1F720" w14:textId="3258A998">
      <w:r>
        <w:t xml:space="preserve">Mature shrub canopy with proportional reduction in understory productivity as canopy cover increases. </w:t>
      </w:r>
      <w:proofErr w:type="spellStart"/>
      <w:r w:rsidR="00010214">
        <w:t>Aroga</w:t>
      </w:r>
      <w:proofErr w:type="spellEnd"/>
      <w:r w:rsidR="00010214">
        <w:t xml:space="preserve"> moth outbreaks </w:t>
      </w:r>
      <w:r w:rsidR="00460D13">
        <w:t xml:space="preserve">are tied </w:t>
      </w:r>
      <w:r w:rsidR="00010214">
        <w:t>to favorable June and July precipitation and temperature levels about every 15yrs</w:t>
      </w:r>
      <w:r w:rsidR="00460D13">
        <w:t>.</w:t>
      </w:r>
    </w:p>
    <w:p w:rsidR="00687CED" w:rsidP="00687CED" w:rsidRDefault="00687CED" w14:paraId="1402886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Early1:OPN</w:t>
            </w:r>
          </w:p>
        </w:tc>
        <w:tc>
          <w:p>
            <w:pPr>
              <w:jc w:val="center"/>
            </w:pPr>
            <w:r>
              <w:rPr>
                <w:sz w:val="20"/>
              </w:rPr>
              <w:t>0.0168</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0.0503</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A112D" w:rsidP="001A112D" w:rsidRDefault="001A112D" w14:paraId="49FE6831" w14:textId="77777777">
      <w:r>
        <w:t>Baker, W.L. 2006. Fire and restoration of sagebrush ecosystems. Wildlife Society Bulletin34(1): 177-185.</w:t>
      </w:r>
    </w:p>
    <w:p w:rsidR="001A112D" w:rsidP="00010214" w:rsidRDefault="001A112D" w14:paraId="76C41DAA" w14:textId="77777777">
      <w:pPr>
        <w:rPr>
          <w:rFonts w:eastAsia="TTE149E790t00"/>
        </w:rPr>
      </w:pPr>
    </w:p>
    <w:p w:rsidRPr="00F60A4C" w:rsidR="00010214" w:rsidP="00010214" w:rsidRDefault="00010214" w14:paraId="5AB72FE8" w14:textId="3FF00A33">
      <w:pPr>
        <w:rPr>
          <w:rFonts w:eastAsia="TTE149E790t00"/>
        </w:rPr>
      </w:pPr>
      <w:r w:rsidRPr="00F60A4C">
        <w:rPr>
          <w:rFonts w:eastAsia="TTE149E790t00"/>
        </w:rPr>
        <w:t xml:space="preserve">Biondi, F., T.J. </w:t>
      </w:r>
      <w:proofErr w:type="spellStart"/>
      <w:r w:rsidRPr="00F60A4C">
        <w:rPr>
          <w:rFonts w:eastAsia="TTE149E790t00"/>
        </w:rPr>
        <w:t>Kozubowski</w:t>
      </w:r>
      <w:proofErr w:type="spellEnd"/>
      <w:r w:rsidRPr="00F60A4C">
        <w:rPr>
          <w:rFonts w:eastAsia="TTE149E790t00"/>
        </w:rPr>
        <w:t xml:space="preserve">, A.K. </w:t>
      </w:r>
      <w:proofErr w:type="spellStart"/>
      <w:r w:rsidRPr="00F60A4C">
        <w:rPr>
          <w:rFonts w:eastAsia="TTE149E790t00"/>
        </w:rPr>
        <w:t>Panorska</w:t>
      </w:r>
      <w:proofErr w:type="spellEnd"/>
      <w:r w:rsidRPr="00F60A4C">
        <w:rPr>
          <w:rFonts w:eastAsia="TTE149E790t00"/>
        </w:rPr>
        <w:t>, and L. Saito. 2007. A new stochastic model of episode peak and duration for eco-hydro-climatic applications.  Ecological Modelling 211:383-395.</w:t>
      </w:r>
      <w:r w:rsidRPr="00F60A4C">
        <w:rPr>
          <w:rFonts w:eastAsia="TTE149E790t00"/>
        </w:rPr>
        <w:br/>
      </w:r>
    </w:p>
    <w:p w:rsidR="00010214" w:rsidP="00010214" w:rsidRDefault="00010214" w14:paraId="40B5C534" w14:textId="50C3AB55">
      <w:pPr>
        <w:rPr>
          <w:u w:val="single"/>
        </w:rPr>
      </w:pPr>
      <w:proofErr w:type="spellStart"/>
      <w:r>
        <w:t>Bolshakova</w:t>
      </w:r>
      <w:proofErr w:type="spellEnd"/>
      <w:r>
        <w:t>, V.L.J. and E.W. Evans</w:t>
      </w:r>
      <w:r w:rsidR="003F4A59">
        <w:t>.</w:t>
      </w:r>
      <w:r>
        <w:t xml:space="preserve"> 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634B0B">
        <w:t>Annals of the Entomological Society of America</w:t>
      </w:r>
      <w:r w:rsidR="00230693">
        <w:t>.</w:t>
      </w:r>
      <w:r w:rsidRPr="00634B0B">
        <w:t xml:space="preserve"> </w:t>
      </w:r>
      <w:r>
        <w:rPr>
          <w:rStyle w:val="publication-meta-journal"/>
        </w:rPr>
        <w:t>109:424-431</w:t>
      </w:r>
    </w:p>
    <w:p w:rsidR="00010214" w:rsidP="00010214" w:rsidRDefault="00010214" w14:paraId="185B2147" w14:textId="77777777">
      <w:pPr>
        <w:rPr>
          <w:u w:val="single"/>
        </w:rPr>
      </w:pPr>
    </w:p>
    <w:p w:rsidRPr="00F60A4C" w:rsidR="00010214" w:rsidP="00010214" w:rsidRDefault="00010214" w14:paraId="7B185BE8" w14:textId="77777777">
      <w:pPr>
        <w:autoSpaceDE w:val="0"/>
        <w:autoSpaceDN w:val="0"/>
        <w:adjustRightInd w:val="0"/>
      </w:pPr>
      <w:proofErr w:type="spellStart"/>
      <w:r>
        <w:t>Bolshakova</w:t>
      </w:r>
      <w:proofErr w:type="spellEnd"/>
      <w:r>
        <w:t xml:space="preserve">, V.L.J. and E.W. Evans. 2014. </w:t>
      </w:r>
      <w:r w:rsidRPr="00F60A4C">
        <w:t xml:space="preserve">Spatial and Temporal Dynamics of </w:t>
      </w:r>
      <w:proofErr w:type="spellStart"/>
      <w:r w:rsidRPr="00F60A4C">
        <w:t>Aroga</w:t>
      </w:r>
      <w:proofErr w:type="spellEnd"/>
      <w:r w:rsidRPr="00F60A4C">
        <w:t xml:space="preserve"> Moth (Lepidoptera: </w:t>
      </w:r>
      <w:proofErr w:type="spellStart"/>
      <w:r w:rsidRPr="00F60A4C">
        <w:t>Gelechiidae</w:t>
      </w:r>
      <w:proofErr w:type="spellEnd"/>
      <w:r w:rsidRPr="00F60A4C">
        <w:t>) Populations and Damage to Sagebrush in Shrub Steppe Across Varying Elevation</w:t>
      </w:r>
      <w:r>
        <w:t>. Environmental Entomology, 43:1475-1484</w:t>
      </w:r>
      <w:r>
        <w:br/>
      </w:r>
    </w:p>
    <w:p w:rsidR="00687CED" w:rsidP="00687CED" w:rsidRDefault="00687CED" w14:paraId="314D9D08" w14:textId="07ECA896">
      <w:r>
        <w:lastRenderedPageBreak/>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687CED" w:rsidP="00687CED" w:rsidRDefault="00687CED" w14:paraId="098E1201" w14:textId="77777777"/>
    <w:p w:rsidR="00687CED" w:rsidP="00687CED" w:rsidRDefault="00687CED" w14:paraId="2A555887" w14:textId="1D0C306D">
      <w:r>
        <w:t xml:space="preserve">Freeman, D.C., W.A. Turner, E.D. McArthur and J.H. Graham. 1991. Characterization of a narrow hybrid zone between two subspecies of big sagebrush (Artemisia </w:t>
      </w:r>
      <w:proofErr w:type="spellStart"/>
      <w:r>
        <w:t>tridenta</w:t>
      </w:r>
      <w:proofErr w:type="spellEnd"/>
      <w:r>
        <w:t>: Asteraceae). American Journal of Botany. 78(6): 805-815.</w:t>
      </w:r>
    </w:p>
    <w:p w:rsidR="00687CED" w:rsidP="00687CED" w:rsidRDefault="00687CED" w14:paraId="2731F44F" w14:textId="77777777"/>
    <w:p w:rsidR="00687CED" w:rsidP="00687CED" w:rsidRDefault="00687CED" w14:paraId="42763631" w14:textId="77777777">
      <w:r>
        <w:t>Houston, D.B. 1973. Wildfires in northern Yellowstone National Park. Ecology 54: 1111-1117.</w:t>
      </w:r>
    </w:p>
    <w:p w:rsidR="00687CED" w:rsidP="00687CED" w:rsidRDefault="00687CED" w14:paraId="4C09D82E" w14:textId="77777777"/>
    <w:p w:rsidR="00687CED" w:rsidP="00687CED" w:rsidRDefault="00687CED" w14:paraId="30B74982" w14:textId="4618FC1E">
      <w:r>
        <w:t>Howard, J</w:t>
      </w:r>
      <w:r w:rsidR="00D8395B">
        <w:t>.</w:t>
      </w:r>
      <w:r>
        <w:t xml:space="preserve">L. 1999. Artemisia tridentata subsp. </w:t>
      </w:r>
      <w:proofErr w:type="spellStart"/>
      <w:r>
        <w:t>wyomingensis</w:t>
      </w:r>
      <w:proofErr w:type="spellEnd"/>
      <w:r>
        <w:t>. In: Fire Effects Information System, [Online]. USDA Forest Service, Rocky Mountain Research Station, Fire Sciences Laboratory (Producer). Available: http://www.fs.fed.us/database/feis/ [2007, June 14].</w:t>
      </w:r>
    </w:p>
    <w:p w:rsidR="00687CED" w:rsidP="00687CED" w:rsidRDefault="00687CED" w14:paraId="028BD02E" w14:textId="77777777"/>
    <w:p w:rsidR="00687CED" w:rsidP="00687CED" w:rsidRDefault="00687CED" w14:paraId="48BE20EB" w14:textId="77777777">
      <w:r>
        <w:t>McArthur, E.D., D.C. Freeman and J.H. Graham. 1998. Narrow hybrid zone between two subspecies of big sagebrush (Artemisia tridentata: Asteraceae). VI. Respiration and water potential. Canadian Journal of Botany. 76(4): 567-574.</w:t>
      </w:r>
    </w:p>
    <w:p w:rsidR="00687CED" w:rsidP="00687CED" w:rsidRDefault="00687CED" w14:paraId="4101B7A8" w14:textId="77777777"/>
    <w:p w:rsidR="00687CED" w:rsidP="00687CED" w:rsidRDefault="00687CED" w14:paraId="79EF822B" w14:textId="3E5393BE">
      <w:r>
        <w:t xml:space="preserve">McArthur, E.D. 2000. Sagebrush systematics and distribution. Pages 9-14 in: P.G. </w:t>
      </w:r>
      <w:proofErr w:type="spellStart"/>
      <w:r>
        <w:t>Entwhistle</w:t>
      </w:r>
      <w:proofErr w:type="spellEnd"/>
      <w:r>
        <w:t xml:space="preserve">, A.M. </w:t>
      </w:r>
      <w:proofErr w:type="spellStart"/>
      <w:r>
        <w:t>DeBolt</w:t>
      </w:r>
      <w:proofErr w:type="spellEnd"/>
      <w:r>
        <w:t xml:space="preserve">, J.H. </w:t>
      </w:r>
      <w:proofErr w:type="spellStart"/>
      <w:r>
        <w:t>Kaltenecker</w:t>
      </w:r>
      <w:proofErr w:type="spellEnd"/>
      <w:r>
        <w:t xml:space="preserve"> and K. </w:t>
      </w:r>
      <w:proofErr w:type="spellStart"/>
      <w:r>
        <w:t>Steenhof</w:t>
      </w:r>
      <w:proofErr w:type="spellEnd"/>
      <w:r>
        <w:t>, compilers. Proceedings: Sagebrush Steppe Ecosystems Symposium. Bureau of Land Management Publication No. BLM/ID/PT-001001+1150, Boise, Idaho, USA.</w:t>
      </w:r>
    </w:p>
    <w:p w:rsidR="00687CED" w:rsidP="00687CED" w:rsidRDefault="00687CED" w14:paraId="7461992A" w14:textId="77777777"/>
    <w:p w:rsidR="00687CED" w:rsidP="00687CED" w:rsidRDefault="00687CED" w14:paraId="5F3DCF86" w14:textId="2757C807">
      <w:r>
        <w:t xml:space="preserve">Miller, R.F. and L.L. </w:t>
      </w:r>
      <w:proofErr w:type="spellStart"/>
      <w:r>
        <w:t>Eddleman</w:t>
      </w:r>
      <w:proofErr w:type="spellEnd"/>
      <w:r>
        <w:t>. 2000. Spatial and temporal changes of sage grouse habitat in the sagebrush biome. Oregon State University Agricultural Experiment Station Technical Bulletin 151, Corvallis, Oregon. 35 pp.</w:t>
      </w:r>
    </w:p>
    <w:p w:rsidR="00687CED" w:rsidP="00687CED" w:rsidRDefault="00687CED" w14:paraId="614F3DD7" w14:textId="77777777"/>
    <w:p w:rsidR="00687CED" w:rsidP="00687CED" w:rsidRDefault="00687CED" w14:paraId="38044C1B" w14:textId="77777777">
      <w:r>
        <w:t>NatureServe. 2007. International Ecological Classification Standard: Terrestrial Ecological Classifications. NatureServe Central Databases. Arlington, VA. Data current as of 10 February 2007.</w:t>
      </w:r>
    </w:p>
    <w:p w:rsidR="00687CED" w:rsidP="00687CED" w:rsidRDefault="00687CED" w14:paraId="17E869F9" w14:textId="77777777"/>
    <w:p w:rsidR="00687CED" w:rsidP="00687CED" w:rsidRDefault="00687CED" w14:paraId="4A3637D8" w14:textId="2096BB3E">
      <w:r>
        <w:t xml:space="preserve">Peters, E.F. and S.C. Bunting. 1994. Fire conditions pre- and post-occurrence of annual grasses on the Snake River plain. Pages 31-36 in Proceedings - Ecology, management, and restoration of Intermountain rangelands symposium. USDA Forest Service INT-GTR-313, Ogden, Utah. </w:t>
      </w:r>
    </w:p>
    <w:p w:rsidR="00687CED" w:rsidP="00687CED" w:rsidRDefault="00687CED" w14:paraId="1D0930C3" w14:textId="2B0B9527"/>
    <w:p w:rsidR="00674918" w:rsidP="00674918" w:rsidRDefault="00674918" w14:paraId="373AF4FE" w14:textId="77777777">
      <w:proofErr w:type="spellStart"/>
      <w:r>
        <w:t>Tirmenstein</w:t>
      </w:r>
      <w:proofErr w:type="spellEnd"/>
      <w:r>
        <w:t xml:space="preserve">, D. 1999. Artemisia tridentata spp. tridentata. In: Fire Effects Information System, [Online]. USDA Forest Service, Rocky Mountain Research Station, Fire Sciences Laboratory (Producer). Available: http://www.fs.fed.us/database/feis/ [2005, May 3]. </w:t>
      </w:r>
    </w:p>
    <w:p w:rsidR="00674918" w:rsidP="00687CED" w:rsidRDefault="00674918" w14:paraId="7665B76E" w14:textId="77777777"/>
    <w:p w:rsidR="00687CED" w:rsidP="00687CED" w:rsidRDefault="00687CED" w14:paraId="04A073C6"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687CED" w:rsidP="00687CED" w:rsidRDefault="00687CED" w14:paraId="1A86189F" w14:textId="77777777"/>
    <w:p w:rsidR="00687CED" w:rsidP="00687CED" w:rsidRDefault="00687CED" w14:paraId="256B4D40" w14:textId="37E94A15">
      <w:r>
        <w:t>West, N.E. 1983. Western Intermountain sagebrush steppe. Pages 351-395. in: N.E. West,</w:t>
      </w:r>
      <w:r w:rsidR="0087554C">
        <w:t xml:space="preserve"> </w:t>
      </w:r>
      <w:r>
        <w:t>ed. Ecosystems of the World 5: Temperate deserts and semi-deserts. Elsevier Scientific Publishing Co., New York, NY.</w:t>
      </w:r>
    </w:p>
    <w:p w:rsidR="00687CED" w:rsidP="00687CED" w:rsidRDefault="00687CED" w14:paraId="207F60A6" w14:textId="77777777"/>
    <w:p w:rsidR="00687CED" w:rsidP="00687CED" w:rsidRDefault="00687CED" w14:paraId="51AB9652" w14:textId="516EFA1C">
      <w:r>
        <w:t xml:space="preserve">West, N.E. 2000. Synecology and disturbance regimes of sagebrush steppe ecosystems. Pages 15-26 in: P.G. </w:t>
      </w:r>
      <w:proofErr w:type="spellStart"/>
      <w:r>
        <w:t>Entwhistle</w:t>
      </w:r>
      <w:proofErr w:type="spellEnd"/>
      <w:r>
        <w:t xml:space="preserve">, A.M. </w:t>
      </w:r>
      <w:proofErr w:type="spellStart"/>
      <w:r>
        <w:t>DeBolt</w:t>
      </w:r>
      <w:proofErr w:type="spellEnd"/>
      <w:r>
        <w:t xml:space="preserve">, J.H. </w:t>
      </w:r>
      <w:proofErr w:type="spellStart"/>
      <w:r>
        <w:t>Kaltenecker</w:t>
      </w:r>
      <w:proofErr w:type="spellEnd"/>
      <w:r>
        <w:t xml:space="preserve"> and K. </w:t>
      </w:r>
      <w:proofErr w:type="spellStart"/>
      <w:r>
        <w:t>Steenhof</w:t>
      </w:r>
      <w:proofErr w:type="spellEnd"/>
      <w:r>
        <w:t>, compilers. Proceedings: Sagebrush Steppe Ecosystems Symposium. Bureau of Land Management Publication No. BLM/ID/PT-001001+1150, Boise, Idaho, USA.</w:t>
      </w:r>
    </w:p>
    <w:p w:rsidR="00687CED" w:rsidP="00687CED" w:rsidRDefault="00687CED" w14:paraId="3EB2B5B6" w14:textId="77777777"/>
    <w:p w:rsidR="00687CED" w:rsidP="00687CED" w:rsidRDefault="00687CED" w14:paraId="68F1CC80" w14:textId="63507F19">
      <w:proofErr w:type="spellStart"/>
      <w:r>
        <w:t>Whisentant</w:t>
      </w:r>
      <w:proofErr w:type="spellEnd"/>
      <w:r>
        <w:t xml:space="preserve">, S.G. 1990. Changing fire frequencies on Idaho's Snake River plains: Ecological and management implications. Pages 4-10 in E.D. McArthur, E.M. </w:t>
      </w:r>
      <w:proofErr w:type="spellStart"/>
      <w:r>
        <w:t>Romme</w:t>
      </w:r>
      <w:proofErr w:type="spellEnd"/>
      <w:r>
        <w:t xml:space="preserve">, S.D. Smith and P.T. </w:t>
      </w:r>
      <w:proofErr w:type="spellStart"/>
      <w:r>
        <w:t>Tueller</w:t>
      </w:r>
      <w:proofErr w:type="spellEnd"/>
      <w:r>
        <w:t>, eds. Proceedings of a symposium on cheatgrass invasion, shrub die-off, and other aspects of shrub biology and management. U.S. Forest Service Gen. Tech. Rep. INT-276. Intermountain Forest and Range Experiment Station, Ogden, Utah.</w:t>
      </w:r>
    </w:p>
    <w:p w:rsidRPr="00A43E41" w:rsidR="004D5F12" w:rsidP="00687CED" w:rsidRDefault="004D5F12" w14:paraId="1F3F2BF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CD2D" w14:textId="77777777" w:rsidR="0040679B" w:rsidRDefault="0040679B">
      <w:r>
        <w:separator/>
      </w:r>
    </w:p>
  </w:endnote>
  <w:endnote w:type="continuationSeparator" w:id="0">
    <w:p w14:paraId="0E945893" w14:textId="77777777" w:rsidR="0040679B" w:rsidRDefault="0040679B">
      <w:r>
        <w:continuationSeparator/>
      </w:r>
    </w:p>
  </w:endnote>
  <w:endnote w:type="continuationNotice" w:id="1">
    <w:p w14:paraId="405D1671" w14:textId="77777777" w:rsidR="0040679B" w:rsidRDefault="00406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CA5E" w14:textId="77777777" w:rsidR="00010214" w:rsidRDefault="00010214" w:rsidP="00687C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7E8B" w14:textId="77777777" w:rsidR="0040679B" w:rsidRDefault="0040679B">
      <w:r>
        <w:separator/>
      </w:r>
    </w:p>
  </w:footnote>
  <w:footnote w:type="continuationSeparator" w:id="0">
    <w:p w14:paraId="4FF0B795" w14:textId="77777777" w:rsidR="0040679B" w:rsidRDefault="0040679B">
      <w:r>
        <w:continuationSeparator/>
      </w:r>
    </w:p>
  </w:footnote>
  <w:footnote w:type="continuationNotice" w:id="1">
    <w:p w14:paraId="334D990B" w14:textId="77777777" w:rsidR="0040679B" w:rsidRDefault="00406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8108" w14:textId="77777777" w:rsidR="00010214" w:rsidRDefault="00010214" w:rsidP="00687C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8B2DC1"/>
    <w:multiLevelType w:val="hybridMultilevel"/>
    <w:tmpl w:val="26026A2A"/>
    <w:lvl w:ilvl="0" w:tplc="93744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ED"/>
    <w:rsid w:val="000037B3"/>
    <w:rsid w:val="00005947"/>
    <w:rsid w:val="00006AF9"/>
    <w:rsid w:val="00007DAF"/>
    <w:rsid w:val="00010214"/>
    <w:rsid w:val="00013BD4"/>
    <w:rsid w:val="0001613C"/>
    <w:rsid w:val="0001622F"/>
    <w:rsid w:val="00017E5D"/>
    <w:rsid w:val="0002152F"/>
    <w:rsid w:val="00023101"/>
    <w:rsid w:val="00030327"/>
    <w:rsid w:val="00031661"/>
    <w:rsid w:val="00031AC9"/>
    <w:rsid w:val="000337FD"/>
    <w:rsid w:val="00035544"/>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0D5A"/>
    <w:rsid w:val="000A204B"/>
    <w:rsid w:val="000A4800"/>
    <w:rsid w:val="000A7972"/>
    <w:rsid w:val="000B4535"/>
    <w:rsid w:val="000B5DA8"/>
    <w:rsid w:val="000B72C9"/>
    <w:rsid w:val="000C605F"/>
    <w:rsid w:val="000C6641"/>
    <w:rsid w:val="000D0A10"/>
    <w:rsid w:val="000D0A31"/>
    <w:rsid w:val="000D2569"/>
    <w:rsid w:val="000D5F89"/>
    <w:rsid w:val="000E473F"/>
    <w:rsid w:val="000E5817"/>
    <w:rsid w:val="000F009F"/>
    <w:rsid w:val="000F031B"/>
    <w:rsid w:val="000F0FE2"/>
    <w:rsid w:val="0010220E"/>
    <w:rsid w:val="0010237B"/>
    <w:rsid w:val="00102923"/>
    <w:rsid w:val="00113A24"/>
    <w:rsid w:val="00113BA7"/>
    <w:rsid w:val="00114BB0"/>
    <w:rsid w:val="001164FC"/>
    <w:rsid w:val="00116D24"/>
    <w:rsid w:val="00116F8F"/>
    <w:rsid w:val="00124E8A"/>
    <w:rsid w:val="00125013"/>
    <w:rsid w:val="00125BD8"/>
    <w:rsid w:val="001368CB"/>
    <w:rsid w:val="00140332"/>
    <w:rsid w:val="00142105"/>
    <w:rsid w:val="00145016"/>
    <w:rsid w:val="00147227"/>
    <w:rsid w:val="001524C0"/>
    <w:rsid w:val="00152EAB"/>
    <w:rsid w:val="00153793"/>
    <w:rsid w:val="00157317"/>
    <w:rsid w:val="00164DBD"/>
    <w:rsid w:val="0016738D"/>
    <w:rsid w:val="001675A9"/>
    <w:rsid w:val="00167CCD"/>
    <w:rsid w:val="00170F2E"/>
    <w:rsid w:val="001716CF"/>
    <w:rsid w:val="00175953"/>
    <w:rsid w:val="001811F1"/>
    <w:rsid w:val="00190A7C"/>
    <w:rsid w:val="00191991"/>
    <w:rsid w:val="00191C68"/>
    <w:rsid w:val="001A0625"/>
    <w:rsid w:val="001A09C3"/>
    <w:rsid w:val="001A112D"/>
    <w:rsid w:val="001A23A2"/>
    <w:rsid w:val="001A24C2"/>
    <w:rsid w:val="001A452C"/>
    <w:rsid w:val="001A5D1F"/>
    <w:rsid w:val="001B1731"/>
    <w:rsid w:val="001B2957"/>
    <w:rsid w:val="001B3CBA"/>
    <w:rsid w:val="001B68A1"/>
    <w:rsid w:val="001C099D"/>
    <w:rsid w:val="001C2B3F"/>
    <w:rsid w:val="001C6795"/>
    <w:rsid w:val="001D2631"/>
    <w:rsid w:val="001D2A37"/>
    <w:rsid w:val="001D2AED"/>
    <w:rsid w:val="001D5A3C"/>
    <w:rsid w:val="001D6A01"/>
    <w:rsid w:val="001E1533"/>
    <w:rsid w:val="001E60C8"/>
    <w:rsid w:val="001E6E49"/>
    <w:rsid w:val="001F0777"/>
    <w:rsid w:val="001F3750"/>
    <w:rsid w:val="001F456A"/>
    <w:rsid w:val="001F49B4"/>
    <w:rsid w:val="001F5CCC"/>
    <w:rsid w:val="00201D37"/>
    <w:rsid w:val="002035A1"/>
    <w:rsid w:val="00207C1D"/>
    <w:rsid w:val="002103D4"/>
    <w:rsid w:val="00210B26"/>
    <w:rsid w:val="00211587"/>
    <w:rsid w:val="002115F7"/>
    <w:rsid w:val="00211881"/>
    <w:rsid w:val="00216A9D"/>
    <w:rsid w:val="00222AEA"/>
    <w:rsid w:val="00222F42"/>
    <w:rsid w:val="00227513"/>
    <w:rsid w:val="00230693"/>
    <w:rsid w:val="00231738"/>
    <w:rsid w:val="00231F73"/>
    <w:rsid w:val="002373C6"/>
    <w:rsid w:val="00240AFB"/>
    <w:rsid w:val="00240CE1"/>
    <w:rsid w:val="00241698"/>
    <w:rsid w:val="00252FCD"/>
    <w:rsid w:val="00255208"/>
    <w:rsid w:val="0025768B"/>
    <w:rsid w:val="002618B0"/>
    <w:rsid w:val="00265072"/>
    <w:rsid w:val="00266C1F"/>
    <w:rsid w:val="00267FF5"/>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E5492"/>
    <w:rsid w:val="002F12E9"/>
    <w:rsid w:val="002F1CDC"/>
    <w:rsid w:val="002F6E33"/>
    <w:rsid w:val="00300328"/>
    <w:rsid w:val="0030146F"/>
    <w:rsid w:val="00301476"/>
    <w:rsid w:val="00301B7F"/>
    <w:rsid w:val="003035FB"/>
    <w:rsid w:val="00304315"/>
    <w:rsid w:val="003049F9"/>
    <w:rsid w:val="00307B93"/>
    <w:rsid w:val="003110AC"/>
    <w:rsid w:val="00311D9A"/>
    <w:rsid w:val="00313322"/>
    <w:rsid w:val="00320C6A"/>
    <w:rsid w:val="00320D5A"/>
    <w:rsid w:val="00323A93"/>
    <w:rsid w:val="003301EC"/>
    <w:rsid w:val="00336475"/>
    <w:rsid w:val="003379B5"/>
    <w:rsid w:val="003425AA"/>
    <w:rsid w:val="003510E9"/>
    <w:rsid w:val="0036004A"/>
    <w:rsid w:val="003616F2"/>
    <w:rsid w:val="00362A51"/>
    <w:rsid w:val="00363EEA"/>
    <w:rsid w:val="00367591"/>
    <w:rsid w:val="003706C4"/>
    <w:rsid w:val="0037120A"/>
    <w:rsid w:val="00390886"/>
    <w:rsid w:val="003A1EBD"/>
    <w:rsid w:val="003A3976"/>
    <w:rsid w:val="003A6CBB"/>
    <w:rsid w:val="003B4012"/>
    <w:rsid w:val="003B7824"/>
    <w:rsid w:val="003C1E6F"/>
    <w:rsid w:val="003C4AA1"/>
    <w:rsid w:val="003C6CFB"/>
    <w:rsid w:val="003D195A"/>
    <w:rsid w:val="003D4155"/>
    <w:rsid w:val="003D41E3"/>
    <w:rsid w:val="003D7188"/>
    <w:rsid w:val="003E0BB2"/>
    <w:rsid w:val="003E0D94"/>
    <w:rsid w:val="003E434C"/>
    <w:rsid w:val="003E4BEC"/>
    <w:rsid w:val="003F280C"/>
    <w:rsid w:val="003F322E"/>
    <w:rsid w:val="003F4A59"/>
    <w:rsid w:val="00400D76"/>
    <w:rsid w:val="004016D3"/>
    <w:rsid w:val="004052F1"/>
    <w:rsid w:val="0040679B"/>
    <w:rsid w:val="00411461"/>
    <w:rsid w:val="00412807"/>
    <w:rsid w:val="00412D14"/>
    <w:rsid w:val="00413292"/>
    <w:rsid w:val="00414CF5"/>
    <w:rsid w:val="004156D4"/>
    <w:rsid w:val="004243CD"/>
    <w:rsid w:val="00432615"/>
    <w:rsid w:val="00432E5B"/>
    <w:rsid w:val="00437774"/>
    <w:rsid w:val="00437C6B"/>
    <w:rsid w:val="00444814"/>
    <w:rsid w:val="0045006E"/>
    <w:rsid w:val="00457B5F"/>
    <w:rsid w:val="00460D13"/>
    <w:rsid w:val="0046198B"/>
    <w:rsid w:val="00462F89"/>
    <w:rsid w:val="00463C23"/>
    <w:rsid w:val="00464BB8"/>
    <w:rsid w:val="00465533"/>
    <w:rsid w:val="004668C2"/>
    <w:rsid w:val="0047010D"/>
    <w:rsid w:val="004830F3"/>
    <w:rsid w:val="00484156"/>
    <w:rsid w:val="004921EE"/>
    <w:rsid w:val="004B0A93"/>
    <w:rsid w:val="004B3810"/>
    <w:rsid w:val="004B44AA"/>
    <w:rsid w:val="004B661D"/>
    <w:rsid w:val="004B779E"/>
    <w:rsid w:val="004C6FD4"/>
    <w:rsid w:val="004D5F12"/>
    <w:rsid w:val="004E3BA6"/>
    <w:rsid w:val="004E3E3E"/>
    <w:rsid w:val="004E667C"/>
    <w:rsid w:val="004F1BBF"/>
    <w:rsid w:val="004F4502"/>
    <w:rsid w:val="004F510A"/>
    <w:rsid w:val="004F5DE6"/>
    <w:rsid w:val="00503E44"/>
    <w:rsid w:val="005071BC"/>
    <w:rsid w:val="0051094E"/>
    <w:rsid w:val="00511556"/>
    <w:rsid w:val="00512137"/>
    <w:rsid w:val="00512636"/>
    <w:rsid w:val="00516053"/>
    <w:rsid w:val="0052115F"/>
    <w:rsid w:val="00522705"/>
    <w:rsid w:val="00522769"/>
    <w:rsid w:val="00522DA8"/>
    <w:rsid w:val="00531069"/>
    <w:rsid w:val="00531D5A"/>
    <w:rsid w:val="00534E2F"/>
    <w:rsid w:val="005378BA"/>
    <w:rsid w:val="00544162"/>
    <w:rsid w:val="00546B88"/>
    <w:rsid w:val="00552518"/>
    <w:rsid w:val="00554272"/>
    <w:rsid w:val="00555A6B"/>
    <w:rsid w:val="005563FC"/>
    <w:rsid w:val="005566CA"/>
    <w:rsid w:val="00560E93"/>
    <w:rsid w:val="00566F6F"/>
    <w:rsid w:val="005720C5"/>
    <w:rsid w:val="00572597"/>
    <w:rsid w:val="00573E56"/>
    <w:rsid w:val="005747FE"/>
    <w:rsid w:val="00581C1D"/>
    <w:rsid w:val="0058708F"/>
    <w:rsid w:val="00587A2E"/>
    <w:rsid w:val="00593242"/>
    <w:rsid w:val="0059740A"/>
    <w:rsid w:val="005A033C"/>
    <w:rsid w:val="005A1021"/>
    <w:rsid w:val="005A66B1"/>
    <w:rsid w:val="005A7F4B"/>
    <w:rsid w:val="005B1DDE"/>
    <w:rsid w:val="005B2DDF"/>
    <w:rsid w:val="005B386F"/>
    <w:rsid w:val="005B4554"/>
    <w:rsid w:val="005B67DD"/>
    <w:rsid w:val="005C0BEB"/>
    <w:rsid w:val="005C123F"/>
    <w:rsid w:val="005C15AE"/>
    <w:rsid w:val="005C2928"/>
    <w:rsid w:val="005C475F"/>
    <w:rsid w:val="005C7740"/>
    <w:rsid w:val="005D1E26"/>
    <w:rsid w:val="005D30CC"/>
    <w:rsid w:val="005D4FF5"/>
    <w:rsid w:val="005F0547"/>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0B"/>
    <w:rsid w:val="00634B44"/>
    <w:rsid w:val="0063698E"/>
    <w:rsid w:val="00650861"/>
    <w:rsid w:val="00654174"/>
    <w:rsid w:val="00657F3E"/>
    <w:rsid w:val="00662B2A"/>
    <w:rsid w:val="0066425B"/>
    <w:rsid w:val="00666C88"/>
    <w:rsid w:val="00672551"/>
    <w:rsid w:val="00674918"/>
    <w:rsid w:val="00683368"/>
    <w:rsid w:val="00687CED"/>
    <w:rsid w:val="006909B7"/>
    <w:rsid w:val="00691641"/>
    <w:rsid w:val="00691C3A"/>
    <w:rsid w:val="00695938"/>
    <w:rsid w:val="00697739"/>
    <w:rsid w:val="006A3B52"/>
    <w:rsid w:val="006A451F"/>
    <w:rsid w:val="006A51EC"/>
    <w:rsid w:val="006B2BBF"/>
    <w:rsid w:val="006B76FF"/>
    <w:rsid w:val="006C0ECB"/>
    <w:rsid w:val="006C441D"/>
    <w:rsid w:val="006C774F"/>
    <w:rsid w:val="006D2137"/>
    <w:rsid w:val="006D5D9D"/>
    <w:rsid w:val="006D75D8"/>
    <w:rsid w:val="006E23D6"/>
    <w:rsid w:val="006E3E5C"/>
    <w:rsid w:val="006E5701"/>
    <w:rsid w:val="006E59C5"/>
    <w:rsid w:val="006E6371"/>
    <w:rsid w:val="006E75F9"/>
    <w:rsid w:val="006F2855"/>
    <w:rsid w:val="00700C23"/>
    <w:rsid w:val="0070333C"/>
    <w:rsid w:val="00703CDD"/>
    <w:rsid w:val="00711F90"/>
    <w:rsid w:val="00715737"/>
    <w:rsid w:val="007159E8"/>
    <w:rsid w:val="0072055A"/>
    <w:rsid w:val="00720782"/>
    <w:rsid w:val="00721E2C"/>
    <w:rsid w:val="00724553"/>
    <w:rsid w:val="00724686"/>
    <w:rsid w:val="00745D2F"/>
    <w:rsid w:val="00751DBE"/>
    <w:rsid w:val="0075574E"/>
    <w:rsid w:val="00760203"/>
    <w:rsid w:val="00763504"/>
    <w:rsid w:val="0076633D"/>
    <w:rsid w:val="00766A66"/>
    <w:rsid w:val="00767EBB"/>
    <w:rsid w:val="007742B4"/>
    <w:rsid w:val="007863E7"/>
    <w:rsid w:val="00790258"/>
    <w:rsid w:val="00792396"/>
    <w:rsid w:val="007A01EE"/>
    <w:rsid w:val="007B2B17"/>
    <w:rsid w:val="007B3B3A"/>
    <w:rsid w:val="007C34E6"/>
    <w:rsid w:val="007C3727"/>
    <w:rsid w:val="007C77FA"/>
    <w:rsid w:val="007C7AF3"/>
    <w:rsid w:val="007D4159"/>
    <w:rsid w:val="007E212C"/>
    <w:rsid w:val="007E2C58"/>
    <w:rsid w:val="007E4B31"/>
    <w:rsid w:val="007F27E4"/>
    <w:rsid w:val="007F33B2"/>
    <w:rsid w:val="007F5464"/>
    <w:rsid w:val="007F60F4"/>
    <w:rsid w:val="007F7862"/>
    <w:rsid w:val="00803393"/>
    <w:rsid w:val="008068BD"/>
    <w:rsid w:val="008126AF"/>
    <w:rsid w:val="00824809"/>
    <w:rsid w:val="00826176"/>
    <w:rsid w:val="00826B9D"/>
    <w:rsid w:val="00826E9C"/>
    <w:rsid w:val="008317C0"/>
    <w:rsid w:val="008327C1"/>
    <w:rsid w:val="008330FF"/>
    <w:rsid w:val="0083523E"/>
    <w:rsid w:val="008450B0"/>
    <w:rsid w:val="00845531"/>
    <w:rsid w:val="0085326E"/>
    <w:rsid w:val="00857297"/>
    <w:rsid w:val="008610DF"/>
    <w:rsid w:val="00863049"/>
    <w:rsid w:val="008658E9"/>
    <w:rsid w:val="0086611D"/>
    <w:rsid w:val="008672C7"/>
    <w:rsid w:val="0086782E"/>
    <w:rsid w:val="00867BEE"/>
    <w:rsid w:val="0087396A"/>
    <w:rsid w:val="0087554C"/>
    <w:rsid w:val="0088604E"/>
    <w:rsid w:val="00887FAA"/>
    <w:rsid w:val="008959BF"/>
    <w:rsid w:val="00897FCF"/>
    <w:rsid w:val="008A121D"/>
    <w:rsid w:val="008A1D1B"/>
    <w:rsid w:val="008A1F68"/>
    <w:rsid w:val="008A5D5D"/>
    <w:rsid w:val="008B2F87"/>
    <w:rsid w:val="008B679A"/>
    <w:rsid w:val="008C052D"/>
    <w:rsid w:val="008C25CA"/>
    <w:rsid w:val="008C43A2"/>
    <w:rsid w:val="008C45C0"/>
    <w:rsid w:val="008C5753"/>
    <w:rsid w:val="008C61E2"/>
    <w:rsid w:val="008D65DC"/>
    <w:rsid w:val="008D6868"/>
    <w:rsid w:val="008E0BF0"/>
    <w:rsid w:val="008E273F"/>
    <w:rsid w:val="008E29FE"/>
    <w:rsid w:val="008E5EE1"/>
    <w:rsid w:val="008E6E39"/>
    <w:rsid w:val="008F1735"/>
    <w:rsid w:val="008F1823"/>
    <w:rsid w:val="008F4308"/>
    <w:rsid w:val="008F57A2"/>
    <w:rsid w:val="008F583E"/>
    <w:rsid w:val="008F64C4"/>
    <w:rsid w:val="008F7F1C"/>
    <w:rsid w:val="00900C3C"/>
    <w:rsid w:val="00901410"/>
    <w:rsid w:val="00901CA2"/>
    <w:rsid w:val="00910E6C"/>
    <w:rsid w:val="00914396"/>
    <w:rsid w:val="009159DC"/>
    <w:rsid w:val="009164A6"/>
    <w:rsid w:val="00924B9A"/>
    <w:rsid w:val="0092668B"/>
    <w:rsid w:val="00926E33"/>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5553"/>
    <w:rsid w:val="00967C07"/>
    <w:rsid w:val="00980247"/>
    <w:rsid w:val="009819B9"/>
    <w:rsid w:val="00982A61"/>
    <w:rsid w:val="00983189"/>
    <w:rsid w:val="00990620"/>
    <w:rsid w:val="0099199D"/>
    <w:rsid w:val="00992A47"/>
    <w:rsid w:val="00993FCD"/>
    <w:rsid w:val="00994E09"/>
    <w:rsid w:val="00995CD5"/>
    <w:rsid w:val="00996A16"/>
    <w:rsid w:val="009A1776"/>
    <w:rsid w:val="009A1DCD"/>
    <w:rsid w:val="009A36F4"/>
    <w:rsid w:val="009A47DE"/>
    <w:rsid w:val="009A5809"/>
    <w:rsid w:val="009A590A"/>
    <w:rsid w:val="009A5C4E"/>
    <w:rsid w:val="009A6C1C"/>
    <w:rsid w:val="009A78DC"/>
    <w:rsid w:val="009B1FAA"/>
    <w:rsid w:val="009C375F"/>
    <w:rsid w:val="009C3926"/>
    <w:rsid w:val="009C52D4"/>
    <w:rsid w:val="009C78BA"/>
    <w:rsid w:val="009D6227"/>
    <w:rsid w:val="009E0DB5"/>
    <w:rsid w:val="009E621C"/>
    <w:rsid w:val="009F01E8"/>
    <w:rsid w:val="009F0D17"/>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77BFE"/>
    <w:rsid w:val="00A86E0A"/>
    <w:rsid w:val="00A87C35"/>
    <w:rsid w:val="00A9365B"/>
    <w:rsid w:val="00A977DD"/>
    <w:rsid w:val="00AA0869"/>
    <w:rsid w:val="00AB2AB3"/>
    <w:rsid w:val="00AB49B1"/>
    <w:rsid w:val="00AB639F"/>
    <w:rsid w:val="00AC118F"/>
    <w:rsid w:val="00AC2198"/>
    <w:rsid w:val="00AC778A"/>
    <w:rsid w:val="00AD207D"/>
    <w:rsid w:val="00AE18EA"/>
    <w:rsid w:val="00AE4E67"/>
    <w:rsid w:val="00AE79F7"/>
    <w:rsid w:val="00AF4B89"/>
    <w:rsid w:val="00AF6F2F"/>
    <w:rsid w:val="00B02771"/>
    <w:rsid w:val="00B04E65"/>
    <w:rsid w:val="00B118AD"/>
    <w:rsid w:val="00B1195A"/>
    <w:rsid w:val="00B17612"/>
    <w:rsid w:val="00B17978"/>
    <w:rsid w:val="00B26135"/>
    <w:rsid w:val="00B30441"/>
    <w:rsid w:val="00B31EE1"/>
    <w:rsid w:val="00B34DC5"/>
    <w:rsid w:val="00B4446A"/>
    <w:rsid w:val="00B45186"/>
    <w:rsid w:val="00B47958"/>
    <w:rsid w:val="00B50030"/>
    <w:rsid w:val="00B52B2F"/>
    <w:rsid w:val="00B53E68"/>
    <w:rsid w:val="00B55CB2"/>
    <w:rsid w:val="00B602C7"/>
    <w:rsid w:val="00B639AB"/>
    <w:rsid w:val="00B650FF"/>
    <w:rsid w:val="00B6691F"/>
    <w:rsid w:val="00B67687"/>
    <w:rsid w:val="00B739CF"/>
    <w:rsid w:val="00B740A1"/>
    <w:rsid w:val="00B746D4"/>
    <w:rsid w:val="00B80C0F"/>
    <w:rsid w:val="00B80C71"/>
    <w:rsid w:val="00B8357A"/>
    <w:rsid w:val="00B84340"/>
    <w:rsid w:val="00B85BF7"/>
    <w:rsid w:val="00B928AF"/>
    <w:rsid w:val="00B92A33"/>
    <w:rsid w:val="00B97572"/>
    <w:rsid w:val="00BA0C49"/>
    <w:rsid w:val="00BA3933"/>
    <w:rsid w:val="00BA4695"/>
    <w:rsid w:val="00BA6081"/>
    <w:rsid w:val="00BB346C"/>
    <w:rsid w:val="00BC02E8"/>
    <w:rsid w:val="00BC3E94"/>
    <w:rsid w:val="00BC7958"/>
    <w:rsid w:val="00BE2B64"/>
    <w:rsid w:val="00BE4C20"/>
    <w:rsid w:val="00BE537C"/>
    <w:rsid w:val="00BE7010"/>
    <w:rsid w:val="00BF3879"/>
    <w:rsid w:val="00BF4A9A"/>
    <w:rsid w:val="00BF5AD2"/>
    <w:rsid w:val="00C0134A"/>
    <w:rsid w:val="00C0481C"/>
    <w:rsid w:val="00C06964"/>
    <w:rsid w:val="00C06AEF"/>
    <w:rsid w:val="00C07272"/>
    <w:rsid w:val="00C10306"/>
    <w:rsid w:val="00C15E97"/>
    <w:rsid w:val="00C21B4A"/>
    <w:rsid w:val="00C21D15"/>
    <w:rsid w:val="00C24F76"/>
    <w:rsid w:val="00C30A4F"/>
    <w:rsid w:val="00C3230C"/>
    <w:rsid w:val="00C35DDE"/>
    <w:rsid w:val="00C37916"/>
    <w:rsid w:val="00C40EEC"/>
    <w:rsid w:val="00C42239"/>
    <w:rsid w:val="00C43CF6"/>
    <w:rsid w:val="00C50E68"/>
    <w:rsid w:val="00C525D4"/>
    <w:rsid w:val="00C52E14"/>
    <w:rsid w:val="00C66BE5"/>
    <w:rsid w:val="00C7198A"/>
    <w:rsid w:val="00C73E35"/>
    <w:rsid w:val="00C74170"/>
    <w:rsid w:val="00C75A9F"/>
    <w:rsid w:val="00C777A4"/>
    <w:rsid w:val="00C80F7B"/>
    <w:rsid w:val="00C81673"/>
    <w:rsid w:val="00C82B04"/>
    <w:rsid w:val="00C868D3"/>
    <w:rsid w:val="00C908F2"/>
    <w:rsid w:val="00C90E95"/>
    <w:rsid w:val="00C92EFC"/>
    <w:rsid w:val="00C95F45"/>
    <w:rsid w:val="00CA2C4F"/>
    <w:rsid w:val="00CA2D4E"/>
    <w:rsid w:val="00CB0E67"/>
    <w:rsid w:val="00CB5DAC"/>
    <w:rsid w:val="00CC4D20"/>
    <w:rsid w:val="00CF08DC"/>
    <w:rsid w:val="00CF161D"/>
    <w:rsid w:val="00CF5B29"/>
    <w:rsid w:val="00CF6C5F"/>
    <w:rsid w:val="00CF7A47"/>
    <w:rsid w:val="00D01503"/>
    <w:rsid w:val="00D04D5D"/>
    <w:rsid w:val="00D05518"/>
    <w:rsid w:val="00D0641F"/>
    <w:rsid w:val="00D1051B"/>
    <w:rsid w:val="00D111B5"/>
    <w:rsid w:val="00D12502"/>
    <w:rsid w:val="00D21167"/>
    <w:rsid w:val="00D2240A"/>
    <w:rsid w:val="00D3113E"/>
    <w:rsid w:val="00D335C9"/>
    <w:rsid w:val="00D34939"/>
    <w:rsid w:val="00D366A5"/>
    <w:rsid w:val="00D37B60"/>
    <w:rsid w:val="00D45F85"/>
    <w:rsid w:val="00D462FC"/>
    <w:rsid w:val="00D46A2D"/>
    <w:rsid w:val="00D47252"/>
    <w:rsid w:val="00D52FF0"/>
    <w:rsid w:val="00D53EDC"/>
    <w:rsid w:val="00D5690F"/>
    <w:rsid w:val="00D56CCA"/>
    <w:rsid w:val="00D61AC5"/>
    <w:rsid w:val="00D63550"/>
    <w:rsid w:val="00D6372D"/>
    <w:rsid w:val="00D653F0"/>
    <w:rsid w:val="00D708EB"/>
    <w:rsid w:val="00D81349"/>
    <w:rsid w:val="00D8395B"/>
    <w:rsid w:val="00D84B65"/>
    <w:rsid w:val="00D90718"/>
    <w:rsid w:val="00D9148A"/>
    <w:rsid w:val="00D96D94"/>
    <w:rsid w:val="00D9735A"/>
    <w:rsid w:val="00D97E60"/>
    <w:rsid w:val="00DA2106"/>
    <w:rsid w:val="00DA2790"/>
    <w:rsid w:val="00DA6645"/>
    <w:rsid w:val="00DB12CD"/>
    <w:rsid w:val="00DB1F84"/>
    <w:rsid w:val="00DB291F"/>
    <w:rsid w:val="00DB5E0C"/>
    <w:rsid w:val="00DC151A"/>
    <w:rsid w:val="00DC5A16"/>
    <w:rsid w:val="00DC5A5A"/>
    <w:rsid w:val="00DD1FBA"/>
    <w:rsid w:val="00DD428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05F"/>
    <w:rsid w:val="00E27D06"/>
    <w:rsid w:val="00E3220D"/>
    <w:rsid w:val="00E32B28"/>
    <w:rsid w:val="00E44DBF"/>
    <w:rsid w:val="00E4659D"/>
    <w:rsid w:val="00E562E4"/>
    <w:rsid w:val="00E61F9B"/>
    <w:rsid w:val="00E741B2"/>
    <w:rsid w:val="00E75D01"/>
    <w:rsid w:val="00E83022"/>
    <w:rsid w:val="00E86BED"/>
    <w:rsid w:val="00E9262C"/>
    <w:rsid w:val="00E97299"/>
    <w:rsid w:val="00EA297E"/>
    <w:rsid w:val="00EB53DC"/>
    <w:rsid w:val="00EC4A14"/>
    <w:rsid w:val="00ED013A"/>
    <w:rsid w:val="00ED3436"/>
    <w:rsid w:val="00ED69E5"/>
    <w:rsid w:val="00EF1C61"/>
    <w:rsid w:val="00EF3349"/>
    <w:rsid w:val="00EF54A9"/>
    <w:rsid w:val="00EF6C66"/>
    <w:rsid w:val="00F042DA"/>
    <w:rsid w:val="00F04BE2"/>
    <w:rsid w:val="00F05351"/>
    <w:rsid w:val="00F07BE1"/>
    <w:rsid w:val="00F10535"/>
    <w:rsid w:val="00F12753"/>
    <w:rsid w:val="00F16BAF"/>
    <w:rsid w:val="00F23676"/>
    <w:rsid w:val="00F34D08"/>
    <w:rsid w:val="00F354C6"/>
    <w:rsid w:val="00F410ED"/>
    <w:rsid w:val="00F42827"/>
    <w:rsid w:val="00F43172"/>
    <w:rsid w:val="00F4692E"/>
    <w:rsid w:val="00F50667"/>
    <w:rsid w:val="00F50E7A"/>
    <w:rsid w:val="00F55261"/>
    <w:rsid w:val="00F55FA9"/>
    <w:rsid w:val="00F56244"/>
    <w:rsid w:val="00F567AE"/>
    <w:rsid w:val="00F62214"/>
    <w:rsid w:val="00F74E72"/>
    <w:rsid w:val="00F77029"/>
    <w:rsid w:val="00F77E0F"/>
    <w:rsid w:val="00F81F47"/>
    <w:rsid w:val="00F839EF"/>
    <w:rsid w:val="00F851E0"/>
    <w:rsid w:val="00F86C13"/>
    <w:rsid w:val="00F873A7"/>
    <w:rsid w:val="00F8742E"/>
    <w:rsid w:val="00F93106"/>
    <w:rsid w:val="00F948F2"/>
    <w:rsid w:val="00F95CB1"/>
    <w:rsid w:val="00FA0EA1"/>
    <w:rsid w:val="00FA28B7"/>
    <w:rsid w:val="00FA62AE"/>
    <w:rsid w:val="00FB4D47"/>
    <w:rsid w:val="00FB6F84"/>
    <w:rsid w:val="00FB7ABC"/>
    <w:rsid w:val="00FC0850"/>
    <w:rsid w:val="00FC3DB5"/>
    <w:rsid w:val="00FC48F1"/>
    <w:rsid w:val="00FC503C"/>
    <w:rsid w:val="00FC5F4D"/>
    <w:rsid w:val="00FC6263"/>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7E83C"/>
  <w15:docId w15:val="{3B345BEA-6A59-4E50-9435-70134D50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7554C"/>
    <w:rPr>
      <w:sz w:val="16"/>
      <w:szCs w:val="16"/>
    </w:rPr>
  </w:style>
  <w:style w:type="paragraph" w:styleId="CommentText">
    <w:name w:val="annotation text"/>
    <w:basedOn w:val="Normal"/>
    <w:link w:val="CommentTextChar"/>
    <w:uiPriority w:val="99"/>
    <w:semiHidden/>
    <w:unhideWhenUsed/>
    <w:rsid w:val="0087554C"/>
    <w:rPr>
      <w:sz w:val="20"/>
      <w:szCs w:val="20"/>
    </w:rPr>
  </w:style>
  <w:style w:type="character" w:customStyle="1" w:styleId="CommentTextChar">
    <w:name w:val="Comment Text Char"/>
    <w:basedOn w:val="DefaultParagraphFont"/>
    <w:link w:val="CommentText"/>
    <w:uiPriority w:val="99"/>
    <w:semiHidden/>
    <w:rsid w:val="0087554C"/>
  </w:style>
  <w:style w:type="paragraph" w:styleId="CommentSubject">
    <w:name w:val="annotation subject"/>
    <w:basedOn w:val="CommentText"/>
    <w:next w:val="CommentText"/>
    <w:link w:val="CommentSubjectChar"/>
    <w:uiPriority w:val="99"/>
    <w:semiHidden/>
    <w:unhideWhenUsed/>
    <w:rsid w:val="0087554C"/>
    <w:rPr>
      <w:b/>
      <w:bCs/>
    </w:rPr>
  </w:style>
  <w:style w:type="character" w:customStyle="1" w:styleId="CommentSubjectChar">
    <w:name w:val="Comment Subject Char"/>
    <w:basedOn w:val="CommentTextChar"/>
    <w:link w:val="CommentSubject"/>
    <w:uiPriority w:val="99"/>
    <w:semiHidden/>
    <w:rsid w:val="0087554C"/>
    <w:rPr>
      <w:b/>
      <w:bCs/>
    </w:rPr>
  </w:style>
  <w:style w:type="paragraph" w:styleId="BalloonText">
    <w:name w:val="Balloon Text"/>
    <w:basedOn w:val="Normal"/>
    <w:link w:val="BalloonTextChar"/>
    <w:uiPriority w:val="99"/>
    <w:semiHidden/>
    <w:unhideWhenUsed/>
    <w:rsid w:val="0087554C"/>
    <w:rPr>
      <w:rFonts w:ascii="Tahoma" w:hAnsi="Tahoma" w:cs="Tahoma"/>
      <w:sz w:val="16"/>
      <w:szCs w:val="16"/>
    </w:rPr>
  </w:style>
  <w:style w:type="character" w:customStyle="1" w:styleId="BalloonTextChar">
    <w:name w:val="Balloon Text Char"/>
    <w:basedOn w:val="DefaultParagraphFont"/>
    <w:link w:val="BalloonText"/>
    <w:uiPriority w:val="99"/>
    <w:semiHidden/>
    <w:rsid w:val="0087554C"/>
    <w:rPr>
      <w:rFonts w:ascii="Tahoma" w:hAnsi="Tahoma" w:cs="Tahoma"/>
      <w:sz w:val="16"/>
      <w:szCs w:val="16"/>
    </w:rPr>
  </w:style>
  <w:style w:type="character" w:styleId="Hyperlink">
    <w:name w:val="Hyperlink"/>
    <w:basedOn w:val="DefaultParagraphFont"/>
    <w:unhideWhenUsed/>
    <w:rsid w:val="0087554C"/>
    <w:rPr>
      <w:color w:val="0000FF" w:themeColor="hyperlink"/>
      <w:u w:val="single"/>
    </w:rPr>
  </w:style>
  <w:style w:type="paragraph" w:styleId="ListParagraph">
    <w:name w:val="List Paragraph"/>
    <w:basedOn w:val="Normal"/>
    <w:uiPriority w:val="34"/>
    <w:qFormat/>
    <w:rsid w:val="00C40EEC"/>
    <w:pPr>
      <w:ind w:left="720"/>
    </w:pPr>
    <w:rPr>
      <w:rFonts w:ascii="Calibri" w:eastAsiaTheme="minorHAnsi" w:hAnsi="Calibri"/>
      <w:sz w:val="22"/>
      <w:szCs w:val="22"/>
    </w:rPr>
  </w:style>
  <w:style w:type="character" w:customStyle="1" w:styleId="search">
    <w:name w:val="search"/>
    <w:basedOn w:val="DefaultParagraphFont"/>
    <w:rsid w:val="001524C0"/>
  </w:style>
  <w:style w:type="character" w:customStyle="1" w:styleId="publication-meta-journal">
    <w:name w:val="publication-meta-journal"/>
    <w:basedOn w:val="DefaultParagraphFont"/>
    <w:rsid w:val="00010214"/>
  </w:style>
  <w:style w:type="paragraph" w:customStyle="1" w:styleId="Default">
    <w:name w:val="Default"/>
    <w:rsid w:val="005121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8125">
      <w:bodyDiv w:val="1"/>
      <w:marLeft w:val="0"/>
      <w:marRight w:val="0"/>
      <w:marTop w:val="0"/>
      <w:marBottom w:val="0"/>
      <w:divBdr>
        <w:top w:val="none" w:sz="0" w:space="0" w:color="auto"/>
        <w:left w:val="none" w:sz="0" w:space="0" w:color="auto"/>
        <w:bottom w:val="none" w:sz="0" w:space="0" w:color="auto"/>
        <w:right w:val="none" w:sz="0" w:space="0" w:color="auto"/>
      </w:divBdr>
    </w:div>
    <w:div w:id="444618609">
      <w:bodyDiv w:val="1"/>
      <w:marLeft w:val="0"/>
      <w:marRight w:val="0"/>
      <w:marTop w:val="0"/>
      <w:marBottom w:val="0"/>
      <w:divBdr>
        <w:top w:val="none" w:sz="0" w:space="0" w:color="auto"/>
        <w:left w:val="none" w:sz="0" w:space="0" w:color="auto"/>
        <w:bottom w:val="none" w:sz="0" w:space="0" w:color="auto"/>
        <w:right w:val="none" w:sz="0" w:space="0" w:color="auto"/>
      </w:divBdr>
      <w:divsChild>
        <w:div w:id="1896119122">
          <w:marLeft w:val="0"/>
          <w:marRight w:val="0"/>
          <w:marTop w:val="0"/>
          <w:marBottom w:val="0"/>
          <w:divBdr>
            <w:top w:val="none" w:sz="0" w:space="0" w:color="auto"/>
            <w:left w:val="none" w:sz="0" w:space="0" w:color="auto"/>
            <w:bottom w:val="none" w:sz="0" w:space="0" w:color="auto"/>
            <w:right w:val="none" w:sz="0" w:space="0" w:color="auto"/>
          </w:divBdr>
        </w:div>
      </w:divsChild>
    </w:div>
    <w:div w:id="541867945">
      <w:bodyDiv w:val="1"/>
      <w:marLeft w:val="0"/>
      <w:marRight w:val="0"/>
      <w:marTop w:val="0"/>
      <w:marBottom w:val="0"/>
      <w:divBdr>
        <w:top w:val="none" w:sz="0" w:space="0" w:color="auto"/>
        <w:left w:val="none" w:sz="0" w:space="0" w:color="auto"/>
        <w:bottom w:val="none" w:sz="0" w:space="0" w:color="auto"/>
        <w:right w:val="none" w:sz="0" w:space="0" w:color="auto"/>
      </w:divBdr>
    </w:div>
    <w:div w:id="915431030">
      <w:bodyDiv w:val="1"/>
      <w:marLeft w:val="0"/>
      <w:marRight w:val="0"/>
      <w:marTop w:val="0"/>
      <w:marBottom w:val="0"/>
      <w:divBdr>
        <w:top w:val="none" w:sz="0" w:space="0" w:color="auto"/>
        <w:left w:val="none" w:sz="0" w:space="0" w:color="auto"/>
        <w:bottom w:val="none" w:sz="0" w:space="0" w:color="auto"/>
        <w:right w:val="none" w:sz="0" w:space="0" w:color="auto"/>
      </w:divBdr>
    </w:div>
    <w:div w:id="9357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C5266-4B1F-4AFE-8BEE-10576AE5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9</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2018-01-08T19:00:00Z</cp:lastPrinted>
  <dcterms:created xsi:type="dcterms:W3CDTF">2018-05-17T20:44:00Z</dcterms:created>
  <dcterms:modified xsi:type="dcterms:W3CDTF">2019-02-13T19:19:00Z</dcterms:modified>
</cp:coreProperties>
</file>