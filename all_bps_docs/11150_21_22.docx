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6DE" w:rsidP="007F06DE" w:rsidRDefault="007F06DE" w14:paraId="6F219111" w14:textId="6E05CC1C">
      <w:pPr>
        <w:pStyle w:val="BpSTitle"/>
      </w:pPr>
      <w:bookmarkStart w:name="_GoBack" w:id="0"/>
      <w:bookmarkEnd w:id="0"/>
      <w:r>
        <w:t>11150</w:t>
      </w:r>
    </w:p>
    <w:p w:rsidR="007F06DE" w:rsidP="007F06DE" w:rsidRDefault="007F06DE" w14:paraId="75C73B66" w14:textId="77777777">
      <w:pPr>
        <w:pStyle w:val="BpSTitle"/>
      </w:pPr>
      <w:r>
        <w:t>Inter-Mountain Basins Juniper Savanna</w:t>
      </w:r>
    </w:p>
    <w:p w:rsidR="007F06DE" w:rsidP="007F06DE" w:rsidRDefault="007F06DE" w14:paraId="773EAC6A" w14:textId="0980C038">
      <w:r>
        <w:t xmlns:w="http://schemas.openxmlformats.org/wordprocessingml/2006/main">BpS Model/Description Version: Aug. 2020</w:t>
      </w:r>
      <w:r>
        <w:tab/>
      </w:r>
      <w:r>
        <w:tab/>
      </w:r>
      <w:r>
        <w:tab/>
      </w:r>
      <w:r>
        <w:tab/>
      </w:r>
      <w:r>
        <w:tab/>
      </w:r>
      <w:r>
        <w:tab/>
      </w:r>
      <w:r>
        <w:tab/>
      </w:r>
    </w:p>
    <w:p w:rsidR="007F06DE" w:rsidP="007F06DE" w:rsidRDefault="007F06DE" w14:paraId="3A696228"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860"/>
        <w:gridCol w:w="2208"/>
        <w:gridCol w:w="1836"/>
        <w:gridCol w:w="3060"/>
      </w:tblGrid>
      <w:tr w:rsidRPr="007F06DE" w:rsidR="00110B67" w:rsidTr="00110B67" w14:paraId="712B288F" w14:textId="77777777">
        <w:tc>
          <w:tcPr>
            <w:tcW w:w="1860" w:type="dxa"/>
            <w:tcBorders>
              <w:top w:val="single" w:color="auto" w:sz="2" w:space="0"/>
              <w:left w:val="single" w:color="auto" w:sz="12" w:space="0"/>
              <w:bottom w:val="single" w:color="000000" w:sz="12" w:space="0"/>
            </w:tcBorders>
            <w:shd w:val="clear" w:color="auto" w:fill="auto"/>
          </w:tcPr>
          <w:p w:rsidRPr="007F06DE" w:rsidR="007F06DE" w:rsidP="004F586A" w:rsidRDefault="007F06DE" w14:paraId="77E777E9" w14:textId="77777777">
            <w:pPr>
              <w:rPr>
                <w:b/>
                <w:bCs/>
              </w:rPr>
            </w:pPr>
            <w:r w:rsidRPr="007F06DE">
              <w:rPr>
                <w:b/>
                <w:bCs/>
              </w:rPr>
              <w:t>Modelers</w:t>
            </w:r>
          </w:p>
        </w:tc>
        <w:tc>
          <w:tcPr>
            <w:tcW w:w="2208" w:type="dxa"/>
            <w:tcBorders>
              <w:top w:val="single" w:color="auto" w:sz="2" w:space="0"/>
              <w:bottom w:val="single" w:color="000000" w:sz="12" w:space="0"/>
              <w:right w:val="single" w:color="000000" w:sz="12" w:space="0"/>
            </w:tcBorders>
            <w:shd w:val="clear" w:color="auto" w:fill="auto"/>
          </w:tcPr>
          <w:p w:rsidRPr="007F06DE" w:rsidR="007F06DE" w:rsidP="004F586A" w:rsidRDefault="007F06DE" w14:paraId="05F02E9E" w14:textId="77777777">
            <w:pPr>
              <w:rPr>
                <w:b/>
                <w:bCs/>
              </w:rPr>
            </w:pPr>
          </w:p>
        </w:tc>
        <w:tc>
          <w:tcPr>
            <w:tcW w:w="1836" w:type="dxa"/>
            <w:tcBorders>
              <w:top w:val="single" w:color="auto" w:sz="2" w:space="0"/>
              <w:left w:val="single" w:color="000000" w:sz="12" w:space="0"/>
              <w:bottom w:val="single" w:color="000000" w:sz="12" w:space="0"/>
            </w:tcBorders>
            <w:shd w:val="clear" w:color="auto" w:fill="auto"/>
          </w:tcPr>
          <w:p w:rsidRPr="007F06DE" w:rsidR="007F06DE" w:rsidP="004F586A" w:rsidRDefault="007F06DE" w14:paraId="6A39185F" w14:textId="77777777">
            <w:pPr>
              <w:rPr>
                <w:b/>
                <w:bCs/>
              </w:rPr>
            </w:pPr>
            <w:r w:rsidRPr="007F06DE">
              <w:rPr>
                <w:b/>
                <w:bCs/>
              </w:rPr>
              <w:t>Reviewers</w:t>
            </w:r>
          </w:p>
        </w:tc>
        <w:tc>
          <w:tcPr>
            <w:tcW w:w="3060" w:type="dxa"/>
            <w:tcBorders>
              <w:top w:val="single" w:color="auto" w:sz="2" w:space="0"/>
              <w:bottom w:val="single" w:color="000000" w:sz="12" w:space="0"/>
            </w:tcBorders>
            <w:shd w:val="clear" w:color="auto" w:fill="auto"/>
          </w:tcPr>
          <w:p w:rsidRPr="007F06DE" w:rsidR="007F06DE" w:rsidP="004F586A" w:rsidRDefault="007F06DE" w14:paraId="2B68DE76" w14:textId="77777777">
            <w:pPr>
              <w:rPr>
                <w:b/>
                <w:bCs/>
              </w:rPr>
            </w:pPr>
          </w:p>
        </w:tc>
      </w:tr>
      <w:tr w:rsidRPr="007F06DE" w:rsidR="00110B67" w:rsidTr="00110B67" w14:paraId="5BE7B03E" w14:textId="77777777">
        <w:tc>
          <w:tcPr>
            <w:tcW w:w="1860" w:type="dxa"/>
            <w:tcBorders>
              <w:top w:val="single" w:color="000000" w:sz="12" w:space="0"/>
              <w:left w:val="single" w:color="auto" w:sz="12" w:space="0"/>
            </w:tcBorders>
            <w:shd w:val="clear" w:color="auto" w:fill="auto"/>
          </w:tcPr>
          <w:p w:rsidRPr="007F06DE" w:rsidR="007F06DE" w:rsidP="004F586A" w:rsidRDefault="007F06DE" w14:paraId="1FBFF208" w14:textId="77777777">
            <w:pPr>
              <w:rPr>
                <w:bCs/>
              </w:rPr>
            </w:pPr>
            <w:r w:rsidRPr="007F06DE">
              <w:rPr>
                <w:bCs/>
              </w:rPr>
              <w:t>Kathy Roche</w:t>
            </w:r>
          </w:p>
        </w:tc>
        <w:tc>
          <w:tcPr>
            <w:tcW w:w="2208" w:type="dxa"/>
            <w:tcBorders>
              <w:top w:val="single" w:color="000000" w:sz="12" w:space="0"/>
              <w:right w:val="single" w:color="000000" w:sz="12" w:space="0"/>
            </w:tcBorders>
            <w:shd w:val="clear" w:color="auto" w:fill="auto"/>
          </w:tcPr>
          <w:p w:rsidRPr="007F06DE" w:rsidR="007F06DE" w:rsidP="004F586A" w:rsidRDefault="007F06DE" w14:paraId="21B4EEF4" w14:textId="77777777">
            <w:r w:rsidRPr="007F06DE">
              <w:t>kroche@fs.fed.us</w:t>
            </w:r>
          </w:p>
        </w:tc>
        <w:tc>
          <w:tcPr>
            <w:tcW w:w="1836" w:type="dxa"/>
            <w:tcBorders>
              <w:top w:val="single" w:color="000000" w:sz="12" w:space="0"/>
              <w:left w:val="single" w:color="000000" w:sz="12" w:space="0"/>
            </w:tcBorders>
            <w:shd w:val="clear" w:color="auto" w:fill="auto"/>
          </w:tcPr>
          <w:p w:rsidRPr="007F06DE" w:rsidR="007F06DE" w:rsidP="004F586A" w:rsidRDefault="00110B67" w14:paraId="353FDC82" w14:textId="52495735">
            <w:r>
              <w:t>Tim Kramer</w:t>
            </w:r>
          </w:p>
        </w:tc>
        <w:tc>
          <w:tcPr>
            <w:tcW w:w="3060" w:type="dxa"/>
            <w:tcBorders>
              <w:top w:val="single" w:color="000000" w:sz="12" w:space="0"/>
            </w:tcBorders>
            <w:shd w:val="clear" w:color="auto" w:fill="auto"/>
          </w:tcPr>
          <w:p w:rsidRPr="007F06DE" w:rsidR="007F06DE" w:rsidP="004F586A" w:rsidRDefault="007F06DE" w14:paraId="6DFB4735" w14:textId="1D70B7D8">
            <w:r w:rsidRPr="007F06DE">
              <w:t>tim_kramer@blm.gov</w:t>
            </w:r>
          </w:p>
        </w:tc>
      </w:tr>
      <w:tr w:rsidRPr="007F06DE" w:rsidR="00110B67" w:rsidTr="00110B67" w14:paraId="54B4BF92" w14:textId="77777777">
        <w:tc>
          <w:tcPr>
            <w:tcW w:w="1860" w:type="dxa"/>
            <w:tcBorders>
              <w:left w:val="single" w:color="auto" w:sz="12" w:space="0"/>
            </w:tcBorders>
            <w:shd w:val="clear" w:color="auto" w:fill="auto"/>
          </w:tcPr>
          <w:p w:rsidRPr="007F06DE" w:rsidR="007F06DE" w:rsidP="004F586A" w:rsidRDefault="007F06DE" w14:paraId="62611B41" w14:textId="77777777">
            <w:pPr>
              <w:rPr>
                <w:bCs/>
              </w:rPr>
            </w:pPr>
            <w:r w:rsidRPr="007F06DE">
              <w:rPr>
                <w:bCs/>
              </w:rPr>
              <w:t>Carolyn Meyer</w:t>
            </w:r>
          </w:p>
        </w:tc>
        <w:tc>
          <w:tcPr>
            <w:tcW w:w="2208" w:type="dxa"/>
            <w:tcBorders>
              <w:right w:val="single" w:color="000000" w:sz="12" w:space="0"/>
            </w:tcBorders>
            <w:shd w:val="clear" w:color="auto" w:fill="auto"/>
          </w:tcPr>
          <w:p w:rsidRPr="007F06DE" w:rsidR="007F06DE" w:rsidP="004F586A" w:rsidRDefault="007F06DE" w14:paraId="425F798F" w14:textId="77777777">
            <w:r w:rsidRPr="007F06DE">
              <w:t>meyerc@uwyo.edu</w:t>
            </w:r>
          </w:p>
        </w:tc>
        <w:tc>
          <w:tcPr>
            <w:tcW w:w="1836" w:type="dxa"/>
            <w:tcBorders>
              <w:left w:val="single" w:color="000000" w:sz="12" w:space="0"/>
            </w:tcBorders>
            <w:shd w:val="clear" w:color="auto" w:fill="auto"/>
          </w:tcPr>
          <w:p w:rsidRPr="007F06DE" w:rsidR="007F06DE" w:rsidP="00110B67" w:rsidRDefault="00110B67" w14:paraId="63C740D5" w14:textId="7882B828">
            <w:r>
              <w:t>Mark Williams</w:t>
            </w:r>
          </w:p>
        </w:tc>
        <w:tc>
          <w:tcPr>
            <w:tcW w:w="3060" w:type="dxa"/>
            <w:shd w:val="clear" w:color="auto" w:fill="auto"/>
          </w:tcPr>
          <w:p w:rsidRPr="007F06DE" w:rsidR="007F06DE" w:rsidP="004F586A" w:rsidRDefault="007F06DE" w14:paraId="6E0F1C12" w14:textId="08498874">
            <w:r w:rsidRPr="007F06DE">
              <w:t>mark_a_williams@blm.gov</w:t>
            </w:r>
          </w:p>
        </w:tc>
      </w:tr>
      <w:tr w:rsidRPr="007F06DE" w:rsidR="00110B67" w:rsidTr="00110B67" w14:paraId="1FF9D132" w14:textId="77777777">
        <w:tc>
          <w:tcPr>
            <w:tcW w:w="1860" w:type="dxa"/>
            <w:tcBorders>
              <w:left w:val="single" w:color="auto" w:sz="12" w:space="0"/>
              <w:bottom w:val="single" w:color="auto" w:sz="2" w:space="0"/>
            </w:tcBorders>
            <w:shd w:val="clear" w:color="auto" w:fill="auto"/>
          </w:tcPr>
          <w:p w:rsidRPr="007F06DE" w:rsidR="007F06DE" w:rsidP="004F586A" w:rsidRDefault="007F06DE" w14:paraId="35262692" w14:textId="77777777">
            <w:pPr>
              <w:rPr>
                <w:bCs/>
              </w:rPr>
            </w:pPr>
            <w:r w:rsidRPr="007F06DE">
              <w:rPr>
                <w:bCs/>
              </w:rPr>
              <w:t>None</w:t>
            </w:r>
          </w:p>
        </w:tc>
        <w:tc>
          <w:tcPr>
            <w:tcW w:w="2208" w:type="dxa"/>
            <w:tcBorders>
              <w:right w:val="single" w:color="000000" w:sz="12" w:space="0"/>
            </w:tcBorders>
            <w:shd w:val="clear" w:color="auto" w:fill="auto"/>
          </w:tcPr>
          <w:p w:rsidRPr="007F06DE" w:rsidR="007F06DE" w:rsidP="004F586A" w:rsidRDefault="007F06DE" w14:paraId="13A28369" w14:textId="77777777">
            <w:r w:rsidRPr="007F06DE">
              <w:t>None</w:t>
            </w:r>
          </w:p>
        </w:tc>
        <w:tc>
          <w:tcPr>
            <w:tcW w:w="1836" w:type="dxa"/>
            <w:tcBorders>
              <w:left w:val="single" w:color="000000" w:sz="12" w:space="0"/>
              <w:bottom w:val="single" w:color="auto" w:sz="2" w:space="0"/>
            </w:tcBorders>
            <w:shd w:val="clear" w:color="auto" w:fill="auto"/>
          </w:tcPr>
          <w:p w:rsidRPr="007F06DE" w:rsidR="007F06DE" w:rsidP="004F586A" w:rsidRDefault="00110B67" w14:paraId="5C981AD9" w14:textId="3B73819F">
            <w:r>
              <w:t>Kirk Strom</w:t>
            </w:r>
          </w:p>
        </w:tc>
        <w:tc>
          <w:tcPr>
            <w:tcW w:w="3060" w:type="dxa"/>
            <w:shd w:val="clear" w:color="auto" w:fill="auto"/>
          </w:tcPr>
          <w:p w:rsidRPr="007F06DE" w:rsidR="007F06DE" w:rsidP="004F586A" w:rsidRDefault="007F06DE" w14:paraId="524AF084" w14:textId="08047959">
            <w:r w:rsidRPr="007F06DE">
              <w:t>kirk_strom@blm.gov</w:t>
            </w:r>
          </w:p>
        </w:tc>
      </w:tr>
    </w:tbl>
    <w:p w:rsidR="007F06DE" w:rsidP="007F06DE" w:rsidRDefault="007F06DE" w14:paraId="4DDB2B74" w14:textId="77777777"/>
    <w:p w:rsidR="007F06DE" w:rsidP="007F06DE" w:rsidRDefault="007F06DE" w14:paraId="6C1ED522" w14:textId="77777777">
      <w:pPr>
        <w:pStyle w:val="InfoPara"/>
      </w:pPr>
      <w:r>
        <w:t>Vegetation Type</w:t>
      </w:r>
    </w:p>
    <w:p w:rsidR="007F06DE" w:rsidP="007F06DE" w:rsidRDefault="00A56391" w14:paraId="75E36AF1" w14:textId="098E5DCB">
      <w:r w:rsidRPr="00A56391">
        <w:t>Steppe/Savanna</w:t>
      </w:r>
    </w:p>
    <w:p w:rsidR="007F06DE" w:rsidP="007F06DE" w:rsidRDefault="007F06DE" w14:paraId="308A877A" w14:textId="77777777">
      <w:pPr>
        <w:pStyle w:val="InfoPara"/>
      </w:pPr>
      <w:r>
        <w:t>Map Zones</w:t>
      </w:r>
    </w:p>
    <w:p w:rsidR="007F06DE" w:rsidP="007F06DE" w:rsidRDefault="007B07DA" w14:paraId="4D7C2AC3" w14:textId="2A4E5095">
      <w:r>
        <w:t xml:space="preserve">21, </w:t>
      </w:r>
      <w:r w:rsidR="007F06DE">
        <w:t>22</w:t>
      </w:r>
    </w:p>
    <w:p w:rsidR="007F06DE" w:rsidP="007F06DE" w:rsidRDefault="007F06DE" w14:paraId="2F8153B5" w14:textId="77777777">
      <w:pPr>
        <w:pStyle w:val="InfoPara"/>
      </w:pPr>
      <w:r>
        <w:t>Geographic Range</w:t>
      </w:r>
    </w:p>
    <w:p w:rsidR="007F06DE" w:rsidP="007F06DE" w:rsidRDefault="64F2B665" w14:paraId="0F750A91" w14:textId="0E4121D3">
      <w:r>
        <w:t xml:space="preserve">This system is thought not to occur in </w:t>
      </w:r>
      <w:r w:rsidR="001D03E6">
        <w:t>map zone (</w:t>
      </w:r>
      <w:r>
        <w:t>MZ</w:t>
      </w:r>
      <w:r w:rsidR="001D03E6">
        <w:t xml:space="preserve">) </w:t>
      </w:r>
      <w:r>
        <w:t xml:space="preserve">21. This widespread ecological system occupies dry foothills and </w:t>
      </w:r>
      <w:proofErr w:type="spellStart"/>
      <w:r>
        <w:t>sandsheets</w:t>
      </w:r>
      <w:proofErr w:type="spellEnd"/>
      <w:r>
        <w:t xml:space="preserve"> of western Colorado, northwestern New Mexico, northern Arizona and Utah, and west into the Great Basin of Nevada and southern Idaho.</w:t>
      </w:r>
    </w:p>
    <w:p w:rsidR="007F06DE" w:rsidP="007F06DE" w:rsidRDefault="007F06DE" w14:paraId="18231EEA" w14:textId="77777777">
      <w:pPr>
        <w:pStyle w:val="InfoPara"/>
      </w:pPr>
      <w:r>
        <w:t>Biophysical Site Description</w:t>
      </w:r>
    </w:p>
    <w:p w:rsidR="007F06DE" w:rsidP="007F06DE" w:rsidRDefault="007F06DE" w14:paraId="1665C05E" w14:textId="3A8866E1">
      <w:r>
        <w:t>This ecological system is typically found at lower elevations, ranging from 1</w:t>
      </w:r>
      <w:r w:rsidR="001D03E6">
        <w:t>,</w:t>
      </w:r>
      <w:r>
        <w:t>500-2</w:t>
      </w:r>
      <w:r w:rsidR="001D03E6">
        <w:t>,</w:t>
      </w:r>
      <w:r>
        <w:t>300m. Occurrences are found on lower mountain slopes, hills, plateaus, basins</w:t>
      </w:r>
      <w:r w:rsidR="001D03E6">
        <w:t>,</w:t>
      </w:r>
      <w:r>
        <w:t xml:space="preserve"> and flats</w:t>
      </w:r>
      <w:r w:rsidR="001D03E6">
        <w:t>,</w:t>
      </w:r>
      <w:r>
        <w:t xml:space="preserve"> often where juniper is expanding into semi-desert grasslands and steppe.</w:t>
      </w:r>
    </w:p>
    <w:p w:rsidR="007F06DE" w:rsidP="007F06DE" w:rsidRDefault="007F06DE" w14:paraId="589182F4" w14:textId="77777777"/>
    <w:p w:rsidR="007F06DE" w:rsidP="007F06DE" w:rsidRDefault="007F06DE" w14:paraId="6159BC4E" w14:textId="77777777">
      <w:r>
        <w:t>12-14in precipitation zone and above.</w:t>
      </w:r>
    </w:p>
    <w:p w:rsidR="007F06DE" w:rsidP="007F06DE" w:rsidRDefault="007F06DE" w14:paraId="4A99EB3B" w14:textId="77777777">
      <w:pPr>
        <w:pStyle w:val="InfoPara"/>
      </w:pPr>
      <w:r>
        <w:t>Vegetation Description</w:t>
      </w:r>
    </w:p>
    <w:p w:rsidR="007F06DE" w:rsidP="007F06DE" w:rsidRDefault="64F2B665" w14:paraId="0DE209AF" w14:textId="1DDF929E">
      <w:r>
        <w:t xml:space="preserve">The vegetation is typically open savanna, although there may be inclusions of more dense juniper woodlands. This savanna is typically dominated by </w:t>
      </w:r>
      <w:proofErr w:type="spellStart"/>
      <w:r w:rsidRPr="64F2B665">
        <w:rPr>
          <w:i/>
          <w:iCs/>
        </w:rPr>
        <w:t>Juniperus</w:t>
      </w:r>
      <w:proofErr w:type="spellEnd"/>
      <w:r w:rsidRPr="64F2B665">
        <w:rPr>
          <w:i/>
          <w:iCs/>
        </w:rPr>
        <w:t xml:space="preserve"> </w:t>
      </w:r>
      <w:proofErr w:type="spellStart"/>
      <w:r w:rsidRPr="64F2B665">
        <w:rPr>
          <w:i/>
          <w:iCs/>
        </w:rPr>
        <w:t>osteosperma</w:t>
      </w:r>
      <w:proofErr w:type="spellEnd"/>
      <w:r>
        <w:t xml:space="preserve"> trees with high cover of perennial bunch grasses and forbs (</w:t>
      </w:r>
      <w:proofErr w:type="spellStart"/>
      <w:r w:rsidRPr="64F2B665">
        <w:rPr>
          <w:i/>
          <w:iCs/>
        </w:rPr>
        <w:t>Koeleria</w:t>
      </w:r>
      <w:proofErr w:type="spellEnd"/>
      <w:r w:rsidRPr="64F2B665">
        <w:rPr>
          <w:i/>
          <w:iCs/>
        </w:rPr>
        <w:t xml:space="preserve"> </w:t>
      </w:r>
      <w:proofErr w:type="spellStart"/>
      <w:r w:rsidRPr="64F2B665">
        <w:rPr>
          <w:i/>
          <w:iCs/>
        </w:rPr>
        <w:t>macrantha</w:t>
      </w:r>
      <w:proofErr w:type="spellEnd"/>
      <w:r>
        <w:t xml:space="preserve">, </w:t>
      </w:r>
      <w:proofErr w:type="spellStart"/>
      <w:r w:rsidRPr="64F2B665">
        <w:rPr>
          <w:i/>
          <w:iCs/>
        </w:rPr>
        <w:t>Heterostipa</w:t>
      </w:r>
      <w:proofErr w:type="spellEnd"/>
      <w:r w:rsidRPr="64F2B665">
        <w:rPr>
          <w:i/>
          <w:iCs/>
        </w:rPr>
        <w:t xml:space="preserve"> </w:t>
      </w:r>
      <w:proofErr w:type="spellStart"/>
      <w:r w:rsidRPr="64F2B665">
        <w:rPr>
          <w:i/>
          <w:iCs/>
        </w:rPr>
        <w:t>comata</w:t>
      </w:r>
      <w:proofErr w:type="spellEnd"/>
      <w:r>
        <w:t xml:space="preserve">, </w:t>
      </w:r>
      <w:proofErr w:type="spellStart"/>
      <w:r w:rsidRPr="64F2B665">
        <w:rPr>
          <w:i/>
          <w:iCs/>
        </w:rPr>
        <w:t>Pseudoroegneria</w:t>
      </w:r>
      <w:proofErr w:type="spellEnd"/>
      <w:r w:rsidRPr="64F2B665">
        <w:rPr>
          <w:i/>
          <w:iCs/>
        </w:rPr>
        <w:t xml:space="preserve"> </w:t>
      </w:r>
      <w:proofErr w:type="spellStart"/>
      <w:r w:rsidRPr="64F2B665">
        <w:rPr>
          <w:i/>
          <w:iCs/>
        </w:rPr>
        <w:t>spicata</w:t>
      </w:r>
      <w:proofErr w:type="spellEnd"/>
      <w:r>
        <w:t xml:space="preserve">, </w:t>
      </w:r>
      <w:proofErr w:type="spellStart"/>
      <w:r w:rsidRPr="64F2B665">
        <w:rPr>
          <w:i/>
          <w:iCs/>
        </w:rPr>
        <w:t>Poa</w:t>
      </w:r>
      <w:proofErr w:type="spellEnd"/>
      <w:r w:rsidRPr="64F2B665">
        <w:rPr>
          <w:i/>
          <w:iCs/>
        </w:rPr>
        <w:t xml:space="preserve"> </w:t>
      </w:r>
      <w:proofErr w:type="spellStart"/>
      <w:r w:rsidRPr="64F2B665">
        <w:rPr>
          <w:i/>
          <w:iCs/>
        </w:rPr>
        <w:t>secunda</w:t>
      </w:r>
      <w:proofErr w:type="spellEnd"/>
      <w:r>
        <w:t xml:space="preserve">, and </w:t>
      </w:r>
      <w:proofErr w:type="spellStart"/>
      <w:r w:rsidRPr="64F2B665">
        <w:rPr>
          <w:i/>
          <w:iCs/>
        </w:rPr>
        <w:t>Elymus</w:t>
      </w:r>
      <w:proofErr w:type="spellEnd"/>
      <w:r w:rsidRPr="64F2B665">
        <w:rPr>
          <w:i/>
          <w:iCs/>
        </w:rPr>
        <w:t xml:space="preserve"> </w:t>
      </w:r>
      <w:proofErr w:type="spellStart"/>
      <w:r w:rsidRPr="64F2B665">
        <w:rPr>
          <w:i/>
          <w:iCs/>
        </w:rPr>
        <w:t>elemoides</w:t>
      </w:r>
      <w:proofErr w:type="spellEnd"/>
      <w:r>
        <w:t xml:space="preserve"> that make a bunchgrass understory.) These may vary in abundance in different classes but remain present. Sagebrush comes in</w:t>
      </w:r>
      <w:r w:rsidR="001D03E6">
        <w:t>,</w:t>
      </w:r>
      <w:r>
        <w:t xml:space="preserve"> and grass cover is reduced. </w:t>
      </w:r>
      <w:proofErr w:type="spellStart"/>
      <w:r w:rsidRPr="64F2B665">
        <w:rPr>
          <w:i/>
          <w:iCs/>
        </w:rPr>
        <w:t>Festuca</w:t>
      </w:r>
      <w:proofErr w:type="spellEnd"/>
      <w:r w:rsidRPr="64F2B665">
        <w:rPr>
          <w:i/>
          <w:iCs/>
        </w:rPr>
        <w:t xml:space="preserve"> </w:t>
      </w:r>
      <w:proofErr w:type="spellStart"/>
      <w:r w:rsidRPr="64F2B665">
        <w:rPr>
          <w:i/>
          <w:iCs/>
        </w:rPr>
        <w:t>idahoensis</w:t>
      </w:r>
      <w:proofErr w:type="spellEnd"/>
      <w:r>
        <w:t xml:space="preserve"> may be present on more mesic sites.</w:t>
      </w:r>
    </w:p>
    <w:p w:rsidR="007F06DE" w:rsidP="007F06DE" w:rsidRDefault="007F06DE" w14:paraId="339A2A7C"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osteosperma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Utah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Juniperus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juniper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bl>
    <w:p>
      <w:r>
        <w:rPr>
          <w:sz w:val="16"/>
        </w:rPr>
        <w:t>Species names are from the NRCS PLANTS database. Check species codes at http://plants.usda.gov.</w:t>
      </w:r>
    </w:p>
    <w:p w:rsidR="007F06DE" w:rsidP="007F06DE" w:rsidRDefault="007F06DE" w14:paraId="2B7CED54" w14:textId="77777777">
      <w:pPr>
        <w:pStyle w:val="InfoPara"/>
      </w:pPr>
      <w:r>
        <w:t>Disturbance Description</w:t>
      </w:r>
    </w:p>
    <w:p w:rsidR="007F06DE" w:rsidP="007F06DE" w:rsidRDefault="007F06DE" w14:paraId="72A96E9A" w14:textId="195FFACC">
      <w:r>
        <w:t xml:space="preserve">Uncertainty exists about the fire frequencies of this ecological system, though it is predominantly Fire Regime Group III. Fire regime was primarily determined by fire occurrence in the surrounding matrix vegetation. Fire regime primarily determined by adjacent vegetation and spread from the adjacent types into this community. Lightning-ignited fires were common but typically did not affect more than a few individual trees. Replacement fires were uncommon to </w:t>
      </w:r>
      <w:r>
        <w:lastRenderedPageBreak/>
        <w:t xml:space="preserve">rare (average </w:t>
      </w:r>
      <w:r w:rsidR="001D03E6">
        <w:t>fire return interval [</w:t>
      </w:r>
      <w:r>
        <w:t>FRI</w:t>
      </w:r>
      <w:r w:rsidR="001D03E6">
        <w:t>]</w:t>
      </w:r>
      <w:r>
        <w:t xml:space="preserve"> of 100-500yrs) and occurred primarily during extreme fire behavior conditions. Mixed</w:t>
      </w:r>
      <w:r w:rsidR="001D03E6">
        <w:t>-</w:t>
      </w:r>
      <w:r>
        <w:t>severity fire (average FRI of 100-500yrs) was characterized as a mosaic of replacement and surface fires distributed through the patch at a fine scale (&lt;0.1ac). Surface fires could occur in stands where understory grass (FEID) cover is high and provides adequate fuel. Surface fire</w:t>
      </w:r>
      <w:r w:rsidR="001D03E6">
        <w:t>s</w:t>
      </w:r>
      <w:r>
        <w:t xml:space="preserve"> were primarily responsible for producing fire scars on juniper trees (average FRI of 100yrs).</w:t>
      </w:r>
    </w:p>
    <w:p w:rsidR="007F06DE" w:rsidP="007F06DE" w:rsidRDefault="007F06DE" w14:paraId="690507E6" w14:textId="77777777"/>
    <w:p w:rsidR="007F06DE" w:rsidP="007F06DE" w:rsidRDefault="007F06DE" w14:paraId="010CE96F" w14:textId="46B7B4D4">
      <w:r>
        <w:t>FRIs vary between this 1115 system and BpS 1049 Limber Pine-Juniper Woodland. The Inter-M</w:t>
      </w:r>
      <w:r w:rsidR="001D03E6">
        <w:t xml:space="preserve">ountain </w:t>
      </w:r>
      <w:r>
        <w:t>Basins Juniper Savanna has a different moisture regime than the Foothill Limber Pine-Juniper Woodland --</w:t>
      </w:r>
      <w:r w:rsidR="001D03E6">
        <w:t xml:space="preserve"> </w:t>
      </w:r>
      <w:r>
        <w:t xml:space="preserve">the moisture tends to come at a different time of year. In the Foothill Limber Pine-Juniper Woodland that occurs on the Medicine </w:t>
      </w:r>
      <w:r w:rsidR="00E129A8">
        <w:t>Bow</w:t>
      </w:r>
      <w:r w:rsidR="001D03E6">
        <w:t>-</w:t>
      </w:r>
      <w:r>
        <w:t>Routt National Forests</w:t>
      </w:r>
      <w:r w:rsidR="001D03E6">
        <w:t>,</w:t>
      </w:r>
      <w:r>
        <w:t xml:space="preserve"> we can get extensive fog at any time of the year</w:t>
      </w:r>
      <w:r w:rsidR="001D03E6">
        <w:t>,</w:t>
      </w:r>
      <w:r>
        <w:t xml:space="preserve"> which leads to extensive white pine blister rust in the limber pine but also would influence the moisture content of fine fuel and subsequently the fire regime. There also tend to be more shrubs in the Limber Pine-Juniper Woodland than the Inter-M</w:t>
      </w:r>
      <w:r w:rsidR="001D03E6">
        <w:t>ountain</w:t>
      </w:r>
      <w:r>
        <w:t xml:space="preserve"> Basins Juniper Savanna.</w:t>
      </w:r>
    </w:p>
    <w:p w:rsidR="007F06DE" w:rsidP="007F06DE" w:rsidRDefault="007F06DE" w14:paraId="676409DC" w14:textId="11470301">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356</w:t>
            </w:r>
          </w:p>
        </w:tc>
        <w:tc>
          <w:p>
            <w:pPr>
              <w:jc w:val="center"/>
            </w:pPr>
            <w:r>
              <w:t>18</w:t>
            </w:r>
          </w:p>
        </w:tc>
        <w:tc>
          <w:p>
            <w:pPr>
              <w:jc w:val="center"/>
            </w:pPr>
            <w:r>
              <w:t>100</w:t>
            </w:r>
          </w:p>
        </w:tc>
        <w:tc>
          <w:p>
            <w:pPr>
              <w:jc w:val="center"/>
            </w:pPr>
            <w:r>
              <w:t>1000</w:t>
            </w:r>
          </w:p>
        </w:tc>
      </w:tr>
      <w:tr>
        <w:tc>
          <w:p>
            <w:pPr>
              <w:jc w:val="center"/>
            </w:pPr>
            <w:r>
              <w:t>Moderate (Mixed)</w:t>
            </w:r>
          </w:p>
        </w:tc>
        <w:tc>
          <w:p>
            <w:pPr>
              <w:jc w:val="center"/>
            </w:pPr>
            <w:r>
              <w:t>213</w:t>
            </w:r>
          </w:p>
        </w:tc>
        <w:tc>
          <w:p>
            <w:pPr>
              <w:jc w:val="center"/>
            </w:pPr>
            <w:r>
              <w:t>30</w:t>
            </w:r>
          </w:p>
        </w:tc>
        <w:tc>
          <w:p>
            <w:pPr>
              <w:jc w:val="center"/>
            </w:pPr>
            <w:r>
              <w:t>100</w:t>
            </w:r>
          </w:p>
        </w:tc>
        <w:tc>
          <w:p>
            <w:pPr>
              <w:jc w:val="center"/>
            </w:pPr>
            <w:r>
              <w:t>1000</w:t>
            </w:r>
          </w:p>
        </w:tc>
      </w:tr>
      <w:tr>
        <w:tc>
          <w:p>
            <w:pPr>
              <w:jc w:val="center"/>
            </w:pPr>
            <w:r>
              <w:t>Low (Surface)</w:t>
            </w:r>
          </w:p>
        </w:tc>
        <w:tc>
          <w:p>
            <w:pPr>
              <w:jc w:val="center"/>
            </w:pPr>
            <w:r>
              <w:t>124</w:t>
            </w:r>
          </w:p>
        </w:tc>
        <w:tc>
          <w:p>
            <w:pPr>
              <w:jc w:val="center"/>
            </w:pPr>
            <w:r>
              <w:t>52</w:t>
            </w:r>
          </w:p>
        </w:tc>
        <w:tc>
          <w:p>
            <w:pPr>
              <w:jc w:val="center"/>
            </w:pPr>
            <w:r>
              <w:t>100</w:t>
            </w:r>
          </w:p>
        </w:tc>
        <w:tc>
          <w:p>
            <w:pPr>
              <w:jc w:val="center"/>
            </w:pPr>
            <w:r>
              <w:t>200</w:t>
            </w:r>
          </w:p>
        </w:tc>
      </w:tr>
      <w:tr>
        <w:tc>
          <w:p>
            <w:pPr>
              <w:jc w:val="center"/>
            </w:pPr>
            <w:r>
              <w:t>All Fires</w:t>
            </w:r>
          </w:p>
        </w:tc>
        <w:tc>
          <w:p>
            <w:pPr>
              <w:jc w:val="center"/>
            </w:pPr>
            <w:r>
              <w:t>64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F06DE" w:rsidP="007F06DE" w:rsidRDefault="007F06DE" w14:paraId="401DF9EF" w14:textId="77777777">
      <w:pPr>
        <w:pStyle w:val="InfoPara"/>
      </w:pPr>
      <w:r>
        <w:t>Scale Description</w:t>
      </w:r>
    </w:p>
    <w:p w:rsidR="007F06DE" w:rsidP="007F06DE" w:rsidRDefault="007F06DE" w14:paraId="590A28A7" w14:textId="7279FF6D">
      <w:r>
        <w:t>Juniper steppe was usually distributed across the landscape in patches that range from 10s-100s of acres in size. In areas with very broken topography and/or mesa landforms</w:t>
      </w:r>
      <w:r w:rsidR="001D03E6">
        <w:t>,</w:t>
      </w:r>
      <w:r>
        <w:t xml:space="preserve"> this type may have occurred in patches of several hundred acres.</w:t>
      </w:r>
    </w:p>
    <w:p w:rsidR="007F06DE" w:rsidP="007F06DE" w:rsidRDefault="007F06DE" w14:paraId="5AFF8E3B" w14:textId="77777777">
      <w:pPr>
        <w:pStyle w:val="InfoPara"/>
      </w:pPr>
      <w:r>
        <w:t>Adjacency or Identification Concerns</w:t>
      </w:r>
    </w:p>
    <w:p w:rsidR="007F06DE" w:rsidP="007F06DE" w:rsidRDefault="007F06DE" w14:paraId="19004254" w14:textId="77777777">
      <w:r>
        <w:t xml:space="preserve">This system is generally found at lower elevations and more xeric sites than Great Basin Pinyon-Juniper Woodland (1019) or Colorado Plateau Pinyon-Juniper Woodland (1016). It is also ecologically </w:t>
      </w:r>
      <w:proofErr w:type="gramStart"/>
      <w:r>
        <w:t>similar to</w:t>
      </w:r>
      <w:proofErr w:type="gramEnd"/>
      <w:r>
        <w:t xml:space="preserve"> (and the model is similar to) Colorado Plateau Pinyon-Juniper Shrubland (1102). </w:t>
      </w:r>
    </w:p>
    <w:p w:rsidR="007F06DE" w:rsidP="007F06DE" w:rsidRDefault="007F06DE" w14:paraId="39FD62A3" w14:textId="77777777"/>
    <w:p w:rsidR="007F06DE" w:rsidP="007F06DE" w:rsidRDefault="007F06DE" w14:paraId="48BDE40D" w14:textId="37A646A2">
      <w:r>
        <w:t xml:space="preserve">In modern days, surrounding matrix vegetation has changed </w:t>
      </w:r>
      <w:proofErr w:type="spellStart"/>
      <w:r>
        <w:t>to</w:t>
      </w:r>
      <w:proofErr w:type="spellEnd"/>
      <w:r>
        <w:t xml:space="preserve"> young</w:t>
      </w:r>
      <w:r w:rsidR="001D03E6">
        <w:t xml:space="preserve"> to </w:t>
      </w:r>
      <w:r>
        <w:t>mid</w:t>
      </w:r>
      <w:r w:rsidR="001D03E6">
        <w:t>-</w:t>
      </w:r>
      <w:r>
        <w:t>aged woodlands that burn more intensely than the former sagebrush matrix. Many lay</w:t>
      </w:r>
      <w:r w:rsidR="001D03E6">
        <w:t xml:space="preserve"> </w:t>
      </w:r>
      <w:r>
        <w:t>people confuse these younger pinyon and juniper woodlands with true woodlands dependent on naturally fire-protected features.</w:t>
      </w:r>
    </w:p>
    <w:p w:rsidR="007F06DE" w:rsidP="007F06DE" w:rsidRDefault="007F06DE" w14:paraId="37E2A296" w14:textId="77777777"/>
    <w:p w:rsidR="007F06DE" w:rsidP="007F06DE" w:rsidRDefault="64F2B665" w14:paraId="0C84227F" w14:textId="71EBC51D">
      <w:r>
        <w:t>Presence of cheatgrass can increase the fire frequency.</w:t>
      </w:r>
    </w:p>
    <w:p w:rsidR="007F06DE" w:rsidP="007F06DE" w:rsidRDefault="007F06DE" w14:paraId="442C18FC" w14:textId="77777777"/>
    <w:p w:rsidR="007F06DE" w:rsidP="007F06DE" w:rsidRDefault="64F2B665" w14:paraId="6AC753E3" w14:textId="7D9423C0">
      <w:r>
        <w:t xml:space="preserve">It was discussed among MZ22 reviewers as to </w:t>
      </w:r>
      <w:proofErr w:type="gramStart"/>
      <w:r>
        <w:t>whether or not</w:t>
      </w:r>
      <w:proofErr w:type="gramEnd"/>
      <w:r>
        <w:t xml:space="preserve"> this BpS truly occurs historically</w:t>
      </w:r>
      <w:r w:rsidR="001D03E6">
        <w:t xml:space="preserve"> </w:t>
      </w:r>
      <w:r>
        <w:t>or if it is a seral component of BpS 1049. It is thought that this system, 1115, in late</w:t>
      </w:r>
      <w:r w:rsidR="001D03E6">
        <w:t>-</w:t>
      </w:r>
      <w:r>
        <w:t xml:space="preserve">seral condition, would develop toward a denser stand. Original models feel that Juniper Savanna is indeed a system within this </w:t>
      </w:r>
      <w:r w:rsidR="001D03E6">
        <w:t xml:space="preserve">MZ </w:t>
      </w:r>
      <w:r>
        <w:t xml:space="preserve">and that it should not be combined with the Limber Pine-Juniper </w:t>
      </w:r>
      <w:r>
        <w:lastRenderedPageBreak/>
        <w:t xml:space="preserve">Woodland. More juniper savanna would occur in the </w:t>
      </w:r>
      <w:r w:rsidR="001D03E6">
        <w:t>southwestern</w:t>
      </w:r>
      <w:r>
        <w:t xml:space="preserve"> portion of this </w:t>
      </w:r>
      <w:r w:rsidR="001D03E6">
        <w:t>MZ</w:t>
      </w:r>
      <w:r>
        <w:t xml:space="preserve"> and more limber pine juniper type in the eastern and northern portions of this </w:t>
      </w:r>
      <w:r w:rsidR="001D03E6">
        <w:t>MZ</w:t>
      </w:r>
      <w:r>
        <w:t>.</w:t>
      </w:r>
    </w:p>
    <w:p w:rsidR="007F06DE" w:rsidP="007F06DE" w:rsidRDefault="007F06DE" w14:paraId="7BEA0B38" w14:textId="77777777">
      <w:pPr>
        <w:pStyle w:val="InfoPara"/>
      </w:pPr>
      <w:r>
        <w:t>Issues or Problems</w:t>
      </w:r>
    </w:p>
    <w:p w:rsidR="007F06DE" w:rsidP="007F06DE" w:rsidRDefault="007F06DE" w14:paraId="5CBD68CA" w14:textId="77777777">
      <w:r>
        <w:t>We have low degree of certainty on the percentages of canopy closure for the classes. Cheatgrass invasion may result in high cover measurements.</w:t>
      </w:r>
    </w:p>
    <w:p w:rsidR="007F06DE" w:rsidP="007F06DE" w:rsidRDefault="007F06DE" w14:paraId="6969FA8D" w14:textId="77777777">
      <w:pPr>
        <w:pStyle w:val="InfoPara"/>
      </w:pPr>
      <w:r>
        <w:t>Native Uncharacteristic Conditions</w:t>
      </w:r>
    </w:p>
    <w:p w:rsidR="007F06DE" w:rsidP="007F06DE" w:rsidRDefault="007F06DE" w14:paraId="21BDE604" w14:textId="77777777"/>
    <w:p w:rsidR="007F06DE" w:rsidP="007F06DE" w:rsidRDefault="007F06DE" w14:paraId="0D2DE56C" w14:textId="77777777">
      <w:pPr>
        <w:pStyle w:val="InfoPara"/>
      </w:pPr>
      <w:r>
        <w:t>Comments</w:t>
      </w:r>
    </w:p>
    <w:p w:rsidR="007B07DA" w:rsidP="007F06DE" w:rsidRDefault="007B07DA" w14:paraId="1DC96E1C" w14:textId="2BC40E90">
      <w:r w:rsidRPr="00DF2600">
        <w:t xml:space="preserve">MZs </w:t>
      </w:r>
      <w:r>
        <w:t>21 and 22</w:t>
      </w:r>
      <w:r w:rsidRPr="00DF2600">
        <w:t xml:space="preserve"> were combined during 2015 BpS Review.</w:t>
      </w:r>
    </w:p>
    <w:p w:rsidR="007B07DA" w:rsidP="007F06DE" w:rsidRDefault="007B07DA" w14:paraId="1FB8090E" w14:textId="77777777"/>
    <w:p w:rsidR="007B07DA" w:rsidP="007F06DE" w:rsidRDefault="00E129A8" w14:paraId="1B6F6F40" w14:textId="372C7A7B">
      <w:r>
        <w:t>This model for MZ21 was adopted as</w:t>
      </w:r>
      <w:r w:rsidR="001D03E6">
        <w:t xml:space="preserve"> </w:t>
      </w:r>
      <w:r w:rsidR="00110B67">
        <w:t xml:space="preserve">is from the same BpS from MZ22. </w:t>
      </w:r>
      <w:r>
        <w:t>Since this type is thought not to occur in MZ21, it received no review for MZ 21.</w:t>
      </w:r>
    </w:p>
    <w:p w:rsidR="007B07DA" w:rsidP="64F2B665" w:rsidRDefault="007B07DA" w14:paraId="624FB300" w14:textId="785F8D1A"/>
    <w:p w:rsidR="007F06DE" w:rsidP="007F06DE" w:rsidRDefault="007F06DE" w14:paraId="1A8F94AA" w14:textId="77777777">
      <w:pPr>
        <w:pStyle w:val="ReportSection"/>
      </w:pPr>
      <w:r>
        <w:t>Succession Classes</w:t>
      </w:r>
    </w:p>
    <w:p w:rsidR="007F06DE" w:rsidP="007F06DE" w:rsidRDefault="007F06DE" w14:paraId="1147023F"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F06DE" w:rsidP="007F06DE" w:rsidRDefault="007F06DE" w14:paraId="6C2DDF1C" w14:textId="77777777">
      <w:pPr>
        <w:pStyle w:val="InfoPara"/>
        <w:pBdr>
          <w:top w:val="single" w:color="auto" w:sz="4" w:space="1"/>
        </w:pBdr>
      </w:pPr>
      <w:r xmlns:w="http://schemas.openxmlformats.org/wordprocessingml/2006/main">
        <w:t>Class A</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Open</w:t>
      </w:r>
    </w:p>
    <w:p w:rsidR="007F06DE" w:rsidP="007F06DE" w:rsidRDefault="007F06DE" w14:paraId="2F780EE4" w14:textId="77777777"/>
    <w:p w:rsidR="007F06DE" w:rsidP="007F06DE" w:rsidRDefault="007F06DE" w14:paraId="2BE01CD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68"/>
        <w:gridCol w:w="2700"/>
        <w:gridCol w:w="2520"/>
        <w:gridCol w:w="1956"/>
      </w:tblGrid>
      <w:tr w:rsidRPr="007F06DE" w:rsidR="007F06DE" w:rsidTr="007F06DE" w14:paraId="4E3CAD78" w14:textId="77777777">
        <w:tc>
          <w:tcPr>
            <w:tcW w:w="1068" w:type="dxa"/>
            <w:tcBorders>
              <w:top w:val="single" w:color="auto" w:sz="2" w:space="0"/>
              <w:bottom w:val="single" w:color="000000" w:sz="12" w:space="0"/>
            </w:tcBorders>
            <w:shd w:val="clear" w:color="auto" w:fill="auto"/>
          </w:tcPr>
          <w:p w:rsidRPr="007F06DE" w:rsidR="007F06DE" w:rsidP="00FC24CF" w:rsidRDefault="007F06DE" w14:paraId="4FBF400B" w14:textId="77777777">
            <w:pPr>
              <w:rPr>
                <w:b/>
                <w:bCs/>
              </w:rPr>
            </w:pPr>
            <w:r w:rsidRPr="007F06DE">
              <w:rPr>
                <w:b/>
                <w:bCs/>
              </w:rPr>
              <w:t>Symbol</w:t>
            </w:r>
          </w:p>
        </w:tc>
        <w:tc>
          <w:tcPr>
            <w:tcW w:w="2700" w:type="dxa"/>
            <w:tcBorders>
              <w:top w:val="single" w:color="auto" w:sz="2" w:space="0"/>
              <w:bottom w:val="single" w:color="000000" w:sz="12" w:space="0"/>
            </w:tcBorders>
            <w:shd w:val="clear" w:color="auto" w:fill="auto"/>
          </w:tcPr>
          <w:p w:rsidRPr="007F06DE" w:rsidR="007F06DE" w:rsidP="00FC24CF" w:rsidRDefault="007F06DE" w14:paraId="7708BAF6" w14:textId="77777777">
            <w:pPr>
              <w:rPr>
                <w:b/>
                <w:bCs/>
              </w:rPr>
            </w:pPr>
            <w:r w:rsidRPr="007F06DE">
              <w:rPr>
                <w:b/>
                <w:bCs/>
              </w:rPr>
              <w:t>Scientific Name</w:t>
            </w:r>
          </w:p>
        </w:tc>
        <w:tc>
          <w:tcPr>
            <w:tcW w:w="2520" w:type="dxa"/>
            <w:tcBorders>
              <w:top w:val="single" w:color="auto" w:sz="2" w:space="0"/>
              <w:bottom w:val="single" w:color="000000" w:sz="12" w:space="0"/>
            </w:tcBorders>
            <w:shd w:val="clear" w:color="auto" w:fill="auto"/>
          </w:tcPr>
          <w:p w:rsidRPr="007F06DE" w:rsidR="007F06DE" w:rsidP="00FC24CF" w:rsidRDefault="007F06DE" w14:paraId="24F96ED2" w14:textId="77777777">
            <w:pPr>
              <w:rPr>
                <w:b/>
                <w:bCs/>
              </w:rPr>
            </w:pPr>
            <w:r w:rsidRPr="007F06DE">
              <w:rPr>
                <w:b/>
                <w:bCs/>
              </w:rPr>
              <w:t>Common Name</w:t>
            </w:r>
          </w:p>
        </w:tc>
        <w:tc>
          <w:tcPr>
            <w:tcW w:w="1956" w:type="dxa"/>
            <w:tcBorders>
              <w:top w:val="single" w:color="auto" w:sz="2" w:space="0"/>
              <w:bottom w:val="single" w:color="000000" w:sz="12" w:space="0"/>
            </w:tcBorders>
            <w:shd w:val="clear" w:color="auto" w:fill="auto"/>
          </w:tcPr>
          <w:p w:rsidRPr="007F06DE" w:rsidR="007F06DE" w:rsidP="00FC24CF" w:rsidRDefault="007F06DE" w14:paraId="101D4715" w14:textId="77777777">
            <w:pPr>
              <w:rPr>
                <w:b/>
                <w:bCs/>
              </w:rPr>
            </w:pPr>
            <w:r w:rsidRPr="007F06DE">
              <w:rPr>
                <w:b/>
                <w:bCs/>
              </w:rPr>
              <w:t>Canopy Position</w:t>
            </w:r>
          </w:p>
        </w:tc>
      </w:tr>
      <w:tr w:rsidRPr="007F06DE" w:rsidR="007F06DE" w:rsidTr="007F06DE" w14:paraId="134C614F" w14:textId="77777777">
        <w:tc>
          <w:tcPr>
            <w:tcW w:w="1068" w:type="dxa"/>
            <w:tcBorders>
              <w:top w:val="single" w:color="000000" w:sz="12" w:space="0"/>
            </w:tcBorders>
            <w:shd w:val="clear" w:color="auto" w:fill="auto"/>
          </w:tcPr>
          <w:p w:rsidRPr="007F06DE" w:rsidR="007F06DE" w:rsidP="00FC24CF" w:rsidRDefault="007F06DE" w14:paraId="08D7C152" w14:textId="77777777">
            <w:pPr>
              <w:rPr>
                <w:bCs/>
              </w:rPr>
            </w:pPr>
            <w:r w:rsidRPr="007F06DE">
              <w:rPr>
                <w:bCs/>
              </w:rPr>
              <w:t>PSSP6</w:t>
            </w:r>
          </w:p>
        </w:tc>
        <w:tc>
          <w:tcPr>
            <w:tcW w:w="2700" w:type="dxa"/>
            <w:tcBorders>
              <w:top w:val="single" w:color="000000" w:sz="12" w:space="0"/>
            </w:tcBorders>
            <w:shd w:val="clear" w:color="auto" w:fill="auto"/>
          </w:tcPr>
          <w:p w:rsidRPr="007F06DE" w:rsidR="007F06DE" w:rsidP="00FC24CF" w:rsidRDefault="007F06DE" w14:paraId="58200968" w14:textId="77777777">
            <w:proofErr w:type="spellStart"/>
            <w:r w:rsidRPr="007F06DE">
              <w:t>Pseudoroegneria</w:t>
            </w:r>
            <w:proofErr w:type="spellEnd"/>
            <w:r w:rsidRPr="007F06DE">
              <w:t xml:space="preserve"> </w:t>
            </w:r>
            <w:proofErr w:type="spellStart"/>
            <w:r w:rsidRPr="007F06DE">
              <w:t>spicata</w:t>
            </w:r>
            <w:proofErr w:type="spellEnd"/>
          </w:p>
        </w:tc>
        <w:tc>
          <w:tcPr>
            <w:tcW w:w="2520" w:type="dxa"/>
            <w:tcBorders>
              <w:top w:val="single" w:color="000000" w:sz="12" w:space="0"/>
            </w:tcBorders>
            <w:shd w:val="clear" w:color="auto" w:fill="auto"/>
          </w:tcPr>
          <w:p w:rsidRPr="007F06DE" w:rsidR="007F06DE" w:rsidP="00FC24CF" w:rsidRDefault="007F06DE" w14:paraId="6015B179" w14:textId="77777777">
            <w:proofErr w:type="spellStart"/>
            <w:r w:rsidRPr="007F06DE">
              <w:t>Bluebunch</w:t>
            </w:r>
            <w:proofErr w:type="spellEnd"/>
            <w:r w:rsidRPr="007F06DE">
              <w:t xml:space="preserve"> wheatgrass</w:t>
            </w:r>
          </w:p>
        </w:tc>
        <w:tc>
          <w:tcPr>
            <w:tcW w:w="1956" w:type="dxa"/>
            <w:tcBorders>
              <w:top w:val="single" w:color="000000" w:sz="12" w:space="0"/>
            </w:tcBorders>
            <w:shd w:val="clear" w:color="auto" w:fill="auto"/>
          </w:tcPr>
          <w:p w:rsidRPr="007F06DE" w:rsidR="007F06DE" w:rsidP="00FC24CF" w:rsidRDefault="007F06DE" w14:paraId="3B464EDE" w14:textId="77777777">
            <w:r w:rsidRPr="007F06DE">
              <w:t>Upper</w:t>
            </w:r>
          </w:p>
        </w:tc>
      </w:tr>
      <w:tr w:rsidRPr="007F06DE" w:rsidR="007F06DE" w:rsidTr="007F06DE" w14:paraId="52A93191" w14:textId="77777777">
        <w:tc>
          <w:tcPr>
            <w:tcW w:w="1068" w:type="dxa"/>
            <w:shd w:val="clear" w:color="auto" w:fill="auto"/>
          </w:tcPr>
          <w:p w:rsidRPr="007F06DE" w:rsidR="007F06DE" w:rsidP="00FC24CF" w:rsidRDefault="007F06DE" w14:paraId="743DD230" w14:textId="77777777">
            <w:pPr>
              <w:rPr>
                <w:bCs/>
              </w:rPr>
            </w:pPr>
            <w:r w:rsidRPr="007F06DE">
              <w:rPr>
                <w:bCs/>
              </w:rPr>
              <w:t>KOMA</w:t>
            </w:r>
          </w:p>
        </w:tc>
        <w:tc>
          <w:tcPr>
            <w:tcW w:w="2700" w:type="dxa"/>
            <w:shd w:val="clear" w:color="auto" w:fill="auto"/>
          </w:tcPr>
          <w:p w:rsidRPr="007F06DE" w:rsidR="007F06DE" w:rsidP="00FC24CF" w:rsidRDefault="007F06DE" w14:paraId="02B56803" w14:textId="77777777">
            <w:proofErr w:type="spellStart"/>
            <w:r w:rsidRPr="007F06DE">
              <w:t>Koeleria</w:t>
            </w:r>
            <w:proofErr w:type="spellEnd"/>
            <w:r w:rsidRPr="007F06DE">
              <w:t xml:space="preserve"> </w:t>
            </w:r>
            <w:proofErr w:type="spellStart"/>
            <w:r w:rsidRPr="007F06DE">
              <w:t>macrantha</w:t>
            </w:r>
            <w:proofErr w:type="spellEnd"/>
          </w:p>
        </w:tc>
        <w:tc>
          <w:tcPr>
            <w:tcW w:w="2520" w:type="dxa"/>
            <w:shd w:val="clear" w:color="auto" w:fill="auto"/>
          </w:tcPr>
          <w:p w:rsidRPr="007F06DE" w:rsidR="007F06DE" w:rsidP="00FC24CF" w:rsidRDefault="007F06DE" w14:paraId="0463F636" w14:textId="77777777">
            <w:r w:rsidRPr="007F06DE">
              <w:t xml:space="preserve">Prairie </w:t>
            </w:r>
            <w:proofErr w:type="spellStart"/>
            <w:r w:rsidRPr="007F06DE">
              <w:t>junegrass</w:t>
            </w:r>
            <w:proofErr w:type="spellEnd"/>
          </w:p>
        </w:tc>
        <w:tc>
          <w:tcPr>
            <w:tcW w:w="1956" w:type="dxa"/>
            <w:shd w:val="clear" w:color="auto" w:fill="auto"/>
          </w:tcPr>
          <w:p w:rsidRPr="007F06DE" w:rsidR="007F06DE" w:rsidP="00FC24CF" w:rsidRDefault="007F06DE" w14:paraId="09E9352A" w14:textId="77777777">
            <w:r w:rsidRPr="007F06DE">
              <w:t>Upper</w:t>
            </w:r>
          </w:p>
        </w:tc>
      </w:tr>
      <w:tr w:rsidRPr="007F06DE" w:rsidR="007F06DE" w:rsidTr="007F06DE" w14:paraId="043335F7" w14:textId="77777777">
        <w:tc>
          <w:tcPr>
            <w:tcW w:w="1068" w:type="dxa"/>
            <w:shd w:val="clear" w:color="auto" w:fill="auto"/>
          </w:tcPr>
          <w:p w:rsidRPr="007F06DE" w:rsidR="007F06DE" w:rsidP="00FC24CF" w:rsidRDefault="007F06DE" w14:paraId="3FDF6B6D" w14:textId="77777777">
            <w:pPr>
              <w:rPr>
                <w:bCs/>
              </w:rPr>
            </w:pPr>
            <w:r w:rsidRPr="007F06DE">
              <w:rPr>
                <w:bCs/>
              </w:rPr>
              <w:t>POSE</w:t>
            </w:r>
          </w:p>
        </w:tc>
        <w:tc>
          <w:tcPr>
            <w:tcW w:w="2700" w:type="dxa"/>
            <w:shd w:val="clear" w:color="auto" w:fill="auto"/>
          </w:tcPr>
          <w:p w:rsidRPr="007F06DE" w:rsidR="007F06DE" w:rsidP="00FC24CF" w:rsidRDefault="007F06DE" w14:paraId="7928FD80" w14:textId="77777777">
            <w:proofErr w:type="spellStart"/>
            <w:r w:rsidRPr="007F06DE">
              <w:t>Poa</w:t>
            </w:r>
            <w:proofErr w:type="spellEnd"/>
            <w:r w:rsidRPr="007F06DE">
              <w:t xml:space="preserve"> </w:t>
            </w:r>
            <w:proofErr w:type="spellStart"/>
            <w:r w:rsidRPr="007F06DE">
              <w:t>secunda</w:t>
            </w:r>
            <w:proofErr w:type="spellEnd"/>
          </w:p>
        </w:tc>
        <w:tc>
          <w:tcPr>
            <w:tcW w:w="2520" w:type="dxa"/>
            <w:shd w:val="clear" w:color="auto" w:fill="auto"/>
          </w:tcPr>
          <w:p w:rsidRPr="007F06DE" w:rsidR="007F06DE" w:rsidP="00FC24CF" w:rsidRDefault="007F06DE" w14:paraId="34920D97" w14:textId="77777777">
            <w:r w:rsidRPr="007F06DE">
              <w:t>Sandberg bluegrass</w:t>
            </w:r>
          </w:p>
        </w:tc>
        <w:tc>
          <w:tcPr>
            <w:tcW w:w="1956" w:type="dxa"/>
            <w:shd w:val="clear" w:color="auto" w:fill="auto"/>
          </w:tcPr>
          <w:p w:rsidRPr="007F06DE" w:rsidR="007F06DE" w:rsidP="00FC24CF" w:rsidRDefault="007F06DE" w14:paraId="62201785" w14:textId="77777777">
            <w:r w:rsidRPr="007F06DE">
              <w:t>Upper</w:t>
            </w:r>
          </w:p>
        </w:tc>
      </w:tr>
      <w:tr w:rsidRPr="007F06DE" w:rsidR="007F06DE" w:rsidTr="007F06DE" w14:paraId="57F87A8D" w14:textId="77777777">
        <w:tc>
          <w:tcPr>
            <w:tcW w:w="1068" w:type="dxa"/>
            <w:shd w:val="clear" w:color="auto" w:fill="auto"/>
          </w:tcPr>
          <w:p w:rsidRPr="007F06DE" w:rsidR="007F06DE" w:rsidP="00FC24CF" w:rsidRDefault="007F06DE" w14:paraId="3BAA06BE" w14:textId="77777777">
            <w:pPr>
              <w:rPr>
                <w:bCs/>
              </w:rPr>
            </w:pPr>
            <w:r w:rsidRPr="007F06DE">
              <w:rPr>
                <w:bCs/>
              </w:rPr>
              <w:t>JUOS</w:t>
            </w:r>
          </w:p>
        </w:tc>
        <w:tc>
          <w:tcPr>
            <w:tcW w:w="2700" w:type="dxa"/>
            <w:shd w:val="clear" w:color="auto" w:fill="auto"/>
          </w:tcPr>
          <w:p w:rsidRPr="007F06DE" w:rsidR="007F06DE" w:rsidP="00FC24CF" w:rsidRDefault="007F06DE" w14:paraId="04D181D7" w14:textId="77777777">
            <w:proofErr w:type="spellStart"/>
            <w:r w:rsidRPr="007F06DE">
              <w:t>Juniperus</w:t>
            </w:r>
            <w:proofErr w:type="spellEnd"/>
            <w:r w:rsidRPr="007F06DE">
              <w:t xml:space="preserve"> </w:t>
            </w:r>
            <w:proofErr w:type="spellStart"/>
            <w:r w:rsidRPr="007F06DE">
              <w:t>osteosperma</w:t>
            </w:r>
            <w:proofErr w:type="spellEnd"/>
          </w:p>
        </w:tc>
        <w:tc>
          <w:tcPr>
            <w:tcW w:w="2520" w:type="dxa"/>
            <w:shd w:val="clear" w:color="auto" w:fill="auto"/>
          </w:tcPr>
          <w:p w:rsidRPr="007F06DE" w:rsidR="007F06DE" w:rsidP="00FC24CF" w:rsidRDefault="007F06DE" w14:paraId="746ECE46" w14:textId="77777777">
            <w:r w:rsidRPr="007F06DE">
              <w:t>Utah juniper</w:t>
            </w:r>
          </w:p>
        </w:tc>
        <w:tc>
          <w:tcPr>
            <w:tcW w:w="1956" w:type="dxa"/>
            <w:shd w:val="clear" w:color="auto" w:fill="auto"/>
          </w:tcPr>
          <w:p w:rsidRPr="007F06DE" w:rsidR="007F06DE" w:rsidP="00FC24CF" w:rsidRDefault="007F06DE" w14:paraId="59EC43F9" w14:textId="77777777">
            <w:r w:rsidRPr="007F06DE">
              <w:t>Upper</w:t>
            </w:r>
          </w:p>
        </w:tc>
      </w:tr>
    </w:tbl>
    <w:p w:rsidR="007F06DE" w:rsidP="007F06DE" w:rsidRDefault="007F06DE" w14:paraId="72825DEB" w14:textId="77777777"/>
    <w:p w:rsidR="007F06DE" w:rsidP="007F06DE" w:rsidRDefault="007F06DE" w14:paraId="0E59F364" w14:textId="77777777">
      <w:pPr>
        <w:pStyle w:val="SClassInfoPara"/>
      </w:pPr>
      <w:r>
        <w:t>Description</w:t>
      </w:r>
    </w:p>
    <w:p w:rsidR="007F06DE" w:rsidP="007F06DE" w:rsidRDefault="64F2B665" w14:paraId="2BDAEFE9" w14:textId="59AFFEB1">
      <w:r>
        <w:t>Dominated by perennial forbs and grasses. Total cover remains low due to shallow, unproductive soil. Mixed</w:t>
      </w:r>
      <w:r w:rsidR="001D03E6">
        <w:t>-</w:t>
      </w:r>
      <w:r>
        <w:t>severity fire thins the tree seedlings</w:t>
      </w:r>
      <w:r w:rsidR="001D03E6">
        <w:t>.</w:t>
      </w:r>
      <w:r w:rsidRPr="00A56391" w:rsidR="00A56391">
        <w:t xml:space="preserve"> </w:t>
      </w:r>
      <w:proofErr w:type="spellStart"/>
      <w:r w:rsidRPr="007F06DE" w:rsidR="00A56391">
        <w:t>Juniperus</w:t>
      </w:r>
      <w:proofErr w:type="spellEnd"/>
      <w:r w:rsidRPr="007F06DE" w:rsidR="00A56391">
        <w:t xml:space="preserve"> </w:t>
      </w:r>
      <w:proofErr w:type="spellStart"/>
      <w:r w:rsidRPr="007F06DE" w:rsidR="00A56391">
        <w:t>osteosperma</w:t>
      </w:r>
      <w:proofErr w:type="spellEnd"/>
      <w:r w:rsidRPr="001D03E6" w:rsidR="00A56391">
        <w:t xml:space="preserve"> </w:t>
      </w:r>
      <w:r w:rsidR="00A56391">
        <w:t>may have</w:t>
      </w:r>
      <w:r w:rsidRPr="001D03E6" w:rsidR="00A56391">
        <w:t xml:space="preserve"> 0-10% cover and </w:t>
      </w:r>
      <w:r w:rsidR="00A56391">
        <w:t>be up to 2m tall</w:t>
      </w:r>
      <w:r w:rsidRPr="001D03E6" w:rsidR="00A56391">
        <w:t>.</w:t>
      </w:r>
    </w:p>
    <w:p w:rsidR="007F06DE" w:rsidP="007F06DE" w:rsidRDefault="007F06DE" w14:paraId="09329A69" w14:textId="77777777"/>
    <w:p>
      <w:r>
        <w:rPr>
          <w:i/>
          <w:u w:val="single"/>
        </w:rPr>
        <w:t>Maximum Tree Size Class</w:t>
      </w:r>
      <w:br/>
      <w:r>
        <w:t>None</w:t>
      </w:r>
    </w:p>
    <w:p w:rsidR="007F06DE" w:rsidP="007F06DE" w:rsidRDefault="007F06DE" w14:paraId="755A5CAC" w14:textId="77777777">
      <w:pPr>
        <w:pStyle w:val="InfoPara"/>
        <w:pBdr>
          <w:top w:val="single" w:color="auto" w:sz="4" w:space="1"/>
        </w:pBdr>
      </w:pPr>
      <w:r xmlns:w="http://schemas.openxmlformats.org/wordprocessingml/2006/main">
        <w:t>Class B</w:t>
      </w:r>
      <w:r xmlns:w="http://schemas.openxmlformats.org/wordprocessingml/2006/main">
        <w:tab/>
        <w:t>13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7F06DE" w:rsidP="007F06DE" w:rsidRDefault="007F06DE" w14:paraId="41393695" w14:textId="77777777"/>
    <w:p w:rsidR="007F06DE" w:rsidP="007F06DE" w:rsidRDefault="007F06DE" w14:paraId="4AEFC287"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7F06DE" w:rsidR="007F06DE" w:rsidTr="007F06DE" w14:paraId="3DAA4526" w14:textId="77777777">
        <w:tc>
          <w:tcPr>
            <w:tcW w:w="1332" w:type="dxa"/>
            <w:tcBorders>
              <w:top w:val="single" w:color="auto" w:sz="2" w:space="0"/>
              <w:bottom w:val="single" w:color="000000" w:sz="12" w:space="0"/>
            </w:tcBorders>
            <w:shd w:val="clear" w:color="auto" w:fill="auto"/>
          </w:tcPr>
          <w:p w:rsidRPr="007F06DE" w:rsidR="007F06DE" w:rsidP="00C23B44" w:rsidRDefault="007F06DE" w14:paraId="6B068B0F" w14:textId="77777777">
            <w:pPr>
              <w:rPr>
                <w:b/>
                <w:bCs/>
              </w:rPr>
            </w:pPr>
            <w:r w:rsidRPr="007F06DE">
              <w:rPr>
                <w:b/>
                <w:bCs/>
              </w:rPr>
              <w:t>Symbol</w:t>
            </w:r>
          </w:p>
        </w:tc>
        <w:tc>
          <w:tcPr>
            <w:tcW w:w="3576" w:type="dxa"/>
            <w:tcBorders>
              <w:top w:val="single" w:color="auto" w:sz="2" w:space="0"/>
              <w:bottom w:val="single" w:color="000000" w:sz="12" w:space="0"/>
            </w:tcBorders>
            <w:shd w:val="clear" w:color="auto" w:fill="auto"/>
          </w:tcPr>
          <w:p w:rsidRPr="007F06DE" w:rsidR="007F06DE" w:rsidP="00C23B44" w:rsidRDefault="007F06DE" w14:paraId="7511AC5E" w14:textId="77777777">
            <w:pPr>
              <w:rPr>
                <w:b/>
                <w:bCs/>
              </w:rPr>
            </w:pPr>
            <w:r w:rsidRPr="007F06DE">
              <w:rPr>
                <w:b/>
                <w:bCs/>
              </w:rPr>
              <w:t>Scientific Name</w:t>
            </w:r>
          </w:p>
        </w:tc>
        <w:tc>
          <w:tcPr>
            <w:tcW w:w="2712" w:type="dxa"/>
            <w:tcBorders>
              <w:top w:val="single" w:color="auto" w:sz="2" w:space="0"/>
              <w:bottom w:val="single" w:color="000000" w:sz="12" w:space="0"/>
            </w:tcBorders>
            <w:shd w:val="clear" w:color="auto" w:fill="auto"/>
          </w:tcPr>
          <w:p w:rsidRPr="007F06DE" w:rsidR="007F06DE" w:rsidP="00C23B44" w:rsidRDefault="007F06DE" w14:paraId="420E7DF8" w14:textId="77777777">
            <w:pPr>
              <w:rPr>
                <w:b/>
                <w:bCs/>
              </w:rPr>
            </w:pPr>
            <w:r w:rsidRPr="007F06DE">
              <w:rPr>
                <w:b/>
                <w:bCs/>
              </w:rPr>
              <w:t>Common Name</w:t>
            </w:r>
          </w:p>
        </w:tc>
        <w:tc>
          <w:tcPr>
            <w:tcW w:w="1956" w:type="dxa"/>
            <w:tcBorders>
              <w:top w:val="single" w:color="auto" w:sz="2" w:space="0"/>
              <w:bottom w:val="single" w:color="000000" w:sz="12" w:space="0"/>
            </w:tcBorders>
            <w:shd w:val="clear" w:color="auto" w:fill="auto"/>
          </w:tcPr>
          <w:p w:rsidRPr="007F06DE" w:rsidR="007F06DE" w:rsidP="00C23B44" w:rsidRDefault="007F06DE" w14:paraId="41037B9E" w14:textId="77777777">
            <w:pPr>
              <w:rPr>
                <w:b/>
                <w:bCs/>
              </w:rPr>
            </w:pPr>
            <w:r w:rsidRPr="007F06DE">
              <w:rPr>
                <w:b/>
                <w:bCs/>
              </w:rPr>
              <w:t>Canopy Position</w:t>
            </w:r>
          </w:p>
        </w:tc>
      </w:tr>
      <w:tr w:rsidRPr="007F06DE" w:rsidR="007F06DE" w:rsidTr="007F06DE" w14:paraId="15B8F9DD" w14:textId="77777777">
        <w:tc>
          <w:tcPr>
            <w:tcW w:w="1332" w:type="dxa"/>
            <w:tcBorders>
              <w:top w:val="single" w:color="000000" w:sz="12" w:space="0"/>
            </w:tcBorders>
            <w:shd w:val="clear" w:color="auto" w:fill="auto"/>
          </w:tcPr>
          <w:p w:rsidRPr="007F06DE" w:rsidR="007F06DE" w:rsidP="00C23B44" w:rsidRDefault="007F06DE" w14:paraId="482B9A19" w14:textId="77777777">
            <w:pPr>
              <w:rPr>
                <w:bCs/>
              </w:rPr>
            </w:pPr>
            <w:r w:rsidRPr="007F06DE">
              <w:rPr>
                <w:bCs/>
              </w:rPr>
              <w:t>ARTRW8</w:t>
            </w:r>
          </w:p>
        </w:tc>
        <w:tc>
          <w:tcPr>
            <w:tcW w:w="3576" w:type="dxa"/>
            <w:tcBorders>
              <w:top w:val="single" w:color="000000" w:sz="12" w:space="0"/>
            </w:tcBorders>
            <w:shd w:val="clear" w:color="auto" w:fill="auto"/>
          </w:tcPr>
          <w:p w:rsidRPr="007F06DE" w:rsidR="007F06DE" w:rsidP="00C23B44" w:rsidRDefault="007F06DE" w14:paraId="4BC37C03" w14:textId="77777777">
            <w:r w:rsidRPr="007F06DE">
              <w:t xml:space="preserve">Artemisia tridentata ssp. </w:t>
            </w:r>
            <w:proofErr w:type="spellStart"/>
            <w:r w:rsidRPr="007F06DE">
              <w:t>wyomingensis</w:t>
            </w:r>
            <w:proofErr w:type="spellEnd"/>
          </w:p>
        </w:tc>
        <w:tc>
          <w:tcPr>
            <w:tcW w:w="2712" w:type="dxa"/>
            <w:tcBorders>
              <w:top w:val="single" w:color="000000" w:sz="12" w:space="0"/>
            </w:tcBorders>
            <w:shd w:val="clear" w:color="auto" w:fill="auto"/>
          </w:tcPr>
          <w:p w:rsidRPr="007F06DE" w:rsidR="007F06DE" w:rsidP="00C23B44" w:rsidRDefault="007F06DE" w14:paraId="25794B25" w14:textId="77777777">
            <w:r w:rsidRPr="007F06DE">
              <w:t>Wyoming big sagebrush</w:t>
            </w:r>
          </w:p>
        </w:tc>
        <w:tc>
          <w:tcPr>
            <w:tcW w:w="1956" w:type="dxa"/>
            <w:tcBorders>
              <w:top w:val="single" w:color="000000" w:sz="12" w:space="0"/>
            </w:tcBorders>
            <w:shd w:val="clear" w:color="auto" w:fill="auto"/>
          </w:tcPr>
          <w:p w:rsidRPr="007F06DE" w:rsidR="007F06DE" w:rsidP="00C23B44" w:rsidRDefault="007F06DE" w14:paraId="39448BEE" w14:textId="77777777">
            <w:r w:rsidRPr="007F06DE">
              <w:t>Middle</w:t>
            </w:r>
          </w:p>
        </w:tc>
      </w:tr>
      <w:tr w:rsidRPr="007F06DE" w:rsidR="007F06DE" w:rsidTr="007F06DE" w14:paraId="6F580AF8" w14:textId="77777777">
        <w:tc>
          <w:tcPr>
            <w:tcW w:w="1332" w:type="dxa"/>
            <w:shd w:val="clear" w:color="auto" w:fill="auto"/>
          </w:tcPr>
          <w:p w:rsidRPr="007F06DE" w:rsidR="007F06DE" w:rsidP="00C23B44" w:rsidRDefault="007F06DE" w14:paraId="745642F0" w14:textId="77777777">
            <w:pPr>
              <w:rPr>
                <w:bCs/>
              </w:rPr>
            </w:pPr>
            <w:r w:rsidRPr="007F06DE">
              <w:rPr>
                <w:bCs/>
              </w:rPr>
              <w:t>ARAR8</w:t>
            </w:r>
          </w:p>
        </w:tc>
        <w:tc>
          <w:tcPr>
            <w:tcW w:w="3576" w:type="dxa"/>
            <w:shd w:val="clear" w:color="auto" w:fill="auto"/>
          </w:tcPr>
          <w:p w:rsidRPr="007F06DE" w:rsidR="007F06DE" w:rsidP="00C23B44" w:rsidRDefault="007F06DE" w14:paraId="2C52DF1C" w14:textId="77777777">
            <w:r w:rsidRPr="007F06DE">
              <w:t xml:space="preserve">Artemisia </w:t>
            </w:r>
            <w:proofErr w:type="spellStart"/>
            <w:r w:rsidRPr="007F06DE">
              <w:t>arbuscula</w:t>
            </w:r>
            <w:proofErr w:type="spellEnd"/>
          </w:p>
        </w:tc>
        <w:tc>
          <w:tcPr>
            <w:tcW w:w="2712" w:type="dxa"/>
            <w:shd w:val="clear" w:color="auto" w:fill="auto"/>
          </w:tcPr>
          <w:p w:rsidRPr="007F06DE" w:rsidR="007F06DE" w:rsidP="00C23B44" w:rsidRDefault="007F06DE" w14:paraId="0245FAA2" w14:textId="77777777">
            <w:r w:rsidRPr="007F06DE">
              <w:t>Little sagebrush</w:t>
            </w:r>
          </w:p>
        </w:tc>
        <w:tc>
          <w:tcPr>
            <w:tcW w:w="1956" w:type="dxa"/>
            <w:shd w:val="clear" w:color="auto" w:fill="auto"/>
          </w:tcPr>
          <w:p w:rsidRPr="007F06DE" w:rsidR="007F06DE" w:rsidP="00C23B44" w:rsidRDefault="007F06DE" w14:paraId="51ACDAF0" w14:textId="77777777">
            <w:r w:rsidRPr="007F06DE">
              <w:t>Middle</w:t>
            </w:r>
          </w:p>
        </w:tc>
      </w:tr>
      <w:tr w:rsidRPr="007F06DE" w:rsidR="007F06DE" w:rsidTr="007F06DE" w14:paraId="5A58310D" w14:textId="77777777">
        <w:tc>
          <w:tcPr>
            <w:tcW w:w="1332" w:type="dxa"/>
            <w:shd w:val="clear" w:color="auto" w:fill="auto"/>
          </w:tcPr>
          <w:p w:rsidRPr="007F06DE" w:rsidR="007F06DE" w:rsidP="00C23B44" w:rsidRDefault="007F06DE" w14:paraId="1FA9BE83" w14:textId="77777777">
            <w:pPr>
              <w:rPr>
                <w:bCs/>
              </w:rPr>
            </w:pPr>
            <w:r w:rsidRPr="007F06DE">
              <w:rPr>
                <w:bCs/>
              </w:rPr>
              <w:lastRenderedPageBreak/>
              <w:t>PSSP6</w:t>
            </w:r>
          </w:p>
        </w:tc>
        <w:tc>
          <w:tcPr>
            <w:tcW w:w="3576" w:type="dxa"/>
            <w:shd w:val="clear" w:color="auto" w:fill="auto"/>
          </w:tcPr>
          <w:p w:rsidRPr="007F06DE" w:rsidR="007F06DE" w:rsidP="00C23B44" w:rsidRDefault="007F06DE" w14:paraId="4DFE6927" w14:textId="77777777">
            <w:proofErr w:type="spellStart"/>
            <w:r w:rsidRPr="007F06DE">
              <w:t>Pseudoroegneria</w:t>
            </w:r>
            <w:proofErr w:type="spellEnd"/>
            <w:r w:rsidRPr="007F06DE">
              <w:t xml:space="preserve"> </w:t>
            </w:r>
            <w:proofErr w:type="spellStart"/>
            <w:r w:rsidRPr="007F06DE">
              <w:t>spicata</w:t>
            </w:r>
            <w:proofErr w:type="spellEnd"/>
          </w:p>
        </w:tc>
        <w:tc>
          <w:tcPr>
            <w:tcW w:w="2712" w:type="dxa"/>
            <w:shd w:val="clear" w:color="auto" w:fill="auto"/>
          </w:tcPr>
          <w:p w:rsidRPr="007F06DE" w:rsidR="007F06DE" w:rsidP="00C23B44" w:rsidRDefault="007F06DE" w14:paraId="3414D489" w14:textId="77777777">
            <w:proofErr w:type="spellStart"/>
            <w:r w:rsidRPr="007F06DE">
              <w:t>Bluebunch</w:t>
            </w:r>
            <w:proofErr w:type="spellEnd"/>
            <w:r w:rsidRPr="007F06DE">
              <w:t xml:space="preserve"> wheatgrass</w:t>
            </w:r>
          </w:p>
        </w:tc>
        <w:tc>
          <w:tcPr>
            <w:tcW w:w="1956" w:type="dxa"/>
            <w:shd w:val="clear" w:color="auto" w:fill="auto"/>
          </w:tcPr>
          <w:p w:rsidRPr="007F06DE" w:rsidR="007F06DE" w:rsidP="00C23B44" w:rsidRDefault="007F06DE" w14:paraId="1E2A5DAB" w14:textId="77777777">
            <w:r w:rsidRPr="007F06DE">
              <w:t>Lower</w:t>
            </w:r>
          </w:p>
        </w:tc>
      </w:tr>
      <w:tr w:rsidRPr="007F06DE" w:rsidR="007F06DE" w:rsidTr="007F06DE" w14:paraId="33FA241C" w14:textId="77777777">
        <w:tc>
          <w:tcPr>
            <w:tcW w:w="1332" w:type="dxa"/>
            <w:shd w:val="clear" w:color="auto" w:fill="auto"/>
          </w:tcPr>
          <w:p w:rsidRPr="007F06DE" w:rsidR="007F06DE" w:rsidP="00C23B44" w:rsidRDefault="007F06DE" w14:paraId="045EA7F4" w14:textId="77777777">
            <w:pPr>
              <w:rPr>
                <w:bCs/>
              </w:rPr>
            </w:pPr>
            <w:r w:rsidRPr="007F06DE">
              <w:rPr>
                <w:bCs/>
              </w:rPr>
              <w:t>JUOS</w:t>
            </w:r>
          </w:p>
        </w:tc>
        <w:tc>
          <w:tcPr>
            <w:tcW w:w="3576" w:type="dxa"/>
            <w:shd w:val="clear" w:color="auto" w:fill="auto"/>
          </w:tcPr>
          <w:p w:rsidRPr="007F06DE" w:rsidR="007F06DE" w:rsidP="00C23B44" w:rsidRDefault="007F06DE" w14:paraId="3E5DE227" w14:textId="77777777">
            <w:proofErr w:type="spellStart"/>
            <w:r w:rsidRPr="007F06DE">
              <w:t>Juniperus</w:t>
            </w:r>
            <w:proofErr w:type="spellEnd"/>
            <w:r w:rsidRPr="007F06DE">
              <w:t xml:space="preserve"> </w:t>
            </w:r>
            <w:proofErr w:type="spellStart"/>
            <w:r w:rsidRPr="007F06DE">
              <w:t>osteosperma</w:t>
            </w:r>
            <w:proofErr w:type="spellEnd"/>
          </w:p>
        </w:tc>
        <w:tc>
          <w:tcPr>
            <w:tcW w:w="2712" w:type="dxa"/>
            <w:shd w:val="clear" w:color="auto" w:fill="auto"/>
          </w:tcPr>
          <w:p w:rsidRPr="007F06DE" w:rsidR="007F06DE" w:rsidP="00C23B44" w:rsidRDefault="007F06DE" w14:paraId="32B9D9F2" w14:textId="77777777">
            <w:r w:rsidRPr="007F06DE">
              <w:t>Utah juniper</w:t>
            </w:r>
          </w:p>
        </w:tc>
        <w:tc>
          <w:tcPr>
            <w:tcW w:w="1956" w:type="dxa"/>
            <w:shd w:val="clear" w:color="auto" w:fill="auto"/>
          </w:tcPr>
          <w:p w:rsidRPr="007F06DE" w:rsidR="007F06DE" w:rsidP="00C23B44" w:rsidRDefault="007F06DE" w14:paraId="1EEAE259" w14:textId="77777777">
            <w:r w:rsidRPr="007F06DE">
              <w:t>Upper</w:t>
            </w:r>
          </w:p>
        </w:tc>
      </w:tr>
    </w:tbl>
    <w:p w:rsidR="007F06DE" w:rsidP="007F06DE" w:rsidRDefault="007F06DE" w14:paraId="1E480D5B" w14:textId="77777777"/>
    <w:p w:rsidR="007F06DE" w:rsidP="007F06DE" w:rsidRDefault="007F06DE" w14:paraId="4D3524F7" w14:textId="77777777">
      <w:pPr>
        <w:pStyle w:val="SClassInfoPara"/>
      </w:pPr>
      <w:r>
        <w:t>Description</w:t>
      </w:r>
    </w:p>
    <w:p w:rsidR="007F06DE" w:rsidP="007F06DE" w:rsidRDefault="64F2B665" w14:paraId="0AD7E775" w14:textId="42953CCA">
      <w:r>
        <w:t>Shrub</w:t>
      </w:r>
      <w:r w:rsidR="001D03E6">
        <w:t>-</w:t>
      </w:r>
      <w:r>
        <w:t>dominated community with young juniper seedlings becoming established. Mixed</w:t>
      </w:r>
      <w:r w:rsidR="001D03E6">
        <w:t>-</w:t>
      </w:r>
      <w:r>
        <w:t>severity fire.</w:t>
      </w:r>
    </w:p>
    <w:p w:rsidR="007F06DE" w:rsidP="007F06DE" w:rsidRDefault="007F06DE" w14:paraId="17D7312C" w14:textId="77777777"/>
    <w:p>
      <w:r>
        <w:rPr>
          <w:i/>
          <w:u w:val="single"/>
        </w:rPr>
        <w:t>Maximum Tree Size Class</w:t>
      </w:r>
      <w:br/>
      <w:r>
        <w:t>Pole 5-9" DBH</w:t>
      </w:r>
    </w:p>
    <w:p w:rsidR="007F06DE" w:rsidP="007F06DE" w:rsidRDefault="007F06DE" w14:paraId="35862B45" w14:textId="77777777">
      <w:pPr>
        <w:pStyle w:val="InfoPara"/>
        <w:pBdr>
          <w:top w:val="single" w:color="auto" w:sz="4" w:space="1"/>
        </w:pBdr>
      </w:pPr>
      <w:r xmlns:w="http://schemas.openxmlformats.org/wordprocessingml/2006/main">
        <w:t>Class C</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7F06DE" w:rsidP="007F06DE" w:rsidRDefault="007F06DE" w14:paraId="4471B28A" w14:textId="77777777"/>
    <w:p w:rsidR="007F06DE" w:rsidP="007F06DE" w:rsidRDefault="007F06DE" w14:paraId="58DB24C9"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7F06DE" w:rsidR="007F06DE" w:rsidTr="007F06DE" w14:paraId="02EC14FF" w14:textId="77777777">
        <w:tc>
          <w:tcPr>
            <w:tcW w:w="1332" w:type="dxa"/>
            <w:tcBorders>
              <w:top w:val="single" w:color="auto" w:sz="2" w:space="0"/>
              <w:bottom w:val="single" w:color="000000" w:sz="12" w:space="0"/>
            </w:tcBorders>
            <w:shd w:val="clear" w:color="auto" w:fill="auto"/>
          </w:tcPr>
          <w:p w:rsidRPr="007F06DE" w:rsidR="007F06DE" w:rsidP="0035697A" w:rsidRDefault="007F06DE" w14:paraId="6A1F05E3" w14:textId="77777777">
            <w:pPr>
              <w:rPr>
                <w:b/>
                <w:bCs/>
              </w:rPr>
            </w:pPr>
            <w:r w:rsidRPr="007F06DE">
              <w:rPr>
                <w:b/>
                <w:bCs/>
              </w:rPr>
              <w:t>Symbol</w:t>
            </w:r>
          </w:p>
        </w:tc>
        <w:tc>
          <w:tcPr>
            <w:tcW w:w="3576" w:type="dxa"/>
            <w:tcBorders>
              <w:top w:val="single" w:color="auto" w:sz="2" w:space="0"/>
              <w:bottom w:val="single" w:color="000000" w:sz="12" w:space="0"/>
            </w:tcBorders>
            <w:shd w:val="clear" w:color="auto" w:fill="auto"/>
          </w:tcPr>
          <w:p w:rsidRPr="007F06DE" w:rsidR="007F06DE" w:rsidP="0035697A" w:rsidRDefault="007F06DE" w14:paraId="4331D19F" w14:textId="77777777">
            <w:pPr>
              <w:rPr>
                <w:b/>
                <w:bCs/>
              </w:rPr>
            </w:pPr>
            <w:r w:rsidRPr="007F06DE">
              <w:rPr>
                <w:b/>
                <w:bCs/>
              </w:rPr>
              <w:t>Scientific Name</w:t>
            </w:r>
          </w:p>
        </w:tc>
        <w:tc>
          <w:tcPr>
            <w:tcW w:w="2712" w:type="dxa"/>
            <w:tcBorders>
              <w:top w:val="single" w:color="auto" w:sz="2" w:space="0"/>
              <w:bottom w:val="single" w:color="000000" w:sz="12" w:space="0"/>
            </w:tcBorders>
            <w:shd w:val="clear" w:color="auto" w:fill="auto"/>
          </w:tcPr>
          <w:p w:rsidRPr="007F06DE" w:rsidR="007F06DE" w:rsidP="0035697A" w:rsidRDefault="007F06DE" w14:paraId="694399C6" w14:textId="77777777">
            <w:pPr>
              <w:rPr>
                <w:b/>
                <w:bCs/>
              </w:rPr>
            </w:pPr>
            <w:r w:rsidRPr="007F06DE">
              <w:rPr>
                <w:b/>
                <w:bCs/>
              </w:rPr>
              <w:t>Common Name</w:t>
            </w:r>
          </w:p>
        </w:tc>
        <w:tc>
          <w:tcPr>
            <w:tcW w:w="1956" w:type="dxa"/>
            <w:tcBorders>
              <w:top w:val="single" w:color="auto" w:sz="2" w:space="0"/>
              <w:bottom w:val="single" w:color="000000" w:sz="12" w:space="0"/>
            </w:tcBorders>
            <w:shd w:val="clear" w:color="auto" w:fill="auto"/>
          </w:tcPr>
          <w:p w:rsidRPr="007F06DE" w:rsidR="007F06DE" w:rsidP="0035697A" w:rsidRDefault="007F06DE" w14:paraId="616F390A" w14:textId="77777777">
            <w:pPr>
              <w:rPr>
                <w:b/>
                <w:bCs/>
              </w:rPr>
            </w:pPr>
            <w:r w:rsidRPr="007F06DE">
              <w:rPr>
                <w:b/>
                <w:bCs/>
              </w:rPr>
              <w:t>Canopy Position</w:t>
            </w:r>
          </w:p>
        </w:tc>
      </w:tr>
      <w:tr w:rsidRPr="007F06DE" w:rsidR="007F06DE" w:rsidTr="007F06DE" w14:paraId="54F5F051" w14:textId="77777777">
        <w:tc>
          <w:tcPr>
            <w:tcW w:w="1332" w:type="dxa"/>
            <w:tcBorders>
              <w:top w:val="single" w:color="000000" w:sz="12" w:space="0"/>
            </w:tcBorders>
            <w:shd w:val="clear" w:color="auto" w:fill="auto"/>
          </w:tcPr>
          <w:p w:rsidRPr="007F06DE" w:rsidR="007F06DE" w:rsidP="0035697A" w:rsidRDefault="007F06DE" w14:paraId="35EE1E61" w14:textId="77777777">
            <w:pPr>
              <w:rPr>
                <w:bCs/>
              </w:rPr>
            </w:pPr>
            <w:r w:rsidRPr="007F06DE">
              <w:rPr>
                <w:bCs/>
              </w:rPr>
              <w:t>JUOS</w:t>
            </w:r>
          </w:p>
        </w:tc>
        <w:tc>
          <w:tcPr>
            <w:tcW w:w="3576" w:type="dxa"/>
            <w:tcBorders>
              <w:top w:val="single" w:color="000000" w:sz="12" w:space="0"/>
            </w:tcBorders>
            <w:shd w:val="clear" w:color="auto" w:fill="auto"/>
          </w:tcPr>
          <w:p w:rsidRPr="007F06DE" w:rsidR="007F06DE" w:rsidP="0035697A" w:rsidRDefault="007F06DE" w14:paraId="0B103B5F" w14:textId="77777777">
            <w:proofErr w:type="spellStart"/>
            <w:r w:rsidRPr="007F06DE">
              <w:t>Juniperus</w:t>
            </w:r>
            <w:proofErr w:type="spellEnd"/>
            <w:r w:rsidRPr="007F06DE">
              <w:t xml:space="preserve"> </w:t>
            </w:r>
            <w:proofErr w:type="spellStart"/>
            <w:r w:rsidRPr="007F06DE">
              <w:t>osteosperma</w:t>
            </w:r>
            <w:proofErr w:type="spellEnd"/>
          </w:p>
        </w:tc>
        <w:tc>
          <w:tcPr>
            <w:tcW w:w="2712" w:type="dxa"/>
            <w:tcBorders>
              <w:top w:val="single" w:color="000000" w:sz="12" w:space="0"/>
            </w:tcBorders>
            <w:shd w:val="clear" w:color="auto" w:fill="auto"/>
          </w:tcPr>
          <w:p w:rsidRPr="007F06DE" w:rsidR="007F06DE" w:rsidP="0035697A" w:rsidRDefault="007F06DE" w14:paraId="08C2649C" w14:textId="77777777">
            <w:r w:rsidRPr="007F06DE">
              <w:t>Utah juniper</w:t>
            </w:r>
          </w:p>
        </w:tc>
        <w:tc>
          <w:tcPr>
            <w:tcW w:w="1956" w:type="dxa"/>
            <w:tcBorders>
              <w:top w:val="single" w:color="000000" w:sz="12" w:space="0"/>
            </w:tcBorders>
            <w:shd w:val="clear" w:color="auto" w:fill="auto"/>
          </w:tcPr>
          <w:p w:rsidRPr="007F06DE" w:rsidR="007F06DE" w:rsidP="0035697A" w:rsidRDefault="007F06DE" w14:paraId="249A77E2" w14:textId="77777777">
            <w:r w:rsidRPr="007F06DE">
              <w:t>Upper</w:t>
            </w:r>
          </w:p>
        </w:tc>
      </w:tr>
      <w:tr w:rsidRPr="007F06DE" w:rsidR="007F06DE" w:rsidTr="007F06DE" w14:paraId="0E49CB66" w14:textId="77777777">
        <w:tc>
          <w:tcPr>
            <w:tcW w:w="1332" w:type="dxa"/>
            <w:shd w:val="clear" w:color="auto" w:fill="auto"/>
          </w:tcPr>
          <w:p w:rsidRPr="007F06DE" w:rsidR="007F06DE" w:rsidP="0035697A" w:rsidRDefault="007F06DE" w14:paraId="7A113DBF" w14:textId="77777777">
            <w:pPr>
              <w:rPr>
                <w:bCs/>
              </w:rPr>
            </w:pPr>
            <w:r w:rsidRPr="007F06DE">
              <w:rPr>
                <w:bCs/>
              </w:rPr>
              <w:t>ARAR8</w:t>
            </w:r>
          </w:p>
        </w:tc>
        <w:tc>
          <w:tcPr>
            <w:tcW w:w="3576" w:type="dxa"/>
            <w:shd w:val="clear" w:color="auto" w:fill="auto"/>
          </w:tcPr>
          <w:p w:rsidRPr="007F06DE" w:rsidR="007F06DE" w:rsidP="0035697A" w:rsidRDefault="007F06DE" w14:paraId="027ABEED" w14:textId="77777777">
            <w:r w:rsidRPr="007F06DE">
              <w:t xml:space="preserve">Artemisia </w:t>
            </w:r>
            <w:proofErr w:type="spellStart"/>
            <w:r w:rsidRPr="007F06DE">
              <w:t>arbuscula</w:t>
            </w:r>
            <w:proofErr w:type="spellEnd"/>
          </w:p>
        </w:tc>
        <w:tc>
          <w:tcPr>
            <w:tcW w:w="2712" w:type="dxa"/>
            <w:shd w:val="clear" w:color="auto" w:fill="auto"/>
          </w:tcPr>
          <w:p w:rsidRPr="007F06DE" w:rsidR="007F06DE" w:rsidP="0035697A" w:rsidRDefault="007F06DE" w14:paraId="39FB4B36" w14:textId="77777777">
            <w:r w:rsidRPr="007F06DE">
              <w:t>Little sagebrush</w:t>
            </w:r>
          </w:p>
        </w:tc>
        <w:tc>
          <w:tcPr>
            <w:tcW w:w="1956" w:type="dxa"/>
            <w:shd w:val="clear" w:color="auto" w:fill="auto"/>
          </w:tcPr>
          <w:p w:rsidRPr="007F06DE" w:rsidR="007F06DE" w:rsidP="0035697A" w:rsidRDefault="007F06DE" w14:paraId="78812A89" w14:textId="77777777">
            <w:r w:rsidRPr="007F06DE">
              <w:t>Middle</w:t>
            </w:r>
          </w:p>
        </w:tc>
      </w:tr>
      <w:tr w:rsidRPr="007F06DE" w:rsidR="007F06DE" w:rsidTr="007F06DE" w14:paraId="27D3C3C0" w14:textId="77777777">
        <w:tc>
          <w:tcPr>
            <w:tcW w:w="1332" w:type="dxa"/>
            <w:shd w:val="clear" w:color="auto" w:fill="auto"/>
          </w:tcPr>
          <w:p w:rsidRPr="007F06DE" w:rsidR="007F06DE" w:rsidP="0035697A" w:rsidRDefault="007F06DE" w14:paraId="400CC4AC" w14:textId="77777777">
            <w:pPr>
              <w:rPr>
                <w:bCs/>
              </w:rPr>
            </w:pPr>
            <w:r w:rsidRPr="007F06DE">
              <w:rPr>
                <w:bCs/>
              </w:rPr>
              <w:t>ARTRW8</w:t>
            </w:r>
          </w:p>
        </w:tc>
        <w:tc>
          <w:tcPr>
            <w:tcW w:w="3576" w:type="dxa"/>
            <w:shd w:val="clear" w:color="auto" w:fill="auto"/>
          </w:tcPr>
          <w:p w:rsidRPr="007F06DE" w:rsidR="007F06DE" w:rsidP="0035697A" w:rsidRDefault="007F06DE" w14:paraId="44E1D24D" w14:textId="77777777">
            <w:r w:rsidRPr="007F06DE">
              <w:t xml:space="preserve">Artemisia tridentata ssp. </w:t>
            </w:r>
            <w:proofErr w:type="spellStart"/>
            <w:r w:rsidRPr="007F06DE">
              <w:t>wyomingensis</w:t>
            </w:r>
            <w:proofErr w:type="spellEnd"/>
          </w:p>
        </w:tc>
        <w:tc>
          <w:tcPr>
            <w:tcW w:w="2712" w:type="dxa"/>
            <w:shd w:val="clear" w:color="auto" w:fill="auto"/>
          </w:tcPr>
          <w:p w:rsidRPr="007F06DE" w:rsidR="007F06DE" w:rsidP="0035697A" w:rsidRDefault="007F06DE" w14:paraId="264DA951" w14:textId="77777777">
            <w:r w:rsidRPr="007F06DE">
              <w:t>Wyoming big sagebrush</w:t>
            </w:r>
          </w:p>
        </w:tc>
        <w:tc>
          <w:tcPr>
            <w:tcW w:w="1956" w:type="dxa"/>
            <w:shd w:val="clear" w:color="auto" w:fill="auto"/>
          </w:tcPr>
          <w:p w:rsidRPr="007F06DE" w:rsidR="007F06DE" w:rsidP="0035697A" w:rsidRDefault="007F06DE" w14:paraId="0C655DFF" w14:textId="77777777">
            <w:r w:rsidRPr="007F06DE">
              <w:t>Middle</w:t>
            </w:r>
          </w:p>
        </w:tc>
      </w:tr>
      <w:tr w:rsidRPr="007F06DE" w:rsidR="007F06DE" w:rsidTr="007F06DE" w14:paraId="1AB89062" w14:textId="77777777">
        <w:tc>
          <w:tcPr>
            <w:tcW w:w="1332" w:type="dxa"/>
            <w:shd w:val="clear" w:color="auto" w:fill="auto"/>
          </w:tcPr>
          <w:p w:rsidRPr="007F06DE" w:rsidR="007F06DE" w:rsidP="0035697A" w:rsidRDefault="007F06DE" w14:paraId="02095480" w14:textId="77777777">
            <w:pPr>
              <w:rPr>
                <w:bCs/>
              </w:rPr>
            </w:pPr>
            <w:r w:rsidRPr="007F06DE">
              <w:rPr>
                <w:bCs/>
              </w:rPr>
              <w:t>PSSP6</w:t>
            </w:r>
          </w:p>
        </w:tc>
        <w:tc>
          <w:tcPr>
            <w:tcW w:w="3576" w:type="dxa"/>
            <w:shd w:val="clear" w:color="auto" w:fill="auto"/>
          </w:tcPr>
          <w:p w:rsidRPr="007F06DE" w:rsidR="007F06DE" w:rsidP="0035697A" w:rsidRDefault="007F06DE" w14:paraId="3AFB6B5F" w14:textId="77777777">
            <w:proofErr w:type="spellStart"/>
            <w:r w:rsidRPr="007F06DE">
              <w:t>Pseudoroegneria</w:t>
            </w:r>
            <w:proofErr w:type="spellEnd"/>
            <w:r w:rsidRPr="007F06DE">
              <w:t xml:space="preserve"> </w:t>
            </w:r>
            <w:proofErr w:type="spellStart"/>
            <w:r w:rsidRPr="007F06DE">
              <w:t>spicata</w:t>
            </w:r>
            <w:proofErr w:type="spellEnd"/>
          </w:p>
        </w:tc>
        <w:tc>
          <w:tcPr>
            <w:tcW w:w="2712" w:type="dxa"/>
            <w:shd w:val="clear" w:color="auto" w:fill="auto"/>
          </w:tcPr>
          <w:p w:rsidRPr="007F06DE" w:rsidR="007F06DE" w:rsidP="0035697A" w:rsidRDefault="007F06DE" w14:paraId="5A52F02F" w14:textId="77777777">
            <w:proofErr w:type="spellStart"/>
            <w:r w:rsidRPr="007F06DE">
              <w:t>Bluebunch</w:t>
            </w:r>
            <w:proofErr w:type="spellEnd"/>
            <w:r w:rsidRPr="007F06DE">
              <w:t xml:space="preserve"> wheatgrass</w:t>
            </w:r>
          </w:p>
        </w:tc>
        <w:tc>
          <w:tcPr>
            <w:tcW w:w="1956" w:type="dxa"/>
            <w:shd w:val="clear" w:color="auto" w:fill="auto"/>
          </w:tcPr>
          <w:p w:rsidRPr="007F06DE" w:rsidR="007F06DE" w:rsidP="0035697A" w:rsidRDefault="007F06DE" w14:paraId="3AD50F4B" w14:textId="77777777">
            <w:r w:rsidRPr="007F06DE">
              <w:t>Lower</w:t>
            </w:r>
          </w:p>
        </w:tc>
      </w:tr>
    </w:tbl>
    <w:p w:rsidR="007F06DE" w:rsidP="007F06DE" w:rsidRDefault="007F06DE" w14:paraId="3587B4CD" w14:textId="77777777"/>
    <w:p w:rsidR="007F06DE" w:rsidP="007F06DE" w:rsidRDefault="007F06DE" w14:paraId="322FF4F7" w14:textId="77777777">
      <w:pPr>
        <w:pStyle w:val="SClassInfoPara"/>
      </w:pPr>
      <w:r>
        <w:t>Description</w:t>
      </w:r>
    </w:p>
    <w:p w:rsidR="007F06DE" w:rsidP="007F06DE" w:rsidRDefault="64F2B665" w14:paraId="74D56F0F" w14:textId="7249EF44">
      <w:r>
        <w:t>Community dominated by young juniper and pine of mixed age structure. Juniper and pinyon becoming competitive on site and beginning to affect understory composition. Mixed</w:t>
      </w:r>
      <w:r w:rsidR="001D03E6">
        <w:t>-</w:t>
      </w:r>
      <w:r>
        <w:t>severity fire is less frequent than in previous states, whereas surface fire becomes more important at this age in succession.</w:t>
      </w:r>
    </w:p>
    <w:p w:rsidR="007F06DE" w:rsidP="007F06DE" w:rsidRDefault="007F06DE" w14:paraId="3B128FA8" w14:textId="77777777"/>
    <w:p>
      <w:r>
        <w:rPr>
          <w:i/>
          <w:u w:val="single"/>
        </w:rPr>
        <w:t>Maximum Tree Size Class</w:t>
      </w:r>
      <w:br/>
      <w:r>
        <w:t>Pole 5-9" DBH</w:t>
      </w:r>
    </w:p>
    <w:p w:rsidR="007F06DE" w:rsidP="007F06DE" w:rsidRDefault="007F06DE" w14:paraId="521DE796" w14:textId="77777777">
      <w:pPr>
        <w:pStyle w:val="InfoPara"/>
        <w:pBdr>
          <w:top w:val="single" w:color="auto" w:sz="4" w:space="1"/>
        </w:pBdr>
      </w:pPr>
      <w:r xmlns:w="http://schemas.openxmlformats.org/wordprocessingml/2006/main">
        <w:t>Class D</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7F06DE" w:rsidP="007F06DE" w:rsidRDefault="007F06DE" w14:paraId="40D97956" w14:textId="77777777"/>
    <w:p w:rsidR="007F06DE" w:rsidP="007F06DE" w:rsidRDefault="007F06DE" w14:paraId="7210AC7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60"/>
        <w:gridCol w:w="2700"/>
        <w:gridCol w:w="2520"/>
        <w:gridCol w:w="1956"/>
      </w:tblGrid>
      <w:tr w:rsidRPr="007F06DE" w:rsidR="007F06DE" w:rsidTr="007F06DE" w14:paraId="6634F4AA" w14:textId="77777777">
        <w:tc>
          <w:tcPr>
            <w:tcW w:w="1260" w:type="dxa"/>
            <w:tcBorders>
              <w:top w:val="single" w:color="auto" w:sz="2" w:space="0"/>
              <w:bottom w:val="single" w:color="000000" w:sz="12" w:space="0"/>
            </w:tcBorders>
            <w:shd w:val="clear" w:color="auto" w:fill="auto"/>
          </w:tcPr>
          <w:p w:rsidRPr="007F06DE" w:rsidR="007F06DE" w:rsidP="0059040B" w:rsidRDefault="007F06DE" w14:paraId="04B50B01" w14:textId="77777777">
            <w:pPr>
              <w:rPr>
                <w:b/>
                <w:bCs/>
              </w:rPr>
            </w:pPr>
            <w:r w:rsidRPr="007F06DE">
              <w:rPr>
                <w:b/>
                <w:bCs/>
              </w:rPr>
              <w:t>Symbol</w:t>
            </w:r>
          </w:p>
        </w:tc>
        <w:tc>
          <w:tcPr>
            <w:tcW w:w="2700" w:type="dxa"/>
            <w:tcBorders>
              <w:top w:val="single" w:color="auto" w:sz="2" w:space="0"/>
              <w:bottom w:val="single" w:color="000000" w:sz="12" w:space="0"/>
            </w:tcBorders>
            <w:shd w:val="clear" w:color="auto" w:fill="auto"/>
          </w:tcPr>
          <w:p w:rsidRPr="007F06DE" w:rsidR="007F06DE" w:rsidP="0059040B" w:rsidRDefault="007F06DE" w14:paraId="3073DAA3" w14:textId="77777777">
            <w:pPr>
              <w:rPr>
                <w:b/>
                <w:bCs/>
              </w:rPr>
            </w:pPr>
            <w:r w:rsidRPr="007F06DE">
              <w:rPr>
                <w:b/>
                <w:bCs/>
              </w:rPr>
              <w:t>Scientific Name</w:t>
            </w:r>
          </w:p>
        </w:tc>
        <w:tc>
          <w:tcPr>
            <w:tcW w:w="2520" w:type="dxa"/>
            <w:tcBorders>
              <w:top w:val="single" w:color="auto" w:sz="2" w:space="0"/>
              <w:bottom w:val="single" w:color="000000" w:sz="12" w:space="0"/>
            </w:tcBorders>
            <w:shd w:val="clear" w:color="auto" w:fill="auto"/>
          </w:tcPr>
          <w:p w:rsidRPr="007F06DE" w:rsidR="007F06DE" w:rsidP="0059040B" w:rsidRDefault="007F06DE" w14:paraId="67977EAC" w14:textId="77777777">
            <w:pPr>
              <w:rPr>
                <w:b/>
                <w:bCs/>
              </w:rPr>
            </w:pPr>
            <w:r w:rsidRPr="007F06DE">
              <w:rPr>
                <w:b/>
                <w:bCs/>
              </w:rPr>
              <w:t>Common Name</w:t>
            </w:r>
          </w:p>
        </w:tc>
        <w:tc>
          <w:tcPr>
            <w:tcW w:w="1956" w:type="dxa"/>
            <w:tcBorders>
              <w:top w:val="single" w:color="auto" w:sz="2" w:space="0"/>
              <w:bottom w:val="single" w:color="000000" w:sz="12" w:space="0"/>
            </w:tcBorders>
            <w:shd w:val="clear" w:color="auto" w:fill="auto"/>
          </w:tcPr>
          <w:p w:rsidRPr="007F06DE" w:rsidR="007F06DE" w:rsidP="0059040B" w:rsidRDefault="007F06DE" w14:paraId="39E3760F" w14:textId="77777777">
            <w:pPr>
              <w:rPr>
                <w:b/>
                <w:bCs/>
              </w:rPr>
            </w:pPr>
            <w:r w:rsidRPr="007F06DE">
              <w:rPr>
                <w:b/>
                <w:bCs/>
              </w:rPr>
              <w:t>Canopy Position</w:t>
            </w:r>
          </w:p>
        </w:tc>
      </w:tr>
      <w:tr w:rsidRPr="007F06DE" w:rsidR="007F06DE" w:rsidTr="007F06DE" w14:paraId="5A5016C9" w14:textId="77777777">
        <w:tc>
          <w:tcPr>
            <w:tcW w:w="1260" w:type="dxa"/>
            <w:tcBorders>
              <w:top w:val="single" w:color="000000" w:sz="12" w:space="0"/>
            </w:tcBorders>
            <w:shd w:val="clear" w:color="auto" w:fill="auto"/>
          </w:tcPr>
          <w:p w:rsidRPr="007F06DE" w:rsidR="007F06DE" w:rsidP="0059040B" w:rsidRDefault="007F06DE" w14:paraId="189B0815" w14:textId="77777777">
            <w:pPr>
              <w:rPr>
                <w:bCs/>
              </w:rPr>
            </w:pPr>
            <w:r w:rsidRPr="007F06DE">
              <w:rPr>
                <w:bCs/>
              </w:rPr>
              <w:t>JUOS</w:t>
            </w:r>
          </w:p>
        </w:tc>
        <w:tc>
          <w:tcPr>
            <w:tcW w:w="2700" w:type="dxa"/>
            <w:tcBorders>
              <w:top w:val="single" w:color="000000" w:sz="12" w:space="0"/>
            </w:tcBorders>
            <w:shd w:val="clear" w:color="auto" w:fill="auto"/>
          </w:tcPr>
          <w:p w:rsidRPr="007F06DE" w:rsidR="007F06DE" w:rsidP="0059040B" w:rsidRDefault="007F06DE" w14:paraId="0E91DDCE" w14:textId="77777777">
            <w:proofErr w:type="spellStart"/>
            <w:r w:rsidRPr="007F06DE">
              <w:t>Juniperus</w:t>
            </w:r>
            <w:proofErr w:type="spellEnd"/>
            <w:r w:rsidRPr="007F06DE">
              <w:t xml:space="preserve"> </w:t>
            </w:r>
            <w:proofErr w:type="spellStart"/>
            <w:r w:rsidRPr="007F06DE">
              <w:t>osteosperma</w:t>
            </w:r>
            <w:proofErr w:type="spellEnd"/>
          </w:p>
        </w:tc>
        <w:tc>
          <w:tcPr>
            <w:tcW w:w="2520" w:type="dxa"/>
            <w:tcBorders>
              <w:top w:val="single" w:color="000000" w:sz="12" w:space="0"/>
            </w:tcBorders>
            <w:shd w:val="clear" w:color="auto" w:fill="auto"/>
          </w:tcPr>
          <w:p w:rsidRPr="007F06DE" w:rsidR="007F06DE" w:rsidP="0059040B" w:rsidRDefault="007F06DE" w14:paraId="0CF6E8F4" w14:textId="77777777">
            <w:r w:rsidRPr="007F06DE">
              <w:t>Utah juniper</w:t>
            </w:r>
          </w:p>
        </w:tc>
        <w:tc>
          <w:tcPr>
            <w:tcW w:w="1956" w:type="dxa"/>
            <w:tcBorders>
              <w:top w:val="single" w:color="000000" w:sz="12" w:space="0"/>
            </w:tcBorders>
            <w:shd w:val="clear" w:color="auto" w:fill="auto"/>
          </w:tcPr>
          <w:p w:rsidRPr="007F06DE" w:rsidR="007F06DE" w:rsidP="0059040B" w:rsidRDefault="007F06DE" w14:paraId="77538632" w14:textId="77777777">
            <w:r w:rsidRPr="007F06DE">
              <w:t>Upper</w:t>
            </w:r>
          </w:p>
        </w:tc>
      </w:tr>
      <w:tr w:rsidRPr="007F06DE" w:rsidR="007F06DE" w:rsidTr="007F06DE" w14:paraId="73A3A257" w14:textId="77777777">
        <w:tc>
          <w:tcPr>
            <w:tcW w:w="1260" w:type="dxa"/>
            <w:shd w:val="clear" w:color="auto" w:fill="auto"/>
          </w:tcPr>
          <w:p w:rsidRPr="007F06DE" w:rsidR="007F06DE" w:rsidP="0059040B" w:rsidRDefault="007F06DE" w14:paraId="4D870924" w14:textId="77777777">
            <w:pPr>
              <w:rPr>
                <w:bCs/>
              </w:rPr>
            </w:pPr>
            <w:r w:rsidRPr="007F06DE">
              <w:rPr>
                <w:bCs/>
              </w:rPr>
              <w:t>PSSP6</w:t>
            </w:r>
          </w:p>
        </w:tc>
        <w:tc>
          <w:tcPr>
            <w:tcW w:w="2700" w:type="dxa"/>
            <w:shd w:val="clear" w:color="auto" w:fill="auto"/>
          </w:tcPr>
          <w:p w:rsidRPr="007F06DE" w:rsidR="007F06DE" w:rsidP="0059040B" w:rsidRDefault="007F06DE" w14:paraId="5076880A" w14:textId="77777777">
            <w:proofErr w:type="spellStart"/>
            <w:r w:rsidRPr="007F06DE">
              <w:t>Pseudoroegneria</w:t>
            </w:r>
            <w:proofErr w:type="spellEnd"/>
            <w:r w:rsidRPr="007F06DE">
              <w:t xml:space="preserve"> </w:t>
            </w:r>
            <w:proofErr w:type="spellStart"/>
            <w:r w:rsidRPr="007F06DE">
              <w:t>spicata</w:t>
            </w:r>
            <w:proofErr w:type="spellEnd"/>
          </w:p>
        </w:tc>
        <w:tc>
          <w:tcPr>
            <w:tcW w:w="2520" w:type="dxa"/>
            <w:shd w:val="clear" w:color="auto" w:fill="auto"/>
          </w:tcPr>
          <w:p w:rsidRPr="007F06DE" w:rsidR="007F06DE" w:rsidP="0059040B" w:rsidRDefault="007F06DE" w14:paraId="6E4DB8ED" w14:textId="77777777">
            <w:proofErr w:type="spellStart"/>
            <w:r w:rsidRPr="007F06DE">
              <w:t>Bluebunch</w:t>
            </w:r>
            <w:proofErr w:type="spellEnd"/>
            <w:r w:rsidRPr="007F06DE">
              <w:t xml:space="preserve"> wheatgrass</w:t>
            </w:r>
          </w:p>
        </w:tc>
        <w:tc>
          <w:tcPr>
            <w:tcW w:w="1956" w:type="dxa"/>
            <w:shd w:val="clear" w:color="auto" w:fill="auto"/>
          </w:tcPr>
          <w:p w:rsidRPr="007F06DE" w:rsidR="007F06DE" w:rsidP="0059040B" w:rsidRDefault="007F06DE" w14:paraId="36BC5F5F" w14:textId="77777777">
            <w:r w:rsidRPr="007F06DE">
              <w:t>Upper</w:t>
            </w:r>
          </w:p>
        </w:tc>
      </w:tr>
      <w:tr w:rsidRPr="007F06DE" w:rsidR="007F06DE" w:rsidTr="007F06DE" w14:paraId="158A621A" w14:textId="77777777">
        <w:tc>
          <w:tcPr>
            <w:tcW w:w="1260" w:type="dxa"/>
            <w:shd w:val="clear" w:color="auto" w:fill="auto"/>
          </w:tcPr>
          <w:p w:rsidRPr="007F06DE" w:rsidR="007F06DE" w:rsidP="0059040B" w:rsidRDefault="007F06DE" w14:paraId="6797D3D9" w14:textId="77777777">
            <w:pPr>
              <w:rPr>
                <w:bCs/>
              </w:rPr>
            </w:pPr>
            <w:r w:rsidRPr="007F06DE">
              <w:rPr>
                <w:bCs/>
              </w:rPr>
              <w:t>ELEL5</w:t>
            </w:r>
          </w:p>
        </w:tc>
        <w:tc>
          <w:tcPr>
            <w:tcW w:w="2700" w:type="dxa"/>
            <w:shd w:val="clear" w:color="auto" w:fill="auto"/>
          </w:tcPr>
          <w:p w:rsidRPr="007F06DE" w:rsidR="007F06DE" w:rsidP="0059040B" w:rsidRDefault="007F06DE" w14:paraId="46A7096B" w14:textId="77777777">
            <w:proofErr w:type="spellStart"/>
            <w:r w:rsidRPr="007F06DE">
              <w:t>Elymus</w:t>
            </w:r>
            <w:proofErr w:type="spellEnd"/>
            <w:r w:rsidRPr="007F06DE">
              <w:t xml:space="preserve"> </w:t>
            </w:r>
            <w:proofErr w:type="spellStart"/>
            <w:r w:rsidRPr="007F06DE">
              <w:t>elymoides</w:t>
            </w:r>
            <w:proofErr w:type="spellEnd"/>
          </w:p>
        </w:tc>
        <w:tc>
          <w:tcPr>
            <w:tcW w:w="2520" w:type="dxa"/>
            <w:shd w:val="clear" w:color="auto" w:fill="auto"/>
          </w:tcPr>
          <w:p w:rsidRPr="007F06DE" w:rsidR="007F06DE" w:rsidP="0059040B" w:rsidRDefault="007F06DE" w14:paraId="112122B1" w14:textId="77777777">
            <w:proofErr w:type="spellStart"/>
            <w:r w:rsidRPr="007F06DE">
              <w:t>Squirreltail</w:t>
            </w:r>
            <w:proofErr w:type="spellEnd"/>
          </w:p>
        </w:tc>
        <w:tc>
          <w:tcPr>
            <w:tcW w:w="1956" w:type="dxa"/>
            <w:shd w:val="clear" w:color="auto" w:fill="auto"/>
          </w:tcPr>
          <w:p w:rsidRPr="007F06DE" w:rsidR="007F06DE" w:rsidP="0059040B" w:rsidRDefault="007F06DE" w14:paraId="3F3CAB74" w14:textId="77777777">
            <w:r w:rsidRPr="007F06DE">
              <w:t>Lower</w:t>
            </w:r>
          </w:p>
        </w:tc>
      </w:tr>
      <w:tr w:rsidRPr="007F06DE" w:rsidR="007F06DE" w:rsidTr="007F06DE" w14:paraId="58CF577D" w14:textId="77777777">
        <w:tc>
          <w:tcPr>
            <w:tcW w:w="1260" w:type="dxa"/>
            <w:shd w:val="clear" w:color="auto" w:fill="auto"/>
          </w:tcPr>
          <w:p w:rsidRPr="007F06DE" w:rsidR="007F06DE" w:rsidP="0059040B" w:rsidRDefault="007F06DE" w14:paraId="78E23491" w14:textId="77777777">
            <w:pPr>
              <w:rPr>
                <w:bCs/>
              </w:rPr>
            </w:pPr>
            <w:r w:rsidRPr="007F06DE">
              <w:rPr>
                <w:bCs/>
              </w:rPr>
              <w:t>HECO26</w:t>
            </w:r>
          </w:p>
        </w:tc>
        <w:tc>
          <w:tcPr>
            <w:tcW w:w="2700" w:type="dxa"/>
            <w:shd w:val="clear" w:color="auto" w:fill="auto"/>
          </w:tcPr>
          <w:p w:rsidRPr="007F06DE" w:rsidR="007F06DE" w:rsidP="0059040B" w:rsidRDefault="007F06DE" w14:paraId="19079690" w14:textId="77777777">
            <w:proofErr w:type="spellStart"/>
            <w:r w:rsidRPr="007F06DE">
              <w:t>Hesperostipa</w:t>
            </w:r>
            <w:proofErr w:type="spellEnd"/>
            <w:r w:rsidRPr="007F06DE">
              <w:t xml:space="preserve"> </w:t>
            </w:r>
            <w:proofErr w:type="spellStart"/>
            <w:r w:rsidRPr="007F06DE">
              <w:t>comata</w:t>
            </w:r>
            <w:proofErr w:type="spellEnd"/>
          </w:p>
        </w:tc>
        <w:tc>
          <w:tcPr>
            <w:tcW w:w="2520" w:type="dxa"/>
            <w:shd w:val="clear" w:color="auto" w:fill="auto"/>
          </w:tcPr>
          <w:p w:rsidRPr="007F06DE" w:rsidR="007F06DE" w:rsidP="0059040B" w:rsidRDefault="007F06DE" w14:paraId="5327DDC4" w14:textId="77777777">
            <w:r w:rsidRPr="007F06DE">
              <w:t>Needle and thread</w:t>
            </w:r>
          </w:p>
        </w:tc>
        <w:tc>
          <w:tcPr>
            <w:tcW w:w="1956" w:type="dxa"/>
            <w:shd w:val="clear" w:color="auto" w:fill="auto"/>
          </w:tcPr>
          <w:p w:rsidRPr="007F06DE" w:rsidR="007F06DE" w:rsidP="0059040B" w:rsidRDefault="007F06DE" w14:paraId="3B737EAC" w14:textId="77777777">
            <w:r w:rsidRPr="007F06DE">
              <w:t>Lower</w:t>
            </w:r>
          </w:p>
        </w:tc>
      </w:tr>
    </w:tbl>
    <w:p w:rsidR="007F06DE" w:rsidP="007F06DE" w:rsidRDefault="007F06DE" w14:paraId="255C296F" w14:textId="77777777"/>
    <w:p w:rsidR="007F06DE" w:rsidP="007F06DE" w:rsidRDefault="007F06DE" w14:paraId="5BAE44B0" w14:textId="77777777">
      <w:pPr>
        <w:pStyle w:val="SClassInfoPara"/>
      </w:pPr>
      <w:r>
        <w:t>Description</w:t>
      </w:r>
    </w:p>
    <w:p w:rsidR="007F06DE" w:rsidP="007F06DE" w:rsidRDefault="64F2B665" w14:paraId="478E0B13" w14:textId="196CF466">
      <w:r>
        <w:t>Site dominated by widely spaced old juniper. Grasses (e</w:t>
      </w:r>
      <w:r w:rsidR="001D03E6">
        <w:t>.</w:t>
      </w:r>
      <w:r>
        <w:t>g</w:t>
      </w:r>
      <w:r w:rsidR="001D03E6">
        <w:t>.</w:t>
      </w:r>
      <w:r>
        <w:t xml:space="preserve">, </w:t>
      </w:r>
      <w:proofErr w:type="spellStart"/>
      <w:r w:rsidRPr="64F2B665">
        <w:rPr>
          <w:i/>
          <w:iCs/>
        </w:rPr>
        <w:t>Hesperostipa</w:t>
      </w:r>
      <w:proofErr w:type="spellEnd"/>
      <w:r w:rsidRPr="64F2B665">
        <w:rPr>
          <w:i/>
          <w:iCs/>
        </w:rPr>
        <w:t xml:space="preserve"> </w:t>
      </w:r>
      <w:proofErr w:type="spellStart"/>
      <w:r w:rsidRPr="64F2B665">
        <w:rPr>
          <w:i/>
          <w:iCs/>
        </w:rPr>
        <w:t>comata</w:t>
      </w:r>
      <w:proofErr w:type="spellEnd"/>
      <w:r>
        <w:t>) present on microsites sites with deeper soils (&gt;20in) with restricting clay subsurface horizon. Potential maximum overstory coverage is greater in those stands with pinyon as compared to those with only juniper. Replacement fire and mixed</w:t>
      </w:r>
      <w:r w:rsidR="001D03E6">
        <w:t>-</w:t>
      </w:r>
      <w:r>
        <w:t>severity fires are rare. Surface fire will scar ancient trees.</w:t>
      </w:r>
    </w:p>
    <w:p w:rsidR="007F06DE" w:rsidP="007F06DE" w:rsidRDefault="007F06DE" w14:paraId="2F4BAA66"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Early1:OPN</w:t>
            </w:r>
          </w:p>
        </w:tc>
        <w:tc>
          <w:p>
            <w:pPr>
              <w:jc w:val="center"/>
            </w:pPr>
            <w:r>
              <w:rPr>
                <w:sz w:val="20"/>
              </w:rPr>
              <w:t>0</w:t>
            </w:r>
          </w:p>
        </w:tc>
        <w:tc>
          <w:p>
            <w:pPr>
              <w:jc w:val="center"/>
            </w:pPr>
            <w:r>
              <w:rPr>
                <w:sz w:val="20"/>
              </w:rPr>
              <w:t>Mid1:OPN</w:t>
            </w:r>
          </w:p>
        </w:tc>
        <w:tc>
          <w:p>
            <w:pPr>
              <w:jc w:val="center"/>
            </w:pPr>
            <w:r>
              <w:rPr>
                <w:sz w:val="20"/>
              </w:rPr>
              <w:t>20</w:t>
            </w:r>
          </w:p>
        </w:tc>
      </w:tr>
      <w:tr>
        <w:tc>
          <w:p>
            <w:pPr>
              <w:jc w:val="center"/>
            </w:pPr>
            <w:r>
              <w:rPr>
                <w:sz w:val="20"/>
              </w:rPr>
              <w:t>Mid1:OPN</w:t>
            </w:r>
          </w:p>
        </w:tc>
        <w:tc>
          <w:p>
            <w:pPr>
              <w:jc w:val="center"/>
            </w:pPr>
            <w:r>
              <w:rPr>
                <w:sz w:val="20"/>
              </w:rPr>
              <w:t>21</w:t>
            </w:r>
          </w:p>
        </w:tc>
        <w:tc>
          <w:p>
            <w:pPr>
              <w:jc w:val="center"/>
            </w:pPr>
            <w:r>
              <w:rPr>
                <w:sz w:val="20"/>
              </w:rPr>
              <w:t>Mid2:OPN</w:t>
            </w:r>
          </w:p>
        </w:tc>
        <w:tc>
          <w:p>
            <w:pPr>
              <w:jc w:val="center"/>
            </w:pPr>
            <w:r>
              <w:rPr>
                <w:sz w:val="20"/>
              </w:rPr>
              <w:t>90</w:t>
            </w:r>
          </w:p>
        </w:tc>
      </w:tr>
      <w:tr>
        <w:tc>
          <w:p>
            <w:pPr>
              <w:jc w:val="center"/>
            </w:pPr>
            <w:r>
              <w:rPr>
                <w:sz w:val="20"/>
              </w:rPr>
              <w:t>Mid2:OPN</w:t>
            </w:r>
          </w:p>
        </w:tc>
        <w:tc>
          <w:p>
            <w:pPr>
              <w:jc w:val="center"/>
            </w:pPr>
            <w:r>
              <w:rPr>
                <w:sz w:val="20"/>
              </w:rPr>
              <w:t>91</w:t>
            </w:r>
          </w:p>
        </w:tc>
        <w:tc>
          <w:p>
            <w:pPr>
              <w:jc w:val="center"/>
            </w:pPr>
            <w:r>
              <w:rPr>
                <w:sz w:val="20"/>
              </w:rPr>
              <w:t>Late1:OPN</w:t>
            </w:r>
          </w:p>
        </w:tc>
        <w:tc>
          <w:p>
            <w:pPr>
              <w:jc w:val="center"/>
            </w:pPr>
            <w:r>
              <w:rPr>
                <w:sz w:val="20"/>
              </w:rPr>
              <w:t>391</w:t>
            </w:r>
          </w:p>
        </w:tc>
      </w:tr>
      <w:tr>
        <w:tc>
          <w:p>
            <w:pPr>
              <w:jc w:val="center"/>
            </w:pPr>
            <w:r>
              <w:rPr>
                <w:sz w:val="20"/>
              </w:rPr>
              <w:t>Late1:OPN</w:t>
            </w:r>
          </w:p>
        </w:tc>
        <w:tc>
          <w:p>
            <w:pPr>
              <w:jc w:val="center"/>
            </w:pPr>
            <w:r>
              <w:rPr>
                <w:sz w:val="20"/>
              </w:rPr>
              <w:t>392</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Early1:OPN</w:t>
            </w:r>
          </w:p>
        </w:tc>
        <w:tc>
          <w:p>
            <w:pPr>
              <w:jc w:val="center"/>
            </w:pPr>
            <w:r>
              <w:rPr>
                <w:sz w:val="20"/>
              </w:rPr>
              <w:t>Early1:OPN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Early1:OPN</w:t>
            </w:r>
          </w:p>
        </w:tc>
        <w:tc>
          <w:p>
            <w:pPr>
              <w:jc w:val="center"/>
            </w:pPr>
            <w:r>
              <w:rPr>
                <w:sz w:val="20"/>
              </w:rPr>
              <w:t>Early1:OPN</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Mid2:OPN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7F06DE" w:rsidP="007F06DE" w:rsidRDefault="00D721D5" w14:paraId="7649D7C4" w14:textId="4CAEC9FE">
      <w:r>
        <w:t xml:space="preserve">Alexander, R.R. </w:t>
      </w:r>
      <w:r w:rsidR="007F06DE">
        <w:t xml:space="preserve">and F. </w:t>
      </w:r>
      <w:proofErr w:type="spellStart"/>
      <w:r w:rsidR="007F06DE">
        <w:t>Ronco</w:t>
      </w:r>
      <w:proofErr w:type="spellEnd"/>
      <w:r w:rsidR="007F06DE">
        <w:t>, Jr. 1987. Classification of the forest vegetation on the National Forests of Arizona and New Mexico. Res. Note RM-469. Fort Collins, CO: USDA Forest Service, Rocky Mountain Forest and Range Experiment Station. 10p.</w:t>
      </w:r>
    </w:p>
    <w:p w:rsidR="007F06DE" w:rsidP="007F06DE" w:rsidRDefault="007F06DE" w14:paraId="09E77072" w14:textId="77777777"/>
    <w:p w:rsidR="007F06DE" w:rsidP="007F06DE" w:rsidRDefault="007F06DE" w14:paraId="0ED16AA8" w14:textId="113EF3BB">
      <w:r>
        <w:t xml:space="preserve">Anderson, H.E. 1982. Aids to Determining Fuel Models </w:t>
      </w:r>
      <w:proofErr w:type="gramStart"/>
      <w:r>
        <w:t>For</w:t>
      </w:r>
      <w:proofErr w:type="gramEnd"/>
      <w:r>
        <w:t xml:space="preserve"> Estimating Fire Behavior. Gen. Tech. Rep. INT-122. Ogden, UT: USDA Forest Service, Intermountain Forest and Range Experiment Station. 22 p.</w:t>
      </w:r>
    </w:p>
    <w:p w:rsidR="007F06DE" w:rsidP="007F06DE" w:rsidRDefault="007F06DE" w14:paraId="12F56D13" w14:textId="77777777"/>
    <w:p w:rsidR="007F06DE" w:rsidP="007F06DE" w:rsidRDefault="007F06DE" w14:paraId="6C6634A9" w14:textId="77777777">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7F06DE" w:rsidP="007F06DE" w:rsidRDefault="007F06DE" w14:paraId="27FF3188" w14:textId="77777777"/>
    <w:p w:rsidR="007F06DE" w:rsidP="007F06DE" w:rsidRDefault="007F06DE" w14:paraId="041BE4BC" w14:textId="77777777">
      <w:r>
        <w:t xml:space="preserve">Baker, W.L. and D.J. </w:t>
      </w:r>
      <w:proofErr w:type="spellStart"/>
      <w:r>
        <w:t>Shinneman</w:t>
      </w:r>
      <w:proofErr w:type="spellEnd"/>
      <w:r>
        <w:t xml:space="preserve">. 2004. Fire and restoration of </w:t>
      </w:r>
      <w:proofErr w:type="spellStart"/>
      <w:r>
        <w:t>pińon</w:t>
      </w:r>
      <w:proofErr w:type="spellEnd"/>
      <w:r>
        <w:t>-juniper woodlands in the western United States. A review. Forest Ecology and Management 189: 1-21.</w:t>
      </w:r>
    </w:p>
    <w:p w:rsidR="007F06DE" w:rsidP="007F06DE" w:rsidRDefault="007F06DE" w14:paraId="3D22A7DC" w14:textId="77777777"/>
    <w:p w:rsidR="007F06DE" w:rsidP="007F06DE" w:rsidRDefault="007F06DE" w14:paraId="758E7929" w14:textId="77777777">
      <w:r>
        <w:t xml:space="preserve">Bradley, A.F., N.V. </w:t>
      </w:r>
      <w:proofErr w:type="spellStart"/>
      <w:r>
        <w:t>Noste</w:t>
      </w:r>
      <w:proofErr w:type="spellEnd"/>
      <w:r>
        <w:t xml:space="preserve"> and W.C. Fischer. 1992. Fire Ecology of Forests and Woodlands in Utah. Gen. Tech. Rep. GTR- INT-287. Ogden, UT: USDA Forest Service, Intermountain Research Station. 127 pp.</w:t>
      </w:r>
    </w:p>
    <w:p w:rsidR="007F06DE" w:rsidP="007F06DE" w:rsidRDefault="007F06DE" w14:paraId="75CB1CB7" w14:textId="77777777"/>
    <w:p w:rsidR="007F06DE" w:rsidP="007F06DE" w:rsidRDefault="007F06DE" w14:paraId="0C199E3B" w14:textId="7B358263">
      <w:r>
        <w:t xml:space="preserve">Brown, J.K. and J. </w:t>
      </w:r>
      <w:proofErr w:type="spellStart"/>
      <w:r>
        <w:t>Kapler</w:t>
      </w:r>
      <w:proofErr w:type="spellEnd"/>
      <w:r>
        <w:t xml:space="preserve">-Smith, eds.2000. Wildland fire in ecosystems: effects of fire on flora. Gen. Tech. Rep. RMRS-GTR-42. </w:t>
      </w:r>
      <w:proofErr w:type="spellStart"/>
      <w:r>
        <w:t>vol</w:t>
      </w:r>
      <w:proofErr w:type="spellEnd"/>
      <w:r>
        <w:t xml:space="preserve"> 2. Ogden, UT: USDA Forest Service, Rocky Mountain Research Station. 257 pp.</w:t>
      </w:r>
    </w:p>
    <w:p w:rsidR="007F06DE" w:rsidP="007F06DE" w:rsidRDefault="007F06DE" w14:paraId="4DD7F9C0" w14:textId="77777777"/>
    <w:p w:rsidR="007F06DE" w:rsidP="007F06DE" w:rsidRDefault="007F06DE" w14:paraId="71951D0E" w14:textId="77777777">
      <w:r>
        <w:t>Erdman, J.A. 1970. Pinyon-juniper succession after natural fires on residual soils of Mesa Verde, Colorado. Science Bulletin, Biological Series - -Volume XI, No. 2. Brigham Young University, Provo, UT. 26 pp.</w:t>
      </w:r>
    </w:p>
    <w:p w:rsidR="007F06DE" w:rsidP="007F06DE" w:rsidRDefault="007F06DE" w14:paraId="008887EB" w14:textId="77777777"/>
    <w:p w:rsidR="007F06DE" w:rsidP="007F06DE" w:rsidRDefault="007F06DE" w14:paraId="10D2F028" w14:textId="77777777">
      <w:r>
        <w:t>Everett, R.L. and K. Ward. 1984. Early Plant Succession on Pinyon-Juniper Controlled Burns. Northwest Science 58: 57-68.</w:t>
      </w:r>
    </w:p>
    <w:p w:rsidR="007F06DE" w:rsidP="007F06DE" w:rsidRDefault="007F06DE" w14:paraId="0753E156" w14:textId="77777777"/>
    <w:p w:rsidR="007F06DE" w:rsidP="007F06DE" w:rsidRDefault="007F06DE" w14:paraId="37F86511" w14:textId="4ED7F771">
      <w:r>
        <w:t>Eyre, F.H., ed. 1980. Forest cover types of the United States and Canada. Washington, DC: Society of American Foresters. 148 pp.</w:t>
      </w:r>
    </w:p>
    <w:p w:rsidR="007F06DE" w:rsidP="007F06DE" w:rsidRDefault="007F06DE" w14:paraId="4F49FD93" w14:textId="77777777"/>
    <w:p w:rsidR="007F06DE" w:rsidP="007F06DE" w:rsidRDefault="007F06DE" w14:paraId="6491E211" w14:textId="4E3C7E0B">
      <w:r>
        <w:t xml:space="preserve">Goodrich, S. and B. Barber. 1999. Return Interval for Pinyon-Juniper Following Fire in the Green River Corridor, Near Dutch John, Utah.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7F06DE" w:rsidP="007F06DE" w:rsidRDefault="007F06DE" w14:paraId="4B9A9512" w14:textId="77777777"/>
    <w:p w:rsidR="007F06DE" w:rsidP="007F06DE" w:rsidRDefault="007F06DE" w14:paraId="0455A6CA" w14:textId="77777777">
      <w:proofErr w:type="spellStart"/>
      <w:r>
        <w:t>Gruell</w:t>
      </w:r>
      <w:proofErr w:type="spellEnd"/>
      <w:r>
        <w:t xml:space="preserve">, G.E. 1999. Historical and modern roles of fire in pinyon-juniper. Pages 24-28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7F06DE" w:rsidP="007F06DE" w:rsidRDefault="007F06DE" w14:paraId="64EC3F4A" w14:textId="77777777"/>
    <w:p w:rsidR="007F06DE" w:rsidP="007F06DE" w:rsidRDefault="007F06DE" w14:paraId="5644E4A8" w14:textId="77777777">
      <w:proofErr w:type="spellStart"/>
      <w:r>
        <w:t>Gruell</w:t>
      </w:r>
      <w:proofErr w:type="spellEnd"/>
      <w:r>
        <w:t xml:space="preserve">, G.E., L.E. </w:t>
      </w:r>
      <w:proofErr w:type="spellStart"/>
      <w:r>
        <w:t>Eddleman</w:t>
      </w:r>
      <w:proofErr w:type="spellEnd"/>
      <w:r>
        <w:t xml:space="preserve"> and R. Jaindl. 1994. Fire History of the Pinyon-Juniper Woodlands of Great Basin National Park. Technical Report NPS/PNROSU/NRTR-94/01. U.S. Department of Interior, National Park Service, Pacific Northwest Region. 27 pp.</w:t>
      </w:r>
    </w:p>
    <w:p w:rsidR="007F06DE" w:rsidP="007F06DE" w:rsidRDefault="007F06DE" w14:paraId="2C04D4A7" w14:textId="77777777"/>
    <w:p w:rsidR="007F06DE" w:rsidP="007F06DE" w:rsidRDefault="007F06DE" w14:paraId="505ED96B" w14:textId="77777777">
      <w:r>
        <w:t>Hardy, C.C., K.M. Schmidt, J.P. Menakis and R.N. Samson. 2001. Spatial data for national fire planning and fuel management. Int. J. Wildland Fire. 10(3&amp;4): 353-372.</w:t>
      </w:r>
    </w:p>
    <w:p w:rsidR="007F06DE" w:rsidP="007F06DE" w:rsidRDefault="007F06DE" w14:paraId="61C7B409" w14:textId="77777777"/>
    <w:p w:rsidR="007F06DE" w:rsidP="007F06DE" w:rsidRDefault="007F06DE" w14:paraId="4552B920" w14:textId="77777777">
      <w:proofErr w:type="spellStart"/>
      <w:r>
        <w:t>Hessburg</w:t>
      </w:r>
      <w:proofErr w:type="spellEnd"/>
      <w:r>
        <w:t xml:space="preserve">, P.F., B.G. Smith, R.B. Salter, R.D. </w:t>
      </w:r>
      <w:proofErr w:type="spellStart"/>
      <w:r>
        <w:t>Ottmar</w:t>
      </w:r>
      <w:proofErr w:type="spellEnd"/>
      <w:r>
        <w:t xml:space="preserve"> and E. Alvarado. 2000. Recent changes (1930s-1990s) in spatial patterns of interior northwest forests, USA. Forest Ecology and Management 136: 53-83.</w:t>
      </w:r>
    </w:p>
    <w:p w:rsidR="007F06DE" w:rsidP="007F06DE" w:rsidRDefault="007F06DE" w14:paraId="1194E422" w14:textId="77777777"/>
    <w:p w:rsidR="007F06DE" w:rsidP="007F06DE" w:rsidRDefault="007F06DE" w14:paraId="1800A839" w14:textId="01BC5D97">
      <w:r>
        <w:t>Kilgore, B.M. 1981. Fire in ecosystem distribution and structure: western forests and scrublands. Pages 58-89 in: H.A. Mooney et al. (Technical Coordinators). Proceedings: Conference on Fire Regimes and Ecosystem Properties, Honolulu, 1978. Gen. Tech. Rep. WO-GTR-26.</w:t>
      </w:r>
    </w:p>
    <w:p w:rsidR="007F06DE" w:rsidP="007F06DE" w:rsidRDefault="007F06DE" w14:paraId="6C424B33" w14:textId="77777777"/>
    <w:p w:rsidR="007F06DE" w:rsidP="007F06DE" w:rsidRDefault="007F06DE" w14:paraId="464BE215" w14:textId="77777777">
      <w:proofErr w:type="spellStart"/>
      <w:r>
        <w:t>Kuchler</w:t>
      </w:r>
      <w:proofErr w:type="spellEnd"/>
      <w:r>
        <w:t>, A.W. 1964. Potential Natural Vegetation of the Conterminous United States. American Geographic Society Special Publication No. 36. 116 pp.</w:t>
      </w:r>
    </w:p>
    <w:p w:rsidR="007F06DE" w:rsidP="007F06DE" w:rsidRDefault="007F06DE" w14:paraId="682D1186" w14:textId="77777777"/>
    <w:p w:rsidR="007F06DE" w:rsidP="007F06DE" w:rsidRDefault="007F06DE" w14:paraId="24062FFA" w14:textId="77777777">
      <w:r>
        <w:t>NatureServe. 2007. International Ecological Classification Standard: Terrestrial Ecological Classifications. NatureServe Central Databases. Arlington, VA. Data current as of 10 February 2007.</w:t>
      </w:r>
    </w:p>
    <w:p w:rsidR="00110B67" w:rsidP="007F06DE" w:rsidRDefault="00110B67" w14:paraId="25DFB2AF" w14:textId="77777777"/>
    <w:p w:rsidR="00110B67" w:rsidP="00110B67" w:rsidRDefault="00110B67" w14:paraId="750DEA1C" w14:textId="77777777">
      <w:r>
        <w:t>NatureServe. 2004. International Ecological Classification Standard: Terrestrial Ecological Classifications. Terrestrial ecological systems of the Great Basin US: DRAFT legend for LANDFIRE project. NatureServe Central Databases. Arlington, VA. Data current as of 4 November 2004.</w:t>
      </w:r>
    </w:p>
    <w:p w:rsidR="007F06DE" w:rsidP="007F06DE" w:rsidRDefault="007F06DE" w14:paraId="1C6B4BAF" w14:textId="77777777"/>
    <w:p w:rsidR="007F06DE" w:rsidP="007F06DE" w:rsidRDefault="007F06DE" w14:paraId="5B434573" w14:textId="77777777">
      <w:r>
        <w:t xml:space="preserve">Ogle, K. and V. </w:t>
      </w:r>
      <w:proofErr w:type="spellStart"/>
      <w:r>
        <w:t>DuMond</w:t>
      </w:r>
      <w:proofErr w:type="spellEnd"/>
      <w:r>
        <w:t>. 1997. Historical Vegetation on National Forest Lands in the Intermountain Region. USDA Forest Service, Intermountain Region, Ogden, UT. 129 pp.</w:t>
      </w:r>
    </w:p>
    <w:p w:rsidR="007F06DE" w:rsidP="007F06DE" w:rsidRDefault="007F06DE" w14:paraId="3001B267" w14:textId="77777777">
      <w:r>
        <w:t xml:space="preserve">Ott, J.E., E.D. McArthur and S.C. Sanderson. 2001. Plant community dynamics of burned and unburned sagebrush and pinyon-juniper vegetation in west-central Utah. Pages 177-190 in: S.B. </w:t>
      </w:r>
      <w:proofErr w:type="spellStart"/>
      <w:r>
        <w:t>Monsen</w:t>
      </w:r>
      <w:proofErr w:type="spellEnd"/>
      <w:r>
        <w:t xml:space="preserve">, R. Stevens, R.J. </w:t>
      </w:r>
      <w:proofErr w:type="spellStart"/>
      <w:r>
        <w:t>Tausch</w:t>
      </w:r>
      <w:proofErr w:type="spellEnd"/>
      <w:r>
        <w:t>, R. Miller and S. Goodrich, compilers. Proceedings: ecology and management of pinyon-juniper communities within the Interior West. 15-18 Sept 1997, Provo, UT. Proceedings RMRS-P-9. Ogden, UT: USDA Forest Service, Rocky Mountain Research Station.</w:t>
      </w:r>
    </w:p>
    <w:p w:rsidR="007F06DE" w:rsidP="007F06DE" w:rsidRDefault="007F06DE" w14:paraId="4C25E253" w14:textId="77777777"/>
    <w:p w:rsidR="007F06DE" w:rsidP="007F06DE" w:rsidRDefault="007F06DE" w14:paraId="646859E0" w14:textId="77777777">
      <w:proofErr w:type="spellStart"/>
      <w:r>
        <w:t>Romme</w:t>
      </w:r>
      <w:proofErr w:type="spellEnd"/>
      <w:r>
        <w:t>, W.H., L. Floyd-Hanna and D. Hanna. 2003. Ancient pinyon-juniper forests of Mesa Verde and the West: a cautionary note for forest restoration programs. Pages 335-350 in: P.N. Omi and L.A. Joyce. tech. eds. Fire, fuel treatments, and ecological restoration: conference proceedings. 16-18 April 2002. Fort Collins, CO. Proceedings RMRS-P-29. Fort Collins, CO: USDA Forest Service, Rocky Mountain Research Station. 475 pp.</w:t>
      </w:r>
    </w:p>
    <w:p w:rsidR="007F06DE" w:rsidP="007F06DE" w:rsidRDefault="007F06DE" w14:paraId="124CCA68" w14:textId="77777777"/>
    <w:p w:rsidR="007F06DE" w:rsidP="007F06DE" w:rsidRDefault="007F06DE" w14:paraId="26FDBE11"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7F06DE" w:rsidP="007F06DE" w:rsidRDefault="007F06DE" w14:paraId="6F71542F" w14:textId="77777777"/>
    <w:p w:rsidR="007F06DE" w:rsidP="007F06DE" w:rsidRDefault="007F06DE" w14:paraId="69B79040" w14:textId="77777777">
      <w:r>
        <w:t xml:space="preserve">Soule’, P.T. and P.A. Knapp. 1999. Western juniper expansion on adjacent disturbed and near-relict sites. Journal of Range Management 52: 525-533. </w:t>
      </w:r>
    </w:p>
    <w:p w:rsidR="007F06DE" w:rsidP="007F06DE" w:rsidRDefault="007F06DE" w14:paraId="4225C6C9" w14:textId="77777777"/>
    <w:p w:rsidR="007F06DE" w:rsidP="007F06DE" w:rsidRDefault="007F06DE" w14:paraId="3E47D733" w14:textId="77777777">
      <w:r>
        <w:t xml:space="preserve">Soule’, P.T. and P.A. Knapp. 2000. </w:t>
      </w:r>
      <w:proofErr w:type="spellStart"/>
      <w:r>
        <w:t>Juniperus</w:t>
      </w:r>
      <w:proofErr w:type="spellEnd"/>
      <w:r>
        <w:t xml:space="preserve"> </w:t>
      </w:r>
      <w:proofErr w:type="spellStart"/>
      <w:r>
        <w:t>occidentalis</w:t>
      </w:r>
      <w:proofErr w:type="spellEnd"/>
      <w:r>
        <w:t xml:space="preserve"> (western juniper) establishment history on two minimally disturbed research natural areas in central Oregon. Western North American Naturalist (60)1: 26-33.</w:t>
      </w:r>
    </w:p>
    <w:p w:rsidR="007F06DE" w:rsidP="007F06DE" w:rsidRDefault="007F06DE" w14:paraId="6517929F" w14:textId="77777777"/>
    <w:p w:rsidR="007F06DE" w:rsidP="007F06DE" w:rsidRDefault="007F06DE" w14:paraId="5460C875" w14:textId="325F2B6B">
      <w:r>
        <w:t xml:space="preserve">Stein, S.J. 1988. Fire History of the </w:t>
      </w:r>
      <w:proofErr w:type="spellStart"/>
      <w:r>
        <w:t>Paunsaugunt</w:t>
      </w:r>
      <w:proofErr w:type="spellEnd"/>
      <w:r>
        <w:t xml:space="preserve"> Plateau in Southern Utah. Great Basin Naturalist. 48:58-63.</w:t>
      </w:r>
    </w:p>
    <w:p w:rsidR="007F06DE" w:rsidP="007F06DE" w:rsidRDefault="007F06DE" w14:paraId="1FF72385" w14:textId="77777777"/>
    <w:p w:rsidR="007F06DE" w:rsidP="007F06DE" w:rsidRDefault="007F06DE" w14:paraId="671A782F" w14:textId="77777777">
      <w:proofErr w:type="spellStart"/>
      <w:r>
        <w:t>Tausch</w:t>
      </w:r>
      <w:proofErr w:type="spellEnd"/>
      <w:r>
        <w:t xml:space="preserve">, R.J. and N.E. West. 1987. Differential Establishment of Pinyon and Juniper Following Fire. The American Midland Naturalist 119(1): 174-184. </w:t>
      </w:r>
    </w:p>
    <w:p w:rsidR="007F06DE" w:rsidP="007F06DE" w:rsidRDefault="007F06DE" w14:paraId="7D819F3A" w14:textId="77777777"/>
    <w:p w:rsidR="007F06DE" w:rsidP="007F06DE" w:rsidRDefault="007F06DE" w14:paraId="70C67372" w14:textId="77777777">
      <w:r>
        <w:t>USDA Forest Service, Rocky Mountain Research Station, Fire Sciences Laboratory (2002, December). Fire Effects Information System, [Online]. Available: http://www.fs.fed.us/database/feis/ [Accessed: 11/15/04].</w:t>
      </w:r>
    </w:p>
    <w:p w:rsidR="007F06DE" w:rsidP="007F06DE" w:rsidRDefault="007F06DE" w14:paraId="0847D487" w14:textId="77777777"/>
    <w:p w:rsidR="007F06DE" w:rsidP="007F06DE" w:rsidRDefault="007F06DE" w14:paraId="46B0F91D" w14:textId="77777777">
      <w:r>
        <w:t>Ward, K.V. 1977. Two-Year Vegetation Response and Succession Trends for Spring Burns in the Pinyon-Juniper Woodland. M.S. Thesis, University of Nevada, Reno. 54 pp.</w:t>
      </w:r>
    </w:p>
    <w:p w:rsidR="007F06DE" w:rsidP="007F06DE" w:rsidRDefault="007F06DE" w14:paraId="0E519E9C" w14:textId="77777777"/>
    <w:p w:rsidR="007F06DE" w:rsidP="007F06DE" w:rsidRDefault="007F06DE" w14:paraId="6C3E8EAD" w14:textId="77777777">
      <w:r>
        <w:t xml:space="preserve">Wright, H.A., L.F. </w:t>
      </w:r>
      <w:proofErr w:type="spellStart"/>
      <w:r>
        <w:t>Neuenschwander</w:t>
      </w:r>
      <w:proofErr w:type="spellEnd"/>
      <w:r>
        <w:t xml:space="preserve"> and C.M. Britton. 1979. The role and use of fire in Sagebrush-Grass and Pinyon-Juniper Plant Communities. Gen. Tech. Rep. INT-GTR-58. Ogden, UT: USDA Forest Service, Intermountain Research Station. 48 pp.</w:t>
      </w:r>
    </w:p>
    <w:p w:rsidR="007F06DE" w:rsidP="007F06DE" w:rsidRDefault="007F06DE" w14:paraId="36F4720B" w14:textId="77777777"/>
    <w:p w:rsidR="007F06DE" w:rsidP="007F06DE" w:rsidRDefault="007F06DE" w14:paraId="5AC7D8C0" w14:textId="08117F3E">
      <w:r>
        <w:t>Young, J.A. and R A. Evans. 1978. Population Dynamics after Wildfires in Sagebrush Grasslands. Journal of Range Management 31: 283-289.</w:t>
      </w:r>
    </w:p>
    <w:p w:rsidR="007F06DE" w:rsidP="007F06DE" w:rsidRDefault="007F06DE" w14:paraId="3FD325E7" w14:textId="77777777"/>
    <w:p w:rsidR="007F06DE" w:rsidP="007F06DE" w:rsidRDefault="007F06DE" w14:paraId="2261D4D4" w14:textId="224B3010">
      <w:r>
        <w:t>Young, J.A. and R.A. Evans. 1981. Demography and Fire History of a Western Juniper Stand. Journal of Range Management 34: 501-505.</w:t>
      </w:r>
    </w:p>
    <w:p w:rsidRPr="00A43E41" w:rsidR="004D5F12" w:rsidP="007F06DE" w:rsidRDefault="004D5F12" w14:paraId="1E2E8E8D"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DB989" w14:textId="77777777" w:rsidR="00196EB3" w:rsidRDefault="00196EB3">
      <w:r>
        <w:separator/>
      </w:r>
    </w:p>
  </w:endnote>
  <w:endnote w:type="continuationSeparator" w:id="0">
    <w:p w14:paraId="2D8533F7" w14:textId="77777777" w:rsidR="00196EB3" w:rsidRDefault="00196EB3">
      <w:r>
        <w:continuationSeparator/>
      </w:r>
    </w:p>
  </w:endnote>
  <w:endnote w:type="continuationNotice" w:id="1">
    <w:p w14:paraId="044446F9" w14:textId="77777777" w:rsidR="00196EB3" w:rsidRDefault="00196E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9637F" w14:textId="77777777" w:rsidR="007F06DE" w:rsidRDefault="007F06DE" w:rsidP="007F06D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66A14" w14:textId="77777777" w:rsidR="00196EB3" w:rsidRDefault="00196EB3">
      <w:r>
        <w:separator/>
      </w:r>
    </w:p>
  </w:footnote>
  <w:footnote w:type="continuationSeparator" w:id="0">
    <w:p w14:paraId="0DEBAA0B" w14:textId="77777777" w:rsidR="00196EB3" w:rsidRDefault="00196EB3">
      <w:r>
        <w:continuationSeparator/>
      </w:r>
    </w:p>
  </w:footnote>
  <w:footnote w:type="continuationNotice" w:id="1">
    <w:p w14:paraId="51C7FA9C" w14:textId="77777777" w:rsidR="00196EB3" w:rsidRDefault="00196E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890175" w14:textId="77777777" w:rsidR="00A43E41" w:rsidRDefault="00A43E41" w:rsidP="007F06D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06DE"/>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5FE"/>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10237B"/>
    <w:rsid w:val="00102923"/>
    <w:rsid w:val="00103D06"/>
    <w:rsid w:val="001051B6"/>
    <w:rsid w:val="00110B67"/>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1651"/>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96EB3"/>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03E6"/>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1C65"/>
    <w:rsid w:val="0025768B"/>
    <w:rsid w:val="00260279"/>
    <w:rsid w:val="002618B0"/>
    <w:rsid w:val="00265072"/>
    <w:rsid w:val="00266C1F"/>
    <w:rsid w:val="00272E54"/>
    <w:rsid w:val="00283532"/>
    <w:rsid w:val="00285A24"/>
    <w:rsid w:val="00285F40"/>
    <w:rsid w:val="00285FBC"/>
    <w:rsid w:val="002904FF"/>
    <w:rsid w:val="00291CC6"/>
    <w:rsid w:val="00291E3D"/>
    <w:rsid w:val="00293B62"/>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262A"/>
    <w:rsid w:val="002F4303"/>
    <w:rsid w:val="002F5422"/>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956"/>
    <w:rsid w:val="003B3246"/>
    <w:rsid w:val="003B5977"/>
    <w:rsid w:val="003B7824"/>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415"/>
    <w:rsid w:val="007B07DA"/>
    <w:rsid w:val="007B0A0B"/>
    <w:rsid w:val="007B2B17"/>
    <w:rsid w:val="007B2CA6"/>
    <w:rsid w:val="007B3B3A"/>
    <w:rsid w:val="007B55A2"/>
    <w:rsid w:val="007B751A"/>
    <w:rsid w:val="007C3727"/>
    <w:rsid w:val="007C77FA"/>
    <w:rsid w:val="007C7AF3"/>
    <w:rsid w:val="007D4159"/>
    <w:rsid w:val="007E212C"/>
    <w:rsid w:val="007E4B31"/>
    <w:rsid w:val="007F06DE"/>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23AC"/>
    <w:rsid w:val="008C25CA"/>
    <w:rsid w:val="008C3A29"/>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391"/>
    <w:rsid w:val="00A56C94"/>
    <w:rsid w:val="00A579D2"/>
    <w:rsid w:val="00A57A9D"/>
    <w:rsid w:val="00A649C3"/>
    <w:rsid w:val="00A7108F"/>
    <w:rsid w:val="00A7285D"/>
    <w:rsid w:val="00A74430"/>
    <w:rsid w:val="00A8139F"/>
    <w:rsid w:val="00A8314F"/>
    <w:rsid w:val="00A83375"/>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3E61"/>
    <w:rsid w:val="00D34939"/>
    <w:rsid w:val="00D37B60"/>
    <w:rsid w:val="00D4454D"/>
    <w:rsid w:val="00D46A2D"/>
    <w:rsid w:val="00D47252"/>
    <w:rsid w:val="00D53EDC"/>
    <w:rsid w:val="00D5690F"/>
    <w:rsid w:val="00D56CCA"/>
    <w:rsid w:val="00D61AC5"/>
    <w:rsid w:val="00D62ECB"/>
    <w:rsid w:val="00D6372D"/>
    <w:rsid w:val="00D653F0"/>
    <w:rsid w:val="00D721D5"/>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29A8"/>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105E"/>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C61"/>
    <w:rsid w:val="00EF3349"/>
    <w:rsid w:val="00EF3A3F"/>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64F2B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601136"/>
  <w15:docId w15:val="{46A113F5-1C54-48C6-9DC4-547BA07B9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110B67"/>
    <w:rPr>
      <w:rFonts w:ascii="Tahoma" w:hAnsi="Tahoma" w:cs="Tahoma"/>
      <w:sz w:val="16"/>
      <w:szCs w:val="16"/>
    </w:rPr>
  </w:style>
  <w:style w:type="character" w:customStyle="1" w:styleId="BalloonTextChar">
    <w:name w:val="Balloon Text Char"/>
    <w:basedOn w:val="DefaultParagraphFont"/>
    <w:link w:val="BalloonText"/>
    <w:uiPriority w:val="99"/>
    <w:semiHidden/>
    <w:rsid w:val="00110B67"/>
    <w:rPr>
      <w:rFonts w:ascii="Tahoma" w:hAnsi="Tahoma" w:cs="Tahoma"/>
      <w:sz w:val="16"/>
      <w:szCs w:val="16"/>
    </w:rPr>
  </w:style>
  <w:style w:type="paragraph" w:styleId="ListParagraph">
    <w:name w:val="List Paragraph"/>
    <w:basedOn w:val="Normal"/>
    <w:uiPriority w:val="34"/>
    <w:qFormat/>
    <w:rsid w:val="007B0415"/>
    <w:pPr>
      <w:ind w:left="720"/>
    </w:pPr>
    <w:rPr>
      <w:rFonts w:ascii="Calibri" w:eastAsiaTheme="minorHAnsi" w:hAnsi="Calibri"/>
      <w:sz w:val="22"/>
      <w:szCs w:val="22"/>
    </w:rPr>
  </w:style>
  <w:style w:type="character" w:styleId="Hyperlink">
    <w:name w:val="Hyperlink"/>
    <w:basedOn w:val="DefaultParagraphFont"/>
    <w:rsid w:val="007B04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082572">
      <w:bodyDiv w:val="1"/>
      <w:marLeft w:val="0"/>
      <w:marRight w:val="0"/>
      <w:marTop w:val="0"/>
      <w:marBottom w:val="0"/>
      <w:divBdr>
        <w:top w:val="none" w:sz="0" w:space="0" w:color="auto"/>
        <w:left w:val="none" w:sz="0" w:space="0" w:color="auto"/>
        <w:bottom w:val="none" w:sz="0" w:space="0" w:color="auto"/>
        <w:right w:val="none" w:sz="0" w:space="0" w:color="auto"/>
      </w:divBdr>
    </w:div>
    <w:div w:id="77675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7</Pages>
  <Words>2225</Words>
  <Characters>12689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2014-08-21T14:28:00Z</cp:lastPrinted>
  <dcterms:created xsi:type="dcterms:W3CDTF">2017-10-11T20:07:00Z</dcterms:created>
  <dcterms:modified xsi:type="dcterms:W3CDTF">2018-06-13T18:25:00Z</dcterms:modified>
</cp:coreProperties>
</file>