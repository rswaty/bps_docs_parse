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6BF" w:rsidP="005B16BF" w:rsidRDefault="005B16BF" w14:paraId="6B3ACCEB" w14:textId="77777777">
      <w:pPr>
        <w:pStyle w:val="BpSTitle"/>
      </w:pPr>
      <w:r>
        <w:t>13460</w:t>
      </w:r>
    </w:p>
    <w:p w:rsidR="005B16BF" w:rsidP="005B16BF" w:rsidRDefault="005B16BF" w14:paraId="49D455AC" w14:textId="7596D714">
      <w:pPr>
        <w:pStyle w:val="BpSTitle"/>
      </w:pPr>
      <w:r>
        <w:t>Atlantic Coastal Plain F</w:t>
      </w:r>
      <w:r w:rsidR="00103BA2">
        <w:t>all-l</w:t>
      </w:r>
      <w:r>
        <w:t>ine Sandhills Longleaf Pine Woodland</w:t>
      </w:r>
    </w:p>
    <w:p w:rsidR="005B16BF" w:rsidP="005B16BF" w:rsidRDefault="005B16BF" w14:paraId="71E77C86" w14:textId="77777777">
      <w:r>
        <w:t xmlns:w="http://schemas.openxmlformats.org/wordprocessingml/2006/main">BpS Model/Description Version: Aug. 2020</w:t>
      </w:r>
      <w:r>
        <w:tab/>
      </w:r>
      <w:r>
        <w:tab/>
      </w:r>
      <w:r>
        <w:tab/>
      </w:r>
      <w:r>
        <w:tab/>
      </w:r>
      <w:r>
        <w:tab/>
      </w:r>
      <w:r>
        <w:tab/>
      </w:r>
      <w:r>
        <w:tab/>
      </w:r>
    </w:p>
    <w:p w:rsidR="005B16BF" w:rsidP="005B16BF" w:rsidRDefault="005B16BF" w14:paraId="3965E531"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1992"/>
        <w:gridCol w:w="1752"/>
        <w:gridCol w:w="3228"/>
      </w:tblGrid>
      <w:tr w:rsidRPr="005B16BF" w:rsidR="005B16BF" w:rsidTr="005B16BF" w14:paraId="6437B0F2" w14:textId="77777777">
        <w:tc>
          <w:tcPr>
            <w:tcW w:w="1812" w:type="dxa"/>
            <w:tcBorders>
              <w:top w:val="single" w:color="auto" w:sz="2" w:space="0"/>
              <w:left w:val="single" w:color="auto" w:sz="12" w:space="0"/>
              <w:bottom w:val="single" w:color="000000" w:sz="12" w:space="0"/>
            </w:tcBorders>
            <w:shd w:val="clear" w:color="auto" w:fill="auto"/>
          </w:tcPr>
          <w:p w:rsidRPr="005B16BF" w:rsidR="005B16BF" w:rsidP="001D418A" w:rsidRDefault="005B16BF" w14:paraId="15164CFD" w14:textId="77777777">
            <w:pPr>
              <w:rPr>
                <w:b/>
                <w:bCs/>
              </w:rPr>
            </w:pPr>
            <w:r w:rsidRPr="005B16BF">
              <w:rPr>
                <w:b/>
                <w:bCs/>
              </w:rPr>
              <w:t>Modelers</w:t>
            </w:r>
          </w:p>
        </w:tc>
        <w:tc>
          <w:tcPr>
            <w:tcW w:w="1992" w:type="dxa"/>
            <w:tcBorders>
              <w:top w:val="single" w:color="auto" w:sz="2" w:space="0"/>
              <w:bottom w:val="single" w:color="000000" w:sz="12" w:space="0"/>
              <w:right w:val="single" w:color="000000" w:sz="12" w:space="0"/>
            </w:tcBorders>
            <w:shd w:val="clear" w:color="auto" w:fill="auto"/>
          </w:tcPr>
          <w:p w:rsidRPr="005B16BF" w:rsidR="005B16BF" w:rsidP="001D418A" w:rsidRDefault="005B16BF" w14:paraId="139444A1" w14:textId="77777777">
            <w:pPr>
              <w:rPr>
                <w:b/>
                <w:bCs/>
              </w:rPr>
            </w:pPr>
          </w:p>
        </w:tc>
        <w:tc>
          <w:tcPr>
            <w:tcW w:w="1752" w:type="dxa"/>
            <w:tcBorders>
              <w:top w:val="single" w:color="auto" w:sz="2" w:space="0"/>
              <w:left w:val="single" w:color="000000" w:sz="12" w:space="0"/>
              <w:bottom w:val="single" w:color="000000" w:sz="12" w:space="0"/>
            </w:tcBorders>
            <w:shd w:val="clear" w:color="auto" w:fill="auto"/>
          </w:tcPr>
          <w:p w:rsidRPr="005B16BF" w:rsidR="005B16BF" w:rsidP="001D418A" w:rsidRDefault="005B16BF" w14:paraId="3A19893D" w14:textId="77777777">
            <w:pPr>
              <w:rPr>
                <w:b/>
                <w:bCs/>
              </w:rPr>
            </w:pPr>
            <w:r w:rsidRPr="005B16BF">
              <w:rPr>
                <w:b/>
                <w:bCs/>
              </w:rPr>
              <w:t>Reviewers</w:t>
            </w:r>
          </w:p>
        </w:tc>
        <w:tc>
          <w:tcPr>
            <w:tcW w:w="3228" w:type="dxa"/>
            <w:tcBorders>
              <w:top w:val="single" w:color="auto" w:sz="2" w:space="0"/>
              <w:bottom w:val="single" w:color="000000" w:sz="12" w:space="0"/>
            </w:tcBorders>
            <w:shd w:val="clear" w:color="auto" w:fill="auto"/>
          </w:tcPr>
          <w:p w:rsidRPr="005B16BF" w:rsidR="005B16BF" w:rsidP="001D418A" w:rsidRDefault="005B16BF" w14:paraId="00B2BE35" w14:textId="77777777">
            <w:pPr>
              <w:rPr>
                <w:b/>
                <w:bCs/>
              </w:rPr>
            </w:pPr>
          </w:p>
        </w:tc>
      </w:tr>
      <w:tr w:rsidRPr="005B16BF" w:rsidR="005B16BF" w:rsidTr="005B16BF" w14:paraId="7E23F861" w14:textId="77777777">
        <w:tc>
          <w:tcPr>
            <w:tcW w:w="1812" w:type="dxa"/>
            <w:tcBorders>
              <w:top w:val="single" w:color="000000" w:sz="12" w:space="0"/>
              <w:left w:val="single" w:color="auto" w:sz="12" w:space="0"/>
            </w:tcBorders>
            <w:shd w:val="clear" w:color="auto" w:fill="auto"/>
          </w:tcPr>
          <w:p w:rsidRPr="005B16BF" w:rsidR="005B16BF" w:rsidP="001D418A" w:rsidRDefault="005B16BF" w14:paraId="478C2EDF" w14:textId="77777777">
            <w:pPr>
              <w:rPr>
                <w:bCs/>
              </w:rPr>
            </w:pPr>
            <w:r w:rsidRPr="005B16BF">
              <w:rPr>
                <w:bCs/>
              </w:rPr>
              <w:t>Philip E. Hyatt</w:t>
            </w:r>
          </w:p>
        </w:tc>
        <w:tc>
          <w:tcPr>
            <w:tcW w:w="1992" w:type="dxa"/>
            <w:tcBorders>
              <w:top w:val="single" w:color="000000" w:sz="12" w:space="0"/>
              <w:right w:val="single" w:color="000000" w:sz="12" w:space="0"/>
            </w:tcBorders>
            <w:shd w:val="clear" w:color="auto" w:fill="auto"/>
          </w:tcPr>
          <w:p w:rsidRPr="005B16BF" w:rsidR="005B16BF" w:rsidP="001D418A" w:rsidRDefault="005B16BF" w14:paraId="67EF0916" w14:textId="77777777">
            <w:r w:rsidRPr="005B16BF">
              <w:t>phyatt@fs.fed.us</w:t>
            </w:r>
          </w:p>
        </w:tc>
        <w:tc>
          <w:tcPr>
            <w:tcW w:w="1752" w:type="dxa"/>
            <w:tcBorders>
              <w:top w:val="single" w:color="000000" w:sz="12" w:space="0"/>
              <w:left w:val="single" w:color="000000" w:sz="12" w:space="0"/>
            </w:tcBorders>
            <w:shd w:val="clear" w:color="auto" w:fill="auto"/>
          </w:tcPr>
          <w:p w:rsidRPr="005B16BF" w:rsidR="005B16BF" w:rsidP="001D418A" w:rsidRDefault="005B16BF" w14:paraId="583C764B" w14:textId="77777777">
            <w:r w:rsidRPr="005B16BF">
              <w:t>Chris Szell</w:t>
            </w:r>
          </w:p>
        </w:tc>
        <w:tc>
          <w:tcPr>
            <w:tcW w:w="3228" w:type="dxa"/>
            <w:tcBorders>
              <w:top w:val="single" w:color="000000" w:sz="12" w:space="0"/>
            </w:tcBorders>
            <w:shd w:val="clear" w:color="auto" w:fill="auto"/>
          </w:tcPr>
          <w:p w:rsidRPr="005B16BF" w:rsidR="005B16BF" w:rsidP="001D418A" w:rsidRDefault="005B16BF" w14:paraId="22930B44" w14:textId="77777777">
            <w:r w:rsidRPr="005B16BF">
              <w:t>cszell@tnc.org</w:t>
            </w:r>
          </w:p>
        </w:tc>
      </w:tr>
      <w:tr w:rsidRPr="005B16BF" w:rsidR="005B16BF" w:rsidTr="005B16BF" w14:paraId="23075551" w14:textId="77777777">
        <w:tc>
          <w:tcPr>
            <w:tcW w:w="1812" w:type="dxa"/>
            <w:tcBorders>
              <w:left w:val="single" w:color="auto" w:sz="12" w:space="0"/>
            </w:tcBorders>
            <w:shd w:val="clear" w:color="auto" w:fill="auto"/>
          </w:tcPr>
          <w:p w:rsidRPr="005B16BF" w:rsidR="005B16BF" w:rsidP="001D418A" w:rsidRDefault="005B16BF" w14:paraId="44FCA8C9" w14:textId="77777777">
            <w:pPr>
              <w:rPr>
                <w:bCs/>
              </w:rPr>
            </w:pPr>
            <w:r w:rsidRPr="005B16BF">
              <w:rPr>
                <w:bCs/>
              </w:rPr>
              <w:t>None</w:t>
            </w:r>
          </w:p>
        </w:tc>
        <w:tc>
          <w:tcPr>
            <w:tcW w:w="1992" w:type="dxa"/>
            <w:tcBorders>
              <w:right w:val="single" w:color="000000" w:sz="12" w:space="0"/>
            </w:tcBorders>
            <w:shd w:val="clear" w:color="auto" w:fill="auto"/>
          </w:tcPr>
          <w:p w:rsidRPr="005B16BF" w:rsidR="005B16BF" w:rsidP="001D418A" w:rsidRDefault="005B16BF" w14:paraId="2BE3F120" w14:textId="77777777">
            <w:r w:rsidRPr="005B16BF">
              <w:t>None</w:t>
            </w:r>
          </w:p>
        </w:tc>
        <w:tc>
          <w:tcPr>
            <w:tcW w:w="1752" w:type="dxa"/>
            <w:tcBorders>
              <w:left w:val="single" w:color="000000" w:sz="12" w:space="0"/>
            </w:tcBorders>
            <w:shd w:val="clear" w:color="auto" w:fill="auto"/>
          </w:tcPr>
          <w:p w:rsidRPr="005B16BF" w:rsidR="005B16BF" w:rsidP="001D418A" w:rsidRDefault="005B16BF" w14:paraId="62A624C0" w14:textId="77777777">
            <w:r w:rsidRPr="005B16BF">
              <w:t xml:space="preserve">Ken </w:t>
            </w:r>
            <w:proofErr w:type="spellStart"/>
            <w:r w:rsidRPr="005B16BF">
              <w:t>Outcalt</w:t>
            </w:r>
            <w:proofErr w:type="spellEnd"/>
          </w:p>
        </w:tc>
        <w:tc>
          <w:tcPr>
            <w:tcW w:w="3228" w:type="dxa"/>
            <w:shd w:val="clear" w:color="auto" w:fill="auto"/>
          </w:tcPr>
          <w:p w:rsidRPr="005B16BF" w:rsidR="005B16BF" w:rsidP="001D418A" w:rsidRDefault="005B16BF" w14:paraId="1ADCC892" w14:textId="77777777">
            <w:r w:rsidRPr="005B16BF">
              <w:t>koutcalt@fs.fed.us</w:t>
            </w:r>
          </w:p>
        </w:tc>
      </w:tr>
      <w:tr w:rsidRPr="005B16BF" w:rsidR="005B16BF" w:rsidTr="005B16BF" w14:paraId="5D734D1C" w14:textId="77777777">
        <w:tc>
          <w:tcPr>
            <w:tcW w:w="1812" w:type="dxa"/>
            <w:tcBorders>
              <w:left w:val="single" w:color="auto" w:sz="12" w:space="0"/>
              <w:bottom w:val="single" w:color="auto" w:sz="2" w:space="0"/>
            </w:tcBorders>
            <w:shd w:val="clear" w:color="auto" w:fill="auto"/>
          </w:tcPr>
          <w:p w:rsidRPr="005B16BF" w:rsidR="005B16BF" w:rsidP="001D418A" w:rsidRDefault="005B16BF" w14:paraId="6B60DAD1" w14:textId="77777777">
            <w:pPr>
              <w:rPr>
                <w:bCs/>
              </w:rPr>
            </w:pPr>
            <w:r w:rsidRPr="005B16BF">
              <w:rPr>
                <w:bCs/>
              </w:rPr>
              <w:t>None</w:t>
            </w:r>
          </w:p>
        </w:tc>
        <w:tc>
          <w:tcPr>
            <w:tcW w:w="1992" w:type="dxa"/>
            <w:tcBorders>
              <w:right w:val="single" w:color="000000" w:sz="12" w:space="0"/>
            </w:tcBorders>
            <w:shd w:val="clear" w:color="auto" w:fill="auto"/>
          </w:tcPr>
          <w:p w:rsidRPr="005B16BF" w:rsidR="005B16BF" w:rsidP="001D418A" w:rsidRDefault="005B16BF" w14:paraId="7DB76E52" w14:textId="77777777">
            <w:r w:rsidRPr="005B16BF">
              <w:t>None</w:t>
            </w:r>
          </w:p>
        </w:tc>
        <w:tc>
          <w:tcPr>
            <w:tcW w:w="1752" w:type="dxa"/>
            <w:tcBorders>
              <w:left w:val="single" w:color="000000" w:sz="12" w:space="0"/>
              <w:bottom w:val="single" w:color="auto" w:sz="2" w:space="0"/>
            </w:tcBorders>
            <w:shd w:val="clear" w:color="auto" w:fill="auto"/>
          </w:tcPr>
          <w:p w:rsidRPr="005B16BF" w:rsidR="005B16BF" w:rsidP="001D418A" w:rsidRDefault="005B16BF" w14:paraId="01103D4C" w14:textId="77777777">
            <w:r w:rsidRPr="005B16BF">
              <w:t xml:space="preserve">Mike </w:t>
            </w:r>
            <w:proofErr w:type="spellStart"/>
            <w:r w:rsidRPr="005B16BF">
              <w:t>Schafale</w:t>
            </w:r>
            <w:proofErr w:type="spellEnd"/>
          </w:p>
        </w:tc>
        <w:tc>
          <w:tcPr>
            <w:tcW w:w="3228" w:type="dxa"/>
            <w:shd w:val="clear" w:color="auto" w:fill="auto"/>
          </w:tcPr>
          <w:p w:rsidRPr="005B16BF" w:rsidR="005B16BF" w:rsidP="001D418A" w:rsidRDefault="005B16BF" w14:paraId="670C49AD" w14:textId="77777777">
            <w:r w:rsidRPr="005B16BF">
              <w:t>michael.schafale@ncmail.net</w:t>
            </w:r>
          </w:p>
        </w:tc>
      </w:tr>
    </w:tbl>
    <w:p w:rsidR="005B16BF" w:rsidP="005B16BF" w:rsidRDefault="005B16BF" w14:paraId="2B62199E" w14:textId="77777777"/>
    <w:p w:rsidR="000E2DD2" w:rsidP="005B16BF" w:rsidRDefault="00AA6019" w14:paraId="6D7D9232" w14:textId="1A93E27E">
      <w:r w:rsidRPr="00AA6019">
        <w:rPr>
          <w:b/>
        </w:rPr>
        <w:t>Reviewer:</w:t>
      </w:r>
      <w:r>
        <w:t xml:space="preserve"> </w:t>
      </w:r>
      <w:r w:rsidR="000E2DD2">
        <w:t xml:space="preserve">Tim Christiansen, </w:t>
      </w:r>
      <w:r w:rsidRPr="00AA6019" w:rsidR="000E2DD2">
        <w:t>timothy.a.christiansen.nfg@mail.mil</w:t>
      </w:r>
      <w:r w:rsidR="000E2DD2">
        <w:t xml:space="preserve"> </w:t>
      </w:r>
    </w:p>
    <w:p w:rsidR="005B16BF" w:rsidP="005B16BF" w:rsidRDefault="005B16BF" w14:paraId="055E732A" w14:textId="77777777">
      <w:pPr>
        <w:pStyle w:val="InfoPara"/>
      </w:pPr>
      <w:r>
        <w:t>Vegetation Type</w:t>
      </w:r>
    </w:p>
    <w:p w:rsidR="005B16BF" w:rsidP="005B16BF" w:rsidRDefault="005B16BF" w14:paraId="1374D46C" w14:textId="77777777">
      <w:r>
        <w:t>Forest and Woodland</w:t>
      </w:r>
    </w:p>
    <w:p w:rsidR="005B16BF" w:rsidP="005B16BF" w:rsidRDefault="005B16BF" w14:paraId="0405F5A0" w14:textId="77777777">
      <w:pPr>
        <w:pStyle w:val="InfoPara"/>
      </w:pPr>
      <w:r>
        <w:t>Map Zones</w:t>
      </w:r>
    </w:p>
    <w:p w:rsidR="005B16BF" w:rsidP="005B16BF" w:rsidRDefault="00B87486" w14:paraId="73ACAC0D" w14:textId="77777777">
      <w:r>
        <w:t>54</w:t>
      </w:r>
      <w:r w:rsidR="00020D18">
        <w:t>,</w:t>
      </w:r>
      <w:r w:rsidR="00943421">
        <w:t xml:space="preserve"> </w:t>
      </w:r>
      <w:r w:rsidR="00020D18">
        <w:t>55,</w:t>
      </w:r>
      <w:r w:rsidR="00943421">
        <w:t xml:space="preserve"> </w:t>
      </w:r>
      <w:r w:rsidR="00020D18">
        <w:t>58</w:t>
      </w:r>
    </w:p>
    <w:p w:rsidR="005B16BF" w:rsidP="005B16BF" w:rsidRDefault="005B16BF" w14:paraId="42516004" w14:textId="77777777">
      <w:pPr>
        <w:pStyle w:val="InfoPara"/>
      </w:pPr>
      <w:r>
        <w:t>Geographic Range</w:t>
      </w:r>
    </w:p>
    <w:p w:rsidR="005B16BF" w:rsidP="005B16BF" w:rsidRDefault="005B16BF" w14:paraId="46DD4581" w14:textId="56BC3CF4">
      <w:r>
        <w:t>This system occurs in the Fall-line Sandhills region of central N</w:t>
      </w:r>
      <w:r w:rsidR="00943421">
        <w:t>orth Carolina</w:t>
      </w:r>
      <w:r>
        <w:t xml:space="preserve"> extending into central G</w:t>
      </w:r>
      <w:r w:rsidR="00943421">
        <w:t>eorgia</w:t>
      </w:r>
      <w:r>
        <w:t xml:space="preserve"> -- see Ecoregion 65c of EPA 2004 (NatureServe 2006).</w:t>
      </w:r>
    </w:p>
    <w:p w:rsidR="005B16BF" w:rsidP="005B16BF" w:rsidRDefault="005B16BF" w14:paraId="31C04DB7" w14:textId="77777777">
      <w:pPr>
        <w:pStyle w:val="InfoPara"/>
      </w:pPr>
      <w:r>
        <w:t>Biophysical Site Description</w:t>
      </w:r>
    </w:p>
    <w:p w:rsidR="005B16BF" w:rsidP="005B16BF" w:rsidRDefault="005B16BF" w14:paraId="397235E1" w14:textId="77777777">
      <w:r>
        <w:t>This system predominates its range, covering most of the natural landscape of the region (NatureServe 2006). It occurs on upland sites ranging from gently rolling, broad ridgetops to steeper side slopes, as well as locally in mesic swales and terraces. Most soils are well- to excessively drained. Non-wetland conditions and frequent fire unify this system within the Fall-line Sandhills region. Soil texture appears to be the most important driver of differences among associations within the system, with biogeography also important (NatureServe 2006).</w:t>
      </w:r>
    </w:p>
    <w:p w:rsidR="005B16BF" w:rsidP="005B16BF" w:rsidRDefault="005B16BF" w14:paraId="6D89CEC1" w14:textId="77777777">
      <w:pPr>
        <w:pStyle w:val="InfoPara"/>
      </w:pPr>
      <w:r>
        <w:t>Vegetation Description</w:t>
      </w:r>
    </w:p>
    <w:p w:rsidR="005B16BF" w:rsidP="005B16BF" w:rsidRDefault="005B16BF" w14:paraId="5ACDB008" w14:textId="0E7B3CDA">
      <w:r>
        <w:t>The vegetation is naturally dominated by longleaf pine (</w:t>
      </w:r>
      <w:r w:rsidRPr="00EF3F90">
        <w:rPr>
          <w:i/>
        </w:rPr>
        <w:t xml:space="preserve">Pinus </w:t>
      </w:r>
      <w:proofErr w:type="spellStart"/>
      <w:r w:rsidRPr="00EF3F90">
        <w:rPr>
          <w:i/>
        </w:rPr>
        <w:t>palustris</w:t>
      </w:r>
      <w:proofErr w:type="spellEnd"/>
      <w:r>
        <w:t>). Most associations have an understory of scrub oaks (</w:t>
      </w:r>
      <w:r w:rsidRPr="00EF3F90">
        <w:rPr>
          <w:i/>
        </w:rPr>
        <w:t xml:space="preserve">Quercus </w:t>
      </w:r>
      <w:proofErr w:type="spellStart"/>
      <w:r w:rsidRPr="00EF3F90">
        <w:rPr>
          <w:i/>
        </w:rPr>
        <w:t>laevis</w:t>
      </w:r>
      <w:proofErr w:type="spellEnd"/>
      <w:r>
        <w:t xml:space="preserve">, </w:t>
      </w:r>
      <w:r w:rsidRPr="00EF3F90">
        <w:rPr>
          <w:i/>
        </w:rPr>
        <w:t xml:space="preserve">Q. </w:t>
      </w:r>
      <w:proofErr w:type="spellStart"/>
      <w:r w:rsidRPr="00EF3F90">
        <w:rPr>
          <w:i/>
        </w:rPr>
        <w:t>marilandica</w:t>
      </w:r>
      <w:proofErr w:type="spellEnd"/>
      <w:r>
        <w:t xml:space="preserve">, </w:t>
      </w:r>
      <w:r w:rsidRPr="00EF3F90">
        <w:rPr>
          <w:i/>
        </w:rPr>
        <w:t xml:space="preserve">Q. </w:t>
      </w:r>
      <w:proofErr w:type="spellStart"/>
      <w:r w:rsidRPr="00EF3F90">
        <w:rPr>
          <w:i/>
        </w:rPr>
        <w:t>incana</w:t>
      </w:r>
      <w:proofErr w:type="spellEnd"/>
      <w:r w:rsidR="00943421">
        <w:t>,</w:t>
      </w:r>
      <w:r>
        <w:t xml:space="preserve"> and </w:t>
      </w:r>
      <w:r w:rsidRPr="00EF3F90">
        <w:rPr>
          <w:i/>
        </w:rPr>
        <w:t xml:space="preserve">Q. </w:t>
      </w:r>
      <w:proofErr w:type="spellStart"/>
      <w:r w:rsidRPr="00EF3F90">
        <w:rPr>
          <w:i/>
        </w:rPr>
        <w:t>margarettiae</w:t>
      </w:r>
      <w:proofErr w:type="spellEnd"/>
      <w:r>
        <w:t>), except maybe the more mesic examples. Low shrubs, most ericaceous, may be abundant. Grasses dominate the well-developed herb layer. Wiregrass (</w:t>
      </w:r>
      <w:r w:rsidRPr="00EF3F90">
        <w:rPr>
          <w:i/>
        </w:rPr>
        <w:t>Aristida stricta</w:t>
      </w:r>
      <w:r>
        <w:t xml:space="preserve"> in the north, </w:t>
      </w:r>
      <w:r w:rsidRPr="00EF3F90">
        <w:rPr>
          <w:i/>
        </w:rPr>
        <w:t xml:space="preserve">A. </w:t>
      </w:r>
      <w:proofErr w:type="spellStart"/>
      <w:r w:rsidRPr="00EF3F90">
        <w:rPr>
          <w:i/>
        </w:rPr>
        <w:t>beyrichiana</w:t>
      </w:r>
      <w:proofErr w:type="spellEnd"/>
      <w:r>
        <w:t xml:space="preserve"> in the south) dominates in most of the range, but other grasses dominate where it is absent. For example, in central S</w:t>
      </w:r>
      <w:r w:rsidR="00943421">
        <w:t>outh Carolina</w:t>
      </w:r>
      <w:r>
        <w:t xml:space="preserve">, both species of </w:t>
      </w:r>
      <w:r w:rsidRPr="00EF3F90">
        <w:rPr>
          <w:i/>
        </w:rPr>
        <w:t>Aristida</w:t>
      </w:r>
      <w:r>
        <w:t xml:space="preserve"> are absent</w:t>
      </w:r>
      <w:r w:rsidR="00943421">
        <w:t>,</w:t>
      </w:r>
      <w:r>
        <w:t xml:space="preserve"> and various other grass species dominate. Forbs, including many legumes, are also present (NatureServe 2006). Associations on deep, coarse sands may have low species richness but have a distinct set of xerophytic herbs and dwarf-shrubs (NatureServe 2006).</w:t>
      </w:r>
    </w:p>
    <w:p w:rsidR="005B16BF" w:rsidP="005B16BF" w:rsidRDefault="005B16BF" w14:paraId="1FE70EB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laevis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Turkey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incana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margarettiae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Runner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ARBE7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beyrichiana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Beyrich 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ARST5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stricta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Pineland threeawn</w:t>
            </w:r>
          </w:p>
        </w:tc>
      </w:tr>
    </w:tbl>
    <w:p>
      <w:r>
        <w:rPr>
          <w:sz w:val="16"/>
        </w:rPr>
        <w:t>Species names are from the NRCS PLANTS database. Check species codes at http://plants.usda.gov.</w:t>
      </w:r>
    </w:p>
    <w:p w:rsidR="005B16BF" w:rsidP="005B16BF" w:rsidRDefault="005B16BF" w14:paraId="16D355B2" w14:textId="77777777">
      <w:pPr>
        <w:pStyle w:val="InfoPara"/>
      </w:pPr>
      <w:r>
        <w:t>Disturbance Description</w:t>
      </w:r>
    </w:p>
    <w:p w:rsidR="005B16BF" w:rsidP="005B16BF" w:rsidRDefault="005B16BF" w14:paraId="448B396C" w14:textId="4E1EC87B">
      <w:r>
        <w:t xml:space="preserve">Frequent, low-intensity fire provides the dominant natural ecological force. Component communities naturally burned every few years, many averaging as often as every </w:t>
      </w:r>
      <w:r w:rsidR="00943421">
        <w:t>3</w:t>
      </w:r>
      <w:r>
        <w:t xml:space="preserve">yrs. Fires are naturally low to moderate in intensity. They burn above-ground parts of herbs and shrubs but have little effect on the fire-tolerant trees. Vegetation recovers very quickly from fires, with live herbaceous biomass often restored in just a few weeks. Many plants have their flowering triggered by burning. Fire is important in creating the structure of the vegetation. In the absence of fire, less fire-tolerant species </w:t>
      </w:r>
      <w:proofErr w:type="gramStart"/>
      <w:r>
        <w:t>increase</w:t>
      </w:r>
      <w:proofErr w:type="gramEnd"/>
      <w:r>
        <w:t xml:space="preserve"> and others invade the system. The scrub oaks and shrubs, kept to low density and mostly reduced to shrub size, become tall and dense and can suppress tree regeneration. Herb layer density and diversity decline. However, even in the absence of fire, given the poor soil conditions of most sites, it would take a number of years for a hardwood </w:t>
      </w:r>
      <w:proofErr w:type="spellStart"/>
      <w:r>
        <w:t>midstory</w:t>
      </w:r>
      <w:proofErr w:type="spellEnd"/>
      <w:r>
        <w:t xml:space="preserve"> to develop and even </w:t>
      </w:r>
      <w:proofErr w:type="gramStart"/>
      <w:r>
        <w:t>then</w:t>
      </w:r>
      <w:proofErr w:type="gramEnd"/>
      <w:r>
        <w:t xml:space="preserve"> some longleaf regeneration continues to occur.</w:t>
      </w:r>
    </w:p>
    <w:p w:rsidR="005B16BF" w:rsidP="005B16BF" w:rsidRDefault="005B16BF" w14:paraId="2C26C112" w14:textId="77777777"/>
    <w:p w:rsidR="005B16BF" w:rsidP="005B16BF" w:rsidRDefault="005B16BF" w14:paraId="65C9AB66" w14:textId="0DFDEFED">
      <w:r>
        <w:t>Canopies are believed to naturally be many-aged, consisting of a fine mosaic of small even-aged groves driven by gap-phase regeneration. Longleaf pine is shade-intolerant and slow to reach reproductive age but is very long-lived. Most plants in these systems appear to be conservative, living a long time and only rarely sexually reproducing or colonizing new sites (NatureServe 2006).</w:t>
      </w:r>
    </w:p>
    <w:p w:rsidR="005B16BF" w:rsidP="005B16BF" w:rsidRDefault="005B16BF" w14:paraId="04C15C6C" w14:textId="5AD8E110">
      <w:pPr>
        <w:pStyle w:val="InfoPara"/>
      </w:pPr>
      <w:r>
        <w:t xml:space="preserve">Fire Frequency </w:t>
      </w:r>
      <w:bookmarkStart w:name="_GoBack" w:id="0"/>
      <w:bookmarkEnd w:id="0"/>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134</w:t>
            </w:r>
          </w:p>
        </w:tc>
        <w:tc>
          <w:p>
            <w:pPr>
              <w:jc w:val="center"/>
            </w:pPr>
            <w:r>
              <w:t>3</w:t>
            </w:r>
          </w:p>
        </w:tc>
        <w:tc>
          <w:p>
            <w:pPr>
              <w:jc w:val="center"/>
            </w:pPr>
            <w:r>
              <w:t/>
            </w:r>
          </w:p>
        </w:tc>
        <w:tc>
          <w:p>
            <w:pPr>
              <w:jc w:val="center"/>
            </w:pPr>
            <w:r>
              <w:t/>
            </w:r>
          </w:p>
        </w:tc>
      </w:tr>
      <w:tr>
        <w:tc>
          <w:p>
            <w:pPr>
              <w:jc w:val="center"/>
            </w:pPr>
            <w:r>
              <w:t>Moderate (Mixed)</w:t>
            </w:r>
          </w:p>
        </w:tc>
        <w:tc>
          <w:p>
            <w:pPr>
              <w:jc w:val="center"/>
            </w:pPr>
            <w:r>
              <w:t>372</w:t>
            </w:r>
          </w:p>
        </w:tc>
        <w:tc>
          <w:p>
            <w:pPr>
              <w:jc w:val="center"/>
            </w:pPr>
            <w:r>
              <w:t>1</w:t>
            </w:r>
          </w:p>
        </w:tc>
        <w:tc>
          <w:p>
            <w:pPr>
              <w:jc w:val="center"/>
            </w:pPr>
            <w:r>
              <w:t/>
            </w:r>
          </w:p>
        </w:tc>
        <w:tc>
          <w:p>
            <w:pPr>
              <w:jc w:val="center"/>
            </w:pPr>
            <w:r>
              <w:t/>
            </w:r>
          </w:p>
        </w:tc>
      </w:tr>
      <w:tr>
        <w:tc>
          <w:p>
            <w:pPr>
              <w:jc w:val="center"/>
            </w:pPr>
            <w:r>
              <w:t>Low (Surface)</w:t>
            </w:r>
          </w:p>
        </w:tc>
        <w:tc>
          <w:p>
            <w:pPr>
              <w:jc w:val="center"/>
            </w:pPr>
            <w:r>
              <w:t>4</w:t>
            </w:r>
          </w:p>
        </w:tc>
        <w:tc>
          <w:p>
            <w:pPr>
              <w:jc w:val="center"/>
            </w:pPr>
            <w:r>
              <w:t>96</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B16BF" w:rsidP="005B16BF" w:rsidRDefault="005B16BF" w14:paraId="40242389" w14:textId="77777777">
      <w:pPr>
        <w:pStyle w:val="InfoPara"/>
      </w:pPr>
      <w:r>
        <w:t>Scale Description</w:t>
      </w:r>
    </w:p>
    <w:p w:rsidR="005B16BF" w:rsidP="005B16BF" w:rsidRDefault="005B16BF" w14:paraId="45741443" w14:textId="61EA1762">
      <w:r>
        <w:t>The landscape is adequate in size to contain the natural variation in vegetation and disturbance regimes. Topographically, areas could be very large and extend continuously over a large expanse of the landscape or occur as small patches.</w:t>
      </w:r>
    </w:p>
    <w:p w:rsidR="005B16BF" w:rsidP="005B16BF" w:rsidRDefault="005B16BF" w14:paraId="113A31D9" w14:textId="77777777"/>
    <w:p w:rsidR="005B16BF" w:rsidP="005B16BF" w:rsidRDefault="005B16BF" w14:paraId="00970DB4" w14:textId="77777777">
      <w:r>
        <w:t xml:space="preserve">This system is naturally a matrix system, covering most of the landscape in its range. Most occurrences now are artificially bounded remnants or naturally small islands. Extensive occurrences usually have embedded wetland systems, especially Atlantic Coastal Plain </w:t>
      </w:r>
      <w:proofErr w:type="spellStart"/>
      <w:r>
        <w:t>Streamhead</w:t>
      </w:r>
      <w:proofErr w:type="spellEnd"/>
      <w:r>
        <w:t xml:space="preserve"> Seepage Swamp, </w:t>
      </w:r>
      <w:proofErr w:type="spellStart"/>
      <w:r>
        <w:t>Pocosin</w:t>
      </w:r>
      <w:proofErr w:type="spellEnd"/>
      <w:r>
        <w:t xml:space="preserve">, and </w:t>
      </w:r>
      <w:proofErr w:type="spellStart"/>
      <w:r>
        <w:t>Baygall</w:t>
      </w:r>
      <w:proofErr w:type="spellEnd"/>
      <w:r>
        <w:t xml:space="preserve"> (CES203.252 or BpS 1468) (NatureServe 2006).</w:t>
      </w:r>
    </w:p>
    <w:p w:rsidR="005B16BF" w:rsidP="005B16BF" w:rsidRDefault="005B16BF" w14:paraId="3DF56AE3" w14:textId="77777777"/>
    <w:p w:rsidR="005B16BF" w:rsidP="005B16BF" w:rsidRDefault="005B16BF" w14:paraId="0B125EA9" w14:textId="6C1B1C98">
      <w:r>
        <w:t>Natural patches once would have been contiguous over</w:t>
      </w:r>
      <w:r w:rsidR="00943421">
        <w:t xml:space="preserve"> 100s</w:t>
      </w:r>
      <w:r>
        <w:t xml:space="preserve"> of square miles, covering most of the landscape in the region and broken only by river systems. Most occurrences are now artificially bounded remnants of small to fairly large size. A few landscape matrix areas of </w:t>
      </w:r>
      <w:r w:rsidR="00943421">
        <w:t>1,000s</w:t>
      </w:r>
      <w:r>
        <w:t xml:space="preserve"> of acres remain (NatureServe 2006).</w:t>
      </w:r>
    </w:p>
    <w:p w:rsidR="005B16BF" w:rsidP="005B16BF" w:rsidRDefault="005B16BF" w14:paraId="1C736B1A" w14:textId="77777777">
      <w:pPr>
        <w:pStyle w:val="InfoPara"/>
      </w:pPr>
      <w:r>
        <w:t>Adjacency or Identification Concerns</w:t>
      </w:r>
    </w:p>
    <w:p w:rsidR="005B16BF" w:rsidP="005B16BF" w:rsidRDefault="005B16BF" w14:paraId="12E07860" w14:textId="6724DB24">
      <w:r>
        <w:t xml:space="preserve">This system is distinguished from Atlantic Coastal Plain Upland Longleaf Pine Woodland (CES203.281 or </w:t>
      </w:r>
      <w:r w:rsidR="00943421">
        <w:t>Biophysical Setting [</w:t>
      </w:r>
      <w:r>
        <w:t>BpS</w:t>
      </w:r>
      <w:r w:rsidR="00943421">
        <w:t>]</w:t>
      </w:r>
      <w:r>
        <w:t xml:space="preserve"> 1347) based on differences in landscape patterns, prevailing associations</w:t>
      </w:r>
      <w:r w:rsidR="00943421">
        <w:t>,</w:t>
      </w:r>
      <w:r>
        <w:t xml:space="preserve"> and some floristic differences. Dissected topography with much higher relief, predominance of interbedded sands and clays, and the interspersion with seepage wetlands all charact</w:t>
      </w:r>
      <w:r w:rsidR="00943421">
        <w:t>er</w:t>
      </w:r>
      <w:r>
        <w:t xml:space="preserve">ize the Fall-line Sandhills. This </w:t>
      </w:r>
      <w:proofErr w:type="gramStart"/>
      <w:r>
        <w:t>is in contrast to</w:t>
      </w:r>
      <w:proofErr w:type="gramEnd"/>
      <w:r>
        <w:t xml:space="preserve"> the low relief, pure sands or loams, and mosaics containing other wetland types in the rest of the Coastal Plain. Some matrix associations in the Fall-line Sandhills, such as </w:t>
      </w:r>
      <w:r w:rsidRPr="00EF3F90">
        <w:rPr>
          <w:i/>
        </w:rPr>
        <w:t xml:space="preserve">Pinus </w:t>
      </w:r>
      <w:proofErr w:type="spellStart"/>
      <w:r w:rsidRPr="00EF3F90">
        <w:rPr>
          <w:i/>
        </w:rPr>
        <w:t>palustris</w:t>
      </w:r>
      <w:proofErr w:type="spellEnd"/>
      <w:r>
        <w:t>/</w:t>
      </w:r>
      <w:r w:rsidRPr="00EF3F90">
        <w:rPr>
          <w:i/>
        </w:rPr>
        <w:t xml:space="preserve">Quercus </w:t>
      </w:r>
      <w:proofErr w:type="spellStart"/>
      <w:r w:rsidRPr="00EF3F90">
        <w:rPr>
          <w:i/>
        </w:rPr>
        <w:t>marilandica</w:t>
      </w:r>
      <w:proofErr w:type="spellEnd"/>
      <w:r>
        <w:t>/</w:t>
      </w:r>
      <w:r w:rsidRPr="00EF3F90">
        <w:rPr>
          <w:i/>
        </w:rPr>
        <w:t xml:space="preserve">Gaylussacia </w:t>
      </w:r>
      <w:proofErr w:type="spellStart"/>
      <w:r w:rsidRPr="00EF3F90">
        <w:rPr>
          <w:i/>
        </w:rPr>
        <w:t>dumosa</w:t>
      </w:r>
      <w:proofErr w:type="spellEnd"/>
      <w:r>
        <w:t>/</w:t>
      </w:r>
      <w:proofErr w:type="spellStart"/>
      <w:r w:rsidRPr="00EF3F90">
        <w:rPr>
          <w:i/>
        </w:rPr>
        <w:t>Aristata</w:t>
      </w:r>
      <w:proofErr w:type="spellEnd"/>
      <w:r w:rsidRPr="00EF3F90">
        <w:rPr>
          <w:i/>
        </w:rPr>
        <w:t xml:space="preserve"> stricta</w:t>
      </w:r>
      <w:r>
        <w:t xml:space="preserve"> Woodland (CEGL003595) are nearly absent in the rest of the Coastal Plain. The abundance of legumes in most Sandhills region associations and their scarcity in most Outer Coastal Plain associations is striking and probably relates to the differences in prevailing soil textures. The abundance of legumes distinguishes this system from Atlantic Coastal Plain Upland Longleaf Pine Woodland (CES203.281 or BpS 1347). </w:t>
      </w:r>
    </w:p>
    <w:p w:rsidR="005B16BF" w:rsidP="005B16BF" w:rsidRDefault="005B16BF" w14:paraId="4876A9A1" w14:textId="77777777"/>
    <w:p w:rsidR="005B16BF" w:rsidP="005B16BF" w:rsidRDefault="005B16BF" w14:paraId="0B566C85" w14:textId="0BF7F1E3">
      <w:r>
        <w:t>The system does not have a biogeographic break in southern S</w:t>
      </w:r>
      <w:r w:rsidR="00943421">
        <w:t>outh Carolina</w:t>
      </w:r>
      <w:r>
        <w:t xml:space="preserve">, as the Outer Coastal Plain systems do. It includes areas with both forms of </w:t>
      </w:r>
      <w:proofErr w:type="spellStart"/>
      <w:r w:rsidRPr="00EF3F90">
        <w:rPr>
          <w:i/>
        </w:rPr>
        <w:t>Aristata</w:t>
      </w:r>
      <w:proofErr w:type="spellEnd"/>
      <w:r w:rsidRPr="00EF3F90">
        <w:rPr>
          <w:i/>
        </w:rPr>
        <w:t xml:space="preserve"> stricta </w:t>
      </w:r>
      <w:proofErr w:type="spellStart"/>
      <w:r w:rsidRPr="00EF3F90">
        <w:rPr>
          <w:i/>
        </w:rPr>
        <w:t>sensu</w:t>
      </w:r>
      <w:proofErr w:type="spellEnd"/>
      <w:r w:rsidRPr="00EF3F90">
        <w:rPr>
          <w:i/>
        </w:rPr>
        <w:t xml:space="preserve"> </w:t>
      </w:r>
      <w:proofErr w:type="spellStart"/>
      <w:r w:rsidRPr="00EF3F90">
        <w:rPr>
          <w:i/>
        </w:rPr>
        <w:t>lato</w:t>
      </w:r>
      <w:proofErr w:type="spellEnd"/>
      <w:r>
        <w:t xml:space="preserve"> (</w:t>
      </w:r>
      <w:r w:rsidRPr="00EF3F90">
        <w:rPr>
          <w:i/>
        </w:rPr>
        <w:t>A. stricta</w:t>
      </w:r>
      <w:r>
        <w:t xml:space="preserve">, </w:t>
      </w:r>
      <w:proofErr w:type="spellStart"/>
      <w:r w:rsidRPr="00EF3F90">
        <w:rPr>
          <w:i/>
        </w:rPr>
        <w:t>sensu</w:t>
      </w:r>
      <w:proofErr w:type="spellEnd"/>
      <w:r w:rsidRPr="00EF3F90">
        <w:rPr>
          <w:i/>
        </w:rPr>
        <w:t xml:space="preserve"> </w:t>
      </w:r>
      <w:proofErr w:type="spellStart"/>
      <w:r w:rsidRPr="00EF3F90">
        <w:rPr>
          <w:i/>
        </w:rPr>
        <w:t>stricto</w:t>
      </w:r>
      <w:proofErr w:type="spellEnd"/>
      <w:r w:rsidR="00943421">
        <w:t>,</w:t>
      </w:r>
      <w:r>
        <w:t xml:space="preserve"> and </w:t>
      </w:r>
      <w:r w:rsidRPr="00EF3F90">
        <w:rPr>
          <w:i/>
        </w:rPr>
        <w:t xml:space="preserve">A. </w:t>
      </w:r>
      <w:proofErr w:type="spellStart"/>
      <w:r w:rsidRPr="00EF3F90">
        <w:rPr>
          <w:i/>
        </w:rPr>
        <w:t>beyrichiana</w:t>
      </w:r>
      <w:proofErr w:type="spellEnd"/>
      <w:r>
        <w:t>). Gopher tortoises (</w:t>
      </w:r>
      <w:proofErr w:type="spellStart"/>
      <w:r w:rsidRPr="00EF3F90">
        <w:rPr>
          <w:i/>
        </w:rPr>
        <w:t>Gopherus</w:t>
      </w:r>
      <w:proofErr w:type="spellEnd"/>
      <w:r w:rsidRPr="00EF3F90">
        <w:rPr>
          <w:i/>
        </w:rPr>
        <w:t xml:space="preserve"> </w:t>
      </w:r>
      <w:proofErr w:type="spellStart"/>
      <w:r w:rsidRPr="00EF3F90">
        <w:rPr>
          <w:i/>
        </w:rPr>
        <w:t>polyphemus</w:t>
      </w:r>
      <w:proofErr w:type="spellEnd"/>
      <w:r>
        <w:t>), absent here, help break this system from the Outer Coastal Plain systems where they serve as a keystone species. The ecological role of saturated wetland conditions in the Atlantic Coastal Plain Northern Wet Longleaf Pine Savanna and Flatwoods (CES203.265 or BpS 1449) distinguishes that system from Fall-line Sandhills.</w:t>
      </w:r>
    </w:p>
    <w:p w:rsidR="005B16BF" w:rsidP="005B16BF" w:rsidRDefault="005B16BF" w14:paraId="0D8DD46E" w14:textId="77777777"/>
    <w:p w:rsidR="005B16BF" w:rsidP="005B16BF" w:rsidRDefault="005B16BF" w14:paraId="151B3696" w14:textId="77777777">
      <w:r>
        <w:t>Adjacent ecological systems include: Atlantic Coastal Plain Sandhill Seep (CES203.253); Atlantic Coastal Plain Small Blackwater River Floodplain Forest (CES203.249</w:t>
      </w:r>
      <w:r w:rsidR="00943421">
        <w:t>,</w:t>
      </w:r>
      <w:r>
        <w:t xml:space="preserve"> see BpS 1473); </w:t>
      </w:r>
      <w:r w:rsidR="00943421">
        <w:t xml:space="preserve">and </w:t>
      </w:r>
      <w:r>
        <w:t xml:space="preserve">Atlantic Coastal Plain </w:t>
      </w:r>
      <w:proofErr w:type="spellStart"/>
      <w:r>
        <w:t>Streamhead</w:t>
      </w:r>
      <w:proofErr w:type="spellEnd"/>
      <w:r>
        <w:t xml:space="preserve"> Seepage Swamp, </w:t>
      </w:r>
      <w:proofErr w:type="spellStart"/>
      <w:r>
        <w:t>Pocosin</w:t>
      </w:r>
      <w:proofErr w:type="spellEnd"/>
      <w:r>
        <w:t xml:space="preserve">, and </w:t>
      </w:r>
      <w:proofErr w:type="spellStart"/>
      <w:r>
        <w:t>Baygall</w:t>
      </w:r>
      <w:proofErr w:type="spellEnd"/>
      <w:r>
        <w:t xml:space="preserve"> (CES203.252 or BpS 1468) (NatureServe 2006).</w:t>
      </w:r>
    </w:p>
    <w:p w:rsidR="005B16BF" w:rsidP="005B16BF" w:rsidRDefault="005B16BF" w14:paraId="5009DBED" w14:textId="77777777">
      <w:pPr>
        <w:pStyle w:val="InfoPara"/>
      </w:pPr>
      <w:r>
        <w:t>Issues or Problems</w:t>
      </w:r>
    </w:p>
    <w:p w:rsidR="005B16BF" w:rsidP="005B16BF" w:rsidRDefault="005B16BF" w14:paraId="2546FF39" w14:textId="16AB3A85">
      <w:r>
        <w:t xml:space="preserve">Notes taken from the Rapid Assessment Model R9LLSH -- this model includes areas with </w:t>
      </w:r>
      <w:r w:rsidRPr="00EF3F90">
        <w:rPr>
          <w:i/>
        </w:rPr>
        <w:t xml:space="preserve">Aristida stricta </w:t>
      </w:r>
      <w:proofErr w:type="spellStart"/>
      <w:r w:rsidRPr="00EF3F90">
        <w:rPr>
          <w:i/>
        </w:rPr>
        <w:t>sensu</w:t>
      </w:r>
      <w:proofErr w:type="spellEnd"/>
      <w:r w:rsidRPr="00EF3F90">
        <w:rPr>
          <w:i/>
        </w:rPr>
        <w:t xml:space="preserve"> </w:t>
      </w:r>
      <w:proofErr w:type="spellStart"/>
      <w:r w:rsidRPr="00EF3F90">
        <w:rPr>
          <w:i/>
        </w:rPr>
        <w:t>lato</w:t>
      </w:r>
      <w:proofErr w:type="spellEnd"/>
      <w:r>
        <w:t xml:space="preserve"> and bluestems dominating the understory. This fall</w:t>
      </w:r>
      <w:r w:rsidR="00943421">
        <w:t>-l</w:t>
      </w:r>
      <w:r>
        <w:t xml:space="preserve">ine sandhill ecosystem may have two distinct xeric communities in the landscape. Longleaf pine-scrub oak sandhills and longleaf pine-turkey oak sandhills can make up this BpS within its geographic range. Also, no insect and disease disturbances were noted during the succession pathway of this BpS. It was suggested that some level of disturbance from a bark beetle infestation be added to this pathway. Most likely </w:t>
      </w:r>
      <w:r w:rsidR="00943421">
        <w:t>C</w:t>
      </w:r>
      <w:r>
        <w:t xml:space="preserve">lass B and </w:t>
      </w:r>
      <w:r w:rsidR="00943421">
        <w:t xml:space="preserve">Class </w:t>
      </w:r>
      <w:r>
        <w:t xml:space="preserve">D would be where the problem would occur. </w:t>
      </w:r>
    </w:p>
    <w:p w:rsidR="005B16BF" w:rsidP="005B16BF" w:rsidRDefault="005B16BF" w14:paraId="2FB9E54E" w14:textId="77777777"/>
    <w:p w:rsidR="005B16BF" w:rsidP="005B16BF" w:rsidRDefault="005B16BF" w14:paraId="099EB2A3" w14:textId="41F0C9AC">
      <w:r>
        <w:t>In creating this BpS, the bark beetle infestation concern was taken into consideration and is reflected in the VDDT model.</w:t>
      </w:r>
    </w:p>
    <w:p w:rsidR="004D44AE" w:rsidP="005B16BF" w:rsidRDefault="004D44AE" w14:paraId="2837CDC4" w14:textId="77777777"/>
    <w:p w:rsidRPr="000E2DD2" w:rsidR="004D44AE" w:rsidP="004D44AE" w:rsidRDefault="004D44AE" w14:paraId="7FDD94AB" w14:textId="554921E1">
      <w:r w:rsidRPr="000E2DD2">
        <w:t>Shortleaf pine was planted in plantation habitats for lumber and pulp. In some of the longleaf areas</w:t>
      </w:r>
      <w:r w:rsidR="00103BA2">
        <w:t>, s</w:t>
      </w:r>
      <w:r w:rsidRPr="000E2DD2">
        <w:t>hortleaf pine becomes denser</w:t>
      </w:r>
      <w:r w:rsidR="00103BA2">
        <w:t>; then</w:t>
      </w:r>
      <w:r w:rsidRPr="000E2DD2">
        <w:t xml:space="preserve"> fire intensity will increase due to the downed/decaying shortleaf pine debris. Hurricanes are to increase</w:t>
      </w:r>
      <w:r w:rsidR="00943421">
        <w:t>,</w:t>
      </w:r>
      <w:r w:rsidRPr="000E2DD2">
        <w:t xml:space="preserve"> and shortleaf pine has been noticed to be susceptible to being blown down/snapped off due to high winds.</w:t>
      </w:r>
    </w:p>
    <w:p w:rsidR="004D44AE" w:rsidP="005B16BF" w:rsidRDefault="004D44AE" w14:paraId="729D545C" w14:textId="77777777"/>
    <w:p w:rsidR="000E2DD2" w:rsidP="005B16BF" w:rsidRDefault="000E2DD2" w14:paraId="18BA5186" w14:textId="77777777"/>
    <w:p w:rsidR="005B16BF" w:rsidP="005B16BF" w:rsidRDefault="005B16BF" w14:paraId="3ED63E26" w14:textId="77777777">
      <w:pPr>
        <w:pStyle w:val="InfoPara"/>
      </w:pPr>
      <w:r>
        <w:t>Native Uncharacteristic Conditions</w:t>
      </w:r>
    </w:p>
    <w:p w:rsidR="005B16BF" w:rsidP="005B16BF" w:rsidRDefault="005B16BF" w14:paraId="3C1B01AF" w14:textId="44836C2D">
      <w:r>
        <w:t>Much of this area of longleaf pine has been fire</w:t>
      </w:r>
      <w:r w:rsidR="00943421">
        <w:t>-</w:t>
      </w:r>
      <w:r>
        <w:t>suppressed, managed</w:t>
      </w:r>
      <w:r w:rsidR="00943421">
        <w:t>,</w:t>
      </w:r>
      <w:r>
        <w:t xml:space="preserve"> and farmed to the point that little intact habitat exists.</w:t>
      </w:r>
    </w:p>
    <w:p w:rsidR="005B16BF" w:rsidP="005B16BF" w:rsidRDefault="005B16BF" w14:paraId="731C7428" w14:textId="77777777">
      <w:pPr>
        <w:pStyle w:val="InfoPara"/>
      </w:pPr>
      <w:r>
        <w:t>Comments</w:t>
      </w:r>
    </w:p>
    <w:p w:rsidR="005B16BF" w:rsidP="005B16BF" w:rsidRDefault="005B16BF" w14:paraId="25A11DB7" w14:textId="77777777">
      <w:r>
        <w:t>This model description was developed from NatureServe (2006) ecological description for CES203.254 and the Rapid Assessment model (R9LLSH). The VDDT model was designed using the Rapid Assessment model (R9LLSH).</w:t>
      </w:r>
    </w:p>
    <w:p w:rsidR="005B16BF" w:rsidP="005B16BF" w:rsidRDefault="005B16BF" w14:paraId="30FDC0A3" w14:textId="77777777"/>
    <w:p w:rsidR="005B16BF" w:rsidP="005B16BF" w:rsidRDefault="005B16BF" w14:paraId="11D3E7D0" w14:textId="37784B3F">
      <w:r>
        <w:t>This model was reviewed at Durham, NC</w:t>
      </w:r>
      <w:r w:rsidR="00387770">
        <w:t>,</w:t>
      </w:r>
      <w:r>
        <w:t xml:space="preserve"> model review held 23 Jan</w:t>
      </w:r>
      <w:r w:rsidR="00103BA2">
        <w:t>uary</w:t>
      </w:r>
      <w:r>
        <w:t xml:space="preserve"> 2007.</w:t>
      </w:r>
    </w:p>
    <w:p w:rsidR="00020D18" w:rsidP="005B16BF" w:rsidRDefault="00020D18" w14:paraId="0970CBB1" w14:textId="77777777"/>
    <w:p w:rsidR="005B16BF" w:rsidP="005B16BF" w:rsidRDefault="005B16BF" w14:paraId="4742F076" w14:textId="77777777">
      <w:pPr>
        <w:pStyle w:val="ReportSection"/>
      </w:pPr>
      <w:r>
        <w:t>Succession Classes</w:t>
      </w:r>
    </w:p>
    <w:p w:rsidR="005B16BF" w:rsidP="005B16BF" w:rsidRDefault="005B16BF" w14:paraId="6E0FAA5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B16BF" w:rsidP="005B16BF" w:rsidRDefault="005B16BF" w14:paraId="6A05E241"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B16BF" w:rsidP="005B16BF" w:rsidRDefault="005B16BF" w14:paraId="1B863A8E" w14:textId="77777777"/>
    <w:p w:rsidR="005B16BF" w:rsidP="005B16BF" w:rsidRDefault="005B16BF" w14:paraId="078112AF"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4272"/>
        <w:gridCol w:w="2172"/>
        <w:gridCol w:w="1956"/>
      </w:tblGrid>
      <w:tr w:rsidRPr="005B16BF" w:rsidR="005B16BF" w:rsidTr="005B16BF" w14:paraId="3C4266CD" w14:textId="77777777">
        <w:tc>
          <w:tcPr>
            <w:tcW w:w="1176" w:type="dxa"/>
            <w:tcBorders>
              <w:top w:val="single" w:color="auto" w:sz="2" w:space="0"/>
              <w:bottom w:val="single" w:color="000000" w:sz="12" w:space="0"/>
            </w:tcBorders>
            <w:shd w:val="clear" w:color="auto" w:fill="auto"/>
          </w:tcPr>
          <w:p w:rsidRPr="005B16BF" w:rsidR="005B16BF" w:rsidP="00FF57BF" w:rsidRDefault="005B16BF" w14:paraId="7DB686C8" w14:textId="77777777">
            <w:pPr>
              <w:rPr>
                <w:b/>
                <w:bCs/>
              </w:rPr>
            </w:pPr>
            <w:r w:rsidRPr="005B16BF">
              <w:rPr>
                <w:b/>
                <w:bCs/>
              </w:rPr>
              <w:t>Symbol</w:t>
            </w:r>
          </w:p>
        </w:tc>
        <w:tc>
          <w:tcPr>
            <w:tcW w:w="4272" w:type="dxa"/>
            <w:tcBorders>
              <w:top w:val="single" w:color="auto" w:sz="2" w:space="0"/>
              <w:bottom w:val="single" w:color="000000" w:sz="12" w:space="0"/>
            </w:tcBorders>
            <w:shd w:val="clear" w:color="auto" w:fill="auto"/>
          </w:tcPr>
          <w:p w:rsidRPr="005B16BF" w:rsidR="005B16BF" w:rsidP="00FF57BF" w:rsidRDefault="005B16BF" w14:paraId="5E5DA43C" w14:textId="77777777">
            <w:pPr>
              <w:rPr>
                <w:b/>
                <w:bCs/>
              </w:rPr>
            </w:pPr>
            <w:r w:rsidRPr="005B16BF">
              <w:rPr>
                <w:b/>
                <w:bCs/>
              </w:rPr>
              <w:t>Scientific Name</w:t>
            </w:r>
          </w:p>
        </w:tc>
        <w:tc>
          <w:tcPr>
            <w:tcW w:w="2172" w:type="dxa"/>
            <w:tcBorders>
              <w:top w:val="single" w:color="auto" w:sz="2" w:space="0"/>
              <w:bottom w:val="single" w:color="000000" w:sz="12" w:space="0"/>
            </w:tcBorders>
            <w:shd w:val="clear" w:color="auto" w:fill="auto"/>
          </w:tcPr>
          <w:p w:rsidRPr="005B16BF" w:rsidR="005B16BF" w:rsidP="00FF57BF" w:rsidRDefault="005B16BF" w14:paraId="49727C1F" w14:textId="77777777">
            <w:pPr>
              <w:rPr>
                <w:b/>
                <w:bCs/>
              </w:rPr>
            </w:pPr>
            <w:r w:rsidRPr="005B16BF">
              <w:rPr>
                <w:b/>
                <w:bCs/>
              </w:rPr>
              <w:t>Common Name</w:t>
            </w:r>
          </w:p>
        </w:tc>
        <w:tc>
          <w:tcPr>
            <w:tcW w:w="1956" w:type="dxa"/>
            <w:tcBorders>
              <w:top w:val="single" w:color="auto" w:sz="2" w:space="0"/>
              <w:bottom w:val="single" w:color="000000" w:sz="12" w:space="0"/>
            </w:tcBorders>
            <w:shd w:val="clear" w:color="auto" w:fill="auto"/>
          </w:tcPr>
          <w:p w:rsidRPr="005B16BF" w:rsidR="005B16BF" w:rsidP="00FF57BF" w:rsidRDefault="005B16BF" w14:paraId="4810816F" w14:textId="77777777">
            <w:pPr>
              <w:rPr>
                <w:b/>
                <w:bCs/>
              </w:rPr>
            </w:pPr>
            <w:r w:rsidRPr="005B16BF">
              <w:rPr>
                <w:b/>
                <w:bCs/>
              </w:rPr>
              <w:t>Canopy Position</w:t>
            </w:r>
          </w:p>
        </w:tc>
      </w:tr>
      <w:tr w:rsidRPr="005B16BF" w:rsidR="005B16BF" w:rsidTr="005B16BF" w14:paraId="1D82E9DD" w14:textId="77777777">
        <w:tc>
          <w:tcPr>
            <w:tcW w:w="1176" w:type="dxa"/>
            <w:tcBorders>
              <w:top w:val="single" w:color="000000" w:sz="12" w:space="0"/>
            </w:tcBorders>
            <w:shd w:val="clear" w:color="auto" w:fill="auto"/>
          </w:tcPr>
          <w:p w:rsidRPr="005B16BF" w:rsidR="005B16BF" w:rsidP="00FF57BF" w:rsidRDefault="005B16BF" w14:paraId="5A6E9A64" w14:textId="77777777">
            <w:pPr>
              <w:rPr>
                <w:bCs/>
              </w:rPr>
            </w:pPr>
            <w:r w:rsidRPr="005B16BF">
              <w:rPr>
                <w:bCs/>
              </w:rPr>
              <w:t>PIPA2</w:t>
            </w:r>
          </w:p>
        </w:tc>
        <w:tc>
          <w:tcPr>
            <w:tcW w:w="4272" w:type="dxa"/>
            <w:tcBorders>
              <w:top w:val="single" w:color="000000" w:sz="12" w:space="0"/>
            </w:tcBorders>
            <w:shd w:val="clear" w:color="auto" w:fill="auto"/>
          </w:tcPr>
          <w:p w:rsidRPr="005B16BF" w:rsidR="005B16BF" w:rsidP="00FF57BF" w:rsidRDefault="005B16BF" w14:paraId="6025D8F3" w14:textId="77777777">
            <w:r w:rsidRPr="005B16BF">
              <w:t xml:space="preserve">Pinus </w:t>
            </w:r>
            <w:proofErr w:type="spellStart"/>
            <w:r w:rsidRPr="005B16BF">
              <w:t>palustris</w:t>
            </w:r>
            <w:proofErr w:type="spellEnd"/>
          </w:p>
        </w:tc>
        <w:tc>
          <w:tcPr>
            <w:tcW w:w="2172" w:type="dxa"/>
            <w:tcBorders>
              <w:top w:val="single" w:color="000000" w:sz="12" w:space="0"/>
            </w:tcBorders>
            <w:shd w:val="clear" w:color="auto" w:fill="auto"/>
          </w:tcPr>
          <w:p w:rsidRPr="005B16BF" w:rsidR="005B16BF" w:rsidP="00FF57BF" w:rsidRDefault="005B16BF" w14:paraId="2700CE53" w14:textId="77777777">
            <w:r w:rsidRPr="005B16BF">
              <w:t>Longleaf pine</w:t>
            </w:r>
          </w:p>
        </w:tc>
        <w:tc>
          <w:tcPr>
            <w:tcW w:w="1956" w:type="dxa"/>
            <w:tcBorders>
              <w:top w:val="single" w:color="000000" w:sz="12" w:space="0"/>
            </w:tcBorders>
            <w:shd w:val="clear" w:color="auto" w:fill="auto"/>
          </w:tcPr>
          <w:p w:rsidRPr="005B16BF" w:rsidR="005B16BF" w:rsidP="00FF57BF" w:rsidRDefault="005B16BF" w14:paraId="64F81D24" w14:textId="77777777">
            <w:r w:rsidRPr="005B16BF">
              <w:t>Upper</w:t>
            </w:r>
          </w:p>
        </w:tc>
      </w:tr>
      <w:tr w:rsidRPr="005B16BF" w:rsidR="005B16BF" w:rsidTr="005B16BF" w14:paraId="63F0E20D" w14:textId="77777777">
        <w:tc>
          <w:tcPr>
            <w:tcW w:w="1176" w:type="dxa"/>
            <w:shd w:val="clear" w:color="auto" w:fill="auto"/>
          </w:tcPr>
          <w:p w:rsidRPr="005B16BF" w:rsidR="005B16BF" w:rsidP="00FF57BF" w:rsidRDefault="005B16BF" w14:paraId="42527975" w14:textId="77777777">
            <w:pPr>
              <w:rPr>
                <w:bCs/>
              </w:rPr>
            </w:pPr>
            <w:r w:rsidRPr="005B16BF">
              <w:rPr>
                <w:bCs/>
              </w:rPr>
              <w:t>ARBE7</w:t>
            </w:r>
          </w:p>
        </w:tc>
        <w:tc>
          <w:tcPr>
            <w:tcW w:w="4272" w:type="dxa"/>
            <w:shd w:val="clear" w:color="auto" w:fill="auto"/>
          </w:tcPr>
          <w:p w:rsidRPr="005B16BF" w:rsidR="005B16BF" w:rsidP="00FF57BF" w:rsidRDefault="005B16BF" w14:paraId="710A63DA" w14:textId="77777777">
            <w:r w:rsidRPr="005B16BF">
              <w:t xml:space="preserve">Aristida </w:t>
            </w:r>
            <w:proofErr w:type="spellStart"/>
            <w:r w:rsidRPr="005B16BF">
              <w:t>beyrichiana</w:t>
            </w:r>
            <w:proofErr w:type="spellEnd"/>
          </w:p>
        </w:tc>
        <w:tc>
          <w:tcPr>
            <w:tcW w:w="2172" w:type="dxa"/>
            <w:shd w:val="clear" w:color="auto" w:fill="auto"/>
          </w:tcPr>
          <w:p w:rsidRPr="005B16BF" w:rsidR="005B16BF" w:rsidP="00FF57BF" w:rsidRDefault="005B16BF" w14:paraId="36A5A70B" w14:textId="77777777">
            <w:proofErr w:type="spellStart"/>
            <w:r w:rsidRPr="005B16BF">
              <w:t>Beyrich</w:t>
            </w:r>
            <w:proofErr w:type="spellEnd"/>
            <w:r w:rsidRPr="005B16BF">
              <w:t xml:space="preserve"> </w:t>
            </w:r>
            <w:proofErr w:type="spellStart"/>
            <w:r w:rsidRPr="005B16BF">
              <w:t>threeawn</w:t>
            </w:r>
            <w:proofErr w:type="spellEnd"/>
          </w:p>
        </w:tc>
        <w:tc>
          <w:tcPr>
            <w:tcW w:w="1956" w:type="dxa"/>
            <w:shd w:val="clear" w:color="auto" w:fill="auto"/>
          </w:tcPr>
          <w:p w:rsidRPr="005B16BF" w:rsidR="005B16BF" w:rsidP="00FF57BF" w:rsidRDefault="005B16BF" w14:paraId="0C062CC9" w14:textId="77777777">
            <w:r w:rsidRPr="005B16BF">
              <w:t>Lower</w:t>
            </w:r>
          </w:p>
        </w:tc>
      </w:tr>
      <w:tr w:rsidRPr="005B16BF" w:rsidR="005B16BF" w:rsidTr="005B16BF" w14:paraId="24849B29" w14:textId="77777777">
        <w:tc>
          <w:tcPr>
            <w:tcW w:w="1176" w:type="dxa"/>
            <w:shd w:val="clear" w:color="auto" w:fill="auto"/>
          </w:tcPr>
          <w:p w:rsidRPr="005B16BF" w:rsidR="005B16BF" w:rsidP="00FF57BF" w:rsidRDefault="005B16BF" w14:paraId="2B1CEE0E" w14:textId="77777777">
            <w:pPr>
              <w:rPr>
                <w:bCs/>
              </w:rPr>
            </w:pPr>
            <w:r w:rsidRPr="005B16BF">
              <w:rPr>
                <w:bCs/>
              </w:rPr>
              <w:t>ARST5</w:t>
            </w:r>
          </w:p>
        </w:tc>
        <w:tc>
          <w:tcPr>
            <w:tcW w:w="4272" w:type="dxa"/>
            <w:shd w:val="clear" w:color="auto" w:fill="auto"/>
          </w:tcPr>
          <w:p w:rsidRPr="005B16BF" w:rsidR="005B16BF" w:rsidP="00FF57BF" w:rsidRDefault="005B16BF" w14:paraId="0FE5670E" w14:textId="77777777">
            <w:r w:rsidRPr="005B16BF">
              <w:t>Aristida stricta</w:t>
            </w:r>
          </w:p>
        </w:tc>
        <w:tc>
          <w:tcPr>
            <w:tcW w:w="2172" w:type="dxa"/>
            <w:shd w:val="clear" w:color="auto" w:fill="auto"/>
          </w:tcPr>
          <w:p w:rsidRPr="005B16BF" w:rsidR="005B16BF" w:rsidP="00FF57BF" w:rsidRDefault="005B16BF" w14:paraId="6EAF4100" w14:textId="77777777">
            <w:r w:rsidRPr="005B16BF">
              <w:t xml:space="preserve">Pineland </w:t>
            </w:r>
            <w:proofErr w:type="spellStart"/>
            <w:r w:rsidRPr="005B16BF">
              <w:t>threeawn</w:t>
            </w:r>
            <w:proofErr w:type="spellEnd"/>
          </w:p>
        </w:tc>
        <w:tc>
          <w:tcPr>
            <w:tcW w:w="1956" w:type="dxa"/>
            <w:shd w:val="clear" w:color="auto" w:fill="auto"/>
          </w:tcPr>
          <w:p w:rsidRPr="005B16BF" w:rsidR="005B16BF" w:rsidP="00FF57BF" w:rsidRDefault="005B16BF" w14:paraId="545D90B0" w14:textId="77777777">
            <w:r w:rsidRPr="005B16BF">
              <w:t>Lower</w:t>
            </w:r>
          </w:p>
        </w:tc>
      </w:tr>
      <w:tr w:rsidRPr="005B16BF" w:rsidR="005B16BF" w:rsidTr="005B16BF" w14:paraId="4A2C489B" w14:textId="77777777">
        <w:tc>
          <w:tcPr>
            <w:tcW w:w="1176" w:type="dxa"/>
            <w:shd w:val="clear" w:color="auto" w:fill="auto"/>
          </w:tcPr>
          <w:p w:rsidRPr="005B16BF" w:rsidR="005B16BF" w:rsidP="00FF57BF" w:rsidRDefault="005B16BF" w14:paraId="0E414AF7" w14:textId="77777777">
            <w:pPr>
              <w:rPr>
                <w:bCs/>
              </w:rPr>
            </w:pPr>
            <w:r w:rsidRPr="005B16BF">
              <w:rPr>
                <w:bCs/>
              </w:rPr>
              <w:t>SCSCS3</w:t>
            </w:r>
          </w:p>
        </w:tc>
        <w:tc>
          <w:tcPr>
            <w:tcW w:w="4272" w:type="dxa"/>
            <w:shd w:val="clear" w:color="auto" w:fill="auto"/>
          </w:tcPr>
          <w:p w:rsidRPr="005B16BF" w:rsidR="005B16BF" w:rsidP="00FF57BF" w:rsidRDefault="005B16BF" w14:paraId="79E59BC0" w14:textId="77777777">
            <w:proofErr w:type="spellStart"/>
            <w:r w:rsidRPr="005B16BF">
              <w:t>Schizachyrium</w:t>
            </w:r>
            <w:proofErr w:type="spellEnd"/>
            <w:r w:rsidRPr="005B16BF">
              <w:t xml:space="preserve"> </w:t>
            </w:r>
            <w:proofErr w:type="spellStart"/>
            <w:r w:rsidRPr="005B16BF">
              <w:t>scoparium</w:t>
            </w:r>
            <w:proofErr w:type="spellEnd"/>
            <w:r w:rsidRPr="005B16BF">
              <w:t xml:space="preserve"> var. </w:t>
            </w:r>
            <w:proofErr w:type="spellStart"/>
            <w:r w:rsidRPr="005B16BF">
              <w:t>stoloniferum</w:t>
            </w:r>
            <w:proofErr w:type="spellEnd"/>
          </w:p>
        </w:tc>
        <w:tc>
          <w:tcPr>
            <w:tcW w:w="2172" w:type="dxa"/>
            <w:shd w:val="clear" w:color="auto" w:fill="auto"/>
          </w:tcPr>
          <w:p w:rsidRPr="005B16BF" w:rsidR="005B16BF" w:rsidP="00FF57BF" w:rsidRDefault="005B16BF" w14:paraId="78951387" w14:textId="77777777">
            <w:r w:rsidRPr="005B16BF">
              <w:t>Creeping bluestem</w:t>
            </w:r>
          </w:p>
        </w:tc>
        <w:tc>
          <w:tcPr>
            <w:tcW w:w="1956" w:type="dxa"/>
            <w:shd w:val="clear" w:color="auto" w:fill="auto"/>
          </w:tcPr>
          <w:p w:rsidRPr="005B16BF" w:rsidR="005B16BF" w:rsidP="00FF57BF" w:rsidRDefault="005B16BF" w14:paraId="0A1B08C6" w14:textId="77777777">
            <w:proofErr w:type="spellStart"/>
            <w:r w:rsidRPr="005B16BF">
              <w:t>LoWERw</w:t>
            </w:r>
            <w:proofErr w:type="spellEnd"/>
            <w:r w:rsidRPr="005B16BF">
              <w:t>-Mid</w:t>
            </w:r>
          </w:p>
        </w:tc>
      </w:tr>
    </w:tbl>
    <w:p w:rsidR="005B16BF" w:rsidP="005B16BF" w:rsidRDefault="005B16BF" w14:paraId="1FEA3063" w14:textId="77777777"/>
    <w:p w:rsidR="005B16BF" w:rsidP="005B16BF" w:rsidRDefault="005B16BF" w14:paraId="764F03C7" w14:textId="77777777">
      <w:pPr>
        <w:pStyle w:val="SClassInfoPara"/>
      </w:pPr>
      <w:r>
        <w:t>Description</w:t>
      </w:r>
    </w:p>
    <w:p w:rsidR="005B16BF" w:rsidP="005B16BF" w:rsidRDefault="005B16BF" w14:paraId="5050E3E0" w14:textId="3E8BB42C">
      <w:r>
        <w:t xml:space="preserve">Canopy gaps, most single tree to </w:t>
      </w:r>
      <w:r w:rsidR="007A0AE0">
        <w:t>one-</w:t>
      </w:r>
      <w:r>
        <w:t xml:space="preserve">quarter acre size characterize </w:t>
      </w:r>
      <w:r w:rsidR="00387770">
        <w:t>C</w:t>
      </w:r>
      <w:r>
        <w:t>lass A. Pine regener</w:t>
      </w:r>
      <w:r w:rsidR="00377D96">
        <w:t>ation grows here</w:t>
      </w:r>
      <w:r>
        <w:t xml:space="preserve">, or site lacks pine regeneration because no mast year has occurred since the gap opened. The native grassy ground cover is dominated by various grasses, with </w:t>
      </w:r>
      <w:r w:rsidRPr="00EF3F90">
        <w:rPr>
          <w:i/>
        </w:rPr>
        <w:t xml:space="preserve">A. stricta </w:t>
      </w:r>
      <w:proofErr w:type="spellStart"/>
      <w:r w:rsidRPr="00EF3F90">
        <w:rPr>
          <w:i/>
        </w:rPr>
        <w:t>sensu</w:t>
      </w:r>
      <w:proofErr w:type="spellEnd"/>
      <w:r w:rsidRPr="00EF3F90">
        <w:rPr>
          <w:i/>
        </w:rPr>
        <w:t xml:space="preserve"> </w:t>
      </w:r>
      <w:proofErr w:type="spellStart"/>
      <w:r w:rsidRPr="00EF3F90">
        <w:rPr>
          <w:i/>
        </w:rPr>
        <w:t>lato</w:t>
      </w:r>
      <w:proofErr w:type="spellEnd"/>
      <w:r>
        <w:t xml:space="preserve"> infrequently present in this regio</w:t>
      </w:r>
      <w:r w:rsidR="00377D96">
        <w:t>n.</w:t>
      </w:r>
    </w:p>
    <w:p w:rsidR="005B16BF" w:rsidP="005B16BF" w:rsidRDefault="005B16BF" w14:paraId="4A42E882" w14:textId="77777777"/>
    <w:p>
      <w:r>
        <w:rPr>
          <w:i/>
          <w:u w:val="single"/>
        </w:rPr>
        <w:t>Maximum Tree Size Class</w:t>
      </w:r>
      <w:br/>
      <w:r>
        <w:t>None</w:t>
      </w:r>
    </w:p>
    <w:p w:rsidR="005B16BF" w:rsidP="005B16BF" w:rsidRDefault="005B16BF" w14:paraId="03DE9ECB" w14:textId="77777777">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B16BF" w:rsidP="005B16BF" w:rsidRDefault="005B16BF" w14:paraId="6119C998" w14:textId="77777777"/>
    <w:p w:rsidR="005B16BF" w:rsidP="005B16BF" w:rsidRDefault="005B16BF" w14:paraId="3557BA1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12"/>
        <w:gridCol w:w="2004"/>
        <w:gridCol w:w="1956"/>
      </w:tblGrid>
      <w:tr w:rsidRPr="005B16BF" w:rsidR="005B16BF" w:rsidTr="005B16BF" w14:paraId="4F06B905" w14:textId="77777777">
        <w:tc>
          <w:tcPr>
            <w:tcW w:w="1128" w:type="dxa"/>
            <w:tcBorders>
              <w:top w:val="single" w:color="auto" w:sz="2" w:space="0"/>
              <w:bottom w:val="single" w:color="000000" w:sz="12" w:space="0"/>
            </w:tcBorders>
            <w:shd w:val="clear" w:color="auto" w:fill="auto"/>
          </w:tcPr>
          <w:p w:rsidRPr="005B16BF" w:rsidR="005B16BF" w:rsidP="007151DD" w:rsidRDefault="005B16BF" w14:paraId="0189DC98" w14:textId="77777777">
            <w:pPr>
              <w:rPr>
                <w:b/>
                <w:bCs/>
              </w:rPr>
            </w:pPr>
            <w:r w:rsidRPr="005B16BF">
              <w:rPr>
                <w:b/>
                <w:bCs/>
              </w:rPr>
              <w:t>Symbol</w:t>
            </w:r>
          </w:p>
        </w:tc>
        <w:tc>
          <w:tcPr>
            <w:tcW w:w="2112" w:type="dxa"/>
            <w:tcBorders>
              <w:top w:val="single" w:color="auto" w:sz="2" w:space="0"/>
              <w:bottom w:val="single" w:color="000000" w:sz="12" w:space="0"/>
            </w:tcBorders>
            <w:shd w:val="clear" w:color="auto" w:fill="auto"/>
          </w:tcPr>
          <w:p w:rsidRPr="005B16BF" w:rsidR="005B16BF" w:rsidP="007151DD" w:rsidRDefault="005B16BF" w14:paraId="20E07276" w14:textId="77777777">
            <w:pPr>
              <w:rPr>
                <w:b/>
                <w:bCs/>
              </w:rPr>
            </w:pPr>
            <w:r w:rsidRPr="005B16BF">
              <w:rPr>
                <w:b/>
                <w:bCs/>
              </w:rPr>
              <w:t>Scientific Name</w:t>
            </w:r>
          </w:p>
        </w:tc>
        <w:tc>
          <w:tcPr>
            <w:tcW w:w="2004" w:type="dxa"/>
            <w:tcBorders>
              <w:top w:val="single" w:color="auto" w:sz="2" w:space="0"/>
              <w:bottom w:val="single" w:color="000000" w:sz="12" w:space="0"/>
            </w:tcBorders>
            <w:shd w:val="clear" w:color="auto" w:fill="auto"/>
          </w:tcPr>
          <w:p w:rsidRPr="005B16BF" w:rsidR="005B16BF" w:rsidP="007151DD" w:rsidRDefault="005B16BF" w14:paraId="5D93D808" w14:textId="77777777">
            <w:pPr>
              <w:rPr>
                <w:b/>
                <w:bCs/>
              </w:rPr>
            </w:pPr>
            <w:r w:rsidRPr="005B16BF">
              <w:rPr>
                <w:b/>
                <w:bCs/>
              </w:rPr>
              <w:t>Common Name</w:t>
            </w:r>
          </w:p>
        </w:tc>
        <w:tc>
          <w:tcPr>
            <w:tcW w:w="1956" w:type="dxa"/>
            <w:tcBorders>
              <w:top w:val="single" w:color="auto" w:sz="2" w:space="0"/>
              <w:bottom w:val="single" w:color="000000" w:sz="12" w:space="0"/>
            </w:tcBorders>
            <w:shd w:val="clear" w:color="auto" w:fill="auto"/>
          </w:tcPr>
          <w:p w:rsidRPr="005B16BF" w:rsidR="005B16BF" w:rsidP="007151DD" w:rsidRDefault="005B16BF" w14:paraId="0BD394F9" w14:textId="77777777">
            <w:pPr>
              <w:rPr>
                <w:b/>
                <w:bCs/>
              </w:rPr>
            </w:pPr>
            <w:r w:rsidRPr="005B16BF">
              <w:rPr>
                <w:b/>
                <w:bCs/>
              </w:rPr>
              <w:t>Canopy Position</w:t>
            </w:r>
          </w:p>
        </w:tc>
      </w:tr>
      <w:tr w:rsidRPr="005B16BF" w:rsidR="005B16BF" w:rsidTr="005B16BF" w14:paraId="4D6A9A63" w14:textId="77777777">
        <w:tc>
          <w:tcPr>
            <w:tcW w:w="1128" w:type="dxa"/>
            <w:tcBorders>
              <w:top w:val="single" w:color="000000" w:sz="12" w:space="0"/>
            </w:tcBorders>
            <w:shd w:val="clear" w:color="auto" w:fill="auto"/>
          </w:tcPr>
          <w:p w:rsidRPr="005B16BF" w:rsidR="005B16BF" w:rsidP="007151DD" w:rsidRDefault="005B16BF" w14:paraId="4FF4E73B" w14:textId="77777777">
            <w:pPr>
              <w:rPr>
                <w:bCs/>
              </w:rPr>
            </w:pPr>
            <w:r w:rsidRPr="005B16BF">
              <w:rPr>
                <w:bCs/>
              </w:rPr>
              <w:t>PIPA2</w:t>
            </w:r>
          </w:p>
        </w:tc>
        <w:tc>
          <w:tcPr>
            <w:tcW w:w="2112" w:type="dxa"/>
            <w:tcBorders>
              <w:top w:val="single" w:color="000000" w:sz="12" w:space="0"/>
            </w:tcBorders>
            <w:shd w:val="clear" w:color="auto" w:fill="auto"/>
          </w:tcPr>
          <w:p w:rsidRPr="005B16BF" w:rsidR="005B16BF" w:rsidP="007151DD" w:rsidRDefault="005B16BF" w14:paraId="0157AA4A" w14:textId="77777777">
            <w:r w:rsidRPr="005B16BF">
              <w:t xml:space="preserve">Pinus </w:t>
            </w:r>
            <w:proofErr w:type="spellStart"/>
            <w:r w:rsidRPr="005B16BF">
              <w:t>palustris</w:t>
            </w:r>
            <w:proofErr w:type="spellEnd"/>
          </w:p>
        </w:tc>
        <w:tc>
          <w:tcPr>
            <w:tcW w:w="2004" w:type="dxa"/>
            <w:tcBorders>
              <w:top w:val="single" w:color="000000" w:sz="12" w:space="0"/>
            </w:tcBorders>
            <w:shd w:val="clear" w:color="auto" w:fill="auto"/>
          </w:tcPr>
          <w:p w:rsidRPr="005B16BF" w:rsidR="005B16BF" w:rsidP="007151DD" w:rsidRDefault="005B16BF" w14:paraId="1B2C82EC" w14:textId="77777777">
            <w:r w:rsidRPr="005B16BF">
              <w:t>Longleaf pine</w:t>
            </w:r>
          </w:p>
        </w:tc>
        <w:tc>
          <w:tcPr>
            <w:tcW w:w="1956" w:type="dxa"/>
            <w:tcBorders>
              <w:top w:val="single" w:color="000000" w:sz="12" w:space="0"/>
            </w:tcBorders>
            <w:shd w:val="clear" w:color="auto" w:fill="auto"/>
          </w:tcPr>
          <w:p w:rsidRPr="005B16BF" w:rsidR="005B16BF" w:rsidP="007151DD" w:rsidRDefault="005B16BF" w14:paraId="15A74765" w14:textId="77777777">
            <w:r w:rsidRPr="005B16BF">
              <w:t>Upper</w:t>
            </w:r>
          </w:p>
        </w:tc>
      </w:tr>
      <w:tr w:rsidRPr="005B16BF" w:rsidR="005B16BF" w:rsidTr="005B16BF" w14:paraId="73DECE8C" w14:textId="77777777">
        <w:tc>
          <w:tcPr>
            <w:tcW w:w="1128" w:type="dxa"/>
            <w:shd w:val="clear" w:color="auto" w:fill="auto"/>
          </w:tcPr>
          <w:p w:rsidRPr="005B16BF" w:rsidR="005B16BF" w:rsidP="007151DD" w:rsidRDefault="005B16BF" w14:paraId="0DB19C00" w14:textId="77777777">
            <w:pPr>
              <w:rPr>
                <w:bCs/>
              </w:rPr>
            </w:pPr>
            <w:r w:rsidRPr="005B16BF">
              <w:rPr>
                <w:bCs/>
              </w:rPr>
              <w:t>QULA2</w:t>
            </w:r>
          </w:p>
        </w:tc>
        <w:tc>
          <w:tcPr>
            <w:tcW w:w="2112" w:type="dxa"/>
            <w:shd w:val="clear" w:color="auto" w:fill="auto"/>
          </w:tcPr>
          <w:p w:rsidRPr="005B16BF" w:rsidR="005B16BF" w:rsidP="007151DD" w:rsidRDefault="005B16BF" w14:paraId="71BA677E" w14:textId="77777777">
            <w:r w:rsidRPr="005B16BF">
              <w:t xml:space="preserve">Quercus </w:t>
            </w:r>
            <w:proofErr w:type="spellStart"/>
            <w:r w:rsidRPr="005B16BF">
              <w:t>laevis</w:t>
            </w:r>
            <w:proofErr w:type="spellEnd"/>
          </w:p>
        </w:tc>
        <w:tc>
          <w:tcPr>
            <w:tcW w:w="2004" w:type="dxa"/>
            <w:shd w:val="clear" w:color="auto" w:fill="auto"/>
          </w:tcPr>
          <w:p w:rsidRPr="005B16BF" w:rsidR="005B16BF" w:rsidP="007151DD" w:rsidRDefault="005B16BF" w14:paraId="17212F28" w14:textId="77777777">
            <w:r w:rsidRPr="005B16BF">
              <w:t>Turkey oak</w:t>
            </w:r>
          </w:p>
        </w:tc>
        <w:tc>
          <w:tcPr>
            <w:tcW w:w="1956" w:type="dxa"/>
            <w:shd w:val="clear" w:color="auto" w:fill="auto"/>
          </w:tcPr>
          <w:p w:rsidRPr="005B16BF" w:rsidR="005B16BF" w:rsidP="007151DD" w:rsidRDefault="005B16BF" w14:paraId="6F1AD809" w14:textId="77777777">
            <w:r w:rsidRPr="005B16BF">
              <w:t>Mid-Upper</w:t>
            </w:r>
          </w:p>
        </w:tc>
      </w:tr>
      <w:tr w:rsidRPr="005B16BF" w:rsidR="005B16BF" w:rsidTr="005B16BF" w14:paraId="596EDCF3" w14:textId="77777777">
        <w:tc>
          <w:tcPr>
            <w:tcW w:w="1128" w:type="dxa"/>
            <w:shd w:val="clear" w:color="auto" w:fill="auto"/>
          </w:tcPr>
          <w:p w:rsidRPr="005B16BF" w:rsidR="005B16BF" w:rsidP="007151DD" w:rsidRDefault="005B16BF" w14:paraId="45A6C5AC" w14:textId="77777777">
            <w:pPr>
              <w:rPr>
                <w:bCs/>
              </w:rPr>
            </w:pPr>
            <w:r w:rsidRPr="005B16BF">
              <w:rPr>
                <w:bCs/>
              </w:rPr>
              <w:t>RHCO</w:t>
            </w:r>
          </w:p>
        </w:tc>
        <w:tc>
          <w:tcPr>
            <w:tcW w:w="2112" w:type="dxa"/>
            <w:shd w:val="clear" w:color="auto" w:fill="auto"/>
          </w:tcPr>
          <w:p w:rsidRPr="005B16BF" w:rsidR="005B16BF" w:rsidP="007151DD" w:rsidRDefault="005B16BF" w14:paraId="29FA3838" w14:textId="77777777">
            <w:proofErr w:type="spellStart"/>
            <w:r w:rsidRPr="005B16BF">
              <w:t>Rhus</w:t>
            </w:r>
            <w:proofErr w:type="spellEnd"/>
            <w:r w:rsidRPr="005B16BF">
              <w:t xml:space="preserve"> </w:t>
            </w:r>
            <w:proofErr w:type="spellStart"/>
            <w:r w:rsidRPr="005B16BF">
              <w:t>copallinum</w:t>
            </w:r>
            <w:proofErr w:type="spellEnd"/>
          </w:p>
        </w:tc>
        <w:tc>
          <w:tcPr>
            <w:tcW w:w="2004" w:type="dxa"/>
            <w:shd w:val="clear" w:color="auto" w:fill="auto"/>
          </w:tcPr>
          <w:p w:rsidRPr="005B16BF" w:rsidR="005B16BF" w:rsidP="007151DD" w:rsidRDefault="005B16BF" w14:paraId="7F4B82EC" w14:textId="77777777">
            <w:proofErr w:type="spellStart"/>
            <w:r w:rsidRPr="005B16BF">
              <w:t>Flameleaf</w:t>
            </w:r>
            <w:proofErr w:type="spellEnd"/>
            <w:r w:rsidRPr="005B16BF">
              <w:t xml:space="preserve"> sumac</w:t>
            </w:r>
          </w:p>
        </w:tc>
        <w:tc>
          <w:tcPr>
            <w:tcW w:w="1956" w:type="dxa"/>
            <w:shd w:val="clear" w:color="auto" w:fill="auto"/>
          </w:tcPr>
          <w:p w:rsidRPr="005B16BF" w:rsidR="005B16BF" w:rsidP="007151DD" w:rsidRDefault="005B16BF" w14:paraId="0EEA9BFC" w14:textId="77777777">
            <w:r w:rsidRPr="005B16BF">
              <w:t>Low-Mid</w:t>
            </w:r>
          </w:p>
        </w:tc>
      </w:tr>
      <w:tr w:rsidRPr="005B16BF" w:rsidR="005B16BF" w:rsidTr="005B16BF" w14:paraId="2AA5C0EF" w14:textId="77777777">
        <w:tc>
          <w:tcPr>
            <w:tcW w:w="1128" w:type="dxa"/>
            <w:shd w:val="clear" w:color="auto" w:fill="auto"/>
          </w:tcPr>
          <w:p w:rsidRPr="005B16BF" w:rsidR="005B16BF" w:rsidP="007151DD" w:rsidRDefault="005B16BF" w14:paraId="0D1F3E48" w14:textId="77777777">
            <w:pPr>
              <w:rPr>
                <w:bCs/>
              </w:rPr>
            </w:pPr>
            <w:r w:rsidRPr="005B16BF">
              <w:rPr>
                <w:bCs/>
              </w:rPr>
              <w:t>SAAL5</w:t>
            </w:r>
          </w:p>
        </w:tc>
        <w:tc>
          <w:tcPr>
            <w:tcW w:w="2112" w:type="dxa"/>
            <w:shd w:val="clear" w:color="auto" w:fill="auto"/>
          </w:tcPr>
          <w:p w:rsidRPr="005B16BF" w:rsidR="005B16BF" w:rsidP="007151DD" w:rsidRDefault="005B16BF" w14:paraId="02A50822" w14:textId="77777777">
            <w:r w:rsidRPr="005B16BF">
              <w:t xml:space="preserve">Sassafras </w:t>
            </w:r>
            <w:proofErr w:type="spellStart"/>
            <w:r w:rsidRPr="005B16BF">
              <w:t>albidum</w:t>
            </w:r>
            <w:proofErr w:type="spellEnd"/>
          </w:p>
        </w:tc>
        <w:tc>
          <w:tcPr>
            <w:tcW w:w="2004" w:type="dxa"/>
            <w:shd w:val="clear" w:color="auto" w:fill="auto"/>
          </w:tcPr>
          <w:p w:rsidRPr="005B16BF" w:rsidR="005B16BF" w:rsidP="007151DD" w:rsidRDefault="005B16BF" w14:paraId="1035A7C4" w14:textId="77777777">
            <w:r w:rsidRPr="005B16BF">
              <w:t>Sassafras</w:t>
            </w:r>
          </w:p>
        </w:tc>
        <w:tc>
          <w:tcPr>
            <w:tcW w:w="1956" w:type="dxa"/>
            <w:shd w:val="clear" w:color="auto" w:fill="auto"/>
          </w:tcPr>
          <w:p w:rsidRPr="005B16BF" w:rsidR="005B16BF" w:rsidP="007151DD" w:rsidRDefault="005B16BF" w14:paraId="7571D282" w14:textId="77777777">
            <w:r w:rsidRPr="005B16BF">
              <w:t>Low-Mid</w:t>
            </w:r>
          </w:p>
        </w:tc>
      </w:tr>
    </w:tbl>
    <w:p w:rsidR="005B16BF" w:rsidP="005B16BF" w:rsidRDefault="005B16BF" w14:paraId="33E76678" w14:textId="77777777"/>
    <w:p w:rsidR="005B16BF" w:rsidP="005B16BF" w:rsidRDefault="005B16BF" w14:paraId="4F52D4AC" w14:textId="77777777">
      <w:pPr>
        <w:pStyle w:val="SClassInfoPara"/>
      </w:pPr>
      <w:r>
        <w:t>Description</w:t>
      </w:r>
    </w:p>
    <w:p w:rsidR="005B16BF" w:rsidP="005B16BF" w:rsidRDefault="005B16BF" w14:paraId="37B5A479" w14:textId="108BCF9C">
      <w:r>
        <w:t xml:space="preserve">Class B is characterized by patches, most </w:t>
      </w:r>
      <w:r w:rsidR="007A0AE0">
        <w:t>one-</w:t>
      </w:r>
      <w:r w:rsidR="00387770">
        <w:t xml:space="preserve">quarter </w:t>
      </w:r>
      <w:r>
        <w:t>acre or le</w:t>
      </w:r>
      <w:r w:rsidR="00377D96">
        <w:t>ss</w:t>
      </w:r>
      <w:r>
        <w:t>, and a substantial component of hardwoods or other pine species encroaching in the absence of fire. Hardwood</w:t>
      </w:r>
      <w:r w:rsidR="001039C9">
        <w:t xml:space="preserve"> and encroaching pine cover is increasing.</w:t>
      </w:r>
    </w:p>
    <w:p w:rsidR="005B16BF" w:rsidP="005B16BF" w:rsidRDefault="005B16BF" w14:paraId="4E739591" w14:textId="77777777"/>
    <w:p>
      <w:r>
        <w:rPr>
          <w:i/>
          <w:u w:val="single"/>
        </w:rPr>
        <w:t>Maximum Tree Size Class</w:t>
      </w:r>
      <w:br/>
      <w:r>
        <w:t>Medium 9-21" DBH</w:t>
      </w:r>
    </w:p>
    <w:p w:rsidR="005B16BF" w:rsidP="005B16BF" w:rsidRDefault="005B16BF" w14:paraId="433DACD3" w14:textId="77777777">
      <w:pPr>
        <w:pStyle w:val="InfoPara"/>
        <w:pBdr>
          <w:top w:val="single" w:color="auto" w:sz="4" w:space="1"/>
        </w:pBdr>
      </w:pPr>
      <w:r xmlns:w="http://schemas.openxmlformats.org/wordprocessingml/2006/main">
        <w:t>Class C</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B16BF" w:rsidP="005B16BF" w:rsidRDefault="005B16BF" w14:paraId="29688FA9" w14:textId="77777777"/>
    <w:p w:rsidR="005B16BF" w:rsidP="005B16BF" w:rsidRDefault="005B16BF" w14:paraId="2B5C04A9"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4272"/>
        <w:gridCol w:w="2172"/>
        <w:gridCol w:w="1956"/>
      </w:tblGrid>
      <w:tr w:rsidRPr="005B16BF" w:rsidR="005B16BF" w:rsidTr="005B16BF" w14:paraId="3B19AEFB" w14:textId="77777777">
        <w:tc>
          <w:tcPr>
            <w:tcW w:w="1176" w:type="dxa"/>
            <w:tcBorders>
              <w:top w:val="single" w:color="auto" w:sz="2" w:space="0"/>
              <w:bottom w:val="single" w:color="000000" w:sz="12" w:space="0"/>
            </w:tcBorders>
            <w:shd w:val="clear" w:color="auto" w:fill="auto"/>
          </w:tcPr>
          <w:p w:rsidRPr="005B16BF" w:rsidR="005B16BF" w:rsidP="009E25DF" w:rsidRDefault="005B16BF" w14:paraId="042B9F11" w14:textId="77777777">
            <w:pPr>
              <w:rPr>
                <w:b/>
                <w:bCs/>
              </w:rPr>
            </w:pPr>
            <w:r w:rsidRPr="005B16BF">
              <w:rPr>
                <w:b/>
                <w:bCs/>
              </w:rPr>
              <w:t>Symbol</w:t>
            </w:r>
          </w:p>
        </w:tc>
        <w:tc>
          <w:tcPr>
            <w:tcW w:w="4272" w:type="dxa"/>
            <w:tcBorders>
              <w:top w:val="single" w:color="auto" w:sz="2" w:space="0"/>
              <w:bottom w:val="single" w:color="000000" w:sz="12" w:space="0"/>
            </w:tcBorders>
            <w:shd w:val="clear" w:color="auto" w:fill="auto"/>
          </w:tcPr>
          <w:p w:rsidRPr="005B16BF" w:rsidR="005B16BF" w:rsidP="009E25DF" w:rsidRDefault="005B16BF" w14:paraId="1881F039" w14:textId="77777777">
            <w:pPr>
              <w:rPr>
                <w:b/>
                <w:bCs/>
              </w:rPr>
            </w:pPr>
            <w:r w:rsidRPr="005B16BF">
              <w:rPr>
                <w:b/>
                <w:bCs/>
              </w:rPr>
              <w:t>Scientific Name</w:t>
            </w:r>
          </w:p>
        </w:tc>
        <w:tc>
          <w:tcPr>
            <w:tcW w:w="2172" w:type="dxa"/>
            <w:tcBorders>
              <w:top w:val="single" w:color="auto" w:sz="2" w:space="0"/>
              <w:bottom w:val="single" w:color="000000" w:sz="12" w:space="0"/>
            </w:tcBorders>
            <w:shd w:val="clear" w:color="auto" w:fill="auto"/>
          </w:tcPr>
          <w:p w:rsidRPr="005B16BF" w:rsidR="005B16BF" w:rsidP="009E25DF" w:rsidRDefault="005B16BF" w14:paraId="4BE97227" w14:textId="77777777">
            <w:pPr>
              <w:rPr>
                <w:b/>
                <w:bCs/>
              </w:rPr>
            </w:pPr>
            <w:r w:rsidRPr="005B16BF">
              <w:rPr>
                <w:b/>
                <w:bCs/>
              </w:rPr>
              <w:t>Common Name</w:t>
            </w:r>
          </w:p>
        </w:tc>
        <w:tc>
          <w:tcPr>
            <w:tcW w:w="1956" w:type="dxa"/>
            <w:tcBorders>
              <w:top w:val="single" w:color="auto" w:sz="2" w:space="0"/>
              <w:bottom w:val="single" w:color="000000" w:sz="12" w:space="0"/>
            </w:tcBorders>
            <w:shd w:val="clear" w:color="auto" w:fill="auto"/>
          </w:tcPr>
          <w:p w:rsidRPr="005B16BF" w:rsidR="005B16BF" w:rsidP="009E25DF" w:rsidRDefault="005B16BF" w14:paraId="55CD2BE4" w14:textId="77777777">
            <w:pPr>
              <w:rPr>
                <w:b/>
                <w:bCs/>
              </w:rPr>
            </w:pPr>
            <w:r w:rsidRPr="005B16BF">
              <w:rPr>
                <w:b/>
                <w:bCs/>
              </w:rPr>
              <w:t>Canopy Position</w:t>
            </w:r>
          </w:p>
        </w:tc>
      </w:tr>
      <w:tr w:rsidRPr="005B16BF" w:rsidR="005B16BF" w:rsidTr="005B16BF" w14:paraId="45D58530" w14:textId="77777777">
        <w:tc>
          <w:tcPr>
            <w:tcW w:w="1176" w:type="dxa"/>
            <w:tcBorders>
              <w:top w:val="single" w:color="000000" w:sz="12" w:space="0"/>
            </w:tcBorders>
            <w:shd w:val="clear" w:color="auto" w:fill="auto"/>
          </w:tcPr>
          <w:p w:rsidRPr="005B16BF" w:rsidR="005B16BF" w:rsidP="009E25DF" w:rsidRDefault="005B16BF" w14:paraId="635AB543" w14:textId="77777777">
            <w:pPr>
              <w:rPr>
                <w:bCs/>
              </w:rPr>
            </w:pPr>
            <w:r w:rsidRPr="005B16BF">
              <w:rPr>
                <w:bCs/>
              </w:rPr>
              <w:t>PIPA2</w:t>
            </w:r>
          </w:p>
        </w:tc>
        <w:tc>
          <w:tcPr>
            <w:tcW w:w="4272" w:type="dxa"/>
            <w:tcBorders>
              <w:top w:val="single" w:color="000000" w:sz="12" w:space="0"/>
            </w:tcBorders>
            <w:shd w:val="clear" w:color="auto" w:fill="auto"/>
          </w:tcPr>
          <w:p w:rsidRPr="005B16BF" w:rsidR="005B16BF" w:rsidP="009E25DF" w:rsidRDefault="005B16BF" w14:paraId="29E8C2A1" w14:textId="77777777">
            <w:r w:rsidRPr="005B16BF">
              <w:t xml:space="preserve">Pinus </w:t>
            </w:r>
            <w:proofErr w:type="spellStart"/>
            <w:r w:rsidRPr="005B16BF">
              <w:t>palustris</w:t>
            </w:r>
            <w:proofErr w:type="spellEnd"/>
          </w:p>
        </w:tc>
        <w:tc>
          <w:tcPr>
            <w:tcW w:w="2172" w:type="dxa"/>
            <w:tcBorders>
              <w:top w:val="single" w:color="000000" w:sz="12" w:space="0"/>
            </w:tcBorders>
            <w:shd w:val="clear" w:color="auto" w:fill="auto"/>
          </w:tcPr>
          <w:p w:rsidRPr="005B16BF" w:rsidR="005B16BF" w:rsidP="009E25DF" w:rsidRDefault="005B16BF" w14:paraId="617F548E" w14:textId="77777777">
            <w:r w:rsidRPr="005B16BF">
              <w:t>Longleaf pine</w:t>
            </w:r>
          </w:p>
        </w:tc>
        <w:tc>
          <w:tcPr>
            <w:tcW w:w="1956" w:type="dxa"/>
            <w:tcBorders>
              <w:top w:val="single" w:color="000000" w:sz="12" w:space="0"/>
            </w:tcBorders>
            <w:shd w:val="clear" w:color="auto" w:fill="auto"/>
          </w:tcPr>
          <w:p w:rsidRPr="005B16BF" w:rsidR="005B16BF" w:rsidP="009E25DF" w:rsidRDefault="005B16BF" w14:paraId="6CDBC305" w14:textId="77777777">
            <w:r w:rsidRPr="005B16BF">
              <w:t>Upper</w:t>
            </w:r>
          </w:p>
        </w:tc>
      </w:tr>
      <w:tr w:rsidRPr="005B16BF" w:rsidR="005B16BF" w:rsidTr="005B16BF" w14:paraId="00F51446" w14:textId="77777777">
        <w:tc>
          <w:tcPr>
            <w:tcW w:w="1176" w:type="dxa"/>
            <w:shd w:val="clear" w:color="auto" w:fill="auto"/>
          </w:tcPr>
          <w:p w:rsidRPr="005B16BF" w:rsidR="005B16BF" w:rsidP="009E25DF" w:rsidRDefault="005B16BF" w14:paraId="2B634B58" w14:textId="77777777">
            <w:pPr>
              <w:rPr>
                <w:bCs/>
              </w:rPr>
            </w:pPr>
            <w:r w:rsidRPr="005B16BF">
              <w:rPr>
                <w:bCs/>
              </w:rPr>
              <w:t>ARBE7</w:t>
            </w:r>
          </w:p>
        </w:tc>
        <w:tc>
          <w:tcPr>
            <w:tcW w:w="4272" w:type="dxa"/>
            <w:shd w:val="clear" w:color="auto" w:fill="auto"/>
          </w:tcPr>
          <w:p w:rsidRPr="005B16BF" w:rsidR="005B16BF" w:rsidP="009E25DF" w:rsidRDefault="005B16BF" w14:paraId="1B4E3EB2" w14:textId="77777777">
            <w:r w:rsidRPr="005B16BF">
              <w:t xml:space="preserve">Aristida </w:t>
            </w:r>
            <w:proofErr w:type="spellStart"/>
            <w:r w:rsidRPr="005B16BF">
              <w:t>beyrichiana</w:t>
            </w:r>
            <w:proofErr w:type="spellEnd"/>
          </w:p>
        </w:tc>
        <w:tc>
          <w:tcPr>
            <w:tcW w:w="2172" w:type="dxa"/>
            <w:shd w:val="clear" w:color="auto" w:fill="auto"/>
          </w:tcPr>
          <w:p w:rsidRPr="005B16BF" w:rsidR="005B16BF" w:rsidP="009E25DF" w:rsidRDefault="005B16BF" w14:paraId="23C7F055" w14:textId="77777777">
            <w:proofErr w:type="spellStart"/>
            <w:r w:rsidRPr="005B16BF">
              <w:t>Beyrich</w:t>
            </w:r>
            <w:proofErr w:type="spellEnd"/>
            <w:r w:rsidRPr="005B16BF">
              <w:t xml:space="preserve"> </w:t>
            </w:r>
            <w:proofErr w:type="spellStart"/>
            <w:r w:rsidRPr="005B16BF">
              <w:t>threeawn</w:t>
            </w:r>
            <w:proofErr w:type="spellEnd"/>
          </w:p>
        </w:tc>
        <w:tc>
          <w:tcPr>
            <w:tcW w:w="1956" w:type="dxa"/>
            <w:shd w:val="clear" w:color="auto" w:fill="auto"/>
          </w:tcPr>
          <w:p w:rsidRPr="005B16BF" w:rsidR="005B16BF" w:rsidP="009E25DF" w:rsidRDefault="005B16BF" w14:paraId="485BB329" w14:textId="77777777">
            <w:r w:rsidRPr="005B16BF">
              <w:t>Lower</w:t>
            </w:r>
          </w:p>
        </w:tc>
      </w:tr>
      <w:tr w:rsidRPr="005B16BF" w:rsidR="005B16BF" w:rsidTr="005B16BF" w14:paraId="17C45ED0" w14:textId="77777777">
        <w:tc>
          <w:tcPr>
            <w:tcW w:w="1176" w:type="dxa"/>
            <w:shd w:val="clear" w:color="auto" w:fill="auto"/>
          </w:tcPr>
          <w:p w:rsidRPr="005B16BF" w:rsidR="005B16BF" w:rsidP="009E25DF" w:rsidRDefault="005B16BF" w14:paraId="551775E1" w14:textId="77777777">
            <w:pPr>
              <w:rPr>
                <w:bCs/>
              </w:rPr>
            </w:pPr>
            <w:r w:rsidRPr="005B16BF">
              <w:rPr>
                <w:bCs/>
              </w:rPr>
              <w:t>ARST5</w:t>
            </w:r>
          </w:p>
        </w:tc>
        <w:tc>
          <w:tcPr>
            <w:tcW w:w="4272" w:type="dxa"/>
            <w:shd w:val="clear" w:color="auto" w:fill="auto"/>
          </w:tcPr>
          <w:p w:rsidRPr="005B16BF" w:rsidR="005B16BF" w:rsidP="009E25DF" w:rsidRDefault="005B16BF" w14:paraId="00121847" w14:textId="77777777">
            <w:r w:rsidRPr="005B16BF">
              <w:t>Aristida stricta</w:t>
            </w:r>
          </w:p>
        </w:tc>
        <w:tc>
          <w:tcPr>
            <w:tcW w:w="2172" w:type="dxa"/>
            <w:shd w:val="clear" w:color="auto" w:fill="auto"/>
          </w:tcPr>
          <w:p w:rsidRPr="005B16BF" w:rsidR="005B16BF" w:rsidP="009E25DF" w:rsidRDefault="005B16BF" w14:paraId="513A0B12" w14:textId="77777777">
            <w:r w:rsidRPr="005B16BF">
              <w:t xml:space="preserve">Pineland </w:t>
            </w:r>
            <w:proofErr w:type="spellStart"/>
            <w:r w:rsidRPr="005B16BF">
              <w:t>threeawn</w:t>
            </w:r>
            <w:proofErr w:type="spellEnd"/>
          </w:p>
        </w:tc>
        <w:tc>
          <w:tcPr>
            <w:tcW w:w="1956" w:type="dxa"/>
            <w:shd w:val="clear" w:color="auto" w:fill="auto"/>
          </w:tcPr>
          <w:p w:rsidRPr="005B16BF" w:rsidR="005B16BF" w:rsidP="009E25DF" w:rsidRDefault="005B16BF" w14:paraId="3AC7A2FC" w14:textId="77777777">
            <w:r w:rsidRPr="005B16BF">
              <w:t>Lower</w:t>
            </w:r>
          </w:p>
        </w:tc>
      </w:tr>
      <w:tr w:rsidRPr="005B16BF" w:rsidR="005B16BF" w:rsidTr="005B16BF" w14:paraId="2B2F7659" w14:textId="77777777">
        <w:tc>
          <w:tcPr>
            <w:tcW w:w="1176" w:type="dxa"/>
            <w:shd w:val="clear" w:color="auto" w:fill="auto"/>
          </w:tcPr>
          <w:p w:rsidRPr="005B16BF" w:rsidR="005B16BF" w:rsidP="009E25DF" w:rsidRDefault="005B16BF" w14:paraId="63760D0E" w14:textId="77777777">
            <w:pPr>
              <w:rPr>
                <w:bCs/>
              </w:rPr>
            </w:pPr>
            <w:r w:rsidRPr="005B16BF">
              <w:rPr>
                <w:bCs/>
              </w:rPr>
              <w:t>SCSCS3</w:t>
            </w:r>
          </w:p>
        </w:tc>
        <w:tc>
          <w:tcPr>
            <w:tcW w:w="4272" w:type="dxa"/>
            <w:shd w:val="clear" w:color="auto" w:fill="auto"/>
          </w:tcPr>
          <w:p w:rsidRPr="005B16BF" w:rsidR="005B16BF" w:rsidP="009E25DF" w:rsidRDefault="005B16BF" w14:paraId="42DFB478" w14:textId="77777777">
            <w:proofErr w:type="spellStart"/>
            <w:r w:rsidRPr="005B16BF">
              <w:t>Schizachyrium</w:t>
            </w:r>
            <w:proofErr w:type="spellEnd"/>
            <w:r w:rsidRPr="005B16BF">
              <w:t xml:space="preserve"> </w:t>
            </w:r>
            <w:proofErr w:type="spellStart"/>
            <w:r w:rsidRPr="005B16BF">
              <w:t>scoparium</w:t>
            </w:r>
            <w:proofErr w:type="spellEnd"/>
            <w:r w:rsidRPr="005B16BF">
              <w:t xml:space="preserve"> var. </w:t>
            </w:r>
            <w:proofErr w:type="spellStart"/>
            <w:r w:rsidRPr="005B16BF">
              <w:t>stoloniferum</w:t>
            </w:r>
            <w:proofErr w:type="spellEnd"/>
          </w:p>
        </w:tc>
        <w:tc>
          <w:tcPr>
            <w:tcW w:w="2172" w:type="dxa"/>
            <w:shd w:val="clear" w:color="auto" w:fill="auto"/>
          </w:tcPr>
          <w:p w:rsidRPr="005B16BF" w:rsidR="005B16BF" w:rsidP="009E25DF" w:rsidRDefault="005B16BF" w14:paraId="1B1B2607" w14:textId="77777777">
            <w:r w:rsidRPr="005B16BF">
              <w:t>Creeping bluestem</w:t>
            </w:r>
          </w:p>
        </w:tc>
        <w:tc>
          <w:tcPr>
            <w:tcW w:w="1956" w:type="dxa"/>
            <w:shd w:val="clear" w:color="auto" w:fill="auto"/>
          </w:tcPr>
          <w:p w:rsidRPr="005B16BF" w:rsidR="005B16BF" w:rsidP="009E25DF" w:rsidRDefault="005B16BF" w14:paraId="7B8EAA7D" w14:textId="77777777">
            <w:r w:rsidRPr="005B16BF">
              <w:t>Lower</w:t>
            </w:r>
          </w:p>
        </w:tc>
      </w:tr>
    </w:tbl>
    <w:p w:rsidR="005B16BF" w:rsidP="005B16BF" w:rsidRDefault="005B16BF" w14:paraId="56DBEE67" w14:textId="77777777"/>
    <w:p w:rsidR="005B16BF" w:rsidP="005B16BF" w:rsidRDefault="005B16BF" w14:paraId="4E55B67D" w14:textId="77777777">
      <w:pPr>
        <w:pStyle w:val="SClassInfoPara"/>
      </w:pPr>
      <w:r>
        <w:t>Description</w:t>
      </w:r>
    </w:p>
    <w:p w:rsidR="005B16BF" w:rsidP="005B16BF" w:rsidRDefault="005B16BF" w14:paraId="4946C7C7" w14:textId="5EA84785">
      <w:r>
        <w:t>Class C includes patches, most</w:t>
      </w:r>
      <w:r w:rsidR="007A0AE0">
        <w:t xml:space="preserve"> one-</w:t>
      </w:r>
      <w:r w:rsidR="00387770">
        <w:t xml:space="preserve">quarter </w:t>
      </w:r>
      <w:r>
        <w:t>acre or less, and a minimal hardwood component due to frequent fire. The ground</w:t>
      </w:r>
      <w:r w:rsidR="001039C9">
        <w:t xml:space="preserve"> cover is dominated by grasses.</w:t>
      </w:r>
    </w:p>
    <w:p w:rsidR="005B16BF" w:rsidP="005B16BF" w:rsidRDefault="005B16BF" w14:paraId="3B6B0C7D" w14:textId="77777777"/>
    <w:p>
      <w:r>
        <w:rPr>
          <w:i/>
          <w:u w:val="single"/>
        </w:rPr>
        <w:t>Maximum Tree Size Class</w:t>
      </w:r>
      <w:br/>
      <w:r>
        <w:t>Large 21-33" DBH</w:t>
      </w:r>
    </w:p>
    <w:p w:rsidR="005B16BF" w:rsidP="005B16BF" w:rsidRDefault="005B16BF" w14:paraId="14CAE02B" w14:textId="77777777">
      <w:pPr>
        <w:pStyle w:val="InfoPara"/>
        <w:pBdr>
          <w:top w:val="single" w:color="auto" w:sz="4" w:space="1"/>
        </w:pBdr>
      </w:pPr>
      <w:r xmlns:w="http://schemas.openxmlformats.org/wordprocessingml/2006/main">
        <w:t>Class D</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B16BF" w:rsidP="005B16BF" w:rsidRDefault="005B16BF" w14:paraId="3266839F" w14:textId="77777777"/>
    <w:p w:rsidR="005B16BF" w:rsidP="005B16BF" w:rsidRDefault="005B16BF" w14:paraId="21D433D2"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4272"/>
        <w:gridCol w:w="2172"/>
        <w:gridCol w:w="1956"/>
      </w:tblGrid>
      <w:tr w:rsidRPr="005B16BF" w:rsidR="005B16BF" w:rsidTr="005B16BF" w14:paraId="72720488" w14:textId="77777777">
        <w:tc>
          <w:tcPr>
            <w:tcW w:w="1176" w:type="dxa"/>
            <w:tcBorders>
              <w:top w:val="single" w:color="auto" w:sz="2" w:space="0"/>
              <w:bottom w:val="single" w:color="000000" w:sz="12" w:space="0"/>
            </w:tcBorders>
            <w:shd w:val="clear" w:color="auto" w:fill="auto"/>
          </w:tcPr>
          <w:p w:rsidRPr="005B16BF" w:rsidR="005B16BF" w:rsidP="00586456" w:rsidRDefault="005B16BF" w14:paraId="64D4B696" w14:textId="77777777">
            <w:pPr>
              <w:rPr>
                <w:b/>
                <w:bCs/>
              </w:rPr>
            </w:pPr>
            <w:r w:rsidRPr="005B16BF">
              <w:rPr>
                <w:b/>
                <w:bCs/>
              </w:rPr>
              <w:t>Symbol</w:t>
            </w:r>
          </w:p>
        </w:tc>
        <w:tc>
          <w:tcPr>
            <w:tcW w:w="4272" w:type="dxa"/>
            <w:tcBorders>
              <w:top w:val="single" w:color="auto" w:sz="2" w:space="0"/>
              <w:bottom w:val="single" w:color="000000" w:sz="12" w:space="0"/>
            </w:tcBorders>
            <w:shd w:val="clear" w:color="auto" w:fill="auto"/>
          </w:tcPr>
          <w:p w:rsidRPr="005B16BF" w:rsidR="005B16BF" w:rsidP="00586456" w:rsidRDefault="005B16BF" w14:paraId="4F6D7447" w14:textId="77777777">
            <w:pPr>
              <w:rPr>
                <w:b/>
                <w:bCs/>
              </w:rPr>
            </w:pPr>
            <w:r w:rsidRPr="005B16BF">
              <w:rPr>
                <w:b/>
                <w:bCs/>
              </w:rPr>
              <w:t>Scientific Name</w:t>
            </w:r>
          </w:p>
        </w:tc>
        <w:tc>
          <w:tcPr>
            <w:tcW w:w="2172" w:type="dxa"/>
            <w:tcBorders>
              <w:top w:val="single" w:color="auto" w:sz="2" w:space="0"/>
              <w:bottom w:val="single" w:color="000000" w:sz="12" w:space="0"/>
            </w:tcBorders>
            <w:shd w:val="clear" w:color="auto" w:fill="auto"/>
          </w:tcPr>
          <w:p w:rsidRPr="005B16BF" w:rsidR="005B16BF" w:rsidP="00586456" w:rsidRDefault="005B16BF" w14:paraId="3512B530" w14:textId="77777777">
            <w:pPr>
              <w:rPr>
                <w:b/>
                <w:bCs/>
              </w:rPr>
            </w:pPr>
            <w:r w:rsidRPr="005B16BF">
              <w:rPr>
                <w:b/>
                <w:bCs/>
              </w:rPr>
              <w:t>Common Name</w:t>
            </w:r>
          </w:p>
        </w:tc>
        <w:tc>
          <w:tcPr>
            <w:tcW w:w="1956" w:type="dxa"/>
            <w:tcBorders>
              <w:top w:val="single" w:color="auto" w:sz="2" w:space="0"/>
              <w:bottom w:val="single" w:color="000000" w:sz="12" w:space="0"/>
            </w:tcBorders>
            <w:shd w:val="clear" w:color="auto" w:fill="auto"/>
          </w:tcPr>
          <w:p w:rsidRPr="005B16BF" w:rsidR="005B16BF" w:rsidP="00586456" w:rsidRDefault="005B16BF" w14:paraId="29BDD3C5" w14:textId="77777777">
            <w:pPr>
              <w:rPr>
                <w:b/>
                <w:bCs/>
              </w:rPr>
            </w:pPr>
            <w:r w:rsidRPr="005B16BF">
              <w:rPr>
                <w:b/>
                <w:bCs/>
              </w:rPr>
              <w:t>Canopy Position</w:t>
            </w:r>
          </w:p>
        </w:tc>
      </w:tr>
      <w:tr w:rsidRPr="005B16BF" w:rsidR="005B16BF" w:rsidTr="005B16BF" w14:paraId="41A00AE7" w14:textId="77777777">
        <w:tc>
          <w:tcPr>
            <w:tcW w:w="1176" w:type="dxa"/>
            <w:tcBorders>
              <w:top w:val="single" w:color="000000" w:sz="12" w:space="0"/>
            </w:tcBorders>
            <w:shd w:val="clear" w:color="auto" w:fill="auto"/>
          </w:tcPr>
          <w:p w:rsidRPr="005B16BF" w:rsidR="005B16BF" w:rsidP="00586456" w:rsidRDefault="005B16BF" w14:paraId="1B24B8B0" w14:textId="77777777">
            <w:pPr>
              <w:rPr>
                <w:bCs/>
              </w:rPr>
            </w:pPr>
            <w:r w:rsidRPr="005B16BF">
              <w:rPr>
                <w:bCs/>
              </w:rPr>
              <w:t>PIPA2</w:t>
            </w:r>
          </w:p>
        </w:tc>
        <w:tc>
          <w:tcPr>
            <w:tcW w:w="4272" w:type="dxa"/>
            <w:tcBorders>
              <w:top w:val="single" w:color="000000" w:sz="12" w:space="0"/>
            </w:tcBorders>
            <w:shd w:val="clear" w:color="auto" w:fill="auto"/>
          </w:tcPr>
          <w:p w:rsidRPr="005B16BF" w:rsidR="005B16BF" w:rsidP="00586456" w:rsidRDefault="005B16BF" w14:paraId="6ACE0556" w14:textId="77777777">
            <w:r w:rsidRPr="005B16BF">
              <w:t xml:space="preserve">Pinus </w:t>
            </w:r>
            <w:proofErr w:type="spellStart"/>
            <w:r w:rsidRPr="005B16BF">
              <w:t>palustris</w:t>
            </w:r>
            <w:proofErr w:type="spellEnd"/>
          </w:p>
        </w:tc>
        <w:tc>
          <w:tcPr>
            <w:tcW w:w="2172" w:type="dxa"/>
            <w:tcBorders>
              <w:top w:val="single" w:color="000000" w:sz="12" w:space="0"/>
            </w:tcBorders>
            <w:shd w:val="clear" w:color="auto" w:fill="auto"/>
          </w:tcPr>
          <w:p w:rsidRPr="005B16BF" w:rsidR="005B16BF" w:rsidP="00586456" w:rsidRDefault="005B16BF" w14:paraId="7CAFA66E" w14:textId="77777777">
            <w:r w:rsidRPr="005B16BF">
              <w:t>Longleaf pine</w:t>
            </w:r>
          </w:p>
        </w:tc>
        <w:tc>
          <w:tcPr>
            <w:tcW w:w="1956" w:type="dxa"/>
            <w:tcBorders>
              <w:top w:val="single" w:color="000000" w:sz="12" w:space="0"/>
            </w:tcBorders>
            <w:shd w:val="clear" w:color="auto" w:fill="auto"/>
          </w:tcPr>
          <w:p w:rsidRPr="005B16BF" w:rsidR="005B16BF" w:rsidP="00586456" w:rsidRDefault="005B16BF" w14:paraId="7990C344" w14:textId="77777777">
            <w:r w:rsidRPr="005B16BF">
              <w:t>Upper</w:t>
            </w:r>
          </w:p>
        </w:tc>
      </w:tr>
      <w:tr w:rsidRPr="005B16BF" w:rsidR="005B16BF" w:rsidTr="005B16BF" w14:paraId="429CF26A" w14:textId="77777777">
        <w:tc>
          <w:tcPr>
            <w:tcW w:w="1176" w:type="dxa"/>
            <w:shd w:val="clear" w:color="auto" w:fill="auto"/>
          </w:tcPr>
          <w:p w:rsidRPr="005B16BF" w:rsidR="005B16BF" w:rsidP="00586456" w:rsidRDefault="005B16BF" w14:paraId="33CF1BDB" w14:textId="77777777">
            <w:pPr>
              <w:rPr>
                <w:bCs/>
              </w:rPr>
            </w:pPr>
            <w:r w:rsidRPr="005B16BF">
              <w:rPr>
                <w:bCs/>
              </w:rPr>
              <w:t>ARBE7</w:t>
            </w:r>
          </w:p>
        </w:tc>
        <w:tc>
          <w:tcPr>
            <w:tcW w:w="4272" w:type="dxa"/>
            <w:shd w:val="clear" w:color="auto" w:fill="auto"/>
          </w:tcPr>
          <w:p w:rsidRPr="005B16BF" w:rsidR="005B16BF" w:rsidP="00586456" w:rsidRDefault="005B16BF" w14:paraId="2B6C7587" w14:textId="77777777">
            <w:r w:rsidRPr="005B16BF">
              <w:t xml:space="preserve">Aristida </w:t>
            </w:r>
            <w:proofErr w:type="spellStart"/>
            <w:r w:rsidRPr="005B16BF">
              <w:t>beyrichiana</w:t>
            </w:r>
            <w:proofErr w:type="spellEnd"/>
          </w:p>
        </w:tc>
        <w:tc>
          <w:tcPr>
            <w:tcW w:w="2172" w:type="dxa"/>
            <w:shd w:val="clear" w:color="auto" w:fill="auto"/>
          </w:tcPr>
          <w:p w:rsidRPr="005B16BF" w:rsidR="005B16BF" w:rsidP="00586456" w:rsidRDefault="005B16BF" w14:paraId="7AE59521" w14:textId="77777777">
            <w:proofErr w:type="spellStart"/>
            <w:r w:rsidRPr="005B16BF">
              <w:t>Beyrich</w:t>
            </w:r>
            <w:proofErr w:type="spellEnd"/>
            <w:r w:rsidRPr="005B16BF">
              <w:t xml:space="preserve"> </w:t>
            </w:r>
            <w:proofErr w:type="spellStart"/>
            <w:r w:rsidRPr="005B16BF">
              <w:t>threeawn</w:t>
            </w:r>
            <w:proofErr w:type="spellEnd"/>
          </w:p>
        </w:tc>
        <w:tc>
          <w:tcPr>
            <w:tcW w:w="1956" w:type="dxa"/>
            <w:shd w:val="clear" w:color="auto" w:fill="auto"/>
          </w:tcPr>
          <w:p w:rsidRPr="005B16BF" w:rsidR="005B16BF" w:rsidP="00586456" w:rsidRDefault="005B16BF" w14:paraId="54971211" w14:textId="77777777">
            <w:r w:rsidRPr="005B16BF">
              <w:t>Lower</w:t>
            </w:r>
          </w:p>
        </w:tc>
      </w:tr>
      <w:tr w:rsidRPr="005B16BF" w:rsidR="005B16BF" w:rsidTr="005B16BF" w14:paraId="7C6975B6" w14:textId="77777777">
        <w:tc>
          <w:tcPr>
            <w:tcW w:w="1176" w:type="dxa"/>
            <w:shd w:val="clear" w:color="auto" w:fill="auto"/>
          </w:tcPr>
          <w:p w:rsidRPr="005B16BF" w:rsidR="005B16BF" w:rsidP="00586456" w:rsidRDefault="005B16BF" w14:paraId="1A0C96FD" w14:textId="77777777">
            <w:pPr>
              <w:rPr>
                <w:bCs/>
              </w:rPr>
            </w:pPr>
            <w:r w:rsidRPr="005B16BF">
              <w:rPr>
                <w:bCs/>
              </w:rPr>
              <w:t>ARST5</w:t>
            </w:r>
          </w:p>
        </w:tc>
        <w:tc>
          <w:tcPr>
            <w:tcW w:w="4272" w:type="dxa"/>
            <w:shd w:val="clear" w:color="auto" w:fill="auto"/>
          </w:tcPr>
          <w:p w:rsidRPr="005B16BF" w:rsidR="005B16BF" w:rsidP="00586456" w:rsidRDefault="005B16BF" w14:paraId="70093083" w14:textId="77777777">
            <w:r w:rsidRPr="005B16BF">
              <w:t>Aristida stricta</w:t>
            </w:r>
          </w:p>
        </w:tc>
        <w:tc>
          <w:tcPr>
            <w:tcW w:w="2172" w:type="dxa"/>
            <w:shd w:val="clear" w:color="auto" w:fill="auto"/>
          </w:tcPr>
          <w:p w:rsidRPr="005B16BF" w:rsidR="005B16BF" w:rsidP="00586456" w:rsidRDefault="005B16BF" w14:paraId="2B97122B" w14:textId="77777777">
            <w:r w:rsidRPr="005B16BF">
              <w:t xml:space="preserve">Pineland </w:t>
            </w:r>
            <w:proofErr w:type="spellStart"/>
            <w:r w:rsidRPr="005B16BF">
              <w:t>threeawn</w:t>
            </w:r>
            <w:proofErr w:type="spellEnd"/>
          </w:p>
        </w:tc>
        <w:tc>
          <w:tcPr>
            <w:tcW w:w="1956" w:type="dxa"/>
            <w:shd w:val="clear" w:color="auto" w:fill="auto"/>
          </w:tcPr>
          <w:p w:rsidRPr="005B16BF" w:rsidR="005B16BF" w:rsidP="00586456" w:rsidRDefault="005B16BF" w14:paraId="5DA0C9C5" w14:textId="77777777">
            <w:r w:rsidRPr="005B16BF">
              <w:t>Lower</w:t>
            </w:r>
          </w:p>
        </w:tc>
      </w:tr>
      <w:tr w:rsidRPr="005B16BF" w:rsidR="005B16BF" w:rsidTr="005B16BF" w14:paraId="5D3362C4" w14:textId="77777777">
        <w:tc>
          <w:tcPr>
            <w:tcW w:w="1176" w:type="dxa"/>
            <w:shd w:val="clear" w:color="auto" w:fill="auto"/>
          </w:tcPr>
          <w:p w:rsidRPr="005B16BF" w:rsidR="005B16BF" w:rsidP="00586456" w:rsidRDefault="005B16BF" w14:paraId="74D5BD93" w14:textId="77777777">
            <w:pPr>
              <w:rPr>
                <w:bCs/>
              </w:rPr>
            </w:pPr>
            <w:r w:rsidRPr="005B16BF">
              <w:rPr>
                <w:bCs/>
              </w:rPr>
              <w:t>SCSCS3</w:t>
            </w:r>
          </w:p>
        </w:tc>
        <w:tc>
          <w:tcPr>
            <w:tcW w:w="4272" w:type="dxa"/>
            <w:shd w:val="clear" w:color="auto" w:fill="auto"/>
          </w:tcPr>
          <w:p w:rsidRPr="005B16BF" w:rsidR="005B16BF" w:rsidP="00586456" w:rsidRDefault="005B16BF" w14:paraId="46D6B759" w14:textId="77777777">
            <w:proofErr w:type="spellStart"/>
            <w:r w:rsidRPr="005B16BF">
              <w:t>Schizachyrium</w:t>
            </w:r>
            <w:proofErr w:type="spellEnd"/>
            <w:r w:rsidRPr="005B16BF">
              <w:t xml:space="preserve"> </w:t>
            </w:r>
            <w:proofErr w:type="spellStart"/>
            <w:r w:rsidRPr="005B16BF">
              <w:t>scoparium</w:t>
            </w:r>
            <w:proofErr w:type="spellEnd"/>
            <w:r w:rsidRPr="005B16BF">
              <w:t xml:space="preserve"> var. </w:t>
            </w:r>
            <w:proofErr w:type="spellStart"/>
            <w:r w:rsidRPr="005B16BF">
              <w:t>stoloniferum</w:t>
            </w:r>
            <w:proofErr w:type="spellEnd"/>
          </w:p>
        </w:tc>
        <w:tc>
          <w:tcPr>
            <w:tcW w:w="2172" w:type="dxa"/>
            <w:shd w:val="clear" w:color="auto" w:fill="auto"/>
          </w:tcPr>
          <w:p w:rsidRPr="005B16BF" w:rsidR="005B16BF" w:rsidP="00586456" w:rsidRDefault="005B16BF" w14:paraId="3644B06B" w14:textId="77777777">
            <w:r w:rsidRPr="005B16BF">
              <w:t>Creeping bluestem</w:t>
            </w:r>
          </w:p>
        </w:tc>
        <w:tc>
          <w:tcPr>
            <w:tcW w:w="1956" w:type="dxa"/>
            <w:shd w:val="clear" w:color="auto" w:fill="auto"/>
          </w:tcPr>
          <w:p w:rsidRPr="005B16BF" w:rsidR="005B16BF" w:rsidP="00586456" w:rsidRDefault="005B16BF" w14:paraId="0430BF9B" w14:textId="77777777">
            <w:r w:rsidRPr="005B16BF">
              <w:t>Lower</w:t>
            </w:r>
          </w:p>
        </w:tc>
      </w:tr>
    </w:tbl>
    <w:p w:rsidR="005B16BF" w:rsidP="005B16BF" w:rsidRDefault="005B16BF" w14:paraId="1760E1A8" w14:textId="77777777"/>
    <w:p w:rsidR="005B16BF" w:rsidP="005B16BF" w:rsidRDefault="005B16BF" w14:paraId="7ABDA572" w14:textId="77777777">
      <w:pPr>
        <w:pStyle w:val="SClassInfoPara"/>
      </w:pPr>
      <w:r>
        <w:t>Description</w:t>
      </w:r>
    </w:p>
    <w:p w:rsidR="005B16BF" w:rsidP="005B16BF" w:rsidRDefault="005B16BF" w14:paraId="58810830" w14:textId="78CCADD4">
      <w:r>
        <w:t xml:space="preserve">Class D includes patches, most </w:t>
      </w:r>
      <w:r w:rsidR="007A0AE0">
        <w:t>one-</w:t>
      </w:r>
      <w:r w:rsidR="00387770">
        <w:t>quarter</w:t>
      </w:r>
      <w:r>
        <w:t xml:space="preserve"> </w:t>
      </w:r>
      <w:r w:rsidR="00377D96">
        <w:t>acre or less, with older canopy pines, a</w:t>
      </w:r>
      <w:r>
        <w:t>nd a minimal component of hardwoods. The ground c</w:t>
      </w:r>
      <w:r w:rsidR="001039C9">
        <w:t>over is dominated by grasses.</w:t>
      </w:r>
    </w:p>
    <w:p w:rsidR="005B16BF" w:rsidP="005B16BF" w:rsidRDefault="005B16BF" w14:paraId="69240A5A" w14:textId="77777777"/>
    <w:p>
      <w:r>
        <w:rPr>
          <w:i/>
          <w:u w:val="single"/>
        </w:rPr>
        <w:t>Maximum Tree Size Class</w:t>
      </w:r>
      <w:br/>
      <w:r>
        <w:t>Very Large &gt;33" DBH</w:t>
      </w:r>
    </w:p>
    <w:p w:rsidR="005B16BF" w:rsidP="005B16BF" w:rsidRDefault="005B16BF" w14:paraId="26AE14A2" w14:textId="77777777">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B16BF" w:rsidP="005B16BF" w:rsidRDefault="005B16BF" w14:paraId="1B729A51" w14:textId="77777777"/>
    <w:p w:rsidR="005B16BF" w:rsidP="005B16BF" w:rsidRDefault="005B16BF" w14:paraId="1696D0E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5B16BF" w:rsidR="005B16BF" w:rsidTr="005B16BF" w14:paraId="793D8DD9" w14:textId="77777777">
        <w:tc>
          <w:tcPr>
            <w:tcW w:w="1128" w:type="dxa"/>
            <w:tcBorders>
              <w:top w:val="single" w:color="auto" w:sz="2" w:space="0"/>
              <w:bottom w:val="single" w:color="000000" w:sz="12" w:space="0"/>
            </w:tcBorders>
            <w:shd w:val="clear" w:color="auto" w:fill="auto"/>
          </w:tcPr>
          <w:p w:rsidRPr="005B16BF" w:rsidR="005B16BF" w:rsidP="00C14623" w:rsidRDefault="005B16BF" w14:paraId="32D9A9C1" w14:textId="77777777">
            <w:pPr>
              <w:rPr>
                <w:b/>
                <w:bCs/>
              </w:rPr>
            </w:pPr>
            <w:r w:rsidRPr="005B16BF">
              <w:rPr>
                <w:b/>
                <w:bCs/>
              </w:rPr>
              <w:t>Symbol</w:t>
            </w:r>
          </w:p>
        </w:tc>
        <w:tc>
          <w:tcPr>
            <w:tcW w:w="1908" w:type="dxa"/>
            <w:tcBorders>
              <w:top w:val="single" w:color="auto" w:sz="2" w:space="0"/>
              <w:bottom w:val="single" w:color="000000" w:sz="12" w:space="0"/>
            </w:tcBorders>
            <w:shd w:val="clear" w:color="auto" w:fill="auto"/>
          </w:tcPr>
          <w:p w:rsidRPr="005B16BF" w:rsidR="005B16BF" w:rsidP="00C14623" w:rsidRDefault="005B16BF" w14:paraId="6352178B" w14:textId="77777777">
            <w:pPr>
              <w:rPr>
                <w:b/>
                <w:bCs/>
              </w:rPr>
            </w:pPr>
            <w:r w:rsidRPr="005B16BF">
              <w:rPr>
                <w:b/>
                <w:bCs/>
              </w:rPr>
              <w:t>Scientific Name</w:t>
            </w:r>
          </w:p>
        </w:tc>
        <w:tc>
          <w:tcPr>
            <w:tcW w:w="1860" w:type="dxa"/>
            <w:tcBorders>
              <w:top w:val="single" w:color="auto" w:sz="2" w:space="0"/>
              <w:bottom w:val="single" w:color="000000" w:sz="12" w:space="0"/>
            </w:tcBorders>
            <w:shd w:val="clear" w:color="auto" w:fill="auto"/>
          </w:tcPr>
          <w:p w:rsidRPr="005B16BF" w:rsidR="005B16BF" w:rsidP="00C14623" w:rsidRDefault="005B16BF" w14:paraId="5F5E25CE" w14:textId="77777777">
            <w:pPr>
              <w:rPr>
                <w:b/>
                <w:bCs/>
              </w:rPr>
            </w:pPr>
            <w:r w:rsidRPr="005B16BF">
              <w:rPr>
                <w:b/>
                <w:bCs/>
              </w:rPr>
              <w:t>Common Name</w:t>
            </w:r>
          </w:p>
        </w:tc>
        <w:tc>
          <w:tcPr>
            <w:tcW w:w="1956" w:type="dxa"/>
            <w:tcBorders>
              <w:top w:val="single" w:color="auto" w:sz="2" w:space="0"/>
              <w:bottom w:val="single" w:color="000000" w:sz="12" w:space="0"/>
            </w:tcBorders>
            <w:shd w:val="clear" w:color="auto" w:fill="auto"/>
          </w:tcPr>
          <w:p w:rsidRPr="005B16BF" w:rsidR="005B16BF" w:rsidP="00C14623" w:rsidRDefault="005B16BF" w14:paraId="39DD48C5" w14:textId="77777777">
            <w:pPr>
              <w:rPr>
                <w:b/>
                <w:bCs/>
              </w:rPr>
            </w:pPr>
            <w:r w:rsidRPr="005B16BF">
              <w:rPr>
                <w:b/>
                <w:bCs/>
              </w:rPr>
              <w:t>Canopy Position</w:t>
            </w:r>
          </w:p>
        </w:tc>
      </w:tr>
      <w:tr w:rsidRPr="005B16BF" w:rsidR="005B16BF" w:rsidTr="005B16BF" w14:paraId="0DCD2A3E" w14:textId="77777777">
        <w:tc>
          <w:tcPr>
            <w:tcW w:w="1128" w:type="dxa"/>
            <w:tcBorders>
              <w:top w:val="single" w:color="000000" w:sz="12" w:space="0"/>
            </w:tcBorders>
            <w:shd w:val="clear" w:color="auto" w:fill="auto"/>
          </w:tcPr>
          <w:p w:rsidRPr="005B16BF" w:rsidR="005B16BF" w:rsidP="00C14623" w:rsidRDefault="005B16BF" w14:paraId="4977A755" w14:textId="77777777">
            <w:pPr>
              <w:rPr>
                <w:bCs/>
              </w:rPr>
            </w:pPr>
            <w:r w:rsidRPr="005B16BF">
              <w:rPr>
                <w:bCs/>
              </w:rPr>
              <w:t>PIPA2</w:t>
            </w:r>
          </w:p>
        </w:tc>
        <w:tc>
          <w:tcPr>
            <w:tcW w:w="1908" w:type="dxa"/>
            <w:tcBorders>
              <w:top w:val="single" w:color="000000" w:sz="12" w:space="0"/>
            </w:tcBorders>
            <w:shd w:val="clear" w:color="auto" w:fill="auto"/>
          </w:tcPr>
          <w:p w:rsidRPr="005B16BF" w:rsidR="005B16BF" w:rsidP="00C14623" w:rsidRDefault="005B16BF" w14:paraId="0E5B3821" w14:textId="77777777">
            <w:r w:rsidRPr="005B16BF">
              <w:t xml:space="preserve">Pinus </w:t>
            </w:r>
            <w:proofErr w:type="spellStart"/>
            <w:r w:rsidRPr="005B16BF">
              <w:t>palustris</w:t>
            </w:r>
            <w:proofErr w:type="spellEnd"/>
          </w:p>
        </w:tc>
        <w:tc>
          <w:tcPr>
            <w:tcW w:w="1860" w:type="dxa"/>
            <w:tcBorders>
              <w:top w:val="single" w:color="000000" w:sz="12" w:space="0"/>
            </w:tcBorders>
            <w:shd w:val="clear" w:color="auto" w:fill="auto"/>
          </w:tcPr>
          <w:p w:rsidRPr="005B16BF" w:rsidR="005B16BF" w:rsidP="00C14623" w:rsidRDefault="005B16BF" w14:paraId="5C851211" w14:textId="77777777">
            <w:r w:rsidRPr="005B16BF">
              <w:t>Longleaf pine</w:t>
            </w:r>
          </w:p>
        </w:tc>
        <w:tc>
          <w:tcPr>
            <w:tcW w:w="1956" w:type="dxa"/>
            <w:tcBorders>
              <w:top w:val="single" w:color="000000" w:sz="12" w:space="0"/>
            </w:tcBorders>
            <w:shd w:val="clear" w:color="auto" w:fill="auto"/>
          </w:tcPr>
          <w:p w:rsidRPr="005B16BF" w:rsidR="005B16BF" w:rsidP="00C14623" w:rsidRDefault="005B16BF" w14:paraId="78130C56" w14:textId="77777777">
            <w:r w:rsidRPr="005B16BF">
              <w:t>Upper</w:t>
            </w:r>
          </w:p>
        </w:tc>
      </w:tr>
      <w:tr w:rsidRPr="005B16BF" w:rsidR="005B16BF" w:rsidTr="005B16BF" w14:paraId="67677305" w14:textId="77777777">
        <w:tc>
          <w:tcPr>
            <w:tcW w:w="1128" w:type="dxa"/>
            <w:shd w:val="clear" w:color="auto" w:fill="auto"/>
          </w:tcPr>
          <w:p w:rsidRPr="005B16BF" w:rsidR="005B16BF" w:rsidP="00C14623" w:rsidRDefault="005B16BF" w14:paraId="12DA4EB0" w14:textId="77777777">
            <w:pPr>
              <w:rPr>
                <w:bCs/>
              </w:rPr>
            </w:pPr>
            <w:r w:rsidRPr="005B16BF">
              <w:rPr>
                <w:bCs/>
              </w:rPr>
              <w:t>QULA2</w:t>
            </w:r>
          </w:p>
        </w:tc>
        <w:tc>
          <w:tcPr>
            <w:tcW w:w="1908" w:type="dxa"/>
            <w:shd w:val="clear" w:color="auto" w:fill="auto"/>
          </w:tcPr>
          <w:p w:rsidRPr="005B16BF" w:rsidR="005B16BF" w:rsidP="00C14623" w:rsidRDefault="005B16BF" w14:paraId="5C097853" w14:textId="77777777">
            <w:r w:rsidRPr="005B16BF">
              <w:t xml:space="preserve">Quercus </w:t>
            </w:r>
            <w:proofErr w:type="spellStart"/>
            <w:r w:rsidRPr="005B16BF">
              <w:t>laevis</w:t>
            </w:r>
            <w:proofErr w:type="spellEnd"/>
          </w:p>
        </w:tc>
        <w:tc>
          <w:tcPr>
            <w:tcW w:w="1860" w:type="dxa"/>
            <w:shd w:val="clear" w:color="auto" w:fill="auto"/>
          </w:tcPr>
          <w:p w:rsidRPr="005B16BF" w:rsidR="005B16BF" w:rsidP="00C14623" w:rsidRDefault="005B16BF" w14:paraId="7259DF71" w14:textId="77777777">
            <w:r w:rsidRPr="005B16BF">
              <w:t>Turkey oak</w:t>
            </w:r>
          </w:p>
        </w:tc>
        <w:tc>
          <w:tcPr>
            <w:tcW w:w="1956" w:type="dxa"/>
            <w:shd w:val="clear" w:color="auto" w:fill="auto"/>
          </w:tcPr>
          <w:p w:rsidRPr="005B16BF" w:rsidR="005B16BF" w:rsidP="00C14623" w:rsidRDefault="005B16BF" w14:paraId="7CDDE357" w14:textId="77777777">
            <w:r w:rsidRPr="005B16BF">
              <w:t>Mid-Upper</w:t>
            </w:r>
          </w:p>
        </w:tc>
      </w:tr>
      <w:tr w:rsidRPr="005B16BF" w:rsidR="005B16BF" w:rsidTr="005B16BF" w14:paraId="3398F93A" w14:textId="77777777">
        <w:tc>
          <w:tcPr>
            <w:tcW w:w="1128" w:type="dxa"/>
            <w:shd w:val="clear" w:color="auto" w:fill="auto"/>
          </w:tcPr>
          <w:p w:rsidRPr="005B16BF" w:rsidR="005B16BF" w:rsidP="00C14623" w:rsidRDefault="005B16BF" w14:paraId="06B46EBF" w14:textId="77777777">
            <w:pPr>
              <w:rPr>
                <w:bCs/>
              </w:rPr>
            </w:pPr>
            <w:r w:rsidRPr="005B16BF">
              <w:rPr>
                <w:bCs/>
              </w:rPr>
              <w:t>QUIN</w:t>
            </w:r>
          </w:p>
        </w:tc>
        <w:tc>
          <w:tcPr>
            <w:tcW w:w="1908" w:type="dxa"/>
            <w:shd w:val="clear" w:color="auto" w:fill="auto"/>
          </w:tcPr>
          <w:p w:rsidRPr="005B16BF" w:rsidR="005B16BF" w:rsidP="00C14623" w:rsidRDefault="005B16BF" w14:paraId="53094664" w14:textId="77777777">
            <w:r w:rsidRPr="005B16BF">
              <w:t xml:space="preserve">Quercus </w:t>
            </w:r>
            <w:proofErr w:type="spellStart"/>
            <w:r w:rsidRPr="005B16BF">
              <w:t>incana</w:t>
            </w:r>
            <w:proofErr w:type="spellEnd"/>
          </w:p>
        </w:tc>
        <w:tc>
          <w:tcPr>
            <w:tcW w:w="1860" w:type="dxa"/>
            <w:shd w:val="clear" w:color="auto" w:fill="auto"/>
          </w:tcPr>
          <w:p w:rsidRPr="005B16BF" w:rsidR="005B16BF" w:rsidP="00C14623" w:rsidRDefault="005B16BF" w14:paraId="25DE3C3A" w14:textId="77777777">
            <w:r w:rsidRPr="005B16BF">
              <w:t>Bluejack oak</w:t>
            </w:r>
          </w:p>
        </w:tc>
        <w:tc>
          <w:tcPr>
            <w:tcW w:w="1956" w:type="dxa"/>
            <w:shd w:val="clear" w:color="auto" w:fill="auto"/>
          </w:tcPr>
          <w:p w:rsidRPr="005B16BF" w:rsidR="005B16BF" w:rsidP="00C14623" w:rsidRDefault="005B16BF" w14:paraId="59B94500" w14:textId="77777777">
            <w:r w:rsidRPr="005B16BF">
              <w:t>Mid-Upper</w:t>
            </w:r>
          </w:p>
        </w:tc>
      </w:tr>
      <w:tr w:rsidRPr="005B16BF" w:rsidR="005B16BF" w:rsidTr="005B16BF" w14:paraId="70377028" w14:textId="77777777">
        <w:tc>
          <w:tcPr>
            <w:tcW w:w="1128" w:type="dxa"/>
            <w:shd w:val="clear" w:color="auto" w:fill="auto"/>
          </w:tcPr>
          <w:p w:rsidRPr="005B16BF" w:rsidR="005B16BF" w:rsidP="00C14623" w:rsidRDefault="005B16BF" w14:paraId="0E9DF2F3" w14:textId="77777777">
            <w:pPr>
              <w:rPr>
                <w:bCs/>
              </w:rPr>
            </w:pPr>
            <w:r w:rsidRPr="005B16BF">
              <w:rPr>
                <w:bCs/>
              </w:rPr>
              <w:t>QUST</w:t>
            </w:r>
          </w:p>
        </w:tc>
        <w:tc>
          <w:tcPr>
            <w:tcW w:w="1908" w:type="dxa"/>
            <w:shd w:val="clear" w:color="auto" w:fill="auto"/>
          </w:tcPr>
          <w:p w:rsidRPr="005B16BF" w:rsidR="005B16BF" w:rsidP="00C14623" w:rsidRDefault="005B16BF" w14:paraId="5C7E15B0" w14:textId="77777777">
            <w:r w:rsidRPr="005B16BF">
              <w:t xml:space="preserve">Quercus </w:t>
            </w:r>
            <w:proofErr w:type="spellStart"/>
            <w:r w:rsidRPr="005B16BF">
              <w:t>stellata</w:t>
            </w:r>
            <w:proofErr w:type="spellEnd"/>
          </w:p>
        </w:tc>
        <w:tc>
          <w:tcPr>
            <w:tcW w:w="1860" w:type="dxa"/>
            <w:shd w:val="clear" w:color="auto" w:fill="auto"/>
          </w:tcPr>
          <w:p w:rsidRPr="005B16BF" w:rsidR="005B16BF" w:rsidP="00C14623" w:rsidRDefault="005B16BF" w14:paraId="6C12F0BA" w14:textId="77777777">
            <w:r w:rsidRPr="005B16BF">
              <w:t>Post oak</w:t>
            </w:r>
          </w:p>
        </w:tc>
        <w:tc>
          <w:tcPr>
            <w:tcW w:w="1956" w:type="dxa"/>
            <w:shd w:val="clear" w:color="auto" w:fill="auto"/>
          </w:tcPr>
          <w:p w:rsidRPr="005B16BF" w:rsidR="005B16BF" w:rsidP="00C14623" w:rsidRDefault="005B16BF" w14:paraId="2DAA1013" w14:textId="77777777">
            <w:r w:rsidRPr="005B16BF">
              <w:t>Mid-Upper</w:t>
            </w:r>
          </w:p>
        </w:tc>
      </w:tr>
    </w:tbl>
    <w:p w:rsidR="005B16BF" w:rsidP="005B16BF" w:rsidRDefault="005B16BF" w14:paraId="19D6A4C5" w14:textId="77777777"/>
    <w:p w:rsidR="005B16BF" w:rsidP="005B16BF" w:rsidRDefault="005B16BF" w14:paraId="5A7BE551" w14:textId="77777777">
      <w:pPr>
        <w:pStyle w:val="SClassInfoPara"/>
      </w:pPr>
      <w:r>
        <w:t>Description</w:t>
      </w:r>
    </w:p>
    <w:p w:rsidR="005B16BF" w:rsidP="005B16BF" w:rsidRDefault="005B16BF" w14:paraId="5E1946C4" w14:textId="5F358929">
      <w:r>
        <w:t>Class E is characterized by patches with</w:t>
      </w:r>
      <w:r w:rsidR="00377D96">
        <w:t xml:space="preserve"> older canopy pines</w:t>
      </w:r>
      <w:r>
        <w:t xml:space="preserve"> and a substantial component of hardwoods or pines other than longleaf in either the overstory or understory. The gro</w:t>
      </w:r>
      <w:r w:rsidR="00B32BA2">
        <w:t>und cover is shrubby or sparse.</w:t>
      </w:r>
    </w:p>
    <w:p w:rsidR="005B16BF" w:rsidP="005B16BF" w:rsidRDefault="005B16BF" w14:paraId="0ABCAE17"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74</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74</w:t>
            </w:r>
          </w:p>
        </w:tc>
      </w:tr>
      <w:tr>
        <w:tc>
          <w:p>
            <w:pPr>
              <w:jc w:val="center"/>
            </w:pPr>
            <w:r>
              <w:rPr>
                <w:sz w:val="20"/>
              </w:rPr>
              <w:t>Late1:OPN</w:t>
            </w:r>
          </w:p>
        </w:tc>
        <w:tc>
          <w:p>
            <w:pPr>
              <w:jc w:val="center"/>
            </w:pPr>
            <w:r>
              <w:rPr>
                <w:sz w:val="20"/>
              </w:rPr>
              <w:t>75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B16BF" w:rsidP="005B16BF" w:rsidRDefault="005B16BF" w14:paraId="6156B53B" w14:textId="77777777">
      <w:r>
        <w:t xml:space="preserve">Brown, J.K. and J. </w:t>
      </w:r>
      <w:proofErr w:type="spellStart"/>
      <w:r>
        <w:t>Kapler</w:t>
      </w:r>
      <w:proofErr w:type="spellEnd"/>
      <w:r>
        <w:t>-Smith, eds. 2000. Wildland fire in ecosystems: effects of fire on flora. Gen. Tech. Rep. RMRS-GTR-42. vol 2. Ogden, UT: USDA Forest Service, Rocky Mountain Research Station. 257 pp.</w:t>
      </w:r>
    </w:p>
    <w:p w:rsidR="005B16BF" w:rsidP="005B16BF" w:rsidRDefault="005B16BF" w14:paraId="567389E0" w14:textId="77777777"/>
    <w:p w:rsidR="005B16BF" w:rsidP="005B16BF" w:rsidRDefault="005B16BF" w14:paraId="297D305E" w14:textId="77777777">
      <w:r>
        <w:t xml:space="preserve">Christensen, N.L. 1981. Fire regimes in southeastern ecosystems. Pages 112-136 in: H.A. Mooney, T.M. </w:t>
      </w:r>
      <w:proofErr w:type="spellStart"/>
      <w:r>
        <w:t>Bonnickson</w:t>
      </w:r>
      <w:proofErr w:type="spellEnd"/>
      <w:r>
        <w:t xml:space="preserve">, N.L. Christensen, J.E. Lotan and W.A. </w:t>
      </w:r>
      <w:proofErr w:type="spellStart"/>
      <w:r>
        <w:t>Reiners</w:t>
      </w:r>
      <w:proofErr w:type="spellEnd"/>
      <w:r>
        <w:t>, eds. Fire regimes and ecosystem properties. USDA Forest Service General Technical Report WO-26.</w:t>
      </w:r>
    </w:p>
    <w:p w:rsidR="005B16BF" w:rsidP="005B16BF" w:rsidRDefault="005B16BF" w14:paraId="42B53F65" w14:textId="77777777"/>
    <w:p w:rsidR="005B16BF" w:rsidP="005B16BF" w:rsidRDefault="005B16BF" w14:paraId="3E4DD6D7" w14:textId="77777777">
      <w:r>
        <w:t>EPA [Environmental Protection Agency]. 2004. Level III and IV Ecoregions of EPA Region 4. US Environmental Protection Agency, National Health and Environmental Effects Research Laboratory, Western Ecology Division, Corvallis, OR. Scale 1:2,000,000.</w:t>
      </w:r>
    </w:p>
    <w:p w:rsidR="005B16BF" w:rsidP="005B16BF" w:rsidRDefault="005B16BF" w14:paraId="4B37C514" w14:textId="77777777"/>
    <w:p w:rsidR="005B16BF" w:rsidP="005B16BF" w:rsidRDefault="005B16BF" w14:paraId="35907B57" w14:textId="77777777">
      <w:r>
        <w:t>Frost, C. 1993. Four Centuries of Changing Landscape Patterns in the Longleaf Pine Ecosystem. In: Hermann, S.M., ed. The Longleaf Pine Ecosystem: ecology, restoration and management. Proceedings of the Tall Timbers Fire Ecology Conference, No. 18. Tallahassee, FL: Tall Timbers Research Station.</w:t>
      </w:r>
    </w:p>
    <w:p w:rsidR="005B16BF" w:rsidP="005B16BF" w:rsidRDefault="005B16BF" w14:paraId="02D881BD" w14:textId="77777777"/>
    <w:p w:rsidR="005B16BF" w:rsidP="005B16BF" w:rsidRDefault="005B16BF" w14:paraId="46F5EDED" w14:textId="77777777">
      <w:r>
        <w:t>Gan, J. 2004. Risk and damage of southern pine beetle outbreaks under global climate change. Forest Ecology and Management. pp. 61-71.</w:t>
      </w:r>
    </w:p>
    <w:p w:rsidR="005B16BF" w:rsidP="005B16BF" w:rsidRDefault="005B16BF" w14:paraId="63B574C4" w14:textId="77777777"/>
    <w:p w:rsidR="005B16BF" w:rsidP="005B16BF" w:rsidRDefault="005B16BF" w14:paraId="434D619D" w14:textId="77777777">
      <w:r>
        <w:t>Landers, J.L. 1991. Disturbance influences on pine traits in the southeastern United States.  Pages 61-98 in: High intensity fire in wildlands: management challenges and options. Proceedings, 17th Tall Timbers fire ecology conference, 1989 May 18-21, Tallahassee, FL. Tallahassee, FL: Tall Timbers Research Station.</w:t>
      </w:r>
    </w:p>
    <w:p w:rsidR="005B16BF" w:rsidP="005B16BF" w:rsidRDefault="005B16BF" w14:paraId="0AA698C8" w14:textId="77777777"/>
    <w:p w:rsidR="005B16BF" w:rsidP="005B16BF" w:rsidRDefault="005B16BF" w14:paraId="343FF4D8" w14:textId="77777777">
      <w:r>
        <w:t>NatureServe. 2006. International Ecological Classification Standard: Terrestrial Ecological</w:t>
      </w:r>
    </w:p>
    <w:p w:rsidR="005B16BF" w:rsidP="005B16BF" w:rsidRDefault="005B16BF" w14:paraId="14A0C130" w14:textId="77777777">
      <w:r>
        <w:t>Classifications. NatureServe Central Databases. Arlington, VA, U.S.A. Data current as of</w:t>
      </w:r>
    </w:p>
    <w:p w:rsidR="005B16BF" w:rsidP="005B16BF" w:rsidRDefault="005B16BF" w14:paraId="7620032F" w14:textId="77777777">
      <w:r>
        <w:t>18 July 2006.</w:t>
      </w:r>
    </w:p>
    <w:p w:rsidR="005B16BF" w:rsidP="005B16BF" w:rsidRDefault="005B16BF" w14:paraId="45271D7B" w14:textId="77777777"/>
    <w:p w:rsidR="005B16BF" w:rsidP="005B16BF" w:rsidRDefault="005B16BF" w14:paraId="08A2D7D2" w14:textId="77777777">
      <w:r>
        <w:t>NatureServe. 2007. International Ecological Classification Standard: Terrestrial Ecological Classifications. NatureServe Central Databases. Arlington, VA. Data current as of 10 February 2007.</w:t>
      </w:r>
    </w:p>
    <w:p w:rsidR="005B16BF" w:rsidP="005B16BF" w:rsidRDefault="005B16BF" w14:paraId="6A3E487C" w14:textId="77777777"/>
    <w:p w:rsidR="005B16BF" w:rsidP="005B16BF" w:rsidRDefault="005B16BF" w14:paraId="726FBBE6" w14:textId="77777777">
      <w:proofErr w:type="spellStart"/>
      <w:r>
        <w:t>Palick</w:t>
      </w:r>
      <w:proofErr w:type="spellEnd"/>
      <w:r>
        <w:t>, B.J. and N. Pederson. 1996. Overstory mortality and canopy disturbances in longleaf pine ecosystems. Can. J. For. Res. 26: 2035-2047.</w:t>
      </w:r>
    </w:p>
    <w:p w:rsidR="005B16BF" w:rsidP="005B16BF" w:rsidRDefault="005B16BF" w14:paraId="43885440" w14:textId="77777777"/>
    <w:p w:rsidR="005B16BF" w:rsidP="005B16BF" w:rsidRDefault="005B16BF" w14:paraId="6014F217" w14:textId="77777777">
      <w:r>
        <w:t xml:space="preserve">Price, T., C. Doggett, J. </w:t>
      </w:r>
      <w:proofErr w:type="spellStart"/>
      <w:r>
        <w:t>Pye</w:t>
      </w:r>
      <w:proofErr w:type="spellEnd"/>
      <w:r>
        <w:t xml:space="preserve"> and B. Smith. 1998. A History of Southern Pine Beetle Outbreaks in the Southeastern United States. Atlanta, GA: Georgia Forestry Commission.</w:t>
      </w:r>
    </w:p>
    <w:p w:rsidR="005B16BF" w:rsidP="005B16BF" w:rsidRDefault="005B16BF" w14:paraId="1E984A34" w14:textId="77777777"/>
    <w:p w:rsidR="005B16BF" w:rsidP="005B16BF" w:rsidRDefault="005B16BF" w14:paraId="53636B4E"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5B16BF" w:rsidP="005B16BF" w:rsidRDefault="005B16BF" w14:paraId="281874F1" w14:textId="77777777"/>
    <w:p w:rsidR="005B16BF" w:rsidP="005B16BF" w:rsidRDefault="005B16BF" w14:paraId="4D4B00B7" w14:textId="77777777">
      <w:r>
        <w:t xml:space="preserve">Wade, D.D., B.L. Brock, P.H. Brose, J.B. Grace, G.A. Hoch and W.A. Patterson. III, 2000. Fire in eastern ecosystems. Pages 53-96 in: J.K. Brown and J. </w:t>
      </w:r>
      <w:proofErr w:type="spellStart"/>
      <w:r>
        <w:t>Kapler</w:t>
      </w:r>
      <w:proofErr w:type="spellEnd"/>
      <w:r>
        <w:t>-Smith, eds. Wildland fire in ecosystems: effects of fire on flora. Gen. Tech. Rep. RMRS-GTR-42-vol. 2. Ogden, UT: USDA Forest Service, Rocky Mountain Research Station. 257 pp.</w:t>
      </w:r>
    </w:p>
    <w:p w:rsidR="005B16BF" w:rsidP="005B16BF" w:rsidRDefault="005B16BF" w14:paraId="51674B0A" w14:textId="77777777"/>
    <w:p w:rsidR="005B16BF" w:rsidP="005B16BF" w:rsidRDefault="005B16BF" w14:paraId="02B6A151" w14:textId="77777777">
      <w:r>
        <w:t>USDA Forest Service, Rocky Mountain Research Station, Fire Sciences Laboratory (2002, December). Fire Effects Information System, [Online]. Available: http://www.fs.fed.us/database/feis/.</w:t>
      </w:r>
    </w:p>
    <w:p w:rsidRPr="00A43E41" w:rsidR="004D5F12" w:rsidP="005B16BF" w:rsidRDefault="004D5F12" w14:paraId="33575C5F"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8F2B2" w14:textId="77777777" w:rsidR="000A5C1C" w:rsidRDefault="000A5C1C">
      <w:r>
        <w:separator/>
      </w:r>
    </w:p>
  </w:endnote>
  <w:endnote w:type="continuationSeparator" w:id="0">
    <w:p w14:paraId="3DAD7F59" w14:textId="77777777" w:rsidR="000A5C1C" w:rsidRDefault="000A5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D3D6" w14:textId="77777777" w:rsidR="00B87486" w:rsidRDefault="00B87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CB12F" w14:textId="77777777" w:rsidR="005B16BF" w:rsidRDefault="005B16BF" w:rsidP="005B16B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14866" w14:textId="77777777" w:rsidR="00B87486" w:rsidRDefault="00B87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49FDD" w14:textId="77777777" w:rsidR="000A5C1C" w:rsidRDefault="000A5C1C">
      <w:r>
        <w:separator/>
      </w:r>
    </w:p>
  </w:footnote>
  <w:footnote w:type="continuationSeparator" w:id="0">
    <w:p w14:paraId="423C43D1" w14:textId="77777777" w:rsidR="000A5C1C" w:rsidRDefault="000A5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CE0A0" w14:textId="77777777" w:rsidR="00B87486" w:rsidRDefault="00B874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5E014" w14:textId="77777777" w:rsidR="00A43E41" w:rsidRDefault="00A43E41" w:rsidP="005B16B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097D4" w14:textId="77777777" w:rsidR="00B87486" w:rsidRDefault="00B87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6BF"/>
    <w:rsid w:val="000037B3"/>
    <w:rsid w:val="00004505"/>
    <w:rsid w:val="00005947"/>
    <w:rsid w:val="00006AF9"/>
    <w:rsid w:val="00007DAF"/>
    <w:rsid w:val="000103AE"/>
    <w:rsid w:val="000138F4"/>
    <w:rsid w:val="00013BD4"/>
    <w:rsid w:val="0001622F"/>
    <w:rsid w:val="00017E5D"/>
    <w:rsid w:val="00020D18"/>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5C1C"/>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2DD2"/>
    <w:rsid w:val="000E317D"/>
    <w:rsid w:val="000E4420"/>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9C9"/>
    <w:rsid w:val="00103BA2"/>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4EB4"/>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77D96"/>
    <w:rsid w:val="00381A8F"/>
    <w:rsid w:val="00381B77"/>
    <w:rsid w:val="003866DA"/>
    <w:rsid w:val="00387770"/>
    <w:rsid w:val="00393EB8"/>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4AE"/>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6BF"/>
    <w:rsid w:val="005B1DDE"/>
    <w:rsid w:val="005B2DDF"/>
    <w:rsid w:val="005B386F"/>
    <w:rsid w:val="005B4476"/>
    <w:rsid w:val="005B4554"/>
    <w:rsid w:val="005B67DD"/>
    <w:rsid w:val="005B6BC4"/>
    <w:rsid w:val="005C123F"/>
    <w:rsid w:val="005C15AE"/>
    <w:rsid w:val="005C2928"/>
    <w:rsid w:val="005C4307"/>
    <w:rsid w:val="005C475F"/>
    <w:rsid w:val="005C50D4"/>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26FB"/>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5B3"/>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4639B"/>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0AE0"/>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64B"/>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3421"/>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2E95"/>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019"/>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BA2"/>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87486"/>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451"/>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A4D"/>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0BF9"/>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3F90"/>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4F2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A3DA6"/>
  <w15:docId w15:val="{275C8EFD-3D7C-4D09-991E-6DEA4F9F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20D18"/>
    <w:pPr>
      <w:ind w:left="720"/>
    </w:pPr>
    <w:rPr>
      <w:rFonts w:ascii="Calibri" w:eastAsiaTheme="minorHAnsi" w:hAnsi="Calibri"/>
      <w:sz w:val="22"/>
      <w:szCs w:val="22"/>
    </w:rPr>
  </w:style>
  <w:style w:type="character" w:styleId="Hyperlink">
    <w:name w:val="Hyperlink"/>
    <w:basedOn w:val="DefaultParagraphFont"/>
    <w:rsid w:val="00020D18"/>
    <w:rPr>
      <w:color w:val="0000FF" w:themeColor="hyperlink"/>
      <w:u w:val="single"/>
    </w:rPr>
  </w:style>
  <w:style w:type="paragraph" w:styleId="BalloonText">
    <w:name w:val="Balloon Text"/>
    <w:basedOn w:val="Normal"/>
    <w:link w:val="BalloonTextChar"/>
    <w:uiPriority w:val="99"/>
    <w:semiHidden/>
    <w:unhideWhenUsed/>
    <w:rsid w:val="00020D18"/>
    <w:rPr>
      <w:rFonts w:ascii="Tahoma" w:hAnsi="Tahoma" w:cs="Tahoma"/>
      <w:sz w:val="16"/>
      <w:szCs w:val="16"/>
    </w:rPr>
  </w:style>
  <w:style w:type="character" w:customStyle="1" w:styleId="BalloonTextChar">
    <w:name w:val="Balloon Text Char"/>
    <w:basedOn w:val="DefaultParagraphFont"/>
    <w:link w:val="BalloonText"/>
    <w:uiPriority w:val="99"/>
    <w:semiHidden/>
    <w:rsid w:val="00020D18"/>
    <w:rPr>
      <w:rFonts w:ascii="Tahoma" w:hAnsi="Tahoma" w:cs="Tahoma"/>
      <w:sz w:val="16"/>
      <w:szCs w:val="16"/>
    </w:rPr>
  </w:style>
  <w:style w:type="character" w:styleId="Mention">
    <w:name w:val="Mention"/>
    <w:basedOn w:val="DefaultParagraphFont"/>
    <w:uiPriority w:val="99"/>
    <w:semiHidden/>
    <w:unhideWhenUsed/>
    <w:rsid w:val="000E2DD2"/>
    <w:rPr>
      <w:color w:val="2B579A"/>
      <w:shd w:val="clear" w:color="auto" w:fill="E6E6E6"/>
    </w:rPr>
  </w:style>
  <w:style w:type="character" w:styleId="CommentReference">
    <w:name w:val="annotation reference"/>
    <w:basedOn w:val="DefaultParagraphFont"/>
    <w:uiPriority w:val="99"/>
    <w:semiHidden/>
    <w:unhideWhenUsed/>
    <w:rsid w:val="00943421"/>
    <w:rPr>
      <w:sz w:val="16"/>
      <w:szCs w:val="16"/>
    </w:rPr>
  </w:style>
  <w:style w:type="paragraph" w:styleId="CommentText">
    <w:name w:val="annotation text"/>
    <w:basedOn w:val="Normal"/>
    <w:link w:val="CommentTextChar"/>
    <w:uiPriority w:val="99"/>
    <w:semiHidden/>
    <w:unhideWhenUsed/>
    <w:rsid w:val="00943421"/>
    <w:rPr>
      <w:sz w:val="20"/>
      <w:szCs w:val="20"/>
    </w:rPr>
  </w:style>
  <w:style w:type="character" w:customStyle="1" w:styleId="CommentTextChar">
    <w:name w:val="Comment Text Char"/>
    <w:basedOn w:val="DefaultParagraphFont"/>
    <w:link w:val="CommentText"/>
    <w:uiPriority w:val="99"/>
    <w:semiHidden/>
    <w:rsid w:val="00943421"/>
  </w:style>
  <w:style w:type="paragraph" w:styleId="CommentSubject">
    <w:name w:val="annotation subject"/>
    <w:basedOn w:val="CommentText"/>
    <w:next w:val="CommentText"/>
    <w:link w:val="CommentSubjectChar"/>
    <w:uiPriority w:val="99"/>
    <w:semiHidden/>
    <w:unhideWhenUsed/>
    <w:rsid w:val="00943421"/>
    <w:rPr>
      <w:b/>
      <w:bCs/>
    </w:rPr>
  </w:style>
  <w:style w:type="character" w:customStyle="1" w:styleId="CommentSubjectChar">
    <w:name w:val="Comment Subject Char"/>
    <w:basedOn w:val="CommentTextChar"/>
    <w:link w:val="CommentSubject"/>
    <w:uiPriority w:val="99"/>
    <w:semiHidden/>
    <w:rsid w:val="009434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259250">
      <w:bodyDiv w:val="1"/>
      <w:marLeft w:val="0"/>
      <w:marRight w:val="0"/>
      <w:marTop w:val="0"/>
      <w:marBottom w:val="0"/>
      <w:divBdr>
        <w:top w:val="none" w:sz="0" w:space="0" w:color="auto"/>
        <w:left w:val="none" w:sz="0" w:space="0" w:color="auto"/>
        <w:bottom w:val="none" w:sz="0" w:space="0" w:color="auto"/>
        <w:right w:val="none" w:sz="0" w:space="0" w:color="auto"/>
      </w:divBdr>
    </w:div>
    <w:div w:id="474026826">
      <w:bodyDiv w:val="1"/>
      <w:marLeft w:val="0"/>
      <w:marRight w:val="0"/>
      <w:marTop w:val="0"/>
      <w:marBottom w:val="0"/>
      <w:divBdr>
        <w:top w:val="none" w:sz="0" w:space="0" w:color="auto"/>
        <w:left w:val="none" w:sz="0" w:space="0" w:color="auto"/>
        <w:bottom w:val="none" w:sz="0" w:space="0" w:color="auto"/>
        <w:right w:val="none" w:sz="0" w:space="0" w:color="auto"/>
      </w:divBdr>
    </w:div>
    <w:div w:id="154698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2272F-6E82-41D0-80D2-BD437C9D5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7</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2014-08-21T15:10:00Z</cp:lastPrinted>
  <dcterms:created xsi:type="dcterms:W3CDTF">2017-08-28T23:54:00Z</dcterms:created>
  <dcterms:modified xsi:type="dcterms:W3CDTF">2019-01-28T19:31:00Z</dcterms:modified>
</cp:coreProperties>
</file>