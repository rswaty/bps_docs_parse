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3F0" w:rsidP="00D163F0" w:rsidRDefault="00D163F0">
      <w:pPr>
        <w:pStyle w:val="BpSTitle"/>
      </w:pPr>
      <w:r>
        <w:t>13810</w:t>
      </w:r>
      <w:bookmarkStart w:name="_GoBack" w:id="0"/>
      <w:bookmarkEnd w:id="0"/>
    </w:p>
    <w:p w:rsidR="00D163F0" w:rsidP="00D163F0" w:rsidRDefault="00D163F0">
      <w:pPr>
        <w:pStyle w:val="BpSTitle"/>
      </w:pPr>
      <w:r>
        <w:t>Lower Mississippi River Dune Woodland and Forest</w:t>
      </w:r>
    </w:p>
    <w:p w:rsidR="00D163F0" w:rsidP="00D163F0" w:rsidRDefault="00D163F0">
      <w:r>
        <w:t xmlns:w="http://schemas.openxmlformats.org/wordprocessingml/2006/main">BpS Model/Description Version: Aug. 2020</w:t>
      </w:r>
      <w:r>
        <w:tab/>
      </w:r>
      <w:r>
        <w:tab/>
      </w:r>
      <w:r>
        <w:tab/>
      </w:r>
      <w:r>
        <w:tab/>
      </w:r>
      <w:r>
        <w:tab/>
      </w:r>
      <w:r>
        <w:tab/>
      </w:r>
      <w:r>
        <w:tab/>
      </w:r>
    </w:p>
    <w:p w:rsidR="00D163F0" w:rsidP="00D163F0" w:rsidRDefault="004A6519">
      <w:r>
        <w:tab/>
      </w:r>
      <w:r>
        <w:tab/>
      </w:r>
      <w:r>
        <w:tab/>
      </w:r>
      <w:r>
        <w:tab/>
      </w:r>
      <w:r>
        <w:tab/>
      </w:r>
      <w:r>
        <w:tab/>
      </w:r>
      <w:r>
        <w:tab/>
      </w:r>
      <w:r>
        <w:tab/>
      </w:r>
      <w:r>
        <w:tab/>
      </w:r>
      <w:r>
        <w:tab/>
        <w:t>Update: 5/25/2018</w:t>
      </w:r>
    </w:p>
    <w:tbl>
      <w:tblPr>
        <w:tblW w:w="760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52"/>
        <w:gridCol w:w="3012"/>
        <w:gridCol w:w="1392"/>
        <w:gridCol w:w="852"/>
      </w:tblGrid>
      <w:tr w:rsidRPr="00D163F0" w:rsidR="00D163F0" w:rsidTr="00D163F0">
        <w:tc>
          <w:tcPr>
            <w:tcW w:w="2352" w:type="dxa"/>
            <w:tcBorders>
              <w:top w:val="single" w:color="auto" w:sz="2" w:space="0"/>
              <w:left w:val="single" w:color="auto" w:sz="12" w:space="0"/>
              <w:bottom w:val="single" w:color="000000" w:sz="12" w:space="0"/>
            </w:tcBorders>
            <w:shd w:val="clear" w:color="auto" w:fill="auto"/>
          </w:tcPr>
          <w:p w:rsidRPr="00D163F0" w:rsidR="00D163F0" w:rsidP="003F4C8D" w:rsidRDefault="00D163F0">
            <w:pPr>
              <w:rPr>
                <w:b/>
                <w:bCs/>
              </w:rPr>
            </w:pPr>
            <w:r w:rsidRPr="00D163F0">
              <w:rPr>
                <w:b/>
                <w:bCs/>
              </w:rPr>
              <w:t>Modelers</w:t>
            </w:r>
          </w:p>
        </w:tc>
        <w:tc>
          <w:tcPr>
            <w:tcW w:w="3012" w:type="dxa"/>
            <w:tcBorders>
              <w:top w:val="single" w:color="auto" w:sz="2" w:space="0"/>
              <w:bottom w:val="single" w:color="000000" w:sz="12" w:space="0"/>
              <w:right w:val="single" w:color="000000" w:sz="12" w:space="0"/>
            </w:tcBorders>
            <w:shd w:val="clear" w:color="auto" w:fill="auto"/>
          </w:tcPr>
          <w:p w:rsidRPr="00D163F0" w:rsidR="00D163F0" w:rsidP="003F4C8D" w:rsidRDefault="00D163F0">
            <w:pPr>
              <w:rPr>
                <w:b/>
                <w:bCs/>
              </w:rPr>
            </w:pPr>
          </w:p>
        </w:tc>
        <w:tc>
          <w:tcPr>
            <w:tcW w:w="1392" w:type="dxa"/>
            <w:tcBorders>
              <w:top w:val="single" w:color="auto" w:sz="2" w:space="0"/>
              <w:left w:val="single" w:color="000000" w:sz="12" w:space="0"/>
              <w:bottom w:val="single" w:color="000000" w:sz="12" w:space="0"/>
            </w:tcBorders>
            <w:shd w:val="clear" w:color="auto" w:fill="auto"/>
          </w:tcPr>
          <w:p w:rsidRPr="00D163F0" w:rsidR="00D163F0" w:rsidP="003F4C8D" w:rsidRDefault="00D163F0">
            <w:pPr>
              <w:rPr>
                <w:b/>
                <w:bCs/>
              </w:rPr>
            </w:pPr>
            <w:r w:rsidRPr="00D163F0">
              <w:rPr>
                <w:b/>
                <w:bCs/>
              </w:rPr>
              <w:t>Reviewers</w:t>
            </w:r>
          </w:p>
        </w:tc>
        <w:tc>
          <w:tcPr>
            <w:tcW w:w="852" w:type="dxa"/>
            <w:tcBorders>
              <w:top w:val="single" w:color="auto" w:sz="2" w:space="0"/>
              <w:bottom w:val="single" w:color="000000" w:sz="12" w:space="0"/>
            </w:tcBorders>
            <w:shd w:val="clear" w:color="auto" w:fill="auto"/>
          </w:tcPr>
          <w:p w:rsidRPr="00D163F0" w:rsidR="00D163F0" w:rsidP="003F4C8D" w:rsidRDefault="00D163F0">
            <w:pPr>
              <w:rPr>
                <w:b/>
                <w:bCs/>
              </w:rPr>
            </w:pPr>
          </w:p>
        </w:tc>
      </w:tr>
      <w:tr w:rsidRPr="00D163F0" w:rsidR="00D163F0" w:rsidTr="00D163F0">
        <w:tc>
          <w:tcPr>
            <w:tcW w:w="2352" w:type="dxa"/>
            <w:tcBorders>
              <w:top w:val="single" w:color="000000" w:sz="12" w:space="0"/>
              <w:left w:val="single" w:color="auto" w:sz="12" w:space="0"/>
            </w:tcBorders>
            <w:shd w:val="clear" w:color="auto" w:fill="auto"/>
          </w:tcPr>
          <w:p w:rsidRPr="00D163F0" w:rsidR="00D163F0" w:rsidP="003F4C8D" w:rsidRDefault="00D163F0">
            <w:pPr>
              <w:rPr>
                <w:bCs/>
              </w:rPr>
            </w:pPr>
            <w:r w:rsidRPr="00D163F0">
              <w:rPr>
                <w:bCs/>
              </w:rPr>
              <w:t>Roger W. Mangham</w:t>
            </w:r>
          </w:p>
        </w:tc>
        <w:tc>
          <w:tcPr>
            <w:tcW w:w="3012" w:type="dxa"/>
            <w:tcBorders>
              <w:top w:val="single" w:color="000000" w:sz="12" w:space="0"/>
              <w:right w:val="single" w:color="000000" w:sz="12" w:space="0"/>
            </w:tcBorders>
            <w:shd w:val="clear" w:color="auto" w:fill="auto"/>
          </w:tcPr>
          <w:p w:rsidRPr="00D163F0" w:rsidR="00D163F0" w:rsidP="003F4C8D" w:rsidRDefault="00D163F0">
            <w:r w:rsidRPr="00D163F0">
              <w:t>Rmangham@tnc.org</w:t>
            </w:r>
          </w:p>
        </w:tc>
        <w:tc>
          <w:tcPr>
            <w:tcW w:w="1392" w:type="dxa"/>
            <w:tcBorders>
              <w:top w:val="single" w:color="000000" w:sz="12" w:space="0"/>
              <w:left w:val="single" w:color="000000" w:sz="12" w:space="0"/>
            </w:tcBorders>
            <w:shd w:val="clear" w:color="auto" w:fill="auto"/>
          </w:tcPr>
          <w:p w:rsidRPr="00D163F0" w:rsidR="00D163F0" w:rsidP="003F4C8D" w:rsidRDefault="00D163F0">
            <w:r w:rsidRPr="00D163F0">
              <w:t>None</w:t>
            </w:r>
          </w:p>
        </w:tc>
        <w:tc>
          <w:tcPr>
            <w:tcW w:w="852" w:type="dxa"/>
            <w:tcBorders>
              <w:top w:val="single" w:color="000000" w:sz="12" w:space="0"/>
            </w:tcBorders>
            <w:shd w:val="clear" w:color="auto" w:fill="auto"/>
          </w:tcPr>
          <w:p w:rsidRPr="00D163F0" w:rsidR="00D163F0" w:rsidP="003F4C8D" w:rsidRDefault="00D163F0">
            <w:r w:rsidRPr="00D163F0">
              <w:t>None</w:t>
            </w:r>
          </w:p>
        </w:tc>
      </w:tr>
      <w:tr w:rsidRPr="00D163F0" w:rsidR="00D163F0" w:rsidTr="00D163F0">
        <w:tc>
          <w:tcPr>
            <w:tcW w:w="2352" w:type="dxa"/>
            <w:tcBorders>
              <w:left w:val="single" w:color="auto" w:sz="12" w:space="0"/>
            </w:tcBorders>
            <w:shd w:val="clear" w:color="auto" w:fill="auto"/>
          </w:tcPr>
          <w:p w:rsidRPr="00D163F0" w:rsidR="00D163F0" w:rsidP="003F4C8D" w:rsidRDefault="00D163F0">
            <w:pPr>
              <w:rPr>
                <w:bCs/>
              </w:rPr>
            </w:pPr>
            <w:r w:rsidRPr="00D163F0">
              <w:rPr>
                <w:bCs/>
              </w:rPr>
              <w:t xml:space="preserve">Maria </w:t>
            </w:r>
            <w:proofErr w:type="spellStart"/>
            <w:r w:rsidRPr="00D163F0">
              <w:rPr>
                <w:bCs/>
              </w:rPr>
              <w:t>Melnechuk</w:t>
            </w:r>
            <w:proofErr w:type="spellEnd"/>
          </w:p>
        </w:tc>
        <w:tc>
          <w:tcPr>
            <w:tcW w:w="3012" w:type="dxa"/>
            <w:tcBorders>
              <w:right w:val="single" w:color="000000" w:sz="12" w:space="0"/>
            </w:tcBorders>
            <w:shd w:val="clear" w:color="auto" w:fill="auto"/>
          </w:tcPr>
          <w:p w:rsidRPr="00D163F0" w:rsidR="00D163F0" w:rsidP="003F4C8D" w:rsidRDefault="00D163F0">
            <w:r w:rsidRPr="00D163F0">
              <w:t>Maria_melnechuk@tnc.org</w:t>
            </w:r>
          </w:p>
        </w:tc>
        <w:tc>
          <w:tcPr>
            <w:tcW w:w="1392" w:type="dxa"/>
            <w:tcBorders>
              <w:left w:val="single" w:color="000000" w:sz="12" w:space="0"/>
            </w:tcBorders>
            <w:shd w:val="clear" w:color="auto" w:fill="auto"/>
          </w:tcPr>
          <w:p w:rsidRPr="00D163F0" w:rsidR="00D163F0" w:rsidP="003F4C8D" w:rsidRDefault="00D163F0">
            <w:r w:rsidRPr="00D163F0">
              <w:t>None</w:t>
            </w:r>
          </w:p>
        </w:tc>
        <w:tc>
          <w:tcPr>
            <w:tcW w:w="852" w:type="dxa"/>
            <w:shd w:val="clear" w:color="auto" w:fill="auto"/>
          </w:tcPr>
          <w:p w:rsidRPr="00D163F0" w:rsidR="00D163F0" w:rsidP="003F4C8D" w:rsidRDefault="00D163F0">
            <w:r w:rsidRPr="00D163F0">
              <w:t>None</w:t>
            </w:r>
          </w:p>
        </w:tc>
      </w:tr>
      <w:tr w:rsidRPr="00D163F0" w:rsidR="00D163F0" w:rsidTr="00D163F0">
        <w:tc>
          <w:tcPr>
            <w:tcW w:w="2352" w:type="dxa"/>
            <w:tcBorders>
              <w:left w:val="single" w:color="auto" w:sz="12" w:space="0"/>
              <w:bottom w:val="single" w:color="auto" w:sz="2" w:space="0"/>
            </w:tcBorders>
            <w:shd w:val="clear" w:color="auto" w:fill="auto"/>
          </w:tcPr>
          <w:p w:rsidRPr="00D163F0" w:rsidR="00D163F0" w:rsidP="003F4C8D" w:rsidRDefault="00D163F0">
            <w:pPr>
              <w:rPr>
                <w:bCs/>
              </w:rPr>
            </w:pPr>
            <w:r w:rsidRPr="00D163F0">
              <w:rPr>
                <w:bCs/>
              </w:rPr>
              <w:t>Douglas Zollner</w:t>
            </w:r>
          </w:p>
        </w:tc>
        <w:tc>
          <w:tcPr>
            <w:tcW w:w="3012" w:type="dxa"/>
            <w:tcBorders>
              <w:right w:val="single" w:color="000000" w:sz="12" w:space="0"/>
            </w:tcBorders>
            <w:shd w:val="clear" w:color="auto" w:fill="auto"/>
          </w:tcPr>
          <w:p w:rsidRPr="00D163F0" w:rsidR="00D163F0" w:rsidP="003F4C8D" w:rsidRDefault="00D163F0">
            <w:r w:rsidRPr="00D163F0">
              <w:t>dzollner@tnc.org</w:t>
            </w:r>
          </w:p>
        </w:tc>
        <w:tc>
          <w:tcPr>
            <w:tcW w:w="1392" w:type="dxa"/>
            <w:tcBorders>
              <w:left w:val="single" w:color="000000" w:sz="12" w:space="0"/>
              <w:bottom w:val="single" w:color="auto" w:sz="2" w:space="0"/>
            </w:tcBorders>
            <w:shd w:val="clear" w:color="auto" w:fill="auto"/>
          </w:tcPr>
          <w:p w:rsidRPr="00D163F0" w:rsidR="00D163F0" w:rsidP="003F4C8D" w:rsidRDefault="00D163F0">
            <w:r w:rsidRPr="00D163F0">
              <w:t>None</w:t>
            </w:r>
          </w:p>
        </w:tc>
        <w:tc>
          <w:tcPr>
            <w:tcW w:w="852" w:type="dxa"/>
            <w:shd w:val="clear" w:color="auto" w:fill="auto"/>
          </w:tcPr>
          <w:p w:rsidRPr="00D163F0" w:rsidR="00D163F0" w:rsidP="003F4C8D" w:rsidRDefault="00D163F0">
            <w:r w:rsidRPr="00D163F0">
              <w:t>None</w:t>
            </w:r>
          </w:p>
        </w:tc>
      </w:tr>
    </w:tbl>
    <w:p w:rsidR="00D163F0" w:rsidP="00D163F0" w:rsidRDefault="00D163F0"/>
    <w:p w:rsidR="00D163F0" w:rsidP="00D163F0" w:rsidRDefault="00D163F0">
      <w:pPr>
        <w:pStyle w:val="InfoPara"/>
      </w:pPr>
      <w:r>
        <w:t>Vegetation Type</w:t>
      </w:r>
    </w:p>
    <w:p w:rsidR="00D163F0" w:rsidP="00D163F0" w:rsidRDefault="00D163F0">
      <w:r>
        <w:t>Forest and Woodland</w:t>
      </w:r>
    </w:p>
    <w:p w:rsidR="00D163F0" w:rsidP="00D163F0" w:rsidRDefault="00D163F0">
      <w:pPr>
        <w:pStyle w:val="InfoPara"/>
      </w:pPr>
      <w:r>
        <w:t>Map Zones</w:t>
      </w:r>
    </w:p>
    <w:p w:rsidR="00D163F0" w:rsidP="00D163F0" w:rsidRDefault="00D163F0">
      <w:r>
        <w:t>45</w:t>
      </w:r>
    </w:p>
    <w:p w:rsidR="00D163F0" w:rsidP="00D163F0" w:rsidRDefault="00D163F0">
      <w:pPr>
        <w:pStyle w:val="InfoPara"/>
      </w:pPr>
      <w:r>
        <w:t>Geographic Range</w:t>
      </w:r>
    </w:p>
    <w:p w:rsidR="00D163F0" w:rsidP="00D163F0" w:rsidRDefault="00D163F0">
      <w:r>
        <w:t>This system represents the vegetation of sand dunes and related eolian features of the lower Mississippi River Alluvial Valley in M</w:t>
      </w:r>
      <w:r w:rsidR="004A6519">
        <w:t>issouri</w:t>
      </w:r>
      <w:r>
        <w:t xml:space="preserve"> and A</w:t>
      </w:r>
      <w:r w:rsidR="004A6519">
        <w:t>rkansas</w:t>
      </w:r>
      <w:r>
        <w:t>. These dunes are west of Crowley's Ridge and near the Black and White rivers, above the normal flood level of the Mississippi River.</w:t>
      </w:r>
    </w:p>
    <w:p w:rsidR="00D163F0" w:rsidP="00D163F0" w:rsidRDefault="00D163F0">
      <w:pPr>
        <w:pStyle w:val="InfoPara"/>
      </w:pPr>
      <w:r>
        <w:t>Biophysical Site Description</w:t>
      </w:r>
    </w:p>
    <w:p w:rsidR="00D163F0" w:rsidP="00D163F0" w:rsidRDefault="00D163F0">
      <w:r>
        <w:t>Examples in M</w:t>
      </w:r>
      <w:r w:rsidR="00781BD4">
        <w:t>issouri</w:t>
      </w:r>
      <w:r>
        <w:t xml:space="preserve"> occur amidst a series of low-lying, anastomosing channels. </w:t>
      </w:r>
      <w:proofErr w:type="spellStart"/>
      <w:r>
        <w:t>Heineke</w:t>
      </w:r>
      <w:proofErr w:type="spellEnd"/>
      <w:r>
        <w:t xml:space="preserve"> (1987) states that this large area of eolian sand dunes occurs "mainly in a long band to the west of Crowley's Ridge," and occupies approximately1000 square kilometers (400 square miles) in discrete fields of up to 78 square kilometers (30 square miles) each. The dunes consist of a layer of sand or sandy loam over an impervious sublayer (</w:t>
      </w:r>
      <w:proofErr w:type="spellStart"/>
      <w:r>
        <w:t>Heineke</w:t>
      </w:r>
      <w:proofErr w:type="spellEnd"/>
      <w:r>
        <w:t xml:space="preserve"> 1987). Depressions in the dune fields (e.g., Lower Mississippi River Dune Pond (CES203.189)) are one of the principal habitats for the rare shrub </w:t>
      </w:r>
      <w:proofErr w:type="spellStart"/>
      <w:r>
        <w:t>pondberry</w:t>
      </w:r>
      <w:proofErr w:type="spellEnd"/>
      <w:r>
        <w:t xml:space="preserve"> (</w:t>
      </w:r>
      <w:proofErr w:type="spellStart"/>
      <w:r w:rsidRPr="00781BD4">
        <w:rPr>
          <w:i/>
        </w:rPr>
        <w:t>Lindera</w:t>
      </w:r>
      <w:proofErr w:type="spellEnd"/>
      <w:r w:rsidRPr="00781BD4">
        <w:rPr>
          <w:i/>
        </w:rPr>
        <w:t xml:space="preserve"> </w:t>
      </w:r>
      <w:proofErr w:type="spellStart"/>
      <w:r w:rsidRPr="00781BD4">
        <w:rPr>
          <w:i/>
        </w:rPr>
        <w:t>melissifolia</w:t>
      </w:r>
      <w:proofErr w:type="spellEnd"/>
      <w:r>
        <w:t>). Called "sand ponds" in Arkansas, these depressions have silty bottoms and perched water tables.</w:t>
      </w:r>
    </w:p>
    <w:p w:rsidR="00D163F0" w:rsidP="00D163F0" w:rsidRDefault="00D163F0">
      <w:pPr>
        <w:pStyle w:val="InfoPara"/>
      </w:pPr>
      <w:r>
        <w:t>Vegetation Description</w:t>
      </w:r>
    </w:p>
    <w:p w:rsidR="00D163F0" w:rsidP="00D163F0" w:rsidRDefault="00D163F0">
      <w:r>
        <w:t>The uppermost portions of the dunes support a xeric community of very open post oak (</w:t>
      </w:r>
      <w:r w:rsidRPr="00781BD4">
        <w:rPr>
          <w:i/>
        </w:rPr>
        <w:t xml:space="preserve">Quercus </w:t>
      </w:r>
      <w:proofErr w:type="spellStart"/>
      <w:r w:rsidRPr="00781BD4">
        <w:rPr>
          <w:i/>
        </w:rPr>
        <w:t>stellata</w:t>
      </w:r>
      <w:proofErr w:type="spellEnd"/>
      <w:r>
        <w:t>) woodlands with little bluestem (</w:t>
      </w:r>
      <w:proofErr w:type="spellStart"/>
      <w:r w:rsidRPr="00781BD4">
        <w:rPr>
          <w:i/>
        </w:rPr>
        <w:t>Schizachyrium</w:t>
      </w:r>
      <w:proofErr w:type="spellEnd"/>
      <w:r w:rsidRPr="00781BD4">
        <w:rPr>
          <w:i/>
        </w:rPr>
        <w:t xml:space="preserve"> </w:t>
      </w:r>
      <w:proofErr w:type="spellStart"/>
      <w:r w:rsidRPr="00781BD4">
        <w:rPr>
          <w:i/>
        </w:rPr>
        <w:t>scoparium</w:t>
      </w:r>
      <w:proofErr w:type="spellEnd"/>
      <w:r>
        <w:t xml:space="preserve">) and abundant lichen cover (presumably </w:t>
      </w:r>
      <w:proofErr w:type="spellStart"/>
      <w:r w:rsidRPr="00781BD4">
        <w:rPr>
          <w:i/>
        </w:rPr>
        <w:t>Cladonia</w:t>
      </w:r>
      <w:proofErr w:type="spellEnd"/>
      <w:r>
        <w:t xml:space="preserve"> </w:t>
      </w:r>
      <w:proofErr w:type="spellStart"/>
      <w:r>
        <w:t>spp</w:t>
      </w:r>
      <w:proofErr w:type="spellEnd"/>
      <w:r>
        <w:t>), along with prickly pear (</w:t>
      </w:r>
      <w:r w:rsidRPr="00781BD4">
        <w:rPr>
          <w:i/>
        </w:rPr>
        <w:t>Opuntia</w:t>
      </w:r>
      <w:r>
        <w:t xml:space="preserve"> </w:t>
      </w:r>
      <w:proofErr w:type="spellStart"/>
      <w:r>
        <w:t>spp</w:t>
      </w:r>
      <w:proofErr w:type="spellEnd"/>
      <w:r>
        <w:t xml:space="preserve">). Less edaphically extreme slopes support more closed-canopied forests in which </w:t>
      </w:r>
      <w:r w:rsidRPr="00781BD4">
        <w:rPr>
          <w:i/>
        </w:rPr>
        <w:t>Q.</w:t>
      </w:r>
      <w:r w:rsidRPr="00781BD4" w:rsidR="00781BD4">
        <w:rPr>
          <w:i/>
        </w:rPr>
        <w:t xml:space="preserve"> </w:t>
      </w:r>
      <w:proofErr w:type="spellStart"/>
      <w:r w:rsidRPr="00781BD4">
        <w:rPr>
          <w:i/>
        </w:rPr>
        <w:t>stellata</w:t>
      </w:r>
      <w:proofErr w:type="spellEnd"/>
      <w:r w:rsidRPr="00781BD4">
        <w:rPr>
          <w:i/>
        </w:rPr>
        <w:t xml:space="preserve"> </w:t>
      </w:r>
      <w:r>
        <w:t>is still important, along with southern red oak (</w:t>
      </w:r>
      <w:r w:rsidRPr="00781BD4">
        <w:rPr>
          <w:i/>
        </w:rPr>
        <w:t>Q. falcata</w:t>
      </w:r>
      <w:r>
        <w:t>) and possibly other species. In many instances, distinctive wetlands imbedded within this system are also present (Lower Mississippi River Dune Pond (CES203.189).</w:t>
      </w:r>
    </w:p>
    <w:p w:rsidR="00D163F0" w:rsidP="00D163F0" w:rsidRDefault="00D163F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michauxii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lyrata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Overcup oak</w:t>
            </w:r>
          </w:p>
        </w:tc>
      </w:tr>
    </w:tbl>
    <w:p>
      <w:r>
        <w:rPr>
          <w:sz w:val="16"/>
        </w:rPr>
        <w:t>Species names are from the NRCS PLANTS database. Check species codes at http://plants.usda.gov.</w:t>
      </w:r>
    </w:p>
    <w:p w:rsidR="00D163F0" w:rsidP="00D163F0" w:rsidRDefault="00D163F0">
      <w:pPr>
        <w:pStyle w:val="InfoPara"/>
      </w:pPr>
      <w:r>
        <w:t>Disturbance Description</w:t>
      </w:r>
    </w:p>
    <w:p w:rsidR="00D163F0" w:rsidP="00D163F0" w:rsidRDefault="00D163F0">
      <w:r>
        <w:t>Fire and drought are the primary disturbance processes in this type. The fire regime is group 1, with high frequency, low intensity surface</w:t>
      </w:r>
      <w:r w:rsidR="00004D7C">
        <w:t xml:space="preserve"> fires</w:t>
      </w:r>
      <w:r>
        <w:t>. Replacement fires are infrequent, every 200-300yrs. Mixed fire is very infrequent in open canopy conditions, but occurs more frequently in closed canopy (every 80yrs in closed states). Seasonality helps define surface, mixed fire and stand replacement fire types. Mixed fires are rare and occur on lower slopes that have a more closed canopy structure. Stand</w:t>
      </w:r>
      <w:r w:rsidR="00781BD4">
        <w:t>-</w:t>
      </w:r>
      <w:r>
        <w:t>replacement fires are rare and would occur under extreme drought conditions during the growing season. Late growing season fires under normal moisture conditions were for the most part surface fires. Anthropogenic fire contributes significantly to all fire occurrences. The absence of fire is also significant in movement to classes with closed canopy conditions. Within stand competition and maintenance is most common in closed condition classes. Drought and moist cycles play a strong role interacting with fire frequency, severity and vegetative structure.</w:t>
      </w:r>
    </w:p>
    <w:p w:rsidR="00D163F0" w:rsidP="00D163F0" w:rsidRDefault="00D163F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340</w:t>
            </w:r>
          </w:p>
        </w:tc>
        <w:tc>
          <w:p>
            <w:pPr>
              <w:jc w:val="center"/>
            </w:pPr>
            <w:r>
              <w:t>1</w:t>
            </w:r>
          </w:p>
        </w:tc>
        <w:tc>
          <w:p>
            <w:pPr>
              <w:jc w:val="center"/>
            </w:pPr>
            <w:r>
              <w:t/>
            </w:r>
          </w:p>
        </w:tc>
        <w:tc>
          <w:p>
            <w:pPr>
              <w:jc w:val="center"/>
            </w:pPr>
            <w:r>
              <w:t/>
            </w:r>
          </w:p>
        </w:tc>
      </w:tr>
      <w:tr>
        <w:tc>
          <w:p>
            <w:pPr>
              <w:jc w:val="center"/>
            </w:pPr>
            <w:r>
              <w:t>Moderate (Mixed)</w:t>
            </w:r>
          </w:p>
        </w:tc>
        <w:tc>
          <w:p>
            <w:pPr>
              <w:jc w:val="center"/>
            </w:pPr>
            <w:r>
              <w:t>451</w:t>
            </w:r>
          </w:p>
        </w:tc>
        <w:tc>
          <w:p>
            <w:pPr>
              <w:jc w:val="center"/>
            </w:pPr>
            <w:r>
              <w:t>1</w:t>
            </w:r>
          </w:p>
        </w:tc>
        <w:tc>
          <w:p>
            <w:pPr>
              <w:jc w:val="center"/>
            </w:pPr>
            <w:r>
              <w:t/>
            </w:r>
          </w:p>
        </w:tc>
        <w:tc>
          <w:p>
            <w:pPr>
              <w:jc w:val="center"/>
            </w:pPr>
            <w:r>
              <w:t/>
            </w:r>
          </w:p>
        </w:tc>
      </w:tr>
      <w:tr>
        <w:tc>
          <w:p>
            <w:pPr>
              <w:jc w:val="center"/>
            </w:pPr>
            <w:r>
              <w:t>Low (Surface)</w:t>
            </w:r>
          </w:p>
        </w:tc>
        <w:tc>
          <w:p>
            <w:pPr>
              <w:jc w:val="center"/>
            </w:pPr>
            <w:r>
              <w:t>5</w:t>
            </w:r>
          </w:p>
        </w:tc>
        <w:tc>
          <w:p>
            <w:pPr>
              <w:jc w:val="center"/>
            </w:pPr>
            <w:r>
              <w:t>98</w:t>
            </w:r>
          </w:p>
        </w:tc>
        <w:tc>
          <w:p>
            <w:pPr>
              <w:jc w:val="center"/>
            </w:pPr>
            <w:r>
              <w:t>2</w:t>
            </w:r>
          </w:p>
        </w:tc>
        <w:tc>
          <w:p>
            <w:pPr>
              <w:jc w:val="center"/>
            </w:pPr>
            <w:r>
              <w:t>5</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63F0" w:rsidP="00D163F0" w:rsidRDefault="00D163F0">
      <w:pPr>
        <w:pStyle w:val="InfoPara"/>
      </w:pPr>
      <w:r>
        <w:t>Scale Description</w:t>
      </w:r>
    </w:p>
    <w:p w:rsidR="00D163F0" w:rsidP="00D163F0" w:rsidRDefault="00D163F0">
      <w:r>
        <w:t xml:space="preserve">This is a large patch (400 </w:t>
      </w:r>
      <w:r w:rsidR="00781BD4">
        <w:t>x</w:t>
      </w:r>
      <w:r>
        <w:t xml:space="preserve"> 30 miles) system. Fires range in size from </w:t>
      </w:r>
      <w:r w:rsidR="00781BD4">
        <w:t>&lt;</w:t>
      </w:r>
      <w:r>
        <w:t>100ac to regional scale / entire system fires during regional drought events.</w:t>
      </w:r>
    </w:p>
    <w:p w:rsidR="00D163F0" w:rsidP="00D163F0" w:rsidRDefault="00D163F0">
      <w:pPr>
        <w:pStyle w:val="InfoPara"/>
      </w:pPr>
      <w:r>
        <w:t>Adjacency or Identification Concerns</w:t>
      </w:r>
    </w:p>
    <w:p w:rsidR="00D163F0" w:rsidP="00D163F0" w:rsidRDefault="00D163F0">
      <w:r>
        <w:t>Landscape has been converted to agricultural use. System is primarily identified by soil series due to conversion. Topography has been altered by laser leveling and other agricultural preparation processes.</w:t>
      </w:r>
    </w:p>
    <w:p w:rsidR="00D163F0" w:rsidP="00D163F0" w:rsidRDefault="00D163F0">
      <w:pPr>
        <w:pStyle w:val="InfoPara"/>
      </w:pPr>
      <w:r>
        <w:t>Issues or Problems</w:t>
      </w:r>
    </w:p>
    <w:p w:rsidR="00D163F0" w:rsidP="00D163F0" w:rsidRDefault="00D163F0"/>
    <w:p w:rsidR="00D163F0" w:rsidP="00D163F0" w:rsidRDefault="00D163F0">
      <w:pPr>
        <w:pStyle w:val="InfoPara"/>
      </w:pPr>
      <w:r>
        <w:t>Native Uncharacteristic Conditions</w:t>
      </w:r>
    </w:p>
    <w:p w:rsidR="00D163F0" w:rsidP="00D163F0" w:rsidRDefault="00D163F0"/>
    <w:p w:rsidR="00D163F0" w:rsidP="00D163F0" w:rsidRDefault="00D163F0">
      <w:pPr>
        <w:pStyle w:val="InfoPara"/>
      </w:pPr>
      <w:r>
        <w:t>Comments</w:t>
      </w:r>
    </w:p>
    <w:p w:rsidR="00D163F0" w:rsidP="00D163F0" w:rsidRDefault="00D163F0">
      <w:r>
        <w:t>None</w:t>
      </w:r>
    </w:p>
    <w:p w:rsidR="00E704E4" w:rsidP="00D163F0" w:rsidRDefault="00E704E4"/>
    <w:p w:rsidR="00E704E4" w:rsidP="00D163F0" w:rsidRDefault="00E704E4"/>
    <w:p w:rsidR="00D163F0" w:rsidP="00D163F0" w:rsidRDefault="00D163F0">
      <w:pPr>
        <w:pStyle w:val="ReportSection"/>
      </w:pPr>
      <w:r>
        <w:lastRenderedPageBreak/>
        <w:t>Succession Classes</w:t>
      </w:r>
    </w:p>
    <w:p w:rsidR="00D163F0" w:rsidP="00D163F0" w:rsidRDefault="00D163F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63F0" w:rsidP="00D163F0" w:rsidRDefault="00D163F0">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163F0" w:rsidP="00D163F0" w:rsidRDefault="00D163F0"/>
    <w:p w:rsidR="00D163F0" w:rsidP="00D163F0" w:rsidRDefault="00D163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700"/>
        <w:gridCol w:w="1860"/>
        <w:gridCol w:w="1956"/>
      </w:tblGrid>
      <w:tr w:rsidRPr="00D163F0" w:rsidR="00D163F0" w:rsidTr="00D163F0">
        <w:tc>
          <w:tcPr>
            <w:tcW w:w="1308" w:type="dxa"/>
            <w:tcBorders>
              <w:top w:val="single" w:color="auto" w:sz="2" w:space="0"/>
              <w:bottom w:val="single" w:color="000000" w:sz="12" w:space="0"/>
            </w:tcBorders>
            <w:shd w:val="clear" w:color="auto" w:fill="auto"/>
          </w:tcPr>
          <w:p w:rsidRPr="00D163F0" w:rsidR="00D163F0" w:rsidP="00D96409" w:rsidRDefault="00D163F0">
            <w:pPr>
              <w:rPr>
                <w:b/>
                <w:bCs/>
              </w:rPr>
            </w:pPr>
            <w:r w:rsidRPr="00D163F0">
              <w:rPr>
                <w:b/>
                <w:bCs/>
              </w:rPr>
              <w:t>Symbol</w:t>
            </w:r>
          </w:p>
        </w:tc>
        <w:tc>
          <w:tcPr>
            <w:tcW w:w="2700" w:type="dxa"/>
            <w:tcBorders>
              <w:top w:val="single" w:color="auto" w:sz="2" w:space="0"/>
              <w:bottom w:val="single" w:color="000000" w:sz="12" w:space="0"/>
            </w:tcBorders>
            <w:shd w:val="clear" w:color="auto" w:fill="auto"/>
          </w:tcPr>
          <w:p w:rsidRPr="00D163F0" w:rsidR="00D163F0" w:rsidP="00D96409" w:rsidRDefault="00D163F0">
            <w:pPr>
              <w:rPr>
                <w:b/>
                <w:bCs/>
              </w:rPr>
            </w:pPr>
            <w:r w:rsidRPr="00D163F0">
              <w:rPr>
                <w:b/>
                <w:bCs/>
              </w:rPr>
              <w:t>Scientific Name</w:t>
            </w:r>
          </w:p>
        </w:tc>
        <w:tc>
          <w:tcPr>
            <w:tcW w:w="1860" w:type="dxa"/>
            <w:tcBorders>
              <w:top w:val="single" w:color="auto" w:sz="2" w:space="0"/>
              <w:bottom w:val="single" w:color="000000" w:sz="12" w:space="0"/>
            </w:tcBorders>
            <w:shd w:val="clear" w:color="auto" w:fill="auto"/>
          </w:tcPr>
          <w:p w:rsidRPr="00D163F0" w:rsidR="00D163F0" w:rsidP="00D96409" w:rsidRDefault="00D163F0">
            <w:pPr>
              <w:rPr>
                <w:b/>
                <w:bCs/>
              </w:rPr>
            </w:pPr>
            <w:r w:rsidRPr="00D163F0">
              <w:rPr>
                <w:b/>
                <w:bCs/>
              </w:rPr>
              <w:t>Common Name</w:t>
            </w:r>
          </w:p>
        </w:tc>
        <w:tc>
          <w:tcPr>
            <w:tcW w:w="1956" w:type="dxa"/>
            <w:tcBorders>
              <w:top w:val="single" w:color="auto" w:sz="2" w:space="0"/>
              <w:bottom w:val="single" w:color="000000" w:sz="12" w:space="0"/>
            </w:tcBorders>
            <w:shd w:val="clear" w:color="auto" w:fill="auto"/>
          </w:tcPr>
          <w:p w:rsidRPr="00D163F0" w:rsidR="00D163F0" w:rsidP="00D96409" w:rsidRDefault="00D163F0">
            <w:pPr>
              <w:rPr>
                <w:b/>
                <w:bCs/>
              </w:rPr>
            </w:pPr>
            <w:r w:rsidRPr="00D163F0">
              <w:rPr>
                <w:b/>
                <w:bCs/>
              </w:rPr>
              <w:t>Canopy Position</w:t>
            </w:r>
          </w:p>
        </w:tc>
      </w:tr>
      <w:tr w:rsidRPr="00D163F0" w:rsidR="00D163F0" w:rsidTr="00D163F0">
        <w:tc>
          <w:tcPr>
            <w:tcW w:w="1308" w:type="dxa"/>
            <w:tcBorders>
              <w:top w:val="single" w:color="000000" w:sz="12" w:space="0"/>
            </w:tcBorders>
            <w:shd w:val="clear" w:color="auto" w:fill="auto"/>
          </w:tcPr>
          <w:p w:rsidRPr="00D163F0" w:rsidR="00D163F0" w:rsidP="00D96409" w:rsidRDefault="00D163F0">
            <w:pPr>
              <w:rPr>
                <w:bCs/>
              </w:rPr>
            </w:pPr>
            <w:r w:rsidRPr="00D163F0">
              <w:rPr>
                <w:bCs/>
              </w:rPr>
              <w:t>QUERC</w:t>
            </w:r>
          </w:p>
        </w:tc>
        <w:tc>
          <w:tcPr>
            <w:tcW w:w="2700" w:type="dxa"/>
            <w:tcBorders>
              <w:top w:val="single" w:color="000000" w:sz="12" w:space="0"/>
            </w:tcBorders>
            <w:shd w:val="clear" w:color="auto" w:fill="auto"/>
          </w:tcPr>
          <w:p w:rsidRPr="00D163F0" w:rsidR="00D163F0" w:rsidP="00D96409" w:rsidRDefault="00D163F0">
            <w:r w:rsidRPr="00D163F0">
              <w:t>Quercus</w:t>
            </w:r>
          </w:p>
        </w:tc>
        <w:tc>
          <w:tcPr>
            <w:tcW w:w="1860" w:type="dxa"/>
            <w:tcBorders>
              <w:top w:val="single" w:color="000000" w:sz="12" w:space="0"/>
            </w:tcBorders>
            <w:shd w:val="clear" w:color="auto" w:fill="auto"/>
          </w:tcPr>
          <w:p w:rsidRPr="00D163F0" w:rsidR="00D163F0" w:rsidP="00D96409" w:rsidRDefault="00D163F0">
            <w:r w:rsidRPr="00D163F0">
              <w:t>Oak</w:t>
            </w:r>
          </w:p>
        </w:tc>
        <w:tc>
          <w:tcPr>
            <w:tcW w:w="1956" w:type="dxa"/>
            <w:tcBorders>
              <w:top w:val="single" w:color="000000" w:sz="12" w:space="0"/>
            </w:tcBorders>
            <w:shd w:val="clear" w:color="auto" w:fill="auto"/>
          </w:tcPr>
          <w:p w:rsidRPr="00D163F0" w:rsidR="00D163F0" w:rsidP="00D96409" w:rsidRDefault="00D163F0">
            <w:r w:rsidRPr="00D163F0">
              <w:t>Upper</w:t>
            </w:r>
          </w:p>
        </w:tc>
      </w:tr>
      <w:tr w:rsidRPr="00D163F0" w:rsidR="00D163F0" w:rsidTr="00D163F0">
        <w:tc>
          <w:tcPr>
            <w:tcW w:w="1308" w:type="dxa"/>
            <w:shd w:val="clear" w:color="auto" w:fill="auto"/>
          </w:tcPr>
          <w:p w:rsidRPr="00D163F0" w:rsidR="00D163F0" w:rsidP="00D96409" w:rsidRDefault="00D163F0">
            <w:pPr>
              <w:rPr>
                <w:bCs/>
              </w:rPr>
            </w:pPr>
            <w:r w:rsidRPr="00D163F0">
              <w:rPr>
                <w:bCs/>
              </w:rPr>
              <w:t>LIST2</w:t>
            </w:r>
          </w:p>
        </w:tc>
        <w:tc>
          <w:tcPr>
            <w:tcW w:w="2700" w:type="dxa"/>
            <w:shd w:val="clear" w:color="auto" w:fill="auto"/>
          </w:tcPr>
          <w:p w:rsidRPr="00D163F0" w:rsidR="00D163F0" w:rsidP="00D96409" w:rsidRDefault="00D163F0">
            <w:r w:rsidRPr="00D163F0">
              <w:t xml:space="preserve">Liquidambar </w:t>
            </w:r>
            <w:proofErr w:type="spellStart"/>
            <w:r w:rsidRPr="00D163F0">
              <w:t>styraciflua</w:t>
            </w:r>
            <w:proofErr w:type="spellEnd"/>
          </w:p>
        </w:tc>
        <w:tc>
          <w:tcPr>
            <w:tcW w:w="1860" w:type="dxa"/>
            <w:shd w:val="clear" w:color="auto" w:fill="auto"/>
          </w:tcPr>
          <w:p w:rsidRPr="00D163F0" w:rsidR="00D163F0" w:rsidP="00D96409" w:rsidRDefault="00D163F0">
            <w:r w:rsidRPr="00D163F0">
              <w:t>Sweetgum</w:t>
            </w:r>
          </w:p>
        </w:tc>
        <w:tc>
          <w:tcPr>
            <w:tcW w:w="1956" w:type="dxa"/>
            <w:shd w:val="clear" w:color="auto" w:fill="auto"/>
          </w:tcPr>
          <w:p w:rsidRPr="00D163F0" w:rsidR="00D163F0" w:rsidP="00D96409" w:rsidRDefault="00D163F0">
            <w:r w:rsidRPr="00D163F0">
              <w:t>Upper</w:t>
            </w:r>
          </w:p>
        </w:tc>
      </w:tr>
      <w:tr w:rsidRPr="00D163F0" w:rsidR="00D163F0" w:rsidTr="00D163F0">
        <w:tc>
          <w:tcPr>
            <w:tcW w:w="1308" w:type="dxa"/>
            <w:shd w:val="clear" w:color="auto" w:fill="auto"/>
          </w:tcPr>
          <w:p w:rsidRPr="00D163F0" w:rsidR="00D163F0" w:rsidP="00D96409" w:rsidRDefault="00D163F0">
            <w:pPr>
              <w:rPr>
                <w:bCs/>
              </w:rPr>
            </w:pPr>
            <w:r w:rsidRPr="00D163F0">
              <w:rPr>
                <w:bCs/>
              </w:rPr>
              <w:t>ARIST</w:t>
            </w:r>
          </w:p>
        </w:tc>
        <w:tc>
          <w:tcPr>
            <w:tcW w:w="2700" w:type="dxa"/>
            <w:shd w:val="clear" w:color="auto" w:fill="auto"/>
          </w:tcPr>
          <w:p w:rsidRPr="00D163F0" w:rsidR="00D163F0" w:rsidP="00D96409" w:rsidRDefault="00D163F0">
            <w:proofErr w:type="spellStart"/>
            <w:r w:rsidRPr="00D163F0">
              <w:t>Aristida</w:t>
            </w:r>
            <w:proofErr w:type="spellEnd"/>
          </w:p>
        </w:tc>
        <w:tc>
          <w:tcPr>
            <w:tcW w:w="1860" w:type="dxa"/>
            <w:shd w:val="clear" w:color="auto" w:fill="auto"/>
          </w:tcPr>
          <w:p w:rsidRPr="00D163F0" w:rsidR="00D163F0" w:rsidP="00D96409" w:rsidRDefault="00D163F0">
            <w:proofErr w:type="spellStart"/>
            <w:r w:rsidRPr="00D163F0">
              <w:t>Threeawn</w:t>
            </w:r>
            <w:proofErr w:type="spellEnd"/>
          </w:p>
        </w:tc>
        <w:tc>
          <w:tcPr>
            <w:tcW w:w="1956" w:type="dxa"/>
            <w:shd w:val="clear" w:color="auto" w:fill="auto"/>
          </w:tcPr>
          <w:p w:rsidRPr="00D163F0" w:rsidR="00D163F0" w:rsidP="00D96409" w:rsidRDefault="00D163F0">
            <w:r w:rsidRPr="00D163F0">
              <w:t>Lower</w:t>
            </w:r>
          </w:p>
        </w:tc>
      </w:tr>
      <w:tr w:rsidRPr="00D163F0" w:rsidR="00D163F0" w:rsidTr="00D163F0">
        <w:tc>
          <w:tcPr>
            <w:tcW w:w="1308" w:type="dxa"/>
            <w:shd w:val="clear" w:color="auto" w:fill="auto"/>
          </w:tcPr>
          <w:p w:rsidRPr="00D163F0" w:rsidR="00D163F0" w:rsidP="00D96409" w:rsidRDefault="00D163F0">
            <w:pPr>
              <w:rPr>
                <w:bCs/>
              </w:rPr>
            </w:pPr>
            <w:r w:rsidRPr="00D163F0">
              <w:rPr>
                <w:bCs/>
              </w:rPr>
              <w:t>ANDRO2</w:t>
            </w:r>
          </w:p>
        </w:tc>
        <w:tc>
          <w:tcPr>
            <w:tcW w:w="2700" w:type="dxa"/>
            <w:shd w:val="clear" w:color="auto" w:fill="auto"/>
          </w:tcPr>
          <w:p w:rsidRPr="00D163F0" w:rsidR="00D163F0" w:rsidP="00D96409" w:rsidRDefault="00D163F0">
            <w:proofErr w:type="spellStart"/>
            <w:r w:rsidRPr="00D163F0">
              <w:t>Andropogon</w:t>
            </w:r>
            <w:proofErr w:type="spellEnd"/>
          </w:p>
        </w:tc>
        <w:tc>
          <w:tcPr>
            <w:tcW w:w="1860" w:type="dxa"/>
            <w:shd w:val="clear" w:color="auto" w:fill="auto"/>
          </w:tcPr>
          <w:p w:rsidRPr="00D163F0" w:rsidR="00D163F0" w:rsidP="00D96409" w:rsidRDefault="00D163F0">
            <w:r w:rsidRPr="00D163F0">
              <w:t>Bluestem</w:t>
            </w:r>
          </w:p>
        </w:tc>
        <w:tc>
          <w:tcPr>
            <w:tcW w:w="1956" w:type="dxa"/>
            <w:shd w:val="clear" w:color="auto" w:fill="auto"/>
          </w:tcPr>
          <w:p w:rsidRPr="00D163F0" w:rsidR="00D163F0" w:rsidP="00D96409" w:rsidRDefault="00D163F0">
            <w:r w:rsidRPr="00D163F0">
              <w:t>Lower</w:t>
            </w:r>
          </w:p>
        </w:tc>
      </w:tr>
    </w:tbl>
    <w:p w:rsidR="00D163F0" w:rsidP="00D163F0" w:rsidRDefault="00D163F0"/>
    <w:p w:rsidR="00D163F0" w:rsidP="00D163F0" w:rsidRDefault="00D163F0">
      <w:pPr>
        <w:pStyle w:val="SClassInfoPara"/>
      </w:pPr>
      <w:r>
        <w:t>Description</w:t>
      </w:r>
    </w:p>
    <w:p w:rsidR="00D163F0" w:rsidP="00D163F0" w:rsidRDefault="00D163F0">
      <w:r>
        <w:t>Oak reproduction to 10ft tall. Community of forbs and perennial grasses. More persistent on dry sites. Openings tend to be small and have</w:t>
      </w:r>
      <w:r w:rsidR="00801C85">
        <w:t xml:space="preserve"> scattered live trees.</w:t>
      </w:r>
    </w:p>
    <w:p w:rsidR="00D163F0" w:rsidP="00D163F0" w:rsidRDefault="00D163F0"/>
    <w:p>
      <w:r>
        <w:rPr>
          <w:i/>
          <w:u w:val="single"/>
        </w:rPr>
        <w:t>Maximum Tree Size Class</w:t>
      </w:r>
      <w:br/>
      <w:r>
        <w:t>None</w:t>
      </w:r>
    </w:p>
    <w:p w:rsidR="00D163F0" w:rsidP="00D163F0" w:rsidRDefault="00D163F0">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163F0" w:rsidP="00D163F0" w:rsidRDefault="00D163F0"/>
    <w:p w:rsidR="00D163F0" w:rsidP="00D163F0" w:rsidRDefault="00D163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12"/>
        <w:gridCol w:w="1860"/>
        <w:gridCol w:w="1956"/>
      </w:tblGrid>
      <w:tr w:rsidRPr="00D163F0" w:rsidR="00D163F0" w:rsidTr="00D163F0">
        <w:tc>
          <w:tcPr>
            <w:tcW w:w="1176" w:type="dxa"/>
            <w:tcBorders>
              <w:top w:val="single" w:color="auto" w:sz="2" w:space="0"/>
              <w:bottom w:val="single" w:color="000000" w:sz="12" w:space="0"/>
            </w:tcBorders>
            <w:shd w:val="clear" w:color="auto" w:fill="auto"/>
          </w:tcPr>
          <w:p w:rsidRPr="00D163F0" w:rsidR="00D163F0" w:rsidP="002C5862" w:rsidRDefault="00D163F0">
            <w:pPr>
              <w:rPr>
                <w:b/>
                <w:bCs/>
              </w:rPr>
            </w:pPr>
            <w:r w:rsidRPr="00D163F0">
              <w:rPr>
                <w:b/>
                <w:bCs/>
              </w:rPr>
              <w:t>Symbol</w:t>
            </w:r>
          </w:p>
        </w:tc>
        <w:tc>
          <w:tcPr>
            <w:tcW w:w="2112" w:type="dxa"/>
            <w:tcBorders>
              <w:top w:val="single" w:color="auto" w:sz="2" w:space="0"/>
              <w:bottom w:val="single" w:color="000000" w:sz="12" w:space="0"/>
            </w:tcBorders>
            <w:shd w:val="clear" w:color="auto" w:fill="auto"/>
          </w:tcPr>
          <w:p w:rsidRPr="00D163F0" w:rsidR="00D163F0" w:rsidP="002C5862" w:rsidRDefault="00D163F0">
            <w:pPr>
              <w:rPr>
                <w:b/>
                <w:bCs/>
              </w:rPr>
            </w:pPr>
            <w:r w:rsidRPr="00D163F0">
              <w:rPr>
                <w:b/>
                <w:bCs/>
              </w:rPr>
              <w:t>Scientific Name</w:t>
            </w:r>
          </w:p>
        </w:tc>
        <w:tc>
          <w:tcPr>
            <w:tcW w:w="1860" w:type="dxa"/>
            <w:tcBorders>
              <w:top w:val="single" w:color="auto" w:sz="2" w:space="0"/>
              <w:bottom w:val="single" w:color="000000" w:sz="12" w:space="0"/>
            </w:tcBorders>
            <w:shd w:val="clear" w:color="auto" w:fill="auto"/>
          </w:tcPr>
          <w:p w:rsidRPr="00D163F0" w:rsidR="00D163F0" w:rsidP="002C5862" w:rsidRDefault="00D163F0">
            <w:pPr>
              <w:rPr>
                <w:b/>
                <w:bCs/>
              </w:rPr>
            </w:pPr>
            <w:r w:rsidRPr="00D163F0">
              <w:rPr>
                <w:b/>
                <w:bCs/>
              </w:rPr>
              <w:t>Common Name</w:t>
            </w:r>
          </w:p>
        </w:tc>
        <w:tc>
          <w:tcPr>
            <w:tcW w:w="1956" w:type="dxa"/>
            <w:tcBorders>
              <w:top w:val="single" w:color="auto" w:sz="2" w:space="0"/>
              <w:bottom w:val="single" w:color="000000" w:sz="12" w:space="0"/>
            </w:tcBorders>
            <w:shd w:val="clear" w:color="auto" w:fill="auto"/>
          </w:tcPr>
          <w:p w:rsidRPr="00D163F0" w:rsidR="00D163F0" w:rsidP="002C5862" w:rsidRDefault="00D163F0">
            <w:pPr>
              <w:rPr>
                <w:b/>
                <w:bCs/>
              </w:rPr>
            </w:pPr>
            <w:r w:rsidRPr="00D163F0">
              <w:rPr>
                <w:b/>
                <w:bCs/>
              </w:rPr>
              <w:t>Canopy Position</w:t>
            </w:r>
          </w:p>
        </w:tc>
      </w:tr>
      <w:tr w:rsidRPr="00D163F0" w:rsidR="00D163F0" w:rsidTr="00D163F0">
        <w:tc>
          <w:tcPr>
            <w:tcW w:w="1176" w:type="dxa"/>
            <w:tcBorders>
              <w:top w:val="single" w:color="000000" w:sz="12" w:space="0"/>
            </w:tcBorders>
            <w:shd w:val="clear" w:color="auto" w:fill="auto"/>
          </w:tcPr>
          <w:p w:rsidRPr="00D163F0" w:rsidR="00D163F0" w:rsidP="002C5862" w:rsidRDefault="00D163F0">
            <w:pPr>
              <w:rPr>
                <w:bCs/>
              </w:rPr>
            </w:pPr>
            <w:r w:rsidRPr="00D163F0">
              <w:rPr>
                <w:bCs/>
              </w:rPr>
              <w:t>QUERC</w:t>
            </w:r>
          </w:p>
        </w:tc>
        <w:tc>
          <w:tcPr>
            <w:tcW w:w="2112" w:type="dxa"/>
            <w:tcBorders>
              <w:top w:val="single" w:color="000000" w:sz="12" w:space="0"/>
            </w:tcBorders>
            <w:shd w:val="clear" w:color="auto" w:fill="auto"/>
          </w:tcPr>
          <w:p w:rsidRPr="00D163F0" w:rsidR="00D163F0" w:rsidP="002C5862" w:rsidRDefault="00D163F0">
            <w:r w:rsidRPr="00D163F0">
              <w:t>Quercus</w:t>
            </w:r>
          </w:p>
        </w:tc>
        <w:tc>
          <w:tcPr>
            <w:tcW w:w="1860" w:type="dxa"/>
            <w:tcBorders>
              <w:top w:val="single" w:color="000000" w:sz="12" w:space="0"/>
            </w:tcBorders>
            <w:shd w:val="clear" w:color="auto" w:fill="auto"/>
          </w:tcPr>
          <w:p w:rsidRPr="00D163F0" w:rsidR="00D163F0" w:rsidP="002C5862" w:rsidRDefault="00D163F0">
            <w:r w:rsidRPr="00D163F0">
              <w:t>Oak</w:t>
            </w:r>
          </w:p>
        </w:tc>
        <w:tc>
          <w:tcPr>
            <w:tcW w:w="1956" w:type="dxa"/>
            <w:tcBorders>
              <w:top w:val="single" w:color="000000" w:sz="12" w:space="0"/>
            </w:tcBorders>
            <w:shd w:val="clear" w:color="auto" w:fill="auto"/>
          </w:tcPr>
          <w:p w:rsidRPr="00D163F0" w:rsidR="00D163F0" w:rsidP="002C5862" w:rsidRDefault="00D163F0">
            <w:r w:rsidRPr="00D163F0">
              <w:t>Upper</w:t>
            </w:r>
          </w:p>
        </w:tc>
      </w:tr>
      <w:tr w:rsidRPr="00D163F0" w:rsidR="00D163F0" w:rsidTr="00D163F0">
        <w:tc>
          <w:tcPr>
            <w:tcW w:w="1176" w:type="dxa"/>
            <w:shd w:val="clear" w:color="auto" w:fill="auto"/>
          </w:tcPr>
          <w:p w:rsidRPr="00D163F0" w:rsidR="00D163F0" w:rsidP="002C5862" w:rsidRDefault="00D163F0">
            <w:pPr>
              <w:rPr>
                <w:bCs/>
              </w:rPr>
            </w:pPr>
            <w:r w:rsidRPr="00D163F0">
              <w:rPr>
                <w:bCs/>
              </w:rPr>
              <w:t>CARYA</w:t>
            </w:r>
          </w:p>
        </w:tc>
        <w:tc>
          <w:tcPr>
            <w:tcW w:w="2112" w:type="dxa"/>
            <w:shd w:val="clear" w:color="auto" w:fill="auto"/>
          </w:tcPr>
          <w:p w:rsidRPr="00D163F0" w:rsidR="00D163F0" w:rsidP="002C5862" w:rsidRDefault="00D163F0">
            <w:proofErr w:type="spellStart"/>
            <w:r w:rsidRPr="00D163F0">
              <w:t>Carya</w:t>
            </w:r>
            <w:proofErr w:type="spellEnd"/>
          </w:p>
        </w:tc>
        <w:tc>
          <w:tcPr>
            <w:tcW w:w="1860" w:type="dxa"/>
            <w:shd w:val="clear" w:color="auto" w:fill="auto"/>
          </w:tcPr>
          <w:p w:rsidRPr="00D163F0" w:rsidR="00D163F0" w:rsidP="002C5862" w:rsidRDefault="00D163F0">
            <w:r w:rsidRPr="00D163F0">
              <w:t>Hickory</w:t>
            </w:r>
          </w:p>
        </w:tc>
        <w:tc>
          <w:tcPr>
            <w:tcW w:w="1956" w:type="dxa"/>
            <w:shd w:val="clear" w:color="auto" w:fill="auto"/>
          </w:tcPr>
          <w:p w:rsidRPr="00D163F0" w:rsidR="00D163F0" w:rsidP="002C5862" w:rsidRDefault="00D163F0">
            <w:r w:rsidRPr="00D163F0">
              <w:t>Upper</w:t>
            </w:r>
          </w:p>
        </w:tc>
      </w:tr>
      <w:tr w:rsidRPr="00D163F0" w:rsidR="00D163F0" w:rsidTr="00D163F0">
        <w:tc>
          <w:tcPr>
            <w:tcW w:w="1176" w:type="dxa"/>
            <w:shd w:val="clear" w:color="auto" w:fill="auto"/>
          </w:tcPr>
          <w:p w:rsidRPr="00D163F0" w:rsidR="00D163F0" w:rsidP="002C5862" w:rsidRDefault="00D163F0">
            <w:pPr>
              <w:rPr>
                <w:bCs/>
              </w:rPr>
            </w:pPr>
            <w:r w:rsidRPr="00D163F0">
              <w:rPr>
                <w:bCs/>
              </w:rPr>
              <w:t>SAAL5</w:t>
            </w:r>
          </w:p>
        </w:tc>
        <w:tc>
          <w:tcPr>
            <w:tcW w:w="2112" w:type="dxa"/>
            <w:shd w:val="clear" w:color="auto" w:fill="auto"/>
          </w:tcPr>
          <w:p w:rsidRPr="00D163F0" w:rsidR="00D163F0" w:rsidP="002C5862" w:rsidRDefault="00D163F0">
            <w:r w:rsidRPr="00D163F0">
              <w:t xml:space="preserve">Sassafras </w:t>
            </w:r>
            <w:proofErr w:type="spellStart"/>
            <w:r w:rsidRPr="00D163F0">
              <w:t>albidum</w:t>
            </w:r>
            <w:proofErr w:type="spellEnd"/>
          </w:p>
        </w:tc>
        <w:tc>
          <w:tcPr>
            <w:tcW w:w="1860" w:type="dxa"/>
            <w:shd w:val="clear" w:color="auto" w:fill="auto"/>
          </w:tcPr>
          <w:p w:rsidRPr="00D163F0" w:rsidR="00D163F0" w:rsidP="002C5862" w:rsidRDefault="00D163F0">
            <w:r w:rsidRPr="00D163F0">
              <w:t>Sassafras</w:t>
            </w:r>
          </w:p>
        </w:tc>
        <w:tc>
          <w:tcPr>
            <w:tcW w:w="1956" w:type="dxa"/>
            <w:shd w:val="clear" w:color="auto" w:fill="auto"/>
          </w:tcPr>
          <w:p w:rsidRPr="00D163F0" w:rsidR="00D163F0" w:rsidP="002C5862" w:rsidRDefault="00D163F0">
            <w:r w:rsidRPr="00D163F0">
              <w:t>Upper</w:t>
            </w:r>
          </w:p>
        </w:tc>
      </w:tr>
    </w:tbl>
    <w:p w:rsidR="00D163F0" w:rsidP="00D163F0" w:rsidRDefault="00D163F0"/>
    <w:p w:rsidR="00D163F0" w:rsidP="00D163F0" w:rsidRDefault="00D163F0">
      <w:pPr>
        <w:pStyle w:val="SClassInfoPara"/>
      </w:pPr>
      <w:r>
        <w:t>Description</w:t>
      </w:r>
    </w:p>
    <w:p w:rsidR="00D163F0" w:rsidP="00D163F0" w:rsidRDefault="00D163F0">
      <w:r>
        <w:t>Mid-seral with closed canopy oak pole-sized trees with little or no herbaceous understory. Some woo</w:t>
      </w:r>
      <w:r w:rsidR="00801C85">
        <w:t xml:space="preserve">dy understory development. High </w:t>
      </w:r>
      <w:r>
        <w:t>canopy cover (cro</w:t>
      </w:r>
      <w:r w:rsidR="00042631">
        <w:t xml:space="preserve">wn closure estimate). </w:t>
      </w:r>
      <w:r>
        <w:t xml:space="preserve">More likely to occur on lower dune slopes and ponds due to water availability. </w:t>
      </w:r>
    </w:p>
    <w:p w:rsidR="00D163F0" w:rsidP="00D163F0" w:rsidRDefault="00D163F0"/>
    <w:p>
      <w:r>
        <w:rPr>
          <w:i/>
          <w:u w:val="single"/>
        </w:rPr>
        <w:t>Maximum Tree Size Class</w:t>
      </w:r>
      <w:br/>
      <w:r>
        <w:t>Pole 5-9" DBH</w:t>
      </w:r>
    </w:p>
    <w:p w:rsidR="00D163F0" w:rsidP="00D163F0" w:rsidRDefault="00D163F0">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163F0" w:rsidP="00D163F0" w:rsidRDefault="00D163F0"/>
    <w:p w:rsidR="00D163F0" w:rsidP="00D163F0" w:rsidRDefault="00D163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112"/>
        <w:gridCol w:w="1860"/>
        <w:gridCol w:w="1956"/>
      </w:tblGrid>
      <w:tr w:rsidRPr="00D163F0" w:rsidR="00D163F0" w:rsidTr="00D163F0">
        <w:tc>
          <w:tcPr>
            <w:tcW w:w="1308" w:type="dxa"/>
            <w:tcBorders>
              <w:top w:val="single" w:color="auto" w:sz="2" w:space="0"/>
              <w:bottom w:val="single" w:color="000000" w:sz="12" w:space="0"/>
            </w:tcBorders>
            <w:shd w:val="clear" w:color="auto" w:fill="auto"/>
          </w:tcPr>
          <w:p w:rsidRPr="00D163F0" w:rsidR="00D163F0" w:rsidP="00B260B9" w:rsidRDefault="00D163F0">
            <w:pPr>
              <w:rPr>
                <w:b/>
                <w:bCs/>
              </w:rPr>
            </w:pPr>
            <w:r w:rsidRPr="00D163F0">
              <w:rPr>
                <w:b/>
                <w:bCs/>
              </w:rPr>
              <w:t>Symbol</w:t>
            </w:r>
          </w:p>
        </w:tc>
        <w:tc>
          <w:tcPr>
            <w:tcW w:w="2112" w:type="dxa"/>
            <w:tcBorders>
              <w:top w:val="single" w:color="auto" w:sz="2" w:space="0"/>
              <w:bottom w:val="single" w:color="000000" w:sz="12" w:space="0"/>
            </w:tcBorders>
            <w:shd w:val="clear" w:color="auto" w:fill="auto"/>
          </w:tcPr>
          <w:p w:rsidRPr="00D163F0" w:rsidR="00D163F0" w:rsidP="00B260B9" w:rsidRDefault="00D163F0">
            <w:pPr>
              <w:rPr>
                <w:b/>
                <w:bCs/>
              </w:rPr>
            </w:pPr>
            <w:r w:rsidRPr="00D163F0">
              <w:rPr>
                <w:b/>
                <w:bCs/>
              </w:rPr>
              <w:t>Scientific Name</w:t>
            </w:r>
          </w:p>
        </w:tc>
        <w:tc>
          <w:tcPr>
            <w:tcW w:w="1860" w:type="dxa"/>
            <w:tcBorders>
              <w:top w:val="single" w:color="auto" w:sz="2" w:space="0"/>
              <w:bottom w:val="single" w:color="000000" w:sz="12" w:space="0"/>
            </w:tcBorders>
            <w:shd w:val="clear" w:color="auto" w:fill="auto"/>
          </w:tcPr>
          <w:p w:rsidRPr="00D163F0" w:rsidR="00D163F0" w:rsidP="00B260B9" w:rsidRDefault="00D163F0">
            <w:pPr>
              <w:rPr>
                <w:b/>
                <w:bCs/>
              </w:rPr>
            </w:pPr>
            <w:r w:rsidRPr="00D163F0">
              <w:rPr>
                <w:b/>
                <w:bCs/>
              </w:rPr>
              <w:t>Common Name</w:t>
            </w:r>
          </w:p>
        </w:tc>
        <w:tc>
          <w:tcPr>
            <w:tcW w:w="1956" w:type="dxa"/>
            <w:tcBorders>
              <w:top w:val="single" w:color="auto" w:sz="2" w:space="0"/>
              <w:bottom w:val="single" w:color="000000" w:sz="12" w:space="0"/>
            </w:tcBorders>
            <w:shd w:val="clear" w:color="auto" w:fill="auto"/>
          </w:tcPr>
          <w:p w:rsidRPr="00D163F0" w:rsidR="00D163F0" w:rsidP="00B260B9" w:rsidRDefault="00D163F0">
            <w:pPr>
              <w:rPr>
                <w:b/>
                <w:bCs/>
              </w:rPr>
            </w:pPr>
            <w:r w:rsidRPr="00D163F0">
              <w:rPr>
                <w:b/>
                <w:bCs/>
              </w:rPr>
              <w:t>Canopy Position</w:t>
            </w:r>
          </w:p>
        </w:tc>
      </w:tr>
      <w:tr w:rsidRPr="00D163F0" w:rsidR="00D163F0" w:rsidTr="00D163F0">
        <w:tc>
          <w:tcPr>
            <w:tcW w:w="1308" w:type="dxa"/>
            <w:tcBorders>
              <w:top w:val="single" w:color="000000" w:sz="12" w:space="0"/>
            </w:tcBorders>
            <w:shd w:val="clear" w:color="auto" w:fill="auto"/>
          </w:tcPr>
          <w:p w:rsidRPr="00D163F0" w:rsidR="00D163F0" w:rsidP="00B260B9" w:rsidRDefault="00D163F0">
            <w:pPr>
              <w:rPr>
                <w:bCs/>
              </w:rPr>
            </w:pPr>
            <w:r w:rsidRPr="00D163F0">
              <w:rPr>
                <w:bCs/>
              </w:rPr>
              <w:t>QUERC</w:t>
            </w:r>
          </w:p>
        </w:tc>
        <w:tc>
          <w:tcPr>
            <w:tcW w:w="2112" w:type="dxa"/>
            <w:tcBorders>
              <w:top w:val="single" w:color="000000" w:sz="12" w:space="0"/>
            </w:tcBorders>
            <w:shd w:val="clear" w:color="auto" w:fill="auto"/>
          </w:tcPr>
          <w:p w:rsidRPr="00D163F0" w:rsidR="00D163F0" w:rsidP="00B260B9" w:rsidRDefault="00D163F0">
            <w:r w:rsidRPr="00D163F0">
              <w:t>Quercus</w:t>
            </w:r>
          </w:p>
        </w:tc>
        <w:tc>
          <w:tcPr>
            <w:tcW w:w="1860" w:type="dxa"/>
            <w:tcBorders>
              <w:top w:val="single" w:color="000000" w:sz="12" w:space="0"/>
            </w:tcBorders>
            <w:shd w:val="clear" w:color="auto" w:fill="auto"/>
          </w:tcPr>
          <w:p w:rsidRPr="00D163F0" w:rsidR="00D163F0" w:rsidP="00B260B9" w:rsidRDefault="00D163F0">
            <w:r w:rsidRPr="00D163F0">
              <w:t>Oak</w:t>
            </w:r>
          </w:p>
        </w:tc>
        <w:tc>
          <w:tcPr>
            <w:tcW w:w="1956" w:type="dxa"/>
            <w:tcBorders>
              <w:top w:val="single" w:color="000000" w:sz="12" w:space="0"/>
            </w:tcBorders>
            <w:shd w:val="clear" w:color="auto" w:fill="auto"/>
          </w:tcPr>
          <w:p w:rsidRPr="00D163F0" w:rsidR="00D163F0" w:rsidP="00B260B9" w:rsidRDefault="00D163F0">
            <w:r w:rsidRPr="00D163F0">
              <w:t>Upper</w:t>
            </w:r>
          </w:p>
        </w:tc>
      </w:tr>
      <w:tr w:rsidRPr="00D163F0" w:rsidR="00D163F0" w:rsidTr="00D163F0">
        <w:tc>
          <w:tcPr>
            <w:tcW w:w="1308" w:type="dxa"/>
            <w:shd w:val="clear" w:color="auto" w:fill="auto"/>
          </w:tcPr>
          <w:p w:rsidRPr="00D163F0" w:rsidR="00D163F0" w:rsidP="00B260B9" w:rsidRDefault="00D163F0">
            <w:pPr>
              <w:rPr>
                <w:bCs/>
              </w:rPr>
            </w:pPr>
            <w:r w:rsidRPr="00D163F0">
              <w:rPr>
                <w:bCs/>
              </w:rPr>
              <w:t>SAAL5</w:t>
            </w:r>
          </w:p>
        </w:tc>
        <w:tc>
          <w:tcPr>
            <w:tcW w:w="2112" w:type="dxa"/>
            <w:shd w:val="clear" w:color="auto" w:fill="auto"/>
          </w:tcPr>
          <w:p w:rsidRPr="00D163F0" w:rsidR="00D163F0" w:rsidP="00B260B9" w:rsidRDefault="00D163F0">
            <w:r w:rsidRPr="00D163F0">
              <w:t xml:space="preserve">Sassafras </w:t>
            </w:r>
            <w:proofErr w:type="spellStart"/>
            <w:r w:rsidRPr="00D163F0">
              <w:t>albidum</w:t>
            </w:r>
            <w:proofErr w:type="spellEnd"/>
          </w:p>
        </w:tc>
        <w:tc>
          <w:tcPr>
            <w:tcW w:w="1860" w:type="dxa"/>
            <w:shd w:val="clear" w:color="auto" w:fill="auto"/>
          </w:tcPr>
          <w:p w:rsidRPr="00D163F0" w:rsidR="00D163F0" w:rsidP="00B260B9" w:rsidRDefault="00D163F0">
            <w:r w:rsidRPr="00D163F0">
              <w:t>Sassafras</w:t>
            </w:r>
          </w:p>
        </w:tc>
        <w:tc>
          <w:tcPr>
            <w:tcW w:w="1956" w:type="dxa"/>
            <w:shd w:val="clear" w:color="auto" w:fill="auto"/>
          </w:tcPr>
          <w:p w:rsidRPr="00D163F0" w:rsidR="00D163F0" w:rsidP="00B260B9" w:rsidRDefault="00D163F0">
            <w:r w:rsidRPr="00D163F0">
              <w:t>Upper</w:t>
            </w:r>
          </w:p>
        </w:tc>
      </w:tr>
      <w:tr w:rsidRPr="00D163F0" w:rsidR="00D163F0" w:rsidTr="00D163F0">
        <w:tc>
          <w:tcPr>
            <w:tcW w:w="1308" w:type="dxa"/>
            <w:shd w:val="clear" w:color="auto" w:fill="auto"/>
          </w:tcPr>
          <w:p w:rsidRPr="00D163F0" w:rsidR="00D163F0" w:rsidP="00B260B9" w:rsidRDefault="00D163F0">
            <w:pPr>
              <w:rPr>
                <w:bCs/>
              </w:rPr>
            </w:pPr>
            <w:r w:rsidRPr="00D163F0">
              <w:rPr>
                <w:bCs/>
              </w:rPr>
              <w:lastRenderedPageBreak/>
              <w:t>ARIST</w:t>
            </w:r>
          </w:p>
        </w:tc>
        <w:tc>
          <w:tcPr>
            <w:tcW w:w="2112" w:type="dxa"/>
            <w:shd w:val="clear" w:color="auto" w:fill="auto"/>
          </w:tcPr>
          <w:p w:rsidRPr="00D163F0" w:rsidR="00D163F0" w:rsidP="00B260B9" w:rsidRDefault="00D163F0">
            <w:proofErr w:type="spellStart"/>
            <w:r w:rsidRPr="00D163F0">
              <w:t>Aristida</w:t>
            </w:r>
            <w:proofErr w:type="spellEnd"/>
          </w:p>
        </w:tc>
        <w:tc>
          <w:tcPr>
            <w:tcW w:w="1860" w:type="dxa"/>
            <w:shd w:val="clear" w:color="auto" w:fill="auto"/>
          </w:tcPr>
          <w:p w:rsidRPr="00D163F0" w:rsidR="00D163F0" w:rsidP="00B260B9" w:rsidRDefault="00D163F0">
            <w:proofErr w:type="spellStart"/>
            <w:r w:rsidRPr="00D163F0">
              <w:t>Threeawn</w:t>
            </w:r>
            <w:proofErr w:type="spellEnd"/>
          </w:p>
        </w:tc>
        <w:tc>
          <w:tcPr>
            <w:tcW w:w="1956" w:type="dxa"/>
            <w:shd w:val="clear" w:color="auto" w:fill="auto"/>
          </w:tcPr>
          <w:p w:rsidRPr="00D163F0" w:rsidR="00D163F0" w:rsidP="00B260B9" w:rsidRDefault="00D163F0">
            <w:r w:rsidRPr="00D163F0">
              <w:t>Lower</w:t>
            </w:r>
          </w:p>
        </w:tc>
      </w:tr>
      <w:tr w:rsidRPr="00D163F0" w:rsidR="00D163F0" w:rsidTr="00D163F0">
        <w:tc>
          <w:tcPr>
            <w:tcW w:w="1308" w:type="dxa"/>
            <w:shd w:val="clear" w:color="auto" w:fill="auto"/>
          </w:tcPr>
          <w:p w:rsidRPr="00D163F0" w:rsidR="00D163F0" w:rsidP="00B260B9" w:rsidRDefault="00D163F0">
            <w:pPr>
              <w:rPr>
                <w:bCs/>
              </w:rPr>
            </w:pPr>
            <w:r w:rsidRPr="00D163F0">
              <w:rPr>
                <w:bCs/>
              </w:rPr>
              <w:t>ANDRO2</w:t>
            </w:r>
          </w:p>
        </w:tc>
        <w:tc>
          <w:tcPr>
            <w:tcW w:w="2112" w:type="dxa"/>
            <w:shd w:val="clear" w:color="auto" w:fill="auto"/>
          </w:tcPr>
          <w:p w:rsidRPr="00D163F0" w:rsidR="00D163F0" w:rsidP="00B260B9" w:rsidRDefault="00D163F0">
            <w:proofErr w:type="spellStart"/>
            <w:r w:rsidRPr="00D163F0">
              <w:t>Andropogon</w:t>
            </w:r>
            <w:proofErr w:type="spellEnd"/>
          </w:p>
        </w:tc>
        <w:tc>
          <w:tcPr>
            <w:tcW w:w="1860" w:type="dxa"/>
            <w:shd w:val="clear" w:color="auto" w:fill="auto"/>
          </w:tcPr>
          <w:p w:rsidRPr="00D163F0" w:rsidR="00D163F0" w:rsidP="00B260B9" w:rsidRDefault="00D163F0">
            <w:r w:rsidRPr="00D163F0">
              <w:t>Bluestem</w:t>
            </w:r>
          </w:p>
        </w:tc>
        <w:tc>
          <w:tcPr>
            <w:tcW w:w="1956" w:type="dxa"/>
            <w:shd w:val="clear" w:color="auto" w:fill="auto"/>
          </w:tcPr>
          <w:p w:rsidRPr="00D163F0" w:rsidR="00D163F0" w:rsidP="00B260B9" w:rsidRDefault="00D163F0">
            <w:r w:rsidRPr="00D163F0">
              <w:t>All</w:t>
            </w:r>
          </w:p>
        </w:tc>
      </w:tr>
    </w:tbl>
    <w:p w:rsidR="00D163F0" w:rsidP="00D163F0" w:rsidRDefault="00D163F0"/>
    <w:p w:rsidR="00D163F0" w:rsidP="00D163F0" w:rsidRDefault="00D163F0">
      <w:pPr>
        <w:pStyle w:val="SClassInfoPara"/>
      </w:pPr>
      <w:r>
        <w:t>Description</w:t>
      </w:r>
    </w:p>
    <w:p w:rsidR="00D163F0" w:rsidP="00D163F0" w:rsidRDefault="00D163F0">
      <w:r>
        <w:t>Mid-development, open canopy. Woodland/savanna with herbaceous understory. Oak-pine predominate oversto</w:t>
      </w:r>
      <w:r w:rsidR="00504403">
        <w:t xml:space="preserve">ry &lt;80% canopy cover. </w:t>
      </w:r>
      <w:r>
        <w:t>More likely to occur on upper slopes and dune tops</w:t>
      </w:r>
      <w:r w:rsidR="00DA2AA2">
        <w:t>. Trees are in the sapling stage.</w:t>
      </w:r>
    </w:p>
    <w:p w:rsidR="00D163F0" w:rsidP="00D163F0" w:rsidRDefault="00D163F0"/>
    <w:p>
      <w:r>
        <w:rPr>
          <w:i/>
          <w:u w:val="single"/>
        </w:rPr>
        <w:t>Maximum Tree Size Class</w:t>
      </w:r>
      <w:br/>
      <w:r>
        <w:t>Pole 5-9" DBH</w:t>
      </w:r>
    </w:p>
    <w:p w:rsidR="00D163F0" w:rsidP="00D163F0" w:rsidRDefault="00D163F0">
      <w:pPr>
        <w:pStyle w:val="InfoPara"/>
        <w:pBdr>
          <w:top w:val="single" w:color="auto" w:sz="4" w:space="1"/>
        </w:pBdr>
      </w:pPr>
      <w:r xmlns:w="http://schemas.openxmlformats.org/wordprocessingml/2006/main">
        <w:t>Class D</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163F0" w:rsidP="00D163F0" w:rsidRDefault="00D163F0"/>
    <w:p w:rsidR="00D163F0" w:rsidP="00D163F0" w:rsidRDefault="00D163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112"/>
        <w:gridCol w:w="1860"/>
        <w:gridCol w:w="1956"/>
      </w:tblGrid>
      <w:tr w:rsidRPr="00D163F0" w:rsidR="00D163F0" w:rsidTr="00D163F0">
        <w:tc>
          <w:tcPr>
            <w:tcW w:w="1308" w:type="dxa"/>
            <w:tcBorders>
              <w:top w:val="single" w:color="auto" w:sz="2" w:space="0"/>
              <w:bottom w:val="single" w:color="000000" w:sz="12" w:space="0"/>
            </w:tcBorders>
            <w:shd w:val="clear" w:color="auto" w:fill="auto"/>
          </w:tcPr>
          <w:p w:rsidRPr="00D163F0" w:rsidR="00D163F0" w:rsidP="007B36D3" w:rsidRDefault="00D163F0">
            <w:pPr>
              <w:rPr>
                <w:b/>
                <w:bCs/>
              </w:rPr>
            </w:pPr>
            <w:r w:rsidRPr="00D163F0">
              <w:rPr>
                <w:b/>
                <w:bCs/>
              </w:rPr>
              <w:t>Symbol</w:t>
            </w:r>
          </w:p>
        </w:tc>
        <w:tc>
          <w:tcPr>
            <w:tcW w:w="2112" w:type="dxa"/>
            <w:tcBorders>
              <w:top w:val="single" w:color="auto" w:sz="2" w:space="0"/>
              <w:bottom w:val="single" w:color="000000" w:sz="12" w:space="0"/>
            </w:tcBorders>
            <w:shd w:val="clear" w:color="auto" w:fill="auto"/>
          </w:tcPr>
          <w:p w:rsidRPr="00D163F0" w:rsidR="00D163F0" w:rsidP="007B36D3" w:rsidRDefault="00D163F0">
            <w:pPr>
              <w:rPr>
                <w:b/>
                <w:bCs/>
              </w:rPr>
            </w:pPr>
            <w:r w:rsidRPr="00D163F0">
              <w:rPr>
                <w:b/>
                <w:bCs/>
              </w:rPr>
              <w:t>Scientific Name</w:t>
            </w:r>
          </w:p>
        </w:tc>
        <w:tc>
          <w:tcPr>
            <w:tcW w:w="1860" w:type="dxa"/>
            <w:tcBorders>
              <w:top w:val="single" w:color="auto" w:sz="2" w:space="0"/>
              <w:bottom w:val="single" w:color="000000" w:sz="12" w:space="0"/>
            </w:tcBorders>
            <w:shd w:val="clear" w:color="auto" w:fill="auto"/>
          </w:tcPr>
          <w:p w:rsidRPr="00D163F0" w:rsidR="00D163F0" w:rsidP="007B36D3" w:rsidRDefault="00D163F0">
            <w:pPr>
              <w:rPr>
                <w:b/>
                <w:bCs/>
              </w:rPr>
            </w:pPr>
            <w:r w:rsidRPr="00D163F0">
              <w:rPr>
                <w:b/>
                <w:bCs/>
              </w:rPr>
              <w:t>Common Name</w:t>
            </w:r>
          </w:p>
        </w:tc>
        <w:tc>
          <w:tcPr>
            <w:tcW w:w="1956" w:type="dxa"/>
            <w:tcBorders>
              <w:top w:val="single" w:color="auto" w:sz="2" w:space="0"/>
              <w:bottom w:val="single" w:color="000000" w:sz="12" w:space="0"/>
            </w:tcBorders>
            <w:shd w:val="clear" w:color="auto" w:fill="auto"/>
          </w:tcPr>
          <w:p w:rsidRPr="00D163F0" w:rsidR="00D163F0" w:rsidP="007B36D3" w:rsidRDefault="00D163F0">
            <w:pPr>
              <w:rPr>
                <w:b/>
                <w:bCs/>
              </w:rPr>
            </w:pPr>
            <w:r w:rsidRPr="00D163F0">
              <w:rPr>
                <w:b/>
                <w:bCs/>
              </w:rPr>
              <w:t>Canopy Position</w:t>
            </w:r>
          </w:p>
        </w:tc>
      </w:tr>
      <w:tr w:rsidRPr="00D163F0" w:rsidR="00D163F0" w:rsidTr="00D163F0">
        <w:tc>
          <w:tcPr>
            <w:tcW w:w="1308" w:type="dxa"/>
            <w:tcBorders>
              <w:top w:val="single" w:color="000000" w:sz="12" w:space="0"/>
            </w:tcBorders>
            <w:shd w:val="clear" w:color="auto" w:fill="auto"/>
          </w:tcPr>
          <w:p w:rsidRPr="00D163F0" w:rsidR="00D163F0" w:rsidP="007B36D3" w:rsidRDefault="00D163F0">
            <w:pPr>
              <w:rPr>
                <w:bCs/>
              </w:rPr>
            </w:pPr>
            <w:r w:rsidRPr="00D163F0">
              <w:rPr>
                <w:bCs/>
              </w:rPr>
              <w:t>QUERC</w:t>
            </w:r>
          </w:p>
        </w:tc>
        <w:tc>
          <w:tcPr>
            <w:tcW w:w="2112" w:type="dxa"/>
            <w:tcBorders>
              <w:top w:val="single" w:color="000000" w:sz="12" w:space="0"/>
            </w:tcBorders>
            <w:shd w:val="clear" w:color="auto" w:fill="auto"/>
          </w:tcPr>
          <w:p w:rsidRPr="00D163F0" w:rsidR="00D163F0" w:rsidP="007B36D3" w:rsidRDefault="00D163F0">
            <w:r w:rsidRPr="00D163F0">
              <w:t>Quercus</w:t>
            </w:r>
          </w:p>
        </w:tc>
        <w:tc>
          <w:tcPr>
            <w:tcW w:w="1860" w:type="dxa"/>
            <w:tcBorders>
              <w:top w:val="single" w:color="000000" w:sz="12" w:space="0"/>
            </w:tcBorders>
            <w:shd w:val="clear" w:color="auto" w:fill="auto"/>
          </w:tcPr>
          <w:p w:rsidRPr="00D163F0" w:rsidR="00D163F0" w:rsidP="007B36D3" w:rsidRDefault="00D163F0">
            <w:r w:rsidRPr="00D163F0">
              <w:t>Oak</w:t>
            </w:r>
          </w:p>
        </w:tc>
        <w:tc>
          <w:tcPr>
            <w:tcW w:w="1956" w:type="dxa"/>
            <w:tcBorders>
              <w:top w:val="single" w:color="000000" w:sz="12" w:space="0"/>
            </w:tcBorders>
            <w:shd w:val="clear" w:color="auto" w:fill="auto"/>
          </w:tcPr>
          <w:p w:rsidRPr="00D163F0" w:rsidR="00D163F0" w:rsidP="007B36D3" w:rsidRDefault="00D163F0">
            <w:r w:rsidRPr="00D163F0">
              <w:t>None</w:t>
            </w:r>
          </w:p>
        </w:tc>
      </w:tr>
      <w:tr w:rsidRPr="00D163F0" w:rsidR="00D163F0" w:rsidTr="00D163F0">
        <w:tc>
          <w:tcPr>
            <w:tcW w:w="1308" w:type="dxa"/>
            <w:shd w:val="clear" w:color="auto" w:fill="auto"/>
          </w:tcPr>
          <w:p w:rsidRPr="00D163F0" w:rsidR="00D163F0" w:rsidP="007B36D3" w:rsidRDefault="00D163F0">
            <w:pPr>
              <w:rPr>
                <w:bCs/>
              </w:rPr>
            </w:pPr>
            <w:r w:rsidRPr="00D163F0">
              <w:rPr>
                <w:bCs/>
              </w:rPr>
              <w:t>SAAL5</w:t>
            </w:r>
          </w:p>
        </w:tc>
        <w:tc>
          <w:tcPr>
            <w:tcW w:w="2112" w:type="dxa"/>
            <w:shd w:val="clear" w:color="auto" w:fill="auto"/>
          </w:tcPr>
          <w:p w:rsidRPr="00D163F0" w:rsidR="00D163F0" w:rsidP="007B36D3" w:rsidRDefault="00D163F0">
            <w:r w:rsidRPr="00D163F0">
              <w:t xml:space="preserve">Sassafras </w:t>
            </w:r>
            <w:proofErr w:type="spellStart"/>
            <w:r w:rsidRPr="00D163F0">
              <w:t>albidum</w:t>
            </w:r>
            <w:proofErr w:type="spellEnd"/>
          </w:p>
        </w:tc>
        <w:tc>
          <w:tcPr>
            <w:tcW w:w="1860" w:type="dxa"/>
            <w:shd w:val="clear" w:color="auto" w:fill="auto"/>
          </w:tcPr>
          <w:p w:rsidRPr="00D163F0" w:rsidR="00D163F0" w:rsidP="007B36D3" w:rsidRDefault="00D163F0">
            <w:r w:rsidRPr="00D163F0">
              <w:t>Sassafras</w:t>
            </w:r>
          </w:p>
        </w:tc>
        <w:tc>
          <w:tcPr>
            <w:tcW w:w="1956" w:type="dxa"/>
            <w:shd w:val="clear" w:color="auto" w:fill="auto"/>
          </w:tcPr>
          <w:p w:rsidRPr="00D163F0" w:rsidR="00D163F0" w:rsidP="007B36D3" w:rsidRDefault="00D163F0">
            <w:r w:rsidRPr="00D163F0">
              <w:t>None</w:t>
            </w:r>
          </w:p>
        </w:tc>
      </w:tr>
      <w:tr w:rsidRPr="00D163F0" w:rsidR="00D163F0" w:rsidTr="00D163F0">
        <w:tc>
          <w:tcPr>
            <w:tcW w:w="1308" w:type="dxa"/>
            <w:shd w:val="clear" w:color="auto" w:fill="auto"/>
          </w:tcPr>
          <w:p w:rsidRPr="00D163F0" w:rsidR="00D163F0" w:rsidP="007B36D3" w:rsidRDefault="00D163F0">
            <w:pPr>
              <w:rPr>
                <w:bCs/>
              </w:rPr>
            </w:pPr>
            <w:r w:rsidRPr="00D163F0">
              <w:rPr>
                <w:bCs/>
              </w:rPr>
              <w:t>ARIST</w:t>
            </w:r>
          </w:p>
        </w:tc>
        <w:tc>
          <w:tcPr>
            <w:tcW w:w="2112" w:type="dxa"/>
            <w:shd w:val="clear" w:color="auto" w:fill="auto"/>
          </w:tcPr>
          <w:p w:rsidRPr="00D163F0" w:rsidR="00D163F0" w:rsidP="007B36D3" w:rsidRDefault="00D163F0">
            <w:proofErr w:type="spellStart"/>
            <w:r w:rsidRPr="00D163F0">
              <w:t>Aristida</w:t>
            </w:r>
            <w:proofErr w:type="spellEnd"/>
          </w:p>
        </w:tc>
        <w:tc>
          <w:tcPr>
            <w:tcW w:w="1860" w:type="dxa"/>
            <w:shd w:val="clear" w:color="auto" w:fill="auto"/>
          </w:tcPr>
          <w:p w:rsidRPr="00D163F0" w:rsidR="00D163F0" w:rsidP="007B36D3" w:rsidRDefault="00D163F0">
            <w:proofErr w:type="spellStart"/>
            <w:r w:rsidRPr="00D163F0">
              <w:t>Threeawn</w:t>
            </w:r>
            <w:proofErr w:type="spellEnd"/>
          </w:p>
        </w:tc>
        <w:tc>
          <w:tcPr>
            <w:tcW w:w="1956" w:type="dxa"/>
            <w:shd w:val="clear" w:color="auto" w:fill="auto"/>
          </w:tcPr>
          <w:p w:rsidRPr="00D163F0" w:rsidR="00D163F0" w:rsidP="007B36D3" w:rsidRDefault="00D163F0">
            <w:r w:rsidRPr="00D163F0">
              <w:t>None</w:t>
            </w:r>
          </w:p>
        </w:tc>
      </w:tr>
      <w:tr w:rsidRPr="00D163F0" w:rsidR="00D163F0" w:rsidTr="00D163F0">
        <w:tc>
          <w:tcPr>
            <w:tcW w:w="1308" w:type="dxa"/>
            <w:shd w:val="clear" w:color="auto" w:fill="auto"/>
          </w:tcPr>
          <w:p w:rsidRPr="00D163F0" w:rsidR="00D163F0" w:rsidP="007B36D3" w:rsidRDefault="00D163F0">
            <w:pPr>
              <w:rPr>
                <w:bCs/>
              </w:rPr>
            </w:pPr>
            <w:r w:rsidRPr="00D163F0">
              <w:rPr>
                <w:bCs/>
              </w:rPr>
              <w:t>ANDRO2</w:t>
            </w:r>
          </w:p>
        </w:tc>
        <w:tc>
          <w:tcPr>
            <w:tcW w:w="2112" w:type="dxa"/>
            <w:shd w:val="clear" w:color="auto" w:fill="auto"/>
          </w:tcPr>
          <w:p w:rsidRPr="00D163F0" w:rsidR="00D163F0" w:rsidP="007B36D3" w:rsidRDefault="00D163F0">
            <w:proofErr w:type="spellStart"/>
            <w:r w:rsidRPr="00D163F0">
              <w:t>Andropogon</w:t>
            </w:r>
            <w:proofErr w:type="spellEnd"/>
          </w:p>
        </w:tc>
        <w:tc>
          <w:tcPr>
            <w:tcW w:w="1860" w:type="dxa"/>
            <w:shd w:val="clear" w:color="auto" w:fill="auto"/>
          </w:tcPr>
          <w:p w:rsidRPr="00D163F0" w:rsidR="00D163F0" w:rsidP="007B36D3" w:rsidRDefault="00D163F0">
            <w:r w:rsidRPr="00D163F0">
              <w:t>Bluestem</w:t>
            </w:r>
          </w:p>
        </w:tc>
        <w:tc>
          <w:tcPr>
            <w:tcW w:w="1956" w:type="dxa"/>
            <w:shd w:val="clear" w:color="auto" w:fill="auto"/>
          </w:tcPr>
          <w:p w:rsidRPr="00D163F0" w:rsidR="00D163F0" w:rsidP="007B36D3" w:rsidRDefault="00D163F0">
            <w:r w:rsidRPr="00D163F0">
              <w:t>None</w:t>
            </w:r>
          </w:p>
        </w:tc>
      </w:tr>
    </w:tbl>
    <w:p w:rsidR="00D163F0" w:rsidP="00D163F0" w:rsidRDefault="00D163F0"/>
    <w:p w:rsidR="00D163F0" w:rsidP="00D163F0" w:rsidRDefault="00D163F0">
      <w:pPr>
        <w:pStyle w:val="SClassInfoPara"/>
      </w:pPr>
      <w:r>
        <w:t>Description</w:t>
      </w:r>
    </w:p>
    <w:p w:rsidR="00D163F0" w:rsidP="00D163F0" w:rsidRDefault="00D163F0">
      <w:r>
        <w:t>Late-seral woodland/savanna oak overstory with perennial grasses and limited shrub commun</w:t>
      </w:r>
      <w:r w:rsidR="009F5691">
        <w:t>ity with low tree canopy cover.</w:t>
      </w:r>
    </w:p>
    <w:p w:rsidR="00D163F0" w:rsidP="00D163F0" w:rsidRDefault="00D163F0"/>
    <w:p>
      <w:r>
        <w:rPr>
          <w:i/>
          <w:u w:val="single"/>
        </w:rPr>
        <w:t>Maximum Tree Size Class</w:t>
      </w:r>
      <w:br/>
      <w:r>
        <w:t>Medium 9-21"DBH</w:t>
      </w:r>
    </w:p>
    <w:p w:rsidR="00D163F0" w:rsidP="00D163F0" w:rsidRDefault="00D163F0">
      <w:pPr>
        <w:pStyle w:val="InfoPara"/>
        <w:pBdr>
          <w:top w:val="single" w:color="auto" w:sz="4" w:space="1"/>
        </w:pBdr>
      </w:pPr>
      <w:r xmlns:w="http://schemas.openxmlformats.org/wordprocessingml/2006/main">
        <w:t>Class E</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163F0" w:rsidP="00D163F0" w:rsidRDefault="00D163F0"/>
    <w:p w:rsidR="00D163F0" w:rsidP="00D163F0" w:rsidRDefault="00D163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12"/>
        <w:gridCol w:w="1860"/>
        <w:gridCol w:w="1956"/>
      </w:tblGrid>
      <w:tr w:rsidRPr="00D163F0" w:rsidR="00D163F0" w:rsidTr="00D163F0">
        <w:tc>
          <w:tcPr>
            <w:tcW w:w="1176" w:type="dxa"/>
            <w:tcBorders>
              <w:top w:val="single" w:color="auto" w:sz="2" w:space="0"/>
              <w:bottom w:val="single" w:color="000000" w:sz="12" w:space="0"/>
            </w:tcBorders>
            <w:shd w:val="clear" w:color="auto" w:fill="auto"/>
          </w:tcPr>
          <w:p w:rsidRPr="00D163F0" w:rsidR="00D163F0" w:rsidP="003B449D" w:rsidRDefault="00D163F0">
            <w:pPr>
              <w:rPr>
                <w:b/>
                <w:bCs/>
              </w:rPr>
            </w:pPr>
            <w:r w:rsidRPr="00D163F0">
              <w:rPr>
                <w:b/>
                <w:bCs/>
              </w:rPr>
              <w:t>Symbol</w:t>
            </w:r>
          </w:p>
        </w:tc>
        <w:tc>
          <w:tcPr>
            <w:tcW w:w="2112" w:type="dxa"/>
            <w:tcBorders>
              <w:top w:val="single" w:color="auto" w:sz="2" w:space="0"/>
              <w:bottom w:val="single" w:color="000000" w:sz="12" w:space="0"/>
            </w:tcBorders>
            <w:shd w:val="clear" w:color="auto" w:fill="auto"/>
          </w:tcPr>
          <w:p w:rsidRPr="00D163F0" w:rsidR="00D163F0" w:rsidP="003B449D" w:rsidRDefault="00D163F0">
            <w:pPr>
              <w:rPr>
                <w:b/>
                <w:bCs/>
              </w:rPr>
            </w:pPr>
            <w:r w:rsidRPr="00D163F0">
              <w:rPr>
                <w:b/>
                <w:bCs/>
              </w:rPr>
              <w:t>Scientific Name</w:t>
            </w:r>
          </w:p>
        </w:tc>
        <w:tc>
          <w:tcPr>
            <w:tcW w:w="1860" w:type="dxa"/>
            <w:tcBorders>
              <w:top w:val="single" w:color="auto" w:sz="2" w:space="0"/>
              <w:bottom w:val="single" w:color="000000" w:sz="12" w:space="0"/>
            </w:tcBorders>
            <w:shd w:val="clear" w:color="auto" w:fill="auto"/>
          </w:tcPr>
          <w:p w:rsidRPr="00D163F0" w:rsidR="00D163F0" w:rsidP="003B449D" w:rsidRDefault="00D163F0">
            <w:pPr>
              <w:rPr>
                <w:b/>
                <w:bCs/>
              </w:rPr>
            </w:pPr>
            <w:r w:rsidRPr="00D163F0">
              <w:rPr>
                <w:b/>
                <w:bCs/>
              </w:rPr>
              <w:t>Common Name</w:t>
            </w:r>
          </w:p>
        </w:tc>
        <w:tc>
          <w:tcPr>
            <w:tcW w:w="1956" w:type="dxa"/>
            <w:tcBorders>
              <w:top w:val="single" w:color="auto" w:sz="2" w:space="0"/>
              <w:bottom w:val="single" w:color="000000" w:sz="12" w:space="0"/>
            </w:tcBorders>
            <w:shd w:val="clear" w:color="auto" w:fill="auto"/>
          </w:tcPr>
          <w:p w:rsidRPr="00D163F0" w:rsidR="00D163F0" w:rsidP="003B449D" w:rsidRDefault="00D163F0">
            <w:pPr>
              <w:rPr>
                <w:b/>
                <w:bCs/>
              </w:rPr>
            </w:pPr>
            <w:r w:rsidRPr="00D163F0">
              <w:rPr>
                <w:b/>
                <w:bCs/>
              </w:rPr>
              <w:t>Canopy Position</w:t>
            </w:r>
          </w:p>
        </w:tc>
      </w:tr>
      <w:tr w:rsidRPr="00D163F0" w:rsidR="00D163F0" w:rsidTr="00D163F0">
        <w:tc>
          <w:tcPr>
            <w:tcW w:w="1176" w:type="dxa"/>
            <w:tcBorders>
              <w:top w:val="single" w:color="000000" w:sz="12" w:space="0"/>
            </w:tcBorders>
            <w:shd w:val="clear" w:color="auto" w:fill="auto"/>
          </w:tcPr>
          <w:p w:rsidRPr="00D163F0" w:rsidR="00D163F0" w:rsidP="003B449D" w:rsidRDefault="00D163F0">
            <w:pPr>
              <w:rPr>
                <w:bCs/>
              </w:rPr>
            </w:pPr>
            <w:r w:rsidRPr="00D163F0">
              <w:rPr>
                <w:bCs/>
              </w:rPr>
              <w:t>QUERC</w:t>
            </w:r>
          </w:p>
        </w:tc>
        <w:tc>
          <w:tcPr>
            <w:tcW w:w="2112" w:type="dxa"/>
            <w:tcBorders>
              <w:top w:val="single" w:color="000000" w:sz="12" w:space="0"/>
            </w:tcBorders>
            <w:shd w:val="clear" w:color="auto" w:fill="auto"/>
          </w:tcPr>
          <w:p w:rsidRPr="00D163F0" w:rsidR="00D163F0" w:rsidP="003B449D" w:rsidRDefault="00D163F0">
            <w:r w:rsidRPr="00D163F0">
              <w:t>Quercus</w:t>
            </w:r>
          </w:p>
        </w:tc>
        <w:tc>
          <w:tcPr>
            <w:tcW w:w="1860" w:type="dxa"/>
            <w:tcBorders>
              <w:top w:val="single" w:color="000000" w:sz="12" w:space="0"/>
            </w:tcBorders>
            <w:shd w:val="clear" w:color="auto" w:fill="auto"/>
          </w:tcPr>
          <w:p w:rsidRPr="00D163F0" w:rsidR="00D163F0" w:rsidP="003B449D" w:rsidRDefault="00D163F0">
            <w:r w:rsidRPr="00D163F0">
              <w:t>Oak</w:t>
            </w:r>
          </w:p>
        </w:tc>
        <w:tc>
          <w:tcPr>
            <w:tcW w:w="1956" w:type="dxa"/>
            <w:tcBorders>
              <w:top w:val="single" w:color="000000" w:sz="12" w:space="0"/>
            </w:tcBorders>
            <w:shd w:val="clear" w:color="auto" w:fill="auto"/>
          </w:tcPr>
          <w:p w:rsidRPr="00D163F0" w:rsidR="00D163F0" w:rsidP="003B449D" w:rsidRDefault="00D163F0">
            <w:r w:rsidRPr="00D163F0">
              <w:t>Upper</w:t>
            </w:r>
          </w:p>
        </w:tc>
      </w:tr>
      <w:tr w:rsidRPr="00D163F0" w:rsidR="00D163F0" w:rsidTr="00D163F0">
        <w:tc>
          <w:tcPr>
            <w:tcW w:w="1176" w:type="dxa"/>
            <w:shd w:val="clear" w:color="auto" w:fill="auto"/>
          </w:tcPr>
          <w:p w:rsidRPr="00D163F0" w:rsidR="00D163F0" w:rsidP="003B449D" w:rsidRDefault="00D163F0">
            <w:pPr>
              <w:rPr>
                <w:bCs/>
              </w:rPr>
            </w:pPr>
            <w:r w:rsidRPr="00D163F0">
              <w:rPr>
                <w:bCs/>
              </w:rPr>
              <w:t>CARYA</w:t>
            </w:r>
          </w:p>
        </w:tc>
        <w:tc>
          <w:tcPr>
            <w:tcW w:w="2112" w:type="dxa"/>
            <w:shd w:val="clear" w:color="auto" w:fill="auto"/>
          </w:tcPr>
          <w:p w:rsidRPr="00D163F0" w:rsidR="00D163F0" w:rsidP="003B449D" w:rsidRDefault="00D163F0">
            <w:proofErr w:type="spellStart"/>
            <w:r w:rsidRPr="00D163F0">
              <w:t>Carya</w:t>
            </w:r>
            <w:proofErr w:type="spellEnd"/>
          </w:p>
        </w:tc>
        <w:tc>
          <w:tcPr>
            <w:tcW w:w="1860" w:type="dxa"/>
            <w:shd w:val="clear" w:color="auto" w:fill="auto"/>
          </w:tcPr>
          <w:p w:rsidRPr="00D163F0" w:rsidR="00D163F0" w:rsidP="003B449D" w:rsidRDefault="00D163F0">
            <w:r w:rsidRPr="00D163F0">
              <w:t>Hickory</w:t>
            </w:r>
          </w:p>
        </w:tc>
        <w:tc>
          <w:tcPr>
            <w:tcW w:w="1956" w:type="dxa"/>
            <w:shd w:val="clear" w:color="auto" w:fill="auto"/>
          </w:tcPr>
          <w:p w:rsidRPr="00D163F0" w:rsidR="00D163F0" w:rsidP="003B449D" w:rsidRDefault="00D163F0">
            <w:r w:rsidRPr="00D163F0">
              <w:t>Upper</w:t>
            </w:r>
          </w:p>
        </w:tc>
      </w:tr>
      <w:tr w:rsidRPr="00D163F0" w:rsidR="00D163F0" w:rsidTr="00D163F0">
        <w:tc>
          <w:tcPr>
            <w:tcW w:w="1176" w:type="dxa"/>
            <w:shd w:val="clear" w:color="auto" w:fill="auto"/>
          </w:tcPr>
          <w:p w:rsidRPr="00D163F0" w:rsidR="00D163F0" w:rsidP="003B449D" w:rsidRDefault="00D163F0">
            <w:pPr>
              <w:rPr>
                <w:bCs/>
              </w:rPr>
            </w:pPr>
            <w:r w:rsidRPr="00D163F0">
              <w:rPr>
                <w:bCs/>
              </w:rPr>
              <w:t>SAAL5</w:t>
            </w:r>
          </w:p>
        </w:tc>
        <w:tc>
          <w:tcPr>
            <w:tcW w:w="2112" w:type="dxa"/>
            <w:shd w:val="clear" w:color="auto" w:fill="auto"/>
          </w:tcPr>
          <w:p w:rsidRPr="00D163F0" w:rsidR="00D163F0" w:rsidP="003B449D" w:rsidRDefault="00D163F0">
            <w:r w:rsidRPr="00D163F0">
              <w:t xml:space="preserve">Sassafras </w:t>
            </w:r>
            <w:proofErr w:type="spellStart"/>
            <w:r w:rsidRPr="00D163F0">
              <w:t>albidum</w:t>
            </w:r>
            <w:proofErr w:type="spellEnd"/>
          </w:p>
        </w:tc>
        <w:tc>
          <w:tcPr>
            <w:tcW w:w="1860" w:type="dxa"/>
            <w:shd w:val="clear" w:color="auto" w:fill="auto"/>
          </w:tcPr>
          <w:p w:rsidRPr="00D163F0" w:rsidR="00D163F0" w:rsidP="003B449D" w:rsidRDefault="00D163F0">
            <w:r w:rsidRPr="00D163F0">
              <w:t>Sassafras</w:t>
            </w:r>
          </w:p>
        </w:tc>
        <w:tc>
          <w:tcPr>
            <w:tcW w:w="1956" w:type="dxa"/>
            <w:shd w:val="clear" w:color="auto" w:fill="auto"/>
          </w:tcPr>
          <w:p w:rsidRPr="00D163F0" w:rsidR="00D163F0" w:rsidP="003B449D" w:rsidRDefault="00D163F0">
            <w:r w:rsidRPr="00D163F0">
              <w:t>Upper</w:t>
            </w:r>
          </w:p>
        </w:tc>
      </w:tr>
      <w:tr w:rsidRPr="00D163F0" w:rsidR="00D163F0" w:rsidTr="00D163F0">
        <w:tc>
          <w:tcPr>
            <w:tcW w:w="1176" w:type="dxa"/>
            <w:shd w:val="clear" w:color="auto" w:fill="auto"/>
          </w:tcPr>
          <w:p w:rsidRPr="00D163F0" w:rsidR="00D163F0" w:rsidP="003B449D" w:rsidRDefault="00D163F0">
            <w:pPr>
              <w:rPr>
                <w:bCs/>
              </w:rPr>
            </w:pPr>
            <w:r w:rsidRPr="00D163F0">
              <w:rPr>
                <w:bCs/>
              </w:rPr>
              <w:t>ARIST</w:t>
            </w:r>
          </w:p>
        </w:tc>
        <w:tc>
          <w:tcPr>
            <w:tcW w:w="2112" w:type="dxa"/>
            <w:shd w:val="clear" w:color="auto" w:fill="auto"/>
          </w:tcPr>
          <w:p w:rsidRPr="00D163F0" w:rsidR="00D163F0" w:rsidP="003B449D" w:rsidRDefault="00D163F0">
            <w:proofErr w:type="spellStart"/>
            <w:r w:rsidRPr="00D163F0">
              <w:t>Aristida</w:t>
            </w:r>
            <w:proofErr w:type="spellEnd"/>
          </w:p>
        </w:tc>
        <w:tc>
          <w:tcPr>
            <w:tcW w:w="1860" w:type="dxa"/>
            <w:shd w:val="clear" w:color="auto" w:fill="auto"/>
          </w:tcPr>
          <w:p w:rsidRPr="00D163F0" w:rsidR="00D163F0" w:rsidP="003B449D" w:rsidRDefault="00D163F0">
            <w:proofErr w:type="spellStart"/>
            <w:r w:rsidRPr="00D163F0">
              <w:t>Threeawn</w:t>
            </w:r>
            <w:proofErr w:type="spellEnd"/>
          </w:p>
        </w:tc>
        <w:tc>
          <w:tcPr>
            <w:tcW w:w="1956" w:type="dxa"/>
            <w:shd w:val="clear" w:color="auto" w:fill="auto"/>
          </w:tcPr>
          <w:p w:rsidRPr="00D163F0" w:rsidR="00D163F0" w:rsidP="003B449D" w:rsidRDefault="00D163F0">
            <w:r w:rsidRPr="00D163F0">
              <w:t>None</w:t>
            </w:r>
          </w:p>
        </w:tc>
      </w:tr>
    </w:tbl>
    <w:p w:rsidR="00D163F0" w:rsidP="00D163F0" w:rsidRDefault="00D163F0"/>
    <w:p w:rsidR="00D163F0" w:rsidP="00D163F0" w:rsidRDefault="00D163F0">
      <w:pPr>
        <w:pStyle w:val="SClassInfoPara"/>
      </w:pPr>
      <w:r>
        <w:t>Description</w:t>
      </w:r>
    </w:p>
    <w:p w:rsidR="00D163F0" w:rsidP="00D163F0" w:rsidRDefault="00D163F0">
      <w:r>
        <w:t>Late-seral, closed canopy, oak dominated overstory. Some herbaceous cover and “rank” woody shrub understory layer. Canopy gaps with non-oak regenerat</w:t>
      </w:r>
      <w:r w:rsidR="00DB683D">
        <w:t>ion and higher canopy cover</w:t>
      </w:r>
      <w:r>
        <w:t>. Disturbance is infrequent i</w:t>
      </w:r>
      <w:r w:rsidR="00DB683D">
        <w:t>n these closed canopy forests</w:t>
      </w:r>
      <w:r>
        <w:t>.</w:t>
      </w:r>
    </w:p>
    <w:p w:rsidR="00D163F0" w:rsidP="00D163F0" w:rsidRDefault="00D163F0"/>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16</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163F0" w:rsidP="00D163F0" w:rsidRDefault="00D163F0">
      <w:r>
        <w:t>Albert, L.E. 1981. Five Thousand Years of Environmental Change in Southeastern</w:t>
      </w:r>
    </w:p>
    <w:p w:rsidR="00D163F0" w:rsidP="00D163F0" w:rsidRDefault="00D163F0">
      <w:r>
        <w:lastRenderedPageBreak/>
        <w:t>Oklahoma. Okla. Arch. Survey, No. 7.</w:t>
      </w:r>
    </w:p>
    <w:p w:rsidR="00D163F0" w:rsidP="00D163F0" w:rsidRDefault="00D163F0"/>
    <w:p w:rsidR="00D163F0" w:rsidP="00D163F0" w:rsidRDefault="00D163F0">
      <w:proofErr w:type="spellStart"/>
      <w:r>
        <w:t>Batek</w:t>
      </w:r>
      <w:proofErr w:type="spellEnd"/>
      <w:r>
        <w:t xml:space="preserve">, M.J., A.J. </w:t>
      </w:r>
      <w:proofErr w:type="spellStart"/>
      <w:r>
        <w:t>Reburtus</w:t>
      </w:r>
      <w:proofErr w:type="spellEnd"/>
      <w:r>
        <w:t xml:space="preserve">, W.A. Schroeder, T.L. </w:t>
      </w:r>
      <w:proofErr w:type="spellStart"/>
      <w:r>
        <w:t>Haithcoat</w:t>
      </w:r>
      <w:proofErr w:type="spellEnd"/>
      <w:r>
        <w:t xml:space="preserve">, E. </w:t>
      </w:r>
      <w:proofErr w:type="spellStart"/>
      <w:r>
        <w:t>Compas</w:t>
      </w:r>
      <w:proofErr w:type="spellEnd"/>
      <w:r>
        <w:t xml:space="preserve">, and R.P </w:t>
      </w:r>
      <w:proofErr w:type="spellStart"/>
      <w:r>
        <w:t>Guyette</w:t>
      </w:r>
      <w:proofErr w:type="spellEnd"/>
      <w:r>
        <w:t>. 1999. Reconstruction of early nineteenth century vegetation and fire regimes in the Missouri Ozarks. J. of Biogeography. 26: 397-412.</w:t>
      </w:r>
    </w:p>
    <w:p w:rsidR="00D163F0" w:rsidP="00D163F0" w:rsidRDefault="00D163F0"/>
    <w:p w:rsidR="00D163F0" w:rsidP="00D163F0" w:rsidRDefault="00D163F0">
      <w:r>
        <w:t>Bragg, D.C. 2002. Reference conditions for old-growth pine forests in the Upper West Gulf Coastal Plain. Journal of the Torrey Botanical Society 129(4): 261-288.</w:t>
      </w:r>
    </w:p>
    <w:p w:rsidR="00D163F0" w:rsidP="00D163F0" w:rsidRDefault="00D163F0"/>
    <w:p w:rsidR="00D163F0" w:rsidP="00D163F0" w:rsidRDefault="00D163F0">
      <w:r>
        <w:t>Brissette, J.C. and J.P. Barnett (</w:t>
      </w:r>
      <w:proofErr w:type="spellStart"/>
      <w:r>
        <w:t>eds</w:t>
      </w:r>
      <w:proofErr w:type="spellEnd"/>
      <w:r>
        <w:t>). 1992. Proceedings: Shortleaf Pine Regeneration Workshop. So. For. Exp. Sta., GTR-SO-90.</w:t>
      </w:r>
    </w:p>
    <w:p w:rsidR="00D163F0" w:rsidP="00D163F0" w:rsidRDefault="00D163F0"/>
    <w:p w:rsidR="00D163F0" w:rsidP="00D163F0" w:rsidRDefault="00D163F0">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D163F0" w:rsidP="00D163F0" w:rsidRDefault="00D163F0"/>
    <w:p w:rsidR="00D163F0" w:rsidP="00D163F0" w:rsidRDefault="00D163F0">
      <w:r>
        <w:t xml:space="preserve">Burger, G.V., J.E. </w:t>
      </w:r>
      <w:proofErr w:type="spellStart"/>
      <w:r>
        <w:t>Ebinger</w:t>
      </w:r>
      <w:proofErr w:type="spellEnd"/>
      <w:r>
        <w:t xml:space="preserve"> and G.S. Wilhelm (</w:t>
      </w:r>
      <w:proofErr w:type="spellStart"/>
      <w:r>
        <w:t>eds</w:t>
      </w:r>
      <w:proofErr w:type="spellEnd"/>
      <w:r>
        <w:t>). 1991. Proceedings of the Oak Woods Management Workshop. Eastern Illinois University, Charleston.</w:t>
      </w:r>
    </w:p>
    <w:p w:rsidR="00D163F0" w:rsidP="00D163F0" w:rsidRDefault="00D163F0"/>
    <w:p w:rsidR="00D163F0" w:rsidP="00D163F0" w:rsidRDefault="00D163F0">
      <w:r>
        <w:t xml:space="preserve">Cain, M.D. and M.G. Shelton. 2003. Effects of Alternative Thinning Regimes and Prescribed Burning in Natural, Even-aged Loblolly-Shortleaf Pine Stands: </w:t>
      </w:r>
      <w:proofErr w:type="gramStart"/>
      <w:r>
        <w:t>25 year</w:t>
      </w:r>
      <w:proofErr w:type="gramEnd"/>
      <w:r>
        <w:t xml:space="preserve"> results. Southern Journal of Applied Forestry 27.</w:t>
      </w:r>
    </w:p>
    <w:p w:rsidR="00D163F0" w:rsidP="00D163F0" w:rsidRDefault="00D163F0"/>
    <w:p w:rsidR="00D163F0" w:rsidP="00D163F0" w:rsidRDefault="00D163F0">
      <w:r>
        <w:t>Cain, M.D. and M.G. Shelton. 2000. Survival and growth of Pinus and Quercus seedlings in response to simulated summer and winter prescribed burns. Canadian Journal of Forest Resources 30.</w:t>
      </w:r>
    </w:p>
    <w:p w:rsidR="00D163F0" w:rsidP="00D163F0" w:rsidRDefault="00D163F0"/>
    <w:p w:rsidR="00D163F0" w:rsidP="00D163F0" w:rsidRDefault="00D163F0">
      <w:r>
        <w:t xml:space="preserve">Campbell, J.J.N., D.D. Taylor, M.E. Medley and A.C. Risk. 1991. Floristic and historical evidence of fire-maintained, grassy pine-oak barrens before settlement in southeastern Kentucky. Pages 359-375 in: </w:t>
      </w:r>
      <w:proofErr w:type="spellStart"/>
      <w:r>
        <w:t>Nodvin</w:t>
      </w:r>
      <w:proofErr w:type="spellEnd"/>
      <w:r>
        <w:t xml:space="preserve">, S.C. and T.A. Waldrop, eds. Fire and the environment: ecological and cultural perspectives: Proceedings of an international symposium; 1990 March 20-24; Knoxville, TN. Gen. Tech. Rep. SE-69. Asheville, NC: USDA Forest Service, Southeastern Forest Experiment Station. </w:t>
      </w:r>
    </w:p>
    <w:p w:rsidR="00D163F0" w:rsidP="00D163F0" w:rsidRDefault="00D163F0"/>
    <w:p w:rsidR="00D163F0" w:rsidP="00D163F0" w:rsidRDefault="00D163F0">
      <w:r>
        <w:t xml:space="preserve">Cram, D.S., R.E. Masters, F.S. </w:t>
      </w:r>
      <w:proofErr w:type="spellStart"/>
      <w:r>
        <w:t>Guthery</w:t>
      </w:r>
      <w:proofErr w:type="spellEnd"/>
      <w:r>
        <w:t>, D.M. Engle and W.G. Montague. 2002. Northern Bobwhite Population and Habitat Response to Pine-grassland Restoration. Journal of Wildlife Management 66: 1031-1039.</w:t>
      </w:r>
    </w:p>
    <w:p w:rsidR="00D163F0" w:rsidP="00D163F0" w:rsidRDefault="00D163F0"/>
    <w:p w:rsidR="00D163F0" w:rsidP="00D163F0" w:rsidRDefault="00D163F0">
      <w:proofErr w:type="spellStart"/>
      <w:r>
        <w:t>Delcourt</w:t>
      </w:r>
      <w:proofErr w:type="spellEnd"/>
      <w:r>
        <w:t xml:space="preserve">, H.R. and P.A. </w:t>
      </w:r>
      <w:proofErr w:type="spellStart"/>
      <w:r>
        <w:t>Delcourt</w:t>
      </w:r>
      <w:proofErr w:type="spellEnd"/>
      <w:r>
        <w:t xml:space="preserve">. 1991. Late Quaternary Vegetation History of the Interior Highlands of Missouri, Arkansas, and Oklahoma. In D. Henderson and L. D. Hedrick, editors. Proc: Restoration of Old Growth Forests of the Interior Highlands of Arkansas and Oklahoma. </w:t>
      </w:r>
      <w:proofErr w:type="spellStart"/>
      <w:r>
        <w:t>Winrock</w:t>
      </w:r>
      <w:proofErr w:type="spellEnd"/>
      <w:r>
        <w:t xml:space="preserve"> International. Morrilton, AR.</w:t>
      </w:r>
    </w:p>
    <w:p w:rsidR="00D163F0" w:rsidP="00D163F0" w:rsidRDefault="00D163F0"/>
    <w:p w:rsidR="00D163F0" w:rsidP="00D163F0" w:rsidRDefault="00D163F0">
      <w:proofErr w:type="spellStart"/>
      <w:r>
        <w:t>Dey</w:t>
      </w:r>
      <w:proofErr w:type="spellEnd"/>
      <w:r>
        <w:t xml:space="preserve">, C.D. and R.P. </w:t>
      </w:r>
      <w:proofErr w:type="spellStart"/>
      <w:r>
        <w:t>Guyette</w:t>
      </w:r>
      <w:proofErr w:type="spellEnd"/>
      <w:r>
        <w:t>. 2000. Anthropogenic fire history and red oak forests in south-central Ontario. Forestry Chronicle 76(2): 339-347.</w:t>
      </w:r>
    </w:p>
    <w:p w:rsidR="00D163F0" w:rsidP="00D163F0" w:rsidRDefault="00D163F0"/>
    <w:p w:rsidR="00D163F0" w:rsidP="00D163F0" w:rsidRDefault="00D163F0">
      <w:proofErr w:type="spellStart"/>
      <w:r>
        <w:lastRenderedPageBreak/>
        <w:t>Foti</w:t>
      </w:r>
      <w:proofErr w:type="spellEnd"/>
      <w:r>
        <w:t xml:space="preserve">, T. and S. Glenn. 1991. The Ouachita Mountains Landscape at the Time of Settlement. In D. Henderson and L. D. Hedrick, editors. Proc.: Conference on Restoring Old Growth Forest in the Interior Highlands of Arkansas and Oklahoma. </w:t>
      </w:r>
      <w:proofErr w:type="spellStart"/>
      <w:r>
        <w:t>Winrock</w:t>
      </w:r>
      <w:proofErr w:type="spellEnd"/>
      <w:r>
        <w:t xml:space="preserve"> International, Morrilton, AR.</w:t>
      </w:r>
    </w:p>
    <w:p w:rsidR="00D163F0" w:rsidP="00D163F0" w:rsidRDefault="00D163F0"/>
    <w:p w:rsidR="00D163F0" w:rsidP="00D163F0" w:rsidRDefault="00D163F0">
      <w:r>
        <w:t xml:space="preserve">Fryar, Roger D. 1991. Old Growth Stands of the Ouachita National Forest. In D. Henderson and L. D. Hedrick, editors. Proc: Restoration of Old Growth Forest in the Interior Highlands of Arkansas and Oklahoma. </w:t>
      </w:r>
      <w:proofErr w:type="spellStart"/>
      <w:r>
        <w:t>Winrock</w:t>
      </w:r>
      <w:proofErr w:type="spellEnd"/>
      <w:r>
        <w:t xml:space="preserve"> International. Morrilton, AR.</w:t>
      </w:r>
    </w:p>
    <w:p w:rsidR="00D163F0" w:rsidP="00D163F0" w:rsidRDefault="00D163F0"/>
    <w:p w:rsidR="00D163F0" w:rsidP="00D163F0" w:rsidRDefault="00D163F0">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 and</w:t>
      </w:r>
    </w:p>
    <w:p w:rsidR="00D163F0" w:rsidP="00D163F0" w:rsidRDefault="00D163F0">
      <w:r>
        <w:t>maintenance of species diversity in an east Texas forest. Ecological Monographs 56: 243-258.</w:t>
      </w:r>
    </w:p>
    <w:p w:rsidR="00D163F0" w:rsidP="00D163F0" w:rsidRDefault="00D163F0"/>
    <w:p w:rsidR="00D163F0" w:rsidP="00D163F0" w:rsidRDefault="00D163F0">
      <w:proofErr w:type="spellStart"/>
      <w:r>
        <w:t>Guyette</w:t>
      </w:r>
      <w:proofErr w:type="spellEnd"/>
      <w:r>
        <w:t>, R.P. and B.E. Cutter. 1997. Fire history, population, and calcium cycling in the Current River Watershed. In:(</w:t>
      </w:r>
      <w:proofErr w:type="spellStart"/>
      <w:r>
        <w:t>Pallardy</w:t>
      </w:r>
      <w:proofErr w:type="spellEnd"/>
      <w:r>
        <w:t xml:space="preserve"> et al. eds.) Proceedings 11th Central Hardwood Forest Conference. USDA Forest Service Gen. Tech. Rep. GTR NC-188. 401 pp.</w:t>
      </w:r>
    </w:p>
    <w:p w:rsidR="00D163F0" w:rsidP="00D163F0" w:rsidRDefault="00D163F0"/>
    <w:p w:rsidR="00D163F0" w:rsidP="00D163F0" w:rsidRDefault="00D163F0">
      <w:proofErr w:type="spellStart"/>
      <w:r>
        <w:t>Guyette</w:t>
      </w:r>
      <w:proofErr w:type="spellEnd"/>
      <w:r>
        <w:t>, R.P and B.E. Cutter. 1991. Tree-ring analysis of fire history of a post-oak savanna in the Missouri Ozarks. Natural Areas Journal 11(2): 93-99.</w:t>
      </w:r>
    </w:p>
    <w:p w:rsidR="00D163F0" w:rsidP="00D163F0" w:rsidRDefault="00D163F0"/>
    <w:p w:rsidR="00D163F0" w:rsidP="00D163F0" w:rsidRDefault="00D163F0">
      <w:proofErr w:type="spellStart"/>
      <w:r>
        <w:t>Guyette</w:t>
      </w:r>
      <w:proofErr w:type="spellEnd"/>
      <w:r>
        <w:t xml:space="preserve">, R.P. and D.C. </w:t>
      </w:r>
      <w:proofErr w:type="spellStart"/>
      <w:r>
        <w:t>Dey</w:t>
      </w:r>
      <w:proofErr w:type="spellEnd"/>
      <w:r>
        <w:t xml:space="preserve">. 1997. Historic shortleaf pine (Pinus </w:t>
      </w:r>
      <w:proofErr w:type="spellStart"/>
      <w:r>
        <w:t>echinata</w:t>
      </w:r>
      <w:proofErr w:type="spellEnd"/>
      <w:r>
        <w:t xml:space="preserve">) abundance and fire frequency in a mixed oak - pine forest (MOFEP site 8). In:(B. Brookshire and S. </w:t>
      </w:r>
      <w:proofErr w:type="spellStart"/>
      <w:proofErr w:type="gramStart"/>
      <w:r>
        <w:t>Shifley,eds</w:t>
      </w:r>
      <w:proofErr w:type="spellEnd"/>
      <w:r>
        <w:t>.</w:t>
      </w:r>
      <w:proofErr w:type="gramEnd"/>
      <w:r>
        <w:t>) The Proceeding of the Missouri Ozark Forest Ecosystem Project Symposium: An experimental approach to landscape research. USDA Forest Service GTR NC-193. 378 pp.</w:t>
      </w:r>
    </w:p>
    <w:p w:rsidR="00D163F0" w:rsidP="00D163F0" w:rsidRDefault="00D163F0"/>
    <w:p w:rsidR="00D163F0" w:rsidP="00D163F0" w:rsidRDefault="00D163F0">
      <w:proofErr w:type="spellStart"/>
      <w:proofErr w:type="gramStart"/>
      <w:r>
        <w:t>Guyette</w:t>
      </w:r>
      <w:proofErr w:type="spellEnd"/>
      <w:r>
        <w:t xml:space="preserve"> ,</w:t>
      </w:r>
      <w:proofErr w:type="gramEnd"/>
      <w:r>
        <w:t xml:space="preserve"> R.P. </w:t>
      </w:r>
      <w:proofErr w:type="spellStart"/>
      <w:r>
        <w:t>Dey</w:t>
      </w:r>
      <w:proofErr w:type="spellEnd"/>
      <w:r>
        <w:t>, D.C and M.C. Stambaugh. 2003. Fire history of an Indiana oak barren. American Midlands Naturalist. 149: 21-34.</w:t>
      </w:r>
    </w:p>
    <w:p w:rsidR="00D163F0" w:rsidP="00D163F0" w:rsidRDefault="00D163F0"/>
    <w:p w:rsidR="00D163F0" w:rsidP="00D163F0" w:rsidRDefault="00D163F0">
      <w:proofErr w:type="spellStart"/>
      <w:r>
        <w:t>Guyette</w:t>
      </w:r>
      <w:proofErr w:type="spellEnd"/>
      <w:r>
        <w:t xml:space="preserve">, R.P. and J. </w:t>
      </w:r>
      <w:proofErr w:type="spellStart"/>
      <w:r>
        <w:t>Kabrick</w:t>
      </w:r>
      <w:proofErr w:type="spellEnd"/>
      <w:r>
        <w:t xml:space="preserve">. 2003. The legacy of forest disturbance, succession, and species at the MOFEP sites. In:(S. </w:t>
      </w:r>
      <w:proofErr w:type="spellStart"/>
      <w:r>
        <w:t>Shifley</w:t>
      </w:r>
      <w:proofErr w:type="spellEnd"/>
      <w:r>
        <w:t>, eds.) The Proceeding of the Second Missouri Ozark Forest Ecosystem Project Symposium. USDA Forest Service Gen. Tech. Rep. GTR NC-227.</w:t>
      </w:r>
    </w:p>
    <w:p w:rsidR="00D163F0" w:rsidP="00D163F0" w:rsidRDefault="00D163F0"/>
    <w:p w:rsidR="00D163F0" w:rsidP="00D163F0" w:rsidRDefault="00D163F0">
      <w:proofErr w:type="spellStart"/>
      <w:r>
        <w:t>Guyette</w:t>
      </w:r>
      <w:proofErr w:type="spellEnd"/>
      <w:r>
        <w:t xml:space="preserve">, R.P. and E.A. </w:t>
      </w:r>
      <w:proofErr w:type="spellStart"/>
      <w:r>
        <w:t>McGinnes</w:t>
      </w:r>
      <w:proofErr w:type="spellEnd"/>
      <w:r>
        <w:t>, Jr. 1982. Fire History of an Ozark Glade in Missouri.</w:t>
      </w:r>
    </w:p>
    <w:p w:rsidR="00D163F0" w:rsidP="00D163F0" w:rsidRDefault="00D163F0">
      <w:r>
        <w:t>Trans. Mo. Acad. Sci.16: 85-93.</w:t>
      </w:r>
    </w:p>
    <w:p w:rsidR="00D163F0" w:rsidP="00D163F0" w:rsidRDefault="00D163F0"/>
    <w:p w:rsidR="00D163F0" w:rsidP="00D163F0" w:rsidRDefault="00D163F0">
      <w:proofErr w:type="spellStart"/>
      <w:r>
        <w:t>Guyette</w:t>
      </w:r>
      <w:proofErr w:type="spellEnd"/>
      <w:r>
        <w:t xml:space="preserve">, R.P., R.M. </w:t>
      </w:r>
      <w:proofErr w:type="spellStart"/>
      <w:r>
        <w:t>Muzika</w:t>
      </w:r>
      <w:proofErr w:type="spellEnd"/>
      <w:r>
        <w:t xml:space="preserve"> and C.D. </w:t>
      </w:r>
      <w:proofErr w:type="spellStart"/>
      <w:r>
        <w:t>Dey</w:t>
      </w:r>
      <w:proofErr w:type="spellEnd"/>
      <w:r>
        <w:t>. 2002. Dynamics of an anthropogenic fire regime. Ecosystems 5(5): 472-486.</w:t>
      </w:r>
    </w:p>
    <w:p w:rsidR="00D163F0" w:rsidP="00D163F0" w:rsidRDefault="00D163F0"/>
    <w:p w:rsidR="00D163F0" w:rsidP="00D163F0" w:rsidRDefault="00D163F0">
      <w:proofErr w:type="spellStart"/>
      <w:r>
        <w:t>Guyette</w:t>
      </w:r>
      <w:proofErr w:type="spellEnd"/>
      <w:r>
        <w:t xml:space="preserve">, R.P. and M.A. </w:t>
      </w:r>
      <w:proofErr w:type="spellStart"/>
      <w:r>
        <w:t>Spetich</w:t>
      </w:r>
      <w:proofErr w:type="spellEnd"/>
      <w:r>
        <w:t>. 2003. Fire history in oak-pine forests in the Lower Boston Mountains, Arkansas, USA. Forest and Ecology Management 180: 463-474.</w:t>
      </w:r>
    </w:p>
    <w:p w:rsidR="00D163F0" w:rsidP="00D163F0" w:rsidRDefault="00D163F0"/>
    <w:p w:rsidR="00D163F0" w:rsidP="00D163F0" w:rsidRDefault="00D163F0">
      <w:r>
        <w:t xml:space="preserve">Henderson, D. and L.D. </w:t>
      </w:r>
      <w:proofErr w:type="spellStart"/>
      <w:r>
        <w:t>Hedricks</w:t>
      </w:r>
      <w:proofErr w:type="spellEnd"/>
      <w:r>
        <w:t xml:space="preserve"> (</w:t>
      </w:r>
      <w:proofErr w:type="spellStart"/>
      <w:r>
        <w:t>eds</w:t>
      </w:r>
      <w:proofErr w:type="spellEnd"/>
      <w:r>
        <w:t xml:space="preserve">). 1991. Restoration of Old Growth Forests in the Interior Highlands of Arkansas and Oklahoma. Conf. Proc., </w:t>
      </w:r>
      <w:proofErr w:type="spellStart"/>
      <w:r>
        <w:t>Winrock</w:t>
      </w:r>
      <w:proofErr w:type="spellEnd"/>
      <w:r>
        <w:t xml:space="preserve"> International. Morrilton, AR.</w:t>
      </w:r>
    </w:p>
    <w:p w:rsidR="00D163F0" w:rsidP="00D163F0" w:rsidRDefault="00D163F0"/>
    <w:p w:rsidR="00D163F0" w:rsidP="00D163F0" w:rsidRDefault="00D163F0">
      <w:proofErr w:type="spellStart"/>
      <w:r>
        <w:t>Heineke</w:t>
      </w:r>
      <w:proofErr w:type="spellEnd"/>
      <w:r>
        <w:t>, T.E. 1987. The flora and plant communities of the Middle Mississippi River Valley. Ph.D. Dissertation, Southern Illinois University, Carbondale, IL.</w:t>
      </w:r>
    </w:p>
    <w:p w:rsidR="00D163F0" w:rsidP="00D163F0" w:rsidRDefault="00D163F0"/>
    <w:p w:rsidR="00D163F0" w:rsidP="00D163F0" w:rsidRDefault="00D163F0">
      <w:proofErr w:type="spellStart"/>
      <w:r>
        <w:lastRenderedPageBreak/>
        <w:t>Hessl</w:t>
      </w:r>
      <w:proofErr w:type="spellEnd"/>
      <w:r>
        <w:t>, A. and S. Spackman. 1995. Effects of Fire on Threatened and Endangered Plants: An annotated Bibliography. USDOI, National Biological Service.</w:t>
      </w:r>
    </w:p>
    <w:p w:rsidR="00D163F0" w:rsidP="00D163F0" w:rsidRDefault="00D163F0"/>
    <w:p w:rsidR="00D163F0" w:rsidP="00D163F0" w:rsidRDefault="00D163F0">
      <w:proofErr w:type="spellStart"/>
      <w:r>
        <w:t>Honess</w:t>
      </w:r>
      <w:proofErr w:type="spellEnd"/>
      <w:r>
        <w:t xml:space="preserve">, C.W. 1923. Geology of the southern Ouachita Mountains of Oklahoma. Bulletin 32, Parts I and II. Oklahoma Geological Survey. Norman Okla. 354 pp. </w:t>
      </w:r>
    </w:p>
    <w:p w:rsidR="00D163F0" w:rsidP="00D163F0" w:rsidRDefault="00D163F0"/>
    <w:p w:rsidR="00D163F0" w:rsidP="00D163F0" w:rsidRDefault="00D163F0">
      <w:proofErr w:type="spellStart"/>
      <w:r>
        <w:t>Jansma</w:t>
      </w:r>
      <w:proofErr w:type="spellEnd"/>
      <w:r>
        <w:t xml:space="preserve">, J. and H.H. </w:t>
      </w:r>
      <w:proofErr w:type="spellStart"/>
      <w:r>
        <w:t>Jansma</w:t>
      </w:r>
      <w:proofErr w:type="spellEnd"/>
      <w:r>
        <w:t>. George Engelmann in Arkansas Territory. AR. Hist. Quart., 225-248.</w:t>
      </w:r>
    </w:p>
    <w:p w:rsidR="00D163F0" w:rsidP="00D163F0" w:rsidRDefault="00D163F0"/>
    <w:p w:rsidR="00D163F0" w:rsidP="00D163F0" w:rsidRDefault="00D163F0">
      <w:r>
        <w:t xml:space="preserve">Jenkins, S.E., R.P. </w:t>
      </w:r>
      <w:proofErr w:type="spellStart"/>
      <w:r>
        <w:t>Guyette</w:t>
      </w:r>
      <w:proofErr w:type="spellEnd"/>
      <w:r>
        <w:t xml:space="preserve">, and A.J. </w:t>
      </w:r>
      <w:proofErr w:type="spellStart"/>
      <w:r>
        <w:t>Reburtus</w:t>
      </w:r>
      <w:proofErr w:type="spellEnd"/>
      <w:r>
        <w:t xml:space="preserve">. 1997. Vegetation diversity and fire history on Turkey Mountain. In: </w:t>
      </w:r>
      <w:proofErr w:type="spellStart"/>
      <w:r>
        <w:t>Pallardy</w:t>
      </w:r>
      <w:proofErr w:type="spellEnd"/>
      <w:r>
        <w:t xml:space="preserve">, et al. </w:t>
      </w:r>
      <w:proofErr w:type="spellStart"/>
      <w:proofErr w:type="gramStart"/>
      <w:r>
        <w:t>eds.Proceedings</w:t>
      </w:r>
      <w:proofErr w:type="spellEnd"/>
      <w:proofErr w:type="gramEnd"/>
      <w:r>
        <w:t xml:space="preserve"> 11th Central Hardwood Forest Conference. USDA Forest Service Gen. Tech. Rep. GTR NC-188. 401 pp.</w:t>
      </w:r>
    </w:p>
    <w:p w:rsidR="00D163F0" w:rsidP="00D163F0" w:rsidRDefault="00D163F0"/>
    <w:p w:rsidR="00D163F0" w:rsidP="00D163F0" w:rsidRDefault="00D163F0">
      <w:r>
        <w:t>Johnson, F.L. and G.D. Schnell. 1985. Wildland Fire History and the Effects of Fire on</w:t>
      </w:r>
    </w:p>
    <w:p w:rsidR="00D163F0" w:rsidP="00D163F0" w:rsidRDefault="00D163F0">
      <w:r>
        <w:t>Vegetative Communities at Hot Springs National Park, Arkansas. Rep. To NPS, Santa Fe, NM., Okla. Biological Survey., University of Oklahoma, Norman, Okla. 49 pp.</w:t>
      </w:r>
    </w:p>
    <w:p w:rsidR="00D163F0" w:rsidP="00D163F0" w:rsidRDefault="00D163F0"/>
    <w:p w:rsidR="00D163F0" w:rsidP="00D163F0" w:rsidRDefault="00D163F0">
      <w:proofErr w:type="spellStart"/>
      <w:r>
        <w:t>Jurney</w:t>
      </w:r>
      <w:proofErr w:type="spellEnd"/>
      <w:r>
        <w:t>, D.R. Evans, J. Ippolito and V. Bergstrom. 2004. The role of Wildland fire in portions of southeastern North America. Pages IN PRESS in R.T. Engstrom and W.J. de Groot (</w:t>
      </w:r>
      <w:proofErr w:type="spellStart"/>
      <w:r>
        <w:t>eds</w:t>
      </w:r>
      <w:proofErr w:type="spellEnd"/>
      <w:r>
        <w:t xml:space="preserve">). 22nd Tall Timbers Fire Ecology Conf. Proceedings. </w:t>
      </w:r>
      <w:proofErr w:type="spellStart"/>
      <w:r>
        <w:t>Kanaskas</w:t>
      </w:r>
      <w:proofErr w:type="spellEnd"/>
      <w:r>
        <w:t>, Alberta.</w:t>
      </w:r>
    </w:p>
    <w:p w:rsidR="00D163F0" w:rsidP="00D163F0" w:rsidRDefault="00D163F0"/>
    <w:p w:rsidR="00D163F0" w:rsidP="00D163F0" w:rsidRDefault="00D163F0">
      <w:proofErr w:type="spellStart"/>
      <w:r>
        <w:t>Kreiter</w:t>
      </w:r>
      <w:proofErr w:type="spellEnd"/>
      <w:r>
        <w:t>, S.D. 1994. Dynamics and Spatial Patterns of a Virgin Old-growth Hardwood-pine Forest in the Ouachita Mountains, Oklahoma, from 1896-1994. M.S. Thesis. Oklahoma State University, Stillwater.</w:t>
      </w:r>
    </w:p>
    <w:p w:rsidR="00D163F0" w:rsidP="00D163F0" w:rsidRDefault="00D163F0"/>
    <w:p w:rsidR="00D163F0" w:rsidP="00D163F0" w:rsidRDefault="00D163F0">
      <w:proofErr w:type="spellStart"/>
      <w:r>
        <w:t>Langevede</w:t>
      </w:r>
      <w:proofErr w:type="spellEnd"/>
      <w:r>
        <w:t xml:space="preserve">, F.V., C.A.D.M. </w:t>
      </w:r>
      <w:proofErr w:type="spellStart"/>
      <w:r>
        <w:t>Vande</w:t>
      </w:r>
      <w:proofErr w:type="spellEnd"/>
      <w:r>
        <w:t xml:space="preserve"> </w:t>
      </w:r>
      <w:proofErr w:type="spellStart"/>
      <w:r>
        <w:t>Vijver</w:t>
      </w:r>
      <w:proofErr w:type="spellEnd"/>
      <w:r>
        <w:t xml:space="preserve">, L. Kumar, H. Van De Koppel, N. De Ridder, J. Van </w:t>
      </w:r>
      <w:proofErr w:type="spellStart"/>
      <w:r>
        <w:t>Andel</w:t>
      </w:r>
      <w:proofErr w:type="spellEnd"/>
      <w:r>
        <w:t xml:space="preserve">, A. K. Skidmore, J. W. Hearne, L. </w:t>
      </w:r>
      <w:proofErr w:type="spellStart"/>
      <w:r>
        <w:t>Stroosnijder</w:t>
      </w:r>
      <w:proofErr w:type="spellEnd"/>
      <w:r>
        <w:t xml:space="preserve">, W. J. Bond, H. H. T. </w:t>
      </w:r>
      <w:proofErr w:type="spellStart"/>
      <w:r>
        <w:t>Prins</w:t>
      </w:r>
      <w:proofErr w:type="spellEnd"/>
      <w:r>
        <w:t xml:space="preserve"> and M. </w:t>
      </w:r>
      <w:proofErr w:type="spellStart"/>
      <w:r>
        <w:t>Rietkerk</w:t>
      </w:r>
      <w:proofErr w:type="spellEnd"/>
      <w:r>
        <w:t>. 2003. Effects of Fire and Herbivory on the Stability of Savanna Ecosystems. Ecology 84(2): 337- 350.</w:t>
      </w:r>
    </w:p>
    <w:p w:rsidR="00D163F0" w:rsidP="00D163F0" w:rsidRDefault="00D163F0"/>
    <w:p w:rsidR="00D163F0" w:rsidP="00D163F0" w:rsidRDefault="00D163F0">
      <w:r>
        <w:t xml:space="preserve">Lewis, A. 1924. La </w:t>
      </w:r>
      <w:proofErr w:type="spellStart"/>
      <w:r>
        <w:t>Harpe’s</w:t>
      </w:r>
      <w:proofErr w:type="spellEnd"/>
      <w:r>
        <w:t xml:space="preserve"> first expedition in Oklahoma, 1718-1719. Chron. Oklahoma</w:t>
      </w:r>
    </w:p>
    <w:p w:rsidR="00D163F0" w:rsidP="00D163F0" w:rsidRDefault="00D163F0">
      <w:r>
        <w:t>2(4): 331-349.</w:t>
      </w:r>
    </w:p>
    <w:p w:rsidR="00D163F0" w:rsidP="00D163F0" w:rsidRDefault="00D163F0"/>
    <w:p w:rsidR="00D163F0" w:rsidP="00D163F0" w:rsidRDefault="00D163F0">
      <w:proofErr w:type="spellStart"/>
      <w:r>
        <w:t>MacCleery</w:t>
      </w:r>
      <w:proofErr w:type="spellEnd"/>
      <w:r>
        <w:t xml:space="preserve">, D. 1994. Understanding the </w:t>
      </w:r>
      <w:proofErr w:type="gramStart"/>
      <w:r>
        <w:t>Role</w:t>
      </w:r>
      <w:proofErr w:type="gramEnd"/>
      <w:r>
        <w:t xml:space="preserve"> the Human Dimension Played in Shaping</w:t>
      </w:r>
    </w:p>
    <w:p w:rsidR="00D163F0" w:rsidP="00D163F0" w:rsidRDefault="00D163F0">
      <w:r>
        <w:t>America's Forest and Grassland Landscapes: Is there a landscape archaeologist in the house? Eco-watch 2.</w:t>
      </w:r>
    </w:p>
    <w:p w:rsidR="00D163F0" w:rsidP="00D163F0" w:rsidRDefault="00D163F0"/>
    <w:p w:rsidR="00D163F0" w:rsidP="00D163F0" w:rsidRDefault="00D163F0">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 A. Waldrop, (eds.). Fire and the environment: ecological and cultural perspectives. USDA Forest Service Gen. Tech. Rep. SE-69. Southeast For. Exp. Sta., Asheville, N.C.</w:t>
      </w:r>
    </w:p>
    <w:p w:rsidR="00D163F0" w:rsidP="00D163F0" w:rsidRDefault="00D163F0"/>
    <w:p w:rsidR="00D163F0" w:rsidP="00D163F0" w:rsidRDefault="00D163F0">
      <w:r>
        <w:t>Masters, R.E. 1991. Effects of timber harvest and prescribed fire on wildlife habitat and use in the Ouachita Mountains of eastern Oklahoma. Ph.D. Thesis, Oklahoma State Univ. Stillwater. 351 pp.</w:t>
      </w:r>
    </w:p>
    <w:p w:rsidR="00D163F0" w:rsidP="00D163F0" w:rsidRDefault="00D163F0"/>
    <w:p w:rsidR="00D163F0" w:rsidP="00D163F0" w:rsidRDefault="00D163F0">
      <w:r>
        <w:lastRenderedPageBreak/>
        <w:t>Masters, R.E. and D.M. Engle. 1994. BEHAVE-evaluated for prescribed fire planning in mountainous oak-shortleaf pine habitats. Wildlife Society Bulletin 22: 184-191.</w:t>
      </w:r>
    </w:p>
    <w:p w:rsidR="00D163F0" w:rsidP="00D163F0" w:rsidRDefault="00D163F0"/>
    <w:p w:rsidR="00D163F0" w:rsidP="00D163F0" w:rsidRDefault="00D163F0">
      <w:r>
        <w:t>Masters, R.E., D.M. Engle and R. Robinson. 1993. Effects of timber harvest and periodic fire on soil chemical properties in the Ouachita Mountains. Southern Journal of Applied Forestry 17: 139-145.</w:t>
      </w:r>
    </w:p>
    <w:p w:rsidR="00D163F0" w:rsidP="00D163F0" w:rsidRDefault="00D163F0"/>
    <w:p w:rsidR="00D163F0" w:rsidP="00D163F0" w:rsidRDefault="00D163F0">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D163F0" w:rsidP="00D163F0" w:rsidRDefault="00D163F0"/>
    <w:p w:rsidR="00D163F0" w:rsidP="00D163F0" w:rsidRDefault="00D163F0">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D163F0" w:rsidP="00D163F0" w:rsidRDefault="00D163F0"/>
    <w:p w:rsidR="00D163F0" w:rsidP="00D163F0" w:rsidRDefault="00D163F0">
      <w:r>
        <w:t>Masters, R.E., J.E. Skeen and J.A. Garner. 1989. Red-cockaded woodpecker in Oklahoma; an update of Wood's 1974-77 Study. Proc. Okla. Acad. Sci. 69: 27-31.</w:t>
      </w:r>
    </w:p>
    <w:p w:rsidR="00D163F0" w:rsidP="00D163F0" w:rsidRDefault="00D163F0"/>
    <w:p w:rsidR="00D163F0" w:rsidP="00D163F0" w:rsidRDefault="00D163F0">
      <w:r>
        <w:t xml:space="preserve">Masters, R.E., J.E. Skeen and J. Whitehead. 1995. Preliminary fire history of McCurtain County Wilderness Area and implications for red-cockaded woodpecker management. Pages 290-302 in D.L. </w:t>
      </w:r>
      <w:proofErr w:type="spellStart"/>
      <w:r>
        <w:t>Kulhavy</w:t>
      </w:r>
      <w:proofErr w:type="spellEnd"/>
      <w:r>
        <w:t>, R.G. Hooper and R. Costa. (eds.). Red-cockaded woodpecker: Species recovery, ecology and management. Center for Applied Studies, Stephen F. Austin University, Nacogdoches, TX.</w:t>
      </w:r>
    </w:p>
    <w:p w:rsidR="00D163F0" w:rsidP="00D163F0" w:rsidRDefault="00D163F0"/>
    <w:p w:rsidR="00D163F0" w:rsidP="00D163F0" w:rsidRDefault="00D163F0">
      <w:r>
        <w:t xml:space="preserve">Masters, R.E., C.W. Wilson, D.S. Cram, G.A. </w:t>
      </w:r>
      <w:proofErr w:type="spellStart"/>
      <w:r>
        <w:t>Bukenhofer</w:t>
      </w:r>
      <w:proofErr w:type="spellEnd"/>
      <w:r>
        <w:t xml:space="preserve"> and R.L. </w:t>
      </w:r>
      <w:proofErr w:type="spellStart"/>
      <w:r>
        <w:t>Lochmiller</w:t>
      </w:r>
      <w:proofErr w:type="spellEnd"/>
      <w:r>
        <w:t>.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Forest Service. Northeast Research Station. Gen. Tech. Rep. NE- 288.</w:t>
      </w:r>
    </w:p>
    <w:p w:rsidR="00D163F0" w:rsidP="00D163F0" w:rsidRDefault="00D163F0"/>
    <w:p w:rsidR="00D163F0" w:rsidP="00D163F0" w:rsidRDefault="00D163F0">
      <w:r>
        <w:t xml:space="preserve">Masters, R.E., C.W. Wilson, G.A. </w:t>
      </w:r>
      <w:proofErr w:type="spellStart"/>
      <w:r>
        <w:t>Bukenhofer</w:t>
      </w:r>
      <w:proofErr w:type="spellEnd"/>
      <w:r>
        <w:t xml:space="preserve"> and M.E. Payton. 1996. Effects of </w:t>
      </w:r>
      <w:proofErr w:type="spellStart"/>
      <w:r>
        <w:t>pinegrassland</w:t>
      </w:r>
      <w:proofErr w:type="spellEnd"/>
      <w:r>
        <w:t xml:space="preserve"> restoration for red-cockaded woodpeckers on white-tailed deer forage production. Wildlife Society Bulletin 24: 77-84.</w:t>
      </w:r>
    </w:p>
    <w:p w:rsidR="00D163F0" w:rsidP="00D163F0" w:rsidRDefault="00D163F0"/>
    <w:p w:rsidR="00D163F0" w:rsidP="00D163F0" w:rsidRDefault="00D163F0">
      <w:r>
        <w:t>NatureServe. 2007. International Ecological Classification Standard: Terrestrial Ecological Classifications. NatureServe Central Databases. Arlington, VA. Data current as of 10 February 2007.</w:t>
      </w:r>
    </w:p>
    <w:p w:rsidR="00D163F0" w:rsidP="00D163F0" w:rsidRDefault="00D163F0"/>
    <w:p w:rsidR="00D163F0" w:rsidP="00D163F0" w:rsidRDefault="00D163F0">
      <w:r>
        <w:t xml:space="preserve">Nelson, J.C. 1997. Presettlement Vegetation Patterns along the 5th Principal Meridian, Missouri Territory, 1815. Am. </w:t>
      </w:r>
      <w:proofErr w:type="spellStart"/>
      <w:r>
        <w:t>Midl</w:t>
      </w:r>
      <w:proofErr w:type="spellEnd"/>
      <w:r>
        <w:t>. Nat. 137: 70-94.</w:t>
      </w:r>
    </w:p>
    <w:p w:rsidR="00D163F0" w:rsidP="00D163F0" w:rsidRDefault="00D163F0"/>
    <w:p w:rsidR="00D163F0" w:rsidP="00D163F0" w:rsidRDefault="00D163F0">
      <w:r>
        <w:t>Palmer, E.J. 1921. The Forest Flora of the Ozark Region. J. Arnold Arbor. 2.</w:t>
      </w:r>
    </w:p>
    <w:p w:rsidR="00D163F0" w:rsidP="00D163F0" w:rsidRDefault="00D163F0"/>
    <w:p w:rsidR="00D163F0" w:rsidP="00D163F0" w:rsidRDefault="00D163F0">
      <w:r>
        <w:t>Palmer, E.J. 1924. The Ligneous Flora of Rich Mountain, Arkansas a</w:t>
      </w:r>
      <w:r w:rsidR="00781BD4">
        <w:t>nd Oklahoma. J. Arnold Arbor. 5</w:t>
      </w:r>
      <w:r>
        <w:t>(2): 108-134</w:t>
      </w:r>
    </w:p>
    <w:p w:rsidR="00D163F0" w:rsidP="00D163F0" w:rsidRDefault="00D163F0"/>
    <w:p w:rsidR="00D163F0" w:rsidP="00D163F0" w:rsidRDefault="00D163F0">
      <w:r>
        <w:lastRenderedPageBreak/>
        <w:t>Panzer, R. 2002. Compatibility of Prescribed Burning with Conservation of Insects in Small, Isolated Prairie Preserves. Conservation Biology 16(5): 1296-1307.</w:t>
      </w:r>
    </w:p>
    <w:p w:rsidR="00D163F0" w:rsidP="00D163F0" w:rsidRDefault="00D163F0"/>
    <w:p w:rsidR="00D163F0" w:rsidP="00D163F0" w:rsidRDefault="00D163F0">
      <w:proofErr w:type="spellStart"/>
      <w:r>
        <w:t>Perttula</w:t>
      </w:r>
      <w:proofErr w:type="spellEnd"/>
      <w:r>
        <w:t xml:space="preserve">, T.K. 1993. The </w:t>
      </w:r>
      <w:proofErr w:type="gramStart"/>
      <w:r>
        <w:t>Long Term</w:t>
      </w:r>
      <w:proofErr w:type="gramEnd"/>
      <w:r>
        <w:t xml:space="preserve"> Consequences and Effects of the de Soto Entrada on Aboriginal </w:t>
      </w:r>
      <w:proofErr w:type="spellStart"/>
      <w:r>
        <w:t>Caddoan</w:t>
      </w:r>
      <w:proofErr w:type="spellEnd"/>
      <w:r>
        <w:t xml:space="preserve"> Populations. In: Proceedings of the De Soto Symposia, 1988 and 1990.</w:t>
      </w:r>
    </w:p>
    <w:p w:rsidR="00D163F0" w:rsidP="00D163F0" w:rsidRDefault="00D163F0"/>
    <w:p w:rsidR="00D163F0" w:rsidP="00D163F0" w:rsidRDefault="00D163F0">
      <w:proofErr w:type="spellStart"/>
      <w:r>
        <w:t>Rebertus</w:t>
      </w:r>
      <w:proofErr w:type="spellEnd"/>
      <w:r>
        <w:t>, A.J. and B.R. Burns. 1997. The Importance of gap processes in the development and maintenance of oak savannas and dry forests. Journal of Ecology 85: 633-645.</w:t>
      </w:r>
    </w:p>
    <w:p w:rsidR="00D163F0" w:rsidP="00D163F0" w:rsidRDefault="00D163F0"/>
    <w:p w:rsidR="00D163F0" w:rsidP="00D163F0" w:rsidRDefault="00D163F0">
      <w:proofErr w:type="spellStart"/>
      <w:r>
        <w:t>Rudis</w:t>
      </w:r>
      <w:proofErr w:type="spellEnd"/>
      <w:r>
        <w:t xml:space="preserve">, V.A. and T.V. Skinner. 1991. Fire's importance in South Central U.S. forests: distribution of fire evidence fire and the environment: ecological and cultural perspectives; proceedings of an international symposium; 1990 March 20-24; Knoxville, </w:t>
      </w:r>
      <w:proofErr w:type="gramStart"/>
      <w:r>
        <w:t>TN.(</w:t>
      </w:r>
      <w:proofErr w:type="gramEnd"/>
      <w:r>
        <w:t>In GTR-SE69).</w:t>
      </w:r>
    </w:p>
    <w:p w:rsidR="00D163F0" w:rsidP="00D163F0" w:rsidRDefault="00D163F0"/>
    <w:p w:rsidR="00D163F0" w:rsidP="00D163F0" w:rsidRDefault="00D163F0">
      <w:r>
        <w:t xml:space="preserve">Schmidt, K.M., J.P. Menakis, C.C. Hardy, W.J. Hann and D.L. Bunnell. 2002. Development of coarse-scale spatial data for wildland fire and fuel management. Gen. Tech. Rep. RMRS-GTR-87. Fort Collins, CO: USDA Forest Service, Rocky Mountain Research Station. 41 pp. + CD. </w:t>
      </w:r>
    </w:p>
    <w:p w:rsidR="00D163F0" w:rsidP="00D163F0" w:rsidRDefault="00D163F0"/>
    <w:p w:rsidR="00D163F0" w:rsidP="00D163F0" w:rsidRDefault="00D163F0">
      <w:r>
        <w:t xml:space="preserve">Smith, B.A., R.J. </w:t>
      </w:r>
      <w:proofErr w:type="spellStart"/>
      <w:r>
        <w:t>Tyrl</w:t>
      </w:r>
      <w:proofErr w:type="spellEnd"/>
      <w:r>
        <w:t xml:space="preserve"> and R.E. Masters. 1997. Floristic inventory of the McCurtain County Wilderness Area (Oklahoma). Okla. Acad. Sci. 77: 99-102.</w:t>
      </w:r>
    </w:p>
    <w:p w:rsidR="00D163F0" w:rsidP="00D163F0" w:rsidRDefault="00D163F0"/>
    <w:p w:rsidR="00D163F0" w:rsidP="00D163F0" w:rsidRDefault="00D163F0">
      <w:r>
        <w:t>Smith, K.L. 1986. Sawmill: The story of cutting the last great virgin forest east of the Rockies. Univ. Ark. Press.</w:t>
      </w:r>
    </w:p>
    <w:p w:rsidR="00D163F0" w:rsidP="00D163F0" w:rsidRDefault="00D163F0"/>
    <w:p w:rsidR="00D163F0" w:rsidP="00D163F0" w:rsidRDefault="00D163F0">
      <w:r>
        <w:t xml:space="preserve">Smith, K.G. and J.C. Neal. 1992. Pre-settlement Birds and Mammals of the Interior Highlands. In D. Henderson and L. D. Hedrick, editors. Proc.: Conference on Restoring Old Growth Forest in the Interior Highlands of Arkansas and Oklahoma. </w:t>
      </w:r>
      <w:proofErr w:type="spellStart"/>
      <w:r>
        <w:t>Winrock</w:t>
      </w:r>
      <w:proofErr w:type="spellEnd"/>
      <w:r>
        <w:t xml:space="preserve"> International, Morrilton, Ark.</w:t>
      </w:r>
    </w:p>
    <w:p w:rsidR="00D163F0" w:rsidP="00D163F0" w:rsidRDefault="00D163F0"/>
    <w:p w:rsidR="00D163F0" w:rsidP="00D163F0" w:rsidRDefault="00D163F0">
      <w:r>
        <w:t>Sparks, J.C. 1996. Growing-Season and Dormant-Season Fire Behavior and Effects on</w:t>
      </w:r>
    </w:p>
    <w:p w:rsidR="00D163F0" w:rsidP="00D163F0" w:rsidRDefault="00D163F0">
      <w:r>
        <w:t>Vegetation in the Ouachita Mountains, Arkansas. M.S. Thesis. Oklahoma State University, Stillwater. 186 pp.</w:t>
      </w:r>
    </w:p>
    <w:p w:rsidR="00D163F0" w:rsidP="00D163F0" w:rsidRDefault="00D163F0"/>
    <w:p w:rsidR="00D163F0" w:rsidP="00D163F0" w:rsidRDefault="00D163F0">
      <w:r>
        <w:t xml:space="preserve">Sparks, J.C. and R.E. Masters. 1996. Fire seasonality effects on vegetation in mid-, tall-, and southeastern pine-grassland communities: a review. Trans. No. Am. Wildlife and </w:t>
      </w:r>
      <w:proofErr w:type="spellStart"/>
      <w:r>
        <w:t>Natur</w:t>
      </w:r>
      <w:proofErr w:type="spellEnd"/>
      <w:r>
        <w:t>. Res. Conf. 61: 230-239.</w:t>
      </w:r>
    </w:p>
    <w:p w:rsidR="00D163F0" w:rsidP="00D163F0" w:rsidRDefault="00D163F0"/>
    <w:p w:rsidR="00D163F0" w:rsidP="00D163F0" w:rsidRDefault="00D163F0">
      <w:r>
        <w:t xml:space="preserve">Sparks, J.C., R.E. Masters, D.M. Engle and G.A. </w:t>
      </w:r>
      <w:proofErr w:type="spellStart"/>
      <w:r>
        <w:t>Bukenhofer</w:t>
      </w:r>
      <w:proofErr w:type="spellEnd"/>
      <w:r>
        <w:t>. 2002. Season of burn</w:t>
      </w:r>
    </w:p>
    <w:p w:rsidR="00D163F0" w:rsidP="00D163F0" w:rsidRDefault="00D163F0">
      <w:r>
        <w:t>influences fire behavior and fuel consumption in restored shortleaf pine-grassland communities. Restoration Ecology 10: 714-722.</w:t>
      </w:r>
    </w:p>
    <w:p w:rsidR="00D163F0" w:rsidP="00D163F0" w:rsidRDefault="00D163F0"/>
    <w:p w:rsidR="00D163F0" w:rsidP="00D163F0" w:rsidRDefault="00D163F0">
      <w:r>
        <w:t xml:space="preserve">Sparks, J.C., R.E. Masters, D.M. Engle, M. Palmer and G.A. </w:t>
      </w:r>
      <w:proofErr w:type="spellStart"/>
      <w:r>
        <w:t>Bukenhofer</w:t>
      </w:r>
      <w:proofErr w:type="spellEnd"/>
      <w:r>
        <w:t>. 1998. Effects of late growing-season and late dormant-season prescribed fire on herbaceous vegetation in restored pine-grassland communities. Journal of Vegetation Science 9: 133-142.</w:t>
      </w:r>
    </w:p>
    <w:p w:rsidR="00D163F0" w:rsidP="00D163F0" w:rsidRDefault="00D163F0"/>
    <w:p w:rsidR="00D163F0" w:rsidP="00D163F0" w:rsidRDefault="00D163F0">
      <w:proofErr w:type="spellStart"/>
      <w:r>
        <w:t>Spetich</w:t>
      </w:r>
      <w:proofErr w:type="spellEnd"/>
      <w:r>
        <w:t>, M.A. 2004. Upland oak ecology symposium: history, current conditions, and sustainability. Gen. Tech. Rep. SRS–73. Asheville, NC: USDA Forest Service, Southern Research Station. 311 pp.</w:t>
      </w:r>
    </w:p>
    <w:p w:rsidR="00D163F0" w:rsidP="00D163F0" w:rsidRDefault="00D163F0"/>
    <w:p w:rsidR="00D163F0" w:rsidP="00D163F0" w:rsidRDefault="00D163F0">
      <w:r>
        <w:t xml:space="preserve">Stambaugh, M.C., R.M. </w:t>
      </w:r>
      <w:proofErr w:type="spellStart"/>
      <w:r>
        <w:t>Muzika</w:t>
      </w:r>
      <w:proofErr w:type="spellEnd"/>
      <w:r>
        <w:t xml:space="preserve"> and R.P. </w:t>
      </w:r>
      <w:proofErr w:type="spellStart"/>
      <w:r>
        <w:t>Guyette</w:t>
      </w:r>
      <w:proofErr w:type="spellEnd"/>
      <w:r>
        <w:t xml:space="preserve">. 2002. Disturbance characteristics and overstory composition of an old-growth shortleaf pine (Pinus </w:t>
      </w:r>
      <w:proofErr w:type="spellStart"/>
      <w:r>
        <w:t>echinata</w:t>
      </w:r>
      <w:proofErr w:type="spellEnd"/>
      <w:r>
        <w:t xml:space="preserve"> Mill.) forest in the Ozark Highlands, Missouri, USA. Natural Areas Journal 22: 108-119.</w:t>
      </w:r>
    </w:p>
    <w:p w:rsidR="00D163F0" w:rsidP="00D163F0" w:rsidRDefault="00D163F0"/>
    <w:p w:rsidR="00D163F0" w:rsidP="00D163F0" w:rsidRDefault="00D163F0">
      <w:r>
        <w:t xml:space="preserve">Stambaugh, M.C. and R.P. </w:t>
      </w:r>
      <w:proofErr w:type="spellStart"/>
      <w:r>
        <w:t>Guyette</w:t>
      </w:r>
      <w:proofErr w:type="spellEnd"/>
      <w:r>
        <w:t xml:space="preserve">. 2004. The long-term growth and climate response of shortleaf pine at the Missouri Ozark Forest Ecosystem Project. Pages 448- 458 in: </w:t>
      </w:r>
      <w:proofErr w:type="spellStart"/>
      <w:r>
        <w:t>Yaussy</w:t>
      </w:r>
      <w:proofErr w:type="spellEnd"/>
      <w:r>
        <w:t xml:space="preserve"> et al. eds. The Proceeding of the 14th Central Hardwoods Conference, Delaware, Ohio. USDA Forest Service Gen. Tech. Rep. GTR NE-316. </w:t>
      </w:r>
    </w:p>
    <w:p w:rsidR="00D163F0" w:rsidP="00D163F0" w:rsidRDefault="00D163F0"/>
    <w:p w:rsidR="00D163F0" w:rsidP="00D163F0" w:rsidRDefault="00D163F0">
      <w:r>
        <w:t>USDA Forest Service, Southern Forest Research Station, Southern Forest Resource Assessment, [Online]. Available: http://www.srs.fs.fed.us/sustain.</w:t>
      </w:r>
    </w:p>
    <w:p w:rsidR="00D163F0" w:rsidP="00D163F0" w:rsidRDefault="00D163F0"/>
    <w:p w:rsidR="00D163F0" w:rsidP="00D163F0" w:rsidRDefault="00D163F0">
      <w:r>
        <w:t>USDA Forest Service, Rocky Mountain Research Station, Fire Sciences Laboratory (2002, December). Fire Effects Information System, [Online]. Available: http://www.fs.fed.us/database/feis/.</w:t>
      </w:r>
    </w:p>
    <w:p w:rsidR="00D163F0" w:rsidP="00D163F0" w:rsidRDefault="00D163F0"/>
    <w:p w:rsidR="00D163F0" w:rsidP="00D163F0" w:rsidRDefault="00D163F0">
      <w:r>
        <w:t>Williams, G.W. 2002. Aboriginal Use of Fire: are there any “natural” plant communities? Wilderness and Political Ecology: Aboriginal Land Management-Myths and Reality (Charles E. Kay and Randy T. Simmons (</w:t>
      </w:r>
      <w:proofErr w:type="spellStart"/>
      <w:r>
        <w:t>eds</w:t>
      </w:r>
      <w:proofErr w:type="spellEnd"/>
      <w:r>
        <w:t>). Univ. of Utah Press.</w:t>
      </w:r>
    </w:p>
    <w:p w:rsidR="00D163F0" w:rsidP="00D163F0" w:rsidRDefault="00D163F0"/>
    <w:p w:rsidR="00D163F0" w:rsidP="00D163F0" w:rsidRDefault="00D163F0">
      <w:r>
        <w:t xml:space="preserve">Wilson, C.W., R.E. Masters and G.A. </w:t>
      </w:r>
      <w:proofErr w:type="spellStart"/>
      <w:r>
        <w:t>Bukenhofer</w:t>
      </w:r>
      <w:proofErr w:type="spellEnd"/>
      <w:r>
        <w:t xml:space="preserve">. 1995. Breeding bird response to </w:t>
      </w:r>
      <w:proofErr w:type="spellStart"/>
      <w:r>
        <w:t>pinegrassland</w:t>
      </w:r>
      <w:proofErr w:type="spellEnd"/>
      <w:r>
        <w:t xml:space="preserve"> community restoration for red-cockaded woodpeckers. Journal of Wildlife Manage. 59: 56-67.</w:t>
      </w:r>
    </w:p>
    <w:p w:rsidRPr="00A43E41" w:rsidR="004D5F12" w:rsidP="00D163F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E1D" w:rsidRDefault="00C15E1D">
      <w:r>
        <w:separator/>
      </w:r>
    </w:p>
  </w:endnote>
  <w:endnote w:type="continuationSeparator" w:id="0">
    <w:p w:rsidR="00C15E1D" w:rsidRDefault="00C1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3F0" w:rsidRDefault="00D163F0" w:rsidP="00D163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E1D" w:rsidRDefault="00C15E1D">
      <w:r>
        <w:separator/>
      </w:r>
    </w:p>
  </w:footnote>
  <w:footnote w:type="continuationSeparator" w:id="0">
    <w:p w:rsidR="00C15E1D" w:rsidRDefault="00C15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163F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F0"/>
    <w:rsid w:val="000037B3"/>
    <w:rsid w:val="00004505"/>
    <w:rsid w:val="00004D7C"/>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631"/>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519"/>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4403"/>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5BEF"/>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17569"/>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1BD4"/>
    <w:rsid w:val="00783B91"/>
    <w:rsid w:val="007863E7"/>
    <w:rsid w:val="00786AC1"/>
    <w:rsid w:val="007870CA"/>
    <w:rsid w:val="00790258"/>
    <w:rsid w:val="00792396"/>
    <w:rsid w:val="00792F50"/>
    <w:rsid w:val="007A01EE"/>
    <w:rsid w:val="007A2C1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1C85"/>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483A"/>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12CE"/>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2EBB"/>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69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15E1D"/>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2E4"/>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3F0"/>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2AA2"/>
    <w:rsid w:val="00DA6645"/>
    <w:rsid w:val="00DA6FE1"/>
    <w:rsid w:val="00DA7F1A"/>
    <w:rsid w:val="00DB1F84"/>
    <w:rsid w:val="00DB271B"/>
    <w:rsid w:val="00DB291F"/>
    <w:rsid w:val="00DB5E0C"/>
    <w:rsid w:val="00DB62B0"/>
    <w:rsid w:val="00DB683D"/>
    <w:rsid w:val="00DC0DE0"/>
    <w:rsid w:val="00DC151A"/>
    <w:rsid w:val="00DC15DD"/>
    <w:rsid w:val="00DC1B1C"/>
    <w:rsid w:val="00DC3D7C"/>
    <w:rsid w:val="00DC5A16"/>
    <w:rsid w:val="00DC5A5A"/>
    <w:rsid w:val="00DC66A8"/>
    <w:rsid w:val="00DD07AB"/>
    <w:rsid w:val="00DD080A"/>
    <w:rsid w:val="00DD1A29"/>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681C"/>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04E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81C14"/>
  <w15:docId w15:val="{33CAC7DD-736A-4EA8-8FB8-FBF33020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704E4"/>
    <w:pPr>
      <w:ind w:left="720"/>
    </w:pPr>
    <w:rPr>
      <w:rFonts w:ascii="Calibri" w:eastAsia="Calibri" w:hAnsi="Calibri"/>
      <w:sz w:val="22"/>
      <w:szCs w:val="22"/>
    </w:rPr>
  </w:style>
  <w:style w:type="character" w:styleId="Hyperlink">
    <w:name w:val="Hyperlink"/>
    <w:rsid w:val="00E704E4"/>
    <w:rPr>
      <w:color w:val="0000FF"/>
      <w:u w:val="single"/>
    </w:rPr>
  </w:style>
  <w:style w:type="paragraph" w:styleId="BalloonText">
    <w:name w:val="Balloon Text"/>
    <w:basedOn w:val="Normal"/>
    <w:link w:val="BalloonTextChar"/>
    <w:uiPriority w:val="99"/>
    <w:semiHidden/>
    <w:unhideWhenUsed/>
    <w:rsid w:val="007A2C1E"/>
    <w:rPr>
      <w:rFonts w:ascii="Tahoma" w:hAnsi="Tahoma" w:cs="Tahoma"/>
      <w:sz w:val="16"/>
      <w:szCs w:val="16"/>
    </w:rPr>
  </w:style>
  <w:style w:type="character" w:customStyle="1" w:styleId="BalloonTextChar">
    <w:name w:val="Balloon Text Char"/>
    <w:basedOn w:val="DefaultParagraphFont"/>
    <w:link w:val="BalloonText"/>
    <w:uiPriority w:val="99"/>
    <w:semiHidden/>
    <w:rsid w:val="007A2C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61346">
      <w:bodyDiv w:val="1"/>
      <w:marLeft w:val="0"/>
      <w:marRight w:val="0"/>
      <w:marTop w:val="0"/>
      <w:marBottom w:val="0"/>
      <w:divBdr>
        <w:top w:val="none" w:sz="0" w:space="0" w:color="auto"/>
        <w:left w:val="none" w:sz="0" w:space="0" w:color="auto"/>
        <w:bottom w:val="none" w:sz="0" w:space="0" w:color="auto"/>
        <w:right w:val="none" w:sz="0" w:space="0" w:color="auto"/>
      </w:divBdr>
    </w:div>
    <w:div w:id="14892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2014-08-21T14:59:00Z</cp:lastPrinted>
  <dcterms:created xsi:type="dcterms:W3CDTF">2018-05-25T15:55:00Z</dcterms:created>
  <dcterms:modified xsi:type="dcterms:W3CDTF">2018-05-25T15:55:00Z</dcterms:modified>
</cp:coreProperties>
</file>