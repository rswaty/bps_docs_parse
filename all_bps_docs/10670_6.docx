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83170" w:rsidR="000727AA" w:rsidP="000727AA" w:rsidRDefault="000727AA" w14:paraId="3F44EA1A" w14:textId="77777777">
      <w:pPr>
        <w:pStyle w:val="BpSTitle"/>
      </w:pPr>
      <w:bookmarkStart w:name="_GoBack" w:id="0"/>
      <w:bookmarkEnd w:id="0"/>
      <w:r w:rsidRPr="00083170">
        <w:t>10670</w:t>
      </w:r>
    </w:p>
    <w:p w:rsidRPr="00083170" w:rsidR="000727AA" w:rsidP="000727AA" w:rsidRDefault="000727AA" w14:paraId="414AB8B2" w14:textId="77777777">
      <w:pPr>
        <w:pStyle w:val="BpSTitle"/>
      </w:pPr>
      <w:r w:rsidRPr="00083170">
        <w:t>Mediterranean California Alpine Fell-Field</w:t>
      </w:r>
    </w:p>
    <w:p w:rsidRPr="00083170" w:rsidR="000727AA" w:rsidP="007302DF" w:rsidRDefault="000727AA" w14:paraId="4B823349" w14:textId="415C313C">
      <w:pPr>
        <w:tabs>
          <w:tab w:val="left" w:pos="7200"/>
        </w:tabs>
      </w:pPr>
      <w:r w:rsidRPr="00083170">
        <w:t xmlns:w="http://schemas.openxmlformats.org/wordprocessingml/2006/main">BpS Model/Description Version: Aug. 2020</w:t>
      </w:r>
      <w:r w:rsidRPr="00083170" w:rsidR="00083170">
        <w:tab/>
      </w:r>
    </w:p>
    <w:p w:rsidRPr="00083170" w:rsidR="000727AA" w:rsidP="007302DF" w:rsidRDefault="000727AA" w14:paraId="6451CFFD"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392"/>
        <w:gridCol w:w="852"/>
      </w:tblGrid>
      <w:tr w:rsidRPr="00083170" w:rsidR="000727AA" w:rsidTr="000727AA" w14:paraId="6CE1CF00" w14:textId="77777777">
        <w:tc>
          <w:tcPr>
            <w:tcW w:w="1584" w:type="dxa"/>
            <w:tcBorders>
              <w:top w:val="single" w:color="auto" w:sz="2" w:space="0"/>
              <w:left w:val="single" w:color="auto" w:sz="12" w:space="0"/>
              <w:bottom w:val="single" w:color="000000" w:sz="12" w:space="0"/>
            </w:tcBorders>
            <w:shd w:val="clear" w:color="auto" w:fill="auto"/>
          </w:tcPr>
          <w:p w:rsidRPr="00083170" w:rsidR="000727AA" w:rsidP="0050478D" w:rsidRDefault="000727AA" w14:paraId="512B01C8" w14:textId="77777777">
            <w:pPr>
              <w:rPr>
                <w:b/>
                <w:bCs/>
              </w:rPr>
            </w:pPr>
            <w:r w:rsidRPr="00083170">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083170" w:rsidR="000727AA" w:rsidP="0050478D" w:rsidRDefault="000727AA" w14:paraId="304A0CF2"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083170" w:rsidR="000727AA" w:rsidP="0050478D" w:rsidRDefault="000727AA" w14:paraId="058E482A" w14:textId="77777777">
            <w:pPr>
              <w:rPr>
                <w:b/>
                <w:bCs/>
              </w:rPr>
            </w:pPr>
            <w:r w:rsidRPr="00083170">
              <w:rPr>
                <w:b/>
                <w:bCs/>
              </w:rPr>
              <w:t>Reviewers</w:t>
            </w:r>
          </w:p>
        </w:tc>
        <w:tc>
          <w:tcPr>
            <w:tcW w:w="852" w:type="dxa"/>
            <w:tcBorders>
              <w:top w:val="single" w:color="auto" w:sz="2" w:space="0"/>
              <w:bottom w:val="single" w:color="000000" w:sz="12" w:space="0"/>
            </w:tcBorders>
            <w:shd w:val="clear" w:color="auto" w:fill="auto"/>
          </w:tcPr>
          <w:p w:rsidRPr="00083170" w:rsidR="000727AA" w:rsidP="0050478D" w:rsidRDefault="000727AA" w14:paraId="4FAB3E11" w14:textId="77777777">
            <w:pPr>
              <w:rPr>
                <w:b/>
                <w:bCs/>
              </w:rPr>
            </w:pPr>
          </w:p>
        </w:tc>
      </w:tr>
      <w:tr w:rsidRPr="00083170" w:rsidR="000727AA" w:rsidTr="000727AA" w14:paraId="7C9672F0" w14:textId="77777777">
        <w:tc>
          <w:tcPr>
            <w:tcW w:w="1584" w:type="dxa"/>
            <w:tcBorders>
              <w:top w:val="single" w:color="000000" w:sz="12" w:space="0"/>
              <w:left w:val="single" w:color="auto" w:sz="12" w:space="0"/>
            </w:tcBorders>
            <w:shd w:val="clear" w:color="auto" w:fill="auto"/>
          </w:tcPr>
          <w:p w:rsidRPr="00083170" w:rsidR="000727AA" w:rsidP="0050478D" w:rsidRDefault="000727AA" w14:paraId="25461DFE" w14:textId="77777777">
            <w:pPr>
              <w:rPr>
                <w:bCs/>
              </w:rPr>
            </w:pPr>
            <w:r w:rsidRPr="00083170">
              <w:rPr>
                <w:bCs/>
              </w:rPr>
              <w:t xml:space="preserve">Mike </w:t>
            </w:r>
            <w:proofErr w:type="spellStart"/>
            <w:r w:rsidRPr="00083170">
              <w:rPr>
                <w:bCs/>
              </w:rPr>
              <w:t>Babler</w:t>
            </w:r>
            <w:proofErr w:type="spellEnd"/>
          </w:p>
        </w:tc>
        <w:tc>
          <w:tcPr>
            <w:tcW w:w="2040" w:type="dxa"/>
            <w:tcBorders>
              <w:top w:val="single" w:color="000000" w:sz="12" w:space="0"/>
              <w:right w:val="single" w:color="000000" w:sz="12" w:space="0"/>
            </w:tcBorders>
            <w:shd w:val="clear" w:color="auto" w:fill="auto"/>
          </w:tcPr>
          <w:p w:rsidRPr="00083170" w:rsidR="000727AA" w:rsidP="0050478D" w:rsidRDefault="000727AA" w14:paraId="74DA3725" w14:textId="77777777">
            <w:r w:rsidRPr="00083170">
              <w:t>mbabler@tnc.org</w:t>
            </w:r>
          </w:p>
        </w:tc>
        <w:tc>
          <w:tcPr>
            <w:tcW w:w="1392" w:type="dxa"/>
            <w:tcBorders>
              <w:top w:val="single" w:color="000000" w:sz="12" w:space="0"/>
              <w:left w:val="single" w:color="000000" w:sz="12" w:space="0"/>
            </w:tcBorders>
            <w:shd w:val="clear" w:color="auto" w:fill="auto"/>
          </w:tcPr>
          <w:p w:rsidRPr="00083170" w:rsidR="000727AA" w:rsidP="0050478D" w:rsidRDefault="000727AA" w14:paraId="188C6B35" w14:textId="77777777">
            <w:r w:rsidRPr="00083170">
              <w:t>None</w:t>
            </w:r>
          </w:p>
        </w:tc>
        <w:tc>
          <w:tcPr>
            <w:tcW w:w="852" w:type="dxa"/>
            <w:tcBorders>
              <w:top w:val="single" w:color="000000" w:sz="12" w:space="0"/>
            </w:tcBorders>
            <w:shd w:val="clear" w:color="auto" w:fill="auto"/>
          </w:tcPr>
          <w:p w:rsidRPr="00083170" w:rsidR="000727AA" w:rsidP="0050478D" w:rsidRDefault="000727AA" w14:paraId="3B948D54" w14:textId="77777777">
            <w:r w:rsidRPr="00083170">
              <w:t>None</w:t>
            </w:r>
          </w:p>
        </w:tc>
      </w:tr>
      <w:tr w:rsidRPr="00083170" w:rsidR="000727AA" w:rsidTr="000727AA" w14:paraId="0C1BD1B6" w14:textId="77777777">
        <w:tc>
          <w:tcPr>
            <w:tcW w:w="1584" w:type="dxa"/>
            <w:tcBorders>
              <w:left w:val="single" w:color="auto" w:sz="12" w:space="0"/>
            </w:tcBorders>
            <w:shd w:val="clear" w:color="auto" w:fill="auto"/>
          </w:tcPr>
          <w:p w:rsidRPr="00083170" w:rsidR="000727AA" w:rsidP="0050478D" w:rsidRDefault="000727AA" w14:paraId="7D28C3D5" w14:textId="77777777">
            <w:pPr>
              <w:rPr>
                <w:bCs/>
              </w:rPr>
            </w:pPr>
            <w:r w:rsidRPr="00083170">
              <w:rPr>
                <w:bCs/>
              </w:rPr>
              <w:t>None</w:t>
            </w:r>
          </w:p>
        </w:tc>
        <w:tc>
          <w:tcPr>
            <w:tcW w:w="2040" w:type="dxa"/>
            <w:tcBorders>
              <w:right w:val="single" w:color="000000" w:sz="12" w:space="0"/>
            </w:tcBorders>
            <w:shd w:val="clear" w:color="auto" w:fill="auto"/>
          </w:tcPr>
          <w:p w:rsidRPr="00083170" w:rsidR="000727AA" w:rsidP="0050478D" w:rsidRDefault="000727AA" w14:paraId="5BC1E3D0" w14:textId="77777777">
            <w:r w:rsidRPr="00083170">
              <w:t>None</w:t>
            </w:r>
          </w:p>
        </w:tc>
        <w:tc>
          <w:tcPr>
            <w:tcW w:w="1392" w:type="dxa"/>
            <w:tcBorders>
              <w:left w:val="single" w:color="000000" w:sz="12" w:space="0"/>
            </w:tcBorders>
            <w:shd w:val="clear" w:color="auto" w:fill="auto"/>
          </w:tcPr>
          <w:p w:rsidRPr="00083170" w:rsidR="000727AA" w:rsidP="0050478D" w:rsidRDefault="000727AA" w14:paraId="47362085" w14:textId="77777777">
            <w:r w:rsidRPr="00083170">
              <w:t>None</w:t>
            </w:r>
          </w:p>
        </w:tc>
        <w:tc>
          <w:tcPr>
            <w:tcW w:w="852" w:type="dxa"/>
            <w:shd w:val="clear" w:color="auto" w:fill="auto"/>
          </w:tcPr>
          <w:p w:rsidRPr="00083170" w:rsidR="000727AA" w:rsidP="0050478D" w:rsidRDefault="000727AA" w14:paraId="131671FA" w14:textId="77777777">
            <w:r w:rsidRPr="00083170">
              <w:t>None</w:t>
            </w:r>
          </w:p>
        </w:tc>
      </w:tr>
      <w:tr w:rsidRPr="00083170" w:rsidR="000727AA" w:rsidTr="000727AA" w14:paraId="45FE3EB8" w14:textId="77777777">
        <w:tc>
          <w:tcPr>
            <w:tcW w:w="1584" w:type="dxa"/>
            <w:tcBorders>
              <w:left w:val="single" w:color="auto" w:sz="12" w:space="0"/>
              <w:bottom w:val="single" w:color="auto" w:sz="2" w:space="0"/>
            </w:tcBorders>
            <w:shd w:val="clear" w:color="auto" w:fill="auto"/>
          </w:tcPr>
          <w:p w:rsidRPr="00083170" w:rsidR="000727AA" w:rsidP="0050478D" w:rsidRDefault="000727AA" w14:paraId="5D1773A7" w14:textId="77777777">
            <w:pPr>
              <w:rPr>
                <w:bCs/>
              </w:rPr>
            </w:pPr>
            <w:r w:rsidRPr="00083170">
              <w:rPr>
                <w:bCs/>
              </w:rPr>
              <w:t>None</w:t>
            </w:r>
          </w:p>
        </w:tc>
        <w:tc>
          <w:tcPr>
            <w:tcW w:w="2040" w:type="dxa"/>
            <w:tcBorders>
              <w:right w:val="single" w:color="000000" w:sz="12" w:space="0"/>
            </w:tcBorders>
            <w:shd w:val="clear" w:color="auto" w:fill="auto"/>
          </w:tcPr>
          <w:p w:rsidRPr="00083170" w:rsidR="000727AA" w:rsidP="0050478D" w:rsidRDefault="000727AA" w14:paraId="536C0670" w14:textId="77777777">
            <w:r w:rsidRPr="00083170">
              <w:t>None</w:t>
            </w:r>
          </w:p>
        </w:tc>
        <w:tc>
          <w:tcPr>
            <w:tcW w:w="1392" w:type="dxa"/>
            <w:tcBorders>
              <w:left w:val="single" w:color="000000" w:sz="12" w:space="0"/>
              <w:bottom w:val="single" w:color="auto" w:sz="2" w:space="0"/>
            </w:tcBorders>
            <w:shd w:val="clear" w:color="auto" w:fill="auto"/>
          </w:tcPr>
          <w:p w:rsidRPr="00083170" w:rsidR="000727AA" w:rsidP="0050478D" w:rsidRDefault="000727AA" w14:paraId="3A01DD46" w14:textId="77777777">
            <w:r w:rsidRPr="00083170">
              <w:t>None</w:t>
            </w:r>
          </w:p>
        </w:tc>
        <w:tc>
          <w:tcPr>
            <w:tcW w:w="852" w:type="dxa"/>
            <w:shd w:val="clear" w:color="auto" w:fill="auto"/>
          </w:tcPr>
          <w:p w:rsidRPr="00083170" w:rsidR="000727AA" w:rsidP="0050478D" w:rsidRDefault="000727AA" w14:paraId="03564E38" w14:textId="77777777">
            <w:r w:rsidRPr="00083170">
              <w:t>None</w:t>
            </w:r>
          </w:p>
        </w:tc>
      </w:tr>
    </w:tbl>
    <w:p w:rsidRPr="00083170" w:rsidR="000727AA" w:rsidP="000727AA" w:rsidRDefault="000727AA" w14:paraId="7A09B6C3" w14:textId="77777777"/>
    <w:p w:rsidRPr="00083170" w:rsidR="000727AA" w:rsidP="000727AA" w:rsidRDefault="000727AA" w14:paraId="7E618E3F" w14:textId="77777777">
      <w:pPr>
        <w:pStyle w:val="InfoPara"/>
      </w:pPr>
      <w:r w:rsidRPr="00083170">
        <w:t>Vegetation Type</w:t>
      </w:r>
    </w:p>
    <w:p w:rsidRPr="00083170" w:rsidR="000727AA" w:rsidP="000727AA" w:rsidRDefault="00B57446" w14:paraId="19231B60" w14:textId="3F344F25">
      <w:r w:rsidRPr="00B57446">
        <w:t>Shrubland</w:t>
      </w:r>
    </w:p>
    <w:p w:rsidRPr="00083170" w:rsidR="000727AA" w:rsidP="000727AA" w:rsidRDefault="000727AA" w14:paraId="4D60E95D" w14:textId="08D9A53D">
      <w:pPr>
        <w:pStyle w:val="InfoPara"/>
      </w:pPr>
      <w:r w:rsidRPr="00083170">
        <w:t>Map Zone</w:t>
      </w:r>
    </w:p>
    <w:p w:rsidRPr="00083170" w:rsidR="000727AA" w:rsidP="000727AA" w:rsidRDefault="000727AA" w14:paraId="48DC818A" w14:textId="77777777">
      <w:r w:rsidRPr="00083170">
        <w:t>6</w:t>
      </w:r>
    </w:p>
    <w:p w:rsidRPr="00083170" w:rsidR="000727AA" w:rsidP="000727AA" w:rsidRDefault="000727AA" w14:paraId="6DAE3A60" w14:textId="77777777">
      <w:pPr>
        <w:pStyle w:val="InfoPara"/>
      </w:pPr>
      <w:r w:rsidRPr="00083170">
        <w:t>Geographic Range</w:t>
      </w:r>
    </w:p>
    <w:p w:rsidRPr="00083170" w:rsidR="000727AA" w:rsidP="000727AA" w:rsidRDefault="000727AA" w14:paraId="2EE177AC" w14:textId="77777777">
      <w:r w:rsidRPr="00083170">
        <w:t>This ecological system occurs in limited alpine environments mostly concentrated in</w:t>
      </w:r>
    </w:p>
    <w:p w:rsidRPr="00083170" w:rsidR="000727AA" w:rsidP="000727AA" w:rsidRDefault="000727AA" w14:paraId="67C87E51" w14:textId="77777777">
      <w:r w:rsidRPr="00083170">
        <w:t>the Sierra Nevada but also on Mount Shasta and as far south as the Peninsular Ranges</w:t>
      </w:r>
    </w:p>
    <w:p w:rsidRPr="00083170" w:rsidR="000727AA" w:rsidP="000727AA" w:rsidRDefault="000727AA" w14:paraId="4A40273E" w14:textId="77777777">
      <w:r w:rsidRPr="00083170">
        <w:t>and White Mountains.</w:t>
      </w:r>
    </w:p>
    <w:p w:rsidRPr="00083170" w:rsidR="000727AA" w:rsidP="000727AA" w:rsidRDefault="000727AA" w14:paraId="1120350B" w14:textId="77777777">
      <w:pPr>
        <w:pStyle w:val="InfoPara"/>
      </w:pPr>
      <w:r w:rsidRPr="00083170">
        <w:t>Biophysical Site Description</w:t>
      </w:r>
    </w:p>
    <w:p w:rsidRPr="00083170" w:rsidR="000727AA" w:rsidP="000727AA" w:rsidRDefault="000727AA" w14:paraId="73E2EB78" w14:textId="4E2807B9">
      <w:r w:rsidRPr="00083170">
        <w:t>These are wind-scoured fell-fields that are free of snow in the winter, such as ridgetops and exposed saddles, exposing the plants to severe environmental stress. Soils on these windy</w:t>
      </w:r>
      <w:r w:rsidRPr="00083170" w:rsidR="00083170">
        <w:t>,</w:t>
      </w:r>
      <w:r w:rsidRPr="00083170">
        <w:t xml:space="preserve"> unproductive sites are shallow, stony, low in organic matter, and poorly developed</w:t>
      </w:r>
      <w:r w:rsidRPr="00083170" w:rsidR="00083170">
        <w:t>.</w:t>
      </w:r>
      <w:r w:rsidRPr="00083170">
        <w:t xml:space="preserve"> </w:t>
      </w:r>
      <w:r w:rsidRPr="00083170" w:rsidR="00083170">
        <w:t>W</w:t>
      </w:r>
      <w:r w:rsidRPr="00083170">
        <w:t xml:space="preserve">ind deflation often results in a gravelly pavement. Fell is Gaelic for </w:t>
      </w:r>
      <w:r w:rsidRPr="00083170" w:rsidR="00083170">
        <w:t>“</w:t>
      </w:r>
      <w:r w:rsidRPr="00083170">
        <w:t>stone,</w:t>
      </w:r>
      <w:r w:rsidRPr="00083170" w:rsidR="00083170">
        <w:t>”</w:t>
      </w:r>
      <w:r w:rsidRPr="00083170">
        <w:t xml:space="preserve"> and these are stone fields. Sites are stable</w:t>
      </w:r>
      <w:r w:rsidRPr="00083170" w:rsidR="00083170">
        <w:t xml:space="preserve"> </w:t>
      </w:r>
      <w:r w:rsidRPr="00083170">
        <w:t xml:space="preserve">for </w:t>
      </w:r>
      <w:r w:rsidRPr="00083170" w:rsidR="00083170">
        <w:t>hundreds</w:t>
      </w:r>
      <w:r w:rsidRPr="00083170">
        <w:t xml:space="preserve"> to </w:t>
      </w:r>
      <w:r w:rsidRPr="00083170" w:rsidR="00083170">
        <w:t>thousands</w:t>
      </w:r>
      <w:r w:rsidRPr="00083170">
        <w:t xml:space="preserve"> of years as soils develop.</w:t>
      </w:r>
    </w:p>
    <w:p w:rsidRPr="00083170" w:rsidR="000727AA" w:rsidP="000727AA" w:rsidRDefault="000727AA" w14:paraId="5D9A2784" w14:textId="77777777"/>
    <w:p w:rsidRPr="00083170" w:rsidR="000727AA" w:rsidP="000727AA" w:rsidRDefault="000727AA" w14:paraId="2240819D" w14:textId="1B5C91C5">
      <w:r w:rsidRPr="00083170">
        <w:t>In the Sierra, Alpine elevations begin around 3</w:t>
      </w:r>
      <w:r w:rsidRPr="00083170" w:rsidR="00083170">
        <w:t>,</w:t>
      </w:r>
      <w:r w:rsidRPr="00083170">
        <w:t>500m (10,600ft) in the southern mountain ranges</w:t>
      </w:r>
      <w:r w:rsidR="007302DF">
        <w:t>,</w:t>
      </w:r>
      <w:r w:rsidRPr="00083170">
        <w:t xml:space="preserve"> and 2</w:t>
      </w:r>
      <w:r w:rsidRPr="00083170" w:rsidR="00083170">
        <w:t>,</w:t>
      </w:r>
      <w:r w:rsidRPr="00083170">
        <w:t>700m (8</w:t>
      </w:r>
      <w:r w:rsidRPr="00083170" w:rsidR="00083170">
        <w:t>,</w:t>
      </w:r>
      <w:r w:rsidRPr="00083170">
        <w:t>200ft) in the southern Cascades.</w:t>
      </w:r>
    </w:p>
    <w:p w:rsidRPr="00083170" w:rsidR="000727AA" w:rsidP="000727AA" w:rsidRDefault="000727AA" w14:paraId="5F7020A3" w14:textId="77777777">
      <w:pPr>
        <w:pStyle w:val="InfoPara"/>
      </w:pPr>
      <w:r w:rsidRPr="00083170">
        <w:t>Vegetation Description</w:t>
      </w:r>
    </w:p>
    <w:p w:rsidRPr="00083170" w:rsidR="000727AA" w:rsidP="000727AA" w:rsidRDefault="000727AA" w14:paraId="2CA265C5" w14:textId="0FC9F570">
      <w:r w:rsidRPr="00083170">
        <w:t xml:space="preserve">Most fell-field plants are cushioned or matted, frequently succulent, flat to the ground in rosettes, and often densely hairy and thickly cutinized. </w:t>
      </w:r>
      <w:r w:rsidRPr="007302DF">
        <w:t xml:space="preserve">Common species include </w:t>
      </w:r>
      <w:proofErr w:type="spellStart"/>
      <w:r w:rsidRPr="007302DF">
        <w:rPr>
          <w:i/>
        </w:rPr>
        <w:t>Ribes</w:t>
      </w:r>
      <w:proofErr w:type="spellEnd"/>
      <w:r w:rsidRPr="007302DF">
        <w:rPr>
          <w:i/>
        </w:rPr>
        <w:t xml:space="preserve"> </w:t>
      </w:r>
      <w:proofErr w:type="spellStart"/>
      <w:r w:rsidRPr="007302DF">
        <w:rPr>
          <w:i/>
        </w:rPr>
        <w:t>cereum</w:t>
      </w:r>
      <w:proofErr w:type="spellEnd"/>
      <w:r w:rsidR="007A3611">
        <w:t>,</w:t>
      </w:r>
      <w:r w:rsidRPr="007302DF">
        <w:rPr>
          <w:i/>
        </w:rPr>
        <w:t xml:space="preserve"> </w:t>
      </w:r>
      <w:proofErr w:type="spellStart"/>
      <w:r w:rsidRPr="007302DF">
        <w:rPr>
          <w:i/>
        </w:rPr>
        <w:t>Leptodactylon</w:t>
      </w:r>
      <w:proofErr w:type="spellEnd"/>
      <w:r w:rsidRPr="007302DF">
        <w:rPr>
          <w:i/>
        </w:rPr>
        <w:t xml:space="preserve"> </w:t>
      </w:r>
      <w:proofErr w:type="spellStart"/>
      <w:r w:rsidRPr="007302DF">
        <w:rPr>
          <w:i/>
        </w:rPr>
        <w:t>pungens</w:t>
      </w:r>
      <w:proofErr w:type="spellEnd"/>
      <w:r w:rsidR="007A3611">
        <w:t>,</w:t>
      </w:r>
      <w:r w:rsidRPr="007302DF">
        <w:rPr>
          <w:i/>
        </w:rPr>
        <w:t xml:space="preserve"> </w:t>
      </w:r>
      <w:proofErr w:type="spellStart"/>
      <w:r w:rsidRPr="007302DF">
        <w:rPr>
          <w:i/>
        </w:rPr>
        <w:t>Ericameria</w:t>
      </w:r>
      <w:proofErr w:type="spellEnd"/>
      <w:r w:rsidRPr="007302DF">
        <w:rPr>
          <w:i/>
        </w:rPr>
        <w:t xml:space="preserve"> </w:t>
      </w:r>
      <w:proofErr w:type="spellStart"/>
      <w:r w:rsidRPr="007302DF">
        <w:rPr>
          <w:i/>
        </w:rPr>
        <w:t>discoidea</w:t>
      </w:r>
      <w:proofErr w:type="spellEnd"/>
      <w:r w:rsidR="007A3611">
        <w:t>,</w:t>
      </w:r>
      <w:r w:rsidRPr="007302DF">
        <w:rPr>
          <w:i/>
        </w:rPr>
        <w:t xml:space="preserve"> Castilleja nana</w:t>
      </w:r>
      <w:r w:rsidR="007A3611">
        <w:t>,</w:t>
      </w:r>
      <w:r w:rsidRPr="007302DF">
        <w:rPr>
          <w:i/>
        </w:rPr>
        <w:t xml:space="preserve"> </w:t>
      </w:r>
      <w:proofErr w:type="spellStart"/>
      <w:r w:rsidRPr="007302DF">
        <w:rPr>
          <w:i/>
        </w:rPr>
        <w:t>Minuartia</w:t>
      </w:r>
      <w:proofErr w:type="spellEnd"/>
      <w:r w:rsidRPr="007302DF">
        <w:rPr>
          <w:i/>
        </w:rPr>
        <w:t xml:space="preserve"> </w:t>
      </w:r>
      <w:proofErr w:type="spellStart"/>
      <w:r w:rsidRPr="007302DF">
        <w:rPr>
          <w:i/>
        </w:rPr>
        <w:t>nuttallii</w:t>
      </w:r>
      <w:proofErr w:type="spellEnd"/>
      <w:r w:rsidRPr="007302DF">
        <w:t xml:space="preserve"> (=</w:t>
      </w:r>
      <w:proofErr w:type="spellStart"/>
      <w:r w:rsidRPr="007302DF">
        <w:rPr>
          <w:i/>
        </w:rPr>
        <w:t>Arenaria</w:t>
      </w:r>
      <w:proofErr w:type="spellEnd"/>
      <w:r w:rsidRPr="007302DF">
        <w:rPr>
          <w:i/>
        </w:rPr>
        <w:t xml:space="preserve"> </w:t>
      </w:r>
      <w:proofErr w:type="spellStart"/>
      <w:r w:rsidRPr="007302DF">
        <w:rPr>
          <w:i/>
        </w:rPr>
        <w:t>nuttallii</w:t>
      </w:r>
      <w:proofErr w:type="spellEnd"/>
      <w:r w:rsidRPr="007302DF">
        <w:t xml:space="preserve">), </w:t>
      </w:r>
      <w:r w:rsidRPr="007302DF">
        <w:rPr>
          <w:i/>
        </w:rPr>
        <w:t xml:space="preserve">Phlox </w:t>
      </w:r>
      <w:proofErr w:type="spellStart"/>
      <w:r w:rsidRPr="007302DF">
        <w:rPr>
          <w:i/>
        </w:rPr>
        <w:t>condensata</w:t>
      </w:r>
      <w:proofErr w:type="spellEnd"/>
      <w:r w:rsidR="007A3611">
        <w:t>,</w:t>
      </w:r>
      <w:r w:rsidRPr="007302DF">
        <w:rPr>
          <w:i/>
        </w:rPr>
        <w:t xml:space="preserve"> </w:t>
      </w:r>
      <w:proofErr w:type="spellStart"/>
      <w:r w:rsidRPr="007302DF">
        <w:rPr>
          <w:i/>
        </w:rPr>
        <w:t>Draba</w:t>
      </w:r>
      <w:proofErr w:type="spellEnd"/>
      <w:r w:rsidRPr="007302DF">
        <w:rPr>
          <w:i/>
        </w:rPr>
        <w:t xml:space="preserve"> </w:t>
      </w:r>
      <w:proofErr w:type="spellStart"/>
      <w:r w:rsidRPr="007302DF">
        <w:rPr>
          <w:i/>
        </w:rPr>
        <w:t>densifolia</w:t>
      </w:r>
      <w:proofErr w:type="spellEnd"/>
      <w:r w:rsidR="007A3611">
        <w:t>,</w:t>
      </w:r>
      <w:r w:rsidRPr="007302DF">
        <w:rPr>
          <w:i/>
        </w:rPr>
        <w:t xml:space="preserve"> </w:t>
      </w:r>
      <w:proofErr w:type="spellStart"/>
      <w:r w:rsidRPr="007302DF">
        <w:rPr>
          <w:i/>
        </w:rPr>
        <w:t>Oxyria</w:t>
      </w:r>
      <w:proofErr w:type="spellEnd"/>
      <w:r w:rsidRPr="007302DF">
        <w:rPr>
          <w:i/>
        </w:rPr>
        <w:t xml:space="preserve"> </w:t>
      </w:r>
      <w:proofErr w:type="spellStart"/>
      <w:r w:rsidRPr="007302DF">
        <w:rPr>
          <w:i/>
        </w:rPr>
        <w:t>digyna</w:t>
      </w:r>
      <w:proofErr w:type="spellEnd"/>
      <w:r w:rsidR="007A3611">
        <w:t>,</w:t>
      </w:r>
      <w:r w:rsidRPr="007302DF">
        <w:rPr>
          <w:i/>
        </w:rPr>
        <w:t xml:space="preserve"> </w:t>
      </w:r>
      <w:r w:rsidRPr="007302DF">
        <w:t>and</w:t>
      </w:r>
      <w:r w:rsidRPr="007302DF">
        <w:rPr>
          <w:i/>
        </w:rPr>
        <w:t xml:space="preserve"> Aquilegia </w:t>
      </w:r>
      <w:proofErr w:type="spellStart"/>
      <w:r w:rsidRPr="007302DF">
        <w:rPr>
          <w:i/>
        </w:rPr>
        <w:t>pubescens</w:t>
      </w:r>
      <w:proofErr w:type="spellEnd"/>
      <w:r w:rsidRPr="007302DF">
        <w:t xml:space="preserve">. </w:t>
      </w:r>
      <w:r w:rsidRPr="00083170">
        <w:t>Plants cover 15-50%</w:t>
      </w:r>
      <w:r w:rsidR="007A3611">
        <w:t>;</w:t>
      </w:r>
      <w:r w:rsidRPr="00083170">
        <w:t xml:space="preserve"> exposed rock makes up the rest. Fell-fields are usually nested within or adjacent to alpine tundra dry meadows.</w:t>
      </w:r>
    </w:p>
    <w:p w:rsidRPr="00083170" w:rsidR="000727AA" w:rsidP="000727AA" w:rsidRDefault="000727AA" w14:paraId="22B26B1D" w14:textId="77777777">
      <w:pPr>
        <w:pStyle w:val="InfoPara"/>
      </w:pPr>
      <w:proofErr w:type="spellStart"/>
      <w:r w:rsidRPr="00083170">
        <w:t>BpS</w:t>
      </w:r>
      <w:proofErr w:type="spellEnd"/>
      <w:r w:rsidRPr="00083170">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RICE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Ribes cereum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Wax currant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Leptodactylon pungens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Granite prickly phlox</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ERDI14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Ericameria discoidea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Whitestem goldenbush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CANA3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Castilleja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alpine Indian paintbrush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MINU4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Minuartia nuttallii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Nuttall’s sandwort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PHCO11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Phlox condensata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phlox</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DRDE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Draba densifolia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Denseleaf draba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OXDI3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Oxyria digyna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mountainsorrel</w:t>
            </w:r>
          </w:p>
        </w:tc>
      </w:tr>
    </w:tbl>
    <w:p>
      <w:r>
        <w:rPr>
          <w:sz w:val="16"/>
        </w:rPr>
        <w:t>Species names are from the NRCS PLANTS database. Check species codes at http://plants.usda.gov.</w:t>
      </w:r>
    </w:p>
    <w:p w:rsidRPr="00083170" w:rsidR="000727AA" w:rsidP="000727AA" w:rsidRDefault="000727AA" w14:paraId="052EA196" w14:textId="77777777">
      <w:pPr>
        <w:pStyle w:val="InfoPara"/>
      </w:pPr>
      <w:r w:rsidRPr="00083170">
        <w:t>Disturbance Description</w:t>
      </w:r>
    </w:p>
    <w:p w:rsidRPr="00083170" w:rsidR="000727AA" w:rsidP="000727AA" w:rsidRDefault="000727AA" w14:paraId="1A1B7649" w14:textId="0C23D03A">
      <w:r w:rsidRPr="00083170">
        <w:t>Vegetation in these areas is controlled by snow retention, wind desiccation, permafrost, and a short growing season. Dry summers associated with major drought years (</w:t>
      </w:r>
      <w:r w:rsidR="0090312E">
        <w:t>mean return interval</w:t>
      </w:r>
      <w:r w:rsidR="007302DF">
        <w:t xml:space="preserve"> = </w:t>
      </w:r>
      <w:r w:rsidRPr="00083170">
        <w:t>100yrs) favor grasses over forbs, whereas wet summers cause a more diverse mixture of forbs and graminoids.</w:t>
      </w:r>
    </w:p>
    <w:p w:rsidRPr="00083170" w:rsidR="000727AA" w:rsidP="000727AA" w:rsidRDefault="000727AA" w14:paraId="29E728F0" w14:textId="77777777"/>
    <w:p w:rsidRPr="00083170" w:rsidR="000727AA" w:rsidP="000727AA" w:rsidRDefault="000727AA" w14:paraId="1D97BFE6" w14:textId="5662B66F">
      <w:r w:rsidRPr="00083170">
        <w:t>Avalanches on steeper slopes where soil accumulate</w:t>
      </w:r>
      <w:r w:rsidR="0090312E">
        <w:t>s</w:t>
      </w:r>
      <w:r w:rsidRPr="00083170">
        <w:t xml:space="preserve"> can cause infrequent soil</w:t>
      </w:r>
      <w:r w:rsidR="0090312E">
        <w:t xml:space="preserve"> </w:t>
      </w:r>
      <w:r w:rsidRPr="00083170">
        <w:t>slips</w:t>
      </w:r>
      <w:r w:rsidR="007302DF">
        <w:t xml:space="preserve"> that</w:t>
      </w:r>
      <w:r w:rsidRPr="00083170">
        <w:t xml:space="preserve"> expose bare ground.</w:t>
      </w:r>
    </w:p>
    <w:p w:rsidRPr="00083170" w:rsidR="000727AA" w:rsidP="000727AA" w:rsidRDefault="000727AA" w14:paraId="63F0BA81" w14:textId="77777777"/>
    <w:p w:rsidRPr="00083170" w:rsidR="000727AA" w:rsidP="000727AA" w:rsidRDefault="000727AA" w14:paraId="7275F1F9" w14:textId="23AA3F05">
      <w:r w:rsidRPr="00083170">
        <w:t xml:space="preserve">Very small burns of a few square meters (replacement fire) caused by lightning strikes were included as a rare disturbance, although lighting storms are frequent </w:t>
      </w:r>
      <w:r w:rsidR="0090312E">
        <w:t>at</w:t>
      </w:r>
      <w:r w:rsidRPr="00083170">
        <w:t xml:space="preserve"> those elevations. The calculation of lightning strike frequency was not based on fire return intervals, but on the number of strikes (in this case, five) per 1</w:t>
      </w:r>
      <w:r w:rsidR="0090312E">
        <w:t>,</w:t>
      </w:r>
      <w:r w:rsidRPr="00083170">
        <w:t>000 possible locations per year</w:t>
      </w:r>
      <w:r w:rsidR="0090312E">
        <w:t xml:space="preserve"> –</w:t>
      </w:r>
      <w:r w:rsidRPr="00083170">
        <w:t xml:space="preserve"> thus</w:t>
      </w:r>
      <w:r w:rsidR="0090312E">
        <w:t>,</w:t>
      </w:r>
      <w:r w:rsidRPr="00083170">
        <w:t xml:space="preserve"> 0.005. </w:t>
      </w:r>
    </w:p>
    <w:p w:rsidRPr="00083170" w:rsidR="000727AA" w:rsidP="000727AA" w:rsidRDefault="000727AA" w14:paraId="678985A1" w14:textId="77777777"/>
    <w:p w:rsidRPr="00083170" w:rsidR="000727AA" w:rsidP="000727AA" w:rsidRDefault="000727AA" w14:paraId="042E614C" w14:textId="1F8C3982">
      <w:r w:rsidRPr="00083170">
        <w:t>Alpine rodents (</w:t>
      </w:r>
      <w:proofErr w:type="spellStart"/>
      <w:r w:rsidRPr="00083170">
        <w:t>pikas</w:t>
      </w:r>
      <w:proofErr w:type="spellEnd"/>
      <w:r w:rsidRPr="00083170">
        <w:t xml:space="preserve">, marmots, etc.) cause common but generally small-scale disturbances in these systems. Native herbivores (Rocky Mountain bighorn sheep, mule deer, and elk) were common in the </w:t>
      </w:r>
      <w:r w:rsidR="007302DF">
        <w:t>A</w:t>
      </w:r>
      <w:r w:rsidRPr="00083170">
        <w:t>lpine but probably did not greatly affect vegetation cover because animals move frequently as they reduce vegetation cover.</w:t>
      </w:r>
    </w:p>
    <w:p w:rsidRPr="00083170" w:rsidR="000727AA" w:rsidP="000727AA" w:rsidRDefault="000727AA" w14:paraId="3060077D" w14:textId="5CC18176">
      <w:pPr>
        <w:pStyle w:val="InfoPara"/>
      </w:pPr>
      <w:r w:rsidRPr="00083170">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523</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523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083170" w:rsidR="000727AA" w:rsidP="000727AA" w:rsidRDefault="000727AA" w14:paraId="4591F46E" w14:textId="77777777">
      <w:pPr>
        <w:pStyle w:val="InfoPara"/>
      </w:pPr>
      <w:r w:rsidRPr="00083170">
        <w:t>Scale Description</w:t>
      </w:r>
    </w:p>
    <w:p w:rsidRPr="00083170" w:rsidR="000727AA" w:rsidP="000727AA" w:rsidRDefault="000727AA" w14:paraId="7B5F9DF2" w14:textId="6DE8C93F">
      <w:r w:rsidRPr="00083170">
        <w:t xml:space="preserve">This ecological system can occupy large areas of the </w:t>
      </w:r>
      <w:r w:rsidR="007302DF">
        <w:t>A</w:t>
      </w:r>
      <w:r w:rsidRPr="00083170">
        <w:t>lpine. Patch size varies from a few acres to 1</w:t>
      </w:r>
      <w:r w:rsidR="0090312E">
        <w:t>,</w:t>
      </w:r>
      <w:r w:rsidRPr="00083170">
        <w:t>000ac on mountain ridges and tops. Stand-replacement fires may be caused by lightning strikes that do not spread due to the sparse cover of fine fuels and extensive barren areas acting as fire breaks.</w:t>
      </w:r>
    </w:p>
    <w:p w:rsidRPr="00083170" w:rsidR="000727AA" w:rsidP="000727AA" w:rsidRDefault="000727AA" w14:paraId="3268006E" w14:textId="77777777">
      <w:pPr>
        <w:pStyle w:val="InfoPara"/>
      </w:pPr>
      <w:r w:rsidRPr="00083170">
        <w:t>Adjacency or Identification Concerns</w:t>
      </w:r>
    </w:p>
    <w:p w:rsidRPr="00083170" w:rsidR="000727AA" w:rsidP="000727AA" w:rsidRDefault="000727AA" w14:paraId="7A37496F" w14:textId="7D9660FC">
      <w:r w:rsidRPr="00083170">
        <w:t xml:space="preserve">Over the next decades, several experts claim that the </w:t>
      </w:r>
      <w:r w:rsidR="0090312E">
        <w:t>A</w:t>
      </w:r>
      <w:r w:rsidRPr="00083170">
        <w:t>lpine is one of the more threatened community types by global climate change. Essentially, the tree</w:t>
      </w:r>
      <w:r w:rsidR="0090312E">
        <w:t xml:space="preserve"> </w:t>
      </w:r>
      <w:r w:rsidRPr="00083170">
        <w:t>line is moving up.</w:t>
      </w:r>
    </w:p>
    <w:p w:rsidRPr="00083170" w:rsidR="000727AA" w:rsidP="000727AA" w:rsidRDefault="000727AA" w14:paraId="49A7A546" w14:textId="77777777">
      <w:pPr>
        <w:pStyle w:val="InfoPara"/>
      </w:pPr>
      <w:r w:rsidRPr="00083170">
        <w:t>Issues or Problems</w:t>
      </w:r>
    </w:p>
    <w:p w:rsidRPr="00083170" w:rsidR="000727AA" w:rsidP="000727AA" w:rsidRDefault="6E05524A" w14:paraId="3FA79A0C" w14:textId="2E41B12E">
      <w:r w:rsidRPr="00083170">
        <w:t>No data on fire or effects of lightning strikes. No data on recovery time after stand-replacing events. This model had no peer review. Species were derived from literature review. Moss Campion flowers at 10yrs.</w:t>
      </w:r>
    </w:p>
    <w:p w:rsidR="007302DF" w:rsidP="000727AA" w:rsidRDefault="007302DF" w14:paraId="642DF025" w14:textId="77777777">
      <w:pPr>
        <w:pStyle w:val="InfoPara"/>
      </w:pPr>
    </w:p>
    <w:p w:rsidRPr="00083170" w:rsidR="000727AA" w:rsidP="000727AA" w:rsidRDefault="000727AA" w14:paraId="58305E18" w14:textId="61D5DA8B">
      <w:pPr>
        <w:pStyle w:val="InfoPara"/>
      </w:pPr>
      <w:r w:rsidRPr="00083170">
        <w:lastRenderedPageBreak/>
        <w:t>Native Uncharacteristic Conditions</w:t>
      </w:r>
    </w:p>
    <w:p w:rsidRPr="00083170" w:rsidR="000727AA" w:rsidP="000727AA" w:rsidRDefault="000727AA" w14:paraId="00D3A5AD" w14:textId="31F2EF66">
      <w:r w:rsidRPr="00083170">
        <w:t>Cover of vegetation &gt;50% indicate</w:t>
      </w:r>
      <w:r w:rsidR="0090312E">
        <w:t>s</w:t>
      </w:r>
      <w:r w:rsidRPr="00083170">
        <w:t xml:space="preserve"> a system other than Rocky Mountain Alpine Fell</w:t>
      </w:r>
      <w:r w:rsidR="0090312E">
        <w:t>-</w:t>
      </w:r>
      <w:r w:rsidRPr="00083170">
        <w:t xml:space="preserve">Field, as rock cover </w:t>
      </w:r>
      <w:r w:rsidR="0090312E">
        <w:t xml:space="preserve">is </w:t>
      </w:r>
      <w:r w:rsidRPr="00083170">
        <w:t>50% or more in this community.</w:t>
      </w:r>
    </w:p>
    <w:p w:rsidRPr="00083170" w:rsidR="000727AA" w:rsidP="000727AA" w:rsidRDefault="000727AA" w14:paraId="0729BBC3" w14:textId="77777777">
      <w:pPr>
        <w:pStyle w:val="InfoPara"/>
      </w:pPr>
      <w:r w:rsidRPr="00083170">
        <w:t>Comments</w:t>
      </w:r>
    </w:p>
    <w:p w:rsidRPr="00083170" w:rsidR="000727AA" w:rsidP="000727AA" w:rsidRDefault="000727AA" w14:paraId="5C7195BB" w14:textId="0168491D">
      <w:r w:rsidRPr="00083170">
        <w:t xml:space="preserve">John Foster modified species and geographic range to reflect </w:t>
      </w:r>
      <w:proofErr w:type="spellStart"/>
      <w:r w:rsidRPr="00083170">
        <w:t>BpS</w:t>
      </w:r>
      <w:proofErr w:type="spellEnd"/>
      <w:r w:rsidRPr="00083170">
        <w:t xml:space="preserve"> 061067</w:t>
      </w:r>
      <w:r w:rsidR="0090312E">
        <w:t xml:space="preserve">, </w:t>
      </w:r>
      <w:r w:rsidRPr="00083170">
        <w:t>Sierra Nevada Alpine Fell-</w:t>
      </w:r>
      <w:r w:rsidR="0090312E">
        <w:t>F</w:t>
      </w:r>
      <w:r w:rsidRPr="00083170">
        <w:t>ield.</w:t>
      </w:r>
    </w:p>
    <w:p w:rsidRPr="00083170" w:rsidR="000727AA" w:rsidP="000727AA" w:rsidRDefault="000727AA" w14:paraId="05B98228" w14:textId="77777777"/>
    <w:p w:rsidRPr="00083170" w:rsidR="000727AA" w:rsidP="000727AA" w:rsidRDefault="6E05524A" w14:paraId="083DE801" w14:textId="426A32D4">
      <w:r w:rsidRPr="00083170">
        <w:t>Quality control resulted in slightly changed canopy cover values (</w:t>
      </w:r>
      <w:r w:rsidR="0090312E">
        <w:t xml:space="preserve">Class </w:t>
      </w:r>
      <w:r w:rsidRPr="00083170">
        <w:t>A changed from 0-5% to 0-20%;</w:t>
      </w:r>
      <w:r w:rsidR="0090312E">
        <w:t xml:space="preserve"> Class</w:t>
      </w:r>
      <w:r w:rsidRPr="00083170">
        <w:t xml:space="preserve"> B changed from 6-50% to 20-60%) to adhere to LANDFIRE mapping requirements.</w:t>
      </w:r>
    </w:p>
    <w:p w:rsidRPr="00083170" w:rsidR="000727AA" w:rsidP="000727AA" w:rsidRDefault="6E05524A" w14:paraId="078F24A0" w14:textId="51BDC304">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rsidRPr="00083170">
        <w:t>Succession Classes</w:t>
      </w:r>
    </w:p>
    <w:p w:rsidRPr="00083170" w:rsidR="000727AA" w:rsidP="000727AA" w:rsidRDefault="000727AA" w14:paraId="74267CF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083170" w:rsidR="000727AA" w:rsidP="000727AA" w:rsidRDefault="000727AA" w14:paraId="510E70A5"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Pr="00083170" w:rsidR="000727AA" w:rsidP="000727AA" w:rsidRDefault="000727AA" w14:paraId="3978CEA5" w14:textId="77777777"/>
    <w:p w:rsidRPr="00083170" w:rsidR="000727AA" w:rsidP="000727AA" w:rsidRDefault="000727AA" w14:paraId="53A3C413" w14:textId="77777777">
      <w:pPr>
        <w:pStyle w:val="SClassInfoPara"/>
      </w:pPr>
      <w:r w:rsidRPr="00083170">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604"/>
        <w:gridCol w:w="3372"/>
        <w:gridCol w:w="1956"/>
      </w:tblGrid>
      <w:tr w:rsidRPr="00083170" w:rsidR="000727AA" w:rsidTr="000727AA" w14:paraId="43E08C63" w14:textId="77777777">
        <w:tc>
          <w:tcPr>
            <w:tcW w:w="1140" w:type="dxa"/>
            <w:tcBorders>
              <w:top w:val="single" w:color="auto" w:sz="2" w:space="0"/>
              <w:bottom w:val="single" w:color="000000" w:sz="12" w:space="0"/>
            </w:tcBorders>
            <w:shd w:val="clear" w:color="auto" w:fill="auto"/>
          </w:tcPr>
          <w:p w:rsidRPr="00083170" w:rsidR="000727AA" w:rsidP="00BB3200" w:rsidRDefault="000727AA" w14:paraId="2B80C79E" w14:textId="77777777">
            <w:pPr>
              <w:rPr>
                <w:b/>
                <w:bCs/>
              </w:rPr>
            </w:pPr>
            <w:r w:rsidRPr="00083170">
              <w:rPr>
                <w:b/>
                <w:bCs/>
              </w:rPr>
              <w:t>Symbol</w:t>
            </w:r>
          </w:p>
        </w:tc>
        <w:tc>
          <w:tcPr>
            <w:tcW w:w="2604" w:type="dxa"/>
            <w:tcBorders>
              <w:top w:val="single" w:color="auto" w:sz="2" w:space="0"/>
              <w:bottom w:val="single" w:color="000000" w:sz="12" w:space="0"/>
            </w:tcBorders>
            <w:shd w:val="clear" w:color="auto" w:fill="auto"/>
          </w:tcPr>
          <w:p w:rsidRPr="00083170" w:rsidR="000727AA" w:rsidP="00BB3200" w:rsidRDefault="000727AA" w14:paraId="47872DB2" w14:textId="77777777">
            <w:pPr>
              <w:rPr>
                <w:b/>
                <w:bCs/>
              </w:rPr>
            </w:pPr>
            <w:r w:rsidRPr="00083170">
              <w:rPr>
                <w:b/>
                <w:bCs/>
              </w:rPr>
              <w:t>Scientific Name</w:t>
            </w:r>
          </w:p>
        </w:tc>
        <w:tc>
          <w:tcPr>
            <w:tcW w:w="3372" w:type="dxa"/>
            <w:tcBorders>
              <w:top w:val="single" w:color="auto" w:sz="2" w:space="0"/>
              <w:bottom w:val="single" w:color="000000" w:sz="12" w:space="0"/>
            </w:tcBorders>
            <w:shd w:val="clear" w:color="auto" w:fill="auto"/>
          </w:tcPr>
          <w:p w:rsidRPr="00083170" w:rsidR="000727AA" w:rsidP="00BB3200" w:rsidRDefault="000727AA" w14:paraId="79EF3573" w14:textId="77777777">
            <w:pPr>
              <w:rPr>
                <w:b/>
                <w:bCs/>
              </w:rPr>
            </w:pPr>
            <w:r w:rsidRPr="00083170">
              <w:rPr>
                <w:b/>
                <w:bCs/>
              </w:rPr>
              <w:t>Common Name</w:t>
            </w:r>
          </w:p>
        </w:tc>
        <w:tc>
          <w:tcPr>
            <w:tcW w:w="1956" w:type="dxa"/>
            <w:tcBorders>
              <w:top w:val="single" w:color="auto" w:sz="2" w:space="0"/>
              <w:bottom w:val="single" w:color="000000" w:sz="12" w:space="0"/>
            </w:tcBorders>
            <w:shd w:val="clear" w:color="auto" w:fill="auto"/>
          </w:tcPr>
          <w:p w:rsidRPr="00083170" w:rsidR="000727AA" w:rsidP="00BB3200" w:rsidRDefault="000727AA" w14:paraId="73010646" w14:textId="77777777">
            <w:pPr>
              <w:rPr>
                <w:b/>
                <w:bCs/>
              </w:rPr>
            </w:pPr>
            <w:r w:rsidRPr="00083170">
              <w:rPr>
                <w:b/>
                <w:bCs/>
              </w:rPr>
              <w:t>Canopy Position</w:t>
            </w:r>
          </w:p>
        </w:tc>
      </w:tr>
      <w:tr w:rsidRPr="00083170" w:rsidR="000727AA" w:rsidTr="000727AA" w14:paraId="66E029C2" w14:textId="77777777">
        <w:tc>
          <w:tcPr>
            <w:tcW w:w="1140" w:type="dxa"/>
            <w:tcBorders>
              <w:top w:val="single" w:color="000000" w:sz="12" w:space="0"/>
            </w:tcBorders>
            <w:shd w:val="clear" w:color="auto" w:fill="auto"/>
          </w:tcPr>
          <w:p w:rsidRPr="00083170" w:rsidR="000727AA" w:rsidP="00BB3200" w:rsidRDefault="000727AA" w14:paraId="191318E1" w14:textId="77777777">
            <w:pPr>
              <w:rPr>
                <w:bCs/>
              </w:rPr>
            </w:pPr>
            <w:r w:rsidRPr="00083170">
              <w:rPr>
                <w:bCs/>
              </w:rPr>
              <w:t>RICE</w:t>
            </w:r>
          </w:p>
        </w:tc>
        <w:tc>
          <w:tcPr>
            <w:tcW w:w="2604" w:type="dxa"/>
            <w:tcBorders>
              <w:top w:val="single" w:color="000000" w:sz="12" w:space="0"/>
            </w:tcBorders>
            <w:shd w:val="clear" w:color="auto" w:fill="auto"/>
          </w:tcPr>
          <w:p w:rsidRPr="00083170" w:rsidR="000727AA" w:rsidP="00BB3200" w:rsidRDefault="000727AA" w14:paraId="786A0089" w14:textId="77777777">
            <w:proofErr w:type="spellStart"/>
            <w:r w:rsidRPr="00083170">
              <w:t>Ribes</w:t>
            </w:r>
            <w:proofErr w:type="spellEnd"/>
            <w:r w:rsidRPr="00083170">
              <w:t xml:space="preserve"> </w:t>
            </w:r>
            <w:proofErr w:type="spellStart"/>
            <w:r w:rsidRPr="00083170">
              <w:t>cereum</w:t>
            </w:r>
            <w:proofErr w:type="spellEnd"/>
          </w:p>
        </w:tc>
        <w:tc>
          <w:tcPr>
            <w:tcW w:w="3372" w:type="dxa"/>
            <w:tcBorders>
              <w:top w:val="single" w:color="000000" w:sz="12" w:space="0"/>
            </w:tcBorders>
            <w:shd w:val="clear" w:color="auto" w:fill="auto"/>
          </w:tcPr>
          <w:p w:rsidRPr="00083170" w:rsidR="000727AA" w:rsidP="00BB3200" w:rsidRDefault="000727AA" w14:paraId="306730A1" w14:textId="77777777">
            <w:r w:rsidRPr="00083170">
              <w:t>Wax currant</w:t>
            </w:r>
          </w:p>
        </w:tc>
        <w:tc>
          <w:tcPr>
            <w:tcW w:w="1956" w:type="dxa"/>
            <w:tcBorders>
              <w:top w:val="single" w:color="000000" w:sz="12" w:space="0"/>
            </w:tcBorders>
            <w:shd w:val="clear" w:color="auto" w:fill="auto"/>
          </w:tcPr>
          <w:p w:rsidRPr="00083170" w:rsidR="000727AA" w:rsidP="00BB3200" w:rsidRDefault="000727AA" w14:paraId="55E84BC5" w14:textId="77777777">
            <w:r w:rsidRPr="00083170">
              <w:t>Upper</w:t>
            </w:r>
          </w:p>
        </w:tc>
      </w:tr>
      <w:tr w:rsidRPr="00083170" w:rsidR="000727AA" w:rsidTr="000727AA" w14:paraId="09983B59" w14:textId="77777777">
        <w:tc>
          <w:tcPr>
            <w:tcW w:w="1140" w:type="dxa"/>
            <w:shd w:val="clear" w:color="auto" w:fill="auto"/>
          </w:tcPr>
          <w:p w:rsidRPr="00083170" w:rsidR="000727AA" w:rsidP="00BB3200" w:rsidRDefault="000727AA" w14:paraId="1AD28C89" w14:textId="77777777">
            <w:pPr>
              <w:rPr>
                <w:bCs/>
              </w:rPr>
            </w:pPr>
            <w:r w:rsidRPr="00083170">
              <w:rPr>
                <w:bCs/>
              </w:rPr>
              <w:t>LEPU</w:t>
            </w:r>
          </w:p>
        </w:tc>
        <w:tc>
          <w:tcPr>
            <w:tcW w:w="2604" w:type="dxa"/>
            <w:shd w:val="clear" w:color="auto" w:fill="auto"/>
          </w:tcPr>
          <w:p w:rsidRPr="00083170" w:rsidR="000727AA" w:rsidP="00BB3200" w:rsidRDefault="000727AA" w14:paraId="010C192D" w14:textId="77777777">
            <w:proofErr w:type="spellStart"/>
            <w:r w:rsidRPr="00083170">
              <w:t>Leptodactylon</w:t>
            </w:r>
            <w:proofErr w:type="spellEnd"/>
            <w:r w:rsidRPr="00083170">
              <w:t xml:space="preserve"> </w:t>
            </w:r>
            <w:proofErr w:type="spellStart"/>
            <w:r w:rsidRPr="00083170">
              <w:t>pungens</w:t>
            </w:r>
            <w:proofErr w:type="spellEnd"/>
          </w:p>
        </w:tc>
        <w:tc>
          <w:tcPr>
            <w:tcW w:w="3372" w:type="dxa"/>
            <w:shd w:val="clear" w:color="auto" w:fill="auto"/>
          </w:tcPr>
          <w:p w:rsidRPr="00083170" w:rsidR="000727AA" w:rsidP="00BB3200" w:rsidRDefault="000727AA" w14:paraId="7018E44E" w14:textId="77777777">
            <w:r w:rsidRPr="00083170">
              <w:t>Granite prickly phlox</w:t>
            </w:r>
          </w:p>
        </w:tc>
        <w:tc>
          <w:tcPr>
            <w:tcW w:w="1956" w:type="dxa"/>
            <w:shd w:val="clear" w:color="auto" w:fill="auto"/>
          </w:tcPr>
          <w:p w:rsidRPr="00083170" w:rsidR="000727AA" w:rsidP="00BB3200" w:rsidRDefault="000727AA" w14:paraId="23EE7316" w14:textId="77777777">
            <w:r w:rsidRPr="00083170">
              <w:t>Upper</w:t>
            </w:r>
          </w:p>
        </w:tc>
      </w:tr>
      <w:tr w:rsidRPr="00083170" w:rsidR="000727AA" w:rsidTr="000727AA" w14:paraId="5B20A646" w14:textId="77777777">
        <w:tc>
          <w:tcPr>
            <w:tcW w:w="1140" w:type="dxa"/>
            <w:shd w:val="clear" w:color="auto" w:fill="auto"/>
          </w:tcPr>
          <w:p w:rsidRPr="00083170" w:rsidR="000727AA" w:rsidP="00BB3200" w:rsidRDefault="000727AA" w14:paraId="4B81D222" w14:textId="77777777">
            <w:pPr>
              <w:rPr>
                <w:bCs/>
              </w:rPr>
            </w:pPr>
            <w:r w:rsidRPr="00083170">
              <w:rPr>
                <w:bCs/>
              </w:rPr>
              <w:t>ERDI14</w:t>
            </w:r>
          </w:p>
        </w:tc>
        <w:tc>
          <w:tcPr>
            <w:tcW w:w="2604" w:type="dxa"/>
            <w:shd w:val="clear" w:color="auto" w:fill="auto"/>
          </w:tcPr>
          <w:p w:rsidRPr="00083170" w:rsidR="000727AA" w:rsidP="00BB3200" w:rsidRDefault="000727AA" w14:paraId="05F4642D" w14:textId="77777777">
            <w:proofErr w:type="spellStart"/>
            <w:r w:rsidRPr="00083170">
              <w:t>Ericameria</w:t>
            </w:r>
            <w:proofErr w:type="spellEnd"/>
            <w:r w:rsidRPr="00083170">
              <w:t xml:space="preserve"> </w:t>
            </w:r>
            <w:proofErr w:type="spellStart"/>
            <w:r w:rsidRPr="00083170">
              <w:t>discoidea</w:t>
            </w:r>
            <w:proofErr w:type="spellEnd"/>
          </w:p>
        </w:tc>
        <w:tc>
          <w:tcPr>
            <w:tcW w:w="3372" w:type="dxa"/>
            <w:shd w:val="clear" w:color="auto" w:fill="auto"/>
          </w:tcPr>
          <w:p w:rsidRPr="00083170" w:rsidR="000727AA" w:rsidP="00BB3200" w:rsidRDefault="000727AA" w14:paraId="05C40AD1" w14:textId="77777777">
            <w:proofErr w:type="spellStart"/>
            <w:r w:rsidRPr="00083170">
              <w:t>Whitestem</w:t>
            </w:r>
            <w:proofErr w:type="spellEnd"/>
            <w:r w:rsidRPr="00083170">
              <w:t xml:space="preserve"> </w:t>
            </w:r>
            <w:proofErr w:type="spellStart"/>
            <w:r w:rsidRPr="00083170">
              <w:t>goldenbush</w:t>
            </w:r>
            <w:proofErr w:type="spellEnd"/>
          </w:p>
        </w:tc>
        <w:tc>
          <w:tcPr>
            <w:tcW w:w="1956" w:type="dxa"/>
            <w:shd w:val="clear" w:color="auto" w:fill="auto"/>
          </w:tcPr>
          <w:p w:rsidRPr="00083170" w:rsidR="000727AA" w:rsidP="00BB3200" w:rsidRDefault="000727AA" w14:paraId="57CF7946" w14:textId="77777777">
            <w:r w:rsidRPr="00083170">
              <w:t>Upper</w:t>
            </w:r>
          </w:p>
        </w:tc>
      </w:tr>
      <w:tr w:rsidRPr="00083170" w:rsidR="000727AA" w:rsidTr="000727AA" w14:paraId="6F712631" w14:textId="77777777">
        <w:tc>
          <w:tcPr>
            <w:tcW w:w="1140" w:type="dxa"/>
            <w:shd w:val="clear" w:color="auto" w:fill="auto"/>
          </w:tcPr>
          <w:p w:rsidRPr="00083170" w:rsidR="000727AA" w:rsidP="00BB3200" w:rsidRDefault="000727AA" w14:paraId="25511E8D" w14:textId="77777777">
            <w:pPr>
              <w:rPr>
                <w:bCs/>
              </w:rPr>
            </w:pPr>
            <w:r w:rsidRPr="00083170">
              <w:rPr>
                <w:bCs/>
              </w:rPr>
              <w:t>CANA3</w:t>
            </w:r>
          </w:p>
        </w:tc>
        <w:tc>
          <w:tcPr>
            <w:tcW w:w="2604" w:type="dxa"/>
            <w:shd w:val="clear" w:color="auto" w:fill="auto"/>
          </w:tcPr>
          <w:p w:rsidRPr="00083170" w:rsidR="000727AA" w:rsidP="00BB3200" w:rsidRDefault="000727AA" w14:paraId="6BE2FAA3" w14:textId="77777777">
            <w:r w:rsidRPr="00083170">
              <w:t>Castilleja nana</w:t>
            </w:r>
          </w:p>
        </w:tc>
        <w:tc>
          <w:tcPr>
            <w:tcW w:w="3372" w:type="dxa"/>
            <w:shd w:val="clear" w:color="auto" w:fill="auto"/>
          </w:tcPr>
          <w:p w:rsidRPr="00083170" w:rsidR="000727AA" w:rsidP="00BB3200" w:rsidRDefault="000727AA" w14:paraId="2CD144FA" w14:textId="18C98E2B">
            <w:r w:rsidRPr="00083170">
              <w:t xml:space="preserve">Dwarf alpine </w:t>
            </w:r>
            <w:r w:rsidR="0090312E">
              <w:t>I</w:t>
            </w:r>
            <w:r w:rsidRPr="00083170">
              <w:t>ndian paintbrush</w:t>
            </w:r>
          </w:p>
        </w:tc>
        <w:tc>
          <w:tcPr>
            <w:tcW w:w="1956" w:type="dxa"/>
            <w:shd w:val="clear" w:color="auto" w:fill="auto"/>
          </w:tcPr>
          <w:p w:rsidRPr="00083170" w:rsidR="000727AA" w:rsidP="00BB3200" w:rsidRDefault="000727AA" w14:paraId="321444B1" w14:textId="77777777">
            <w:r w:rsidRPr="00083170">
              <w:t>Upper</w:t>
            </w:r>
          </w:p>
        </w:tc>
      </w:tr>
    </w:tbl>
    <w:p w:rsidRPr="00083170" w:rsidR="000727AA" w:rsidP="000727AA" w:rsidRDefault="000727AA" w14:paraId="3DF10D0E" w14:textId="77777777"/>
    <w:p w:rsidRPr="00083170" w:rsidR="000727AA" w:rsidP="000727AA" w:rsidRDefault="000727AA" w14:paraId="7A1D6135" w14:textId="77777777">
      <w:pPr>
        <w:pStyle w:val="SClassInfoPara"/>
      </w:pPr>
      <w:r w:rsidRPr="00083170">
        <w:t>Description</w:t>
      </w:r>
    </w:p>
    <w:p w:rsidRPr="00083170" w:rsidR="000727AA" w:rsidP="000727AA" w:rsidRDefault="6E05524A" w14:paraId="6CA4971F" w14:textId="5913FC63">
      <w:r w:rsidRPr="00083170">
        <w:t>Very exposed (barren) state following disturbance.</w:t>
      </w:r>
      <w:r w:rsidRPr="00083170" w:rsidR="00083170">
        <w:t xml:space="preserve"> </w:t>
      </w:r>
      <w:r w:rsidRPr="00083170">
        <w:t>Rock may dominate the area. Forbs (cushion plants) are more common than grasses.</w:t>
      </w:r>
    </w:p>
    <w:p w:rsidRPr="00083170" w:rsidR="000727AA" w:rsidP="000727AA" w:rsidRDefault="000727AA" w14:paraId="0CA88099" w14:textId="77777777"/>
    <w:p>
      <w:r>
        <w:rPr>
          <w:i/>
          <w:u w:val="single"/>
        </w:rPr>
        <w:t>Maximum Tree Size Class</w:t>
      </w:r>
      <w:br/>
      <w:r>
        <w:t>None</w:t>
      </w:r>
    </w:p>
    <w:p w:rsidRPr="00083170" w:rsidR="000727AA" w:rsidP="000727AA" w:rsidRDefault="000727AA" w14:paraId="194867C0" w14:textId="77777777">
      <w:pPr>
        <w:pStyle w:val="InfoPara"/>
        <w:pBdr>
          <w:top w:val="single" w:color="auto" w:sz="4" w:space="1"/>
        </w:pBdr>
      </w:pPr>
      <w:r xmlns:w="http://schemas.openxmlformats.org/wordprocessingml/2006/main">
        <w:t>Class B</w:t>
      </w:r>
      <w:r xmlns:w="http://schemas.openxmlformats.org/wordprocessingml/2006/main">
        <w:tab/>
        <w:t>95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Pr="00083170" w:rsidR="000727AA" w:rsidP="000727AA" w:rsidRDefault="000727AA" w14:paraId="1982FDA4" w14:textId="77777777"/>
    <w:p w:rsidRPr="00083170" w:rsidR="000727AA" w:rsidP="000727AA" w:rsidRDefault="000727AA" w14:paraId="172ADFFA" w14:textId="77777777">
      <w:pPr>
        <w:pStyle w:val="SClassInfoPara"/>
      </w:pPr>
      <w:r w:rsidRPr="00083170">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604"/>
        <w:gridCol w:w="3372"/>
        <w:gridCol w:w="1956"/>
      </w:tblGrid>
      <w:tr w:rsidRPr="00083170" w:rsidR="000727AA" w:rsidTr="000727AA" w14:paraId="2EEFC182" w14:textId="77777777">
        <w:tc>
          <w:tcPr>
            <w:tcW w:w="1140" w:type="dxa"/>
            <w:tcBorders>
              <w:top w:val="single" w:color="auto" w:sz="2" w:space="0"/>
              <w:bottom w:val="single" w:color="000000" w:sz="12" w:space="0"/>
            </w:tcBorders>
            <w:shd w:val="clear" w:color="auto" w:fill="auto"/>
          </w:tcPr>
          <w:p w:rsidRPr="00083170" w:rsidR="000727AA" w:rsidP="00DF48E3" w:rsidRDefault="000727AA" w14:paraId="6D9FEB9A" w14:textId="77777777">
            <w:pPr>
              <w:rPr>
                <w:b/>
                <w:bCs/>
              </w:rPr>
            </w:pPr>
            <w:r w:rsidRPr="00083170">
              <w:rPr>
                <w:b/>
                <w:bCs/>
              </w:rPr>
              <w:t>Symbol</w:t>
            </w:r>
          </w:p>
        </w:tc>
        <w:tc>
          <w:tcPr>
            <w:tcW w:w="2604" w:type="dxa"/>
            <w:tcBorders>
              <w:top w:val="single" w:color="auto" w:sz="2" w:space="0"/>
              <w:bottom w:val="single" w:color="000000" w:sz="12" w:space="0"/>
            </w:tcBorders>
            <w:shd w:val="clear" w:color="auto" w:fill="auto"/>
          </w:tcPr>
          <w:p w:rsidRPr="00083170" w:rsidR="000727AA" w:rsidP="00DF48E3" w:rsidRDefault="000727AA" w14:paraId="6F51C29F" w14:textId="77777777">
            <w:pPr>
              <w:rPr>
                <w:b/>
                <w:bCs/>
              </w:rPr>
            </w:pPr>
            <w:r w:rsidRPr="00083170">
              <w:rPr>
                <w:b/>
                <w:bCs/>
              </w:rPr>
              <w:t>Scientific Name</w:t>
            </w:r>
          </w:p>
        </w:tc>
        <w:tc>
          <w:tcPr>
            <w:tcW w:w="3372" w:type="dxa"/>
            <w:tcBorders>
              <w:top w:val="single" w:color="auto" w:sz="2" w:space="0"/>
              <w:bottom w:val="single" w:color="000000" w:sz="12" w:space="0"/>
            </w:tcBorders>
            <w:shd w:val="clear" w:color="auto" w:fill="auto"/>
          </w:tcPr>
          <w:p w:rsidRPr="00083170" w:rsidR="000727AA" w:rsidP="00DF48E3" w:rsidRDefault="000727AA" w14:paraId="70C1D8B4" w14:textId="77777777">
            <w:pPr>
              <w:rPr>
                <w:b/>
                <w:bCs/>
              </w:rPr>
            </w:pPr>
            <w:r w:rsidRPr="00083170">
              <w:rPr>
                <w:b/>
                <w:bCs/>
              </w:rPr>
              <w:t>Common Name</w:t>
            </w:r>
          </w:p>
        </w:tc>
        <w:tc>
          <w:tcPr>
            <w:tcW w:w="1956" w:type="dxa"/>
            <w:tcBorders>
              <w:top w:val="single" w:color="auto" w:sz="2" w:space="0"/>
              <w:bottom w:val="single" w:color="000000" w:sz="12" w:space="0"/>
            </w:tcBorders>
            <w:shd w:val="clear" w:color="auto" w:fill="auto"/>
          </w:tcPr>
          <w:p w:rsidRPr="00083170" w:rsidR="000727AA" w:rsidP="00DF48E3" w:rsidRDefault="000727AA" w14:paraId="65E0DAEB" w14:textId="77777777">
            <w:pPr>
              <w:rPr>
                <w:b/>
                <w:bCs/>
              </w:rPr>
            </w:pPr>
            <w:r w:rsidRPr="00083170">
              <w:rPr>
                <w:b/>
                <w:bCs/>
              </w:rPr>
              <w:t>Canopy Position</w:t>
            </w:r>
          </w:p>
        </w:tc>
      </w:tr>
      <w:tr w:rsidRPr="00083170" w:rsidR="000727AA" w:rsidTr="000727AA" w14:paraId="4F8B0B63" w14:textId="77777777">
        <w:tc>
          <w:tcPr>
            <w:tcW w:w="1140" w:type="dxa"/>
            <w:tcBorders>
              <w:top w:val="single" w:color="000000" w:sz="12" w:space="0"/>
            </w:tcBorders>
            <w:shd w:val="clear" w:color="auto" w:fill="auto"/>
          </w:tcPr>
          <w:p w:rsidRPr="00083170" w:rsidR="000727AA" w:rsidP="00DF48E3" w:rsidRDefault="000727AA" w14:paraId="4E83D262" w14:textId="77777777">
            <w:pPr>
              <w:rPr>
                <w:bCs/>
              </w:rPr>
            </w:pPr>
            <w:r w:rsidRPr="00083170">
              <w:rPr>
                <w:bCs/>
              </w:rPr>
              <w:t>RICE</w:t>
            </w:r>
          </w:p>
        </w:tc>
        <w:tc>
          <w:tcPr>
            <w:tcW w:w="2604" w:type="dxa"/>
            <w:tcBorders>
              <w:top w:val="single" w:color="000000" w:sz="12" w:space="0"/>
            </w:tcBorders>
            <w:shd w:val="clear" w:color="auto" w:fill="auto"/>
          </w:tcPr>
          <w:p w:rsidRPr="00083170" w:rsidR="000727AA" w:rsidP="00DF48E3" w:rsidRDefault="000727AA" w14:paraId="2A870010" w14:textId="77777777">
            <w:proofErr w:type="spellStart"/>
            <w:r w:rsidRPr="00083170">
              <w:t>Ribes</w:t>
            </w:r>
            <w:proofErr w:type="spellEnd"/>
            <w:r w:rsidRPr="00083170">
              <w:t xml:space="preserve"> </w:t>
            </w:r>
            <w:proofErr w:type="spellStart"/>
            <w:r w:rsidRPr="00083170">
              <w:t>cereum</w:t>
            </w:r>
            <w:proofErr w:type="spellEnd"/>
          </w:p>
        </w:tc>
        <w:tc>
          <w:tcPr>
            <w:tcW w:w="3372" w:type="dxa"/>
            <w:tcBorders>
              <w:top w:val="single" w:color="000000" w:sz="12" w:space="0"/>
            </w:tcBorders>
            <w:shd w:val="clear" w:color="auto" w:fill="auto"/>
          </w:tcPr>
          <w:p w:rsidRPr="00083170" w:rsidR="000727AA" w:rsidP="00DF48E3" w:rsidRDefault="000727AA" w14:paraId="6CBC9816" w14:textId="77777777">
            <w:r w:rsidRPr="00083170">
              <w:t>Wax currant</w:t>
            </w:r>
          </w:p>
        </w:tc>
        <w:tc>
          <w:tcPr>
            <w:tcW w:w="1956" w:type="dxa"/>
            <w:tcBorders>
              <w:top w:val="single" w:color="000000" w:sz="12" w:space="0"/>
            </w:tcBorders>
            <w:shd w:val="clear" w:color="auto" w:fill="auto"/>
          </w:tcPr>
          <w:p w:rsidRPr="00083170" w:rsidR="000727AA" w:rsidP="00DF48E3" w:rsidRDefault="000727AA" w14:paraId="731A63C3" w14:textId="77777777">
            <w:r w:rsidRPr="00083170">
              <w:t>Upper</w:t>
            </w:r>
          </w:p>
        </w:tc>
      </w:tr>
      <w:tr w:rsidRPr="00083170" w:rsidR="000727AA" w:rsidTr="000727AA" w14:paraId="60F58C56" w14:textId="77777777">
        <w:tc>
          <w:tcPr>
            <w:tcW w:w="1140" w:type="dxa"/>
            <w:shd w:val="clear" w:color="auto" w:fill="auto"/>
          </w:tcPr>
          <w:p w:rsidRPr="00083170" w:rsidR="000727AA" w:rsidP="00DF48E3" w:rsidRDefault="000727AA" w14:paraId="0D87D7D7" w14:textId="77777777">
            <w:pPr>
              <w:rPr>
                <w:bCs/>
              </w:rPr>
            </w:pPr>
            <w:r w:rsidRPr="00083170">
              <w:rPr>
                <w:bCs/>
              </w:rPr>
              <w:t>LEPU</w:t>
            </w:r>
          </w:p>
        </w:tc>
        <w:tc>
          <w:tcPr>
            <w:tcW w:w="2604" w:type="dxa"/>
            <w:shd w:val="clear" w:color="auto" w:fill="auto"/>
          </w:tcPr>
          <w:p w:rsidRPr="00083170" w:rsidR="000727AA" w:rsidP="00DF48E3" w:rsidRDefault="000727AA" w14:paraId="5A703D8C" w14:textId="77777777">
            <w:proofErr w:type="spellStart"/>
            <w:r w:rsidRPr="00083170">
              <w:t>Leptodactylon</w:t>
            </w:r>
            <w:proofErr w:type="spellEnd"/>
            <w:r w:rsidRPr="00083170">
              <w:t xml:space="preserve"> </w:t>
            </w:r>
            <w:proofErr w:type="spellStart"/>
            <w:r w:rsidRPr="00083170">
              <w:t>pungens</w:t>
            </w:r>
            <w:proofErr w:type="spellEnd"/>
          </w:p>
        </w:tc>
        <w:tc>
          <w:tcPr>
            <w:tcW w:w="3372" w:type="dxa"/>
            <w:shd w:val="clear" w:color="auto" w:fill="auto"/>
          </w:tcPr>
          <w:p w:rsidRPr="00083170" w:rsidR="000727AA" w:rsidP="00DF48E3" w:rsidRDefault="000727AA" w14:paraId="32C66407" w14:textId="77777777">
            <w:r w:rsidRPr="00083170">
              <w:t>Granite prickly phlox</w:t>
            </w:r>
          </w:p>
        </w:tc>
        <w:tc>
          <w:tcPr>
            <w:tcW w:w="1956" w:type="dxa"/>
            <w:shd w:val="clear" w:color="auto" w:fill="auto"/>
          </w:tcPr>
          <w:p w:rsidRPr="00083170" w:rsidR="000727AA" w:rsidP="00DF48E3" w:rsidRDefault="000727AA" w14:paraId="323D0CCB" w14:textId="77777777">
            <w:r w:rsidRPr="00083170">
              <w:t>Upper</w:t>
            </w:r>
          </w:p>
        </w:tc>
      </w:tr>
      <w:tr w:rsidRPr="00083170" w:rsidR="000727AA" w:rsidTr="000727AA" w14:paraId="6A74E53D" w14:textId="77777777">
        <w:tc>
          <w:tcPr>
            <w:tcW w:w="1140" w:type="dxa"/>
            <w:shd w:val="clear" w:color="auto" w:fill="auto"/>
          </w:tcPr>
          <w:p w:rsidRPr="00083170" w:rsidR="000727AA" w:rsidP="00DF48E3" w:rsidRDefault="000727AA" w14:paraId="61A9555E" w14:textId="77777777">
            <w:pPr>
              <w:rPr>
                <w:bCs/>
              </w:rPr>
            </w:pPr>
            <w:r w:rsidRPr="00083170">
              <w:rPr>
                <w:bCs/>
              </w:rPr>
              <w:t>ERDI14</w:t>
            </w:r>
          </w:p>
        </w:tc>
        <w:tc>
          <w:tcPr>
            <w:tcW w:w="2604" w:type="dxa"/>
            <w:shd w:val="clear" w:color="auto" w:fill="auto"/>
          </w:tcPr>
          <w:p w:rsidRPr="00083170" w:rsidR="000727AA" w:rsidP="00DF48E3" w:rsidRDefault="000727AA" w14:paraId="64329DE1" w14:textId="77777777">
            <w:proofErr w:type="spellStart"/>
            <w:r w:rsidRPr="00083170">
              <w:t>Ericameria</w:t>
            </w:r>
            <w:proofErr w:type="spellEnd"/>
            <w:r w:rsidRPr="00083170">
              <w:t xml:space="preserve"> </w:t>
            </w:r>
            <w:proofErr w:type="spellStart"/>
            <w:r w:rsidRPr="00083170">
              <w:t>discoidea</w:t>
            </w:r>
            <w:proofErr w:type="spellEnd"/>
          </w:p>
        </w:tc>
        <w:tc>
          <w:tcPr>
            <w:tcW w:w="3372" w:type="dxa"/>
            <w:shd w:val="clear" w:color="auto" w:fill="auto"/>
          </w:tcPr>
          <w:p w:rsidRPr="00083170" w:rsidR="000727AA" w:rsidP="00DF48E3" w:rsidRDefault="000727AA" w14:paraId="1E8F6DD6" w14:textId="77777777">
            <w:proofErr w:type="spellStart"/>
            <w:r w:rsidRPr="00083170">
              <w:t>Whitestem</w:t>
            </w:r>
            <w:proofErr w:type="spellEnd"/>
            <w:r w:rsidRPr="00083170">
              <w:t xml:space="preserve"> </w:t>
            </w:r>
            <w:proofErr w:type="spellStart"/>
            <w:r w:rsidRPr="00083170">
              <w:t>goldenbush</w:t>
            </w:r>
            <w:proofErr w:type="spellEnd"/>
          </w:p>
        </w:tc>
        <w:tc>
          <w:tcPr>
            <w:tcW w:w="1956" w:type="dxa"/>
            <w:shd w:val="clear" w:color="auto" w:fill="auto"/>
          </w:tcPr>
          <w:p w:rsidRPr="00083170" w:rsidR="000727AA" w:rsidP="00DF48E3" w:rsidRDefault="000727AA" w14:paraId="3F9DCCFA" w14:textId="77777777">
            <w:r w:rsidRPr="00083170">
              <w:t>Upper</w:t>
            </w:r>
          </w:p>
        </w:tc>
      </w:tr>
      <w:tr w:rsidRPr="00083170" w:rsidR="000727AA" w:rsidTr="000727AA" w14:paraId="1AB5E8B8" w14:textId="77777777">
        <w:tc>
          <w:tcPr>
            <w:tcW w:w="1140" w:type="dxa"/>
            <w:shd w:val="clear" w:color="auto" w:fill="auto"/>
          </w:tcPr>
          <w:p w:rsidRPr="00083170" w:rsidR="000727AA" w:rsidP="00DF48E3" w:rsidRDefault="000727AA" w14:paraId="47DAF0C2" w14:textId="77777777">
            <w:pPr>
              <w:rPr>
                <w:bCs/>
              </w:rPr>
            </w:pPr>
            <w:r w:rsidRPr="00083170">
              <w:rPr>
                <w:bCs/>
              </w:rPr>
              <w:t>CANA3</w:t>
            </w:r>
          </w:p>
        </w:tc>
        <w:tc>
          <w:tcPr>
            <w:tcW w:w="2604" w:type="dxa"/>
            <w:shd w:val="clear" w:color="auto" w:fill="auto"/>
          </w:tcPr>
          <w:p w:rsidRPr="00083170" w:rsidR="000727AA" w:rsidP="00DF48E3" w:rsidRDefault="000727AA" w14:paraId="350FF938" w14:textId="77777777">
            <w:r w:rsidRPr="00083170">
              <w:t>Castilleja nana</w:t>
            </w:r>
          </w:p>
        </w:tc>
        <w:tc>
          <w:tcPr>
            <w:tcW w:w="3372" w:type="dxa"/>
            <w:shd w:val="clear" w:color="auto" w:fill="auto"/>
          </w:tcPr>
          <w:p w:rsidRPr="00083170" w:rsidR="000727AA" w:rsidP="00DF48E3" w:rsidRDefault="000727AA" w14:paraId="6CC2C88C" w14:textId="075FB6AE">
            <w:r w:rsidRPr="00083170">
              <w:t xml:space="preserve">Dwarf alpine </w:t>
            </w:r>
            <w:r w:rsidR="0090312E">
              <w:t>I</w:t>
            </w:r>
            <w:r w:rsidRPr="00083170">
              <w:t>ndian paintbrush</w:t>
            </w:r>
          </w:p>
        </w:tc>
        <w:tc>
          <w:tcPr>
            <w:tcW w:w="1956" w:type="dxa"/>
            <w:shd w:val="clear" w:color="auto" w:fill="auto"/>
          </w:tcPr>
          <w:p w:rsidRPr="00083170" w:rsidR="000727AA" w:rsidP="00DF48E3" w:rsidRDefault="000727AA" w14:paraId="2C6E81C1" w14:textId="77777777">
            <w:r w:rsidRPr="00083170">
              <w:t>Upper</w:t>
            </w:r>
          </w:p>
        </w:tc>
      </w:tr>
    </w:tbl>
    <w:p w:rsidRPr="00083170" w:rsidR="000727AA" w:rsidP="000727AA" w:rsidRDefault="000727AA" w14:paraId="6BC17FF0" w14:textId="77777777"/>
    <w:p w:rsidRPr="00083170" w:rsidR="000727AA" w:rsidP="000727AA" w:rsidRDefault="000727AA" w14:paraId="171EC8E1" w14:textId="77777777">
      <w:pPr>
        <w:pStyle w:val="SClassInfoPara"/>
      </w:pPr>
      <w:r w:rsidRPr="00083170">
        <w:t>Description</w:t>
      </w:r>
    </w:p>
    <w:p w:rsidRPr="00083170" w:rsidR="000727AA" w:rsidP="000727AA" w:rsidRDefault="6E05524A" w14:paraId="7A788356" w14:textId="7DEFF2E2">
      <w:r w:rsidRPr="00083170">
        <w:lastRenderedPageBreak/>
        <w:t>Alpine community is dominated by low</w:t>
      </w:r>
      <w:r w:rsidR="0090312E">
        <w:t>-</w:t>
      </w:r>
      <w:r w:rsidRPr="00083170">
        <w:t>growing perennials, some graminoids. Plant cover may vary from 5% to as much as 50%. Infrequent replacement fire in the form of lightning strikes, severe summer droughts, and animal disturbance (1/500) cause a transition.</w:t>
      </w:r>
    </w:p>
    <w:p w:rsidRPr="00083170" w:rsidR="000727AA" w:rsidP="000727AA" w:rsidRDefault="000727AA" w14:paraId="4BC8C93A"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9</w:t>
            </w:r>
          </w:p>
        </w:tc>
      </w:tr>
      <w:tr>
        <w:tc>
          <w:p>
            <w:pPr>
              <w:jc w:val="center"/>
            </w:pPr>
            <w:r>
              <w:rPr>
                <w:sz w:val="20"/>
              </w:rPr>
              <w:t>Late1:CLS</w:t>
            </w:r>
          </w:p>
        </w:tc>
        <w:tc>
          <w:p>
            <w:pPr>
              <w:jc w:val="center"/>
            </w:pPr>
            <w:r>
              <w:rPr>
                <w:sz w:val="20"/>
              </w:rPr>
              <w:t>10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w:pStyle w:val="InfoPara"/>
      </w:pPr>
      <w:r>
        <w:t>Optional Disturbances</w:t>
      </w:r>
    </w:p>
    <w:p>
      <w:r>
        <w:t>Optional 1: Rodent disturbances</w:t>
      </w:r>
    </w:p>
    <w:p>
      <w:r>
        <w:t/>
      </w:r>
    </w:p>
    <w:p>
      <w:pPr xmlns:w="http://schemas.openxmlformats.org/wordprocessingml/2006/main">
        <w:pStyle w:val="ReportSection"/>
      </w:pPr>
      <w:r xmlns:w="http://schemas.openxmlformats.org/wordprocessingml/2006/main">
        <w:t>References</w:t>
      </w:r>
    </w:p>
    <w:p>
      <w:r>
        <w:t/>
      </w:r>
    </w:p>
    <w:p w:rsidRPr="00083170" w:rsidR="000727AA" w:rsidP="000727AA" w:rsidRDefault="000727AA" w14:paraId="366808EF" w14:textId="77777777">
      <w:r w:rsidRPr="00083170">
        <w:t xml:space="preserve">Baker, W.L. 1980a. Alpine vegetation of the Sangre De Cristo Mountains, New Mexico: Gradient analysis and classification. Unpublished thesis. Chapel Hill, NC: University of North Carolina. 55 pp. </w:t>
      </w:r>
    </w:p>
    <w:p w:rsidRPr="00083170" w:rsidR="000727AA" w:rsidP="000727AA" w:rsidRDefault="000727AA" w14:paraId="44ECF98F" w14:textId="77777777"/>
    <w:p w:rsidRPr="00083170" w:rsidR="000727AA" w:rsidP="000727AA" w:rsidRDefault="000727AA" w14:paraId="0A6B7572" w14:textId="4541C766">
      <w:r w:rsidRPr="00083170">
        <w:t>Bamberg, S.A. 1961. Plant ecology of alpine tundra area in Montana and adjacent Wyoming. Unpublished dissertation. Boulder, CO:</w:t>
      </w:r>
      <w:r w:rsidRPr="00083170" w:rsidR="00083170">
        <w:t xml:space="preserve"> </w:t>
      </w:r>
      <w:r w:rsidRPr="00083170">
        <w:t xml:space="preserve">University of Colorado. 163 pp. </w:t>
      </w:r>
    </w:p>
    <w:p w:rsidRPr="00083170" w:rsidR="000727AA" w:rsidP="000727AA" w:rsidRDefault="000727AA" w14:paraId="43F5C64C" w14:textId="77777777"/>
    <w:p w:rsidRPr="00083170" w:rsidR="000727AA" w:rsidP="000727AA" w:rsidRDefault="000727AA" w14:paraId="1C9210A0" w14:textId="77777777">
      <w:r w:rsidRPr="00083170">
        <w:t xml:space="preserve">Bamberg, S.A., and J. Major. 1968. Ecology of the vegetation and soils associated with calcareous parent materials in three alpine regions of Montana. Ecological Monographs 38(2): 127-167. </w:t>
      </w:r>
    </w:p>
    <w:p w:rsidRPr="00083170" w:rsidR="000727AA" w:rsidP="000727AA" w:rsidRDefault="000727AA" w14:paraId="18547892" w14:textId="77777777"/>
    <w:p w:rsidRPr="00083170" w:rsidR="000727AA" w:rsidP="000727AA" w:rsidRDefault="000727AA" w14:paraId="16724831" w14:textId="77777777">
      <w:r w:rsidRPr="00083170">
        <w:t xml:space="preserve">Cooper, S.V., P. </w:t>
      </w:r>
      <w:proofErr w:type="spellStart"/>
      <w:r w:rsidRPr="00083170">
        <w:t>Lesica</w:t>
      </w:r>
      <w:proofErr w:type="spellEnd"/>
      <w:r w:rsidRPr="00083170">
        <w:t xml:space="preserve"> and D. Page-</w:t>
      </w:r>
      <w:proofErr w:type="spellStart"/>
      <w:r w:rsidRPr="00083170">
        <w:t>Dumroese</w:t>
      </w:r>
      <w:proofErr w:type="spellEnd"/>
      <w:r w:rsidRPr="00083170">
        <w:t xml:space="preserve">. 1997. Plant community classification for alpine vegetation on Beaverhead National Forest, Montana. Report INT-GTR-362. Ogden, UR: USDA Forest Service, Intermountain Research Station. 61 pp. </w:t>
      </w:r>
    </w:p>
    <w:p w:rsidRPr="00083170" w:rsidR="000727AA" w:rsidP="000727AA" w:rsidRDefault="000727AA" w14:paraId="670DA091" w14:textId="77777777"/>
    <w:p w:rsidRPr="00083170" w:rsidR="000727AA" w:rsidP="000727AA" w:rsidRDefault="000727AA" w14:paraId="09904B46" w14:textId="08631A21">
      <w:proofErr w:type="spellStart"/>
      <w:r w:rsidRPr="00083170">
        <w:t>Duft</w:t>
      </w:r>
      <w:proofErr w:type="spellEnd"/>
      <w:r w:rsidRPr="00083170">
        <w:t>, Joseph F. and Robert K. Mosely. 1989. Alpine Wildflowers of the Rocky Mountains.</w:t>
      </w:r>
      <w:r w:rsidRPr="00083170" w:rsidR="00083170">
        <w:t xml:space="preserve"> </w:t>
      </w:r>
      <w:r w:rsidRPr="00083170">
        <w:t>Missoula, MT: Mountain Press Publishing Co. 200 pp.</w:t>
      </w:r>
    </w:p>
    <w:p w:rsidRPr="00083170" w:rsidR="000727AA" w:rsidP="000727AA" w:rsidRDefault="000727AA" w14:paraId="55C61329" w14:textId="77777777"/>
    <w:p w:rsidRPr="00083170" w:rsidR="000727AA" w:rsidP="000727AA" w:rsidRDefault="000727AA" w14:paraId="1D5F2841" w14:textId="77777777">
      <w:proofErr w:type="spellStart"/>
      <w:r w:rsidRPr="00083170">
        <w:t>Komarkova</w:t>
      </w:r>
      <w:proofErr w:type="spellEnd"/>
      <w:r w:rsidRPr="00083170">
        <w:t xml:space="preserve">, V. 1976. Alpine vegetation of the Indian Peaks Area, Front Range, Colorado Rocky Mountains. Unpublished dissertation. Boulder, CO: University of Colorado. 655 pp. </w:t>
      </w:r>
    </w:p>
    <w:p w:rsidRPr="00083170" w:rsidR="000727AA" w:rsidP="000727AA" w:rsidRDefault="000727AA" w14:paraId="024A44EA" w14:textId="77777777"/>
    <w:p w:rsidRPr="00083170" w:rsidR="000727AA" w:rsidP="000727AA" w:rsidRDefault="000727AA" w14:paraId="4557AC9A" w14:textId="77777777">
      <w:proofErr w:type="spellStart"/>
      <w:r w:rsidRPr="00083170">
        <w:t>Komarkova</w:t>
      </w:r>
      <w:proofErr w:type="spellEnd"/>
      <w:r w:rsidRPr="00083170">
        <w:t xml:space="preserve">, V. 1980. Classification and ordination in the Indian Peaks area, Colorado Rocky Mountains. Vegetation 42: 149-163. </w:t>
      </w:r>
    </w:p>
    <w:p w:rsidRPr="00083170" w:rsidR="000727AA" w:rsidP="000727AA" w:rsidRDefault="000727AA" w14:paraId="4AD6A94A" w14:textId="77777777"/>
    <w:p w:rsidRPr="00083170" w:rsidR="000727AA" w:rsidP="000727AA" w:rsidRDefault="000727AA" w14:paraId="1927D4DF" w14:textId="77777777">
      <w:r w:rsidRPr="00083170">
        <w:t>NatureServe. 2007. International Ecological Classification Standard: Terrestrial Ecological Classifications. NatureServe Central Databases. Arlington, VA. Data current as of 10 February 2007.</w:t>
      </w:r>
    </w:p>
    <w:p w:rsidRPr="00083170" w:rsidR="000727AA" w:rsidP="000727AA" w:rsidRDefault="000727AA" w14:paraId="5F1CBF48" w14:textId="77777777"/>
    <w:p w:rsidRPr="00083170" w:rsidR="000727AA" w:rsidP="000727AA" w:rsidRDefault="000727AA" w14:paraId="3238430C" w14:textId="77777777">
      <w:r w:rsidRPr="00083170">
        <w:t>Nelson, Ruth A. 1976. Plants of Rocky Mountain National Park. Rocky Mountain Nature Association. 168 pp.</w:t>
      </w:r>
    </w:p>
    <w:p w:rsidRPr="00083170" w:rsidR="000727AA" w:rsidP="000727AA" w:rsidRDefault="000727AA" w14:paraId="668203B8" w14:textId="77777777"/>
    <w:p w:rsidRPr="00083170" w:rsidR="000727AA" w:rsidP="000727AA" w:rsidRDefault="000727AA" w14:paraId="2932BBA3" w14:textId="77777777">
      <w:r w:rsidRPr="00083170">
        <w:t xml:space="preserve">Schwan, H.E. and D. F. Costello. 1951.The Rocky Mountain alpine type: Range conditions, trends and land use (a preliminary report). Unpublished report prepared for USDA Forest Service, Rocky Mountain Region (R2), Denver, CO. 18 pp. </w:t>
      </w:r>
    </w:p>
    <w:p w:rsidRPr="00083170" w:rsidR="000727AA" w:rsidP="000727AA" w:rsidRDefault="000727AA" w14:paraId="535A8CE0" w14:textId="77777777"/>
    <w:p w:rsidRPr="00083170" w:rsidR="000727AA" w:rsidP="000727AA" w:rsidRDefault="000727AA" w14:paraId="136847C0" w14:textId="35BEF9A0">
      <w:proofErr w:type="spellStart"/>
      <w:r w:rsidRPr="00083170">
        <w:t>Thilenius</w:t>
      </w:r>
      <w:proofErr w:type="spellEnd"/>
      <w:r w:rsidRPr="00083170">
        <w:t>, J.F. 1975. Alpine range management in the western United States--principles, practices, and problems: The status of our knowledge. Research Paper RM-157. Ft. Collins, CO: USDA Forest Service, Rocky Mountain Forest and Range Experiment Station. 32 pp.</w:t>
      </w:r>
      <w:r w:rsidRPr="00083170" w:rsidR="00083170">
        <w:t xml:space="preserve"> </w:t>
      </w:r>
    </w:p>
    <w:p w:rsidRPr="00083170" w:rsidR="000727AA" w:rsidP="000727AA" w:rsidRDefault="000727AA" w14:paraId="6671725B" w14:textId="77777777"/>
    <w:p w:rsidRPr="00083170" w:rsidR="000727AA" w:rsidP="000727AA" w:rsidRDefault="000727AA" w14:paraId="0C9C7CE9" w14:textId="77777777">
      <w:r w:rsidRPr="00083170">
        <w:t>Weber, William A. Rocky Mountain Flora. 1976. Boulder, CO: Colorado Associated University Press. 484 pp.</w:t>
      </w:r>
    </w:p>
    <w:p w:rsidRPr="00083170" w:rsidR="000727AA" w:rsidP="000727AA" w:rsidRDefault="000727AA" w14:paraId="59E530A9" w14:textId="77777777"/>
    <w:p w:rsidRPr="00083170" w:rsidR="000727AA" w:rsidP="000727AA" w:rsidRDefault="000727AA" w14:paraId="7C74F741" w14:textId="77777777">
      <w:r w:rsidRPr="00083170">
        <w:t>Willard, B.E. 1963. Phytosociology of the alpine tundra of Trail Ridge, Rocky Mountain National Park, Colorado. Unpublished dissertation. Boulder, CO: University of Colorado.</w:t>
      </w:r>
    </w:p>
    <w:p w:rsidRPr="00083170" w:rsidR="000727AA" w:rsidP="000727AA" w:rsidRDefault="000727AA" w14:paraId="6714D0BF" w14:textId="77777777"/>
    <w:p w:rsidRPr="00083170" w:rsidR="000727AA" w:rsidP="000727AA" w:rsidRDefault="000727AA" w14:paraId="388FF262" w14:textId="77777777">
      <w:r w:rsidRPr="00083170">
        <w:t>Zwinger, Ann H. and Beatrice E. Willard.1972. Land above the trees: A guide to American Alpine Tundra. New York: Harper and Row. 487 pp.</w:t>
      </w:r>
    </w:p>
    <w:p w:rsidRPr="00083170" w:rsidR="004D5F12" w:rsidP="000727AA" w:rsidRDefault="004D5F12" w14:paraId="028EFA13" w14:textId="77777777"/>
    <w:sectPr w:rsidRPr="00083170"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BBC42" w14:textId="77777777" w:rsidR="0081563B" w:rsidRDefault="0081563B">
      <w:r>
        <w:separator/>
      </w:r>
    </w:p>
  </w:endnote>
  <w:endnote w:type="continuationSeparator" w:id="0">
    <w:p w14:paraId="08CF2676" w14:textId="77777777" w:rsidR="0081563B" w:rsidRDefault="00815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25AD4" w14:textId="77777777" w:rsidR="000727AA" w:rsidRDefault="000727AA" w:rsidP="000727A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8DAF5" w14:textId="77777777" w:rsidR="0081563B" w:rsidRDefault="0081563B">
      <w:r>
        <w:separator/>
      </w:r>
    </w:p>
  </w:footnote>
  <w:footnote w:type="continuationSeparator" w:id="0">
    <w:p w14:paraId="465D61CB" w14:textId="77777777" w:rsidR="0081563B" w:rsidRDefault="00815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356F3" w14:textId="77777777" w:rsidR="00A43E41" w:rsidRDefault="00A43E41" w:rsidP="000727A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7AA"/>
    <w:rsid w:val="00006AF9"/>
    <w:rsid w:val="0002152F"/>
    <w:rsid w:val="00023101"/>
    <w:rsid w:val="00031661"/>
    <w:rsid w:val="00035AB6"/>
    <w:rsid w:val="00036067"/>
    <w:rsid w:val="00036EE4"/>
    <w:rsid w:val="00060925"/>
    <w:rsid w:val="00060E2E"/>
    <w:rsid w:val="00062E6C"/>
    <w:rsid w:val="000727AA"/>
    <w:rsid w:val="00083170"/>
    <w:rsid w:val="000D0A31"/>
    <w:rsid w:val="000D2569"/>
    <w:rsid w:val="000F031B"/>
    <w:rsid w:val="000F0FE2"/>
    <w:rsid w:val="00113A24"/>
    <w:rsid w:val="001368CB"/>
    <w:rsid w:val="00140332"/>
    <w:rsid w:val="00190A7C"/>
    <w:rsid w:val="00191991"/>
    <w:rsid w:val="001A0625"/>
    <w:rsid w:val="001A09C3"/>
    <w:rsid w:val="001C2B3F"/>
    <w:rsid w:val="001C6795"/>
    <w:rsid w:val="00201D37"/>
    <w:rsid w:val="002035A1"/>
    <w:rsid w:val="002103D4"/>
    <w:rsid w:val="00210B26"/>
    <w:rsid w:val="00240CE1"/>
    <w:rsid w:val="0025768B"/>
    <w:rsid w:val="00266C1F"/>
    <w:rsid w:val="00285F40"/>
    <w:rsid w:val="002A2340"/>
    <w:rsid w:val="002A563D"/>
    <w:rsid w:val="002B45B7"/>
    <w:rsid w:val="002C37E6"/>
    <w:rsid w:val="002D49EF"/>
    <w:rsid w:val="00300328"/>
    <w:rsid w:val="00301476"/>
    <w:rsid w:val="003110AC"/>
    <w:rsid w:val="00313322"/>
    <w:rsid w:val="00320C6A"/>
    <w:rsid w:val="00325A4D"/>
    <w:rsid w:val="003301EC"/>
    <w:rsid w:val="003379B5"/>
    <w:rsid w:val="00362A51"/>
    <w:rsid w:val="00367591"/>
    <w:rsid w:val="003706C4"/>
    <w:rsid w:val="0037120A"/>
    <w:rsid w:val="003A3976"/>
    <w:rsid w:val="003C4AA1"/>
    <w:rsid w:val="003C6CFB"/>
    <w:rsid w:val="003D4155"/>
    <w:rsid w:val="003F322E"/>
    <w:rsid w:val="00400D76"/>
    <w:rsid w:val="004016D3"/>
    <w:rsid w:val="00413292"/>
    <w:rsid w:val="00462F89"/>
    <w:rsid w:val="004B3810"/>
    <w:rsid w:val="004B661D"/>
    <w:rsid w:val="004B779E"/>
    <w:rsid w:val="004D5F12"/>
    <w:rsid w:val="004F525E"/>
    <w:rsid w:val="004F5DE6"/>
    <w:rsid w:val="00503E44"/>
    <w:rsid w:val="00511556"/>
    <w:rsid w:val="00512636"/>
    <w:rsid w:val="00531069"/>
    <w:rsid w:val="00546B88"/>
    <w:rsid w:val="00554272"/>
    <w:rsid w:val="00572597"/>
    <w:rsid w:val="00573E56"/>
    <w:rsid w:val="00587A2E"/>
    <w:rsid w:val="005A033C"/>
    <w:rsid w:val="005B1DDE"/>
    <w:rsid w:val="005C123F"/>
    <w:rsid w:val="005C15AE"/>
    <w:rsid w:val="005C2928"/>
    <w:rsid w:val="005C475F"/>
    <w:rsid w:val="005F333A"/>
    <w:rsid w:val="0061440A"/>
    <w:rsid w:val="00621C0C"/>
    <w:rsid w:val="00626A79"/>
    <w:rsid w:val="00683368"/>
    <w:rsid w:val="00691641"/>
    <w:rsid w:val="00691C3A"/>
    <w:rsid w:val="006A51EC"/>
    <w:rsid w:val="006C0ECB"/>
    <w:rsid w:val="006D2137"/>
    <w:rsid w:val="006E59C5"/>
    <w:rsid w:val="00700C23"/>
    <w:rsid w:val="0070333C"/>
    <w:rsid w:val="00703CDD"/>
    <w:rsid w:val="00715D64"/>
    <w:rsid w:val="007302DF"/>
    <w:rsid w:val="00751DBE"/>
    <w:rsid w:val="00760203"/>
    <w:rsid w:val="007742B4"/>
    <w:rsid w:val="007A3611"/>
    <w:rsid w:val="007B2B17"/>
    <w:rsid w:val="007C7AF3"/>
    <w:rsid w:val="007E4B31"/>
    <w:rsid w:val="007F33B2"/>
    <w:rsid w:val="0081563B"/>
    <w:rsid w:val="00826176"/>
    <w:rsid w:val="008317C0"/>
    <w:rsid w:val="008327C1"/>
    <w:rsid w:val="0083523E"/>
    <w:rsid w:val="0085326E"/>
    <w:rsid w:val="00857297"/>
    <w:rsid w:val="008610DF"/>
    <w:rsid w:val="00863049"/>
    <w:rsid w:val="008658E9"/>
    <w:rsid w:val="00867BEE"/>
    <w:rsid w:val="008B679A"/>
    <w:rsid w:val="008D6868"/>
    <w:rsid w:val="008E0BF0"/>
    <w:rsid w:val="008E273F"/>
    <w:rsid w:val="008F1823"/>
    <w:rsid w:val="00901410"/>
    <w:rsid w:val="00901CA2"/>
    <w:rsid w:val="0090312E"/>
    <w:rsid w:val="009275B8"/>
    <w:rsid w:val="00945DBA"/>
    <w:rsid w:val="00955A66"/>
    <w:rsid w:val="00956116"/>
    <w:rsid w:val="00964894"/>
    <w:rsid w:val="00967C07"/>
    <w:rsid w:val="009B1FAA"/>
    <w:rsid w:val="009C52D4"/>
    <w:rsid w:val="009C78BA"/>
    <w:rsid w:val="009D6227"/>
    <w:rsid w:val="009E0DB5"/>
    <w:rsid w:val="009F25DF"/>
    <w:rsid w:val="009F335C"/>
    <w:rsid w:val="00A213F8"/>
    <w:rsid w:val="00A247B9"/>
    <w:rsid w:val="00A3657F"/>
    <w:rsid w:val="00A43E41"/>
    <w:rsid w:val="00A44540"/>
    <w:rsid w:val="00A44EF7"/>
    <w:rsid w:val="00A7134E"/>
    <w:rsid w:val="00A9365B"/>
    <w:rsid w:val="00B02771"/>
    <w:rsid w:val="00B17612"/>
    <w:rsid w:val="00B55CB2"/>
    <w:rsid w:val="00B57446"/>
    <w:rsid w:val="00B650FF"/>
    <w:rsid w:val="00B746D4"/>
    <w:rsid w:val="00B92A33"/>
    <w:rsid w:val="00BB346C"/>
    <w:rsid w:val="00BC54F3"/>
    <w:rsid w:val="00BF3879"/>
    <w:rsid w:val="00C0481C"/>
    <w:rsid w:val="00C21B4A"/>
    <w:rsid w:val="00C3230C"/>
    <w:rsid w:val="00C52E14"/>
    <w:rsid w:val="00C908F2"/>
    <w:rsid w:val="00C90E95"/>
    <w:rsid w:val="00CF5B29"/>
    <w:rsid w:val="00D04D5D"/>
    <w:rsid w:val="00D111B5"/>
    <w:rsid w:val="00D12502"/>
    <w:rsid w:val="00D37B60"/>
    <w:rsid w:val="00D61AC5"/>
    <w:rsid w:val="00D81349"/>
    <w:rsid w:val="00D867CF"/>
    <w:rsid w:val="00D90718"/>
    <w:rsid w:val="00D96D94"/>
    <w:rsid w:val="00DA2790"/>
    <w:rsid w:val="00DA6645"/>
    <w:rsid w:val="00DB5E0C"/>
    <w:rsid w:val="00DE3A47"/>
    <w:rsid w:val="00DE5B29"/>
    <w:rsid w:val="00E01EC8"/>
    <w:rsid w:val="00E02CF7"/>
    <w:rsid w:val="00E152C8"/>
    <w:rsid w:val="00E23FCB"/>
    <w:rsid w:val="00E27D06"/>
    <w:rsid w:val="00E61F9B"/>
    <w:rsid w:val="00E75D01"/>
    <w:rsid w:val="00E97299"/>
    <w:rsid w:val="00EC4A14"/>
    <w:rsid w:val="00ED3436"/>
    <w:rsid w:val="00ED69E5"/>
    <w:rsid w:val="00EF1C61"/>
    <w:rsid w:val="00EF6C66"/>
    <w:rsid w:val="00F12753"/>
    <w:rsid w:val="00F23676"/>
    <w:rsid w:val="00F55FA9"/>
    <w:rsid w:val="00F86C13"/>
    <w:rsid w:val="00F873A7"/>
    <w:rsid w:val="00F948F2"/>
    <w:rsid w:val="00FA28B7"/>
    <w:rsid w:val="00FC5F4D"/>
    <w:rsid w:val="00FC671A"/>
    <w:rsid w:val="00FE3FF8"/>
    <w:rsid w:val="00FE41CA"/>
    <w:rsid w:val="00FE7C21"/>
    <w:rsid w:val="00FF0FAC"/>
    <w:rsid w:val="6E05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EDA36"/>
  <w15:docId w15:val="{E906414C-BABA-4BEA-99F8-46F035A1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4F525E"/>
    <w:rPr>
      <w:sz w:val="16"/>
      <w:szCs w:val="16"/>
    </w:rPr>
  </w:style>
  <w:style w:type="paragraph" w:styleId="CommentText">
    <w:name w:val="annotation text"/>
    <w:basedOn w:val="Normal"/>
    <w:link w:val="CommentTextChar"/>
    <w:uiPriority w:val="99"/>
    <w:semiHidden/>
    <w:unhideWhenUsed/>
    <w:rsid w:val="004F525E"/>
    <w:rPr>
      <w:sz w:val="20"/>
      <w:szCs w:val="20"/>
    </w:rPr>
  </w:style>
  <w:style w:type="character" w:customStyle="1" w:styleId="CommentTextChar">
    <w:name w:val="Comment Text Char"/>
    <w:basedOn w:val="DefaultParagraphFont"/>
    <w:link w:val="CommentText"/>
    <w:uiPriority w:val="99"/>
    <w:semiHidden/>
    <w:rsid w:val="004F525E"/>
  </w:style>
  <w:style w:type="paragraph" w:styleId="CommentSubject">
    <w:name w:val="annotation subject"/>
    <w:basedOn w:val="CommentText"/>
    <w:next w:val="CommentText"/>
    <w:link w:val="CommentSubjectChar"/>
    <w:uiPriority w:val="99"/>
    <w:semiHidden/>
    <w:unhideWhenUsed/>
    <w:rsid w:val="004F525E"/>
    <w:rPr>
      <w:b/>
      <w:bCs/>
    </w:rPr>
  </w:style>
  <w:style w:type="character" w:customStyle="1" w:styleId="CommentSubjectChar">
    <w:name w:val="Comment Subject Char"/>
    <w:basedOn w:val="CommentTextChar"/>
    <w:link w:val="CommentSubject"/>
    <w:uiPriority w:val="99"/>
    <w:semiHidden/>
    <w:rsid w:val="004F525E"/>
    <w:rPr>
      <w:b/>
      <w:bCs/>
    </w:rPr>
  </w:style>
  <w:style w:type="paragraph" w:styleId="BalloonText">
    <w:name w:val="Balloon Text"/>
    <w:basedOn w:val="Normal"/>
    <w:link w:val="BalloonTextChar"/>
    <w:uiPriority w:val="99"/>
    <w:semiHidden/>
    <w:unhideWhenUsed/>
    <w:rsid w:val="004F525E"/>
    <w:rPr>
      <w:rFonts w:ascii="Tahoma" w:hAnsi="Tahoma" w:cs="Tahoma"/>
      <w:sz w:val="16"/>
      <w:szCs w:val="16"/>
    </w:rPr>
  </w:style>
  <w:style w:type="character" w:customStyle="1" w:styleId="BalloonTextChar">
    <w:name w:val="Balloon Text Char"/>
    <w:basedOn w:val="DefaultParagraphFont"/>
    <w:link w:val="BalloonText"/>
    <w:uiPriority w:val="99"/>
    <w:semiHidden/>
    <w:rsid w:val="004F525E"/>
    <w:rPr>
      <w:rFonts w:ascii="Tahoma" w:hAnsi="Tahoma" w:cs="Tahoma"/>
      <w:sz w:val="16"/>
      <w:szCs w:val="16"/>
    </w:rPr>
  </w:style>
  <w:style w:type="paragraph" w:styleId="ListParagraph">
    <w:name w:val="List Paragraph"/>
    <w:basedOn w:val="Normal"/>
    <w:uiPriority w:val="34"/>
    <w:qFormat/>
    <w:rsid w:val="00060E2E"/>
    <w:pPr>
      <w:ind w:left="720"/>
    </w:pPr>
    <w:rPr>
      <w:rFonts w:ascii="Calibri" w:eastAsiaTheme="minorHAnsi" w:hAnsi="Calibri"/>
      <w:sz w:val="22"/>
      <w:szCs w:val="22"/>
    </w:rPr>
  </w:style>
  <w:style w:type="character" w:styleId="Hyperlink">
    <w:name w:val="Hyperlink"/>
    <w:basedOn w:val="DefaultParagraphFont"/>
    <w:rsid w:val="00060E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423736">
      <w:bodyDiv w:val="1"/>
      <w:marLeft w:val="0"/>
      <w:marRight w:val="0"/>
      <w:marTop w:val="0"/>
      <w:marBottom w:val="0"/>
      <w:divBdr>
        <w:top w:val="none" w:sz="0" w:space="0" w:color="auto"/>
        <w:left w:val="none" w:sz="0" w:space="0" w:color="auto"/>
        <w:bottom w:val="none" w:sz="0" w:space="0" w:color="auto"/>
        <w:right w:val="none" w:sz="0" w:space="0" w:color="auto"/>
      </w:divBdr>
    </w:div>
    <w:div w:id="195849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2014-08-19T01:14:00Z</cp:lastPrinted>
  <dcterms:created xsi:type="dcterms:W3CDTF">2017-09-04T20:15:00Z</dcterms:created>
  <dcterms:modified xsi:type="dcterms:W3CDTF">2018-06-14T00:09:00Z</dcterms:modified>
</cp:coreProperties>
</file>