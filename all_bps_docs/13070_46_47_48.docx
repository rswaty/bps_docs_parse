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27" w:rsidP="00266127" w:rsidRDefault="00266127">
      <w:pPr>
        <w:pStyle w:val="BpSTitle"/>
      </w:pPr>
      <w:bookmarkStart w:name="_GoBack" w:id="0"/>
      <w:bookmarkEnd w:id="0"/>
      <w:r>
        <w:t>13070</w:t>
      </w:r>
    </w:p>
    <w:p w:rsidR="00266127" w:rsidP="00266127" w:rsidRDefault="00266127">
      <w:pPr>
        <w:pStyle w:val="BpSTitle"/>
      </w:pPr>
      <w:r>
        <w:t>East Gulf Coastal Plain Northern Dry Upland Hardwood Forest</w:t>
      </w:r>
    </w:p>
    <w:p w:rsidR="00266127" w:rsidP="00266127" w:rsidRDefault="00266127">
      <w:r>
        <w:t xmlns:w="http://schemas.openxmlformats.org/wordprocessingml/2006/main">BpS Model/Description Version: Aug. 2020</w:t>
      </w:r>
      <w:r>
        <w:tab/>
      </w:r>
      <w:r>
        <w:tab/>
      </w:r>
      <w:r>
        <w:tab/>
      </w:r>
      <w:r>
        <w:tab/>
      </w:r>
      <w:r>
        <w:tab/>
      </w:r>
      <w:r>
        <w:tab/>
      </w:r>
      <w:r>
        <w:tab/>
      </w:r>
    </w:p>
    <w:p w:rsidR="00266127" w:rsidP="00266127" w:rsidRDefault="0088619E">
      <w:r>
        <w:tab/>
      </w:r>
      <w:r>
        <w:tab/>
      </w:r>
      <w:r>
        <w:tab/>
      </w:r>
      <w:r>
        <w:tab/>
      </w:r>
      <w:r>
        <w:tab/>
      </w:r>
      <w:r>
        <w:tab/>
      </w:r>
      <w:r>
        <w:tab/>
      </w:r>
      <w:r>
        <w:tab/>
      </w:r>
      <w:r>
        <w:tab/>
      </w:r>
      <w:r>
        <w:tab/>
        <w:t>Update: 3/27/2018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92"/>
        <w:gridCol w:w="1392"/>
        <w:gridCol w:w="852"/>
      </w:tblGrid>
      <w:tr w:rsidRPr="00266127" w:rsidR="00266127" w:rsidTr="00266127">
        <w:tc>
          <w:tcPr>
            <w:tcW w:w="1344" w:type="dxa"/>
            <w:tcBorders>
              <w:top w:val="single" w:color="auto" w:sz="2" w:space="0"/>
              <w:left w:val="single" w:color="auto" w:sz="12" w:space="0"/>
              <w:bottom w:val="single" w:color="000000" w:sz="12" w:space="0"/>
            </w:tcBorders>
            <w:shd w:val="clear" w:color="auto" w:fill="auto"/>
          </w:tcPr>
          <w:p w:rsidRPr="00266127" w:rsidR="00266127" w:rsidP="000B30F4" w:rsidRDefault="00266127">
            <w:pPr>
              <w:rPr>
                <w:b/>
                <w:bCs/>
              </w:rPr>
            </w:pPr>
            <w:r w:rsidRPr="00266127">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266127" w:rsidR="00266127" w:rsidP="000B30F4" w:rsidRDefault="00266127">
            <w:pPr>
              <w:rPr>
                <w:b/>
                <w:bCs/>
              </w:rPr>
            </w:pPr>
          </w:p>
        </w:tc>
        <w:tc>
          <w:tcPr>
            <w:tcW w:w="1392" w:type="dxa"/>
            <w:tcBorders>
              <w:top w:val="single" w:color="auto" w:sz="2" w:space="0"/>
              <w:left w:val="single" w:color="000000" w:sz="12" w:space="0"/>
              <w:bottom w:val="single" w:color="000000" w:sz="12" w:space="0"/>
            </w:tcBorders>
            <w:shd w:val="clear" w:color="auto" w:fill="auto"/>
          </w:tcPr>
          <w:p w:rsidRPr="00266127" w:rsidR="00266127" w:rsidP="000B30F4" w:rsidRDefault="00266127">
            <w:pPr>
              <w:rPr>
                <w:b/>
                <w:bCs/>
              </w:rPr>
            </w:pPr>
            <w:r w:rsidRPr="00266127">
              <w:rPr>
                <w:b/>
                <w:bCs/>
              </w:rPr>
              <w:t>Reviewers</w:t>
            </w:r>
          </w:p>
        </w:tc>
        <w:tc>
          <w:tcPr>
            <w:tcW w:w="852" w:type="dxa"/>
            <w:tcBorders>
              <w:top w:val="single" w:color="auto" w:sz="2" w:space="0"/>
              <w:bottom w:val="single" w:color="000000" w:sz="12" w:space="0"/>
            </w:tcBorders>
            <w:shd w:val="clear" w:color="auto" w:fill="auto"/>
          </w:tcPr>
          <w:p w:rsidRPr="00266127" w:rsidR="00266127" w:rsidP="000B30F4" w:rsidRDefault="00266127">
            <w:pPr>
              <w:rPr>
                <w:b/>
                <w:bCs/>
              </w:rPr>
            </w:pPr>
          </w:p>
        </w:tc>
      </w:tr>
      <w:tr w:rsidRPr="00266127" w:rsidR="00266127" w:rsidTr="00266127">
        <w:tc>
          <w:tcPr>
            <w:tcW w:w="1344" w:type="dxa"/>
            <w:tcBorders>
              <w:top w:val="single" w:color="000000" w:sz="12" w:space="0"/>
              <w:left w:val="single" w:color="auto" w:sz="12" w:space="0"/>
            </w:tcBorders>
            <w:shd w:val="clear" w:color="auto" w:fill="auto"/>
          </w:tcPr>
          <w:p w:rsidRPr="00266127" w:rsidR="00266127" w:rsidP="000B30F4" w:rsidRDefault="00266127">
            <w:pPr>
              <w:rPr>
                <w:bCs/>
              </w:rPr>
            </w:pPr>
            <w:r w:rsidRPr="00266127">
              <w:rPr>
                <w:bCs/>
              </w:rPr>
              <w:t xml:space="preserve">Milo </w:t>
            </w:r>
            <w:proofErr w:type="spellStart"/>
            <w:r w:rsidRPr="00266127">
              <w:rPr>
                <w:bCs/>
              </w:rPr>
              <w:t>Pyne</w:t>
            </w:r>
            <w:proofErr w:type="spellEnd"/>
          </w:p>
        </w:tc>
        <w:tc>
          <w:tcPr>
            <w:tcW w:w="3192" w:type="dxa"/>
            <w:tcBorders>
              <w:top w:val="single" w:color="000000" w:sz="12" w:space="0"/>
              <w:right w:val="single" w:color="000000" w:sz="12" w:space="0"/>
            </w:tcBorders>
            <w:shd w:val="clear" w:color="auto" w:fill="auto"/>
          </w:tcPr>
          <w:p w:rsidRPr="00266127" w:rsidR="00266127" w:rsidP="000B30F4" w:rsidRDefault="00266127">
            <w:r w:rsidRPr="00266127">
              <w:t>milo_pyne@NatureServe.org</w:t>
            </w:r>
          </w:p>
        </w:tc>
        <w:tc>
          <w:tcPr>
            <w:tcW w:w="1392" w:type="dxa"/>
            <w:tcBorders>
              <w:top w:val="single" w:color="000000" w:sz="12" w:space="0"/>
              <w:left w:val="single" w:color="000000" w:sz="12" w:space="0"/>
            </w:tcBorders>
            <w:shd w:val="clear" w:color="auto" w:fill="auto"/>
          </w:tcPr>
          <w:p w:rsidRPr="00266127" w:rsidR="00266127" w:rsidP="000B30F4" w:rsidRDefault="00266127">
            <w:r w:rsidRPr="00266127">
              <w:t>None</w:t>
            </w:r>
          </w:p>
        </w:tc>
        <w:tc>
          <w:tcPr>
            <w:tcW w:w="852" w:type="dxa"/>
            <w:tcBorders>
              <w:top w:val="single" w:color="000000" w:sz="12" w:space="0"/>
            </w:tcBorders>
            <w:shd w:val="clear" w:color="auto" w:fill="auto"/>
          </w:tcPr>
          <w:p w:rsidRPr="00266127" w:rsidR="00266127" w:rsidP="000B30F4" w:rsidRDefault="00266127">
            <w:r w:rsidRPr="00266127">
              <w:t>None</w:t>
            </w:r>
          </w:p>
        </w:tc>
      </w:tr>
      <w:tr w:rsidRPr="00266127" w:rsidR="00266127" w:rsidTr="00266127">
        <w:tc>
          <w:tcPr>
            <w:tcW w:w="1344" w:type="dxa"/>
            <w:tcBorders>
              <w:left w:val="single" w:color="auto" w:sz="12" w:space="0"/>
            </w:tcBorders>
            <w:shd w:val="clear" w:color="auto" w:fill="auto"/>
          </w:tcPr>
          <w:p w:rsidRPr="00266127" w:rsidR="00266127" w:rsidP="000B30F4" w:rsidRDefault="00266127">
            <w:pPr>
              <w:rPr>
                <w:bCs/>
              </w:rPr>
            </w:pPr>
            <w:r w:rsidRPr="00266127">
              <w:rPr>
                <w:bCs/>
              </w:rPr>
              <w:t>None</w:t>
            </w:r>
          </w:p>
        </w:tc>
        <w:tc>
          <w:tcPr>
            <w:tcW w:w="3192" w:type="dxa"/>
            <w:tcBorders>
              <w:right w:val="single" w:color="000000" w:sz="12" w:space="0"/>
            </w:tcBorders>
            <w:shd w:val="clear" w:color="auto" w:fill="auto"/>
          </w:tcPr>
          <w:p w:rsidRPr="00266127" w:rsidR="00266127" w:rsidP="000B30F4" w:rsidRDefault="00266127">
            <w:r w:rsidRPr="00266127">
              <w:t>None</w:t>
            </w:r>
          </w:p>
        </w:tc>
        <w:tc>
          <w:tcPr>
            <w:tcW w:w="1392" w:type="dxa"/>
            <w:tcBorders>
              <w:left w:val="single" w:color="000000" w:sz="12" w:space="0"/>
            </w:tcBorders>
            <w:shd w:val="clear" w:color="auto" w:fill="auto"/>
          </w:tcPr>
          <w:p w:rsidRPr="00266127" w:rsidR="00266127" w:rsidP="000B30F4" w:rsidRDefault="00266127">
            <w:r w:rsidRPr="00266127">
              <w:t>None</w:t>
            </w:r>
          </w:p>
        </w:tc>
        <w:tc>
          <w:tcPr>
            <w:tcW w:w="852" w:type="dxa"/>
            <w:shd w:val="clear" w:color="auto" w:fill="auto"/>
          </w:tcPr>
          <w:p w:rsidRPr="00266127" w:rsidR="00266127" w:rsidP="000B30F4" w:rsidRDefault="00266127">
            <w:r w:rsidRPr="00266127">
              <w:t>None</w:t>
            </w:r>
          </w:p>
        </w:tc>
      </w:tr>
      <w:tr w:rsidRPr="00266127" w:rsidR="00266127" w:rsidTr="00266127">
        <w:tc>
          <w:tcPr>
            <w:tcW w:w="1344" w:type="dxa"/>
            <w:tcBorders>
              <w:left w:val="single" w:color="auto" w:sz="12" w:space="0"/>
              <w:bottom w:val="single" w:color="auto" w:sz="2" w:space="0"/>
            </w:tcBorders>
            <w:shd w:val="clear" w:color="auto" w:fill="auto"/>
          </w:tcPr>
          <w:p w:rsidRPr="00266127" w:rsidR="00266127" w:rsidP="000B30F4" w:rsidRDefault="00266127">
            <w:pPr>
              <w:rPr>
                <w:bCs/>
              </w:rPr>
            </w:pPr>
            <w:r w:rsidRPr="00266127">
              <w:rPr>
                <w:bCs/>
              </w:rPr>
              <w:t>None</w:t>
            </w:r>
          </w:p>
        </w:tc>
        <w:tc>
          <w:tcPr>
            <w:tcW w:w="3192" w:type="dxa"/>
            <w:tcBorders>
              <w:right w:val="single" w:color="000000" w:sz="12" w:space="0"/>
            </w:tcBorders>
            <w:shd w:val="clear" w:color="auto" w:fill="auto"/>
          </w:tcPr>
          <w:p w:rsidRPr="00266127" w:rsidR="00266127" w:rsidP="000B30F4" w:rsidRDefault="00266127">
            <w:r w:rsidRPr="00266127">
              <w:t>None</w:t>
            </w:r>
          </w:p>
        </w:tc>
        <w:tc>
          <w:tcPr>
            <w:tcW w:w="1392" w:type="dxa"/>
            <w:tcBorders>
              <w:left w:val="single" w:color="000000" w:sz="12" w:space="0"/>
              <w:bottom w:val="single" w:color="auto" w:sz="2" w:space="0"/>
            </w:tcBorders>
            <w:shd w:val="clear" w:color="auto" w:fill="auto"/>
          </w:tcPr>
          <w:p w:rsidRPr="00266127" w:rsidR="00266127" w:rsidP="000B30F4" w:rsidRDefault="00266127">
            <w:r w:rsidRPr="00266127">
              <w:t>None</w:t>
            </w:r>
          </w:p>
        </w:tc>
        <w:tc>
          <w:tcPr>
            <w:tcW w:w="852" w:type="dxa"/>
            <w:shd w:val="clear" w:color="auto" w:fill="auto"/>
          </w:tcPr>
          <w:p w:rsidRPr="00266127" w:rsidR="00266127" w:rsidP="000B30F4" w:rsidRDefault="00266127">
            <w:r w:rsidRPr="00266127">
              <w:t>None</w:t>
            </w:r>
          </w:p>
        </w:tc>
      </w:tr>
    </w:tbl>
    <w:p w:rsidR="00266127" w:rsidP="00266127" w:rsidRDefault="00266127"/>
    <w:p w:rsidR="00266127" w:rsidP="00266127" w:rsidRDefault="00266127">
      <w:pPr>
        <w:pStyle w:val="InfoPara"/>
      </w:pPr>
      <w:r>
        <w:t>Vegetation Type</w:t>
      </w:r>
    </w:p>
    <w:p w:rsidR="00266127" w:rsidP="00266127" w:rsidRDefault="00266127">
      <w:r>
        <w:t>Forest and Woodland</w:t>
      </w:r>
    </w:p>
    <w:p w:rsidR="00266127" w:rsidP="00266127" w:rsidRDefault="00266127">
      <w:pPr>
        <w:pStyle w:val="InfoPara"/>
      </w:pPr>
      <w:r>
        <w:t>Map Zones</w:t>
      </w:r>
    </w:p>
    <w:p w:rsidR="00266127" w:rsidP="00266127" w:rsidRDefault="004F2F4B">
      <w:r>
        <w:t xml:space="preserve">46, </w:t>
      </w:r>
      <w:r w:rsidR="00266127">
        <w:t>47</w:t>
      </w:r>
      <w:r w:rsidR="00484154">
        <w:t>, 48</w:t>
      </w:r>
    </w:p>
    <w:p w:rsidR="00266127" w:rsidP="00266127" w:rsidRDefault="00266127">
      <w:pPr>
        <w:pStyle w:val="InfoPara"/>
      </w:pPr>
      <w:r>
        <w:t>Geographic Range</w:t>
      </w:r>
    </w:p>
    <w:p w:rsidR="00266127" w:rsidP="00266127" w:rsidRDefault="00266127">
      <w:r>
        <w:t>This system is found in the Coastal Plain of western K</w:t>
      </w:r>
      <w:r w:rsidR="0088619E">
        <w:t>entucky</w:t>
      </w:r>
      <w:r>
        <w:t xml:space="preserve"> and T</w:t>
      </w:r>
      <w:r w:rsidR="0088619E">
        <w:t>ennessee</w:t>
      </w:r>
      <w:r>
        <w:t>, ranging south to northern M</w:t>
      </w:r>
      <w:r w:rsidR="0088619E">
        <w:t>ississippi</w:t>
      </w:r>
      <w:r>
        <w:t xml:space="preserve"> and A</w:t>
      </w:r>
      <w:r w:rsidR="0088619E">
        <w:t>labama</w:t>
      </w:r>
      <w:r>
        <w:t xml:space="preserve">. The core range of this type lies within the Northern Hilly Coastal Plain (Level IV Ecoregion 65e) of Omernik (EPA 2004), including </w:t>
      </w:r>
      <w:r w:rsidR="0088619E">
        <w:t>map zone (</w:t>
      </w:r>
      <w:r>
        <w:t>MZ</w:t>
      </w:r>
      <w:r w:rsidR="0088619E">
        <w:t xml:space="preserve">) </w:t>
      </w:r>
      <w:r>
        <w:t>47 subsections 231Hb and 231Hd. These areas occupy the eastern margin of the upper Coastal Plain where elevation is greatest and influence of loess is less than adjacent areas to the west.</w:t>
      </w:r>
    </w:p>
    <w:p w:rsidR="00266127" w:rsidP="00266127" w:rsidRDefault="00266127">
      <w:pPr>
        <w:pStyle w:val="InfoPara"/>
      </w:pPr>
      <w:r>
        <w:t>Biophysical Site Description</w:t>
      </w:r>
    </w:p>
    <w:p w:rsidR="00266127" w:rsidP="00266127" w:rsidRDefault="00266127">
      <w:r>
        <w:t xml:space="preserve">This </w:t>
      </w:r>
      <w:r w:rsidR="0088619E">
        <w:t>Biophysical Setting (</w:t>
      </w:r>
      <w:r>
        <w:t>BpS</w:t>
      </w:r>
      <w:r w:rsidR="0088619E">
        <w:t>)</w:t>
      </w:r>
      <w:r>
        <w:t xml:space="preserve"> occurs on upper slopes and drier rolling uplands of the upper (and less frequently lower) coastal plain that are somewhat fire sheltered. Soils are typically acidic, well drained, and of varying textures. Some rare examples may occur on more base-rich sites. Elevations generally range from 10</w:t>
      </w:r>
      <w:r w:rsidR="0088619E">
        <w:t>-</w:t>
      </w:r>
      <w:r>
        <w:t xml:space="preserve">300ft </w:t>
      </w:r>
      <w:proofErr w:type="spellStart"/>
      <w:r>
        <w:t>amsl</w:t>
      </w:r>
      <w:proofErr w:type="spellEnd"/>
      <w:r>
        <w:t>. Soils are loamy to clayey and well-drained but not excessively drained.</w:t>
      </w:r>
    </w:p>
    <w:p w:rsidR="00266127" w:rsidP="00266127" w:rsidRDefault="00266127">
      <w:pPr>
        <w:pStyle w:val="InfoPara"/>
      </w:pPr>
      <w:r>
        <w:t>Vegetation Description</w:t>
      </w:r>
    </w:p>
    <w:p w:rsidR="00266127" w:rsidP="00266127" w:rsidRDefault="00266127">
      <w:r>
        <w:t xml:space="preserve">Vegetation consists of forests dominated by combinations of upland oaks, particularly </w:t>
      </w:r>
      <w:r w:rsidRPr="0088619E">
        <w:rPr>
          <w:i/>
        </w:rPr>
        <w:t>Quercus alba</w:t>
      </w:r>
      <w:r>
        <w:t xml:space="preserve"> (white oak), </w:t>
      </w:r>
      <w:r w:rsidRPr="0088619E">
        <w:rPr>
          <w:i/>
        </w:rPr>
        <w:t>Quercus falcata</w:t>
      </w:r>
      <w:r>
        <w:t xml:space="preserve"> (southern red oak), </w:t>
      </w:r>
      <w:r w:rsidRPr="0088619E">
        <w:rPr>
          <w:i/>
        </w:rPr>
        <w:t xml:space="preserve">Quercus </w:t>
      </w:r>
      <w:proofErr w:type="spellStart"/>
      <w:r w:rsidRPr="0088619E">
        <w:rPr>
          <w:i/>
        </w:rPr>
        <w:t>stellata</w:t>
      </w:r>
      <w:proofErr w:type="spellEnd"/>
      <w:r>
        <w:t xml:space="preserve"> (post oak), </w:t>
      </w:r>
      <w:r w:rsidRPr="0088619E">
        <w:rPr>
          <w:i/>
        </w:rPr>
        <w:t xml:space="preserve">Quercus pagoda </w:t>
      </w:r>
      <w:r>
        <w:t>(</w:t>
      </w:r>
      <w:proofErr w:type="spellStart"/>
      <w:r>
        <w:t>cherrybark</w:t>
      </w:r>
      <w:proofErr w:type="spellEnd"/>
      <w:r>
        <w:t xml:space="preserve"> oak), and other hardwood species. Hickories (e.g.</w:t>
      </w:r>
      <w:r w:rsidR="0088619E">
        <w:t>,</w:t>
      </w:r>
      <w:r>
        <w:t xml:space="preserve"> </w:t>
      </w:r>
      <w:proofErr w:type="spellStart"/>
      <w:r w:rsidRPr="0088619E">
        <w:rPr>
          <w:i/>
        </w:rPr>
        <w:t>Carya</w:t>
      </w:r>
      <w:proofErr w:type="spellEnd"/>
      <w:r w:rsidRPr="0088619E">
        <w:rPr>
          <w:i/>
        </w:rPr>
        <w:t xml:space="preserve"> alba</w:t>
      </w:r>
      <w:r>
        <w:t xml:space="preserve"> [mockernut hickory], </w:t>
      </w:r>
      <w:proofErr w:type="spellStart"/>
      <w:r w:rsidRPr="0088619E">
        <w:rPr>
          <w:i/>
        </w:rPr>
        <w:t>Carya</w:t>
      </w:r>
      <w:proofErr w:type="spellEnd"/>
      <w:r w:rsidRPr="0088619E">
        <w:rPr>
          <w:i/>
        </w:rPr>
        <w:t xml:space="preserve"> </w:t>
      </w:r>
      <w:proofErr w:type="spellStart"/>
      <w:r w:rsidRPr="0088619E">
        <w:rPr>
          <w:i/>
        </w:rPr>
        <w:t>glabra</w:t>
      </w:r>
      <w:proofErr w:type="spellEnd"/>
      <w:r>
        <w:t xml:space="preserve"> [pignut hickory], and/or </w:t>
      </w:r>
      <w:proofErr w:type="spellStart"/>
      <w:r w:rsidRPr="0088619E">
        <w:rPr>
          <w:i/>
        </w:rPr>
        <w:t>Carya</w:t>
      </w:r>
      <w:proofErr w:type="spellEnd"/>
      <w:r w:rsidRPr="0088619E">
        <w:rPr>
          <w:i/>
        </w:rPr>
        <w:t xml:space="preserve"> pallida</w:t>
      </w:r>
      <w:r>
        <w:t xml:space="preserve"> [sand hickory]) may be present. There is some variation in composition with aspect and degree of exposure to fire. NatureServe (2006) notes that the vegetation of this system has received almost no specific study and is extremely poorly documented.</w:t>
      </w:r>
    </w:p>
    <w:p w:rsidR="00266127" w:rsidP="00266127" w:rsidRDefault="00266127"/>
    <w:p w:rsidR="00266127" w:rsidP="00266127" w:rsidRDefault="00266127">
      <w:r>
        <w:t xml:space="preserve">This system is generally north of the ranges of </w:t>
      </w:r>
      <w:r w:rsidRPr="0088619E">
        <w:rPr>
          <w:i/>
        </w:rPr>
        <w:t xml:space="preserve">Pinus </w:t>
      </w:r>
      <w:proofErr w:type="spellStart"/>
      <w:r w:rsidRPr="0088619E">
        <w:rPr>
          <w:i/>
        </w:rPr>
        <w:t>echinata</w:t>
      </w:r>
      <w:proofErr w:type="spellEnd"/>
      <w:r>
        <w:t xml:space="preserve"> (shortleaf pine) and </w:t>
      </w:r>
      <w:r w:rsidRPr="0088619E">
        <w:rPr>
          <w:i/>
        </w:rPr>
        <w:t xml:space="preserve">Pinus </w:t>
      </w:r>
      <w:proofErr w:type="spellStart"/>
      <w:r w:rsidRPr="0088619E">
        <w:rPr>
          <w:i/>
        </w:rPr>
        <w:t>taeda</w:t>
      </w:r>
      <w:proofErr w:type="spellEnd"/>
      <w:r>
        <w:t xml:space="preserve"> (loblolly pine). A well-developed shrub layer may be present, with </w:t>
      </w:r>
      <w:r w:rsidRPr="0088619E">
        <w:rPr>
          <w:i/>
        </w:rPr>
        <w:t>Vaccinium</w:t>
      </w:r>
      <w:r>
        <w:t xml:space="preserve"> spp. and </w:t>
      </w:r>
      <w:proofErr w:type="spellStart"/>
      <w:r w:rsidRPr="0088619E">
        <w:rPr>
          <w:i/>
        </w:rPr>
        <w:t>Gaylussacia</w:t>
      </w:r>
      <w:proofErr w:type="spellEnd"/>
      <w:r>
        <w:t xml:space="preserve"> spp. most typical. The herb layer is generally sparse, at least with longer fire return times. Species richness also tends to be low. In examples where fires have occurred, the understory would be open and savanna-like, and dominated by grasses and forbs rather than shrubs (NatureServe 2006).</w:t>
      </w:r>
    </w:p>
    <w:p w:rsidR="00266127" w:rsidP="00266127" w:rsidRDefault="0026612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 var.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bl>
    <w:p>
      <w:r>
        <w:rPr>
          <w:sz w:val="16"/>
        </w:rPr>
        <w:t>Species names are from the NRCS PLANTS database. Check species codes at http://plants.usda.gov.</w:t>
      </w:r>
    </w:p>
    <w:p w:rsidR="00266127" w:rsidP="00266127" w:rsidRDefault="00266127">
      <w:pPr>
        <w:pStyle w:val="InfoPara"/>
      </w:pPr>
      <w:r>
        <w:t>Disturbance Description</w:t>
      </w:r>
    </w:p>
    <w:p w:rsidR="00266127" w:rsidP="00266127" w:rsidRDefault="00266127">
      <w:r>
        <w:t>Frequent su</w:t>
      </w:r>
      <w:r w:rsidR="00F9499F">
        <w:t xml:space="preserve">rface fires occurred on a </w:t>
      </w:r>
      <w:r w:rsidR="0088619E">
        <w:t>5-</w:t>
      </w:r>
      <w:r>
        <w:t>10yr return interval. These frequent light surface fires maintained the grassy understory of the oak woodlands.</w:t>
      </w:r>
    </w:p>
    <w:p w:rsidR="00266127" w:rsidP="00266127" w:rsidRDefault="00F9499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392</w:t>
            </w:r>
          </w:p>
        </w:tc>
        <w:tc>
          <w:p>
            <w:pPr>
              <w:jc w:val="center"/>
            </w:pPr>
            <w:r>
              <w:t>2</w:t>
            </w:r>
          </w:p>
        </w:tc>
        <w:tc>
          <w:p>
            <w:pPr>
              <w:jc w:val="center"/>
            </w:pPr>
            <w:r>
              <w:t/>
            </w:r>
          </w:p>
        </w:tc>
        <w:tc>
          <w:p>
            <w:pPr>
              <w:jc w:val="center"/>
            </w:pPr>
            <w:r>
              <w:t/>
            </w:r>
          </w:p>
        </w:tc>
      </w:tr>
      <w:tr>
        <w:tc>
          <w:p>
            <w:pPr>
              <w:jc w:val="center"/>
            </w:pPr>
            <w:r>
              <w:t>Moderate (Mixed)</w:t>
            </w:r>
          </w:p>
        </w:tc>
        <w:tc>
          <w:p>
            <w:pPr>
              <w:jc w:val="center"/>
            </w:pPr>
            <w:r>
              <w:t>91</w:t>
            </w:r>
          </w:p>
        </w:tc>
        <w:tc>
          <w:p>
            <w:pPr>
              <w:jc w:val="center"/>
            </w:pPr>
            <w:r>
              <w:t>9</w:t>
            </w:r>
          </w:p>
        </w:tc>
        <w:tc>
          <w:p>
            <w:pPr>
              <w:jc w:val="center"/>
            </w:pPr>
            <w:r>
              <w:t/>
            </w:r>
          </w:p>
        </w:tc>
        <w:tc>
          <w:p>
            <w:pPr>
              <w:jc w:val="center"/>
            </w:pPr>
            <w:r>
              <w:t/>
            </w:r>
          </w:p>
        </w:tc>
      </w:tr>
      <w:tr>
        <w:tc>
          <w:p>
            <w:pPr>
              <w:jc w:val="center"/>
            </w:pPr>
            <w:r>
              <w:t>Low (Surface)</w:t>
            </w:r>
          </w:p>
        </w:tc>
        <w:tc>
          <w:p>
            <w:pPr>
              <w:jc w:val="center"/>
            </w:pPr>
            <w:r>
              <w:t>9</w:t>
            </w:r>
          </w:p>
        </w:tc>
        <w:tc>
          <w:p>
            <w:pPr>
              <w:jc w:val="center"/>
            </w:pPr>
            <w:r>
              <w:t>89</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6127" w:rsidP="00266127" w:rsidRDefault="00266127">
      <w:pPr>
        <w:pStyle w:val="InfoPara"/>
      </w:pPr>
      <w:r>
        <w:t>Scale Description</w:t>
      </w:r>
    </w:p>
    <w:p w:rsidR="00266127" w:rsidP="00266127" w:rsidRDefault="00266127">
      <w:r>
        <w:t>This is a matrix system, and covered large extents of the landscape of the rolling upper East Gulf Coastal Plain (NatureServe 2006).</w:t>
      </w:r>
    </w:p>
    <w:p w:rsidR="00266127" w:rsidP="00266127" w:rsidRDefault="00266127">
      <w:pPr>
        <w:pStyle w:val="InfoPara"/>
      </w:pPr>
      <w:r>
        <w:t>Adjacency or Identification Concerns</w:t>
      </w:r>
    </w:p>
    <w:p w:rsidR="00266127" w:rsidP="00266127" w:rsidRDefault="00266127"/>
    <w:p w:rsidR="00266127" w:rsidP="00266127" w:rsidRDefault="00266127">
      <w:pPr>
        <w:pStyle w:val="InfoPara"/>
      </w:pPr>
      <w:r>
        <w:t>Issues or Problems</w:t>
      </w:r>
    </w:p>
    <w:p w:rsidR="00266127" w:rsidP="00266127" w:rsidRDefault="00266127">
      <w:r>
        <w:t>To the west this system grades into the East Gulf Coastal Plain Northern Loess Plain Oak-Hickory Upland (CES203.482 or BpS 1306). These two types (BpS 1306 and 1307) are similar and may be difficult to distinguish where they come together. The loess plain type (BpS 1306) is believed to be more mesic and richer floristically due to the influence of the loessal soils. However, it is also rare due to the fertility of the soils for agriculture. More work is needed to better quantify the differences between these types and their exact boundaries.</w:t>
      </w:r>
    </w:p>
    <w:p w:rsidR="00266127" w:rsidP="00266127" w:rsidRDefault="00266127">
      <w:pPr>
        <w:pStyle w:val="InfoPara"/>
      </w:pPr>
      <w:r>
        <w:t>Native Uncharacteristic Conditions</w:t>
      </w:r>
    </w:p>
    <w:p w:rsidR="00266127" w:rsidP="00266127" w:rsidRDefault="00266127">
      <w:r>
        <w:t>Many of the currently existing stands are much denser than in presettlement times, with more mid</w:t>
      </w:r>
      <w:r w:rsidR="0088619E">
        <w:t>-</w:t>
      </w:r>
      <w:r>
        <w:t>story hardwoods, including mesic hardwoods like red maple (</w:t>
      </w:r>
      <w:r w:rsidRPr="0088619E">
        <w:rPr>
          <w:i/>
        </w:rPr>
        <w:t>Acer rubrum</w:t>
      </w:r>
      <w:r>
        <w:t>), sweetgum (</w:t>
      </w:r>
      <w:r w:rsidRPr="0088619E">
        <w:rPr>
          <w:i/>
        </w:rPr>
        <w:t xml:space="preserve">Liquidambar </w:t>
      </w:r>
      <w:proofErr w:type="spellStart"/>
      <w:r w:rsidRPr="0088619E">
        <w:rPr>
          <w:i/>
        </w:rPr>
        <w:t>styraciflua</w:t>
      </w:r>
      <w:proofErr w:type="spellEnd"/>
      <w:r>
        <w:t>), and an understory dominated by woody shrubs and tree seedlings resulting from reduced frequency of surface fires.</w:t>
      </w:r>
    </w:p>
    <w:p w:rsidR="00266127" w:rsidP="00266127" w:rsidRDefault="00266127">
      <w:pPr>
        <w:pStyle w:val="InfoPara"/>
      </w:pPr>
      <w:r>
        <w:t>Comments</w:t>
      </w:r>
    </w:p>
    <w:p w:rsidR="00484154" w:rsidP="00484154" w:rsidRDefault="00484154">
      <w:pPr>
        <w:rPr>
          <w:b/>
        </w:rPr>
      </w:pPr>
    </w:p>
    <w:p w:rsidR="00266127" w:rsidP="00266127" w:rsidRDefault="00266127">
      <w:pPr>
        <w:pStyle w:val="ReportSection"/>
      </w:pPr>
      <w:r>
        <w:lastRenderedPageBreak/>
        <w:t>Succession Classes</w:t>
      </w:r>
    </w:p>
    <w:p w:rsidR="00266127" w:rsidP="00266127" w:rsidRDefault="0026612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6127" w:rsidP="00266127" w:rsidRDefault="0026612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66127" w:rsidP="00266127" w:rsidRDefault="00266127"/>
    <w:p w:rsidR="00266127" w:rsidP="00266127" w:rsidRDefault="00266127">
      <w:pPr>
        <w:pStyle w:val="SClassInfoPara"/>
      </w:pPr>
      <w:r>
        <w:t>Indicator Species</w:t>
      </w:r>
    </w:p>
    <w:tbl>
      <w:tblPr>
        <w:tblW w:w="88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816"/>
        <w:gridCol w:w="1992"/>
        <w:gridCol w:w="1956"/>
      </w:tblGrid>
      <w:tr w:rsidRPr="00266127" w:rsidR="00266127" w:rsidTr="00266127">
        <w:tc>
          <w:tcPr>
            <w:tcW w:w="1056" w:type="dxa"/>
            <w:tcBorders>
              <w:top w:val="single" w:color="auto" w:sz="2" w:space="0"/>
              <w:bottom w:val="single" w:color="000000" w:sz="12" w:space="0"/>
            </w:tcBorders>
            <w:shd w:val="clear" w:color="auto" w:fill="auto"/>
          </w:tcPr>
          <w:p w:rsidRPr="00266127" w:rsidR="00266127" w:rsidP="00693770" w:rsidRDefault="00266127">
            <w:pPr>
              <w:rPr>
                <w:b/>
                <w:bCs/>
              </w:rPr>
            </w:pPr>
            <w:r w:rsidRPr="00266127">
              <w:rPr>
                <w:b/>
                <w:bCs/>
              </w:rPr>
              <w:t>Symbol</w:t>
            </w:r>
          </w:p>
        </w:tc>
        <w:tc>
          <w:tcPr>
            <w:tcW w:w="3816" w:type="dxa"/>
            <w:tcBorders>
              <w:top w:val="single" w:color="auto" w:sz="2" w:space="0"/>
              <w:bottom w:val="single" w:color="000000" w:sz="12" w:space="0"/>
            </w:tcBorders>
            <w:shd w:val="clear" w:color="auto" w:fill="auto"/>
          </w:tcPr>
          <w:p w:rsidRPr="00266127" w:rsidR="00266127" w:rsidP="00693770" w:rsidRDefault="00266127">
            <w:pPr>
              <w:rPr>
                <w:b/>
                <w:bCs/>
              </w:rPr>
            </w:pPr>
            <w:r w:rsidRPr="00266127">
              <w:rPr>
                <w:b/>
                <w:bCs/>
              </w:rPr>
              <w:t>Scientific Name</w:t>
            </w:r>
          </w:p>
        </w:tc>
        <w:tc>
          <w:tcPr>
            <w:tcW w:w="1992" w:type="dxa"/>
            <w:tcBorders>
              <w:top w:val="single" w:color="auto" w:sz="2" w:space="0"/>
              <w:bottom w:val="single" w:color="000000" w:sz="12" w:space="0"/>
            </w:tcBorders>
            <w:shd w:val="clear" w:color="auto" w:fill="auto"/>
          </w:tcPr>
          <w:p w:rsidRPr="00266127" w:rsidR="00266127" w:rsidP="00693770" w:rsidRDefault="00266127">
            <w:pPr>
              <w:rPr>
                <w:b/>
                <w:bCs/>
              </w:rPr>
            </w:pPr>
            <w:r w:rsidRPr="00266127">
              <w:rPr>
                <w:b/>
                <w:bCs/>
              </w:rPr>
              <w:t>Common Name</w:t>
            </w:r>
          </w:p>
        </w:tc>
        <w:tc>
          <w:tcPr>
            <w:tcW w:w="1956" w:type="dxa"/>
            <w:tcBorders>
              <w:top w:val="single" w:color="auto" w:sz="2" w:space="0"/>
              <w:bottom w:val="single" w:color="000000" w:sz="12" w:space="0"/>
            </w:tcBorders>
            <w:shd w:val="clear" w:color="auto" w:fill="auto"/>
          </w:tcPr>
          <w:p w:rsidRPr="00266127" w:rsidR="00266127" w:rsidP="00693770" w:rsidRDefault="00266127">
            <w:pPr>
              <w:rPr>
                <w:b/>
                <w:bCs/>
              </w:rPr>
            </w:pPr>
            <w:r w:rsidRPr="00266127">
              <w:rPr>
                <w:b/>
                <w:bCs/>
              </w:rPr>
              <w:t>Canopy Position</w:t>
            </w:r>
          </w:p>
        </w:tc>
      </w:tr>
      <w:tr w:rsidRPr="00266127" w:rsidR="00266127" w:rsidTr="00266127">
        <w:tc>
          <w:tcPr>
            <w:tcW w:w="1056" w:type="dxa"/>
            <w:tcBorders>
              <w:top w:val="single" w:color="000000" w:sz="12" w:space="0"/>
            </w:tcBorders>
            <w:shd w:val="clear" w:color="auto" w:fill="auto"/>
          </w:tcPr>
          <w:p w:rsidRPr="00266127" w:rsidR="00266127" w:rsidP="00693770" w:rsidRDefault="00266127">
            <w:pPr>
              <w:rPr>
                <w:bCs/>
              </w:rPr>
            </w:pPr>
            <w:r w:rsidRPr="00266127">
              <w:rPr>
                <w:bCs/>
              </w:rPr>
              <w:t>QUAL</w:t>
            </w:r>
          </w:p>
        </w:tc>
        <w:tc>
          <w:tcPr>
            <w:tcW w:w="3816" w:type="dxa"/>
            <w:tcBorders>
              <w:top w:val="single" w:color="000000" w:sz="12" w:space="0"/>
            </w:tcBorders>
            <w:shd w:val="clear" w:color="auto" w:fill="auto"/>
          </w:tcPr>
          <w:p w:rsidRPr="00266127" w:rsidR="00266127" w:rsidP="00693770" w:rsidRDefault="00266127">
            <w:r w:rsidRPr="00266127">
              <w:t>Quercus alba</w:t>
            </w:r>
          </w:p>
        </w:tc>
        <w:tc>
          <w:tcPr>
            <w:tcW w:w="1992" w:type="dxa"/>
            <w:tcBorders>
              <w:top w:val="single" w:color="000000" w:sz="12" w:space="0"/>
            </w:tcBorders>
            <w:shd w:val="clear" w:color="auto" w:fill="auto"/>
          </w:tcPr>
          <w:p w:rsidRPr="00266127" w:rsidR="00266127" w:rsidP="00693770" w:rsidRDefault="00266127">
            <w:r w:rsidRPr="00266127">
              <w:t>White oak</w:t>
            </w:r>
          </w:p>
        </w:tc>
        <w:tc>
          <w:tcPr>
            <w:tcW w:w="1956" w:type="dxa"/>
            <w:tcBorders>
              <w:top w:val="single" w:color="000000" w:sz="12" w:space="0"/>
            </w:tcBorders>
            <w:shd w:val="clear" w:color="auto" w:fill="auto"/>
          </w:tcPr>
          <w:p w:rsidRPr="00266127" w:rsidR="00266127" w:rsidP="00693770" w:rsidRDefault="00266127">
            <w:r w:rsidRPr="00266127">
              <w:t>Upper</w:t>
            </w:r>
          </w:p>
        </w:tc>
      </w:tr>
      <w:tr w:rsidRPr="00266127" w:rsidR="00266127" w:rsidTr="00266127">
        <w:tc>
          <w:tcPr>
            <w:tcW w:w="1056" w:type="dxa"/>
            <w:shd w:val="clear" w:color="auto" w:fill="auto"/>
          </w:tcPr>
          <w:p w:rsidRPr="00266127" w:rsidR="00266127" w:rsidP="00693770" w:rsidRDefault="00266127">
            <w:pPr>
              <w:rPr>
                <w:bCs/>
              </w:rPr>
            </w:pPr>
            <w:r w:rsidRPr="00266127">
              <w:rPr>
                <w:bCs/>
              </w:rPr>
              <w:t>QUFA</w:t>
            </w:r>
          </w:p>
        </w:tc>
        <w:tc>
          <w:tcPr>
            <w:tcW w:w="3816" w:type="dxa"/>
            <w:shd w:val="clear" w:color="auto" w:fill="auto"/>
          </w:tcPr>
          <w:p w:rsidRPr="00266127" w:rsidR="00266127" w:rsidP="00693770" w:rsidRDefault="00266127">
            <w:r w:rsidRPr="00266127">
              <w:t>Quercus falcata</w:t>
            </w:r>
          </w:p>
        </w:tc>
        <w:tc>
          <w:tcPr>
            <w:tcW w:w="1992" w:type="dxa"/>
            <w:shd w:val="clear" w:color="auto" w:fill="auto"/>
          </w:tcPr>
          <w:p w:rsidRPr="00266127" w:rsidR="00266127" w:rsidP="00693770" w:rsidRDefault="00266127">
            <w:r w:rsidRPr="00266127">
              <w:t>Southern red oak</w:t>
            </w:r>
          </w:p>
        </w:tc>
        <w:tc>
          <w:tcPr>
            <w:tcW w:w="1956" w:type="dxa"/>
            <w:shd w:val="clear" w:color="auto" w:fill="auto"/>
          </w:tcPr>
          <w:p w:rsidRPr="00266127" w:rsidR="00266127" w:rsidP="00693770" w:rsidRDefault="00266127">
            <w:r w:rsidRPr="00266127">
              <w:t>Upper</w:t>
            </w:r>
          </w:p>
        </w:tc>
      </w:tr>
      <w:tr w:rsidRPr="00266127" w:rsidR="00266127" w:rsidTr="00266127">
        <w:tc>
          <w:tcPr>
            <w:tcW w:w="1056" w:type="dxa"/>
            <w:shd w:val="clear" w:color="auto" w:fill="auto"/>
          </w:tcPr>
          <w:p w:rsidRPr="00266127" w:rsidR="00266127" w:rsidP="00693770" w:rsidRDefault="00266127">
            <w:pPr>
              <w:rPr>
                <w:bCs/>
              </w:rPr>
            </w:pPr>
            <w:r w:rsidRPr="00266127">
              <w:rPr>
                <w:bCs/>
              </w:rPr>
              <w:t>LIST2</w:t>
            </w:r>
          </w:p>
        </w:tc>
        <w:tc>
          <w:tcPr>
            <w:tcW w:w="3816" w:type="dxa"/>
            <w:shd w:val="clear" w:color="auto" w:fill="auto"/>
          </w:tcPr>
          <w:p w:rsidRPr="00266127" w:rsidR="00266127" w:rsidP="00693770" w:rsidRDefault="00266127">
            <w:r w:rsidRPr="00266127">
              <w:t xml:space="preserve">Liquidambar </w:t>
            </w:r>
            <w:proofErr w:type="spellStart"/>
            <w:r w:rsidRPr="00266127">
              <w:t>styraciflua</w:t>
            </w:r>
            <w:proofErr w:type="spellEnd"/>
          </w:p>
        </w:tc>
        <w:tc>
          <w:tcPr>
            <w:tcW w:w="1992" w:type="dxa"/>
            <w:shd w:val="clear" w:color="auto" w:fill="auto"/>
          </w:tcPr>
          <w:p w:rsidRPr="00266127" w:rsidR="00266127" w:rsidP="00693770" w:rsidRDefault="00266127">
            <w:r w:rsidRPr="00266127">
              <w:t>Sweetgum</w:t>
            </w:r>
          </w:p>
        </w:tc>
        <w:tc>
          <w:tcPr>
            <w:tcW w:w="1956" w:type="dxa"/>
            <w:shd w:val="clear" w:color="auto" w:fill="auto"/>
          </w:tcPr>
          <w:p w:rsidRPr="00266127" w:rsidR="00266127" w:rsidP="00693770" w:rsidRDefault="00266127">
            <w:r w:rsidRPr="00266127">
              <w:t>Upper</w:t>
            </w:r>
          </w:p>
        </w:tc>
      </w:tr>
      <w:tr w:rsidRPr="00266127" w:rsidR="00266127" w:rsidTr="00266127">
        <w:tc>
          <w:tcPr>
            <w:tcW w:w="1056" w:type="dxa"/>
            <w:shd w:val="clear" w:color="auto" w:fill="auto"/>
          </w:tcPr>
          <w:p w:rsidRPr="00266127" w:rsidR="00266127" w:rsidP="00693770" w:rsidRDefault="00266127">
            <w:pPr>
              <w:rPr>
                <w:bCs/>
              </w:rPr>
            </w:pPr>
            <w:r w:rsidRPr="00266127">
              <w:rPr>
                <w:bCs/>
              </w:rPr>
              <w:t>JUVIV</w:t>
            </w:r>
          </w:p>
        </w:tc>
        <w:tc>
          <w:tcPr>
            <w:tcW w:w="3816" w:type="dxa"/>
            <w:shd w:val="clear" w:color="auto" w:fill="auto"/>
          </w:tcPr>
          <w:p w:rsidRPr="00266127" w:rsidR="00266127" w:rsidP="00693770" w:rsidRDefault="00266127">
            <w:r w:rsidRPr="00266127">
              <w:t xml:space="preserve">Juniperus </w:t>
            </w:r>
            <w:proofErr w:type="spellStart"/>
            <w:r w:rsidRPr="00266127">
              <w:t>virginiana</w:t>
            </w:r>
            <w:proofErr w:type="spellEnd"/>
            <w:r w:rsidRPr="00266127">
              <w:t xml:space="preserve"> var. </w:t>
            </w:r>
            <w:proofErr w:type="spellStart"/>
            <w:r w:rsidRPr="00266127">
              <w:t>virginiana</w:t>
            </w:r>
            <w:proofErr w:type="spellEnd"/>
          </w:p>
        </w:tc>
        <w:tc>
          <w:tcPr>
            <w:tcW w:w="1992" w:type="dxa"/>
            <w:shd w:val="clear" w:color="auto" w:fill="auto"/>
          </w:tcPr>
          <w:p w:rsidRPr="00266127" w:rsidR="00266127" w:rsidP="00693770" w:rsidRDefault="00266127">
            <w:r w:rsidRPr="00266127">
              <w:t>Eastern redcedar</w:t>
            </w:r>
          </w:p>
        </w:tc>
        <w:tc>
          <w:tcPr>
            <w:tcW w:w="1956" w:type="dxa"/>
            <w:shd w:val="clear" w:color="auto" w:fill="auto"/>
          </w:tcPr>
          <w:p w:rsidRPr="00266127" w:rsidR="00266127" w:rsidP="00693770" w:rsidRDefault="00266127">
            <w:r w:rsidRPr="00266127">
              <w:t>Upper</w:t>
            </w:r>
          </w:p>
        </w:tc>
      </w:tr>
    </w:tbl>
    <w:p w:rsidR="00266127" w:rsidP="00266127" w:rsidRDefault="00266127"/>
    <w:p w:rsidR="00266127" w:rsidP="00266127" w:rsidRDefault="00266127">
      <w:pPr>
        <w:pStyle w:val="SClassInfoPara"/>
      </w:pPr>
      <w:r>
        <w:t>Description</w:t>
      </w:r>
    </w:p>
    <w:p w:rsidR="00266127" w:rsidP="00266127" w:rsidRDefault="00F9499F">
      <w:r>
        <w:t xml:space="preserve">Class A </w:t>
      </w:r>
      <w:r w:rsidR="00266127">
        <w:t>is characterized by oak reproduction (up to sapling size) in gaps. It is typically primarily oaks and other hardwoods (including fire-intolerant taxa). The range of this type is generally north of the distribution of Shortleaf and Loblolly pines, but Eastern red-cedar may be present in some early successional stands after disturbance.</w:t>
      </w:r>
    </w:p>
    <w:p w:rsidR="00266127" w:rsidP="00266127" w:rsidRDefault="00266127"/>
    <w:p>
      <w:r>
        <w:rPr>
          <w:i/>
          <w:u w:val="single"/>
        </w:rPr>
        <w:t>Maximum Tree Size Class</w:t>
      </w:r>
      <w:br/>
      <w:r>
        <w:t>Sapling &gt;4.5ft; &lt;5"DBH</w:t>
      </w:r>
    </w:p>
    <w:p w:rsidR="00266127" w:rsidP="00266127" w:rsidRDefault="0026612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66127" w:rsidP="00266127" w:rsidRDefault="00266127"/>
    <w:p w:rsidR="00266127" w:rsidP="00266127" w:rsidRDefault="0026612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2208"/>
        <w:gridCol w:w="1956"/>
      </w:tblGrid>
      <w:tr w:rsidRPr="00266127" w:rsidR="00266127" w:rsidTr="00266127">
        <w:tc>
          <w:tcPr>
            <w:tcW w:w="1224" w:type="dxa"/>
            <w:tcBorders>
              <w:top w:val="single" w:color="auto" w:sz="2" w:space="0"/>
              <w:bottom w:val="single" w:color="000000" w:sz="12" w:space="0"/>
            </w:tcBorders>
            <w:shd w:val="clear" w:color="auto" w:fill="auto"/>
          </w:tcPr>
          <w:p w:rsidRPr="00266127" w:rsidR="00266127" w:rsidP="00704F30" w:rsidRDefault="00266127">
            <w:pPr>
              <w:rPr>
                <w:b/>
                <w:bCs/>
              </w:rPr>
            </w:pPr>
            <w:r w:rsidRPr="00266127">
              <w:rPr>
                <w:b/>
                <w:bCs/>
              </w:rPr>
              <w:t>Symbol</w:t>
            </w:r>
          </w:p>
        </w:tc>
        <w:tc>
          <w:tcPr>
            <w:tcW w:w="2700" w:type="dxa"/>
            <w:tcBorders>
              <w:top w:val="single" w:color="auto" w:sz="2" w:space="0"/>
              <w:bottom w:val="single" w:color="000000" w:sz="12" w:space="0"/>
            </w:tcBorders>
            <w:shd w:val="clear" w:color="auto" w:fill="auto"/>
          </w:tcPr>
          <w:p w:rsidRPr="00266127" w:rsidR="00266127" w:rsidP="00704F30" w:rsidRDefault="00266127">
            <w:pPr>
              <w:rPr>
                <w:b/>
                <w:bCs/>
              </w:rPr>
            </w:pPr>
            <w:r w:rsidRPr="00266127">
              <w:rPr>
                <w:b/>
                <w:bCs/>
              </w:rPr>
              <w:t>Scientific Name</w:t>
            </w:r>
          </w:p>
        </w:tc>
        <w:tc>
          <w:tcPr>
            <w:tcW w:w="2208" w:type="dxa"/>
            <w:tcBorders>
              <w:top w:val="single" w:color="auto" w:sz="2" w:space="0"/>
              <w:bottom w:val="single" w:color="000000" w:sz="12" w:space="0"/>
            </w:tcBorders>
            <w:shd w:val="clear" w:color="auto" w:fill="auto"/>
          </w:tcPr>
          <w:p w:rsidRPr="00266127" w:rsidR="00266127" w:rsidP="00704F30" w:rsidRDefault="00266127">
            <w:pPr>
              <w:rPr>
                <w:b/>
                <w:bCs/>
              </w:rPr>
            </w:pPr>
            <w:r w:rsidRPr="00266127">
              <w:rPr>
                <w:b/>
                <w:bCs/>
              </w:rPr>
              <w:t>Common Name</w:t>
            </w:r>
          </w:p>
        </w:tc>
        <w:tc>
          <w:tcPr>
            <w:tcW w:w="1956" w:type="dxa"/>
            <w:tcBorders>
              <w:top w:val="single" w:color="auto" w:sz="2" w:space="0"/>
              <w:bottom w:val="single" w:color="000000" w:sz="12" w:space="0"/>
            </w:tcBorders>
            <w:shd w:val="clear" w:color="auto" w:fill="auto"/>
          </w:tcPr>
          <w:p w:rsidRPr="00266127" w:rsidR="00266127" w:rsidP="00704F30" w:rsidRDefault="00266127">
            <w:pPr>
              <w:rPr>
                <w:b/>
                <w:bCs/>
              </w:rPr>
            </w:pPr>
            <w:r w:rsidRPr="00266127">
              <w:rPr>
                <w:b/>
                <w:bCs/>
              </w:rPr>
              <w:t>Canopy Position</w:t>
            </w:r>
          </w:p>
        </w:tc>
      </w:tr>
      <w:tr w:rsidRPr="00266127" w:rsidR="00266127" w:rsidTr="00266127">
        <w:tc>
          <w:tcPr>
            <w:tcW w:w="1224" w:type="dxa"/>
            <w:tcBorders>
              <w:top w:val="single" w:color="000000" w:sz="12" w:space="0"/>
            </w:tcBorders>
            <w:shd w:val="clear" w:color="auto" w:fill="auto"/>
          </w:tcPr>
          <w:p w:rsidRPr="00266127" w:rsidR="00266127" w:rsidP="00704F30" w:rsidRDefault="00266127">
            <w:pPr>
              <w:rPr>
                <w:bCs/>
              </w:rPr>
            </w:pPr>
            <w:r w:rsidRPr="00266127">
              <w:rPr>
                <w:bCs/>
              </w:rPr>
              <w:t>QUAL</w:t>
            </w:r>
          </w:p>
        </w:tc>
        <w:tc>
          <w:tcPr>
            <w:tcW w:w="2700" w:type="dxa"/>
            <w:tcBorders>
              <w:top w:val="single" w:color="000000" w:sz="12" w:space="0"/>
            </w:tcBorders>
            <w:shd w:val="clear" w:color="auto" w:fill="auto"/>
          </w:tcPr>
          <w:p w:rsidRPr="00266127" w:rsidR="00266127" w:rsidP="00704F30" w:rsidRDefault="00266127">
            <w:r w:rsidRPr="00266127">
              <w:t>Quercus alba</w:t>
            </w:r>
          </w:p>
        </w:tc>
        <w:tc>
          <w:tcPr>
            <w:tcW w:w="2208" w:type="dxa"/>
            <w:tcBorders>
              <w:top w:val="single" w:color="000000" w:sz="12" w:space="0"/>
            </w:tcBorders>
            <w:shd w:val="clear" w:color="auto" w:fill="auto"/>
          </w:tcPr>
          <w:p w:rsidRPr="00266127" w:rsidR="00266127" w:rsidP="00704F30" w:rsidRDefault="00266127">
            <w:r w:rsidRPr="00266127">
              <w:t>White oak</w:t>
            </w:r>
          </w:p>
        </w:tc>
        <w:tc>
          <w:tcPr>
            <w:tcW w:w="1956" w:type="dxa"/>
            <w:tcBorders>
              <w:top w:val="single" w:color="000000" w:sz="12" w:space="0"/>
            </w:tcBorders>
            <w:shd w:val="clear" w:color="auto" w:fill="auto"/>
          </w:tcPr>
          <w:p w:rsidRPr="00266127" w:rsidR="00266127" w:rsidP="00704F30" w:rsidRDefault="00266127">
            <w:r w:rsidRPr="00266127">
              <w:t>Upper</w:t>
            </w:r>
          </w:p>
        </w:tc>
      </w:tr>
      <w:tr w:rsidRPr="00266127" w:rsidR="00266127" w:rsidTr="00266127">
        <w:tc>
          <w:tcPr>
            <w:tcW w:w="1224" w:type="dxa"/>
            <w:shd w:val="clear" w:color="auto" w:fill="auto"/>
          </w:tcPr>
          <w:p w:rsidRPr="00266127" w:rsidR="00266127" w:rsidP="00704F30" w:rsidRDefault="00266127">
            <w:pPr>
              <w:rPr>
                <w:bCs/>
              </w:rPr>
            </w:pPr>
            <w:r w:rsidRPr="00266127">
              <w:rPr>
                <w:bCs/>
              </w:rPr>
              <w:t>QUFA</w:t>
            </w:r>
          </w:p>
        </w:tc>
        <w:tc>
          <w:tcPr>
            <w:tcW w:w="2700" w:type="dxa"/>
            <w:shd w:val="clear" w:color="auto" w:fill="auto"/>
          </w:tcPr>
          <w:p w:rsidRPr="00266127" w:rsidR="00266127" w:rsidP="00704F30" w:rsidRDefault="00266127">
            <w:r w:rsidRPr="00266127">
              <w:t>Quercus falcata</w:t>
            </w:r>
          </w:p>
        </w:tc>
        <w:tc>
          <w:tcPr>
            <w:tcW w:w="2208" w:type="dxa"/>
            <w:shd w:val="clear" w:color="auto" w:fill="auto"/>
          </w:tcPr>
          <w:p w:rsidRPr="00266127" w:rsidR="00266127" w:rsidP="00704F30" w:rsidRDefault="00266127">
            <w:r w:rsidRPr="00266127">
              <w:t>Southern red oak</w:t>
            </w:r>
          </w:p>
        </w:tc>
        <w:tc>
          <w:tcPr>
            <w:tcW w:w="1956" w:type="dxa"/>
            <w:shd w:val="clear" w:color="auto" w:fill="auto"/>
          </w:tcPr>
          <w:p w:rsidRPr="00266127" w:rsidR="00266127" w:rsidP="00704F30" w:rsidRDefault="00266127">
            <w:r w:rsidRPr="00266127">
              <w:t>Upper</w:t>
            </w:r>
          </w:p>
        </w:tc>
      </w:tr>
      <w:tr w:rsidRPr="00266127" w:rsidR="00266127" w:rsidTr="00266127">
        <w:tc>
          <w:tcPr>
            <w:tcW w:w="1224" w:type="dxa"/>
            <w:shd w:val="clear" w:color="auto" w:fill="auto"/>
          </w:tcPr>
          <w:p w:rsidRPr="00266127" w:rsidR="00266127" w:rsidP="00704F30" w:rsidRDefault="00266127">
            <w:pPr>
              <w:rPr>
                <w:bCs/>
              </w:rPr>
            </w:pPr>
            <w:r w:rsidRPr="00266127">
              <w:rPr>
                <w:bCs/>
              </w:rPr>
              <w:t>CAAL27</w:t>
            </w:r>
          </w:p>
        </w:tc>
        <w:tc>
          <w:tcPr>
            <w:tcW w:w="2700" w:type="dxa"/>
            <w:shd w:val="clear" w:color="auto" w:fill="auto"/>
          </w:tcPr>
          <w:p w:rsidRPr="00266127" w:rsidR="00266127" w:rsidP="00704F30" w:rsidRDefault="00266127">
            <w:proofErr w:type="spellStart"/>
            <w:r w:rsidRPr="00266127">
              <w:t>Carya</w:t>
            </w:r>
            <w:proofErr w:type="spellEnd"/>
            <w:r w:rsidRPr="00266127">
              <w:t xml:space="preserve"> alba</w:t>
            </w:r>
          </w:p>
        </w:tc>
        <w:tc>
          <w:tcPr>
            <w:tcW w:w="2208" w:type="dxa"/>
            <w:shd w:val="clear" w:color="auto" w:fill="auto"/>
          </w:tcPr>
          <w:p w:rsidRPr="00266127" w:rsidR="00266127" w:rsidP="00704F30" w:rsidRDefault="00266127">
            <w:r w:rsidRPr="00266127">
              <w:t>Mockernut hickory</w:t>
            </w:r>
          </w:p>
        </w:tc>
        <w:tc>
          <w:tcPr>
            <w:tcW w:w="1956" w:type="dxa"/>
            <w:shd w:val="clear" w:color="auto" w:fill="auto"/>
          </w:tcPr>
          <w:p w:rsidRPr="00266127" w:rsidR="00266127" w:rsidP="00704F30" w:rsidRDefault="00266127">
            <w:r w:rsidRPr="00266127">
              <w:t>Mid-Upper</w:t>
            </w:r>
          </w:p>
        </w:tc>
      </w:tr>
      <w:tr w:rsidRPr="00266127" w:rsidR="00266127" w:rsidTr="00266127">
        <w:tc>
          <w:tcPr>
            <w:tcW w:w="1224" w:type="dxa"/>
            <w:shd w:val="clear" w:color="auto" w:fill="auto"/>
          </w:tcPr>
          <w:p w:rsidRPr="00266127" w:rsidR="00266127" w:rsidP="00704F30" w:rsidRDefault="00266127">
            <w:pPr>
              <w:rPr>
                <w:bCs/>
              </w:rPr>
            </w:pPr>
            <w:r w:rsidRPr="00266127">
              <w:rPr>
                <w:bCs/>
              </w:rPr>
              <w:t>LIST2</w:t>
            </w:r>
          </w:p>
        </w:tc>
        <w:tc>
          <w:tcPr>
            <w:tcW w:w="2700" w:type="dxa"/>
            <w:shd w:val="clear" w:color="auto" w:fill="auto"/>
          </w:tcPr>
          <w:p w:rsidRPr="00266127" w:rsidR="00266127" w:rsidP="00704F30" w:rsidRDefault="00266127">
            <w:r w:rsidRPr="00266127">
              <w:t xml:space="preserve">Liquidambar </w:t>
            </w:r>
            <w:proofErr w:type="spellStart"/>
            <w:r w:rsidRPr="00266127">
              <w:t>styraciflua</w:t>
            </w:r>
            <w:proofErr w:type="spellEnd"/>
          </w:p>
        </w:tc>
        <w:tc>
          <w:tcPr>
            <w:tcW w:w="2208" w:type="dxa"/>
            <w:shd w:val="clear" w:color="auto" w:fill="auto"/>
          </w:tcPr>
          <w:p w:rsidRPr="00266127" w:rsidR="00266127" w:rsidP="00704F30" w:rsidRDefault="00266127">
            <w:r w:rsidRPr="00266127">
              <w:t>Sweetgum</w:t>
            </w:r>
          </w:p>
        </w:tc>
        <w:tc>
          <w:tcPr>
            <w:tcW w:w="1956" w:type="dxa"/>
            <w:shd w:val="clear" w:color="auto" w:fill="auto"/>
          </w:tcPr>
          <w:p w:rsidRPr="00266127" w:rsidR="00266127" w:rsidP="00704F30" w:rsidRDefault="00266127">
            <w:r w:rsidRPr="00266127">
              <w:t>Mid-Upper</w:t>
            </w:r>
          </w:p>
        </w:tc>
      </w:tr>
    </w:tbl>
    <w:p w:rsidR="00266127" w:rsidP="00266127" w:rsidRDefault="00266127"/>
    <w:p w:rsidR="00266127" w:rsidP="00266127" w:rsidRDefault="00266127">
      <w:pPr>
        <w:pStyle w:val="SClassInfoPara"/>
      </w:pPr>
      <w:r>
        <w:t>Description</w:t>
      </w:r>
    </w:p>
    <w:p w:rsidR="00266127" w:rsidP="00266127" w:rsidRDefault="00F9499F">
      <w:r>
        <w:t xml:space="preserve">Class B </w:t>
      </w:r>
      <w:r w:rsidR="00266127">
        <w:t>has a closed canopy dominated by oaks and hardwoods, with a mid</w:t>
      </w:r>
      <w:r w:rsidR="0088619E">
        <w:t>-</w:t>
      </w:r>
      <w:r w:rsidR="00266127">
        <w:t>story of hardwoods (including fire-intolerant taxa) resulting from fire exclusion. Understory herbaceous growth is reduced due to substantial shading from the over- and mid</w:t>
      </w:r>
      <w:r w:rsidR="0088619E">
        <w:t>-</w:t>
      </w:r>
      <w:r w:rsidR="00266127">
        <w:t xml:space="preserve">story layers. </w:t>
      </w:r>
    </w:p>
    <w:p w:rsidR="00266127" w:rsidP="00266127" w:rsidRDefault="00266127"/>
    <w:p>
      <w:r>
        <w:rPr>
          <w:i/>
          <w:u w:val="single"/>
        </w:rPr>
        <w:t>Maximum Tree Size Class</w:t>
      </w:r>
      <w:br/>
      <w:r>
        <w:t>Medium 9-21"DBH</w:t>
      </w:r>
    </w:p>
    <w:p w:rsidR="00266127" w:rsidP="00266127" w:rsidRDefault="0026612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66127" w:rsidP="00266127" w:rsidRDefault="00266127"/>
    <w:p w:rsidR="00266127" w:rsidP="00266127" w:rsidRDefault="0026612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08"/>
        <w:gridCol w:w="1956"/>
      </w:tblGrid>
      <w:tr w:rsidRPr="00266127" w:rsidR="00266127" w:rsidTr="00266127">
        <w:tc>
          <w:tcPr>
            <w:tcW w:w="1224" w:type="dxa"/>
            <w:tcBorders>
              <w:top w:val="single" w:color="auto" w:sz="2" w:space="0"/>
              <w:bottom w:val="single" w:color="000000" w:sz="12" w:space="0"/>
            </w:tcBorders>
            <w:shd w:val="clear" w:color="auto" w:fill="auto"/>
          </w:tcPr>
          <w:p w:rsidRPr="00266127" w:rsidR="00266127" w:rsidP="00051B02" w:rsidRDefault="00266127">
            <w:pPr>
              <w:rPr>
                <w:b/>
                <w:bCs/>
              </w:rPr>
            </w:pPr>
            <w:r w:rsidRPr="00266127">
              <w:rPr>
                <w:b/>
                <w:bCs/>
              </w:rPr>
              <w:lastRenderedPageBreak/>
              <w:t>Symbol</w:t>
            </w:r>
          </w:p>
        </w:tc>
        <w:tc>
          <w:tcPr>
            <w:tcW w:w="1908" w:type="dxa"/>
            <w:tcBorders>
              <w:top w:val="single" w:color="auto" w:sz="2" w:space="0"/>
              <w:bottom w:val="single" w:color="000000" w:sz="12" w:space="0"/>
            </w:tcBorders>
            <w:shd w:val="clear" w:color="auto" w:fill="auto"/>
          </w:tcPr>
          <w:p w:rsidRPr="00266127" w:rsidR="00266127" w:rsidP="00051B02" w:rsidRDefault="00266127">
            <w:pPr>
              <w:rPr>
                <w:b/>
                <w:bCs/>
              </w:rPr>
            </w:pPr>
            <w:r w:rsidRPr="00266127">
              <w:rPr>
                <w:b/>
                <w:bCs/>
              </w:rPr>
              <w:t>Scientific Name</w:t>
            </w:r>
          </w:p>
        </w:tc>
        <w:tc>
          <w:tcPr>
            <w:tcW w:w="2208" w:type="dxa"/>
            <w:tcBorders>
              <w:top w:val="single" w:color="auto" w:sz="2" w:space="0"/>
              <w:bottom w:val="single" w:color="000000" w:sz="12" w:space="0"/>
            </w:tcBorders>
            <w:shd w:val="clear" w:color="auto" w:fill="auto"/>
          </w:tcPr>
          <w:p w:rsidRPr="00266127" w:rsidR="00266127" w:rsidP="00051B02" w:rsidRDefault="00266127">
            <w:pPr>
              <w:rPr>
                <w:b/>
                <w:bCs/>
              </w:rPr>
            </w:pPr>
            <w:r w:rsidRPr="00266127">
              <w:rPr>
                <w:b/>
                <w:bCs/>
              </w:rPr>
              <w:t>Common Name</w:t>
            </w:r>
          </w:p>
        </w:tc>
        <w:tc>
          <w:tcPr>
            <w:tcW w:w="1956" w:type="dxa"/>
            <w:tcBorders>
              <w:top w:val="single" w:color="auto" w:sz="2" w:space="0"/>
              <w:bottom w:val="single" w:color="000000" w:sz="12" w:space="0"/>
            </w:tcBorders>
            <w:shd w:val="clear" w:color="auto" w:fill="auto"/>
          </w:tcPr>
          <w:p w:rsidRPr="00266127" w:rsidR="00266127" w:rsidP="00051B02" w:rsidRDefault="00266127">
            <w:pPr>
              <w:rPr>
                <w:b/>
                <w:bCs/>
              </w:rPr>
            </w:pPr>
            <w:r w:rsidRPr="00266127">
              <w:rPr>
                <w:b/>
                <w:bCs/>
              </w:rPr>
              <w:t>Canopy Position</w:t>
            </w:r>
          </w:p>
        </w:tc>
      </w:tr>
      <w:tr w:rsidRPr="00266127" w:rsidR="00266127" w:rsidTr="00266127">
        <w:tc>
          <w:tcPr>
            <w:tcW w:w="1224" w:type="dxa"/>
            <w:tcBorders>
              <w:top w:val="single" w:color="000000" w:sz="12" w:space="0"/>
            </w:tcBorders>
            <w:shd w:val="clear" w:color="auto" w:fill="auto"/>
          </w:tcPr>
          <w:p w:rsidRPr="00266127" w:rsidR="00266127" w:rsidP="00051B02" w:rsidRDefault="00266127">
            <w:pPr>
              <w:rPr>
                <w:bCs/>
              </w:rPr>
            </w:pPr>
            <w:r w:rsidRPr="00266127">
              <w:rPr>
                <w:bCs/>
              </w:rPr>
              <w:t>QUAL</w:t>
            </w:r>
          </w:p>
        </w:tc>
        <w:tc>
          <w:tcPr>
            <w:tcW w:w="1908" w:type="dxa"/>
            <w:tcBorders>
              <w:top w:val="single" w:color="000000" w:sz="12" w:space="0"/>
            </w:tcBorders>
            <w:shd w:val="clear" w:color="auto" w:fill="auto"/>
          </w:tcPr>
          <w:p w:rsidRPr="00266127" w:rsidR="00266127" w:rsidP="00051B02" w:rsidRDefault="00266127">
            <w:r w:rsidRPr="00266127">
              <w:t>Quercus alba</w:t>
            </w:r>
          </w:p>
        </w:tc>
        <w:tc>
          <w:tcPr>
            <w:tcW w:w="2208" w:type="dxa"/>
            <w:tcBorders>
              <w:top w:val="single" w:color="000000" w:sz="12" w:space="0"/>
            </w:tcBorders>
            <w:shd w:val="clear" w:color="auto" w:fill="auto"/>
          </w:tcPr>
          <w:p w:rsidRPr="00266127" w:rsidR="00266127" w:rsidP="00051B02" w:rsidRDefault="00266127">
            <w:r w:rsidRPr="00266127">
              <w:t>White oak</w:t>
            </w:r>
          </w:p>
        </w:tc>
        <w:tc>
          <w:tcPr>
            <w:tcW w:w="1956" w:type="dxa"/>
            <w:tcBorders>
              <w:top w:val="single" w:color="000000" w:sz="12" w:space="0"/>
            </w:tcBorders>
            <w:shd w:val="clear" w:color="auto" w:fill="auto"/>
          </w:tcPr>
          <w:p w:rsidRPr="00266127" w:rsidR="00266127" w:rsidP="00051B02" w:rsidRDefault="00266127">
            <w:r w:rsidRPr="00266127">
              <w:t>Upper</w:t>
            </w:r>
          </w:p>
        </w:tc>
      </w:tr>
      <w:tr w:rsidRPr="00266127" w:rsidR="00266127" w:rsidTr="00266127">
        <w:tc>
          <w:tcPr>
            <w:tcW w:w="1224" w:type="dxa"/>
            <w:shd w:val="clear" w:color="auto" w:fill="auto"/>
          </w:tcPr>
          <w:p w:rsidRPr="00266127" w:rsidR="00266127" w:rsidP="00051B02" w:rsidRDefault="00266127">
            <w:pPr>
              <w:rPr>
                <w:bCs/>
              </w:rPr>
            </w:pPr>
            <w:r w:rsidRPr="00266127">
              <w:rPr>
                <w:bCs/>
              </w:rPr>
              <w:t>CAGL8</w:t>
            </w:r>
          </w:p>
        </w:tc>
        <w:tc>
          <w:tcPr>
            <w:tcW w:w="1908" w:type="dxa"/>
            <w:shd w:val="clear" w:color="auto" w:fill="auto"/>
          </w:tcPr>
          <w:p w:rsidRPr="00266127" w:rsidR="00266127" w:rsidP="00051B02" w:rsidRDefault="00266127">
            <w:proofErr w:type="spellStart"/>
            <w:r w:rsidRPr="00266127">
              <w:t>Carya</w:t>
            </w:r>
            <w:proofErr w:type="spellEnd"/>
            <w:r w:rsidRPr="00266127">
              <w:t xml:space="preserve"> </w:t>
            </w:r>
            <w:proofErr w:type="spellStart"/>
            <w:r w:rsidRPr="00266127">
              <w:t>glabra</w:t>
            </w:r>
            <w:proofErr w:type="spellEnd"/>
          </w:p>
        </w:tc>
        <w:tc>
          <w:tcPr>
            <w:tcW w:w="2208" w:type="dxa"/>
            <w:shd w:val="clear" w:color="auto" w:fill="auto"/>
          </w:tcPr>
          <w:p w:rsidRPr="00266127" w:rsidR="00266127" w:rsidP="00051B02" w:rsidRDefault="00266127">
            <w:r w:rsidRPr="00266127">
              <w:t>Pignut hickory</w:t>
            </w:r>
          </w:p>
        </w:tc>
        <w:tc>
          <w:tcPr>
            <w:tcW w:w="1956" w:type="dxa"/>
            <w:shd w:val="clear" w:color="auto" w:fill="auto"/>
          </w:tcPr>
          <w:p w:rsidRPr="00266127" w:rsidR="00266127" w:rsidP="00051B02" w:rsidRDefault="00266127">
            <w:r w:rsidRPr="00266127">
              <w:t>Mid-Upper</w:t>
            </w:r>
          </w:p>
        </w:tc>
      </w:tr>
      <w:tr w:rsidRPr="00266127" w:rsidR="00266127" w:rsidTr="00266127">
        <w:tc>
          <w:tcPr>
            <w:tcW w:w="1224" w:type="dxa"/>
            <w:shd w:val="clear" w:color="auto" w:fill="auto"/>
          </w:tcPr>
          <w:p w:rsidRPr="00266127" w:rsidR="00266127" w:rsidP="00051B02" w:rsidRDefault="00266127">
            <w:pPr>
              <w:rPr>
                <w:bCs/>
              </w:rPr>
            </w:pPr>
            <w:r w:rsidRPr="00266127">
              <w:rPr>
                <w:bCs/>
              </w:rPr>
              <w:t>QUST</w:t>
            </w:r>
          </w:p>
        </w:tc>
        <w:tc>
          <w:tcPr>
            <w:tcW w:w="1908" w:type="dxa"/>
            <w:shd w:val="clear" w:color="auto" w:fill="auto"/>
          </w:tcPr>
          <w:p w:rsidRPr="00266127" w:rsidR="00266127" w:rsidP="00051B02" w:rsidRDefault="00266127">
            <w:r w:rsidRPr="00266127">
              <w:t xml:space="preserve">Quercus </w:t>
            </w:r>
            <w:proofErr w:type="spellStart"/>
            <w:r w:rsidRPr="00266127">
              <w:t>stellata</w:t>
            </w:r>
            <w:proofErr w:type="spellEnd"/>
          </w:p>
        </w:tc>
        <w:tc>
          <w:tcPr>
            <w:tcW w:w="2208" w:type="dxa"/>
            <w:shd w:val="clear" w:color="auto" w:fill="auto"/>
          </w:tcPr>
          <w:p w:rsidRPr="00266127" w:rsidR="00266127" w:rsidP="00051B02" w:rsidRDefault="00266127">
            <w:r w:rsidRPr="00266127">
              <w:t>Post oak</w:t>
            </w:r>
          </w:p>
        </w:tc>
        <w:tc>
          <w:tcPr>
            <w:tcW w:w="1956" w:type="dxa"/>
            <w:shd w:val="clear" w:color="auto" w:fill="auto"/>
          </w:tcPr>
          <w:p w:rsidRPr="00266127" w:rsidR="00266127" w:rsidP="00051B02" w:rsidRDefault="00266127">
            <w:r w:rsidRPr="00266127">
              <w:t>Mid-Upper</w:t>
            </w:r>
          </w:p>
        </w:tc>
      </w:tr>
      <w:tr w:rsidRPr="00266127" w:rsidR="00266127" w:rsidTr="00266127">
        <w:tc>
          <w:tcPr>
            <w:tcW w:w="1224" w:type="dxa"/>
            <w:shd w:val="clear" w:color="auto" w:fill="auto"/>
          </w:tcPr>
          <w:p w:rsidRPr="00266127" w:rsidR="00266127" w:rsidP="00051B02" w:rsidRDefault="00266127">
            <w:pPr>
              <w:rPr>
                <w:bCs/>
              </w:rPr>
            </w:pPr>
            <w:r w:rsidRPr="00266127">
              <w:rPr>
                <w:bCs/>
              </w:rPr>
              <w:t>CAAL27</w:t>
            </w:r>
          </w:p>
        </w:tc>
        <w:tc>
          <w:tcPr>
            <w:tcW w:w="1908" w:type="dxa"/>
            <w:shd w:val="clear" w:color="auto" w:fill="auto"/>
          </w:tcPr>
          <w:p w:rsidRPr="00266127" w:rsidR="00266127" w:rsidP="00051B02" w:rsidRDefault="00266127">
            <w:proofErr w:type="spellStart"/>
            <w:r w:rsidRPr="00266127">
              <w:t>Carya</w:t>
            </w:r>
            <w:proofErr w:type="spellEnd"/>
            <w:r w:rsidRPr="00266127">
              <w:t xml:space="preserve"> alba</w:t>
            </w:r>
          </w:p>
        </w:tc>
        <w:tc>
          <w:tcPr>
            <w:tcW w:w="2208" w:type="dxa"/>
            <w:shd w:val="clear" w:color="auto" w:fill="auto"/>
          </w:tcPr>
          <w:p w:rsidRPr="00266127" w:rsidR="00266127" w:rsidP="00051B02" w:rsidRDefault="00266127">
            <w:r w:rsidRPr="00266127">
              <w:t>Mockernut hickory</w:t>
            </w:r>
          </w:p>
        </w:tc>
        <w:tc>
          <w:tcPr>
            <w:tcW w:w="1956" w:type="dxa"/>
            <w:shd w:val="clear" w:color="auto" w:fill="auto"/>
          </w:tcPr>
          <w:p w:rsidRPr="00266127" w:rsidR="00266127" w:rsidP="00051B02" w:rsidRDefault="00266127">
            <w:r w:rsidRPr="00266127">
              <w:t>Mid-Upper</w:t>
            </w:r>
          </w:p>
        </w:tc>
      </w:tr>
    </w:tbl>
    <w:p w:rsidR="00266127" w:rsidP="00266127" w:rsidRDefault="00266127"/>
    <w:p w:rsidR="00266127" w:rsidP="00266127" w:rsidRDefault="00266127">
      <w:pPr>
        <w:pStyle w:val="SClassInfoPara"/>
      </w:pPr>
      <w:r>
        <w:t>Description</w:t>
      </w:r>
    </w:p>
    <w:p w:rsidR="00266127" w:rsidP="00266127" w:rsidRDefault="00F9499F">
      <w:r>
        <w:t xml:space="preserve">Class C </w:t>
      </w:r>
      <w:r w:rsidR="00266127">
        <w:t>is an open-canopy forest or woodland of oaks (primarily more fire-tolerant ones) with a grass and forb dominated understory. The overstory trees in class C generally range from 15</w:t>
      </w:r>
      <w:r w:rsidR="0088619E">
        <w:t>-</w:t>
      </w:r>
      <w:r w:rsidR="00266127">
        <w:t>59yrs of age.</w:t>
      </w:r>
    </w:p>
    <w:p w:rsidR="00266127" w:rsidP="00266127" w:rsidRDefault="00266127"/>
    <w:p>
      <w:r>
        <w:rPr>
          <w:i/>
          <w:u w:val="single"/>
        </w:rPr>
        <w:t>Maximum Tree Size Class</w:t>
      </w:r>
      <w:br/>
      <w:r>
        <w:t>Medium 9-21"DBH</w:t>
      </w:r>
    </w:p>
    <w:p w:rsidR="00266127" w:rsidP="00266127" w:rsidRDefault="00266127">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66127" w:rsidP="00266127" w:rsidRDefault="00266127"/>
    <w:p w:rsidR="00266127" w:rsidP="00266127" w:rsidRDefault="0026612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08"/>
        <w:gridCol w:w="1956"/>
      </w:tblGrid>
      <w:tr w:rsidRPr="00266127" w:rsidR="00266127" w:rsidTr="00266127">
        <w:tc>
          <w:tcPr>
            <w:tcW w:w="1224" w:type="dxa"/>
            <w:tcBorders>
              <w:top w:val="single" w:color="auto" w:sz="2" w:space="0"/>
              <w:bottom w:val="single" w:color="000000" w:sz="12" w:space="0"/>
            </w:tcBorders>
            <w:shd w:val="clear" w:color="auto" w:fill="auto"/>
          </w:tcPr>
          <w:p w:rsidRPr="00266127" w:rsidR="00266127" w:rsidP="00E62E7D" w:rsidRDefault="00266127">
            <w:pPr>
              <w:rPr>
                <w:b/>
                <w:bCs/>
              </w:rPr>
            </w:pPr>
            <w:r w:rsidRPr="00266127">
              <w:rPr>
                <w:b/>
                <w:bCs/>
              </w:rPr>
              <w:t>Symbol</w:t>
            </w:r>
          </w:p>
        </w:tc>
        <w:tc>
          <w:tcPr>
            <w:tcW w:w="1908" w:type="dxa"/>
            <w:tcBorders>
              <w:top w:val="single" w:color="auto" w:sz="2" w:space="0"/>
              <w:bottom w:val="single" w:color="000000" w:sz="12" w:space="0"/>
            </w:tcBorders>
            <w:shd w:val="clear" w:color="auto" w:fill="auto"/>
          </w:tcPr>
          <w:p w:rsidRPr="00266127" w:rsidR="00266127" w:rsidP="00E62E7D" w:rsidRDefault="00266127">
            <w:pPr>
              <w:rPr>
                <w:b/>
                <w:bCs/>
              </w:rPr>
            </w:pPr>
            <w:r w:rsidRPr="00266127">
              <w:rPr>
                <w:b/>
                <w:bCs/>
              </w:rPr>
              <w:t>Scientific Name</w:t>
            </w:r>
          </w:p>
        </w:tc>
        <w:tc>
          <w:tcPr>
            <w:tcW w:w="2208" w:type="dxa"/>
            <w:tcBorders>
              <w:top w:val="single" w:color="auto" w:sz="2" w:space="0"/>
              <w:bottom w:val="single" w:color="000000" w:sz="12" w:space="0"/>
            </w:tcBorders>
            <w:shd w:val="clear" w:color="auto" w:fill="auto"/>
          </w:tcPr>
          <w:p w:rsidRPr="00266127" w:rsidR="00266127" w:rsidP="00E62E7D" w:rsidRDefault="00266127">
            <w:pPr>
              <w:rPr>
                <w:b/>
                <w:bCs/>
              </w:rPr>
            </w:pPr>
            <w:r w:rsidRPr="00266127">
              <w:rPr>
                <w:b/>
                <w:bCs/>
              </w:rPr>
              <w:t>Common Name</w:t>
            </w:r>
          </w:p>
        </w:tc>
        <w:tc>
          <w:tcPr>
            <w:tcW w:w="1956" w:type="dxa"/>
            <w:tcBorders>
              <w:top w:val="single" w:color="auto" w:sz="2" w:space="0"/>
              <w:bottom w:val="single" w:color="000000" w:sz="12" w:space="0"/>
            </w:tcBorders>
            <w:shd w:val="clear" w:color="auto" w:fill="auto"/>
          </w:tcPr>
          <w:p w:rsidRPr="00266127" w:rsidR="00266127" w:rsidP="00E62E7D" w:rsidRDefault="00266127">
            <w:pPr>
              <w:rPr>
                <w:b/>
                <w:bCs/>
              </w:rPr>
            </w:pPr>
            <w:r w:rsidRPr="00266127">
              <w:rPr>
                <w:b/>
                <w:bCs/>
              </w:rPr>
              <w:t>Canopy Position</w:t>
            </w:r>
          </w:p>
        </w:tc>
      </w:tr>
      <w:tr w:rsidRPr="00266127" w:rsidR="00266127" w:rsidTr="00266127">
        <w:tc>
          <w:tcPr>
            <w:tcW w:w="1224" w:type="dxa"/>
            <w:tcBorders>
              <w:top w:val="single" w:color="000000" w:sz="12" w:space="0"/>
            </w:tcBorders>
            <w:shd w:val="clear" w:color="auto" w:fill="auto"/>
          </w:tcPr>
          <w:p w:rsidRPr="00266127" w:rsidR="00266127" w:rsidP="00E62E7D" w:rsidRDefault="00266127">
            <w:pPr>
              <w:rPr>
                <w:bCs/>
              </w:rPr>
            </w:pPr>
            <w:r w:rsidRPr="00266127">
              <w:rPr>
                <w:bCs/>
              </w:rPr>
              <w:t>QUAL</w:t>
            </w:r>
          </w:p>
        </w:tc>
        <w:tc>
          <w:tcPr>
            <w:tcW w:w="1908" w:type="dxa"/>
            <w:tcBorders>
              <w:top w:val="single" w:color="000000" w:sz="12" w:space="0"/>
            </w:tcBorders>
            <w:shd w:val="clear" w:color="auto" w:fill="auto"/>
          </w:tcPr>
          <w:p w:rsidRPr="00266127" w:rsidR="00266127" w:rsidP="00E62E7D" w:rsidRDefault="00266127">
            <w:r w:rsidRPr="00266127">
              <w:t>Quercus alba</w:t>
            </w:r>
          </w:p>
        </w:tc>
        <w:tc>
          <w:tcPr>
            <w:tcW w:w="2208" w:type="dxa"/>
            <w:tcBorders>
              <w:top w:val="single" w:color="000000" w:sz="12" w:space="0"/>
            </w:tcBorders>
            <w:shd w:val="clear" w:color="auto" w:fill="auto"/>
          </w:tcPr>
          <w:p w:rsidRPr="00266127" w:rsidR="00266127" w:rsidP="00E62E7D" w:rsidRDefault="00266127">
            <w:r w:rsidRPr="00266127">
              <w:t>White oak</w:t>
            </w:r>
          </w:p>
        </w:tc>
        <w:tc>
          <w:tcPr>
            <w:tcW w:w="1956" w:type="dxa"/>
            <w:tcBorders>
              <w:top w:val="single" w:color="000000" w:sz="12" w:space="0"/>
            </w:tcBorders>
            <w:shd w:val="clear" w:color="auto" w:fill="auto"/>
          </w:tcPr>
          <w:p w:rsidRPr="00266127" w:rsidR="00266127" w:rsidP="00E62E7D" w:rsidRDefault="00266127">
            <w:r w:rsidRPr="00266127">
              <w:t>Upper</w:t>
            </w:r>
          </w:p>
        </w:tc>
      </w:tr>
      <w:tr w:rsidRPr="00266127" w:rsidR="00266127" w:rsidTr="00266127">
        <w:tc>
          <w:tcPr>
            <w:tcW w:w="1224" w:type="dxa"/>
            <w:shd w:val="clear" w:color="auto" w:fill="auto"/>
          </w:tcPr>
          <w:p w:rsidRPr="00266127" w:rsidR="00266127" w:rsidP="00E62E7D" w:rsidRDefault="00266127">
            <w:pPr>
              <w:rPr>
                <w:bCs/>
              </w:rPr>
            </w:pPr>
            <w:r w:rsidRPr="00266127">
              <w:rPr>
                <w:bCs/>
              </w:rPr>
              <w:t>CAGL8</w:t>
            </w:r>
          </w:p>
        </w:tc>
        <w:tc>
          <w:tcPr>
            <w:tcW w:w="1908" w:type="dxa"/>
            <w:shd w:val="clear" w:color="auto" w:fill="auto"/>
          </w:tcPr>
          <w:p w:rsidRPr="00266127" w:rsidR="00266127" w:rsidP="00E62E7D" w:rsidRDefault="00266127">
            <w:proofErr w:type="spellStart"/>
            <w:r w:rsidRPr="00266127">
              <w:t>Carya</w:t>
            </w:r>
            <w:proofErr w:type="spellEnd"/>
            <w:r w:rsidRPr="00266127">
              <w:t xml:space="preserve"> </w:t>
            </w:r>
            <w:proofErr w:type="spellStart"/>
            <w:r w:rsidRPr="00266127">
              <w:t>glabra</w:t>
            </w:r>
            <w:proofErr w:type="spellEnd"/>
          </w:p>
        </w:tc>
        <w:tc>
          <w:tcPr>
            <w:tcW w:w="2208" w:type="dxa"/>
            <w:shd w:val="clear" w:color="auto" w:fill="auto"/>
          </w:tcPr>
          <w:p w:rsidRPr="00266127" w:rsidR="00266127" w:rsidP="00E62E7D" w:rsidRDefault="00266127">
            <w:r w:rsidRPr="00266127">
              <w:t>Pignut hickory</w:t>
            </w:r>
          </w:p>
        </w:tc>
        <w:tc>
          <w:tcPr>
            <w:tcW w:w="1956" w:type="dxa"/>
            <w:shd w:val="clear" w:color="auto" w:fill="auto"/>
          </w:tcPr>
          <w:p w:rsidRPr="00266127" w:rsidR="00266127" w:rsidP="00E62E7D" w:rsidRDefault="00266127">
            <w:r w:rsidRPr="00266127">
              <w:t>Mid-Upper</w:t>
            </w:r>
          </w:p>
        </w:tc>
      </w:tr>
      <w:tr w:rsidRPr="00266127" w:rsidR="00266127" w:rsidTr="00266127">
        <w:tc>
          <w:tcPr>
            <w:tcW w:w="1224" w:type="dxa"/>
            <w:shd w:val="clear" w:color="auto" w:fill="auto"/>
          </w:tcPr>
          <w:p w:rsidRPr="00266127" w:rsidR="00266127" w:rsidP="00E62E7D" w:rsidRDefault="00266127">
            <w:pPr>
              <w:rPr>
                <w:bCs/>
              </w:rPr>
            </w:pPr>
            <w:r w:rsidRPr="00266127">
              <w:rPr>
                <w:bCs/>
              </w:rPr>
              <w:t>QUST</w:t>
            </w:r>
          </w:p>
        </w:tc>
        <w:tc>
          <w:tcPr>
            <w:tcW w:w="1908" w:type="dxa"/>
            <w:shd w:val="clear" w:color="auto" w:fill="auto"/>
          </w:tcPr>
          <w:p w:rsidRPr="00266127" w:rsidR="00266127" w:rsidP="00E62E7D" w:rsidRDefault="00266127">
            <w:r w:rsidRPr="00266127">
              <w:t xml:space="preserve">Quercus </w:t>
            </w:r>
            <w:proofErr w:type="spellStart"/>
            <w:r w:rsidRPr="00266127">
              <w:t>stellata</w:t>
            </w:r>
            <w:proofErr w:type="spellEnd"/>
          </w:p>
        </w:tc>
        <w:tc>
          <w:tcPr>
            <w:tcW w:w="2208" w:type="dxa"/>
            <w:shd w:val="clear" w:color="auto" w:fill="auto"/>
          </w:tcPr>
          <w:p w:rsidRPr="00266127" w:rsidR="00266127" w:rsidP="00E62E7D" w:rsidRDefault="00266127">
            <w:r w:rsidRPr="00266127">
              <w:t>Post oak</w:t>
            </w:r>
          </w:p>
        </w:tc>
        <w:tc>
          <w:tcPr>
            <w:tcW w:w="1956" w:type="dxa"/>
            <w:shd w:val="clear" w:color="auto" w:fill="auto"/>
          </w:tcPr>
          <w:p w:rsidRPr="00266127" w:rsidR="00266127" w:rsidP="00E62E7D" w:rsidRDefault="00266127">
            <w:r w:rsidRPr="00266127">
              <w:t>Mid-Upper</w:t>
            </w:r>
          </w:p>
        </w:tc>
      </w:tr>
      <w:tr w:rsidRPr="00266127" w:rsidR="00266127" w:rsidTr="00266127">
        <w:tc>
          <w:tcPr>
            <w:tcW w:w="1224" w:type="dxa"/>
            <w:shd w:val="clear" w:color="auto" w:fill="auto"/>
          </w:tcPr>
          <w:p w:rsidRPr="00266127" w:rsidR="00266127" w:rsidP="00E62E7D" w:rsidRDefault="00266127">
            <w:pPr>
              <w:rPr>
                <w:bCs/>
              </w:rPr>
            </w:pPr>
            <w:r w:rsidRPr="00266127">
              <w:rPr>
                <w:bCs/>
              </w:rPr>
              <w:t>CAAL27</w:t>
            </w:r>
          </w:p>
        </w:tc>
        <w:tc>
          <w:tcPr>
            <w:tcW w:w="1908" w:type="dxa"/>
            <w:shd w:val="clear" w:color="auto" w:fill="auto"/>
          </w:tcPr>
          <w:p w:rsidRPr="00266127" w:rsidR="00266127" w:rsidP="00E62E7D" w:rsidRDefault="00266127">
            <w:proofErr w:type="spellStart"/>
            <w:r w:rsidRPr="00266127">
              <w:t>Carya</w:t>
            </w:r>
            <w:proofErr w:type="spellEnd"/>
            <w:r w:rsidRPr="00266127">
              <w:t xml:space="preserve"> alba</w:t>
            </w:r>
          </w:p>
        </w:tc>
        <w:tc>
          <w:tcPr>
            <w:tcW w:w="2208" w:type="dxa"/>
            <w:shd w:val="clear" w:color="auto" w:fill="auto"/>
          </w:tcPr>
          <w:p w:rsidRPr="00266127" w:rsidR="00266127" w:rsidP="00E62E7D" w:rsidRDefault="00266127">
            <w:r w:rsidRPr="00266127">
              <w:t>Mockernut hickory</w:t>
            </w:r>
          </w:p>
        </w:tc>
        <w:tc>
          <w:tcPr>
            <w:tcW w:w="1956" w:type="dxa"/>
            <w:shd w:val="clear" w:color="auto" w:fill="auto"/>
          </w:tcPr>
          <w:p w:rsidRPr="00266127" w:rsidR="00266127" w:rsidP="00E62E7D" w:rsidRDefault="00266127">
            <w:r w:rsidRPr="00266127">
              <w:t>Mid-Upper</w:t>
            </w:r>
          </w:p>
        </w:tc>
      </w:tr>
    </w:tbl>
    <w:p w:rsidR="00266127" w:rsidP="00266127" w:rsidRDefault="00266127"/>
    <w:p w:rsidR="00266127" w:rsidP="00266127" w:rsidRDefault="00266127">
      <w:pPr>
        <w:pStyle w:val="SClassInfoPara"/>
      </w:pPr>
      <w:r>
        <w:t>Description</w:t>
      </w:r>
    </w:p>
    <w:p w:rsidR="00266127" w:rsidP="00266127" w:rsidRDefault="00F9499F">
      <w:r>
        <w:t xml:space="preserve">Class D </w:t>
      </w:r>
      <w:r w:rsidR="00266127">
        <w:t>is an open-canopy forest or woodland with large oaks (primarily more fire-tolerant ones) and a</w:t>
      </w:r>
      <w:r w:rsidR="0088619E">
        <w:t>n</w:t>
      </w:r>
      <w:r w:rsidR="00266127">
        <w:t xml:space="preserve"> herbaceous</w:t>
      </w:r>
      <w:r w:rsidR="0088619E">
        <w:t>-</w:t>
      </w:r>
      <w:r w:rsidR="00266127">
        <w:t xml:space="preserve">dominated understory with a mixture of grasses and forbs. The overstory is generally </w:t>
      </w:r>
      <w:r w:rsidR="0088619E">
        <w:t>&gt;</w:t>
      </w:r>
      <w:r w:rsidR="00266127">
        <w:t>60yrs old.</w:t>
      </w:r>
    </w:p>
    <w:p w:rsidR="00266127" w:rsidP="00266127" w:rsidRDefault="00266127"/>
    <w:p>
      <w:r>
        <w:rPr>
          <w:i/>
          <w:u w:val="single"/>
        </w:rPr>
        <w:t>Maximum Tree Size Class</w:t>
      </w:r>
      <w:br/>
      <w:r>
        <w:t>Large 21-33"DBH</w:t>
      </w:r>
    </w:p>
    <w:p w:rsidR="00266127" w:rsidP="00266127" w:rsidRDefault="00266127">
      <w:pPr>
        <w:pStyle w:val="InfoPara"/>
        <w:pBdr>
          <w:top w:val="single" w:color="auto" w:sz="4" w:space="1"/>
        </w:pBdr>
      </w:pPr>
      <w:r xmlns:w="http://schemas.openxmlformats.org/wordprocessingml/2006/main">
        <w:t>Class E</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66127" w:rsidP="00266127" w:rsidRDefault="00266127"/>
    <w:p w:rsidR="00266127" w:rsidP="00266127" w:rsidRDefault="0026612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80"/>
        <w:gridCol w:w="1956"/>
      </w:tblGrid>
      <w:tr w:rsidRPr="00266127" w:rsidR="00266127" w:rsidTr="00266127">
        <w:tc>
          <w:tcPr>
            <w:tcW w:w="1224" w:type="dxa"/>
            <w:tcBorders>
              <w:top w:val="single" w:color="auto" w:sz="2" w:space="0"/>
              <w:bottom w:val="single" w:color="000000" w:sz="12" w:space="0"/>
            </w:tcBorders>
            <w:shd w:val="clear" w:color="auto" w:fill="auto"/>
          </w:tcPr>
          <w:p w:rsidRPr="00266127" w:rsidR="00266127" w:rsidP="009736E6" w:rsidRDefault="00266127">
            <w:pPr>
              <w:rPr>
                <w:b/>
                <w:bCs/>
              </w:rPr>
            </w:pPr>
            <w:r w:rsidRPr="00266127">
              <w:rPr>
                <w:b/>
                <w:bCs/>
              </w:rPr>
              <w:t>Symbol</w:t>
            </w:r>
          </w:p>
        </w:tc>
        <w:tc>
          <w:tcPr>
            <w:tcW w:w="1908" w:type="dxa"/>
            <w:tcBorders>
              <w:top w:val="single" w:color="auto" w:sz="2" w:space="0"/>
              <w:bottom w:val="single" w:color="000000" w:sz="12" w:space="0"/>
            </w:tcBorders>
            <w:shd w:val="clear" w:color="auto" w:fill="auto"/>
          </w:tcPr>
          <w:p w:rsidRPr="00266127" w:rsidR="00266127" w:rsidP="009736E6" w:rsidRDefault="00266127">
            <w:pPr>
              <w:rPr>
                <w:b/>
                <w:bCs/>
              </w:rPr>
            </w:pPr>
            <w:r w:rsidRPr="00266127">
              <w:rPr>
                <w:b/>
                <w:bCs/>
              </w:rPr>
              <w:t>Scientific Name</w:t>
            </w:r>
          </w:p>
        </w:tc>
        <w:tc>
          <w:tcPr>
            <w:tcW w:w="2280" w:type="dxa"/>
            <w:tcBorders>
              <w:top w:val="single" w:color="auto" w:sz="2" w:space="0"/>
              <w:bottom w:val="single" w:color="000000" w:sz="12" w:space="0"/>
            </w:tcBorders>
            <w:shd w:val="clear" w:color="auto" w:fill="auto"/>
          </w:tcPr>
          <w:p w:rsidRPr="00266127" w:rsidR="00266127" w:rsidP="009736E6" w:rsidRDefault="00266127">
            <w:pPr>
              <w:rPr>
                <w:b/>
                <w:bCs/>
              </w:rPr>
            </w:pPr>
            <w:r w:rsidRPr="00266127">
              <w:rPr>
                <w:b/>
                <w:bCs/>
              </w:rPr>
              <w:t>Common Name</w:t>
            </w:r>
          </w:p>
        </w:tc>
        <w:tc>
          <w:tcPr>
            <w:tcW w:w="1956" w:type="dxa"/>
            <w:tcBorders>
              <w:top w:val="single" w:color="auto" w:sz="2" w:space="0"/>
              <w:bottom w:val="single" w:color="000000" w:sz="12" w:space="0"/>
            </w:tcBorders>
            <w:shd w:val="clear" w:color="auto" w:fill="auto"/>
          </w:tcPr>
          <w:p w:rsidRPr="00266127" w:rsidR="00266127" w:rsidP="009736E6" w:rsidRDefault="00266127">
            <w:pPr>
              <w:rPr>
                <w:b/>
                <w:bCs/>
              </w:rPr>
            </w:pPr>
            <w:r w:rsidRPr="00266127">
              <w:rPr>
                <w:b/>
                <w:bCs/>
              </w:rPr>
              <w:t>Canopy Position</w:t>
            </w:r>
          </w:p>
        </w:tc>
      </w:tr>
      <w:tr w:rsidRPr="00266127" w:rsidR="00266127" w:rsidTr="00266127">
        <w:tc>
          <w:tcPr>
            <w:tcW w:w="1224" w:type="dxa"/>
            <w:tcBorders>
              <w:top w:val="single" w:color="000000" w:sz="12" w:space="0"/>
            </w:tcBorders>
            <w:shd w:val="clear" w:color="auto" w:fill="auto"/>
          </w:tcPr>
          <w:p w:rsidRPr="00266127" w:rsidR="00266127" w:rsidP="009736E6" w:rsidRDefault="00266127">
            <w:pPr>
              <w:rPr>
                <w:bCs/>
              </w:rPr>
            </w:pPr>
            <w:r w:rsidRPr="00266127">
              <w:rPr>
                <w:bCs/>
              </w:rPr>
              <w:t>QUAL</w:t>
            </w:r>
          </w:p>
        </w:tc>
        <w:tc>
          <w:tcPr>
            <w:tcW w:w="1908" w:type="dxa"/>
            <w:tcBorders>
              <w:top w:val="single" w:color="000000" w:sz="12" w:space="0"/>
            </w:tcBorders>
            <w:shd w:val="clear" w:color="auto" w:fill="auto"/>
          </w:tcPr>
          <w:p w:rsidRPr="00266127" w:rsidR="00266127" w:rsidP="009736E6" w:rsidRDefault="00266127">
            <w:r w:rsidRPr="00266127">
              <w:t>Quercus alba</w:t>
            </w:r>
          </w:p>
        </w:tc>
        <w:tc>
          <w:tcPr>
            <w:tcW w:w="2280" w:type="dxa"/>
            <w:tcBorders>
              <w:top w:val="single" w:color="000000" w:sz="12" w:space="0"/>
            </w:tcBorders>
            <w:shd w:val="clear" w:color="auto" w:fill="auto"/>
          </w:tcPr>
          <w:p w:rsidRPr="00266127" w:rsidR="00266127" w:rsidP="009736E6" w:rsidRDefault="00266127">
            <w:r w:rsidRPr="00266127">
              <w:t>White oak</w:t>
            </w:r>
          </w:p>
        </w:tc>
        <w:tc>
          <w:tcPr>
            <w:tcW w:w="1956" w:type="dxa"/>
            <w:tcBorders>
              <w:top w:val="single" w:color="000000" w:sz="12" w:space="0"/>
            </w:tcBorders>
            <w:shd w:val="clear" w:color="auto" w:fill="auto"/>
          </w:tcPr>
          <w:p w:rsidRPr="00266127" w:rsidR="00266127" w:rsidP="009736E6" w:rsidRDefault="00266127">
            <w:r w:rsidRPr="00266127">
              <w:t>Upper</w:t>
            </w:r>
          </w:p>
        </w:tc>
      </w:tr>
      <w:tr w:rsidRPr="00266127" w:rsidR="00266127" w:rsidTr="00266127">
        <w:tc>
          <w:tcPr>
            <w:tcW w:w="1224" w:type="dxa"/>
            <w:shd w:val="clear" w:color="auto" w:fill="auto"/>
          </w:tcPr>
          <w:p w:rsidRPr="00266127" w:rsidR="00266127" w:rsidP="009736E6" w:rsidRDefault="00266127">
            <w:pPr>
              <w:rPr>
                <w:bCs/>
              </w:rPr>
            </w:pPr>
            <w:r w:rsidRPr="00266127">
              <w:rPr>
                <w:bCs/>
              </w:rPr>
              <w:t>QUFA</w:t>
            </w:r>
          </w:p>
        </w:tc>
        <w:tc>
          <w:tcPr>
            <w:tcW w:w="1908" w:type="dxa"/>
            <w:shd w:val="clear" w:color="auto" w:fill="auto"/>
          </w:tcPr>
          <w:p w:rsidRPr="00266127" w:rsidR="00266127" w:rsidP="009736E6" w:rsidRDefault="00266127">
            <w:r w:rsidRPr="00266127">
              <w:t>Quercus falcata</w:t>
            </w:r>
          </w:p>
        </w:tc>
        <w:tc>
          <w:tcPr>
            <w:tcW w:w="2280" w:type="dxa"/>
            <w:shd w:val="clear" w:color="auto" w:fill="auto"/>
          </w:tcPr>
          <w:p w:rsidRPr="00266127" w:rsidR="00266127" w:rsidP="009736E6" w:rsidRDefault="00266127">
            <w:r w:rsidRPr="00266127">
              <w:t>Southern red oak</w:t>
            </w:r>
          </w:p>
        </w:tc>
        <w:tc>
          <w:tcPr>
            <w:tcW w:w="1956" w:type="dxa"/>
            <w:shd w:val="clear" w:color="auto" w:fill="auto"/>
          </w:tcPr>
          <w:p w:rsidRPr="00266127" w:rsidR="00266127" w:rsidP="009736E6" w:rsidRDefault="00266127">
            <w:r w:rsidRPr="00266127">
              <w:t>Upper</w:t>
            </w:r>
          </w:p>
        </w:tc>
      </w:tr>
      <w:tr w:rsidRPr="00266127" w:rsidR="00266127" w:rsidTr="00266127">
        <w:tc>
          <w:tcPr>
            <w:tcW w:w="1224" w:type="dxa"/>
            <w:shd w:val="clear" w:color="auto" w:fill="auto"/>
          </w:tcPr>
          <w:p w:rsidRPr="00266127" w:rsidR="00266127" w:rsidP="009736E6" w:rsidRDefault="00266127">
            <w:pPr>
              <w:rPr>
                <w:bCs/>
              </w:rPr>
            </w:pPr>
            <w:r w:rsidRPr="00266127">
              <w:rPr>
                <w:bCs/>
              </w:rPr>
              <w:t>CAAL27</w:t>
            </w:r>
          </w:p>
        </w:tc>
        <w:tc>
          <w:tcPr>
            <w:tcW w:w="1908" w:type="dxa"/>
            <w:shd w:val="clear" w:color="auto" w:fill="auto"/>
          </w:tcPr>
          <w:p w:rsidRPr="00266127" w:rsidR="00266127" w:rsidP="009736E6" w:rsidRDefault="00266127">
            <w:proofErr w:type="spellStart"/>
            <w:r w:rsidRPr="00266127">
              <w:t>Carya</w:t>
            </w:r>
            <w:proofErr w:type="spellEnd"/>
            <w:r w:rsidRPr="00266127">
              <w:t xml:space="preserve"> alba</w:t>
            </w:r>
          </w:p>
        </w:tc>
        <w:tc>
          <w:tcPr>
            <w:tcW w:w="2280" w:type="dxa"/>
            <w:shd w:val="clear" w:color="auto" w:fill="auto"/>
          </w:tcPr>
          <w:p w:rsidRPr="00266127" w:rsidR="00266127" w:rsidP="009736E6" w:rsidRDefault="00266127">
            <w:r w:rsidRPr="00266127">
              <w:t>Mockernut hickory</w:t>
            </w:r>
          </w:p>
        </w:tc>
        <w:tc>
          <w:tcPr>
            <w:tcW w:w="1956" w:type="dxa"/>
            <w:shd w:val="clear" w:color="auto" w:fill="auto"/>
          </w:tcPr>
          <w:p w:rsidRPr="00266127" w:rsidR="00266127" w:rsidP="009736E6" w:rsidRDefault="00266127">
            <w:r w:rsidRPr="00266127">
              <w:t>Low-Mid</w:t>
            </w:r>
          </w:p>
        </w:tc>
      </w:tr>
      <w:tr w:rsidRPr="00266127" w:rsidR="00266127" w:rsidTr="00266127">
        <w:tc>
          <w:tcPr>
            <w:tcW w:w="1224" w:type="dxa"/>
            <w:shd w:val="clear" w:color="auto" w:fill="auto"/>
          </w:tcPr>
          <w:p w:rsidRPr="00266127" w:rsidR="00266127" w:rsidP="009736E6" w:rsidRDefault="00266127">
            <w:pPr>
              <w:rPr>
                <w:bCs/>
              </w:rPr>
            </w:pPr>
            <w:r w:rsidRPr="00266127">
              <w:rPr>
                <w:bCs/>
              </w:rPr>
              <w:t>COFL2</w:t>
            </w:r>
          </w:p>
        </w:tc>
        <w:tc>
          <w:tcPr>
            <w:tcW w:w="1908" w:type="dxa"/>
            <w:shd w:val="clear" w:color="auto" w:fill="auto"/>
          </w:tcPr>
          <w:p w:rsidRPr="00266127" w:rsidR="00266127" w:rsidP="009736E6" w:rsidRDefault="00266127">
            <w:proofErr w:type="spellStart"/>
            <w:r w:rsidRPr="00266127">
              <w:t>Cornus</w:t>
            </w:r>
            <w:proofErr w:type="spellEnd"/>
            <w:r w:rsidRPr="00266127">
              <w:t xml:space="preserve"> </w:t>
            </w:r>
            <w:proofErr w:type="spellStart"/>
            <w:r w:rsidRPr="00266127">
              <w:t>florida</w:t>
            </w:r>
            <w:proofErr w:type="spellEnd"/>
          </w:p>
        </w:tc>
        <w:tc>
          <w:tcPr>
            <w:tcW w:w="2280" w:type="dxa"/>
            <w:shd w:val="clear" w:color="auto" w:fill="auto"/>
          </w:tcPr>
          <w:p w:rsidRPr="00266127" w:rsidR="00266127" w:rsidP="009736E6" w:rsidRDefault="00266127">
            <w:r w:rsidRPr="00266127">
              <w:t>Flowering dogwood</w:t>
            </w:r>
          </w:p>
        </w:tc>
        <w:tc>
          <w:tcPr>
            <w:tcW w:w="1956" w:type="dxa"/>
            <w:shd w:val="clear" w:color="auto" w:fill="auto"/>
          </w:tcPr>
          <w:p w:rsidRPr="00266127" w:rsidR="00266127" w:rsidP="009736E6" w:rsidRDefault="00266127">
            <w:r w:rsidRPr="00266127">
              <w:t>Low-Mid</w:t>
            </w:r>
          </w:p>
        </w:tc>
      </w:tr>
    </w:tbl>
    <w:p w:rsidR="00266127" w:rsidP="00266127" w:rsidRDefault="00266127"/>
    <w:p w:rsidR="00266127" w:rsidP="00266127" w:rsidRDefault="00266127">
      <w:pPr>
        <w:pStyle w:val="SClassInfoPara"/>
      </w:pPr>
      <w:r>
        <w:t>Description</w:t>
      </w:r>
    </w:p>
    <w:p w:rsidR="00266127" w:rsidP="00266127" w:rsidRDefault="00F9499F">
      <w:r>
        <w:lastRenderedPageBreak/>
        <w:t xml:space="preserve">Class E </w:t>
      </w:r>
      <w:r w:rsidR="00266127">
        <w:t>is a closed-canopy forest with large oaks (including less fire-tolerant ones), a mid</w:t>
      </w:r>
      <w:r w:rsidR="0088619E">
        <w:t>-</w:t>
      </w:r>
      <w:r w:rsidR="00266127">
        <w:t>story of fire-intolerant hardwoods, and a sparse understory dominated by shrubs and tree seedlings. The canopy in class E is generally greater than 60yrs old.</w:t>
      </w:r>
    </w:p>
    <w:p w:rsidR="00266127" w:rsidP="00266127" w:rsidRDefault="0026612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66127" w:rsidP="00266127" w:rsidRDefault="00266127">
      <w:r>
        <w:t xml:space="preserve">Braun, E.L. 1950. Deciduous forests of eastern North America. </w:t>
      </w:r>
      <w:proofErr w:type="spellStart"/>
      <w:r>
        <w:t>Blakiston</w:t>
      </w:r>
      <w:proofErr w:type="spellEnd"/>
      <w:r>
        <w:t xml:space="preserve"> Co., Philadelphia, PA.</w:t>
      </w:r>
    </w:p>
    <w:p w:rsidR="00266127" w:rsidP="00266127" w:rsidRDefault="00266127"/>
    <w:p w:rsidR="00266127" w:rsidP="00266127" w:rsidRDefault="0088619E">
      <w:r>
        <w:t xml:space="preserve">Brown, James K. and Jane </w:t>
      </w:r>
      <w:proofErr w:type="spellStart"/>
      <w:r>
        <w:t>Kapler</w:t>
      </w:r>
      <w:proofErr w:type="spellEnd"/>
      <w:r>
        <w:t>-</w:t>
      </w:r>
      <w:r w:rsidR="00266127">
        <w:t>Smith, eds. 2000. Wildland fire in ecosystems: effects of fire on flora. Gen. Tech. Rep. RMRS-GTR-42-vol. 2. Ogden, UT: USDA Forest Service, Rocky Mountain Research Station. 257 pp.</w:t>
      </w:r>
    </w:p>
    <w:p w:rsidR="00266127" w:rsidP="00266127" w:rsidRDefault="00266127"/>
    <w:p w:rsidR="00266127" w:rsidP="00266127" w:rsidRDefault="00266127">
      <w:r>
        <w:t xml:space="preserve">Bryant, W.S., W.C. </w:t>
      </w:r>
      <w:proofErr w:type="spellStart"/>
      <w:r>
        <w:t>McComb</w:t>
      </w:r>
      <w:proofErr w:type="spellEnd"/>
      <w:r>
        <w:t xml:space="preserve"> and J.S. </w:t>
      </w:r>
      <w:proofErr w:type="spellStart"/>
      <w:r>
        <w:t>Fralish</w:t>
      </w:r>
      <w:proofErr w:type="spellEnd"/>
      <w:r>
        <w:t xml:space="preserve"> J.S. 1993. Oak-hickory forests (western </w:t>
      </w:r>
      <w:proofErr w:type="spellStart"/>
      <w:r>
        <w:t>mesophytic</w:t>
      </w:r>
      <w:proofErr w:type="spellEnd"/>
      <w:r>
        <w:t xml:space="preserve">/oak hickory forests). 143-201. In: Martin, W.H., S.G. Boyce and A.C. </w:t>
      </w:r>
      <w:proofErr w:type="spellStart"/>
      <w:r>
        <w:t>Echternacht</w:t>
      </w:r>
      <w:proofErr w:type="spellEnd"/>
      <w:r>
        <w:t>, eds. Biodiversity of the Southeastern United States: upland terrestrial communities, New York, NY: John Wiley and Sons.</w:t>
      </w:r>
    </w:p>
    <w:p w:rsidR="00266127" w:rsidP="00266127" w:rsidRDefault="00266127"/>
    <w:p w:rsidR="00266127" w:rsidP="00266127" w:rsidRDefault="0026612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266127" w:rsidP="00266127" w:rsidRDefault="00266127"/>
    <w:p w:rsidR="00266127" w:rsidP="00266127" w:rsidRDefault="00266127">
      <w:r>
        <w:t xml:space="preserve">Franklin, S.B. and J.A. </w:t>
      </w:r>
      <w:proofErr w:type="spellStart"/>
      <w:r>
        <w:t>Kupfer</w:t>
      </w:r>
      <w:proofErr w:type="spellEnd"/>
      <w:r>
        <w:t>. 2000. Forest communities of Natchez Trace State Forest, western Tennessee Coastal Plain. Unpublished manuscript. 34 pp.</w:t>
      </w:r>
    </w:p>
    <w:p w:rsidR="00266127" w:rsidP="00266127" w:rsidRDefault="00266127"/>
    <w:p w:rsidR="00266127" w:rsidP="00266127" w:rsidRDefault="00266127">
      <w:r>
        <w:t>Frost, C.C. 2000. Studies in landscape fire ecology and presettlement vegetation of the southeastern United States. Doctoral dissertation. University of North Carolina, Chapel Hill, NC.</w:t>
      </w:r>
    </w:p>
    <w:p w:rsidR="00266127" w:rsidP="00266127" w:rsidRDefault="00266127"/>
    <w:p w:rsidR="00266127" w:rsidP="00266127" w:rsidRDefault="00266127">
      <w:r>
        <w:t xml:space="preserve">Frost, C.C. 1998. Presettlement fire frequency regimes of the United States: a first approximation. 70-81. In: </w:t>
      </w:r>
      <w:proofErr w:type="spellStart"/>
      <w:r>
        <w:t>Pruden</w:t>
      </w:r>
      <w:proofErr w:type="spellEnd"/>
      <w:r>
        <w:t>, T.L. and L.A. Brennan, eds. Fire in ecosystem management: shifting the paradigm from suppression to prescription. Tall Timbers Fire Ecology Conference Proceedings, No. 20. Tall Timbers Research Station, Tallahassee, FL.</w:t>
      </w:r>
    </w:p>
    <w:p w:rsidR="00266127" w:rsidP="00266127" w:rsidRDefault="00266127"/>
    <w:p w:rsidR="00266127" w:rsidP="00266127" w:rsidRDefault="00266127">
      <w:r>
        <w:t>NatureServe. 2006. International Ecological Classification Standard: Terrestrial Ecological Classifications. NatureServe Central Databases. Arlington, VA. USA. Data current as of 18 July 2006.</w:t>
      </w:r>
    </w:p>
    <w:p w:rsidR="00266127" w:rsidP="00266127" w:rsidRDefault="00266127"/>
    <w:p w:rsidR="00266127" w:rsidP="00266127" w:rsidRDefault="00266127">
      <w:r>
        <w:t xml:space="preserve">Sargent, C.S. 1884. Report on the Forests of North America. Washington, DC: USDOI Census Office. </w:t>
      </w:r>
    </w:p>
    <w:p w:rsidR="00266127" w:rsidP="00266127" w:rsidRDefault="00266127"/>
    <w:p w:rsidR="00266127" w:rsidP="00266127" w:rsidRDefault="00266127">
      <w:r>
        <w:t>Schmidt, K.M., J.P. Menakis, C.C. Hardy, W.J. Hann and D.L. Bunnell. 2002. Development of coarse-scale spatial data for wildland fire and fuel management. Gen. Tech. Rep. RMRS-GTR-87. Fort Collins, CO: USDA Forest Service, Rocky Mountain Research Station. 41 pp. + CD.</w:t>
      </w:r>
    </w:p>
    <w:p w:rsidR="00266127" w:rsidP="00266127" w:rsidRDefault="00266127"/>
    <w:p w:rsidR="00266127" w:rsidP="00266127" w:rsidRDefault="00266127">
      <w:proofErr w:type="spellStart"/>
      <w:r>
        <w:t>Spetich</w:t>
      </w:r>
      <w:proofErr w:type="spellEnd"/>
      <w:r>
        <w:t>, Martin A., ed. 2004. Upland oak ecology symposium: history, current conditions, and sustainability. Gen. Tech. Rep. SRS–73. Asheville, NC: USDA Forest Service, Southern Research Station. 311 pp.</w:t>
      </w:r>
    </w:p>
    <w:p w:rsidR="00266127" w:rsidP="00266127" w:rsidRDefault="00266127"/>
    <w:p w:rsidR="00266127" w:rsidP="00266127" w:rsidRDefault="00266127">
      <w:r>
        <w:lastRenderedPageBreak/>
        <w:t>USDA Forest Service, Rocky Mountain Research Station, Fire Sciences Laboratory (2002, December). Fire Effects Information System, [Online]. See:</w:t>
      </w:r>
    </w:p>
    <w:p w:rsidR="00266127" w:rsidP="00266127" w:rsidRDefault="00266127">
      <w:r>
        <w:t>http://www.fs.fed.us/database/feis/.</w:t>
      </w:r>
    </w:p>
    <w:p w:rsidR="00266127" w:rsidP="00266127" w:rsidRDefault="00266127"/>
    <w:p w:rsidR="00266127" w:rsidP="00266127" w:rsidRDefault="00266127">
      <w:r>
        <w:t>USDA Forest Service, Southern Forest Research Station, Southern Forest Resource Assessment, [Online]. Available: http://www.srs.fs.fed.us/sustain</w:t>
      </w:r>
    </w:p>
    <w:p w:rsidRPr="00A43E41" w:rsidR="004D5F12" w:rsidP="0026612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887" w:rsidRDefault="002C0887">
      <w:r>
        <w:separator/>
      </w:r>
    </w:p>
  </w:endnote>
  <w:endnote w:type="continuationSeparator" w:id="0">
    <w:p w:rsidR="002C0887" w:rsidRDefault="002C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127" w:rsidRDefault="00266127" w:rsidP="002661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887" w:rsidRDefault="002C0887">
      <w:r>
        <w:separator/>
      </w:r>
    </w:p>
  </w:footnote>
  <w:footnote w:type="continuationSeparator" w:id="0">
    <w:p w:rsidR="002C0887" w:rsidRDefault="002C0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612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2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5072"/>
    <w:rsid w:val="00266127"/>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87"/>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4154"/>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2F4B"/>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19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4BBB"/>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2920"/>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33D06"/>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99F"/>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97AEC"/>
  <w15:docId w15:val="{1C991B14-8018-439A-AB6F-54886936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84154"/>
    <w:pPr>
      <w:ind w:left="720"/>
    </w:pPr>
    <w:rPr>
      <w:rFonts w:ascii="Calibri" w:eastAsia="Calibri" w:hAnsi="Calibri"/>
      <w:sz w:val="22"/>
      <w:szCs w:val="22"/>
    </w:rPr>
  </w:style>
  <w:style w:type="character" w:styleId="Hyperlink">
    <w:name w:val="Hyperlink"/>
    <w:rsid w:val="00484154"/>
    <w:rPr>
      <w:color w:val="0000FF"/>
      <w:u w:val="single"/>
    </w:rPr>
  </w:style>
  <w:style w:type="paragraph" w:styleId="BalloonText">
    <w:name w:val="Balloon Text"/>
    <w:basedOn w:val="Normal"/>
    <w:link w:val="BalloonTextChar"/>
    <w:uiPriority w:val="99"/>
    <w:semiHidden/>
    <w:unhideWhenUsed/>
    <w:rsid w:val="004F2F4B"/>
    <w:rPr>
      <w:rFonts w:ascii="Tahoma" w:hAnsi="Tahoma" w:cs="Tahoma"/>
      <w:sz w:val="16"/>
      <w:szCs w:val="16"/>
    </w:rPr>
  </w:style>
  <w:style w:type="character" w:customStyle="1" w:styleId="BalloonTextChar">
    <w:name w:val="Balloon Text Char"/>
    <w:basedOn w:val="DefaultParagraphFont"/>
    <w:link w:val="BalloonText"/>
    <w:uiPriority w:val="99"/>
    <w:semiHidden/>
    <w:rsid w:val="004F2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84884">
      <w:bodyDiv w:val="1"/>
      <w:marLeft w:val="0"/>
      <w:marRight w:val="0"/>
      <w:marTop w:val="0"/>
      <w:marBottom w:val="0"/>
      <w:divBdr>
        <w:top w:val="none" w:sz="0" w:space="0" w:color="auto"/>
        <w:left w:val="none" w:sz="0" w:space="0" w:color="auto"/>
        <w:bottom w:val="none" w:sz="0" w:space="0" w:color="auto"/>
        <w:right w:val="none" w:sz="0" w:space="0" w:color="auto"/>
      </w:divBdr>
    </w:div>
    <w:div w:id="1192299804">
      <w:bodyDiv w:val="1"/>
      <w:marLeft w:val="0"/>
      <w:marRight w:val="0"/>
      <w:marTop w:val="0"/>
      <w:marBottom w:val="0"/>
      <w:divBdr>
        <w:top w:val="none" w:sz="0" w:space="0" w:color="auto"/>
        <w:left w:val="none" w:sz="0" w:space="0" w:color="auto"/>
        <w:bottom w:val="none" w:sz="0" w:space="0" w:color="auto"/>
        <w:right w:val="none" w:sz="0" w:space="0" w:color="auto"/>
      </w:divBdr>
    </w:div>
    <w:div w:id="17506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2014-08-21T15:00:00Z</cp:lastPrinted>
  <dcterms:created xsi:type="dcterms:W3CDTF">2018-03-27T19:28:00Z</dcterms:created>
  <dcterms:modified xsi:type="dcterms:W3CDTF">2018-03-27T19:28:00Z</dcterms:modified>
</cp:coreProperties>
</file>