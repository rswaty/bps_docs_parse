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888" w:rsidP="007F6888" w:rsidRDefault="007F6888" w14:paraId="5355CAF1" w14:textId="77777777">
      <w:pPr>
        <w:pStyle w:val="BpSTitle"/>
      </w:pPr>
      <w:r>
        <w:t>10580</w:t>
      </w:r>
    </w:p>
    <w:p w:rsidR="007F6888" w:rsidP="007F6888" w:rsidRDefault="007F6888" w14:paraId="292C662B" w14:textId="77777777">
      <w:pPr>
        <w:pStyle w:val="BpSTitle"/>
      </w:pPr>
      <w:r>
        <w:t>Sierra Nevada Subalpine Lodgepole Pine Forest and Woodland</w:t>
      </w:r>
    </w:p>
    <w:p w:rsidR="007F6888" w:rsidP="00222B62" w:rsidRDefault="007F6888" w14:paraId="768079BD" w14:textId="478AEAD1">
      <w:pPr>
        <w:tabs>
          <w:tab w:val="left" w:pos="7200"/>
        </w:tabs>
      </w:pPr>
      <w:r>
        <w:t xmlns:w="http://schemas.openxmlformats.org/wordprocessingml/2006/main">BpS Model/Description Version: Aug. 2020</w:t>
      </w:r>
      <w:r w:rsidR="00B02CF5">
        <w:tab/>
      </w:r>
    </w:p>
    <w:p w:rsidR="007F6888" w:rsidP="00222B62" w:rsidRDefault="007F6888" w14:paraId="7E07274F"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6"/>
        <w:gridCol w:w="2004"/>
        <w:gridCol w:w="3108"/>
        <w:gridCol w:w="2928"/>
      </w:tblGrid>
      <w:tr w:rsidRPr="007F6888" w:rsidR="007F6888" w:rsidTr="007F6888" w14:paraId="5FA6B39A" w14:textId="77777777">
        <w:tc>
          <w:tcPr>
            <w:tcW w:w="1476" w:type="dxa"/>
            <w:tcBorders>
              <w:top w:val="single" w:color="auto" w:sz="2" w:space="0"/>
              <w:left w:val="single" w:color="auto" w:sz="12" w:space="0"/>
              <w:bottom w:val="single" w:color="000000" w:sz="12" w:space="0"/>
            </w:tcBorders>
            <w:shd w:val="clear" w:color="auto" w:fill="auto"/>
          </w:tcPr>
          <w:p w:rsidRPr="007F6888" w:rsidR="007F6888" w:rsidP="009C211C" w:rsidRDefault="007F6888" w14:paraId="275D2FBD" w14:textId="77777777">
            <w:pPr>
              <w:rPr>
                <w:b/>
                <w:bCs/>
              </w:rPr>
            </w:pPr>
            <w:r w:rsidRPr="007F6888">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7F6888" w:rsidR="007F6888" w:rsidP="009C211C" w:rsidRDefault="007F6888" w14:paraId="5302547B" w14:textId="77777777">
            <w:pPr>
              <w:rPr>
                <w:b/>
                <w:bCs/>
              </w:rPr>
            </w:pPr>
          </w:p>
        </w:tc>
        <w:tc>
          <w:tcPr>
            <w:tcW w:w="3108" w:type="dxa"/>
            <w:tcBorders>
              <w:top w:val="single" w:color="auto" w:sz="2" w:space="0"/>
              <w:left w:val="single" w:color="000000" w:sz="12" w:space="0"/>
              <w:bottom w:val="single" w:color="000000" w:sz="12" w:space="0"/>
            </w:tcBorders>
            <w:shd w:val="clear" w:color="auto" w:fill="auto"/>
          </w:tcPr>
          <w:p w:rsidRPr="007F6888" w:rsidR="007F6888" w:rsidP="009C211C" w:rsidRDefault="007F6888" w14:paraId="43B70395" w14:textId="77777777">
            <w:pPr>
              <w:rPr>
                <w:b/>
                <w:bCs/>
              </w:rPr>
            </w:pPr>
            <w:r w:rsidRPr="007F6888">
              <w:rPr>
                <w:b/>
                <w:bCs/>
              </w:rPr>
              <w:t>Reviewers</w:t>
            </w:r>
          </w:p>
        </w:tc>
        <w:tc>
          <w:tcPr>
            <w:tcW w:w="2928" w:type="dxa"/>
            <w:tcBorders>
              <w:top w:val="single" w:color="auto" w:sz="2" w:space="0"/>
              <w:bottom w:val="single" w:color="000000" w:sz="12" w:space="0"/>
            </w:tcBorders>
            <w:shd w:val="clear" w:color="auto" w:fill="auto"/>
          </w:tcPr>
          <w:p w:rsidRPr="007F6888" w:rsidR="007F6888" w:rsidP="009C211C" w:rsidRDefault="007F6888" w14:paraId="1D27E22E" w14:textId="77777777">
            <w:pPr>
              <w:rPr>
                <w:b/>
                <w:bCs/>
              </w:rPr>
            </w:pPr>
          </w:p>
        </w:tc>
      </w:tr>
      <w:tr w:rsidRPr="007F6888" w:rsidR="007F6888" w:rsidTr="007F6888" w14:paraId="4C736A55" w14:textId="77777777">
        <w:tc>
          <w:tcPr>
            <w:tcW w:w="1476" w:type="dxa"/>
            <w:tcBorders>
              <w:top w:val="single" w:color="000000" w:sz="12" w:space="0"/>
              <w:left w:val="single" w:color="auto" w:sz="12" w:space="0"/>
            </w:tcBorders>
            <w:shd w:val="clear" w:color="auto" w:fill="auto"/>
          </w:tcPr>
          <w:p w:rsidRPr="007F6888" w:rsidR="007F6888" w:rsidP="009C211C" w:rsidRDefault="007F6888" w14:paraId="26DD0BB9" w14:textId="77777777">
            <w:pPr>
              <w:rPr>
                <w:bCs/>
              </w:rPr>
            </w:pPr>
            <w:r w:rsidRPr="007F6888">
              <w:rPr>
                <w:bCs/>
              </w:rPr>
              <w:t>Julie Evens</w:t>
            </w:r>
          </w:p>
        </w:tc>
        <w:tc>
          <w:tcPr>
            <w:tcW w:w="2004" w:type="dxa"/>
            <w:tcBorders>
              <w:top w:val="single" w:color="000000" w:sz="12" w:space="0"/>
              <w:right w:val="single" w:color="000000" w:sz="12" w:space="0"/>
            </w:tcBorders>
            <w:shd w:val="clear" w:color="auto" w:fill="auto"/>
          </w:tcPr>
          <w:p w:rsidRPr="007F6888" w:rsidR="007F6888" w:rsidP="009C211C" w:rsidRDefault="007F6888" w14:paraId="7E13FE22" w14:textId="77777777">
            <w:r w:rsidRPr="007F6888">
              <w:t>jevens@cnps.org</w:t>
            </w:r>
          </w:p>
        </w:tc>
        <w:tc>
          <w:tcPr>
            <w:tcW w:w="3108" w:type="dxa"/>
            <w:tcBorders>
              <w:top w:val="single" w:color="000000" w:sz="12" w:space="0"/>
              <w:left w:val="single" w:color="000000" w:sz="12" w:space="0"/>
            </w:tcBorders>
            <w:shd w:val="clear" w:color="auto" w:fill="auto"/>
          </w:tcPr>
          <w:p w:rsidRPr="007F6888" w:rsidR="007F6888" w:rsidP="009C211C" w:rsidRDefault="007F6888" w14:paraId="155CCD69" w14:textId="77777777">
            <w:r w:rsidRPr="007F6888">
              <w:t>Richard Minich</w:t>
            </w:r>
          </w:p>
        </w:tc>
        <w:tc>
          <w:tcPr>
            <w:tcW w:w="2928" w:type="dxa"/>
            <w:tcBorders>
              <w:top w:val="single" w:color="000000" w:sz="12" w:space="0"/>
            </w:tcBorders>
            <w:shd w:val="clear" w:color="auto" w:fill="auto"/>
          </w:tcPr>
          <w:p w:rsidRPr="007F6888" w:rsidR="007F6888" w:rsidP="009C211C" w:rsidRDefault="007F6888" w14:paraId="46F065DF" w14:textId="77777777">
            <w:r w:rsidRPr="007F6888">
              <w:t>Richard.Minnich@ucr.edu</w:t>
            </w:r>
          </w:p>
        </w:tc>
      </w:tr>
      <w:tr w:rsidRPr="007F6888" w:rsidR="007F6888" w:rsidTr="007F6888" w14:paraId="1088C12C" w14:textId="77777777">
        <w:tc>
          <w:tcPr>
            <w:tcW w:w="1476" w:type="dxa"/>
            <w:tcBorders>
              <w:left w:val="single" w:color="auto" w:sz="12" w:space="0"/>
            </w:tcBorders>
            <w:shd w:val="clear" w:color="auto" w:fill="auto"/>
          </w:tcPr>
          <w:p w:rsidRPr="007F6888" w:rsidR="007F6888" w:rsidP="009C211C" w:rsidRDefault="007F6888" w14:paraId="307B98E0" w14:textId="77777777">
            <w:pPr>
              <w:rPr>
                <w:bCs/>
              </w:rPr>
            </w:pPr>
            <w:r w:rsidRPr="007F6888">
              <w:rPr>
                <w:bCs/>
              </w:rPr>
              <w:t>None</w:t>
            </w:r>
          </w:p>
        </w:tc>
        <w:tc>
          <w:tcPr>
            <w:tcW w:w="2004" w:type="dxa"/>
            <w:tcBorders>
              <w:right w:val="single" w:color="000000" w:sz="12" w:space="0"/>
            </w:tcBorders>
            <w:shd w:val="clear" w:color="auto" w:fill="auto"/>
          </w:tcPr>
          <w:p w:rsidRPr="007F6888" w:rsidR="007F6888" w:rsidP="009C211C" w:rsidRDefault="007F6888" w14:paraId="430BE2A1" w14:textId="77777777">
            <w:r w:rsidRPr="007F6888">
              <w:t>None</w:t>
            </w:r>
          </w:p>
        </w:tc>
        <w:tc>
          <w:tcPr>
            <w:tcW w:w="3108" w:type="dxa"/>
            <w:tcBorders>
              <w:left w:val="single" w:color="000000" w:sz="12" w:space="0"/>
            </w:tcBorders>
            <w:shd w:val="clear" w:color="auto" w:fill="auto"/>
          </w:tcPr>
          <w:p w:rsidRPr="007F6888" w:rsidR="007F6888" w:rsidP="009C211C" w:rsidRDefault="007F6888" w14:paraId="574E1333" w14:textId="77777777">
            <w:r w:rsidRPr="007F6888">
              <w:t>Hugh Safford/Dave Schmidt</w:t>
            </w:r>
          </w:p>
        </w:tc>
        <w:tc>
          <w:tcPr>
            <w:tcW w:w="2928" w:type="dxa"/>
            <w:shd w:val="clear" w:color="auto" w:fill="auto"/>
          </w:tcPr>
          <w:p w:rsidRPr="007F6888" w:rsidR="007F6888" w:rsidP="009C211C" w:rsidRDefault="007F6888" w14:paraId="79E7AE6E" w14:textId="77777777">
            <w:r w:rsidRPr="007F6888">
              <w:t>hughsafford@fs.fed.us</w:t>
            </w:r>
          </w:p>
        </w:tc>
      </w:tr>
      <w:tr w:rsidRPr="007F6888" w:rsidR="007F6888" w:rsidTr="007F6888" w14:paraId="3C995D4C" w14:textId="77777777">
        <w:tc>
          <w:tcPr>
            <w:tcW w:w="1476" w:type="dxa"/>
            <w:tcBorders>
              <w:left w:val="single" w:color="auto" w:sz="12" w:space="0"/>
              <w:bottom w:val="single" w:color="auto" w:sz="2" w:space="0"/>
            </w:tcBorders>
            <w:shd w:val="clear" w:color="auto" w:fill="auto"/>
          </w:tcPr>
          <w:p w:rsidRPr="007F6888" w:rsidR="007F6888" w:rsidP="009C211C" w:rsidRDefault="007F6888" w14:paraId="6ED2CAC6" w14:textId="77777777">
            <w:pPr>
              <w:rPr>
                <w:bCs/>
              </w:rPr>
            </w:pPr>
            <w:r w:rsidRPr="007F6888">
              <w:rPr>
                <w:bCs/>
              </w:rPr>
              <w:t>None</w:t>
            </w:r>
          </w:p>
        </w:tc>
        <w:tc>
          <w:tcPr>
            <w:tcW w:w="2004" w:type="dxa"/>
            <w:tcBorders>
              <w:right w:val="single" w:color="000000" w:sz="12" w:space="0"/>
            </w:tcBorders>
            <w:shd w:val="clear" w:color="auto" w:fill="auto"/>
          </w:tcPr>
          <w:p w:rsidRPr="007F6888" w:rsidR="007F6888" w:rsidP="009C211C" w:rsidRDefault="007F6888" w14:paraId="12584FBF" w14:textId="77777777">
            <w:r w:rsidRPr="007F6888">
              <w:t>None</w:t>
            </w:r>
          </w:p>
        </w:tc>
        <w:tc>
          <w:tcPr>
            <w:tcW w:w="3108" w:type="dxa"/>
            <w:tcBorders>
              <w:left w:val="single" w:color="000000" w:sz="12" w:space="0"/>
              <w:bottom w:val="single" w:color="auto" w:sz="2" w:space="0"/>
            </w:tcBorders>
            <w:shd w:val="clear" w:color="auto" w:fill="auto"/>
          </w:tcPr>
          <w:p w:rsidRPr="007F6888" w:rsidR="007F6888" w:rsidP="009C211C" w:rsidRDefault="007F6888" w14:paraId="7F580527" w14:textId="77777777">
            <w:r w:rsidRPr="007F6888">
              <w:t>None</w:t>
            </w:r>
          </w:p>
        </w:tc>
        <w:tc>
          <w:tcPr>
            <w:tcW w:w="2928" w:type="dxa"/>
            <w:shd w:val="clear" w:color="auto" w:fill="auto"/>
          </w:tcPr>
          <w:p w:rsidRPr="007F6888" w:rsidR="007F6888" w:rsidP="009C211C" w:rsidRDefault="007F6888" w14:paraId="458706E8" w14:textId="77777777">
            <w:r w:rsidRPr="007F6888">
              <w:t>None</w:t>
            </w:r>
          </w:p>
        </w:tc>
      </w:tr>
    </w:tbl>
    <w:p w:rsidR="007F6888" w:rsidP="007F6888" w:rsidRDefault="007F6888" w14:paraId="0234CA26" w14:textId="77777777"/>
    <w:p w:rsidR="007F6888" w:rsidP="007F6888" w:rsidRDefault="007F6888" w14:paraId="4812593E" w14:textId="77777777">
      <w:pPr>
        <w:pStyle w:val="InfoPara"/>
      </w:pPr>
      <w:r>
        <w:t>Vegetation Type</w:t>
      </w:r>
    </w:p>
    <w:p w:rsidR="007F6888" w:rsidP="007F6888" w:rsidRDefault="007F6888" w14:paraId="00F74BEE" w14:textId="77777777">
      <w:r>
        <w:t>Forest and Woodland</w:t>
      </w:r>
    </w:p>
    <w:p w:rsidR="007F6888" w:rsidP="007F6888" w:rsidRDefault="007F6888" w14:paraId="72C986DC" w14:textId="375F3C74">
      <w:pPr>
        <w:pStyle w:val="InfoPara"/>
      </w:pPr>
      <w:r>
        <w:t>Map Zone</w:t>
      </w:r>
    </w:p>
    <w:p w:rsidR="007F6888" w:rsidP="007F6888" w:rsidRDefault="007F6888" w14:paraId="336DE7E7" w14:textId="77777777">
      <w:r>
        <w:t>4</w:t>
      </w:r>
    </w:p>
    <w:p w:rsidR="007F6888" w:rsidP="007F6888" w:rsidRDefault="007F6888" w14:paraId="12C4CBF1" w14:textId="77777777">
      <w:pPr>
        <w:pStyle w:val="InfoPara"/>
      </w:pPr>
      <w:r>
        <w:t>Geographic Range</w:t>
      </w:r>
    </w:p>
    <w:p w:rsidR="007F6888" w:rsidP="007F6888" w:rsidRDefault="64DFB98C" w14:paraId="48778607" w14:textId="1D789A90">
      <w:r>
        <w:t xml:space="preserve">Dry subalpine lodgepole pine is distributed in the upper montane of the central and southern portions of the Sierra Nevada and in the subalpine Transverse and Peninsular </w:t>
      </w:r>
      <w:r w:rsidR="00B02CF5">
        <w:t>r</w:t>
      </w:r>
      <w:r>
        <w:t>anges</w:t>
      </w:r>
      <w:r w:rsidR="00B02CF5">
        <w:t>;</w:t>
      </w:r>
      <w:r>
        <w:t xml:space="preserve"> White, Inyo</w:t>
      </w:r>
      <w:r w:rsidR="00B02CF5">
        <w:t>,</w:t>
      </w:r>
      <w:r>
        <w:t xml:space="preserve"> and Sweetwater </w:t>
      </w:r>
      <w:r w:rsidR="00B02CF5">
        <w:t>r</w:t>
      </w:r>
      <w:r>
        <w:t>anges</w:t>
      </w:r>
      <w:r w:rsidR="00B02CF5">
        <w:t>;</w:t>
      </w:r>
      <w:r>
        <w:t xml:space="preserve"> in the montane to subalpine in the Klamath M</w:t>
      </w:r>
      <w:r w:rsidR="00B02CF5">
        <w:t>ountains</w:t>
      </w:r>
      <w:r>
        <w:t>, Modoc Plateau</w:t>
      </w:r>
      <w:r w:rsidR="00B02CF5">
        <w:t>,</w:t>
      </w:r>
      <w:r>
        <w:t xml:space="preserve"> and Winter Range. Stands are typically located at elevations ranging from </w:t>
      </w:r>
      <w:r w:rsidR="00B02CF5">
        <w:t xml:space="preserve">approximately </w:t>
      </w:r>
      <w:r>
        <w:t>2</w:t>
      </w:r>
      <w:r w:rsidR="00B02CF5">
        <w:t>,</w:t>
      </w:r>
      <w:r>
        <w:t>400</w:t>
      </w:r>
      <w:r w:rsidR="00B02CF5">
        <w:t>-</w:t>
      </w:r>
      <w:r>
        <w:t>3</w:t>
      </w:r>
      <w:r w:rsidR="00B02CF5">
        <w:t>,</w:t>
      </w:r>
      <w:r>
        <w:t>200m.</w:t>
      </w:r>
    </w:p>
    <w:p w:rsidR="00B02CF5" w:rsidP="007F6888" w:rsidRDefault="00B02CF5" w14:paraId="1AA44F29" w14:textId="77777777"/>
    <w:p w:rsidR="007F6888" w:rsidP="007F6888" w:rsidRDefault="007F6888" w14:paraId="17A4A1A3" w14:textId="36CE586F">
      <w:r>
        <w:t xml:space="preserve">In </w:t>
      </w:r>
      <w:r w:rsidR="00B02CF5">
        <w:t>map zone (</w:t>
      </w:r>
      <w:r>
        <w:t>MZ</w:t>
      </w:r>
      <w:r w:rsidR="00B02CF5">
        <w:t xml:space="preserve">) </w:t>
      </w:r>
      <w:r>
        <w:t>4</w:t>
      </w:r>
      <w:r w:rsidR="00B02CF5">
        <w:t>,</w:t>
      </w:r>
      <w:r>
        <w:t xml:space="preserve"> this type may be found in subsections M262Be, M262Bh, and M262Bm.</w:t>
      </w:r>
    </w:p>
    <w:p w:rsidR="007F6888" w:rsidP="007F6888" w:rsidRDefault="007F6888" w14:paraId="5ACE378E" w14:textId="77777777">
      <w:pPr>
        <w:pStyle w:val="InfoPara"/>
      </w:pPr>
      <w:r>
        <w:t>Biophysical Site Description</w:t>
      </w:r>
    </w:p>
    <w:p w:rsidR="007F6888" w:rsidP="007F6888" w:rsidRDefault="007F6888" w14:paraId="46C55A22" w14:textId="3703CC39">
      <w:r>
        <w:t>Lodgepole dominates on upper montane dry sites, often located on benches but also on moderate slopes. Stands are typically in broken terrain and</w:t>
      </w:r>
      <w:r w:rsidR="00B02CF5">
        <w:t>,</w:t>
      </w:r>
      <w:r>
        <w:t xml:space="preserve"> thus</w:t>
      </w:r>
      <w:r w:rsidR="00B02CF5">
        <w:t>,</w:t>
      </w:r>
      <w:r>
        <w:t xml:space="preserve"> few large contiguous areas of this type exist. Stands persist on nutrient</w:t>
      </w:r>
      <w:r w:rsidR="00B02CF5">
        <w:t>-</w:t>
      </w:r>
      <w:r>
        <w:t>poor granitic or pumice soils (Sheppard and Lassoie 1988</w:t>
      </w:r>
      <w:r w:rsidR="00B02CF5">
        <w:t>;</w:t>
      </w:r>
      <w:r>
        <w:t xml:space="preserve"> Agee 1993</w:t>
      </w:r>
      <w:r w:rsidR="00B02CF5">
        <w:t>;</w:t>
      </w:r>
      <w:r>
        <w:t xml:space="preserve"> Keifer 1991). Climate is Mediterranean with wet winters (Nov-Apr) and dry summers</w:t>
      </w:r>
      <w:r w:rsidR="00B02CF5">
        <w:t>,</w:t>
      </w:r>
      <w:r>
        <w:t xml:space="preserve"> although summer thunderstorms occur sporadically. Forest understory is typically sparse with few shrubs and low-to-moderate herbaceous cover. Fuel is considered sparse (Parker 1986; van Wagtendonk 1991).</w:t>
      </w:r>
    </w:p>
    <w:p w:rsidR="007F6888" w:rsidP="007F6888" w:rsidRDefault="007F6888" w14:paraId="444B2A91" w14:textId="77777777">
      <w:pPr>
        <w:pStyle w:val="InfoPara"/>
      </w:pPr>
      <w:r>
        <w:t>Vegetation Description</w:t>
      </w:r>
    </w:p>
    <w:p w:rsidR="007F6888" w:rsidP="007F6888" w:rsidRDefault="007F6888" w14:paraId="1AB07714" w14:textId="46E17036">
      <w:r w:rsidRPr="00222B62">
        <w:rPr>
          <w:i/>
        </w:rPr>
        <w:t>Pinus contorta murrayana</w:t>
      </w:r>
      <w:r>
        <w:t xml:space="preserve"> stands can exist in a range of densities</w:t>
      </w:r>
      <w:r w:rsidR="00B02CF5">
        <w:t>,</w:t>
      </w:r>
      <w:r>
        <w:t xml:space="preserve"> from open woodland to stands with a closed canopy (Potter 1994, 1998). In the south</w:t>
      </w:r>
      <w:r w:rsidR="00B02CF5">
        <w:t>-</w:t>
      </w:r>
      <w:r>
        <w:t>central Sierra Nevada</w:t>
      </w:r>
      <w:r w:rsidR="00B02CF5">
        <w:t>,</w:t>
      </w:r>
      <w:r>
        <w:t xml:space="preserve"> stands grade into foxtail pine at dry upper elevations (Rourke 1988</w:t>
      </w:r>
      <w:r w:rsidR="00B02CF5">
        <w:t>;</w:t>
      </w:r>
      <w:r>
        <w:t xml:space="preserve"> Keifer 1991). Western hemlock dominance increases at wetter sites in the central Sierra. At lower elevations and as available moisture increases</w:t>
      </w:r>
      <w:r w:rsidR="00B02CF5">
        <w:t>,</w:t>
      </w:r>
      <w:r>
        <w:t xml:space="preserve"> there is a</w:t>
      </w:r>
      <w:r w:rsidR="00B02CF5">
        <w:t xml:space="preserve"> growing </w:t>
      </w:r>
      <w:r>
        <w:t>dominance of red fir and western white pine. On warmer</w:t>
      </w:r>
      <w:r w:rsidR="00B02CF5">
        <w:t>,</w:t>
      </w:r>
      <w:r>
        <w:t xml:space="preserve"> dry</w:t>
      </w:r>
      <w:r w:rsidR="00B02CF5">
        <w:t>,</w:t>
      </w:r>
      <w:r>
        <w:t xml:space="preserve"> lower elevation sites</w:t>
      </w:r>
      <w:r w:rsidR="00B02CF5">
        <w:t>,</w:t>
      </w:r>
      <w:r>
        <w:t xml:space="preserve"> lodgepole is associated with Jeffrey pine and western juniper. </w:t>
      </w:r>
      <w:r w:rsidRPr="00222B62">
        <w:rPr>
          <w:i/>
        </w:rPr>
        <w:t>Abies concolor</w:t>
      </w:r>
      <w:r w:rsidR="00B02CF5">
        <w:t>,</w:t>
      </w:r>
      <w:r w:rsidRPr="00222B62">
        <w:rPr>
          <w:i/>
        </w:rPr>
        <w:t xml:space="preserve"> Pinus lambertiana</w:t>
      </w:r>
      <w:r w:rsidR="00B02CF5">
        <w:t>,</w:t>
      </w:r>
      <w:r w:rsidRPr="00222B62">
        <w:rPr>
          <w:i/>
        </w:rPr>
        <w:t xml:space="preserve"> </w:t>
      </w:r>
      <w:r w:rsidRPr="00B02CF5">
        <w:t>and</w:t>
      </w:r>
      <w:r w:rsidRPr="00222B62">
        <w:rPr>
          <w:i/>
        </w:rPr>
        <w:t xml:space="preserve"> Arctostaphylos parryana </w:t>
      </w:r>
      <w:r>
        <w:t xml:space="preserve">occur in MZ04. Understory species include </w:t>
      </w:r>
      <w:r w:rsidRPr="00222B62">
        <w:rPr>
          <w:i/>
        </w:rPr>
        <w:t>Antennaria</w:t>
      </w:r>
      <w:r>
        <w:t xml:space="preserve"> sp</w:t>
      </w:r>
      <w:r w:rsidR="00B02CF5">
        <w:t>p</w:t>
      </w:r>
      <w:r>
        <w:t xml:space="preserve">., </w:t>
      </w:r>
      <w:r w:rsidRPr="00222B62">
        <w:rPr>
          <w:i/>
        </w:rPr>
        <w:t>Arabis</w:t>
      </w:r>
      <w:r>
        <w:t xml:space="preserve"> s</w:t>
      </w:r>
      <w:r w:rsidR="00B02CF5">
        <w:t>p</w:t>
      </w:r>
      <w:r>
        <w:t xml:space="preserve">p., </w:t>
      </w:r>
      <w:r w:rsidRPr="00222B62">
        <w:rPr>
          <w:i/>
        </w:rPr>
        <w:t>Eriogonum</w:t>
      </w:r>
      <w:r>
        <w:t xml:space="preserve"> s</w:t>
      </w:r>
      <w:r w:rsidR="00B02CF5">
        <w:t>p</w:t>
      </w:r>
      <w:r>
        <w:t xml:space="preserve">p., and </w:t>
      </w:r>
      <w:r w:rsidRPr="00222B62">
        <w:rPr>
          <w:i/>
        </w:rPr>
        <w:t>Gayophytum</w:t>
      </w:r>
      <w:r>
        <w:t xml:space="preserve"> sp</w:t>
      </w:r>
      <w:r w:rsidR="00B02CF5">
        <w:t>p</w:t>
      </w:r>
      <w:r>
        <w:t>.</w:t>
      </w:r>
      <w:r w:rsidR="00B02CF5">
        <w:t xml:space="preserve"> </w:t>
      </w:r>
      <w:r>
        <w:t>(Potter 1994).</w:t>
      </w:r>
    </w:p>
    <w:p w:rsidR="007F6888" w:rsidP="007F6888" w:rsidRDefault="007F6888" w14:paraId="1C5AA7A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lambertiana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CHSE11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Chrysolepis sempervirens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chinquapin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cordulatus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Whitethorn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parryana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Parry manzanita</w:t>
            </w:r>
          </w:p>
        </w:tc>
      </w:tr>
    </w:tbl>
    <w:p>
      <w:r>
        <w:rPr>
          <w:sz w:val="16"/>
        </w:rPr>
        <w:t>Species names are from the NRCS PLANTS database. Check species codes at http://plants.usda.gov.</w:t>
      </w:r>
    </w:p>
    <w:p w:rsidR="007F6888" w:rsidP="007F6888" w:rsidRDefault="007F6888" w14:paraId="1F9AB6D3" w14:textId="77777777">
      <w:pPr>
        <w:pStyle w:val="InfoPara"/>
      </w:pPr>
      <w:r>
        <w:t>Disturbance Description</w:t>
      </w:r>
    </w:p>
    <w:p w:rsidR="007F6888" w:rsidP="007F6888" w:rsidRDefault="007F6888" w14:paraId="09286FE6" w14:textId="44EB001C">
      <w:r>
        <w:t xml:space="preserve">Disturbance patterns have been poorly studied in Sierra lodgepole pine. Stands in the southern Sierra have been described as </w:t>
      </w:r>
      <w:r w:rsidR="00C71DDE">
        <w:t>self-perpetuating</w:t>
      </w:r>
      <w:r>
        <w:t xml:space="preserve"> (regeneration from treefall gaps)</w:t>
      </w:r>
      <w:r w:rsidR="00B02CF5">
        <w:t>,</w:t>
      </w:r>
      <w:r>
        <w:t xml:space="preserve"> with long intervals between fires (Parker 1986</w:t>
      </w:r>
      <w:r w:rsidR="00B02CF5">
        <w:t>;</w:t>
      </w:r>
      <w:r>
        <w:t xml:space="preserve"> Keeley 1980</w:t>
      </w:r>
      <w:r w:rsidR="00B02CF5">
        <w:t>;</w:t>
      </w:r>
      <w:r>
        <w:t xml:space="preserve"> Potter 1998). Lightning strikes typically impact the stands locally</w:t>
      </w:r>
      <w:r w:rsidR="00B02CF5">
        <w:t>,</w:t>
      </w:r>
      <w:r>
        <w:t xml:space="preserve"> with one or more trees and surrounding accumulated litter affected. In the San Jacinto </w:t>
      </w:r>
      <w:r w:rsidR="00B02CF5">
        <w:t>Mountains</w:t>
      </w:r>
      <w:r>
        <w:t xml:space="preserve">, Vogl (1976) noted that </w:t>
      </w:r>
      <w:r w:rsidR="00C71DDE">
        <w:t>lightning</w:t>
      </w:r>
      <w:r w:rsidR="00B02CF5">
        <w:t>-</w:t>
      </w:r>
      <w:r>
        <w:t>struck conifers</w:t>
      </w:r>
      <w:r w:rsidR="00B02CF5">
        <w:t xml:space="preserve"> --</w:t>
      </w:r>
      <w:r>
        <w:t xml:space="preserve"> particularly large and old </w:t>
      </w:r>
      <w:r w:rsidR="00C71DDE">
        <w:t>trees</w:t>
      </w:r>
      <w:r>
        <w:t xml:space="preserve"> </w:t>
      </w:r>
      <w:r w:rsidR="00B02CF5">
        <w:t xml:space="preserve">-- </w:t>
      </w:r>
      <w:r>
        <w:t xml:space="preserve">are </w:t>
      </w:r>
      <w:r w:rsidR="00C71DDE">
        <w:t>susceptible</w:t>
      </w:r>
      <w:r>
        <w:t xml:space="preserve"> to bark beetle attack and are often then killed by insects. Sparse fuels are believed to limit ignition and fire spread (Parker 1986). In contrast, fire history studies from dry subalpine lodgepole pine forest</w:t>
      </w:r>
      <w:r w:rsidR="00B02CF5">
        <w:t>s</w:t>
      </w:r>
      <w:r>
        <w:t xml:space="preserve"> in the southern Sierra have found </w:t>
      </w:r>
      <w:r w:rsidR="00B02CF5">
        <w:t xml:space="preserve">a </w:t>
      </w:r>
      <w:r>
        <w:t xml:space="preserve">moderate </w:t>
      </w:r>
      <w:r w:rsidR="00B02CF5">
        <w:t>fire return interval (</w:t>
      </w:r>
      <w:r>
        <w:t>FRI</w:t>
      </w:r>
      <w:r w:rsidR="00B02CF5">
        <w:t>)</w:t>
      </w:r>
      <w:r>
        <w:t xml:space="preserve"> in some stands (Keifer 1991</w:t>
      </w:r>
      <w:r w:rsidR="00B02CF5">
        <w:t>;</w:t>
      </w:r>
      <w:r>
        <w:t xml:space="preserve"> Caprio in review</w:t>
      </w:r>
      <w:r w:rsidR="00293530">
        <w:t>,</w:t>
      </w:r>
      <w:r>
        <w:t xml:space="preserve"> unpubl</w:t>
      </w:r>
      <w:r w:rsidR="00B02CF5">
        <w:t>.</w:t>
      </w:r>
      <w:r>
        <w:t xml:space="preserve"> data). Intervals ranged from 31-74yrs (Chagoopa Plateau, Sequoia N</w:t>
      </w:r>
      <w:r w:rsidR="00293530">
        <w:t xml:space="preserve">ational </w:t>
      </w:r>
      <w:r>
        <w:t>P</w:t>
      </w:r>
      <w:r w:rsidR="00293530">
        <w:t>ar,</w:t>
      </w:r>
      <w:r>
        <w:t xml:space="preserve"> and Palisades Canyon, Kings Canyon N</w:t>
      </w:r>
      <w:r w:rsidR="00293530">
        <w:t xml:space="preserve">ational </w:t>
      </w:r>
      <w:r>
        <w:t>P</w:t>
      </w:r>
      <w:r w:rsidR="00293530">
        <w:t>ark</w:t>
      </w:r>
      <w:r>
        <w:t xml:space="preserve">). Fire severity was mixed and ranged from understory burns on areas up to </w:t>
      </w:r>
      <w:r w:rsidR="00293530">
        <w:t xml:space="preserve">hundreds </w:t>
      </w:r>
      <w:r>
        <w:t xml:space="preserve">of </w:t>
      </w:r>
      <w:r w:rsidR="00293530">
        <w:t>hectares</w:t>
      </w:r>
      <w:r>
        <w:t xml:space="preserve"> to high</w:t>
      </w:r>
      <w:r w:rsidR="00293530">
        <w:t>-</w:t>
      </w:r>
      <w:r>
        <w:t xml:space="preserve">severity crown fire in patches up to </w:t>
      </w:r>
      <w:r w:rsidR="00293530">
        <w:t xml:space="preserve">tens </w:t>
      </w:r>
      <w:r>
        <w:t xml:space="preserve">of </w:t>
      </w:r>
      <w:r w:rsidR="00293530">
        <w:t>hectares</w:t>
      </w:r>
      <w:r>
        <w:t>. F</w:t>
      </w:r>
      <w:r w:rsidR="00293530">
        <w:t xml:space="preserve">ire regime group </w:t>
      </w:r>
      <w:r>
        <w:t xml:space="preserve">III. </w:t>
      </w:r>
      <w:r w:rsidR="00293530">
        <w:t>Fire s</w:t>
      </w:r>
      <w:r>
        <w:t>eason was late summer or early fall. Seasonal fire scar position on Chagoopa and Palisades (SEKI) was 40.7% and 15% latewood and 59.3% and 80% dormant</w:t>
      </w:r>
      <w:r w:rsidR="00293530">
        <w:t>,</w:t>
      </w:r>
      <w:r>
        <w:t xml:space="preserve"> respectively (Caprio unpubl</w:t>
      </w:r>
      <w:r w:rsidR="00293530">
        <w:t>.</w:t>
      </w:r>
      <w:r>
        <w:t xml:space="preserve"> data). Other important disturbance agents in this system include the lodgepole needle miner, windthrow</w:t>
      </w:r>
      <w:r w:rsidR="00293530">
        <w:t>,</w:t>
      </w:r>
      <w:r>
        <w:t xml:space="preserve"> and stress from extreme climatic events</w:t>
      </w:r>
      <w:r w:rsidR="00293530">
        <w:t xml:space="preserve">, which </w:t>
      </w:r>
      <w:r>
        <w:t xml:space="preserve"> act as occasional disturbance agents.</w:t>
      </w:r>
    </w:p>
    <w:p w:rsidR="007F6888" w:rsidP="007F6888" w:rsidRDefault="007F6888" w14:paraId="523FCB48" w14:textId="77777777"/>
    <w:p w:rsidR="007F6888" w:rsidP="007F6888" w:rsidRDefault="007F6888" w14:paraId="0E8566C0" w14:textId="63710103">
      <w:r>
        <w:t>Shepherd and Lassoie’s (1998) work show</w:t>
      </w:r>
      <w:r w:rsidR="00293530">
        <w:t>s</w:t>
      </w:r>
      <w:r>
        <w:t xml:space="preserve"> that most fires are </w:t>
      </w:r>
      <w:r w:rsidR="00293530">
        <w:t xml:space="preserve">primarily </w:t>
      </w:r>
      <w:r>
        <w:t>single</w:t>
      </w:r>
      <w:r w:rsidR="00293530">
        <w:t>-</w:t>
      </w:r>
      <w:r>
        <w:t>tree events. However, aerial photographs of pre-suppression disturbance and 1938 aerial photographs of the San Bernardino Mountains (Minnich 1988) show evidence of local stand-replacement fires in dense</w:t>
      </w:r>
      <w:r w:rsidR="00293530">
        <w:t>,</w:t>
      </w:r>
      <w:r>
        <w:t xml:space="preserve"> sheltered forests as well as in open forests with dense montane chaparral understory (Minnich 1988). Fires are followed by a layer of montane chaparral dominated by </w:t>
      </w:r>
      <w:r w:rsidRPr="00222B62">
        <w:rPr>
          <w:i/>
        </w:rPr>
        <w:t>Arctostaphylos patula</w:t>
      </w:r>
      <w:r w:rsidR="00293530">
        <w:t>,</w:t>
      </w:r>
      <w:r w:rsidRPr="00222B62">
        <w:rPr>
          <w:i/>
        </w:rPr>
        <w:t xml:space="preserve"> Ceanothus cordulatis</w:t>
      </w:r>
      <w:r w:rsidR="00293530">
        <w:t>,</w:t>
      </w:r>
      <w:r w:rsidRPr="00222B62">
        <w:rPr>
          <w:i/>
        </w:rPr>
        <w:t xml:space="preserve"> </w:t>
      </w:r>
      <w:r w:rsidRPr="00293530">
        <w:t>and</w:t>
      </w:r>
      <w:r w:rsidRPr="00222B62">
        <w:rPr>
          <w:i/>
        </w:rPr>
        <w:t xml:space="preserve"> Chrysolepis sempervirons</w:t>
      </w:r>
      <w:r>
        <w:t>,</w:t>
      </w:r>
      <w:r w:rsidR="00C71DDE">
        <w:t xml:space="preserve"> </w:t>
      </w:r>
      <w:r>
        <w:t xml:space="preserve">with recruitment of lodgepole and limber pine. Mature tree stature and cover </w:t>
      </w:r>
      <w:r w:rsidR="00293530">
        <w:t>are</w:t>
      </w:r>
      <w:r>
        <w:t xml:space="preserve"> reached in perhaps a century, after which conifer recruitment is stalled by the canopy layer. Tree establish</w:t>
      </w:r>
      <w:r w:rsidR="00293530">
        <w:t>ment</w:t>
      </w:r>
      <w:r>
        <w:t xml:space="preserve"> by long</w:t>
      </w:r>
      <w:r w:rsidR="00293530">
        <w:t>-</w:t>
      </w:r>
      <w:r>
        <w:t>range seed dispersal from living stands as serotiny is not characteristic of these pines in California (see work of Critchfield).</w:t>
      </w:r>
    </w:p>
    <w:p w:rsidR="007F6888" w:rsidP="007F6888" w:rsidRDefault="007F6888" w14:paraId="55CAAC0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278</w:t>
            </w:r>
          </w:p>
        </w:tc>
        <w:tc>
          <w:p>
            <w:pPr>
              <w:jc w:val="center"/>
            </w:pPr>
            <w:r>
              <w:t>18</w:t>
            </w:r>
          </w:p>
        </w:tc>
        <w:tc>
          <w:p>
            <w:pPr>
              <w:jc w:val="center"/>
            </w:pPr>
            <w:r>
              <w:t>31</w:t>
            </w:r>
          </w:p>
        </w:tc>
        <w:tc>
          <w:p>
            <w:pPr>
              <w:jc w:val="center"/>
            </w:pPr>
            <w:r>
              <w:t>500</w:t>
            </w:r>
          </w:p>
        </w:tc>
      </w:tr>
      <w:tr>
        <w:tc>
          <w:p>
            <w:pPr>
              <w:jc w:val="center"/>
            </w:pPr>
            <w:r>
              <w:t>Moderate (Mixed)</w:t>
            </w:r>
          </w:p>
        </w:tc>
        <w:tc>
          <w:p>
            <w:pPr>
              <w:jc w:val="center"/>
            </w:pPr>
            <w:r>
              <w:t>103</w:t>
            </w:r>
          </w:p>
        </w:tc>
        <w:tc>
          <w:p>
            <w:pPr>
              <w:jc w:val="center"/>
            </w:pPr>
            <w:r>
              <w:t>48</w:t>
            </w:r>
          </w:p>
        </w:tc>
        <w:tc>
          <w:p>
            <w:pPr>
              <w:jc w:val="center"/>
            </w:pPr>
            <w:r>
              <w:t>31</w:t>
            </w:r>
          </w:p>
        </w:tc>
        <w:tc>
          <w:p>
            <w:pPr>
              <w:jc w:val="center"/>
            </w:pPr>
            <w:r>
              <w:t>350</w:t>
            </w:r>
          </w:p>
        </w:tc>
      </w:tr>
      <w:tr>
        <w:tc>
          <w:p>
            <w:pPr>
              <w:jc w:val="center"/>
            </w:pPr>
            <w:r>
              <w:t>Low (Surface)</w:t>
            </w:r>
          </w:p>
        </w:tc>
        <w:tc>
          <w:p>
            <w:pPr>
              <w:jc w:val="center"/>
            </w:pPr>
            <w:r>
              <w:t>145</w:t>
            </w:r>
          </w:p>
        </w:tc>
        <w:tc>
          <w:p>
            <w:pPr>
              <w:jc w:val="center"/>
            </w:pPr>
            <w:r>
              <w:t>34</w:t>
            </w:r>
          </w:p>
        </w:tc>
        <w:tc>
          <w:p>
            <w:pPr>
              <w:jc w:val="center"/>
            </w:pPr>
            <w:r>
              <w:t>9</w:t>
            </w:r>
          </w:p>
        </w:tc>
        <w:tc>
          <w:p>
            <w:pPr>
              <w:jc w:val="center"/>
            </w:pPr>
            <w:r>
              <w:t>350</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6888" w:rsidP="007F6888" w:rsidRDefault="007F6888" w14:paraId="37D50B4C" w14:textId="77777777">
      <w:pPr>
        <w:pStyle w:val="InfoPara"/>
      </w:pPr>
      <w:r>
        <w:t>Scale Description</w:t>
      </w:r>
    </w:p>
    <w:p w:rsidR="007F6888" w:rsidP="007F6888" w:rsidRDefault="007F6888" w14:paraId="579495BA" w14:textId="035326FE">
      <w:r>
        <w:lastRenderedPageBreak/>
        <w:t xml:space="preserve">Disturbance scale in persistent stands is small (0.1ha </w:t>
      </w:r>
      <w:r w:rsidR="00293530">
        <w:t>from</w:t>
      </w:r>
      <w:r>
        <w:t xml:space="preserve"> treefall </w:t>
      </w:r>
      <w:r w:rsidR="00293530">
        <w:t>[</w:t>
      </w:r>
      <w:r>
        <w:t>Parker 1986</w:t>
      </w:r>
      <w:r w:rsidR="00293530">
        <w:t>]</w:t>
      </w:r>
      <w:r>
        <w:t>). Disturbance scale in areas with long to short FRI</w:t>
      </w:r>
      <w:r w:rsidR="00293530">
        <w:t>s</w:t>
      </w:r>
      <w:r>
        <w:t xml:space="preserve"> is variable. Most fires are small (</w:t>
      </w:r>
      <w:r w:rsidR="00293530">
        <w:t>&lt;1</w:t>
      </w:r>
      <w:r>
        <w:t>ha)</w:t>
      </w:r>
      <w:r w:rsidR="00293530">
        <w:t>,</w:t>
      </w:r>
      <w:r>
        <w:t xml:space="preserve"> but the less common large fires affect large areas (</w:t>
      </w:r>
      <w:r w:rsidR="00293530">
        <w:t>tens to hundreds of hectares</w:t>
      </w:r>
      <w:r>
        <w:t xml:space="preserve">) and may have the greatest influence on forest dynamics. </w:t>
      </w:r>
      <w:r w:rsidR="00293530">
        <w:t>Range of fire s</w:t>
      </w:r>
      <w:r>
        <w:t>everity is generally low (understory burns</w:t>
      </w:r>
      <w:r w:rsidR="00293530">
        <w:t>,</w:t>
      </w:r>
      <w:r>
        <w:t xml:space="preserve"> with </w:t>
      </w:r>
      <w:bookmarkStart w:name="_GoBack" w:id="0"/>
      <w:bookmarkEnd w:id="0"/>
      <w:r>
        <w:t>individual to scattered groups of trees impacted) to less common stand</w:t>
      </w:r>
      <w:r w:rsidR="00293530">
        <w:t>-</w:t>
      </w:r>
      <w:r>
        <w:t>replacing fire</w:t>
      </w:r>
      <w:r w:rsidR="00293530">
        <w:t>s --</w:t>
      </w:r>
      <w:r>
        <w:t xml:space="preserve"> either high</w:t>
      </w:r>
      <w:r w:rsidR="00293530">
        <w:t>-</w:t>
      </w:r>
      <w:r>
        <w:t xml:space="preserve">severity understory fire or canopy fire (patches up to </w:t>
      </w:r>
      <w:r w:rsidR="00293530">
        <w:t xml:space="preserve">tens of hectares </w:t>
      </w:r>
      <w:r>
        <w:t>on 5</w:t>
      </w:r>
      <w:r w:rsidR="00293530">
        <w:t>-</w:t>
      </w:r>
      <w:r>
        <w:t xml:space="preserve">20% of burned area) </w:t>
      </w:r>
      <w:r w:rsidR="00E076AB">
        <w:t xml:space="preserve">-- </w:t>
      </w:r>
      <w:r w:rsidR="00293530">
        <w:t xml:space="preserve">and </w:t>
      </w:r>
      <w:r>
        <w:t>occur with more extreme weather (wind</w:t>
      </w:r>
      <w:r w:rsidR="00293530">
        <w:t>;</w:t>
      </w:r>
      <w:r>
        <w:t xml:space="preserve"> observations by Sequoia</w:t>
      </w:r>
      <w:r w:rsidR="00293530">
        <w:t xml:space="preserve"> and </w:t>
      </w:r>
      <w:r>
        <w:t xml:space="preserve">Kings Canyon </w:t>
      </w:r>
      <w:r w:rsidR="00293530">
        <w:t>n</w:t>
      </w:r>
      <w:r>
        <w:t xml:space="preserve">ational </w:t>
      </w:r>
      <w:r w:rsidR="00293530">
        <w:t>p</w:t>
      </w:r>
      <w:r>
        <w:t>ark</w:t>
      </w:r>
      <w:r w:rsidR="00293530">
        <w:t>s</w:t>
      </w:r>
      <w:r>
        <w:t xml:space="preserve"> fire monitors during </w:t>
      </w:r>
      <w:r w:rsidR="00293530">
        <w:t xml:space="preserve">the </w:t>
      </w:r>
      <w:r>
        <w:t xml:space="preserve">1996 Chagoopa </w:t>
      </w:r>
      <w:r w:rsidR="00E076AB">
        <w:t xml:space="preserve">Fire </w:t>
      </w:r>
      <w:r>
        <w:t>and 2003 Williams Fire burning in PICO).</w:t>
      </w:r>
    </w:p>
    <w:p w:rsidR="007F6888" w:rsidP="007F6888" w:rsidRDefault="007F6888" w14:paraId="5A8FADB9" w14:textId="77777777">
      <w:pPr>
        <w:pStyle w:val="InfoPara"/>
      </w:pPr>
      <w:r>
        <w:t>Adjacency or Identification Concerns</w:t>
      </w:r>
    </w:p>
    <w:p w:rsidR="007F6888" w:rsidP="007F6888" w:rsidRDefault="007F6888" w14:paraId="18539998" w14:textId="77777777">
      <w:r>
        <w:t>S-class distribution today is probably similar to what it was historically.</w:t>
      </w:r>
    </w:p>
    <w:p w:rsidR="007F6888" w:rsidP="007F6888" w:rsidRDefault="007F6888" w14:paraId="5A42059F" w14:textId="77777777">
      <w:pPr>
        <w:pStyle w:val="InfoPara"/>
      </w:pPr>
      <w:r>
        <w:t>Issues or Problems</w:t>
      </w:r>
    </w:p>
    <w:p w:rsidR="007F6888" w:rsidP="007F6888" w:rsidRDefault="007F6888" w14:paraId="05AE3DCB" w14:textId="280B9499">
      <w:r>
        <w:t xml:space="preserve">Limited information about disturbance is available, and what information is available is from limited geographic sites. There is great </w:t>
      </w:r>
      <w:r w:rsidR="00C71DDE">
        <w:t>variability</w:t>
      </w:r>
      <w:r>
        <w:t xml:space="preserve"> in fire occurrence patterns</w:t>
      </w:r>
      <w:r w:rsidR="00E076AB">
        <w:t>,</w:t>
      </w:r>
      <w:r>
        <w:t xml:space="preserve"> ranging from moderate frequency to very long FRI. Differences may be related to ignition and fire spread probabilities.</w:t>
      </w:r>
    </w:p>
    <w:p w:rsidR="007F6888" w:rsidP="007F6888" w:rsidRDefault="007F6888" w14:paraId="4973F5FE" w14:textId="77777777">
      <w:pPr>
        <w:pStyle w:val="InfoPara"/>
      </w:pPr>
      <w:r>
        <w:t>Native Uncharacteristic Conditions</w:t>
      </w:r>
    </w:p>
    <w:p w:rsidR="007F6888" w:rsidP="007F6888" w:rsidRDefault="007F6888" w14:paraId="6F5034AD" w14:textId="77777777"/>
    <w:p w:rsidR="007F6888" w:rsidP="007F6888" w:rsidRDefault="007F6888" w14:paraId="5EFAD222" w14:textId="77777777">
      <w:pPr>
        <w:pStyle w:val="InfoPara"/>
      </w:pPr>
      <w:r>
        <w:t>Comments</w:t>
      </w:r>
    </w:p>
    <w:p w:rsidR="009C1A26" w:rsidP="009C1A26" w:rsidRDefault="009C1A26" w14:paraId="79FD8F9C" w14:textId="77777777"/>
    <w:p w:rsidR="007F6888" w:rsidP="007F6888" w:rsidRDefault="007F6888" w14:paraId="59A94990"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7F6888" w:rsidP="007F6888" w:rsidRDefault="007F6888" w14:paraId="03FC539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6888" w:rsidP="007F6888" w:rsidRDefault="007F6888" w14:paraId="108173BE"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F6888" w:rsidP="007F6888" w:rsidRDefault="007F6888" w14:paraId="7A6CDF7A" w14:textId="77777777"/>
    <w:p w:rsidR="007F6888" w:rsidP="007F6888" w:rsidRDefault="007F6888" w14:paraId="263BBA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68"/>
        <w:gridCol w:w="2484"/>
        <w:gridCol w:w="1956"/>
      </w:tblGrid>
      <w:tr w:rsidRPr="007F6888" w:rsidR="007F6888" w:rsidTr="007F6888" w14:paraId="7F7A7C72" w14:textId="77777777">
        <w:tc>
          <w:tcPr>
            <w:tcW w:w="1200" w:type="dxa"/>
            <w:tcBorders>
              <w:top w:val="single" w:color="auto" w:sz="2" w:space="0"/>
              <w:bottom w:val="single" w:color="000000" w:sz="12" w:space="0"/>
            </w:tcBorders>
            <w:shd w:val="clear" w:color="auto" w:fill="auto"/>
          </w:tcPr>
          <w:p w:rsidRPr="007F6888" w:rsidR="007F6888" w:rsidP="00C97081" w:rsidRDefault="007F6888" w14:paraId="518D5DBC" w14:textId="77777777">
            <w:pPr>
              <w:rPr>
                <w:b/>
                <w:bCs/>
              </w:rPr>
            </w:pPr>
            <w:r w:rsidRPr="007F6888">
              <w:rPr>
                <w:b/>
                <w:bCs/>
              </w:rPr>
              <w:t>Symbol</w:t>
            </w:r>
          </w:p>
        </w:tc>
        <w:tc>
          <w:tcPr>
            <w:tcW w:w="2868" w:type="dxa"/>
            <w:tcBorders>
              <w:top w:val="single" w:color="auto" w:sz="2" w:space="0"/>
              <w:bottom w:val="single" w:color="000000" w:sz="12" w:space="0"/>
            </w:tcBorders>
            <w:shd w:val="clear" w:color="auto" w:fill="auto"/>
          </w:tcPr>
          <w:p w:rsidRPr="007F6888" w:rsidR="007F6888" w:rsidP="00C97081" w:rsidRDefault="007F6888" w14:paraId="624C0D00" w14:textId="77777777">
            <w:pPr>
              <w:rPr>
                <w:b/>
                <w:bCs/>
              </w:rPr>
            </w:pPr>
            <w:r w:rsidRPr="007F6888">
              <w:rPr>
                <w:b/>
                <w:bCs/>
              </w:rPr>
              <w:t>Scientific Name</w:t>
            </w:r>
          </w:p>
        </w:tc>
        <w:tc>
          <w:tcPr>
            <w:tcW w:w="2484" w:type="dxa"/>
            <w:tcBorders>
              <w:top w:val="single" w:color="auto" w:sz="2" w:space="0"/>
              <w:bottom w:val="single" w:color="000000" w:sz="12" w:space="0"/>
            </w:tcBorders>
            <w:shd w:val="clear" w:color="auto" w:fill="auto"/>
          </w:tcPr>
          <w:p w:rsidRPr="007F6888" w:rsidR="007F6888" w:rsidP="00C97081" w:rsidRDefault="007F6888" w14:paraId="225DC892" w14:textId="77777777">
            <w:pPr>
              <w:rPr>
                <w:b/>
                <w:bCs/>
              </w:rPr>
            </w:pPr>
            <w:r w:rsidRPr="007F6888">
              <w:rPr>
                <w:b/>
                <w:bCs/>
              </w:rPr>
              <w:t>Common Name</w:t>
            </w:r>
          </w:p>
        </w:tc>
        <w:tc>
          <w:tcPr>
            <w:tcW w:w="1956" w:type="dxa"/>
            <w:tcBorders>
              <w:top w:val="single" w:color="auto" w:sz="2" w:space="0"/>
              <w:bottom w:val="single" w:color="000000" w:sz="12" w:space="0"/>
            </w:tcBorders>
            <w:shd w:val="clear" w:color="auto" w:fill="auto"/>
          </w:tcPr>
          <w:p w:rsidRPr="007F6888" w:rsidR="007F6888" w:rsidP="00C97081" w:rsidRDefault="007F6888" w14:paraId="74FA2FC0" w14:textId="77777777">
            <w:pPr>
              <w:rPr>
                <w:b/>
                <w:bCs/>
              </w:rPr>
            </w:pPr>
            <w:r w:rsidRPr="007F6888">
              <w:rPr>
                <w:b/>
                <w:bCs/>
              </w:rPr>
              <w:t>Canopy Position</w:t>
            </w:r>
          </w:p>
        </w:tc>
      </w:tr>
      <w:tr w:rsidRPr="007F6888" w:rsidR="007F6888" w:rsidTr="007F6888" w14:paraId="5A440418" w14:textId="77777777">
        <w:tc>
          <w:tcPr>
            <w:tcW w:w="1200" w:type="dxa"/>
            <w:tcBorders>
              <w:top w:val="single" w:color="000000" w:sz="12" w:space="0"/>
            </w:tcBorders>
            <w:shd w:val="clear" w:color="auto" w:fill="auto"/>
          </w:tcPr>
          <w:p w:rsidRPr="007F6888" w:rsidR="007F6888" w:rsidP="00C97081" w:rsidRDefault="007F6888" w14:paraId="1AD0733F" w14:textId="77777777">
            <w:pPr>
              <w:rPr>
                <w:bCs/>
              </w:rPr>
            </w:pPr>
            <w:r w:rsidRPr="007F6888">
              <w:rPr>
                <w:bCs/>
              </w:rPr>
              <w:t>PICO</w:t>
            </w:r>
          </w:p>
        </w:tc>
        <w:tc>
          <w:tcPr>
            <w:tcW w:w="2868" w:type="dxa"/>
            <w:tcBorders>
              <w:top w:val="single" w:color="000000" w:sz="12" w:space="0"/>
            </w:tcBorders>
            <w:shd w:val="clear" w:color="auto" w:fill="auto"/>
          </w:tcPr>
          <w:p w:rsidRPr="007F6888" w:rsidR="007F6888" w:rsidP="00C97081" w:rsidRDefault="007F6888" w14:paraId="26D40EBF" w14:textId="77777777">
            <w:r w:rsidRPr="007F6888">
              <w:t>Pinus contorta</w:t>
            </w:r>
          </w:p>
        </w:tc>
        <w:tc>
          <w:tcPr>
            <w:tcW w:w="2484" w:type="dxa"/>
            <w:tcBorders>
              <w:top w:val="single" w:color="000000" w:sz="12" w:space="0"/>
            </w:tcBorders>
            <w:shd w:val="clear" w:color="auto" w:fill="auto"/>
          </w:tcPr>
          <w:p w:rsidRPr="007F6888" w:rsidR="007F6888" w:rsidP="00C97081" w:rsidRDefault="007F6888" w14:paraId="6222D229" w14:textId="77777777">
            <w:r w:rsidRPr="007F6888">
              <w:t>Lodgepole pine</w:t>
            </w:r>
          </w:p>
        </w:tc>
        <w:tc>
          <w:tcPr>
            <w:tcW w:w="1956" w:type="dxa"/>
            <w:tcBorders>
              <w:top w:val="single" w:color="000000" w:sz="12" w:space="0"/>
            </w:tcBorders>
            <w:shd w:val="clear" w:color="auto" w:fill="auto"/>
          </w:tcPr>
          <w:p w:rsidRPr="007F6888" w:rsidR="007F6888" w:rsidP="00C97081" w:rsidRDefault="007F6888" w14:paraId="599E3771" w14:textId="77777777">
            <w:r w:rsidRPr="007F6888">
              <w:t>Upper</w:t>
            </w:r>
          </w:p>
        </w:tc>
      </w:tr>
      <w:tr w:rsidRPr="007F6888" w:rsidR="007F6888" w:rsidTr="007F6888" w14:paraId="622B0935" w14:textId="77777777">
        <w:tc>
          <w:tcPr>
            <w:tcW w:w="1200" w:type="dxa"/>
            <w:shd w:val="clear" w:color="auto" w:fill="auto"/>
          </w:tcPr>
          <w:p w:rsidRPr="007F6888" w:rsidR="007F6888" w:rsidP="00C97081" w:rsidRDefault="007F6888" w14:paraId="772BD099" w14:textId="77777777">
            <w:pPr>
              <w:rPr>
                <w:bCs/>
              </w:rPr>
            </w:pPr>
            <w:r w:rsidRPr="007F6888">
              <w:rPr>
                <w:bCs/>
              </w:rPr>
              <w:t>ABCO</w:t>
            </w:r>
          </w:p>
        </w:tc>
        <w:tc>
          <w:tcPr>
            <w:tcW w:w="2868" w:type="dxa"/>
            <w:shd w:val="clear" w:color="auto" w:fill="auto"/>
          </w:tcPr>
          <w:p w:rsidRPr="007F6888" w:rsidR="007F6888" w:rsidP="00C97081" w:rsidRDefault="007F6888" w14:paraId="14306651" w14:textId="77777777">
            <w:r w:rsidRPr="007F6888">
              <w:t>Abies concolor</w:t>
            </w:r>
          </w:p>
        </w:tc>
        <w:tc>
          <w:tcPr>
            <w:tcW w:w="2484" w:type="dxa"/>
            <w:shd w:val="clear" w:color="auto" w:fill="auto"/>
          </w:tcPr>
          <w:p w:rsidRPr="007F6888" w:rsidR="007F6888" w:rsidP="00C97081" w:rsidRDefault="007F6888" w14:paraId="4FE3C34A" w14:textId="77777777">
            <w:r w:rsidRPr="007F6888">
              <w:t>White fir</w:t>
            </w:r>
          </w:p>
        </w:tc>
        <w:tc>
          <w:tcPr>
            <w:tcW w:w="1956" w:type="dxa"/>
            <w:shd w:val="clear" w:color="auto" w:fill="auto"/>
          </w:tcPr>
          <w:p w:rsidRPr="007F6888" w:rsidR="007F6888" w:rsidP="00C97081" w:rsidRDefault="007F6888" w14:paraId="47D703ED" w14:textId="77777777">
            <w:r w:rsidRPr="007F6888">
              <w:t>Upper</w:t>
            </w:r>
          </w:p>
        </w:tc>
      </w:tr>
      <w:tr w:rsidRPr="007F6888" w:rsidR="007F6888" w:rsidTr="007F6888" w14:paraId="57F577CA" w14:textId="77777777">
        <w:tc>
          <w:tcPr>
            <w:tcW w:w="1200" w:type="dxa"/>
            <w:shd w:val="clear" w:color="auto" w:fill="auto"/>
          </w:tcPr>
          <w:p w:rsidRPr="007F6888" w:rsidR="007F6888" w:rsidP="00C97081" w:rsidRDefault="007F6888" w14:paraId="1372037A" w14:textId="77777777">
            <w:pPr>
              <w:rPr>
                <w:bCs/>
              </w:rPr>
            </w:pPr>
            <w:r w:rsidRPr="007F6888">
              <w:rPr>
                <w:bCs/>
              </w:rPr>
              <w:t>CHSE11</w:t>
            </w:r>
          </w:p>
        </w:tc>
        <w:tc>
          <w:tcPr>
            <w:tcW w:w="2868" w:type="dxa"/>
            <w:shd w:val="clear" w:color="auto" w:fill="auto"/>
          </w:tcPr>
          <w:p w:rsidRPr="007F6888" w:rsidR="007F6888" w:rsidP="00C97081" w:rsidRDefault="007F6888" w14:paraId="6EE484BA" w14:textId="77777777">
            <w:r w:rsidRPr="007F6888">
              <w:t>Chrysolepis sempervirens</w:t>
            </w:r>
          </w:p>
        </w:tc>
        <w:tc>
          <w:tcPr>
            <w:tcW w:w="2484" w:type="dxa"/>
            <w:shd w:val="clear" w:color="auto" w:fill="auto"/>
          </w:tcPr>
          <w:p w:rsidRPr="007F6888" w:rsidR="007F6888" w:rsidP="00C97081" w:rsidRDefault="007F6888" w14:paraId="7B0F2BE9" w14:textId="77777777">
            <w:r w:rsidRPr="007F6888">
              <w:t>Bush chinquapin</w:t>
            </w:r>
          </w:p>
        </w:tc>
        <w:tc>
          <w:tcPr>
            <w:tcW w:w="1956" w:type="dxa"/>
            <w:shd w:val="clear" w:color="auto" w:fill="auto"/>
          </w:tcPr>
          <w:p w:rsidRPr="007F6888" w:rsidR="007F6888" w:rsidP="00C97081" w:rsidRDefault="007F6888" w14:paraId="78D355FD" w14:textId="77777777">
            <w:r w:rsidRPr="007F6888">
              <w:t>Mid-Upper</w:t>
            </w:r>
          </w:p>
        </w:tc>
      </w:tr>
      <w:tr w:rsidRPr="007F6888" w:rsidR="007F6888" w:rsidTr="007F6888" w14:paraId="5B127F2B" w14:textId="77777777">
        <w:tc>
          <w:tcPr>
            <w:tcW w:w="1200" w:type="dxa"/>
            <w:shd w:val="clear" w:color="auto" w:fill="auto"/>
          </w:tcPr>
          <w:p w:rsidRPr="007F6888" w:rsidR="007F6888" w:rsidP="00C97081" w:rsidRDefault="007F6888" w14:paraId="6E543C66" w14:textId="77777777">
            <w:pPr>
              <w:rPr>
                <w:bCs/>
              </w:rPr>
            </w:pPr>
            <w:r w:rsidRPr="007F6888">
              <w:rPr>
                <w:bCs/>
              </w:rPr>
              <w:t>CECO</w:t>
            </w:r>
          </w:p>
        </w:tc>
        <w:tc>
          <w:tcPr>
            <w:tcW w:w="2868" w:type="dxa"/>
            <w:shd w:val="clear" w:color="auto" w:fill="auto"/>
          </w:tcPr>
          <w:p w:rsidRPr="007F6888" w:rsidR="007F6888" w:rsidP="00C97081" w:rsidRDefault="007F6888" w14:paraId="5985623E" w14:textId="77777777">
            <w:r w:rsidRPr="007F6888">
              <w:t>Ceanothus cordulatus</w:t>
            </w:r>
          </w:p>
        </w:tc>
        <w:tc>
          <w:tcPr>
            <w:tcW w:w="2484" w:type="dxa"/>
            <w:shd w:val="clear" w:color="auto" w:fill="auto"/>
          </w:tcPr>
          <w:p w:rsidRPr="007F6888" w:rsidR="007F6888" w:rsidP="00C97081" w:rsidRDefault="007F6888" w14:paraId="23D6C419" w14:textId="77777777">
            <w:r w:rsidRPr="007F6888">
              <w:t>Whitethorn ceanothus</w:t>
            </w:r>
          </w:p>
        </w:tc>
        <w:tc>
          <w:tcPr>
            <w:tcW w:w="1956" w:type="dxa"/>
            <w:shd w:val="clear" w:color="auto" w:fill="auto"/>
          </w:tcPr>
          <w:p w:rsidRPr="007F6888" w:rsidR="007F6888" w:rsidP="00C97081" w:rsidRDefault="007F6888" w14:paraId="4B05F0CE" w14:textId="77777777">
            <w:r w:rsidRPr="007F6888">
              <w:t>Mid-Upper</w:t>
            </w:r>
          </w:p>
        </w:tc>
      </w:tr>
    </w:tbl>
    <w:p w:rsidR="007F6888" w:rsidP="007F6888" w:rsidRDefault="007F6888" w14:paraId="60BA42AF" w14:textId="77777777"/>
    <w:p w:rsidR="007F6888" w:rsidP="007F6888" w:rsidRDefault="007F6888" w14:paraId="7BC67AEE" w14:textId="77777777">
      <w:pPr>
        <w:pStyle w:val="SClassInfoPara"/>
      </w:pPr>
      <w:r>
        <w:t>Description</w:t>
      </w:r>
    </w:p>
    <w:p w:rsidR="007F6888" w:rsidP="007F6888" w:rsidRDefault="007F6888" w14:paraId="03185140" w14:textId="2E388B79">
      <w:r>
        <w:t>Lodgepole pine regeneration following stand</w:t>
      </w:r>
      <w:r w:rsidR="00E076AB">
        <w:t>-</w:t>
      </w:r>
      <w:r>
        <w:t>replacing fire (severe understory fire or canopy fire). Moderate density to dog</w:t>
      </w:r>
      <w:r w:rsidR="00E076AB">
        <w:t>-</w:t>
      </w:r>
      <w:r>
        <w:t>hair thickets, plus resprouting grasses and forbs, and seed</w:t>
      </w:r>
      <w:r w:rsidR="00E076AB">
        <w:t>-</w:t>
      </w:r>
      <w:r>
        <w:lastRenderedPageBreak/>
        <w:t>germinating shrubs. Mineral soil cover is high in this system due to low soil moisture and poor soil development.</w:t>
      </w:r>
      <w:r w:rsidR="00B02CF5">
        <w:t xml:space="preserve"> </w:t>
      </w:r>
    </w:p>
    <w:p w:rsidR="007F6888" w:rsidP="007F6888" w:rsidRDefault="007F6888" w14:paraId="69174792" w14:textId="77777777"/>
    <w:p w:rsidR="007F6888" w:rsidP="007F6888" w:rsidRDefault="64DFB98C" w14:paraId="7D6FF97C" w14:textId="70203D44">
      <w:r>
        <w:t>Surface fire maintains and replacement fire resets stand age.</w:t>
      </w:r>
    </w:p>
    <w:p w:rsidR="007F6888" w:rsidP="007F6888" w:rsidRDefault="007F6888" w14:paraId="3ECE3299" w14:textId="77777777"/>
    <w:p>
      <w:r>
        <w:rPr>
          <w:i/>
          <w:u w:val="single"/>
        </w:rPr>
        <w:t>Maximum Tree Size Class</w:t>
      </w:r>
      <w:br/>
      <w:r>
        <w:t>Seedling &lt;4.5ft</w:t>
      </w:r>
    </w:p>
    <w:p w:rsidR="007F6888" w:rsidP="007F6888" w:rsidRDefault="007F6888" w14:paraId="0C7A95BE"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F6888" w:rsidP="007F6888" w:rsidRDefault="007F6888" w14:paraId="5E2AD2C3" w14:textId="77777777"/>
    <w:p w:rsidR="007F6888" w:rsidP="007F6888" w:rsidRDefault="007F6888" w14:paraId="5E0110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68"/>
        <w:gridCol w:w="1968"/>
        <w:gridCol w:w="1956"/>
      </w:tblGrid>
      <w:tr w:rsidRPr="007F6888" w:rsidR="007F6888" w:rsidTr="007F6888" w14:paraId="6838C2A9" w14:textId="77777777">
        <w:tc>
          <w:tcPr>
            <w:tcW w:w="1200" w:type="dxa"/>
            <w:tcBorders>
              <w:top w:val="single" w:color="auto" w:sz="2" w:space="0"/>
              <w:bottom w:val="single" w:color="000000" w:sz="12" w:space="0"/>
            </w:tcBorders>
            <w:shd w:val="clear" w:color="auto" w:fill="auto"/>
          </w:tcPr>
          <w:p w:rsidRPr="007F6888" w:rsidR="007F6888" w:rsidP="000E1329" w:rsidRDefault="007F6888" w14:paraId="2DD97F6D" w14:textId="77777777">
            <w:pPr>
              <w:rPr>
                <w:b/>
                <w:bCs/>
              </w:rPr>
            </w:pPr>
            <w:r w:rsidRPr="007F6888">
              <w:rPr>
                <w:b/>
                <w:bCs/>
              </w:rPr>
              <w:t>Symbol</w:t>
            </w:r>
          </w:p>
        </w:tc>
        <w:tc>
          <w:tcPr>
            <w:tcW w:w="2868" w:type="dxa"/>
            <w:tcBorders>
              <w:top w:val="single" w:color="auto" w:sz="2" w:space="0"/>
              <w:bottom w:val="single" w:color="000000" w:sz="12" w:space="0"/>
            </w:tcBorders>
            <w:shd w:val="clear" w:color="auto" w:fill="auto"/>
          </w:tcPr>
          <w:p w:rsidRPr="007F6888" w:rsidR="007F6888" w:rsidP="000E1329" w:rsidRDefault="007F6888" w14:paraId="779ABA19" w14:textId="77777777">
            <w:pPr>
              <w:rPr>
                <w:b/>
                <w:bCs/>
              </w:rPr>
            </w:pPr>
            <w:r w:rsidRPr="007F6888">
              <w:rPr>
                <w:b/>
                <w:bCs/>
              </w:rPr>
              <w:t>Scientific Name</w:t>
            </w:r>
          </w:p>
        </w:tc>
        <w:tc>
          <w:tcPr>
            <w:tcW w:w="1968" w:type="dxa"/>
            <w:tcBorders>
              <w:top w:val="single" w:color="auto" w:sz="2" w:space="0"/>
              <w:bottom w:val="single" w:color="000000" w:sz="12" w:space="0"/>
            </w:tcBorders>
            <w:shd w:val="clear" w:color="auto" w:fill="auto"/>
          </w:tcPr>
          <w:p w:rsidRPr="007F6888" w:rsidR="007F6888" w:rsidP="000E1329" w:rsidRDefault="007F6888" w14:paraId="040B8D30" w14:textId="77777777">
            <w:pPr>
              <w:rPr>
                <w:b/>
                <w:bCs/>
              </w:rPr>
            </w:pPr>
            <w:r w:rsidRPr="007F6888">
              <w:rPr>
                <w:b/>
                <w:bCs/>
              </w:rPr>
              <w:t>Common Name</w:t>
            </w:r>
          </w:p>
        </w:tc>
        <w:tc>
          <w:tcPr>
            <w:tcW w:w="1956" w:type="dxa"/>
            <w:tcBorders>
              <w:top w:val="single" w:color="auto" w:sz="2" w:space="0"/>
              <w:bottom w:val="single" w:color="000000" w:sz="12" w:space="0"/>
            </w:tcBorders>
            <w:shd w:val="clear" w:color="auto" w:fill="auto"/>
          </w:tcPr>
          <w:p w:rsidRPr="007F6888" w:rsidR="007F6888" w:rsidP="000E1329" w:rsidRDefault="007F6888" w14:paraId="474E397C" w14:textId="77777777">
            <w:pPr>
              <w:rPr>
                <w:b/>
                <w:bCs/>
              </w:rPr>
            </w:pPr>
            <w:r w:rsidRPr="007F6888">
              <w:rPr>
                <w:b/>
                <w:bCs/>
              </w:rPr>
              <w:t>Canopy Position</w:t>
            </w:r>
          </w:p>
        </w:tc>
      </w:tr>
      <w:tr w:rsidRPr="007F6888" w:rsidR="007F6888" w:rsidTr="007F6888" w14:paraId="328D87C7" w14:textId="77777777">
        <w:tc>
          <w:tcPr>
            <w:tcW w:w="1200" w:type="dxa"/>
            <w:tcBorders>
              <w:top w:val="single" w:color="000000" w:sz="12" w:space="0"/>
            </w:tcBorders>
            <w:shd w:val="clear" w:color="auto" w:fill="auto"/>
          </w:tcPr>
          <w:p w:rsidRPr="007F6888" w:rsidR="007F6888" w:rsidP="000E1329" w:rsidRDefault="007F6888" w14:paraId="627D78F6" w14:textId="77777777">
            <w:pPr>
              <w:rPr>
                <w:bCs/>
              </w:rPr>
            </w:pPr>
            <w:r w:rsidRPr="007F6888">
              <w:rPr>
                <w:bCs/>
              </w:rPr>
              <w:t>PICO</w:t>
            </w:r>
          </w:p>
        </w:tc>
        <w:tc>
          <w:tcPr>
            <w:tcW w:w="2868" w:type="dxa"/>
            <w:tcBorders>
              <w:top w:val="single" w:color="000000" w:sz="12" w:space="0"/>
            </w:tcBorders>
            <w:shd w:val="clear" w:color="auto" w:fill="auto"/>
          </w:tcPr>
          <w:p w:rsidRPr="007F6888" w:rsidR="007F6888" w:rsidP="000E1329" w:rsidRDefault="007F6888" w14:paraId="6FCBED46" w14:textId="77777777">
            <w:r w:rsidRPr="007F6888">
              <w:t>Pinus contorta</w:t>
            </w:r>
          </w:p>
        </w:tc>
        <w:tc>
          <w:tcPr>
            <w:tcW w:w="1968" w:type="dxa"/>
            <w:tcBorders>
              <w:top w:val="single" w:color="000000" w:sz="12" w:space="0"/>
            </w:tcBorders>
            <w:shd w:val="clear" w:color="auto" w:fill="auto"/>
          </w:tcPr>
          <w:p w:rsidRPr="007F6888" w:rsidR="007F6888" w:rsidP="000E1329" w:rsidRDefault="007F6888" w14:paraId="409DB073" w14:textId="77777777">
            <w:r w:rsidRPr="007F6888">
              <w:t>Lodgepole pine</w:t>
            </w:r>
          </w:p>
        </w:tc>
        <w:tc>
          <w:tcPr>
            <w:tcW w:w="1956" w:type="dxa"/>
            <w:tcBorders>
              <w:top w:val="single" w:color="000000" w:sz="12" w:space="0"/>
            </w:tcBorders>
            <w:shd w:val="clear" w:color="auto" w:fill="auto"/>
          </w:tcPr>
          <w:p w:rsidRPr="007F6888" w:rsidR="007F6888" w:rsidP="000E1329" w:rsidRDefault="007F6888" w14:paraId="7183A987" w14:textId="77777777">
            <w:r w:rsidRPr="007F6888">
              <w:t>Upper</w:t>
            </w:r>
          </w:p>
        </w:tc>
      </w:tr>
      <w:tr w:rsidRPr="007F6888" w:rsidR="007F6888" w:rsidTr="007F6888" w14:paraId="0D783040" w14:textId="77777777">
        <w:tc>
          <w:tcPr>
            <w:tcW w:w="1200" w:type="dxa"/>
            <w:shd w:val="clear" w:color="auto" w:fill="auto"/>
          </w:tcPr>
          <w:p w:rsidRPr="007F6888" w:rsidR="007F6888" w:rsidP="000E1329" w:rsidRDefault="007F6888" w14:paraId="20E425CC" w14:textId="77777777">
            <w:pPr>
              <w:rPr>
                <w:bCs/>
              </w:rPr>
            </w:pPr>
            <w:r w:rsidRPr="007F6888">
              <w:rPr>
                <w:bCs/>
              </w:rPr>
              <w:t>ABCO</w:t>
            </w:r>
          </w:p>
        </w:tc>
        <w:tc>
          <w:tcPr>
            <w:tcW w:w="2868" w:type="dxa"/>
            <w:shd w:val="clear" w:color="auto" w:fill="auto"/>
          </w:tcPr>
          <w:p w:rsidRPr="007F6888" w:rsidR="007F6888" w:rsidP="000E1329" w:rsidRDefault="007F6888" w14:paraId="5F7C66BB" w14:textId="77777777">
            <w:r w:rsidRPr="007F6888">
              <w:t>Abies concolor</w:t>
            </w:r>
          </w:p>
        </w:tc>
        <w:tc>
          <w:tcPr>
            <w:tcW w:w="1968" w:type="dxa"/>
            <w:shd w:val="clear" w:color="auto" w:fill="auto"/>
          </w:tcPr>
          <w:p w:rsidRPr="007F6888" w:rsidR="007F6888" w:rsidP="000E1329" w:rsidRDefault="007F6888" w14:paraId="2C8B1F9C" w14:textId="77777777">
            <w:r w:rsidRPr="007F6888">
              <w:t>White fir</w:t>
            </w:r>
          </w:p>
        </w:tc>
        <w:tc>
          <w:tcPr>
            <w:tcW w:w="1956" w:type="dxa"/>
            <w:shd w:val="clear" w:color="auto" w:fill="auto"/>
          </w:tcPr>
          <w:p w:rsidRPr="007F6888" w:rsidR="007F6888" w:rsidP="000E1329" w:rsidRDefault="007F6888" w14:paraId="0199897D" w14:textId="77777777">
            <w:r w:rsidRPr="007F6888">
              <w:t>Upper</w:t>
            </w:r>
          </w:p>
        </w:tc>
      </w:tr>
      <w:tr w:rsidRPr="007F6888" w:rsidR="007F6888" w:rsidTr="007F6888" w14:paraId="4B293BD0" w14:textId="77777777">
        <w:tc>
          <w:tcPr>
            <w:tcW w:w="1200" w:type="dxa"/>
            <w:shd w:val="clear" w:color="auto" w:fill="auto"/>
          </w:tcPr>
          <w:p w:rsidRPr="007F6888" w:rsidR="007F6888" w:rsidP="000E1329" w:rsidRDefault="007F6888" w14:paraId="1126400C" w14:textId="77777777">
            <w:pPr>
              <w:rPr>
                <w:bCs/>
              </w:rPr>
            </w:pPr>
            <w:r w:rsidRPr="007F6888">
              <w:rPr>
                <w:bCs/>
              </w:rPr>
              <w:t>PIJE</w:t>
            </w:r>
          </w:p>
        </w:tc>
        <w:tc>
          <w:tcPr>
            <w:tcW w:w="2868" w:type="dxa"/>
            <w:shd w:val="clear" w:color="auto" w:fill="auto"/>
          </w:tcPr>
          <w:p w:rsidRPr="007F6888" w:rsidR="007F6888" w:rsidP="000E1329" w:rsidRDefault="007F6888" w14:paraId="7807FB7D" w14:textId="77777777">
            <w:r w:rsidRPr="007F6888">
              <w:t>Pinus jeffreyi</w:t>
            </w:r>
          </w:p>
        </w:tc>
        <w:tc>
          <w:tcPr>
            <w:tcW w:w="1968" w:type="dxa"/>
            <w:shd w:val="clear" w:color="auto" w:fill="auto"/>
          </w:tcPr>
          <w:p w:rsidRPr="007F6888" w:rsidR="007F6888" w:rsidP="000E1329" w:rsidRDefault="007F6888" w14:paraId="3E7548E7" w14:textId="77777777">
            <w:r w:rsidRPr="007F6888">
              <w:t>Jeffrey pine</w:t>
            </w:r>
          </w:p>
        </w:tc>
        <w:tc>
          <w:tcPr>
            <w:tcW w:w="1956" w:type="dxa"/>
            <w:shd w:val="clear" w:color="auto" w:fill="auto"/>
          </w:tcPr>
          <w:p w:rsidRPr="007F6888" w:rsidR="007F6888" w:rsidP="000E1329" w:rsidRDefault="007F6888" w14:paraId="5757D7C3" w14:textId="77777777">
            <w:r w:rsidRPr="007F6888">
              <w:t>Upper</w:t>
            </w:r>
          </w:p>
        </w:tc>
      </w:tr>
      <w:tr w:rsidRPr="007F6888" w:rsidR="007F6888" w:rsidTr="007F6888" w14:paraId="143FED11" w14:textId="77777777">
        <w:tc>
          <w:tcPr>
            <w:tcW w:w="1200" w:type="dxa"/>
            <w:shd w:val="clear" w:color="auto" w:fill="auto"/>
          </w:tcPr>
          <w:p w:rsidRPr="007F6888" w:rsidR="007F6888" w:rsidP="000E1329" w:rsidRDefault="007F6888" w14:paraId="5E7D8929" w14:textId="77777777">
            <w:pPr>
              <w:rPr>
                <w:bCs/>
              </w:rPr>
            </w:pPr>
            <w:r w:rsidRPr="007F6888">
              <w:rPr>
                <w:bCs/>
              </w:rPr>
              <w:t>CHSE11</w:t>
            </w:r>
          </w:p>
        </w:tc>
        <w:tc>
          <w:tcPr>
            <w:tcW w:w="2868" w:type="dxa"/>
            <w:shd w:val="clear" w:color="auto" w:fill="auto"/>
          </w:tcPr>
          <w:p w:rsidRPr="007F6888" w:rsidR="007F6888" w:rsidP="000E1329" w:rsidRDefault="007F6888" w14:paraId="17B821FF" w14:textId="77777777">
            <w:r w:rsidRPr="007F6888">
              <w:t>Chrysolepis sempervirens</w:t>
            </w:r>
          </w:p>
        </w:tc>
        <w:tc>
          <w:tcPr>
            <w:tcW w:w="1968" w:type="dxa"/>
            <w:shd w:val="clear" w:color="auto" w:fill="auto"/>
          </w:tcPr>
          <w:p w:rsidRPr="007F6888" w:rsidR="007F6888" w:rsidP="000E1329" w:rsidRDefault="007F6888" w14:paraId="3DBCC72C" w14:textId="77777777">
            <w:r w:rsidRPr="007F6888">
              <w:t>Bush chinquapin</w:t>
            </w:r>
          </w:p>
        </w:tc>
        <w:tc>
          <w:tcPr>
            <w:tcW w:w="1956" w:type="dxa"/>
            <w:shd w:val="clear" w:color="auto" w:fill="auto"/>
          </w:tcPr>
          <w:p w:rsidRPr="007F6888" w:rsidR="007F6888" w:rsidP="000E1329" w:rsidRDefault="007F6888" w14:paraId="64B2D8AC" w14:textId="77777777">
            <w:r w:rsidRPr="007F6888">
              <w:t>Middle</w:t>
            </w:r>
          </w:p>
        </w:tc>
      </w:tr>
    </w:tbl>
    <w:p w:rsidR="007F6888" w:rsidP="007F6888" w:rsidRDefault="007F6888" w14:paraId="1AD004D8" w14:textId="77777777"/>
    <w:p w:rsidR="007F6888" w:rsidP="007F6888" w:rsidRDefault="007F6888" w14:paraId="55B07377" w14:textId="77777777">
      <w:pPr>
        <w:pStyle w:val="SClassInfoPara"/>
      </w:pPr>
      <w:r>
        <w:t>Description</w:t>
      </w:r>
    </w:p>
    <w:p w:rsidR="007F6888" w:rsidP="007F6888" w:rsidRDefault="007F6888" w14:paraId="79321C35" w14:textId="4D68F96E">
      <w:r>
        <w:t>Mid-maturity lodgepole pine undergoing intrinsic stand thinning. Considerable surface fuel from tree mortality from previous fire.</w:t>
      </w:r>
      <w:r w:rsidR="00B02CF5">
        <w:t xml:space="preserve"> </w:t>
      </w:r>
    </w:p>
    <w:p w:rsidR="007F6888" w:rsidP="007F6888" w:rsidRDefault="007F6888" w14:paraId="19C76ACB" w14:textId="77777777"/>
    <w:p w:rsidR="007F6888" w:rsidP="007F6888" w:rsidRDefault="64DFB98C" w14:paraId="34749239" w14:textId="4A4B745A">
      <w:r>
        <w:t>Replacement fire resets. Surface fire and mixed</w:t>
      </w:r>
      <w:r w:rsidR="00E076AB">
        <w:t>-</w:t>
      </w:r>
      <w:r>
        <w:t>severity fire open up the stand. Insect/disease may reset or open the stand.</w:t>
      </w:r>
    </w:p>
    <w:p w:rsidR="007F6888" w:rsidP="007F6888" w:rsidRDefault="007F6888" w14:paraId="4C2C2A06" w14:textId="77777777"/>
    <w:p>
      <w:r>
        <w:rPr>
          <w:i/>
          <w:u w:val="single"/>
        </w:rPr>
        <w:t>Maximum Tree Size Class</w:t>
      </w:r>
      <w:br/>
      <w:r>
        <w:t>Medium 9-21" DBH</w:t>
      </w:r>
    </w:p>
    <w:p w:rsidR="007F6888" w:rsidP="007F6888" w:rsidRDefault="007F6888" w14:paraId="60C98055"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F6888" w:rsidP="007F6888" w:rsidRDefault="007F6888" w14:paraId="6A48AF36" w14:textId="77777777"/>
    <w:p w:rsidR="007F6888" w:rsidP="007F6888" w:rsidRDefault="007F6888" w14:paraId="123728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68"/>
        <w:gridCol w:w="1968"/>
        <w:gridCol w:w="1956"/>
      </w:tblGrid>
      <w:tr w:rsidRPr="007F6888" w:rsidR="007F6888" w:rsidTr="007F6888" w14:paraId="71493C51" w14:textId="77777777">
        <w:tc>
          <w:tcPr>
            <w:tcW w:w="1200" w:type="dxa"/>
            <w:tcBorders>
              <w:top w:val="single" w:color="auto" w:sz="2" w:space="0"/>
              <w:bottom w:val="single" w:color="000000" w:sz="12" w:space="0"/>
            </w:tcBorders>
            <w:shd w:val="clear" w:color="auto" w:fill="auto"/>
          </w:tcPr>
          <w:p w:rsidRPr="007F6888" w:rsidR="007F6888" w:rsidP="00B002C8" w:rsidRDefault="007F6888" w14:paraId="688877D7" w14:textId="77777777">
            <w:pPr>
              <w:rPr>
                <w:b/>
                <w:bCs/>
              </w:rPr>
            </w:pPr>
            <w:r w:rsidRPr="007F6888">
              <w:rPr>
                <w:b/>
                <w:bCs/>
              </w:rPr>
              <w:t>Symbol</w:t>
            </w:r>
          </w:p>
        </w:tc>
        <w:tc>
          <w:tcPr>
            <w:tcW w:w="2868" w:type="dxa"/>
            <w:tcBorders>
              <w:top w:val="single" w:color="auto" w:sz="2" w:space="0"/>
              <w:bottom w:val="single" w:color="000000" w:sz="12" w:space="0"/>
            </w:tcBorders>
            <w:shd w:val="clear" w:color="auto" w:fill="auto"/>
          </w:tcPr>
          <w:p w:rsidRPr="007F6888" w:rsidR="007F6888" w:rsidP="00B002C8" w:rsidRDefault="007F6888" w14:paraId="70EE5568" w14:textId="77777777">
            <w:pPr>
              <w:rPr>
                <w:b/>
                <w:bCs/>
              </w:rPr>
            </w:pPr>
            <w:r w:rsidRPr="007F6888">
              <w:rPr>
                <w:b/>
                <w:bCs/>
              </w:rPr>
              <w:t>Scientific Name</w:t>
            </w:r>
          </w:p>
        </w:tc>
        <w:tc>
          <w:tcPr>
            <w:tcW w:w="1968" w:type="dxa"/>
            <w:tcBorders>
              <w:top w:val="single" w:color="auto" w:sz="2" w:space="0"/>
              <w:bottom w:val="single" w:color="000000" w:sz="12" w:space="0"/>
            </w:tcBorders>
            <w:shd w:val="clear" w:color="auto" w:fill="auto"/>
          </w:tcPr>
          <w:p w:rsidRPr="007F6888" w:rsidR="007F6888" w:rsidP="00B002C8" w:rsidRDefault="007F6888" w14:paraId="3B28CA7B" w14:textId="77777777">
            <w:pPr>
              <w:rPr>
                <w:b/>
                <w:bCs/>
              </w:rPr>
            </w:pPr>
            <w:r w:rsidRPr="007F6888">
              <w:rPr>
                <w:b/>
                <w:bCs/>
              </w:rPr>
              <w:t>Common Name</w:t>
            </w:r>
          </w:p>
        </w:tc>
        <w:tc>
          <w:tcPr>
            <w:tcW w:w="1956" w:type="dxa"/>
            <w:tcBorders>
              <w:top w:val="single" w:color="auto" w:sz="2" w:space="0"/>
              <w:bottom w:val="single" w:color="000000" w:sz="12" w:space="0"/>
            </w:tcBorders>
            <w:shd w:val="clear" w:color="auto" w:fill="auto"/>
          </w:tcPr>
          <w:p w:rsidRPr="007F6888" w:rsidR="007F6888" w:rsidP="00B002C8" w:rsidRDefault="007F6888" w14:paraId="1194A7B8" w14:textId="77777777">
            <w:pPr>
              <w:rPr>
                <w:b/>
                <w:bCs/>
              </w:rPr>
            </w:pPr>
            <w:r w:rsidRPr="007F6888">
              <w:rPr>
                <w:b/>
                <w:bCs/>
              </w:rPr>
              <w:t>Canopy Position</w:t>
            </w:r>
          </w:p>
        </w:tc>
      </w:tr>
      <w:tr w:rsidRPr="007F6888" w:rsidR="007F6888" w:rsidTr="007F6888" w14:paraId="5B9F1752" w14:textId="77777777">
        <w:tc>
          <w:tcPr>
            <w:tcW w:w="1200" w:type="dxa"/>
            <w:tcBorders>
              <w:top w:val="single" w:color="000000" w:sz="12" w:space="0"/>
            </w:tcBorders>
            <w:shd w:val="clear" w:color="auto" w:fill="auto"/>
          </w:tcPr>
          <w:p w:rsidRPr="007F6888" w:rsidR="007F6888" w:rsidP="00B002C8" w:rsidRDefault="007F6888" w14:paraId="5C8BD3B0" w14:textId="77777777">
            <w:pPr>
              <w:rPr>
                <w:bCs/>
              </w:rPr>
            </w:pPr>
            <w:r w:rsidRPr="007F6888">
              <w:rPr>
                <w:bCs/>
              </w:rPr>
              <w:t>PICO</w:t>
            </w:r>
          </w:p>
        </w:tc>
        <w:tc>
          <w:tcPr>
            <w:tcW w:w="2868" w:type="dxa"/>
            <w:tcBorders>
              <w:top w:val="single" w:color="000000" w:sz="12" w:space="0"/>
            </w:tcBorders>
            <w:shd w:val="clear" w:color="auto" w:fill="auto"/>
          </w:tcPr>
          <w:p w:rsidRPr="007F6888" w:rsidR="007F6888" w:rsidP="00B002C8" w:rsidRDefault="007F6888" w14:paraId="5F51CBDD" w14:textId="77777777">
            <w:r w:rsidRPr="007F6888">
              <w:t>Pinus contorta</w:t>
            </w:r>
          </w:p>
        </w:tc>
        <w:tc>
          <w:tcPr>
            <w:tcW w:w="1968" w:type="dxa"/>
            <w:tcBorders>
              <w:top w:val="single" w:color="000000" w:sz="12" w:space="0"/>
            </w:tcBorders>
            <w:shd w:val="clear" w:color="auto" w:fill="auto"/>
          </w:tcPr>
          <w:p w:rsidRPr="007F6888" w:rsidR="007F6888" w:rsidP="00B002C8" w:rsidRDefault="007F6888" w14:paraId="5FEF7621" w14:textId="77777777">
            <w:r w:rsidRPr="007F6888">
              <w:t>Lodgepole pine</w:t>
            </w:r>
          </w:p>
        </w:tc>
        <w:tc>
          <w:tcPr>
            <w:tcW w:w="1956" w:type="dxa"/>
            <w:tcBorders>
              <w:top w:val="single" w:color="000000" w:sz="12" w:space="0"/>
            </w:tcBorders>
            <w:shd w:val="clear" w:color="auto" w:fill="auto"/>
          </w:tcPr>
          <w:p w:rsidRPr="007F6888" w:rsidR="007F6888" w:rsidP="00B002C8" w:rsidRDefault="007F6888" w14:paraId="7C602AE6" w14:textId="77777777">
            <w:r w:rsidRPr="007F6888">
              <w:t>Upper</w:t>
            </w:r>
          </w:p>
        </w:tc>
      </w:tr>
      <w:tr w:rsidRPr="007F6888" w:rsidR="007F6888" w:rsidTr="007F6888" w14:paraId="2F3FBFB5" w14:textId="77777777">
        <w:tc>
          <w:tcPr>
            <w:tcW w:w="1200" w:type="dxa"/>
            <w:shd w:val="clear" w:color="auto" w:fill="auto"/>
          </w:tcPr>
          <w:p w:rsidRPr="007F6888" w:rsidR="007F6888" w:rsidP="00B002C8" w:rsidRDefault="007F6888" w14:paraId="0A48F105" w14:textId="77777777">
            <w:pPr>
              <w:rPr>
                <w:bCs/>
              </w:rPr>
            </w:pPr>
            <w:r w:rsidRPr="007F6888">
              <w:rPr>
                <w:bCs/>
              </w:rPr>
              <w:t>PIFL2</w:t>
            </w:r>
          </w:p>
        </w:tc>
        <w:tc>
          <w:tcPr>
            <w:tcW w:w="2868" w:type="dxa"/>
            <w:shd w:val="clear" w:color="auto" w:fill="auto"/>
          </w:tcPr>
          <w:p w:rsidRPr="007F6888" w:rsidR="007F6888" w:rsidP="00B002C8" w:rsidRDefault="007F6888" w14:paraId="03A2DE69" w14:textId="77777777">
            <w:r w:rsidRPr="007F6888">
              <w:t>Pinus flexilis</w:t>
            </w:r>
          </w:p>
        </w:tc>
        <w:tc>
          <w:tcPr>
            <w:tcW w:w="1968" w:type="dxa"/>
            <w:shd w:val="clear" w:color="auto" w:fill="auto"/>
          </w:tcPr>
          <w:p w:rsidRPr="007F6888" w:rsidR="007F6888" w:rsidP="00B002C8" w:rsidRDefault="007F6888" w14:paraId="38B6AE8D" w14:textId="77777777">
            <w:r w:rsidRPr="007F6888">
              <w:t>Limber pine</w:t>
            </w:r>
          </w:p>
        </w:tc>
        <w:tc>
          <w:tcPr>
            <w:tcW w:w="1956" w:type="dxa"/>
            <w:shd w:val="clear" w:color="auto" w:fill="auto"/>
          </w:tcPr>
          <w:p w:rsidRPr="007F6888" w:rsidR="007F6888" w:rsidP="00B002C8" w:rsidRDefault="007F6888" w14:paraId="06D2FB00" w14:textId="77777777">
            <w:r w:rsidRPr="007F6888">
              <w:t>Upper</w:t>
            </w:r>
          </w:p>
        </w:tc>
      </w:tr>
      <w:tr w:rsidRPr="007F6888" w:rsidR="007F6888" w:rsidTr="007F6888" w14:paraId="49C12382" w14:textId="77777777">
        <w:tc>
          <w:tcPr>
            <w:tcW w:w="1200" w:type="dxa"/>
            <w:shd w:val="clear" w:color="auto" w:fill="auto"/>
          </w:tcPr>
          <w:p w:rsidRPr="007F6888" w:rsidR="007F6888" w:rsidP="00B002C8" w:rsidRDefault="007F6888" w14:paraId="09BB3980" w14:textId="77777777">
            <w:pPr>
              <w:rPr>
                <w:bCs/>
              </w:rPr>
            </w:pPr>
            <w:r w:rsidRPr="007F6888">
              <w:rPr>
                <w:bCs/>
              </w:rPr>
              <w:t>ABCO</w:t>
            </w:r>
          </w:p>
        </w:tc>
        <w:tc>
          <w:tcPr>
            <w:tcW w:w="2868" w:type="dxa"/>
            <w:shd w:val="clear" w:color="auto" w:fill="auto"/>
          </w:tcPr>
          <w:p w:rsidRPr="007F6888" w:rsidR="007F6888" w:rsidP="00B002C8" w:rsidRDefault="007F6888" w14:paraId="16215D6E" w14:textId="77777777">
            <w:r w:rsidRPr="007F6888">
              <w:t>Abies concolor</w:t>
            </w:r>
          </w:p>
        </w:tc>
        <w:tc>
          <w:tcPr>
            <w:tcW w:w="1968" w:type="dxa"/>
            <w:shd w:val="clear" w:color="auto" w:fill="auto"/>
          </w:tcPr>
          <w:p w:rsidRPr="007F6888" w:rsidR="007F6888" w:rsidP="00B002C8" w:rsidRDefault="007F6888" w14:paraId="39DDF2ED" w14:textId="77777777">
            <w:r w:rsidRPr="007F6888">
              <w:t>White fir</w:t>
            </w:r>
          </w:p>
        </w:tc>
        <w:tc>
          <w:tcPr>
            <w:tcW w:w="1956" w:type="dxa"/>
            <w:shd w:val="clear" w:color="auto" w:fill="auto"/>
          </w:tcPr>
          <w:p w:rsidRPr="007F6888" w:rsidR="007F6888" w:rsidP="00B002C8" w:rsidRDefault="007F6888" w14:paraId="1F58B483" w14:textId="77777777">
            <w:r w:rsidRPr="007F6888">
              <w:t>Upper</w:t>
            </w:r>
          </w:p>
        </w:tc>
      </w:tr>
      <w:tr w:rsidRPr="007F6888" w:rsidR="007F6888" w:rsidTr="007F6888" w14:paraId="2C7E34A4" w14:textId="77777777">
        <w:tc>
          <w:tcPr>
            <w:tcW w:w="1200" w:type="dxa"/>
            <w:shd w:val="clear" w:color="auto" w:fill="auto"/>
          </w:tcPr>
          <w:p w:rsidRPr="007F6888" w:rsidR="007F6888" w:rsidP="00B002C8" w:rsidRDefault="007F6888" w14:paraId="5CDD144F" w14:textId="77777777">
            <w:pPr>
              <w:rPr>
                <w:bCs/>
              </w:rPr>
            </w:pPr>
            <w:r w:rsidRPr="007F6888">
              <w:rPr>
                <w:bCs/>
              </w:rPr>
              <w:t>CHSE11</w:t>
            </w:r>
          </w:p>
        </w:tc>
        <w:tc>
          <w:tcPr>
            <w:tcW w:w="2868" w:type="dxa"/>
            <w:shd w:val="clear" w:color="auto" w:fill="auto"/>
          </w:tcPr>
          <w:p w:rsidRPr="007F6888" w:rsidR="007F6888" w:rsidP="00B002C8" w:rsidRDefault="007F6888" w14:paraId="694B5CC0" w14:textId="77777777">
            <w:r w:rsidRPr="007F6888">
              <w:t>Chrysolepis sempervirens</w:t>
            </w:r>
          </w:p>
        </w:tc>
        <w:tc>
          <w:tcPr>
            <w:tcW w:w="1968" w:type="dxa"/>
            <w:shd w:val="clear" w:color="auto" w:fill="auto"/>
          </w:tcPr>
          <w:p w:rsidRPr="007F6888" w:rsidR="007F6888" w:rsidP="00B002C8" w:rsidRDefault="007F6888" w14:paraId="5604827B" w14:textId="77777777">
            <w:r w:rsidRPr="007F6888">
              <w:t>Bush chinquapin</w:t>
            </w:r>
          </w:p>
        </w:tc>
        <w:tc>
          <w:tcPr>
            <w:tcW w:w="1956" w:type="dxa"/>
            <w:shd w:val="clear" w:color="auto" w:fill="auto"/>
          </w:tcPr>
          <w:p w:rsidRPr="007F6888" w:rsidR="007F6888" w:rsidP="00B002C8" w:rsidRDefault="007F6888" w14:paraId="0C291E3A" w14:textId="77777777">
            <w:r w:rsidRPr="007F6888">
              <w:t>Middle</w:t>
            </w:r>
          </w:p>
        </w:tc>
      </w:tr>
    </w:tbl>
    <w:p w:rsidR="007F6888" w:rsidP="007F6888" w:rsidRDefault="007F6888" w14:paraId="25577F81" w14:textId="77777777"/>
    <w:p w:rsidR="007F6888" w:rsidP="007F6888" w:rsidRDefault="007F6888" w14:paraId="2CAEAFEA" w14:textId="77777777">
      <w:pPr>
        <w:pStyle w:val="SClassInfoPara"/>
      </w:pPr>
      <w:r>
        <w:t>Description</w:t>
      </w:r>
    </w:p>
    <w:p w:rsidR="007F6888" w:rsidP="007F6888" w:rsidRDefault="007F6888" w14:paraId="6B9CF515" w14:textId="60A75A1A">
      <w:r>
        <w:t>Mid-maturity lodgepole pine where surface fire or other disturbance has opened the stand.</w:t>
      </w:r>
      <w:r w:rsidR="00B02CF5">
        <w:t xml:space="preserve"> </w:t>
      </w:r>
    </w:p>
    <w:p w:rsidR="007F6888" w:rsidP="007F6888" w:rsidRDefault="007F6888" w14:paraId="4E98F294" w14:textId="77777777"/>
    <w:p w:rsidR="007F6888" w:rsidP="007F6888" w:rsidRDefault="64DFB98C" w14:paraId="19B4B65C" w14:textId="16506492">
      <w:r>
        <w:t>Replacement fire resets. Surface fire and mixed</w:t>
      </w:r>
      <w:r w:rsidR="00E076AB">
        <w:t>-severity</w:t>
      </w:r>
      <w:r>
        <w:t xml:space="preserve"> fire maintain stand. Insect/disease and wind/weather may reset.</w:t>
      </w:r>
    </w:p>
    <w:p w:rsidR="007F6888" w:rsidP="007F6888" w:rsidRDefault="007F6888" w14:paraId="369FB2EC" w14:textId="77777777"/>
    <w:p>
      <w:r>
        <w:rPr>
          <w:i/>
          <w:u w:val="single"/>
        </w:rPr>
        <w:t>Maximum Tree Size Class</w:t>
      </w:r>
      <w:br/>
      <w:r>
        <w:t>Medium 9-21" DBH</w:t>
      </w:r>
    </w:p>
    <w:p w:rsidR="007F6888" w:rsidP="007F6888" w:rsidRDefault="007F6888" w14:paraId="67B176BE" w14:textId="77777777">
      <w:pPr>
        <w:pStyle w:val="InfoPara"/>
        <w:pBdr>
          <w:top w:val="single" w:color="auto" w:sz="4" w:space="1"/>
        </w:pBdr>
      </w:pPr>
      <w:r xmlns:w="http://schemas.openxmlformats.org/wordprocessingml/2006/main">
        <w:t>Class D</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F6888" w:rsidP="007F6888" w:rsidRDefault="007F6888" w14:paraId="2354BEAE" w14:textId="77777777"/>
    <w:p w:rsidR="007F6888" w:rsidP="007F6888" w:rsidRDefault="007F6888" w14:paraId="06237A4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68"/>
        <w:gridCol w:w="1968"/>
        <w:gridCol w:w="1956"/>
      </w:tblGrid>
      <w:tr w:rsidRPr="007F6888" w:rsidR="007F6888" w:rsidTr="007F6888" w14:paraId="621DAFD9" w14:textId="77777777">
        <w:tc>
          <w:tcPr>
            <w:tcW w:w="1200" w:type="dxa"/>
            <w:tcBorders>
              <w:top w:val="single" w:color="auto" w:sz="2" w:space="0"/>
              <w:bottom w:val="single" w:color="000000" w:sz="12" w:space="0"/>
            </w:tcBorders>
            <w:shd w:val="clear" w:color="auto" w:fill="auto"/>
          </w:tcPr>
          <w:p w:rsidRPr="007F6888" w:rsidR="007F6888" w:rsidP="009A3FF5" w:rsidRDefault="007F6888" w14:paraId="082704FC" w14:textId="77777777">
            <w:pPr>
              <w:rPr>
                <w:b/>
                <w:bCs/>
              </w:rPr>
            </w:pPr>
            <w:r w:rsidRPr="007F6888">
              <w:rPr>
                <w:b/>
                <w:bCs/>
              </w:rPr>
              <w:t>Symbol</w:t>
            </w:r>
          </w:p>
        </w:tc>
        <w:tc>
          <w:tcPr>
            <w:tcW w:w="2868" w:type="dxa"/>
            <w:tcBorders>
              <w:top w:val="single" w:color="auto" w:sz="2" w:space="0"/>
              <w:bottom w:val="single" w:color="000000" w:sz="12" w:space="0"/>
            </w:tcBorders>
            <w:shd w:val="clear" w:color="auto" w:fill="auto"/>
          </w:tcPr>
          <w:p w:rsidRPr="007F6888" w:rsidR="007F6888" w:rsidP="009A3FF5" w:rsidRDefault="007F6888" w14:paraId="3B7E38FA" w14:textId="77777777">
            <w:pPr>
              <w:rPr>
                <w:b/>
                <w:bCs/>
              </w:rPr>
            </w:pPr>
            <w:r w:rsidRPr="007F6888">
              <w:rPr>
                <w:b/>
                <w:bCs/>
              </w:rPr>
              <w:t>Scientific Name</w:t>
            </w:r>
          </w:p>
        </w:tc>
        <w:tc>
          <w:tcPr>
            <w:tcW w:w="1968" w:type="dxa"/>
            <w:tcBorders>
              <w:top w:val="single" w:color="auto" w:sz="2" w:space="0"/>
              <w:bottom w:val="single" w:color="000000" w:sz="12" w:space="0"/>
            </w:tcBorders>
            <w:shd w:val="clear" w:color="auto" w:fill="auto"/>
          </w:tcPr>
          <w:p w:rsidRPr="007F6888" w:rsidR="007F6888" w:rsidP="009A3FF5" w:rsidRDefault="007F6888" w14:paraId="75C0FD55" w14:textId="77777777">
            <w:pPr>
              <w:rPr>
                <w:b/>
                <w:bCs/>
              </w:rPr>
            </w:pPr>
            <w:r w:rsidRPr="007F6888">
              <w:rPr>
                <w:b/>
                <w:bCs/>
              </w:rPr>
              <w:t>Common Name</w:t>
            </w:r>
          </w:p>
        </w:tc>
        <w:tc>
          <w:tcPr>
            <w:tcW w:w="1956" w:type="dxa"/>
            <w:tcBorders>
              <w:top w:val="single" w:color="auto" w:sz="2" w:space="0"/>
              <w:bottom w:val="single" w:color="000000" w:sz="12" w:space="0"/>
            </w:tcBorders>
            <w:shd w:val="clear" w:color="auto" w:fill="auto"/>
          </w:tcPr>
          <w:p w:rsidRPr="007F6888" w:rsidR="007F6888" w:rsidP="009A3FF5" w:rsidRDefault="007F6888" w14:paraId="7CD1F14E" w14:textId="77777777">
            <w:pPr>
              <w:rPr>
                <w:b/>
                <w:bCs/>
              </w:rPr>
            </w:pPr>
            <w:r w:rsidRPr="007F6888">
              <w:rPr>
                <w:b/>
                <w:bCs/>
              </w:rPr>
              <w:t>Canopy Position</w:t>
            </w:r>
          </w:p>
        </w:tc>
      </w:tr>
      <w:tr w:rsidRPr="007F6888" w:rsidR="007F6888" w:rsidTr="007F6888" w14:paraId="6A87AB15" w14:textId="77777777">
        <w:tc>
          <w:tcPr>
            <w:tcW w:w="1200" w:type="dxa"/>
            <w:tcBorders>
              <w:top w:val="single" w:color="000000" w:sz="12" w:space="0"/>
            </w:tcBorders>
            <w:shd w:val="clear" w:color="auto" w:fill="auto"/>
          </w:tcPr>
          <w:p w:rsidRPr="007F6888" w:rsidR="007F6888" w:rsidP="009A3FF5" w:rsidRDefault="007F6888" w14:paraId="2A2BA134" w14:textId="77777777">
            <w:pPr>
              <w:rPr>
                <w:bCs/>
              </w:rPr>
            </w:pPr>
            <w:r w:rsidRPr="007F6888">
              <w:rPr>
                <w:bCs/>
              </w:rPr>
              <w:t>PICO</w:t>
            </w:r>
          </w:p>
        </w:tc>
        <w:tc>
          <w:tcPr>
            <w:tcW w:w="2868" w:type="dxa"/>
            <w:tcBorders>
              <w:top w:val="single" w:color="000000" w:sz="12" w:space="0"/>
            </w:tcBorders>
            <w:shd w:val="clear" w:color="auto" w:fill="auto"/>
          </w:tcPr>
          <w:p w:rsidRPr="007F6888" w:rsidR="007F6888" w:rsidP="009A3FF5" w:rsidRDefault="007F6888" w14:paraId="48894B9D" w14:textId="77777777">
            <w:r w:rsidRPr="007F6888">
              <w:t>Pinus contorta</w:t>
            </w:r>
          </w:p>
        </w:tc>
        <w:tc>
          <w:tcPr>
            <w:tcW w:w="1968" w:type="dxa"/>
            <w:tcBorders>
              <w:top w:val="single" w:color="000000" w:sz="12" w:space="0"/>
            </w:tcBorders>
            <w:shd w:val="clear" w:color="auto" w:fill="auto"/>
          </w:tcPr>
          <w:p w:rsidRPr="007F6888" w:rsidR="007F6888" w:rsidP="009A3FF5" w:rsidRDefault="007F6888" w14:paraId="2812D1C8" w14:textId="77777777">
            <w:r w:rsidRPr="007F6888">
              <w:t>Lodgepole pine</w:t>
            </w:r>
          </w:p>
        </w:tc>
        <w:tc>
          <w:tcPr>
            <w:tcW w:w="1956" w:type="dxa"/>
            <w:tcBorders>
              <w:top w:val="single" w:color="000000" w:sz="12" w:space="0"/>
            </w:tcBorders>
            <w:shd w:val="clear" w:color="auto" w:fill="auto"/>
          </w:tcPr>
          <w:p w:rsidRPr="007F6888" w:rsidR="007F6888" w:rsidP="009A3FF5" w:rsidRDefault="007F6888" w14:paraId="2E7435B6" w14:textId="77777777">
            <w:r w:rsidRPr="007F6888">
              <w:t>Upper</w:t>
            </w:r>
          </w:p>
        </w:tc>
      </w:tr>
      <w:tr w:rsidRPr="007F6888" w:rsidR="007F6888" w:rsidTr="007F6888" w14:paraId="472250A4" w14:textId="77777777">
        <w:tc>
          <w:tcPr>
            <w:tcW w:w="1200" w:type="dxa"/>
            <w:shd w:val="clear" w:color="auto" w:fill="auto"/>
          </w:tcPr>
          <w:p w:rsidRPr="007F6888" w:rsidR="007F6888" w:rsidP="009A3FF5" w:rsidRDefault="007F6888" w14:paraId="091B2FC0" w14:textId="77777777">
            <w:pPr>
              <w:rPr>
                <w:bCs/>
              </w:rPr>
            </w:pPr>
            <w:r w:rsidRPr="007F6888">
              <w:rPr>
                <w:bCs/>
              </w:rPr>
              <w:t>PIFL2</w:t>
            </w:r>
          </w:p>
        </w:tc>
        <w:tc>
          <w:tcPr>
            <w:tcW w:w="2868" w:type="dxa"/>
            <w:shd w:val="clear" w:color="auto" w:fill="auto"/>
          </w:tcPr>
          <w:p w:rsidRPr="007F6888" w:rsidR="007F6888" w:rsidP="009A3FF5" w:rsidRDefault="007F6888" w14:paraId="34D87922" w14:textId="77777777">
            <w:r w:rsidRPr="007F6888">
              <w:t>Pinus flexilis</w:t>
            </w:r>
          </w:p>
        </w:tc>
        <w:tc>
          <w:tcPr>
            <w:tcW w:w="1968" w:type="dxa"/>
            <w:shd w:val="clear" w:color="auto" w:fill="auto"/>
          </w:tcPr>
          <w:p w:rsidRPr="007F6888" w:rsidR="007F6888" w:rsidP="009A3FF5" w:rsidRDefault="007F6888" w14:paraId="2999D224" w14:textId="77777777">
            <w:r w:rsidRPr="007F6888">
              <w:t>Limber pine</w:t>
            </w:r>
          </w:p>
        </w:tc>
        <w:tc>
          <w:tcPr>
            <w:tcW w:w="1956" w:type="dxa"/>
            <w:shd w:val="clear" w:color="auto" w:fill="auto"/>
          </w:tcPr>
          <w:p w:rsidRPr="007F6888" w:rsidR="007F6888" w:rsidP="009A3FF5" w:rsidRDefault="007F6888" w14:paraId="4AEFFAB3" w14:textId="77777777">
            <w:r w:rsidRPr="007F6888">
              <w:t>Upper</w:t>
            </w:r>
          </w:p>
        </w:tc>
      </w:tr>
      <w:tr w:rsidRPr="007F6888" w:rsidR="007F6888" w:rsidTr="007F6888" w14:paraId="65B8F41D" w14:textId="77777777">
        <w:tc>
          <w:tcPr>
            <w:tcW w:w="1200" w:type="dxa"/>
            <w:shd w:val="clear" w:color="auto" w:fill="auto"/>
          </w:tcPr>
          <w:p w:rsidRPr="007F6888" w:rsidR="007F6888" w:rsidP="009A3FF5" w:rsidRDefault="007F6888" w14:paraId="146C2802" w14:textId="77777777">
            <w:pPr>
              <w:rPr>
                <w:bCs/>
              </w:rPr>
            </w:pPr>
            <w:r w:rsidRPr="007F6888">
              <w:rPr>
                <w:bCs/>
              </w:rPr>
              <w:t>ABCO</w:t>
            </w:r>
          </w:p>
        </w:tc>
        <w:tc>
          <w:tcPr>
            <w:tcW w:w="2868" w:type="dxa"/>
            <w:shd w:val="clear" w:color="auto" w:fill="auto"/>
          </w:tcPr>
          <w:p w:rsidRPr="007F6888" w:rsidR="007F6888" w:rsidP="009A3FF5" w:rsidRDefault="007F6888" w14:paraId="7F3D1B16" w14:textId="77777777">
            <w:r w:rsidRPr="007F6888">
              <w:t>Abies concolor</w:t>
            </w:r>
          </w:p>
        </w:tc>
        <w:tc>
          <w:tcPr>
            <w:tcW w:w="1968" w:type="dxa"/>
            <w:shd w:val="clear" w:color="auto" w:fill="auto"/>
          </w:tcPr>
          <w:p w:rsidRPr="007F6888" w:rsidR="007F6888" w:rsidP="009A3FF5" w:rsidRDefault="007F6888" w14:paraId="1AE9D2ED" w14:textId="77777777">
            <w:r w:rsidRPr="007F6888">
              <w:t>White fir</w:t>
            </w:r>
          </w:p>
        </w:tc>
        <w:tc>
          <w:tcPr>
            <w:tcW w:w="1956" w:type="dxa"/>
            <w:shd w:val="clear" w:color="auto" w:fill="auto"/>
          </w:tcPr>
          <w:p w:rsidRPr="007F6888" w:rsidR="007F6888" w:rsidP="009A3FF5" w:rsidRDefault="007F6888" w14:paraId="2EFFAC41" w14:textId="77777777">
            <w:r w:rsidRPr="007F6888">
              <w:t>Upper</w:t>
            </w:r>
          </w:p>
        </w:tc>
      </w:tr>
      <w:tr w:rsidRPr="007F6888" w:rsidR="007F6888" w:rsidTr="007F6888" w14:paraId="6C3D2836" w14:textId="77777777">
        <w:tc>
          <w:tcPr>
            <w:tcW w:w="1200" w:type="dxa"/>
            <w:shd w:val="clear" w:color="auto" w:fill="auto"/>
          </w:tcPr>
          <w:p w:rsidRPr="007F6888" w:rsidR="007F6888" w:rsidP="009A3FF5" w:rsidRDefault="007F6888" w14:paraId="2EF06768" w14:textId="77777777">
            <w:pPr>
              <w:rPr>
                <w:bCs/>
              </w:rPr>
            </w:pPr>
            <w:r w:rsidRPr="007F6888">
              <w:rPr>
                <w:bCs/>
              </w:rPr>
              <w:t>CHSE11</w:t>
            </w:r>
          </w:p>
        </w:tc>
        <w:tc>
          <w:tcPr>
            <w:tcW w:w="2868" w:type="dxa"/>
            <w:shd w:val="clear" w:color="auto" w:fill="auto"/>
          </w:tcPr>
          <w:p w:rsidRPr="007F6888" w:rsidR="007F6888" w:rsidP="009A3FF5" w:rsidRDefault="007F6888" w14:paraId="70EEDE9A" w14:textId="77777777">
            <w:r w:rsidRPr="007F6888">
              <w:t>Chrysolepis sempervirens</w:t>
            </w:r>
          </w:p>
        </w:tc>
        <w:tc>
          <w:tcPr>
            <w:tcW w:w="1968" w:type="dxa"/>
            <w:shd w:val="clear" w:color="auto" w:fill="auto"/>
          </w:tcPr>
          <w:p w:rsidRPr="007F6888" w:rsidR="007F6888" w:rsidP="009A3FF5" w:rsidRDefault="007F6888" w14:paraId="10B8D949" w14:textId="77777777">
            <w:r w:rsidRPr="007F6888">
              <w:t>Bush chinquapin</w:t>
            </w:r>
          </w:p>
        </w:tc>
        <w:tc>
          <w:tcPr>
            <w:tcW w:w="1956" w:type="dxa"/>
            <w:shd w:val="clear" w:color="auto" w:fill="auto"/>
          </w:tcPr>
          <w:p w:rsidRPr="007F6888" w:rsidR="007F6888" w:rsidP="009A3FF5" w:rsidRDefault="007F6888" w14:paraId="463ABFC5" w14:textId="77777777">
            <w:r w:rsidRPr="007F6888">
              <w:t>Middle</w:t>
            </w:r>
          </w:p>
        </w:tc>
      </w:tr>
    </w:tbl>
    <w:p w:rsidR="007F6888" w:rsidP="007F6888" w:rsidRDefault="007F6888" w14:paraId="45C077FA" w14:textId="77777777"/>
    <w:p w:rsidR="007F6888" w:rsidP="007F6888" w:rsidRDefault="007F6888" w14:paraId="478E48F6" w14:textId="77777777">
      <w:pPr>
        <w:pStyle w:val="SClassInfoPara"/>
      </w:pPr>
      <w:r>
        <w:t>Description</w:t>
      </w:r>
    </w:p>
    <w:p w:rsidR="007F6888" w:rsidP="007F6888" w:rsidRDefault="007F6888" w14:paraId="636B602F" w14:textId="4BD349A9">
      <w:r>
        <w:t>Areas that have experienced one or more low</w:t>
      </w:r>
      <w:r w:rsidR="00E076AB">
        <w:t>-</w:t>
      </w:r>
      <w:r>
        <w:t>severity understory fires that reduced stand density or old stands that have not experienced fire but have been thinned by other processes (</w:t>
      </w:r>
      <w:r w:rsidR="00E076AB">
        <w:t xml:space="preserve">e.g., </w:t>
      </w:r>
      <w:r>
        <w:t xml:space="preserve">treefalls). Stands are </w:t>
      </w:r>
      <w:r w:rsidR="00E076AB">
        <w:t xml:space="preserve">of </w:t>
      </w:r>
      <w:r>
        <w:t>uneven age.</w:t>
      </w:r>
      <w:r w:rsidR="00B02CF5">
        <w:t xml:space="preserve"> </w:t>
      </w:r>
    </w:p>
    <w:p w:rsidR="007F6888" w:rsidP="007F6888" w:rsidRDefault="007F6888" w14:paraId="1DD20BAD" w14:textId="77777777"/>
    <w:p w:rsidR="007F6888" w:rsidP="007F6888" w:rsidRDefault="64DFB98C" w14:paraId="6B8AA1F7" w14:textId="3C231A50">
      <w:r>
        <w:t>This class maintains in the absence of disturbance. Replacement fire resets. Surface fire and mixed</w:t>
      </w:r>
      <w:r w:rsidR="00E076AB">
        <w:t>-severity</w:t>
      </w:r>
      <w:r>
        <w:t xml:space="preserve"> fire maintain stand. Insect/disease may reset, but wind/weather will maintain.</w:t>
      </w:r>
    </w:p>
    <w:p w:rsidR="007F6888" w:rsidP="007F6888" w:rsidRDefault="007F6888" w14:paraId="18039B14" w14:textId="77777777"/>
    <w:p>
      <w:r>
        <w:rPr>
          <w:i/>
          <w:u w:val="single"/>
        </w:rPr>
        <w:t>Maximum Tree Size Class</w:t>
      </w:r>
      <w:br/>
      <w:r>
        <w:t>Large 21-33" DBH</w:t>
      </w:r>
    </w:p>
    <w:p w:rsidR="007F6888" w:rsidP="007F6888" w:rsidRDefault="007F6888" w14:paraId="266F8BDA" w14:textId="77777777">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F6888" w:rsidP="007F6888" w:rsidRDefault="007F6888" w14:paraId="671C16F9" w14:textId="77777777"/>
    <w:p w:rsidR="007F6888" w:rsidP="007F6888" w:rsidRDefault="007F6888" w14:paraId="6C796B7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68"/>
        <w:gridCol w:w="1968"/>
        <w:gridCol w:w="1956"/>
      </w:tblGrid>
      <w:tr w:rsidRPr="007F6888" w:rsidR="007F6888" w:rsidTr="007F6888" w14:paraId="6B7CD765" w14:textId="77777777">
        <w:tc>
          <w:tcPr>
            <w:tcW w:w="1200" w:type="dxa"/>
            <w:tcBorders>
              <w:top w:val="single" w:color="auto" w:sz="2" w:space="0"/>
              <w:bottom w:val="single" w:color="000000" w:sz="12" w:space="0"/>
            </w:tcBorders>
            <w:shd w:val="clear" w:color="auto" w:fill="auto"/>
          </w:tcPr>
          <w:p w:rsidRPr="007F6888" w:rsidR="007F6888" w:rsidP="00E36F0E" w:rsidRDefault="007F6888" w14:paraId="61FD7D05" w14:textId="77777777">
            <w:pPr>
              <w:rPr>
                <w:b/>
                <w:bCs/>
              </w:rPr>
            </w:pPr>
            <w:r w:rsidRPr="007F6888">
              <w:rPr>
                <w:b/>
                <w:bCs/>
              </w:rPr>
              <w:t>Symbol</w:t>
            </w:r>
          </w:p>
        </w:tc>
        <w:tc>
          <w:tcPr>
            <w:tcW w:w="2868" w:type="dxa"/>
            <w:tcBorders>
              <w:top w:val="single" w:color="auto" w:sz="2" w:space="0"/>
              <w:bottom w:val="single" w:color="000000" w:sz="12" w:space="0"/>
            </w:tcBorders>
            <w:shd w:val="clear" w:color="auto" w:fill="auto"/>
          </w:tcPr>
          <w:p w:rsidRPr="007F6888" w:rsidR="007F6888" w:rsidP="00E36F0E" w:rsidRDefault="007F6888" w14:paraId="5CCE33E3" w14:textId="77777777">
            <w:pPr>
              <w:rPr>
                <w:b/>
                <w:bCs/>
              </w:rPr>
            </w:pPr>
            <w:r w:rsidRPr="007F6888">
              <w:rPr>
                <w:b/>
                <w:bCs/>
              </w:rPr>
              <w:t>Scientific Name</w:t>
            </w:r>
          </w:p>
        </w:tc>
        <w:tc>
          <w:tcPr>
            <w:tcW w:w="1968" w:type="dxa"/>
            <w:tcBorders>
              <w:top w:val="single" w:color="auto" w:sz="2" w:space="0"/>
              <w:bottom w:val="single" w:color="000000" w:sz="12" w:space="0"/>
            </w:tcBorders>
            <w:shd w:val="clear" w:color="auto" w:fill="auto"/>
          </w:tcPr>
          <w:p w:rsidRPr="007F6888" w:rsidR="007F6888" w:rsidP="00E36F0E" w:rsidRDefault="007F6888" w14:paraId="049BDE22" w14:textId="77777777">
            <w:pPr>
              <w:rPr>
                <w:b/>
                <w:bCs/>
              </w:rPr>
            </w:pPr>
            <w:r w:rsidRPr="007F6888">
              <w:rPr>
                <w:b/>
                <w:bCs/>
              </w:rPr>
              <w:t>Common Name</w:t>
            </w:r>
          </w:p>
        </w:tc>
        <w:tc>
          <w:tcPr>
            <w:tcW w:w="1956" w:type="dxa"/>
            <w:tcBorders>
              <w:top w:val="single" w:color="auto" w:sz="2" w:space="0"/>
              <w:bottom w:val="single" w:color="000000" w:sz="12" w:space="0"/>
            </w:tcBorders>
            <w:shd w:val="clear" w:color="auto" w:fill="auto"/>
          </w:tcPr>
          <w:p w:rsidRPr="007F6888" w:rsidR="007F6888" w:rsidP="00E36F0E" w:rsidRDefault="007F6888" w14:paraId="3D28BF5F" w14:textId="77777777">
            <w:pPr>
              <w:rPr>
                <w:b/>
                <w:bCs/>
              </w:rPr>
            </w:pPr>
            <w:r w:rsidRPr="007F6888">
              <w:rPr>
                <w:b/>
                <w:bCs/>
              </w:rPr>
              <w:t>Canopy Position</w:t>
            </w:r>
          </w:p>
        </w:tc>
      </w:tr>
      <w:tr w:rsidRPr="007F6888" w:rsidR="007F6888" w:rsidTr="007F6888" w14:paraId="0776A1F0" w14:textId="77777777">
        <w:tc>
          <w:tcPr>
            <w:tcW w:w="1200" w:type="dxa"/>
            <w:tcBorders>
              <w:top w:val="single" w:color="000000" w:sz="12" w:space="0"/>
            </w:tcBorders>
            <w:shd w:val="clear" w:color="auto" w:fill="auto"/>
          </w:tcPr>
          <w:p w:rsidRPr="007F6888" w:rsidR="007F6888" w:rsidP="00E36F0E" w:rsidRDefault="007F6888" w14:paraId="1099869C" w14:textId="77777777">
            <w:pPr>
              <w:rPr>
                <w:bCs/>
              </w:rPr>
            </w:pPr>
            <w:r w:rsidRPr="007F6888">
              <w:rPr>
                <w:bCs/>
              </w:rPr>
              <w:t>PICO</w:t>
            </w:r>
          </w:p>
        </w:tc>
        <w:tc>
          <w:tcPr>
            <w:tcW w:w="2868" w:type="dxa"/>
            <w:tcBorders>
              <w:top w:val="single" w:color="000000" w:sz="12" w:space="0"/>
            </w:tcBorders>
            <w:shd w:val="clear" w:color="auto" w:fill="auto"/>
          </w:tcPr>
          <w:p w:rsidRPr="007F6888" w:rsidR="007F6888" w:rsidP="00E36F0E" w:rsidRDefault="007F6888" w14:paraId="01C739CA" w14:textId="77777777">
            <w:r w:rsidRPr="007F6888">
              <w:t>Pinus contorta</w:t>
            </w:r>
          </w:p>
        </w:tc>
        <w:tc>
          <w:tcPr>
            <w:tcW w:w="1968" w:type="dxa"/>
            <w:tcBorders>
              <w:top w:val="single" w:color="000000" w:sz="12" w:space="0"/>
            </w:tcBorders>
            <w:shd w:val="clear" w:color="auto" w:fill="auto"/>
          </w:tcPr>
          <w:p w:rsidRPr="007F6888" w:rsidR="007F6888" w:rsidP="00E36F0E" w:rsidRDefault="007F6888" w14:paraId="3E17A49A" w14:textId="77777777">
            <w:r w:rsidRPr="007F6888">
              <w:t>Lodgepole pine</w:t>
            </w:r>
          </w:p>
        </w:tc>
        <w:tc>
          <w:tcPr>
            <w:tcW w:w="1956" w:type="dxa"/>
            <w:tcBorders>
              <w:top w:val="single" w:color="000000" w:sz="12" w:space="0"/>
            </w:tcBorders>
            <w:shd w:val="clear" w:color="auto" w:fill="auto"/>
          </w:tcPr>
          <w:p w:rsidRPr="007F6888" w:rsidR="007F6888" w:rsidP="00E36F0E" w:rsidRDefault="007F6888" w14:paraId="5BED9621" w14:textId="77777777">
            <w:r w:rsidRPr="007F6888">
              <w:t>Upper</w:t>
            </w:r>
          </w:p>
        </w:tc>
      </w:tr>
      <w:tr w:rsidRPr="007F6888" w:rsidR="007F6888" w:rsidTr="007F6888" w14:paraId="0017DE9E" w14:textId="77777777">
        <w:tc>
          <w:tcPr>
            <w:tcW w:w="1200" w:type="dxa"/>
            <w:shd w:val="clear" w:color="auto" w:fill="auto"/>
          </w:tcPr>
          <w:p w:rsidRPr="007F6888" w:rsidR="007F6888" w:rsidP="00E36F0E" w:rsidRDefault="007F6888" w14:paraId="38BFE493" w14:textId="77777777">
            <w:pPr>
              <w:rPr>
                <w:bCs/>
              </w:rPr>
            </w:pPr>
            <w:r w:rsidRPr="007F6888">
              <w:rPr>
                <w:bCs/>
              </w:rPr>
              <w:t>ABCO</w:t>
            </w:r>
          </w:p>
        </w:tc>
        <w:tc>
          <w:tcPr>
            <w:tcW w:w="2868" w:type="dxa"/>
            <w:shd w:val="clear" w:color="auto" w:fill="auto"/>
          </w:tcPr>
          <w:p w:rsidRPr="007F6888" w:rsidR="007F6888" w:rsidP="00E36F0E" w:rsidRDefault="007F6888" w14:paraId="6F9244D4" w14:textId="77777777">
            <w:r w:rsidRPr="007F6888">
              <w:t>Abies concolor</w:t>
            </w:r>
          </w:p>
        </w:tc>
        <w:tc>
          <w:tcPr>
            <w:tcW w:w="1968" w:type="dxa"/>
            <w:shd w:val="clear" w:color="auto" w:fill="auto"/>
          </w:tcPr>
          <w:p w:rsidRPr="007F6888" w:rsidR="007F6888" w:rsidP="00E36F0E" w:rsidRDefault="007F6888" w14:paraId="0867C4BB" w14:textId="77777777">
            <w:r w:rsidRPr="007F6888">
              <w:t>White fir</w:t>
            </w:r>
          </w:p>
        </w:tc>
        <w:tc>
          <w:tcPr>
            <w:tcW w:w="1956" w:type="dxa"/>
            <w:shd w:val="clear" w:color="auto" w:fill="auto"/>
          </w:tcPr>
          <w:p w:rsidRPr="007F6888" w:rsidR="007F6888" w:rsidP="00E36F0E" w:rsidRDefault="007F6888" w14:paraId="7455126C" w14:textId="77777777">
            <w:r w:rsidRPr="007F6888">
              <w:t>Upper</w:t>
            </w:r>
          </w:p>
        </w:tc>
      </w:tr>
      <w:tr w:rsidRPr="007F6888" w:rsidR="007F6888" w:rsidTr="007F6888" w14:paraId="19E65210" w14:textId="77777777">
        <w:tc>
          <w:tcPr>
            <w:tcW w:w="1200" w:type="dxa"/>
            <w:shd w:val="clear" w:color="auto" w:fill="auto"/>
          </w:tcPr>
          <w:p w:rsidRPr="007F6888" w:rsidR="007F6888" w:rsidP="00E36F0E" w:rsidRDefault="007F6888" w14:paraId="332D4871" w14:textId="77777777">
            <w:pPr>
              <w:rPr>
                <w:bCs/>
              </w:rPr>
            </w:pPr>
            <w:r w:rsidRPr="007F6888">
              <w:rPr>
                <w:bCs/>
              </w:rPr>
              <w:t>PIJE</w:t>
            </w:r>
          </w:p>
        </w:tc>
        <w:tc>
          <w:tcPr>
            <w:tcW w:w="2868" w:type="dxa"/>
            <w:shd w:val="clear" w:color="auto" w:fill="auto"/>
          </w:tcPr>
          <w:p w:rsidRPr="007F6888" w:rsidR="007F6888" w:rsidP="00E36F0E" w:rsidRDefault="007F6888" w14:paraId="17382661" w14:textId="77777777">
            <w:r w:rsidRPr="007F6888">
              <w:t>Pinus jeffreyi</w:t>
            </w:r>
          </w:p>
        </w:tc>
        <w:tc>
          <w:tcPr>
            <w:tcW w:w="1968" w:type="dxa"/>
            <w:shd w:val="clear" w:color="auto" w:fill="auto"/>
          </w:tcPr>
          <w:p w:rsidRPr="007F6888" w:rsidR="007F6888" w:rsidP="00E36F0E" w:rsidRDefault="007F6888" w14:paraId="2AC55FB1" w14:textId="77777777">
            <w:r w:rsidRPr="007F6888">
              <w:t>Jeffrey pine</w:t>
            </w:r>
          </w:p>
        </w:tc>
        <w:tc>
          <w:tcPr>
            <w:tcW w:w="1956" w:type="dxa"/>
            <w:shd w:val="clear" w:color="auto" w:fill="auto"/>
          </w:tcPr>
          <w:p w:rsidRPr="007F6888" w:rsidR="007F6888" w:rsidP="00E36F0E" w:rsidRDefault="007F6888" w14:paraId="2F863D90" w14:textId="77777777">
            <w:r w:rsidRPr="007F6888">
              <w:t>Upper</w:t>
            </w:r>
          </w:p>
        </w:tc>
      </w:tr>
      <w:tr w:rsidRPr="007F6888" w:rsidR="007F6888" w:rsidTr="007F6888" w14:paraId="37117954" w14:textId="77777777">
        <w:tc>
          <w:tcPr>
            <w:tcW w:w="1200" w:type="dxa"/>
            <w:shd w:val="clear" w:color="auto" w:fill="auto"/>
          </w:tcPr>
          <w:p w:rsidRPr="007F6888" w:rsidR="007F6888" w:rsidP="00E36F0E" w:rsidRDefault="007F6888" w14:paraId="22F9621F" w14:textId="77777777">
            <w:pPr>
              <w:rPr>
                <w:bCs/>
              </w:rPr>
            </w:pPr>
            <w:r w:rsidRPr="007F6888">
              <w:rPr>
                <w:bCs/>
              </w:rPr>
              <w:t>CHSE11</w:t>
            </w:r>
          </w:p>
        </w:tc>
        <w:tc>
          <w:tcPr>
            <w:tcW w:w="2868" w:type="dxa"/>
            <w:shd w:val="clear" w:color="auto" w:fill="auto"/>
          </w:tcPr>
          <w:p w:rsidRPr="007F6888" w:rsidR="007F6888" w:rsidP="00E36F0E" w:rsidRDefault="007F6888" w14:paraId="46C04104" w14:textId="77777777">
            <w:r w:rsidRPr="007F6888">
              <w:t>Chrysolepis sempervirens</w:t>
            </w:r>
          </w:p>
        </w:tc>
        <w:tc>
          <w:tcPr>
            <w:tcW w:w="1968" w:type="dxa"/>
            <w:shd w:val="clear" w:color="auto" w:fill="auto"/>
          </w:tcPr>
          <w:p w:rsidRPr="007F6888" w:rsidR="007F6888" w:rsidP="00E36F0E" w:rsidRDefault="007F6888" w14:paraId="2AB73FF0" w14:textId="77777777">
            <w:r w:rsidRPr="007F6888">
              <w:t>Bush chinquapin</w:t>
            </w:r>
          </w:p>
        </w:tc>
        <w:tc>
          <w:tcPr>
            <w:tcW w:w="1956" w:type="dxa"/>
            <w:shd w:val="clear" w:color="auto" w:fill="auto"/>
          </w:tcPr>
          <w:p w:rsidRPr="007F6888" w:rsidR="007F6888" w:rsidP="00E36F0E" w:rsidRDefault="007F6888" w14:paraId="3C882FD0" w14:textId="77777777">
            <w:r w:rsidRPr="007F6888">
              <w:t>Middle</w:t>
            </w:r>
          </w:p>
        </w:tc>
      </w:tr>
    </w:tbl>
    <w:p w:rsidR="007F6888" w:rsidP="007F6888" w:rsidRDefault="007F6888" w14:paraId="16709AA2" w14:textId="77777777"/>
    <w:p w:rsidR="007F6888" w:rsidP="007F6888" w:rsidRDefault="007F6888" w14:paraId="20B2C4CA" w14:textId="77777777">
      <w:pPr>
        <w:pStyle w:val="SClassInfoPara"/>
      </w:pPr>
      <w:r>
        <w:t>Description</w:t>
      </w:r>
    </w:p>
    <w:p w:rsidR="007F6888" w:rsidP="007F6888" w:rsidRDefault="007F6888" w14:paraId="22B4B4EE" w14:textId="1FFF8A53">
      <w:r>
        <w:t>Old stands where fire has had minimal influence.</w:t>
      </w:r>
      <w:r w:rsidR="00B02CF5">
        <w:t xml:space="preserve"> </w:t>
      </w:r>
    </w:p>
    <w:p w:rsidR="007F6888" w:rsidP="007F6888" w:rsidRDefault="007F6888" w14:paraId="24DA95FB" w14:textId="77777777"/>
    <w:p w:rsidR="007F6888" w:rsidP="007F6888" w:rsidRDefault="64DFB98C" w14:paraId="51D98F10" w14:textId="525DA57B">
      <w:r>
        <w:t xml:space="preserve">Remains </w:t>
      </w:r>
      <w:r w:rsidR="00E076AB">
        <w:t>i</w:t>
      </w:r>
      <w:r>
        <w:t>ndefinitely. Replacement fire resets, but mixed</w:t>
      </w:r>
      <w:r w:rsidR="00E076AB">
        <w:t>-severity</w:t>
      </w:r>
      <w:r>
        <w:t xml:space="preserve"> fire opens stand. Surface fire maintains stand. Insect/disease may reset or open up, but wind/weather will maintain.</w:t>
      </w:r>
    </w:p>
    <w:p w:rsidR="007F6888" w:rsidP="007F6888" w:rsidRDefault="007F6888" w14:paraId="33BE4B2C"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F6888" w:rsidP="007F6888" w:rsidRDefault="007F6888" w14:paraId="2D501108" w14:textId="77777777">
      <w:r>
        <w:t>Agee, J.K. 1993. Fire Ecology of Pacific Northwest Forests. Washington, DC: Island Press. 494 pp.</w:t>
      </w:r>
    </w:p>
    <w:p w:rsidR="007F6888" w:rsidP="007F6888" w:rsidRDefault="007F6888" w14:paraId="12C3AFA5" w14:textId="77777777"/>
    <w:p w:rsidR="007F6888" w:rsidP="007F6888" w:rsidRDefault="007F6888" w14:paraId="2F6CFB87" w14:textId="0CA1270E">
      <w:r>
        <w:t>Caprio, A.C. Reconstructing fire history of lodgepole pine on Chagoopa Plateau, Sequoia National Park, California. In: Proceedings 2002 Fire Conference: Managing Fire and Fuels in the Remaining Wildlands and Open Spaces of the Southwestern United States, 2-5 December 2002, San Diego CA.</w:t>
      </w:r>
    </w:p>
    <w:p w:rsidR="007F6888" w:rsidP="007F6888" w:rsidRDefault="007F6888" w14:paraId="4D022F3B" w14:textId="77777777"/>
    <w:p w:rsidR="007F6888" w:rsidP="007F6888" w:rsidRDefault="007F6888" w14:paraId="0F6EF453" w14:textId="77777777">
      <w:r>
        <w:t xml:space="preserve">Caprio, A.C. and D.M. Graber. 2000. Returning fire to the mountains: can we successfully restore the ecological role of pre-Euro-American fire regimes to the Sierra Nevada? 233-241. In: Cole, D.N., S.F. McCool, W.T. Borrie and J. O'Loughlin, compilers. Proceedings: Wilderness Science in a Time of Change--Vol. 5 Wilderness Ecosystems, Threats, and Management. 23-27 May 1999. Proceedings RMRS-P-15-VOL-5. Missoula, MT: USDA Forest Service, Rocky Mountain Research Station. </w:t>
      </w:r>
    </w:p>
    <w:p w:rsidR="007F6888" w:rsidP="007F6888" w:rsidRDefault="007F6888" w14:paraId="2A548946" w14:textId="77777777"/>
    <w:p w:rsidR="007F6888" w:rsidP="007F6888" w:rsidRDefault="007F6888" w14:paraId="33C61F3B" w14:textId="77777777">
      <w:r>
        <w:t>Hanes, T.L. 1976. Vegetation types of the San Gabrial Mountains. 65-76. In: J. Lating, ed. Plant communities of southern California. Berkeley, CA: California Native Plant Society.</w:t>
      </w:r>
    </w:p>
    <w:p w:rsidR="007F6888" w:rsidP="007F6888" w:rsidRDefault="007F6888" w14:paraId="09423759" w14:textId="77777777"/>
    <w:p w:rsidR="007F6888" w:rsidP="007F6888" w:rsidRDefault="007F6888" w14:paraId="35A13929" w14:textId="77777777">
      <w:r>
        <w:t>Keeley, J.E. 1980. Reproductive cycles and fire regimes. 231-277. In: Mooney, H.A., T.M. Bonnicksen, N.L. Christensen, J.E. Lotan and W.A. Reiners, technical coordinators. Proceedings of the Conference: Fire Regimes and Ecosystem Properties. 11-15 December 1978, Honolulu, HI. GTR- WO-26. USDA Forest Service. 594 pp.</w:t>
      </w:r>
    </w:p>
    <w:p w:rsidR="007F6888" w:rsidP="007F6888" w:rsidRDefault="007F6888" w14:paraId="43F93E30" w14:textId="77777777"/>
    <w:p w:rsidR="007F6888" w:rsidP="007F6888" w:rsidRDefault="007F6888" w14:paraId="0976A45C" w14:textId="77777777">
      <w:r>
        <w:t>Keifer. M. 1991. Forest age structure, species composition, and fire disturbance in the Sierra Nevada subalpine zone. MS thesis. University of Arizona. 111 pp.</w:t>
      </w:r>
    </w:p>
    <w:p w:rsidR="007F6888" w:rsidP="007F6888" w:rsidRDefault="007F6888" w14:paraId="077DCA0E" w14:textId="77777777"/>
    <w:p w:rsidR="007F6888" w:rsidP="007F6888" w:rsidRDefault="007F6888" w14:paraId="1DBA2D0F" w14:textId="77777777">
      <w:r>
        <w:t>Lating, J., ed. 1976. Plant communities of southern California. Berkeley, CA: California Native Plant Society.</w:t>
      </w:r>
    </w:p>
    <w:p w:rsidR="007F6888" w:rsidP="007F6888" w:rsidRDefault="007F6888" w14:paraId="32CABD64" w14:textId="77777777"/>
    <w:p w:rsidR="007F6888" w:rsidP="007F6888" w:rsidRDefault="007F6888" w14:paraId="2871563F" w14:textId="77777777">
      <w:r>
        <w:t>Minnich, R.A. and R.G. Everett. 2001. Conifer tree distributions in southern California. Madrono 48: 177-197.</w:t>
      </w:r>
    </w:p>
    <w:p w:rsidR="007F6888" w:rsidP="007F6888" w:rsidRDefault="007F6888" w14:paraId="1E07C71F" w14:textId="77777777"/>
    <w:p w:rsidR="007F6888" w:rsidP="007F6888" w:rsidRDefault="007F6888" w14:paraId="72116864" w14:textId="77777777">
      <w:r>
        <w:t>Minnich, R.A. 1988. The biogeography of fire in the San Bernardino Mountains of California: A historical study. CA: University of California Publications in Geography 27. 1-121.</w:t>
      </w:r>
    </w:p>
    <w:p w:rsidR="007F6888" w:rsidP="007F6888" w:rsidRDefault="007F6888" w14:paraId="76179116" w14:textId="77777777"/>
    <w:p w:rsidR="007F6888" w:rsidP="007F6888" w:rsidRDefault="007F6888" w14:paraId="2492FAA2" w14:textId="77777777">
      <w:r>
        <w:t>Minnich, R.A. 1976. Vegetation of the San Bernardino Mountains. 99-124. In: Lating, J., ed. Plant communities of southern California. Berkeley, CA: California Native Plant Society.</w:t>
      </w:r>
    </w:p>
    <w:p w:rsidR="007F6888" w:rsidP="007F6888" w:rsidRDefault="007F6888" w14:paraId="7FF98925" w14:textId="77777777"/>
    <w:p w:rsidR="007F6888" w:rsidP="007F6888" w:rsidRDefault="007F6888" w14:paraId="463A9BF8" w14:textId="77777777">
      <w:r>
        <w:t>NatureServe. 2007. International Ecological Classification Standard: Terrestrial Ecological Classifications. NatureServe Central Databases. Arlington, VA. Data current as of 10 February 2007.</w:t>
      </w:r>
    </w:p>
    <w:p w:rsidR="007F6888" w:rsidP="007F6888" w:rsidRDefault="007F6888" w14:paraId="3795D969" w14:textId="77777777"/>
    <w:p w:rsidR="007F6888" w:rsidP="007F6888" w:rsidRDefault="007F6888" w14:paraId="3567F21D" w14:textId="77777777">
      <w:r>
        <w:t>Parker, A.J. 1986. Persistence of lodgepole pine forests in the central Sierra Nevada. Ecology 67:1560–67.</w:t>
      </w:r>
    </w:p>
    <w:p w:rsidR="007F6888" w:rsidP="007F6888" w:rsidRDefault="007F6888" w14:paraId="48837546" w14:textId="77777777"/>
    <w:p w:rsidR="007F6888" w:rsidP="007F6888" w:rsidRDefault="007F6888" w14:paraId="1B3D3C01" w14:textId="77777777">
      <w:r>
        <w:t>Parker, A.J. 1988. Stand structure in subalpine forests of Yosemite National Park, California. For. Sci. 34: 1047-1058.</w:t>
      </w:r>
    </w:p>
    <w:p w:rsidR="007F6888" w:rsidP="007F6888" w:rsidRDefault="007F6888" w14:paraId="3216F3F3" w14:textId="77777777"/>
    <w:p w:rsidR="007F6888" w:rsidP="007F6888" w:rsidRDefault="007F6888" w14:paraId="4813AE51" w14:textId="77777777">
      <w:r>
        <w:t>Potter, Don. 1994. Guide to Forested Communities of the Upper Montane in the Central and Southern Sierra Nevada. R5-ECOL-TP-003.</w:t>
      </w:r>
    </w:p>
    <w:p w:rsidR="007F6888" w:rsidP="007F6888" w:rsidRDefault="007F6888" w14:paraId="26B824BD" w14:textId="77777777"/>
    <w:p w:rsidR="007F6888" w:rsidP="007F6888" w:rsidRDefault="007F6888" w14:paraId="66C3DD25" w14:textId="77777777">
      <w:r>
        <w:lastRenderedPageBreak/>
        <w:t>Potter, Donald A. 1998. Forested communities of the upper montane in the central and southern Sierra Nevada. Gen. Tech. Rep. PSW-GTR-169. Albany, CA: USDA Forest Service, Pacific Southwest Research Station. 319 pp.</w:t>
      </w:r>
    </w:p>
    <w:p w:rsidR="007F6888" w:rsidP="007F6888" w:rsidRDefault="007F6888" w14:paraId="6DE4D1AD" w14:textId="77777777"/>
    <w:p w:rsidR="007F6888" w:rsidP="007F6888" w:rsidRDefault="007F6888" w14:paraId="5CECA3CE" w14:textId="77777777">
      <w:r>
        <w:t>Rourke, M.D. 1988. The biogeography and ecology of foxtail pine, Pinus balfouriana (Grev. And Balf.), in the Sierra Nevada of California. PhD dissertation. AZ: University of Arizona.</w:t>
      </w:r>
    </w:p>
    <w:p w:rsidR="007F6888" w:rsidP="007F6888" w:rsidRDefault="007F6888" w14:paraId="6C3E1589" w14:textId="77777777"/>
    <w:p w:rsidR="007F6888" w:rsidP="007F6888" w:rsidRDefault="007F6888" w14:paraId="282F4AF5" w14:textId="77777777">
      <w:r>
        <w:t>Sheppard, P.R. and J.P. Lassoie. 1998. Fire regime of the lodgepole pine forest of Mt. San Jacinto, California. Madroño 45: 47-56.</w:t>
      </w:r>
    </w:p>
    <w:p w:rsidR="007F6888" w:rsidP="007F6888" w:rsidRDefault="007F6888" w14:paraId="0B5EE62A" w14:textId="77777777"/>
    <w:p w:rsidR="007F6888" w:rsidP="007F6888" w:rsidRDefault="007F6888" w14:paraId="0B6FD38B" w14:textId="77777777">
      <w:r>
        <w:t>Taylor, A.H. and M.N. Solem. 2001. Fire regimes and stand dynamics in an upper montane forest landscape in the southern Cascades, Caribou Wilderness, California. J. Torrey Bot. Soc. 128: 350-361.</w:t>
      </w:r>
    </w:p>
    <w:p w:rsidR="007F6888" w:rsidP="007F6888" w:rsidRDefault="007F6888" w14:paraId="5CCE952F" w14:textId="77777777"/>
    <w:p w:rsidR="007F6888" w:rsidP="007F6888" w:rsidRDefault="007F6888" w14:paraId="58FAC933" w14:textId="77777777">
      <w:r>
        <w:t>van Wagtendonk, J.W. 1991. Spatial analysis of lightning strikes in Yosemite National Park. 605-611 In: Andrews, P. and D.F. Potts, eds. Proceedings of the Eleventh Conference on Fire and Forest Meteorology. Society of American Foresters, Bethesda, MD.</w:t>
      </w:r>
    </w:p>
    <w:p w:rsidR="007F6888" w:rsidP="007F6888" w:rsidRDefault="007F6888" w14:paraId="2752E331" w14:textId="77777777"/>
    <w:p w:rsidR="007F6888" w:rsidP="007F6888" w:rsidRDefault="007F6888" w14:paraId="0A775DBD" w14:textId="77777777">
      <w:r>
        <w:t>Vogl, R.J. 1976. An introduction to the plant communities of the Santa Ana and San Jacinto Mountains. In: J. Lating, ed. Plant communities of southern California. Berkeley, CA: California Native Plant Society. 77-98.</w:t>
      </w:r>
    </w:p>
    <w:p w:rsidRPr="00A43E41" w:rsidR="004D5F12" w:rsidP="007F6888" w:rsidRDefault="004D5F12" w14:paraId="08D8BF2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9CEB7" w14:textId="77777777" w:rsidR="00EA7B49" w:rsidRDefault="00EA7B49">
      <w:r>
        <w:separator/>
      </w:r>
    </w:p>
  </w:endnote>
  <w:endnote w:type="continuationSeparator" w:id="0">
    <w:p w14:paraId="7C027A53" w14:textId="77777777" w:rsidR="00EA7B49" w:rsidRDefault="00EA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20725" w14:textId="77777777" w:rsidR="007F6888" w:rsidRDefault="007F6888" w:rsidP="007F68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F4982" w14:textId="77777777" w:rsidR="00EA7B49" w:rsidRDefault="00EA7B49">
      <w:r>
        <w:separator/>
      </w:r>
    </w:p>
  </w:footnote>
  <w:footnote w:type="continuationSeparator" w:id="0">
    <w:p w14:paraId="47E2D366" w14:textId="77777777" w:rsidR="00EA7B49" w:rsidRDefault="00EA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83B23" w14:textId="77777777" w:rsidR="00A43E41" w:rsidRDefault="00A43E41" w:rsidP="007F68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88"/>
    <w:rsid w:val="00006AF9"/>
    <w:rsid w:val="00007443"/>
    <w:rsid w:val="0002152F"/>
    <w:rsid w:val="00023101"/>
    <w:rsid w:val="00031661"/>
    <w:rsid w:val="00060925"/>
    <w:rsid w:val="00062E6C"/>
    <w:rsid w:val="000D2569"/>
    <w:rsid w:val="00140332"/>
    <w:rsid w:val="00190A7C"/>
    <w:rsid w:val="001A0625"/>
    <w:rsid w:val="001A09C3"/>
    <w:rsid w:val="001C2B3F"/>
    <w:rsid w:val="002035A1"/>
    <w:rsid w:val="002103D4"/>
    <w:rsid w:val="00222B62"/>
    <w:rsid w:val="00240CE1"/>
    <w:rsid w:val="0025768B"/>
    <w:rsid w:val="00266C1F"/>
    <w:rsid w:val="00285F40"/>
    <w:rsid w:val="00293530"/>
    <w:rsid w:val="002A563D"/>
    <w:rsid w:val="002D79DC"/>
    <w:rsid w:val="00300328"/>
    <w:rsid w:val="00301476"/>
    <w:rsid w:val="00310370"/>
    <w:rsid w:val="00313322"/>
    <w:rsid w:val="003301EC"/>
    <w:rsid w:val="00367591"/>
    <w:rsid w:val="003706C4"/>
    <w:rsid w:val="0037120A"/>
    <w:rsid w:val="003C4AA1"/>
    <w:rsid w:val="003C6CFB"/>
    <w:rsid w:val="003F322E"/>
    <w:rsid w:val="00400D76"/>
    <w:rsid w:val="004016D3"/>
    <w:rsid w:val="00413292"/>
    <w:rsid w:val="004B3810"/>
    <w:rsid w:val="004B661D"/>
    <w:rsid w:val="004B779E"/>
    <w:rsid w:val="004D5F12"/>
    <w:rsid w:val="00503E44"/>
    <w:rsid w:val="00572597"/>
    <w:rsid w:val="005A033C"/>
    <w:rsid w:val="005B1DDE"/>
    <w:rsid w:val="005C2928"/>
    <w:rsid w:val="005C475F"/>
    <w:rsid w:val="005F333A"/>
    <w:rsid w:val="0061440A"/>
    <w:rsid w:val="00621C0C"/>
    <w:rsid w:val="00626A79"/>
    <w:rsid w:val="00683368"/>
    <w:rsid w:val="00691641"/>
    <w:rsid w:val="006A51EC"/>
    <w:rsid w:val="006D2137"/>
    <w:rsid w:val="006E59C5"/>
    <w:rsid w:val="00751DBE"/>
    <w:rsid w:val="00760203"/>
    <w:rsid w:val="007742B4"/>
    <w:rsid w:val="007B0887"/>
    <w:rsid w:val="007B2B17"/>
    <w:rsid w:val="007E4B31"/>
    <w:rsid w:val="007F33B2"/>
    <w:rsid w:val="007F6888"/>
    <w:rsid w:val="0083523E"/>
    <w:rsid w:val="00857297"/>
    <w:rsid w:val="008610DF"/>
    <w:rsid w:val="00863049"/>
    <w:rsid w:val="008658E9"/>
    <w:rsid w:val="008C16CD"/>
    <w:rsid w:val="008E273F"/>
    <w:rsid w:val="008F1823"/>
    <w:rsid w:val="00901410"/>
    <w:rsid w:val="00901CA2"/>
    <w:rsid w:val="009275B8"/>
    <w:rsid w:val="0093037B"/>
    <w:rsid w:val="00945DBA"/>
    <w:rsid w:val="00956116"/>
    <w:rsid w:val="00964894"/>
    <w:rsid w:val="00967C07"/>
    <w:rsid w:val="009B1FAA"/>
    <w:rsid w:val="009C1A26"/>
    <w:rsid w:val="009C52D4"/>
    <w:rsid w:val="009D6227"/>
    <w:rsid w:val="009E0DB5"/>
    <w:rsid w:val="009F25DF"/>
    <w:rsid w:val="00A43E41"/>
    <w:rsid w:val="00A44540"/>
    <w:rsid w:val="00A44EF7"/>
    <w:rsid w:val="00A9365B"/>
    <w:rsid w:val="00AD6C3D"/>
    <w:rsid w:val="00B02CF5"/>
    <w:rsid w:val="00B17612"/>
    <w:rsid w:val="00B55CB2"/>
    <w:rsid w:val="00B650FF"/>
    <w:rsid w:val="00B746D4"/>
    <w:rsid w:val="00B92A33"/>
    <w:rsid w:val="00BB346C"/>
    <w:rsid w:val="00C0481C"/>
    <w:rsid w:val="00C21B4A"/>
    <w:rsid w:val="00C3230C"/>
    <w:rsid w:val="00C52E14"/>
    <w:rsid w:val="00C71DDE"/>
    <w:rsid w:val="00C908F2"/>
    <w:rsid w:val="00CF5B29"/>
    <w:rsid w:val="00D04D5D"/>
    <w:rsid w:val="00D111B5"/>
    <w:rsid w:val="00D12502"/>
    <w:rsid w:val="00D37B60"/>
    <w:rsid w:val="00D61AC5"/>
    <w:rsid w:val="00D81349"/>
    <w:rsid w:val="00D90718"/>
    <w:rsid w:val="00D96D94"/>
    <w:rsid w:val="00DA2790"/>
    <w:rsid w:val="00DB5E0C"/>
    <w:rsid w:val="00DE3A47"/>
    <w:rsid w:val="00DE5B29"/>
    <w:rsid w:val="00E01EC8"/>
    <w:rsid w:val="00E076AB"/>
    <w:rsid w:val="00E23FCB"/>
    <w:rsid w:val="00E61F9B"/>
    <w:rsid w:val="00E743F2"/>
    <w:rsid w:val="00EA7B49"/>
    <w:rsid w:val="00EC4A14"/>
    <w:rsid w:val="00ED3436"/>
    <w:rsid w:val="00EF6C66"/>
    <w:rsid w:val="00F12753"/>
    <w:rsid w:val="00F55FA9"/>
    <w:rsid w:val="00F86C13"/>
    <w:rsid w:val="00F873A7"/>
    <w:rsid w:val="00F948F2"/>
    <w:rsid w:val="00FA28B7"/>
    <w:rsid w:val="00FC5F4D"/>
    <w:rsid w:val="00FC671A"/>
    <w:rsid w:val="00FE3FF8"/>
    <w:rsid w:val="00FE41CA"/>
    <w:rsid w:val="00FF0FAC"/>
    <w:rsid w:val="64DFB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7D0F2"/>
  <w15:docId w15:val="{D45BA96E-37A9-4140-8D1C-CA9F473B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1A26"/>
    <w:pPr>
      <w:ind w:left="720"/>
    </w:pPr>
    <w:rPr>
      <w:rFonts w:ascii="Calibri" w:eastAsiaTheme="minorHAnsi" w:hAnsi="Calibri"/>
      <w:sz w:val="22"/>
      <w:szCs w:val="22"/>
    </w:rPr>
  </w:style>
  <w:style w:type="character" w:styleId="Hyperlink">
    <w:name w:val="Hyperlink"/>
    <w:basedOn w:val="DefaultParagraphFont"/>
    <w:rsid w:val="009C1A26"/>
    <w:rPr>
      <w:color w:val="0000FF" w:themeColor="hyperlink"/>
      <w:u w:val="single"/>
    </w:rPr>
  </w:style>
  <w:style w:type="paragraph" w:styleId="BalloonText">
    <w:name w:val="Balloon Text"/>
    <w:basedOn w:val="Normal"/>
    <w:link w:val="BalloonTextChar"/>
    <w:uiPriority w:val="99"/>
    <w:semiHidden/>
    <w:unhideWhenUsed/>
    <w:rsid w:val="009C1A26"/>
    <w:rPr>
      <w:rFonts w:ascii="Tahoma" w:hAnsi="Tahoma" w:cs="Tahoma"/>
      <w:sz w:val="16"/>
      <w:szCs w:val="16"/>
    </w:rPr>
  </w:style>
  <w:style w:type="character" w:customStyle="1" w:styleId="BalloonTextChar">
    <w:name w:val="Balloon Text Char"/>
    <w:basedOn w:val="DefaultParagraphFont"/>
    <w:link w:val="BalloonText"/>
    <w:uiPriority w:val="99"/>
    <w:semiHidden/>
    <w:rsid w:val="009C1A26"/>
    <w:rPr>
      <w:rFonts w:ascii="Tahoma" w:hAnsi="Tahoma" w:cs="Tahoma"/>
      <w:sz w:val="16"/>
      <w:szCs w:val="16"/>
    </w:rPr>
  </w:style>
  <w:style w:type="character" w:styleId="CommentReference">
    <w:name w:val="annotation reference"/>
    <w:basedOn w:val="DefaultParagraphFont"/>
    <w:uiPriority w:val="99"/>
    <w:semiHidden/>
    <w:unhideWhenUsed/>
    <w:rsid w:val="00293530"/>
    <w:rPr>
      <w:sz w:val="16"/>
      <w:szCs w:val="16"/>
    </w:rPr>
  </w:style>
  <w:style w:type="paragraph" w:styleId="CommentText">
    <w:name w:val="annotation text"/>
    <w:basedOn w:val="Normal"/>
    <w:link w:val="CommentTextChar"/>
    <w:uiPriority w:val="99"/>
    <w:semiHidden/>
    <w:unhideWhenUsed/>
    <w:rsid w:val="00293530"/>
    <w:rPr>
      <w:sz w:val="20"/>
      <w:szCs w:val="20"/>
    </w:rPr>
  </w:style>
  <w:style w:type="character" w:customStyle="1" w:styleId="CommentTextChar">
    <w:name w:val="Comment Text Char"/>
    <w:basedOn w:val="DefaultParagraphFont"/>
    <w:link w:val="CommentText"/>
    <w:uiPriority w:val="99"/>
    <w:semiHidden/>
    <w:rsid w:val="00293530"/>
  </w:style>
  <w:style w:type="paragraph" w:styleId="CommentSubject">
    <w:name w:val="annotation subject"/>
    <w:basedOn w:val="CommentText"/>
    <w:next w:val="CommentText"/>
    <w:link w:val="CommentSubjectChar"/>
    <w:uiPriority w:val="99"/>
    <w:semiHidden/>
    <w:unhideWhenUsed/>
    <w:rsid w:val="00293530"/>
    <w:rPr>
      <w:b/>
      <w:bCs/>
    </w:rPr>
  </w:style>
  <w:style w:type="character" w:customStyle="1" w:styleId="CommentSubjectChar">
    <w:name w:val="Comment Subject Char"/>
    <w:basedOn w:val="CommentTextChar"/>
    <w:link w:val="CommentSubject"/>
    <w:uiPriority w:val="99"/>
    <w:semiHidden/>
    <w:rsid w:val="00293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267236">
      <w:bodyDiv w:val="1"/>
      <w:marLeft w:val="0"/>
      <w:marRight w:val="0"/>
      <w:marTop w:val="0"/>
      <w:marBottom w:val="0"/>
      <w:divBdr>
        <w:top w:val="none" w:sz="0" w:space="0" w:color="auto"/>
        <w:left w:val="none" w:sz="0" w:space="0" w:color="auto"/>
        <w:bottom w:val="none" w:sz="0" w:space="0" w:color="auto"/>
        <w:right w:val="none" w:sz="0" w:space="0" w:color="auto"/>
      </w:divBdr>
    </w:div>
    <w:div w:id="16431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7</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2014-08-19T01:11:00Z</cp:lastPrinted>
  <dcterms:created xsi:type="dcterms:W3CDTF">2017-08-29T18:13:00Z</dcterms:created>
  <dcterms:modified xsi:type="dcterms:W3CDTF">2017-08-29T18:19:00Z</dcterms:modified>
</cp:coreProperties>
</file>