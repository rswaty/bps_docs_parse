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DD0" w:rsidP="00200DD0" w:rsidRDefault="00200DD0" w14:paraId="7396140A" w14:textId="07901663">
      <w:pPr>
        <w:pStyle w:val="BpSTitle"/>
      </w:pPr>
      <w:r>
        <w:t>11260</w:t>
      </w:r>
    </w:p>
    <w:p w:rsidR="00200DD0" w:rsidP="00200DD0" w:rsidRDefault="00200DD0" w14:paraId="5F8BAC15" w14:textId="77777777">
      <w:pPr>
        <w:pStyle w:val="BpSTitle"/>
      </w:pPr>
      <w:r>
        <w:t>Inter-Mountain Basins Montane Sagebrush Steppe</w:t>
      </w:r>
    </w:p>
    <w:p w:rsidR="00200DD0" w:rsidP="00200DD0" w:rsidRDefault="00200DD0" w14:paraId="0C558390" w14:textId="14C24B90">
      <w:r>
        <w:t xmlns:w="http://schemas.openxmlformats.org/wordprocessingml/2006/main">BpS Model/Description Version: Aug. 2020</w:t>
      </w:r>
      <w:r>
        <w:tab/>
      </w:r>
      <w:r>
        <w:tab/>
      </w:r>
      <w:r>
        <w:tab/>
      </w:r>
      <w:r>
        <w:tab/>
      </w:r>
      <w:r>
        <w:tab/>
      </w:r>
      <w:r>
        <w:tab/>
      </w:r>
      <w:r>
        <w:tab/>
      </w:r>
    </w:p>
    <w:p w:rsidR="00200DD0" w:rsidP="00200DD0" w:rsidRDefault="00200DD0" w14:paraId="47A4EE4C"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36"/>
        <w:gridCol w:w="2340"/>
        <w:gridCol w:w="1392"/>
        <w:gridCol w:w="852"/>
      </w:tblGrid>
      <w:tr w:rsidRPr="00200DD0" w:rsidR="00200DD0" w:rsidTr="00200DD0" w14:paraId="0696A7A6" w14:textId="77777777">
        <w:tc>
          <w:tcPr>
            <w:tcW w:w="1836" w:type="dxa"/>
            <w:tcBorders>
              <w:top w:val="single" w:color="auto" w:sz="2" w:space="0"/>
              <w:left w:val="single" w:color="auto" w:sz="12" w:space="0"/>
              <w:bottom w:val="single" w:color="000000" w:sz="12" w:space="0"/>
            </w:tcBorders>
            <w:shd w:val="clear" w:color="auto" w:fill="auto"/>
          </w:tcPr>
          <w:p w:rsidRPr="00200DD0" w:rsidR="00200DD0" w:rsidP="00C82D54" w:rsidRDefault="00200DD0" w14:paraId="1D56C249" w14:textId="77777777">
            <w:pPr>
              <w:rPr>
                <w:b/>
                <w:bCs/>
              </w:rPr>
            </w:pPr>
            <w:r w:rsidRPr="00200DD0">
              <w:rPr>
                <w:b/>
                <w:bCs/>
              </w:rPr>
              <w:t>Modelers</w:t>
            </w:r>
          </w:p>
        </w:tc>
        <w:tc>
          <w:tcPr>
            <w:tcW w:w="2340" w:type="dxa"/>
            <w:tcBorders>
              <w:top w:val="single" w:color="auto" w:sz="2" w:space="0"/>
              <w:bottom w:val="single" w:color="000000" w:sz="12" w:space="0"/>
              <w:right w:val="single" w:color="000000" w:sz="12" w:space="0"/>
            </w:tcBorders>
            <w:shd w:val="clear" w:color="auto" w:fill="auto"/>
          </w:tcPr>
          <w:p w:rsidRPr="00200DD0" w:rsidR="00200DD0" w:rsidP="00C82D54" w:rsidRDefault="00200DD0" w14:paraId="24683AD8"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200DD0" w:rsidR="00200DD0" w:rsidP="00C82D54" w:rsidRDefault="00200DD0" w14:paraId="4DA63F85" w14:textId="77777777">
            <w:pPr>
              <w:rPr>
                <w:b/>
                <w:bCs/>
              </w:rPr>
            </w:pPr>
            <w:r w:rsidRPr="00200DD0">
              <w:rPr>
                <w:b/>
                <w:bCs/>
              </w:rPr>
              <w:t>Reviewers</w:t>
            </w:r>
          </w:p>
        </w:tc>
        <w:tc>
          <w:tcPr>
            <w:tcW w:w="852" w:type="dxa"/>
            <w:tcBorders>
              <w:top w:val="single" w:color="auto" w:sz="2" w:space="0"/>
              <w:bottom w:val="single" w:color="000000" w:sz="12" w:space="0"/>
            </w:tcBorders>
            <w:shd w:val="clear" w:color="auto" w:fill="auto"/>
          </w:tcPr>
          <w:p w:rsidRPr="00200DD0" w:rsidR="00200DD0" w:rsidP="00C82D54" w:rsidRDefault="00200DD0" w14:paraId="7DDF9CFE" w14:textId="77777777">
            <w:pPr>
              <w:rPr>
                <w:b/>
                <w:bCs/>
              </w:rPr>
            </w:pPr>
          </w:p>
        </w:tc>
      </w:tr>
      <w:tr w:rsidRPr="00200DD0" w:rsidR="00200DD0" w:rsidTr="00200DD0" w14:paraId="25D23955" w14:textId="77777777">
        <w:tc>
          <w:tcPr>
            <w:tcW w:w="1836" w:type="dxa"/>
            <w:tcBorders>
              <w:top w:val="single" w:color="000000" w:sz="12" w:space="0"/>
              <w:left w:val="single" w:color="auto" w:sz="12" w:space="0"/>
            </w:tcBorders>
            <w:shd w:val="clear" w:color="auto" w:fill="auto"/>
          </w:tcPr>
          <w:p w:rsidRPr="00200DD0" w:rsidR="00200DD0" w:rsidP="00C82D54" w:rsidRDefault="00200DD0" w14:paraId="5CAA4A05" w14:textId="77777777">
            <w:pPr>
              <w:rPr>
                <w:bCs/>
              </w:rPr>
            </w:pPr>
            <w:r w:rsidRPr="00200DD0">
              <w:rPr>
                <w:bCs/>
              </w:rPr>
              <w:t xml:space="preserve">Jan </w:t>
            </w:r>
            <w:proofErr w:type="spellStart"/>
            <w:r w:rsidRPr="00200DD0">
              <w:rPr>
                <w:bCs/>
              </w:rPr>
              <w:t>Nachlinger</w:t>
            </w:r>
            <w:proofErr w:type="spellEnd"/>
          </w:p>
        </w:tc>
        <w:tc>
          <w:tcPr>
            <w:tcW w:w="2340" w:type="dxa"/>
            <w:tcBorders>
              <w:top w:val="single" w:color="000000" w:sz="12" w:space="0"/>
              <w:right w:val="single" w:color="000000" w:sz="12" w:space="0"/>
            </w:tcBorders>
            <w:shd w:val="clear" w:color="auto" w:fill="auto"/>
          </w:tcPr>
          <w:p w:rsidRPr="00200DD0" w:rsidR="00200DD0" w:rsidP="00C82D54" w:rsidRDefault="00200DD0" w14:paraId="0BE67CEF" w14:textId="77777777">
            <w:r w:rsidRPr="00200DD0">
              <w:t>jnachlinger@tnc.org</w:t>
            </w:r>
          </w:p>
        </w:tc>
        <w:tc>
          <w:tcPr>
            <w:tcW w:w="1392" w:type="dxa"/>
            <w:tcBorders>
              <w:top w:val="single" w:color="000000" w:sz="12" w:space="0"/>
              <w:left w:val="single" w:color="000000" w:sz="12" w:space="0"/>
            </w:tcBorders>
            <w:shd w:val="clear" w:color="auto" w:fill="auto"/>
          </w:tcPr>
          <w:p w:rsidRPr="00200DD0" w:rsidR="00200DD0" w:rsidP="00C82D54" w:rsidRDefault="00200DD0" w14:paraId="24538B82" w14:textId="77777777">
            <w:r w:rsidRPr="00200DD0">
              <w:t>None</w:t>
            </w:r>
          </w:p>
        </w:tc>
        <w:tc>
          <w:tcPr>
            <w:tcW w:w="852" w:type="dxa"/>
            <w:tcBorders>
              <w:top w:val="single" w:color="000000" w:sz="12" w:space="0"/>
            </w:tcBorders>
            <w:shd w:val="clear" w:color="auto" w:fill="auto"/>
          </w:tcPr>
          <w:p w:rsidRPr="00200DD0" w:rsidR="00200DD0" w:rsidP="00C82D54" w:rsidRDefault="00200DD0" w14:paraId="341BB3EC" w14:textId="77777777">
            <w:r w:rsidRPr="00200DD0">
              <w:t>None</w:t>
            </w:r>
          </w:p>
        </w:tc>
      </w:tr>
      <w:tr w:rsidRPr="00200DD0" w:rsidR="00200DD0" w:rsidTr="00200DD0" w14:paraId="55E78BA5" w14:textId="77777777">
        <w:tc>
          <w:tcPr>
            <w:tcW w:w="1836" w:type="dxa"/>
            <w:tcBorders>
              <w:left w:val="single" w:color="auto" w:sz="12" w:space="0"/>
            </w:tcBorders>
            <w:shd w:val="clear" w:color="auto" w:fill="auto"/>
          </w:tcPr>
          <w:p w:rsidRPr="00200DD0" w:rsidR="00200DD0" w:rsidP="00C82D54" w:rsidRDefault="00200DD0" w14:paraId="0CEE2821" w14:textId="77777777">
            <w:pPr>
              <w:rPr>
                <w:bCs/>
              </w:rPr>
            </w:pPr>
            <w:r w:rsidRPr="00200DD0">
              <w:rPr>
                <w:bCs/>
              </w:rPr>
              <w:t>None</w:t>
            </w:r>
          </w:p>
        </w:tc>
        <w:tc>
          <w:tcPr>
            <w:tcW w:w="2340" w:type="dxa"/>
            <w:tcBorders>
              <w:right w:val="single" w:color="000000" w:sz="12" w:space="0"/>
            </w:tcBorders>
            <w:shd w:val="clear" w:color="auto" w:fill="auto"/>
          </w:tcPr>
          <w:p w:rsidRPr="00200DD0" w:rsidR="00200DD0" w:rsidP="00C82D54" w:rsidRDefault="00200DD0" w14:paraId="278640F2" w14:textId="77777777">
            <w:r w:rsidRPr="00200DD0">
              <w:t>None</w:t>
            </w:r>
          </w:p>
        </w:tc>
        <w:tc>
          <w:tcPr>
            <w:tcW w:w="1392" w:type="dxa"/>
            <w:tcBorders>
              <w:left w:val="single" w:color="000000" w:sz="12" w:space="0"/>
            </w:tcBorders>
            <w:shd w:val="clear" w:color="auto" w:fill="auto"/>
          </w:tcPr>
          <w:p w:rsidRPr="00200DD0" w:rsidR="00200DD0" w:rsidP="00C82D54" w:rsidRDefault="00200DD0" w14:paraId="64765E47" w14:textId="77777777">
            <w:r w:rsidRPr="00200DD0">
              <w:t>None</w:t>
            </w:r>
          </w:p>
        </w:tc>
        <w:tc>
          <w:tcPr>
            <w:tcW w:w="852" w:type="dxa"/>
            <w:shd w:val="clear" w:color="auto" w:fill="auto"/>
          </w:tcPr>
          <w:p w:rsidRPr="00200DD0" w:rsidR="00200DD0" w:rsidP="00C82D54" w:rsidRDefault="00200DD0" w14:paraId="2C0BA5E2" w14:textId="77777777">
            <w:r w:rsidRPr="00200DD0">
              <w:t>None</w:t>
            </w:r>
          </w:p>
        </w:tc>
      </w:tr>
      <w:tr w:rsidRPr="00200DD0" w:rsidR="00200DD0" w:rsidTr="00200DD0" w14:paraId="758227B3" w14:textId="77777777">
        <w:tc>
          <w:tcPr>
            <w:tcW w:w="1836" w:type="dxa"/>
            <w:tcBorders>
              <w:left w:val="single" w:color="auto" w:sz="12" w:space="0"/>
              <w:bottom w:val="single" w:color="auto" w:sz="2" w:space="0"/>
            </w:tcBorders>
            <w:shd w:val="clear" w:color="auto" w:fill="auto"/>
          </w:tcPr>
          <w:p w:rsidRPr="00200DD0" w:rsidR="00200DD0" w:rsidP="00C82D54" w:rsidRDefault="00200DD0" w14:paraId="2EE509CA" w14:textId="77777777">
            <w:pPr>
              <w:rPr>
                <w:bCs/>
              </w:rPr>
            </w:pPr>
            <w:r w:rsidRPr="00200DD0">
              <w:rPr>
                <w:bCs/>
              </w:rPr>
              <w:t>None</w:t>
            </w:r>
          </w:p>
        </w:tc>
        <w:tc>
          <w:tcPr>
            <w:tcW w:w="2340" w:type="dxa"/>
            <w:tcBorders>
              <w:right w:val="single" w:color="000000" w:sz="12" w:space="0"/>
            </w:tcBorders>
            <w:shd w:val="clear" w:color="auto" w:fill="auto"/>
          </w:tcPr>
          <w:p w:rsidRPr="00200DD0" w:rsidR="00200DD0" w:rsidP="00C82D54" w:rsidRDefault="00200DD0" w14:paraId="23B563D9" w14:textId="77777777">
            <w:r w:rsidRPr="00200DD0">
              <w:t>None</w:t>
            </w:r>
          </w:p>
        </w:tc>
        <w:tc>
          <w:tcPr>
            <w:tcW w:w="1392" w:type="dxa"/>
            <w:tcBorders>
              <w:left w:val="single" w:color="000000" w:sz="12" w:space="0"/>
              <w:bottom w:val="single" w:color="auto" w:sz="2" w:space="0"/>
            </w:tcBorders>
            <w:shd w:val="clear" w:color="auto" w:fill="auto"/>
          </w:tcPr>
          <w:p w:rsidRPr="00200DD0" w:rsidR="00200DD0" w:rsidP="00C82D54" w:rsidRDefault="00200DD0" w14:paraId="00C45108" w14:textId="77777777">
            <w:r w:rsidRPr="00200DD0">
              <w:t>None</w:t>
            </w:r>
          </w:p>
        </w:tc>
        <w:tc>
          <w:tcPr>
            <w:tcW w:w="852" w:type="dxa"/>
            <w:shd w:val="clear" w:color="auto" w:fill="auto"/>
          </w:tcPr>
          <w:p w:rsidRPr="00200DD0" w:rsidR="00200DD0" w:rsidP="00C82D54" w:rsidRDefault="00200DD0" w14:paraId="0665412E" w14:textId="77777777">
            <w:r w:rsidRPr="00200DD0">
              <w:t>None</w:t>
            </w:r>
          </w:p>
        </w:tc>
      </w:tr>
    </w:tbl>
    <w:p w:rsidR="00200DD0" w:rsidP="00200DD0" w:rsidRDefault="00200DD0" w14:paraId="1D39E6E3" w14:textId="77777777"/>
    <w:p w:rsidR="00F857CB" w:rsidP="00200DD0" w:rsidRDefault="00F857CB" w14:paraId="64582269" w14:textId="07BA2E8E">
      <w:pPr>
        <w:pStyle w:val="InfoPara"/>
      </w:pPr>
      <w:r>
        <w:t xml:space="preserve">Reviewer: </w:t>
      </w:r>
      <w:r w:rsidRPr="00EA0799">
        <w:rPr>
          <w:b w:val="0"/>
        </w:rPr>
        <w:t>Alan Sands</w:t>
      </w:r>
    </w:p>
    <w:p w:rsidR="00200DD0" w:rsidP="00200DD0" w:rsidRDefault="00200DD0" w14:paraId="515B596C" w14:textId="27402F02">
      <w:pPr>
        <w:pStyle w:val="InfoPara"/>
      </w:pPr>
      <w:r>
        <w:t>Vegetation Type</w:t>
      </w:r>
    </w:p>
    <w:p w:rsidR="00200DD0" w:rsidP="00200DD0" w:rsidRDefault="000E1209" w14:paraId="38825E99" w14:textId="15979C08">
      <w:r w:rsidRPr="000E1209">
        <w:t xml:space="preserve">Steppe/Savanna </w:t>
      </w:r>
      <w:bookmarkStart w:name="_GoBack" w:id="0"/>
      <w:bookmarkEnd w:id="0"/>
    </w:p>
    <w:p w:rsidR="00200DD0" w:rsidP="00200DD0" w:rsidRDefault="00200DD0" w14:paraId="7C73EFAA" w14:textId="0F64DCA4">
      <w:pPr>
        <w:pStyle w:val="InfoPara"/>
      </w:pPr>
      <w:r>
        <w:t>Map Zone</w:t>
      </w:r>
    </w:p>
    <w:p w:rsidR="00200DD0" w:rsidP="00200DD0" w:rsidRDefault="00200DD0" w14:paraId="06BE5608" w14:textId="77777777">
      <w:r>
        <w:t>13</w:t>
      </w:r>
    </w:p>
    <w:p w:rsidR="00200DD0" w:rsidP="00200DD0" w:rsidRDefault="00200DD0" w14:paraId="4EF71B64" w14:textId="77777777">
      <w:pPr>
        <w:pStyle w:val="InfoPara"/>
      </w:pPr>
      <w:r>
        <w:t>Geographic Range</w:t>
      </w:r>
    </w:p>
    <w:p w:rsidR="00200DD0" w:rsidP="00200DD0" w:rsidRDefault="00200DD0" w14:paraId="78E2A4CA" w14:textId="04C45B69">
      <w:r>
        <w:t>Montane and subalpine elevations across the western U</w:t>
      </w:r>
      <w:r w:rsidR="00FF6DB3">
        <w:t>nited States</w:t>
      </w:r>
      <w:r>
        <w:t xml:space="preserve"> from 1</w:t>
      </w:r>
      <w:r w:rsidR="002B4D7B">
        <w:t>,</w:t>
      </w:r>
      <w:r>
        <w:t>000m in eastern O</w:t>
      </w:r>
      <w:r w:rsidR="00FF6DB3">
        <w:t>regon</w:t>
      </w:r>
      <w:r>
        <w:t xml:space="preserve"> and W</w:t>
      </w:r>
      <w:r w:rsidR="00FF6DB3">
        <w:t xml:space="preserve">ashington </w:t>
      </w:r>
      <w:r>
        <w:t xml:space="preserve">to </w:t>
      </w:r>
      <w:r w:rsidR="00FF6DB3">
        <w:t>&gt;</w:t>
      </w:r>
      <w:r>
        <w:t>3</w:t>
      </w:r>
      <w:r w:rsidR="002B4D7B">
        <w:t>,</w:t>
      </w:r>
      <w:r>
        <w:t>000m in the southern Rockies and within the mountains of N</w:t>
      </w:r>
      <w:r w:rsidR="00FF6DB3">
        <w:t>evada</w:t>
      </w:r>
      <w:r>
        <w:t>, including southern N</w:t>
      </w:r>
      <w:r w:rsidR="00FF6DB3">
        <w:t>evada</w:t>
      </w:r>
      <w:r>
        <w:t>, western U</w:t>
      </w:r>
      <w:r w:rsidR="00FF6DB3">
        <w:t>tah</w:t>
      </w:r>
      <w:r>
        <w:t>, southeast</w:t>
      </w:r>
      <w:r w:rsidR="00FF6DB3">
        <w:t>ern</w:t>
      </w:r>
      <w:r>
        <w:t xml:space="preserve"> W</w:t>
      </w:r>
      <w:r w:rsidR="00FF6DB3">
        <w:t>yoming,</w:t>
      </w:r>
      <w:r>
        <w:t xml:space="preserve"> and southern I</w:t>
      </w:r>
      <w:r w:rsidR="00FF6DB3">
        <w:t>daho</w:t>
      </w:r>
      <w:r>
        <w:t xml:space="preserve">. In </w:t>
      </w:r>
      <w:r w:rsidR="00FF6DB3">
        <w:t>map zone (</w:t>
      </w:r>
      <w:r>
        <w:t>MZ</w:t>
      </w:r>
      <w:r w:rsidR="00FF6DB3">
        <w:t xml:space="preserve">) </w:t>
      </w:r>
      <w:r>
        <w:t>13, restricted to the highest mountains such as the Panamint Range, Inyo Range</w:t>
      </w:r>
      <w:r w:rsidR="00FF6DB3">
        <w:t>,</w:t>
      </w:r>
      <w:r>
        <w:t xml:space="preserve"> and Spring Mountains.</w:t>
      </w:r>
    </w:p>
    <w:p w:rsidR="00200DD0" w:rsidP="00200DD0" w:rsidRDefault="00200DD0" w14:paraId="29D8D4F1" w14:textId="77777777">
      <w:pPr>
        <w:pStyle w:val="InfoPara"/>
      </w:pPr>
      <w:r>
        <w:t>Biophysical Site Description</w:t>
      </w:r>
    </w:p>
    <w:p w:rsidR="00200DD0" w:rsidP="00200DD0" w:rsidRDefault="00200DD0" w14:paraId="7E6DE941" w14:textId="6830AB25">
      <w:r>
        <w:t xml:space="preserve">This ecological system occurs in </w:t>
      </w:r>
      <w:r w:rsidR="00FF6DB3">
        <w:t xml:space="preserve">much </w:t>
      </w:r>
      <w:r>
        <w:t>of the western United States, usually at middle elevations (1</w:t>
      </w:r>
      <w:r w:rsidR="002B4D7B">
        <w:t>,</w:t>
      </w:r>
      <w:r>
        <w:t>000-2</w:t>
      </w:r>
      <w:r w:rsidR="002B4D7B">
        <w:t>,</w:t>
      </w:r>
      <w:r>
        <w:t xml:space="preserve">500m). Within the Mojave Desert mapping zone (MZ13), elevation is generally </w:t>
      </w:r>
      <w:r w:rsidR="00FF6DB3">
        <w:t>&gt;</w:t>
      </w:r>
      <w:r>
        <w:t>2</w:t>
      </w:r>
      <w:r w:rsidR="002B4D7B">
        <w:t>,</w:t>
      </w:r>
      <w:r>
        <w:t xml:space="preserve">450m, with known occurrences </w:t>
      </w:r>
      <w:r w:rsidR="00FF6DB3">
        <w:t>&gt;</w:t>
      </w:r>
      <w:r>
        <w:t>2</w:t>
      </w:r>
      <w:r w:rsidR="003869C8">
        <w:t>,</w:t>
      </w:r>
      <w:r>
        <w:t xml:space="preserve">790m in the Panamint Range. Immediately north of the Mojave Desert, mountain big sagebrush shrublands occur up </w:t>
      </w:r>
      <w:r w:rsidR="003869C8">
        <w:t xml:space="preserve">to </w:t>
      </w:r>
      <w:r>
        <w:t>3</w:t>
      </w:r>
      <w:r w:rsidR="003869C8">
        <w:t>,</w:t>
      </w:r>
      <w:r>
        <w:t>200m in the White Mountains of California (</w:t>
      </w:r>
      <w:proofErr w:type="spellStart"/>
      <w:r>
        <w:t>Winward</w:t>
      </w:r>
      <w:proofErr w:type="spellEnd"/>
      <w:r>
        <w:t xml:space="preserve"> and Tisdale 1977</w:t>
      </w:r>
      <w:r w:rsidR="00FF6DB3">
        <w:t>;</w:t>
      </w:r>
      <w:r>
        <w:t xml:space="preserve"> Blaisdell et a</w:t>
      </w:r>
      <w:r w:rsidR="00FF6DB3">
        <w:t>l</w:t>
      </w:r>
      <w:r>
        <w:t>. 1982</w:t>
      </w:r>
      <w:r w:rsidR="00FF6DB3">
        <w:t>;</w:t>
      </w:r>
      <w:r>
        <w:t xml:space="preserve"> Cronquist </w:t>
      </w:r>
      <w:r w:rsidR="003869C8">
        <w:t>et al.</w:t>
      </w:r>
      <w:r>
        <w:t xml:space="preserve"> 1994</w:t>
      </w:r>
      <w:r w:rsidR="00FF6DB3">
        <w:t>;</w:t>
      </w:r>
      <w:r>
        <w:t xml:space="preserve"> Miller and </w:t>
      </w:r>
      <w:proofErr w:type="spellStart"/>
      <w:r>
        <w:t>Eddleman</w:t>
      </w:r>
      <w:proofErr w:type="spellEnd"/>
      <w:r>
        <w:t xml:space="preserve"> 2000). The climate regime is cool, semi-arid to </w:t>
      </w:r>
      <w:proofErr w:type="spellStart"/>
      <w:r>
        <w:t>subhumid</w:t>
      </w:r>
      <w:proofErr w:type="spellEnd"/>
      <w:r>
        <w:t>, with yearly precipitation ranging from 25-90cm/</w:t>
      </w:r>
      <w:proofErr w:type="spellStart"/>
      <w:r>
        <w:t>yr</w:t>
      </w:r>
      <w:proofErr w:type="spellEnd"/>
      <w:r>
        <w:t xml:space="preserve"> (</w:t>
      </w:r>
      <w:proofErr w:type="spellStart"/>
      <w:r>
        <w:t>Mueggler</w:t>
      </w:r>
      <w:proofErr w:type="spellEnd"/>
      <w:r>
        <w:t xml:space="preserve"> and Stewart 1980</w:t>
      </w:r>
      <w:r w:rsidR="00FF6DB3">
        <w:t>;</w:t>
      </w:r>
      <w:r>
        <w:t xml:space="preserve"> Tart 1996). Much of this precipitation falls as snow. Temperatures are continental with large annual and diurnal variation. In general</w:t>
      </w:r>
      <w:r w:rsidR="00FF6DB3">
        <w:t>,</w:t>
      </w:r>
      <w:r>
        <w:t xml:space="preserve"> this system shows an affinity for mild topography, fine soils</w:t>
      </w:r>
      <w:r w:rsidR="00FF6DB3">
        <w:t>,</w:t>
      </w:r>
      <w:r>
        <w:t xml:space="preserve"> and some source of subsurface moisture. Soils generally are moderately deep to deep, well</w:t>
      </w:r>
      <w:r w:rsidR="00FF6DB3">
        <w:t xml:space="preserve"> </w:t>
      </w:r>
      <w:r>
        <w:t>drained</w:t>
      </w:r>
      <w:r w:rsidR="00FF6DB3">
        <w:t>,</w:t>
      </w:r>
      <w:r>
        <w:t xml:space="preserve"> and of loam, sandy loam, clay loam</w:t>
      </w:r>
      <w:r w:rsidR="00FF6DB3">
        <w:t>,</w:t>
      </w:r>
      <w:r>
        <w:t xml:space="preserve"> or gravelly loam textural classes; soils often have a substantial volume of coarse fragments and are derived from a variety of parent materials. This system primarily occurs on deep-soiled to stony flats, ridges, nearly flat ridgetops</w:t>
      </w:r>
      <w:r w:rsidR="00FF6DB3">
        <w:t>,</w:t>
      </w:r>
      <w:r>
        <w:t xml:space="preserve"> and mountain slopes. Soils are typically deep and have well</w:t>
      </w:r>
      <w:r w:rsidR="00FF6DB3">
        <w:t>-</w:t>
      </w:r>
      <w:r>
        <w:t>developed dark organic surface horizons (</w:t>
      </w:r>
      <w:proofErr w:type="spellStart"/>
      <w:r>
        <w:t>Hironaka</w:t>
      </w:r>
      <w:proofErr w:type="spellEnd"/>
      <w:r>
        <w:t xml:space="preserve"> </w:t>
      </w:r>
      <w:r w:rsidR="003869C8">
        <w:t>et al.</w:t>
      </w:r>
      <w:r>
        <w:t xml:space="preserve"> 1983</w:t>
      </w:r>
      <w:r w:rsidR="00FF6DB3">
        <w:t xml:space="preserve">; </w:t>
      </w:r>
      <w:r>
        <w:t>Tart 1996). However, at the high ends of its precipitation and elevation ranges</w:t>
      </w:r>
      <w:r w:rsidR="00FF6DB3">
        <w:t>,</w:t>
      </w:r>
      <w:r>
        <w:t xml:space="preserve"> mountain big sagebrush occurs on shallow and/or rocky soils. All aspects are represented, but the higher</w:t>
      </w:r>
      <w:r w:rsidR="00FF6DB3">
        <w:t>-</w:t>
      </w:r>
      <w:r>
        <w:t>elevation occurrences may be restricted to south</w:t>
      </w:r>
      <w:r w:rsidR="00FF6DB3">
        <w:t>-</w:t>
      </w:r>
      <w:r>
        <w:t xml:space="preserve"> or west-facing slopes. At lower elevations, mountain big sagebrush occurs in the understory of </w:t>
      </w:r>
      <w:proofErr w:type="spellStart"/>
      <w:r>
        <w:t>curlleaf</w:t>
      </w:r>
      <w:proofErr w:type="spellEnd"/>
      <w:r>
        <w:t xml:space="preserve"> mountain mahogany and pinyon-juniper woodlands.</w:t>
      </w:r>
    </w:p>
    <w:p w:rsidR="00200DD0" w:rsidP="00200DD0" w:rsidRDefault="00200DD0" w14:paraId="599A5C4C" w14:textId="77777777">
      <w:pPr>
        <w:pStyle w:val="InfoPara"/>
      </w:pPr>
      <w:r>
        <w:t>Vegetation Description</w:t>
      </w:r>
    </w:p>
    <w:p w:rsidR="00200DD0" w:rsidP="00200DD0" w:rsidRDefault="00200DD0" w14:paraId="11D3A8DA" w14:textId="4A2B7317">
      <w:r>
        <w:lastRenderedPageBreak/>
        <w:t xml:space="preserve">Vegetation types within this ecological system are usually &lt;1.5m tall and dominated by </w:t>
      </w:r>
      <w:r w:rsidRPr="001D019D">
        <w:rPr>
          <w:i/>
        </w:rPr>
        <w:t>Artemisia tridentata</w:t>
      </w:r>
      <w:r>
        <w:t xml:space="preserve"> ssp. </w:t>
      </w:r>
      <w:proofErr w:type="spellStart"/>
      <w:r w:rsidRPr="001D019D">
        <w:rPr>
          <w:i/>
        </w:rPr>
        <w:t>vaseyana</w:t>
      </w:r>
      <w:proofErr w:type="spellEnd"/>
      <w:r>
        <w:t xml:space="preserve">. Mojave Desert communities of montane sagebrush have received less description than northern </w:t>
      </w:r>
      <w:r w:rsidR="00FF6DB3">
        <w:t>MZs</w:t>
      </w:r>
      <w:r>
        <w:t xml:space="preserve">. A variety of other shrubs can be found in some occurrences, but these are seldom dominant. They include </w:t>
      </w:r>
      <w:r w:rsidRPr="001D019D">
        <w:rPr>
          <w:i/>
        </w:rPr>
        <w:t xml:space="preserve">Artemisia </w:t>
      </w:r>
      <w:proofErr w:type="spellStart"/>
      <w:r w:rsidRPr="001D019D">
        <w:rPr>
          <w:i/>
        </w:rPr>
        <w:t>arbuscula</w:t>
      </w:r>
      <w:proofErr w:type="spellEnd"/>
      <w:r>
        <w:t xml:space="preserve">, </w:t>
      </w:r>
      <w:proofErr w:type="spellStart"/>
      <w:r w:rsidRPr="001D019D">
        <w:rPr>
          <w:i/>
        </w:rPr>
        <w:t>Ericameria</w:t>
      </w:r>
      <w:proofErr w:type="spellEnd"/>
      <w:r w:rsidRPr="001D019D">
        <w:rPr>
          <w:i/>
        </w:rPr>
        <w:t xml:space="preserve"> </w:t>
      </w:r>
      <w:proofErr w:type="spellStart"/>
      <w:r w:rsidRPr="001D019D">
        <w:rPr>
          <w:i/>
        </w:rPr>
        <w:t>nauseosa</w:t>
      </w:r>
      <w:proofErr w:type="spellEnd"/>
      <w:r>
        <w:t xml:space="preserve">, </w:t>
      </w:r>
      <w:proofErr w:type="spellStart"/>
      <w:r w:rsidRPr="001D019D">
        <w:rPr>
          <w:i/>
        </w:rPr>
        <w:t>Chrysothamnus</w:t>
      </w:r>
      <w:proofErr w:type="spellEnd"/>
      <w:r w:rsidRPr="001D019D">
        <w:rPr>
          <w:i/>
        </w:rPr>
        <w:t xml:space="preserve"> </w:t>
      </w:r>
      <w:proofErr w:type="spellStart"/>
      <w:r w:rsidRPr="001D019D">
        <w:rPr>
          <w:i/>
        </w:rPr>
        <w:t>viscidiflorus</w:t>
      </w:r>
      <w:proofErr w:type="spellEnd"/>
      <w:r>
        <w:t xml:space="preserve">, </w:t>
      </w:r>
      <w:r w:rsidRPr="001D019D">
        <w:rPr>
          <w:i/>
        </w:rPr>
        <w:t xml:space="preserve">Ephedra </w:t>
      </w:r>
      <w:proofErr w:type="spellStart"/>
      <w:r w:rsidRPr="001D019D">
        <w:rPr>
          <w:i/>
        </w:rPr>
        <w:t>viridis</w:t>
      </w:r>
      <w:proofErr w:type="spellEnd"/>
      <w:r>
        <w:t xml:space="preserve">, </w:t>
      </w:r>
      <w:proofErr w:type="spellStart"/>
      <w:r w:rsidRPr="001D019D">
        <w:rPr>
          <w:i/>
        </w:rPr>
        <w:t>Symphoricarpos</w:t>
      </w:r>
      <w:proofErr w:type="spellEnd"/>
      <w:r w:rsidRPr="001D019D">
        <w:rPr>
          <w:i/>
        </w:rPr>
        <w:t xml:space="preserve"> </w:t>
      </w:r>
      <w:proofErr w:type="spellStart"/>
      <w:r w:rsidRPr="001D019D">
        <w:rPr>
          <w:i/>
        </w:rPr>
        <w:t>oreophilus</w:t>
      </w:r>
      <w:proofErr w:type="spellEnd"/>
      <w:r>
        <w:t xml:space="preserve">, </w:t>
      </w:r>
      <w:proofErr w:type="spellStart"/>
      <w:r w:rsidRPr="001D019D">
        <w:rPr>
          <w:i/>
        </w:rPr>
        <w:t>Purshia</w:t>
      </w:r>
      <w:proofErr w:type="spellEnd"/>
      <w:r w:rsidRPr="001D019D">
        <w:rPr>
          <w:i/>
        </w:rPr>
        <w:t xml:space="preserve"> tridentata</w:t>
      </w:r>
      <w:r>
        <w:t xml:space="preserve">, </w:t>
      </w:r>
      <w:proofErr w:type="spellStart"/>
      <w:r w:rsidRPr="001D019D">
        <w:rPr>
          <w:i/>
        </w:rPr>
        <w:t>Peraphyllum</w:t>
      </w:r>
      <w:proofErr w:type="spellEnd"/>
      <w:r w:rsidRPr="001D019D">
        <w:rPr>
          <w:i/>
        </w:rPr>
        <w:t xml:space="preserve"> </w:t>
      </w:r>
      <w:proofErr w:type="spellStart"/>
      <w:r w:rsidRPr="001D019D">
        <w:rPr>
          <w:i/>
        </w:rPr>
        <w:t>ramosissimum</w:t>
      </w:r>
      <w:proofErr w:type="spellEnd"/>
      <w:r>
        <w:t xml:space="preserve">, </w:t>
      </w:r>
      <w:proofErr w:type="spellStart"/>
      <w:r w:rsidRPr="001D019D">
        <w:rPr>
          <w:i/>
        </w:rPr>
        <w:t>Ribes</w:t>
      </w:r>
      <w:proofErr w:type="spellEnd"/>
      <w:r w:rsidRPr="001D019D">
        <w:rPr>
          <w:i/>
        </w:rPr>
        <w:t xml:space="preserve"> </w:t>
      </w:r>
      <w:proofErr w:type="spellStart"/>
      <w:r w:rsidRPr="001D019D">
        <w:rPr>
          <w:i/>
        </w:rPr>
        <w:t>cereum</w:t>
      </w:r>
      <w:proofErr w:type="spellEnd"/>
      <w:r w:rsidR="00FF6DB3">
        <w:t>,</w:t>
      </w:r>
      <w:r>
        <w:t xml:space="preserve"> and </w:t>
      </w:r>
      <w:proofErr w:type="spellStart"/>
      <w:r w:rsidRPr="001D019D">
        <w:rPr>
          <w:i/>
        </w:rPr>
        <w:t>Amelanchier</w:t>
      </w:r>
      <w:proofErr w:type="spellEnd"/>
      <w:r w:rsidRPr="001D019D">
        <w:rPr>
          <w:i/>
        </w:rPr>
        <w:t xml:space="preserve"> </w:t>
      </w:r>
      <w:proofErr w:type="spellStart"/>
      <w:r w:rsidRPr="001D019D">
        <w:rPr>
          <w:i/>
        </w:rPr>
        <w:t>alnifolia</w:t>
      </w:r>
      <w:proofErr w:type="spellEnd"/>
      <w:r>
        <w:t xml:space="preserve">. The canopy cover is usually between 20-80%. The herbaceous layer is usually well represented, but bare ground may be common in particularly arid or disturbed occurrences. Graminoids that can be abundant include </w:t>
      </w:r>
      <w:proofErr w:type="spellStart"/>
      <w:r w:rsidRPr="001D019D">
        <w:rPr>
          <w:i/>
        </w:rPr>
        <w:t>Boutela</w:t>
      </w:r>
      <w:proofErr w:type="spellEnd"/>
      <w:r w:rsidRPr="001D019D">
        <w:rPr>
          <w:i/>
        </w:rPr>
        <w:t xml:space="preserve"> </w:t>
      </w:r>
      <w:proofErr w:type="spellStart"/>
      <w:r w:rsidRPr="001D019D">
        <w:rPr>
          <w:i/>
        </w:rPr>
        <w:t>gracilis</w:t>
      </w:r>
      <w:proofErr w:type="spellEnd"/>
      <w:r>
        <w:t xml:space="preserve">, </w:t>
      </w:r>
      <w:proofErr w:type="spellStart"/>
      <w:r w:rsidRPr="001D019D">
        <w:rPr>
          <w:i/>
        </w:rPr>
        <w:t>Festuca</w:t>
      </w:r>
      <w:proofErr w:type="spellEnd"/>
      <w:r w:rsidRPr="001D019D">
        <w:rPr>
          <w:i/>
        </w:rPr>
        <w:t xml:space="preserve"> </w:t>
      </w:r>
      <w:proofErr w:type="spellStart"/>
      <w:r w:rsidRPr="001D019D">
        <w:rPr>
          <w:i/>
        </w:rPr>
        <w:t>ovina</w:t>
      </w:r>
      <w:proofErr w:type="spellEnd"/>
      <w:r>
        <w:t xml:space="preserve">, </w:t>
      </w:r>
      <w:proofErr w:type="spellStart"/>
      <w:r w:rsidRPr="001D019D">
        <w:rPr>
          <w:i/>
        </w:rPr>
        <w:t>Elymus</w:t>
      </w:r>
      <w:proofErr w:type="spellEnd"/>
      <w:r w:rsidRPr="001D019D">
        <w:rPr>
          <w:i/>
        </w:rPr>
        <w:t xml:space="preserve"> </w:t>
      </w:r>
      <w:proofErr w:type="spellStart"/>
      <w:r w:rsidRPr="001D019D">
        <w:rPr>
          <w:i/>
        </w:rPr>
        <w:t>elymoides</w:t>
      </w:r>
      <w:proofErr w:type="spellEnd"/>
      <w:r>
        <w:t xml:space="preserve">, </w:t>
      </w:r>
      <w:proofErr w:type="spellStart"/>
      <w:r w:rsidRPr="001D019D">
        <w:rPr>
          <w:i/>
        </w:rPr>
        <w:t>Danthonia</w:t>
      </w:r>
      <w:proofErr w:type="spellEnd"/>
      <w:r w:rsidRPr="001D019D">
        <w:rPr>
          <w:i/>
        </w:rPr>
        <w:t xml:space="preserve"> intermedia</w:t>
      </w:r>
      <w:r>
        <w:t xml:space="preserve">, </w:t>
      </w:r>
      <w:proofErr w:type="spellStart"/>
      <w:r w:rsidRPr="001D019D">
        <w:rPr>
          <w:i/>
        </w:rPr>
        <w:t>Stipa</w:t>
      </w:r>
      <w:proofErr w:type="spellEnd"/>
      <w:r>
        <w:t xml:space="preserve"> spp</w:t>
      </w:r>
      <w:r w:rsidR="00FF6DB3">
        <w:t>.,</w:t>
      </w:r>
      <w:r>
        <w:t xml:space="preserve"> </w:t>
      </w:r>
      <w:proofErr w:type="spellStart"/>
      <w:r w:rsidRPr="001D019D">
        <w:rPr>
          <w:i/>
        </w:rPr>
        <w:t>Pascopyrum</w:t>
      </w:r>
      <w:proofErr w:type="spellEnd"/>
      <w:r w:rsidRPr="001D019D">
        <w:rPr>
          <w:i/>
        </w:rPr>
        <w:t xml:space="preserve"> </w:t>
      </w:r>
      <w:proofErr w:type="spellStart"/>
      <w:r w:rsidRPr="001D019D">
        <w:rPr>
          <w:i/>
        </w:rPr>
        <w:t>smithii</w:t>
      </w:r>
      <w:proofErr w:type="spellEnd"/>
      <w:r>
        <w:t xml:space="preserve">, </w:t>
      </w:r>
      <w:proofErr w:type="spellStart"/>
      <w:r w:rsidRPr="001D019D">
        <w:rPr>
          <w:i/>
        </w:rPr>
        <w:t>Bromus</w:t>
      </w:r>
      <w:proofErr w:type="spellEnd"/>
      <w:r w:rsidRPr="001D019D">
        <w:rPr>
          <w:i/>
        </w:rPr>
        <w:t xml:space="preserve"> </w:t>
      </w:r>
      <w:proofErr w:type="spellStart"/>
      <w:r w:rsidRPr="001D019D">
        <w:rPr>
          <w:i/>
        </w:rPr>
        <w:t>carinatus</w:t>
      </w:r>
      <w:proofErr w:type="spellEnd"/>
      <w:r>
        <w:t xml:space="preserve">, </w:t>
      </w:r>
      <w:proofErr w:type="spellStart"/>
      <w:r w:rsidRPr="001D019D">
        <w:rPr>
          <w:i/>
        </w:rPr>
        <w:t>Elymus</w:t>
      </w:r>
      <w:proofErr w:type="spellEnd"/>
      <w:r w:rsidRPr="001D019D">
        <w:rPr>
          <w:i/>
        </w:rPr>
        <w:t xml:space="preserve"> </w:t>
      </w:r>
      <w:proofErr w:type="spellStart"/>
      <w:r w:rsidRPr="001D019D">
        <w:rPr>
          <w:i/>
        </w:rPr>
        <w:t>trachycaulus</w:t>
      </w:r>
      <w:proofErr w:type="spellEnd"/>
      <w:r>
        <w:t xml:space="preserve">, </w:t>
      </w:r>
      <w:proofErr w:type="spellStart"/>
      <w:r w:rsidRPr="001D019D">
        <w:rPr>
          <w:i/>
        </w:rPr>
        <w:t>Koeleria</w:t>
      </w:r>
      <w:proofErr w:type="spellEnd"/>
      <w:r w:rsidRPr="001D019D">
        <w:rPr>
          <w:i/>
        </w:rPr>
        <w:t xml:space="preserve"> </w:t>
      </w:r>
      <w:proofErr w:type="spellStart"/>
      <w:r w:rsidRPr="001D019D">
        <w:rPr>
          <w:i/>
        </w:rPr>
        <w:t>macrantha</w:t>
      </w:r>
      <w:proofErr w:type="spellEnd"/>
      <w:r>
        <w:t xml:space="preserve">, </w:t>
      </w:r>
      <w:proofErr w:type="spellStart"/>
      <w:r w:rsidRPr="001D019D">
        <w:rPr>
          <w:i/>
        </w:rPr>
        <w:t>Pseudoroegneria</w:t>
      </w:r>
      <w:proofErr w:type="spellEnd"/>
      <w:r w:rsidRPr="001D019D">
        <w:rPr>
          <w:i/>
        </w:rPr>
        <w:t xml:space="preserve"> </w:t>
      </w:r>
      <w:proofErr w:type="spellStart"/>
      <w:r w:rsidRPr="001D019D">
        <w:rPr>
          <w:i/>
        </w:rPr>
        <w:t>spicata</w:t>
      </w:r>
      <w:proofErr w:type="spellEnd"/>
      <w:r>
        <w:t xml:space="preserve">, </w:t>
      </w:r>
      <w:proofErr w:type="spellStart"/>
      <w:r w:rsidRPr="001D019D">
        <w:rPr>
          <w:i/>
        </w:rPr>
        <w:t>Bromus</w:t>
      </w:r>
      <w:proofErr w:type="spellEnd"/>
      <w:r w:rsidRPr="001D019D">
        <w:rPr>
          <w:i/>
        </w:rPr>
        <w:t xml:space="preserve"> anomalous</w:t>
      </w:r>
      <w:r>
        <w:t xml:space="preserve">, </w:t>
      </w:r>
      <w:r w:rsidRPr="001D019D">
        <w:rPr>
          <w:i/>
        </w:rPr>
        <w:t>B.</w:t>
      </w:r>
      <w:r w:rsidRPr="001D019D" w:rsidR="003869C8">
        <w:rPr>
          <w:i/>
        </w:rPr>
        <w:t xml:space="preserve"> </w:t>
      </w:r>
      <w:proofErr w:type="spellStart"/>
      <w:r w:rsidRPr="001D019D">
        <w:rPr>
          <w:i/>
        </w:rPr>
        <w:t>marginatus</w:t>
      </w:r>
      <w:proofErr w:type="spellEnd"/>
      <w:r>
        <w:t xml:space="preserve">, </w:t>
      </w:r>
      <w:proofErr w:type="spellStart"/>
      <w:r w:rsidRPr="001D019D">
        <w:rPr>
          <w:i/>
        </w:rPr>
        <w:t>Achnatherum</w:t>
      </w:r>
      <w:proofErr w:type="spellEnd"/>
      <w:r w:rsidRPr="001D019D">
        <w:rPr>
          <w:i/>
        </w:rPr>
        <w:t xml:space="preserve"> </w:t>
      </w:r>
      <w:proofErr w:type="spellStart"/>
      <w:r w:rsidRPr="001D019D">
        <w:rPr>
          <w:i/>
        </w:rPr>
        <w:t>therburianum</w:t>
      </w:r>
      <w:proofErr w:type="spellEnd"/>
      <w:r>
        <w:t>,</w:t>
      </w:r>
      <w:r w:rsidRPr="001D019D">
        <w:rPr>
          <w:i/>
        </w:rPr>
        <w:t xml:space="preserve"> </w:t>
      </w:r>
      <w:proofErr w:type="spellStart"/>
      <w:r w:rsidRPr="001D019D">
        <w:rPr>
          <w:i/>
        </w:rPr>
        <w:t>Poa</w:t>
      </w:r>
      <w:proofErr w:type="spellEnd"/>
      <w:r w:rsidRPr="001D019D">
        <w:rPr>
          <w:i/>
        </w:rPr>
        <w:t xml:space="preserve"> </w:t>
      </w:r>
      <w:proofErr w:type="spellStart"/>
      <w:r w:rsidRPr="001D019D">
        <w:rPr>
          <w:i/>
        </w:rPr>
        <w:t>fendleriana</w:t>
      </w:r>
      <w:proofErr w:type="spellEnd"/>
      <w:r w:rsidR="00FF6DB3">
        <w:t>,</w:t>
      </w:r>
      <w:r>
        <w:t xml:space="preserve"> or </w:t>
      </w:r>
      <w:proofErr w:type="spellStart"/>
      <w:r w:rsidRPr="001D019D">
        <w:rPr>
          <w:i/>
        </w:rPr>
        <w:t>Poa</w:t>
      </w:r>
      <w:proofErr w:type="spellEnd"/>
      <w:r w:rsidRPr="001D019D">
        <w:rPr>
          <w:i/>
        </w:rPr>
        <w:t xml:space="preserve"> </w:t>
      </w:r>
      <w:proofErr w:type="spellStart"/>
      <w:r w:rsidRPr="001D019D">
        <w:rPr>
          <w:i/>
        </w:rPr>
        <w:t>secunda</w:t>
      </w:r>
      <w:proofErr w:type="spellEnd"/>
      <w:r>
        <w:t xml:space="preserve">. Forbs are often numerous and </w:t>
      </w:r>
      <w:r w:rsidR="00FF6DB3">
        <w:t xml:space="preserve">are </w:t>
      </w:r>
      <w:r>
        <w:t xml:space="preserve">an important indicator of health. Forb species may include </w:t>
      </w:r>
      <w:r w:rsidRPr="001D019D">
        <w:rPr>
          <w:i/>
        </w:rPr>
        <w:t>Castilleja</w:t>
      </w:r>
      <w:r>
        <w:t xml:space="preserve">, </w:t>
      </w:r>
      <w:proofErr w:type="spellStart"/>
      <w:r w:rsidRPr="001D019D">
        <w:rPr>
          <w:i/>
        </w:rPr>
        <w:t>Potentilla</w:t>
      </w:r>
      <w:proofErr w:type="spellEnd"/>
      <w:r>
        <w:t xml:space="preserve">, </w:t>
      </w:r>
      <w:r w:rsidRPr="001D019D">
        <w:rPr>
          <w:i/>
        </w:rPr>
        <w:t>Erigeron</w:t>
      </w:r>
      <w:r>
        <w:t xml:space="preserve">, </w:t>
      </w:r>
      <w:r w:rsidRPr="001D019D">
        <w:rPr>
          <w:i/>
        </w:rPr>
        <w:t>Phlox</w:t>
      </w:r>
      <w:r>
        <w:t xml:space="preserve">, </w:t>
      </w:r>
      <w:r w:rsidRPr="001D019D">
        <w:rPr>
          <w:i/>
        </w:rPr>
        <w:t>Astragalus</w:t>
      </w:r>
      <w:r>
        <w:t xml:space="preserve">, </w:t>
      </w:r>
      <w:proofErr w:type="spellStart"/>
      <w:r w:rsidRPr="001D019D">
        <w:rPr>
          <w:i/>
        </w:rPr>
        <w:t>Geum</w:t>
      </w:r>
      <w:proofErr w:type="spellEnd"/>
      <w:r>
        <w:t xml:space="preserve">, </w:t>
      </w:r>
      <w:proofErr w:type="spellStart"/>
      <w:r w:rsidRPr="001D019D">
        <w:rPr>
          <w:i/>
        </w:rPr>
        <w:t>Lupinus</w:t>
      </w:r>
      <w:proofErr w:type="spellEnd"/>
      <w:r>
        <w:t xml:space="preserve">, </w:t>
      </w:r>
      <w:proofErr w:type="spellStart"/>
      <w:r w:rsidRPr="001D019D">
        <w:rPr>
          <w:i/>
        </w:rPr>
        <w:t>Eriogonum</w:t>
      </w:r>
      <w:proofErr w:type="spellEnd"/>
      <w:r>
        <w:t xml:space="preserve">, </w:t>
      </w:r>
      <w:r w:rsidRPr="001D019D">
        <w:rPr>
          <w:i/>
        </w:rPr>
        <w:t xml:space="preserve">Achillea </w:t>
      </w:r>
      <w:proofErr w:type="spellStart"/>
      <w:r w:rsidRPr="001D019D">
        <w:rPr>
          <w:i/>
        </w:rPr>
        <w:t>millefolium</w:t>
      </w:r>
      <w:proofErr w:type="spellEnd"/>
      <w:r>
        <w:t xml:space="preserve">, </w:t>
      </w:r>
      <w:proofErr w:type="spellStart"/>
      <w:r w:rsidRPr="001D019D">
        <w:rPr>
          <w:i/>
        </w:rPr>
        <w:t>Antennaria</w:t>
      </w:r>
      <w:proofErr w:type="spellEnd"/>
      <w:r w:rsidRPr="001D019D">
        <w:rPr>
          <w:i/>
        </w:rPr>
        <w:t xml:space="preserve"> </w:t>
      </w:r>
      <w:proofErr w:type="spellStart"/>
      <w:r w:rsidRPr="001D019D">
        <w:rPr>
          <w:i/>
        </w:rPr>
        <w:t>rosea</w:t>
      </w:r>
      <w:proofErr w:type="spellEnd"/>
      <w:r>
        <w:t xml:space="preserve">, </w:t>
      </w:r>
      <w:proofErr w:type="spellStart"/>
      <w:r w:rsidRPr="001D019D">
        <w:rPr>
          <w:i/>
        </w:rPr>
        <w:t>Eriogonum</w:t>
      </w:r>
      <w:proofErr w:type="spellEnd"/>
      <w:r w:rsidRPr="001D019D">
        <w:rPr>
          <w:i/>
        </w:rPr>
        <w:t xml:space="preserve"> </w:t>
      </w:r>
      <w:proofErr w:type="spellStart"/>
      <w:r w:rsidRPr="001D019D">
        <w:rPr>
          <w:i/>
        </w:rPr>
        <w:t>umbellatum</w:t>
      </w:r>
      <w:proofErr w:type="spellEnd"/>
      <w:r>
        <w:t xml:space="preserve">, </w:t>
      </w:r>
      <w:r w:rsidRPr="001D019D">
        <w:rPr>
          <w:i/>
        </w:rPr>
        <w:t xml:space="preserve">Artemisia </w:t>
      </w:r>
      <w:proofErr w:type="spellStart"/>
      <w:r w:rsidRPr="001D019D">
        <w:rPr>
          <w:i/>
        </w:rPr>
        <w:t>ludoviciana</w:t>
      </w:r>
      <w:proofErr w:type="spellEnd"/>
      <w:r w:rsidR="00FF6DB3">
        <w:rPr>
          <w:i/>
        </w:rPr>
        <w:t>,</w:t>
      </w:r>
      <w:r>
        <w:t xml:space="preserve"> and many others. </w:t>
      </w:r>
      <w:proofErr w:type="spellStart"/>
      <w:r>
        <w:t>Mueggler</w:t>
      </w:r>
      <w:proofErr w:type="spellEnd"/>
      <w:r>
        <w:t xml:space="preserve"> and Stewart (1980), </w:t>
      </w:r>
      <w:proofErr w:type="spellStart"/>
      <w:r>
        <w:t>Hironaka</w:t>
      </w:r>
      <w:proofErr w:type="spellEnd"/>
      <w:r>
        <w:t xml:space="preserve"> et al.</w:t>
      </w:r>
      <w:r w:rsidR="003869C8">
        <w:t xml:space="preserve"> </w:t>
      </w:r>
      <w:r>
        <w:t>(1983)</w:t>
      </w:r>
      <w:r w:rsidR="00FF6DB3">
        <w:t xml:space="preserve">, </w:t>
      </w:r>
      <w:r>
        <w:t xml:space="preserve">and Tart (1996) described several of these types. </w:t>
      </w:r>
      <w:proofErr w:type="spellStart"/>
      <w:r>
        <w:t>Resprouting</w:t>
      </w:r>
      <w:proofErr w:type="spellEnd"/>
      <w:r>
        <w:t xml:space="preserve"> bitterbrush in mountain big sagebrush types is potentially important to wildlife in early stand development.</w:t>
      </w:r>
    </w:p>
    <w:p w:rsidR="00200DD0" w:rsidP="00200DD0" w:rsidRDefault="00200DD0" w14:paraId="0001737D"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 ssp. vaseyana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PUTR2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Purshia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Antelope bitterbrush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SYOR2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 oreophilus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snowberry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POFE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Poa fendleriana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Muttongrass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BRMA4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Bromus marginatus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brome</w:t>
            </w:r>
          </w:p>
        </w:tc>
      </w:tr>
    </w:tbl>
    <w:p>
      <w:r>
        <w:rPr>
          <w:sz w:val="16"/>
        </w:rPr>
        <w:t>Species names are from the NRCS PLANTS database. Check species codes at http://plants.usda.gov.</w:t>
      </w:r>
    </w:p>
    <w:p w:rsidR="00200DD0" w:rsidP="00200DD0" w:rsidRDefault="00200DD0" w14:paraId="6142077E" w14:textId="77777777">
      <w:pPr>
        <w:pStyle w:val="InfoPara"/>
      </w:pPr>
      <w:r>
        <w:t>Disturbance Description</w:t>
      </w:r>
    </w:p>
    <w:p w:rsidR="00200DD0" w:rsidP="00200DD0" w:rsidRDefault="00200DD0" w14:paraId="3D265839" w14:textId="6711EB0D">
      <w:r>
        <w:t xml:space="preserve">Mean fire return intervals </w:t>
      </w:r>
      <w:r w:rsidR="00FF6DB3">
        <w:t xml:space="preserve">(MFRIs) </w:t>
      </w:r>
      <w:r>
        <w:t xml:space="preserve">in and recovery times of mountain big sagebrush are subjects of lively debate in recent years (Welch and </w:t>
      </w:r>
      <w:proofErr w:type="spellStart"/>
      <w:r>
        <w:t>Criddle</w:t>
      </w:r>
      <w:proofErr w:type="spellEnd"/>
      <w:r>
        <w:t xml:space="preserve"> 2003). Mountain big sagebrush communities were historically subject to stand</w:t>
      </w:r>
      <w:r w:rsidR="00FF6DB3">
        <w:t>-</w:t>
      </w:r>
      <w:r>
        <w:t xml:space="preserve">replacing fires with a </w:t>
      </w:r>
      <w:r w:rsidR="001D019D">
        <w:t>MFRI</w:t>
      </w:r>
      <w:r>
        <w:t xml:space="preserve"> ranging from 40yrs+ at the big sagebrush ecotone and up to 80yrs in areas with a higher proportion of low sagebrush in the landscape (Crawford </w:t>
      </w:r>
      <w:r w:rsidR="003869C8">
        <w:t>et al.</w:t>
      </w:r>
      <w:r>
        <w:t xml:space="preserve"> 2004</w:t>
      </w:r>
      <w:r w:rsidR="00FF6DB3">
        <w:t>;</w:t>
      </w:r>
      <w:r>
        <w:t xml:space="preserve"> Johnson 2000</w:t>
      </w:r>
      <w:r w:rsidR="00FF6DB3">
        <w:t>;</w:t>
      </w:r>
      <w:r>
        <w:t xml:space="preserve"> </w:t>
      </w:r>
      <w:r w:rsidR="00435DEF">
        <w:t>Miller and Rose 1999</w:t>
      </w:r>
      <w:r w:rsidR="00FF6DB3">
        <w:t>;</w:t>
      </w:r>
      <w:r>
        <w:t xml:space="preserve"> Burkhardt and Tisdale 1969 and 1976</w:t>
      </w:r>
      <w:r w:rsidR="00FF6DB3">
        <w:t>;</w:t>
      </w:r>
      <w:r>
        <w:t xml:space="preserve"> Houston 1973</w:t>
      </w:r>
      <w:r w:rsidR="00FF6DB3">
        <w:t>;</w:t>
      </w:r>
      <w:r>
        <w:t xml:space="preserve"> Miller and Rose 1995</w:t>
      </w:r>
      <w:r w:rsidR="00FF6DB3">
        <w:t>;</w:t>
      </w:r>
      <w:r>
        <w:t xml:space="preserve"> Miller </w:t>
      </w:r>
      <w:r w:rsidR="003869C8">
        <w:t>et al.</w:t>
      </w:r>
      <w:r>
        <w:t xml:space="preserve"> 2000). Under pre-settlement conditions</w:t>
      </w:r>
      <w:r w:rsidR="00FF6DB3">
        <w:t>,</w:t>
      </w:r>
      <w:r>
        <w:t xml:space="preserve"> mosaic burns generally exceeded 75% </w:t>
      </w:r>
      <w:proofErr w:type="spellStart"/>
      <w:r>
        <w:t>topkill</w:t>
      </w:r>
      <w:proofErr w:type="spellEnd"/>
      <w:r>
        <w:t xml:space="preserve"> due to the relatively continuous herbaceous layer. Brown (1982) reported that fire ignition and spread in big sagebrush is largely (90%) a function of herbaceous cover. These communities were also subject to periodic mortality due to insects, disease, rodent outbreaks, drought</w:t>
      </w:r>
      <w:r w:rsidR="00FF6DB3">
        <w:t>,</w:t>
      </w:r>
      <w:r>
        <w:t xml:space="preserve"> and winterkill (Anderson and Inouye 2001</w:t>
      </w:r>
      <w:r w:rsidR="00FF6DB3">
        <w:t>;</w:t>
      </w:r>
      <w:r>
        <w:t xml:space="preserve"> </w:t>
      </w:r>
      <w:proofErr w:type="spellStart"/>
      <w:r>
        <w:t>Winward</w:t>
      </w:r>
      <w:proofErr w:type="spellEnd"/>
      <w:r>
        <w:t xml:space="preserve"> 2004). Periodic mortality events may result in either stand-replacement or patchy die-off</w:t>
      </w:r>
      <w:r w:rsidR="00FF6DB3">
        <w:t>,</w:t>
      </w:r>
      <w:r>
        <w:t xml:space="preserve"> depending on the spatial extent and distribution of these generally rare (50-100yrs) events.</w:t>
      </w:r>
    </w:p>
    <w:p w:rsidR="00200DD0" w:rsidP="00200DD0" w:rsidRDefault="00200DD0" w14:paraId="03134852" w14:textId="77777777"/>
    <w:p w:rsidR="00200DD0" w:rsidP="00200DD0" w:rsidRDefault="00200DD0" w14:paraId="15CA1B74" w14:textId="482CADD4">
      <w:r>
        <w:t>Recovery rates for shrub canopy cover vary widely in this type, depending on post</w:t>
      </w:r>
      <w:r w:rsidR="00FF6DB3">
        <w:t>-</w:t>
      </w:r>
      <w:r>
        <w:t xml:space="preserve">fire weather conditions, sagebrush seed-bank survival, abundance of </w:t>
      </w:r>
      <w:proofErr w:type="spellStart"/>
      <w:r>
        <w:t>resprouting</w:t>
      </w:r>
      <w:proofErr w:type="spellEnd"/>
      <w:r>
        <w:t xml:space="preserve"> shrubs (e.g., snowberry, bitterbrush), and size and severity of the burn. Mountain big sagebrush typically reaches 5% canopy cover in 8</w:t>
      </w:r>
      <w:r w:rsidR="00FF6DB3">
        <w:t>-</w:t>
      </w:r>
      <w:r>
        <w:t xml:space="preserve">14yrs. This may take as little as 4yrs under favorable conditions and </w:t>
      </w:r>
      <w:r w:rsidR="00FF6DB3">
        <w:t>&gt;25yrs</w:t>
      </w:r>
      <w:r>
        <w:t xml:space="preserve"> in unfavorable situations (Pedersen et al. 2003</w:t>
      </w:r>
      <w:r w:rsidR="00FF6DB3">
        <w:t xml:space="preserve">; </w:t>
      </w:r>
      <w:r>
        <w:t xml:space="preserve">Miller unpublished data). Mountain big sagebrush typically reaches 25% canopy cover in </w:t>
      </w:r>
      <w:r w:rsidR="00FF6DB3">
        <w:t>~</w:t>
      </w:r>
      <w:r>
        <w:t xml:space="preserve">25yrs, but this may take as few as </w:t>
      </w:r>
      <w:r w:rsidR="00FF6DB3">
        <w:t>9yrs</w:t>
      </w:r>
      <w:r>
        <w:t xml:space="preserve"> or </w:t>
      </w:r>
      <w:r w:rsidR="00FF6DB3">
        <w:t>&gt;</w:t>
      </w:r>
      <w:r>
        <w:t>40yrs (</w:t>
      </w:r>
      <w:proofErr w:type="spellStart"/>
      <w:r>
        <w:t>Winward</w:t>
      </w:r>
      <w:proofErr w:type="spellEnd"/>
      <w:r>
        <w:t xml:space="preserve"> 1991</w:t>
      </w:r>
      <w:r w:rsidR="00FF6DB3">
        <w:t>;</w:t>
      </w:r>
      <w:r>
        <w:t xml:space="preserve"> Pedersen et al. 2003</w:t>
      </w:r>
      <w:r w:rsidR="00FF6DB3">
        <w:t>;</w:t>
      </w:r>
      <w:r>
        <w:t xml:space="preserve"> Miller unpublished data). Mountain snowberry and </w:t>
      </w:r>
      <w:proofErr w:type="spellStart"/>
      <w:r>
        <w:lastRenderedPageBreak/>
        <w:t>resprouting</w:t>
      </w:r>
      <w:proofErr w:type="spellEnd"/>
      <w:r>
        <w:t xml:space="preserve"> forms of bitterbrush may return to pre-burn cover values in a few years. Bitterbrush plants </w:t>
      </w:r>
      <w:r w:rsidR="00FF6DB3">
        <w:t>&lt;50yrs</w:t>
      </w:r>
      <w:r>
        <w:t xml:space="preserve"> old are more likely to </w:t>
      </w:r>
      <w:proofErr w:type="spellStart"/>
      <w:r>
        <w:t>resprout</w:t>
      </w:r>
      <w:proofErr w:type="spellEnd"/>
      <w:r>
        <w:t xml:space="preserve"> than older plants (Simon 1990).</w:t>
      </w:r>
    </w:p>
    <w:p w:rsidR="00200DD0" w:rsidP="00200DD0" w:rsidRDefault="00200DD0" w14:paraId="058BE453" w14:textId="5E18365F">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50</w:t>
            </w:r>
          </w:p>
        </w:tc>
        <w:tc>
          <w:p>
            <w:pPr>
              <w:jc w:val="center"/>
            </w:pPr>
            <w:r>
              <w:t>100</w:t>
            </w:r>
          </w:p>
        </w:tc>
        <w:tc>
          <w:p>
            <w:pPr>
              <w:jc w:val="center"/>
            </w:pPr>
            <w:r>
              <w:t>15</w:t>
            </w:r>
          </w:p>
        </w:tc>
        <w:tc>
          <w:p>
            <w:pPr>
              <w:jc w:val="center"/>
            </w:pPr>
            <w:r>
              <w:t>100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00DD0" w:rsidP="00200DD0" w:rsidRDefault="00200DD0" w14:paraId="63B02D9E" w14:textId="77777777">
      <w:pPr>
        <w:pStyle w:val="InfoPara"/>
      </w:pPr>
      <w:r>
        <w:t>Scale Description</w:t>
      </w:r>
    </w:p>
    <w:p w:rsidR="00200DD0" w:rsidP="00200DD0" w:rsidRDefault="00200DD0" w14:paraId="78D2E541" w14:textId="56F72926">
      <w:r>
        <w:t>This type occupies areas ranging in size from 10s to 5</w:t>
      </w:r>
      <w:r w:rsidR="002B4D7B">
        <w:t>,</w:t>
      </w:r>
      <w:r>
        <w:t>000s of acres, although patch sizes are generally smaller in the Mojave Desert. Disturbance patch size can range from 10s to 1</w:t>
      </w:r>
      <w:r w:rsidR="002B4D7B">
        <w:t>,</w:t>
      </w:r>
      <w:r>
        <w:t>000s of acres. The distribution of past burns was assumed to consist of many small patches in the landscape.</w:t>
      </w:r>
    </w:p>
    <w:p w:rsidR="00200DD0" w:rsidP="00200DD0" w:rsidRDefault="00200DD0" w14:paraId="7CBE223F" w14:textId="77777777">
      <w:pPr>
        <w:pStyle w:val="InfoPara"/>
      </w:pPr>
      <w:r>
        <w:t>Adjacency or Identification Concerns</w:t>
      </w:r>
    </w:p>
    <w:p w:rsidR="00200DD0" w:rsidP="00200DD0" w:rsidRDefault="00200DD0" w14:paraId="2534B31D" w14:textId="60CFBF54">
      <w:r>
        <w:t xml:space="preserve">Inter-Mountain Basins Montane Sagebrush Steppe </w:t>
      </w:r>
      <w:r w:rsidR="001D019D">
        <w:t xml:space="preserve">that are </w:t>
      </w:r>
      <w:r>
        <w:t xml:space="preserve">dominated by mountain big sagebrush </w:t>
      </w:r>
      <w:r w:rsidR="001D019D">
        <w:t>Biophysical Setting (</w:t>
      </w:r>
      <w:proofErr w:type="spellStart"/>
      <w:r w:rsidR="001D019D">
        <w:t>BpS</w:t>
      </w:r>
      <w:proofErr w:type="spellEnd"/>
      <w:r w:rsidR="001D019D">
        <w:t xml:space="preserve">) 1126 </w:t>
      </w:r>
      <w:r>
        <w:t xml:space="preserve">will contain low/black sagebrush in varying amounts. Small patches will naturally be part of </w:t>
      </w:r>
      <w:proofErr w:type="spellStart"/>
      <w:r>
        <w:t>BpS</w:t>
      </w:r>
      <w:proofErr w:type="spellEnd"/>
      <w:r>
        <w:t xml:space="preserve"> 1126, whereas more extensive areas truly belo</w:t>
      </w:r>
      <w:r w:rsidRPr="00D6651C">
        <w:t xml:space="preserve">ng to </w:t>
      </w:r>
      <w:r w:rsidRPr="00D6651C" w:rsidR="003869C8">
        <w:t xml:space="preserve">the </w:t>
      </w:r>
      <w:r w:rsidRPr="00EA0799" w:rsidR="003869C8">
        <w:rPr>
          <w:bCs/>
        </w:rPr>
        <w:t xml:space="preserve">Great Basin Xeric Mixed Sagebrush Shrubland </w:t>
      </w:r>
      <w:proofErr w:type="spellStart"/>
      <w:r w:rsidRPr="00D6651C">
        <w:t>BpS</w:t>
      </w:r>
      <w:proofErr w:type="spellEnd"/>
      <w:r>
        <w:t xml:space="preserve"> </w:t>
      </w:r>
      <w:r w:rsidR="003869C8">
        <w:t>(</w:t>
      </w:r>
      <w:r>
        <w:t>1079</w:t>
      </w:r>
      <w:r w:rsidR="003869C8">
        <w:t>)</w:t>
      </w:r>
      <w:r>
        <w:t>. Both systems (</w:t>
      </w:r>
      <w:proofErr w:type="spellStart"/>
      <w:r>
        <w:t>BpS</w:t>
      </w:r>
      <w:proofErr w:type="spellEnd"/>
      <w:r>
        <w:t xml:space="preserve"> 1126 and 1079) cover large high-elevation areas in the Intermountain West. Mountain big sagebrush is a medium-sized shrub with </w:t>
      </w:r>
      <w:r w:rsidR="004F6064">
        <w:t xml:space="preserve">an </w:t>
      </w:r>
      <w:proofErr w:type="gramStart"/>
      <w:r w:rsidR="004F6064">
        <w:t xml:space="preserve">MFRI </w:t>
      </w:r>
      <w:r>
        <w:t xml:space="preserve"> from</w:t>
      </w:r>
      <w:proofErr w:type="gramEnd"/>
      <w:r>
        <w:t xml:space="preserve"> 10-70yrs, whereas high-elevation low sagebrush is a dwarf shrub with a</w:t>
      </w:r>
      <w:r w:rsidR="004F6064">
        <w:t>n M</w:t>
      </w:r>
      <w:r>
        <w:t xml:space="preserve">FRI of 200yrs+. </w:t>
      </w:r>
    </w:p>
    <w:p w:rsidR="00200DD0" w:rsidP="00200DD0" w:rsidRDefault="00200DD0" w14:paraId="71C82C7C" w14:textId="77777777"/>
    <w:p w:rsidR="00200DD0" w:rsidP="00200DD0" w:rsidRDefault="00200DD0" w14:paraId="275F7FCB" w14:textId="1F994A67">
      <w:r>
        <w:t>The NatureServe description does not distinguish between mountain big sagebrush that can be invaded by conifers at mid to high elevations (i</w:t>
      </w:r>
      <w:r w:rsidR="004F6064">
        <w:t xml:space="preserve">.e., </w:t>
      </w:r>
      <w:r>
        <w:t xml:space="preserve">within the tolerance of pinyon and juniper) and mountain sagebrush steppe that is too high elevation for pinyon to encroach. The ability for pinyon to invade has a large effect on </w:t>
      </w:r>
      <w:r w:rsidR="00072740">
        <w:t xml:space="preserve">the </w:t>
      </w:r>
      <w:r>
        <w:t xml:space="preserve">predicted </w:t>
      </w:r>
      <w:r w:rsidR="00072740">
        <w:t xml:space="preserve">historical range of variability </w:t>
      </w:r>
      <w:r>
        <w:t xml:space="preserve">and management. </w:t>
      </w:r>
    </w:p>
    <w:p w:rsidR="00200DD0" w:rsidP="00200DD0" w:rsidRDefault="00200DD0" w14:paraId="15B65435" w14:textId="77777777"/>
    <w:p w:rsidR="00200DD0" w:rsidP="00200DD0" w:rsidRDefault="00200DD0" w14:paraId="0EC93758" w14:textId="70A820DE">
      <w:r>
        <w:t>This type may be adjacent to forests dominated by aspen, white fir, limber pine</w:t>
      </w:r>
      <w:r w:rsidR="004F6064">
        <w:t>,</w:t>
      </w:r>
      <w:r>
        <w:t xml:space="preserve"> and bristlecone pine. It also occurs adjacent to pinyon-juniper and </w:t>
      </w:r>
      <w:proofErr w:type="spellStart"/>
      <w:r>
        <w:t>curlleaf</w:t>
      </w:r>
      <w:proofErr w:type="spellEnd"/>
      <w:r>
        <w:t xml:space="preserve"> mountain mahogany woodlands. The ecological system, where adjacent to conifers, is readily invaded by conifers (</w:t>
      </w:r>
      <w:proofErr w:type="spellStart"/>
      <w:r>
        <w:t>whitebark</w:t>
      </w:r>
      <w:proofErr w:type="spellEnd"/>
      <w:r>
        <w:t xml:space="preserve"> pine, limber pine, pinyon-pine</w:t>
      </w:r>
      <w:r w:rsidR="004F6064">
        <w:t>,</w:t>
      </w:r>
      <w:r>
        <w:t xml:space="preserve"> and juniper spp</w:t>
      </w:r>
      <w:r w:rsidR="004F6064">
        <w:t>.</w:t>
      </w:r>
      <w:r>
        <w:t xml:space="preserve">) in the absence of historic fire regimes (Miller and Rose 1999). </w:t>
      </w:r>
    </w:p>
    <w:p w:rsidR="00200DD0" w:rsidP="00200DD0" w:rsidRDefault="00200DD0" w14:paraId="585CE663" w14:textId="77777777"/>
    <w:p w:rsidR="00200DD0" w:rsidP="00200DD0" w:rsidRDefault="00200DD0" w14:paraId="7EFF3F60" w14:textId="7D01D3FD">
      <w:r>
        <w:t>At lower elevational limits on southern exposures</w:t>
      </w:r>
      <w:r w:rsidR="004F6064">
        <w:t>,</w:t>
      </w:r>
      <w:r>
        <w:t xml:space="preserve"> there is a high potential for cheatgrass invasion/occupancy where the native herbaceous layer is depleted. This post-settlement, uncharacteristic condition is not considered here.</w:t>
      </w:r>
    </w:p>
    <w:p w:rsidR="00200DD0" w:rsidP="00200DD0" w:rsidRDefault="00200DD0" w14:paraId="212F36CB" w14:textId="77777777"/>
    <w:p w:rsidR="00200DD0" w:rsidP="00200DD0" w:rsidRDefault="00200DD0" w14:paraId="2B55D965" w14:textId="77777777">
      <w:r>
        <w:t xml:space="preserve">Grazing could occur in this </w:t>
      </w:r>
      <w:r w:rsidR="0065295B">
        <w:t>system</w:t>
      </w:r>
      <w:r>
        <w:t>, bringing the herbaceous cover lower.</w:t>
      </w:r>
    </w:p>
    <w:p w:rsidR="00200DD0" w:rsidP="00200DD0" w:rsidRDefault="00200DD0" w14:paraId="1781D4C1" w14:textId="77777777">
      <w:pPr>
        <w:pStyle w:val="InfoPara"/>
      </w:pPr>
      <w:r>
        <w:t>Issues or Problems</w:t>
      </w:r>
    </w:p>
    <w:p w:rsidR="00200DD0" w:rsidP="00200DD0" w:rsidRDefault="00200DD0" w14:paraId="6ACBBA84" w14:textId="37F63470">
      <w:proofErr w:type="spellStart"/>
      <w:r>
        <w:t>BpS</w:t>
      </w:r>
      <w:proofErr w:type="spellEnd"/>
      <w:r>
        <w:t xml:space="preserve"> 1126, Inter-Mountain Basins Montane Sagebrush Steppe, was not part of list of keyed </w:t>
      </w:r>
      <w:proofErr w:type="spellStart"/>
      <w:r>
        <w:t>BpS</w:t>
      </w:r>
      <w:proofErr w:type="spellEnd"/>
      <w:r>
        <w:t xml:space="preserve"> for this </w:t>
      </w:r>
      <w:r w:rsidR="0065295B">
        <w:t xml:space="preserve">MZ </w:t>
      </w:r>
      <w:r>
        <w:t xml:space="preserve">due to the paucity of data. </w:t>
      </w:r>
      <w:proofErr w:type="spellStart"/>
      <w:r>
        <w:t>BpS</w:t>
      </w:r>
      <w:proofErr w:type="spellEnd"/>
      <w:r>
        <w:t xml:space="preserve"> 1126 is found, however, in the Inyo Range (Inyo </w:t>
      </w:r>
      <w:r>
        <w:lastRenderedPageBreak/>
        <w:t>National Forest)</w:t>
      </w:r>
      <w:r w:rsidR="004F6064">
        <w:t xml:space="preserve">, </w:t>
      </w:r>
      <w:r>
        <w:t xml:space="preserve">Panamint Range (Death Valley National Park), and perhaps in the Spring Mountains depending on </w:t>
      </w:r>
      <w:proofErr w:type="gramStart"/>
      <w:r>
        <w:t>whether or not</w:t>
      </w:r>
      <w:proofErr w:type="gramEnd"/>
      <w:r>
        <w:t xml:space="preserve"> pinyon has invaded shrublands.</w:t>
      </w:r>
    </w:p>
    <w:p w:rsidR="00200DD0" w:rsidP="00200DD0" w:rsidRDefault="00200DD0" w14:paraId="24BF41F5" w14:textId="77777777">
      <w:pPr>
        <w:pStyle w:val="InfoPara"/>
      </w:pPr>
      <w:r>
        <w:t>Native Uncharacteristic Conditions</w:t>
      </w:r>
    </w:p>
    <w:p w:rsidR="00200DD0" w:rsidP="00200DD0" w:rsidRDefault="00200DD0" w14:paraId="58520BF9" w14:textId="7B4679B6">
      <w:r>
        <w:t>Shrub cover &gt;50% (remote sensing) is uncharacteristic</w:t>
      </w:r>
      <w:r w:rsidR="004F6064">
        <w:t>,</w:t>
      </w:r>
      <w:r>
        <w:t xml:space="preserve"> and conifer cover &gt;80% (remote sensing) is uncharacteristic where trees occur in the context of </w:t>
      </w:r>
      <w:r w:rsidR="004F6064">
        <w:t>C</w:t>
      </w:r>
      <w:r>
        <w:t>lass E. Uncharacteristic conditions in this type include herbaceous canopy cover &lt;40%.</w:t>
      </w:r>
    </w:p>
    <w:p w:rsidR="00200DD0" w:rsidP="00200DD0" w:rsidRDefault="00200DD0" w14:paraId="5EA24398" w14:textId="77777777">
      <w:pPr>
        <w:pStyle w:val="InfoPara"/>
      </w:pPr>
      <w:r>
        <w:t>Comments</w:t>
      </w:r>
    </w:p>
    <w:p w:rsidR="00200DD0" w:rsidP="00200DD0" w:rsidRDefault="00200DD0" w14:paraId="12080CE4" w14:textId="59B830D4">
      <w:r>
        <w:t xml:space="preserve">The first three development classes chosen for this </w:t>
      </w:r>
      <w:proofErr w:type="spellStart"/>
      <w:r w:rsidR="006108E4">
        <w:t>BpS</w:t>
      </w:r>
      <w:proofErr w:type="spellEnd"/>
      <w:r w:rsidR="006108E4">
        <w:t xml:space="preserve"> </w:t>
      </w:r>
      <w:r>
        <w:t xml:space="preserve">correspond to the early, mid, and late seral stages familiar to range ecologists. The two classes with conifer invasion (classes D and E) approximately correspond to Miller and </w:t>
      </w:r>
      <w:proofErr w:type="spellStart"/>
      <w:r>
        <w:t>Tausch's</w:t>
      </w:r>
      <w:proofErr w:type="spellEnd"/>
      <w:r>
        <w:t xml:space="preserve"> (2001) phases 2 and 3 of pinyon and juniper invasion into shrublands.</w:t>
      </w:r>
    </w:p>
    <w:p w:rsidR="00A7441C" w:rsidP="005A6A38" w:rsidRDefault="00A7441C" w14:paraId="60F109C2" w14:textId="77777777"/>
    <w:p w:rsidR="005A6A38" w:rsidP="005A6A38" w:rsidRDefault="005A6A38" w14:paraId="0AA305D6" w14:textId="0A361CA5">
      <w:r>
        <w:t>Alan</w:t>
      </w:r>
      <w:r w:rsidR="004F6064">
        <w:t xml:space="preserve"> </w:t>
      </w:r>
      <w:r>
        <w:t xml:space="preserve">Sands reviewed and made descriptive </w:t>
      </w:r>
      <w:r w:rsidR="004F6064">
        <w:t xml:space="preserve">changes </w:t>
      </w:r>
      <w:r>
        <w:t xml:space="preserve">to this </w:t>
      </w:r>
      <w:proofErr w:type="spellStart"/>
      <w:r>
        <w:t>BpS</w:t>
      </w:r>
      <w:proofErr w:type="spellEnd"/>
      <w:r>
        <w:t xml:space="preserve"> during the </w:t>
      </w:r>
      <w:proofErr w:type="spellStart"/>
      <w:r>
        <w:t>BpS</w:t>
      </w:r>
      <w:proofErr w:type="spellEnd"/>
      <w:r>
        <w:t xml:space="preserve"> Review in 2017.</w:t>
      </w:r>
    </w:p>
    <w:p w:rsidR="005A6A38" w:rsidP="00200DD0" w:rsidRDefault="005A6A38" w14:paraId="14794043" w14:textId="4072627B"/>
    <w:p w:rsidRPr="00517D95" w:rsidR="005A6A38" w:rsidP="005A6A38" w:rsidRDefault="005A6A38" w14:paraId="46AFC553" w14:textId="77777777">
      <w:r w:rsidRPr="00951358">
        <w:t xml:space="preserve">During the </w:t>
      </w:r>
      <w:proofErr w:type="spellStart"/>
      <w:r w:rsidRPr="00951358">
        <w:t>BpS</w:t>
      </w:r>
      <w:proofErr w:type="spellEnd"/>
      <w:r w:rsidRPr="00951358">
        <w:t xml:space="preserve"> Review in 2017, t</w:t>
      </w:r>
      <w:r w:rsidRPr="00517D95">
        <w:t xml:space="preserve">his model was part of a “macro-review” where all models </w:t>
      </w:r>
      <w:r w:rsidRPr="00951358">
        <w:t>representing</w:t>
      </w:r>
      <w:r w:rsidRPr="00517D95">
        <w:t xml:space="preserve"> this </w:t>
      </w:r>
      <w:proofErr w:type="spellStart"/>
      <w:r w:rsidRPr="00517D95">
        <w:t>BpS</w:t>
      </w:r>
      <w:proofErr w:type="spellEnd"/>
      <w:r w:rsidRPr="00517D95">
        <w:t xml:space="preserve"> were reviewed and evaluated relative to one another. One goal of the review was to check for logical </w:t>
      </w:r>
      <w:r w:rsidRPr="00951358">
        <w:t>consistency</w:t>
      </w:r>
      <w:r w:rsidRPr="00517D95">
        <w:t xml:space="preserve"> between </w:t>
      </w:r>
      <w:r>
        <w:t>the models</w:t>
      </w:r>
      <w:r w:rsidRPr="00517D95">
        <w:t xml:space="preserve">. </w:t>
      </w:r>
      <w:r w:rsidRPr="00951358">
        <w:t>Outstanding</w:t>
      </w:r>
      <w:r w:rsidRPr="00517D95">
        <w:t xml:space="preserve"> </w:t>
      </w:r>
      <w:r w:rsidRPr="00951358">
        <w:t>questions from this review that should be evaluated in the future include</w:t>
      </w:r>
      <w:r w:rsidRPr="00517D95">
        <w:t>:</w:t>
      </w:r>
    </w:p>
    <w:p w:rsidRPr="001D019D" w:rsidR="001D019D" w:rsidP="001D019D" w:rsidRDefault="005A6A38" w14:paraId="036A54F0" w14:textId="52B94439">
      <w:pPr>
        <w:pStyle w:val="ListParagraph"/>
        <w:numPr>
          <w:ilvl w:val="0"/>
          <w:numId w:val="3"/>
        </w:numPr>
        <w:rPr>
          <w:rFonts w:ascii="Times New Roman" w:hAnsi="Times New Roman"/>
          <w:b/>
          <w:bCs/>
          <w:sz w:val="24"/>
          <w:szCs w:val="24"/>
        </w:rPr>
      </w:pPr>
      <w:r w:rsidRPr="001D019D">
        <w:rPr>
          <w:rFonts w:ascii="Times New Roman" w:hAnsi="Times New Roman"/>
          <w:sz w:val="24"/>
          <w:szCs w:val="24"/>
        </w:rPr>
        <w:t xml:space="preserve">Should all models for this </w:t>
      </w:r>
      <w:proofErr w:type="spellStart"/>
      <w:r w:rsidRPr="001D019D">
        <w:rPr>
          <w:rFonts w:ascii="Times New Roman" w:hAnsi="Times New Roman"/>
          <w:sz w:val="24"/>
          <w:szCs w:val="24"/>
        </w:rPr>
        <w:t>BpS</w:t>
      </w:r>
      <w:proofErr w:type="spellEnd"/>
      <w:r w:rsidRPr="001D019D">
        <w:rPr>
          <w:rFonts w:ascii="Times New Roman" w:hAnsi="Times New Roman"/>
          <w:sz w:val="24"/>
          <w:szCs w:val="24"/>
        </w:rPr>
        <w:t xml:space="preserve"> include a tree succession class? The current model set includes models that have tree succession classes and those that do not. The models representing </w:t>
      </w:r>
      <w:r w:rsidRPr="001D019D" w:rsidR="004F6064">
        <w:rPr>
          <w:rFonts w:ascii="Times New Roman" w:hAnsi="Times New Roman"/>
          <w:sz w:val="24"/>
          <w:szCs w:val="24"/>
        </w:rPr>
        <w:t>MZ0</w:t>
      </w:r>
      <w:r w:rsidRPr="001D019D">
        <w:rPr>
          <w:rFonts w:ascii="Times New Roman" w:hAnsi="Times New Roman"/>
          <w:sz w:val="24"/>
          <w:szCs w:val="24"/>
        </w:rPr>
        <w:t xml:space="preserve">6 et al. and </w:t>
      </w:r>
      <w:r w:rsidRPr="001D019D" w:rsidR="004F6064">
        <w:rPr>
          <w:rFonts w:ascii="Times New Roman" w:hAnsi="Times New Roman"/>
          <w:sz w:val="24"/>
          <w:szCs w:val="24"/>
        </w:rPr>
        <w:t>MZ</w:t>
      </w:r>
      <w:r w:rsidRPr="001D019D">
        <w:rPr>
          <w:rFonts w:ascii="Times New Roman" w:hAnsi="Times New Roman"/>
          <w:sz w:val="24"/>
          <w:szCs w:val="24"/>
        </w:rPr>
        <w:t>13 note that the Ecological Systems classification does not distinguish between mid</w:t>
      </w:r>
      <w:r w:rsidRPr="001D019D" w:rsidR="004F6064">
        <w:rPr>
          <w:rFonts w:ascii="Times New Roman" w:hAnsi="Times New Roman"/>
          <w:sz w:val="24"/>
          <w:szCs w:val="24"/>
        </w:rPr>
        <w:t>-</w:t>
      </w:r>
      <w:r w:rsidRPr="001D019D">
        <w:rPr>
          <w:rFonts w:ascii="Times New Roman" w:hAnsi="Times New Roman"/>
          <w:sz w:val="24"/>
          <w:szCs w:val="24"/>
        </w:rPr>
        <w:t xml:space="preserve"> to high</w:t>
      </w:r>
      <w:r w:rsidRPr="001D019D" w:rsidR="004F6064">
        <w:rPr>
          <w:rFonts w:ascii="Times New Roman" w:hAnsi="Times New Roman"/>
          <w:sz w:val="24"/>
          <w:szCs w:val="24"/>
        </w:rPr>
        <w:t>-</w:t>
      </w:r>
      <w:r w:rsidRPr="001D019D">
        <w:rPr>
          <w:rFonts w:ascii="Times New Roman" w:hAnsi="Times New Roman"/>
          <w:sz w:val="24"/>
          <w:szCs w:val="24"/>
        </w:rPr>
        <w:t xml:space="preserve">elevation mountain big sagebrush communities that can be invaded by conifers and those at elevations too high for tree encroachment. The </w:t>
      </w:r>
      <w:r w:rsidRPr="001D019D" w:rsidR="004F6064">
        <w:rPr>
          <w:rFonts w:ascii="Times New Roman" w:hAnsi="Times New Roman"/>
          <w:sz w:val="24"/>
          <w:szCs w:val="24"/>
        </w:rPr>
        <w:t>MZ0</w:t>
      </w:r>
      <w:r w:rsidRPr="001D019D">
        <w:rPr>
          <w:rFonts w:ascii="Times New Roman" w:hAnsi="Times New Roman"/>
          <w:sz w:val="24"/>
          <w:szCs w:val="24"/>
        </w:rPr>
        <w:t>6 et al. description also notes that where tree encroachment is impossible</w:t>
      </w:r>
      <w:r w:rsidRPr="001D019D" w:rsidR="004F6064">
        <w:rPr>
          <w:rFonts w:ascii="Times New Roman" w:hAnsi="Times New Roman"/>
          <w:sz w:val="24"/>
          <w:szCs w:val="24"/>
        </w:rPr>
        <w:t>,</w:t>
      </w:r>
      <w:r w:rsidRPr="001D019D">
        <w:rPr>
          <w:rFonts w:ascii="Times New Roman" w:hAnsi="Times New Roman"/>
          <w:sz w:val="24"/>
          <w:szCs w:val="24"/>
        </w:rPr>
        <w:t xml:space="preserve"> a three</w:t>
      </w:r>
      <w:r w:rsidRPr="001D019D" w:rsidR="004F6064">
        <w:rPr>
          <w:rFonts w:ascii="Times New Roman" w:hAnsi="Times New Roman"/>
          <w:sz w:val="24"/>
          <w:szCs w:val="24"/>
        </w:rPr>
        <w:t>-</w:t>
      </w:r>
      <w:r w:rsidRPr="001D019D">
        <w:rPr>
          <w:rFonts w:ascii="Times New Roman" w:hAnsi="Times New Roman"/>
          <w:sz w:val="24"/>
          <w:szCs w:val="24"/>
        </w:rPr>
        <w:t>box model (i.e.</w:t>
      </w:r>
      <w:r w:rsidRPr="001D019D" w:rsidR="004F6064">
        <w:rPr>
          <w:rFonts w:ascii="Times New Roman" w:hAnsi="Times New Roman"/>
          <w:sz w:val="24"/>
          <w:szCs w:val="24"/>
        </w:rPr>
        <w:t>,</w:t>
      </w:r>
      <w:r w:rsidRPr="001D019D">
        <w:rPr>
          <w:rFonts w:ascii="Times New Roman" w:hAnsi="Times New Roman"/>
          <w:sz w:val="24"/>
          <w:szCs w:val="24"/>
        </w:rPr>
        <w:t xml:space="preserve"> this model without tree classes D and E) should be used. Sands, during the 2017 </w:t>
      </w:r>
      <w:proofErr w:type="spellStart"/>
      <w:r w:rsidRPr="001D019D">
        <w:rPr>
          <w:rFonts w:ascii="Times New Roman" w:hAnsi="Times New Roman"/>
          <w:sz w:val="24"/>
          <w:szCs w:val="24"/>
        </w:rPr>
        <w:t>BpS</w:t>
      </w:r>
      <w:proofErr w:type="spellEnd"/>
      <w:r w:rsidRPr="001D019D">
        <w:rPr>
          <w:rFonts w:ascii="Times New Roman" w:hAnsi="Times New Roman"/>
          <w:sz w:val="24"/>
          <w:szCs w:val="24"/>
        </w:rPr>
        <w:t xml:space="preserve"> Review, suggested that all models for this </w:t>
      </w:r>
      <w:proofErr w:type="spellStart"/>
      <w:r w:rsidRPr="001D019D">
        <w:rPr>
          <w:rFonts w:ascii="Times New Roman" w:hAnsi="Times New Roman"/>
          <w:sz w:val="24"/>
          <w:szCs w:val="24"/>
        </w:rPr>
        <w:t>BpS</w:t>
      </w:r>
      <w:proofErr w:type="spellEnd"/>
      <w:r w:rsidRPr="001D019D">
        <w:rPr>
          <w:rFonts w:ascii="Times New Roman" w:hAnsi="Times New Roman"/>
          <w:sz w:val="24"/>
          <w:szCs w:val="24"/>
        </w:rPr>
        <w:t xml:space="preserve"> include a tree succession class. </w:t>
      </w:r>
    </w:p>
    <w:p w:rsidRPr="001D019D" w:rsidR="001D019D" w:rsidP="001D019D" w:rsidRDefault="005A6A38" w14:paraId="37AD5650" w14:textId="5AC7FDC3">
      <w:pPr>
        <w:pStyle w:val="ListParagraph"/>
        <w:numPr>
          <w:ilvl w:val="0"/>
          <w:numId w:val="3"/>
        </w:numPr>
        <w:rPr>
          <w:rFonts w:ascii="Times New Roman" w:hAnsi="Times New Roman"/>
          <w:b/>
          <w:bCs/>
          <w:sz w:val="24"/>
          <w:szCs w:val="24"/>
        </w:rPr>
      </w:pPr>
      <w:r w:rsidRPr="001D019D">
        <w:rPr>
          <w:rFonts w:ascii="Times New Roman" w:hAnsi="Times New Roman"/>
          <w:sz w:val="24"/>
          <w:szCs w:val="24"/>
        </w:rPr>
        <w:t>Does the low sagebrush v</w:t>
      </w:r>
      <w:r w:rsidRPr="001D019D" w:rsidR="00D47B77">
        <w:rPr>
          <w:rFonts w:ascii="Times New Roman" w:hAnsi="Times New Roman"/>
          <w:sz w:val="24"/>
          <w:szCs w:val="24"/>
        </w:rPr>
        <w:t xml:space="preserve">ersus </w:t>
      </w:r>
      <w:r w:rsidRPr="001D019D">
        <w:rPr>
          <w:rFonts w:ascii="Times New Roman" w:hAnsi="Times New Roman"/>
          <w:sz w:val="24"/>
          <w:szCs w:val="24"/>
        </w:rPr>
        <w:t xml:space="preserve">mountain big sagebrush split applied in the model representing </w:t>
      </w:r>
      <w:r w:rsidRPr="001D019D" w:rsidR="004F6064">
        <w:rPr>
          <w:rFonts w:ascii="Times New Roman" w:hAnsi="Times New Roman"/>
          <w:sz w:val="24"/>
          <w:szCs w:val="24"/>
        </w:rPr>
        <w:t xml:space="preserve">MZs </w:t>
      </w:r>
      <w:r w:rsidRPr="001D019D">
        <w:rPr>
          <w:rFonts w:ascii="Times New Roman" w:hAnsi="Times New Roman"/>
          <w:sz w:val="24"/>
          <w:szCs w:val="24"/>
        </w:rPr>
        <w:t>16, 23</w:t>
      </w:r>
      <w:r w:rsidRPr="001D019D" w:rsidR="004F6064">
        <w:rPr>
          <w:rFonts w:ascii="Times New Roman" w:hAnsi="Times New Roman"/>
          <w:sz w:val="24"/>
          <w:szCs w:val="24"/>
        </w:rPr>
        <w:t>,</w:t>
      </w:r>
      <w:r w:rsidRPr="001D019D">
        <w:rPr>
          <w:rFonts w:ascii="Times New Roman" w:hAnsi="Times New Roman"/>
          <w:sz w:val="24"/>
          <w:szCs w:val="24"/>
        </w:rPr>
        <w:t xml:space="preserve"> and 24 apply elsewhere? This split was implemented by modelers to allow low sagebrush communities to have a much lower fire frequency than mountain big sagebrush communities. </w:t>
      </w:r>
      <w:r w:rsidRPr="001D019D" w:rsidR="004F6064">
        <w:rPr>
          <w:rFonts w:ascii="Times New Roman" w:hAnsi="Times New Roman"/>
          <w:sz w:val="24"/>
          <w:szCs w:val="24"/>
        </w:rPr>
        <w:t>MZ0</w:t>
      </w:r>
      <w:r w:rsidRPr="001D019D">
        <w:rPr>
          <w:rFonts w:ascii="Times New Roman" w:hAnsi="Times New Roman"/>
          <w:sz w:val="24"/>
          <w:szCs w:val="24"/>
        </w:rPr>
        <w:t xml:space="preserve">6 et al. notes that mountain low sagebrush communities should be classified as </w:t>
      </w:r>
      <w:r w:rsidRPr="001D019D">
        <w:rPr>
          <w:rFonts w:ascii="Times New Roman" w:hAnsi="Times New Roman"/>
          <w:bCs/>
          <w:sz w:val="24"/>
          <w:szCs w:val="24"/>
        </w:rPr>
        <w:t>Columbia Plateau Low Sagebrush Steppe</w:t>
      </w:r>
      <w:r w:rsidRPr="001D019D">
        <w:rPr>
          <w:rFonts w:ascii="Times New Roman" w:hAnsi="Times New Roman"/>
          <w:b/>
          <w:bCs/>
          <w:sz w:val="24"/>
          <w:szCs w:val="24"/>
        </w:rPr>
        <w:t xml:space="preserve"> (</w:t>
      </w:r>
      <w:proofErr w:type="spellStart"/>
      <w:r w:rsidRPr="001D019D">
        <w:rPr>
          <w:rFonts w:ascii="Times New Roman" w:hAnsi="Times New Roman"/>
          <w:sz w:val="24"/>
          <w:szCs w:val="24"/>
        </w:rPr>
        <w:t>BpS</w:t>
      </w:r>
      <w:proofErr w:type="spellEnd"/>
      <w:r w:rsidRPr="001D019D">
        <w:rPr>
          <w:rFonts w:ascii="Times New Roman" w:hAnsi="Times New Roman"/>
          <w:sz w:val="24"/>
          <w:szCs w:val="24"/>
        </w:rPr>
        <w:t xml:space="preserve"> 1124). </w:t>
      </w:r>
      <w:r w:rsidRPr="001D019D" w:rsidR="004F6064">
        <w:rPr>
          <w:rFonts w:ascii="Times New Roman" w:hAnsi="Times New Roman"/>
          <w:sz w:val="24"/>
          <w:szCs w:val="24"/>
        </w:rPr>
        <w:t>MZ</w:t>
      </w:r>
      <w:r w:rsidRPr="001D019D">
        <w:rPr>
          <w:rFonts w:ascii="Times New Roman" w:hAnsi="Times New Roman"/>
          <w:sz w:val="24"/>
          <w:szCs w:val="24"/>
        </w:rPr>
        <w:t xml:space="preserve">13 notes that extensive areas of low/black sagebrush should be considered </w:t>
      </w:r>
      <w:r w:rsidRPr="001D019D">
        <w:rPr>
          <w:rFonts w:ascii="Times New Roman" w:hAnsi="Times New Roman"/>
          <w:bCs/>
          <w:sz w:val="24"/>
          <w:szCs w:val="24"/>
        </w:rPr>
        <w:t>Great Basin Xeric Mixed Sagebrush Shrubland</w:t>
      </w:r>
      <w:r w:rsidRPr="001D019D">
        <w:rPr>
          <w:rFonts w:ascii="Times New Roman" w:hAnsi="Times New Roman"/>
          <w:sz w:val="24"/>
          <w:szCs w:val="24"/>
        </w:rPr>
        <w:t xml:space="preserve"> (</w:t>
      </w:r>
      <w:proofErr w:type="spellStart"/>
      <w:r w:rsidRPr="001D019D">
        <w:rPr>
          <w:rFonts w:ascii="Times New Roman" w:hAnsi="Times New Roman"/>
          <w:sz w:val="24"/>
          <w:szCs w:val="24"/>
        </w:rPr>
        <w:t>BpS</w:t>
      </w:r>
      <w:proofErr w:type="spellEnd"/>
      <w:r w:rsidRPr="001D019D">
        <w:rPr>
          <w:rFonts w:ascii="Times New Roman" w:hAnsi="Times New Roman"/>
          <w:sz w:val="24"/>
          <w:szCs w:val="24"/>
        </w:rPr>
        <w:t xml:space="preserve"> 1079). </w:t>
      </w:r>
    </w:p>
    <w:p w:rsidRPr="001D019D" w:rsidR="005A6A38" w:rsidP="001D019D" w:rsidRDefault="005A6A38" w14:paraId="5C3F661B" w14:textId="033DC4F5">
      <w:pPr>
        <w:pStyle w:val="ListParagraph"/>
        <w:numPr>
          <w:ilvl w:val="0"/>
          <w:numId w:val="3"/>
        </w:numPr>
        <w:rPr>
          <w:rFonts w:ascii="Times New Roman" w:hAnsi="Times New Roman"/>
          <w:sz w:val="24"/>
          <w:szCs w:val="24"/>
        </w:rPr>
      </w:pPr>
      <w:r w:rsidRPr="001D019D">
        <w:rPr>
          <w:rFonts w:ascii="Times New Roman" w:hAnsi="Times New Roman"/>
          <w:sz w:val="24"/>
          <w:szCs w:val="24"/>
        </w:rPr>
        <w:t xml:space="preserve">What is an appropriate fire frequency and severity for this </w:t>
      </w:r>
      <w:proofErr w:type="spellStart"/>
      <w:r w:rsidRPr="001D019D">
        <w:rPr>
          <w:rFonts w:ascii="Times New Roman" w:hAnsi="Times New Roman"/>
          <w:sz w:val="24"/>
          <w:szCs w:val="24"/>
        </w:rPr>
        <w:t>BpS</w:t>
      </w:r>
      <w:proofErr w:type="spellEnd"/>
      <w:r w:rsidRPr="001D019D">
        <w:rPr>
          <w:rFonts w:ascii="Times New Roman" w:hAnsi="Times New Roman"/>
          <w:sz w:val="24"/>
          <w:szCs w:val="24"/>
        </w:rPr>
        <w:t>? Estimates for these fire regime parameters vary widely (see Innes 2017), and during LANDFIRE National</w:t>
      </w:r>
      <w:r w:rsidRPr="001D019D" w:rsidR="004F6064">
        <w:rPr>
          <w:rFonts w:ascii="Times New Roman" w:hAnsi="Times New Roman"/>
          <w:sz w:val="24"/>
          <w:szCs w:val="24"/>
        </w:rPr>
        <w:t>,</w:t>
      </w:r>
      <w:r w:rsidRPr="001D019D">
        <w:rPr>
          <w:rFonts w:ascii="Times New Roman" w:hAnsi="Times New Roman"/>
          <w:sz w:val="24"/>
          <w:szCs w:val="24"/>
        </w:rPr>
        <w:t xml:space="preserve"> there was considerable debate about these values in some areas (see LANDIFRE </w:t>
      </w:r>
      <w:r w:rsidRPr="001D019D" w:rsidR="004F6064">
        <w:rPr>
          <w:rFonts w:ascii="Times New Roman" w:hAnsi="Times New Roman"/>
          <w:sz w:val="24"/>
          <w:szCs w:val="24"/>
        </w:rPr>
        <w:t>MZ</w:t>
      </w:r>
      <w:r w:rsidRPr="001D019D">
        <w:rPr>
          <w:rFonts w:ascii="Times New Roman" w:hAnsi="Times New Roman"/>
          <w:sz w:val="24"/>
          <w:szCs w:val="24"/>
        </w:rPr>
        <w:t xml:space="preserve">21 description for this </w:t>
      </w:r>
      <w:proofErr w:type="spellStart"/>
      <w:r w:rsidRPr="001D019D">
        <w:rPr>
          <w:rFonts w:ascii="Times New Roman" w:hAnsi="Times New Roman"/>
          <w:sz w:val="24"/>
          <w:szCs w:val="24"/>
        </w:rPr>
        <w:t>BpS</w:t>
      </w:r>
      <w:proofErr w:type="spellEnd"/>
      <w:r w:rsidRPr="001D019D">
        <w:rPr>
          <w:rFonts w:ascii="Times New Roman" w:hAnsi="Times New Roman"/>
          <w:sz w:val="24"/>
          <w:szCs w:val="24"/>
        </w:rPr>
        <w:t>)</w:t>
      </w:r>
      <w:r w:rsidRPr="001D019D" w:rsidR="004F6064">
        <w:rPr>
          <w:rFonts w:ascii="Times New Roman" w:hAnsi="Times New Roman"/>
          <w:sz w:val="24"/>
          <w:szCs w:val="24"/>
        </w:rPr>
        <w:t>.</w:t>
      </w:r>
    </w:p>
    <w:p w:rsidR="005A6A38" w:rsidP="00200DD0" w:rsidRDefault="005A6A38" w14:paraId="7F38F22E" w14:textId="77777777"/>
    <w:p w:rsidR="00200DD0" w:rsidP="00200DD0" w:rsidRDefault="00200DD0" w14:paraId="070913AC" w14:textId="77777777">
      <w:pPr>
        <w:pStyle w:val="ReportSection"/>
      </w:pPr>
      <w:r>
        <w:t>Succession Classes</w:t>
      </w:r>
    </w:p>
    <w:p w:rsidR="00200DD0" w:rsidP="00200DD0" w:rsidRDefault="00200DD0" w14:paraId="02445CEB"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00DD0" w:rsidP="00200DD0" w:rsidRDefault="00200DD0" w14:paraId="13AD5607" w14:textId="77777777">
      <w:pPr>
        <w:pStyle w:val="InfoPara"/>
        <w:pBdr>
          <w:top w:val="single" w:color="auto" w:sz="4" w:space="1"/>
        </w:pBdr>
      </w:pPr>
      <w:r xmlns:w="http://schemas.openxmlformats.org/wordprocessingml/2006/main">
        <w:t>Class A</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200DD0" w:rsidP="00200DD0" w:rsidRDefault="00200DD0" w14:paraId="5E114D72" w14:textId="77777777"/>
    <w:p w:rsidR="00200DD0" w:rsidP="00200DD0" w:rsidRDefault="00200DD0" w14:paraId="58D4EAF3" w14:textId="77777777">
      <w:pPr>
        <w:pStyle w:val="SClassInfoPara"/>
      </w:pPr>
      <w:r>
        <w:t>Indicator Species</w:t>
      </w:r>
    </w:p>
    <w:tbl>
      <w:tblPr>
        <w:tblW w:w="948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684"/>
        <w:gridCol w:w="2688"/>
        <w:gridCol w:w="1956"/>
      </w:tblGrid>
      <w:tr w:rsidRPr="00200DD0" w:rsidR="00200DD0" w:rsidTr="00200DD0" w14:paraId="6EDC87B3" w14:textId="77777777">
        <w:tc>
          <w:tcPr>
            <w:tcW w:w="1152" w:type="dxa"/>
            <w:tcBorders>
              <w:top w:val="single" w:color="auto" w:sz="2" w:space="0"/>
              <w:bottom w:val="single" w:color="000000" w:sz="12" w:space="0"/>
            </w:tcBorders>
            <w:shd w:val="clear" w:color="auto" w:fill="auto"/>
          </w:tcPr>
          <w:p w:rsidRPr="00200DD0" w:rsidR="00200DD0" w:rsidP="005C1F1B" w:rsidRDefault="00200DD0" w14:paraId="7B4652A0" w14:textId="77777777">
            <w:pPr>
              <w:rPr>
                <w:b/>
                <w:bCs/>
              </w:rPr>
            </w:pPr>
            <w:r w:rsidRPr="00200DD0">
              <w:rPr>
                <w:b/>
                <w:bCs/>
              </w:rPr>
              <w:t>Symbol</w:t>
            </w:r>
          </w:p>
        </w:tc>
        <w:tc>
          <w:tcPr>
            <w:tcW w:w="3684" w:type="dxa"/>
            <w:tcBorders>
              <w:top w:val="single" w:color="auto" w:sz="2" w:space="0"/>
              <w:bottom w:val="single" w:color="000000" w:sz="12" w:space="0"/>
            </w:tcBorders>
            <w:shd w:val="clear" w:color="auto" w:fill="auto"/>
          </w:tcPr>
          <w:p w:rsidRPr="00200DD0" w:rsidR="00200DD0" w:rsidP="005C1F1B" w:rsidRDefault="00200DD0" w14:paraId="53DCC8F9" w14:textId="77777777">
            <w:pPr>
              <w:rPr>
                <w:b/>
                <w:bCs/>
              </w:rPr>
            </w:pPr>
            <w:r w:rsidRPr="00200DD0">
              <w:rPr>
                <w:b/>
                <w:bCs/>
              </w:rPr>
              <w:t>Scientific Name</w:t>
            </w:r>
          </w:p>
        </w:tc>
        <w:tc>
          <w:tcPr>
            <w:tcW w:w="2688" w:type="dxa"/>
            <w:tcBorders>
              <w:top w:val="single" w:color="auto" w:sz="2" w:space="0"/>
              <w:bottom w:val="single" w:color="000000" w:sz="12" w:space="0"/>
            </w:tcBorders>
            <w:shd w:val="clear" w:color="auto" w:fill="auto"/>
          </w:tcPr>
          <w:p w:rsidRPr="00200DD0" w:rsidR="00200DD0" w:rsidP="005C1F1B" w:rsidRDefault="00200DD0" w14:paraId="5816D43E" w14:textId="77777777">
            <w:pPr>
              <w:rPr>
                <w:b/>
                <w:bCs/>
              </w:rPr>
            </w:pPr>
            <w:r w:rsidRPr="00200DD0">
              <w:rPr>
                <w:b/>
                <w:bCs/>
              </w:rPr>
              <w:t>Common Name</w:t>
            </w:r>
          </w:p>
        </w:tc>
        <w:tc>
          <w:tcPr>
            <w:tcW w:w="1956" w:type="dxa"/>
            <w:tcBorders>
              <w:top w:val="single" w:color="auto" w:sz="2" w:space="0"/>
              <w:bottom w:val="single" w:color="000000" w:sz="12" w:space="0"/>
            </w:tcBorders>
            <w:shd w:val="clear" w:color="auto" w:fill="auto"/>
          </w:tcPr>
          <w:p w:rsidRPr="00200DD0" w:rsidR="00200DD0" w:rsidP="005C1F1B" w:rsidRDefault="00200DD0" w14:paraId="7ED93BEA" w14:textId="77777777">
            <w:pPr>
              <w:rPr>
                <w:b/>
                <w:bCs/>
              </w:rPr>
            </w:pPr>
            <w:r w:rsidRPr="00200DD0">
              <w:rPr>
                <w:b/>
                <w:bCs/>
              </w:rPr>
              <w:t>Canopy Position</w:t>
            </w:r>
          </w:p>
        </w:tc>
      </w:tr>
      <w:tr w:rsidRPr="00200DD0" w:rsidR="00200DD0" w:rsidTr="00200DD0" w14:paraId="1A3F58F5" w14:textId="77777777">
        <w:tc>
          <w:tcPr>
            <w:tcW w:w="1152" w:type="dxa"/>
            <w:tcBorders>
              <w:top w:val="single" w:color="000000" w:sz="12" w:space="0"/>
            </w:tcBorders>
            <w:shd w:val="clear" w:color="auto" w:fill="auto"/>
          </w:tcPr>
          <w:p w:rsidRPr="00200DD0" w:rsidR="00200DD0" w:rsidP="005C1F1B" w:rsidRDefault="00200DD0" w14:paraId="1D4EDC6F" w14:textId="77777777">
            <w:pPr>
              <w:rPr>
                <w:bCs/>
              </w:rPr>
            </w:pPr>
            <w:r w:rsidRPr="00200DD0">
              <w:rPr>
                <w:bCs/>
              </w:rPr>
              <w:t>POFE</w:t>
            </w:r>
          </w:p>
        </w:tc>
        <w:tc>
          <w:tcPr>
            <w:tcW w:w="3684" w:type="dxa"/>
            <w:tcBorders>
              <w:top w:val="single" w:color="000000" w:sz="12" w:space="0"/>
            </w:tcBorders>
            <w:shd w:val="clear" w:color="auto" w:fill="auto"/>
          </w:tcPr>
          <w:p w:rsidRPr="00200DD0" w:rsidR="00200DD0" w:rsidP="005C1F1B" w:rsidRDefault="00200DD0" w14:paraId="756B5248" w14:textId="77777777">
            <w:proofErr w:type="spellStart"/>
            <w:r w:rsidRPr="00200DD0">
              <w:t>Poa</w:t>
            </w:r>
            <w:proofErr w:type="spellEnd"/>
            <w:r w:rsidRPr="00200DD0">
              <w:t xml:space="preserve"> </w:t>
            </w:r>
            <w:proofErr w:type="spellStart"/>
            <w:r w:rsidRPr="00200DD0">
              <w:t>fendleriana</w:t>
            </w:r>
            <w:proofErr w:type="spellEnd"/>
          </w:p>
        </w:tc>
        <w:tc>
          <w:tcPr>
            <w:tcW w:w="2688" w:type="dxa"/>
            <w:tcBorders>
              <w:top w:val="single" w:color="000000" w:sz="12" w:space="0"/>
            </w:tcBorders>
            <w:shd w:val="clear" w:color="auto" w:fill="auto"/>
          </w:tcPr>
          <w:p w:rsidRPr="00200DD0" w:rsidR="00200DD0" w:rsidP="005C1F1B" w:rsidRDefault="00200DD0" w14:paraId="31408AB2" w14:textId="77777777">
            <w:proofErr w:type="spellStart"/>
            <w:r w:rsidRPr="00200DD0">
              <w:t>Muttongrass</w:t>
            </w:r>
            <w:proofErr w:type="spellEnd"/>
          </w:p>
        </w:tc>
        <w:tc>
          <w:tcPr>
            <w:tcW w:w="1956" w:type="dxa"/>
            <w:tcBorders>
              <w:top w:val="single" w:color="000000" w:sz="12" w:space="0"/>
            </w:tcBorders>
            <w:shd w:val="clear" w:color="auto" w:fill="auto"/>
          </w:tcPr>
          <w:p w:rsidRPr="00200DD0" w:rsidR="00200DD0" w:rsidP="005C1F1B" w:rsidRDefault="00200DD0" w14:paraId="14158FEE" w14:textId="77777777">
            <w:r w:rsidRPr="00200DD0">
              <w:t>Upper</w:t>
            </w:r>
          </w:p>
        </w:tc>
      </w:tr>
      <w:tr w:rsidRPr="00200DD0" w:rsidR="00200DD0" w:rsidTr="00200DD0" w14:paraId="5F481A2E" w14:textId="77777777">
        <w:tc>
          <w:tcPr>
            <w:tcW w:w="1152" w:type="dxa"/>
            <w:shd w:val="clear" w:color="auto" w:fill="auto"/>
          </w:tcPr>
          <w:p w:rsidRPr="00200DD0" w:rsidR="00200DD0" w:rsidP="005C1F1B" w:rsidRDefault="00200DD0" w14:paraId="0B446B06" w14:textId="77777777">
            <w:pPr>
              <w:rPr>
                <w:bCs/>
              </w:rPr>
            </w:pPr>
            <w:r w:rsidRPr="00200DD0">
              <w:rPr>
                <w:bCs/>
              </w:rPr>
              <w:t>BRMA4</w:t>
            </w:r>
          </w:p>
        </w:tc>
        <w:tc>
          <w:tcPr>
            <w:tcW w:w="3684" w:type="dxa"/>
            <w:shd w:val="clear" w:color="auto" w:fill="auto"/>
          </w:tcPr>
          <w:p w:rsidRPr="00200DD0" w:rsidR="00200DD0" w:rsidP="005C1F1B" w:rsidRDefault="00200DD0" w14:paraId="5ACA8B9C" w14:textId="77777777">
            <w:proofErr w:type="spellStart"/>
            <w:r w:rsidRPr="00200DD0">
              <w:t>Bromus</w:t>
            </w:r>
            <w:proofErr w:type="spellEnd"/>
            <w:r w:rsidRPr="00200DD0">
              <w:t xml:space="preserve"> </w:t>
            </w:r>
            <w:proofErr w:type="spellStart"/>
            <w:r w:rsidRPr="00200DD0">
              <w:t>marginatus</w:t>
            </w:r>
            <w:proofErr w:type="spellEnd"/>
          </w:p>
        </w:tc>
        <w:tc>
          <w:tcPr>
            <w:tcW w:w="2688" w:type="dxa"/>
            <w:shd w:val="clear" w:color="auto" w:fill="auto"/>
          </w:tcPr>
          <w:p w:rsidRPr="00200DD0" w:rsidR="00200DD0" w:rsidP="005C1F1B" w:rsidRDefault="00200DD0" w14:paraId="275AD5FC" w14:textId="77777777">
            <w:r w:rsidRPr="00200DD0">
              <w:t>Mountain brome</w:t>
            </w:r>
          </w:p>
        </w:tc>
        <w:tc>
          <w:tcPr>
            <w:tcW w:w="1956" w:type="dxa"/>
            <w:shd w:val="clear" w:color="auto" w:fill="auto"/>
          </w:tcPr>
          <w:p w:rsidRPr="00200DD0" w:rsidR="00200DD0" w:rsidP="005C1F1B" w:rsidRDefault="00200DD0" w14:paraId="62CFF71E" w14:textId="77777777">
            <w:r w:rsidRPr="00200DD0">
              <w:t>Upper</w:t>
            </w:r>
          </w:p>
        </w:tc>
      </w:tr>
      <w:tr w:rsidRPr="00200DD0" w:rsidR="00200DD0" w:rsidTr="00200DD0" w14:paraId="29ABEAD3" w14:textId="77777777">
        <w:tc>
          <w:tcPr>
            <w:tcW w:w="1152" w:type="dxa"/>
            <w:shd w:val="clear" w:color="auto" w:fill="auto"/>
          </w:tcPr>
          <w:p w:rsidRPr="00200DD0" w:rsidR="00200DD0" w:rsidP="005C1F1B" w:rsidRDefault="00200DD0" w14:paraId="6C214035" w14:textId="77777777">
            <w:pPr>
              <w:rPr>
                <w:bCs/>
              </w:rPr>
            </w:pPr>
            <w:r w:rsidRPr="00200DD0">
              <w:rPr>
                <w:bCs/>
              </w:rPr>
              <w:t>SYOR2</w:t>
            </w:r>
          </w:p>
        </w:tc>
        <w:tc>
          <w:tcPr>
            <w:tcW w:w="3684" w:type="dxa"/>
            <w:shd w:val="clear" w:color="auto" w:fill="auto"/>
          </w:tcPr>
          <w:p w:rsidRPr="00200DD0" w:rsidR="00200DD0" w:rsidP="005C1F1B" w:rsidRDefault="00200DD0" w14:paraId="52A927DD" w14:textId="77777777">
            <w:proofErr w:type="spellStart"/>
            <w:r w:rsidRPr="00200DD0">
              <w:t>Symphoricarpos</w:t>
            </w:r>
            <w:proofErr w:type="spellEnd"/>
            <w:r w:rsidRPr="00200DD0">
              <w:t xml:space="preserve"> </w:t>
            </w:r>
            <w:proofErr w:type="spellStart"/>
            <w:r w:rsidRPr="00200DD0">
              <w:t>oreophilus</w:t>
            </w:r>
            <w:proofErr w:type="spellEnd"/>
          </w:p>
        </w:tc>
        <w:tc>
          <w:tcPr>
            <w:tcW w:w="2688" w:type="dxa"/>
            <w:shd w:val="clear" w:color="auto" w:fill="auto"/>
          </w:tcPr>
          <w:p w:rsidRPr="00200DD0" w:rsidR="00200DD0" w:rsidP="005C1F1B" w:rsidRDefault="00200DD0" w14:paraId="3E6B37CE" w14:textId="77777777">
            <w:r w:rsidRPr="00200DD0">
              <w:t>Mountain snowberry</w:t>
            </w:r>
          </w:p>
        </w:tc>
        <w:tc>
          <w:tcPr>
            <w:tcW w:w="1956" w:type="dxa"/>
            <w:shd w:val="clear" w:color="auto" w:fill="auto"/>
          </w:tcPr>
          <w:p w:rsidRPr="00200DD0" w:rsidR="00200DD0" w:rsidP="005C1F1B" w:rsidRDefault="00200DD0" w14:paraId="3248B09B" w14:textId="77777777">
            <w:r w:rsidRPr="00200DD0">
              <w:t>Lower</w:t>
            </w:r>
          </w:p>
        </w:tc>
      </w:tr>
      <w:tr w:rsidRPr="00200DD0" w:rsidR="00200DD0" w:rsidTr="00200DD0" w14:paraId="25775DCF" w14:textId="77777777">
        <w:tc>
          <w:tcPr>
            <w:tcW w:w="1152" w:type="dxa"/>
            <w:shd w:val="clear" w:color="auto" w:fill="auto"/>
          </w:tcPr>
          <w:p w:rsidRPr="00200DD0" w:rsidR="00200DD0" w:rsidP="005C1F1B" w:rsidRDefault="00200DD0" w14:paraId="435C6330" w14:textId="77777777">
            <w:pPr>
              <w:rPr>
                <w:bCs/>
              </w:rPr>
            </w:pPr>
            <w:r w:rsidRPr="00200DD0">
              <w:rPr>
                <w:bCs/>
              </w:rPr>
              <w:t>ARTRV</w:t>
            </w:r>
          </w:p>
        </w:tc>
        <w:tc>
          <w:tcPr>
            <w:tcW w:w="3684" w:type="dxa"/>
            <w:shd w:val="clear" w:color="auto" w:fill="auto"/>
          </w:tcPr>
          <w:p w:rsidRPr="00200DD0" w:rsidR="00200DD0" w:rsidP="005C1F1B" w:rsidRDefault="00200DD0" w14:paraId="4A560DAA" w14:textId="77777777">
            <w:r w:rsidRPr="00200DD0">
              <w:t xml:space="preserve">Artemisia tridentata ssp. </w:t>
            </w:r>
            <w:proofErr w:type="spellStart"/>
            <w:r w:rsidRPr="00200DD0">
              <w:t>vaseyana</w:t>
            </w:r>
            <w:proofErr w:type="spellEnd"/>
          </w:p>
        </w:tc>
        <w:tc>
          <w:tcPr>
            <w:tcW w:w="2688" w:type="dxa"/>
            <w:shd w:val="clear" w:color="auto" w:fill="auto"/>
          </w:tcPr>
          <w:p w:rsidRPr="00200DD0" w:rsidR="00200DD0" w:rsidP="005C1F1B" w:rsidRDefault="00200DD0" w14:paraId="62571BCE" w14:textId="77777777">
            <w:r w:rsidRPr="00200DD0">
              <w:t>Mountain big sagebrush</w:t>
            </w:r>
          </w:p>
        </w:tc>
        <w:tc>
          <w:tcPr>
            <w:tcW w:w="1956" w:type="dxa"/>
            <w:shd w:val="clear" w:color="auto" w:fill="auto"/>
          </w:tcPr>
          <w:p w:rsidRPr="00200DD0" w:rsidR="00200DD0" w:rsidP="005C1F1B" w:rsidRDefault="00200DD0" w14:paraId="42D2A100" w14:textId="77777777">
            <w:r w:rsidRPr="00200DD0">
              <w:t>Lower</w:t>
            </w:r>
          </w:p>
        </w:tc>
      </w:tr>
    </w:tbl>
    <w:p w:rsidR="00200DD0" w:rsidP="00200DD0" w:rsidRDefault="00200DD0" w14:paraId="6F569BBF" w14:textId="77777777"/>
    <w:p w:rsidR="00200DD0" w:rsidP="00200DD0" w:rsidRDefault="00200DD0" w14:paraId="68A1EE83" w14:textId="77777777">
      <w:pPr>
        <w:pStyle w:val="SClassInfoPara"/>
      </w:pPr>
      <w:r>
        <w:t>Description</w:t>
      </w:r>
    </w:p>
    <w:p w:rsidR="00200DD0" w:rsidP="00200DD0" w:rsidRDefault="00200DD0" w14:paraId="274808CF" w14:textId="1C002EED">
      <w:r>
        <w:t xml:space="preserve">Herbaceous vegetation is the dominant lifeform. Herbaceous cover is variable but typically &gt;50% (50-80%). </w:t>
      </w:r>
      <w:r w:rsidR="008C6AC9">
        <w:t xml:space="preserve">Scatter shrubs with </w:t>
      </w:r>
      <w:r>
        <w:t>0-5%</w:t>
      </w:r>
      <w:r w:rsidR="008C6AC9">
        <w:t xml:space="preserve"> cover up to .5m tall</w:t>
      </w:r>
      <w:r>
        <w:t xml:space="preserve">. </w:t>
      </w:r>
    </w:p>
    <w:p w:rsidR="00200DD0" w:rsidP="00200DD0" w:rsidRDefault="00200DD0" w14:paraId="1186B249" w14:textId="77777777"/>
    <w:p>
      <w:r>
        <w:rPr>
          <w:i/>
          <w:u w:val="single"/>
        </w:rPr>
        <w:t>Maximum Tree Size Class</w:t>
      </w:r>
      <w:br/>
      <w:r>
        <w:t>None</w:t>
      </w:r>
    </w:p>
    <w:p w:rsidR="00200DD0" w:rsidP="00200DD0" w:rsidRDefault="00200DD0" w14:paraId="77726020" w14:textId="77777777">
      <w:pPr>
        <w:pStyle w:val="InfoPara"/>
        <w:pBdr>
          <w:top w:val="single" w:color="auto" w:sz="4" w:space="1"/>
        </w:pBdr>
      </w:pPr>
      <w:r xmlns:w="http://schemas.openxmlformats.org/wordprocessingml/2006/main">
        <w:t>Class B</w:t>
      </w:r>
      <w:r xmlns:w="http://schemas.openxmlformats.org/wordprocessingml/2006/main">
        <w:tab/>
        <w:t>48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200DD0" w:rsidP="00200DD0" w:rsidRDefault="00200DD0" w14:paraId="543C4F25" w14:textId="77777777"/>
    <w:p w:rsidR="00200DD0" w:rsidP="00200DD0" w:rsidRDefault="00200DD0" w14:paraId="28B5204D"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552"/>
        <w:gridCol w:w="2916"/>
        <w:gridCol w:w="1956"/>
      </w:tblGrid>
      <w:tr w:rsidRPr="00200DD0" w:rsidR="00200DD0" w:rsidTr="00200DD0" w14:paraId="168646A7" w14:textId="77777777">
        <w:tc>
          <w:tcPr>
            <w:tcW w:w="1152" w:type="dxa"/>
            <w:tcBorders>
              <w:top w:val="single" w:color="auto" w:sz="2" w:space="0"/>
              <w:bottom w:val="single" w:color="000000" w:sz="12" w:space="0"/>
            </w:tcBorders>
            <w:shd w:val="clear" w:color="auto" w:fill="auto"/>
          </w:tcPr>
          <w:p w:rsidRPr="00200DD0" w:rsidR="00200DD0" w:rsidP="006D1454" w:rsidRDefault="00200DD0" w14:paraId="47A4E5FD" w14:textId="77777777">
            <w:pPr>
              <w:rPr>
                <w:b/>
                <w:bCs/>
              </w:rPr>
            </w:pPr>
            <w:r w:rsidRPr="00200DD0">
              <w:rPr>
                <w:b/>
                <w:bCs/>
              </w:rPr>
              <w:t>Symbol</w:t>
            </w:r>
          </w:p>
        </w:tc>
        <w:tc>
          <w:tcPr>
            <w:tcW w:w="3552" w:type="dxa"/>
            <w:tcBorders>
              <w:top w:val="single" w:color="auto" w:sz="2" w:space="0"/>
              <w:bottom w:val="single" w:color="000000" w:sz="12" w:space="0"/>
            </w:tcBorders>
            <w:shd w:val="clear" w:color="auto" w:fill="auto"/>
          </w:tcPr>
          <w:p w:rsidRPr="00200DD0" w:rsidR="00200DD0" w:rsidP="006D1454" w:rsidRDefault="00200DD0" w14:paraId="1C1807B5" w14:textId="77777777">
            <w:pPr>
              <w:rPr>
                <w:b/>
                <w:bCs/>
              </w:rPr>
            </w:pPr>
            <w:r w:rsidRPr="00200DD0">
              <w:rPr>
                <w:b/>
                <w:bCs/>
              </w:rPr>
              <w:t>Scientific Name</w:t>
            </w:r>
          </w:p>
        </w:tc>
        <w:tc>
          <w:tcPr>
            <w:tcW w:w="2916" w:type="dxa"/>
            <w:tcBorders>
              <w:top w:val="single" w:color="auto" w:sz="2" w:space="0"/>
              <w:bottom w:val="single" w:color="000000" w:sz="12" w:space="0"/>
            </w:tcBorders>
            <w:shd w:val="clear" w:color="auto" w:fill="auto"/>
          </w:tcPr>
          <w:p w:rsidRPr="00200DD0" w:rsidR="00200DD0" w:rsidP="006D1454" w:rsidRDefault="00200DD0" w14:paraId="60EC7AB3" w14:textId="77777777">
            <w:pPr>
              <w:rPr>
                <w:b/>
                <w:bCs/>
              </w:rPr>
            </w:pPr>
            <w:r w:rsidRPr="00200DD0">
              <w:rPr>
                <w:b/>
                <w:bCs/>
              </w:rPr>
              <w:t>Common Name</w:t>
            </w:r>
          </w:p>
        </w:tc>
        <w:tc>
          <w:tcPr>
            <w:tcW w:w="1956" w:type="dxa"/>
            <w:tcBorders>
              <w:top w:val="single" w:color="auto" w:sz="2" w:space="0"/>
              <w:bottom w:val="single" w:color="000000" w:sz="12" w:space="0"/>
            </w:tcBorders>
            <w:shd w:val="clear" w:color="auto" w:fill="auto"/>
          </w:tcPr>
          <w:p w:rsidRPr="00200DD0" w:rsidR="00200DD0" w:rsidP="006D1454" w:rsidRDefault="00200DD0" w14:paraId="6B2C1DF6" w14:textId="77777777">
            <w:pPr>
              <w:rPr>
                <w:b/>
                <w:bCs/>
              </w:rPr>
            </w:pPr>
            <w:r w:rsidRPr="00200DD0">
              <w:rPr>
                <w:b/>
                <w:bCs/>
              </w:rPr>
              <w:t>Canopy Position</w:t>
            </w:r>
          </w:p>
        </w:tc>
      </w:tr>
      <w:tr w:rsidRPr="00200DD0" w:rsidR="00200DD0" w:rsidTr="00200DD0" w14:paraId="40CDA365" w14:textId="77777777">
        <w:tc>
          <w:tcPr>
            <w:tcW w:w="1152" w:type="dxa"/>
            <w:tcBorders>
              <w:top w:val="single" w:color="000000" w:sz="12" w:space="0"/>
            </w:tcBorders>
            <w:shd w:val="clear" w:color="auto" w:fill="auto"/>
          </w:tcPr>
          <w:p w:rsidRPr="00200DD0" w:rsidR="00200DD0" w:rsidP="006D1454" w:rsidRDefault="00200DD0" w14:paraId="385137E1" w14:textId="77777777">
            <w:pPr>
              <w:rPr>
                <w:bCs/>
              </w:rPr>
            </w:pPr>
            <w:r w:rsidRPr="00200DD0">
              <w:rPr>
                <w:bCs/>
              </w:rPr>
              <w:t>ARTRV</w:t>
            </w:r>
          </w:p>
        </w:tc>
        <w:tc>
          <w:tcPr>
            <w:tcW w:w="3552" w:type="dxa"/>
            <w:tcBorders>
              <w:top w:val="single" w:color="000000" w:sz="12" w:space="0"/>
            </w:tcBorders>
            <w:shd w:val="clear" w:color="auto" w:fill="auto"/>
          </w:tcPr>
          <w:p w:rsidRPr="00200DD0" w:rsidR="00200DD0" w:rsidP="006D1454" w:rsidRDefault="00200DD0" w14:paraId="1ED989F5" w14:textId="77777777">
            <w:r w:rsidRPr="00200DD0">
              <w:t xml:space="preserve">Artemisia tridentata ssp. </w:t>
            </w:r>
            <w:proofErr w:type="spellStart"/>
            <w:r w:rsidRPr="00200DD0">
              <w:t>vaseyana</w:t>
            </w:r>
            <w:proofErr w:type="spellEnd"/>
          </w:p>
        </w:tc>
        <w:tc>
          <w:tcPr>
            <w:tcW w:w="2916" w:type="dxa"/>
            <w:tcBorders>
              <w:top w:val="single" w:color="000000" w:sz="12" w:space="0"/>
            </w:tcBorders>
            <w:shd w:val="clear" w:color="auto" w:fill="auto"/>
          </w:tcPr>
          <w:p w:rsidRPr="00200DD0" w:rsidR="00200DD0" w:rsidP="006D1454" w:rsidRDefault="00200DD0" w14:paraId="1A8E3FF7" w14:textId="77777777">
            <w:r w:rsidRPr="00200DD0">
              <w:t>Mountain big sagebrush</w:t>
            </w:r>
          </w:p>
        </w:tc>
        <w:tc>
          <w:tcPr>
            <w:tcW w:w="1956" w:type="dxa"/>
            <w:tcBorders>
              <w:top w:val="single" w:color="000000" w:sz="12" w:space="0"/>
            </w:tcBorders>
            <w:shd w:val="clear" w:color="auto" w:fill="auto"/>
          </w:tcPr>
          <w:p w:rsidRPr="00200DD0" w:rsidR="00200DD0" w:rsidP="006D1454" w:rsidRDefault="00200DD0" w14:paraId="5E38B6E7" w14:textId="77777777">
            <w:r w:rsidRPr="00200DD0">
              <w:t>Upper</w:t>
            </w:r>
          </w:p>
        </w:tc>
      </w:tr>
      <w:tr w:rsidRPr="00200DD0" w:rsidR="00200DD0" w:rsidTr="00200DD0" w14:paraId="5A39A294" w14:textId="77777777">
        <w:tc>
          <w:tcPr>
            <w:tcW w:w="1152" w:type="dxa"/>
            <w:shd w:val="clear" w:color="auto" w:fill="auto"/>
          </w:tcPr>
          <w:p w:rsidRPr="00200DD0" w:rsidR="00200DD0" w:rsidP="006D1454" w:rsidRDefault="00200DD0" w14:paraId="2C022D9D" w14:textId="77777777">
            <w:pPr>
              <w:rPr>
                <w:bCs/>
              </w:rPr>
            </w:pPr>
            <w:r w:rsidRPr="00200DD0">
              <w:rPr>
                <w:bCs/>
              </w:rPr>
              <w:t>PUTR2</w:t>
            </w:r>
          </w:p>
        </w:tc>
        <w:tc>
          <w:tcPr>
            <w:tcW w:w="3552" w:type="dxa"/>
            <w:shd w:val="clear" w:color="auto" w:fill="auto"/>
          </w:tcPr>
          <w:p w:rsidRPr="00200DD0" w:rsidR="00200DD0" w:rsidP="006D1454" w:rsidRDefault="00200DD0" w14:paraId="6A9CA44B" w14:textId="77777777">
            <w:proofErr w:type="spellStart"/>
            <w:r w:rsidRPr="00200DD0">
              <w:t>Purshia</w:t>
            </w:r>
            <w:proofErr w:type="spellEnd"/>
            <w:r w:rsidRPr="00200DD0">
              <w:t xml:space="preserve"> tridentata</w:t>
            </w:r>
          </w:p>
        </w:tc>
        <w:tc>
          <w:tcPr>
            <w:tcW w:w="2916" w:type="dxa"/>
            <w:shd w:val="clear" w:color="auto" w:fill="auto"/>
          </w:tcPr>
          <w:p w:rsidRPr="00200DD0" w:rsidR="00200DD0" w:rsidP="006D1454" w:rsidRDefault="00200DD0" w14:paraId="1657BD4C" w14:textId="77777777">
            <w:r w:rsidRPr="00200DD0">
              <w:t>Antelope bitterbrush</w:t>
            </w:r>
          </w:p>
        </w:tc>
        <w:tc>
          <w:tcPr>
            <w:tcW w:w="1956" w:type="dxa"/>
            <w:shd w:val="clear" w:color="auto" w:fill="auto"/>
          </w:tcPr>
          <w:p w:rsidRPr="00200DD0" w:rsidR="00200DD0" w:rsidP="006D1454" w:rsidRDefault="00200DD0" w14:paraId="3F05BD3D" w14:textId="77777777">
            <w:r w:rsidRPr="00200DD0">
              <w:t>Upper</w:t>
            </w:r>
          </w:p>
        </w:tc>
      </w:tr>
      <w:tr w:rsidRPr="00200DD0" w:rsidR="00200DD0" w:rsidTr="00200DD0" w14:paraId="6A5DD82D" w14:textId="77777777">
        <w:tc>
          <w:tcPr>
            <w:tcW w:w="1152" w:type="dxa"/>
            <w:shd w:val="clear" w:color="auto" w:fill="auto"/>
          </w:tcPr>
          <w:p w:rsidRPr="00200DD0" w:rsidR="00200DD0" w:rsidP="006D1454" w:rsidRDefault="00200DD0" w14:paraId="701EE44D" w14:textId="77777777">
            <w:pPr>
              <w:rPr>
                <w:bCs/>
              </w:rPr>
            </w:pPr>
            <w:r w:rsidRPr="00200DD0">
              <w:rPr>
                <w:bCs/>
              </w:rPr>
              <w:t>PIPO5</w:t>
            </w:r>
          </w:p>
        </w:tc>
        <w:tc>
          <w:tcPr>
            <w:tcW w:w="3552" w:type="dxa"/>
            <w:shd w:val="clear" w:color="auto" w:fill="auto"/>
          </w:tcPr>
          <w:p w:rsidRPr="00200DD0" w:rsidR="00200DD0" w:rsidP="006D1454" w:rsidRDefault="00200DD0" w14:paraId="6C294453" w14:textId="77777777">
            <w:r w:rsidRPr="00200DD0">
              <w:t>&lt;NOT FOUND IN NRCS&gt;</w:t>
            </w:r>
          </w:p>
        </w:tc>
        <w:tc>
          <w:tcPr>
            <w:tcW w:w="2916" w:type="dxa"/>
            <w:shd w:val="clear" w:color="auto" w:fill="auto"/>
          </w:tcPr>
          <w:p w:rsidRPr="00200DD0" w:rsidR="00200DD0" w:rsidP="006D1454" w:rsidRDefault="00200DD0" w14:paraId="062F02CA" w14:textId="77777777">
            <w:r w:rsidRPr="00200DD0">
              <w:t>&lt;NOT FOUND IN NRCS&gt;</w:t>
            </w:r>
          </w:p>
        </w:tc>
        <w:tc>
          <w:tcPr>
            <w:tcW w:w="1956" w:type="dxa"/>
            <w:shd w:val="clear" w:color="auto" w:fill="auto"/>
          </w:tcPr>
          <w:p w:rsidRPr="00200DD0" w:rsidR="00200DD0" w:rsidP="006D1454" w:rsidRDefault="00200DD0" w14:paraId="548AC2BE" w14:textId="77777777">
            <w:r w:rsidRPr="00200DD0">
              <w:t>Lower</w:t>
            </w:r>
          </w:p>
        </w:tc>
      </w:tr>
      <w:tr w:rsidRPr="00200DD0" w:rsidR="00200DD0" w:rsidTr="00200DD0" w14:paraId="482C607A" w14:textId="77777777">
        <w:tc>
          <w:tcPr>
            <w:tcW w:w="1152" w:type="dxa"/>
            <w:shd w:val="clear" w:color="auto" w:fill="auto"/>
          </w:tcPr>
          <w:p w:rsidRPr="00200DD0" w:rsidR="00200DD0" w:rsidP="006D1454" w:rsidRDefault="00200DD0" w14:paraId="2D3B186E" w14:textId="77777777">
            <w:pPr>
              <w:rPr>
                <w:bCs/>
              </w:rPr>
            </w:pPr>
            <w:r w:rsidRPr="00200DD0">
              <w:rPr>
                <w:bCs/>
              </w:rPr>
              <w:t>SYOR2</w:t>
            </w:r>
          </w:p>
        </w:tc>
        <w:tc>
          <w:tcPr>
            <w:tcW w:w="3552" w:type="dxa"/>
            <w:shd w:val="clear" w:color="auto" w:fill="auto"/>
          </w:tcPr>
          <w:p w:rsidRPr="00200DD0" w:rsidR="00200DD0" w:rsidP="006D1454" w:rsidRDefault="00200DD0" w14:paraId="4F2504E2" w14:textId="77777777">
            <w:proofErr w:type="spellStart"/>
            <w:r w:rsidRPr="00200DD0">
              <w:t>Symphoricarpos</w:t>
            </w:r>
            <w:proofErr w:type="spellEnd"/>
            <w:r w:rsidRPr="00200DD0">
              <w:t xml:space="preserve"> </w:t>
            </w:r>
            <w:proofErr w:type="spellStart"/>
            <w:r w:rsidRPr="00200DD0">
              <w:t>oreophilus</w:t>
            </w:r>
            <w:proofErr w:type="spellEnd"/>
          </w:p>
        </w:tc>
        <w:tc>
          <w:tcPr>
            <w:tcW w:w="2916" w:type="dxa"/>
            <w:shd w:val="clear" w:color="auto" w:fill="auto"/>
          </w:tcPr>
          <w:p w:rsidRPr="00200DD0" w:rsidR="00200DD0" w:rsidP="006D1454" w:rsidRDefault="00200DD0" w14:paraId="5A393288" w14:textId="77777777">
            <w:r w:rsidRPr="00200DD0">
              <w:t>Mountain snowberry</w:t>
            </w:r>
          </w:p>
        </w:tc>
        <w:tc>
          <w:tcPr>
            <w:tcW w:w="1956" w:type="dxa"/>
            <w:shd w:val="clear" w:color="auto" w:fill="auto"/>
          </w:tcPr>
          <w:p w:rsidRPr="00200DD0" w:rsidR="00200DD0" w:rsidP="006D1454" w:rsidRDefault="00200DD0" w14:paraId="5F5482D7" w14:textId="77777777">
            <w:r w:rsidRPr="00200DD0">
              <w:t>Lower</w:t>
            </w:r>
          </w:p>
        </w:tc>
      </w:tr>
    </w:tbl>
    <w:p w:rsidR="00200DD0" w:rsidP="00200DD0" w:rsidRDefault="00200DD0" w14:paraId="697DF126" w14:textId="77777777"/>
    <w:p w:rsidR="00200DD0" w:rsidP="00200DD0" w:rsidRDefault="00200DD0" w14:paraId="1F992DED" w14:textId="77777777">
      <w:pPr>
        <w:pStyle w:val="SClassInfoPara"/>
      </w:pPr>
      <w:r>
        <w:t>Description</w:t>
      </w:r>
    </w:p>
    <w:p w:rsidR="00200DD0" w:rsidP="00200DD0" w:rsidRDefault="00200DD0" w14:paraId="52839EE2" w14:textId="410C58A0">
      <w:r>
        <w:t xml:space="preserve">Shrub </w:t>
      </w:r>
      <w:r w:rsidR="008C6AC9">
        <w:t>cover increases</w:t>
      </w:r>
      <w:r w:rsidR="004F6064">
        <w:t xml:space="preserve">, </w:t>
      </w:r>
      <w:r w:rsidR="008C6AC9">
        <w:t>but herbs are still the dominant lifeform with typically &gt;50% cover.</w:t>
      </w:r>
      <w:r>
        <w:t xml:space="preserve"> Mountain big sagebrush cover up to 20%. Initiation of conifer seedling establishment. </w:t>
      </w:r>
    </w:p>
    <w:p w:rsidR="00200DD0" w:rsidP="00200DD0" w:rsidRDefault="00200DD0" w14:paraId="1E733060" w14:textId="77777777"/>
    <w:p>
      <w:r>
        <w:rPr>
          <w:i/>
          <w:u w:val="single"/>
        </w:rPr>
        <w:t>Maximum Tree Size Class</w:t>
      </w:r>
      <w:br/>
      <w:r>
        <w:t>Seedling &lt;4.5ft</w:t>
      </w:r>
    </w:p>
    <w:p w:rsidR="00200DD0" w:rsidP="00200DD0" w:rsidRDefault="00200DD0" w14:paraId="44139869" w14:textId="77777777">
      <w:pPr>
        <w:pStyle w:val="InfoPara"/>
        <w:pBdr>
          <w:top w:val="single" w:color="auto" w:sz="4" w:space="1"/>
        </w:pBdr>
      </w:pPr>
      <w:r xmlns:w="http://schemas.openxmlformats.org/wordprocessingml/2006/main">
        <w:t>Class C</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200DD0" w:rsidP="00200DD0" w:rsidRDefault="00200DD0" w14:paraId="15A4846E" w14:textId="77777777"/>
    <w:p w:rsidR="00200DD0" w:rsidP="00200DD0" w:rsidRDefault="00200DD0" w14:paraId="63792994"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552"/>
        <w:gridCol w:w="2916"/>
        <w:gridCol w:w="1956"/>
      </w:tblGrid>
      <w:tr w:rsidRPr="00200DD0" w:rsidR="00200DD0" w:rsidTr="00200DD0" w14:paraId="21697219" w14:textId="77777777">
        <w:tc>
          <w:tcPr>
            <w:tcW w:w="1152" w:type="dxa"/>
            <w:tcBorders>
              <w:top w:val="single" w:color="auto" w:sz="2" w:space="0"/>
              <w:bottom w:val="single" w:color="000000" w:sz="12" w:space="0"/>
            </w:tcBorders>
            <w:shd w:val="clear" w:color="auto" w:fill="auto"/>
          </w:tcPr>
          <w:p w:rsidRPr="00200DD0" w:rsidR="00200DD0" w:rsidP="00A859FC" w:rsidRDefault="00200DD0" w14:paraId="3A3D06C1" w14:textId="77777777">
            <w:pPr>
              <w:rPr>
                <w:b/>
                <w:bCs/>
              </w:rPr>
            </w:pPr>
            <w:r w:rsidRPr="00200DD0">
              <w:rPr>
                <w:b/>
                <w:bCs/>
              </w:rPr>
              <w:t>Symbol</w:t>
            </w:r>
          </w:p>
        </w:tc>
        <w:tc>
          <w:tcPr>
            <w:tcW w:w="3552" w:type="dxa"/>
            <w:tcBorders>
              <w:top w:val="single" w:color="auto" w:sz="2" w:space="0"/>
              <w:bottom w:val="single" w:color="000000" w:sz="12" w:space="0"/>
            </w:tcBorders>
            <w:shd w:val="clear" w:color="auto" w:fill="auto"/>
          </w:tcPr>
          <w:p w:rsidRPr="00200DD0" w:rsidR="00200DD0" w:rsidP="00A859FC" w:rsidRDefault="00200DD0" w14:paraId="5238FAD8" w14:textId="77777777">
            <w:pPr>
              <w:rPr>
                <w:b/>
                <w:bCs/>
              </w:rPr>
            </w:pPr>
            <w:r w:rsidRPr="00200DD0">
              <w:rPr>
                <w:b/>
                <w:bCs/>
              </w:rPr>
              <w:t>Scientific Name</w:t>
            </w:r>
          </w:p>
        </w:tc>
        <w:tc>
          <w:tcPr>
            <w:tcW w:w="2916" w:type="dxa"/>
            <w:tcBorders>
              <w:top w:val="single" w:color="auto" w:sz="2" w:space="0"/>
              <w:bottom w:val="single" w:color="000000" w:sz="12" w:space="0"/>
            </w:tcBorders>
            <w:shd w:val="clear" w:color="auto" w:fill="auto"/>
          </w:tcPr>
          <w:p w:rsidRPr="00200DD0" w:rsidR="00200DD0" w:rsidP="00A859FC" w:rsidRDefault="00200DD0" w14:paraId="6EFC1D69" w14:textId="77777777">
            <w:pPr>
              <w:rPr>
                <w:b/>
                <w:bCs/>
              </w:rPr>
            </w:pPr>
            <w:r w:rsidRPr="00200DD0">
              <w:rPr>
                <w:b/>
                <w:bCs/>
              </w:rPr>
              <w:t>Common Name</w:t>
            </w:r>
          </w:p>
        </w:tc>
        <w:tc>
          <w:tcPr>
            <w:tcW w:w="1956" w:type="dxa"/>
            <w:tcBorders>
              <w:top w:val="single" w:color="auto" w:sz="2" w:space="0"/>
              <w:bottom w:val="single" w:color="000000" w:sz="12" w:space="0"/>
            </w:tcBorders>
            <w:shd w:val="clear" w:color="auto" w:fill="auto"/>
          </w:tcPr>
          <w:p w:rsidRPr="00200DD0" w:rsidR="00200DD0" w:rsidP="00A859FC" w:rsidRDefault="00200DD0" w14:paraId="59014964" w14:textId="77777777">
            <w:pPr>
              <w:rPr>
                <w:b/>
                <w:bCs/>
              </w:rPr>
            </w:pPr>
            <w:r w:rsidRPr="00200DD0">
              <w:rPr>
                <w:b/>
                <w:bCs/>
              </w:rPr>
              <w:t>Canopy Position</w:t>
            </w:r>
          </w:p>
        </w:tc>
      </w:tr>
      <w:tr w:rsidRPr="00200DD0" w:rsidR="00200DD0" w:rsidTr="00200DD0" w14:paraId="174EE930" w14:textId="77777777">
        <w:tc>
          <w:tcPr>
            <w:tcW w:w="1152" w:type="dxa"/>
            <w:tcBorders>
              <w:top w:val="single" w:color="000000" w:sz="12" w:space="0"/>
            </w:tcBorders>
            <w:shd w:val="clear" w:color="auto" w:fill="auto"/>
          </w:tcPr>
          <w:p w:rsidRPr="00200DD0" w:rsidR="00200DD0" w:rsidP="00A859FC" w:rsidRDefault="00200DD0" w14:paraId="654AEAB8" w14:textId="77777777">
            <w:pPr>
              <w:rPr>
                <w:bCs/>
              </w:rPr>
            </w:pPr>
            <w:r w:rsidRPr="00200DD0">
              <w:rPr>
                <w:bCs/>
              </w:rPr>
              <w:t>ARTRV</w:t>
            </w:r>
          </w:p>
        </w:tc>
        <w:tc>
          <w:tcPr>
            <w:tcW w:w="3552" w:type="dxa"/>
            <w:tcBorders>
              <w:top w:val="single" w:color="000000" w:sz="12" w:space="0"/>
            </w:tcBorders>
            <w:shd w:val="clear" w:color="auto" w:fill="auto"/>
          </w:tcPr>
          <w:p w:rsidRPr="00200DD0" w:rsidR="00200DD0" w:rsidP="00A859FC" w:rsidRDefault="00200DD0" w14:paraId="061B732F" w14:textId="77777777">
            <w:r w:rsidRPr="00200DD0">
              <w:t xml:space="preserve">Artemisia tridentata ssp. </w:t>
            </w:r>
            <w:proofErr w:type="spellStart"/>
            <w:r w:rsidRPr="00200DD0">
              <w:t>vaseyana</w:t>
            </w:r>
            <w:proofErr w:type="spellEnd"/>
          </w:p>
        </w:tc>
        <w:tc>
          <w:tcPr>
            <w:tcW w:w="2916" w:type="dxa"/>
            <w:tcBorders>
              <w:top w:val="single" w:color="000000" w:sz="12" w:space="0"/>
            </w:tcBorders>
            <w:shd w:val="clear" w:color="auto" w:fill="auto"/>
          </w:tcPr>
          <w:p w:rsidRPr="00200DD0" w:rsidR="00200DD0" w:rsidP="00A859FC" w:rsidRDefault="00200DD0" w14:paraId="661E797C" w14:textId="77777777">
            <w:r w:rsidRPr="00200DD0">
              <w:t>Mountain big sagebrush</w:t>
            </w:r>
          </w:p>
        </w:tc>
        <w:tc>
          <w:tcPr>
            <w:tcW w:w="1956" w:type="dxa"/>
            <w:tcBorders>
              <w:top w:val="single" w:color="000000" w:sz="12" w:space="0"/>
            </w:tcBorders>
            <w:shd w:val="clear" w:color="auto" w:fill="auto"/>
          </w:tcPr>
          <w:p w:rsidRPr="00200DD0" w:rsidR="00200DD0" w:rsidP="00A859FC" w:rsidRDefault="00200DD0" w14:paraId="3A2778B7" w14:textId="77777777">
            <w:r w:rsidRPr="00200DD0">
              <w:t>Upper</w:t>
            </w:r>
          </w:p>
        </w:tc>
      </w:tr>
      <w:tr w:rsidRPr="00200DD0" w:rsidR="00200DD0" w:rsidTr="00200DD0" w14:paraId="4C4BE45A" w14:textId="77777777">
        <w:tc>
          <w:tcPr>
            <w:tcW w:w="1152" w:type="dxa"/>
            <w:shd w:val="clear" w:color="auto" w:fill="auto"/>
          </w:tcPr>
          <w:p w:rsidRPr="00200DD0" w:rsidR="00200DD0" w:rsidP="00A859FC" w:rsidRDefault="00200DD0" w14:paraId="49548EB5" w14:textId="77777777">
            <w:pPr>
              <w:rPr>
                <w:bCs/>
              </w:rPr>
            </w:pPr>
            <w:r w:rsidRPr="00200DD0">
              <w:rPr>
                <w:bCs/>
              </w:rPr>
              <w:t>PUTR2</w:t>
            </w:r>
          </w:p>
        </w:tc>
        <w:tc>
          <w:tcPr>
            <w:tcW w:w="3552" w:type="dxa"/>
            <w:shd w:val="clear" w:color="auto" w:fill="auto"/>
          </w:tcPr>
          <w:p w:rsidRPr="00200DD0" w:rsidR="00200DD0" w:rsidP="00A859FC" w:rsidRDefault="00200DD0" w14:paraId="4BF39F67" w14:textId="77777777">
            <w:proofErr w:type="spellStart"/>
            <w:r w:rsidRPr="00200DD0">
              <w:t>Purshia</w:t>
            </w:r>
            <w:proofErr w:type="spellEnd"/>
            <w:r w:rsidRPr="00200DD0">
              <w:t xml:space="preserve"> tridentata</w:t>
            </w:r>
          </w:p>
        </w:tc>
        <w:tc>
          <w:tcPr>
            <w:tcW w:w="2916" w:type="dxa"/>
            <w:shd w:val="clear" w:color="auto" w:fill="auto"/>
          </w:tcPr>
          <w:p w:rsidRPr="00200DD0" w:rsidR="00200DD0" w:rsidP="00A859FC" w:rsidRDefault="00200DD0" w14:paraId="5C37109A" w14:textId="77777777">
            <w:r w:rsidRPr="00200DD0">
              <w:t>Antelope bitterbrush</w:t>
            </w:r>
          </w:p>
        </w:tc>
        <w:tc>
          <w:tcPr>
            <w:tcW w:w="1956" w:type="dxa"/>
            <w:shd w:val="clear" w:color="auto" w:fill="auto"/>
          </w:tcPr>
          <w:p w:rsidRPr="00200DD0" w:rsidR="00200DD0" w:rsidP="00A859FC" w:rsidRDefault="00200DD0" w14:paraId="4784CA26" w14:textId="77777777">
            <w:r w:rsidRPr="00200DD0">
              <w:t>Upper</w:t>
            </w:r>
          </w:p>
        </w:tc>
      </w:tr>
      <w:tr w:rsidRPr="00200DD0" w:rsidR="00200DD0" w:rsidTr="00200DD0" w14:paraId="1BC9BA5D" w14:textId="77777777">
        <w:tc>
          <w:tcPr>
            <w:tcW w:w="1152" w:type="dxa"/>
            <w:shd w:val="clear" w:color="auto" w:fill="auto"/>
          </w:tcPr>
          <w:p w:rsidRPr="00200DD0" w:rsidR="00200DD0" w:rsidP="00A859FC" w:rsidRDefault="00200DD0" w14:paraId="168434A7" w14:textId="77777777">
            <w:pPr>
              <w:rPr>
                <w:bCs/>
              </w:rPr>
            </w:pPr>
            <w:r w:rsidRPr="00200DD0">
              <w:rPr>
                <w:bCs/>
              </w:rPr>
              <w:t>SYOR2</w:t>
            </w:r>
          </w:p>
        </w:tc>
        <w:tc>
          <w:tcPr>
            <w:tcW w:w="3552" w:type="dxa"/>
            <w:shd w:val="clear" w:color="auto" w:fill="auto"/>
          </w:tcPr>
          <w:p w:rsidRPr="00200DD0" w:rsidR="00200DD0" w:rsidP="00A859FC" w:rsidRDefault="00200DD0" w14:paraId="68E4A9FB" w14:textId="77777777">
            <w:proofErr w:type="spellStart"/>
            <w:r w:rsidRPr="00200DD0">
              <w:t>Symphoricarpos</w:t>
            </w:r>
            <w:proofErr w:type="spellEnd"/>
            <w:r w:rsidRPr="00200DD0">
              <w:t xml:space="preserve"> </w:t>
            </w:r>
            <w:proofErr w:type="spellStart"/>
            <w:r w:rsidRPr="00200DD0">
              <w:t>oreophilus</w:t>
            </w:r>
            <w:proofErr w:type="spellEnd"/>
          </w:p>
        </w:tc>
        <w:tc>
          <w:tcPr>
            <w:tcW w:w="2916" w:type="dxa"/>
            <w:shd w:val="clear" w:color="auto" w:fill="auto"/>
          </w:tcPr>
          <w:p w:rsidRPr="00200DD0" w:rsidR="00200DD0" w:rsidP="00A859FC" w:rsidRDefault="00200DD0" w14:paraId="2759EEAE" w14:textId="77777777">
            <w:r w:rsidRPr="00200DD0">
              <w:t>Mountain snowberry</w:t>
            </w:r>
          </w:p>
        </w:tc>
        <w:tc>
          <w:tcPr>
            <w:tcW w:w="1956" w:type="dxa"/>
            <w:shd w:val="clear" w:color="auto" w:fill="auto"/>
          </w:tcPr>
          <w:p w:rsidRPr="00200DD0" w:rsidR="00200DD0" w:rsidP="00A859FC" w:rsidRDefault="00200DD0" w14:paraId="402663A6" w14:textId="77777777">
            <w:r w:rsidRPr="00200DD0">
              <w:t>Low-Mid</w:t>
            </w:r>
          </w:p>
        </w:tc>
      </w:tr>
      <w:tr w:rsidRPr="00200DD0" w:rsidR="00200DD0" w:rsidTr="00200DD0" w14:paraId="4A77259F" w14:textId="77777777">
        <w:tc>
          <w:tcPr>
            <w:tcW w:w="1152" w:type="dxa"/>
            <w:shd w:val="clear" w:color="auto" w:fill="auto"/>
          </w:tcPr>
          <w:p w:rsidRPr="00200DD0" w:rsidR="00200DD0" w:rsidP="00A859FC" w:rsidRDefault="00200DD0" w14:paraId="24FF3A35" w14:textId="77777777">
            <w:pPr>
              <w:rPr>
                <w:bCs/>
              </w:rPr>
            </w:pPr>
            <w:r w:rsidRPr="00200DD0">
              <w:rPr>
                <w:bCs/>
              </w:rPr>
              <w:t>CONIF</w:t>
            </w:r>
          </w:p>
        </w:tc>
        <w:tc>
          <w:tcPr>
            <w:tcW w:w="3552" w:type="dxa"/>
            <w:shd w:val="clear" w:color="auto" w:fill="auto"/>
          </w:tcPr>
          <w:p w:rsidRPr="00200DD0" w:rsidR="00200DD0" w:rsidP="00A859FC" w:rsidRDefault="00200DD0" w14:paraId="6E68D479" w14:textId="77777777">
            <w:r w:rsidRPr="00200DD0">
              <w:t>&lt;NOT FOUND IN NRCS&gt;</w:t>
            </w:r>
          </w:p>
        </w:tc>
        <w:tc>
          <w:tcPr>
            <w:tcW w:w="2916" w:type="dxa"/>
            <w:shd w:val="clear" w:color="auto" w:fill="auto"/>
          </w:tcPr>
          <w:p w:rsidRPr="00200DD0" w:rsidR="00200DD0" w:rsidP="00A859FC" w:rsidRDefault="00200DD0" w14:paraId="46AC2243" w14:textId="77777777">
            <w:r w:rsidRPr="00200DD0">
              <w:t>&lt;NOT FOUND IN NRCS&gt;</w:t>
            </w:r>
          </w:p>
        </w:tc>
        <w:tc>
          <w:tcPr>
            <w:tcW w:w="1956" w:type="dxa"/>
            <w:shd w:val="clear" w:color="auto" w:fill="auto"/>
          </w:tcPr>
          <w:p w:rsidRPr="00200DD0" w:rsidR="00200DD0" w:rsidP="00A859FC" w:rsidRDefault="00200DD0" w14:paraId="54AB4B5E" w14:textId="77777777">
            <w:r w:rsidRPr="00200DD0">
              <w:t>Mid-Upper</w:t>
            </w:r>
          </w:p>
        </w:tc>
      </w:tr>
    </w:tbl>
    <w:p w:rsidR="00200DD0" w:rsidP="00200DD0" w:rsidRDefault="00200DD0" w14:paraId="57EB21BF" w14:textId="77777777"/>
    <w:p w:rsidR="00200DD0" w:rsidP="00200DD0" w:rsidRDefault="00200DD0" w14:paraId="727A862F" w14:textId="77777777">
      <w:pPr>
        <w:pStyle w:val="SClassInfoPara"/>
      </w:pPr>
      <w:r>
        <w:t>Description</w:t>
      </w:r>
    </w:p>
    <w:p w:rsidR="00200DD0" w:rsidP="00200DD0" w:rsidRDefault="00200DD0" w14:paraId="617AA532" w14:textId="4B2B57C3">
      <w:r>
        <w:lastRenderedPageBreak/>
        <w:t>Shrubs are the dominant lifeform</w:t>
      </w:r>
      <w:r w:rsidR="008C6AC9">
        <w:t xml:space="preserve">. </w:t>
      </w:r>
      <w:r>
        <w:t>Herbaceous cover is typically &lt;50%. Conifer (juniper, pinyon-juniper, ponderosa pine</w:t>
      </w:r>
      <w:r w:rsidR="004F6064">
        <w:t>,</w:t>
      </w:r>
      <w:r>
        <w:t xml:space="preserve"> or white fir) cover &lt;10%. </w:t>
      </w:r>
    </w:p>
    <w:p w:rsidR="00200DD0" w:rsidP="00200DD0" w:rsidRDefault="00200DD0" w14:paraId="39204D33" w14:textId="77777777"/>
    <w:p>
      <w:r>
        <w:rPr>
          <w:i/>
          <w:u w:val="single"/>
        </w:rPr>
        <w:t>Maximum Tree Size Class</w:t>
      </w:r>
      <w:br/>
      <w:r>
        <w:t>None</w:t>
      </w:r>
    </w:p>
    <w:p w:rsidR="00200DD0" w:rsidP="00200DD0" w:rsidRDefault="00200DD0" w14:paraId="273E75CB" w14:textId="77777777">
      <w:pPr>
        <w:pStyle w:val="InfoPara"/>
        <w:pBdr>
          <w:top w:val="single" w:color="auto" w:sz="4" w:space="1"/>
        </w:pBdr>
      </w:pPr>
      <w:r xmlns:w="http://schemas.openxmlformats.org/wordprocessingml/2006/main">
        <w:t>Class D</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200DD0" w:rsidP="00200DD0" w:rsidRDefault="00200DD0" w14:paraId="39B2ED31" w14:textId="77777777"/>
    <w:p w:rsidR="00200DD0" w:rsidP="00200DD0" w:rsidRDefault="00200DD0" w14:paraId="20425655"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92"/>
        <w:gridCol w:w="3312"/>
        <w:gridCol w:w="2916"/>
        <w:gridCol w:w="1956"/>
      </w:tblGrid>
      <w:tr w:rsidRPr="00200DD0" w:rsidR="00200DD0" w:rsidTr="00200DD0" w14:paraId="6754444F" w14:textId="77777777">
        <w:tc>
          <w:tcPr>
            <w:tcW w:w="1392" w:type="dxa"/>
            <w:tcBorders>
              <w:top w:val="single" w:color="auto" w:sz="2" w:space="0"/>
              <w:bottom w:val="single" w:color="000000" w:sz="12" w:space="0"/>
            </w:tcBorders>
            <w:shd w:val="clear" w:color="auto" w:fill="auto"/>
          </w:tcPr>
          <w:p w:rsidRPr="00200DD0" w:rsidR="00200DD0" w:rsidP="00F41144" w:rsidRDefault="00200DD0" w14:paraId="2BF6B314" w14:textId="77777777">
            <w:pPr>
              <w:rPr>
                <w:b/>
                <w:bCs/>
              </w:rPr>
            </w:pPr>
            <w:r w:rsidRPr="00200DD0">
              <w:rPr>
                <w:b/>
                <w:bCs/>
              </w:rPr>
              <w:t>Symbol</w:t>
            </w:r>
          </w:p>
        </w:tc>
        <w:tc>
          <w:tcPr>
            <w:tcW w:w="3312" w:type="dxa"/>
            <w:tcBorders>
              <w:top w:val="single" w:color="auto" w:sz="2" w:space="0"/>
              <w:bottom w:val="single" w:color="000000" w:sz="12" w:space="0"/>
            </w:tcBorders>
            <w:shd w:val="clear" w:color="auto" w:fill="auto"/>
          </w:tcPr>
          <w:p w:rsidRPr="00200DD0" w:rsidR="00200DD0" w:rsidP="00F41144" w:rsidRDefault="00200DD0" w14:paraId="3240C296" w14:textId="77777777">
            <w:pPr>
              <w:rPr>
                <w:b/>
                <w:bCs/>
              </w:rPr>
            </w:pPr>
            <w:r w:rsidRPr="00200DD0">
              <w:rPr>
                <w:b/>
                <w:bCs/>
              </w:rPr>
              <w:t>Scientific Name</w:t>
            </w:r>
          </w:p>
        </w:tc>
        <w:tc>
          <w:tcPr>
            <w:tcW w:w="2916" w:type="dxa"/>
            <w:tcBorders>
              <w:top w:val="single" w:color="auto" w:sz="2" w:space="0"/>
              <w:bottom w:val="single" w:color="000000" w:sz="12" w:space="0"/>
            </w:tcBorders>
            <w:shd w:val="clear" w:color="auto" w:fill="auto"/>
          </w:tcPr>
          <w:p w:rsidRPr="00200DD0" w:rsidR="00200DD0" w:rsidP="00F41144" w:rsidRDefault="00200DD0" w14:paraId="7975B06F" w14:textId="77777777">
            <w:pPr>
              <w:rPr>
                <w:b/>
                <w:bCs/>
              </w:rPr>
            </w:pPr>
            <w:r w:rsidRPr="00200DD0">
              <w:rPr>
                <w:b/>
                <w:bCs/>
              </w:rPr>
              <w:t>Common Name</w:t>
            </w:r>
          </w:p>
        </w:tc>
        <w:tc>
          <w:tcPr>
            <w:tcW w:w="1956" w:type="dxa"/>
            <w:tcBorders>
              <w:top w:val="single" w:color="auto" w:sz="2" w:space="0"/>
              <w:bottom w:val="single" w:color="000000" w:sz="12" w:space="0"/>
            </w:tcBorders>
            <w:shd w:val="clear" w:color="auto" w:fill="auto"/>
          </w:tcPr>
          <w:p w:rsidRPr="00200DD0" w:rsidR="00200DD0" w:rsidP="00F41144" w:rsidRDefault="00200DD0" w14:paraId="32FE7827" w14:textId="77777777">
            <w:pPr>
              <w:rPr>
                <w:b/>
                <w:bCs/>
              </w:rPr>
            </w:pPr>
            <w:r w:rsidRPr="00200DD0">
              <w:rPr>
                <w:b/>
                <w:bCs/>
              </w:rPr>
              <w:t>Canopy Position</w:t>
            </w:r>
          </w:p>
        </w:tc>
      </w:tr>
      <w:tr w:rsidRPr="00200DD0" w:rsidR="00200DD0" w:rsidTr="00200DD0" w14:paraId="3DBE13F8" w14:textId="77777777">
        <w:tc>
          <w:tcPr>
            <w:tcW w:w="1392" w:type="dxa"/>
            <w:tcBorders>
              <w:top w:val="single" w:color="000000" w:sz="12" w:space="0"/>
            </w:tcBorders>
            <w:shd w:val="clear" w:color="auto" w:fill="auto"/>
          </w:tcPr>
          <w:p w:rsidRPr="00200DD0" w:rsidR="00200DD0" w:rsidP="00F41144" w:rsidRDefault="00200DD0" w14:paraId="26CD8A3B" w14:textId="77777777">
            <w:pPr>
              <w:rPr>
                <w:bCs/>
              </w:rPr>
            </w:pPr>
            <w:r w:rsidRPr="00200DD0">
              <w:rPr>
                <w:bCs/>
              </w:rPr>
              <w:t>CONIFER</w:t>
            </w:r>
          </w:p>
        </w:tc>
        <w:tc>
          <w:tcPr>
            <w:tcW w:w="3312" w:type="dxa"/>
            <w:tcBorders>
              <w:top w:val="single" w:color="000000" w:sz="12" w:space="0"/>
            </w:tcBorders>
            <w:shd w:val="clear" w:color="auto" w:fill="auto"/>
          </w:tcPr>
          <w:p w:rsidRPr="00200DD0" w:rsidR="00200DD0" w:rsidP="00F41144" w:rsidRDefault="00200DD0" w14:paraId="363CB2C1" w14:textId="77777777">
            <w:r w:rsidRPr="00200DD0">
              <w:t>&lt;NOT FOUND IN NRCS&gt;</w:t>
            </w:r>
          </w:p>
        </w:tc>
        <w:tc>
          <w:tcPr>
            <w:tcW w:w="2916" w:type="dxa"/>
            <w:tcBorders>
              <w:top w:val="single" w:color="000000" w:sz="12" w:space="0"/>
            </w:tcBorders>
            <w:shd w:val="clear" w:color="auto" w:fill="auto"/>
          </w:tcPr>
          <w:p w:rsidRPr="00200DD0" w:rsidR="00200DD0" w:rsidP="00F41144" w:rsidRDefault="00200DD0" w14:paraId="51A26E3A" w14:textId="77777777">
            <w:r w:rsidRPr="00200DD0">
              <w:t>&lt;NOT FOUND IN NRCS&gt;</w:t>
            </w:r>
          </w:p>
        </w:tc>
        <w:tc>
          <w:tcPr>
            <w:tcW w:w="1956" w:type="dxa"/>
            <w:tcBorders>
              <w:top w:val="single" w:color="000000" w:sz="12" w:space="0"/>
            </w:tcBorders>
            <w:shd w:val="clear" w:color="auto" w:fill="auto"/>
          </w:tcPr>
          <w:p w:rsidRPr="00200DD0" w:rsidR="00200DD0" w:rsidP="00F41144" w:rsidRDefault="00200DD0" w14:paraId="5F6B9849" w14:textId="77777777">
            <w:r w:rsidRPr="00200DD0">
              <w:t>Upper</w:t>
            </w:r>
          </w:p>
        </w:tc>
      </w:tr>
      <w:tr w:rsidRPr="00200DD0" w:rsidR="00200DD0" w:rsidTr="00200DD0" w14:paraId="7C671F30" w14:textId="77777777">
        <w:tc>
          <w:tcPr>
            <w:tcW w:w="1392" w:type="dxa"/>
            <w:shd w:val="clear" w:color="auto" w:fill="auto"/>
          </w:tcPr>
          <w:p w:rsidRPr="00200DD0" w:rsidR="00200DD0" w:rsidP="00F41144" w:rsidRDefault="00200DD0" w14:paraId="4010D6B4" w14:textId="77777777">
            <w:pPr>
              <w:rPr>
                <w:bCs/>
              </w:rPr>
            </w:pPr>
            <w:r w:rsidRPr="00200DD0">
              <w:rPr>
                <w:bCs/>
              </w:rPr>
              <w:t>ARTRV</w:t>
            </w:r>
          </w:p>
        </w:tc>
        <w:tc>
          <w:tcPr>
            <w:tcW w:w="3312" w:type="dxa"/>
            <w:shd w:val="clear" w:color="auto" w:fill="auto"/>
          </w:tcPr>
          <w:p w:rsidRPr="00200DD0" w:rsidR="00200DD0" w:rsidP="00F41144" w:rsidRDefault="00200DD0" w14:paraId="6109876A" w14:textId="3B7F527F">
            <w:r w:rsidRPr="00200DD0">
              <w:t xml:space="preserve">Artemisia tridentata ssp. </w:t>
            </w:r>
            <w:proofErr w:type="spellStart"/>
            <w:r w:rsidRPr="00200DD0" w:rsidR="004F6064">
              <w:t>V</w:t>
            </w:r>
            <w:r w:rsidRPr="00200DD0">
              <w:t>aseyana</w:t>
            </w:r>
            <w:proofErr w:type="spellEnd"/>
          </w:p>
        </w:tc>
        <w:tc>
          <w:tcPr>
            <w:tcW w:w="2916" w:type="dxa"/>
            <w:shd w:val="clear" w:color="auto" w:fill="auto"/>
          </w:tcPr>
          <w:p w:rsidRPr="00200DD0" w:rsidR="00200DD0" w:rsidP="00F41144" w:rsidRDefault="00200DD0" w14:paraId="459CC70C" w14:textId="77777777">
            <w:r w:rsidRPr="00200DD0">
              <w:t>Mountain big sagebrush</w:t>
            </w:r>
          </w:p>
        </w:tc>
        <w:tc>
          <w:tcPr>
            <w:tcW w:w="1956" w:type="dxa"/>
            <w:shd w:val="clear" w:color="auto" w:fill="auto"/>
          </w:tcPr>
          <w:p w:rsidRPr="00200DD0" w:rsidR="00200DD0" w:rsidP="00F41144" w:rsidRDefault="00200DD0" w14:paraId="2A8CF386" w14:textId="77777777">
            <w:r w:rsidRPr="00200DD0">
              <w:t>Mid-Upper</w:t>
            </w:r>
          </w:p>
        </w:tc>
      </w:tr>
      <w:tr w:rsidRPr="00200DD0" w:rsidR="00200DD0" w:rsidTr="00200DD0" w14:paraId="32924B04" w14:textId="77777777">
        <w:tc>
          <w:tcPr>
            <w:tcW w:w="1392" w:type="dxa"/>
            <w:shd w:val="clear" w:color="auto" w:fill="auto"/>
          </w:tcPr>
          <w:p w:rsidRPr="00200DD0" w:rsidR="00200DD0" w:rsidP="00F41144" w:rsidRDefault="00200DD0" w14:paraId="1B246788" w14:textId="77777777">
            <w:pPr>
              <w:rPr>
                <w:bCs/>
              </w:rPr>
            </w:pPr>
            <w:r w:rsidRPr="00200DD0">
              <w:rPr>
                <w:bCs/>
              </w:rPr>
              <w:t>PUTR2</w:t>
            </w:r>
          </w:p>
        </w:tc>
        <w:tc>
          <w:tcPr>
            <w:tcW w:w="3312" w:type="dxa"/>
            <w:shd w:val="clear" w:color="auto" w:fill="auto"/>
          </w:tcPr>
          <w:p w:rsidRPr="00200DD0" w:rsidR="00200DD0" w:rsidP="00F41144" w:rsidRDefault="00200DD0" w14:paraId="5EA47FE1" w14:textId="11B0BE8E">
            <w:proofErr w:type="spellStart"/>
            <w:r w:rsidRPr="00200DD0">
              <w:t>Purshia</w:t>
            </w:r>
            <w:proofErr w:type="spellEnd"/>
            <w:r w:rsidRPr="00200DD0">
              <w:t xml:space="preserve"> </w:t>
            </w:r>
            <w:r w:rsidR="004F6064">
              <w:t>tridentate</w:t>
            </w:r>
          </w:p>
        </w:tc>
        <w:tc>
          <w:tcPr>
            <w:tcW w:w="2916" w:type="dxa"/>
            <w:shd w:val="clear" w:color="auto" w:fill="auto"/>
          </w:tcPr>
          <w:p w:rsidRPr="00200DD0" w:rsidR="00200DD0" w:rsidP="00F41144" w:rsidRDefault="00200DD0" w14:paraId="67CAD2C5" w14:textId="77777777">
            <w:r w:rsidRPr="00200DD0">
              <w:t>Antelope bitterbrush</w:t>
            </w:r>
          </w:p>
        </w:tc>
        <w:tc>
          <w:tcPr>
            <w:tcW w:w="1956" w:type="dxa"/>
            <w:shd w:val="clear" w:color="auto" w:fill="auto"/>
          </w:tcPr>
          <w:p w:rsidRPr="00200DD0" w:rsidR="00200DD0" w:rsidP="00F41144" w:rsidRDefault="00200DD0" w14:paraId="6B04CF51" w14:textId="77777777">
            <w:r w:rsidRPr="00200DD0">
              <w:t>Mid-Upper</w:t>
            </w:r>
          </w:p>
        </w:tc>
      </w:tr>
      <w:tr w:rsidRPr="00200DD0" w:rsidR="00200DD0" w:rsidTr="00200DD0" w14:paraId="12F7E18F" w14:textId="77777777">
        <w:tc>
          <w:tcPr>
            <w:tcW w:w="1392" w:type="dxa"/>
            <w:shd w:val="clear" w:color="auto" w:fill="auto"/>
          </w:tcPr>
          <w:p w:rsidRPr="00200DD0" w:rsidR="00200DD0" w:rsidP="00F41144" w:rsidRDefault="00200DD0" w14:paraId="3154A435" w14:textId="77777777">
            <w:pPr>
              <w:rPr>
                <w:bCs/>
              </w:rPr>
            </w:pPr>
            <w:r w:rsidRPr="00200DD0">
              <w:rPr>
                <w:bCs/>
              </w:rPr>
              <w:t>SYMPH</w:t>
            </w:r>
          </w:p>
        </w:tc>
        <w:tc>
          <w:tcPr>
            <w:tcW w:w="3312" w:type="dxa"/>
            <w:shd w:val="clear" w:color="auto" w:fill="auto"/>
          </w:tcPr>
          <w:p w:rsidRPr="00200DD0" w:rsidR="00200DD0" w:rsidP="00F41144" w:rsidRDefault="00200DD0" w14:paraId="172C513C" w14:textId="77777777">
            <w:proofErr w:type="spellStart"/>
            <w:r w:rsidRPr="00200DD0">
              <w:t>Symphoricarpos</w:t>
            </w:r>
            <w:proofErr w:type="spellEnd"/>
          </w:p>
        </w:tc>
        <w:tc>
          <w:tcPr>
            <w:tcW w:w="2916" w:type="dxa"/>
            <w:shd w:val="clear" w:color="auto" w:fill="auto"/>
          </w:tcPr>
          <w:p w:rsidRPr="00200DD0" w:rsidR="00200DD0" w:rsidP="00F41144" w:rsidRDefault="00200DD0" w14:paraId="1A352552" w14:textId="77777777">
            <w:r w:rsidRPr="00200DD0">
              <w:t>Snowberry</w:t>
            </w:r>
          </w:p>
        </w:tc>
        <w:tc>
          <w:tcPr>
            <w:tcW w:w="1956" w:type="dxa"/>
            <w:shd w:val="clear" w:color="auto" w:fill="auto"/>
          </w:tcPr>
          <w:p w:rsidRPr="00200DD0" w:rsidR="00200DD0" w:rsidP="00F41144" w:rsidRDefault="00200DD0" w14:paraId="03E568F3" w14:textId="77777777">
            <w:r w:rsidRPr="00200DD0">
              <w:t>Low-Mid</w:t>
            </w:r>
          </w:p>
        </w:tc>
      </w:tr>
    </w:tbl>
    <w:p w:rsidR="00200DD0" w:rsidP="00200DD0" w:rsidRDefault="00200DD0" w14:paraId="4A94F607" w14:textId="77777777"/>
    <w:p w:rsidR="00200DD0" w:rsidP="00200DD0" w:rsidRDefault="00200DD0" w14:paraId="4FAF4488" w14:textId="77777777">
      <w:pPr>
        <w:pStyle w:val="SClassInfoPara"/>
      </w:pPr>
      <w:r>
        <w:t>Description</w:t>
      </w:r>
    </w:p>
    <w:p w:rsidR="00200DD0" w:rsidP="00200DD0" w:rsidRDefault="00200DD0" w14:paraId="11E4F505" w14:textId="448B0B8D">
      <w:r>
        <w:t>Conifers are the upper lifeform (juniper, pinyon-juniper, ponderosa pine, limber pine</w:t>
      </w:r>
      <w:r w:rsidR="004F6064">
        <w:t>,</w:t>
      </w:r>
      <w:r>
        <w:t xml:space="preserve"> or white fir). Shrub cover </w:t>
      </w:r>
      <w:r w:rsidR="004F6064">
        <w:t xml:space="preserve">is </w:t>
      </w:r>
      <w:r>
        <w:t xml:space="preserve">generally less than mid-development classes but remains between 26-40%. Herbaceous cover &lt;30%. </w:t>
      </w:r>
    </w:p>
    <w:p w:rsidR="00200DD0" w:rsidP="00200DD0" w:rsidRDefault="00200DD0" w14:paraId="17986B9A" w14:textId="77777777"/>
    <w:p>
      <w:r>
        <w:rPr>
          <w:i/>
          <w:u w:val="single"/>
        </w:rPr>
        <w:t>Maximum Tree Size Class</w:t>
      </w:r>
      <w:br/>
      <w:r>
        <w:t>Sapling &gt;4.5ft; &lt;5" DBH</w:t>
      </w:r>
    </w:p>
    <w:p w:rsidR="00200DD0" w:rsidP="00200DD0" w:rsidRDefault="00200DD0" w14:paraId="4D64C1EB" w14:textId="77777777">
      <w:pPr>
        <w:pStyle w:val="InfoPara"/>
        <w:pBdr>
          <w:top w:val="single" w:color="auto" w:sz="4" w:space="1"/>
        </w:pBdr>
      </w:pPr>
      <w:r xmlns:w="http://schemas.openxmlformats.org/wordprocessingml/2006/main">
        <w:t>Class E</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200DD0" w:rsidP="00200DD0" w:rsidRDefault="00200DD0" w14:paraId="7AC0414B" w14:textId="77777777"/>
    <w:p w:rsidR="00200DD0" w:rsidP="00200DD0" w:rsidRDefault="00200DD0" w14:paraId="3C95C2B2"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92"/>
        <w:gridCol w:w="3312"/>
        <w:gridCol w:w="2916"/>
        <w:gridCol w:w="1956"/>
      </w:tblGrid>
      <w:tr w:rsidRPr="00200DD0" w:rsidR="00200DD0" w:rsidTr="00200DD0" w14:paraId="144E7ADE" w14:textId="77777777">
        <w:tc>
          <w:tcPr>
            <w:tcW w:w="1392" w:type="dxa"/>
            <w:tcBorders>
              <w:top w:val="single" w:color="auto" w:sz="2" w:space="0"/>
              <w:bottom w:val="single" w:color="000000" w:sz="12" w:space="0"/>
            </w:tcBorders>
            <w:shd w:val="clear" w:color="auto" w:fill="auto"/>
          </w:tcPr>
          <w:p w:rsidRPr="00200DD0" w:rsidR="00200DD0" w:rsidP="00D61736" w:rsidRDefault="00200DD0" w14:paraId="585B0898" w14:textId="77777777">
            <w:pPr>
              <w:rPr>
                <w:b/>
                <w:bCs/>
              </w:rPr>
            </w:pPr>
            <w:r w:rsidRPr="00200DD0">
              <w:rPr>
                <w:b/>
                <w:bCs/>
              </w:rPr>
              <w:t>Symbol</w:t>
            </w:r>
          </w:p>
        </w:tc>
        <w:tc>
          <w:tcPr>
            <w:tcW w:w="3312" w:type="dxa"/>
            <w:tcBorders>
              <w:top w:val="single" w:color="auto" w:sz="2" w:space="0"/>
              <w:bottom w:val="single" w:color="000000" w:sz="12" w:space="0"/>
            </w:tcBorders>
            <w:shd w:val="clear" w:color="auto" w:fill="auto"/>
          </w:tcPr>
          <w:p w:rsidRPr="00200DD0" w:rsidR="00200DD0" w:rsidP="00D61736" w:rsidRDefault="00200DD0" w14:paraId="37659892" w14:textId="77777777">
            <w:pPr>
              <w:rPr>
                <w:b/>
                <w:bCs/>
              </w:rPr>
            </w:pPr>
            <w:r w:rsidRPr="00200DD0">
              <w:rPr>
                <w:b/>
                <w:bCs/>
              </w:rPr>
              <w:t>Scientific Name</w:t>
            </w:r>
          </w:p>
        </w:tc>
        <w:tc>
          <w:tcPr>
            <w:tcW w:w="2916" w:type="dxa"/>
            <w:tcBorders>
              <w:top w:val="single" w:color="auto" w:sz="2" w:space="0"/>
              <w:bottom w:val="single" w:color="000000" w:sz="12" w:space="0"/>
            </w:tcBorders>
            <w:shd w:val="clear" w:color="auto" w:fill="auto"/>
          </w:tcPr>
          <w:p w:rsidRPr="00200DD0" w:rsidR="00200DD0" w:rsidP="00D61736" w:rsidRDefault="00200DD0" w14:paraId="4F9ADB5A" w14:textId="77777777">
            <w:pPr>
              <w:rPr>
                <w:b/>
                <w:bCs/>
              </w:rPr>
            </w:pPr>
            <w:r w:rsidRPr="00200DD0">
              <w:rPr>
                <w:b/>
                <w:bCs/>
              </w:rPr>
              <w:t>Common Name</w:t>
            </w:r>
          </w:p>
        </w:tc>
        <w:tc>
          <w:tcPr>
            <w:tcW w:w="1956" w:type="dxa"/>
            <w:tcBorders>
              <w:top w:val="single" w:color="auto" w:sz="2" w:space="0"/>
              <w:bottom w:val="single" w:color="000000" w:sz="12" w:space="0"/>
            </w:tcBorders>
            <w:shd w:val="clear" w:color="auto" w:fill="auto"/>
          </w:tcPr>
          <w:p w:rsidRPr="00200DD0" w:rsidR="00200DD0" w:rsidP="00D61736" w:rsidRDefault="00200DD0" w14:paraId="02DDDC06" w14:textId="77777777">
            <w:pPr>
              <w:rPr>
                <w:b/>
                <w:bCs/>
              </w:rPr>
            </w:pPr>
            <w:r w:rsidRPr="00200DD0">
              <w:rPr>
                <w:b/>
                <w:bCs/>
              </w:rPr>
              <w:t>Canopy Position</w:t>
            </w:r>
          </w:p>
        </w:tc>
      </w:tr>
      <w:tr w:rsidRPr="00200DD0" w:rsidR="00200DD0" w:rsidTr="00200DD0" w14:paraId="0F639D43" w14:textId="77777777">
        <w:tc>
          <w:tcPr>
            <w:tcW w:w="1392" w:type="dxa"/>
            <w:tcBorders>
              <w:top w:val="single" w:color="000000" w:sz="12" w:space="0"/>
            </w:tcBorders>
            <w:shd w:val="clear" w:color="auto" w:fill="auto"/>
          </w:tcPr>
          <w:p w:rsidRPr="00200DD0" w:rsidR="00200DD0" w:rsidP="00D61736" w:rsidRDefault="00200DD0" w14:paraId="21CC6255" w14:textId="77777777">
            <w:pPr>
              <w:rPr>
                <w:bCs/>
              </w:rPr>
            </w:pPr>
            <w:r w:rsidRPr="00200DD0">
              <w:rPr>
                <w:bCs/>
              </w:rPr>
              <w:t>CONIFER</w:t>
            </w:r>
          </w:p>
        </w:tc>
        <w:tc>
          <w:tcPr>
            <w:tcW w:w="3312" w:type="dxa"/>
            <w:tcBorders>
              <w:top w:val="single" w:color="000000" w:sz="12" w:space="0"/>
            </w:tcBorders>
            <w:shd w:val="clear" w:color="auto" w:fill="auto"/>
          </w:tcPr>
          <w:p w:rsidRPr="00200DD0" w:rsidR="00200DD0" w:rsidP="00D61736" w:rsidRDefault="00200DD0" w14:paraId="38E50C87" w14:textId="77777777">
            <w:r w:rsidRPr="00200DD0">
              <w:t>&lt;NOT FOUND IN NRCS&gt;</w:t>
            </w:r>
          </w:p>
        </w:tc>
        <w:tc>
          <w:tcPr>
            <w:tcW w:w="2916" w:type="dxa"/>
            <w:tcBorders>
              <w:top w:val="single" w:color="000000" w:sz="12" w:space="0"/>
            </w:tcBorders>
            <w:shd w:val="clear" w:color="auto" w:fill="auto"/>
          </w:tcPr>
          <w:p w:rsidRPr="00200DD0" w:rsidR="00200DD0" w:rsidP="00D61736" w:rsidRDefault="00200DD0" w14:paraId="461E72FB" w14:textId="77777777">
            <w:r w:rsidRPr="00200DD0">
              <w:t>&lt;NOT FOUND IN NRCS&gt;</w:t>
            </w:r>
          </w:p>
        </w:tc>
        <w:tc>
          <w:tcPr>
            <w:tcW w:w="1956" w:type="dxa"/>
            <w:tcBorders>
              <w:top w:val="single" w:color="000000" w:sz="12" w:space="0"/>
            </w:tcBorders>
            <w:shd w:val="clear" w:color="auto" w:fill="auto"/>
          </w:tcPr>
          <w:p w:rsidRPr="00200DD0" w:rsidR="00200DD0" w:rsidP="00D61736" w:rsidRDefault="00200DD0" w14:paraId="192DDC28" w14:textId="77777777">
            <w:r w:rsidRPr="00200DD0">
              <w:t>Upper</w:t>
            </w:r>
          </w:p>
        </w:tc>
      </w:tr>
      <w:tr w:rsidRPr="00200DD0" w:rsidR="00200DD0" w:rsidTr="00200DD0" w14:paraId="464281AF" w14:textId="77777777">
        <w:tc>
          <w:tcPr>
            <w:tcW w:w="1392" w:type="dxa"/>
            <w:shd w:val="clear" w:color="auto" w:fill="auto"/>
          </w:tcPr>
          <w:p w:rsidRPr="00200DD0" w:rsidR="00200DD0" w:rsidP="00D61736" w:rsidRDefault="00200DD0" w14:paraId="7B94C5B0" w14:textId="77777777">
            <w:pPr>
              <w:rPr>
                <w:bCs/>
              </w:rPr>
            </w:pPr>
            <w:r w:rsidRPr="00200DD0">
              <w:rPr>
                <w:bCs/>
              </w:rPr>
              <w:t>ARTRV</w:t>
            </w:r>
          </w:p>
        </w:tc>
        <w:tc>
          <w:tcPr>
            <w:tcW w:w="3312" w:type="dxa"/>
            <w:shd w:val="clear" w:color="auto" w:fill="auto"/>
          </w:tcPr>
          <w:p w:rsidRPr="00200DD0" w:rsidR="00200DD0" w:rsidP="00D61736" w:rsidRDefault="00200DD0" w14:paraId="1570F38A" w14:textId="73497201">
            <w:r w:rsidRPr="00200DD0">
              <w:t xml:space="preserve">Artemisia tridentata ssp. </w:t>
            </w:r>
            <w:proofErr w:type="spellStart"/>
            <w:r w:rsidRPr="00200DD0" w:rsidR="004F6064">
              <w:t>V</w:t>
            </w:r>
            <w:r w:rsidRPr="00200DD0">
              <w:t>aseyana</w:t>
            </w:r>
            <w:proofErr w:type="spellEnd"/>
          </w:p>
        </w:tc>
        <w:tc>
          <w:tcPr>
            <w:tcW w:w="2916" w:type="dxa"/>
            <w:shd w:val="clear" w:color="auto" w:fill="auto"/>
          </w:tcPr>
          <w:p w:rsidRPr="00200DD0" w:rsidR="00200DD0" w:rsidP="00D61736" w:rsidRDefault="00200DD0" w14:paraId="293BBFB0" w14:textId="77777777">
            <w:r w:rsidRPr="00200DD0">
              <w:t>Mountain big sagebrush</w:t>
            </w:r>
          </w:p>
        </w:tc>
        <w:tc>
          <w:tcPr>
            <w:tcW w:w="1956" w:type="dxa"/>
            <w:shd w:val="clear" w:color="auto" w:fill="auto"/>
          </w:tcPr>
          <w:p w:rsidRPr="00200DD0" w:rsidR="00200DD0" w:rsidP="00D61736" w:rsidRDefault="00200DD0" w14:paraId="74359282" w14:textId="77777777">
            <w:r w:rsidRPr="00200DD0">
              <w:t>Mid-Upper</w:t>
            </w:r>
          </w:p>
        </w:tc>
      </w:tr>
      <w:tr w:rsidRPr="00200DD0" w:rsidR="00200DD0" w:rsidTr="00200DD0" w14:paraId="4611D61A" w14:textId="77777777">
        <w:tc>
          <w:tcPr>
            <w:tcW w:w="1392" w:type="dxa"/>
            <w:shd w:val="clear" w:color="auto" w:fill="auto"/>
          </w:tcPr>
          <w:p w:rsidRPr="00200DD0" w:rsidR="00200DD0" w:rsidP="00D61736" w:rsidRDefault="00200DD0" w14:paraId="0075E52E" w14:textId="77777777">
            <w:pPr>
              <w:rPr>
                <w:bCs/>
              </w:rPr>
            </w:pPr>
            <w:r w:rsidRPr="00200DD0">
              <w:rPr>
                <w:bCs/>
              </w:rPr>
              <w:t>PUTR2</w:t>
            </w:r>
          </w:p>
        </w:tc>
        <w:tc>
          <w:tcPr>
            <w:tcW w:w="3312" w:type="dxa"/>
            <w:shd w:val="clear" w:color="auto" w:fill="auto"/>
          </w:tcPr>
          <w:p w:rsidRPr="00200DD0" w:rsidR="00200DD0" w:rsidP="00D61736" w:rsidRDefault="00200DD0" w14:paraId="45E5B794" w14:textId="77777777">
            <w:proofErr w:type="spellStart"/>
            <w:r w:rsidRPr="00200DD0">
              <w:t>Purshia</w:t>
            </w:r>
            <w:proofErr w:type="spellEnd"/>
            <w:r w:rsidRPr="00200DD0">
              <w:t xml:space="preserve"> tridentata</w:t>
            </w:r>
          </w:p>
        </w:tc>
        <w:tc>
          <w:tcPr>
            <w:tcW w:w="2916" w:type="dxa"/>
            <w:shd w:val="clear" w:color="auto" w:fill="auto"/>
          </w:tcPr>
          <w:p w:rsidRPr="00200DD0" w:rsidR="00200DD0" w:rsidP="00D61736" w:rsidRDefault="00200DD0" w14:paraId="18C08681" w14:textId="77777777">
            <w:r w:rsidRPr="00200DD0">
              <w:t>Antelope bitterbrush</w:t>
            </w:r>
          </w:p>
        </w:tc>
        <w:tc>
          <w:tcPr>
            <w:tcW w:w="1956" w:type="dxa"/>
            <w:shd w:val="clear" w:color="auto" w:fill="auto"/>
          </w:tcPr>
          <w:p w:rsidRPr="00200DD0" w:rsidR="00200DD0" w:rsidP="00D61736" w:rsidRDefault="00200DD0" w14:paraId="2CF4CAB9" w14:textId="77777777">
            <w:r w:rsidRPr="00200DD0">
              <w:t>Mid-Upper</w:t>
            </w:r>
          </w:p>
        </w:tc>
      </w:tr>
      <w:tr w:rsidRPr="00200DD0" w:rsidR="00200DD0" w:rsidTr="00200DD0" w14:paraId="391EB0E8" w14:textId="77777777">
        <w:tc>
          <w:tcPr>
            <w:tcW w:w="1392" w:type="dxa"/>
            <w:shd w:val="clear" w:color="auto" w:fill="auto"/>
          </w:tcPr>
          <w:p w:rsidRPr="00200DD0" w:rsidR="00200DD0" w:rsidP="00D61736" w:rsidRDefault="00200DD0" w14:paraId="354F7472" w14:textId="77777777">
            <w:pPr>
              <w:rPr>
                <w:bCs/>
              </w:rPr>
            </w:pPr>
            <w:r w:rsidRPr="00200DD0">
              <w:rPr>
                <w:bCs/>
              </w:rPr>
              <w:t>SYMPH</w:t>
            </w:r>
          </w:p>
        </w:tc>
        <w:tc>
          <w:tcPr>
            <w:tcW w:w="3312" w:type="dxa"/>
            <w:shd w:val="clear" w:color="auto" w:fill="auto"/>
          </w:tcPr>
          <w:p w:rsidRPr="00200DD0" w:rsidR="00200DD0" w:rsidP="00D61736" w:rsidRDefault="00200DD0" w14:paraId="4432FA74" w14:textId="77777777">
            <w:proofErr w:type="spellStart"/>
            <w:r w:rsidRPr="00200DD0">
              <w:t>Symphoricarpos</w:t>
            </w:r>
            <w:proofErr w:type="spellEnd"/>
          </w:p>
        </w:tc>
        <w:tc>
          <w:tcPr>
            <w:tcW w:w="2916" w:type="dxa"/>
            <w:shd w:val="clear" w:color="auto" w:fill="auto"/>
          </w:tcPr>
          <w:p w:rsidRPr="00200DD0" w:rsidR="00200DD0" w:rsidP="00D61736" w:rsidRDefault="00200DD0" w14:paraId="72BF0117" w14:textId="77777777">
            <w:r w:rsidRPr="00200DD0">
              <w:t>Snowberry</w:t>
            </w:r>
          </w:p>
        </w:tc>
        <w:tc>
          <w:tcPr>
            <w:tcW w:w="1956" w:type="dxa"/>
            <w:shd w:val="clear" w:color="auto" w:fill="auto"/>
          </w:tcPr>
          <w:p w:rsidRPr="00200DD0" w:rsidR="00200DD0" w:rsidP="00D61736" w:rsidRDefault="00200DD0" w14:paraId="2499BE1A" w14:textId="77777777">
            <w:r w:rsidRPr="00200DD0">
              <w:t>Mid-Upper</w:t>
            </w:r>
          </w:p>
        </w:tc>
      </w:tr>
    </w:tbl>
    <w:p w:rsidR="00200DD0" w:rsidP="00200DD0" w:rsidRDefault="00200DD0" w14:paraId="6975765E" w14:textId="77777777"/>
    <w:p w:rsidR="00200DD0" w:rsidP="00200DD0" w:rsidRDefault="00200DD0" w14:paraId="5A4AD5EE" w14:textId="77777777">
      <w:pPr>
        <w:pStyle w:val="SClassInfoPara"/>
      </w:pPr>
      <w:r>
        <w:t>Description</w:t>
      </w:r>
    </w:p>
    <w:p w:rsidR="00200DD0" w:rsidP="00200DD0" w:rsidRDefault="00200DD0" w14:paraId="03FDE6E1" w14:textId="47A047B8">
      <w:r>
        <w:t>Conifers are the dominant lifeform (juniper, pinyon-juniper, ponderosa pine, limber pine</w:t>
      </w:r>
      <w:r w:rsidR="004F6064">
        <w:t xml:space="preserve">, </w:t>
      </w:r>
      <w:r>
        <w:t xml:space="preserve">or white fir). Conifer cover ranges from 26-80% (pinyon-juniper 36-80% </w:t>
      </w:r>
      <w:r w:rsidR="004F6064">
        <w:t>[</w:t>
      </w:r>
      <w:r>
        <w:t xml:space="preserve">Miller and </w:t>
      </w:r>
      <w:proofErr w:type="spellStart"/>
      <w:r>
        <w:t>Tausch</w:t>
      </w:r>
      <w:proofErr w:type="spellEnd"/>
      <w:r>
        <w:t xml:space="preserve"> 200</w:t>
      </w:r>
      <w:r w:rsidR="00D6651C">
        <w:t>1</w:t>
      </w:r>
      <w:r w:rsidR="004F6064">
        <w:t>]</w:t>
      </w:r>
      <w:r>
        <w:t xml:space="preserve">, juniper 26-40% </w:t>
      </w:r>
      <w:r w:rsidR="004F6064">
        <w:t>[</w:t>
      </w:r>
      <w:r>
        <w:t>Miller and Rose 1999</w:t>
      </w:r>
      <w:r w:rsidR="004F6064">
        <w:t>]</w:t>
      </w:r>
      <w:r>
        <w:t>, white fir 26-80%). Shrub cover 0-20%. Herbaceous cover &lt;20%. Conifers are susceptible to insects/diseases that cause diebacks</w:t>
      </w:r>
      <w:r w:rsidR="008C6AC9">
        <w:t>.</w:t>
      </w:r>
    </w:p>
    <w:p w:rsidR="00200DD0" w:rsidP="00200DD0" w:rsidRDefault="00200DD0" w14:paraId="3E8EE9EE" w14:textId="77777777"/>
    <w:p>
      <w:r>
        <w:rPr>
          <w:i/>
          <w:u w:val="single"/>
        </w:rPr>
        <w:t>Maximum Tree Size Class</w:t>
      </w:r>
      <w:br/>
      <w:r>
        <w:t>Pole 5-9"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11</w:t>
            </w:r>
          </w:p>
        </w:tc>
      </w:tr>
      <w:tr>
        <w:tc>
          <w:p>
            <w:pPr>
              <w:jc w:val="center"/>
            </w:pPr>
            <w:r>
              <w:rPr>
                <w:sz w:val="20"/>
              </w:rPr>
              <w:t>Mid1:OPN</w:t>
            </w:r>
          </w:p>
        </w:tc>
        <w:tc>
          <w:p>
            <w:pPr>
              <w:jc w:val="center"/>
            </w:pPr>
            <w:r>
              <w:rPr>
                <w:sz w:val="20"/>
              </w:rPr>
              <w:t>12</w:t>
            </w:r>
          </w:p>
        </w:tc>
        <w:tc>
          <w:p>
            <w:pPr>
              <w:jc w:val="center"/>
            </w:pPr>
            <w:r>
              <w:rPr>
                <w:sz w:val="20"/>
              </w:rPr>
              <w:t>Late1:CLS</w:t>
            </w:r>
          </w:p>
        </w:tc>
        <w:tc>
          <w:p>
            <w:pPr>
              <w:jc w:val="center"/>
            </w:pPr>
            <w:r>
              <w:rPr>
                <w:sz w:val="20"/>
              </w:rPr>
              <w:t>49</w:t>
            </w:r>
          </w:p>
        </w:tc>
      </w:tr>
      <w:tr>
        <w:tc>
          <w:p>
            <w:pPr>
              <w:jc w:val="center"/>
            </w:pPr>
            <w:r>
              <w:rPr>
                <w:sz w:val="20"/>
              </w:rPr>
              <w:t>Late1:CLS</w:t>
            </w:r>
          </w:p>
        </w:tc>
        <w:tc>
          <w:p>
            <w:pPr>
              <w:jc w:val="center"/>
            </w:pPr>
            <w:r>
              <w:rPr>
                <w:sz w:val="20"/>
              </w:rPr>
              <w:t>50</w:t>
            </w:r>
          </w:p>
        </w:tc>
        <w:tc>
          <w:p>
            <w:pPr>
              <w:jc w:val="center"/>
            </w:pPr>
            <w:r>
              <w:rPr>
                <w:sz w:val="20"/>
              </w:rPr>
              <w:t>Late1:CLS</w:t>
            </w:r>
          </w:p>
        </w:tc>
        <w:tc>
          <w:p>
            <w:pPr>
              <w:jc w:val="center"/>
            </w:pPr>
            <w:r>
              <w:rPr>
                <w:sz w:val="20"/>
              </w:rPr>
              <w:t>999</w:t>
            </w:r>
          </w:p>
        </w:tc>
      </w:tr>
      <w:tr>
        <w:tc>
          <w:p>
            <w:pPr>
              <w:jc w:val="center"/>
            </w:pPr>
            <w:r>
              <w:rPr>
                <w:sz w:val="20"/>
              </w:rPr>
              <w:t>Late1:OPN</w:t>
            </w:r>
          </w:p>
        </w:tc>
        <w:tc>
          <w:p>
            <w:pPr>
              <w:jc w:val="center"/>
            </w:pPr>
            <w:r>
              <w:rPr>
                <w:sz w:val="20"/>
              </w:rPr>
              <w:t>70</w:t>
            </w:r>
          </w:p>
        </w:tc>
        <w:tc>
          <w:p>
            <w:pPr>
              <w:jc w:val="center"/>
            </w:pPr>
            <w:r>
              <w:rPr>
                <w:sz w:val="20"/>
              </w:rPr>
              <w:t>Late2:CLS</w:t>
            </w:r>
          </w:p>
        </w:tc>
        <w:tc>
          <w:p>
            <w:pPr>
              <w:jc w:val="center"/>
            </w:pPr>
            <w:r>
              <w:rPr>
                <w:sz w:val="20"/>
              </w:rPr>
              <w:t>114</w:t>
            </w:r>
          </w:p>
        </w:tc>
      </w:tr>
      <w:tr>
        <w:tc>
          <w:p>
            <w:pPr>
              <w:jc w:val="center"/>
            </w:pPr>
            <w:r>
              <w:rPr>
                <w:sz w:val="20"/>
              </w:rPr>
              <w:t>Late2:CLS</w:t>
            </w:r>
          </w:p>
        </w:tc>
        <w:tc>
          <w:p>
            <w:pPr>
              <w:jc w:val="center"/>
            </w:pPr>
            <w:r>
              <w:rPr>
                <w:sz w:val="20"/>
              </w:rPr>
              <w:t>115</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0.0125</w:t>
            </w:r>
          </w:p>
        </w:tc>
        <w:tc>
          <w:p>
            <w:pPr>
              <w:jc w:val="center"/>
            </w:pPr>
            <w:r>
              <w:rPr>
                <w:sz w:val="20"/>
              </w:rPr>
              <w:t>80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Late1:CLS</w:t>
            </w:r>
          </w:p>
        </w:tc>
        <w:tc>
          <w:p>
            <w:pPr>
              <w:jc w:val="center"/>
            </w:pPr>
            <w:r>
              <w:rPr>
                <w:sz w:val="20"/>
              </w:rPr>
              <w:t>Late1:OPN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80</w:t>
            </w:r>
          </w:p>
        </w:tc>
      </w:tr>
      <w:tr>
        <w:tc>
          <w:p>
            <w:pPr>
              <w:jc w:val="center"/>
            </w:pPr>
            <w:r>
              <w:rPr>
                <w:sz w:val="20"/>
              </w:rPr>
              <w:t>Insects or Disease</w:t>
            </w:r>
          </w:p>
        </w:tc>
        <w:tc>
          <w:p>
            <w:pPr>
              <w:jc w:val="center"/>
            </w:pPr>
            <w:r>
              <w:rPr>
                <w:sz w:val="20"/>
              </w:rPr>
              <w:t>Late1:CLS</w:t>
            </w:r>
          </w:p>
        </w:tc>
        <w:tc>
          <w:p>
            <w:pPr>
              <w:jc w:val="center"/>
            </w:pPr>
            <w:r>
              <w:rPr>
                <w:sz w:val="20"/>
              </w:rPr>
              <w:t>Mid1:OPN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Late2:CLS</w:t>
            </w:r>
          </w:p>
        </w:tc>
        <w:tc>
          <w:p>
            <w:pPr>
              <w:jc w:val="center"/>
            </w:pPr>
            <w:r>
              <w:rPr>
                <w:sz w:val="20"/>
              </w:rPr>
              <w:t>Late1:OPN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200DD0" w:rsidP="00200DD0" w:rsidRDefault="00200DD0" w14:paraId="2500725D" w14:textId="77777777">
      <w:r>
        <w:t>Anderson, J.E. and R.S. Inouye 2001. Landscape-scale changes in plant species abundance and biodiversity of a sagebrush steppe over 45 years. Ecological Monographs 71: 531-556.</w:t>
      </w:r>
    </w:p>
    <w:p w:rsidR="00200DD0" w:rsidP="00200DD0" w:rsidRDefault="00200DD0" w14:paraId="1D302850" w14:textId="5D0DE8EF"/>
    <w:p w:rsidR="00D6651C" w:rsidP="00D6651C" w:rsidRDefault="00D6651C" w14:paraId="2093DD52" w14:textId="77777777">
      <w:r>
        <w:lastRenderedPageBreak/>
        <w:t>Blaisdell, J.P., R.B. Murray and E.D. McArthur. 1982. Managing Intermountain rangelands--sagebrush-grass ranges. Gen. Tech. Rep. INT-134. Ogden, UT: USDA Forest Service, Intermountain Forest and Range Experiment Station. 41 pp.</w:t>
      </w:r>
    </w:p>
    <w:p w:rsidR="00D6651C" w:rsidP="00200DD0" w:rsidRDefault="00D6651C" w14:paraId="79ADEE17" w14:textId="77777777"/>
    <w:p w:rsidR="00200DD0" w:rsidP="00200DD0" w:rsidRDefault="00200DD0" w14:paraId="5B874653" w14:textId="77777777">
      <w:r>
        <w:t>Brown, D.E., ed. 1982. Biotic communities of the American Southwest--United States and Mexico. Desert Plants: Special Issue. 4(1-4): 342 pp.</w:t>
      </w:r>
    </w:p>
    <w:p w:rsidR="00200DD0" w:rsidP="00200DD0" w:rsidRDefault="00200DD0" w14:paraId="6FA1C002" w14:textId="77777777"/>
    <w:p w:rsidR="00200DD0" w:rsidP="00200DD0" w:rsidRDefault="00200DD0" w14:paraId="2B4FEF1C" w14:textId="77777777">
      <w:r>
        <w:t>Burkhardt, W.J. and E.W. Tisdale. 1969. Nature and successional status of western juniper vegetation in Idaho. Journal of Range Management 22(4):264-270.</w:t>
      </w:r>
    </w:p>
    <w:p w:rsidR="00200DD0" w:rsidP="00200DD0" w:rsidRDefault="00200DD0" w14:paraId="3494CBAE" w14:textId="77777777"/>
    <w:p w:rsidR="00200DD0" w:rsidP="00200DD0" w:rsidRDefault="00200DD0" w14:paraId="4B56A921" w14:textId="77777777">
      <w:r>
        <w:t>Burkhardt, W.J. and E.W. Tisdale. 1976. Causes of juniper invasion in southwestern Idaho. Ecology 57: 472-484.</w:t>
      </w:r>
    </w:p>
    <w:p w:rsidR="00200DD0" w:rsidP="00200DD0" w:rsidRDefault="00200DD0" w14:paraId="56A32570" w14:textId="77777777"/>
    <w:p w:rsidR="00200DD0" w:rsidP="00200DD0" w:rsidRDefault="00200DD0" w14:paraId="4BE01A58" w14:textId="77777777">
      <w:r>
        <w:t>Crawford, J.A., R.A. Olson, N.E. West, J.C. Mosley, M.A. Schroeder, T.D. Whitson, R.F. Miller, M.G. Gregg and C.S. Boyd. 2004. Ecology and management of sage-grouse and sage-grouse habitat. Journal of Range Management 57: 2-19.</w:t>
      </w:r>
    </w:p>
    <w:p w:rsidR="00200DD0" w:rsidP="00200DD0" w:rsidRDefault="00200DD0" w14:paraId="6F5F87F2" w14:textId="682CE9DE"/>
    <w:p w:rsidR="00D6651C" w:rsidP="00D6651C" w:rsidRDefault="00D6651C" w14:paraId="1FFAE8CC" w14:textId="77777777">
      <w:r>
        <w:t xml:space="preserve">Cronquist, A., A.H. Holmgren, N.H. Holmgren and others. 1994. Intermountain flora: Vascular plants of the Intermountain West, U.S.A. Vol. 5. </w:t>
      </w:r>
      <w:proofErr w:type="spellStart"/>
      <w:r>
        <w:t>Asterales</w:t>
      </w:r>
      <w:proofErr w:type="spellEnd"/>
      <w:r>
        <w:t>. New York: The New York Botanical Garden. 496 pp.</w:t>
      </w:r>
    </w:p>
    <w:p w:rsidR="00D6651C" w:rsidP="00200DD0" w:rsidRDefault="00D6651C" w14:paraId="1E14D34D" w14:textId="77777777"/>
    <w:p w:rsidR="00200DD0" w:rsidP="00200DD0" w:rsidRDefault="00200DD0" w14:paraId="3EEF30EC" w14:textId="77777777">
      <w:proofErr w:type="spellStart"/>
      <w:r>
        <w:t>Hironaka</w:t>
      </w:r>
      <w:proofErr w:type="spellEnd"/>
      <w:r>
        <w:t xml:space="preserve">, M., M.A. </w:t>
      </w:r>
      <w:proofErr w:type="spellStart"/>
      <w:r>
        <w:t>Fosberg</w:t>
      </w:r>
      <w:proofErr w:type="spellEnd"/>
      <w:r>
        <w:t xml:space="preserve"> and A.H. </w:t>
      </w:r>
      <w:proofErr w:type="spellStart"/>
      <w:r>
        <w:t>Winward</w:t>
      </w:r>
      <w:proofErr w:type="spellEnd"/>
      <w:r>
        <w:t>. 1983. Sagebrush-Grass Habitat Types of Southern Idaho. University of Idaho Forest, Wildlife and Range Experiment Station, Bulletin Number 35. Moscow, ID. 44p.</w:t>
      </w:r>
    </w:p>
    <w:p w:rsidR="00200DD0" w:rsidP="00200DD0" w:rsidRDefault="00200DD0" w14:paraId="793497AF" w14:textId="77777777"/>
    <w:p w:rsidR="00200DD0" w:rsidP="00200DD0" w:rsidRDefault="00200DD0" w14:paraId="71AC1F7D" w14:textId="01D2E512">
      <w:r>
        <w:t xml:space="preserve">Houston, D.B. 1973. Wildfires in </w:t>
      </w:r>
      <w:r w:rsidR="00F857CB">
        <w:t>northern</w:t>
      </w:r>
      <w:r>
        <w:t xml:space="preserve"> Yellowstone National Park. Ecology 54(5): 1111-1117.</w:t>
      </w:r>
    </w:p>
    <w:p w:rsidR="00200DD0" w:rsidP="00200DD0" w:rsidRDefault="00200DD0" w14:paraId="7340F59E" w14:textId="4AA09EDA"/>
    <w:p w:rsidRPr="00951358" w:rsidR="005A6A38" w:rsidP="005A6A38" w:rsidRDefault="005A6A38" w14:paraId="4CC0F6CD" w14:textId="77777777">
      <w:pPr>
        <w:rPr>
          <w:color w:val="000000"/>
          <w:shd w:val="clear" w:color="auto" w:fill="FFFFFF"/>
        </w:rPr>
      </w:pPr>
      <w:r w:rsidRPr="00951358">
        <w:rPr>
          <w:color w:val="000000"/>
          <w:shd w:val="clear" w:color="auto" w:fill="FFFFFF"/>
        </w:rPr>
        <w:t xml:space="preserve">Innes, Robin J. 2017. Artemisia tridentata subsp. </w:t>
      </w:r>
      <w:proofErr w:type="spellStart"/>
      <w:r w:rsidRPr="00951358">
        <w:rPr>
          <w:color w:val="000000"/>
          <w:shd w:val="clear" w:color="auto" w:fill="FFFFFF"/>
        </w:rPr>
        <w:t>vaseyana</w:t>
      </w:r>
      <w:proofErr w:type="spellEnd"/>
      <w:r w:rsidRPr="00951358">
        <w:rPr>
          <w:color w:val="000000"/>
          <w:shd w:val="clear" w:color="auto" w:fill="FFFFFF"/>
        </w:rPr>
        <w:t>, mountain big sagebrush. In: Fire Effects Information System, [Online]. U.S. Department of Agriculture, Forest Service, Rocky Mountain Research Station, Missoula Fire Sciences Laboratory (Producer). Available: https://www.fs.fed.us/database/feis/plants/shrub/arttriv/all.html [2017, December 23]. </w:t>
      </w:r>
    </w:p>
    <w:p w:rsidR="005A6A38" w:rsidP="00200DD0" w:rsidRDefault="005A6A38" w14:paraId="0EFAF621" w14:textId="77777777"/>
    <w:p w:rsidR="00200DD0" w:rsidP="00200DD0" w:rsidRDefault="00200DD0" w14:paraId="1E1BAE4E" w14:textId="77777777">
      <w:r>
        <w:t xml:space="preserve">Johnson, K. 2000. Artemisia tridentata ssp. </w:t>
      </w:r>
      <w:proofErr w:type="spellStart"/>
      <w:r>
        <w:t>Vaseyana</w:t>
      </w:r>
      <w:proofErr w:type="spellEnd"/>
      <w:r>
        <w:t xml:space="preserve">. In: Fire Effects Information System [Online], USDA Forest Service, Rocky Mountain Research Station, Fire Sciences Laboratory (Producer). </w:t>
      </w:r>
    </w:p>
    <w:p w:rsidR="00200DD0" w:rsidP="00200DD0" w:rsidRDefault="00200DD0" w14:paraId="26FA9C36" w14:textId="77777777">
      <w:r>
        <w:t>Available: http://www.fs.fed.us/database/feis/ [2004, September 17].</w:t>
      </w:r>
    </w:p>
    <w:p w:rsidR="00200DD0" w:rsidP="00200DD0" w:rsidRDefault="00200DD0" w14:paraId="77478E18" w14:textId="77777777"/>
    <w:p w:rsidR="00200DD0" w:rsidP="00200DD0" w:rsidRDefault="00200DD0" w14:paraId="0F231DB1" w14:textId="77777777">
      <w:r>
        <w:t xml:space="preserve">Miller, R.E. and N.L. Fowler. 1994. Life history variation and local adaptation within two populations of </w:t>
      </w:r>
      <w:proofErr w:type="spellStart"/>
      <w:r>
        <w:t>Bouteloua</w:t>
      </w:r>
      <w:proofErr w:type="spellEnd"/>
      <w:r>
        <w:t xml:space="preserve"> </w:t>
      </w:r>
      <w:proofErr w:type="spellStart"/>
      <w:r>
        <w:t>rigidiseta</w:t>
      </w:r>
      <w:proofErr w:type="spellEnd"/>
      <w:r>
        <w:t xml:space="preserve"> (Texas </w:t>
      </w:r>
      <w:proofErr w:type="spellStart"/>
      <w:r>
        <w:t>grama</w:t>
      </w:r>
      <w:proofErr w:type="spellEnd"/>
      <w:r>
        <w:t>). Journal of Ecology. 82: 855-864.</w:t>
      </w:r>
    </w:p>
    <w:p w:rsidR="00200DD0" w:rsidP="00200DD0" w:rsidRDefault="00200DD0" w14:paraId="5136C33A" w14:textId="77777777"/>
    <w:p w:rsidR="00200DD0" w:rsidP="00200DD0" w:rsidRDefault="00200DD0" w14:paraId="3CEC5D30" w14:textId="77777777">
      <w:r>
        <w:t xml:space="preserve">Miller, R.F. and J.A. Rose. 1995. Historic expansion of </w:t>
      </w:r>
      <w:proofErr w:type="spellStart"/>
      <w:r>
        <w:t>Juniperus</w:t>
      </w:r>
      <w:proofErr w:type="spellEnd"/>
      <w:r>
        <w:t xml:space="preserve"> </w:t>
      </w:r>
      <w:proofErr w:type="spellStart"/>
      <w:r>
        <w:t>occidentalis</w:t>
      </w:r>
      <w:proofErr w:type="spellEnd"/>
      <w:r>
        <w:t xml:space="preserve"> (western juniper) in southeastern Oregon. The Great Basin Naturalist 55(1): 37-45.</w:t>
      </w:r>
    </w:p>
    <w:p w:rsidR="00200DD0" w:rsidP="00200DD0" w:rsidRDefault="00200DD0" w14:paraId="52BFE177" w14:textId="77777777"/>
    <w:p w:rsidR="00200DD0" w:rsidP="00200DD0" w:rsidRDefault="00200DD0" w14:paraId="263962B5" w14:textId="77777777">
      <w:r>
        <w:t>Miller, R.F. and J.A. Rose. 1999. Fire history and western juniper encroachment in sagebrush steppe. Journal of Range Management 52: 550-559.</w:t>
      </w:r>
    </w:p>
    <w:p w:rsidR="00200DD0" w:rsidP="00200DD0" w:rsidRDefault="00200DD0" w14:paraId="028C7061" w14:textId="77777777"/>
    <w:p w:rsidR="00200DD0" w:rsidP="00200DD0" w:rsidRDefault="00200DD0" w14:paraId="60BFFCAC" w14:textId="77777777">
      <w:r>
        <w:t>Miller, R.F., T.J. Svejcar and J.A. Rose. 2000. Impacts of western juniper on plant community composition and structure. Journal of Range Management 53(6): 574-585.</w:t>
      </w:r>
    </w:p>
    <w:p w:rsidR="00200DD0" w:rsidP="00200DD0" w:rsidRDefault="00200DD0" w14:paraId="404D3E9C" w14:textId="66A0B5AE"/>
    <w:p w:rsidR="00D6651C" w:rsidP="00D6651C" w:rsidRDefault="00D6651C" w14:paraId="070179F0" w14:textId="77777777">
      <w:r>
        <w:t xml:space="preserve">Miller, R.F. and L.L. </w:t>
      </w:r>
      <w:proofErr w:type="spellStart"/>
      <w:r>
        <w:t>Eddleman</w:t>
      </w:r>
      <w:proofErr w:type="spellEnd"/>
      <w:r>
        <w:t>. 2000. Spatial and temporal changes of sage grouse habitat in the sagebrush biome. Technical Bulletin 151. Corvallis, OR: Oregon State University, Agricultural Experiment Station. 35 pp.</w:t>
      </w:r>
    </w:p>
    <w:p w:rsidR="00D6651C" w:rsidP="00200DD0" w:rsidRDefault="00D6651C" w14:paraId="3E66C0DB" w14:textId="77777777"/>
    <w:p w:rsidR="00200DD0" w:rsidP="00200DD0" w:rsidRDefault="00200DD0" w14:paraId="6E67B545" w14:textId="77777777">
      <w:r>
        <w:t xml:space="preserve">Miller, R.F. and R.J. </w:t>
      </w:r>
      <w:proofErr w:type="spellStart"/>
      <w:r>
        <w:t>Tausch</w:t>
      </w:r>
      <w:proofErr w:type="spellEnd"/>
      <w:r>
        <w:t>. 2001. The role of fire in juniper and pinyon woodlands: a descriptive analysis. Proceedings: The First National Congress on Fire, Ecology, Prevention, and Management. San Diego, CA, Nov. 27- Dec. 1, 2000. Tall Timbers Research Station, Tallahassee, FL. Miscellaneous Publication 11: 15-30.</w:t>
      </w:r>
    </w:p>
    <w:p w:rsidR="00200DD0" w:rsidP="00200DD0" w:rsidRDefault="00200DD0" w14:paraId="1BA206AA" w14:textId="77777777"/>
    <w:p w:rsidR="00200DD0" w:rsidP="00200DD0" w:rsidRDefault="00200DD0" w14:paraId="31E65F22" w14:textId="77777777">
      <w:proofErr w:type="spellStart"/>
      <w:r>
        <w:t>Mueggler</w:t>
      </w:r>
      <w:proofErr w:type="spellEnd"/>
      <w:r>
        <w:t>, W.F. and W.L. Stewart. 1980. Grassland and shrubland habitat types of Western Montana. USDA Forest Service GTR INT-66.</w:t>
      </w:r>
    </w:p>
    <w:p w:rsidR="00200DD0" w:rsidP="00200DD0" w:rsidRDefault="00200DD0" w14:paraId="6DDC57BE" w14:textId="77777777"/>
    <w:p w:rsidR="00200DD0" w:rsidP="00200DD0" w:rsidRDefault="00200DD0" w14:paraId="391EFD4C" w14:textId="77777777">
      <w:r>
        <w:t>NatureServe. 2007. International Ecological Classification Standard: Terrestrial Ecological Classifications. NatureServe Central Databases. Arlington, VA. Data current as of 10 February 2007.</w:t>
      </w:r>
    </w:p>
    <w:p w:rsidR="00200DD0" w:rsidP="00200DD0" w:rsidRDefault="00200DD0" w14:paraId="74E82E63" w14:textId="77777777"/>
    <w:p w:rsidR="00200DD0" w:rsidP="00200DD0" w:rsidRDefault="00200DD0" w14:paraId="0A488DBF" w14:textId="77777777">
      <w:r>
        <w:t>Pedersen, E.K., J.W. Connelly, J.R. Hendrickson and W.E. Grant. 2003. Effect of sheep grazing and fire on sage grouse populations in southeastern Idaho. Ecological Modeling 165: 23-47.</w:t>
      </w:r>
    </w:p>
    <w:p w:rsidR="00200DD0" w:rsidP="00200DD0" w:rsidRDefault="00200DD0" w14:paraId="1C727C94" w14:textId="77777777"/>
    <w:p w:rsidR="00200DD0" w:rsidP="00200DD0" w:rsidRDefault="00200DD0" w14:paraId="6F220956" w14:textId="12AA9FC9">
      <w:r>
        <w:t xml:space="preserve">Simon, S.A. 1990. Fire effects from prescribed </w:t>
      </w:r>
      <w:proofErr w:type="spellStart"/>
      <w:r>
        <w:t>underburning</w:t>
      </w:r>
      <w:proofErr w:type="spellEnd"/>
      <w:r>
        <w:t xml:space="preserve"> in central Oregon ponderosa pine plant communities: first and second growing season after burning. Pages 93-109 in: Fire in Pacific Northwest Ecosystems. T.E. Bedell, ed. Department of Rangeland Resources, Oregon State University, Co</w:t>
      </w:r>
      <w:r w:rsidR="00EA0799">
        <w:t>r</w:t>
      </w:r>
      <w:r>
        <w:t>vallis, OR. 145p.</w:t>
      </w:r>
    </w:p>
    <w:p w:rsidR="00200DD0" w:rsidP="00200DD0" w:rsidRDefault="00200DD0" w14:paraId="07CD24B4" w14:textId="77777777"/>
    <w:p w:rsidR="00200DD0" w:rsidP="00200DD0" w:rsidRDefault="00200DD0" w14:paraId="6405B5A0" w14:textId="77777777">
      <w:r>
        <w:t>Tart, D.L. 1996. Big sagebrush plant associations of the Pinedale Ranger district. Pinedale, WY: USDA For. Serv. Bridger-Teton National Forest. Jackson, WY. 97 pp.</w:t>
      </w:r>
    </w:p>
    <w:p w:rsidR="00200DD0" w:rsidP="00200DD0" w:rsidRDefault="00200DD0" w14:paraId="4A15A9B8" w14:textId="77777777"/>
    <w:p w:rsidR="00200DD0" w:rsidP="00200DD0" w:rsidRDefault="00200DD0" w14:paraId="3C1CD594" w14:textId="77777777">
      <w:r>
        <w:t xml:space="preserve">Welch, B.L and C. </w:t>
      </w:r>
      <w:proofErr w:type="spellStart"/>
      <w:r>
        <w:t>Criddle</w:t>
      </w:r>
      <w:proofErr w:type="spellEnd"/>
      <w:r>
        <w:t>. 2003. Countering Misinformation Concerning Big Sagebrush. Research Paper RMRS-RP-40. Ogden, UT: USDA Forest Service, Rocky Mountain Research Station. 28 pp.</w:t>
      </w:r>
    </w:p>
    <w:p w:rsidR="00200DD0" w:rsidP="00200DD0" w:rsidRDefault="00200DD0" w14:paraId="393A7186" w14:textId="77777777"/>
    <w:p w:rsidR="00200DD0" w:rsidP="00200DD0" w:rsidRDefault="00200DD0" w14:paraId="1221E498" w14:textId="77777777">
      <w:proofErr w:type="spellStart"/>
      <w:r>
        <w:t>Winward</w:t>
      </w:r>
      <w:proofErr w:type="spellEnd"/>
      <w:r>
        <w:t>, A.H. 1991. A renewed commitment to management in sagebrush grasslands. Pages 2-7 in: Management in the Sagebrush Steppes. Oregon State University Agricultural Experiment Station Special Report 880. Corvallis OR.</w:t>
      </w:r>
    </w:p>
    <w:p w:rsidR="00200DD0" w:rsidP="00200DD0" w:rsidRDefault="00200DD0" w14:paraId="394B5690" w14:textId="77777777"/>
    <w:p w:rsidR="00200DD0" w:rsidP="00200DD0" w:rsidRDefault="00200DD0" w14:paraId="1A44A6C2" w14:textId="58A8351F">
      <w:proofErr w:type="spellStart"/>
      <w:r>
        <w:t>Winward</w:t>
      </w:r>
      <w:proofErr w:type="spellEnd"/>
      <w:r>
        <w:t>, A.H. 2004. Sagebrush of Colorado; taxonomy, distribution, ecology, &amp; management. Colorado Division of Wildlife, Department of Natural Resources, Denver, CO.</w:t>
      </w:r>
    </w:p>
    <w:p w:rsidR="003869C8" w:rsidP="00200DD0" w:rsidRDefault="003869C8" w14:paraId="480AC5CC" w14:textId="06DC8018"/>
    <w:p w:rsidR="00D6651C" w:rsidP="00D6651C" w:rsidRDefault="00D6651C" w14:paraId="09C5C1E2" w14:textId="77777777">
      <w:proofErr w:type="spellStart"/>
      <w:r>
        <w:t>Winward</w:t>
      </w:r>
      <w:proofErr w:type="spellEnd"/>
      <w:r>
        <w:t>, A.H. and E.W. Tisdale. 1977. Taxonomy of the Artemisia tridentata complex in Idaho. Bulletin Number 19. Moscow, ID: University of Idaho, College of Forestry, Wildlife and Range Sciences, Forest, Wildlife and Range Experiment Station. 15 pp.</w:t>
      </w:r>
    </w:p>
    <w:p w:rsidRPr="00A43E41" w:rsidR="004D5F12" w:rsidP="00200DD0" w:rsidRDefault="004D5F12" w14:paraId="56BE2F26"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DA3FB" w14:textId="77777777" w:rsidR="004F2C0E" w:rsidRDefault="004F2C0E">
      <w:r>
        <w:separator/>
      </w:r>
    </w:p>
  </w:endnote>
  <w:endnote w:type="continuationSeparator" w:id="0">
    <w:p w14:paraId="6C328C5F" w14:textId="77777777" w:rsidR="004F2C0E" w:rsidRDefault="004F2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757EE" w14:textId="77777777" w:rsidR="00200DD0" w:rsidRDefault="00200DD0" w:rsidP="00200DD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2C489" w14:textId="77777777" w:rsidR="004F2C0E" w:rsidRDefault="004F2C0E">
      <w:r>
        <w:separator/>
      </w:r>
    </w:p>
  </w:footnote>
  <w:footnote w:type="continuationSeparator" w:id="0">
    <w:p w14:paraId="4BE37FE3" w14:textId="77777777" w:rsidR="004F2C0E" w:rsidRDefault="004F2C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53D47" w14:textId="77777777" w:rsidR="00A43E41" w:rsidRDefault="00A43E41" w:rsidP="00200DD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57EE1"/>
    <w:multiLevelType w:val="hybridMultilevel"/>
    <w:tmpl w:val="C2E66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DD0"/>
    <w:rsid w:val="000037B3"/>
    <w:rsid w:val="00005947"/>
    <w:rsid w:val="00006AF9"/>
    <w:rsid w:val="00007DAF"/>
    <w:rsid w:val="00013BD4"/>
    <w:rsid w:val="0001622F"/>
    <w:rsid w:val="0001650D"/>
    <w:rsid w:val="00017E5D"/>
    <w:rsid w:val="0002152F"/>
    <w:rsid w:val="00023101"/>
    <w:rsid w:val="00030327"/>
    <w:rsid w:val="00031661"/>
    <w:rsid w:val="00031AC9"/>
    <w:rsid w:val="000337FD"/>
    <w:rsid w:val="000357B7"/>
    <w:rsid w:val="00035AB6"/>
    <w:rsid w:val="00036067"/>
    <w:rsid w:val="000366F5"/>
    <w:rsid w:val="00036EE4"/>
    <w:rsid w:val="00040BD4"/>
    <w:rsid w:val="0004371F"/>
    <w:rsid w:val="000457F2"/>
    <w:rsid w:val="000462D2"/>
    <w:rsid w:val="00050E14"/>
    <w:rsid w:val="00055044"/>
    <w:rsid w:val="00056C2B"/>
    <w:rsid w:val="00060616"/>
    <w:rsid w:val="00060863"/>
    <w:rsid w:val="00060925"/>
    <w:rsid w:val="00060D2C"/>
    <w:rsid w:val="00062E6C"/>
    <w:rsid w:val="00071834"/>
    <w:rsid w:val="00072740"/>
    <w:rsid w:val="00072EFC"/>
    <w:rsid w:val="000769BE"/>
    <w:rsid w:val="000A204B"/>
    <w:rsid w:val="000A4800"/>
    <w:rsid w:val="000A7972"/>
    <w:rsid w:val="000B4535"/>
    <w:rsid w:val="000B5DA8"/>
    <w:rsid w:val="000B72C9"/>
    <w:rsid w:val="000C605F"/>
    <w:rsid w:val="000C6641"/>
    <w:rsid w:val="000C7E41"/>
    <w:rsid w:val="000D0A31"/>
    <w:rsid w:val="000D0CD0"/>
    <w:rsid w:val="000D2569"/>
    <w:rsid w:val="000D5F89"/>
    <w:rsid w:val="000E1209"/>
    <w:rsid w:val="000E473F"/>
    <w:rsid w:val="000E5817"/>
    <w:rsid w:val="000F009F"/>
    <w:rsid w:val="000F031B"/>
    <w:rsid w:val="000F0FE2"/>
    <w:rsid w:val="0010237B"/>
    <w:rsid w:val="00102923"/>
    <w:rsid w:val="00113A24"/>
    <w:rsid w:val="00113BA7"/>
    <w:rsid w:val="00114BB0"/>
    <w:rsid w:val="001164FC"/>
    <w:rsid w:val="00116D24"/>
    <w:rsid w:val="00116F8F"/>
    <w:rsid w:val="00124E8A"/>
    <w:rsid w:val="00125013"/>
    <w:rsid w:val="00125BD8"/>
    <w:rsid w:val="001368CB"/>
    <w:rsid w:val="00140332"/>
    <w:rsid w:val="00145016"/>
    <w:rsid w:val="00147227"/>
    <w:rsid w:val="00153793"/>
    <w:rsid w:val="00157317"/>
    <w:rsid w:val="0016738D"/>
    <w:rsid w:val="001675A9"/>
    <w:rsid w:val="00167CCD"/>
    <w:rsid w:val="001716CF"/>
    <w:rsid w:val="00175953"/>
    <w:rsid w:val="001811F1"/>
    <w:rsid w:val="00190A7C"/>
    <w:rsid w:val="00191991"/>
    <w:rsid w:val="00191C68"/>
    <w:rsid w:val="001A0625"/>
    <w:rsid w:val="001A09C3"/>
    <w:rsid w:val="001A24C2"/>
    <w:rsid w:val="001B1731"/>
    <w:rsid w:val="001B68A1"/>
    <w:rsid w:val="001C099D"/>
    <w:rsid w:val="001C2B3F"/>
    <w:rsid w:val="001C6795"/>
    <w:rsid w:val="001D019D"/>
    <w:rsid w:val="001D2631"/>
    <w:rsid w:val="001D2A37"/>
    <w:rsid w:val="001D2AED"/>
    <w:rsid w:val="001D5A3C"/>
    <w:rsid w:val="001D6A01"/>
    <w:rsid w:val="001E1533"/>
    <w:rsid w:val="001E60C8"/>
    <w:rsid w:val="001E6E49"/>
    <w:rsid w:val="001F456A"/>
    <w:rsid w:val="001F49B4"/>
    <w:rsid w:val="001F5CCC"/>
    <w:rsid w:val="00200DD0"/>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5A24"/>
    <w:rsid w:val="00285F40"/>
    <w:rsid w:val="002904FF"/>
    <w:rsid w:val="002908A6"/>
    <w:rsid w:val="00294262"/>
    <w:rsid w:val="002971A0"/>
    <w:rsid w:val="002A2340"/>
    <w:rsid w:val="002A563D"/>
    <w:rsid w:val="002B3D94"/>
    <w:rsid w:val="002B45B7"/>
    <w:rsid w:val="002B4D7B"/>
    <w:rsid w:val="002B5530"/>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3322"/>
    <w:rsid w:val="00313BFE"/>
    <w:rsid w:val="00320C6A"/>
    <w:rsid w:val="00320D5A"/>
    <w:rsid w:val="00323A93"/>
    <w:rsid w:val="003301EC"/>
    <w:rsid w:val="0033425A"/>
    <w:rsid w:val="00336475"/>
    <w:rsid w:val="003379B5"/>
    <w:rsid w:val="0036004A"/>
    <w:rsid w:val="003616F2"/>
    <w:rsid w:val="00362A51"/>
    <w:rsid w:val="00363EEA"/>
    <w:rsid w:val="00367591"/>
    <w:rsid w:val="003706C4"/>
    <w:rsid w:val="0037120A"/>
    <w:rsid w:val="003740C2"/>
    <w:rsid w:val="003869C8"/>
    <w:rsid w:val="003A1EBD"/>
    <w:rsid w:val="003A3976"/>
    <w:rsid w:val="003A6CBB"/>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0ADE"/>
    <w:rsid w:val="00412807"/>
    <w:rsid w:val="00412D14"/>
    <w:rsid w:val="00413292"/>
    <w:rsid w:val="00414CF5"/>
    <w:rsid w:val="004243CD"/>
    <w:rsid w:val="00432615"/>
    <w:rsid w:val="00432E5B"/>
    <w:rsid w:val="00435DEF"/>
    <w:rsid w:val="00437774"/>
    <w:rsid w:val="00437C6B"/>
    <w:rsid w:val="00444814"/>
    <w:rsid w:val="0045006E"/>
    <w:rsid w:val="00453438"/>
    <w:rsid w:val="00457B5F"/>
    <w:rsid w:val="0046198B"/>
    <w:rsid w:val="00462F89"/>
    <w:rsid w:val="00464BB8"/>
    <w:rsid w:val="00465533"/>
    <w:rsid w:val="004668C2"/>
    <w:rsid w:val="0047010D"/>
    <w:rsid w:val="004830F3"/>
    <w:rsid w:val="004921EE"/>
    <w:rsid w:val="004A73BB"/>
    <w:rsid w:val="004B0A93"/>
    <w:rsid w:val="004B3810"/>
    <w:rsid w:val="004B44AA"/>
    <w:rsid w:val="004B661D"/>
    <w:rsid w:val="004B779E"/>
    <w:rsid w:val="004C6FD4"/>
    <w:rsid w:val="004D5F12"/>
    <w:rsid w:val="004E3BA6"/>
    <w:rsid w:val="004E3E3E"/>
    <w:rsid w:val="004E667C"/>
    <w:rsid w:val="004F1038"/>
    <w:rsid w:val="004F1BBF"/>
    <w:rsid w:val="004F2C0E"/>
    <w:rsid w:val="004F510A"/>
    <w:rsid w:val="004F5DE6"/>
    <w:rsid w:val="004F6064"/>
    <w:rsid w:val="00503E44"/>
    <w:rsid w:val="005071BC"/>
    <w:rsid w:val="005073AE"/>
    <w:rsid w:val="0051094E"/>
    <w:rsid w:val="00511556"/>
    <w:rsid w:val="00512636"/>
    <w:rsid w:val="00516053"/>
    <w:rsid w:val="00522705"/>
    <w:rsid w:val="00522769"/>
    <w:rsid w:val="00522DA8"/>
    <w:rsid w:val="00531069"/>
    <w:rsid w:val="00531D5A"/>
    <w:rsid w:val="00534E2F"/>
    <w:rsid w:val="00544162"/>
    <w:rsid w:val="00546B88"/>
    <w:rsid w:val="00552518"/>
    <w:rsid w:val="00554272"/>
    <w:rsid w:val="00555A6B"/>
    <w:rsid w:val="005563FC"/>
    <w:rsid w:val="00560E93"/>
    <w:rsid w:val="00572597"/>
    <w:rsid w:val="00573898"/>
    <w:rsid w:val="00573E56"/>
    <w:rsid w:val="00573F86"/>
    <w:rsid w:val="005747FE"/>
    <w:rsid w:val="00581C1D"/>
    <w:rsid w:val="0058708F"/>
    <w:rsid w:val="00587A2E"/>
    <w:rsid w:val="00593242"/>
    <w:rsid w:val="005A033C"/>
    <w:rsid w:val="005A1021"/>
    <w:rsid w:val="005A66B1"/>
    <w:rsid w:val="005A6A38"/>
    <w:rsid w:val="005A7F4B"/>
    <w:rsid w:val="005B1DDE"/>
    <w:rsid w:val="005B2DDF"/>
    <w:rsid w:val="005B386F"/>
    <w:rsid w:val="005B4554"/>
    <w:rsid w:val="005B67DD"/>
    <w:rsid w:val="005B6B2A"/>
    <w:rsid w:val="005C123F"/>
    <w:rsid w:val="005C15AE"/>
    <w:rsid w:val="005C2928"/>
    <w:rsid w:val="005C475F"/>
    <w:rsid w:val="005C7740"/>
    <w:rsid w:val="005D1E26"/>
    <w:rsid w:val="005D30CC"/>
    <w:rsid w:val="005D4FF5"/>
    <w:rsid w:val="005F2449"/>
    <w:rsid w:val="005F333A"/>
    <w:rsid w:val="005F3E35"/>
    <w:rsid w:val="005F4DE1"/>
    <w:rsid w:val="005F6545"/>
    <w:rsid w:val="005F6DAF"/>
    <w:rsid w:val="005F71C5"/>
    <w:rsid w:val="006108E4"/>
    <w:rsid w:val="006117F4"/>
    <w:rsid w:val="0061368F"/>
    <w:rsid w:val="0061440A"/>
    <w:rsid w:val="00614BE0"/>
    <w:rsid w:val="00615F32"/>
    <w:rsid w:val="00620506"/>
    <w:rsid w:val="00621C0C"/>
    <w:rsid w:val="00622E3F"/>
    <w:rsid w:val="00626A79"/>
    <w:rsid w:val="00630FA2"/>
    <w:rsid w:val="00631904"/>
    <w:rsid w:val="006322F2"/>
    <w:rsid w:val="00634B44"/>
    <w:rsid w:val="00650861"/>
    <w:rsid w:val="0065295B"/>
    <w:rsid w:val="00654174"/>
    <w:rsid w:val="00657F3E"/>
    <w:rsid w:val="00662B2A"/>
    <w:rsid w:val="00672551"/>
    <w:rsid w:val="00683368"/>
    <w:rsid w:val="006909B7"/>
    <w:rsid w:val="00691641"/>
    <w:rsid w:val="00691C3A"/>
    <w:rsid w:val="006A144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700C23"/>
    <w:rsid w:val="0070333C"/>
    <w:rsid w:val="00703CDD"/>
    <w:rsid w:val="00710F69"/>
    <w:rsid w:val="00715737"/>
    <w:rsid w:val="007159E8"/>
    <w:rsid w:val="0072055A"/>
    <w:rsid w:val="00720782"/>
    <w:rsid w:val="00721E2C"/>
    <w:rsid w:val="00724553"/>
    <w:rsid w:val="00724686"/>
    <w:rsid w:val="007304F4"/>
    <w:rsid w:val="00745D2F"/>
    <w:rsid w:val="00751DBE"/>
    <w:rsid w:val="0075574E"/>
    <w:rsid w:val="00760203"/>
    <w:rsid w:val="00763504"/>
    <w:rsid w:val="00766A66"/>
    <w:rsid w:val="00767EBB"/>
    <w:rsid w:val="007713F8"/>
    <w:rsid w:val="007735F8"/>
    <w:rsid w:val="007742B4"/>
    <w:rsid w:val="007863E7"/>
    <w:rsid w:val="00790258"/>
    <w:rsid w:val="00792396"/>
    <w:rsid w:val="007A01EE"/>
    <w:rsid w:val="007B2B17"/>
    <w:rsid w:val="007B3B3A"/>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782E"/>
    <w:rsid w:val="00867BEE"/>
    <w:rsid w:val="0088604E"/>
    <w:rsid w:val="00887FAA"/>
    <w:rsid w:val="0089376A"/>
    <w:rsid w:val="008959BF"/>
    <w:rsid w:val="008A121D"/>
    <w:rsid w:val="008A1D1B"/>
    <w:rsid w:val="008A1F68"/>
    <w:rsid w:val="008A5D5D"/>
    <w:rsid w:val="008B2F87"/>
    <w:rsid w:val="008B679A"/>
    <w:rsid w:val="008C052D"/>
    <w:rsid w:val="008C25CA"/>
    <w:rsid w:val="008C43A2"/>
    <w:rsid w:val="008C45C0"/>
    <w:rsid w:val="008C5753"/>
    <w:rsid w:val="008C61E2"/>
    <w:rsid w:val="008C6AC9"/>
    <w:rsid w:val="008D6868"/>
    <w:rsid w:val="008E0BF0"/>
    <w:rsid w:val="008E273F"/>
    <w:rsid w:val="008E6E39"/>
    <w:rsid w:val="008F1823"/>
    <w:rsid w:val="008F4308"/>
    <w:rsid w:val="008F57A2"/>
    <w:rsid w:val="008F583E"/>
    <w:rsid w:val="008F64C4"/>
    <w:rsid w:val="008F7F1C"/>
    <w:rsid w:val="00900C3C"/>
    <w:rsid w:val="00901410"/>
    <w:rsid w:val="00901CA2"/>
    <w:rsid w:val="009106B1"/>
    <w:rsid w:val="00912041"/>
    <w:rsid w:val="009159DC"/>
    <w:rsid w:val="00924B9A"/>
    <w:rsid w:val="009275B8"/>
    <w:rsid w:val="0093088C"/>
    <w:rsid w:val="0093496C"/>
    <w:rsid w:val="009364F5"/>
    <w:rsid w:val="0094027F"/>
    <w:rsid w:val="00945DBA"/>
    <w:rsid w:val="00953881"/>
    <w:rsid w:val="00955A66"/>
    <w:rsid w:val="00956116"/>
    <w:rsid w:val="00960066"/>
    <w:rsid w:val="009600A0"/>
    <w:rsid w:val="0096072E"/>
    <w:rsid w:val="009611AB"/>
    <w:rsid w:val="00961968"/>
    <w:rsid w:val="00964894"/>
    <w:rsid w:val="00967C07"/>
    <w:rsid w:val="00971F62"/>
    <w:rsid w:val="00980247"/>
    <w:rsid w:val="009819B9"/>
    <w:rsid w:val="00982A61"/>
    <w:rsid w:val="00990620"/>
    <w:rsid w:val="0099199D"/>
    <w:rsid w:val="00992A47"/>
    <w:rsid w:val="00993FCD"/>
    <w:rsid w:val="00994E09"/>
    <w:rsid w:val="00996A16"/>
    <w:rsid w:val="009A1776"/>
    <w:rsid w:val="009A1DCD"/>
    <w:rsid w:val="009A36F4"/>
    <w:rsid w:val="009A47DE"/>
    <w:rsid w:val="009A590A"/>
    <w:rsid w:val="009A5C4E"/>
    <w:rsid w:val="009A6C1C"/>
    <w:rsid w:val="009A78DC"/>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5139"/>
    <w:rsid w:val="00A247B9"/>
    <w:rsid w:val="00A314F0"/>
    <w:rsid w:val="00A339E1"/>
    <w:rsid w:val="00A3657F"/>
    <w:rsid w:val="00A43E41"/>
    <w:rsid w:val="00A44540"/>
    <w:rsid w:val="00A44EF7"/>
    <w:rsid w:val="00A477A0"/>
    <w:rsid w:val="00A50EA6"/>
    <w:rsid w:val="00A57A9D"/>
    <w:rsid w:val="00A7108F"/>
    <w:rsid w:val="00A7285D"/>
    <w:rsid w:val="00A7441C"/>
    <w:rsid w:val="00A87C35"/>
    <w:rsid w:val="00A9365B"/>
    <w:rsid w:val="00AA0869"/>
    <w:rsid w:val="00AA4842"/>
    <w:rsid w:val="00AB2AB3"/>
    <w:rsid w:val="00AB49B1"/>
    <w:rsid w:val="00AB639F"/>
    <w:rsid w:val="00AC2198"/>
    <w:rsid w:val="00AC3BC0"/>
    <w:rsid w:val="00AC778A"/>
    <w:rsid w:val="00AD0A16"/>
    <w:rsid w:val="00AD207D"/>
    <w:rsid w:val="00AE18EA"/>
    <w:rsid w:val="00AE4E67"/>
    <w:rsid w:val="00AF2BCE"/>
    <w:rsid w:val="00AF4B89"/>
    <w:rsid w:val="00B02771"/>
    <w:rsid w:val="00B028B6"/>
    <w:rsid w:val="00B118AD"/>
    <w:rsid w:val="00B1195A"/>
    <w:rsid w:val="00B15224"/>
    <w:rsid w:val="00B17612"/>
    <w:rsid w:val="00B17978"/>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B346C"/>
    <w:rsid w:val="00BB3DF1"/>
    <w:rsid w:val="00BC02E8"/>
    <w:rsid w:val="00BC3E94"/>
    <w:rsid w:val="00BD0988"/>
    <w:rsid w:val="00BE537C"/>
    <w:rsid w:val="00BE7010"/>
    <w:rsid w:val="00BF3879"/>
    <w:rsid w:val="00BF4A9A"/>
    <w:rsid w:val="00BF5AD2"/>
    <w:rsid w:val="00C0134A"/>
    <w:rsid w:val="00C0481C"/>
    <w:rsid w:val="00C06AEF"/>
    <w:rsid w:val="00C07272"/>
    <w:rsid w:val="00C10306"/>
    <w:rsid w:val="00C21B4A"/>
    <w:rsid w:val="00C24F76"/>
    <w:rsid w:val="00C3230C"/>
    <w:rsid w:val="00C35DDE"/>
    <w:rsid w:val="00C37696"/>
    <w:rsid w:val="00C37916"/>
    <w:rsid w:val="00C42239"/>
    <w:rsid w:val="00C43CF6"/>
    <w:rsid w:val="00C50E68"/>
    <w:rsid w:val="00C525D4"/>
    <w:rsid w:val="00C52E14"/>
    <w:rsid w:val="00C7198A"/>
    <w:rsid w:val="00C72A33"/>
    <w:rsid w:val="00C73E35"/>
    <w:rsid w:val="00C74170"/>
    <w:rsid w:val="00C751B9"/>
    <w:rsid w:val="00C75A9F"/>
    <w:rsid w:val="00C80F7B"/>
    <w:rsid w:val="00C82B04"/>
    <w:rsid w:val="00C868D3"/>
    <w:rsid w:val="00C908F2"/>
    <w:rsid w:val="00C90E95"/>
    <w:rsid w:val="00C92EFC"/>
    <w:rsid w:val="00C95F45"/>
    <w:rsid w:val="00CA2C4F"/>
    <w:rsid w:val="00CA2D4E"/>
    <w:rsid w:val="00CB0E67"/>
    <w:rsid w:val="00CB5DAC"/>
    <w:rsid w:val="00CD763C"/>
    <w:rsid w:val="00CF08DC"/>
    <w:rsid w:val="00CF5B29"/>
    <w:rsid w:val="00CF7A47"/>
    <w:rsid w:val="00D04D5D"/>
    <w:rsid w:val="00D05518"/>
    <w:rsid w:val="00D0641F"/>
    <w:rsid w:val="00D1051B"/>
    <w:rsid w:val="00D111B5"/>
    <w:rsid w:val="00D12502"/>
    <w:rsid w:val="00D21167"/>
    <w:rsid w:val="00D2240A"/>
    <w:rsid w:val="00D3113E"/>
    <w:rsid w:val="00D335C9"/>
    <w:rsid w:val="00D34939"/>
    <w:rsid w:val="00D37B60"/>
    <w:rsid w:val="00D46A2D"/>
    <w:rsid w:val="00D47252"/>
    <w:rsid w:val="00D47B77"/>
    <w:rsid w:val="00D53EDC"/>
    <w:rsid w:val="00D5690F"/>
    <w:rsid w:val="00D56CCA"/>
    <w:rsid w:val="00D61AC5"/>
    <w:rsid w:val="00D6372D"/>
    <w:rsid w:val="00D653F0"/>
    <w:rsid w:val="00D6651C"/>
    <w:rsid w:val="00D81349"/>
    <w:rsid w:val="00D84B65"/>
    <w:rsid w:val="00D861E0"/>
    <w:rsid w:val="00D90718"/>
    <w:rsid w:val="00D9148A"/>
    <w:rsid w:val="00D96D94"/>
    <w:rsid w:val="00D9735A"/>
    <w:rsid w:val="00D97E60"/>
    <w:rsid w:val="00DA2790"/>
    <w:rsid w:val="00DA6645"/>
    <w:rsid w:val="00DA7F1A"/>
    <w:rsid w:val="00DB1F84"/>
    <w:rsid w:val="00DB291F"/>
    <w:rsid w:val="00DB5E0C"/>
    <w:rsid w:val="00DC151A"/>
    <w:rsid w:val="00DC5A16"/>
    <w:rsid w:val="00DC5A5A"/>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61F9"/>
    <w:rsid w:val="00E2074B"/>
    <w:rsid w:val="00E21F3F"/>
    <w:rsid w:val="00E23FCB"/>
    <w:rsid w:val="00E24912"/>
    <w:rsid w:val="00E26950"/>
    <w:rsid w:val="00E27D06"/>
    <w:rsid w:val="00E3220D"/>
    <w:rsid w:val="00E32B28"/>
    <w:rsid w:val="00E44DBF"/>
    <w:rsid w:val="00E61F9B"/>
    <w:rsid w:val="00E741B2"/>
    <w:rsid w:val="00E75D01"/>
    <w:rsid w:val="00E83022"/>
    <w:rsid w:val="00E86BED"/>
    <w:rsid w:val="00E9262C"/>
    <w:rsid w:val="00E97299"/>
    <w:rsid w:val="00EA0799"/>
    <w:rsid w:val="00EB53DC"/>
    <w:rsid w:val="00EC4A14"/>
    <w:rsid w:val="00ED013A"/>
    <w:rsid w:val="00ED3436"/>
    <w:rsid w:val="00ED69E5"/>
    <w:rsid w:val="00EF1C61"/>
    <w:rsid w:val="00EF3349"/>
    <w:rsid w:val="00EF54A9"/>
    <w:rsid w:val="00EF6C66"/>
    <w:rsid w:val="00F00DF3"/>
    <w:rsid w:val="00F042DA"/>
    <w:rsid w:val="00F04BE2"/>
    <w:rsid w:val="00F05351"/>
    <w:rsid w:val="00F10535"/>
    <w:rsid w:val="00F12753"/>
    <w:rsid w:val="00F23676"/>
    <w:rsid w:val="00F34D08"/>
    <w:rsid w:val="00F354C6"/>
    <w:rsid w:val="00F410ED"/>
    <w:rsid w:val="00F42827"/>
    <w:rsid w:val="00F43172"/>
    <w:rsid w:val="00F43BF6"/>
    <w:rsid w:val="00F4692E"/>
    <w:rsid w:val="00F55261"/>
    <w:rsid w:val="00F55FA9"/>
    <w:rsid w:val="00F56244"/>
    <w:rsid w:val="00F74E72"/>
    <w:rsid w:val="00F77029"/>
    <w:rsid w:val="00F77E0F"/>
    <w:rsid w:val="00F81F47"/>
    <w:rsid w:val="00F839EF"/>
    <w:rsid w:val="00F851E0"/>
    <w:rsid w:val="00F857CB"/>
    <w:rsid w:val="00F86C13"/>
    <w:rsid w:val="00F873A7"/>
    <w:rsid w:val="00F8742E"/>
    <w:rsid w:val="00F948F2"/>
    <w:rsid w:val="00F95CB1"/>
    <w:rsid w:val="00FA0EA1"/>
    <w:rsid w:val="00FA28B7"/>
    <w:rsid w:val="00FA62AE"/>
    <w:rsid w:val="00FB6F84"/>
    <w:rsid w:val="00FB7ABC"/>
    <w:rsid w:val="00FC3BE6"/>
    <w:rsid w:val="00FC3DB5"/>
    <w:rsid w:val="00FC48F1"/>
    <w:rsid w:val="00FC503C"/>
    <w:rsid w:val="00FC5F4D"/>
    <w:rsid w:val="00FC671A"/>
    <w:rsid w:val="00FC7E29"/>
    <w:rsid w:val="00FD48C4"/>
    <w:rsid w:val="00FE11A3"/>
    <w:rsid w:val="00FE2257"/>
    <w:rsid w:val="00FE3FED"/>
    <w:rsid w:val="00FE3FF8"/>
    <w:rsid w:val="00FE41CA"/>
    <w:rsid w:val="00FE7C21"/>
    <w:rsid w:val="00FF0FAC"/>
    <w:rsid w:val="00FF1093"/>
    <w:rsid w:val="00FF1548"/>
    <w:rsid w:val="00FF6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355ABA"/>
  <w15:docId w15:val="{7E99939C-F2A7-47C2-AA44-698DA1584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751B9"/>
    <w:pPr>
      <w:ind w:left="720"/>
    </w:pPr>
    <w:rPr>
      <w:rFonts w:ascii="Calibri" w:eastAsiaTheme="minorHAnsi" w:hAnsi="Calibri"/>
      <w:sz w:val="22"/>
      <w:szCs w:val="22"/>
    </w:rPr>
  </w:style>
  <w:style w:type="character" w:styleId="Hyperlink">
    <w:name w:val="Hyperlink"/>
    <w:basedOn w:val="DefaultParagraphFont"/>
    <w:rsid w:val="00C751B9"/>
    <w:rPr>
      <w:color w:val="0000FF" w:themeColor="hyperlink"/>
      <w:u w:val="single"/>
    </w:rPr>
  </w:style>
  <w:style w:type="paragraph" w:styleId="BalloonText">
    <w:name w:val="Balloon Text"/>
    <w:basedOn w:val="Normal"/>
    <w:link w:val="BalloonTextChar"/>
    <w:uiPriority w:val="99"/>
    <w:semiHidden/>
    <w:unhideWhenUsed/>
    <w:rsid w:val="00C751B9"/>
    <w:rPr>
      <w:rFonts w:ascii="Tahoma" w:hAnsi="Tahoma" w:cs="Tahoma"/>
      <w:sz w:val="16"/>
      <w:szCs w:val="16"/>
    </w:rPr>
  </w:style>
  <w:style w:type="character" w:customStyle="1" w:styleId="BalloonTextChar">
    <w:name w:val="Balloon Text Char"/>
    <w:basedOn w:val="DefaultParagraphFont"/>
    <w:link w:val="BalloonText"/>
    <w:uiPriority w:val="99"/>
    <w:semiHidden/>
    <w:rsid w:val="00C751B9"/>
    <w:rPr>
      <w:rFonts w:ascii="Tahoma" w:hAnsi="Tahoma" w:cs="Tahoma"/>
      <w:sz w:val="16"/>
      <w:szCs w:val="16"/>
    </w:rPr>
  </w:style>
  <w:style w:type="character" w:styleId="CommentReference">
    <w:name w:val="annotation reference"/>
    <w:basedOn w:val="DefaultParagraphFont"/>
    <w:uiPriority w:val="99"/>
    <w:semiHidden/>
    <w:unhideWhenUsed/>
    <w:rsid w:val="00CD763C"/>
    <w:rPr>
      <w:sz w:val="16"/>
      <w:szCs w:val="16"/>
    </w:rPr>
  </w:style>
  <w:style w:type="paragraph" w:styleId="CommentText">
    <w:name w:val="annotation text"/>
    <w:basedOn w:val="Normal"/>
    <w:link w:val="CommentTextChar"/>
    <w:uiPriority w:val="99"/>
    <w:semiHidden/>
    <w:unhideWhenUsed/>
    <w:rsid w:val="00CD763C"/>
    <w:rPr>
      <w:sz w:val="20"/>
      <w:szCs w:val="20"/>
    </w:rPr>
  </w:style>
  <w:style w:type="character" w:customStyle="1" w:styleId="CommentTextChar">
    <w:name w:val="Comment Text Char"/>
    <w:basedOn w:val="DefaultParagraphFont"/>
    <w:link w:val="CommentText"/>
    <w:uiPriority w:val="99"/>
    <w:semiHidden/>
    <w:rsid w:val="00CD763C"/>
  </w:style>
  <w:style w:type="paragraph" w:styleId="CommentSubject">
    <w:name w:val="annotation subject"/>
    <w:basedOn w:val="CommentText"/>
    <w:next w:val="CommentText"/>
    <w:link w:val="CommentSubjectChar"/>
    <w:uiPriority w:val="99"/>
    <w:semiHidden/>
    <w:unhideWhenUsed/>
    <w:rsid w:val="00CD763C"/>
    <w:rPr>
      <w:b/>
      <w:bCs/>
    </w:rPr>
  </w:style>
  <w:style w:type="character" w:customStyle="1" w:styleId="CommentSubjectChar">
    <w:name w:val="Comment Subject Char"/>
    <w:basedOn w:val="CommentTextChar"/>
    <w:link w:val="CommentSubject"/>
    <w:uiPriority w:val="99"/>
    <w:semiHidden/>
    <w:rsid w:val="00CD76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698200">
      <w:bodyDiv w:val="1"/>
      <w:marLeft w:val="0"/>
      <w:marRight w:val="0"/>
      <w:marTop w:val="0"/>
      <w:marBottom w:val="0"/>
      <w:divBdr>
        <w:top w:val="none" w:sz="0" w:space="0" w:color="auto"/>
        <w:left w:val="none" w:sz="0" w:space="0" w:color="auto"/>
        <w:bottom w:val="none" w:sz="0" w:space="0" w:color="auto"/>
        <w:right w:val="none" w:sz="0" w:space="0" w:color="auto"/>
      </w:divBdr>
    </w:div>
    <w:div w:id="181607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8</Pages>
  <Words>2925</Words>
  <Characters>16678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2017-12-19T18:51:00Z</cp:lastPrinted>
  <dcterms:created xsi:type="dcterms:W3CDTF">2018-01-09T20:06:00Z</dcterms:created>
  <dcterms:modified xsi:type="dcterms:W3CDTF">2018-06-12T20:26:00Z</dcterms:modified>
</cp:coreProperties>
</file>