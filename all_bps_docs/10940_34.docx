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020CF" w:rsidR="001101C8" w:rsidP="001101C8" w:rsidRDefault="001101C8" w14:paraId="1414E751" w14:textId="77777777">
      <w:pPr>
        <w:pStyle w:val="BpSTitle"/>
        <w:rPr>
          <w:b w:val="0"/>
        </w:rPr>
      </w:pPr>
      <w:r>
        <w:t>10940</w:t>
      </w:r>
    </w:p>
    <w:p w:rsidR="001101C8" w:rsidP="001101C8" w:rsidRDefault="001101C8" w14:paraId="00FADC21" w14:textId="77777777">
      <w:pPr>
        <w:pStyle w:val="BpSTitle"/>
      </w:pPr>
      <w:r>
        <w:t>Western Great Plains Sandhill Steppe</w:t>
      </w:r>
    </w:p>
    <w:p w:rsidR="001101C8" w:rsidP="001101C8" w:rsidRDefault="001101C8" w14:paraId="32DB9F54" w14:textId="62C36418">
      <w:r>
        <w:t xmlns:w="http://schemas.openxmlformats.org/wordprocessingml/2006/main">BpS Model/Description Version: Aug. 2020</w:t>
      </w:r>
      <w:r>
        <w:tab/>
      </w:r>
      <w:r>
        <w:tab/>
      </w:r>
      <w:r>
        <w:tab/>
      </w:r>
      <w:r>
        <w:tab/>
      </w:r>
      <w:r>
        <w:tab/>
      </w:r>
      <w:r>
        <w:tab/>
      </w:r>
      <w:r>
        <w:tab/>
      </w:r>
    </w:p>
    <w:p w:rsidR="001101C8" w:rsidP="001101C8" w:rsidRDefault="001101C8" w14:paraId="2E7C1BFB"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760"/>
        <w:gridCol w:w="3108"/>
        <w:gridCol w:w="1656"/>
        <w:gridCol w:w="2052"/>
      </w:tblGrid>
      <w:tr w:rsidRPr="001101C8" w:rsidR="001101C8" w:rsidTr="001101C8" w14:paraId="12DB219B" w14:textId="77777777">
        <w:tc>
          <w:tcPr>
            <w:tcW w:w="2760" w:type="dxa"/>
            <w:tcBorders>
              <w:top w:val="single" w:color="auto" w:sz="2" w:space="0"/>
              <w:left w:val="single" w:color="auto" w:sz="12" w:space="0"/>
              <w:bottom w:val="single" w:color="000000" w:sz="12" w:space="0"/>
            </w:tcBorders>
            <w:shd w:val="clear" w:color="auto" w:fill="auto"/>
          </w:tcPr>
          <w:p w:rsidRPr="001101C8" w:rsidR="001101C8" w:rsidP="00A27B61" w:rsidRDefault="001101C8" w14:paraId="6A4A2F94" w14:textId="77777777">
            <w:pPr>
              <w:rPr>
                <w:b/>
                <w:bCs/>
              </w:rPr>
            </w:pPr>
            <w:r w:rsidRPr="001101C8">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1101C8" w:rsidR="001101C8" w:rsidP="00A27B61" w:rsidRDefault="001101C8" w14:paraId="3B103C96"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1101C8" w:rsidR="001101C8" w:rsidP="00A27B61" w:rsidRDefault="001101C8" w14:paraId="78F1135E" w14:textId="77777777">
            <w:pPr>
              <w:rPr>
                <w:b/>
                <w:bCs/>
              </w:rPr>
            </w:pPr>
            <w:r w:rsidRPr="001101C8">
              <w:rPr>
                <w:b/>
                <w:bCs/>
              </w:rPr>
              <w:t>Reviewers</w:t>
            </w:r>
          </w:p>
        </w:tc>
        <w:tc>
          <w:tcPr>
            <w:tcW w:w="2052" w:type="dxa"/>
            <w:tcBorders>
              <w:top w:val="single" w:color="auto" w:sz="2" w:space="0"/>
              <w:bottom w:val="single" w:color="000000" w:sz="12" w:space="0"/>
            </w:tcBorders>
            <w:shd w:val="clear" w:color="auto" w:fill="auto"/>
          </w:tcPr>
          <w:p w:rsidRPr="001101C8" w:rsidR="001101C8" w:rsidP="00A27B61" w:rsidRDefault="001101C8" w14:paraId="5380E4EC" w14:textId="77777777">
            <w:pPr>
              <w:rPr>
                <w:b/>
                <w:bCs/>
              </w:rPr>
            </w:pPr>
          </w:p>
        </w:tc>
      </w:tr>
      <w:tr w:rsidRPr="001101C8" w:rsidR="001101C8" w:rsidTr="001101C8" w14:paraId="7346F778" w14:textId="77777777">
        <w:tc>
          <w:tcPr>
            <w:tcW w:w="2760" w:type="dxa"/>
            <w:tcBorders>
              <w:top w:val="single" w:color="000000" w:sz="12" w:space="0"/>
              <w:left w:val="single" w:color="auto" w:sz="12" w:space="0"/>
            </w:tcBorders>
            <w:shd w:val="clear" w:color="auto" w:fill="auto"/>
          </w:tcPr>
          <w:p w:rsidRPr="001101C8" w:rsidR="001101C8" w:rsidP="00A27B61" w:rsidRDefault="001101C8" w14:paraId="7BA4F20D" w14:textId="77777777">
            <w:pPr>
              <w:rPr>
                <w:bCs/>
              </w:rPr>
            </w:pPr>
            <w:r w:rsidRPr="001101C8">
              <w:rPr>
                <w:bCs/>
              </w:rPr>
              <w:t>Lee Elliott</w:t>
            </w:r>
          </w:p>
        </w:tc>
        <w:tc>
          <w:tcPr>
            <w:tcW w:w="3108" w:type="dxa"/>
            <w:tcBorders>
              <w:top w:val="single" w:color="000000" w:sz="12" w:space="0"/>
              <w:right w:val="single" w:color="000000" w:sz="12" w:space="0"/>
            </w:tcBorders>
            <w:shd w:val="clear" w:color="auto" w:fill="auto"/>
          </w:tcPr>
          <w:p w:rsidRPr="001101C8" w:rsidR="001101C8" w:rsidP="00A27B61" w:rsidRDefault="001101C8" w14:paraId="01E6C627" w14:textId="77777777">
            <w:r w:rsidRPr="001101C8">
              <w:t>lelliott@tnc.org</w:t>
            </w:r>
          </w:p>
        </w:tc>
        <w:tc>
          <w:tcPr>
            <w:tcW w:w="1656" w:type="dxa"/>
            <w:tcBorders>
              <w:top w:val="single" w:color="000000" w:sz="12" w:space="0"/>
              <w:left w:val="single" w:color="000000" w:sz="12" w:space="0"/>
            </w:tcBorders>
            <w:shd w:val="clear" w:color="auto" w:fill="auto"/>
          </w:tcPr>
          <w:p w:rsidRPr="001101C8" w:rsidR="001101C8" w:rsidP="00A27B61" w:rsidRDefault="001101C8" w14:paraId="0D4C692A" w14:textId="77777777">
            <w:r w:rsidRPr="001101C8">
              <w:t>Wade Harrell</w:t>
            </w:r>
          </w:p>
        </w:tc>
        <w:tc>
          <w:tcPr>
            <w:tcW w:w="2052" w:type="dxa"/>
            <w:tcBorders>
              <w:top w:val="single" w:color="000000" w:sz="12" w:space="0"/>
            </w:tcBorders>
            <w:shd w:val="clear" w:color="auto" w:fill="auto"/>
          </w:tcPr>
          <w:p w:rsidRPr="001101C8" w:rsidR="001101C8" w:rsidP="00A27B61" w:rsidRDefault="001101C8" w14:paraId="476B1D11" w14:textId="77777777">
            <w:r w:rsidRPr="001101C8">
              <w:t>wharrell@tnc.org</w:t>
            </w:r>
          </w:p>
        </w:tc>
      </w:tr>
      <w:tr w:rsidRPr="001101C8" w:rsidR="001101C8" w:rsidTr="001101C8" w14:paraId="532CEB36" w14:textId="77777777">
        <w:tc>
          <w:tcPr>
            <w:tcW w:w="2760" w:type="dxa"/>
            <w:tcBorders>
              <w:left w:val="single" w:color="auto" w:sz="12" w:space="0"/>
            </w:tcBorders>
            <w:shd w:val="clear" w:color="auto" w:fill="auto"/>
          </w:tcPr>
          <w:p w:rsidRPr="001101C8" w:rsidR="001101C8" w:rsidP="00A27B61" w:rsidRDefault="001101C8" w14:paraId="0490B381" w14:textId="77777777">
            <w:pPr>
              <w:rPr>
                <w:bCs/>
              </w:rPr>
            </w:pPr>
            <w:r w:rsidRPr="001101C8">
              <w:rPr>
                <w:bCs/>
              </w:rPr>
              <w:t>Sandra Rideout-</w:t>
            </w:r>
            <w:proofErr w:type="spellStart"/>
            <w:r w:rsidRPr="001101C8">
              <w:rPr>
                <w:bCs/>
              </w:rPr>
              <w:t>Hanzak</w:t>
            </w:r>
            <w:proofErr w:type="spellEnd"/>
          </w:p>
        </w:tc>
        <w:tc>
          <w:tcPr>
            <w:tcW w:w="3108" w:type="dxa"/>
            <w:tcBorders>
              <w:right w:val="single" w:color="000000" w:sz="12" w:space="0"/>
            </w:tcBorders>
            <w:shd w:val="clear" w:color="auto" w:fill="auto"/>
          </w:tcPr>
          <w:p w:rsidRPr="001101C8" w:rsidR="001101C8" w:rsidP="00A27B61" w:rsidRDefault="001101C8" w14:paraId="3E43078C" w14:textId="77777777">
            <w:r w:rsidRPr="001101C8">
              <w:t>sandra.rideout-hanzak.ttu.edu</w:t>
            </w:r>
          </w:p>
        </w:tc>
        <w:tc>
          <w:tcPr>
            <w:tcW w:w="1656" w:type="dxa"/>
            <w:tcBorders>
              <w:left w:val="single" w:color="000000" w:sz="12" w:space="0"/>
            </w:tcBorders>
            <w:shd w:val="clear" w:color="auto" w:fill="auto"/>
          </w:tcPr>
          <w:p w:rsidRPr="001101C8" w:rsidR="001101C8" w:rsidP="00A27B61" w:rsidRDefault="001101C8" w14:paraId="2C855BBB" w14:textId="77777777">
            <w:r w:rsidRPr="001101C8">
              <w:t xml:space="preserve">Chris </w:t>
            </w:r>
            <w:proofErr w:type="spellStart"/>
            <w:r w:rsidRPr="001101C8">
              <w:t>Hise</w:t>
            </w:r>
            <w:proofErr w:type="spellEnd"/>
          </w:p>
        </w:tc>
        <w:tc>
          <w:tcPr>
            <w:tcW w:w="2052" w:type="dxa"/>
            <w:shd w:val="clear" w:color="auto" w:fill="auto"/>
          </w:tcPr>
          <w:p w:rsidRPr="001101C8" w:rsidR="001101C8" w:rsidP="00A27B61" w:rsidRDefault="001101C8" w14:paraId="131CCE8E" w14:textId="77777777">
            <w:r w:rsidRPr="001101C8">
              <w:t>cmhise@tnc.org</w:t>
            </w:r>
          </w:p>
        </w:tc>
      </w:tr>
      <w:tr w:rsidRPr="001101C8" w:rsidR="001101C8" w:rsidTr="001101C8" w14:paraId="00374AF3" w14:textId="77777777">
        <w:tc>
          <w:tcPr>
            <w:tcW w:w="2760" w:type="dxa"/>
            <w:tcBorders>
              <w:left w:val="single" w:color="auto" w:sz="12" w:space="0"/>
              <w:bottom w:val="single" w:color="auto" w:sz="2" w:space="0"/>
            </w:tcBorders>
            <w:shd w:val="clear" w:color="auto" w:fill="auto"/>
          </w:tcPr>
          <w:p w:rsidRPr="001101C8" w:rsidR="001101C8" w:rsidP="00A27B61" w:rsidRDefault="001101C8" w14:paraId="7D485759" w14:textId="77777777">
            <w:pPr>
              <w:rPr>
                <w:bCs/>
              </w:rPr>
            </w:pPr>
            <w:r w:rsidRPr="001101C8">
              <w:rPr>
                <w:bCs/>
              </w:rPr>
              <w:t xml:space="preserve">Doug </w:t>
            </w:r>
            <w:proofErr w:type="spellStart"/>
            <w:r w:rsidRPr="001101C8">
              <w:rPr>
                <w:bCs/>
              </w:rPr>
              <w:t>Zollner</w:t>
            </w:r>
            <w:proofErr w:type="spellEnd"/>
          </w:p>
        </w:tc>
        <w:tc>
          <w:tcPr>
            <w:tcW w:w="3108" w:type="dxa"/>
            <w:tcBorders>
              <w:right w:val="single" w:color="000000" w:sz="12" w:space="0"/>
            </w:tcBorders>
            <w:shd w:val="clear" w:color="auto" w:fill="auto"/>
          </w:tcPr>
          <w:p w:rsidRPr="001101C8" w:rsidR="001101C8" w:rsidP="00A27B61" w:rsidRDefault="001101C8" w14:paraId="5B4BDE47" w14:textId="77777777">
            <w:r w:rsidRPr="001101C8">
              <w:t>dzollner@tnc.org</w:t>
            </w:r>
          </w:p>
        </w:tc>
        <w:tc>
          <w:tcPr>
            <w:tcW w:w="1656" w:type="dxa"/>
            <w:tcBorders>
              <w:left w:val="single" w:color="000000" w:sz="12" w:space="0"/>
              <w:bottom w:val="single" w:color="auto" w:sz="2" w:space="0"/>
            </w:tcBorders>
            <w:shd w:val="clear" w:color="auto" w:fill="auto"/>
          </w:tcPr>
          <w:p w:rsidRPr="001101C8" w:rsidR="001101C8" w:rsidP="00A27B61" w:rsidRDefault="001101C8" w14:paraId="089B27D5" w14:textId="77777777">
            <w:r w:rsidRPr="001101C8">
              <w:t>None</w:t>
            </w:r>
          </w:p>
        </w:tc>
        <w:tc>
          <w:tcPr>
            <w:tcW w:w="2052" w:type="dxa"/>
            <w:shd w:val="clear" w:color="auto" w:fill="auto"/>
          </w:tcPr>
          <w:p w:rsidRPr="001101C8" w:rsidR="001101C8" w:rsidP="00A27B61" w:rsidRDefault="001101C8" w14:paraId="4353C848" w14:textId="77777777">
            <w:r w:rsidRPr="001101C8">
              <w:t>None</w:t>
            </w:r>
          </w:p>
        </w:tc>
      </w:tr>
    </w:tbl>
    <w:p w:rsidR="001101C8" w:rsidP="001101C8" w:rsidRDefault="001101C8" w14:paraId="6443091E" w14:textId="188A46D4"/>
    <w:p w:rsidRPr="00A06013" w:rsidR="00A06013" w:rsidP="00A06013" w:rsidRDefault="00A06013" w14:paraId="52C75A20" w14:textId="5C28290F">
      <w:r w:rsidRPr="00425031">
        <w:rPr>
          <w:b/>
        </w:rPr>
        <w:t>Review</w:t>
      </w:r>
      <w:r w:rsidRPr="00425031" w:rsidR="00425031">
        <w:rPr>
          <w:b/>
        </w:rPr>
        <w:t>er</w:t>
      </w:r>
      <w:r w:rsidRPr="00425031">
        <w:rPr>
          <w:b/>
        </w:rPr>
        <w:t>:</w:t>
      </w:r>
      <w:r>
        <w:t xml:space="preserve"> </w:t>
      </w:r>
      <w:r w:rsidR="006B6BCC">
        <w:t xml:space="preserve">Tim Christiansen, </w:t>
      </w:r>
      <w:r w:rsidRPr="00425031" w:rsidR="006B6BCC">
        <w:t>timothy.a.christiansen.nfg@mail.mil</w:t>
      </w:r>
      <w:r>
        <w:t xml:space="preserve"> and Derrick </w:t>
      </w:r>
      <w:proofErr w:type="spellStart"/>
      <w:r>
        <w:t>Holdstock</w:t>
      </w:r>
      <w:proofErr w:type="spellEnd"/>
      <w:r>
        <w:t xml:space="preserve">, </w:t>
      </w:r>
      <w:r w:rsidRPr="00425031">
        <w:t>Holdstock@tpw</w:t>
      </w:r>
      <w:bookmarkStart w:name="_GoBack" w:id="0"/>
      <w:bookmarkEnd w:id="0"/>
      <w:r w:rsidRPr="00425031">
        <w:t>d.Texas.gov</w:t>
      </w:r>
    </w:p>
    <w:p w:rsidR="001101C8" w:rsidP="001101C8" w:rsidRDefault="001101C8" w14:paraId="7AC1B09E" w14:textId="77777777">
      <w:pPr>
        <w:pStyle w:val="InfoPara"/>
      </w:pPr>
      <w:r>
        <w:t>Vegetation Type</w:t>
      </w:r>
    </w:p>
    <w:p w:rsidR="001101C8" w:rsidP="001101C8" w:rsidRDefault="001101C8" w14:paraId="73A19B20" w14:textId="4F7557A7">
      <w:r>
        <w:t>Shrubland</w:t>
      </w:r>
    </w:p>
    <w:p w:rsidR="001101C8" w:rsidP="001101C8" w:rsidRDefault="001101C8" w14:paraId="19C9130A" w14:textId="2EF13CEC">
      <w:pPr>
        <w:pStyle w:val="InfoPara"/>
      </w:pPr>
      <w:r>
        <w:t>Map Zone</w:t>
      </w:r>
    </w:p>
    <w:p w:rsidR="001101C8" w:rsidP="001101C8" w:rsidRDefault="001101C8" w14:paraId="51EC1636" w14:textId="77777777">
      <w:r>
        <w:t>34</w:t>
      </w:r>
    </w:p>
    <w:p w:rsidR="001101C8" w:rsidP="001101C8" w:rsidRDefault="001101C8" w14:paraId="691CFC91" w14:textId="77777777">
      <w:pPr>
        <w:pStyle w:val="InfoPara"/>
      </w:pPr>
      <w:r>
        <w:t>Geographic Range</w:t>
      </w:r>
    </w:p>
    <w:p w:rsidR="001101C8" w:rsidP="001101C8" w:rsidRDefault="001101C8" w14:paraId="1812368C" w14:textId="7113FE60">
      <w:r>
        <w:t>This system is found in south-central areas of the Western Great Plains Division ranging from N</w:t>
      </w:r>
      <w:r w:rsidR="00C11155">
        <w:t>ew Mexico</w:t>
      </w:r>
      <w:r>
        <w:t>, east across the panhandle of T</w:t>
      </w:r>
      <w:r w:rsidR="00C11155">
        <w:t>exas</w:t>
      </w:r>
      <w:r>
        <w:t xml:space="preserve"> to western O</w:t>
      </w:r>
      <w:r w:rsidR="00C11155">
        <w:t>klahoma</w:t>
      </w:r>
      <w:r>
        <w:t>.</w:t>
      </w:r>
    </w:p>
    <w:p w:rsidR="001101C8" w:rsidP="001101C8" w:rsidRDefault="001101C8" w14:paraId="0DC3539B" w14:textId="77777777">
      <w:pPr>
        <w:pStyle w:val="InfoPara"/>
      </w:pPr>
      <w:r>
        <w:t>Biophysical Site Description</w:t>
      </w:r>
    </w:p>
    <w:p w:rsidR="001101C8" w:rsidP="001101C8" w:rsidRDefault="001101C8" w14:paraId="196B245F" w14:textId="77777777">
      <w:r>
        <w:t>The climate is semi-arid to arid for much of the region in which this system occurs. This system is found on somewhat excessively to excessively well-drained, deep sandy soils that are often associated with dune systems and ancient floodplains, referred to as blowing sands, deep sands, or sandy or limy breaks in the Texas panhandle.</w:t>
      </w:r>
    </w:p>
    <w:p w:rsidR="001101C8" w:rsidP="001101C8" w:rsidRDefault="001101C8" w14:paraId="3E5F19CB" w14:textId="77777777">
      <w:pPr>
        <w:pStyle w:val="InfoPara"/>
      </w:pPr>
      <w:r>
        <w:t>Vegetation Description</w:t>
      </w:r>
    </w:p>
    <w:p w:rsidR="001101C8" w:rsidP="001101C8" w:rsidRDefault="001101C8" w14:paraId="616D4CF2" w14:textId="4A42442C">
      <w:proofErr w:type="spellStart"/>
      <w:r>
        <w:t>Havard</w:t>
      </w:r>
      <w:proofErr w:type="spellEnd"/>
      <w:r>
        <w:t xml:space="preserve"> oak or shinnery oak (</w:t>
      </w:r>
      <w:r w:rsidRPr="004020CF">
        <w:rPr>
          <w:i/>
        </w:rPr>
        <w:t xml:space="preserve">Q. </w:t>
      </w:r>
      <w:proofErr w:type="spellStart"/>
      <w:r w:rsidRPr="004020CF">
        <w:rPr>
          <w:i/>
        </w:rPr>
        <w:t>havardii</w:t>
      </w:r>
      <w:proofErr w:type="spellEnd"/>
      <w:r>
        <w:t xml:space="preserve">) is a vigorous </w:t>
      </w:r>
      <w:proofErr w:type="spellStart"/>
      <w:r>
        <w:t>resprouter</w:t>
      </w:r>
      <w:proofErr w:type="spellEnd"/>
      <w:r>
        <w:t xml:space="preserve"> following a fire and thus persists for long periods of time, representing the permanent cover type. Growth of </w:t>
      </w:r>
      <w:proofErr w:type="spellStart"/>
      <w:r>
        <w:t>resprouts</w:t>
      </w:r>
      <w:proofErr w:type="spellEnd"/>
      <w:r>
        <w:t xml:space="preserve"> following disturbance (often related to fire) within these </w:t>
      </w:r>
      <w:r w:rsidRPr="004020CF">
        <w:rPr>
          <w:i/>
        </w:rPr>
        <w:t xml:space="preserve">Q. </w:t>
      </w:r>
      <w:proofErr w:type="spellStart"/>
      <w:r w:rsidRPr="004020CF">
        <w:rPr>
          <w:i/>
        </w:rPr>
        <w:t>havardii</w:t>
      </w:r>
      <w:proofErr w:type="spellEnd"/>
      <w:r>
        <w:t xml:space="preserve"> shrublands causes a structural change, moving from early short </w:t>
      </w:r>
      <w:proofErr w:type="spellStart"/>
      <w:r>
        <w:t>resprouts</w:t>
      </w:r>
      <w:proofErr w:type="spellEnd"/>
      <w:r>
        <w:t xml:space="preserve"> and developing into taller shrublands to ~2-3m in height. </w:t>
      </w:r>
      <w:r w:rsidR="00A06013">
        <w:t xml:space="preserve">The original version of this </w:t>
      </w:r>
      <w:r w:rsidR="00C11155">
        <w:t>Biophysical Setting (</w:t>
      </w:r>
      <w:r w:rsidR="00A06013">
        <w:t>BpS</w:t>
      </w:r>
      <w:r w:rsidR="00C11155">
        <w:t>)</w:t>
      </w:r>
      <w:r w:rsidR="00A06013">
        <w:t xml:space="preserve"> indicated </w:t>
      </w:r>
      <w:r w:rsidR="00C11155">
        <w:t>s</w:t>
      </w:r>
      <w:r>
        <w:t>and sagebrush (</w:t>
      </w:r>
      <w:r w:rsidRPr="004020CF">
        <w:rPr>
          <w:i/>
        </w:rPr>
        <w:t xml:space="preserve">Artemisia </w:t>
      </w:r>
      <w:proofErr w:type="spellStart"/>
      <w:r w:rsidRPr="004020CF">
        <w:rPr>
          <w:i/>
        </w:rPr>
        <w:t>filifolia</w:t>
      </w:r>
      <w:proofErr w:type="spellEnd"/>
      <w:r>
        <w:t>) can be a significant component of this system but rarely achieves dominance of the canopy.</w:t>
      </w:r>
      <w:r w:rsidRPr="00A06013" w:rsidR="00A06013">
        <w:t xml:space="preserve"> </w:t>
      </w:r>
      <w:r w:rsidR="00A06013">
        <w:t xml:space="preserve">During the 2017 review, one reviewer submitted this comment: </w:t>
      </w:r>
      <w:r w:rsidRPr="00F73DB6" w:rsidR="00A06013">
        <w:t>“</w:t>
      </w:r>
      <w:proofErr w:type="gramStart"/>
      <w:r w:rsidR="00C11155">
        <w:t>. .</w:t>
      </w:r>
      <w:proofErr w:type="gramEnd"/>
      <w:r w:rsidR="00C11155">
        <w:t xml:space="preserve"> . </w:t>
      </w:r>
      <w:r w:rsidRPr="00F73DB6" w:rsidR="00A06013">
        <w:t xml:space="preserve">there were large expanses of sandhill steppe that </w:t>
      </w:r>
      <w:r w:rsidRPr="006B5696" w:rsidR="00A06013">
        <w:rPr>
          <w:i/>
        </w:rPr>
        <w:t>ha</w:t>
      </w:r>
      <w:r w:rsidR="006B5696">
        <w:rPr>
          <w:i/>
        </w:rPr>
        <w:t>ve</w:t>
      </w:r>
      <w:r w:rsidRPr="00F73DB6" w:rsidR="00A06013">
        <w:t xml:space="preserve"> no </w:t>
      </w:r>
      <w:proofErr w:type="spellStart"/>
      <w:r w:rsidRPr="00F73DB6" w:rsidR="00A06013">
        <w:t>Havard</w:t>
      </w:r>
      <w:proofErr w:type="spellEnd"/>
      <w:r w:rsidRPr="00F73DB6" w:rsidR="00A06013">
        <w:t xml:space="preserve"> (shinnery) oak but </w:t>
      </w:r>
      <w:r w:rsidRPr="006B5696" w:rsidR="00A06013">
        <w:rPr>
          <w:i/>
        </w:rPr>
        <w:t>contains</w:t>
      </w:r>
      <w:r w:rsidRPr="00F73DB6" w:rsidR="00A06013">
        <w:t xml:space="preserve"> a near monoculture (in the shrub layer) of sand sagebrush. An example is the portion of Hemphill County Texas north of the Canadian River. There are a few small areas of </w:t>
      </w:r>
      <w:proofErr w:type="spellStart"/>
      <w:r w:rsidRPr="00F73DB6" w:rsidR="00A06013">
        <w:t>Havard</w:t>
      </w:r>
      <w:proofErr w:type="spellEnd"/>
      <w:r w:rsidRPr="00F73DB6" w:rsidR="00A06013">
        <w:t xml:space="preserve"> Oak, but I would estimate that 90%-95% of the sandhill steppe BpS in this area </w:t>
      </w:r>
      <w:r w:rsidRPr="00F73DB6" w:rsidR="00A06013">
        <w:rPr>
          <w:u w:val="single"/>
        </w:rPr>
        <w:t>is</w:t>
      </w:r>
      <w:r w:rsidRPr="00F73DB6" w:rsidR="00A06013">
        <w:t xml:space="preserve"> represented by sand sagebrush as a dominant shrub.” </w:t>
      </w:r>
      <w:r w:rsidR="00A06013">
        <w:t>The comment was included here to represent this reviewer</w:t>
      </w:r>
      <w:r w:rsidR="00271C44">
        <w:t>’</w:t>
      </w:r>
      <w:r w:rsidR="00A06013">
        <w:t>s opinion</w:t>
      </w:r>
      <w:r w:rsidR="00C11155">
        <w:t>;</w:t>
      </w:r>
      <w:r w:rsidR="00A06013">
        <w:t xml:space="preserve"> however, the present tense of the comments may indicate that this is a current condition</w:t>
      </w:r>
      <w:r w:rsidR="00C11155">
        <w:t>,</w:t>
      </w:r>
      <w:r w:rsidR="00A06013">
        <w:t xml:space="preserve"> not a historic condition. </w:t>
      </w:r>
      <w:r w:rsidR="00C11155">
        <w:t xml:space="preserve">Modelers </w:t>
      </w:r>
      <w:r w:rsidR="00A06013">
        <w:t>were unable to resolve this question during the 2017 review</w:t>
      </w:r>
      <w:r w:rsidR="00271C44">
        <w:t xml:space="preserve"> but will revisit the question in the following continuous model improvement process.</w:t>
      </w:r>
      <w:r w:rsidR="00A06013">
        <w:t xml:space="preserve"> </w:t>
      </w:r>
      <w:r>
        <w:t>Composition can vary with geography, amount and season of precipitation, disturbance</w:t>
      </w:r>
      <w:r w:rsidR="00C11155">
        <w:t>,</w:t>
      </w:r>
      <w:r>
        <w:t xml:space="preserve"> and soil texture. Several graminoid species such as sand bluestem (</w:t>
      </w:r>
      <w:proofErr w:type="spellStart"/>
      <w:r w:rsidRPr="004020CF">
        <w:rPr>
          <w:i/>
        </w:rPr>
        <w:t>Andropogon</w:t>
      </w:r>
      <w:proofErr w:type="spellEnd"/>
      <w:r w:rsidRPr="004020CF">
        <w:rPr>
          <w:i/>
        </w:rPr>
        <w:t xml:space="preserve"> </w:t>
      </w:r>
      <w:proofErr w:type="spellStart"/>
      <w:r w:rsidRPr="004020CF">
        <w:rPr>
          <w:i/>
        </w:rPr>
        <w:t>hallii</w:t>
      </w:r>
      <w:proofErr w:type="spellEnd"/>
      <w:r>
        <w:t>), little bluestem (</w:t>
      </w:r>
      <w:proofErr w:type="spellStart"/>
      <w:r w:rsidRPr="004020CF">
        <w:rPr>
          <w:i/>
        </w:rPr>
        <w:t>Schizachyrium</w:t>
      </w:r>
      <w:proofErr w:type="spellEnd"/>
      <w:r w:rsidRPr="004020CF">
        <w:rPr>
          <w:i/>
        </w:rPr>
        <w:t xml:space="preserve"> </w:t>
      </w:r>
      <w:proofErr w:type="spellStart"/>
      <w:r w:rsidRPr="004020CF">
        <w:rPr>
          <w:i/>
        </w:rPr>
        <w:t>scoparium</w:t>
      </w:r>
      <w:proofErr w:type="spellEnd"/>
      <w:r>
        <w:t xml:space="preserve">), sand </w:t>
      </w:r>
      <w:proofErr w:type="spellStart"/>
      <w:r>
        <w:t>dropseed</w:t>
      </w:r>
      <w:proofErr w:type="spellEnd"/>
      <w:r>
        <w:t xml:space="preserve"> (</w:t>
      </w:r>
      <w:proofErr w:type="spellStart"/>
      <w:r w:rsidRPr="004020CF">
        <w:rPr>
          <w:i/>
        </w:rPr>
        <w:t>Sporobolus</w:t>
      </w:r>
      <w:proofErr w:type="spellEnd"/>
      <w:r w:rsidRPr="004020CF">
        <w:rPr>
          <w:i/>
        </w:rPr>
        <w:t xml:space="preserve"> </w:t>
      </w:r>
      <w:proofErr w:type="spellStart"/>
      <w:r w:rsidRPr="004020CF">
        <w:rPr>
          <w:i/>
        </w:rPr>
        <w:t>cryptandrus</w:t>
      </w:r>
      <w:proofErr w:type="spellEnd"/>
      <w:r>
        <w:t xml:space="preserve">), giant </w:t>
      </w:r>
      <w:proofErr w:type="spellStart"/>
      <w:r>
        <w:t>sandreed</w:t>
      </w:r>
      <w:proofErr w:type="spellEnd"/>
      <w:r>
        <w:t xml:space="preserve"> </w:t>
      </w:r>
      <w:r>
        <w:lastRenderedPageBreak/>
        <w:t>(</w:t>
      </w:r>
      <w:proofErr w:type="spellStart"/>
      <w:r w:rsidRPr="004020CF">
        <w:rPr>
          <w:i/>
        </w:rPr>
        <w:t>Calamovilfa</w:t>
      </w:r>
      <w:proofErr w:type="spellEnd"/>
      <w:r w:rsidRPr="004020CF">
        <w:rPr>
          <w:i/>
        </w:rPr>
        <w:t xml:space="preserve"> </w:t>
      </w:r>
      <w:proofErr w:type="spellStart"/>
      <w:r w:rsidRPr="004020CF">
        <w:rPr>
          <w:i/>
        </w:rPr>
        <w:t>gigantea</w:t>
      </w:r>
      <w:proofErr w:type="spellEnd"/>
      <w:r>
        <w:t>), needle-and-thread grass (</w:t>
      </w:r>
      <w:proofErr w:type="spellStart"/>
      <w:r w:rsidRPr="004020CF">
        <w:rPr>
          <w:i/>
        </w:rPr>
        <w:t>Hesperostipa</w:t>
      </w:r>
      <w:proofErr w:type="spellEnd"/>
      <w:r w:rsidRPr="004020CF">
        <w:rPr>
          <w:i/>
        </w:rPr>
        <w:t xml:space="preserve"> </w:t>
      </w:r>
      <w:proofErr w:type="spellStart"/>
      <w:r w:rsidRPr="004020CF">
        <w:rPr>
          <w:i/>
        </w:rPr>
        <w:t>comata</w:t>
      </w:r>
      <w:proofErr w:type="spellEnd"/>
      <w:r>
        <w:t>)</w:t>
      </w:r>
      <w:r w:rsidR="00C11155">
        <w:t>,</w:t>
      </w:r>
      <w:r>
        <w:t xml:space="preserve"> and </w:t>
      </w:r>
      <w:proofErr w:type="spellStart"/>
      <w:r>
        <w:t>grama</w:t>
      </w:r>
      <w:proofErr w:type="spellEnd"/>
      <w:r>
        <w:t xml:space="preserve"> grass (</w:t>
      </w:r>
      <w:proofErr w:type="spellStart"/>
      <w:r w:rsidRPr="004020CF">
        <w:rPr>
          <w:i/>
        </w:rPr>
        <w:t>Bouteloua</w:t>
      </w:r>
      <w:proofErr w:type="spellEnd"/>
      <w:r>
        <w:t xml:space="preserve"> spp</w:t>
      </w:r>
      <w:r w:rsidR="00C11155">
        <w:t xml:space="preserve">., </w:t>
      </w:r>
      <w:r>
        <w:t xml:space="preserve">including </w:t>
      </w:r>
      <w:proofErr w:type="spellStart"/>
      <w:r w:rsidRPr="004020CF">
        <w:rPr>
          <w:i/>
        </w:rPr>
        <w:t>hirsuta</w:t>
      </w:r>
      <w:proofErr w:type="spellEnd"/>
      <w:r>
        <w:t xml:space="preserve">, </w:t>
      </w:r>
      <w:proofErr w:type="spellStart"/>
      <w:r w:rsidRPr="004020CF">
        <w:rPr>
          <w:i/>
        </w:rPr>
        <w:t>gracilis</w:t>
      </w:r>
      <w:proofErr w:type="spellEnd"/>
      <w:r>
        <w:t xml:space="preserve">, and </w:t>
      </w:r>
      <w:proofErr w:type="spellStart"/>
      <w:r w:rsidRPr="004020CF">
        <w:rPr>
          <w:i/>
        </w:rPr>
        <w:t>curtipendula</w:t>
      </w:r>
      <w:proofErr w:type="spellEnd"/>
      <w:r>
        <w:t xml:space="preserve">) can </w:t>
      </w:r>
      <w:proofErr w:type="gramStart"/>
      <w:r>
        <w:t>be connected with</w:t>
      </w:r>
      <w:proofErr w:type="gramEnd"/>
      <w:r>
        <w:t xml:space="preserve"> this system. Other shrub species may also be present including yucca (</w:t>
      </w:r>
      <w:r w:rsidRPr="004020CF">
        <w:rPr>
          <w:i/>
        </w:rPr>
        <w:t xml:space="preserve">Yucca </w:t>
      </w:r>
      <w:proofErr w:type="spellStart"/>
      <w:r w:rsidRPr="004020CF">
        <w:rPr>
          <w:i/>
        </w:rPr>
        <w:t>elata</w:t>
      </w:r>
      <w:proofErr w:type="spellEnd"/>
      <w:r>
        <w:t>), mesquite (</w:t>
      </w:r>
      <w:r w:rsidRPr="004020CF">
        <w:rPr>
          <w:i/>
        </w:rPr>
        <w:t xml:space="preserve">Prosopis </w:t>
      </w:r>
      <w:proofErr w:type="spellStart"/>
      <w:r w:rsidRPr="004020CF">
        <w:rPr>
          <w:i/>
        </w:rPr>
        <w:t>glandulosa</w:t>
      </w:r>
      <w:proofErr w:type="spellEnd"/>
      <w:r>
        <w:t xml:space="preserve">), </w:t>
      </w:r>
      <w:proofErr w:type="spellStart"/>
      <w:r>
        <w:t>skunkbush</w:t>
      </w:r>
      <w:proofErr w:type="spellEnd"/>
      <w:r>
        <w:t xml:space="preserve"> sumac (</w:t>
      </w:r>
      <w:proofErr w:type="spellStart"/>
      <w:r w:rsidRPr="004020CF">
        <w:rPr>
          <w:i/>
        </w:rPr>
        <w:t>Rhus</w:t>
      </w:r>
      <w:proofErr w:type="spellEnd"/>
      <w:r w:rsidRPr="004020CF">
        <w:rPr>
          <w:i/>
        </w:rPr>
        <w:t xml:space="preserve"> </w:t>
      </w:r>
      <w:proofErr w:type="spellStart"/>
      <w:r w:rsidRPr="004020CF">
        <w:rPr>
          <w:i/>
        </w:rPr>
        <w:t>trilobata</w:t>
      </w:r>
      <w:proofErr w:type="spellEnd"/>
      <w:r>
        <w:t>), catclaw mimosa (</w:t>
      </w:r>
      <w:r w:rsidRPr="004020CF">
        <w:rPr>
          <w:i/>
        </w:rPr>
        <w:t xml:space="preserve">Mimosa </w:t>
      </w:r>
      <w:proofErr w:type="spellStart"/>
      <w:r w:rsidRPr="004020CF">
        <w:rPr>
          <w:i/>
        </w:rPr>
        <w:t>biuncifera</w:t>
      </w:r>
      <w:proofErr w:type="spellEnd"/>
      <w:r>
        <w:t>)</w:t>
      </w:r>
      <w:r w:rsidR="00C11155">
        <w:t>,</w:t>
      </w:r>
      <w:r>
        <w:t xml:space="preserve"> and </w:t>
      </w:r>
      <w:r w:rsidR="00C11155">
        <w:t>C</w:t>
      </w:r>
      <w:r>
        <w:t>hickasaw plum (</w:t>
      </w:r>
      <w:r w:rsidRPr="004020CF">
        <w:rPr>
          <w:i/>
        </w:rPr>
        <w:t>Prunus angustifolia</w:t>
      </w:r>
      <w:r>
        <w:t xml:space="preserve">). Shinnery oak occurs as extensive clones. Shinnery oak areas tend to have more diverse shrub components than nearby </w:t>
      </w:r>
      <w:r w:rsidR="00C11155">
        <w:t xml:space="preserve">areas dominated by </w:t>
      </w:r>
      <w:r>
        <w:t>sand sagebrush.</w:t>
      </w:r>
    </w:p>
    <w:p w:rsidR="001101C8" w:rsidP="001101C8" w:rsidRDefault="001101C8" w14:paraId="392DD5B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 elata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Soaptree yucca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QUHA3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havardii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Havard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Calamovilfa gigantea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Giant sandreed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bl>
    <w:p>
      <w:r>
        <w:rPr>
          <w:sz w:val="16"/>
        </w:rPr>
        <w:t>Species names are from the NRCS PLANTS database. Check species codes at http://plants.usda.gov.</w:t>
      </w:r>
    </w:p>
    <w:p w:rsidR="001101C8" w:rsidP="001101C8" w:rsidRDefault="001101C8" w14:paraId="790FD7B0" w14:textId="77777777">
      <w:pPr>
        <w:pStyle w:val="InfoPara"/>
      </w:pPr>
      <w:r>
        <w:t>Disturbance Description</w:t>
      </w:r>
    </w:p>
    <w:p w:rsidR="001101C8" w:rsidP="001101C8" w:rsidRDefault="001101C8" w14:paraId="6FD280D5" w14:textId="72C33AF7">
      <w:r>
        <w:t>Edaphic and climatic factors (drought and extreme winds) are the most important processes of this type. Drought and extreme winds act in a synergistic way with fire in this BpS. Once cover is removed, sand is easily eroded by the common and significant wind events. Fire does occur, especially during drought. Fires may be very patchy because of the patchy distribution of fine fuels; however, stand</w:t>
      </w:r>
      <w:r w:rsidR="00360F14">
        <w:t>-</w:t>
      </w:r>
      <w:r>
        <w:t>replacement (</w:t>
      </w:r>
      <w:r w:rsidR="00360F14">
        <w:t>&gt;</w:t>
      </w:r>
      <w:r>
        <w:t xml:space="preserve">75% </w:t>
      </w:r>
      <w:proofErr w:type="spellStart"/>
      <w:r>
        <w:t>topkill</w:t>
      </w:r>
      <w:proofErr w:type="spellEnd"/>
      <w:r>
        <w:t xml:space="preserve"> of canopy vegetation) fires do occur. Historical grazing may have been a factor, particularly during early </w:t>
      </w:r>
      <w:proofErr w:type="spellStart"/>
      <w:r>
        <w:t>resprouting</w:t>
      </w:r>
      <w:proofErr w:type="spellEnd"/>
      <w:r>
        <w:t xml:space="preserve"> of the shrubs. With continuous grazing, development of fine fuels attributable to graminoid cover is reduced, and fire frequency may be controlled by the development of litter from shinnery oak leaves</w:t>
      </w:r>
      <w:r w:rsidR="00360F14">
        <w:t>,</w:t>
      </w:r>
      <w:r>
        <w:t xml:space="preserve"> which may take a minimum of </w:t>
      </w:r>
      <w:r w:rsidR="00360F14">
        <w:t>5</w:t>
      </w:r>
      <w:r>
        <w:t xml:space="preserve">yrs. Bison probably grazed the BpS, especially following </w:t>
      </w:r>
      <w:proofErr w:type="spellStart"/>
      <w:r>
        <w:t>resprouting</w:t>
      </w:r>
      <w:proofErr w:type="spellEnd"/>
      <w:r>
        <w:t xml:space="preserve"> (</w:t>
      </w:r>
      <w:r w:rsidR="00360F14">
        <w:t>C</w:t>
      </w:r>
      <w:r>
        <w:t>lass A) and was probably mediated by the productivity of surrounding prairie types.</w:t>
      </w:r>
    </w:p>
    <w:p w:rsidR="001101C8" w:rsidP="001101C8" w:rsidRDefault="001101C8" w14:paraId="79A55BFE" w14:textId="77777777"/>
    <w:p w:rsidR="001101C8" w:rsidP="001101C8" w:rsidRDefault="001101C8" w14:paraId="57C71FC6" w14:textId="13F2C3E3">
      <w:r>
        <w:t>One reviewer added about the disturbance regime: Some early explorations</w:t>
      </w:r>
      <w:r w:rsidR="00360F14">
        <w:t xml:space="preserve"> --</w:t>
      </w:r>
      <w:r>
        <w:t xml:space="preserve"> e.g.</w:t>
      </w:r>
      <w:r w:rsidR="00360F14">
        <w:t>,</w:t>
      </w:r>
      <w:r>
        <w:t xml:space="preserve"> Marcy </w:t>
      </w:r>
      <w:r w:rsidR="00360F14">
        <w:t>--</w:t>
      </w:r>
      <w:r>
        <w:t xml:space="preserve"> found diminutive oak overtopped by tall grasses. Present-day research has shown that th</w:t>
      </w:r>
      <w:r w:rsidR="00360F14">
        <w:t>is</w:t>
      </w:r>
      <w:r>
        <w:t xml:space="preserve"> growth form can be temporarily brought about by fire. Given variable topography, fine fuel loading, etc</w:t>
      </w:r>
      <w:r w:rsidR="00360F14">
        <w:t>.,</w:t>
      </w:r>
      <w:r>
        <w:t xml:space="preserve"> the historical shinnery landscape </w:t>
      </w:r>
      <w:r w:rsidR="00360F14">
        <w:t>--</w:t>
      </w:r>
      <w:r>
        <w:t xml:space="preserve"> in the eastern portion of the range -</w:t>
      </w:r>
      <w:r w:rsidR="00360F14">
        <w:t>-</w:t>
      </w:r>
      <w:r>
        <w:t xml:space="preserve"> was composed of a shifting mosaic of plant community structural forms and that heterogeneity was associated with time since last fir</w:t>
      </w:r>
      <w:r w:rsidR="00360F14">
        <w:t>e. W</w:t>
      </w:r>
      <w:r>
        <w:t>hether or not you have a short or long fire interval will have a meaningful impact on what the shinnery landscape looks like.</w:t>
      </w:r>
    </w:p>
    <w:p w:rsidR="001101C8" w:rsidP="001101C8" w:rsidRDefault="001101C8" w14:paraId="0D1ADC8E"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43</w:t>
            </w:r>
          </w:p>
        </w:tc>
        <w:tc>
          <w:p>
            <w:pPr>
              <w:jc w:val="center"/>
            </w:pPr>
            <w:r>
              <w:t>100</w:t>
            </w:r>
          </w:p>
        </w:tc>
        <w:tc>
          <w:p>
            <w:pPr>
              <w:jc w:val="center"/>
            </w:pPr>
            <w:r>
              <w:t>10</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101C8" w:rsidP="001101C8" w:rsidRDefault="001101C8" w14:paraId="236CBC5D" w14:textId="77777777">
      <w:pPr>
        <w:pStyle w:val="InfoPara"/>
      </w:pPr>
      <w:r>
        <w:t>Scale Description</w:t>
      </w:r>
    </w:p>
    <w:p w:rsidR="001101C8" w:rsidP="001101C8" w:rsidRDefault="001101C8" w14:paraId="1D830A16" w14:textId="4E215FFA">
      <w:r>
        <w:t xml:space="preserve">This BpS can occur as small patches of 10-100s of hectares but </w:t>
      </w:r>
      <w:r w:rsidR="00360F14">
        <w:t xml:space="preserve">can </w:t>
      </w:r>
      <w:r>
        <w:t xml:space="preserve">sometimes occupy areas as large </w:t>
      </w:r>
      <w:r w:rsidR="00360F14">
        <w:t xml:space="preserve">as </w:t>
      </w:r>
      <w:r>
        <w:t>1</w:t>
      </w:r>
      <w:r w:rsidR="00360F14">
        <w:t>,</w:t>
      </w:r>
      <w:r>
        <w:t>000ha+.</w:t>
      </w:r>
    </w:p>
    <w:p w:rsidR="001101C8" w:rsidP="001101C8" w:rsidRDefault="001101C8" w14:paraId="34BBF456" w14:textId="77777777">
      <w:pPr>
        <w:pStyle w:val="InfoPara"/>
      </w:pPr>
      <w:r>
        <w:t>Adjacency or Identification Concerns</w:t>
      </w:r>
    </w:p>
    <w:p w:rsidR="001101C8" w:rsidP="001101C8" w:rsidRDefault="001101C8" w14:paraId="29996880" w14:textId="5965C1AB">
      <w:r>
        <w:t xml:space="preserve">This BpS occurs adjacent to the matrix shortgrass, </w:t>
      </w:r>
      <w:proofErr w:type="spellStart"/>
      <w:r>
        <w:t>mixedgrass</w:t>
      </w:r>
      <w:proofErr w:type="spellEnd"/>
      <w:r w:rsidR="00360F14">
        <w:t>,</w:t>
      </w:r>
      <w:r>
        <w:t xml:space="preserve"> or tallgrass prairie, depending on soil type of the surrounding landscape and climatic conditions affecting moisture availability. It also occurs as a mosaic with grasslands occurring on similar deep sand situations (modeled separately, BpS 1148). However, the shrublands modeled for the present BpS are stable shrublands that do not transition with the grassland BpS.</w:t>
      </w:r>
    </w:p>
    <w:p w:rsidR="001101C8" w:rsidP="001101C8" w:rsidRDefault="001101C8" w14:paraId="7D4AC77E" w14:textId="77777777">
      <w:pPr>
        <w:pStyle w:val="InfoPara"/>
      </w:pPr>
      <w:r>
        <w:t>Issues or Problems</w:t>
      </w:r>
    </w:p>
    <w:p w:rsidR="001101C8" w:rsidP="001101C8" w:rsidRDefault="001101C8" w14:paraId="38D43A8A" w14:textId="69FF42B8">
      <w:r>
        <w:t xml:space="preserve">In </w:t>
      </w:r>
      <w:r w:rsidR="00360F14">
        <w:t>map zone (</w:t>
      </w:r>
      <w:r>
        <w:t>MZ</w:t>
      </w:r>
      <w:r w:rsidR="00360F14">
        <w:t xml:space="preserve">) </w:t>
      </w:r>
      <w:r>
        <w:t>34</w:t>
      </w:r>
      <w:r w:rsidR="00360F14">
        <w:t>,</w:t>
      </w:r>
      <w:r>
        <w:t xml:space="preserve"> the Western Great Plains Sand Prairie (BpS 1148) </w:t>
      </w:r>
      <w:r w:rsidR="00360F14">
        <w:t xml:space="preserve">is treated </w:t>
      </w:r>
      <w:r>
        <w:t>as a separate BpS, model</w:t>
      </w:r>
      <w:r w:rsidR="00360F14">
        <w:t xml:space="preserve">ed </w:t>
      </w:r>
      <w:r>
        <w:t xml:space="preserve">separately. There will be a class within 1148 that resembles this BpS in species composition but generally expressing an increased cover of </w:t>
      </w:r>
      <w:r w:rsidRPr="004020CF">
        <w:rPr>
          <w:i/>
        </w:rPr>
        <w:t xml:space="preserve">Artemisia </w:t>
      </w:r>
      <w:proofErr w:type="spellStart"/>
      <w:r w:rsidRPr="004020CF">
        <w:rPr>
          <w:i/>
        </w:rPr>
        <w:t>filifolia</w:t>
      </w:r>
      <w:proofErr w:type="spellEnd"/>
      <w:r>
        <w:t xml:space="preserve"> relative to the BpS modeled here</w:t>
      </w:r>
      <w:r w:rsidR="00360F14">
        <w:t xml:space="preserve"> </w:t>
      </w:r>
      <w:r>
        <w:t>and to a lesser (but still significant) extent of shrub cover.</w:t>
      </w:r>
    </w:p>
    <w:p w:rsidR="001101C8" w:rsidP="001101C8" w:rsidRDefault="001101C8" w14:paraId="40D68D16" w14:textId="77777777"/>
    <w:p w:rsidR="001101C8" w:rsidP="001101C8" w:rsidRDefault="001101C8" w14:paraId="01EF4D61" w14:textId="43368348">
      <w:r>
        <w:t>Chemical treatment of areas (sometimes large areas) of the BpS results in at least a temporary shift toward the Western Great Plains Sand Prairie and may take decades to recover. Such treatment has occurred at numerous locations throughout the range of the BpS. Complete removal of shinnery oak (killing of entire clones) may result in a longer</w:t>
      </w:r>
      <w:r w:rsidR="00360F14">
        <w:t>-</w:t>
      </w:r>
      <w:r>
        <w:t xml:space="preserve">term shift toward shrublands dominated by other species, such as </w:t>
      </w:r>
      <w:proofErr w:type="spellStart"/>
      <w:r w:rsidRPr="004020CF">
        <w:rPr>
          <w:i/>
        </w:rPr>
        <w:t>Rhus</w:t>
      </w:r>
      <w:proofErr w:type="spellEnd"/>
      <w:r w:rsidRPr="004020CF">
        <w:rPr>
          <w:i/>
        </w:rPr>
        <w:t xml:space="preserve"> </w:t>
      </w:r>
      <w:proofErr w:type="spellStart"/>
      <w:r w:rsidRPr="004020CF">
        <w:rPr>
          <w:i/>
        </w:rPr>
        <w:t>trilobata</w:t>
      </w:r>
      <w:proofErr w:type="spellEnd"/>
      <w:r>
        <w:t xml:space="preserve">, </w:t>
      </w:r>
      <w:r w:rsidRPr="004020CF">
        <w:rPr>
          <w:i/>
        </w:rPr>
        <w:t>Prunus angustifolia</w:t>
      </w:r>
      <w:r w:rsidR="00360F14">
        <w:t>,</w:t>
      </w:r>
      <w:r>
        <w:t xml:space="preserve"> and </w:t>
      </w:r>
      <w:r w:rsidRPr="004020CF">
        <w:rPr>
          <w:i/>
        </w:rPr>
        <w:t xml:space="preserve">Artemisia </w:t>
      </w:r>
      <w:proofErr w:type="spellStart"/>
      <w:r w:rsidRPr="004020CF">
        <w:rPr>
          <w:i/>
        </w:rPr>
        <w:t>filifolia</w:t>
      </w:r>
      <w:proofErr w:type="spellEnd"/>
      <w:r>
        <w:t>.</w:t>
      </w:r>
      <w:r w:rsidR="00A06013">
        <w:t xml:space="preserve"> During the 2017 review, one reviewer </w:t>
      </w:r>
      <w:r w:rsidR="00360F14">
        <w:t xml:space="preserve">expressed </w:t>
      </w:r>
      <w:r w:rsidRPr="00A06013" w:rsidR="00A06013">
        <w:t>agree</w:t>
      </w:r>
      <w:r w:rsidR="00360F14">
        <w:t>ment</w:t>
      </w:r>
      <w:r w:rsidRPr="00A06013" w:rsidR="00A06013">
        <w:t xml:space="preserve"> with </w:t>
      </w:r>
      <w:r w:rsidR="00360F14">
        <w:t xml:space="preserve">the </w:t>
      </w:r>
      <w:r w:rsidRPr="00A06013" w:rsidR="00A06013">
        <w:t xml:space="preserve">previous comment </w:t>
      </w:r>
      <w:r w:rsidR="00360F14">
        <w:t xml:space="preserve">that </w:t>
      </w:r>
      <w:r w:rsidRPr="00A06013" w:rsidR="00A06013">
        <w:t>a sandhill steppe dominated by sand sagebrush is also a widespread</w:t>
      </w:r>
      <w:r w:rsidR="00360F14">
        <w:t>,</w:t>
      </w:r>
      <w:r w:rsidRPr="00A06013" w:rsidR="00A06013">
        <w:t xml:space="preserve"> naturally occurring condition not brought on by chemical treatment.</w:t>
      </w:r>
    </w:p>
    <w:p w:rsidR="006B6BCC" w:rsidP="001101C8" w:rsidRDefault="006B6BCC" w14:paraId="052683CE" w14:textId="319B1A7A"/>
    <w:p w:rsidR="006B6BCC" w:rsidP="001101C8" w:rsidRDefault="006B6BCC" w14:paraId="26538D58" w14:textId="584E056C">
      <w:r w:rsidRPr="006B6BCC">
        <w:t xml:space="preserve">If drought cycles are more prolonged due to changes in weather and climate </w:t>
      </w:r>
      <w:r>
        <w:t>patterns</w:t>
      </w:r>
      <w:r w:rsidR="00360F14">
        <w:t xml:space="preserve">, </w:t>
      </w:r>
      <w:r>
        <w:t xml:space="preserve">then </w:t>
      </w:r>
      <w:r w:rsidRPr="006B6BCC">
        <w:t>precipitation events may be scattered but more intense</w:t>
      </w:r>
      <w:r w:rsidR="00360F14">
        <w:t>,</w:t>
      </w:r>
      <w:r w:rsidRPr="006B6BCC">
        <w:t xml:space="preserve"> causing sheet erosion and thus decreas</w:t>
      </w:r>
      <w:r w:rsidR="00360F14">
        <w:t>ing</w:t>
      </w:r>
      <w:r w:rsidRPr="006B6BCC">
        <w:t xml:space="preserve"> </w:t>
      </w:r>
      <w:r w:rsidR="00360F14">
        <w:t>so</w:t>
      </w:r>
      <w:r w:rsidRPr="006B6BCC">
        <w:t>il stability and water</w:t>
      </w:r>
      <w:r w:rsidR="00360F14">
        <w:t>-</w:t>
      </w:r>
      <w:r w:rsidRPr="006B6BCC">
        <w:t>holding capacity for grass species.</w:t>
      </w:r>
    </w:p>
    <w:p w:rsidR="001101C8" w:rsidP="001101C8" w:rsidRDefault="001101C8" w14:paraId="5478212F" w14:textId="77777777">
      <w:pPr>
        <w:pStyle w:val="InfoPara"/>
      </w:pPr>
      <w:r>
        <w:t>Native Uncharacteristic Conditions</w:t>
      </w:r>
    </w:p>
    <w:p w:rsidR="001101C8" w:rsidP="001101C8" w:rsidRDefault="001101C8" w14:paraId="1F9DE298" w14:textId="77777777">
      <w:r>
        <w:t>This BpS will appear on the landscape as an uncharacteristic native condition for Western Great Plains Sand Prairie (BpS1148).</w:t>
      </w:r>
    </w:p>
    <w:p w:rsidR="001101C8" w:rsidP="001101C8" w:rsidRDefault="001101C8" w14:paraId="070A9586" w14:textId="77777777">
      <w:pPr>
        <w:pStyle w:val="InfoPara"/>
      </w:pPr>
      <w:r>
        <w:t>Comments</w:t>
      </w:r>
    </w:p>
    <w:p w:rsidR="001101C8" w:rsidP="001101C8" w:rsidRDefault="001101C8" w14:paraId="3C16E0EA" w14:textId="7444C54C">
      <w:r>
        <w:t xml:space="preserve">One reviewer suggests: In the eastern portion of the shinnery oak range, dense shinnery </w:t>
      </w:r>
      <w:proofErr w:type="spellStart"/>
      <w:r>
        <w:t>resprouts</w:t>
      </w:r>
      <w:proofErr w:type="spellEnd"/>
      <w:r>
        <w:t xml:space="preserve"> following fire, but these </w:t>
      </w:r>
      <w:proofErr w:type="spellStart"/>
      <w:r>
        <w:t>resprouts</w:t>
      </w:r>
      <w:proofErr w:type="spellEnd"/>
      <w:r>
        <w:t xml:space="preserve"> were often soon overtopped by perennial grasses giving a more grassland-like appearance. Depending on season and frequency of burn</w:t>
      </w:r>
      <w:r w:rsidR="00360F14">
        <w:t>,</w:t>
      </w:r>
      <w:r>
        <w:t xml:space="preserve"> this community then shifted to dominance or co</w:t>
      </w:r>
      <w:r w:rsidR="00360F14">
        <w:t>-</w:t>
      </w:r>
      <w:r>
        <w:t>dominance by shinnery within a time frame of several years. At the landscape scale</w:t>
      </w:r>
      <w:r w:rsidR="00360F14">
        <w:t>,</w:t>
      </w:r>
      <w:r>
        <w:t xml:space="preserve"> these temporary grass or grass/shrub mix communities could play an important role in providing habitat for some wildlife species (e.g.</w:t>
      </w:r>
      <w:r w:rsidR="00360F14">
        <w:t>,</w:t>
      </w:r>
      <w:r>
        <w:t xml:space="preserve"> ground-nesting birds).</w:t>
      </w:r>
    </w:p>
    <w:p w:rsidR="00B20400" w:rsidP="001101C8" w:rsidRDefault="00B20400" w14:paraId="54BF436E" w14:textId="77777777"/>
    <w:p w:rsidR="001101C8" w:rsidP="001101C8" w:rsidRDefault="001101C8" w14:paraId="0FD4CC34" w14:textId="77777777">
      <w:pPr>
        <w:pStyle w:val="ReportSection"/>
      </w:pPr>
      <w:r>
        <w:t>Succession Classes</w:t>
      </w:r>
    </w:p>
    <w:p w:rsidR="001101C8" w:rsidP="001101C8" w:rsidRDefault="001101C8" w14:paraId="71AA962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101C8" w:rsidP="001101C8" w:rsidRDefault="001101C8" w14:paraId="384FE110" w14:textId="77777777">
      <w:pPr>
        <w:pStyle w:val="InfoPara"/>
        <w:pBdr>
          <w:top w:val="single" w:color="auto" w:sz="4" w:space="1"/>
        </w:pBdr>
      </w:pPr>
      <w:r xmlns:w="http://schemas.openxmlformats.org/wordprocessingml/2006/main">
        <w:t>Class A</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101C8" w:rsidP="001101C8" w:rsidRDefault="001101C8" w14:paraId="3B892BA4" w14:textId="77777777"/>
    <w:p w:rsidR="001101C8" w:rsidP="001101C8" w:rsidRDefault="001101C8" w14:paraId="185C13EA"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24"/>
        <w:gridCol w:w="1860"/>
        <w:gridCol w:w="1956"/>
      </w:tblGrid>
      <w:tr w:rsidRPr="001101C8" w:rsidR="001101C8" w:rsidTr="001101C8" w14:paraId="675E2AB5" w14:textId="77777777">
        <w:tc>
          <w:tcPr>
            <w:tcW w:w="1152" w:type="dxa"/>
            <w:tcBorders>
              <w:top w:val="single" w:color="auto" w:sz="2" w:space="0"/>
              <w:bottom w:val="single" w:color="000000" w:sz="12" w:space="0"/>
            </w:tcBorders>
            <w:shd w:val="clear" w:color="auto" w:fill="auto"/>
          </w:tcPr>
          <w:p w:rsidRPr="001101C8" w:rsidR="001101C8" w:rsidP="00A27B61" w:rsidRDefault="001101C8" w14:paraId="1F74A99D" w14:textId="77777777">
            <w:pPr>
              <w:rPr>
                <w:b/>
                <w:bCs/>
              </w:rPr>
            </w:pPr>
            <w:r w:rsidRPr="001101C8">
              <w:rPr>
                <w:b/>
                <w:bCs/>
              </w:rPr>
              <w:t>Symbol</w:t>
            </w:r>
          </w:p>
        </w:tc>
        <w:tc>
          <w:tcPr>
            <w:tcW w:w="2124" w:type="dxa"/>
            <w:tcBorders>
              <w:top w:val="single" w:color="auto" w:sz="2" w:space="0"/>
              <w:bottom w:val="single" w:color="000000" w:sz="12" w:space="0"/>
            </w:tcBorders>
            <w:shd w:val="clear" w:color="auto" w:fill="auto"/>
          </w:tcPr>
          <w:p w:rsidRPr="001101C8" w:rsidR="001101C8" w:rsidP="00A27B61" w:rsidRDefault="001101C8" w14:paraId="599BA8F3" w14:textId="77777777">
            <w:pPr>
              <w:rPr>
                <w:b/>
                <w:bCs/>
              </w:rPr>
            </w:pPr>
            <w:r w:rsidRPr="001101C8">
              <w:rPr>
                <w:b/>
                <w:bCs/>
              </w:rPr>
              <w:t>Scientific Name</w:t>
            </w:r>
          </w:p>
        </w:tc>
        <w:tc>
          <w:tcPr>
            <w:tcW w:w="1860" w:type="dxa"/>
            <w:tcBorders>
              <w:top w:val="single" w:color="auto" w:sz="2" w:space="0"/>
              <w:bottom w:val="single" w:color="000000" w:sz="12" w:space="0"/>
            </w:tcBorders>
            <w:shd w:val="clear" w:color="auto" w:fill="auto"/>
          </w:tcPr>
          <w:p w:rsidRPr="001101C8" w:rsidR="001101C8" w:rsidP="00A27B61" w:rsidRDefault="001101C8" w14:paraId="43AD65F7" w14:textId="77777777">
            <w:pPr>
              <w:rPr>
                <w:b/>
                <w:bCs/>
              </w:rPr>
            </w:pPr>
            <w:r w:rsidRPr="001101C8">
              <w:rPr>
                <w:b/>
                <w:bCs/>
              </w:rPr>
              <w:t>Common Name</w:t>
            </w:r>
          </w:p>
        </w:tc>
        <w:tc>
          <w:tcPr>
            <w:tcW w:w="1956" w:type="dxa"/>
            <w:tcBorders>
              <w:top w:val="single" w:color="auto" w:sz="2" w:space="0"/>
              <w:bottom w:val="single" w:color="000000" w:sz="12" w:space="0"/>
            </w:tcBorders>
            <w:shd w:val="clear" w:color="auto" w:fill="auto"/>
          </w:tcPr>
          <w:p w:rsidRPr="001101C8" w:rsidR="001101C8" w:rsidP="00A27B61" w:rsidRDefault="001101C8" w14:paraId="6E2D9FF3" w14:textId="77777777">
            <w:pPr>
              <w:rPr>
                <w:b/>
                <w:bCs/>
              </w:rPr>
            </w:pPr>
            <w:r w:rsidRPr="001101C8">
              <w:rPr>
                <w:b/>
                <w:bCs/>
              </w:rPr>
              <w:t>Canopy Position</w:t>
            </w:r>
          </w:p>
        </w:tc>
      </w:tr>
      <w:tr w:rsidRPr="001101C8" w:rsidR="001101C8" w:rsidTr="001101C8" w14:paraId="740946F1" w14:textId="77777777">
        <w:tc>
          <w:tcPr>
            <w:tcW w:w="1152" w:type="dxa"/>
            <w:tcBorders>
              <w:top w:val="single" w:color="000000" w:sz="12" w:space="0"/>
            </w:tcBorders>
            <w:shd w:val="clear" w:color="auto" w:fill="auto"/>
          </w:tcPr>
          <w:p w:rsidRPr="001101C8" w:rsidR="001101C8" w:rsidP="00A27B61" w:rsidRDefault="001101C8" w14:paraId="22993E4B" w14:textId="77777777">
            <w:pPr>
              <w:rPr>
                <w:bCs/>
              </w:rPr>
            </w:pPr>
            <w:r w:rsidRPr="001101C8">
              <w:rPr>
                <w:bCs/>
              </w:rPr>
              <w:t>ARFI2</w:t>
            </w:r>
          </w:p>
        </w:tc>
        <w:tc>
          <w:tcPr>
            <w:tcW w:w="2124" w:type="dxa"/>
            <w:tcBorders>
              <w:top w:val="single" w:color="000000" w:sz="12" w:space="0"/>
            </w:tcBorders>
            <w:shd w:val="clear" w:color="auto" w:fill="auto"/>
          </w:tcPr>
          <w:p w:rsidRPr="001101C8" w:rsidR="001101C8" w:rsidP="00A27B61" w:rsidRDefault="001101C8" w14:paraId="6BF7833C" w14:textId="77777777">
            <w:r w:rsidRPr="001101C8">
              <w:t xml:space="preserve">Artemisia </w:t>
            </w:r>
            <w:proofErr w:type="spellStart"/>
            <w:r w:rsidRPr="001101C8">
              <w:t>filifolia</w:t>
            </w:r>
            <w:proofErr w:type="spellEnd"/>
          </w:p>
        </w:tc>
        <w:tc>
          <w:tcPr>
            <w:tcW w:w="1860" w:type="dxa"/>
            <w:tcBorders>
              <w:top w:val="single" w:color="000000" w:sz="12" w:space="0"/>
            </w:tcBorders>
            <w:shd w:val="clear" w:color="auto" w:fill="auto"/>
          </w:tcPr>
          <w:p w:rsidRPr="001101C8" w:rsidR="001101C8" w:rsidP="00A27B61" w:rsidRDefault="001101C8" w14:paraId="11727349" w14:textId="77777777">
            <w:r w:rsidRPr="001101C8">
              <w:t>Sand sagebrush</w:t>
            </w:r>
          </w:p>
        </w:tc>
        <w:tc>
          <w:tcPr>
            <w:tcW w:w="1956" w:type="dxa"/>
            <w:tcBorders>
              <w:top w:val="single" w:color="000000" w:sz="12" w:space="0"/>
            </w:tcBorders>
            <w:shd w:val="clear" w:color="auto" w:fill="auto"/>
          </w:tcPr>
          <w:p w:rsidRPr="001101C8" w:rsidR="001101C8" w:rsidP="00A27B61" w:rsidRDefault="001101C8" w14:paraId="6EBD6CF1" w14:textId="77777777">
            <w:r w:rsidRPr="001101C8">
              <w:t>Upper</w:t>
            </w:r>
          </w:p>
        </w:tc>
      </w:tr>
      <w:tr w:rsidRPr="001101C8" w:rsidR="001101C8" w:rsidTr="001101C8" w14:paraId="312A3F1C" w14:textId="77777777">
        <w:tc>
          <w:tcPr>
            <w:tcW w:w="1152" w:type="dxa"/>
            <w:shd w:val="clear" w:color="auto" w:fill="auto"/>
          </w:tcPr>
          <w:p w:rsidRPr="001101C8" w:rsidR="001101C8" w:rsidP="00A27B61" w:rsidRDefault="001101C8" w14:paraId="22F3933F" w14:textId="77777777">
            <w:pPr>
              <w:rPr>
                <w:bCs/>
              </w:rPr>
            </w:pPr>
            <w:r w:rsidRPr="001101C8">
              <w:rPr>
                <w:bCs/>
              </w:rPr>
              <w:t>QUHA3</w:t>
            </w:r>
          </w:p>
        </w:tc>
        <w:tc>
          <w:tcPr>
            <w:tcW w:w="2124" w:type="dxa"/>
            <w:shd w:val="clear" w:color="auto" w:fill="auto"/>
          </w:tcPr>
          <w:p w:rsidRPr="001101C8" w:rsidR="001101C8" w:rsidP="00A27B61" w:rsidRDefault="001101C8" w14:paraId="7564AFED" w14:textId="77777777">
            <w:r w:rsidRPr="001101C8">
              <w:t xml:space="preserve">Quercus </w:t>
            </w:r>
            <w:proofErr w:type="spellStart"/>
            <w:r w:rsidRPr="001101C8">
              <w:t>havardii</w:t>
            </w:r>
            <w:proofErr w:type="spellEnd"/>
          </w:p>
        </w:tc>
        <w:tc>
          <w:tcPr>
            <w:tcW w:w="1860" w:type="dxa"/>
            <w:shd w:val="clear" w:color="auto" w:fill="auto"/>
          </w:tcPr>
          <w:p w:rsidRPr="001101C8" w:rsidR="001101C8" w:rsidP="00A27B61" w:rsidRDefault="001101C8" w14:paraId="32BE0159" w14:textId="77777777">
            <w:proofErr w:type="spellStart"/>
            <w:r w:rsidRPr="001101C8">
              <w:t>Havard</w:t>
            </w:r>
            <w:proofErr w:type="spellEnd"/>
            <w:r w:rsidRPr="001101C8">
              <w:t xml:space="preserve"> oak</w:t>
            </w:r>
          </w:p>
        </w:tc>
        <w:tc>
          <w:tcPr>
            <w:tcW w:w="1956" w:type="dxa"/>
            <w:shd w:val="clear" w:color="auto" w:fill="auto"/>
          </w:tcPr>
          <w:p w:rsidRPr="001101C8" w:rsidR="001101C8" w:rsidP="00A27B61" w:rsidRDefault="001101C8" w14:paraId="3E467CB0" w14:textId="77777777">
            <w:r w:rsidRPr="001101C8">
              <w:t>Upper</w:t>
            </w:r>
          </w:p>
        </w:tc>
      </w:tr>
      <w:tr w:rsidRPr="001101C8" w:rsidR="001101C8" w:rsidTr="001101C8" w14:paraId="35716F90" w14:textId="77777777">
        <w:tc>
          <w:tcPr>
            <w:tcW w:w="1152" w:type="dxa"/>
            <w:shd w:val="clear" w:color="auto" w:fill="auto"/>
          </w:tcPr>
          <w:p w:rsidRPr="001101C8" w:rsidR="001101C8" w:rsidP="00A27B61" w:rsidRDefault="001101C8" w14:paraId="3CC3E07A" w14:textId="77777777">
            <w:pPr>
              <w:rPr>
                <w:bCs/>
              </w:rPr>
            </w:pPr>
            <w:r w:rsidRPr="001101C8">
              <w:rPr>
                <w:bCs/>
              </w:rPr>
              <w:t>YUEL</w:t>
            </w:r>
          </w:p>
        </w:tc>
        <w:tc>
          <w:tcPr>
            <w:tcW w:w="2124" w:type="dxa"/>
            <w:shd w:val="clear" w:color="auto" w:fill="auto"/>
          </w:tcPr>
          <w:p w:rsidRPr="001101C8" w:rsidR="001101C8" w:rsidP="00A27B61" w:rsidRDefault="001101C8" w14:paraId="418770DA" w14:textId="77777777">
            <w:r w:rsidRPr="001101C8">
              <w:t xml:space="preserve">Yucca </w:t>
            </w:r>
            <w:proofErr w:type="spellStart"/>
            <w:r w:rsidRPr="001101C8">
              <w:t>elata</w:t>
            </w:r>
            <w:proofErr w:type="spellEnd"/>
          </w:p>
        </w:tc>
        <w:tc>
          <w:tcPr>
            <w:tcW w:w="1860" w:type="dxa"/>
            <w:shd w:val="clear" w:color="auto" w:fill="auto"/>
          </w:tcPr>
          <w:p w:rsidRPr="001101C8" w:rsidR="001101C8" w:rsidP="00A27B61" w:rsidRDefault="001101C8" w14:paraId="04012E72" w14:textId="77777777">
            <w:proofErr w:type="spellStart"/>
            <w:r w:rsidRPr="001101C8">
              <w:t>Soaptree</w:t>
            </w:r>
            <w:proofErr w:type="spellEnd"/>
            <w:r w:rsidRPr="001101C8">
              <w:t xml:space="preserve"> yucca</w:t>
            </w:r>
          </w:p>
        </w:tc>
        <w:tc>
          <w:tcPr>
            <w:tcW w:w="1956" w:type="dxa"/>
            <w:shd w:val="clear" w:color="auto" w:fill="auto"/>
          </w:tcPr>
          <w:p w:rsidRPr="001101C8" w:rsidR="001101C8" w:rsidP="00A27B61" w:rsidRDefault="001101C8" w14:paraId="3C5F7753" w14:textId="77777777">
            <w:r w:rsidRPr="001101C8">
              <w:t>Upper</w:t>
            </w:r>
          </w:p>
        </w:tc>
      </w:tr>
      <w:tr w:rsidRPr="001101C8" w:rsidR="001101C8" w:rsidTr="001101C8" w14:paraId="3583DCE9" w14:textId="77777777">
        <w:tc>
          <w:tcPr>
            <w:tcW w:w="1152" w:type="dxa"/>
            <w:shd w:val="clear" w:color="auto" w:fill="auto"/>
          </w:tcPr>
          <w:p w:rsidRPr="001101C8" w:rsidR="001101C8" w:rsidP="00A27B61" w:rsidRDefault="001101C8" w14:paraId="5BD1BAEE" w14:textId="77777777">
            <w:pPr>
              <w:rPr>
                <w:bCs/>
              </w:rPr>
            </w:pPr>
            <w:r w:rsidRPr="001101C8">
              <w:rPr>
                <w:bCs/>
              </w:rPr>
              <w:t>BOUTE</w:t>
            </w:r>
          </w:p>
        </w:tc>
        <w:tc>
          <w:tcPr>
            <w:tcW w:w="2124" w:type="dxa"/>
            <w:shd w:val="clear" w:color="auto" w:fill="auto"/>
          </w:tcPr>
          <w:p w:rsidRPr="001101C8" w:rsidR="001101C8" w:rsidP="00A27B61" w:rsidRDefault="001101C8" w14:paraId="17FD3194" w14:textId="77777777">
            <w:proofErr w:type="spellStart"/>
            <w:r w:rsidRPr="001101C8">
              <w:t>Bouteloua</w:t>
            </w:r>
            <w:proofErr w:type="spellEnd"/>
          </w:p>
        </w:tc>
        <w:tc>
          <w:tcPr>
            <w:tcW w:w="1860" w:type="dxa"/>
            <w:shd w:val="clear" w:color="auto" w:fill="auto"/>
          </w:tcPr>
          <w:p w:rsidRPr="001101C8" w:rsidR="001101C8" w:rsidP="00A27B61" w:rsidRDefault="001101C8" w14:paraId="6763AA91" w14:textId="77777777">
            <w:proofErr w:type="spellStart"/>
            <w:r w:rsidRPr="001101C8">
              <w:t>Grama</w:t>
            </w:r>
            <w:proofErr w:type="spellEnd"/>
          </w:p>
        </w:tc>
        <w:tc>
          <w:tcPr>
            <w:tcW w:w="1956" w:type="dxa"/>
            <w:shd w:val="clear" w:color="auto" w:fill="auto"/>
          </w:tcPr>
          <w:p w:rsidRPr="001101C8" w:rsidR="001101C8" w:rsidP="00A27B61" w:rsidRDefault="001101C8" w14:paraId="75937888" w14:textId="77777777">
            <w:r w:rsidRPr="001101C8">
              <w:t>Upper</w:t>
            </w:r>
          </w:p>
        </w:tc>
      </w:tr>
    </w:tbl>
    <w:p w:rsidR="001101C8" w:rsidP="001101C8" w:rsidRDefault="001101C8" w14:paraId="1EBEB8E1" w14:textId="77777777"/>
    <w:p w:rsidR="001101C8" w:rsidP="001101C8" w:rsidRDefault="001101C8" w14:paraId="15C7483D" w14:textId="77777777">
      <w:pPr>
        <w:pStyle w:val="SClassInfoPara"/>
      </w:pPr>
      <w:r>
        <w:t>Description</w:t>
      </w:r>
    </w:p>
    <w:p w:rsidR="001101C8" w:rsidP="001101C8" w:rsidRDefault="001101C8" w14:paraId="192AFDFD" w14:textId="70715F37">
      <w:r>
        <w:t>This early development stage is characterized by early sprouting shrubs (</w:t>
      </w:r>
      <w:r w:rsidRPr="004020CF">
        <w:rPr>
          <w:i/>
        </w:rPr>
        <w:t xml:space="preserve">Quercus </w:t>
      </w:r>
      <w:proofErr w:type="spellStart"/>
      <w:r w:rsidRPr="004020CF">
        <w:rPr>
          <w:i/>
        </w:rPr>
        <w:t>havardii</w:t>
      </w:r>
      <w:proofErr w:type="spellEnd"/>
      <w:r>
        <w:t xml:space="preserve">). In </w:t>
      </w:r>
      <w:r w:rsidR="00360F14">
        <w:t xml:space="preserve">areas dominated by </w:t>
      </w:r>
      <w:r w:rsidRPr="004020CF">
        <w:rPr>
          <w:i/>
        </w:rPr>
        <w:t xml:space="preserve">Quercus </w:t>
      </w:r>
      <w:proofErr w:type="spellStart"/>
      <w:r w:rsidRPr="004020CF">
        <w:rPr>
          <w:i/>
        </w:rPr>
        <w:t>havardii</w:t>
      </w:r>
      <w:proofErr w:type="spellEnd"/>
      <w:r>
        <w:t xml:space="preserve">, the early developmental stages will be almost completely dominated by </w:t>
      </w:r>
      <w:r w:rsidRPr="004020CF">
        <w:rPr>
          <w:i/>
        </w:rPr>
        <w:t xml:space="preserve">Q. </w:t>
      </w:r>
      <w:proofErr w:type="spellStart"/>
      <w:r w:rsidRPr="004020CF">
        <w:rPr>
          <w:i/>
        </w:rPr>
        <w:t>havardii</w:t>
      </w:r>
      <w:proofErr w:type="spellEnd"/>
      <w:r>
        <w:t xml:space="preserve"> </w:t>
      </w:r>
      <w:proofErr w:type="spellStart"/>
      <w:r>
        <w:t>resprouts</w:t>
      </w:r>
      <w:proofErr w:type="spellEnd"/>
      <w:r>
        <w:t xml:space="preserve">, with some development of scattered graminoid cover. Very little fire disturbance occurs within </w:t>
      </w:r>
      <w:r w:rsidR="00360F14">
        <w:t>C</w:t>
      </w:r>
      <w:r>
        <w:t>lass A. Wind events, especially directly following a fire, will cause significant erosion and may slow the rate of succession.</w:t>
      </w:r>
    </w:p>
    <w:p w:rsidR="001101C8" w:rsidP="001101C8" w:rsidRDefault="001101C8" w14:paraId="215EA4BC" w14:textId="103AA9DD"/>
    <w:p w:rsidR="008265B3" w:rsidP="001101C8" w:rsidRDefault="008265B3" w14:paraId="35934EBD" w14:textId="52343047">
      <w:r>
        <w:t>During the 2017 review, one reviewer indicated that this S</w:t>
      </w:r>
      <w:r w:rsidR="00360F14">
        <w:t>-</w:t>
      </w:r>
      <w:r>
        <w:t xml:space="preserve">class should be much shorter than the original BpS model, </w:t>
      </w:r>
      <w:r w:rsidRPr="008265B3">
        <w:t>perhaps</w:t>
      </w:r>
      <w:r>
        <w:t xml:space="preserve"> </w:t>
      </w:r>
      <w:r w:rsidR="00360F14">
        <w:t>&lt;</w:t>
      </w:r>
      <w:r>
        <w:t>5yrs, and that a mid-succession state may be needed to represent</w:t>
      </w:r>
      <w:r w:rsidRPr="008265B3">
        <w:t xml:space="preserve"> the increased grass component in t</w:t>
      </w:r>
      <w:r>
        <w:t xml:space="preserve">he mature shrubland </w:t>
      </w:r>
      <w:r w:rsidRPr="008265B3">
        <w:t>until it is choked out by the shrubs</w:t>
      </w:r>
      <w:r w:rsidR="00360F14">
        <w:t xml:space="preserve">; this </w:t>
      </w:r>
      <w:r w:rsidRPr="008265B3">
        <w:t xml:space="preserve">would increase fire behavior and likely </w:t>
      </w:r>
      <w:r w:rsidR="00360F14">
        <w:t xml:space="preserve">the </w:t>
      </w:r>
      <w:r w:rsidRPr="008265B3">
        <w:t xml:space="preserve">size of the fires. </w:t>
      </w:r>
      <w:r w:rsidR="005052F8">
        <w:t xml:space="preserve">The </w:t>
      </w:r>
      <w:r w:rsidR="007E6505">
        <w:t xml:space="preserve">current </w:t>
      </w:r>
      <w:r w:rsidR="005052F8">
        <w:t>reviewer sees no evidence t</w:t>
      </w:r>
      <w:r w:rsidRPr="008265B3">
        <w:t>hat sand sagebrush ever undergoes succession to shinnery oak or vice versa.</w:t>
      </w:r>
      <w:r>
        <w:t xml:space="preserve"> </w:t>
      </w:r>
      <w:r w:rsidR="007E6505">
        <w:t xml:space="preserve">Modelers </w:t>
      </w:r>
      <w:r>
        <w:t>were unable to resolve this suggestion with other reviewers</w:t>
      </w:r>
      <w:r w:rsidR="007E6505">
        <w:t>,</w:t>
      </w:r>
      <w:r>
        <w:t xml:space="preserve"> so no changes to the model will occur in the 2017 review</w:t>
      </w:r>
      <w:r w:rsidR="007E6505">
        <w:t>. T</w:t>
      </w:r>
      <w:r>
        <w:t>he reviewer</w:t>
      </w:r>
      <w:r w:rsidR="005052F8">
        <w:t>’</w:t>
      </w:r>
      <w:r>
        <w:t xml:space="preserve">s concerns </w:t>
      </w:r>
      <w:r w:rsidR="007E6505">
        <w:t xml:space="preserve">will be revisited </w:t>
      </w:r>
      <w:r>
        <w:t>in the following continuous model improvement process.</w:t>
      </w:r>
    </w:p>
    <w:p w:rsidR="008265B3" w:rsidP="001101C8" w:rsidRDefault="008265B3" w14:paraId="2A5AB8A7" w14:textId="77777777"/>
    <w:p>
      <w:r>
        <w:rPr>
          <w:i/>
          <w:u w:val="single"/>
        </w:rPr>
        <w:t>Maximum Tree Size Class</w:t>
      </w:r>
      <w:br/>
      <w:r>
        <w:t>None</w:t>
      </w:r>
    </w:p>
    <w:p w:rsidR="001101C8" w:rsidP="001101C8" w:rsidRDefault="001101C8" w14:paraId="46E28142" w14:textId="77777777">
      <w:pPr>
        <w:pStyle w:val="InfoPara"/>
        <w:pBdr>
          <w:top w:val="single" w:color="auto" w:sz="4" w:space="1"/>
        </w:pBdr>
      </w:pPr>
      <w:r xmlns:w="http://schemas.openxmlformats.org/wordprocessingml/2006/main">
        <w:t>Class B</w:t>
      </w:r>
      <w:r xmlns:w="http://schemas.openxmlformats.org/wordprocessingml/2006/main">
        <w:tab/>
        <w:t>72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101C8" w:rsidP="001101C8" w:rsidRDefault="001101C8" w14:paraId="00090C7B" w14:textId="77777777"/>
    <w:p w:rsidR="001101C8" w:rsidP="001101C8" w:rsidRDefault="001101C8" w14:paraId="7630846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32"/>
        <w:gridCol w:w="1956"/>
        <w:gridCol w:w="1956"/>
      </w:tblGrid>
      <w:tr w:rsidRPr="001101C8" w:rsidR="001101C8" w:rsidTr="001101C8" w14:paraId="6279E34E" w14:textId="77777777">
        <w:tc>
          <w:tcPr>
            <w:tcW w:w="1152" w:type="dxa"/>
            <w:tcBorders>
              <w:top w:val="single" w:color="auto" w:sz="2" w:space="0"/>
              <w:bottom w:val="single" w:color="000000" w:sz="12" w:space="0"/>
            </w:tcBorders>
            <w:shd w:val="clear" w:color="auto" w:fill="auto"/>
          </w:tcPr>
          <w:p w:rsidRPr="001101C8" w:rsidR="001101C8" w:rsidP="00A27B61" w:rsidRDefault="001101C8" w14:paraId="3E5351D6" w14:textId="77777777">
            <w:pPr>
              <w:rPr>
                <w:b/>
                <w:bCs/>
              </w:rPr>
            </w:pPr>
            <w:r w:rsidRPr="001101C8">
              <w:rPr>
                <w:b/>
                <w:bCs/>
              </w:rPr>
              <w:t>Symbol</w:t>
            </w:r>
          </w:p>
        </w:tc>
        <w:tc>
          <w:tcPr>
            <w:tcW w:w="2232" w:type="dxa"/>
            <w:tcBorders>
              <w:top w:val="single" w:color="auto" w:sz="2" w:space="0"/>
              <w:bottom w:val="single" w:color="000000" w:sz="12" w:space="0"/>
            </w:tcBorders>
            <w:shd w:val="clear" w:color="auto" w:fill="auto"/>
          </w:tcPr>
          <w:p w:rsidRPr="001101C8" w:rsidR="001101C8" w:rsidP="00A27B61" w:rsidRDefault="001101C8" w14:paraId="1D7742B4" w14:textId="77777777">
            <w:pPr>
              <w:rPr>
                <w:b/>
                <w:bCs/>
              </w:rPr>
            </w:pPr>
            <w:r w:rsidRPr="001101C8">
              <w:rPr>
                <w:b/>
                <w:bCs/>
              </w:rPr>
              <w:t>Scientific Name</w:t>
            </w:r>
          </w:p>
        </w:tc>
        <w:tc>
          <w:tcPr>
            <w:tcW w:w="1956" w:type="dxa"/>
            <w:tcBorders>
              <w:top w:val="single" w:color="auto" w:sz="2" w:space="0"/>
              <w:bottom w:val="single" w:color="000000" w:sz="12" w:space="0"/>
            </w:tcBorders>
            <w:shd w:val="clear" w:color="auto" w:fill="auto"/>
          </w:tcPr>
          <w:p w:rsidRPr="001101C8" w:rsidR="001101C8" w:rsidP="00A27B61" w:rsidRDefault="001101C8" w14:paraId="0346C391" w14:textId="77777777">
            <w:pPr>
              <w:rPr>
                <w:b/>
                <w:bCs/>
              </w:rPr>
            </w:pPr>
            <w:r w:rsidRPr="001101C8">
              <w:rPr>
                <w:b/>
                <w:bCs/>
              </w:rPr>
              <w:t>Common Name</w:t>
            </w:r>
          </w:p>
        </w:tc>
        <w:tc>
          <w:tcPr>
            <w:tcW w:w="1956" w:type="dxa"/>
            <w:tcBorders>
              <w:top w:val="single" w:color="auto" w:sz="2" w:space="0"/>
              <w:bottom w:val="single" w:color="000000" w:sz="12" w:space="0"/>
            </w:tcBorders>
            <w:shd w:val="clear" w:color="auto" w:fill="auto"/>
          </w:tcPr>
          <w:p w:rsidRPr="001101C8" w:rsidR="001101C8" w:rsidP="00A27B61" w:rsidRDefault="001101C8" w14:paraId="4CC952CA" w14:textId="77777777">
            <w:pPr>
              <w:rPr>
                <w:b/>
                <w:bCs/>
              </w:rPr>
            </w:pPr>
            <w:r w:rsidRPr="001101C8">
              <w:rPr>
                <w:b/>
                <w:bCs/>
              </w:rPr>
              <w:t>Canopy Position</w:t>
            </w:r>
          </w:p>
        </w:tc>
      </w:tr>
      <w:tr w:rsidRPr="001101C8" w:rsidR="001101C8" w:rsidTr="001101C8" w14:paraId="16D6C557" w14:textId="77777777">
        <w:tc>
          <w:tcPr>
            <w:tcW w:w="1152" w:type="dxa"/>
            <w:tcBorders>
              <w:top w:val="single" w:color="000000" w:sz="12" w:space="0"/>
            </w:tcBorders>
            <w:shd w:val="clear" w:color="auto" w:fill="auto"/>
          </w:tcPr>
          <w:p w:rsidRPr="001101C8" w:rsidR="001101C8" w:rsidP="00A27B61" w:rsidRDefault="001101C8" w14:paraId="79120298" w14:textId="77777777">
            <w:pPr>
              <w:rPr>
                <w:bCs/>
              </w:rPr>
            </w:pPr>
            <w:r w:rsidRPr="001101C8">
              <w:rPr>
                <w:bCs/>
              </w:rPr>
              <w:t>QUHA3</w:t>
            </w:r>
          </w:p>
        </w:tc>
        <w:tc>
          <w:tcPr>
            <w:tcW w:w="2232" w:type="dxa"/>
            <w:tcBorders>
              <w:top w:val="single" w:color="000000" w:sz="12" w:space="0"/>
            </w:tcBorders>
            <w:shd w:val="clear" w:color="auto" w:fill="auto"/>
          </w:tcPr>
          <w:p w:rsidRPr="001101C8" w:rsidR="001101C8" w:rsidP="00A27B61" w:rsidRDefault="001101C8" w14:paraId="42FA8A90" w14:textId="77777777">
            <w:r w:rsidRPr="001101C8">
              <w:t xml:space="preserve">Quercus </w:t>
            </w:r>
            <w:proofErr w:type="spellStart"/>
            <w:r w:rsidRPr="001101C8">
              <w:t>havardii</w:t>
            </w:r>
            <w:proofErr w:type="spellEnd"/>
          </w:p>
        </w:tc>
        <w:tc>
          <w:tcPr>
            <w:tcW w:w="1956" w:type="dxa"/>
            <w:tcBorders>
              <w:top w:val="single" w:color="000000" w:sz="12" w:space="0"/>
            </w:tcBorders>
            <w:shd w:val="clear" w:color="auto" w:fill="auto"/>
          </w:tcPr>
          <w:p w:rsidRPr="001101C8" w:rsidR="001101C8" w:rsidP="00A27B61" w:rsidRDefault="001101C8" w14:paraId="20A28E35" w14:textId="77777777">
            <w:proofErr w:type="spellStart"/>
            <w:r w:rsidRPr="001101C8">
              <w:t>Havard</w:t>
            </w:r>
            <w:proofErr w:type="spellEnd"/>
            <w:r w:rsidRPr="001101C8">
              <w:t xml:space="preserve"> oak</w:t>
            </w:r>
          </w:p>
        </w:tc>
        <w:tc>
          <w:tcPr>
            <w:tcW w:w="1956" w:type="dxa"/>
            <w:tcBorders>
              <w:top w:val="single" w:color="000000" w:sz="12" w:space="0"/>
            </w:tcBorders>
            <w:shd w:val="clear" w:color="auto" w:fill="auto"/>
          </w:tcPr>
          <w:p w:rsidRPr="001101C8" w:rsidR="001101C8" w:rsidP="00A27B61" w:rsidRDefault="001101C8" w14:paraId="17363D35" w14:textId="77777777">
            <w:r w:rsidRPr="001101C8">
              <w:t>Upper</w:t>
            </w:r>
          </w:p>
        </w:tc>
      </w:tr>
      <w:tr w:rsidRPr="001101C8" w:rsidR="001101C8" w:rsidTr="001101C8" w14:paraId="64AA79AD" w14:textId="77777777">
        <w:tc>
          <w:tcPr>
            <w:tcW w:w="1152" w:type="dxa"/>
            <w:shd w:val="clear" w:color="auto" w:fill="auto"/>
          </w:tcPr>
          <w:p w:rsidRPr="001101C8" w:rsidR="001101C8" w:rsidP="00A27B61" w:rsidRDefault="001101C8" w14:paraId="485D5F17" w14:textId="77777777">
            <w:pPr>
              <w:rPr>
                <w:bCs/>
              </w:rPr>
            </w:pPr>
            <w:r w:rsidRPr="001101C8">
              <w:rPr>
                <w:bCs/>
              </w:rPr>
              <w:t>ARFI2</w:t>
            </w:r>
          </w:p>
        </w:tc>
        <w:tc>
          <w:tcPr>
            <w:tcW w:w="2232" w:type="dxa"/>
            <w:shd w:val="clear" w:color="auto" w:fill="auto"/>
          </w:tcPr>
          <w:p w:rsidRPr="001101C8" w:rsidR="001101C8" w:rsidP="00A27B61" w:rsidRDefault="001101C8" w14:paraId="4115CFF2" w14:textId="77777777">
            <w:r w:rsidRPr="001101C8">
              <w:t xml:space="preserve">Artemisia </w:t>
            </w:r>
            <w:proofErr w:type="spellStart"/>
            <w:r w:rsidRPr="001101C8">
              <w:t>filifolia</w:t>
            </w:r>
            <w:proofErr w:type="spellEnd"/>
          </w:p>
        </w:tc>
        <w:tc>
          <w:tcPr>
            <w:tcW w:w="1956" w:type="dxa"/>
            <w:shd w:val="clear" w:color="auto" w:fill="auto"/>
          </w:tcPr>
          <w:p w:rsidRPr="001101C8" w:rsidR="001101C8" w:rsidP="00A27B61" w:rsidRDefault="001101C8" w14:paraId="7CD7418A" w14:textId="77777777">
            <w:r w:rsidRPr="001101C8">
              <w:t>Sand sagebrush</w:t>
            </w:r>
          </w:p>
        </w:tc>
        <w:tc>
          <w:tcPr>
            <w:tcW w:w="1956" w:type="dxa"/>
            <w:shd w:val="clear" w:color="auto" w:fill="auto"/>
          </w:tcPr>
          <w:p w:rsidRPr="001101C8" w:rsidR="001101C8" w:rsidP="00A27B61" w:rsidRDefault="001101C8" w14:paraId="68FA4809" w14:textId="77777777">
            <w:r w:rsidRPr="001101C8">
              <w:t>Upper</w:t>
            </w:r>
          </w:p>
        </w:tc>
      </w:tr>
      <w:tr w:rsidRPr="001101C8" w:rsidR="001101C8" w:rsidTr="001101C8" w14:paraId="0446C985" w14:textId="77777777">
        <w:tc>
          <w:tcPr>
            <w:tcW w:w="1152" w:type="dxa"/>
            <w:shd w:val="clear" w:color="auto" w:fill="auto"/>
          </w:tcPr>
          <w:p w:rsidRPr="001101C8" w:rsidR="001101C8" w:rsidP="00A27B61" w:rsidRDefault="001101C8" w14:paraId="7B0ADE13" w14:textId="77777777">
            <w:pPr>
              <w:rPr>
                <w:bCs/>
              </w:rPr>
            </w:pPr>
            <w:r w:rsidRPr="001101C8">
              <w:rPr>
                <w:bCs/>
              </w:rPr>
              <w:t>PRAN3</w:t>
            </w:r>
          </w:p>
        </w:tc>
        <w:tc>
          <w:tcPr>
            <w:tcW w:w="2232" w:type="dxa"/>
            <w:shd w:val="clear" w:color="auto" w:fill="auto"/>
          </w:tcPr>
          <w:p w:rsidRPr="001101C8" w:rsidR="001101C8" w:rsidP="00A27B61" w:rsidRDefault="001101C8" w14:paraId="6AF6853F" w14:textId="77777777">
            <w:r w:rsidRPr="001101C8">
              <w:t>Prunus angustifolia</w:t>
            </w:r>
          </w:p>
        </w:tc>
        <w:tc>
          <w:tcPr>
            <w:tcW w:w="1956" w:type="dxa"/>
            <w:shd w:val="clear" w:color="auto" w:fill="auto"/>
          </w:tcPr>
          <w:p w:rsidRPr="001101C8" w:rsidR="001101C8" w:rsidP="00A27B61" w:rsidRDefault="001101C8" w14:paraId="0E62B5F4" w14:textId="77777777">
            <w:r w:rsidRPr="001101C8">
              <w:t>Chickasaw plum</w:t>
            </w:r>
          </w:p>
        </w:tc>
        <w:tc>
          <w:tcPr>
            <w:tcW w:w="1956" w:type="dxa"/>
            <w:shd w:val="clear" w:color="auto" w:fill="auto"/>
          </w:tcPr>
          <w:p w:rsidRPr="001101C8" w:rsidR="001101C8" w:rsidP="00A27B61" w:rsidRDefault="001101C8" w14:paraId="7BEB130D" w14:textId="77777777">
            <w:r w:rsidRPr="001101C8">
              <w:t>Upper</w:t>
            </w:r>
          </w:p>
        </w:tc>
      </w:tr>
      <w:tr w:rsidRPr="001101C8" w:rsidR="001101C8" w:rsidTr="001101C8" w14:paraId="379884E8" w14:textId="77777777">
        <w:tc>
          <w:tcPr>
            <w:tcW w:w="1152" w:type="dxa"/>
            <w:shd w:val="clear" w:color="auto" w:fill="auto"/>
          </w:tcPr>
          <w:p w:rsidRPr="001101C8" w:rsidR="001101C8" w:rsidP="00A27B61" w:rsidRDefault="001101C8" w14:paraId="2AADA718" w14:textId="77777777">
            <w:pPr>
              <w:rPr>
                <w:bCs/>
              </w:rPr>
            </w:pPr>
            <w:r w:rsidRPr="001101C8">
              <w:rPr>
                <w:bCs/>
              </w:rPr>
              <w:t>YUEL</w:t>
            </w:r>
          </w:p>
        </w:tc>
        <w:tc>
          <w:tcPr>
            <w:tcW w:w="2232" w:type="dxa"/>
            <w:shd w:val="clear" w:color="auto" w:fill="auto"/>
          </w:tcPr>
          <w:p w:rsidRPr="001101C8" w:rsidR="001101C8" w:rsidP="00A27B61" w:rsidRDefault="001101C8" w14:paraId="62F00AE6" w14:textId="77777777">
            <w:r w:rsidRPr="001101C8">
              <w:t xml:space="preserve">Yucca </w:t>
            </w:r>
            <w:proofErr w:type="spellStart"/>
            <w:r w:rsidRPr="001101C8">
              <w:t>elata</w:t>
            </w:r>
            <w:proofErr w:type="spellEnd"/>
          </w:p>
        </w:tc>
        <w:tc>
          <w:tcPr>
            <w:tcW w:w="1956" w:type="dxa"/>
            <w:shd w:val="clear" w:color="auto" w:fill="auto"/>
          </w:tcPr>
          <w:p w:rsidRPr="001101C8" w:rsidR="001101C8" w:rsidP="00A27B61" w:rsidRDefault="001101C8" w14:paraId="2DDF08D3" w14:textId="77777777">
            <w:proofErr w:type="spellStart"/>
            <w:r w:rsidRPr="001101C8">
              <w:t>Soaptree</w:t>
            </w:r>
            <w:proofErr w:type="spellEnd"/>
            <w:r w:rsidRPr="001101C8">
              <w:t xml:space="preserve"> yucca</w:t>
            </w:r>
          </w:p>
        </w:tc>
        <w:tc>
          <w:tcPr>
            <w:tcW w:w="1956" w:type="dxa"/>
            <w:shd w:val="clear" w:color="auto" w:fill="auto"/>
          </w:tcPr>
          <w:p w:rsidRPr="001101C8" w:rsidR="001101C8" w:rsidP="00A27B61" w:rsidRDefault="001101C8" w14:paraId="60625660" w14:textId="77777777">
            <w:r w:rsidRPr="001101C8">
              <w:t>Upper</w:t>
            </w:r>
          </w:p>
        </w:tc>
      </w:tr>
    </w:tbl>
    <w:p w:rsidR="001101C8" w:rsidP="001101C8" w:rsidRDefault="001101C8" w14:paraId="712F7E90" w14:textId="77777777"/>
    <w:p w:rsidR="001101C8" w:rsidP="001101C8" w:rsidRDefault="001101C8" w14:paraId="461742B0" w14:textId="77777777">
      <w:pPr>
        <w:pStyle w:val="SClassInfoPara"/>
      </w:pPr>
      <w:r>
        <w:t>Description</w:t>
      </w:r>
    </w:p>
    <w:p w:rsidR="001101C8" w:rsidP="001101C8" w:rsidRDefault="001101C8" w14:paraId="056634D4" w14:textId="49B31F59">
      <w:r>
        <w:t>Fire disturbance is stand</w:t>
      </w:r>
      <w:r w:rsidR="007E6505">
        <w:t>-</w:t>
      </w:r>
      <w:r>
        <w:t xml:space="preserve">replacement (sending the system back to </w:t>
      </w:r>
      <w:r w:rsidR="007E6505">
        <w:t>C</w:t>
      </w:r>
      <w:r>
        <w:t>lass A) and is commonly wind</w:t>
      </w:r>
      <w:r w:rsidR="007E6505">
        <w:t>-</w:t>
      </w:r>
      <w:r>
        <w:t xml:space="preserve">driven. This class is the dominant class. </w:t>
      </w:r>
      <w:r w:rsidRPr="004020CF">
        <w:rPr>
          <w:i/>
        </w:rPr>
        <w:t xml:space="preserve">Q. </w:t>
      </w:r>
      <w:proofErr w:type="spellStart"/>
      <w:r w:rsidRPr="004020CF">
        <w:rPr>
          <w:i/>
        </w:rPr>
        <w:t>havardii</w:t>
      </w:r>
      <w:proofErr w:type="spellEnd"/>
      <w:r>
        <w:t xml:space="preserve"> </w:t>
      </w:r>
      <w:proofErr w:type="spellStart"/>
      <w:r>
        <w:t>resprouts</w:t>
      </w:r>
      <w:proofErr w:type="spellEnd"/>
      <w:r>
        <w:t xml:space="preserve"> vigorously following a fire and thus persists for long periods of time. Succession within these </w:t>
      </w:r>
      <w:r w:rsidRPr="004020CF">
        <w:rPr>
          <w:i/>
        </w:rPr>
        <w:t xml:space="preserve">Q. </w:t>
      </w:r>
      <w:proofErr w:type="spellStart"/>
      <w:r w:rsidRPr="004020CF">
        <w:rPr>
          <w:i/>
        </w:rPr>
        <w:t>havardii</w:t>
      </w:r>
      <w:proofErr w:type="spellEnd"/>
      <w:r>
        <w:t xml:space="preserve"> shrublands manifests as a structural change, moving from early short </w:t>
      </w:r>
      <w:proofErr w:type="spellStart"/>
      <w:r>
        <w:t>resprouts</w:t>
      </w:r>
      <w:proofErr w:type="spellEnd"/>
      <w:r>
        <w:t xml:space="preserve"> and developing into taller shrublands to ~2-3m in height. Replacement fire sends </w:t>
      </w:r>
      <w:r w:rsidR="00B20400">
        <w:t>this class back to A</w:t>
      </w:r>
      <w:r>
        <w:t>.</w:t>
      </w:r>
    </w:p>
    <w:p w:rsidR="008265B3" w:rsidP="001101C8" w:rsidRDefault="008265B3" w14:paraId="61038E7D" w14:textId="0E27C596"/>
    <w:p w:rsidR="008265B3" w:rsidP="001101C8" w:rsidRDefault="008265B3" w14:paraId="26D3BED2" w14:textId="140C32F4">
      <w:r>
        <w:t>During the 2017 review</w:t>
      </w:r>
      <w:r w:rsidR="007E6505">
        <w:t>,</w:t>
      </w:r>
      <w:r>
        <w:t xml:space="preserve"> one reviewer indicated that </w:t>
      </w:r>
      <w:r w:rsidR="007E6505">
        <w:t>s</w:t>
      </w:r>
      <w:r>
        <w:t xml:space="preserve">hinnery </w:t>
      </w:r>
      <w:r w:rsidR="007E6505">
        <w:t>o</w:t>
      </w:r>
      <w:r>
        <w:t xml:space="preserve">ak only rarely is </w:t>
      </w:r>
      <w:r w:rsidR="007E6505">
        <w:t>&gt;1m.</w:t>
      </w:r>
    </w:p>
    <w:p w:rsidR="001101C8" w:rsidP="001101C8" w:rsidRDefault="001101C8" w14:paraId="3D056928"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12</w:t>
            </w:r>
          </w:p>
        </w:tc>
      </w:tr>
      <w:tr>
        <w:tc>
          <w:p>
            <w:pPr>
              <w:jc w:val="center"/>
            </w:pPr>
            <w:r>
              <w:rPr>
                <w:sz w:val="20"/>
              </w:rPr>
              <w:t>Late1:CLS</w:t>
            </w:r>
          </w:p>
        </w:tc>
        <w:tc>
          <w:p>
            <w:pPr>
              <w:jc w:val="center"/>
            </w:pPr>
            <w:r>
              <w:rPr>
                <w:sz w:val="20"/>
              </w:rPr>
              <w:t>13</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101C8" w:rsidP="001101C8" w:rsidRDefault="001101C8" w14:paraId="78D11953" w14:textId="77777777">
      <w:r>
        <w:t xml:space="preserve">Bonner, F.T. and </w:t>
      </w:r>
      <w:proofErr w:type="spellStart"/>
      <w:r>
        <w:t>Vozzo</w:t>
      </w:r>
      <w:proofErr w:type="spellEnd"/>
      <w:r>
        <w:t>, J.A. 1987. Seed biology and technology of Quercus. GTR-SO-66. New Orleans, LA: USDA Forest Service, Southern Forest Experiment Station. 21 pp.</w:t>
      </w:r>
    </w:p>
    <w:p w:rsidR="001101C8" w:rsidP="001101C8" w:rsidRDefault="001101C8" w14:paraId="08C56C55" w14:textId="77777777"/>
    <w:p w:rsidR="001101C8" w:rsidP="001101C8" w:rsidRDefault="001101C8" w14:paraId="18D9B101" w14:textId="77777777">
      <w:r>
        <w:t>Brown, David E. 1982. Plains and Great Basin grasslands. In: Brown, David E., ed. Biotic communities of the American Southwest—United States and Mexico. Desert Plants. 4(1-4) 115-121.</w:t>
      </w:r>
    </w:p>
    <w:p w:rsidR="001101C8" w:rsidP="001101C8" w:rsidRDefault="001101C8" w14:paraId="726828B6" w14:textId="77777777"/>
    <w:p w:rsidR="001101C8" w:rsidP="001101C8" w:rsidRDefault="001101C8" w14:paraId="20EEB48C"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1101C8" w:rsidP="001101C8" w:rsidRDefault="001101C8" w14:paraId="00911E07" w14:textId="77777777"/>
    <w:p w:rsidR="001101C8" w:rsidP="001101C8" w:rsidRDefault="001101C8" w14:paraId="5A39AABD" w14:textId="77777777">
      <w:proofErr w:type="spellStart"/>
      <w:r>
        <w:t>Dhillion</w:t>
      </w:r>
      <w:proofErr w:type="spellEnd"/>
      <w:r>
        <w:t xml:space="preserve">, S.S. and M.H. Mills. 1999. The sand shinnery oak (Quercus </w:t>
      </w:r>
      <w:proofErr w:type="spellStart"/>
      <w:r>
        <w:t>havardii</w:t>
      </w:r>
      <w:proofErr w:type="spellEnd"/>
      <w:r>
        <w:t xml:space="preserve">) communities of the Llano Estacado: history, structure, ecology, and restoration. Pages 262-274 in: R.C. Anderson, J.H. </w:t>
      </w:r>
      <w:proofErr w:type="spellStart"/>
      <w:r>
        <w:t>Fralish</w:t>
      </w:r>
      <w:proofErr w:type="spellEnd"/>
      <w:r>
        <w:t xml:space="preserve"> and J.M. Baskin (eds.). Savannas, barrens, and rock outcrop plant communities of North America. Cambridge Univ. Press, Cambridge, MA.</w:t>
      </w:r>
    </w:p>
    <w:p w:rsidR="001101C8" w:rsidP="001101C8" w:rsidRDefault="001101C8" w14:paraId="7157F757" w14:textId="77777777"/>
    <w:p w:rsidR="001101C8" w:rsidP="001101C8" w:rsidRDefault="001101C8" w14:paraId="56B8B260" w14:textId="77777777">
      <w:proofErr w:type="spellStart"/>
      <w:r>
        <w:t>Dhillion</w:t>
      </w:r>
      <w:proofErr w:type="spellEnd"/>
      <w:r>
        <w:t>, S.S., M.A. McGinley, C.F. Friese and J.C. Zak. 1994. Construction of sand shinnery oak communities of the Llano Estacado: animal disturbances, plant community structure, and restoration. Rest. Ecol. 2: 51-60.</w:t>
      </w:r>
    </w:p>
    <w:p w:rsidR="001101C8" w:rsidP="001101C8" w:rsidRDefault="001101C8" w14:paraId="069FEAC4" w14:textId="77777777"/>
    <w:p w:rsidR="001101C8" w:rsidP="001101C8" w:rsidRDefault="001101C8" w14:paraId="3FFE052B" w14:textId="77777777">
      <w:r>
        <w:t xml:space="preserve">Harrell, W.C., S.D. </w:t>
      </w:r>
      <w:proofErr w:type="spellStart"/>
      <w:r>
        <w:t>Fuhlendorf</w:t>
      </w:r>
      <w:proofErr w:type="spellEnd"/>
      <w:r>
        <w:t xml:space="preserve"> and T.G. Bidwell. 2001. Effects of prescribed fire on sand shinnery oak communities. Journal of Range Management 54: 685-690.</w:t>
      </w:r>
    </w:p>
    <w:p w:rsidR="001101C8" w:rsidP="001101C8" w:rsidRDefault="001101C8" w14:paraId="0F1923A8" w14:textId="77777777"/>
    <w:p w:rsidR="001101C8" w:rsidP="001101C8" w:rsidRDefault="001101C8" w14:paraId="5279A01F" w14:textId="77777777">
      <w:r>
        <w:t>Herbal, C.H. 1979. Utilization of grass and shrublands of the southwestern United States. In Walker, B.H. ed. Management of semiarid ecosystems. Vol. 7. Developments in agriculture and managed forest ecology. Amsterdam: Elsevier Scientific Publishing.</w:t>
      </w:r>
    </w:p>
    <w:p w:rsidR="001101C8" w:rsidP="001101C8" w:rsidRDefault="001101C8" w14:paraId="1F00B907" w14:textId="77777777"/>
    <w:p w:rsidR="001101C8" w:rsidP="001101C8" w:rsidRDefault="001101C8" w14:paraId="79C70D5E" w14:textId="77777777">
      <w:r>
        <w:t xml:space="preserve">Peterson, R.S. and C.S. Boyd. 1998. Ecology and management of sand shinnery oak communities: A literature review. USDA Forest Service </w:t>
      </w:r>
      <w:proofErr w:type="spellStart"/>
      <w:r>
        <w:t>Gen.Tech</w:t>
      </w:r>
      <w:proofErr w:type="spellEnd"/>
      <w:r>
        <w:t>. Report#GTR-16. Rocky Mt. Forest and Range Exp. Sta., Fort Collins, CO.</w:t>
      </w:r>
    </w:p>
    <w:p w:rsidR="001101C8" w:rsidP="001101C8" w:rsidRDefault="001101C8" w14:paraId="6458C875" w14:textId="77777777"/>
    <w:p w:rsidR="001101C8" w:rsidP="001101C8" w:rsidRDefault="001101C8" w14:paraId="3D0F0D57" w14:textId="4E9AFEEE">
      <w:r>
        <w:t>Petit, R.D. 1986. Sand shinnery Oak: control and management. Management Note 8. Lubbock TX: Texas Tech University, College of Agricultural Sciences. 5 pp.</w:t>
      </w:r>
    </w:p>
    <w:p w:rsidR="001101C8" w:rsidP="001101C8" w:rsidRDefault="001101C8" w14:paraId="057F9E79" w14:textId="77777777"/>
    <w:p w:rsidR="001101C8" w:rsidP="001101C8" w:rsidRDefault="001101C8" w14:paraId="0BEF2F99" w14:textId="77777777">
      <w:r>
        <w:t>Weaver, J.E. and F.W. Albertson 1956. Grasslands of the Great Plains. 395 pp.</w:t>
      </w:r>
    </w:p>
    <w:p w:rsidR="001101C8" w:rsidP="001101C8" w:rsidRDefault="001101C8" w14:paraId="7201B76D" w14:textId="77777777"/>
    <w:p w:rsidR="001101C8" w:rsidP="001101C8" w:rsidRDefault="001101C8" w14:paraId="46E6CF4D" w14:textId="77777777">
      <w:r>
        <w:t xml:space="preserve">Wright, H.A. 1978. Use of fire to manage grasslands of the Great Plains: Central and Southern Great Plains. Pages 14-18 in: </w:t>
      </w:r>
      <w:proofErr w:type="spellStart"/>
      <w:r>
        <w:t>Hyder</w:t>
      </w:r>
      <w:proofErr w:type="spellEnd"/>
      <w:r>
        <w:t xml:space="preserve">, Donald N. </w:t>
      </w:r>
      <w:proofErr w:type="gramStart"/>
      <w:r>
        <w:t>ed.</w:t>
      </w:r>
      <w:proofErr w:type="gramEnd"/>
      <w:r>
        <w:t xml:space="preserve"> Proceedings, 1st international rangelands congress.</w:t>
      </w:r>
    </w:p>
    <w:p w:rsidR="001101C8" w:rsidP="001101C8" w:rsidRDefault="001101C8" w14:paraId="1FAB9CCF" w14:textId="77777777"/>
    <w:p w:rsidR="001101C8" w:rsidP="001101C8" w:rsidRDefault="001101C8" w14:paraId="15AB70E4" w14:textId="77777777">
      <w:r>
        <w:t>Wright, H.A. and Thompson, R. 1978. Fire effects. In: Fire Management: Prairie plant communities: proceedings of a symposium and workshop; USDA, FS, Intermountain Research Sta. Fire Sciences Lab, Missoula MT.</w:t>
      </w:r>
    </w:p>
    <w:p w:rsidR="001101C8" w:rsidP="001101C8" w:rsidRDefault="001101C8" w14:paraId="6D169D70" w14:textId="77777777"/>
    <w:p w:rsidR="001101C8" w:rsidP="001101C8" w:rsidRDefault="001101C8" w14:paraId="17A2BDE3" w14:textId="77777777">
      <w:r>
        <w:lastRenderedPageBreak/>
        <w:t>USDA Forest Service, Rocky Mountain Research Station, Fire Sciences Laboratory (2002, December). Fire Effects Information System, [Online]. Available: http://www.fs.fed.us/database/feis/. Data base accessed 15 August 2003.</w:t>
      </w:r>
    </w:p>
    <w:p w:rsidRPr="00A43E41" w:rsidR="004D5F12" w:rsidP="001101C8" w:rsidRDefault="004D5F12" w14:paraId="595B6C0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8AE9F" w14:textId="77777777" w:rsidR="00067954" w:rsidRDefault="00067954">
      <w:r>
        <w:separator/>
      </w:r>
    </w:p>
  </w:endnote>
  <w:endnote w:type="continuationSeparator" w:id="0">
    <w:p w14:paraId="738CBCF2" w14:textId="77777777" w:rsidR="00067954" w:rsidRDefault="0006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04F81" w14:textId="77777777" w:rsidR="00A27B61" w:rsidRDefault="00A27B61" w:rsidP="001101C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31C5D" w14:textId="77777777" w:rsidR="00067954" w:rsidRDefault="00067954">
      <w:r>
        <w:separator/>
      </w:r>
    </w:p>
  </w:footnote>
  <w:footnote w:type="continuationSeparator" w:id="0">
    <w:p w14:paraId="54248866" w14:textId="77777777" w:rsidR="00067954" w:rsidRDefault="00067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33FCB" w14:textId="77777777" w:rsidR="00A27B61" w:rsidRDefault="00A27B61" w:rsidP="001101C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C8"/>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37D9D"/>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67954"/>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10D"/>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01C8"/>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749"/>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1C44"/>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0F14"/>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20CF"/>
    <w:rsid w:val="0040465F"/>
    <w:rsid w:val="004052F1"/>
    <w:rsid w:val="00410ADE"/>
    <w:rsid w:val="00410CD0"/>
    <w:rsid w:val="00412807"/>
    <w:rsid w:val="00412D14"/>
    <w:rsid w:val="00413292"/>
    <w:rsid w:val="004132E3"/>
    <w:rsid w:val="00413658"/>
    <w:rsid w:val="0041489B"/>
    <w:rsid w:val="00414CF5"/>
    <w:rsid w:val="00417F0F"/>
    <w:rsid w:val="004243CD"/>
    <w:rsid w:val="00425031"/>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52F8"/>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778E"/>
    <w:rsid w:val="005F2449"/>
    <w:rsid w:val="005F333A"/>
    <w:rsid w:val="005F3E35"/>
    <w:rsid w:val="005F4DE1"/>
    <w:rsid w:val="005F5DB6"/>
    <w:rsid w:val="005F6545"/>
    <w:rsid w:val="005F6DAF"/>
    <w:rsid w:val="005F71C5"/>
    <w:rsid w:val="00604047"/>
    <w:rsid w:val="00604E8B"/>
    <w:rsid w:val="00610059"/>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5696"/>
    <w:rsid w:val="006B6BCC"/>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07C05"/>
    <w:rsid w:val="00710F69"/>
    <w:rsid w:val="00711ED1"/>
    <w:rsid w:val="0071371D"/>
    <w:rsid w:val="00713F10"/>
    <w:rsid w:val="00715737"/>
    <w:rsid w:val="007159E8"/>
    <w:rsid w:val="007165BE"/>
    <w:rsid w:val="00716945"/>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E6505"/>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5B3"/>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3D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2DE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06013"/>
    <w:rsid w:val="00A10FBA"/>
    <w:rsid w:val="00A139C7"/>
    <w:rsid w:val="00A140AF"/>
    <w:rsid w:val="00A15139"/>
    <w:rsid w:val="00A17D70"/>
    <w:rsid w:val="00A22AF5"/>
    <w:rsid w:val="00A247B9"/>
    <w:rsid w:val="00A27B61"/>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400"/>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11155"/>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1B1F"/>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2892"/>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47367"/>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1CF6"/>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3DB6"/>
    <w:rsid w:val="00F74E72"/>
    <w:rsid w:val="00F75BAB"/>
    <w:rsid w:val="00F77029"/>
    <w:rsid w:val="00F77E0F"/>
    <w:rsid w:val="00F81F47"/>
    <w:rsid w:val="00F839EF"/>
    <w:rsid w:val="00F84815"/>
    <w:rsid w:val="00F84872"/>
    <w:rsid w:val="00F851E0"/>
    <w:rsid w:val="00F85724"/>
    <w:rsid w:val="00F8589C"/>
    <w:rsid w:val="00F8652E"/>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74E"/>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28264"/>
  <w15:docId w15:val="{0519EAE4-FF30-4884-9343-2501C08B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20400"/>
    <w:pPr>
      <w:ind w:left="720"/>
    </w:pPr>
    <w:rPr>
      <w:rFonts w:ascii="Calibri" w:eastAsia="Calibri" w:hAnsi="Calibri"/>
      <w:sz w:val="22"/>
      <w:szCs w:val="22"/>
    </w:rPr>
  </w:style>
  <w:style w:type="character" w:styleId="Hyperlink">
    <w:name w:val="Hyperlink"/>
    <w:rsid w:val="00B20400"/>
    <w:rPr>
      <w:color w:val="0000FF"/>
      <w:u w:val="single"/>
    </w:rPr>
  </w:style>
  <w:style w:type="paragraph" w:styleId="BalloonText">
    <w:name w:val="Balloon Text"/>
    <w:basedOn w:val="Normal"/>
    <w:link w:val="BalloonTextChar"/>
    <w:uiPriority w:val="99"/>
    <w:semiHidden/>
    <w:unhideWhenUsed/>
    <w:rsid w:val="00A27B61"/>
    <w:rPr>
      <w:rFonts w:ascii="Tahoma" w:hAnsi="Tahoma" w:cs="Tahoma"/>
      <w:sz w:val="16"/>
      <w:szCs w:val="16"/>
    </w:rPr>
  </w:style>
  <w:style w:type="character" w:customStyle="1" w:styleId="BalloonTextChar">
    <w:name w:val="Balloon Text Char"/>
    <w:basedOn w:val="DefaultParagraphFont"/>
    <w:link w:val="BalloonText"/>
    <w:uiPriority w:val="99"/>
    <w:semiHidden/>
    <w:rsid w:val="00A27B61"/>
    <w:rPr>
      <w:rFonts w:ascii="Tahoma" w:hAnsi="Tahoma" w:cs="Tahoma"/>
      <w:sz w:val="16"/>
      <w:szCs w:val="16"/>
    </w:rPr>
  </w:style>
  <w:style w:type="character" w:styleId="CommentReference">
    <w:name w:val="annotation reference"/>
    <w:basedOn w:val="DefaultParagraphFont"/>
    <w:uiPriority w:val="99"/>
    <w:semiHidden/>
    <w:unhideWhenUsed/>
    <w:rsid w:val="00A27B61"/>
    <w:rPr>
      <w:sz w:val="16"/>
      <w:szCs w:val="16"/>
    </w:rPr>
  </w:style>
  <w:style w:type="paragraph" w:styleId="CommentText">
    <w:name w:val="annotation text"/>
    <w:basedOn w:val="Normal"/>
    <w:link w:val="CommentTextChar"/>
    <w:uiPriority w:val="99"/>
    <w:semiHidden/>
    <w:unhideWhenUsed/>
    <w:rsid w:val="00A27B61"/>
    <w:rPr>
      <w:sz w:val="20"/>
      <w:szCs w:val="20"/>
    </w:rPr>
  </w:style>
  <w:style w:type="character" w:customStyle="1" w:styleId="CommentTextChar">
    <w:name w:val="Comment Text Char"/>
    <w:basedOn w:val="DefaultParagraphFont"/>
    <w:link w:val="CommentText"/>
    <w:uiPriority w:val="99"/>
    <w:semiHidden/>
    <w:rsid w:val="00A27B61"/>
  </w:style>
  <w:style w:type="paragraph" w:styleId="CommentSubject">
    <w:name w:val="annotation subject"/>
    <w:basedOn w:val="CommentText"/>
    <w:next w:val="CommentText"/>
    <w:link w:val="CommentSubjectChar"/>
    <w:uiPriority w:val="99"/>
    <w:semiHidden/>
    <w:unhideWhenUsed/>
    <w:rsid w:val="00A27B61"/>
    <w:rPr>
      <w:b/>
      <w:bCs/>
    </w:rPr>
  </w:style>
  <w:style w:type="character" w:customStyle="1" w:styleId="CommentSubjectChar">
    <w:name w:val="Comment Subject Char"/>
    <w:basedOn w:val="CommentTextChar"/>
    <w:link w:val="CommentSubject"/>
    <w:uiPriority w:val="99"/>
    <w:semiHidden/>
    <w:rsid w:val="00A27B61"/>
    <w:rPr>
      <w:b/>
      <w:bCs/>
    </w:rPr>
  </w:style>
  <w:style w:type="character" w:styleId="Mention">
    <w:name w:val="Mention"/>
    <w:basedOn w:val="DefaultParagraphFont"/>
    <w:uiPriority w:val="99"/>
    <w:semiHidden/>
    <w:unhideWhenUsed/>
    <w:rsid w:val="006B6BCC"/>
    <w:rPr>
      <w:color w:val="2B579A"/>
      <w:shd w:val="clear" w:color="auto" w:fill="E6E6E6"/>
    </w:rPr>
  </w:style>
  <w:style w:type="character" w:styleId="UnresolvedMention">
    <w:name w:val="Unresolved Mention"/>
    <w:basedOn w:val="DefaultParagraphFont"/>
    <w:uiPriority w:val="99"/>
    <w:semiHidden/>
    <w:unhideWhenUsed/>
    <w:rsid w:val="00A060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021247">
      <w:bodyDiv w:val="1"/>
      <w:marLeft w:val="0"/>
      <w:marRight w:val="0"/>
      <w:marTop w:val="0"/>
      <w:marBottom w:val="0"/>
      <w:divBdr>
        <w:top w:val="none" w:sz="0" w:space="0" w:color="auto"/>
        <w:left w:val="none" w:sz="0" w:space="0" w:color="auto"/>
        <w:bottom w:val="none" w:sz="0" w:space="0" w:color="auto"/>
        <w:right w:val="none" w:sz="0" w:space="0" w:color="auto"/>
      </w:divBdr>
    </w:div>
    <w:div w:id="18425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2014-08-21T14:46:00Z</cp:lastPrinted>
  <dcterms:created xsi:type="dcterms:W3CDTF">2018-02-15T19:32:00Z</dcterms:created>
  <dcterms:modified xsi:type="dcterms:W3CDTF">2018-12-06T22:03:00Z</dcterms:modified>
</cp:coreProperties>
</file>