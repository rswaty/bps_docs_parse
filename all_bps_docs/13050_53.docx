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FE3" w:rsidP="00A80FE3" w:rsidRDefault="00A80FE3">
      <w:pPr>
        <w:pStyle w:val="BpSTitle"/>
      </w:pPr>
      <w:r>
        <w:t>13050</w:t>
      </w:r>
    </w:p>
    <w:p w:rsidR="00A80FE3" w:rsidP="00A80FE3" w:rsidRDefault="00A80FE3">
      <w:pPr>
        <w:pStyle w:val="BpSTitle"/>
      </w:pPr>
      <w:r>
        <w:t>Southern Interior Low Plateau Dry-Mesic Oak Forest</w:t>
      </w:r>
    </w:p>
    <w:p w:rsidR="00A80FE3" w:rsidP="00A80FE3" w:rsidRDefault="00A80FE3">
      <w:r>
        <w:t xmlns:w="http://schemas.openxmlformats.org/wordprocessingml/2006/main">BpS Model/Description Version: Aug. 2020</w:t>
      </w:r>
      <w:r>
        <w:tab/>
      </w:r>
      <w:r>
        <w:tab/>
      </w:r>
      <w:r>
        <w:tab/>
      </w:r>
      <w:r>
        <w:tab/>
      </w:r>
      <w:r>
        <w:tab/>
      </w:r>
      <w:r>
        <w:tab/>
      </w:r>
      <w:r>
        <w:tab/>
      </w:r>
    </w:p>
    <w:p w:rsidR="00A80FE3" w:rsidP="00A80FE3" w:rsidRDefault="00C003BE">
      <w:r>
        <w:tab/>
      </w:r>
      <w:r>
        <w:tab/>
      </w:r>
      <w:r>
        <w:tab/>
      </w:r>
      <w:r>
        <w:tab/>
      </w:r>
      <w:r>
        <w:tab/>
      </w:r>
      <w:r>
        <w:tab/>
      </w:r>
      <w:r>
        <w:tab/>
      </w:r>
      <w:r>
        <w:tab/>
      </w:r>
      <w:r>
        <w:tab/>
      </w:r>
      <w:r>
        <w:tab/>
        <w:t>Update: 3/18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72"/>
        <w:gridCol w:w="2184"/>
        <w:gridCol w:w="1392"/>
        <w:gridCol w:w="852"/>
      </w:tblGrid>
      <w:tr w:rsidRPr="00A80FE3" w:rsidR="00A80FE3" w:rsidTr="00A80FE3">
        <w:tc>
          <w:tcPr>
            <w:tcW w:w="1872" w:type="dxa"/>
            <w:tcBorders>
              <w:top w:val="single" w:color="auto" w:sz="2" w:space="0"/>
              <w:left w:val="single" w:color="auto" w:sz="12" w:space="0"/>
              <w:bottom w:val="single" w:color="000000" w:sz="12" w:space="0"/>
            </w:tcBorders>
            <w:shd w:val="clear" w:color="auto" w:fill="auto"/>
          </w:tcPr>
          <w:p w:rsidRPr="00A80FE3" w:rsidR="00A80FE3" w:rsidP="009F07C5" w:rsidRDefault="00A80FE3">
            <w:pPr>
              <w:rPr>
                <w:b/>
                <w:bCs/>
              </w:rPr>
            </w:pPr>
            <w:r w:rsidRPr="00A80FE3">
              <w:rPr>
                <w:b/>
                <w:bCs/>
              </w:rPr>
              <w:t>Modelers</w:t>
            </w:r>
          </w:p>
        </w:tc>
        <w:tc>
          <w:tcPr>
            <w:tcW w:w="2184" w:type="dxa"/>
            <w:tcBorders>
              <w:top w:val="single" w:color="auto" w:sz="2" w:space="0"/>
              <w:bottom w:val="single" w:color="000000" w:sz="12" w:space="0"/>
              <w:right w:val="single" w:color="000000" w:sz="12" w:space="0"/>
            </w:tcBorders>
            <w:shd w:val="clear" w:color="auto" w:fill="auto"/>
          </w:tcPr>
          <w:p w:rsidRPr="00A80FE3" w:rsidR="00A80FE3" w:rsidP="009F07C5" w:rsidRDefault="00A80FE3">
            <w:pPr>
              <w:rPr>
                <w:b/>
                <w:bCs/>
              </w:rPr>
            </w:pPr>
          </w:p>
        </w:tc>
        <w:tc>
          <w:tcPr>
            <w:tcW w:w="1392" w:type="dxa"/>
            <w:tcBorders>
              <w:top w:val="single" w:color="auto" w:sz="2" w:space="0"/>
              <w:left w:val="single" w:color="000000" w:sz="12" w:space="0"/>
              <w:bottom w:val="single" w:color="000000" w:sz="12" w:space="0"/>
            </w:tcBorders>
            <w:shd w:val="clear" w:color="auto" w:fill="auto"/>
          </w:tcPr>
          <w:p w:rsidRPr="00A80FE3" w:rsidR="00A80FE3" w:rsidP="009F07C5" w:rsidRDefault="00A80FE3">
            <w:pPr>
              <w:rPr>
                <w:b/>
                <w:bCs/>
              </w:rPr>
            </w:pPr>
            <w:r w:rsidRPr="00A80FE3">
              <w:rPr>
                <w:b/>
                <w:bCs/>
              </w:rPr>
              <w:t>Reviewers</w:t>
            </w:r>
          </w:p>
        </w:tc>
        <w:tc>
          <w:tcPr>
            <w:tcW w:w="852" w:type="dxa"/>
            <w:tcBorders>
              <w:top w:val="single" w:color="auto" w:sz="2" w:space="0"/>
              <w:bottom w:val="single" w:color="000000" w:sz="12" w:space="0"/>
            </w:tcBorders>
            <w:shd w:val="clear" w:color="auto" w:fill="auto"/>
          </w:tcPr>
          <w:p w:rsidRPr="00A80FE3" w:rsidR="00A80FE3" w:rsidP="009F07C5" w:rsidRDefault="00A80FE3">
            <w:pPr>
              <w:rPr>
                <w:b/>
                <w:bCs/>
              </w:rPr>
            </w:pPr>
          </w:p>
        </w:tc>
      </w:tr>
      <w:tr w:rsidRPr="00A80FE3" w:rsidR="00A80FE3" w:rsidTr="00A80FE3">
        <w:tc>
          <w:tcPr>
            <w:tcW w:w="1872" w:type="dxa"/>
            <w:tcBorders>
              <w:top w:val="single" w:color="000000" w:sz="12" w:space="0"/>
              <w:left w:val="single" w:color="auto" w:sz="12" w:space="0"/>
            </w:tcBorders>
            <w:shd w:val="clear" w:color="auto" w:fill="auto"/>
          </w:tcPr>
          <w:p w:rsidRPr="00A80FE3" w:rsidR="00A80FE3" w:rsidP="009F07C5" w:rsidRDefault="00A80FE3">
            <w:pPr>
              <w:rPr>
                <w:bCs/>
              </w:rPr>
            </w:pPr>
            <w:r w:rsidRPr="00A80FE3">
              <w:rPr>
                <w:bCs/>
              </w:rPr>
              <w:t>Jim McCoy</w:t>
            </w:r>
          </w:p>
        </w:tc>
        <w:tc>
          <w:tcPr>
            <w:tcW w:w="2184" w:type="dxa"/>
            <w:tcBorders>
              <w:top w:val="single" w:color="000000" w:sz="12" w:space="0"/>
              <w:right w:val="single" w:color="000000" w:sz="12" w:space="0"/>
            </w:tcBorders>
            <w:shd w:val="clear" w:color="auto" w:fill="auto"/>
          </w:tcPr>
          <w:p w:rsidRPr="00A80FE3" w:rsidR="00A80FE3" w:rsidP="009F07C5" w:rsidRDefault="00A80FE3">
            <w:r w:rsidRPr="00A80FE3">
              <w:t>jrmccoy@fs.fed.us</w:t>
            </w:r>
          </w:p>
        </w:tc>
        <w:tc>
          <w:tcPr>
            <w:tcW w:w="1392" w:type="dxa"/>
            <w:tcBorders>
              <w:top w:val="single" w:color="000000" w:sz="12" w:space="0"/>
              <w:left w:val="single" w:color="000000" w:sz="12" w:space="0"/>
            </w:tcBorders>
            <w:shd w:val="clear" w:color="auto" w:fill="auto"/>
          </w:tcPr>
          <w:p w:rsidRPr="00A80FE3" w:rsidR="00A80FE3" w:rsidP="009F07C5" w:rsidRDefault="00A80FE3">
            <w:r w:rsidRPr="00A80FE3">
              <w:t>None</w:t>
            </w:r>
          </w:p>
        </w:tc>
        <w:tc>
          <w:tcPr>
            <w:tcW w:w="852" w:type="dxa"/>
            <w:tcBorders>
              <w:top w:val="single" w:color="000000" w:sz="12" w:space="0"/>
            </w:tcBorders>
            <w:shd w:val="clear" w:color="auto" w:fill="auto"/>
          </w:tcPr>
          <w:p w:rsidRPr="00A80FE3" w:rsidR="00A80FE3" w:rsidP="009F07C5" w:rsidRDefault="00A80FE3">
            <w:r w:rsidRPr="00A80FE3">
              <w:t>None</w:t>
            </w:r>
          </w:p>
        </w:tc>
      </w:tr>
      <w:tr w:rsidRPr="00A80FE3" w:rsidR="00A80FE3" w:rsidTr="00A80FE3">
        <w:tc>
          <w:tcPr>
            <w:tcW w:w="1872" w:type="dxa"/>
            <w:tcBorders>
              <w:left w:val="single" w:color="auto" w:sz="12" w:space="0"/>
            </w:tcBorders>
            <w:shd w:val="clear" w:color="auto" w:fill="auto"/>
          </w:tcPr>
          <w:p w:rsidRPr="00A80FE3" w:rsidR="00A80FE3" w:rsidP="009F07C5" w:rsidRDefault="00A80FE3">
            <w:pPr>
              <w:rPr>
                <w:bCs/>
              </w:rPr>
            </w:pPr>
            <w:r w:rsidRPr="00A80FE3">
              <w:rPr>
                <w:bCs/>
              </w:rPr>
              <w:t>Michele Morris</w:t>
            </w:r>
          </w:p>
        </w:tc>
        <w:tc>
          <w:tcPr>
            <w:tcW w:w="2184" w:type="dxa"/>
            <w:tcBorders>
              <w:right w:val="single" w:color="000000" w:sz="12" w:space="0"/>
            </w:tcBorders>
            <w:shd w:val="clear" w:color="auto" w:fill="auto"/>
          </w:tcPr>
          <w:p w:rsidRPr="00A80FE3" w:rsidR="00A80FE3" w:rsidP="009F07C5" w:rsidRDefault="00A80FE3">
            <w:r w:rsidRPr="00A80FE3">
              <w:t>mmorris@tnc.org</w:t>
            </w:r>
          </w:p>
        </w:tc>
        <w:tc>
          <w:tcPr>
            <w:tcW w:w="1392" w:type="dxa"/>
            <w:tcBorders>
              <w:left w:val="single" w:color="000000" w:sz="12" w:space="0"/>
            </w:tcBorders>
            <w:shd w:val="clear" w:color="auto" w:fill="auto"/>
          </w:tcPr>
          <w:p w:rsidRPr="00A80FE3" w:rsidR="00A80FE3" w:rsidP="009F07C5" w:rsidRDefault="00A80FE3">
            <w:r w:rsidRPr="00A80FE3">
              <w:t>None</w:t>
            </w:r>
          </w:p>
        </w:tc>
        <w:tc>
          <w:tcPr>
            <w:tcW w:w="852" w:type="dxa"/>
            <w:shd w:val="clear" w:color="auto" w:fill="auto"/>
          </w:tcPr>
          <w:p w:rsidRPr="00A80FE3" w:rsidR="00A80FE3" w:rsidP="009F07C5" w:rsidRDefault="00A80FE3">
            <w:r w:rsidRPr="00A80FE3">
              <w:t>None</w:t>
            </w:r>
          </w:p>
        </w:tc>
      </w:tr>
      <w:tr w:rsidRPr="00A80FE3" w:rsidR="00A80FE3" w:rsidTr="00A80FE3">
        <w:tc>
          <w:tcPr>
            <w:tcW w:w="1872" w:type="dxa"/>
            <w:tcBorders>
              <w:left w:val="single" w:color="auto" w:sz="12" w:space="0"/>
              <w:bottom w:val="single" w:color="auto" w:sz="2" w:space="0"/>
            </w:tcBorders>
            <w:shd w:val="clear" w:color="auto" w:fill="auto"/>
          </w:tcPr>
          <w:p w:rsidRPr="00A80FE3" w:rsidR="00A80FE3" w:rsidP="009F07C5" w:rsidRDefault="00A80FE3">
            <w:pPr>
              <w:rPr>
                <w:bCs/>
              </w:rPr>
            </w:pPr>
            <w:r w:rsidRPr="00A80FE3">
              <w:rPr>
                <w:bCs/>
              </w:rPr>
              <w:t>None</w:t>
            </w:r>
          </w:p>
        </w:tc>
        <w:tc>
          <w:tcPr>
            <w:tcW w:w="2184" w:type="dxa"/>
            <w:tcBorders>
              <w:right w:val="single" w:color="000000" w:sz="12" w:space="0"/>
            </w:tcBorders>
            <w:shd w:val="clear" w:color="auto" w:fill="auto"/>
          </w:tcPr>
          <w:p w:rsidRPr="00A80FE3" w:rsidR="00A80FE3" w:rsidP="009F07C5" w:rsidRDefault="00A80FE3">
            <w:r w:rsidRPr="00A80FE3">
              <w:t>None</w:t>
            </w:r>
          </w:p>
        </w:tc>
        <w:tc>
          <w:tcPr>
            <w:tcW w:w="1392" w:type="dxa"/>
            <w:tcBorders>
              <w:left w:val="single" w:color="000000" w:sz="12" w:space="0"/>
              <w:bottom w:val="single" w:color="auto" w:sz="2" w:space="0"/>
            </w:tcBorders>
            <w:shd w:val="clear" w:color="auto" w:fill="auto"/>
          </w:tcPr>
          <w:p w:rsidRPr="00A80FE3" w:rsidR="00A80FE3" w:rsidP="009F07C5" w:rsidRDefault="00A80FE3">
            <w:r w:rsidRPr="00A80FE3">
              <w:t>None</w:t>
            </w:r>
          </w:p>
        </w:tc>
        <w:tc>
          <w:tcPr>
            <w:tcW w:w="852" w:type="dxa"/>
            <w:shd w:val="clear" w:color="auto" w:fill="auto"/>
          </w:tcPr>
          <w:p w:rsidRPr="00A80FE3" w:rsidR="00A80FE3" w:rsidP="009F07C5" w:rsidRDefault="00A80FE3">
            <w:r w:rsidRPr="00A80FE3">
              <w:t>None</w:t>
            </w:r>
          </w:p>
        </w:tc>
      </w:tr>
    </w:tbl>
    <w:p w:rsidR="00A80FE3" w:rsidP="00A80FE3" w:rsidRDefault="00A80FE3"/>
    <w:p w:rsidR="00A80FE3" w:rsidP="00A80FE3" w:rsidRDefault="00A80FE3">
      <w:pPr>
        <w:pStyle w:val="InfoPara"/>
      </w:pPr>
      <w:r>
        <w:t>Vegetation Type</w:t>
      </w:r>
    </w:p>
    <w:p w:rsidR="00A80FE3" w:rsidP="00A80FE3" w:rsidRDefault="00A80FE3">
      <w:r>
        <w:t>Forest and Woodland</w:t>
      </w:r>
    </w:p>
    <w:p w:rsidR="00A80FE3" w:rsidP="00A80FE3" w:rsidRDefault="00A80FE3">
      <w:pPr>
        <w:pStyle w:val="InfoPara"/>
      </w:pPr>
      <w:r>
        <w:t>Map Zones</w:t>
      </w:r>
    </w:p>
    <w:p w:rsidR="00A80FE3" w:rsidP="00A80FE3" w:rsidRDefault="00A80FE3">
      <w:r>
        <w:t>53</w:t>
      </w:r>
    </w:p>
    <w:p w:rsidR="00A80FE3" w:rsidP="00A80FE3" w:rsidRDefault="00A80FE3">
      <w:pPr>
        <w:pStyle w:val="InfoPara"/>
      </w:pPr>
      <w:r>
        <w:t>Geographic Range</w:t>
      </w:r>
    </w:p>
    <w:p w:rsidR="00A80FE3" w:rsidP="00A80FE3" w:rsidRDefault="00A80FE3">
      <w:r>
        <w:t>This system occurs in the southeastern Interior Highlands of the Interior Low Plateau region, including southern Indiana and a small part of southeastern O</w:t>
      </w:r>
      <w:r w:rsidR="00C003BE">
        <w:t>hio</w:t>
      </w:r>
      <w:r>
        <w:t>. This system of upland hardwood-dominated forests occurs in the Interior Low Plateau region of the southeastern U</w:t>
      </w:r>
      <w:r w:rsidR="003D7FC5">
        <w:t xml:space="preserve">nited </w:t>
      </w:r>
      <w:r>
        <w:t>S</w:t>
      </w:r>
      <w:r w:rsidR="003D7FC5">
        <w:t>tates</w:t>
      </w:r>
      <w:r>
        <w:t xml:space="preserve"> along ridgetops and slopes of various aspects. The system includes essentially all upland hardwood stands of the region except for mesic hardwood forests (which are accommodated by South-Central Interior Mesophytic Forest (CES202.887)).</w:t>
      </w:r>
    </w:p>
    <w:p w:rsidR="00A80FE3" w:rsidP="00A80FE3" w:rsidRDefault="00A80FE3">
      <w:pPr>
        <w:pStyle w:val="InfoPara"/>
      </w:pPr>
      <w:r>
        <w:t>Biophysical Site Description</w:t>
      </w:r>
    </w:p>
    <w:p w:rsidR="00A80FE3" w:rsidP="00A80FE3" w:rsidRDefault="00A80FE3">
      <w:r>
        <w:t>This system encompasses dry hardwood forests on predominantly acidic substrates. Included here are a variety of associations ranging along a moisture gradient from submesic to drier ones. The submesic to dry-mesic expressions tend to be found on midslopes with northerly to easterly aspects, and the drier ones on southerly to westerly aspects and on broad ridges. Parent material can range from calcareous to acidic with very shallow, well- to excessively well-drained soils in the drier expressions and moderately well-drained soils in the submesic to dry-mesic ones. The canopy closure of this system ranges from closed to somewhat open in the drier examples. Historically, these examples may have been more open under conditions of more frequent fire.</w:t>
      </w:r>
    </w:p>
    <w:p w:rsidR="00A80FE3" w:rsidP="00A80FE3" w:rsidRDefault="00A80FE3">
      <w:pPr>
        <w:pStyle w:val="InfoPara"/>
      </w:pPr>
      <w:r>
        <w:t>Vegetation Description</w:t>
      </w:r>
    </w:p>
    <w:p w:rsidR="00A80FE3" w:rsidP="00A80FE3" w:rsidRDefault="00A80FE3">
      <w:r>
        <w:t xml:space="preserve">The floristic expression of different stands included in this system varies considerably with aspect and soil type. </w:t>
      </w:r>
      <w:proofErr w:type="gramStart"/>
      <w:r>
        <w:t>A number of</w:t>
      </w:r>
      <w:proofErr w:type="gramEnd"/>
      <w:r>
        <w:t xml:space="preserve"> different </w:t>
      </w:r>
      <w:r w:rsidRPr="003D7FC5">
        <w:rPr>
          <w:i/>
        </w:rPr>
        <w:t>Quercus</w:t>
      </w:r>
      <w:r>
        <w:t xml:space="preserve"> species may dominate stands of this system, with </w:t>
      </w:r>
      <w:proofErr w:type="spellStart"/>
      <w:r w:rsidRPr="003D7FC5">
        <w:rPr>
          <w:i/>
        </w:rPr>
        <w:t>Carya</w:t>
      </w:r>
      <w:proofErr w:type="spellEnd"/>
      <w:r w:rsidRPr="003D7FC5">
        <w:rPr>
          <w:i/>
        </w:rPr>
        <w:t xml:space="preserve"> </w:t>
      </w:r>
      <w:r>
        <w:t xml:space="preserve">species also prominent. In the drier examples, </w:t>
      </w:r>
      <w:r w:rsidRPr="003D7FC5">
        <w:rPr>
          <w:i/>
        </w:rPr>
        <w:t xml:space="preserve">Quercus </w:t>
      </w:r>
      <w:proofErr w:type="spellStart"/>
      <w:r w:rsidRPr="003D7FC5">
        <w:rPr>
          <w:i/>
        </w:rPr>
        <w:t>prinus</w:t>
      </w:r>
      <w:proofErr w:type="spellEnd"/>
      <w:r>
        <w:t xml:space="preserve"> is typical over most of the range, reflecting relations with other Appalachian systems to the east. In addition, </w:t>
      </w:r>
      <w:r w:rsidRPr="003D7FC5">
        <w:rPr>
          <w:i/>
        </w:rPr>
        <w:t xml:space="preserve">Quercus </w:t>
      </w:r>
      <w:proofErr w:type="spellStart"/>
      <w:r w:rsidRPr="003D7FC5">
        <w:rPr>
          <w:i/>
        </w:rPr>
        <w:t>stellata</w:t>
      </w:r>
      <w:proofErr w:type="spellEnd"/>
      <w:r w:rsidRPr="003D7FC5">
        <w:rPr>
          <w:i/>
        </w:rPr>
        <w:t xml:space="preserve">, Quercus </w:t>
      </w:r>
      <w:proofErr w:type="spellStart"/>
      <w:r w:rsidRPr="003D7FC5">
        <w:rPr>
          <w:i/>
        </w:rPr>
        <w:t>marilandica</w:t>
      </w:r>
      <w:proofErr w:type="spellEnd"/>
      <w:r>
        <w:t xml:space="preserve">, and </w:t>
      </w:r>
      <w:r w:rsidRPr="003D7FC5">
        <w:rPr>
          <w:i/>
        </w:rPr>
        <w:t>Quercus coccinea</w:t>
      </w:r>
      <w:r>
        <w:t xml:space="preserve"> will also share dominance or be prominent in many of the drier examples. </w:t>
      </w:r>
      <w:r w:rsidRPr="003D7FC5">
        <w:rPr>
          <w:i/>
        </w:rPr>
        <w:t xml:space="preserve">Quercus </w:t>
      </w:r>
      <w:proofErr w:type="spellStart"/>
      <w:r w:rsidRPr="003D7FC5">
        <w:rPr>
          <w:i/>
        </w:rPr>
        <w:t>shumardii</w:t>
      </w:r>
      <w:proofErr w:type="spellEnd"/>
      <w:r>
        <w:t xml:space="preserve"> may appear in drier examples with high base status. </w:t>
      </w:r>
      <w:r w:rsidRPr="003D7FC5">
        <w:rPr>
          <w:i/>
        </w:rPr>
        <w:t>Quercus alba</w:t>
      </w:r>
      <w:r>
        <w:t xml:space="preserve"> may also be present but not typically dominant. In the submesic to dry-mesic examples, </w:t>
      </w:r>
      <w:r w:rsidRPr="003D7FC5">
        <w:rPr>
          <w:i/>
        </w:rPr>
        <w:t>Quercus alba</w:t>
      </w:r>
      <w:r>
        <w:t xml:space="preserve"> will typically exhibit dominance, possibly with </w:t>
      </w:r>
      <w:r w:rsidRPr="003D7FC5">
        <w:rPr>
          <w:i/>
        </w:rPr>
        <w:t xml:space="preserve">Quercus </w:t>
      </w:r>
      <w:proofErr w:type="spellStart"/>
      <w:r w:rsidRPr="003D7FC5">
        <w:rPr>
          <w:i/>
        </w:rPr>
        <w:t>rubra</w:t>
      </w:r>
      <w:proofErr w:type="spellEnd"/>
      <w:r>
        <w:t xml:space="preserve"> or </w:t>
      </w:r>
      <w:r w:rsidRPr="003D7FC5">
        <w:rPr>
          <w:i/>
        </w:rPr>
        <w:t>Quercus falcata</w:t>
      </w:r>
      <w:r>
        <w:t>. The understories are typically shrub- and small tree-dominated, with the typical species varying with aspect, soil, and moisture relations.</w:t>
      </w:r>
    </w:p>
    <w:p w:rsidR="00A80FE3" w:rsidP="00A80FE3" w:rsidRDefault="00A80FE3">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prinus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Chestnut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CAAL27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Mockernut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bl>
    <w:p>
      <w:r>
        <w:rPr>
          <w:sz w:val="16"/>
        </w:rPr>
        <w:t>Species names are from the NRCS PLANTS database. Check species codes at http://plants.usda.gov.</w:t>
      </w:r>
    </w:p>
    <w:p w:rsidR="00A80FE3" w:rsidP="00A80FE3" w:rsidRDefault="00A80FE3">
      <w:pPr>
        <w:pStyle w:val="InfoPara"/>
      </w:pPr>
      <w:r>
        <w:t>Disturbance Description</w:t>
      </w:r>
    </w:p>
    <w:p w:rsidR="00A80FE3" w:rsidP="00A80FE3" w:rsidRDefault="00A80FE3">
      <w:r>
        <w:t>This system is naturally dominated by stable, uneven-aged forests, with canopy dynamics dominated by gap-phase regeneration. Most oaks are long-lived with typical age of mortality ranging from 200</w:t>
      </w:r>
      <w:r w:rsidR="003D7FC5">
        <w:t>-</w:t>
      </w:r>
      <w:r>
        <w:t>400yrs. Scarlet and black oaks are shorter-lived with typical ages being approximately 50</w:t>
      </w:r>
      <w:r w:rsidR="003D7FC5">
        <w:t>-1</w:t>
      </w:r>
      <w:r>
        <w:t xml:space="preserve">00yrs, while white oaks can live </w:t>
      </w:r>
      <w:proofErr w:type="gramStart"/>
      <w:r>
        <w:t>as long as</w:t>
      </w:r>
      <w:proofErr w:type="gramEnd"/>
      <w:r>
        <w:t xml:space="preserve"> 600yrs. Extreme wind or ice storms occasionally create larger canopy openings. The oak-hickory forest is predominantly Fire Regime I, characterized by low-severity surface fires. Historically, indigenous fires accounted for over 95% of the ignitions over these landscapes. Vegetation types varied based on fire frequency and intensity. Grasslands burned often (annually, biennially) and were probably associated with flat-to-slightly rolling terrain that effectively carried fire. These grasslands, deliberately maintained by Native Americans for hunting purposes, were probably scattered throughout the forest matrix. In turn, large herbivores (elk, bison) played a role in maintaining the </w:t>
      </w:r>
      <w:r w:rsidR="003D7FC5">
        <w:t>openness</w:t>
      </w:r>
      <w:r>
        <w:t xml:space="preserve"> of this system. Oak-hickory grubs (tree-sprout and shrub thickets) and small areas of yellow pine occurred where fire frequency was a bit less, probably 3</w:t>
      </w:r>
      <w:r w:rsidR="003D7FC5">
        <w:t>-</w:t>
      </w:r>
      <w:r>
        <w:t>9yrs. Grub conditions would also arise immediately after catastrophic burns that would top-kill tree-dominated communities. Savannas and woodlands developed within a moderate burning regime, with fire return intervals also averaging every 3</w:t>
      </w:r>
      <w:r w:rsidR="003D7FC5">
        <w:t>-</w:t>
      </w:r>
      <w:r>
        <w:t xml:space="preserve">9yrs. Closed-canopy oak-hickory forests would develop where fire return intervals stretched beyond 15yrs. Shade-tolerant, fire-sensitive maples (and associated mesophytic species) would regenerate and form understories beneath oak-hickory canopies when fire was excluded over several decades. With continued fire exclusion, maple and other mesophytic species would gradually replace overstory oaks and hickories through gap capture (Sutherland and Hutchinson 2003). A mosaic of vegetation types comprised oak-hickory landscapes contingent on fire history (Cutter and </w:t>
      </w:r>
      <w:proofErr w:type="spellStart"/>
      <w:r>
        <w:t>Guyette</w:t>
      </w:r>
      <w:proofErr w:type="spellEnd"/>
      <w:r>
        <w:t xml:space="preserve"> 1994). In a recent study on fire history of a red oak stand in West Virginia it was found that fire intervals ranged from 7</w:t>
      </w:r>
      <w:r w:rsidR="003D7FC5">
        <w:t>-</w:t>
      </w:r>
      <w:r>
        <w:t>32yrs from 1846 to 2002 with a median of approximately 16yrs, and prior to the fire control era ranged from 7</w:t>
      </w:r>
      <w:r w:rsidR="003D7FC5">
        <w:t>-</w:t>
      </w:r>
      <w:r>
        <w:t>15yrs (Schuler and McClain, 2003). Schuler and McClain stated that these observations did not deviate significantly from previous research in the oak forests of O</w:t>
      </w:r>
      <w:r w:rsidR="003D7FC5">
        <w:t>hio</w:t>
      </w:r>
      <w:r>
        <w:t>, M</w:t>
      </w:r>
      <w:r w:rsidR="003D7FC5">
        <w:t>aryland</w:t>
      </w:r>
      <w:r>
        <w:t xml:space="preserve"> and M</w:t>
      </w:r>
      <w:r w:rsidR="003D7FC5">
        <w:t>issouri</w:t>
      </w:r>
      <w:r>
        <w:t>. -- the above description was taken from R</w:t>
      </w:r>
      <w:r w:rsidR="003D7FC5">
        <w:t xml:space="preserve">apid </w:t>
      </w:r>
      <w:r>
        <w:t>A</w:t>
      </w:r>
      <w:r w:rsidR="003D7FC5">
        <w:t>ssessment</w:t>
      </w:r>
      <w:r>
        <w:t xml:space="preserve"> </w:t>
      </w:r>
      <w:r w:rsidR="003D7FC5">
        <w:t xml:space="preserve">(RA) </w:t>
      </w:r>
      <w:r>
        <w:t>model R6OAHI -- Oak Hickory. NatureServe (2007) notes that Native Americans played a critical role in the development and maintenance of oak-hickory landscapes through fire ignition, as lightning-strike ignitions were limited. Natives burned these landscapes for a variety of reasons. Fire encouraged open habitats which, in turn, increased food-producing plants (forbs, mast) and ungulate herbivores (meat). Mixed (maple-dominated) forests were relegated to those areas where fire was restricted, often associated with mesic coves, wetter depressions, and lee-sides of natural fire breaks (e.g., rivers and lakes). Prolonged lengths of time (40</w:t>
      </w:r>
      <w:r w:rsidR="003D7FC5">
        <w:t>-</w:t>
      </w:r>
      <w:r>
        <w:t>70yrs) were needed for maple dominance to manifest.</w:t>
      </w:r>
    </w:p>
    <w:p w:rsidR="00A80FE3" w:rsidP="00A80FE3" w:rsidRDefault="00792908">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w:t>
            </w:r>
          </w:p>
        </w:tc>
        <w:tc>
          <w:p>
            <w:pPr>
              <w:jc w:val="center"/>
            </w:pPr>
            <w:r>
              <w:t>89</w:t>
            </w:r>
          </w:p>
        </w:tc>
        <w:tc>
          <w:p>
            <w:pPr>
              <w:jc w:val="center"/>
            </w:pPr>
            <w:r>
              <w:t>1</w:t>
            </w:r>
          </w:p>
        </w:tc>
        <w:tc>
          <w:p>
            <w:pPr>
              <w:jc w:val="center"/>
            </w:pPr>
            <w:r>
              <w:t>25</w:t>
            </w:r>
          </w:p>
        </w:tc>
      </w:tr>
      <w:tr>
        <w:tc>
          <w:p>
            <w:pPr>
              <w:jc w:val="center"/>
            </w:pPr>
            <w:r>
              <w:t>Moderate (Mixed)</w:t>
            </w:r>
          </w:p>
        </w:tc>
        <w:tc>
          <w:p>
            <w:pPr>
              <w:jc w:val="center"/>
            </w:pPr>
            <w:r>
              <w:t>1004</w:t>
            </w:r>
          </w:p>
        </w:tc>
        <w:tc>
          <w:p>
            <w:pPr>
              <w:jc w:val="center"/>
            </w:pPr>
            <w:r>
              <w:t/>
            </w:r>
          </w:p>
        </w:tc>
        <w:tc>
          <w:p>
            <w:pPr>
              <w:jc w:val="center"/>
            </w:pPr>
            <w:r>
              <w:t>5</w:t>
            </w:r>
          </w:p>
        </w:tc>
        <w:tc>
          <w:p>
            <w:pPr>
              <w:jc w:val="center"/>
            </w:pPr>
            <w:r>
              <w:t>50</w:t>
            </w:r>
          </w:p>
        </w:tc>
      </w:tr>
      <w:tr>
        <w:tc>
          <w:p>
            <w:pPr>
              <w:jc w:val="center"/>
            </w:pPr>
            <w:r>
              <w:t>Low (Surface)</w:t>
            </w:r>
          </w:p>
        </w:tc>
        <w:tc>
          <w:p>
            <w:pPr>
              <w:jc w:val="center"/>
            </w:pPr>
            <w:r>
              <w:t>15</w:t>
            </w:r>
          </w:p>
        </w:tc>
        <w:tc>
          <w:p>
            <w:pPr>
              <w:jc w:val="center"/>
            </w:pPr>
            <w:r>
              <w:t>11</w:t>
            </w:r>
          </w:p>
        </w:tc>
        <w:tc>
          <w:p>
            <w:pPr>
              <w:jc w:val="center"/>
            </w:pPr>
            <w:r>
              <w:t>2</w:t>
            </w:r>
          </w:p>
        </w:tc>
        <w:tc>
          <w:p>
            <w:pPr>
              <w:jc w:val="center"/>
            </w:pPr>
            <w:r>
              <w:t>25</w:t>
            </w:r>
          </w:p>
        </w:tc>
      </w:tr>
      <w:tr>
        <w:tc>
          <w:p>
            <w:pPr>
              <w:jc w:val="center"/>
            </w:pPr>
            <w:r>
              <w:t>All Fires</w:t>
            </w:r>
          </w:p>
        </w:tc>
        <w:tc>
          <w:p>
            <w:pPr>
              <w:jc w:val="center"/>
            </w:pPr>
            <w:r>
              <w:t>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80FE3" w:rsidP="00A80FE3" w:rsidRDefault="00A80FE3">
      <w:pPr>
        <w:pStyle w:val="InfoPara"/>
      </w:pPr>
      <w:r>
        <w:t>Scale Description</w:t>
      </w:r>
    </w:p>
    <w:p w:rsidR="00A80FE3" w:rsidP="00A80FE3" w:rsidRDefault="00A80FE3">
      <w:r>
        <w:t>Pre-European oak-hickory forests/woodlands/savannah covered hundreds of thousands of contiguous acres and may not have been structurally distinguishable across many millions of acres</w:t>
      </w:r>
    </w:p>
    <w:p w:rsidR="00A80FE3" w:rsidP="00A80FE3" w:rsidRDefault="00A80FE3">
      <w:pPr>
        <w:pStyle w:val="InfoPara"/>
      </w:pPr>
      <w:r>
        <w:t>Adjacency or Identification Concerns</w:t>
      </w:r>
    </w:p>
    <w:p w:rsidR="00A80FE3" w:rsidP="00A80FE3" w:rsidRDefault="00A80FE3">
      <w:r>
        <w:t>This system is anthropogenically created and historically would have been structurally indistinguishable from similar woodland systems in adjacent states (A</w:t>
      </w:r>
      <w:r w:rsidR="003D7FC5">
        <w:t>labama</w:t>
      </w:r>
      <w:r>
        <w:t>, M</w:t>
      </w:r>
      <w:r w:rsidR="003D7FC5">
        <w:t>issouri</w:t>
      </w:r>
      <w:r>
        <w:t>, T</w:t>
      </w:r>
      <w:r w:rsidR="003D7FC5">
        <w:t>ennessee</w:t>
      </w:r>
      <w:r>
        <w:t xml:space="preserve">). Adjacent Ecological System Comments: </w:t>
      </w:r>
      <w:r w:rsidR="003D7FC5">
        <w:t>t</w:t>
      </w:r>
      <w:r>
        <w:t xml:space="preserve">he somewhat more mesic and/or more base-rich forests of the lower slopes of the </w:t>
      </w:r>
      <w:proofErr w:type="spellStart"/>
      <w:r>
        <w:t>Cumberlands</w:t>
      </w:r>
      <w:proofErr w:type="spellEnd"/>
      <w:r>
        <w:t xml:space="preserve"> and the lower slopes and valleys in the Ridge and Valley are covered by South-Central Interior Mesophytic Forest (CES202.887 </w:t>
      </w:r>
      <w:r w:rsidR="003D7FC5">
        <w:t>–</w:t>
      </w:r>
      <w:r>
        <w:t xml:space="preserve"> </w:t>
      </w:r>
      <w:r w:rsidR="003D7FC5">
        <w:t>Biophysical Setting [</w:t>
      </w:r>
      <w:r>
        <w:t>BpS</w:t>
      </w:r>
      <w:r w:rsidR="003D7FC5">
        <w:t>]</w:t>
      </w:r>
      <w:r>
        <w:t xml:space="preserve"> 1321). Southern Ridge and Valley/Cumberland Dry Calcareous Forest (CES202.457 -- BpS 1376)</w:t>
      </w:r>
      <w:r w:rsidR="002127C0">
        <w:t xml:space="preserve"> </w:t>
      </w:r>
      <w:bookmarkStart w:name="_GoBack" w:id="0"/>
      <w:bookmarkEnd w:id="0"/>
      <w:r>
        <w:t>--is found in some similar landscapes as BpS 1317 -- Allegheny-Cumberland Dry Oak Forest and Woodland, but on more base-rich substrates, which usually correspond to different landform positions (NatureServe 2007).</w:t>
      </w:r>
    </w:p>
    <w:p w:rsidR="00A80FE3" w:rsidP="00A80FE3" w:rsidRDefault="00A80FE3">
      <w:pPr>
        <w:pStyle w:val="InfoPara"/>
      </w:pPr>
      <w:r>
        <w:t>Issues or Problems</w:t>
      </w:r>
    </w:p>
    <w:p w:rsidR="00A80FE3" w:rsidP="00A80FE3" w:rsidRDefault="00A80FE3">
      <w:r>
        <w:t xml:space="preserve">This type occurs across many coarse mapped </w:t>
      </w:r>
      <w:r w:rsidR="00792908">
        <w:t xml:space="preserve">LANDFIRE </w:t>
      </w:r>
      <w:r w:rsidR="003D7FC5">
        <w:t>RA</w:t>
      </w:r>
      <w:r>
        <w:t xml:space="preserve"> </w:t>
      </w:r>
      <w:r w:rsidR="003D7FC5">
        <w:rPr>
          <w:rFonts w:cs="Helvetica"/>
          <w:color w:val="494848"/>
          <w:lang w:val="en"/>
        </w:rPr>
        <w:t xml:space="preserve">Potential </w:t>
      </w:r>
      <w:r w:rsidR="003D7FC5">
        <w:rPr>
          <w:rFonts w:cs="Helvetica"/>
          <w:color w:val="494848"/>
          <w:lang w:val="en"/>
        </w:rPr>
        <w:t>Natural Vegetation Group (</w:t>
      </w:r>
      <w:r>
        <w:t>PNVG</w:t>
      </w:r>
      <w:r w:rsidR="003D7FC5">
        <w:t>)</w:t>
      </w:r>
      <w:r>
        <w:t>s. Many V</w:t>
      </w:r>
      <w:r w:rsidR="003D7FC5">
        <w:t xml:space="preserve">egetation </w:t>
      </w:r>
      <w:r>
        <w:t>D</w:t>
      </w:r>
      <w:r w:rsidR="003D7FC5">
        <w:t xml:space="preserve">ynamics </w:t>
      </w:r>
      <w:r>
        <w:t>D</w:t>
      </w:r>
      <w:r w:rsidR="003D7FC5">
        <w:t xml:space="preserve">evelopment </w:t>
      </w:r>
      <w:r>
        <w:t>T</w:t>
      </w:r>
      <w:r w:rsidR="003D7FC5">
        <w:t>ool</w:t>
      </w:r>
      <w:r>
        <w:t xml:space="preserve"> models are redundant, overlap, or are similar.</w:t>
      </w:r>
    </w:p>
    <w:p w:rsidR="00A80FE3" w:rsidP="00A80FE3" w:rsidRDefault="00A80FE3">
      <w:pPr>
        <w:pStyle w:val="InfoPara"/>
      </w:pPr>
      <w:r>
        <w:t>Native Uncharacteristic Conditions</w:t>
      </w:r>
    </w:p>
    <w:p w:rsidR="00A80FE3" w:rsidP="00A80FE3" w:rsidRDefault="00A80FE3">
      <w:r>
        <w:t xml:space="preserve">American Chestnut was once a dominant species in this type, but was reduced dramatically in the 1930s. Sprouts of </w:t>
      </w:r>
      <w:proofErr w:type="spellStart"/>
      <w:r w:rsidRPr="003D7FC5">
        <w:rPr>
          <w:i/>
        </w:rPr>
        <w:t>Castanea</w:t>
      </w:r>
      <w:proofErr w:type="spellEnd"/>
      <w:r w:rsidRPr="003D7FC5">
        <w:rPr>
          <w:i/>
        </w:rPr>
        <w:t xml:space="preserve"> dentata</w:t>
      </w:r>
      <w:r>
        <w:t xml:space="preserve"> can often be found where it was formerly a common tree. Large herbivores (elk, bison) would have historically been abundant on the landscape in both large and small herds and would have impacted vegetation types.</w:t>
      </w:r>
    </w:p>
    <w:p w:rsidR="00A80FE3" w:rsidP="00A80FE3" w:rsidRDefault="00A80FE3">
      <w:pPr>
        <w:pStyle w:val="InfoPara"/>
      </w:pPr>
      <w:r>
        <w:t>Comments</w:t>
      </w:r>
    </w:p>
    <w:p w:rsidR="00703958" w:rsidP="00703958" w:rsidRDefault="00703958">
      <w:pPr>
        <w:rPr>
          <w:b/>
        </w:rPr>
      </w:pPr>
    </w:p>
    <w:p w:rsidR="00A80FE3" w:rsidP="00A80FE3" w:rsidRDefault="00A80FE3">
      <w:pPr>
        <w:pStyle w:val="ReportSection"/>
      </w:pPr>
      <w:r>
        <w:t>Succession Classes</w:t>
      </w:r>
    </w:p>
    <w:p w:rsidR="00A80FE3" w:rsidP="00A80FE3" w:rsidRDefault="00A80FE3"/>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80FE3" w:rsidP="00A80FE3" w:rsidRDefault="00A80FE3">
      <w:pPr>
        <w:pStyle w:val="InfoPara"/>
        <w:pBdr>
          <w:top w:val="single" w:color="auto" w:sz="4" w:space="1"/>
        </w:pBdr>
      </w:pPr>
      <w:r xmlns:w="http://schemas.openxmlformats.org/wordprocessingml/2006/main">
        <w:t>Class A</w:t>
      </w:r>
      <w:r xmlns:w="http://schemas.openxmlformats.org/wordprocessingml/2006/main">
        <w:tab/>
        <w:t>59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80FE3" w:rsidP="00A80FE3" w:rsidRDefault="00A80FE3"/>
    <w:p w:rsidR="00A80FE3" w:rsidP="00A80FE3" w:rsidRDefault="00A80FE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A80FE3" w:rsidR="00A80FE3" w:rsidTr="00A80FE3">
        <w:tc>
          <w:tcPr>
            <w:tcW w:w="1152" w:type="dxa"/>
            <w:tcBorders>
              <w:top w:val="single" w:color="auto" w:sz="2" w:space="0"/>
              <w:bottom w:val="single" w:color="000000" w:sz="12" w:space="0"/>
            </w:tcBorders>
            <w:shd w:val="clear" w:color="auto" w:fill="auto"/>
          </w:tcPr>
          <w:p w:rsidRPr="00A80FE3" w:rsidR="00A80FE3" w:rsidP="00C35576" w:rsidRDefault="00A80FE3">
            <w:pPr>
              <w:rPr>
                <w:b/>
                <w:bCs/>
              </w:rPr>
            </w:pPr>
            <w:r w:rsidRPr="00A80FE3">
              <w:rPr>
                <w:b/>
                <w:bCs/>
              </w:rPr>
              <w:t>Symbol</w:t>
            </w:r>
          </w:p>
        </w:tc>
        <w:tc>
          <w:tcPr>
            <w:tcW w:w="2376" w:type="dxa"/>
            <w:tcBorders>
              <w:top w:val="single" w:color="auto" w:sz="2" w:space="0"/>
              <w:bottom w:val="single" w:color="000000" w:sz="12" w:space="0"/>
            </w:tcBorders>
            <w:shd w:val="clear" w:color="auto" w:fill="auto"/>
          </w:tcPr>
          <w:p w:rsidRPr="00A80FE3" w:rsidR="00A80FE3" w:rsidP="00C35576" w:rsidRDefault="00A80FE3">
            <w:pPr>
              <w:rPr>
                <w:b/>
                <w:bCs/>
              </w:rPr>
            </w:pPr>
            <w:r w:rsidRPr="00A80FE3">
              <w:rPr>
                <w:b/>
                <w:bCs/>
              </w:rPr>
              <w:t>Scientific Name</w:t>
            </w:r>
          </w:p>
        </w:tc>
        <w:tc>
          <w:tcPr>
            <w:tcW w:w="1860" w:type="dxa"/>
            <w:tcBorders>
              <w:top w:val="single" w:color="auto" w:sz="2" w:space="0"/>
              <w:bottom w:val="single" w:color="000000" w:sz="12" w:space="0"/>
            </w:tcBorders>
            <w:shd w:val="clear" w:color="auto" w:fill="auto"/>
          </w:tcPr>
          <w:p w:rsidRPr="00A80FE3" w:rsidR="00A80FE3" w:rsidP="00C35576" w:rsidRDefault="00A80FE3">
            <w:pPr>
              <w:rPr>
                <w:b/>
                <w:bCs/>
              </w:rPr>
            </w:pPr>
            <w:r w:rsidRPr="00A80FE3">
              <w:rPr>
                <w:b/>
                <w:bCs/>
              </w:rPr>
              <w:t>Common Name</w:t>
            </w:r>
          </w:p>
        </w:tc>
        <w:tc>
          <w:tcPr>
            <w:tcW w:w="1956" w:type="dxa"/>
            <w:tcBorders>
              <w:top w:val="single" w:color="auto" w:sz="2" w:space="0"/>
              <w:bottom w:val="single" w:color="000000" w:sz="12" w:space="0"/>
            </w:tcBorders>
            <w:shd w:val="clear" w:color="auto" w:fill="auto"/>
          </w:tcPr>
          <w:p w:rsidRPr="00A80FE3" w:rsidR="00A80FE3" w:rsidP="00C35576" w:rsidRDefault="00A80FE3">
            <w:pPr>
              <w:rPr>
                <w:b/>
                <w:bCs/>
              </w:rPr>
            </w:pPr>
            <w:r w:rsidRPr="00A80FE3">
              <w:rPr>
                <w:b/>
                <w:bCs/>
              </w:rPr>
              <w:t>Canopy Position</w:t>
            </w:r>
          </w:p>
        </w:tc>
      </w:tr>
      <w:tr w:rsidRPr="00A80FE3" w:rsidR="00A80FE3" w:rsidTr="00A80FE3">
        <w:tc>
          <w:tcPr>
            <w:tcW w:w="1152" w:type="dxa"/>
            <w:tcBorders>
              <w:top w:val="single" w:color="000000" w:sz="12" w:space="0"/>
            </w:tcBorders>
            <w:shd w:val="clear" w:color="auto" w:fill="auto"/>
          </w:tcPr>
          <w:p w:rsidRPr="00A80FE3" w:rsidR="00A80FE3" w:rsidP="00C35576" w:rsidRDefault="00A80FE3">
            <w:pPr>
              <w:rPr>
                <w:bCs/>
              </w:rPr>
            </w:pPr>
            <w:r w:rsidRPr="00A80FE3">
              <w:rPr>
                <w:bCs/>
              </w:rPr>
              <w:lastRenderedPageBreak/>
              <w:t>ANGE</w:t>
            </w:r>
          </w:p>
        </w:tc>
        <w:tc>
          <w:tcPr>
            <w:tcW w:w="2376" w:type="dxa"/>
            <w:tcBorders>
              <w:top w:val="single" w:color="000000" w:sz="12" w:space="0"/>
            </w:tcBorders>
            <w:shd w:val="clear" w:color="auto" w:fill="auto"/>
          </w:tcPr>
          <w:p w:rsidRPr="00A80FE3" w:rsidR="00A80FE3" w:rsidP="00C35576" w:rsidRDefault="00A80FE3">
            <w:proofErr w:type="spellStart"/>
            <w:r w:rsidRPr="00A80FE3">
              <w:t>Andropogon</w:t>
            </w:r>
            <w:proofErr w:type="spellEnd"/>
            <w:r w:rsidRPr="00A80FE3">
              <w:t xml:space="preserve"> </w:t>
            </w:r>
            <w:proofErr w:type="spellStart"/>
            <w:r w:rsidRPr="00A80FE3">
              <w:t>gerardii</w:t>
            </w:r>
            <w:proofErr w:type="spellEnd"/>
          </w:p>
        </w:tc>
        <w:tc>
          <w:tcPr>
            <w:tcW w:w="1860" w:type="dxa"/>
            <w:tcBorders>
              <w:top w:val="single" w:color="000000" w:sz="12" w:space="0"/>
            </w:tcBorders>
            <w:shd w:val="clear" w:color="auto" w:fill="auto"/>
          </w:tcPr>
          <w:p w:rsidRPr="00A80FE3" w:rsidR="00A80FE3" w:rsidP="00C35576" w:rsidRDefault="00A80FE3">
            <w:r w:rsidRPr="00A80FE3">
              <w:t>Big bluestem</w:t>
            </w:r>
          </w:p>
        </w:tc>
        <w:tc>
          <w:tcPr>
            <w:tcW w:w="1956" w:type="dxa"/>
            <w:tcBorders>
              <w:top w:val="single" w:color="000000" w:sz="12" w:space="0"/>
            </w:tcBorders>
            <w:shd w:val="clear" w:color="auto" w:fill="auto"/>
          </w:tcPr>
          <w:p w:rsidRPr="00A80FE3" w:rsidR="00A80FE3" w:rsidP="00C35576" w:rsidRDefault="00A80FE3">
            <w:r w:rsidRPr="00A80FE3">
              <w:t>Lower</w:t>
            </w:r>
          </w:p>
        </w:tc>
      </w:tr>
      <w:tr w:rsidRPr="00A80FE3" w:rsidR="00A80FE3" w:rsidTr="00A80FE3">
        <w:tc>
          <w:tcPr>
            <w:tcW w:w="1152" w:type="dxa"/>
            <w:shd w:val="clear" w:color="auto" w:fill="auto"/>
          </w:tcPr>
          <w:p w:rsidRPr="00A80FE3" w:rsidR="00A80FE3" w:rsidP="00C35576" w:rsidRDefault="00A80FE3">
            <w:pPr>
              <w:rPr>
                <w:bCs/>
              </w:rPr>
            </w:pPr>
            <w:r w:rsidRPr="00A80FE3">
              <w:rPr>
                <w:bCs/>
              </w:rPr>
              <w:t>SCHIZ4</w:t>
            </w:r>
          </w:p>
        </w:tc>
        <w:tc>
          <w:tcPr>
            <w:tcW w:w="2376" w:type="dxa"/>
            <w:shd w:val="clear" w:color="auto" w:fill="auto"/>
          </w:tcPr>
          <w:p w:rsidRPr="00A80FE3" w:rsidR="00A80FE3" w:rsidP="00C35576" w:rsidRDefault="00A80FE3">
            <w:proofErr w:type="spellStart"/>
            <w:r w:rsidRPr="00A80FE3">
              <w:t>Schizachyrium</w:t>
            </w:r>
            <w:proofErr w:type="spellEnd"/>
          </w:p>
        </w:tc>
        <w:tc>
          <w:tcPr>
            <w:tcW w:w="1860" w:type="dxa"/>
            <w:shd w:val="clear" w:color="auto" w:fill="auto"/>
          </w:tcPr>
          <w:p w:rsidRPr="00A80FE3" w:rsidR="00A80FE3" w:rsidP="00C35576" w:rsidRDefault="00A80FE3">
            <w:r w:rsidRPr="00A80FE3">
              <w:t>Little bluestem</w:t>
            </w:r>
          </w:p>
        </w:tc>
        <w:tc>
          <w:tcPr>
            <w:tcW w:w="1956" w:type="dxa"/>
            <w:shd w:val="clear" w:color="auto" w:fill="auto"/>
          </w:tcPr>
          <w:p w:rsidRPr="00A80FE3" w:rsidR="00A80FE3" w:rsidP="00C35576" w:rsidRDefault="00A80FE3">
            <w:r w:rsidRPr="00A80FE3">
              <w:t>Lower</w:t>
            </w:r>
          </w:p>
        </w:tc>
      </w:tr>
      <w:tr w:rsidRPr="00A80FE3" w:rsidR="00A80FE3" w:rsidTr="00A80FE3">
        <w:tc>
          <w:tcPr>
            <w:tcW w:w="1152" w:type="dxa"/>
            <w:shd w:val="clear" w:color="auto" w:fill="auto"/>
          </w:tcPr>
          <w:p w:rsidRPr="00A80FE3" w:rsidR="00A80FE3" w:rsidP="00C35576" w:rsidRDefault="00A80FE3">
            <w:pPr>
              <w:rPr>
                <w:bCs/>
              </w:rPr>
            </w:pPr>
            <w:r w:rsidRPr="00A80FE3">
              <w:rPr>
                <w:bCs/>
              </w:rPr>
              <w:t>SONU2</w:t>
            </w:r>
          </w:p>
        </w:tc>
        <w:tc>
          <w:tcPr>
            <w:tcW w:w="2376" w:type="dxa"/>
            <w:shd w:val="clear" w:color="auto" w:fill="auto"/>
          </w:tcPr>
          <w:p w:rsidRPr="00A80FE3" w:rsidR="00A80FE3" w:rsidP="00C35576" w:rsidRDefault="00A80FE3">
            <w:proofErr w:type="spellStart"/>
            <w:r w:rsidRPr="00A80FE3">
              <w:t>Sorghastrum</w:t>
            </w:r>
            <w:proofErr w:type="spellEnd"/>
            <w:r w:rsidRPr="00A80FE3">
              <w:t xml:space="preserve"> </w:t>
            </w:r>
            <w:proofErr w:type="spellStart"/>
            <w:r w:rsidRPr="00A80FE3">
              <w:t>nutans</w:t>
            </w:r>
            <w:proofErr w:type="spellEnd"/>
          </w:p>
        </w:tc>
        <w:tc>
          <w:tcPr>
            <w:tcW w:w="1860" w:type="dxa"/>
            <w:shd w:val="clear" w:color="auto" w:fill="auto"/>
          </w:tcPr>
          <w:p w:rsidRPr="00A80FE3" w:rsidR="00A80FE3" w:rsidP="00C35576" w:rsidRDefault="00A80FE3">
            <w:proofErr w:type="spellStart"/>
            <w:r w:rsidRPr="00A80FE3">
              <w:t>Indiangrass</w:t>
            </w:r>
            <w:proofErr w:type="spellEnd"/>
          </w:p>
        </w:tc>
        <w:tc>
          <w:tcPr>
            <w:tcW w:w="1956" w:type="dxa"/>
            <w:shd w:val="clear" w:color="auto" w:fill="auto"/>
          </w:tcPr>
          <w:p w:rsidRPr="00A80FE3" w:rsidR="00A80FE3" w:rsidP="00C35576" w:rsidRDefault="00A80FE3">
            <w:r w:rsidRPr="00A80FE3">
              <w:t>Lower</w:t>
            </w:r>
          </w:p>
        </w:tc>
      </w:tr>
      <w:tr w:rsidRPr="00A80FE3" w:rsidR="00A80FE3" w:rsidTr="00A80FE3">
        <w:tc>
          <w:tcPr>
            <w:tcW w:w="1152" w:type="dxa"/>
            <w:shd w:val="clear" w:color="auto" w:fill="auto"/>
          </w:tcPr>
          <w:p w:rsidRPr="00A80FE3" w:rsidR="00A80FE3" w:rsidP="00C35576" w:rsidRDefault="00A80FE3">
            <w:pPr>
              <w:rPr>
                <w:bCs/>
              </w:rPr>
            </w:pPr>
            <w:r w:rsidRPr="00A80FE3">
              <w:rPr>
                <w:bCs/>
              </w:rPr>
              <w:t>QUAL</w:t>
            </w:r>
          </w:p>
        </w:tc>
        <w:tc>
          <w:tcPr>
            <w:tcW w:w="2376" w:type="dxa"/>
            <w:shd w:val="clear" w:color="auto" w:fill="auto"/>
          </w:tcPr>
          <w:p w:rsidRPr="00A80FE3" w:rsidR="00A80FE3" w:rsidP="00C35576" w:rsidRDefault="00A80FE3">
            <w:r w:rsidRPr="00A80FE3">
              <w:t>Quercus alba</w:t>
            </w:r>
          </w:p>
        </w:tc>
        <w:tc>
          <w:tcPr>
            <w:tcW w:w="1860" w:type="dxa"/>
            <w:shd w:val="clear" w:color="auto" w:fill="auto"/>
          </w:tcPr>
          <w:p w:rsidRPr="00A80FE3" w:rsidR="00A80FE3" w:rsidP="00C35576" w:rsidRDefault="00A80FE3">
            <w:r w:rsidRPr="00A80FE3">
              <w:t>White oak</w:t>
            </w:r>
          </w:p>
        </w:tc>
        <w:tc>
          <w:tcPr>
            <w:tcW w:w="1956" w:type="dxa"/>
            <w:shd w:val="clear" w:color="auto" w:fill="auto"/>
          </w:tcPr>
          <w:p w:rsidRPr="00A80FE3" w:rsidR="00A80FE3" w:rsidP="00C35576" w:rsidRDefault="00A80FE3">
            <w:r w:rsidRPr="00A80FE3">
              <w:t>Upper</w:t>
            </w:r>
          </w:p>
        </w:tc>
      </w:tr>
    </w:tbl>
    <w:p w:rsidR="00A80FE3" w:rsidP="00A80FE3" w:rsidRDefault="00A80FE3"/>
    <w:p w:rsidR="00A80FE3" w:rsidP="00A80FE3" w:rsidRDefault="00A80FE3">
      <w:pPr>
        <w:pStyle w:val="SClassInfoPara"/>
      </w:pPr>
      <w:r>
        <w:t>Description</w:t>
      </w:r>
    </w:p>
    <w:p w:rsidR="00A80FE3" w:rsidP="00A80FE3" w:rsidRDefault="00A80FE3">
      <w:r>
        <w:t>Type can be classified as open oak savannah or barrens as originally described by early European settlers. It is largely dominated by gras</w:t>
      </w:r>
      <w:r w:rsidR="00792908">
        <w:t>ses, with few scattered trees. C</w:t>
      </w:r>
      <w:r>
        <w:t>lass A is grasslands/savanna maintained by frequently recurring fire, on average approximately 90% of this type burned annually. These patch sizes were variable from small and glade-like to large landscape level. Native Americans used these lands for hunting, and agriculture/native plant gathering. Large herbivores likely played an important role in maintain</w:t>
      </w:r>
      <w:r w:rsidR="00792908">
        <w:t>in</w:t>
      </w:r>
      <w:r>
        <w:t xml:space="preserve">g these systems in an open condition. On the lower elevations of this type, cane was likely a dominant grass cover type. If fire is </w:t>
      </w:r>
      <w:r w:rsidR="00792908">
        <w:t>absent</w:t>
      </w:r>
      <w:r>
        <w:t xml:space="preserve">, tree seedlings and sprouts will establish and move the community </w:t>
      </w:r>
      <w:r w:rsidR="00792908">
        <w:t xml:space="preserve">to the mid-seral, closed stage. </w:t>
      </w:r>
      <w:r>
        <w:t xml:space="preserve"> </w:t>
      </w:r>
    </w:p>
    <w:p w:rsidR="00A80FE3" w:rsidP="00A80FE3" w:rsidRDefault="00A80FE3"/>
    <w:p>
      <w:r>
        <w:rPr>
          <w:i/>
          <w:u w:val="single"/>
        </w:rPr>
        <w:t>Maximum Tree Size Class</w:t>
      </w:r>
      <w:br/>
      <w:r>
        <w:t>None</w:t>
      </w:r>
    </w:p>
    <w:p w:rsidR="00A80FE3" w:rsidP="00A80FE3" w:rsidRDefault="00A80FE3">
      <w:pPr>
        <w:pStyle w:val="InfoPara"/>
        <w:pBdr>
          <w:top w:val="single" w:color="auto" w:sz="4" w:space="1"/>
        </w:pBdr>
      </w:pPr>
      <w:r xmlns:w="http://schemas.openxmlformats.org/wordprocessingml/2006/main">
        <w:t>Class B</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A80FE3" w:rsidP="00A80FE3" w:rsidRDefault="00A80FE3"/>
    <w:p w:rsidR="00A80FE3" w:rsidP="00A80FE3" w:rsidRDefault="00A80FE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1992"/>
        <w:gridCol w:w="1860"/>
        <w:gridCol w:w="1956"/>
      </w:tblGrid>
      <w:tr w:rsidRPr="00A80FE3" w:rsidR="00A80FE3" w:rsidTr="00A80FE3">
        <w:tc>
          <w:tcPr>
            <w:tcW w:w="1164" w:type="dxa"/>
            <w:tcBorders>
              <w:top w:val="single" w:color="auto" w:sz="2" w:space="0"/>
              <w:bottom w:val="single" w:color="000000" w:sz="12" w:space="0"/>
            </w:tcBorders>
            <w:shd w:val="clear" w:color="auto" w:fill="auto"/>
          </w:tcPr>
          <w:p w:rsidRPr="00A80FE3" w:rsidR="00A80FE3" w:rsidP="00047927" w:rsidRDefault="00A80FE3">
            <w:pPr>
              <w:rPr>
                <w:b/>
                <w:bCs/>
              </w:rPr>
            </w:pPr>
            <w:r w:rsidRPr="00A80FE3">
              <w:rPr>
                <w:b/>
                <w:bCs/>
              </w:rPr>
              <w:t>Symbol</w:t>
            </w:r>
          </w:p>
        </w:tc>
        <w:tc>
          <w:tcPr>
            <w:tcW w:w="1992" w:type="dxa"/>
            <w:tcBorders>
              <w:top w:val="single" w:color="auto" w:sz="2" w:space="0"/>
              <w:bottom w:val="single" w:color="000000" w:sz="12" w:space="0"/>
            </w:tcBorders>
            <w:shd w:val="clear" w:color="auto" w:fill="auto"/>
          </w:tcPr>
          <w:p w:rsidRPr="00A80FE3" w:rsidR="00A80FE3" w:rsidP="00047927" w:rsidRDefault="00A80FE3">
            <w:pPr>
              <w:rPr>
                <w:b/>
                <w:bCs/>
              </w:rPr>
            </w:pPr>
            <w:r w:rsidRPr="00A80FE3">
              <w:rPr>
                <w:b/>
                <w:bCs/>
              </w:rPr>
              <w:t>Scientific Name</w:t>
            </w:r>
          </w:p>
        </w:tc>
        <w:tc>
          <w:tcPr>
            <w:tcW w:w="1860" w:type="dxa"/>
            <w:tcBorders>
              <w:top w:val="single" w:color="auto" w:sz="2" w:space="0"/>
              <w:bottom w:val="single" w:color="000000" w:sz="12" w:space="0"/>
            </w:tcBorders>
            <w:shd w:val="clear" w:color="auto" w:fill="auto"/>
          </w:tcPr>
          <w:p w:rsidRPr="00A80FE3" w:rsidR="00A80FE3" w:rsidP="00047927" w:rsidRDefault="00A80FE3">
            <w:pPr>
              <w:rPr>
                <w:b/>
                <w:bCs/>
              </w:rPr>
            </w:pPr>
            <w:r w:rsidRPr="00A80FE3">
              <w:rPr>
                <w:b/>
                <w:bCs/>
              </w:rPr>
              <w:t>Common Name</w:t>
            </w:r>
          </w:p>
        </w:tc>
        <w:tc>
          <w:tcPr>
            <w:tcW w:w="1956" w:type="dxa"/>
            <w:tcBorders>
              <w:top w:val="single" w:color="auto" w:sz="2" w:space="0"/>
              <w:bottom w:val="single" w:color="000000" w:sz="12" w:space="0"/>
            </w:tcBorders>
            <w:shd w:val="clear" w:color="auto" w:fill="auto"/>
          </w:tcPr>
          <w:p w:rsidRPr="00A80FE3" w:rsidR="00A80FE3" w:rsidP="00047927" w:rsidRDefault="00A80FE3">
            <w:pPr>
              <w:rPr>
                <w:b/>
                <w:bCs/>
              </w:rPr>
            </w:pPr>
            <w:r w:rsidRPr="00A80FE3">
              <w:rPr>
                <w:b/>
                <w:bCs/>
              </w:rPr>
              <w:t>Canopy Position</w:t>
            </w:r>
          </w:p>
        </w:tc>
      </w:tr>
      <w:tr w:rsidRPr="00A80FE3" w:rsidR="00A80FE3" w:rsidTr="00A80FE3">
        <w:tc>
          <w:tcPr>
            <w:tcW w:w="1164" w:type="dxa"/>
            <w:tcBorders>
              <w:top w:val="single" w:color="000000" w:sz="12" w:space="0"/>
            </w:tcBorders>
            <w:shd w:val="clear" w:color="auto" w:fill="auto"/>
          </w:tcPr>
          <w:p w:rsidRPr="00A80FE3" w:rsidR="00A80FE3" w:rsidP="00047927" w:rsidRDefault="00A80FE3">
            <w:pPr>
              <w:rPr>
                <w:bCs/>
              </w:rPr>
            </w:pPr>
            <w:r w:rsidRPr="00A80FE3">
              <w:rPr>
                <w:bCs/>
              </w:rPr>
              <w:t>QUAL</w:t>
            </w:r>
          </w:p>
        </w:tc>
        <w:tc>
          <w:tcPr>
            <w:tcW w:w="1992" w:type="dxa"/>
            <w:tcBorders>
              <w:top w:val="single" w:color="000000" w:sz="12" w:space="0"/>
            </w:tcBorders>
            <w:shd w:val="clear" w:color="auto" w:fill="auto"/>
          </w:tcPr>
          <w:p w:rsidRPr="00A80FE3" w:rsidR="00A80FE3" w:rsidP="00047927" w:rsidRDefault="00A80FE3">
            <w:r w:rsidRPr="00A80FE3">
              <w:t>Quercus alba</w:t>
            </w:r>
          </w:p>
        </w:tc>
        <w:tc>
          <w:tcPr>
            <w:tcW w:w="1860" w:type="dxa"/>
            <w:tcBorders>
              <w:top w:val="single" w:color="000000" w:sz="12" w:space="0"/>
            </w:tcBorders>
            <w:shd w:val="clear" w:color="auto" w:fill="auto"/>
          </w:tcPr>
          <w:p w:rsidRPr="00A80FE3" w:rsidR="00A80FE3" w:rsidP="00047927" w:rsidRDefault="00A80FE3">
            <w:r w:rsidRPr="00A80FE3">
              <w:t>White oak</w:t>
            </w:r>
          </w:p>
        </w:tc>
        <w:tc>
          <w:tcPr>
            <w:tcW w:w="1956" w:type="dxa"/>
            <w:tcBorders>
              <w:top w:val="single" w:color="000000" w:sz="12" w:space="0"/>
            </w:tcBorders>
            <w:shd w:val="clear" w:color="auto" w:fill="auto"/>
          </w:tcPr>
          <w:p w:rsidRPr="00A80FE3" w:rsidR="00A80FE3" w:rsidP="00047927" w:rsidRDefault="00A80FE3">
            <w:r w:rsidRPr="00A80FE3">
              <w:t>Upper</w:t>
            </w:r>
          </w:p>
        </w:tc>
      </w:tr>
      <w:tr w:rsidRPr="00A80FE3" w:rsidR="00A80FE3" w:rsidTr="00A80FE3">
        <w:tc>
          <w:tcPr>
            <w:tcW w:w="1164" w:type="dxa"/>
            <w:shd w:val="clear" w:color="auto" w:fill="auto"/>
          </w:tcPr>
          <w:p w:rsidRPr="00A80FE3" w:rsidR="00A80FE3" w:rsidP="00047927" w:rsidRDefault="00A80FE3">
            <w:pPr>
              <w:rPr>
                <w:bCs/>
              </w:rPr>
            </w:pPr>
            <w:r w:rsidRPr="00A80FE3">
              <w:rPr>
                <w:bCs/>
              </w:rPr>
              <w:t>DANTH</w:t>
            </w:r>
          </w:p>
        </w:tc>
        <w:tc>
          <w:tcPr>
            <w:tcW w:w="1992" w:type="dxa"/>
            <w:shd w:val="clear" w:color="auto" w:fill="auto"/>
          </w:tcPr>
          <w:p w:rsidRPr="00A80FE3" w:rsidR="00A80FE3" w:rsidP="00047927" w:rsidRDefault="00A80FE3">
            <w:proofErr w:type="spellStart"/>
            <w:r w:rsidRPr="00A80FE3">
              <w:t>Danthonia</w:t>
            </w:r>
            <w:proofErr w:type="spellEnd"/>
          </w:p>
        </w:tc>
        <w:tc>
          <w:tcPr>
            <w:tcW w:w="1860" w:type="dxa"/>
            <w:shd w:val="clear" w:color="auto" w:fill="auto"/>
          </w:tcPr>
          <w:p w:rsidRPr="00A80FE3" w:rsidR="00A80FE3" w:rsidP="00047927" w:rsidRDefault="00A80FE3">
            <w:proofErr w:type="spellStart"/>
            <w:r w:rsidRPr="00A80FE3">
              <w:t>Oatgrass</w:t>
            </w:r>
            <w:proofErr w:type="spellEnd"/>
          </w:p>
        </w:tc>
        <w:tc>
          <w:tcPr>
            <w:tcW w:w="1956" w:type="dxa"/>
            <w:shd w:val="clear" w:color="auto" w:fill="auto"/>
          </w:tcPr>
          <w:p w:rsidRPr="00A80FE3" w:rsidR="00A80FE3" w:rsidP="00047927" w:rsidRDefault="00A80FE3">
            <w:r w:rsidRPr="00A80FE3">
              <w:t>Lower</w:t>
            </w:r>
          </w:p>
        </w:tc>
      </w:tr>
      <w:tr w:rsidRPr="00A80FE3" w:rsidR="00A80FE3" w:rsidTr="00A80FE3">
        <w:tc>
          <w:tcPr>
            <w:tcW w:w="1164" w:type="dxa"/>
            <w:shd w:val="clear" w:color="auto" w:fill="auto"/>
          </w:tcPr>
          <w:p w:rsidRPr="00A80FE3" w:rsidR="00A80FE3" w:rsidP="00047927" w:rsidRDefault="00A80FE3">
            <w:pPr>
              <w:rPr>
                <w:bCs/>
              </w:rPr>
            </w:pPr>
            <w:r w:rsidRPr="00A80FE3">
              <w:rPr>
                <w:bCs/>
              </w:rPr>
              <w:t>SCHIZ4</w:t>
            </w:r>
          </w:p>
        </w:tc>
        <w:tc>
          <w:tcPr>
            <w:tcW w:w="1992" w:type="dxa"/>
            <w:shd w:val="clear" w:color="auto" w:fill="auto"/>
          </w:tcPr>
          <w:p w:rsidRPr="00A80FE3" w:rsidR="00A80FE3" w:rsidP="00047927" w:rsidRDefault="00A80FE3">
            <w:proofErr w:type="spellStart"/>
            <w:r w:rsidRPr="00A80FE3">
              <w:t>Schizachyrium</w:t>
            </w:r>
            <w:proofErr w:type="spellEnd"/>
          </w:p>
        </w:tc>
        <w:tc>
          <w:tcPr>
            <w:tcW w:w="1860" w:type="dxa"/>
            <w:shd w:val="clear" w:color="auto" w:fill="auto"/>
          </w:tcPr>
          <w:p w:rsidRPr="00A80FE3" w:rsidR="00A80FE3" w:rsidP="00047927" w:rsidRDefault="00A80FE3">
            <w:r w:rsidRPr="00A80FE3">
              <w:t>Little bluestem</w:t>
            </w:r>
          </w:p>
        </w:tc>
        <w:tc>
          <w:tcPr>
            <w:tcW w:w="1956" w:type="dxa"/>
            <w:shd w:val="clear" w:color="auto" w:fill="auto"/>
          </w:tcPr>
          <w:p w:rsidRPr="00A80FE3" w:rsidR="00A80FE3" w:rsidP="00047927" w:rsidRDefault="00A80FE3">
            <w:r w:rsidRPr="00A80FE3">
              <w:t>Lower</w:t>
            </w:r>
          </w:p>
        </w:tc>
      </w:tr>
      <w:tr w:rsidRPr="00A80FE3" w:rsidR="00A80FE3" w:rsidTr="00A80FE3">
        <w:tc>
          <w:tcPr>
            <w:tcW w:w="1164" w:type="dxa"/>
            <w:shd w:val="clear" w:color="auto" w:fill="auto"/>
          </w:tcPr>
          <w:p w:rsidRPr="00A80FE3" w:rsidR="00A80FE3" w:rsidP="00047927" w:rsidRDefault="00A80FE3">
            <w:pPr>
              <w:rPr>
                <w:bCs/>
              </w:rPr>
            </w:pPr>
            <w:r w:rsidRPr="00A80FE3">
              <w:rPr>
                <w:bCs/>
              </w:rPr>
              <w:t>QUVE</w:t>
            </w:r>
          </w:p>
        </w:tc>
        <w:tc>
          <w:tcPr>
            <w:tcW w:w="1992" w:type="dxa"/>
            <w:shd w:val="clear" w:color="auto" w:fill="auto"/>
          </w:tcPr>
          <w:p w:rsidRPr="00A80FE3" w:rsidR="00A80FE3" w:rsidP="00047927" w:rsidRDefault="00A80FE3">
            <w:r w:rsidRPr="00A80FE3">
              <w:t xml:space="preserve">Quercus </w:t>
            </w:r>
            <w:proofErr w:type="spellStart"/>
            <w:r w:rsidRPr="00A80FE3">
              <w:t>velutina</w:t>
            </w:r>
            <w:proofErr w:type="spellEnd"/>
          </w:p>
        </w:tc>
        <w:tc>
          <w:tcPr>
            <w:tcW w:w="1860" w:type="dxa"/>
            <w:shd w:val="clear" w:color="auto" w:fill="auto"/>
          </w:tcPr>
          <w:p w:rsidRPr="00A80FE3" w:rsidR="00A80FE3" w:rsidP="00047927" w:rsidRDefault="00A80FE3">
            <w:r w:rsidRPr="00A80FE3">
              <w:t>Black oak</w:t>
            </w:r>
          </w:p>
        </w:tc>
        <w:tc>
          <w:tcPr>
            <w:tcW w:w="1956" w:type="dxa"/>
            <w:shd w:val="clear" w:color="auto" w:fill="auto"/>
          </w:tcPr>
          <w:p w:rsidRPr="00A80FE3" w:rsidR="00A80FE3" w:rsidP="00047927" w:rsidRDefault="00A80FE3">
            <w:r w:rsidRPr="00A80FE3">
              <w:t>Upper</w:t>
            </w:r>
          </w:p>
        </w:tc>
      </w:tr>
    </w:tbl>
    <w:p w:rsidR="00A80FE3" w:rsidP="00A80FE3" w:rsidRDefault="00A80FE3"/>
    <w:p w:rsidR="00A80FE3" w:rsidP="00A80FE3" w:rsidRDefault="00A80FE3">
      <w:pPr>
        <w:pStyle w:val="SClassInfoPara"/>
      </w:pPr>
      <w:r>
        <w:t>Description</w:t>
      </w:r>
    </w:p>
    <w:p w:rsidR="00A80FE3" w:rsidP="00A80FE3" w:rsidRDefault="00A80FE3">
      <w:r>
        <w:t>Type can be classified as thicket, very si</w:t>
      </w:r>
      <w:r w:rsidR="00792908">
        <w:t>milar to old field succession. T</w:t>
      </w:r>
      <w:r>
        <w:t xml:space="preserve">his is an early tree regeneration (root and stump sprouts) phase; fire frequency is about 3-9yrs. Any area that does not burn frequently is probably too moist and will be populated by mixed-mesophytic tree species. Species such as Eastern Red Cedar, Elms, and in some cases Virginia Pine often begin the transition from </w:t>
      </w:r>
      <w:r w:rsidR="003D7FC5">
        <w:t>C</w:t>
      </w:r>
      <w:r>
        <w:t xml:space="preserve">lass A to </w:t>
      </w:r>
      <w:r w:rsidR="003D7FC5">
        <w:t>C</w:t>
      </w:r>
      <w:r>
        <w:t>lass B. Oak Hickory and mesophytic species may all be present in this class. Areas that receive frequent surface fires will be populated by fire-adapted species such as oaks and hickories. These fires will top-kill seedlings and sprouts and a proportion of the saplings. These communities will de</w:t>
      </w:r>
      <w:r w:rsidR="00792908">
        <w:t xml:space="preserve">velop into the mid-seral, open </w:t>
      </w:r>
      <w:r>
        <w:t xml:space="preserve">oak-hickory forest class. In the absence of fire, </w:t>
      </w:r>
      <w:r w:rsidR="003D7FC5">
        <w:t>C</w:t>
      </w:r>
      <w:r>
        <w:t xml:space="preserve">lass B will succeed to </w:t>
      </w:r>
      <w:r w:rsidR="003D7FC5">
        <w:t>C</w:t>
      </w:r>
      <w:r>
        <w:t xml:space="preserve">lass E due to the dominance of mesophytic species. </w:t>
      </w:r>
    </w:p>
    <w:p w:rsidR="00A80FE3" w:rsidP="00A80FE3" w:rsidRDefault="00A80FE3"/>
    <w:p>
      <w:r>
        <w:rPr>
          <w:i/>
          <w:u w:val="single"/>
        </w:rPr>
        <w:t>Maximum Tree Size Class</w:t>
      </w:r>
      <w:br/>
      <w:r>
        <w:t>Sapling &gt;4.5ft; &lt;5"DBH</w:t>
      </w:r>
    </w:p>
    <w:p w:rsidR="00A80FE3" w:rsidP="00A80FE3" w:rsidRDefault="00A80FE3">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80FE3" w:rsidP="00A80FE3" w:rsidRDefault="00A80FE3"/>
    <w:p w:rsidR="00A80FE3" w:rsidP="00A80FE3" w:rsidRDefault="00A80FE3">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1992"/>
        <w:gridCol w:w="1860"/>
        <w:gridCol w:w="1956"/>
      </w:tblGrid>
      <w:tr w:rsidRPr="00A80FE3" w:rsidR="00A80FE3" w:rsidTr="00A80FE3">
        <w:tc>
          <w:tcPr>
            <w:tcW w:w="1164" w:type="dxa"/>
            <w:tcBorders>
              <w:top w:val="single" w:color="auto" w:sz="2" w:space="0"/>
              <w:bottom w:val="single" w:color="000000" w:sz="12" w:space="0"/>
            </w:tcBorders>
            <w:shd w:val="clear" w:color="auto" w:fill="auto"/>
          </w:tcPr>
          <w:p w:rsidRPr="00A80FE3" w:rsidR="00A80FE3" w:rsidP="00425D83" w:rsidRDefault="00A80FE3">
            <w:pPr>
              <w:rPr>
                <w:b/>
                <w:bCs/>
              </w:rPr>
            </w:pPr>
            <w:r w:rsidRPr="00A80FE3">
              <w:rPr>
                <w:b/>
                <w:bCs/>
              </w:rPr>
              <w:t>Symbol</w:t>
            </w:r>
          </w:p>
        </w:tc>
        <w:tc>
          <w:tcPr>
            <w:tcW w:w="1992" w:type="dxa"/>
            <w:tcBorders>
              <w:top w:val="single" w:color="auto" w:sz="2" w:space="0"/>
              <w:bottom w:val="single" w:color="000000" w:sz="12" w:space="0"/>
            </w:tcBorders>
            <w:shd w:val="clear" w:color="auto" w:fill="auto"/>
          </w:tcPr>
          <w:p w:rsidRPr="00A80FE3" w:rsidR="00A80FE3" w:rsidP="00425D83" w:rsidRDefault="00A80FE3">
            <w:pPr>
              <w:rPr>
                <w:b/>
                <w:bCs/>
              </w:rPr>
            </w:pPr>
            <w:r w:rsidRPr="00A80FE3">
              <w:rPr>
                <w:b/>
                <w:bCs/>
              </w:rPr>
              <w:t>Scientific Name</w:t>
            </w:r>
          </w:p>
        </w:tc>
        <w:tc>
          <w:tcPr>
            <w:tcW w:w="1860" w:type="dxa"/>
            <w:tcBorders>
              <w:top w:val="single" w:color="auto" w:sz="2" w:space="0"/>
              <w:bottom w:val="single" w:color="000000" w:sz="12" w:space="0"/>
            </w:tcBorders>
            <w:shd w:val="clear" w:color="auto" w:fill="auto"/>
          </w:tcPr>
          <w:p w:rsidRPr="00A80FE3" w:rsidR="00A80FE3" w:rsidP="00425D83" w:rsidRDefault="00A80FE3">
            <w:pPr>
              <w:rPr>
                <w:b/>
                <w:bCs/>
              </w:rPr>
            </w:pPr>
            <w:r w:rsidRPr="00A80FE3">
              <w:rPr>
                <w:b/>
                <w:bCs/>
              </w:rPr>
              <w:t>Common Name</w:t>
            </w:r>
          </w:p>
        </w:tc>
        <w:tc>
          <w:tcPr>
            <w:tcW w:w="1956" w:type="dxa"/>
            <w:tcBorders>
              <w:top w:val="single" w:color="auto" w:sz="2" w:space="0"/>
              <w:bottom w:val="single" w:color="000000" w:sz="12" w:space="0"/>
            </w:tcBorders>
            <w:shd w:val="clear" w:color="auto" w:fill="auto"/>
          </w:tcPr>
          <w:p w:rsidRPr="00A80FE3" w:rsidR="00A80FE3" w:rsidP="00425D83" w:rsidRDefault="00A80FE3">
            <w:pPr>
              <w:rPr>
                <w:b/>
                <w:bCs/>
              </w:rPr>
            </w:pPr>
            <w:r w:rsidRPr="00A80FE3">
              <w:rPr>
                <w:b/>
                <w:bCs/>
              </w:rPr>
              <w:t>Canopy Position</w:t>
            </w:r>
          </w:p>
        </w:tc>
      </w:tr>
      <w:tr w:rsidRPr="00A80FE3" w:rsidR="00A80FE3" w:rsidTr="00A80FE3">
        <w:tc>
          <w:tcPr>
            <w:tcW w:w="1164" w:type="dxa"/>
            <w:tcBorders>
              <w:top w:val="single" w:color="000000" w:sz="12" w:space="0"/>
            </w:tcBorders>
            <w:shd w:val="clear" w:color="auto" w:fill="auto"/>
          </w:tcPr>
          <w:p w:rsidRPr="00A80FE3" w:rsidR="00A80FE3" w:rsidP="00425D83" w:rsidRDefault="00A80FE3">
            <w:pPr>
              <w:rPr>
                <w:bCs/>
              </w:rPr>
            </w:pPr>
            <w:r w:rsidRPr="00A80FE3">
              <w:rPr>
                <w:bCs/>
              </w:rPr>
              <w:t>QUAL</w:t>
            </w:r>
          </w:p>
        </w:tc>
        <w:tc>
          <w:tcPr>
            <w:tcW w:w="1992" w:type="dxa"/>
            <w:tcBorders>
              <w:top w:val="single" w:color="000000" w:sz="12" w:space="0"/>
            </w:tcBorders>
            <w:shd w:val="clear" w:color="auto" w:fill="auto"/>
          </w:tcPr>
          <w:p w:rsidRPr="00A80FE3" w:rsidR="00A80FE3" w:rsidP="00425D83" w:rsidRDefault="00A80FE3">
            <w:r w:rsidRPr="00A80FE3">
              <w:t>Quercus alba</w:t>
            </w:r>
          </w:p>
        </w:tc>
        <w:tc>
          <w:tcPr>
            <w:tcW w:w="1860" w:type="dxa"/>
            <w:tcBorders>
              <w:top w:val="single" w:color="000000" w:sz="12" w:space="0"/>
            </w:tcBorders>
            <w:shd w:val="clear" w:color="auto" w:fill="auto"/>
          </w:tcPr>
          <w:p w:rsidRPr="00A80FE3" w:rsidR="00A80FE3" w:rsidP="00425D83" w:rsidRDefault="00A80FE3">
            <w:r w:rsidRPr="00A80FE3">
              <w:t>White oak</w:t>
            </w:r>
          </w:p>
        </w:tc>
        <w:tc>
          <w:tcPr>
            <w:tcW w:w="1956" w:type="dxa"/>
            <w:tcBorders>
              <w:top w:val="single" w:color="000000" w:sz="12" w:space="0"/>
            </w:tcBorders>
            <w:shd w:val="clear" w:color="auto" w:fill="auto"/>
          </w:tcPr>
          <w:p w:rsidRPr="00A80FE3" w:rsidR="00A80FE3" w:rsidP="00425D83" w:rsidRDefault="00A80FE3">
            <w:r w:rsidRPr="00A80FE3">
              <w:t>Upper</w:t>
            </w:r>
          </w:p>
        </w:tc>
      </w:tr>
      <w:tr w:rsidRPr="00A80FE3" w:rsidR="00A80FE3" w:rsidTr="00A80FE3">
        <w:tc>
          <w:tcPr>
            <w:tcW w:w="1164" w:type="dxa"/>
            <w:shd w:val="clear" w:color="auto" w:fill="auto"/>
          </w:tcPr>
          <w:p w:rsidRPr="00A80FE3" w:rsidR="00A80FE3" w:rsidP="00425D83" w:rsidRDefault="00A80FE3">
            <w:pPr>
              <w:rPr>
                <w:bCs/>
              </w:rPr>
            </w:pPr>
            <w:r w:rsidRPr="00A80FE3">
              <w:rPr>
                <w:bCs/>
              </w:rPr>
              <w:t>SCHIZ4</w:t>
            </w:r>
          </w:p>
        </w:tc>
        <w:tc>
          <w:tcPr>
            <w:tcW w:w="1992" w:type="dxa"/>
            <w:shd w:val="clear" w:color="auto" w:fill="auto"/>
          </w:tcPr>
          <w:p w:rsidRPr="00A80FE3" w:rsidR="00A80FE3" w:rsidP="00425D83" w:rsidRDefault="00A80FE3">
            <w:proofErr w:type="spellStart"/>
            <w:r w:rsidRPr="00A80FE3">
              <w:t>Schizachyrium</w:t>
            </w:r>
            <w:proofErr w:type="spellEnd"/>
          </w:p>
        </w:tc>
        <w:tc>
          <w:tcPr>
            <w:tcW w:w="1860" w:type="dxa"/>
            <w:shd w:val="clear" w:color="auto" w:fill="auto"/>
          </w:tcPr>
          <w:p w:rsidRPr="00A80FE3" w:rsidR="00A80FE3" w:rsidP="00425D83" w:rsidRDefault="00A80FE3">
            <w:r w:rsidRPr="00A80FE3">
              <w:t>Little bluestem</w:t>
            </w:r>
          </w:p>
        </w:tc>
        <w:tc>
          <w:tcPr>
            <w:tcW w:w="1956" w:type="dxa"/>
            <w:shd w:val="clear" w:color="auto" w:fill="auto"/>
          </w:tcPr>
          <w:p w:rsidRPr="00A80FE3" w:rsidR="00A80FE3" w:rsidP="00425D83" w:rsidRDefault="00A80FE3">
            <w:r w:rsidRPr="00A80FE3">
              <w:t>Lower</w:t>
            </w:r>
          </w:p>
        </w:tc>
      </w:tr>
      <w:tr w:rsidRPr="00A80FE3" w:rsidR="00A80FE3" w:rsidTr="00A80FE3">
        <w:tc>
          <w:tcPr>
            <w:tcW w:w="1164" w:type="dxa"/>
            <w:shd w:val="clear" w:color="auto" w:fill="auto"/>
          </w:tcPr>
          <w:p w:rsidRPr="00A80FE3" w:rsidR="00A80FE3" w:rsidP="00425D83" w:rsidRDefault="00A80FE3">
            <w:pPr>
              <w:rPr>
                <w:bCs/>
              </w:rPr>
            </w:pPr>
            <w:r w:rsidRPr="00A80FE3">
              <w:rPr>
                <w:bCs/>
              </w:rPr>
              <w:t>QUVE</w:t>
            </w:r>
          </w:p>
        </w:tc>
        <w:tc>
          <w:tcPr>
            <w:tcW w:w="1992" w:type="dxa"/>
            <w:shd w:val="clear" w:color="auto" w:fill="auto"/>
          </w:tcPr>
          <w:p w:rsidRPr="00A80FE3" w:rsidR="00A80FE3" w:rsidP="00425D83" w:rsidRDefault="00A80FE3">
            <w:r w:rsidRPr="00A80FE3">
              <w:t xml:space="preserve">Quercus </w:t>
            </w:r>
            <w:proofErr w:type="spellStart"/>
            <w:r w:rsidRPr="00A80FE3">
              <w:t>velutina</w:t>
            </w:r>
            <w:proofErr w:type="spellEnd"/>
          </w:p>
        </w:tc>
        <w:tc>
          <w:tcPr>
            <w:tcW w:w="1860" w:type="dxa"/>
            <w:shd w:val="clear" w:color="auto" w:fill="auto"/>
          </w:tcPr>
          <w:p w:rsidRPr="00A80FE3" w:rsidR="00A80FE3" w:rsidP="00425D83" w:rsidRDefault="00A80FE3">
            <w:r w:rsidRPr="00A80FE3">
              <w:t>Black oak</w:t>
            </w:r>
          </w:p>
        </w:tc>
        <w:tc>
          <w:tcPr>
            <w:tcW w:w="1956" w:type="dxa"/>
            <w:shd w:val="clear" w:color="auto" w:fill="auto"/>
          </w:tcPr>
          <w:p w:rsidRPr="00A80FE3" w:rsidR="00A80FE3" w:rsidP="00425D83" w:rsidRDefault="00A80FE3">
            <w:r w:rsidRPr="00A80FE3">
              <w:t>Upper</w:t>
            </w:r>
          </w:p>
        </w:tc>
      </w:tr>
      <w:tr w:rsidRPr="00A80FE3" w:rsidR="00A80FE3" w:rsidTr="00A80FE3">
        <w:tc>
          <w:tcPr>
            <w:tcW w:w="1164" w:type="dxa"/>
            <w:shd w:val="clear" w:color="auto" w:fill="auto"/>
          </w:tcPr>
          <w:p w:rsidRPr="00A80FE3" w:rsidR="00A80FE3" w:rsidP="00425D83" w:rsidRDefault="00A80FE3">
            <w:pPr>
              <w:rPr>
                <w:bCs/>
              </w:rPr>
            </w:pPr>
            <w:r w:rsidRPr="00A80FE3">
              <w:rPr>
                <w:bCs/>
              </w:rPr>
              <w:t>DANTH</w:t>
            </w:r>
          </w:p>
        </w:tc>
        <w:tc>
          <w:tcPr>
            <w:tcW w:w="1992" w:type="dxa"/>
            <w:shd w:val="clear" w:color="auto" w:fill="auto"/>
          </w:tcPr>
          <w:p w:rsidRPr="00A80FE3" w:rsidR="00A80FE3" w:rsidP="00425D83" w:rsidRDefault="00A80FE3">
            <w:proofErr w:type="spellStart"/>
            <w:r w:rsidRPr="00A80FE3">
              <w:t>Danthonia</w:t>
            </w:r>
            <w:proofErr w:type="spellEnd"/>
          </w:p>
        </w:tc>
        <w:tc>
          <w:tcPr>
            <w:tcW w:w="1860" w:type="dxa"/>
            <w:shd w:val="clear" w:color="auto" w:fill="auto"/>
          </w:tcPr>
          <w:p w:rsidRPr="00A80FE3" w:rsidR="00A80FE3" w:rsidP="00425D83" w:rsidRDefault="00A80FE3">
            <w:proofErr w:type="spellStart"/>
            <w:r w:rsidRPr="00A80FE3">
              <w:t>Oatgrass</w:t>
            </w:r>
            <w:proofErr w:type="spellEnd"/>
          </w:p>
        </w:tc>
        <w:tc>
          <w:tcPr>
            <w:tcW w:w="1956" w:type="dxa"/>
            <w:shd w:val="clear" w:color="auto" w:fill="auto"/>
          </w:tcPr>
          <w:p w:rsidRPr="00A80FE3" w:rsidR="00A80FE3" w:rsidP="00425D83" w:rsidRDefault="00A80FE3">
            <w:r w:rsidRPr="00A80FE3">
              <w:t>Lower</w:t>
            </w:r>
          </w:p>
        </w:tc>
      </w:tr>
    </w:tbl>
    <w:p w:rsidR="00A80FE3" w:rsidP="00A80FE3" w:rsidRDefault="00A80FE3"/>
    <w:p w:rsidR="00A80FE3" w:rsidP="00A80FE3" w:rsidRDefault="00A80FE3">
      <w:pPr>
        <w:pStyle w:val="SClassInfoPara"/>
      </w:pPr>
      <w:r>
        <w:t>Description</w:t>
      </w:r>
    </w:p>
    <w:p w:rsidR="00A80FE3" w:rsidP="00A80FE3" w:rsidRDefault="00A80FE3">
      <w:r>
        <w:t>Typed can b</w:t>
      </w:r>
      <w:r w:rsidR="00792908">
        <w:t>e classified as open woodland. T</w:t>
      </w:r>
      <w:r>
        <w:t xml:space="preserve">his class is defined as the mid-seral open oak-hickory woodland (which gradiates to </w:t>
      </w:r>
      <w:r w:rsidR="003D7FC5">
        <w:t>C</w:t>
      </w:r>
      <w:r>
        <w:t>lass A). This community quite commonly experiences frequent surface fires, and the fire return interval is</w:t>
      </w:r>
      <w:r w:rsidR="00792908">
        <w:t xml:space="preserve"> typically 5-15yrs. </w:t>
      </w:r>
      <w:r>
        <w:t>Mesophytic species may be present, but oak-hickory is dominant in the regeneration layer. If fire is absent from this community for an extended period (approximately 25-30yrs), the canopy will become less open, moving the community int</w:t>
      </w:r>
      <w:r w:rsidR="00792908">
        <w:t>o the late-seral, closed canopy, oak-hickory forest</w:t>
      </w:r>
      <w:r>
        <w:t xml:space="preserve">. An occasional canopy removal event from fire or weather followed by fire exclusion will move this community back to a mid-seral, closed early tree </w:t>
      </w:r>
      <w:r w:rsidR="00792908">
        <w:t>regeneration phase</w:t>
      </w:r>
      <w:r>
        <w:t xml:space="preserve">. </w:t>
      </w:r>
    </w:p>
    <w:p w:rsidR="00A80FE3" w:rsidP="00A80FE3" w:rsidRDefault="00A80FE3"/>
    <w:p>
      <w:r>
        <w:rPr>
          <w:i/>
          <w:u w:val="single"/>
        </w:rPr>
        <w:t>Maximum Tree Size Class</w:t>
      </w:r>
      <w:br/>
      <w:r>
        <w:t>Medium 9-21"DBH</w:t>
      </w:r>
    </w:p>
    <w:p w:rsidR="00A80FE3" w:rsidP="00A80FE3" w:rsidRDefault="00A80FE3">
      <w:pPr>
        <w:pStyle w:val="InfoPara"/>
        <w:pBdr>
          <w:top w:val="single" w:color="auto" w:sz="4" w:space="1"/>
        </w:pBdr>
      </w:pPr>
      <w:r xmlns:w="http://schemas.openxmlformats.org/wordprocessingml/2006/main">
        <w:t>Class D</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80FE3" w:rsidP="00A80FE3" w:rsidRDefault="00A80FE3"/>
    <w:p w:rsidR="00A80FE3" w:rsidP="00A80FE3" w:rsidRDefault="00A80FE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052"/>
        <w:gridCol w:w="1992"/>
        <w:gridCol w:w="1956"/>
      </w:tblGrid>
      <w:tr w:rsidRPr="00A80FE3" w:rsidR="00A80FE3" w:rsidTr="00A80FE3">
        <w:tc>
          <w:tcPr>
            <w:tcW w:w="1164" w:type="dxa"/>
            <w:tcBorders>
              <w:top w:val="single" w:color="auto" w:sz="2" w:space="0"/>
              <w:bottom w:val="single" w:color="000000" w:sz="12" w:space="0"/>
            </w:tcBorders>
            <w:shd w:val="clear" w:color="auto" w:fill="auto"/>
          </w:tcPr>
          <w:p w:rsidRPr="00A80FE3" w:rsidR="00A80FE3" w:rsidP="00C0024E" w:rsidRDefault="00A80FE3">
            <w:pPr>
              <w:rPr>
                <w:b/>
                <w:bCs/>
              </w:rPr>
            </w:pPr>
            <w:r w:rsidRPr="00A80FE3">
              <w:rPr>
                <w:b/>
                <w:bCs/>
              </w:rPr>
              <w:t>Symbol</w:t>
            </w:r>
          </w:p>
        </w:tc>
        <w:tc>
          <w:tcPr>
            <w:tcW w:w="2052" w:type="dxa"/>
            <w:tcBorders>
              <w:top w:val="single" w:color="auto" w:sz="2" w:space="0"/>
              <w:bottom w:val="single" w:color="000000" w:sz="12" w:space="0"/>
            </w:tcBorders>
            <w:shd w:val="clear" w:color="auto" w:fill="auto"/>
          </w:tcPr>
          <w:p w:rsidRPr="00A80FE3" w:rsidR="00A80FE3" w:rsidP="00C0024E" w:rsidRDefault="00A80FE3">
            <w:pPr>
              <w:rPr>
                <w:b/>
                <w:bCs/>
              </w:rPr>
            </w:pPr>
            <w:r w:rsidRPr="00A80FE3">
              <w:rPr>
                <w:b/>
                <w:bCs/>
              </w:rPr>
              <w:t>Scientific Name</w:t>
            </w:r>
          </w:p>
        </w:tc>
        <w:tc>
          <w:tcPr>
            <w:tcW w:w="1992" w:type="dxa"/>
            <w:tcBorders>
              <w:top w:val="single" w:color="auto" w:sz="2" w:space="0"/>
              <w:bottom w:val="single" w:color="000000" w:sz="12" w:space="0"/>
            </w:tcBorders>
            <w:shd w:val="clear" w:color="auto" w:fill="auto"/>
          </w:tcPr>
          <w:p w:rsidRPr="00A80FE3" w:rsidR="00A80FE3" w:rsidP="00C0024E" w:rsidRDefault="00A80FE3">
            <w:pPr>
              <w:rPr>
                <w:b/>
                <w:bCs/>
              </w:rPr>
            </w:pPr>
            <w:r w:rsidRPr="00A80FE3">
              <w:rPr>
                <w:b/>
                <w:bCs/>
              </w:rPr>
              <w:t>Common Name</w:t>
            </w:r>
          </w:p>
        </w:tc>
        <w:tc>
          <w:tcPr>
            <w:tcW w:w="1956" w:type="dxa"/>
            <w:tcBorders>
              <w:top w:val="single" w:color="auto" w:sz="2" w:space="0"/>
              <w:bottom w:val="single" w:color="000000" w:sz="12" w:space="0"/>
            </w:tcBorders>
            <w:shd w:val="clear" w:color="auto" w:fill="auto"/>
          </w:tcPr>
          <w:p w:rsidRPr="00A80FE3" w:rsidR="00A80FE3" w:rsidP="00C0024E" w:rsidRDefault="00A80FE3">
            <w:pPr>
              <w:rPr>
                <w:b/>
                <w:bCs/>
              </w:rPr>
            </w:pPr>
            <w:r w:rsidRPr="00A80FE3">
              <w:rPr>
                <w:b/>
                <w:bCs/>
              </w:rPr>
              <w:t>Canopy Position</w:t>
            </w:r>
          </w:p>
        </w:tc>
      </w:tr>
      <w:tr w:rsidRPr="00A80FE3" w:rsidR="00A80FE3" w:rsidTr="00A80FE3">
        <w:tc>
          <w:tcPr>
            <w:tcW w:w="1164" w:type="dxa"/>
            <w:tcBorders>
              <w:top w:val="single" w:color="000000" w:sz="12" w:space="0"/>
            </w:tcBorders>
            <w:shd w:val="clear" w:color="auto" w:fill="auto"/>
          </w:tcPr>
          <w:p w:rsidRPr="00A80FE3" w:rsidR="00A80FE3" w:rsidP="00C0024E" w:rsidRDefault="00A80FE3">
            <w:pPr>
              <w:rPr>
                <w:bCs/>
              </w:rPr>
            </w:pPr>
            <w:r w:rsidRPr="00A80FE3">
              <w:rPr>
                <w:bCs/>
              </w:rPr>
              <w:t>QUAL</w:t>
            </w:r>
          </w:p>
        </w:tc>
        <w:tc>
          <w:tcPr>
            <w:tcW w:w="2052" w:type="dxa"/>
            <w:tcBorders>
              <w:top w:val="single" w:color="000000" w:sz="12" w:space="0"/>
            </w:tcBorders>
            <w:shd w:val="clear" w:color="auto" w:fill="auto"/>
          </w:tcPr>
          <w:p w:rsidRPr="00A80FE3" w:rsidR="00A80FE3" w:rsidP="00C0024E" w:rsidRDefault="00A80FE3">
            <w:r w:rsidRPr="00A80FE3">
              <w:t>Quercus alba</w:t>
            </w:r>
          </w:p>
        </w:tc>
        <w:tc>
          <w:tcPr>
            <w:tcW w:w="1992" w:type="dxa"/>
            <w:tcBorders>
              <w:top w:val="single" w:color="000000" w:sz="12" w:space="0"/>
            </w:tcBorders>
            <w:shd w:val="clear" w:color="auto" w:fill="auto"/>
          </w:tcPr>
          <w:p w:rsidRPr="00A80FE3" w:rsidR="00A80FE3" w:rsidP="00C0024E" w:rsidRDefault="00A80FE3">
            <w:r w:rsidRPr="00A80FE3">
              <w:t>White oak</w:t>
            </w:r>
          </w:p>
        </w:tc>
        <w:tc>
          <w:tcPr>
            <w:tcW w:w="1956" w:type="dxa"/>
            <w:tcBorders>
              <w:top w:val="single" w:color="000000" w:sz="12" w:space="0"/>
            </w:tcBorders>
            <w:shd w:val="clear" w:color="auto" w:fill="auto"/>
          </w:tcPr>
          <w:p w:rsidRPr="00A80FE3" w:rsidR="00A80FE3" w:rsidP="00C0024E" w:rsidRDefault="00A80FE3">
            <w:r w:rsidRPr="00A80FE3">
              <w:t>Upper</w:t>
            </w:r>
          </w:p>
        </w:tc>
      </w:tr>
      <w:tr w:rsidRPr="00A80FE3" w:rsidR="00A80FE3" w:rsidTr="00A80FE3">
        <w:tc>
          <w:tcPr>
            <w:tcW w:w="1164" w:type="dxa"/>
            <w:shd w:val="clear" w:color="auto" w:fill="auto"/>
          </w:tcPr>
          <w:p w:rsidRPr="00A80FE3" w:rsidR="00A80FE3" w:rsidP="00C0024E" w:rsidRDefault="00A80FE3">
            <w:pPr>
              <w:rPr>
                <w:bCs/>
              </w:rPr>
            </w:pPr>
            <w:r w:rsidRPr="00A80FE3">
              <w:rPr>
                <w:bCs/>
              </w:rPr>
              <w:t>QURU</w:t>
            </w:r>
          </w:p>
        </w:tc>
        <w:tc>
          <w:tcPr>
            <w:tcW w:w="2052" w:type="dxa"/>
            <w:shd w:val="clear" w:color="auto" w:fill="auto"/>
          </w:tcPr>
          <w:p w:rsidRPr="00A80FE3" w:rsidR="00A80FE3" w:rsidP="00C0024E" w:rsidRDefault="00A80FE3">
            <w:r w:rsidRPr="00A80FE3">
              <w:t xml:space="preserve">Quercus </w:t>
            </w:r>
            <w:proofErr w:type="spellStart"/>
            <w:r w:rsidRPr="00A80FE3">
              <w:t>rubra</w:t>
            </w:r>
            <w:proofErr w:type="spellEnd"/>
          </w:p>
        </w:tc>
        <w:tc>
          <w:tcPr>
            <w:tcW w:w="1992" w:type="dxa"/>
            <w:shd w:val="clear" w:color="auto" w:fill="auto"/>
          </w:tcPr>
          <w:p w:rsidRPr="00A80FE3" w:rsidR="00A80FE3" w:rsidP="00C0024E" w:rsidRDefault="00A80FE3">
            <w:r w:rsidRPr="00A80FE3">
              <w:t>Northern red oak</w:t>
            </w:r>
          </w:p>
        </w:tc>
        <w:tc>
          <w:tcPr>
            <w:tcW w:w="1956" w:type="dxa"/>
            <w:shd w:val="clear" w:color="auto" w:fill="auto"/>
          </w:tcPr>
          <w:p w:rsidRPr="00A80FE3" w:rsidR="00A80FE3" w:rsidP="00C0024E" w:rsidRDefault="00A80FE3">
            <w:r w:rsidRPr="00A80FE3">
              <w:t>Upper</w:t>
            </w:r>
          </w:p>
        </w:tc>
      </w:tr>
      <w:tr w:rsidRPr="00A80FE3" w:rsidR="00A80FE3" w:rsidTr="00A80FE3">
        <w:tc>
          <w:tcPr>
            <w:tcW w:w="1164" w:type="dxa"/>
            <w:shd w:val="clear" w:color="auto" w:fill="auto"/>
          </w:tcPr>
          <w:p w:rsidRPr="00A80FE3" w:rsidR="00A80FE3" w:rsidP="00C0024E" w:rsidRDefault="00A80FE3">
            <w:pPr>
              <w:rPr>
                <w:bCs/>
              </w:rPr>
            </w:pPr>
            <w:r w:rsidRPr="00A80FE3">
              <w:rPr>
                <w:bCs/>
              </w:rPr>
              <w:t>QUCO2</w:t>
            </w:r>
          </w:p>
        </w:tc>
        <w:tc>
          <w:tcPr>
            <w:tcW w:w="2052" w:type="dxa"/>
            <w:shd w:val="clear" w:color="auto" w:fill="auto"/>
          </w:tcPr>
          <w:p w:rsidRPr="00A80FE3" w:rsidR="00A80FE3" w:rsidP="00C0024E" w:rsidRDefault="00A80FE3">
            <w:r w:rsidRPr="00A80FE3">
              <w:t>Quercus coccinea</w:t>
            </w:r>
          </w:p>
        </w:tc>
        <w:tc>
          <w:tcPr>
            <w:tcW w:w="1992" w:type="dxa"/>
            <w:shd w:val="clear" w:color="auto" w:fill="auto"/>
          </w:tcPr>
          <w:p w:rsidRPr="00A80FE3" w:rsidR="00A80FE3" w:rsidP="00C0024E" w:rsidRDefault="00A80FE3">
            <w:r w:rsidRPr="00A80FE3">
              <w:t>Scarlet oak</w:t>
            </w:r>
          </w:p>
        </w:tc>
        <w:tc>
          <w:tcPr>
            <w:tcW w:w="1956" w:type="dxa"/>
            <w:shd w:val="clear" w:color="auto" w:fill="auto"/>
          </w:tcPr>
          <w:p w:rsidRPr="00A80FE3" w:rsidR="00A80FE3" w:rsidP="00C0024E" w:rsidRDefault="00A80FE3">
            <w:r w:rsidRPr="00A80FE3">
              <w:t>Upper</w:t>
            </w:r>
          </w:p>
        </w:tc>
      </w:tr>
      <w:tr w:rsidRPr="00A80FE3" w:rsidR="00A80FE3" w:rsidTr="00A80FE3">
        <w:tc>
          <w:tcPr>
            <w:tcW w:w="1164" w:type="dxa"/>
            <w:shd w:val="clear" w:color="auto" w:fill="auto"/>
          </w:tcPr>
          <w:p w:rsidRPr="00A80FE3" w:rsidR="00A80FE3" w:rsidP="00C0024E" w:rsidRDefault="00A80FE3">
            <w:pPr>
              <w:rPr>
                <w:bCs/>
              </w:rPr>
            </w:pPr>
            <w:r w:rsidRPr="00A80FE3">
              <w:rPr>
                <w:bCs/>
              </w:rPr>
              <w:t>QUVE</w:t>
            </w:r>
          </w:p>
        </w:tc>
        <w:tc>
          <w:tcPr>
            <w:tcW w:w="2052" w:type="dxa"/>
            <w:shd w:val="clear" w:color="auto" w:fill="auto"/>
          </w:tcPr>
          <w:p w:rsidRPr="00A80FE3" w:rsidR="00A80FE3" w:rsidP="00C0024E" w:rsidRDefault="00A80FE3">
            <w:r w:rsidRPr="00A80FE3">
              <w:t xml:space="preserve">Quercus </w:t>
            </w:r>
            <w:proofErr w:type="spellStart"/>
            <w:r w:rsidRPr="00A80FE3">
              <w:t>velutina</w:t>
            </w:r>
            <w:proofErr w:type="spellEnd"/>
          </w:p>
        </w:tc>
        <w:tc>
          <w:tcPr>
            <w:tcW w:w="1992" w:type="dxa"/>
            <w:shd w:val="clear" w:color="auto" w:fill="auto"/>
          </w:tcPr>
          <w:p w:rsidRPr="00A80FE3" w:rsidR="00A80FE3" w:rsidP="00C0024E" w:rsidRDefault="00A80FE3">
            <w:r w:rsidRPr="00A80FE3">
              <w:t>Black oak</w:t>
            </w:r>
          </w:p>
        </w:tc>
        <w:tc>
          <w:tcPr>
            <w:tcW w:w="1956" w:type="dxa"/>
            <w:shd w:val="clear" w:color="auto" w:fill="auto"/>
          </w:tcPr>
          <w:p w:rsidRPr="00A80FE3" w:rsidR="00A80FE3" w:rsidP="00C0024E" w:rsidRDefault="00A80FE3">
            <w:r w:rsidRPr="00A80FE3">
              <w:t>Upper</w:t>
            </w:r>
          </w:p>
        </w:tc>
      </w:tr>
    </w:tbl>
    <w:p w:rsidR="00A80FE3" w:rsidP="00A80FE3" w:rsidRDefault="00A80FE3"/>
    <w:p w:rsidR="00A80FE3" w:rsidP="00A80FE3" w:rsidRDefault="00A80FE3">
      <w:pPr>
        <w:pStyle w:val="SClassInfoPara"/>
      </w:pPr>
      <w:r>
        <w:t>Description</w:t>
      </w:r>
    </w:p>
    <w:p w:rsidR="00A80FE3" w:rsidP="00A80FE3" w:rsidRDefault="00A80FE3">
      <w:r>
        <w:t>Type can be classified as clo</w:t>
      </w:r>
      <w:r w:rsidR="00792908">
        <w:t>sed canopy oak-hickory forest. C</w:t>
      </w:r>
      <w:r>
        <w:t>lass D is defined as a late seral closed canopy oak-hickory forest. Open understories of oak seedlings dominate on dry, xeric sites (fuel model 9), while mesophytic species dominate on more mesic sites (fuel model 8). Stand replacement fires in late-successi</w:t>
      </w:r>
      <w:r w:rsidR="00792908">
        <w:t xml:space="preserve">on closed class types are rare </w:t>
      </w:r>
      <w:r>
        <w:t xml:space="preserve">and will result in return to a mid-succession closed </w:t>
      </w:r>
      <w:r w:rsidR="003D7FC5">
        <w:t>C</w:t>
      </w:r>
      <w:r>
        <w:t>lass B. Widespread, high severity fire is restricted to drought years due the mosaic of fuel models. If the late-succession open forest type persists for 70yrs without any type of fire, it will convert to a late-succession mixed</w:t>
      </w:r>
      <w:r w:rsidR="00792908">
        <w:t xml:space="preserve"> mesophytic closed forest type</w:t>
      </w:r>
      <w:r>
        <w:t xml:space="preserve">. This conversion is a result of species shift from dominant oaks to dominant maple, tulip tree, and beech, which do not support fire as readily. </w:t>
      </w:r>
    </w:p>
    <w:p w:rsidR="00A80FE3" w:rsidP="00A80FE3" w:rsidRDefault="00A80FE3"/>
    <w:p>
      <w:r>
        <w:rPr>
          <w:i/>
          <w:u w:val="single"/>
        </w:rPr>
        <w:t>Maximum Tree Size Class</w:t>
      </w:r>
      <w:br/>
      <w:r>
        <w:t>Medium 9-21"DBH</w:t>
      </w:r>
    </w:p>
    <w:p w:rsidR="00A80FE3" w:rsidP="00A80FE3" w:rsidRDefault="00A80FE3">
      <w:pPr>
        <w:pStyle w:val="InfoPara"/>
        <w:pBdr>
          <w:top w:val="single" w:color="auto" w:sz="4" w:space="1"/>
        </w:pBdr>
      </w:pPr>
      <w:r xmlns:w="http://schemas.openxmlformats.org/wordprocessingml/2006/main">
        <w:t>Class E</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A80FE3" w:rsidP="00A80FE3" w:rsidRDefault="00A80FE3"/>
    <w:p w:rsidR="00A80FE3" w:rsidP="00A80FE3" w:rsidRDefault="00A80FE3">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052"/>
        <w:gridCol w:w="1920"/>
        <w:gridCol w:w="1956"/>
      </w:tblGrid>
      <w:tr w:rsidRPr="00A80FE3" w:rsidR="00A80FE3" w:rsidTr="00A80FE3">
        <w:tc>
          <w:tcPr>
            <w:tcW w:w="1080" w:type="dxa"/>
            <w:tcBorders>
              <w:top w:val="single" w:color="auto" w:sz="2" w:space="0"/>
              <w:bottom w:val="single" w:color="000000" w:sz="12" w:space="0"/>
            </w:tcBorders>
            <w:shd w:val="clear" w:color="auto" w:fill="auto"/>
          </w:tcPr>
          <w:p w:rsidRPr="00A80FE3" w:rsidR="00A80FE3" w:rsidP="00B23504" w:rsidRDefault="00A80FE3">
            <w:pPr>
              <w:rPr>
                <w:b/>
                <w:bCs/>
              </w:rPr>
            </w:pPr>
            <w:r w:rsidRPr="00A80FE3">
              <w:rPr>
                <w:b/>
                <w:bCs/>
              </w:rPr>
              <w:t>Symbol</w:t>
            </w:r>
          </w:p>
        </w:tc>
        <w:tc>
          <w:tcPr>
            <w:tcW w:w="2052" w:type="dxa"/>
            <w:tcBorders>
              <w:top w:val="single" w:color="auto" w:sz="2" w:space="0"/>
              <w:bottom w:val="single" w:color="000000" w:sz="12" w:space="0"/>
            </w:tcBorders>
            <w:shd w:val="clear" w:color="auto" w:fill="auto"/>
          </w:tcPr>
          <w:p w:rsidRPr="00A80FE3" w:rsidR="00A80FE3" w:rsidP="00B23504" w:rsidRDefault="00A80FE3">
            <w:pPr>
              <w:rPr>
                <w:b/>
                <w:bCs/>
              </w:rPr>
            </w:pPr>
            <w:r w:rsidRPr="00A80FE3">
              <w:rPr>
                <w:b/>
                <w:bCs/>
              </w:rPr>
              <w:t>Scientific Name</w:t>
            </w:r>
          </w:p>
        </w:tc>
        <w:tc>
          <w:tcPr>
            <w:tcW w:w="1920" w:type="dxa"/>
            <w:tcBorders>
              <w:top w:val="single" w:color="auto" w:sz="2" w:space="0"/>
              <w:bottom w:val="single" w:color="000000" w:sz="12" w:space="0"/>
            </w:tcBorders>
            <w:shd w:val="clear" w:color="auto" w:fill="auto"/>
          </w:tcPr>
          <w:p w:rsidRPr="00A80FE3" w:rsidR="00A80FE3" w:rsidP="00B23504" w:rsidRDefault="00A80FE3">
            <w:pPr>
              <w:rPr>
                <w:b/>
                <w:bCs/>
              </w:rPr>
            </w:pPr>
            <w:r w:rsidRPr="00A80FE3">
              <w:rPr>
                <w:b/>
                <w:bCs/>
              </w:rPr>
              <w:t>Common Name</w:t>
            </w:r>
          </w:p>
        </w:tc>
        <w:tc>
          <w:tcPr>
            <w:tcW w:w="1956" w:type="dxa"/>
            <w:tcBorders>
              <w:top w:val="single" w:color="auto" w:sz="2" w:space="0"/>
              <w:bottom w:val="single" w:color="000000" w:sz="12" w:space="0"/>
            </w:tcBorders>
            <w:shd w:val="clear" w:color="auto" w:fill="auto"/>
          </w:tcPr>
          <w:p w:rsidRPr="00A80FE3" w:rsidR="00A80FE3" w:rsidP="00B23504" w:rsidRDefault="00A80FE3">
            <w:pPr>
              <w:rPr>
                <w:b/>
                <w:bCs/>
              </w:rPr>
            </w:pPr>
            <w:r w:rsidRPr="00A80FE3">
              <w:rPr>
                <w:b/>
                <w:bCs/>
              </w:rPr>
              <w:t>Canopy Position</w:t>
            </w:r>
          </w:p>
        </w:tc>
      </w:tr>
      <w:tr w:rsidRPr="00A80FE3" w:rsidR="00A80FE3" w:rsidTr="00A80FE3">
        <w:tc>
          <w:tcPr>
            <w:tcW w:w="1080" w:type="dxa"/>
            <w:tcBorders>
              <w:top w:val="single" w:color="000000" w:sz="12" w:space="0"/>
            </w:tcBorders>
            <w:shd w:val="clear" w:color="auto" w:fill="auto"/>
          </w:tcPr>
          <w:p w:rsidRPr="00A80FE3" w:rsidR="00A80FE3" w:rsidP="00B23504" w:rsidRDefault="00A80FE3">
            <w:pPr>
              <w:rPr>
                <w:bCs/>
              </w:rPr>
            </w:pPr>
            <w:r w:rsidRPr="00A80FE3">
              <w:rPr>
                <w:bCs/>
              </w:rPr>
              <w:t>ACRU</w:t>
            </w:r>
          </w:p>
        </w:tc>
        <w:tc>
          <w:tcPr>
            <w:tcW w:w="2052" w:type="dxa"/>
            <w:tcBorders>
              <w:top w:val="single" w:color="000000" w:sz="12" w:space="0"/>
            </w:tcBorders>
            <w:shd w:val="clear" w:color="auto" w:fill="auto"/>
          </w:tcPr>
          <w:p w:rsidRPr="00A80FE3" w:rsidR="00A80FE3" w:rsidP="00B23504" w:rsidRDefault="00A80FE3">
            <w:r w:rsidRPr="00A80FE3">
              <w:t>Acer rubrum</w:t>
            </w:r>
          </w:p>
        </w:tc>
        <w:tc>
          <w:tcPr>
            <w:tcW w:w="1920" w:type="dxa"/>
            <w:tcBorders>
              <w:top w:val="single" w:color="000000" w:sz="12" w:space="0"/>
            </w:tcBorders>
            <w:shd w:val="clear" w:color="auto" w:fill="auto"/>
          </w:tcPr>
          <w:p w:rsidRPr="00A80FE3" w:rsidR="00A80FE3" w:rsidP="00B23504" w:rsidRDefault="00A80FE3">
            <w:r w:rsidRPr="00A80FE3">
              <w:t>Red maple</w:t>
            </w:r>
          </w:p>
        </w:tc>
        <w:tc>
          <w:tcPr>
            <w:tcW w:w="1956" w:type="dxa"/>
            <w:tcBorders>
              <w:top w:val="single" w:color="000000" w:sz="12" w:space="0"/>
            </w:tcBorders>
            <w:shd w:val="clear" w:color="auto" w:fill="auto"/>
          </w:tcPr>
          <w:p w:rsidRPr="00A80FE3" w:rsidR="00A80FE3" w:rsidP="00B23504" w:rsidRDefault="00A80FE3">
            <w:r w:rsidRPr="00A80FE3">
              <w:t>Upper</w:t>
            </w:r>
          </w:p>
        </w:tc>
      </w:tr>
      <w:tr w:rsidRPr="00A80FE3" w:rsidR="00A80FE3" w:rsidTr="00A80FE3">
        <w:tc>
          <w:tcPr>
            <w:tcW w:w="1080" w:type="dxa"/>
            <w:shd w:val="clear" w:color="auto" w:fill="auto"/>
          </w:tcPr>
          <w:p w:rsidRPr="00A80FE3" w:rsidR="00A80FE3" w:rsidP="00B23504" w:rsidRDefault="00A80FE3">
            <w:pPr>
              <w:rPr>
                <w:bCs/>
              </w:rPr>
            </w:pPr>
            <w:r w:rsidRPr="00A80FE3">
              <w:rPr>
                <w:bCs/>
              </w:rPr>
              <w:t>ACSA3</w:t>
            </w:r>
          </w:p>
        </w:tc>
        <w:tc>
          <w:tcPr>
            <w:tcW w:w="2052" w:type="dxa"/>
            <w:shd w:val="clear" w:color="auto" w:fill="auto"/>
          </w:tcPr>
          <w:p w:rsidRPr="00A80FE3" w:rsidR="00A80FE3" w:rsidP="00B23504" w:rsidRDefault="00A80FE3">
            <w:r w:rsidRPr="00A80FE3">
              <w:t xml:space="preserve">Acer </w:t>
            </w:r>
            <w:proofErr w:type="spellStart"/>
            <w:r w:rsidRPr="00A80FE3">
              <w:t>saccharum</w:t>
            </w:r>
            <w:proofErr w:type="spellEnd"/>
          </w:p>
        </w:tc>
        <w:tc>
          <w:tcPr>
            <w:tcW w:w="1920" w:type="dxa"/>
            <w:shd w:val="clear" w:color="auto" w:fill="auto"/>
          </w:tcPr>
          <w:p w:rsidRPr="00A80FE3" w:rsidR="00A80FE3" w:rsidP="00B23504" w:rsidRDefault="00A80FE3">
            <w:r w:rsidRPr="00A80FE3">
              <w:t>Sugar maple</w:t>
            </w:r>
          </w:p>
        </w:tc>
        <w:tc>
          <w:tcPr>
            <w:tcW w:w="1956" w:type="dxa"/>
            <w:shd w:val="clear" w:color="auto" w:fill="auto"/>
          </w:tcPr>
          <w:p w:rsidRPr="00A80FE3" w:rsidR="00A80FE3" w:rsidP="00B23504" w:rsidRDefault="00A80FE3">
            <w:r w:rsidRPr="00A80FE3">
              <w:t>Upper</w:t>
            </w:r>
          </w:p>
        </w:tc>
      </w:tr>
      <w:tr w:rsidRPr="00A80FE3" w:rsidR="00A80FE3" w:rsidTr="00A80FE3">
        <w:tc>
          <w:tcPr>
            <w:tcW w:w="1080" w:type="dxa"/>
            <w:shd w:val="clear" w:color="auto" w:fill="auto"/>
          </w:tcPr>
          <w:p w:rsidRPr="00A80FE3" w:rsidR="00A80FE3" w:rsidP="00B23504" w:rsidRDefault="00A80FE3">
            <w:pPr>
              <w:rPr>
                <w:bCs/>
              </w:rPr>
            </w:pPr>
            <w:r w:rsidRPr="00A80FE3">
              <w:rPr>
                <w:bCs/>
              </w:rPr>
              <w:t>LIRIO</w:t>
            </w:r>
          </w:p>
        </w:tc>
        <w:tc>
          <w:tcPr>
            <w:tcW w:w="2052" w:type="dxa"/>
            <w:shd w:val="clear" w:color="auto" w:fill="auto"/>
          </w:tcPr>
          <w:p w:rsidRPr="00A80FE3" w:rsidR="00A80FE3" w:rsidP="00B23504" w:rsidRDefault="00A80FE3">
            <w:r w:rsidRPr="00A80FE3">
              <w:t>Liriodendron</w:t>
            </w:r>
          </w:p>
        </w:tc>
        <w:tc>
          <w:tcPr>
            <w:tcW w:w="1920" w:type="dxa"/>
            <w:shd w:val="clear" w:color="auto" w:fill="auto"/>
          </w:tcPr>
          <w:p w:rsidRPr="00A80FE3" w:rsidR="00A80FE3" w:rsidP="00B23504" w:rsidRDefault="00A80FE3">
            <w:proofErr w:type="spellStart"/>
            <w:r w:rsidRPr="00A80FE3">
              <w:t>Tuliptree</w:t>
            </w:r>
            <w:proofErr w:type="spellEnd"/>
          </w:p>
        </w:tc>
        <w:tc>
          <w:tcPr>
            <w:tcW w:w="1956" w:type="dxa"/>
            <w:shd w:val="clear" w:color="auto" w:fill="auto"/>
          </w:tcPr>
          <w:p w:rsidRPr="00A80FE3" w:rsidR="00A80FE3" w:rsidP="00B23504" w:rsidRDefault="00A80FE3">
            <w:r w:rsidRPr="00A80FE3">
              <w:t>Upper</w:t>
            </w:r>
          </w:p>
        </w:tc>
      </w:tr>
      <w:tr w:rsidRPr="00A80FE3" w:rsidR="00A80FE3" w:rsidTr="00A80FE3">
        <w:tc>
          <w:tcPr>
            <w:tcW w:w="1080" w:type="dxa"/>
            <w:shd w:val="clear" w:color="auto" w:fill="auto"/>
          </w:tcPr>
          <w:p w:rsidRPr="00A80FE3" w:rsidR="00A80FE3" w:rsidP="00B23504" w:rsidRDefault="00A80FE3">
            <w:pPr>
              <w:rPr>
                <w:bCs/>
              </w:rPr>
            </w:pPr>
            <w:r w:rsidRPr="00A80FE3">
              <w:rPr>
                <w:bCs/>
              </w:rPr>
              <w:t>FAGR</w:t>
            </w:r>
          </w:p>
        </w:tc>
        <w:tc>
          <w:tcPr>
            <w:tcW w:w="2052" w:type="dxa"/>
            <w:shd w:val="clear" w:color="auto" w:fill="auto"/>
          </w:tcPr>
          <w:p w:rsidRPr="00A80FE3" w:rsidR="00A80FE3" w:rsidP="00B23504" w:rsidRDefault="00A80FE3">
            <w:r w:rsidRPr="00A80FE3">
              <w:t xml:space="preserve">Fagus </w:t>
            </w:r>
            <w:proofErr w:type="spellStart"/>
            <w:r w:rsidRPr="00A80FE3">
              <w:t>grandifolia</w:t>
            </w:r>
            <w:proofErr w:type="spellEnd"/>
          </w:p>
        </w:tc>
        <w:tc>
          <w:tcPr>
            <w:tcW w:w="1920" w:type="dxa"/>
            <w:shd w:val="clear" w:color="auto" w:fill="auto"/>
          </w:tcPr>
          <w:p w:rsidRPr="00A80FE3" w:rsidR="00A80FE3" w:rsidP="00B23504" w:rsidRDefault="00A80FE3">
            <w:r w:rsidRPr="00A80FE3">
              <w:t>American beech</w:t>
            </w:r>
          </w:p>
        </w:tc>
        <w:tc>
          <w:tcPr>
            <w:tcW w:w="1956" w:type="dxa"/>
            <w:shd w:val="clear" w:color="auto" w:fill="auto"/>
          </w:tcPr>
          <w:p w:rsidRPr="00A80FE3" w:rsidR="00A80FE3" w:rsidP="00B23504" w:rsidRDefault="00A80FE3">
            <w:r w:rsidRPr="00A80FE3">
              <w:t>Upper</w:t>
            </w:r>
          </w:p>
        </w:tc>
      </w:tr>
    </w:tbl>
    <w:p w:rsidR="00A80FE3" w:rsidP="00A80FE3" w:rsidRDefault="00A80FE3"/>
    <w:p w:rsidR="00A80FE3" w:rsidP="00A80FE3" w:rsidRDefault="00A80FE3">
      <w:pPr>
        <w:pStyle w:val="SClassInfoPara"/>
      </w:pPr>
      <w:r>
        <w:t>Description</w:t>
      </w:r>
    </w:p>
    <w:p w:rsidR="00A80FE3" w:rsidP="00A80FE3" w:rsidRDefault="00A80FE3">
      <w:r>
        <w:t>Type can be classified as closed mesophytic forests. Mixed (maple) forests develop during the absence of fire. Dense understories of shade-tolerant species develop causing oak-hickory dominance to fade. Replacement fires are very rare, and will revert the system to</w:t>
      </w:r>
      <w:r w:rsidR="00792908">
        <w:t xml:space="preserve"> a mid-succession closed class</w:t>
      </w:r>
      <w:r>
        <w:t xml:space="preserve">. Insect, </w:t>
      </w:r>
      <w:r w:rsidR="00792908">
        <w:t xml:space="preserve">wind and weather stress events </w:t>
      </w:r>
      <w:r>
        <w:t>will result in gap formation and a decline to mid-suc</w:t>
      </w:r>
      <w:r w:rsidR="00792908">
        <w:t>cession closed class</w:t>
      </w:r>
      <w:r>
        <w:t xml:space="preserve">. </w:t>
      </w:r>
    </w:p>
    <w:p w:rsidR="00A80FE3" w:rsidP="00A80FE3" w:rsidRDefault="00A80FE3"/>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w:t>
            </w:r>
          </w:p>
        </w:tc>
      </w:tr>
      <w:tr>
        <w:tc>
          <w:p>
            <w:pPr>
              <w:jc w:val="center"/>
            </w:pPr>
            <w:r>
              <w:rPr>
                <w:sz w:val="20"/>
              </w:rPr>
              <w:t>Mid1:CLS</w:t>
            </w:r>
          </w:p>
        </w:tc>
        <w:tc>
          <w:p>
            <w:pPr>
              <w:jc w:val="center"/>
            </w:pPr>
            <w:r>
              <w:rPr>
                <w:sz w:val="20"/>
              </w:rPr>
              <w:t>4</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Mid1:OPN</w:t>
            </w:r>
          </w:p>
        </w:tc>
        <w:tc>
          <w:p>
            <w:pPr>
              <w:jc w:val="center"/>
            </w:pPr>
            <w:r>
              <w:rPr>
                <w:sz w:val="20"/>
              </w:rPr>
              <w:t>999</w:t>
            </w:r>
          </w:p>
        </w:tc>
      </w:tr>
      <w:tr>
        <w:tc>
          <w:p>
            <w:pPr>
              <w:jc w:val="center"/>
            </w:pPr>
            <w:r>
              <w:rPr>
                <w:sz w:val="20"/>
              </w:rPr>
              <w:t>Late1:CLS</w:t>
            </w:r>
          </w:p>
        </w:tc>
        <w:tc>
          <w:p>
            <w:pPr>
              <w:jc w:val="center"/>
            </w:pPr>
            <w:r>
              <w:rPr>
                <w:sz w:val="20"/>
              </w:rPr>
              <w:t>20</w:t>
            </w:r>
          </w:p>
        </w:tc>
        <w:tc>
          <w:p>
            <w:pPr>
              <w:jc w:val="center"/>
            </w:pPr>
            <w:r>
              <w:rPr>
                <w:sz w:val="20"/>
              </w:rPr>
              <w:t>Late1:CLS</w:t>
            </w:r>
          </w:p>
        </w:tc>
        <w:tc>
          <w:p>
            <w:pPr>
              <w:jc w:val="center"/>
            </w:pPr>
            <w:r>
              <w:rPr>
                <w:sz w:val="20"/>
              </w:rPr>
              <w:t>999</w:t>
            </w:r>
          </w:p>
        </w:tc>
      </w:tr>
      <w:tr>
        <w:tc>
          <w:p>
            <w:pPr>
              <w:jc w:val="center"/>
            </w:pPr>
            <w:r>
              <w:rPr>
                <w:sz w:val="20"/>
              </w:rPr>
              <w:t>Late2:CLS</w:t>
            </w:r>
          </w:p>
        </w:tc>
        <w:tc>
          <w:p>
            <w:pPr>
              <w:jc w:val="center"/>
            </w:pPr>
            <w:r>
              <w:rPr>
                <w:sz w:val="20"/>
              </w:rPr>
              <w:t>20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0.17</w:t>
            </w:r>
          </w:p>
        </w:tc>
        <w:tc>
          <w:p>
            <w:pPr>
              <w:jc w:val="center"/>
            </w:pPr>
            <w:r>
              <w:rPr>
                <w:sz w:val="20"/>
              </w:rPr>
              <w:t>6</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0.9</w:t>
            </w:r>
          </w:p>
        </w:tc>
        <w:tc>
          <w:p>
            <w:pPr>
              <w:jc w:val="center"/>
            </w:pPr>
            <w:r>
              <w:rPr>
                <w:sz w:val="20"/>
              </w:rPr>
              <w:t>1</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Late2:CLS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70</w:t>
            </w:r>
          </w:p>
        </w:tc>
      </w:tr>
      <w:tr>
        <w:tc>
          <w:p>
            <w:pPr>
              <w:jc w:val="center"/>
            </w:pPr>
            <w:r>
              <w:rPr>
                <w:sz w:val="20"/>
              </w:rPr>
              <w:t>Replacement Fire</w:t>
            </w:r>
          </w:p>
        </w:tc>
        <w:tc>
          <w:p>
            <w:pPr>
              <w:jc w:val="center"/>
            </w:pPr>
            <w:r>
              <w:rPr>
                <w:sz w:val="20"/>
              </w:rPr>
              <w:t>Late1:CLS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Mid1:CLS</w:t>
            </w:r>
          </w:p>
        </w:tc>
        <w:tc>
          <w:p>
            <w:pPr>
              <w:jc w:val="center"/>
            </w:pPr>
            <w:r>
              <w:rPr>
                <w:sz w:val="20"/>
              </w:rPr>
              <w:t>0.0014</w:t>
            </w:r>
          </w:p>
        </w:tc>
        <w:tc>
          <w:p>
            <w:pPr>
              <w:jc w:val="center"/>
            </w:pPr>
            <w:r>
              <w:rPr>
                <w:sz w:val="20"/>
              </w:rPr>
              <w:t>714</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Mid1:CLS</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80FE3" w:rsidP="00A80FE3" w:rsidRDefault="00A80FE3">
      <w:r>
        <w:t>Braun, E.L. 1950. Deciduous forests of eastern North America. Hafner Publishing Company. New York, NY.</w:t>
      </w:r>
    </w:p>
    <w:p w:rsidR="00A80FE3" w:rsidP="00A80FE3" w:rsidRDefault="00A80FE3"/>
    <w:p w:rsidR="00A80FE3" w:rsidP="00A80FE3" w:rsidRDefault="00A80FE3">
      <w:r>
        <w:t xml:space="preserve">Cutter, B.E. and R.P. </w:t>
      </w:r>
      <w:proofErr w:type="spellStart"/>
      <w:r>
        <w:t>Guyette</w:t>
      </w:r>
      <w:proofErr w:type="spellEnd"/>
      <w:r>
        <w:t>. 1994. Fire history of an oak-hickory ridge top in the Missouri Ozarks. American Midland Naturalist 132:393-398.</w:t>
      </w:r>
    </w:p>
    <w:p w:rsidR="00A80FE3" w:rsidP="00A80FE3" w:rsidRDefault="00A80FE3"/>
    <w:p w:rsidR="00A80FE3" w:rsidP="00A80FE3" w:rsidRDefault="00A80FE3">
      <w:r>
        <w:t>Greller, A. M. 1988. Deciduous forest. 288-316. In: Barbour, M.G. and W. D. Billings, eds. North American terrestrial vegetation. Cambridge University Press, NY.</w:t>
      </w:r>
    </w:p>
    <w:p w:rsidR="00A80FE3" w:rsidP="00A80FE3" w:rsidRDefault="00A80FE3"/>
    <w:p w:rsidR="00A80FE3" w:rsidP="00A80FE3" w:rsidRDefault="00A80FE3">
      <w:r>
        <w:t>NatureServe. 2007. International Ecological Classification Standard: Terrestrial Ecological Classifications. NatureServe Central Databases. Arlington, VA, U.S.A. Data current as of 08 June 2007.</w:t>
      </w:r>
    </w:p>
    <w:p w:rsidR="00A80FE3" w:rsidP="00A80FE3" w:rsidRDefault="00A80FE3"/>
    <w:p w:rsidR="00A80FE3" w:rsidP="00A80FE3" w:rsidRDefault="00A80FE3">
      <w:r>
        <w:t xml:space="preserve">Schuler, T.M. and W.R. McClain. 2003. Fire history of a ridge and valley oak forest. Newtown Square, PA. USDA Forest Service, Northeastern Forest Service. </w:t>
      </w:r>
    </w:p>
    <w:p w:rsidR="00A80FE3" w:rsidP="00A80FE3" w:rsidRDefault="00A80FE3"/>
    <w:p w:rsidR="00A80FE3" w:rsidP="00A80FE3" w:rsidRDefault="00A80FE3">
      <w:r>
        <w:t>Sutherland, E.K., T.F.</w:t>
      </w:r>
      <w:r w:rsidR="00792908">
        <w:t xml:space="preserve"> </w:t>
      </w:r>
      <w:r>
        <w:t xml:space="preserve">Hutchinson and D.A. </w:t>
      </w:r>
      <w:proofErr w:type="spellStart"/>
      <w:r>
        <w:t>Yaussy</w:t>
      </w:r>
      <w:proofErr w:type="spellEnd"/>
      <w:r>
        <w:t>, 2003. Introduction, study area description and experimental design (Chapter 1). Newtown Square, PA. USDA Forest Service, Northeastern Research Station.</w:t>
      </w:r>
    </w:p>
    <w:p w:rsidRPr="00A43E41" w:rsidR="004D5F12" w:rsidP="00A80FE3"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898" w:rsidRDefault="000B5898">
      <w:r>
        <w:separator/>
      </w:r>
    </w:p>
  </w:endnote>
  <w:endnote w:type="continuationSeparator" w:id="0">
    <w:p w:rsidR="000B5898" w:rsidRDefault="000B5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FE3" w:rsidRDefault="00A80FE3" w:rsidP="00A80FE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898" w:rsidRDefault="000B5898">
      <w:r>
        <w:separator/>
      </w:r>
    </w:p>
  </w:footnote>
  <w:footnote w:type="continuationSeparator" w:id="0">
    <w:p w:rsidR="000B5898" w:rsidRDefault="000B5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80FE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FE3"/>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898"/>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0619"/>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27C0"/>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D7FC5"/>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958"/>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908"/>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0FE3"/>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03BE"/>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10E1"/>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633C37"/>
  <w15:docId w15:val="{923A8F1B-7B8B-4593-ADE0-110753AA4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703958"/>
    <w:rPr>
      <w:color w:val="0000FF"/>
      <w:u w:val="single"/>
    </w:rPr>
  </w:style>
  <w:style w:type="paragraph" w:styleId="BalloonText">
    <w:name w:val="Balloon Text"/>
    <w:basedOn w:val="Normal"/>
    <w:link w:val="BalloonTextChar"/>
    <w:uiPriority w:val="99"/>
    <w:semiHidden/>
    <w:unhideWhenUsed/>
    <w:rsid w:val="003D7F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F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10886">
      <w:bodyDiv w:val="1"/>
      <w:marLeft w:val="0"/>
      <w:marRight w:val="0"/>
      <w:marTop w:val="0"/>
      <w:marBottom w:val="0"/>
      <w:divBdr>
        <w:top w:val="none" w:sz="0" w:space="0" w:color="auto"/>
        <w:left w:val="none" w:sz="0" w:space="0" w:color="auto"/>
        <w:bottom w:val="none" w:sz="0" w:space="0" w:color="auto"/>
        <w:right w:val="none" w:sz="0" w:space="0" w:color="auto"/>
      </w:divBdr>
    </w:div>
    <w:div w:id="754787238">
      <w:bodyDiv w:val="1"/>
      <w:marLeft w:val="0"/>
      <w:marRight w:val="0"/>
      <w:marTop w:val="0"/>
      <w:marBottom w:val="0"/>
      <w:divBdr>
        <w:top w:val="none" w:sz="0" w:space="0" w:color="auto"/>
        <w:left w:val="none" w:sz="0" w:space="0" w:color="auto"/>
        <w:bottom w:val="none" w:sz="0" w:space="0" w:color="auto"/>
        <w:right w:val="none" w:sz="0" w:space="0" w:color="auto"/>
      </w:divBdr>
    </w:div>
    <w:div w:id="10999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2014-08-21T15:09:00Z</cp:lastPrinted>
  <dcterms:created xsi:type="dcterms:W3CDTF">2018-03-27T19:07:00Z</dcterms:created>
  <dcterms:modified xsi:type="dcterms:W3CDTF">2018-03-27T19:07:00Z</dcterms:modified>
</cp:coreProperties>
</file>