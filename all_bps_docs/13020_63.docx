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C5B" w:rsidP="00714C5B" w:rsidRDefault="00714C5B">
      <w:pPr>
        <w:pStyle w:val="BpSTitle"/>
      </w:pPr>
      <w:r>
        <w:t>13020</w:t>
      </w:r>
    </w:p>
    <w:p w:rsidR="00714C5B" w:rsidP="00714C5B" w:rsidRDefault="00714C5B">
      <w:pPr>
        <w:pStyle w:val="BpSTitle"/>
      </w:pPr>
      <w:r>
        <w:t>Laurentian-Acadian Northern Hardwoods Forest</w:t>
      </w:r>
    </w:p>
    <w:p w:rsidR="00714C5B" w:rsidP="00714C5B" w:rsidRDefault="00714C5B">
      <w:r>
        <w:t xmlns:w="http://schemas.openxmlformats.org/wordprocessingml/2006/main">BpS Model/Description Version: Aug. 2020</w:t>
      </w:r>
      <w:r>
        <w:tab/>
      </w:r>
      <w:r>
        <w:tab/>
      </w:r>
      <w:r>
        <w:tab/>
      </w:r>
      <w:r>
        <w:tab/>
      </w:r>
      <w:r>
        <w:tab/>
      </w:r>
      <w:r>
        <w:tab/>
      </w:r>
      <w:r>
        <w:tab/>
      </w:r>
    </w:p>
    <w:p w:rsidR="00714C5B" w:rsidP="00714C5B" w:rsidRDefault="00714C5B"/>
    <w:tbl>
      <w:tblPr>
        <w:tblW w:w="87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880"/>
        <w:gridCol w:w="1752"/>
        <w:gridCol w:w="2208"/>
      </w:tblGrid>
      <w:tr w:rsidRPr="00714C5B" w:rsidR="00714C5B" w:rsidTr="00714C5B">
        <w:tc>
          <w:tcPr>
            <w:tcW w:w="1932" w:type="dxa"/>
            <w:tcBorders>
              <w:top w:val="single" w:color="auto" w:sz="2" w:space="0"/>
              <w:left w:val="single" w:color="auto" w:sz="12" w:space="0"/>
              <w:bottom w:val="single" w:color="000000" w:sz="12" w:space="0"/>
            </w:tcBorders>
            <w:shd w:val="clear" w:color="auto" w:fill="auto"/>
          </w:tcPr>
          <w:p w:rsidRPr="00714C5B" w:rsidR="00714C5B" w:rsidP="00992089" w:rsidRDefault="00714C5B">
            <w:pPr>
              <w:rPr>
                <w:b/>
                <w:bCs/>
              </w:rPr>
            </w:pPr>
            <w:r w:rsidRPr="00714C5B">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714C5B" w:rsidR="00714C5B" w:rsidP="00992089" w:rsidRDefault="00714C5B">
            <w:pPr>
              <w:rPr>
                <w:b/>
                <w:bCs/>
              </w:rPr>
            </w:pPr>
          </w:p>
        </w:tc>
        <w:tc>
          <w:tcPr>
            <w:tcW w:w="1752" w:type="dxa"/>
            <w:tcBorders>
              <w:top w:val="single" w:color="auto" w:sz="2" w:space="0"/>
              <w:left w:val="single" w:color="000000" w:sz="12" w:space="0"/>
              <w:bottom w:val="single" w:color="000000" w:sz="12" w:space="0"/>
            </w:tcBorders>
            <w:shd w:val="clear" w:color="auto" w:fill="auto"/>
          </w:tcPr>
          <w:p w:rsidRPr="00714C5B" w:rsidR="00714C5B" w:rsidP="00992089" w:rsidRDefault="00714C5B">
            <w:pPr>
              <w:rPr>
                <w:b/>
                <w:bCs/>
              </w:rPr>
            </w:pPr>
            <w:r w:rsidRPr="00714C5B">
              <w:rPr>
                <w:b/>
                <w:bCs/>
              </w:rPr>
              <w:t>Reviewers</w:t>
            </w:r>
          </w:p>
        </w:tc>
        <w:tc>
          <w:tcPr>
            <w:tcW w:w="2208" w:type="dxa"/>
            <w:tcBorders>
              <w:top w:val="single" w:color="auto" w:sz="2" w:space="0"/>
              <w:bottom w:val="single" w:color="000000" w:sz="12" w:space="0"/>
            </w:tcBorders>
            <w:shd w:val="clear" w:color="auto" w:fill="auto"/>
          </w:tcPr>
          <w:p w:rsidRPr="00714C5B" w:rsidR="00714C5B" w:rsidP="00992089" w:rsidRDefault="00714C5B">
            <w:pPr>
              <w:rPr>
                <w:b/>
                <w:bCs/>
              </w:rPr>
            </w:pPr>
          </w:p>
        </w:tc>
      </w:tr>
      <w:tr w:rsidRPr="00714C5B" w:rsidR="00714C5B" w:rsidTr="00714C5B">
        <w:tc>
          <w:tcPr>
            <w:tcW w:w="1932" w:type="dxa"/>
            <w:tcBorders>
              <w:top w:val="single" w:color="000000" w:sz="12" w:space="0"/>
              <w:left w:val="single" w:color="auto" w:sz="12" w:space="0"/>
            </w:tcBorders>
            <w:shd w:val="clear" w:color="auto" w:fill="auto"/>
          </w:tcPr>
          <w:p w:rsidRPr="00714C5B" w:rsidR="00714C5B" w:rsidP="00992089" w:rsidRDefault="00714C5B">
            <w:pPr>
              <w:rPr>
                <w:bCs/>
              </w:rPr>
            </w:pPr>
            <w:r w:rsidRPr="00714C5B">
              <w:rPr>
                <w:bCs/>
              </w:rPr>
              <w:t xml:space="preserve">Peggy </w:t>
            </w:r>
            <w:proofErr w:type="spellStart"/>
            <w:r w:rsidRPr="00714C5B">
              <w:rPr>
                <w:bCs/>
              </w:rPr>
              <w:t>Burkman</w:t>
            </w:r>
            <w:proofErr w:type="spellEnd"/>
          </w:p>
        </w:tc>
        <w:tc>
          <w:tcPr>
            <w:tcW w:w="2880" w:type="dxa"/>
            <w:tcBorders>
              <w:top w:val="single" w:color="000000" w:sz="12" w:space="0"/>
              <w:right w:val="single" w:color="000000" w:sz="12" w:space="0"/>
            </w:tcBorders>
            <w:shd w:val="clear" w:color="auto" w:fill="auto"/>
          </w:tcPr>
          <w:p w:rsidRPr="00714C5B" w:rsidR="00714C5B" w:rsidP="00992089" w:rsidRDefault="00714C5B">
            <w:r w:rsidRPr="00714C5B">
              <w:t>peggy_burkman@nps.gov</w:t>
            </w:r>
          </w:p>
        </w:tc>
        <w:tc>
          <w:tcPr>
            <w:tcW w:w="1752" w:type="dxa"/>
            <w:tcBorders>
              <w:top w:val="single" w:color="000000" w:sz="12" w:space="0"/>
              <w:left w:val="single" w:color="000000" w:sz="12" w:space="0"/>
            </w:tcBorders>
            <w:shd w:val="clear" w:color="auto" w:fill="auto"/>
          </w:tcPr>
          <w:p w:rsidRPr="00714C5B" w:rsidR="00714C5B" w:rsidP="00992089" w:rsidRDefault="00714C5B">
            <w:r w:rsidRPr="00714C5B">
              <w:t>Dave Cleland</w:t>
            </w:r>
          </w:p>
        </w:tc>
        <w:tc>
          <w:tcPr>
            <w:tcW w:w="2208" w:type="dxa"/>
            <w:tcBorders>
              <w:top w:val="single" w:color="000000" w:sz="12" w:space="0"/>
            </w:tcBorders>
            <w:shd w:val="clear" w:color="auto" w:fill="auto"/>
          </w:tcPr>
          <w:p w:rsidRPr="00714C5B" w:rsidR="00714C5B" w:rsidP="00992089" w:rsidRDefault="00714C5B">
            <w:r w:rsidRPr="00714C5B">
              <w:t>dcleland@fs.fed.us</w:t>
            </w:r>
          </w:p>
        </w:tc>
      </w:tr>
      <w:tr w:rsidRPr="00714C5B" w:rsidR="00714C5B" w:rsidTr="00714C5B">
        <w:tc>
          <w:tcPr>
            <w:tcW w:w="1932" w:type="dxa"/>
            <w:tcBorders>
              <w:left w:val="single" w:color="auto" w:sz="12" w:space="0"/>
            </w:tcBorders>
            <w:shd w:val="clear" w:color="auto" w:fill="auto"/>
          </w:tcPr>
          <w:p w:rsidRPr="00714C5B" w:rsidR="00714C5B" w:rsidP="00992089" w:rsidRDefault="00714C5B">
            <w:pPr>
              <w:rPr>
                <w:bCs/>
              </w:rPr>
            </w:pPr>
            <w:r w:rsidRPr="00714C5B">
              <w:rPr>
                <w:bCs/>
              </w:rPr>
              <w:t>None</w:t>
            </w:r>
          </w:p>
        </w:tc>
        <w:tc>
          <w:tcPr>
            <w:tcW w:w="2880" w:type="dxa"/>
            <w:tcBorders>
              <w:right w:val="single" w:color="000000" w:sz="12" w:space="0"/>
            </w:tcBorders>
            <w:shd w:val="clear" w:color="auto" w:fill="auto"/>
          </w:tcPr>
          <w:p w:rsidRPr="00714C5B" w:rsidR="00714C5B" w:rsidP="00992089" w:rsidRDefault="00714C5B">
            <w:r w:rsidRPr="00714C5B">
              <w:t>None</w:t>
            </w:r>
          </w:p>
        </w:tc>
        <w:tc>
          <w:tcPr>
            <w:tcW w:w="1752" w:type="dxa"/>
            <w:tcBorders>
              <w:left w:val="single" w:color="000000" w:sz="12" w:space="0"/>
            </w:tcBorders>
            <w:shd w:val="clear" w:color="auto" w:fill="auto"/>
          </w:tcPr>
          <w:p w:rsidRPr="00714C5B" w:rsidR="00714C5B" w:rsidP="00992089" w:rsidRDefault="00714C5B">
            <w:r w:rsidRPr="00714C5B">
              <w:t>Brendan Ward</w:t>
            </w:r>
          </w:p>
        </w:tc>
        <w:tc>
          <w:tcPr>
            <w:tcW w:w="2208" w:type="dxa"/>
            <w:shd w:val="clear" w:color="auto" w:fill="auto"/>
          </w:tcPr>
          <w:p w:rsidRPr="00714C5B" w:rsidR="00714C5B" w:rsidP="00992089" w:rsidRDefault="00714C5B">
            <w:r w:rsidRPr="00714C5B">
              <w:t>bward@fs.fed.us</w:t>
            </w:r>
          </w:p>
        </w:tc>
      </w:tr>
      <w:tr w:rsidRPr="00714C5B" w:rsidR="00714C5B" w:rsidTr="00714C5B">
        <w:tc>
          <w:tcPr>
            <w:tcW w:w="1932" w:type="dxa"/>
            <w:tcBorders>
              <w:left w:val="single" w:color="auto" w:sz="12" w:space="0"/>
              <w:bottom w:val="single" w:color="auto" w:sz="2" w:space="0"/>
            </w:tcBorders>
            <w:shd w:val="clear" w:color="auto" w:fill="auto"/>
          </w:tcPr>
          <w:p w:rsidRPr="00714C5B" w:rsidR="00714C5B" w:rsidP="00992089" w:rsidRDefault="00714C5B">
            <w:pPr>
              <w:rPr>
                <w:bCs/>
              </w:rPr>
            </w:pPr>
            <w:r w:rsidRPr="00714C5B">
              <w:rPr>
                <w:bCs/>
              </w:rPr>
              <w:t>None</w:t>
            </w:r>
          </w:p>
        </w:tc>
        <w:tc>
          <w:tcPr>
            <w:tcW w:w="2880" w:type="dxa"/>
            <w:tcBorders>
              <w:right w:val="single" w:color="000000" w:sz="12" w:space="0"/>
            </w:tcBorders>
            <w:shd w:val="clear" w:color="auto" w:fill="auto"/>
          </w:tcPr>
          <w:p w:rsidRPr="00714C5B" w:rsidR="00714C5B" w:rsidP="00992089" w:rsidRDefault="00714C5B">
            <w:r w:rsidRPr="00714C5B">
              <w:t>None</w:t>
            </w:r>
          </w:p>
        </w:tc>
        <w:tc>
          <w:tcPr>
            <w:tcW w:w="1752" w:type="dxa"/>
            <w:tcBorders>
              <w:left w:val="single" w:color="000000" w:sz="12" w:space="0"/>
              <w:bottom w:val="single" w:color="auto" w:sz="2" w:space="0"/>
            </w:tcBorders>
            <w:shd w:val="clear" w:color="auto" w:fill="auto"/>
          </w:tcPr>
          <w:p w:rsidRPr="00714C5B" w:rsidR="00714C5B" w:rsidP="00992089" w:rsidRDefault="00714C5B">
            <w:r w:rsidRPr="00714C5B">
              <w:t>None</w:t>
            </w:r>
          </w:p>
        </w:tc>
        <w:tc>
          <w:tcPr>
            <w:tcW w:w="2208" w:type="dxa"/>
            <w:shd w:val="clear" w:color="auto" w:fill="auto"/>
          </w:tcPr>
          <w:p w:rsidRPr="00714C5B" w:rsidR="00714C5B" w:rsidP="00992089" w:rsidRDefault="00714C5B">
            <w:r w:rsidRPr="00714C5B">
              <w:t>None</w:t>
            </w:r>
          </w:p>
        </w:tc>
      </w:tr>
    </w:tbl>
    <w:p w:rsidR="00714C5B" w:rsidP="00714C5B" w:rsidRDefault="00714C5B"/>
    <w:p w:rsidR="00714C5B" w:rsidP="00714C5B" w:rsidRDefault="00714C5B">
      <w:pPr>
        <w:pStyle w:val="InfoPara"/>
      </w:pPr>
      <w:r>
        <w:t>Vegetation Type</w:t>
      </w:r>
    </w:p>
    <w:p w:rsidR="00714C5B" w:rsidP="00714C5B" w:rsidRDefault="00714C5B">
      <w:r>
        <w:t>Forest and Woodland</w:t>
      </w:r>
    </w:p>
    <w:p w:rsidR="00714C5B" w:rsidP="00714C5B" w:rsidRDefault="00714C5B">
      <w:pPr>
        <w:pStyle w:val="InfoPara"/>
      </w:pPr>
      <w:r>
        <w:t>Map Zones</w:t>
      </w:r>
    </w:p>
    <w:p w:rsidR="00714C5B" w:rsidP="00714C5B" w:rsidRDefault="00714C5B">
      <w:r>
        <w:t>63</w:t>
      </w:r>
    </w:p>
    <w:p w:rsidR="00714C5B" w:rsidP="00714C5B" w:rsidRDefault="00714C5B">
      <w:pPr>
        <w:pStyle w:val="InfoPara"/>
      </w:pPr>
      <w:r>
        <w:t>Geographic Range</w:t>
      </w:r>
    </w:p>
    <w:p w:rsidR="00714C5B" w:rsidP="00714C5B" w:rsidRDefault="00714C5B">
      <w:r>
        <w:t>This system occurs in northern New England and northern NY west across the upper Great Lakes to northern MN, and adjacent Canada; occasional southwards (NatureServe 2007).</w:t>
      </w:r>
    </w:p>
    <w:p w:rsidR="00714C5B" w:rsidP="00714C5B" w:rsidRDefault="00714C5B">
      <w:pPr>
        <w:pStyle w:val="InfoPara"/>
      </w:pPr>
      <w:r>
        <w:t>Biophysical Site Description</w:t>
      </w:r>
    </w:p>
    <w:p w:rsidR="00714C5B" w:rsidP="00714C5B" w:rsidRDefault="00714C5B">
      <w:r>
        <w:t xml:space="preserve">For LANDFIRE mapping, SSURGO map units with </w:t>
      </w:r>
      <w:proofErr w:type="spellStart"/>
      <w:r>
        <w:t>moderate%ages</w:t>
      </w:r>
      <w:proofErr w:type="spellEnd"/>
      <w:r>
        <w:t xml:space="preserve"> of silt (20-50%) and low to </w:t>
      </w:r>
      <w:proofErr w:type="spellStart"/>
      <w:r>
        <w:t>moderate%ages</w:t>
      </w:r>
      <w:proofErr w:type="spellEnd"/>
      <w:r>
        <w:t xml:space="preserve"> of sand (&lt;50%) may be helpful for constraining the distribution of this system.</w:t>
      </w:r>
    </w:p>
    <w:p w:rsidR="00714C5B" w:rsidP="00714C5B" w:rsidRDefault="00714C5B"/>
    <w:p w:rsidR="00714C5B" w:rsidP="00714C5B" w:rsidRDefault="00714C5B">
      <w:r>
        <w:t>This type occurs principally on moraines of well drained soils that are coarse and fine textured, on lacustrine silts and clays, and on medium-textured till over bedrock -- areas of consistent moisture and nutrient availability that are protected from fire. Soils can frequently exhibit a thicker Bhs horizon and have a higher organic content, cation exchange capacity. Soil PH will range from 6 to 7.5. Typical sites are buffered from seasonal drought by fine-textured moisture-retaining soils or dense subsoil layers. Essential nutrients are mineralized from decaying organic matter at twice the rate of that in fire-dependent forest or wet forest communities.</w:t>
      </w:r>
    </w:p>
    <w:p w:rsidR="00714C5B" w:rsidP="00714C5B" w:rsidRDefault="00714C5B">
      <w:pPr>
        <w:pStyle w:val="InfoPara"/>
      </w:pPr>
      <w:r>
        <w:t>Vegetation Description</w:t>
      </w:r>
    </w:p>
    <w:p w:rsidR="00714C5B" w:rsidP="00714C5B" w:rsidRDefault="00714C5B">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w:t>
      </w:r>
    </w:p>
    <w:p w:rsidR="00714C5B" w:rsidP="00714C5B" w:rsidRDefault="00714C5B">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714C5B" w:rsidP="00714C5B" w:rsidRDefault="00714C5B">
      <w:pPr>
        <w:pStyle w:val="InfoPara"/>
      </w:pPr>
      <w:r>
        <w:lastRenderedPageBreak/>
        <w:t>Disturbance Description</w:t>
      </w:r>
    </w:p>
    <w:p w:rsidR="00714C5B" w:rsidP="00714C5B" w:rsidRDefault="00714C5B">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714C5B" w:rsidP="00714C5B" w:rsidRDefault="00714C5B"/>
    <w:p w:rsidR="00714C5B" w:rsidP="00714C5B" w:rsidRDefault="00714C5B">
      <w:r>
        <w:t>Fire Regime Description:</w:t>
      </w:r>
      <w:r w:rsidR="006B48E4">
        <w:t xml:space="preserve"> </w:t>
      </w:r>
      <w:r>
        <w:t>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about 1,200yrs in northern WI.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714C5B" w:rsidP="00714C5B" w:rsidRDefault="00714C5B"/>
    <w:p w:rsidR="00714C5B" w:rsidP="00714C5B" w:rsidRDefault="00714C5B">
      <w:r>
        <w:t>Within the 5.8 million acres of northern hardwood ecosystems in the Upper Peninsula of MI, there were 146,028ac of blown down forests and 54,903ac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714C5B" w:rsidP="00714C5B" w:rsidRDefault="00714C5B"/>
    <w:p w:rsidR="00714C5B" w:rsidP="00714C5B" w:rsidRDefault="00714C5B">
      <w:r>
        <w:t xml:space="preserve">Within the 8.4 million acres of northern hardwood ecosystems in northern WI, there were 396,485ac of blown-down forests and 61,800ac of burned areas based on analyses of General Land Office survey notes recorded between 1840 and 1855 (Cleland et al. 2004a). Assuming a 15-year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w:t>
      </w:r>
      <w:r>
        <w:lastRenderedPageBreak/>
        <w:t>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714C5B" w:rsidP="00714C5B" w:rsidRDefault="00714C5B"/>
    <w:p w:rsidR="00714C5B" w:rsidP="00714C5B" w:rsidRDefault="00714C5B">
      <w:r>
        <w:t>Fire Regime Group V is applicable to this system. Severe wind events were assumed to reset mature stands on an approximate 1,100yr rotation in MI’s Upper Peninsula in the following VDDT models. Most replacement fire occurs in slash created by these wind events. Forty% of the blowdown areas burn and revert to an open land or an early-seral aspen-birch stage that lasts 60yrs. Replacement fires without associated wind events are very rare.</w:t>
      </w:r>
    </w:p>
    <w:p w:rsidR="00714C5B" w:rsidP="00714C5B" w:rsidRDefault="00714C5B"/>
    <w:p w:rsidR="00714C5B" w:rsidP="00714C5B" w:rsidRDefault="00714C5B">
      <w:r>
        <w:t>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p w:rsidR="00714C5B" w:rsidP="00714C5B" w:rsidRDefault="00714C5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1994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1994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14C5B" w:rsidP="00714C5B" w:rsidRDefault="00714C5B">
      <w:pPr>
        <w:pStyle w:val="InfoPara"/>
      </w:pPr>
      <w:r>
        <w:t>Scale Description</w:t>
      </w:r>
    </w:p>
    <w:p w:rsidR="00714C5B" w:rsidP="00714C5B" w:rsidRDefault="00714C5B">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714C5B" w:rsidP="00714C5B" w:rsidRDefault="00714C5B">
      <w:pPr>
        <w:pStyle w:val="InfoPara"/>
      </w:pPr>
      <w:r>
        <w:t>Adjacency or Identification Concerns</w:t>
      </w:r>
    </w:p>
    <w:p w:rsidR="00714C5B" w:rsidP="00714C5B" w:rsidRDefault="00714C5B">
      <w:proofErr w:type="spellStart"/>
      <w:r>
        <w:t>BpS</w:t>
      </w:r>
      <w:proofErr w:type="spellEnd"/>
      <w:r>
        <w:t xml:space="preserve"> adjacent to this system include 1310 (North-Central Interior Dry-Mesic Oak Forest and Woodland), 1311 (North-Central Interior Dry Oak Forest and Woodland), 1344 (Boreal Jack Pine-Black Spruce Forest) and 1345 (Boreal White Spruce forest and Woodland). </w:t>
      </w:r>
    </w:p>
    <w:p w:rsidR="00714C5B" w:rsidP="00714C5B" w:rsidRDefault="00714C5B"/>
    <w:p w:rsidR="00714C5B" w:rsidP="00714C5B" w:rsidRDefault="00714C5B">
      <w:r>
        <w:t>This system can be easily confused with 1314 (North-Central Interior Maple Basswood Forest) and 1362 (Laurentian-Acadian Northern Pine-(Oak) Forest.</w:t>
      </w:r>
    </w:p>
    <w:p w:rsidR="00714C5B" w:rsidP="00714C5B" w:rsidRDefault="00714C5B"/>
    <w:p w:rsidR="00714C5B" w:rsidP="00714C5B" w:rsidRDefault="00714C5B">
      <w:r>
        <w:t xml:space="preserve">Exotics and </w:t>
      </w:r>
      <w:proofErr w:type="spellStart"/>
      <w:r>
        <w:t>invasives</w:t>
      </w:r>
      <w:proofErr w:type="spellEnd"/>
      <w:r>
        <w:t xml:space="preserve"> such as earthworms, garlic mustard, European buckthorn and honey suckle occur presently but would not have effected this system historically. Encroachment in the form of conversion, urban sprawl and management practices (forestry and fire suppression) are effects that would not have impacted this system historically but occur in the present day. </w:t>
      </w:r>
    </w:p>
    <w:p w:rsidR="00714C5B" w:rsidP="00714C5B" w:rsidRDefault="00714C5B"/>
    <w:p w:rsidR="00714C5B" w:rsidP="00714C5B" w:rsidRDefault="00714C5B">
      <w:r>
        <w:t xml:space="preserve">As a result of the forest management practices in the late 1800s the majority of today's forests are second growth. In terms of structure and composition this system is much simpler in present day lacking shrub species such as Canada Yew and the successional stages tend to be younger resulting in a second growth forest. The presence of exotics and </w:t>
      </w:r>
      <w:proofErr w:type="spellStart"/>
      <w:r>
        <w:t>invasives</w:t>
      </w:r>
      <w:proofErr w:type="spellEnd"/>
      <w:r>
        <w:t xml:space="preserve"> in the present day forest should also be noted. </w:t>
      </w:r>
    </w:p>
    <w:p w:rsidR="00714C5B" w:rsidP="00714C5B" w:rsidRDefault="00714C5B"/>
    <w:p w:rsidR="00714C5B" w:rsidP="00714C5B" w:rsidRDefault="00714C5B">
      <w:r>
        <w:t>It is possible that the replanting efforts by the Civilian Conservation Core (CCC) in the 1930s have converted some of this system to Red Pine monoculture.</w:t>
      </w:r>
    </w:p>
    <w:p w:rsidR="00714C5B" w:rsidP="00714C5B" w:rsidRDefault="00714C5B"/>
    <w:p w:rsidR="00714C5B" w:rsidP="00714C5B" w:rsidRDefault="00714C5B">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714C5B" w:rsidP="00714C5B" w:rsidRDefault="00714C5B">
      <w:pPr>
        <w:pStyle w:val="InfoPara"/>
      </w:pPr>
      <w:r>
        <w:t>Issues or Problems</w:t>
      </w:r>
    </w:p>
    <w:p w:rsidR="00714C5B" w:rsidP="00714C5B" w:rsidRDefault="00714C5B">
      <w:r>
        <w:t xml:space="preserve">In the course-scale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714C5B" w:rsidP="00714C5B" w:rsidRDefault="00714C5B">
      <w:pPr>
        <w:pStyle w:val="InfoPara"/>
      </w:pPr>
      <w:r>
        <w:t>Native Uncharacteristic Conditions</w:t>
      </w:r>
    </w:p>
    <w:p w:rsidR="00714C5B" w:rsidP="00714C5B" w:rsidRDefault="00714C5B"/>
    <w:p w:rsidR="00714C5B" w:rsidP="00714C5B" w:rsidRDefault="00714C5B">
      <w:pPr>
        <w:pStyle w:val="InfoPara"/>
      </w:pPr>
      <w:r>
        <w:t>Comments</w:t>
      </w:r>
    </w:p>
    <w:p w:rsidR="00714C5B" w:rsidP="00714C5B" w:rsidRDefault="00714C5B"/>
    <w:p w:rsidR="00714C5B" w:rsidP="00714C5B" w:rsidRDefault="00714C5B">
      <w:pPr>
        <w:pStyle w:val="ReportSection"/>
      </w:pPr>
      <w:r>
        <w:t>Succession Classes</w:t>
      </w:r>
    </w:p>
    <w:p w:rsidR="00714C5B" w:rsidP="00714C5B" w:rsidRDefault="00714C5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14C5B" w:rsidP="00714C5B" w:rsidRDefault="00714C5B">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14C5B" w:rsidP="00714C5B" w:rsidRDefault="00714C5B"/>
    <w:p w:rsidR="00714C5B" w:rsidP="00714C5B" w:rsidRDefault="00714C5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14C5B" w:rsidR="00714C5B" w:rsidTr="00714C5B">
        <w:tc>
          <w:tcPr>
            <w:tcW w:w="1104" w:type="dxa"/>
            <w:tcBorders>
              <w:top w:val="single" w:color="auto" w:sz="2" w:space="0"/>
              <w:bottom w:val="single" w:color="000000" w:sz="12" w:space="0"/>
            </w:tcBorders>
            <w:shd w:val="clear" w:color="auto" w:fill="auto"/>
          </w:tcPr>
          <w:p w:rsidRPr="00714C5B" w:rsidR="00714C5B" w:rsidP="00FD67D7" w:rsidRDefault="00714C5B">
            <w:pPr>
              <w:rPr>
                <w:b/>
                <w:bCs/>
              </w:rPr>
            </w:pPr>
            <w:r w:rsidRPr="00714C5B">
              <w:rPr>
                <w:b/>
                <w:bCs/>
              </w:rPr>
              <w:t>Symbol</w:t>
            </w:r>
          </w:p>
        </w:tc>
        <w:tc>
          <w:tcPr>
            <w:tcW w:w="2340" w:type="dxa"/>
            <w:tcBorders>
              <w:top w:val="single" w:color="auto" w:sz="2" w:space="0"/>
              <w:bottom w:val="single" w:color="000000" w:sz="12" w:space="0"/>
            </w:tcBorders>
            <w:shd w:val="clear" w:color="auto" w:fill="auto"/>
          </w:tcPr>
          <w:p w:rsidRPr="00714C5B" w:rsidR="00714C5B" w:rsidP="00FD67D7" w:rsidRDefault="00714C5B">
            <w:pPr>
              <w:rPr>
                <w:b/>
                <w:bCs/>
              </w:rPr>
            </w:pPr>
            <w:r w:rsidRPr="00714C5B">
              <w:rPr>
                <w:b/>
                <w:bCs/>
              </w:rPr>
              <w:t>Scientific Name</w:t>
            </w:r>
          </w:p>
        </w:tc>
        <w:tc>
          <w:tcPr>
            <w:tcW w:w="1860" w:type="dxa"/>
            <w:tcBorders>
              <w:top w:val="single" w:color="auto" w:sz="2" w:space="0"/>
              <w:bottom w:val="single" w:color="000000" w:sz="12" w:space="0"/>
            </w:tcBorders>
            <w:shd w:val="clear" w:color="auto" w:fill="auto"/>
          </w:tcPr>
          <w:p w:rsidRPr="00714C5B" w:rsidR="00714C5B" w:rsidP="00FD67D7" w:rsidRDefault="00714C5B">
            <w:pPr>
              <w:rPr>
                <w:b/>
                <w:bCs/>
              </w:rPr>
            </w:pPr>
            <w:r w:rsidRPr="00714C5B">
              <w:rPr>
                <w:b/>
                <w:bCs/>
              </w:rPr>
              <w:t>Common Name</w:t>
            </w:r>
          </w:p>
        </w:tc>
        <w:tc>
          <w:tcPr>
            <w:tcW w:w="1956" w:type="dxa"/>
            <w:tcBorders>
              <w:top w:val="single" w:color="auto" w:sz="2" w:space="0"/>
              <w:bottom w:val="single" w:color="000000" w:sz="12" w:space="0"/>
            </w:tcBorders>
            <w:shd w:val="clear" w:color="auto" w:fill="auto"/>
          </w:tcPr>
          <w:p w:rsidRPr="00714C5B" w:rsidR="00714C5B" w:rsidP="00FD67D7" w:rsidRDefault="00714C5B">
            <w:pPr>
              <w:rPr>
                <w:b/>
                <w:bCs/>
              </w:rPr>
            </w:pPr>
            <w:r w:rsidRPr="00714C5B">
              <w:rPr>
                <w:b/>
                <w:bCs/>
              </w:rPr>
              <w:t>Canopy Position</w:t>
            </w:r>
          </w:p>
        </w:tc>
      </w:tr>
      <w:tr w:rsidRPr="00714C5B" w:rsidR="00714C5B" w:rsidTr="00714C5B">
        <w:tc>
          <w:tcPr>
            <w:tcW w:w="1104" w:type="dxa"/>
            <w:tcBorders>
              <w:top w:val="single" w:color="000000" w:sz="12" w:space="0"/>
            </w:tcBorders>
            <w:shd w:val="clear" w:color="auto" w:fill="auto"/>
          </w:tcPr>
          <w:p w:rsidRPr="00714C5B" w:rsidR="00714C5B" w:rsidP="00FD67D7" w:rsidRDefault="00714C5B">
            <w:pPr>
              <w:rPr>
                <w:bCs/>
              </w:rPr>
            </w:pPr>
            <w:r w:rsidRPr="00714C5B">
              <w:rPr>
                <w:bCs/>
              </w:rPr>
              <w:t>POTR5</w:t>
            </w:r>
          </w:p>
        </w:tc>
        <w:tc>
          <w:tcPr>
            <w:tcW w:w="2340" w:type="dxa"/>
            <w:tcBorders>
              <w:top w:val="single" w:color="000000" w:sz="12" w:space="0"/>
            </w:tcBorders>
            <w:shd w:val="clear" w:color="auto" w:fill="auto"/>
          </w:tcPr>
          <w:p w:rsidRPr="00714C5B" w:rsidR="00714C5B" w:rsidP="00FD67D7" w:rsidRDefault="00714C5B">
            <w:proofErr w:type="spellStart"/>
            <w:r w:rsidRPr="00714C5B">
              <w:t>Populus</w:t>
            </w:r>
            <w:proofErr w:type="spellEnd"/>
            <w:r w:rsidRPr="00714C5B">
              <w:t xml:space="preserve"> </w:t>
            </w:r>
            <w:proofErr w:type="spellStart"/>
            <w:r w:rsidRPr="00714C5B">
              <w:t>tremuloides</w:t>
            </w:r>
            <w:proofErr w:type="spellEnd"/>
          </w:p>
        </w:tc>
        <w:tc>
          <w:tcPr>
            <w:tcW w:w="1860" w:type="dxa"/>
            <w:tcBorders>
              <w:top w:val="single" w:color="000000" w:sz="12" w:space="0"/>
            </w:tcBorders>
            <w:shd w:val="clear" w:color="auto" w:fill="auto"/>
          </w:tcPr>
          <w:p w:rsidRPr="00714C5B" w:rsidR="00714C5B" w:rsidP="00FD67D7" w:rsidRDefault="00714C5B">
            <w:r w:rsidRPr="00714C5B">
              <w:t>Quaking aspen</w:t>
            </w:r>
          </w:p>
        </w:tc>
        <w:tc>
          <w:tcPr>
            <w:tcW w:w="1956" w:type="dxa"/>
            <w:tcBorders>
              <w:top w:val="single" w:color="000000" w:sz="12" w:space="0"/>
            </w:tcBorders>
            <w:shd w:val="clear" w:color="auto" w:fill="auto"/>
          </w:tcPr>
          <w:p w:rsidRPr="00714C5B" w:rsidR="00714C5B" w:rsidP="00FD67D7" w:rsidRDefault="00714C5B">
            <w:r w:rsidRPr="00714C5B">
              <w:t>Upper</w:t>
            </w:r>
          </w:p>
        </w:tc>
      </w:tr>
      <w:tr w:rsidRPr="00714C5B" w:rsidR="00714C5B" w:rsidTr="00714C5B">
        <w:tc>
          <w:tcPr>
            <w:tcW w:w="1104" w:type="dxa"/>
            <w:shd w:val="clear" w:color="auto" w:fill="auto"/>
          </w:tcPr>
          <w:p w:rsidRPr="00714C5B" w:rsidR="00714C5B" w:rsidP="00FD67D7" w:rsidRDefault="00714C5B">
            <w:pPr>
              <w:rPr>
                <w:bCs/>
              </w:rPr>
            </w:pPr>
            <w:r w:rsidRPr="00714C5B">
              <w:rPr>
                <w:bCs/>
              </w:rPr>
              <w:t>BEPA</w:t>
            </w:r>
          </w:p>
        </w:tc>
        <w:tc>
          <w:tcPr>
            <w:tcW w:w="2340" w:type="dxa"/>
            <w:shd w:val="clear" w:color="auto" w:fill="auto"/>
          </w:tcPr>
          <w:p w:rsidRPr="00714C5B" w:rsidR="00714C5B" w:rsidP="00FD67D7" w:rsidRDefault="00714C5B">
            <w:r w:rsidRPr="00714C5B">
              <w:t xml:space="preserve">Betula </w:t>
            </w:r>
            <w:proofErr w:type="spellStart"/>
            <w:r w:rsidRPr="00714C5B">
              <w:t>papyrifera</w:t>
            </w:r>
            <w:proofErr w:type="spellEnd"/>
          </w:p>
        </w:tc>
        <w:tc>
          <w:tcPr>
            <w:tcW w:w="1860" w:type="dxa"/>
            <w:shd w:val="clear" w:color="auto" w:fill="auto"/>
          </w:tcPr>
          <w:p w:rsidRPr="00714C5B" w:rsidR="00714C5B" w:rsidP="00FD67D7" w:rsidRDefault="00714C5B">
            <w:r w:rsidRPr="00714C5B">
              <w:t>Paper birch</w:t>
            </w:r>
          </w:p>
        </w:tc>
        <w:tc>
          <w:tcPr>
            <w:tcW w:w="1956" w:type="dxa"/>
            <w:shd w:val="clear" w:color="auto" w:fill="auto"/>
          </w:tcPr>
          <w:p w:rsidRPr="00714C5B" w:rsidR="00714C5B" w:rsidP="00FD67D7" w:rsidRDefault="00714C5B">
            <w:r w:rsidRPr="00714C5B">
              <w:t>Upper</w:t>
            </w:r>
          </w:p>
        </w:tc>
      </w:tr>
    </w:tbl>
    <w:p w:rsidR="00714C5B" w:rsidP="00714C5B" w:rsidRDefault="00714C5B"/>
    <w:p w:rsidR="00714C5B" w:rsidP="00714C5B" w:rsidRDefault="00714C5B">
      <w:pPr>
        <w:pStyle w:val="SClassInfoPara"/>
      </w:pPr>
      <w:r>
        <w:t>Description</w:t>
      </w:r>
    </w:p>
    <w:p w:rsidR="00714C5B" w:rsidP="00714C5B" w:rsidRDefault="00714C5B">
      <w:r>
        <w:t>Class A contains early-seral stands characterized by aspen and paper birch 0-39yrs of age. It occurs due to the combination of blowdown followed by fire. Forty% of blowdown areas burn and revert to this class.</w:t>
      </w:r>
    </w:p>
    <w:p w:rsidR="00714C5B" w:rsidP="00714C5B" w:rsidRDefault="00714C5B"/>
    <w:p w:rsidR="00714C5B" w:rsidP="00714C5B" w:rsidRDefault="00714C5B"/>
    <w:p>
      <w:r>
        <w:rPr>
          <w:i/>
          <w:u w:val="single"/>
        </w:rPr>
        <w:t>Maximum Tree Size Class</w:t>
      </w:r>
      <w:br/>
      <w:r>
        <w:t>Pole 5-9in DBH</w:t>
      </w:r>
    </w:p>
    <w:p w:rsidR="00714C5B" w:rsidP="00714C5B" w:rsidRDefault="00714C5B">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714C5B" w:rsidP="00714C5B" w:rsidRDefault="00714C5B">
      <w:r>
        <w:t>Upper Layer Lifeform: Tree</w:t>
      </w:r>
    </w:p>
    <w:p w:rsidR="00714C5B" w:rsidP="00714C5B" w:rsidRDefault="00714C5B">
      <w:r>
        <w:t>Upper Layer Canopy Cover: 0 - 100%</w:t>
      </w:r>
    </w:p>
    <w:p w:rsidR="00714C5B" w:rsidP="00714C5B" w:rsidRDefault="00714C5B">
      <w:r>
        <w:t>Upper Layer Canopy Height: Tree 5.1m - Tree 10m</w:t>
      </w:r>
    </w:p>
    <w:p w:rsidR="00714C5B" w:rsidP="00714C5B" w:rsidRDefault="00714C5B"/>
    <w:p w:rsidR="00714C5B" w:rsidP="00714C5B" w:rsidRDefault="00714C5B">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24"/>
        <w:gridCol w:w="2304"/>
        <w:gridCol w:w="1956"/>
      </w:tblGrid>
      <w:tr w:rsidRPr="00714C5B" w:rsidR="00714C5B" w:rsidTr="00714C5B">
        <w:tc>
          <w:tcPr>
            <w:tcW w:w="1104" w:type="dxa"/>
            <w:tcBorders>
              <w:top w:val="single" w:color="auto" w:sz="2" w:space="0"/>
              <w:bottom w:val="single" w:color="000000" w:sz="12" w:space="0"/>
            </w:tcBorders>
            <w:shd w:val="clear" w:color="auto" w:fill="auto"/>
          </w:tcPr>
          <w:p w:rsidRPr="00714C5B" w:rsidR="00714C5B" w:rsidP="007B3259" w:rsidRDefault="00714C5B">
            <w:pPr>
              <w:rPr>
                <w:b/>
                <w:bCs/>
              </w:rPr>
            </w:pPr>
            <w:r w:rsidRPr="00714C5B">
              <w:rPr>
                <w:b/>
                <w:bCs/>
              </w:rPr>
              <w:t>Symbol</w:t>
            </w:r>
          </w:p>
        </w:tc>
        <w:tc>
          <w:tcPr>
            <w:tcW w:w="2424" w:type="dxa"/>
            <w:tcBorders>
              <w:top w:val="single" w:color="auto" w:sz="2" w:space="0"/>
              <w:bottom w:val="single" w:color="000000" w:sz="12" w:space="0"/>
            </w:tcBorders>
            <w:shd w:val="clear" w:color="auto" w:fill="auto"/>
          </w:tcPr>
          <w:p w:rsidRPr="00714C5B" w:rsidR="00714C5B" w:rsidP="007B3259" w:rsidRDefault="00714C5B">
            <w:pPr>
              <w:rPr>
                <w:b/>
                <w:bCs/>
              </w:rPr>
            </w:pPr>
            <w:r w:rsidRPr="00714C5B">
              <w:rPr>
                <w:b/>
                <w:bCs/>
              </w:rPr>
              <w:t>Scientific Name</w:t>
            </w:r>
          </w:p>
        </w:tc>
        <w:tc>
          <w:tcPr>
            <w:tcW w:w="2304" w:type="dxa"/>
            <w:tcBorders>
              <w:top w:val="single" w:color="auto" w:sz="2" w:space="0"/>
              <w:bottom w:val="single" w:color="000000" w:sz="12" w:space="0"/>
            </w:tcBorders>
            <w:shd w:val="clear" w:color="auto" w:fill="auto"/>
          </w:tcPr>
          <w:p w:rsidRPr="00714C5B" w:rsidR="00714C5B" w:rsidP="007B3259" w:rsidRDefault="00714C5B">
            <w:pPr>
              <w:rPr>
                <w:b/>
                <w:bCs/>
              </w:rPr>
            </w:pPr>
            <w:r w:rsidRPr="00714C5B">
              <w:rPr>
                <w:b/>
                <w:bCs/>
              </w:rPr>
              <w:t>Common Name</w:t>
            </w:r>
          </w:p>
        </w:tc>
        <w:tc>
          <w:tcPr>
            <w:tcW w:w="1956" w:type="dxa"/>
            <w:tcBorders>
              <w:top w:val="single" w:color="auto" w:sz="2" w:space="0"/>
              <w:bottom w:val="single" w:color="000000" w:sz="12" w:space="0"/>
            </w:tcBorders>
            <w:shd w:val="clear" w:color="auto" w:fill="auto"/>
          </w:tcPr>
          <w:p w:rsidRPr="00714C5B" w:rsidR="00714C5B" w:rsidP="007B3259" w:rsidRDefault="00714C5B">
            <w:pPr>
              <w:rPr>
                <w:b/>
                <w:bCs/>
              </w:rPr>
            </w:pPr>
            <w:r w:rsidRPr="00714C5B">
              <w:rPr>
                <w:b/>
                <w:bCs/>
              </w:rPr>
              <w:t>Canopy Position</w:t>
            </w:r>
          </w:p>
        </w:tc>
      </w:tr>
      <w:tr w:rsidRPr="00714C5B" w:rsidR="00714C5B" w:rsidTr="00714C5B">
        <w:tc>
          <w:tcPr>
            <w:tcW w:w="1104" w:type="dxa"/>
            <w:tcBorders>
              <w:top w:val="single" w:color="000000" w:sz="12" w:space="0"/>
            </w:tcBorders>
            <w:shd w:val="clear" w:color="auto" w:fill="auto"/>
          </w:tcPr>
          <w:p w:rsidRPr="00714C5B" w:rsidR="00714C5B" w:rsidP="007B3259" w:rsidRDefault="00714C5B">
            <w:pPr>
              <w:rPr>
                <w:bCs/>
              </w:rPr>
            </w:pPr>
            <w:r w:rsidRPr="00714C5B">
              <w:rPr>
                <w:bCs/>
              </w:rPr>
              <w:t>ACSA3</w:t>
            </w:r>
          </w:p>
        </w:tc>
        <w:tc>
          <w:tcPr>
            <w:tcW w:w="2424" w:type="dxa"/>
            <w:tcBorders>
              <w:top w:val="single" w:color="000000" w:sz="12" w:space="0"/>
            </w:tcBorders>
            <w:shd w:val="clear" w:color="auto" w:fill="auto"/>
          </w:tcPr>
          <w:p w:rsidRPr="00714C5B" w:rsidR="00714C5B" w:rsidP="007B3259" w:rsidRDefault="00714C5B">
            <w:r w:rsidRPr="00714C5B">
              <w:t xml:space="preserve">Acer </w:t>
            </w:r>
            <w:proofErr w:type="spellStart"/>
            <w:r w:rsidRPr="00714C5B">
              <w:t>saccharum</w:t>
            </w:r>
            <w:proofErr w:type="spellEnd"/>
          </w:p>
        </w:tc>
        <w:tc>
          <w:tcPr>
            <w:tcW w:w="2304" w:type="dxa"/>
            <w:tcBorders>
              <w:top w:val="single" w:color="000000" w:sz="12" w:space="0"/>
            </w:tcBorders>
            <w:shd w:val="clear" w:color="auto" w:fill="auto"/>
          </w:tcPr>
          <w:p w:rsidRPr="00714C5B" w:rsidR="00714C5B" w:rsidP="007B3259" w:rsidRDefault="00714C5B">
            <w:r w:rsidRPr="00714C5B">
              <w:t>Sugar maple</w:t>
            </w:r>
          </w:p>
        </w:tc>
        <w:tc>
          <w:tcPr>
            <w:tcW w:w="1956" w:type="dxa"/>
            <w:tcBorders>
              <w:top w:val="single" w:color="000000" w:sz="12" w:space="0"/>
            </w:tcBorders>
            <w:shd w:val="clear" w:color="auto" w:fill="auto"/>
          </w:tcPr>
          <w:p w:rsidRPr="00714C5B" w:rsidR="00714C5B" w:rsidP="007B3259" w:rsidRDefault="00714C5B">
            <w:r w:rsidRPr="00714C5B">
              <w:t>Upper</w:t>
            </w:r>
          </w:p>
        </w:tc>
      </w:tr>
      <w:tr w:rsidRPr="00714C5B" w:rsidR="00714C5B" w:rsidTr="00714C5B">
        <w:tc>
          <w:tcPr>
            <w:tcW w:w="1104" w:type="dxa"/>
            <w:shd w:val="clear" w:color="auto" w:fill="auto"/>
          </w:tcPr>
          <w:p w:rsidRPr="00714C5B" w:rsidR="00714C5B" w:rsidP="007B3259" w:rsidRDefault="00714C5B">
            <w:pPr>
              <w:rPr>
                <w:bCs/>
              </w:rPr>
            </w:pPr>
            <w:r w:rsidRPr="00714C5B">
              <w:rPr>
                <w:bCs/>
              </w:rPr>
              <w:t>TIAM</w:t>
            </w:r>
          </w:p>
        </w:tc>
        <w:tc>
          <w:tcPr>
            <w:tcW w:w="2424" w:type="dxa"/>
            <w:shd w:val="clear" w:color="auto" w:fill="auto"/>
          </w:tcPr>
          <w:p w:rsidRPr="00714C5B" w:rsidR="00714C5B" w:rsidP="007B3259" w:rsidRDefault="00714C5B">
            <w:proofErr w:type="spellStart"/>
            <w:r w:rsidRPr="00714C5B">
              <w:t>Tilia</w:t>
            </w:r>
            <w:proofErr w:type="spellEnd"/>
            <w:r w:rsidRPr="00714C5B">
              <w:t xml:space="preserve"> </w:t>
            </w:r>
            <w:proofErr w:type="spellStart"/>
            <w:r w:rsidRPr="00714C5B">
              <w:t>americana</w:t>
            </w:r>
            <w:proofErr w:type="spellEnd"/>
          </w:p>
        </w:tc>
        <w:tc>
          <w:tcPr>
            <w:tcW w:w="2304" w:type="dxa"/>
            <w:shd w:val="clear" w:color="auto" w:fill="auto"/>
          </w:tcPr>
          <w:p w:rsidRPr="00714C5B" w:rsidR="00714C5B" w:rsidP="007B3259" w:rsidRDefault="00714C5B">
            <w:r w:rsidRPr="00714C5B">
              <w:t>American basswood</w:t>
            </w:r>
          </w:p>
        </w:tc>
        <w:tc>
          <w:tcPr>
            <w:tcW w:w="1956" w:type="dxa"/>
            <w:shd w:val="clear" w:color="auto" w:fill="auto"/>
          </w:tcPr>
          <w:p w:rsidRPr="00714C5B" w:rsidR="00714C5B" w:rsidP="007B3259" w:rsidRDefault="00714C5B">
            <w:r w:rsidRPr="00714C5B">
              <w:t>Upper</w:t>
            </w:r>
          </w:p>
        </w:tc>
      </w:tr>
      <w:tr w:rsidRPr="00714C5B" w:rsidR="00714C5B" w:rsidTr="00714C5B">
        <w:tc>
          <w:tcPr>
            <w:tcW w:w="1104" w:type="dxa"/>
            <w:shd w:val="clear" w:color="auto" w:fill="auto"/>
          </w:tcPr>
          <w:p w:rsidRPr="00714C5B" w:rsidR="00714C5B" w:rsidP="007B3259" w:rsidRDefault="00714C5B">
            <w:pPr>
              <w:rPr>
                <w:bCs/>
              </w:rPr>
            </w:pPr>
            <w:r w:rsidRPr="00714C5B">
              <w:rPr>
                <w:bCs/>
              </w:rPr>
              <w:t>BEAL2</w:t>
            </w:r>
          </w:p>
        </w:tc>
        <w:tc>
          <w:tcPr>
            <w:tcW w:w="2424" w:type="dxa"/>
            <w:shd w:val="clear" w:color="auto" w:fill="auto"/>
          </w:tcPr>
          <w:p w:rsidRPr="00714C5B" w:rsidR="00714C5B" w:rsidP="007B3259" w:rsidRDefault="00714C5B">
            <w:r w:rsidRPr="00714C5B">
              <w:t xml:space="preserve">Betula </w:t>
            </w:r>
            <w:proofErr w:type="spellStart"/>
            <w:r w:rsidRPr="00714C5B">
              <w:t>alleghaniensis</w:t>
            </w:r>
            <w:proofErr w:type="spellEnd"/>
          </w:p>
        </w:tc>
        <w:tc>
          <w:tcPr>
            <w:tcW w:w="2304" w:type="dxa"/>
            <w:shd w:val="clear" w:color="auto" w:fill="auto"/>
          </w:tcPr>
          <w:p w:rsidRPr="00714C5B" w:rsidR="00714C5B" w:rsidP="007B3259" w:rsidRDefault="00714C5B">
            <w:r w:rsidRPr="00714C5B">
              <w:t>Yellow birch</w:t>
            </w:r>
          </w:p>
        </w:tc>
        <w:tc>
          <w:tcPr>
            <w:tcW w:w="1956" w:type="dxa"/>
            <w:shd w:val="clear" w:color="auto" w:fill="auto"/>
          </w:tcPr>
          <w:p w:rsidRPr="00714C5B" w:rsidR="00714C5B" w:rsidP="007B3259" w:rsidRDefault="00714C5B">
            <w:r w:rsidRPr="00714C5B">
              <w:t>Upper</w:t>
            </w:r>
          </w:p>
        </w:tc>
      </w:tr>
      <w:tr w:rsidRPr="00714C5B" w:rsidR="00714C5B" w:rsidTr="00714C5B">
        <w:tc>
          <w:tcPr>
            <w:tcW w:w="1104" w:type="dxa"/>
            <w:shd w:val="clear" w:color="auto" w:fill="auto"/>
          </w:tcPr>
          <w:p w:rsidRPr="00714C5B" w:rsidR="00714C5B" w:rsidP="007B3259" w:rsidRDefault="00714C5B">
            <w:pPr>
              <w:rPr>
                <w:bCs/>
              </w:rPr>
            </w:pPr>
            <w:r w:rsidRPr="00714C5B">
              <w:rPr>
                <w:bCs/>
              </w:rPr>
              <w:t>POTR5</w:t>
            </w:r>
          </w:p>
        </w:tc>
        <w:tc>
          <w:tcPr>
            <w:tcW w:w="2424" w:type="dxa"/>
            <w:shd w:val="clear" w:color="auto" w:fill="auto"/>
          </w:tcPr>
          <w:p w:rsidRPr="00714C5B" w:rsidR="00714C5B" w:rsidP="007B3259" w:rsidRDefault="00714C5B">
            <w:proofErr w:type="spellStart"/>
            <w:r w:rsidRPr="00714C5B">
              <w:t>Populus</w:t>
            </w:r>
            <w:proofErr w:type="spellEnd"/>
            <w:r w:rsidRPr="00714C5B">
              <w:t xml:space="preserve"> </w:t>
            </w:r>
            <w:proofErr w:type="spellStart"/>
            <w:r w:rsidRPr="00714C5B">
              <w:t>tremuloides</w:t>
            </w:r>
            <w:proofErr w:type="spellEnd"/>
          </w:p>
        </w:tc>
        <w:tc>
          <w:tcPr>
            <w:tcW w:w="2304" w:type="dxa"/>
            <w:shd w:val="clear" w:color="auto" w:fill="auto"/>
          </w:tcPr>
          <w:p w:rsidRPr="00714C5B" w:rsidR="00714C5B" w:rsidP="007B3259" w:rsidRDefault="00714C5B">
            <w:r w:rsidRPr="00714C5B">
              <w:t>Quaking aspen</w:t>
            </w:r>
          </w:p>
        </w:tc>
        <w:tc>
          <w:tcPr>
            <w:tcW w:w="1956" w:type="dxa"/>
            <w:shd w:val="clear" w:color="auto" w:fill="auto"/>
          </w:tcPr>
          <w:p w:rsidRPr="00714C5B" w:rsidR="00714C5B" w:rsidP="007B3259" w:rsidRDefault="00714C5B">
            <w:r w:rsidRPr="00714C5B">
              <w:t>Upper</w:t>
            </w:r>
          </w:p>
        </w:tc>
      </w:tr>
    </w:tbl>
    <w:p w:rsidR="00714C5B" w:rsidP="00714C5B" w:rsidRDefault="00714C5B"/>
    <w:p w:rsidR="00714C5B" w:rsidP="00714C5B" w:rsidRDefault="00714C5B">
      <w:pPr>
        <w:pStyle w:val="SClassInfoPara"/>
      </w:pPr>
      <w:r>
        <w:t>Description</w:t>
      </w:r>
    </w:p>
    <w:p w:rsidR="00714C5B" w:rsidP="00714C5B" w:rsidRDefault="00714C5B">
      <w:r>
        <w:t>Class B contains regenerating stands dominated by mid-tolerant northern hardwood species. Windthrow of mature stands (without subsequent fire) generally results in this class. Includes a combination of new recruits and sprouts.</w:t>
      </w:r>
    </w:p>
    <w:p w:rsidR="00714C5B" w:rsidP="00714C5B" w:rsidRDefault="00714C5B"/>
    <w:p w:rsidR="00714C5B" w:rsidP="00714C5B" w:rsidRDefault="00714C5B"/>
    <w:p>
      <w:r>
        <w:rPr>
          <w:i/>
          <w:u w:val="single"/>
        </w:rPr>
        <w:t>Maximum Tree Size Class</w:t>
      </w:r>
      <w:br/>
      <w:r>
        <w:t>Pole 5-9in DBH</w:t>
      </w:r>
    </w:p>
    <w:p w:rsidR="00714C5B" w:rsidP="00714C5B" w:rsidRDefault="00714C5B">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14C5B" w:rsidP="00714C5B" w:rsidRDefault="00714C5B">
      <w:r>
        <w:t>Upper Layer Lifeform: Tree</w:t>
      </w:r>
    </w:p>
    <w:p w:rsidR="00714C5B" w:rsidP="00714C5B" w:rsidRDefault="00714C5B">
      <w:r>
        <w:t>Upper Layer Canopy Cover: 81 - 100%</w:t>
      </w:r>
    </w:p>
    <w:p w:rsidR="00714C5B" w:rsidP="00714C5B" w:rsidRDefault="00714C5B">
      <w:r>
        <w:t>Upper Layer Canopy Height: Tree 10.1m - Tree 25m</w:t>
      </w:r>
    </w:p>
    <w:p w:rsidR="00714C5B" w:rsidP="00714C5B" w:rsidRDefault="00714C5B">
      <w:pPr>
        <w:pStyle w:val="SClassInfoPara"/>
      </w:pPr>
      <w:r>
        <w:t>Upper Layer Lifeform is not the dominant lifeform</w:t>
      </w:r>
    </w:p>
    <w:p w:rsidR="00714C5B" w:rsidP="00714C5B" w:rsidRDefault="00714C5B"/>
    <w:p w:rsidR="00714C5B" w:rsidP="00714C5B" w:rsidRDefault="00714C5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304"/>
        <w:gridCol w:w="1956"/>
      </w:tblGrid>
      <w:tr w:rsidRPr="00714C5B" w:rsidR="00714C5B" w:rsidTr="00714C5B">
        <w:tc>
          <w:tcPr>
            <w:tcW w:w="1080" w:type="dxa"/>
            <w:tcBorders>
              <w:top w:val="single" w:color="auto" w:sz="2" w:space="0"/>
              <w:bottom w:val="single" w:color="000000" w:sz="12" w:space="0"/>
            </w:tcBorders>
            <w:shd w:val="clear" w:color="auto" w:fill="auto"/>
          </w:tcPr>
          <w:p w:rsidRPr="00714C5B" w:rsidR="00714C5B" w:rsidP="00EF338B" w:rsidRDefault="00714C5B">
            <w:pPr>
              <w:rPr>
                <w:b/>
                <w:bCs/>
              </w:rPr>
            </w:pPr>
            <w:r w:rsidRPr="00714C5B">
              <w:rPr>
                <w:b/>
                <w:bCs/>
              </w:rPr>
              <w:t>Symbol</w:t>
            </w:r>
          </w:p>
        </w:tc>
        <w:tc>
          <w:tcPr>
            <w:tcW w:w="2424" w:type="dxa"/>
            <w:tcBorders>
              <w:top w:val="single" w:color="auto" w:sz="2" w:space="0"/>
              <w:bottom w:val="single" w:color="000000" w:sz="12" w:space="0"/>
            </w:tcBorders>
            <w:shd w:val="clear" w:color="auto" w:fill="auto"/>
          </w:tcPr>
          <w:p w:rsidRPr="00714C5B" w:rsidR="00714C5B" w:rsidP="00EF338B" w:rsidRDefault="00714C5B">
            <w:pPr>
              <w:rPr>
                <w:b/>
                <w:bCs/>
              </w:rPr>
            </w:pPr>
            <w:r w:rsidRPr="00714C5B">
              <w:rPr>
                <w:b/>
                <w:bCs/>
              </w:rPr>
              <w:t>Scientific Name</w:t>
            </w:r>
          </w:p>
        </w:tc>
        <w:tc>
          <w:tcPr>
            <w:tcW w:w="2304" w:type="dxa"/>
            <w:tcBorders>
              <w:top w:val="single" w:color="auto" w:sz="2" w:space="0"/>
              <w:bottom w:val="single" w:color="000000" w:sz="12" w:space="0"/>
            </w:tcBorders>
            <w:shd w:val="clear" w:color="auto" w:fill="auto"/>
          </w:tcPr>
          <w:p w:rsidRPr="00714C5B" w:rsidR="00714C5B" w:rsidP="00EF338B" w:rsidRDefault="00714C5B">
            <w:pPr>
              <w:rPr>
                <w:b/>
                <w:bCs/>
              </w:rPr>
            </w:pPr>
            <w:r w:rsidRPr="00714C5B">
              <w:rPr>
                <w:b/>
                <w:bCs/>
              </w:rPr>
              <w:t>Common Name</w:t>
            </w:r>
          </w:p>
        </w:tc>
        <w:tc>
          <w:tcPr>
            <w:tcW w:w="1956" w:type="dxa"/>
            <w:tcBorders>
              <w:top w:val="single" w:color="auto" w:sz="2" w:space="0"/>
              <w:bottom w:val="single" w:color="000000" w:sz="12" w:space="0"/>
            </w:tcBorders>
            <w:shd w:val="clear" w:color="auto" w:fill="auto"/>
          </w:tcPr>
          <w:p w:rsidRPr="00714C5B" w:rsidR="00714C5B" w:rsidP="00EF338B" w:rsidRDefault="00714C5B">
            <w:pPr>
              <w:rPr>
                <w:b/>
                <w:bCs/>
              </w:rPr>
            </w:pPr>
            <w:r w:rsidRPr="00714C5B">
              <w:rPr>
                <w:b/>
                <w:bCs/>
              </w:rPr>
              <w:t>Canopy Position</w:t>
            </w:r>
          </w:p>
        </w:tc>
      </w:tr>
      <w:tr w:rsidRPr="00714C5B" w:rsidR="00714C5B" w:rsidTr="00714C5B">
        <w:tc>
          <w:tcPr>
            <w:tcW w:w="1080" w:type="dxa"/>
            <w:tcBorders>
              <w:top w:val="single" w:color="000000" w:sz="12" w:space="0"/>
            </w:tcBorders>
            <w:shd w:val="clear" w:color="auto" w:fill="auto"/>
          </w:tcPr>
          <w:p w:rsidRPr="00714C5B" w:rsidR="00714C5B" w:rsidP="00EF338B" w:rsidRDefault="00714C5B">
            <w:pPr>
              <w:rPr>
                <w:bCs/>
              </w:rPr>
            </w:pPr>
            <w:r w:rsidRPr="00714C5B">
              <w:rPr>
                <w:bCs/>
              </w:rPr>
              <w:t>ACSA3</w:t>
            </w:r>
          </w:p>
        </w:tc>
        <w:tc>
          <w:tcPr>
            <w:tcW w:w="2424" w:type="dxa"/>
            <w:tcBorders>
              <w:top w:val="single" w:color="000000" w:sz="12" w:space="0"/>
            </w:tcBorders>
            <w:shd w:val="clear" w:color="auto" w:fill="auto"/>
          </w:tcPr>
          <w:p w:rsidRPr="00714C5B" w:rsidR="00714C5B" w:rsidP="00EF338B" w:rsidRDefault="00714C5B">
            <w:r w:rsidRPr="00714C5B">
              <w:t xml:space="preserve">Acer </w:t>
            </w:r>
            <w:proofErr w:type="spellStart"/>
            <w:r w:rsidRPr="00714C5B">
              <w:t>saccharum</w:t>
            </w:r>
            <w:proofErr w:type="spellEnd"/>
          </w:p>
        </w:tc>
        <w:tc>
          <w:tcPr>
            <w:tcW w:w="2304" w:type="dxa"/>
            <w:tcBorders>
              <w:top w:val="single" w:color="000000" w:sz="12" w:space="0"/>
            </w:tcBorders>
            <w:shd w:val="clear" w:color="auto" w:fill="auto"/>
          </w:tcPr>
          <w:p w:rsidRPr="00714C5B" w:rsidR="00714C5B" w:rsidP="00EF338B" w:rsidRDefault="00714C5B">
            <w:r w:rsidRPr="00714C5B">
              <w:t>Sugar maple</w:t>
            </w:r>
          </w:p>
        </w:tc>
        <w:tc>
          <w:tcPr>
            <w:tcW w:w="1956" w:type="dxa"/>
            <w:tcBorders>
              <w:top w:val="single" w:color="000000" w:sz="12" w:space="0"/>
            </w:tcBorders>
            <w:shd w:val="clear" w:color="auto" w:fill="auto"/>
          </w:tcPr>
          <w:p w:rsidRPr="00714C5B" w:rsidR="00714C5B" w:rsidP="00EF338B" w:rsidRDefault="00714C5B">
            <w:r w:rsidRPr="00714C5B">
              <w:t>Upper</w:t>
            </w:r>
          </w:p>
        </w:tc>
      </w:tr>
      <w:tr w:rsidRPr="00714C5B" w:rsidR="00714C5B" w:rsidTr="00714C5B">
        <w:tc>
          <w:tcPr>
            <w:tcW w:w="1080" w:type="dxa"/>
            <w:shd w:val="clear" w:color="auto" w:fill="auto"/>
          </w:tcPr>
          <w:p w:rsidRPr="00714C5B" w:rsidR="00714C5B" w:rsidP="00EF338B" w:rsidRDefault="00714C5B">
            <w:pPr>
              <w:rPr>
                <w:bCs/>
              </w:rPr>
            </w:pPr>
            <w:r w:rsidRPr="00714C5B">
              <w:rPr>
                <w:bCs/>
              </w:rPr>
              <w:t>TIAM</w:t>
            </w:r>
          </w:p>
        </w:tc>
        <w:tc>
          <w:tcPr>
            <w:tcW w:w="2424" w:type="dxa"/>
            <w:shd w:val="clear" w:color="auto" w:fill="auto"/>
          </w:tcPr>
          <w:p w:rsidRPr="00714C5B" w:rsidR="00714C5B" w:rsidP="00EF338B" w:rsidRDefault="00714C5B">
            <w:proofErr w:type="spellStart"/>
            <w:r w:rsidRPr="00714C5B">
              <w:t>Tilia</w:t>
            </w:r>
            <w:proofErr w:type="spellEnd"/>
            <w:r w:rsidRPr="00714C5B">
              <w:t xml:space="preserve"> </w:t>
            </w:r>
            <w:proofErr w:type="spellStart"/>
            <w:r w:rsidRPr="00714C5B">
              <w:t>americana</w:t>
            </w:r>
            <w:proofErr w:type="spellEnd"/>
          </w:p>
        </w:tc>
        <w:tc>
          <w:tcPr>
            <w:tcW w:w="2304" w:type="dxa"/>
            <w:shd w:val="clear" w:color="auto" w:fill="auto"/>
          </w:tcPr>
          <w:p w:rsidRPr="00714C5B" w:rsidR="00714C5B" w:rsidP="00EF338B" w:rsidRDefault="00714C5B">
            <w:r w:rsidRPr="00714C5B">
              <w:t>American basswood</w:t>
            </w:r>
          </w:p>
        </w:tc>
        <w:tc>
          <w:tcPr>
            <w:tcW w:w="1956" w:type="dxa"/>
            <w:shd w:val="clear" w:color="auto" w:fill="auto"/>
          </w:tcPr>
          <w:p w:rsidRPr="00714C5B" w:rsidR="00714C5B" w:rsidP="00EF338B" w:rsidRDefault="00714C5B">
            <w:r w:rsidRPr="00714C5B">
              <w:t>Upper</w:t>
            </w:r>
          </w:p>
        </w:tc>
      </w:tr>
      <w:tr w:rsidRPr="00714C5B" w:rsidR="00714C5B" w:rsidTr="00714C5B">
        <w:tc>
          <w:tcPr>
            <w:tcW w:w="1080" w:type="dxa"/>
            <w:shd w:val="clear" w:color="auto" w:fill="auto"/>
          </w:tcPr>
          <w:p w:rsidRPr="00714C5B" w:rsidR="00714C5B" w:rsidP="00EF338B" w:rsidRDefault="00714C5B">
            <w:pPr>
              <w:rPr>
                <w:bCs/>
              </w:rPr>
            </w:pPr>
            <w:r w:rsidRPr="00714C5B">
              <w:rPr>
                <w:bCs/>
              </w:rPr>
              <w:t>BEAL2</w:t>
            </w:r>
          </w:p>
        </w:tc>
        <w:tc>
          <w:tcPr>
            <w:tcW w:w="2424" w:type="dxa"/>
            <w:shd w:val="clear" w:color="auto" w:fill="auto"/>
          </w:tcPr>
          <w:p w:rsidRPr="00714C5B" w:rsidR="00714C5B" w:rsidP="00EF338B" w:rsidRDefault="00714C5B">
            <w:r w:rsidRPr="00714C5B">
              <w:t xml:space="preserve">Betula </w:t>
            </w:r>
            <w:proofErr w:type="spellStart"/>
            <w:r w:rsidRPr="00714C5B">
              <w:t>alleghaniensis</w:t>
            </w:r>
            <w:proofErr w:type="spellEnd"/>
          </w:p>
        </w:tc>
        <w:tc>
          <w:tcPr>
            <w:tcW w:w="2304" w:type="dxa"/>
            <w:shd w:val="clear" w:color="auto" w:fill="auto"/>
          </w:tcPr>
          <w:p w:rsidRPr="00714C5B" w:rsidR="00714C5B" w:rsidP="00EF338B" w:rsidRDefault="00714C5B">
            <w:r w:rsidRPr="00714C5B">
              <w:t>Yellow birch</w:t>
            </w:r>
          </w:p>
        </w:tc>
        <w:tc>
          <w:tcPr>
            <w:tcW w:w="1956" w:type="dxa"/>
            <w:shd w:val="clear" w:color="auto" w:fill="auto"/>
          </w:tcPr>
          <w:p w:rsidRPr="00714C5B" w:rsidR="00714C5B" w:rsidP="00EF338B" w:rsidRDefault="00714C5B">
            <w:r w:rsidRPr="00714C5B">
              <w:t>Upper</w:t>
            </w:r>
          </w:p>
        </w:tc>
      </w:tr>
    </w:tbl>
    <w:p w:rsidR="00714C5B" w:rsidP="00714C5B" w:rsidRDefault="00714C5B"/>
    <w:p w:rsidR="00714C5B" w:rsidP="00714C5B" w:rsidRDefault="00714C5B">
      <w:pPr>
        <w:pStyle w:val="SClassInfoPara"/>
      </w:pPr>
      <w:r>
        <w:t>Description</w:t>
      </w:r>
    </w:p>
    <w:p w:rsidR="00714C5B" w:rsidP="00714C5B" w:rsidRDefault="00714C5B">
      <w:r>
        <w:t xml:space="preserve">Class C contains mid-aged stands dominated by sugar maple and basswood. </w:t>
      </w:r>
    </w:p>
    <w:p w:rsidR="00714C5B" w:rsidP="00714C5B" w:rsidRDefault="00714C5B"/>
    <w:p>
      <w:r>
        <w:rPr>
          <w:i/>
          <w:u w:val="single"/>
        </w:rPr>
        <w:t>Maximum Tree Size Class</w:t>
      </w:r>
      <w:br/>
      <w:r>
        <w:t>Medium 9-21in DBH</w:t>
      </w:r>
    </w:p>
    <w:p w:rsidR="00714C5B" w:rsidP="00714C5B" w:rsidRDefault="00714C5B">
      <w:pPr>
        <w:pStyle w:val="InfoPara"/>
        <w:pBdr>
          <w:top w:val="single" w:color="auto" w:sz="4" w:space="1"/>
        </w:pBdr>
      </w:pPr>
      <w:r xmlns:w="http://schemas.openxmlformats.org/wordprocessingml/2006/main">
        <w:t>Class D</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14C5B" w:rsidP="00714C5B" w:rsidRDefault="00714C5B"/>
    <w:p w:rsidR="00714C5B" w:rsidP="00714C5B" w:rsidRDefault="00714C5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304"/>
        <w:gridCol w:w="1956"/>
      </w:tblGrid>
      <w:tr w:rsidRPr="00714C5B" w:rsidR="00714C5B" w:rsidTr="00714C5B">
        <w:tc>
          <w:tcPr>
            <w:tcW w:w="1140" w:type="dxa"/>
            <w:tcBorders>
              <w:top w:val="single" w:color="auto" w:sz="2" w:space="0"/>
              <w:bottom w:val="single" w:color="000000" w:sz="12" w:space="0"/>
            </w:tcBorders>
            <w:shd w:val="clear" w:color="auto" w:fill="auto"/>
          </w:tcPr>
          <w:p w:rsidRPr="00714C5B" w:rsidR="00714C5B" w:rsidP="00AB24E3" w:rsidRDefault="00714C5B">
            <w:pPr>
              <w:rPr>
                <w:b/>
                <w:bCs/>
              </w:rPr>
            </w:pPr>
            <w:r w:rsidRPr="00714C5B">
              <w:rPr>
                <w:b/>
                <w:bCs/>
              </w:rPr>
              <w:t>Symbol</w:t>
            </w:r>
          </w:p>
        </w:tc>
        <w:tc>
          <w:tcPr>
            <w:tcW w:w="2424" w:type="dxa"/>
            <w:tcBorders>
              <w:top w:val="single" w:color="auto" w:sz="2" w:space="0"/>
              <w:bottom w:val="single" w:color="000000" w:sz="12" w:space="0"/>
            </w:tcBorders>
            <w:shd w:val="clear" w:color="auto" w:fill="auto"/>
          </w:tcPr>
          <w:p w:rsidRPr="00714C5B" w:rsidR="00714C5B" w:rsidP="00AB24E3" w:rsidRDefault="00714C5B">
            <w:pPr>
              <w:rPr>
                <w:b/>
                <w:bCs/>
              </w:rPr>
            </w:pPr>
            <w:r w:rsidRPr="00714C5B">
              <w:rPr>
                <w:b/>
                <w:bCs/>
              </w:rPr>
              <w:t>Scientific Name</w:t>
            </w:r>
          </w:p>
        </w:tc>
        <w:tc>
          <w:tcPr>
            <w:tcW w:w="2304" w:type="dxa"/>
            <w:tcBorders>
              <w:top w:val="single" w:color="auto" w:sz="2" w:space="0"/>
              <w:bottom w:val="single" w:color="000000" w:sz="12" w:space="0"/>
            </w:tcBorders>
            <w:shd w:val="clear" w:color="auto" w:fill="auto"/>
          </w:tcPr>
          <w:p w:rsidRPr="00714C5B" w:rsidR="00714C5B" w:rsidP="00AB24E3" w:rsidRDefault="00714C5B">
            <w:pPr>
              <w:rPr>
                <w:b/>
                <w:bCs/>
              </w:rPr>
            </w:pPr>
            <w:r w:rsidRPr="00714C5B">
              <w:rPr>
                <w:b/>
                <w:bCs/>
              </w:rPr>
              <w:t>Common Name</w:t>
            </w:r>
          </w:p>
        </w:tc>
        <w:tc>
          <w:tcPr>
            <w:tcW w:w="1956" w:type="dxa"/>
            <w:tcBorders>
              <w:top w:val="single" w:color="auto" w:sz="2" w:space="0"/>
              <w:bottom w:val="single" w:color="000000" w:sz="12" w:space="0"/>
            </w:tcBorders>
            <w:shd w:val="clear" w:color="auto" w:fill="auto"/>
          </w:tcPr>
          <w:p w:rsidRPr="00714C5B" w:rsidR="00714C5B" w:rsidP="00AB24E3" w:rsidRDefault="00714C5B">
            <w:pPr>
              <w:rPr>
                <w:b/>
                <w:bCs/>
              </w:rPr>
            </w:pPr>
            <w:r w:rsidRPr="00714C5B">
              <w:rPr>
                <w:b/>
                <w:bCs/>
              </w:rPr>
              <w:t>Canopy Position</w:t>
            </w:r>
          </w:p>
        </w:tc>
      </w:tr>
      <w:tr w:rsidRPr="00714C5B" w:rsidR="00714C5B" w:rsidTr="00714C5B">
        <w:tc>
          <w:tcPr>
            <w:tcW w:w="1140" w:type="dxa"/>
            <w:tcBorders>
              <w:top w:val="single" w:color="000000" w:sz="12" w:space="0"/>
            </w:tcBorders>
            <w:shd w:val="clear" w:color="auto" w:fill="auto"/>
          </w:tcPr>
          <w:p w:rsidRPr="00714C5B" w:rsidR="00714C5B" w:rsidP="00AB24E3" w:rsidRDefault="00714C5B">
            <w:pPr>
              <w:rPr>
                <w:bCs/>
              </w:rPr>
            </w:pPr>
            <w:r w:rsidRPr="00714C5B">
              <w:rPr>
                <w:bCs/>
              </w:rPr>
              <w:t>ACSA3</w:t>
            </w:r>
          </w:p>
        </w:tc>
        <w:tc>
          <w:tcPr>
            <w:tcW w:w="2424" w:type="dxa"/>
            <w:tcBorders>
              <w:top w:val="single" w:color="000000" w:sz="12" w:space="0"/>
            </w:tcBorders>
            <w:shd w:val="clear" w:color="auto" w:fill="auto"/>
          </w:tcPr>
          <w:p w:rsidRPr="00714C5B" w:rsidR="00714C5B" w:rsidP="00AB24E3" w:rsidRDefault="00714C5B">
            <w:r w:rsidRPr="00714C5B">
              <w:t xml:space="preserve">Acer </w:t>
            </w:r>
            <w:proofErr w:type="spellStart"/>
            <w:r w:rsidRPr="00714C5B">
              <w:t>saccharum</w:t>
            </w:r>
            <w:proofErr w:type="spellEnd"/>
          </w:p>
        </w:tc>
        <w:tc>
          <w:tcPr>
            <w:tcW w:w="2304" w:type="dxa"/>
            <w:tcBorders>
              <w:top w:val="single" w:color="000000" w:sz="12" w:space="0"/>
            </w:tcBorders>
            <w:shd w:val="clear" w:color="auto" w:fill="auto"/>
          </w:tcPr>
          <w:p w:rsidRPr="00714C5B" w:rsidR="00714C5B" w:rsidP="00AB24E3" w:rsidRDefault="00714C5B">
            <w:r w:rsidRPr="00714C5B">
              <w:t>Sugar maple</w:t>
            </w:r>
          </w:p>
        </w:tc>
        <w:tc>
          <w:tcPr>
            <w:tcW w:w="1956" w:type="dxa"/>
            <w:tcBorders>
              <w:top w:val="single" w:color="000000" w:sz="12" w:space="0"/>
            </w:tcBorders>
            <w:shd w:val="clear" w:color="auto" w:fill="auto"/>
          </w:tcPr>
          <w:p w:rsidRPr="00714C5B" w:rsidR="00714C5B" w:rsidP="00AB24E3" w:rsidRDefault="00714C5B">
            <w:r w:rsidRPr="00714C5B">
              <w:t>Upper</w:t>
            </w:r>
          </w:p>
        </w:tc>
      </w:tr>
      <w:tr w:rsidRPr="00714C5B" w:rsidR="00714C5B" w:rsidTr="00714C5B">
        <w:tc>
          <w:tcPr>
            <w:tcW w:w="1140" w:type="dxa"/>
            <w:shd w:val="clear" w:color="auto" w:fill="auto"/>
          </w:tcPr>
          <w:p w:rsidRPr="00714C5B" w:rsidR="00714C5B" w:rsidP="00AB24E3" w:rsidRDefault="00714C5B">
            <w:pPr>
              <w:rPr>
                <w:bCs/>
              </w:rPr>
            </w:pPr>
            <w:r w:rsidRPr="00714C5B">
              <w:rPr>
                <w:bCs/>
              </w:rPr>
              <w:t>TIAM</w:t>
            </w:r>
          </w:p>
        </w:tc>
        <w:tc>
          <w:tcPr>
            <w:tcW w:w="2424" w:type="dxa"/>
            <w:shd w:val="clear" w:color="auto" w:fill="auto"/>
          </w:tcPr>
          <w:p w:rsidRPr="00714C5B" w:rsidR="00714C5B" w:rsidP="00AB24E3" w:rsidRDefault="00714C5B">
            <w:proofErr w:type="spellStart"/>
            <w:r w:rsidRPr="00714C5B">
              <w:t>Tilia</w:t>
            </w:r>
            <w:proofErr w:type="spellEnd"/>
            <w:r w:rsidRPr="00714C5B">
              <w:t xml:space="preserve"> </w:t>
            </w:r>
            <w:proofErr w:type="spellStart"/>
            <w:r w:rsidRPr="00714C5B">
              <w:t>americana</w:t>
            </w:r>
            <w:proofErr w:type="spellEnd"/>
          </w:p>
        </w:tc>
        <w:tc>
          <w:tcPr>
            <w:tcW w:w="2304" w:type="dxa"/>
            <w:shd w:val="clear" w:color="auto" w:fill="auto"/>
          </w:tcPr>
          <w:p w:rsidRPr="00714C5B" w:rsidR="00714C5B" w:rsidP="00AB24E3" w:rsidRDefault="00714C5B">
            <w:r w:rsidRPr="00714C5B">
              <w:t>American basswood</w:t>
            </w:r>
          </w:p>
        </w:tc>
        <w:tc>
          <w:tcPr>
            <w:tcW w:w="1956" w:type="dxa"/>
            <w:shd w:val="clear" w:color="auto" w:fill="auto"/>
          </w:tcPr>
          <w:p w:rsidRPr="00714C5B" w:rsidR="00714C5B" w:rsidP="00AB24E3" w:rsidRDefault="00714C5B">
            <w:r w:rsidRPr="00714C5B">
              <w:t>Upper</w:t>
            </w:r>
          </w:p>
        </w:tc>
      </w:tr>
      <w:tr w:rsidRPr="00714C5B" w:rsidR="00714C5B" w:rsidTr="00714C5B">
        <w:tc>
          <w:tcPr>
            <w:tcW w:w="1140" w:type="dxa"/>
            <w:shd w:val="clear" w:color="auto" w:fill="auto"/>
          </w:tcPr>
          <w:p w:rsidRPr="00714C5B" w:rsidR="00714C5B" w:rsidP="00AB24E3" w:rsidRDefault="00714C5B">
            <w:pPr>
              <w:rPr>
                <w:bCs/>
              </w:rPr>
            </w:pPr>
            <w:r w:rsidRPr="00714C5B">
              <w:rPr>
                <w:bCs/>
              </w:rPr>
              <w:t>BEAL2</w:t>
            </w:r>
          </w:p>
        </w:tc>
        <w:tc>
          <w:tcPr>
            <w:tcW w:w="2424" w:type="dxa"/>
            <w:shd w:val="clear" w:color="auto" w:fill="auto"/>
          </w:tcPr>
          <w:p w:rsidRPr="00714C5B" w:rsidR="00714C5B" w:rsidP="00AB24E3" w:rsidRDefault="00714C5B">
            <w:r w:rsidRPr="00714C5B">
              <w:t xml:space="preserve">Betula </w:t>
            </w:r>
            <w:proofErr w:type="spellStart"/>
            <w:r w:rsidRPr="00714C5B">
              <w:t>alleghaniensis</w:t>
            </w:r>
            <w:proofErr w:type="spellEnd"/>
          </w:p>
        </w:tc>
        <w:tc>
          <w:tcPr>
            <w:tcW w:w="2304" w:type="dxa"/>
            <w:shd w:val="clear" w:color="auto" w:fill="auto"/>
          </w:tcPr>
          <w:p w:rsidRPr="00714C5B" w:rsidR="00714C5B" w:rsidP="00AB24E3" w:rsidRDefault="00714C5B">
            <w:r w:rsidRPr="00714C5B">
              <w:t>Yellow birch</w:t>
            </w:r>
          </w:p>
        </w:tc>
        <w:tc>
          <w:tcPr>
            <w:tcW w:w="1956" w:type="dxa"/>
            <w:shd w:val="clear" w:color="auto" w:fill="auto"/>
          </w:tcPr>
          <w:p w:rsidRPr="00714C5B" w:rsidR="00714C5B" w:rsidP="00AB24E3" w:rsidRDefault="00714C5B">
            <w:r w:rsidRPr="00714C5B">
              <w:t>Upper</w:t>
            </w:r>
          </w:p>
        </w:tc>
      </w:tr>
      <w:tr w:rsidRPr="00714C5B" w:rsidR="00714C5B" w:rsidTr="00714C5B">
        <w:tc>
          <w:tcPr>
            <w:tcW w:w="1140" w:type="dxa"/>
            <w:shd w:val="clear" w:color="auto" w:fill="auto"/>
          </w:tcPr>
          <w:p w:rsidRPr="00714C5B" w:rsidR="00714C5B" w:rsidP="00AB24E3" w:rsidRDefault="00714C5B">
            <w:pPr>
              <w:rPr>
                <w:bCs/>
              </w:rPr>
            </w:pPr>
            <w:r w:rsidRPr="00714C5B">
              <w:rPr>
                <w:bCs/>
              </w:rPr>
              <w:t>TSUGA</w:t>
            </w:r>
          </w:p>
        </w:tc>
        <w:tc>
          <w:tcPr>
            <w:tcW w:w="2424" w:type="dxa"/>
            <w:shd w:val="clear" w:color="auto" w:fill="auto"/>
          </w:tcPr>
          <w:p w:rsidRPr="00714C5B" w:rsidR="00714C5B" w:rsidP="00AB24E3" w:rsidRDefault="00714C5B">
            <w:proofErr w:type="spellStart"/>
            <w:r w:rsidRPr="00714C5B">
              <w:t>Tsuga</w:t>
            </w:r>
            <w:proofErr w:type="spellEnd"/>
          </w:p>
        </w:tc>
        <w:tc>
          <w:tcPr>
            <w:tcW w:w="2304" w:type="dxa"/>
            <w:shd w:val="clear" w:color="auto" w:fill="auto"/>
          </w:tcPr>
          <w:p w:rsidRPr="00714C5B" w:rsidR="00714C5B" w:rsidP="00AB24E3" w:rsidRDefault="00714C5B">
            <w:r w:rsidRPr="00714C5B">
              <w:t>Hemlock</w:t>
            </w:r>
          </w:p>
        </w:tc>
        <w:tc>
          <w:tcPr>
            <w:tcW w:w="1956" w:type="dxa"/>
            <w:shd w:val="clear" w:color="auto" w:fill="auto"/>
          </w:tcPr>
          <w:p w:rsidRPr="00714C5B" w:rsidR="00714C5B" w:rsidP="00AB24E3" w:rsidRDefault="00714C5B">
            <w:r w:rsidRPr="00714C5B">
              <w:t>Upper</w:t>
            </w:r>
          </w:p>
        </w:tc>
      </w:tr>
    </w:tbl>
    <w:p w:rsidR="00714C5B" w:rsidP="00714C5B" w:rsidRDefault="00714C5B"/>
    <w:p w:rsidR="00714C5B" w:rsidP="00714C5B" w:rsidRDefault="00714C5B">
      <w:pPr>
        <w:pStyle w:val="SClassInfoPara"/>
      </w:pPr>
      <w:r>
        <w:lastRenderedPageBreak/>
        <w:t>Description</w:t>
      </w:r>
    </w:p>
    <w:p w:rsidR="00714C5B" w:rsidP="00714C5B" w:rsidRDefault="00714C5B">
      <w:r>
        <w:t xml:space="preserve">Class D represents old late-seral forests and the end point of succession. These stands are greater than 150yrs old. Sugar maple and basswood are co-dominants, with yellow birch, American elm, white ash, and hemlock occasional. </w:t>
      </w:r>
    </w:p>
    <w:p w:rsidR="00714C5B" w:rsidP="00714C5B" w:rsidRDefault="00714C5B"/>
    <w:p>
      <w:r>
        <w:rPr>
          <w:i/>
          <w:u w:val="single"/>
        </w:rPr>
        <w:t>Maximum Tree Size Class</w:t>
      </w:r>
      <w:br/>
      <w:r>
        <w:t>Very Large &gt;33in DBH</w:t>
      </w:r>
    </w:p>
    <w:p w:rsidR="00714C5B" w:rsidP="00714C5B" w:rsidRDefault="00714C5B">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714C5B" w:rsidP="00714C5B" w:rsidRDefault="00714C5B"/>
    <w:p w:rsidR="00714C5B" w:rsidP="00714C5B" w:rsidRDefault="00714C5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304"/>
        <w:gridCol w:w="1956"/>
      </w:tblGrid>
      <w:tr w:rsidRPr="00714C5B" w:rsidR="00714C5B" w:rsidTr="00714C5B">
        <w:tc>
          <w:tcPr>
            <w:tcW w:w="1104" w:type="dxa"/>
            <w:tcBorders>
              <w:top w:val="single" w:color="auto" w:sz="2" w:space="0"/>
              <w:bottom w:val="single" w:color="000000" w:sz="12" w:space="0"/>
            </w:tcBorders>
            <w:shd w:val="clear" w:color="auto" w:fill="auto"/>
          </w:tcPr>
          <w:p w:rsidRPr="00714C5B" w:rsidR="00714C5B" w:rsidP="004413CC" w:rsidRDefault="00714C5B">
            <w:pPr>
              <w:rPr>
                <w:b/>
                <w:bCs/>
              </w:rPr>
            </w:pPr>
            <w:r w:rsidRPr="00714C5B">
              <w:rPr>
                <w:b/>
                <w:bCs/>
              </w:rPr>
              <w:t>Symbol</w:t>
            </w:r>
          </w:p>
        </w:tc>
        <w:tc>
          <w:tcPr>
            <w:tcW w:w="2340" w:type="dxa"/>
            <w:tcBorders>
              <w:top w:val="single" w:color="auto" w:sz="2" w:space="0"/>
              <w:bottom w:val="single" w:color="000000" w:sz="12" w:space="0"/>
            </w:tcBorders>
            <w:shd w:val="clear" w:color="auto" w:fill="auto"/>
          </w:tcPr>
          <w:p w:rsidRPr="00714C5B" w:rsidR="00714C5B" w:rsidP="004413CC" w:rsidRDefault="00714C5B">
            <w:pPr>
              <w:rPr>
                <w:b/>
                <w:bCs/>
              </w:rPr>
            </w:pPr>
            <w:r w:rsidRPr="00714C5B">
              <w:rPr>
                <w:b/>
                <w:bCs/>
              </w:rPr>
              <w:t>Scientific Name</w:t>
            </w:r>
          </w:p>
        </w:tc>
        <w:tc>
          <w:tcPr>
            <w:tcW w:w="2304" w:type="dxa"/>
            <w:tcBorders>
              <w:top w:val="single" w:color="auto" w:sz="2" w:space="0"/>
              <w:bottom w:val="single" w:color="000000" w:sz="12" w:space="0"/>
            </w:tcBorders>
            <w:shd w:val="clear" w:color="auto" w:fill="auto"/>
          </w:tcPr>
          <w:p w:rsidRPr="00714C5B" w:rsidR="00714C5B" w:rsidP="004413CC" w:rsidRDefault="00714C5B">
            <w:pPr>
              <w:rPr>
                <w:b/>
                <w:bCs/>
              </w:rPr>
            </w:pPr>
            <w:r w:rsidRPr="00714C5B">
              <w:rPr>
                <w:b/>
                <w:bCs/>
              </w:rPr>
              <w:t>Common Name</w:t>
            </w:r>
          </w:p>
        </w:tc>
        <w:tc>
          <w:tcPr>
            <w:tcW w:w="1956" w:type="dxa"/>
            <w:tcBorders>
              <w:top w:val="single" w:color="auto" w:sz="2" w:space="0"/>
              <w:bottom w:val="single" w:color="000000" w:sz="12" w:space="0"/>
            </w:tcBorders>
            <w:shd w:val="clear" w:color="auto" w:fill="auto"/>
          </w:tcPr>
          <w:p w:rsidRPr="00714C5B" w:rsidR="00714C5B" w:rsidP="004413CC" w:rsidRDefault="00714C5B">
            <w:pPr>
              <w:rPr>
                <w:b/>
                <w:bCs/>
              </w:rPr>
            </w:pPr>
            <w:r w:rsidRPr="00714C5B">
              <w:rPr>
                <w:b/>
                <w:bCs/>
              </w:rPr>
              <w:t>Canopy Position</w:t>
            </w:r>
          </w:p>
        </w:tc>
      </w:tr>
      <w:tr w:rsidRPr="00714C5B" w:rsidR="00714C5B" w:rsidTr="00714C5B">
        <w:tc>
          <w:tcPr>
            <w:tcW w:w="1104" w:type="dxa"/>
            <w:tcBorders>
              <w:top w:val="single" w:color="000000" w:sz="12" w:space="0"/>
            </w:tcBorders>
            <w:shd w:val="clear" w:color="auto" w:fill="auto"/>
          </w:tcPr>
          <w:p w:rsidRPr="00714C5B" w:rsidR="00714C5B" w:rsidP="004413CC" w:rsidRDefault="00714C5B">
            <w:pPr>
              <w:rPr>
                <w:bCs/>
              </w:rPr>
            </w:pPr>
            <w:r w:rsidRPr="00714C5B">
              <w:rPr>
                <w:bCs/>
              </w:rPr>
              <w:t>POTR5</w:t>
            </w:r>
          </w:p>
        </w:tc>
        <w:tc>
          <w:tcPr>
            <w:tcW w:w="2340" w:type="dxa"/>
            <w:tcBorders>
              <w:top w:val="single" w:color="000000" w:sz="12" w:space="0"/>
            </w:tcBorders>
            <w:shd w:val="clear" w:color="auto" w:fill="auto"/>
          </w:tcPr>
          <w:p w:rsidRPr="00714C5B" w:rsidR="00714C5B" w:rsidP="004413CC" w:rsidRDefault="00714C5B">
            <w:proofErr w:type="spellStart"/>
            <w:r w:rsidRPr="00714C5B">
              <w:t>Populus</w:t>
            </w:r>
            <w:proofErr w:type="spellEnd"/>
            <w:r w:rsidRPr="00714C5B">
              <w:t xml:space="preserve"> </w:t>
            </w:r>
            <w:proofErr w:type="spellStart"/>
            <w:r w:rsidRPr="00714C5B">
              <w:t>tremuloides</w:t>
            </w:r>
            <w:proofErr w:type="spellEnd"/>
          </w:p>
        </w:tc>
        <w:tc>
          <w:tcPr>
            <w:tcW w:w="2304" w:type="dxa"/>
            <w:tcBorders>
              <w:top w:val="single" w:color="000000" w:sz="12" w:space="0"/>
            </w:tcBorders>
            <w:shd w:val="clear" w:color="auto" w:fill="auto"/>
          </w:tcPr>
          <w:p w:rsidRPr="00714C5B" w:rsidR="00714C5B" w:rsidP="004413CC" w:rsidRDefault="00714C5B">
            <w:r w:rsidRPr="00714C5B">
              <w:t>Quaking aspen</w:t>
            </w:r>
          </w:p>
        </w:tc>
        <w:tc>
          <w:tcPr>
            <w:tcW w:w="1956" w:type="dxa"/>
            <w:tcBorders>
              <w:top w:val="single" w:color="000000" w:sz="12" w:space="0"/>
            </w:tcBorders>
            <w:shd w:val="clear" w:color="auto" w:fill="auto"/>
          </w:tcPr>
          <w:p w:rsidRPr="00714C5B" w:rsidR="00714C5B" w:rsidP="004413CC" w:rsidRDefault="00714C5B">
            <w:r w:rsidRPr="00714C5B">
              <w:t>Upper</w:t>
            </w:r>
          </w:p>
        </w:tc>
      </w:tr>
      <w:tr w:rsidRPr="00714C5B" w:rsidR="00714C5B" w:rsidTr="00714C5B">
        <w:tc>
          <w:tcPr>
            <w:tcW w:w="1104" w:type="dxa"/>
            <w:shd w:val="clear" w:color="auto" w:fill="auto"/>
          </w:tcPr>
          <w:p w:rsidRPr="00714C5B" w:rsidR="00714C5B" w:rsidP="004413CC" w:rsidRDefault="00714C5B">
            <w:pPr>
              <w:rPr>
                <w:bCs/>
              </w:rPr>
            </w:pPr>
            <w:r w:rsidRPr="00714C5B">
              <w:rPr>
                <w:bCs/>
              </w:rPr>
              <w:t>ACSA3</w:t>
            </w:r>
          </w:p>
        </w:tc>
        <w:tc>
          <w:tcPr>
            <w:tcW w:w="2340" w:type="dxa"/>
            <w:shd w:val="clear" w:color="auto" w:fill="auto"/>
          </w:tcPr>
          <w:p w:rsidRPr="00714C5B" w:rsidR="00714C5B" w:rsidP="004413CC" w:rsidRDefault="00714C5B">
            <w:r w:rsidRPr="00714C5B">
              <w:t xml:space="preserve">Acer </w:t>
            </w:r>
            <w:proofErr w:type="spellStart"/>
            <w:r w:rsidRPr="00714C5B">
              <w:t>saccharum</w:t>
            </w:r>
            <w:proofErr w:type="spellEnd"/>
          </w:p>
        </w:tc>
        <w:tc>
          <w:tcPr>
            <w:tcW w:w="2304" w:type="dxa"/>
            <w:shd w:val="clear" w:color="auto" w:fill="auto"/>
          </w:tcPr>
          <w:p w:rsidRPr="00714C5B" w:rsidR="00714C5B" w:rsidP="004413CC" w:rsidRDefault="00714C5B">
            <w:r w:rsidRPr="00714C5B">
              <w:t>Sugar maple</w:t>
            </w:r>
          </w:p>
        </w:tc>
        <w:tc>
          <w:tcPr>
            <w:tcW w:w="1956" w:type="dxa"/>
            <w:shd w:val="clear" w:color="auto" w:fill="auto"/>
          </w:tcPr>
          <w:p w:rsidRPr="00714C5B" w:rsidR="00714C5B" w:rsidP="004413CC" w:rsidRDefault="00714C5B">
            <w:r w:rsidRPr="00714C5B">
              <w:t>Mid-Upper</w:t>
            </w:r>
          </w:p>
        </w:tc>
      </w:tr>
      <w:tr w:rsidRPr="00714C5B" w:rsidR="00714C5B" w:rsidTr="00714C5B">
        <w:tc>
          <w:tcPr>
            <w:tcW w:w="1104" w:type="dxa"/>
            <w:shd w:val="clear" w:color="auto" w:fill="auto"/>
          </w:tcPr>
          <w:p w:rsidRPr="00714C5B" w:rsidR="00714C5B" w:rsidP="004413CC" w:rsidRDefault="00714C5B">
            <w:pPr>
              <w:rPr>
                <w:bCs/>
              </w:rPr>
            </w:pPr>
            <w:r w:rsidRPr="00714C5B">
              <w:rPr>
                <w:bCs/>
              </w:rPr>
              <w:t>TIAM</w:t>
            </w:r>
          </w:p>
        </w:tc>
        <w:tc>
          <w:tcPr>
            <w:tcW w:w="2340" w:type="dxa"/>
            <w:shd w:val="clear" w:color="auto" w:fill="auto"/>
          </w:tcPr>
          <w:p w:rsidRPr="00714C5B" w:rsidR="00714C5B" w:rsidP="004413CC" w:rsidRDefault="00714C5B">
            <w:proofErr w:type="spellStart"/>
            <w:r w:rsidRPr="00714C5B">
              <w:t>Tilia</w:t>
            </w:r>
            <w:proofErr w:type="spellEnd"/>
            <w:r w:rsidRPr="00714C5B">
              <w:t xml:space="preserve"> </w:t>
            </w:r>
            <w:proofErr w:type="spellStart"/>
            <w:r w:rsidRPr="00714C5B">
              <w:t>americana</w:t>
            </w:r>
            <w:proofErr w:type="spellEnd"/>
          </w:p>
        </w:tc>
        <w:tc>
          <w:tcPr>
            <w:tcW w:w="2304" w:type="dxa"/>
            <w:shd w:val="clear" w:color="auto" w:fill="auto"/>
          </w:tcPr>
          <w:p w:rsidRPr="00714C5B" w:rsidR="00714C5B" w:rsidP="004413CC" w:rsidRDefault="00714C5B">
            <w:r w:rsidRPr="00714C5B">
              <w:t>American basswood</w:t>
            </w:r>
          </w:p>
        </w:tc>
        <w:tc>
          <w:tcPr>
            <w:tcW w:w="1956" w:type="dxa"/>
            <w:shd w:val="clear" w:color="auto" w:fill="auto"/>
          </w:tcPr>
          <w:p w:rsidRPr="00714C5B" w:rsidR="00714C5B" w:rsidP="004413CC" w:rsidRDefault="00714C5B">
            <w:r w:rsidRPr="00714C5B">
              <w:t>Mid-Upper</w:t>
            </w:r>
          </w:p>
        </w:tc>
      </w:tr>
      <w:tr w:rsidRPr="00714C5B" w:rsidR="00714C5B" w:rsidTr="00714C5B">
        <w:tc>
          <w:tcPr>
            <w:tcW w:w="1104" w:type="dxa"/>
            <w:shd w:val="clear" w:color="auto" w:fill="auto"/>
          </w:tcPr>
          <w:p w:rsidRPr="00714C5B" w:rsidR="00714C5B" w:rsidP="004413CC" w:rsidRDefault="00714C5B">
            <w:pPr>
              <w:rPr>
                <w:bCs/>
              </w:rPr>
            </w:pPr>
            <w:r w:rsidRPr="00714C5B">
              <w:rPr>
                <w:bCs/>
              </w:rPr>
              <w:t>BEPA</w:t>
            </w:r>
          </w:p>
        </w:tc>
        <w:tc>
          <w:tcPr>
            <w:tcW w:w="2340" w:type="dxa"/>
            <w:shd w:val="clear" w:color="auto" w:fill="auto"/>
          </w:tcPr>
          <w:p w:rsidRPr="00714C5B" w:rsidR="00714C5B" w:rsidP="004413CC" w:rsidRDefault="00714C5B">
            <w:r w:rsidRPr="00714C5B">
              <w:t xml:space="preserve">Betula </w:t>
            </w:r>
            <w:proofErr w:type="spellStart"/>
            <w:r w:rsidRPr="00714C5B">
              <w:t>papyrifera</w:t>
            </w:r>
            <w:proofErr w:type="spellEnd"/>
          </w:p>
        </w:tc>
        <w:tc>
          <w:tcPr>
            <w:tcW w:w="2304" w:type="dxa"/>
            <w:shd w:val="clear" w:color="auto" w:fill="auto"/>
          </w:tcPr>
          <w:p w:rsidRPr="00714C5B" w:rsidR="00714C5B" w:rsidP="004413CC" w:rsidRDefault="00714C5B">
            <w:r w:rsidRPr="00714C5B">
              <w:t>Paper birch</w:t>
            </w:r>
          </w:p>
        </w:tc>
        <w:tc>
          <w:tcPr>
            <w:tcW w:w="1956" w:type="dxa"/>
            <w:shd w:val="clear" w:color="auto" w:fill="auto"/>
          </w:tcPr>
          <w:p w:rsidRPr="00714C5B" w:rsidR="00714C5B" w:rsidP="004413CC" w:rsidRDefault="00714C5B">
            <w:r w:rsidRPr="00714C5B">
              <w:t>Upper</w:t>
            </w:r>
          </w:p>
        </w:tc>
      </w:tr>
    </w:tbl>
    <w:p w:rsidR="00714C5B" w:rsidP="00714C5B" w:rsidRDefault="00714C5B"/>
    <w:p w:rsidR="00714C5B" w:rsidP="00714C5B" w:rsidRDefault="00714C5B">
      <w:pPr>
        <w:pStyle w:val="SClassInfoPara"/>
      </w:pPr>
      <w:r>
        <w:t>Description</w:t>
      </w:r>
    </w:p>
    <w:p w:rsidR="00714C5B" w:rsidP="006B48E4" w:rsidRDefault="00714C5B">
      <w:r>
        <w:t xml:space="preserve">Class E represents transition from fire response, early successional stands (class A) to mid-successional maple-basswood stands (class C). </w:t>
      </w:r>
      <w:bookmarkStart w:name="_GoBack" w:id="0"/>
      <w:bookmarkEnd w:id="0"/>
    </w:p>
    <w:p w:rsidR="00714C5B" w:rsidP="00714C5B" w:rsidRDefault="00714C5B"/>
    <w:p>
      <w:r>
        <w:rPr>
          <w:i/>
          <w:u w:val="single"/>
        </w:rPr>
        <w:t>Maximum Tree Size Class</w:t>
      </w:r>
      <w:br/>
      <w:r>
        <w:t>Medium 9-21in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Mid2:CLS</w:t>
            </w:r>
          </w:p>
        </w:tc>
        <w:tc>
          <w:p>
            <w:pPr>
              <w:jc w:val="center"/>
            </w:pPr>
            <w:r>
              <w:rPr>
                <w:sz w:val="20"/>
              </w:rPr>
              <w:t>39</w:t>
            </w:r>
          </w:p>
        </w:tc>
      </w:tr>
      <w:tr>
        <w:tc>
          <w:p>
            <w:pPr>
              <w:jc w:val="center"/>
            </w:pPr>
            <w:r>
              <w:rPr>
                <w:sz w:val="20"/>
              </w:rPr>
              <w:t>Early2:ALL</w:t>
            </w:r>
          </w:p>
        </w:tc>
        <w:tc>
          <w:p>
            <w:pPr>
              <w:jc w:val="center"/>
            </w:pPr>
            <w:r>
              <w:rPr>
                <w:sz w:val="20"/>
              </w:rPr>
              <w:t>1</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Mid2:CLS</w:t>
            </w:r>
          </w:p>
        </w:tc>
        <w:tc>
          <w:p>
            <w:pPr>
              <w:jc w:val="center"/>
            </w:pPr>
            <w:r>
              <w:rPr>
                <w:sz w:val="20"/>
              </w:rPr>
              <w:t>40</w:t>
            </w:r>
          </w:p>
        </w:tc>
        <w:tc>
          <w:p>
            <w:pPr>
              <w:jc w:val="center"/>
            </w:pPr>
            <w:r>
              <w:rPr>
                <w:sz w:val="20"/>
              </w:rPr>
              <w:t>Mid2:CLS</w:t>
            </w:r>
          </w:p>
        </w:tc>
        <w:tc>
          <w:p>
            <w:pPr>
              <w:jc w:val="center"/>
            </w:pPr>
            <w:r>
              <w:rPr>
                <w:sz w:val="20"/>
              </w:rPr>
              <w:t>89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14C5B" w:rsidP="00714C5B" w:rsidRDefault="00714C5B">
      <w:r>
        <w:t>Bormann, F.H. and G.E. Likens. 1979. Catastrophic disturbance and the steady state in northern hardwood forests. American Scientist 67: 660-669.</w:t>
      </w:r>
    </w:p>
    <w:p w:rsidR="00714C5B" w:rsidP="00714C5B" w:rsidRDefault="00714C5B"/>
    <w:p w:rsidR="00714C5B" w:rsidP="00714C5B" w:rsidRDefault="00714C5B">
      <w:r>
        <w:t>Braun, E.L. 1950. Deciduous Forests of Eastern North America. Blackburn Press. 596 pp.</w:t>
      </w:r>
    </w:p>
    <w:p w:rsidR="00714C5B" w:rsidP="00714C5B" w:rsidRDefault="00714C5B"/>
    <w:p w:rsidR="00714C5B" w:rsidP="00714C5B" w:rsidRDefault="00714C5B">
      <w:proofErr w:type="spellStart"/>
      <w:r>
        <w:t>Canham</w:t>
      </w:r>
      <w:proofErr w:type="spellEnd"/>
      <w:r>
        <w:t xml:space="preserve">, C.D. and O.L. Loucks. 1984. Catastrophic windthrow in the </w:t>
      </w:r>
      <w:proofErr w:type="spellStart"/>
      <w:r>
        <w:t>presettlement</w:t>
      </w:r>
      <w:proofErr w:type="spellEnd"/>
      <w:r>
        <w:t xml:space="preserve"> forests of WI. Ecology 65: 803-809.</w:t>
      </w:r>
    </w:p>
    <w:p w:rsidR="00714C5B" w:rsidP="00714C5B" w:rsidRDefault="00714C5B"/>
    <w:p w:rsidR="00714C5B" w:rsidP="00714C5B" w:rsidRDefault="00714C5B">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714C5B" w:rsidP="00714C5B" w:rsidRDefault="00714C5B"/>
    <w:p w:rsidR="00714C5B" w:rsidP="00714C5B" w:rsidRDefault="00714C5B">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 North Central Research Station of the USDA Forest Service.</w:t>
      </w:r>
    </w:p>
    <w:p w:rsidR="00714C5B" w:rsidP="00714C5B" w:rsidRDefault="00714C5B"/>
    <w:p w:rsidR="00714C5B" w:rsidP="00714C5B" w:rsidRDefault="00714C5B">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Edwards, P.J., R.M. May and N.R. Webb, eds. University of Southampton. Blackwell Scientific Publications: Boston, MA. 19-39.</w:t>
      </w:r>
    </w:p>
    <w:p w:rsidR="00714C5B" w:rsidP="00714C5B" w:rsidRDefault="00714C5B"/>
    <w:p w:rsidR="00714C5B" w:rsidP="00714C5B" w:rsidRDefault="00714C5B">
      <w:r>
        <w:t xml:space="preserve">Dunn, Christopher P., Glenn R. </w:t>
      </w:r>
      <w:proofErr w:type="spellStart"/>
      <w:r>
        <w:t>Guntenspergen</w:t>
      </w:r>
      <w:proofErr w:type="spellEnd"/>
      <w:r>
        <w:t xml:space="preserve"> and John R. Dorney. 1983. Catastrophic wind disturbance in an old-growth hemlock-hardwood forest, Wisconsin. Canadian </w:t>
      </w:r>
      <w:proofErr w:type="spellStart"/>
      <w:r>
        <w:t>bJournal</w:t>
      </w:r>
      <w:proofErr w:type="spellEnd"/>
      <w:r>
        <w:t xml:space="preserve"> of Botany 61: 211-217. </w:t>
      </w:r>
    </w:p>
    <w:p w:rsidR="00714C5B" w:rsidP="00714C5B" w:rsidRDefault="00714C5B"/>
    <w:p w:rsidR="00714C5B" w:rsidP="00714C5B" w:rsidRDefault="00714C5B">
      <w:r>
        <w:t xml:space="preserve">Foster, David R. and Emery R. </w:t>
      </w:r>
      <w:proofErr w:type="spellStart"/>
      <w:r>
        <w:t>Boose</w:t>
      </w:r>
      <w:proofErr w:type="spellEnd"/>
      <w:r>
        <w:t>. 1992. Patterns of forest damage resulting from</w:t>
      </w:r>
    </w:p>
    <w:p w:rsidR="00714C5B" w:rsidP="00714C5B" w:rsidRDefault="00714C5B">
      <w:r>
        <w:t>catastrophic wind in central New England, USA. Journal of Ecology 80: 79-98.</w:t>
      </w:r>
    </w:p>
    <w:p w:rsidR="00714C5B" w:rsidP="00714C5B" w:rsidRDefault="00714C5B"/>
    <w:p w:rsidR="00714C5B" w:rsidP="00714C5B" w:rsidRDefault="00714C5B">
      <w:proofErr w:type="spellStart"/>
      <w:r>
        <w:t>Frelich</w:t>
      </w:r>
      <w:proofErr w:type="spellEnd"/>
      <w:r>
        <w:t xml:space="preserve">, L.E. and C.G. Lorimer. 1991. Natural disturbance regimes in hemlock hardwood forests of the Upper Great Lakes </w:t>
      </w:r>
      <w:proofErr w:type="spellStart"/>
      <w:r>
        <w:t>Region.Ecological</w:t>
      </w:r>
      <w:proofErr w:type="spellEnd"/>
      <w:r>
        <w:t xml:space="preserve"> Monographs. 61(2): 159-162.</w:t>
      </w:r>
    </w:p>
    <w:p w:rsidR="00714C5B" w:rsidP="00714C5B" w:rsidRDefault="00714C5B"/>
    <w:p w:rsidR="00714C5B" w:rsidP="00714C5B" w:rsidRDefault="00714C5B">
      <w:r>
        <w:t>Grimm, E.C. 1984. Fire and other factors controlling the Big Woods vegetation of Minnesota in the mid-nineteenth century. Ecological Monographs 54: 291-311.</w:t>
      </w:r>
    </w:p>
    <w:p w:rsidR="00714C5B" w:rsidP="00714C5B" w:rsidRDefault="00714C5B"/>
    <w:p w:rsidR="00714C5B" w:rsidP="00714C5B" w:rsidRDefault="00714C5B">
      <w:r>
        <w:t xml:space="preserve">Maclean, A.L. and D.T. Cleland. 2003. Determining the spatial extent of historical fires with </w:t>
      </w:r>
      <w:proofErr w:type="spellStart"/>
      <w:r>
        <w:t>geostatistics</w:t>
      </w:r>
      <w:proofErr w:type="spellEnd"/>
      <w:r>
        <w:t xml:space="preserve"> in northern Lower MI. In: Omi, P.N. and L.A. Joyce, tech. eds. Fire, fuel treatments, and ecological restoration conference proceedings, April 16-18 2002. Fort Collins, CO. Proc. RMRS-P-29. Fort Collins, CO: USDA Forest Service, Rocky Mountain Research Station. 289-300.</w:t>
      </w:r>
    </w:p>
    <w:p w:rsidR="00714C5B" w:rsidP="00714C5B" w:rsidRDefault="00714C5B"/>
    <w:p w:rsidR="00714C5B" w:rsidP="00714C5B" w:rsidRDefault="00714C5B">
      <w:proofErr w:type="spellStart"/>
      <w:r>
        <w:t>Runkle</w:t>
      </w:r>
      <w:proofErr w:type="spellEnd"/>
      <w:r>
        <w:t>, James Reade. 1982. Patterns of disturbance in some old growth mesic forests of eastern North America. Ecology 63(5): 1533-1546.</w:t>
      </w:r>
    </w:p>
    <w:p w:rsidR="00714C5B" w:rsidP="00714C5B" w:rsidRDefault="00714C5B"/>
    <w:p w:rsidR="00714C5B" w:rsidP="00714C5B" w:rsidRDefault="00714C5B">
      <w:r>
        <w:t xml:space="preserve">Stearns, F.W. 1949. Ninety </w:t>
      </w:r>
      <w:proofErr w:type="spellStart"/>
      <w:r>
        <w:t>yearss</w:t>
      </w:r>
      <w:proofErr w:type="spellEnd"/>
      <w:r>
        <w:t xml:space="preserve"> of change in a northern hardwood forest in Wisconsin. Ecology 30: 350-358.</w:t>
      </w:r>
    </w:p>
    <w:p w:rsidR="00714C5B" w:rsidP="00714C5B" w:rsidRDefault="00714C5B"/>
    <w:p w:rsidR="00714C5B" w:rsidP="00714C5B" w:rsidRDefault="00714C5B">
      <w:r>
        <w:t>Tyrell, L.E. and T.R. Crow. 1994. Structural characteristics of old-growth hemlock-hardwood forests in relation to age. Ecology 75: 370-386.</w:t>
      </w:r>
    </w:p>
    <w:p w:rsidR="00714C5B" w:rsidP="00714C5B" w:rsidRDefault="00714C5B"/>
    <w:p w:rsidR="00714C5B" w:rsidP="00714C5B" w:rsidRDefault="00714C5B">
      <w:r>
        <w:t>Webb, S.L. 1989. Contrasting windstorm consequences in two forests, Itasca State Park, Minnesota. Ecology 70(4): 1167-1180.</w:t>
      </w:r>
    </w:p>
    <w:p w:rsidR="00714C5B" w:rsidP="00714C5B" w:rsidRDefault="00714C5B"/>
    <w:p w:rsidR="00714C5B" w:rsidP="00714C5B" w:rsidRDefault="00714C5B">
      <w:r>
        <w:t>White, P.S. and S.T.A. Pickett. 1985. Natural disturbance and patch dynamics: an introduction. In: Pickett, S.T.A. and P.S. White, eds. The Ecology of Natural Disturbance and Patch Dynamics. Academic Press, New York, NY. 3-13.</w:t>
      </w:r>
    </w:p>
    <w:p w:rsidR="00714C5B" w:rsidP="00714C5B" w:rsidRDefault="00714C5B"/>
    <w:p w:rsidR="00714C5B" w:rsidP="00714C5B" w:rsidRDefault="00714C5B">
      <w:r>
        <w:t xml:space="preserve">Whitney, G.G. 1986. Relation of Michigan's </w:t>
      </w:r>
      <w:proofErr w:type="spellStart"/>
      <w:r>
        <w:t>presettlement</w:t>
      </w:r>
      <w:proofErr w:type="spellEnd"/>
      <w:r>
        <w:t xml:space="preserve"> pine forests to substrate and</w:t>
      </w:r>
    </w:p>
    <w:p w:rsidR="00714C5B" w:rsidP="00714C5B" w:rsidRDefault="00714C5B">
      <w:r>
        <w:t>disturbance history. Ecology 67(6): 1548-1559.</w:t>
      </w:r>
    </w:p>
    <w:p w:rsidR="00714C5B" w:rsidP="00714C5B" w:rsidRDefault="00714C5B"/>
    <w:p w:rsidR="00714C5B" w:rsidP="00714C5B" w:rsidRDefault="00714C5B">
      <w:r>
        <w:t>Woods, K.D. 2000. Long-term change and spatial pattern in a late-successional hemlock-northern hardwood forest. Journal of Ecology 88: 267-282.</w:t>
      </w:r>
    </w:p>
    <w:p w:rsidR="00714C5B" w:rsidP="00714C5B" w:rsidRDefault="00714C5B"/>
    <w:p w:rsidR="00714C5B" w:rsidP="00714C5B" w:rsidRDefault="00714C5B">
      <w:r>
        <w:t>USDA Forest Service, Rocky Mountain Research Station, Fire Sciences Laboratory. Fire Effects Information. 2002, December.</w:t>
      </w:r>
    </w:p>
    <w:p w:rsidRPr="00A43E41" w:rsidR="004D5F12" w:rsidP="00714C5B"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C5B" w:rsidRDefault="00714C5B">
      <w:r>
        <w:separator/>
      </w:r>
    </w:p>
  </w:endnote>
  <w:endnote w:type="continuationSeparator" w:id="0">
    <w:p w:rsidR="00714C5B" w:rsidRDefault="0071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C5B" w:rsidRDefault="00714C5B" w:rsidP="00714C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C5B" w:rsidRDefault="00714C5B">
      <w:r>
        <w:separator/>
      </w:r>
    </w:p>
  </w:footnote>
  <w:footnote w:type="continuationSeparator" w:id="0">
    <w:p w:rsidR="00714C5B" w:rsidRDefault="0071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14C5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4C5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1A1"/>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062"/>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48E4"/>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4C5B"/>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D537"/>
  <w15:docId w15:val="{8C3BA8D0-5053-4A02-A644-D9D52507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2295</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Randy L. Swaty</cp:lastModifiedBy>
  <cp:revision>3</cp:revision>
  <cp:lastPrinted>1900-01-01T06:00:00Z</cp:lastPrinted>
  <dcterms:created xsi:type="dcterms:W3CDTF">2018-06-12T16:41:00Z</dcterms:created>
  <dcterms:modified xsi:type="dcterms:W3CDTF">2018-06-12T16:45:00Z</dcterms:modified>
</cp:coreProperties>
</file>