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BF" w:rsidP="009B0FBF" w:rsidRDefault="009B0FBF">
      <w:pPr>
        <w:pStyle w:val="BpSTitle"/>
      </w:pPr>
      <w:bookmarkStart w:name="_GoBack" w:id="0"/>
      <w:bookmarkEnd w:id="0"/>
      <w:r>
        <w:t>13140</w:t>
      </w:r>
    </w:p>
    <w:p w:rsidR="009B0FBF" w:rsidP="009B0FBF" w:rsidRDefault="009B0FBF">
      <w:pPr>
        <w:pStyle w:val="BpSTitle"/>
      </w:pPr>
      <w:r>
        <w:t>North-Central Interior Maple-Basswood Forest</w:t>
      </w:r>
    </w:p>
    <w:p w:rsidR="009B0FBF" w:rsidP="009B0FBF" w:rsidRDefault="009B0FBF">
      <w:r>
        <w:t xmlns:w="http://schemas.openxmlformats.org/wordprocessingml/2006/main">BpS Model/Description Version: Aug. 2020</w:t>
      </w:r>
      <w:r>
        <w:tab/>
      </w:r>
      <w:r>
        <w:tab/>
      </w:r>
      <w:r>
        <w:tab/>
      </w:r>
      <w:r>
        <w:tab/>
      </w:r>
      <w:r>
        <w:tab/>
      </w:r>
      <w:r>
        <w:tab/>
      </w:r>
      <w:r>
        <w:tab/>
      </w:r>
    </w:p>
    <w:p w:rsidR="009B0FBF" w:rsidP="009B0FBF" w:rsidRDefault="009B0FB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56"/>
        <w:gridCol w:w="3060"/>
      </w:tblGrid>
      <w:tr w:rsidRPr="009B0FBF" w:rsidR="009B0FBF" w:rsidTr="009B0FBF">
        <w:tc>
          <w:tcPr>
            <w:tcW w:w="1848" w:type="dxa"/>
            <w:tcBorders>
              <w:top w:val="single" w:color="auto" w:sz="2" w:space="0"/>
              <w:left w:val="single" w:color="auto" w:sz="12" w:space="0"/>
              <w:bottom w:val="single" w:color="000000" w:sz="12" w:space="0"/>
            </w:tcBorders>
            <w:shd w:val="clear" w:color="auto" w:fill="auto"/>
          </w:tcPr>
          <w:p w:rsidRPr="009B0FBF" w:rsidR="009B0FBF" w:rsidP="00505A78" w:rsidRDefault="009B0FBF">
            <w:pPr>
              <w:rPr>
                <w:b/>
                <w:bCs/>
              </w:rPr>
            </w:pPr>
            <w:r w:rsidRPr="009B0FBF">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9B0FBF" w:rsidR="009B0FBF" w:rsidP="00505A78" w:rsidRDefault="009B0FBF">
            <w:pPr>
              <w:rPr>
                <w:b/>
                <w:bCs/>
              </w:rPr>
            </w:pPr>
          </w:p>
        </w:tc>
        <w:tc>
          <w:tcPr>
            <w:tcW w:w="1656" w:type="dxa"/>
            <w:tcBorders>
              <w:top w:val="single" w:color="auto" w:sz="2" w:space="0"/>
              <w:left w:val="single" w:color="000000" w:sz="12" w:space="0"/>
              <w:bottom w:val="single" w:color="000000" w:sz="12" w:space="0"/>
            </w:tcBorders>
            <w:shd w:val="clear" w:color="auto" w:fill="auto"/>
          </w:tcPr>
          <w:p w:rsidRPr="009B0FBF" w:rsidR="009B0FBF" w:rsidP="00505A78" w:rsidRDefault="009B0FBF">
            <w:pPr>
              <w:rPr>
                <w:b/>
                <w:bCs/>
              </w:rPr>
            </w:pPr>
            <w:r w:rsidRPr="009B0FBF">
              <w:rPr>
                <w:b/>
                <w:bCs/>
              </w:rPr>
              <w:t>Reviewers</w:t>
            </w:r>
          </w:p>
        </w:tc>
        <w:tc>
          <w:tcPr>
            <w:tcW w:w="3060" w:type="dxa"/>
            <w:tcBorders>
              <w:top w:val="single" w:color="auto" w:sz="2" w:space="0"/>
              <w:bottom w:val="single" w:color="000000" w:sz="12" w:space="0"/>
            </w:tcBorders>
            <w:shd w:val="clear" w:color="auto" w:fill="auto"/>
          </w:tcPr>
          <w:p w:rsidRPr="009B0FBF" w:rsidR="009B0FBF" w:rsidP="00505A78" w:rsidRDefault="009B0FBF">
            <w:pPr>
              <w:rPr>
                <w:b/>
                <w:bCs/>
              </w:rPr>
            </w:pPr>
          </w:p>
        </w:tc>
      </w:tr>
      <w:tr w:rsidRPr="009B0FBF" w:rsidR="009B0FBF" w:rsidTr="009B0FBF">
        <w:tc>
          <w:tcPr>
            <w:tcW w:w="1848" w:type="dxa"/>
            <w:tcBorders>
              <w:top w:val="single" w:color="000000" w:sz="12" w:space="0"/>
              <w:left w:val="single" w:color="auto" w:sz="12" w:space="0"/>
            </w:tcBorders>
            <w:shd w:val="clear" w:color="auto" w:fill="auto"/>
          </w:tcPr>
          <w:p w:rsidRPr="009B0FBF" w:rsidR="009B0FBF" w:rsidP="00505A78" w:rsidRDefault="009B0FBF">
            <w:pPr>
              <w:rPr>
                <w:bCs/>
              </w:rPr>
            </w:pPr>
            <w:r w:rsidRPr="009B0FBF">
              <w:rPr>
                <w:bCs/>
              </w:rPr>
              <w:t>Brad Slaughter</w:t>
            </w:r>
          </w:p>
        </w:tc>
        <w:tc>
          <w:tcPr>
            <w:tcW w:w="2904" w:type="dxa"/>
            <w:tcBorders>
              <w:top w:val="single" w:color="000000" w:sz="12" w:space="0"/>
              <w:right w:val="single" w:color="000000" w:sz="12" w:space="0"/>
            </w:tcBorders>
            <w:shd w:val="clear" w:color="auto" w:fill="auto"/>
          </w:tcPr>
          <w:p w:rsidRPr="009B0FBF" w:rsidR="009B0FBF" w:rsidP="00505A78" w:rsidRDefault="009B0FBF">
            <w:r w:rsidRPr="009B0FBF">
              <w:t>slaughterb@michigan.gov</w:t>
            </w:r>
          </w:p>
        </w:tc>
        <w:tc>
          <w:tcPr>
            <w:tcW w:w="1656" w:type="dxa"/>
            <w:tcBorders>
              <w:top w:val="single" w:color="000000" w:sz="12" w:space="0"/>
              <w:left w:val="single" w:color="000000" w:sz="12" w:space="0"/>
            </w:tcBorders>
            <w:shd w:val="clear" w:color="auto" w:fill="auto"/>
          </w:tcPr>
          <w:p w:rsidRPr="009B0FBF" w:rsidR="009B0FBF" w:rsidP="00505A78" w:rsidRDefault="009B0FBF">
            <w:r w:rsidRPr="009B0FBF">
              <w:t>Dave Cleland</w:t>
            </w:r>
          </w:p>
        </w:tc>
        <w:tc>
          <w:tcPr>
            <w:tcW w:w="3060" w:type="dxa"/>
            <w:tcBorders>
              <w:top w:val="single" w:color="000000" w:sz="12" w:space="0"/>
            </w:tcBorders>
            <w:shd w:val="clear" w:color="auto" w:fill="auto"/>
          </w:tcPr>
          <w:p w:rsidRPr="009B0FBF" w:rsidR="009B0FBF" w:rsidP="00505A78" w:rsidRDefault="009B0FBF">
            <w:r w:rsidRPr="009B0FBF">
              <w:t>dcleland@fs.fed.us</w:t>
            </w:r>
          </w:p>
        </w:tc>
      </w:tr>
      <w:tr w:rsidRPr="009B0FBF" w:rsidR="009B0FBF" w:rsidTr="009B0FBF">
        <w:tc>
          <w:tcPr>
            <w:tcW w:w="1848" w:type="dxa"/>
            <w:tcBorders>
              <w:left w:val="single" w:color="auto" w:sz="12" w:space="0"/>
            </w:tcBorders>
            <w:shd w:val="clear" w:color="auto" w:fill="auto"/>
          </w:tcPr>
          <w:p w:rsidRPr="009B0FBF" w:rsidR="009B0FBF" w:rsidP="00505A78" w:rsidRDefault="009B0FBF">
            <w:pPr>
              <w:rPr>
                <w:bCs/>
              </w:rPr>
            </w:pPr>
            <w:r w:rsidRPr="009B0FBF">
              <w:rPr>
                <w:bCs/>
              </w:rPr>
              <w:t>None</w:t>
            </w:r>
          </w:p>
        </w:tc>
        <w:tc>
          <w:tcPr>
            <w:tcW w:w="2904" w:type="dxa"/>
            <w:tcBorders>
              <w:right w:val="single" w:color="000000" w:sz="12" w:space="0"/>
            </w:tcBorders>
            <w:shd w:val="clear" w:color="auto" w:fill="auto"/>
          </w:tcPr>
          <w:p w:rsidRPr="009B0FBF" w:rsidR="009B0FBF" w:rsidP="00505A78" w:rsidRDefault="009B0FBF">
            <w:r w:rsidRPr="009B0FBF">
              <w:t>None</w:t>
            </w:r>
          </w:p>
        </w:tc>
        <w:tc>
          <w:tcPr>
            <w:tcW w:w="1656" w:type="dxa"/>
            <w:tcBorders>
              <w:left w:val="single" w:color="000000" w:sz="12" w:space="0"/>
            </w:tcBorders>
            <w:shd w:val="clear" w:color="auto" w:fill="auto"/>
          </w:tcPr>
          <w:p w:rsidRPr="009B0FBF" w:rsidR="009B0FBF" w:rsidP="00505A78" w:rsidRDefault="009B0FBF">
            <w:r w:rsidRPr="009B0FBF">
              <w:t>Jim Drake</w:t>
            </w:r>
          </w:p>
        </w:tc>
        <w:tc>
          <w:tcPr>
            <w:tcW w:w="3060" w:type="dxa"/>
            <w:shd w:val="clear" w:color="auto" w:fill="auto"/>
          </w:tcPr>
          <w:p w:rsidRPr="009B0FBF" w:rsidR="009B0FBF" w:rsidP="00505A78" w:rsidRDefault="009B0FBF">
            <w:r w:rsidRPr="009B0FBF">
              <w:t>jim_drake@natureserve.org</w:t>
            </w:r>
          </w:p>
        </w:tc>
      </w:tr>
      <w:tr w:rsidRPr="009B0FBF" w:rsidR="009B0FBF" w:rsidTr="009B0FBF">
        <w:tc>
          <w:tcPr>
            <w:tcW w:w="1848" w:type="dxa"/>
            <w:tcBorders>
              <w:left w:val="single" w:color="auto" w:sz="12" w:space="0"/>
              <w:bottom w:val="single" w:color="auto" w:sz="2" w:space="0"/>
            </w:tcBorders>
            <w:shd w:val="clear" w:color="auto" w:fill="auto"/>
          </w:tcPr>
          <w:p w:rsidRPr="009B0FBF" w:rsidR="009B0FBF" w:rsidP="00505A78" w:rsidRDefault="009B0FBF">
            <w:pPr>
              <w:rPr>
                <w:bCs/>
              </w:rPr>
            </w:pPr>
            <w:r w:rsidRPr="009B0FBF">
              <w:rPr>
                <w:bCs/>
              </w:rPr>
              <w:t>None</w:t>
            </w:r>
          </w:p>
        </w:tc>
        <w:tc>
          <w:tcPr>
            <w:tcW w:w="2904" w:type="dxa"/>
            <w:tcBorders>
              <w:right w:val="single" w:color="000000" w:sz="12" w:space="0"/>
            </w:tcBorders>
            <w:shd w:val="clear" w:color="auto" w:fill="auto"/>
          </w:tcPr>
          <w:p w:rsidRPr="009B0FBF" w:rsidR="009B0FBF" w:rsidP="00505A78" w:rsidRDefault="009B0FBF">
            <w:r w:rsidRPr="009B0FBF">
              <w:t>None</w:t>
            </w:r>
          </w:p>
        </w:tc>
        <w:tc>
          <w:tcPr>
            <w:tcW w:w="1656" w:type="dxa"/>
            <w:tcBorders>
              <w:left w:val="single" w:color="000000" w:sz="12" w:space="0"/>
              <w:bottom w:val="single" w:color="auto" w:sz="2" w:space="0"/>
            </w:tcBorders>
            <w:shd w:val="clear" w:color="auto" w:fill="auto"/>
          </w:tcPr>
          <w:p w:rsidRPr="009B0FBF" w:rsidR="009B0FBF" w:rsidP="00505A78" w:rsidRDefault="009B0FBF">
            <w:r w:rsidRPr="009B0FBF">
              <w:t>None</w:t>
            </w:r>
          </w:p>
        </w:tc>
        <w:tc>
          <w:tcPr>
            <w:tcW w:w="3060" w:type="dxa"/>
            <w:shd w:val="clear" w:color="auto" w:fill="auto"/>
          </w:tcPr>
          <w:p w:rsidRPr="009B0FBF" w:rsidR="009B0FBF" w:rsidP="00505A78" w:rsidRDefault="009B0FBF">
            <w:r w:rsidRPr="009B0FBF">
              <w:t>None</w:t>
            </w:r>
          </w:p>
        </w:tc>
      </w:tr>
    </w:tbl>
    <w:p w:rsidR="009B0FBF" w:rsidP="009B0FBF" w:rsidRDefault="009B0FBF"/>
    <w:p w:rsidR="009B0FBF" w:rsidP="009B0FBF" w:rsidRDefault="009B0FBF">
      <w:pPr>
        <w:pStyle w:val="InfoPara"/>
      </w:pPr>
      <w:r>
        <w:t>Vegetation Type</w:t>
      </w:r>
    </w:p>
    <w:p w:rsidR="009B0FBF" w:rsidP="009B0FBF" w:rsidRDefault="009B0FBF">
      <w:r>
        <w:t>Forest and Woodland</w:t>
      </w:r>
    </w:p>
    <w:p w:rsidR="009B0FBF" w:rsidP="009B0FBF" w:rsidRDefault="009B0FBF">
      <w:pPr>
        <w:pStyle w:val="InfoPara"/>
      </w:pPr>
      <w:r>
        <w:t>Map Zones</w:t>
      </w:r>
    </w:p>
    <w:p w:rsidR="009B0FBF" w:rsidP="009B0FBF" w:rsidRDefault="009B0FBF">
      <w:r>
        <w:t>49</w:t>
      </w:r>
    </w:p>
    <w:p w:rsidR="009B0FBF" w:rsidP="009B0FBF" w:rsidRDefault="009B0FBF">
      <w:pPr>
        <w:pStyle w:val="InfoPara"/>
      </w:pPr>
      <w:r>
        <w:t>Geographic Range</w:t>
      </w:r>
    </w:p>
    <w:p w:rsidR="009B0FBF" w:rsidP="009B0FBF" w:rsidRDefault="009B0FBF">
      <w:r>
        <w:t>The distribution of this mesic forest type is concentrated in the prairie border states of MN, WI and IA, ranging into northern MN and WI and south to southern IL and eastern KS (NatureServe 2007). In MZ49, this BpS likely occurred throughout IL, but was concentrated in regions where topographic variation favored the development of maple-basswood forest on fire-protected slopes and moraines. The following Ecoregions likely supported BpS 1314: 52 (</w:t>
      </w:r>
      <w:proofErr w:type="spellStart"/>
      <w:r>
        <w:t>Driftless</w:t>
      </w:r>
      <w:proofErr w:type="spellEnd"/>
      <w:r>
        <w:t xml:space="preserve"> Area, including 52a and 52b Level IV Ecoregions), 53 (Southern Wisconsin Till Plains, primarily in 53a), 54 (Central Corn Belt Plains, primarily in 54f and 54g and likely localized in ravines in the other Level IV Ecoregions), and 72 (Interior River Valleys and Hills) (Woods et al. 2006). This system is replaced by BpS 1321 in Ecoregion 71 (Interior Plateau). Although maple-basswood forest may have occurred throughout IL, Braun (1950) maps only the </w:t>
      </w:r>
      <w:proofErr w:type="spellStart"/>
      <w:r>
        <w:t>driftless</w:t>
      </w:r>
      <w:proofErr w:type="spellEnd"/>
      <w:r>
        <w:t xml:space="preserve"> northwestern corner of the state as part of the Maple-Basswood Forest Region, but states that the community is not confined to the region. In WI, this system occupied fire-protected areas in the Southeastern Wisconsin Till Plains Level III Ecoregion (53a and 53b) (Omernik et al. 2000).</w:t>
      </w:r>
    </w:p>
    <w:p w:rsidR="009B0FBF" w:rsidP="009B0FBF" w:rsidRDefault="009B0FBF">
      <w:pPr>
        <w:pStyle w:val="InfoPara"/>
      </w:pPr>
      <w:r>
        <w:t>Biophysical Site Description</w:t>
      </w:r>
    </w:p>
    <w:p w:rsidR="009B0FBF" w:rsidP="009B0FBF" w:rsidRDefault="009B0FBF">
      <w:r>
        <w:t xml:space="preserve">Within MZ49, BpS 1314 occupies moderately well-drained soils on valley slopes and bottoms, primarily with northerly or easterly aspects, where occurrences are protected from fire (NatureServe 2007). Soils are medium to deep loams derived from glacial till or loess. </w:t>
      </w:r>
    </w:p>
    <w:p w:rsidR="009B0FBF" w:rsidP="009B0FBF" w:rsidRDefault="009B0FBF">
      <w:r>
        <w:t xml:space="preserve"> </w:t>
      </w:r>
    </w:p>
    <w:p w:rsidR="009B0FBF" w:rsidP="009B0FBF" w:rsidRDefault="009B0FBF">
      <w:r>
        <w:t>Plants in these communities have access to predictable supplies of water and nutrients, but they are often limited by light because of the dense forest canopy. Typical sites are buffered from seasonal drought by fine-textured moisture-retaining soils or dense subsoil layers. Essential nutrients are mineralized from decaying organic matter at twice the rate of that in fire-dependent forest or wet forest communities.</w:t>
      </w:r>
    </w:p>
    <w:p w:rsidR="009B0FBF" w:rsidP="009B0FBF" w:rsidRDefault="009B0FBF">
      <w:pPr>
        <w:pStyle w:val="InfoPara"/>
      </w:pPr>
      <w:r>
        <w:t>Vegetation Description</w:t>
      </w:r>
    </w:p>
    <w:p w:rsidR="009B0FBF" w:rsidP="009B0FBF" w:rsidRDefault="009B0FBF">
      <w:r>
        <w:t xml:space="preserve">Sites are characterized by continuous, often dense, canopies of deciduous trees and understories of shade-adapted shrubs and herbs. Dominant trees species in the canopy and </w:t>
      </w:r>
      <w:proofErr w:type="spellStart"/>
      <w:r>
        <w:t>subcanopy</w:t>
      </w:r>
      <w:proofErr w:type="spellEnd"/>
      <w:r>
        <w:t xml:space="preserve"> typically include sugar maple (Acer </w:t>
      </w:r>
      <w:proofErr w:type="spellStart"/>
      <w:r>
        <w:t>saccharum</w:t>
      </w:r>
      <w:proofErr w:type="spellEnd"/>
      <w:r>
        <w:t>), basswood (</w:t>
      </w:r>
      <w:proofErr w:type="spellStart"/>
      <w:r>
        <w:t>Tilia</w:t>
      </w:r>
      <w:proofErr w:type="spellEnd"/>
      <w:r>
        <w:t xml:space="preserve"> </w:t>
      </w:r>
      <w:proofErr w:type="spellStart"/>
      <w:r>
        <w:t>americana</w:t>
      </w:r>
      <w:proofErr w:type="spellEnd"/>
      <w:r>
        <w:t>), slippery elm (</w:t>
      </w:r>
      <w:proofErr w:type="spellStart"/>
      <w:r>
        <w:t>Ulmus</w:t>
      </w:r>
      <w:proofErr w:type="spellEnd"/>
      <w:r>
        <w:t xml:space="preserve"> </w:t>
      </w:r>
      <w:proofErr w:type="spellStart"/>
      <w:r>
        <w:t>rubra</w:t>
      </w:r>
      <w:proofErr w:type="spellEnd"/>
      <w:r>
        <w:t xml:space="preserve">), American elm (U. </w:t>
      </w:r>
      <w:proofErr w:type="spellStart"/>
      <w:r>
        <w:t>americana</w:t>
      </w:r>
      <w:proofErr w:type="spellEnd"/>
      <w:r>
        <w:t xml:space="preserve">), and northern red oak (Quercus </w:t>
      </w:r>
      <w:proofErr w:type="spellStart"/>
      <w:r>
        <w:t>rubra</w:t>
      </w:r>
      <w:proofErr w:type="spellEnd"/>
      <w:r>
        <w:t>). Canopy associates include white oak (Quercus alba), ironwood (</w:t>
      </w:r>
      <w:proofErr w:type="spellStart"/>
      <w:r>
        <w:t>Ostrya</w:t>
      </w:r>
      <w:proofErr w:type="spellEnd"/>
      <w:r>
        <w:t xml:space="preserve"> </w:t>
      </w:r>
      <w:proofErr w:type="spellStart"/>
      <w:r>
        <w:t>virginiana</w:t>
      </w:r>
      <w:proofErr w:type="spellEnd"/>
      <w:r>
        <w:t xml:space="preserve">), muscle wood </w:t>
      </w:r>
      <w:r>
        <w:lastRenderedPageBreak/>
        <w:t>(</w:t>
      </w:r>
      <w:proofErr w:type="spellStart"/>
      <w:r>
        <w:t>Carpinus</w:t>
      </w:r>
      <w:proofErr w:type="spellEnd"/>
      <w:r>
        <w:t xml:space="preserve"> </w:t>
      </w:r>
      <w:proofErr w:type="spellStart"/>
      <w:r>
        <w:t>caroliniana</w:t>
      </w:r>
      <w:proofErr w:type="spellEnd"/>
      <w:r>
        <w:t>), bitternut hickory (</w:t>
      </w:r>
      <w:proofErr w:type="spellStart"/>
      <w:r>
        <w:t>Carya</w:t>
      </w:r>
      <w:proofErr w:type="spellEnd"/>
      <w:r>
        <w:t xml:space="preserve"> </w:t>
      </w:r>
      <w:proofErr w:type="spellStart"/>
      <w:r>
        <w:t>cordiformis</w:t>
      </w:r>
      <w:proofErr w:type="spellEnd"/>
      <w:r>
        <w:t xml:space="preserve">), shagbark hickory (C. ovata), green ash (Fraxinus </w:t>
      </w:r>
      <w:proofErr w:type="spellStart"/>
      <w:r>
        <w:t>pennsylvanica</w:t>
      </w:r>
      <w:proofErr w:type="spellEnd"/>
      <w:r>
        <w:t xml:space="preserve">), and black walnut (Juglans </w:t>
      </w:r>
      <w:proofErr w:type="spellStart"/>
      <w:r>
        <w:t>nigra</w:t>
      </w:r>
      <w:proofErr w:type="spellEnd"/>
      <w:r>
        <w:t>) (Braun 1950, NatureServe 2007). The scattered shrub layer is characterized by alternate-leaved dogwood (</w:t>
      </w:r>
      <w:proofErr w:type="spellStart"/>
      <w:r>
        <w:t>Cornus</w:t>
      </w:r>
      <w:proofErr w:type="spellEnd"/>
      <w:r>
        <w:t xml:space="preserve"> alternifolia), gooseberries (</w:t>
      </w:r>
      <w:proofErr w:type="spellStart"/>
      <w:r>
        <w:t>Ribes</w:t>
      </w:r>
      <w:proofErr w:type="spellEnd"/>
      <w:r>
        <w:t xml:space="preserve"> spp.), elderberry (</w:t>
      </w:r>
      <w:proofErr w:type="spellStart"/>
      <w:r>
        <w:t>Sambucus</w:t>
      </w:r>
      <w:proofErr w:type="spellEnd"/>
      <w:r>
        <w:t xml:space="preserve"> spp.), and prickly-ash (</w:t>
      </w:r>
      <w:proofErr w:type="spellStart"/>
      <w:r>
        <w:t>Zanthoxylum</w:t>
      </w:r>
      <w:proofErr w:type="spellEnd"/>
      <w:r>
        <w:t xml:space="preserve"> </w:t>
      </w:r>
      <w:proofErr w:type="spellStart"/>
      <w:r>
        <w:t>americanum</w:t>
      </w:r>
      <w:proofErr w:type="spellEnd"/>
      <w:r>
        <w:t>) (NatureServe 2007).</w:t>
      </w:r>
    </w:p>
    <w:p w:rsidR="009B0FBF" w:rsidP="009B0FBF" w:rsidRDefault="009B0FBF">
      <w:r>
        <w:t xml:space="preserve"> </w:t>
      </w:r>
    </w:p>
    <w:p w:rsidR="009B0FBF" w:rsidP="009B0FBF" w:rsidRDefault="009B0FBF">
      <w:r>
        <w:t xml:space="preserve">The ground flora is dominated by spring-flowering herbs, including ephemerals, which complete their life cycle in the spring before the canopy trees have leafed out and cast a dense shade on the understory. Common ground cover species include maidenhair fern (Adiantum </w:t>
      </w:r>
      <w:proofErr w:type="spellStart"/>
      <w:r>
        <w:t>pedatum</w:t>
      </w:r>
      <w:proofErr w:type="spellEnd"/>
      <w:r>
        <w:t>), silvery spleenwort (</w:t>
      </w:r>
      <w:proofErr w:type="spellStart"/>
      <w:r>
        <w:t>Athyrium</w:t>
      </w:r>
      <w:proofErr w:type="spellEnd"/>
      <w:r>
        <w:t xml:space="preserve"> </w:t>
      </w:r>
      <w:proofErr w:type="spellStart"/>
      <w:r>
        <w:t>thelypteroides</w:t>
      </w:r>
      <w:proofErr w:type="spellEnd"/>
      <w:r>
        <w:t>), lady fern (</w:t>
      </w:r>
      <w:proofErr w:type="spellStart"/>
      <w:r>
        <w:t>Athyrium</w:t>
      </w:r>
      <w:proofErr w:type="spellEnd"/>
      <w:r>
        <w:t xml:space="preserve"> </w:t>
      </w:r>
      <w:proofErr w:type="spellStart"/>
      <w:r>
        <w:t>filix-femina</w:t>
      </w:r>
      <w:proofErr w:type="spellEnd"/>
      <w:r>
        <w:t>), interrupted fern (</w:t>
      </w:r>
      <w:proofErr w:type="spellStart"/>
      <w:r>
        <w:t>Osmunda</w:t>
      </w:r>
      <w:proofErr w:type="spellEnd"/>
      <w:r>
        <w:t xml:space="preserve"> </w:t>
      </w:r>
      <w:proofErr w:type="spellStart"/>
      <w:r>
        <w:t>claytoniana</w:t>
      </w:r>
      <w:proofErr w:type="spellEnd"/>
      <w:r>
        <w:t>), rattlesnake-fern (</w:t>
      </w:r>
      <w:proofErr w:type="spellStart"/>
      <w:r>
        <w:t>Botrychium</w:t>
      </w:r>
      <w:proofErr w:type="spellEnd"/>
      <w:r>
        <w:t xml:space="preserve"> </w:t>
      </w:r>
      <w:proofErr w:type="spellStart"/>
      <w:r>
        <w:t>virginianum</w:t>
      </w:r>
      <w:proofErr w:type="spellEnd"/>
      <w:r>
        <w:t>), jack-in-the-pulpit (</w:t>
      </w:r>
      <w:proofErr w:type="spellStart"/>
      <w:r>
        <w:t>Arisaema</w:t>
      </w:r>
      <w:proofErr w:type="spellEnd"/>
      <w:r>
        <w:t xml:space="preserve"> </w:t>
      </w:r>
      <w:proofErr w:type="spellStart"/>
      <w:r>
        <w:t>triphyllum</w:t>
      </w:r>
      <w:proofErr w:type="spellEnd"/>
      <w:r>
        <w:t>), large white trillium (Trillium grandiflorum), yellow bellwort (</w:t>
      </w:r>
      <w:proofErr w:type="spellStart"/>
      <w:r>
        <w:t>Uvularia</w:t>
      </w:r>
      <w:proofErr w:type="spellEnd"/>
      <w:r>
        <w:t xml:space="preserve"> grandiflora), wild ginger (</w:t>
      </w:r>
      <w:proofErr w:type="spellStart"/>
      <w:r>
        <w:t>Asarum</w:t>
      </w:r>
      <w:proofErr w:type="spellEnd"/>
      <w:r>
        <w:t xml:space="preserve"> </w:t>
      </w:r>
      <w:proofErr w:type="spellStart"/>
      <w:r>
        <w:t>canadense</w:t>
      </w:r>
      <w:proofErr w:type="spellEnd"/>
      <w:r>
        <w:t>), rue-anemone (</w:t>
      </w:r>
      <w:proofErr w:type="spellStart"/>
      <w:r>
        <w:t>Anemonella</w:t>
      </w:r>
      <w:proofErr w:type="spellEnd"/>
      <w:r>
        <w:t xml:space="preserve"> </w:t>
      </w:r>
      <w:proofErr w:type="spellStart"/>
      <w:r>
        <w:t>thalictroides</w:t>
      </w:r>
      <w:proofErr w:type="spellEnd"/>
      <w:r>
        <w:t xml:space="preserve">), sharp-lobed hepatica (Hepatica </w:t>
      </w:r>
      <w:proofErr w:type="spellStart"/>
      <w:r>
        <w:t>acutiloba</w:t>
      </w:r>
      <w:proofErr w:type="spellEnd"/>
      <w:r>
        <w:t>), bloodroot (</w:t>
      </w:r>
      <w:proofErr w:type="spellStart"/>
      <w:r>
        <w:t>Sanguinaria</w:t>
      </w:r>
      <w:proofErr w:type="spellEnd"/>
      <w:r>
        <w:t xml:space="preserve"> canadensis), blue cohosh (</w:t>
      </w:r>
      <w:proofErr w:type="spellStart"/>
      <w:r>
        <w:t>Caulophyllum</w:t>
      </w:r>
      <w:proofErr w:type="spellEnd"/>
      <w:r>
        <w:t xml:space="preserve"> </w:t>
      </w:r>
      <w:proofErr w:type="spellStart"/>
      <w:r>
        <w:t>thalictroides</w:t>
      </w:r>
      <w:proofErr w:type="spellEnd"/>
      <w:r>
        <w:t xml:space="preserve">), spikenard (Aralia </w:t>
      </w:r>
      <w:proofErr w:type="spellStart"/>
      <w:r>
        <w:t>racemosa</w:t>
      </w:r>
      <w:proofErr w:type="spellEnd"/>
      <w:r>
        <w:t xml:space="preserve">), wood phlox (Phlox </w:t>
      </w:r>
      <w:proofErr w:type="spellStart"/>
      <w:r>
        <w:t>divaricata</w:t>
      </w:r>
      <w:proofErr w:type="spellEnd"/>
      <w:r>
        <w:t>), lopseed (</w:t>
      </w:r>
      <w:proofErr w:type="spellStart"/>
      <w:r>
        <w:t>Phryma</w:t>
      </w:r>
      <w:proofErr w:type="spellEnd"/>
      <w:r>
        <w:t xml:space="preserve"> </w:t>
      </w:r>
      <w:proofErr w:type="spellStart"/>
      <w:r>
        <w:t>leptostachya</w:t>
      </w:r>
      <w:proofErr w:type="spellEnd"/>
      <w:r>
        <w:t xml:space="preserve">), wood anemone (Anemone quinquefolia), spring beauty (Claytonia </w:t>
      </w:r>
      <w:proofErr w:type="spellStart"/>
      <w:r>
        <w:t>virginiana</w:t>
      </w:r>
      <w:proofErr w:type="spellEnd"/>
      <w:r>
        <w:t xml:space="preserve">), Dutchman’s-breeches (Dicentra </w:t>
      </w:r>
      <w:proofErr w:type="spellStart"/>
      <w:r>
        <w:t>cucullaria</w:t>
      </w:r>
      <w:proofErr w:type="spellEnd"/>
      <w:r>
        <w:t>), hairy Solomon’s seal (</w:t>
      </w:r>
      <w:proofErr w:type="spellStart"/>
      <w:r>
        <w:t>Polygonatum</w:t>
      </w:r>
      <w:proofErr w:type="spellEnd"/>
      <w:r>
        <w:t xml:space="preserve"> </w:t>
      </w:r>
      <w:proofErr w:type="spellStart"/>
      <w:r>
        <w:t>pubescens</w:t>
      </w:r>
      <w:proofErr w:type="spellEnd"/>
      <w:r>
        <w:t>), black snakeroot (</w:t>
      </w:r>
      <w:proofErr w:type="spellStart"/>
      <w:r>
        <w:t>Sanicula</w:t>
      </w:r>
      <w:proofErr w:type="spellEnd"/>
      <w:r>
        <w:t xml:space="preserve"> </w:t>
      </w:r>
      <w:proofErr w:type="spellStart"/>
      <w:r>
        <w:t>gregaria</w:t>
      </w:r>
      <w:proofErr w:type="spellEnd"/>
      <w:r>
        <w:t xml:space="preserve">), and white snakeroot (Eupatorium </w:t>
      </w:r>
      <w:proofErr w:type="spellStart"/>
      <w:r>
        <w:t>rugosum</w:t>
      </w:r>
      <w:proofErr w:type="spellEnd"/>
      <w:r>
        <w:t>) (Braun 1950, NatureServe 2007).</w:t>
      </w:r>
    </w:p>
    <w:p w:rsidR="009B0FBF" w:rsidP="009B0FBF" w:rsidRDefault="009B0FB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CARYA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Carpinus caroliniana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hornbeam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OSVI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Ostrya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Hophornbeam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alternifolia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Alternateleaf dogwood</w:t>
            </w:r>
          </w:p>
        </w:tc>
      </w:tr>
    </w:tbl>
    <w:p>
      <w:r>
        <w:rPr>
          <w:sz w:val="16"/>
        </w:rPr>
        <w:t>Species names are from the NRCS PLANTS database. Check species codes at http://plants.usda.gov.</w:t>
      </w:r>
    </w:p>
    <w:p w:rsidR="009B0FBF" w:rsidP="009B0FBF" w:rsidRDefault="009B0FBF">
      <w:pPr>
        <w:pStyle w:val="InfoPara"/>
      </w:pPr>
      <w:r>
        <w:t>Disturbance Description</w:t>
      </w:r>
    </w:p>
    <w:p w:rsidR="009B0FBF" w:rsidP="009B0FBF" w:rsidRDefault="009B0FBF">
      <w:r>
        <w:t>Fire Regime V characterizes this system, dominated by high-intensity, low-frequency fires that occur in greater than 1000yr intervals. Low-intensity surface fires may have been more frequent in the mid-seral stages of this BpS when more fire-prone species (such as oak) comprise a larger component of the tree canopy. Light surface fires would result in the partial loss of trees.</w:t>
      </w:r>
    </w:p>
    <w:p w:rsidR="009B0FBF" w:rsidP="009B0FBF" w:rsidRDefault="009B0FBF"/>
    <w:p w:rsidR="009B0FBF" w:rsidP="009B0FBF" w:rsidRDefault="009B0FBF">
      <w:r>
        <w:t xml:space="preserve">Historically, this forest type, composed of fire-sensitive species, was not disturbed by fire except during periods following catastrophic wind events or extreme drought. Grimm (1984) states “The fire regimes of deciduous forests, such as </w:t>
      </w:r>
      <w:proofErr w:type="spellStart"/>
      <w:r>
        <w:t>bigwoods</w:t>
      </w:r>
      <w:proofErr w:type="spellEnd"/>
      <w:r>
        <w:t xml:space="preserve">, are much different from the commonly perceived model of fire regime, in which fuels and fire danger increase with time and in which intense crown fires cause great destruction of the forest.” In maple-basswood forests, decomposition of potential fuels is rapid, and is particularly rapid on base-rich soils (Bormann and Likens 1979). Because of the dense shade, the cover of herbs and shrubs is sparse. </w:t>
      </w:r>
      <w:proofErr w:type="gramStart"/>
      <w:r>
        <w:t>Thus</w:t>
      </w:r>
      <w:proofErr w:type="gramEnd"/>
      <w:r>
        <w:t xml:space="preserve"> little fuel exists at the ground level, tree trunks are not very flammable, and the open tree crowns do not carry fire very well. Moreover, low solar radiation, high humidity, and low wind speeds prolong the moisture retention of ground-level fuels (Kucera 1952), thereby inhibiting the ignition and spread of fire. These forests are sometimes referred to as the “asbestos forests” because of their fireproof character (</w:t>
      </w:r>
      <w:proofErr w:type="spellStart"/>
      <w:r>
        <w:t>Vogl</w:t>
      </w:r>
      <w:proofErr w:type="spellEnd"/>
      <w:r>
        <w:t xml:space="preserve"> 1967). Ordinarily, only the leaf litter ever reaches a flammable state, and only patchy creeping ground fires occur (</w:t>
      </w:r>
      <w:proofErr w:type="spellStart"/>
      <w:r>
        <w:t>Niering</w:t>
      </w:r>
      <w:proofErr w:type="spellEnd"/>
      <w:r>
        <w:t xml:space="preserve"> et al. 1970, Barden and Woods 1973).</w:t>
      </w:r>
    </w:p>
    <w:p w:rsidR="009B0FBF" w:rsidP="009B0FBF" w:rsidRDefault="009B0FBF"/>
    <w:p w:rsidR="009B0FBF" w:rsidP="009B0FBF" w:rsidRDefault="009B0FBF">
      <w:r>
        <w:t>Two primary disturbance factors are used to model this system. Catastrophic windthrow affects mature stands and occurs on an approximately 600-700yr rotation (MNDNR 2005). Replacement fire occurs primarily in young and windthrown stands and occurs on a rotation of approximately 1000yrs. In addition, surface fires occur in young stands &lt;100yrs of age which contain a significant component of oak. The disturbance probabilities by class applied in the model are contained in the VDDT documentation section.</w:t>
      </w:r>
    </w:p>
    <w:p w:rsidR="00D47865" w:rsidP="009B0FBF" w:rsidRDefault="00D47865"/>
    <w:p w:rsidR="00D47865" w:rsidP="009B0FBF" w:rsidRDefault="00D47865">
      <w:r>
        <w:t>Per the IL Fire Needs Assessment survey, Fire Return Intervals for this system (currently) are on average 7 years to maintain good quality habitat in this system and 3 years to restore degraded habitats back to this system. No information on burn severity was provided.</w:t>
      </w:r>
    </w:p>
    <w:p w:rsidR="00D47865" w:rsidP="009B0FBF" w:rsidRDefault="00D47865"/>
    <w:p w:rsidR="009B0FBF" w:rsidP="009B0FBF" w:rsidRDefault="0066663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1042</w:t>
            </w:r>
          </w:p>
        </w:tc>
        <w:tc>
          <w:p>
            <w:pPr>
              <w:jc w:val="center"/>
            </w:pPr>
            <w:r>
              <w:t>45</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854</w:t>
            </w:r>
          </w:p>
        </w:tc>
        <w:tc>
          <w:p>
            <w:pPr>
              <w:jc w:val="center"/>
            </w:pPr>
            <w:r>
              <w:t>55</w:t>
            </w:r>
          </w:p>
        </w:tc>
        <w:tc>
          <w:p>
            <w:pPr>
              <w:jc w:val="center"/>
            </w:pPr>
            <w:r>
              <w:t/>
            </w:r>
          </w:p>
        </w:tc>
        <w:tc>
          <w:p>
            <w:pPr>
              <w:jc w:val="center"/>
            </w:pPr>
            <w:r>
              <w:t/>
            </w:r>
          </w:p>
        </w:tc>
      </w:tr>
      <w:tr>
        <w:tc>
          <w:p>
            <w:pPr>
              <w:jc w:val="center"/>
            </w:pPr>
            <w:r>
              <w:t>All Fires</w:t>
            </w:r>
          </w:p>
        </w:tc>
        <w:tc>
          <w:p>
            <w:pPr>
              <w:jc w:val="center"/>
            </w:pPr>
            <w:r>
              <w:t>469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0FBF" w:rsidP="009B0FBF" w:rsidRDefault="009B0FBF">
      <w:pPr>
        <w:pStyle w:val="InfoPara"/>
      </w:pPr>
      <w:r>
        <w:t>Scale Description</w:t>
      </w:r>
    </w:p>
    <w:p w:rsidR="009B0FBF" w:rsidP="009B0FBF" w:rsidRDefault="009B0FBF">
      <w:r>
        <w:t>1314 was likely a small patch BpS in MZ49, where it was largely restricted to ravine slopes or moraines protected from fire.</w:t>
      </w:r>
    </w:p>
    <w:p w:rsidR="009B0FBF" w:rsidP="009B0FBF" w:rsidRDefault="009B0FBF">
      <w:pPr>
        <w:pStyle w:val="InfoPara"/>
      </w:pPr>
      <w:r>
        <w:t>Adjacency or Identification Concerns</w:t>
      </w:r>
    </w:p>
    <w:p w:rsidR="009B0FBF" w:rsidP="009B0FBF" w:rsidRDefault="009B0FBF">
      <w:r>
        <w:t>Historically, elm was a canopy component within the maple-basswood forest (Grimm 1981). However, this species has been largely eliminated from this system due to Dutch elm disease. American elm (</w:t>
      </w:r>
      <w:proofErr w:type="spellStart"/>
      <w:r>
        <w:t>Ulmus</w:t>
      </w:r>
      <w:proofErr w:type="spellEnd"/>
      <w:r>
        <w:t xml:space="preserve"> </w:t>
      </w:r>
      <w:proofErr w:type="spellStart"/>
      <w:r>
        <w:t>americana</w:t>
      </w:r>
      <w:proofErr w:type="spellEnd"/>
      <w:r>
        <w:t xml:space="preserve">) is now generally only present in the understory and </w:t>
      </w:r>
      <w:proofErr w:type="spellStart"/>
      <w:r>
        <w:t>midstory</w:t>
      </w:r>
      <w:proofErr w:type="spellEnd"/>
      <w:r>
        <w:t xml:space="preserve"> in contemporary forests, whereas historically it would have been the occasional canopy dominant.</w:t>
      </w:r>
    </w:p>
    <w:p w:rsidR="009B0FBF" w:rsidP="009B0FBF" w:rsidRDefault="009B0FBF"/>
    <w:p w:rsidR="009B0FBF" w:rsidP="009B0FBF" w:rsidRDefault="009B0FBF">
      <w:r>
        <w:t>Uncharacteristic conditions in this setting include infestation by exotic earthworms of European species that have affected or begun to affect soil conditions, herb/forb species representation, and tree regeneration (Hale et al. 1999). Some of the mesic forests occupying ravine slopes have greater frequency of oaks and may lack sugar maple and/or basswood. However, this BpS is the most suitable type to map through much of Illinois, outside of the far southern part of the state where it is replaced by BpS 1321 and a few eastern counties where beech-maple forest (BpS 1313) occurs.</w:t>
      </w:r>
    </w:p>
    <w:p w:rsidR="009B0FBF" w:rsidP="009B0FBF" w:rsidRDefault="009B0FBF">
      <w:pPr>
        <w:pStyle w:val="InfoPara"/>
      </w:pPr>
      <w:r>
        <w:t>Issues or Problems</w:t>
      </w:r>
    </w:p>
    <w:p w:rsidR="009B0FBF" w:rsidP="009B0FBF" w:rsidRDefault="009B0FBF"/>
    <w:p w:rsidR="009B0FBF" w:rsidP="009B0FBF" w:rsidRDefault="009B0FBF">
      <w:pPr>
        <w:pStyle w:val="InfoPara"/>
      </w:pPr>
      <w:r>
        <w:t>Native Uncharacteristic Conditions</w:t>
      </w:r>
    </w:p>
    <w:p w:rsidR="009B0FBF" w:rsidP="009B0FBF" w:rsidRDefault="009B0FBF">
      <w:r>
        <w:t xml:space="preserve">Post-settlement lumbering and disturbance have converted </w:t>
      </w:r>
      <w:proofErr w:type="gramStart"/>
      <w:r>
        <w:t>a number of</w:t>
      </w:r>
      <w:proofErr w:type="gramEnd"/>
      <w:r>
        <w:t xml:space="preserve"> maple-basswood woodlots to dominance by oaks or early successional species.</w:t>
      </w:r>
    </w:p>
    <w:p w:rsidR="009B0FBF" w:rsidP="009B0FBF" w:rsidRDefault="009B0FBF">
      <w:pPr>
        <w:pStyle w:val="InfoPara"/>
      </w:pPr>
      <w:r>
        <w:t>Comments</w:t>
      </w:r>
    </w:p>
    <w:p w:rsidR="003010B6" w:rsidP="003010B6" w:rsidRDefault="003010B6"/>
    <w:p w:rsidR="003010B6" w:rsidP="003010B6" w:rsidRDefault="003010B6">
      <w:pPr>
        <w:rPr>
          <w:b/>
        </w:rPr>
      </w:pPr>
    </w:p>
    <w:p w:rsidR="003010B6" w:rsidP="003010B6" w:rsidRDefault="003010B6">
      <w:pPr>
        <w:rPr>
          <w:b/>
        </w:rPr>
      </w:pPr>
    </w:p>
    <w:p w:rsidR="009B0FBF" w:rsidP="009B0FBF" w:rsidRDefault="009B0FBF">
      <w:pPr>
        <w:pStyle w:val="ReportSection"/>
      </w:pPr>
      <w:r>
        <w:t>Succession Classes</w:t>
      </w:r>
    </w:p>
    <w:p w:rsidR="009B0FBF" w:rsidP="009B0FBF" w:rsidRDefault="009B0FB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0FBF" w:rsidP="009B0FBF" w:rsidRDefault="009B0FBF">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B0FBF" w:rsidP="009B0FBF" w:rsidRDefault="009B0FBF"/>
    <w:p w:rsidR="009B0FBF" w:rsidP="009B0FBF" w:rsidRDefault="009B0F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9B0FBF" w:rsidR="009B0FBF" w:rsidTr="009B0FBF">
        <w:tc>
          <w:tcPr>
            <w:tcW w:w="1080" w:type="dxa"/>
            <w:tcBorders>
              <w:top w:val="single" w:color="auto" w:sz="2" w:space="0"/>
              <w:bottom w:val="single" w:color="000000" w:sz="12" w:space="0"/>
            </w:tcBorders>
            <w:shd w:val="clear" w:color="auto" w:fill="auto"/>
          </w:tcPr>
          <w:p w:rsidRPr="009B0FBF" w:rsidR="009B0FBF" w:rsidP="00024F9E" w:rsidRDefault="009B0FBF">
            <w:pPr>
              <w:rPr>
                <w:b/>
                <w:bCs/>
              </w:rPr>
            </w:pPr>
            <w:r w:rsidRPr="009B0FBF">
              <w:rPr>
                <w:b/>
                <w:bCs/>
              </w:rPr>
              <w:t>Symbol</w:t>
            </w:r>
          </w:p>
        </w:tc>
        <w:tc>
          <w:tcPr>
            <w:tcW w:w="1908" w:type="dxa"/>
            <w:tcBorders>
              <w:top w:val="single" w:color="auto" w:sz="2" w:space="0"/>
              <w:bottom w:val="single" w:color="000000" w:sz="12" w:space="0"/>
            </w:tcBorders>
            <w:shd w:val="clear" w:color="auto" w:fill="auto"/>
          </w:tcPr>
          <w:p w:rsidRPr="009B0FBF" w:rsidR="009B0FBF" w:rsidP="00024F9E" w:rsidRDefault="009B0FBF">
            <w:pPr>
              <w:rPr>
                <w:b/>
                <w:bCs/>
              </w:rPr>
            </w:pPr>
            <w:r w:rsidRPr="009B0FBF">
              <w:rPr>
                <w:b/>
                <w:bCs/>
              </w:rPr>
              <w:t>Scientific Name</w:t>
            </w:r>
          </w:p>
        </w:tc>
        <w:tc>
          <w:tcPr>
            <w:tcW w:w="2304" w:type="dxa"/>
            <w:tcBorders>
              <w:top w:val="single" w:color="auto" w:sz="2" w:space="0"/>
              <w:bottom w:val="single" w:color="000000" w:sz="12" w:space="0"/>
            </w:tcBorders>
            <w:shd w:val="clear" w:color="auto" w:fill="auto"/>
          </w:tcPr>
          <w:p w:rsidRPr="009B0FBF" w:rsidR="009B0FBF" w:rsidP="00024F9E" w:rsidRDefault="009B0FBF">
            <w:pPr>
              <w:rPr>
                <w:b/>
                <w:bCs/>
              </w:rPr>
            </w:pPr>
            <w:r w:rsidRPr="009B0FBF">
              <w:rPr>
                <w:b/>
                <w:bCs/>
              </w:rPr>
              <w:t>Common Name</w:t>
            </w:r>
          </w:p>
        </w:tc>
        <w:tc>
          <w:tcPr>
            <w:tcW w:w="1956" w:type="dxa"/>
            <w:tcBorders>
              <w:top w:val="single" w:color="auto" w:sz="2" w:space="0"/>
              <w:bottom w:val="single" w:color="000000" w:sz="12" w:space="0"/>
            </w:tcBorders>
            <w:shd w:val="clear" w:color="auto" w:fill="auto"/>
          </w:tcPr>
          <w:p w:rsidRPr="009B0FBF" w:rsidR="009B0FBF" w:rsidP="00024F9E" w:rsidRDefault="009B0FBF">
            <w:pPr>
              <w:rPr>
                <w:b/>
                <w:bCs/>
              </w:rPr>
            </w:pPr>
            <w:r w:rsidRPr="009B0FBF">
              <w:rPr>
                <w:b/>
                <w:bCs/>
              </w:rPr>
              <w:t>Canopy Position</w:t>
            </w:r>
          </w:p>
        </w:tc>
      </w:tr>
      <w:tr w:rsidRPr="009B0FBF" w:rsidR="009B0FBF" w:rsidTr="009B0FBF">
        <w:tc>
          <w:tcPr>
            <w:tcW w:w="1080" w:type="dxa"/>
            <w:tcBorders>
              <w:top w:val="single" w:color="000000" w:sz="12" w:space="0"/>
            </w:tcBorders>
            <w:shd w:val="clear" w:color="auto" w:fill="auto"/>
          </w:tcPr>
          <w:p w:rsidRPr="009B0FBF" w:rsidR="009B0FBF" w:rsidP="00024F9E" w:rsidRDefault="009B0FBF">
            <w:pPr>
              <w:rPr>
                <w:bCs/>
              </w:rPr>
            </w:pPr>
            <w:r w:rsidRPr="009B0FBF">
              <w:rPr>
                <w:bCs/>
              </w:rPr>
              <w:t>PRSE2</w:t>
            </w:r>
          </w:p>
        </w:tc>
        <w:tc>
          <w:tcPr>
            <w:tcW w:w="1908" w:type="dxa"/>
            <w:tcBorders>
              <w:top w:val="single" w:color="000000" w:sz="12" w:space="0"/>
            </w:tcBorders>
            <w:shd w:val="clear" w:color="auto" w:fill="auto"/>
          </w:tcPr>
          <w:p w:rsidRPr="009B0FBF" w:rsidR="009B0FBF" w:rsidP="00024F9E" w:rsidRDefault="009B0FBF">
            <w:r w:rsidRPr="009B0FBF">
              <w:t xml:space="preserve">Prunus </w:t>
            </w:r>
            <w:proofErr w:type="spellStart"/>
            <w:r w:rsidRPr="009B0FBF">
              <w:t>serotina</w:t>
            </w:r>
            <w:proofErr w:type="spellEnd"/>
          </w:p>
        </w:tc>
        <w:tc>
          <w:tcPr>
            <w:tcW w:w="2304" w:type="dxa"/>
            <w:tcBorders>
              <w:top w:val="single" w:color="000000" w:sz="12" w:space="0"/>
            </w:tcBorders>
            <w:shd w:val="clear" w:color="auto" w:fill="auto"/>
          </w:tcPr>
          <w:p w:rsidRPr="009B0FBF" w:rsidR="009B0FBF" w:rsidP="00024F9E" w:rsidRDefault="009B0FBF">
            <w:r w:rsidRPr="009B0FBF">
              <w:t>Black cherry</w:t>
            </w:r>
          </w:p>
        </w:tc>
        <w:tc>
          <w:tcPr>
            <w:tcW w:w="1956" w:type="dxa"/>
            <w:tcBorders>
              <w:top w:val="single" w:color="000000" w:sz="12" w:space="0"/>
            </w:tcBorders>
            <w:shd w:val="clear" w:color="auto" w:fill="auto"/>
          </w:tcPr>
          <w:p w:rsidRPr="009B0FBF" w:rsidR="009B0FBF" w:rsidP="00024F9E" w:rsidRDefault="009B0FBF">
            <w:r w:rsidRPr="009B0FBF">
              <w:t>Upper</w:t>
            </w:r>
          </w:p>
        </w:tc>
      </w:tr>
      <w:tr w:rsidRPr="009B0FBF" w:rsidR="009B0FBF" w:rsidTr="009B0FBF">
        <w:tc>
          <w:tcPr>
            <w:tcW w:w="1080" w:type="dxa"/>
            <w:shd w:val="clear" w:color="auto" w:fill="auto"/>
          </w:tcPr>
          <w:p w:rsidRPr="009B0FBF" w:rsidR="009B0FBF" w:rsidP="00024F9E" w:rsidRDefault="009B0FBF">
            <w:pPr>
              <w:rPr>
                <w:bCs/>
              </w:rPr>
            </w:pPr>
            <w:r w:rsidRPr="009B0FBF">
              <w:rPr>
                <w:bCs/>
              </w:rPr>
              <w:t>TIAM</w:t>
            </w:r>
          </w:p>
        </w:tc>
        <w:tc>
          <w:tcPr>
            <w:tcW w:w="1908" w:type="dxa"/>
            <w:shd w:val="clear" w:color="auto" w:fill="auto"/>
          </w:tcPr>
          <w:p w:rsidRPr="009B0FBF" w:rsidR="009B0FBF" w:rsidP="00024F9E" w:rsidRDefault="009B0FBF">
            <w:proofErr w:type="spellStart"/>
            <w:r w:rsidRPr="009B0FBF">
              <w:t>Tilia</w:t>
            </w:r>
            <w:proofErr w:type="spellEnd"/>
            <w:r w:rsidRPr="009B0FBF">
              <w:t xml:space="preserve"> </w:t>
            </w:r>
            <w:proofErr w:type="spellStart"/>
            <w:r w:rsidRPr="009B0FBF">
              <w:t>americana</w:t>
            </w:r>
            <w:proofErr w:type="spellEnd"/>
          </w:p>
        </w:tc>
        <w:tc>
          <w:tcPr>
            <w:tcW w:w="2304" w:type="dxa"/>
            <w:shd w:val="clear" w:color="auto" w:fill="auto"/>
          </w:tcPr>
          <w:p w:rsidRPr="009B0FBF" w:rsidR="009B0FBF" w:rsidP="00024F9E" w:rsidRDefault="009B0FBF">
            <w:r w:rsidRPr="009B0FBF">
              <w:t>American basswood</w:t>
            </w:r>
          </w:p>
        </w:tc>
        <w:tc>
          <w:tcPr>
            <w:tcW w:w="1956" w:type="dxa"/>
            <w:shd w:val="clear" w:color="auto" w:fill="auto"/>
          </w:tcPr>
          <w:p w:rsidRPr="009B0FBF" w:rsidR="009B0FBF" w:rsidP="00024F9E" w:rsidRDefault="009B0FBF">
            <w:r w:rsidRPr="009B0FBF">
              <w:t>Upper</w:t>
            </w:r>
          </w:p>
        </w:tc>
      </w:tr>
      <w:tr w:rsidRPr="009B0FBF" w:rsidR="009B0FBF" w:rsidTr="009B0FBF">
        <w:tc>
          <w:tcPr>
            <w:tcW w:w="1080" w:type="dxa"/>
            <w:shd w:val="clear" w:color="auto" w:fill="auto"/>
          </w:tcPr>
          <w:p w:rsidRPr="009B0FBF" w:rsidR="009B0FBF" w:rsidP="00024F9E" w:rsidRDefault="009B0FBF">
            <w:pPr>
              <w:rPr>
                <w:bCs/>
              </w:rPr>
            </w:pPr>
            <w:r w:rsidRPr="009B0FBF">
              <w:rPr>
                <w:bCs/>
              </w:rPr>
              <w:t>QURU</w:t>
            </w:r>
          </w:p>
        </w:tc>
        <w:tc>
          <w:tcPr>
            <w:tcW w:w="1908" w:type="dxa"/>
            <w:shd w:val="clear" w:color="auto" w:fill="auto"/>
          </w:tcPr>
          <w:p w:rsidRPr="009B0FBF" w:rsidR="009B0FBF" w:rsidP="00024F9E" w:rsidRDefault="009B0FBF">
            <w:r w:rsidRPr="009B0FBF">
              <w:t xml:space="preserve">Quercus </w:t>
            </w:r>
            <w:proofErr w:type="spellStart"/>
            <w:r w:rsidRPr="009B0FBF">
              <w:t>rubra</w:t>
            </w:r>
            <w:proofErr w:type="spellEnd"/>
          </w:p>
        </w:tc>
        <w:tc>
          <w:tcPr>
            <w:tcW w:w="2304" w:type="dxa"/>
            <w:shd w:val="clear" w:color="auto" w:fill="auto"/>
          </w:tcPr>
          <w:p w:rsidRPr="009B0FBF" w:rsidR="009B0FBF" w:rsidP="00024F9E" w:rsidRDefault="009B0FBF">
            <w:r w:rsidRPr="009B0FBF">
              <w:t>Northern red oak</w:t>
            </w:r>
          </w:p>
        </w:tc>
        <w:tc>
          <w:tcPr>
            <w:tcW w:w="1956" w:type="dxa"/>
            <w:shd w:val="clear" w:color="auto" w:fill="auto"/>
          </w:tcPr>
          <w:p w:rsidRPr="009B0FBF" w:rsidR="009B0FBF" w:rsidP="00024F9E" w:rsidRDefault="009B0FBF">
            <w:r w:rsidRPr="009B0FBF">
              <w:t>Upper</w:t>
            </w:r>
          </w:p>
        </w:tc>
      </w:tr>
      <w:tr w:rsidRPr="009B0FBF" w:rsidR="009B0FBF" w:rsidTr="009B0FBF">
        <w:tc>
          <w:tcPr>
            <w:tcW w:w="1080" w:type="dxa"/>
            <w:shd w:val="clear" w:color="auto" w:fill="auto"/>
          </w:tcPr>
          <w:p w:rsidRPr="009B0FBF" w:rsidR="009B0FBF" w:rsidP="00024F9E" w:rsidRDefault="009B0FBF">
            <w:pPr>
              <w:rPr>
                <w:bCs/>
              </w:rPr>
            </w:pPr>
            <w:r w:rsidRPr="009B0FBF">
              <w:rPr>
                <w:bCs/>
              </w:rPr>
              <w:t>ACSA3</w:t>
            </w:r>
          </w:p>
        </w:tc>
        <w:tc>
          <w:tcPr>
            <w:tcW w:w="1908" w:type="dxa"/>
            <w:shd w:val="clear" w:color="auto" w:fill="auto"/>
          </w:tcPr>
          <w:p w:rsidRPr="009B0FBF" w:rsidR="009B0FBF" w:rsidP="00024F9E" w:rsidRDefault="009B0FBF">
            <w:r w:rsidRPr="009B0FBF">
              <w:t xml:space="preserve">Acer </w:t>
            </w:r>
            <w:proofErr w:type="spellStart"/>
            <w:r w:rsidRPr="009B0FBF">
              <w:t>saccharum</w:t>
            </w:r>
            <w:proofErr w:type="spellEnd"/>
          </w:p>
        </w:tc>
        <w:tc>
          <w:tcPr>
            <w:tcW w:w="2304" w:type="dxa"/>
            <w:shd w:val="clear" w:color="auto" w:fill="auto"/>
          </w:tcPr>
          <w:p w:rsidRPr="009B0FBF" w:rsidR="009B0FBF" w:rsidP="00024F9E" w:rsidRDefault="009B0FBF">
            <w:r w:rsidRPr="009B0FBF">
              <w:t>Sugar maple</w:t>
            </w:r>
          </w:p>
        </w:tc>
        <w:tc>
          <w:tcPr>
            <w:tcW w:w="1956" w:type="dxa"/>
            <w:shd w:val="clear" w:color="auto" w:fill="auto"/>
          </w:tcPr>
          <w:p w:rsidRPr="009B0FBF" w:rsidR="009B0FBF" w:rsidP="00024F9E" w:rsidRDefault="009B0FBF">
            <w:r w:rsidRPr="009B0FBF">
              <w:t>Upper</w:t>
            </w:r>
          </w:p>
        </w:tc>
      </w:tr>
    </w:tbl>
    <w:p w:rsidR="009B0FBF" w:rsidP="009B0FBF" w:rsidRDefault="009B0FBF"/>
    <w:p w:rsidR="009B0FBF" w:rsidP="009B0FBF" w:rsidRDefault="009B0FBF">
      <w:pPr>
        <w:pStyle w:val="SClassInfoPara"/>
      </w:pPr>
      <w:r>
        <w:t>Description</w:t>
      </w:r>
    </w:p>
    <w:p w:rsidR="009B0FBF" w:rsidP="009B0FBF" w:rsidRDefault="009B0FBF">
      <w:r>
        <w:t xml:space="preserve">Characterized by early-seral young forest following a catastrophic wind or fire event. Young forest dominated by canopy species that respond rapidly to increased light availability, including northern red oak, basswood, and black cherry. Sugar maple is not likely to establish immediately following fire, but regeneration may be heavy following windthrow events. </w:t>
      </w:r>
    </w:p>
    <w:p w:rsidR="009B0FBF" w:rsidP="009B0FBF" w:rsidRDefault="009B0FBF"/>
    <w:p>
      <w:r>
        <w:rPr>
          <w:i/>
          <w:u w:val="single"/>
        </w:rPr>
        <w:t>Maximum Tree Size Class</w:t>
      </w:r>
      <w:br/>
      <w:r>
        <w:t>Pole 5-9" DBH</w:t>
      </w:r>
    </w:p>
    <w:p w:rsidR="009B0FBF" w:rsidP="009B0FBF" w:rsidRDefault="009B0FBF">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9B0FBF" w:rsidP="009B0FBF" w:rsidRDefault="009B0FBF"/>
    <w:p w:rsidR="009B0FBF" w:rsidP="009B0FBF" w:rsidRDefault="009B0F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1908"/>
        <w:gridCol w:w="2304"/>
        <w:gridCol w:w="1956"/>
      </w:tblGrid>
      <w:tr w:rsidRPr="009B0FBF" w:rsidR="009B0FBF" w:rsidTr="009B0FBF">
        <w:tc>
          <w:tcPr>
            <w:tcW w:w="1152" w:type="dxa"/>
            <w:tcBorders>
              <w:top w:val="single" w:color="auto" w:sz="2" w:space="0"/>
              <w:bottom w:val="single" w:color="000000" w:sz="12" w:space="0"/>
            </w:tcBorders>
            <w:shd w:val="clear" w:color="auto" w:fill="auto"/>
          </w:tcPr>
          <w:p w:rsidRPr="009B0FBF" w:rsidR="009B0FBF" w:rsidP="00726436" w:rsidRDefault="009B0FBF">
            <w:pPr>
              <w:rPr>
                <w:b/>
                <w:bCs/>
              </w:rPr>
            </w:pPr>
            <w:r w:rsidRPr="009B0FBF">
              <w:rPr>
                <w:b/>
                <w:bCs/>
              </w:rPr>
              <w:t>Symbol</w:t>
            </w:r>
          </w:p>
        </w:tc>
        <w:tc>
          <w:tcPr>
            <w:tcW w:w="1908" w:type="dxa"/>
            <w:tcBorders>
              <w:top w:val="single" w:color="auto" w:sz="2" w:space="0"/>
              <w:bottom w:val="single" w:color="000000" w:sz="12" w:space="0"/>
            </w:tcBorders>
            <w:shd w:val="clear" w:color="auto" w:fill="auto"/>
          </w:tcPr>
          <w:p w:rsidRPr="009B0FBF" w:rsidR="009B0FBF" w:rsidP="00726436" w:rsidRDefault="009B0FBF">
            <w:pPr>
              <w:rPr>
                <w:b/>
                <w:bCs/>
              </w:rPr>
            </w:pPr>
            <w:r w:rsidRPr="009B0FBF">
              <w:rPr>
                <w:b/>
                <w:bCs/>
              </w:rPr>
              <w:t>Scientific Name</w:t>
            </w:r>
          </w:p>
        </w:tc>
        <w:tc>
          <w:tcPr>
            <w:tcW w:w="2304" w:type="dxa"/>
            <w:tcBorders>
              <w:top w:val="single" w:color="auto" w:sz="2" w:space="0"/>
              <w:bottom w:val="single" w:color="000000" w:sz="12" w:space="0"/>
            </w:tcBorders>
            <w:shd w:val="clear" w:color="auto" w:fill="auto"/>
          </w:tcPr>
          <w:p w:rsidRPr="009B0FBF" w:rsidR="009B0FBF" w:rsidP="00726436" w:rsidRDefault="009B0FBF">
            <w:pPr>
              <w:rPr>
                <w:b/>
                <w:bCs/>
              </w:rPr>
            </w:pPr>
            <w:r w:rsidRPr="009B0FBF">
              <w:rPr>
                <w:b/>
                <w:bCs/>
              </w:rPr>
              <w:t>Common Name</w:t>
            </w:r>
          </w:p>
        </w:tc>
        <w:tc>
          <w:tcPr>
            <w:tcW w:w="1956" w:type="dxa"/>
            <w:tcBorders>
              <w:top w:val="single" w:color="auto" w:sz="2" w:space="0"/>
              <w:bottom w:val="single" w:color="000000" w:sz="12" w:space="0"/>
            </w:tcBorders>
            <w:shd w:val="clear" w:color="auto" w:fill="auto"/>
          </w:tcPr>
          <w:p w:rsidRPr="009B0FBF" w:rsidR="009B0FBF" w:rsidP="00726436" w:rsidRDefault="009B0FBF">
            <w:pPr>
              <w:rPr>
                <w:b/>
                <w:bCs/>
              </w:rPr>
            </w:pPr>
            <w:r w:rsidRPr="009B0FBF">
              <w:rPr>
                <w:b/>
                <w:bCs/>
              </w:rPr>
              <w:t>Canopy Position</w:t>
            </w:r>
          </w:p>
        </w:tc>
      </w:tr>
      <w:tr w:rsidRPr="009B0FBF" w:rsidR="009B0FBF" w:rsidTr="009B0FBF">
        <w:tc>
          <w:tcPr>
            <w:tcW w:w="1152" w:type="dxa"/>
            <w:tcBorders>
              <w:top w:val="single" w:color="000000" w:sz="12" w:space="0"/>
            </w:tcBorders>
            <w:shd w:val="clear" w:color="auto" w:fill="auto"/>
          </w:tcPr>
          <w:p w:rsidRPr="009B0FBF" w:rsidR="009B0FBF" w:rsidP="00726436" w:rsidRDefault="009B0FBF">
            <w:pPr>
              <w:rPr>
                <w:bCs/>
              </w:rPr>
            </w:pPr>
            <w:r w:rsidRPr="009B0FBF">
              <w:rPr>
                <w:bCs/>
              </w:rPr>
              <w:t>ACSA3</w:t>
            </w:r>
          </w:p>
        </w:tc>
        <w:tc>
          <w:tcPr>
            <w:tcW w:w="1908" w:type="dxa"/>
            <w:tcBorders>
              <w:top w:val="single" w:color="000000" w:sz="12" w:space="0"/>
            </w:tcBorders>
            <w:shd w:val="clear" w:color="auto" w:fill="auto"/>
          </w:tcPr>
          <w:p w:rsidRPr="009B0FBF" w:rsidR="009B0FBF" w:rsidP="00726436" w:rsidRDefault="009B0FBF">
            <w:r w:rsidRPr="009B0FBF">
              <w:t xml:space="preserve">Acer </w:t>
            </w:r>
            <w:proofErr w:type="spellStart"/>
            <w:r w:rsidRPr="009B0FBF">
              <w:t>saccharum</w:t>
            </w:r>
            <w:proofErr w:type="spellEnd"/>
          </w:p>
        </w:tc>
        <w:tc>
          <w:tcPr>
            <w:tcW w:w="2304" w:type="dxa"/>
            <w:tcBorders>
              <w:top w:val="single" w:color="000000" w:sz="12" w:space="0"/>
            </w:tcBorders>
            <w:shd w:val="clear" w:color="auto" w:fill="auto"/>
          </w:tcPr>
          <w:p w:rsidRPr="009B0FBF" w:rsidR="009B0FBF" w:rsidP="00726436" w:rsidRDefault="009B0FBF">
            <w:r w:rsidRPr="009B0FBF">
              <w:t>Sugar maple</w:t>
            </w:r>
          </w:p>
        </w:tc>
        <w:tc>
          <w:tcPr>
            <w:tcW w:w="1956" w:type="dxa"/>
            <w:tcBorders>
              <w:top w:val="single" w:color="000000" w:sz="12" w:space="0"/>
            </w:tcBorders>
            <w:shd w:val="clear" w:color="auto" w:fill="auto"/>
          </w:tcPr>
          <w:p w:rsidRPr="009B0FBF" w:rsidR="009B0FBF" w:rsidP="00726436" w:rsidRDefault="009B0FBF">
            <w:r w:rsidRPr="009B0FBF">
              <w:t>Upper</w:t>
            </w:r>
          </w:p>
        </w:tc>
      </w:tr>
      <w:tr w:rsidRPr="009B0FBF" w:rsidR="009B0FBF" w:rsidTr="009B0FBF">
        <w:tc>
          <w:tcPr>
            <w:tcW w:w="1152" w:type="dxa"/>
            <w:shd w:val="clear" w:color="auto" w:fill="auto"/>
          </w:tcPr>
          <w:p w:rsidRPr="009B0FBF" w:rsidR="009B0FBF" w:rsidP="00726436" w:rsidRDefault="009B0FBF">
            <w:pPr>
              <w:rPr>
                <w:bCs/>
              </w:rPr>
            </w:pPr>
            <w:r w:rsidRPr="009B0FBF">
              <w:rPr>
                <w:bCs/>
              </w:rPr>
              <w:t>TIAM</w:t>
            </w:r>
          </w:p>
        </w:tc>
        <w:tc>
          <w:tcPr>
            <w:tcW w:w="1908" w:type="dxa"/>
            <w:shd w:val="clear" w:color="auto" w:fill="auto"/>
          </w:tcPr>
          <w:p w:rsidRPr="009B0FBF" w:rsidR="009B0FBF" w:rsidP="00726436" w:rsidRDefault="009B0FBF">
            <w:proofErr w:type="spellStart"/>
            <w:r w:rsidRPr="009B0FBF">
              <w:t>Tilia</w:t>
            </w:r>
            <w:proofErr w:type="spellEnd"/>
            <w:r w:rsidRPr="009B0FBF">
              <w:t xml:space="preserve"> </w:t>
            </w:r>
            <w:proofErr w:type="spellStart"/>
            <w:r w:rsidRPr="009B0FBF">
              <w:t>americana</w:t>
            </w:r>
            <w:proofErr w:type="spellEnd"/>
          </w:p>
        </w:tc>
        <w:tc>
          <w:tcPr>
            <w:tcW w:w="2304" w:type="dxa"/>
            <w:shd w:val="clear" w:color="auto" w:fill="auto"/>
          </w:tcPr>
          <w:p w:rsidRPr="009B0FBF" w:rsidR="009B0FBF" w:rsidP="00726436" w:rsidRDefault="009B0FBF">
            <w:r w:rsidRPr="009B0FBF">
              <w:t>American basswood</w:t>
            </w:r>
          </w:p>
        </w:tc>
        <w:tc>
          <w:tcPr>
            <w:tcW w:w="1956" w:type="dxa"/>
            <w:shd w:val="clear" w:color="auto" w:fill="auto"/>
          </w:tcPr>
          <w:p w:rsidRPr="009B0FBF" w:rsidR="009B0FBF" w:rsidP="00726436" w:rsidRDefault="009B0FBF">
            <w:r w:rsidRPr="009B0FBF">
              <w:t>Upper</w:t>
            </w:r>
          </w:p>
        </w:tc>
      </w:tr>
      <w:tr w:rsidRPr="009B0FBF" w:rsidR="009B0FBF" w:rsidTr="009B0FBF">
        <w:tc>
          <w:tcPr>
            <w:tcW w:w="1152" w:type="dxa"/>
            <w:shd w:val="clear" w:color="auto" w:fill="auto"/>
          </w:tcPr>
          <w:p w:rsidRPr="009B0FBF" w:rsidR="009B0FBF" w:rsidP="00726436" w:rsidRDefault="009B0FBF">
            <w:pPr>
              <w:rPr>
                <w:bCs/>
              </w:rPr>
            </w:pPr>
            <w:r w:rsidRPr="009B0FBF">
              <w:rPr>
                <w:bCs/>
              </w:rPr>
              <w:t>QURU</w:t>
            </w:r>
          </w:p>
        </w:tc>
        <w:tc>
          <w:tcPr>
            <w:tcW w:w="1908" w:type="dxa"/>
            <w:shd w:val="clear" w:color="auto" w:fill="auto"/>
          </w:tcPr>
          <w:p w:rsidRPr="009B0FBF" w:rsidR="009B0FBF" w:rsidP="00726436" w:rsidRDefault="009B0FBF">
            <w:r w:rsidRPr="009B0FBF">
              <w:t xml:space="preserve">Quercus </w:t>
            </w:r>
            <w:proofErr w:type="spellStart"/>
            <w:r w:rsidRPr="009B0FBF">
              <w:t>rubra</w:t>
            </w:r>
            <w:proofErr w:type="spellEnd"/>
          </w:p>
        </w:tc>
        <w:tc>
          <w:tcPr>
            <w:tcW w:w="2304" w:type="dxa"/>
            <w:shd w:val="clear" w:color="auto" w:fill="auto"/>
          </w:tcPr>
          <w:p w:rsidRPr="009B0FBF" w:rsidR="009B0FBF" w:rsidP="00726436" w:rsidRDefault="009B0FBF">
            <w:r w:rsidRPr="009B0FBF">
              <w:t>Northern red oak</w:t>
            </w:r>
          </w:p>
        </w:tc>
        <w:tc>
          <w:tcPr>
            <w:tcW w:w="1956" w:type="dxa"/>
            <w:shd w:val="clear" w:color="auto" w:fill="auto"/>
          </w:tcPr>
          <w:p w:rsidRPr="009B0FBF" w:rsidR="009B0FBF" w:rsidP="00726436" w:rsidRDefault="009B0FBF">
            <w:r w:rsidRPr="009B0FBF">
              <w:t>Upper</w:t>
            </w:r>
          </w:p>
        </w:tc>
      </w:tr>
      <w:tr w:rsidRPr="009B0FBF" w:rsidR="009B0FBF" w:rsidTr="009B0FBF">
        <w:tc>
          <w:tcPr>
            <w:tcW w:w="1152" w:type="dxa"/>
            <w:shd w:val="clear" w:color="auto" w:fill="auto"/>
          </w:tcPr>
          <w:p w:rsidRPr="009B0FBF" w:rsidR="009B0FBF" w:rsidP="00726436" w:rsidRDefault="009B0FBF">
            <w:pPr>
              <w:rPr>
                <w:bCs/>
              </w:rPr>
            </w:pPr>
            <w:r w:rsidRPr="009B0FBF">
              <w:rPr>
                <w:bCs/>
              </w:rPr>
              <w:t>CARYA</w:t>
            </w:r>
          </w:p>
        </w:tc>
        <w:tc>
          <w:tcPr>
            <w:tcW w:w="1908" w:type="dxa"/>
            <w:shd w:val="clear" w:color="auto" w:fill="auto"/>
          </w:tcPr>
          <w:p w:rsidRPr="009B0FBF" w:rsidR="009B0FBF" w:rsidP="00726436" w:rsidRDefault="009B0FBF">
            <w:proofErr w:type="spellStart"/>
            <w:r w:rsidRPr="009B0FBF">
              <w:t>Carya</w:t>
            </w:r>
            <w:proofErr w:type="spellEnd"/>
          </w:p>
        </w:tc>
        <w:tc>
          <w:tcPr>
            <w:tcW w:w="2304" w:type="dxa"/>
            <w:shd w:val="clear" w:color="auto" w:fill="auto"/>
          </w:tcPr>
          <w:p w:rsidRPr="009B0FBF" w:rsidR="009B0FBF" w:rsidP="00726436" w:rsidRDefault="009B0FBF">
            <w:r w:rsidRPr="009B0FBF">
              <w:t>Hickory</w:t>
            </w:r>
          </w:p>
        </w:tc>
        <w:tc>
          <w:tcPr>
            <w:tcW w:w="1956" w:type="dxa"/>
            <w:shd w:val="clear" w:color="auto" w:fill="auto"/>
          </w:tcPr>
          <w:p w:rsidRPr="009B0FBF" w:rsidR="009B0FBF" w:rsidP="00726436" w:rsidRDefault="009B0FBF">
            <w:r w:rsidRPr="009B0FBF">
              <w:t>Upper</w:t>
            </w:r>
          </w:p>
        </w:tc>
      </w:tr>
    </w:tbl>
    <w:p w:rsidR="009B0FBF" w:rsidP="009B0FBF" w:rsidRDefault="009B0FBF"/>
    <w:p w:rsidR="009B0FBF" w:rsidP="009B0FBF" w:rsidRDefault="009B0FBF">
      <w:pPr>
        <w:pStyle w:val="SClassInfoPara"/>
      </w:pPr>
      <w:r>
        <w:t>Description</w:t>
      </w:r>
    </w:p>
    <w:p w:rsidR="009B0FBF" w:rsidP="009B0FBF" w:rsidRDefault="009B0FBF">
      <w:r>
        <w:t xml:space="preserve">Characterized by </w:t>
      </w:r>
      <w:r w:rsidR="00D47865">
        <w:t>mid-succession maturing forests.</w:t>
      </w:r>
      <w:r>
        <w:t xml:space="preserve"> In this stage there is the gradual decline of northern red oak and it is replaced by sugar maple. American elm and basswood increase. </w:t>
      </w:r>
    </w:p>
    <w:p w:rsidR="009B0FBF" w:rsidP="009B0FBF" w:rsidRDefault="009B0FBF"/>
    <w:p>
      <w:r>
        <w:rPr>
          <w:i/>
          <w:u w:val="single"/>
        </w:rPr>
        <w:t>Maximum Tree Size Class</w:t>
      </w:r>
      <w:br/>
      <w:r>
        <w:t>Medium 9-21"DBH</w:t>
      </w:r>
    </w:p>
    <w:p w:rsidR="009B0FBF" w:rsidP="009B0FBF" w:rsidRDefault="009B0FBF">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9B0FBF" w:rsidP="009B0FBF" w:rsidRDefault="009B0FBF"/>
    <w:p w:rsidR="009B0FBF" w:rsidP="009B0FBF" w:rsidRDefault="009B0F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1908"/>
        <w:gridCol w:w="2304"/>
        <w:gridCol w:w="1956"/>
      </w:tblGrid>
      <w:tr w:rsidRPr="009B0FBF" w:rsidR="009B0FBF" w:rsidTr="009B0FBF">
        <w:tc>
          <w:tcPr>
            <w:tcW w:w="1152" w:type="dxa"/>
            <w:tcBorders>
              <w:top w:val="single" w:color="auto" w:sz="2" w:space="0"/>
              <w:bottom w:val="single" w:color="000000" w:sz="12" w:space="0"/>
            </w:tcBorders>
            <w:shd w:val="clear" w:color="auto" w:fill="auto"/>
          </w:tcPr>
          <w:p w:rsidRPr="009B0FBF" w:rsidR="009B0FBF" w:rsidP="004A3C09" w:rsidRDefault="009B0FBF">
            <w:pPr>
              <w:rPr>
                <w:b/>
                <w:bCs/>
              </w:rPr>
            </w:pPr>
            <w:r w:rsidRPr="009B0FBF">
              <w:rPr>
                <w:b/>
                <w:bCs/>
              </w:rPr>
              <w:t>Symbol</w:t>
            </w:r>
          </w:p>
        </w:tc>
        <w:tc>
          <w:tcPr>
            <w:tcW w:w="1908" w:type="dxa"/>
            <w:tcBorders>
              <w:top w:val="single" w:color="auto" w:sz="2" w:space="0"/>
              <w:bottom w:val="single" w:color="000000" w:sz="12" w:space="0"/>
            </w:tcBorders>
            <w:shd w:val="clear" w:color="auto" w:fill="auto"/>
          </w:tcPr>
          <w:p w:rsidRPr="009B0FBF" w:rsidR="009B0FBF" w:rsidP="004A3C09" w:rsidRDefault="009B0FBF">
            <w:pPr>
              <w:rPr>
                <w:b/>
                <w:bCs/>
              </w:rPr>
            </w:pPr>
            <w:r w:rsidRPr="009B0FBF">
              <w:rPr>
                <w:b/>
                <w:bCs/>
              </w:rPr>
              <w:t>Scientific Name</w:t>
            </w:r>
          </w:p>
        </w:tc>
        <w:tc>
          <w:tcPr>
            <w:tcW w:w="2304" w:type="dxa"/>
            <w:tcBorders>
              <w:top w:val="single" w:color="auto" w:sz="2" w:space="0"/>
              <w:bottom w:val="single" w:color="000000" w:sz="12" w:space="0"/>
            </w:tcBorders>
            <w:shd w:val="clear" w:color="auto" w:fill="auto"/>
          </w:tcPr>
          <w:p w:rsidRPr="009B0FBF" w:rsidR="009B0FBF" w:rsidP="004A3C09" w:rsidRDefault="009B0FBF">
            <w:pPr>
              <w:rPr>
                <w:b/>
                <w:bCs/>
              </w:rPr>
            </w:pPr>
            <w:r w:rsidRPr="009B0FBF">
              <w:rPr>
                <w:b/>
                <w:bCs/>
              </w:rPr>
              <w:t>Common Name</w:t>
            </w:r>
          </w:p>
        </w:tc>
        <w:tc>
          <w:tcPr>
            <w:tcW w:w="1956" w:type="dxa"/>
            <w:tcBorders>
              <w:top w:val="single" w:color="auto" w:sz="2" w:space="0"/>
              <w:bottom w:val="single" w:color="000000" w:sz="12" w:space="0"/>
            </w:tcBorders>
            <w:shd w:val="clear" w:color="auto" w:fill="auto"/>
          </w:tcPr>
          <w:p w:rsidRPr="009B0FBF" w:rsidR="009B0FBF" w:rsidP="004A3C09" w:rsidRDefault="009B0FBF">
            <w:pPr>
              <w:rPr>
                <w:b/>
                <w:bCs/>
              </w:rPr>
            </w:pPr>
            <w:r w:rsidRPr="009B0FBF">
              <w:rPr>
                <w:b/>
                <w:bCs/>
              </w:rPr>
              <w:t>Canopy Position</w:t>
            </w:r>
          </w:p>
        </w:tc>
      </w:tr>
      <w:tr w:rsidRPr="009B0FBF" w:rsidR="009B0FBF" w:rsidTr="009B0FBF">
        <w:tc>
          <w:tcPr>
            <w:tcW w:w="1152" w:type="dxa"/>
            <w:tcBorders>
              <w:top w:val="single" w:color="000000" w:sz="12" w:space="0"/>
            </w:tcBorders>
            <w:shd w:val="clear" w:color="auto" w:fill="auto"/>
          </w:tcPr>
          <w:p w:rsidRPr="009B0FBF" w:rsidR="009B0FBF" w:rsidP="004A3C09" w:rsidRDefault="009B0FBF">
            <w:pPr>
              <w:rPr>
                <w:bCs/>
              </w:rPr>
            </w:pPr>
            <w:r w:rsidRPr="009B0FBF">
              <w:rPr>
                <w:bCs/>
              </w:rPr>
              <w:t>ACSA3</w:t>
            </w:r>
          </w:p>
        </w:tc>
        <w:tc>
          <w:tcPr>
            <w:tcW w:w="1908" w:type="dxa"/>
            <w:tcBorders>
              <w:top w:val="single" w:color="000000" w:sz="12" w:space="0"/>
            </w:tcBorders>
            <w:shd w:val="clear" w:color="auto" w:fill="auto"/>
          </w:tcPr>
          <w:p w:rsidRPr="009B0FBF" w:rsidR="009B0FBF" w:rsidP="004A3C09" w:rsidRDefault="009B0FBF">
            <w:r w:rsidRPr="009B0FBF">
              <w:t xml:space="preserve">Acer </w:t>
            </w:r>
            <w:proofErr w:type="spellStart"/>
            <w:r w:rsidRPr="009B0FBF">
              <w:t>saccharum</w:t>
            </w:r>
            <w:proofErr w:type="spellEnd"/>
          </w:p>
        </w:tc>
        <w:tc>
          <w:tcPr>
            <w:tcW w:w="2304" w:type="dxa"/>
            <w:tcBorders>
              <w:top w:val="single" w:color="000000" w:sz="12" w:space="0"/>
            </w:tcBorders>
            <w:shd w:val="clear" w:color="auto" w:fill="auto"/>
          </w:tcPr>
          <w:p w:rsidRPr="009B0FBF" w:rsidR="009B0FBF" w:rsidP="004A3C09" w:rsidRDefault="009B0FBF">
            <w:r w:rsidRPr="009B0FBF">
              <w:t>Sugar maple</w:t>
            </w:r>
          </w:p>
        </w:tc>
        <w:tc>
          <w:tcPr>
            <w:tcW w:w="1956" w:type="dxa"/>
            <w:tcBorders>
              <w:top w:val="single" w:color="000000" w:sz="12" w:space="0"/>
            </w:tcBorders>
            <w:shd w:val="clear" w:color="auto" w:fill="auto"/>
          </w:tcPr>
          <w:p w:rsidRPr="009B0FBF" w:rsidR="009B0FBF" w:rsidP="004A3C09" w:rsidRDefault="009B0FBF">
            <w:r w:rsidRPr="009B0FBF">
              <w:t>Upper</w:t>
            </w:r>
          </w:p>
        </w:tc>
      </w:tr>
      <w:tr w:rsidRPr="009B0FBF" w:rsidR="009B0FBF" w:rsidTr="009B0FBF">
        <w:tc>
          <w:tcPr>
            <w:tcW w:w="1152" w:type="dxa"/>
            <w:shd w:val="clear" w:color="auto" w:fill="auto"/>
          </w:tcPr>
          <w:p w:rsidRPr="009B0FBF" w:rsidR="009B0FBF" w:rsidP="004A3C09" w:rsidRDefault="009B0FBF">
            <w:pPr>
              <w:rPr>
                <w:bCs/>
              </w:rPr>
            </w:pPr>
            <w:r w:rsidRPr="009B0FBF">
              <w:rPr>
                <w:bCs/>
              </w:rPr>
              <w:t>TIAM</w:t>
            </w:r>
          </w:p>
        </w:tc>
        <w:tc>
          <w:tcPr>
            <w:tcW w:w="1908" w:type="dxa"/>
            <w:shd w:val="clear" w:color="auto" w:fill="auto"/>
          </w:tcPr>
          <w:p w:rsidRPr="009B0FBF" w:rsidR="009B0FBF" w:rsidP="004A3C09" w:rsidRDefault="009B0FBF">
            <w:proofErr w:type="spellStart"/>
            <w:r w:rsidRPr="009B0FBF">
              <w:t>Tilia</w:t>
            </w:r>
            <w:proofErr w:type="spellEnd"/>
            <w:r w:rsidRPr="009B0FBF">
              <w:t xml:space="preserve"> </w:t>
            </w:r>
            <w:proofErr w:type="spellStart"/>
            <w:r w:rsidRPr="009B0FBF">
              <w:t>americana</w:t>
            </w:r>
            <w:proofErr w:type="spellEnd"/>
          </w:p>
        </w:tc>
        <w:tc>
          <w:tcPr>
            <w:tcW w:w="2304" w:type="dxa"/>
            <w:shd w:val="clear" w:color="auto" w:fill="auto"/>
          </w:tcPr>
          <w:p w:rsidRPr="009B0FBF" w:rsidR="009B0FBF" w:rsidP="004A3C09" w:rsidRDefault="009B0FBF">
            <w:r w:rsidRPr="009B0FBF">
              <w:t>American basswood</w:t>
            </w:r>
          </w:p>
        </w:tc>
        <w:tc>
          <w:tcPr>
            <w:tcW w:w="1956" w:type="dxa"/>
            <w:shd w:val="clear" w:color="auto" w:fill="auto"/>
          </w:tcPr>
          <w:p w:rsidRPr="009B0FBF" w:rsidR="009B0FBF" w:rsidP="004A3C09" w:rsidRDefault="009B0FBF">
            <w:r w:rsidRPr="009B0FBF">
              <w:t>Upper</w:t>
            </w:r>
          </w:p>
        </w:tc>
      </w:tr>
      <w:tr w:rsidRPr="009B0FBF" w:rsidR="009B0FBF" w:rsidTr="009B0FBF">
        <w:tc>
          <w:tcPr>
            <w:tcW w:w="1152" w:type="dxa"/>
            <w:shd w:val="clear" w:color="auto" w:fill="auto"/>
          </w:tcPr>
          <w:p w:rsidRPr="009B0FBF" w:rsidR="009B0FBF" w:rsidP="004A3C09" w:rsidRDefault="009B0FBF">
            <w:pPr>
              <w:rPr>
                <w:bCs/>
              </w:rPr>
            </w:pPr>
            <w:r w:rsidRPr="009B0FBF">
              <w:rPr>
                <w:bCs/>
              </w:rPr>
              <w:t>QURU</w:t>
            </w:r>
          </w:p>
        </w:tc>
        <w:tc>
          <w:tcPr>
            <w:tcW w:w="1908" w:type="dxa"/>
            <w:shd w:val="clear" w:color="auto" w:fill="auto"/>
          </w:tcPr>
          <w:p w:rsidRPr="009B0FBF" w:rsidR="009B0FBF" w:rsidP="004A3C09" w:rsidRDefault="009B0FBF">
            <w:r w:rsidRPr="009B0FBF">
              <w:t xml:space="preserve">Quercus </w:t>
            </w:r>
            <w:proofErr w:type="spellStart"/>
            <w:r w:rsidRPr="009B0FBF">
              <w:t>rubra</w:t>
            </w:r>
            <w:proofErr w:type="spellEnd"/>
          </w:p>
        </w:tc>
        <w:tc>
          <w:tcPr>
            <w:tcW w:w="2304" w:type="dxa"/>
            <w:shd w:val="clear" w:color="auto" w:fill="auto"/>
          </w:tcPr>
          <w:p w:rsidRPr="009B0FBF" w:rsidR="009B0FBF" w:rsidP="004A3C09" w:rsidRDefault="009B0FBF">
            <w:r w:rsidRPr="009B0FBF">
              <w:t>Northern red oak</w:t>
            </w:r>
          </w:p>
        </w:tc>
        <w:tc>
          <w:tcPr>
            <w:tcW w:w="1956" w:type="dxa"/>
            <w:shd w:val="clear" w:color="auto" w:fill="auto"/>
          </w:tcPr>
          <w:p w:rsidRPr="009B0FBF" w:rsidR="009B0FBF" w:rsidP="004A3C09" w:rsidRDefault="009B0FBF">
            <w:r w:rsidRPr="009B0FBF">
              <w:t>Upper</w:t>
            </w:r>
          </w:p>
        </w:tc>
      </w:tr>
      <w:tr w:rsidRPr="009B0FBF" w:rsidR="009B0FBF" w:rsidTr="009B0FBF">
        <w:tc>
          <w:tcPr>
            <w:tcW w:w="1152" w:type="dxa"/>
            <w:shd w:val="clear" w:color="auto" w:fill="auto"/>
          </w:tcPr>
          <w:p w:rsidRPr="009B0FBF" w:rsidR="009B0FBF" w:rsidP="004A3C09" w:rsidRDefault="009B0FBF">
            <w:pPr>
              <w:rPr>
                <w:bCs/>
              </w:rPr>
            </w:pPr>
            <w:r w:rsidRPr="009B0FBF">
              <w:rPr>
                <w:bCs/>
              </w:rPr>
              <w:t>CARYA</w:t>
            </w:r>
          </w:p>
        </w:tc>
        <w:tc>
          <w:tcPr>
            <w:tcW w:w="1908" w:type="dxa"/>
            <w:shd w:val="clear" w:color="auto" w:fill="auto"/>
          </w:tcPr>
          <w:p w:rsidRPr="009B0FBF" w:rsidR="009B0FBF" w:rsidP="004A3C09" w:rsidRDefault="009B0FBF">
            <w:proofErr w:type="spellStart"/>
            <w:r w:rsidRPr="009B0FBF">
              <w:t>Carya</w:t>
            </w:r>
            <w:proofErr w:type="spellEnd"/>
          </w:p>
        </w:tc>
        <w:tc>
          <w:tcPr>
            <w:tcW w:w="2304" w:type="dxa"/>
            <w:shd w:val="clear" w:color="auto" w:fill="auto"/>
          </w:tcPr>
          <w:p w:rsidRPr="009B0FBF" w:rsidR="009B0FBF" w:rsidP="004A3C09" w:rsidRDefault="009B0FBF">
            <w:r w:rsidRPr="009B0FBF">
              <w:t>Hickory</w:t>
            </w:r>
          </w:p>
        </w:tc>
        <w:tc>
          <w:tcPr>
            <w:tcW w:w="1956" w:type="dxa"/>
            <w:shd w:val="clear" w:color="auto" w:fill="auto"/>
          </w:tcPr>
          <w:p w:rsidRPr="009B0FBF" w:rsidR="009B0FBF" w:rsidP="004A3C09" w:rsidRDefault="009B0FBF">
            <w:r w:rsidRPr="009B0FBF">
              <w:t>Upper</w:t>
            </w:r>
          </w:p>
        </w:tc>
      </w:tr>
    </w:tbl>
    <w:p w:rsidR="009B0FBF" w:rsidP="009B0FBF" w:rsidRDefault="009B0FBF"/>
    <w:p w:rsidR="009B0FBF" w:rsidP="009B0FBF" w:rsidRDefault="009B0FBF">
      <w:pPr>
        <w:pStyle w:val="SClassInfoPara"/>
      </w:pPr>
      <w:r>
        <w:t>Description</w:t>
      </w:r>
    </w:p>
    <w:p w:rsidR="009B0FBF" w:rsidP="009B0FBF" w:rsidRDefault="009B0FBF">
      <w:r>
        <w:t>Characterized by late</w:t>
      </w:r>
      <w:r w:rsidR="00D47865">
        <w:t>-successional maturing forest</w:t>
      </w:r>
      <w:r>
        <w:t xml:space="preserve">. Forest dominated by sugar maple, beech, basswood, white ash, tulip-poplar, black cherry, ironwood, northern red oak. </w:t>
      </w:r>
    </w:p>
    <w:p w:rsidR="009B0FBF" w:rsidP="009B0FBF" w:rsidRDefault="009B0FBF"/>
    <w:p>
      <w:r>
        <w:rPr>
          <w:i/>
          <w:u w:val="single"/>
        </w:rPr>
        <w:t>Maximum Tree Size Class</w:t>
      </w:r>
      <w:br/>
      <w:r>
        <w:t>Large 21-33"DBH</w:t>
      </w:r>
    </w:p>
    <w:p w:rsidR="009B0FBF" w:rsidP="009B0FBF" w:rsidRDefault="009B0FBF">
      <w:pPr>
        <w:pStyle w:val="InfoPara"/>
        <w:pBdr>
          <w:top w:val="single" w:color="auto" w:sz="4" w:space="1"/>
        </w:pBdr>
      </w:pPr>
      <w:r xmlns:w="http://schemas.openxmlformats.org/wordprocessingml/2006/main">
        <w:t>Class D</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B0FBF" w:rsidP="009B0FBF" w:rsidRDefault="009B0FBF"/>
    <w:p w:rsidR="009B0FBF" w:rsidP="009B0FBF" w:rsidRDefault="009B0F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1908"/>
        <w:gridCol w:w="2304"/>
        <w:gridCol w:w="1956"/>
      </w:tblGrid>
      <w:tr w:rsidRPr="009B0FBF" w:rsidR="009B0FBF" w:rsidTr="009B0FBF">
        <w:tc>
          <w:tcPr>
            <w:tcW w:w="1152" w:type="dxa"/>
            <w:tcBorders>
              <w:top w:val="single" w:color="auto" w:sz="2" w:space="0"/>
              <w:bottom w:val="single" w:color="000000" w:sz="12" w:space="0"/>
            </w:tcBorders>
            <w:shd w:val="clear" w:color="auto" w:fill="auto"/>
          </w:tcPr>
          <w:p w:rsidRPr="009B0FBF" w:rsidR="009B0FBF" w:rsidP="00450399" w:rsidRDefault="009B0FBF">
            <w:pPr>
              <w:rPr>
                <w:b/>
                <w:bCs/>
              </w:rPr>
            </w:pPr>
            <w:r w:rsidRPr="009B0FBF">
              <w:rPr>
                <w:b/>
                <w:bCs/>
              </w:rPr>
              <w:t>Symbol</w:t>
            </w:r>
          </w:p>
        </w:tc>
        <w:tc>
          <w:tcPr>
            <w:tcW w:w="1908" w:type="dxa"/>
            <w:tcBorders>
              <w:top w:val="single" w:color="auto" w:sz="2" w:space="0"/>
              <w:bottom w:val="single" w:color="000000" w:sz="12" w:space="0"/>
            </w:tcBorders>
            <w:shd w:val="clear" w:color="auto" w:fill="auto"/>
          </w:tcPr>
          <w:p w:rsidRPr="009B0FBF" w:rsidR="009B0FBF" w:rsidP="00450399" w:rsidRDefault="009B0FBF">
            <w:pPr>
              <w:rPr>
                <w:b/>
                <w:bCs/>
              </w:rPr>
            </w:pPr>
            <w:r w:rsidRPr="009B0FBF">
              <w:rPr>
                <w:b/>
                <w:bCs/>
              </w:rPr>
              <w:t>Scientific Name</w:t>
            </w:r>
          </w:p>
        </w:tc>
        <w:tc>
          <w:tcPr>
            <w:tcW w:w="2304" w:type="dxa"/>
            <w:tcBorders>
              <w:top w:val="single" w:color="auto" w:sz="2" w:space="0"/>
              <w:bottom w:val="single" w:color="000000" w:sz="12" w:space="0"/>
            </w:tcBorders>
            <w:shd w:val="clear" w:color="auto" w:fill="auto"/>
          </w:tcPr>
          <w:p w:rsidRPr="009B0FBF" w:rsidR="009B0FBF" w:rsidP="00450399" w:rsidRDefault="009B0FBF">
            <w:pPr>
              <w:rPr>
                <w:b/>
                <w:bCs/>
              </w:rPr>
            </w:pPr>
            <w:r w:rsidRPr="009B0FBF">
              <w:rPr>
                <w:b/>
                <w:bCs/>
              </w:rPr>
              <w:t>Common Name</w:t>
            </w:r>
          </w:p>
        </w:tc>
        <w:tc>
          <w:tcPr>
            <w:tcW w:w="1956" w:type="dxa"/>
            <w:tcBorders>
              <w:top w:val="single" w:color="auto" w:sz="2" w:space="0"/>
              <w:bottom w:val="single" w:color="000000" w:sz="12" w:space="0"/>
            </w:tcBorders>
            <w:shd w:val="clear" w:color="auto" w:fill="auto"/>
          </w:tcPr>
          <w:p w:rsidRPr="009B0FBF" w:rsidR="009B0FBF" w:rsidP="00450399" w:rsidRDefault="009B0FBF">
            <w:pPr>
              <w:rPr>
                <w:b/>
                <w:bCs/>
              </w:rPr>
            </w:pPr>
            <w:r w:rsidRPr="009B0FBF">
              <w:rPr>
                <w:b/>
                <w:bCs/>
              </w:rPr>
              <w:t>Canopy Position</w:t>
            </w:r>
          </w:p>
        </w:tc>
      </w:tr>
      <w:tr w:rsidRPr="009B0FBF" w:rsidR="009B0FBF" w:rsidTr="009B0FBF">
        <w:tc>
          <w:tcPr>
            <w:tcW w:w="1152" w:type="dxa"/>
            <w:tcBorders>
              <w:top w:val="single" w:color="000000" w:sz="12" w:space="0"/>
            </w:tcBorders>
            <w:shd w:val="clear" w:color="auto" w:fill="auto"/>
          </w:tcPr>
          <w:p w:rsidRPr="009B0FBF" w:rsidR="009B0FBF" w:rsidP="00450399" w:rsidRDefault="009B0FBF">
            <w:pPr>
              <w:rPr>
                <w:bCs/>
              </w:rPr>
            </w:pPr>
            <w:r w:rsidRPr="009B0FBF">
              <w:rPr>
                <w:bCs/>
              </w:rPr>
              <w:t>ACSA3</w:t>
            </w:r>
          </w:p>
        </w:tc>
        <w:tc>
          <w:tcPr>
            <w:tcW w:w="1908" w:type="dxa"/>
            <w:tcBorders>
              <w:top w:val="single" w:color="000000" w:sz="12" w:space="0"/>
            </w:tcBorders>
            <w:shd w:val="clear" w:color="auto" w:fill="auto"/>
          </w:tcPr>
          <w:p w:rsidRPr="009B0FBF" w:rsidR="009B0FBF" w:rsidP="00450399" w:rsidRDefault="009B0FBF">
            <w:r w:rsidRPr="009B0FBF">
              <w:t xml:space="preserve">Acer </w:t>
            </w:r>
            <w:proofErr w:type="spellStart"/>
            <w:r w:rsidRPr="009B0FBF">
              <w:t>saccharum</w:t>
            </w:r>
            <w:proofErr w:type="spellEnd"/>
          </w:p>
        </w:tc>
        <w:tc>
          <w:tcPr>
            <w:tcW w:w="2304" w:type="dxa"/>
            <w:tcBorders>
              <w:top w:val="single" w:color="000000" w:sz="12" w:space="0"/>
            </w:tcBorders>
            <w:shd w:val="clear" w:color="auto" w:fill="auto"/>
          </w:tcPr>
          <w:p w:rsidRPr="009B0FBF" w:rsidR="009B0FBF" w:rsidP="00450399" w:rsidRDefault="009B0FBF">
            <w:r w:rsidRPr="009B0FBF">
              <w:t>Sugar maple</w:t>
            </w:r>
          </w:p>
        </w:tc>
        <w:tc>
          <w:tcPr>
            <w:tcW w:w="1956" w:type="dxa"/>
            <w:tcBorders>
              <w:top w:val="single" w:color="000000" w:sz="12" w:space="0"/>
            </w:tcBorders>
            <w:shd w:val="clear" w:color="auto" w:fill="auto"/>
          </w:tcPr>
          <w:p w:rsidRPr="009B0FBF" w:rsidR="009B0FBF" w:rsidP="00450399" w:rsidRDefault="009B0FBF">
            <w:r w:rsidRPr="009B0FBF">
              <w:t>Upper</w:t>
            </w:r>
          </w:p>
        </w:tc>
      </w:tr>
      <w:tr w:rsidRPr="009B0FBF" w:rsidR="009B0FBF" w:rsidTr="009B0FBF">
        <w:tc>
          <w:tcPr>
            <w:tcW w:w="1152" w:type="dxa"/>
            <w:shd w:val="clear" w:color="auto" w:fill="auto"/>
          </w:tcPr>
          <w:p w:rsidRPr="009B0FBF" w:rsidR="009B0FBF" w:rsidP="00450399" w:rsidRDefault="009B0FBF">
            <w:pPr>
              <w:rPr>
                <w:bCs/>
              </w:rPr>
            </w:pPr>
            <w:r w:rsidRPr="009B0FBF">
              <w:rPr>
                <w:bCs/>
              </w:rPr>
              <w:t>TIAM</w:t>
            </w:r>
          </w:p>
        </w:tc>
        <w:tc>
          <w:tcPr>
            <w:tcW w:w="1908" w:type="dxa"/>
            <w:shd w:val="clear" w:color="auto" w:fill="auto"/>
          </w:tcPr>
          <w:p w:rsidRPr="009B0FBF" w:rsidR="009B0FBF" w:rsidP="00450399" w:rsidRDefault="009B0FBF">
            <w:proofErr w:type="spellStart"/>
            <w:r w:rsidRPr="009B0FBF">
              <w:t>Tilia</w:t>
            </w:r>
            <w:proofErr w:type="spellEnd"/>
            <w:r w:rsidRPr="009B0FBF">
              <w:t xml:space="preserve"> </w:t>
            </w:r>
            <w:proofErr w:type="spellStart"/>
            <w:r w:rsidRPr="009B0FBF">
              <w:t>americana</w:t>
            </w:r>
            <w:proofErr w:type="spellEnd"/>
          </w:p>
        </w:tc>
        <w:tc>
          <w:tcPr>
            <w:tcW w:w="2304" w:type="dxa"/>
            <w:shd w:val="clear" w:color="auto" w:fill="auto"/>
          </w:tcPr>
          <w:p w:rsidRPr="009B0FBF" w:rsidR="009B0FBF" w:rsidP="00450399" w:rsidRDefault="009B0FBF">
            <w:r w:rsidRPr="009B0FBF">
              <w:t>American basswood</w:t>
            </w:r>
          </w:p>
        </w:tc>
        <w:tc>
          <w:tcPr>
            <w:tcW w:w="1956" w:type="dxa"/>
            <w:shd w:val="clear" w:color="auto" w:fill="auto"/>
          </w:tcPr>
          <w:p w:rsidRPr="009B0FBF" w:rsidR="009B0FBF" w:rsidP="00450399" w:rsidRDefault="009B0FBF">
            <w:r w:rsidRPr="009B0FBF">
              <w:t>Upper</w:t>
            </w:r>
          </w:p>
        </w:tc>
      </w:tr>
      <w:tr w:rsidRPr="009B0FBF" w:rsidR="009B0FBF" w:rsidTr="009B0FBF">
        <w:tc>
          <w:tcPr>
            <w:tcW w:w="1152" w:type="dxa"/>
            <w:shd w:val="clear" w:color="auto" w:fill="auto"/>
          </w:tcPr>
          <w:p w:rsidRPr="009B0FBF" w:rsidR="009B0FBF" w:rsidP="00450399" w:rsidRDefault="009B0FBF">
            <w:pPr>
              <w:rPr>
                <w:bCs/>
              </w:rPr>
            </w:pPr>
            <w:r w:rsidRPr="009B0FBF">
              <w:rPr>
                <w:bCs/>
              </w:rPr>
              <w:t>QURU</w:t>
            </w:r>
          </w:p>
        </w:tc>
        <w:tc>
          <w:tcPr>
            <w:tcW w:w="1908" w:type="dxa"/>
            <w:shd w:val="clear" w:color="auto" w:fill="auto"/>
          </w:tcPr>
          <w:p w:rsidRPr="009B0FBF" w:rsidR="009B0FBF" w:rsidP="00450399" w:rsidRDefault="009B0FBF">
            <w:r w:rsidRPr="009B0FBF">
              <w:t xml:space="preserve">Quercus </w:t>
            </w:r>
            <w:proofErr w:type="spellStart"/>
            <w:r w:rsidRPr="009B0FBF">
              <w:t>rubra</w:t>
            </w:r>
            <w:proofErr w:type="spellEnd"/>
          </w:p>
        </w:tc>
        <w:tc>
          <w:tcPr>
            <w:tcW w:w="2304" w:type="dxa"/>
            <w:shd w:val="clear" w:color="auto" w:fill="auto"/>
          </w:tcPr>
          <w:p w:rsidRPr="009B0FBF" w:rsidR="009B0FBF" w:rsidP="00450399" w:rsidRDefault="009B0FBF">
            <w:r w:rsidRPr="009B0FBF">
              <w:t>Northern red oak</w:t>
            </w:r>
          </w:p>
        </w:tc>
        <w:tc>
          <w:tcPr>
            <w:tcW w:w="1956" w:type="dxa"/>
            <w:shd w:val="clear" w:color="auto" w:fill="auto"/>
          </w:tcPr>
          <w:p w:rsidRPr="009B0FBF" w:rsidR="009B0FBF" w:rsidP="00450399" w:rsidRDefault="009B0FBF">
            <w:r w:rsidRPr="009B0FBF">
              <w:t>Upper</w:t>
            </w:r>
          </w:p>
        </w:tc>
      </w:tr>
      <w:tr w:rsidRPr="009B0FBF" w:rsidR="009B0FBF" w:rsidTr="009B0FBF">
        <w:tc>
          <w:tcPr>
            <w:tcW w:w="1152" w:type="dxa"/>
            <w:shd w:val="clear" w:color="auto" w:fill="auto"/>
          </w:tcPr>
          <w:p w:rsidRPr="009B0FBF" w:rsidR="009B0FBF" w:rsidP="00450399" w:rsidRDefault="009B0FBF">
            <w:pPr>
              <w:rPr>
                <w:bCs/>
              </w:rPr>
            </w:pPr>
            <w:r w:rsidRPr="009B0FBF">
              <w:rPr>
                <w:bCs/>
              </w:rPr>
              <w:t>CARYA</w:t>
            </w:r>
          </w:p>
        </w:tc>
        <w:tc>
          <w:tcPr>
            <w:tcW w:w="1908" w:type="dxa"/>
            <w:shd w:val="clear" w:color="auto" w:fill="auto"/>
          </w:tcPr>
          <w:p w:rsidRPr="009B0FBF" w:rsidR="009B0FBF" w:rsidP="00450399" w:rsidRDefault="009B0FBF">
            <w:proofErr w:type="spellStart"/>
            <w:r w:rsidRPr="009B0FBF">
              <w:t>Carya</w:t>
            </w:r>
            <w:proofErr w:type="spellEnd"/>
          </w:p>
        </w:tc>
        <w:tc>
          <w:tcPr>
            <w:tcW w:w="2304" w:type="dxa"/>
            <w:shd w:val="clear" w:color="auto" w:fill="auto"/>
          </w:tcPr>
          <w:p w:rsidRPr="009B0FBF" w:rsidR="009B0FBF" w:rsidP="00450399" w:rsidRDefault="009B0FBF">
            <w:r w:rsidRPr="009B0FBF">
              <w:t>Hickory</w:t>
            </w:r>
          </w:p>
        </w:tc>
        <w:tc>
          <w:tcPr>
            <w:tcW w:w="1956" w:type="dxa"/>
            <w:shd w:val="clear" w:color="auto" w:fill="auto"/>
          </w:tcPr>
          <w:p w:rsidRPr="009B0FBF" w:rsidR="009B0FBF" w:rsidP="00450399" w:rsidRDefault="009B0FBF">
            <w:r w:rsidRPr="009B0FBF">
              <w:t>Upper</w:t>
            </w:r>
          </w:p>
        </w:tc>
      </w:tr>
    </w:tbl>
    <w:p w:rsidR="009B0FBF" w:rsidP="009B0FBF" w:rsidRDefault="009B0FBF"/>
    <w:p w:rsidR="009B0FBF" w:rsidP="009B0FBF" w:rsidRDefault="009B0FBF">
      <w:pPr>
        <w:pStyle w:val="SClassInfoPara"/>
      </w:pPr>
      <w:r>
        <w:t>Description</w:t>
      </w:r>
    </w:p>
    <w:p w:rsidR="009B0FBF" w:rsidP="009B0FBF" w:rsidRDefault="009B0FBF">
      <w:r>
        <w:t xml:space="preserve">These old late-seral forests (&gt;150yrs) are the </w:t>
      </w:r>
      <w:proofErr w:type="gramStart"/>
      <w:r>
        <w:t>end point</w:t>
      </w:r>
      <w:proofErr w:type="gramEnd"/>
      <w:r>
        <w:t xml:space="preserve"> of succession. Forest dominated by sugar maple, basswood, white ash, tulip-poplar, ironwood, northern red oak. Small gap disturbances predominate to maintain a high proportion of the acreage in this class. </w:t>
      </w:r>
    </w:p>
    <w:p w:rsidR="00D47865" w:rsidP="009B0FBF" w:rsidRDefault="00D47865"/>
    <w:p w:rsidRPr="00D47865" w:rsidR="00D47865" w:rsidP="00D47865" w:rsidRDefault="00D47865">
      <w:pPr>
        <w:pStyle w:val="SClassInfoPara"/>
        <w:rPr>
          <w:i w:val="0"/>
          <w:u w:val="none"/>
        </w:rPr>
      </w:pPr>
      <w:r w:rsidRPr="00D47865">
        <w:rPr>
          <w:i w:val="0"/>
          <w:u w:val="none"/>
        </w:rPr>
        <w:t xml:space="preserve">Upper Layer Lifeform is not the dominant lifeform. In this late seral stage there would be a multi-layer canopy and sub-canopy (created through small-scale windthrow). Therefore, although the min tree height is set at 25m </w:t>
      </w:r>
      <w:proofErr w:type="gramStart"/>
      <w:r w:rsidRPr="00D47865">
        <w:rPr>
          <w:i w:val="0"/>
          <w:u w:val="none"/>
        </w:rPr>
        <w:t>in order to</w:t>
      </w:r>
      <w:proofErr w:type="gramEnd"/>
      <w:r w:rsidRPr="00D47865">
        <w:rPr>
          <w:i w:val="0"/>
          <w:u w:val="none"/>
        </w:rPr>
        <w:t xml:space="preserve"> make this class exclusive from class C tree height would range from 10-50m.</w:t>
      </w:r>
    </w:p>
    <w:p w:rsidR="009B0FBF" w:rsidP="009B0FBF" w:rsidRDefault="009B0FBF"/>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35</w:t>
            </w:r>
          </w:p>
        </w:tc>
      </w:tr>
      <w:tr>
        <w:tc>
          <w:p>
            <w:pPr>
              <w:jc w:val="center"/>
            </w:pPr>
            <w:r>
              <w:rPr>
                <w:sz w:val="20"/>
              </w:rPr>
              <w:t>Mid1:ALL</w:t>
            </w:r>
          </w:p>
        </w:tc>
        <w:tc>
          <w:p>
            <w:pPr>
              <w:jc w:val="center"/>
            </w:pPr>
            <w:r>
              <w:rPr>
                <w:sz w:val="20"/>
              </w:rPr>
              <w:t>36</w:t>
            </w:r>
          </w:p>
        </w:tc>
        <w:tc>
          <w:p>
            <w:pPr>
              <w:jc w:val="center"/>
            </w:pPr>
            <w:r>
              <w:rPr>
                <w:sz w:val="20"/>
              </w:rPr>
              <w:t>Mid2:CLS</w:t>
            </w:r>
          </w:p>
        </w:tc>
        <w:tc>
          <w:p>
            <w:pPr>
              <w:jc w:val="center"/>
            </w:pPr>
            <w:r>
              <w:rPr>
                <w:sz w:val="20"/>
              </w:rPr>
              <w:t>75</w:t>
            </w:r>
          </w:p>
        </w:tc>
      </w:tr>
      <w:tr>
        <w:tc>
          <w:p>
            <w:pPr>
              <w:jc w:val="center"/>
            </w:pPr>
            <w:r>
              <w:rPr>
                <w:sz w:val="20"/>
              </w:rPr>
              <w:t>Mid2:CLS</w:t>
            </w:r>
          </w:p>
        </w:tc>
        <w:tc>
          <w:p>
            <w:pPr>
              <w:jc w:val="center"/>
            </w:pPr>
            <w:r>
              <w:rPr>
                <w:sz w:val="20"/>
              </w:rPr>
              <w:t>76</w:t>
            </w:r>
          </w:p>
        </w:tc>
        <w:tc>
          <w:p>
            <w:pPr>
              <w:jc w:val="center"/>
            </w:pPr>
            <w:r>
              <w:rPr>
                <w:sz w:val="20"/>
              </w:rPr>
              <w:t>Late1:CLS</w:t>
            </w:r>
          </w:p>
        </w:tc>
        <w:tc>
          <w:p>
            <w:pPr>
              <w:jc w:val="center"/>
            </w:pPr>
            <w:r>
              <w:rPr>
                <w:sz w:val="20"/>
              </w:rPr>
              <w:t>150</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0.014</w:t>
            </w:r>
          </w:p>
        </w:tc>
        <w:tc>
          <w:p>
            <w:pPr>
              <w:jc w:val="center"/>
            </w:pPr>
            <w:r>
              <w:rPr>
                <w:sz w:val="20"/>
              </w:rPr>
              <w:t>71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B0FBF" w:rsidP="009B0FBF" w:rsidRDefault="009B0FBF">
      <w:r>
        <w:t>Barden, L.S.., and F.W. Woods. 1973. Characteristics of lightning fires in southern Appalachian forests. Proc. Of Tall Timbers Fire Ecol. Conf. 13: 345-361.</w:t>
      </w:r>
    </w:p>
    <w:p w:rsidR="009B0FBF" w:rsidP="009B0FBF" w:rsidRDefault="009B0FBF"/>
    <w:p w:rsidR="009B0FBF" w:rsidP="009B0FBF" w:rsidRDefault="009B0FBF">
      <w:r>
        <w:t xml:space="preserve">Bormann, F.H. and Likens, G.E., 1979. Catastrophic disturbance and the steady state in northern hardwood forests. American Scientist. 67: 660-669. </w:t>
      </w:r>
    </w:p>
    <w:p w:rsidR="009B0FBF" w:rsidP="009B0FBF" w:rsidRDefault="009B0FBF"/>
    <w:p w:rsidR="009B0FBF" w:rsidP="009B0FBF" w:rsidRDefault="009B0FBF">
      <w:proofErr w:type="spellStart"/>
      <w:r>
        <w:t>Canham</w:t>
      </w:r>
      <w:proofErr w:type="spellEnd"/>
      <w:r>
        <w:t xml:space="preserve">, Charles D. and </w:t>
      </w:r>
      <w:proofErr w:type="spellStart"/>
      <w:r>
        <w:t>Orie</w:t>
      </w:r>
      <w:proofErr w:type="spellEnd"/>
      <w:r>
        <w:t xml:space="preserve"> L. Loucks. 1984. Catastrophic windthrow in </w:t>
      </w:r>
      <w:proofErr w:type="spellStart"/>
      <w:r>
        <w:t>presettlement</w:t>
      </w:r>
      <w:proofErr w:type="spellEnd"/>
      <w:r>
        <w:t xml:space="preserve"> forests of Wisconsin. Ecology. 65(3): 803-809.</w:t>
      </w:r>
    </w:p>
    <w:p w:rsidR="009B0FBF" w:rsidP="009B0FBF" w:rsidRDefault="009B0FBF"/>
    <w:p w:rsidR="009B0FBF" w:rsidP="009B0FBF" w:rsidRDefault="009B0FBF">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9B0FBF" w:rsidP="009B0FBF" w:rsidRDefault="009B0FBF"/>
    <w:p w:rsidR="009B0FBF" w:rsidP="009B0FBF" w:rsidRDefault="009B0FBF">
      <w:r>
        <w:t>Cohen, J.G. 2004. Natural community abstract for mesic southern forest. Michigan Natural Features Inventory, Lansing, MI. 12 pp.</w:t>
      </w:r>
    </w:p>
    <w:p w:rsidR="009B0FBF" w:rsidP="009B0FBF" w:rsidRDefault="009B0FBF"/>
    <w:p w:rsidR="009B0FBF" w:rsidP="009B0FBF" w:rsidRDefault="009B0FBF">
      <w:r>
        <w:t>Curtis, J.T. 1959. The Vegetation of Wisconsin. The University of Wisconsin Press, Madison, WI.</w:t>
      </w:r>
    </w:p>
    <w:p w:rsidR="009B0FBF" w:rsidP="009B0FBF" w:rsidRDefault="009B0FBF"/>
    <w:p w:rsidR="009B0FBF" w:rsidP="009B0FBF" w:rsidRDefault="009B0FBF">
      <w:proofErr w:type="spellStart"/>
      <w:r>
        <w:t>Frelich</w:t>
      </w:r>
      <w:proofErr w:type="spellEnd"/>
      <w:r>
        <w:t>, Lee E. and Craig G. Lorimer. 1991. Natural disturbance regimes in hemlock-hardwood forests of Upper Great Lakes region. Ecological Monographs. 61: 145-164.</w:t>
      </w:r>
    </w:p>
    <w:p w:rsidR="009B0FBF" w:rsidP="009B0FBF" w:rsidRDefault="009B0FBF"/>
    <w:p w:rsidR="009B0FBF" w:rsidP="009B0FBF" w:rsidRDefault="009B0FBF">
      <w:r>
        <w:t xml:space="preserve">Grimm, Eric C. 1981. Chronology and dynamics of vegetation change in the prairie-woodland region of southern Minnesota, USA. New </w:t>
      </w:r>
      <w:proofErr w:type="spellStart"/>
      <w:r>
        <w:t>Phytologist</w:t>
      </w:r>
      <w:proofErr w:type="spellEnd"/>
      <w:r>
        <w:t>. 93: 311-350.</w:t>
      </w:r>
    </w:p>
    <w:p w:rsidR="009B0FBF" w:rsidP="009B0FBF" w:rsidRDefault="009B0FBF"/>
    <w:p w:rsidR="009B0FBF" w:rsidP="009B0FBF" w:rsidRDefault="009B0FBF">
      <w:r>
        <w:t>Grimm, E.C. 1984. Fire and other factors controlling the Big Woods vegetation of Minnesota in the mid-nineteenth century. Ecological Monographs. 54: 291-311.</w:t>
      </w:r>
    </w:p>
    <w:p w:rsidR="009B0FBF" w:rsidP="009B0FBF" w:rsidRDefault="009B0FBF"/>
    <w:p w:rsidR="009B0FBF" w:rsidP="009B0FBF" w:rsidRDefault="009B0FBF">
      <w:r>
        <w:t xml:space="preserve">Hale, C., L. </w:t>
      </w:r>
      <w:proofErr w:type="spellStart"/>
      <w:r>
        <w:t>Frelich</w:t>
      </w:r>
      <w:proofErr w:type="spellEnd"/>
      <w:r>
        <w:t>, and P. Reich. 1999. Unpublished. Research proposal concerning earthworms and population dynamics and diversity of native plant species. University of Minnesota, St. Paul, MN.</w:t>
      </w:r>
    </w:p>
    <w:p w:rsidR="009B0FBF" w:rsidP="009B0FBF" w:rsidRDefault="009B0FBF"/>
    <w:p w:rsidR="009B0FBF" w:rsidP="009B0FBF" w:rsidRDefault="009B0FBF">
      <w:r>
        <w:t>Illinois Department of Natural Resources. 2007. Illinois Nature Preserves Directory. &lt;http: //dnr.state.il.us/INPC/Npdir.htm&gt; Accessed 19 December 2007.</w:t>
      </w:r>
    </w:p>
    <w:p w:rsidR="009B0FBF" w:rsidP="009B0FBF" w:rsidRDefault="009B0FBF"/>
    <w:p w:rsidR="009B0FBF" w:rsidP="009B0FBF" w:rsidRDefault="009B0FBF">
      <w:r>
        <w:t xml:space="preserve">Kucera, C. L. 1952. An ecological study of a hardwood forest area in central Iowa. Ecological Monographs 22: 283299. </w:t>
      </w:r>
    </w:p>
    <w:p w:rsidR="009B0FBF" w:rsidP="009B0FBF" w:rsidRDefault="009B0FBF"/>
    <w:p w:rsidR="009B0FBF" w:rsidP="009B0FBF" w:rsidRDefault="009B0FBF">
      <w:proofErr w:type="spellStart"/>
      <w:r>
        <w:t>Jacquart</w:t>
      </w:r>
      <w:proofErr w:type="spellEnd"/>
      <w:r>
        <w:t xml:space="preserve">, E., M. </w:t>
      </w:r>
      <w:proofErr w:type="spellStart"/>
      <w:r>
        <w:t>Homoya</w:t>
      </w:r>
      <w:proofErr w:type="spellEnd"/>
      <w:r>
        <w:t xml:space="preserve">, and L. </w:t>
      </w:r>
      <w:proofErr w:type="spellStart"/>
      <w:r>
        <w:t>Casebere</w:t>
      </w:r>
      <w:proofErr w:type="spellEnd"/>
      <w:r>
        <w:t>. 2002. Natural communities of Indiana: 7/1/02 working draft. Indiana Department of Natural Resources, Division of Nature Preserves, Indianapolis, IN.</w:t>
      </w:r>
    </w:p>
    <w:p w:rsidR="009B0FBF" w:rsidP="009B0FBF" w:rsidRDefault="009B0FBF"/>
    <w:p w:rsidR="009B0FBF" w:rsidP="009B0FBF" w:rsidRDefault="009B0FBF">
      <w:r>
        <w:t xml:space="preserve">Lindsey, A.A., D.V. </w:t>
      </w:r>
      <w:proofErr w:type="spellStart"/>
      <w:r>
        <w:t>Schmelz</w:t>
      </w:r>
      <w:proofErr w:type="spellEnd"/>
      <w:r>
        <w:t>, and S.A. Nichols. 1969. Natural areas in Indiana and their preservation. The Report of the Indiana Natural Areas Survey, Department of Biological Sciences, Purdue University, Lafayette, IN.</w:t>
      </w:r>
    </w:p>
    <w:p w:rsidR="009B0FBF" w:rsidP="009B0FBF" w:rsidRDefault="009B0FBF"/>
    <w:p w:rsidR="009B0FBF" w:rsidP="009B0FBF" w:rsidRDefault="009B0FBF">
      <w:r>
        <w:t xml:space="preserve">Minnesota Department of Natural Resources (2005). Field Guide to the Native Plant Communities of Minnesota: The Eastern Broadleaf Forest Province. Ecological Land </w:t>
      </w:r>
      <w:proofErr w:type="spellStart"/>
      <w:r>
        <w:t>Lcassification</w:t>
      </w:r>
      <w:proofErr w:type="spellEnd"/>
      <w:r>
        <w:t xml:space="preserve"> Program. Minnesota County Biological Survey, and Natural Heritage and Nongame Research Program. MNDNR St. Paul, MN. </w:t>
      </w:r>
    </w:p>
    <w:p w:rsidR="009B0FBF" w:rsidP="009B0FBF" w:rsidRDefault="009B0FBF"/>
    <w:p w:rsidR="009B0FBF" w:rsidP="009B0FBF" w:rsidRDefault="009B0FBF">
      <w:r>
        <w:t>NatureServe. 2007. International Ecological Classification Standard: Terrestrial Ecological Classifications. NatureServe Central Databases. Arlington, VA. Data current as of 10 February 2007.</w:t>
      </w:r>
    </w:p>
    <w:p w:rsidR="009B0FBF" w:rsidP="009B0FBF" w:rsidRDefault="009B0FBF"/>
    <w:p w:rsidR="009B0FBF" w:rsidP="009B0FBF" w:rsidRDefault="009B0FBF">
      <w:proofErr w:type="spellStart"/>
      <w:r>
        <w:t>Niering</w:t>
      </w:r>
      <w:proofErr w:type="spellEnd"/>
      <w:r>
        <w:t>, W.A.; Godwin, R.H.; Taylor, S. 1970. Prescribed burning in southern New England: Introduction to long-range studies. Tall Timbers Fire Ecology Conference. 10: 267-286.</w:t>
      </w:r>
    </w:p>
    <w:p w:rsidR="009B0FBF" w:rsidP="009B0FBF" w:rsidRDefault="009B0FBF"/>
    <w:p w:rsidR="009B0FBF" w:rsidP="009B0FBF" w:rsidRDefault="009B0FBF">
      <w:r>
        <w:t>Omernik, J.M., S.S. Chapman, R.A. Lillie, and R.T. Dumke. 2000. Ecoregions of Wisconsin. Transactions of the Wisconsin Academy of Science, Arts and Letters 88(2000): 77-103.</w:t>
      </w:r>
    </w:p>
    <w:p w:rsidR="009B0FBF" w:rsidP="009B0FBF" w:rsidRDefault="009B0FBF"/>
    <w:p w:rsidR="009B0FBF" w:rsidP="009B0FBF" w:rsidRDefault="009B0FBF">
      <w:r>
        <w:t>Runkle, James Reade. 1982. Patterns of disturbance in some old growth mesic forests of eastern North America. Ecology. 63(5): 1533-1546.</w:t>
      </w:r>
    </w:p>
    <w:p w:rsidR="009B0FBF" w:rsidP="009B0FBF" w:rsidRDefault="009B0FBF"/>
    <w:p w:rsidR="009B0FBF" w:rsidP="009B0FBF" w:rsidRDefault="009B0FBF">
      <w:r>
        <w:t xml:space="preserve">Schmidt, Kirsten M., James P. </w:t>
      </w:r>
      <w:proofErr w:type="spellStart"/>
      <w:r>
        <w:t>Menakis</w:t>
      </w:r>
      <w:proofErr w:type="spellEnd"/>
      <w:r>
        <w:t xml:space="preserve">, Colin C. Hardy, Wendel J. Hann, and David L. Bunnell. 2002. Development of coarse-scale spatial data for wildland fire and fuel management. Gen. Tech. Rep. RMRS-GTR-87. Fort Collins, CO: USDA Forest Service, Rocky Mountain Research Station: 41 </w:t>
      </w:r>
      <w:proofErr w:type="spellStart"/>
      <w:r>
        <w:t>pp+CD</w:t>
      </w:r>
      <w:proofErr w:type="spellEnd"/>
      <w:r>
        <w:t>.</w:t>
      </w:r>
    </w:p>
    <w:p w:rsidR="009B0FBF" w:rsidP="009B0FBF" w:rsidRDefault="009B0FBF"/>
    <w:p w:rsidR="009B0FBF" w:rsidP="009B0FBF" w:rsidRDefault="009B0FBF">
      <w:r>
        <w:t>USDA Forest Service, Rocky Mountain Research Station, Fire Sciences Laboratory (2002, December). Fire Effects Information System, [Online]. http: //www.fs.fed.us/database/feis/.</w:t>
      </w:r>
    </w:p>
    <w:p w:rsidR="009B0FBF" w:rsidP="009B0FBF" w:rsidRDefault="009B0FBF"/>
    <w:p w:rsidR="009B0FBF" w:rsidP="009B0FBF" w:rsidRDefault="009B0FBF">
      <w:proofErr w:type="spellStart"/>
      <w:r>
        <w:t>Vogl</w:t>
      </w:r>
      <w:proofErr w:type="spellEnd"/>
      <w:r>
        <w:t xml:space="preserve">, R.J. 1967. Controlled burning for wildlife in Wisconsin. Proc, Tall Timbers </w:t>
      </w:r>
    </w:p>
    <w:p w:rsidR="009B0FBF" w:rsidP="009B0FBF" w:rsidRDefault="009B0FBF">
      <w:r>
        <w:t xml:space="preserve">Fire </w:t>
      </w:r>
      <w:proofErr w:type="spellStart"/>
      <w:r>
        <w:t>Ecol</w:t>
      </w:r>
      <w:proofErr w:type="spellEnd"/>
      <w:r>
        <w:t xml:space="preserve"> </w:t>
      </w:r>
      <w:proofErr w:type="spellStart"/>
      <w:r>
        <w:t>Conf</w:t>
      </w:r>
      <w:proofErr w:type="spellEnd"/>
      <w:r>
        <w:t xml:space="preserve"> 6: 47-96.</w:t>
      </w:r>
    </w:p>
    <w:p w:rsidR="009B0FBF" w:rsidP="009B0FBF" w:rsidRDefault="009B0FBF"/>
    <w:p w:rsidR="009B0FBF" w:rsidP="009B0FBF" w:rsidRDefault="009B0FBF">
      <w:r>
        <w:t xml:space="preserve">Webb, T. III, P.J. </w:t>
      </w:r>
      <w:proofErr w:type="spellStart"/>
      <w:r>
        <w:t>Bartlein</w:t>
      </w:r>
      <w:proofErr w:type="spellEnd"/>
      <w:r>
        <w:t xml:space="preserve">, S.P. Harrison, K.H. Anderson. 1993. Vegetation, lake levels, and climate in eastern North America for the past 18,000 years. In: Wright, H.E. Jr., J.E. </w:t>
      </w:r>
      <w:proofErr w:type="spellStart"/>
      <w:r>
        <w:t>Kutzbach</w:t>
      </w:r>
      <w:proofErr w:type="spellEnd"/>
      <w:r>
        <w:t xml:space="preserve">, T. Webb III, W.F. </w:t>
      </w:r>
      <w:proofErr w:type="spellStart"/>
      <w:r>
        <w:t>Ruddiman</w:t>
      </w:r>
      <w:proofErr w:type="spellEnd"/>
      <w:r>
        <w:t xml:space="preserve">, F.A. Street-Perrot, and P.J. </w:t>
      </w:r>
      <w:proofErr w:type="spellStart"/>
      <w:r>
        <w:t>Bartlein</w:t>
      </w:r>
      <w:proofErr w:type="spellEnd"/>
      <w:r>
        <w:t>, eds. Global Climates Since the Last Glacial Maximum. Minneapolis, MN: University of Minnesota Press: 415-467.</w:t>
      </w:r>
    </w:p>
    <w:p w:rsidR="009B0FBF" w:rsidP="009B0FBF" w:rsidRDefault="009B0FBF"/>
    <w:p w:rsidR="009B0FBF" w:rsidP="009B0FBF" w:rsidRDefault="009B0FBF">
      <w:r>
        <w:t xml:space="preserve">White, J. and M.H. </w:t>
      </w:r>
      <w:proofErr w:type="spellStart"/>
      <w:r>
        <w:t>Madany</w:t>
      </w:r>
      <w:proofErr w:type="spellEnd"/>
      <w:r>
        <w:t xml:space="preserve">. 1978. Classification of natural communities in Illinois. Appendix 30 in: Illinois Natural Areas Inventory- Technical report by The Department of Landscape Architecture, University of Illinois at Urbana-Champaign &amp; The Natural Land Institute, Rockford, IL. </w:t>
      </w:r>
    </w:p>
    <w:p w:rsidR="009B0FBF" w:rsidP="009B0FBF" w:rsidRDefault="009B0FBF"/>
    <w:p w:rsidR="009B0FBF" w:rsidP="009B0FBF" w:rsidRDefault="009B0FBF">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009B0FBF" w:rsidP="009B0FBF" w:rsidRDefault="009B0FBF"/>
    <w:p w:rsidR="009B0FBF" w:rsidP="009B0FBF" w:rsidRDefault="009B0FBF">
      <w:r>
        <w:t>Woods, A.J., Omernik, J.M., Pederson, C.L., and Moran, B.C., 2006, Ecoregions of Illinois (2-sided color poster with map, descriptive text, summary tables, and photographs): Reston, Virginia, U.S. Geological Survey, scale 1: 500,000.</w:t>
      </w:r>
    </w:p>
    <w:p w:rsidRPr="00A43E41" w:rsidR="004D5F12" w:rsidP="009B0FB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256" w:rsidRDefault="00494256">
      <w:r>
        <w:separator/>
      </w:r>
    </w:p>
  </w:endnote>
  <w:endnote w:type="continuationSeparator" w:id="0">
    <w:p w:rsidR="00494256" w:rsidRDefault="0049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FBF" w:rsidRDefault="009B0FBF" w:rsidP="009B0F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256" w:rsidRDefault="00494256">
      <w:r>
        <w:separator/>
      </w:r>
    </w:p>
  </w:footnote>
  <w:footnote w:type="continuationSeparator" w:id="0">
    <w:p w:rsidR="00494256" w:rsidRDefault="00494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B0F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FB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0B6"/>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9425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2B2A"/>
    <w:rsid w:val="0066663C"/>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3415"/>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0FBF"/>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5"/>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0A"/>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865"/>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B71CA"/>
  <w15:docId w15:val="{7EAB1A94-704E-4AA3-8864-A1179D4E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010B6"/>
    <w:pPr>
      <w:ind w:left="720"/>
    </w:pPr>
    <w:rPr>
      <w:rFonts w:ascii="Calibri" w:eastAsia="Calibri" w:hAnsi="Calibri"/>
      <w:sz w:val="22"/>
      <w:szCs w:val="22"/>
    </w:rPr>
  </w:style>
  <w:style w:type="character" w:styleId="Hyperlink">
    <w:name w:val="Hyperlink"/>
    <w:rsid w:val="003010B6"/>
    <w:rPr>
      <w:color w:val="0000FF"/>
      <w:u w:val="single"/>
    </w:rPr>
  </w:style>
  <w:style w:type="paragraph" w:styleId="BalloonText">
    <w:name w:val="Balloon Text"/>
    <w:basedOn w:val="Normal"/>
    <w:link w:val="BalloonTextChar"/>
    <w:uiPriority w:val="99"/>
    <w:semiHidden/>
    <w:unhideWhenUsed/>
    <w:rsid w:val="00C50A0A"/>
    <w:rPr>
      <w:rFonts w:ascii="Tahoma" w:hAnsi="Tahoma" w:cs="Tahoma"/>
      <w:sz w:val="16"/>
      <w:szCs w:val="16"/>
    </w:rPr>
  </w:style>
  <w:style w:type="character" w:customStyle="1" w:styleId="BalloonTextChar">
    <w:name w:val="Balloon Text Char"/>
    <w:basedOn w:val="DefaultParagraphFont"/>
    <w:link w:val="BalloonText"/>
    <w:uiPriority w:val="99"/>
    <w:semiHidden/>
    <w:rsid w:val="00C50A0A"/>
    <w:rPr>
      <w:rFonts w:ascii="Tahoma" w:hAnsi="Tahoma" w:cs="Tahoma"/>
      <w:sz w:val="16"/>
      <w:szCs w:val="16"/>
    </w:rPr>
  </w:style>
  <w:style w:type="character" w:styleId="CommentReference">
    <w:name w:val="annotation reference"/>
    <w:basedOn w:val="DefaultParagraphFont"/>
    <w:uiPriority w:val="99"/>
    <w:semiHidden/>
    <w:unhideWhenUsed/>
    <w:rsid w:val="00C50A0A"/>
    <w:rPr>
      <w:sz w:val="16"/>
      <w:szCs w:val="16"/>
    </w:rPr>
  </w:style>
  <w:style w:type="paragraph" w:styleId="CommentText">
    <w:name w:val="annotation text"/>
    <w:basedOn w:val="Normal"/>
    <w:link w:val="CommentTextChar"/>
    <w:uiPriority w:val="99"/>
    <w:semiHidden/>
    <w:unhideWhenUsed/>
    <w:rsid w:val="00C50A0A"/>
    <w:rPr>
      <w:sz w:val="20"/>
      <w:szCs w:val="20"/>
    </w:rPr>
  </w:style>
  <w:style w:type="character" w:customStyle="1" w:styleId="CommentTextChar">
    <w:name w:val="Comment Text Char"/>
    <w:basedOn w:val="DefaultParagraphFont"/>
    <w:link w:val="CommentText"/>
    <w:uiPriority w:val="99"/>
    <w:semiHidden/>
    <w:rsid w:val="00C50A0A"/>
  </w:style>
  <w:style w:type="paragraph" w:styleId="CommentSubject">
    <w:name w:val="annotation subject"/>
    <w:basedOn w:val="CommentText"/>
    <w:next w:val="CommentText"/>
    <w:link w:val="CommentSubjectChar"/>
    <w:uiPriority w:val="99"/>
    <w:semiHidden/>
    <w:unhideWhenUsed/>
    <w:rsid w:val="00C50A0A"/>
    <w:rPr>
      <w:b/>
      <w:bCs/>
    </w:rPr>
  </w:style>
  <w:style w:type="character" w:customStyle="1" w:styleId="CommentSubjectChar">
    <w:name w:val="Comment Subject Char"/>
    <w:basedOn w:val="CommentTextChar"/>
    <w:link w:val="CommentSubject"/>
    <w:uiPriority w:val="99"/>
    <w:semiHidden/>
    <w:rsid w:val="00C50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433185">
      <w:bodyDiv w:val="1"/>
      <w:marLeft w:val="0"/>
      <w:marRight w:val="0"/>
      <w:marTop w:val="0"/>
      <w:marBottom w:val="0"/>
      <w:divBdr>
        <w:top w:val="none" w:sz="0" w:space="0" w:color="auto"/>
        <w:left w:val="none" w:sz="0" w:space="0" w:color="auto"/>
        <w:bottom w:val="none" w:sz="0" w:space="0" w:color="auto"/>
        <w:right w:val="none" w:sz="0" w:space="0" w:color="auto"/>
      </w:divBdr>
    </w:div>
    <w:div w:id="193620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2014-08-21T15:03:00Z</cp:lastPrinted>
  <dcterms:created xsi:type="dcterms:W3CDTF">2018-10-05T17:45:00Z</dcterms:created>
  <dcterms:modified xsi:type="dcterms:W3CDTF">2019-01-21T15:25:00Z</dcterms:modified>
</cp:coreProperties>
</file>