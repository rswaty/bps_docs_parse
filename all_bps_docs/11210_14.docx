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51" w:rsidP="005E2851" w:rsidRDefault="005E2851" w14:paraId="24FB7002" w14:textId="77777777">
      <w:pPr>
        <w:pStyle w:val="BpSTitle"/>
      </w:pPr>
      <w:bookmarkStart w:name="_GoBack" w:id="0"/>
      <w:bookmarkEnd w:id="0"/>
      <w:r>
        <w:t>11210</w:t>
      </w:r>
    </w:p>
    <w:p w:rsidR="005E2851" w:rsidP="005E2851" w:rsidRDefault="005E2851" w14:paraId="5D04B6CB" w14:textId="77777777">
      <w:pPr>
        <w:pStyle w:val="BpSTitle"/>
      </w:pPr>
      <w:proofErr w:type="spellStart"/>
      <w:r>
        <w:t>Apacherian-Chihuahuan</w:t>
      </w:r>
      <w:proofErr w:type="spellEnd"/>
      <w:r>
        <w:t xml:space="preserve"> Semi-Desert Grassland and Steppe</w:t>
      </w:r>
    </w:p>
    <w:p w:rsidR="005E2851" w:rsidP="005E2851" w:rsidRDefault="005E2851" w14:paraId="18E5812F" w14:textId="77777777">
      <w:r>
        <w:t xmlns:w="http://schemas.openxmlformats.org/wordprocessingml/2006/main">BpS Model/Description Version: Aug. 2020</w:t>
      </w:r>
      <w:r>
        <w:tab/>
      </w:r>
      <w:r>
        <w:tab/>
      </w:r>
      <w:r>
        <w:tab/>
      </w:r>
      <w:r>
        <w:tab/>
      </w:r>
      <w:r>
        <w:tab/>
      </w:r>
      <w:r>
        <w:tab/>
      </w:r>
      <w:r>
        <w:tab/>
      </w:r>
    </w:p>
    <w:p w:rsidR="005E2851" w:rsidP="005E2851" w:rsidRDefault="005E2851" w14:paraId="1E04DE7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16"/>
        <w:gridCol w:w="2412"/>
        <w:gridCol w:w="1908"/>
        <w:gridCol w:w="2484"/>
      </w:tblGrid>
      <w:tr w:rsidRPr="005E2851" w:rsidR="005E2851" w:rsidTr="005E2851" w14:paraId="50AC7356" w14:textId="77777777">
        <w:tc>
          <w:tcPr>
            <w:tcW w:w="2316" w:type="dxa"/>
            <w:tcBorders>
              <w:top w:val="single" w:color="auto" w:sz="2" w:space="0"/>
              <w:left w:val="single" w:color="auto" w:sz="12" w:space="0"/>
              <w:bottom w:val="single" w:color="000000" w:sz="12" w:space="0"/>
            </w:tcBorders>
            <w:shd w:val="clear" w:color="auto" w:fill="auto"/>
          </w:tcPr>
          <w:p w:rsidRPr="005E2851" w:rsidR="005E2851" w:rsidP="00264EAC" w:rsidRDefault="005E2851" w14:paraId="3BD71DA0" w14:textId="77777777">
            <w:pPr>
              <w:rPr>
                <w:b/>
                <w:bCs/>
              </w:rPr>
            </w:pPr>
            <w:r w:rsidRPr="005E2851">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5E2851" w:rsidR="005E2851" w:rsidP="00264EAC" w:rsidRDefault="005E2851" w14:paraId="469844E9"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5E2851" w:rsidR="005E2851" w:rsidP="00264EAC" w:rsidRDefault="005E2851" w14:paraId="5A988AEA" w14:textId="77777777">
            <w:pPr>
              <w:rPr>
                <w:b/>
                <w:bCs/>
              </w:rPr>
            </w:pPr>
            <w:r w:rsidRPr="005E2851">
              <w:rPr>
                <w:b/>
                <w:bCs/>
              </w:rPr>
              <w:t>Reviewers</w:t>
            </w:r>
          </w:p>
        </w:tc>
        <w:tc>
          <w:tcPr>
            <w:tcW w:w="2484" w:type="dxa"/>
            <w:tcBorders>
              <w:top w:val="single" w:color="auto" w:sz="2" w:space="0"/>
              <w:bottom w:val="single" w:color="000000" w:sz="12" w:space="0"/>
            </w:tcBorders>
            <w:shd w:val="clear" w:color="auto" w:fill="auto"/>
          </w:tcPr>
          <w:p w:rsidRPr="005E2851" w:rsidR="005E2851" w:rsidP="00264EAC" w:rsidRDefault="005E2851" w14:paraId="29161EE8" w14:textId="77777777">
            <w:pPr>
              <w:rPr>
                <w:b/>
                <w:bCs/>
              </w:rPr>
            </w:pPr>
          </w:p>
        </w:tc>
      </w:tr>
      <w:tr w:rsidRPr="005E2851" w:rsidR="005E2851" w:rsidTr="005E2851" w14:paraId="1422F6F6" w14:textId="77777777">
        <w:tc>
          <w:tcPr>
            <w:tcW w:w="2316" w:type="dxa"/>
            <w:tcBorders>
              <w:top w:val="single" w:color="000000" w:sz="12" w:space="0"/>
              <w:left w:val="single" w:color="auto" w:sz="12" w:space="0"/>
            </w:tcBorders>
            <w:shd w:val="clear" w:color="auto" w:fill="auto"/>
          </w:tcPr>
          <w:p w:rsidRPr="005E2851" w:rsidR="005E2851" w:rsidP="00264EAC" w:rsidRDefault="005E2851" w14:paraId="02D187E8" w14:textId="77777777">
            <w:pPr>
              <w:rPr>
                <w:bCs/>
              </w:rPr>
            </w:pPr>
            <w:r w:rsidRPr="005E2851">
              <w:rPr>
                <w:bCs/>
              </w:rPr>
              <w:t>Mike Babler</w:t>
            </w:r>
          </w:p>
        </w:tc>
        <w:tc>
          <w:tcPr>
            <w:tcW w:w="2412" w:type="dxa"/>
            <w:tcBorders>
              <w:top w:val="single" w:color="000000" w:sz="12" w:space="0"/>
              <w:right w:val="single" w:color="000000" w:sz="12" w:space="0"/>
            </w:tcBorders>
            <w:shd w:val="clear" w:color="auto" w:fill="auto"/>
          </w:tcPr>
          <w:p w:rsidRPr="005E2851" w:rsidR="005E2851" w:rsidP="00264EAC" w:rsidRDefault="005E2851" w14:paraId="3B5784B5" w14:textId="77777777">
            <w:r w:rsidRPr="005E2851">
              <w:t>mbabler@tnc.org</w:t>
            </w:r>
          </w:p>
        </w:tc>
        <w:tc>
          <w:tcPr>
            <w:tcW w:w="1908" w:type="dxa"/>
            <w:tcBorders>
              <w:top w:val="single" w:color="000000" w:sz="12" w:space="0"/>
              <w:left w:val="single" w:color="000000" w:sz="12" w:space="0"/>
            </w:tcBorders>
            <w:shd w:val="clear" w:color="auto" w:fill="auto"/>
          </w:tcPr>
          <w:p w:rsidRPr="005E2851" w:rsidR="005E2851" w:rsidP="00264EAC" w:rsidRDefault="005E2851" w14:paraId="278ADACA" w14:textId="77777777">
            <w:r w:rsidRPr="005E2851">
              <w:t>Guy McPherson</w:t>
            </w:r>
          </w:p>
        </w:tc>
        <w:tc>
          <w:tcPr>
            <w:tcW w:w="2484" w:type="dxa"/>
            <w:tcBorders>
              <w:top w:val="single" w:color="000000" w:sz="12" w:space="0"/>
            </w:tcBorders>
            <w:shd w:val="clear" w:color="auto" w:fill="auto"/>
          </w:tcPr>
          <w:p w:rsidRPr="005E2851" w:rsidR="005E2851" w:rsidP="00264EAC" w:rsidRDefault="005E2851" w14:paraId="14F8495B" w14:textId="77777777">
            <w:r w:rsidRPr="005E2851">
              <w:t>grm@Ag.Arizona.edu</w:t>
            </w:r>
          </w:p>
        </w:tc>
      </w:tr>
      <w:tr w:rsidRPr="005E2851" w:rsidR="005E2851" w:rsidTr="005E2851" w14:paraId="1D2B8D97" w14:textId="77777777">
        <w:tc>
          <w:tcPr>
            <w:tcW w:w="2316" w:type="dxa"/>
            <w:tcBorders>
              <w:left w:val="single" w:color="auto" w:sz="12" w:space="0"/>
            </w:tcBorders>
            <w:shd w:val="clear" w:color="auto" w:fill="auto"/>
          </w:tcPr>
          <w:p w:rsidRPr="005E2851" w:rsidR="005E2851" w:rsidP="00264EAC" w:rsidRDefault="005E2851" w14:paraId="1C68F91C" w14:textId="77777777">
            <w:pPr>
              <w:rPr>
                <w:bCs/>
              </w:rPr>
            </w:pPr>
            <w:r w:rsidRPr="005E2851">
              <w:rPr>
                <w:bCs/>
              </w:rPr>
              <w:t xml:space="preserve">Heather </w:t>
            </w:r>
            <w:proofErr w:type="spellStart"/>
            <w:r w:rsidRPr="005E2851">
              <w:rPr>
                <w:bCs/>
              </w:rPr>
              <w:t>Schussman</w:t>
            </w:r>
            <w:proofErr w:type="spellEnd"/>
          </w:p>
        </w:tc>
        <w:tc>
          <w:tcPr>
            <w:tcW w:w="2412" w:type="dxa"/>
            <w:tcBorders>
              <w:right w:val="single" w:color="000000" w:sz="12" w:space="0"/>
            </w:tcBorders>
            <w:shd w:val="clear" w:color="auto" w:fill="auto"/>
          </w:tcPr>
          <w:p w:rsidRPr="005E2851" w:rsidR="005E2851" w:rsidP="00264EAC" w:rsidRDefault="005E2851" w14:paraId="0229746D" w14:textId="77777777">
            <w:r w:rsidRPr="005E2851">
              <w:t>hschussman@tnc.org</w:t>
            </w:r>
          </w:p>
        </w:tc>
        <w:tc>
          <w:tcPr>
            <w:tcW w:w="1908" w:type="dxa"/>
            <w:tcBorders>
              <w:left w:val="single" w:color="000000" w:sz="12" w:space="0"/>
            </w:tcBorders>
            <w:shd w:val="clear" w:color="auto" w:fill="auto"/>
          </w:tcPr>
          <w:p w:rsidRPr="005E2851" w:rsidR="005E2851" w:rsidP="00264EAC" w:rsidRDefault="005E2851" w14:paraId="0B64377E" w14:textId="77777777">
            <w:r w:rsidRPr="005E2851">
              <w:t>None</w:t>
            </w:r>
          </w:p>
        </w:tc>
        <w:tc>
          <w:tcPr>
            <w:tcW w:w="2484" w:type="dxa"/>
            <w:shd w:val="clear" w:color="auto" w:fill="auto"/>
          </w:tcPr>
          <w:p w:rsidRPr="005E2851" w:rsidR="005E2851" w:rsidP="00264EAC" w:rsidRDefault="005E2851" w14:paraId="1EB1919A" w14:textId="77777777">
            <w:r w:rsidRPr="005E2851">
              <w:t>None</w:t>
            </w:r>
          </w:p>
        </w:tc>
      </w:tr>
      <w:tr w:rsidRPr="005E2851" w:rsidR="005E2851" w:rsidTr="005E2851" w14:paraId="13817FFF" w14:textId="77777777">
        <w:tc>
          <w:tcPr>
            <w:tcW w:w="2316" w:type="dxa"/>
            <w:tcBorders>
              <w:left w:val="single" w:color="auto" w:sz="12" w:space="0"/>
              <w:bottom w:val="single" w:color="auto" w:sz="2" w:space="0"/>
            </w:tcBorders>
            <w:shd w:val="clear" w:color="auto" w:fill="auto"/>
          </w:tcPr>
          <w:p w:rsidRPr="005E2851" w:rsidR="005E2851" w:rsidP="00264EAC" w:rsidRDefault="005E2851" w14:paraId="2AE39D7B" w14:textId="77777777">
            <w:pPr>
              <w:rPr>
                <w:bCs/>
              </w:rPr>
            </w:pPr>
            <w:r w:rsidRPr="005E2851">
              <w:rPr>
                <w:bCs/>
              </w:rPr>
              <w:t>Dave Gori</w:t>
            </w:r>
          </w:p>
        </w:tc>
        <w:tc>
          <w:tcPr>
            <w:tcW w:w="2412" w:type="dxa"/>
            <w:tcBorders>
              <w:right w:val="single" w:color="000000" w:sz="12" w:space="0"/>
            </w:tcBorders>
            <w:shd w:val="clear" w:color="auto" w:fill="auto"/>
          </w:tcPr>
          <w:p w:rsidRPr="005E2851" w:rsidR="005E2851" w:rsidP="00264EAC" w:rsidRDefault="005E2851" w14:paraId="791D3BAE" w14:textId="77777777">
            <w:r w:rsidRPr="005E2851">
              <w:t>dgori@tnc.org</w:t>
            </w:r>
          </w:p>
        </w:tc>
        <w:tc>
          <w:tcPr>
            <w:tcW w:w="1908" w:type="dxa"/>
            <w:tcBorders>
              <w:left w:val="single" w:color="000000" w:sz="12" w:space="0"/>
              <w:bottom w:val="single" w:color="auto" w:sz="2" w:space="0"/>
            </w:tcBorders>
            <w:shd w:val="clear" w:color="auto" w:fill="auto"/>
          </w:tcPr>
          <w:p w:rsidRPr="005E2851" w:rsidR="005E2851" w:rsidP="00264EAC" w:rsidRDefault="005E2851" w14:paraId="7187690C" w14:textId="77777777">
            <w:r w:rsidRPr="005E2851">
              <w:t>None</w:t>
            </w:r>
          </w:p>
        </w:tc>
        <w:tc>
          <w:tcPr>
            <w:tcW w:w="2484" w:type="dxa"/>
            <w:shd w:val="clear" w:color="auto" w:fill="auto"/>
          </w:tcPr>
          <w:p w:rsidRPr="005E2851" w:rsidR="005E2851" w:rsidP="00264EAC" w:rsidRDefault="005E2851" w14:paraId="72D5EA11" w14:textId="77777777">
            <w:r w:rsidRPr="005E2851">
              <w:t>None</w:t>
            </w:r>
          </w:p>
        </w:tc>
      </w:tr>
    </w:tbl>
    <w:p w:rsidR="005E2851" w:rsidP="005E2851" w:rsidRDefault="005E2851" w14:paraId="6A1809D0" w14:textId="77777777"/>
    <w:p w:rsidR="005E2851" w:rsidP="005E2851" w:rsidRDefault="005E2851" w14:paraId="373D68E6" w14:textId="77777777">
      <w:pPr>
        <w:pStyle w:val="InfoPara"/>
      </w:pPr>
      <w:r>
        <w:t>Vegetation Type</w:t>
      </w:r>
    </w:p>
    <w:p w:rsidR="005E2851" w:rsidP="005E2851" w:rsidRDefault="00ED09BA" w14:paraId="49EE0E74" w14:textId="76ED4FBA">
      <w:r w:rsidRPr="00ED09BA">
        <w:t>Steppe/Savanna</w:t>
      </w:r>
    </w:p>
    <w:p w:rsidR="005E2851" w:rsidP="005E2851" w:rsidRDefault="005E2851" w14:paraId="4CAD5C3F" w14:textId="0F6ED2A9">
      <w:pPr>
        <w:pStyle w:val="InfoPara"/>
      </w:pPr>
      <w:r>
        <w:t>Map Zone</w:t>
      </w:r>
    </w:p>
    <w:p w:rsidR="005E2851" w:rsidP="005E2851" w:rsidRDefault="005E2851" w14:paraId="31B8AA24" w14:textId="77777777">
      <w:r>
        <w:t>14</w:t>
      </w:r>
    </w:p>
    <w:p w:rsidR="005E2851" w:rsidP="005E2851" w:rsidRDefault="005E2851" w14:paraId="1463E4F9" w14:textId="77777777">
      <w:pPr>
        <w:pStyle w:val="InfoPara"/>
      </w:pPr>
      <w:r>
        <w:t>Model Splits or Lumps</w:t>
      </w:r>
    </w:p>
    <w:p w:rsidR="005E2851" w:rsidP="005E2851" w:rsidRDefault="00327BD1" w14:paraId="5753D948" w14:textId="299458AA">
      <w:r>
        <w:t xml:space="preserve">This </w:t>
      </w:r>
      <w:r w:rsidR="00320939">
        <w:t>Biophysical Setting (</w:t>
      </w:r>
      <w:r>
        <w:t>BpS</w:t>
      </w:r>
      <w:r w:rsidR="00320939">
        <w:t>)</w:t>
      </w:r>
      <w:r>
        <w:t xml:space="preserve"> is lumped with </w:t>
      </w:r>
      <w:r w:rsidR="005E2851">
        <w:t>1095</w:t>
      </w:r>
      <w:r>
        <w:t>0</w:t>
      </w:r>
      <w:r w:rsidR="00320939">
        <w:t>.</w:t>
      </w:r>
    </w:p>
    <w:p w:rsidR="005E2851" w:rsidP="005E2851" w:rsidRDefault="005E2851" w14:paraId="46C37B2B" w14:textId="77777777">
      <w:pPr>
        <w:pStyle w:val="InfoPara"/>
      </w:pPr>
      <w:r>
        <w:t>Geographic Range</w:t>
      </w:r>
    </w:p>
    <w:p w:rsidR="005E2851" w:rsidP="005E2851" w:rsidRDefault="005E2851" w14:paraId="5458FC8F" w14:textId="63AB8C21">
      <w:r>
        <w:t>Borderland of A</w:t>
      </w:r>
      <w:r w:rsidR="00320939">
        <w:t>rizona</w:t>
      </w:r>
      <w:r>
        <w:t>, N</w:t>
      </w:r>
      <w:r w:rsidR="00320939">
        <w:t>ew Mexico</w:t>
      </w:r>
      <w:r>
        <w:t>, T</w:t>
      </w:r>
      <w:r w:rsidR="00320939">
        <w:t>exas,</w:t>
      </w:r>
      <w:r>
        <w:t xml:space="preserve"> and northern Mexico. Extends from Sonoran Desert to the Mogollon Rim and much of the Chihuahuan Desert.</w:t>
      </w:r>
    </w:p>
    <w:p w:rsidR="005E2851" w:rsidP="005E2851" w:rsidRDefault="005E2851" w14:paraId="74DDCEEA" w14:textId="77777777">
      <w:pPr>
        <w:pStyle w:val="InfoPara"/>
      </w:pPr>
      <w:r>
        <w:t>Biophysical Site Description</w:t>
      </w:r>
    </w:p>
    <w:p w:rsidR="005E2851" w:rsidP="005E2851" w:rsidRDefault="005E2851" w14:paraId="7C57E675" w14:textId="77777777">
      <w:r>
        <w:t>Gently sloping, on mesas, foothill slopes</w:t>
      </w:r>
      <w:r w:rsidR="00320939">
        <w:t>.</w:t>
      </w:r>
      <w:r>
        <w:t xml:space="preserve"> and piedmonts; 1</w:t>
      </w:r>
      <w:r w:rsidR="00327BD1">
        <w:t>,</w:t>
      </w:r>
      <w:r>
        <w:t>100-1</w:t>
      </w:r>
      <w:r w:rsidR="00327BD1">
        <w:t>,</w:t>
      </w:r>
      <w:r>
        <w:t>800m elevations.</w:t>
      </w:r>
    </w:p>
    <w:p w:rsidR="005E2851" w:rsidP="005E2851" w:rsidRDefault="005E2851" w14:paraId="533115A8" w14:textId="77777777">
      <w:pPr>
        <w:pStyle w:val="InfoPara"/>
      </w:pPr>
      <w:r>
        <w:t>Vegetation Description</w:t>
      </w:r>
    </w:p>
    <w:p w:rsidR="005E2851" w:rsidP="005E2851" w:rsidRDefault="005E2851" w14:paraId="1D18B150" w14:textId="75500DF4">
      <w:r>
        <w:t xml:space="preserve">Annual and perennial grasses; herbs with shrubs as the upper lifeform. In </w:t>
      </w:r>
      <w:r w:rsidR="00320939">
        <w:t>C</w:t>
      </w:r>
      <w:r>
        <w:t>lass D</w:t>
      </w:r>
      <w:r w:rsidR="00320939">
        <w:t>,</w:t>
      </w:r>
      <w:r>
        <w:t xml:space="preserve"> shrubs are eliminating grasses.</w:t>
      </w:r>
    </w:p>
    <w:p w:rsidR="005E2851" w:rsidP="005E2851" w:rsidRDefault="005E2851" w14:paraId="575717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OPUNT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Pricklypear</w:t>
            </w:r>
          </w:p>
        </w:tc>
      </w:tr>
    </w:tbl>
    <w:p>
      <w:r>
        <w:rPr>
          <w:sz w:val="16"/>
        </w:rPr>
        <w:t>Species names are from the NRCS PLANTS database. Check species codes at http://plants.usda.gov.</w:t>
      </w:r>
    </w:p>
    <w:p w:rsidR="005E2851" w:rsidP="005E2851" w:rsidRDefault="005E2851" w14:paraId="45159011" w14:textId="77777777">
      <w:pPr>
        <w:pStyle w:val="InfoPara"/>
      </w:pPr>
      <w:r>
        <w:t>Disturbance Description</w:t>
      </w:r>
    </w:p>
    <w:p w:rsidR="005E2851" w:rsidP="005E2851" w:rsidRDefault="005E2851" w14:paraId="6744BB08" w14:textId="401E73EC">
      <w:r>
        <w:t>Fire has a major impact in desert grasslands. Fire controls the abundance of woody plants and maintains desert grasslands. In the absence of fire, woody plants may dominate. Dry lightning accompanies the monsoons in late June</w:t>
      </w:r>
      <w:r w:rsidR="00320939">
        <w:t xml:space="preserve"> and </w:t>
      </w:r>
      <w:r>
        <w:t>July. Pre</w:t>
      </w:r>
      <w:r w:rsidR="00320939">
        <w:t>-</w:t>
      </w:r>
      <w:r>
        <w:t>1882 fires were extensive, up to 100s of square miles.</w:t>
      </w:r>
    </w:p>
    <w:p w:rsidR="005E2851" w:rsidP="005E2851" w:rsidRDefault="00327BD1" w14:paraId="52C8207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80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40</w:t>
            </w:r>
          </w:p>
        </w:tc>
        <w:tc>
          <w:p>
            <w:pPr>
              <w:jc w:val="center"/>
            </w:pPr>
            <w:r>
              <w:t>20</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2851" w:rsidP="005E2851" w:rsidRDefault="005E2851" w14:paraId="27B07686" w14:textId="77777777">
      <w:pPr>
        <w:pStyle w:val="InfoPara"/>
      </w:pPr>
      <w:r>
        <w:t>Scale Description</w:t>
      </w:r>
    </w:p>
    <w:p w:rsidR="005E2851" w:rsidP="005E2851" w:rsidRDefault="005E2851" w14:paraId="37BFB78A" w14:textId="77777777">
      <w:r>
        <w:t>1</w:t>
      </w:r>
      <w:r w:rsidR="00327BD1">
        <w:t>,</w:t>
      </w:r>
      <w:r>
        <w:t>000-100</w:t>
      </w:r>
      <w:r w:rsidR="00327BD1">
        <w:t>,</w:t>
      </w:r>
      <w:r>
        <w:t>000ha</w:t>
      </w:r>
    </w:p>
    <w:p w:rsidR="005E2851" w:rsidP="005E2851" w:rsidRDefault="005E2851" w14:paraId="48A180EA" w14:textId="77777777">
      <w:pPr>
        <w:pStyle w:val="InfoPara"/>
      </w:pPr>
      <w:r>
        <w:t>Adjacency or Identification Concerns</w:t>
      </w:r>
    </w:p>
    <w:p w:rsidR="005E2851" w:rsidP="005E2851" w:rsidRDefault="005E2851" w14:paraId="76DB696C" w14:textId="442CF8BD">
      <w:r>
        <w:t xml:space="preserve">NRCS Ecological Site Descriptions are </w:t>
      </w:r>
      <w:r w:rsidR="00320939">
        <w:t>g</w:t>
      </w:r>
      <w:r>
        <w:t xml:space="preserve">ravelly, </w:t>
      </w:r>
      <w:r w:rsidR="00320939">
        <w:t>g</w:t>
      </w:r>
      <w:r>
        <w:t xml:space="preserve">ravelly loam. Effects of dominance by Lehmann </w:t>
      </w:r>
      <w:proofErr w:type="spellStart"/>
      <w:r>
        <w:t>lovegrass</w:t>
      </w:r>
      <w:proofErr w:type="spellEnd"/>
      <w:r>
        <w:t xml:space="preserve"> and increased fuels need to be considered.</w:t>
      </w:r>
    </w:p>
    <w:p w:rsidR="005E2851" w:rsidP="005E2851" w:rsidRDefault="005E2851" w14:paraId="5A683AF6" w14:textId="77777777">
      <w:pPr>
        <w:pStyle w:val="InfoPara"/>
      </w:pPr>
      <w:r>
        <w:t>Issues or Problems</w:t>
      </w:r>
    </w:p>
    <w:p w:rsidR="005E2851" w:rsidP="005E2851" w:rsidRDefault="005E2851" w14:paraId="6BAACA67" w14:textId="77777777">
      <w:r>
        <w:t>Moisture following fire has significant impact on plant response/recovery.</w:t>
      </w:r>
    </w:p>
    <w:p w:rsidR="005E2851" w:rsidP="005E2851" w:rsidRDefault="005E2851" w14:paraId="1223C5DC" w14:textId="77777777">
      <w:pPr>
        <w:pStyle w:val="InfoPara"/>
      </w:pPr>
      <w:r>
        <w:t>Native Uncharacteristic Conditions</w:t>
      </w:r>
    </w:p>
    <w:p w:rsidR="005E2851" w:rsidP="005E2851" w:rsidRDefault="005E2851" w14:paraId="016A46E4" w14:textId="77777777"/>
    <w:p w:rsidR="005E2851" w:rsidP="005E2851" w:rsidRDefault="005E2851" w14:paraId="652E549E" w14:textId="77777777">
      <w:pPr>
        <w:pStyle w:val="InfoPara"/>
      </w:pPr>
      <w:r>
        <w:t>Comments</w:t>
      </w:r>
    </w:p>
    <w:p w:rsidR="005E2851" w:rsidP="005E2851" w:rsidRDefault="00327BD1" w14:paraId="3D712FA7" w14:textId="52A1ECAE">
      <w:r>
        <w:t>LANDFIRE National r</w:t>
      </w:r>
      <w:r w:rsidR="005E2851">
        <w:t xml:space="preserve">eviewer of 141121 suggests that the effects of Lehman </w:t>
      </w:r>
      <w:proofErr w:type="spellStart"/>
      <w:r w:rsidR="005E2851">
        <w:t>lovegrass</w:t>
      </w:r>
      <w:proofErr w:type="spellEnd"/>
      <w:r w:rsidR="005E2851">
        <w:t xml:space="preserve"> and increased fuel loads should have more consideration in adjacency discussion. Further</w:t>
      </w:r>
      <w:r w:rsidR="00320939">
        <w:t>,</w:t>
      </w:r>
      <w:r w:rsidR="005E2851">
        <w:t xml:space="preserve"> the reviewer suggested that this model would include 141095. He stated that 141095 is a small part of 141121. Original modelers had difficulty with these two models, so they are lumped in </w:t>
      </w:r>
      <w:r w:rsidR="00320939">
        <w:t>map zone (</w:t>
      </w:r>
      <w:r w:rsidR="005E2851">
        <w:t>MZ</w:t>
      </w:r>
      <w:r w:rsidR="00320939">
        <w:t xml:space="preserve">) </w:t>
      </w:r>
      <w:r w:rsidR="005E2851">
        <w:t xml:space="preserve">14.  Original model reviewed and modified in Las Cruces, </w:t>
      </w:r>
      <w:r w:rsidR="00320939">
        <w:t xml:space="preserve">29 June 2005, </w:t>
      </w:r>
      <w:r w:rsidR="005E2851">
        <w:t xml:space="preserve">to reflect conditions in MZ15. Adapted from FRCC Model DGRA3, Hann, </w:t>
      </w:r>
      <w:r w:rsidR="00320939">
        <w:t>25 September 2003</w:t>
      </w:r>
      <w:r w:rsidR="005E2851">
        <w:t>. This model is based on grass shrub community and does not address large tree savanna community. Note that MZ13 split this BpS into 2 BpSs.</w:t>
      </w:r>
    </w:p>
    <w:p w:rsidR="00E304C0" w:rsidP="005E2851" w:rsidRDefault="00E304C0" w14:paraId="3A3E0172" w14:textId="77777777"/>
    <w:p w:rsidR="005E2851" w:rsidP="005E2851" w:rsidRDefault="005E2851" w14:paraId="77CA3BD7" w14:textId="77777777">
      <w:pPr>
        <w:pStyle w:val="ReportSection"/>
      </w:pPr>
      <w:r>
        <w:t>Succession Classes</w:t>
      </w:r>
    </w:p>
    <w:p w:rsidR="005E2851" w:rsidP="005E2851" w:rsidRDefault="005E2851" w14:paraId="2466A79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2851" w:rsidP="005E2851" w:rsidRDefault="005E2851" w14:paraId="1138D2EF"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E2851" w:rsidP="005E2851" w:rsidRDefault="005E2851" w14:paraId="3CA35CE0" w14:textId="77777777"/>
    <w:p w:rsidR="005E2851" w:rsidP="005E2851" w:rsidRDefault="005E2851" w14:paraId="622EC02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5E2851" w:rsidR="005E2851" w:rsidTr="005E2851" w14:paraId="4C1F17BD" w14:textId="77777777">
        <w:tc>
          <w:tcPr>
            <w:tcW w:w="1152" w:type="dxa"/>
            <w:tcBorders>
              <w:top w:val="single" w:color="auto" w:sz="2" w:space="0"/>
              <w:bottom w:val="single" w:color="000000" w:sz="12" w:space="0"/>
            </w:tcBorders>
            <w:shd w:val="clear" w:color="auto" w:fill="auto"/>
          </w:tcPr>
          <w:p w:rsidRPr="005E2851" w:rsidR="005E2851" w:rsidP="002D786C" w:rsidRDefault="005E2851" w14:paraId="368DD27C" w14:textId="77777777">
            <w:pPr>
              <w:rPr>
                <w:b/>
                <w:bCs/>
              </w:rPr>
            </w:pPr>
            <w:r w:rsidRPr="005E2851">
              <w:rPr>
                <w:b/>
                <w:bCs/>
              </w:rPr>
              <w:t>Symbol</w:t>
            </w:r>
          </w:p>
        </w:tc>
        <w:tc>
          <w:tcPr>
            <w:tcW w:w="2916" w:type="dxa"/>
            <w:tcBorders>
              <w:top w:val="single" w:color="auto" w:sz="2" w:space="0"/>
              <w:bottom w:val="single" w:color="000000" w:sz="12" w:space="0"/>
            </w:tcBorders>
            <w:shd w:val="clear" w:color="auto" w:fill="auto"/>
          </w:tcPr>
          <w:p w:rsidRPr="005E2851" w:rsidR="005E2851" w:rsidP="002D786C" w:rsidRDefault="005E2851" w14:paraId="79D0BBBB" w14:textId="77777777">
            <w:pPr>
              <w:rPr>
                <w:b/>
                <w:bCs/>
              </w:rPr>
            </w:pPr>
            <w:r w:rsidRPr="005E2851">
              <w:rPr>
                <w:b/>
                <w:bCs/>
              </w:rPr>
              <w:t>Scientific Name</w:t>
            </w:r>
          </w:p>
        </w:tc>
        <w:tc>
          <w:tcPr>
            <w:tcW w:w="2916" w:type="dxa"/>
            <w:tcBorders>
              <w:top w:val="single" w:color="auto" w:sz="2" w:space="0"/>
              <w:bottom w:val="single" w:color="000000" w:sz="12" w:space="0"/>
            </w:tcBorders>
            <w:shd w:val="clear" w:color="auto" w:fill="auto"/>
          </w:tcPr>
          <w:p w:rsidRPr="005E2851" w:rsidR="005E2851" w:rsidP="002D786C" w:rsidRDefault="005E2851" w14:paraId="57BEE939" w14:textId="77777777">
            <w:pPr>
              <w:rPr>
                <w:b/>
                <w:bCs/>
              </w:rPr>
            </w:pPr>
            <w:r w:rsidRPr="005E2851">
              <w:rPr>
                <w:b/>
                <w:bCs/>
              </w:rPr>
              <w:t>Common Name</w:t>
            </w:r>
          </w:p>
        </w:tc>
        <w:tc>
          <w:tcPr>
            <w:tcW w:w="1956" w:type="dxa"/>
            <w:tcBorders>
              <w:top w:val="single" w:color="auto" w:sz="2" w:space="0"/>
              <w:bottom w:val="single" w:color="000000" w:sz="12" w:space="0"/>
            </w:tcBorders>
            <w:shd w:val="clear" w:color="auto" w:fill="auto"/>
          </w:tcPr>
          <w:p w:rsidRPr="005E2851" w:rsidR="005E2851" w:rsidP="002D786C" w:rsidRDefault="005E2851" w14:paraId="520605F3" w14:textId="77777777">
            <w:pPr>
              <w:rPr>
                <w:b/>
                <w:bCs/>
              </w:rPr>
            </w:pPr>
            <w:r w:rsidRPr="005E2851">
              <w:rPr>
                <w:b/>
                <w:bCs/>
              </w:rPr>
              <w:t>Canopy Position</w:t>
            </w:r>
          </w:p>
        </w:tc>
      </w:tr>
      <w:tr w:rsidRPr="005E2851" w:rsidR="005E2851" w:rsidTr="005E2851" w14:paraId="08068F61" w14:textId="77777777">
        <w:tc>
          <w:tcPr>
            <w:tcW w:w="1152" w:type="dxa"/>
            <w:tcBorders>
              <w:top w:val="single" w:color="000000" w:sz="12" w:space="0"/>
            </w:tcBorders>
            <w:shd w:val="clear" w:color="auto" w:fill="auto"/>
          </w:tcPr>
          <w:p w:rsidRPr="005E2851" w:rsidR="005E2851" w:rsidP="002D786C" w:rsidRDefault="005E2851" w14:paraId="5FDE8D0B" w14:textId="77777777">
            <w:pPr>
              <w:rPr>
                <w:bCs/>
              </w:rPr>
            </w:pPr>
            <w:r w:rsidRPr="005E2851">
              <w:rPr>
                <w:bCs/>
              </w:rPr>
              <w:t>BOUTE</w:t>
            </w:r>
          </w:p>
        </w:tc>
        <w:tc>
          <w:tcPr>
            <w:tcW w:w="2916" w:type="dxa"/>
            <w:tcBorders>
              <w:top w:val="single" w:color="000000" w:sz="12" w:space="0"/>
            </w:tcBorders>
            <w:shd w:val="clear" w:color="auto" w:fill="auto"/>
          </w:tcPr>
          <w:p w:rsidRPr="005E2851" w:rsidR="005E2851" w:rsidP="002D786C" w:rsidRDefault="005E2851" w14:paraId="77D5C199" w14:textId="77777777">
            <w:proofErr w:type="spellStart"/>
            <w:r w:rsidRPr="005E2851">
              <w:t>Bouteloua</w:t>
            </w:r>
            <w:proofErr w:type="spellEnd"/>
          </w:p>
        </w:tc>
        <w:tc>
          <w:tcPr>
            <w:tcW w:w="2916" w:type="dxa"/>
            <w:tcBorders>
              <w:top w:val="single" w:color="000000" w:sz="12" w:space="0"/>
            </w:tcBorders>
            <w:shd w:val="clear" w:color="auto" w:fill="auto"/>
          </w:tcPr>
          <w:p w:rsidRPr="005E2851" w:rsidR="005E2851" w:rsidP="002D786C" w:rsidRDefault="005E2851" w14:paraId="5E710C48" w14:textId="77777777">
            <w:proofErr w:type="spellStart"/>
            <w:r w:rsidRPr="005E2851">
              <w:t>Grama</w:t>
            </w:r>
            <w:proofErr w:type="spellEnd"/>
          </w:p>
        </w:tc>
        <w:tc>
          <w:tcPr>
            <w:tcW w:w="1956" w:type="dxa"/>
            <w:tcBorders>
              <w:top w:val="single" w:color="000000" w:sz="12" w:space="0"/>
            </w:tcBorders>
            <w:shd w:val="clear" w:color="auto" w:fill="auto"/>
          </w:tcPr>
          <w:p w:rsidRPr="005E2851" w:rsidR="005E2851" w:rsidP="002D786C" w:rsidRDefault="005E2851" w14:paraId="31F1102E" w14:textId="77777777">
            <w:r w:rsidRPr="005E2851">
              <w:t>Upper</w:t>
            </w:r>
          </w:p>
        </w:tc>
      </w:tr>
      <w:tr w:rsidRPr="005E2851" w:rsidR="00327BD1" w:rsidTr="005E2851" w14:paraId="69585982" w14:textId="77777777">
        <w:tc>
          <w:tcPr>
            <w:tcW w:w="1152" w:type="dxa"/>
            <w:shd w:val="clear" w:color="auto" w:fill="auto"/>
          </w:tcPr>
          <w:p w:rsidRPr="005E2851" w:rsidR="00327BD1" w:rsidP="00327BD1" w:rsidRDefault="00327BD1" w14:paraId="7EB72778" w14:textId="77777777">
            <w:pPr>
              <w:rPr>
                <w:bCs/>
              </w:rPr>
            </w:pPr>
            <w:r w:rsidRPr="005E2851">
              <w:rPr>
                <w:bCs/>
              </w:rPr>
              <w:t>PLMU</w:t>
            </w:r>
            <w:r>
              <w:rPr>
                <w:bCs/>
              </w:rPr>
              <w:t>3</w:t>
            </w:r>
          </w:p>
        </w:tc>
        <w:tc>
          <w:tcPr>
            <w:tcW w:w="2916" w:type="dxa"/>
            <w:shd w:val="clear" w:color="auto" w:fill="auto"/>
          </w:tcPr>
          <w:p w:rsidRPr="005E2851" w:rsidR="00327BD1" w:rsidP="00327BD1" w:rsidRDefault="00327BD1" w14:paraId="53721F61" w14:textId="77777777">
            <w:proofErr w:type="spellStart"/>
            <w:r>
              <w:t>Pleuraphis</w:t>
            </w:r>
            <w:proofErr w:type="spellEnd"/>
            <w:r>
              <w:t xml:space="preserve"> </w:t>
            </w:r>
            <w:proofErr w:type="spellStart"/>
            <w:r>
              <w:t>mutica</w:t>
            </w:r>
            <w:proofErr w:type="spellEnd"/>
          </w:p>
        </w:tc>
        <w:tc>
          <w:tcPr>
            <w:tcW w:w="2916" w:type="dxa"/>
            <w:shd w:val="clear" w:color="auto" w:fill="auto"/>
          </w:tcPr>
          <w:p w:rsidRPr="005E2851" w:rsidR="00327BD1" w:rsidP="00327BD1" w:rsidRDefault="00327BD1" w14:paraId="5C2A9E95" w14:textId="77777777">
            <w:proofErr w:type="spellStart"/>
            <w:r>
              <w:t>tobosagrass</w:t>
            </w:r>
            <w:proofErr w:type="spellEnd"/>
          </w:p>
        </w:tc>
        <w:tc>
          <w:tcPr>
            <w:tcW w:w="1956" w:type="dxa"/>
            <w:shd w:val="clear" w:color="auto" w:fill="auto"/>
          </w:tcPr>
          <w:p w:rsidRPr="005E2851" w:rsidR="00327BD1" w:rsidP="00327BD1" w:rsidRDefault="00327BD1" w14:paraId="6A12ABDE" w14:textId="77777777">
            <w:r w:rsidRPr="005E2851">
              <w:t>Upper</w:t>
            </w:r>
          </w:p>
        </w:tc>
      </w:tr>
      <w:tr w:rsidRPr="005E2851" w:rsidR="005E2851" w:rsidTr="005E2851" w14:paraId="6CD6D6A0" w14:textId="77777777">
        <w:tc>
          <w:tcPr>
            <w:tcW w:w="1152" w:type="dxa"/>
            <w:shd w:val="clear" w:color="auto" w:fill="auto"/>
          </w:tcPr>
          <w:p w:rsidRPr="005E2851" w:rsidR="005E2851" w:rsidP="002D786C" w:rsidRDefault="005E2851" w14:paraId="7D6EC5B6" w14:textId="77777777">
            <w:pPr>
              <w:rPr>
                <w:bCs/>
              </w:rPr>
            </w:pPr>
            <w:r w:rsidRPr="005E2851">
              <w:rPr>
                <w:bCs/>
              </w:rPr>
              <w:t>ARIST</w:t>
            </w:r>
          </w:p>
        </w:tc>
        <w:tc>
          <w:tcPr>
            <w:tcW w:w="2916" w:type="dxa"/>
            <w:shd w:val="clear" w:color="auto" w:fill="auto"/>
          </w:tcPr>
          <w:p w:rsidRPr="005E2851" w:rsidR="005E2851" w:rsidP="002D786C" w:rsidRDefault="005E2851" w14:paraId="1DA3D021" w14:textId="77777777">
            <w:proofErr w:type="spellStart"/>
            <w:r w:rsidRPr="005E2851">
              <w:t>Aristida</w:t>
            </w:r>
            <w:proofErr w:type="spellEnd"/>
          </w:p>
        </w:tc>
        <w:tc>
          <w:tcPr>
            <w:tcW w:w="2916" w:type="dxa"/>
            <w:shd w:val="clear" w:color="auto" w:fill="auto"/>
          </w:tcPr>
          <w:p w:rsidRPr="005E2851" w:rsidR="005E2851" w:rsidP="002D786C" w:rsidRDefault="005E2851" w14:paraId="307442F4" w14:textId="77777777">
            <w:proofErr w:type="spellStart"/>
            <w:r w:rsidRPr="005E2851">
              <w:t>Threeawn</w:t>
            </w:r>
            <w:proofErr w:type="spellEnd"/>
          </w:p>
        </w:tc>
        <w:tc>
          <w:tcPr>
            <w:tcW w:w="1956" w:type="dxa"/>
            <w:shd w:val="clear" w:color="auto" w:fill="auto"/>
          </w:tcPr>
          <w:p w:rsidRPr="005E2851" w:rsidR="005E2851" w:rsidP="002D786C" w:rsidRDefault="005E2851" w14:paraId="7739509F" w14:textId="77777777">
            <w:r w:rsidRPr="005E2851">
              <w:t>Upper</w:t>
            </w:r>
          </w:p>
        </w:tc>
      </w:tr>
    </w:tbl>
    <w:p w:rsidR="005E2851" w:rsidP="005E2851" w:rsidRDefault="005E2851" w14:paraId="08F4A380" w14:textId="77777777"/>
    <w:p w:rsidR="005E2851" w:rsidP="005E2851" w:rsidRDefault="005E2851" w14:paraId="2C312437" w14:textId="77777777">
      <w:pPr>
        <w:pStyle w:val="SClassInfoPara"/>
      </w:pPr>
      <w:r>
        <w:t>Description</w:t>
      </w:r>
    </w:p>
    <w:p w:rsidR="005E2851" w:rsidP="005E2851" w:rsidRDefault="005E2851" w14:paraId="74472D17" w14:textId="701FC89A">
      <w:r>
        <w:lastRenderedPageBreak/>
        <w:t xml:space="preserve">Grass </w:t>
      </w:r>
      <w:r w:rsidR="00327BD1">
        <w:t xml:space="preserve">and herbs. </w:t>
      </w:r>
      <w:r>
        <w:t>Early succession post</w:t>
      </w:r>
      <w:r w:rsidR="00320939">
        <w:t>-</w:t>
      </w:r>
      <w:r>
        <w:t xml:space="preserve">fire grass and herb community. Perennial bunchgrasses, annual grass and herb community. Upper layer of shrubs, canopy cover </w:t>
      </w:r>
      <w:r w:rsidR="00320939">
        <w:t>&lt;5%</w:t>
      </w:r>
      <w:r>
        <w:t>.</w:t>
      </w:r>
    </w:p>
    <w:p w:rsidR="005E2851" w:rsidP="005E2851" w:rsidRDefault="005E2851" w14:paraId="6999C6C3" w14:textId="77777777"/>
    <w:p>
      <w:r>
        <w:rPr>
          <w:i/>
          <w:u w:val="single"/>
        </w:rPr>
        <w:t>Maximum Tree Size Class</w:t>
      </w:r>
      <w:br/>
      <w:r>
        <w:t>No Data</w:t>
      </w:r>
    </w:p>
    <w:p w:rsidR="005E2851" w:rsidP="005E2851" w:rsidRDefault="005E2851" w14:paraId="4B6B06F9" w14:textId="77777777">
      <w:pPr>
        <w:pStyle w:val="InfoPara"/>
        <w:pBdr>
          <w:top w:val="single" w:color="auto" w:sz="4" w:space="1"/>
        </w:pBdr>
      </w:pPr>
      <w:r xmlns:w="http://schemas.openxmlformats.org/wordprocessingml/2006/main">
        <w:t>Class B</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E2851" w:rsidP="005E2851" w:rsidRDefault="005E2851" w14:paraId="34408008" w14:textId="77777777"/>
    <w:p w:rsidR="005E2851" w:rsidP="005E2851" w:rsidRDefault="005E2851" w14:paraId="297C89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5E2851" w:rsidR="005E2851" w:rsidTr="005E2851" w14:paraId="15DE1193" w14:textId="77777777">
        <w:tc>
          <w:tcPr>
            <w:tcW w:w="1152" w:type="dxa"/>
            <w:tcBorders>
              <w:top w:val="single" w:color="auto" w:sz="2" w:space="0"/>
              <w:bottom w:val="single" w:color="000000" w:sz="12" w:space="0"/>
            </w:tcBorders>
            <w:shd w:val="clear" w:color="auto" w:fill="auto"/>
          </w:tcPr>
          <w:p w:rsidRPr="005E2851" w:rsidR="005E2851" w:rsidP="00FF058D" w:rsidRDefault="005E2851" w14:paraId="29BD523C" w14:textId="77777777">
            <w:pPr>
              <w:rPr>
                <w:b/>
                <w:bCs/>
              </w:rPr>
            </w:pPr>
            <w:r w:rsidRPr="005E2851">
              <w:rPr>
                <w:b/>
                <w:bCs/>
              </w:rPr>
              <w:t>Symbol</w:t>
            </w:r>
          </w:p>
        </w:tc>
        <w:tc>
          <w:tcPr>
            <w:tcW w:w="2916" w:type="dxa"/>
            <w:tcBorders>
              <w:top w:val="single" w:color="auto" w:sz="2" w:space="0"/>
              <w:bottom w:val="single" w:color="000000" w:sz="12" w:space="0"/>
            </w:tcBorders>
            <w:shd w:val="clear" w:color="auto" w:fill="auto"/>
          </w:tcPr>
          <w:p w:rsidRPr="005E2851" w:rsidR="005E2851" w:rsidP="00FF058D" w:rsidRDefault="005E2851" w14:paraId="5F088636" w14:textId="77777777">
            <w:pPr>
              <w:rPr>
                <w:b/>
                <w:bCs/>
              </w:rPr>
            </w:pPr>
            <w:r w:rsidRPr="005E2851">
              <w:rPr>
                <w:b/>
                <w:bCs/>
              </w:rPr>
              <w:t>Scientific Name</w:t>
            </w:r>
          </w:p>
        </w:tc>
        <w:tc>
          <w:tcPr>
            <w:tcW w:w="2916" w:type="dxa"/>
            <w:tcBorders>
              <w:top w:val="single" w:color="auto" w:sz="2" w:space="0"/>
              <w:bottom w:val="single" w:color="000000" w:sz="12" w:space="0"/>
            </w:tcBorders>
            <w:shd w:val="clear" w:color="auto" w:fill="auto"/>
          </w:tcPr>
          <w:p w:rsidRPr="005E2851" w:rsidR="005E2851" w:rsidP="00FF058D" w:rsidRDefault="005E2851" w14:paraId="6511AB38" w14:textId="77777777">
            <w:pPr>
              <w:rPr>
                <w:b/>
                <w:bCs/>
              </w:rPr>
            </w:pPr>
            <w:r w:rsidRPr="005E2851">
              <w:rPr>
                <w:b/>
                <w:bCs/>
              </w:rPr>
              <w:t>Common Name</w:t>
            </w:r>
          </w:p>
        </w:tc>
        <w:tc>
          <w:tcPr>
            <w:tcW w:w="1956" w:type="dxa"/>
            <w:tcBorders>
              <w:top w:val="single" w:color="auto" w:sz="2" w:space="0"/>
              <w:bottom w:val="single" w:color="000000" w:sz="12" w:space="0"/>
            </w:tcBorders>
            <w:shd w:val="clear" w:color="auto" w:fill="auto"/>
          </w:tcPr>
          <w:p w:rsidRPr="005E2851" w:rsidR="005E2851" w:rsidP="00FF058D" w:rsidRDefault="005E2851" w14:paraId="71E268DE" w14:textId="77777777">
            <w:pPr>
              <w:rPr>
                <w:b/>
                <w:bCs/>
              </w:rPr>
            </w:pPr>
            <w:r w:rsidRPr="005E2851">
              <w:rPr>
                <w:b/>
                <w:bCs/>
              </w:rPr>
              <w:t>Canopy Position</w:t>
            </w:r>
          </w:p>
        </w:tc>
      </w:tr>
      <w:tr w:rsidRPr="005E2851" w:rsidR="005E2851" w:rsidTr="005E2851" w14:paraId="256890F8" w14:textId="77777777">
        <w:tc>
          <w:tcPr>
            <w:tcW w:w="1152" w:type="dxa"/>
            <w:tcBorders>
              <w:top w:val="single" w:color="000000" w:sz="12" w:space="0"/>
            </w:tcBorders>
            <w:shd w:val="clear" w:color="auto" w:fill="auto"/>
          </w:tcPr>
          <w:p w:rsidRPr="005E2851" w:rsidR="005E2851" w:rsidP="00FF058D" w:rsidRDefault="005E2851" w14:paraId="0354F0E0" w14:textId="77777777">
            <w:pPr>
              <w:rPr>
                <w:bCs/>
              </w:rPr>
            </w:pPr>
            <w:r w:rsidRPr="005E2851">
              <w:rPr>
                <w:bCs/>
              </w:rPr>
              <w:t>BOUTE</w:t>
            </w:r>
          </w:p>
        </w:tc>
        <w:tc>
          <w:tcPr>
            <w:tcW w:w="2916" w:type="dxa"/>
            <w:tcBorders>
              <w:top w:val="single" w:color="000000" w:sz="12" w:space="0"/>
            </w:tcBorders>
            <w:shd w:val="clear" w:color="auto" w:fill="auto"/>
          </w:tcPr>
          <w:p w:rsidRPr="005E2851" w:rsidR="005E2851" w:rsidP="00FF058D" w:rsidRDefault="005E2851" w14:paraId="6CA964E3" w14:textId="77777777">
            <w:proofErr w:type="spellStart"/>
            <w:r w:rsidRPr="005E2851">
              <w:t>Bouteloua</w:t>
            </w:r>
            <w:proofErr w:type="spellEnd"/>
          </w:p>
        </w:tc>
        <w:tc>
          <w:tcPr>
            <w:tcW w:w="2916" w:type="dxa"/>
            <w:tcBorders>
              <w:top w:val="single" w:color="000000" w:sz="12" w:space="0"/>
            </w:tcBorders>
            <w:shd w:val="clear" w:color="auto" w:fill="auto"/>
          </w:tcPr>
          <w:p w:rsidRPr="005E2851" w:rsidR="005E2851" w:rsidP="00FF058D" w:rsidRDefault="005E2851" w14:paraId="39905C6B" w14:textId="77777777">
            <w:proofErr w:type="spellStart"/>
            <w:r w:rsidRPr="005E2851">
              <w:t>Grama</w:t>
            </w:r>
            <w:proofErr w:type="spellEnd"/>
          </w:p>
        </w:tc>
        <w:tc>
          <w:tcPr>
            <w:tcW w:w="1956" w:type="dxa"/>
            <w:tcBorders>
              <w:top w:val="single" w:color="000000" w:sz="12" w:space="0"/>
            </w:tcBorders>
            <w:shd w:val="clear" w:color="auto" w:fill="auto"/>
          </w:tcPr>
          <w:p w:rsidRPr="005E2851" w:rsidR="005E2851" w:rsidP="00FF058D" w:rsidRDefault="005E2851" w14:paraId="72363A54" w14:textId="77777777">
            <w:r w:rsidRPr="005E2851">
              <w:t>Low-Mid</w:t>
            </w:r>
          </w:p>
        </w:tc>
      </w:tr>
      <w:tr w:rsidRPr="005E2851" w:rsidR="00327BD1" w:rsidTr="005E2851" w14:paraId="26D81CBF" w14:textId="77777777">
        <w:tc>
          <w:tcPr>
            <w:tcW w:w="1152" w:type="dxa"/>
            <w:shd w:val="clear" w:color="auto" w:fill="auto"/>
          </w:tcPr>
          <w:p w:rsidRPr="005E2851" w:rsidR="00327BD1" w:rsidP="00327BD1" w:rsidRDefault="00327BD1" w14:paraId="378E35AA" w14:textId="77777777">
            <w:pPr>
              <w:rPr>
                <w:bCs/>
              </w:rPr>
            </w:pPr>
            <w:r w:rsidRPr="005E2851">
              <w:rPr>
                <w:bCs/>
              </w:rPr>
              <w:t>PLMU</w:t>
            </w:r>
            <w:r>
              <w:rPr>
                <w:bCs/>
              </w:rPr>
              <w:t>3</w:t>
            </w:r>
          </w:p>
        </w:tc>
        <w:tc>
          <w:tcPr>
            <w:tcW w:w="2916" w:type="dxa"/>
            <w:shd w:val="clear" w:color="auto" w:fill="auto"/>
          </w:tcPr>
          <w:p w:rsidRPr="005E2851" w:rsidR="00327BD1" w:rsidP="00327BD1" w:rsidRDefault="00327BD1" w14:paraId="65AD7DBE" w14:textId="77777777">
            <w:proofErr w:type="spellStart"/>
            <w:r>
              <w:t>Pleuraphis</w:t>
            </w:r>
            <w:proofErr w:type="spellEnd"/>
            <w:r>
              <w:t xml:space="preserve"> </w:t>
            </w:r>
            <w:proofErr w:type="spellStart"/>
            <w:r>
              <w:t>mutica</w:t>
            </w:r>
            <w:proofErr w:type="spellEnd"/>
          </w:p>
        </w:tc>
        <w:tc>
          <w:tcPr>
            <w:tcW w:w="2916" w:type="dxa"/>
            <w:shd w:val="clear" w:color="auto" w:fill="auto"/>
          </w:tcPr>
          <w:p w:rsidRPr="005E2851" w:rsidR="00327BD1" w:rsidP="00327BD1" w:rsidRDefault="00327BD1" w14:paraId="4BBDCAB3" w14:textId="77777777">
            <w:proofErr w:type="spellStart"/>
            <w:r>
              <w:t>tobosagrass</w:t>
            </w:r>
            <w:proofErr w:type="spellEnd"/>
          </w:p>
        </w:tc>
        <w:tc>
          <w:tcPr>
            <w:tcW w:w="1956" w:type="dxa"/>
            <w:shd w:val="clear" w:color="auto" w:fill="auto"/>
          </w:tcPr>
          <w:p w:rsidRPr="005E2851" w:rsidR="00327BD1" w:rsidP="00327BD1" w:rsidRDefault="00327BD1" w14:paraId="4B16055A" w14:textId="77777777">
            <w:r w:rsidRPr="005E2851">
              <w:t>Low-Mid</w:t>
            </w:r>
          </w:p>
        </w:tc>
      </w:tr>
      <w:tr w:rsidRPr="005E2851" w:rsidR="005E2851" w:rsidTr="005E2851" w14:paraId="7F19884E" w14:textId="77777777">
        <w:tc>
          <w:tcPr>
            <w:tcW w:w="1152" w:type="dxa"/>
            <w:shd w:val="clear" w:color="auto" w:fill="auto"/>
          </w:tcPr>
          <w:p w:rsidRPr="005E2851" w:rsidR="005E2851" w:rsidP="00FF058D" w:rsidRDefault="005E2851" w14:paraId="4BD39710" w14:textId="77777777">
            <w:pPr>
              <w:rPr>
                <w:bCs/>
              </w:rPr>
            </w:pPr>
            <w:r w:rsidRPr="005E2851">
              <w:rPr>
                <w:bCs/>
              </w:rPr>
              <w:t>ARIST</w:t>
            </w:r>
          </w:p>
        </w:tc>
        <w:tc>
          <w:tcPr>
            <w:tcW w:w="2916" w:type="dxa"/>
            <w:shd w:val="clear" w:color="auto" w:fill="auto"/>
          </w:tcPr>
          <w:p w:rsidRPr="005E2851" w:rsidR="005E2851" w:rsidP="00FF058D" w:rsidRDefault="005E2851" w14:paraId="0F572C30" w14:textId="77777777">
            <w:proofErr w:type="spellStart"/>
            <w:r w:rsidRPr="005E2851">
              <w:t>Aristida</w:t>
            </w:r>
            <w:proofErr w:type="spellEnd"/>
          </w:p>
        </w:tc>
        <w:tc>
          <w:tcPr>
            <w:tcW w:w="2916" w:type="dxa"/>
            <w:shd w:val="clear" w:color="auto" w:fill="auto"/>
          </w:tcPr>
          <w:p w:rsidRPr="005E2851" w:rsidR="005E2851" w:rsidP="00FF058D" w:rsidRDefault="005E2851" w14:paraId="1E46EC14" w14:textId="77777777">
            <w:proofErr w:type="spellStart"/>
            <w:r w:rsidRPr="005E2851">
              <w:t>Threeawn</w:t>
            </w:r>
            <w:proofErr w:type="spellEnd"/>
          </w:p>
        </w:tc>
        <w:tc>
          <w:tcPr>
            <w:tcW w:w="1956" w:type="dxa"/>
            <w:shd w:val="clear" w:color="auto" w:fill="auto"/>
          </w:tcPr>
          <w:p w:rsidRPr="005E2851" w:rsidR="005E2851" w:rsidP="00FF058D" w:rsidRDefault="005E2851" w14:paraId="21DB8F6A" w14:textId="77777777">
            <w:r w:rsidRPr="005E2851">
              <w:t>Low-Mid</w:t>
            </w:r>
          </w:p>
        </w:tc>
      </w:tr>
      <w:tr w:rsidRPr="005E2851" w:rsidR="005E2851" w:rsidTr="005E2851" w14:paraId="5794CC58" w14:textId="77777777">
        <w:tc>
          <w:tcPr>
            <w:tcW w:w="1152" w:type="dxa"/>
            <w:shd w:val="clear" w:color="auto" w:fill="auto"/>
          </w:tcPr>
          <w:p w:rsidRPr="005E2851" w:rsidR="005E2851" w:rsidP="00FF058D" w:rsidRDefault="005E2851" w14:paraId="118F1E63" w14:textId="77777777">
            <w:pPr>
              <w:rPr>
                <w:bCs/>
              </w:rPr>
            </w:pPr>
            <w:r w:rsidRPr="005E2851">
              <w:rPr>
                <w:bCs/>
              </w:rPr>
              <w:t>LATR2</w:t>
            </w:r>
          </w:p>
        </w:tc>
        <w:tc>
          <w:tcPr>
            <w:tcW w:w="2916" w:type="dxa"/>
            <w:shd w:val="clear" w:color="auto" w:fill="auto"/>
          </w:tcPr>
          <w:p w:rsidRPr="005E2851" w:rsidR="005E2851" w:rsidP="00FF058D" w:rsidRDefault="005E2851" w14:paraId="3A8D6DCB" w14:textId="77777777">
            <w:proofErr w:type="spellStart"/>
            <w:r w:rsidRPr="005E2851">
              <w:t>Larrea</w:t>
            </w:r>
            <w:proofErr w:type="spellEnd"/>
            <w:r w:rsidRPr="005E2851">
              <w:t xml:space="preserve"> tridentata</w:t>
            </w:r>
          </w:p>
        </w:tc>
        <w:tc>
          <w:tcPr>
            <w:tcW w:w="2916" w:type="dxa"/>
            <w:shd w:val="clear" w:color="auto" w:fill="auto"/>
          </w:tcPr>
          <w:p w:rsidRPr="005E2851" w:rsidR="005E2851" w:rsidP="00FF058D" w:rsidRDefault="005E2851" w14:paraId="5EB9D691" w14:textId="77777777">
            <w:r w:rsidRPr="005E2851">
              <w:t>Creosote bush</w:t>
            </w:r>
          </w:p>
        </w:tc>
        <w:tc>
          <w:tcPr>
            <w:tcW w:w="1956" w:type="dxa"/>
            <w:shd w:val="clear" w:color="auto" w:fill="auto"/>
          </w:tcPr>
          <w:p w:rsidRPr="005E2851" w:rsidR="005E2851" w:rsidP="00FF058D" w:rsidRDefault="005E2851" w14:paraId="1A696001" w14:textId="77777777">
            <w:r w:rsidRPr="005E2851">
              <w:t>Upper</w:t>
            </w:r>
          </w:p>
        </w:tc>
      </w:tr>
    </w:tbl>
    <w:p w:rsidR="005E2851" w:rsidP="005E2851" w:rsidRDefault="005E2851" w14:paraId="02703ED7" w14:textId="77777777"/>
    <w:p w:rsidR="005E2851" w:rsidP="005E2851" w:rsidRDefault="005E2851" w14:paraId="27275CAE" w14:textId="77777777">
      <w:pPr>
        <w:pStyle w:val="SClassInfoPara"/>
      </w:pPr>
      <w:r>
        <w:t>Description</w:t>
      </w:r>
    </w:p>
    <w:p w:rsidR="005E2851" w:rsidP="005E2851" w:rsidRDefault="005E2851" w14:paraId="2C1B36E3" w14:textId="0B660D1A">
      <w:r>
        <w:t>Grass wit</w:t>
      </w:r>
      <w:r w:rsidR="00E304C0">
        <w:t xml:space="preserve">h some low shrubs. </w:t>
      </w:r>
      <w:r w:rsidR="00327BD1">
        <w:t xml:space="preserve">Herbaceous species (BOUTE) may dominate. Shrub cover can be 0-10% with height of 0-1m. </w:t>
      </w:r>
      <w:r>
        <w:t>Perennial bunchgrasses regenerate</w:t>
      </w:r>
      <w:r w:rsidR="00320939">
        <w:t>,</w:t>
      </w:r>
      <w:r>
        <w:t xml:space="preserve"> and young shrubs begin growing. Species are perennial bunchgrasses and shrubs. </w:t>
      </w:r>
    </w:p>
    <w:p w:rsidR="005E2851" w:rsidP="005E2851" w:rsidRDefault="005E2851" w14:paraId="2B156B5F" w14:textId="77777777"/>
    <w:p>
      <w:r>
        <w:rPr>
          <w:i/>
          <w:u w:val="single"/>
        </w:rPr>
        <w:t>Maximum Tree Size Class</w:t>
      </w:r>
      <w:br/>
      <w:r>
        <w:t>No data</w:t>
      </w:r>
    </w:p>
    <w:p w:rsidR="005E2851" w:rsidP="005E2851" w:rsidRDefault="005E2851" w14:paraId="6FC4EB3C"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5E2851" w:rsidP="005E2851" w:rsidRDefault="005E2851" w14:paraId="18A6EAEF" w14:textId="77777777"/>
    <w:p w:rsidR="005E2851" w:rsidP="005E2851" w:rsidRDefault="005E2851" w14:paraId="568F8A1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5E2851" w:rsidR="005E2851" w:rsidTr="005E2851" w14:paraId="28940A64" w14:textId="77777777">
        <w:tc>
          <w:tcPr>
            <w:tcW w:w="1152" w:type="dxa"/>
            <w:tcBorders>
              <w:top w:val="single" w:color="auto" w:sz="2" w:space="0"/>
              <w:bottom w:val="single" w:color="000000" w:sz="12" w:space="0"/>
            </w:tcBorders>
            <w:shd w:val="clear" w:color="auto" w:fill="auto"/>
          </w:tcPr>
          <w:p w:rsidRPr="005E2851" w:rsidR="005E2851" w:rsidP="00442E02" w:rsidRDefault="005E2851" w14:paraId="5BB2A30C" w14:textId="77777777">
            <w:pPr>
              <w:rPr>
                <w:b/>
                <w:bCs/>
              </w:rPr>
            </w:pPr>
            <w:r w:rsidRPr="005E2851">
              <w:rPr>
                <w:b/>
                <w:bCs/>
              </w:rPr>
              <w:t>Symbol</w:t>
            </w:r>
          </w:p>
        </w:tc>
        <w:tc>
          <w:tcPr>
            <w:tcW w:w="2916" w:type="dxa"/>
            <w:tcBorders>
              <w:top w:val="single" w:color="auto" w:sz="2" w:space="0"/>
              <w:bottom w:val="single" w:color="000000" w:sz="12" w:space="0"/>
            </w:tcBorders>
            <w:shd w:val="clear" w:color="auto" w:fill="auto"/>
          </w:tcPr>
          <w:p w:rsidRPr="005E2851" w:rsidR="005E2851" w:rsidP="00442E02" w:rsidRDefault="005E2851" w14:paraId="6F25F0C1" w14:textId="77777777">
            <w:pPr>
              <w:rPr>
                <w:b/>
                <w:bCs/>
              </w:rPr>
            </w:pPr>
            <w:r w:rsidRPr="005E2851">
              <w:rPr>
                <w:b/>
                <w:bCs/>
              </w:rPr>
              <w:t>Scientific Name</w:t>
            </w:r>
          </w:p>
        </w:tc>
        <w:tc>
          <w:tcPr>
            <w:tcW w:w="2916" w:type="dxa"/>
            <w:tcBorders>
              <w:top w:val="single" w:color="auto" w:sz="2" w:space="0"/>
              <w:bottom w:val="single" w:color="000000" w:sz="12" w:space="0"/>
            </w:tcBorders>
            <w:shd w:val="clear" w:color="auto" w:fill="auto"/>
          </w:tcPr>
          <w:p w:rsidRPr="005E2851" w:rsidR="005E2851" w:rsidP="00442E02" w:rsidRDefault="005E2851" w14:paraId="1D91FD73" w14:textId="77777777">
            <w:pPr>
              <w:rPr>
                <w:b/>
                <w:bCs/>
              </w:rPr>
            </w:pPr>
            <w:r w:rsidRPr="005E2851">
              <w:rPr>
                <w:b/>
                <w:bCs/>
              </w:rPr>
              <w:t>Common Name</w:t>
            </w:r>
          </w:p>
        </w:tc>
        <w:tc>
          <w:tcPr>
            <w:tcW w:w="1956" w:type="dxa"/>
            <w:tcBorders>
              <w:top w:val="single" w:color="auto" w:sz="2" w:space="0"/>
              <w:bottom w:val="single" w:color="000000" w:sz="12" w:space="0"/>
            </w:tcBorders>
            <w:shd w:val="clear" w:color="auto" w:fill="auto"/>
          </w:tcPr>
          <w:p w:rsidRPr="005E2851" w:rsidR="005E2851" w:rsidP="00442E02" w:rsidRDefault="005E2851" w14:paraId="04B4D675" w14:textId="77777777">
            <w:pPr>
              <w:rPr>
                <w:b/>
                <w:bCs/>
              </w:rPr>
            </w:pPr>
            <w:r w:rsidRPr="005E2851">
              <w:rPr>
                <w:b/>
                <w:bCs/>
              </w:rPr>
              <w:t>Canopy Position</w:t>
            </w:r>
          </w:p>
        </w:tc>
      </w:tr>
      <w:tr w:rsidRPr="005E2851" w:rsidR="005E2851" w:rsidTr="005E2851" w14:paraId="2D03F2E3" w14:textId="77777777">
        <w:tc>
          <w:tcPr>
            <w:tcW w:w="1152" w:type="dxa"/>
            <w:tcBorders>
              <w:top w:val="single" w:color="000000" w:sz="12" w:space="0"/>
            </w:tcBorders>
            <w:shd w:val="clear" w:color="auto" w:fill="auto"/>
          </w:tcPr>
          <w:p w:rsidRPr="005E2851" w:rsidR="005E2851" w:rsidP="00442E02" w:rsidRDefault="005E2851" w14:paraId="525F6788" w14:textId="77777777">
            <w:pPr>
              <w:rPr>
                <w:bCs/>
              </w:rPr>
            </w:pPr>
            <w:r w:rsidRPr="005E2851">
              <w:rPr>
                <w:bCs/>
              </w:rPr>
              <w:t>BOUTE</w:t>
            </w:r>
          </w:p>
        </w:tc>
        <w:tc>
          <w:tcPr>
            <w:tcW w:w="2916" w:type="dxa"/>
            <w:tcBorders>
              <w:top w:val="single" w:color="000000" w:sz="12" w:space="0"/>
            </w:tcBorders>
            <w:shd w:val="clear" w:color="auto" w:fill="auto"/>
          </w:tcPr>
          <w:p w:rsidRPr="005E2851" w:rsidR="005E2851" w:rsidP="00442E02" w:rsidRDefault="005E2851" w14:paraId="3113B801" w14:textId="77777777">
            <w:proofErr w:type="spellStart"/>
            <w:r w:rsidRPr="005E2851">
              <w:t>Bouteloua</w:t>
            </w:r>
            <w:proofErr w:type="spellEnd"/>
          </w:p>
        </w:tc>
        <w:tc>
          <w:tcPr>
            <w:tcW w:w="2916" w:type="dxa"/>
            <w:tcBorders>
              <w:top w:val="single" w:color="000000" w:sz="12" w:space="0"/>
            </w:tcBorders>
            <w:shd w:val="clear" w:color="auto" w:fill="auto"/>
          </w:tcPr>
          <w:p w:rsidRPr="005E2851" w:rsidR="005E2851" w:rsidP="00442E02" w:rsidRDefault="005E2851" w14:paraId="5C86D1E8" w14:textId="77777777">
            <w:proofErr w:type="spellStart"/>
            <w:r w:rsidRPr="005E2851">
              <w:t>Grama</w:t>
            </w:r>
            <w:proofErr w:type="spellEnd"/>
          </w:p>
        </w:tc>
        <w:tc>
          <w:tcPr>
            <w:tcW w:w="1956" w:type="dxa"/>
            <w:tcBorders>
              <w:top w:val="single" w:color="000000" w:sz="12" w:space="0"/>
            </w:tcBorders>
            <w:shd w:val="clear" w:color="auto" w:fill="auto"/>
          </w:tcPr>
          <w:p w:rsidRPr="005E2851" w:rsidR="005E2851" w:rsidP="00442E02" w:rsidRDefault="005E2851" w14:paraId="3B2F9F6D" w14:textId="77777777">
            <w:r w:rsidRPr="005E2851">
              <w:t>Low-Mid</w:t>
            </w:r>
          </w:p>
        </w:tc>
      </w:tr>
      <w:tr w:rsidRPr="005E2851" w:rsidR="00327BD1" w:rsidTr="005E2851" w14:paraId="5A933834" w14:textId="77777777">
        <w:tc>
          <w:tcPr>
            <w:tcW w:w="1152" w:type="dxa"/>
            <w:shd w:val="clear" w:color="auto" w:fill="auto"/>
          </w:tcPr>
          <w:p w:rsidRPr="005E2851" w:rsidR="00327BD1" w:rsidP="00327BD1" w:rsidRDefault="00327BD1" w14:paraId="0B89C396" w14:textId="77777777">
            <w:pPr>
              <w:rPr>
                <w:bCs/>
              </w:rPr>
            </w:pPr>
            <w:r w:rsidRPr="005E2851">
              <w:rPr>
                <w:bCs/>
              </w:rPr>
              <w:t>PLMU</w:t>
            </w:r>
            <w:r>
              <w:rPr>
                <w:bCs/>
              </w:rPr>
              <w:t>3</w:t>
            </w:r>
          </w:p>
        </w:tc>
        <w:tc>
          <w:tcPr>
            <w:tcW w:w="2916" w:type="dxa"/>
            <w:shd w:val="clear" w:color="auto" w:fill="auto"/>
          </w:tcPr>
          <w:p w:rsidRPr="005E2851" w:rsidR="00327BD1" w:rsidP="00327BD1" w:rsidRDefault="00327BD1" w14:paraId="3F211228" w14:textId="77777777">
            <w:proofErr w:type="spellStart"/>
            <w:r>
              <w:t>Pleuraphis</w:t>
            </w:r>
            <w:proofErr w:type="spellEnd"/>
            <w:r>
              <w:t xml:space="preserve"> </w:t>
            </w:r>
            <w:proofErr w:type="spellStart"/>
            <w:r>
              <w:t>mutica</w:t>
            </w:r>
            <w:proofErr w:type="spellEnd"/>
          </w:p>
        </w:tc>
        <w:tc>
          <w:tcPr>
            <w:tcW w:w="2916" w:type="dxa"/>
            <w:shd w:val="clear" w:color="auto" w:fill="auto"/>
          </w:tcPr>
          <w:p w:rsidRPr="005E2851" w:rsidR="00327BD1" w:rsidP="00327BD1" w:rsidRDefault="00327BD1" w14:paraId="72C25900" w14:textId="77777777">
            <w:proofErr w:type="spellStart"/>
            <w:r>
              <w:t>tobosagrass</w:t>
            </w:r>
            <w:proofErr w:type="spellEnd"/>
          </w:p>
        </w:tc>
        <w:tc>
          <w:tcPr>
            <w:tcW w:w="1956" w:type="dxa"/>
            <w:shd w:val="clear" w:color="auto" w:fill="auto"/>
          </w:tcPr>
          <w:p w:rsidRPr="005E2851" w:rsidR="00327BD1" w:rsidP="00327BD1" w:rsidRDefault="00327BD1" w14:paraId="24DD585A" w14:textId="77777777">
            <w:r w:rsidRPr="005E2851">
              <w:t>Low-Mid</w:t>
            </w:r>
          </w:p>
        </w:tc>
      </w:tr>
      <w:tr w:rsidRPr="005E2851" w:rsidR="005E2851" w:rsidTr="005E2851" w14:paraId="487C63B8" w14:textId="77777777">
        <w:tc>
          <w:tcPr>
            <w:tcW w:w="1152" w:type="dxa"/>
            <w:shd w:val="clear" w:color="auto" w:fill="auto"/>
          </w:tcPr>
          <w:p w:rsidRPr="005E2851" w:rsidR="005E2851" w:rsidP="00442E02" w:rsidRDefault="005E2851" w14:paraId="5CE015FB" w14:textId="77777777">
            <w:pPr>
              <w:rPr>
                <w:bCs/>
              </w:rPr>
            </w:pPr>
            <w:r w:rsidRPr="005E2851">
              <w:rPr>
                <w:bCs/>
              </w:rPr>
              <w:t>ARIST</w:t>
            </w:r>
          </w:p>
        </w:tc>
        <w:tc>
          <w:tcPr>
            <w:tcW w:w="2916" w:type="dxa"/>
            <w:shd w:val="clear" w:color="auto" w:fill="auto"/>
          </w:tcPr>
          <w:p w:rsidRPr="005E2851" w:rsidR="005E2851" w:rsidP="00442E02" w:rsidRDefault="005E2851" w14:paraId="1BB81806" w14:textId="77777777">
            <w:proofErr w:type="spellStart"/>
            <w:r w:rsidRPr="005E2851">
              <w:t>Aristida</w:t>
            </w:r>
            <w:proofErr w:type="spellEnd"/>
          </w:p>
        </w:tc>
        <w:tc>
          <w:tcPr>
            <w:tcW w:w="2916" w:type="dxa"/>
            <w:shd w:val="clear" w:color="auto" w:fill="auto"/>
          </w:tcPr>
          <w:p w:rsidRPr="005E2851" w:rsidR="005E2851" w:rsidP="00442E02" w:rsidRDefault="005E2851" w14:paraId="007E6FDB" w14:textId="77777777">
            <w:proofErr w:type="spellStart"/>
            <w:r w:rsidRPr="005E2851">
              <w:t>Threeawn</w:t>
            </w:r>
            <w:proofErr w:type="spellEnd"/>
          </w:p>
        </w:tc>
        <w:tc>
          <w:tcPr>
            <w:tcW w:w="1956" w:type="dxa"/>
            <w:shd w:val="clear" w:color="auto" w:fill="auto"/>
          </w:tcPr>
          <w:p w:rsidRPr="005E2851" w:rsidR="005E2851" w:rsidP="00442E02" w:rsidRDefault="005E2851" w14:paraId="0D95D797" w14:textId="77777777">
            <w:r w:rsidRPr="005E2851">
              <w:t>Low-Mid</w:t>
            </w:r>
          </w:p>
        </w:tc>
      </w:tr>
      <w:tr w:rsidRPr="005E2851" w:rsidR="005E2851" w:rsidTr="005E2851" w14:paraId="00443B72" w14:textId="77777777">
        <w:tc>
          <w:tcPr>
            <w:tcW w:w="1152" w:type="dxa"/>
            <w:shd w:val="clear" w:color="auto" w:fill="auto"/>
          </w:tcPr>
          <w:p w:rsidRPr="005E2851" w:rsidR="005E2851" w:rsidP="00442E02" w:rsidRDefault="005E2851" w14:paraId="670A6118" w14:textId="77777777">
            <w:pPr>
              <w:rPr>
                <w:bCs/>
              </w:rPr>
            </w:pPr>
            <w:r w:rsidRPr="005E2851">
              <w:rPr>
                <w:bCs/>
              </w:rPr>
              <w:t>LATR2</w:t>
            </w:r>
          </w:p>
        </w:tc>
        <w:tc>
          <w:tcPr>
            <w:tcW w:w="2916" w:type="dxa"/>
            <w:shd w:val="clear" w:color="auto" w:fill="auto"/>
          </w:tcPr>
          <w:p w:rsidRPr="005E2851" w:rsidR="005E2851" w:rsidP="00442E02" w:rsidRDefault="005E2851" w14:paraId="143BD6C0" w14:textId="65115E82">
            <w:proofErr w:type="spellStart"/>
            <w:r w:rsidRPr="005E2851">
              <w:t>Larrea</w:t>
            </w:r>
            <w:proofErr w:type="spellEnd"/>
            <w:r w:rsidRPr="005E2851">
              <w:t xml:space="preserve"> </w:t>
            </w:r>
            <w:r w:rsidR="00320939">
              <w:t>tridentate</w:t>
            </w:r>
          </w:p>
        </w:tc>
        <w:tc>
          <w:tcPr>
            <w:tcW w:w="2916" w:type="dxa"/>
            <w:shd w:val="clear" w:color="auto" w:fill="auto"/>
          </w:tcPr>
          <w:p w:rsidRPr="005E2851" w:rsidR="005E2851" w:rsidP="00442E02" w:rsidRDefault="005E2851" w14:paraId="56AA2EFC" w14:textId="77777777">
            <w:r w:rsidRPr="005E2851">
              <w:t>Creosote bush</w:t>
            </w:r>
          </w:p>
        </w:tc>
        <w:tc>
          <w:tcPr>
            <w:tcW w:w="1956" w:type="dxa"/>
            <w:shd w:val="clear" w:color="auto" w:fill="auto"/>
          </w:tcPr>
          <w:p w:rsidRPr="005E2851" w:rsidR="005E2851" w:rsidP="00442E02" w:rsidRDefault="005E2851" w14:paraId="59D94BF7" w14:textId="77777777">
            <w:r w:rsidRPr="005E2851">
              <w:t>Upper</w:t>
            </w:r>
          </w:p>
        </w:tc>
      </w:tr>
    </w:tbl>
    <w:p w:rsidR="005E2851" w:rsidP="005E2851" w:rsidRDefault="005E2851" w14:paraId="54A9296D" w14:textId="77777777"/>
    <w:p w:rsidR="005E2851" w:rsidP="005E2851" w:rsidRDefault="005E2851" w14:paraId="78A73075" w14:textId="77777777">
      <w:pPr>
        <w:pStyle w:val="SClassInfoPara"/>
      </w:pPr>
      <w:r>
        <w:t>Description</w:t>
      </w:r>
    </w:p>
    <w:p w:rsidR="005E2851" w:rsidP="005E2851" w:rsidRDefault="005E2851" w14:paraId="40FAFC61" w14:textId="133298CE">
      <w:r>
        <w:t xml:space="preserve">Shrubs continue to increase in size and/or number of individuals. Species are perennial bunchgrasses and shrubs. </w:t>
      </w:r>
      <w:r w:rsidR="00327BD1">
        <w:t xml:space="preserve">Herbaceous species (BOUTE) may dominate. </w:t>
      </w:r>
      <w:r>
        <w:t xml:space="preserve">Shrub cover will be </w:t>
      </w:r>
      <w:proofErr w:type="gramStart"/>
      <w:r>
        <w:t>similar to</w:t>
      </w:r>
      <w:proofErr w:type="gramEnd"/>
      <w:r>
        <w:t xml:space="preserve"> species composition found in the Ecological System</w:t>
      </w:r>
      <w:r w:rsidR="00320939">
        <w:t xml:space="preserve"> </w:t>
      </w:r>
      <w:proofErr w:type="spellStart"/>
      <w:r>
        <w:t>Apacherian-Chihuahuan</w:t>
      </w:r>
      <w:proofErr w:type="spellEnd"/>
      <w:r>
        <w:t xml:space="preserve"> Mesquite Upland Scrub.</w:t>
      </w:r>
    </w:p>
    <w:p w:rsidR="005E2851" w:rsidP="005E2851" w:rsidRDefault="005E2851" w14:paraId="77B0E316" w14:textId="77777777"/>
    <w:p>
      <w:r>
        <w:rPr>
          <w:i/>
          <w:u w:val="single"/>
        </w:rPr>
        <w:t>Maximum Tree Size Class</w:t>
      </w:r>
      <w:br/>
      <w:r>
        <w:t>No data</w:t>
      </w:r>
    </w:p>
    <w:p w:rsidR="005E2851" w:rsidP="005E2851" w:rsidRDefault="005E2851" w14:paraId="5804B8A1"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E2851" w:rsidP="005E2851" w:rsidRDefault="005E2851" w14:paraId="0C7EC2C5" w14:textId="77777777"/>
    <w:p w:rsidR="005E2851" w:rsidP="005E2851" w:rsidRDefault="005E2851" w14:paraId="7602C9E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5E2851" w:rsidR="005E2851" w:rsidTr="005E2851" w14:paraId="5AF3D0DB" w14:textId="77777777">
        <w:tc>
          <w:tcPr>
            <w:tcW w:w="1128" w:type="dxa"/>
            <w:tcBorders>
              <w:top w:val="single" w:color="auto" w:sz="2" w:space="0"/>
              <w:bottom w:val="single" w:color="000000" w:sz="12" w:space="0"/>
            </w:tcBorders>
            <w:shd w:val="clear" w:color="auto" w:fill="auto"/>
          </w:tcPr>
          <w:p w:rsidRPr="005E2851" w:rsidR="005E2851" w:rsidP="004D72D0" w:rsidRDefault="005E2851" w14:paraId="64083739" w14:textId="77777777">
            <w:pPr>
              <w:rPr>
                <w:b/>
                <w:bCs/>
              </w:rPr>
            </w:pPr>
            <w:r w:rsidRPr="005E2851">
              <w:rPr>
                <w:b/>
                <w:bCs/>
              </w:rPr>
              <w:lastRenderedPageBreak/>
              <w:t>Symbol</w:t>
            </w:r>
          </w:p>
        </w:tc>
        <w:tc>
          <w:tcPr>
            <w:tcW w:w="2916" w:type="dxa"/>
            <w:tcBorders>
              <w:top w:val="single" w:color="auto" w:sz="2" w:space="0"/>
              <w:bottom w:val="single" w:color="000000" w:sz="12" w:space="0"/>
            </w:tcBorders>
            <w:shd w:val="clear" w:color="auto" w:fill="auto"/>
          </w:tcPr>
          <w:p w:rsidRPr="005E2851" w:rsidR="005E2851" w:rsidP="004D72D0" w:rsidRDefault="005E2851" w14:paraId="2A3B683D" w14:textId="77777777">
            <w:pPr>
              <w:rPr>
                <w:b/>
                <w:bCs/>
              </w:rPr>
            </w:pPr>
            <w:r w:rsidRPr="005E2851">
              <w:rPr>
                <w:b/>
                <w:bCs/>
              </w:rPr>
              <w:t>Scientific Name</w:t>
            </w:r>
          </w:p>
        </w:tc>
        <w:tc>
          <w:tcPr>
            <w:tcW w:w="2916" w:type="dxa"/>
            <w:tcBorders>
              <w:top w:val="single" w:color="auto" w:sz="2" w:space="0"/>
              <w:bottom w:val="single" w:color="000000" w:sz="12" w:space="0"/>
            </w:tcBorders>
            <w:shd w:val="clear" w:color="auto" w:fill="auto"/>
          </w:tcPr>
          <w:p w:rsidRPr="005E2851" w:rsidR="005E2851" w:rsidP="004D72D0" w:rsidRDefault="005E2851" w14:paraId="441AC088" w14:textId="77777777">
            <w:pPr>
              <w:rPr>
                <w:b/>
                <w:bCs/>
              </w:rPr>
            </w:pPr>
            <w:r w:rsidRPr="005E2851">
              <w:rPr>
                <w:b/>
                <w:bCs/>
              </w:rPr>
              <w:t>Common Name</w:t>
            </w:r>
          </w:p>
        </w:tc>
        <w:tc>
          <w:tcPr>
            <w:tcW w:w="1956" w:type="dxa"/>
            <w:tcBorders>
              <w:top w:val="single" w:color="auto" w:sz="2" w:space="0"/>
              <w:bottom w:val="single" w:color="000000" w:sz="12" w:space="0"/>
            </w:tcBorders>
            <w:shd w:val="clear" w:color="auto" w:fill="auto"/>
          </w:tcPr>
          <w:p w:rsidRPr="005E2851" w:rsidR="005E2851" w:rsidP="004D72D0" w:rsidRDefault="005E2851" w14:paraId="5158E91D" w14:textId="77777777">
            <w:pPr>
              <w:rPr>
                <w:b/>
                <w:bCs/>
              </w:rPr>
            </w:pPr>
            <w:r w:rsidRPr="005E2851">
              <w:rPr>
                <w:b/>
                <w:bCs/>
              </w:rPr>
              <w:t>Canopy Position</w:t>
            </w:r>
          </w:p>
        </w:tc>
      </w:tr>
      <w:tr w:rsidRPr="005E2851" w:rsidR="005E2851" w:rsidTr="005E2851" w14:paraId="4BC41C05" w14:textId="77777777">
        <w:tc>
          <w:tcPr>
            <w:tcW w:w="1128" w:type="dxa"/>
            <w:tcBorders>
              <w:top w:val="single" w:color="000000" w:sz="12" w:space="0"/>
            </w:tcBorders>
            <w:shd w:val="clear" w:color="auto" w:fill="auto"/>
          </w:tcPr>
          <w:p w:rsidRPr="005E2851" w:rsidR="005E2851" w:rsidP="004D72D0" w:rsidRDefault="005E2851" w14:paraId="56A03ACC" w14:textId="77777777">
            <w:pPr>
              <w:rPr>
                <w:bCs/>
              </w:rPr>
            </w:pPr>
            <w:r w:rsidRPr="005E2851">
              <w:rPr>
                <w:bCs/>
              </w:rPr>
              <w:t>PRGL2</w:t>
            </w:r>
          </w:p>
        </w:tc>
        <w:tc>
          <w:tcPr>
            <w:tcW w:w="2916" w:type="dxa"/>
            <w:tcBorders>
              <w:top w:val="single" w:color="000000" w:sz="12" w:space="0"/>
            </w:tcBorders>
            <w:shd w:val="clear" w:color="auto" w:fill="auto"/>
          </w:tcPr>
          <w:p w:rsidRPr="005E2851" w:rsidR="005E2851" w:rsidP="004D72D0" w:rsidRDefault="005E2851" w14:paraId="5BFC8AC2" w14:textId="77777777">
            <w:r w:rsidRPr="005E2851">
              <w:t xml:space="preserve">Prosopis </w:t>
            </w:r>
            <w:proofErr w:type="spellStart"/>
            <w:r w:rsidRPr="005E2851">
              <w:t>glandulosa</w:t>
            </w:r>
            <w:proofErr w:type="spellEnd"/>
          </w:p>
        </w:tc>
        <w:tc>
          <w:tcPr>
            <w:tcW w:w="2916" w:type="dxa"/>
            <w:tcBorders>
              <w:top w:val="single" w:color="000000" w:sz="12" w:space="0"/>
            </w:tcBorders>
            <w:shd w:val="clear" w:color="auto" w:fill="auto"/>
          </w:tcPr>
          <w:p w:rsidRPr="005E2851" w:rsidR="005E2851" w:rsidP="004D72D0" w:rsidRDefault="005E2851" w14:paraId="02642ED7" w14:textId="77777777">
            <w:r w:rsidRPr="005E2851">
              <w:t>Honey mesquite</w:t>
            </w:r>
          </w:p>
        </w:tc>
        <w:tc>
          <w:tcPr>
            <w:tcW w:w="1956" w:type="dxa"/>
            <w:tcBorders>
              <w:top w:val="single" w:color="000000" w:sz="12" w:space="0"/>
            </w:tcBorders>
            <w:shd w:val="clear" w:color="auto" w:fill="auto"/>
          </w:tcPr>
          <w:p w:rsidRPr="005E2851" w:rsidR="005E2851" w:rsidP="004D72D0" w:rsidRDefault="005E2851" w14:paraId="586592F8" w14:textId="77777777">
            <w:r w:rsidRPr="005E2851">
              <w:t>Upper</w:t>
            </w:r>
          </w:p>
        </w:tc>
      </w:tr>
      <w:tr w:rsidRPr="005E2851" w:rsidR="00327BD1" w:rsidTr="005E2851" w14:paraId="4185C7F6" w14:textId="77777777">
        <w:tc>
          <w:tcPr>
            <w:tcW w:w="1128" w:type="dxa"/>
            <w:shd w:val="clear" w:color="auto" w:fill="auto"/>
          </w:tcPr>
          <w:p w:rsidRPr="005E2851" w:rsidR="00327BD1" w:rsidP="00327BD1" w:rsidRDefault="00327BD1" w14:paraId="3D73DA30" w14:textId="77777777">
            <w:pPr>
              <w:rPr>
                <w:bCs/>
              </w:rPr>
            </w:pPr>
            <w:r w:rsidRPr="005E2851">
              <w:rPr>
                <w:bCs/>
              </w:rPr>
              <w:t>PLMU</w:t>
            </w:r>
            <w:r>
              <w:rPr>
                <w:bCs/>
              </w:rPr>
              <w:t>3</w:t>
            </w:r>
          </w:p>
        </w:tc>
        <w:tc>
          <w:tcPr>
            <w:tcW w:w="2916" w:type="dxa"/>
            <w:shd w:val="clear" w:color="auto" w:fill="auto"/>
          </w:tcPr>
          <w:p w:rsidRPr="005E2851" w:rsidR="00327BD1" w:rsidP="00327BD1" w:rsidRDefault="00327BD1" w14:paraId="20862C45" w14:textId="77777777">
            <w:proofErr w:type="spellStart"/>
            <w:r>
              <w:t>Pleuraphis</w:t>
            </w:r>
            <w:proofErr w:type="spellEnd"/>
            <w:r>
              <w:t xml:space="preserve"> </w:t>
            </w:r>
            <w:proofErr w:type="spellStart"/>
            <w:r>
              <w:t>mutica</w:t>
            </w:r>
            <w:proofErr w:type="spellEnd"/>
          </w:p>
        </w:tc>
        <w:tc>
          <w:tcPr>
            <w:tcW w:w="2916" w:type="dxa"/>
            <w:shd w:val="clear" w:color="auto" w:fill="auto"/>
          </w:tcPr>
          <w:p w:rsidRPr="005E2851" w:rsidR="00327BD1" w:rsidP="00327BD1" w:rsidRDefault="00327BD1" w14:paraId="565D1BD2" w14:textId="77777777">
            <w:proofErr w:type="spellStart"/>
            <w:r>
              <w:t>tobosagrass</w:t>
            </w:r>
            <w:proofErr w:type="spellEnd"/>
          </w:p>
        </w:tc>
        <w:tc>
          <w:tcPr>
            <w:tcW w:w="1956" w:type="dxa"/>
            <w:shd w:val="clear" w:color="auto" w:fill="auto"/>
          </w:tcPr>
          <w:p w:rsidRPr="005E2851" w:rsidR="00327BD1" w:rsidP="00327BD1" w:rsidRDefault="00327BD1" w14:paraId="4D012F70" w14:textId="77777777">
            <w:r w:rsidRPr="005E2851">
              <w:t>Lower</w:t>
            </w:r>
          </w:p>
        </w:tc>
      </w:tr>
      <w:tr w:rsidRPr="005E2851" w:rsidR="005E2851" w:rsidTr="005E2851" w14:paraId="727A71F7" w14:textId="77777777">
        <w:tc>
          <w:tcPr>
            <w:tcW w:w="1128" w:type="dxa"/>
            <w:shd w:val="clear" w:color="auto" w:fill="auto"/>
          </w:tcPr>
          <w:p w:rsidRPr="005E2851" w:rsidR="005E2851" w:rsidP="004D72D0" w:rsidRDefault="005E2851" w14:paraId="4454EDE7" w14:textId="77777777">
            <w:pPr>
              <w:rPr>
                <w:bCs/>
              </w:rPr>
            </w:pPr>
            <w:r w:rsidRPr="005E2851">
              <w:rPr>
                <w:bCs/>
              </w:rPr>
              <w:t>ARIST</w:t>
            </w:r>
          </w:p>
        </w:tc>
        <w:tc>
          <w:tcPr>
            <w:tcW w:w="2916" w:type="dxa"/>
            <w:shd w:val="clear" w:color="auto" w:fill="auto"/>
          </w:tcPr>
          <w:p w:rsidRPr="005E2851" w:rsidR="005E2851" w:rsidP="004D72D0" w:rsidRDefault="005E2851" w14:paraId="09377FFA" w14:textId="77777777">
            <w:proofErr w:type="spellStart"/>
            <w:r w:rsidRPr="005E2851">
              <w:t>Aristida</w:t>
            </w:r>
            <w:proofErr w:type="spellEnd"/>
          </w:p>
        </w:tc>
        <w:tc>
          <w:tcPr>
            <w:tcW w:w="2916" w:type="dxa"/>
            <w:shd w:val="clear" w:color="auto" w:fill="auto"/>
          </w:tcPr>
          <w:p w:rsidRPr="005E2851" w:rsidR="005E2851" w:rsidP="004D72D0" w:rsidRDefault="005E2851" w14:paraId="3135511E" w14:textId="77777777">
            <w:proofErr w:type="spellStart"/>
            <w:r w:rsidRPr="005E2851">
              <w:t>Threeawn</w:t>
            </w:r>
            <w:proofErr w:type="spellEnd"/>
          </w:p>
        </w:tc>
        <w:tc>
          <w:tcPr>
            <w:tcW w:w="1956" w:type="dxa"/>
            <w:shd w:val="clear" w:color="auto" w:fill="auto"/>
          </w:tcPr>
          <w:p w:rsidRPr="005E2851" w:rsidR="005E2851" w:rsidP="004D72D0" w:rsidRDefault="005E2851" w14:paraId="6575C7AF" w14:textId="77777777">
            <w:r w:rsidRPr="005E2851">
              <w:t>Lower</w:t>
            </w:r>
          </w:p>
        </w:tc>
      </w:tr>
      <w:tr w:rsidRPr="005E2851" w:rsidR="005E2851" w:rsidTr="005E2851" w14:paraId="1F95C763" w14:textId="77777777">
        <w:tc>
          <w:tcPr>
            <w:tcW w:w="1128" w:type="dxa"/>
            <w:shd w:val="clear" w:color="auto" w:fill="auto"/>
          </w:tcPr>
          <w:p w:rsidRPr="005E2851" w:rsidR="005E2851" w:rsidP="004D72D0" w:rsidRDefault="005E2851" w14:paraId="5E73186D" w14:textId="77777777">
            <w:pPr>
              <w:rPr>
                <w:bCs/>
              </w:rPr>
            </w:pPr>
            <w:r w:rsidRPr="005E2851">
              <w:rPr>
                <w:bCs/>
              </w:rPr>
              <w:t>LATR2</w:t>
            </w:r>
          </w:p>
        </w:tc>
        <w:tc>
          <w:tcPr>
            <w:tcW w:w="2916" w:type="dxa"/>
            <w:shd w:val="clear" w:color="auto" w:fill="auto"/>
          </w:tcPr>
          <w:p w:rsidRPr="005E2851" w:rsidR="005E2851" w:rsidP="004D72D0" w:rsidRDefault="005E2851" w14:paraId="007CE5A5" w14:textId="77777777">
            <w:proofErr w:type="spellStart"/>
            <w:r w:rsidRPr="005E2851">
              <w:t>Larrea</w:t>
            </w:r>
            <w:proofErr w:type="spellEnd"/>
            <w:r w:rsidRPr="005E2851">
              <w:t xml:space="preserve"> tridentata</w:t>
            </w:r>
          </w:p>
        </w:tc>
        <w:tc>
          <w:tcPr>
            <w:tcW w:w="2916" w:type="dxa"/>
            <w:shd w:val="clear" w:color="auto" w:fill="auto"/>
          </w:tcPr>
          <w:p w:rsidRPr="005E2851" w:rsidR="005E2851" w:rsidP="004D72D0" w:rsidRDefault="005E2851" w14:paraId="52828876" w14:textId="77777777">
            <w:r w:rsidRPr="005E2851">
              <w:t>Creosote bush</w:t>
            </w:r>
          </w:p>
        </w:tc>
        <w:tc>
          <w:tcPr>
            <w:tcW w:w="1956" w:type="dxa"/>
            <w:shd w:val="clear" w:color="auto" w:fill="auto"/>
          </w:tcPr>
          <w:p w:rsidRPr="005E2851" w:rsidR="005E2851" w:rsidP="004D72D0" w:rsidRDefault="005E2851" w14:paraId="74BA066F" w14:textId="77777777">
            <w:r w:rsidRPr="005E2851">
              <w:t>Upper</w:t>
            </w:r>
          </w:p>
        </w:tc>
      </w:tr>
    </w:tbl>
    <w:p w:rsidR="005E2851" w:rsidP="005E2851" w:rsidRDefault="005E2851" w14:paraId="500EEC91" w14:textId="77777777"/>
    <w:p w:rsidR="005E2851" w:rsidP="005E2851" w:rsidRDefault="005E2851" w14:paraId="67965B14" w14:textId="77777777">
      <w:pPr>
        <w:pStyle w:val="SClassInfoPara"/>
      </w:pPr>
      <w:r>
        <w:t>Description</w:t>
      </w:r>
    </w:p>
    <w:p w:rsidR="005E2851" w:rsidP="005E2851" w:rsidRDefault="005E2851" w14:paraId="0E30F765" w14:textId="487B7A5C">
      <w:r>
        <w:t xml:space="preserve">Shrubs with little to no perennial grass. Shrub cover is high enough to out-compete perennial grasses resulting in low levels of fine fuel and increased erosion potential. Fires that do occur return the system to </w:t>
      </w:r>
      <w:r w:rsidR="00320939">
        <w:t>C</w:t>
      </w:r>
      <w:r>
        <w:t xml:space="preserve">lass C. 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w:t>
      </w:r>
    </w:p>
    <w:p w:rsidR="005E2851" w:rsidP="005E2851" w:rsidRDefault="005E2851" w14:paraId="078F8B1A"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w:t>
            </w:r>
          </w:p>
        </w:tc>
      </w:tr>
      <w:tr>
        <w:tc>
          <w:p>
            <w:pPr>
              <w:jc w:val="center"/>
            </w:pPr>
            <w:r>
              <w:rPr>
                <w:sz w:val="20"/>
              </w:rPr>
              <w:t>Mid1:ALL</w:t>
            </w:r>
          </w:p>
        </w:tc>
        <w:tc>
          <w:p>
            <w:pPr>
              <w:jc w:val="center"/>
            </w:pPr>
            <w:r>
              <w:rPr>
                <w:sz w:val="20"/>
              </w:rPr>
              <w:t>3</w:t>
            </w:r>
          </w:p>
        </w:tc>
        <w:tc>
          <w:p>
            <w:pPr>
              <w:jc w:val="center"/>
            </w:pPr>
            <w:r>
              <w:rPr>
                <w:sz w:val="20"/>
              </w:rPr>
              <w:t>Mid2:ALL</w:t>
            </w:r>
          </w:p>
        </w:tc>
        <w:tc>
          <w:p>
            <w:pPr>
              <w:jc w:val="center"/>
            </w:pPr>
            <w:r>
              <w:rPr>
                <w:sz w:val="20"/>
              </w:rPr>
              <w:t>14</w:t>
            </w:r>
          </w:p>
        </w:tc>
      </w:tr>
      <w:tr>
        <w:tc>
          <w:p>
            <w:pPr>
              <w:jc w:val="center"/>
            </w:pPr>
            <w:r>
              <w:rPr>
                <w:sz w:val="20"/>
              </w:rPr>
              <w:t>Mid2:ALL</w:t>
            </w:r>
          </w:p>
        </w:tc>
        <w:tc>
          <w:p>
            <w:pPr>
              <w:jc w:val="center"/>
            </w:pPr>
            <w:r>
              <w:rPr>
                <w:sz w:val="20"/>
              </w:rPr>
              <w:t>15</w:t>
            </w:r>
          </w:p>
        </w:tc>
        <w:tc>
          <w:p>
            <w:pPr>
              <w:jc w:val="center"/>
            </w:pPr>
            <w:r>
              <w:rPr>
                <w:sz w:val="20"/>
              </w:rPr>
              <w:t>Late1:CLS</w:t>
            </w:r>
          </w:p>
        </w:tc>
        <w:tc>
          <w:p>
            <w:pPr>
              <w:jc w:val="center"/>
            </w:pPr>
            <w:r>
              <w:rPr>
                <w:sz w:val="20"/>
              </w:rPr>
              <w:t>21</w:t>
            </w:r>
          </w:p>
        </w:tc>
      </w:tr>
      <w:tr>
        <w:tc>
          <w:p>
            <w:pPr>
              <w:jc w:val="center"/>
            </w:pPr>
            <w:r>
              <w:rPr>
                <w:sz w:val="20"/>
              </w:rPr>
              <w:t>Late1:CLS</w:t>
            </w:r>
          </w:p>
        </w:tc>
        <w:tc>
          <w:p>
            <w:pPr>
              <w:jc w:val="center"/>
            </w:pPr>
            <w:r>
              <w:rPr>
                <w:sz w:val="20"/>
              </w:rPr>
              <w:t>22</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Mid2:ALL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E2851" w:rsidP="005E2851" w:rsidRDefault="005E2851" w14:paraId="0587C57F" w14:textId="77777777">
      <w:r>
        <w:t xml:space="preserve">Brown, J.K., J. </w:t>
      </w:r>
      <w:proofErr w:type="spellStart"/>
      <w:r>
        <w:t>Kapler</w:t>
      </w:r>
      <w:proofErr w:type="spellEnd"/>
      <w:r>
        <w:t>-Smith, eds. 2000. Wildland fire in ecosystems: effects of fire on flora. Gen. Tech. Rep. RMRS-GTR-24-vol 2. Ogden, UT:</w:t>
      </w:r>
      <w:r w:rsidR="00327BD1">
        <w:t xml:space="preserve"> </w:t>
      </w:r>
      <w:r>
        <w:t>USDA Forest Service, Rocky Mountain Research Station. 257 pp.</w:t>
      </w:r>
    </w:p>
    <w:p w:rsidR="005E2851" w:rsidP="005E2851" w:rsidRDefault="005E2851" w14:paraId="44B04904" w14:textId="77777777"/>
    <w:p w:rsidR="005E2851" w:rsidP="005E2851" w:rsidRDefault="005E2851" w14:paraId="39EDFAEA"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5E2851" w:rsidP="005E2851" w:rsidRDefault="005E2851" w14:paraId="79BFC263" w14:textId="77777777"/>
    <w:p w:rsidR="005E2851" w:rsidP="005E2851" w:rsidRDefault="005E2851" w14:paraId="4C9158EF" w14:textId="77777777">
      <w:proofErr w:type="spellStart"/>
      <w:r>
        <w:t>McClaran</w:t>
      </w:r>
      <w:proofErr w:type="spellEnd"/>
      <w:r>
        <w:t xml:space="preserve">, M.P. and T.R. </w:t>
      </w:r>
      <w:proofErr w:type="spellStart"/>
      <w:r>
        <w:t>VanDevender</w:t>
      </w:r>
      <w:proofErr w:type="spellEnd"/>
      <w:r>
        <w:t>, eds. 1995. The Desert Grassland. University of Arizona Press. Tucson.</w:t>
      </w:r>
    </w:p>
    <w:p w:rsidR="005E2851" w:rsidP="005E2851" w:rsidRDefault="005E2851" w14:paraId="7F0DA429" w14:textId="77777777"/>
    <w:p w:rsidR="005E2851" w:rsidP="005E2851" w:rsidRDefault="005E2851" w14:paraId="495FA2D8" w14:textId="77777777">
      <w:r>
        <w:t xml:space="preserve">McPherson, G.R. 1995. The Role of Fire in the Desert Grasslands. Pages 130-151 in M.P. </w:t>
      </w:r>
      <w:proofErr w:type="spellStart"/>
      <w:r>
        <w:t>McClaran</w:t>
      </w:r>
      <w:proofErr w:type="spellEnd"/>
      <w:r>
        <w:t xml:space="preserve"> and T.R. </w:t>
      </w:r>
      <w:proofErr w:type="spellStart"/>
      <w:r>
        <w:t>VanDevender</w:t>
      </w:r>
      <w:proofErr w:type="spellEnd"/>
      <w:r>
        <w:t>, eds. The Desert Grassland. University of Arizona Press. Tucson.</w:t>
      </w:r>
    </w:p>
    <w:p w:rsidR="005E2851" w:rsidP="005E2851" w:rsidRDefault="005E2851" w14:paraId="74F70C50" w14:textId="77777777"/>
    <w:p w:rsidR="005E2851" w:rsidP="005E2851" w:rsidRDefault="005E2851" w14:paraId="44A03CB8" w14:textId="77777777">
      <w:r>
        <w:t>NatureServe. 2007. International Ecological Classification Standard: Terrestrial Ecological Classifications. NatureServe Central Databases. Arlington, VA. Data current as of 10 February 2007.</w:t>
      </w:r>
    </w:p>
    <w:p w:rsidR="005E2851" w:rsidP="005E2851" w:rsidRDefault="005E2851" w14:paraId="524628CC" w14:textId="77777777"/>
    <w:p w:rsidR="005E2851" w:rsidP="005E2851" w:rsidRDefault="005E2851" w14:paraId="6897FEA9"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5E2851" w:rsidP="005E2851" w:rsidRDefault="005E2851" w14:paraId="2A119075" w14:textId="77777777"/>
    <w:p w:rsidR="005E2851" w:rsidP="005E2851" w:rsidRDefault="005E2851" w14:paraId="7EDFA407" w14:textId="77777777">
      <w:r>
        <w:t>USDA Forest Service, Rocky Mountain Research Station, Fire Sciences Laboratory (2002, December). Fire Effects Information System, [Online]. Available :http://www.fs.fed.us/database/feis/.</w:t>
      </w:r>
    </w:p>
    <w:p w:rsidRPr="00A43E41" w:rsidR="004D5F12" w:rsidP="005E2851" w:rsidRDefault="004D5F12" w14:paraId="64A4A45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8FDF" w14:textId="77777777" w:rsidR="00800BDF" w:rsidRDefault="00800BDF">
      <w:r>
        <w:separator/>
      </w:r>
    </w:p>
  </w:endnote>
  <w:endnote w:type="continuationSeparator" w:id="0">
    <w:p w14:paraId="758D812D" w14:textId="77777777" w:rsidR="00800BDF" w:rsidRDefault="0080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6388" w14:textId="77777777" w:rsidR="005E2851" w:rsidRDefault="005E2851" w:rsidP="005E28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1361" w14:textId="77777777" w:rsidR="00800BDF" w:rsidRDefault="00800BDF">
      <w:r>
        <w:separator/>
      </w:r>
    </w:p>
  </w:footnote>
  <w:footnote w:type="continuationSeparator" w:id="0">
    <w:p w14:paraId="34F25BDD" w14:textId="77777777" w:rsidR="00800BDF" w:rsidRDefault="00800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EFA7" w14:textId="77777777" w:rsidR="00A43E41" w:rsidRDefault="00A43E41" w:rsidP="005E28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5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939"/>
    <w:rsid w:val="00320C6A"/>
    <w:rsid w:val="00320D5A"/>
    <w:rsid w:val="00323A93"/>
    <w:rsid w:val="00327BD1"/>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5EF1"/>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2851"/>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0BDF"/>
    <w:rsid w:val="00803393"/>
    <w:rsid w:val="008068BD"/>
    <w:rsid w:val="008126AF"/>
    <w:rsid w:val="008215D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56C4"/>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664F9"/>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04C0"/>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09BA"/>
    <w:rsid w:val="00ED3436"/>
    <w:rsid w:val="00ED69E5"/>
    <w:rsid w:val="00EF1C61"/>
    <w:rsid w:val="00EF3349"/>
    <w:rsid w:val="00EF54A9"/>
    <w:rsid w:val="00EF6C66"/>
    <w:rsid w:val="00F00DF3"/>
    <w:rsid w:val="00F042DA"/>
    <w:rsid w:val="00F04BE2"/>
    <w:rsid w:val="00F05351"/>
    <w:rsid w:val="00F10535"/>
    <w:rsid w:val="00F12753"/>
    <w:rsid w:val="00F23676"/>
    <w:rsid w:val="00F31602"/>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C65F"/>
  <w15:docId w15:val="{6A7196F9-A57C-4A54-8779-9704E7EF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04C0"/>
    <w:pPr>
      <w:ind w:left="720"/>
    </w:pPr>
    <w:rPr>
      <w:rFonts w:ascii="Calibri" w:eastAsia="Calibri" w:hAnsi="Calibri"/>
      <w:sz w:val="22"/>
      <w:szCs w:val="22"/>
    </w:rPr>
  </w:style>
  <w:style w:type="character" w:styleId="Hyperlink">
    <w:name w:val="Hyperlink"/>
    <w:rsid w:val="00E304C0"/>
    <w:rPr>
      <w:color w:val="0000FF"/>
      <w:u w:val="single"/>
    </w:rPr>
  </w:style>
  <w:style w:type="paragraph" w:styleId="BalloonText">
    <w:name w:val="Balloon Text"/>
    <w:basedOn w:val="Normal"/>
    <w:link w:val="BalloonTextChar"/>
    <w:uiPriority w:val="99"/>
    <w:semiHidden/>
    <w:unhideWhenUsed/>
    <w:rsid w:val="003209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24305">
      <w:bodyDiv w:val="1"/>
      <w:marLeft w:val="0"/>
      <w:marRight w:val="0"/>
      <w:marTop w:val="0"/>
      <w:marBottom w:val="0"/>
      <w:divBdr>
        <w:top w:val="none" w:sz="0" w:space="0" w:color="auto"/>
        <w:left w:val="none" w:sz="0" w:space="0" w:color="auto"/>
        <w:bottom w:val="none" w:sz="0" w:space="0" w:color="auto"/>
        <w:right w:val="none" w:sz="0" w:space="0" w:color="auto"/>
      </w:divBdr>
    </w:div>
    <w:div w:id="10341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2014-08-21T14:13:00Z</cp:lastPrinted>
  <dcterms:created xsi:type="dcterms:W3CDTF">2017-11-09T23:02:00Z</dcterms:created>
  <dcterms:modified xsi:type="dcterms:W3CDTF">2018-06-13T19:39:00Z</dcterms:modified>
</cp:coreProperties>
</file>