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538" w:rsidP="004A3538" w:rsidRDefault="004A3538" w14:paraId="44AB8276" w14:textId="1C4D40BD">
      <w:pPr>
        <w:pStyle w:val="BpSTitle"/>
      </w:pPr>
      <w:r>
        <w:t>11660</w:t>
      </w:r>
    </w:p>
    <w:p w:rsidR="004A3538" w:rsidP="004A3538" w:rsidRDefault="004A3538" w14:paraId="02B8B466" w14:textId="77777777">
      <w:pPr>
        <w:pStyle w:val="BpSTitle"/>
      </w:pPr>
      <w:r>
        <w:t>Middle Rocky Mountain Montane Douglas-fir Forest and Woodland</w:t>
      </w:r>
    </w:p>
    <w:p w:rsidR="004A3538" w:rsidP="004A3538" w:rsidRDefault="004A3538" w14:paraId="02ED6422" w14:textId="370D904C">
      <w:r>
        <w:t xmlns:w="http://schemas.openxmlformats.org/wordprocessingml/2006/main">BpS Model/Description Version: Aug. 2020</w:t>
      </w:r>
      <w:r>
        <w:tab/>
      </w:r>
      <w:r>
        <w:tab/>
      </w:r>
      <w:r>
        <w:tab/>
      </w:r>
      <w:r>
        <w:tab/>
      </w:r>
      <w:r>
        <w:tab/>
      </w:r>
      <w:r>
        <w:tab/>
      </w:r>
      <w:r>
        <w:tab/>
      </w:r>
    </w:p>
    <w:p w:rsidR="004A3538" w:rsidP="004A3538" w:rsidRDefault="004A3538" w14:paraId="68270CD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292"/>
        <w:gridCol w:w="1596"/>
        <w:gridCol w:w="2292"/>
      </w:tblGrid>
      <w:tr w:rsidRPr="004A3538" w:rsidR="004A3538" w:rsidTr="004A3538" w14:paraId="77D5E6B9" w14:textId="77777777">
        <w:tc>
          <w:tcPr>
            <w:tcW w:w="1932" w:type="dxa"/>
            <w:tcBorders>
              <w:top w:val="single" w:color="auto" w:sz="2" w:space="0"/>
              <w:left w:val="single" w:color="auto" w:sz="12" w:space="0"/>
              <w:bottom w:val="single" w:color="000000" w:sz="12" w:space="0"/>
            </w:tcBorders>
            <w:shd w:val="clear" w:color="auto" w:fill="auto"/>
          </w:tcPr>
          <w:p w:rsidRPr="004A3538" w:rsidR="004A3538" w:rsidP="001132FA" w:rsidRDefault="004A3538" w14:paraId="3D25B168" w14:textId="77777777">
            <w:pPr>
              <w:rPr>
                <w:b/>
                <w:bCs/>
              </w:rPr>
            </w:pPr>
            <w:r w:rsidRPr="004A3538">
              <w:rPr>
                <w:b/>
                <w:bCs/>
              </w:rPr>
              <w:t>Modelers</w:t>
            </w:r>
          </w:p>
        </w:tc>
        <w:tc>
          <w:tcPr>
            <w:tcW w:w="2292" w:type="dxa"/>
            <w:tcBorders>
              <w:top w:val="single" w:color="auto" w:sz="2" w:space="0"/>
              <w:bottom w:val="single" w:color="000000" w:sz="12" w:space="0"/>
              <w:right w:val="single" w:color="000000" w:sz="12" w:space="0"/>
            </w:tcBorders>
            <w:shd w:val="clear" w:color="auto" w:fill="auto"/>
          </w:tcPr>
          <w:p w:rsidRPr="004A3538" w:rsidR="004A3538" w:rsidP="001132FA" w:rsidRDefault="004A3538" w14:paraId="6A13B247"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4A3538" w:rsidR="004A3538" w:rsidP="001132FA" w:rsidRDefault="004A3538" w14:paraId="10AB4349" w14:textId="77777777">
            <w:pPr>
              <w:rPr>
                <w:b/>
                <w:bCs/>
              </w:rPr>
            </w:pPr>
            <w:r w:rsidRPr="004A3538">
              <w:rPr>
                <w:b/>
                <w:bCs/>
              </w:rPr>
              <w:t>Reviewers</w:t>
            </w:r>
          </w:p>
        </w:tc>
        <w:tc>
          <w:tcPr>
            <w:tcW w:w="2292" w:type="dxa"/>
            <w:tcBorders>
              <w:top w:val="single" w:color="auto" w:sz="2" w:space="0"/>
              <w:bottom w:val="single" w:color="000000" w:sz="12" w:space="0"/>
            </w:tcBorders>
            <w:shd w:val="clear" w:color="auto" w:fill="auto"/>
          </w:tcPr>
          <w:p w:rsidRPr="004A3538" w:rsidR="004A3538" w:rsidP="001132FA" w:rsidRDefault="004A3538" w14:paraId="1540F3CE" w14:textId="77777777">
            <w:pPr>
              <w:rPr>
                <w:b/>
                <w:bCs/>
              </w:rPr>
            </w:pPr>
          </w:p>
        </w:tc>
      </w:tr>
      <w:tr w:rsidRPr="004A3538" w:rsidR="004A3538" w:rsidTr="004A3538" w14:paraId="0119FC87" w14:textId="77777777">
        <w:tc>
          <w:tcPr>
            <w:tcW w:w="1932" w:type="dxa"/>
            <w:tcBorders>
              <w:top w:val="single" w:color="000000" w:sz="12" w:space="0"/>
              <w:left w:val="single" w:color="auto" w:sz="12" w:space="0"/>
            </w:tcBorders>
            <w:shd w:val="clear" w:color="auto" w:fill="auto"/>
          </w:tcPr>
          <w:p w:rsidRPr="004A3538" w:rsidR="004A3538" w:rsidP="001132FA" w:rsidRDefault="004A3538" w14:paraId="64012C95" w14:textId="77777777">
            <w:pPr>
              <w:rPr>
                <w:bCs/>
              </w:rPr>
            </w:pPr>
            <w:r w:rsidRPr="004A3538">
              <w:rPr>
                <w:bCs/>
              </w:rPr>
              <w:t>Chris Thomas</w:t>
            </w:r>
          </w:p>
        </w:tc>
        <w:tc>
          <w:tcPr>
            <w:tcW w:w="2292" w:type="dxa"/>
            <w:tcBorders>
              <w:top w:val="single" w:color="000000" w:sz="12" w:space="0"/>
              <w:right w:val="single" w:color="000000" w:sz="12" w:space="0"/>
            </w:tcBorders>
            <w:shd w:val="clear" w:color="auto" w:fill="auto"/>
          </w:tcPr>
          <w:p w:rsidRPr="004A3538" w:rsidR="004A3538" w:rsidP="001132FA" w:rsidRDefault="004A3538" w14:paraId="1C184731" w14:textId="77777777">
            <w:r w:rsidRPr="004A3538">
              <w:t>cthomas@fs.fed.us</w:t>
            </w:r>
          </w:p>
        </w:tc>
        <w:tc>
          <w:tcPr>
            <w:tcW w:w="1596" w:type="dxa"/>
            <w:tcBorders>
              <w:top w:val="single" w:color="000000" w:sz="12" w:space="0"/>
              <w:left w:val="single" w:color="000000" w:sz="12" w:space="0"/>
            </w:tcBorders>
            <w:shd w:val="clear" w:color="auto" w:fill="auto"/>
          </w:tcPr>
          <w:p w:rsidRPr="004A3538" w:rsidR="004A3538" w:rsidP="001132FA" w:rsidRDefault="004A3538" w14:paraId="6A6FEE54" w14:textId="77777777">
            <w:r w:rsidRPr="004A3538">
              <w:t xml:space="preserve">Bill </w:t>
            </w:r>
            <w:proofErr w:type="spellStart"/>
            <w:r w:rsidRPr="004A3538">
              <w:t>Schaupp</w:t>
            </w:r>
            <w:proofErr w:type="spellEnd"/>
          </w:p>
        </w:tc>
        <w:tc>
          <w:tcPr>
            <w:tcW w:w="2292" w:type="dxa"/>
            <w:tcBorders>
              <w:top w:val="single" w:color="000000" w:sz="12" w:space="0"/>
            </w:tcBorders>
            <w:shd w:val="clear" w:color="auto" w:fill="auto"/>
          </w:tcPr>
          <w:p w:rsidRPr="004A3538" w:rsidR="004A3538" w:rsidP="001132FA" w:rsidRDefault="004A3538" w14:paraId="6316E9F3" w14:textId="77777777">
            <w:r w:rsidRPr="004A3538">
              <w:t>bschaupp@fs.fed.us</w:t>
            </w:r>
          </w:p>
        </w:tc>
      </w:tr>
      <w:tr w:rsidRPr="004A3538" w:rsidR="004A3538" w:rsidTr="004A3538" w14:paraId="2179C7E5" w14:textId="77777777">
        <w:tc>
          <w:tcPr>
            <w:tcW w:w="1932" w:type="dxa"/>
            <w:tcBorders>
              <w:left w:val="single" w:color="auto" w:sz="12" w:space="0"/>
            </w:tcBorders>
            <w:shd w:val="clear" w:color="auto" w:fill="auto"/>
          </w:tcPr>
          <w:p w:rsidRPr="004A3538" w:rsidR="004A3538" w:rsidP="001132FA" w:rsidRDefault="004A3538" w14:paraId="5CF97413" w14:textId="77777777">
            <w:pPr>
              <w:rPr>
                <w:bCs/>
              </w:rPr>
            </w:pPr>
            <w:r w:rsidRPr="004A3538">
              <w:rPr>
                <w:bCs/>
              </w:rPr>
              <w:t xml:space="preserve">Dennis </w:t>
            </w:r>
            <w:proofErr w:type="spellStart"/>
            <w:r w:rsidRPr="004A3538">
              <w:rPr>
                <w:bCs/>
              </w:rPr>
              <w:t>Sandbak</w:t>
            </w:r>
            <w:proofErr w:type="spellEnd"/>
          </w:p>
        </w:tc>
        <w:tc>
          <w:tcPr>
            <w:tcW w:w="2292" w:type="dxa"/>
            <w:tcBorders>
              <w:right w:val="single" w:color="000000" w:sz="12" w:space="0"/>
            </w:tcBorders>
            <w:shd w:val="clear" w:color="auto" w:fill="auto"/>
          </w:tcPr>
          <w:p w:rsidRPr="004A3538" w:rsidR="004A3538" w:rsidP="001132FA" w:rsidRDefault="004A3538" w14:paraId="68E6DD1C" w14:textId="77777777">
            <w:r w:rsidRPr="004A3538">
              <w:t>dsandbak@fs.fed.us</w:t>
            </w:r>
          </w:p>
        </w:tc>
        <w:tc>
          <w:tcPr>
            <w:tcW w:w="1596" w:type="dxa"/>
            <w:tcBorders>
              <w:left w:val="single" w:color="000000" w:sz="12" w:space="0"/>
            </w:tcBorders>
            <w:shd w:val="clear" w:color="auto" w:fill="auto"/>
          </w:tcPr>
          <w:p w:rsidRPr="004A3538" w:rsidR="004A3538" w:rsidP="001132FA" w:rsidRDefault="004A3538" w14:paraId="7BBD692A" w14:textId="77777777">
            <w:r w:rsidRPr="004A3538">
              <w:t>None</w:t>
            </w:r>
          </w:p>
        </w:tc>
        <w:tc>
          <w:tcPr>
            <w:tcW w:w="2292" w:type="dxa"/>
            <w:shd w:val="clear" w:color="auto" w:fill="auto"/>
          </w:tcPr>
          <w:p w:rsidRPr="004A3538" w:rsidR="004A3538" w:rsidP="001132FA" w:rsidRDefault="004A3538" w14:paraId="2C7862F9" w14:textId="77777777">
            <w:r w:rsidRPr="004A3538">
              <w:t>None</w:t>
            </w:r>
          </w:p>
        </w:tc>
      </w:tr>
      <w:tr w:rsidRPr="004A3538" w:rsidR="004A3538" w:rsidTr="004A3538" w14:paraId="12130AE0" w14:textId="77777777">
        <w:tc>
          <w:tcPr>
            <w:tcW w:w="1932" w:type="dxa"/>
            <w:tcBorders>
              <w:left w:val="single" w:color="auto" w:sz="12" w:space="0"/>
              <w:bottom w:val="single" w:color="auto" w:sz="2" w:space="0"/>
            </w:tcBorders>
            <w:shd w:val="clear" w:color="auto" w:fill="auto"/>
          </w:tcPr>
          <w:p w:rsidRPr="004A3538" w:rsidR="004A3538" w:rsidP="001132FA" w:rsidRDefault="004A3538" w14:paraId="57F66313" w14:textId="77777777">
            <w:pPr>
              <w:rPr>
                <w:bCs/>
              </w:rPr>
            </w:pPr>
            <w:r w:rsidRPr="004A3538">
              <w:rPr>
                <w:bCs/>
              </w:rPr>
              <w:t>Paul Mock</w:t>
            </w:r>
          </w:p>
        </w:tc>
        <w:tc>
          <w:tcPr>
            <w:tcW w:w="2292" w:type="dxa"/>
            <w:tcBorders>
              <w:right w:val="single" w:color="000000" w:sz="12" w:space="0"/>
            </w:tcBorders>
            <w:shd w:val="clear" w:color="auto" w:fill="auto"/>
          </w:tcPr>
          <w:p w:rsidRPr="004A3538" w:rsidR="004A3538" w:rsidP="001132FA" w:rsidRDefault="004A3538" w14:paraId="2243A34D" w14:textId="77777777">
            <w:r w:rsidRPr="004A3538">
              <w:t>pmock@fs.fed.us</w:t>
            </w:r>
          </w:p>
        </w:tc>
        <w:tc>
          <w:tcPr>
            <w:tcW w:w="1596" w:type="dxa"/>
            <w:tcBorders>
              <w:left w:val="single" w:color="000000" w:sz="12" w:space="0"/>
              <w:bottom w:val="single" w:color="auto" w:sz="2" w:space="0"/>
            </w:tcBorders>
            <w:shd w:val="clear" w:color="auto" w:fill="auto"/>
          </w:tcPr>
          <w:p w:rsidRPr="004A3538" w:rsidR="004A3538" w:rsidP="001132FA" w:rsidRDefault="004A3538" w14:paraId="17DC7AD2" w14:textId="77777777">
            <w:r w:rsidRPr="004A3538">
              <w:t>None</w:t>
            </w:r>
          </w:p>
        </w:tc>
        <w:tc>
          <w:tcPr>
            <w:tcW w:w="2292" w:type="dxa"/>
            <w:shd w:val="clear" w:color="auto" w:fill="auto"/>
          </w:tcPr>
          <w:p w:rsidRPr="004A3538" w:rsidR="004A3538" w:rsidP="001132FA" w:rsidRDefault="004A3538" w14:paraId="00608676" w14:textId="77777777">
            <w:r w:rsidRPr="004A3538">
              <w:t>None</w:t>
            </w:r>
          </w:p>
        </w:tc>
      </w:tr>
    </w:tbl>
    <w:p w:rsidR="00E76C5A" w:rsidP="004A3538" w:rsidRDefault="00E76C5A" w14:paraId="3F3D9DD0" w14:textId="77777777"/>
    <w:p w:rsidR="00FB20DF" w:rsidP="004A3538" w:rsidRDefault="00FB20DF" w14:paraId="264E7656" w14:textId="66C68EE8">
      <w:pPr>
        <w:pStyle w:val="InfoPara"/>
      </w:pPr>
      <w:r>
        <w:t xml:space="preserve">Reviewer: </w:t>
      </w:r>
      <w:r w:rsidRPr="001227BC">
        <w:rPr>
          <w:b w:val="0"/>
        </w:rPr>
        <w:t>Kathleen S. Roche</w:t>
      </w:r>
    </w:p>
    <w:p w:rsidR="004A3538" w:rsidP="004A3538" w:rsidRDefault="004A3538" w14:paraId="39DC0CFB" w14:textId="6D2E5A63">
      <w:pPr>
        <w:pStyle w:val="InfoPara"/>
      </w:pPr>
      <w:r>
        <w:t>Vegetation Type</w:t>
      </w:r>
    </w:p>
    <w:p w:rsidR="004A3538" w:rsidP="004A3538" w:rsidRDefault="004A3538" w14:paraId="49EAB98C" w14:textId="77777777">
      <w:r>
        <w:t>Forest and Woodland</w:t>
      </w:r>
    </w:p>
    <w:p w:rsidR="004A3538" w:rsidP="004A3538" w:rsidRDefault="004A3538" w14:paraId="4CDD0AD2" w14:textId="281ADC3E">
      <w:pPr>
        <w:pStyle w:val="InfoPara"/>
      </w:pPr>
      <w:r>
        <w:t>Map Zone</w:t>
      </w:r>
    </w:p>
    <w:p w:rsidR="004A3538" w:rsidP="004A3538" w:rsidRDefault="004A3538" w14:paraId="56F507C2" w14:textId="77777777">
      <w:r>
        <w:t>29</w:t>
      </w:r>
    </w:p>
    <w:p w:rsidR="004A3538" w:rsidP="004A3538" w:rsidRDefault="004A3538" w14:paraId="113785C8" w14:textId="77777777">
      <w:pPr>
        <w:pStyle w:val="InfoPara"/>
      </w:pPr>
      <w:r>
        <w:t>Geographic Range</w:t>
      </w:r>
    </w:p>
    <w:p w:rsidR="004A3538" w:rsidP="004A3538" w:rsidRDefault="004A3538" w14:paraId="1A13F724" w14:textId="7AC5F567">
      <w:r>
        <w:t>East of the Continental Divide in M</w:t>
      </w:r>
      <w:r w:rsidR="002A2968">
        <w:t>ontana</w:t>
      </w:r>
      <w:r>
        <w:t xml:space="preserve"> and W</w:t>
      </w:r>
      <w:r w:rsidR="002A2968">
        <w:t>yoming</w:t>
      </w:r>
      <w:r>
        <w:t>. NatureServe states that this is the predominant montane conifer system in these zones, particularly where it is Douglas-fir without true fir or spruce. This is in the Bighorns, Yellowstone region and isolated ranges of central W</w:t>
      </w:r>
      <w:r w:rsidR="002A2968">
        <w:t>yoming</w:t>
      </w:r>
      <w:r>
        <w:t>.</w:t>
      </w:r>
    </w:p>
    <w:p w:rsidR="004A3538" w:rsidP="004A3538" w:rsidRDefault="004A3538" w14:paraId="0AFCDD5F" w14:textId="77777777">
      <w:pPr>
        <w:pStyle w:val="InfoPara"/>
      </w:pPr>
      <w:r>
        <w:t>Biophysical Site Description</w:t>
      </w:r>
    </w:p>
    <w:p w:rsidR="004A3538" w:rsidP="004A3538" w:rsidRDefault="004A3538" w14:paraId="21C54F51" w14:textId="4CA33612">
      <w:r>
        <w:t>The xeric Douglas-fir type primarily exists on lower foothills immediately above grasslands/</w:t>
      </w:r>
      <w:r w:rsidR="002A2968">
        <w:t xml:space="preserve"> </w:t>
      </w:r>
      <w:r>
        <w:t>shrublands in elevation. Slopes range from gentle to steep, but aspect is primarily north-facing.</w:t>
      </w:r>
    </w:p>
    <w:p w:rsidR="004A3538" w:rsidP="004A3538" w:rsidRDefault="004A3538" w14:paraId="2980AD0B" w14:textId="77777777">
      <w:pPr>
        <w:pStyle w:val="InfoPara"/>
      </w:pPr>
      <w:r>
        <w:t>Vegetation Description</w:t>
      </w:r>
    </w:p>
    <w:p w:rsidR="004A3538" w:rsidP="004A3538" w:rsidRDefault="004A3538" w14:paraId="487B57F0" w14:textId="0452694D">
      <w:r>
        <w:t>Generally dominated by Douglas-fir with an understory of bunchgrasses and sparse shrubs. Stands are typically open and dominated by moderate</w:t>
      </w:r>
      <w:r w:rsidR="002A2968">
        <w:t xml:space="preserve">- </w:t>
      </w:r>
      <w:r>
        <w:t>to large</w:t>
      </w:r>
      <w:r w:rsidR="002A2968">
        <w:t>-</w:t>
      </w:r>
      <w:r>
        <w:t>diameter Douglas-fir.</w:t>
      </w:r>
    </w:p>
    <w:p w:rsidR="004A3538" w:rsidP="004A3538" w:rsidRDefault="004A3538" w14:paraId="3EE95CF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 var.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4A3538" w:rsidP="004A3538" w:rsidRDefault="004A3538" w14:paraId="3F3D4542" w14:textId="77777777">
      <w:pPr>
        <w:pStyle w:val="InfoPara"/>
      </w:pPr>
      <w:r>
        <w:t>Disturbance Description</w:t>
      </w:r>
    </w:p>
    <w:p w:rsidR="004A3538" w:rsidP="004A3538" w:rsidRDefault="004A3538" w14:paraId="2C96C5FA" w14:textId="5B692774">
      <w:r>
        <w:t>Fire regime is predominantly (70%) frequent, low</w:t>
      </w:r>
      <w:r w:rsidR="002A2968">
        <w:t>-</w:t>
      </w:r>
      <w:r>
        <w:t>severity fires. Mixed-severity fires occur with a typical frequency of 30-50yrs primarily in dense stands (</w:t>
      </w:r>
      <w:r w:rsidR="002A2968">
        <w:t>C</w:t>
      </w:r>
      <w:r>
        <w:t xml:space="preserve">lasses B and E). (The model, however, varies the </w:t>
      </w:r>
      <w:r w:rsidR="002A2968">
        <w:t>fire return interval</w:t>
      </w:r>
      <w:r>
        <w:t xml:space="preserve"> in </w:t>
      </w:r>
      <w:r w:rsidR="002A2968">
        <w:t>C</w:t>
      </w:r>
      <w:r>
        <w:t>lass C to account for more surface v</w:t>
      </w:r>
      <w:r w:rsidR="002A2968">
        <w:t>s.</w:t>
      </w:r>
      <w:r>
        <w:t xml:space="preserve"> mixed fire.)</w:t>
      </w:r>
    </w:p>
    <w:p w:rsidR="004A3538" w:rsidP="004A3538" w:rsidRDefault="004A3538" w14:paraId="2F35C8DC" w14:textId="77777777"/>
    <w:p w:rsidR="004A3538" w:rsidP="004A3538" w:rsidRDefault="004A3538" w14:paraId="3D676CE0" w14:textId="77777777">
      <w:r>
        <w:t>Native American burning was likely significant in many of these low-elevation forests.</w:t>
      </w:r>
    </w:p>
    <w:p w:rsidR="004A3538" w:rsidP="004A3538" w:rsidRDefault="004A3538" w14:paraId="43C895C1" w14:textId="77777777"/>
    <w:p w:rsidR="004A3538" w:rsidP="004A3538" w:rsidRDefault="004A3538" w14:paraId="0125F8CA" w14:textId="77777777">
      <w:r>
        <w:t>Wind/weather stress and insect/disease are modeled as disturbances.</w:t>
      </w:r>
    </w:p>
    <w:p w:rsidR="004A3538" w:rsidP="004A3538" w:rsidRDefault="004A3538" w14:paraId="28C61189" w14:textId="609921E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210</w:t>
            </w:r>
          </w:p>
        </w:tc>
        <w:tc>
          <w:p>
            <w:pPr>
              <w:jc w:val="center"/>
            </w:pPr>
            <w:r>
              <w:t>9</w:t>
            </w:r>
          </w:p>
        </w:tc>
        <w:tc>
          <w:p>
            <w:pPr>
              <w:jc w:val="center"/>
            </w:pPr>
            <w:r>
              <w:t>100</w:t>
            </w:r>
          </w:p>
        </w:tc>
        <w:tc>
          <w:p>
            <w:pPr>
              <w:jc w:val="center"/>
            </w:pPr>
            <w:r>
              <w:t>300</w:t>
            </w:r>
          </w:p>
        </w:tc>
      </w:tr>
      <w:tr>
        <w:tc>
          <w:p>
            <w:pPr>
              <w:jc w:val="center"/>
            </w:pPr>
            <w:r>
              <w:t>Moderate (Mixed)</w:t>
            </w:r>
          </w:p>
        </w:tc>
        <w:tc>
          <w:p>
            <w:pPr>
              <w:jc w:val="center"/>
            </w:pPr>
            <w:r>
              <w:t>110</w:t>
            </w:r>
          </w:p>
        </w:tc>
        <w:tc>
          <w:p>
            <w:pPr>
              <w:jc w:val="center"/>
            </w:pPr>
            <w:r>
              <w:t>17</w:t>
            </w:r>
          </w:p>
        </w:tc>
        <w:tc>
          <w:p>
            <w:pPr>
              <w:jc w:val="center"/>
            </w:pPr>
            <w:r>
              <w:t>30</w:t>
            </w:r>
          </w:p>
        </w:tc>
        <w:tc>
          <w:p>
            <w:pPr>
              <w:jc w:val="center"/>
            </w:pPr>
            <w:r>
              <w:t>110</w:t>
            </w:r>
          </w:p>
        </w:tc>
      </w:tr>
      <w:tr>
        <w:tc>
          <w:p>
            <w:pPr>
              <w:jc w:val="center"/>
            </w:pPr>
            <w:r>
              <w:t>Low (Surface)</w:t>
            </w:r>
          </w:p>
        </w:tc>
        <w:tc>
          <w:p>
            <w:pPr>
              <w:jc w:val="center"/>
            </w:pPr>
            <w:r>
              <w:t>25</w:t>
            </w:r>
          </w:p>
        </w:tc>
        <w:tc>
          <w:p>
            <w:pPr>
              <w:jc w:val="center"/>
            </w:pPr>
            <w:r>
              <w:t>74</w:t>
            </w:r>
          </w:p>
        </w:tc>
        <w:tc>
          <w:p>
            <w:pPr>
              <w:jc w:val="center"/>
            </w:pPr>
            <w:r>
              <w:t>15</w:t>
            </w:r>
          </w:p>
        </w:tc>
        <w:tc>
          <w:p>
            <w:pPr>
              <w:jc w:val="center"/>
            </w:pPr>
            <w:r>
              <w:t>40</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3538" w:rsidP="004A3538" w:rsidRDefault="004A3538" w14:paraId="3DFAADEF" w14:textId="77777777">
      <w:pPr>
        <w:pStyle w:val="InfoPara"/>
      </w:pPr>
      <w:r>
        <w:t>Scale Description</w:t>
      </w:r>
    </w:p>
    <w:p w:rsidR="004A3538" w:rsidP="004A3538" w:rsidRDefault="004A3538" w14:paraId="54EF76D9" w14:textId="77777777">
      <w:r>
        <w:t>Since this type is dominated by surface fires and because this type represents an ecotone, patches tended to be smaller in size. Consequently, fire sizes were also relatively small. Analysis areas of several thousand acres would probably be adequate.</w:t>
      </w:r>
    </w:p>
    <w:p w:rsidR="004A3538" w:rsidP="004A3538" w:rsidRDefault="004A3538" w14:paraId="22A86D65" w14:textId="77777777">
      <w:pPr>
        <w:pStyle w:val="InfoPara"/>
      </w:pPr>
      <w:r>
        <w:t>Adjacency or Identification Concerns</w:t>
      </w:r>
    </w:p>
    <w:p w:rsidR="004A3538" w:rsidP="004A3538" w:rsidRDefault="004A3538" w14:paraId="327978AF" w14:textId="3F524E0C">
      <w:r>
        <w:t xml:space="preserve">This </w:t>
      </w:r>
      <w:r w:rsidR="002A2968">
        <w:t>Biophysical Setting (</w:t>
      </w:r>
      <w:r>
        <w:t>BpS</w:t>
      </w:r>
      <w:r w:rsidR="002A2968">
        <w:t>)</w:t>
      </w:r>
      <w:r>
        <w:t xml:space="preserve"> corresponds with cool, dry Douglas-fir habitat types (Pfister et al. 1977). Ecotone with mountain grasslands/sagebrush. This BpS is a transitional phase between the sagebrush-graminoid prairie at lower elevations and the 291050 BpS above.</w:t>
      </w:r>
    </w:p>
    <w:p w:rsidR="004A3538" w:rsidP="004A3538" w:rsidRDefault="004A3538" w14:paraId="7917A5DE" w14:textId="77777777"/>
    <w:p w:rsidR="004A3538" w:rsidP="004A3538" w:rsidRDefault="004A3538" w14:paraId="1B431CC1" w14:textId="77777777">
      <w:r>
        <w:t>Much of this setting has seen epidemic bark beetle infestation recently.</w:t>
      </w:r>
    </w:p>
    <w:p w:rsidR="004A3538" w:rsidP="004A3538" w:rsidRDefault="004A3538" w14:paraId="78B2C930" w14:textId="77777777"/>
    <w:p w:rsidR="004A3538" w:rsidP="004A3538" w:rsidRDefault="004A3538" w14:paraId="7DDD35AA" w14:textId="26EA09AA">
      <w:r>
        <w:t>There have been missed fire cycles recently. Much of the Douglas-fir is dead from MT down to Lander -</w:t>
      </w:r>
      <w:r w:rsidR="002A2968">
        <w:t>-</w:t>
      </w:r>
      <w:r>
        <w:t xml:space="preserve"> on the eastside. There is currently an epidemic of Douglas-fir beetle. Trees start failing</w:t>
      </w:r>
      <w:r w:rsidR="002A2968">
        <w:t xml:space="preserve">; </w:t>
      </w:r>
      <w:r>
        <w:t>then they die. Also found on bottom fringes of Bighorns</w:t>
      </w:r>
      <w:r w:rsidR="002A2968">
        <w:t xml:space="preserve"> -- </w:t>
      </w:r>
      <w:r>
        <w:t xml:space="preserve">on western edge of </w:t>
      </w:r>
      <w:r w:rsidR="002A2968">
        <w:t xml:space="preserve">map zone (MZ) </w:t>
      </w:r>
      <w:r>
        <w:t xml:space="preserve">29. </w:t>
      </w:r>
    </w:p>
    <w:p w:rsidR="004A3538" w:rsidP="004A3538" w:rsidRDefault="004A3538" w14:paraId="2A60A515" w14:textId="77777777"/>
    <w:p w:rsidR="004A3538" w:rsidP="004A3538" w:rsidRDefault="004A3538" w14:paraId="58A9E6E0" w14:textId="7B81766D">
      <w:r>
        <w:t xml:space="preserve">During the reference period, there was a mosaic of Douglas-fir in terms of succession classes. Now insects </w:t>
      </w:r>
      <w:r w:rsidR="002A2968">
        <w:t xml:space="preserve">are </w:t>
      </w:r>
      <w:r>
        <w:t xml:space="preserve">killing all stages. Under reference conditions, the beetle would only knock the system back to the late open stage. However, due to fire suppression, the beetle </w:t>
      </w:r>
      <w:r w:rsidR="002A2968">
        <w:t xml:space="preserve">now </w:t>
      </w:r>
      <w:r>
        <w:t>causes the system to get thrown back to the early A stage.</w:t>
      </w:r>
    </w:p>
    <w:p w:rsidR="004A3538" w:rsidP="004A3538" w:rsidRDefault="004A3538" w14:paraId="090B0DD3" w14:textId="77777777"/>
    <w:p w:rsidR="004A3538" w:rsidP="004A3538" w:rsidRDefault="004A3538" w14:paraId="081E0117" w14:textId="28B6E922">
      <w:r>
        <w:t>For MZ29, 1166 was originally described as 1051; however</w:t>
      </w:r>
      <w:r w:rsidR="002A2968">
        <w:t>,</w:t>
      </w:r>
      <w:r>
        <w:t xml:space="preserve"> upon NatureServe recommendation, this description was imported and used for 1166 instead, as it matches it better. The Bighorn spruce, Douglas-fir</w:t>
      </w:r>
      <w:r w:rsidR="002A2968">
        <w:t>,</w:t>
      </w:r>
      <w:r>
        <w:t xml:space="preserve"> and limber pine concept of 1051 occurs in the Laramie Range and the Bighorns.</w:t>
      </w:r>
    </w:p>
    <w:p w:rsidR="004A3538" w:rsidP="004A3538" w:rsidRDefault="004A3538" w14:paraId="021C93FE" w14:textId="77777777">
      <w:pPr>
        <w:pStyle w:val="InfoPara"/>
      </w:pPr>
      <w:r>
        <w:t>Issues or Problems</w:t>
      </w:r>
    </w:p>
    <w:p w:rsidR="004A3538" w:rsidP="004A3538" w:rsidRDefault="004A3538" w14:paraId="1D663970" w14:textId="77777777"/>
    <w:p w:rsidR="004A3538" w:rsidP="004A3538" w:rsidRDefault="004A3538" w14:paraId="75B64013" w14:textId="77777777">
      <w:pPr>
        <w:pStyle w:val="InfoPara"/>
      </w:pPr>
      <w:r>
        <w:t>Native Uncharacteristic Conditions</w:t>
      </w:r>
    </w:p>
    <w:p w:rsidR="004A3538" w:rsidP="004A3538" w:rsidRDefault="004A3538" w14:paraId="00B1F165" w14:textId="77777777">
      <w:pPr>
        <w:pStyle w:val="InfoPara"/>
      </w:pPr>
      <w:r>
        <w:t>Comments</w:t>
      </w:r>
    </w:p>
    <w:p w:rsidR="00DE4800" w:rsidP="00ED499F" w:rsidRDefault="00DE4800" w14:paraId="1840BE65" w14:textId="77777777">
      <w:r>
        <w:t>Kathleen Roche reviewed this model during the 2016 BpS Review.</w:t>
      </w:r>
    </w:p>
    <w:p w:rsidR="00DE4800" w:rsidP="00ED499F" w:rsidRDefault="00DE4800" w14:paraId="2F208585" w14:textId="37CDA3D7"/>
    <w:p w:rsidR="00971154" w:rsidP="00971154" w:rsidRDefault="00971154" w14:paraId="1F09C0DA" w14:textId="77777777">
      <w:bookmarkStart w:name="_Hlk495312879" w:id="0"/>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971154" w:rsidP="00971154" w:rsidRDefault="00971154" w14:paraId="543833CD"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971154" w:rsidP="00971154" w:rsidRDefault="00971154" w14:paraId="0B2819B1"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971154" w:rsidP="00971154" w:rsidRDefault="00971154" w14:paraId="1C6E4317" w14:textId="77777777">
      <w:pPr>
        <w:ind w:firstLine="720"/>
      </w:pPr>
      <w:r>
        <w:t>-Cameron Naficy responded tha</w:t>
      </w:r>
      <w:r w:rsidRPr="003A74C2">
        <w:t xml:space="preserve">t in his study areas (manuscript in development) in Zone 21, he “documented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971154" w:rsidP="00971154" w:rsidRDefault="00971154" w14:paraId="4D108E24" w14:textId="77777777"/>
    <w:p w:rsidR="00971154" w:rsidP="00971154" w:rsidRDefault="00971154" w14:paraId="0F29CB2E" w14:textId="77777777">
      <w:r>
        <w:t xml:space="preserve">Since the feedback was inconclusive, Blankenship made no changes. This issue should be reconsidered for future model refinement efforts. </w:t>
      </w:r>
    </w:p>
    <w:p w:rsidR="00CE7D40" w:rsidP="00ED499F" w:rsidRDefault="00CE7D40" w14:paraId="67134652" w14:textId="77777777">
      <w:bookmarkStart w:name="_GoBack" w:id="1"/>
      <w:bookmarkEnd w:id="0"/>
      <w:bookmarkEnd w:id="1"/>
    </w:p>
    <w:p w:rsidR="004A3538" w:rsidP="00ED499F" w:rsidRDefault="00DE4800" w14:paraId="45865648" w14:textId="6DB5A833">
      <w:r>
        <w:t>An a</w:t>
      </w:r>
      <w:r w:rsidR="004A3538">
        <w:t>dditional</w:t>
      </w:r>
      <w:r>
        <w:t xml:space="preserve"> LANDFIRE National</w:t>
      </w:r>
      <w:r w:rsidR="004A3538">
        <w:t xml:space="preserve"> modeler for MZ29 was David Overcast. </w:t>
      </w:r>
    </w:p>
    <w:p w:rsidR="00192B81" w:rsidP="00192B81" w:rsidRDefault="00192B81" w14:paraId="4DA8D08A" w14:textId="77777777">
      <w:pPr>
        <w:rPr>
          <w:b/>
        </w:rPr>
      </w:pPr>
    </w:p>
    <w:p w:rsidR="004A3538" w:rsidP="004A3538" w:rsidRDefault="004A3538" w14:paraId="2C4AFF72" w14:textId="77777777">
      <w:pPr>
        <w:pStyle w:val="ReportSection"/>
      </w:pPr>
      <w:r>
        <w:t>Succession Classes</w:t>
      </w:r>
    </w:p>
    <w:p w:rsidR="004A3538" w:rsidP="004A3538" w:rsidRDefault="004A3538" w14:paraId="543671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3538" w:rsidP="004A3538" w:rsidRDefault="004A3538" w14:paraId="47B6116A"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A3538" w:rsidP="004A3538" w:rsidRDefault="004A3538" w14:paraId="6279131C" w14:textId="77777777"/>
    <w:p w:rsidR="004A3538" w:rsidP="004A3538" w:rsidRDefault="004A3538" w14:paraId="59DF030B" w14:textId="77777777">
      <w:pPr>
        <w:pStyle w:val="SClassInfoPara"/>
      </w:pPr>
      <w:r>
        <w:t>Indicator Species</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684"/>
        <w:gridCol w:w="2688"/>
        <w:gridCol w:w="1956"/>
      </w:tblGrid>
      <w:tr w:rsidRPr="004A3538" w:rsidR="004A3538" w:rsidTr="004A3538" w14:paraId="3FBF10D6" w14:textId="77777777">
        <w:tc>
          <w:tcPr>
            <w:tcW w:w="1212" w:type="dxa"/>
            <w:tcBorders>
              <w:top w:val="single" w:color="auto" w:sz="2" w:space="0"/>
              <w:bottom w:val="single" w:color="000000" w:sz="12" w:space="0"/>
            </w:tcBorders>
            <w:shd w:val="clear" w:color="auto" w:fill="auto"/>
          </w:tcPr>
          <w:p w:rsidRPr="004A3538" w:rsidR="004A3538" w:rsidP="00E92D26" w:rsidRDefault="004A3538" w14:paraId="5B84B016" w14:textId="77777777">
            <w:pPr>
              <w:rPr>
                <w:b/>
                <w:bCs/>
              </w:rPr>
            </w:pPr>
            <w:r w:rsidRPr="004A3538">
              <w:rPr>
                <w:b/>
                <w:bCs/>
              </w:rPr>
              <w:t>Symbol</w:t>
            </w:r>
          </w:p>
        </w:tc>
        <w:tc>
          <w:tcPr>
            <w:tcW w:w="3684" w:type="dxa"/>
            <w:tcBorders>
              <w:top w:val="single" w:color="auto" w:sz="2" w:space="0"/>
              <w:bottom w:val="single" w:color="000000" w:sz="12" w:space="0"/>
            </w:tcBorders>
            <w:shd w:val="clear" w:color="auto" w:fill="auto"/>
          </w:tcPr>
          <w:p w:rsidRPr="004A3538" w:rsidR="004A3538" w:rsidP="00E92D26" w:rsidRDefault="004A3538" w14:paraId="0C6415D6" w14:textId="77777777">
            <w:pPr>
              <w:rPr>
                <w:b/>
                <w:bCs/>
              </w:rPr>
            </w:pPr>
            <w:r w:rsidRPr="004A3538">
              <w:rPr>
                <w:b/>
                <w:bCs/>
              </w:rPr>
              <w:t>Scientific Name</w:t>
            </w:r>
          </w:p>
        </w:tc>
        <w:tc>
          <w:tcPr>
            <w:tcW w:w="2688" w:type="dxa"/>
            <w:tcBorders>
              <w:top w:val="single" w:color="auto" w:sz="2" w:space="0"/>
              <w:bottom w:val="single" w:color="000000" w:sz="12" w:space="0"/>
            </w:tcBorders>
            <w:shd w:val="clear" w:color="auto" w:fill="auto"/>
          </w:tcPr>
          <w:p w:rsidRPr="004A3538" w:rsidR="004A3538" w:rsidP="00E92D26" w:rsidRDefault="004A3538" w14:paraId="76A65E0C" w14:textId="77777777">
            <w:pPr>
              <w:rPr>
                <w:b/>
                <w:bCs/>
              </w:rPr>
            </w:pPr>
            <w:r w:rsidRPr="004A3538">
              <w:rPr>
                <w:b/>
                <w:bCs/>
              </w:rPr>
              <w:t>Common Name</w:t>
            </w:r>
          </w:p>
        </w:tc>
        <w:tc>
          <w:tcPr>
            <w:tcW w:w="1956" w:type="dxa"/>
            <w:tcBorders>
              <w:top w:val="single" w:color="auto" w:sz="2" w:space="0"/>
              <w:bottom w:val="single" w:color="000000" w:sz="12" w:space="0"/>
            </w:tcBorders>
            <w:shd w:val="clear" w:color="auto" w:fill="auto"/>
          </w:tcPr>
          <w:p w:rsidRPr="004A3538" w:rsidR="004A3538" w:rsidP="00E92D26" w:rsidRDefault="004A3538" w14:paraId="6772F21C" w14:textId="77777777">
            <w:pPr>
              <w:rPr>
                <w:b/>
                <w:bCs/>
              </w:rPr>
            </w:pPr>
            <w:r w:rsidRPr="004A3538">
              <w:rPr>
                <w:b/>
                <w:bCs/>
              </w:rPr>
              <w:t>Canopy Position</w:t>
            </w:r>
          </w:p>
        </w:tc>
      </w:tr>
      <w:tr w:rsidRPr="004A3538" w:rsidR="00DE4800" w:rsidTr="004A3538" w14:paraId="55DB7A49" w14:textId="77777777">
        <w:tc>
          <w:tcPr>
            <w:tcW w:w="1212" w:type="dxa"/>
            <w:tcBorders>
              <w:top w:val="single" w:color="000000" w:sz="12" w:space="0"/>
            </w:tcBorders>
            <w:shd w:val="clear" w:color="auto" w:fill="auto"/>
          </w:tcPr>
          <w:p w:rsidRPr="004A3538" w:rsidR="00DE4800" w:rsidP="00DE4800" w:rsidRDefault="00DE4800" w14:paraId="1FF5B477" w14:textId="231E4D63">
            <w:pPr>
              <w:rPr>
                <w:bCs/>
              </w:rPr>
            </w:pPr>
            <w:r w:rsidRPr="004A3538">
              <w:rPr>
                <w:bCs/>
              </w:rPr>
              <w:t>PS</w:t>
            </w:r>
            <w:r>
              <w:rPr>
                <w:bCs/>
              </w:rPr>
              <w:t>MEG</w:t>
            </w:r>
          </w:p>
        </w:tc>
        <w:tc>
          <w:tcPr>
            <w:tcW w:w="3684" w:type="dxa"/>
            <w:tcBorders>
              <w:top w:val="single" w:color="000000" w:sz="12" w:space="0"/>
            </w:tcBorders>
            <w:shd w:val="clear" w:color="auto" w:fill="auto"/>
          </w:tcPr>
          <w:p w:rsidRPr="004A3538" w:rsidR="00DE4800" w:rsidP="00DE4800" w:rsidRDefault="00DE4800" w14:paraId="30190117" w14:textId="5C8BA20F">
            <w:proofErr w:type="spellStart"/>
            <w:r w:rsidRPr="004A3538">
              <w:t>Pseudotsuga</w:t>
            </w:r>
            <w:proofErr w:type="spellEnd"/>
            <w:r>
              <w:t xml:space="preserve"> </w:t>
            </w:r>
            <w:proofErr w:type="spellStart"/>
            <w:r>
              <w:t>menziesii</w:t>
            </w:r>
            <w:proofErr w:type="spellEnd"/>
            <w:r>
              <w:t xml:space="preserve"> var. </w:t>
            </w:r>
            <w:proofErr w:type="spellStart"/>
            <w:r>
              <w:t>glauca</w:t>
            </w:r>
            <w:proofErr w:type="spellEnd"/>
          </w:p>
        </w:tc>
        <w:tc>
          <w:tcPr>
            <w:tcW w:w="2688" w:type="dxa"/>
            <w:tcBorders>
              <w:top w:val="single" w:color="000000" w:sz="12" w:space="0"/>
            </w:tcBorders>
            <w:shd w:val="clear" w:color="auto" w:fill="auto"/>
          </w:tcPr>
          <w:p w:rsidRPr="004A3538" w:rsidR="00DE4800" w:rsidP="00DE4800" w:rsidRDefault="00DE4800" w14:paraId="4A4B8A40" w14:textId="73D50425">
            <w:r>
              <w:t xml:space="preserve">Rocky Mountain </w:t>
            </w:r>
            <w:r w:rsidRPr="004A3538">
              <w:t>Douglas-fir</w:t>
            </w:r>
          </w:p>
        </w:tc>
        <w:tc>
          <w:tcPr>
            <w:tcW w:w="1956" w:type="dxa"/>
            <w:tcBorders>
              <w:top w:val="single" w:color="000000" w:sz="12" w:space="0"/>
            </w:tcBorders>
            <w:shd w:val="clear" w:color="auto" w:fill="auto"/>
          </w:tcPr>
          <w:p w:rsidRPr="004A3538" w:rsidR="00DE4800" w:rsidP="00DE4800" w:rsidRDefault="00DE4800" w14:paraId="4F038A3F" w14:textId="77777777">
            <w:r w:rsidRPr="004A3538">
              <w:t>Upper</w:t>
            </w:r>
          </w:p>
        </w:tc>
      </w:tr>
      <w:tr w:rsidRPr="004A3538" w:rsidR="004A3538" w:rsidTr="004A3538" w14:paraId="4E146323" w14:textId="77777777">
        <w:tc>
          <w:tcPr>
            <w:tcW w:w="1212" w:type="dxa"/>
            <w:shd w:val="clear" w:color="auto" w:fill="auto"/>
          </w:tcPr>
          <w:p w:rsidRPr="004A3538" w:rsidR="004A3538" w:rsidP="00E92D26" w:rsidRDefault="004A3538" w14:paraId="5FEF35D5" w14:textId="77777777">
            <w:pPr>
              <w:rPr>
                <w:bCs/>
              </w:rPr>
            </w:pPr>
            <w:r w:rsidRPr="004A3538">
              <w:rPr>
                <w:bCs/>
              </w:rPr>
              <w:t>FEID</w:t>
            </w:r>
          </w:p>
        </w:tc>
        <w:tc>
          <w:tcPr>
            <w:tcW w:w="3684" w:type="dxa"/>
            <w:shd w:val="clear" w:color="auto" w:fill="auto"/>
          </w:tcPr>
          <w:p w:rsidRPr="004A3538" w:rsidR="004A3538" w:rsidP="00E92D26" w:rsidRDefault="004A3538" w14:paraId="76F11B1F" w14:textId="77777777">
            <w:proofErr w:type="spellStart"/>
            <w:r w:rsidRPr="004A3538">
              <w:t>Festuca</w:t>
            </w:r>
            <w:proofErr w:type="spellEnd"/>
            <w:r w:rsidRPr="004A3538">
              <w:t xml:space="preserve"> </w:t>
            </w:r>
            <w:proofErr w:type="spellStart"/>
            <w:r w:rsidRPr="004A3538">
              <w:t>idahoensis</w:t>
            </w:r>
            <w:proofErr w:type="spellEnd"/>
          </w:p>
        </w:tc>
        <w:tc>
          <w:tcPr>
            <w:tcW w:w="2688" w:type="dxa"/>
            <w:shd w:val="clear" w:color="auto" w:fill="auto"/>
          </w:tcPr>
          <w:p w:rsidRPr="004A3538" w:rsidR="004A3538" w:rsidP="00E92D26" w:rsidRDefault="004A3538" w14:paraId="1AAA5FF0" w14:textId="77777777">
            <w:r w:rsidRPr="004A3538">
              <w:t>Idaho fescue</w:t>
            </w:r>
          </w:p>
        </w:tc>
        <w:tc>
          <w:tcPr>
            <w:tcW w:w="1956" w:type="dxa"/>
            <w:shd w:val="clear" w:color="auto" w:fill="auto"/>
          </w:tcPr>
          <w:p w:rsidRPr="004A3538" w:rsidR="004A3538" w:rsidP="00E92D26" w:rsidRDefault="004A3538" w14:paraId="152F2E6A" w14:textId="77777777">
            <w:r w:rsidRPr="004A3538">
              <w:t>Lower</w:t>
            </w:r>
          </w:p>
        </w:tc>
      </w:tr>
      <w:tr w:rsidRPr="004A3538" w:rsidR="004A3538" w:rsidTr="004A3538" w14:paraId="6F36F32C" w14:textId="77777777">
        <w:tc>
          <w:tcPr>
            <w:tcW w:w="1212" w:type="dxa"/>
            <w:shd w:val="clear" w:color="auto" w:fill="auto"/>
          </w:tcPr>
          <w:p w:rsidRPr="004A3538" w:rsidR="004A3538" w:rsidP="00E92D26" w:rsidRDefault="004A3538" w14:paraId="7F2C0C41" w14:textId="77777777">
            <w:pPr>
              <w:rPr>
                <w:bCs/>
              </w:rPr>
            </w:pPr>
            <w:r w:rsidRPr="004A3538">
              <w:rPr>
                <w:bCs/>
              </w:rPr>
              <w:t>ARTRV</w:t>
            </w:r>
          </w:p>
        </w:tc>
        <w:tc>
          <w:tcPr>
            <w:tcW w:w="3684" w:type="dxa"/>
            <w:shd w:val="clear" w:color="auto" w:fill="auto"/>
          </w:tcPr>
          <w:p w:rsidRPr="004A3538" w:rsidR="004A3538" w:rsidP="00E92D26" w:rsidRDefault="004A3538" w14:paraId="57DF11F2" w14:textId="77777777">
            <w:r w:rsidRPr="004A3538">
              <w:t xml:space="preserve">Artemisia </w:t>
            </w:r>
            <w:proofErr w:type="spellStart"/>
            <w:r w:rsidRPr="004A3538">
              <w:t>tridentata</w:t>
            </w:r>
            <w:proofErr w:type="spellEnd"/>
            <w:r w:rsidRPr="004A3538">
              <w:t xml:space="preserve"> ssp. </w:t>
            </w:r>
            <w:proofErr w:type="spellStart"/>
            <w:r w:rsidRPr="004A3538">
              <w:t>vaseyana</w:t>
            </w:r>
            <w:proofErr w:type="spellEnd"/>
          </w:p>
        </w:tc>
        <w:tc>
          <w:tcPr>
            <w:tcW w:w="2688" w:type="dxa"/>
            <w:shd w:val="clear" w:color="auto" w:fill="auto"/>
          </w:tcPr>
          <w:p w:rsidRPr="004A3538" w:rsidR="004A3538" w:rsidP="00E92D26" w:rsidRDefault="004A3538" w14:paraId="23C06654" w14:textId="77777777">
            <w:r w:rsidRPr="004A3538">
              <w:t>Mountain big sagebrush</w:t>
            </w:r>
          </w:p>
        </w:tc>
        <w:tc>
          <w:tcPr>
            <w:tcW w:w="1956" w:type="dxa"/>
            <w:shd w:val="clear" w:color="auto" w:fill="auto"/>
          </w:tcPr>
          <w:p w:rsidRPr="004A3538" w:rsidR="004A3538" w:rsidP="00E92D26" w:rsidRDefault="004A3538" w14:paraId="27227032" w14:textId="77777777">
            <w:r w:rsidRPr="004A3538">
              <w:t>Lower</w:t>
            </w:r>
          </w:p>
        </w:tc>
      </w:tr>
    </w:tbl>
    <w:p w:rsidR="004A3538" w:rsidP="004A3538" w:rsidRDefault="004A3538" w14:paraId="2A1BC3FD" w14:textId="77777777"/>
    <w:p w:rsidR="004A3538" w:rsidP="004A3538" w:rsidRDefault="004A3538" w14:paraId="063A950F" w14:textId="77777777">
      <w:pPr>
        <w:pStyle w:val="SClassInfoPara"/>
      </w:pPr>
      <w:r>
        <w:t>Description</w:t>
      </w:r>
    </w:p>
    <w:p w:rsidR="004A3538" w:rsidP="004A3538" w:rsidRDefault="004A3538" w14:paraId="0AAFF568" w14:textId="191C35D8">
      <w:r>
        <w:t>Dominated by bunchgrasses</w:t>
      </w:r>
      <w:r w:rsidR="002A2968">
        <w:t xml:space="preserve"> </w:t>
      </w:r>
      <w:r>
        <w:t>and seed/sapling</w:t>
      </w:r>
      <w:r w:rsidR="002A2968">
        <w:t>-</w:t>
      </w:r>
      <w:r>
        <w:t xml:space="preserve">sized Douglas-fir. These are seedling/sapling trees, </w:t>
      </w:r>
      <w:r w:rsidR="002A2968">
        <w:t xml:space="preserve">&lt;1in </w:t>
      </w:r>
      <w:r>
        <w:t>DBH and 10ft tall.</w:t>
      </w:r>
    </w:p>
    <w:p>
      <w:r>
        <w:rPr>
          <w:i/>
          <w:u w:val="single"/>
        </w:rPr>
        <w:t>Maximum Tree Size Class</w:t>
      </w:r>
      <w:br/>
      <w:r>
        <w:t>Seedling &lt;4.5ft</w:t>
      </w:r>
    </w:p>
    <w:p w:rsidR="004A3538" w:rsidP="004A3538" w:rsidRDefault="004A3538" w14:paraId="1B665BDE"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A3538" w:rsidP="004A3538" w:rsidRDefault="004A3538" w14:paraId="1D7C4CFE" w14:textId="77777777"/>
    <w:p w:rsidR="004A3538" w:rsidP="004A3538" w:rsidRDefault="004A3538" w14:paraId="44A25F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4A3538" w:rsidR="004A3538" w:rsidTr="004A3538" w14:paraId="7A7F99D4" w14:textId="77777777">
        <w:tc>
          <w:tcPr>
            <w:tcW w:w="1212" w:type="dxa"/>
            <w:tcBorders>
              <w:top w:val="single" w:color="auto" w:sz="2" w:space="0"/>
              <w:bottom w:val="single" w:color="000000" w:sz="12" w:space="0"/>
            </w:tcBorders>
            <w:shd w:val="clear" w:color="auto" w:fill="auto"/>
          </w:tcPr>
          <w:p w:rsidRPr="004A3538" w:rsidR="004A3538" w:rsidP="002A4C57" w:rsidRDefault="004A3538" w14:paraId="24401A6D" w14:textId="77777777">
            <w:pPr>
              <w:rPr>
                <w:b/>
                <w:bCs/>
              </w:rPr>
            </w:pPr>
            <w:r w:rsidRPr="004A3538">
              <w:rPr>
                <w:b/>
                <w:bCs/>
              </w:rPr>
              <w:t>Symbol</w:t>
            </w:r>
          </w:p>
        </w:tc>
        <w:tc>
          <w:tcPr>
            <w:tcW w:w="1908" w:type="dxa"/>
            <w:tcBorders>
              <w:top w:val="single" w:color="auto" w:sz="2" w:space="0"/>
              <w:bottom w:val="single" w:color="000000" w:sz="12" w:space="0"/>
            </w:tcBorders>
            <w:shd w:val="clear" w:color="auto" w:fill="auto"/>
          </w:tcPr>
          <w:p w:rsidRPr="004A3538" w:rsidR="004A3538" w:rsidP="002A4C57" w:rsidRDefault="004A3538" w14:paraId="4A427AA0" w14:textId="77777777">
            <w:pPr>
              <w:rPr>
                <w:b/>
                <w:bCs/>
              </w:rPr>
            </w:pPr>
            <w:r w:rsidRPr="004A3538">
              <w:rPr>
                <w:b/>
                <w:bCs/>
              </w:rPr>
              <w:t>Scientific Name</w:t>
            </w:r>
          </w:p>
        </w:tc>
        <w:tc>
          <w:tcPr>
            <w:tcW w:w="1860" w:type="dxa"/>
            <w:tcBorders>
              <w:top w:val="single" w:color="auto" w:sz="2" w:space="0"/>
              <w:bottom w:val="single" w:color="000000" w:sz="12" w:space="0"/>
            </w:tcBorders>
            <w:shd w:val="clear" w:color="auto" w:fill="auto"/>
          </w:tcPr>
          <w:p w:rsidRPr="004A3538" w:rsidR="004A3538" w:rsidP="002A4C57" w:rsidRDefault="004A3538" w14:paraId="73671A59" w14:textId="77777777">
            <w:pPr>
              <w:rPr>
                <w:b/>
                <w:bCs/>
              </w:rPr>
            </w:pPr>
            <w:r w:rsidRPr="004A3538">
              <w:rPr>
                <w:b/>
                <w:bCs/>
              </w:rPr>
              <w:t>Common Name</w:t>
            </w:r>
          </w:p>
        </w:tc>
        <w:tc>
          <w:tcPr>
            <w:tcW w:w="1956" w:type="dxa"/>
            <w:tcBorders>
              <w:top w:val="single" w:color="auto" w:sz="2" w:space="0"/>
              <w:bottom w:val="single" w:color="000000" w:sz="12" w:space="0"/>
            </w:tcBorders>
            <w:shd w:val="clear" w:color="auto" w:fill="auto"/>
          </w:tcPr>
          <w:p w:rsidRPr="004A3538" w:rsidR="004A3538" w:rsidP="002A4C57" w:rsidRDefault="004A3538" w14:paraId="556ABA72" w14:textId="77777777">
            <w:pPr>
              <w:rPr>
                <w:b/>
                <w:bCs/>
              </w:rPr>
            </w:pPr>
            <w:r w:rsidRPr="004A3538">
              <w:rPr>
                <w:b/>
                <w:bCs/>
              </w:rPr>
              <w:t>Canopy Position</w:t>
            </w:r>
          </w:p>
        </w:tc>
      </w:tr>
      <w:tr w:rsidRPr="004A3538" w:rsidR="00DE4800" w:rsidTr="004A3538" w14:paraId="0D1EB3E7" w14:textId="77777777">
        <w:tc>
          <w:tcPr>
            <w:tcW w:w="1212" w:type="dxa"/>
            <w:tcBorders>
              <w:top w:val="single" w:color="000000" w:sz="12" w:space="0"/>
            </w:tcBorders>
            <w:shd w:val="clear" w:color="auto" w:fill="auto"/>
          </w:tcPr>
          <w:p w:rsidRPr="004A3538" w:rsidR="00DE4800" w:rsidP="00DE4800" w:rsidRDefault="00DE4800" w14:paraId="0C3D41DF" w14:textId="3751B5D6">
            <w:pPr>
              <w:rPr>
                <w:bCs/>
              </w:rPr>
            </w:pPr>
            <w:r w:rsidRPr="004A3538">
              <w:rPr>
                <w:bCs/>
              </w:rPr>
              <w:t>PS</w:t>
            </w:r>
            <w:r>
              <w:rPr>
                <w:bCs/>
              </w:rPr>
              <w:t>MEG</w:t>
            </w:r>
          </w:p>
        </w:tc>
        <w:tc>
          <w:tcPr>
            <w:tcW w:w="1908" w:type="dxa"/>
            <w:tcBorders>
              <w:top w:val="single" w:color="000000" w:sz="12" w:space="0"/>
            </w:tcBorders>
            <w:shd w:val="clear" w:color="auto" w:fill="auto"/>
          </w:tcPr>
          <w:p w:rsidRPr="004A3538" w:rsidR="00DE4800" w:rsidP="00DE4800" w:rsidRDefault="00DE4800" w14:paraId="2514B233" w14:textId="54B9AE27">
            <w:proofErr w:type="spellStart"/>
            <w:r w:rsidRPr="004A3538">
              <w:t>Pseudotsuga</w:t>
            </w:r>
            <w:proofErr w:type="spellEnd"/>
            <w:r>
              <w:t xml:space="preserve"> </w:t>
            </w:r>
            <w:proofErr w:type="spellStart"/>
            <w:r>
              <w:t>menziesii</w:t>
            </w:r>
            <w:proofErr w:type="spellEnd"/>
            <w:r>
              <w:t xml:space="preserve"> var. </w:t>
            </w:r>
            <w:proofErr w:type="spellStart"/>
            <w:r>
              <w:t>glauca</w:t>
            </w:r>
            <w:proofErr w:type="spellEnd"/>
          </w:p>
        </w:tc>
        <w:tc>
          <w:tcPr>
            <w:tcW w:w="1860" w:type="dxa"/>
            <w:tcBorders>
              <w:top w:val="single" w:color="000000" w:sz="12" w:space="0"/>
            </w:tcBorders>
            <w:shd w:val="clear" w:color="auto" w:fill="auto"/>
          </w:tcPr>
          <w:p w:rsidRPr="004A3538" w:rsidR="00DE4800" w:rsidP="00DE4800" w:rsidRDefault="00DE4800" w14:paraId="26050C1F" w14:textId="725AFF15">
            <w:r>
              <w:t xml:space="preserve">Rocky Mountain </w:t>
            </w:r>
            <w:r w:rsidRPr="004A3538">
              <w:t>Douglas-fir</w:t>
            </w:r>
          </w:p>
        </w:tc>
        <w:tc>
          <w:tcPr>
            <w:tcW w:w="1956" w:type="dxa"/>
            <w:tcBorders>
              <w:top w:val="single" w:color="000000" w:sz="12" w:space="0"/>
            </w:tcBorders>
            <w:shd w:val="clear" w:color="auto" w:fill="auto"/>
          </w:tcPr>
          <w:p w:rsidRPr="004A3538" w:rsidR="00DE4800" w:rsidP="00DE4800" w:rsidRDefault="00DE4800" w14:paraId="2AAEC094" w14:textId="603EA094">
            <w:r w:rsidRPr="004A3538">
              <w:t>Upper</w:t>
            </w:r>
          </w:p>
        </w:tc>
      </w:tr>
    </w:tbl>
    <w:p w:rsidR="004A3538" w:rsidP="004A3538" w:rsidRDefault="004A3538" w14:paraId="6DE858FE" w14:textId="77777777"/>
    <w:p w:rsidR="004A3538" w:rsidP="004A3538" w:rsidRDefault="004A3538" w14:paraId="05AAEB55" w14:textId="77777777">
      <w:pPr>
        <w:pStyle w:val="SClassInfoPara"/>
      </w:pPr>
      <w:r>
        <w:t>Description</w:t>
      </w:r>
    </w:p>
    <w:p w:rsidR="004A3538" w:rsidP="001227BC" w:rsidRDefault="004A3538" w14:paraId="1F48AAE4" w14:textId="6A4A5E55">
      <w:r>
        <w:t>Relatively dense pole</w:t>
      </w:r>
      <w:r w:rsidR="002A2968">
        <w:t>-</w:t>
      </w:r>
      <w:r>
        <w:t xml:space="preserve">sized Douglas-fir. Sagebrush has largely dropped out of the stand. </w:t>
      </w:r>
    </w:p>
    <w:p w:rsidR="004A3538" w:rsidP="004A3538" w:rsidRDefault="004A3538" w14:paraId="41D0AE2A" w14:textId="77777777"/>
    <w:p>
      <w:r>
        <w:rPr>
          <w:i/>
          <w:u w:val="single"/>
        </w:rPr>
        <w:t>Maximum Tree Size Class</w:t>
      </w:r>
      <w:br/>
      <w:r>
        <w:t>Pole 5-9" DBH</w:t>
      </w:r>
    </w:p>
    <w:p w:rsidR="004A3538" w:rsidP="004A3538" w:rsidRDefault="004A3538" w14:paraId="7DB66A14"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A3538" w:rsidP="004A3538" w:rsidRDefault="004A3538" w14:paraId="121B0B52" w14:textId="77777777"/>
    <w:p w:rsidR="004A3538" w:rsidP="004A3538" w:rsidRDefault="004A3538" w14:paraId="328DFBE4" w14:textId="77777777">
      <w:pPr>
        <w:pStyle w:val="SClassInfoPara"/>
      </w:pPr>
      <w:r>
        <w:t>Indicator Species</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684"/>
        <w:gridCol w:w="2688"/>
        <w:gridCol w:w="1956"/>
      </w:tblGrid>
      <w:tr w:rsidRPr="004A3538" w:rsidR="004A3538" w:rsidTr="004A3538" w14:paraId="4049216D" w14:textId="77777777">
        <w:tc>
          <w:tcPr>
            <w:tcW w:w="1212" w:type="dxa"/>
            <w:tcBorders>
              <w:top w:val="single" w:color="auto" w:sz="2" w:space="0"/>
              <w:bottom w:val="single" w:color="000000" w:sz="12" w:space="0"/>
            </w:tcBorders>
            <w:shd w:val="clear" w:color="auto" w:fill="auto"/>
          </w:tcPr>
          <w:p w:rsidRPr="004A3538" w:rsidR="004A3538" w:rsidP="002F0189" w:rsidRDefault="004A3538" w14:paraId="0C052F06" w14:textId="77777777">
            <w:pPr>
              <w:rPr>
                <w:b/>
                <w:bCs/>
              </w:rPr>
            </w:pPr>
            <w:r w:rsidRPr="004A3538">
              <w:rPr>
                <w:b/>
                <w:bCs/>
              </w:rPr>
              <w:t>Symbol</w:t>
            </w:r>
          </w:p>
        </w:tc>
        <w:tc>
          <w:tcPr>
            <w:tcW w:w="3684" w:type="dxa"/>
            <w:tcBorders>
              <w:top w:val="single" w:color="auto" w:sz="2" w:space="0"/>
              <w:bottom w:val="single" w:color="000000" w:sz="12" w:space="0"/>
            </w:tcBorders>
            <w:shd w:val="clear" w:color="auto" w:fill="auto"/>
          </w:tcPr>
          <w:p w:rsidRPr="004A3538" w:rsidR="004A3538" w:rsidP="002F0189" w:rsidRDefault="004A3538" w14:paraId="3DE9C0D0" w14:textId="77777777">
            <w:pPr>
              <w:rPr>
                <w:b/>
                <w:bCs/>
              </w:rPr>
            </w:pPr>
            <w:r w:rsidRPr="004A3538">
              <w:rPr>
                <w:b/>
                <w:bCs/>
              </w:rPr>
              <w:t>Scientific Name</w:t>
            </w:r>
          </w:p>
        </w:tc>
        <w:tc>
          <w:tcPr>
            <w:tcW w:w="2688" w:type="dxa"/>
            <w:tcBorders>
              <w:top w:val="single" w:color="auto" w:sz="2" w:space="0"/>
              <w:bottom w:val="single" w:color="000000" w:sz="12" w:space="0"/>
            </w:tcBorders>
            <w:shd w:val="clear" w:color="auto" w:fill="auto"/>
          </w:tcPr>
          <w:p w:rsidRPr="004A3538" w:rsidR="004A3538" w:rsidP="002F0189" w:rsidRDefault="004A3538" w14:paraId="4B96B7EA" w14:textId="77777777">
            <w:pPr>
              <w:rPr>
                <w:b/>
                <w:bCs/>
              </w:rPr>
            </w:pPr>
            <w:r w:rsidRPr="004A3538">
              <w:rPr>
                <w:b/>
                <w:bCs/>
              </w:rPr>
              <w:t>Common Name</w:t>
            </w:r>
          </w:p>
        </w:tc>
        <w:tc>
          <w:tcPr>
            <w:tcW w:w="1956" w:type="dxa"/>
            <w:tcBorders>
              <w:top w:val="single" w:color="auto" w:sz="2" w:space="0"/>
              <w:bottom w:val="single" w:color="000000" w:sz="12" w:space="0"/>
            </w:tcBorders>
            <w:shd w:val="clear" w:color="auto" w:fill="auto"/>
          </w:tcPr>
          <w:p w:rsidRPr="004A3538" w:rsidR="004A3538" w:rsidP="002F0189" w:rsidRDefault="004A3538" w14:paraId="701A695E" w14:textId="77777777">
            <w:pPr>
              <w:rPr>
                <w:b/>
                <w:bCs/>
              </w:rPr>
            </w:pPr>
            <w:r w:rsidRPr="004A3538">
              <w:rPr>
                <w:b/>
                <w:bCs/>
              </w:rPr>
              <w:t>Canopy Position</w:t>
            </w:r>
          </w:p>
        </w:tc>
      </w:tr>
      <w:tr w:rsidRPr="004A3538" w:rsidR="00DE4800" w:rsidTr="004A3538" w14:paraId="06546912" w14:textId="77777777">
        <w:tc>
          <w:tcPr>
            <w:tcW w:w="1212" w:type="dxa"/>
            <w:tcBorders>
              <w:top w:val="single" w:color="000000" w:sz="12" w:space="0"/>
            </w:tcBorders>
            <w:shd w:val="clear" w:color="auto" w:fill="auto"/>
          </w:tcPr>
          <w:p w:rsidRPr="004A3538" w:rsidR="00DE4800" w:rsidP="00DE4800" w:rsidRDefault="00DE4800" w14:paraId="50942A30" w14:textId="047F335F">
            <w:pPr>
              <w:rPr>
                <w:bCs/>
              </w:rPr>
            </w:pPr>
            <w:r w:rsidRPr="004A3538">
              <w:rPr>
                <w:bCs/>
              </w:rPr>
              <w:t>PS</w:t>
            </w:r>
            <w:r>
              <w:rPr>
                <w:bCs/>
              </w:rPr>
              <w:t>MEG</w:t>
            </w:r>
          </w:p>
        </w:tc>
        <w:tc>
          <w:tcPr>
            <w:tcW w:w="3684" w:type="dxa"/>
            <w:tcBorders>
              <w:top w:val="single" w:color="000000" w:sz="12" w:space="0"/>
            </w:tcBorders>
            <w:shd w:val="clear" w:color="auto" w:fill="auto"/>
          </w:tcPr>
          <w:p w:rsidRPr="004A3538" w:rsidR="00DE4800" w:rsidP="00DE4800" w:rsidRDefault="00DE4800" w14:paraId="5F235A3D" w14:textId="1EE26921">
            <w:proofErr w:type="spellStart"/>
            <w:r w:rsidRPr="004A3538">
              <w:t>Pseudotsuga</w:t>
            </w:r>
            <w:proofErr w:type="spellEnd"/>
            <w:r>
              <w:t xml:space="preserve"> </w:t>
            </w:r>
            <w:proofErr w:type="spellStart"/>
            <w:r>
              <w:t>menziesii</w:t>
            </w:r>
            <w:proofErr w:type="spellEnd"/>
            <w:r>
              <w:t xml:space="preserve"> var. </w:t>
            </w:r>
            <w:proofErr w:type="spellStart"/>
            <w:r>
              <w:t>glauca</w:t>
            </w:r>
            <w:proofErr w:type="spellEnd"/>
          </w:p>
        </w:tc>
        <w:tc>
          <w:tcPr>
            <w:tcW w:w="2688" w:type="dxa"/>
            <w:tcBorders>
              <w:top w:val="single" w:color="000000" w:sz="12" w:space="0"/>
            </w:tcBorders>
            <w:shd w:val="clear" w:color="auto" w:fill="auto"/>
          </w:tcPr>
          <w:p w:rsidRPr="004A3538" w:rsidR="00DE4800" w:rsidP="00DE4800" w:rsidRDefault="00DE4800" w14:paraId="6A49B817" w14:textId="6EE7D181">
            <w:r>
              <w:t xml:space="preserve">Rocky Mountain </w:t>
            </w:r>
            <w:r w:rsidRPr="004A3538">
              <w:t>Douglas-fir</w:t>
            </w:r>
          </w:p>
        </w:tc>
        <w:tc>
          <w:tcPr>
            <w:tcW w:w="1956" w:type="dxa"/>
            <w:tcBorders>
              <w:top w:val="single" w:color="000000" w:sz="12" w:space="0"/>
            </w:tcBorders>
            <w:shd w:val="clear" w:color="auto" w:fill="auto"/>
          </w:tcPr>
          <w:p w:rsidRPr="004A3538" w:rsidR="00DE4800" w:rsidP="00DE4800" w:rsidRDefault="00DE4800" w14:paraId="292833B5" w14:textId="6BDB47F4">
            <w:r w:rsidRPr="004A3538">
              <w:t>Upper</w:t>
            </w:r>
          </w:p>
        </w:tc>
      </w:tr>
      <w:tr w:rsidRPr="004A3538" w:rsidR="004A3538" w:rsidTr="004A3538" w14:paraId="682EFAFD" w14:textId="77777777">
        <w:tc>
          <w:tcPr>
            <w:tcW w:w="1212" w:type="dxa"/>
            <w:shd w:val="clear" w:color="auto" w:fill="auto"/>
          </w:tcPr>
          <w:p w:rsidRPr="004A3538" w:rsidR="004A3538" w:rsidP="002F0189" w:rsidRDefault="004A3538" w14:paraId="6F4F817F" w14:textId="77777777">
            <w:pPr>
              <w:rPr>
                <w:bCs/>
              </w:rPr>
            </w:pPr>
            <w:r w:rsidRPr="004A3538">
              <w:rPr>
                <w:bCs/>
              </w:rPr>
              <w:t>FEID</w:t>
            </w:r>
          </w:p>
        </w:tc>
        <w:tc>
          <w:tcPr>
            <w:tcW w:w="3684" w:type="dxa"/>
            <w:shd w:val="clear" w:color="auto" w:fill="auto"/>
          </w:tcPr>
          <w:p w:rsidRPr="004A3538" w:rsidR="004A3538" w:rsidP="002F0189" w:rsidRDefault="004A3538" w14:paraId="5827DA8C" w14:textId="77777777">
            <w:proofErr w:type="spellStart"/>
            <w:r w:rsidRPr="004A3538">
              <w:t>Festuca</w:t>
            </w:r>
            <w:proofErr w:type="spellEnd"/>
            <w:r w:rsidRPr="004A3538">
              <w:t xml:space="preserve"> </w:t>
            </w:r>
            <w:proofErr w:type="spellStart"/>
            <w:r w:rsidRPr="004A3538">
              <w:t>idahoensis</w:t>
            </w:r>
            <w:proofErr w:type="spellEnd"/>
          </w:p>
        </w:tc>
        <w:tc>
          <w:tcPr>
            <w:tcW w:w="2688" w:type="dxa"/>
            <w:shd w:val="clear" w:color="auto" w:fill="auto"/>
          </w:tcPr>
          <w:p w:rsidRPr="004A3538" w:rsidR="004A3538" w:rsidP="002F0189" w:rsidRDefault="004A3538" w14:paraId="0BF81EFB" w14:textId="77777777">
            <w:r w:rsidRPr="004A3538">
              <w:t>Idaho fescue</w:t>
            </w:r>
          </w:p>
        </w:tc>
        <w:tc>
          <w:tcPr>
            <w:tcW w:w="1956" w:type="dxa"/>
            <w:shd w:val="clear" w:color="auto" w:fill="auto"/>
          </w:tcPr>
          <w:p w:rsidRPr="004A3538" w:rsidR="004A3538" w:rsidP="002F0189" w:rsidRDefault="004A3538" w14:paraId="48C928CC" w14:textId="77777777">
            <w:r w:rsidRPr="004A3538">
              <w:t>Lower</w:t>
            </w:r>
          </w:p>
        </w:tc>
      </w:tr>
      <w:tr w:rsidRPr="004A3538" w:rsidR="004A3538" w:rsidTr="004A3538" w14:paraId="51F73C11" w14:textId="77777777">
        <w:tc>
          <w:tcPr>
            <w:tcW w:w="1212" w:type="dxa"/>
            <w:shd w:val="clear" w:color="auto" w:fill="auto"/>
          </w:tcPr>
          <w:p w:rsidRPr="004A3538" w:rsidR="004A3538" w:rsidP="002F0189" w:rsidRDefault="004A3538" w14:paraId="6D5FB6CA" w14:textId="77777777">
            <w:pPr>
              <w:rPr>
                <w:bCs/>
              </w:rPr>
            </w:pPr>
            <w:r w:rsidRPr="004A3538">
              <w:rPr>
                <w:bCs/>
              </w:rPr>
              <w:t>ARTRV</w:t>
            </w:r>
          </w:p>
        </w:tc>
        <w:tc>
          <w:tcPr>
            <w:tcW w:w="3684" w:type="dxa"/>
            <w:shd w:val="clear" w:color="auto" w:fill="auto"/>
          </w:tcPr>
          <w:p w:rsidRPr="004A3538" w:rsidR="004A3538" w:rsidP="002F0189" w:rsidRDefault="004A3538" w14:paraId="0BF45F65" w14:textId="77777777">
            <w:r w:rsidRPr="004A3538">
              <w:t xml:space="preserve">Artemisia </w:t>
            </w:r>
            <w:proofErr w:type="spellStart"/>
            <w:r w:rsidRPr="004A3538">
              <w:t>tridentata</w:t>
            </w:r>
            <w:proofErr w:type="spellEnd"/>
            <w:r w:rsidRPr="004A3538">
              <w:t xml:space="preserve"> ssp. </w:t>
            </w:r>
            <w:proofErr w:type="spellStart"/>
            <w:r w:rsidRPr="004A3538">
              <w:t>vaseyana</w:t>
            </w:r>
            <w:proofErr w:type="spellEnd"/>
          </w:p>
        </w:tc>
        <w:tc>
          <w:tcPr>
            <w:tcW w:w="2688" w:type="dxa"/>
            <w:shd w:val="clear" w:color="auto" w:fill="auto"/>
          </w:tcPr>
          <w:p w:rsidRPr="004A3538" w:rsidR="004A3538" w:rsidP="002F0189" w:rsidRDefault="004A3538" w14:paraId="38FC4A7B" w14:textId="77777777">
            <w:r w:rsidRPr="004A3538">
              <w:t>Mountain big sagebrush</w:t>
            </w:r>
          </w:p>
        </w:tc>
        <w:tc>
          <w:tcPr>
            <w:tcW w:w="1956" w:type="dxa"/>
            <w:shd w:val="clear" w:color="auto" w:fill="auto"/>
          </w:tcPr>
          <w:p w:rsidRPr="004A3538" w:rsidR="004A3538" w:rsidP="002F0189" w:rsidRDefault="004A3538" w14:paraId="41C231A4" w14:textId="77777777">
            <w:r w:rsidRPr="004A3538">
              <w:t>Lower</w:t>
            </w:r>
          </w:p>
        </w:tc>
      </w:tr>
    </w:tbl>
    <w:p w:rsidR="004A3538" w:rsidP="004A3538" w:rsidRDefault="004A3538" w14:paraId="14C829B3" w14:textId="77777777"/>
    <w:p w:rsidR="004A3538" w:rsidP="004A3538" w:rsidRDefault="004A3538" w14:paraId="5DF4837B" w14:textId="77777777">
      <w:pPr>
        <w:pStyle w:val="SClassInfoPara"/>
      </w:pPr>
      <w:r>
        <w:t>Description</w:t>
      </w:r>
    </w:p>
    <w:p w:rsidR="004A3538" w:rsidP="001227BC" w:rsidRDefault="004A3538" w14:paraId="66A75E01" w14:textId="4B1530FF">
      <w:r>
        <w:t xml:space="preserve">Open poles with bunchgrass and sagebrush understory. </w:t>
      </w:r>
    </w:p>
    <w:p w:rsidR="004A3538" w:rsidP="004A3538" w:rsidRDefault="004A3538" w14:paraId="3DCE3018" w14:textId="77777777"/>
    <w:p>
      <w:r>
        <w:rPr>
          <w:i/>
          <w:u w:val="single"/>
        </w:rPr>
        <w:t>Maximum Tree Size Class</w:t>
      </w:r>
      <w:br/>
      <w:r>
        <w:t>Pole 5-9" DBH</w:t>
      </w:r>
    </w:p>
    <w:p w:rsidR="004A3538" w:rsidP="004A3538" w:rsidRDefault="004A3538" w14:paraId="2A17D97E" w14:textId="77777777">
      <w:pPr>
        <w:pStyle w:val="InfoPara"/>
        <w:pBdr>
          <w:top w:val="single" w:color="auto" w:sz="4" w:space="1"/>
        </w:pBdr>
      </w:pPr>
      <w:r xmlns:w="http://schemas.openxmlformats.org/wordprocessingml/2006/main">
        <w:t>Class D</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A3538" w:rsidP="004A3538" w:rsidRDefault="004A3538" w14:paraId="2BB88599" w14:textId="77777777"/>
    <w:p w:rsidR="004A3538" w:rsidP="004A3538" w:rsidRDefault="004A3538" w14:paraId="60EA0862" w14:textId="77777777">
      <w:pPr>
        <w:pStyle w:val="SClassInfoPara"/>
      </w:pPr>
      <w:r>
        <w:t>Indicator Species</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684"/>
        <w:gridCol w:w="2688"/>
        <w:gridCol w:w="1956"/>
      </w:tblGrid>
      <w:tr w:rsidRPr="004A3538" w:rsidR="004A3538" w:rsidTr="004A3538" w14:paraId="7FEFF302" w14:textId="77777777">
        <w:tc>
          <w:tcPr>
            <w:tcW w:w="1212" w:type="dxa"/>
            <w:tcBorders>
              <w:top w:val="single" w:color="auto" w:sz="2" w:space="0"/>
              <w:bottom w:val="single" w:color="000000" w:sz="12" w:space="0"/>
            </w:tcBorders>
            <w:shd w:val="clear" w:color="auto" w:fill="auto"/>
          </w:tcPr>
          <w:p w:rsidRPr="004A3538" w:rsidR="004A3538" w:rsidP="00845C34" w:rsidRDefault="004A3538" w14:paraId="0D509496" w14:textId="77777777">
            <w:pPr>
              <w:rPr>
                <w:b/>
                <w:bCs/>
              </w:rPr>
            </w:pPr>
            <w:r w:rsidRPr="004A3538">
              <w:rPr>
                <w:b/>
                <w:bCs/>
              </w:rPr>
              <w:t>Symbol</w:t>
            </w:r>
          </w:p>
        </w:tc>
        <w:tc>
          <w:tcPr>
            <w:tcW w:w="3684" w:type="dxa"/>
            <w:tcBorders>
              <w:top w:val="single" w:color="auto" w:sz="2" w:space="0"/>
              <w:bottom w:val="single" w:color="000000" w:sz="12" w:space="0"/>
            </w:tcBorders>
            <w:shd w:val="clear" w:color="auto" w:fill="auto"/>
          </w:tcPr>
          <w:p w:rsidRPr="004A3538" w:rsidR="004A3538" w:rsidP="00845C34" w:rsidRDefault="004A3538" w14:paraId="6760F111" w14:textId="77777777">
            <w:pPr>
              <w:rPr>
                <w:b/>
                <w:bCs/>
              </w:rPr>
            </w:pPr>
            <w:r w:rsidRPr="004A3538">
              <w:rPr>
                <w:b/>
                <w:bCs/>
              </w:rPr>
              <w:t>Scientific Name</w:t>
            </w:r>
          </w:p>
        </w:tc>
        <w:tc>
          <w:tcPr>
            <w:tcW w:w="2688" w:type="dxa"/>
            <w:tcBorders>
              <w:top w:val="single" w:color="auto" w:sz="2" w:space="0"/>
              <w:bottom w:val="single" w:color="000000" w:sz="12" w:space="0"/>
            </w:tcBorders>
            <w:shd w:val="clear" w:color="auto" w:fill="auto"/>
          </w:tcPr>
          <w:p w:rsidRPr="004A3538" w:rsidR="004A3538" w:rsidP="00845C34" w:rsidRDefault="004A3538" w14:paraId="0D0D0A52" w14:textId="77777777">
            <w:pPr>
              <w:rPr>
                <w:b/>
                <w:bCs/>
              </w:rPr>
            </w:pPr>
            <w:r w:rsidRPr="004A3538">
              <w:rPr>
                <w:b/>
                <w:bCs/>
              </w:rPr>
              <w:t>Common Name</w:t>
            </w:r>
          </w:p>
        </w:tc>
        <w:tc>
          <w:tcPr>
            <w:tcW w:w="1956" w:type="dxa"/>
            <w:tcBorders>
              <w:top w:val="single" w:color="auto" w:sz="2" w:space="0"/>
              <w:bottom w:val="single" w:color="000000" w:sz="12" w:space="0"/>
            </w:tcBorders>
            <w:shd w:val="clear" w:color="auto" w:fill="auto"/>
          </w:tcPr>
          <w:p w:rsidRPr="004A3538" w:rsidR="004A3538" w:rsidP="00845C34" w:rsidRDefault="004A3538" w14:paraId="4851A9E8" w14:textId="77777777">
            <w:pPr>
              <w:rPr>
                <w:b/>
                <w:bCs/>
              </w:rPr>
            </w:pPr>
            <w:r w:rsidRPr="004A3538">
              <w:rPr>
                <w:b/>
                <w:bCs/>
              </w:rPr>
              <w:t>Canopy Position</w:t>
            </w:r>
          </w:p>
        </w:tc>
      </w:tr>
      <w:tr w:rsidRPr="004A3538" w:rsidR="00DE4800" w:rsidTr="004A3538" w14:paraId="4455BC06" w14:textId="77777777">
        <w:tc>
          <w:tcPr>
            <w:tcW w:w="1212" w:type="dxa"/>
            <w:tcBorders>
              <w:top w:val="single" w:color="000000" w:sz="12" w:space="0"/>
            </w:tcBorders>
            <w:shd w:val="clear" w:color="auto" w:fill="auto"/>
          </w:tcPr>
          <w:p w:rsidRPr="004A3538" w:rsidR="00DE4800" w:rsidP="00DE4800" w:rsidRDefault="00DE4800" w14:paraId="334A89BD" w14:textId="42065C87">
            <w:pPr>
              <w:rPr>
                <w:bCs/>
              </w:rPr>
            </w:pPr>
            <w:r w:rsidRPr="004A3538">
              <w:rPr>
                <w:bCs/>
              </w:rPr>
              <w:t>PS</w:t>
            </w:r>
            <w:r>
              <w:rPr>
                <w:bCs/>
              </w:rPr>
              <w:t>MEG</w:t>
            </w:r>
          </w:p>
        </w:tc>
        <w:tc>
          <w:tcPr>
            <w:tcW w:w="3684" w:type="dxa"/>
            <w:tcBorders>
              <w:top w:val="single" w:color="000000" w:sz="12" w:space="0"/>
            </w:tcBorders>
            <w:shd w:val="clear" w:color="auto" w:fill="auto"/>
          </w:tcPr>
          <w:p w:rsidRPr="004A3538" w:rsidR="00DE4800" w:rsidP="00DE4800" w:rsidRDefault="00DE4800" w14:paraId="4D92F4CC" w14:textId="0918786B">
            <w:proofErr w:type="spellStart"/>
            <w:r w:rsidRPr="004A3538">
              <w:t>Pseudotsuga</w:t>
            </w:r>
            <w:proofErr w:type="spellEnd"/>
            <w:r>
              <w:t xml:space="preserve"> </w:t>
            </w:r>
            <w:proofErr w:type="spellStart"/>
            <w:r>
              <w:t>menziesii</w:t>
            </w:r>
            <w:proofErr w:type="spellEnd"/>
            <w:r>
              <w:t xml:space="preserve"> var. </w:t>
            </w:r>
            <w:proofErr w:type="spellStart"/>
            <w:r>
              <w:t>glauca</w:t>
            </w:r>
            <w:proofErr w:type="spellEnd"/>
          </w:p>
        </w:tc>
        <w:tc>
          <w:tcPr>
            <w:tcW w:w="2688" w:type="dxa"/>
            <w:tcBorders>
              <w:top w:val="single" w:color="000000" w:sz="12" w:space="0"/>
            </w:tcBorders>
            <w:shd w:val="clear" w:color="auto" w:fill="auto"/>
          </w:tcPr>
          <w:p w:rsidRPr="004A3538" w:rsidR="00DE4800" w:rsidP="00DE4800" w:rsidRDefault="00DE4800" w14:paraId="19C6077C" w14:textId="0AD05E64">
            <w:r>
              <w:t xml:space="preserve">Rocky Mountain </w:t>
            </w:r>
            <w:r w:rsidRPr="004A3538">
              <w:t>Douglas-fir</w:t>
            </w:r>
          </w:p>
        </w:tc>
        <w:tc>
          <w:tcPr>
            <w:tcW w:w="1956" w:type="dxa"/>
            <w:tcBorders>
              <w:top w:val="single" w:color="000000" w:sz="12" w:space="0"/>
            </w:tcBorders>
            <w:shd w:val="clear" w:color="auto" w:fill="auto"/>
          </w:tcPr>
          <w:p w:rsidRPr="004A3538" w:rsidR="00DE4800" w:rsidP="00DE4800" w:rsidRDefault="00DE4800" w14:paraId="5D19DD90" w14:textId="77777777">
            <w:r w:rsidRPr="004A3538">
              <w:t>Upper</w:t>
            </w:r>
          </w:p>
        </w:tc>
      </w:tr>
      <w:tr w:rsidRPr="004A3538" w:rsidR="004A3538" w:rsidTr="004A3538" w14:paraId="58B02507" w14:textId="77777777">
        <w:tc>
          <w:tcPr>
            <w:tcW w:w="1212" w:type="dxa"/>
            <w:shd w:val="clear" w:color="auto" w:fill="auto"/>
          </w:tcPr>
          <w:p w:rsidRPr="004A3538" w:rsidR="004A3538" w:rsidP="00845C34" w:rsidRDefault="004A3538" w14:paraId="281AFC6F" w14:textId="77777777">
            <w:pPr>
              <w:rPr>
                <w:bCs/>
              </w:rPr>
            </w:pPr>
            <w:r w:rsidRPr="004A3538">
              <w:rPr>
                <w:bCs/>
              </w:rPr>
              <w:t>FEID</w:t>
            </w:r>
          </w:p>
        </w:tc>
        <w:tc>
          <w:tcPr>
            <w:tcW w:w="3684" w:type="dxa"/>
            <w:shd w:val="clear" w:color="auto" w:fill="auto"/>
          </w:tcPr>
          <w:p w:rsidRPr="004A3538" w:rsidR="004A3538" w:rsidP="00845C34" w:rsidRDefault="004A3538" w14:paraId="2E530864" w14:textId="77777777">
            <w:proofErr w:type="spellStart"/>
            <w:r w:rsidRPr="004A3538">
              <w:t>Festuca</w:t>
            </w:r>
            <w:proofErr w:type="spellEnd"/>
            <w:r w:rsidRPr="004A3538">
              <w:t xml:space="preserve"> </w:t>
            </w:r>
            <w:proofErr w:type="spellStart"/>
            <w:r w:rsidRPr="004A3538">
              <w:t>idahoensis</w:t>
            </w:r>
            <w:proofErr w:type="spellEnd"/>
          </w:p>
        </w:tc>
        <w:tc>
          <w:tcPr>
            <w:tcW w:w="2688" w:type="dxa"/>
            <w:shd w:val="clear" w:color="auto" w:fill="auto"/>
          </w:tcPr>
          <w:p w:rsidRPr="004A3538" w:rsidR="004A3538" w:rsidP="00845C34" w:rsidRDefault="004A3538" w14:paraId="4275A48B" w14:textId="77777777">
            <w:r w:rsidRPr="004A3538">
              <w:t>Idaho fescue</w:t>
            </w:r>
          </w:p>
        </w:tc>
        <w:tc>
          <w:tcPr>
            <w:tcW w:w="1956" w:type="dxa"/>
            <w:shd w:val="clear" w:color="auto" w:fill="auto"/>
          </w:tcPr>
          <w:p w:rsidRPr="004A3538" w:rsidR="004A3538" w:rsidP="00845C34" w:rsidRDefault="004A3538" w14:paraId="36363586" w14:textId="77777777">
            <w:r w:rsidRPr="004A3538">
              <w:t>Lower</w:t>
            </w:r>
          </w:p>
        </w:tc>
      </w:tr>
      <w:tr w:rsidRPr="004A3538" w:rsidR="004A3538" w:rsidTr="004A3538" w14:paraId="431D721F" w14:textId="77777777">
        <w:tc>
          <w:tcPr>
            <w:tcW w:w="1212" w:type="dxa"/>
            <w:shd w:val="clear" w:color="auto" w:fill="auto"/>
          </w:tcPr>
          <w:p w:rsidRPr="004A3538" w:rsidR="004A3538" w:rsidP="00845C34" w:rsidRDefault="004A3538" w14:paraId="78896517" w14:textId="77777777">
            <w:pPr>
              <w:rPr>
                <w:bCs/>
              </w:rPr>
            </w:pPr>
            <w:r w:rsidRPr="004A3538">
              <w:rPr>
                <w:bCs/>
              </w:rPr>
              <w:t>ARTRV</w:t>
            </w:r>
          </w:p>
        </w:tc>
        <w:tc>
          <w:tcPr>
            <w:tcW w:w="3684" w:type="dxa"/>
            <w:shd w:val="clear" w:color="auto" w:fill="auto"/>
          </w:tcPr>
          <w:p w:rsidRPr="004A3538" w:rsidR="004A3538" w:rsidP="00845C34" w:rsidRDefault="004A3538" w14:paraId="49F8249B" w14:textId="77777777">
            <w:r w:rsidRPr="004A3538">
              <w:t xml:space="preserve">Artemisia </w:t>
            </w:r>
            <w:proofErr w:type="spellStart"/>
            <w:r w:rsidRPr="004A3538">
              <w:t>tridentata</w:t>
            </w:r>
            <w:proofErr w:type="spellEnd"/>
            <w:r w:rsidRPr="004A3538">
              <w:t xml:space="preserve"> ssp. </w:t>
            </w:r>
            <w:proofErr w:type="spellStart"/>
            <w:r w:rsidRPr="004A3538">
              <w:t>vaseyana</w:t>
            </w:r>
            <w:proofErr w:type="spellEnd"/>
          </w:p>
        </w:tc>
        <w:tc>
          <w:tcPr>
            <w:tcW w:w="2688" w:type="dxa"/>
            <w:shd w:val="clear" w:color="auto" w:fill="auto"/>
          </w:tcPr>
          <w:p w:rsidRPr="004A3538" w:rsidR="004A3538" w:rsidP="00845C34" w:rsidRDefault="004A3538" w14:paraId="4FA134E3" w14:textId="77777777">
            <w:r w:rsidRPr="004A3538">
              <w:t>Mountain big sagebrush</w:t>
            </w:r>
          </w:p>
        </w:tc>
        <w:tc>
          <w:tcPr>
            <w:tcW w:w="1956" w:type="dxa"/>
            <w:shd w:val="clear" w:color="auto" w:fill="auto"/>
          </w:tcPr>
          <w:p w:rsidRPr="004A3538" w:rsidR="004A3538" w:rsidP="00845C34" w:rsidRDefault="004A3538" w14:paraId="7676B57D" w14:textId="77777777">
            <w:r w:rsidRPr="004A3538">
              <w:t>Lower</w:t>
            </w:r>
          </w:p>
        </w:tc>
      </w:tr>
    </w:tbl>
    <w:p w:rsidR="004A3538" w:rsidP="004A3538" w:rsidRDefault="004A3538" w14:paraId="5BAFF6E3" w14:textId="77777777"/>
    <w:p w:rsidR="004A3538" w:rsidP="004A3538" w:rsidRDefault="004A3538" w14:paraId="089F4453" w14:textId="77777777">
      <w:pPr>
        <w:pStyle w:val="SClassInfoPara"/>
      </w:pPr>
      <w:r>
        <w:t>Description</w:t>
      </w:r>
    </w:p>
    <w:p w:rsidR="004A3538" w:rsidP="004A3538" w:rsidRDefault="004A3538" w14:paraId="0191F0DD" w14:textId="4211CBEE">
      <w:r>
        <w:t>Open canopy of medium</w:t>
      </w:r>
      <w:r w:rsidR="002A2968">
        <w:t>-</w:t>
      </w:r>
      <w:r>
        <w:t xml:space="preserve"> to large</w:t>
      </w:r>
      <w:r w:rsidR="002A2968">
        <w:t>-</w:t>
      </w:r>
      <w:r>
        <w:t xml:space="preserve">diameter trees with bunchgrass and sagebrush understory. </w:t>
      </w:r>
    </w:p>
    <w:p>
      <w:r>
        <w:rPr>
          <w:i/>
          <w:u w:val="single"/>
        </w:rPr>
        <w:t>Maximum Tree Size Class</w:t>
      </w:r>
      <w:br/>
      <w:r>
        <w:t>Very Large &gt;33" DBH</w:t>
      </w:r>
    </w:p>
    <w:p w:rsidR="004A3538" w:rsidP="004A3538" w:rsidRDefault="004A3538" w14:paraId="56D20834" w14:textId="77777777">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A3538" w:rsidP="004A3538" w:rsidRDefault="004A3538" w14:paraId="652BE907" w14:textId="77777777"/>
    <w:p w:rsidR="004A3538" w:rsidP="004A3538" w:rsidRDefault="004A3538" w14:paraId="609793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4A3538" w:rsidR="004A3538" w:rsidTr="004A3538" w14:paraId="3DC430B4" w14:textId="77777777">
        <w:tc>
          <w:tcPr>
            <w:tcW w:w="1212" w:type="dxa"/>
            <w:tcBorders>
              <w:top w:val="single" w:color="auto" w:sz="2" w:space="0"/>
              <w:bottom w:val="single" w:color="000000" w:sz="12" w:space="0"/>
            </w:tcBorders>
            <w:shd w:val="clear" w:color="auto" w:fill="auto"/>
          </w:tcPr>
          <w:p w:rsidRPr="004A3538" w:rsidR="004A3538" w:rsidP="007E281E" w:rsidRDefault="004A3538" w14:paraId="3201724F" w14:textId="77777777">
            <w:pPr>
              <w:rPr>
                <w:b/>
                <w:bCs/>
              </w:rPr>
            </w:pPr>
            <w:r w:rsidRPr="004A3538">
              <w:rPr>
                <w:b/>
                <w:bCs/>
              </w:rPr>
              <w:t>Symbol</w:t>
            </w:r>
          </w:p>
        </w:tc>
        <w:tc>
          <w:tcPr>
            <w:tcW w:w="1908" w:type="dxa"/>
            <w:tcBorders>
              <w:top w:val="single" w:color="auto" w:sz="2" w:space="0"/>
              <w:bottom w:val="single" w:color="000000" w:sz="12" w:space="0"/>
            </w:tcBorders>
            <w:shd w:val="clear" w:color="auto" w:fill="auto"/>
          </w:tcPr>
          <w:p w:rsidRPr="004A3538" w:rsidR="004A3538" w:rsidP="007E281E" w:rsidRDefault="004A3538" w14:paraId="7C8B0302" w14:textId="77777777">
            <w:pPr>
              <w:rPr>
                <w:b/>
                <w:bCs/>
              </w:rPr>
            </w:pPr>
            <w:r w:rsidRPr="004A3538">
              <w:rPr>
                <w:b/>
                <w:bCs/>
              </w:rPr>
              <w:t>Scientific Name</w:t>
            </w:r>
          </w:p>
        </w:tc>
        <w:tc>
          <w:tcPr>
            <w:tcW w:w="1860" w:type="dxa"/>
            <w:tcBorders>
              <w:top w:val="single" w:color="auto" w:sz="2" w:space="0"/>
              <w:bottom w:val="single" w:color="000000" w:sz="12" w:space="0"/>
            </w:tcBorders>
            <w:shd w:val="clear" w:color="auto" w:fill="auto"/>
          </w:tcPr>
          <w:p w:rsidRPr="004A3538" w:rsidR="004A3538" w:rsidP="007E281E" w:rsidRDefault="004A3538" w14:paraId="7BFF5A69" w14:textId="77777777">
            <w:pPr>
              <w:rPr>
                <w:b/>
                <w:bCs/>
              </w:rPr>
            </w:pPr>
            <w:r w:rsidRPr="004A3538">
              <w:rPr>
                <w:b/>
                <w:bCs/>
              </w:rPr>
              <w:t>Common Name</w:t>
            </w:r>
          </w:p>
        </w:tc>
        <w:tc>
          <w:tcPr>
            <w:tcW w:w="1956" w:type="dxa"/>
            <w:tcBorders>
              <w:top w:val="single" w:color="auto" w:sz="2" w:space="0"/>
              <w:bottom w:val="single" w:color="000000" w:sz="12" w:space="0"/>
            </w:tcBorders>
            <w:shd w:val="clear" w:color="auto" w:fill="auto"/>
          </w:tcPr>
          <w:p w:rsidRPr="004A3538" w:rsidR="004A3538" w:rsidP="007E281E" w:rsidRDefault="004A3538" w14:paraId="0E3C638F" w14:textId="77777777">
            <w:pPr>
              <w:rPr>
                <w:b/>
                <w:bCs/>
              </w:rPr>
            </w:pPr>
            <w:r w:rsidRPr="004A3538">
              <w:rPr>
                <w:b/>
                <w:bCs/>
              </w:rPr>
              <w:t>Canopy Position</w:t>
            </w:r>
          </w:p>
        </w:tc>
      </w:tr>
      <w:tr w:rsidRPr="004A3538" w:rsidR="00DE4800" w:rsidTr="004A3538" w14:paraId="76594B99" w14:textId="77777777">
        <w:tc>
          <w:tcPr>
            <w:tcW w:w="1212" w:type="dxa"/>
            <w:tcBorders>
              <w:top w:val="single" w:color="000000" w:sz="12" w:space="0"/>
            </w:tcBorders>
            <w:shd w:val="clear" w:color="auto" w:fill="auto"/>
          </w:tcPr>
          <w:p w:rsidRPr="004A3538" w:rsidR="00DE4800" w:rsidP="00DE4800" w:rsidRDefault="00DE4800" w14:paraId="2A8D355F" w14:textId="4A456BD0">
            <w:pPr>
              <w:rPr>
                <w:bCs/>
              </w:rPr>
            </w:pPr>
            <w:r w:rsidRPr="004A3538">
              <w:rPr>
                <w:bCs/>
              </w:rPr>
              <w:t>PS</w:t>
            </w:r>
            <w:r>
              <w:rPr>
                <w:bCs/>
              </w:rPr>
              <w:t>MEG</w:t>
            </w:r>
          </w:p>
        </w:tc>
        <w:tc>
          <w:tcPr>
            <w:tcW w:w="1908" w:type="dxa"/>
            <w:tcBorders>
              <w:top w:val="single" w:color="000000" w:sz="12" w:space="0"/>
            </w:tcBorders>
            <w:shd w:val="clear" w:color="auto" w:fill="auto"/>
          </w:tcPr>
          <w:p w:rsidRPr="004A3538" w:rsidR="00DE4800" w:rsidP="00DE4800" w:rsidRDefault="00DE4800" w14:paraId="06453809" w14:textId="6445D4AA">
            <w:proofErr w:type="spellStart"/>
            <w:r w:rsidRPr="004A3538">
              <w:t>Pseudotsuga</w:t>
            </w:r>
            <w:proofErr w:type="spellEnd"/>
            <w:r>
              <w:t xml:space="preserve"> </w:t>
            </w:r>
            <w:proofErr w:type="spellStart"/>
            <w:r>
              <w:t>menziesii</w:t>
            </w:r>
            <w:proofErr w:type="spellEnd"/>
            <w:r>
              <w:t xml:space="preserve"> var. </w:t>
            </w:r>
            <w:proofErr w:type="spellStart"/>
            <w:r>
              <w:t>glauca</w:t>
            </w:r>
            <w:proofErr w:type="spellEnd"/>
          </w:p>
        </w:tc>
        <w:tc>
          <w:tcPr>
            <w:tcW w:w="1860" w:type="dxa"/>
            <w:tcBorders>
              <w:top w:val="single" w:color="000000" w:sz="12" w:space="0"/>
            </w:tcBorders>
            <w:shd w:val="clear" w:color="auto" w:fill="auto"/>
          </w:tcPr>
          <w:p w:rsidRPr="004A3538" w:rsidR="00DE4800" w:rsidP="00DE4800" w:rsidRDefault="00DE4800" w14:paraId="28835F6D" w14:textId="65FC703F">
            <w:r>
              <w:t xml:space="preserve">Rocky Mountain </w:t>
            </w:r>
            <w:r w:rsidRPr="004A3538">
              <w:t>Douglas-fir</w:t>
            </w:r>
          </w:p>
        </w:tc>
        <w:tc>
          <w:tcPr>
            <w:tcW w:w="1956" w:type="dxa"/>
            <w:tcBorders>
              <w:top w:val="single" w:color="000000" w:sz="12" w:space="0"/>
            </w:tcBorders>
            <w:shd w:val="clear" w:color="auto" w:fill="auto"/>
          </w:tcPr>
          <w:p w:rsidRPr="004A3538" w:rsidR="00DE4800" w:rsidP="00DE4800" w:rsidRDefault="00DE4800" w14:paraId="52F0AE3D" w14:textId="77777777">
            <w:r w:rsidRPr="004A3538">
              <w:t>Upper</w:t>
            </w:r>
          </w:p>
        </w:tc>
      </w:tr>
    </w:tbl>
    <w:p w:rsidR="004A3538" w:rsidP="004A3538" w:rsidRDefault="004A3538" w14:paraId="5AB62CEF" w14:textId="77777777"/>
    <w:p w:rsidR="004A3538" w:rsidP="004A3538" w:rsidRDefault="004A3538" w14:paraId="19E6AC83" w14:textId="77777777">
      <w:pPr>
        <w:pStyle w:val="SClassInfoPara"/>
      </w:pPr>
      <w:r>
        <w:t>Description</w:t>
      </w:r>
    </w:p>
    <w:p w:rsidR="004A3538" w:rsidP="001227BC" w:rsidRDefault="004A3538" w14:paraId="6141BCBC" w14:textId="6B24BACA">
      <w:r>
        <w:t xml:space="preserve">Multi-storied Douglas-fir with sparse understory. </w:t>
      </w:r>
    </w:p>
    <w:p w:rsidR="004A3538" w:rsidP="004A3538" w:rsidRDefault="004A3538" w14:paraId="31F26445"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89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0.023</w:t>
            </w:r>
          </w:p>
        </w:tc>
        <w:tc>
          <w:p>
            <w:pPr>
              <w:jc w:val="center"/>
            </w:pPr>
            <w:r>
              <w:rPr>
                <w:sz w:val="20"/>
              </w:rPr>
              <w:t>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A3538" w:rsidP="004A3538" w:rsidRDefault="004A3538" w14:paraId="2967FAE5" w14:textId="77777777">
      <w:r>
        <w:t>Barrett, S.W. 2004. Personal communication and fire history database. June 17, 2004.</w:t>
      </w:r>
    </w:p>
    <w:p w:rsidR="004A3538" w:rsidP="004A3538" w:rsidRDefault="004A3538" w14:paraId="1510FF5B" w14:textId="77777777"/>
    <w:p w:rsidR="004A3538" w:rsidP="004A3538" w:rsidRDefault="004A3538" w14:paraId="48210992" w14:textId="77777777">
      <w:r>
        <w:t xml:space="preserve">Barrett, S.W. 2004. Fire regimes in the Northern Rockies. Fire Management Today 64(2): 32-38. </w:t>
      </w:r>
    </w:p>
    <w:p w:rsidR="004A3538" w:rsidP="004A3538" w:rsidRDefault="004A3538" w14:paraId="3678F2C4" w14:textId="77777777"/>
    <w:p w:rsidR="004A3538" w:rsidP="004A3538" w:rsidRDefault="004A3538" w14:paraId="5906230A" w14:textId="77777777">
      <w:r>
        <w:t xml:space="preserve">Barrett, S.W. 2004. Altered fire intervals and fire cycles in the Northern Rockies. Fire Management Today 64(3): 25-29. </w:t>
      </w:r>
    </w:p>
    <w:p w:rsidR="004A3538" w:rsidP="004A3538" w:rsidRDefault="004A3538" w14:paraId="5B7B2EAB" w14:textId="77777777"/>
    <w:p w:rsidR="004A3538" w:rsidP="004A3538" w:rsidRDefault="004A3538" w14:paraId="1FBA2F83" w14:textId="77777777">
      <w:r>
        <w:t>Fischer, W.C. and B.D. Clayton. 1983. Fire ecology of Montana forest habitat types east of the Continental Divide. Gen. Tech. Rep. INT-141. Ogden, UT: USDA Forest Service, Intermountain Forest and Range Experiment Station. 83 pp.</w:t>
      </w:r>
    </w:p>
    <w:p w:rsidR="004A3538" w:rsidP="004A3538" w:rsidRDefault="004A3538" w14:paraId="44BD82D1" w14:textId="77777777"/>
    <w:p w:rsidR="004A3538" w:rsidP="004A3538" w:rsidRDefault="004A3538" w14:paraId="355057AE" w14:textId="77777777">
      <w:r>
        <w:t>NatureServe. 2006. International Ecological Classification Standard: Terrestrial Ecological</w:t>
      </w:r>
    </w:p>
    <w:p w:rsidR="004A3538" w:rsidP="004A3538" w:rsidRDefault="004A3538" w14:paraId="66407A30" w14:textId="77777777">
      <w:r>
        <w:t>Classifications. NatureServe Central Databases. Arlington, VA, U.S.A. Data current as of</w:t>
      </w:r>
    </w:p>
    <w:p w:rsidR="004A3538" w:rsidP="004A3538" w:rsidRDefault="004A3538" w14:paraId="529C6452" w14:textId="77777777">
      <w:r>
        <w:t>18 July 2006.</w:t>
      </w:r>
    </w:p>
    <w:p w:rsidR="004A3538" w:rsidP="004A3538" w:rsidRDefault="004A3538" w14:paraId="54C1724F" w14:textId="77777777"/>
    <w:p w:rsidR="004A3538" w:rsidP="004A3538" w:rsidRDefault="004A3538" w14:paraId="1C4B1658" w14:textId="77777777">
      <w:r>
        <w:t>NatureServe. 2007. International Ecological Classification Standard: Terrestrial Ecological Classifications. NatureServe Central Databases. Arlington, VA. Data current as of 10 February 2007.</w:t>
      </w:r>
    </w:p>
    <w:p w:rsidR="004A3538" w:rsidP="004A3538" w:rsidRDefault="004A3538" w14:paraId="07A4F90D" w14:textId="77777777"/>
    <w:p w:rsidR="004A3538" w:rsidP="004A3538" w:rsidRDefault="004A3538" w14:paraId="5EF31B5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4A3538" w:rsidRDefault="004D5F12" w14:paraId="2F6D04F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DF8F7" w14:textId="77777777" w:rsidR="003E0575" w:rsidRDefault="003E0575">
      <w:r>
        <w:separator/>
      </w:r>
    </w:p>
  </w:endnote>
  <w:endnote w:type="continuationSeparator" w:id="0">
    <w:p w14:paraId="63050FD8" w14:textId="77777777" w:rsidR="003E0575" w:rsidRDefault="003E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7DE7F" w14:textId="77777777" w:rsidR="004A3538" w:rsidRDefault="004A3538" w:rsidP="004A35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D59AD" w14:textId="77777777" w:rsidR="003E0575" w:rsidRDefault="003E0575">
      <w:r>
        <w:separator/>
      </w:r>
    </w:p>
  </w:footnote>
  <w:footnote w:type="continuationSeparator" w:id="0">
    <w:p w14:paraId="5FB1FDB1" w14:textId="77777777" w:rsidR="003E0575" w:rsidRDefault="003E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AAB0" w14:textId="77777777" w:rsidR="00A43E41" w:rsidRDefault="00A43E41" w:rsidP="004A35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3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27BC"/>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81"/>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45DD9"/>
    <w:rsid w:val="002553D4"/>
    <w:rsid w:val="0025768B"/>
    <w:rsid w:val="00260279"/>
    <w:rsid w:val="002618B0"/>
    <w:rsid w:val="00265072"/>
    <w:rsid w:val="00266C1F"/>
    <w:rsid w:val="002721DD"/>
    <w:rsid w:val="00272E54"/>
    <w:rsid w:val="00277130"/>
    <w:rsid w:val="00281033"/>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2968"/>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0E2D"/>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575"/>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3538"/>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2E3"/>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6668D"/>
    <w:rsid w:val="00572597"/>
    <w:rsid w:val="00572B70"/>
    <w:rsid w:val="00573898"/>
    <w:rsid w:val="00573E56"/>
    <w:rsid w:val="00573F86"/>
    <w:rsid w:val="005747FE"/>
    <w:rsid w:val="00575FB2"/>
    <w:rsid w:val="00577644"/>
    <w:rsid w:val="00581C1D"/>
    <w:rsid w:val="00586156"/>
    <w:rsid w:val="0058708F"/>
    <w:rsid w:val="00587A2E"/>
    <w:rsid w:val="00592443"/>
    <w:rsid w:val="00593242"/>
    <w:rsid w:val="00597CBC"/>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E7B0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40A9"/>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6521"/>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AEC"/>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4DEF"/>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1154"/>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37F1D"/>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D40"/>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284E"/>
    <w:rsid w:val="00D96D94"/>
    <w:rsid w:val="00D9735A"/>
    <w:rsid w:val="00D973A5"/>
    <w:rsid w:val="00D97E60"/>
    <w:rsid w:val="00DA2326"/>
    <w:rsid w:val="00DA2790"/>
    <w:rsid w:val="00DA6645"/>
    <w:rsid w:val="00DA6FE1"/>
    <w:rsid w:val="00DA7F1A"/>
    <w:rsid w:val="00DB1F84"/>
    <w:rsid w:val="00DB291F"/>
    <w:rsid w:val="00DB5E0C"/>
    <w:rsid w:val="00DB62B0"/>
    <w:rsid w:val="00DC0BD1"/>
    <w:rsid w:val="00DC151A"/>
    <w:rsid w:val="00DC1B1C"/>
    <w:rsid w:val="00DC3D7C"/>
    <w:rsid w:val="00DC5A16"/>
    <w:rsid w:val="00DC5A5A"/>
    <w:rsid w:val="00DD07AB"/>
    <w:rsid w:val="00DD1A55"/>
    <w:rsid w:val="00DD1FBA"/>
    <w:rsid w:val="00DD207C"/>
    <w:rsid w:val="00DD3D74"/>
    <w:rsid w:val="00DD4341"/>
    <w:rsid w:val="00DD7C44"/>
    <w:rsid w:val="00DE125E"/>
    <w:rsid w:val="00DE1F83"/>
    <w:rsid w:val="00DE3A47"/>
    <w:rsid w:val="00DE4800"/>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89A"/>
    <w:rsid w:val="00E32B28"/>
    <w:rsid w:val="00E44DBF"/>
    <w:rsid w:val="00E5208B"/>
    <w:rsid w:val="00E537D9"/>
    <w:rsid w:val="00E55782"/>
    <w:rsid w:val="00E61F9B"/>
    <w:rsid w:val="00E67C54"/>
    <w:rsid w:val="00E741B2"/>
    <w:rsid w:val="00E75D01"/>
    <w:rsid w:val="00E76C5A"/>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499F"/>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385"/>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0DF"/>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66FEC"/>
  <w15:docId w15:val="{8F628486-98DC-4597-A51F-31633353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92B81"/>
    <w:pPr>
      <w:ind w:left="720"/>
    </w:pPr>
    <w:rPr>
      <w:rFonts w:ascii="Calibri" w:eastAsiaTheme="minorHAnsi" w:hAnsi="Calibri"/>
      <w:sz w:val="22"/>
      <w:szCs w:val="22"/>
    </w:rPr>
  </w:style>
  <w:style w:type="character" w:styleId="Hyperlink">
    <w:name w:val="Hyperlink"/>
    <w:basedOn w:val="DefaultParagraphFont"/>
    <w:rsid w:val="00192B81"/>
    <w:rPr>
      <w:color w:val="0000FF" w:themeColor="hyperlink"/>
      <w:u w:val="single"/>
    </w:rPr>
  </w:style>
  <w:style w:type="paragraph" w:styleId="BalloonText">
    <w:name w:val="Balloon Text"/>
    <w:basedOn w:val="Normal"/>
    <w:link w:val="BalloonTextChar"/>
    <w:uiPriority w:val="99"/>
    <w:semiHidden/>
    <w:unhideWhenUsed/>
    <w:rsid w:val="00192B81"/>
    <w:rPr>
      <w:rFonts w:ascii="Tahoma" w:hAnsi="Tahoma" w:cs="Tahoma"/>
      <w:sz w:val="16"/>
      <w:szCs w:val="16"/>
    </w:rPr>
  </w:style>
  <w:style w:type="character" w:customStyle="1" w:styleId="BalloonTextChar">
    <w:name w:val="Balloon Text Char"/>
    <w:basedOn w:val="DefaultParagraphFont"/>
    <w:link w:val="BalloonText"/>
    <w:uiPriority w:val="99"/>
    <w:semiHidden/>
    <w:rsid w:val="00192B81"/>
    <w:rPr>
      <w:rFonts w:ascii="Tahoma" w:hAnsi="Tahoma" w:cs="Tahoma"/>
      <w:sz w:val="16"/>
      <w:szCs w:val="16"/>
    </w:rPr>
  </w:style>
  <w:style w:type="character" w:styleId="CommentReference">
    <w:name w:val="annotation reference"/>
    <w:basedOn w:val="DefaultParagraphFont"/>
    <w:uiPriority w:val="99"/>
    <w:semiHidden/>
    <w:unhideWhenUsed/>
    <w:rsid w:val="0056668D"/>
    <w:rPr>
      <w:sz w:val="16"/>
      <w:szCs w:val="16"/>
    </w:rPr>
  </w:style>
  <w:style w:type="paragraph" w:styleId="CommentText">
    <w:name w:val="annotation text"/>
    <w:basedOn w:val="Normal"/>
    <w:link w:val="CommentTextChar"/>
    <w:uiPriority w:val="99"/>
    <w:semiHidden/>
    <w:unhideWhenUsed/>
    <w:rsid w:val="0056668D"/>
    <w:rPr>
      <w:sz w:val="20"/>
      <w:szCs w:val="20"/>
    </w:rPr>
  </w:style>
  <w:style w:type="character" w:customStyle="1" w:styleId="CommentTextChar">
    <w:name w:val="Comment Text Char"/>
    <w:basedOn w:val="DefaultParagraphFont"/>
    <w:link w:val="CommentText"/>
    <w:uiPriority w:val="99"/>
    <w:semiHidden/>
    <w:rsid w:val="0056668D"/>
  </w:style>
  <w:style w:type="paragraph" w:styleId="CommentSubject">
    <w:name w:val="annotation subject"/>
    <w:basedOn w:val="CommentText"/>
    <w:next w:val="CommentText"/>
    <w:link w:val="CommentSubjectChar"/>
    <w:uiPriority w:val="99"/>
    <w:semiHidden/>
    <w:unhideWhenUsed/>
    <w:rsid w:val="0056668D"/>
    <w:rPr>
      <w:b/>
      <w:bCs/>
    </w:rPr>
  </w:style>
  <w:style w:type="character" w:customStyle="1" w:styleId="CommentSubjectChar">
    <w:name w:val="Comment Subject Char"/>
    <w:basedOn w:val="CommentTextChar"/>
    <w:link w:val="CommentSubject"/>
    <w:uiPriority w:val="99"/>
    <w:semiHidden/>
    <w:rsid w:val="00566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42629">
      <w:bodyDiv w:val="1"/>
      <w:marLeft w:val="0"/>
      <w:marRight w:val="0"/>
      <w:marTop w:val="0"/>
      <w:marBottom w:val="0"/>
      <w:divBdr>
        <w:top w:val="none" w:sz="0" w:space="0" w:color="auto"/>
        <w:left w:val="none" w:sz="0" w:space="0" w:color="auto"/>
        <w:bottom w:val="none" w:sz="0" w:space="0" w:color="auto"/>
        <w:right w:val="none" w:sz="0" w:space="0" w:color="auto"/>
      </w:divBdr>
    </w:div>
    <w:div w:id="857932408">
      <w:bodyDiv w:val="1"/>
      <w:marLeft w:val="0"/>
      <w:marRight w:val="0"/>
      <w:marTop w:val="0"/>
      <w:marBottom w:val="0"/>
      <w:divBdr>
        <w:top w:val="none" w:sz="0" w:space="0" w:color="auto"/>
        <w:left w:val="none" w:sz="0" w:space="0" w:color="auto"/>
        <w:bottom w:val="none" w:sz="0" w:space="0" w:color="auto"/>
        <w:right w:val="none" w:sz="0" w:space="0" w:color="auto"/>
      </w:divBdr>
    </w:div>
    <w:div w:id="9547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2014-08-21T14:42:00Z</cp:lastPrinted>
  <dcterms:created xsi:type="dcterms:W3CDTF">2017-09-14T23:28:00Z</dcterms:created>
  <dcterms:modified xsi:type="dcterms:W3CDTF">2017-10-09T19:23:00Z</dcterms:modified>
</cp:coreProperties>
</file>