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3ED" w:rsidP="00EE53ED" w:rsidRDefault="00EE53ED" w14:paraId="7A9F5AFB" w14:textId="7880A59C">
      <w:pPr>
        <w:pStyle w:val="BpSTitle"/>
      </w:pPr>
      <w:bookmarkStart w:name="_GoBack" w:id="0"/>
      <w:bookmarkEnd w:id="0"/>
      <w:r>
        <w:t>1471</w:t>
      </w:r>
      <w:r w:rsidR="00ED4432">
        <w:t>0</w:t>
      </w:r>
    </w:p>
    <w:p w:rsidR="00EE53ED" w:rsidP="00EE53ED" w:rsidRDefault="00EE53ED" w14:paraId="4E725322" w14:textId="77777777">
      <w:pPr>
        <w:pStyle w:val="BpSTitle"/>
      </w:pPr>
      <w:r>
        <w:t>Central Interior and Appalachian Floodplain Systems</w:t>
      </w:r>
    </w:p>
    <w:p w:rsidR="00EE53ED" w:rsidP="00EE53ED" w:rsidRDefault="00EE53ED" w14:paraId="12EC1440" w14:textId="77777777">
      <w:r>
        <w:t xmlns:w="http://schemas.openxmlformats.org/wordprocessingml/2006/main">BpS Model/Description Version: Aug. 2020</w:t>
      </w:r>
      <w:r>
        <w:tab/>
      </w:r>
      <w:r>
        <w:tab/>
      </w:r>
      <w:r>
        <w:tab/>
      </w:r>
      <w:r>
        <w:tab/>
      </w:r>
      <w:r>
        <w:tab/>
      </w:r>
      <w:r>
        <w:tab/>
      </w:r>
      <w:r>
        <w:tab/>
      </w:r>
    </w:p>
    <w:p w:rsidR="00C01041" w:rsidP="00EE53ED" w:rsidRDefault="00C01041" w14:paraId="05D18703" w14:textId="77777777">
      <w:r>
        <w:tab/>
      </w:r>
      <w:r>
        <w:tab/>
      </w:r>
      <w:r>
        <w:tab/>
      </w:r>
      <w:r>
        <w:tab/>
      </w:r>
      <w:r>
        <w:tab/>
      </w:r>
      <w:r>
        <w:tab/>
      </w:r>
      <w:r>
        <w:tab/>
      </w:r>
      <w:r>
        <w:tab/>
      </w:r>
      <w:r>
        <w:tab/>
      </w:r>
      <w:r>
        <w:tab/>
        <w:t>Update: 3/18</w:t>
      </w:r>
    </w:p>
    <w:p w:rsidR="00EE53ED" w:rsidP="00EE53ED" w:rsidRDefault="00EE53ED" w14:paraId="5235349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244"/>
        <w:gridCol w:w="1392"/>
        <w:gridCol w:w="852"/>
      </w:tblGrid>
      <w:tr w:rsidRPr="00EE53ED" w:rsidR="00EE53ED" w:rsidTr="00EE53ED" w14:paraId="5A89C880" w14:textId="77777777">
        <w:tc>
          <w:tcPr>
            <w:tcW w:w="1920" w:type="dxa"/>
            <w:tcBorders>
              <w:top w:val="single" w:color="auto" w:sz="2" w:space="0"/>
              <w:left w:val="single" w:color="auto" w:sz="12" w:space="0"/>
              <w:bottom w:val="single" w:color="000000" w:sz="12" w:space="0"/>
            </w:tcBorders>
            <w:shd w:val="clear" w:color="auto" w:fill="auto"/>
          </w:tcPr>
          <w:p w:rsidRPr="00EE53ED" w:rsidR="00EE53ED" w:rsidP="00330AC7" w:rsidRDefault="00EE53ED" w14:paraId="5E2E542C" w14:textId="77777777">
            <w:pPr>
              <w:rPr>
                <w:b/>
                <w:bCs/>
              </w:rPr>
            </w:pPr>
            <w:r w:rsidRPr="00EE53ED">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EE53ED" w:rsidR="00EE53ED" w:rsidP="00330AC7" w:rsidRDefault="00EE53ED" w14:paraId="3260105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E53ED" w:rsidR="00EE53ED" w:rsidP="00330AC7" w:rsidRDefault="00EE53ED" w14:paraId="2A60038B" w14:textId="77777777">
            <w:pPr>
              <w:rPr>
                <w:b/>
                <w:bCs/>
              </w:rPr>
            </w:pPr>
            <w:r w:rsidRPr="00EE53ED">
              <w:rPr>
                <w:b/>
                <w:bCs/>
              </w:rPr>
              <w:t>Reviewers</w:t>
            </w:r>
          </w:p>
        </w:tc>
        <w:tc>
          <w:tcPr>
            <w:tcW w:w="852" w:type="dxa"/>
            <w:tcBorders>
              <w:top w:val="single" w:color="auto" w:sz="2" w:space="0"/>
              <w:bottom w:val="single" w:color="000000" w:sz="12" w:space="0"/>
            </w:tcBorders>
            <w:shd w:val="clear" w:color="auto" w:fill="auto"/>
          </w:tcPr>
          <w:p w:rsidRPr="00EE53ED" w:rsidR="00EE53ED" w:rsidP="00330AC7" w:rsidRDefault="00EE53ED" w14:paraId="4074C3D6" w14:textId="77777777">
            <w:pPr>
              <w:rPr>
                <w:b/>
                <w:bCs/>
              </w:rPr>
            </w:pPr>
          </w:p>
        </w:tc>
      </w:tr>
      <w:tr w:rsidRPr="00EE53ED" w:rsidR="00EE53ED" w:rsidTr="00EE53ED" w14:paraId="479F2A8E" w14:textId="77777777">
        <w:tc>
          <w:tcPr>
            <w:tcW w:w="1920" w:type="dxa"/>
            <w:tcBorders>
              <w:top w:val="single" w:color="000000" w:sz="12" w:space="0"/>
              <w:left w:val="single" w:color="auto" w:sz="12" w:space="0"/>
            </w:tcBorders>
            <w:shd w:val="clear" w:color="auto" w:fill="auto"/>
          </w:tcPr>
          <w:p w:rsidRPr="00EE53ED" w:rsidR="00EE53ED" w:rsidP="00330AC7" w:rsidRDefault="00EE53ED" w14:paraId="72DDB595" w14:textId="77777777">
            <w:pPr>
              <w:rPr>
                <w:bCs/>
              </w:rPr>
            </w:pPr>
            <w:r w:rsidRPr="00EE53ED">
              <w:rPr>
                <w:bCs/>
              </w:rPr>
              <w:t xml:space="preserve">Blane </w:t>
            </w:r>
            <w:proofErr w:type="spellStart"/>
            <w:r w:rsidRPr="00EE53ED">
              <w:rPr>
                <w:bCs/>
              </w:rPr>
              <w:t>Huemann</w:t>
            </w:r>
            <w:proofErr w:type="spellEnd"/>
          </w:p>
        </w:tc>
        <w:tc>
          <w:tcPr>
            <w:tcW w:w="2244" w:type="dxa"/>
            <w:tcBorders>
              <w:top w:val="single" w:color="000000" w:sz="12" w:space="0"/>
              <w:right w:val="single" w:color="000000" w:sz="12" w:space="0"/>
            </w:tcBorders>
            <w:shd w:val="clear" w:color="auto" w:fill="auto"/>
          </w:tcPr>
          <w:p w:rsidRPr="00EE53ED" w:rsidR="00EE53ED" w:rsidP="00330AC7" w:rsidRDefault="00EE53ED" w14:paraId="3E8C023A" w14:textId="77777777">
            <w:r w:rsidRPr="00EE53ED">
              <w:t>bhuemann@tnc.org</w:t>
            </w:r>
          </w:p>
        </w:tc>
        <w:tc>
          <w:tcPr>
            <w:tcW w:w="1392" w:type="dxa"/>
            <w:tcBorders>
              <w:top w:val="single" w:color="000000" w:sz="12" w:space="0"/>
              <w:left w:val="single" w:color="000000" w:sz="12" w:space="0"/>
            </w:tcBorders>
            <w:shd w:val="clear" w:color="auto" w:fill="auto"/>
          </w:tcPr>
          <w:p w:rsidRPr="00EE53ED" w:rsidR="00EE53ED" w:rsidP="00330AC7" w:rsidRDefault="00EE53ED" w14:paraId="1C3E3088" w14:textId="77777777">
            <w:r w:rsidRPr="00EE53ED">
              <w:t>None</w:t>
            </w:r>
          </w:p>
        </w:tc>
        <w:tc>
          <w:tcPr>
            <w:tcW w:w="852" w:type="dxa"/>
            <w:tcBorders>
              <w:top w:val="single" w:color="000000" w:sz="12" w:space="0"/>
            </w:tcBorders>
            <w:shd w:val="clear" w:color="auto" w:fill="auto"/>
          </w:tcPr>
          <w:p w:rsidRPr="00EE53ED" w:rsidR="00EE53ED" w:rsidP="00330AC7" w:rsidRDefault="00EE53ED" w14:paraId="18D8937F" w14:textId="77777777">
            <w:r w:rsidRPr="00EE53ED">
              <w:t>None</w:t>
            </w:r>
          </w:p>
        </w:tc>
      </w:tr>
      <w:tr w:rsidRPr="00EE53ED" w:rsidR="00EE53ED" w:rsidTr="00EE53ED" w14:paraId="6728006F" w14:textId="77777777">
        <w:tc>
          <w:tcPr>
            <w:tcW w:w="1920" w:type="dxa"/>
            <w:tcBorders>
              <w:left w:val="single" w:color="auto" w:sz="12" w:space="0"/>
            </w:tcBorders>
            <w:shd w:val="clear" w:color="auto" w:fill="auto"/>
          </w:tcPr>
          <w:p w:rsidRPr="00EE53ED" w:rsidR="00EE53ED" w:rsidP="00330AC7" w:rsidRDefault="00EE53ED" w14:paraId="40306500" w14:textId="77777777">
            <w:pPr>
              <w:rPr>
                <w:bCs/>
              </w:rPr>
            </w:pPr>
            <w:r w:rsidRPr="00EE53ED">
              <w:rPr>
                <w:bCs/>
              </w:rPr>
              <w:t>Doug Ladd</w:t>
            </w:r>
          </w:p>
        </w:tc>
        <w:tc>
          <w:tcPr>
            <w:tcW w:w="2244" w:type="dxa"/>
            <w:tcBorders>
              <w:right w:val="single" w:color="000000" w:sz="12" w:space="0"/>
            </w:tcBorders>
            <w:shd w:val="clear" w:color="auto" w:fill="auto"/>
          </w:tcPr>
          <w:p w:rsidRPr="00EE53ED" w:rsidR="00EE53ED" w:rsidP="00330AC7" w:rsidRDefault="00EE53ED" w14:paraId="1B9F7B8E" w14:textId="77777777">
            <w:r w:rsidRPr="00EE53ED">
              <w:t>dladd@tnc.org</w:t>
            </w:r>
          </w:p>
        </w:tc>
        <w:tc>
          <w:tcPr>
            <w:tcW w:w="1392" w:type="dxa"/>
            <w:tcBorders>
              <w:left w:val="single" w:color="000000" w:sz="12" w:space="0"/>
            </w:tcBorders>
            <w:shd w:val="clear" w:color="auto" w:fill="auto"/>
          </w:tcPr>
          <w:p w:rsidRPr="00EE53ED" w:rsidR="00EE53ED" w:rsidP="00330AC7" w:rsidRDefault="00EE53ED" w14:paraId="5053C629" w14:textId="77777777">
            <w:r w:rsidRPr="00EE53ED">
              <w:t>None</w:t>
            </w:r>
          </w:p>
        </w:tc>
        <w:tc>
          <w:tcPr>
            <w:tcW w:w="852" w:type="dxa"/>
            <w:shd w:val="clear" w:color="auto" w:fill="auto"/>
          </w:tcPr>
          <w:p w:rsidRPr="00EE53ED" w:rsidR="00EE53ED" w:rsidP="00330AC7" w:rsidRDefault="00EE53ED" w14:paraId="38E5E8FD" w14:textId="77777777">
            <w:r w:rsidRPr="00EE53ED">
              <w:t>None</w:t>
            </w:r>
          </w:p>
        </w:tc>
      </w:tr>
      <w:tr w:rsidRPr="00EE53ED" w:rsidR="00EE53ED" w:rsidTr="00EE53ED" w14:paraId="4E3E5EE2" w14:textId="77777777">
        <w:tc>
          <w:tcPr>
            <w:tcW w:w="1920" w:type="dxa"/>
            <w:tcBorders>
              <w:left w:val="single" w:color="auto" w:sz="12" w:space="0"/>
              <w:bottom w:val="single" w:color="auto" w:sz="2" w:space="0"/>
            </w:tcBorders>
            <w:shd w:val="clear" w:color="auto" w:fill="auto"/>
          </w:tcPr>
          <w:p w:rsidRPr="00EE53ED" w:rsidR="00EE53ED" w:rsidP="00330AC7" w:rsidRDefault="00EE53ED" w14:paraId="04A589F4" w14:textId="77777777">
            <w:pPr>
              <w:rPr>
                <w:bCs/>
              </w:rPr>
            </w:pPr>
            <w:r w:rsidRPr="00EE53ED">
              <w:rPr>
                <w:bCs/>
              </w:rPr>
              <w:t>None</w:t>
            </w:r>
          </w:p>
        </w:tc>
        <w:tc>
          <w:tcPr>
            <w:tcW w:w="2244" w:type="dxa"/>
            <w:tcBorders>
              <w:right w:val="single" w:color="000000" w:sz="12" w:space="0"/>
            </w:tcBorders>
            <w:shd w:val="clear" w:color="auto" w:fill="auto"/>
          </w:tcPr>
          <w:p w:rsidRPr="00EE53ED" w:rsidR="00EE53ED" w:rsidP="00330AC7" w:rsidRDefault="00EE53ED" w14:paraId="5DAA1122" w14:textId="77777777">
            <w:r w:rsidRPr="00EE53ED">
              <w:t>None</w:t>
            </w:r>
          </w:p>
        </w:tc>
        <w:tc>
          <w:tcPr>
            <w:tcW w:w="1392" w:type="dxa"/>
            <w:tcBorders>
              <w:left w:val="single" w:color="000000" w:sz="12" w:space="0"/>
              <w:bottom w:val="single" w:color="auto" w:sz="2" w:space="0"/>
            </w:tcBorders>
            <w:shd w:val="clear" w:color="auto" w:fill="auto"/>
          </w:tcPr>
          <w:p w:rsidRPr="00EE53ED" w:rsidR="00EE53ED" w:rsidP="00330AC7" w:rsidRDefault="00EE53ED" w14:paraId="606027BB" w14:textId="77777777">
            <w:r w:rsidRPr="00EE53ED">
              <w:t>None</w:t>
            </w:r>
          </w:p>
        </w:tc>
        <w:tc>
          <w:tcPr>
            <w:tcW w:w="852" w:type="dxa"/>
            <w:shd w:val="clear" w:color="auto" w:fill="auto"/>
          </w:tcPr>
          <w:p w:rsidRPr="00EE53ED" w:rsidR="00EE53ED" w:rsidP="00330AC7" w:rsidRDefault="00EE53ED" w14:paraId="63E11DBA" w14:textId="77777777">
            <w:r w:rsidRPr="00EE53ED">
              <w:t>None</w:t>
            </w:r>
          </w:p>
        </w:tc>
      </w:tr>
    </w:tbl>
    <w:p w:rsidR="00EE53ED" w:rsidP="00EE53ED" w:rsidRDefault="00EE53ED" w14:paraId="49CAD6AC" w14:textId="77777777"/>
    <w:p w:rsidR="00EE53ED" w:rsidP="00EE53ED" w:rsidRDefault="00EE53ED" w14:paraId="059A64C5" w14:textId="77777777">
      <w:pPr>
        <w:pStyle w:val="InfoPara"/>
      </w:pPr>
      <w:r>
        <w:t>Vegetation Type</w:t>
      </w:r>
    </w:p>
    <w:p w:rsidR="00EE53ED" w:rsidP="00EE53ED" w:rsidRDefault="006D10FA" w14:paraId="0F189CB5" w14:textId="77777777">
      <w:r w:rsidRPr="006D10FA">
        <w:t>Mixed Upland and Wetland</w:t>
      </w:r>
    </w:p>
    <w:p w:rsidR="00EE53ED" w:rsidP="00EE53ED" w:rsidRDefault="00EE53ED" w14:paraId="3E4075A4" w14:textId="77777777">
      <w:pPr>
        <w:pStyle w:val="InfoPara"/>
      </w:pPr>
      <w:r>
        <w:t>Map Zones</w:t>
      </w:r>
    </w:p>
    <w:p w:rsidR="00EE53ED" w:rsidP="00EE53ED" w:rsidRDefault="00EE53ED" w14:paraId="49EDDCA9" w14:textId="77777777">
      <w:r>
        <w:t>44</w:t>
      </w:r>
    </w:p>
    <w:p w:rsidR="00EE53ED" w:rsidP="00EE53ED" w:rsidRDefault="00EE53ED" w14:paraId="45370F31" w14:textId="77777777">
      <w:pPr>
        <w:pStyle w:val="InfoPara"/>
      </w:pPr>
      <w:r>
        <w:t>Model Splits or Lumps</w:t>
      </w:r>
    </w:p>
    <w:p w:rsidR="00EE53ED" w:rsidP="00EE53ED" w:rsidRDefault="00EE53ED" w14:paraId="6C4EB5CC" w14:textId="667543C2">
      <w:r>
        <w:t xml:space="preserve">This </w:t>
      </w:r>
      <w:r w:rsidR="00C01041">
        <w:t>Biophysical Setting (</w:t>
      </w:r>
      <w:r>
        <w:t>BpS</w:t>
      </w:r>
      <w:r w:rsidR="00C01041">
        <w:t>)</w:t>
      </w:r>
      <w:r>
        <w:t xml:space="preserve"> is split into multiple models: 1471</w:t>
      </w:r>
      <w:r w:rsidR="00ED4432">
        <w:t>0</w:t>
      </w:r>
      <w:r>
        <w:t>--Central Interior and Appalachian Floodplain Systems and 14712--</w:t>
      </w:r>
      <w:r w:rsidRPr="00ED4432" w:rsidR="00ED4432">
        <w:t>Central Interior and Appalachian Floodplain Systems -Large Floodplains</w:t>
      </w:r>
      <w:r>
        <w:t>. BpS 1471</w:t>
      </w:r>
      <w:r w:rsidR="00ED4432">
        <w:t>0</w:t>
      </w:r>
      <w:r>
        <w:t xml:space="preserve"> represents only the Missouri and the Mississippi Rivers whereas BpS 14712 represents the intermediate to large floodplains throughout the rest of the zone, in almost all subsections.</w:t>
      </w:r>
    </w:p>
    <w:p w:rsidR="00EE53ED" w:rsidP="00EE53ED" w:rsidRDefault="00EE53ED" w14:paraId="22A13BA3" w14:textId="77777777">
      <w:pPr>
        <w:pStyle w:val="InfoPara"/>
      </w:pPr>
      <w:r>
        <w:t>Geographic Range</w:t>
      </w:r>
    </w:p>
    <w:p w:rsidR="00EE53ED" w:rsidP="00EE53ED" w:rsidRDefault="00EE53ED" w14:paraId="1E799EAE" w14:textId="3BF42415">
      <w:r>
        <w:t xml:space="preserve">This system encompasses the </w:t>
      </w:r>
      <w:proofErr w:type="gramStart"/>
      <w:r>
        <w:t>main-stem</w:t>
      </w:r>
      <w:proofErr w:type="gramEnd"/>
      <w:r>
        <w:t xml:space="preserve"> of the Missouri River and </w:t>
      </w:r>
      <w:r w:rsidR="00ED4432">
        <w:t>floodplains</w:t>
      </w:r>
      <w:r>
        <w:t xml:space="preserve"> of the very lower portions of its tributaries.</w:t>
      </w:r>
    </w:p>
    <w:p w:rsidR="00EE53ED" w:rsidP="00EE53ED" w:rsidRDefault="00EE53ED" w14:paraId="3AC9311C" w14:textId="77777777">
      <w:pPr>
        <w:pStyle w:val="InfoPara"/>
      </w:pPr>
      <w:r>
        <w:t>Biophysical Site Description</w:t>
      </w:r>
    </w:p>
    <w:p w:rsidR="00EE53ED" w:rsidP="00EE53ED" w:rsidRDefault="00EE53ED" w14:paraId="536DC5FA" w14:textId="77777777">
      <w:r>
        <w:t>Mostly forested, these systems occur on large river floodplains where topography and process have resulted in the development of a relatively flat, well-developed floodplain with a complex of upland and wetland temperate alluvial vegetation. Many examples of these systems will contain well-drained levees, terraces and stabilized bars, and some will include herbaceous sloughs and shrub wetlands, particularly in abandoned channels. The substrate is primarily alluvium. The generally fertile soils are usually sandy to loamy but include local clayey and gravelly areas. This complex includes floodplain forests as well as herbaceous sloughs and shrub wetlands. Emergent and vegetated bars of sand and mud are included in this model.</w:t>
      </w:r>
    </w:p>
    <w:p w:rsidR="00EE53ED" w:rsidP="00EE53ED" w:rsidRDefault="00EE53ED" w14:paraId="3550FA9D" w14:textId="77777777">
      <w:pPr>
        <w:pStyle w:val="InfoPara"/>
      </w:pPr>
      <w:r>
        <w:t>Vegetation Description</w:t>
      </w:r>
    </w:p>
    <w:p w:rsidR="00EE53ED" w:rsidP="00EE53ED" w:rsidRDefault="00EE53ED" w14:paraId="7EAB16FF" w14:textId="77777777">
      <w:r>
        <w:t>The dominant structure is forest, where characteristic trees include sugar maple (</w:t>
      </w:r>
      <w:r w:rsidRPr="00C01041">
        <w:rPr>
          <w:i/>
        </w:rPr>
        <w:t xml:space="preserve">Acer </w:t>
      </w:r>
      <w:proofErr w:type="spellStart"/>
      <w:r w:rsidRPr="00C01041">
        <w:rPr>
          <w:i/>
        </w:rPr>
        <w:t>saccharinum</w:t>
      </w:r>
      <w:proofErr w:type="spellEnd"/>
      <w:r>
        <w:t>), cottonwood (</w:t>
      </w:r>
      <w:proofErr w:type="spellStart"/>
      <w:r w:rsidRPr="00C01041">
        <w:rPr>
          <w:i/>
        </w:rPr>
        <w:t>Populus</w:t>
      </w:r>
      <w:proofErr w:type="spellEnd"/>
      <w:r w:rsidRPr="00C01041">
        <w:rPr>
          <w:i/>
        </w:rPr>
        <w:t xml:space="preserve"> </w:t>
      </w:r>
      <w:proofErr w:type="spellStart"/>
      <w:r w:rsidRPr="00C01041">
        <w:rPr>
          <w:i/>
        </w:rPr>
        <w:t>deltoides</w:t>
      </w:r>
      <w:proofErr w:type="spellEnd"/>
      <w:r>
        <w:t>), river birch (</w:t>
      </w:r>
      <w:r w:rsidRPr="00C01041">
        <w:rPr>
          <w:i/>
        </w:rPr>
        <w:t xml:space="preserve">Betula </w:t>
      </w:r>
      <w:proofErr w:type="spellStart"/>
      <w:r w:rsidRPr="00C01041">
        <w:rPr>
          <w:i/>
        </w:rPr>
        <w:t>nigra</w:t>
      </w:r>
      <w:proofErr w:type="spellEnd"/>
      <w:r>
        <w:t>), sugarberry (</w:t>
      </w:r>
      <w:proofErr w:type="spellStart"/>
      <w:r w:rsidRPr="00C01041">
        <w:rPr>
          <w:i/>
        </w:rPr>
        <w:t>Celtis</w:t>
      </w:r>
      <w:proofErr w:type="spellEnd"/>
      <w:r w:rsidRPr="00C01041">
        <w:rPr>
          <w:i/>
        </w:rPr>
        <w:t xml:space="preserve"> laevigata</w:t>
      </w:r>
      <w:r>
        <w:t>), green ash (</w:t>
      </w:r>
      <w:r w:rsidRPr="00C01041">
        <w:rPr>
          <w:i/>
        </w:rPr>
        <w:t xml:space="preserve">Fraxinus </w:t>
      </w:r>
      <w:proofErr w:type="spellStart"/>
      <w:r w:rsidRPr="00C01041">
        <w:rPr>
          <w:i/>
        </w:rPr>
        <w:t>pennsylvanica</w:t>
      </w:r>
      <w:proofErr w:type="spellEnd"/>
      <w:r>
        <w:t>), black willow (</w:t>
      </w:r>
      <w:r w:rsidRPr="00C01041">
        <w:rPr>
          <w:i/>
        </w:rPr>
        <w:t xml:space="preserve">Salix </w:t>
      </w:r>
      <w:proofErr w:type="spellStart"/>
      <w:r w:rsidRPr="00C01041">
        <w:rPr>
          <w:i/>
        </w:rPr>
        <w:t>nigra</w:t>
      </w:r>
      <w:proofErr w:type="spellEnd"/>
      <w:r w:rsidR="00C01041">
        <w:t>), peachl</w:t>
      </w:r>
      <w:r>
        <w:t>eaf willow (</w:t>
      </w:r>
      <w:r w:rsidRPr="00C01041">
        <w:rPr>
          <w:i/>
        </w:rPr>
        <w:t xml:space="preserve">Salix </w:t>
      </w:r>
      <w:proofErr w:type="spellStart"/>
      <w:r w:rsidRPr="00C01041">
        <w:rPr>
          <w:i/>
        </w:rPr>
        <w:t>amygdaloides</w:t>
      </w:r>
      <w:proofErr w:type="spellEnd"/>
      <w:r>
        <w:t>), sycamore (</w:t>
      </w:r>
      <w:proofErr w:type="spellStart"/>
      <w:r w:rsidRPr="00C01041">
        <w:rPr>
          <w:i/>
        </w:rPr>
        <w:t>Platanus</w:t>
      </w:r>
      <w:proofErr w:type="spellEnd"/>
      <w:r w:rsidRPr="00C01041">
        <w:rPr>
          <w:i/>
        </w:rPr>
        <w:t xml:space="preserve"> </w:t>
      </w:r>
      <w:proofErr w:type="spellStart"/>
      <w:r w:rsidRPr="00C01041">
        <w:rPr>
          <w:i/>
        </w:rPr>
        <w:t>occidentalis</w:t>
      </w:r>
      <w:proofErr w:type="spellEnd"/>
      <w:r>
        <w:t>), American elm (</w:t>
      </w:r>
      <w:proofErr w:type="spellStart"/>
      <w:r w:rsidRPr="00C01041">
        <w:rPr>
          <w:i/>
        </w:rPr>
        <w:t>Ulmus</w:t>
      </w:r>
      <w:proofErr w:type="spellEnd"/>
      <w:r w:rsidRPr="00C01041">
        <w:rPr>
          <w:i/>
        </w:rPr>
        <w:t xml:space="preserve"> </w:t>
      </w:r>
      <w:proofErr w:type="spellStart"/>
      <w:r w:rsidRPr="00C01041">
        <w:rPr>
          <w:i/>
        </w:rPr>
        <w:t>americana</w:t>
      </w:r>
      <w:proofErr w:type="spellEnd"/>
      <w:r>
        <w:t>) and box elder (</w:t>
      </w:r>
      <w:r w:rsidRPr="00C01041">
        <w:rPr>
          <w:i/>
        </w:rPr>
        <w:t>Acer negundo</w:t>
      </w:r>
      <w:r>
        <w:t>). The particular mix of tree species will vary across the geographic range of this systems group, with some trees absent over parts of the range. Understory species and shrubs are well developed, often with a prominent woody and herbaceous vine component, species include buttonbush (</w:t>
      </w:r>
      <w:proofErr w:type="spellStart"/>
      <w:r w:rsidRPr="00C01041">
        <w:rPr>
          <w:i/>
        </w:rPr>
        <w:t>Cephalanthus</w:t>
      </w:r>
      <w:proofErr w:type="spellEnd"/>
      <w:r w:rsidRPr="00C01041">
        <w:rPr>
          <w:i/>
        </w:rPr>
        <w:t xml:space="preserve"> </w:t>
      </w:r>
      <w:proofErr w:type="spellStart"/>
      <w:r w:rsidRPr="00C01041">
        <w:rPr>
          <w:i/>
        </w:rPr>
        <w:t>occidentalis</w:t>
      </w:r>
      <w:proofErr w:type="spellEnd"/>
      <w:r>
        <w:t>), silky dogwood (</w:t>
      </w:r>
      <w:proofErr w:type="spellStart"/>
      <w:r w:rsidRPr="00C01041">
        <w:rPr>
          <w:i/>
        </w:rPr>
        <w:t>Cornus</w:t>
      </w:r>
      <w:proofErr w:type="spellEnd"/>
      <w:r w:rsidRPr="00C01041">
        <w:rPr>
          <w:i/>
        </w:rPr>
        <w:t xml:space="preserve"> </w:t>
      </w:r>
      <w:proofErr w:type="spellStart"/>
      <w:r w:rsidRPr="00C01041">
        <w:rPr>
          <w:i/>
        </w:rPr>
        <w:t>obliqua</w:t>
      </w:r>
      <w:proofErr w:type="spellEnd"/>
      <w:r>
        <w:t>), pawpaw (</w:t>
      </w:r>
      <w:r w:rsidRPr="00C01041">
        <w:rPr>
          <w:i/>
        </w:rPr>
        <w:t xml:space="preserve">Asimina </w:t>
      </w:r>
      <w:proofErr w:type="spellStart"/>
      <w:r w:rsidRPr="00C01041">
        <w:rPr>
          <w:i/>
        </w:rPr>
        <w:t>triloba</w:t>
      </w:r>
      <w:proofErr w:type="spellEnd"/>
      <w:r>
        <w:t>), deciduous holly (</w:t>
      </w:r>
      <w:r w:rsidRPr="00C01041">
        <w:rPr>
          <w:i/>
        </w:rPr>
        <w:t xml:space="preserve">Ilex </w:t>
      </w:r>
      <w:proofErr w:type="spellStart"/>
      <w:r w:rsidRPr="00C01041">
        <w:rPr>
          <w:i/>
        </w:rPr>
        <w:t>deciduas</w:t>
      </w:r>
      <w:proofErr w:type="spellEnd"/>
      <w:r>
        <w:t>), swamp privet (</w:t>
      </w:r>
      <w:proofErr w:type="spellStart"/>
      <w:r w:rsidRPr="00C01041">
        <w:rPr>
          <w:i/>
        </w:rPr>
        <w:t>Forestiera</w:t>
      </w:r>
      <w:proofErr w:type="spellEnd"/>
      <w:r w:rsidRPr="00C01041">
        <w:rPr>
          <w:i/>
        </w:rPr>
        <w:t xml:space="preserve"> </w:t>
      </w:r>
      <w:proofErr w:type="spellStart"/>
      <w:r w:rsidRPr="00C01041">
        <w:rPr>
          <w:i/>
        </w:rPr>
        <w:lastRenderedPageBreak/>
        <w:t>accuminata</w:t>
      </w:r>
      <w:proofErr w:type="spellEnd"/>
      <w:r>
        <w:t>), riverbank grape (</w:t>
      </w:r>
      <w:proofErr w:type="spellStart"/>
      <w:r w:rsidRPr="00C01041">
        <w:rPr>
          <w:i/>
        </w:rPr>
        <w:t>Vitis</w:t>
      </w:r>
      <w:proofErr w:type="spellEnd"/>
      <w:r w:rsidRPr="00C01041">
        <w:rPr>
          <w:i/>
        </w:rPr>
        <w:t xml:space="preserve"> </w:t>
      </w:r>
      <w:proofErr w:type="spellStart"/>
      <w:r w:rsidRPr="00C01041">
        <w:rPr>
          <w:i/>
        </w:rPr>
        <w:t>riparia</w:t>
      </w:r>
      <w:proofErr w:type="spellEnd"/>
      <w:r>
        <w:t>), catbird grape (</w:t>
      </w:r>
      <w:r w:rsidRPr="00C01041">
        <w:rPr>
          <w:i/>
        </w:rPr>
        <w:t xml:space="preserve">V. </w:t>
      </w:r>
      <w:proofErr w:type="spellStart"/>
      <w:r w:rsidRPr="00C01041">
        <w:rPr>
          <w:i/>
        </w:rPr>
        <w:t>palmata</w:t>
      </w:r>
      <w:proofErr w:type="spellEnd"/>
      <w:r>
        <w:t xml:space="preserve">), heartleaf </w:t>
      </w:r>
      <w:proofErr w:type="spellStart"/>
      <w:r>
        <w:t>peppervine</w:t>
      </w:r>
      <w:proofErr w:type="spellEnd"/>
      <w:r>
        <w:t xml:space="preserve"> (</w:t>
      </w:r>
      <w:r w:rsidRPr="00C01041">
        <w:rPr>
          <w:i/>
        </w:rPr>
        <w:t xml:space="preserve">Ampelopsis </w:t>
      </w:r>
      <w:proofErr w:type="spellStart"/>
      <w:r w:rsidRPr="00C01041">
        <w:rPr>
          <w:i/>
        </w:rPr>
        <w:t>cordata</w:t>
      </w:r>
      <w:proofErr w:type="spellEnd"/>
      <w:r>
        <w:t>), moonseed (</w:t>
      </w:r>
      <w:proofErr w:type="spellStart"/>
      <w:r w:rsidRPr="00C01041">
        <w:rPr>
          <w:i/>
        </w:rPr>
        <w:t>Menispermum</w:t>
      </w:r>
      <w:proofErr w:type="spellEnd"/>
      <w:r w:rsidRPr="00C01041">
        <w:rPr>
          <w:i/>
        </w:rPr>
        <w:t xml:space="preserve"> </w:t>
      </w:r>
      <w:proofErr w:type="spellStart"/>
      <w:r w:rsidRPr="00C01041">
        <w:rPr>
          <w:i/>
        </w:rPr>
        <w:t>canadense</w:t>
      </w:r>
      <w:proofErr w:type="spellEnd"/>
      <w:r>
        <w:t>), bristly greenbrier (</w:t>
      </w:r>
      <w:r w:rsidRPr="00C01041">
        <w:rPr>
          <w:i/>
        </w:rPr>
        <w:t xml:space="preserve">Smilax </w:t>
      </w:r>
      <w:proofErr w:type="spellStart"/>
      <w:r w:rsidRPr="00C01041">
        <w:rPr>
          <w:i/>
        </w:rPr>
        <w:t>hispida</w:t>
      </w:r>
      <w:proofErr w:type="spellEnd"/>
      <w:r>
        <w:t>), trumpet creeper (</w:t>
      </w:r>
      <w:proofErr w:type="spellStart"/>
      <w:r w:rsidRPr="00C01041">
        <w:rPr>
          <w:i/>
        </w:rPr>
        <w:t>Campsis</w:t>
      </w:r>
      <w:proofErr w:type="spellEnd"/>
      <w:r w:rsidRPr="00C01041">
        <w:rPr>
          <w:i/>
        </w:rPr>
        <w:t xml:space="preserve"> radicans</w:t>
      </w:r>
      <w:r>
        <w:t xml:space="preserve">), </w:t>
      </w:r>
      <w:proofErr w:type="spellStart"/>
      <w:r>
        <w:t>oneseed</w:t>
      </w:r>
      <w:proofErr w:type="spellEnd"/>
      <w:r>
        <w:t xml:space="preserve"> burr cucumber (</w:t>
      </w:r>
      <w:r w:rsidRPr="00C01041">
        <w:rPr>
          <w:i/>
        </w:rPr>
        <w:t xml:space="preserve">Sicyos </w:t>
      </w:r>
      <w:proofErr w:type="spellStart"/>
      <w:r w:rsidRPr="00C01041">
        <w:rPr>
          <w:i/>
        </w:rPr>
        <w:t>angulatus</w:t>
      </w:r>
      <w:proofErr w:type="spellEnd"/>
      <w:r>
        <w:t>), sedges (</w:t>
      </w:r>
      <w:proofErr w:type="spellStart"/>
      <w:r w:rsidRPr="00C01041">
        <w:rPr>
          <w:i/>
        </w:rPr>
        <w:t>Carex</w:t>
      </w:r>
      <w:proofErr w:type="spellEnd"/>
      <w:r w:rsidRPr="00C01041">
        <w:rPr>
          <w:i/>
        </w:rPr>
        <w:t xml:space="preserve"> </w:t>
      </w:r>
      <w:r w:rsidRPr="00C01041">
        <w:t>spp.)</w:t>
      </w:r>
      <w:r>
        <w:t xml:space="preserve"> and grasses including eastern bottlebrush grass (</w:t>
      </w:r>
      <w:r w:rsidRPr="00C01041">
        <w:rPr>
          <w:i/>
        </w:rPr>
        <w:t xml:space="preserve">Elymus </w:t>
      </w:r>
      <w:proofErr w:type="spellStart"/>
      <w:r w:rsidRPr="00C01041">
        <w:rPr>
          <w:i/>
        </w:rPr>
        <w:t>hystrix</w:t>
      </w:r>
      <w:proofErr w:type="spellEnd"/>
      <w:r>
        <w:t xml:space="preserve">), Canada wildrye (Elymus canadensis), Indian </w:t>
      </w:r>
      <w:proofErr w:type="spellStart"/>
      <w:r>
        <w:t>woodoats</w:t>
      </w:r>
      <w:proofErr w:type="spellEnd"/>
      <w:r>
        <w:t xml:space="preserve"> (</w:t>
      </w:r>
      <w:proofErr w:type="spellStart"/>
      <w:r w:rsidRPr="00C01041">
        <w:rPr>
          <w:i/>
        </w:rPr>
        <w:t>Chasmanthium</w:t>
      </w:r>
      <w:proofErr w:type="spellEnd"/>
      <w:r w:rsidRPr="00C01041">
        <w:rPr>
          <w:i/>
        </w:rPr>
        <w:t xml:space="preserve"> </w:t>
      </w:r>
      <w:proofErr w:type="spellStart"/>
      <w:r w:rsidRPr="00C01041">
        <w:rPr>
          <w:i/>
        </w:rPr>
        <w:t>latifolium</w:t>
      </w:r>
      <w:proofErr w:type="spellEnd"/>
      <w:r>
        <w:t>) and others. Oxbows may support herbaceous vegetation dominated by species including American lotus (</w:t>
      </w:r>
      <w:proofErr w:type="spellStart"/>
      <w:r w:rsidRPr="00C01041">
        <w:rPr>
          <w:i/>
        </w:rPr>
        <w:t>Nelumbo</w:t>
      </w:r>
      <w:proofErr w:type="spellEnd"/>
      <w:r w:rsidRPr="00C01041">
        <w:rPr>
          <w:i/>
        </w:rPr>
        <w:t xml:space="preserve"> lutea</w:t>
      </w:r>
      <w:r>
        <w:t>) and broadleaf cattail (</w:t>
      </w:r>
      <w:r w:rsidRPr="00C01041">
        <w:rPr>
          <w:i/>
        </w:rPr>
        <w:t xml:space="preserve">Typha </w:t>
      </w:r>
      <w:proofErr w:type="spellStart"/>
      <w:r w:rsidRPr="00C01041">
        <w:rPr>
          <w:i/>
        </w:rPr>
        <w:t>latifolia</w:t>
      </w:r>
      <w:proofErr w:type="spellEnd"/>
      <w:r>
        <w:t>). Frequently</w:t>
      </w:r>
      <w:r w:rsidR="00C01041">
        <w:t>,</w:t>
      </w:r>
      <w:r>
        <w:t xml:space="preserve"> reworked mud and sandbars may be dominated by Missouri river willow (</w:t>
      </w:r>
      <w:r w:rsidRPr="00C01041">
        <w:rPr>
          <w:i/>
        </w:rPr>
        <w:t xml:space="preserve">Salix </w:t>
      </w:r>
      <w:proofErr w:type="spellStart"/>
      <w:r w:rsidRPr="00C01041">
        <w:rPr>
          <w:i/>
        </w:rPr>
        <w:t>eriocephala</w:t>
      </w:r>
      <w:proofErr w:type="spellEnd"/>
      <w:r>
        <w:t xml:space="preserve">), young </w:t>
      </w:r>
      <w:r w:rsidRPr="00C01041">
        <w:rPr>
          <w:i/>
        </w:rPr>
        <w:t xml:space="preserve">Salix </w:t>
      </w:r>
      <w:proofErr w:type="spellStart"/>
      <w:r w:rsidRPr="00C01041">
        <w:rPr>
          <w:i/>
        </w:rPr>
        <w:t>nigra</w:t>
      </w:r>
      <w:proofErr w:type="spellEnd"/>
      <w:r>
        <w:t xml:space="preserve"> and </w:t>
      </w:r>
      <w:r w:rsidRPr="00C01041">
        <w:rPr>
          <w:i/>
        </w:rPr>
        <w:t xml:space="preserve">Fraxinus </w:t>
      </w:r>
      <w:proofErr w:type="spellStart"/>
      <w:r w:rsidRPr="00C01041">
        <w:rPr>
          <w:i/>
        </w:rPr>
        <w:t>pennsylvanica</w:t>
      </w:r>
      <w:proofErr w:type="spellEnd"/>
      <w:r>
        <w:t xml:space="preserve">, </w:t>
      </w:r>
      <w:proofErr w:type="spellStart"/>
      <w:r w:rsidRPr="00C01041">
        <w:rPr>
          <w:i/>
        </w:rPr>
        <w:t>Platanus</w:t>
      </w:r>
      <w:proofErr w:type="spellEnd"/>
      <w:r w:rsidRPr="00C01041">
        <w:rPr>
          <w:i/>
        </w:rPr>
        <w:t xml:space="preserve"> </w:t>
      </w:r>
      <w:proofErr w:type="spellStart"/>
      <w:r w:rsidRPr="00C01041">
        <w:rPr>
          <w:i/>
        </w:rPr>
        <w:t>occidentalis</w:t>
      </w:r>
      <w:proofErr w:type="spellEnd"/>
      <w:r>
        <w:t xml:space="preserve">, or </w:t>
      </w:r>
      <w:proofErr w:type="spellStart"/>
      <w:r w:rsidRPr="00C01041">
        <w:rPr>
          <w:i/>
        </w:rPr>
        <w:t>Populus</w:t>
      </w:r>
      <w:proofErr w:type="spellEnd"/>
      <w:r w:rsidRPr="00C01041">
        <w:rPr>
          <w:i/>
        </w:rPr>
        <w:t xml:space="preserve"> </w:t>
      </w:r>
      <w:proofErr w:type="spellStart"/>
      <w:r w:rsidRPr="00C01041">
        <w:rPr>
          <w:i/>
        </w:rPr>
        <w:t>deltoides</w:t>
      </w:r>
      <w:proofErr w:type="spellEnd"/>
      <w:r>
        <w:t>, or they may have sparse vegetation of a wide variety of annual and perennial herbs of weedy habits.</w:t>
      </w:r>
    </w:p>
    <w:p w:rsidR="00EE53ED" w:rsidP="00EE53ED" w:rsidRDefault="00EE53ED" w14:paraId="049E3D2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bl>
    <w:p>
      <w:r>
        <w:rPr>
          <w:sz w:val="16"/>
        </w:rPr>
        <w:t>Species names are from the NRCS PLANTS database. Check species codes at http://plants.usda.gov.</w:t>
      </w:r>
    </w:p>
    <w:p w:rsidR="00EE53ED" w:rsidP="00EE53ED" w:rsidRDefault="00EE53ED" w14:paraId="70AD32E3" w14:textId="77777777">
      <w:pPr>
        <w:pStyle w:val="InfoPara"/>
      </w:pPr>
      <w:r>
        <w:t>Disturbance Description</w:t>
      </w:r>
    </w:p>
    <w:p w:rsidR="00EE53ED" w:rsidP="00EE53ED" w:rsidRDefault="00EE53ED" w14:paraId="3F861DE2" w14:textId="77777777">
      <w:r>
        <w:t>This system was an extremely dynamic floodplain with historic changes in channel course resulting in two to three hundred feet of bank erosion in a single river rise. Water flow was characterized by a spring flood pulse from rain or melting snow in the Rocky Mountains followed by declining flows in the summer and fall. Most floodplains are underwater each spring, and some areas may be submerged by high-water events during the growing season. The river was dominated by large se</w:t>
      </w:r>
      <w:r w:rsidR="00C01041">
        <w:t>diment transport. The Missouri R</w:t>
      </w:r>
      <w:r>
        <w:t>iver fauna is characterized by a suite of turbid water adapted fish species.</w:t>
      </w:r>
    </w:p>
    <w:p w:rsidR="00EE53ED" w:rsidP="00EE53ED" w:rsidRDefault="00EE53ED" w14:paraId="173544D7" w14:textId="77777777"/>
    <w:p w:rsidR="00EE53ED" w:rsidP="00EE53ED" w:rsidRDefault="00EE53ED" w14:paraId="719EA87F" w14:textId="77777777">
      <w:r>
        <w:t xml:space="preserve">Microtopography determines how long the various habitats are inundated. Floodplain morphology can be altered by frequent severe floods. The sediment deposition in the floodplain was a significant disturbance factor influencing natural communities and fire regimes. This physical environment of frequent sediment deposition in the floodplain and the braided </w:t>
      </w:r>
      <w:r w:rsidR="00C01041">
        <w:t>channeling</w:t>
      </w:r>
      <w:r>
        <w:t xml:space="preserve"> of the river presented significant barrier to the spread of fire.</w:t>
      </w:r>
    </w:p>
    <w:p w:rsidR="00EE53ED" w:rsidP="00EE53ED" w:rsidRDefault="00EE53ED" w14:paraId="6EB2F96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3ED" w:rsidP="00EE53ED" w:rsidRDefault="00EE53ED" w14:paraId="7ED2D26C" w14:textId="77777777">
      <w:pPr>
        <w:pStyle w:val="InfoPara"/>
      </w:pPr>
      <w:r>
        <w:t>Scale Description</w:t>
      </w:r>
    </w:p>
    <w:p w:rsidR="00EE53ED" w:rsidP="00EE53ED" w:rsidRDefault="00EE53ED" w14:paraId="78DF69C6" w14:textId="77777777">
      <w:r>
        <w:t>None</w:t>
      </w:r>
    </w:p>
    <w:p w:rsidR="00EE53ED" w:rsidP="00EE53ED" w:rsidRDefault="00EE53ED" w14:paraId="2A31B977" w14:textId="77777777">
      <w:pPr>
        <w:pStyle w:val="InfoPara"/>
      </w:pPr>
      <w:r>
        <w:t>Adjacency or Identification Concerns</w:t>
      </w:r>
    </w:p>
    <w:p w:rsidR="00EE53ED" w:rsidP="00EE53ED" w:rsidRDefault="00EE53ED" w14:paraId="50A4C0ED" w14:textId="77777777"/>
    <w:p w:rsidR="00EE53ED" w:rsidP="00EE53ED" w:rsidRDefault="00EE53ED" w14:paraId="5B8A34DD" w14:textId="77777777">
      <w:pPr>
        <w:pStyle w:val="InfoPara"/>
      </w:pPr>
      <w:r>
        <w:t>Issues or Problems</w:t>
      </w:r>
    </w:p>
    <w:p w:rsidR="00EE53ED" w:rsidP="00EE53ED" w:rsidRDefault="00EE53ED" w14:paraId="601AEA49" w14:textId="77777777">
      <w:r>
        <w:t>Federal reservoirs have had a serious and negative effect, along with agriculture that has converted much floodplain acreage to drained agricultural land.</w:t>
      </w:r>
    </w:p>
    <w:p w:rsidR="00EE53ED" w:rsidP="00EE53ED" w:rsidRDefault="00EE53ED" w14:paraId="039AD0DC" w14:textId="77777777">
      <w:pPr>
        <w:pStyle w:val="InfoPara"/>
      </w:pPr>
      <w:r>
        <w:t>Native Uncharacteristic Conditions</w:t>
      </w:r>
    </w:p>
    <w:p w:rsidR="00EE53ED" w:rsidP="00EE53ED" w:rsidRDefault="00EE53ED" w14:paraId="654B2F55" w14:textId="77777777"/>
    <w:p w:rsidR="00EE53ED" w:rsidP="00EE53ED" w:rsidRDefault="00EE53ED" w14:paraId="1063BE8D" w14:textId="77777777">
      <w:pPr>
        <w:pStyle w:val="InfoPara"/>
      </w:pPr>
      <w:r>
        <w:t>Comments</w:t>
      </w:r>
    </w:p>
    <w:p w:rsidR="00ED4432" w:rsidP="00ED4432" w:rsidRDefault="00ED4432" w14:paraId="65D6DF02" w14:textId="77777777">
      <w:r>
        <w:t xml:space="preserve">In June 2020 TNC changed the code for this BpS from 14711 to 14710. </w:t>
      </w:r>
    </w:p>
    <w:p w:rsidR="008536A3" w:rsidP="008536A3" w:rsidRDefault="008536A3" w14:paraId="4120A3F2" w14:textId="77777777">
      <w:pPr>
        <w:rPr>
          <w:rFonts w:ascii="Calibri" w:hAnsi="Calibri" w:eastAsia="Calibri"/>
          <w:b/>
          <w:bCs/>
        </w:rPr>
      </w:pPr>
    </w:p>
    <w:p w:rsidR="00EE53ED" w:rsidP="00EE53ED" w:rsidRDefault="00EE53ED" w14:paraId="1C3E6491" w14:textId="77777777">
      <w:pPr>
        <w:pStyle w:val="ReportSection"/>
      </w:pPr>
      <w:r>
        <w:t>Succession Classes</w:t>
      </w:r>
    </w:p>
    <w:p w:rsidR="00EE53ED" w:rsidP="00EE53ED" w:rsidRDefault="00EE53ED" w14:paraId="20A4C68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3ED" w:rsidP="00EE53ED" w:rsidRDefault="00EE53ED" w14:paraId="6C5FDC56"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E53ED" w:rsidP="00EE53ED" w:rsidRDefault="00EE53ED" w14:paraId="11C82CD0" w14:textId="77777777"/>
    <w:p w:rsidR="00EE53ED" w:rsidP="00EE53ED" w:rsidRDefault="00EE53ED" w14:paraId="476BE9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1860"/>
        <w:gridCol w:w="1956"/>
      </w:tblGrid>
      <w:tr w:rsidRPr="00EE53ED" w:rsidR="00EE53ED" w:rsidTr="00EE53ED" w14:paraId="795BC92F" w14:textId="77777777">
        <w:tc>
          <w:tcPr>
            <w:tcW w:w="1224" w:type="dxa"/>
            <w:tcBorders>
              <w:top w:val="single" w:color="auto" w:sz="2" w:space="0"/>
              <w:bottom w:val="single" w:color="000000" w:sz="12" w:space="0"/>
            </w:tcBorders>
            <w:shd w:val="clear" w:color="auto" w:fill="auto"/>
          </w:tcPr>
          <w:p w:rsidRPr="00EE53ED" w:rsidR="00EE53ED" w:rsidP="00384AD7" w:rsidRDefault="00EE53ED" w14:paraId="11EC8738" w14:textId="77777777">
            <w:pPr>
              <w:rPr>
                <w:b/>
                <w:bCs/>
              </w:rPr>
            </w:pPr>
            <w:r w:rsidRPr="00EE53ED">
              <w:rPr>
                <w:b/>
                <w:bCs/>
              </w:rPr>
              <w:t>Symbol</w:t>
            </w:r>
          </w:p>
        </w:tc>
        <w:tc>
          <w:tcPr>
            <w:tcW w:w="1908" w:type="dxa"/>
            <w:tcBorders>
              <w:top w:val="single" w:color="auto" w:sz="2" w:space="0"/>
              <w:bottom w:val="single" w:color="000000" w:sz="12" w:space="0"/>
            </w:tcBorders>
            <w:shd w:val="clear" w:color="auto" w:fill="auto"/>
          </w:tcPr>
          <w:p w:rsidRPr="00EE53ED" w:rsidR="00EE53ED" w:rsidP="00384AD7" w:rsidRDefault="00EE53ED" w14:paraId="3A0C2884" w14:textId="77777777">
            <w:pPr>
              <w:rPr>
                <w:b/>
                <w:bCs/>
              </w:rPr>
            </w:pPr>
            <w:r w:rsidRPr="00EE53ED">
              <w:rPr>
                <w:b/>
                <w:bCs/>
              </w:rPr>
              <w:t>Scientific Name</w:t>
            </w:r>
          </w:p>
        </w:tc>
        <w:tc>
          <w:tcPr>
            <w:tcW w:w="1860" w:type="dxa"/>
            <w:tcBorders>
              <w:top w:val="single" w:color="auto" w:sz="2" w:space="0"/>
              <w:bottom w:val="single" w:color="000000" w:sz="12" w:space="0"/>
            </w:tcBorders>
            <w:shd w:val="clear" w:color="auto" w:fill="auto"/>
          </w:tcPr>
          <w:p w:rsidRPr="00EE53ED" w:rsidR="00EE53ED" w:rsidP="00384AD7" w:rsidRDefault="00EE53ED" w14:paraId="7F7B1A21" w14:textId="77777777">
            <w:pPr>
              <w:rPr>
                <w:b/>
                <w:bCs/>
              </w:rPr>
            </w:pPr>
            <w:r w:rsidRPr="00EE53ED">
              <w:rPr>
                <w:b/>
                <w:bCs/>
              </w:rPr>
              <w:t>Common Name</w:t>
            </w:r>
          </w:p>
        </w:tc>
        <w:tc>
          <w:tcPr>
            <w:tcW w:w="1956" w:type="dxa"/>
            <w:tcBorders>
              <w:top w:val="single" w:color="auto" w:sz="2" w:space="0"/>
              <w:bottom w:val="single" w:color="000000" w:sz="12" w:space="0"/>
            </w:tcBorders>
            <w:shd w:val="clear" w:color="auto" w:fill="auto"/>
          </w:tcPr>
          <w:p w:rsidRPr="00EE53ED" w:rsidR="00EE53ED" w:rsidP="00384AD7" w:rsidRDefault="00EE53ED" w14:paraId="30A65D73" w14:textId="77777777">
            <w:pPr>
              <w:rPr>
                <w:b/>
                <w:bCs/>
              </w:rPr>
            </w:pPr>
            <w:r w:rsidRPr="00EE53ED">
              <w:rPr>
                <w:b/>
                <w:bCs/>
              </w:rPr>
              <w:t>Canopy Position</w:t>
            </w:r>
          </w:p>
        </w:tc>
      </w:tr>
      <w:tr w:rsidRPr="00EE53ED" w:rsidR="00EE53ED" w:rsidTr="00EE53ED" w14:paraId="3A1015C7" w14:textId="77777777">
        <w:tc>
          <w:tcPr>
            <w:tcW w:w="1224" w:type="dxa"/>
            <w:tcBorders>
              <w:top w:val="single" w:color="000000" w:sz="12" w:space="0"/>
            </w:tcBorders>
            <w:shd w:val="clear" w:color="auto" w:fill="auto"/>
          </w:tcPr>
          <w:p w:rsidRPr="00EE53ED" w:rsidR="00EE53ED" w:rsidP="00384AD7" w:rsidRDefault="00EE53ED" w14:paraId="51420A0F" w14:textId="77777777">
            <w:pPr>
              <w:rPr>
                <w:bCs/>
              </w:rPr>
            </w:pPr>
            <w:r w:rsidRPr="00EE53ED">
              <w:rPr>
                <w:bCs/>
              </w:rPr>
              <w:t>POLYG</w:t>
            </w:r>
          </w:p>
        </w:tc>
        <w:tc>
          <w:tcPr>
            <w:tcW w:w="1908" w:type="dxa"/>
            <w:tcBorders>
              <w:top w:val="single" w:color="000000" w:sz="12" w:space="0"/>
            </w:tcBorders>
            <w:shd w:val="clear" w:color="auto" w:fill="auto"/>
          </w:tcPr>
          <w:p w:rsidRPr="00EE53ED" w:rsidR="00EE53ED" w:rsidP="00384AD7" w:rsidRDefault="00EE53ED" w14:paraId="6D88B032" w14:textId="77777777">
            <w:r w:rsidRPr="00EE53ED">
              <w:t>Polygala</w:t>
            </w:r>
          </w:p>
        </w:tc>
        <w:tc>
          <w:tcPr>
            <w:tcW w:w="1860" w:type="dxa"/>
            <w:tcBorders>
              <w:top w:val="single" w:color="000000" w:sz="12" w:space="0"/>
            </w:tcBorders>
            <w:shd w:val="clear" w:color="auto" w:fill="auto"/>
          </w:tcPr>
          <w:p w:rsidRPr="00EE53ED" w:rsidR="00EE53ED" w:rsidP="00384AD7" w:rsidRDefault="00EE53ED" w14:paraId="2FDC6AB2" w14:textId="77777777">
            <w:r w:rsidRPr="00EE53ED">
              <w:t>Polygala</w:t>
            </w:r>
          </w:p>
        </w:tc>
        <w:tc>
          <w:tcPr>
            <w:tcW w:w="1956" w:type="dxa"/>
            <w:tcBorders>
              <w:top w:val="single" w:color="000000" w:sz="12" w:space="0"/>
            </w:tcBorders>
            <w:shd w:val="clear" w:color="auto" w:fill="auto"/>
          </w:tcPr>
          <w:p w:rsidRPr="00EE53ED" w:rsidR="00EE53ED" w:rsidP="00384AD7" w:rsidRDefault="00EE53ED" w14:paraId="35F6044F" w14:textId="77777777">
            <w:r w:rsidRPr="00EE53ED">
              <w:t>Upper</w:t>
            </w:r>
          </w:p>
        </w:tc>
      </w:tr>
      <w:tr w:rsidRPr="00EE53ED" w:rsidR="00EE53ED" w:rsidTr="00EE53ED" w14:paraId="22408411" w14:textId="77777777">
        <w:tc>
          <w:tcPr>
            <w:tcW w:w="1224" w:type="dxa"/>
            <w:shd w:val="clear" w:color="auto" w:fill="auto"/>
          </w:tcPr>
          <w:p w:rsidRPr="00EE53ED" w:rsidR="00EE53ED" w:rsidP="00384AD7" w:rsidRDefault="00EE53ED" w14:paraId="16204D49" w14:textId="77777777">
            <w:pPr>
              <w:rPr>
                <w:bCs/>
              </w:rPr>
            </w:pPr>
            <w:r w:rsidRPr="00EE53ED">
              <w:rPr>
                <w:bCs/>
              </w:rPr>
              <w:t>AMBRO</w:t>
            </w:r>
          </w:p>
        </w:tc>
        <w:tc>
          <w:tcPr>
            <w:tcW w:w="1908" w:type="dxa"/>
            <w:shd w:val="clear" w:color="auto" w:fill="auto"/>
          </w:tcPr>
          <w:p w:rsidRPr="00EE53ED" w:rsidR="00EE53ED" w:rsidP="00384AD7" w:rsidRDefault="00EE53ED" w14:paraId="7041A2C3" w14:textId="77777777">
            <w:r w:rsidRPr="00EE53ED">
              <w:t>Ambrosia</w:t>
            </w:r>
          </w:p>
        </w:tc>
        <w:tc>
          <w:tcPr>
            <w:tcW w:w="1860" w:type="dxa"/>
            <w:shd w:val="clear" w:color="auto" w:fill="auto"/>
          </w:tcPr>
          <w:p w:rsidRPr="00EE53ED" w:rsidR="00EE53ED" w:rsidP="00384AD7" w:rsidRDefault="00EE53ED" w14:paraId="210E0A5A" w14:textId="77777777">
            <w:r w:rsidRPr="00EE53ED">
              <w:t>Ragweed</w:t>
            </w:r>
          </w:p>
        </w:tc>
        <w:tc>
          <w:tcPr>
            <w:tcW w:w="1956" w:type="dxa"/>
            <w:shd w:val="clear" w:color="auto" w:fill="auto"/>
          </w:tcPr>
          <w:p w:rsidRPr="00EE53ED" w:rsidR="00EE53ED" w:rsidP="00384AD7" w:rsidRDefault="00EE53ED" w14:paraId="32AFEDBF" w14:textId="77777777">
            <w:r w:rsidRPr="00EE53ED">
              <w:t>Upper</w:t>
            </w:r>
          </w:p>
        </w:tc>
      </w:tr>
      <w:tr w:rsidRPr="00EE53ED" w:rsidR="00EE53ED" w:rsidTr="00EE53ED" w14:paraId="28728762" w14:textId="77777777">
        <w:tc>
          <w:tcPr>
            <w:tcW w:w="1224" w:type="dxa"/>
            <w:shd w:val="clear" w:color="auto" w:fill="auto"/>
          </w:tcPr>
          <w:p w:rsidRPr="00EE53ED" w:rsidR="00EE53ED" w:rsidP="00384AD7" w:rsidRDefault="00EE53ED" w14:paraId="20174530" w14:textId="77777777">
            <w:pPr>
              <w:rPr>
                <w:bCs/>
              </w:rPr>
            </w:pPr>
            <w:r w:rsidRPr="00EE53ED">
              <w:rPr>
                <w:bCs/>
              </w:rPr>
              <w:t>BIDEN</w:t>
            </w:r>
          </w:p>
        </w:tc>
        <w:tc>
          <w:tcPr>
            <w:tcW w:w="1908" w:type="dxa"/>
            <w:shd w:val="clear" w:color="auto" w:fill="auto"/>
          </w:tcPr>
          <w:p w:rsidRPr="00EE53ED" w:rsidR="00EE53ED" w:rsidP="00384AD7" w:rsidRDefault="00EE53ED" w14:paraId="37C60114" w14:textId="77777777">
            <w:proofErr w:type="spellStart"/>
            <w:r w:rsidRPr="00EE53ED">
              <w:t>Bidens</w:t>
            </w:r>
            <w:proofErr w:type="spellEnd"/>
          </w:p>
        </w:tc>
        <w:tc>
          <w:tcPr>
            <w:tcW w:w="1860" w:type="dxa"/>
            <w:shd w:val="clear" w:color="auto" w:fill="auto"/>
          </w:tcPr>
          <w:p w:rsidRPr="00EE53ED" w:rsidR="00EE53ED" w:rsidP="00384AD7" w:rsidRDefault="00EE53ED" w14:paraId="42243069" w14:textId="77777777">
            <w:proofErr w:type="spellStart"/>
            <w:r w:rsidRPr="00EE53ED">
              <w:t>Beggarticks</w:t>
            </w:r>
            <w:proofErr w:type="spellEnd"/>
          </w:p>
        </w:tc>
        <w:tc>
          <w:tcPr>
            <w:tcW w:w="1956" w:type="dxa"/>
            <w:shd w:val="clear" w:color="auto" w:fill="auto"/>
          </w:tcPr>
          <w:p w:rsidRPr="00EE53ED" w:rsidR="00EE53ED" w:rsidP="00384AD7" w:rsidRDefault="00EE53ED" w14:paraId="01620550" w14:textId="77777777">
            <w:r w:rsidRPr="00EE53ED">
              <w:t>Upper</w:t>
            </w:r>
          </w:p>
        </w:tc>
      </w:tr>
    </w:tbl>
    <w:p w:rsidR="00EE53ED" w:rsidP="00EE53ED" w:rsidRDefault="00EE53ED" w14:paraId="4CC092B8" w14:textId="77777777"/>
    <w:p w:rsidR="00EE53ED" w:rsidP="00EE53ED" w:rsidRDefault="00EE53ED" w14:paraId="12C97334" w14:textId="77777777">
      <w:pPr>
        <w:pStyle w:val="SClassInfoPara"/>
      </w:pPr>
      <w:r>
        <w:t>Description</w:t>
      </w:r>
    </w:p>
    <w:p w:rsidR="00EE53ED" w:rsidP="00EE53ED" w:rsidRDefault="00EE53ED" w14:paraId="55553F4C" w14:textId="77777777">
      <w:r>
        <w:t xml:space="preserve">Immediate post scouring flood or depositional event. Bare soil or low annual weeds like </w:t>
      </w:r>
      <w:proofErr w:type="spellStart"/>
      <w:r>
        <w:t>bidens</w:t>
      </w:r>
      <w:proofErr w:type="spellEnd"/>
      <w:r>
        <w:t xml:space="preserve">, </w:t>
      </w:r>
      <w:proofErr w:type="spellStart"/>
      <w:r>
        <w:t>ragweeds</w:t>
      </w:r>
      <w:proofErr w:type="spellEnd"/>
      <w:r>
        <w:t>, and smartwee</w:t>
      </w:r>
      <w:r w:rsidR="00A65E6E">
        <w:t>ds. Scouring</w:t>
      </w:r>
      <w:r>
        <w:t xml:space="preserve"> a</w:t>
      </w:r>
      <w:r w:rsidR="00A65E6E">
        <w:t xml:space="preserve">nd flooding events </w:t>
      </w:r>
      <w:r>
        <w:t>maintain the class. This class will succeed to shrubs if it is not replaced with another scouring event or a depositional event.</w:t>
      </w:r>
    </w:p>
    <w:p w:rsidR="00EE53ED" w:rsidP="00EE53ED" w:rsidRDefault="00EE53ED" w14:paraId="426A234C" w14:textId="77777777"/>
    <w:p>
      <w:r>
        <w:rPr>
          <w:i/>
          <w:u w:val="single"/>
        </w:rPr>
        <w:t>Maximum Tree Size Class</w:t>
      </w:r>
      <w:br/>
      <w:r>
        <w:t>None</w:t>
      </w:r>
    </w:p>
    <w:p w:rsidR="00EE53ED" w:rsidP="00EE53ED" w:rsidRDefault="00EE53ED" w14:paraId="7CD8E888"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E53ED" w:rsidP="00EE53ED" w:rsidRDefault="00EE53ED" w14:paraId="17C9E97B" w14:textId="77777777"/>
    <w:p w:rsidR="00EE53ED" w:rsidP="00EE53ED" w:rsidRDefault="00EE53ED" w14:paraId="380ECB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EE53ED" w:rsidR="00EE53ED" w:rsidTr="00EE53ED" w14:paraId="6CEEA629" w14:textId="77777777">
        <w:tc>
          <w:tcPr>
            <w:tcW w:w="1104" w:type="dxa"/>
            <w:tcBorders>
              <w:top w:val="single" w:color="auto" w:sz="2" w:space="0"/>
              <w:bottom w:val="single" w:color="000000" w:sz="12" w:space="0"/>
            </w:tcBorders>
            <w:shd w:val="clear" w:color="auto" w:fill="auto"/>
          </w:tcPr>
          <w:p w:rsidRPr="00EE53ED" w:rsidR="00EE53ED" w:rsidP="009C48AB" w:rsidRDefault="00EE53ED" w14:paraId="2AAD798D" w14:textId="77777777">
            <w:pPr>
              <w:rPr>
                <w:b/>
                <w:bCs/>
              </w:rPr>
            </w:pPr>
            <w:r w:rsidRPr="00EE53ED">
              <w:rPr>
                <w:b/>
                <w:bCs/>
              </w:rPr>
              <w:t>Symbol</w:t>
            </w:r>
          </w:p>
        </w:tc>
        <w:tc>
          <w:tcPr>
            <w:tcW w:w="2640" w:type="dxa"/>
            <w:tcBorders>
              <w:top w:val="single" w:color="auto" w:sz="2" w:space="0"/>
              <w:bottom w:val="single" w:color="000000" w:sz="12" w:space="0"/>
            </w:tcBorders>
            <w:shd w:val="clear" w:color="auto" w:fill="auto"/>
          </w:tcPr>
          <w:p w:rsidRPr="00EE53ED" w:rsidR="00EE53ED" w:rsidP="009C48AB" w:rsidRDefault="00EE53ED" w14:paraId="5C1CD649" w14:textId="77777777">
            <w:pPr>
              <w:rPr>
                <w:b/>
                <w:bCs/>
              </w:rPr>
            </w:pPr>
            <w:r w:rsidRPr="00EE53ED">
              <w:rPr>
                <w:b/>
                <w:bCs/>
              </w:rPr>
              <w:t>Scientific Name</w:t>
            </w:r>
          </w:p>
        </w:tc>
        <w:tc>
          <w:tcPr>
            <w:tcW w:w="2268" w:type="dxa"/>
            <w:tcBorders>
              <w:top w:val="single" w:color="auto" w:sz="2" w:space="0"/>
              <w:bottom w:val="single" w:color="000000" w:sz="12" w:space="0"/>
            </w:tcBorders>
            <w:shd w:val="clear" w:color="auto" w:fill="auto"/>
          </w:tcPr>
          <w:p w:rsidRPr="00EE53ED" w:rsidR="00EE53ED" w:rsidP="009C48AB" w:rsidRDefault="00EE53ED" w14:paraId="595593F9" w14:textId="77777777">
            <w:pPr>
              <w:rPr>
                <w:b/>
                <w:bCs/>
              </w:rPr>
            </w:pPr>
            <w:r w:rsidRPr="00EE53ED">
              <w:rPr>
                <w:b/>
                <w:bCs/>
              </w:rPr>
              <w:t>Common Name</w:t>
            </w:r>
          </w:p>
        </w:tc>
        <w:tc>
          <w:tcPr>
            <w:tcW w:w="1956" w:type="dxa"/>
            <w:tcBorders>
              <w:top w:val="single" w:color="auto" w:sz="2" w:space="0"/>
              <w:bottom w:val="single" w:color="000000" w:sz="12" w:space="0"/>
            </w:tcBorders>
            <w:shd w:val="clear" w:color="auto" w:fill="auto"/>
          </w:tcPr>
          <w:p w:rsidRPr="00EE53ED" w:rsidR="00EE53ED" w:rsidP="009C48AB" w:rsidRDefault="00EE53ED" w14:paraId="431A8F0C" w14:textId="77777777">
            <w:pPr>
              <w:rPr>
                <w:b/>
                <w:bCs/>
              </w:rPr>
            </w:pPr>
            <w:r w:rsidRPr="00EE53ED">
              <w:rPr>
                <w:b/>
                <w:bCs/>
              </w:rPr>
              <w:t>Canopy Position</w:t>
            </w:r>
          </w:p>
        </w:tc>
      </w:tr>
      <w:tr w:rsidRPr="00EE53ED" w:rsidR="00EE53ED" w:rsidTr="00EE53ED" w14:paraId="72D2C43C" w14:textId="77777777">
        <w:tc>
          <w:tcPr>
            <w:tcW w:w="1104" w:type="dxa"/>
            <w:tcBorders>
              <w:top w:val="single" w:color="000000" w:sz="12" w:space="0"/>
            </w:tcBorders>
            <w:shd w:val="clear" w:color="auto" w:fill="auto"/>
          </w:tcPr>
          <w:p w:rsidRPr="00EE53ED" w:rsidR="00EE53ED" w:rsidP="009C48AB" w:rsidRDefault="00EE53ED" w14:paraId="1A6954D4" w14:textId="77777777">
            <w:pPr>
              <w:rPr>
                <w:bCs/>
              </w:rPr>
            </w:pPr>
            <w:r w:rsidRPr="00EE53ED">
              <w:rPr>
                <w:bCs/>
              </w:rPr>
              <w:t>SALIX</w:t>
            </w:r>
          </w:p>
        </w:tc>
        <w:tc>
          <w:tcPr>
            <w:tcW w:w="2640" w:type="dxa"/>
            <w:tcBorders>
              <w:top w:val="single" w:color="000000" w:sz="12" w:space="0"/>
            </w:tcBorders>
            <w:shd w:val="clear" w:color="auto" w:fill="auto"/>
          </w:tcPr>
          <w:p w:rsidRPr="00EE53ED" w:rsidR="00EE53ED" w:rsidP="009C48AB" w:rsidRDefault="00EE53ED" w14:paraId="55E80C13" w14:textId="77777777">
            <w:r w:rsidRPr="00EE53ED">
              <w:t>Salix</w:t>
            </w:r>
          </w:p>
        </w:tc>
        <w:tc>
          <w:tcPr>
            <w:tcW w:w="2268" w:type="dxa"/>
            <w:tcBorders>
              <w:top w:val="single" w:color="000000" w:sz="12" w:space="0"/>
            </w:tcBorders>
            <w:shd w:val="clear" w:color="auto" w:fill="auto"/>
          </w:tcPr>
          <w:p w:rsidRPr="00EE53ED" w:rsidR="00EE53ED" w:rsidP="009C48AB" w:rsidRDefault="00EE53ED" w14:paraId="4224248C" w14:textId="77777777">
            <w:r w:rsidRPr="00EE53ED">
              <w:t>Willow</w:t>
            </w:r>
          </w:p>
        </w:tc>
        <w:tc>
          <w:tcPr>
            <w:tcW w:w="1956" w:type="dxa"/>
            <w:tcBorders>
              <w:top w:val="single" w:color="000000" w:sz="12" w:space="0"/>
            </w:tcBorders>
            <w:shd w:val="clear" w:color="auto" w:fill="auto"/>
          </w:tcPr>
          <w:p w:rsidRPr="00EE53ED" w:rsidR="00EE53ED" w:rsidP="009C48AB" w:rsidRDefault="00EE53ED" w14:paraId="7F9ADB0F" w14:textId="77777777">
            <w:r w:rsidRPr="00EE53ED">
              <w:t>Upper</w:t>
            </w:r>
          </w:p>
        </w:tc>
      </w:tr>
      <w:tr w:rsidRPr="00EE53ED" w:rsidR="00EE53ED" w:rsidTr="00EE53ED" w14:paraId="0A8FE5D2" w14:textId="77777777">
        <w:tc>
          <w:tcPr>
            <w:tcW w:w="1104" w:type="dxa"/>
            <w:shd w:val="clear" w:color="auto" w:fill="auto"/>
          </w:tcPr>
          <w:p w:rsidRPr="00EE53ED" w:rsidR="00EE53ED" w:rsidP="009C48AB" w:rsidRDefault="00EE53ED" w14:paraId="1ABF2052" w14:textId="77777777">
            <w:pPr>
              <w:rPr>
                <w:bCs/>
              </w:rPr>
            </w:pPr>
            <w:r w:rsidRPr="00EE53ED">
              <w:rPr>
                <w:bCs/>
              </w:rPr>
              <w:t>FRPE</w:t>
            </w:r>
          </w:p>
        </w:tc>
        <w:tc>
          <w:tcPr>
            <w:tcW w:w="2640" w:type="dxa"/>
            <w:shd w:val="clear" w:color="auto" w:fill="auto"/>
          </w:tcPr>
          <w:p w:rsidRPr="00EE53ED" w:rsidR="00EE53ED" w:rsidP="009C48AB" w:rsidRDefault="00EE53ED" w14:paraId="31479A45" w14:textId="77777777">
            <w:r w:rsidRPr="00EE53ED">
              <w:t xml:space="preserve">Fraxinus </w:t>
            </w:r>
            <w:proofErr w:type="spellStart"/>
            <w:r w:rsidRPr="00EE53ED">
              <w:t>pennsylvanica</w:t>
            </w:r>
            <w:proofErr w:type="spellEnd"/>
          </w:p>
        </w:tc>
        <w:tc>
          <w:tcPr>
            <w:tcW w:w="2268" w:type="dxa"/>
            <w:shd w:val="clear" w:color="auto" w:fill="auto"/>
          </w:tcPr>
          <w:p w:rsidRPr="00EE53ED" w:rsidR="00EE53ED" w:rsidP="009C48AB" w:rsidRDefault="00EE53ED" w14:paraId="22F6108D" w14:textId="77777777">
            <w:r w:rsidRPr="00EE53ED">
              <w:t>Green ash</w:t>
            </w:r>
          </w:p>
        </w:tc>
        <w:tc>
          <w:tcPr>
            <w:tcW w:w="1956" w:type="dxa"/>
            <w:shd w:val="clear" w:color="auto" w:fill="auto"/>
          </w:tcPr>
          <w:p w:rsidRPr="00EE53ED" w:rsidR="00EE53ED" w:rsidP="009C48AB" w:rsidRDefault="00EE53ED" w14:paraId="54E5AFA3" w14:textId="77777777">
            <w:r w:rsidRPr="00EE53ED">
              <w:t>Upper</w:t>
            </w:r>
          </w:p>
        </w:tc>
      </w:tr>
      <w:tr w:rsidRPr="00EE53ED" w:rsidR="00EE53ED" w:rsidTr="00EE53ED" w14:paraId="72E90425" w14:textId="77777777">
        <w:tc>
          <w:tcPr>
            <w:tcW w:w="1104" w:type="dxa"/>
            <w:shd w:val="clear" w:color="auto" w:fill="auto"/>
          </w:tcPr>
          <w:p w:rsidRPr="00EE53ED" w:rsidR="00EE53ED" w:rsidP="009C48AB" w:rsidRDefault="00EE53ED" w14:paraId="4D706874" w14:textId="77777777">
            <w:pPr>
              <w:rPr>
                <w:bCs/>
              </w:rPr>
            </w:pPr>
            <w:r w:rsidRPr="00EE53ED">
              <w:rPr>
                <w:bCs/>
              </w:rPr>
              <w:t>PODE3</w:t>
            </w:r>
          </w:p>
        </w:tc>
        <w:tc>
          <w:tcPr>
            <w:tcW w:w="2640" w:type="dxa"/>
            <w:shd w:val="clear" w:color="auto" w:fill="auto"/>
          </w:tcPr>
          <w:p w:rsidRPr="00EE53ED" w:rsidR="00EE53ED" w:rsidP="009C48AB" w:rsidRDefault="00EE53ED" w14:paraId="6C6408B3" w14:textId="77777777">
            <w:proofErr w:type="spellStart"/>
            <w:r w:rsidRPr="00EE53ED">
              <w:t>Populus</w:t>
            </w:r>
            <w:proofErr w:type="spellEnd"/>
            <w:r w:rsidRPr="00EE53ED">
              <w:t xml:space="preserve"> </w:t>
            </w:r>
            <w:proofErr w:type="spellStart"/>
            <w:r w:rsidRPr="00EE53ED">
              <w:t>deltoides</w:t>
            </w:r>
            <w:proofErr w:type="spellEnd"/>
          </w:p>
        </w:tc>
        <w:tc>
          <w:tcPr>
            <w:tcW w:w="2268" w:type="dxa"/>
            <w:shd w:val="clear" w:color="auto" w:fill="auto"/>
          </w:tcPr>
          <w:p w:rsidRPr="00EE53ED" w:rsidR="00EE53ED" w:rsidP="009C48AB" w:rsidRDefault="00EE53ED" w14:paraId="54AE9DB5" w14:textId="77777777">
            <w:r w:rsidRPr="00EE53ED">
              <w:t>Eastern cottonwood</w:t>
            </w:r>
          </w:p>
        </w:tc>
        <w:tc>
          <w:tcPr>
            <w:tcW w:w="1956" w:type="dxa"/>
            <w:shd w:val="clear" w:color="auto" w:fill="auto"/>
          </w:tcPr>
          <w:p w:rsidRPr="00EE53ED" w:rsidR="00EE53ED" w:rsidP="009C48AB" w:rsidRDefault="00EE53ED" w14:paraId="49E50B22" w14:textId="77777777">
            <w:r w:rsidRPr="00EE53ED">
              <w:t>Upper</w:t>
            </w:r>
          </w:p>
        </w:tc>
      </w:tr>
    </w:tbl>
    <w:p w:rsidR="00EE53ED" w:rsidP="00EE53ED" w:rsidRDefault="00EE53ED" w14:paraId="7050F5C0" w14:textId="77777777"/>
    <w:p w:rsidR="00EE53ED" w:rsidP="00EE53ED" w:rsidRDefault="00EE53ED" w14:paraId="6CF0BFC2" w14:textId="77777777">
      <w:pPr>
        <w:pStyle w:val="SClassInfoPara"/>
      </w:pPr>
      <w:r>
        <w:lastRenderedPageBreak/>
        <w:t>Description</w:t>
      </w:r>
    </w:p>
    <w:p w:rsidR="00EE53ED" w:rsidP="00EE53ED" w:rsidRDefault="00EE53ED" w14:paraId="6AF95CCD" w14:textId="77777777">
      <w:r>
        <w:t xml:space="preserve">Shrub stage. Dominant species include willow, ash and cottonwood. A scouring or </w:t>
      </w:r>
      <w:r w:rsidR="00285122">
        <w:t xml:space="preserve">depositional event </w:t>
      </w:r>
      <w:r w:rsidR="00DB4A67">
        <w:t>will replace the system. Flooding events may maintain the class.</w:t>
      </w:r>
    </w:p>
    <w:p w:rsidR="00DB4A67" w:rsidP="00EE53ED" w:rsidRDefault="00DB4A67" w14:paraId="7B6A10E4" w14:textId="77777777"/>
    <w:p>
      <w:r>
        <w:rPr>
          <w:i/>
          <w:u w:val="single"/>
        </w:rPr>
        <w:t>Maximum Tree Size Class</w:t>
      </w:r>
      <w:br/>
      <w:r>
        <w:t>Sapling &gt;4.5ft; &lt;5"DBH</w:t>
      </w:r>
    </w:p>
    <w:p w:rsidR="00EE53ED" w:rsidP="00EE53ED" w:rsidRDefault="00EE53ED" w14:paraId="2F16F4BD"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E53ED" w:rsidP="00EE53ED" w:rsidRDefault="00EE53ED" w14:paraId="56927B9D" w14:textId="77777777"/>
    <w:p w:rsidR="00EE53ED" w:rsidP="00EE53ED" w:rsidRDefault="00EE53ED" w14:paraId="4C9D1D7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EE53ED" w:rsidR="00EE53ED" w:rsidTr="00EE53ED" w14:paraId="7CF97571" w14:textId="77777777">
        <w:tc>
          <w:tcPr>
            <w:tcW w:w="1104" w:type="dxa"/>
            <w:tcBorders>
              <w:top w:val="single" w:color="auto" w:sz="2" w:space="0"/>
              <w:bottom w:val="single" w:color="000000" w:sz="12" w:space="0"/>
            </w:tcBorders>
            <w:shd w:val="clear" w:color="auto" w:fill="auto"/>
          </w:tcPr>
          <w:p w:rsidRPr="00EE53ED" w:rsidR="00EE53ED" w:rsidP="007523F6" w:rsidRDefault="00EE53ED" w14:paraId="427F1EA4" w14:textId="77777777">
            <w:pPr>
              <w:rPr>
                <w:b/>
                <w:bCs/>
              </w:rPr>
            </w:pPr>
            <w:r w:rsidRPr="00EE53ED">
              <w:rPr>
                <w:b/>
                <w:bCs/>
              </w:rPr>
              <w:t>Symbol</w:t>
            </w:r>
          </w:p>
        </w:tc>
        <w:tc>
          <w:tcPr>
            <w:tcW w:w="2640" w:type="dxa"/>
            <w:tcBorders>
              <w:top w:val="single" w:color="auto" w:sz="2" w:space="0"/>
              <w:bottom w:val="single" w:color="000000" w:sz="12" w:space="0"/>
            </w:tcBorders>
            <w:shd w:val="clear" w:color="auto" w:fill="auto"/>
          </w:tcPr>
          <w:p w:rsidRPr="00EE53ED" w:rsidR="00EE53ED" w:rsidP="007523F6" w:rsidRDefault="00EE53ED" w14:paraId="21C741F6" w14:textId="77777777">
            <w:pPr>
              <w:rPr>
                <w:b/>
                <w:bCs/>
              </w:rPr>
            </w:pPr>
            <w:r w:rsidRPr="00EE53ED">
              <w:rPr>
                <w:b/>
                <w:bCs/>
              </w:rPr>
              <w:t>Scientific Name</w:t>
            </w:r>
          </w:p>
        </w:tc>
        <w:tc>
          <w:tcPr>
            <w:tcW w:w="2268" w:type="dxa"/>
            <w:tcBorders>
              <w:top w:val="single" w:color="auto" w:sz="2" w:space="0"/>
              <w:bottom w:val="single" w:color="000000" w:sz="12" w:space="0"/>
            </w:tcBorders>
            <w:shd w:val="clear" w:color="auto" w:fill="auto"/>
          </w:tcPr>
          <w:p w:rsidRPr="00EE53ED" w:rsidR="00EE53ED" w:rsidP="007523F6" w:rsidRDefault="00EE53ED" w14:paraId="743A3FAC" w14:textId="77777777">
            <w:pPr>
              <w:rPr>
                <w:b/>
                <w:bCs/>
              </w:rPr>
            </w:pPr>
            <w:r w:rsidRPr="00EE53ED">
              <w:rPr>
                <w:b/>
                <w:bCs/>
              </w:rPr>
              <w:t>Common Name</w:t>
            </w:r>
          </w:p>
        </w:tc>
        <w:tc>
          <w:tcPr>
            <w:tcW w:w="1956" w:type="dxa"/>
            <w:tcBorders>
              <w:top w:val="single" w:color="auto" w:sz="2" w:space="0"/>
              <w:bottom w:val="single" w:color="000000" w:sz="12" w:space="0"/>
            </w:tcBorders>
            <w:shd w:val="clear" w:color="auto" w:fill="auto"/>
          </w:tcPr>
          <w:p w:rsidRPr="00EE53ED" w:rsidR="00EE53ED" w:rsidP="007523F6" w:rsidRDefault="00EE53ED" w14:paraId="79A9AA5C" w14:textId="77777777">
            <w:pPr>
              <w:rPr>
                <w:b/>
                <w:bCs/>
              </w:rPr>
            </w:pPr>
            <w:r w:rsidRPr="00EE53ED">
              <w:rPr>
                <w:b/>
                <w:bCs/>
              </w:rPr>
              <w:t>Canopy Position</w:t>
            </w:r>
          </w:p>
        </w:tc>
      </w:tr>
      <w:tr w:rsidRPr="00EE53ED" w:rsidR="00EE53ED" w:rsidTr="00EE53ED" w14:paraId="2D614336" w14:textId="77777777">
        <w:tc>
          <w:tcPr>
            <w:tcW w:w="1104" w:type="dxa"/>
            <w:tcBorders>
              <w:top w:val="single" w:color="000000" w:sz="12" w:space="0"/>
            </w:tcBorders>
            <w:shd w:val="clear" w:color="auto" w:fill="auto"/>
          </w:tcPr>
          <w:p w:rsidRPr="00EE53ED" w:rsidR="00EE53ED" w:rsidP="007523F6" w:rsidRDefault="00EE53ED" w14:paraId="091B7128" w14:textId="77777777">
            <w:pPr>
              <w:rPr>
                <w:bCs/>
              </w:rPr>
            </w:pPr>
            <w:r w:rsidRPr="00EE53ED">
              <w:rPr>
                <w:bCs/>
              </w:rPr>
              <w:t>FRPE</w:t>
            </w:r>
          </w:p>
        </w:tc>
        <w:tc>
          <w:tcPr>
            <w:tcW w:w="2640" w:type="dxa"/>
            <w:tcBorders>
              <w:top w:val="single" w:color="000000" w:sz="12" w:space="0"/>
            </w:tcBorders>
            <w:shd w:val="clear" w:color="auto" w:fill="auto"/>
          </w:tcPr>
          <w:p w:rsidRPr="00EE53ED" w:rsidR="00EE53ED" w:rsidP="007523F6" w:rsidRDefault="00EE53ED" w14:paraId="7CD0BDCE" w14:textId="77777777">
            <w:r w:rsidRPr="00EE53ED">
              <w:t xml:space="preserve">Fraxinus </w:t>
            </w:r>
            <w:proofErr w:type="spellStart"/>
            <w:r w:rsidRPr="00EE53ED">
              <w:t>pennsylvanica</w:t>
            </w:r>
            <w:proofErr w:type="spellEnd"/>
          </w:p>
        </w:tc>
        <w:tc>
          <w:tcPr>
            <w:tcW w:w="2268" w:type="dxa"/>
            <w:tcBorders>
              <w:top w:val="single" w:color="000000" w:sz="12" w:space="0"/>
            </w:tcBorders>
            <w:shd w:val="clear" w:color="auto" w:fill="auto"/>
          </w:tcPr>
          <w:p w:rsidRPr="00EE53ED" w:rsidR="00EE53ED" w:rsidP="007523F6" w:rsidRDefault="00EE53ED" w14:paraId="6F0E8377" w14:textId="77777777">
            <w:r w:rsidRPr="00EE53ED">
              <w:t>Green ash</w:t>
            </w:r>
          </w:p>
        </w:tc>
        <w:tc>
          <w:tcPr>
            <w:tcW w:w="1956" w:type="dxa"/>
            <w:tcBorders>
              <w:top w:val="single" w:color="000000" w:sz="12" w:space="0"/>
            </w:tcBorders>
            <w:shd w:val="clear" w:color="auto" w:fill="auto"/>
          </w:tcPr>
          <w:p w:rsidRPr="00EE53ED" w:rsidR="00EE53ED" w:rsidP="007523F6" w:rsidRDefault="00EE53ED" w14:paraId="1AD66159" w14:textId="77777777">
            <w:r w:rsidRPr="00EE53ED">
              <w:t>Upper</w:t>
            </w:r>
          </w:p>
        </w:tc>
      </w:tr>
      <w:tr w:rsidRPr="00EE53ED" w:rsidR="00EE53ED" w:rsidTr="00EE53ED" w14:paraId="6CEFFB21" w14:textId="77777777">
        <w:tc>
          <w:tcPr>
            <w:tcW w:w="1104" w:type="dxa"/>
            <w:shd w:val="clear" w:color="auto" w:fill="auto"/>
          </w:tcPr>
          <w:p w:rsidRPr="00EE53ED" w:rsidR="00EE53ED" w:rsidP="007523F6" w:rsidRDefault="00EE53ED" w14:paraId="075C4B15" w14:textId="77777777">
            <w:pPr>
              <w:rPr>
                <w:bCs/>
              </w:rPr>
            </w:pPr>
            <w:r w:rsidRPr="00EE53ED">
              <w:rPr>
                <w:bCs/>
              </w:rPr>
              <w:t>PODE3</w:t>
            </w:r>
          </w:p>
        </w:tc>
        <w:tc>
          <w:tcPr>
            <w:tcW w:w="2640" w:type="dxa"/>
            <w:shd w:val="clear" w:color="auto" w:fill="auto"/>
          </w:tcPr>
          <w:p w:rsidRPr="00EE53ED" w:rsidR="00EE53ED" w:rsidP="007523F6" w:rsidRDefault="00EE53ED" w14:paraId="7AB91DA5" w14:textId="77777777">
            <w:proofErr w:type="spellStart"/>
            <w:r w:rsidRPr="00EE53ED">
              <w:t>Populus</w:t>
            </w:r>
            <w:proofErr w:type="spellEnd"/>
            <w:r w:rsidRPr="00EE53ED">
              <w:t xml:space="preserve"> </w:t>
            </w:r>
            <w:proofErr w:type="spellStart"/>
            <w:r w:rsidRPr="00EE53ED">
              <w:t>deltoides</w:t>
            </w:r>
            <w:proofErr w:type="spellEnd"/>
          </w:p>
        </w:tc>
        <w:tc>
          <w:tcPr>
            <w:tcW w:w="2268" w:type="dxa"/>
            <w:shd w:val="clear" w:color="auto" w:fill="auto"/>
          </w:tcPr>
          <w:p w:rsidRPr="00EE53ED" w:rsidR="00EE53ED" w:rsidP="007523F6" w:rsidRDefault="00EE53ED" w14:paraId="2AB34BE9" w14:textId="77777777">
            <w:r w:rsidRPr="00EE53ED">
              <w:t>Eastern cottonwood</w:t>
            </w:r>
          </w:p>
        </w:tc>
        <w:tc>
          <w:tcPr>
            <w:tcW w:w="1956" w:type="dxa"/>
            <w:shd w:val="clear" w:color="auto" w:fill="auto"/>
          </w:tcPr>
          <w:p w:rsidRPr="00EE53ED" w:rsidR="00EE53ED" w:rsidP="007523F6" w:rsidRDefault="00EE53ED" w14:paraId="3B7404FC" w14:textId="77777777">
            <w:r w:rsidRPr="00EE53ED">
              <w:t>Upper</w:t>
            </w:r>
          </w:p>
        </w:tc>
      </w:tr>
      <w:tr w:rsidRPr="00EE53ED" w:rsidR="00EE53ED" w:rsidTr="00EE53ED" w14:paraId="7D5372A5" w14:textId="77777777">
        <w:tc>
          <w:tcPr>
            <w:tcW w:w="1104" w:type="dxa"/>
            <w:shd w:val="clear" w:color="auto" w:fill="auto"/>
          </w:tcPr>
          <w:p w:rsidRPr="00EE53ED" w:rsidR="00EE53ED" w:rsidP="007523F6" w:rsidRDefault="00EE53ED" w14:paraId="4D821B0C" w14:textId="77777777">
            <w:pPr>
              <w:rPr>
                <w:bCs/>
              </w:rPr>
            </w:pPr>
            <w:r w:rsidRPr="00EE53ED">
              <w:rPr>
                <w:bCs/>
              </w:rPr>
              <w:t>SALIX</w:t>
            </w:r>
          </w:p>
        </w:tc>
        <w:tc>
          <w:tcPr>
            <w:tcW w:w="2640" w:type="dxa"/>
            <w:shd w:val="clear" w:color="auto" w:fill="auto"/>
          </w:tcPr>
          <w:p w:rsidRPr="00EE53ED" w:rsidR="00EE53ED" w:rsidP="007523F6" w:rsidRDefault="00EE53ED" w14:paraId="13547128" w14:textId="77777777">
            <w:r w:rsidRPr="00EE53ED">
              <w:t>Salix</w:t>
            </w:r>
          </w:p>
        </w:tc>
        <w:tc>
          <w:tcPr>
            <w:tcW w:w="2268" w:type="dxa"/>
            <w:shd w:val="clear" w:color="auto" w:fill="auto"/>
          </w:tcPr>
          <w:p w:rsidRPr="00EE53ED" w:rsidR="00EE53ED" w:rsidP="007523F6" w:rsidRDefault="00EE53ED" w14:paraId="2985BE2F" w14:textId="77777777">
            <w:r w:rsidRPr="00EE53ED">
              <w:t>Willow</w:t>
            </w:r>
          </w:p>
        </w:tc>
        <w:tc>
          <w:tcPr>
            <w:tcW w:w="1956" w:type="dxa"/>
            <w:shd w:val="clear" w:color="auto" w:fill="auto"/>
          </w:tcPr>
          <w:p w:rsidRPr="00EE53ED" w:rsidR="00EE53ED" w:rsidP="007523F6" w:rsidRDefault="00EE53ED" w14:paraId="0ADDE2D3" w14:textId="77777777">
            <w:r w:rsidRPr="00EE53ED">
              <w:t>Mid-Upper</w:t>
            </w:r>
          </w:p>
        </w:tc>
      </w:tr>
    </w:tbl>
    <w:p w:rsidR="00EE53ED" w:rsidP="00EE53ED" w:rsidRDefault="00EE53ED" w14:paraId="0562146A" w14:textId="77777777"/>
    <w:p w:rsidR="00EE53ED" w:rsidP="00EE53ED" w:rsidRDefault="00EE53ED" w14:paraId="1EB5CC59" w14:textId="77777777">
      <w:pPr>
        <w:pStyle w:val="SClassInfoPara"/>
      </w:pPr>
      <w:r>
        <w:t>Description</w:t>
      </w:r>
    </w:p>
    <w:p w:rsidR="00EE53ED" w:rsidP="00EE53ED" w:rsidRDefault="00EE53ED" w14:paraId="3F6D41C2" w14:textId="77777777">
      <w:r>
        <w:t>This is a young floodplain stage. Trees begin to</w:t>
      </w:r>
      <w:r w:rsidR="00521111">
        <w:t xml:space="preserve"> develop. Flooding </w:t>
      </w:r>
      <w:r w:rsidR="00DB4A67">
        <w:t>may maintain</w:t>
      </w:r>
      <w:r>
        <w:t xml:space="preserve">. Scouring event </w:t>
      </w:r>
      <w:r w:rsidR="00DB4A67">
        <w:t>can replace the system.</w:t>
      </w:r>
    </w:p>
    <w:p w:rsidR="00EE53ED" w:rsidP="00EE53ED" w:rsidRDefault="00EE53ED" w14:paraId="5D8077A2" w14:textId="77777777"/>
    <w:p>
      <w:r>
        <w:rPr>
          <w:i/>
          <w:u w:val="single"/>
        </w:rPr>
        <w:t>Maximum Tree Size Class</w:t>
      </w:r>
      <w:br/>
      <w:r>
        <w:t>Medium 9-21"DBH</w:t>
      </w:r>
    </w:p>
    <w:p w:rsidR="00EE53ED" w:rsidP="00EE53ED" w:rsidRDefault="00EE53ED" w14:paraId="247A589F" w14:textId="77777777">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E53ED" w:rsidP="00EE53ED" w:rsidRDefault="00EE53ED" w14:paraId="7BDD75BE" w14:textId="77777777"/>
    <w:p w:rsidR="00EE53ED" w:rsidP="00EE53ED" w:rsidRDefault="00EE53ED" w14:paraId="79FAE31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EE53ED" w:rsidR="00EE53ED" w:rsidTr="00EE53ED" w14:paraId="1503718E" w14:textId="77777777">
        <w:tc>
          <w:tcPr>
            <w:tcW w:w="1104" w:type="dxa"/>
            <w:tcBorders>
              <w:top w:val="single" w:color="auto" w:sz="2" w:space="0"/>
              <w:bottom w:val="single" w:color="000000" w:sz="12" w:space="0"/>
            </w:tcBorders>
            <w:shd w:val="clear" w:color="auto" w:fill="auto"/>
          </w:tcPr>
          <w:p w:rsidRPr="00EE53ED" w:rsidR="00EE53ED" w:rsidP="00F3260E" w:rsidRDefault="00EE53ED" w14:paraId="28E61CDB" w14:textId="77777777">
            <w:pPr>
              <w:rPr>
                <w:b/>
                <w:bCs/>
              </w:rPr>
            </w:pPr>
            <w:r w:rsidRPr="00EE53ED">
              <w:rPr>
                <w:b/>
                <w:bCs/>
              </w:rPr>
              <w:t>Symbol</w:t>
            </w:r>
          </w:p>
        </w:tc>
        <w:tc>
          <w:tcPr>
            <w:tcW w:w="2640" w:type="dxa"/>
            <w:tcBorders>
              <w:top w:val="single" w:color="auto" w:sz="2" w:space="0"/>
              <w:bottom w:val="single" w:color="000000" w:sz="12" w:space="0"/>
            </w:tcBorders>
            <w:shd w:val="clear" w:color="auto" w:fill="auto"/>
          </w:tcPr>
          <w:p w:rsidRPr="00EE53ED" w:rsidR="00EE53ED" w:rsidP="00F3260E" w:rsidRDefault="00EE53ED" w14:paraId="1EEDC604" w14:textId="77777777">
            <w:pPr>
              <w:rPr>
                <w:b/>
                <w:bCs/>
              </w:rPr>
            </w:pPr>
            <w:r w:rsidRPr="00EE53ED">
              <w:rPr>
                <w:b/>
                <w:bCs/>
              </w:rPr>
              <w:t>Scientific Name</w:t>
            </w:r>
          </w:p>
        </w:tc>
        <w:tc>
          <w:tcPr>
            <w:tcW w:w="2268" w:type="dxa"/>
            <w:tcBorders>
              <w:top w:val="single" w:color="auto" w:sz="2" w:space="0"/>
              <w:bottom w:val="single" w:color="000000" w:sz="12" w:space="0"/>
            </w:tcBorders>
            <w:shd w:val="clear" w:color="auto" w:fill="auto"/>
          </w:tcPr>
          <w:p w:rsidRPr="00EE53ED" w:rsidR="00EE53ED" w:rsidP="00F3260E" w:rsidRDefault="00EE53ED" w14:paraId="22D253BB" w14:textId="77777777">
            <w:pPr>
              <w:rPr>
                <w:b/>
                <w:bCs/>
              </w:rPr>
            </w:pPr>
            <w:r w:rsidRPr="00EE53ED">
              <w:rPr>
                <w:b/>
                <w:bCs/>
              </w:rPr>
              <w:t>Common Name</w:t>
            </w:r>
          </w:p>
        </w:tc>
        <w:tc>
          <w:tcPr>
            <w:tcW w:w="1956" w:type="dxa"/>
            <w:tcBorders>
              <w:top w:val="single" w:color="auto" w:sz="2" w:space="0"/>
              <w:bottom w:val="single" w:color="000000" w:sz="12" w:space="0"/>
            </w:tcBorders>
            <w:shd w:val="clear" w:color="auto" w:fill="auto"/>
          </w:tcPr>
          <w:p w:rsidRPr="00EE53ED" w:rsidR="00EE53ED" w:rsidP="00F3260E" w:rsidRDefault="00EE53ED" w14:paraId="79E30353" w14:textId="77777777">
            <w:pPr>
              <w:rPr>
                <w:b/>
                <w:bCs/>
              </w:rPr>
            </w:pPr>
            <w:r w:rsidRPr="00EE53ED">
              <w:rPr>
                <w:b/>
                <w:bCs/>
              </w:rPr>
              <w:t>Canopy Position</w:t>
            </w:r>
          </w:p>
        </w:tc>
      </w:tr>
      <w:tr w:rsidRPr="00EE53ED" w:rsidR="00EE53ED" w:rsidTr="00EE53ED" w14:paraId="37A30A7A" w14:textId="77777777">
        <w:tc>
          <w:tcPr>
            <w:tcW w:w="1104" w:type="dxa"/>
            <w:tcBorders>
              <w:top w:val="single" w:color="000000" w:sz="12" w:space="0"/>
            </w:tcBorders>
            <w:shd w:val="clear" w:color="auto" w:fill="auto"/>
          </w:tcPr>
          <w:p w:rsidRPr="00EE53ED" w:rsidR="00EE53ED" w:rsidP="00F3260E" w:rsidRDefault="00EE53ED" w14:paraId="4028055D" w14:textId="77777777">
            <w:pPr>
              <w:rPr>
                <w:bCs/>
              </w:rPr>
            </w:pPr>
            <w:r w:rsidRPr="00EE53ED">
              <w:rPr>
                <w:bCs/>
              </w:rPr>
              <w:t>PODE3</w:t>
            </w:r>
          </w:p>
        </w:tc>
        <w:tc>
          <w:tcPr>
            <w:tcW w:w="2640" w:type="dxa"/>
            <w:tcBorders>
              <w:top w:val="single" w:color="000000" w:sz="12" w:space="0"/>
            </w:tcBorders>
            <w:shd w:val="clear" w:color="auto" w:fill="auto"/>
          </w:tcPr>
          <w:p w:rsidRPr="00EE53ED" w:rsidR="00EE53ED" w:rsidP="00F3260E" w:rsidRDefault="00EE53ED" w14:paraId="5A62A424" w14:textId="77777777">
            <w:proofErr w:type="spellStart"/>
            <w:r w:rsidRPr="00EE53ED">
              <w:t>Populus</w:t>
            </w:r>
            <w:proofErr w:type="spellEnd"/>
            <w:r w:rsidRPr="00EE53ED">
              <w:t xml:space="preserve"> </w:t>
            </w:r>
            <w:proofErr w:type="spellStart"/>
            <w:r w:rsidRPr="00EE53ED">
              <w:t>deltoides</w:t>
            </w:r>
            <w:proofErr w:type="spellEnd"/>
          </w:p>
        </w:tc>
        <w:tc>
          <w:tcPr>
            <w:tcW w:w="2268" w:type="dxa"/>
            <w:tcBorders>
              <w:top w:val="single" w:color="000000" w:sz="12" w:space="0"/>
            </w:tcBorders>
            <w:shd w:val="clear" w:color="auto" w:fill="auto"/>
          </w:tcPr>
          <w:p w:rsidRPr="00EE53ED" w:rsidR="00EE53ED" w:rsidP="00F3260E" w:rsidRDefault="00EE53ED" w14:paraId="153FCD60" w14:textId="77777777">
            <w:r w:rsidRPr="00EE53ED">
              <w:t>Eastern cottonwood</w:t>
            </w:r>
          </w:p>
        </w:tc>
        <w:tc>
          <w:tcPr>
            <w:tcW w:w="1956" w:type="dxa"/>
            <w:tcBorders>
              <w:top w:val="single" w:color="000000" w:sz="12" w:space="0"/>
            </w:tcBorders>
            <w:shd w:val="clear" w:color="auto" w:fill="auto"/>
          </w:tcPr>
          <w:p w:rsidRPr="00EE53ED" w:rsidR="00EE53ED" w:rsidP="00F3260E" w:rsidRDefault="00EE53ED" w14:paraId="4BB69C9D" w14:textId="77777777">
            <w:r w:rsidRPr="00EE53ED">
              <w:t>None</w:t>
            </w:r>
          </w:p>
        </w:tc>
      </w:tr>
      <w:tr w:rsidRPr="00EE53ED" w:rsidR="00EE53ED" w:rsidTr="00EE53ED" w14:paraId="303B0360" w14:textId="77777777">
        <w:tc>
          <w:tcPr>
            <w:tcW w:w="1104" w:type="dxa"/>
            <w:shd w:val="clear" w:color="auto" w:fill="auto"/>
          </w:tcPr>
          <w:p w:rsidRPr="00EE53ED" w:rsidR="00EE53ED" w:rsidP="00F3260E" w:rsidRDefault="00EE53ED" w14:paraId="04D5C330" w14:textId="77777777">
            <w:pPr>
              <w:rPr>
                <w:bCs/>
              </w:rPr>
            </w:pPr>
            <w:r w:rsidRPr="00EE53ED">
              <w:rPr>
                <w:bCs/>
              </w:rPr>
              <w:t>FRPE</w:t>
            </w:r>
          </w:p>
        </w:tc>
        <w:tc>
          <w:tcPr>
            <w:tcW w:w="2640" w:type="dxa"/>
            <w:shd w:val="clear" w:color="auto" w:fill="auto"/>
          </w:tcPr>
          <w:p w:rsidRPr="00EE53ED" w:rsidR="00EE53ED" w:rsidP="00F3260E" w:rsidRDefault="00EE53ED" w14:paraId="17ADCC40" w14:textId="77777777">
            <w:r w:rsidRPr="00EE53ED">
              <w:t xml:space="preserve">Fraxinus </w:t>
            </w:r>
            <w:proofErr w:type="spellStart"/>
            <w:r w:rsidRPr="00EE53ED">
              <w:t>pennsylvanica</w:t>
            </w:r>
            <w:proofErr w:type="spellEnd"/>
          </w:p>
        </w:tc>
        <w:tc>
          <w:tcPr>
            <w:tcW w:w="2268" w:type="dxa"/>
            <w:shd w:val="clear" w:color="auto" w:fill="auto"/>
          </w:tcPr>
          <w:p w:rsidRPr="00EE53ED" w:rsidR="00EE53ED" w:rsidP="00F3260E" w:rsidRDefault="00EE53ED" w14:paraId="0181757E" w14:textId="77777777">
            <w:r w:rsidRPr="00EE53ED">
              <w:t>Green ash</w:t>
            </w:r>
          </w:p>
        </w:tc>
        <w:tc>
          <w:tcPr>
            <w:tcW w:w="1956" w:type="dxa"/>
            <w:shd w:val="clear" w:color="auto" w:fill="auto"/>
          </w:tcPr>
          <w:p w:rsidRPr="00EE53ED" w:rsidR="00EE53ED" w:rsidP="00F3260E" w:rsidRDefault="00EE53ED" w14:paraId="5E8505C3" w14:textId="77777777">
            <w:r w:rsidRPr="00EE53ED">
              <w:t>None</w:t>
            </w:r>
          </w:p>
        </w:tc>
      </w:tr>
      <w:tr w:rsidRPr="00EE53ED" w:rsidR="00EE53ED" w:rsidTr="00EE53ED" w14:paraId="4871CA0C" w14:textId="77777777">
        <w:tc>
          <w:tcPr>
            <w:tcW w:w="1104" w:type="dxa"/>
            <w:shd w:val="clear" w:color="auto" w:fill="auto"/>
          </w:tcPr>
          <w:p w:rsidRPr="00EE53ED" w:rsidR="00EE53ED" w:rsidP="00F3260E" w:rsidRDefault="00EE53ED" w14:paraId="62FD50A4" w14:textId="77777777">
            <w:pPr>
              <w:rPr>
                <w:bCs/>
              </w:rPr>
            </w:pPr>
            <w:r w:rsidRPr="00EE53ED">
              <w:rPr>
                <w:bCs/>
              </w:rPr>
              <w:t>BENI</w:t>
            </w:r>
          </w:p>
        </w:tc>
        <w:tc>
          <w:tcPr>
            <w:tcW w:w="2640" w:type="dxa"/>
            <w:shd w:val="clear" w:color="auto" w:fill="auto"/>
          </w:tcPr>
          <w:p w:rsidRPr="00EE53ED" w:rsidR="00EE53ED" w:rsidP="00F3260E" w:rsidRDefault="00EE53ED" w14:paraId="2B0B8A75" w14:textId="77777777">
            <w:r w:rsidRPr="00EE53ED">
              <w:t xml:space="preserve">Betula </w:t>
            </w:r>
            <w:proofErr w:type="spellStart"/>
            <w:r w:rsidRPr="00EE53ED">
              <w:t>nigra</w:t>
            </w:r>
            <w:proofErr w:type="spellEnd"/>
          </w:p>
        </w:tc>
        <w:tc>
          <w:tcPr>
            <w:tcW w:w="2268" w:type="dxa"/>
            <w:shd w:val="clear" w:color="auto" w:fill="auto"/>
          </w:tcPr>
          <w:p w:rsidRPr="00EE53ED" w:rsidR="00EE53ED" w:rsidP="00F3260E" w:rsidRDefault="00EE53ED" w14:paraId="74CB6D0A" w14:textId="77777777">
            <w:r w:rsidRPr="00EE53ED">
              <w:t>River birch</w:t>
            </w:r>
          </w:p>
        </w:tc>
        <w:tc>
          <w:tcPr>
            <w:tcW w:w="1956" w:type="dxa"/>
            <w:shd w:val="clear" w:color="auto" w:fill="auto"/>
          </w:tcPr>
          <w:p w:rsidRPr="00EE53ED" w:rsidR="00EE53ED" w:rsidP="00F3260E" w:rsidRDefault="00EE53ED" w14:paraId="3B22FDDD" w14:textId="77777777">
            <w:r w:rsidRPr="00EE53ED">
              <w:t>None</w:t>
            </w:r>
          </w:p>
        </w:tc>
      </w:tr>
    </w:tbl>
    <w:p w:rsidR="00EE53ED" w:rsidP="00EE53ED" w:rsidRDefault="00EE53ED" w14:paraId="50610221" w14:textId="77777777"/>
    <w:p w:rsidR="00EE53ED" w:rsidP="00EE53ED" w:rsidRDefault="00EE53ED" w14:paraId="349B88AD" w14:textId="77777777">
      <w:pPr>
        <w:pStyle w:val="SClassInfoPara"/>
      </w:pPr>
      <w:r>
        <w:t>Description</w:t>
      </w:r>
    </w:p>
    <w:p w:rsidR="00EE53ED" w:rsidP="00EE53ED" w:rsidRDefault="00EE53ED" w14:paraId="4DD722C6" w14:textId="77777777">
      <w:r>
        <w:t xml:space="preserve">The floodplain has large trees and includes species like silver maple, </w:t>
      </w:r>
      <w:proofErr w:type="spellStart"/>
      <w:r w:rsidRPr="00C01041">
        <w:rPr>
          <w:i/>
        </w:rPr>
        <w:t>Populus</w:t>
      </w:r>
      <w:proofErr w:type="spellEnd"/>
      <w:r w:rsidRPr="00C01041">
        <w:rPr>
          <w:i/>
        </w:rPr>
        <w:t xml:space="preserve"> </w:t>
      </w:r>
      <w:proofErr w:type="spellStart"/>
      <w:r w:rsidRPr="00C01041">
        <w:rPr>
          <w:i/>
        </w:rPr>
        <w:t>deltoides</w:t>
      </w:r>
      <w:proofErr w:type="spellEnd"/>
      <w:r w:rsidRPr="00C01041">
        <w:rPr>
          <w:i/>
        </w:rPr>
        <w:t>,</w:t>
      </w:r>
      <w:r>
        <w:t xml:space="preserve"> </w:t>
      </w:r>
      <w:r w:rsidRPr="00C01041">
        <w:rPr>
          <w:i/>
        </w:rPr>
        <w:t xml:space="preserve">Betula </w:t>
      </w:r>
      <w:proofErr w:type="spellStart"/>
      <w:r w:rsidRPr="00C01041">
        <w:rPr>
          <w:i/>
        </w:rPr>
        <w:t>nigra</w:t>
      </w:r>
      <w:proofErr w:type="spellEnd"/>
      <w:r w:rsidRPr="00C01041">
        <w:rPr>
          <w:i/>
        </w:rPr>
        <w:t xml:space="preserve">, </w:t>
      </w:r>
      <w:proofErr w:type="spellStart"/>
      <w:r w:rsidRPr="00C01041">
        <w:rPr>
          <w:i/>
        </w:rPr>
        <w:t>Celtis</w:t>
      </w:r>
      <w:proofErr w:type="spellEnd"/>
      <w:r w:rsidRPr="00C01041">
        <w:rPr>
          <w:i/>
        </w:rPr>
        <w:t xml:space="preserve"> laevigata, Fraxinus </w:t>
      </w:r>
      <w:proofErr w:type="spellStart"/>
      <w:r w:rsidRPr="00C01041">
        <w:rPr>
          <w:i/>
        </w:rPr>
        <w:t>pennsylvanica</w:t>
      </w:r>
      <w:proofErr w:type="spellEnd"/>
      <w:r w:rsidRPr="00C01041">
        <w:rPr>
          <w:i/>
        </w:rPr>
        <w:t xml:space="preserve">, Salix </w:t>
      </w:r>
      <w:proofErr w:type="spellStart"/>
      <w:r w:rsidRPr="00C01041">
        <w:rPr>
          <w:i/>
        </w:rPr>
        <w:t>nigra</w:t>
      </w:r>
      <w:proofErr w:type="spellEnd"/>
      <w:r w:rsidRPr="00C01041">
        <w:rPr>
          <w:i/>
        </w:rPr>
        <w:t xml:space="preserve">, Salix </w:t>
      </w:r>
      <w:proofErr w:type="spellStart"/>
      <w:r w:rsidRPr="00C01041">
        <w:rPr>
          <w:i/>
        </w:rPr>
        <w:t>amigdoloies</w:t>
      </w:r>
      <w:proofErr w:type="spellEnd"/>
      <w:r w:rsidRPr="00C01041">
        <w:rPr>
          <w:i/>
        </w:rPr>
        <w:t xml:space="preserve">, </w:t>
      </w:r>
      <w:proofErr w:type="spellStart"/>
      <w:r w:rsidRPr="00C01041">
        <w:rPr>
          <w:i/>
        </w:rPr>
        <w:t>Platanus</w:t>
      </w:r>
      <w:proofErr w:type="spellEnd"/>
      <w:r w:rsidRPr="00C01041">
        <w:rPr>
          <w:i/>
        </w:rPr>
        <w:t xml:space="preserve"> </w:t>
      </w:r>
      <w:proofErr w:type="spellStart"/>
      <w:r w:rsidRPr="00C01041">
        <w:rPr>
          <w:i/>
        </w:rPr>
        <w:t>occidentalis</w:t>
      </w:r>
      <w:proofErr w:type="spellEnd"/>
      <w:r w:rsidRPr="00C01041">
        <w:rPr>
          <w:i/>
        </w:rPr>
        <w:t xml:space="preserve">, </w:t>
      </w:r>
      <w:proofErr w:type="spellStart"/>
      <w:r w:rsidRPr="00C01041">
        <w:rPr>
          <w:i/>
        </w:rPr>
        <w:t>Ulmus</w:t>
      </w:r>
      <w:proofErr w:type="spellEnd"/>
      <w:r w:rsidRPr="00C01041">
        <w:rPr>
          <w:i/>
        </w:rPr>
        <w:t xml:space="preserve"> </w:t>
      </w:r>
      <w:proofErr w:type="spellStart"/>
      <w:r w:rsidRPr="00C01041">
        <w:rPr>
          <w:i/>
        </w:rPr>
        <w:t>americana</w:t>
      </w:r>
      <w:proofErr w:type="spellEnd"/>
      <w:r>
        <w:t xml:space="preserve"> and </w:t>
      </w:r>
      <w:r w:rsidRPr="00C01041">
        <w:rPr>
          <w:i/>
        </w:rPr>
        <w:t>Acer negun</w:t>
      </w:r>
      <w:r w:rsidRPr="00C01041" w:rsidR="00A85F48">
        <w:rPr>
          <w:i/>
        </w:rPr>
        <w:t>do</w:t>
      </w:r>
      <w:r w:rsidR="00915EC0">
        <w:t>. Scouring event may cause replacement</w:t>
      </w:r>
      <w:r w:rsidR="00A85F48">
        <w:t xml:space="preserve">. Flooding </w:t>
      </w:r>
      <w:r>
        <w:t xml:space="preserve">may maintain </w:t>
      </w:r>
      <w:r w:rsidR="00915EC0">
        <w:t>the class or set the system back in time</w:t>
      </w:r>
      <w:r>
        <w:t>.</w:t>
      </w:r>
    </w:p>
    <w:p w:rsidR="00EE53ED" w:rsidP="00EE53ED" w:rsidRDefault="00EE53ED" w14:paraId="515DDC2C"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Scouring/depositional replacement event</w:t>
      </w:r>
    </w:p>
    <w:p>
      <w:r>
        <w:t>Optional 2: Flooding</w:t>
      </w:r>
    </w:p>
    <w:p>
      <w:r>
        <w:t/>
      </w:r>
    </w:p>
    <w:p>
      <w:pPr xmlns:w="http://schemas.openxmlformats.org/wordprocessingml/2006/main">
        <w:pStyle w:val="ReportSection"/>
      </w:pPr>
      <w:r xmlns:w="http://schemas.openxmlformats.org/wordprocessingml/2006/main">
        <w:t>References</w:t>
      </w:r>
    </w:p>
    <w:p>
      <w:r>
        <w:t/>
      </w:r>
    </w:p>
    <w:p w:rsidR="00EE53ED" w:rsidP="00EE53ED" w:rsidRDefault="00EE53ED" w14:paraId="2684D4CD" w14:textId="77777777">
      <w:r>
        <w:t>NatureServe. 2007. International Ecological Classification Standard: Terrestrial Ecological Classifications. NatureServe Central Databases. Arlington, VA. Data current as of 10 February 2007.</w:t>
      </w:r>
    </w:p>
    <w:p w:rsidRPr="00A43E41" w:rsidR="004D5F12" w:rsidP="00EE53ED" w:rsidRDefault="004D5F12" w14:paraId="50E478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9256E" w14:textId="77777777" w:rsidR="00CC3EC0" w:rsidRDefault="00CC3EC0">
      <w:r>
        <w:separator/>
      </w:r>
    </w:p>
  </w:endnote>
  <w:endnote w:type="continuationSeparator" w:id="0">
    <w:p w14:paraId="4CDCBA79" w14:textId="77777777" w:rsidR="00CC3EC0" w:rsidRDefault="00C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84497" w14:textId="77777777" w:rsidR="00EE53ED" w:rsidRDefault="00EE53ED" w:rsidP="00EE53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3581D" w14:textId="77777777" w:rsidR="00CC3EC0" w:rsidRDefault="00CC3EC0">
      <w:r>
        <w:separator/>
      </w:r>
    </w:p>
  </w:footnote>
  <w:footnote w:type="continuationSeparator" w:id="0">
    <w:p w14:paraId="15EE29EF" w14:textId="77777777" w:rsidR="00CC3EC0" w:rsidRDefault="00CC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F4" w14:textId="77777777" w:rsidR="00A43E41" w:rsidRDefault="00A43E41" w:rsidP="00EE53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3E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6C4B"/>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764"/>
    <w:rsid w:val="0025768B"/>
    <w:rsid w:val="00260279"/>
    <w:rsid w:val="002618B0"/>
    <w:rsid w:val="0026239D"/>
    <w:rsid w:val="00263E5F"/>
    <w:rsid w:val="00265072"/>
    <w:rsid w:val="00266C1F"/>
    <w:rsid w:val="002721DD"/>
    <w:rsid w:val="00272E54"/>
    <w:rsid w:val="00277130"/>
    <w:rsid w:val="00283532"/>
    <w:rsid w:val="00285122"/>
    <w:rsid w:val="002854C8"/>
    <w:rsid w:val="00285A24"/>
    <w:rsid w:val="00285F40"/>
    <w:rsid w:val="00285FBC"/>
    <w:rsid w:val="00286613"/>
    <w:rsid w:val="002904FF"/>
    <w:rsid w:val="00291CC6"/>
    <w:rsid w:val="00291E3D"/>
    <w:rsid w:val="0029677C"/>
    <w:rsid w:val="00296859"/>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2A1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4F2"/>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1111"/>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5F7F3B"/>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27306"/>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10FA"/>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36A3"/>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5EC0"/>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65E6E"/>
    <w:rsid w:val="00A7108F"/>
    <w:rsid w:val="00A7285D"/>
    <w:rsid w:val="00A74430"/>
    <w:rsid w:val="00A75228"/>
    <w:rsid w:val="00A768AC"/>
    <w:rsid w:val="00A8139F"/>
    <w:rsid w:val="00A8314F"/>
    <w:rsid w:val="00A85850"/>
    <w:rsid w:val="00A85F48"/>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041"/>
    <w:rsid w:val="00C0134A"/>
    <w:rsid w:val="00C0481C"/>
    <w:rsid w:val="00C04C28"/>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979"/>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3EC0"/>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77D"/>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4A67"/>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42A8"/>
    <w:rsid w:val="00EB0414"/>
    <w:rsid w:val="00EB1038"/>
    <w:rsid w:val="00EB53DC"/>
    <w:rsid w:val="00EB68AE"/>
    <w:rsid w:val="00EC2E62"/>
    <w:rsid w:val="00EC3A90"/>
    <w:rsid w:val="00EC4A14"/>
    <w:rsid w:val="00EC6722"/>
    <w:rsid w:val="00ED013A"/>
    <w:rsid w:val="00ED10F5"/>
    <w:rsid w:val="00ED1B97"/>
    <w:rsid w:val="00ED3436"/>
    <w:rsid w:val="00ED4432"/>
    <w:rsid w:val="00ED65E2"/>
    <w:rsid w:val="00ED69E5"/>
    <w:rsid w:val="00ED6CCF"/>
    <w:rsid w:val="00EE29FF"/>
    <w:rsid w:val="00EE4B7F"/>
    <w:rsid w:val="00EE53ED"/>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C5CE3"/>
  <w15:docId w15:val="{843F7600-08D1-43A4-B1F5-B089665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36A3"/>
    <w:pPr>
      <w:ind w:left="720"/>
    </w:pPr>
    <w:rPr>
      <w:rFonts w:ascii="Calibri" w:eastAsia="Calibri" w:hAnsi="Calibri"/>
      <w:sz w:val="22"/>
      <w:szCs w:val="22"/>
    </w:rPr>
  </w:style>
  <w:style w:type="character" w:styleId="Hyperlink">
    <w:name w:val="Hyperlink"/>
    <w:rsid w:val="008536A3"/>
    <w:rPr>
      <w:color w:val="0000FF"/>
      <w:u w:val="single"/>
    </w:rPr>
  </w:style>
  <w:style w:type="paragraph" w:styleId="BalloonText">
    <w:name w:val="Balloon Text"/>
    <w:basedOn w:val="Normal"/>
    <w:link w:val="BalloonTextChar"/>
    <w:uiPriority w:val="99"/>
    <w:semiHidden/>
    <w:unhideWhenUsed/>
    <w:rsid w:val="00296859"/>
    <w:rPr>
      <w:rFonts w:ascii="Tahoma" w:hAnsi="Tahoma" w:cs="Tahoma"/>
      <w:sz w:val="16"/>
      <w:szCs w:val="16"/>
    </w:rPr>
  </w:style>
  <w:style w:type="character" w:customStyle="1" w:styleId="BalloonTextChar">
    <w:name w:val="Balloon Text Char"/>
    <w:basedOn w:val="DefaultParagraphFont"/>
    <w:link w:val="BalloonText"/>
    <w:uiPriority w:val="99"/>
    <w:semiHidden/>
    <w:rsid w:val="002968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24980">
      <w:bodyDiv w:val="1"/>
      <w:marLeft w:val="0"/>
      <w:marRight w:val="0"/>
      <w:marTop w:val="0"/>
      <w:marBottom w:val="0"/>
      <w:divBdr>
        <w:top w:val="none" w:sz="0" w:space="0" w:color="auto"/>
        <w:left w:val="none" w:sz="0" w:space="0" w:color="auto"/>
        <w:bottom w:val="none" w:sz="0" w:space="0" w:color="auto"/>
        <w:right w:val="none" w:sz="0" w:space="0" w:color="auto"/>
      </w:divBdr>
    </w:div>
    <w:div w:id="10797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2014-08-21T14:58:00Z</cp:lastPrinted>
  <dcterms:created xsi:type="dcterms:W3CDTF">2018-03-09T00:25:00Z</dcterms:created>
  <dcterms:modified xsi:type="dcterms:W3CDTF">2020-06-02T15:44:00Z</dcterms:modified>
</cp:coreProperties>
</file>