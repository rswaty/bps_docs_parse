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FC7" w:rsidP="00507FC7" w:rsidRDefault="00507FC7">
      <w:pPr>
        <w:pStyle w:val="BpSTitle"/>
      </w:pPr>
      <w:r>
        <w:t>15040</w:t>
      </w:r>
    </w:p>
    <w:p w:rsidR="00507FC7" w:rsidP="00507FC7" w:rsidRDefault="00507FC7">
      <w:pPr>
        <w:pStyle w:val="BpSTitle"/>
      </w:pPr>
      <w:r>
        <w:t>Chihuahuan-Sonoran Desert Bottomland and Swale Grassland</w:t>
      </w:r>
    </w:p>
    <w:p w:rsidR="00507FC7" w:rsidP="00507FC7" w:rsidRDefault="00507FC7">
      <w:r>
        <w:t xmlns:w="http://schemas.openxmlformats.org/wordprocessingml/2006/main">BpS Model/Description Version: Aug. 2020</w:t>
      </w:r>
      <w:r>
        <w:tab/>
      </w:r>
      <w:r>
        <w:tab/>
      </w:r>
      <w:r>
        <w:tab/>
      </w:r>
      <w:r>
        <w:tab/>
      </w:r>
      <w:r>
        <w:tab/>
      </w:r>
      <w:r>
        <w:tab/>
      </w:r>
      <w:r>
        <w:tab/>
      </w:r>
    </w:p>
    <w:p w:rsidR="00507FC7" w:rsidP="00507FC7" w:rsidRDefault="00A064A7">
      <w:r>
        <w:tab/>
      </w:r>
      <w:r>
        <w:tab/>
      </w:r>
      <w:r>
        <w:tab/>
      </w:r>
      <w:r>
        <w:tab/>
      </w:r>
      <w:r>
        <w:tab/>
      </w:r>
      <w:r>
        <w:tab/>
      </w:r>
      <w:r>
        <w:tab/>
      </w:r>
      <w:r>
        <w:tab/>
      </w:r>
      <w:r>
        <w:tab/>
      </w:r>
      <w:r>
        <w:tab/>
        <w:t>Update: 6/7/2018</w:t>
      </w:r>
    </w:p>
    <w:tbl>
      <w:tblPr>
        <w:tblW w:w="89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3300"/>
        <w:gridCol w:w="1740"/>
        <w:gridCol w:w="1968"/>
      </w:tblGrid>
      <w:tr w:rsidRPr="00507FC7" w:rsidR="00507FC7" w:rsidTr="00507FC7">
        <w:tc>
          <w:tcPr>
            <w:tcW w:w="1980" w:type="dxa"/>
            <w:tcBorders>
              <w:top w:val="single" w:color="auto" w:sz="2" w:space="0"/>
              <w:left w:val="single" w:color="auto" w:sz="12" w:space="0"/>
              <w:bottom w:val="single" w:color="000000" w:sz="12" w:space="0"/>
            </w:tcBorders>
            <w:shd w:val="clear" w:color="auto" w:fill="auto"/>
          </w:tcPr>
          <w:p w:rsidRPr="00507FC7" w:rsidR="00507FC7" w:rsidP="003300C8" w:rsidRDefault="00507FC7">
            <w:pPr>
              <w:rPr>
                <w:b/>
                <w:bCs/>
              </w:rPr>
            </w:pPr>
            <w:r w:rsidRPr="00507FC7">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507FC7" w:rsidR="00507FC7" w:rsidP="003300C8" w:rsidRDefault="00507FC7">
            <w:pPr>
              <w:rPr>
                <w:b/>
                <w:bCs/>
              </w:rPr>
            </w:pPr>
          </w:p>
        </w:tc>
        <w:tc>
          <w:tcPr>
            <w:tcW w:w="1740" w:type="dxa"/>
            <w:tcBorders>
              <w:top w:val="single" w:color="auto" w:sz="2" w:space="0"/>
              <w:left w:val="single" w:color="000000" w:sz="12" w:space="0"/>
              <w:bottom w:val="single" w:color="000000" w:sz="12" w:space="0"/>
            </w:tcBorders>
            <w:shd w:val="clear" w:color="auto" w:fill="auto"/>
          </w:tcPr>
          <w:p w:rsidRPr="00507FC7" w:rsidR="00507FC7" w:rsidP="003300C8" w:rsidRDefault="00507FC7">
            <w:pPr>
              <w:rPr>
                <w:b/>
                <w:bCs/>
              </w:rPr>
            </w:pPr>
            <w:r w:rsidRPr="00507FC7">
              <w:rPr>
                <w:b/>
                <w:bCs/>
              </w:rPr>
              <w:t>Reviewers</w:t>
            </w:r>
          </w:p>
        </w:tc>
        <w:tc>
          <w:tcPr>
            <w:tcW w:w="1968" w:type="dxa"/>
            <w:tcBorders>
              <w:top w:val="single" w:color="auto" w:sz="2" w:space="0"/>
              <w:bottom w:val="single" w:color="000000" w:sz="12" w:space="0"/>
            </w:tcBorders>
            <w:shd w:val="clear" w:color="auto" w:fill="auto"/>
          </w:tcPr>
          <w:p w:rsidRPr="00507FC7" w:rsidR="00507FC7" w:rsidP="003300C8" w:rsidRDefault="00507FC7">
            <w:pPr>
              <w:rPr>
                <w:b/>
                <w:bCs/>
              </w:rPr>
            </w:pPr>
          </w:p>
        </w:tc>
      </w:tr>
      <w:tr w:rsidRPr="00507FC7" w:rsidR="00507FC7" w:rsidTr="00507FC7">
        <w:tc>
          <w:tcPr>
            <w:tcW w:w="1980" w:type="dxa"/>
            <w:tcBorders>
              <w:top w:val="single" w:color="000000" w:sz="12" w:space="0"/>
              <w:left w:val="single" w:color="auto" w:sz="12" w:space="0"/>
            </w:tcBorders>
            <w:shd w:val="clear" w:color="auto" w:fill="auto"/>
          </w:tcPr>
          <w:p w:rsidRPr="00507FC7" w:rsidR="00507FC7" w:rsidP="003300C8" w:rsidRDefault="00507FC7">
            <w:pPr>
              <w:rPr>
                <w:bCs/>
              </w:rPr>
            </w:pPr>
            <w:r w:rsidRPr="00507FC7">
              <w:rPr>
                <w:bCs/>
              </w:rPr>
              <w:t>Keith Schulz</w:t>
            </w:r>
          </w:p>
        </w:tc>
        <w:tc>
          <w:tcPr>
            <w:tcW w:w="3300" w:type="dxa"/>
            <w:tcBorders>
              <w:top w:val="single" w:color="000000" w:sz="12" w:space="0"/>
              <w:right w:val="single" w:color="000000" w:sz="12" w:space="0"/>
            </w:tcBorders>
            <w:shd w:val="clear" w:color="auto" w:fill="auto"/>
          </w:tcPr>
          <w:p w:rsidRPr="00507FC7" w:rsidR="00507FC7" w:rsidP="003300C8" w:rsidRDefault="00507FC7">
            <w:r w:rsidRPr="00507FC7">
              <w:t>keith_schulz@natureserve.org</w:t>
            </w:r>
          </w:p>
        </w:tc>
        <w:tc>
          <w:tcPr>
            <w:tcW w:w="1740" w:type="dxa"/>
            <w:tcBorders>
              <w:top w:val="single" w:color="000000" w:sz="12" w:space="0"/>
              <w:left w:val="single" w:color="000000" w:sz="12" w:space="0"/>
            </w:tcBorders>
            <w:shd w:val="clear" w:color="auto" w:fill="auto"/>
          </w:tcPr>
          <w:p w:rsidRPr="00507FC7" w:rsidR="00507FC7" w:rsidP="003300C8" w:rsidRDefault="00507FC7">
            <w:r w:rsidRPr="00507FC7">
              <w:t xml:space="preserve">Steven </w:t>
            </w:r>
            <w:proofErr w:type="spellStart"/>
            <w:r w:rsidRPr="00507FC7">
              <w:t>Yanoff</w:t>
            </w:r>
            <w:proofErr w:type="spellEnd"/>
          </w:p>
        </w:tc>
        <w:tc>
          <w:tcPr>
            <w:tcW w:w="1968" w:type="dxa"/>
            <w:tcBorders>
              <w:top w:val="single" w:color="000000" w:sz="12" w:space="0"/>
            </w:tcBorders>
            <w:shd w:val="clear" w:color="auto" w:fill="auto"/>
          </w:tcPr>
          <w:p w:rsidRPr="00507FC7" w:rsidR="00507FC7" w:rsidP="003300C8" w:rsidRDefault="00507FC7">
            <w:r w:rsidRPr="00507FC7">
              <w:t>syanoff@tnc.org</w:t>
            </w:r>
          </w:p>
        </w:tc>
      </w:tr>
      <w:tr w:rsidRPr="00507FC7" w:rsidR="00507FC7" w:rsidTr="00507FC7">
        <w:tc>
          <w:tcPr>
            <w:tcW w:w="1980" w:type="dxa"/>
            <w:tcBorders>
              <w:left w:val="single" w:color="auto" w:sz="12" w:space="0"/>
            </w:tcBorders>
            <w:shd w:val="clear" w:color="auto" w:fill="auto"/>
          </w:tcPr>
          <w:p w:rsidRPr="00507FC7" w:rsidR="00507FC7" w:rsidP="003300C8" w:rsidRDefault="00507FC7">
            <w:pPr>
              <w:rPr>
                <w:bCs/>
              </w:rPr>
            </w:pPr>
            <w:r w:rsidRPr="00507FC7">
              <w:rPr>
                <w:bCs/>
              </w:rPr>
              <w:t>Elena Contreras</w:t>
            </w:r>
          </w:p>
        </w:tc>
        <w:tc>
          <w:tcPr>
            <w:tcW w:w="3300" w:type="dxa"/>
            <w:tcBorders>
              <w:right w:val="single" w:color="000000" w:sz="12" w:space="0"/>
            </w:tcBorders>
            <w:shd w:val="clear" w:color="auto" w:fill="auto"/>
          </w:tcPr>
          <w:p w:rsidRPr="00507FC7" w:rsidR="00507FC7" w:rsidP="003300C8" w:rsidRDefault="00507FC7">
            <w:r w:rsidRPr="00507FC7">
              <w:t>econtreras@tnc.org</w:t>
            </w:r>
          </w:p>
        </w:tc>
        <w:tc>
          <w:tcPr>
            <w:tcW w:w="1740" w:type="dxa"/>
            <w:tcBorders>
              <w:left w:val="single" w:color="000000" w:sz="12" w:space="0"/>
            </w:tcBorders>
            <w:shd w:val="clear" w:color="auto" w:fill="auto"/>
          </w:tcPr>
          <w:p w:rsidRPr="00507FC7" w:rsidR="00507FC7" w:rsidP="003300C8" w:rsidRDefault="00507FC7">
            <w:r w:rsidRPr="00507FC7">
              <w:t>Lee Elliott</w:t>
            </w:r>
          </w:p>
        </w:tc>
        <w:tc>
          <w:tcPr>
            <w:tcW w:w="1968" w:type="dxa"/>
            <w:shd w:val="clear" w:color="auto" w:fill="auto"/>
          </w:tcPr>
          <w:p w:rsidRPr="00507FC7" w:rsidR="00507FC7" w:rsidP="003300C8" w:rsidRDefault="00507FC7">
            <w:r w:rsidRPr="00507FC7">
              <w:t>lelliott@tnc.org</w:t>
            </w:r>
          </w:p>
        </w:tc>
      </w:tr>
      <w:tr w:rsidRPr="00507FC7" w:rsidR="00507FC7" w:rsidTr="00507FC7">
        <w:tc>
          <w:tcPr>
            <w:tcW w:w="1980" w:type="dxa"/>
            <w:tcBorders>
              <w:left w:val="single" w:color="auto" w:sz="12" w:space="0"/>
              <w:bottom w:val="single" w:color="auto" w:sz="2" w:space="0"/>
            </w:tcBorders>
            <w:shd w:val="clear" w:color="auto" w:fill="auto"/>
          </w:tcPr>
          <w:p w:rsidRPr="00507FC7" w:rsidR="00507FC7" w:rsidP="003300C8" w:rsidRDefault="00507FC7">
            <w:pPr>
              <w:rPr>
                <w:bCs/>
              </w:rPr>
            </w:pPr>
          </w:p>
        </w:tc>
        <w:tc>
          <w:tcPr>
            <w:tcW w:w="3300" w:type="dxa"/>
            <w:tcBorders>
              <w:right w:val="single" w:color="000000" w:sz="12" w:space="0"/>
            </w:tcBorders>
            <w:shd w:val="clear" w:color="auto" w:fill="auto"/>
          </w:tcPr>
          <w:p w:rsidRPr="00507FC7" w:rsidR="00507FC7" w:rsidP="003300C8" w:rsidRDefault="00507FC7"/>
        </w:tc>
        <w:tc>
          <w:tcPr>
            <w:tcW w:w="1740" w:type="dxa"/>
            <w:tcBorders>
              <w:left w:val="single" w:color="000000" w:sz="12" w:space="0"/>
              <w:bottom w:val="single" w:color="auto" w:sz="2" w:space="0"/>
            </w:tcBorders>
            <w:shd w:val="clear" w:color="auto" w:fill="auto"/>
          </w:tcPr>
          <w:p w:rsidRPr="00507FC7" w:rsidR="00507FC7" w:rsidP="003300C8" w:rsidRDefault="00507FC7"/>
        </w:tc>
        <w:tc>
          <w:tcPr>
            <w:tcW w:w="1968" w:type="dxa"/>
            <w:shd w:val="clear" w:color="auto" w:fill="auto"/>
          </w:tcPr>
          <w:p w:rsidRPr="00507FC7" w:rsidR="00507FC7" w:rsidP="003300C8" w:rsidRDefault="00507FC7"/>
        </w:tc>
      </w:tr>
    </w:tbl>
    <w:p w:rsidR="00507FC7" w:rsidP="00507FC7" w:rsidRDefault="00507FC7"/>
    <w:p w:rsidR="00507FC7" w:rsidP="00507FC7" w:rsidRDefault="00507FC7">
      <w:pPr>
        <w:pStyle w:val="InfoPara"/>
      </w:pPr>
      <w:r>
        <w:t>Vegetation Type</w:t>
      </w:r>
    </w:p>
    <w:p w:rsidR="00507FC7" w:rsidP="00507FC7" w:rsidRDefault="00192A7A">
      <w:r w:rsidRPr="00192A7A">
        <w:t>Mixed Upland and Wetland</w:t>
      </w:r>
      <w:bookmarkStart w:name="_GoBack" w:id="0"/>
      <w:bookmarkEnd w:id="0"/>
    </w:p>
    <w:p w:rsidR="00507FC7" w:rsidP="00507FC7" w:rsidRDefault="00507FC7">
      <w:pPr>
        <w:pStyle w:val="InfoPara"/>
      </w:pPr>
      <w:r>
        <w:t>Map Zones</w:t>
      </w:r>
    </w:p>
    <w:p w:rsidR="00507FC7" w:rsidP="00507FC7" w:rsidRDefault="00507FC7">
      <w:r>
        <w:t>25</w:t>
      </w:r>
      <w:r w:rsidR="00FF7009">
        <w:t>,</w:t>
      </w:r>
      <w:r w:rsidR="00C853AE">
        <w:t xml:space="preserve"> </w:t>
      </w:r>
      <w:r w:rsidR="00FF7009">
        <w:t>27</w:t>
      </w:r>
    </w:p>
    <w:p w:rsidR="00507FC7" w:rsidP="00507FC7" w:rsidRDefault="00507FC7">
      <w:pPr>
        <w:pStyle w:val="InfoPara"/>
      </w:pPr>
      <w:r>
        <w:t>Geographic Range</w:t>
      </w:r>
    </w:p>
    <w:p w:rsidR="00507FC7" w:rsidP="00507FC7" w:rsidRDefault="00507FC7">
      <w:r>
        <w:t>This system is found in the central and northern Chihuahuan Desert and adjacent Sky Islands and Sonoran Desert, as well as limited areas of the southern Great Plains.</w:t>
      </w:r>
    </w:p>
    <w:p w:rsidR="00507FC7" w:rsidP="00507FC7" w:rsidRDefault="00507FC7"/>
    <w:p w:rsidR="00507FC7" w:rsidP="00507FC7" w:rsidRDefault="00507FC7">
      <w:r>
        <w:t>Generally associated with flats, swales and bottomlands. Valley bottoms throughout much of Trans-Pecos and beyond, such as Marfa grasslands, Marathon Basin and around Valentine. South to central Chihuahua and Coahuila.</w:t>
      </w:r>
    </w:p>
    <w:p w:rsidR="00507FC7" w:rsidP="00507FC7" w:rsidRDefault="00507FC7"/>
    <w:p w:rsidR="00507FC7" w:rsidP="00507FC7" w:rsidRDefault="00507FC7">
      <w:r>
        <w:t xml:space="preserve">In south </w:t>
      </w:r>
      <w:r w:rsidR="00A064A7">
        <w:t>map zone (</w:t>
      </w:r>
      <w:r>
        <w:t>MZ</w:t>
      </w:r>
      <w:r w:rsidR="00A064A7">
        <w:t xml:space="preserve">) </w:t>
      </w:r>
      <w:r>
        <w:t>27, mostly up the Pecos River valley and perhaps in the Estancia Valley south and east of the Manzano Mountains.</w:t>
      </w:r>
    </w:p>
    <w:p w:rsidR="00507FC7" w:rsidP="00507FC7" w:rsidRDefault="00507FC7"/>
    <w:p w:rsidR="00507FC7" w:rsidP="00507FC7" w:rsidRDefault="00507FC7">
      <w:r>
        <w:t xml:space="preserve">In MZ27, this could be the desert grassland </w:t>
      </w:r>
      <w:proofErr w:type="spellStart"/>
      <w:r>
        <w:t>tobosa</w:t>
      </w:r>
      <w:proofErr w:type="spellEnd"/>
      <w:r>
        <w:t xml:space="preserve">/blue </w:t>
      </w:r>
      <w:proofErr w:type="spellStart"/>
      <w:r>
        <w:t>grama</w:t>
      </w:r>
      <w:proofErr w:type="spellEnd"/>
      <w:r>
        <w:t xml:space="preserve"> occurring in the south end of MZ27 around ECOMAP</w:t>
      </w:r>
      <w:r w:rsidR="00C853AE">
        <w:t xml:space="preserve"> (Cleland et al. 2007)</w:t>
      </w:r>
      <w:r>
        <w:t xml:space="preserve"> subsections 315Ad and 315Ab, corresponding to Rapid Assessment</w:t>
      </w:r>
      <w:r w:rsidR="00A064A7">
        <w:t xml:space="preserve"> (RA)</w:t>
      </w:r>
      <w:r>
        <w:t xml:space="preserve"> models: R3DGRA and Kuchler/FRCC PNVG DGRA.</w:t>
      </w:r>
    </w:p>
    <w:p w:rsidR="00507FC7" w:rsidP="00507FC7" w:rsidRDefault="00507FC7"/>
    <w:p w:rsidR="00507FC7" w:rsidP="00507FC7" w:rsidRDefault="00507FC7">
      <w:r>
        <w:t xml:space="preserve">The </w:t>
      </w:r>
      <w:proofErr w:type="spellStart"/>
      <w:r>
        <w:t>tobosa</w:t>
      </w:r>
      <w:proofErr w:type="spellEnd"/>
      <w:r>
        <w:t xml:space="preserve">/blue </w:t>
      </w:r>
      <w:proofErr w:type="spellStart"/>
      <w:r>
        <w:t>grama</w:t>
      </w:r>
      <w:proofErr w:type="spellEnd"/>
      <w:r>
        <w:t xml:space="preserve"> version for MZ25 probably only occurs in some Otero Mesa swales.</w:t>
      </w:r>
    </w:p>
    <w:p w:rsidR="00507FC7" w:rsidP="00507FC7" w:rsidRDefault="00507FC7">
      <w:pPr>
        <w:pStyle w:val="InfoPara"/>
      </w:pPr>
      <w:r>
        <w:t>Biophysical Site Description</w:t>
      </w:r>
    </w:p>
    <w:p w:rsidR="00507FC7" w:rsidP="00507FC7" w:rsidRDefault="00507FC7">
      <w:r>
        <w:t>This ecological system occurs in relatively small depressions and along drainages throughout the northern and central Chihuahuan Desert and adjacent Sky Islands and Sonoran Desert, as well as limited areas of the southern Great Plains on broad mesas, plains and valley bottoms that receive runoff from adjacent areas.. These depressions and drainages generally have deep, fine-textured soils that are neutral to slightly or moderately saline/alkaline. During summer rainfall events, ponding is common.</w:t>
      </w:r>
    </w:p>
    <w:p w:rsidR="00507FC7" w:rsidP="00507FC7" w:rsidRDefault="00507FC7"/>
    <w:p w:rsidR="00507FC7" w:rsidP="00507FC7" w:rsidRDefault="00507FC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w:rsidR="00507FC7" w:rsidP="00507FC7" w:rsidRDefault="00507FC7"/>
    <w:p w:rsidR="00507FC7" w:rsidP="00507FC7" w:rsidRDefault="00507FC7">
      <w:r>
        <w:t xml:space="preserve">This is the wet, mesic </w:t>
      </w:r>
      <w:proofErr w:type="spellStart"/>
      <w:r>
        <w:t>tobosa</w:t>
      </w:r>
      <w:proofErr w:type="spellEnd"/>
      <w:r>
        <w:t xml:space="preserve"> flat grasslands type. These are wetter and clayey sites as compared to 1503. This is the </w:t>
      </w:r>
      <w:proofErr w:type="spellStart"/>
      <w:r>
        <w:t>tobosa</w:t>
      </w:r>
      <w:proofErr w:type="spellEnd"/>
      <w:r>
        <w:t xml:space="preserve"> flats type. It is defined by water-dependent topography / hydrology </w:t>
      </w:r>
      <w:r>
        <w:lastRenderedPageBreak/>
        <w:t>(lowlands, run-in, slow drainage), and heavy soils (silt and clay loams to clay). Loamy Environmental Site Descriptions (ESDs) are excluded and are instead included in BpS 1503.</w:t>
      </w:r>
    </w:p>
    <w:p w:rsidR="00507FC7" w:rsidP="00507FC7" w:rsidRDefault="00507FC7"/>
    <w:p w:rsidR="00507FC7" w:rsidP="00507FC7" w:rsidRDefault="00507FC7">
      <w:r>
        <w:t xml:space="preserve">This also includes two components: the bottomland swale - alkali sacaton and </w:t>
      </w:r>
      <w:proofErr w:type="spellStart"/>
      <w:r>
        <w:t>tobosa</w:t>
      </w:r>
      <w:proofErr w:type="spellEnd"/>
      <w:r>
        <w:t xml:space="preserve"> (vine mesquite/PAOB) dominated swales and (wide) bottomlands with scattered shrubs on fine loamy saline soils; and wetter </w:t>
      </w:r>
      <w:proofErr w:type="spellStart"/>
      <w:r>
        <w:t>tobosa</w:t>
      </w:r>
      <w:proofErr w:type="spellEnd"/>
      <w:r>
        <w:t xml:space="preserve"> flats - </w:t>
      </w:r>
      <w:proofErr w:type="spellStart"/>
      <w:r>
        <w:t>tobosa</w:t>
      </w:r>
      <w:proofErr w:type="spellEnd"/>
      <w:r>
        <w:t xml:space="preserve"> (alkali sacaton, PAOB, black grama?) dominated swales and (wide) bottomlands with scattered shrubs on fine (clay loam, clayey) non-saline soils (Steven </w:t>
      </w:r>
      <w:proofErr w:type="spellStart"/>
      <w:r>
        <w:t>Yanoff</w:t>
      </w:r>
      <w:proofErr w:type="spellEnd"/>
      <w:r>
        <w:t>, TNC, pers</w:t>
      </w:r>
      <w:r w:rsidR="00D223BD">
        <w:t>.</w:t>
      </w:r>
      <w:r>
        <w:t xml:space="preserve"> comm</w:t>
      </w:r>
      <w:r w:rsidR="00D223BD">
        <w:t>.</w:t>
      </w:r>
      <w:r>
        <w:t>).</w:t>
      </w:r>
    </w:p>
    <w:p w:rsidR="00507FC7" w:rsidP="00507FC7" w:rsidRDefault="00507FC7"/>
    <w:p w:rsidR="00507FC7" w:rsidP="00507FC7" w:rsidRDefault="00507FC7">
      <w:r>
        <w:t xml:space="preserve">The </w:t>
      </w:r>
      <w:proofErr w:type="spellStart"/>
      <w:r>
        <w:t>tobosa</w:t>
      </w:r>
      <w:proofErr w:type="spellEnd"/>
      <w:r>
        <w:t xml:space="preserve">-blue </w:t>
      </w:r>
      <w:proofErr w:type="spellStart"/>
      <w:r>
        <w:t>grama</w:t>
      </w:r>
      <w:proofErr w:type="spellEnd"/>
      <w:r>
        <w:t xml:space="preserve"> grassland association that this type might also represent at least for MZ27, is a minor swale type in the northern </w:t>
      </w:r>
      <w:proofErr w:type="spellStart"/>
      <w:r>
        <w:t>Jornada</w:t>
      </w:r>
      <w:proofErr w:type="spellEnd"/>
      <w:r>
        <w:t xml:space="preserve"> del </w:t>
      </w:r>
      <w:proofErr w:type="spellStart"/>
      <w:r>
        <w:t>Muerto</w:t>
      </w:r>
      <w:proofErr w:type="spellEnd"/>
      <w:r>
        <w:t xml:space="preserve"> basin and gentle dip slopes of the San Andres </w:t>
      </w:r>
      <w:proofErr w:type="spellStart"/>
      <w:r>
        <w:t>Mtns</w:t>
      </w:r>
      <w:proofErr w:type="spellEnd"/>
      <w:r>
        <w:t>; 1400-2250m elevation (</w:t>
      </w:r>
      <w:proofErr w:type="spellStart"/>
      <w:r>
        <w:t>Muldavin</w:t>
      </w:r>
      <w:proofErr w:type="spellEnd"/>
      <w:r>
        <w:t xml:space="preserve"> et al. 2000).</w:t>
      </w:r>
    </w:p>
    <w:p w:rsidR="00507FC7" w:rsidP="00507FC7" w:rsidRDefault="00507FC7">
      <w:pPr>
        <w:pStyle w:val="InfoPara"/>
      </w:pPr>
      <w:r>
        <w:t>Vegetation Description</w:t>
      </w:r>
    </w:p>
    <w:p w:rsidR="00507FC7" w:rsidP="00507FC7" w:rsidRDefault="00507FC7">
      <w:r>
        <w:t xml:space="preserve">Clear dominant is </w:t>
      </w:r>
      <w:proofErr w:type="spellStart"/>
      <w:r>
        <w:t>tobosa</w:t>
      </w:r>
      <w:proofErr w:type="spellEnd"/>
      <w:r>
        <w:t xml:space="preserve"> grass (</w:t>
      </w:r>
      <w:proofErr w:type="spellStart"/>
      <w:r w:rsidRPr="00D223BD">
        <w:rPr>
          <w:i/>
        </w:rPr>
        <w:t>Pleuraphis</w:t>
      </w:r>
      <w:proofErr w:type="spellEnd"/>
      <w:r w:rsidRPr="00D223BD">
        <w:rPr>
          <w:i/>
        </w:rPr>
        <w:t xml:space="preserve"> </w:t>
      </w:r>
      <w:proofErr w:type="spellStart"/>
      <w:r w:rsidRPr="00D223BD">
        <w:rPr>
          <w:i/>
        </w:rPr>
        <w:t>mutica</w:t>
      </w:r>
      <w:proofErr w:type="spellEnd"/>
      <w:r>
        <w:t>), with culms rising to only about 3-5cm. Historically</w:t>
      </w:r>
      <w:r w:rsidR="00D223BD">
        <w:t>,</w:t>
      </w:r>
      <w:r>
        <w:t xml:space="preserve"> other grama species </w:t>
      </w:r>
      <w:r w:rsidR="00D223BD">
        <w:t xml:space="preserve">are </w:t>
      </w:r>
      <w:r>
        <w:t>present, but so</w:t>
      </w:r>
      <w:r w:rsidR="00D223BD">
        <w:t xml:space="preserve">il movement (shrink/swell) gives a </w:t>
      </w:r>
      <w:r>
        <w:t xml:space="preserve">disadvantage under grazing and grama decreases. </w:t>
      </w:r>
    </w:p>
    <w:p w:rsidR="00507FC7" w:rsidP="00507FC7" w:rsidRDefault="00507FC7"/>
    <w:p w:rsidR="00507FC7" w:rsidP="00507FC7" w:rsidRDefault="00507FC7">
      <w:r>
        <w:t xml:space="preserve">This system is also defined by its lack of black grama and is dominated by mesic grass (e.g.: SPAI, PAOB and/or HIMU), dense grass. </w:t>
      </w:r>
    </w:p>
    <w:p w:rsidR="00507FC7" w:rsidP="00507FC7" w:rsidRDefault="00507FC7"/>
    <w:p w:rsidR="00507FC7" w:rsidP="00507FC7" w:rsidRDefault="00507FC7">
      <w:r>
        <w:t xml:space="preserve">Vegetation is typically dominated by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w:t>
      </w:r>
      <w:proofErr w:type="spellStart"/>
      <w:r w:rsidRPr="00D223BD">
        <w:rPr>
          <w:i/>
        </w:rPr>
        <w:t>Pleuraphis</w:t>
      </w:r>
      <w:proofErr w:type="spellEnd"/>
      <w:r w:rsidRPr="00D223BD">
        <w:rPr>
          <w:i/>
        </w:rPr>
        <w:t xml:space="preserve"> </w:t>
      </w:r>
      <w:proofErr w:type="spellStart"/>
      <w:r w:rsidRPr="00D223BD">
        <w:rPr>
          <w:i/>
        </w:rPr>
        <w:t>mutica</w:t>
      </w:r>
      <w:proofErr w:type="spellEnd"/>
      <w:r>
        <w:t xml:space="preserve"> (</w:t>
      </w:r>
      <w:proofErr w:type="spellStart"/>
      <w:r>
        <w:t>tobosa</w:t>
      </w:r>
      <w:proofErr w:type="spellEnd"/>
      <w:r>
        <w:t xml:space="preserve"> swales)</w:t>
      </w:r>
      <w:r w:rsidR="00D223BD">
        <w:t>,</w:t>
      </w:r>
      <w:r>
        <w:t xml:space="preserve"> or other mesic graminoids such as </w:t>
      </w:r>
      <w:proofErr w:type="spellStart"/>
      <w:r w:rsidRPr="00D223BD">
        <w:rPr>
          <w:i/>
        </w:rPr>
        <w:t>Pascopyrum</w:t>
      </w:r>
      <w:proofErr w:type="spellEnd"/>
      <w:r w:rsidRPr="00D223BD">
        <w:rPr>
          <w:i/>
        </w:rPr>
        <w:t xml:space="preserve"> </w:t>
      </w:r>
      <w:proofErr w:type="spellStart"/>
      <w:r w:rsidRPr="00D223BD">
        <w:rPr>
          <w:i/>
        </w:rPr>
        <w:t>smithii</w:t>
      </w:r>
      <w:proofErr w:type="spellEnd"/>
      <w:r>
        <w:t xml:space="preserve"> or </w:t>
      </w:r>
      <w:r w:rsidRPr="00D223BD">
        <w:rPr>
          <w:i/>
        </w:rPr>
        <w:t xml:space="preserve">Panicum </w:t>
      </w:r>
      <w:proofErr w:type="spellStart"/>
      <w:r w:rsidRPr="00D223BD">
        <w:rPr>
          <w:i/>
        </w:rPr>
        <w:t>obtusum</w:t>
      </w:r>
      <w:proofErr w:type="spellEnd"/>
      <w:r>
        <w:t xml:space="preserve">. With </w:t>
      </w:r>
      <w:proofErr w:type="spellStart"/>
      <w:r>
        <w:t>tobosa</w:t>
      </w:r>
      <w:proofErr w:type="spellEnd"/>
      <w:r>
        <w:t xml:space="preserve"> swales, sand-adapted species such as </w:t>
      </w:r>
      <w:r w:rsidRPr="00D223BD">
        <w:rPr>
          <w:i/>
        </w:rPr>
        <w:t xml:space="preserve">Yucca </w:t>
      </w:r>
      <w:proofErr w:type="spellStart"/>
      <w:r w:rsidRPr="00D223BD">
        <w:rPr>
          <w:i/>
        </w:rPr>
        <w:t>elata</w:t>
      </w:r>
      <w:proofErr w:type="spellEnd"/>
      <w:r>
        <w:t xml:space="preserve"> may grow at the swale's edge in the deep sandy alluvium that is deposited there from upland slopes.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and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are more common in alkaline soils and along drainages. Other grass species may be present, but these mesic species are diagnostic. </w:t>
      </w:r>
    </w:p>
    <w:p w:rsidR="00507FC7" w:rsidP="00507FC7" w:rsidRDefault="00507FC7"/>
    <w:p w:rsidR="00507FC7" w:rsidP="00507FC7" w:rsidRDefault="00507FC7">
      <w:r>
        <w:t xml:space="preserve">Scattered shrubs such as </w:t>
      </w:r>
      <w:proofErr w:type="spellStart"/>
      <w:r w:rsidRPr="00D223BD">
        <w:rPr>
          <w:i/>
        </w:rPr>
        <w:t>Atriplex</w:t>
      </w:r>
      <w:proofErr w:type="spellEnd"/>
      <w:r w:rsidRPr="00D223BD">
        <w:rPr>
          <w:i/>
        </w:rPr>
        <w:t xml:space="preserve"> </w:t>
      </w:r>
      <w:proofErr w:type="spellStart"/>
      <w:r w:rsidRPr="00D223BD">
        <w:rPr>
          <w:i/>
        </w:rPr>
        <w:t>canescens</w:t>
      </w:r>
      <w:proofErr w:type="spellEnd"/>
      <w:r>
        <w:t xml:space="preserve">, </w:t>
      </w:r>
      <w:proofErr w:type="spellStart"/>
      <w:r w:rsidRPr="00D223BD">
        <w:rPr>
          <w:i/>
        </w:rPr>
        <w:t>Ericameria</w:t>
      </w:r>
      <w:proofErr w:type="spellEnd"/>
      <w:r w:rsidRPr="00D223BD">
        <w:rPr>
          <w:i/>
        </w:rPr>
        <w:t xml:space="preserve"> </w:t>
      </w:r>
      <w:proofErr w:type="spellStart"/>
      <w:r w:rsidRPr="00D223BD">
        <w:rPr>
          <w:i/>
        </w:rPr>
        <w:t>nauseosus</w:t>
      </w:r>
      <w:proofErr w:type="spellEnd"/>
      <w:r>
        <w:t xml:space="preserve">, </w:t>
      </w:r>
      <w:proofErr w:type="spellStart"/>
      <w:r w:rsidRPr="00D223BD">
        <w:rPr>
          <w:i/>
        </w:rPr>
        <w:t>Fallugia</w:t>
      </w:r>
      <w:proofErr w:type="spellEnd"/>
      <w:r w:rsidRPr="00D223BD">
        <w:rPr>
          <w:i/>
        </w:rPr>
        <w:t xml:space="preserve"> </w:t>
      </w:r>
      <w:proofErr w:type="spellStart"/>
      <w:r w:rsidRPr="00D223BD">
        <w:rPr>
          <w:i/>
        </w:rPr>
        <w:t>paradoxa</w:t>
      </w:r>
      <w:proofErr w:type="spellEnd"/>
      <w:r>
        <w:t xml:space="preserve">, </w:t>
      </w:r>
      <w:proofErr w:type="spellStart"/>
      <w:r w:rsidRPr="00D223BD">
        <w:rPr>
          <w:i/>
        </w:rPr>
        <w:t>Krascheninnikovia</w:t>
      </w:r>
      <w:proofErr w:type="spellEnd"/>
      <w:r w:rsidRPr="00D223BD">
        <w:rPr>
          <w:i/>
        </w:rPr>
        <w:t xml:space="preserve"> </w:t>
      </w:r>
      <w:proofErr w:type="spellStart"/>
      <w:r w:rsidRPr="00D223BD">
        <w:rPr>
          <w:i/>
        </w:rPr>
        <w:t>lanata</w:t>
      </w:r>
      <w:proofErr w:type="spellEnd"/>
      <w:r w:rsidR="00D223BD">
        <w:t>,</w:t>
      </w:r>
      <w:r>
        <w:t xml:space="preserve"> or </w:t>
      </w:r>
      <w:proofErr w:type="spellStart"/>
      <w:r w:rsidRPr="00D223BD">
        <w:rPr>
          <w:i/>
        </w:rPr>
        <w:t>Rhus</w:t>
      </w:r>
      <w:proofErr w:type="spellEnd"/>
      <w:r w:rsidRPr="00D223BD">
        <w:rPr>
          <w:i/>
        </w:rPr>
        <w:t xml:space="preserve"> </w:t>
      </w:r>
      <w:proofErr w:type="spellStart"/>
      <w:r w:rsidRPr="00D223BD">
        <w:rPr>
          <w:i/>
        </w:rPr>
        <w:t>microphylla</w:t>
      </w:r>
      <w:proofErr w:type="spellEnd"/>
      <w:r>
        <w:t xml:space="preserve"> may be present. Also included are tree cholla (</w:t>
      </w:r>
      <w:r w:rsidRPr="00D223BD">
        <w:rPr>
          <w:i/>
        </w:rPr>
        <w:t xml:space="preserve">Opuntia </w:t>
      </w:r>
      <w:proofErr w:type="spellStart"/>
      <w:r w:rsidRPr="00D223BD">
        <w:rPr>
          <w:i/>
        </w:rPr>
        <w:t>imbricata</w:t>
      </w:r>
      <w:proofErr w:type="spellEnd"/>
      <w:r>
        <w:t xml:space="preserve">), </w:t>
      </w:r>
      <w:proofErr w:type="spellStart"/>
      <w:r>
        <w:t>soaptree</w:t>
      </w:r>
      <w:proofErr w:type="spellEnd"/>
      <w:r>
        <w:t xml:space="preserve"> yucca (</w:t>
      </w:r>
      <w:r w:rsidRPr="00D223BD">
        <w:rPr>
          <w:i/>
        </w:rPr>
        <w:t xml:space="preserve">Yucca </w:t>
      </w:r>
      <w:proofErr w:type="spellStart"/>
      <w:r w:rsidRPr="00D223BD">
        <w:rPr>
          <w:i/>
        </w:rPr>
        <w:t>elata</w:t>
      </w:r>
      <w:proofErr w:type="spellEnd"/>
      <w:r>
        <w:t>)</w:t>
      </w:r>
      <w:r w:rsidR="00D223BD">
        <w:t>,</w:t>
      </w:r>
      <w:r>
        <w:t xml:space="preserve"> and scattered honey mesquite (</w:t>
      </w:r>
      <w:r w:rsidRPr="00D223BD">
        <w:rPr>
          <w:i/>
        </w:rPr>
        <w:t xml:space="preserve">Prosopis </w:t>
      </w:r>
      <w:proofErr w:type="spellStart"/>
      <w:r w:rsidRPr="00D223BD">
        <w:rPr>
          <w:i/>
        </w:rPr>
        <w:t>glandulosa</w:t>
      </w:r>
      <w:proofErr w:type="spellEnd"/>
      <w:r>
        <w:t xml:space="preserve">). </w:t>
      </w:r>
    </w:p>
    <w:p w:rsidR="00507FC7" w:rsidP="00507FC7" w:rsidRDefault="00507FC7"/>
    <w:p w:rsidR="00507FC7" w:rsidP="00507FC7" w:rsidRDefault="00507FC7">
      <w:r>
        <w:t>Other grasses may include buffalo grass (</w:t>
      </w:r>
      <w:proofErr w:type="spellStart"/>
      <w:r w:rsidRPr="00D223BD">
        <w:rPr>
          <w:i/>
        </w:rPr>
        <w:t>Buchloe</w:t>
      </w:r>
      <w:proofErr w:type="spellEnd"/>
      <w:r w:rsidRPr="00D223BD">
        <w:rPr>
          <w:i/>
        </w:rPr>
        <w:t xml:space="preserve"> </w:t>
      </w:r>
      <w:proofErr w:type="spellStart"/>
      <w:r w:rsidRPr="00D223BD">
        <w:rPr>
          <w:i/>
        </w:rPr>
        <w:t>dactyloides</w:t>
      </w:r>
      <w:proofErr w:type="spellEnd"/>
      <w:r>
        <w:t>), vine mesquite (</w:t>
      </w:r>
      <w:r w:rsidRPr="00D223BD">
        <w:rPr>
          <w:i/>
        </w:rPr>
        <w:t xml:space="preserve">Panicum </w:t>
      </w:r>
      <w:proofErr w:type="spellStart"/>
      <w:r w:rsidRPr="00D223BD">
        <w:rPr>
          <w:i/>
        </w:rPr>
        <w:t>obtusum</w:t>
      </w:r>
      <w:proofErr w:type="spellEnd"/>
      <w:r>
        <w:t>), Arizona cottontop (</w:t>
      </w:r>
      <w:proofErr w:type="spellStart"/>
      <w:r w:rsidRPr="00D223BD">
        <w:rPr>
          <w:i/>
        </w:rPr>
        <w:t>Digitaria</w:t>
      </w:r>
      <w:proofErr w:type="spellEnd"/>
      <w:r w:rsidRPr="00D223BD">
        <w:rPr>
          <w:i/>
        </w:rPr>
        <w:t xml:space="preserve"> </w:t>
      </w:r>
      <w:proofErr w:type="spellStart"/>
      <w:r w:rsidRPr="00D223BD">
        <w:rPr>
          <w:i/>
        </w:rPr>
        <w:t>californica</w:t>
      </w:r>
      <w:proofErr w:type="spellEnd"/>
      <w:r>
        <w:t xml:space="preserve">), </w:t>
      </w:r>
      <w:proofErr w:type="spellStart"/>
      <w:r>
        <w:t>grama</w:t>
      </w:r>
      <w:proofErr w:type="spellEnd"/>
      <w:r>
        <w:t xml:space="preserve"> (</w:t>
      </w:r>
      <w:proofErr w:type="spellStart"/>
      <w:r w:rsidRPr="00D223BD">
        <w:rPr>
          <w:i/>
        </w:rPr>
        <w:t>Bouteloua</w:t>
      </w:r>
      <w:proofErr w:type="spellEnd"/>
      <w:r>
        <w:t xml:space="preserve"> s</w:t>
      </w:r>
      <w:r w:rsidR="00D223BD">
        <w:t>p</w:t>
      </w:r>
      <w:r>
        <w:t xml:space="preserve">p.), </w:t>
      </w:r>
      <w:proofErr w:type="spellStart"/>
      <w:r>
        <w:t>dropseed</w:t>
      </w:r>
      <w:proofErr w:type="spellEnd"/>
      <w:r>
        <w:t xml:space="preserve"> (</w:t>
      </w:r>
      <w:proofErr w:type="spellStart"/>
      <w:r w:rsidRPr="00D223BD">
        <w:rPr>
          <w:i/>
        </w:rPr>
        <w:t>Sporobolus</w:t>
      </w:r>
      <w:proofErr w:type="spellEnd"/>
      <w:r>
        <w:t xml:space="preserve"> spp</w:t>
      </w:r>
      <w:r w:rsidR="00D223BD">
        <w:t>.</w:t>
      </w:r>
      <w:r>
        <w:t>)</w:t>
      </w:r>
      <w:r w:rsidR="00D223BD">
        <w:t>,</w:t>
      </w:r>
      <w:r>
        <w:t xml:space="preserve"> and </w:t>
      </w:r>
      <w:proofErr w:type="spellStart"/>
      <w:r>
        <w:t>tridens</w:t>
      </w:r>
      <w:proofErr w:type="spellEnd"/>
      <w:r>
        <w:t xml:space="preserve"> (</w:t>
      </w:r>
      <w:proofErr w:type="spellStart"/>
      <w:r w:rsidRPr="00D223BD">
        <w:rPr>
          <w:i/>
        </w:rPr>
        <w:t>Tridens</w:t>
      </w:r>
      <w:proofErr w:type="spellEnd"/>
      <w:r>
        <w:t xml:space="preserve"> spp</w:t>
      </w:r>
      <w:r w:rsidR="00D223BD">
        <w:t>.</w:t>
      </w:r>
      <w:r>
        <w:t xml:space="preserve">). </w:t>
      </w:r>
      <w:proofErr w:type="spellStart"/>
      <w:r>
        <w:t>Pleuraphis</w:t>
      </w:r>
      <w:proofErr w:type="spellEnd"/>
      <w:r>
        <w:t xml:space="preserve"> may form huge clones up to 0.5km</w:t>
      </w:r>
      <w:r w:rsidRPr="00D223BD">
        <w:rPr>
          <w:vertAlign w:val="superscript"/>
        </w:rPr>
        <w:t>2</w:t>
      </w:r>
      <w:r>
        <w:t>.</w:t>
      </w:r>
    </w:p>
    <w:p w:rsidR="00507FC7" w:rsidP="00507FC7" w:rsidRDefault="00507FC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imbricata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Tree cholla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obtusum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Vine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SPWR2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507FC7" w:rsidP="00507FC7" w:rsidRDefault="00507FC7">
      <w:pPr>
        <w:pStyle w:val="InfoPara"/>
      </w:pPr>
      <w:r>
        <w:t>Disturbance Description</w:t>
      </w:r>
    </w:p>
    <w:p w:rsidR="00507FC7" w:rsidP="00507FC7" w:rsidRDefault="00507FC7">
      <w:r>
        <w:lastRenderedPageBreak/>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w:rsidR="00507FC7" w:rsidP="00507FC7" w:rsidRDefault="00507FC7"/>
    <w:p w:rsidR="00507FC7" w:rsidP="00507FC7" w:rsidRDefault="00507FC7">
      <w:r>
        <w:t>Site stability controlled by edaphic, topographic position, and recurring fire.</w:t>
      </w:r>
    </w:p>
    <w:p w:rsidR="00507FC7" w:rsidP="00507FC7" w:rsidRDefault="00507FC7"/>
    <w:p w:rsidR="00507FC7" w:rsidP="00507FC7" w:rsidRDefault="00507FC7">
      <w:r>
        <w:t xml:space="preserve">SPAI and PLMU3 may be adapted and maintained by fire. A short </w:t>
      </w:r>
      <w:r w:rsidR="00A064A7">
        <w:t xml:space="preserve">mean fire return interval </w:t>
      </w:r>
      <w:r>
        <w:t>was modeled.</w:t>
      </w:r>
    </w:p>
    <w:p w:rsidR="00507FC7" w:rsidP="00507FC7" w:rsidRDefault="00507FC7"/>
    <w:p w:rsidR="00507FC7" w:rsidP="00507FC7" w:rsidRDefault="00507FC7">
      <w:r>
        <w:t xml:space="preserve">Fire cycle might be driven by pluvial periods. The norm in this part of the world is drought, a couple of high rainfall years could lead to the fuel development needed to allow fire. </w:t>
      </w:r>
    </w:p>
    <w:p w:rsidR="00507FC7" w:rsidP="00507FC7" w:rsidRDefault="00507FC7"/>
    <w:p w:rsidR="00507FC7" w:rsidP="00507FC7" w:rsidRDefault="00507FC7">
      <w:proofErr w:type="spellStart"/>
      <w:r>
        <w:t>Tobosa</w:t>
      </w:r>
      <w:proofErr w:type="spellEnd"/>
      <w:r>
        <w:t xml:space="preserve"> has been widely cited as being stimulated by fire (</w:t>
      </w:r>
      <w:proofErr w:type="spellStart"/>
      <w:r>
        <w:t>Uchytil</w:t>
      </w:r>
      <w:proofErr w:type="spellEnd"/>
      <w:r>
        <w:t xml:space="preserve"> 1988). In A</w:t>
      </w:r>
      <w:r w:rsidR="00A064A7">
        <w:t>rizona</w:t>
      </w:r>
      <w:r>
        <w:t xml:space="preserve"> and N</w:t>
      </w:r>
      <w:r w:rsidR="00A064A7">
        <w:t xml:space="preserve">ew </w:t>
      </w:r>
      <w:r>
        <w:t>M</w:t>
      </w:r>
      <w:r w:rsidR="00A064A7">
        <w:t>exico,</w:t>
      </w:r>
      <w:r>
        <w:t xml:space="preserve"> </w:t>
      </w:r>
      <w:proofErr w:type="spellStart"/>
      <w:r>
        <w:t>tobosa</w:t>
      </w:r>
      <w:proofErr w:type="spellEnd"/>
      <w:r>
        <w:t xml:space="preserve"> grows on both upland and lowland sites, but only in the lowland swales are stands dense enough to carry a fire. Accumulation of </w:t>
      </w:r>
      <w:proofErr w:type="spellStart"/>
      <w:r>
        <w:t>tobosa</w:t>
      </w:r>
      <w:proofErr w:type="spellEnd"/>
      <w:r>
        <w:t xml:space="preserve"> litter with its compact and somewhat woody growth form usually insures a complete burn. </w:t>
      </w:r>
      <w:proofErr w:type="spellStart"/>
      <w:r>
        <w:t>Tobosa</w:t>
      </w:r>
      <w:proofErr w:type="spellEnd"/>
      <w:r>
        <w:t xml:space="preserve"> quickly revegetates the bare ground after fire, dominating the community by the middle of the first growing season (Britton and </w:t>
      </w:r>
      <w:proofErr w:type="spellStart"/>
      <w:r>
        <w:t>Steuter</w:t>
      </w:r>
      <w:proofErr w:type="spellEnd"/>
      <w:r>
        <w:t xml:space="preserve"> 1983, other references in </w:t>
      </w:r>
      <w:proofErr w:type="spellStart"/>
      <w:r>
        <w:t>Uchytil</w:t>
      </w:r>
      <w:proofErr w:type="spellEnd"/>
      <w:r>
        <w:t xml:space="preserve"> 1988).</w:t>
      </w:r>
    </w:p>
    <w:p w:rsidR="00507FC7" w:rsidP="00507FC7" w:rsidRDefault="00507F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FC7" w:rsidP="00507FC7" w:rsidRDefault="00507FC7">
      <w:pPr>
        <w:pStyle w:val="InfoPara"/>
      </w:pPr>
      <w:r>
        <w:t>Scale Description</w:t>
      </w:r>
    </w:p>
    <w:p w:rsidR="00507FC7" w:rsidP="00507FC7" w:rsidRDefault="00507FC7">
      <w:r>
        <w:t>Hundreds of hectares. This type is concentrated in broad valley bottoms of southern N</w:t>
      </w:r>
      <w:r w:rsidR="00A064A7">
        <w:t xml:space="preserve">ew </w:t>
      </w:r>
      <w:r>
        <w:t>M</w:t>
      </w:r>
      <w:r w:rsidR="00A064A7">
        <w:t>exico</w:t>
      </w:r>
      <w:r>
        <w:t>, southeast A</w:t>
      </w:r>
      <w:r w:rsidR="00A064A7">
        <w:t>rizona,</w:t>
      </w:r>
      <w:r>
        <w:t xml:space="preserve"> and Trans-Pecos Texas</w:t>
      </w:r>
      <w:r w:rsidR="00A064A7">
        <w:t>,</w:t>
      </w:r>
      <w:r>
        <w:t xml:space="preserve"> and often in linear drainage settings and flats.</w:t>
      </w:r>
    </w:p>
    <w:p w:rsidR="00507FC7" w:rsidP="00507FC7" w:rsidRDefault="00507FC7">
      <w:pPr>
        <w:pStyle w:val="InfoPara"/>
      </w:pPr>
      <w:r>
        <w:t>Adjacency or Identification Concerns</w:t>
      </w:r>
    </w:p>
    <w:p w:rsidR="00507FC7" w:rsidP="00507FC7" w:rsidRDefault="00507FC7">
      <w:r>
        <w:t xml:space="preserve">Flats may intergrade downslope to alkali flats and upslope to </w:t>
      </w:r>
      <w:proofErr w:type="spellStart"/>
      <w:r>
        <w:t>Apacherian-Chihuahuan</w:t>
      </w:r>
      <w:proofErr w:type="spellEnd"/>
      <w:r>
        <w:t xml:space="preserve"> Semi-desert Grasslands. This system (swales, flats and bottomlands) does receive periodic flooding during the annual summer rains, but has no obligate riparian species present as a true wetland. The flats included in this also have overland flow and inundation, but soil does not stay saturated as long as lower bottomland sites.</w:t>
      </w:r>
    </w:p>
    <w:p w:rsidR="00507FC7" w:rsidP="00507FC7" w:rsidRDefault="00507FC7"/>
    <w:p w:rsidR="00507FC7" w:rsidP="00507FC7" w:rsidRDefault="00507FC7">
      <w:r>
        <w:t>This bottomland/</w:t>
      </w:r>
      <w:proofErr w:type="spellStart"/>
      <w:r>
        <w:t>depressional</w:t>
      </w:r>
      <w:proofErr w:type="spellEnd"/>
      <w:r>
        <w:t xml:space="preserve"> wetland system can be </w:t>
      </w:r>
      <w:proofErr w:type="gramStart"/>
      <w:r>
        <w:t>similar to</w:t>
      </w:r>
      <w:proofErr w:type="gramEnd"/>
      <w:r>
        <w:t xml:space="preserve"> the upland Chihuahuan Loamy Plains and Desert Grassland (CES302.061), </w:t>
      </w:r>
      <w:r w:rsidR="00A064A7">
        <w:t>biophysical setting (</w:t>
      </w:r>
      <w:r>
        <w:t>BpS</w:t>
      </w:r>
      <w:r w:rsidR="00A064A7">
        <w:t>)</w:t>
      </w:r>
      <w:r>
        <w:t xml:space="preserve"> 1503 but is restricted to moist depressions and intermittently flooded drainage terraces and adjacent flats. Alkali sacaton (</w:t>
      </w:r>
      <w:proofErr w:type="spellStart"/>
      <w:r w:rsidRPr="00D223BD">
        <w:rPr>
          <w:i/>
        </w:rPr>
        <w:t>Sporobolus</w:t>
      </w:r>
      <w:proofErr w:type="spellEnd"/>
      <w:r w:rsidRPr="00D223BD">
        <w:rPr>
          <w:i/>
        </w:rPr>
        <w:t xml:space="preserve"> </w:t>
      </w:r>
      <w:proofErr w:type="spellStart"/>
      <w:r w:rsidRPr="00D223BD">
        <w:rPr>
          <w:i/>
        </w:rPr>
        <w:t>airoides</w:t>
      </w:r>
      <w:proofErr w:type="spellEnd"/>
      <w:r>
        <w:t xml:space="preserve">) is often associated with more alkaline (to </w:t>
      </w:r>
      <w:proofErr w:type="spellStart"/>
      <w:r>
        <w:t>gypsic</w:t>
      </w:r>
      <w:proofErr w:type="spellEnd"/>
      <w:r>
        <w:t>) poorly drained areas and giant sacaton (</w:t>
      </w:r>
      <w:proofErr w:type="spellStart"/>
      <w:r w:rsidRPr="00D223BD">
        <w:rPr>
          <w:i/>
        </w:rPr>
        <w:t>Sporobolus</w:t>
      </w:r>
      <w:proofErr w:type="spellEnd"/>
      <w:r w:rsidRPr="00D223BD">
        <w:rPr>
          <w:i/>
        </w:rPr>
        <w:t xml:space="preserve"> </w:t>
      </w:r>
      <w:proofErr w:type="spellStart"/>
      <w:r w:rsidRPr="00D223BD">
        <w:rPr>
          <w:i/>
        </w:rPr>
        <w:t>wrightii</w:t>
      </w:r>
      <w:proofErr w:type="spellEnd"/>
      <w:r>
        <w:t xml:space="preserve">) with less alkaline better drained areas. </w:t>
      </w:r>
      <w:proofErr w:type="spellStart"/>
      <w:r w:rsidRPr="00D223BD">
        <w:rPr>
          <w:i/>
        </w:rPr>
        <w:t>Distichlis</w:t>
      </w:r>
      <w:proofErr w:type="spellEnd"/>
      <w:r w:rsidRPr="00D223BD">
        <w:rPr>
          <w:i/>
        </w:rPr>
        <w:t xml:space="preserve"> </w:t>
      </w:r>
      <w:proofErr w:type="spellStart"/>
      <w:r w:rsidRPr="00D223BD">
        <w:rPr>
          <w:i/>
        </w:rPr>
        <w:t>spicata</w:t>
      </w:r>
      <w:proofErr w:type="spellEnd"/>
      <w:r>
        <w:t xml:space="preserve">, </w:t>
      </w:r>
      <w:proofErr w:type="spellStart"/>
      <w:r w:rsidRPr="00D223BD">
        <w:rPr>
          <w:i/>
        </w:rPr>
        <w:t>Allenrolfea</w:t>
      </w:r>
      <w:proofErr w:type="spellEnd"/>
      <w:r w:rsidRPr="00D223BD">
        <w:rPr>
          <w:i/>
        </w:rPr>
        <w:t xml:space="preserve"> </w:t>
      </w:r>
      <w:proofErr w:type="spellStart"/>
      <w:r w:rsidRPr="00D223BD">
        <w:rPr>
          <w:i/>
        </w:rPr>
        <w:t>occidentalis</w:t>
      </w:r>
      <w:proofErr w:type="spellEnd"/>
      <w:r w:rsidR="00D223BD">
        <w:t>,</w:t>
      </w:r>
      <w:r>
        <w:t xml:space="preserve"> and </w:t>
      </w:r>
      <w:proofErr w:type="spellStart"/>
      <w:r w:rsidRPr="00D223BD">
        <w:rPr>
          <w:i/>
        </w:rPr>
        <w:t>Suaeda</w:t>
      </w:r>
      <w:proofErr w:type="spellEnd"/>
      <w:r>
        <w:t xml:space="preserve"> spp</w:t>
      </w:r>
      <w:r w:rsidR="00D223BD">
        <w:t>.</w:t>
      </w:r>
      <w:r>
        <w:t xml:space="preserve"> are characteristic of more saline and alkaline sites.</w:t>
      </w:r>
    </w:p>
    <w:p w:rsidR="00507FC7" w:rsidP="00507FC7" w:rsidRDefault="00507FC7"/>
    <w:p w:rsidR="00507FC7" w:rsidP="00507FC7" w:rsidRDefault="00507FC7">
      <w:r>
        <w:lastRenderedPageBreak/>
        <w:t xml:space="preserve">This system could be confused for BpS 1503. Please see BpS 1503 for indicators as to how to distinguish. This system is wetter, clayey and heavy soils. This system can be separated by more mesic indicator species and also by soils. </w:t>
      </w:r>
    </w:p>
    <w:p w:rsidR="00507FC7" w:rsidP="00507FC7" w:rsidRDefault="00507FC7"/>
    <w:p w:rsidR="00507FC7" w:rsidP="00507FC7" w:rsidRDefault="00507FC7">
      <w:r>
        <w:t>Hydrologic lowlands are less prone to shrub invasion. This may be due to clayey soils which may impede shrub invasion. Clayey sites are better adapted to hydrologic alteration/drying</w:t>
      </w:r>
      <w:r w:rsidR="00A064A7">
        <w:t>. G</w:t>
      </w:r>
      <w:r>
        <w:t>razing compaction and roads cause grass loss and drying but not necessarily woody invasion. Therefore, this system is not as invaded as BpS 1503 would be. The soils more than hydrologic alteration or fire seem to limit shrub invasion.</w:t>
      </w:r>
    </w:p>
    <w:p w:rsidR="00507FC7" w:rsidP="00507FC7" w:rsidRDefault="00507FC7"/>
    <w:p w:rsidR="00507FC7" w:rsidP="00507FC7" w:rsidRDefault="00507FC7">
      <w:r>
        <w:t xml:space="preserve">The bottomland/swale portion of this system is degraded by sacaton (PAOB) loss; </w:t>
      </w:r>
      <w:proofErr w:type="spellStart"/>
      <w:r>
        <w:t>burrograss</w:t>
      </w:r>
      <w:proofErr w:type="spellEnd"/>
      <w:r>
        <w:t xml:space="preserve"> and four-wing saltbush and mesquite invasion via soil drying/loss, fire reduction, overgrazing, summer drought and increased winter precipitation. The </w:t>
      </w:r>
      <w:proofErr w:type="spellStart"/>
      <w:r>
        <w:t>tobosa</w:t>
      </w:r>
      <w:proofErr w:type="spellEnd"/>
      <w:r>
        <w:t xml:space="preserve"> flats portion of this system is degraded by </w:t>
      </w:r>
      <w:proofErr w:type="spellStart"/>
      <w:r>
        <w:t>tobosa</w:t>
      </w:r>
      <w:proofErr w:type="spellEnd"/>
      <w:r>
        <w:t xml:space="preserve"> loss; </w:t>
      </w:r>
      <w:proofErr w:type="spellStart"/>
      <w:r>
        <w:t>burrograss</w:t>
      </w:r>
      <w:proofErr w:type="spellEnd"/>
      <w:r>
        <w:t>, tarbush, creosote and mesquite invasion via soil drying/loss</w:t>
      </w:r>
      <w:r w:rsidR="00A064A7">
        <w:t>,</w:t>
      </w:r>
      <w:r>
        <w:t xml:space="preserve"> fire reduction, overgrazing, summer drought, increasing winter precipitation. Some think this type is edaphically (clayey soils) more resistant to shrub-invasion than others (Steven </w:t>
      </w:r>
      <w:proofErr w:type="spellStart"/>
      <w:r>
        <w:t>Yanoff</w:t>
      </w:r>
      <w:proofErr w:type="spellEnd"/>
      <w:r>
        <w:t>, TNC, pers</w:t>
      </w:r>
      <w:r w:rsidR="00A064A7">
        <w:t>onal</w:t>
      </w:r>
      <w:r>
        <w:t xml:space="preserve"> </w:t>
      </w:r>
      <w:proofErr w:type="spellStart"/>
      <w:r>
        <w:t>comm</w:t>
      </w:r>
      <w:r w:rsidR="00A064A7">
        <w:t>ommunication</w:t>
      </w:r>
      <w:proofErr w:type="spellEnd"/>
      <w:r>
        <w:t>).</w:t>
      </w:r>
    </w:p>
    <w:p w:rsidR="00507FC7" w:rsidP="00507FC7" w:rsidRDefault="00507FC7"/>
    <w:p w:rsidR="00507FC7" w:rsidP="00507FC7" w:rsidRDefault="00507FC7">
      <w:r>
        <w:t>This BpS corresponds to several alkaline and non-alkaline ESDs - Draws, Bottomlands, Swales, Clayey and Salty ESDs.</w:t>
      </w:r>
    </w:p>
    <w:p w:rsidR="00507FC7" w:rsidP="00507FC7" w:rsidRDefault="00507FC7"/>
    <w:p w:rsidR="00507FC7" w:rsidP="00507FC7" w:rsidRDefault="00507FC7">
      <w:r>
        <w:t>This system may be the desert grassland system that corresponds to RA</w:t>
      </w:r>
      <w:r w:rsidR="00A064A7">
        <w:t>'</w:t>
      </w:r>
      <w:r>
        <w:t xml:space="preserve">s R3DGRA and </w:t>
      </w:r>
      <w:proofErr w:type="spellStart"/>
      <w:r>
        <w:t>Kuchler's</w:t>
      </w:r>
      <w:proofErr w:type="spellEnd"/>
      <w:r>
        <w:t>/ FRCC PNV Desert Grassland type.</w:t>
      </w:r>
    </w:p>
    <w:p w:rsidR="00507FC7" w:rsidP="00507FC7" w:rsidRDefault="00507FC7"/>
    <w:p w:rsidR="00507FC7" w:rsidP="00507FC7" w:rsidRDefault="00507FC7">
      <w:r>
        <w:t xml:space="preserve">Consider dynamics if distinguishing 1504 Bottomland/Swale Grasslands vs. Mesic </w:t>
      </w:r>
      <w:proofErr w:type="spellStart"/>
      <w:r>
        <w:t>Tobosa</w:t>
      </w:r>
      <w:proofErr w:type="spellEnd"/>
      <w:r>
        <w:t xml:space="preserve"> Flats Grasslands (not separated out for MZ27): (1) shrub invasion might be more important in altering the dynamics of Bottomland Swale versus Mesic </w:t>
      </w:r>
      <w:proofErr w:type="spellStart"/>
      <w:r>
        <w:t>Tobosa</w:t>
      </w:r>
      <w:proofErr w:type="spellEnd"/>
      <w:r>
        <w:t xml:space="preserve">, (2) sacaton importance and soil alkalinity indicate Bottomland Swale more than </w:t>
      </w:r>
      <w:proofErr w:type="spellStart"/>
      <w:r>
        <w:t>Tobosa</w:t>
      </w:r>
      <w:proofErr w:type="spellEnd"/>
      <w:r>
        <w:t xml:space="preserve"> Flats and (3) fire regime might be altered more in Bottomland Swale, wherein shrub invasion/conversion can lead to a decline and exclusion in the amount of fire on the landscape; in Mesic </w:t>
      </w:r>
      <w:proofErr w:type="spellStart"/>
      <w:r>
        <w:t>Tobosa</w:t>
      </w:r>
      <w:proofErr w:type="spellEnd"/>
      <w:r>
        <w:t xml:space="preserve"> flats, the herbaceous fuel will still be present so fire might persist but decline due to lower fuel loads on average (Steven </w:t>
      </w:r>
      <w:proofErr w:type="spellStart"/>
      <w:r>
        <w:t>Yanoff</w:t>
      </w:r>
      <w:proofErr w:type="spellEnd"/>
      <w:r>
        <w:t>, TNC, pers</w:t>
      </w:r>
      <w:r w:rsidR="00A064A7">
        <w:t>onal</w:t>
      </w:r>
      <w:r>
        <w:t xml:space="preserve"> </w:t>
      </w:r>
      <w:r w:rsidR="00D223BD">
        <w:t>c</w:t>
      </w:r>
      <w:r>
        <w:t>omm</w:t>
      </w:r>
      <w:r w:rsidR="00A064A7">
        <w:t>unication</w:t>
      </w:r>
      <w:r>
        <w:t>) .</w:t>
      </w:r>
    </w:p>
    <w:p w:rsidR="00507FC7" w:rsidP="00507FC7" w:rsidRDefault="00507FC7">
      <w:pPr>
        <w:pStyle w:val="InfoPara"/>
      </w:pPr>
      <w:r>
        <w:t>Issues or Problems</w:t>
      </w:r>
    </w:p>
    <w:p w:rsidR="00507FC7" w:rsidP="00507FC7" w:rsidRDefault="00507FC7"/>
    <w:p w:rsidR="00507FC7" w:rsidP="00507FC7" w:rsidRDefault="00507FC7">
      <w:pPr>
        <w:pStyle w:val="InfoPara"/>
      </w:pPr>
      <w:r>
        <w:t>Native Uncharacteristic Conditions</w:t>
      </w:r>
    </w:p>
    <w:p w:rsidR="00507FC7" w:rsidP="00507FC7" w:rsidRDefault="00507FC7"/>
    <w:p w:rsidR="00507FC7" w:rsidP="00507FC7" w:rsidRDefault="00507FC7">
      <w:pPr>
        <w:pStyle w:val="InfoPara"/>
      </w:pPr>
      <w:r>
        <w:t>Comments</w:t>
      </w:r>
    </w:p>
    <w:p w:rsidR="00507FC7" w:rsidP="00507FC7" w:rsidRDefault="00507FC7">
      <w:r>
        <w:t>This model for MZ25 was adopted as-is from MZ27 created by Keith Schulz and Regional Lead for MZ27.</w:t>
      </w:r>
    </w:p>
    <w:p w:rsidR="00507FC7" w:rsidP="00507FC7" w:rsidRDefault="00507FC7"/>
    <w:p w:rsidR="00507FC7" w:rsidP="00507FC7" w:rsidRDefault="00507FC7">
      <w:r>
        <w:t xml:space="preserve">This model for MZ27 was adapted from the draft model for 1155b (later changed to 2615041) from MZ26 created by Bonnie Warnock, John </w:t>
      </w:r>
      <w:proofErr w:type="spellStart"/>
      <w:r>
        <w:t>Karges</w:t>
      </w:r>
      <w:proofErr w:type="spellEnd"/>
      <w:r w:rsidR="00A064A7">
        <w:t>,</w:t>
      </w:r>
      <w:r>
        <w:t xml:space="preserve"> and Colin Shackelford. Descriptive and quantitative changes made during MZ27 review as the new system concept was developed for 1504. Therefore, modeler names changed.</w:t>
      </w:r>
    </w:p>
    <w:p w:rsidR="00FF7009" w:rsidP="00507FC7" w:rsidRDefault="00FF7009"/>
    <w:p w:rsidR="00507FC7" w:rsidP="00507FC7" w:rsidRDefault="00507FC7">
      <w:pPr>
        <w:pStyle w:val="ReportSection"/>
      </w:pPr>
      <w:r>
        <w:lastRenderedPageBreak/>
        <w:t>Succession Classes</w:t>
      </w:r>
    </w:p>
    <w:p w:rsidR="00507FC7" w:rsidP="00507FC7" w:rsidRDefault="00507FC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FC7" w:rsidP="00507FC7" w:rsidRDefault="00507FC7">
      <w:pPr>
        <w:pStyle w:val="InfoPara"/>
        <w:pBdr>
          <w:top w:val="single" w:color="auto" w:sz="4" w:space="1"/>
        </w:pBdr>
      </w:pPr>
      <w:r xmlns:w="http://schemas.openxmlformats.org/wordprocessingml/2006/main">
        <w:t>Class A</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C853AE" w:rsidP="00507FC7" w:rsidRDefault="00C853AE">
      <w:pPr>
        <w:pStyle w:val="SClassInfoPara"/>
      </w:pPr>
    </w:p>
    <w:p w:rsidR="00507FC7" w:rsidP="00507FC7" w:rsidRDefault="00507FC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80"/>
        <w:gridCol w:w="1860"/>
        <w:gridCol w:w="1956"/>
      </w:tblGrid>
      <w:tr w:rsidRPr="00507FC7" w:rsidR="00507FC7" w:rsidTr="00507FC7">
        <w:tc>
          <w:tcPr>
            <w:tcW w:w="1128" w:type="dxa"/>
            <w:tcBorders>
              <w:top w:val="single" w:color="auto" w:sz="2" w:space="0"/>
              <w:bottom w:val="single" w:color="000000" w:sz="12" w:space="0"/>
            </w:tcBorders>
            <w:shd w:val="clear" w:color="auto" w:fill="auto"/>
          </w:tcPr>
          <w:p w:rsidRPr="00507FC7" w:rsidR="00507FC7" w:rsidP="00C61C81" w:rsidRDefault="00507FC7">
            <w:pPr>
              <w:rPr>
                <w:b/>
                <w:bCs/>
              </w:rPr>
            </w:pPr>
            <w:r w:rsidRPr="00507FC7">
              <w:rPr>
                <w:b/>
                <w:bCs/>
              </w:rPr>
              <w:t>Symbol</w:t>
            </w:r>
          </w:p>
        </w:tc>
        <w:tc>
          <w:tcPr>
            <w:tcW w:w="2280" w:type="dxa"/>
            <w:tcBorders>
              <w:top w:val="single" w:color="auto" w:sz="2" w:space="0"/>
              <w:bottom w:val="single" w:color="000000" w:sz="12" w:space="0"/>
            </w:tcBorders>
            <w:shd w:val="clear" w:color="auto" w:fill="auto"/>
          </w:tcPr>
          <w:p w:rsidRPr="00507FC7" w:rsidR="00507FC7" w:rsidP="00C61C81" w:rsidRDefault="00507FC7">
            <w:pPr>
              <w:rPr>
                <w:b/>
                <w:bCs/>
              </w:rPr>
            </w:pPr>
            <w:r w:rsidRPr="00507FC7">
              <w:rPr>
                <w:b/>
                <w:bCs/>
              </w:rPr>
              <w:t>Scientific Name</w:t>
            </w:r>
          </w:p>
        </w:tc>
        <w:tc>
          <w:tcPr>
            <w:tcW w:w="1860" w:type="dxa"/>
            <w:tcBorders>
              <w:top w:val="single" w:color="auto" w:sz="2" w:space="0"/>
              <w:bottom w:val="single" w:color="000000" w:sz="12" w:space="0"/>
            </w:tcBorders>
            <w:shd w:val="clear" w:color="auto" w:fill="auto"/>
          </w:tcPr>
          <w:p w:rsidRPr="00507FC7" w:rsidR="00507FC7" w:rsidP="00C61C81" w:rsidRDefault="00507FC7">
            <w:pPr>
              <w:rPr>
                <w:b/>
                <w:bCs/>
              </w:rPr>
            </w:pPr>
            <w:r w:rsidRPr="00507FC7">
              <w:rPr>
                <w:b/>
                <w:bCs/>
              </w:rPr>
              <w:t>Common Name</w:t>
            </w:r>
          </w:p>
        </w:tc>
        <w:tc>
          <w:tcPr>
            <w:tcW w:w="1956" w:type="dxa"/>
            <w:tcBorders>
              <w:top w:val="single" w:color="auto" w:sz="2" w:space="0"/>
              <w:bottom w:val="single" w:color="000000" w:sz="12" w:space="0"/>
            </w:tcBorders>
            <w:shd w:val="clear" w:color="auto" w:fill="auto"/>
          </w:tcPr>
          <w:p w:rsidRPr="00507FC7" w:rsidR="00507FC7" w:rsidP="00C61C81" w:rsidRDefault="00507FC7">
            <w:pPr>
              <w:rPr>
                <w:b/>
                <w:bCs/>
              </w:rPr>
            </w:pPr>
            <w:r w:rsidRPr="00507FC7">
              <w:rPr>
                <w:b/>
                <w:bCs/>
              </w:rPr>
              <w:t>Canopy Position</w:t>
            </w:r>
          </w:p>
        </w:tc>
      </w:tr>
      <w:tr w:rsidRPr="00507FC7" w:rsidR="00507FC7" w:rsidTr="00507FC7">
        <w:tc>
          <w:tcPr>
            <w:tcW w:w="1128" w:type="dxa"/>
            <w:tcBorders>
              <w:top w:val="single" w:color="000000" w:sz="12" w:space="0"/>
            </w:tcBorders>
            <w:shd w:val="clear" w:color="auto" w:fill="auto"/>
          </w:tcPr>
          <w:p w:rsidRPr="00507FC7" w:rsidR="00507FC7" w:rsidP="00C61C81" w:rsidRDefault="00507FC7">
            <w:pPr>
              <w:rPr>
                <w:bCs/>
              </w:rPr>
            </w:pPr>
            <w:r w:rsidRPr="00507FC7">
              <w:rPr>
                <w:bCs/>
              </w:rPr>
              <w:t>PLMU3</w:t>
            </w:r>
          </w:p>
        </w:tc>
        <w:tc>
          <w:tcPr>
            <w:tcW w:w="2280" w:type="dxa"/>
            <w:tcBorders>
              <w:top w:val="single" w:color="000000" w:sz="12" w:space="0"/>
            </w:tcBorders>
            <w:shd w:val="clear" w:color="auto" w:fill="auto"/>
          </w:tcPr>
          <w:p w:rsidRPr="00507FC7" w:rsidR="00507FC7" w:rsidP="00C61C81" w:rsidRDefault="00507FC7">
            <w:proofErr w:type="spellStart"/>
            <w:r w:rsidRPr="00507FC7">
              <w:t>Pleuraphis</w:t>
            </w:r>
            <w:proofErr w:type="spellEnd"/>
            <w:r w:rsidRPr="00507FC7">
              <w:t xml:space="preserve"> </w:t>
            </w:r>
            <w:proofErr w:type="spellStart"/>
            <w:r w:rsidRPr="00507FC7">
              <w:t>mutica</w:t>
            </w:r>
            <w:proofErr w:type="spellEnd"/>
          </w:p>
        </w:tc>
        <w:tc>
          <w:tcPr>
            <w:tcW w:w="1860" w:type="dxa"/>
            <w:tcBorders>
              <w:top w:val="single" w:color="000000" w:sz="12" w:space="0"/>
            </w:tcBorders>
            <w:shd w:val="clear" w:color="auto" w:fill="auto"/>
          </w:tcPr>
          <w:p w:rsidRPr="00507FC7" w:rsidR="00507FC7" w:rsidP="00C61C81" w:rsidRDefault="00507FC7">
            <w:proofErr w:type="spellStart"/>
            <w:r w:rsidRPr="00507FC7">
              <w:t>Tobosagrass</w:t>
            </w:r>
            <w:proofErr w:type="spellEnd"/>
          </w:p>
        </w:tc>
        <w:tc>
          <w:tcPr>
            <w:tcW w:w="1956" w:type="dxa"/>
            <w:tcBorders>
              <w:top w:val="single" w:color="000000" w:sz="12" w:space="0"/>
            </w:tcBorders>
            <w:shd w:val="clear" w:color="auto" w:fill="auto"/>
          </w:tcPr>
          <w:p w:rsidRPr="00507FC7" w:rsidR="00507FC7" w:rsidP="00C61C81" w:rsidRDefault="00507FC7">
            <w:r w:rsidRPr="00507FC7">
              <w:t>Lower</w:t>
            </w:r>
          </w:p>
        </w:tc>
      </w:tr>
      <w:tr w:rsidRPr="00507FC7" w:rsidR="00507FC7" w:rsidTr="00507FC7">
        <w:tc>
          <w:tcPr>
            <w:tcW w:w="1128" w:type="dxa"/>
            <w:shd w:val="clear" w:color="auto" w:fill="auto"/>
          </w:tcPr>
          <w:p w:rsidRPr="00507FC7" w:rsidR="00507FC7" w:rsidP="00C61C81" w:rsidRDefault="00507FC7">
            <w:pPr>
              <w:rPr>
                <w:bCs/>
              </w:rPr>
            </w:pPr>
            <w:r w:rsidRPr="00507FC7">
              <w:rPr>
                <w:bCs/>
              </w:rPr>
              <w:t>SPAI</w:t>
            </w:r>
          </w:p>
        </w:tc>
        <w:tc>
          <w:tcPr>
            <w:tcW w:w="2280" w:type="dxa"/>
            <w:shd w:val="clear" w:color="auto" w:fill="auto"/>
          </w:tcPr>
          <w:p w:rsidRPr="00507FC7" w:rsidR="00507FC7" w:rsidP="00C61C81" w:rsidRDefault="00507FC7">
            <w:proofErr w:type="spellStart"/>
            <w:r w:rsidRPr="00507FC7">
              <w:t>Sporobolus</w:t>
            </w:r>
            <w:proofErr w:type="spellEnd"/>
            <w:r w:rsidRPr="00507FC7">
              <w:t xml:space="preserve"> </w:t>
            </w:r>
            <w:proofErr w:type="spellStart"/>
            <w:r w:rsidRPr="00507FC7">
              <w:t>airoides</w:t>
            </w:r>
            <w:proofErr w:type="spellEnd"/>
          </w:p>
        </w:tc>
        <w:tc>
          <w:tcPr>
            <w:tcW w:w="1860" w:type="dxa"/>
            <w:shd w:val="clear" w:color="auto" w:fill="auto"/>
          </w:tcPr>
          <w:p w:rsidRPr="00507FC7" w:rsidR="00507FC7" w:rsidP="00C61C81" w:rsidRDefault="00507FC7">
            <w:r w:rsidRPr="00507FC7">
              <w:t>Alkali sacaton</w:t>
            </w:r>
          </w:p>
        </w:tc>
        <w:tc>
          <w:tcPr>
            <w:tcW w:w="1956" w:type="dxa"/>
            <w:shd w:val="clear" w:color="auto" w:fill="auto"/>
          </w:tcPr>
          <w:p w:rsidRPr="00507FC7" w:rsidR="00507FC7" w:rsidP="00C61C81" w:rsidRDefault="00507FC7">
            <w:r w:rsidRPr="00507FC7">
              <w:t>Lower</w:t>
            </w:r>
          </w:p>
        </w:tc>
      </w:tr>
      <w:tr w:rsidRPr="00507FC7" w:rsidR="00507FC7" w:rsidTr="00507FC7">
        <w:tc>
          <w:tcPr>
            <w:tcW w:w="1128" w:type="dxa"/>
            <w:shd w:val="clear" w:color="auto" w:fill="auto"/>
          </w:tcPr>
          <w:p w:rsidRPr="00507FC7" w:rsidR="00507FC7" w:rsidP="00C61C81" w:rsidRDefault="00507FC7">
            <w:pPr>
              <w:rPr>
                <w:bCs/>
              </w:rPr>
            </w:pPr>
            <w:r w:rsidRPr="00507FC7">
              <w:rPr>
                <w:bCs/>
              </w:rPr>
              <w:t>PAOB</w:t>
            </w:r>
          </w:p>
        </w:tc>
        <w:tc>
          <w:tcPr>
            <w:tcW w:w="2280" w:type="dxa"/>
            <w:shd w:val="clear" w:color="auto" w:fill="auto"/>
          </w:tcPr>
          <w:p w:rsidRPr="00507FC7" w:rsidR="00507FC7" w:rsidP="00C61C81" w:rsidRDefault="00507FC7">
            <w:r w:rsidRPr="00507FC7">
              <w:t xml:space="preserve">Panicum </w:t>
            </w:r>
            <w:proofErr w:type="spellStart"/>
            <w:r w:rsidRPr="00507FC7">
              <w:t>obtusum</w:t>
            </w:r>
            <w:proofErr w:type="spellEnd"/>
          </w:p>
        </w:tc>
        <w:tc>
          <w:tcPr>
            <w:tcW w:w="1860" w:type="dxa"/>
            <w:shd w:val="clear" w:color="auto" w:fill="auto"/>
          </w:tcPr>
          <w:p w:rsidRPr="00507FC7" w:rsidR="00507FC7" w:rsidP="00C61C81" w:rsidRDefault="00507FC7">
            <w:r w:rsidRPr="00507FC7">
              <w:t>Vine mesquite</w:t>
            </w:r>
          </w:p>
        </w:tc>
        <w:tc>
          <w:tcPr>
            <w:tcW w:w="1956" w:type="dxa"/>
            <w:shd w:val="clear" w:color="auto" w:fill="auto"/>
          </w:tcPr>
          <w:p w:rsidRPr="00507FC7" w:rsidR="00507FC7" w:rsidP="00C61C81" w:rsidRDefault="00507FC7">
            <w:r w:rsidRPr="00507FC7">
              <w:t>Lower</w:t>
            </w:r>
          </w:p>
        </w:tc>
      </w:tr>
    </w:tbl>
    <w:p w:rsidR="00507FC7" w:rsidP="00507FC7" w:rsidRDefault="00507FC7"/>
    <w:p w:rsidR="00507FC7" w:rsidP="00507FC7" w:rsidRDefault="00507FC7">
      <w:pPr>
        <w:pStyle w:val="SClassInfoPara"/>
      </w:pPr>
      <w:r>
        <w:t>Description</w:t>
      </w:r>
    </w:p>
    <w:p w:rsidR="00507FC7" w:rsidP="00507FC7" w:rsidRDefault="00507FC7">
      <w:r>
        <w:t xml:space="preserve">Low to zero shrub cover. High density </w:t>
      </w:r>
      <w:proofErr w:type="spellStart"/>
      <w:r>
        <w:t>tobosagrass</w:t>
      </w:r>
      <w:proofErr w:type="spellEnd"/>
      <w:r>
        <w:t xml:space="preserve"> (</w:t>
      </w:r>
      <w:proofErr w:type="spellStart"/>
      <w:r w:rsidRPr="00D223BD">
        <w:rPr>
          <w:i/>
        </w:rPr>
        <w:t>Pleuraphis</w:t>
      </w:r>
      <w:proofErr w:type="spellEnd"/>
      <w:r w:rsidRPr="00D223BD">
        <w:rPr>
          <w:i/>
        </w:rPr>
        <w:t xml:space="preserve"> </w:t>
      </w:r>
      <w:proofErr w:type="spellStart"/>
      <w:r w:rsidRPr="00D223BD">
        <w:rPr>
          <w:i/>
        </w:rPr>
        <w:t>mutica</w:t>
      </w:r>
      <w:proofErr w:type="spellEnd"/>
      <w:r>
        <w:t xml:space="preserve">) with some other grass species. With </w:t>
      </w:r>
      <w:r w:rsidR="00D223BD">
        <w:t>low</w:t>
      </w:r>
      <w:r>
        <w:t xml:space="preserve"> shrub cover of tree cholla (</w:t>
      </w:r>
      <w:r w:rsidRPr="00D223BD">
        <w:rPr>
          <w:i/>
        </w:rPr>
        <w:t xml:space="preserve">Opuntia </w:t>
      </w:r>
      <w:proofErr w:type="spellStart"/>
      <w:r w:rsidRPr="00D223BD">
        <w:rPr>
          <w:i/>
        </w:rPr>
        <w:t>imbricata</w:t>
      </w:r>
      <w:proofErr w:type="spellEnd"/>
      <w:r>
        <w:t>), Yucca and mesquite (</w:t>
      </w:r>
      <w:r w:rsidRPr="00D223BD">
        <w:rPr>
          <w:i/>
        </w:rPr>
        <w:t>Prosopis</w:t>
      </w:r>
      <w:r>
        <w:t xml:space="preserve"> spp</w:t>
      </w:r>
      <w:r w:rsidR="00D223BD">
        <w:t>.</w:t>
      </w:r>
      <w:r>
        <w:t>) in stages lacking fire.</w:t>
      </w:r>
    </w:p>
    <w:p w:rsidR="00507FC7" w:rsidP="00507FC7" w:rsidRDefault="00507FC7"/>
    <w:p w:rsidR="00507FC7" w:rsidP="00507FC7" w:rsidRDefault="00507FC7">
      <w:r>
        <w:t>Site stability controlled by edaphic, topographic position and recurring fire. Replacement fir</w:t>
      </w:r>
      <w:r w:rsidR="00221834">
        <w:t>es occur occasionally</w:t>
      </w:r>
      <w:r>
        <w:t>.</w:t>
      </w:r>
    </w:p>
    <w:p w:rsidR="00507FC7" w:rsidP="00507FC7" w:rsidRDefault="00507FC7"/>
    <w:p>
      <w:r>
        <w:rPr>
          <w:i/>
          <w:u w:val="single"/>
        </w:rPr>
        <w:t>Maximum Tree Size Class</w:t>
      </w:r>
      <w:br/>
      <w:r>
        <w:t>None</w:t>
      </w:r>
    </w:p>
    <w:p w:rsidR="00507FC7" w:rsidP="00507FC7" w:rsidRDefault="00507FC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853AE" w:rsidP="00507FC7" w:rsidRDefault="00C853AE">
      <w:pPr>
        <w:pStyle w:val="SClassInfoPara"/>
      </w:pPr>
    </w:p>
    <w:p w:rsidR="00507FC7" w:rsidP="00507FC7" w:rsidRDefault="00507FC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80"/>
        <w:gridCol w:w="1860"/>
        <w:gridCol w:w="1956"/>
      </w:tblGrid>
      <w:tr w:rsidRPr="00507FC7" w:rsidR="00507FC7" w:rsidTr="00507FC7">
        <w:tc>
          <w:tcPr>
            <w:tcW w:w="1128" w:type="dxa"/>
            <w:tcBorders>
              <w:top w:val="single" w:color="auto" w:sz="2" w:space="0"/>
              <w:bottom w:val="single" w:color="000000" w:sz="12" w:space="0"/>
            </w:tcBorders>
            <w:shd w:val="clear" w:color="auto" w:fill="auto"/>
          </w:tcPr>
          <w:p w:rsidRPr="00507FC7" w:rsidR="00507FC7" w:rsidP="00E74276" w:rsidRDefault="00507FC7">
            <w:pPr>
              <w:rPr>
                <w:b/>
                <w:bCs/>
              </w:rPr>
            </w:pPr>
            <w:r w:rsidRPr="00507FC7">
              <w:rPr>
                <w:b/>
                <w:bCs/>
              </w:rPr>
              <w:t>Symbol</w:t>
            </w:r>
          </w:p>
        </w:tc>
        <w:tc>
          <w:tcPr>
            <w:tcW w:w="2280" w:type="dxa"/>
            <w:tcBorders>
              <w:top w:val="single" w:color="auto" w:sz="2" w:space="0"/>
              <w:bottom w:val="single" w:color="000000" w:sz="12" w:space="0"/>
            </w:tcBorders>
            <w:shd w:val="clear" w:color="auto" w:fill="auto"/>
          </w:tcPr>
          <w:p w:rsidRPr="00507FC7" w:rsidR="00507FC7" w:rsidP="00E74276" w:rsidRDefault="00507FC7">
            <w:pPr>
              <w:rPr>
                <w:b/>
                <w:bCs/>
              </w:rPr>
            </w:pPr>
            <w:r w:rsidRPr="00507FC7">
              <w:rPr>
                <w:b/>
                <w:bCs/>
              </w:rPr>
              <w:t>Scientific Name</w:t>
            </w:r>
          </w:p>
        </w:tc>
        <w:tc>
          <w:tcPr>
            <w:tcW w:w="1860" w:type="dxa"/>
            <w:tcBorders>
              <w:top w:val="single" w:color="auto" w:sz="2" w:space="0"/>
              <w:bottom w:val="single" w:color="000000" w:sz="12" w:space="0"/>
            </w:tcBorders>
            <w:shd w:val="clear" w:color="auto" w:fill="auto"/>
          </w:tcPr>
          <w:p w:rsidRPr="00507FC7" w:rsidR="00507FC7" w:rsidP="00E74276" w:rsidRDefault="00507FC7">
            <w:pPr>
              <w:rPr>
                <w:b/>
                <w:bCs/>
              </w:rPr>
            </w:pPr>
            <w:r w:rsidRPr="00507FC7">
              <w:rPr>
                <w:b/>
                <w:bCs/>
              </w:rPr>
              <w:t>Common Name</w:t>
            </w:r>
          </w:p>
        </w:tc>
        <w:tc>
          <w:tcPr>
            <w:tcW w:w="1956" w:type="dxa"/>
            <w:tcBorders>
              <w:top w:val="single" w:color="auto" w:sz="2" w:space="0"/>
              <w:bottom w:val="single" w:color="000000" w:sz="12" w:space="0"/>
            </w:tcBorders>
            <w:shd w:val="clear" w:color="auto" w:fill="auto"/>
          </w:tcPr>
          <w:p w:rsidRPr="00507FC7" w:rsidR="00507FC7" w:rsidP="00E74276" w:rsidRDefault="00507FC7">
            <w:pPr>
              <w:rPr>
                <w:b/>
                <w:bCs/>
              </w:rPr>
            </w:pPr>
            <w:r w:rsidRPr="00507FC7">
              <w:rPr>
                <w:b/>
                <w:bCs/>
              </w:rPr>
              <w:t>Canopy Position</w:t>
            </w:r>
          </w:p>
        </w:tc>
      </w:tr>
      <w:tr w:rsidRPr="00507FC7" w:rsidR="00507FC7" w:rsidTr="00507FC7">
        <w:tc>
          <w:tcPr>
            <w:tcW w:w="1128" w:type="dxa"/>
            <w:tcBorders>
              <w:top w:val="single" w:color="000000" w:sz="12" w:space="0"/>
            </w:tcBorders>
            <w:shd w:val="clear" w:color="auto" w:fill="auto"/>
          </w:tcPr>
          <w:p w:rsidRPr="00507FC7" w:rsidR="00507FC7" w:rsidP="00E74276" w:rsidRDefault="00507FC7">
            <w:pPr>
              <w:rPr>
                <w:bCs/>
              </w:rPr>
            </w:pPr>
            <w:r w:rsidRPr="00507FC7">
              <w:rPr>
                <w:bCs/>
              </w:rPr>
              <w:t>PLMU3</w:t>
            </w:r>
          </w:p>
        </w:tc>
        <w:tc>
          <w:tcPr>
            <w:tcW w:w="2280" w:type="dxa"/>
            <w:tcBorders>
              <w:top w:val="single" w:color="000000" w:sz="12" w:space="0"/>
            </w:tcBorders>
            <w:shd w:val="clear" w:color="auto" w:fill="auto"/>
          </w:tcPr>
          <w:p w:rsidRPr="00507FC7" w:rsidR="00507FC7" w:rsidP="00E74276" w:rsidRDefault="00507FC7">
            <w:proofErr w:type="spellStart"/>
            <w:r w:rsidRPr="00507FC7">
              <w:t>Pleuraphis</w:t>
            </w:r>
            <w:proofErr w:type="spellEnd"/>
            <w:r w:rsidRPr="00507FC7">
              <w:t xml:space="preserve"> </w:t>
            </w:r>
            <w:proofErr w:type="spellStart"/>
            <w:r w:rsidRPr="00507FC7">
              <w:t>mutica</w:t>
            </w:r>
            <w:proofErr w:type="spellEnd"/>
          </w:p>
        </w:tc>
        <w:tc>
          <w:tcPr>
            <w:tcW w:w="1860" w:type="dxa"/>
            <w:tcBorders>
              <w:top w:val="single" w:color="000000" w:sz="12" w:space="0"/>
            </w:tcBorders>
            <w:shd w:val="clear" w:color="auto" w:fill="auto"/>
          </w:tcPr>
          <w:p w:rsidRPr="00507FC7" w:rsidR="00507FC7" w:rsidP="00E74276" w:rsidRDefault="00507FC7">
            <w:proofErr w:type="spellStart"/>
            <w:r w:rsidRPr="00507FC7">
              <w:t>Tobosagrass</w:t>
            </w:r>
            <w:proofErr w:type="spellEnd"/>
          </w:p>
        </w:tc>
        <w:tc>
          <w:tcPr>
            <w:tcW w:w="1956" w:type="dxa"/>
            <w:tcBorders>
              <w:top w:val="single" w:color="000000" w:sz="12" w:space="0"/>
            </w:tcBorders>
            <w:shd w:val="clear" w:color="auto" w:fill="auto"/>
          </w:tcPr>
          <w:p w:rsidRPr="00507FC7" w:rsidR="00507FC7" w:rsidP="00E74276" w:rsidRDefault="00507FC7">
            <w:r w:rsidRPr="00507FC7">
              <w:t>Lower</w:t>
            </w:r>
          </w:p>
        </w:tc>
      </w:tr>
      <w:tr w:rsidRPr="00507FC7" w:rsidR="00507FC7" w:rsidTr="00507FC7">
        <w:tc>
          <w:tcPr>
            <w:tcW w:w="1128" w:type="dxa"/>
            <w:shd w:val="clear" w:color="auto" w:fill="auto"/>
          </w:tcPr>
          <w:p w:rsidRPr="00507FC7" w:rsidR="00507FC7" w:rsidP="00E74276" w:rsidRDefault="00507FC7">
            <w:pPr>
              <w:rPr>
                <w:bCs/>
              </w:rPr>
            </w:pPr>
            <w:r w:rsidRPr="00507FC7">
              <w:rPr>
                <w:bCs/>
              </w:rPr>
              <w:t>SPAI</w:t>
            </w:r>
          </w:p>
        </w:tc>
        <w:tc>
          <w:tcPr>
            <w:tcW w:w="2280" w:type="dxa"/>
            <w:shd w:val="clear" w:color="auto" w:fill="auto"/>
          </w:tcPr>
          <w:p w:rsidRPr="00507FC7" w:rsidR="00507FC7" w:rsidP="00E74276" w:rsidRDefault="00507FC7">
            <w:proofErr w:type="spellStart"/>
            <w:r w:rsidRPr="00507FC7">
              <w:t>Sporobolus</w:t>
            </w:r>
            <w:proofErr w:type="spellEnd"/>
            <w:r w:rsidRPr="00507FC7">
              <w:t xml:space="preserve"> </w:t>
            </w:r>
            <w:proofErr w:type="spellStart"/>
            <w:r w:rsidRPr="00507FC7">
              <w:t>airoides</w:t>
            </w:r>
            <w:proofErr w:type="spellEnd"/>
          </w:p>
        </w:tc>
        <w:tc>
          <w:tcPr>
            <w:tcW w:w="1860" w:type="dxa"/>
            <w:shd w:val="clear" w:color="auto" w:fill="auto"/>
          </w:tcPr>
          <w:p w:rsidRPr="00507FC7" w:rsidR="00507FC7" w:rsidP="00E74276" w:rsidRDefault="00507FC7">
            <w:r w:rsidRPr="00507FC7">
              <w:t>Alkali sacaton</w:t>
            </w:r>
          </w:p>
        </w:tc>
        <w:tc>
          <w:tcPr>
            <w:tcW w:w="1956" w:type="dxa"/>
            <w:shd w:val="clear" w:color="auto" w:fill="auto"/>
          </w:tcPr>
          <w:p w:rsidRPr="00507FC7" w:rsidR="00507FC7" w:rsidP="00E74276" w:rsidRDefault="00507FC7">
            <w:r w:rsidRPr="00507FC7">
              <w:t>Low-Mid</w:t>
            </w:r>
          </w:p>
        </w:tc>
      </w:tr>
      <w:tr w:rsidRPr="00507FC7" w:rsidR="00507FC7" w:rsidTr="00507FC7">
        <w:tc>
          <w:tcPr>
            <w:tcW w:w="1128" w:type="dxa"/>
            <w:shd w:val="clear" w:color="auto" w:fill="auto"/>
          </w:tcPr>
          <w:p w:rsidRPr="00507FC7" w:rsidR="00507FC7" w:rsidP="00E74276" w:rsidRDefault="00507FC7">
            <w:pPr>
              <w:rPr>
                <w:bCs/>
              </w:rPr>
            </w:pPr>
            <w:r w:rsidRPr="00507FC7">
              <w:rPr>
                <w:bCs/>
              </w:rPr>
              <w:t>PAOB</w:t>
            </w:r>
          </w:p>
        </w:tc>
        <w:tc>
          <w:tcPr>
            <w:tcW w:w="2280" w:type="dxa"/>
            <w:shd w:val="clear" w:color="auto" w:fill="auto"/>
          </w:tcPr>
          <w:p w:rsidRPr="00507FC7" w:rsidR="00507FC7" w:rsidP="00E74276" w:rsidRDefault="00507FC7">
            <w:r w:rsidRPr="00507FC7">
              <w:t xml:space="preserve">Panicum </w:t>
            </w:r>
            <w:proofErr w:type="spellStart"/>
            <w:r w:rsidRPr="00507FC7">
              <w:t>obtusum</w:t>
            </w:r>
            <w:proofErr w:type="spellEnd"/>
          </w:p>
        </w:tc>
        <w:tc>
          <w:tcPr>
            <w:tcW w:w="1860" w:type="dxa"/>
            <w:shd w:val="clear" w:color="auto" w:fill="auto"/>
          </w:tcPr>
          <w:p w:rsidRPr="00507FC7" w:rsidR="00507FC7" w:rsidP="00E74276" w:rsidRDefault="00507FC7">
            <w:r w:rsidRPr="00507FC7">
              <w:t>Vine mesquite</w:t>
            </w:r>
          </w:p>
        </w:tc>
        <w:tc>
          <w:tcPr>
            <w:tcW w:w="1956" w:type="dxa"/>
            <w:shd w:val="clear" w:color="auto" w:fill="auto"/>
          </w:tcPr>
          <w:p w:rsidRPr="00507FC7" w:rsidR="00507FC7" w:rsidP="00E74276" w:rsidRDefault="00507FC7">
            <w:r w:rsidRPr="00507FC7">
              <w:t>Low-Mid</w:t>
            </w:r>
          </w:p>
        </w:tc>
      </w:tr>
      <w:tr w:rsidRPr="00507FC7" w:rsidR="00507FC7" w:rsidTr="00507FC7">
        <w:tc>
          <w:tcPr>
            <w:tcW w:w="1128" w:type="dxa"/>
            <w:shd w:val="clear" w:color="auto" w:fill="auto"/>
          </w:tcPr>
          <w:p w:rsidRPr="00507FC7" w:rsidR="00507FC7" w:rsidP="00E74276" w:rsidRDefault="00507FC7">
            <w:pPr>
              <w:rPr>
                <w:bCs/>
              </w:rPr>
            </w:pPr>
            <w:r w:rsidRPr="00507FC7">
              <w:rPr>
                <w:bCs/>
              </w:rPr>
              <w:t>YUEL</w:t>
            </w:r>
          </w:p>
        </w:tc>
        <w:tc>
          <w:tcPr>
            <w:tcW w:w="2280" w:type="dxa"/>
            <w:shd w:val="clear" w:color="auto" w:fill="auto"/>
          </w:tcPr>
          <w:p w:rsidRPr="00507FC7" w:rsidR="00507FC7" w:rsidP="00E74276" w:rsidRDefault="00507FC7">
            <w:r w:rsidRPr="00507FC7">
              <w:t xml:space="preserve">Yucca </w:t>
            </w:r>
            <w:proofErr w:type="spellStart"/>
            <w:r w:rsidRPr="00507FC7">
              <w:t>elata</w:t>
            </w:r>
            <w:proofErr w:type="spellEnd"/>
          </w:p>
        </w:tc>
        <w:tc>
          <w:tcPr>
            <w:tcW w:w="1860" w:type="dxa"/>
            <w:shd w:val="clear" w:color="auto" w:fill="auto"/>
          </w:tcPr>
          <w:p w:rsidRPr="00507FC7" w:rsidR="00507FC7" w:rsidP="00E74276" w:rsidRDefault="00507FC7">
            <w:proofErr w:type="spellStart"/>
            <w:r w:rsidRPr="00507FC7">
              <w:t>Soaptree</w:t>
            </w:r>
            <w:proofErr w:type="spellEnd"/>
            <w:r w:rsidRPr="00507FC7">
              <w:t xml:space="preserve"> yucca</w:t>
            </w:r>
          </w:p>
        </w:tc>
        <w:tc>
          <w:tcPr>
            <w:tcW w:w="1956" w:type="dxa"/>
            <w:shd w:val="clear" w:color="auto" w:fill="auto"/>
          </w:tcPr>
          <w:p w:rsidRPr="00507FC7" w:rsidR="00507FC7" w:rsidP="00E74276" w:rsidRDefault="00507FC7">
            <w:r w:rsidRPr="00507FC7">
              <w:t>Low-Mid</w:t>
            </w:r>
          </w:p>
        </w:tc>
      </w:tr>
    </w:tbl>
    <w:p w:rsidR="00507FC7" w:rsidP="00507FC7" w:rsidRDefault="00507FC7"/>
    <w:p w:rsidR="00507FC7" w:rsidP="00507FC7" w:rsidRDefault="00507FC7">
      <w:pPr>
        <w:pStyle w:val="SClassInfoPara"/>
      </w:pPr>
      <w:r>
        <w:t>Description</w:t>
      </w:r>
    </w:p>
    <w:p w:rsidR="00507FC7" w:rsidP="00507FC7" w:rsidRDefault="00D223BD">
      <w:r>
        <w:t>Herbaceous cover is still the dominant life form, but i</w:t>
      </w:r>
      <w:r w:rsidR="00507FC7">
        <w:t>n the absence of fire, this class will occur with a higher shrub cover. Shrub cover should still be very low</w:t>
      </w:r>
      <w:r>
        <w:t>.</w:t>
      </w:r>
      <w:r w:rsidR="00507FC7">
        <w:t xml:space="preserve"> Shrub invasion could also include four-wing saltbush and mesquite.</w:t>
      </w:r>
    </w:p>
    <w:p w:rsidR="00507FC7" w:rsidP="00507FC7" w:rsidRDefault="00507FC7"/>
    <w:p w:rsidR="00507FC7" w:rsidP="00507FC7" w:rsidRDefault="00C0174C">
      <w:r>
        <w:t>Replacement fires occur occasionally</w:t>
      </w:r>
      <w:r w:rsidR="00507FC7">
        <w:t>.</w:t>
      </w:r>
    </w:p>
    <w:p w:rsidR="00507FC7" w:rsidP="00507FC7" w:rsidRDefault="00507FC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30</w:t>
            </w:r>
          </w:p>
        </w:tc>
      </w:tr>
      <w:tr>
        <w:tc>
          <w:p>
            <w:pPr>
              <w:jc w:val="center"/>
            </w:pPr>
            <w:r>
              <w:rPr>
                <w:sz w:val="20"/>
              </w:rPr>
              <w:t>Late1:OPN</w:t>
            </w:r>
          </w:p>
        </w:tc>
        <w:tc>
          <w:p>
            <w:pPr>
              <w:jc w:val="center"/>
            </w:pPr>
            <w:r>
              <w:rPr>
                <w:sz w:val="20"/>
              </w:rPr>
              <w:t>31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07FC7" w:rsidP="00507FC7" w:rsidRDefault="00507FC7">
      <w:r>
        <w:t xml:space="preserve">Britton, C.M. and A.A. </w:t>
      </w:r>
      <w:proofErr w:type="spellStart"/>
      <w:r>
        <w:t>Steuter</w:t>
      </w:r>
      <w:proofErr w:type="spellEnd"/>
      <w:r>
        <w:t xml:space="preserve">. 1983. Production and nutritional attributes of </w:t>
      </w:r>
      <w:proofErr w:type="spellStart"/>
      <w:r>
        <w:t>tobosagrass</w:t>
      </w:r>
      <w:proofErr w:type="spellEnd"/>
      <w:r>
        <w:t xml:space="preserve"> following burning. Southwestern Naturalist. 28(3): 347-352. </w:t>
      </w:r>
    </w:p>
    <w:p w:rsidR="00507FC7" w:rsidP="00507FC7" w:rsidRDefault="00507FC7"/>
    <w:p w:rsidR="00507FC7" w:rsidP="00507FC7" w:rsidRDefault="00507FC7">
      <w:r>
        <w:t>Brown, D.E. 1982. Semidesert grassland. In: D.E. Brown, ed. Biotic communities of the American Southwest--United States and Mexico. Desert Plants. 4(1-4): 123-131.</w:t>
      </w:r>
    </w:p>
    <w:p w:rsidR="00507FC7" w:rsidP="00507FC7" w:rsidRDefault="00507FC7"/>
    <w:p w:rsidR="00C853AE" w:rsidP="00C853AE" w:rsidRDefault="00C853A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853AE" w:rsidP="00507FC7" w:rsidRDefault="00C853AE"/>
    <w:p w:rsidR="00507FC7" w:rsidP="00507FC7" w:rsidRDefault="00507FC7">
      <w:r>
        <w:t>Diamond, D. 1993. Natural Communities Description and Ranking.</w:t>
      </w:r>
    </w:p>
    <w:p w:rsidR="00507FC7" w:rsidP="00507FC7" w:rsidRDefault="00507FC7"/>
    <w:p w:rsidR="00507FC7" w:rsidP="00507FC7" w:rsidRDefault="00507FC7">
      <w:proofErr w:type="spellStart"/>
      <w:r>
        <w:t>Henrickson</w:t>
      </w:r>
      <w:proofErr w:type="spellEnd"/>
      <w:r>
        <w:t xml:space="preserve">, J. and M.C. Johnston. 1986. Vegetation and community types of the Chihuahuan Desert. Pages 20-39 in: J.C. Barlow, A.M. Powell and B.N. </w:t>
      </w:r>
      <w:proofErr w:type="spellStart"/>
      <w:r>
        <w:t>Timmermann</w:t>
      </w:r>
      <w:proofErr w:type="spellEnd"/>
      <w:r>
        <w:t>, eds. Second Symposium on Resources of the Chihuahuan Desert Region, United States and Mexico. Chihuahuan Desert Research Institute, Alpine, TX.</w:t>
      </w:r>
    </w:p>
    <w:p w:rsidR="00507FC7" w:rsidP="00507FC7" w:rsidRDefault="00507FC7"/>
    <w:p w:rsidR="00507FC7" w:rsidP="00507FC7" w:rsidRDefault="00507FC7">
      <w:proofErr w:type="spellStart"/>
      <w:r>
        <w:t>Muldavin</w:t>
      </w:r>
      <w:proofErr w:type="spellEnd"/>
      <w:r>
        <w:t xml:space="preserve">, E., Y. </w:t>
      </w:r>
      <w:proofErr w:type="spellStart"/>
      <w:r>
        <w:t>Chauvin,and</w:t>
      </w:r>
      <w:proofErr w:type="spellEnd"/>
      <w:r>
        <w:t xml:space="preserve"> G. Harper. 2000. Vegetation of White Sands Missile Range, New Mexico: Volume I Handbook of vegetation communities. Final Report to White Sands Missile Range by New Mexico Natural Heritage Program, University of New Mexico, New Mexico. 192 pp. </w:t>
      </w:r>
    </w:p>
    <w:p w:rsidR="00507FC7" w:rsidP="00507FC7" w:rsidRDefault="00507FC7"/>
    <w:p w:rsidR="00507FC7" w:rsidP="00507FC7" w:rsidRDefault="00507FC7">
      <w:r>
        <w:t>NatureServe. 2006. International Ecological Classification Standard: Terrestrial Ecological</w:t>
      </w:r>
    </w:p>
    <w:p w:rsidR="00507FC7" w:rsidP="00507FC7" w:rsidRDefault="00507FC7">
      <w:r>
        <w:t>Classifications. NatureServe Central Databases. Arlington, VA, U.S.A. Data current as of</w:t>
      </w:r>
    </w:p>
    <w:p w:rsidR="00507FC7" w:rsidP="00507FC7" w:rsidRDefault="00507FC7">
      <w:r>
        <w:t>18 July 2006.</w:t>
      </w:r>
    </w:p>
    <w:p w:rsidR="00507FC7" w:rsidP="00507FC7" w:rsidRDefault="00507FC7"/>
    <w:p w:rsidR="00507FC7" w:rsidP="00507FC7" w:rsidRDefault="00507FC7">
      <w:r>
        <w:t>NatureServe. 2007. International Ecological Classification Standard: Terrestrial Ecological Classifications. NatureServe Central Databases. Arlington, VA. Data current as of 10 February 2007.</w:t>
      </w:r>
    </w:p>
    <w:p w:rsidR="00507FC7" w:rsidP="00507FC7" w:rsidRDefault="00507FC7"/>
    <w:p w:rsidR="00507FC7" w:rsidP="00507FC7" w:rsidRDefault="00507FC7">
      <w:proofErr w:type="spellStart"/>
      <w:r>
        <w:t>Uchytil</w:t>
      </w:r>
      <w:proofErr w:type="spellEnd"/>
      <w:r>
        <w:t xml:space="preserve">, R. 1988. </w:t>
      </w:r>
      <w:proofErr w:type="spellStart"/>
      <w:r>
        <w:t>Pleuraphis</w:t>
      </w:r>
      <w:proofErr w:type="spellEnd"/>
      <w:r>
        <w:t xml:space="preserve"> </w:t>
      </w:r>
      <w:proofErr w:type="spellStart"/>
      <w:r>
        <w:t>mutica</w:t>
      </w:r>
      <w:proofErr w:type="spellEnd"/>
      <w:r>
        <w:t xml:space="preserve">. In: Fire Effects Information System, [Online]. </w:t>
      </w:r>
    </w:p>
    <w:p w:rsidR="00507FC7" w:rsidP="00507FC7" w:rsidRDefault="00507FC7">
      <w:r>
        <w:t>USDA Forest Service, Rocky Mountain Research Station, Fire Sciences Laboratory (Producer). Available: http://www.fs.fed.us/database/feis/ [2007, February 23].</w:t>
      </w:r>
    </w:p>
    <w:p w:rsidRPr="00A43E41" w:rsidR="004D5F12" w:rsidP="00507FC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B47" w:rsidRDefault="00495B47">
      <w:r>
        <w:separator/>
      </w:r>
    </w:p>
  </w:endnote>
  <w:endnote w:type="continuationSeparator" w:id="0">
    <w:p w:rsidR="00495B47" w:rsidRDefault="0049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FC7" w:rsidRDefault="00507FC7" w:rsidP="00507F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B47" w:rsidRDefault="00495B47">
      <w:r>
        <w:separator/>
      </w:r>
    </w:p>
  </w:footnote>
  <w:footnote w:type="continuationSeparator" w:id="0">
    <w:p w:rsidR="00495B47" w:rsidRDefault="00495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07F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C7"/>
    <w:rsid w:val="000037B3"/>
    <w:rsid w:val="00004505"/>
    <w:rsid w:val="00005947"/>
    <w:rsid w:val="00006AF9"/>
    <w:rsid w:val="00007DAF"/>
    <w:rsid w:val="000103AE"/>
    <w:rsid w:val="00013BD4"/>
    <w:rsid w:val="0001622F"/>
    <w:rsid w:val="00017E5D"/>
    <w:rsid w:val="0002152F"/>
    <w:rsid w:val="00021A36"/>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A7A"/>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1834"/>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3E7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5837"/>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95B47"/>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07FC7"/>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064A7"/>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174C"/>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53AE"/>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3BD"/>
    <w:rsid w:val="00D2240A"/>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566A"/>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1BA2"/>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009"/>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94D652-E54D-464E-B8B9-5C72910F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7009"/>
    <w:pPr>
      <w:ind w:left="720"/>
    </w:pPr>
    <w:rPr>
      <w:rFonts w:ascii="Calibri" w:eastAsiaTheme="minorHAnsi" w:hAnsi="Calibri"/>
      <w:sz w:val="22"/>
      <w:szCs w:val="22"/>
    </w:rPr>
  </w:style>
  <w:style w:type="character" w:styleId="Hyperlink">
    <w:name w:val="Hyperlink"/>
    <w:basedOn w:val="DefaultParagraphFont"/>
    <w:rsid w:val="00FF7009"/>
    <w:rPr>
      <w:color w:val="0000FF" w:themeColor="hyperlink"/>
      <w:u w:val="single"/>
    </w:rPr>
  </w:style>
  <w:style w:type="paragraph" w:styleId="BalloonText">
    <w:name w:val="Balloon Text"/>
    <w:basedOn w:val="Normal"/>
    <w:link w:val="BalloonTextChar"/>
    <w:uiPriority w:val="99"/>
    <w:semiHidden/>
    <w:unhideWhenUsed/>
    <w:rsid w:val="00FF7009"/>
    <w:rPr>
      <w:rFonts w:ascii="Tahoma" w:hAnsi="Tahoma" w:cs="Tahoma"/>
      <w:sz w:val="16"/>
      <w:szCs w:val="16"/>
    </w:rPr>
  </w:style>
  <w:style w:type="character" w:customStyle="1" w:styleId="BalloonTextChar">
    <w:name w:val="Balloon Text Char"/>
    <w:basedOn w:val="DefaultParagraphFont"/>
    <w:link w:val="BalloonText"/>
    <w:uiPriority w:val="99"/>
    <w:semiHidden/>
    <w:rsid w:val="00FF7009"/>
    <w:rPr>
      <w:rFonts w:ascii="Tahoma" w:hAnsi="Tahoma" w:cs="Tahoma"/>
      <w:sz w:val="16"/>
      <w:szCs w:val="16"/>
    </w:rPr>
  </w:style>
  <w:style w:type="paragraph" w:customStyle="1" w:styleId="paragraph">
    <w:name w:val="paragraph"/>
    <w:basedOn w:val="Normal"/>
    <w:rsid w:val="00C853AE"/>
  </w:style>
  <w:style w:type="character" w:customStyle="1" w:styleId="normaltextrun1">
    <w:name w:val="normaltextrun1"/>
    <w:basedOn w:val="DefaultParagraphFont"/>
    <w:rsid w:val="00C853AE"/>
  </w:style>
  <w:style w:type="character" w:customStyle="1" w:styleId="eop">
    <w:name w:val="eop"/>
    <w:basedOn w:val="DefaultParagraphFont"/>
    <w:rsid w:val="00C853AE"/>
  </w:style>
  <w:style w:type="character" w:customStyle="1" w:styleId="spellingerror">
    <w:name w:val="spellingerror"/>
    <w:basedOn w:val="DefaultParagraphFont"/>
    <w:rsid w:val="00C8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992092">
      <w:bodyDiv w:val="1"/>
      <w:marLeft w:val="0"/>
      <w:marRight w:val="0"/>
      <w:marTop w:val="0"/>
      <w:marBottom w:val="0"/>
      <w:divBdr>
        <w:top w:val="none" w:sz="0" w:space="0" w:color="auto"/>
        <w:left w:val="none" w:sz="0" w:space="0" w:color="auto"/>
        <w:bottom w:val="none" w:sz="0" w:space="0" w:color="auto"/>
        <w:right w:val="none" w:sz="0" w:space="0" w:color="auto"/>
      </w:divBdr>
    </w:div>
    <w:div w:id="123361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2014-08-21T14:35:00Z</cp:lastPrinted>
  <dcterms:created xsi:type="dcterms:W3CDTF">2018-06-07T22:26:00Z</dcterms:created>
  <dcterms:modified xsi:type="dcterms:W3CDTF">2018-06-18T14:47:00Z</dcterms:modified>
</cp:coreProperties>
</file>