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50E" w:rsidP="00E3650E" w:rsidRDefault="00E3650E">
      <w:pPr>
        <w:pStyle w:val="BpSTitle"/>
      </w:pPr>
      <w:bookmarkStart w:name="_GoBack" w:id="0"/>
      <w:bookmarkEnd w:id="0"/>
      <w:r>
        <w:t>13250</w:t>
      </w:r>
    </w:p>
    <w:p w:rsidR="00E3650E" w:rsidP="00E3650E" w:rsidRDefault="00E3650E">
      <w:pPr>
        <w:pStyle w:val="BpSTitle"/>
      </w:pPr>
      <w:r>
        <w:t>East Gulf Coastal Plain Northern Mesic Hardwood Slope Forest</w:t>
      </w:r>
    </w:p>
    <w:p w:rsidR="00E3650E" w:rsidP="00E3650E" w:rsidRDefault="00E3650E">
      <w:r>
        <w:t xmlns:w="http://schemas.openxmlformats.org/wordprocessingml/2006/main">BpS Model/Description Version: Aug. 2020</w:t>
      </w:r>
      <w:r>
        <w:tab/>
      </w:r>
      <w:r>
        <w:tab/>
      </w:r>
      <w:r>
        <w:tab/>
      </w:r>
      <w:r>
        <w:tab/>
      </w:r>
      <w:r>
        <w:tab/>
      </w:r>
      <w:r>
        <w:tab/>
      </w:r>
      <w:r>
        <w:tab/>
      </w:r>
    </w:p>
    <w:p w:rsidR="00E3650E" w:rsidP="00E3650E" w:rsidRDefault="00A15404">
      <w:r>
        <w:tab/>
      </w:r>
      <w:r>
        <w:tab/>
      </w:r>
      <w:r>
        <w:tab/>
      </w:r>
      <w:r>
        <w:tab/>
      </w:r>
      <w:r>
        <w:tab/>
      </w:r>
      <w:r>
        <w:tab/>
      </w:r>
      <w:r>
        <w:tab/>
      </w:r>
      <w:r>
        <w:tab/>
      </w:r>
      <w:r>
        <w:tab/>
      </w:r>
      <w:r>
        <w:tab/>
        <w:t>Update: 5/25/2018</w:t>
      </w:r>
    </w:p>
    <w:p w:rsidR="00A15404" w:rsidP="00E3650E" w:rsidRDefault="00A15404"/>
    <w:tbl>
      <w:tblPr>
        <w:tblW w:w="750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3192"/>
        <w:gridCol w:w="1392"/>
        <w:gridCol w:w="852"/>
      </w:tblGrid>
      <w:tr w:rsidRPr="00E3650E" w:rsidR="00E3650E" w:rsidTr="00E3650E">
        <w:tc>
          <w:tcPr>
            <w:tcW w:w="2064" w:type="dxa"/>
            <w:tcBorders>
              <w:top w:val="single" w:color="auto" w:sz="2" w:space="0"/>
              <w:left w:val="single" w:color="auto" w:sz="12" w:space="0"/>
              <w:bottom w:val="single" w:color="000000" w:sz="12" w:space="0"/>
            </w:tcBorders>
            <w:shd w:val="clear" w:color="auto" w:fill="auto"/>
          </w:tcPr>
          <w:p w:rsidRPr="00E3650E" w:rsidR="00E3650E" w:rsidP="007C5D79" w:rsidRDefault="00E3650E">
            <w:pPr>
              <w:rPr>
                <w:b/>
                <w:bCs/>
              </w:rPr>
            </w:pPr>
            <w:r w:rsidRPr="00E3650E">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E3650E" w:rsidR="00E3650E" w:rsidP="007C5D79" w:rsidRDefault="00E3650E">
            <w:pPr>
              <w:rPr>
                <w:b/>
                <w:bCs/>
              </w:rPr>
            </w:pPr>
          </w:p>
        </w:tc>
        <w:tc>
          <w:tcPr>
            <w:tcW w:w="1392" w:type="dxa"/>
            <w:tcBorders>
              <w:top w:val="single" w:color="auto" w:sz="2" w:space="0"/>
              <w:left w:val="single" w:color="000000" w:sz="12" w:space="0"/>
              <w:bottom w:val="single" w:color="000000" w:sz="12" w:space="0"/>
            </w:tcBorders>
            <w:shd w:val="clear" w:color="auto" w:fill="auto"/>
          </w:tcPr>
          <w:p w:rsidRPr="00E3650E" w:rsidR="00E3650E" w:rsidP="007C5D79" w:rsidRDefault="00E3650E">
            <w:pPr>
              <w:rPr>
                <w:b/>
                <w:bCs/>
              </w:rPr>
            </w:pPr>
            <w:r w:rsidRPr="00E3650E">
              <w:rPr>
                <w:b/>
                <w:bCs/>
              </w:rPr>
              <w:t>Reviewers</w:t>
            </w:r>
          </w:p>
        </w:tc>
        <w:tc>
          <w:tcPr>
            <w:tcW w:w="852" w:type="dxa"/>
            <w:tcBorders>
              <w:top w:val="single" w:color="auto" w:sz="2" w:space="0"/>
              <w:bottom w:val="single" w:color="000000" w:sz="12" w:space="0"/>
            </w:tcBorders>
            <w:shd w:val="clear" w:color="auto" w:fill="auto"/>
          </w:tcPr>
          <w:p w:rsidRPr="00E3650E" w:rsidR="00E3650E" w:rsidP="007C5D79" w:rsidRDefault="00E3650E">
            <w:pPr>
              <w:rPr>
                <w:b/>
                <w:bCs/>
              </w:rPr>
            </w:pPr>
          </w:p>
        </w:tc>
      </w:tr>
      <w:tr w:rsidRPr="00E3650E" w:rsidR="00E3650E" w:rsidTr="00E3650E">
        <w:tc>
          <w:tcPr>
            <w:tcW w:w="2064" w:type="dxa"/>
            <w:tcBorders>
              <w:top w:val="single" w:color="000000" w:sz="12" w:space="0"/>
              <w:left w:val="single" w:color="auto" w:sz="12" w:space="0"/>
            </w:tcBorders>
            <w:shd w:val="clear" w:color="auto" w:fill="auto"/>
          </w:tcPr>
          <w:p w:rsidRPr="00E3650E" w:rsidR="00E3650E" w:rsidP="007C5D79" w:rsidRDefault="00E3650E">
            <w:pPr>
              <w:rPr>
                <w:bCs/>
              </w:rPr>
            </w:pPr>
            <w:r w:rsidRPr="00E3650E">
              <w:rPr>
                <w:bCs/>
              </w:rPr>
              <w:t>Milo Pyne</w:t>
            </w:r>
          </w:p>
        </w:tc>
        <w:tc>
          <w:tcPr>
            <w:tcW w:w="3192" w:type="dxa"/>
            <w:tcBorders>
              <w:top w:val="single" w:color="000000" w:sz="12" w:space="0"/>
              <w:right w:val="single" w:color="000000" w:sz="12" w:space="0"/>
            </w:tcBorders>
            <w:shd w:val="clear" w:color="auto" w:fill="auto"/>
          </w:tcPr>
          <w:p w:rsidRPr="00E3650E" w:rsidR="00E3650E" w:rsidP="007C5D79" w:rsidRDefault="00E3650E">
            <w:r w:rsidRPr="00E3650E">
              <w:t>milo_pyne@NatureServe.org</w:t>
            </w:r>
          </w:p>
        </w:tc>
        <w:tc>
          <w:tcPr>
            <w:tcW w:w="1392" w:type="dxa"/>
            <w:tcBorders>
              <w:top w:val="single" w:color="000000" w:sz="12" w:space="0"/>
              <w:left w:val="single" w:color="000000" w:sz="12" w:space="0"/>
            </w:tcBorders>
            <w:shd w:val="clear" w:color="auto" w:fill="auto"/>
          </w:tcPr>
          <w:p w:rsidRPr="00E3650E" w:rsidR="00E3650E" w:rsidP="007C5D79" w:rsidRDefault="00E3650E">
            <w:r w:rsidRPr="00E3650E">
              <w:t>None</w:t>
            </w:r>
          </w:p>
        </w:tc>
        <w:tc>
          <w:tcPr>
            <w:tcW w:w="852" w:type="dxa"/>
            <w:tcBorders>
              <w:top w:val="single" w:color="000000" w:sz="12" w:space="0"/>
            </w:tcBorders>
            <w:shd w:val="clear" w:color="auto" w:fill="auto"/>
          </w:tcPr>
          <w:p w:rsidRPr="00E3650E" w:rsidR="00E3650E" w:rsidP="007C5D79" w:rsidRDefault="00E3650E">
            <w:r w:rsidRPr="00E3650E">
              <w:t>None</w:t>
            </w:r>
          </w:p>
        </w:tc>
      </w:tr>
      <w:tr w:rsidRPr="00E3650E" w:rsidR="00E3650E" w:rsidTr="00E3650E">
        <w:tc>
          <w:tcPr>
            <w:tcW w:w="2064" w:type="dxa"/>
            <w:tcBorders>
              <w:left w:val="single" w:color="auto" w:sz="12" w:space="0"/>
            </w:tcBorders>
            <w:shd w:val="clear" w:color="auto" w:fill="auto"/>
          </w:tcPr>
          <w:p w:rsidRPr="00E3650E" w:rsidR="00E3650E" w:rsidP="007C5D79" w:rsidRDefault="00E3650E">
            <w:pPr>
              <w:rPr>
                <w:bCs/>
              </w:rPr>
            </w:pPr>
            <w:r w:rsidRPr="00E3650E">
              <w:rPr>
                <w:bCs/>
              </w:rPr>
              <w:t>Alexa McKerrow</w:t>
            </w:r>
          </w:p>
        </w:tc>
        <w:tc>
          <w:tcPr>
            <w:tcW w:w="3192" w:type="dxa"/>
            <w:tcBorders>
              <w:right w:val="single" w:color="000000" w:sz="12" w:space="0"/>
            </w:tcBorders>
            <w:shd w:val="clear" w:color="auto" w:fill="auto"/>
          </w:tcPr>
          <w:p w:rsidRPr="00E3650E" w:rsidR="00E3650E" w:rsidP="007C5D79" w:rsidRDefault="00E3650E">
            <w:r w:rsidRPr="00E3650E">
              <w:t>alexa_mckerrow@ncsu.edu</w:t>
            </w:r>
          </w:p>
        </w:tc>
        <w:tc>
          <w:tcPr>
            <w:tcW w:w="1392" w:type="dxa"/>
            <w:tcBorders>
              <w:left w:val="single" w:color="000000" w:sz="12" w:space="0"/>
            </w:tcBorders>
            <w:shd w:val="clear" w:color="auto" w:fill="auto"/>
          </w:tcPr>
          <w:p w:rsidRPr="00E3650E" w:rsidR="00E3650E" w:rsidP="007C5D79" w:rsidRDefault="00E3650E">
            <w:r w:rsidRPr="00E3650E">
              <w:t>None</w:t>
            </w:r>
          </w:p>
        </w:tc>
        <w:tc>
          <w:tcPr>
            <w:tcW w:w="852" w:type="dxa"/>
            <w:shd w:val="clear" w:color="auto" w:fill="auto"/>
          </w:tcPr>
          <w:p w:rsidRPr="00E3650E" w:rsidR="00E3650E" w:rsidP="007C5D79" w:rsidRDefault="00E3650E">
            <w:r w:rsidRPr="00E3650E">
              <w:t>None</w:t>
            </w:r>
          </w:p>
        </w:tc>
      </w:tr>
      <w:tr w:rsidRPr="00E3650E" w:rsidR="00E3650E" w:rsidTr="00E3650E">
        <w:tc>
          <w:tcPr>
            <w:tcW w:w="2064" w:type="dxa"/>
            <w:tcBorders>
              <w:left w:val="single" w:color="auto" w:sz="12" w:space="0"/>
              <w:bottom w:val="single" w:color="auto" w:sz="2" w:space="0"/>
            </w:tcBorders>
            <w:shd w:val="clear" w:color="auto" w:fill="auto"/>
          </w:tcPr>
          <w:p w:rsidRPr="00E3650E" w:rsidR="00E3650E" w:rsidP="007C5D79" w:rsidRDefault="00E3650E">
            <w:pPr>
              <w:rPr>
                <w:bCs/>
              </w:rPr>
            </w:pPr>
            <w:r w:rsidRPr="00E3650E">
              <w:rPr>
                <w:bCs/>
              </w:rPr>
              <w:t>None</w:t>
            </w:r>
          </w:p>
        </w:tc>
        <w:tc>
          <w:tcPr>
            <w:tcW w:w="3192" w:type="dxa"/>
            <w:tcBorders>
              <w:right w:val="single" w:color="000000" w:sz="12" w:space="0"/>
            </w:tcBorders>
            <w:shd w:val="clear" w:color="auto" w:fill="auto"/>
          </w:tcPr>
          <w:p w:rsidRPr="00E3650E" w:rsidR="00E3650E" w:rsidP="007C5D79" w:rsidRDefault="00E3650E">
            <w:r w:rsidRPr="00E3650E">
              <w:t>None</w:t>
            </w:r>
          </w:p>
        </w:tc>
        <w:tc>
          <w:tcPr>
            <w:tcW w:w="1392" w:type="dxa"/>
            <w:tcBorders>
              <w:left w:val="single" w:color="000000" w:sz="12" w:space="0"/>
              <w:bottom w:val="single" w:color="auto" w:sz="2" w:space="0"/>
            </w:tcBorders>
            <w:shd w:val="clear" w:color="auto" w:fill="auto"/>
          </w:tcPr>
          <w:p w:rsidRPr="00E3650E" w:rsidR="00E3650E" w:rsidP="007C5D79" w:rsidRDefault="00E3650E">
            <w:r w:rsidRPr="00E3650E">
              <w:t>None</w:t>
            </w:r>
          </w:p>
        </w:tc>
        <w:tc>
          <w:tcPr>
            <w:tcW w:w="852" w:type="dxa"/>
            <w:shd w:val="clear" w:color="auto" w:fill="auto"/>
          </w:tcPr>
          <w:p w:rsidRPr="00E3650E" w:rsidR="00E3650E" w:rsidP="007C5D79" w:rsidRDefault="00E3650E">
            <w:r w:rsidRPr="00E3650E">
              <w:t>None</w:t>
            </w:r>
          </w:p>
        </w:tc>
      </w:tr>
    </w:tbl>
    <w:p w:rsidR="00E3650E" w:rsidP="00E3650E" w:rsidRDefault="00E3650E"/>
    <w:p w:rsidR="00E3650E" w:rsidP="00E3650E" w:rsidRDefault="00E3650E">
      <w:pPr>
        <w:pStyle w:val="InfoPara"/>
      </w:pPr>
      <w:r>
        <w:t>Vegetation Type</w:t>
      </w:r>
    </w:p>
    <w:p w:rsidR="00E3650E" w:rsidP="00E3650E" w:rsidRDefault="00E3650E">
      <w:r>
        <w:t>Forest and Woodland</w:t>
      </w:r>
    </w:p>
    <w:p w:rsidR="00E3650E" w:rsidP="00E3650E" w:rsidRDefault="00E3650E">
      <w:pPr>
        <w:pStyle w:val="InfoPara"/>
      </w:pPr>
      <w:r>
        <w:t>Map Zones</w:t>
      </w:r>
    </w:p>
    <w:p w:rsidR="00E3650E" w:rsidP="00E3650E" w:rsidRDefault="00210106">
      <w:r>
        <w:t>46</w:t>
      </w:r>
      <w:r w:rsidR="004112B6">
        <w:t>,</w:t>
      </w:r>
      <w:r w:rsidR="00A15404">
        <w:t xml:space="preserve"> </w:t>
      </w:r>
      <w:r w:rsidR="004112B6">
        <w:t>47,</w:t>
      </w:r>
      <w:r w:rsidR="00A15404">
        <w:t xml:space="preserve"> </w:t>
      </w:r>
      <w:r w:rsidR="004112B6">
        <w:t>48</w:t>
      </w:r>
    </w:p>
    <w:p w:rsidR="00E3650E" w:rsidP="00E3650E" w:rsidRDefault="00E3650E">
      <w:pPr>
        <w:pStyle w:val="InfoPara"/>
      </w:pPr>
      <w:r>
        <w:t>Geographic Range</w:t>
      </w:r>
    </w:p>
    <w:p w:rsidR="00E3650E" w:rsidP="00E3650E" w:rsidRDefault="00E3650E">
      <w:r>
        <w:t>This system includes mesic deciduous hardwood forests of inland portions of the East Gulf Coastal Plain, including A</w:t>
      </w:r>
      <w:r w:rsidR="00A15404">
        <w:t>labama</w:t>
      </w:r>
      <w:r>
        <w:t>, M</w:t>
      </w:r>
      <w:r w:rsidR="00A15404">
        <w:t>ississippi</w:t>
      </w:r>
      <w:r>
        <w:t>, western K</w:t>
      </w:r>
      <w:r w:rsidR="00A15404">
        <w:t>entucky</w:t>
      </w:r>
      <w:r>
        <w:t>, and western T</w:t>
      </w:r>
      <w:r w:rsidR="00A15404">
        <w:t>ennessee</w:t>
      </w:r>
      <w:r>
        <w:t>. This system covers parts of the more mesic forests in the coastal plain portion of the Western Mesophytic Forest Region of Braun (1950)</w:t>
      </w:r>
      <w:r w:rsidR="00A15404">
        <w:t>,</w:t>
      </w:r>
      <w:r>
        <w:t xml:space="preserve"> referred to as mesophytic mixed hardwoods, as well as mesic forests in the adjacent "Oak-Pine-Hickory" region to the south (Greller 1988). Examples of this system occur on slopes and ravines between dry uplands and stream bottoms.</w:t>
      </w:r>
    </w:p>
    <w:p w:rsidR="00E3650E" w:rsidP="00E3650E" w:rsidRDefault="00E3650E">
      <w:pPr>
        <w:pStyle w:val="InfoPara"/>
      </w:pPr>
      <w:r>
        <w:t>Biophysical Site Description</w:t>
      </w:r>
    </w:p>
    <w:p w:rsidR="00E3650E" w:rsidP="00E3650E" w:rsidRDefault="00E3650E">
      <w:r>
        <w:t>For this model</w:t>
      </w:r>
      <w:r w:rsidR="00A15404">
        <w:t>,</w:t>
      </w:r>
      <w:r>
        <w:t xml:space="preserve"> the broader concept of the Western Mesophytic Forest of Braun (1950) has been split. This model is specific to the mesic forests of the northern portion of the East Gulf Coastal Plain. The distribution of these forests is determined by the interaction of topography and fine textured soils. Within the type, local variability in topography and moisture determine the canopy dominants. Drier sites (occupied by different systems) occur along the bluff tops and on the loess plain. Loess deposits make the fertility and the local topography of this area distinct (NatureServe 2005; Braun 1950; Miller and </w:t>
      </w:r>
      <w:proofErr w:type="spellStart"/>
      <w:r>
        <w:t>Neiswender</w:t>
      </w:r>
      <w:proofErr w:type="spellEnd"/>
      <w:r>
        <w:t xml:space="preserve"> 1987). The geology of the area is mapped as the Jackson Formation (Hardeman 1966).</w:t>
      </w:r>
    </w:p>
    <w:p w:rsidR="00E3650E" w:rsidP="00E3650E" w:rsidRDefault="00E3650E">
      <w:pPr>
        <w:pStyle w:val="InfoPara"/>
      </w:pPr>
      <w:r>
        <w:t>Vegetation Description</w:t>
      </w:r>
    </w:p>
    <w:p w:rsidR="00E3650E" w:rsidP="00E3650E" w:rsidRDefault="00E3650E">
      <w:r>
        <w:t xml:space="preserve">The most characteristic feature of the vegetation of this system is a high cover value for </w:t>
      </w:r>
      <w:r w:rsidRPr="00A15404">
        <w:rPr>
          <w:i/>
        </w:rPr>
        <w:t xml:space="preserve">Fagus </w:t>
      </w:r>
      <w:proofErr w:type="spellStart"/>
      <w:r w:rsidRPr="00A15404">
        <w:rPr>
          <w:i/>
        </w:rPr>
        <w:t>grandifolia</w:t>
      </w:r>
      <w:proofErr w:type="spellEnd"/>
      <w:r>
        <w:t xml:space="preserve">, but a variety of other hardwood species may also be found in the overstory. Stands are mesic, and some may be dominated by </w:t>
      </w:r>
      <w:r w:rsidRPr="00A15404">
        <w:rPr>
          <w:i/>
        </w:rPr>
        <w:t xml:space="preserve">Fagus </w:t>
      </w:r>
      <w:proofErr w:type="spellStart"/>
      <w:r w:rsidRPr="00A15404">
        <w:rPr>
          <w:i/>
        </w:rPr>
        <w:t>grandifolia</w:t>
      </w:r>
      <w:proofErr w:type="spellEnd"/>
      <w:r>
        <w:t xml:space="preserve"> and </w:t>
      </w:r>
      <w:r w:rsidRPr="00A15404">
        <w:rPr>
          <w:i/>
        </w:rPr>
        <w:t>Quercus alba</w:t>
      </w:r>
      <w:r>
        <w:t xml:space="preserve">, others by </w:t>
      </w:r>
      <w:r w:rsidRPr="00A15404">
        <w:rPr>
          <w:i/>
        </w:rPr>
        <w:t>Quercus alba</w:t>
      </w:r>
      <w:r>
        <w:t xml:space="preserve"> or </w:t>
      </w:r>
      <w:r w:rsidRPr="00A15404">
        <w:rPr>
          <w:i/>
        </w:rPr>
        <w:t>Quercus pagoda</w:t>
      </w:r>
      <w:r>
        <w:t xml:space="preserve"> with other mesic hardwoods. From north to south, there is some floristic variability in the component floristics of this system. </w:t>
      </w:r>
      <w:r w:rsidRPr="00A15404">
        <w:rPr>
          <w:i/>
        </w:rPr>
        <w:t xml:space="preserve">Quercus </w:t>
      </w:r>
      <w:proofErr w:type="spellStart"/>
      <w:r w:rsidRPr="00A15404">
        <w:rPr>
          <w:i/>
        </w:rPr>
        <w:t>rubra</w:t>
      </w:r>
      <w:proofErr w:type="spellEnd"/>
      <w:r>
        <w:t xml:space="preserve"> will be of greater importance north of 35 degrees N latitude, and </w:t>
      </w:r>
      <w:r w:rsidRPr="00A15404">
        <w:rPr>
          <w:i/>
        </w:rPr>
        <w:t xml:space="preserve">Pinus </w:t>
      </w:r>
      <w:proofErr w:type="spellStart"/>
      <w:r w:rsidRPr="00A15404">
        <w:rPr>
          <w:i/>
        </w:rPr>
        <w:t>taeda</w:t>
      </w:r>
      <w:proofErr w:type="spellEnd"/>
      <w:r w:rsidR="00A15404">
        <w:rPr>
          <w:i/>
        </w:rPr>
        <w:t>,</w:t>
      </w:r>
      <w:r>
        <w:t xml:space="preserve"> conversely</w:t>
      </w:r>
      <w:r w:rsidR="00A15404">
        <w:t>,</w:t>
      </w:r>
      <w:r>
        <w:t xml:space="preserve"> of greater importance to the south of this boundary. This system is defined as being north of the range of </w:t>
      </w:r>
      <w:r w:rsidRPr="00A15404">
        <w:rPr>
          <w:i/>
        </w:rPr>
        <w:t>Magnolia grandiflora</w:t>
      </w:r>
      <w:r>
        <w:t xml:space="preserve"> and </w:t>
      </w:r>
      <w:r w:rsidRPr="00A15404">
        <w:rPr>
          <w:i/>
        </w:rPr>
        <w:t xml:space="preserve">Pinus </w:t>
      </w:r>
      <w:proofErr w:type="spellStart"/>
      <w:r w:rsidRPr="00A15404">
        <w:rPr>
          <w:i/>
        </w:rPr>
        <w:t>glabra</w:t>
      </w:r>
      <w:proofErr w:type="spellEnd"/>
      <w:r>
        <w:t xml:space="preserve">, which excludes the "Beech-Magnolia" forests of the deeper south. The core concept of this system consists of association types in which </w:t>
      </w:r>
      <w:r w:rsidRPr="00A15404">
        <w:rPr>
          <w:i/>
        </w:rPr>
        <w:t>Quercus</w:t>
      </w:r>
      <w:r>
        <w:t xml:space="preserve"> spp. can be present in the canopy, but are not dominant</w:t>
      </w:r>
      <w:r w:rsidR="00A15404">
        <w:t>. S</w:t>
      </w:r>
      <w:r>
        <w:t xml:space="preserve">ome may exhibit codominance by </w:t>
      </w:r>
      <w:r w:rsidRPr="00A15404">
        <w:rPr>
          <w:i/>
        </w:rPr>
        <w:t xml:space="preserve">Fagus </w:t>
      </w:r>
      <w:proofErr w:type="spellStart"/>
      <w:r w:rsidRPr="00A15404">
        <w:rPr>
          <w:i/>
        </w:rPr>
        <w:t>grandifolia</w:t>
      </w:r>
      <w:proofErr w:type="spellEnd"/>
      <w:r w:rsidR="00A15404">
        <w:t>,</w:t>
      </w:r>
      <w:r>
        <w:t xml:space="preserve"> or other mesic </w:t>
      </w:r>
      <w:r w:rsidRPr="00A15404">
        <w:rPr>
          <w:i/>
        </w:rPr>
        <w:t>Quercus</w:t>
      </w:r>
      <w:r>
        <w:t xml:space="preserve"> spp. Other important canopy components include </w:t>
      </w:r>
      <w:r w:rsidRPr="00A15404">
        <w:rPr>
          <w:i/>
        </w:rPr>
        <w:t xml:space="preserve">Liriodendron </w:t>
      </w:r>
      <w:proofErr w:type="spellStart"/>
      <w:r w:rsidRPr="00A15404">
        <w:rPr>
          <w:i/>
        </w:rPr>
        <w:t>tulipifera</w:t>
      </w:r>
      <w:proofErr w:type="spellEnd"/>
      <w:r w:rsidRPr="00A15404">
        <w:rPr>
          <w:i/>
        </w:rPr>
        <w:t xml:space="preserve">, Liquidambar </w:t>
      </w:r>
      <w:proofErr w:type="spellStart"/>
      <w:r w:rsidRPr="00A15404">
        <w:rPr>
          <w:i/>
        </w:rPr>
        <w:t>styraciflua</w:t>
      </w:r>
      <w:proofErr w:type="spellEnd"/>
      <w:r w:rsidRPr="00A15404">
        <w:rPr>
          <w:i/>
        </w:rPr>
        <w:t xml:space="preserve">, Acer rubrum, Nyssa sylvatica, </w:t>
      </w:r>
      <w:proofErr w:type="spellStart"/>
      <w:r w:rsidRPr="00A15404">
        <w:rPr>
          <w:i/>
        </w:rPr>
        <w:t>Fraxinus</w:t>
      </w:r>
      <w:proofErr w:type="spellEnd"/>
      <w:r>
        <w:t xml:space="preserve"> </w:t>
      </w:r>
      <w:proofErr w:type="spellStart"/>
      <w:r w:rsidRPr="00A15404">
        <w:rPr>
          <w:i/>
        </w:rPr>
        <w:lastRenderedPageBreak/>
        <w:t>americana</w:t>
      </w:r>
      <w:proofErr w:type="spellEnd"/>
      <w:r w:rsidRPr="00A15404">
        <w:rPr>
          <w:i/>
        </w:rPr>
        <w:t xml:space="preserve">, Magnolia </w:t>
      </w:r>
      <w:proofErr w:type="spellStart"/>
      <w:r w:rsidRPr="00A15404">
        <w:rPr>
          <w:i/>
        </w:rPr>
        <w:t>acuminata</w:t>
      </w:r>
      <w:proofErr w:type="spellEnd"/>
      <w:r>
        <w:t xml:space="preserve"> (of local distribution), </w:t>
      </w:r>
      <w:r w:rsidRPr="00A15404">
        <w:rPr>
          <w:i/>
        </w:rPr>
        <w:t xml:space="preserve">Magnolia </w:t>
      </w:r>
      <w:proofErr w:type="spellStart"/>
      <w:r w:rsidRPr="00A15404">
        <w:rPr>
          <w:i/>
        </w:rPr>
        <w:t>virginiana</w:t>
      </w:r>
      <w:proofErr w:type="spellEnd"/>
      <w:r>
        <w:t xml:space="preserve">, and </w:t>
      </w:r>
      <w:r w:rsidRPr="00A15404">
        <w:rPr>
          <w:i/>
        </w:rPr>
        <w:t xml:space="preserve">Pinus </w:t>
      </w:r>
      <w:proofErr w:type="spellStart"/>
      <w:r w:rsidRPr="00A15404">
        <w:rPr>
          <w:i/>
        </w:rPr>
        <w:t>taeda</w:t>
      </w:r>
      <w:proofErr w:type="spellEnd"/>
      <w:r>
        <w:t xml:space="preserve">. Some </w:t>
      </w:r>
      <w:proofErr w:type="spellStart"/>
      <w:r>
        <w:t>subcanopy</w:t>
      </w:r>
      <w:proofErr w:type="spellEnd"/>
      <w:r>
        <w:t xml:space="preserve"> components (in addition to canopy species) include </w:t>
      </w:r>
      <w:proofErr w:type="spellStart"/>
      <w:r w:rsidRPr="00A15404">
        <w:rPr>
          <w:i/>
        </w:rPr>
        <w:t>Carpinus</w:t>
      </w:r>
      <w:proofErr w:type="spellEnd"/>
      <w:r w:rsidRPr="00A15404">
        <w:rPr>
          <w:i/>
        </w:rPr>
        <w:t xml:space="preserve"> </w:t>
      </w:r>
      <w:proofErr w:type="spellStart"/>
      <w:r w:rsidRPr="00A15404">
        <w:rPr>
          <w:i/>
        </w:rPr>
        <w:t>caroliniana</w:t>
      </w:r>
      <w:proofErr w:type="spellEnd"/>
      <w:r w:rsidRPr="00A15404">
        <w:rPr>
          <w:i/>
        </w:rPr>
        <w:t xml:space="preserve">, Diospyros </w:t>
      </w:r>
      <w:proofErr w:type="spellStart"/>
      <w:r w:rsidRPr="00A15404">
        <w:rPr>
          <w:i/>
        </w:rPr>
        <w:t>virginiana</w:t>
      </w:r>
      <w:proofErr w:type="spellEnd"/>
      <w:r w:rsidRPr="00A15404">
        <w:rPr>
          <w:i/>
        </w:rPr>
        <w:t xml:space="preserve">, </w:t>
      </w:r>
      <w:proofErr w:type="spellStart"/>
      <w:r w:rsidRPr="00A15404">
        <w:rPr>
          <w:i/>
        </w:rPr>
        <w:t>Oxydendrum</w:t>
      </w:r>
      <w:proofErr w:type="spellEnd"/>
      <w:r w:rsidRPr="00A15404">
        <w:rPr>
          <w:i/>
        </w:rPr>
        <w:t xml:space="preserve"> </w:t>
      </w:r>
      <w:proofErr w:type="spellStart"/>
      <w:r w:rsidRPr="00A15404">
        <w:rPr>
          <w:i/>
        </w:rPr>
        <w:t>arboreum</w:t>
      </w:r>
      <w:proofErr w:type="spellEnd"/>
      <w:r w:rsidRPr="00A15404">
        <w:rPr>
          <w:i/>
        </w:rPr>
        <w:t xml:space="preserve">, </w:t>
      </w:r>
      <w:proofErr w:type="spellStart"/>
      <w:r w:rsidRPr="00A15404">
        <w:rPr>
          <w:i/>
        </w:rPr>
        <w:t>Cornus</w:t>
      </w:r>
      <w:proofErr w:type="spellEnd"/>
      <w:r w:rsidRPr="00A15404">
        <w:rPr>
          <w:i/>
        </w:rPr>
        <w:t xml:space="preserve"> </w:t>
      </w:r>
      <w:proofErr w:type="spellStart"/>
      <w:r w:rsidRPr="00A15404">
        <w:rPr>
          <w:i/>
        </w:rPr>
        <w:t>florida</w:t>
      </w:r>
      <w:proofErr w:type="spellEnd"/>
      <w:r w:rsidRPr="00A15404">
        <w:rPr>
          <w:i/>
        </w:rPr>
        <w:t xml:space="preserve">, Acer </w:t>
      </w:r>
      <w:proofErr w:type="spellStart"/>
      <w:r w:rsidRPr="00A15404">
        <w:rPr>
          <w:i/>
        </w:rPr>
        <w:t>barbatum</w:t>
      </w:r>
      <w:proofErr w:type="spellEnd"/>
      <w:r w:rsidRPr="00A15404">
        <w:rPr>
          <w:i/>
        </w:rPr>
        <w:t xml:space="preserve">, Magnolia </w:t>
      </w:r>
      <w:proofErr w:type="spellStart"/>
      <w:r w:rsidRPr="00A15404">
        <w:rPr>
          <w:i/>
        </w:rPr>
        <w:t>macrophylla</w:t>
      </w:r>
      <w:proofErr w:type="spellEnd"/>
      <w:r w:rsidRPr="00A15404">
        <w:rPr>
          <w:i/>
        </w:rPr>
        <w:t xml:space="preserve">, </w:t>
      </w:r>
      <w:proofErr w:type="spellStart"/>
      <w:r w:rsidRPr="00A15404">
        <w:rPr>
          <w:i/>
        </w:rPr>
        <w:t>Ostrya</w:t>
      </w:r>
      <w:proofErr w:type="spellEnd"/>
      <w:r w:rsidRPr="00A15404">
        <w:rPr>
          <w:i/>
        </w:rPr>
        <w:t xml:space="preserve"> </w:t>
      </w:r>
      <w:proofErr w:type="spellStart"/>
      <w:r w:rsidRPr="00A15404">
        <w:rPr>
          <w:i/>
        </w:rPr>
        <w:t>virginiana</w:t>
      </w:r>
      <w:proofErr w:type="spellEnd"/>
      <w:r w:rsidRPr="00A15404">
        <w:rPr>
          <w:i/>
        </w:rPr>
        <w:t xml:space="preserve">, </w:t>
      </w:r>
      <w:proofErr w:type="spellStart"/>
      <w:r w:rsidRPr="00A15404">
        <w:rPr>
          <w:i/>
        </w:rPr>
        <w:t>Ulmus</w:t>
      </w:r>
      <w:proofErr w:type="spellEnd"/>
      <w:r w:rsidRPr="00A15404">
        <w:rPr>
          <w:i/>
        </w:rPr>
        <w:t xml:space="preserve"> </w:t>
      </w:r>
      <w:proofErr w:type="spellStart"/>
      <w:r w:rsidRPr="00A15404">
        <w:rPr>
          <w:i/>
        </w:rPr>
        <w:t>alata</w:t>
      </w:r>
      <w:proofErr w:type="spellEnd"/>
      <w:r>
        <w:t xml:space="preserve">, and </w:t>
      </w:r>
      <w:r w:rsidRPr="00A15404">
        <w:rPr>
          <w:i/>
        </w:rPr>
        <w:t xml:space="preserve">Ilex </w:t>
      </w:r>
      <w:proofErr w:type="spellStart"/>
      <w:r w:rsidRPr="00A15404">
        <w:rPr>
          <w:i/>
        </w:rPr>
        <w:t>opaca</w:t>
      </w:r>
      <w:proofErr w:type="spellEnd"/>
      <w:r>
        <w:t>.</w:t>
      </w:r>
    </w:p>
    <w:p w:rsidR="00E3650E" w:rsidP="00E3650E" w:rsidRDefault="00E3650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bl>
    <w:p>
      <w:r>
        <w:rPr>
          <w:sz w:val="16"/>
        </w:rPr>
        <w:t>Species names are from the NRCS PLANTS database. Check species codes at http://plants.usda.gov.</w:t>
      </w:r>
    </w:p>
    <w:p w:rsidR="00E3650E" w:rsidP="00E3650E" w:rsidRDefault="00E3650E">
      <w:pPr>
        <w:pStyle w:val="InfoPara"/>
      </w:pPr>
      <w:r>
        <w:t>Disturbance Description</w:t>
      </w:r>
    </w:p>
    <w:p w:rsidR="00E3650E" w:rsidP="00E3650E" w:rsidRDefault="00E3650E">
      <w:r>
        <w:t>Generally stable, fire-sheltered forests (NatureServe 2006). Fire frequency and severity can be classified as Fire Regime Group III, with infrequent, low intensity surface fires and rare mosaic or replacement fires. The mean fire return interval (MFRI) is about 35yrs with wide year-to-year and within-type variation related to moisture cycles, degree of sheltering, and proximity to more fire-prone vegetation types. Anthropogenic fire was considered and it contributes to within-type MFRI variation.</w:t>
      </w:r>
    </w:p>
    <w:p w:rsidR="00E3650E" w:rsidP="00E3650E" w:rsidRDefault="00E3650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401</w:t>
            </w:r>
          </w:p>
        </w:tc>
        <w:tc>
          <w:p>
            <w:pPr>
              <w:jc w:val="center"/>
            </w:pPr>
            <w:r>
              <w:t>9</w:t>
            </w:r>
          </w:p>
        </w:tc>
        <w:tc>
          <w:p>
            <w:pPr>
              <w:jc w:val="center"/>
            </w:pPr>
            <w:r>
              <w:t/>
            </w:r>
          </w:p>
        </w:tc>
        <w:tc>
          <w:p>
            <w:pPr>
              <w:jc w:val="center"/>
            </w:pPr>
            <w:r>
              <w:t/>
            </w:r>
          </w:p>
        </w:tc>
      </w:tr>
      <w:tr>
        <w:tc>
          <w:p>
            <w:pPr>
              <w:jc w:val="center"/>
            </w:pPr>
            <w:r>
              <w:t>Moderate (Mixed)</w:t>
            </w:r>
          </w:p>
        </w:tc>
        <w:tc>
          <w:p>
            <w:pPr>
              <w:jc w:val="center"/>
            </w:pPr>
            <w:r>
              <w:t>158</w:t>
            </w:r>
          </w:p>
        </w:tc>
        <w:tc>
          <w:p>
            <w:pPr>
              <w:jc w:val="center"/>
            </w:pPr>
            <w:r>
              <w:t>22</w:t>
            </w:r>
          </w:p>
        </w:tc>
        <w:tc>
          <w:p>
            <w:pPr>
              <w:jc w:val="center"/>
            </w:pPr>
            <w:r>
              <w:t/>
            </w:r>
          </w:p>
        </w:tc>
        <w:tc>
          <w:p>
            <w:pPr>
              <w:jc w:val="center"/>
            </w:pPr>
            <w:r>
              <w:t/>
            </w:r>
          </w:p>
        </w:tc>
      </w:tr>
      <w:tr>
        <w:tc>
          <w:p>
            <w:pPr>
              <w:jc w:val="center"/>
            </w:pPr>
            <w:r>
              <w:t>Low (Surface)</w:t>
            </w:r>
          </w:p>
        </w:tc>
        <w:tc>
          <w:p>
            <w:pPr>
              <w:jc w:val="center"/>
            </w:pPr>
            <w:r>
              <w:t>51</w:t>
            </w:r>
          </w:p>
        </w:tc>
        <w:tc>
          <w:p>
            <w:pPr>
              <w:jc w:val="center"/>
            </w:pPr>
            <w:r>
              <w:t>69</w:t>
            </w:r>
          </w:p>
        </w:tc>
        <w:tc>
          <w:p>
            <w:pPr>
              <w:jc w:val="center"/>
            </w:pPr>
            <w:r>
              <w:t/>
            </w:r>
          </w:p>
        </w:tc>
        <w:tc>
          <w:p>
            <w:pPr>
              <w:jc w:val="center"/>
            </w:pPr>
            <w:r>
              <w:t/>
            </w:r>
          </w:p>
        </w:tc>
      </w:tr>
      <w:tr>
        <w:tc>
          <w:p>
            <w:pPr>
              <w:jc w:val="center"/>
            </w:pPr>
            <w:r>
              <w:t>All Fires</w:t>
            </w:r>
          </w:p>
        </w:tc>
        <w:tc>
          <w:p>
            <w:pPr>
              <w:jc w:val="center"/>
            </w:pPr>
            <w:r>
              <w:t>35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650E" w:rsidP="00E3650E" w:rsidRDefault="00E3650E">
      <w:pPr>
        <w:pStyle w:val="InfoPara"/>
      </w:pPr>
      <w:r>
        <w:t>Scale Description</w:t>
      </w:r>
    </w:p>
    <w:p w:rsidR="00E3650E" w:rsidP="00E3650E" w:rsidRDefault="00E3650E">
      <w:r>
        <w:t>These mesic forests are described by NatureServe (2006) as large patch communities.</w:t>
      </w:r>
    </w:p>
    <w:p w:rsidR="00E3650E" w:rsidP="00E3650E" w:rsidRDefault="00E3650E">
      <w:pPr>
        <w:pStyle w:val="InfoPara"/>
      </w:pPr>
      <w:r>
        <w:t>Adjacency or Identification Concerns</w:t>
      </w:r>
    </w:p>
    <w:p w:rsidR="00E3650E" w:rsidP="00E3650E" w:rsidRDefault="00E3650E">
      <w:r>
        <w:t>This system occurs as large to small patches in suitable habitat (e.g. slopes and ravines) throughout its range</w:t>
      </w:r>
      <w:r w:rsidR="00A15404">
        <w:t xml:space="preserve">, </w:t>
      </w:r>
      <w:r>
        <w:t xml:space="preserve">the northern part of the East Gulf Coastal Plain north of the range of </w:t>
      </w:r>
      <w:r w:rsidRPr="00A15404">
        <w:rPr>
          <w:i/>
        </w:rPr>
        <w:t>Magnolia grandiflora</w:t>
      </w:r>
      <w:r>
        <w:t xml:space="preserve"> and </w:t>
      </w:r>
      <w:r w:rsidRPr="00A15404">
        <w:rPr>
          <w:i/>
        </w:rPr>
        <w:t xml:space="preserve">Pinus </w:t>
      </w:r>
      <w:proofErr w:type="spellStart"/>
      <w:r w:rsidRPr="00A15404">
        <w:rPr>
          <w:i/>
        </w:rPr>
        <w:t>glabra</w:t>
      </w:r>
      <w:proofErr w:type="spellEnd"/>
      <w:r w:rsidRPr="00A15404">
        <w:rPr>
          <w:i/>
        </w:rPr>
        <w:t>.</w:t>
      </w:r>
      <w:r>
        <w:t xml:space="preserve"> There is an equivalent system to the south [Southern Coastal Plain Mesic Slope Forest (ces203.477 or </w:t>
      </w:r>
      <w:r w:rsidR="00A15404">
        <w:t>biophysical setting [</w:t>
      </w:r>
      <w:r>
        <w:t>BpS</w:t>
      </w:r>
      <w:r w:rsidR="00A15404">
        <w:t>]</w:t>
      </w:r>
      <w:r>
        <w:t>1357)], and separate systems (similarly divided north and south) to cover the mesic forests of the Loess Bluffs bordering the Mississippi River Alluvial Plain.</w:t>
      </w:r>
    </w:p>
    <w:p w:rsidR="00E3650E" w:rsidP="00E3650E" w:rsidRDefault="00E3650E"/>
    <w:p w:rsidR="00E3650E" w:rsidP="00E3650E" w:rsidRDefault="00E3650E">
      <w:r>
        <w:t>NatureServe (2006) notes East Gulf Coastal Plain Northern Loess Plain Oak-Hickory Upland (CES203.482 or BpS</w:t>
      </w:r>
      <w:r w:rsidR="00A15404">
        <w:t xml:space="preserve"> </w:t>
      </w:r>
      <w:r>
        <w:t>1306) as an adjacent ecological system.</w:t>
      </w:r>
    </w:p>
    <w:p w:rsidR="00E3650E" w:rsidP="00E3650E" w:rsidRDefault="00E3650E">
      <w:pPr>
        <w:pStyle w:val="InfoPara"/>
      </w:pPr>
      <w:r>
        <w:t>Issues or Problems</w:t>
      </w:r>
    </w:p>
    <w:p w:rsidR="00E3650E" w:rsidP="00E3650E" w:rsidRDefault="00E3650E"/>
    <w:p w:rsidR="00E3650E" w:rsidP="00E3650E" w:rsidRDefault="00E3650E">
      <w:pPr>
        <w:pStyle w:val="InfoPara"/>
      </w:pPr>
      <w:r>
        <w:t>Native Uncharacteristic Conditions</w:t>
      </w:r>
    </w:p>
    <w:p w:rsidR="00E3650E" w:rsidP="00E3650E" w:rsidRDefault="00E3650E"/>
    <w:p w:rsidR="00E3650E" w:rsidP="00E3650E" w:rsidRDefault="00E3650E">
      <w:pPr>
        <w:pStyle w:val="InfoPara"/>
      </w:pPr>
      <w:r>
        <w:t>Comments</w:t>
      </w:r>
    </w:p>
    <w:p w:rsidR="00E4283A" w:rsidP="00E3650E" w:rsidRDefault="00E4283A">
      <w:r>
        <w:t>Mo</w:t>
      </w:r>
      <w:r w:rsidR="001E53ED">
        <w:t xml:space="preserve">dels and descriptions for </w:t>
      </w:r>
      <w:r w:rsidR="00A15404">
        <w:t>map zones (MZ)s</w:t>
      </w:r>
      <w:r w:rsidR="00C171D3">
        <w:t xml:space="preserve"> </w:t>
      </w:r>
      <w:r w:rsidR="001E53ED">
        <w:t>46, 47</w:t>
      </w:r>
      <w:r w:rsidR="00A15404">
        <w:t>,</w:t>
      </w:r>
      <w:r w:rsidR="001E53ED">
        <w:t xml:space="preserve"> and 48</w:t>
      </w:r>
      <w:r>
        <w:t xml:space="preserve"> were identified as duplicates during the BpS review process. The description from MZ47 was adopted for all three map zones. Some disturbance description information in the Sclass descriptions was originally only in the description for MZ47.</w:t>
      </w:r>
    </w:p>
    <w:p w:rsidR="00E4283A" w:rsidP="00E3650E" w:rsidRDefault="00E4283A"/>
    <w:p w:rsidR="00E3650E" w:rsidP="00E3650E" w:rsidRDefault="00E3650E">
      <w:r>
        <w:t>This model was developed for MZ</w:t>
      </w:r>
      <w:r w:rsidR="00A15404">
        <w:t xml:space="preserve">s </w:t>
      </w:r>
      <w:r>
        <w:t>46 and 47. Although the model description is based upon the rapid assessment model R9OADM, it has been modified to more accurately describe or tease apart the mesic slope portion of the R9OADM model</w:t>
      </w:r>
      <w:r w:rsidR="00A15404">
        <w:t>.</w:t>
      </w:r>
      <w:r>
        <w:t xml:space="preserve"> </w:t>
      </w:r>
      <w:r w:rsidR="00A15404">
        <w:t>T</w:t>
      </w:r>
      <w:r>
        <w:t>he modelers of the R9OADM model were Bruce Davenport, Alexa McKerrow, and Paul Arndt.</w:t>
      </w:r>
    </w:p>
    <w:p w:rsidR="00E3650E" w:rsidP="00E3650E" w:rsidRDefault="00E3650E"/>
    <w:p w:rsidR="00E3650E" w:rsidP="00E3650E" w:rsidRDefault="00E3650E">
      <w:r>
        <w:t xml:space="preserve">Ideally, the modelers would like to see more forest in the late successional classes (D &amp; E) rather than in mid-succession (B &amp; C) and with more closed than open structure.  The </w:t>
      </w:r>
      <w:r w:rsidR="00A15404">
        <w:t>Vegetation Dynamics Development Tool (</w:t>
      </w:r>
      <w:r>
        <w:t>VDDT</w:t>
      </w:r>
      <w:r w:rsidR="00A15404">
        <w:t>)</w:t>
      </w:r>
      <w:r>
        <w:t xml:space="preserve"> model for this BpS was conceived of by modifying the R9OADM model </w:t>
      </w:r>
      <w:r w:rsidR="00C171D3">
        <w:t>to</w:t>
      </w:r>
      <w:r>
        <w:t xml:space="preserve"> more accurately reflect the desired class percentages as noted below. The original R9OADM description had indicated the class percentages in this model, but the actual VDDT model was modified to adhere to L</w:t>
      </w:r>
      <w:r w:rsidR="00A15404">
        <w:t>ANDFIRE</w:t>
      </w:r>
      <w:r>
        <w:t xml:space="preserve"> modeling rules without consulting the class information below. Thus, there was a discrepancy between VDDT class percent outputs and what the modelers intended.</w:t>
      </w:r>
    </w:p>
    <w:p w:rsidR="004112B6" w:rsidP="00E3650E" w:rsidRDefault="004112B6"/>
    <w:p w:rsidR="00E3650E" w:rsidP="00E3650E" w:rsidRDefault="00E3650E">
      <w:pPr>
        <w:pStyle w:val="ReportSection"/>
      </w:pPr>
      <w:r>
        <w:t>Succession Classes</w:t>
      </w:r>
    </w:p>
    <w:p w:rsidR="00E3650E" w:rsidP="00E3650E" w:rsidRDefault="00E3650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650E" w:rsidP="00E3650E" w:rsidRDefault="00E3650E">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3650E" w:rsidP="00E3650E" w:rsidRDefault="00E3650E"/>
    <w:p w:rsidR="00E3650E" w:rsidP="00E3650E" w:rsidRDefault="00E3650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1920"/>
        <w:gridCol w:w="1956"/>
      </w:tblGrid>
      <w:tr w:rsidRPr="00E3650E" w:rsidR="00E3650E" w:rsidTr="00E3650E">
        <w:tc>
          <w:tcPr>
            <w:tcW w:w="1116" w:type="dxa"/>
            <w:tcBorders>
              <w:top w:val="single" w:color="auto" w:sz="2" w:space="0"/>
              <w:bottom w:val="single" w:color="000000" w:sz="12" w:space="0"/>
            </w:tcBorders>
            <w:shd w:val="clear" w:color="auto" w:fill="auto"/>
          </w:tcPr>
          <w:p w:rsidRPr="00E3650E" w:rsidR="00E3650E" w:rsidP="00286407" w:rsidRDefault="00E3650E">
            <w:pPr>
              <w:rPr>
                <w:b/>
                <w:bCs/>
              </w:rPr>
            </w:pPr>
            <w:r w:rsidRPr="00E3650E">
              <w:rPr>
                <w:b/>
                <w:bCs/>
              </w:rPr>
              <w:t>Symbol</w:t>
            </w:r>
          </w:p>
        </w:tc>
        <w:tc>
          <w:tcPr>
            <w:tcW w:w="2700" w:type="dxa"/>
            <w:tcBorders>
              <w:top w:val="single" w:color="auto" w:sz="2" w:space="0"/>
              <w:bottom w:val="single" w:color="000000" w:sz="12" w:space="0"/>
            </w:tcBorders>
            <w:shd w:val="clear" w:color="auto" w:fill="auto"/>
          </w:tcPr>
          <w:p w:rsidRPr="00E3650E" w:rsidR="00E3650E" w:rsidP="00286407" w:rsidRDefault="00E3650E">
            <w:pPr>
              <w:rPr>
                <w:b/>
                <w:bCs/>
              </w:rPr>
            </w:pPr>
            <w:r w:rsidRPr="00E3650E">
              <w:rPr>
                <w:b/>
                <w:bCs/>
              </w:rPr>
              <w:t>Scientific Name</w:t>
            </w:r>
          </w:p>
        </w:tc>
        <w:tc>
          <w:tcPr>
            <w:tcW w:w="1920" w:type="dxa"/>
            <w:tcBorders>
              <w:top w:val="single" w:color="auto" w:sz="2" w:space="0"/>
              <w:bottom w:val="single" w:color="000000" w:sz="12" w:space="0"/>
            </w:tcBorders>
            <w:shd w:val="clear" w:color="auto" w:fill="auto"/>
          </w:tcPr>
          <w:p w:rsidRPr="00E3650E" w:rsidR="00E3650E" w:rsidP="00286407" w:rsidRDefault="00E3650E">
            <w:pPr>
              <w:rPr>
                <w:b/>
                <w:bCs/>
              </w:rPr>
            </w:pPr>
            <w:r w:rsidRPr="00E3650E">
              <w:rPr>
                <w:b/>
                <w:bCs/>
              </w:rPr>
              <w:t>Common Name</w:t>
            </w:r>
          </w:p>
        </w:tc>
        <w:tc>
          <w:tcPr>
            <w:tcW w:w="1956" w:type="dxa"/>
            <w:tcBorders>
              <w:top w:val="single" w:color="auto" w:sz="2" w:space="0"/>
              <w:bottom w:val="single" w:color="000000" w:sz="12" w:space="0"/>
            </w:tcBorders>
            <w:shd w:val="clear" w:color="auto" w:fill="auto"/>
          </w:tcPr>
          <w:p w:rsidRPr="00E3650E" w:rsidR="00E3650E" w:rsidP="00286407" w:rsidRDefault="00E3650E">
            <w:pPr>
              <w:rPr>
                <w:b/>
                <w:bCs/>
              </w:rPr>
            </w:pPr>
            <w:r w:rsidRPr="00E3650E">
              <w:rPr>
                <w:b/>
                <w:bCs/>
              </w:rPr>
              <w:t>Canopy Position</w:t>
            </w:r>
          </w:p>
        </w:tc>
      </w:tr>
      <w:tr w:rsidRPr="00E3650E" w:rsidR="00E3650E" w:rsidTr="00E3650E">
        <w:tc>
          <w:tcPr>
            <w:tcW w:w="1116" w:type="dxa"/>
            <w:tcBorders>
              <w:top w:val="single" w:color="000000" w:sz="12" w:space="0"/>
            </w:tcBorders>
            <w:shd w:val="clear" w:color="auto" w:fill="auto"/>
          </w:tcPr>
          <w:p w:rsidRPr="00E3650E" w:rsidR="00E3650E" w:rsidP="00286407" w:rsidRDefault="00E3650E">
            <w:pPr>
              <w:rPr>
                <w:bCs/>
              </w:rPr>
            </w:pPr>
            <w:r w:rsidRPr="00E3650E">
              <w:rPr>
                <w:bCs/>
              </w:rPr>
              <w:t>LIST2</w:t>
            </w:r>
          </w:p>
        </w:tc>
        <w:tc>
          <w:tcPr>
            <w:tcW w:w="2700" w:type="dxa"/>
            <w:tcBorders>
              <w:top w:val="single" w:color="000000" w:sz="12" w:space="0"/>
            </w:tcBorders>
            <w:shd w:val="clear" w:color="auto" w:fill="auto"/>
          </w:tcPr>
          <w:p w:rsidRPr="00E3650E" w:rsidR="00E3650E" w:rsidP="00286407" w:rsidRDefault="00E3650E">
            <w:r w:rsidRPr="00E3650E">
              <w:t xml:space="preserve">Liquidambar </w:t>
            </w:r>
            <w:proofErr w:type="spellStart"/>
            <w:r w:rsidRPr="00E3650E">
              <w:t>styraciflua</w:t>
            </w:r>
            <w:proofErr w:type="spellEnd"/>
          </w:p>
        </w:tc>
        <w:tc>
          <w:tcPr>
            <w:tcW w:w="1920" w:type="dxa"/>
            <w:tcBorders>
              <w:top w:val="single" w:color="000000" w:sz="12" w:space="0"/>
            </w:tcBorders>
            <w:shd w:val="clear" w:color="auto" w:fill="auto"/>
          </w:tcPr>
          <w:p w:rsidRPr="00E3650E" w:rsidR="00E3650E" w:rsidP="00286407" w:rsidRDefault="00E3650E">
            <w:r w:rsidRPr="00E3650E">
              <w:t>Sweetgum</w:t>
            </w:r>
          </w:p>
        </w:tc>
        <w:tc>
          <w:tcPr>
            <w:tcW w:w="1956" w:type="dxa"/>
            <w:tcBorders>
              <w:top w:val="single" w:color="000000" w:sz="12" w:space="0"/>
            </w:tcBorders>
            <w:shd w:val="clear" w:color="auto" w:fill="auto"/>
          </w:tcPr>
          <w:p w:rsidRPr="00E3650E" w:rsidR="00E3650E" w:rsidP="00286407" w:rsidRDefault="00E3650E">
            <w:r w:rsidRPr="00E3650E">
              <w:t>Upper</w:t>
            </w:r>
          </w:p>
        </w:tc>
      </w:tr>
      <w:tr w:rsidRPr="00E3650E" w:rsidR="00E3650E" w:rsidTr="00E3650E">
        <w:tc>
          <w:tcPr>
            <w:tcW w:w="1116" w:type="dxa"/>
            <w:shd w:val="clear" w:color="auto" w:fill="auto"/>
          </w:tcPr>
          <w:p w:rsidRPr="00E3650E" w:rsidR="00E3650E" w:rsidP="00286407" w:rsidRDefault="00E3650E">
            <w:pPr>
              <w:rPr>
                <w:bCs/>
              </w:rPr>
            </w:pPr>
            <w:r w:rsidRPr="00E3650E">
              <w:rPr>
                <w:bCs/>
              </w:rPr>
              <w:t>FAGR</w:t>
            </w:r>
          </w:p>
        </w:tc>
        <w:tc>
          <w:tcPr>
            <w:tcW w:w="2700" w:type="dxa"/>
            <w:shd w:val="clear" w:color="auto" w:fill="auto"/>
          </w:tcPr>
          <w:p w:rsidRPr="00E3650E" w:rsidR="00E3650E" w:rsidP="00286407" w:rsidRDefault="00E3650E">
            <w:r w:rsidRPr="00E3650E">
              <w:t xml:space="preserve">Fagus </w:t>
            </w:r>
            <w:proofErr w:type="spellStart"/>
            <w:r w:rsidRPr="00E3650E">
              <w:t>grandifolia</w:t>
            </w:r>
            <w:proofErr w:type="spellEnd"/>
          </w:p>
        </w:tc>
        <w:tc>
          <w:tcPr>
            <w:tcW w:w="1920" w:type="dxa"/>
            <w:shd w:val="clear" w:color="auto" w:fill="auto"/>
          </w:tcPr>
          <w:p w:rsidRPr="00E3650E" w:rsidR="00E3650E" w:rsidP="00286407" w:rsidRDefault="00E3650E">
            <w:r w:rsidRPr="00E3650E">
              <w:t>American beech</w:t>
            </w:r>
          </w:p>
        </w:tc>
        <w:tc>
          <w:tcPr>
            <w:tcW w:w="1956" w:type="dxa"/>
            <w:shd w:val="clear" w:color="auto" w:fill="auto"/>
          </w:tcPr>
          <w:p w:rsidRPr="00E3650E" w:rsidR="00E3650E" w:rsidP="00286407" w:rsidRDefault="00E3650E">
            <w:r w:rsidRPr="00E3650E">
              <w:t>Upper</w:t>
            </w:r>
          </w:p>
        </w:tc>
      </w:tr>
      <w:tr w:rsidRPr="00E3650E" w:rsidR="00E3650E" w:rsidTr="00E3650E">
        <w:tc>
          <w:tcPr>
            <w:tcW w:w="1116" w:type="dxa"/>
            <w:shd w:val="clear" w:color="auto" w:fill="auto"/>
          </w:tcPr>
          <w:p w:rsidRPr="00E3650E" w:rsidR="00E3650E" w:rsidP="00286407" w:rsidRDefault="00E3650E">
            <w:pPr>
              <w:rPr>
                <w:bCs/>
              </w:rPr>
            </w:pPr>
            <w:r w:rsidRPr="00E3650E">
              <w:rPr>
                <w:bCs/>
              </w:rPr>
              <w:t>QUPA5</w:t>
            </w:r>
          </w:p>
        </w:tc>
        <w:tc>
          <w:tcPr>
            <w:tcW w:w="2700" w:type="dxa"/>
            <w:shd w:val="clear" w:color="auto" w:fill="auto"/>
          </w:tcPr>
          <w:p w:rsidRPr="00E3650E" w:rsidR="00E3650E" w:rsidP="00286407" w:rsidRDefault="00E3650E">
            <w:r w:rsidRPr="00E3650E">
              <w:t>Quercus pagoda</w:t>
            </w:r>
          </w:p>
        </w:tc>
        <w:tc>
          <w:tcPr>
            <w:tcW w:w="1920" w:type="dxa"/>
            <w:shd w:val="clear" w:color="auto" w:fill="auto"/>
          </w:tcPr>
          <w:p w:rsidRPr="00E3650E" w:rsidR="00E3650E" w:rsidP="00286407" w:rsidRDefault="00E3650E">
            <w:proofErr w:type="spellStart"/>
            <w:r w:rsidRPr="00E3650E">
              <w:t>Cherrybark</w:t>
            </w:r>
            <w:proofErr w:type="spellEnd"/>
            <w:r w:rsidRPr="00E3650E">
              <w:t xml:space="preserve"> oak</w:t>
            </w:r>
          </w:p>
        </w:tc>
        <w:tc>
          <w:tcPr>
            <w:tcW w:w="1956" w:type="dxa"/>
            <w:shd w:val="clear" w:color="auto" w:fill="auto"/>
          </w:tcPr>
          <w:p w:rsidRPr="00E3650E" w:rsidR="00E3650E" w:rsidP="00286407" w:rsidRDefault="00E3650E">
            <w:r w:rsidRPr="00E3650E">
              <w:t>Upper</w:t>
            </w:r>
          </w:p>
        </w:tc>
      </w:tr>
      <w:tr w:rsidRPr="00E3650E" w:rsidR="00E3650E" w:rsidTr="00E3650E">
        <w:tc>
          <w:tcPr>
            <w:tcW w:w="1116" w:type="dxa"/>
            <w:shd w:val="clear" w:color="auto" w:fill="auto"/>
          </w:tcPr>
          <w:p w:rsidRPr="00E3650E" w:rsidR="00E3650E" w:rsidP="00286407" w:rsidRDefault="00E3650E">
            <w:pPr>
              <w:rPr>
                <w:bCs/>
              </w:rPr>
            </w:pPr>
            <w:r w:rsidRPr="00E3650E">
              <w:rPr>
                <w:bCs/>
              </w:rPr>
              <w:t>LITU</w:t>
            </w:r>
          </w:p>
        </w:tc>
        <w:tc>
          <w:tcPr>
            <w:tcW w:w="2700" w:type="dxa"/>
            <w:shd w:val="clear" w:color="auto" w:fill="auto"/>
          </w:tcPr>
          <w:p w:rsidRPr="00E3650E" w:rsidR="00E3650E" w:rsidP="00286407" w:rsidRDefault="00E3650E">
            <w:r w:rsidRPr="00E3650E">
              <w:t xml:space="preserve">Liriodendron </w:t>
            </w:r>
            <w:proofErr w:type="spellStart"/>
            <w:r w:rsidRPr="00E3650E">
              <w:t>tulipifera</w:t>
            </w:r>
            <w:proofErr w:type="spellEnd"/>
          </w:p>
        </w:tc>
        <w:tc>
          <w:tcPr>
            <w:tcW w:w="1920" w:type="dxa"/>
            <w:shd w:val="clear" w:color="auto" w:fill="auto"/>
          </w:tcPr>
          <w:p w:rsidRPr="00E3650E" w:rsidR="00E3650E" w:rsidP="00286407" w:rsidRDefault="00E3650E">
            <w:proofErr w:type="spellStart"/>
            <w:r w:rsidRPr="00E3650E">
              <w:t>Tuliptree</w:t>
            </w:r>
            <w:proofErr w:type="spellEnd"/>
          </w:p>
        </w:tc>
        <w:tc>
          <w:tcPr>
            <w:tcW w:w="1956" w:type="dxa"/>
            <w:shd w:val="clear" w:color="auto" w:fill="auto"/>
          </w:tcPr>
          <w:p w:rsidRPr="00E3650E" w:rsidR="00E3650E" w:rsidP="00286407" w:rsidRDefault="00E3650E">
            <w:r w:rsidRPr="00E3650E">
              <w:t>Upper</w:t>
            </w:r>
          </w:p>
        </w:tc>
      </w:tr>
    </w:tbl>
    <w:p w:rsidR="00E3650E" w:rsidP="00E3650E" w:rsidRDefault="00E3650E"/>
    <w:p w:rsidR="00E3650E" w:rsidP="00E3650E" w:rsidRDefault="00E3650E">
      <w:pPr>
        <w:pStyle w:val="SClassInfoPara"/>
      </w:pPr>
      <w:r>
        <w:t>Description</w:t>
      </w:r>
    </w:p>
    <w:p w:rsidR="00E3650E" w:rsidP="00E3650E" w:rsidRDefault="006C64A4">
      <w:r>
        <w:t xml:space="preserve">This class </w:t>
      </w:r>
      <w:r w:rsidR="00E3650E">
        <w:t xml:space="preserve">is characterized by sprouts, seedlings, and saplings, primarily of major overstory species, in gaps created by wind, lightning, insect/disease, and less frequently, fire. Shade intolerant species (e.g. </w:t>
      </w:r>
      <w:r w:rsidRPr="00A15404" w:rsidR="00E3650E">
        <w:rPr>
          <w:i/>
        </w:rPr>
        <w:t xml:space="preserve">Liriodendron </w:t>
      </w:r>
      <w:proofErr w:type="spellStart"/>
      <w:r w:rsidRPr="00A15404" w:rsidR="00E3650E">
        <w:rPr>
          <w:i/>
        </w:rPr>
        <w:t>tulipifera</w:t>
      </w:r>
      <w:proofErr w:type="spellEnd"/>
      <w:r w:rsidR="00E3650E">
        <w:t>, LITU) are confined to multiple-tree gaps. This is not a fire</w:t>
      </w:r>
      <w:r w:rsidR="00A15404">
        <w:t>-</w:t>
      </w:r>
      <w:r w:rsidR="00E3650E">
        <w:t xml:space="preserve">driven system, so </w:t>
      </w:r>
      <w:r w:rsidR="00A15404">
        <w:t xml:space="preserve">most of </w:t>
      </w:r>
      <w:r w:rsidR="00E3650E">
        <w:t>early succession would result from other disturbances, including tree fall.</w:t>
      </w:r>
    </w:p>
    <w:p w:rsidR="00E3650E" w:rsidP="00E3650E" w:rsidRDefault="00E3650E"/>
    <w:p>
      <w:r>
        <w:rPr>
          <w:i/>
          <w:u w:val="single"/>
        </w:rPr>
        <w:t>Maximum Tree Size Class</w:t>
      </w:r>
      <w:br/>
      <w:r>
        <w:t>Sapling &gt;4.5ft; &lt;5"DBH</w:t>
      </w:r>
    </w:p>
    <w:p w:rsidR="00E3650E" w:rsidP="00E3650E" w:rsidRDefault="00E3650E">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3650E" w:rsidP="00E3650E" w:rsidRDefault="00E3650E"/>
    <w:p w:rsidR="00E3650E" w:rsidP="00E3650E" w:rsidRDefault="00E3650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1920"/>
        <w:gridCol w:w="1956"/>
      </w:tblGrid>
      <w:tr w:rsidRPr="00E3650E" w:rsidR="00E3650E" w:rsidTr="00E3650E">
        <w:tc>
          <w:tcPr>
            <w:tcW w:w="1116" w:type="dxa"/>
            <w:tcBorders>
              <w:top w:val="single" w:color="auto" w:sz="2" w:space="0"/>
              <w:bottom w:val="single" w:color="000000" w:sz="12" w:space="0"/>
            </w:tcBorders>
            <w:shd w:val="clear" w:color="auto" w:fill="auto"/>
          </w:tcPr>
          <w:p w:rsidRPr="00E3650E" w:rsidR="00E3650E" w:rsidP="00610595" w:rsidRDefault="00E3650E">
            <w:pPr>
              <w:rPr>
                <w:b/>
                <w:bCs/>
              </w:rPr>
            </w:pPr>
            <w:r w:rsidRPr="00E3650E">
              <w:rPr>
                <w:b/>
                <w:bCs/>
              </w:rPr>
              <w:t>Symbol</w:t>
            </w:r>
          </w:p>
        </w:tc>
        <w:tc>
          <w:tcPr>
            <w:tcW w:w="2700" w:type="dxa"/>
            <w:tcBorders>
              <w:top w:val="single" w:color="auto" w:sz="2" w:space="0"/>
              <w:bottom w:val="single" w:color="000000" w:sz="12" w:space="0"/>
            </w:tcBorders>
            <w:shd w:val="clear" w:color="auto" w:fill="auto"/>
          </w:tcPr>
          <w:p w:rsidRPr="00E3650E" w:rsidR="00E3650E" w:rsidP="00610595" w:rsidRDefault="00E3650E">
            <w:pPr>
              <w:rPr>
                <w:b/>
                <w:bCs/>
              </w:rPr>
            </w:pPr>
            <w:r w:rsidRPr="00E3650E">
              <w:rPr>
                <w:b/>
                <w:bCs/>
              </w:rPr>
              <w:t>Scientific Name</w:t>
            </w:r>
          </w:p>
        </w:tc>
        <w:tc>
          <w:tcPr>
            <w:tcW w:w="1920" w:type="dxa"/>
            <w:tcBorders>
              <w:top w:val="single" w:color="auto" w:sz="2" w:space="0"/>
              <w:bottom w:val="single" w:color="000000" w:sz="12" w:space="0"/>
            </w:tcBorders>
            <w:shd w:val="clear" w:color="auto" w:fill="auto"/>
          </w:tcPr>
          <w:p w:rsidRPr="00E3650E" w:rsidR="00E3650E" w:rsidP="00610595" w:rsidRDefault="00E3650E">
            <w:pPr>
              <w:rPr>
                <w:b/>
                <w:bCs/>
              </w:rPr>
            </w:pPr>
            <w:r w:rsidRPr="00E3650E">
              <w:rPr>
                <w:b/>
                <w:bCs/>
              </w:rPr>
              <w:t>Common Name</w:t>
            </w:r>
          </w:p>
        </w:tc>
        <w:tc>
          <w:tcPr>
            <w:tcW w:w="1956" w:type="dxa"/>
            <w:tcBorders>
              <w:top w:val="single" w:color="auto" w:sz="2" w:space="0"/>
              <w:bottom w:val="single" w:color="000000" w:sz="12" w:space="0"/>
            </w:tcBorders>
            <w:shd w:val="clear" w:color="auto" w:fill="auto"/>
          </w:tcPr>
          <w:p w:rsidRPr="00E3650E" w:rsidR="00E3650E" w:rsidP="00610595" w:rsidRDefault="00E3650E">
            <w:pPr>
              <w:rPr>
                <w:b/>
                <w:bCs/>
              </w:rPr>
            </w:pPr>
            <w:r w:rsidRPr="00E3650E">
              <w:rPr>
                <w:b/>
                <w:bCs/>
              </w:rPr>
              <w:t>Canopy Position</w:t>
            </w:r>
          </w:p>
        </w:tc>
      </w:tr>
      <w:tr w:rsidRPr="00E3650E" w:rsidR="00E3650E" w:rsidTr="00E3650E">
        <w:tc>
          <w:tcPr>
            <w:tcW w:w="1116" w:type="dxa"/>
            <w:tcBorders>
              <w:top w:val="single" w:color="000000" w:sz="12" w:space="0"/>
            </w:tcBorders>
            <w:shd w:val="clear" w:color="auto" w:fill="auto"/>
          </w:tcPr>
          <w:p w:rsidRPr="00E3650E" w:rsidR="00E3650E" w:rsidP="00610595" w:rsidRDefault="00E3650E">
            <w:pPr>
              <w:rPr>
                <w:bCs/>
              </w:rPr>
            </w:pPr>
            <w:r w:rsidRPr="00E3650E">
              <w:rPr>
                <w:bCs/>
              </w:rPr>
              <w:t>LIST2</w:t>
            </w:r>
          </w:p>
        </w:tc>
        <w:tc>
          <w:tcPr>
            <w:tcW w:w="2700" w:type="dxa"/>
            <w:tcBorders>
              <w:top w:val="single" w:color="000000" w:sz="12" w:space="0"/>
            </w:tcBorders>
            <w:shd w:val="clear" w:color="auto" w:fill="auto"/>
          </w:tcPr>
          <w:p w:rsidRPr="00E3650E" w:rsidR="00E3650E" w:rsidP="00610595" w:rsidRDefault="00E3650E">
            <w:r w:rsidRPr="00E3650E">
              <w:t xml:space="preserve">Liquidambar </w:t>
            </w:r>
            <w:proofErr w:type="spellStart"/>
            <w:r w:rsidRPr="00E3650E">
              <w:t>styraciflua</w:t>
            </w:r>
            <w:proofErr w:type="spellEnd"/>
          </w:p>
        </w:tc>
        <w:tc>
          <w:tcPr>
            <w:tcW w:w="1920" w:type="dxa"/>
            <w:tcBorders>
              <w:top w:val="single" w:color="000000" w:sz="12" w:space="0"/>
            </w:tcBorders>
            <w:shd w:val="clear" w:color="auto" w:fill="auto"/>
          </w:tcPr>
          <w:p w:rsidRPr="00E3650E" w:rsidR="00E3650E" w:rsidP="00610595" w:rsidRDefault="00E3650E">
            <w:r w:rsidRPr="00E3650E">
              <w:t>Sweetgum</w:t>
            </w:r>
          </w:p>
        </w:tc>
        <w:tc>
          <w:tcPr>
            <w:tcW w:w="1956" w:type="dxa"/>
            <w:tcBorders>
              <w:top w:val="single" w:color="000000" w:sz="12" w:space="0"/>
            </w:tcBorders>
            <w:shd w:val="clear" w:color="auto" w:fill="auto"/>
          </w:tcPr>
          <w:p w:rsidRPr="00E3650E" w:rsidR="00E3650E" w:rsidP="00610595" w:rsidRDefault="00E3650E">
            <w:r w:rsidRPr="00E3650E">
              <w:t>Upper</w:t>
            </w:r>
          </w:p>
        </w:tc>
      </w:tr>
      <w:tr w:rsidRPr="00E3650E" w:rsidR="00E3650E" w:rsidTr="00E3650E">
        <w:tc>
          <w:tcPr>
            <w:tcW w:w="1116" w:type="dxa"/>
            <w:shd w:val="clear" w:color="auto" w:fill="auto"/>
          </w:tcPr>
          <w:p w:rsidRPr="00E3650E" w:rsidR="00E3650E" w:rsidP="00610595" w:rsidRDefault="00E3650E">
            <w:pPr>
              <w:rPr>
                <w:bCs/>
              </w:rPr>
            </w:pPr>
            <w:r w:rsidRPr="00E3650E">
              <w:rPr>
                <w:bCs/>
              </w:rPr>
              <w:t>FAGR</w:t>
            </w:r>
          </w:p>
        </w:tc>
        <w:tc>
          <w:tcPr>
            <w:tcW w:w="2700" w:type="dxa"/>
            <w:shd w:val="clear" w:color="auto" w:fill="auto"/>
          </w:tcPr>
          <w:p w:rsidRPr="00E3650E" w:rsidR="00E3650E" w:rsidP="00610595" w:rsidRDefault="00E3650E">
            <w:r w:rsidRPr="00E3650E">
              <w:t xml:space="preserve">Fagus </w:t>
            </w:r>
            <w:proofErr w:type="spellStart"/>
            <w:r w:rsidRPr="00E3650E">
              <w:t>grandifolia</w:t>
            </w:r>
            <w:proofErr w:type="spellEnd"/>
          </w:p>
        </w:tc>
        <w:tc>
          <w:tcPr>
            <w:tcW w:w="1920" w:type="dxa"/>
            <w:shd w:val="clear" w:color="auto" w:fill="auto"/>
          </w:tcPr>
          <w:p w:rsidRPr="00E3650E" w:rsidR="00E3650E" w:rsidP="00610595" w:rsidRDefault="00E3650E">
            <w:r w:rsidRPr="00E3650E">
              <w:t>American beech</w:t>
            </w:r>
          </w:p>
        </w:tc>
        <w:tc>
          <w:tcPr>
            <w:tcW w:w="1956" w:type="dxa"/>
            <w:shd w:val="clear" w:color="auto" w:fill="auto"/>
          </w:tcPr>
          <w:p w:rsidRPr="00E3650E" w:rsidR="00E3650E" w:rsidP="00610595" w:rsidRDefault="00E3650E">
            <w:r w:rsidRPr="00E3650E">
              <w:t>Upper</w:t>
            </w:r>
          </w:p>
        </w:tc>
      </w:tr>
      <w:tr w:rsidRPr="00E3650E" w:rsidR="00E3650E" w:rsidTr="00E3650E">
        <w:tc>
          <w:tcPr>
            <w:tcW w:w="1116" w:type="dxa"/>
            <w:shd w:val="clear" w:color="auto" w:fill="auto"/>
          </w:tcPr>
          <w:p w:rsidRPr="00E3650E" w:rsidR="00E3650E" w:rsidP="00610595" w:rsidRDefault="00E3650E">
            <w:pPr>
              <w:rPr>
                <w:bCs/>
              </w:rPr>
            </w:pPr>
            <w:r w:rsidRPr="00E3650E">
              <w:rPr>
                <w:bCs/>
              </w:rPr>
              <w:t>QUPA5</w:t>
            </w:r>
          </w:p>
        </w:tc>
        <w:tc>
          <w:tcPr>
            <w:tcW w:w="2700" w:type="dxa"/>
            <w:shd w:val="clear" w:color="auto" w:fill="auto"/>
          </w:tcPr>
          <w:p w:rsidRPr="00E3650E" w:rsidR="00E3650E" w:rsidP="00610595" w:rsidRDefault="00E3650E">
            <w:r w:rsidRPr="00E3650E">
              <w:t>Quercus pagoda</w:t>
            </w:r>
          </w:p>
        </w:tc>
        <w:tc>
          <w:tcPr>
            <w:tcW w:w="1920" w:type="dxa"/>
            <w:shd w:val="clear" w:color="auto" w:fill="auto"/>
          </w:tcPr>
          <w:p w:rsidRPr="00E3650E" w:rsidR="00E3650E" w:rsidP="00610595" w:rsidRDefault="00E3650E">
            <w:proofErr w:type="spellStart"/>
            <w:r w:rsidRPr="00E3650E">
              <w:t>Cherrybark</w:t>
            </w:r>
            <w:proofErr w:type="spellEnd"/>
            <w:r w:rsidRPr="00E3650E">
              <w:t xml:space="preserve"> oak</w:t>
            </w:r>
          </w:p>
        </w:tc>
        <w:tc>
          <w:tcPr>
            <w:tcW w:w="1956" w:type="dxa"/>
            <w:shd w:val="clear" w:color="auto" w:fill="auto"/>
          </w:tcPr>
          <w:p w:rsidRPr="00E3650E" w:rsidR="00E3650E" w:rsidP="00610595" w:rsidRDefault="00E3650E">
            <w:r w:rsidRPr="00E3650E">
              <w:t>Upper</w:t>
            </w:r>
          </w:p>
        </w:tc>
      </w:tr>
      <w:tr w:rsidRPr="00E3650E" w:rsidR="00E3650E" w:rsidTr="00E3650E">
        <w:tc>
          <w:tcPr>
            <w:tcW w:w="1116" w:type="dxa"/>
            <w:shd w:val="clear" w:color="auto" w:fill="auto"/>
          </w:tcPr>
          <w:p w:rsidRPr="00E3650E" w:rsidR="00E3650E" w:rsidP="00610595" w:rsidRDefault="00E3650E">
            <w:pPr>
              <w:rPr>
                <w:bCs/>
              </w:rPr>
            </w:pPr>
            <w:r w:rsidRPr="00E3650E">
              <w:rPr>
                <w:bCs/>
              </w:rPr>
              <w:t>LITU</w:t>
            </w:r>
          </w:p>
        </w:tc>
        <w:tc>
          <w:tcPr>
            <w:tcW w:w="2700" w:type="dxa"/>
            <w:shd w:val="clear" w:color="auto" w:fill="auto"/>
          </w:tcPr>
          <w:p w:rsidRPr="00E3650E" w:rsidR="00E3650E" w:rsidP="00610595" w:rsidRDefault="00E3650E">
            <w:r w:rsidRPr="00E3650E">
              <w:t xml:space="preserve">Liriodendron </w:t>
            </w:r>
            <w:proofErr w:type="spellStart"/>
            <w:r w:rsidRPr="00E3650E">
              <w:t>tulipifera</w:t>
            </w:r>
            <w:proofErr w:type="spellEnd"/>
          </w:p>
        </w:tc>
        <w:tc>
          <w:tcPr>
            <w:tcW w:w="1920" w:type="dxa"/>
            <w:shd w:val="clear" w:color="auto" w:fill="auto"/>
          </w:tcPr>
          <w:p w:rsidRPr="00E3650E" w:rsidR="00E3650E" w:rsidP="00610595" w:rsidRDefault="00E3650E">
            <w:proofErr w:type="spellStart"/>
            <w:r w:rsidRPr="00E3650E">
              <w:t>Tuliptree</w:t>
            </w:r>
            <w:proofErr w:type="spellEnd"/>
          </w:p>
        </w:tc>
        <w:tc>
          <w:tcPr>
            <w:tcW w:w="1956" w:type="dxa"/>
            <w:shd w:val="clear" w:color="auto" w:fill="auto"/>
          </w:tcPr>
          <w:p w:rsidRPr="00E3650E" w:rsidR="00E3650E" w:rsidP="00610595" w:rsidRDefault="00E3650E">
            <w:r w:rsidRPr="00E3650E">
              <w:t>Upper</w:t>
            </w:r>
          </w:p>
        </w:tc>
      </w:tr>
    </w:tbl>
    <w:p w:rsidR="00E3650E" w:rsidP="00E3650E" w:rsidRDefault="00E3650E"/>
    <w:p w:rsidR="00E3650E" w:rsidP="00E3650E" w:rsidRDefault="00E3650E">
      <w:pPr>
        <w:pStyle w:val="SClassInfoPara"/>
      </w:pPr>
      <w:r>
        <w:t>Description</w:t>
      </w:r>
    </w:p>
    <w:p w:rsidR="00E3650E" w:rsidP="00E3650E" w:rsidRDefault="006C64A4">
      <w:r>
        <w:t xml:space="preserve">This class </w:t>
      </w:r>
      <w:r w:rsidR="00E3650E">
        <w:t>is dominated by a young</w:t>
      </w:r>
      <w:r w:rsidR="00A15404">
        <w:t xml:space="preserve"> </w:t>
      </w:r>
      <w:r w:rsidR="00E3650E">
        <w:t>to</w:t>
      </w:r>
      <w:r w:rsidR="00A15404">
        <w:t xml:space="preserve"> </w:t>
      </w:r>
      <w:r w:rsidR="00E3650E">
        <w:t>early mature canopy with some obligate mid-story and understory species. The closed condition is a function of understory/</w:t>
      </w:r>
      <w:proofErr w:type="spellStart"/>
      <w:r w:rsidR="00E3650E">
        <w:t>midstory</w:t>
      </w:r>
      <w:proofErr w:type="spellEnd"/>
      <w:r w:rsidR="00E3650E">
        <w:t xml:space="preserve"> development and depending on the age of the overstory, at least two strata are present. The fire frequency primarily impacts the amount of </w:t>
      </w:r>
      <w:proofErr w:type="spellStart"/>
      <w:r w:rsidR="00E3650E">
        <w:t>subcanopy</w:t>
      </w:r>
      <w:proofErr w:type="spellEnd"/>
      <w:r w:rsidR="00E3650E">
        <w:t xml:space="preserve"> vegetation. Under standard conditions, infrequent and low intensity fires, the stands have dense undergrowth and are considered closed.</w:t>
      </w:r>
    </w:p>
    <w:p w:rsidR="00E3650E" w:rsidP="00E3650E" w:rsidRDefault="00E3650E"/>
    <w:p>
      <w:r>
        <w:rPr>
          <w:i/>
          <w:u w:val="single"/>
        </w:rPr>
        <w:t>Maximum Tree Size Class</w:t>
      </w:r>
      <w:br/>
      <w:r>
        <w:t>Medium 9-21"DBH</w:t>
      </w:r>
    </w:p>
    <w:p w:rsidR="00E3650E" w:rsidP="00E3650E" w:rsidRDefault="00E3650E">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3650E" w:rsidP="00E3650E" w:rsidRDefault="00E3650E"/>
    <w:p w:rsidR="00E3650E" w:rsidP="00E3650E" w:rsidRDefault="00E3650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1920"/>
        <w:gridCol w:w="1956"/>
      </w:tblGrid>
      <w:tr w:rsidRPr="00E3650E" w:rsidR="00E3650E" w:rsidTr="00E3650E">
        <w:tc>
          <w:tcPr>
            <w:tcW w:w="1116" w:type="dxa"/>
            <w:tcBorders>
              <w:top w:val="single" w:color="auto" w:sz="2" w:space="0"/>
              <w:bottom w:val="single" w:color="000000" w:sz="12" w:space="0"/>
            </w:tcBorders>
            <w:shd w:val="clear" w:color="auto" w:fill="auto"/>
          </w:tcPr>
          <w:p w:rsidRPr="00E3650E" w:rsidR="00E3650E" w:rsidP="00A05E0E" w:rsidRDefault="00E3650E">
            <w:pPr>
              <w:rPr>
                <w:b/>
                <w:bCs/>
              </w:rPr>
            </w:pPr>
            <w:r w:rsidRPr="00E3650E">
              <w:rPr>
                <w:b/>
                <w:bCs/>
              </w:rPr>
              <w:t>Symbol</w:t>
            </w:r>
          </w:p>
        </w:tc>
        <w:tc>
          <w:tcPr>
            <w:tcW w:w="2700" w:type="dxa"/>
            <w:tcBorders>
              <w:top w:val="single" w:color="auto" w:sz="2" w:space="0"/>
              <w:bottom w:val="single" w:color="000000" w:sz="12" w:space="0"/>
            </w:tcBorders>
            <w:shd w:val="clear" w:color="auto" w:fill="auto"/>
          </w:tcPr>
          <w:p w:rsidRPr="00E3650E" w:rsidR="00E3650E" w:rsidP="00A05E0E" w:rsidRDefault="00E3650E">
            <w:pPr>
              <w:rPr>
                <w:b/>
                <w:bCs/>
              </w:rPr>
            </w:pPr>
            <w:r w:rsidRPr="00E3650E">
              <w:rPr>
                <w:b/>
                <w:bCs/>
              </w:rPr>
              <w:t>Scientific Name</w:t>
            </w:r>
          </w:p>
        </w:tc>
        <w:tc>
          <w:tcPr>
            <w:tcW w:w="1920" w:type="dxa"/>
            <w:tcBorders>
              <w:top w:val="single" w:color="auto" w:sz="2" w:space="0"/>
              <w:bottom w:val="single" w:color="000000" w:sz="12" w:space="0"/>
            </w:tcBorders>
            <w:shd w:val="clear" w:color="auto" w:fill="auto"/>
          </w:tcPr>
          <w:p w:rsidRPr="00E3650E" w:rsidR="00E3650E" w:rsidP="00A05E0E" w:rsidRDefault="00E3650E">
            <w:pPr>
              <w:rPr>
                <w:b/>
                <w:bCs/>
              </w:rPr>
            </w:pPr>
            <w:r w:rsidRPr="00E3650E">
              <w:rPr>
                <w:b/>
                <w:bCs/>
              </w:rPr>
              <w:t>Common Name</w:t>
            </w:r>
          </w:p>
        </w:tc>
        <w:tc>
          <w:tcPr>
            <w:tcW w:w="1956" w:type="dxa"/>
            <w:tcBorders>
              <w:top w:val="single" w:color="auto" w:sz="2" w:space="0"/>
              <w:bottom w:val="single" w:color="000000" w:sz="12" w:space="0"/>
            </w:tcBorders>
            <w:shd w:val="clear" w:color="auto" w:fill="auto"/>
          </w:tcPr>
          <w:p w:rsidRPr="00E3650E" w:rsidR="00E3650E" w:rsidP="00A05E0E" w:rsidRDefault="00E3650E">
            <w:pPr>
              <w:rPr>
                <w:b/>
                <w:bCs/>
              </w:rPr>
            </w:pPr>
            <w:r w:rsidRPr="00E3650E">
              <w:rPr>
                <w:b/>
                <w:bCs/>
              </w:rPr>
              <w:t>Canopy Position</w:t>
            </w:r>
          </w:p>
        </w:tc>
      </w:tr>
      <w:tr w:rsidRPr="00E3650E" w:rsidR="00E3650E" w:rsidTr="00E3650E">
        <w:tc>
          <w:tcPr>
            <w:tcW w:w="1116" w:type="dxa"/>
            <w:tcBorders>
              <w:top w:val="single" w:color="000000" w:sz="12" w:space="0"/>
            </w:tcBorders>
            <w:shd w:val="clear" w:color="auto" w:fill="auto"/>
          </w:tcPr>
          <w:p w:rsidRPr="00E3650E" w:rsidR="00E3650E" w:rsidP="00A05E0E" w:rsidRDefault="00E3650E">
            <w:pPr>
              <w:rPr>
                <w:bCs/>
              </w:rPr>
            </w:pPr>
            <w:r w:rsidRPr="00E3650E">
              <w:rPr>
                <w:bCs/>
              </w:rPr>
              <w:t>LIST2</w:t>
            </w:r>
          </w:p>
        </w:tc>
        <w:tc>
          <w:tcPr>
            <w:tcW w:w="2700" w:type="dxa"/>
            <w:tcBorders>
              <w:top w:val="single" w:color="000000" w:sz="12" w:space="0"/>
            </w:tcBorders>
            <w:shd w:val="clear" w:color="auto" w:fill="auto"/>
          </w:tcPr>
          <w:p w:rsidRPr="00E3650E" w:rsidR="00E3650E" w:rsidP="00A05E0E" w:rsidRDefault="00E3650E">
            <w:r w:rsidRPr="00E3650E">
              <w:t xml:space="preserve">Liquidambar </w:t>
            </w:r>
            <w:proofErr w:type="spellStart"/>
            <w:r w:rsidRPr="00E3650E">
              <w:t>styraciflua</w:t>
            </w:r>
            <w:proofErr w:type="spellEnd"/>
          </w:p>
        </w:tc>
        <w:tc>
          <w:tcPr>
            <w:tcW w:w="1920" w:type="dxa"/>
            <w:tcBorders>
              <w:top w:val="single" w:color="000000" w:sz="12" w:space="0"/>
            </w:tcBorders>
            <w:shd w:val="clear" w:color="auto" w:fill="auto"/>
          </w:tcPr>
          <w:p w:rsidRPr="00E3650E" w:rsidR="00E3650E" w:rsidP="00A05E0E" w:rsidRDefault="00E3650E">
            <w:r w:rsidRPr="00E3650E">
              <w:t>Sweetgum</w:t>
            </w:r>
          </w:p>
        </w:tc>
        <w:tc>
          <w:tcPr>
            <w:tcW w:w="1956" w:type="dxa"/>
            <w:tcBorders>
              <w:top w:val="single" w:color="000000" w:sz="12" w:space="0"/>
            </w:tcBorders>
            <w:shd w:val="clear" w:color="auto" w:fill="auto"/>
          </w:tcPr>
          <w:p w:rsidRPr="00E3650E" w:rsidR="00E3650E" w:rsidP="00A05E0E" w:rsidRDefault="00E3650E">
            <w:r w:rsidRPr="00E3650E">
              <w:t>Upper</w:t>
            </w:r>
          </w:p>
        </w:tc>
      </w:tr>
      <w:tr w:rsidRPr="00E3650E" w:rsidR="00E3650E" w:rsidTr="00E3650E">
        <w:tc>
          <w:tcPr>
            <w:tcW w:w="1116" w:type="dxa"/>
            <w:shd w:val="clear" w:color="auto" w:fill="auto"/>
          </w:tcPr>
          <w:p w:rsidRPr="00E3650E" w:rsidR="00E3650E" w:rsidP="00A05E0E" w:rsidRDefault="00E3650E">
            <w:pPr>
              <w:rPr>
                <w:bCs/>
              </w:rPr>
            </w:pPr>
            <w:r w:rsidRPr="00E3650E">
              <w:rPr>
                <w:bCs/>
              </w:rPr>
              <w:t>FAGR</w:t>
            </w:r>
          </w:p>
        </w:tc>
        <w:tc>
          <w:tcPr>
            <w:tcW w:w="2700" w:type="dxa"/>
            <w:shd w:val="clear" w:color="auto" w:fill="auto"/>
          </w:tcPr>
          <w:p w:rsidRPr="00E3650E" w:rsidR="00E3650E" w:rsidP="00A05E0E" w:rsidRDefault="00E3650E">
            <w:r w:rsidRPr="00E3650E">
              <w:t xml:space="preserve">Fagus </w:t>
            </w:r>
            <w:proofErr w:type="spellStart"/>
            <w:r w:rsidRPr="00E3650E">
              <w:t>grandifolia</w:t>
            </w:r>
            <w:proofErr w:type="spellEnd"/>
          </w:p>
        </w:tc>
        <w:tc>
          <w:tcPr>
            <w:tcW w:w="1920" w:type="dxa"/>
            <w:shd w:val="clear" w:color="auto" w:fill="auto"/>
          </w:tcPr>
          <w:p w:rsidRPr="00E3650E" w:rsidR="00E3650E" w:rsidP="00A05E0E" w:rsidRDefault="00E3650E">
            <w:r w:rsidRPr="00E3650E">
              <w:t>American beech</w:t>
            </w:r>
          </w:p>
        </w:tc>
        <w:tc>
          <w:tcPr>
            <w:tcW w:w="1956" w:type="dxa"/>
            <w:shd w:val="clear" w:color="auto" w:fill="auto"/>
          </w:tcPr>
          <w:p w:rsidRPr="00E3650E" w:rsidR="00E3650E" w:rsidP="00A05E0E" w:rsidRDefault="00E3650E">
            <w:r w:rsidRPr="00E3650E">
              <w:t>Upper</w:t>
            </w:r>
          </w:p>
        </w:tc>
      </w:tr>
      <w:tr w:rsidRPr="00E3650E" w:rsidR="00E3650E" w:rsidTr="00E3650E">
        <w:tc>
          <w:tcPr>
            <w:tcW w:w="1116" w:type="dxa"/>
            <w:shd w:val="clear" w:color="auto" w:fill="auto"/>
          </w:tcPr>
          <w:p w:rsidRPr="00E3650E" w:rsidR="00E3650E" w:rsidP="00A05E0E" w:rsidRDefault="00E3650E">
            <w:pPr>
              <w:rPr>
                <w:bCs/>
              </w:rPr>
            </w:pPr>
            <w:r w:rsidRPr="00E3650E">
              <w:rPr>
                <w:bCs/>
              </w:rPr>
              <w:t>QUPA5</w:t>
            </w:r>
          </w:p>
        </w:tc>
        <w:tc>
          <w:tcPr>
            <w:tcW w:w="2700" w:type="dxa"/>
            <w:shd w:val="clear" w:color="auto" w:fill="auto"/>
          </w:tcPr>
          <w:p w:rsidRPr="00E3650E" w:rsidR="00E3650E" w:rsidP="00A05E0E" w:rsidRDefault="00E3650E">
            <w:r w:rsidRPr="00E3650E">
              <w:t>Quercus pagoda</w:t>
            </w:r>
          </w:p>
        </w:tc>
        <w:tc>
          <w:tcPr>
            <w:tcW w:w="1920" w:type="dxa"/>
            <w:shd w:val="clear" w:color="auto" w:fill="auto"/>
          </w:tcPr>
          <w:p w:rsidRPr="00E3650E" w:rsidR="00E3650E" w:rsidP="00A05E0E" w:rsidRDefault="00E3650E">
            <w:proofErr w:type="spellStart"/>
            <w:r w:rsidRPr="00E3650E">
              <w:t>Cherrybark</w:t>
            </w:r>
            <w:proofErr w:type="spellEnd"/>
            <w:r w:rsidRPr="00E3650E">
              <w:t xml:space="preserve"> oak</w:t>
            </w:r>
          </w:p>
        </w:tc>
        <w:tc>
          <w:tcPr>
            <w:tcW w:w="1956" w:type="dxa"/>
            <w:shd w:val="clear" w:color="auto" w:fill="auto"/>
          </w:tcPr>
          <w:p w:rsidRPr="00E3650E" w:rsidR="00E3650E" w:rsidP="00A05E0E" w:rsidRDefault="00E3650E">
            <w:r w:rsidRPr="00E3650E">
              <w:t>Upper</w:t>
            </w:r>
          </w:p>
        </w:tc>
      </w:tr>
      <w:tr w:rsidRPr="00E3650E" w:rsidR="00E3650E" w:rsidTr="00E3650E">
        <w:tc>
          <w:tcPr>
            <w:tcW w:w="1116" w:type="dxa"/>
            <w:shd w:val="clear" w:color="auto" w:fill="auto"/>
          </w:tcPr>
          <w:p w:rsidRPr="00E3650E" w:rsidR="00E3650E" w:rsidP="00A05E0E" w:rsidRDefault="00E3650E">
            <w:pPr>
              <w:rPr>
                <w:bCs/>
              </w:rPr>
            </w:pPr>
            <w:r w:rsidRPr="00E3650E">
              <w:rPr>
                <w:bCs/>
              </w:rPr>
              <w:t>LITU</w:t>
            </w:r>
          </w:p>
        </w:tc>
        <w:tc>
          <w:tcPr>
            <w:tcW w:w="2700" w:type="dxa"/>
            <w:shd w:val="clear" w:color="auto" w:fill="auto"/>
          </w:tcPr>
          <w:p w:rsidRPr="00E3650E" w:rsidR="00E3650E" w:rsidP="00A05E0E" w:rsidRDefault="00E3650E">
            <w:r w:rsidRPr="00E3650E">
              <w:t xml:space="preserve">Liriodendron </w:t>
            </w:r>
            <w:proofErr w:type="spellStart"/>
            <w:r w:rsidRPr="00E3650E">
              <w:t>tulipifera</w:t>
            </w:r>
            <w:proofErr w:type="spellEnd"/>
          </w:p>
        </w:tc>
        <w:tc>
          <w:tcPr>
            <w:tcW w:w="1920" w:type="dxa"/>
            <w:shd w:val="clear" w:color="auto" w:fill="auto"/>
          </w:tcPr>
          <w:p w:rsidRPr="00E3650E" w:rsidR="00E3650E" w:rsidP="00A05E0E" w:rsidRDefault="00E3650E">
            <w:proofErr w:type="spellStart"/>
            <w:r w:rsidRPr="00E3650E">
              <w:t>Tuliptree</w:t>
            </w:r>
            <w:proofErr w:type="spellEnd"/>
          </w:p>
        </w:tc>
        <w:tc>
          <w:tcPr>
            <w:tcW w:w="1956" w:type="dxa"/>
            <w:shd w:val="clear" w:color="auto" w:fill="auto"/>
          </w:tcPr>
          <w:p w:rsidRPr="00E3650E" w:rsidR="00E3650E" w:rsidP="00A05E0E" w:rsidRDefault="00E3650E">
            <w:r w:rsidRPr="00E3650E">
              <w:t>Upper</w:t>
            </w:r>
          </w:p>
        </w:tc>
      </w:tr>
    </w:tbl>
    <w:p w:rsidR="00E3650E" w:rsidP="00E3650E" w:rsidRDefault="00E3650E"/>
    <w:p w:rsidR="00E3650E" w:rsidP="00E3650E" w:rsidRDefault="00E3650E">
      <w:pPr>
        <w:pStyle w:val="SClassInfoPara"/>
      </w:pPr>
      <w:r>
        <w:t>Description</w:t>
      </w:r>
    </w:p>
    <w:p w:rsidR="00E3650E" w:rsidP="006C64A4" w:rsidRDefault="006C64A4">
      <w:r>
        <w:t xml:space="preserve">This class </w:t>
      </w:r>
      <w:r w:rsidR="00E3650E">
        <w:t xml:space="preserve">has a similar overstory </w:t>
      </w:r>
      <w:r>
        <w:t xml:space="preserve">composition and structure as earlier closed states </w:t>
      </w:r>
      <w:r w:rsidR="00E3650E">
        <w:t xml:space="preserve">but without a well-developed </w:t>
      </w:r>
      <w:proofErr w:type="spellStart"/>
      <w:r w:rsidR="00E3650E">
        <w:t>midstory</w:t>
      </w:r>
      <w:proofErr w:type="spellEnd"/>
      <w:r w:rsidR="00E3650E">
        <w:t xml:space="preserve">. </w:t>
      </w:r>
    </w:p>
    <w:p w:rsidR="00E3650E" w:rsidP="00E3650E" w:rsidRDefault="00E3650E"/>
    <w:p>
      <w:r>
        <w:rPr>
          <w:i/>
          <w:u w:val="single"/>
        </w:rPr>
        <w:t>Maximum Tree Size Class</w:t>
      </w:r>
      <w:br/>
      <w:r>
        <w:t>Medium 9-21"DBH</w:t>
      </w:r>
    </w:p>
    <w:p w:rsidR="00E3650E" w:rsidP="00E3650E" w:rsidRDefault="00E3650E">
      <w:pPr>
        <w:pStyle w:val="InfoPara"/>
        <w:pBdr>
          <w:top w:val="single" w:color="auto" w:sz="4" w:space="1"/>
        </w:pBdr>
      </w:pPr>
      <w:r xmlns:w="http://schemas.openxmlformats.org/wordprocessingml/2006/main">
        <w:t>Class D</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3650E" w:rsidP="00E3650E" w:rsidRDefault="00E3650E"/>
    <w:p w:rsidR="00E3650E" w:rsidP="00E3650E" w:rsidRDefault="00E3650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E3650E" w:rsidR="00E3650E" w:rsidTr="00E3650E">
        <w:tc>
          <w:tcPr>
            <w:tcW w:w="1116" w:type="dxa"/>
            <w:tcBorders>
              <w:top w:val="single" w:color="auto" w:sz="2" w:space="0"/>
              <w:bottom w:val="single" w:color="000000" w:sz="12" w:space="0"/>
            </w:tcBorders>
            <w:shd w:val="clear" w:color="auto" w:fill="auto"/>
          </w:tcPr>
          <w:p w:rsidRPr="00E3650E" w:rsidR="00E3650E" w:rsidP="00623526" w:rsidRDefault="00E3650E">
            <w:pPr>
              <w:rPr>
                <w:b/>
                <w:bCs/>
              </w:rPr>
            </w:pPr>
            <w:r w:rsidRPr="00E3650E">
              <w:rPr>
                <w:b/>
                <w:bCs/>
              </w:rPr>
              <w:t>Symbol</w:t>
            </w:r>
          </w:p>
        </w:tc>
        <w:tc>
          <w:tcPr>
            <w:tcW w:w="2592" w:type="dxa"/>
            <w:tcBorders>
              <w:top w:val="single" w:color="auto" w:sz="2" w:space="0"/>
              <w:bottom w:val="single" w:color="000000" w:sz="12" w:space="0"/>
            </w:tcBorders>
            <w:shd w:val="clear" w:color="auto" w:fill="auto"/>
          </w:tcPr>
          <w:p w:rsidRPr="00E3650E" w:rsidR="00E3650E" w:rsidP="00623526" w:rsidRDefault="00E3650E">
            <w:pPr>
              <w:rPr>
                <w:b/>
                <w:bCs/>
              </w:rPr>
            </w:pPr>
            <w:r w:rsidRPr="00E3650E">
              <w:rPr>
                <w:b/>
                <w:bCs/>
              </w:rPr>
              <w:t>Scientific Name</w:t>
            </w:r>
          </w:p>
        </w:tc>
        <w:tc>
          <w:tcPr>
            <w:tcW w:w="1920" w:type="dxa"/>
            <w:tcBorders>
              <w:top w:val="single" w:color="auto" w:sz="2" w:space="0"/>
              <w:bottom w:val="single" w:color="000000" w:sz="12" w:space="0"/>
            </w:tcBorders>
            <w:shd w:val="clear" w:color="auto" w:fill="auto"/>
          </w:tcPr>
          <w:p w:rsidRPr="00E3650E" w:rsidR="00E3650E" w:rsidP="00623526" w:rsidRDefault="00E3650E">
            <w:pPr>
              <w:rPr>
                <w:b/>
                <w:bCs/>
              </w:rPr>
            </w:pPr>
            <w:r w:rsidRPr="00E3650E">
              <w:rPr>
                <w:b/>
                <w:bCs/>
              </w:rPr>
              <w:t>Common Name</w:t>
            </w:r>
          </w:p>
        </w:tc>
        <w:tc>
          <w:tcPr>
            <w:tcW w:w="1956" w:type="dxa"/>
            <w:tcBorders>
              <w:top w:val="single" w:color="auto" w:sz="2" w:space="0"/>
              <w:bottom w:val="single" w:color="000000" w:sz="12" w:space="0"/>
            </w:tcBorders>
            <w:shd w:val="clear" w:color="auto" w:fill="auto"/>
          </w:tcPr>
          <w:p w:rsidRPr="00E3650E" w:rsidR="00E3650E" w:rsidP="00623526" w:rsidRDefault="00E3650E">
            <w:pPr>
              <w:rPr>
                <w:b/>
                <w:bCs/>
              </w:rPr>
            </w:pPr>
            <w:r w:rsidRPr="00E3650E">
              <w:rPr>
                <w:b/>
                <w:bCs/>
              </w:rPr>
              <w:t>Canopy Position</w:t>
            </w:r>
          </w:p>
        </w:tc>
      </w:tr>
      <w:tr w:rsidRPr="00E3650E" w:rsidR="00E3650E" w:rsidTr="00E3650E">
        <w:tc>
          <w:tcPr>
            <w:tcW w:w="1116" w:type="dxa"/>
            <w:tcBorders>
              <w:top w:val="single" w:color="000000" w:sz="12" w:space="0"/>
            </w:tcBorders>
            <w:shd w:val="clear" w:color="auto" w:fill="auto"/>
          </w:tcPr>
          <w:p w:rsidRPr="00E3650E" w:rsidR="00E3650E" w:rsidP="00623526" w:rsidRDefault="00E3650E">
            <w:pPr>
              <w:rPr>
                <w:bCs/>
              </w:rPr>
            </w:pPr>
            <w:r w:rsidRPr="00E3650E">
              <w:rPr>
                <w:bCs/>
              </w:rPr>
              <w:t>QUAL</w:t>
            </w:r>
          </w:p>
        </w:tc>
        <w:tc>
          <w:tcPr>
            <w:tcW w:w="2592" w:type="dxa"/>
            <w:tcBorders>
              <w:top w:val="single" w:color="000000" w:sz="12" w:space="0"/>
            </w:tcBorders>
            <w:shd w:val="clear" w:color="auto" w:fill="auto"/>
          </w:tcPr>
          <w:p w:rsidRPr="00E3650E" w:rsidR="00E3650E" w:rsidP="00623526" w:rsidRDefault="00E3650E">
            <w:r w:rsidRPr="00E3650E">
              <w:t>Quercus alba</w:t>
            </w:r>
          </w:p>
        </w:tc>
        <w:tc>
          <w:tcPr>
            <w:tcW w:w="1920" w:type="dxa"/>
            <w:tcBorders>
              <w:top w:val="single" w:color="000000" w:sz="12" w:space="0"/>
            </w:tcBorders>
            <w:shd w:val="clear" w:color="auto" w:fill="auto"/>
          </w:tcPr>
          <w:p w:rsidRPr="00E3650E" w:rsidR="00E3650E" w:rsidP="00623526" w:rsidRDefault="00E3650E">
            <w:r w:rsidRPr="00E3650E">
              <w:t>White oak</w:t>
            </w:r>
          </w:p>
        </w:tc>
        <w:tc>
          <w:tcPr>
            <w:tcW w:w="1956" w:type="dxa"/>
            <w:tcBorders>
              <w:top w:val="single" w:color="000000" w:sz="12" w:space="0"/>
            </w:tcBorders>
            <w:shd w:val="clear" w:color="auto" w:fill="auto"/>
          </w:tcPr>
          <w:p w:rsidRPr="00E3650E" w:rsidR="00E3650E" w:rsidP="00623526" w:rsidRDefault="00E3650E">
            <w:r w:rsidRPr="00E3650E">
              <w:t>Upper</w:t>
            </w:r>
          </w:p>
        </w:tc>
      </w:tr>
      <w:tr w:rsidRPr="00E3650E" w:rsidR="00E3650E" w:rsidTr="00E3650E">
        <w:tc>
          <w:tcPr>
            <w:tcW w:w="1116" w:type="dxa"/>
            <w:shd w:val="clear" w:color="auto" w:fill="auto"/>
          </w:tcPr>
          <w:p w:rsidRPr="00E3650E" w:rsidR="00E3650E" w:rsidP="00623526" w:rsidRDefault="00E3650E">
            <w:pPr>
              <w:rPr>
                <w:bCs/>
              </w:rPr>
            </w:pPr>
            <w:r w:rsidRPr="00E3650E">
              <w:rPr>
                <w:bCs/>
              </w:rPr>
              <w:t>FAGR</w:t>
            </w:r>
          </w:p>
        </w:tc>
        <w:tc>
          <w:tcPr>
            <w:tcW w:w="2592" w:type="dxa"/>
            <w:shd w:val="clear" w:color="auto" w:fill="auto"/>
          </w:tcPr>
          <w:p w:rsidRPr="00E3650E" w:rsidR="00E3650E" w:rsidP="00623526" w:rsidRDefault="00E3650E">
            <w:r w:rsidRPr="00E3650E">
              <w:t xml:space="preserve">Fagus </w:t>
            </w:r>
            <w:proofErr w:type="spellStart"/>
            <w:r w:rsidRPr="00E3650E">
              <w:t>grandifolia</w:t>
            </w:r>
            <w:proofErr w:type="spellEnd"/>
          </w:p>
        </w:tc>
        <w:tc>
          <w:tcPr>
            <w:tcW w:w="1920" w:type="dxa"/>
            <w:shd w:val="clear" w:color="auto" w:fill="auto"/>
          </w:tcPr>
          <w:p w:rsidRPr="00E3650E" w:rsidR="00E3650E" w:rsidP="00623526" w:rsidRDefault="00E3650E">
            <w:r w:rsidRPr="00E3650E">
              <w:t>American beech</w:t>
            </w:r>
          </w:p>
        </w:tc>
        <w:tc>
          <w:tcPr>
            <w:tcW w:w="1956" w:type="dxa"/>
            <w:shd w:val="clear" w:color="auto" w:fill="auto"/>
          </w:tcPr>
          <w:p w:rsidRPr="00E3650E" w:rsidR="00E3650E" w:rsidP="00623526" w:rsidRDefault="00E3650E">
            <w:r w:rsidRPr="00E3650E">
              <w:t>Upper</w:t>
            </w:r>
          </w:p>
        </w:tc>
      </w:tr>
      <w:tr w:rsidRPr="00E3650E" w:rsidR="00E3650E" w:rsidTr="00E3650E">
        <w:tc>
          <w:tcPr>
            <w:tcW w:w="1116" w:type="dxa"/>
            <w:shd w:val="clear" w:color="auto" w:fill="auto"/>
          </w:tcPr>
          <w:p w:rsidRPr="00E3650E" w:rsidR="00E3650E" w:rsidP="00623526" w:rsidRDefault="00E3650E">
            <w:pPr>
              <w:rPr>
                <w:bCs/>
              </w:rPr>
            </w:pPr>
            <w:r w:rsidRPr="00E3650E">
              <w:rPr>
                <w:bCs/>
              </w:rPr>
              <w:t>QUPA5</w:t>
            </w:r>
          </w:p>
        </w:tc>
        <w:tc>
          <w:tcPr>
            <w:tcW w:w="2592" w:type="dxa"/>
            <w:shd w:val="clear" w:color="auto" w:fill="auto"/>
          </w:tcPr>
          <w:p w:rsidRPr="00E3650E" w:rsidR="00E3650E" w:rsidP="00623526" w:rsidRDefault="00E3650E">
            <w:r w:rsidRPr="00E3650E">
              <w:t>Quercus pagoda</w:t>
            </w:r>
          </w:p>
        </w:tc>
        <w:tc>
          <w:tcPr>
            <w:tcW w:w="1920" w:type="dxa"/>
            <w:shd w:val="clear" w:color="auto" w:fill="auto"/>
          </w:tcPr>
          <w:p w:rsidRPr="00E3650E" w:rsidR="00E3650E" w:rsidP="00623526" w:rsidRDefault="00E3650E">
            <w:proofErr w:type="spellStart"/>
            <w:r w:rsidRPr="00E3650E">
              <w:t>Cherrybark</w:t>
            </w:r>
            <w:proofErr w:type="spellEnd"/>
            <w:r w:rsidRPr="00E3650E">
              <w:t xml:space="preserve"> oak</w:t>
            </w:r>
          </w:p>
        </w:tc>
        <w:tc>
          <w:tcPr>
            <w:tcW w:w="1956" w:type="dxa"/>
            <w:shd w:val="clear" w:color="auto" w:fill="auto"/>
          </w:tcPr>
          <w:p w:rsidRPr="00E3650E" w:rsidR="00E3650E" w:rsidP="00623526" w:rsidRDefault="00E3650E">
            <w:r w:rsidRPr="00E3650E">
              <w:t>Upper</w:t>
            </w:r>
          </w:p>
        </w:tc>
      </w:tr>
      <w:tr w:rsidRPr="00E3650E" w:rsidR="00E3650E" w:rsidTr="00E3650E">
        <w:tc>
          <w:tcPr>
            <w:tcW w:w="1116" w:type="dxa"/>
            <w:shd w:val="clear" w:color="auto" w:fill="auto"/>
          </w:tcPr>
          <w:p w:rsidRPr="00E3650E" w:rsidR="00E3650E" w:rsidP="00623526" w:rsidRDefault="00E3650E">
            <w:pPr>
              <w:rPr>
                <w:bCs/>
              </w:rPr>
            </w:pPr>
            <w:r w:rsidRPr="00E3650E">
              <w:rPr>
                <w:bCs/>
              </w:rPr>
              <w:lastRenderedPageBreak/>
              <w:t>LITU</w:t>
            </w:r>
          </w:p>
        </w:tc>
        <w:tc>
          <w:tcPr>
            <w:tcW w:w="2592" w:type="dxa"/>
            <w:shd w:val="clear" w:color="auto" w:fill="auto"/>
          </w:tcPr>
          <w:p w:rsidRPr="00E3650E" w:rsidR="00E3650E" w:rsidP="00623526" w:rsidRDefault="00E3650E">
            <w:r w:rsidRPr="00E3650E">
              <w:t xml:space="preserve">Liriodendron </w:t>
            </w:r>
            <w:proofErr w:type="spellStart"/>
            <w:r w:rsidRPr="00E3650E">
              <w:t>tulipifera</w:t>
            </w:r>
            <w:proofErr w:type="spellEnd"/>
          </w:p>
        </w:tc>
        <w:tc>
          <w:tcPr>
            <w:tcW w:w="1920" w:type="dxa"/>
            <w:shd w:val="clear" w:color="auto" w:fill="auto"/>
          </w:tcPr>
          <w:p w:rsidRPr="00E3650E" w:rsidR="00E3650E" w:rsidP="00623526" w:rsidRDefault="00E3650E">
            <w:proofErr w:type="spellStart"/>
            <w:r w:rsidRPr="00E3650E">
              <w:t>Tuliptree</w:t>
            </w:r>
            <w:proofErr w:type="spellEnd"/>
          </w:p>
        </w:tc>
        <w:tc>
          <w:tcPr>
            <w:tcW w:w="1956" w:type="dxa"/>
            <w:shd w:val="clear" w:color="auto" w:fill="auto"/>
          </w:tcPr>
          <w:p w:rsidRPr="00E3650E" w:rsidR="00E3650E" w:rsidP="00623526" w:rsidRDefault="00E3650E">
            <w:r w:rsidRPr="00E3650E">
              <w:t>Upper</w:t>
            </w:r>
          </w:p>
        </w:tc>
      </w:tr>
    </w:tbl>
    <w:p w:rsidR="00E3650E" w:rsidP="00E3650E" w:rsidRDefault="00E3650E"/>
    <w:p w:rsidR="00E3650E" w:rsidP="00E3650E" w:rsidRDefault="00E3650E">
      <w:pPr>
        <w:pStyle w:val="SClassInfoPara"/>
      </w:pPr>
      <w:r>
        <w:t>Description</w:t>
      </w:r>
    </w:p>
    <w:p w:rsidR="00E3650E" w:rsidP="00E74BB1" w:rsidRDefault="00E74BB1">
      <w:r>
        <w:t xml:space="preserve">This class </w:t>
      </w:r>
      <w:r w:rsidR="00E3650E">
        <w:t>is characterized by an early to late mature canopy that may exceed 30</w:t>
      </w:r>
      <w:r w:rsidR="00A15404">
        <w:t>m</w:t>
      </w:r>
      <w:r w:rsidR="00E3650E">
        <w:t xml:space="preserve"> (100ft) in height. Dominant overstory species vary depending on location and stand history. The open condition is dependent on the absence of mu</w:t>
      </w:r>
      <w:r w:rsidR="00A15404">
        <w:t>l</w:t>
      </w:r>
      <w:r w:rsidR="00E3650E">
        <w:t>ti-layered vertical struc</w:t>
      </w:r>
      <w:r>
        <w:t>ture.</w:t>
      </w:r>
    </w:p>
    <w:p w:rsidR="00E3650E" w:rsidP="00E3650E" w:rsidRDefault="00E3650E"/>
    <w:p>
      <w:r>
        <w:rPr>
          <w:i/>
          <w:u w:val="single"/>
        </w:rPr>
        <w:t>Maximum Tree Size Class</w:t>
      </w:r>
      <w:br/>
      <w:r>
        <w:t>Large 21-33"DBH</w:t>
      </w:r>
    </w:p>
    <w:p w:rsidR="00E3650E" w:rsidP="00E3650E" w:rsidRDefault="00E3650E">
      <w:pPr>
        <w:pStyle w:val="InfoPara"/>
        <w:pBdr>
          <w:top w:val="single" w:color="auto" w:sz="4" w:space="1"/>
        </w:pBdr>
      </w:pPr>
      <w:r xmlns:w="http://schemas.openxmlformats.org/wordprocessingml/2006/main">
        <w:t>Class E</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3650E" w:rsidP="00E3650E" w:rsidRDefault="00E3650E"/>
    <w:p w:rsidR="00E3650E" w:rsidP="00E3650E" w:rsidRDefault="00E3650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592"/>
        <w:gridCol w:w="1920"/>
        <w:gridCol w:w="1956"/>
      </w:tblGrid>
      <w:tr w:rsidRPr="00E3650E" w:rsidR="00E3650E" w:rsidTr="00E3650E">
        <w:tc>
          <w:tcPr>
            <w:tcW w:w="1116" w:type="dxa"/>
            <w:tcBorders>
              <w:top w:val="single" w:color="auto" w:sz="2" w:space="0"/>
              <w:bottom w:val="single" w:color="000000" w:sz="12" w:space="0"/>
            </w:tcBorders>
            <w:shd w:val="clear" w:color="auto" w:fill="auto"/>
          </w:tcPr>
          <w:p w:rsidRPr="00E3650E" w:rsidR="00E3650E" w:rsidP="00B054A1" w:rsidRDefault="00E3650E">
            <w:pPr>
              <w:rPr>
                <w:b/>
                <w:bCs/>
              </w:rPr>
            </w:pPr>
            <w:r w:rsidRPr="00E3650E">
              <w:rPr>
                <w:b/>
                <w:bCs/>
              </w:rPr>
              <w:t>Symbol</w:t>
            </w:r>
          </w:p>
        </w:tc>
        <w:tc>
          <w:tcPr>
            <w:tcW w:w="2592" w:type="dxa"/>
            <w:tcBorders>
              <w:top w:val="single" w:color="auto" w:sz="2" w:space="0"/>
              <w:bottom w:val="single" w:color="000000" w:sz="12" w:space="0"/>
            </w:tcBorders>
            <w:shd w:val="clear" w:color="auto" w:fill="auto"/>
          </w:tcPr>
          <w:p w:rsidRPr="00E3650E" w:rsidR="00E3650E" w:rsidP="00B054A1" w:rsidRDefault="00E3650E">
            <w:pPr>
              <w:rPr>
                <w:b/>
                <w:bCs/>
              </w:rPr>
            </w:pPr>
            <w:r w:rsidRPr="00E3650E">
              <w:rPr>
                <w:b/>
                <w:bCs/>
              </w:rPr>
              <w:t>Scientific Name</w:t>
            </w:r>
          </w:p>
        </w:tc>
        <w:tc>
          <w:tcPr>
            <w:tcW w:w="1920" w:type="dxa"/>
            <w:tcBorders>
              <w:top w:val="single" w:color="auto" w:sz="2" w:space="0"/>
              <w:bottom w:val="single" w:color="000000" w:sz="12" w:space="0"/>
            </w:tcBorders>
            <w:shd w:val="clear" w:color="auto" w:fill="auto"/>
          </w:tcPr>
          <w:p w:rsidRPr="00E3650E" w:rsidR="00E3650E" w:rsidP="00B054A1" w:rsidRDefault="00E3650E">
            <w:pPr>
              <w:rPr>
                <w:b/>
                <w:bCs/>
              </w:rPr>
            </w:pPr>
            <w:r w:rsidRPr="00E3650E">
              <w:rPr>
                <w:b/>
                <w:bCs/>
              </w:rPr>
              <w:t>Common Name</w:t>
            </w:r>
          </w:p>
        </w:tc>
        <w:tc>
          <w:tcPr>
            <w:tcW w:w="1956" w:type="dxa"/>
            <w:tcBorders>
              <w:top w:val="single" w:color="auto" w:sz="2" w:space="0"/>
              <w:bottom w:val="single" w:color="000000" w:sz="12" w:space="0"/>
            </w:tcBorders>
            <w:shd w:val="clear" w:color="auto" w:fill="auto"/>
          </w:tcPr>
          <w:p w:rsidRPr="00E3650E" w:rsidR="00E3650E" w:rsidP="00B054A1" w:rsidRDefault="00E3650E">
            <w:pPr>
              <w:rPr>
                <w:b/>
                <w:bCs/>
              </w:rPr>
            </w:pPr>
            <w:r w:rsidRPr="00E3650E">
              <w:rPr>
                <w:b/>
                <w:bCs/>
              </w:rPr>
              <w:t>Canopy Position</w:t>
            </w:r>
          </w:p>
        </w:tc>
      </w:tr>
      <w:tr w:rsidRPr="00E3650E" w:rsidR="00E3650E" w:rsidTr="00E3650E">
        <w:tc>
          <w:tcPr>
            <w:tcW w:w="1116" w:type="dxa"/>
            <w:tcBorders>
              <w:top w:val="single" w:color="000000" w:sz="12" w:space="0"/>
            </w:tcBorders>
            <w:shd w:val="clear" w:color="auto" w:fill="auto"/>
          </w:tcPr>
          <w:p w:rsidRPr="00E3650E" w:rsidR="00E3650E" w:rsidP="00B054A1" w:rsidRDefault="00E3650E">
            <w:pPr>
              <w:rPr>
                <w:bCs/>
              </w:rPr>
            </w:pPr>
            <w:r w:rsidRPr="00E3650E">
              <w:rPr>
                <w:bCs/>
              </w:rPr>
              <w:t>QUAL</w:t>
            </w:r>
          </w:p>
        </w:tc>
        <w:tc>
          <w:tcPr>
            <w:tcW w:w="2592" w:type="dxa"/>
            <w:tcBorders>
              <w:top w:val="single" w:color="000000" w:sz="12" w:space="0"/>
            </w:tcBorders>
            <w:shd w:val="clear" w:color="auto" w:fill="auto"/>
          </w:tcPr>
          <w:p w:rsidRPr="00E3650E" w:rsidR="00E3650E" w:rsidP="00B054A1" w:rsidRDefault="00E3650E">
            <w:r w:rsidRPr="00E3650E">
              <w:t>Quercus alba</w:t>
            </w:r>
          </w:p>
        </w:tc>
        <w:tc>
          <w:tcPr>
            <w:tcW w:w="1920" w:type="dxa"/>
            <w:tcBorders>
              <w:top w:val="single" w:color="000000" w:sz="12" w:space="0"/>
            </w:tcBorders>
            <w:shd w:val="clear" w:color="auto" w:fill="auto"/>
          </w:tcPr>
          <w:p w:rsidRPr="00E3650E" w:rsidR="00E3650E" w:rsidP="00B054A1" w:rsidRDefault="00E3650E">
            <w:r w:rsidRPr="00E3650E">
              <w:t>White oak</w:t>
            </w:r>
          </w:p>
        </w:tc>
        <w:tc>
          <w:tcPr>
            <w:tcW w:w="1956" w:type="dxa"/>
            <w:tcBorders>
              <w:top w:val="single" w:color="000000" w:sz="12" w:space="0"/>
            </w:tcBorders>
            <w:shd w:val="clear" w:color="auto" w:fill="auto"/>
          </w:tcPr>
          <w:p w:rsidRPr="00E3650E" w:rsidR="00E3650E" w:rsidP="00B054A1" w:rsidRDefault="00E3650E">
            <w:r w:rsidRPr="00E3650E">
              <w:t>Upper</w:t>
            </w:r>
          </w:p>
        </w:tc>
      </w:tr>
      <w:tr w:rsidRPr="00E3650E" w:rsidR="00E3650E" w:rsidTr="00E3650E">
        <w:tc>
          <w:tcPr>
            <w:tcW w:w="1116" w:type="dxa"/>
            <w:shd w:val="clear" w:color="auto" w:fill="auto"/>
          </w:tcPr>
          <w:p w:rsidRPr="00E3650E" w:rsidR="00E3650E" w:rsidP="00B054A1" w:rsidRDefault="00E3650E">
            <w:pPr>
              <w:rPr>
                <w:bCs/>
              </w:rPr>
            </w:pPr>
            <w:r w:rsidRPr="00E3650E">
              <w:rPr>
                <w:bCs/>
              </w:rPr>
              <w:t>FAGR</w:t>
            </w:r>
          </w:p>
        </w:tc>
        <w:tc>
          <w:tcPr>
            <w:tcW w:w="2592" w:type="dxa"/>
            <w:shd w:val="clear" w:color="auto" w:fill="auto"/>
          </w:tcPr>
          <w:p w:rsidRPr="00E3650E" w:rsidR="00E3650E" w:rsidP="00B054A1" w:rsidRDefault="00E3650E">
            <w:r w:rsidRPr="00E3650E">
              <w:t xml:space="preserve">Fagus </w:t>
            </w:r>
            <w:proofErr w:type="spellStart"/>
            <w:r w:rsidRPr="00E3650E">
              <w:t>grandifolia</w:t>
            </w:r>
            <w:proofErr w:type="spellEnd"/>
          </w:p>
        </w:tc>
        <w:tc>
          <w:tcPr>
            <w:tcW w:w="1920" w:type="dxa"/>
            <w:shd w:val="clear" w:color="auto" w:fill="auto"/>
          </w:tcPr>
          <w:p w:rsidRPr="00E3650E" w:rsidR="00E3650E" w:rsidP="00B054A1" w:rsidRDefault="00E3650E">
            <w:r w:rsidRPr="00E3650E">
              <w:t>American beech</w:t>
            </w:r>
          </w:p>
        </w:tc>
        <w:tc>
          <w:tcPr>
            <w:tcW w:w="1956" w:type="dxa"/>
            <w:shd w:val="clear" w:color="auto" w:fill="auto"/>
          </w:tcPr>
          <w:p w:rsidRPr="00E3650E" w:rsidR="00E3650E" w:rsidP="00B054A1" w:rsidRDefault="00E3650E">
            <w:r w:rsidRPr="00E3650E">
              <w:t>Upper</w:t>
            </w:r>
          </w:p>
        </w:tc>
      </w:tr>
      <w:tr w:rsidRPr="00E3650E" w:rsidR="00E3650E" w:rsidTr="00E3650E">
        <w:tc>
          <w:tcPr>
            <w:tcW w:w="1116" w:type="dxa"/>
            <w:shd w:val="clear" w:color="auto" w:fill="auto"/>
          </w:tcPr>
          <w:p w:rsidRPr="00E3650E" w:rsidR="00E3650E" w:rsidP="00B054A1" w:rsidRDefault="00E3650E">
            <w:pPr>
              <w:rPr>
                <w:bCs/>
              </w:rPr>
            </w:pPr>
            <w:r w:rsidRPr="00E3650E">
              <w:rPr>
                <w:bCs/>
              </w:rPr>
              <w:t>QUPA5</w:t>
            </w:r>
          </w:p>
        </w:tc>
        <w:tc>
          <w:tcPr>
            <w:tcW w:w="2592" w:type="dxa"/>
            <w:shd w:val="clear" w:color="auto" w:fill="auto"/>
          </w:tcPr>
          <w:p w:rsidRPr="00E3650E" w:rsidR="00E3650E" w:rsidP="00B054A1" w:rsidRDefault="00E3650E">
            <w:r w:rsidRPr="00E3650E">
              <w:t>Quercus pagoda</w:t>
            </w:r>
          </w:p>
        </w:tc>
        <w:tc>
          <w:tcPr>
            <w:tcW w:w="1920" w:type="dxa"/>
            <w:shd w:val="clear" w:color="auto" w:fill="auto"/>
          </w:tcPr>
          <w:p w:rsidRPr="00E3650E" w:rsidR="00E3650E" w:rsidP="00B054A1" w:rsidRDefault="00E3650E">
            <w:proofErr w:type="spellStart"/>
            <w:r w:rsidRPr="00E3650E">
              <w:t>Cherrybark</w:t>
            </w:r>
            <w:proofErr w:type="spellEnd"/>
            <w:r w:rsidRPr="00E3650E">
              <w:t xml:space="preserve"> oak</w:t>
            </w:r>
          </w:p>
        </w:tc>
        <w:tc>
          <w:tcPr>
            <w:tcW w:w="1956" w:type="dxa"/>
            <w:shd w:val="clear" w:color="auto" w:fill="auto"/>
          </w:tcPr>
          <w:p w:rsidRPr="00E3650E" w:rsidR="00E3650E" w:rsidP="00B054A1" w:rsidRDefault="00E3650E">
            <w:r w:rsidRPr="00E3650E">
              <w:t>Upper</w:t>
            </w:r>
          </w:p>
        </w:tc>
      </w:tr>
      <w:tr w:rsidRPr="00E3650E" w:rsidR="00E3650E" w:rsidTr="00E3650E">
        <w:tc>
          <w:tcPr>
            <w:tcW w:w="1116" w:type="dxa"/>
            <w:shd w:val="clear" w:color="auto" w:fill="auto"/>
          </w:tcPr>
          <w:p w:rsidRPr="00E3650E" w:rsidR="00E3650E" w:rsidP="00B054A1" w:rsidRDefault="00E3650E">
            <w:pPr>
              <w:rPr>
                <w:bCs/>
              </w:rPr>
            </w:pPr>
            <w:r w:rsidRPr="00E3650E">
              <w:rPr>
                <w:bCs/>
              </w:rPr>
              <w:t>LITU</w:t>
            </w:r>
          </w:p>
        </w:tc>
        <w:tc>
          <w:tcPr>
            <w:tcW w:w="2592" w:type="dxa"/>
            <w:shd w:val="clear" w:color="auto" w:fill="auto"/>
          </w:tcPr>
          <w:p w:rsidRPr="00E3650E" w:rsidR="00E3650E" w:rsidP="00B054A1" w:rsidRDefault="00E3650E">
            <w:r w:rsidRPr="00E3650E">
              <w:t xml:space="preserve">Liriodendron </w:t>
            </w:r>
            <w:proofErr w:type="spellStart"/>
            <w:r w:rsidRPr="00E3650E">
              <w:t>tulipifera</w:t>
            </w:r>
            <w:proofErr w:type="spellEnd"/>
          </w:p>
        </w:tc>
        <w:tc>
          <w:tcPr>
            <w:tcW w:w="1920" w:type="dxa"/>
            <w:shd w:val="clear" w:color="auto" w:fill="auto"/>
          </w:tcPr>
          <w:p w:rsidRPr="00E3650E" w:rsidR="00E3650E" w:rsidP="00B054A1" w:rsidRDefault="00E3650E">
            <w:proofErr w:type="spellStart"/>
            <w:r w:rsidRPr="00E3650E">
              <w:t>Tuliptree</w:t>
            </w:r>
            <w:proofErr w:type="spellEnd"/>
          </w:p>
        </w:tc>
        <w:tc>
          <w:tcPr>
            <w:tcW w:w="1956" w:type="dxa"/>
            <w:shd w:val="clear" w:color="auto" w:fill="auto"/>
          </w:tcPr>
          <w:p w:rsidRPr="00E3650E" w:rsidR="00E3650E" w:rsidP="00B054A1" w:rsidRDefault="00E3650E">
            <w:r w:rsidRPr="00E3650E">
              <w:t>Upper</w:t>
            </w:r>
          </w:p>
        </w:tc>
      </w:tr>
    </w:tbl>
    <w:p w:rsidR="00E3650E" w:rsidP="00E3650E" w:rsidRDefault="00E3650E"/>
    <w:p w:rsidR="00E3650E" w:rsidP="00E3650E" w:rsidRDefault="00E3650E">
      <w:pPr>
        <w:pStyle w:val="SClassInfoPara"/>
      </w:pPr>
      <w:r>
        <w:t>Description</w:t>
      </w:r>
    </w:p>
    <w:p w:rsidR="00E3650E" w:rsidP="00E3650E" w:rsidRDefault="007B54D1">
      <w:r>
        <w:t xml:space="preserve">This class </w:t>
      </w:r>
      <w:r w:rsidR="00E3650E">
        <w:t>exhibits the same overstory composition and structure as D. However, well</w:t>
      </w:r>
      <w:r w:rsidR="00A15404">
        <w:t>-</w:t>
      </w:r>
      <w:r w:rsidR="00E3650E">
        <w:t xml:space="preserve">developed lower layers are present containing canopy species and other species confined to those levels. Fire frequency primarily impacts the amount of </w:t>
      </w:r>
      <w:proofErr w:type="spellStart"/>
      <w:r w:rsidR="00E3650E">
        <w:t>subcanopy</w:t>
      </w:r>
      <w:proofErr w:type="spellEnd"/>
      <w:r w:rsidR="00E3650E">
        <w:t xml:space="preserve"> vegetation. Under standard conditions, infrequent and low intensity fires, the stands have dense undergrowth and are considered closed.</w:t>
      </w:r>
    </w:p>
    <w:p w:rsidR="00E3650E" w:rsidP="00E3650E" w:rsidRDefault="00E3650E"/>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0.018</w:t>
            </w:r>
          </w:p>
        </w:tc>
        <w:tc>
          <w:p>
            <w:pPr>
              <w:jc w:val="center"/>
            </w:pPr>
            <w:r>
              <w:rPr>
                <w:sz w:val="20"/>
              </w:rPr>
              <w:t>56</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3650E" w:rsidP="00E3650E" w:rsidRDefault="00E3650E">
      <w:r>
        <w:t xml:space="preserve">Braun, E.L. 1950. Deciduous forests of eastern North America. </w:t>
      </w:r>
      <w:proofErr w:type="spellStart"/>
      <w:r>
        <w:t>Blakiston</w:t>
      </w:r>
      <w:proofErr w:type="spellEnd"/>
      <w:r>
        <w:t xml:space="preserve"> Co., Philadelphia, PA.</w:t>
      </w:r>
    </w:p>
    <w:p w:rsidR="00E3650E" w:rsidP="00E3650E" w:rsidRDefault="00E3650E"/>
    <w:p w:rsidR="00E3650E" w:rsidP="00E3650E" w:rsidRDefault="00E3650E">
      <w:r>
        <w:t>Brown, James K. and Jane Kapler Smith, eds. 2000. Wildland fire in ecosystems: effects of fire on flora. Gen. Tech. Rep. RMRS-GTR-42-vol. 2. Ogden, UT: USDA Forest Service, Rocky Mountain Research Station. 257 pp.</w:t>
      </w:r>
    </w:p>
    <w:p w:rsidR="00E3650E" w:rsidP="00E3650E" w:rsidRDefault="00E3650E"/>
    <w:p w:rsidR="00E3650E" w:rsidP="00E3650E" w:rsidRDefault="00E3650E">
      <w:r>
        <w:t xml:space="preserve">Frost, Cecil C. 1998. Presettlement fire frequency regimes of the United States: a first approximation. 70-81. In: </w:t>
      </w:r>
      <w:proofErr w:type="spellStart"/>
      <w:r>
        <w:t>Pruden</w:t>
      </w:r>
      <w:proofErr w:type="spellEnd"/>
      <w:r>
        <w:t>, Theresa L. and Leonard A. Brennan, eds. Fire in ecosystem management: shifting the paradigm from suppression to prescription. Tall Timbers Fire Ecology Conference Proceedings, No. 20. Tallahassee, FL: Tall Timbers Research Station.</w:t>
      </w:r>
    </w:p>
    <w:p w:rsidR="00E3650E" w:rsidP="00E3650E" w:rsidRDefault="00E3650E"/>
    <w:p w:rsidR="00E3650E" w:rsidP="00E3650E" w:rsidRDefault="00E3650E">
      <w:r>
        <w:t>Greenberg, C.H., D.E. McLeod and D.L. Loftis. 1997. An old-growth definition for western mesophytic and mixed mesophytic forests. Gen. Tech. Rep. SRS-16. Asheville, NC: USDA Forest Service, Southern Research Station. 16 pp.</w:t>
      </w:r>
    </w:p>
    <w:p w:rsidR="00E3650E" w:rsidP="00E3650E" w:rsidRDefault="00E3650E"/>
    <w:p w:rsidR="00E3650E" w:rsidP="00E3650E" w:rsidRDefault="00E3650E">
      <w:r>
        <w:t>Greller, A. M. 1988. Deciduous forest. 288-316. In: Barbour, M.G. and W. D. Billings, eds. North American terrestrial vegetation. Cambridge University Press, New York, NY.</w:t>
      </w:r>
    </w:p>
    <w:p w:rsidR="00E3650E" w:rsidP="00E3650E" w:rsidRDefault="00E3650E"/>
    <w:p w:rsidR="00E3650E" w:rsidP="00E3650E" w:rsidRDefault="00E3650E">
      <w:r>
        <w:t xml:space="preserve">Hinkle, C.R., W.C. </w:t>
      </w:r>
      <w:proofErr w:type="spellStart"/>
      <w:r>
        <w:t>McComb</w:t>
      </w:r>
      <w:proofErr w:type="spellEnd"/>
      <w:r>
        <w:t xml:space="preserve">, J.M. </w:t>
      </w:r>
      <w:proofErr w:type="spellStart"/>
      <w:r>
        <w:t>Safley</w:t>
      </w:r>
      <w:proofErr w:type="spellEnd"/>
      <w:r>
        <w:t xml:space="preserve">, Jr. and P.A. </w:t>
      </w:r>
      <w:proofErr w:type="spellStart"/>
      <w:r>
        <w:t>Schmalzer</w:t>
      </w:r>
      <w:proofErr w:type="spellEnd"/>
      <w:r>
        <w:t xml:space="preserve">. 1993. Mixed mesophytic forests. 203-253. In: Martin, W.H., S.G. Boyce and A.C. </w:t>
      </w:r>
      <w:proofErr w:type="spellStart"/>
      <w:r>
        <w:t>Echternacht</w:t>
      </w:r>
      <w:proofErr w:type="spellEnd"/>
      <w:r>
        <w:t>, eds. Biodiversity of the Southeastern United States: upland terrestrial communities. John Wiley and Sons, New York, NY.</w:t>
      </w:r>
    </w:p>
    <w:p w:rsidR="00E3650E" w:rsidP="00E3650E" w:rsidRDefault="00E3650E"/>
    <w:p w:rsidR="00E3650E" w:rsidP="00E3650E" w:rsidRDefault="00E3650E">
      <w:r>
        <w:t xml:space="preserve">Miller, N.A. and J.B. </w:t>
      </w:r>
      <w:proofErr w:type="spellStart"/>
      <w:r>
        <w:t>Neiswender</w:t>
      </w:r>
      <w:proofErr w:type="spellEnd"/>
      <w:r>
        <w:t xml:space="preserve">. 1987. Plant communities of the Third Chickasaw Loess Bluff and Mississippi River Alluvial Plain, Shelby County, Tennessee. Journal of the Tennessee Academy of Sciences 62:1-6. </w:t>
      </w:r>
    </w:p>
    <w:p w:rsidR="00E3650E" w:rsidP="00E3650E" w:rsidRDefault="00E3650E"/>
    <w:p w:rsidR="00E3650E" w:rsidP="00E3650E" w:rsidRDefault="00E3650E">
      <w:r>
        <w:t>NatureServe. 2006. International Ecological Classification Standard: Terrestrial Ecological Classifications. NatureServe Central Databases. Arlington, VA. USA. Data current as of 18 July 2006.</w:t>
      </w:r>
    </w:p>
    <w:p w:rsidR="00E3650E" w:rsidP="00E3650E" w:rsidRDefault="00E3650E"/>
    <w:p w:rsidR="00E3650E" w:rsidP="00E3650E" w:rsidRDefault="00E3650E">
      <w:r>
        <w:t xml:space="preserve">Schmidt, K.M., J.P. Menakis, C.C. Hardy, W.J. Hann and D.L. Bunnell. 2002. Development of coarse-scale spatial data for wildland fire and fuel management. Gen. Tech. Rep. RMRS-GTR-87. Fort Collins, CO: USDA Forest Service, Rocky Mountain Research </w:t>
      </w:r>
      <w:proofErr w:type="spellStart"/>
      <w:r>
        <w:t>Station.ntain</w:t>
      </w:r>
      <w:proofErr w:type="spellEnd"/>
      <w:r>
        <w:t xml:space="preserve"> Research Station. 41pp. + CD.</w:t>
      </w:r>
    </w:p>
    <w:p w:rsidR="00E3650E" w:rsidP="00E3650E" w:rsidRDefault="00E3650E"/>
    <w:p w:rsidR="00E3650E" w:rsidP="00E3650E" w:rsidRDefault="00E3650E">
      <w:r>
        <w:t>USDA Forest Service, Rocky Mountain Research Station, Fire Sciences Laboratory (2002, December). Fire Effects Information System, [Online]. Available: http://www.fs.fed.us/database/feis/.</w:t>
      </w:r>
    </w:p>
    <w:p w:rsidRPr="00A43E41" w:rsidR="004D5F12" w:rsidP="00E3650E"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9F3" w:rsidRDefault="00AE79F3">
      <w:r>
        <w:separator/>
      </w:r>
    </w:p>
  </w:endnote>
  <w:endnote w:type="continuationSeparator" w:id="0">
    <w:p w:rsidR="00AE79F3" w:rsidRDefault="00AE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06" w:rsidRDefault="00210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0E" w:rsidRDefault="00E3650E" w:rsidP="00E3650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06" w:rsidRDefault="00210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9F3" w:rsidRDefault="00AE79F3">
      <w:r>
        <w:separator/>
      </w:r>
    </w:p>
  </w:footnote>
  <w:footnote w:type="continuationSeparator" w:id="0">
    <w:p w:rsidR="00AE79F3" w:rsidRDefault="00AE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06" w:rsidRDefault="00210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3650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06" w:rsidRDefault="00210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0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53ED"/>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106"/>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20C7"/>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0D5F"/>
    <w:rsid w:val="003F280C"/>
    <w:rsid w:val="003F322E"/>
    <w:rsid w:val="003F61DE"/>
    <w:rsid w:val="00400D76"/>
    <w:rsid w:val="00401571"/>
    <w:rsid w:val="004016D3"/>
    <w:rsid w:val="0040465F"/>
    <w:rsid w:val="004052F1"/>
    <w:rsid w:val="00410ADE"/>
    <w:rsid w:val="00410CD0"/>
    <w:rsid w:val="004112B6"/>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4A4"/>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97E79"/>
    <w:rsid w:val="007A01EE"/>
    <w:rsid w:val="007A41E6"/>
    <w:rsid w:val="007B0A0B"/>
    <w:rsid w:val="007B1A75"/>
    <w:rsid w:val="007B2B17"/>
    <w:rsid w:val="007B2CA6"/>
    <w:rsid w:val="007B3B3A"/>
    <w:rsid w:val="007B4F11"/>
    <w:rsid w:val="007B54D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131"/>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5404"/>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9F3"/>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171D3"/>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3650E"/>
    <w:rsid w:val="00E4283A"/>
    <w:rsid w:val="00E42A66"/>
    <w:rsid w:val="00E44DBF"/>
    <w:rsid w:val="00E5208B"/>
    <w:rsid w:val="00E537D9"/>
    <w:rsid w:val="00E53ACC"/>
    <w:rsid w:val="00E55782"/>
    <w:rsid w:val="00E61F9B"/>
    <w:rsid w:val="00E634A7"/>
    <w:rsid w:val="00E67C54"/>
    <w:rsid w:val="00E741B2"/>
    <w:rsid w:val="00E74BB1"/>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3357"/>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13053"/>
  <w15:docId w15:val="{8A069A90-1D2F-44E7-94F5-2EACF6FA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112B6"/>
    <w:pPr>
      <w:ind w:left="720"/>
    </w:pPr>
    <w:rPr>
      <w:rFonts w:ascii="Calibri" w:eastAsiaTheme="minorHAnsi" w:hAnsi="Calibri"/>
      <w:sz w:val="22"/>
      <w:szCs w:val="22"/>
    </w:rPr>
  </w:style>
  <w:style w:type="character" w:styleId="Hyperlink">
    <w:name w:val="Hyperlink"/>
    <w:basedOn w:val="DefaultParagraphFont"/>
    <w:rsid w:val="004112B6"/>
    <w:rPr>
      <w:color w:val="0000FF" w:themeColor="hyperlink"/>
      <w:u w:val="single"/>
    </w:rPr>
  </w:style>
  <w:style w:type="paragraph" w:styleId="BalloonText">
    <w:name w:val="Balloon Text"/>
    <w:basedOn w:val="Normal"/>
    <w:link w:val="BalloonTextChar"/>
    <w:uiPriority w:val="99"/>
    <w:semiHidden/>
    <w:unhideWhenUsed/>
    <w:rsid w:val="004112B6"/>
    <w:rPr>
      <w:rFonts w:ascii="Tahoma" w:hAnsi="Tahoma" w:cs="Tahoma"/>
      <w:sz w:val="16"/>
      <w:szCs w:val="16"/>
    </w:rPr>
  </w:style>
  <w:style w:type="character" w:customStyle="1" w:styleId="BalloonTextChar">
    <w:name w:val="Balloon Text Char"/>
    <w:basedOn w:val="DefaultParagraphFont"/>
    <w:link w:val="BalloonText"/>
    <w:uiPriority w:val="99"/>
    <w:semiHidden/>
    <w:rsid w:val="004112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7072">
      <w:bodyDiv w:val="1"/>
      <w:marLeft w:val="0"/>
      <w:marRight w:val="0"/>
      <w:marTop w:val="0"/>
      <w:marBottom w:val="0"/>
      <w:divBdr>
        <w:top w:val="none" w:sz="0" w:space="0" w:color="auto"/>
        <w:left w:val="none" w:sz="0" w:space="0" w:color="auto"/>
        <w:bottom w:val="none" w:sz="0" w:space="0" w:color="auto"/>
        <w:right w:val="none" w:sz="0" w:space="0" w:color="auto"/>
      </w:divBdr>
    </w:div>
    <w:div w:id="118752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2014-08-21T15:00:00Z</cp:lastPrinted>
  <dcterms:created xsi:type="dcterms:W3CDTF">2018-05-25T17:11:00Z</dcterms:created>
  <dcterms:modified xsi:type="dcterms:W3CDTF">2018-05-25T17:11:00Z</dcterms:modified>
</cp:coreProperties>
</file>