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2CA" w:rsidP="004772CA" w:rsidRDefault="004772CA" w14:paraId="5C776BA1" w14:textId="77777777">
      <w:pPr>
        <w:pStyle w:val="BpSTitle"/>
      </w:pPr>
      <w:r>
        <w:t>14140</w:t>
      </w:r>
    </w:p>
    <w:p w:rsidR="004772CA" w:rsidP="004772CA" w:rsidRDefault="004772CA" w14:paraId="6C68E071" w14:textId="77777777">
      <w:pPr>
        <w:pStyle w:val="BpSTitle"/>
      </w:pPr>
      <w:r>
        <w:t>Southern Appalachian Grass and Shrub Bald</w:t>
      </w:r>
    </w:p>
    <w:p w:rsidR="004772CA" w:rsidP="004772CA" w:rsidRDefault="004772CA" w14:paraId="0E7750E8" w14:textId="77777777">
      <w:r>
        <w:t xmlns:w="http://schemas.openxmlformats.org/wordprocessingml/2006/main">BpS Model/Description Version: Aug. 2020</w:t>
      </w:r>
      <w:r>
        <w:tab/>
      </w:r>
      <w:r>
        <w:tab/>
      </w:r>
      <w:r>
        <w:tab/>
      </w:r>
      <w:r>
        <w:tab/>
      </w:r>
      <w:r>
        <w:tab/>
      </w:r>
      <w:r>
        <w:tab/>
      </w:r>
      <w:r>
        <w:tab/>
      </w:r>
    </w:p>
    <w:p w:rsidR="004772CA" w:rsidP="004772CA" w:rsidRDefault="005172E4" w14:paraId="12677F85" w14:textId="77777777">
      <w:r>
        <w:tab/>
      </w:r>
      <w:r>
        <w:tab/>
      </w:r>
      <w:r>
        <w:tab/>
      </w:r>
      <w:r>
        <w:tab/>
      </w:r>
      <w:r>
        <w:tab/>
      </w:r>
      <w:r>
        <w:tab/>
      </w:r>
      <w:r>
        <w:tab/>
      </w:r>
      <w:r>
        <w:tab/>
      </w:r>
      <w:r>
        <w:tab/>
      </w:r>
      <w:r>
        <w:tab/>
        <w:t>Update: 3/28/2018</w:t>
      </w:r>
    </w:p>
    <w:p w:rsidR="005172E4" w:rsidP="004772CA" w:rsidRDefault="005172E4" w14:paraId="2793BD60" w14:textId="77777777"/>
    <w:tbl>
      <w:tblPr>
        <w:tblW w:w="74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420"/>
        <w:gridCol w:w="1392"/>
        <w:gridCol w:w="852"/>
      </w:tblGrid>
      <w:tr w:rsidRPr="004772CA" w:rsidR="004772CA" w:rsidTr="004772CA" w14:paraId="531C5933" w14:textId="77777777">
        <w:tc>
          <w:tcPr>
            <w:tcW w:w="1752" w:type="dxa"/>
            <w:tcBorders>
              <w:top w:val="single" w:color="auto" w:sz="2" w:space="0"/>
              <w:left w:val="single" w:color="auto" w:sz="12" w:space="0"/>
              <w:bottom w:val="single" w:color="000000" w:sz="12" w:space="0"/>
            </w:tcBorders>
            <w:shd w:val="clear" w:color="auto" w:fill="auto"/>
          </w:tcPr>
          <w:p w:rsidRPr="004772CA" w:rsidR="004772CA" w:rsidP="00001459" w:rsidRDefault="004772CA" w14:paraId="69D4DE38" w14:textId="77777777">
            <w:pPr>
              <w:rPr>
                <w:b/>
                <w:bCs/>
              </w:rPr>
            </w:pPr>
            <w:r w:rsidRPr="004772CA">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4772CA" w:rsidR="004772CA" w:rsidP="00001459" w:rsidRDefault="004772CA" w14:paraId="265DFC16"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772CA" w:rsidR="004772CA" w:rsidP="00001459" w:rsidRDefault="004772CA" w14:paraId="7E9CA77D" w14:textId="77777777">
            <w:pPr>
              <w:rPr>
                <w:b/>
                <w:bCs/>
              </w:rPr>
            </w:pPr>
            <w:r w:rsidRPr="004772CA">
              <w:rPr>
                <w:b/>
                <w:bCs/>
              </w:rPr>
              <w:t>Reviewers</w:t>
            </w:r>
          </w:p>
        </w:tc>
        <w:tc>
          <w:tcPr>
            <w:tcW w:w="852" w:type="dxa"/>
            <w:tcBorders>
              <w:top w:val="single" w:color="auto" w:sz="2" w:space="0"/>
              <w:bottom w:val="single" w:color="000000" w:sz="12" w:space="0"/>
            </w:tcBorders>
            <w:shd w:val="clear" w:color="auto" w:fill="auto"/>
          </w:tcPr>
          <w:p w:rsidRPr="004772CA" w:rsidR="004772CA" w:rsidP="00001459" w:rsidRDefault="004772CA" w14:paraId="5AD25BE5" w14:textId="77777777">
            <w:pPr>
              <w:rPr>
                <w:b/>
                <w:bCs/>
              </w:rPr>
            </w:pPr>
          </w:p>
        </w:tc>
      </w:tr>
      <w:tr w:rsidRPr="004772CA" w:rsidR="004772CA" w:rsidTr="004772CA" w14:paraId="2A7183A4" w14:textId="77777777">
        <w:tc>
          <w:tcPr>
            <w:tcW w:w="1752" w:type="dxa"/>
            <w:tcBorders>
              <w:top w:val="single" w:color="000000" w:sz="12" w:space="0"/>
              <w:left w:val="single" w:color="auto" w:sz="12" w:space="0"/>
            </w:tcBorders>
            <w:shd w:val="clear" w:color="auto" w:fill="auto"/>
          </w:tcPr>
          <w:p w:rsidRPr="004772CA" w:rsidR="004772CA" w:rsidP="00001459" w:rsidRDefault="004772CA" w14:paraId="0196E0C8" w14:textId="77777777">
            <w:pPr>
              <w:rPr>
                <w:bCs/>
              </w:rPr>
            </w:pPr>
            <w:r w:rsidRPr="004772CA">
              <w:rPr>
                <w:bCs/>
              </w:rPr>
              <w:t xml:space="preserve">Carl </w:t>
            </w:r>
            <w:proofErr w:type="spellStart"/>
            <w:r w:rsidRPr="004772CA">
              <w:rPr>
                <w:bCs/>
              </w:rPr>
              <w:t>Nordman</w:t>
            </w:r>
            <w:proofErr w:type="spellEnd"/>
          </w:p>
        </w:tc>
        <w:tc>
          <w:tcPr>
            <w:tcW w:w="3420" w:type="dxa"/>
            <w:tcBorders>
              <w:top w:val="single" w:color="000000" w:sz="12" w:space="0"/>
              <w:right w:val="single" w:color="000000" w:sz="12" w:space="0"/>
            </w:tcBorders>
            <w:shd w:val="clear" w:color="auto" w:fill="auto"/>
          </w:tcPr>
          <w:p w:rsidRPr="004772CA" w:rsidR="004772CA" w:rsidP="00001459" w:rsidRDefault="004772CA" w14:paraId="143A17AD" w14:textId="77777777">
            <w:r w:rsidRPr="004772CA">
              <w:t>carl_nordman@natureserve.org</w:t>
            </w:r>
          </w:p>
        </w:tc>
        <w:tc>
          <w:tcPr>
            <w:tcW w:w="1392" w:type="dxa"/>
            <w:tcBorders>
              <w:top w:val="single" w:color="000000" w:sz="12" w:space="0"/>
              <w:left w:val="single" w:color="000000" w:sz="12" w:space="0"/>
            </w:tcBorders>
            <w:shd w:val="clear" w:color="auto" w:fill="auto"/>
          </w:tcPr>
          <w:p w:rsidRPr="004772CA" w:rsidR="004772CA" w:rsidP="00001459" w:rsidRDefault="004772CA" w14:paraId="13AAF21D" w14:textId="77777777">
            <w:r w:rsidRPr="004772CA">
              <w:t>None</w:t>
            </w:r>
          </w:p>
        </w:tc>
        <w:tc>
          <w:tcPr>
            <w:tcW w:w="852" w:type="dxa"/>
            <w:tcBorders>
              <w:top w:val="single" w:color="000000" w:sz="12" w:space="0"/>
            </w:tcBorders>
            <w:shd w:val="clear" w:color="auto" w:fill="auto"/>
          </w:tcPr>
          <w:p w:rsidRPr="004772CA" w:rsidR="004772CA" w:rsidP="00001459" w:rsidRDefault="004772CA" w14:paraId="2016EC3C" w14:textId="77777777">
            <w:r w:rsidRPr="004772CA">
              <w:t>None</w:t>
            </w:r>
          </w:p>
        </w:tc>
      </w:tr>
      <w:tr w:rsidRPr="004772CA" w:rsidR="004772CA" w:rsidTr="004772CA" w14:paraId="344B5570" w14:textId="77777777">
        <w:tc>
          <w:tcPr>
            <w:tcW w:w="1752" w:type="dxa"/>
            <w:tcBorders>
              <w:left w:val="single" w:color="auto" w:sz="12" w:space="0"/>
            </w:tcBorders>
            <w:shd w:val="clear" w:color="auto" w:fill="auto"/>
          </w:tcPr>
          <w:p w:rsidRPr="004772CA" w:rsidR="004772CA" w:rsidP="00001459" w:rsidRDefault="004772CA" w14:paraId="5FD3F17F" w14:textId="77777777">
            <w:pPr>
              <w:rPr>
                <w:bCs/>
              </w:rPr>
            </w:pPr>
            <w:r w:rsidRPr="004772CA">
              <w:rPr>
                <w:bCs/>
              </w:rPr>
              <w:t>None</w:t>
            </w:r>
          </w:p>
        </w:tc>
        <w:tc>
          <w:tcPr>
            <w:tcW w:w="3420" w:type="dxa"/>
            <w:tcBorders>
              <w:right w:val="single" w:color="000000" w:sz="12" w:space="0"/>
            </w:tcBorders>
            <w:shd w:val="clear" w:color="auto" w:fill="auto"/>
          </w:tcPr>
          <w:p w:rsidRPr="004772CA" w:rsidR="004772CA" w:rsidP="00001459" w:rsidRDefault="004772CA" w14:paraId="60E47F32" w14:textId="77777777">
            <w:r w:rsidRPr="004772CA">
              <w:t>None</w:t>
            </w:r>
          </w:p>
        </w:tc>
        <w:tc>
          <w:tcPr>
            <w:tcW w:w="1392" w:type="dxa"/>
            <w:tcBorders>
              <w:left w:val="single" w:color="000000" w:sz="12" w:space="0"/>
            </w:tcBorders>
            <w:shd w:val="clear" w:color="auto" w:fill="auto"/>
          </w:tcPr>
          <w:p w:rsidRPr="004772CA" w:rsidR="004772CA" w:rsidP="00001459" w:rsidRDefault="004772CA" w14:paraId="38F09275" w14:textId="77777777">
            <w:r w:rsidRPr="004772CA">
              <w:t>None</w:t>
            </w:r>
          </w:p>
        </w:tc>
        <w:tc>
          <w:tcPr>
            <w:tcW w:w="852" w:type="dxa"/>
            <w:shd w:val="clear" w:color="auto" w:fill="auto"/>
          </w:tcPr>
          <w:p w:rsidRPr="004772CA" w:rsidR="004772CA" w:rsidP="00001459" w:rsidRDefault="004772CA" w14:paraId="002F5E8F" w14:textId="77777777">
            <w:r w:rsidRPr="004772CA">
              <w:t>None</w:t>
            </w:r>
          </w:p>
        </w:tc>
      </w:tr>
      <w:tr w:rsidRPr="004772CA" w:rsidR="004772CA" w:rsidTr="004772CA" w14:paraId="24890739" w14:textId="77777777">
        <w:tc>
          <w:tcPr>
            <w:tcW w:w="1752" w:type="dxa"/>
            <w:tcBorders>
              <w:left w:val="single" w:color="auto" w:sz="12" w:space="0"/>
              <w:bottom w:val="single" w:color="auto" w:sz="2" w:space="0"/>
            </w:tcBorders>
            <w:shd w:val="clear" w:color="auto" w:fill="auto"/>
          </w:tcPr>
          <w:p w:rsidRPr="004772CA" w:rsidR="004772CA" w:rsidP="00001459" w:rsidRDefault="004772CA" w14:paraId="49197A16" w14:textId="77777777">
            <w:pPr>
              <w:rPr>
                <w:bCs/>
              </w:rPr>
            </w:pPr>
            <w:r w:rsidRPr="004772CA">
              <w:rPr>
                <w:bCs/>
              </w:rPr>
              <w:t>None</w:t>
            </w:r>
          </w:p>
        </w:tc>
        <w:tc>
          <w:tcPr>
            <w:tcW w:w="3420" w:type="dxa"/>
            <w:tcBorders>
              <w:right w:val="single" w:color="000000" w:sz="12" w:space="0"/>
            </w:tcBorders>
            <w:shd w:val="clear" w:color="auto" w:fill="auto"/>
          </w:tcPr>
          <w:p w:rsidRPr="004772CA" w:rsidR="004772CA" w:rsidP="00001459" w:rsidRDefault="004772CA" w14:paraId="716D8265" w14:textId="77777777">
            <w:r w:rsidRPr="004772CA">
              <w:t>None</w:t>
            </w:r>
          </w:p>
        </w:tc>
        <w:tc>
          <w:tcPr>
            <w:tcW w:w="1392" w:type="dxa"/>
            <w:tcBorders>
              <w:left w:val="single" w:color="000000" w:sz="12" w:space="0"/>
              <w:bottom w:val="single" w:color="auto" w:sz="2" w:space="0"/>
            </w:tcBorders>
            <w:shd w:val="clear" w:color="auto" w:fill="auto"/>
          </w:tcPr>
          <w:p w:rsidRPr="004772CA" w:rsidR="004772CA" w:rsidP="00001459" w:rsidRDefault="004772CA" w14:paraId="113045D2" w14:textId="77777777">
            <w:r w:rsidRPr="004772CA">
              <w:t>None</w:t>
            </w:r>
          </w:p>
        </w:tc>
        <w:tc>
          <w:tcPr>
            <w:tcW w:w="852" w:type="dxa"/>
            <w:shd w:val="clear" w:color="auto" w:fill="auto"/>
          </w:tcPr>
          <w:p w:rsidRPr="004772CA" w:rsidR="004772CA" w:rsidP="00001459" w:rsidRDefault="004772CA" w14:paraId="03F336C6" w14:textId="77777777">
            <w:r w:rsidRPr="004772CA">
              <w:t>None</w:t>
            </w:r>
          </w:p>
        </w:tc>
      </w:tr>
    </w:tbl>
    <w:p w:rsidR="004772CA" w:rsidP="004772CA" w:rsidRDefault="004772CA" w14:paraId="37E6DF83" w14:textId="77777777"/>
    <w:p w:rsidR="004772CA" w:rsidP="004772CA" w:rsidRDefault="004772CA" w14:paraId="2F197B35" w14:textId="77777777">
      <w:pPr>
        <w:pStyle w:val="InfoPara"/>
      </w:pPr>
      <w:r>
        <w:t>Vegetation Type</w:t>
      </w:r>
    </w:p>
    <w:p w:rsidR="004772CA" w:rsidP="004772CA" w:rsidRDefault="004772CA" w14:paraId="7F987931" w14:textId="2763E35E">
      <w:r>
        <w:t>Herbaceous</w:t>
      </w:r>
    </w:p>
    <w:p w:rsidR="004772CA" w:rsidP="004772CA" w:rsidRDefault="004772CA" w14:paraId="176E3DF2" w14:textId="77777777">
      <w:pPr>
        <w:pStyle w:val="InfoPara"/>
      </w:pPr>
      <w:r>
        <w:t>Map Zones</w:t>
      </w:r>
    </w:p>
    <w:p w:rsidR="004772CA" w:rsidP="004772CA" w:rsidRDefault="004772CA" w14:paraId="7B4B2B2D" w14:textId="77777777">
      <w:r>
        <w:t>57</w:t>
      </w:r>
    </w:p>
    <w:p w:rsidR="004772CA" w:rsidP="004772CA" w:rsidRDefault="004772CA" w14:paraId="0DC45B61" w14:textId="77777777">
      <w:pPr>
        <w:pStyle w:val="InfoPara"/>
      </w:pPr>
      <w:r>
        <w:t>Geographic Range</w:t>
      </w:r>
    </w:p>
    <w:p w:rsidR="004772CA" w:rsidP="004772CA" w:rsidRDefault="004772CA" w14:paraId="40F25FCC" w14:textId="7C34CCAF">
      <w:r>
        <w:t xml:space="preserve">On high Southern </w:t>
      </w:r>
      <w:r w:rsidR="005279A4">
        <w:t>Appalachian Mountains</w:t>
      </w:r>
      <w:bookmarkStart w:name="_GoBack" w:id="0"/>
      <w:bookmarkEnd w:id="0"/>
      <w:r>
        <w:t>, from 4600-6100ft (1415-1875m) elevation, with most examples from 5200-5800ft (1600-1780m) elevation (Mark 1958).</w:t>
      </w:r>
    </w:p>
    <w:p w:rsidR="004772CA" w:rsidP="004772CA" w:rsidRDefault="004772CA" w14:paraId="2D51DA7F" w14:textId="77777777">
      <w:pPr>
        <w:pStyle w:val="InfoPara"/>
      </w:pPr>
      <w:r>
        <w:t>Biophysical Site Description</w:t>
      </w:r>
    </w:p>
    <w:p w:rsidR="004772CA" w:rsidP="004772CA" w:rsidRDefault="004772CA" w14:paraId="3837F542" w14:textId="77777777">
      <w:r>
        <w:t xml:space="preserve">Heath </w:t>
      </w:r>
      <w:proofErr w:type="spellStart"/>
      <w:r>
        <w:t>balds</w:t>
      </w:r>
      <w:proofErr w:type="spellEnd"/>
      <w:r>
        <w:t xml:space="preserve"> could be mapped separately from grassy </w:t>
      </w:r>
      <w:proofErr w:type="spellStart"/>
      <w:r>
        <w:t>balds</w:t>
      </w:r>
      <w:proofErr w:type="spellEnd"/>
      <w:r>
        <w:t xml:space="preserve"> following the approach used in White et. al. (2001)</w:t>
      </w:r>
      <w:r w:rsidR="005172E4">
        <w:t>, "T</w:t>
      </w:r>
      <w:r>
        <w:t xml:space="preserve">he distribution of heath </w:t>
      </w:r>
      <w:proofErr w:type="spellStart"/>
      <w:r>
        <w:t>balds</w:t>
      </w:r>
      <w:proofErr w:type="spellEnd"/>
      <w:r>
        <w:t xml:space="preserve"> in the Great Smoky Mountains.</w:t>
      </w:r>
      <w:r w:rsidR="005172E4">
        <w:t xml:space="preserve">" </w:t>
      </w:r>
      <w:r>
        <w:t xml:space="preserve">The distribution and classification of grassy </w:t>
      </w:r>
      <w:proofErr w:type="spellStart"/>
      <w:r>
        <w:t>balds</w:t>
      </w:r>
      <w:proofErr w:type="spellEnd"/>
      <w:r>
        <w:t xml:space="preserve"> (by presumed origin) is best documented in </w:t>
      </w:r>
      <w:r w:rsidR="005172E4">
        <w:t xml:space="preserve">P. </w:t>
      </w:r>
      <w:proofErr w:type="spellStart"/>
      <w:r>
        <w:t>Gersmehl</w:t>
      </w:r>
      <w:proofErr w:type="spellEnd"/>
      <w:r w:rsidR="005172E4">
        <w:t xml:space="preserve"> </w:t>
      </w:r>
      <w:r>
        <w:t>(1970)</w:t>
      </w:r>
      <w:r w:rsidR="005172E4">
        <w:t>:</w:t>
      </w:r>
      <w:r>
        <w:t xml:space="preserve"> </w:t>
      </w:r>
      <w:r w:rsidR="005172E4">
        <w:t>"</w:t>
      </w:r>
      <w:r>
        <w:t xml:space="preserve">A geographic approach to a vegetation problem: The case of the southern Appalachian grassy </w:t>
      </w:r>
      <w:proofErr w:type="spellStart"/>
      <w:r>
        <w:t>balds</w:t>
      </w:r>
      <w:proofErr w:type="spellEnd"/>
      <w:r>
        <w:t>.</w:t>
      </w:r>
      <w:r w:rsidR="005172E4">
        <w:t>"</w:t>
      </w:r>
      <w:r>
        <w:t xml:space="preserve"> Many of the current and historic </w:t>
      </w:r>
      <w:proofErr w:type="spellStart"/>
      <w:r>
        <w:t>balds</w:t>
      </w:r>
      <w:proofErr w:type="spellEnd"/>
      <w:r>
        <w:t xml:space="preserve"> are known to have been created by white settlers for high elevation pasture. These are not the subject of this V</w:t>
      </w:r>
      <w:r w:rsidR="005172E4">
        <w:t xml:space="preserve">egetation </w:t>
      </w:r>
      <w:r>
        <w:t>D</w:t>
      </w:r>
      <w:r w:rsidR="005172E4">
        <w:t xml:space="preserve">ynamics </w:t>
      </w:r>
      <w:r>
        <w:t>D</w:t>
      </w:r>
      <w:r w:rsidR="005172E4">
        <w:t xml:space="preserve">evelopment </w:t>
      </w:r>
      <w:r>
        <w:t>T</w:t>
      </w:r>
      <w:r w:rsidR="005172E4">
        <w:t>ool</w:t>
      </w:r>
      <w:r>
        <w:t xml:space="preserve"> </w:t>
      </w:r>
      <w:r w:rsidR="005172E4">
        <w:t xml:space="preserve">(VDDT) </w:t>
      </w:r>
      <w:r>
        <w:t xml:space="preserve">model, which is intended to model the </w:t>
      </w:r>
      <w:proofErr w:type="spellStart"/>
      <w:r>
        <w:t>presettlement</w:t>
      </w:r>
      <w:proofErr w:type="spellEnd"/>
      <w:r>
        <w:t xml:space="preserve"> landscape.</w:t>
      </w:r>
    </w:p>
    <w:p w:rsidR="004772CA" w:rsidP="004772CA" w:rsidRDefault="004772CA" w14:paraId="55C8A484" w14:textId="77777777">
      <w:pPr>
        <w:pStyle w:val="InfoPara"/>
      </w:pPr>
      <w:r>
        <w:t>Vegetation Description</w:t>
      </w:r>
    </w:p>
    <w:p w:rsidR="004772CA" w:rsidP="004772CA" w:rsidRDefault="004772CA" w14:paraId="0D5C36FF" w14:textId="77777777">
      <w:r>
        <w:t>This ecological system consists of dense herbaceous and shrubland communities in the highest elevational zone of the southern Appalachians, generally above 1524m (5000ft) but occasionally to 1220m (4000ft), and at slightly lower elevations at its northern limit in V</w:t>
      </w:r>
      <w:r w:rsidR="005172E4">
        <w:t>irginia</w:t>
      </w:r>
      <w:r>
        <w:t xml:space="preserve"> and W</w:t>
      </w:r>
      <w:r w:rsidR="005172E4">
        <w:t xml:space="preserve">est </w:t>
      </w:r>
      <w:r>
        <w:t>V</w:t>
      </w:r>
      <w:r w:rsidR="005172E4">
        <w:t>irginia</w:t>
      </w:r>
      <w:r>
        <w:t>, and in the Cumberland Mountains along the V</w:t>
      </w:r>
      <w:r w:rsidR="005172E4">
        <w:t xml:space="preserve">irginia-Kentucky </w:t>
      </w:r>
      <w:r>
        <w:t xml:space="preserve">border. Vegetation consists either of dense shrub-dominated areas (heath </w:t>
      </w:r>
      <w:proofErr w:type="spellStart"/>
      <w:r>
        <w:t>balds</w:t>
      </w:r>
      <w:proofErr w:type="spellEnd"/>
      <w:r>
        <w:t xml:space="preserve">) or dense herbaceous cover dominated by grasses or sedges (grassy </w:t>
      </w:r>
      <w:proofErr w:type="spellStart"/>
      <w:r>
        <w:t>balds</w:t>
      </w:r>
      <w:proofErr w:type="spellEnd"/>
      <w:r>
        <w:t xml:space="preserve">). The combination of high-elevation, non-wetland sites and dense herbaceous or shrub vegetation without appreciable rock outcrop conceptually distinguishes this system from all others in the southern Appalachians. However, widespread areas of degraded spruce-fir with grass and shrub cover and the invasion of grassy </w:t>
      </w:r>
      <w:proofErr w:type="spellStart"/>
      <w:r>
        <w:t>balds</w:t>
      </w:r>
      <w:proofErr w:type="spellEnd"/>
      <w:r>
        <w:t xml:space="preserve"> by trees blur the distinction somewhat. The presence of species characteristic of the southern Appalachians, such as </w:t>
      </w:r>
      <w:proofErr w:type="spellStart"/>
      <w:r w:rsidRPr="00F56493">
        <w:rPr>
          <w:i/>
        </w:rPr>
        <w:t>Menziesia</w:t>
      </w:r>
      <w:proofErr w:type="spellEnd"/>
      <w:r w:rsidRPr="00F56493">
        <w:rPr>
          <w:i/>
        </w:rPr>
        <w:t xml:space="preserve"> </w:t>
      </w:r>
      <w:proofErr w:type="spellStart"/>
      <w:r w:rsidRPr="00F56493">
        <w:rPr>
          <w:i/>
        </w:rPr>
        <w:t>pilosa</w:t>
      </w:r>
      <w:proofErr w:type="spellEnd"/>
      <w:r w:rsidRPr="00F56493">
        <w:rPr>
          <w:i/>
        </w:rPr>
        <w:t xml:space="preserve">, </w:t>
      </w:r>
      <w:proofErr w:type="spellStart"/>
      <w:r w:rsidRPr="00F56493">
        <w:rPr>
          <w:i/>
        </w:rPr>
        <w:t>Saxifraga</w:t>
      </w:r>
      <w:proofErr w:type="spellEnd"/>
      <w:r w:rsidRPr="00F56493">
        <w:rPr>
          <w:i/>
        </w:rPr>
        <w:t xml:space="preserve"> </w:t>
      </w:r>
      <w:proofErr w:type="spellStart"/>
      <w:r w:rsidRPr="00F56493">
        <w:rPr>
          <w:i/>
        </w:rPr>
        <w:t>michauxii</w:t>
      </w:r>
      <w:proofErr w:type="spellEnd"/>
      <w:r>
        <w:t xml:space="preserve"> and </w:t>
      </w:r>
      <w:r w:rsidRPr="00F56493">
        <w:rPr>
          <w:i/>
        </w:rPr>
        <w:t xml:space="preserve">Paronychia </w:t>
      </w:r>
      <w:proofErr w:type="spellStart"/>
      <w:r w:rsidRPr="00F56493">
        <w:rPr>
          <w:i/>
        </w:rPr>
        <w:t>argyrocoma</w:t>
      </w:r>
      <w:proofErr w:type="spellEnd"/>
      <w:r>
        <w:t>, distinguish this system from outcrop systems to the north (e.g., Northern Appalachian-Acadian Rocky Heath Outcrop (CES201.571)</w:t>
      </w:r>
      <w:r w:rsidR="005172E4">
        <w:t>.</w:t>
      </w:r>
      <w:r>
        <w:t xml:space="preserve"> (NatureServe 2007).</w:t>
      </w:r>
    </w:p>
    <w:p w:rsidR="004772CA" w:rsidP="004772CA" w:rsidRDefault="004772CA" w14:paraId="25B67C5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compressa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Flattened oatgrass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RHCA8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Rhododendron catawbiense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Catawba rosebay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CRATA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RUBUS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w:rsidR="004772CA" w:rsidP="004772CA" w:rsidRDefault="004772CA" w14:paraId="062D4681" w14:textId="77777777">
      <w:pPr>
        <w:pStyle w:val="InfoPara"/>
      </w:pPr>
      <w:r>
        <w:t>Disturbance Description</w:t>
      </w:r>
    </w:p>
    <w:p w:rsidR="004772CA" w:rsidP="004772CA" w:rsidRDefault="004772CA" w14:paraId="11F67152" w14:textId="77777777">
      <w:r>
        <w:t xml:space="preserve">Sites may be disturbed by grazing, wind/weather and fire. Native grazing in the </w:t>
      </w:r>
      <w:proofErr w:type="spellStart"/>
      <w:r>
        <w:t>presettlement</w:t>
      </w:r>
      <w:proofErr w:type="spellEnd"/>
      <w:r>
        <w:t xml:space="preserve"> landscape was replaced by grazing of domesticated livestock by white settlers. Fire in grass </w:t>
      </w:r>
      <w:proofErr w:type="spellStart"/>
      <w:r>
        <w:t>balds</w:t>
      </w:r>
      <w:proofErr w:type="spellEnd"/>
      <w:r>
        <w:t xml:space="preserve"> can destabilize a persistent herbaceous cover by </w:t>
      </w:r>
      <w:proofErr w:type="gramStart"/>
      <w:r>
        <w:t>opening up</w:t>
      </w:r>
      <w:proofErr w:type="gramEnd"/>
      <w:r>
        <w:t xml:space="preserve"> the duff or thatch under the grass or sedge mat and promoting germination of woody plant seeds (Chris </w:t>
      </w:r>
      <w:proofErr w:type="spellStart"/>
      <w:r>
        <w:t>Ulrey</w:t>
      </w:r>
      <w:proofErr w:type="spellEnd"/>
      <w:r>
        <w:t>, pers</w:t>
      </w:r>
      <w:r w:rsidR="005172E4">
        <w:t>onal</w:t>
      </w:r>
      <w:r>
        <w:t xml:space="preserve"> comm</w:t>
      </w:r>
      <w:r w:rsidR="005172E4">
        <w:t>unication</w:t>
      </w:r>
      <w:r>
        <w:t>). In this sense, the role of fire in the grass bald may be the opposite of what is typical in fire disturbed ecosystems.</w:t>
      </w:r>
    </w:p>
    <w:p w:rsidR="004772CA" w:rsidP="004772CA" w:rsidRDefault="004772CA" w14:paraId="366621F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278</w:t>
            </w:r>
          </w:p>
        </w:tc>
        <w:tc>
          <w:p>
            <w:pPr>
              <w:jc w:val="center"/>
            </w:pPr>
            <w:r>
              <w:t>55</w:t>
            </w:r>
          </w:p>
        </w:tc>
        <w:tc>
          <w:p>
            <w:pPr>
              <w:jc w:val="center"/>
            </w:pPr>
            <w:r>
              <w:t/>
            </w:r>
          </w:p>
        </w:tc>
        <w:tc>
          <w:p>
            <w:pPr>
              <w:jc w:val="center"/>
            </w:pPr>
            <w:r>
              <w:t/>
            </w:r>
          </w:p>
        </w:tc>
      </w:tr>
      <w:tr>
        <w:tc>
          <w:p>
            <w:pPr>
              <w:jc w:val="center"/>
            </w:pPr>
            <w:r>
              <w:t>Moderate (Mixed)</w:t>
            </w:r>
          </w:p>
        </w:tc>
        <w:tc>
          <w:p>
            <w:pPr>
              <w:jc w:val="center"/>
            </w:pPr>
            <w:r>
              <w:t>339</w:t>
            </w:r>
          </w:p>
        </w:tc>
        <w:tc>
          <w:p>
            <w:pPr>
              <w:jc w:val="center"/>
            </w:pPr>
            <w:r>
              <w:t>45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72CA" w:rsidP="004772CA" w:rsidRDefault="004772CA" w14:paraId="27A55ECA" w14:textId="77777777">
      <w:pPr>
        <w:pStyle w:val="InfoPara"/>
      </w:pPr>
      <w:r>
        <w:t>Scale Description</w:t>
      </w:r>
    </w:p>
    <w:p w:rsidR="004772CA" w:rsidP="004772CA" w:rsidRDefault="004772CA" w14:paraId="0E32350A" w14:textId="77777777">
      <w:r>
        <w:t xml:space="preserve">On Roan Mountain </w:t>
      </w:r>
      <w:proofErr w:type="spellStart"/>
      <w:r>
        <w:t>balds</w:t>
      </w:r>
      <w:proofErr w:type="spellEnd"/>
      <w:r>
        <w:t xml:space="preserve"> over 200ha. Elsewhere </w:t>
      </w:r>
      <w:proofErr w:type="spellStart"/>
      <w:r>
        <w:t>balds</w:t>
      </w:r>
      <w:proofErr w:type="spellEnd"/>
      <w:r>
        <w:t xml:space="preserve"> are much smaller, 1-8ha in the Great Smoky Mountains N</w:t>
      </w:r>
      <w:r w:rsidR="005172E4">
        <w:t xml:space="preserve">ational </w:t>
      </w:r>
      <w:r>
        <w:t>P</w:t>
      </w:r>
      <w:r w:rsidR="005172E4">
        <w:t>ark</w:t>
      </w:r>
      <w:r>
        <w:t xml:space="preserve"> (White and Sutter, 1999).</w:t>
      </w:r>
    </w:p>
    <w:p w:rsidR="004772CA" w:rsidP="004772CA" w:rsidRDefault="004772CA" w14:paraId="5C3172FB" w14:textId="77777777">
      <w:pPr>
        <w:pStyle w:val="InfoPara"/>
      </w:pPr>
      <w:r>
        <w:t>Adjacency or Identification Concerns</w:t>
      </w:r>
    </w:p>
    <w:p w:rsidR="004772CA" w:rsidP="004772CA" w:rsidRDefault="004772CA" w14:paraId="7014F999" w14:textId="77777777">
      <w:r>
        <w:t>Adjacent to high elevation red oak, northern hardwoods, beech gap or spruce fir forest.</w:t>
      </w:r>
    </w:p>
    <w:p w:rsidR="004772CA" w:rsidP="004772CA" w:rsidRDefault="004772CA" w14:paraId="6FB84A6E" w14:textId="77777777"/>
    <w:p w:rsidR="004772CA" w:rsidP="004772CA" w:rsidRDefault="004772CA" w14:paraId="0C0C54E0" w14:textId="77777777">
      <w:r>
        <w:t xml:space="preserve">Heath </w:t>
      </w:r>
      <w:proofErr w:type="spellStart"/>
      <w:r>
        <w:t>balds</w:t>
      </w:r>
      <w:proofErr w:type="spellEnd"/>
      <w:r>
        <w:t xml:space="preserve"> are abruptly bounded by much taller forests and thus are easily mapped.</w:t>
      </w:r>
    </w:p>
    <w:p w:rsidR="004772CA" w:rsidP="004772CA" w:rsidRDefault="004772CA" w14:paraId="5020D30A" w14:textId="77777777">
      <w:pPr>
        <w:pStyle w:val="InfoPara"/>
      </w:pPr>
      <w:r>
        <w:t>Issues or Problems</w:t>
      </w:r>
    </w:p>
    <w:p w:rsidR="004772CA" w:rsidP="004772CA" w:rsidRDefault="004772CA" w14:paraId="164D1348" w14:textId="77777777">
      <w:r>
        <w:t xml:space="preserve">Both grass </w:t>
      </w:r>
      <w:proofErr w:type="spellStart"/>
      <w:r>
        <w:t>balds</w:t>
      </w:r>
      <w:proofErr w:type="spellEnd"/>
      <w:r>
        <w:t xml:space="preserve"> occur on less than one percent of the sites suitable for them (White and Sutter, 1999) and heath </w:t>
      </w:r>
      <w:proofErr w:type="spellStart"/>
      <w:r>
        <w:t>balds</w:t>
      </w:r>
      <w:proofErr w:type="spellEnd"/>
      <w:r>
        <w:t xml:space="preserve"> occur on 4-9% of the sites suitable for them (White, Wilds &amp; Stratton, 2001). Forests occur on most of these sites. The model approaches these numbers, but does not achieve the low </w:t>
      </w:r>
      <w:proofErr w:type="spellStart"/>
      <w:r>
        <w:t>percents</w:t>
      </w:r>
      <w:proofErr w:type="spellEnd"/>
      <w:r>
        <w:t xml:space="preserve"> from the literature. This should be </w:t>
      </w:r>
      <w:proofErr w:type="gramStart"/>
      <w:r>
        <w:t>taken into account</w:t>
      </w:r>
      <w:proofErr w:type="gramEnd"/>
      <w:r>
        <w:t xml:space="preserve"> in applying the VDDT model to the mapped distribution of </w:t>
      </w:r>
      <w:proofErr w:type="spellStart"/>
      <w:r>
        <w:t>BpS</w:t>
      </w:r>
      <w:proofErr w:type="spellEnd"/>
      <w:r>
        <w:t xml:space="preserve"> 1414.</w:t>
      </w:r>
    </w:p>
    <w:p w:rsidR="004772CA" w:rsidP="004772CA" w:rsidRDefault="004772CA" w14:paraId="25E9732C" w14:textId="77777777">
      <w:pPr>
        <w:pStyle w:val="InfoPara"/>
      </w:pPr>
      <w:r>
        <w:t>Native Uncharacteristic Conditions</w:t>
      </w:r>
    </w:p>
    <w:p w:rsidR="004772CA" w:rsidP="004772CA" w:rsidRDefault="004772CA" w14:paraId="07F41370" w14:textId="77777777">
      <w:r>
        <w:t xml:space="preserve">Grassy </w:t>
      </w:r>
      <w:proofErr w:type="spellStart"/>
      <w:r>
        <w:t>balds</w:t>
      </w:r>
      <w:proofErr w:type="spellEnd"/>
      <w:r>
        <w:t xml:space="preserve"> which have been open and historically and perhaps prehistorically grass (</w:t>
      </w:r>
      <w:proofErr w:type="spellStart"/>
      <w:r w:rsidRPr="00F56493">
        <w:rPr>
          <w:i/>
        </w:rPr>
        <w:t>Danthonia</w:t>
      </w:r>
      <w:proofErr w:type="spellEnd"/>
      <w:r w:rsidRPr="00F56493">
        <w:rPr>
          <w:i/>
        </w:rPr>
        <w:t xml:space="preserve"> </w:t>
      </w:r>
      <w:proofErr w:type="spellStart"/>
      <w:r w:rsidRPr="00F56493">
        <w:rPr>
          <w:i/>
        </w:rPr>
        <w:t>compressa</w:t>
      </w:r>
      <w:proofErr w:type="spellEnd"/>
      <w:r>
        <w:t>) or sedge (</w:t>
      </w:r>
      <w:proofErr w:type="spellStart"/>
      <w:r w:rsidRPr="00F56493">
        <w:rPr>
          <w:i/>
        </w:rPr>
        <w:t>Carex</w:t>
      </w:r>
      <w:proofErr w:type="spellEnd"/>
      <w:r>
        <w:t xml:space="preserve"> spp.) dominated are becoming shrubby and then forested in the absence of grazing, especially since the 1930s. High atmospheric nitrogen deposition (from pollution) may also be influencing the vegetation dynamics of </w:t>
      </w:r>
      <w:proofErr w:type="spellStart"/>
      <w:r>
        <w:t>balds</w:t>
      </w:r>
      <w:proofErr w:type="spellEnd"/>
      <w:r>
        <w:t xml:space="preserve"> (Weiss 1999, Stevens et al</w:t>
      </w:r>
      <w:r w:rsidR="005172E4">
        <w:t>.</w:t>
      </w:r>
      <w:r>
        <w:t xml:space="preserve"> 2004, and </w:t>
      </w:r>
      <w:proofErr w:type="spellStart"/>
      <w:r>
        <w:t>Nodvin</w:t>
      </w:r>
      <w:proofErr w:type="spellEnd"/>
      <w:r>
        <w:t xml:space="preserve"> et al</w:t>
      </w:r>
      <w:r w:rsidR="005172E4">
        <w:t>.</w:t>
      </w:r>
      <w:r>
        <w:t xml:space="preserve"> 1995). This Nitrogen deposition is about the highest found in the United States. Nitrogen deposition, especially in combination with higher atmospheric CO</w:t>
      </w:r>
      <w:r w:rsidRPr="00F56493">
        <w:rPr>
          <w:vertAlign w:val="superscript"/>
        </w:rPr>
        <w:t>2</w:t>
      </w:r>
      <w:r>
        <w:t xml:space="preserve"> </w:t>
      </w:r>
      <w:r>
        <w:lastRenderedPageBreak/>
        <w:t xml:space="preserve">concentrations and warmer winter temperatures may be driving a more rapid transition from the grassy </w:t>
      </w:r>
      <w:proofErr w:type="spellStart"/>
      <w:r>
        <w:t>balds</w:t>
      </w:r>
      <w:proofErr w:type="spellEnd"/>
      <w:r>
        <w:t xml:space="preserve"> (Class A) to the shrubby open condition (Class C) and from shrubby open to late development open (Class D) (Sturm et al</w:t>
      </w:r>
      <w:r w:rsidR="005172E4">
        <w:t>.</w:t>
      </w:r>
      <w:r>
        <w:t xml:space="preserve"> 2005). The productivity of many ecosystems is Nitrogen limited, so the extended growing season and warmer temperatures associated with climate warming and the potential productivity gains from higher atmospheric CO</w:t>
      </w:r>
      <w:r w:rsidRPr="00F56493">
        <w:rPr>
          <w:vertAlign w:val="superscript"/>
        </w:rPr>
        <w:t>2</w:t>
      </w:r>
      <w:r>
        <w:t xml:space="preserve"> availability are Nitrogen limited. In these high elevation systems, however the Nitrogen deposition may be facilitating higher productivity, which in the absence of grazing, speeds the transition from grassy to woody plant dominance. This may explain why the vegetation dynamics today is different from the modeled dynamics in pre-settlement times.</w:t>
      </w:r>
    </w:p>
    <w:p w:rsidR="004772CA" w:rsidP="004772CA" w:rsidRDefault="004772CA" w14:paraId="399A68DC" w14:textId="77777777">
      <w:pPr>
        <w:pStyle w:val="InfoPara"/>
      </w:pPr>
      <w:r>
        <w:t>Comments</w:t>
      </w:r>
    </w:p>
    <w:p w:rsidR="00BC3144" w:rsidP="00BC3144" w:rsidRDefault="00BC3144" w14:paraId="73B58A19" w14:textId="77777777">
      <w:pPr>
        <w:rPr>
          <w:b/>
        </w:rPr>
      </w:pPr>
    </w:p>
    <w:p w:rsidR="004772CA" w:rsidP="004772CA" w:rsidRDefault="004772CA" w14:paraId="167FDA8B" w14:textId="77777777">
      <w:pPr>
        <w:pStyle w:val="ReportSection"/>
      </w:pPr>
      <w:r>
        <w:t>Succession Classes</w:t>
      </w:r>
    </w:p>
    <w:p w:rsidR="004772CA" w:rsidP="004772CA" w:rsidRDefault="004772CA" w14:paraId="41EFCAE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72CA" w:rsidP="004772CA" w:rsidRDefault="004772CA" w14:paraId="2747F9E7"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72CA" w:rsidP="004772CA" w:rsidRDefault="004772CA" w14:paraId="567C7360" w14:textId="77777777"/>
    <w:p w:rsidR="004772CA" w:rsidP="004772CA" w:rsidRDefault="004772CA" w14:paraId="7F630D6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36"/>
        <w:gridCol w:w="2112"/>
        <w:gridCol w:w="1956"/>
      </w:tblGrid>
      <w:tr w:rsidRPr="004772CA" w:rsidR="004772CA" w:rsidTr="004772CA" w14:paraId="7EF6D0A1" w14:textId="77777777">
        <w:tc>
          <w:tcPr>
            <w:tcW w:w="1140" w:type="dxa"/>
            <w:tcBorders>
              <w:top w:val="single" w:color="auto" w:sz="2" w:space="0"/>
              <w:bottom w:val="single" w:color="000000" w:sz="12" w:space="0"/>
            </w:tcBorders>
            <w:shd w:val="clear" w:color="auto" w:fill="auto"/>
          </w:tcPr>
          <w:p w:rsidRPr="004772CA" w:rsidR="004772CA" w:rsidP="009E09B3" w:rsidRDefault="004772CA" w14:paraId="16052479" w14:textId="77777777">
            <w:pPr>
              <w:rPr>
                <w:b/>
                <w:bCs/>
              </w:rPr>
            </w:pPr>
            <w:r w:rsidRPr="004772CA">
              <w:rPr>
                <w:b/>
                <w:bCs/>
              </w:rPr>
              <w:t>Symbol</w:t>
            </w:r>
          </w:p>
        </w:tc>
        <w:tc>
          <w:tcPr>
            <w:tcW w:w="2436" w:type="dxa"/>
            <w:tcBorders>
              <w:top w:val="single" w:color="auto" w:sz="2" w:space="0"/>
              <w:bottom w:val="single" w:color="000000" w:sz="12" w:space="0"/>
            </w:tcBorders>
            <w:shd w:val="clear" w:color="auto" w:fill="auto"/>
          </w:tcPr>
          <w:p w:rsidRPr="004772CA" w:rsidR="004772CA" w:rsidP="009E09B3" w:rsidRDefault="004772CA" w14:paraId="5E54EE87" w14:textId="77777777">
            <w:pPr>
              <w:rPr>
                <w:b/>
                <w:bCs/>
              </w:rPr>
            </w:pPr>
            <w:r w:rsidRPr="004772CA">
              <w:rPr>
                <w:b/>
                <w:bCs/>
              </w:rPr>
              <w:t>Scientific Name</w:t>
            </w:r>
          </w:p>
        </w:tc>
        <w:tc>
          <w:tcPr>
            <w:tcW w:w="2112" w:type="dxa"/>
            <w:tcBorders>
              <w:top w:val="single" w:color="auto" w:sz="2" w:space="0"/>
              <w:bottom w:val="single" w:color="000000" w:sz="12" w:space="0"/>
            </w:tcBorders>
            <w:shd w:val="clear" w:color="auto" w:fill="auto"/>
          </w:tcPr>
          <w:p w:rsidRPr="004772CA" w:rsidR="004772CA" w:rsidP="009E09B3" w:rsidRDefault="004772CA" w14:paraId="7B4F9033" w14:textId="77777777">
            <w:pPr>
              <w:rPr>
                <w:b/>
                <w:bCs/>
              </w:rPr>
            </w:pPr>
            <w:r w:rsidRPr="004772CA">
              <w:rPr>
                <w:b/>
                <w:bCs/>
              </w:rPr>
              <w:t>Common Name</w:t>
            </w:r>
          </w:p>
        </w:tc>
        <w:tc>
          <w:tcPr>
            <w:tcW w:w="1956" w:type="dxa"/>
            <w:tcBorders>
              <w:top w:val="single" w:color="auto" w:sz="2" w:space="0"/>
              <w:bottom w:val="single" w:color="000000" w:sz="12" w:space="0"/>
            </w:tcBorders>
            <w:shd w:val="clear" w:color="auto" w:fill="auto"/>
          </w:tcPr>
          <w:p w:rsidRPr="004772CA" w:rsidR="004772CA" w:rsidP="009E09B3" w:rsidRDefault="004772CA" w14:paraId="365BE898" w14:textId="77777777">
            <w:pPr>
              <w:rPr>
                <w:b/>
                <w:bCs/>
              </w:rPr>
            </w:pPr>
            <w:r w:rsidRPr="004772CA">
              <w:rPr>
                <w:b/>
                <w:bCs/>
              </w:rPr>
              <w:t>Canopy Position</w:t>
            </w:r>
          </w:p>
        </w:tc>
      </w:tr>
      <w:tr w:rsidRPr="004772CA" w:rsidR="004772CA" w:rsidTr="004772CA" w14:paraId="40118864" w14:textId="77777777">
        <w:tc>
          <w:tcPr>
            <w:tcW w:w="1140" w:type="dxa"/>
            <w:tcBorders>
              <w:top w:val="single" w:color="000000" w:sz="12" w:space="0"/>
            </w:tcBorders>
            <w:shd w:val="clear" w:color="auto" w:fill="auto"/>
          </w:tcPr>
          <w:p w:rsidRPr="004772CA" w:rsidR="004772CA" w:rsidP="009E09B3" w:rsidRDefault="004772CA" w14:paraId="5DAEA048" w14:textId="77777777">
            <w:pPr>
              <w:rPr>
                <w:bCs/>
              </w:rPr>
            </w:pPr>
            <w:r w:rsidRPr="004772CA">
              <w:rPr>
                <w:bCs/>
              </w:rPr>
              <w:t>DACO</w:t>
            </w:r>
          </w:p>
        </w:tc>
        <w:tc>
          <w:tcPr>
            <w:tcW w:w="2436" w:type="dxa"/>
            <w:tcBorders>
              <w:top w:val="single" w:color="000000" w:sz="12" w:space="0"/>
            </w:tcBorders>
            <w:shd w:val="clear" w:color="auto" w:fill="auto"/>
          </w:tcPr>
          <w:p w:rsidRPr="004772CA" w:rsidR="004772CA" w:rsidP="009E09B3" w:rsidRDefault="004772CA" w14:paraId="0F47C44C" w14:textId="77777777">
            <w:proofErr w:type="spellStart"/>
            <w:r w:rsidRPr="004772CA">
              <w:t>Danthonia</w:t>
            </w:r>
            <w:proofErr w:type="spellEnd"/>
            <w:r w:rsidRPr="004772CA">
              <w:t xml:space="preserve"> </w:t>
            </w:r>
            <w:proofErr w:type="spellStart"/>
            <w:r w:rsidRPr="004772CA">
              <w:t>compressa</w:t>
            </w:r>
            <w:proofErr w:type="spellEnd"/>
          </w:p>
        </w:tc>
        <w:tc>
          <w:tcPr>
            <w:tcW w:w="2112" w:type="dxa"/>
            <w:tcBorders>
              <w:top w:val="single" w:color="000000" w:sz="12" w:space="0"/>
            </w:tcBorders>
            <w:shd w:val="clear" w:color="auto" w:fill="auto"/>
          </w:tcPr>
          <w:p w:rsidRPr="004772CA" w:rsidR="004772CA" w:rsidP="009E09B3" w:rsidRDefault="004772CA" w14:paraId="4F425ECA" w14:textId="77777777">
            <w:r w:rsidRPr="004772CA">
              <w:t xml:space="preserve">Flattened </w:t>
            </w:r>
            <w:proofErr w:type="spellStart"/>
            <w:r w:rsidRPr="004772CA">
              <w:t>oatgrass</w:t>
            </w:r>
            <w:proofErr w:type="spellEnd"/>
          </w:p>
        </w:tc>
        <w:tc>
          <w:tcPr>
            <w:tcW w:w="1956" w:type="dxa"/>
            <w:tcBorders>
              <w:top w:val="single" w:color="000000" w:sz="12" w:space="0"/>
            </w:tcBorders>
            <w:shd w:val="clear" w:color="auto" w:fill="auto"/>
          </w:tcPr>
          <w:p w:rsidRPr="004772CA" w:rsidR="004772CA" w:rsidP="009E09B3" w:rsidRDefault="004772CA" w14:paraId="403B5AA7" w14:textId="77777777">
            <w:r w:rsidRPr="004772CA">
              <w:t>Lower</w:t>
            </w:r>
          </w:p>
        </w:tc>
      </w:tr>
      <w:tr w:rsidRPr="004772CA" w:rsidR="004772CA" w:rsidTr="004772CA" w14:paraId="5A339AEB" w14:textId="77777777">
        <w:tc>
          <w:tcPr>
            <w:tcW w:w="1140" w:type="dxa"/>
            <w:shd w:val="clear" w:color="auto" w:fill="auto"/>
          </w:tcPr>
          <w:p w:rsidRPr="004772CA" w:rsidR="004772CA" w:rsidP="009E09B3" w:rsidRDefault="004772CA" w14:paraId="7BAA485B" w14:textId="77777777">
            <w:pPr>
              <w:rPr>
                <w:bCs/>
              </w:rPr>
            </w:pPr>
            <w:r w:rsidRPr="004772CA">
              <w:rPr>
                <w:bCs/>
              </w:rPr>
              <w:t>CAREX</w:t>
            </w:r>
          </w:p>
        </w:tc>
        <w:tc>
          <w:tcPr>
            <w:tcW w:w="2436" w:type="dxa"/>
            <w:shd w:val="clear" w:color="auto" w:fill="auto"/>
          </w:tcPr>
          <w:p w:rsidRPr="004772CA" w:rsidR="004772CA" w:rsidP="009E09B3" w:rsidRDefault="004772CA" w14:paraId="4EA6B7B4" w14:textId="77777777">
            <w:proofErr w:type="spellStart"/>
            <w:r w:rsidRPr="004772CA">
              <w:t>Carex</w:t>
            </w:r>
            <w:proofErr w:type="spellEnd"/>
          </w:p>
        </w:tc>
        <w:tc>
          <w:tcPr>
            <w:tcW w:w="2112" w:type="dxa"/>
            <w:shd w:val="clear" w:color="auto" w:fill="auto"/>
          </w:tcPr>
          <w:p w:rsidRPr="004772CA" w:rsidR="004772CA" w:rsidP="009E09B3" w:rsidRDefault="004772CA" w14:paraId="6CE25CEA" w14:textId="77777777">
            <w:r w:rsidRPr="004772CA">
              <w:t>Sedge</w:t>
            </w:r>
          </w:p>
        </w:tc>
        <w:tc>
          <w:tcPr>
            <w:tcW w:w="1956" w:type="dxa"/>
            <w:shd w:val="clear" w:color="auto" w:fill="auto"/>
          </w:tcPr>
          <w:p w:rsidRPr="004772CA" w:rsidR="004772CA" w:rsidP="009E09B3" w:rsidRDefault="004772CA" w14:paraId="431365C2" w14:textId="77777777">
            <w:r w:rsidRPr="004772CA">
              <w:t>Lower</w:t>
            </w:r>
          </w:p>
        </w:tc>
      </w:tr>
    </w:tbl>
    <w:p w:rsidR="004772CA" w:rsidP="004772CA" w:rsidRDefault="004772CA" w14:paraId="08CB023D" w14:textId="77777777"/>
    <w:p w:rsidR="004772CA" w:rsidP="004772CA" w:rsidRDefault="004772CA" w14:paraId="6F21A1F8" w14:textId="77777777">
      <w:pPr>
        <w:pStyle w:val="SClassInfoPara"/>
      </w:pPr>
      <w:r>
        <w:t>Description</w:t>
      </w:r>
    </w:p>
    <w:p w:rsidR="004772CA" w:rsidP="004772CA" w:rsidRDefault="004772CA" w14:paraId="784F8FB1" w14:textId="77777777">
      <w:r>
        <w:t>This is the grass bald. Vegetation is herbaceous graminoid, predominantly native grasses and sedges (</w:t>
      </w:r>
      <w:proofErr w:type="spellStart"/>
      <w:r w:rsidRPr="00F56493">
        <w:rPr>
          <w:i/>
        </w:rPr>
        <w:t>Carex</w:t>
      </w:r>
      <w:proofErr w:type="spellEnd"/>
      <w:r>
        <w:t xml:space="preserve"> spp.). The graminoid vegetation is thick and there is a significant thatch or duff layer of grass between the actively growing green leaves and the soil surface. This thick dominance of grasses and sedges provides a competitive advantage to the graminoids, and limits the ability for woody plant seeds to germinate. </w:t>
      </w:r>
    </w:p>
    <w:p w:rsidR="004772CA" w:rsidP="004772CA" w:rsidRDefault="004772CA" w14:paraId="1F486905" w14:textId="77777777"/>
    <w:p w:rsidR="004772CA" w:rsidP="004772CA" w:rsidRDefault="004772CA" w14:paraId="37F1B810" w14:textId="77777777">
      <w:r>
        <w:t xml:space="preserve">Grazing has kept these sites open in the period from European settlement until the first half of the 20th century when land managing agencies acquired lands and grazing ceased. Since that time shrubs and then trees have encroached into the grassy </w:t>
      </w:r>
      <w:proofErr w:type="spellStart"/>
      <w:r>
        <w:t>balds</w:t>
      </w:r>
      <w:proofErr w:type="spellEnd"/>
      <w:r>
        <w:t xml:space="preserve">, with the loss of grassy </w:t>
      </w:r>
      <w:proofErr w:type="spellStart"/>
      <w:r>
        <w:t>balds</w:t>
      </w:r>
      <w:proofErr w:type="spellEnd"/>
      <w:r>
        <w:t xml:space="preserve"> due to the invasion by shrubs and trees at about 1-2%/year (Lindsay &amp; Bratton 1980). There is little evidence of charcoal in the soil; fire is difficult to ignite in the moist environment and the effect of fire has not enhanced an open grassy condition in several management trials (Barden 1978, Lindsay &amp; Bratton 1979, Murdock 1986, White &amp; Sutter 1999). Association of grassy </w:t>
      </w:r>
      <w:proofErr w:type="spellStart"/>
      <w:r>
        <w:t>balds</w:t>
      </w:r>
      <w:proofErr w:type="spellEnd"/>
      <w:r>
        <w:t xml:space="preserve"> with </w:t>
      </w:r>
      <w:r w:rsidR="005172E4">
        <w:t>N</w:t>
      </w:r>
      <w:r>
        <w:t xml:space="preserve">ative American use or the grazing of native large herbivores (Elk, Woodland Bison, and even Pleistocene megafauna) is a common factor in the explanation of the persistence of grassy </w:t>
      </w:r>
      <w:proofErr w:type="spellStart"/>
      <w:r>
        <w:t>balds</w:t>
      </w:r>
      <w:proofErr w:type="spellEnd"/>
      <w:r>
        <w:t xml:space="preserve"> in the pre-settlement landscape (Wells 1936, Wells 1937, </w:t>
      </w:r>
      <w:proofErr w:type="spellStart"/>
      <w:r>
        <w:t>Wiegl</w:t>
      </w:r>
      <w:proofErr w:type="spellEnd"/>
      <w:r>
        <w:t xml:space="preserve"> &amp; Knowles 1999). This is incorporated into the VDDT model as lack of grazing (alternative succession) leading to class C. </w:t>
      </w:r>
    </w:p>
    <w:p w:rsidR="004772CA" w:rsidP="004772CA" w:rsidRDefault="004772CA" w14:paraId="4F2F1015" w14:textId="77777777"/>
    <w:p w:rsidR="004772CA" w:rsidP="004772CA" w:rsidRDefault="004772CA" w14:paraId="5B88E066" w14:textId="77777777">
      <w:r>
        <w:lastRenderedPageBreak/>
        <w:t xml:space="preserve">Another factor in the distribution of the grassy </w:t>
      </w:r>
      <w:proofErr w:type="spellStart"/>
      <w:r>
        <w:t>balds</w:t>
      </w:r>
      <w:proofErr w:type="spellEnd"/>
      <w:r>
        <w:t xml:space="preserve"> is the association with high elevation springs (Wells 1936, Wells 1937) which could have attracted native grazers and native Americans, and were certainly an </w:t>
      </w:r>
      <w:proofErr w:type="gramStart"/>
      <w:r>
        <w:t>important factor</w:t>
      </w:r>
      <w:proofErr w:type="gramEnd"/>
      <w:r>
        <w:t xml:space="preserve"> in the selection of sites for livestock grazing by white settlers. </w:t>
      </w:r>
    </w:p>
    <w:p w:rsidR="004772CA" w:rsidP="004772CA" w:rsidRDefault="004772CA" w14:paraId="2D15A30A" w14:textId="77777777"/>
    <w:p>
      <w:r>
        <w:rPr>
          <w:i/>
          <w:u w:val="single"/>
        </w:rPr>
        <w:t>Maximum Tree Size Class</w:t>
      </w:r>
      <w:br/>
      <w:r>
        <w:t>None</w:t>
      </w:r>
    </w:p>
    <w:p w:rsidR="004772CA" w:rsidP="004772CA" w:rsidRDefault="004772CA" w14:paraId="321C8562"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772CA" w:rsidP="004772CA" w:rsidRDefault="004772CA" w14:paraId="793737F3" w14:textId="77777777"/>
    <w:p w:rsidR="004772CA" w:rsidP="004772CA" w:rsidRDefault="004772CA" w14:paraId="566A6DD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012"/>
        <w:gridCol w:w="2688"/>
        <w:gridCol w:w="1956"/>
      </w:tblGrid>
      <w:tr w:rsidRPr="004772CA" w:rsidR="004772CA" w:rsidTr="004772CA" w14:paraId="685A58C4" w14:textId="77777777">
        <w:tc>
          <w:tcPr>
            <w:tcW w:w="1176" w:type="dxa"/>
            <w:tcBorders>
              <w:top w:val="single" w:color="auto" w:sz="2" w:space="0"/>
              <w:bottom w:val="single" w:color="000000" w:sz="12" w:space="0"/>
            </w:tcBorders>
            <w:shd w:val="clear" w:color="auto" w:fill="auto"/>
          </w:tcPr>
          <w:p w:rsidRPr="004772CA" w:rsidR="004772CA" w:rsidP="005D4E93" w:rsidRDefault="004772CA" w14:paraId="4C05E2F2" w14:textId="77777777">
            <w:pPr>
              <w:rPr>
                <w:b/>
                <w:bCs/>
              </w:rPr>
            </w:pPr>
            <w:r w:rsidRPr="004772CA">
              <w:rPr>
                <w:b/>
                <w:bCs/>
              </w:rPr>
              <w:t>Symbol</w:t>
            </w:r>
          </w:p>
        </w:tc>
        <w:tc>
          <w:tcPr>
            <w:tcW w:w="3012" w:type="dxa"/>
            <w:tcBorders>
              <w:top w:val="single" w:color="auto" w:sz="2" w:space="0"/>
              <w:bottom w:val="single" w:color="000000" w:sz="12" w:space="0"/>
            </w:tcBorders>
            <w:shd w:val="clear" w:color="auto" w:fill="auto"/>
          </w:tcPr>
          <w:p w:rsidRPr="004772CA" w:rsidR="004772CA" w:rsidP="005D4E93" w:rsidRDefault="004772CA" w14:paraId="18E03D13" w14:textId="77777777">
            <w:pPr>
              <w:rPr>
                <w:b/>
                <w:bCs/>
              </w:rPr>
            </w:pPr>
            <w:r w:rsidRPr="004772CA">
              <w:rPr>
                <w:b/>
                <w:bCs/>
              </w:rPr>
              <w:t>Scientific Name</w:t>
            </w:r>
          </w:p>
        </w:tc>
        <w:tc>
          <w:tcPr>
            <w:tcW w:w="2688" w:type="dxa"/>
            <w:tcBorders>
              <w:top w:val="single" w:color="auto" w:sz="2" w:space="0"/>
              <w:bottom w:val="single" w:color="000000" w:sz="12" w:space="0"/>
            </w:tcBorders>
            <w:shd w:val="clear" w:color="auto" w:fill="auto"/>
          </w:tcPr>
          <w:p w:rsidRPr="004772CA" w:rsidR="004772CA" w:rsidP="005D4E93" w:rsidRDefault="004772CA" w14:paraId="6D93CF9A" w14:textId="77777777">
            <w:pPr>
              <w:rPr>
                <w:b/>
                <w:bCs/>
              </w:rPr>
            </w:pPr>
            <w:r w:rsidRPr="004772CA">
              <w:rPr>
                <w:b/>
                <w:bCs/>
              </w:rPr>
              <w:t>Common Name</w:t>
            </w:r>
          </w:p>
        </w:tc>
        <w:tc>
          <w:tcPr>
            <w:tcW w:w="1956" w:type="dxa"/>
            <w:tcBorders>
              <w:top w:val="single" w:color="auto" w:sz="2" w:space="0"/>
              <w:bottom w:val="single" w:color="000000" w:sz="12" w:space="0"/>
            </w:tcBorders>
            <w:shd w:val="clear" w:color="auto" w:fill="auto"/>
          </w:tcPr>
          <w:p w:rsidRPr="004772CA" w:rsidR="004772CA" w:rsidP="005D4E93" w:rsidRDefault="004772CA" w14:paraId="5A902EA5" w14:textId="77777777">
            <w:pPr>
              <w:rPr>
                <w:b/>
                <w:bCs/>
              </w:rPr>
            </w:pPr>
            <w:r w:rsidRPr="004772CA">
              <w:rPr>
                <w:b/>
                <w:bCs/>
              </w:rPr>
              <w:t>Canopy Position</w:t>
            </w:r>
          </w:p>
        </w:tc>
      </w:tr>
      <w:tr w:rsidRPr="004772CA" w:rsidR="004772CA" w:rsidTr="004772CA" w14:paraId="333BD257" w14:textId="77777777">
        <w:tc>
          <w:tcPr>
            <w:tcW w:w="1176" w:type="dxa"/>
            <w:tcBorders>
              <w:top w:val="single" w:color="000000" w:sz="12" w:space="0"/>
            </w:tcBorders>
            <w:shd w:val="clear" w:color="auto" w:fill="auto"/>
          </w:tcPr>
          <w:p w:rsidRPr="004772CA" w:rsidR="004772CA" w:rsidP="005D4E93" w:rsidRDefault="004772CA" w14:paraId="6D0C3576" w14:textId="77777777">
            <w:pPr>
              <w:rPr>
                <w:bCs/>
              </w:rPr>
            </w:pPr>
            <w:r w:rsidRPr="004772CA">
              <w:rPr>
                <w:bCs/>
              </w:rPr>
              <w:t>RHCA8</w:t>
            </w:r>
          </w:p>
        </w:tc>
        <w:tc>
          <w:tcPr>
            <w:tcW w:w="3012" w:type="dxa"/>
            <w:tcBorders>
              <w:top w:val="single" w:color="000000" w:sz="12" w:space="0"/>
            </w:tcBorders>
            <w:shd w:val="clear" w:color="auto" w:fill="auto"/>
          </w:tcPr>
          <w:p w:rsidRPr="004772CA" w:rsidR="004772CA" w:rsidP="005D4E93" w:rsidRDefault="004772CA" w14:paraId="086BDD0B" w14:textId="77777777">
            <w:r w:rsidRPr="004772CA">
              <w:t xml:space="preserve">Rhododendron </w:t>
            </w:r>
            <w:proofErr w:type="spellStart"/>
            <w:r w:rsidRPr="004772CA">
              <w:t>catawbiense</w:t>
            </w:r>
            <w:proofErr w:type="spellEnd"/>
          </w:p>
        </w:tc>
        <w:tc>
          <w:tcPr>
            <w:tcW w:w="2688" w:type="dxa"/>
            <w:tcBorders>
              <w:top w:val="single" w:color="000000" w:sz="12" w:space="0"/>
            </w:tcBorders>
            <w:shd w:val="clear" w:color="auto" w:fill="auto"/>
          </w:tcPr>
          <w:p w:rsidRPr="004772CA" w:rsidR="004772CA" w:rsidP="005D4E93" w:rsidRDefault="004772CA" w14:paraId="2D0B9523" w14:textId="77777777">
            <w:r w:rsidRPr="004772CA">
              <w:t>Catawba rosebay</w:t>
            </w:r>
          </w:p>
        </w:tc>
        <w:tc>
          <w:tcPr>
            <w:tcW w:w="1956" w:type="dxa"/>
            <w:tcBorders>
              <w:top w:val="single" w:color="000000" w:sz="12" w:space="0"/>
            </w:tcBorders>
            <w:shd w:val="clear" w:color="auto" w:fill="auto"/>
          </w:tcPr>
          <w:p w:rsidRPr="004772CA" w:rsidR="004772CA" w:rsidP="005D4E93" w:rsidRDefault="004772CA" w14:paraId="306524A6" w14:textId="77777777">
            <w:r w:rsidRPr="004772CA">
              <w:t>Middle</w:t>
            </w:r>
          </w:p>
        </w:tc>
      </w:tr>
      <w:tr w:rsidRPr="004772CA" w:rsidR="004772CA" w:rsidTr="004772CA" w14:paraId="0FA19C19" w14:textId="77777777">
        <w:tc>
          <w:tcPr>
            <w:tcW w:w="1176" w:type="dxa"/>
            <w:shd w:val="clear" w:color="auto" w:fill="auto"/>
          </w:tcPr>
          <w:p w:rsidRPr="004772CA" w:rsidR="004772CA" w:rsidP="005D4E93" w:rsidRDefault="004772CA" w14:paraId="19012BE0" w14:textId="77777777">
            <w:pPr>
              <w:rPr>
                <w:bCs/>
              </w:rPr>
            </w:pPr>
            <w:r w:rsidRPr="004772CA">
              <w:rPr>
                <w:bCs/>
              </w:rPr>
              <w:t>RHMA4</w:t>
            </w:r>
          </w:p>
        </w:tc>
        <w:tc>
          <w:tcPr>
            <w:tcW w:w="3012" w:type="dxa"/>
            <w:shd w:val="clear" w:color="auto" w:fill="auto"/>
          </w:tcPr>
          <w:p w:rsidRPr="004772CA" w:rsidR="004772CA" w:rsidP="005D4E93" w:rsidRDefault="004772CA" w14:paraId="5CFCE2CD" w14:textId="77777777">
            <w:r w:rsidRPr="004772CA">
              <w:t>Rhododendron maximum</w:t>
            </w:r>
          </w:p>
        </w:tc>
        <w:tc>
          <w:tcPr>
            <w:tcW w:w="2688" w:type="dxa"/>
            <w:shd w:val="clear" w:color="auto" w:fill="auto"/>
          </w:tcPr>
          <w:p w:rsidRPr="004772CA" w:rsidR="004772CA" w:rsidP="005D4E93" w:rsidRDefault="004772CA" w14:paraId="6C95B5AD" w14:textId="77777777">
            <w:r w:rsidRPr="004772CA">
              <w:t>Great laurel</w:t>
            </w:r>
          </w:p>
        </w:tc>
        <w:tc>
          <w:tcPr>
            <w:tcW w:w="1956" w:type="dxa"/>
            <w:shd w:val="clear" w:color="auto" w:fill="auto"/>
          </w:tcPr>
          <w:p w:rsidRPr="004772CA" w:rsidR="004772CA" w:rsidP="005D4E93" w:rsidRDefault="004772CA" w14:paraId="46679A92" w14:textId="77777777">
            <w:r w:rsidRPr="004772CA">
              <w:t>Middle</w:t>
            </w:r>
          </w:p>
        </w:tc>
      </w:tr>
      <w:tr w:rsidRPr="004772CA" w:rsidR="004772CA" w:rsidTr="004772CA" w14:paraId="5971B243" w14:textId="77777777">
        <w:tc>
          <w:tcPr>
            <w:tcW w:w="1176" w:type="dxa"/>
            <w:shd w:val="clear" w:color="auto" w:fill="auto"/>
          </w:tcPr>
          <w:p w:rsidRPr="004772CA" w:rsidR="004772CA" w:rsidP="005D4E93" w:rsidRDefault="004772CA" w14:paraId="45EE2261" w14:textId="77777777">
            <w:pPr>
              <w:rPr>
                <w:bCs/>
              </w:rPr>
            </w:pPr>
            <w:r w:rsidRPr="004772CA">
              <w:rPr>
                <w:bCs/>
              </w:rPr>
              <w:t>RHMI2</w:t>
            </w:r>
          </w:p>
        </w:tc>
        <w:tc>
          <w:tcPr>
            <w:tcW w:w="3012" w:type="dxa"/>
            <w:shd w:val="clear" w:color="auto" w:fill="auto"/>
          </w:tcPr>
          <w:p w:rsidRPr="004772CA" w:rsidR="004772CA" w:rsidP="005D4E93" w:rsidRDefault="004772CA" w14:paraId="5BA9BF06" w14:textId="77777777">
            <w:r w:rsidRPr="004772CA">
              <w:t>Rhododendron minus</w:t>
            </w:r>
          </w:p>
        </w:tc>
        <w:tc>
          <w:tcPr>
            <w:tcW w:w="2688" w:type="dxa"/>
            <w:shd w:val="clear" w:color="auto" w:fill="auto"/>
          </w:tcPr>
          <w:p w:rsidRPr="004772CA" w:rsidR="004772CA" w:rsidP="005D4E93" w:rsidRDefault="004772CA" w14:paraId="1A123694" w14:textId="77777777">
            <w:r w:rsidRPr="004772CA">
              <w:t>Piedmont rhododendron</w:t>
            </w:r>
          </w:p>
        </w:tc>
        <w:tc>
          <w:tcPr>
            <w:tcW w:w="1956" w:type="dxa"/>
            <w:shd w:val="clear" w:color="auto" w:fill="auto"/>
          </w:tcPr>
          <w:p w:rsidRPr="004772CA" w:rsidR="004772CA" w:rsidP="005D4E93" w:rsidRDefault="004772CA" w14:paraId="47C486BC" w14:textId="77777777">
            <w:r w:rsidRPr="004772CA">
              <w:t>Middle</w:t>
            </w:r>
          </w:p>
        </w:tc>
      </w:tr>
      <w:tr w:rsidRPr="004772CA" w:rsidR="004772CA" w:rsidTr="004772CA" w14:paraId="6CB6E4BE" w14:textId="77777777">
        <w:tc>
          <w:tcPr>
            <w:tcW w:w="1176" w:type="dxa"/>
            <w:shd w:val="clear" w:color="auto" w:fill="auto"/>
          </w:tcPr>
          <w:p w:rsidRPr="004772CA" w:rsidR="004772CA" w:rsidP="005D4E93" w:rsidRDefault="004772CA" w14:paraId="79D0979E" w14:textId="77777777">
            <w:pPr>
              <w:rPr>
                <w:bCs/>
              </w:rPr>
            </w:pPr>
            <w:r w:rsidRPr="004772CA">
              <w:rPr>
                <w:bCs/>
              </w:rPr>
              <w:t>KALA</w:t>
            </w:r>
          </w:p>
        </w:tc>
        <w:tc>
          <w:tcPr>
            <w:tcW w:w="3012" w:type="dxa"/>
            <w:shd w:val="clear" w:color="auto" w:fill="auto"/>
          </w:tcPr>
          <w:p w:rsidRPr="004772CA" w:rsidR="004772CA" w:rsidP="005D4E93" w:rsidRDefault="004772CA" w14:paraId="52557C16" w14:textId="77777777">
            <w:r w:rsidRPr="004772CA">
              <w:t xml:space="preserve">Kalmia </w:t>
            </w:r>
            <w:proofErr w:type="spellStart"/>
            <w:r w:rsidRPr="004772CA">
              <w:t>latifolia</w:t>
            </w:r>
            <w:proofErr w:type="spellEnd"/>
          </w:p>
        </w:tc>
        <w:tc>
          <w:tcPr>
            <w:tcW w:w="2688" w:type="dxa"/>
            <w:shd w:val="clear" w:color="auto" w:fill="auto"/>
          </w:tcPr>
          <w:p w:rsidRPr="004772CA" w:rsidR="004772CA" w:rsidP="005D4E93" w:rsidRDefault="004772CA" w14:paraId="34864337" w14:textId="77777777">
            <w:r w:rsidRPr="004772CA">
              <w:t>Mountain laurel</w:t>
            </w:r>
          </w:p>
        </w:tc>
        <w:tc>
          <w:tcPr>
            <w:tcW w:w="1956" w:type="dxa"/>
            <w:shd w:val="clear" w:color="auto" w:fill="auto"/>
          </w:tcPr>
          <w:p w:rsidRPr="004772CA" w:rsidR="004772CA" w:rsidP="005D4E93" w:rsidRDefault="004772CA" w14:paraId="1DCD6C0D" w14:textId="77777777">
            <w:r w:rsidRPr="004772CA">
              <w:t>Middle</w:t>
            </w:r>
          </w:p>
        </w:tc>
      </w:tr>
    </w:tbl>
    <w:p w:rsidR="004772CA" w:rsidP="004772CA" w:rsidRDefault="004772CA" w14:paraId="3F724BCD" w14:textId="77777777"/>
    <w:p w:rsidR="004772CA" w:rsidP="004772CA" w:rsidRDefault="004772CA" w14:paraId="1ED2DE34" w14:textId="77777777">
      <w:pPr>
        <w:pStyle w:val="SClassInfoPara"/>
      </w:pPr>
      <w:r>
        <w:t>Description</w:t>
      </w:r>
    </w:p>
    <w:p w:rsidR="004772CA" w:rsidP="004772CA" w:rsidRDefault="004772CA" w14:paraId="1AA3257E" w14:textId="521EA5F2">
      <w:r>
        <w:t>Heath bald, dominate</w:t>
      </w:r>
      <w:r w:rsidR="00D143C1">
        <w:t xml:space="preserve">d </w:t>
      </w:r>
      <w:r>
        <w:t xml:space="preserve">by heath shrubs. Heath </w:t>
      </w:r>
      <w:proofErr w:type="spellStart"/>
      <w:r>
        <w:t>balds</w:t>
      </w:r>
      <w:proofErr w:type="spellEnd"/>
      <w:r>
        <w:t xml:space="preserve"> occur on 4-9% of the sites suitable for them (White, Wilds &amp; Stratton 2001). These sites tend to have some fire influence, and are found on ridges and may have scattered trees. Some sites were logged in the first half of the 20th century, then burned in intense logging slash fires. In the absence of any disturbance for an extended </w:t>
      </w:r>
      <w:r w:rsidR="00785449">
        <w:t>period,</w:t>
      </w:r>
      <w:r>
        <w:t xml:space="preserve"> these </w:t>
      </w:r>
      <w:proofErr w:type="spellStart"/>
      <w:r>
        <w:t>balds</w:t>
      </w:r>
      <w:proofErr w:type="spellEnd"/>
      <w:r>
        <w:t xml:space="preserve"> may transit</w:t>
      </w:r>
      <w:r w:rsidR="00D143C1">
        <w:t>ion to other classes</w:t>
      </w:r>
      <w:r>
        <w:t>.</w:t>
      </w:r>
    </w:p>
    <w:p w:rsidR="004772CA" w:rsidP="004772CA" w:rsidRDefault="004772CA" w14:paraId="7FE219E0" w14:textId="77777777"/>
    <w:p w:rsidR="00785449" w:rsidP="00785449" w:rsidRDefault="00785449" w14:paraId="66479DA6" w14:textId="4ED563BF">
      <w:pPr>
        <w:rPr>
          <w:sz w:val="22"/>
          <w:szCs w:val="22"/>
        </w:rPr>
      </w:pPr>
      <w:r>
        <w:t xml:space="preserve">According to White, Wilds and Stratton (2001), "Heath </w:t>
      </w:r>
      <w:proofErr w:type="spellStart"/>
      <w:r>
        <w:t>balds</w:t>
      </w:r>
      <w:proofErr w:type="spellEnd"/>
      <w:r>
        <w:t xml:space="preserve"> are distinctive in structure and composition: they have a 1-2m tall evergreen canopy, deep leaf litter, very acidic A-horizons (Cain 1931), low species richness, and a mostly woody flora (ca. 15 woody species, 12 of which are in </w:t>
      </w:r>
      <w:proofErr w:type="spellStart"/>
      <w:r>
        <w:t>Ericaceae</w:t>
      </w:r>
      <w:proofErr w:type="spellEnd"/>
      <w:r>
        <w:t xml:space="preserve">, and five herbaceous species; P. White unpublished). Dominants include </w:t>
      </w:r>
      <w:r w:rsidRPr="00785449">
        <w:rPr>
          <w:i/>
        </w:rPr>
        <w:t xml:space="preserve">Rhododendron maximum, R. </w:t>
      </w:r>
      <w:proofErr w:type="spellStart"/>
      <w:r w:rsidRPr="00785449">
        <w:rPr>
          <w:i/>
        </w:rPr>
        <w:t>catawbiense</w:t>
      </w:r>
      <w:proofErr w:type="spellEnd"/>
      <w:r w:rsidRPr="00785449">
        <w:rPr>
          <w:i/>
        </w:rPr>
        <w:t xml:space="preserve">, R. minus, Kalmia </w:t>
      </w:r>
      <w:proofErr w:type="spellStart"/>
      <w:r w:rsidRPr="00785449">
        <w:rPr>
          <w:i/>
        </w:rPr>
        <w:t>latifolia</w:t>
      </w:r>
      <w:proofErr w:type="spellEnd"/>
      <w:r>
        <w:t xml:space="preserve">, and </w:t>
      </w:r>
      <w:proofErr w:type="spellStart"/>
      <w:r w:rsidRPr="00785449">
        <w:rPr>
          <w:i/>
        </w:rPr>
        <w:t>Leiophyllum</w:t>
      </w:r>
      <w:proofErr w:type="spellEnd"/>
      <w:r w:rsidRPr="00785449">
        <w:rPr>
          <w:i/>
        </w:rPr>
        <w:t xml:space="preserve"> </w:t>
      </w:r>
      <w:proofErr w:type="spellStart"/>
      <w:r w:rsidRPr="00785449">
        <w:rPr>
          <w:i/>
        </w:rPr>
        <w:t>buxifolium</w:t>
      </w:r>
      <w:proofErr w:type="spellEnd"/>
      <w:r>
        <w:t xml:space="preserve">. Heath </w:t>
      </w:r>
      <w:proofErr w:type="spellStart"/>
      <w:r>
        <w:t>balds</w:t>
      </w:r>
      <w:proofErr w:type="spellEnd"/>
      <w:r>
        <w:t xml:space="preserve"> are abruptly bounded by much taller forests and thus are easily mapped. Comparison of selected heath </w:t>
      </w:r>
      <w:proofErr w:type="spellStart"/>
      <w:r>
        <w:t>balds</w:t>
      </w:r>
      <w:proofErr w:type="spellEnd"/>
      <w:r>
        <w:t xml:space="preserve"> on 1930s and 1980s aerial photographs showed no changes in area (P. White unpublished); past studies have also treated these communities as stable (Whittaker 1956; Cain 1930b). There are almost no tree seedlings established in heath </w:t>
      </w:r>
      <w:proofErr w:type="spellStart"/>
      <w:r>
        <w:t>balds</w:t>
      </w:r>
      <w:proofErr w:type="spellEnd"/>
      <w:r>
        <w:t xml:space="preserve"> because of the dense evergreen canopy and the thick, acidic leaf litter. Productivity in heath </w:t>
      </w:r>
      <w:proofErr w:type="spellStart"/>
      <w:r>
        <w:t>balds</w:t>
      </w:r>
      <w:proofErr w:type="spellEnd"/>
      <w:r>
        <w:t xml:space="preserve"> is low (Whittaker 1961, 1962)."</w:t>
      </w:r>
    </w:p>
    <w:p w:rsidR="00785449" w:rsidP="004772CA" w:rsidRDefault="00785449" w14:paraId="7FE39F1B" w14:textId="77777777"/>
    <w:p w:rsidR="004772CA" w:rsidP="004772CA" w:rsidRDefault="004772CA" w14:paraId="2007B50A" w14:textId="07EFB104">
      <w:r>
        <w:t xml:space="preserve">Heath </w:t>
      </w:r>
      <w:proofErr w:type="spellStart"/>
      <w:r>
        <w:t>balds</w:t>
      </w:r>
      <w:proofErr w:type="spellEnd"/>
      <w:r>
        <w:t xml:space="preserve"> are distinctive in structure and composition</w:t>
      </w:r>
      <w:r w:rsidR="00785449">
        <w:t xml:space="preserve"> in that</w:t>
      </w:r>
      <w:r>
        <w:t xml:space="preserve"> they have a 1-2m tall evergreen canopy</w:t>
      </w:r>
      <w:r w:rsidR="00785449">
        <w:t>.</w:t>
      </w:r>
    </w:p>
    <w:p w:rsidR="004772CA" w:rsidP="004772CA" w:rsidRDefault="004772CA" w14:paraId="62B9147A" w14:textId="77777777"/>
    <w:p>
      <w:r>
        <w:rPr>
          <w:i/>
          <w:u w:val="single"/>
        </w:rPr>
        <w:t>Maximum Tree Size Class</w:t>
      </w:r>
      <w:br/>
      <w:r>
        <w:t>None</w:t>
      </w:r>
    </w:p>
    <w:p w:rsidR="004772CA" w:rsidP="004772CA" w:rsidRDefault="004772CA" w14:paraId="71536FF9"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772CA" w:rsidP="004772CA" w:rsidRDefault="004772CA" w14:paraId="04792CD7" w14:textId="77777777"/>
    <w:p w:rsidR="004772CA" w:rsidP="004772CA" w:rsidRDefault="004772CA" w14:paraId="37B9D46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36"/>
        <w:gridCol w:w="2664"/>
        <w:gridCol w:w="1956"/>
      </w:tblGrid>
      <w:tr w:rsidRPr="004772CA" w:rsidR="004772CA" w:rsidTr="004772CA" w14:paraId="3ED247CA" w14:textId="77777777">
        <w:tc>
          <w:tcPr>
            <w:tcW w:w="1152" w:type="dxa"/>
            <w:tcBorders>
              <w:top w:val="single" w:color="auto" w:sz="2" w:space="0"/>
              <w:bottom w:val="single" w:color="000000" w:sz="12" w:space="0"/>
            </w:tcBorders>
            <w:shd w:val="clear" w:color="auto" w:fill="auto"/>
          </w:tcPr>
          <w:p w:rsidRPr="004772CA" w:rsidR="004772CA" w:rsidP="00C27F28" w:rsidRDefault="004772CA" w14:paraId="6F1631E8" w14:textId="77777777">
            <w:pPr>
              <w:rPr>
                <w:b/>
                <w:bCs/>
              </w:rPr>
            </w:pPr>
            <w:r w:rsidRPr="004772CA">
              <w:rPr>
                <w:b/>
                <w:bCs/>
              </w:rPr>
              <w:lastRenderedPageBreak/>
              <w:t>Symbol</w:t>
            </w:r>
          </w:p>
        </w:tc>
        <w:tc>
          <w:tcPr>
            <w:tcW w:w="2436" w:type="dxa"/>
            <w:tcBorders>
              <w:top w:val="single" w:color="auto" w:sz="2" w:space="0"/>
              <w:bottom w:val="single" w:color="000000" w:sz="12" w:space="0"/>
            </w:tcBorders>
            <w:shd w:val="clear" w:color="auto" w:fill="auto"/>
          </w:tcPr>
          <w:p w:rsidRPr="004772CA" w:rsidR="004772CA" w:rsidP="00C27F28" w:rsidRDefault="004772CA" w14:paraId="41857DDA" w14:textId="77777777">
            <w:pPr>
              <w:rPr>
                <w:b/>
                <w:bCs/>
              </w:rPr>
            </w:pPr>
            <w:r w:rsidRPr="004772CA">
              <w:rPr>
                <w:b/>
                <w:bCs/>
              </w:rPr>
              <w:t>Scientific Name</w:t>
            </w:r>
          </w:p>
        </w:tc>
        <w:tc>
          <w:tcPr>
            <w:tcW w:w="2664" w:type="dxa"/>
            <w:tcBorders>
              <w:top w:val="single" w:color="auto" w:sz="2" w:space="0"/>
              <w:bottom w:val="single" w:color="000000" w:sz="12" w:space="0"/>
            </w:tcBorders>
            <w:shd w:val="clear" w:color="auto" w:fill="auto"/>
          </w:tcPr>
          <w:p w:rsidRPr="004772CA" w:rsidR="004772CA" w:rsidP="00C27F28" w:rsidRDefault="004772CA" w14:paraId="3939F5AE" w14:textId="77777777">
            <w:pPr>
              <w:rPr>
                <w:b/>
                <w:bCs/>
              </w:rPr>
            </w:pPr>
            <w:r w:rsidRPr="004772CA">
              <w:rPr>
                <w:b/>
                <w:bCs/>
              </w:rPr>
              <w:t>Common Name</w:t>
            </w:r>
          </w:p>
        </w:tc>
        <w:tc>
          <w:tcPr>
            <w:tcW w:w="1956" w:type="dxa"/>
            <w:tcBorders>
              <w:top w:val="single" w:color="auto" w:sz="2" w:space="0"/>
              <w:bottom w:val="single" w:color="000000" w:sz="12" w:space="0"/>
            </w:tcBorders>
            <w:shd w:val="clear" w:color="auto" w:fill="auto"/>
          </w:tcPr>
          <w:p w:rsidRPr="004772CA" w:rsidR="004772CA" w:rsidP="00C27F28" w:rsidRDefault="004772CA" w14:paraId="7F92D3BF" w14:textId="77777777">
            <w:pPr>
              <w:rPr>
                <w:b/>
                <w:bCs/>
              </w:rPr>
            </w:pPr>
            <w:r w:rsidRPr="004772CA">
              <w:rPr>
                <w:b/>
                <w:bCs/>
              </w:rPr>
              <w:t>Canopy Position</w:t>
            </w:r>
          </w:p>
        </w:tc>
      </w:tr>
      <w:tr w:rsidRPr="004772CA" w:rsidR="004772CA" w:rsidTr="004772CA" w14:paraId="508538AB" w14:textId="77777777">
        <w:tc>
          <w:tcPr>
            <w:tcW w:w="1152" w:type="dxa"/>
            <w:tcBorders>
              <w:top w:val="single" w:color="000000" w:sz="12" w:space="0"/>
            </w:tcBorders>
            <w:shd w:val="clear" w:color="auto" w:fill="auto"/>
          </w:tcPr>
          <w:p w:rsidRPr="004772CA" w:rsidR="004772CA" w:rsidP="00C27F28" w:rsidRDefault="004772CA" w14:paraId="2418DE89" w14:textId="77777777">
            <w:pPr>
              <w:rPr>
                <w:bCs/>
              </w:rPr>
            </w:pPr>
            <w:r w:rsidRPr="004772CA">
              <w:rPr>
                <w:bCs/>
              </w:rPr>
              <w:t>CRATA</w:t>
            </w:r>
          </w:p>
        </w:tc>
        <w:tc>
          <w:tcPr>
            <w:tcW w:w="2436" w:type="dxa"/>
            <w:tcBorders>
              <w:top w:val="single" w:color="000000" w:sz="12" w:space="0"/>
            </w:tcBorders>
            <w:shd w:val="clear" w:color="auto" w:fill="auto"/>
          </w:tcPr>
          <w:p w:rsidRPr="004772CA" w:rsidR="004772CA" w:rsidP="00C27F28" w:rsidRDefault="004772CA" w14:paraId="691DF28D" w14:textId="77777777">
            <w:proofErr w:type="spellStart"/>
            <w:r w:rsidRPr="004772CA">
              <w:t>Crataegus</w:t>
            </w:r>
            <w:proofErr w:type="spellEnd"/>
          </w:p>
        </w:tc>
        <w:tc>
          <w:tcPr>
            <w:tcW w:w="2664" w:type="dxa"/>
            <w:tcBorders>
              <w:top w:val="single" w:color="000000" w:sz="12" w:space="0"/>
            </w:tcBorders>
            <w:shd w:val="clear" w:color="auto" w:fill="auto"/>
          </w:tcPr>
          <w:p w:rsidRPr="004772CA" w:rsidR="004772CA" w:rsidP="00C27F28" w:rsidRDefault="004772CA" w14:paraId="3CEF01AF" w14:textId="77777777">
            <w:r w:rsidRPr="004772CA">
              <w:t>Hawthorn</w:t>
            </w:r>
          </w:p>
        </w:tc>
        <w:tc>
          <w:tcPr>
            <w:tcW w:w="1956" w:type="dxa"/>
            <w:tcBorders>
              <w:top w:val="single" w:color="000000" w:sz="12" w:space="0"/>
            </w:tcBorders>
            <w:shd w:val="clear" w:color="auto" w:fill="auto"/>
          </w:tcPr>
          <w:p w:rsidRPr="004772CA" w:rsidR="004772CA" w:rsidP="00C27F28" w:rsidRDefault="004772CA" w14:paraId="38207715" w14:textId="77777777">
            <w:r w:rsidRPr="004772CA">
              <w:t>Middle</w:t>
            </w:r>
          </w:p>
        </w:tc>
      </w:tr>
      <w:tr w:rsidRPr="004772CA" w:rsidR="004772CA" w:rsidTr="004772CA" w14:paraId="2B9CF059" w14:textId="77777777">
        <w:tc>
          <w:tcPr>
            <w:tcW w:w="1152" w:type="dxa"/>
            <w:shd w:val="clear" w:color="auto" w:fill="auto"/>
          </w:tcPr>
          <w:p w:rsidRPr="004772CA" w:rsidR="004772CA" w:rsidP="00C27F28" w:rsidRDefault="004772CA" w14:paraId="21DBE25F" w14:textId="77777777">
            <w:pPr>
              <w:rPr>
                <w:bCs/>
              </w:rPr>
            </w:pPr>
            <w:r w:rsidRPr="004772CA">
              <w:rPr>
                <w:bCs/>
              </w:rPr>
              <w:t>RUBUS</w:t>
            </w:r>
          </w:p>
        </w:tc>
        <w:tc>
          <w:tcPr>
            <w:tcW w:w="2436" w:type="dxa"/>
            <w:shd w:val="clear" w:color="auto" w:fill="auto"/>
          </w:tcPr>
          <w:p w:rsidRPr="004772CA" w:rsidR="004772CA" w:rsidP="00C27F28" w:rsidRDefault="004772CA" w14:paraId="0B881FB8" w14:textId="77777777">
            <w:proofErr w:type="spellStart"/>
            <w:r w:rsidRPr="004772CA">
              <w:t>Rubus</w:t>
            </w:r>
            <w:proofErr w:type="spellEnd"/>
          </w:p>
        </w:tc>
        <w:tc>
          <w:tcPr>
            <w:tcW w:w="2664" w:type="dxa"/>
            <w:shd w:val="clear" w:color="auto" w:fill="auto"/>
          </w:tcPr>
          <w:p w:rsidRPr="004772CA" w:rsidR="004772CA" w:rsidP="00C27F28" w:rsidRDefault="004772CA" w14:paraId="00359B15" w14:textId="77777777">
            <w:r w:rsidRPr="004772CA">
              <w:t>Blackberry</w:t>
            </w:r>
          </w:p>
        </w:tc>
        <w:tc>
          <w:tcPr>
            <w:tcW w:w="1956" w:type="dxa"/>
            <w:shd w:val="clear" w:color="auto" w:fill="auto"/>
          </w:tcPr>
          <w:p w:rsidRPr="004772CA" w:rsidR="004772CA" w:rsidP="00C27F28" w:rsidRDefault="004772CA" w14:paraId="238B21D0" w14:textId="77777777">
            <w:r w:rsidRPr="004772CA">
              <w:t>Middle</w:t>
            </w:r>
          </w:p>
        </w:tc>
      </w:tr>
      <w:tr w:rsidRPr="004772CA" w:rsidR="004772CA" w:rsidTr="004772CA" w14:paraId="24DC3CA1" w14:textId="77777777">
        <w:tc>
          <w:tcPr>
            <w:tcW w:w="1152" w:type="dxa"/>
            <w:shd w:val="clear" w:color="auto" w:fill="auto"/>
          </w:tcPr>
          <w:p w:rsidRPr="004772CA" w:rsidR="004772CA" w:rsidP="00C27F28" w:rsidRDefault="004772CA" w14:paraId="3EBD48A5" w14:textId="77777777">
            <w:pPr>
              <w:rPr>
                <w:bCs/>
              </w:rPr>
            </w:pPr>
            <w:r w:rsidRPr="004772CA">
              <w:rPr>
                <w:bCs/>
              </w:rPr>
              <w:t>SOAM3</w:t>
            </w:r>
          </w:p>
        </w:tc>
        <w:tc>
          <w:tcPr>
            <w:tcW w:w="2436" w:type="dxa"/>
            <w:shd w:val="clear" w:color="auto" w:fill="auto"/>
          </w:tcPr>
          <w:p w:rsidRPr="004772CA" w:rsidR="004772CA" w:rsidP="00C27F28" w:rsidRDefault="004772CA" w14:paraId="7E98B243" w14:textId="77777777">
            <w:proofErr w:type="spellStart"/>
            <w:r w:rsidRPr="004772CA">
              <w:t>Sorbus</w:t>
            </w:r>
            <w:proofErr w:type="spellEnd"/>
            <w:r w:rsidRPr="004772CA">
              <w:t xml:space="preserve"> </w:t>
            </w:r>
            <w:proofErr w:type="spellStart"/>
            <w:r w:rsidRPr="004772CA">
              <w:t>americana</w:t>
            </w:r>
            <w:proofErr w:type="spellEnd"/>
          </w:p>
        </w:tc>
        <w:tc>
          <w:tcPr>
            <w:tcW w:w="2664" w:type="dxa"/>
            <w:shd w:val="clear" w:color="auto" w:fill="auto"/>
          </w:tcPr>
          <w:p w:rsidRPr="004772CA" w:rsidR="004772CA" w:rsidP="00C27F28" w:rsidRDefault="004772CA" w14:paraId="42FBA9C1" w14:textId="77777777">
            <w:r w:rsidRPr="004772CA">
              <w:t>American mountain ash</w:t>
            </w:r>
          </w:p>
        </w:tc>
        <w:tc>
          <w:tcPr>
            <w:tcW w:w="1956" w:type="dxa"/>
            <w:shd w:val="clear" w:color="auto" w:fill="auto"/>
          </w:tcPr>
          <w:p w:rsidRPr="004772CA" w:rsidR="004772CA" w:rsidP="00C27F28" w:rsidRDefault="004772CA" w14:paraId="4BAC1CDE" w14:textId="77777777">
            <w:r w:rsidRPr="004772CA">
              <w:t>Middle</w:t>
            </w:r>
          </w:p>
        </w:tc>
      </w:tr>
      <w:tr w:rsidRPr="004772CA" w:rsidR="004772CA" w:rsidTr="004772CA" w14:paraId="50105D09" w14:textId="77777777">
        <w:tc>
          <w:tcPr>
            <w:tcW w:w="1152" w:type="dxa"/>
            <w:shd w:val="clear" w:color="auto" w:fill="auto"/>
          </w:tcPr>
          <w:p w:rsidRPr="004772CA" w:rsidR="004772CA" w:rsidP="00C27F28" w:rsidRDefault="004772CA" w14:paraId="300EA702" w14:textId="77777777">
            <w:pPr>
              <w:rPr>
                <w:bCs/>
              </w:rPr>
            </w:pPr>
            <w:r w:rsidRPr="004772CA">
              <w:rPr>
                <w:bCs/>
              </w:rPr>
              <w:t>DACO</w:t>
            </w:r>
          </w:p>
        </w:tc>
        <w:tc>
          <w:tcPr>
            <w:tcW w:w="2436" w:type="dxa"/>
            <w:shd w:val="clear" w:color="auto" w:fill="auto"/>
          </w:tcPr>
          <w:p w:rsidRPr="004772CA" w:rsidR="004772CA" w:rsidP="00C27F28" w:rsidRDefault="004772CA" w14:paraId="3D29CC3F" w14:textId="77777777">
            <w:proofErr w:type="spellStart"/>
            <w:r w:rsidRPr="004772CA">
              <w:t>Danthonia</w:t>
            </w:r>
            <w:proofErr w:type="spellEnd"/>
            <w:r w:rsidRPr="004772CA">
              <w:t xml:space="preserve"> </w:t>
            </w:r>
            <w:proofErr w:type="spellStart"/>
            <w:r w:rsidRPr="004772CA">
              <w:t>compressa</w:t>
            </w:r>
            <w:proofErr w:type="spellEnd"/>
          </w:p>
        </w:tc>
        <w:tc>
          <w:tcPr>
            <w:tcW w:w="2664" w:type="dxa"/>
            <w:shd w:val="clear" w:color="auto" w:fill="auto"/>
          </w:tcPr>
          <w:p w:rsidRPr="004772CA" w:rsidR="004772CA" w:rsidP="00C27F28" w:rsidRDefault="004772CA" w14:paraId="078D6289" w14:textId="77777777">
            <w:r w:rsidRPr="004772CA">
              <w:t xml:space="preserve">Flattened </w:t>
            </w:r>
            <w:proofErr w:type="spellStart"/>
            <w:r w:rsidRPr="004772CA">
              <w:t>oatgrass</w:t>
            </w:r>
            <w:proofErr w:type="spellEnd"/>
          </w:p>
        </w:tc>
        <w:tc>
          <w:tcPr>
            <w:tcW w:w="1956" w:type="dxa"/>
            <w:shd w:val="clear" w:color="auto" w:fill="auto"/>
          </w:tcPr>
          <w:p w:rsidRPr="004772CA" w:rsidR="004772CA" w:rsidP="00C27F28" w:rsidRDefault="004772CA" w14:paraId="5609C67C" w14:textId="77777777">
            <w:r w:rsidRPr="004772CA">
              <w:t>Lower</w:t>
            </w:r>
          </w:p>
        </w:tc>
      </w:tr>
    </w:tbl>
    <w:p w:rsidR="004772CA" w:rsidP="004772CA" w:rsidRDefault="004772CA" w14:paraId="1ECE01E1" w14:textId="77777777"/>
    <w:p w:rsidR="004772CA" w:rsidP="004772CA" w:rsidRDefault="004772CA" w14:paraId="602AE5E2" w14:textId="77777777">
      <w:pPr>
        <w:pStyle w:val="SClassInfoPara"/>
      </w:pPr>
      <w:r>
        <w:t>Description</w:t>
      </w:r>
    </w:p>
    <w:p w:rsidR="004772CA" w:rsidP="004772CA" w:rsidRDefault="004772CA" w14:paraId="68C20470" w14:textId="77777777">
      <w:r>
        <w:t xml:space="preserve">Shrub bald or grassy bald encroached with shrubs. Shrubs and then trees have encroached into the grassy </w:t>
      </w:r>
      <w:proofErr w:type="spellStart"/>
      <w:r>
        <w:t>balds</w:t>
      </w:r>
      <w:proofErr w:type="spellEnd"/>
      <w:r>
        <w:t xml:space="preserve">, the loss due to invasion by shrubs and trees ~1-2%/year (Lindsay &amp; Bratton 1980, Lindsay &amp; Bratton 1979). </w:t>
      </w:r>
      <w:proofErr w:type="spellStart"/>
      <w:r w:rsidRPr="00F56493">
        <w:rPr>
          <w:i/>
        </w:rPr>
        <w:t>Alnus</w:t>
      </w:r>
      <w:proofErr w:type="spellEnd"/>
      <w:r w:rsidRPr="00F56493">
        <w:rPr>
          <w:i/>
        </w:rPr>
        <w:t xml:space="preserve"> </w:t>
      </w:r>
      <w:proofErr w:type="spellStart"/>
      <w:r w:rsidRPr="00F56493">
        <w:rPr>
          <w:i/>
        </w:rPr>
        <w:t>viridis</w:t>
      </w:r>
      <w:proofErr w:type="spellEnd"/>
      <w:r>
        <w:t xml:space="preserve"> ssp</w:t>
      </w:r>
      <w:r w:rsidR="00F56493">
        <w:t>.</w:t>
      </w:r>
      <w:r>
        <w:t xml:space="preserve"> </w:t>
      </w:r>
      <w:proofErr w:type="spellStart"/>
      <w:r w:rsidRPr="00F56493">
        <w:rPr>
          <w:i/>
        </w:rPr>
        <w:t>crispa</w:t>
      </w:r>
      <w:proofErr w:type="spellEnd"/>
      <w:r>
        <w:t xml:space="preserve"> represents a special case shrubland on Roan Mountain only, this class C is designed to cover the shrubs invading grassy </w:t>
      </w:r>
      <w:proofErr w:type="spellStart"/>
      <w:r>
        <w:t>balds</w:t>
      </w:r>
      <w:proofErr w:type="spellEnd"/>
      <w:r>
        <w:t xml:space="preserve"> at a variety of sites and might not work well for the </w:t>
      </w:r>
      <w:proofErr w:type="spellStart"/>
      <w:r w:rsidRPr="00F56493">
        <w:rPr>
          <w:i/>
        </w:rPr>
        <w:t>Alnus</w:t>
      </w:r>
      <w:proofErr w:type="spellEnd"/>
      <w:r w:rsidRPr="00F56493">
        <w:rPr>
          <w:i/>
        </w:rPr>
        <w:t xml:space="preserve"> </w:t>
      </w:r>
      <w:proofErr w:type="spellStart"/>
      <w:r w:rsidRPr="00F56493">
        <w:rPr>
          <w:i/>
        </w:rPr>
        <w:t>viridis</w:t>
      </w:r>
      <w:proofErr w:type="spellEnd"/>
      <w:r>
        <w:t xml:space="preserve"> ssp</w:t>
      </w:r>
      <w:r w:rsidR="00F56493">
        <w:t>.</w:t>
      </w:r>
      <w:r>
        <w:t xml:space="preserve"> </w:t>
      </w:r>
      <w:proofErr w:type="spellStart"/>
      <w:r w:rsidRPr="00F56493">
        <w:rPr>
          <w:i/>
        </w:rPr>
        <w:t>crispa</w:t>
      </w:r>
      <w:proofErr w:type="spellEnd"/>
      <w:r>
        <w:t xml:space="preserve"> shrubland found on Roan Mountain. </w:t>
      </w:r>
    </w:p>
    <w:p w:rsidR="004772CA" w:rsidP="004772CA" w:rsidRDefault="004772CA" w14:paraId="763127C2" w14:textId="77777777"/>
    <w:p>
      <w:r>
        <w:rPr>
          <w:i/>
          <w:u w:val="single"/>
        </w:rPr>
        <w:t>Maximum Tree Size Class</w:t>
      </w:r>
      <w:br/>
      <w:r>
        <w:t>None</w:t>
      </w:r>
    </w:p>
    <w:p w:rsidR="004772CA" w:rsidP="004772CA" w:rsidRDefault="004772CA" w14:paraId="56CF2CF8"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772CA" w:rsidP="004772CA" w:rsidRDefault="004772CA" w14:paraId="0F5982C9" w14:textId="77777777"/>
    <w:p w:rsidR="004772CA" w:rsidP="004772CA" w:rsidRDefault="004772CA" w14:paraId="77FB107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36"/>
        <w:gridCol w:w="2112"/>
        <w:gridCol w:w="1956"/>
      </w:tblGrid>
      <w:tr w:rsidRPr="004772CA" w:rsidR="004772CA" w:rsidTr="004772CA" w14:paraId="7A045EB6" w14:textId="77777777">
        <w:tc>
          <w:tcPr>
            <w:tcW w:w="1056" w:type="dxa"/>
            <w:tcBorders>
              <w:top w:val="single" w:color="auto" w:sz="2" w:space="0"/>
              <w:bottom w:val="single" w:color="000000" w:sz="12" w:space="0"/>
            </w:tcBorders>
            <w:shd w:val="clear" w:color="auto" w:fill="auto"/>
          </w:tcPr>
          <w:p w:rsidRPr="004772CA" w:rsidR="004772CA" w:rsidP="009850DF" w:rsidRDefault="004772CA" w14:paraId="75B38EF4" w14:textId="77777777">
            <w:pPr>
              <w:rPr>
                <w:b/>
                <w:bCs/>
              </w:rPr>
            </w:pPr>
            <w:r w:rsidRPr="004772CA">
              <w:rPr>
                <w:b/>
                <w:bCs/>
              </w:rPr>
              <w:t>Symbol</w:t>
            </w:r>
          </w:p>
        </w:tc>
        <w:tc>
          <w:tcPr>
            <w:tcW w:w="2436" w:type="dxa"/>
            <w:tcBorders>
              <w:top w:val="single" w:color="auto" w:sz="2" w:space="0"/>
              <w:bottom w:val="single" w:color="000000" w:sz="12" w:space="0"/>
            </w:tcBorders>
            <w:shd w:val="clear" w:color="auto" w:fill="auto"/>
          </w:tcPr>
          <w:p w:rsidRPr="004772CA" w:rsidR="004772CA" w:rsidP="009850DF" w:rsidRDefault="004772CA" w14:paraId="04800BDF" w14:textId="77777777">
            <w:pPr>
              <w:rPr>
                <w:b/>
                <w:bCs/>
              </w:rPr>
            </w:pPr>
            <w:r w:rsidRPr="004772CA">
              <w:rPr>
                <w:b/>
                <w:bCs/>
              </w:rPr>
              <w:t>Scientific Name</w:t>
            </w:r>
          </w:p>
        </w:tc>
        <w:tc>
          <w:tcPr>
            <w:tcW w:w="2112" w:type="dxa"/>
            <w:tcBorders>
              <w:top w:val="single" w:color="auto" w:sz="2" w:space="0"/>
              <w:bottom w:val="single" w:color="000000" w:sz="12" w:space="0"/>
            </w:tcBorders>
            <w:shd w:val="clear" w:color="auto" w:fill="auto"/>
          </w:tcPr>
          <w:p w:rsidRPr="004772CA" w:rsidR="004772CA" w:rsidP="009850DF" w:rsidRDefault="004772CA" w14:paraId="3F542CC6" w14:textId="77777777">
            <w:pPr>
              <w:rPr>
                <w:b/>
                <w:bCs/>
              </w:rPr>
            </w:pPr>
            <w:r w:rsidRPr="004772CA">
              <w:rPr>
                <w:b/>
                <w:bCs/>
              </w:rPr>
              <w:t>Common Name</w:t>
            </w:r>
          </w:p>
        </w:tc>
        <w:tc>
          <w:tcPr>
            <w:tcW w:w="1956" w:type="dxa"/>
            <w:tcBorders>
              <w:top w:val="single" w:color="auto" w:sz="2" w:space="0"/>
              <w:bottom w:val="single" w:color="000000" w:sz="12" w:space="0"/>
            </w:tcBorders>
            <w:shd w:val="clear" w:color="auto" w:fill="auto"/>
          </w:tcPr>
          <w:p w:rsidRPr="004772CA" w:rsidR="004772CA" w:rsidP="009850DF" w:rsidRDefault="004772CA" w14:paraId="1B467BB4" w14:textId="77777777">
            <w:pPr>
              <w:rPr>
                <w:b/>
                <w:bCs/>
              </w:rPr>
            </w:pPr>
            <w:r w:rsidRPr="004772CA">
              <w:rPr>
                <w:b/>
                <w:bCs/>
              </w:rPr>
              <w:t>Canopy Position</w:t>
            </w:r>
          </w:p>
        </w:tc>
      </w:tr>
      <w:tr w:rsidRPr="004772CA" w:rsidR="004772CA" w:rsidTr="004772CA" w14:paraId="14EDF7FA" w14:textId="77777777">
        <w:tc>
          <w:tcPr>
            <w:tcW w:w="1056" w:type="dxa"/>
            <w:tcBorders>
              <w:top w:val="single" w:color="000000" w:sz="12" w:space="0"/>
            </w:tcBorders>
            <w:shd w:val="clear" w:color="auto" w:fill="auto"/>
          </w:tcPr>
          <w:p w:rsidRPr="004772CA" w:rsidR="004772CA" w:rsidP="009850DF" w:rsidRDefault="004772CA" w14:paraId="14B26069" w14:textId="77777777">
            <w:pPr>
              <w:rPr>
                <w:bCs/>
              </w:rPr>
            </w:pPr>
            <w:r w:rsidRPr="004772CA">
              <w:rPr>
                <w:bCs/>
              </w:rPr>
              <w:t>QURU</w:t>
            </w:r>
          </w:p>
        </w:tc>
        <w:tc>
          <w:tcPr>
            <w:tcW w:w="2436" w:type="dxa"/>
            <w:tcBorders>
              <w:top w:val="single" w:color="000000" w:sz="12" w:space="0"/>
            </w:tcBorders>
            <w:shd w:val="clear" w:color="auto" w:fill="auto"/>
          </w:tcPr>
          <w:p w:rsidRPr="004772CA" w:rsidR="004772CA" w:rsidP="009850DF" w:rsidRDefault="004772CA" w14:paraId="1A294C07" w14:textId="77777777">
            <w:r w:rsidRPr="004772CA">
              <w:t xml:space="preserve">Quercus </w:t>
            </w:r>
            <w:proofErr w:type="spellStart"/>
            <w:r w:rsidRPr="004772CA">
              <w:t>rubra</w:t>
            </w:r>
            <w:proofErr w:type="spellEnd"/>
          </w:p>
        </w:tc>
        <w:tc>
          <w:tcPr>
            <w:tcW w:w="2112" w:type="dxa"/>
            <w:tcBorders>
              <w:top w:val="single" w:color="000000" w:sz="12" w:space="0"/>
            </w:tcBorders>
            <w:shd w:val="clear" w:color="auto" w:fill="auto"/>
          </w:tcPr>
          <w:p w:rsidRPr="004772CA" w:rsidR="004772CA" w:rsidP="009850DF" w:rsidRDefault="004772CA" w14:paraId="3D565EA4" w14:textId="77777777">
            <w:r w:rsidRPr="004772CA">
              <w:t>Northern red oak</w:t>
            </w:r>
          </w:p>
        </w:tc>
        <w:tc>
          <w:tcPr>
            <w:tcW w:w="1956" w:type="dxa"/>
            <w:tcBorders>
              <w:top w:val="single" w:color="000000" w:sz="12" w:space="0"/>
            </w:tcBorders>
            <w:shd w:val="clear" w:color="auto" w:fill="auto"/>
          </w:tcPr>
          <w:p w:rsidRPr="004772CA" w:rsidR="004772CA" w:rsidP="009850DF" w:rsidRDefault="004772CA" w14:paraId="357998F6" w14:textId="77777777">
            <w:r w:rsidRPr="004772CA">
              <w:t>Upper</w:t>
            </w:r>
          </w:p>
        </w:tc>
      </w:tr>
      <w:tr w:rsidRPr="004772CA" w:rsidR="004772CA" w:rsidTr="004772CA" w14:paraId="1B0FE921" w14:textId="77777777">
        <w:tc>
          <w:tcPr>
            <w:tcW w:w="1056" w:type="dxa"/>
            <w:shd w:val="clear" w:color="auto" w:fill="auto"/>
          </w:tcPr>
          <w:p w:rsidRPr="004772CA" w:rsidR="004772CA" w:rsidP="009850DF" w:rsidRDefault="004772CA" w14:paraId="084EE6CC" w14:textId="77777777">
            <w:pPr>
              <w:rPr>
                <w:bCs/>
              </w:rPr>
            </w:pPr>
            <w:r w:rsidRPr="004772CA">
              <w:rPr>
                <w:bCs/>
              </w:rPr>
              <w:t>FAGR</w:t>
            </w:r>
          </w:p>
        </w:tc>
        <w:tc>
          <w:tcPr>
            <w:tcW w:w="2436" w:type="dxa"/>
            <w:shd w:val="clear" w:color="auto" w:fill="auto"/>
          </w:tcPr>
          <w:p w:rsidRPr="004772CA" w:rsidR="004772CA" w:rsidP="009850DF" w:rsidRDefault="004772CA" w14:paraId="55F8E3B2" w14:textId="77777777">
            <w:r w:rsidRPr="004772CA">
              <w:t xml:space="preserve">Fagus </w:t>
            </w:r>
            <w:proofErr w:type="spellStart"/>
            <w:r w:rsidRPr="004772CA">
              <w:t>grandifolia</w:t>
            </w:r>
            <w:proofErr w:type="spellEnd"/>
          </w:p>
        </w:tc>
        <w:tc>
          <w:tcPr>
            <w:tcW w:w="2112" w:type="dxa"/>
            <w:shd w:val="clear" w:color="auto" w:fill="auto"/>
          </w:tcPr>
          <w:p w:rsidRPr="004772CA" w:rsidR="004772CA" w:rsidP="009850DF" w:rsidRDefault="004772CA" w14:paraId="4843F75C" w14:textId="77777777">
            <w:r w:rsidRPr="004772CA">
              <w:t>American beech</w:t>
            </w:r>
          </w:p>
        </w:tc>
        <w:tc>
          <w:tcPr>
            <w:tcW w:w="1956" w:type="dxa"/>
            <w:shd w:val="clear" w:color="auto" w:fill="auto"/>
          </w:tcPr>
          <w:p w:rsidRPr="004772CA" w:rsidR="004772CA" w:rsidP="009850DF" w:rsidRDefault="004772CA" w14:paraId="72755A23" w14:textId="77777777">
            <w:r w:rsidRPr="004772CA">
              <w:t>Upper</w:t>
            </w:r>
          </w:p>
        </w:tc>
      </w:tr>
      <w:tr w:rsidRPr="004772CA" w:rsidR="004772CA" w:rsidTr="004772CA" w14:paraId="27DA3BAA" w14:textId="77777777">
        <w:tc>
          <w:tcPr>
            <w:tcW w:w="1056" w:type="dxa"/>
            <w:shd w:val="clear" w:color="auto" w:fill="auto"/>
          </w:tcPr>
          <w:p w:rsidRPr="004772CA" w:rsidR="004772CA" w:rsidP="009850DF" w:rsidRDefault="004772CA" w14:paraId="4C6F4691" w14:textId="77777777">
            <w:pPr>
              <w:rPr>
                <w:bCs/>
              </w:rPr>
            </w:pPr>
            <w:r w:rsidRPr="004772CA">
              <w:rPr>
                <w:bCs/>
              </w:rPr>
              <w:t>PIRU</w:t>
            </w:r>
          </w:p>
        </w:tc>
        <w:tc>
          <w:tcPr>
            <w:tcW w:w="2436" w:type="dxa"/>
            <w:shd w:val="clear" w:color="auto" w:fill="auto"/>
          </w:tcPr>
          <w:p w:rsidRPr="004772CA" w:rsidR="004772CA" w:rsidP="009850DF" w:rsidRDefault="004772CA" w14:paraId="63F30FA0" w14:textId="77777777">
            <w:proofErr w:type="spellStart"/>
            <w:r w:rsidRPr="004772CA">
              <w:t>Picea</w:t>
            </w:r>
            <w:proofErr w:type="spellEnd"/>
            <w:r w:rsidRPr="004772CA">
              <w:t xml:space="preserve"> </w:t>
            </w:r>
            <w:proofErr w:type="spellStart"/>
            <w:r w:rsidRPr="004772CA">
              <w:t>rubens</w:t>
            </w:r>
            <w:proofErr w:type="spellEnd"/>
          </w:p>
        </w:tc>
        <w:tc>
          <w:tcPr>
            <w:tcW w:w="2112" w:type="dxa"/>
            <w:shd w:val="clear" w:color="auto" w:fill="auto"/>
          </w:tcPr>
          <w:p w:rsidRPr="004772CA" w:rsidR="004772CA" w:rsidP="009850DF" w:rsidRDefault="004772CA" w14:paraId="7EAB5CFD" w14:textId="77777777">
            <w:r w:rsidRPr="004772CA">
              <w:t>Red spruce</w:t>
            </w:r>
          </w:p>
        </w:tc>
        <w:tc>
          <w:tcPr>
            <w:tcW w:w="1956" w:type="dxa"/>
            <w:shd w:val="clear" w:color="auto" w:fill="auto"/>
          </w:tcPr>
          <w:p w:rsidRPr="004772CA" w:rsidR="004772CA" w:rsidP="009850DF" w:rsidRDefault="004772CA" w14:paraId="0F1B5D62" w14:textId="77777777">
            <w:r w:rsidRPr="004772CA">
              <w:t>Upper</w:t>
            </w:r>
          </w:p>
        </w:tc>
      </w:tr>
      <w:tr w:rsidRPr="004772CA" w:rsidR="004772CA" w:rsidTr="004772CA" w14:paraId="45AA39F4" w14:textId="77777777">
        <w:tc>
          <w:tcPr>
            <w:tcW w:w="1056" w:type="dxa"/>
            <w:shd w:val="clear" w:color="auto" w:fill="auto"/>
          </w:tcPr>
          <w:p w:rsidRPr="004772CA" w:rsidR="004772CA" w:rsidP="009850DF" w:rsidRDefault="004772CA" w14:paraId="7A2FB209" w14:textId="77777777">
            <w:pPr>
              <w:rPr>
                <w:bCs/>
              </w:rPr>
            </w:pPr>
            <w:r w:rsidRPr="004772CA">
              <w:rPr>
                <w:bCs/>
              </w:rPr>
              <w:t>DACO</w:t>
            </w:r>
          </w:p>
        </w:tc>
        <w:tc>
          <w:tcPr>
            <w:tcW w:w="2436" w:type="dxa"/>
            <w:shd w:val="clear" w:color="auto" w:fill="auto"/>
          </w:tcPr>
          <w:p w:rsidRPr="004772CA" w:rsidR="004772CA" w:rsidP="009850DF" w:rsidRDefault="004772CA" w14:paraId="12CDF5D7" w14:textId="77777777">
            <w:proofErr w:type="spellStart"/>
            <w:r w:rsidRPr="004772CA">
              <w:t>Danthonia</w:t>
            </w:r>
            <w:proofErr w:type="spellEnd"/>
            <w:r w:rsidRPr="004772CA">
              <w:t xml:space="preserve"> </w:t>
            </w:r>
            <w:proofErr w:type="spellStart"/>
            <w:r w:rsidRPr="004772CA">
              <w:t>compressa</w:t>
            </w:r>
            <w:proofErr w:type="spellEnd"/>
          </w:p>
        </w:tc>
        <w:tc>
          <w:tcPr>
            <w:tcW w:w="2112" w:type="dxa"/>
            <w:shd w:val="clear" w:color="auto" w:fill="auto"/>
          </w:tcPr>
          <w:p w:rsidRPr="004772CA" w:rsidR="004772CA" w:rsidP="009850DF" w:rsidRDefault="004772CA" w14:paraId="025CE23F" w14:textId="77777777">
            <w:r w:rsidRPr="004772CA">
              <w:t xml:space="preserve">Flattened </w:t>
            </w:r>
            <w:proofErr w:type="spellStart"/>
            <w:r w:rsidRPr="004772CA">
              <w:t>oatgrass</w:t>
            </w:r>
            <w:proofErr w:type="spellEnd"/>
          </w:p>
        </w:tc>
        <w:tc>
          <w:tcPr>
            <w:tcW w:w="1956" w:type="dxa"/>
            <w:shd w:val="clear" w:color="auto" w:fill="auto"/>
          </w:tcPr>
          <w:p w:rsidRPr="004772CA" w:rsidR="004772CA" w:rsidP="009850DF" w:rsidRDefault="004772CA" w14:paraId="406033A6" w14:textId="77777777">
            <w:r w:rsidRPr="004772CA">
              <w:t>Lower</w:t>
            </w:r>
          </w:p>
        </w:tc>
      </w:tr>
    </w:tbl>
    <w:p w:rsidR="004772CA" w:rsidP="004772CA" w:rsidRDefault="004772CA" w14:paraId="2E7E1D88" w14:textId="77777777"/>
    <w:p w:rsidR="004772CA" w:rsidP="004772CA" w:rsidRDefault="004772CA" w14:paraId="373FC6B8" w14:textId="77777777">
      <w:pPr>
        <w:pStyle w:val="SClassInfoPara"/>
      </w:pPr>
      <w:r>
        <w:t>Description</w:t>
      </w:r>
    </w:p>
    <w:p w:rsidR="004772CA" w:rsidP="004772CA" w:rsidRDefault="007116D6" w14:paraId="24B7524B" w14:textId="3DD80FDF">
      <w:r>
        <w:t>Open forest with a gr</w:t>
      </w:r>
      <w:r w:rsidR="004772CA">
        <w:t xml:space="preserve">assy understory along ridges or especially near trails on ridges (Wells, 1936). This vegetation is documented from the 1930s along the edges of grassy </w:t>
      </w:r>
      <w:proofErr w:type="spellStart"/>
      <w:r w:rsidR="004772CA">
        <w:t>balds</w:t>
      </w:r>
      <w:proofErr w:type="spellEnd"/>
      <w:r w:rsidR="004772CA">
        <w:t xml:space="preserve"> and trails near grassy </w:t>
      </w:r>
      <w:proofErr w:type="spellStart"/>
      <w:r w:rsidR="004772CA">
        <w:t>balds</w:t>
      </w:r>
      <w:proofErr w:type="spellEnd"/>
      <w:r w:rsidR="004772CA">
        <w:t xml:space="preserve"> (Wells 1936, Lindsay &amp; Bratton 1979). Without grazing, closed forests have developed on these sites (see figure 9a </w:t>
      </w:r>
      <w:r w:rsidR="00F56493">
        <w:t>[</w:t>
      </w:r>
      <w:r w:rsidR="004772CA">
        <w:t>c</w:t>
      </w:r>
      <w:r>
        <w:t>lass D</w:t>
      </w:r>
      <w:r w:rsidR="00F56493">
        <w:t>]</w:t>
      </w:r>
      <w:r>
        <w:t xml:space="preserve"> and Figure 9b </w:t>
      </w:r>
      <w:r w:rsidR="004772CA">
        <w:t>in Lindsay &amp; Bratton 1979)</w:t>
      </w:r>
      <w:r w:rsidR="00F56493">
        <w:t>;</w:t>
      </w:r>
      <w:r w:rsidR="004772CA">
        <w:t xml:space="preserve"> this has been applied in the V</w:t>
      </w:r>
      <w:r w:rsidR="00F56493">
        <w:t xml:space="preserve">egetation </w:t>
      </w:r>
      <w:r w:rsidR="004772CA">
        <w:t>D</w:t>
      </w:r>
      <w:r w:rsidR="00F56493">
        <w:t xml:space="preserve">ynamics </w:t>
      </w:r>
      <w:r w:rsidR="004772CA">
        <w:t>D</w:t>
      </w:r>
      <w:r w:rsidR="00F56493">
        <w:t xml:space="preserve">evelopment </w:t>
      </w:r>
      <w:r w:rsidR="004772CA">
        <w:t>T</w:t>
      </w:r>
      <w:r w:rsidR="00F56493">
        <w:t>ool (VDDT)</w:t>
      </w:r>
      <w:r w:rsidR="004772CA">
        <w:t xml:space="preserve"> model as a lack of grazing (alterna</w:t>
      </w:r>
      <w:r>
        <w:t>tive succession)</w:t>
      </w:r>
      <w:r w:rsidR="004772CA">
        <w:t>. Option1</w:t>
      </w:r>
      <w:r w:rsidR="00785449">
        <w:t xml:space="preserve">, </w:t>
      </w:r>
      <w:r w:rsidR="004772CA">
        <w:t>human clear</w:t>
      </w:r>
      <w:r>
        <w:t>ing</w:t>
      </w:r>
      <w:r w:rsidR="00785449">
        <w:t>,</w:t>
      </w:r>
      <w:r>
        <w:t xml:space="preserve"> was used </w:t>
      </w:r>
      <w:r w:rsidR="004772CA">
        <w:t>to show the activities of Native Americans to use firewood for fuel at summer camps and to open areas to attract large game and improve hunting opportunities.</w:t>
      </w:r>
    </w:p>
    <w:p w:rsidR="004772CA" w:rsidP="004772CA" w:rsidRDefault="004772CA" w14:paraId="27DCCBBB" w14:textId="77777777"/>
    <w:p>
      <w:r>
        <w:rPr>
          <w:i/>
          <w:u w:val="single"/>
        </w:rPr>
        <w:t>Maximum Tree Size Class</w:t>
      </w:r>
      <w:br/>
      <w:r>
        <w:t>Large 21-33"DBH</w:t>
      </w:r>
    </w:p>
    <w:p w:rsidR="004772CA" w:rsidP="004772CA" w:rsidRDefault="004772CA" w14:paraId="5C809F85" w14:textId="77777777">
      <w:pPr>
        <w:pStyle w:val="InfoPara"/>
        <w:pBdr>
          <w:top w:val="single" w:color="auto" w:sz="4" w:space="1"/>
        </w:pBdr>
      </w:pPr>
      <w:r xmlns:w="http://schemas.openxmlformats.org/wordprocessingml/2006/main">
        <w:t>Class E</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772CA" w:rsidP="004772CA" w:rsidRDefault="004772CA" w14:paraId="66E8277E" w14:textId="77777777"/>
    <w:p w:rsidR="004772CA" w:rsidP="004772CA" w:rsidRDefault="004772CA" w14:paraId="734002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4772CA" w:rsidR="004772CA" w:rsidTr="004772CA" w14:paraId="090FD201" w14:textId="77777777">
        <w:tc>
          <w:tcPr>
            <w:tcW w:w="1056" w:type="dxa"/>
            <w:tcBorders>
              <w:top w:val="single" w:color="auto" w:sz="2" w:space="0"/>
              <w:bottom w:val="single" w:color="000000" w:sz="12" w:space="0"/>
            </w:tcBorders>
            <w:shd w:val="clear" w:color="auto" w:fill="auto"/>
          </w:tcPr>
          <w:p w:rsidRPr="004772CA" w:rsidR="004772CA" w:rsidP="00380D6E" w:rsidRDefault="004772CA" w14:paraId="799AF75F" w14:textId="77777777">
            <w:pPr>
              <w:rPr>
                <w:b/>
                <w:bCs/>
              </w:rPr>
            </w:pPr>
            <w:r w:rsidRPr="004772CA">
              <w:rPr>
                <w:b/>
                <w:bCs/>
              </w:rPr>
              <w:t>Symbol</w:t>
            </w:r>
          </w:p>
        </w:tc>
        <w:tc>
          <w:tcPr>
            <w:tcW w:w="1908" w:type="dxa"/>
            <w:tcBorders>
              <w:top w:val="single" w:color="auto" w:sz="2" w:space="0"/>
              <w:bottom w:val="single" w:color="000000" w:sz="12" w:space="0"/>
            </w:tcBorders>
            <w:shd w:val="clear" w:color="auto" w:fill="auto"/>
          </w:tcPr>
          <w:p w:rsidRPr="004772CA" w:rsidR="004772CA" w:rsidP="00380D6E" w:rsidRDefault="004772CA" w14:paraId="4910EB20" w14:textId="77777777">
            <w:pPr>
              <w:rPr>
                <w:b/>
                <w:bCs/>
              </w:rPr>
            </w:pPr>
            <w:r w:rsidRPr="004772CA">
              <w:rPr>
                <w:b/>
                <w:bCs/>
              </w:rPr>
              <w:t>Scientific Name</w:t>
            </w:r>
          </w:p>
        </w:tc>
        <w:tc>
          <w:tcPr>
            <w:tcW w:w="1992" w:type="dxa"/>
            <w:tcBorders>
              <w:top w:val="single" w:color="auto" w:sz="2" w:space="0"/>
              <w:bottom w:val="single" w:color="000000" w:sz="12" w:space="0"/>
            </w:tcBorders>
            <w:shd w:val="clear" w:color="auto" w:fill="auto"/>
          </w:tcPr>
          <w:p w:rsidRPr="004772CA" w:rsidR="004772CA" w:rsidP="00380D6E" w:rsidRDefault="004772CA" w14:paraId="29190EF5" w14:textId="77777777">
            <w:pPr>
              <w:rPr>
                <w:b/>
                <w:bCs/>
              </w:rPr>
            </w:pPr>
            <w:r w:rsidRPr="004772CA">
              <w:rPr>
                <w:b/>
                <w:bCs/>
              </w:rPr>
              <w:t>Common Name</w:t>
            </w:r>
          </w:p>
        </w:tc>
        <w:tc>
          <w:tcPr>
            <w:tcW w:w="1956" w:type="dxa"/>
            <w:tcBorders>
              <w:top w:val="single" w:color="auto" w:sz="2" w:space="0"/>
              <w:bottom w:val="single" w:color="000000" w:sz="12" w:space="0"/>
            </w:tcBorders>
            <w:shd w:val="clear" w:color="auto" w:fill="auto"/>
          </w:tcPr>
          <w:p w:rsidRPr="004772CA" w:rsidR="004772CA" w:rsidP="00380D6E" w:rsidRDefault="004772CA" w14:paraId="415F88CC" w14:textId="77777777">
            <w:pPr>
              <w:rPr>
                <w:b/>
                <w:bCs/>
              </w:rPr>
            </w:pPr>
            <w:r w:rsidRPr="004772CA">
              <w:rPr>
                <w:b/>
                <w:bCs/>
              </w:rPr>
              <w:t>Canopy Position</w:t>
            </w:r>
          </w:p>
        </w:tc>
      </w:tr>
      <w:tr w:rsidRPr="004772CA" w:rsidR="004772CA" w:rsidTr="004772CA" w14:paraId="4870D567" w14:textId="77777777">
        <w:tc>
          <w:tcPr>
            <w:tcW w:w="1056" w:type="dxa"/>
            <w:tcBorders>
              <w:top w:val="single" w:color="000000" w:sz="12" w:space="0"/>
            </w:tcBorders>
            <w:shd w:val="clear" w:color="auto" w:fill="auto"/>
          </w:tcPr>
          <w:p w:rsidRPr="004772CA" w:rsidR="004772CA" w:rsidP="00380D6E" w:rsidRDefault="004772CA" w14:paraId="3EF82650" w14:textId="77777777">
            <w:pPr>
              <w:rPr>
                <w:bCs/>
              </w:rPr>
            </w:pPr>
            <w:r w:rsidRPr="004772CA">
              <w:rPr>
                <w:bCs/>
              </w:rPr>
              <w:t>PIRU</w:t>
            </w:r>
          </w:p>
        </w:tc>
        <w:tc>
          <w:tcPr>
            <w:tcW w:w="1908" w:type="dxa"/>
            <w:tcBorders>
              <w:top w:val="single" w:color="000000" w:sz="12" w:space="0"/>
            </w:tcBorders>
            <w:shd w:val="clear" w:color="auto" w:fill="auto"/>
          </w:tcPr>
          <w:p w:rsidRPr="004772CA" w:rsidR="004772CA" w:rsidP="00380D6E" w:rsidRDefault="004772CA" w14:paraId="50E29C82" w14:textId="77777777">
            <w:proofErr w:type="spellStart"/>
            <w:r w:rsidRPr="004772CA">
              <w:t>Picea</w:t>
            </w:r>
            <w:proofErr w:type="spellEnd"/>
            <w:r w:rsidRPr="004772CA">
              <w:t xml:space="preserve"> </w:t>
            </w:r>
            <w:proofErr w:type="spellStart"/>
            <w:r w:rsidRPr="004772CA">
              <w:t>rubens</w:t>
            </w:r>
            <w:proofErr w:type="spellEnd"/>
          </w:p>
        </w:tc>
        <w:tc>
          <w:tcPr>
            <w:tcW w:w="1992" w:type="dxa"/>
            <w:tcBorders>
              <w:top w:val="single" w:color="000000" w:sz="12" w:space="0"/>
            </w:tcBorders>
            <w:shd w:val="clear" w:color="auto" w:fill="auto"/>
          </w:tcPr>
          <w:p w:rsidRPr="004772CA" w:rsidR="004772CA" w:rsidP="00380D6E" w:rsidRDefault="004772CA" w14:paraId="209B1214" w14:textId="77777777">
            <w:r w:rsidRPr="004772CA">
              <w:t>Red spruce</w:t>
            </w:r>
          </w:p>
        </w:tc>
        <w:tc>
          <w:tcPr>
            <w:tcW w:w="1956" w:type="dxa"/>
            <w:tcBorders>
              <w:top w:val="single" w:color="000000" w:sz="12" w:space="0"/>
            </w:tcBorders>
            <w:shd w:val="clear" w:color="auto" w:fill="auto"/>
          </w:tcPr>
          <w:p w:rsidRPr="004772CA" w:rsidR="004772CA" w:rsidP="00380D6E" w:rsidRDefault="004772CA" w14:paraId="78113D7D" w14:textId="77777777">
            <w:r w:rsidRPr="004772CA">
              <w:t>Upper</w:t>
            </w:r>
          </w:p>
        </w:tc>
      </w:tr>
      <w:tr w:rsidRPr="004772CA" w:rsidR="004772CA" w:rsidTr="004772CA" w14:paraId="2C61D859" w14:textId="77777777">
        <w:tc>
          <w:tcPr>
            <w:tcW w:w="1056" w:type="dxa"/>
            <w:shd w:val="clear" w:color="auto" w:fill="auto"/>
          </w:tcPr>
          <w:p w:rsidRPr="004772CA" w:rsidR="004772CA" w:rsidP="00380D6E" w:rsidRDefault="004772CA" w14:paraId="2BB7A6F6" w14:textId="77777777">
            <w:pPr>
              <w:rPr>
                <w:bCs/>
              </w:rPr>
            </w:pPr>
            <w:r w:rsidRPr="004772CA">
              <w:rPr>
                <w:bCs/>
              </w:rPr>
              <w:lastRenderedPageBreak/>
              <w:t>ABFR</w:t>
            </w:r>
          </w:p>
        </w:tc>
        <w:tc>
          <w:tcPr>
            <w:tcW w:w="1908" w:type="dxa"/>
            <w:shd w:val="clear" w:color="auto" w:fill="auto"/>
          </w:tcPr>
          <w:p w:rsidRPr="004772CA" w:rsidR="004772CA" w:rsidP="00380D6E" w:rsidRDefault="004772CA" w14:paraId="3F8CFD57" w14:textId="77777777">
            <w:proofErr w:type="spellStart"/>
            <w:r w:rsidRPr="004772CA">
              <w:t>Abies</w:t>
            </w:r>
            <w:proofErr w:type="spellEnd"/>
            <w:r w:rsidRPr="004772CA">
              <w:t xml:space="preserve"> </w:t>
            </w:r>
            <w:proofErr w:type="spellStart"/>
            <w:r w:rsidRPr="004772CA">
              <w:t>fraseri</w:t>
            </w:r>
            <w:proofErr w:type="spellEnd"/>
          </w:p>
        </w:tc>
        <w:tc>
          <w:tcPr>
            <w:tcW w:w="1992" w:type="dxa"/>
            <w:shd w:val="clear" w:color="auto" w:fill="auto"/>
          </w:tcPr>
          <w:p w:rsidRPr="004772CA" w:rsidR="004772CA" w:rsidP="00380D6E" w:rsidRDefault="004772CA" w14:paraId="1EDFC182" w14:textId="77777777">
            <w:r w:rsidRPr="004772CA">
              <w:t>Fraser fir</w:t>
            </w:r>
          </w:p>
        </w:tc>
        <w:tc>
          <w:tcPr>
            <w:tcW w:w="1956" w:type="dxa"/>
            <w:shd w:val="clear" w:color="auto" w:fill="auto"/>
          </w:tcPr>
          <w:p w:rsidRPr="004772CA" w:rsidR="004772CA" w:rsidP="00380D6E" w:rsidRDefault="004772CA" w14:paraId="090F55F9" w14:textId="77777777">
            <w:r w:rsidRPr="004772CA">
              <w:t>Upper</w:t>
            </w:r>
          </w:p>
        </w:tc>
      </w:tr>
      <w:tr w:rsidRPr="004772CA" w:rsidR="004772CA" w:rsidTr="004772CA" w14:paraId="1E7281FD" w14:textId="77777777">
        <w:tc>
          <w:tcPr>
            <w:tcW w:w="1056" w:type="dxa"/>
            <w:shd w:val="clear" w:color="auto" w:fill="auto"/>
          </w:tcPr>
          <w:p w:rsidRPr="004772CA" w:rsidR="004772CA" w:rsidP="00380D6E" w:rsidRDefault="004772CA" w14:paraId="40B58C39" w14:textId="77777777">
            <w:pPr>
              <w:rPr>
                <w:bCs/>
              </w:rPr>
            </w:pPr>
            <w:r w:rsidRPr="004772CA">
              <w:rPr>
                <w:bCs/>
              </w:rPr>
              <w:t>QURU</w:t>
            </w:r>
          </w:p>
        </w:tc>
        <w:tc>
          <w:tcPr>
            <w:tcW w:w="1908" w:type="dxa"/>
            <w:shd w:val="clear" w:color="auto" w:fill="auto"/>
          </w:tcPr>
          <w:p w:rsidRPr="004772CA" w:rsidR="004772CA" w:rsidP="00380D6E" w:rsidRDefault="004772CA" w14:paraId="0FD141E6" w14:textId="77777777">
            <w:r w:rsidRPr="004772CA">
              <w:t xml:space="preserve">Quercus </w:t>
            </w:r>
            <w:proofErr w:type="spellStart"/>
            <w:r w:rsidRPr="004772CA">
              <w:t>rubra</w:t>
            </w:r>
            <w:proofErr w:type="spellEnd"/>
          </w:p>
        </w:tc>
        <w:tc>
          <w:tcPr>
            <w:tcW w:w="1992" w:type="dxa"/>
            <w:shd w:val="clear" w:color="auto" w:fill="auto"/>
          </w:tcPr>
          <w:p w:rsidRPr="004772CA" w:rsidR="004772CA" w:rsidP="00380D6E" w:rsidRDefault="004772CA" w14:paraId="69D9CA33" w14:textId="77777777">
            <w:r w:rsidRPr="004772CA">
              <w:t>Northern red oak</w:t>
            </w:r>
          </w:p>
        </w:tc>
        <w:tc>
          <w:tcPr>
            <w:tcW w:w="1956" w:type="dxa"/>
            <w:shd w:val="clear" w:color="auto" w:fill="auto"/>
          </w:tcPr>
          <w:p w:rsidRPr="004772CA" w:rsidR="004772CA" w:rsidP="00380D6E" w:rsidRDefault="004772CA" w14:paraId="632F08D3" w14:textId="77777777">
            <w:r w:rsidRPr="004772CA">
              <w:t>Mid-Upper</w:t>
            </w:r>
          </w:p>
        </w:tc>
      </w:tr>
    </w:tbl>
    <w:p w:rsidR="004772CA" w:rsidP="004772CA" w:rsidRDefault="004772CA" w14:paraId="29F179A3" w14:textId="77777777"/>
    <w:p w:rsidR="004772CA" w:rsidP="004772CA" w:rsidRDefault="004772CA" w14:paraId="2FD43AEE" w14:textId="77777777">
      <w:pPr>
        <w:pStyle w:val="SClassInfoPara"/>
      </w:pPr>
      <w:r>
        <w:t>Description</w:t>
      </w:r>
    </w:p>
    <w:p w:rsidR="004772CA" w:rsidP="004772CA" w:rsidRDefault="004772CA" w14:paraId="7BE598B2" w14:textId="7FF2866E">
      <w:r>
        <w:t xml:space="preserve">This closed forest is the dominant vegetation covering most of the land area in this model. The actual </w:t>
      </w:r>
      <w:proofErr w:type="spellStart"/>
      <w:r>
        <w:t>balds</w:t>
      </w:r>
      <w:proofErr w:type="spellEnd"/>
      <w:r>
        <w:t xml:space="preserve"> are sort of an anomaly in an otherwise forested landscape. Disturbances are</w:t>
      </w:r>
      <w:r w:rsidR="00F56493">
        <w:t xml:space="preserve"> </w:t>
      </w:r>
      <w:r w:rsidR="00785449">
        <w:t>infrequent. Option1, h</w:t>
      </w:r>
      <w:r>
        <w:t>uman clear</w:t>
      </w:r>
      <w:r w:rsidR="007116D6">
        <w:t>ing</w:t>
      </w:r>
      <w:r w:rsidR="00785449">
        <w:t>,</w:t>
      </w:r>
      <w:r w:rsidR="007116D6">
        <w:t xml:space="preserve"> was used to show the activities</w:t>
      </w:r>
      <w:r>
        <w:t xml:space="preserve"> of Native Americans to use firewood for fuel at summer camps and to open areas to attract large game. </w:t>
      </w:r>
      <w:proofErr w:type="gramStart"/>
      <w:r>
        <w:t>Also</w:t>
      </w:r>
      <w:proofErr w:type="gramEnd"/>
      <w:r>
        <w:t xml:space="preserve"> fire and wind is a factor in opening up these forests (Ramseur 1976).</w:t>
      </w:r>
    </w:p>
    <w:p w:rsidR="004772CA" w:rsidP="004772CA" w:rsidRDefault="004772CA" w14:paraId="321FD582"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Mid1:OPN</w:t>
            </w:r>
          </w:p>
        </w:tc>
        <w:tc>
          <w:p>
            <w:pPr>
              <w:jc w:val="center"/>
            </w:pPr>
            <w:r>
              <w:rPr>
                <w:sz w:val="20"/>
              </w:rPr>
              <w:t>1</w:t>
            </w:r>
          </w:p>
        </w:tc>
        <w:tc>
          <w:p>
            <w:pPr>
              <w:jc w:val="center"/>
            </w:pPr>
            <w:r>
              <w:rPr>
                <w:sz w:val="20"/>
              </w:rPr>
              <w:t>Late1:OPN</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w:pStyle w:val="InfoPara"/>
      </w:pPr>
      <w:r>
        <w:t>Optional Disturbances</w:t>
      </w:r>
    </w:p>
    <w:p>
      <w:r>
        <w:t>Optional 1: Clearing by Native Americans</w:t>
      </w:r>
    </w:p>
    <w:p>
      <w:r>
        <w:t/>
      </w:r>
    </w:p>
    <w:p>
      <w:pPr xmlns:w="http://schemas.openxmlformats.org/wordprocessingml/2006/main">
        <w:pStyle w:val="ReportSection"/>
      </w:pPr>
      <w:r xmlns:w="http://schemas.openxmlformats.org/wordprocessingml/2006/main">
        <w:t>References</w:t>
      </w:r>
    </w:p>
    <w:p>
      <w:r>
        <w:t/>
      </w:r>
    </w:p>
    <w:p w:rsidR="004772CA" w:rsidP="004772CA" w:rsidRDefault="004772CA" w14:paraId="061C1956" w14:textId="77777777">
      <w:r>
        <w:t xml:space="preserve">Barden, L.S. 1978. Regrowth of shrubs in grassy </w:t>
      </w:r>
      <w:proofErr w:type="spellStart"/>
      <w:r>
        <w:t>balds</w:t>
      </w:r>
      <w:proofErr w:type="spellEnd"/>
      <w:r>
        <w:t xml:space="preserve"> of the southern Appalachians after </w:t>
      </w:r>
      <w:proofErr w:type="spellStart"/>
      <w:r>
        <w:t>prescibed</w:t>
      </w:r>
      <w:proofErr w:type="spellEnd"/>
      <w:r>
        <w:t xml:space="preserve"> burning. </w:t>
      </w:r>
      <w:proofErr w:type="spellStart"/>
      <w:r>
        <w:t>Castanea</w:t>
      </w:r>
      <w:proofErr w:type="spellEnd"/>
      <w:r>
        <w:t xml:space="preserve"> 43: 238-246.</w:t>
      </w:r>
    </w:p>
    <w:p w:rsidR="004772CA" w:rsidP="004772CA" w:rsidRDefault="004772CA" w14:paraId="7F04BE26" w14:textId="77777777"/>
    <w:p w:rsidR="004772CA" w:rsidP="004772CA" w:rsidRDefault="004772CA" w14:paraId="73FFA3B3" w14:textId="77777777">
      <w:r>
        <w:t xml:space="preserve">Billings, W. D. and A. F. Mark. 1957. Factors involved in the persistence of montane treeless </w:t>
      </w:r>
      <w:proofErr w:type="spellStart"/>
      <w:r>
        <w:t>balds</w:t>
      </w:r>
      <w:proofErr w:type="spellEnd"/>
      <w:r>
        <w:t>. Ecology 38(1): 140-142.</w:t>
      </w:r>
    </w:p>
    <w:p w:rsidR="004772CA" w:rsidP="004772CA" w:rsidRDefault="004772CA" w14:paraId="3137F972" w14:textId="77777777"/>
    <w:p w:rsidR="004772CA" w:rsidP="004772CA" w:rsidRDefault="004772CA" w14:paraId="4B696826" w14:textId="77777777">
      <w:r>
        <w:t>Brown, D. M. 1941. Vegetation of Roan Mountain: A phytosociological and successional study. Ecological Monographs 11: 61-97.</w:t>
      </w:r>
    </w:p>
    <w:p w:rsidR="004772CA" w:rsidP="004772CA" w:rsidRDefault="004772CA" w14:paraId="25CD5C90" w14:textId="77777777"/>
    <w:p w:rsidR="004772CA" w:rsidP="004772CA" w:rsidRDefault="004772CA" w14:paraId="5264C339" w14:textId="77777777">
      <w:r>
        <w:t xml:space="preserve">Bruhn, M. E. 1964. Vegetational succession on three grassy </w:t>
      </w:r>
      <w:proofErr w:type="spellStart"/>
      <w:r>
        <w:t>balds</w:t>
      </w:r>
      <w:proofErr w:type="spellEnd"/>
      <w:r>
        <w:t xml:space="preserve"> of the Great Smoky Mountains. M.S. thesis, Univ. of Tennessee, Knoxville. 84 pp.</w:t>
      </w:r>
    </w:p>
    <w:p w:rsidR="004772CA" w:rsidP="004772CA" w:rsidRDefault="004772CA" w14:paraId="7EA24369" w14:textId="77777777"/>
    <w:p w:rsidR="004772CA" w:rsidP="004772CA" w:rsidRDefault="004772CA" w14:paraId="32010DF4" w14:textId="77777777">
      <w:r>
        <w:t xml:space="preserve">Burns, Russell M. and Barbara H. </w:t>
      </w:r>
      <w:proofErr w:type="spellStart"/>
      <w:r>
        <w:t>Honkala</w:t>
      </w:r>
      <w:proofErr w:type="spellEnd"/>
      <w:r>
        <w:t xml:space="preserve">, tech. </w:t>
      </w:r>
      <w:proofErr w:type="spellStart"/>
      <w:r>
        <w:t>coords</w:t>
      </w:r>
      <w:proofErr w:type="spellEnd"/>
      <w:r>
        <w:t>. 1990. Silvics of North America: 1 Conifers. Agriculture Handbook 654. USDA Forest Service. Washington, DC.</w:t>
      </w:r>
    </w:p>
    <w:p w:rsidR="004772CA" w:rsidP="004772CA" w:rsidRDefault="004772CA" w14:paraId="6D811863" w14:textId="77777777"/>
    <w:p w:rsidR="004772CA" w:rsidP="004772CA" w:rsidRDefault="004772CA" w14:paraId="0C918A80" w14:textId="77777777">
      <w:r>
        <w:t xml:space="preserve">Cain, S.A. 1930b. An ecological study of the heath </w:t>
      </w:r>
      <w:proofErr w:type="spellStart"/>
      <w:r>
        <w:t>balds</w:t>
      </w:r>
      <w:proofErr w:type="spellEnd"/>
      <w:r>
        <w:t xml:space="preserve"> of the Great Smoky Mountains. Butler University Botanical Studies 1(13): 176-208.</w:t>
      </w:r>
    </w:p>
    <w:p w:rsidR="004772CA" w:rsidP="004772CA" w:rsidRDefault="004772CA" w14:paraId="467AFFC8" w14:textId="77777777"/>
    <w:p w:rsidR="004772CA" w:rsidP="004772CA" w:rsidRDefault="004772CA" w14:paraId="77B366BB" w14:textId="77777777">
      <w:r>
        <w:t xml:space="preserve">Camp, W. H. 1931. The grass </w:t>
      </w:r>
      <w:proofErr w:type="spellStart"/>
      <w:r>
        <w:t>balds</w:t>
      </w:r>
      <w:proofErr w:type="spellEnd"/>
      <w:r>
        <w:t xml:space="preserve"> of the Great Smoky Mountains of Tennessee and North Carolina. Ohio J. Sci. 31: 157-164.</w:t>
      </w:r>
    </w:p>
    <w:p w:rsidR="004772CA" w:rsidP="004772CA" w:rsidRDefault="004772CA" w14:paraId="38791449" w14:textId="77777777"/>
    <w:p w:rsidR="004772CA" w:rsidP="004772CA" w:rsidRDefault="004772CA" w14:paraId="180C1435" w14:textId="77777777">
      <w:r>
        <w:t>Castro, P. K. 1969. A quantitative study of the subalpine forests of Roan and Bald Mountains in the Southern Appalachians. M.S. thesis, East Tennessee State Univ., Johnson City. 59 pp.</w:t>
      </w:r>
    </w:p>
    <w:p w:rsidR="004772CA" w:rsidP="004772CA" w:rsidRDefault="004772CA" w14:paraId="226FE702" w14:textId="77777777"/>
    <w:p w:rsidR="004772CA" w:rsidP="004772CA" w:rsidRDefault="004772CA" w14:paraId="39FE0295"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4772CA" w:rsidP="004772CA" w:rsidRDefault="004772CA" w14:paraId="60B5D336" w14:textId="77777777"/>
    <w:p w:rsidR="004772CA" w:rsidP="004772CA" w:rsidRDefault="004772CA" w14:paraId="3A74AA97" w14:textId="77777777">
      <w:proofErr w:type="spellStart"/>
      <w:r>
        <w:t>DeSelm</w:t>
      </w:r>
      <w:proofErr w:type="spellEnd"/>
      <w:r>
        <w:t xml:space="preserve">, H. R. and N. Murdock. 1993. Grass-dominated communities. Pages 87-141 in: W. H. Martin, S. G. Boyce and A. C. </w:t>
      </w:r>
      <w:proofErr w:type="spellStart"/>
      <w:r>
        <w:t>Echternacht</w:t>
      </w:r>
      <w:proofErr w:type="spellEnd"/>
      <w:r>
        <w:t>, editors. Biodiversity of the southeastern United States: Upland terrestrial communities. John Wiley and Sons, New York.</w:t>
      </w:r>
    </w:p>
    <w:p w:rsidR="004772CA" w:rsidP="004772CA" w:rsidRDefault="004772CA" w14:paraId="28C132E1" w14:textId="77777777"/>
    <w:p w:rsidR="004772CA" w:rsidP="004772CA" w:rsidRDefault="004772CA" w14:paraId="16C9BB48" w14:textId="77777777">
      <w:r>
        <w:t xml:space="preserve">Gant, R. E. 1978. The role of allelopathic interference in the maintenance of southern Appalachian heath </w:t>
      </w:r>
      <w:proofErr w:type="spellStart"/>
      <w:r>
        <w:t>balds</w:t>
      </w:r>
      <w:proofErr w:type="spellEnd"/>
      <w:r>
        <w:t>. Ph.D. dissertation, University of Tennessee, Knoxville. 123 pp.</w:t>
      </w:r>
    </w:p>
    <w:p w:rsidR="004772CA" w:rsidP="004772CA" w:rsidRDefault="004772CA" w14:paraId="54226EF4" w14:textId="77777777"/>
    <w:p w:rsidR="004772CA" w:rsidP="004772CA" w:rsidRDefault="004772CA" w14:paraId="48077084" w14:textId="77777777">
      <w:r>
        <w:t xml:space="preserve">Gates, W. H. 1941. Observations on the possible origin of the </w:t>
      </w:r>
      <w:proofErr w:type="spellStart"/>
      <w:r>
        <w:t>balds</w:t>
      </w:r>
      <w:proofErr w:type="spellEnd"/>
      <w:r>
        <w:t xml:space="preserve"> of the Southern Appalachians. LA State Univ. Press, Baton Rouge, LA.</w:t>
      </w:r>
    </w:p>
    <w:p w:rsidR="004772CA" w:rsidP="004772CA" w:rsidRDefault="004772CA" w14:paraId="607444AE" w14:textId="77777777"/>
    <w:p w:rsidR="004772CA" w:rsidP="004772CA" w:rsidRDefault="004772CA" w14:paraId="677BA10C" w14:textId="77777777">
      <w:proofErr w:type="spellStart"/>
      <w:r>
        <w:t>Gersmehl</w:t>
      </w:r>
      <w:proofErr w:type="spellEnd"/>
      <w:r>
        <w:t>, P. J. 1969. A geographic evaluation of the ecotonal hypothesis of bald location in the Southern Appalachians. Proceedings of the American Society of Geographers 1: 51-54.</w:t>
      </w:r>
    </w:p>
    <w:p w:rsidR="004772CA" w:rsidP="004772CA" w:rsidRDefault="004772CA" w14:paraId="0CDE4166" w14:textId="77777777"/>
    <w:p w:rsidR="004772CA" w:rsidP="004772CA" w:rsidRDefault="004772CA" w14:paraId="457F9915" w14:textId="77777777">
      <w:proofErr w:type="spellStart"/>
      <w:r>
        <w:t>Gersmehl</w:t>
      </w:r>
      <w:proofErr w:type="spellEnd"/>
      <w:r>
        <w:t xml:space="preserve">, P. 1970. A geographic approach to a vegetation problem: The case of the southern Appalachian grassy </w:t>
      </w:r>
      <w:proofErr w:type="spellStart"/>
      <w:r>
        <w:t>balds</w:t>
      </w:r>
      <w:proofErr w:type="spellEnd"/>
      <w:r>
        <w:t>. Ph.D. dissertation, Univ. of Ga., Athens. 463 pp.</w:t>
      </w:r>
    </w:p>
    <w:p w:rsidR="004772CA" w:rsidP="004772CA" w:rsidRDefault="004772CA" w14:paraId="4B2088DB" w14:textId="77777777"/>
    <w:p w:rsidR="004772CA" w:rsidP="004772CA" w:rsidRDefault="004772CA" w14:paraId="3A2F0550" w14:textId="77777777">
      <w:proofErr w:type="spellStart"/>
      <w:r>
        <w:t>Gersmehl</w:t>
      </w:r>
      <w:proofErr w:type="spellEnd"/>
      <w:r>
        <w:t xml:space="preserve">, P. J. 1971. Factors involved in the persistence of southern Appalachian treeless </w:t>
      </w:r>
      <w:proofErr w:type="spellStart"/>
      <w:r>
        <w:t>balds</w:t>
      </w:r>
      <w:proofErr w:type="spellEnd"/>
      <w:r>
        <w:t>: An experimental study. Proceedings of the Association of American Geographers 3: 56-61.</w:t>
      </w:r>
    </w:p>
    <w:p w:rsidR="004772CA" w:rsidP="004772CA" w:rsidRDefault="004772CA" w14:paraId="38EB9A0A" w14:textId="77777777"/>
    <w:p w:rsidR="004772CA" w:rsidP="004772CA" w:rsidRDefault="004772CA" w14:paraId="41815284" w14:textId="77777777">
      <w:proofErr w:type="spellStart"/>
      <w:r>
        <w:t>Gersmehl</w:t>
      </w:r>
      <w:proofErr w:type="spellEnd"/>
      <w:r>
        <w:t xml:space="preserve">, P. 1973. Pseudo-timberline: The southern Appalachian grassy </w:t>
      </w:r>
      <w:proofErr w:type="spellStart"/>
      <w:r>
        <w:t>balds</w:t>
      </w:r>
      <w:proofErr w:type="spellEnd"/>
      <w:r>
        <w:t xml:space="preserve">. Arctic and Alpine Research </w:t>
      </w:r>
      <w:proofErr w:type="gramStart"/>
      <w:r>
        <w:t>9:A</w:t>
      </w:r>
      <w:proofErr w:type="gramEnd"/>
      <w:r>
        <w:t>137-A138.</w:t>
      </w:r>
    </w:p>
    <w:p w:rsidR="004772CA" w:rsidP="004772CA" w:rsidRDefault="004772CA" w14:paraId="1947667A" w14:textId="77777777"/>
    <w:p w:rsidR="004772CA" w:rsidP="004772CA" w:rsidRDefault="004772CA" w14:paraId="63330599" w14:textId="77777777">
      <w:r>
        <w:t xml:space="preserve">Gilbert, V. C., Jr. 1954. Vegetation of the grassy </w:t>
      </w:r>
      <w:proofErr w:type="spellStart"/>
      <w:r>
        <w:t>balds</w:t>
      </w:r>
      <w:proofErr w:type="spellEnd"/>
      <w:r>
        <w:t xml:space="preserve"> of the Great Smoky Mountains National Park. M.S. thesis, Univ. of Tennessee, Knoxville.</w:t>
      </w:r>
    </w:p>
    <w:p w:rsidR="004772CA" w:rsidP="004772CA" w:rsidRDefault="004772CA" w14:paraId="376AB006" w14:textId="77777777"/>
    <w:p w:rsidR="004772CA" w:rsidP="004772CA" w:rsidRDefault="004772CA" w14:paraId="12EFB02C" w14:textId="77777777">
      <w:r>
        <w:t>Harmon, Mark. 1982. Fire History of the Westernmost Portion of Great Smoky Mountains National Park. Bulletin Torrey Botanical Club 109(1): 74-79.</w:t>
      </w:r>
    </w:p>
    <w:p w:rsidR="004772CA" w:rsidP="004772CA" w:rsidRDefault="004772CA" w14:paraId="1046413C" w14:textId="77777777"/>
    <w:p w:rsidR="004772CA" w:rsidP="004772CA" w:rsidRDefault="004772CA" w14:paraId="72414594" w14:textId="77777777">
      <w:r>
        <w:t>Hayes, Matthew, Aaron Moody, Peter S. White and Jennifer L.</w:t>
      </w:r>
      <w:r w:rsidR="00F56493">
        <w:t xml:space="preserve"> </w:t>
      </w:r>
      <w:r>
        <w:t xml:space="preserve">Costanza. 2006. The influence of logging and topography on the distribution of spruce-fir forests near their Southern limits in Great Smoky Mountains National Park, USA. Plant </w:t>
      </w:r>
      <w:proofErr w:type="spellStart"/>
      <w:r>
        <w:t>Ecol</w:t>
      </w:r>
      <w:proofErr w:type="spellEnd"/>
      <w:r>
        <w:t xml:space="preserve"> (2007) 189: 59–70.</w:t>
      </w:r>
    </w:p>
    <w:p w:rsidR="004772CA" w:rsidP="004772CA" w:rsidRDefault="004772CA" w14:paraId="4D17341A" w14:textId="77777777"/>
    <w:p w:rsidR="004772CA" w:rsidP="004772CA" w:rsidRDefault="004772CA" w14:paraId="0E36B4AC" w14:textId="77777777">
      <w:proofErr w:type="spellStart"/>
      <w:r>
        <w:t>Knoepp</w:t>
      </w:r>
      <w:proofErr w:type="spellEnd"/>
      <w:r>
        <w:t xml:space="preserve">, J. D., L. L. </w:t>
      </w:r>
      <w:proofErr w:type="spellStart"/>
      <w:r>
        <w:t>Tieszen</w:t>
      </w:r>
      <w:proofErr w:type="spellEnd"/>
      <w:r>
        <w:t xml:space="preserve"> and G. G. </w:t>
      </w:r>
      <w:proofErr w:type="spellStart"/>
      <w:r>
        <w:t>Fredlund</w:t>
      </w:r>
      <w:proofErr w:type="spellEnd"/>
      <w:r>
        <w:t xml:space="preserve">. 1998. Assessing the vegetation history of three southern Appalachian </w:t>
      </w:r>
      <w:proofErr w:type="spellStart"/>
      <w:r>
        <w:t>balds</w:t>
      </w:r>
      <w:proofErr w:type="spellEnd"/>
      <w:r>
        <w:t xml:space="preserve"> through soil organic matter analysis. Research Paper SRS-13. USDA Forest Service, Southern Search Station, Asheville, NC. 12 pp.</w:t>
      </w:r>
    </w:p>
    <w:p w:rsidR="004772CA" w:rsidP="004772CA" w:rsidRDefault="004772CA" w14:paraId="63BDDB30" w14:textId="77777777"/>
    <w:p w:rsidR="004772CA" w:rsidP="004772CA" w:rsidRDefault="004772CA" w14:paraId="058E9CD4" w14:textId="77777777">
      <w:r>
        <w:t xml:space="preserve">Lindsay, M. 1976. History of the grassy </w:t>
      </w:r>
      <w:proofErr w:type="spellStart"/>
      <w:r>
        <w:t>balds</w:t>
      </w:r>
      <w:proofErr w:type="spellEnd"/>
      <w:r>
        <w:t xml:space="preserve"> of Great Smoky Mountains National Park. USDI National Park Service, Uplands Field Research Lab. Research/Resources Management Report No. 4. Gatlinburg, TN. 215 pp.</w:t>
      </w:r>
    </w:p>
    <w:p w:rsidR="004772CA" w:rsidP="004772CA" w:rsidRDefault="004772CA" w14:paraId="4B232311" w14:textId="77777777"/>
    <w:p w:rsidR="004772CA" w:rsidP="004772CA" w:rsidRDefault="004772CA" w14:paraId="1E0529E8" w14:textId="77777777">
      <w:r>
        <w:t xml:space="preserve">Lindsay, M. 1977. Management of grassy </w:t>
      </w:r>
      <w:proofErr w:type="spellStart"/>
      <w:r>
        <w:t>balds</w:t>
      </w:r>
      <w:proofErr w:type="spellEnd"/>
      <w:r>
        <w:t xml:space="preserve"> in Great Smoky Mountains National Park. USDI National Park Service, Southeast Region, Uplands Field Research Laboratory. Research/Resources Management Report No. 17. Gatlinburg, TN. 67 pp.</w:t>
      </w:r>
    </w:p>
    <w:p w:rsidR="004772CA" w:rsidP="004772CA" w:rsidRDefault="004772CA" w14:paraId="47255DE1" w14:textId="77777777"/>
    <w:p w:rsidR="004772CA" w:rsidP="004772CA" w:rsidRDefault="004772CA" w14:paraId="7F8F6E34" w14:textId="77777777">
      <w:r>
        <w:t xml:space="preserve">Lindsay, M. M. and S. P. Bratton. 1979b. The vegetation of grassy </w:t>
      </w:r>
      <w:proofErr w:type="spellStart"/>
      <w:r>
        <w:t>balds</w:t>
      </w:r>
      <w:proofErr w:type="spellEnd"/>
      <w:r>
        <w:t xml:space="preserve"> and other high elevation disturbed areas in the Great Smoky Mountains National Park. Bulletin of the Torrey Botanical Club 106: 264-275.</w:t>
      </w:r>
    </w:p>
    <w:p w:rsidR="004772CA" w:rsidP="004772CA" w:rsidRDefault="004772CA" w14:paraId="3C83CF8E" w14:textId="77777777"/>
    <w:p w:rsidR="004772CA" w:rsidP="004772CA" w:rsidRDefault="004772CA" w14:paraId="27BE4E6F" w14:textId="77777777">
      <w:r>
        <w:t xml:space="preserve">Lindsay, M. M. and S. P. Bratton. 1980. The rate of woody plant invasion on two grassy </w:t>
      </w:r>
      <w:proofErr w:type="spellStart"/>
      <w:r>
        <w:t>balds</w:t>
      </w:r>
      <w:proofErr w:type="spellEnd"/>
      <w:r>
        <w:t xml:space="preserve">. </w:t>
      </w:r>
      <w:proofErr w:type="spellStart"/>
      <w:r>
        <w:t>Castanea</w:t>
      </w:r>
      <w:proofErr w:type="spellEnd"/>
      <w:r>
        <w:t xml:space="preserve"> 45: 75-87.</w:t>
      </w:r>
    </w:p>
    <w:p w:rsidR="004772CA" w:rsidP="004772CA" w:rsidRDefault="004772CA" w14:paraId="4AD3B59D" w14:textId="77777777"/>
    <w:p w:rsidR="004772CA" w:rsidP="004772CA" w:rsidRDefault="004772CA" w14:paraId="36EB3834" w14:textId="77777777">
      <w:r>
        <w:lastRenderedPageBreak/>
        <w:t xml:space="preserve">Lindsay, Mary M. and Susan Power Bratton. 1979. Grassy </w:t>
      </w:r>
      <w:proofErr w:type="spellStart"/>
      <w:r>
        <w:t>Balds</w:t>
      </w:r>
      <w:proofErr w:type="spellEnd"/>
      <w:r>
        <w:t xml:space="preserve"> of the Great Smoky Mountains: Their History and Flora in Relation to Potential Management. Environmental Management 3(5): 417-430.</w:t>
      </w:r>
    </w:p>
    <w:p w:rsidR="004772CA" w:rsidP="004772CA" w:rsidRDefault="004772CA" w14:paraId="78D7F981" w14:textId="77777777"/>
    <w:p w:rsidR="004772CA" w:rsidP="004772CA" w:rsidRDefault="004772CA" w14:paraId="108BC92B" w14:textId="77777777">
      <w:r>
        <w:t xml:space="preserve">Mark, A. F. 1958. The ecology of the southern Appalachian grass </w:t>
      </w:r>
      <w:proofErr w:type="spellStart"/>
      <w:r>
        <w:t>balds</w:t>
      </w:r>
      <w:proofErr w:type="spellEnd"/>
      <w:r>
        <w:t>. Ecological Monographs 28: 293-336.</w:t>
      </w:r>
    </w:p>
    <w:p w:rsidR="004772CA" w:rsidP="004772CA" w:rsidRDefault="004772CA" w14:paraId="5DB14179" w14:textId="77777777"/>
    <w:p w:rsidR="004772CA" w:rsidP="004772CA" w:rsidRDefault="004772CA" w14:paraId="7429AA67" w14:textId="77777777">
      <w:r>
        <w:t xml:space="preserve">Mark, A. F. 1959. The flora of the grass </w:t>
      </w:r>
      <w:proofErr w:type="spellStart"/>
      <w:r>
        <w:t>balds</w:t>
      </w:r>
      <w:proofErr w:type="spellEnd"/>
      <w:r>
        <w:t xml:space="preserve"> and fields of the southern Appalachian Mountains. </w:t>
      </w:r>
      <w:proofErr w:type="spellStart"/>
      <w:r>
        <w:t>Castanea</w:t>
      </w:r>
      <w:proofErr w:type="spellEnd"/>
      <w:r>
        <w:t xml:space="preserve"> 24: 1-21.</w:t>
      </w:r>
    </w:p>
    <w:p w:rsidR="004772CA" w:rsidP="004772CA" w:rsidRDefault="004772CA" w14:paraId="7D7B1D63" w14:textId="77777777"/>
    <w:p w:rsidR="004772CA" w:rsidP="004772CA" w:rsidRDefault="004772CA" w14:paraId="7723556C" w14:textId="77777777">
      <w:r>
        <w:t>McLeod, Donald Evans. 1988. Vegetation patterns, floristics, and environmental relationships in the Black and Craggy Mountains of North Carolina. Doctoral thesis, Botany Department, University of North Carolina at Chapel Hill.</w:t>
      </w:r>
    </w:p>
    <w:p w:rsidR="004772CA" w:rsidP="004772CA" w:rsidRDefault="004772CA" w14:paraId="2191172F" w14:textId="77777777"/>
    <w:p w:rsidR="004772CA" w:rsidP="004772CA" w:rsidRDefault="004772CA" w14:paraId="56331ECB" w14:textId="77777777">
      <w:r>
        <w:t xml:space="preserve">Murdock, N. 1986. Evaluation of Management Techniques on a Southern Appalachian Bald. M.S. Thesis, Western Carolina University. </w:t>
      </w:r>
      <w:proofErr w:type="spellStart"/>
      <w:r>
        <w:t>Culowhee</w:t>
      </w:r>
      <w:proofErr w:type="spellEnd"/>
      <w:r>
        <w:t>, NC.</w:t>
      </w:r>
    </w:p>
    <w:p w:rsidR="004772CA" w:rsidP="004772CA" w:rsidRDefault="004772CA" w14:paraId="02313ED9" w14:textId="77777777"/>
    <w:p w:rsidR="004772CA" w:rsidP="004772CA" w:rsidRDefault="004772CA" w14:paraId="3644A9EE" w14:textId="2E103224">
      <w:r>
        <w:t xml:space="preserve">NatureServe. 2007. NatureServe Explorer: An online encyclopedia of life [web application]. Version 6.2. NatureServe, Arlington, Virginia. Available http://www.natureserve.org/explorer. (Accessed: November 2, 2007). </w:t>
      </w:r>
    </w:p>
    <w:p w:rsidR="004772CA" w:rsidP="004772CA" w:rsidRDefault="004772CA" w14:paraId="0337D18E" w14:textId="77777777"/>
    <w:p w:rsidR="004772CA" w:rsidP="004772CA" w:rsidRDefault="004772CA" w14:paraId="0F6EE0A6" w14:textId="77777777">
      <w:proofErr w:type="spellStart"/>
      <w:r>
        <w:t>Nodvin</w:t>
      </w:r>
      <w:proofErr w:type="spellEnd"/>
      <w:r>
        <w:t xml:space="preserve">, S.C., H. Van </w:t>
      </w:r>
      <w:proofErr w:type="spellStart"/>
      <w:r>
        <w:t>Miegroet</w:t>
      </w:r>
      <w:proofErr w:type="spellEnd"/>
      <w:r>
        <w:t>, S.E. Lindberg, N.S. Nicholas and D.W.</w:t>
      </w:r>
    </w:p>
    <w:p w:rsidR="004772CA" w:rsidP="004772CA" w:rsidRDefault="004772CA" w14:paraId="2BACEC4B" w14:textId="77777777">
      <w:r>
        <w:t>Johnson. 1995. Acidic deposition, ecosystem processes, and nitrogen saturation in a high elevation Southern Appalachian Watershed. Water, Air</w:t>
      </w:r>
    </w:p>
    <w:p w:rsidR="004772CA" w:rsidP="004772CA" w:rsidRDefault="004772CA" w14:paraId="23F1B544" w14:textId="77777777">
      <w:r>
        <w:t>and Soil Pollution 85: 1647-1652.</w:t>
      </w:r>
    </w:p>
    <w:p w:rsidR="004772CA" w:rsidP="004772CA" w:rsidRDefault="004772CA" w14:paraId="0AC3B824" w14:textId="77777777"/>
    <w:p w:rsidR="004772CA" w:rsidP="004772CA" w:rsidRDefault="004772CA" w14:paraId="117BE6AB" w14:textId="77777777">
      <w:r>
        <w:t>Ramseur, G. S. 1958. The vascular flora of high mountain communities of the southern Appalachians. Ph.D. dissertation. University of North Carolina, Chapel Hill. 106 pp.</w:t>
      </w:r>
    </w:p>
    <w:p w:rsidR="004772CA" w:rsidP="004772CA" w:rsidRDefault="004772CA" w14:paraId="594CDA54" w14:textId="77777777"/>
    <w:p w:rsidR="004772CA" w:rsidP="004772CA" w:rsidRDefault="004772CA" w14:paraId="7460A8CC" w14:textId="77777777">
      <w:r>
        <w:t>Ramseur, G.S. 1960. The vascular flora of high mountain communities of the southern Appalachians. J. Elisha Mitchell Science Society 76: 82-112.</w:t>
      </w:r>
    </w:p>
    <w:p w:rsidR="004772CA" w:rsidP="004772CA" w:rsidRDefault="004772CA" w14:paraId="3B38839C" w14:textId="77777777"/>
    <w:p w:rsidR="004772CA" w:rsidP="004772CA" w:rsidRDefault="004772CA" w14:paraId="021DC7ED" w14:textId="77777777">
      <w:r>
        <w:t>Ramseur, G.S. 1976. Secondary succession in the spruce-fir forest of the great Smoky Mountains National Park. US Dept. Interior, National Park Service, Uplands Field Res. Lab. Management Report No. 7.</w:t>
      </w:r>
    </w:p>
    <w:p w:rsidR="004772CA" w:rsidP="004772CA" w:rsidRDefault="004772CA" w14:paraId="4B8B70D1" w14:textId="77777777"/>
    <w:p w:rsidR="004772CA" w:rsidP="004772CA" w:rsidRDefault="004772CA" w14:paraId="3F73D1BA" w14:textId="77777777">
      <w:r>
        <w:t xml:space="preserve">Shafer, D.S. 1986. Flat Laurel Gap Bog, Pisgah Ridge, North Carolina: Late Holocene development of a high-elevation heath bald. </w:t>
      </w:r>
      <w:proofErr w:type="spellStart"/>
      <w:r>
        <w:t>Castanea</w:t>
      </w:r>
      <w:proofErr w:type="spellEnd"/>
      <w:r>
        <w:t xml:space="preserve"> 51: 1-10.</w:t>
      </w:r>
    </w:p>
    <w:p w:rsidR="004772CA" w:rsidP="004772CA" w:rsidRDefault="004772CA" w14:paraId="5941A835" w14:textId="77777777"/>
    <w:p w:rsidR="004772CA" w:rsidP="004772CA" w:rsidRDefault="004772CA" w14:paraId="46DED8B6" w14:textId="77777777">
      <w:r>
        <w:t xml:space="preserve">Stevens, Carly J., Nancy B. </w:t>
      </w:r>
      <w:proofErr w:type="spellStart"/>
      <w:r>
        <w:t>Dise</w:t>
      </w:r>
      <w:proofErr w:type="spellEnd"/>
      <w:r>
        <w:t xml:space="preserve">, J. </w:t>
      </w:r>
      <w:proofErr w:type="spellStart"/>
      <w:r>
        <w:t>Owne</w:t>
      </w:r>
      <w:proofErr w:type="spellEnd"/>
      <w:r>
        <w:t xml:space="preserve"> </w:t>
      </w:r>
      <w:proofErr w:type="spellStart"/>
      <w:r>
        <w:t>Mountford</w:t>
      </w:r>
      <w:proofErr w:type="spellEnd"/>
      <w:r>
        <w:t xml:space="preserve"> and David J. </w:t>
      </w:r>
      <w:proofErr w:type="spellStart"/>
      <w:r>
        <w:t>Gowing</w:t>
      </w:r>
      <w:proofErr w:type="spellEnd"/>
      <w:r>
        <w:t>. 2004. Impact of Nitrogen Deposition on the Species Richness of Grasslands. Science 303(5665): 1876-1879.</w:t>
      </w:r>
    </w:p>
    <w:p w:rsidR="004772CA" w:rsidP="004772CA" w:rsidRDefault="004772CA" w14:paraId="6E2CA7B0" w14:textId="77777777"/>
    <w:p w:rsidR="004772CA" w:rsidP="004772CA" w:rsidRDefault="004772CA" w14:paraId="422A0884" w14:textId="77777777">
      <w:r>
        <w:t xml:space="preserve">Stratton, D. A. and P. S. White. 1982. Grassy </w:t>
      </w:r>
      <w:proofErr w:type="spellStart"/>
      <w:r>
        <w:t>balds</w:t>
      </w:r>
      <w:proofErr w:type="spellEnd"/>
      <w:r>
        <w:t xml:space="preserve"> of Great Smoky Mountains National Park: Vascular plant floristics, rare plant distributions, and an assessment of the floristic data base. USDI National Park Service, Southeast Region. Uplands Field Res</w:t>
      </w:r>
    </w:p>
    <w:p w:rsidR="004772CA" w:rsidP="004772CA" w:rsidRDefault="004772CA" w14:paraId="61959A46" w14:textId="77777777"/>
    <w:p w:rsidR="004772CA" w:rsidP="004772CA" w:rsidRDefault="004772CA" w14:paraId="434C65F7" w14:textId="77777777">
      <w:r>
        <w:lastRenderedPageBreak/>
        <w:t xml:space="preserve">Sturm M, Schimel J, </w:t>
      </w:r>
      <w:proofErr w:type="spellStart"/>
      <w:r>
        <w:t>Mechaelson</w:t>
      </w:r>
      <w:proofErr w:type="spellEnd"/>
      <w:r>
        <w:t xml:space="preserve"> </w:t>
      </w:r>
      <w:proofErr w:type="spellStart"/>
      <w:proofErr w:type="gramStart"/>
      <w:r>
        <w:t>G,Welker</w:t>
      </w:r>
      <w:proofErr w:type="spellEnd"/>
      <w:proofErr w:type="gramEnd"/>
      <w:r>
        <w:t xml:space="preserve"> JM, </w:t>
      </w:r>
      <w:proofErr w:type="spellStart"/>
      <w:r>
        <w:t>Oberbauer</w:t>
      </w:r>
      <w:proofErr w:type="spellEnd"/>
      <w:r>
        <w:t xml:space="preserve"> SF, et al. 2005. Winter biological processes could help convert Arctic tundra to shrubland. </w:t>
      </w:r>
      <w:proofErr w:type="spellStart"/>
      <w:r>
        <w:t>BioScience</w:t>
      </w:r>
      <w:proofErr w:type="spellEnd"/>
      <w:r>
        <w:t xml:space="preserve"> 55: 17–26.</w:t>
      </w:r>
    </w:p>
    <w:p w:rsidR="004772CA" w:rsidP="004772CA" w:rsidRDefault="004772CA" w14:paraId="64F09C34" w14:textId="77777777"/>
    <w:p w:rsidR="004772CA" w:rsidP="004772CA" w:rsidRDefault="004772CA" w14:paraId="7DA5712C" w14:textId="77777777">
      <w:r>
        <w:t xml:space="preserve">Sullivan, J.H. and J.D. </w:t>
      </w:r>
      <w:proofErr w:type="spellStart"/>
      <w:r>
        <w:t>Pittillo</w:t>
      </w:r>
      <w:proofErr w:type="spellEnd"/>
      <w:r>
        <w:t xml:space="preserve">. 1988. Succession of woody plants into a high elevation grassy bald of the Balsam Mountains. </w:t>
      </w:r>
      <w:proofErr w:type="spellStart"/>
      <w:r>
        <w:t>Castanea</w:t>
      </w:r>
      <w:proofErr w:type="spellEnd"/>
      <w:r>
        <w:t xml:space="preserve"> 53(4): 245-251.</w:t>
      </w:r>
    </w:p>
    <w:p w:rsidR="004772CA" w:rsidP="004772CA" w:rsidRDefault="004772CA" w14:paraId="4EF38F9B" w14:textId="77777777"/>
    <w:p w:rsidR="004772CA" w:rsidP="004772CA" w:rsidRDefault="004772CA" w14:paraId="70D9196D" w14:textId="77777777">
      <w:r>
        <w:t>Weiss, Stuart B. 1999. Cars, Cows, and Checkerspot Butterflies: Nitrogen Deposition and Management of Nutrient-Poor Grasslands for a Threatened Species. Conservation Biology 13(6): 1476-1486.</w:t>
      </w:r>
    </w:p>
    <w:p w:rsidR="004772CA" w:rsidP="004772CA" w:rsidRDefault="004772CA" w14:paraId="53B16EEC" w14:textId="77777777"/>
    <w:p w:rsidR="004772CA" w:rsidP="004772CA" w:rsidRDefault="004772CA" w14:paraId="58F9252E" w14:textId="77777777">
      <w:r>
        <w:t xml:space="preserve">Wells, B.W. 1936. Andrews Bald: The problem of its origin. </w:t>
      </w:r>
      <w:proofErr w:type="spellStart"/>
      <w:r>
        <w:t>Castanea</w:t>
      </w:r>
      <w:proofErr w:type="spellEnd"/>
      <w:r>
        <w:t xml:space="preserve"> 1: 59-62.</w:t>
      </w:r>
    </w:p>
    <w:p w:rsidR="004772CA" w:rsidP="004772CA" w:rsidRDefault="004772CA" w14:paraId="6914408E" w14:textId="77777777"/>
    <w:p w:rsidR="004772CA" w:rsidP="004772CA" w:rsidRDefault="004772CA" w14:paraId="48FD888A" w14:textId="77777777">
      <w:r>
        <w:t xml:space="preserve">Wells, B.W. 1936. Origin of the southern Appalachian grass </w:t>
      </w:r>
      <w:proofErr w:type="spellStart"/>
      <w:r>
        <w:t>balds</w:t>
      </w:r>
      <w:proofErr w:type="spellEnd"/>
      <w:r>
        <w:t>. Sci. 83: 283.</w:t>
      </w:r>
    </w:p>
    <w:p w:rsidR="004772CA" w:rsidP="004772CA" w:rsidRDefault="004772CA" w14:paraId="416BE0C3" w14:textId="77777777"/>
    <w:p w:rsidR="004772CA" w:rsidP="004772CA" w:rsidRDefault="004772CA" w14:paraId="629A6F61" w14:textId="77777777">
      <w:r>
        <w:t xml:space="preserve">Wells, B.W. 1937. Southern Appalachian grass </w:t>
      </w:r>
      <w:proofErr w:type="spellStart"/>
      <w:r>
        <w:t>balds</w:t>
      </w:r>
      <w:proofErr w:type="spellEnd"/>
      <w:r>
        <w:t>. Journal of the Elisha Mitchel Scientific Society 53: 1-26.</w:t>
      </w:r>
    </w:p>
    <w:p w:rsidR="004772CA" w:rsidP="004772CA" w:rsidRDefault="004772CA" w14:paraId="59AFD492" w14:textId="77777777"/>
    <w:p w:rsidR="004772CA" w:rsidP="004772CA" w:rsidRDefault="004772CA" w14:paraId="497ADA4D" w14:textId="77777777">
      <w:r>
        <w:t xml:space="preserve">Wells, B.W. 1961. The southern Appalachian grass bald problem. </w:t>
      </w:r>
      <w:proofErr w:type="spellStart"/>
      <w:r>
        <w:t>Castanea</w:t>
      </w:r>
      <w:proofErr w:type="spellEnd"/>
      <w:r>
        <w:t xml:space="preserve"> 26: 98-100.</w:t>
      </w:r>
    </w:p>
    <w:p w:rsidR="004772CA" w:rsidP="004772CA" w:rsidRDefault="004772CA" w14:paraId="0915A015" w14:textId="77777777"/>
    <w:p w:rsidR="004772CA" w:rsidP="004772CA" w:rsidRDefault="004772CA" w14:paraId="1DAAEC85" w14:textId="77777777">
      <w:r>
        <w:t xml:space="preserve">White, Peter S. and Robert D. Sutter. 1999. Southern Appalachian grassy </w:t>
      </w:r>
      <w:proofErr w:type="spellStart"/>
      <w:r>
        <w:t>balds</w:t>
      </w:r>
      <w:proofErr w:type="spellEnd"/>
      <w:r>
        <w:t xml:space="preserve">: lessons for management and regional conservation. In: </w:t>
      </w:r>
      <w:proofErr w:type="spellStart"/>
      <w:r>
        <w:t>Peine</w:t>
      </w:r>
      <w:proofErr w:type="spellEnd"/>
      <w:r>
        <w:t xml:space="preserve"> JD (ed.) Ecosystem manage­ment: principles and practices illustrated by a regional biosphere cooperative. St. Lucie Press, Delray Beach, Florida, pp 375-396</w:t>
      </w:r>
    </w:p>
    <w:p w:rsidR="004772CA" w:rsidP="004772CA" w:rsidRDefault="004772CA" w14:paraId="41406835" w14:textId="77777777">
      <w:r>
        <w:t xml:space="preserve"> </w:t>
      </w:r>
    </w:p>
    <w:p w:rsidR="004772CA" w:rsidP="004772CA" w:rsidRDefault="004772CA" w14:paraId="5EEA9471" w14:textId="77777777">
      <w:r>
        <w:t xml:space="preserve">White, P. S., S. Wilds and D. A. Stratton 2001. The distribution of heath </w:t>
      </w:r>
      <w:proofErr w:type="spellStart"/>
      <w:r>
        <w:t>balds</w:t>
      </w:r>
      <w:proofErr w:type="spellEnd"/>
      <w:r>
        <w:t xml:space="preserve"> in the Great Smoky Mountains. Journal of Vegetation Science 12: 453-466. </w:t>
      </w:r>
    </w:p>
    <w:p w:rsidR="004772CA" w:rsidP="004772CA" w:rsidRDefault="004772CA" w14:paraId="684D8F10" w14:textId="77777777"/>
    <w:p w:rsidR="004772CA" w:rsidP="004772CA" w:rsidRDefault="004772CA" w14:paraId="027634C1" w14:textId="77777777">
      <w:r>
        <w:t xml:space="preserve">Whittaker, R. H. 1979. Appalachian </w:t>
      </w:r>
      <w:proofErr w:type="spellStart"/>
      <w:r>
        <w:t>balds</w:t>
      </w:r>
      <w:proofErr w:type="spellEnd"/>
      <w:r>
        <w:t xml:space="preserve"> and other North American heathlands. Pages 427-439 in: R. L. Specht, editor. Ecosystems of the world. Series Publication 9A. Heathlands and related shrublands: Descriptive studies. Elsevier Scientific Publishing Co</w:t>
      </w:r>
    </w:p>
    <w:p w:rsidR="004772CA" w:rsidP="004772CA" w:rsidRDefault="004772CA" w14:paraId="0BD27EB9" w14:textId="77777777"/>
    <w:p w:rsidR="004772CA" w:rsidP="004772CA" w:rsidRDefault="004772CA" w14:paraId="255431F0" w14:textId="77777777">
      <w:proofErr w:type="spellStart"/>
      <w:r>
        <w:t>Wiegl</w:t>
      </w:r>
      <w:proofErr w:type="spellEnd"/>
      <w:r>
        <w:t xml:space="preserve">, P. D. and T. W. Knowles. 1999. Antiquity of southern Appalachian grass </w:t>
      </w:r>
      <w:proofErr w:type="spellStart"/>
      <w:r>
        <w:t>balds</w:t>
      </w:r>
      <w:proofErr w:type="spellEnd"/>
      <w:r>
        <w:t xml:space="preserve">: The role of keystone megaherbivores. Pages 215-223 in: R. P. </w:t>
      </w:r>
      <w:proofErr w:type="spellStart"/>
      <w:r>
        <w:t>Eckerlin</w:t>
      </w:r>
      <w:proofErr w:type="spellEnd"/>
      <w:r>
        <w:t>, editor. Proceedings of the Appalachian Biogeography Symposium, Virginia Museum of Natural History.</w:t>
      </w:r>
    </w:p>
    <w:p w:rsidRPr="00A43E41" w:rsidR="004D5F12" w:rsidP="004772CA" w:rsidRDefault="004D5F12" w14:paraId="2A0C8D8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FB91" w14:textId="77777777" w:rsidR="007B5C36" w:rsidRDefault="007B5C36">
      <w:r>
        <w:separator/>
      </w:r>
    </w:p>
  </w:endnote>
  <w:endnote w:type="continuationSeparator" w:id="0">
    <w:p w14:paraId="5C533AD3" w14:textId="77777777" w:rsidR="007B5C36" w:rsidRDefault="007B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3EBFF" w14:textId="77777777" w:rsidR="004772CA" w:rsidRDefault="004772CA" w:rsidP="004772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CB94C" w14:textId="77777777" w:rsidR="007B5C36" w:rsidRDefault="007B5C36">
      <w:r>
        <w:separator/>
      </w:r>
    </w:p>
  </w:footnote>
  <w:footnote w:type="continuationSeparator" w:id="0">
    <w:p w14:paraId="370D0462" w14:textId="77777777" w:rsidR="007B5C36" w:rsidRDefault="007B5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4A92C" w14:textId="77777777" w:rsidR="00A43E41" w:rsidRDefault="00A43E41" w:rsidP="004772C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CA"/>
    <w:rsid w:val="000037B3"/>
    <w:rsid w:val="00004505"/>
    <w:rsid w:val="00005947"/>
    <w:rsid w:val="00006AF9"/>
    <w:rsid w:val="00006E3D"/>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64C"/>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240"/>
    <w:rsid w:val="0047583B"/>
    <w:rsid w:val="00476717"/>
    <w:rsid w:val="004772CA"/>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75E"/>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2E4"/>
    <w:rsid w:val="005179F0"/>
    <w:rsid w:val="00522705"/>
    <w:rsid w:val="00522769"/>
    <w:rsid w:val="00522DA8"/>
    <w:rsid w:val="0052318C"/>
    <w:rsid w:val="00523A6C"/>
    <w:rsid w:val="00525CCF"/>
    <w:rsid w:val="00526D42"/>
    <w:rsid w:val="00527467"/>
    <w:rsid w:val="005279A4"/>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6D6"/>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5449"/>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5C36"/>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6753"/>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176C"/>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23E9"/>
    <w:rsid w:val="00BC3144"/>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43C1"/>
    <w:rsid w:val="00D16B37"/>
    <w:rsid w:val="00D1726A"/>
    <w:rsid w:val="00D176D8"/>
    <w:rsid w:val="00D21167"/>
    <w:rsid w:val="00D2240A"/>
    <w:rsid w:val="00D22531"/>
    <w:rsid w:val="00D240CE"/>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37839"/>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493"/>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83E66"/>
  <w15:docId w15:val="{8AD7F440-9DBB-469B-A510-A13EE3FA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66753"/>
    <w:pPr>
      <w:ind w:left="720"/>
    </w:pPr>
    <w:rPr>
      <w:rFonts w:ascii="Calibri" w:eastAsia="Calibri" w:hAnsi="Calibri"/>
      <w:sz w:val="22"/>
      <w:szCs w:val="22"/>
    </w:rPr>
  </w:style>
  <w:style w:type="character" w:styleId="Hyperlink">
    <w:name w:val="Hyperlink"/>
    <w:rsid w:val="00966753"/>
    <w:rPr>
      <w:color w:val="0000FF"/>
      <w:u w:val="single"/>
    </w:rPr>
  </w:style>
  <w:style w:type="paragraph" w:styleId="BalloonText">
    <w:name w:val="Balloon Text"/>
    <w:basedOn w:val="Normal"/>
    <w:link w:val="BalloonTextChar"/>
    <w:uiPriority w:val="99"/>
    <w:semiHidden/>
    <w:unhideWhenUsed/>
    <w:rsid w:val="00BC3144"/>
    <w:rPr>
      <w:rFonts w:ascii="Tahoma" w:hAnsi="Tahoma" w:cs="Tahoma"/>
      <w:sz w:val="16"/>
      <w:szCs w:val="16"/>
    </w:rPr>
  </w:style>
  <w:style w:type="character" w:customStyle="1" w:styleId="BalloonTextChar">
    <w:name w:val="Balloon Text Char"/>
    <w:basedOn w:val="DefaultParagraphFont"/>
    <w:link w:val="BalloonText"/>
    <w:uiPriority w:val="99"/>
    <w:semiHidden/>
    <w:rsid w:val="00BC3144"/>
    <w:rPr>
      <w:rFonts w:ascii="Tahoma" w:hAnsi="Tahoma" w:cs="Tahoma"/>
      <w:sz w:val="16"/>
      <w:szCs w:val="16"/>
    </w:rPr>
  </w:style>
  <w:style w:type="character" w:styleId="CommentReference">
    <w:name w:val="annotation reference"/>
    <w:basedOn w:val="DefaultParagraphFont"/>
    <w:uiPriority w:val="99"/>
    <w:semiHidden/>
    <w:unhideWhenUsed/>
    <w:rsid w:val="00F56493"/>
    <w:rPr>
      <w:sz w:val="16"/>
      <w:szCs w:val="16"/>
    </w:rPr>
  </w:style>
  <w:style w:type="paragraph" w:styleId="CommentText">
    <w:name w:val="annotation text"/>
    <w:basedOn w:val="Normal"/>
    <w:link w:val="CommentTextChar"/>
    <w:uiPriority w:val="99"/>
    <w:semiHidden/>
    <w:unhideWhenUsed/>
    <w:rsid w:val="00F56493"/>
    <w:rPr>
      <w:sz w:val="20"/>
      <w:szCs w:val="20"/>
    </w:rPr>
  </w:style>
  <w:style w:type="character" w:customStyle="1" w:styleId="CommentTextChar">
    <w:name w:val="Comment Text Char"/>
    <w:basedOn w:val="DefaultParagraphFont"/>
    <w:link w:val="CommentText"/>
    <w:uiPriority w:val="99"/>
    <w:semiHidden/>
    <w:rsid w:val="00F56493"/>
  </w:style>
  <w:style w:type="paragraph" w:styleId="CommentSubject">
    <w:name w:val="annotation subject"/>
    <w:basedOn w:val="CommentText"/>
    <w:next w:val="CommentText"/>
    <w:link w:val="CommentSubjectChar"/>
    <w:uiPriority w:val="99"/>
    <w:semiHidden/>
    <w:unhideWhenUsed/>
    <w:rsid w:val="00F56493"/>
    <w:rPr>
      <w:b/>
      <w:bCs/>
    </w:rPr>
  </w:style>
  <w:style w:type="character" w:customStyle="1" w:styleId="CommentSubjectChar">
    <w:name w:val="Comment Subject Char"/>
    <w:basedOn w:val="CommentTextChar"/>
    <w:link w:val="CommentSubject"/>
    <w:uiPriority w:val="99"/>
    <w:semiHidden/>
    <w:rsid w:val="00F56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6079">
      <w:bodyDiv w:val="1"/>
      <w:marLeft w:val="0"/>
      <w:marRight w:val="0"/>
      <w:marTop w:val="0"/>
      <w:marBottom w:val="0"/>
      <w:divBdr>
        <w:top w:val="none" w:sz="0" w:space="0" w:color="auto"/>
        <w:left w:val="none" w:sz="0" w:space="0" w:color="auto"/>
        <w:bottom w:val="none" w:sz="0" w:space="0" w:color="auto"/>
        <w:right w:val="none" w:sz="0" w:space="0" w:color="auto"/>
      </w:divBdr>
    </w:div>
    <w:div w:id="608512785">
      <w:bodyDiv w:val="1"/>
      <w:marLeft w:val="0"/>
      <w:marRight w:val="0"/>
      <w:marTop w:val="0"/>
      <w:marBottom w:val="0"/>
      <w:divBdr>
        <w:top w:val="none" w:sz="0" w:space="0" w:color="auto"/>
        <w:left w:val="none" w:sz="0" w:space="0" w:color="auto"/>
        <w:bottom w:val="none" w:sz="0" w:space="0" w:color="auto"/>
        <w:right w:val="none" w:sz="0" w:space="0" w:color="auto"/>
      </w:divBdr>
    </w:div>
    <w:div w:id="7733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2014-08-21T15:14:00Z</cp:lastPrinted>
  <dcterms:created xsi:type="dcterms:W3CDTF">2018-03-30T17:05:00Z</dcterms:created>
  <dcterms:modified xsi:type="dcterms:W3CDTF">2018-06-20T01:09:00Z</dcterms:modified>
</cp:coreProperties>
</file>