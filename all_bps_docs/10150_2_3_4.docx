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A6D" w:rsidP="00847A6D" w:rsidRDefault="00847A6D" w14:paraId="2E7BC15B" w14:textId="59239D77">
      <w:pPr>
        <w:pStyle w:val="BpSTitle"/>
      </w:pPr>
      <w:r>
        <w:t>10150</w:t>
      </w:r>
    </w:p>
    <w:p w:rsidR="00847A6D" w:rsidP="00847A6D" w:rsidRDefault="00847A6D" w14:paraId="5CB580F2" w14:textId="77777777">
      <w:pPr>
        <w:pStyle w:val="BpSTitle"/>
      </w:pPr>
      <w:r>
        <w:t>California Coastal Redwood Forest</w:t>
      </w:r>
    </w:p>
    <w:p w:rsidR="00847A6D" w:rsidP="00380C0F" w:rsidRDefault="00847A6D" w14:paraId="3A20A94B" w14:textId="0166D74C">
      <w:pPr>
        <w:tabs>
          <w:tab w:val="left" w:pos="7200"/>
        </w:tabs>
      </w:pPr>
      <w:r>
        <w:t xmlns:w="http://schemas.openxmlformats.org/wordprocessingml/2006/main">BpS Model/Description Version: Aug. 2020</w:t>
      </w:r>
      <w:r w:rsidR="00757CAC">
        <w:tab/>
      </w:r>
    </w:p>
    <w:p w:rsidR="00847A6D" w:rsidP="00380C0F" w:rsidRDefault="00847A6D" w14:paraId="120B72DF"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328"/>
        <w:gridCol w:w="1572"/>
        <w:gridCol w:w="2304"/>
      </w:tblGrid>
      <w:tr w:rsidRPr="00847A6D" w:rsidR="00223080" w:rsidTr="00223080" w14:paraId="24EFEEE2" w14:textId="77777777">
        <w:tc>
          <w:tcPr>
            <w:tcW w:w="1764" w:type="dxa"/>
            <w:tcBorders>
              <w:top w:val="single" w:color="auto" w:sz="2" w:space="0"/>
              <w:left w:val="single" w:color="auto" w:sz="12" w:space="0"/>
              <w:bottom w:val="single" w:color="000000" w:sz="12" w:space="0"/>
            </w:tcBorders>
            <w:shd w:val="clear" w:color="auto" w:fill="auto"/>
          </w:tcPr>
          <w:p w:rsidRPr="00847A6D" w:rsidR="00847A6D" w:rsidP="00F71C3E" w:rsidRDefault="00847A6D" w14:paraId="5C429992" w14:textId="77777777">
            <w:pPr>
              <w:rPr>
                <w:b/>
                <w:bCs/>
              </w:rPr>
            </w:pPr>
            <w:r w:rsidRPr="00847A6D">
              <w:rPr>
                <w:b/>
                <w:bCs/>
              </w:rPr>
              <w:t>Modelers</w:t>
            </w:r>
          </w:p>
        </w:tc>
        <w:tc>
          <w:tcPr>
            <w:tcW w:w="2328" w:type="dxa"/>
            <w:tcBorders>
              <w:top w:val="single" w:color="auto" w:sz="2" w:space="0"/>
              <w:bottom w:val="single" w:color="000000" w:sz="12" w:space="0"/>
              <w:right w:val="single" w:color="000000" w:sz="12" w:space="0"/>
            </w:tcBorders>
            <w:shd w:val="clear" w:color="auto" w:fill="auto"/>
          </w:tcPr>
          <w:p w:rsidRPr="00847A6D" w:rsidR="00847A6D" w:rsidP="00F71C3E" w:rsidRDefault="00847A6D" w14:paraId="020A579A" w14:textId="77777777">
            <w:pPr>
              <w:rPr>
                <w:b/>
                <w:bCs/>
              </w:rPr>
            </w:pPr>
          </w:p>
        </w:tc>
        <w:tc>
          <w:tcPr>
            <w:tcW w:w="1572" w:type="dxa"/>
            <w:tcBorders>
              <w:top w:val="single" w:color="auto" w:sz="2" w:space="0"/>
              <w:left w:val="single" w:color="000000" w:sz="12" w:space="0"/>
              <w:bottom w:val="single" w:color="000000" w:sz="12" w:space="0"/>
            </w:tcBorders>
            <w:shd w:val="clear" w:color="auto" w:fill="auto"/>
          </w:tcPr>
          <w:p w:rsidRPr="00847A6D" w:rsidR="00847A6D" w:rsidP="00F71C3E" w:rsidRDefault="00847A6D" w14:paraId="61CF4F16" w14:textId="77777777">
            <w:pPr>
              <w:rPr>
                <w:b/>
                <w:bCs/>
              </w:rPr>
            </w:pPr>
            <w:r w:rsidRPr="00847A6D">
              <w:rPr>
                <w:b/>
                <w:bCs/>
              </w:rPr>
              <w:t>Reviewers</w:t>
            </w:r>
          </w:p>
        </w:tc>
        <w:tc>
          <w:tcPr>
            <w:tcW w:w="2304" w:type="dxa"/>
            <w:tcBorders>
              <w:top w:val="single" w:color="auto" w:sz="2" w:space="0"/>
              <w:bottom w:val="single" w:color="000000" w:sz="12" w:space="0"/>
            </w:tcBorders>
            <w:shd w:val="clear" w:color="auto" w:fill="auto"/>
          </w:tcPr>
          <w:p w:rsidRPr="00847A6D" w:rsidR="00847A6D" w:rsidP="00F71C3E" w:rsidRDefault="00847A6D" w14:paraId="6919FC46" w14:textId="77777777">
            <w:pPr>
              <w:rPr>
                <w:b/>
                <w:bCs/>
              </w:rPr>
            </w:pPr>
          </w:p>
        </w:tc>
      </w:tr>
      <w:tr w:rsidRPr="00847A6D" w:rsidR="00223080" w:rsidTr="00223080" w14:paraId="0E288A63" w14:textId="77777777">
        <w:tc>
          <w:tcPr>
            <w:tcW w:w="1764" w:type="dxa"/>
            <w:tcBorders>
              <w:top w:val="single" w:color="000000" w:sz="12" w:space="0"/>
              <w:left w:val="single" w:color="auto" w:sz="12" w:space="0"/>
            </w:tcBorders>
            <w:shd w:val="clear" w:color="auto" w:fill="auto"/>
          </w:tcPr>
          <w:p w:rsidRPr="00847A6D" w:rsidR="00847A6D" w:rsidP="00F71C3E" w:rsidRDefault="00847A6D" w14:paraId="23AC2BB2" w14:textId="77777777">
            <w:pPr>
              <w:rPr>
                <w:bCs/>
              </w:rPr>
            </w:pPr>
            <w:r w:rsidRPr="00847A6D">
              <w:rPr>
                <w:bCs/>
              </w:rPr>
              <w:t>Neil Sugihara</w:t>
            </w:r>
          </w:p>
        </w:tc>
        <w:tc>
          <w:tcPr>
            <w:tcW w:w="2328" w:type="dxa"/>
            <w:tcBorders>
              <w:top w:val="single" w:color="000000" w:sz="12" w:space="0"/>
              <w:right w:val="single" w:color="000000" w:sz="12" w:space="0"/>
            </w:tcBorders>
            <w:shd w:val="clear" w:color="auto" w:fill="auto"/>
          </w:tcPr>
          <w:p w:rsidRPr="00847A6D" w:rsidR="00847A6D" w:rsidP="00F71C3E" w:rsidRDefault="00847A6D" w14:paraId="1F150C1B" w14:textId="77777777">
            <w:r w:rsidRPr="00847A6D">
              <w:t>nsugihara@fs.fed.us</w:t>
            </w:r>
          </w:p>
        </w:tc>
        <w:tc>
          <w:tcPr>
            <w:tcW w:w="1572" w:type="dxa"/>
            <w:tcBorders>
              <w:top w:val="single" w:color="000000" w:sz="12" w:space="0"/>
              <w:left w:val="single" w:color="000000" w:sz="12" w:space="0"/>
            </w:tcBorders>
            <w:shd w:val="clear" w:color="auto" w:fill="auto"/>
          </w:tcPr>
          <w:p w:rsidRPr="00847A6D" w:rsidR="00847A6D" w:rsidP="00F71C3E" w:rsidRDefault="00847A6D" w14:paraId="057E2361" w14:textId="77777777">
            <w:r w:rsidRPr="00847A6D">
              <w:t>John Stuart</w:t>
            </w:r>
          </w:p>
        </w:tc>
        <w:tc>
          <w:tcPr>
            <w:tcW w:w="2304" w:type="dxa"/>
            <w:tcBorders>
              <w:top w:val="single" w:color="000000" w:sz="12" w:space="0"/>
            </w:tcBorders>
            <w:shd w:val="clear" w:color="auto" w:fill="auto"/>
          </w:tcPr>
          <w:p w:rsidRPr="00847A6D" w:rsidR="00847A6D" w:rsidP="00F71C3E" w:rsidRDefault="00847A6D" w14:paraId="53200339" w14:textId="77777777">
            <w:r w:rsidRPr="00847A6D">
              <w:t>jds2@humboldt.edu</w:t>
            </w:r>
          </w:p>
        </w:tc>
      </w:tr>
      <w:tr w:rsidRPr="00847A6D" w:rsidR="00847A6D" w:rsidTr="00223080" w14:paraId="37D0E517" w14:textId="77777777">
        <w:tc>
          <w:tcPr>
            <w:tcW w:w="1764" w:type="dxa"/>
            <w:tcBorders>
              <w:left w:val="single" w:color="auto" w:sz="12" w:space="0"/>
            </w:tcBorders>
            <w:shd w:val="clear" w:color="auto" w:fill="auto"/>
          </w:tcPr>
          <w:p w:rsidRPr="00847A6D" w:rsidR="00847A6D" w:rsidP="00F71C3E" w:rsidRDefault="00847A6D" w14:paraId="4451A1ED" w14:textId="77777777">
            <w:pPr>
              <w:rPr>
                <w:bCs/>
              </w:rPr>
            </w:pPr>
            <w:r w:rsidRPr="00847A6D">
              <w:rPr>
                <w:bCs/>
              </w:rPr>
              <w:t>Steve Norman</w:t>
            </w:r>
          </w:p>
        </w:tc>
        <w:tc>
          <w:tcPr>
            <w:tcW w:w="2328" w:type="dxa"/>
            <w:tcBorders>
              <w:right w:val="single" w:color="000000" w:sz="12" w:space="0"/>
            </w:tcBorders>
            <w:shd w:val="clear" w:color="auto" w:fill="auto"/>
          </w:tcPr>
          <w:p w:rsidRPr="00847A6D" w:rsidR="00847A6D" w:rsidP="00F71C3E" w:rsidRDefault="00847A6D" w14:paraId="0ABDD027" w14:textId="77777777">
            <w:r w:rsidRPr="00847A6D">
              <w:t>snorman@fs.fed.us</w:t>
            </w:r>
          </w:p>
        </w:tc>
        <w:tc>
          <w:tcPr>
            <w:tcW w:w="1572" w:type="dxa"/>
            <w:tcBorders>
              <w:left w:val="single" w:color="000000" w:sz="12" w:space="0"/>
            </w:tcBorders>
            <w:shd w:val="clear" w:color="auto" w:fill="auto"/>
          </w:tcPr>
          <w:p w:rsidRPr="00847A6D" w:rsidR="00847A6D" w:rsidP="00F71C3E" w:rsidRDefault="00847A6D" w14:paraId="2EE70D7C" w14:textId="77777777">
            <w:r w:rsidRPr="00847A6D">
              <w:t>John Sawyer</w:t>
            </w:r>
          </w:p>
        </w:tc>
        <w:tc>
          <w:tcPr>
            <w:tcW w:w="2304" w:type="dxa"/>
            <w:shd w:val="clear" w:color="auto" w:fill="auto"/>
          </w:tcPr>
          <w:p w:rsidRPr="00847A6D" w:rsidR="00847A6D" w:rsidP="00F71C3E" w:rsidRDefault="00847A6D" w14:paraId="70FD130E" w14:textId="77777777">
            <w:r w:rsidRPr="00847A6D">
              <w:t>jos2@humboldt.edu</w:t>
            </w:r>
          </w:p>
        </w:tc>
      </w:tr>
      <w:tr w:rsidRPr="00847A6D" w:rsidR="00223080" w:rsidTr="00223080" w14:paraId="595AB279" w14:textId="77777777">
        <w:tc>
          <w:tcPr>
            <w:tcW w:w="1764" w:type="dxa"/>
            <w:tcBorders>
              <w:left w:val="single" w:color="auto" w:sz="12" w:space="0"/>
              <w:bottom w:val="single" w:color="auto" w:sz="2" w:space="0"/>
            </w:tcBorders>
            <w:shd w:val="clear" w:color="auto" w:fill="auto"/>
          </w:tcPr>
          <w:p w:rsidRPr="00847A6D" w:rsidR="00847A6D" w:rsidP="00F71C3E" w:rsidRDefault="00847A6D" w14:paraId="63F17780" w14:textId="77777777">
            <w:pPr>
              <w:rPr>
                <w:bCs/>
              </w:rPr>
            </w:pPr>
            <w:r w:rsidRPr="00847A6D">
              <w:rPr>
                <w:bCs/>
              </w:rPr>
              <w:t>Joe Sherlock</w:t>
            </w:r>
          </w:p>
        </w:tc>
        <w:tc>
          <w:tcPr>
            <w:tcW w:w="2328" w:type="dxa"/>
            <w:tcBorders>
              <w:right w:val="single" w:color="000000" w:sz="12" w:space="0"/>
            </w:tcBorders>
            <w:shd w:val="clear" w:color="auto" w:fill="auto"/>
          </w:tcPr>
          <w:p w:rsidRPr="00847A6D" w:rsidR="00847A6D" w:rsidP="00F71C3E" w:rsidRDefault="00847A6D" w14:paraId="418242AA" w14:textId="77777777">
            <w:r w:rsidRPr="00847A6D">
              <w:t>jsherlock@fs.fed.us</w:t>
            </w:r>
          </w:p>
        </w:tc>
        <w:tc>
          <w:tcPr>
            <w:tcW w:w="1572" w:type="dxa"/>
            <w:tcBorders>
              <w:left w:val="single" w:color="000000" w:sz="12" w:space="0"/>
              <w:bottom w:val="single" w:color="auto" w:sz="2" w:space="0"/>
            </w:tcBorders>
            <w:shd w:val="clear" w:color="auto" w:fill="auto"/>
          </w:tcPr>
          <w:p w:rsidRPr="00847A6D" w:rsidR="00847A6D" w:rsidP="00F71C3E" w:rsidRDefault="00F8189D" w14:paraId="3D445371" w14:textId="1B39425A">
            <w:r w:rsidRPr="00F8189D">
              <w:t xml:space="preserve">Thomas </w:t>
            </w:r>
            <w:proofErr w:type="spellStart"/>
            <w:r w:rsidRPr="00F8189D">
              <w:t>Atzet</w:t>
            </w:r>
            <w:proofErr w:type="spellEnd"/>
          </w:p>
        </w:tc>
        <w:tc>
          <w:tcPr>
            <w:tcW w:w="2304" w:type="dxa"/>
            <w:shd w:val="clear" w:color="auto" w:fill="auto"/>
          </w:tcPr>
          <w:p w:rsidRPr="00847A6D" w:rsidR="00847A6D" w:rsidP="00F71C3E" w:rsidRDefault="00F8189D" w14:paraId="0141EE2C" w14:textId="10AAEC66">
            <w:r w:rsidRPr="00F8189D">
              <w:t>jatzet@budget.net</w:t>
            </w:r>
          </w:p>
        </w:tc>
      </w:tr>
    </w:tbl>
    <w:p w:rsidR="00847A6D" w:rsidP="00847A6D" w:rsidRDefault="00847A6D" w14:paraId="077DB769" w14:textId="77777777"/>
    <w:p w:rsidR="00997A63" w:rsidP="00847A6D" w:rsidRDefault="00997A63" w14:paraId="456E913A" w14:textId="73798E3F">
      <w:pPr>
        <w:pStyle w:val="InfoPara"/>
      </w:pPr>
      <w:r>
        <w:t xml:space="preserve">Reviewer: </w:t>
      </w:r>
      <w:r w:rsidRPr="00997A63">
        <w:rPr>
          <w:b w:val="0"/>
        </w:rPr>
        <w:t>Kori Blankenship</w:t>
      </w:r>
    </w:p>
    <w:p w:rsidR="00847A6D" w:rsidP="00847A6D" w:rsidRDefault="00847A6D" w14:paraId="7CF1E1DA" w14:textId="0E509B9D">
      <w:pPr>
        <w:pStyle w:val="InfoPara"/>
      </w:pPr>
      <w:r>
        <w:t>Vegetation Type</w:t>
      </w:r>
    </w:p>
    <w:p w:rsidR="00847A6D" w:rsidP="00847A6D" w:rsidRDefault="00847A6D" w14:paraId="66725690" w14:textId="77777777">
      <w:r>
        <w:t>Forest and Woodland</w:t>
      </w:r>
    </w:p>
    <w:p w:rsidR="00847A6D" w:rsidP="00847A6D" w:rsidRDefault="00847A6D" w14:paraId="4B6FC195" w14:textId="77777777">
      <w:pPr>
        <w:pStyle w:val="InfoPara"/>
      </w:pPr>
      <w:r>
        <w:t>Map Zones</w:t>
      </w:r>
    </w:p>
    <w:p w:rsidR="00847A6D" w:rsidP="00847A6D" w:rsidRDefault="003859AE" w14:paraId="196240DB" w14:textId="0C91D4D2">
      <w:r>
        <w:t>2, 3, 4</w:t>
      </w:r>
    </w:p>
    <w:p w:rsidR="00847A6D" w:rsidP="00847A6D" w:rsidRDefault="00847A6D" w14:paraId="695ECF39" w14:textId="77777777">
      <w:pPr>
        <w:pStyle w:val="InfoPara"/>
      </w:pPr>
      <w:r>
        <w:t>Geographic Range</w:t>
      </w:r>
    </w:p>
    <w:p w:rsidR="00847A6D" w:rsidP="00847A6D" w:rsidRDefault="00847A6D" w14:paraId="7540AA5A" w14:textId="4D75C71B">
      <w:r>
        <w:t>This type occurs</w:t>
      </w:r>
      <w:r w:rsidR="00187D74">
        <w:t xml:space="preserve"> in a narrow band</w:t>
      </w:r>
      <w:r>
        <w:t xml:space="preserve"> along the coast from the </w:t>
      </w:r>
      <w:proofErr w:type="spellStart"/>
      <w:r>
        <w:t>Chetco</w:t>
      </w:r>
      <w:proofErr w:type="spellEnd"/>
      <w:r>
        <w:t xml:space="preserve"> River</w:t>
      </w:r>
      <w:r w:rsidR="000E6FC2">
        <w:t>,</w:t>
      </w:r>
      <w:r>
        <w:t xml:space="preserve"> </w:t>
      </w:r>
      <w:r w:rsidR="000E6FC2">
        <w:t>Oregon</w:t>
      </w:r>
      <w:r>
        <w:t>, south to Monterey County</w:t>
      </w:r>
      <w:r w:rsidR="000E6FC2">
        <w:t>,</w:t>
      </w:r>
      <w:r>
        <w:t xml:space="preserve"> </w:t>
      </w:r>
      <w:r w:rsidR="000E6FC2">
        <w:t>California</w:t>
      </w:r>
      <w:r>
        <w:t xml:space="preserve">, along the west side of the northern </w:t>
      </w:r>
      <w:r w:rsidR="000E6FC2">
        <w:t>California</w:t>
      </w:r>
      <w:r>
        <w:t xml:space="preserve"> </w:t>
      </w:r>
      <w:r w:rsidR="000E6FC2">
        <w:t>C</w:t>
      </w:r>
      <w:r>
        <w:t xml:space="preserve">oast </w:t>
      </w:r>
      <w:r w:rsidR="000E6FC2">
        <w:t>R</w:t>
      </w:r>
      <w:r>
        <w:t>ange.</w:t>
      </w:r>
    </w:p>
    <w:p w:rsidR="00847A6D" w:rsidP="00847A6D" w:rsidRDefault="00847A6D" w14:paraId="4CD42712" w14:textId="77777777">
      <w:pPr>
        <w:pStyle w:val="InfoPara"/>
      </w:pPr>
      <w:r>
        <w:t>Biophysical Site Description</w:t>
      </w:r>
    </w:p>
    <w:p w:rsidR="00847A6D" w:rsidP="00847A6D" w:rsidRDefault="00847A6D" w14:paraId="01EBB86E" w14:textId="0E713171">
      <w:r>
        <w:t>This type is restricted to elevations below 3</w:t>
      </w:r>
      <w:r w:rsidR="000E6FC2">
        <w:t>,</w:t>
      </w:r>
      <w:r>
        <w:t>500ft. Redwood forests occur in an irregular, narrow strip, ranging in width from 8-56km (5-35mi) (Olson et al. 1990</w:t>
      </w:r>
      <w:r w:rsidR="000E6FC2">
        <w:t>;</w:t>
      </w:r>
      <w:r>
        <w:t xml:space="preserve"> Griffin and </w:t>
      </w:r>
      <w:proofErr w:type="spellStart"/>
      <w:r>
        <w:t>Critchfield</w:t>
      </w:r>
      <w:proofErr w:type="spellEnd"/>
      <w:r>
        <w:t xml:space="preserve"> 1972). </w:t>
      </w:r>
      <w:r w:rsidR="00DE73CE">
        <w:t>Precipitation in this zone is typically more than 100cm/</w:t>
      </w:r>
      <w:proofErr w:type="spellStart"/>
      <w:r w:rsidR="00DE73CE">
        <w:t>yr</w:t>
      </w:r>
      <w:proofErr w:type="spellEnd"/>
      <w:r w:rsidR="00DE73CE">
        <w:t xml:space="preserve"> but can be more than 200cm in the northern end of the range (</w:t>
      </w:r>
      <w:r w:rsidRPr="00A03AD5" w:rsidR="00DE73CE">
        <w:t>Sawyer et al. 2000</w:t>
      </w:r>
      <w:r w:rsidR="00DE73CE">
        <w:t xml:space="preserve">). </w:t>
      </w:r>
      <w:r>
        <w:t>The tallest and largest trees are confined to moist, wind-protected canyons and lower slopes.</w:t>
      </w:r>
      <w:r w:rsidR="00DE73CE">
        <w:t xml:space="preserve"> </w:t>
      </w:r>
    </w:p>
    <w:p w:rsidR="00847A6D" w:rsidP="00847A6D" w:rsidRDefault="00847A6D" w14:paraId="4B0F1419" w14:textId="77777777"/>
    <w:p w:rsidR="00847A6D" w:rsidP="00847A6D" w:rsidRDefault="00847A6D" w14:paraId="1C82EF82" w14:textId="77777777">
      <w:r>
        <w:t>In the southern portion of the range, annual precipitation may be as little as 50cm, and the system is limited to coves and ravines. It is commonly found on moderately well-drained marine sediments (non-metamorphosed, siltstones, sandstones, etc.).</w:t>
      </w:r>
    </w:p>
    <w:p w:rsidR="00847A6D" w:rsidP="00847A6D" w:rsidRDefault="00847A6D" w14:paraId="662B1256" w14:textId="77777777">
      <w:pPr>
        <w:pStyle w:val="InfoPara"/>
      </w:pPr>
      <w:r>
        <w:t>Vegetation Description</w:t>
      </w:r>
    </w:p>
    <w:p w:rsidR="00847A6D" w:rsidP="00847A6D" w:rsidRDefault="00847A6D" w14:paraId="1D6B4B5B" w14:textId="550E1C68">
      <w:r>
        <w:t xml:space="preserve">These are dense forests dominated by coast redwood. There are two </w:t>
      </w:r>
      <w:r w:rsidR="005C44AA">
        <w:t>types</w:t>
      </w:r>
      <w:r w:rsidR="000E6FC2">
        <w:t>:</w:t>
      </w:r>
      <w:r>
        <w:t xml:space="preserve"> </w:t>
      </w:r>
      <w:r w:rsidR="000E6FC2">
        <w:t>a</w:t>
      </w:r>
      <w:r>
        <w:t>n inland type that includes Douglas-fir and tanoak in dryer locations, and a wetter type in the fog zone that includes Sitka spruce and western hemlock.</w:t>
      </w:r>
    </w:p>
    <w:p w:rsidR="00847A6D" w:rsidP="00847A6D" w:rsidRDefault="00847A6D" w14:paraId="38369AEE" w14:textId="77777777"/>
    <w:p w:rsidR="00847A6D" w:rsidP="00847A6D" w:rsidRDefault="00847A6D" w14:paraId="21E27122" w14:textId="04D3B273">
      <w:r>
        <w:t xml:space="preserve">Shade-tolerant understory species include </w:t>
      </w:r>
      <w:proofErr w:type="spellStart"/>
      <w:r w:rsidRPr="00380C0F">
        <w:rPr>
          <w:i/>
        </w:rPr>
        <w:t>Rubus</w:t>
      </w:r>
      <w:proofErr w:type="spellEnd"/>
      <w:r w:rsidRPr="00380C0F">
        <w:rPr>
          <w:i/>
        </w:rPr>
        <w:t xml:space="preserve"> </w:t>
      </w:r>
      <w:proofErr w:type="spellStart"/>
      <w:r w:rsidRPr="00380C0F">
        <w:rPr>
          <w:i/>
        </w:rPr>
        <w:t>parviflorus</w:t>
      </w:r>
      <w:proofErr w:type="spellEnd"/>
      <w:r w:rsidR="000E6FC2">
        <w:t>,</w:t>
      </w:r>
      <w:r w:rsidRPr="00380C0F">
        <w:rPr>
          <w:i/>
        </w:rPr>
        <w:t xml:space="preserve"> Oxalis </w:t>
      </w:r>
      <w:proofErr w:type="spellStart"/>
      <w:r w:rsidRPr="00380C0F">
        <w:rPr>
          <w:i/>
        </w:rPr>
        <w:t>oregana</w:t>
      </w:r>
      <w:proofErr w:type="spellEnd"/>
      <w:r w:rsidR="000E6FC2">
        <w:t>,</w:t>
      </w:r>
      <w:r w:rsidRPr="00380C0F">
        <w:rPr>
          <w:i/>
        </w:rPr>
        <w:t xml:space="preserve"> Aralia </w:t>
      </w:r>
      <w:proofErr w:type="spellStart"/>
      <w:r w:rsidRPr="00380C0F">
        <w:rPr>
          <w:i/>
        </w:rPr>
        <w:t>californica</w:t>
      </w:r>
      <w:proofErr w:type="spellEnd"/>
      <w:r w:rsidR="000E6FC2">
        <w:t>,</w:t>
      </w:r>
      <w:r w:rsidRPr="00380C0F">
        <w:rPr>
          <w:i/>
        </w:rPr>
        <w:t xml:space="preserve"> Mahonia nervosa </w:t>
      </w:r>
      <w:r>
        <w:t xml:space="preserve">(= </w:t>
      </w:r>
      <w:proofErr w:type="spellStart"/>
      <w:r w:rsidRPr="00380C0F">
        <w:rPr>
          <w:i/>
        </w:rPr>
        <w:t>Berberis</w:t>
      </w:r>
      <w:proofErr w:type="spellEnd"/>
      <w:r w:rsidRPr="00380C0F">
        <w:rPr>
          <w:i/>
        </w:rPr>
        <w:t xml:space="preserve"> nervosa</w:t>
      </w:r>
      <w:r>
        <w:t xml:space="preserve">), </w:t>
      </w:r>
      <w:r w:rsidRPr="00380C0F">
        <w:rPr>
          <w:i/>
        </w:rPr>
        <w:t xml:space="preserve">Gaultheria </w:t>
      </w:r>
      <w:proofErr w:type="spellStart"/>
      <w:r w:rsidRPr="00380C0F">
        <w:rPr>
          <w:i/>
        </w:rPr>
        <w:t>shallon</w:t>
      </w:r>
      <w:proofErr w:type="spellEnd"/>
      <w:r>
        <w:t xml:space="preserve">, and many ferns, such as </w:t>
      </w:r>
      <w:proofErr w:type="spellStart"/>
      <w:r w:rsidRPr="00380C0F">
        <w:rPr>
          <w:i/>
        </w:rPr>
        <w:t>Blechnum</w:t>
      </w:r>
      <w:proofErr w:type="spellEnd"/>
      <w:r w:rsidRPr="00380C0F">
        <w:rPr>
          <w:i/>
        </w:rPr>
        <w:t xml:space="preserve"> </w:t>
      </w:r>
      <w:proofErr w:type="spellStart"/>
      <w:r w:rsidRPr="00380C0F">
        <w:rPr>
          <w:i/>
        </w:rPr>
        <w:t>spicant</w:t>
      </w:r>
      <w:proofErr w:type="spellEnd"/>
      <w:r w:rsidR="000E6FC2">
        <w:t>,</w:t>
      </w:r>
      <w:r w:rsidRPr="00380C0F">
        <w:rPr>
          <w:i/>
        </w:rPr>
        <w:t xml:space="preserve"> Polypodium </w:t>
      </w:r>
      <w:r w:rsidRPr="000E6FC2">
        <w:t>spp.,</w:t>
      </w:r>
      <w:r w:rsidRPr="00380C0F">
        <w:rPr>
          <w:i/>
        </w:rPr>
        <w:t xml:space="preserve"> </w:t>
      </w:r>
      <w:r w:rsidR="000E6FC2">
        <w:t xml:space="preserve">and </w:t>
      </w:r>
      <w:proofErr w:type="spellStart"/>
      <w:r w:rsidRPr="00380C0F">
        <w:rPr>
          <w:i/>
        </w:rPr>
        <w:t>Polystichum</w:t>
      </w:r>
      <w:proofErr w:type="spellEnd"/>
      <w:r w:rsidRPr="00380C0F">
        <w:rPr>
          <w:i/>
        </w:rPr>
        <w:t xml:space="preserve"> </w:t>
      </w:r>
      <w:proofErr w:type="spellStart"/>
      <w:r w:rsidRPr="00380C0F">
        <w:rPr>
          <w:i/>
        </w:rPr>
        <w:t>munitum</w:t>
      </w:r>
      <w:proofErr w:type="spellEnd"/>
      <w:r>
        <w:t>.</w:t>
      </w:r>
      <w:r w:rsidR="003859AE">
        <w:t xml:space="preserve"> The inland type approaches the coast in the Santa Cruz and Santa Lucia mountains where the rainfall is the lowest.</w:t>
      </w:r>
    </w:p>
    <w:p w:rsidR="00847A6D" w:rsidP="00847A6D" w:rsidRDefault="00847A6D" w14:paraId="071AE29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SESE3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Sequoia sempervirens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Lithocarpus densiflorus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Tanoak</w:t>
            </w:r>
          </w:p>
        </w:tc>
      </w:tr>
    </w:tbl>
    <w:p>
      <w:r>
        <w:rPr>
          <w:sz w:val="16"/>
        </w:rPr>
        <w:t>Species names are from the NRCS PLANTS database. Check species codes at http://plants.usda.gov.</w:t>
      </w:r>
    </w:p>
    <w:p w:rsidR="00847A6D" w:rsidP="00847A6D" w:rsidRDefault="00847A6D" w14:paraId="078801F6" w14:textId="77777777">
      <w:pPr>
        <w:pStyle w:val="InfoPara"/>
      </w:pPr>
      <w:r>
        <w:t>Disturbance Description</w:t>
      </w:r>
    </w:p>
    <w:p w:rsidR="00E13B30" w:rsidP="00847A6D" w:rsidRDefault="00847A6D" w14:paraId="1D3D321D" w14:textId="2D4C5307">
      <w:r>
        <w:t>Redwood forests typically burned in the summer and early fall in low</w:t>
      </w:r>
      <w:r w:rsidR="000E6FC2">
        <w:t xml:space="preserve">- </w:t>
      </w:r>
      <w:r>
        <w:t>to moderate</w:t>
      </w:r>
      <w:r w:rsidR="000E6FC2">
        <w:t>-</w:t>
      </w:r>
      <w:r>
        <w:t xml:space="preserve">intensity surface fires that consumed irregular patches of surface fuel and understory vegetation. The great height of the canopy and separation of surface and crown fuels resulted in a pattern </w:t>
      </w:r>
      <w:r w:rsidR="000E6FC2">
        <w:t xml:space="preserve">in which </w:t>
      </w:r>
      <w:r>
        <w:t xml:space="preserve">fire rarely resulted in canopy tree mortality. Fire intervals ranged from </w:t>
      </w:r>
      <w:r w:rsidR="000E6FC2">
        <w:t>&lt;</w:t>
      </w:r>
      <w:r>
        <w:t>10yrs in interior and upland locations to 100yrs or more along the coast in the fog belt.</w:t>
      </w:r>
      <w:r w:rsidR="00C77871">
        <w:t xml:space="preserve"> Van de Water and Safford reported a mean fire return interval </w:t>
      </w:r>
      <w:r w:rsidR="00156ACD">
        <w:t xml:space="preserve">(FRI) </w:t>
      </w:r>
      <w:r w:rsidR="00C77871">
        <w:t>of 23</w:t>
      </w:r>
      <w:r w:rsidR="00156ACD">
        <w:t>yrs</w:t>
      </w:r>
      <w:r w:rsidR="00C77871">
        <w:t xml:space="preserve"> (range</w:t>
      </w:r>
      <w:r w:rsidR="00156ACD">
        <w:t>,</w:t>
      </w:r>
      <w:r w:rsidR="00C77871">
        <w:t xml:space="preserve"> 10-170</w:t>
      </w:r>
      <w:r w:rsidR="00156ACD">
        <w:t>yrs</w:t>
      </w:r>
      <w:r w:rsidR="00C77871">
        <w:t>).</w:t>
      </w:r>
      <w:r>
        <w:t xml:space="preserve"> Native Americans were thought to have contributed to the ignitions (perhaps as much as every 5-8yrs) </w:t>
      </w:r>
      <w:r w:rsidR="00156ACD">
        <w:t xml:space="preserve">because </w:t>
      </w:r>
      <w:r>
        <w:t xml:space="preserve">lightning is relatively infrequent in the area </w:t>
      </w:r>
      <w:r w:rsidR="00156ACD">
        <w:t>-</w:t>
      </w:r>
      <w:r>
        <w:t xml:space="preserve">- </w:t>
      </w:r>
      <w:r w:rsidR="005C44AA">
        <w:t>especially</w:t>
      </w:r>
      <w:r>
        <w:t xml:space="preserve"> in the fog belt. </w:t>
      </w:r>
    </w:p>
    <w:p w:rsidR="00E13B30" w:rsidP="00847A6D" w:rsidRDefault="00E13B30" w14:paraId="027EBF7D" w14:textId="7819296E"/>
    <w:p w:rsidR="00847A6D" w:rsidP="00847A6D" w:rsidRDefault="00847A6D" w14:paraId="07BFE18F" w14:textId="1C14003B">
      <w:r>
        <w:t xml:space="preserve">Flooding events that undermine trees may have been a significant </w:t>
      </w:r>
      <w:r w:rsidR="005C44AA">
        <w:t>disturbance</w:t>
      </w:r>
      <w:r>
        <w:t>, but it was not modeled.</w:t>
      </w:r>
      <w:r w:rsidR="00BD2C31">
        <w:t xml:space="preserve"> Windstorms and landslides also affect this type (Lorimer et al. 2009). </w:t>
      </w:r>
    </w:p>
    <w:p w:rsidR="00DD5A7C" w:rsidP="00DD5A7C" w:rsidRDefault="00DD5A7C" w14:paraId="7478070B" w14:textId="47FE4B5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405</w:t>
            </w:r>
          </w:p>
        </w:tc>
        <w:tc>
          <w:p>
            <w:pPr>
              <w:jc w:val="center"/>
            </w:pPr>
            <w:r>
              <w:t>7</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32</w:t>
            </w:r>
          </w:p>
        </w:tc>
        <w:tc>
          <w:p>
            <w:pPr>
              <w:jc w:val="center"/>
            </w:pPr>
            <w:r>
              <w:t>93</w:t>
            </w:r>
          </w:p>
        </w:tc>
        <w:tc>
          <w:p>
            <w:pPr>
              <w:jc w:val="center"/>
            </w:pPr>
            <w:r>
              <w:t/>
            </w:r>
          </w:p>
        </w:tc>
        <w:tc>
          <w:p>
            <w:pPr>
              <w:jc w:val="center"/>
            </w:pPr>
            <w:r>
              <w:t/>
            </w:r>
          </w:p>
        </w:tc>
      </w:tr>
      <w:tr>
        <w:tc>
          <w:p>
            <w:pPr>
              <w:jc w:val="center"/>
            </w:pPr>
            <w:r>
              <w:t>All Fires</w:t>
            </w:r>
          </w:p>
        </w:tc>
        <w:tc>
          <w:p>
            <w:pPr>
              <w:jc w:val="center"/>
            </w:pPr>
            <w:r>
              <w:t>30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2C31" w:rsidP="00847A6D" w:rsidRDefault="00BD2C31" w14:paraId="203FDD62" w14:textId="77777777"/>
    <w:p w:rsidR="00847A6D" w:rsidP="00847A6D" w:rsidRDefault="00847A6D" w14:paraId="1D5E3E2F" w14:textId="77777777">
      <w:pPr>
        <w:pStyle w:val="InfoPara"/>
      </w:pPr>
      <w:r>
        <w:t>Scale Description</w:t>
      </w:r>
    </w:p>
    <w:p w:rsidR="00847A6D" w:rsidP="00847A6D" w:rsidRDefault="00847A6D" w14:paraId="43845C27" w14:textId="41BFAC0E">
      <w:r>
        <w:t xml:space="preserve">Fires in the interior sub-type probably </w:t>
      </w:r>
      <w:r w:rsidR="00156ACD">
        <w:t xml:space="preserve">encompassed tens </w:t>
      </w:r>
      <w:r>
        <w:t xml:space="preserve">to </w:t>
      </w:r>
      <w:r w:rsidR="00156ACD">
        <w:t xml:space="preserve">thousands of </w:t>
      </w:r>
      <w:r>
        <w:t>acres</w:t>
      </w:r>
      <w:r w:rsidR="00156ACD">
        <w:t>,</w:t>
      </w:r>
      <w:r>
        <w:t xml:space="preserve"> occurring mainly during drought</w:t>
      </w:r>
      <w:r w:rsidR="00156ACD">
        <w:t>s</w:t>
      </w:r>
      <w:r>
        <w:t xml:space="preserve"> and with warm</w:t>
      </w:r>
      <w:r w:rsidR="00156ACD">
        <w:t>,</w:t>
      </w:r>
      <w:r>
        <w:t xml:space="preserve"> dry east winds. Fires in the coastal fog sub-type were significantly smaller.</w:t>
      </w:r>
      <w:r w:rsidR="003859AE">
        <w:t xml:space="preserve"> However, in the Santa Lucia </w:t>
      </w:r>
      <w:r w:rsidR="00156ACD">
        <w:t>M</w:t>
      </w:r>
      <w:r w:rsidR="003859AE">
        <w:t>ountains of Monterey County</w:t>
      </w:r>
      <w:r w:rsidR="00156ACD">
        <w:t>,</w:t>
      </w:r>
      <w:r w:rsidR="003859AE">
        <w:t xml:space="preserve"> the fires were large and infrequent</w:t>
      </w:r>
      <w:r w:rsidR="00156ACD">
        <w:t>,</w:t>
      </w:r>
      <w:r w:rsidR="003859AE">
        <w:t xml:space="preserve"> and essentially burned </w:t>
      </w:r>
      <w:r w:rsidR="00156ACD">
        <w:t xml:space="preserve">at </w:t>
      </w:r>
      <w:r w:rsidR="003859AE">
        <w:t>the same frequency as adjacent upslope vegetation (mixed evergreen, mesic or dry-mesic chaparral, or southern coastal scrub).</w:t>
      </w:r>
    </w:p>
    <w:p w:rsidR="00847A6D" w:rsidP="00847A6D" w:rsidRDefault="00847A6D" w14:paraId="1621C425" w14:textId="77777777">
      <w:pPr>
        <w:pStyle w:val="InfoPara"/>
      </w:pPr>
      <w:r>
        <w:t>Adjacency or Identification Concerns</w:t>
      </w:r>
    </w:p>
    <w:p w:rsidR="00847A6D" w:rsidP="00847A6D" w:rsidRDefault="00847A6D" w14:paraId="286E6A3A" w14:textId="15795FFF">
      <w:r>
        <w:t>Includes a variety of forest types that are dominated by coast redwood.</w:t>
      </w:r>
      <w:r w:rsidR="008C7A3C">
        <w:t xml:space="preserve"> </w:t>
      </w:r>
      <w:r w:rsidRPr="00BB7F62" w:rsidR="008C7A3C">
        <w:t>Fire exclusion has changed the duff, fuel accumulation patterns, understory shrub cover, flammability of bark</w:t>
      </w:r>
      <w:r w:rsidR="00D95FCD">
        <w:t>,</w:t>
      </w:r>
      <w:r w:rsidRPr="00BB7F62" w:rsidR="008C7A3C">
        <w:t xml:space="preserve"> and flammability of the fire scar cavities</w:t>
      </w:r>
      <w:r w:rsidR="008C7A3C">
        <w:t>, which increases the</w:t>
      </w:r>
      <w:r w:rsidRPr="00BB7F62" w:rsidR="008C7A3C">
        <w:t xml:space="preserve"> level of canopy tree mortality that occur</w:t>
      </w:r>
      <w:r w:rsidR="008C7A3C">
        <w:t>s</w:t>
      </w:r>
      <w:r w:rsidRPr="00BB7F62" w:rsidR="008C7A3C">
        <w:t xml:space="preserve"> in surface fires.</w:t>
      </w:r>
      <w:r w:rsidDel="008C7A3C" w:rsidR="008C7A3C">
        <w:t xml:space="preserve"> </w:t>
      </w:r>
    </w:p>
    <w:p w:rsidR="008C7A3C" w:rsidP="00D95FCD" w:rsidRDefault="008C7A3C" w14:paraId="45FE5114" w14:textId="77777777"/>
    <w:p w:rsidRPr="00D95FCD" w:rsidR="00847A6D" w:rsidP="00D95FCD" w:rsidRDefault="00847A6D" w14:paraId="2EEE020C" w14:textId="05F93F4E">
      <w:pPr>
        <w:rPr>
          <w:b/>
        </w:rPr>
      </w:pPr>
      <w:r w:rsidRPr="00D95FCD">
        <w:rPr>
          <w:b/>
        </w:rPr>
        <w:t>Issues or Problems</w:t>
      </w:r>
    </w:p>
    <w:p w:rsidR="00847A6D" w:rsidP="00847A6D" w:rsidRDefault="00847A6D" w14:paraId="7BD14B11" w14:textId="1674AC80">
      <w:r>
        <w:t>Coast redwood includes a wide variety of forest types dominated or co</w:t>
      </w:r>
      <w:r w:rsidR="003859AE">
        <w:t>-</w:t>
      </w:r>
      <w:r>
        <w:t xml:space="preserve">dominated by coast redwood. It was suggested to split this type into separate models: </w:t>
      </w:r>
      <w:r w:rsidR="00156ACD">
        <w:t>(</w:t>
      </w:r>
      <w:r>
        <w:t>1) a coastal fog belt model with extremely long fire intervals and a rich variety of coastal species (</w:t>
      </w:r>
      <w:r w:rsidR="003859AE">
        <w:t>S</w:t>
      </w:r>
      <w:r>
        <w:t xml:space="preserve">itka spruce, western hemlock, and rhododendron) and </w:t>
      </w:r>
      <w:r w:rsidR="00156ACD">
        <w:t>(</w:t>
      </w:r>
      <w:r>
        <w:t xml:space="preserve">2) a more interior model with more frequent fire and more interior associated species (tanoak, Douglas-fir, </w:t>
      </w:r>
      <w:r w:rsidR="00156ACD">
        <w:t>m</w:t>
      </w:r>
      <w:r>
        <w:t>adrone). For the current model, these two systems are combined but annotated distinctly. Stand structure is defined similarly for both types into a three</w:t>
      </w:r>
      <w:r w:rsidR="00156ACD">
        <w:t>-</w:t>
      </w:r>
      <w:r>
        <w:t xml:space="preserve">box model. The fire dynamics of the types, </w:t>
      </w:r>
      <w:r w:rsidR="00156ACD">
        <w:t>al</w:t>
      </w:r>
      <w:r>
        <w:t>though distinct, both result in a landscape that is almost exclusively Class C.</w:t>
      </w:r>
    </w:p>
    <w:p w:rsidR="00847A6D" w:rsidP="00847A6D" w:rsidRDefault="00847A6D" w14:paraId="2739BAAC" w14:textId="77777777">
      <w:pPr>
        <w:pStyle w:val="InfoPara"/>
      </w:pPr>
      <w:r>
        <w:t>Native Uncharacteristic Conditions</w:t>
      </w:r>
    </w:p>
    <w:p w:rsidR="00847A6D" w:rsidP="00847A6D" w:rsidRDefault="00847A6D" w14:paraId="6CBB16BF" w14:textId="150A5E47">
      <w:proofErr w:type="gramStart"/>
      <w:r>
        <w:t>As a result of</w:t>
      </w:r>
      <w:proofErr w:type="gramEnd"/>
      <w:r>
        <w:t xml:space="preserve"> current management, there may be stands </w:t>
      </w:r>
      <w:r w:rsidR="00156ACD">
        <w:t>&gt;</w:t>
      </w:r>
      <w:r>
        <w:t>10m that are open canopy (closure &lt;30%). Likewise, taller stands (&gt;25m) are uncharacteristic if the closure is less than about 60%.</w:t>
      </w:r>
    </w:p>
    <w:p w:rsidR="00847A6D" w:rsidP="00847A6D" w:rsidRDefault="00847A6D" w14:paraId="60649B6A" w14:textId="77777777">
      <w:pPr>
        <w:pStyle w:val="InfoPara"/>
      </w:pPr>
      <w:r>
        <w:t>Comments</w:t>
      </w:r>
    </w:p>
    <w:p w:rsidRPr="0074004C" w:rsidR="002F645A" w:rsidP="00485A4D" w:rsidRDefault="00485A4D" w14:paraId="2D6FC7BC" w14:textId="584368F1">
      <w:pPr>
        <w:pStyle w:val="CommentText"/>
        <w:rPr>
          <w:sz w:val="24"/>
          <w:szCs w:val="24"/>
          <w:highlight w:val="yellow"/>
        </w:rPr>
      </w:pPr>
      <w:r w:rsidRPr="0074004C">
        <w:rPr>
          <w:sz w:val="24"/>
          <w:szCs w:val="24"/>
        </w:rPr>
        <w:t>During the 2017 model review</w:t>
      </w:r>
      <w:r w:rsidR="00156ACD">
        <w:rPr>
          <w:sz w:val="24"/>
          <w:szCs w:val="24"/>
        </w:rPr>
        <w:t>,</w:t>
      </w:r>
      <w:r w:rsidRPr="0074004C">
        <w:rPr>
          <w:sz w:val="24"/>
          <w:szCs w:val="24"/>
        </w:rPr>
        <w:t xml:space="preserve"> Kori Blankenship made minor descriptive edits</w:t>
      </w:r>
      <w:r w:rsidRPr="0074004C" w:rsidR="002F645A">
        <w:rPr>
          <w:sz w:val="24"/>
          <w:szCs w:val="24"/>
        </w:rPr>
        <w:t xml:space="preserve">, </w:t>
      </w:r>
      <w:r w:rsidRPr="0074004C">
        <w:rPr>
          <w:sz w:val="24"/>
          <w:szCs w:val="24"/>
        </w:rPr>
        <w:t>added several r</w:t>
      </w:r>
      <w:r w:rsidR="0074004C">
        <w:rPr>
          <w:sz w:val="24"/>
          <w:szCs w:val="24"/>
        </w:rPr>
        <w:t>eferences</w:t>
      </w:r>
      <w:r w:rsidR="00156ACD">
        <w:rPr>
          <w:sz w:val="24"/>
          <w:szCs w:val="24"/>
        </w:rPr>
        <w:t>,</w:t>
      </w:r>
      <w:r w:rsidRPr="0074004C" w:rsidR="002F645A">
        <w:rPr>
          <w:sz w:val="24"/>
          <w:szCs w:val="24"/>
        </w:rPr>
        <w:t xml:space="preserve"> and</w:t>
      </w:r>
      <w:r w:rsidRPr="0074004C">
        <w:rPr>
          <w:sz w:val="24"/>
          <w:szCs w:val="24"/>
        </w:rPr>
        <w:t xml:space="preserve"> consulted with </w:t>
      </w:r>
      <w:proofErr w:type="spellStart"/>
      <w:r w:rsidRPr="0074004C">
        <w:rPr>
          <w:sz w:val="24"/>
          <w:szCs w:val="24"/>
        </w:rPr>
        <w:t>Eamon</w:t>
      </w:r>
      <w:proofErr w:type="spellEnd"/>
      <w:r w:rsidRPr="0074004C">
        <w:rPr>
          <w:sz w:val="24"/>
          <w:szCs w:val="24"/>
        </w:rPr>
        <w:t xml:space="preserve"> </w:t>
      </w:r>
      <w:proofErr w:type="spellStart"/>
      <w:r w:rsidRPr="0074004C">
        <w:rPr>
          <w:sz w:val="24"/>
          <w:szCs w:val="24"/>
        </w:rPr>
        <w:t>Engber</w:t>
      </w:r>
      <w:proofErr w:type="spellEnd"/>
      <w:r w:rsidRPr="0074004C">
        <w:rPr>
          <w:sz w:val="24"/>
          <w:szCs w:val="24"/>
        </w:rPr>
        <w:t xml:space="preserve"> </w:t>
      </w:r>
      <w:r w:rsidR="00156ACD">
        <w:rPr>
          <w:sz w:val="24"/>
          <w:szCs w:val="24"/>
        </w:rPr>
        <w:t>(</w:t>
      </w:r>
      <w:r w:rsidRPr="0074004C">
        <w:rPr>
          <w:sz w:val="24"/>
          <w:szCs w:val="24"/>
        </w:rPr>
        <w:t>interagency fire ecologist</w:t>
      </w:r>
      <w:r w:rsidR="00156ACD">
        <w:rPr>
          <w:sz w:val="24"/>
          <w:szCs w:val="24"/>
        </w:rPr>
        <w:t>)</w:t>
      </w:r>
      <w:r w:rsidRPr="0074004C" w:rsidR="002F645A">
        <w:rPr>
          <w:sz w:val="24"/>
          <w:szCs w:val="24"/>
        </w:rPr>
        <w:t>,</w:t>
      </w:r>
      <w:r w:rsidR="004C3E79">
        <w:rPr>
          <w:sz w:val="24"/>
          <w:szCs w:val="24"/>
        </w:rPr>
        <w:t xml:space="preserve"> and Clint Isbell </w:t>
      </w:r>
      <w:r w:rsidR="00156ACD">
        <w:rPr>
          <w:sz w:val="24"/>
          <w:szCs w:val="24"/>
        </w:rPr>
        <w:t>(</w:t>
      </w:r>
      <w:r w:rsidR="004C3E79">
        <w:rPr>
          <w:sz w:val="24"/>
          <w:szCs w:val="24"/>
        </w:rPr>
        <w:t>USFS fire ecologist</w:t>
      </w:r>
      <w:r w:rsidR="00156ACD">
        <w:rPr>
          <w:sz w:val="24"/>
          <w:szCs w:val="24"/>
        </w:rPr>
        <w:t>)</w:t>
      </w:r>
      <w:r w:rsidRPr="0074004C">
        <w:rPr>
          <w:sz w:val="24"/>
          <w:szCs w:val="24"/>
        </w:rPr>
        <w:t xml:space="preserve"> about the fire frequency of this type</w:t>
      </w:r>
      <w:r w:rsidRPr="0074004C" w:rsidR="002F645A">
        <w:rPr>
          <w:sz w:val="24"/>
          <w:szCs w:val="24"/>
        </w:rPr>
        <w:t xml:space="preserve">. </w:t>
      </w:r>
      <w:proofErr w:type="spellStart"/>
      <w:r w:rsidRPr="0074004C" w:rsidR="002F645A">
        <w:rPr>
          <w:sz w:val="24"/>
          <w:szCs w:val="24"/>
        </w:rPr>
        <w:t>Engber</w:t>
      </w:r>
      <w:proofErr w:type="spellEnd"/>
      <w:r w:rsidRPr="0074004C" w:rsidR="002F645A">
        <w:rPr>
          <w:sz w:val="24"/>
          <w:szCs w:val="24"/>
        </w:rPr>
        <w:t xml:space="preserve"> indicated</w:t>
      </w:r>
      <w:r w:rsidR="002773FF">
        <w:rPr>
          <w:sz w:val="24"/>
          <w:szCs w:val="24"/>
        </w:rPr>
        <w:t xml:space="preserve"> that</w:t>
      </w:r>
      <w:r w:rsidRPr="0074004C" w:rsidR="002F645A">
        <w:rPr>
          <w:sz w:val="24"/>
          <w:szCs w:val="24"/>
        </w:rPr>
        <w:t xml:space="preserve"> the coast redwoods likely burned more frequently than adjacent Douglas-</w:t>
      </w:r>
      <w:r w:rsidR="00156ACD">
        <w:rPr>
          <w:sz w:val="24"/>
          <w:szCs w:val="24"/>
        </w:rPr>
        <w:t>f</w:t>
      </w:r>
      <w:r w:rsidRPr="0074004C" w:rsidR="002F645A">
        <w:rPr>
          <w:sz w:val="24"/>
          <w:szCs w:val="24"/>
        </w:rPr>
        <w:t>ir/</w:t>
      </w:r>
      <w:r w:rsidR="00156ACD">
        <w:rPr>
          <w:sz w:val="24"/>
          <w:szCs w:val="24"/>
        </w:rPr>
        <w:t>t</w:t>
      </w:r>
      <w:r w:rsidRPr="0074004C" w:rsidR="002F645A">
        <w:rPr>
          <w:sz w:val="24"/>
          <w:szCs w:val="24"/>
        </w:rPr>
        <w:t>anoak sites</w:t>
      </w:r>
      <w:r w:rsidR="00156ACD">
        <w:rPr>
          <w:sz w:val="24"/>
          <w:szCs w:val="24"/>
        </w:rPr>
        <w:t>,</w:t>
      </w:r>
      <w:r w:rsidRPr="0074004C" w:rsidR="002F645A">
        <w:rPr>
          <w:sz w:val="24"/>
          <w:szCs w:val="24"/>
        </w:rPr>
        <w:t xml:space="preserve"> </w:t>
      </w:r>
      <w:proofErr w:type="gramStart"/>
      <w:r w:rsidRPr="0074004C" w:rsidR="002F645A">
        <w:rPr>
          <w:sz w:val="24"/>
          <w:szCs w:val="24"/>
        </w:rPr>
        <w:t>with the exception of</w:t>
      </w:r>
      <w:proofErr w:type="gramEnd"/>
      <w:r w:rsidRPr="0074004C" w:rsidR="002F645A">
        <w:rPr>
          <w:sz w:val="24"/>
          <w:szCs w:val="24"/>
        </w:rPr>
        <w:t xml:space="preserve"> very wet coast</w:t>
      </w:r>
      <w:r w:rsidR="002773FF">
        <w:rPr>
          <w:sz w:val="24"/>
          <w:szCs w:val="24"/>
        </w:rPr>
        <w:t xml:space="preserve"> redwood</w:t>
      </w:r>
      <w:r w:rsidRPr="0074004C" w:rsidR="002F645A">
        <w:rPr>
          <w:sz w:val="24"/>
          <w:szCs w:val="24"/>
        </w:rPr>
        <w:t xml:space="preserve"> sites, which would have had mu</w:t>
      </w:r>
      <w:r w:rsidR="004C3E79">
        <w:rPr>
          <w:sz w:val="24"/>
          <w:szCs w:val="24"/>
        </w:rPr>
        <w:t xml:space="preserve">ch longer </w:t>
      </w:r>
      <w:proofErr w:type="spellStart"/>
      <w:r w:rsidR="00156ACD">
        <w:rPr>
          <w:sz w:val="24"/>
          <w:szCs w:val="24"/>
        </w:rPr>
        <w:t>FRIs</w:t>
      </w:r>
      <w:r w:rsidR="004C3E79">
        <w:rPr>
          <w:sz w:val="24"/>
          <w:szCs w:val="24"/>
        </w:rPr>
        <w:t>.</w:t>
      </w:r>
      <w:proofErr w:type="spellEnd"/>
      <w:r w:rsidR="009A60A1">
        <w:rPr>
          <w:sz w:val="24"/>
          <w:szCs w:val="24"/>
        </w:rPr>
        <w:t xml:space="preserve"> </w:t>
      </w:r>
      <w:r w:rsidR="0074004C">
        <w:rPr>
          <w:sz w:val="24"/>
          <w:szCs w:val="24"/>
        </w:rPr>
        <w:t>The adjacent Douglas-</w:t>
      </w:r>
      <w:r w:rsidR="00156ACD">
        <w:rPr>
          <w:sz w:val="24"/>
          <w:szCs w:val="24"/>
        </w:rPr>
        <w:t>f</w:t>
      </w:r>
      <w:r w:rsidR="0074004C">
        <w:rPr>
          <w:sz w:val="24"/>
          <w:szCs w:val="24"/>
        </w:rPr>
        <w:t>ir/</w:t>
      </w:r>
      <w:r w:rsidR="00156ACD">
        <w:rPr>
          <w:sz w:val="24"/>
          <w:szCs w:val="24"/>
        </w:rPr>
        <w:t>t</w:t>
      </w:r>
      <w:r w:rsidR="0074004C">
        <w:rPr>
          <w:sz w:val="24"/>
          <w:szCs w:val="24"/>
        </w:rPr>
        <w:t xml:space="preserve">anoak sites are covered by the </w:t>
      </w:r>
      <w:r w:rsidRPr="0074004C" w:rsidR="0074004C">
        <w:rPr>
          <w:bCs/>
          <w:sz w:val="24"/>
          <w:szCs w:val="24"/>
        </w:rPr>
        <w:t>Mediterranean California Mixed</w:t>
      </w:r>
      <w:r w:rsidR="00156ACD">
        <w:rPr>
          <w:bCs/>
          <w:sz w:val="24"/>
          <w:szCs w:val="24"/>
        </w:rPr>
        <w:t>-</w:t>
      </w:r>
      <w:r w:rsidRPr="0074004C" w:rsidR="0074004C">
        <w:rPr>
          <w:bCs/>
          <w:sz w:val="24"/>
          <w:szCs w:val="24"/>
        </w:rPr>
        <w:t xml:space="preserve">Evergreen Forest </w:t>
      </w:r>
      <w:r w:rsidR="00156ACD">
        <w:rPr>
          <w:bCs/>
          <w:sz w:val="24"/>
          <w:szCs w:val="24"/>
        </w:rPr>
        <w:t xml:space="preserve">-- </w:t>
      </w:r>
      <w:r w:rsidRPr="0074004C" w:rsidR="0074004C">
        <w:rPr>
          <w:bCs/>
          <w:sz w:val="24"/>
          <w:szCs w:val="24"/>
        </w:rPr>
        <w:t>Coastal</w:t>
      </w:r>
      <w:r w:rsidR="0074004C">
        <w:rPr>
          <w:bCs/>
          <w:sz w:val="24"/>
          <w:szCs w:val="24"/>
        </w:rPr>
        <w:t xml:space="preserve"> </w:t>
      </w:r>
      <w:proofErr w:type="spellStart"/>
      <w:r w:rsidR="0074004C">
        <w:rPr>
          <w:bCs/>
          <w:sz w:val="24"/>
          <w:szCs w:val="24"/>
        </w:rPr>
        <w:t>BpS</w:t>
      </w:r>
      <w:proofErr w:type="spellEnd"/>
      <w:r w:rsidR="00156ACD">
        <w:rPr>
          <w:bCs/>
          <w:sz w:val="24"/>
          <w:szCs w:val="24"/>
        </w:rPr>
        <w:t>,</w:t>
      </w:r>
      <w:r w:rsidR="0074004C">
        <w:rPr>
          <w:bCs/>
          <w:sz w:val="24"/>
          <w:szCs w:val="24"/>
        </w:rPr>
        <w:t xml:space="preserve"> which has a modeled </w:t>
      </w:r>
      <w:r w:rsidR="00156ACD">
        <w:rPr>
          <w:bCs/>
          <w:sz w:val="24"/>
          <w:szCs w:val="24"/>
        </w:rPr>
        <w:t xml:space="preserve">FRI </w:t>
      </w:r>
      <w:r w:rsidR="0074004C">
        <w:rPr>
          <w:bCs/>
          <w:sz w:val="24"/>
          <w:szCs w:val="24"/>
        </w:rPr>
        <w:t>of 39</w:t>
      </w:r>
      <w:r w:rsidR="00156ACD">
        <w:rPr>
          <w:bCs/>
          <w:sz w:val="24"/>
          <w:szCs w:val="24"/>
        </w:rPr>
        <w:t>yrs</w:t>
      </w:r>
      <w:r w:rsidR="0074004C">
        <w:rPr>
          <w:bCs/>
          <w:sz w:val="24"/>
          <w:szCs w:val="24"/>
        </w:rPr>
        <w:t>.</w:t>
      </w:r>
      <w:r w:rsidRPr="0074004C" w:rsidR="002F645A">
        <w:rPr>
          <w:sz w:val="24"/>
          <w:szCs w:val="24"/>
        </w:rPr>
        <w:t xml:space="preserve"> </w:t>
      </w:r>
      <w:r w:rsidR="009A60A1">
        <w:rPr>
          <w:sz w:val="24"/>
          <w:szCs w:val="24"/>
        </w:rPr>
        <w:t xml:space="preserve">Both ecologists agreed the </w:t>
      </w:r>
      <w:r w:rsidR="00156ACD">
        <w:rPr>
          <w:sz w:val="24"/>
          <w:szCs w:val="24"/>
        </w:rPr>
        <w:t xml:space="preserve">FRI </w:t>
      </w:r>
      <w:r w:rsidR="009A60A1">
        <w:rPr>
          <w:sz w:val="24"/>
          <w:szCs w:val="24"/>
        </w:rPr>
        <w:t xml:space="preserve">modeled here was reasonable, but it could be even more frequent in some parts of the redwood range. </w:t>
      </w:r>
      <w:r w:rsidRPr="0074004C" w:rsidR="002F645A">
        <w:rPr>
          <w:sz w:val="24"/>
          <w:szCs w:val="24"/>
        </w:rPr>
        <w:t>Previous review (</w:t>
      </w:r>
      <w:r w:rsidR="00156ACD">
        <w:rPr>
          <w:sz w:val="24"/>
          <w:szCs w:val="24"/>
        </w:rPr>
        <w:t>described later</w:t>
      </w:r>
      <w:r w:rsidRPr="0074004C" w:rsidR="002F645A">
        <w:rPr>
          <w:sz w:val="24"/>
          <w:szCs w:val="24"/>
        </w:rPr>
        <w:t>) indicated that the modeled fire frequency for this type may have been too short</w:t>
      </w:r>
      <w:r w:rsidR="00156ACD">
        <w:rPr>
          <w:sz w:val="24"/>
          <w:szCs w:val="24"/>
        </w:rPr>
        <w:t>.</w:t>
      </w:r>
      <w:r w:rsidRPr="0074004C" w:rsidR="002F645A">
        <w:rPr>
          <w:sz w:val="24"/>
          <w:szCs w:val="24"/>
        </w:rPr>
        <w:t xml:space="preserve"> </w:t>
      </w:r>
      <w:r w:rsidR="00156ACD">
        <w:rPr>
          <w:sz w:val="24"/>
          <w:szCs w:val="24"/>
        </w:rPr>
        <w:t>B</w:t>
      </w:r>
      <w:r w:rsidRPr="0074004C" w:rsidR="002F645A">
        <w:rPr>
          <w:sz w:val="24"/>
          <w:szCs w:val="24"/>
        </w:rPr>
        <w:t>ut</w:t>
      </w:r>
      <w:r w:rsidR="00156ACD">
        <w:rPr>
          <w:sz w:val="24"/>
          <w:szCs w:val="24"/>
        </w:rPr>
        <w:t>,</w:t>
      </w:r>
      <w:r w:rsidRPr="0074004C" w:rsidR="002F645A">
        <w:rPr>
          <w:sz w:val="24"/>
          <w:szCs w:val="24"/>
        </w:rPr>
        <w:t xml:space="preserve"> based on</w:t>
      </w:r>
      <w:r w:rsidR="0074004C">
        <w:rPr>
          <w:sz w:val="24"/>
          <w:szCs w:val="24"/>
        </w:rPr>
        <w:t xml:space="preserve"> the</w:t>
      </w:r>
      <w:r w:rsidRPr="0074004C" w:rsidR="002F645A">
        <w:rPr>
          <w:sz w:val="24"/>
          <w:szCs w:val="24"/>
        </w:rPr>
        <w:t xml:space="preserve"> </w:t>
      </w:r>
      <w:r w:rsidR="0074004C">
        <w:rPr>
          <w:sz w:val="24"/>
          <w:szCs w:val="24"/>
        </w:rPr>
        <w:t>relative frequency of fire in redwoods v</w:t>
      </w:r>
      <w:r w:rsidR="00156ACD">
        <w:rPr>
          <w:sz w:val="24"/>
          <w:szCs w:val="24"/>
        </w:rPr>
        <w:t>ersus</w:t>
      </w:r>
      <w:r w:rsidR="0074004C">
        <w:rPr>
          <w:sz w:val="24"/>
          <w:szCs w:val="24"/>
        </w:rPr>
        <w:t xml:space="preserve"> the adjacent mixed</w:t>
      </w:r>
      <w:r w:rsidR="00156ACD">
        <w:rPr>
          <w:sz w:val="24"/>
          <w:szCs w:val="24"/>
        </w:rPr>
        <w:t>-</w:t>
      </w:r>
      <w:r w:rsidR="0074004C">
        <w:rPr>
          <w:sz w:val="24"/>
          <w:szCs w:val="24"/>
        </w:rPr>
        <w:t xml:space="preserve">evergreen </w:t>
      </w:r>
      <w:proofErr w:type="spellStart"/>
      <w:r w:rsidR="0074004C">
        <w:rPr>
          <w:sz w:val="24"/>
          <w:szCs w:val="24"/>
        </w:rPr>
        <w:t>BpS</w:t>
      </w:r>
      <w:proofErr w:type="spellEnd"/>
      <w:r w:rsidRPr="0074004C" w:rsidR="002F645A">
        <w:rPr>
          <w:sz w:val="24"/>
          <w:szCs w:val="24"/>
        </w:rPr>
        <w:t xml:space="preserve"> and the Van de Water and Safford estimate of fire frequency</w:t>
      </w:r>
      <w:r w:rsidR="002773FF">
        <w:rPr>
          <w:sz w:val="24"/>
          <w:szCs w:val="24"/>
        </w:rPr>
        <w:t>,</w:t>
      </w:r>
      <w:r w:rsidRPr="0074004C" w:rsidR="002F645A">
        <w:rPr>
          <w:sz w:val="24"/>
          <w:szCs w:val="24"/>
        </w:rPr>
        <w:t xml:space="preserve"> </w:t>
      </w:r>
      <w:r w:rsidRPr="0074004C" w:rsidR="002B15CD">
        <w:rPr>
          <w:sz w:val="24"/>
          <w:szCs w:val="24"/>
        </w:rPr>
        <w:t xml:space="preserve">Blankenship </w:t>
      </w:r>
      <w:r w:rsidR="002B15CD">
        <w:rPr>
          <w:sz w:val="24"/>
          <w:szCs w:val="24"/>
        </w:rPr>
        <w:t>decided that the modeled fire frequency was within the bounds suggested by literature and expert opinion</w:t>
      </w:r>
      <w:r w:rsidRPr="0074004C" w:rsidR="002B15CD">
        <w:rPr>
          <w:sz w:val="24"/>
          <w:szCs w:val="24"/>
        </w:rPr>
        <w:t xml:space="preserve">. </w:t>
      </w:r>
      <w:r w:rsidR="002B15CD">
        <w:rPr>
          <w:sz w:val="24"/>
          <w:szCs w:val="24"/>
        </w:rPr>
        <w:t>Blankenship did increase the frequency of replacement fire in the Late Closed class to ensure that class A would occupy at least one percent of the landscape (the original model parameters resulted in class A occupying less than 1% of the landscape). T</w:t>
      </w:r>
      <w:r w:rsidRPr="0074004C" w:rsidR="002B15CD">
        <w:rPr>
          <w:sz w:val="24"/>
          <w:szCs w:val="24"/>
        </w:rPr>
        <w:t>here</w:t>
      </w:r>
      <w:r w:rsidRPr="0074004C" w:rsidR="002B15CD">
        <w:rPr>
          <w:sz w:val="24"/>
          <w:szCs w:val="24"/>
        </w:rPr>
        <w:t xml:space="preserve"> </w:t>
      </w:r>
      <w:r w:rsidRPr="0074004C" w:rsidR="002F645A">
        <w:rPr>
          <w:sz w:val="24"/>
          <w:szCs w:val="24"/>
        </w:rPr>
        <w:t xml:space="preserve">seems to be general </w:t>
      </w:r>
      <w:r w:rsidRPr="002773FF" w:rsidR="002773FF">
        <w:rPr>
          <w:sz w:val="24"/>
          <w:szCs w:val="24"/>
        </w:rPr>
        <w:t>agreement that certain redwood s</w:t>
      </w:r>
      <w:r w:rsidRPr="0074004C" w:rsidR="002F645A">
        <w:rPr>
          <w:sz w:val="24"/>
          <w:szCs w:val="24"/>
        </w:rPr>
        <w:t xml:space="preserve">ites probably had a much less frequent </w:t>
      </w:r>
      <w:r w:rsidR="00156ACD">
        <w:rPr>
          <w:sz w:val="24"/>
          <w:szCs w:val="24"/>
        </w:rPr>
        <w:t xml:space="preserve">FRI </w:t>
      </w:r>
      <w:r w:rsidRPr="0074004C" w:rsidR="002F645A">
        <w:rPr>
          <w:sz w:val="24"/>
          <w:szCs w:val="24"/>
        </w:rPr>
        <w:t xml:space="preserve">than </w:t>
      </w:r>
      <w:r w:rsidRPr="002773FF" w:rsidR="002773FF">
        <w:rPr>
          <w:sz w:val="24"/>
          <w:szCs w:val="24"/>
        </w:rPr>
        <w:t>indicated</w:t>
      </w:r>
      <w:r w:rsidRPr="0074004C" w:rsidR="002F645A">
        <w:rPr>
          <w:sz w:val="24"/>
          <w:szCs w:val="24"/>
        </w:rPr>
        <w:t xml:space="preserve"> by this model. Future review should con</w:t>
      </w:r>
      <w:r w:rsidR="0074004C">
        <w:rPr>
          <w:sz w:val="24"/>
          <w:szCs w:val="24"/>
        </w:rPr>
        <w:t xml:space="preserve">sider splitting these sites </w:t>
      </w:r>
      <w:r w:rsidRPr="0074004C" w:rsidR="002F645A">
        <w:rPr>
          <w:sz w:val="24"/>
          <w:szCs w:val="24"/>
        </w:rPr>
        <w:t xml:space="preserve">as suggested in the Issues and Problems section of this description. </w:t>
      </w:r>
    </w:p>
    <w:p w:rsidR="00485A4D" w:rsidP="00F8189D" w:rsidRDefault="00485A4D" w14:paraId="1BB0C993" w14:textId="77777777"/>
    <w:p w:rsidR="00847A6D" w:rsidP="00847A6D" w:rsidRDefault="00847A6D" w14:paraId="3E492983" w14:textId="1581CF11">
      <w:r>
        <w:t>A reviewer for</w:t>
      </w:r>
      <w:r w:rsidR="00485A4D">
        <w:t xml:space="preserve"> </w:t>
      </w:r>
      <w:r w:rsidR="00156ACD">
        <w:t xml:space="preserve">map zone (MZ) </w:t>
      </w:r>
      <w:r>
        <w:t xml:space="preserve">2 and </w:t>
      </w:r>
      <w:r w:rsidR="00156ACD">
        <w:t>MZ</w:t>
      </w:r>
      <w:r>
        <w:t xml:space="preserve">03 thought the </w:t>
      </w:r>
      <w:r w:rsidR="00156ACD">
        <w:t xml:space="preserve">FRI </w:t>
      </w:r>
      <w:r>
        <w:t>should have been longer for this type. For instance, the reviewer suggested that even the drier type has a longer interval than 20yrs</w:t>
      </w:r>
      <w:r w:rsidR="00156ACD">
        <w:t>,</w:t>
      </w:r>
      <w:r>
        <w:t xml:space="preserve"> and the wet types are &gt;1</w:t>
      </w:r>
      <w:r w:rsidR="00156ACD">
        <w:t>,</w:t>
      </w:r>
      <w:r>
        <w:t>000yrs, but the reviewer acknowledged these suggestions were a guess.</w:t>
      </w:r>
      <w:r w:rsidR="00485A4D">
        <w:t xml:space="preserve"> </w:t>
      </w:r>
    </w:p>
    <w:p w:rsidR="0074004C" w:rsidP="00847A6D" w:rsidRDefault="0074004C" w14:paraId="58BE462A" w14:textId="1696A887"/>
    <w:p w:rsidR="0074004C" w:rsidP="00847A6D" w:rsidRDefault="0074004C" w14:paraId="2CCC12C5" w14:textId="362F9B68">
      <w:r>
        <w:t xml:space="preserve">Additional LANDFIRE National </w:t>
      </w:r>
      <w:r w:rsidR="00156ACD">
        <w:t xml:space="preserve">model </w:t>
      </w:r>
      <w:r>
        <w:t xml:space="preserve">reviewers not listed </w:t>
      </w:r>
      <w:r w:rsidR="00156ACD">
        <w:t xml:space="preserve">earlier include </w:t>
      </w:r>
      <w:r>
        <w:t>Todd Keeler-Wolf, Hugh Safford</w:t>
      </w:r>
      <w:r w:rsidR="00156ACD">
        <w:t>,</w:t>
      </w:r>
      <w:r>
        <w:t xml:space="preserve"> and Dave Schmidt.</w:t>
      </w:r>
    </w:p>
    <w:p w:rsidR="00847A6D" w:rsidP="00847A6D" w:rsidRDefault="00847A6D" w14:paraId="17CA5784" w14:textId="77777777">
      <w:pPr>
        <w:pStyle w:val="ReportSection"/>
      </w:pPr>
      <w:r>
        <w:t>Succession Classes</w:t>
      </w:r>
    </w:p>
    <w:p w:rsidR="00847A6D" w:rsidP="00847A6D" w:rsidRDefault="00847A6D" w14:paraId="488C1D0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7A6D" w:rsidP="00847A6D" w:rsidRDefault="00847A6D" w14:paraId="42424041" w14:textId="77777777">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47A6D" w:rsidP="00847A6D" w:rsidRDefault="00847A6D" w14:paraId="692E6418" w14:textId="77777777"/>
    <w:p w:rsidR="00847A6D" w:rsidP="00847A6D" w:rsidRDefault="00847A6D" w14:paraId="33C2DC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556"/>
        <w:gridCol w:w="2556"/>
        <w:gridCol w:w="1956"/>
      </w:tblGrid>
      <w:tr w:rsidRPr="00847A6D" w:rsidR="00847A6D" w:rsidTr="00847A6D" w14:paraId="4155CD8A" w14:textId="77777777">
        <w:tc>
          <w:tcPr>
            <w:tcW w:w="1140" w:type="dxa"/>
            <w:tcBorders>
              <w:top w:val="single" w:color="auto" w:sz="2" w:space="0"/>
              <w:bottom w:val="single" w:color="000000" w:sz="12" w:space="0"/>
            </w:tcBorders>
            <w:shd w:val="clear" w:color="auto" w:fill="auto"/>
          </w:tcPr>
          <w:p w:rsidRPr="00847A6D" w:rsidR="00847A6D" w:rsidP="00FA7F2B" w:rsidRDefault="00847A6D" w14:paraId="55812881" w14:textId="77777777">
            <w:pPr>
              <w:rPr>
                <w:b/>
                <w:bCs/>
              </w:rPr>
            </w:pPr>
            <w:r w:rsidRPr="00847A6D">
              <w:rPr>
                <w:b/>
                <w:bCs/>
              </w:rPr>
              <w:t>Symbol</w:t>
            </w:r>
          </w:p>
        </w:tc>
        <w:tc>
          <w:tcPr>
            <w:tcW w:w="2556" w:type="dxa"/>
            <w:tcBorders>
              <w:top w:val="single" w:color="auto" w:sz="2" w:space="0"/>
              <w:bottom w:val="single" w:color="000000" w:sz="12" w:space="0"/>
            </w:tcBorders>
            <w:shd w:val="clear" w:color="auto" w:fill="auto"/>
          </w:tcPr>
          <w:p w:rsidRPr="00847A6D" w:rsidR="00847A6D" w:rsidP="00FA7F2B" w:rsidRDefault="00847A6D" w14:paraId="56FBBCC5" w14:textId="77777777">
            <w:pPr>
              <w:rPr>
                <w:b/>
                <w:bCs/>
              </w:rPr>
            </w:pPr>
            <w:r w:rsidRPr="00847A6D">
              <w:rPr>
                <w:b/>
                <w:bCs/>
              </w:rPr>
              <w:t>Scientific Name</w:t>
            </w:r>
          </w:p>
        </w:tc>
        <w:tc>
          <w:tcPr>
            <w:tcW w:w="2556" w:type="dxa"/>
            <w:tcBorders>
              <w:top w:val="single" w:color="auto" w:sz="2" w:space="0"/>
              <w:bottom w:val="single" w:color="000000" w:sz="12" w:space="0"/>
            </w:tcBorders>
            <w:shd w:val="clear" w:color="auto" w:fill="auto"/>
          </w:tcPr>
          <w:p w:rsidRPr="00847A6D" w:rsidR="00847A6D" w:rsidP="00FA7F2B" w:rsidRDefault="00847A6D" w14:paraId="1285BE97" w14:textId="77777777">
            <w:pPr>
              <w:rPr>
                <w:b/>
                <w:bCs/>
              </w:rPr>
            </w:pPr>
            <w:r w:rsidRPr="00847A6D">
              <w:rPr>
                <w:b/>
                <w:bCs/>
              </w:rPr>
              <w:t>Common Name</w:t>
            </w:r>
          </w:p>
        </w:tc>
        <w:tc>
          <w:tcPr>
            <w:tcW w:w="1956" w:type="dxa"/>
            <w:tcBorders>
              <w:top w:val="single" w:color="auto" w:sz="2" w:space="0"/>
              <w:bottom w:val="single" w:color="000000" w:sz="12" w:space="0"/>
            </w:tcBorders>
            <w:shd w:val="clear" w:color="auto" w:fill="auto"/>
          </w:tcPr>
          <w:p w:rsidRPr="00847A6D" w:rsidR="00847A6D" w:rsidP="00FA7F2B" w:rsidRDefault="00847A6D" w14:paraId="2FED6559" w14:textId="77777777">
            <w:pPr>
              <w:rPr>
                <w:b/>
                <w:bCs/>
              </w:rPr>
            </w:pPr>
            <w:r w:rsidRPr="00847A6D">
              <w:rPr>
                <w:b/>
                <w:bCs/>
              </w:rPr>
              <w:t>Canopy Position</w:t>
            </w:r>
          </w:p>
        </w:tc>
      </w:tr>
      <w:tr w:rsidRPr="00847A6D" w:rsidR="00847A6D" w:rsidTr="00847A6D" w14:paraId="0A794154" w14:textId="77777777">
        <w:tc>
          <w:tcPr>
            <w:tcW w:w="1140" w:type="dxa"/>
            <w:tcBorders>
              <w:top w:val="single" w:color="000000" w:sz="12" w:space="0"/>
            </w:tcBorders>
            <w:shd w:val="clear" w:color="auto" w:fill="auto"/>
          </w:tcPr>
          <w:p w:rsidRPr="00847A6D" w:rsidR="00847A6D" w:rsidP="00FA7F2B" w:rsidRDefault="00847A6D" w14:paraId="13BB088B" w14:textId="77777777">
            <w:pPr>
              <w:rPr>
                <w:bCs/>
              </w:rPr>
            </w:pPr>
            <w:r w:rsidRPr="00847A6D">
              <w:rPr>
                <w:bCs/>
              </w:rPr>
              <w:t>SESE3</w:t>
            </w:r>
          </w:p>
        </w:tc>
        <w:tc>
          <w:tcPr>
            <w:tcW w:w="2556" w:type="dxa"/>
            <w:tcBorders>
              <w:top w:val="single" w:color="000000" w:sz="12" w:space="0"/>
            </w:tcBorders>
            <w:shd w:val="clear" w:color="auto" w:fill="auto"/>
          </w:tcPr>
          <w:p w:rsidRPr="00847A6D" w:rsidR="00847A6D" w:rsidP="00FA7F2B" w:rsidRDefault="00847A6D" w14:paraId="09437512" w14:textId="77777777">
            <w:r w:rsidRPr="00847A6D">
              <w:t>Sequoia sempervirens</w:t>
            </w:r>
          </w:p>
        </w:tc>
        <w:tc>
          <w:tcPr>
            <w:tcW w:w="2556" w:type="dxa"/>
            <w:tcBorders>
              <w:top w:val="single" w:color="000000" w:sz="12" w:space="0"/>
            </w:tcBorders>
            <w:shd w:val="clear" w:color="auto" w:fill="auto"/>
          </w:tcPr>
          <w:p w:rsidRPr="00847A6D" w:rsidR="00847A6D" w:rsidP="00FA7F2B" w:rsidRDefault="00847A6D" w14:paraId="7BEEEC55" w14:textId="77777777">
            <w:r w:rsidRPr="00847A6D">
              <w:t>Redwood</w:t>
            </w:r>
          </w:p>
        </w:tc>
        <w:tc>
          <w:tcPr>
            <w:tcW w:w="1956" w:type="dxa"/>
            <w:tcBorders>
              <w:top w:val="single" w:color="000000" w:sz="12" w:space="0"/>
            </w:tcBorders>
            <w:shd w:val="clear" w:color="auto" w:fill="auto"/>
          </w:tcPr>
          <w:p w:rsidRPr="00847A6D" w:rsidR="00847A6D" w:rsidP="00FA7F2B" w:rsidRDefault="00847A6D" w14:paraId="17ED6CF2" w14:textId="77777777">
            <w:r w:rsidRPr="00847A6D">
              <w:t>Upper</w:t>
            </w:r>
          </w:p>
        </w:tc>
      </w:tr>
      <w:tr w:rsidRPr="00847A6D" w:rsidR="00847A6D" w:rsidTr="00847A6D" w14:paraId="7D92952D" w14:textId="77777777">
        <w:tc>
          <w:tcPr>
            <w:tcW w:w="1140" w:type="dxa"/>
            <w:shd w:val="clear" w:color="auto" w:fill="auto"/>
          </w:tcPr>
          <w:p w:rsidRPr="00847A6D" w:rsidR="00847A6D" w:rsidP="00FA7F2B" w:rsidRDefault="00847A6D" w14:paraId="68CBFCF1" w14:textId="77777777">
            <w:pPr>
              <w:rPr>
                <w:bCs/>
              </w:rPr>
            </w:pPr>
            <w:r w:rsidRPr="00847A6D">
              <w:rPr>
                <w:bCs/>
              </w:rPr>
              <w:t>PSME</w:t>
            </w:r>
          </w:p>
        </w:tc>
        <w:tc>
          <w:tcPr>
            <w:tcW w:w="2556" w:type="dxa"/>
            <w:shd w:val="clear" w:color="auto" w:fill="auto"/>
          </w:tcPr>
          <w:p w:rsidRPr="00847A6D" w:rsidR="00847A6D" w:rsidP="00FA7F2B" w:rsidRDefault="00847A6D" w14:paraId="74B3AA0D" w14:textId="77777777">
            <w:proofErr w:type="spellStart"/>
            <w:r w:rsidRPr="00847A6D">
              <w:t>Pseudotsuga</w:t>
            </w:r>
            <w:proofErr w:type="spellEnd"/>
            <w:r w:rsidRPr="00847A6D">
              <w:t xml:space="preserve"> </w:t>
            </w:r>
            <w:proofErr w:type="spellStart"/>
            <w:r w:rsidRPr="00847A6D">
              <w:t>menziesii</w:t>
            </w:r>
            <w:proofErr w:type="spellEnd"/>
          </w:p>
        </w:tc>
        <w:tc>
          <w:tcPr>
            <w:tcW w:w="2556" w:type="dxa"/>
            <w:shd w:val="clear" w:color="auto" w:fill="auto"/>
          </w:tcPr>
          <w:p w:rsidRPr="00847A6D" w:rsidR="00847A6D" w:rsidP="00FA7F2B" w:rsidRDefault="00847A6D" w14:paraId="2B8FA245" w14:textId="77777777">
            <w:r w:rsidRPr="00847A6D">
              <w:t>Douglas-fir</w:t>
            </w:r>
          </w:p>
        </w:tc>
        <w:tc>
          <w:tcPr>
            <w:tcW w:w="1956" w:type="dxa"/>
            <w:shd w:val="clear" w:color="auto" w:fill="auto"/>
          </w:tcPr>
          <w:p w:rsidRPr="00847A6D" w:rsidR="00847A6D" w:rsidP="00FA7F2B" w:rsidRDefault="00847A6D" w14:paraId="4050F9F9" w14:textId="77777777">
            <w:r w:rsidRPr="00847A6D">
              <w:t>Upper</w:t>
            </w:r>
          </w:p>
        </w:tc>
      </w:tr>
      <w:tr w:rsidRPr="00847A6D" w:rsidR="00847A6D" w:rsidTr="00847A6D" w14:paraId="2062B017" w14:textId="77777777">
        <w:tc>
          <w:tcPr>
            <w:tcW w:w="1140" w:type="dxa"/>
            <w:shd w:val="clear" w:color="auto" w:fill="auto"/>
          </w:tcPr>
          <w:p w:rsidRPr="00847A6D" w:rsidR="00847A6D" w:rsidP="00FA7F2B" w:rsidRDefault="00847A6D" w14:paraId="7B71E9BD" w14:textId="77777777">
            <w:pPr>
              <w:rPr>
                <w:bCs/>
              </w:rPr>
            </w:pPr>
            <w:r w:rsidRPr="00847A6D">
              <w:rPr>
                <w:bCs/>
              </w:rPr>
              <w:t>VAOV2</w:t>
            </w:r>
          </w:p>
        </w:tc>
        <w:tc>
          <w:tcPr>
            <w:tcW w:w="2556" w:type="dxa"/>
            <w:shd w:val="clear" w:color="auto" w:fill="auto"/>
          </w:tcPr>
          <w:p w:rsidRPr="00847A6D" w:rsidR="00847A6D" w:rsidP="00FA7F2B" w:rsidRDefault="00847A6D" w14:paraId="5C20E461" w14:textId="77777777">
            <w:r w:rsidRPr="00847A6D">
              <w:t xml:space="preserve">Vaccinium </w:t>
            </w:r>
            <w:proofErr w:type="spellStart"/>
            <w:r w:rsidRPr="00847A6D">
              <w:t>ovatum</w:t>
            </w:r>
            <w:proofErr w:type="spellEnd"/>
          </w:p>
        </w:tc>
        <w:tc>
          <w:tcPr>
            <w:tcW w:w="2556" w:type="dxa"/>
            <w:shd w:val="clear" w:color="auto" w:fill="auto"/>
          </w:tcPr>
          <w:p w:rsidRPr="00847A6D" w:rsidR="00847A6D" w:rsidP="00FA7F2B" w:rsidRDefault="00847A6D" w14:paraId="74E64CA7" w14:textId="77777777">
            <w:r w:rsidRPr="00847A6D">
              <w:t>California huckleberry</w:t>
            </w:r>
          </w:p>
        </w:tc>
        <w:tc>
          <w:tcPr>
            <w:tcW w:w="1956" w:type="dxa"/>
            <w:shd w:val="clear" w:color="auto" w:fill="auto"/>
          </w:tcPr>
          <w:p w:rsidRPr="00847A6D" w:rsidR="00847A6D" w:rsidP="00FA7F2B" w:rsidRDefault="00847A6D" w14:paraId="4217A6B1" w14:textId="77777777">
            <w:r w:rsidRPr="00847A6D">
              <w:t>Lower</w:t>
            </w:r>
          </w:p>
        </w:tc>
      </w:tr>
      <w:tr w:rsidRPr="00847A6D" w:rsidR="00847A6D" w:rsidTr="00847A6D" w14:paraId="2B7467E7" w14:textId="77777777">
        <w:tc>
          <w:tcPr>
            <w:tcW w:w="1140" w:type="dxa"/>
            <w:shd w:val="clear" w:color="auto" w:fill="auto"/>
          </w:tcPr>
          <w:p w:rsidRPr="00847A6D" w:rsidR="00847A6D" w:rsidP="00FA7F2B" w:rsidRDefault="00847A6D" w14:paraId="050A2964" w14:textId="77777777">
            <w:pPr>
              <w:rPr>
                <w:bCs/>
              </w:rPr>
            </w:pPr>
            <w:r w:rsidRPr="00847A6D">
              <w:rPr>
                <w:bCs/>
              </w:rPr>
              <w:t>GASH</w:t>
            </w:r>
          </w:p>
        </w:tc>
        <w:tc>
          <w:tcPr>
            <w:tcW w:w="2556" w:type="dxa"/>
            <w:shd w:val="clear" w:color="auto" w:fill="auto"/>
          </w:tcPr>
          <w:p w:rsidRPr="00847A6D" w:rsidR="00847A6D" w:rsidP="00FA7F2B" w:rsidRDefault="00847A6D" w14:paraId="71E29C4B" w14:textId="77777777">
            <w:r w:rsidRPr="00847A6D">
              <w:t xml:space="preserve">Gaultheria </w:t>
            </w:r>
            <w:proofErr w:type="spellStart"/>
            <w:r w:rsidRPr="00847A6D">
              <w:t>shallon</w:t>
            </w:r>
            <w:proofErr w:type="spellEnd"/>
          </w:p>
        </w:tc>
        <w:tc>
          <w:tcPr>
            <w:tcW w:w="2556" w:type="dxa"/>
            <w:shd w:val="clear" w:color="auto" w:fill="auto"/>
          </w:tcPr>
          <w:p w:rsidRPr="00847A6D" w:rsidR="00847A6D" w:rsidP="00FA7F2B" w:rsidRDefault="00847A6D" w14:paraId="1D92E794" w14:textId="77777777">
            <w:proofErr w:type="spellStart"/>
            <w:r w:rsidRPr="00847A6D">
              <w:t>Salal</w:t>
            </w:r>
            <w:proofErr w:type="spellEnd"/>
          </w:p>
        </w:tc>
        <w:tc>
          <w:tcPr>
            <w:tcW w:w="1956" w:type="dxa"/>
            <w:shd w:val="clear" w:color="auto" w:fill="auto"/>
          </w:tcPr>
          <w:p w:rsidRPr="00847A6D" w:rsidR="00847A6D" w:rsidP="00FA7F2B" w:rsidRDefault="00847A6D" w14:paraId="27CAD5AF" w14:textId="77777777">
            <w:r w:rsidRPr="00847A6D">
              <w:t>Lower</w:t>
            </w:r>
          </w:p>
        </w:tc>
      </w:tr>
    </w:tbl>
    <w:p w:rsidR="00847A6D" w:rsidP="00847A6D" w:rsidRDefault="00847A6D" w14:paraId="2BC2CDC7" w14:textId="77777777"/>
    <w:p w:rsidR="00847A6D" w:rsidP="00847A6D" w:rsidRDefault="00847A6D" w14:paraId="6B5D225B" w14:textId="77777777">
      <w:pPr>
        <w:pStyle w:val="SClassInfoPara"/>
      </w:pPr>
      <w:r>
        <w:t>Description</w:t>
      </w:r>
    </w:p>
    <w:p w:rsidR="00847A6D" w:rsidP="00D95FCD" w:rsidRDefault="00847A6D" w14:paraId="6EFBFFCE" w14:textId="0C5A78B5">
      <w:r>
        <w:t xml:space="preserve">Early succession following creation of localized canopy gaps from fire or treefall. </w:t>
      </w:r>
      <w:r w:rsidR="00D95FCD">
        <w:t xml:space="preserve">There is regeneration of coast redwood and other conifers, including various combinations of Douglas-fir, western hemlock, and Sitka spruce. Hardwoods include tanoak, bigleaf maple and hazelnut. Also occurring are huckleberry, </w:t>
      </w:r>
      <w:proofErr w:type="spellStart"/>
      <w:r w:rsidR="00D95FCD">
        <w:t>salal</w:t>
      </w:r>
      <w:proofErr w:type="spellEnd"/>
      <w:r w:rsidR="00D95FCD">
        <w:t xml:space="preserve">, and </w:t>
      </w:r>
      <w:proofErr w:type="spellStart"/>
      <w:r w:rsidR="00D95FCD">
        <w:t>swordfern</w:t>
      </w:r>
      <w:proofErr w:type="spellEnd"/>
      <w:r w:rsidR="00D95FCD">
        <w:t xml:space="preserve"> shrubs. </w:t>
      </w:r>
      <w:r>
        <w:t>Trees are seedlings or recent sprouts.</w:t>
      </w:r>
    </w:p>
    <w:p w:rsidR="00847A6D" w:rsidP="00847A6D" w:rsidRDefault="00847A6D" w14:paraId="1F9A7691" w14:textId="77777777"/>
    <w:p>
      <w:r>
        <w:rPr>
          <w:i/>
          <w:u w:val="single"/>
        </w:rPr>
        <w:t>Maximum Tree Size Class</w:t>
      </w:r>
      <w:br/>
      <w:r>
        <w:t>Sapling &gt;4.5ft; &lt;5" DBH</w:t>
      </w:r>
    </w:p>
    <w:p w:rsidR="00847A6D" w:rsidP="00847A6D" w:rsidRDefault="00847A6D" w14:paraId="03C35C0A" w14:textId="6BE1F2DD">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47A6D" w:rsidP="00847A6D" w:rsidRDefault="00847A6D" w14:paraId="4C839900" w14:textId="77777777"/>
    <w:p w:rsidR="00847A6D" w:rsidP="00847A6D" w:rsidRDefault="00847A6D" w14:paraId="6F9180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556"/>
        <w:gridCol w:w="2556"/>
        <w:gridCol w:w="1956"/>
      </w:tblGrid>
      <w:tr w:rsidRPr="00847A6D" w:rsidR="00847A6D" w:rsidTr="00847A6D" w14:paraId="3099A9C8" w14:textId="77777777">
        <w:tc>
          <w:tcPr>
            <w:tcW w:w="1140" w:type="dxa"/>
            <w:tcBorders>
              <w:top w:val="single" w:color="auto" w:sz="2" w:space="0"/>
              <w:bottom w:val="single" w:color="000000" w:sz="12" w:space="0"/>
            </w:tcBorders>
            <w:shd w:val="clear" w:color="auto" w:fill="auto"/>
          </w:tcPr>
          <w:p w:rsidRPr="00847A6D" w:rsidR="00847A6D" w:rsidP="00406D9B" w:rsidRDefault="00847A6D" w14:paraId="3C022100" w14:textId="77777777">
            <w:pPr>
              <w:rPr>
                <w:b/>
                <w:bCs/>
              </w:rPr>
            </w:pPr>
            <w:r w:rsidRPr="00847A6D">
              <w:rPr>
                <w:b/>
                <w:bCs/>
              </w:rPr>
              <w:t>Symbol</w:t>
            </w:r>
          </w:p>
        </w:tc>
        <w:tc>
          <w:tcPr>
            <w:tcW w:w="2556" w:type="dxa"/>
            <w:tcBorders>
              <w:top w:val="single" w:color="auto" w:sz="2" w:space="0"/>
              <w:bottom w:val="single" w:color="000000" w:sz="12" w:space="0"/>
            </w:tcBorders>
            <w:shd w:val="clear" w:color="auto" w:fill="auto"/>
          </w:tcPr>
          <w:p w:rsidRPr="00847A6D" w:rsidR="00847A6D" w:rsidP="00406D9B" w:rsidRDefault="00847A6D" w14:paraId="38B8C0A9" w14:textId="77777777">
            <w:pPr>
              <w:rPr>
                <w:b/>
                <w:bCs/>
              </w:rPr>
            </w:pPr>
            <w:r w:rsidRPr="00847A6D">
              <w:rPr>
                <w:b/>
                <w:bCs/>
              </w:rPr>
              <w:t>Scientific Name</w:t>
            </w:r>
          </w:p>
        </w:tc>
        <w:tc>
          <w:tcPr>
            <w:tcW w:w="2556" w:type="dxa"/>
            <w:tcBorders>
              <w:top w:val="single" w:color="auto" w:sz="2" w:space="0"/>
              <w:bottom w:val="single" w:color="000000" w:sz="12" w:space="0"/>
            </w:tcBorders>
            <w:shd w:val="clear" w:color="auto" w:fill="auto"/>
          </w:tcPr>
          <w:p w:rsidRPr="00847A6D" w:rsidR="00847A6D" w:rsidP="00406D9B" w:rsidRDefault="00847A6D" w14:paraId="22C3EE0F" w14:textId="77777777">
            <w:pPr>
              <w:rPr>
                <w:b/>
                <w:bCs/>
              </w:rPr>
            </w:pPr>
            <w:r w:rsidRPr="00847A6D">
              <w:rPr>
                <w:b/>
                <w:bCs/>
              </w:rPr>
              <w:t>Common Name</w:t>
            </w:r>
          </w:p>
        </w:tc>
        <w:tc>
          <w:tcPr>
            <w:tcW w:w="1956" w:type="dxa"/>
            <w:tcBorders>
              <w:top w:val="single" w:color="auto" w:sz="2" w:space="0"/>
              <w:bottom w:val="single" w:color="000000" w:sz="12" w:space="0"/>
            </w:tcBorders>
            <w:shd w:val="clear" w:color="auto" w:fill="auto"/>
          </w:tcPr>
          <w:p w:rsidRPr="00847A6D" w:rsidR="00847A6D" w:rsidP="00406D9B" w:rsidRDefault="00847A6D" w14:paraId="5190870C" w14:textId="77777777">
            <w:pPr>
              <w:rPr>
                <w:b/>
                <w:bCs/>
              </w:rPr>
            </w:pPr>
            <w:r w:rsidRPr="00847A6D">
              <w:rPr>
                <w:b/>
                <w:bCs/>
              </w:rPr>
              <w:t>Canopy Position</w:t>
            </w:r>
          </w:p>
        </w:tc>
      </w:tr>
      <w:tr w:rsidRPr="00847A6D" w:rsidR="00847A6D" w:rsidTr="00847A6D" w14:paraId="1DE4957C" w14:textId="77777777">
        <w:tc>
          <w:tcPr>
            <w:tcW w:w="1140" w:type="dxa"/>
            <w:tcBorders>
              <w:top w:val="single" w:color="000000" w:sz="12" w:space="0"/>
            </w:tcBorders>
            <w:shd w:val="clear" w:color="auto" w:fill="auto"/>
          </w:tcPr>
          <w:p w:rsidRPr="00847A6D" w:rsidR="00847A6D" w:rsidP="00406D9B" w:rsidRDefault="00847A6D" w14:paraId="12133001" w14:textId="77777777">
            <w:pPr>
              <w:rPr>
                <w:bCs/>
              </w:rPr>
            </w:pPr>
            <w:r w:rsidRPr="00847A6D">
              <w:rPr>
                <w:bCs/>
              </w:rPr>
              <w:t>SESE3</w:t>
            </w:r>
          </w:p>
        </w:tc>
        <w:tc>
          <w:tcPr>
            <w:tcW w:w="2556" w:type="dxa"/>
            <w:tcBorders>
              <w:top w:val="single" w:color="000000" w:sz="12" w:space="0"/>
            </w:tcBorders>
            <w:shd w:val="clear" w:color="auto" w:fill="auto"/>
          </w:tcPr>
          <w:p w:rsidRPr="00847A6D" w:rsidR="00847A6D" w:rsidP="00406D9B" w:rsidRDefault="00847A6D" w14:paraId="052561BF" w14:textId="77777777">
            <w:r w:rsidRPr="00847A6D">
              <w:t>Sequoia sempervirens</w:t>
            </w:r>
          </w:p>
        </w:tc>
        <w:tc>
          <w:tcPr>
            <w:tcW w:w="2556" w:type="dxa"/>
            <w:tcBorders>
              <w:top w:val="single" w:color="000000" w:sz="12" w:space="0"/>
            </w:tcBorders>
            <w:shd w:val="clear" w:color="auto" w:fill="auto"/>
          </w:tcPr>
          <w:p w:rsidRPr="00847A6D" w:rsidR="00847A6D" w:rsidP="00406D9B" w:rsidRDefault="00847A6D" w14:paraId="06238587" w14:textId="77777777">
            <w:r w:rsidRPr="00847A6D">
              <w:t>Redwood</w:t>
            </w:r>
          </w:p>
        </w:tc>
        <w:tc>
          <w:tcPr>
            <w:tcW w:w="1956" w:type="dxa"/>
            <w:tcBorders>
              <w:top w:val="single" w:color="000000" w:sz="12" w:space="0"/>
            </w:tcBorders>
            <w:shd w:val="clear" w:color="auto" w:fill="auto"/>
          </w:tcPr>
          <w:p w:rsidRPr="00847A6D" w:rsidR="00847A6D" w:rsidP="00406D9B" w:rsidRDefault="00847A6D" w14:paraId="1BC634CE" w14:textId="77777777">
            <w:r w:rsidRPr="00847A6D">
              <w:t>Upper</w:t>
            </w:r>
          </w:p>
        </w:tc>
      </w:tr>
      <w:tr w:rsidRPr="00847A6D" w:rsidR="00847A6D" w:rsidTr="00847A6D" w14:paraId="314D0D24" w14:textId="77777777">
        <w:tc>
          <w:tcPr>
            <w:tcW w:w="1140" w:type="dxa"/>
            <w:shd w:val="clear" w:color="auto" w:fill="auto"/>
          </w:tcPr>
          <w:p w:rsidRPr="00847A6D" w:rsidR="00847A6D" w:rsidP="00406D9B" w:rsidRDefault="00847A6D" w14:paraId="654776EF" w14:textId="77777777">
            <w:pPr>
              <w:rPr>
                <w:bCs/>
              </w:rPr>
            </w:pPr>
            <w:r w:rsidRPr="00847A6D">
              <w:rPr>
                <w:bCs/>
              </w:rPr>
              <w:t>PSME</w:t>
            </w:r>
          </w:p>
        </w:tc>
        <w:tc>
          <w:tcPr>
            <w:tcW w:w="2556" w:type="dxa"/>
            <w:shd w:val="clear" w:color="auto" w:fill="auto"/>
          </w:tcPr>
          <w:p w:rsidRPr="00847A6D" w:rsidR="00847A6D" w:rsidP="00406D9B" w:rsidRDefault="00847A6D" w14:paraId="01AA9435" w14:textId="77777777">
            <w:proofErr w:type="spellStart"/>
            <w:r w:rsidRPr="00847A6D">
              <w:t>Pseudotsuga</w:t>
            </w:r>
            <w:proofErr w:type="spellEnd"/>
            <w:r w:rsidRPr="00847A6D">
              <w:t xml:space="preserve"> </w:t>
            </w:r>
            <w:proofErr w:type="spellStart"/>
            <w:r w:rsidRPr="00847A6D">
              <w:t>menziesii</w:t>
            </w:r>
            <w:proofErr w:type="spellEnd"/>
          </w:p>
        </w:tc>
        <w:tc>
          <w:tcPr>
            <w:tcW w:w="2556" w:type="dxa"/>
            <w:shd w:val="clear" w:color="auto" w:fill="auto"/>
          </w:tcPr>
          <w:p w:rsidRPr="00847A6D" w:rsidR="00847A6D" w:rsidP="00406D9B" w:rsidRDefault="00847A6D" w14:paraId="08045F84" w14:textId="77777777">
            <w:r w:rsidRPr="00847A6D">
              <w:t>Douglas-fir</w:t>
            </w:r>
          </w:p>
        </w:tc>
        <w:tc>
          <w:tcPr>
            <w:tcW w:w="1956" w:type="dxa"/>
            <w:shd w:val="clear" w:color="auto" w:fill="auto"/>
          </w:tcPr>
          <w:p w:rsidRPr="00847A6D" w:rsidR="00847A6D" w:rsidP="00406D9B" w:rsidRDefault="00847A6D" w14:paraId="2AD10F84" w14:textId="77777777">
            <w:r w:rsidRPr="00847A6D">
              <w:t>Upper</w:t>
            </w:r>
          </w:p>
        </w:tc>
      </w:tr>
      <w:tr w:rsidRPr="00847A6D" w:rsidR="00847A6D" w:rsidTr="00847A6D" w14:paraId="602607DA" w14:textId="77777777">
        <w:tc>
          <w:tcPr>
            <w:tcW w:w="1140" w:type="dxa"/>
            <w:shd w:val="clear" w:color="auto" w:fill="auto"/>
          </w:tcPr>
          <w:p w:rsidRPr="00847A6D" w:rsidR="00847A6D" w:rsidP="00406D9B" w:rsidRDefault="00847A6D" w14:paraId="73FDF2A2" w14:textId="77777777">
            <w:pPr>
              <w:rPr>
                <w:bCs/>
              </w:rPr>
            </w:pPr>
            <w:r w:rsidRPr="00847A6D">
              <w:rPr>
                <w:bCs/>
              </w:rPr>
              <w:t>GASH</w:t>
            </w:r>
          </w:p>
        </w:tc>
        <w:tc>
          <w:tcPr>
            <w:tcW w:w="2556" w:type="dxa"/>
            <w:shd w:val="clear" w:color="auto" w:fill="auto"/>
          </w:tcPr>
          <w:p w:rsidRPr="00847A6D" w:rsidR="00847A6D" w:rsidP="00406D9B" w:rsidRDefault="00847A6D" w14:paraId="70521D28" w14:textId="77777777">
            <w:r w:rsidRPr="00847A6D">
              <w:t xml:space="preserve">Gaultheria </w:t>
            </w:r>
            <w:proofErr w:type="spellStart"/>
            <w:r w:rsidRPr="00847A6D">
              <w:t>shallon</w:t>
            </w:r>
            <w:proofErr w:type="spellEnd"/>
          </w:p>
        </w:tc>
        <w:tc>
          <w:tcPr>
            <w:tcW w:w="2556" w:type="dxa"/>
            <w:shd w:val="clear" w:color="auto" w:fill="auto"/>
          </w:tcPr>
          <w:p w:rsidRPr="00847A6D" w:rsidR="00847A6D" w:rsidP="00406D9B" w:rsidRDefault="00847A6D" w14:paraId="19358A22" w14:textId="77777777">
            <w:proofErr w:type="spellStart"/>
            <w:r w:rsidRPr="00847A6D">
              <w:t>Salal</w:t>
            </w:r>
            <w:proofErr w:type="spellEnd"/>
          </w:p>
        </w:tc>
        <w:tc>
          <w:tcPr>
            <w:tcW w:w="1956" w:type="dxa"/>
            <w:shd w:val="clear" w:color="auto" w:fill="auto"/>
          </w:tcPr>
          <w:p w:rsidRPr="00847A6D" w:rsidR="00847A6D" w:rsidP="00406D9B" w:rsidRDefault="00847A6D" w14:paraId="360104E8" w14:textId="77777777">
            <w:r w:rsidRPr="00847A6D">
              <w:t>Lower</w:t>
            </w:r>
          </w:p>
        </w:tc>
      </w:tr>
      <w:tr w:rsidRPr="00847A6D" w:rsidR="00847A6D" w:rsidTr="00847A6D" w14:paraId="4741B185" w14:textId="77777777">
        <w:tc>
          <w:tcPr>
            <w:tcW w:w="1140" w:type="dxa"/>
            <w:shd w:val="clear" w:color="auto" w:fill="auto"/>
          </w:tcPr>
          <w:p w:rsidRPr="00847A6D" w:rsidR="00847A6D" w:rsidP="00406D9B" w:rsidRDefault="00847A6D" w14:paraId="2E0832A7" w14:textId="77777777">
            <w:pPr>
              <w:rPr>
                <w:bCs/>
              </w:rPr>
            </w:pPr>
            <w:r w:rsidRPr="00847A6D">
              <w:rPr>
                <w:bCs/>
              </w:rPr>
              <w:t>VAOV2</w:t>
            </w:r>
          </w:p>
        </w:tc>
        <w:tc>
          <w:tcPr>
            <w:tcW w:w="2556" w:type="dxa"/>
            <w:shd w:val="clear" w:color="auto" w:fill="auto"/>
          </w:tcPr>
          <w:p w:rsidRPr="00847A6D" w:rsidR="00847A6D" w:rsidP="00406D9B" w:rsidRDefault="00847A6D" w14:paraId="0B8BFF32" w14:textId="77777777">
            <w:r w:rsidRPr="00847A6D">
              <w:t xml:space="preserve">Vaccinium </w:t>
            </w:r>
            <w:proofErr w:type="spellStart"/>
            <w:r w:rsidRPr="00847A6D">
              <w:t>ovatum</w:t>
            </w:r>
            <w:proofErr w:type="spellEnd"/>
          </w:p>
        </w:tc>
        <w:tc>
          <w:tcPr>
            <w:tcW w:w="2556" w:type="dxa"/>
            <w:shd w:val="clear" w:color="auto" w:fill="auto"/>
          </w:tcPr>
          <w:p w:rsidRPr="00847A6D" w:rsidR="00847A6D" w:rsidP="00406D9B" w:rsidRDefault="00847A6D" w14:paraId="14C9E26E" w14:textId="77777777">
            <w:r w:rsidRPr="00847A6D">
              <w:t>California huckleberry</w:t>
            </w:r>
          </w:p>
        </w:tc>
        <w:tc>
          <w:tcPr>
            <w:tcW w:w="1956" w:type="dxa"/>
            <w:shd w:val="clear" w:color="auto" w:fill="auto"/>
          </w:tcPr>
          <w:p w:rsidRPr="00847A6D" w:rsidR="00847A6D" w:rsidP="00406D9B" w:rsidRDefault="00847A6D" w14:paraId="20005175" w14:textId="77777777">
            <w:r w:rsidRPr="00847A6D">
              <w:t>Lower</w:t>
            </w:r>
          </w:p>
        </w:tc>
      </w:tr>
    </w:tbl>
    <w:p w:rsidR="00847A6D" w:rsidP="00847A6D" w:rsidRDefault="00847A6D" w14:paraId="3E44281D" w14:textId="77777777"/>
    <w:p w:rsidR="00847A6D" w:rsidP="00847A6D" w:rsidRDefault="00847A6D" w14:paraId="57C3B07C" w14:textId="77777777">
      <w:pPr>
        <w:pStyle w:val="SClassInfoPara"/>
      </w:pPr>
      <w:r>
        <w:t>Description</w:t>
      </w:r>
    </w:p>
    <w:p w:rsidR="00847A6D" w:rsidP="00847A6D" w:rsidRDefault="00847A6D" w14:paraId="0956579F" w14:textId="01D32C41">
      <w:r>
        <w:t xml:space="preserve">Small trees up to </w:t>
      </w:r>
      <w:r w:rsidR="00DF427C">
        <w:t>3</w:t>
      </w:r>
      <w:r>
        <w:t xml:space="preserve">in </w:t>
      </w:r>
      <w:r w:rsidR="00DF427C">
        <w:t xml:space="preserve">in </w:t>
      </w:r>
      <w:r>
        <w:t>diameter include coast redwood, and other conifers including various combinations of Douglas-fir</w:t>
      </w:r>
      <w:r w:rsidR="00DF427C">
        <w:t xml:space="preserve"> and</w:t>
      </w:r>
      <w:r>
        <w:t xml:space="preserve"> hardwoods </w:t>
      </w:r>
      <w:r w:rsidR="00DF427C">
        <w:t>(</w:t>
      </w:r>
      <w:r>
        <w:t>including tanoak, bigleaf maple, and hazelnut</w:t>
      </w:r>
      <w:r w:rsidR="00DF427C">
        <w:t>)</w:t>
      </w:r>
      <w:r>
        <w:t xml:space="preserve"> inland, and Sitka spruce and western hemlock on the coast. Shrubs in both include huckleberry, </w:t>
      </w:r>
      <w:proofErr w:type="spellStart"/>
      <w:r>
        <w:t>salal</w:t>
      </w:r>
      <w:proofErr w:type="spellEnd"/>
      <w:r w:rsidR="00DF427C">
        <w:t>,</w:t>
      </w:r>
      <w:r>
        <w:t xml:space="preserve"> and </w:t>
      </w:r>
      <w:proofErr w:type="spellStart"/>
      <w:r>
        <w:t>swordfern</w:t>
      </w:r>
      <w:proofErr w:type="spellEnd"/>
      <w:r>
        <w:t>.</w:t>
      </w:r>
      <w:r w:rsidR="00757CAC">
        <w:t xml:space="preserve"> </w:t>
      </w:r>
    </w:p>
    <w:p w:rsidR="00847A6D" w:rsidP="00847A6D" w:rsidRDefault="00847A6D" w14:paraId="182D0A5E" w14:textId="77777777"/>
    <w:p>
      <w:r>
        <w:rPr>
          <w:i/>
          <w:u w:val="single"/>
        </w:rPr>
        <w:t>Maximum Tree Size Class</w:t>
      </w:r>
      <w:br/>
      <w:r>
        <w:t>Large 21-33" DBH</w:t>
      </w:r>
    </w:p>
    <w:p w:rsidR="00847A6D" w:rsidP="00847A6D" w:rsidRDefault="00847A6D" w14:paraId="12F3803C" w14:textId="652917F2">
      <w:pPr>
        <w:pStyle w:val="InfoPara"/>
        <w:pBdr>
          <w:top w:val="single" w:color="auto" w:sz="4" w:space="1"/>
        </w:pBdr>
      </w:pPr>
      <w:r xmlns:w="http://schemas.openxmlformats.org/wordprocessingml/2006/main">
        <w:t>Class C</w:t>
      </w:r>
      <w:r xmlns:w="http://schemas.openxmlformats.org/wordprocessingml/2006/main">
        <w:tab/>
        <w:t>92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47A6D" w:rsidP="00847A6D" w:rsidRDefault="00847A6D" w14:paraId="6E74F56B" w14:textId="77777777"/>
    <w:p w:rsidR="00847A6D" w:rsidP="00847A6D" w:rsidRDefault="00847A6D" w14:paraId="17F8034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556"/>
        <w:gridCol w:w="2556"/>
        <w:gridCol w:w="1956"/>
      </w:tblGrid>
      <w:tr w:rsidRPr="00847A6D" w:rsidR="00847A6D" w:rsidTr="00847A6D" w14:paraId="24F653FB" w14:textId="77777777">
        <w:tc>
          <w:tcPr>
            <w:tcW w:w="1140" w:type="dxa"/>
            <w:tcBorders>
              <w:top w:val="single" w:color="auto" w:sz="2" w:space="0"/>
              <w:bottom w:val="single" w:color="000000" w:sz="12" w:space="0"/>
            </w:tcBorders>
            <w:shd w:val="clear" w:color="auto" w:fill="auto"/>
          </w:tcPr>
          <w:p w:rsidRPr="00847A6D" w:rsidR="00847A6D" w:rsidP="007346F4" w:rsidRDefault="00847A6D" w14:paraId="20A1B858" w14:textId="77777777">
            <w:pPr>
              <w:rPr>
                <w:b/>
                <w:bCs/>
              </w:rPr>
            </w:pPr>
            <w:r w:rsidRPr="00847A6D">
              <w:rPr>
                <w:b/>
                <w:bCs/>
              </w:rPr>
              <w:t>Symbol</w:t>
            </w:r>
          </w:p>
        </w:tc>
        <w:tc>
          <w:tcPr>
            <w:tcW w:w="2556" w:type="dxa"/>
            <w:tcBorders>
              <w:top w:val="single" w:color="auto" w:sz="2" w:space="0"/>
              <w:bottom w:val="single" w:color="000000" w:sz="12" w:space="0"/>
            </w:tcBorders>
            <w:shd w:val="clear" w:color="auto" w:fill="auto"/>
          </w:tcPr>
          <w:p w:rsidRPr="00847A6D" w:rsidR="00847A6D" w:rsidP="007346F4" w:rsidRDefault="00847A6D" w14:paraId="7729D8BD" w14:textId="77777777">
            <w:pPr>
              <w:rPr>
                <w:b/>
                <w:bCs/>
              </w:rPr>
            </w:pPr>
            <w:r w:rsidRPr="00847A6D">
              <w:rPr>
                <w:b/>
                <w:bCs/>
              </w:rPr>
              <w:t>Scientific Name</w:t>
            </w:r>
          </w:p>
        </w:tc>
        <w:tc>
          <w:tcPr>
            <w:tcW w:w="2556" w:type="dxa"/>
            <w:tcBorders>
              <w:top w:val="single" w:color="auto" w:sz="2" w:space="0"/>
              <w:bottom w:val="single" w:color="000000" w:sz="12" w:space="0"/>
            </w:tcBorders>
            <w:shd w:val="clear" w:color="auto" w:fill="auto"/>
          </w:tcPr>
          <w:p w:rsidRPr="00847A6D" w:rsidR="00847A6D" w:rsidP="007346F4" w:rsidRDefault="00847A6D" w14:paraId="1B6CC386" w14:textId="77777777">
            <w:pPr>
              <w:rPr>
                <w:b/>
                <w:bCs/>
              </w:rPr>
            </w:pPr>
            <w:r w:rsidRPr="00847A6D">
              <w:rPr>
                <w:b/>
                <w:bCs/>
              </w:rPr>
              <w:t>Common Name</w:t>
            </w:r>
          </w:p>
        </w:tc>
        <w:tc>
          <w:tcPr>
            <w:tcW w:w="1956" w:type="dxa"/>
            <w:tcBorders>
              <w:top w:val="single" w:color="auto" w:sz="2" w:space="0"/>
              <w:bottom w:val="single" w:color="000000" w:sz="12" w:space="0"/>
            </w:tcBorders>
            <w:shd w:val="clear" w:color="auto" w:fill="auto"/>
          </w:tcPr>
          <w:p w:rsidRPr="00847A6D" w:rsidR="00847A6D" w:rsidP="007346F4" w:rsidRDefault="00847A6D" w14:paraId="36959EB5" w14:textId="77777777">
            <w:pPr>
              <w:rPr>
                <w:b/>
                <w:bCs/>
              </w:rPr>
            </w:pPr>
            <w:r w:rsidRPr="00847A6D">
              <w:rPr>
                <w:b/>
                <w:bCs/>
              </w:rPr>
              <w:t>Canopy Position</w:t>
            </w:r>
          </w:p>
        </w:tc>
      </w:tr>
      <w:tr w:rsidRPr="00847A6D" w:rsidR="00847A6D" w:rsidTr="00847A6D" w14:paraId="3F0B923A" w14:textId="77777777">
        <w:tc>
          <w:tcPr>
            <w:tcW w:w="1140" w:type="dxa"/>
            <w:tcBorders>
              <w:top w:val="single" w:color="000000" w:sz="12" w:space="0"/>
            </w:tcBorders>
            <w:shd w:val="clear" w:color="auto" w:fill="auto"/>
          </w:tcPr>
          <w:p w:rsidRPr="00847A6D" w:rsidR="00847A6D" w:rsidP="007346F4" w:rsidRDefault="00847A6D" w14:paraId="19008FF0" w14:textId="77777777">
            <w:pPr>
              <w:rPr>
                <w:bCs/>
              </w:rPr>
            </w:pPr>
            <w:r w:rsidRPr="00847A6D">
              <w:rPr>
                <w:bCs/>
              </w:rPr>
              <w:t>SESE3</w:t>
            </w:r>
          </w:p>
        </w:tc>
        <w:tc>
          <w:tcPr>
            <w:tcW w:w="2556" w:type="dxa"/>
            <w:tcBorders>
              <w:top w:val="single" w:color="000000" w:sz="12" w:space="0"/>
            </w:tcBorders>
            <w:shd w:val="clear" w:color="auto" w:fill="auto"/>
          </w:tcPr>
          <w:p w:rsidRPr="00847A6D" w:rsidR="00847A6D" w:rsidP="007346F4" w:rsidRDefault="00847A6D" w14:paraId="459EB62A" w14:textId="77777777">
            <w:r w:rsidRPr="00847A6D">
              <w:t>Sequoia sempervirens</w:t>
            </w:r>
          </w:p>
        </w:tc>
        <w:tc>
          <w:tcPr>
            <w:tcW w:w="2556" w:type="dxa"/>
            <w:tcBorders>
              <w:top w:val="single" w:color="000000" w:sz="12" w:space="0"/>
            </w:tcBorders>
            <w:shd w:val="clear" w:color="auto" w:fill="auto"/>
          </w:tcPr>
          <w:p w:rsidRPr="00847A6D" w:rsidR="00847A6D" w:rsidP="007346F4" w:rsidRDefault="00847A6D" w14:paraId="74BF4A23" w14:textId="77777777">
            <w:r w:rsidRPr="00847A6D">
              <w:t>Redwood</w:t>
            </w:r>
          </w:p>
        </w:tc>
        <w:tc>
          <w:tcPr>
            <w:tcW w:w="1956" w:type="dxa"/>
            <w:tcBorders>
              <w:top w:val="single" w:color="000000" w:sz="12" w:space="0"/>
            </w:tcBorders>
            <w:shd w:val="clear" w:color="auto" w:fill="auto"/>
          </w:tcPr>
          <w:p w:rsidRPr="00847A6D" w:rsidR="00847A6D" w:rsidP="007346F4" w:rsidRDefault="00847A6D" w14:paraId="698C1B98" w14:textId="77777777">
            <w:r w:rsidRPr="00847A6D">
              <w:t>Upper</w:t>
            </w:r>
          </w:p>
        </w:tc>
      </w:tr>
      <w:tr w:rsidRPr="00847A6D" w:rsidR="00847A6D" w:rsidTr="00847A6D" w14:paraId="1096E44E" w14:textId="77777777">
        <w:tc>
          <w:tcPr>
            <w:tcW w:w="1140" w:type="dxa"/>
            <w:shd w:val="clear" w:color="auto" w:fill="auto"/>
          </w:tcPr>
          <w:p w:rsidRPr="00847A6D" w:rsidR="00847A6D" w:rsidP="007346F4" w:rsidRDefault="00847A6D" w14:paraId="39F58626" w14:textId="77777777">
            <w:pPr>
              <w:rPr>
                <w:bCs/>
              </w:rPr>
            </w:pPr>
            <w:r w:rsidRPr="00847A6D">
              <w:rPr>
                <w:bCs/>
              </w:rPr>
              <w:t>PSME</w:t>
            </w:r>
          </w:p>
        </w:tc>
        <w:tc>
          <w:tcPr>
            <w:tcW w:w="2556" w:type="dxa"/>
            <w:shd w:val="clear" w:color="auto" w:fill="auto"/>
          </w:tcPr>
          <w:p w:rsidRPr="00847A6D" w:rsidR="00847A6D" w:rsidP="007346F4" w:rsidRDefault="00847A6D" w14:paraId="1B2839CC" w14:textId="77777777">
            <w:proofErr w:type="spellStart"/>
            <w:r w:rsidRPr="00847A6D">
              <w:t>Pseudotsuga</w:t>
            </w:r>
            <w:proofErr w:type="spellEnd"/>
            <w:r w:rsidRPr="00847A6D">
              <w:t xml:space="preserve"> </w:t>
            </w:r>
            <w:proofErr w:type="spellStart"/>
            <w:r w:rsidRPr="00847A6D">
              <w:t>menziesii</w:t>
            </w:r>
            <w:proofErr w:type="spellEnd"/>
          </w:p>
        </w:tc>
        <w:tc>
          <w:tcPr>
            <w:tcW w:w="2556" w:type="dxa"/>
            <w:shd w:val="clear" w:color="auto" w:fill="auto"/>
          </w:tcPr>
          <w:p w:rsidRPr="00847A6D" w:rsidR="00847A6D" w:rsidP="007346F4" w:rsidRDefault="00847A6D" w14:paraId="713E005A" w14:textId="77777777">
            <w:r w:rsidRPr="00847A6D">
              <w:t>Douglas-fir</w:t>
            </w:r>
          </w:p>
        </w:tc>
        <w:tc>
          <w:tcPr>
            <w:tcW w:w="1956" w:type="dxa"/>
            <w:shd w:val="clear" w:color="auto" w:fill="auto"/>
          </w:tcPr>
          <w:p w:rsidRPr="00847A6D" w:rsidR="00847A6D" w:rsidP="007346F4" w:rsidRDefault="00847A6D" w14:paraId="72A07434" w14:textId="77777777">
            <w:r w:rsidRPr="00847A6D">
              <w:t>Mid-Upper</w:t>
            </w:r>
          </w:p>
        </w:tc>
      </w:tr>
      <w:tr w:rsidRPr="00847A6D" w:rsidR="00847A6D" w:rsidTr="00847A6D" w14:paraId="78182310" w14:textId="77777777">
        <w:tc>
          <w:tcPr>
            <w:tcW w:w="1140" w:type="dxa"/>
            <w:shd w:val="clear" w:color="auto" w:fill="auto"/>
          </w:tcPr>
          <w:p w:rsidRPr="00847A6D" w:rsidR="00847A6D" w:rsidP="007346F4" w:rsidRDefault="00847A6D" w14:paraId="07C15018" w14:textId="77777777">
            <w:pPr>
              <w:rPr>
                <w:bCs/>
              </w:rPr>
            </w:pPr>
            <w:r w:rsidRPr="00847A6D">
              <w:rPr>
                <w:bCs/>
              </w:rPr>
              <w:t>VAOV2</w:t>
            </w:r>
          </w:p>
        </w:tc>
        <w:tc>
          <w:tcPr>
            <w:tcW w:w="2556" w:type="dxa"/>
            <w:shd w:val="clear" w:color="auto" w:fill="auto"/>
          </w:tcPr>
          <w:p w:rsidRPr="00847A6D" w:rsidR="00847A6D" w:rsidP="007346F4" w:rsidRDefault="00847A6D" w14:paraId="1E2A4E56" w14:textId="77777777">
            <w:r w:rsidRPr="00847A6D">
              <w:t xml:space="preserve">Vaccinium </w:t>
            </w:r>
            <w:proofErr w:type="spellStart"/>
            <w:r w:rsidRPr="00847A6D">
              <w:t>ovatum</w:t>
            </w:r>
            <w:proofErr w:type="spellEnd"/>
          </w:p>
        </w:tc>
        <w:tc>
          <w:tcPr>
            <w:tcW w:w="2556" w:type="dxa"/>
            <w:shd w:val="clear" w:color="auto" w:fill="auto"/>
          </w:tcPr>
          <w:p w:rsidRPr="00847A6D" w:rsidR="00847A6D" w:rsidP="007346F4" w:rsidRDefault="00847A6D" w14:paraId="580BF3C3" w14:textId="77777777">
            <w:r w:rsidRPr="00847A6D">
              <w:t>California huckleberry</w:t>
            </w:r>
          </w:p>
        </w:tc>
        <w:tc>
          <w:tcPr>
            <w:tcW w:w="1956" w:type="dxa"/>
            <w:shd w:val="clear" w:color="auto" w:fill="auto"/>
          </w:tcPr>
          <w:p w:rsidRPr="00847A6D" w:rsidR="00847A6D" w:rsidP="007346F4" w:rsidRDefault="00847A6D" w14:paraId="5D93545C" w14:textId="77777777">
            <w:r w:rsidRPr="00847A6D">
              <w:t>Lower</w:t>
            </w:r>
          </w:p>
        </w:tc>
      </w:tr>
      <w:tr w:rsidRPr="00847A6D" w:rsidR="00847A6D" w:rsidTr="00847A6D" w14:paraId="24B8DF46" w14:textId="77777777">
        <w:tc>
          <w:tcPr>
            <w:tcW w:w="1140" w:type="dxa"/>
            <w:shd w:val="clear" w:color="auto" w:fill="auto"/>
          </w:tcPr>
          <w:p w:rsidRPr="00847A6D" w:rsidR="00847A6D" w:rsidP="007346F4" w:rsidRDefault="00847A6D" w14:paraId="51060E41" w14:textId="77777777">
            <w:pPr>
              <w:rPr>
                <w:bCs/>
              </w:rPr>
            </w:pPr>
            <w:r w:rsidRPr="00847A6D">
              <w:rPr>
                <w:bCs/>
              </w:rPr>
              <w:t>GASH</w:t>
            </w:r>
          </w:p>
        </w:tc>
        <w:tc>
          <w:tcPr>
            <w:tcW w:w="2556" w:type="dxa"/>
            <w:shd w:val="clear" w:color="auto" w:fill="auto"/>
          </w:tcPr>
          <w:p w:rsidRPr="00847A6D" w:rsidR="00847A6D" w:rsidP="007346F4" w:rsidRDefault="00847A6D" w14:paraId="705DAD99" w14:textId="77777777">
            <w:r w:rsidRPr="00847A6D">
              <w:t xml:space="preserve">Gaultheria </w:t>
            </w:r>
            <w:proofErr w:type="spellStart"/>
            <w:r w:rsidRPr="00847A6D">
              <w:t>shallon</w:t>
            </w:r>
            <w:proofErr w:type="spellEnd"/>
          </w:p>
        </w:tc>
        <w:tc>
          <w:tcPr>
            <w:tcW w:w="2556" w:type="dxa"/>
            <w:shd w:val="clear" w:color="auto" w:fill="auto"/>
          </w:tcPr>
          <w:p w:rsidRPr="00847A6D" w:rsidR="00847A6D" w:rsidP="007346F4" w:rsidRDefault="00847A6D" w14:paraId="54D9CC8E" w14:textId="77777777">
            <w:proofErr w:type="spellStart"/>
            <w:r w:rsidRPr="00847A6D">
              <w:t>Salal</w:t>
            </w:r>
            <w:proofErr w:type="spellEnd"/>
          </w:p>
        </w:tc>
        <w:tc>
          <w:tcPr>
            <w:tcW w:w="1956" w:type="dxa"/>
            <w:shd w:val="clear" w:color="auto" w:fill="auto"/>
          </w:tcPr>
          <w:p w:rsidRPr="00847A6D" w:rsidR="00847A6D" w:rsidP="007346F4" w:rsidRDefault="00847A6D" w14:paraId="428934BC" w14:textId="77777777">
            <w:r w:rsidRPr="00847A6D">
              <w:t>Lower</w:t>
            </w:r>
          </w:p>
        </w:tc>
      </w:tr>
    </w:tbl>
    <w:p w:rsidR="00847A6D" w:rsidP="00847A6D" w:rsidRDefault="00847A6D" w14:paraId="635A4523" w14:textId="77777777"/>
    <w:p w:rsidR="00847A6D" w:rsidP="00847A6D" w:rsidRDefault="00847A6D" w14:paraId="191B3F36" w14:textId="77777777">
      <w:pPr>
        <w:pStyle w:val="SClassInfoPara"/>
      </w:pPr>
      <w:r>
        <w:t>Description</w:t>
      </w:r>
      <w:bookmarkStart w:name="_GoBack" w:id="0"/>
      <w:bookmarkEnd w:id="0"/>
    </w:p>
    <w:p w:rsidR="00847A6D" w:rsidP="00847A6D" w:rsidRDefault="00847A6D" w14:paraId="4554B8E2" w14:textId="1D555ACF">
      <w:r>
        <w:t>Dense forest dominated by coast redwood.</w:t>
      </w:r>
      <w:r w:rsidR="00757CAC">
        <w:t xml:space="preserve"> </w:t>
      </w:r>
      <w:r>
        <w:t>Douglas-fir co</w:t>
      </w:r>
      <w:r w:rsidR="00C77871">
        <w:t>-</w:t>
      </w:r>
      <w:r>
        <w:t>dominates in interior locations.</w:t>
      </w:r>
      <w:r w:rsidR="00757CAC">
        <w:t xml:space="preserve"> </w:t>
      </w:r>
      <w:r>
        <w:t>Hardwoods including tanoak, bigleaf maple, and hazelnut inland</w:t>
      </w:r>
      <w:r w:rsidR="00DF427C">
        <w:t>;</w:t>
      </w:r>
      <w:r>
        <w:t xml:space="preserve"> and spruce and hemlock on the coast. Shrubs include huckleberry, </w:t>
      </w:r>
      <w:proofErr w:type="spellStart"/>
      <w:r>
        <w:t>salal</w:t>
      </w:r>
      <w:proofErr w:type="spellEnd"/>
      <w:r w:rsidR="00DF427C">
        <w:t>,</w:t>
      </w:r>
      <w:r>
        <w:t xml:space="preserve"> and </w:t>
      </w:r>
      <w:proofErr w:type="spellStart"/>
      <w:r>
        <w:t>swordfern</w:t>
      </w:r>
      <w:proofErr w:type="spellEnd"/>
      <w:r>
        <w:t xml:space="preserve"> throughout. In the fog zone, salmonberry </w:t>
      </w:r>
      <w:r w:rsidR="005C44AA">
        <w:t>occasionally</w:t>
      </w:r>
      <w:r>
        <w:t xml:space="preserve"> stays as the dominant understory</w:t>
      </w:r>
      <w:r w:rsidR="00DF427C">
        <w:t>,</w:t>
      </w:r>
      <w:r>
        <w:t xml:space="preserve"> especially on river terraces.</w:t>
      </w:r>
      <w:r w:rsidR="00757CAC">
        <w:t xml:space="preserve"> </w:t>
      </w:r>
      <w:r>
        <w:t>In the inland sub-type, the canopy can be relatively open.</w:t>
      </w:r>
    </w:p>
    <w:p w:rsidR="00847A6D" w:rsidP="00847A6D" w:rsidRDefault="00847A6D" w14:paraId="5E458DC4" w14:textId="77777777"/>
    <w:p w:rsidR="00847A6D" w:rsidP="00847A6D" w:rsidRDefault="00847A6D" w14:paraId="2D5C85F9" w14:textId="77777777">
      <w:r>
        <w:t>A significant distinction between the dry and wet types is the frequency of surface fires. In the fog zone, surface fires may only occur every 100yrs on average, but inland they can occur every 20yrs or more frequently.</w:t>
      </w:r>
    </w:p>
    <w:p w:rsidR="00F8189D" w:rsidP="00F8189D" w:rsidRDefault="00F8189D" w14:paraId="0A06E95F"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0.0014</w:t>
            </w:r>
          </w:p>
        </w:tc>
        <w:tc>
          <w:p>
            <w:pPr>
              <w:jc w:val="center"/>
            </w:pPr>
            <w:r>
              <w:rPr>
                <w:sz w:val="20"/>
              </w:rPr>
              <w:t>714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859AE" w:rsidP="003859AE" w:rsidRDefault="003859AE" w14:paraId="4B6CDFA0" w14:textId="77777777">
      <w:proofErr w:type="spellStart"/>
      <w:r>
        <w:t>Borchert</w:t>
      </w:r>
      <w:proofErr w:type="spellEnd"/>
      <w:r>
        <w:t xml:space="preserve">, M., D. </w:t>
      </w:r>
      <w:proofErr w:type="spellStart"/>
      <w:r>
        <w:t>Segotta</w:t>
      </w:r>
      <w:proofErr w:type="spellEnd"/>
      <w:r>
        <w:t xml:space="preserve"> and M.D. Purser. 1988. Coast redwood ecological types of southern Monterey County, California. General Technical Report PSW-107. Berkeley, CA: USDA Forest Service Pacific Southwest Research Station.</w:t>
      </w:r>
    </w:p>
    <w:p w:rsidR="003859AE" w:rsidP="00847A6D" w:rsidRDefault="003859AE" w14:paraId="66FD2AAE" w14:textId="77777777"/>
    <w:p w:rsidR="00847A6D" w:rsidP="00847A6D" w:rsidRDefault="00847A6D" w14:paraId="627063C0" w14:textId="25E99E50">
      <w:r>
        <w:t>Brown, J.K. and J.K. Smith, eds.</w:t>
      </w:r>
      <w:r w:rsidR="00757CAC">
        <w:t xml:space="preserve"> </w:t>
      </w:r>
      <w:r>
        <w:t>2000.</w:t>
      </w:r>
      <w:r w:rsidR="00757CAC">
        <w:t xml:space="preserve"> </w:t>
      </w:r>
      <w:r>
        <w:t>Wildland fire in ecosystems. Effects of fire on flora. Gen. Tech. Rep. RMRS GTR 42 vol. 2. USDA Forest Service. 257 pp.</w:t>
      </w:r>
    </w:p>
    <w:p w:rsidR="00847A6D" w:rsidP="00847A6D" w:rsidRDefault="00847A6D" w14:paraId="0CAF9ED6" w14:textId="77777777"/>
    <w:p w:rsidR="00847A6D" w:rsidP="00847A6D" w:rsidRDefault="00847A6D" w14:paraId="486D224D" w14:textId="7C49C39D">
      <w:r>
        <w:t>Finney, M. A., and R. E. Martin. 1989. Fire history in a Sequoia sempervirens forest at Salt Point State Park, California. Canadian Journal of Forest Research 19: 1451-1457.</w:t>
      </w:r>
    </w:p>
    <w:p w:rsidR="00847A6D" w:rsidP="00847A6D" w:rsidRDefault="00847A6D" w14:paraId="1DC9C468" w14:textId="77777777"/>
    <w:p w:rsidR="00847A6D" w:rsidP="00847A6D" w:rsidRDefault="000259BA" w14:paraId="60809ADA" w14:textId="3B8B986A">
      <w:r>
        <w:t>Greenlee, J.</w:t>
      </w:r>
      <w:r w:rsidR="00847A6D">
        <w:t>M. 1983. Vegetation, fire history and fire potential of Big Basin Redwoods State Park, California. PhD thesis. University of California, Santa Cruz.</w:t>
      </w:r>
    </w:p>
    <w:p w:rsidR="00847A6D" w:rsidP="00847A6D" w:rsidRDefault="00847A6D" w14:paraId="40C18B91" w14:textId="31E39A3B"/>
    <w:p w:rsidRPr="0074004C" w:rsidR="00AF186D" w:rsidP="00847A6D" w:rsidRDefault="00AF186D" w14:paraId="03A09245" w14:textId="1E2AC2AC">
      <w:pPr>
        <w:rPr>
          <w:color w:val="2E2E2E"/>
        </w:rPr>
      </w:pPr>
      <w:r w:rsidRPr="0074004C">
        <w:rPr>
          <w:color w:val="2E2E2E"/>
        </w:rPr>
        <w:t xml:space="preserve">Greenlee, J.M. and J.H. </w:t>
      </w:r>
      <w:proofErr w:type="spellStart"/>
      <w:r w:rsidRPr="0074004C">
        <w:rPr>
          <w:color w:val="2E2E2E"/>
        </w:rPr>
        <w:t>Langenheim</w:t>
      </w:r>
      <w:proofErr w:type="spellEnd"/>
      <w:r w:rsidRPr="0074004C">
        <w:rPr>
          <w:color w:val="2E2E2E"/>
        </w:rPr>
        <w:t>. 1990. Historic fire regimes and their relation to vegetation patterns in the Monterey Bay Area of California. American Midland Naturalist 124:239-253.</w:t>
      </w:r>
    </w:p>
    <w:p w:rsidR="00AF186D" w:rsidP="00847A6D" w:rsidRDefault="00AF186D" w14:paraId="63C776D7" w14:textId="77777777"/>
    <w:p w:rsidR="00847A6D" w:rsidP="00847A6D" w:rsidRDefault="00847A6D" w14:paraId="5C140281" w14:textId="42D59E0C">
      <w:r>
        <w:t xml:space="preserve">Griffin, J.R and W.B. </w:t>
      </w:r>
      <w:proofErr w:type="spellStart"/>
      <w:r>
        <w:t>Critchfield</w:t>
      </w:r>
      <w:proofErr w:type="spellEnd"/>
      <w:r>
        <w:t>. 1972. The distribution of forest trees in California.</w:t>
      </w:r>
      <w:r w:rsidR="00757CAC">
        <w:t xml:space="preserve"> </w:t>
      </w:r>
      <w:r>
        <w:t>USDA Forest Service Research Paper PSW 82. 118 pp.</w:t>
      </w:r>
    </w:p>
    <w:p w:rsidR="00847A6D" w:rsidP="00847A6D" w:rsidRDefault="00847A6D" w14:paraId="06B0FDFC" w14:textId="144DBF2C"/>
    <w:p w:rsidR="0042198E" w:rsidP="00847A6D" w:rsidRDefault="0042198E" w14:paraId="05ABB86E" w14:textId="752BA7DD">
      <w:r>
        <w:t xml:space="preserve">Lorimer, C.G., D.J. Porter, M.A. </w:t>
      </w:r>
      <w:proofErr w:type="spellStart"/>
      <w:r>
        <w:t>Madej</w:t>
      </w:r>
      <w:proofErr w:type="spellEnd"/>
      <w:r>
        <w:t xml:space="preserve">, J.D. Stuart, S.D. </w:t>
      </w:r>
      <w:proofErr w:type="spellStart"/>
      <w:r>
        <w:t>Veirs</w:t>
      </w:r>
      <w:proofErr w:type="spellEnd"/>
      <w:r>
        <w:t xml:space="preserve"> Jr., S.P. Norman, K.L. O’Hara and W.J. Libby. 2009. </w:t>
      </w:r>
      <w:proofErr w:type="spellStart"/>
      <w:r>
        <w:t>Presettlement</w:t>
      </w:r>
      <w:proofErr w:type="spellEnd"/>
      <w:r>
        <w:t xml:space="preserve"> and modern disturbance regimes in coast redwood forests: implications for the conservation of old-growth stands. Forest Ecology and Management 258: 1038-1054. </w:t>
      </w:r>
    </w:p>
    <w:p w:rsidR="0042198E" w:rsidP="00847A6D" w:rsidRDefault="0042198E" w14:paraId="23CB16D0" w14:textId="77777777"/>
    <w:p w:rsidR="00847A6D" w:rsidP="00847A6D" w:rsidRDefault="00847A6D" w14:paraId="4F0C6E55" w14:textId="77777777">
      <w:r>
        <w:t>NatureServe. 2007. International Ecological Classification Standard: Terrestrial Ecological Classifications. NatureServe Central Databases. Arlington, VA. Data current as of 10 February 2007.</w:t>
      </w:r>
    </w:p>
    <w:p w:rsidR="00847A6D" w:rsidP="00847A6D" w:rsidRDefault="00847A6D" w14:paraId="2AF19F27" w14:textId="77777777"/>
    <w:p w:rsidR="00847A6D" w:rsidP="00847A6D" w:rsidRDefault="00847A6D" w14:paraId="127360B4" w14:textId="2D94F043">
      <w:r>
        <w:t xml:space="preserve">Olson, D. F., D.F. Roy and G. A. Walters. 1990. Sequoia sempervirens (D. Don) </w:t>
      </w:r>
      <w:proofErr w:type="spellStart"/>
      <w:r>
        <w:t>Endl</w:t>
      </w:r>
      <w:proofErr w:type="spellEnd"/>
      <w:r>
        <w:t>.</w:t>
      </w:r>
      <w:r w:rsidR="00757CAC">
        <w:t xml:space="preserve"> </w:t>
      </w:r>
      <w:r>
        <w:t>541-551. In: Barnes</w:t>
      </w:r>
      <w:r w:rsidR="00E13B30">
        <w:t>, R.M.</w:t>
      </w:r>
      <w:r>
        <w:t xml:space="preserve"> and B H. </w:t>
      </w:r>
      <w:proofErr w:type="spellStart"/>
      <w:r>
        <w:t>Honkala</w:t>
      </w:r>
      <w:proofErr w:type="spellEnd"/>
      <w:r>
        <w:t>, eds., Silvics of North America. Vol. 1, Conifers. Agriculture Handbook 654. Washington, DC: USDA Forest Service.</w:t>
      </w:r>
    </w:p>
    <w:p w:rsidR="00847A6D" w:rsidP="00847A6D" w:rsidRDefault="00847A6D" w14:paraId="6F51A271" w14:textId="43342BD4"/>
    <w:p w:rsidR="00A03AD5" w:rsidP="00847A6D" w:rsidRDefault="00A03AD5" w14:paraId="72E35E7B" w14:textId="77777777">
      <w:r>
        <w:t xml:space="preserve">Sawyer, J.O., et al. 2000. Characteristics of redwood forests. In: </w:t>
      </w:r>
      <w:proofErr w:type="spellStart"/>
      <w:r>
        <w:t>Noss</w:t>
      </w:r>
      <w:proofErr w:type="spellEnd"/>
      <w:r>
        <w:t>, R.F. (</w:t>
      </w:r>
      <w:proofErr w:type="spellStart"/>
      <w:r>
        <w:t>ed</w:t>
      </w:r>
      <w:proofErr w:type="spellEnd"/>
      <w:r>
        <w:t xml:space="preserve">), The Redwood Forest: History, Ecology, and Conservation of the Coast Redwoods. Island Press, Washington, D.D., USA, pp.39-79. </w:t>
      </w:r>
    </w:p>
    <w:p w:rsidR="00A03AD5" w:rsidP="00847A6D" w:rsidRDefault="00A03AD5" w14:paraId="43822B33" w14:textId="27E76390">
      <w:r>
        <w:t xml:space="preserve"> </w:t>
      </w:r>
    </w:p>
    <w:p w:rsidR="00E13B30" w:rsidP="00847A6D" w:rsidRDefault="00E13B30" w14:paraId="0D4A619B" w14:textId="3D9EA243">
      <w:r>
        <w:t xml:space="preserve">Stephens, S.L. and D.L. Fry. 2005. Fire history in Coast Redwood Stands in the Northeastern Santa Cruz Mountains, California. Fire Ecology 1(1): 2-19. </w:t>
      </w:r>
    </w:p>
    <w:p w:rsidR="00E13B30" w:rsidP="00847A6D" w:rsidRDefault="00E13B30" w14:paraId="470F74AA" w14:textId="77777777"/>
    <w:p w:rsidR="00847A6D" w:rsidP="00847A6D" w:rsidRDefault="00847A6D" w14:paraId="29D1CD13" w14:textId="23C803A4">
      <w:r>
        <w:t xml:space="preserve">Stuart, J. and S. Stephens. 2005. Fire in the North Coast Bioregion. Chapter 8. In: Sugihara, N.G., J.W. van </w:t>
      </w:r>
      <w:proofErr w:type="spellStart"/>
      <w:r>
        <w:t>Wagtendonk</w:t>
      </w:r>
      <w:proofErr w:type="spellEnd"/>
      <w:r>
        <w:t xml:space="preserve">, </w:t>
      </w:r>
      <w:proofErr w:type="spellStart"/>
      <w:proofErr w:type="gramStart"/>
      <w:r>
        <w:t>J.Fites</w:t>
      </w:r>
      <w:proofErr w:type="spellEnd"/>
      <w:proofErr w:type="gramEnd"/>
      <w:r>
        <w:t xml:space="preserve">-Kaufman, K. E. Shaffer and A.E. </w:t>
      </w:r>
      <w:proofErr w:type="spellStart"/>
      <w:r>
        <w:t>Thode</w:t>
      </w:r>
      <w:proofErr w:type="spellEnd"/>
      <w:r>
        <w:t>, eds.</w:t>
      </w:r>
      <w:r w:rsidR="00757CAC">
        <w:t xml:space="preserve"> </w:t>
      </w:r>
      <w:r>
        <w:t xml:space="preserve">Fire in California ecosystems. Berkeley, CA: University of California Press. </w:t>
      </w:r>
    </w:p>
    <w:p w:rsidR="004D5F12" w:rsidP="00847A6D" w:rsidRDefault="004D5F12" w14:paraId="70B52DB0" w14:textId="20A4FF56"/>
    <w:p w:rsidRPr="00CD7766" w:rsidR="00E13B30" w:rsidP="00E13B30" w:rsidRDefault="00E13B30" w14:paraId="75CE73C0"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E13B30" w:rsidP="00847A6D" w:rsidRDefault="00E13B30" w14:paraId="74E44F98" w14:textId="77777777"/>
    <w:sectPr w:rsidRPr="00A43E41" w:rsidR="00E13B30"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83AAA" w14:textId="77777777" w:rsidR="00A00417" w:rsidRDefault="00A00417">
      <w:r>
        <w:separator/>
      </w:r>
    </w:p>
  </w:endnote>
  <w:endnote w:type="continuationSeparator" w:id="0">
    <w:p w14:paraId="359AA514" w14:textId="77777777" w:rsidR="00A00417" w:rsidRDefault="00A00417">
      <w:r>
        <w:continuationSeparator/>
      </w:r>
    </w:p>
  </w:endnote>
  <w:endnote w:type="continuationNotice" w:id="1">
    <w:p w14:paraId="23264EF2" w14:textId="77777777" w:rsidR="00A00417" w:rsidRDefault="00A004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F3647" w14:textId="77777777" w:rsidR="00847A6D" w:rsidRDefault="00847A6D" w:rsidP="00847A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EEA81" w14:textId="77777777" w:rsidR="00A00417" w:rsidRDefault="00A00417">
      <w:r>
        <w:separator/>
      </w:r>
    </w:p>
  </w:footnote>
  <w:footnote w:type="continuationSeparator" w:id="0">
    <w:p w14:paraId="4BCA7915" w14:textId="77777777" w:rsidR="00A00417" w:rsidRDefault="00A00417">
      <w:r>
        <w:continuationSeparator/>
      </w:r>
    </w:p>
  </w:footnote>
  <w:footnote w:type="continuationNotice" w:id="1">
    <w:p w14:paraId="14920BB5" w14:textId="77777777" w:rsidR="00A00417" w:rsidRDefault="00A004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7EC37" w14:textId="77777777" w:rsidR="00A43E41" w:rsidRDefault="00A43E41" w:rsidP="00847A6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6D"/>
    <w:rsid w:val="00003BA0"/>
    <w:rsid w:val="00006AF9"/>
    <w:rsid w:val="000259BA"/>
    <w:rsid w:val="00031661"/>
    <w:rsid w:val="00060925"/>
    <w:rsid w:val="000B6F25"/>
    <w:rsid w:val="000D2569"/>
    <w:rsid w:val="000E42EA"/>
    <w:rsid w:val="000E6FC2"/>
    <w:rsid w:val="00121FD5"/>
    <w:rsid w:val="00156ACD"/>
    <w:rsid w:val="00180A8E"/>
    <w:rsid w:val="00187D74"/>
    <w:rsid w:val="00190A7C"/>
    <w:rsid w:val="001A09C3"/>
    <w:rsid w:val="001C2B3F"/>
    <w:rsid w:val="001C740E"/>
    <w:rsid w:val="00223080"/>
    <w:rsid w:val="0025768B"/>
    <w:rsid w:val="002773FF"/>
    <w:rsid w:val="00285F40"/>
    <w:rsid w:val="002A563D"/>
    <w:rsid w:val="002B15CD"/>
    <w:rsid w:val="002F645A"/>
    <w:rsid w:val="0031677A"/>
    <w:rsid w:val="00367591"/>
    <w:rsid w:val="0037120A"/>
    <w:rsid w:val="00380C0F"/>
    <w:rsid w:val="003859AE"/>
    <w:rsid w:val="003C2390"/>
    <w:rsid w:val="003C4AA1"/>
    <w:rsid w:val="003C6CFB"/>
    <w:rsid w:val="003F322E"/>
    <w:rsid w:val="00400D76"/>
    <w:rsid w:val="004016D3"/>
    <w:rsid w:val="00411B6B"/>
    <w:rsid w:val="00413292"/>
    <w:rsid w:val="0042198E"/>
    <w:rsid w:val="00485A4D"/>
    <w:rsid w:val="004964DD"/>
    <w:rsid w:val="004B661D"/>
    <w:rsid w:val="004C3E79"/>
    <w:rsid w:val="004D5F12"/>
    <w:rsid w:val="00503E44"/>
    <w:rsid w:val="00572597"/>
    <w:rsid w:val="005774FC"/>
    <w:rsid w:val="005A033C"/>
    <w:rsid w:val="005B1DDE"/>
    <w:rsid w:val="005C2928"/>
    <w:rsid w:val="005C44AA"/>
    <w:rsid w:val="005D307B"/>
    <w:rsid w:val="00621C0C"/>
    <w:rsid w:val="00683368"/>
    <w:rsid w:val="00693E3D"/>
    <w:rsid w:val="006A51EC"/>
    <w:rsid w:val="006C1397"/>
    <w:rsid w:val="006D2137"/>
    <w:rsid w:val="006E59C5"/>
    <w:rsid w:val="00713FB9"/>
    <w:rsid w:val="007158E3"/>
    <w:rsid w:val="0074004C"/>
    <w:rsid w:val="00751DBE"/>
    <w:rsid w:val="00757CAC"/>
    <w:rsid w:val="00760203"/>
    <w:rsid w:val="00762B62"/>
    <w:rsid w:val="007742B4"/>
    <w:rsid w:val="007E4B31"/>
    <w:rsid w:val="0083523E"/>
    <w:rsid w:val="00847A6D"/>
    <w:rsid w:val="00857297"/>
    <w:rsid w:val="008610DF"/>
    <w:rsid w:val="008658E9"/>
    <w:rsid w:val="008C7A3C"/>
    <w:rsid w:val="008F1823"/>
    <w:rsid w:val="00901CA2"/>
    <w:rsid w:val="009275B8"/>
    <w:rsid w:val="00945DBA"/>
    <w:rsid w:val="00964894"/>
    <w:rsid w:val="00967C07"/>
    <w:rsid w:val="00997A63"/>
    <w:rsid w:val="009A60A1"/>
    <w:rsid w:val="009B1FAA"/>
    <w:rsid w:val="009D6227"/>
    <w:rsid w:val="009E0DB5"/>
    <w:rsid w:val="009F25DF"/>
    <w:rsid w:val="00A00417"/>
    <w:rsid w:val="00A036C8"/>
    <w:rsid w:val="00A03AD5"/>
    <w:rsid w:val="00A16753"/>
    <w:rsid w:val="00A43E41"/>
    <w:rsid w:val="00A44EF7"/>
    <w:rsid w:val="00A55B42"/>
    <w:rsid w:val="00A9365B"/>
    <w:rsid w:val="00AF186D"/>
    <w:rsid w:val="00B17612"/>
    <w:rsid w:val="00B55CB2"/>
    <w:rsid w:val="00B650FF"/>
    <w:rsid w:val="00B746D4"/>
    <w:rsid w:val="00B92A33"/>
    <w:rsid w:val="00BD2C31"/>
    <w:rsid w:val="00C0481C"/>
    <w:rsid w:val="00C21B4A"/>
    <w:rsid w:val="00C335F7"/>
    <w:rsid w:val="00C52E14"/>
    <w:rsid w:val="00C77871"/>
    <w:rsid w:val="00D04D5D"/>
    <w:rsid w:val="00D111B5"/>
    <w:rsid w:val="00D12502"/>
    <w:rsid w:val="00D37B60"/>
    <w:rsid w:val="00D6516E"/>
    <w:rsid w:val="00D81349"/>
    <w:rsid w:val="00D90718"/>
    <w:rsid w:val="00D95FCD"/>
    <w:rsid w:val="00D96D94"/>
    <w:rsid w:val="00DD5A7C"/>
    <w:rsid w:val="00DE3A47"/>
    <w:rsid w:val="00DE5B29"/>
    <w:rsid w:val="00DE73CE"/>
    <w:rsid w:val="00DF427C"/>
    <w:rsid w:val="00E01EC8"/>
    <w:rsid w:val="00E13B30"/>
    <w:rsid w:val="00E61F9B"/>
    <w:rsid w:val="00EC4A14"/>
    <w:rsid w:val="00ED3436"/>
    <w:rsid w:val="00EF19AA"/>
    <w:rsid w:val="00EF6C66"/>
    <w:rsid w:val="00F0784B"/>
    <w:rsid w:val="00F12753"/>
    <w:rsid w:val="00F55FA9"/>
    <w:rsid w:val="00F8189D"/>
    <w:rsid w:val="00F86C13"/>
    <w:rsid w:val="00F873A7"/>
    <w:rsid w:val="00F948F2"/>
    <w:rsid w:val="00FA28B7"/>
    <w:rsid w:val="00FC5F4D"/>
    <w:rsid w:val="00FC671A"/>
    <w:rsid w:val="00FE0339"/>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A66EA"/>
  <w15:docId w15:val="{BB29C67D-341A-4EEC-817C-A71F5EE6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C44AA"/>
    <w:rPr>
      <w:rFonts w:ascii="Tahoma" w:hAnsi="Tahoma" w:cs="Tahoma"/>
      <w:sz w:val="16"/>
      <w:szCs w:val="16"/>
    </w:rPr>
  </w:style>
  <w:style w:type="character" w:customStyle="1" w:styleId="BalloonTextChar">
    <w:name w:val="Balloon Text Char"/>
    <w:basedOn w:val="DefaultParagraphFont"/>
    <w:link w:val="BalloonText"/>
    <w:uiPriority w:val="99"/>
    <w:semiHidden/>
    <w:rsid w:val="005C44AA"/>
    <w:rPr>
      <w:rFonts w:ascii="Tahoma" w:hAnsi="Tahoma" w:cs="Tahoma"/>
      <w:sz w:val="16"/>
      <w:szCs w:val="16"/>
    </w:rPr>
  </w:style>
  <w:style w:type="character" w:styleId="CommentReference">
    <w:name w:val="annotation reference"/>
    <w:basedOn w:val="DefaultParagraphFont"/>
    <w:uiPriority w:val="99"/>
    <w:semiHidden/>
    <w:unhideWhenUsed/>
    <w:rsid w:val="006C1397"/>
    <w:rPr>
      <w:sz w:val="16"/>
      <w:szCs w:val="16"/>
    </w:rPr>
  </w:style>
  <w:style w:type="paragraph" w:styleId="CommentText">
    <w:name w:val="annotation text"/>
    <w:basedOn w:val="Normal"/>
    <w:link w:val="CommentTextChar"/>
    <w:uiPriority w:val="99"/>
    <w:semiHidden/>
    <w:unhideWhenUsed/>
    <w:rsid w:val="006C1397"/>
    <w:rPr>
      <w:sz w:val="20"/>
      <w:szCs w:val="20"/>
    </w:rPr>
  </w:style>
  <w:style w:type="character" w:customStyle="1" w:styleId="CommentTextChar">
    <w:name w:val="Comment Text Char"/>
    <w:basedOn w:val="DefaultParagraphFont"/>
    <w:link w:val="CommentText"/>
    <w:uiPriority w:val="99"/>
    <w:semiHidden/>
    <w:rsid w:val="006C1397"/>
  </w:style>
  <w:style w:type="paragraph" w:styleId="CommentSubject">
    <w:name w:val="annotation subject"/>
    <w:basedOn w:val="CommentText"/>
    <w:next w:val="CommentText"/>
    <w:link w:val="CommentSubjectChar"/>
    <w:uiPriority w:val="99"/>
    <w:semiHidden/>
    <w:unhideWhenUsed/>
    <w:rsid w:val="006C1397"/>
    <w:rPr>
      <w:b/>
      <w:bCs/>
    </w:rPr>
  </w:style>
  <w:style w:type="character" w:customStyle="1" w:styleId="CommentSubjectChar">
    <w:name w:val="Comment Subject Char"/>
    <w:basedOn w:val="CommentTextChar"/>
    <w:link w:val="CommentSubject"/>
    <w:uiPriority w:val="99"/>
    <w:semiHidden/>
    <w:rsid w:val="006C1397"/>
    <w:rPr>
      <w:b/>
      <w:bCs/>
    </w:rPr>
  </w:style>
  <w:style w:type="paragraph" w:styleId="HTMLPreformatted">
    <w:name w:val="HTML Preformatted"/>
    <w:basedOn w:val="Normal"/>
    <w:link w:val="HTMLPreformattedChar"/>
    <w:uiPriority w:val="99"/>
    <w:semiHidden/>
    <w:unhideWhenUsed/>
    <w:rsid w:val="00E13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3B30"/>
    <w:rPr>
      <w:rFonts w:ascii="Courier New" w:hAnsi="Courier New" w:cs="Courier New"/>
    </w:rPr>
  </w:style>
  <w:style w:type="character" w:customStyle="1" w:styleId="tx2">
    <w:name w:val="tx2"/>
    <w:basedOn w:val="DefaultParagraphFont"/>
    <w:rsid w:val="00E13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6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2014-08-19T01:08:00Z</cp:lastPrinted>
  <dcterms:created xsi:type="dcterms:W3CDTF">2017-11-09T17:08:00Z</dcterms:created>
  <dcterms:modified xsi:type="dcterms:W3CDTF">2017-11-09T17:11:00Z</dcterms:modified>
</cp:coreProperties>
</file>