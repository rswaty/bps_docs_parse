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7F2" w:rsidP="00CD67F2" w:rsidRDefault="00CD67F2" w14:paraId="4C9B7695" w14:textId="51B5526A">
      <w:pPr>
        <w:pStyle w:val="BpSTitle"/>
      </w:pPr>
      <w:r>
        <w:t>11530</w:t>
      </w:r>
    </w:p>
    <w:p w:rsidR="00CD67F2" w:rsidP="00CD67F2" w:rsidRDefault="00CD67F2" w14:paraId="0320FFD5" w14:textId="77777777">
      <w:pPr>
        <w:pStyle w:val="BpSTitle"/>
      </w:pPr>
      <w:r>
        <w:t>Inter-Mountain Basins Greasewood Flat</w:t>
      </w:r>
    </w:p>
    <w:p w:rsidR="00CD67F2" w:rsidP="005B62C3" w:rsidRDefault="00CD67F2" w14:paraId="24034FB8" w14:textId="5238B9A5">
      <w:pPr>
        <w:tabs>
          <w:tab w:val="left" w:pos="6840"/>
        </w:tabs>
      </w:pPr>
      <w:r>
        <w:t xmlns:w="http://schemas.openxmlformats.org/wordprocessingml/2006/main">BpS Model/Description Version: Aug. 2020</w:t>
      </w:r>
      <w:r w:rsidR="00955AEF">
        <w:tab/>
      </w:r>
    </w:p>
    <w:p w:rsidR="00CD67F2" w:rsidP="005B62C3" w:rsidRDefault="00CD67F2" w14:paraId="2E16084F"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15"/>
        <w:gridCol w:w="2520"/>
        <w:gridCol w:w="1530"/>
        <w:gridCol w:w="3273"/>
      </w:tblGrid>
      <w:tr w:rsidRPr="00CD67F2" w:rsidR="00CD67F2" w:rsidTr="005B62C3" w14:paraId="754E897C" w14:textId="77777777">
        <w:tc>
          <w:tcPr>
            <w:tcW w:w="1515" w:type="dxa"/>
            <w:tcBorders>
              <w:top w:val="single" w:color="auto" w:sz="2" w:space="0"/>
              <w:left w:val="single" w:color="auto" w:sz="12" w:space="0"/>
              <w:bottom w:val="single" w:color="000000" w:sz="12" w:space="0"/>
            </w:tcBorders>
            <w:shd w:val="clear" w:color="auto" w:fill="auto"/>
          </w:tcPr>
          <w:p w:rsidRPr="00CD67F2" w:rsidR="00CD67F2" w:rsidP="00262602" w:rsidRDefault="00CD67F2" w14:paraId="1E498D9A" w14:textId="77777777">
            <w:pPr>
              <w:rPr>
                <w:b/>
                <w:bCs/>
              </w:rPr>
            </w:pPr>
            <w:r w:rsidRPr="00CD67F2">
              <w:rPr>
                <w:b/>
                <w:bCs/>
              </w:rPr>
              <w:t>Modelers</w:t>
            </w:r>
          </w:p>
        </w:tc>
        <w:tc>
          <w:tcPr>
            <w:tcW w:w="2520" w:type="dxa"/>
            <w:tcBorders>
              <w:top w:val="single" w:color="auto" w:sz="2" w:space="0"/>
              <w:bottom w:val="single" w:color="000000" w:sz="12" w:space="0"/>
              <w:right w:val="single" w:color="000000" w:sz="12" w:space="0"/>
            </w:tcBorders>
            <w:shd w:val="clear" w:color="auto" w:fill="auto"/>
          </w:tcPr>
          <w:p w:rsidRPr="00CD67F2" w:rsidR="00CD67F2" w:rsidP="00262602" w:rsidRDefault="00CD67F2" w14:paraId="06CA0AB1" w14:textId="77777777">
            <w:pPr>
              <w:rPr>
                <w:b/>
                <w:bCs/>
              </w:rPr>
            </w:pPr>
          </w:p>
        </w:tc>
        <w:tc>
          <w:tcPr>
            <w:tcW w:w="1530" w:type="dxa"/>
            <w:tcBorders>
              <w:top w:val="single" w:color="auto" w:sz="2" w:space="0"/>
              <w:left w:val="single" w:color="000000" w:sz="12" w:space="0"/>
              <w:bottom w:val="single" w:color="000000" w:sz="12" w:space="0"/>
            </w:tcBorders>
            <w:shd w:val="clear" w:color="auto" w:fill="auto"/>
          </w:tcPr>
          <w:p w:rsidRPr="00CD67F2" w:rsidR="00CD67F2" w:rsidP="00262602" w:rsidRDefault="00CD67F2" w14:paraId="1008CF31" w14:textId="77777777">
            <w:pPr>
              <w:rPr>
                <w:b/>
                <w:bCs/>
              </w:rPr>
            </w:pPr>
            <w:r w:rsidRPr="00CD67F2">
              <w:rPr>
                <w:b/>
                <w:bCs/>
              </w:rPr>
              <w:t>Reviewers</w:t>
            </w:r>
          </w:p>
        </w:tc>
        <w:tc>
          <w:tcPr>
            <w:tcW w:w="3273" w:type="dxa"/>
            <w:tcBorders>
              <w:top w:val="single" w:color="auto" w:sz="2" w:space="0"/>
              <w:bottom w:val="single" w:color="000000" w:sz="12" w:space="0"/>
            </w:tcBorders>
            <w:shd w:val="clear" w:color="auto" w:fill="auto"/>
          </w:tcPr>
          <w:p w:rsidRPr="00CD67F2" w:rsidR="00CD67F2" w:rsidP="00262602" w:rsidRDefault="00CD67F2" w14:paraId="3D0148B1" w14:textId="77777777">
            <w:pPr>
              <w:rPr>
                <w:b/>
                <w:bCs/>
              </w:rPr>
            </w:pPr>
          </w:p>
        </w:tc>
      </w:tr>
      <w:tr w:rsidRPr="00CD67F2" w:rsidR="00CD67F2" w:rsidTr="005B62C3" w14:paraId="66B322A6" w14:textId="77777777">
        <w:tc>
          <w:tcPr>
            <w:tcW w:w="1515" w:type="dxa"/>
            <w:tcBorders>
              <w:top w:val="single" w:color="000000" w:sz="12" w:space="0"/>
              <w:left w:val="single" w:color="auto" w:sz="12" w:space="0"/>
            </w:tcBorders>
            <w:shd w:val="clear" w:color="auto" w:fill="auto"/>
          </w:tcPr>
          <w:p w:rsidRPr="00CD67F2" w:rsidR="00CD67F2" w:rsidP="00262602" w:rsidRDefault="00CD67F2" w14:paraId="60FD5C6C" w14:textId="77777777">
            <w:pPr>
              <w:rPr>
                <w:bCs/>
              </w:rPr>
            </w:pPr>
            <w:r w:rsidRPr="00CD67F2">
              <w:rPr>
                <w:bCs/>
              </w:rPr>
              <w:t xml:space="preserve">Jolie </w:t>
            </w:r>
            <w:proofErr w:type="spellStart"/>
            <w:r w:rsidRPr="00CD67F2">
              <w:rPr>
                <w:bCs/>
              </w:rPr>
              <w:t>Pollet</w:t>
            </w:r>
            <w:proofErr w:type="spellEnd"/>
          </w:p>
        </w:tc>
        <w:tc>
          <w:tcPr>
            <w:tcW w:w="2520" w:type="dxa"/>
            <w:tcBorders>
              <w:top w:val="single" w:color="000000" w:sz="12" w:space="0"/>
              <w:right w:val="single" w:color="000000" w:sz="12" w:space="0"/>
            </w:tcBorders>
            <w:shd w:val="clear" w:color="auto" w:fill="auto"/>
          </w:tcPr>
          <w:p w:rsidRPr="00CD67F2" w:rsidR="00CD67F2" w:rsidP="00262602" w:rsidRDefault="00CD67F2" w14:paraId="72CF772B" w14:textId="77777777">
            <w:r w:rsidRPr="00CD67F2">
              <w:t>jpollet@blm.gov</w:t>
            </w:r>
          </w:p>
        </w:tc>
        <w:tc>
          <w:tcPr>
            <w:tcW w:w="1530" w:type="dxa"/>
            <w:tcBorders>
              <w:top w:val="single" w:color="000000" w:sz="12" w:space="0"/>
              <w:left w:val="single" w:color="000000" w:sz="12" w:space="0"/>
            </w:tcBorders>
            <w:shd w:val="clear" w:color="auto" w:fill="auto"/>
          </w:tcPr>
          <w:p w:rsidRPr="00CD67F2" w:rsidR="00CD67F2" w:rsidP="00262602" w:rsidRDefault="00CB0F7E" w14:paraId="1C1BA7F5" w14:textId="5595BECB">
            <w:r w:rsidRPr="006B1E35">
              <w:t>Tim Christiansen</w:t>
            </w:r>
          </w:p>
        </w:tc>
        <w:tc>
          <w:tcPr>
            <w:tcW w:w="3273" w:type="dxa"/>
            <w:tcBorders>
              <w:top w:val="single" w:color="000000" w:sz="12" w:space="0"/>
            </w:tcBorders>
            <w:shd w:val="clear" w:color="auto" w:fill="auto"/>
          </w:tcPr>
          <w:p w:rsidRPr="00CD67F2" w:rsidR="00CD67F2" w:rsidP="00262602" w:rsidRDefault="00CB0F7E" w14:paraId="6C0714BA" w14:textId="7D470631">
            <w:r w:rsidRPr="006B1E35">
              <w:t>tchristiansen@tnc.org</w:t>
            </w:r>
          </w:p>
        </w:tc>
      </w:tr>
      <w:tr w:rsidRPr="00CD67F2" w:rsidR="00CD67F2" w:rsidTr="005B62C3" w14:paraId="59C75BED" w14:textId="77777777">
        <w:tc>
          <w:tcPr>
            <w:tcW w:w="1515" w:type="dxa"/>
            <w:tcBorders>
              <w:left w:val="single" w:color="auto" w:sz="12" w:space="0"/>
            </w:tcBorders>
            <w:shd w:val="clear" w:color="auto" w:fill="auto"/>
          </w:tcPr>
          <w:p w:rsidRPr="00CD67F2" w:rsidR="00CD67F2" w:rsidP="00262602" w:rsidRDefault="00CD67F2" w14:paraId="0145168C" w14:textId="77777777">
            <w:pPr>
              <w:rPr>
                <w:bCs/>
              </w:rPr>
            </w:pPr>
            <w:r w:rsidRPr="00CD67F2">
              <w:rPr>
                <w:bCs/>
              </w:rPr>
              <w:t>Annie Brown</w:t>
            </w:r>
          </w:p>
        </w:tc>
        <w:tc>
          <w:tcPr>
            <w:tcW w:w="2520" w:type="dxa"/>
            <w:tcBorders>
              <w:right w:val="single" w:color="000000" w:sz="12" w:space="0"/>
            </w:tcBorders>
            <w:shd w:val="clear" w:color="auto" w:fill="auto"/>
          </w:tcPr>
          <w:p w:rsidRPr="00CD67F2" w:rsidR="00CD67F2" w:rsidP="00262602" w:rsidRDefault="00CD67F2" w14:paraId="527E9CF9" w14:textId="77777777">
            <w:r w:rsidRPr="00CD67F2">
              <w:t>annie_brown@blm.gov</w:t>
            </w:r>
          </w:p>
        </w:tc>
        <w:tc>
          <w:tcPr>
            <w:tcW w:w="1530" w:type="dxa"/>
            <w:tcBorders>
              <w:left w:val="single" w:color="000000" w:sz="12" w:space="0"/>
            </w:tcBorders>
            <w:shd w:val="clear" w:color="auto" w:fill="auto"/>
          </w:tcPr>
          <w:p w:rsidRPr="00CD67F2" w:rsidR="00CD67F2" w:rsidP="00262602" w:rsidRDefault="00CB0F7E" w14:paraId="5E58EB6D" w14:textId="71F2A328">
            <w:r>
              <w:t>Keith Schulz</w:t>
            </w:r>
          </w:p>
        </w:tc>
        <w:tc>
          <w:tcPr>
            <w:tcW w:w="3273" w:type="dxa"/>
            <w:shd w:val="clear" w:color="auto" w:fill="auto"/>
          </w:tcPr>
          <w:p w:rsidRPr="00CD67F2" w:rsidR="00CD67F2" w:rsidP="00262602" w:rsidRDefault="00CB0F7E" w14:paraId="144C9A47" w14:textId="627AB915">
            <w:r w:rsidRPr="006B1E35">
              <w:t>Keith_Schulz@natureserve.org</w:t>
            </w:r>
          </w:p>
        </w:tc>
      </w:tr>
      <w:tr w:rsidRPr="00CD67F2" w:rsidR="00CD67F2" w:rsidTr="005B62C3" w14:paraId="12068997" w14:textId="77777777">
        <w:tc>
          <w:tcPr>
            <w:tcW w:w="1515" w:type="dxa"/>
            <w:tcBorders>
              <w:left w:val="single" w:color="auto" w:sz="12" w:space="0"/>
              <w:bottom w:val="single" w:color="auto" w:sz="2" w:space="0"/>
            </w:tcBorders>
            <w:shd w:val="clear" w:color="auto" w:fill="auto"/>
          </w:tcPr>
          <w:p w:rsidRPr="00CD67F2" w:rsidR="00CD67F2" w:rsidP="00262602" w:rsidRDefault="00CD67F2" w14:paraId="501E6D89" w14:textId="77777777">
            <w:pPr>
              <w:rPr>
                <w:bCs/>
              </w:rPr>
            </w:pPr>
            <w:r w:rsidRPr="00CD67F2">
              <w:rPr>
                <w:bCs/>
              </w:rPr>
              <w:t>Stan Kitchen</w:t>
            </w:r>
          </w:p>
        </w:tc>
        <w:tc>
          <w:tcPr>
            <w:tcW w:w="2520" w:type="dxa"/>
            <w:tcBorders>
              <w:right w:val="single" w:color="000000" w:sz="12" w:space="0"/>
            </w:tcBorders>
            <w:shd w:val="clear" w:color="auto" w:fill="auto"/>
          </w:tcPr>
          <w:p w:rsidRPr="00CD67F2" w:rsidR="00CD67F2" w:rsidP="00262602" w:rsidRDefault="00CD67F2" w14:paraId="3A5D03D3" w14:textId="77777777">
            <w:r w:rsidRPr="00CD67F2">
              <w:t>skitchen@fs.fed.us</w:t>
            </w:r>
          </w:p>
        </w:tc>
        <w:tc>
          <w:tcPr>
            <w:tcW w:w="1530" w:type="dxa"/>
            <w:tcBorders>
              <w:left w:val="single" w:color="000000" w:sz="12" w:space="0"/>
              <w:bottom w:val="single" w:color="auto" w:sz="2" w:space="0"/>
            </w:tcBorders>
            <w:shd w:val="clear" w:color="auto" w:fill="auto"/>
          </w:tcPr>
          <w:p w:rsidRPr="00CD67F2" w:rsidR="00CD67F2" w:rsidP="00262602" w:rsidRDefault="00CD67F2" w14:paraId="1D689470" w14:textId="77777777">
            <w:r w:rsidRPr="00CD67F2">
              <w:t>None</w:t>
            </w:r>
          </w:p>
        </w:tc>
        <w:tc>
          <w:tcPr>
            <w:tcW w:w="3273" w:type="dxa"/>
            <w:shd w:val="clear" w:color="auto" w:fill="auto"/>
          </w:tcPr>
          <w:p w:rsidRPr="00CD67F2" w:rsidR="00CD67F2" w:rsidP="00262602" w:rsidRDefault="00CD67F2" w14:paraId="50135DE9" w14:textId="77777777">
            <w:r w:rsidRPr="00CD67F2">
              <w:t>None</w:t>
            </w:r>
          </w:p>
        </w:tc>
      </w:tr>
    </w:tbl>
    <w:p w:rsidR="00CD67F2" w:rsidP="00CD67F2" w:rsidRDefault="00CD67F2" w14:paraId="1FD92672" w14:textId="77777777"/>
    <w:p w:rsidR="00CD67F2" w:rsidP="00CD67F2" w:rsidRDefault="00CD67F2" w14:paraId="68A4ACEB" w14:textId="77777777">
      <w:pPr>
        <w:pStyle w:val="InfoPara"/>
      </w:pPr>
      <w:r>
        <w:t>Vegetation Type</w:t>
      </w:r>
    </w:p>
    <w:p w:rsidR="00CD67F2" w:rsidP="00CD67F2" w:rsidRDefault="000F2CE5" w14:paraId="108A947B" w14:textId="315C8DCF">
      <w:r w:rsidRPr="000F2CE5">
        <w:t>Mixed Upland and Wetland</w:t>
      </w:r>
      <w:bookmarkStart w:name="_GoBack" w:id="0"/>
      <w:bookmarkEnd w:id="0"/>
    </w:p>
    <w:p w:rsidR="00CD67F2" w:rsidP="00CD67F2" w:rsidRDefault="00CD67F2" w14:paraId="2F6EF5BF" w14:textId="77777777">
      <w:pPr>
        <w:pStyle w:val="InfoPara"/>
      </w:pPr>
      <w:r>
        <w:t>Map Zones</w:t>
      </w:r>
    </w:p>
    <w:p w:rsidR="00CD67F2" w:rsidP="00CD67F2" w:rsidRDefault="00CB633B" w14:paraId="4ED669AA" w14:textId="3259EDA6">
      <w:r>
        <w:t>16, 23, 24, 25, 27</w:t>
      </w:r>
    </w:p>
    <w:p w:rsidR="00CD67F2" w:rsidP="00CD67F2" w:rsidRDefault="00CD67F2" w14:paraId="12A09154" w14:textId="77777777">
      <w:pPr>
        <w:pStyle w:val="InfoPara"/>
      </w:pPr>
      <w:r>
        <w:t>Geographic Range</w:t>
      </w:r>
    </w:p>
    <w:p w:rsidR="00CB0F7E" w:rsidP="00CB0F7E" w:rsidRDefault="00CD67F2" w14:paraId="5C3BA023" w14:textId="17894320">
      <w:r>
        <w:t>Occurs throughout much of the western U</w:t>
      </w:r>
      <w:r w:rsidR="00955AEF">
        <w:t xml:space="preserve">nited </w:t>
      </w:r>
      <w:r>
        <w:t>S</w:t>
      </w:r>
      <w:r w:rsidR="00955AEF">
        <w:t>tates</w:t>
      </w:r>
      <w:r>
        <w:t xml:space="preserve"> in intermountain basins and extends onto the western Great Plains.</w:t>
      </w:r>
      <w:r w:rsidR="00CB0F7E">
        <w:t xml:space="preserve"> In N</w:t>
      </w:r>
      <w:r w:rsidR="00955AEF">
        <w:t xml:space="preserve">ew </w:t>
      </w:r>
      <w:r w:rsidR="00CB0F7E">
        <w:t>M</w:t>
      </w:r>
      <w:r w:rsidR="00955AEF">
        <w:t>exico</w:t>
      </w:r>
      <w:r w:rsidR="00CB0F7E">
        <w:t xml:space="preserve">, it is thought that this system occurs north and west of </w:t>
      </w:r>
      <w:r w:rsidR="00955AEF">
        <w:t>map zone (</w:t>
      </w:r>
      <w:r w:rsidR="00CB0F7E">
        <w:t>MZ</w:t>
      </w:r>
      <w:r w:rsidR="00955AEF">
        <w:t xml:space="preserve">) </w:t>
      </w:r>
      <w:r w:rsidR="00CB0F7E">
        <w:t xml:space="preserve">27 </w:t>
      </w:r>
      <w:r w:rsidR="005B62C3">
        <w:t xml:space="preserve">but </w:t>
      </w:r>
      <w:r w:rsidR="00CB0F7E">
        <w:t xml:space="preserve">not </w:t>
      </w:r>
      <w:r w:rsidR="005B62C3">
        <w:t xml:space="preserve">IN </w:t>
      </w:r>
      <w:r w:rsidR="00CB0F7E">
        <w:t xml:space="preserve">MZ27. </w:t>
      </w:r>
    </w:p>
    <w:p w:rsidR="00CB0F7E" w:rsidP="00CB0F7E" w:rsidRDefault="00CB0F7E" w14:paraId="767B4F8E" w14:textId="77777777"/>
    <w:p w:rsidR="00CB0F7E" w:rsidP="00CB0F7E" w:rsidRDefault="00CB0F7E" w14:paraId="73A7E98D" w14:textId="07E0DCD9">
      <w:r>
        <w:t>In the Central Shortgrass Prairie ecoregion</w:t>
      </w:r>
      <w:r w:rsidR="00955AEF">
        <w:t>,</w:t>
      </w:r>
      <w:r>
        <w:t xml:space="preserve"> occurrences are primarily in the southwestern portion of the ecoregion. Large occurrences are also found in the lower elevations of C</w:t>
      </w:r>
      <w:r w:rsidR="00955AEF">
        <w:t>olorado’s</w:t>
      </w:r>
      <w:r>
        <w:t xml:space="preserve"> western valleys and throughout much of the San Luis Valley (Colorado Natural Heritage Program 2006).</w:t>
      </w:r>
    </w:p>
    <w:p w:rsidR="00CD67F2" w:rsidP="00CD67F2" w:rsidRDefault="00CD67F2" w14:paraId="34F3EC94" w14:textId="53E6E713"/>
    <w:p w:rsidR="00CD67F2" w:rsidP="00CD67F2" w:rsidRDefault="00CD67F2" w14:paraId="0CC7B1ED" w14:textId="77777777">
      <w:pPr>
        <w:pStyle w:val="InfoPara"/>
      </w:pPr>
      <w:r>
        <w:t>Biophysical Site Description</w:t>
      </w:r>
    </w:p>
    <w:p w:rsidR="00CB0F7E" w:rsidP="00CB0F7E" w:rsidRDefault="00CD67F2" w14:paraId="4AEFE4D3" w14:textId="19D34723">
      <w:r>
        <w:t>Typically occurs near drainages</w:t>
      </w:r>
      <w:r w:rsidR="00955AEF">
        <w:t xml:space="preserve"> and</w:t>
      </w:r>
      <w:r>
        <w:t xml:space="preserve"> </w:t>
      </w:r>
      <w:proofErr w:type="gramStart"/>
      <w:r>
        <w:t>on stream</w:t>
      </w:r>
      <w:proofErr w:type="gramEnd"/>
      <w:r>
        <w:t xml:space="preserve"> terraces and flats or may form rings around more sparsely vegetated playas. Sites typically have saline soils</w:t>
      </w:r>
      <w:r w:rsidR="00955AEF">
        <w:t xml:space="preserve"> and a </w:t>
      </w:r>
      <w:r>
        <w:t>shallow water table</w:t>
      </w:r>
      <w:r w:rsidR="00955AEF">
        <w:t>,</w:t>
      </w:r>
      <w:r>
        <w:t xml:space="preserve"> and flood intermittently but remain dry for most growing seasons. The water table remains high enough to maintain vegetation, despite salt accumulation.</w:t>
      </w:r>
      <w:r w:rsidR="00206A90">
        <w:t xml:space="preserve"> C</w:t>
      </w:r>
      <w:r w:rsidR="00CB0F7E">
        <w:t>omposition and density of the shrub and understory species vary with depth to water table, salinity and alkalinity, soil texture, and past land use or disturbance (Colorado Natural Heritage Program 2006).</w:t>
      </w:r>
    </w:p>
    <w:p w:rsidR="00CB0F7E" w:rsidP="00CD67F2" w:rsidRDefault="00CB0F7E" w14:paraId="62E01E1B" w14:textId="77777777"/>
    <w:p w:rsidR="00CD67F2" w:rsidP="00CD67F2" w:rsidRDefault="00CD67F2" w14:paraId="28D1F261" w14:textId="77777777">
      <w:pPr>
        <w:pStyle w:val="InfoPara"/>
      </w:pPr>
      <w:r>
        <w:t>Vegetation Description</w:t>
      </w:r>
    </w:p>
    <w:p w:rsidR="00CD67F2" w:rsidP="00CD67F2" w:rsidRDefault="00CD67F2" w14:paraId="194C35C7" w14:textId="578D7E8E">
      <w:r>
        <w:t>This system sometimes occurs as a mosaic of multiple communities, with open to moderately</w:t>
      </w:r>
      <w:r w:rsidR="00955AEF">
        <w:t xml:space="preserve"> </w:t>
      </w:r>
      <w:r>
        <w:t xml:space="preserve">dense shrublands dominated or co-dominated by </w:t>
      </w:r>
      <w:proofErr w:type="spellStart"/>
      <w:r w:rsidRPr="005B62C3">
        <w:rPr>
          <w:i/>
        </w:rPr>
        <w:t>Sarcobatus</w:t>
      </w:r>
      <w:proofErr w:type="spellEnd"/>
      <w:r w:rsidRPr="005B62C3">
        <w:rPr>
          <w:i/>
        </w:rPr>
        <w:t xml:space="preserve"> </w:t>
      </w:r>
      <w:proofErr w:type="spellStart"/>
      <w:r w:rsidRPr="005B62C3">
        <w:rPr>
          <w:i/>
        </w:rPr>
        <w:t>vermiculatus</w:t>
      </w:r>
      <w:proofErr w:type="spellEnd"/>
      <w:r>
        <w:t xml:space="preserve"> (greasewood). </w:t>
      </w:r>
      <w:proofErr w:type="spellStart"/>
      <w:r w:rsidRPr="005B62C3">
        <w:rPr>
          <w:i/>
        </w:rPr>
        <w:t>Atriplex</w:t>
      </w:r>
      <w:proofErr w:type="spellEnd"/>
      <w:r w:rsidRPr="005B62C3">
        <w:rPr>
          <w:i/>
        </w:rPr>
        <w:t xml:space="preserve"> </w:t>
      </w:r>
      <w:proofErr w:type="spellStart"/>
      <w:r w:rsidRPr="005B62C3">
        <w:rPr>
          <w:i/>
        </w:rPr>
        <w:t>confertifolia</w:t>
      </w:r>
      <w:proofErr w:type="spellEnd"/>
      <w:r>
        <w:t xml:space="preserve"> (shadscale) or </w:t>
      </w:r>
      <w:proofErr w:type="spellStart"/>
      <w:r w:rsidRPr="005B62C3">
        <w:rPr>
          <w:i/>
        </w:rPr>
        <w:t>Krascheninnikovia</w:t>
      </w:r>
      <w:proofErr w:type="spellEnd"/>
      <w:r w:rsidRPr="005B62C3">
        <w:rPr>
          <w:i/>
        </w:rPr>
        <w:t xml:space="preserve"> </w:t>
      </w:r>
      <w:proofErr w:type="spellStart"/>
      <w:r w:rsidRPr="005B62C3">
        <w:rPr>
          <w:i/>
        </w:rPr>
        <w:t>lanata</w:t>
      </w:r>
      <w:proofErr w:type="spellEnd"/>
      <w:r>
        <w:t xml:space="preserve"> (</w:t>
      </w:r>
      <w:proofErr w:type="spellStart"/>
      <w:r>
        <w:t>winterfat</w:t>
      </w:r>
      <w:proofErr w:type="spellEnd"/>
      <w:r>
        <w:t xml:space="preserve">) may be present or co-dominant. Occurrences are often surrounded by mixed salt desert scrub. </w:t>
      </w:r>
      <w:r w:rsidR="00955AEF">
        <w:t>An h</w:t>
      </w:r>
      <w:r>
        <w:t xml:space="preserve">erbaceous layer, if present, is usually dominated by graminoids. There may be inclusions of </w:t>
      </w:r>
      <w:proofErr w:type="spellStart"/>
      <w:r w:rsidRPr="005B62C3">
        <w:rPr>
          <w:i/>
        </w:rPr>
        <w:t>Sporobolus</w:t>
      </w:r>
      <w:proofErr w:type="spellEnd"/>
      <w:r w:rsidRPr="005B62C3">
        <w:rPr>
          <w:i/>
        </w:rPr>
        <w:t xml:space="preserve"> </w:t>
      </w:r>
      <w:proofErr w:type="spellStart"/>
      <w:r w:rsidRPr="005B62C3">
        <w:rPr>
          <w:i/>
        </w:rPr>
        <w:t>airoides</w:t>
      </w:r>
      <w:proofErr w:type="spellEnd"/>
      <w:r w:rsidRPr="00500764">
        <w:t xml:space="preserve"> (alkali sacaton), </w:t>
      </w:r>
      <w:proofErr w:type="spellStart"/>
      <w:r w:rsidRPr="005B62C3">
        <w:rPr>
          <w:i/>
        </w:rPr>
        <w:t>Distichilis</w:t>
      </w:r>
      <w:proofErr w:type="spellEnd"/>
      <w:r w:rsidRPr="005B62C3">
        <w:rPr>
          <w:i/>
        </w:rPr>
        <w:t xml:space="preserve"> </w:t>
      </w:r>
      <w:proofErr w:type="spellStart"/>
      <w:r w:rsidRPr="005B62C3">
        <w:rPr>
          <w:i/>
        </w:rPr>
        <w:t>spicata</w:t>
      </w:r>
      <w:proofErr w:type="spellEnd"/>
      <w:r w:rsidRPr="00500764">
        <w:t xml:space="preserve"> (</w:t>
      </w:r>
      <w:proofErr w:type="spellStart"/>
      <w:r w:rsidRPr="00500764">
        <w:t>saltgrass</w:t>
      </w:r>
      <w:proofErr w:type="spellEnd"/>
      <w:r w:rsidRPr="00500764">
        <w:t>)</w:t>
      </w:r>
      <w:r w:rsidR="00955AEF">
        <w:t>,</w:t>
      </w:r>
      <w:r w:rsidRPr="00500764">
        <w:t xml:space="preserve"> or </w:t>
      </w:r>
      <w:proofErr w:type="spellStart"/>
      <w:r w:rsidRPr="005B62C3">
        <w:rPr>
          <w:i/>
        </w:rPr>
        <w:t>Eleocharis</w:t>
      </w:r>
      <w:proofErr w:type="spellEnd"/>
      <w:r w:rsidRPr="005B62C3">
        <w:rPr>
          <w:i/>
        </w:rPr>
        <w:t xml:space="preserve"> </w:t>
      </w:r>
      <w:proofErr w:type="spellStart"/>
      <w:r w:rsidRPr="005B62C3">
        <w:rPr>
          <w:i/>
        </w:rPr>
        <w:t>palustrus</w:t>
      </w:r>
      <w:proofErr w:type="spellEnd"/>
      <w:r w:rsidRPr="00500764">
        <w:t xml:space="preserve"> (</w:t>
      </w:r>
      <w:proofErr w:type="spellStart"/>
      <w:r w:rsidRPr="00500764">
        <w:t>spikerush</w:t>
      </w:r>
      <w:proofErr w:type="spellEnd"/>
      <w:r w:rsidRPr="00500764">
        <w:t>).</w:t>
      </w:r>
      <w:r w:rsidRPr="00500764" w:rsidR="00CB0F7E">
        <w:t xml:space="preserve"> </w:t>
      </w:r>
    </w:p>
    <w:p w:rsidR="00CD67F2" w:rsidP="00CD67F2" w:rsidRDefault="00CD67F2" w14:paraId="1BB7D229"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Sarcobatus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Greasewood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DISTI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LECI4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Leymus cinereus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Basin 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confertifolia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Shadscale saltbush</w:t>
            </w:r>
          </w:p>
        </w:tc>
      </w:tr>
    </w:tbl>
    <w:p>
      <w:r>
        <w:rPr>
          <w:sz w:val="16"/>
        </w:rPr>
        <w:t>Species names are from the NRCS PLANTS database. Check species codes at http://plants.usda.gov.</w:t>
      </w:r>
    </w:p>
    <w:p w:rsidR="00CD67F2" w:rsidP="00CD67F2" w:rsidRDefault="00CD67F2" w14:paraId="5E34ED8C" w14:textId="77777777">
      <w:pPr>
        <w:pStyle w:val="InfoPara"/>
      </w:pPr>
      <w:r>
        <w:t>Disturbance Description</w:t>
      </w:r>
    </w:p>
    <w:p w:rsidR="00CD67F2" w:rsidP="00CD67F2" w:rsidRDefault="00CD67F2" w14:paraId="2F8A0D2B" w14:textId="388B0987">
      <w:r>
        <w:t xml:space="preserve">Historically, fire was extremely infrequent. Greasewood may be killed by standing water that lasts greater than 40days. Greasewood is a vigorous </w:t>
      </w:r>
      <w:proofErr w:type="spellStart"/>
      <w:r>
        <w:t>resprouter</w:t>
      </w:r>
      <w:proofErr w:type="spellEnd"/>
      <w:r>
        <w:t xml:space="preserve"> </w:t>
      </w:r>
      <w:r w:rsidR="00955AEF">
        <w:t xml:space="preserve">after </w:t>
      </w:r>
      <w:r>
        <w:t>low</w:t>
      </w:r>
      <w:r w:rsidR="00955AEF">
        <w:t>-</w:t>
      </w:r>
      <w:r>
        <w:t xml:space="preserve"> to moderate</w:t>
      </w:r>
      <w:r w:rsidR="00955AEF">
        <w:t>-</w:t>
      </w:r>
      <w:r>
        <w:t>severity fires, although severe fires may result in some mortality. Some re-seeding may occur from nearby remnant plants. Severe drought impacts greasewood communities by lowering the water table, and mortality may result.</w:t>
      </w:r>
    </w:p>
    <w:p w:rsidR="00CD67F2" w:rsidP="00CD67F2" w:rsidRDefault="00206A90" w14:paraId="5E280761" w14:textId="6B0209E4">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204</w:t>
            </w:r>
          </w:p>
        </w:tc>
        <w:tc>
          <w:p>
            <w:pPr>
              <w:jc w:val="center"/>
            </w:pPr>
            <w:r>
              <w:t>100</w:t>
            </w:r>
          </w:p>
        </w:tc>
        <w:tc>
          <w:p>
            <w:pPr>
              <w:jc w:val="center"/>
            </w:pPr>
            <w:r>
              <w:t>100</w:t>
            </w:r>
          </w:p>
        </w:tc>
        <w:tc>
          <w:p>
            <w:pPr>
              <w:jc w:val="center"/>
            </w:pPr>
            <w:r>
              <w:t>800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D67F2" w:rsidP="00CD67F2" w:rsidRDefault="00CD67F2" w14:paraId="5D1A54AD" w14:textId="77777777">
      <w:pPr>
        <w:pStyle w:val="InfoPara"/>
      </w:pPr>
      <w:r>
        <w:t>Scale Description</w:t>
      </w:r>
    </w:p>
    <w:p w:rsidR="00CD67F2" w:rsidP="00CD67F2" w:rsidRDefault="00CD67F2" w14:paraId="562F4A29" w14:textId="48F956F6">
      <w:r>
        <w:t>Tens to hundreds of acres</w:t>
      </w:r>
    </w:p>
    <w:p w:rsidR="00CD67F2" w:rsidP="00CD67F2" w:rsidRDefault="00CD67F2" w14:paraId="2F6CFF9F" w14:textId="77777777">
      <w:pPr>
        <w:pStyle w:val="InfoPara"/>
      </w:pPr>
      <w:r>
        <w:t>Adjacency or Identification Concerns</w:t>
      </w:r>
    </w:p>
    <w:p w:rsidR="00CD67F2" w:rsidP="00CD67F2" w:rsidRDefault="00CD67F2" w14:paraId="039734CE" w14:textId="2089E9D2">
      <w:r>
        <w:t xml:space="preserve">Greasewood communities are susceptible to invasion by non-native annual grasses (cheatgrass and red brome). Cheatgrass and red brome invasion have resulted in </w:t>
      </w:r>
      <w:r w:rsidR="00955AEF">
        <w:t xml:space="preserve">greater </w:t>
      </w:r>
      <w:r>
        <w:t>fire frequencies.</w:t>
      </w:r>
    </w:p>
    <w:p w:rsidR="00A77EB2" w:rsidP="00CD67F2" w:rsidRDefault="00A77EB2" w14:paraId="787CD3BB" w14:textId="77777777"/>
    <w:p w:rsidR="00A77EB2" w:rsidP="00A77EB2" w:rsidRDefault="00A77EB2" w14:paraId="3E21AF69" w14:textId="61CFCED0">
      <w:r>
        <w:t>Occurrences may be surrounded by grasslands, stabilized sand dunes, wet</w:t>
      </w:r>
      <w:r w:rsidR="00955AEF">
        <w:t>-</w:t>
      </w:r>
      <w:r>
        <w:t>meadow systems, mixed salt desert scrub, sand</w:t>
      </w:r>
      <w:r w:rsidR="00955AEF">
        <w:t xml:space="preserve"> </w:t>
      </w:r>
      <w:r>
        <w:t>sage, or shortgrass prairie (Colorado Natural Heritage Program 2006). Greasewood flats are typically found near drainages on stream terraces and flats</w:t>
      </w:r>
      <w:r w:rsidR="00955AEF">
        <w:t xml:space="preserve"> and</w:t>
      </w:r>
      <w:r>
        <w:t xml:space="preserve"> on alluvial fans along streams or arroyos, or they may form rings around playas.</w:t>
      </w:r>
    </w:p>
    <w:p w:rsidR="00A77EB2" w:rsidP="00CD67F2" w:rsidRDefault="00A77EB2" w14:paraId="67D3A9B0" w14:textId="77777777"/>
    <w:p w:rsidR="00CD67F2" w:rsidP="00CD67F2" w:rsidRDefault="00CD67F2" w14:paraId="5AD18599" w14:textId="77777777">
      <w:pPr>
        <w:pStyle w:val="InfoPara"/>
      </w:pPr>
      <w:r>
        <w:t>Issues or Problems</w:t>
      </w:r>
    </w:p>
    <w:p w:rsidR="00CD67F2" w:rsidP="00CD67F2" w:rsidRDefault="00CD67F2" w14:paraId="32FF125A" w14:textId="637A0975">
      <w:r>
        <w:t>There was some question about whether flooding in Class C (</w:t>
      </w:r>
      <w:r w:rsidR="00955AEF">
        <w:t>L</w:t>
      </w:r>
      <w:r>
        <w:t>ate</w:t>
      </w:r>
      <w:r w:rsidR="00955AEF">
        <w:t xml:space="preserve"> D</w:t>
      </w:r>
      <w:r>
        <w:t>evelopment) would send the entire system back to Class A (</w:t>
      </w:r>
      <w:r w:rsidR="00955AEF">
        <w:t>E</w:t>
      </w:r>
      <w:r>
        <w:t>arly</w:t>
      </w:r>
      <w:r w:rsidR="00955AEF">
        <w:t xml:space="preserve"> D</w:t>
      </w:r>
      <w:r>
        <w:t>evelopment), or Class B (</w:t>
      </w:r>
      <w:r w:rsidR="00955AEF">
        <w:t>M</w:t>
      </w:r>
      <w:r>
        <w:t>id</w:t>
      </w:r>
      <w:r w:rsidR="00955AEF">
        <w:t xml:space="preserve"> D</w:t>
      </w:r>
      <w:r>
        <w:t xml:space="preserve">evelopment). As a compromise, flooding was attributed to take both pathways with equal probability. </w:t>
      </w:r>
    </w:p>
    <w:p w:rsidR="00CD67F2" w:rsidP="00CD67F2" w:rsidRDefault="00CD67F2" w14:paraId="7E6FE361" w14:textId="77777777"/>
    <w:p w:rsidR="00CD67F2" w:rsidP="00CD67F2" w:rsidRDefault="00CD67F2" w14:paraId="2572F487" w14:textId="44663517">
      <w:r>
        <w:t xml:space="preserve">There is conflicting evidence about mean </w:t>
      </w:r>
      <w:r w:rsidR="00955AEF">
        <w:t>fire return interval (M</w:t>
      </w:r>
      <w:r>
        <w:t>FRI</w:t>
      </w:r>
      <w:r w:rsidR="00955AEF">
        <w:t>)</w:t>
      </w:r>
      <w:r>
        <w:t xml:space="preserve"> in this system. Anderson (2004) claims a</w:t>
      </w:r>
      <w:r w:rsidR="00955AEF">
        <w:t>n</w:t>
      </w:r>
      <w:r>
        <w:t xml:space="preserve"> FRI </w:t>
      </w:r>
      <w:r w:rsidR="00955AEF">
        <w:t xml:space="preserve">of </w:t>
      </w:r>
      <w:r>
        <w:t>&lt;100yrs, whereas expert opinion considers fire rare to absent in greasewood. As a compromise, a</w:t>
      </w:r>
      <w:r w:rsidR="00955AEF">
        <w:t>n M</w:t>
      </w:r>
      <w:r>
        <w:t>FRI of 200yrs was chosen.</w:t>
      </w:r>
      <w:r w:rsidR="00CB0F7E">
        <w:t xml:space="preserve"> This </w:t>
      </w:r>
      <w:r w:rsidR="00955AEF">
        <w:t>biophysical setting (</w:t>
      </w:r>
      <w:proofErr w:type="spellStart"/>
      <w:r w:rsidR="00CB0F7E">
        <w:t>BpS</w:t>
      </w:r>
      <w:proofErr w:type="spellEnd"/>
      <w:r w:rsidR="00955AEF">
        <w:t>)</w:t>
      </w:r>
      <w:r w:rsidR="00CB0F7E">
        <w:t xml:space="preserve"> may not occur or is minor in MZ25.</w:t>
      </w:r>
    </w:p>
    <w:p w:rsidR="00CD67F2" w:rsidP="00CD67F2" w:rsidRDefault="00CD67F2" w14:paraId="461BB549" w14:textId="77777777">
      <w:pPr>
        <w:pStyle w:val="InfoPara"/>
      </w:pPr>
      <w:r>
        <w:t>Native Uncharacteristic Conditions</w:t>
      </w:r>
    </w:p>
    <w:p w:rsidR="00CD67F2" w:rsidP="00CD67F2" w:rsidRDefault="00CD67F2" w14:paraId="30068DFB" w14:textId="77777777"/>
    <w:p w:rsidR="00CD67F2" w:rsidP="00CD67F2" w:rsidRDefault="00CD67F2" w14:paraId="0681B592" w14:textId="77777777">
      <w:pPr>
        <w:pStyle w:val="InfoPara"/>
      </w:pPr>
      <w:r>
        <w:t>Comments</w:t>
      </w:r>
    </w:p>
    <w:p w:rsidR="00500764" w:rsidP="00500764" w:rsidRDefault="00955AEF" w14:paraId="32853705" w14:textId="0F638BF1">
      <w:r>
        <w:lastRenderedPageBreak/>
        <w:t>MZ</w:t>
      </w:r>
      <w:r w:rsidRPr="00500764" w:rsidR="00500764">
        <w:t xml:space="preserve">s 16, 23, 24, 25, </w:t>
      </w:r>
      <w:r>
        <w:t xml:space="preserve">and </w:t>
      </w:r>
      <w:r w:rsidRPr="00500764" w:rsidR="00500764">
        <w:t>27</w:t>
      </w:r>
      <w:r w:rsidR="00500764">
        <w:t xml:space="preserve"> </w:t>
      </w:r>
      <w:r w:rsidRPr="001B6E75" w:rsidR="00500764">
        <w:t xml:space="preserve">were combined during </w:t>
      </w:r>
      <w:r>
        <w:t xml:space="preserve">the </w:t>
      </w:r>
      <w:r w:rsidRPr="001B6E75" w:rsidR="00500764">
        <w:t xml:space="preserve">2015 </w:t>
      </w:r>
      <w:proofErr w:type="spellStart"/>
      <w:r w:rsidRPr="001B6E75" w:rsidR="00500764">
        <w:t>BpS</w:t>
      </w:r>
      <w:proofErr w:type="spellEnd"/>
      <w:r w:rsidRPr="001B6E75" w:rsidR="00500764">
        <w:t xml:space="preserve"> Review because the comments and LANDFIRE review indicated the models were duplicate</w:t>
      </w:r>
      <w:r>
        <w:t>,</w:t>
      </w:r>
      <w:r w:rsidRPr="001B6E75" w:rsidR="00500764">
        <w:t xml:space="preserve"> with only minor differences in the description</w:t>
      </w:r>
      <w:r w:rsidR="00500764">
        <w:t xml:space="preserve"> (as noted)</w:t>
      </w:r>
      <w:r w:rsidRPr="001B6E75" w:rsidR="00500764">
        <w:t xml:space="preserve"> and the s-class mappi</w:t>
      </w:r>
      <w:r w:rsidR="00500764">
        <w:t>ng rules. S-class rules from MZs 25 and 27</w:t>
      </w:r>
      <w:r w:rsidRPr="001B6E75" w:rsidR="00500764">
        <w:t xml:space="preserve"> were used in the combined description because they were mutually</w:t>
      </w:r>
      <w:r w:rsidR="00500764">
        <w:t xml:space="preserve"> exclusive. </w:t>
      </w:r>
    </w:p>
    <w:p w:rsidR="00CB0F7E" w:rsidP="00CD67F2" w:rsidRDefault="00CB0F7E" w14:paraId="0D8CF520" w14:textId="77777777"/>
    <w:p w:rsidR="00A77EB2" w:rsidP="00A77EB2" w:rsidRDefault="00426BEB" w14:paraId="2CC991A9" w14:textId="57D81E8A">
      <w:r>
        <w:t>MZ</w:t>
      </w:r>
      <w:r w:rsidR="00955AEF">
        <w:t xml:space="preserve">s </w:t>
      </w:r>
      <w:r>
        <w:t>16, 23</w:t>
      </w:r>
      <w:r w:rsidR="00955AEF">
        <w:t>,</w:t>
      </w:r>
      <w:r>
        <w:t xml:space="preserve"> and 24</w:t>
      </w:r>
      <w:r w:rsidR="00CD67F2">
        <w:t xml:space="preserve"> did not receive any peer review. </w:t>
      </w:r>
      <w:r w:rsidR="00955AEF">
        <w:t xml:space="preserve">For </w:t>
      </w:r>
      <w:r w:rsidR="00CB0F7E">
        <w:t>MZ25</w:t>
      </w:r>
      <w:r w:rsidR="00955AEF">
        <w:t>,</w:t>
      </w:r>
      <w:r>
        <w:t xml:space="preserve"> this model was reviewed</w:t>
      </w:r>
      <w:r w:rsidR="00CB0F7E">
        <w:t xml:space="preserve"> by Christiansen</w:t>
      </w:r>
      <w:r w:rsidR="00A77EB2">
        <w:t xml:space="preserve"> and Schulz. Christiansen</w:t>
      </w:r>
      <w:r w:rsidR="00CB0F7E">
        <w:t xml:space="preserve"> recommend</w:t>
      </w:r>
      <w:r>
        <w:t>ed</w:t>
      </w:r>
      <w:r w:rsidR="00CB0F7E">
        <w:t xml:space="preserve"> keeping the flooding compromise as discussed in </w:t>
      </w:r>
      <w:r w:rsidR="00A77EB2">
        <w:t xml:space="preserve">the </w:t>
      </w:r>
      <w:r w:rsidR="00CB0F7E">
        <w:t>issues</w:t>
      </w:r>
      <w:r w:rsidR="00A77EB2">
        <w:t xml:space="preserve"> section</w:t>
      </w:r>
      <w:r w:rsidR="00CB0F7E">
        <w:t>.</w:t>
      </w:r>
      <w:r w:rsidR="00A77EB2">
        <w:t xml:space="preserve"> No review was sought for MZ27</w:t>
      </w:r>
      <w:r w:rsidR="00955AEF">
        <w:t xml:space="preserve"> because </w:t>
      </w:r>
      <w:r w:rsidR="00A77EB2">
        <w:t>it was thought this system did not occur in MZ27.</w:t>
      </w:r>
    </w:p>
    <w:p w:rsidR="007073F4" w:rsidP="00A77EB2" w:rsidRDefault="007073F4" w14:paraId="015857EA" w14:textId="77777777"/>
    <w:p w:rsidR="00CD67F2" w:rsidP="00CD67F2" w:rsidRDefault="00CD67F2" w14:paraId="1C45AEE8" w14:textId="77777777">
      <w:pPr>
        <w:pStyle w:val="ReportSection"/>
      </w:pPr>
      <w:r>
        <w:t>Succession Classes</w:t>
      </w:r>
    </w:p>
    <w:p w:rsidR="00CD67F2" w:rsidP="00CD67F2" w:rsidRDefault="00CD67F2" w14:paraId="3853A9A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D67F2" w:rsidP="00CD67F2" w:rsidRDefault="00CD67F2" w14:paraId="7C9FA442"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D67F2" w:rsidP="00CD67F2" w:rsidRDefault="00CD67F2" w14:paraId="1E0E258D" w14:textId="77777777"/>
    <w:p w:rsidR="00CD67F2" w:rsidP="00CD67F2" w:rsidRDefault="00CD67F2" w14:paraId="1FC35C8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1860"/>
        <w:gridCol w:w="1956"/>
      </w:tblGrid>
      <w:tr w:rsidRPr="00CD67F2" w:rsidR="00CD67F2" w:rsidTr="00CD67F2" w14:paraId="40D2A62F" w14:textId="77777777">
        <w:tc>
          <w:tcPr>
            <w:tcW w:w="1152" w:type="dxa"/>
            <w:tcBorders>
              <w:top w:val="single" w:color="auto" w:sz="2" w:space="0"/>
              <w:bottom w:val="single" w:color="000000" w:sz="12" w:space="0"/>
            </w:tcBorders>
            <w:shd w:val="clear" w:color="auto" w:fill="auto"/>
          </w:tcPr>
          <w:p w:rsidRPr="00CD67F2" w:rsidR="00CD67F2" w:rsidP="00A31E10" w:rsidRDefault="00CD67F2" w14:paraId="24C26E42" w14:textId="77777777">
            <w:pPr>
              <w:rPr>
                <w:b/>
                <w:bCs/>
              </w:rPr>
            </w:pPr>
            <w:r w:rsidRPr="00CD67F2">
              <w:rPr>
                <w:b/>
                <w:bCs/>
              </w:rPr>
              <w:t>Symbol</w:t>
            </w:r>
          </w:p>
        </w:tc>
        <w:tc>
          <w:tcPr>
            <w:tcW w:w="2280" w:type="dxa"/>
            <w:tcBorders>
              <w:top w:val="single" w:color="auto" w:sz="2" w:space="0"/>
              <w:bottom w:val="single" w:color="000000" w:sz="12" w:space="0"/>
            </w:tcBorders>
            <w:shd w:val="clear" w:color="auto" w:fill="auto"/>
          </w:tcPr>
          <w:p w:rsidRPr="00CD67F2" w:rsidR="00CD67F2" w:rsidP="00A31E10" w:rsidRDefault="00CD67F2" w14:paraId="520C9611" w14:textId="77777777">
            <w:pPr>
              <w:rPr>
                <w:b/>
                <w:bCs/>
              </w:rPr>
            </w:pPr>
            <w:r w:rsidRPr="00CD67F2">
              <w:rPr>
                <w:b/>
                <w:bCs/>
              </w:rPr>
              <w:t>Scientific Name</w:t>
            </w:r>
          </w:p>
        </w:tc>
        <w:tc>
          <w:tcPr>
            <w:tcW w:w="1860" w:type="dxa"/>
            <w:tcBorders>
              <w:top w:val="single" w:color="auto" w:sz="2" w:space="0"/>
              <w:bottom w:val="single" w:color="000000" w:sz="12" w:space="0"/>
            </w:tcBorders>
            <w:shd w:val="clear" w:color="auto" w:fill="auto"/>
          </w:tcPr>
          <w:p w:rsidRPr="00CD67F2" w:rsidR="00CD67F2" w:rsidP="00A31E10" w:rsidRDefault="00CD67F2" w14:paraId="47E5FDF1" w14:textId="77777777">
            <w:pPr>
              <w:rPr>
                <w:b/>
                <w:bCs/>
              </w:rPr>
            </w:pPr>
            <w:r w:rsidRPr="00CD67F2">
              <w:rPr>
                <w:b/>
                <w:bCs/>
              </w:rPr>
              <w:t>Common Name</w:t>
            </w:r>
          </w:p>
        </w:tc>
        <w:tc>
          <w:tcPr>
            <w:tcW w:w="1956" w:type="dxa"/>
            <w:tcBorders>
              <w:top w:val="single" w:color="auto" w:sz="2" w:space="0"/>
              <w:bottom w:val="single" w:color="000000" w:sz="12" w:space="0"/>
            </w:tcBorders>
            <w:shd w:val="clear" w:color="auto" w:fill="auto"/>
          </w:tcPr>
          <w:p w:rsidRPr="00CD67F2" w:rsidR="00CD67F2" w:rsidP="00A31E10" w:rsidRDefault="00CD67F2" w14:paraId="5D4BD260" w14:textId="77777777">
            <w:pPr>
              <w:rPr>
                <w:b/>
                <w:bCs/>
              </w:rPr>
            </w:pPr>
            <w:r w:rsidRPr="00CD67F2">
              <w:rPr>
                <w:b/>
                <w:bCs/>
              </w:rPr>
              <w:t>Canopy Position</w:t>
            </w:r>
          </w:p>
        </w:tc>
      </w:tr>
      <w:tr w:rsidRPr="00CD67F2" w:rsidR="00CD67F2" w:rsidTr="00CD67F2" w14:paraId="389F3F05" w14:textId="77777777">
        <w:tc>
          <w:tcPr>
            <w:tcW w:w="1152" w:type="dxa"/>
            <w:tcBorders>
              <w:top w:val="single" w:color="000000" w:sz="12" w:space="0"/>
            </w:tcBorders>
            <w:shd w:val="clear" w:color="auto" w:fill="auto"/>
          </w:tcPr>
          <w:p w:rsidRPr="00CD67F2" w:rsidR="00CD67F2" w:rsidP="00A31E10" w:rsidRDefault="00CD67F2" w14:paraId="6C3E35D5" w14:textId="77777777">
            <w:pPr>
              <w:rPr>
                <w:bCs/>
              </w:rPr>
            </w:pPr>
            <w:r w:rsidRPr="00CD67F2">
              <w:rPr>
                <w:bCs/>
              </w:rPr>
              <w:t>DISTI</w:t>
            </w:r>
          </w:p>
        </w:tc>
        <w:tc>
          <w:tcPr>
            <w:tcW w:w="2280" w:type="dxa"/>
            <w:tcBorders>
              <w:top w:val="single" w:color="000000" w:sz="12" w:space="0"/>
            </w:tcBorders>
            <w:shd w:val="clear" w:color="auto" w:fill="auto"/>
          </w:tcPr>
          <w:p w:rsidRPr="00CD67F2" w:rsidR="00CD67F2" w:rsidP="00A31E10" w:rsidRDefault="00CD67F2" w14:paraId="29A427A3" w14:textId="77777777">
            <w:proofErr w:type="spellStart"/>
            <w:r w:rsidRPr="00CD67F2">
              <w:t>Distichlis</w:t>
            </w:r>
            <w:proofErr w:type="spellEnd"/>
          </w:p>
        </w:tc>
        <w:tc>
          <w:tcPr>
            <w:tcW w:w="1860" w:type="dxa"/>
            <w:tcBorders>
              <w:top w:val="single" w:color="000000" w:sz="12" w:space="0"/>
            </w:tcBorders>
            <w:shd w:val="clear" w:color="auto" w:fill="auto"/>
          </w:tcPr>
          <w:p w:rsidRPr="00CD67F2" w:rsidR="00CD67F2" w:rsidP="00A31E10" w:rsidRDefault="00CD67F2" w14:paraId="19916A6A" w14:textId="77777777">
            <w:proofErr w:type="spellStart"/>
            <w:r w:rsidRPr="00CD67F2">
              <w:t>Saltgrass</w:t>
            </w:r>
            <w:proofErr w:type="spellEnd"/>
          </w:p>
        </w:tc>
        <w:tc>
          <w:tcPr>
            <w:tcW w:w="1956" w:type="dxa"/>
            <w:tcBorders>
              <w:top w:val="single" w:color="000000" w:sz="12" w:space="0"/>
            </w:tcBorders>
            <w:shd w:val="clear" w:color="auto" w:fill="auto"/>
          </w:tcPr>
          <w:p w:rsidRPr="00CD67F2" w:rsidR="00CD67F2" w:rsidP="00A31E10" w:rsidRDefault="00CD67F2" w14:paraId="7AAC21F2" w14:textId="77777777">
            <w:r w:rsidRPr="00CD67F2">
              <w:t>Lower</w:t>
            </w:r>
          </w:p>
        </w:tc>
      </w:tr>
      <w:tr w:rsidRPr="00CD67F2" w:rsidR="00CD67F2" w:rsidTr="00CD67F2" w14:paraId="3875ABA4" w14:textId="77777777">
        <w:tc>
          <w:tcPr>
            <w:tcW w:w="1152" w:type="dxa"/>
            <w:shd w:val="clear" w:color="auto" w:fill="auto"/>
          </w:tcPr>
          <w:p w:rsidRPr="00CD67F2" w:rsidR="00CD67F2" w:rsidP="00A31E10" w:rsidRDefault="00CD67F2" w14:paraId="50417144" w14:textId="77777777">
            <w:pPr>
              <w:rPr>
                <w:bCs/>
              </w:rPr>
            </w:pPr>
            <w:r w:rsidRPr="00CD67F2">
              <w:rPr>
                <w:bCs/>
              </w:rPr>
              <w:t>LECI4</w:t>
            </w:r>
          </w:p>
        </w:tc>
        <w:tc>
          <w:tcPr>
            <w:tcW w:w="2280" w:type="dxa"/>
            <w:shd w:val="clear" w:color="auto" w:fill="auto"/>
          </w:tcPr>
          <w:p w:rsidRPr="00CD67F2" w:rsidR="00CD67F2" w:rsidP="00A31E10" w:rsidRDefault="00CD67F2" w14:paraId="79A31E5C" w14:textId="77777777">
            <w:proofErr w:type="spellStart"/>
            <w:r w:rsidRPr="00CD67F2">
              <w:t>Leymus</w:t>
            </w:r>
            <w:proofErr w:type="spellEnd"/>
            <w:r w:rsidRPr="00CD67F2">
              <w:t xml:space="preserve"> </w:t>
            </w:r>
            <w:proofErr w:type="spellStart"/>
            <w:r w:rsidRPr="00CD67F2">
              <w:t>cinereus</w:t>
            </w:r>
            <w:proofErr w:type="spellEnd"/>
          </w:p>
        </w:tc>
        <w:tc>
          <w:tcPr>
            <w:tcW w:w="1860" w:type="dxa"/>
            <w:shd w:val="clear" w:color="auto" w:fill="auto"/>
          </w:tcPr>
          <w:p w:rsidRPr="00CD67F2" w:rsidR="00CD67F2" w:rsidP="00A31E10" w:rsidRDefault="00CD67F2" w14:paraId="01D09567" w14:textId="77777777">
            <w:r w:rsidRPr="00CD67F2">
              <w:t>Basin wildrye</w:t>
            </w:r>
          </w:p>
        </w:tc>
        <w:tc>
          <w:tcPr>
            <w:tcW w:w="1956" w:type="dxa"/>
            <w:shd w:val="clear" w:color="auto" w:fill="auto"/>
          </w:tcPr>
          <w:p w:rsidRPr="00CD67F2" w:rsidR="00CD67F2" w:rsidP="00A31E10" w:rsidRDefault="00CD67F2" w14:paraId="3A004C23" w14:textId="77777777">
            <w:r w:rsidRPr="00CD67F2">
              <w:t>Lower</w:t>
            </w:r>
          </w:p>
        </w:tc>
      </w:tr>
      <w:tr w:rsidRPr="00CD67F2" w:rsidR="00CD67F2" w:rsidTr="00CD67F2" w14:paraId="24C990E2" w14:textId="77777777">
        <w:tc>
          <w:tcPr>
            <w:tcW w:w="1152" w:type="dxa"/>
            <w:shd w:val="clear" w:color="auto" w:fill="auto"/>
          </w:tcPr>
          <w:p w:rsidRPr="00CD67F2" w:rsidR="00CD67F2" w:rsidP="00A31E10" w:rsidRDefault="00CD67F2" w14:paraId="154683A7" w14:textId="77777777">
            <w:pPr>
              <w:rPr>
                <w:bCs/>
              </w:rPr>
            </w:pPr>
            <w:r w:rsidRPr="00CD67F2">
              <w:rPr>
                <w:bCs/>
              </w:rPr>
              <w:t>SPAI</w:t>
            </w:r>
          </w:p>
        </w:tc>
        <w:tc>
          <w:tcPr>
            <w:tcW w:w="2280" w:type="dxa"/>
            <w:shd w:val="clear" w:color="auto" w:fill="auto"/>
          </w:tcPr>
          <w:p w:rsidRPr="00CD67F2" w:rsidR="00CD67F2" w:rsidP="00A31E10" w:rsidRDefault="00CD67F2" w14:paraId="4D3565AC" w14:textId="77777777">
            <w:proofErr w:type="spellStart"/>
            <w:r w:rsidRPr="00CD67F2">
              <w:t>Sporobolus</w:t>
            </w:r>
            <w:proofErr w:type="spellEnd"/>
            <w:r w:rsidRPr="00CD67F2">
              <w:t xml:space="preserve"> </w:t>
            </w:r>
            <w:proofErr w:type="spellStart"/>
            <w:r w:rsidRPr="00CD67F2">
              <w:t>airoides</w:t>
            </w:r>
            <w:proofErr w:type="spellEnd"/>
          </w:p>
        </w:tc>
        <w:tc>
          <w:tcPr>
            <w:tcW w:w="1860" w:type="dxa"/>
            <w:shd w:val="clear" w:color="auto" w:fill="auto"/>
          </w:tcPr>
          <w:p w:rsidRPr="00CD67F2" w:rsidR="00CD67F2" w:rsidP="00A31E10" w:rsidRDefault="00CD67F2" w14:paraId="148A66AE" w14:textId="77777777">
            <w:r w:rsidRPr="00CD67F2">
              <w:t>Alkali sacaton</w:t>
            </w:r>
          </w:p>
        </w:tc>
        <w:tc>
          <w:tcPr>
            <w:tcW w:w="1956" w:type="dxa"/>
            <w:shd w:val="clear" w:color="auto" w:fill="auto"/>
          </w:tcPr>
          <w:p w:rsidRPr="00CD67F2" w:rsidR="00CD67F2" w:rsidP="00A31E10" w:rsidRDefault="00CD67F2" w14:paraId="1C91E9F8" w14:textId="77777777">
            <w:r w:rsidRPr="00CD67F2">
              <w:t>Lower</w:t>
            </w:r>
          </w:p>
        </w:tc>
      </w:tr>
      <w:tr w:rsidRPr="00CD67F2" w:rsidR="00CD67F2" w:rsidTr="00CD67F2" w14:paraId="3D54F94D" w14:textId="77777777">
        <w:tc>
          <w:tcPr>
            <w:tcW w:w="1152" w:type="dxa"/>
            <w:shd w:val="clear" w:color="auto" w:fill="auto"/>
          </w:tcPr>
          <w:p w:rsidRPr="00CD67F2" w:rsidR="00CD67F2" w:rsidP="00A31E10" w:rsidRDefault="00CD67F2" w14:paraId="63C7F402" w14:textId="77777777">
            <w:pPr>
              <w:rPr>
                <w:bCs/>
              </w:rPr>
            </w:pPr>
            <w:r w:rsidRPr="00CD67F2">
              <w:rPr>
                <w:bCs/>
              </w:rPr>
              <w:t>SARCO</w:t>
            </w:r>
          </w:p>
        </w:tc>
        <w:tc>
          <w:tcPr>
            <w:tcW w:w="2280" w:type="dxa"/>
            <w:shd w:val="clear" w:color="auto" w:fill="auto"/>
          </w:tcPr>
          <w:p w:rsidRPr="00CD67F2" w:rsidR="00CD67F2" w:rsidP="00A31E10" w:rsidRDefault="00CD67F2" w14:paraId="08E8DCA1" w14:textId="77777777">
            <w:proofErr w:type="spellStart"/>
            <w:r w:rsidRPr="00CD67F2">
              <w:t>Sarcobatus</w:t>
            </w:r>
            <w:proofErr w:type="spellEnd"/>
          </w:p>
        </w:tc>
        <w:tc>
          <w:tcPr>
            <w:tcW w:w="1860" w:type="dxa"/>
            <w:shd w:val="clear" w:color="auto" w:fill="auto"/>
          </w:tcPr>
          <w:p w:rsidRPr="00CD67F2" w:rsidR="00CD67F2" w:rsidP="00A31E10" w:rsidRDefault="00CD67F2" w14:paraId="6864AF2E" w14:textId="77777777">
            <w:r w:rsidRPr="00CD67F2">
              <w:t>Greasewood</w:t>
            </w:r>
          </w:p>
        </w:tc>
        <w:tc>
          <w:tcPr>
            <w:tcW w:w="1956" w:type="dxa"/>
            <w:shd w:val="clear" w:color="auto" w:fill="auto"/>
          </w:tcPr>
          <w:p w:rsidRPr="00CD67F2" w:rsidR="00CD67F2" w:rsidP="00A31E10" w:rsidRDefault="00CD67F2" w14:paraId="79A1555E" w14:textId="77777777">
            <w:r w:rsidRPr="00CD67F2">
              <w:t>Upper</w:t>
            </w:r>
          </w:p>
        </w:tc>
      </w:tr>
    </w:tbl>
    <w:p w:rsidR="00CD67F2" w:rsidP="00CD67F2" w:rsidRDefault="00CD67F2" w14:paraId="7FECC613" w14:textId="77777777"/>
    <w:p w:rsidR="00CD67F2" w:rsidP="00CD67F2" w:rsidRDefault="00CD67F2" w14:paraId="3977D591" w14:textId="77777777">
      <w:pPr>
        <w:pStyle w:val="SClassInfoPara"/>
      </w:pPr>
      <w:r>
        <w:t>Description</w:t>
      </w:r>
    </w:p>
    <w:p w:rsidR="00CD67F2" w:rsidP="00CD67F2" w:rsidRDefault="00CD67F2" w14:paraId="4548EF85" w14:textId="5950FA5A">
      <w:r>
        <w:t>Some grasses, with greasewood sprouts present. Some representation of other sprouting species may be present (</w:t>
      </w:r>
      <w:proofErr w:type="spellStart"/>
      <w:r>
        <w:t>creosotebush</w:t>
      </w:r>
      <w:proofErr w:type="spellEnd"/>
      <w:r>
        <w:t>, rabbitbrush). Grass species vary geographically, but include the following for U</w:t>
      </w:r>
      <w:r w:rsidR="006C246C">
        <w:t xml:space="preserve">tah </w:t>
      </w:r>
      <w:r>
        <w:t>and N</w:t>
      </w:r>
      <w:r w:rsidR="006C246C">
        <w:t>evada</w:t>
      </w:r>
      <w:r>
        <w:t xml:space="preserve">: inland </w:t>
      </w:r>
      <w:proofErr w:type="spellStart"/>
      <w:r>
        <w:t>saltgrass</w:t>
      </w:r>
      <w:proofErr w:type="spellEnd"/>
      <w:r>
        <w:t xml:space="preserve">, bottlebrush </w:t>
      </w:r>
      <w:proofErr w:type="spellStart"/>
      <w:r>
        <w:t>squirreltail</w:t>
      </w:r>
      <w:proofErr w:type="spellEnd"/>
      <w:r>
        <w:t>, Sandberg bluegrass</w:t>
      </w:r>
      <w:r w:rsidR="006C246C">
        <w:t>,</w:t>
      </w:r>
      <w:r>
        <w:t xml:space="preserve"> and alkali sacaton. </w:t>
      </w:r>
    </w:p>
    <w:p w:rsidR="00CD67F2" w:rsidP="00CD67F2" w:rsidRDefault="00CD67F2" w14:paraId="1A19A4F9" w14:textId="77777777"/>
    <w:p>
      <w:r>
        <w:rPr>
          <w:i/>
          <w:u w:val="single"/>
        </w:rPr>
        <w:t>Maximum Tree Size Class</w:t>
      </w:r>
      <w:br/>
      <w:r>
        <w:t>None</w:t>
      </w:r>
    </w:p>
    <w:p w:rsidR="00CD67F2" w:rsidP="00CD67F2" w:rsidRDefault="00CD67F2" w14:paraId="64DAAE42" w14:textId="77777777">
      <w:pPr>
        <w:pStyle w:val="InfoPara"/>
        <w:pBdr>
          <w:top w:val="single" w:color="auto" w:sz="4" w:space="1"/>
        </w:pBdr>
      </w:pPr>
      <w:r xmlns:w="http://schemas.openxmlformats.org/wordprocessingml/2006/main">
        <w:t>Class B</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D67F2" w:rsidP="00CD67F2" w:rsidRDefault="00CD67F2" w14:paraId="49F0BC9D" w14:textId="77777777"/>
    <w:p w:rsidR="00CD67F2" w:rsidP="00CD67F2" w:rsidRDefault="00CD67F2" w14:paraId="3380B02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1860"/>
        <w:gridCol w:w="1956"/>
      </w:tblGrid>
      <w:tr w:rsidRPr="00CD67F2" w:rsidR="00CD67F2" w:rsidTr="00CD67F2" w14:paraId="4A8A6A27" w14:textId="77777777">
        <w:tc>
          <w:tcPr>
            <w:tcW w:w="1152" w:type="dxa"/>
            <w:tcBorders>
              <w:top w:val="single" w:color="auto" w:sz="2" w:space="0"/>
              <w:bottom w:val="single" w:color="000000" w:sz="12" w:space="0"/>
            </w:tcBorders>
            <w:shd w:val="clear" w:color="auto" w:fill="auto"/>
          </w:tcPr>
          <w:p w:rsidRPr="00CD67F2" w:rsidR="00CD67F2" w:rsidP="00516CEF" w:rsidRDefault="00CD67F2" w14:paraId="6AF3595B" w14:textId="77777777">
            <w:pPr>
              <w:rPr>
                <w:b/>
                <w:bCs/>
              </w:rPr>
            </w:pPr>
            <w:r w:rsidRPr="00CD67F2">
              <w:rPr>
                <w:b/>
                <w:bCs/>
              </w:rPr>
              <w:t>Symbol</w:t>
            </w:r>
          </w:p>
        </w:tc>
        <w:tc>
          <w:tcPr>
            <w:tcW w:w="2280" w:type="dxa"/>
            <w:tcBorders>
              <w:top w:val="single" w:color="auto" w:sz="2" w:space="0"/>
              <w:bottom w:val="single" w:color="000000" w:sz="12" w:space="0"/>
            </w:tcBorders>
            <w:shd w:val="clear" w:color="auto" w:fill="auto"/>
          </w:tcPr>
          <w:p w:rsidRPr="00CD67F2" w:rsidR="00CD67F2" w:rsidP="00516CEF" w:rsidRDefault="00CD67F2" w14:paraId="14B7DBF1" w14:textId="77777777">
            <w:pPr>
              <w:rPr>
                <w:b/>
                <w:bCs/>
              </w:rPr>
            </w:pPr>
            <w:r w:rsidRPr="00CD67F2">
              <w:rPr>
                <w:b/>
                <w:bCs/>
              </w:rPr>
              <w:t>Scientific Name</w:t>
            </w:r>
          </w:p>
        </w:tc>
        <w:tc>
          <w:tcPr>
            <w:tcW w:w="1860" w:type="dxa"/>
            <w:tcBorders>
              <w:top w:val="single" w:color="auto" w:sz="2" w:space="0"/>
              <w:bottom w:val="single" w:color="000000" w:sz="12" w:space="0"/>
            </w:tcBorders>
            <w:shd w:val="clear" w:color="auto" w:fill="auto"/>
          </w:tcPr>
          <w:p w:rsidRPr="00CD67F2" w:rsidR="00CD67F2" w:rsidP="00516CEF" w:rsidRDefault="00CD67F2" w14:paraId="6C7D64F8" w14:textId="77777777">
            <w:pPr>
              <w:rPr>
                <w:b/>
                <w:bCs/>
              </w:rPr>
            </w:pPr>
            <w:r w:rsidRPr="00CD67F2">
              <w:rPr>
                <w:b/>
                <w:bCs/>
              </w:rPr>
              <w:t>Common Name</w:t>
            </w:r>
          </w:p>
        </w:tc>
        <w:tc>
          <w:tcPr>
            <w:tcW w:w="1956" w:type="dxa"/>
            <w:tcBorders>
              <w:top w:val="single" w:color="auto" w:sz="2" w:space="0"/>
              <w:bottom w:val="single" w:color="000000" w:sz="12" w:space="0"/>
            </w:tcBorders>
            <w:shd w:val="clear" w:color="auto" w:fill="auto"/>
          </w:tcPr>
          <w:p w:rsidRPr="00CD67F2" w:rsidR="00CD67F2" w:rsidP="00516CEF" w:rsidRDefault="00CD67F2" w14:paraId="219775AE" w14:textId="77777777">
            <w:pPr>
              <w:rPr>
                <w:b/>
                <w:bCs/>
              </w:rPr>
            </w:pPr>
            <w:r w:rsidRPr="00CD67F2">
              <w:rPr>
                <w:b/>
                <w:bCs/>
              </w:rPr>
              <w:t>Canopy Position</w:t>
            </w:r>
          </w:p>
        </w:tc>
      </w:tr>
      <w:tr w:rsidRPr="00CD67F2" w:rsidR="00CD67F2" w:rsidTr="00CD67F2" w14:paraId="6D65CBE7" w14:textId="77777777">
        <w:tc>
          <w:tcPr>
            <w:tcW w:w="1152" w:type="dxa"/>
            <w:tcBorders>
              <w:top w:val="single" w:color="000000" w:sz="12" w:space="0"/>
            </w:tcBorders>
            <w:shd w:val="clear" w:color="auto" w:fill="auto"/>
          </w:tcPr>
          <w:p w:rsidRPr="00CD67F2" w:rsidR="00CD67F2" w:rsidP="00516CEF" w:rsidRDefault="00CD67F2" w14:paraId="3B17411F" w14:textId="77777777">
            <w:pPr>
              <w:rPr>
                <w:bCs/>
              </w:rPr>
            </w:pPr>
            <w:r w:rsidRPr="00CD67F2">
              <w:rPr>
                <w:bCs/>
              </w:rPr>
              <w:t>SARCO</w:t>
            </w:r>
          </w:p>
        </w:tc>
        <w:tc>
          <w:tcPr>
            <w:tcW w:w="2280" w:type="dxa"/>
            <w:tcBorders>
              <w:top w:val="single" w:color="000000" w:sz="12" w:space="0"/>
            </w:tcBorders>
            <w:shd w:val="clear" w:color="auto" w:fill="auto"/>
          </w:tcPr>
          <w:p w:rsidRPr="00CD67F2" w:rsidR="00CD67F2" w:rsidP="00516CEF" w:rsidRDefault="00CD67F2" w14:paraId="062A0BC5" w14:textId="77777777">
            <w:proofErr w:type="spellStart"/>
            <w:r w:rsidRPr="00CD67F2">
              <w:t>Sarcobatus</w:t>
            </w:r>
            <w:proofErr w:type="spellEnd"/>
          </w:p>
        </w:tc>
        <w:tc>
          <w:tcPr>
            <w:tcW w:w="1860" w:type="dxa"/>
            <w:tcBorders>
              <w:top w:val="single" w:color="000000" w:sz="12" w:space="0"/>
            </w:tcBorders>
            <w:shd w:val="clear" w:color="auto" w:fill="auto"/>
          </w:tcPr>
          <w:p w:rsidRPr="00CD67F2" w:rsidR="00CD67F2" w:rsidP="00516CEF" w:rsidRDefault="00CD67F2" w14:paraId="16123F50" w14:textId="77777777">
            <w:r w:rsidRPr="00CD67F2">
              <w:t>Greasewood</w:t>
            </w:r>
          </w:p>
        </w:tc>
        <w:tc>
          <w:tcPr>
            <w:tcW w:w="1956" w:type="dxa"/>
            <w:tcBorders>
              <w:top w:val="single" w:color="000000" w:sz="12" w:space="0"/>
            </w:tcBorders>
            <w:shd w:val="clear" w:color="auto" w:fill="auto"/>
          </w:tcPr>
          <w:p w:rsidRPr="00CD67F2" w:rsidR="00CD67F2" w:rsidP="00516CEF" w:rsidRDefault="00CD67F2" w14:paraId="5513A31F" w14:textId="77777777">
            <w:r w:rsidRPr="00CD67F2">
              <w:t>Upper</w:t>
            </w:r>
          </w:p>
        </w:tc>
      </w:tr>
      <w:tr w:rsidRPr="00CD67F2" w:rsidR="00CD67F2" w:rsidTr="00CD67F2" w14:paraId="73BD6AF1" w14:textId="77777777">
        <w:tc>
          <w:tcPr>
            <w:tcW w:w="1152" w:type="dxa"/>
            <w:shd w:val="clear" w:color="auto" w:fill="auto"/>
          </w:tcPr>
          <w:p w:rsidRPr="00CD67F2" w:rsidR="00CD67F2" w:rsidP="00516CEF" w:rsidRDefault="00CD67F2" w14:paraId="754C4F7B" w14:textId="77777777">
            <w:pPr>
              <w:rPr>
                <w:bCs/>
              </w:rPr>
            </w:pPr>
            <w:r w:rsidRPr="00CD67F2">
              <w:rPr>
                <w:bCs/>
              </w:rPr>
              <w:t>DISTI</w:t>
            </w:r>
          </w:p>
        </w:tc>
        <w:tc>
          <w:tcPr>
            <w:tcW w:w="2280" w:type="dxa"/>
            <w:shd w:val="clear" w:color="auto" w:fill="auto"/>
          </w:tcPr>
          <w:p w:rsidRPr="00CD67F2" w:rsidR="00CD67F2" w:rsidP="00516CEF" w:rsidRDefault="00CD67F2" w14:paraId="0B92178D" w14:textId="77777777">
            <w:proofErr w:type="spellStart"/>
            <w:r w:rsidRPr="00CD67F2">
              <w:t>Distichlis</w:t>
            </w:r>
            <w:proofErr w:type="spellEnd"/>
          </w:p>
        </w:tc>
        <w:tc>
          <w:tcPr>
            <w:tcW w:w="1860" w:type="dxa"/>
            <w:shd w:val="clear" w:color="auto" w:fill="auto"/>
          </w:tcPr>
          <w:p w:rsidRPr="00CD67F2" w:rsidR="00CD67F2" w:rsidP="00516CEF" w:rsidRDefault="00CD67F2" w14:paraId="7E9E250E" w14:textId="77777777">
            <w:proofErr w:type="spellStart"/>
            <w:r w:rsidRPr="00CD67F2">
              <w:t>Saltgrass</w:t>
            </w:r>
            <w:proofErr w:type="spellEnd"/>
          </w:p>
        </w:tc>
        <w:tc>
          <w:tcPr>
            <w:tcW w:w="1956" w:type="dxa"/>
            <w:shd w:val="clear" w:color="auto" w:fill="auto"/>
          </w:tcPr>
          <w:p w:rsidRPr="00CD67F2" w:rsidR="00CD67F2" w:rsidP="00516CEF" w:rsidRDefault="00CD67F2" w14:paraId="14008A11" w14:textId="77777777">
            <w:r w:rsidRPr="00CD67F2">
              <w:t>Lower</w:t>
            </w:r>
          </w:p>
        </w:tc>
      </w:tr>
      <w:tr w:rsidRPr="00CD67F2" w:rsidR="00CD67F2" w:rsidTr="00CD67F2" w14:paraId="6F706915" w14:textId="77777777">
        <w:tc>
          <w:tcPr>
            <w:tcW w:w="1152" w:type="dxa"/>
            <w:shd w:val="clear" w:color="auto" w:fill="auto"/>
          </w:tcPr>
          <w:p w:rsidRPr="00CD67F2" w:rsidR="00CD67F2" w:rsidP="00516CEF" w:rsidRDefault="00CD67F2" w14:paraId="44BC854E" w14:textId="77777777">
            <w:pPr>
              <w:rPr>
                <w:bCs/>
              </w:rPr>
            </w:pPr>
            <w:r w:rsidRPr="00CD67F2">
              <w:rPr>
                <w:bCs/>
              </w:rPr>
              <w:t>SPAI</w:t>
            </w:r>
          </w:p>
        </w:tc>
        <w:tc>
          <w:tcPr>
            <w:tcW w:w="2280" w:type="dxa"/>
            <w:shd w:val="clear" w:color="auto" w:fill="auto"/>
          </w:tcPr>
          <w:p w:rsidRPr="00CD67F2" w:rsidR="00CD67F2" w:rsidP="00516CEF" w:rsidRDefault="00CD67F2" w14:paraId="0F52CE71" w14:textId="77777777">
            <w:proofErr w:type="spellStart"/>
            <w:r w:rsidRPr="00CD67F2">
              <w:t>Sporobolus</w:t>
            </w:r>
            <w:proofErr w:type="spellEnd"/>
            <w:r w:rsidRPr="00CD67F2">
              <w:t xml:space="preserve"> </w:t>
            </w:r>
            <w:proofErr w:type="spellStart"/>
            <w:r w:rsidRPr="00CD67F2">
              <w:t>airoides</w:t>
            </w:r>
            <w:proofErr w:type="spellEnd"/>
          </w:p>
        </w:tc>
        <w:tc>
          <w:tcPr>
            <w:tcW w:w="1860" w:type="dxa"/>
            <w:shd w:val="clear" w:color="auto" w:fill="auto"/>
          </w:tcPr>
          <w:p w:rsidRPr="00CD67F2" w:rsidR="00CD67F2" w:rsidP="00516CEF" w:rsidRDefault="00CD67F2" w14:paraId="76C67500" w14:textId="77777777">
            <w:r w:rsidRPr="00CD67F2">
              <w:t>Alkali sacaton</w:t>
            </w:r>
          </w:p>
        </w:tc>
        <w:tc>
          <w:tcPr>
            <w:tcW w:w="1956" w:type="dxa"/>
            <w:shd w:val="clear" w:color="auto" w:fill="auto"/>
          </w:tcPr>
          <w:p w:rsidRPr="00CD67F2" w:rsidR="00CD67F2" w:rsidP="00516CEF" w:rsidRDefault="00CD67F2" w14:paraId="36838ACB" w14:textId="77777777">
            <w:r w:rsidRPr="00CD67F2">
              <w:t>Lower</w:t>
            </w:r>
          </w:p>
        </w:tc>
      </w:tr>
      <w:tr w:rsidRPr="00CD67F2" w:rsidR="00CD67F2" w:rsidTr="00CD67F2" w14:paraId="3A6F3D14" w14:textId="77777777">
        <w:tc>
          <w:tcPr>
            <w:tcW w:w="1152" w:type="dxa"/>
            <w:shd w:val="clear" w:color="auto" w:fill="auto"/>
          </w:tcPr>
          <w:p w:rsidRPr="00CD67F2" w:rsidR="00CD67F2" w:rsidP="00516CEF" w:rsidRDefault="00CD67F2" w14:paraId="467C3494" w14:textId="77777777">
            <w:pPr>
              <w:rPr>
                <w:bCs/>
              </w:rPr>
            </w:pPr>
            <w:r w:rsidRPr="00CD67F2">
              <w:rPr>
                <w:bCs/>
              </w:rPr>
              <w:t>LECI4</w:t>
            </w:r>
          </w:p>
        </w:tc>
        <w:tc>
          <w:tcPr>
            <w:tcW w:w="2280" w:type="dxa"/>
            <w:shd w:val="clear" w:color="auto" w:fill="auto"/>
          </w:tcPr>
          <w:p w:rsidRPr="00CD67F2" w:rsidR="00CD67F2" w:rsidP="00516CEF" w:rsidRDefault="00CD67F2" w14:paraId="25F9E576" w14:textId="77777777">
            <w:proofErr w:type="spellStart"/>
            <w:r w:rsidRPr="00CD67F2">
              <w:t>Leymus</w:t>
            </w:r>
            <w:proofErr w:type="spellEnd"/>
            <w:r w:rsidRPr="00CD67F2">
              <w:t xml:space="preserve"> </w:t>
            </w:r>
            <w:proofErr w:type="spellStart"/>
            <w:r w:rsidRPr="00CD67F2">
              <w:t>cinereus</w:t>
            </w:r>
            <w:proofErr w:type="spellEnd"/>
          </w:p>
        </w:tc>
        <w:tc>
          <w:tcPr>
            <w:tcW w:w="1860" w:type="dxa"/>
            <w:shd w:val="clear" w:color="auto" w:fill="auto"/>
          </w:tcPr>
          <w:p w:rsidRPr="00CD67F2" w:rsidR="00CD67F2" w:rsidP="00516CEF" w:rsidRDefault="00CD67F2" w14:paraId="7EE4B595" w14:textId="77777777">
            <w:r w:rsidRPr="00CD67F2">
              <w:t>Basin wildrye</w:t>
            </w:r>
          </w:p>
        </w:tc>
        <w:tc>
          <w:tcPr>
            <w:tcW w:w="1956" w:type="dxa"/>
            <w:shd w:val="clear" w:color="auto" w:fill="auto"/>
          </w:tcPr>
          <w:p w:rsidRPr="00CD67F2" w:rsidR="00CD67F2" w:rsidP="00516CEF" w:rsidRDefault="00CD67F2" w14:paraId="27170D8A" w14:textId="77777777">
            <w:r w:rsidRPr="00CD67F2">
              <w:t>Lower</w:t>
            </w:r>
          </w:p>
        </w:tc>
      </w:tr>
    </w:tbl>
    <w:p w:rsidR="00CD67F2" w:rsidP="00CD67F2" w:rsidRDefault="00CD67F2" w14:paraId="5886E8DA" w14:textId="77777777"/>
    <w:p w:rsidR="00CD67F2" w:rsidP="00CD67F2" w:rsidRDefault="00CD67F2" w14:paraId="4A9FE310" w14:textId="77777777">
      <w:pPr>
        <w:pStyle w:val="SClassInfoPara"/>
      </w:pPr>
      <w:r>
        <w:lastRenderedPageBreak/>
        <w:t>Description</w:t>
      </w:r>
    </w:p>
    <w:p w:rsidR="00CD67F2" w:rsidP="00CD67F2" w:rsidRDefault="00CD67F2" w14:paraId="72D6BDEB" w14:textId="2CEA5233">
      <w:r>
        <w:t xml:space="preserve">Greasewood shrubs are maturing, with a good mix of perennial grasses. Other shrub species that may be found with greasewood include </w:t>
      </w:r>
      <w:proofErr w:type="spellStart"/>
      <w:r>
        <w:t>creosotebush</w:t>
      </w:r>
      <w:proofErr w:type="spellEnd"/>
      <w:r>
        <w:t xml:space="preserve"> and rabbitbrush</w:t>
      </w:r>
      <w:r w:rsidR="006C246C">
        <w:t>.</w:t>
      </w:r>
      <w:r>
        <w:t xml:space="preserve"> </w:t>
      </w:r>
      <w:r w:rsidR="006C246C">
        <w:t>I</w:t>
      </w:r>
      <w:r>
        <w:t xml:space="preserve">n transition zones to Mojave </w:t>
      </w:r>
      <w:r w:rsidR="006C246C">
        <w:t>D</w:t>
      </w:r>
      <w:r>
        <w:t xml:space="preserve">esert, it may occur with various sagebrush species and salt desert shrub vegetation (shadscale, saltbushes, </w:t>
      </w:r>
      <w:proofErr w:type="spellStart"/>
      <w:r>
        <w:t>winterfat</w:t>
      </w:r>
      <w:proofErr w:type="spellEnd"/>
      <w:r>
        <w:t>, bud</w:t>
      </w:r>
      <w:r w:rsidR="006C246C">
        <w:t xml:space="preserve"> </w:t>
      </w:r>
      <w:r>
        <w:t>sage</w:t>
      </w:r>
      <w:r w:rsidR="006C246C">
        <w:t>,</w:t>
      </w:r>
      <w:r>
        <w:t xml:space="preserve"> and spiny </w:t>
      </w:r>
      <w:proofErr w:type="spellStart"/>
      <w:r>
        <w:t>hopsage</w:t>
      </w:r>
      <w:proofErr w:type="spellEnd"/>
      <w:r>
        <w:t xml:space="preserve">). </w:t>
      </w:r>
    </w:p>
    <w:p w:rsidR="00CD67F2" w:rsidP="00CD67F2" w:rsidRDefault="00CD67F2" w14:paraId="3340C9CC" w14:textId="77777777"/>
    <w:p>
      <w:r>
        <w:rPr>
          <w:i/>
          <w:u w:val="single"/>
        </w:rPr>
        <w:t>Maximum Tree Size Class</w:t>
      </w:r>
      <w:br/>
      <w:r>
        <w:t>None</w:t>
      </w:r>
    </w:p>
    <w:p w:rsidR="00CD67F2" w:rsidP="00CD67F2" w:rsidRDefault="00CD67F2" w14:paraId="578A6077" w14:textId="77777777">
      <w:pPr>
        <w:pStyle w:val="InfoPara"/>
        <w:pBdr>
          <w:top w:val="single" w:color="auto" w:sz="4" w:space="1"/>
        </w:pBdr>
      </w:pPr>
      <w:r xmlns:w="http://schemas.openxmlformats.org/wordprocessingml/2006/main">
        <w:t>Class C</w:t>
      </w:r>
      <w:r xmlns:w="http://schemas.openxmlformats.org/wordprocessingml/2006/main">
        <w:tab/>
        <w:t>68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D67F2" w:rsidP="00CD67F2" w:rsidRDefault="00CD67F2" w14:paraId="43D3AE46" w14:textId="77777777"/>
    <w:p w:rsidR="00CD67F2" w:rsidP="00CD67F2" w:rsidRDefault="00CD67F2" w14:paraId="2AD18A7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1860"/>
        <w:gridCol w:w="1956"/>
      </w:tblGrid>
      <w:tr w:rsidRPr="00CD67F2" w:rsidR="00CD67F2" w:rsidTr="00CD67F2" w14:paraId="783B9E36" w14:textId="77777777">
        <w:tc>
          <w:tcPr>
            <w:tcW w:w="1152" w:type="dxa"/>
            <w:tcBorders>
              <w:top w:val="single" w:color="auto" w:sz="2" w:space="0"/>
              <w:bottom w:val="single" w:color="000000" w:sz="12" w:space="0"/>
            </w:tcBorders>
            <w:shd w:val="clear" w:color="auto" w:fill="auto"/>
          </w:tcPr>
          <w:p w:rsidRPr="00CD67F2" w:rsidR="00CD67F2" w:rsidP="00443360" w:rsidRDefault="00CD67F2" w14:paraId="43BB0686" w14:textId="77777777">
            <w:pPr>
              <w:rPr>
                <w:b/>
                <w:bCs/>
              </w:rPr>
            </w:pPr>
            <w:r w:rsidRPr="00CD67F2">
              <w:rPr>
                <w:b/>
                <w:bCs/>
              </w:rPr>
              <w:t>Symbol</w:t>
            </w:r>
          </w:p>
        </w:tc>
        <w:tc>
          <w:tcPr>
            <w:tcW w:w="2280" w:type="dxa"/>
            <w:tcBorders>
              <w:top w:val="single" w:color="auto" w:sz="2" w:space="0"/>
              <w:bottom w:val="single" w:color="000000" w:sz="12" w:space="0"/>
            </w:tcBorders>
            <w:shd w:val="clear" w:color="auto" w:fill="auto"/>
          </w:tcPr>
          <w:p w:rsidRPr="00CD67F2" w:rsidR="00CD67F2" w:rsidP="00443360" w:rsidRDefault="00CD67F2" w14:paraId="78F61B18" w14:textId="77777777">
            <w:pPr>
              <w:rPr>
                <w:b/>
                <w:bCs/>
              </w:rPr>
            </w:pPr>
            <w:r w:rsidRPr="00CD67F2">
              <w:rPr>
                <w:b/>
                <w:bCs/>
              </w:rPr>
              <w:t>Scientific Name</w:t>
            </w:r>
          </w:p>
        </w:tc>
        <w:tc>
          <w:tcPr>
            <w:tcW w:w="1860" w:type="dxa"/>
            <w:tcBorders>
              <w:top w:val="single" w:color="auto" w:sz="2" w:space="0"/>
              <w:bottom w:val="single" w:color="000000" w:sz="12" w:space="0"/>
            </w:tcBorders>
            <w:shd w:val="clear" w:color="auto" w:fill="auto"/>
          </w:tcPr>
          <w:p w:rsidRPr="00CD67F2" w:rsidR="00CD67F2" w:rsidP="00443360" w:rsidRDefault="00CD67F2" w14:paraId="147A4E73" w14:textId="77777777">
            <w:pPr>
              <w:rPr>
                <w:b/>
                <w:bCs/>
              </w:rPr>
            </w:pPr>
            <w:r w:rsidRPr="00CD67F2">
              <w:rPr>
                <w:b/>
                <w:bCs/>
              </w:rPr>
              <w:t>Common Name</w:t>
            </w:r>
          </w:p>
        </w:tc>
        <w:tc>
          <w:tcPr>
            <w:tcW w:w="1956" w:type="dxa"/>
            <w:tcBorders>
              <w:top w:val="single" w:color="auto" w:sz="2" w:space="0"/>
              <w:bottom w:val="single" w:color="000000" w:sz="12" w:space="0"/>
            </w:tcBorders>
            <w:shd w:val="clear" w:color="auto" w:fill="auto"/>
          </w:tcPr>
          <w:p w:rsidRPr="00CD67F2" w:rsidR="00CD67F2" w:rsidP="00443360" w:rsidRDefault="00CD67F2" w14:paraId="33204674" w14:textId="77777777">
            <w:pPr>
              <w:rPr>
                <w:b/>
                <w:bCs/>
              </w:rPr>
            </w:pPr>
            <w:r w:rsidRPr="00CD67F2">
              <w:rPr>
                <w:b/>
                <w:bCs/>
              </w:rPr>
              <w:t>Canopy Position</w:t>
            </w:r>
          </w:p>
        </w:tc>
      </w:tr>
      <w:tr w:rsidRPr="00CD67F2" w:rsidR="00CD67F2" w:rsidTr="00CD67F2" w14:paraId="5D9BEE44" w14:textId="77777777">
        <w:tc>
          <w:tcPr>
            <w:tcW w:w="1152" w:type="dxa"/>
            <w:tcBorders>
              <w:top w:val="single" w:color="000000" w:sz="12" w:space="0"/>
            </w:tcBorders>
            <w:shd w:val="clear" w:color="auto" w:fill="auto"/>
          </w:tcPr>
          <w:p w:rsidRPr="00CD67F2" w:rsidR="00CD67F2" w:rsidP="00443360" w:rsidRDefault="00CD67F2" w14:paraId="22318829" w14:textId="77777777">
            <w:pPr>
              <w:rPr>
                <w:bCs/>
              </w:rPr>
            </w:pPr>
            <w:r w:rsidRPr="00CD67F2">
              <w:rPr>
                <w:bCs/>
              </w:rPr>
              <w:t>SARCO</w:t>
            </w:r>
          </w:p>
        </w:tc>
        <w:tc>
          <w:tcPr>
            <w:tcW w:w="2280" w:type="dxa"/>
            <w:tcBorders>
              <w:top w:val="single" w:color="000000" w:sz="12" w:space="0"/>
            </w:tcBorders>
            <w:shd w:val="clear" w:color="auto" w:fill="auto"/>
          </w:tcPr>
          <w:p w:rsidRPr="00CD67F2" w:rsidR="00CD67F2" w:rsidP="00443360" w:rsidRDefault="00CD67F2" w14:paraId="61416130" w14:textId="77777777">
            <w:proofErr w:type="spellStart"/>
            <w:r w:rsidRPr="00CD67F2">
              <w:t>Sarcobatus</w:t>
            </w:r>
            <w:proofErr w:type="spellEnd"/>
          </w:p>
        </w:tc>
        <w:tc>
          <w:tcPr>
            <w:tcW w:w="1860" w:type="dxa"/>
            <w:tcBorders>
              <w:top w:val="single" w:color="000000" w:sz="12" w:space="0"/>
            </w:tcBorders>
            <w:shd w:val="clear" w:color="auto" w:fill="auto"/>
          </w:tcPr>
          <w:p w:rsidRPr="00CD67F2" w:rsidR="00CD67F2" w:rsidP="00443360" w:rsidRDefault="00CD67F2" w14:paraId="243A558A" w14:textId="77777777">
            <w:r w:rsidRPr="00CD67F2">
              <w:t>Greasewood</w:t>
            </w:r>
          </w:p>
        </w:tc>
        <w:tc>
          <w:tcPr>
            <w:tcW w:w="1956" w:type="dxa"/>
            <w:tcBorders>
              <w:top w:val="single" w:color="000000" w:sz="12" w:space="0"/>
            </w:tcBorders>
            <w:shd w:val="clear" w:color="auto" w:fill="auto"/>
          </w:tcPr>
          <w:p w:rsidRPr="00CD67F2" w:rsidR="00CD67F2" w:rsidP="00443360" w:rsidRDefault="00CD67F2" w14:paraId="6CF06692" w14:textId="77777777">
            <w:r w:rsidRPr="00CD67F2">
              <w:t>Upper</w:t>
            </w:r>
          </w:p>
        </w:tc>
      </w:tr>
      <w:tr w:rsidRPr="00CD67F2" w:rsidR="00CD67F2" w:rsidTr="00CD67F2" w14:paraId="375C939F" w14:textId="77777777">
        <w:tc>
          <w:tcPr>
            <w:tcW w:w="1152" w:type="dxa"/>
            <w:shd w:val="clear" w:color="auto" w:fill="auto"/>
          </w:tcPr>
          <w:p w:rsidRPr="00CD67F2" w:rsidR="00CD67F2" w:rsidP="00443360" w:rsidRDefault="00CD67F2" w14:paraId="421090E0" w14:textId="77777777">
            <w:pPr>
              <w:rPr>
                <w:bCs/>
              </w:rPr>
            </w:pPr>
            <w:r w:rsidRPr="00CD67F2">
              <w:rPr>
                <w:bCs/>
              </w:rPr>
              <w:t>DISTI</w:t>
            </w:r>
          </w:p>
        </w:tc>
        <w:tc>
          <w:tcPr>
            <w:tcW w:w="2280" w:type="dxa"/>
            <w:shd w:val="clear" w:color="auto" w:fill="auto"/>
          </w:tcPr>
          <w:p w:rsidRPr="00CD67F2" w:rsidR="00CD67F2" w:rsidP="00443360" w:rsidRDefault="00CD67F2" w14:paraId="1092C9FA" w14:textId="77777777">
            <w:proofErr w:type="spellStart"/>
            <w:r w:rsidRPr="00CD67F2">
              <w:t>Distichlis</w:t>
            </w:r>
            <w:proofErr w:type="spellEnd"/>
          </w:p>
        </w:tc>
        <w:tc>
          <w:tcPr>
            <w:tcW w:w="1860" w:type="dxa"/>
            <w:shd w:val="clear" w:color="auto" w:fill="auto"/>
          </w:tcPr>
          <w:p w:rsidRPr="00CD67F2" w:rsidR="00CD67F2" w:rsidP="00443360" w:rsidRDefault="00CD67F2" w14:paraId="6A5B452C" w14:textId="77777777">
            <w:proofErr w:type="spellStart"/>
            <w:r w:rsidRPr="00CD67F2">
              <w:t>Saltgrass</w:t>
            </w:r>
            <w:proofErr w:type="spellEnd"/>
          </w:p>
        </w:tc>
        <w:tc>
          <w:tcPr>
            <w:tcW w:w="1956" w:type="dxa"/>
            <w:shd w:val="clear" w:color="auto" w:fill="auto"/>
          </w:tcPr>
          <w:p w:rsidRPr="00CD67F2" w:rsidR="00CD67F2" w:rsidP="00443360" w:rsidRDefault="00CD67F2" w14:paraId="4A79A285" w14:textId="77777777">
            <w:r w:rsidRPr="00CD67F2">
              <w:t>Lower</w:t>
            </w:r>
          </w:p>
        </w:tc>
      </w:tr>
      <w:tr w:rsidRPr="00CD67F2" w:rsidR="00CD67F2" w:rsidTr="00CD67F2" w14:paraId="152B2A14" w14:textId="77777777">
        <w:tc>
          <w:tcPr>
            <w:tcW w:w="1152" w:type="dxa"/>
            <w:shd w:val="clear" w:color="auto" w:fill="auto"/>
          </w:tcPr>
          <w:p w:rsidRPr="00CD67F2" w:rsidR="00CD67F2" w:rsidP="00443360" w:rsidRDefault="00CD67F2" w14:paraId="7598034A" w14:textId="77777777">
            <w:pPr>
              <w:rPr>
                <w:bCs/>
              </w:rPr>
            </w:pPr>
            <w:r w:rsidRPr="00CD67F2">
              <w:rPr>
                <w:bCs/>
              </w:rPr>
              <w:t>SPAI</w:t>
            </w:r>
          </w:p>
        </w:tc>
        <w:tc>
          <w:tcPr>
            <w:tcW w:w="2280" w:type="dxa"/>
            <w:shd w:val="clear" w:color="auto" w:fill="auto"/>
          </w:tcPr>
          <w:p w:rsidRPr="00CD67F2" w:rsidR="00CD67F2" w:rsidP="00443360" w:rsidRDefault="00CD67F2" w14:paraId="63C3277D" w14:textId="77777777">
            <w:proofErr w:type="spellStart"/>
            <w:r w:rsidRPr="00CD67F2">
              <w:t>Sporobolus</w:t>
            </w:r>
            <w:proofErr w:type="spellEnd"/>
            <w:r w:rsidRPr="00CD67F2">
              <w:t xml:space="preserve"> </w:t>
            </w:r>
            <w:proofErr w:type="spellStart"/>
            <w:r w:rsidRPr="00CD67F2">
              <w:t>airoides</w:t>
            </w:r>
            <w:proofErr w:type="spellEnd"/>
          </w:p>
        </w:tc>
        <w:tc>
          <w:tcPr>
            <w:tcW w:w="1860" w:type="dxa"/>
            <w:shd w:val="clear" w:color="auto" w:fill="auto"/>
          </w:tcPr>
          <w:p w:rsidRPr="00CD67F2" w:rsidR="00CD67F2" w:rsidP="00443360" w:rsidRDefault="00CD67F2" w14:paraId="50CEDF1E" w14:textId="77777777">
            <w:r w:rsidRPr="00CD67F2">
              <w:t>Alkali sacaton</w:t>
            </w:r>
          </w:p>
        </w:tc>
        <w:tc>
          <w:tcPr>
            <w:tcW w:w="1956" w:type="dxa"/>
            <w:shd w:val="clear" w:color="auto" w:fill="auto"/>
          </w:tcPr>
          <w:p w:rsidRPr="00CD67F2" w:rsidR="00CD67F2" w:rsidP="00443360" w:rsidRDefault="00CD67F2" w14:paraId="2B5273A4" w14:textId="77777777">
            <w:r w:rsidRPr="00CD67F2">
              <w:t>Lower</w:t>
            </w:r>
          </w:p>
        </w:tc>
      </w:tr>
      <w:tr w:rsidRPr="00CD67F2" w:rsidR="00CD67F2" w:rsidTr="00CD67F2" w14:paraId="7573FF0C" w14:textId="77777777">
        <w:tc>
          <w:tcPr>
            <w:tcW w:w="1152" w:type="dxa"/>
            <w:shd w:val="clear" w:color="auto" w:fill="auto"/>
          </w:tcPr>
          <w:p w:rsidRPr="00CD67F2" w:rsidR="00CD67F2" w:rsidP="00443360" w:rsidRDefault="00CD67F2" w14:paraId="33FA1064" w14:textId="77777777">
            <w:pPr>
              <w:rPr>
                <w:bCs/>
              </w:rPr>
            </w:pPr>
            <w:r w:rsidRPr="00CD67F2">
              <w:rPr>
                <w:bCs/>
              </w:rPr>
              <w:t>LECI4</w:t>
            </w:r>
          </w:p>
        </w:tc>
        <w:tc>
          <w:tcPr>
            <w:tcW w:w="2280" w:type="dxa"/>
            <w:shd w:val="clear" w:color="auto" w:fill="auto"/>
          </w:tcPr>
          <w:p w:rsidRPr="00CD67F2" w:rsidR="00CD67F2" w:rsidP="00443360" w:rsidRDefault="00CD67F2" w14:paraId="1B539EFA" w14:textId="77777777">
            <w:proofErr w:type="spellStart"/>
            <w:r w:rsidRPr="00CD67F2">
              <w:t>Leymus</w:t>
            </w:r>
            <w:proofErr w:type="spellEnd"/>
            <w:r w:rsidRPr="00CD67F2">
              <w:t xml:space="preserve"> </w:t>
            </w:r>
            <w:proofErr w:type="spellStart"/>
            <w:r w:rsidRPr="00CD67F2">
              <w:t>cinereus</w:t>
            </w:r>
            <w:proofErr w:type="spellEnd"/>
          </w:p>
        </w:tc>
        <w:tc>
          <w:tcPr>
            <w:tcW w:w="1860" w:type="dxa"/>
            <w:shd w:val="clear" w:color="auto" w:fill="auto"/>
          </w:tcPr>
          <w:p w:rsidRPr="00CD67F2" w:rsidR="00CD67F2" w:rsidP="00443360" w:rsidRDefault="00CD67F2" w14:paraId="72069DB5" w14:textId="77777777">
            <w:r w:rsidRPr="00CD67F2">
              <w:t>Basin wildrye</w:t>
            </w:r>
          </w:p>
        </w:tc>
        <w:tc>
          <w:tcPr>
            <w:tcW w:w="1956" w:type="dxa"/>
            <w:shd w:val="clear" w:color="auto" w:fill="auto"/>
          </w:tcPr>
          <w:p w:rsidRPr="00CD67F2" w:rsidR="00CD67F2" w:rsidP="00443360" w:rsidRDefault="00CD67F2" w14:paraId="02DD0E23" w14:textId="77777777">
            <w:r w:rsidRPr="00CD67F2">
              <w:t>Lower</w:t>
            </w:r>
          </w:p>
        </w:tc>
      </w:tr>
    </w:tbl>
    <w:p w:rsidR="00CD67F2" w:rsidP="00CD67F2" w:rsidRDefault="00CD67F2" w14:paraId="7E0C6140" w14:textId="77777777"/>
    <w:p w:rsidR="00CD67F2" w:rsidP="00CD67F2" w:rsidRDefault="00CD67F2" w14:paraId="3BFBC89D" w14:textId="77777777">
      <w:pPr>
        <w:pStyle w:val="SClassInfoPara"/>
      </w:pPr>
      <w:r>
        <w:t>Description</w:t>
      </w:r>
    </w:p>
    <w:p w:rsidR="00CD67F2" w:rsidP="00CD67F2" w:rsidRDefault="00CD67F2" w14:paraId="454C0C52" w14:textId="6969967D">
      <w:r>
        <w:t>Greasewood shrubs have reached maturity</w:t>
      </w:r>
      <w:r w:rsidR="006C246C">
        <w:t xml:space="preserve"> </w:t>
      </w:r>
      <w:r>
        <w:t xml:space="preserve">and increase canopy closure. Perennial grasses will still be in the understory. </w:t>
      </w:r>
    </w:p>
    <w:p w:rsidR="00CD67F2" w:rsidP="00CD67F2" w:rsidRDefault="00CD67F2" w14:paraId="1181851A"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20</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520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0.0075</w:t>
            </w:r>
          </w:p>
        </w:tc>
        <w:tc>
          <w:p>
            <w:pPr>
              <w:jc w:val="center"/>
            </w:pPr>
            <w:r>
              <w:rPr>
                <w:sz w:val="20"/>
              </w:rPr>
              <w:t>133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0.0075</w:t>
            </w:r>
          </w:p>
        </w:tc>
        <w:tc>
          <w:p>
            <w:pPr>
              <w:jc w:val="center"/>
            </w:pPr>
            <w:r>
              <w:rPr>
                <w:sz w:val="20"/>
              </w:rPr>
              <w:t>133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D67F2" w:rsidP="00CD67F2" w:rsidRDefault="00CD67F2" w14:paraId="7FEED14C" w14:textId="77777777">
      <w:r>
        <w:t xml:space="preserve">Anderson, M.D. 2004. </w:t>
      </w:r>
      <w:proofErr w:type="spellStart"/>
      <w:r>
        <w:t>Sarcobatus</w:t>
      </w:r>
      <w:proofErr w:type="spellEnd"/>
      <w:r>
        <w:t xml:space="preserve"> </w:t>
      </w:r>
      <w:proofErr w:type="spellStart"/>
      <w:r>
        <w:t>vermiculatus</w:t>
      </w:r>
      <w:proofErr w:type="spellEnd"/>
      <w:r>
        <w:t xml:space="preserve">. In: Fire Effects Information System, [Online]. USDA Forest Service, Rocky Mountain Research Station, Fire Sciences Laboratory (Producer). Available: http://www.fs.fed.us/database/feis/ [2005, February 22]. </w:t>
      </w:r>
    </w:p>
    <w:p w:rsidR="00CD67F2" w:rsidP="00CD67F2" w:rsidRDefault="00CD67F2" w14:paraId="07E0608D" w14:textId="77777777"/>
    <w:p w:rsidR="00CD67F2" w:rsidP="00CD67F2" w:rsidRDefault="00CD67F2" w14:paraId="45E4B227" w14:textId="77777777">
      <w:r>
        <w:t>Blaisdell, J.P. and R.C. Holmgren. 1984. Managing intermountain rangelands-salt-desert shrub ranges. General Technical Report INT-163. USDA Forest Service, Intermountain Forest and Range Experiment Station, Ogden, UT. 52 pp.</w:t>
      </w:r>
    </w:p>
    <w:p w:rsidR="00CD67F2" w:rsidP="00CD67F2" w:rsidRDefault="00CD67F2" w14:paraId="71934D18" w14:textId="77777777"/>
    <w:p w:rsidR="00A77EB2" w:rsidP="00A77EB2" w:rsidRDefault="00A77EB2" w14:paraId="7D468051" w14:textId="272CC1D0">
      <w:r>
        <w:t>Colorado Natural Heritage Program. 2006. Central Shortgrass Prairie Ecoregional Assessment: Terrestrial Ecological Systems Descriptions and Integrity Guidelines of the</w:t>
      </w:r>
      <w:r w:rsidR="00CB633B">
        <w:t xml:space="preserve"> </w:t>
      </w:r>
      <w:r>
        <w:t>Central Shortgrass Prairie Ecoregion.</w:t>
      </w:r>
    </w:p>
    <w:p w:rsidR="00A77EB2" w:rsidP="00CD67F2" w:rsidRDefault="00A77EB2" w14:paraId="1A880EDC" w14:textId="77777777"/>
    <w:p w:rsidR="00CD67F2" w:rsidP="00CD67F2" w:rsidRDefault="00CD67F2" w14:paraId="3B018423" w14:textId="77777777">
      <w:r>
        <w:t xml:space="preserve">Knight, D.H. 1994. Mountains and plains: Ecology of Wyoming landscapes. Yale University Press, New Haven, MA. 338 pp. </w:t>
      </w:r>
    </w:p>
    <w:p w:rsidR="00CD67F2" w:rsidP="00CD67F2" w:rsidRDefault="00CD67F2" w14:paraId="4436F447" w14:textId="77777777"/>
    <w:p w:rsidR="00CD67F2" w:rsidP="00CD67F2" w:rsidRDefault="00CD67F2" w14:paraId="0B461F2A" w14:textId="77777777">
      <w:r>
        <w:t>NatureServe. 2007. International Ecological Classification Standard: Terrestrial Ecological Classifications. NatureServe Central Databases. Arlington, VA. Data current as of 10 February 2007.</w:t>
      </w:r>
    </w:p>
    <w:p w:rsidR="00CD67F2" w:rsidP="00CD67F2" w:rsidRDefault="00CD67F2" w14:paraId="1C2639CB" w14:textId="77777777"/>
    <w:p w:rsidR="00CB0F7E" w:rsidP="00CB0F7E" w:rsidRDefault="00CB0F7E" w14:paraId="240C5E60" w14:textId="77777777">
      <w:r>
        <w:t>Risser, P.G. 1990. Landscape processes and the vegetation of the North American grassland. Pages 133-146 in: S.L. Collins and L.L. Wallace, eds. Fire in North American tallgrass prairies. Norman, OK: University of Oklahoma Press.</w:t>
      </w:r>
    </w:p>
    <w:p w:rsidR="00CB0F7E" w:rsidP="00CD67F2" w:rsidRDefault="00CB0F7E" w14:paraId="4D85E0C2" w14:textId="77777777"/>
    <w:p w:rsidR="00CD67F2" w:rsidP="00CD67F2" w:rsidRDefault="00CD67F2" w14:paraId="0183E8AE" w14:textId="77777777">
      <w:r>
        <w:t>West, N.E. 1983b. Intermountain salt desert shrublands. Pages 375-397 in: N.E. West, editor. Temperate deserts and semi-deserts. Ecosystems of the world, Volume 5. Elsevier Publishing Company, Amsterdam.</w:t>
      </w:r>
    </w:p>
    <w:p w:rsidRPr="00A43E41" w:rsidR="004D5F12" w:rsidP="00CD67F2" w:rsidRDefault="004D5F12" w14:paraId="3C821D1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A9DB4" w14:textId="77777777" w:rsidR="007A56D3" w:rsidRDefault="007A56D3">
      <w:r>
        <w:separator/>
      </w:r>
    </w:p>
  </w:endnote>
  <w:endnote w:type="continuationSeparator" w:id="0">
    <w:p w14:paraId="331D191A" w14:textId="77777777" w:rsidR="007A56D3" w:rsidRDefault="007A56D3">
      <w:r>
        <w:continuationSeparator/>
      </w:r>
    </w:p>
  </w:endnote>
  <w:endnote w:type="continuationNotice" w:id="1">
    <w:p w14:paraId="2DF7C72C" w14:textId="77777777" w:rsidR="007A56D3" w:rsidRDefault="007A5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1EC94" w14:textId="77777777" w:rsidR="00CD67F2" w:rsidRDefault="00CD67F2" w:rsidP="00CD67F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96F4F" w14:textId="77777777" w:rsidR="007A56D3" w:rsidRDefault="007A56D3">
      <w:r>
        <w:separator/>
      </w:r>
    </w:p>
  </w:footnote>
  <w:footnote w:type="continuationSeparator" w:id="0">
    <w:p w14:paraId="1C1D322B" w14:textId="77777777" w:rsidR="007A56D3" w:rsidRDefault="007A56D3">
      <w:r>
        <w:continuationSeparator/>
      </w:r>
    </w:p>
  </w:footnote>
  <w:footnote w:type="continuationNotice" w:id="1">
    <w:p w14:paraId="390B503A" w14:textId="77777777" w:rsidR="007A56D3" w:rsidRDefault="007A56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97B88" w14:textId="77777777" w:rsidR="00A43E41" w:rsidRDefault="00A43E41" w:rsidP="00CD67F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F2"/>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678"/>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2CE5"/>
    <w:rsid w:val="0010237B"/>
    <w:rsid w:val="00102923"/>
    <w:rsid w:val="00103D06"/>
    <w:rsid w:val="001051B6"/>
    <w:rsid w:val="0010610A"/>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6A90"/>
    <w:rsid w:val="00207C1D"/>
    <w:rsid w:val="002103D4"/>
    <w:rsid w:val="00210B26"/>
    <w:rsid w:val="002115F7"/>
    <w:rsid w:val="00211881"/>
    <w:rsid w:val="00216A9D"/>
    <w:rsid w:val="00221A87"/>
    <w:rsid w:val="00222F42"/>
    <w:rsid w:val="00227B1B"/>
    <w:rsid w:val="00231FCD"/>
    <w:rsid w:val="002373C6"/>
    <w:rsid w:val="00240CE1"/>
    <w:rsid w:val="00241698"/>
    <w:rsid w:val="0024318D"/>
    <w:rsid w:val="002553D4"/>
    <w:rsid w:val="0025768B"/>
    <w:rsid w:val="00260279"/>
    <w:rsid w:val="002618B0"/>
    <w:rsid w:val="00265072"/>
    <w:rsid w:val="0026678D"/>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26E4"/>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17F0F"/>
    <w:rsid w:val="004243CD"/>
    <w:rsid w:val="00426BEB"/>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E69CD"/>
    <w:rsid w:val="004F1BBF"/>
    <w:rsid w:val="004F20C6"/>
    <w:rsid w:val="004F510A"/>
    <w:rsid w:val="004F5DE6"/>
    <w:rsid w:val="004F7CCB"/>
    <w:rsid w:val="00500764"/>
    <w:rsid w:val="00503E44"/>
    <w:rsid w:val="005071BC"/>
    <w:rsid w:val="005073AE"/>
    <w:rsid w:val="0051094E"/>
    <w:rsid w:val="00511556"/>
    <w:rsid w:val="00512636"/>
    <w:rsid w:val="0051392A"/>
    <w:rsid w:val="00516053"/>
    <w:rsid w:val="00522705"/>
    <w:rsid w:val="00522769"/>
    <w:rsid w:val="00522DA8"/>
    <w:rsid w:val="00525AF4"/>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2C3"/>
    <w:rsid w:val="005B67DD"/>
    <w:rsid w:val="005C123F"/>
    <w:rsid w:val="005C15AE"/>
    <w:rsid w:val="005C2928"/>
    <w:rsid w:val="005C4307"/>
    <w:rsid w:val="005C475F"/>
    <w:rsid w:val="005C5A03"/>
    <w:rsid w:val="005C7740"/>
    <w:rsid w:val="005D18A7"/>
    <w:rsid w:val="005D1E26"/>
    <w:rsid w:val="005D30CC"/>
    <w:rsid w:val="005D4FF5"/>
    <w:rsid w:val="005D5597"/>
    <w:rsid w:val="005E152D"/>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14E"/>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246C"/>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073F4"/>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A56D3"/>
    <w:rsid w:val="007B0A0B"/>
    <w:rsid w:val="007B2B17"/>
    <w:rsid w:val="007B2CA6"/>
    <w:rsid w:val="007B3B3A"/>
    <w:rsid w:val="007B55A2"/>
    <w:rsid w:val="007B751A"/>
    <w:rsid w:val="007C1BBF"/>
    <w:rsid w:val="007C3727"/>
    <w:rsid w:val="007C77FA"/>
    <w:rsid w:val="007C7AF3"/>
    <w:rsid w:val="007D1439"/>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6D64"/>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5AEF"/>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9F6DDE"/>
    <w:rsid w:val="00A055FD"/>
    <w:rsid w:val="00A05D93"/>
    <w:rsid w:val="00A06B25"/>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77EB2"/>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0F82"/>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0F7E"/>
    <w:rsid w:val="00CB1D28"/>
    <w:rsid w:val="00CB52B7"/>
    <w:rsid w:val="00CB5DAC"/>
    <w:rsid w:val="00CB633B"/>
    <w:rsid w:val="00CB6E9B"/>
    <w:rsid w:val="00CC65D7"/>
    <w:rsid w:val="00CD67F2"/>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335BF"/>
    <w:rsid w:val="00E44DBF"/>
    <w:rsid w:val="00E5208B"/>
    <w:rsid w:val="00E537D9"/>
    <w:rsid w:val="00E55782"/>
    <w:rsid w:val="00E61F9B"/>
    <w:rsid w:val="00E67C54"/>
    <w:rsid w:val="00E741B2"/>
    <w:rsid w:val="00E75D01"/>
    <w:rsid w:val="00E77F24"/>
    <w:rsid w:val="00E81752"/>
    <w:rsid w:val="00E83022"/>
    <w:rsid w:val="00E834F3"/>
    <w:rsid w:val="00E86BED"/>
    <w:rsid w:val="00E9262C"/>
    <w:rsid w:val="00E92E67"/>
    <w:rsid w:val="00E94483"/>
    <w:rsid w:val="00E95530"/>
    <w:rsid w:val="00E97299"/>
    <w:rsid w:val="00EA0545"/>
    <w:rsid w:val="00EB53DC"/>
    <w:rsid w:val="00EB68AE"/>
    <w:rsid w:val="00EC4A14"/>
    <w:rsid w:val="00ED013A"/>
    <w:rsid w:val="00ED3436"/>
    <w:rsid w:val="00ED69E5"/>
    <w:rsid w:val="00EE7580"/>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4DF415"/>
  <w15:docId w15:val="{9F6AA064-DDD3-44FD-9F67-F84CDCAF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B633B"/>
    <w:rPr>
      <w:sz w:val="16"/>
      <w:szCs w:val="16"/>
    </w:rPr>
  </w:style>
  <w:style w:type="paragraph" w:styleId="CommentText">
    <w:name w:val="annotation text"/>
    <w:basedOn w:val="Normal"/>
    <w:link w:val="CommentTextChar"/>
    <w:uiPriority w:val="99"/>
    <w:semiHidden/>
    <w:unhideWhenUsed/>
    <w:rsid w:val="00CB633B"/>
    <w:rPr>
      <w:sz w:val="20"/>
      <w:szCs w:val="20"/>
    </w:rPr>
  </w:style>
  <w:style w:type="character" w:customStyle="1" w:styleId="CommentTextChar">
    <w:name w:val="Comment Text Char"/>
    <w:basedOn w:val="DefaultParagraphFont"/>
    <w:link w:val="CommentText"/>
    <w:uiPriority w:val="99"/>
    <w:semiHidden/>
    <w:rsid w:val="00CB633B"/>
  </w:style>
  <w:style w:type="paragraph" w:styleId="CommentSubject">
    <w:name w:val="annotation subject"/>
    <w:basedOn w:val="CommentText"/>
    <w:next w:val="CommentText"/>
    <w:link w:val="CommentSubjectChar"/>
    <w:uiPriority w:val="99"/>
    <w:semiHidden/>
    <w:unhideWhenUsed/>
    <w:rsid w:val="00CB633B"/>
    <w:rPr>
      <w:b/>
      <w:bCs/>
    </w:rPr>
  </w:style>
  <w:style w:type="character" w:customStyle="1" w:styleId="CommentSubjectChar">
    <w:name w:val="Comment Subject Char"/>
    <w:basedOn w:val="CommentTextChar"/>
    <w:link w:val="CommentSubject"/>
    <w:uiPriority w:val="99"/>
    <w:semiHidden/>
    <w:rsid w:val="00CB633B"/>
    <w:rPr>
      <w:b/>
      <w:bCs/>
    </w:rPr>
  </w:style>
  <w:style w:type="paragraph" w:styleId="BalloonText">
    <w:name w:val="Balloon Text"/>
    <w:basedOn w:val="Normal"/>
    <w:link w:val="BalloonTextChar"/>
    <w:uiPriority w:val="99"/>
    <w:semiHidden/>
    <w:unhideWhenUsed/>
    <w:rsid w:val="00CB633B"/>
    <w:rPr>
      <w:rFonts w:ascii="Tahoma" w:hAnsi="Tahoma" w:cs="Tahoma"/>
      <w:sz w:val="16"/>
      <w:szCs w:val="16"/>
    </w:rPr>
  </w:style>
  <w:style w:type="character" w:customStyle="1" w:styleId="BalloonTextChar">
    <w:name w:val="Balloon Text Char"/>
    <w:basedOn w:val="DefaultParagraphFont"/>
    <w:link w:val="BalloonText"/>
    <w:uiPriority w:val="99"/>
    <w:semiHidden/>
    <w:rsid w:val="00CB633B"/>
    <w:rPr>
      <w:rFonts w:ascii="Tahoma" w:hAnsi="Tahoma" w:cs="Tahoma"/>
      <w:sz w:val="16"/>
      <w:szCs w:val="16"/>
    </w:rPr>
  </w:style>
  <w:style w:type="paragraph" w:styleId="ListParagraph">
    <w:name w:val="List Paragraph"/>
    <w:basedOn w:val="Normal"/>
    <w:uiPriority w:val="34"/>
    <w:qFormat/>
    <w:rsid w:val="007073F4"/>
    <w:pPr>
      <w:ind w:left="720"/>
    </w:pPr>
    <w:rPr>
      <w:rFonts w:ascii="Calibri" w:eastAsiaTheme="minorHAnsi" w:hAnsi="Calibri"/>
      <w:sz w:val="22"/>
      <w:szCs w:val="22"/>
    </w:rPr>
  </w:style>
  <w:style w:type="character" w:styleId="Hyperlink">
    <w:name w:val="Hyperlink"/>
    <w:basedOn w:val="DefaultParagraphFont"/>
    <w:rsid w:val="007073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7222">
      <w:bodyDiv w:val="1"/>
      <w:marLeft w:val="0"/>
      <w:marRight w:val="0"/>
      <w:marTop w:val="0"/>
      <w:marBottom w:val="0"/>
      <w:divBdr>
        <w:top w:val="none" w:sz="0" w:space="0" w:color="auto"/>
        <w:left w:val="none" w:sz="0" w:space="0" w:color="auto"/>
        <w:bottom w:val="none" w:sz="0" w:space="0" w:color="auto"/>
        <w:right w:val="none" w:sz="0" w:space="0" w:color="auto"/>
      </w:divBdr>
    </w:div>
    <w:div w:id="35411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2014-08-21T14:31:00Z</cp:lastPrinted>
  <dcterms:created xsi:type="dcterms:W3CDTF">2017-11-14T19:26:00Z</dcterms:created>
  <dcterms:modified xsi:type="dcterms:W3CDTF">2018-06-15T13:38:00Z</dcterms:modified>
</cp:coreProperties>
</file>