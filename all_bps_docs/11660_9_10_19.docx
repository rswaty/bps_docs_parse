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204" w:rsidP="00A40204" w:rsidRDefault="00A40204" w14:paraId="2D3592A5" w14:textId="17BEDBBB">
      <w:pPr>
        <w:pStyle w:val="BpSTitle"/>
      </w:pPr>
      <w:r>
        <w:t>11660</w:t>
      </w:r>
    </w:p>
    <w:p w:rsidR="00A40204" w:rsidP="00A40204" w:rsidRDefault="00A40204" w14:paraId="7B479409" w14:textId="77777777">
      <w:pPr>
        <w:pStyle w:val="BpSTitle"/>
      </w:pPr>
      <w:r>
        <w:t>Middle Rocky Mountain Montane Douglas-fir Forest and Woodland</w:t>
      </w:r>
    </w:p>
    <w:p w:rsidR="00A40204" w:rsidP="00A40204" w:rsidRDefault="00A40204" w14:paraId="04072425" w14:textId="5C0E8B8C">
      <w:r>
        <w:t xmlns:w="http://schemas.openxmlformats.org/wordprocessingml/2006/main">BpS Model/Description Version: Aug. 2020</w:t>
      </w:r>
      <w:r>
        <w:tab/>
      </w:r>
      <w:r>
        <w:tab/>
      </w:r>
      <w:r>
        <w:tab/>
      </w:r>
      <w:r>
        <w:tab/>
      </w:r>
      <w:r>
        <w:tab/>
      </w:r>
      <w:r>
        <w:tab/>
      </w:r>
      <w:r>
        <w:tab/>
      </w:r>
    </w:p>
    <w:p w:rsidR="00A40204" w:rsidP="00A40204" w:rsidRDefault="00A40204" w14:paraId="2102511F" w14:textId="77777777"/>
    <w:tbl>
      <w:tblPr>
        <w:tblW w:w="87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04"/>
        <w:gridCol w:w="2544"/>
        <w:gridCol w:w="1716"/>
        <w:gridCol w:w="2196"/>
      </w:tblGrid>
      <w:tr w:rsidRPr="00A40204" w:rsidR="00A40204" w:rsidTr="00A40204" w14:paraId="4CD170B3" w14:textId="77777777">
        <w:tc>
          <w:tcPr>
            <w:tcW w:w="2304" w:type="dxa"/>
            <w:tcBorders>
              <w:top w:val="single" w:color="auto" w:sz="2" w:space="0"/>
              <w:left w:val="single" w:color="auto" w:sz="12" w:space="0"/>
              <w:bottom w:val="single" w:color="000000" w:sz="12" w:space="0"/>
            </w:tcBorders>
            <w:shd w:val="clear" w:color="auto" w:fill="auto"/>
          </w:tcPr>
          <w:p w:rsidRPr="00A40204" w:rsidR="00A40204" w:rsidP="006E3094" w:rsidRDefault="00A40204" w14:paraId="70EED625" w14:textId="77777777">
            <w:pPr>
              <w:rPr>
                <w:b/>
                <w:bCs/>
              </w:rPr>
            </w:pPr>
            <w:r w:rsidRPr="00A40204">
              <w:rPr>
                <w:b/>
                <w:bCs/>
              </w:rPr>
              <w:t>Modelers</w:t>
            </w:r>
          </w:p>
        </w:tc>
        <w:tc>
          <w:tcPr>
            <w:tcW w:w="2544" w:type="dxa"/>
            <w:tcBorders>
              <w:top w:val="single" w:color="auto" w:sz="2" w:space="0"/>
              <w:bottom w:val="single" w:color="000000" w:sz="12" w:space="0"/>
              <w:right w:val="single" w:color="000000" w:sz="12" w:space="0"/>
            </w:tcBorders>
            <w:shd w:val="clear" w:color="auto" w:fill="auto"/>
          </w:tcPr>
          <w:p w:rsidRPr="00A40204" w:rsidR="00A40204" w:rsidP="006E3094" w:rsidRDefault="00A40204" w14:paraId="159A3903" w14:textId="77777777">
            <w:pPr>
              <w:rPr>
                <w:b/>
                <w:bCs/>
              </w:rPr>
            </w:pPr>
          </w:p>
        </w:tc>
        <w:tc>
          <w:tcPr>
            <w:tcW w:w="1716" w:type="dxa"/>
            <w:tcBorders>
              <w:top w:val="single" w:color="auto" w:sz="2" w:space="0"/>
              <w:left w:val="single" w:color="000000" w:sz="12" w:space="0"/>
              <w:bottom w:val="single" w:color="000000" w:sz="12" w:space="0"/>
            </w:tcBorders>
            <w:shd w:val="clear" w:color="auto" w:fill="auto"/>
          </w:tcPr>
          <w:p w:rsidRPr="00A40204" w:rsidR="00A40204" w:rsidP="006E3094" w:rsidRDefault="00A40204" w14:paraId="5889ED66" w14:textId="77777777">
            <w:pPr>
              <w:rPr>
                <w:b/>
                <w:bCs/>
              </w:rPr>
            </w:pPr>
            <w:r w:rsidRPr="00A40204">
              <w:rPr>
                <w:b/>
                <w:bCs/>
              </w:rPr>
              <w:t>Reviewers</w:t>
            </w:r>
          </w:p>
        </w:tc>
        <w:tc>
          <w:tcPr>
            <w:tcW w:w="2196" w:type="dxa"/>
            <w:tcBorders>
              <w:top w:val="single" w:color="auto" w:sz="2" w:space="0"/>
              <w:bottom w:val="single" w:color="000000" w:sz="12" w:space="0"/>
            </w:tcBorders>
            <w:shd w:val="clear" w:color="auto" w:fill="auto"/>
          </w:tcPr>
          <w:p w:rsidRPr="00A40204" w:rsidR="00A40204" w:rsidP="006E3094" w:rsidRDefault="00A40204" w14:paraId="3E653C92" w14:textId="77777777">
            <w:pPr>
              <w:rPr>
                <w:b/>
                <w:bCs/>
              </w:rPr>
            </w:pPr>
          </w:p>
        </w:tc>
      </w:tr>
      <w:tr w:rsidRPr="00A40204" w:rsidR="00A40204" w:rsidTr="00A40204" w14:paraId="7213B312" w14:textId="77777777">
        <w:tc>
          <w:tcPr>
            <w:tcW w:w="2304" w:type="dxa"/>
            <w:tcBorders>
              <w:top w:val="single" w:color="000000" w:sz="12" w:space="0"/>
              <w:left w:val="single" w:color="auto" w:sz="12" w:space="0"/>
            </w:tcBorders>
            <w:shd w:val="clear" w:color="auto" w:fill="auto"/>
          </w:tcPr>
          <w:p w:rsidRPr="00A40204" w:rsidR="00A40204" w:rsidP="006E3094" w:rsidRDefault="00A40204" w14:paraId="19DD5DB1" w14:textId="77777777">
            <w:pPr>
              <w:rPr>
                <w:bCs/>
              </w:rPr>
            </w:pPr>
            <w:r w:rsidRPr="00A40204">
              <w:rPr>
                <w:bCs/>
              </w:rPr>
              <w:t>Steve Rust</w:t>
            </w:r>
          </w:p>
        </w:tc>
        <w:tc>
          <w:tcPr>
            <w:tcW w:w="2544" w:type="dxa"/>
            <w:tcBorders>
              <w:top w:val="single" w:color="000000" w:sz="12" w:space="0"/>
              <w:right w:val="single" w:color="000000" w:sz="12" w:space="0"/>
            </w:tcBorders>
            <w:shd w:val="clear" w:color="auto" w:fill="auto"/>
          </w:tcPr>
          <w:p w:rsidRPr="00A40204" w:rsidR="00A40204" w:rsidP="006E3094" w:rsidRDefault="00A40204" w14:paraId="5C6020E5" w14:textId="77777777">
            <w:r w:rsidRPr="00A40204">
              <w:t>srust@idfg.idaho.gov</w:t>
            </w:r>
          </w:p>
        </w:tc>
        <w:tc>
          <w:tcPr>
            <w:tcW w:w="1716" w:type="dxa"/>
            <w:tcBorders>
              <w:top w:val="single" w:color="000000" w:sz="12" w:space="0"/>
              <w:left w:val="single" w:color="000000" w:sz="12" w:space="0"/>
            </w:tcBorders>
            <w:shd w:val="clear" w:color="auto" w:fill="auto"/>
          </w:tcPr>
          <w:p w:rsidRPr="00A40204" w:rsidR="00A40204" w:rsidP="006E3094" w:rsidRDefault="00A40204" w14:paraId="6EDAE9F9" w14:textId="77777777">
            <w:proofErr w:type="spellStart"/>
            <w:r w:rsidRPr="00A40204">
              <w:t>Rolan</w:t>
            </w:r>
            <w:proofErr w:type="spellEnd"/>
            <w:r w:rsidRPr="00A40204">
              <w:t xml:space="preserve"> Becker</w:t>
            </w:r>
          </w:p>
        </w:tc>
        <w:tc>
          <w:tcPr>
            <w:tcW w:w="2196" w:type="dxa"/>
            <w:tcBorders>
              <w:top w:val="single" w:color="000000" w:sz="12" w:space="0"/>
            </w:tcBorders>
            <w:shd w:val="clear" w:color="auto" w:fill="auto"/>
          </w:tcPr>
          <w:p w:rsidRPr="00A40204" w:rsidR="00A40204" w:rsidP="006E3094" w:rsidRDefault="00A40204" w14:paraId="5F4EEE2A" w14:textId="77777777">
            <w:r w:rsidRPr="00A40204">
              <w:t>rolanb@cskt.org</w:t>
            </w:r>
          </w:p>
        </w:tc>
      </w:tr>
      <w:tr w:rsidRPr="00A40204" w:rsidR="00A40204" w:rsidTr="00A40204" w14:paraId="1183D2FA" w14:textId="77777777">
        <w:tc>
          <w:tcPr>
            <w:tcW w:w="2304" w:type="dxa"/>
            <w:tcBorders>
              <w:left w:val="single" w:color="auto" w:sz="12" w:space="0"/>
            </w:tcBorders>
            <w:shd w:val="clear" w:color="auto" w:fill="auto"/>
          </w:tcPr>
          <w:p w:rsidRPr="00A40204" w:rsidR="00A40204" w:rsidP="006E3094" w:rsidRDefault="00A40204" w14:paraId="78C9B65E" w14:textId="77777777">
            <w:pPr>
              <w:rPr>
                <w:bCs/>
              </w:rPr>
            </w:pPr>
            <w:r w:rsidRPr="00A40204">
              <w:rPr>
                <w:bCs/>
              </w:rPr>
              <w:t>Kathy Geier-Hayes</w:t>
            </w:r>
          </w:p>
        </w:tc>
        <w:tc>
          <w:tcPr>
            <w:tcW w:w="2544" w:type="dxa"/>
            <w:tcBorders>
              <w:right w:val="single" w:color="000000" w:sz="12" w:space="0"/>
            </w:tcBorders>
            <w:shd w:val="clear" w:color="auto" w:fill="auto"/>
          </w:tcPr>
          <w:p w:rsidRPr="00A40204" w:rsidR="00A40204" w:rsidP="006E3094" w:rsidRDefault="00A40204" w14:paraId="6D662583" w14:textId="77777777">
            <w:r w:rsidRPr="00A40204">
              <w:t>kgeierhayes@fs.fed.us</w:t>
            </w:r>
          </w:p>
        </w:tc>
        <w:tc>
          <w:tcPr>
            <w:tcW w:w="1716" w:type="dxa"/>
            <w:tcBorders>
              <w:left w:val="single" w:color="000000" w:sz="12" w:space="0"/>
            </w:tcBorders>
            <w:shd w:val="clear" w:color="auto" w:fill="auto"/>
          </w:tcPr>
          <w:p w:rsidRPr="00A40204" w:rsidR="00A40204" w:rsidP="006E3094" w:rsidRDefault="00A40204" w14:paraId="02BA0C0D" w14:textId="77777777">
            <w:r w:rsidRPr="00A40204">
              <w:t xml:space="preserve">Ed </w:t>
            </w:r>
            <w:proofErr w:type="spellStart"/>
            <w:r w:rsidRPr="00A40204">
              <w:t>Lieser</w:t>
            </w:r>
            <w:proofErr w:type="spellEnd"/>
          </w:p>
        </w:tc>
        <w:tc>
          <w:tcPr>
            <w:tcW w:w="2196" w:type="dxa"/>
            <w:shd w:val="clear" w:color="auto" w:fill="auto"/>
          </w:tcPr>
          <w:p w:rsidRPr="00A40204" w:rsidR="00A40204" w:rsidP="006E3094" w:rsidRDefault="00A40204" w14:paraId="366D1322" w14:textId="77777777">
            <w:r w:rsidRPr="00A40204">
              <w:t>elieser@fs.fed.us</w:t>
            </w:r>
          </w:p>
        </w:tc>
      </w:tr>
      <w:tr w:rsidRPr="00A40204" w:rsidR="00A40204" w:rsidTr="00A40204" w14:paraId="71F4986A" w14:textId="77777777">
        <w:tc>
          <w:tcPr>
            <w:tcW w:w="2304" w:type="dxa"/>
            <w:tcBorders>
              <w:left w:val="single" w:color="auto" w:sz="12" w:space="0"/>
              <w:bottom w:val="single" w:color="auto" w:sz="2" w:space="0"/>
            </w:tcBorders>
            <w:shd w:val="clear" w:color="auto" w:fill="auto"/>
          </w:tcPr>
          <w:p w:rsidRPr="00A40204" w:rsidR="00A40204" w:rsidP="006E3094" w:rsidRDefault="00A40204" w14:paraId="09418037" w14:textId="77777777">
            <w:pPr>
              <w:rPr>
                <w:bCs/>
              </w:rPr>
            </w:pPr>
            <w:r w:rsidRPr="00A40204">
              <w:rPr>
                <w:bCs/>
              </w:rPr>
              <w:t>Susan Miller</w:t>
            </w:r>
          </w:p>
        </w:tc>
        <w:tc>
          <w:tcPr>
            <w:tcW w:w="2544" w:type="dxa"/>
            <w:tcBorders>
              <w:right w:val="single" w:color="000000" w:sz="12" w:space="0"/>
            </w:tcBorders>
            <w:shd w:val="clear" w:color="auto" w:fill="auto"/>
          </w:tcPr>
          <w:p w:rsidRPr="00A40204" w:rsidR="00A40204" w:rsidP="006E3094" w:rsidRDefault="00A40204" w14:paraId="30E064B8" w14:textId="77777777">
            <w:r w:rsidRPr="00A40204">
              <w:t>smiller03@fs.fed.us</w:t>
            </w:r>
          </w:p>
        </w:tc>
        <w:tc>
          <w:tcPr>
            <w:tcW w:w="1716" w:type="dxa"/>
            <w:tcBorders>
              <w:left w:val="single" w:color="000000" w:sz="12" w:space="0"/>
              <w:bottom w:val="single" w:color="auto" w:sz="2" w:space="0"/>
            </w:tcBorders>
            <w:shd w:val="clear" w:color="auto" w:fill="auto"/>
          </w:tcPr>
          <w:p w:rsidRPr="00A40204" w:rsidR="00A40204" w:rsidP="006E3094" w:rsidRDefault="00A40204" w14:paraId="2B84BD2A" w14:textId="77777777">
            <w:r w:rsidRPr="00A40204">
              <w:t>Cathy Stewart</w:t>
            </w:r>
          </w:p>
        </w:tc>
        <w:tc>
          <w:tcPr>
            <w:tcW w:w="2196" w:type="dxa"/>
            <w:shd w:val="clear" w:color="auto" w:fill="auto"/>
          </w:tcPr>
          <w:p w:rsidRPr="00A40204" w:rsidR="00A40204" w:rsidP="006E3094" w:rsidRDefault="00A40204" w14:paraId="1E59B154" w14:textId="77777777">
            <w:r w:rsidRPr="00A40204">
              <w:t>cstewart@fs.fed.us</w:t>
            </w:r>
          </w:p>
        </w:tc>
      </w:tr>
    </w:tbl>
    <w:p w:rsidR="00A40204" w:rsidP="00A40204" w:rsidRDefault="00A40204" w14:paraId="4F87FD7D" w14:textId="77777777"/>
    <w:p w:rsidR="00962C91" w:rsidP="00A40204" w:rsidRDefault="00962C91" w14:paraId="77859275" w14:textId="77777777">
      <w:pPr>
        <w:pStyle w:val="InfoPara"/>
      </w:pPr>
      <w:r>
        <w:t xml:space="preserve">Reviewer: </w:t>
      </w:r>
      <w:r w:rsidRPr="00962C91">
        <w:rPr>
          <w:b w:val="0"/>
        </w:rPr>
        <w:t>Kerry Kemp</w:t>
      </w:r>
    </w:p>
    <w:p w:rsidR="00A40204" w:rsidP="00A40204" w:rsidRDefault="00A40204" w14:paraId="2F147C4D" w14:textId="3E705BFB">
      <w:pPr>
        <w:pStyle w:val="InfoPara"/>
      </w:pPr>
      <w:r>
        <w:t>Vegetation Type</w:t>
      </w:r>
    </w:p>
    <w:p w:rsidR="00A40204" w:rsidP="00A40204" w:rsidRDefault="00A40204" w14:paraId="3FF17249" w14:textId="77777777">
      <w:r>
        <w:t>Forest and Woodland</w:t>
      </w:r>
    </w:p>
    <w:p w:rsidR="00A40204" w:rsidP="00A40204" w:rsidRDefault="00A40204" w14:paraId="2CBA2BF8" w14:textId="77777777">
      <w:pPr>
        <w:pStyle w:val="InfoPara"/>
      </w:pPr>
      <w:r>
        <w:t>Map Zones</w:t>
      </w:r>
    </w:p>
    <w:p w:rsidR="00A40204" w:rsidP="00A40204" w:rsidRDefault="00256639" w14:paraId="7D358D93" w14:textId="446C746F">
      <w:r>
        <w:t xml:space="preserve">9, </w:t>
      </w:r>
      <w:r w:rsidR="00A40204">
        <w:t>10</w:t>
      </w:r>
      <w:r w:rsidR="0088158B">
        <w:t>, 19</w:t>
      </w:r>
    </w:p>
    <w:p w:rsidR="00A40204" w:rsidP="00A40204" w:rsidRDefault="00A40204" w14:paraId="0A85415C" w14:textId="77777777">
      <w:pPr>
        <w:pStyle w:val="InfoPara"/>
      </w:pPr>
      <w:r>
        <w:t>Geographic Range</w:t>
      </w:r>
    </w:p>
    <w:p w:rsidR="00A40204" w:rsidP="00A40204" w:rsidRDefault="00A40204" w14:paraId="35290AC3" w14:textId="5A2816AB">
      <w:r>
        <w:t xml:space="preserve">This </w:t>
      </w:r>
      <w:r w:rsidR="00E54AEF">
        <w:t>Biophysical Setting (</w:t>
      </w:r>
      <w:r>
        <w:t>BpS</w:t>
      </w:r>
      <w:r w:rsidR="00E54AEF">
        <w:t>)</w:t>
      </w:r>
      <w:r>
        <w:t xml:space="preserve"> occurs in the southeast and eastern portions of </w:t>
      </w:r>
      <w:r w:rsidR="00E54AEF">
        <w:t xml:space="preserve">map zone (MZ) </w:t>
      </w:r>
      <w:r>
        <w:t xml:space="preserve">10 and </w:t>
      </w:r>
      <w:r w:rsidR="00E54AEF">
        <w:t>MZ</w:t>
      </w:r>
      <w:r>
        <w:t xml:space="preserve">19 (eastern Salmon River </w:t>
      </w:r>
      <w:r w:rsidR="00E54AEF">
        <w:t>M</w:t>
      </w:r>
      <w:r>
        <w:t xml:space="preserve">ountains, Pioneer </w:t>
      </w:r>
      <w:r w:rsidR="0046140F">
        <w:t>Mountains</w:t>
      </w:r>
      <w:r w:rsidR="00E54AEF">
        <w:t>,</w:t>
      </w:r>
      <w:r w:rsidR="0046140F">
        <w:t xml:space="preserve"> and Soldier M</w:t>
      </w:r>
      <w:r>
        <w:t>ountains, Helena NF).</w:t>
      </w:r>
      <w:r w:rsidR="00317ACC">
        <w:t xml:space="preserve"> Pockets of this type may occur sporadically west into eastern O</w:t>
      </w:r>
      <w:r w:rsidR="00E54AEF">
        <w:t>regon</w:t>
      </w:r>
      <w:r w:rsidR="00317ACC">
        <w:t>.</w:t>
      </w:r>
    </w:p>
    <w:p w:rsidR="00A40204" w:rsidP="00A40204" w:rsidRDefault="00A40204" w14:paraId="028EB85B" w14:textId="77777777">
      <w:pPr>
        <w:pStyle w:val="InfoPara"/>
      </w:pPr>
      <w:r>
        <w:t>Biophysical Site Description</w:t>
      </w:r>
    </w:p>
    <w:p w:rsidR="00A40204" w:rsidP="00A40204" w:rsidRDefault="00A40204" w14:paraId="3843228C" w14:textId="24792320">
      <w:r>
        <w:t>The xeric Douglas-fir type primarily exists on lower foothills immediately above grasslands/</w:t>
      </w:r>
      <w:r w:rsidR="00E54AEF">
        <w:t xml:space="preserve"> </w:t>
      </w:r>
      <w:r>
        <w:t>shrublands in elevation. Upper elevations border on dry subalpine fir</w:t>
      </w:r>
      <w:r w:rsidR="00083ADE">
        <w:t xml:space="preserve"> or lodgepole pine</w:t>
      </w:r>
      <w:r>
        <w:t>. Slopes range from gentle to steep.</w:t>
      </w:r>
    </w:p>
    <w:p w:rsidR="00A40204" w:rsidP="00A40204" w:rsidRDefault="00A40204" w14:paraId="02912424" w14:textId="77777777">
      <w:pPr>
        <w:pStyle w:val="InfoPara"/>
      </w:pPr>
      <w:r>
        <w:t>Vegetation Description</w:t>
      </w:r>
    </w:p>
    <w:p w:rsidR="00A40204" w:rsidP="00A40204" w:rsidRDefault="00A40204" w14:paraId="152423F1" w14:textId="7AA500DB">
      <w:r>
        <w:t xml:space="preserve">Generally dominated by Douglas-fir with an understory of </w:t>
      </w:r>
      <w:proofErr w:type="spellStart"/>
      <w:r>
        <w:t>graminoides</w:t>
      </w:r>
      <w:proofErr w:type="spellEnd"/>
      <w:r>
        <w:t xml:space="preserve"> and sparse shrubs. Stands are typically open and dominated by moderate</w:t>
      </w:r>
      <w:r w:rsidR="00E54AEF">
        <w:t>-</w:t>
      </w:r>
      <w:r>
        <w:t xml:space="preserve"> to large</w:t>
      </w:r>
      <w:r w:rsidR="00E54AEF">
        <w:t>-</w:t>
      </w:r>
      <w:r>
        <w:t xml:space="preserve">diameter Douglas-fir. Limber pine may be present. Lodgepole pine can co-dominate in cooler portions of the </w:t>
      </w:r>
      <w:r w:rsidR="00E54AEF">
        <w:t>MZs</w:t>
      </w:r>
      <w:r>
        <w:t>.</w:t>
      </w:r>
    </w:p>
    <w:p w:rsidR="00A40204" w:rsidP="00A40204" w:rsidRDefault="00A40204" w14:paraId="2683842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Pieris floribunda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fetterbush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rubescens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PHMA5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Physocarpus malvaceus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Mallow ninebark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bl>
    <w:p>
      <w:r>
        <w:rPr>
          <w:sz w:val="16"/>
        </w:rPr>
        <w:t>Species names are from the NRCS PLANTS database. Check species codes at http://plants.usda.gov.</w:t>
      </w:r>
    </w:p>
    <w:p w:rsidR="00A40204" w:rsidP="00A40204" w:rsidRDefault="00A40204" w14:paraId="0F9057A9" w14:textId="77777777">
      <w:pPr>
        <w:pStyle w:val="InfoPara"/>
      </w:pPr>
      <w:r>
        <w:t>Disturbance Description</w:t>
      </w:r>
    </w:p>
    <w:p w:rsidR="00A40204" w:rsidP="00A40204" w:rsidRDefault="00A40204" w14:paraId="2F7F962F" w14:textId="51D9E420">
      <w:r>
        <w:t xml:space="preserve">Fire </w:t>
      </w:r>
      <w:r w:rsidR="00767A2E">
        <w:t>frequency estimates vary considerably. Crane and Fischer (1986) cite studies with frequencies of 5-67y</w:t>
      </w:r>
      <w:r w:rsidR="00E54AEF">
        <w:t>r</w:t>
      </w:r>
      <w:r w:rsidR="00767A2E">
        <w:t>s for their Fire Groups 4 and 5</w:t>
      </w:r>
      <w:r w:rsidR="00E54AEF">
        <w:t>,</w:t>
      </w:r>
      <w:r w:rsidR="00767A2E">
        <w:t xml:space="preserve"> which are</w:t>
      </w:r>
      <w:r w:rsidR="00083ADE">
        <w:t xml:space="preserve"> dominated by Douglas-f</w:t>
      </w:r>
      <w:r w:rsidR="00767A2E">
        <w:t xml:space="preserve">ir. </w:t>
      </w:r>
      <w:r w:rsidR="00767A2E">
        <w:lastRenderedPageBreak/>
        <w:t>Bradl</w:t>
      </w:r>
      <w:r w:rsidR="00083ADE">
        <w:t>e</w:t>
      </w:r>
      <w:r w:rsidR="00767A2E">
        <w:t>y et al. (1992) cite studies with frequencies ranging from 15</w:t>
      </w:r>
      <w:r w:rsidR="00E54AEF">
        <w:t>-</w:t>
      </w:r>
      <w:r w:rsidR="00767A2E">
        <w:t>100yrs for their Fire Groups 2 and 3, which are Douglas-fir</w:t>
      </w:r>
      <w:r w:rsidR="00E54AEF">
        <w:t>-</w:t>
      </w:r>
      <w:r w:rsidR="00767A2E">
        <w:t xml:space="preserve">dominated.  </w:t>
      </w:r>
      <w:r>
        <w:t xml:space="preserve"> </w:t>
      </w:r>
    </w:p>
    <w:p w:rsidR="00BB4F97" w:rsidP="00A40204" w:rsidRDefault="00BB4F97" w14:paraId="68E2AA41" w14:textId="3FFD0079"/>
    <w:p w:rsidR="00BB4F97" w:rsidP="00BB4F97" w:rsidRDefault="00767A2E" w14:paraId="7B16FDF0" w14:textId="4DACAD8C">
      <w:pPr>
        <w:autoSpaceDE w:val="0"/>
        <w:autoSpaceDN w:val="0"/>
        <w:adjustRightInd w:val="0"/>
      </w:pPr>
      <w:r>
        <w:t>There is little information about the relative proportions of low</w:t>
      </w:r>
      <w:r w:rsidR="00E54AEF">
        <w:t>-</w:t>
      </w:r>
      <w:r>
        <w:t>, mixed</w:t>
      </w:r>
      <w:r w:rsidR="00E54AEF">
        <w:t>-,</w:t>
      </w:r>
      <w:r>
        <w:t xml:space="preserve"> and replacement</w:t>
      </w:r>
      <w:r w:rsidR="00E54AEF">
        <w:t>-</w:t>
      </w:r>
      <w:r>
        <w:t xml:space="preserve">severity fire. </w:t>
      </w:r>
      <w:r w:rsidR="004A47D0">
        <w:t xml:space="preserve">Arno and </w:t>
      </w:r>
      <w:proofErr w:type="spellStart"/>
      <w:r w:rsidR="004A47D0">
        <w:t>Gruell</w:t>
      </w:r>
      <w:proofErr w:type="spellEnd"/>
      <w:r w:rsidR="004A47D0">
        <w:t xml:space="preserve"> (1983) did not report fire frequency by severity type,</w:t>
      </w:r>
      <w:r w:rsidR="00083ADE">
        <w:t xml:space="preserve"> but</w:t>
      </w:r>
      <w:r w:rsidR="004A47D0">
        <w:t xml:space="preserve"> they did describe frequent surface fire along </w:t>
      </w:r>
      <w:r>
        <w:t>a Douglas-fir-grassland</w:t>
      </w:r>
      <w:r w:rsidR="004A47D0">
        <w:t xml:space="preserve"> ecotone. </w:t>
      </w:r>
      <w:r w:rsidR="00BB4F97">
        <w:t xml:space="preserve">In </w:t>
      </w:r>
      <w:r w:rsidR="00E54AEF">
        <w:t>southwest</w:t>
      </w:r>
      <w:r w:rsidR="00BB4F97">
        <w:t xml:space="preserve"> Montana</w:t>
      </w:r>
      <w:r w:rsidR="00E54AEF">
        <w:t>,</w:t>
      </w:r>
      <w:r w:rsidR="00BB4F97">
        <w:t xml:space="preserve"> Heyerdahl et al. (2006) found</w:t>
      </w:r>
      <w:r w:rsidR="00B039B8">
        <w:t xml:space="preserve"> little evidence of crown fire o</w:t>
      </w:r>
      <w:r w:rsidR="00BB4F97">
        <w:t>n Douglas-fir tree islands</w:t>
      </w:r>
      <w:r w:rsidR="00B039B8">
        <w:t xml:space="preserve"> adjacent to sagebrush-grasslands</w:t>
      </w:r>
      <w:r w:rsidR="00BB4F97">
        <w:t xml:space="preserve">.  </w:t>
      </w:r>
    </w:p>
    <w:p w:rsidR="00BB4F97" w:rsidP="00A40204" w:rsidRDefault="00BB4F97" w14:paraId="298007B1" w14:textId="26C36D9F"/>
    <w:p w:rsidR="00A40204" w:rsidP="00A40204" w:rsidRDefault="00A40204" w14:paraId="4CB14DDC" w14:textId="1BDCE02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112</w:t>
            </w:r>
          </w:p>
        </w:tc>
        <w:tc>
          <w:p>
            <w:pPr>
              <w:jc w:val="center"/>
            </w:pPr>
            <w:r>
              <w:t>24</w:t>
            </w:r>
          </w:p>
        </w:tc>
        <w:tc>
          <w:p>
            <w:pPr>
              <w:jc w:val="center"/>
            </w:pPr>
            <w:r>
              <w:t/>
            </w:r>
          </w:p>
        </w:tc>
        <w:tc>
          <w:p>
            <w:pPr>
              <w:jc w:val="center"/>
            </w:pPr>
            <w:r>
              <w:t/>
            </w:r>
          </w:p>
        </w:tc>
      </w:tr>
      <w:tr>
        <w:tc>
          <w:p>
            <w:pPr>
              <w:jc w:val="center"/>
            </w:pPr>
            <w:r>
              <w:t>Moderate (Mixed)</w:t>
            </w:r>
          </w:p>
        </w:tc>
        <w:tc>
          <w:p>
            <w:pPr>
              <w:jc w:val="center"/>
            </w:pPr>
            <w:r>
              <w:t>55</w:t>
            </w:r>
          </w:p>
        </w:tc>
        <w:tc>
          <w:p>
            <w:pPr>
              <w:jc w:val="center"/>
            </w:pPr>
            <w:r>
              <w:t>50</w:t>
            </w:r>
          </w:p>
        </w:tc>
        <w:tc>
          <w:p>
            <w:pPr>
              <w:jc w:val="center"/>
            </w:pPr>
            <w:r>
              <w:t/>
            </w:r>
          </w:p>
        </w:tc>
        <w:tc>
          <w:p>
            <w:pPr>
              <w:jc w:val="center"/>
            </w:pPr>
            <w:r>
              <w:t/>
            </w:r>
          </w:p>
        </w:tc>
      </w:tr>
      <w:tr>
        <w:tc>
          <w:p>
            <w:pPr>
              <w:jc w:val="center"/>
            </w:pPr>
            <w:r>
              <w:t>Low (Surface)</w:t>
            </w:r>
          </w:p>
        </w:tc>
        <w:tc>
          <w:p>
            <w:pPr>
              <w:jc w:val="center"/>
            </w:pPr>
            <w:r>
              <w:t>107</w:t>
            </w:r>
          </w:p>
        </w:tc>
        <w:tc>
          <w:p>
            <w:pPr>
              <w:jc w:val="center"/>
            </w:pPr>
            <w:r>
              <w:t>26</w:t>
            </w:r>
          </w:p>
        </w:tc>
        <w:tc>
          <w:p>
            <w:pPr>
              <w:jc w:val="center"/>
            </w:pPr>
            <w:r>
              <w:t/>
            </w:r>
          </w:p>
        </w:tc>
        <w:tc>
          <w:p>
            <w:pPr>
              <w:jc w:val="center"/>
            </w:pPr>
            <w:r>
              <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40204" w:rsidP="00A40204" w:rsidRDefault="00A40204" w14:paraId="497A034E" w14:textId="77777777">
      <w:pPr>
        <w:pStyle w:val="InfoPara"/>
      </w:pPr>
      <w:r>
        <w:t>Scale Description</w:t>
      </w:r>
    </w:p>
    <w:p w:rsidRPr="00973C9B" w:rsidR="00973C9B" w:rsidP="00973C9B" w:rsidRDefault="00A40204" w14:paraId="0E398BF0" w14:textId="6FF8AEA8">
      <w:r>
        <w:t xml:space="preserve">Since this type is dominated by </w:t>
      </w:r>
      <w:r w:rsidRPr="000E4672">
        <w:t>mixed fires</w:t>
      </w:r>
      <w:r>
        <w:t xml:space="preserve">, patches tend to be smaller in size. Fire sizes are generally variable. </w:t>
      </w:r>
      <w:r w:rsidRPr="00973C9B" w:rsidR="00973C9B">
        <w:t xml:space="preserve">Patch </w:t>
      </w:r>
      <w:r w:rsidR="00973C9B">
        <w:t>sizes can range f</w:t>
      </w:r>
      <w:r w:rsidR="00E54AEF">
        <w:t>rom</w:t>
      </w:r>
      <w:r w:rsidR="00973C9B">
        <w:t xml:space="preserve"> 0</w:t>
      </w:r>
      <w:r w:rsidR="00E54AEF">
        <w:t>-</w:t>
      </w:r>
      <w:r w:rsidR="00973C9B">
        <w:t>100s of</w:t>
      </w:r>
      <w:r w:rsidRPr="00973C9B" w:rsidR="00973C9B">
        <w:t xml:space="preserve"> h</w:t>
      </w:r>
      <w:r w:rsidR="00E54AEF">
        <w:t>ectares</w:t>
      </w:r>
      <w:r w:rsidRPr="00973C9B" w:rsidR="00973C9B">
        <w:t xml:space="preserve"> in current fires and prob</w:t>
      </w:r>
      <w:r w:rsidR="00973C9B">
        <w:t xml:space="preserve">ably </w:t>
      </w:r>
      <w:r w:rsidRPr="00973C9B" w:rsidR="00973C9B">
        <w:t xml:space="preserve">were quite variable in the past as well. </w:t>
      </w:r>
      <w:r w:rsidRPr="00973C9B" w:rsidR="000E4672">
        <w:t xml:space="preserve">Fires likely burned </w:t>
      </w:r>
      <w:r w:rsidR="00E54AEF">
        <w:t xml:space="preserve">1,000s </w:t>
      </w:r>
      <w:r w:rsidRPr="00973C9B" w:rsidR="000E4672">
        <w:t>of acres at a time though not the 300,000 acres that we are seeing currently in some of these forests.</w:t>
      </w:r>
      <w:r w:rsidR="000E4672">
        <w:t xml:space="preserve"> </w:t>
      </w:r>
      <w:r w:rsidR="00973C9B">
        <w:t xml:space="preserve">Analysis areas of several thousand acres would probably be adequate. </w:t>
      </w:r>
      <w:r w:rsidRPr="00973C9B" w:rsidR="00973C9B">
        <w:t xml:space="preserve"> </w:t>
      </w:r>
    </w:p>
    <w:p w:rsidR="00A40204" w:rsidP="00A40204" w:rsidRDefault="00A40204" w14:paraId="68DDA691" w14:textId="08546FB0"/>
    <w:p w:rsidR="00A40204" w:rsidP="00A40204" w:rsidRDefault="00A40204" w14:paraId="3A7A9201" w14:textId="77777777">
      <w:pPr>
        <w:pStyle w:val="InfoPara"/>
      </w:pPr>
      <w:r>
        <w:t>Adjacency or Identification Concerns</w:t>
      </w:r>
    </w:p>
    <w:p w:rsidR="00A40204" w:rsidP="00A40204" w:rsidRDefault="00A40204" w14:paraId="0B4008EF" w14:textId="32514FE7">
      <w:r>
        <w:t>This BpS corresponds with cool, dry Douglas-fir and limber pine habitat types (Pfister et al. 1977</w:t>
      </w:r>
      <w:r w:rsidR="00E54AEF">
        <w:t>;</w:t>
      </w:r>
      <w:r>
        <w:t xml:space="preserve"> Steele et al. 1981), including PSME/CAGE, PSME/FEID, PSME/SYOR, PSME/ARCO, PSME/JUCO, PIFL/FEID/FEID phase</w:t>
      </w:r>
      <w:r w:rsidR="00E54AEF">
        <w:t>,</w:t>
      </w:r>
      <w:r>
        <w:t xml:space="preserve"> and PIFL/JUCO. </w:t>
      </w:r>
    </w:p>
    <w:p w:rsidR="00A40204" w:rsidP="00A40204" w:rsidRDefault="00A40204" w14:paraId="32A360C3" w14:textId="77777777"/>
    <w:p w:rsidR="00A40204" w:rsidP="00A40204" w:rsidRDefault="00A40204" w14:paraId="40C3EB90" w14:textId="747327E8">
      <w:r>
        <w:t>This type often forms an ecotone with mountain grasslands/sagebrush. Class A in this model is equivalent with a Class A in neighboring grassland/shrubland types. Higher elevations of this type border dry subalpine fir systems and persistent lodgepole pine in frost pockets and cooler areas of the</w:t>
      </w:r>
      <w:r w:rsidR="00E54AEF">
        <w:t xml:space="preserve"> MZ</w:t>
      </w:r>
      <w:r>
        <w:t xml:space="preserve">. </w:t>
      </w:r>
    </w:p>
    <w:p w:rsidR="00A40204" w:rsidP="00A40204" w:rsidRDefault="00A40204" w14:paraId="3730BB2B" w14:textId="77777777"/>
    <w:p w:rsidR="00A40204" w:rsidP="00A40204" w:rsidRDefault="00A40204" w14:paraId="638941E0" w14:textId="77777777">
      <w:r>
        <w:t>Douglas-fir increases in canopy density in the absence of fire disturbance. Much of this landscape today has canopy cover denser than the historic range of variability.</w:t>
      </w:r>
    </w:p>
    <w:p w:rsidR="00A40204" w:rsidP="00A40204" w:rsidRDefault="00A40204" w14:paraId="23B125BD" w14:textId="77777777">
      <w:pPr>
        <w:pStyle w:val="InfoPara"/>
      </w:pPr>
      <w:r>
        <w:t>Issues or Problems</w:t>
      </w:r>
    </w:p>
    <w:p w:rsidR="00A40204" w:rsidP="00A40204" w:rsidRDefault="00A40204" w14:paraId="5E0184B2" w14:textId="77777777"/>
    <w:p w:rsidR="00A40204" w:rsidP="00A40204" w:rsidRDefault="00A40204" w14:paraId="7B4C93FA" w14:textId="77777777">
      <w:pPr>
        <w:pStyle w:val="InfoPara"/>
      </w:pPr>
      <w:r>
        <w:t>Native Uncharacteristic Conditions</w:t>
      </w:r>
    </w:p>
    <w:p w:rsidR="00A40204" w:rsidP="00A40204" w:rsidRDefault="00A40204" w14:paraId="43D5CC90" w14:textId="77777777">
      <w:r>
        <w:t>Canopy closure of &gt;90% in this BpS is considered uncharacteristic.</w:t>
      </w:r>
    </w:p>
    <w:p w:rsidR="00A40204" w:rsidP="00A40204" w:rsidRDefault="00A40204" w14:paraId="7C159BFB" w14:textId="77777777">
      <w:pPr>
        <w:pStyle w:val="InfoPara"/>
      </w:pPr>
      <w:r>
        <w:t>Comments</w:t>
      </w:r>
    </w:p>
    <w:p w:rsidR="00083ADE" w:rsidP="00A40204" w:rsidRDefault="00083ADE" w14:paraId="3F13EAC0" w14:textId="4B5871FB">
      <w:r w:rsidRPr="000E4672">
        <w:t>This model was reviewed by Kerry Kemp during the 2016 BpS Review. The 2</w:t>
      </w:r>
      <w:r w:rsidRPr="000E4672" w:rsidR="000E4672">
        <w:t>,</w:t>
      </w:r>
      <w:r w:rsidRPr="000E4672">
        <w:t xml:space="preserve">500yr surface fire </w:t>
      </w:r>
      <w:r w:rsidRPr="000E4672" w:rsidR="000E4672">
        <w:t>return interval</w:t>
      </w:r>
      <w:r w:rsidRPr="000E4672">
        <w:t xml:space="preserve"> of the model was questioned during the review. </w:t>
      </w:r>
      <w:r w:rsidRPr="000E4672" w:rsidR="000E4672">
        <w:t xml:space="preserve">Kemp noted </w:t>
      </w:r>
      <w:r w:rsidRPr="000E4672">
        <w:t>field observations of low</w:t>
      </w:r>
      <w:r w:rsidR="00E54AEF">
        <w:t>-</w:t>
      </w:r>
      <w:r w:rsidRPr="000E4672">
        <w:t>severity fire in pure Douglas-fir stan</w:t>
      </w:r>
      <w:r w:rsidRPr="000E4672" w:rsidR="000E4672">
        <w:t xml:space="preserve">ds in the Salmon Mountains and </w:t>
      </w:r>
      <w:r w:rsidRPr="000E4672">
        <w:t>Frank Church Wilderness and estimated that at least 15-20% of fires in this BpS could be low</w:t>
      </w:r>
      <w:r w:rsidR="00E54AEF">
        <w:t>-</w:t>
      </w:r>
      <w:r w:rsidRPr="000E4672">
        <w:t xml:space="preserve">severity. Based on citations in the Disturbance Description </w:t>
      </w:r>
      <w:r w:rsidRPr="00DA74F6" w:rsidR="000E4672">
        <w:t xml:space="preserve">(especially Arno and </w:t>
      </w:r>
      <w:proofErr w:type="spellStart"/>
      <w:r w:rsidRPr="00DA74F6" w:rsidR="000E4672">
        <w:t>Gruell</w:t>
      </w:r>
      <w:proofErr w:type="spellEnd"/>
      <w:r w:rsidRPr="00DA74F6" w:rsidR="000E4672">
        <w:t xml:space="preserve"> 1983 and Heyerdahl et al. 2006) </w:t>
      </w:r>
      <w:r w:rsidRPr="000E4672">
        <w:t>and Kemp</w:t>
      </w:r>
      <w:r w:rsidRPr="00DA74F6" w:rsidR="000E4672">
        <w:t>’</w:t>
      </w:r>
      <w:r w:rsidRPr="000E4672">
        <w:t xml:space="preserve">s </w:t>
      </w:r>
      <w:r w:rsidRPr="00DA74F6" w:rsidR="000E4672">
        <w:t>review,</w:t>
      </w:r>
      <w:r w:rsidRPr="000E4672">
        <w:t xml:space="preserve"> Kori Blankenship modified the model to </w:t>
      </w:r>
      <w:r w:rsidRPr="000E4672" w:rsidR="000E4672">
        <w:t xml:space="preserve">make </w:t>
      </w:r>
      <w:r w:rsidRPr="000E4672" w:rsidR="00973C9B">
        <w:t xml:space="preserve">surface fire </w:t>
      </w:r>
      <w:r w:rsidRPr="000E4672" w:rsidR="000E4672">
        <w:t>more frequent</w:t>
      </w:r>
      <w:r w:rsidRPr="000E4672" w:rsidR="00973C9B">
        <w:t xml:space="preserve"> and replaceme</w:t>
      </w:r>
      <w:bookmarkStart w:name="_GoBack" w:id="0"/>
      <w:bookmarkEnd w:id="0"/>
      <w:r w:rsidRPr="000E4672" w:rsidR="00973C9B">
        <w:t xml:space="preserve">nt </w:t>
      </w:r>
      <w:r w:rsidRPr="000E4672" w:rsidR="000E4672">
        <w:t>fire less frequent.</w:t>
      </w:r>
      <w:r w:rsidR="000E4672">
        <w:t xml:space="preserve"> </w:t>
      </w:r>
    </w:p>
    <w:p w:rsidR="008723B1" w:rsidP="00A40204" w:rsidRDefault="008723B1" w14:paraId="0B17E962" w14:textId="2F60FC51"/>
    <w:p w:rsidR="004A1EC5" w:rsidP="004A1EC5" w:rsidRDefault="004A1EC5" w14:paraId="2634D538" w14:textId="77777777">
      <w:r>
        <w:t xml:space="preserve">This </w:t>
      </w:r>
      <w:proofErr w:type="spellStart"/>
      <w:r>
        <w:t>BpS</w:t>
      </w:r>
      <w:proofErr w:type="spellEnd"/>
      <w:r>
        <w:t xml:space="preserve"> is mapped in MZs 9, 10, 19, 21, 22 and 29. In MZ19, LANDFIRE National modelers split out a fire-maintained subtype. During the 2016 </w:t>
      </w:r>
      <w:proofErr w:type="spellStart"/>
      <w:r>
        <w:t>BpS</w:t>
      </w:r>
      <w:proofErr w:type="spellEnd"/>
      <w:r>
        <w:t xml:space="preserve"> Review, Kori Blankenship asked reviewers if the fire-maintained subtype was found in other zones. </w:t>
      </w:r>
    </w:p>
    <w:p w:rsidR="004A1EC5" w:rsidP="004A1EC5" w:rsidRDefault="004A1EC5" w14:paraId="53E47AEB" w14:textId="77777777">
      <w:pPr>
        <w:ind w:firstLine="720"/>
      </w:pPr>
      <w:r>
        <w:t>-One reviewer, familiar with MZs 9, 10 and 19, felt that if this type existed it could be found at the forest-grass/shrub ecotone. The reviewer noted that she had only observed it in MZ10 and that it may not warrant a separate model</w:t>
      </w:r>
      <w:r w:rsidRPr="005F7726">
        <w:t xml:space="preserve">. </w:t>
      </w:r>
    </w:p>
    <w:p w:rsidR="004A1EC5" w:rsidP="004A1EC5" w:rsidRDefault="004A1EC5" w14:paraId="7F4C5E56" w14:textId="77777777">
      <w:pPr>
        <w:ind w:firstLine="720"/>
      </w:pPr>
      <w:r>
        <w:t>-</w:t>
      </w:r>
      <w:r w:rsidRPr="005F7726">
        <w:t xml:space="preserve">Another </w:t>
      </w:r>
      <w:r>
        <w:t xml:space="preserve">reviewer felt that the subtype did exist in MZs 8, 9, 10 and 22 and was more common on southern and southwestern aspects. </w:t>
      </w:r>
    </w:p>
    <w:p w:rsidRPr="003A74C2" w:rsidR="004A1EC5" w:rsidP="004A1EC5" w:rsidRDefault="004A1EC5" w14:paraId="2FCC08B2" w14:textId="77777777">
      <w:pPr>
        <w:ind w:firstLine="720"/>
      </w:pPr>
      <w:r>
        <w:t>-Cameron Naficy responded tha</w:t>
      </w:r>
      <w:r w:rsidRPr="003A74C2">
        <w:t xml:space="preserve">t in his study areas (manuscript in development) in Zone 21, he “documented very few low density, multi-cohort Douglas-fir stands resulting from repeated low severity fire, i.e. these stands occupied a small portion of the landscape.  Many of these stands were ecotonal with grasslands and seemed to be in topographic safe sites such as rocky outcrops, concave depressions or on soil types with little organic material. Some of these factors might help you map the distribution of this forest type, but the relatively fine scale of the effects I’m describing and their inconsistency (i.e. not all rocky outcrops or concave depressions have fire-maintained forest) would make this challenging. In zones 21 and 19, most of our multi-cohort Douglas-fir stands showed clear evidence of initiating following high severity fire, but were subsequently affected by a variable number of </w:t>
      </w:r>
      <w:proofErr w:type="spellStart"/>
      <w:proofErr w:type="gramStart"/>
      <w:r w:rsidRPr="003A74C2">
        <w:t>non stand</w:t>
      </w:r>
      <w:proofErr w:type="spellEnd"/>
      <w:proofErr w:type="gramEnd"/>
      <w:r w:rsidRPr="003A74C2">
        <w:t xml:space="preserve">-replacing wildfires. Thus, they were multi-cohort, but resulting from a mix of severities over time rather than repeated low severity fires. Our dataset paints a picture primarily of </w:t>
      </w:r>
      <w:proofErr w:type="spellStart"/>
      <w:proofErr w:type="gramStart"/>
      <w:r w:rsidRPr="003A74C2">
        <w:t>non equilibrium</w:t>
      </w:r>
      <w:proofErr w:type="spellEnd"/>
      <w:proofErr w:type="gramEnd"/>
      <w:r w:rsidRPr="003A74C2">
        <w:t xml:space="preserve"> dynamics over time at the patch scale, meaning that most patches in our study areas experienced a mix of fire severities over time and there were likely state switches between forest/non forest conditions over time in portions of the forest-grassland ecotone. Overall, I’m not sure it’s accurate to invoke an equilibrium dynamics model to describe these stands as is implied by the fire-maintained label. Doing so, I think, misinterprets the dynamics and processes that likely characterized many relatively open Douglas-fir forests historically. Rather than creating a unique fire-maintained sub group for each zone, unless there is good evidence for the existence of those dynamics in a specific region, I think it’s more accurate to stick with a mixed severity model for most of these forests and work to try to refine the parameters.”</w:t>
      </w:r>
    </w:p>
    <w:p w:rsidR="004A1EC5" w:rsidP="004A1EC5" w:rsidRDefault="004A1EC5" w14:paraId="41766D74" w14:textId="77777777"/>
    <w:p w:rsidR="004A1EC5" w:rsidP="004A1EC5" w:rsidRDefault="004A1EC5" w14:paraId="7751DE58" w14:textId="77777777">
      <w:r>
        <w:t xml:space="preserve">Since the feedback was inconclusive, Blankenship made no changes. This issue should be reconsidered for future model refinement efforts. </w:t>
      </w:r>
    </w:p>
    <w:p w:rsidR="00083ADE" w:rsidP="00A40204" w:rsidRDefault="00083ADE" w14:paraId="31C29E51" w14:textId="77777777"/>
    <w:p w:rsidR="00A40204" w:rsidP="00A40204" w:rsidRDefault="00A40204" w14:paraId="640DED0F" w14:textId="1F9ECEB8">
      <w:r>
        <w:t>Additional</w:t>
      </w:r>
      <w:r w:rsidR="00083ADE">
        <w:t xml:space="preserve"> LANDFIRE National</w:t>
      </w:r>
      <w:r>
        <w:t xml:space="preserve"> reviewer was Susan Miller (smiller03@fs.fed.us). </w:t>
      </w:r>
    </w:p>
    <w:p w:rsidR="00C91A51" w:rsidP="00A40204" w:rsidRDefault="00C91A51" w14:paraId="478D5E8D" w14:textId="77777777"/>
    <w:p w:rsidR="00A40204" w:rsidP="00A40204" w:rsidRDefault="00A40204" w14:paraId="11BADAD1" w14:textId="77777777">
      <w:pPr>
        <w:pStyle w:val="ReportSection"/>
      </w:pPr>
      <w:r>
        <w:t>Succession Classes</w:t>
      </w:r>
    </w:p>
    <w:p w:rsidR="00A40204" w:rsidP="00A40204" w:rsidRDefault="00A40204" w14:paraId="48694F4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40204" w:rsidP="00A40204" w:rsidRDefault="00A40204" w14:paraId="0B1432D7" w14:textId="0422CDF0">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40204" w:rsidP="00A40204" w:rsidRDefault="00A40204" w14:paraId="0EF73593" w14:textId="77777777"/>
    <w:p w:rsidR="00A40204" w:rsidP="00A40204" w:rsidRDefault="00A40204" w14:paraId="3CCEFB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28"/>
        <w:gridCol w:w="1956"/>
      </w:tblGrid>
      <w:tr w:rsidRPr="00A40204" w:rsidR="00A40204" w:rsidTr="00A40204" w14:paraId="357C1D66" w14:textId="77777777">
        <w:tc>
          <w:tcPr>
            <w:tcW w:w="1056" w:type="dxa"/>
            <w:tcBorders>
              <w:top w:val="single" w:color="auto" w:sz="2" w:space="0"/>
              <w:bottom w:val="single" w:color="000000" w:sz="12" w:space="0"/>
            </w:tcBorders>
            <w:shd w:val="clear" w:color="auto" w:fill="auto"/>
          </w:tcPr>
          <w:p w:rsidRPr="00A40204" w:rsidR="00A40204" w:rsidP="006E3094" w:rsidRDefault="00A40204" w14:paraId="6B9ED88A" w14:textId="77777777">
            <w:pPr>
              <w:rPr>
                <w:b/>
                <w:bCs/>
              </w:rPr>
            </w:pPr>
            <w:r w:rsidRPr="00A40204">
              <w:rPr>
                <w:b/>
                <w:bCs/>
              </w:rPr>
              <w:t>Symbol</w:t>
            </w:r>
          </w:p>
        </w:tc>
        <w:tc>
          <w:tcPr>
            <w:tcW w:w="2760" w:type="dxa"/>
            <w:tcBorders>
              <w:top w:val="single" w:color="auto" w:sz="2" w:space="0"/>
              <w:bottom w:val="single" w:color="000000" w:sz="12" w:space="0"/>
            </w:tcBorders>
            <w:shd w:val="clear" w:color="auto" w:fill="auto"/>
          </w:tcPr>
          <w:p w:rsidRPr="00A40204" w:rsidR="00A40204" w:rsidP="006E3094" w:rsidRDefault="00A40204" w14:paraId="47E603A5" w14:textId="77777777">
            <w:pPr>
              <w:rPr>
                <w:b/>
                <w:bCs/>
              </w:rPr>
            </w:pPr>
            <w:r w:rsidRPr="00A40204">
              <w:rPr>
                <w:b/>
                <w:bCs/>
              </w:rPr>
              <w:t>Scientific Name</w:t>
            </w:r>
          </w:p>
        </w:tc>
        <w:tc>
          <w:tcPr>
            <w:tcW w:w="2328" w:type="dxa"/>
            <w:tcBorders>
              <w:top w:val="single" w:color="auto" w:sz="2" w:space="0"/>
              <w:bottom w:val="single" w:color="000000" w:sz="12" w:space="0"/>
            </w:tcBorders>
            <w:shd w:val="clear" w:color="auto" w:fill="auto"/>
          </w:tcPr>
          <w:p w:rsidRPr="00A40204" w:rsidR="00A40204" w:rsidP="006E3094" w:rsidRDefault="00A40204" w14:paraId="5E269ECA" w14:textId="77777777">
            <w:pPr>
              <w:rPr>
                <w:b/>
                <w:bCs/>
              </w:rPr>
            </w:pPr>
            <w:r w:rsidRPr="00A40204">
              <w:rPr>
                <w:b/>
                <w:bCs/>
              </w:rPr>
              <w:t>Common Name</w:t>
            </w:r>
          </w:p>
        </w:tc>
        <w:tc>
          <w:tcPr>
            <w:tcW w:w="1956" w:type="dxa"/>
            <w:tcBorders>
              <w:top w:val="single" w:color="auto" w:sz="2" w:space="0"/>
              <w:bottom w:val="single" w:color="000000" w:sz="12" w:space="0"/>
            </w:tcBorders>
            <w:shd w:val="clear" w:color="auto" w:fill="auto"/>
          </w:tcPr>
          <w:p w:rsidRPr="00A40204" w:rsidR="00A40204" w:rsidP="006E3094" w:rsidRDefault="00A40204" w14:paraId="0AA6A106" w14:textId="77777777">
            <w:pPr>
              <w:rPr>
                <w:b/>
                <w:bCs/>
              </w:rPr>
            </w:pPr>
            <w:r w:rsidRPr="00A40204">
              <w:rPr>
                <w:b/>
                <w:bCs/>
              </w:rPr>
              <w:t>Canopy Position</w:t>
            </w:r>
          </w:p>
        </w:tc>
      </w:tr>
      <w:tr w:rsidRPr="00A40204" w:rsidR="00A40204" w:rsidTr="00A40204" w14:paraId="724A3E01" w14:textId="77777777">
        <w:tc>
          <w:tcPr>
            <w:tcW w:w="1056" w:type="dxa"/>
            <w:tcBorders>
              <w:top w:val="single" w:color="000000" w:sz="12" w:space="0"/>
            </w:tcBorders>
            <w:shd w:val="clear" w:color="auto" w:fill="auto"/>
          </w:tcPr>
          <w:p w:rsidRPr="00A40204" w:rsidR="00A40204" w:rsidP="006E3094" w:rsidRDefault="00A40204" w14:paraId="7580B110" w14:textId="77777777">
            <w:pPr>
              <w:rPr>
                <w:bCs/>
              </w:rPr>
            </w:pPr>
            <w:r w:rsidRPr="00A40204">
              <w:rPr>
                <w:bCs/>
              </w:rPr>
              <w:t>PSME</w:t>
            </w:r>
          </w:p>
        </w:tc>
        <w:tc>
          <w:tcPr>
            <w:tcW w:w="2760" w:type="dxa"/>
            <w:tcBorders>
              <w:top w:val="single" w:color="000000" w:sz="12" w:space="0"/>
            </w:tcBorders>
            <w:shd w:val="clear" w:color="auto" w:fill="auto"/>
          </w:tcPr>
          <w:p w:rsidRPr="00A40204" w:rsidR="00A40204" w:rsidP="006E3094" w:rsidRDefault="00A40204" w14:paraId="651598F0" w14:textId="77777777">
            <w:proofErr w:type="spellStart"/>
            <w:r w:rsidRPr="00A40204">
              <w:t>Pseudotsuga</w:t>
            </w:r>
            <w:proofErr w:type="spellEnd"/>
            <w:r w:rsidRPr="00A40204">
              <w:t xml:space="preserve"> </w:t>
            </w:r>
            <w:proofErr w:type="spellStart"/>
            <w:r w:rsidRPr="00A40204">
              <w:t>menziesii</w:t>
            </w:r>
            <w:proofErr w:type="spellEnd"/>
          </w:p>
        </w:tc>
        <w:tc>
          <w:tcPr>
            <w:tcW w:w="2328" w:type="dxa"/>
            <w:tcBorders>
              <w:top w:val="single" w:color="000000" w:sz="12" w:space="0"/>
            </w:tcBorders>
            <w:shd w:val="clear" w:color="auto" w:fill="auto"/>
          </w:tcPr>
          <w:p w:rsidRPr="00A40204" w:rsidR="00A40204" w:rsidP="006E3094" w:rsidRDefault="00A40204" w14:paraId="08991F36" w14:textId="77777777">
            <w:r w:rsidRPr="00A40204">
              <w:t>Douglas-fir</w:t>
            </w:r>
          </w:p>
        </w:tc>
        <w:tc>
          <w:tcPr>
            <w:tcW w:w="1956" w:type="dxa"/>
            <w:tcBorders>
              <w:top w:val="single" w:color="000000" w:sz="12" w:space="0"/>
            </w:tcBorders>
            <w:shd w:val="clear" w:color="auto" w:fill="auto"/>
          </w:tcPr>
          <w:p w:rsidRPr="00A40204" w:rsidR="00A40204" w:rsidP="006E3094" w:rsidRDefault="00A40204" w14:paraId="754EFCEE" w14:textId="77777777">
            <w:r w:rsidRPr="00A40204">
              <w:t>Upper</w:t>
            </w:r>
          </w:p>
        </w:tc>
      </w:tr>
      <w:tr w:rsidRPr="00A40204" w:rsidR="00A40204" w:rsidTr="00A40204" w14:paraId="3ED42CCA" w14:textId="77777777">
        <w:tc>
          <w:tcPr>
            <w:tcW w:w="1056" w:type="dxa"/>
            <w:shd w:val="clear" w:color="auto" w:fill="auto"/>
          </w:tcPr>
          <w:p w:rsidRPr="00A40204" w:rsidR="00A40204" w:rsidP="006E3094" w:rsidRDefault="00A40204" w14:paraId="25399CD5" w14:textId="77777777">
            <w:pPr>
              <w:rPr>
                <w:bCs/>
              </w:rPr>
            </w:pPr>
            <w:r w:rsidRPr="00A40204">
              <w:rPr>
                <w:bCs/>
              </w:rPr>
              <w:t>PICO</w:t>
            </w:r>
          </w:p>
        </w:tc>
        <w:tc>
          <w:tcPr>
            <w:tcW w:w="2760" w:type="dxa"/>
            <w:shd w:val="clear" w:color="auto" w:fill="auto"/>
          </w:tcPr>
          <w:p w:rsidRPr="00A40204" w:rsidR="00A40204" w:rsidP="006E3094" w:rsidRDefault="00A40204" w14:paraId="2E426395" w14:textId="77777777">
            <w:r w:rsidRPr="00A40204">
              <w:t xml:space="preserve">Pinus </w:t>
            </w:r>
            <w:proofErr w:type="spellStart"/>
            <w:r w:rsidRPr="00A40204">
              <w:t>contorta</w:t>
            </w:r>
            <w:proofErr w:type="spellEnd"/>
          </w:p>
        </w:tc>
        <w:tc>
          <w:tcPr>
            <w:tcW w:w="2328" w:type="dxa"/>
            <w:shd w:val="clear" w:color="auto" w:fill="auto"/>
          </w:tcPr>
          <w:p w:rsidRPr="00A40204" w:rsidR="00A40204" w:rsidP="006E3094" w:rsidRDefault="00A40204" w14:paraId="43F31A8E" w14:textId="77777777">
            <w:r w:rsidRPr="00A40204">
              <w:t>Lodgepole pine</w:t>
            </w:r>
          </w:p>
        </w:tc>
        <w:tc>
          <w:tcPr>
            <w:tcW w:w="1956" w:type="dxa"/>
            <w:shd w:val="clear" w:color="auto" w:fill="auto"/>
          </w:tcPr>
          <w:p w:rsidRPr="00A40204" w:rsidR="00A40204" w:rsidP="006E3094" w:rsidRDefault="00A40204" w14:paraId="604E81BE" w14:textId="77777777">
            <w:r w:rsidRPr="00A40204">
              <w:t>Upper</w:t>
            </w:r>
          </w:p>
        </w:tc>
      </w:tr>
      <w:tr w:rsidRPr="00A40204" w:rsidR="00A40204" w:rsidTr="00A40204" w14:paraId="67C7D970" w14:textId="77777777">
        <w:tc>
          <w:tcPr>
            <w:tcW w:w="1056" w:type="dxa"/>
            <w:shd w:val="clear" w:color="auto" w:fill="auto"/>
          </w:tcPr>
          <w:p w:rsidRPr="00A40204" w:rsidR="00A40204" w:rsidP="006E3094" w:rsidRDefault="00A40204" w14:paraId="6CC72842" w14:textId="77777777">
            <w:pPr>
              <w:rPr>
                <w:bCs/>
              </w:rPr>
            </w:pPr>
            <w:r w:rsidRPr="00A40204">
              <w:rPr>
                <w:bCs/>
              </w:rPr>
              <w:t>PIFL</w:t>
            </w:r>
          </w:p>
        </w:tc>
        <w:tc>
          <w:tcPr>
            <w:tcW w:w="2760" w:type="dxa"/>
            <w:shd w:val="clear" w:color="auto" w:fill="auto"/>
          </w:tcPr>
          <w:p w:rsidRPr="00A40204" w:rsidR="00A40204" w:rsidP="006E3094" w:rsidRDefault="00A40204" w14:paraId="2F6054E1" w14:textId="77777777">
            <w:r w:rsidRPr="00A40204">
              <w:t>Pieris floribunda</w:t>
            </w:r>
          </w:p>
        </w:tc>
        <w:tc>
          <w:tcPr>
            <w:tcW w:w="2328" w:type="dxa"/>
            <w:shd w:val="clear" w:color="auto" w:fill="auto"/>
          </w:tcPr>
          <w:p w:rsidRPr="00A40204" w:rsidR="00A40204" w:rsidP="006E3094" w:rsidRDefault="00A40204" w14:paraId="1DA4FA9B" w14:textId="77777777">
            <w:r w:rsidRPr="00A40204">
              <w:t>Mountain fetterbush</w:t>
            </w:r>
          </w:p>
        </w:tc>
        <w:tc>
          <w:tcPr>
            <w:tcW w:w="1956" w:type="dxa"/>
            <w:shd w:val="clear" w:color="auto" w:fill="auto"/>
          </w:tcPr>
          <w:p w:rsidRPr="00A40204" w:rsidR="00A40204" w:rsidP="006E3094" w:rsidRDefault="00A40204" w14:paraId="5D2ECEFE" w14:textId="77777777">
            <w:r w:rsidRPr="00A40204">
              <w:t>Upper</w:t>
            </w:r>
          </w:p>
        </w:tc>
      </w:tr>
      <w:tr w:rsidRPr="00A40204" w:rsidR="00A40204" w:rsidTr="00A40204" w14:paraId="185EDC1F" w14:textId="77777777">
        <w:tc>
          <w:tcPr>
            <w:tcW w:w="1056" w:type="dxa"/>
            <w:shd w:val="clear" w:color="auto" w:fill="auto"/>
          </w:tcPr>
          <w:p w:rsidRPr="00A40204" w:rsidR="00A40204" w:rsidP="006E3094" w:rsidRDefault="00A40204" w14:paraId="78ED7E7E" w14:textId="77777777">
            <w:pPr>
              <w:rPr>
                <w:bCs/>
              </w:rPr>
            </w:pPr>
            <w:r w:rsidRPr="00A40204">
              <w:rPr>
                <w:bCs/>
              </w:rPr>
              <w:t>CARU</w:t>
            </w:r>
          </w:p>
        </w:tc>
        <w:tc>
          <w:tcPr>
            <w:tcW w:w="2760" w:type="dxa"/>
            <w:shd w:val="clear" w:color="auto" w:fill="auto"/>
          </w:tcPr>
          <w:p w:rsidRPr="00A40204" w:rsidR="00A40204" w:rsidP="006E3094" w:rsidRDefault="00A40204" w14:paraId="4A1A9BB0" w14:textId="77777777">
            <w:proofErr w:type="spellStart"/>
            <w:r w:rsidRPr="00A40204">
              <w:t>Calamagrostis</w:t>
            </w:r>
            <w:proofErr w:type="spellEnd"/>
            <w:r w:rsidRPr="00A40204">
              <w:t xml:space="preserve"> </w:t>
            </w:r>
            <w:proofErr w:type="spellStart"/>
            <w:r w:rsidRPr="00A40204">
              <w:t>rubescens</w:t>
            </w:r>
            <w:proofErr w:type="spellEnd"/>
          </w:p>
        </w:tc>
        <w:tc>
          <w:tcPr>
            <w:tcW w:w="2328" w:type="dxa"/>
            <w:shd w:val="clear" w:color="auto" w:fill="auto"/>
          </w:tcPr>
          <w:p w:rsidRPr="00A40204" w:rsidR="00A40204" w:rsidP="006E3094" w:rsidRDefault="00A40204" w14:paraId="79D388C6" w14:textId="77777777">
            <w:r w:rsidRPr="00A40204">
              <w:t>Pinegrass</w:t>
            </w:r>
          </w:p>
        </w:tc>
        <w:tc>
          <w:tcPr>
            <w:tcW w:w="1956" w:type="dxa"/>
            <w:shd w:val="clear" w:color="auto" w:fill="auto"/>
          </w:tcPr>
          <w:p w:rsidRPr="00A40204" w:rsidR="00A40204" w:rsidP="006E3094" w:rsidRDefault="00A40204" w14:paraId="43330BF7" w14:textId="77777777">
            <w:r w:rsidRPr="00A40204">
              <w:t>Lower</w:t>
            </w:r>
          </w:p>
        </w:tc>
      </w:tr>
    </w:tbl>
    <w:p w:rsidR="00A40204" w:rsidP="00A40204" w:rsidRDefault="00A40204" w14:paraId="0A2F5F7E" w14:textId="77777777"/>
    <w:p w:rsidR="00A40204" w:rsidP="00A40204" w:rsidRDefault="00A40204" w14:paraId="566F0A29" w14:textId="77777777">
      <w:pPr>
        <w:pStyle w:val="SClassInfoPara"/>
      </w:pPr>
      <w:r>
        <w:t>Description</w:t>
      </w:r>
    </w:p>
    <w:p w:rsidR="00A40204" w:rsidP="00A40204" w:rsidRDefault="00A40204" w14:paraId="7CE5B93B" w14:textId="36A52E87">
      <w:r>
        <w:t>Dominated by graminoids and seedling</w:t>
      </w:r>
      <w:r w:rsidR="00E54AEF">
        <w:t>-</w:t>
      </w:r>
      <w:r>
        <w:t xml:space="preserve"> and sapling</w:t>
      </w:r>
      <w:r w:rsidR="00E54AEF">
        <w:t>-</w:t>
      </w:r>
      <w:r>
        <w:t>sized Douglas-fir, lodgepole pine</w:t>
      </w:r>
      <w:r w:rsidR="00E54AEF">
        <w:t>,</w:t>
      </w:r>
      <w:r>
        <w:t xml:space="preserve"> and/or limber pine. Understory may be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140013AF" w14:textId="77777777"/>
    <w:p>
      <w:r>
        <w:rPr>
          <w:i/>
          <w:u w:val="single"/>
        </w:rPr>
        <w:t>Maximum Tree Size Class</w:t>
      </w:r>
      <w:br/>
      <w:r>
        <w:t>Sapling &gt;4.5ft; &lt;5" DBH</w:t>
      </w:r>
    </w:p>
    <w:p w:rsidR="00A40204" w:rsidP="00A40204" w:rsidRDefault="00A40204" w14:paraId="61FFCECE" w14:textId="1749331E">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40204" w:rsidP="00A40204" w:rsidRDefault="00A40204" w14:paraId="792DC2B3" w14:textId="77777777"/>
    <w:p w:rsidR="00A40204" w:rsidP="00A40204" w:rsidRDefault="00A40204" w14:paraId="6B93585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28"/>
        <w:gridCol w:w="1956"/>
      </w:tblGrid>
      <w:tr w:rsidRPr="00A40204" w:rsidR="00A40204" w:rsidTr="00A40204" w14:paraId="207A541F" w14:textId="77777777">
        <w:tc>
          <w:tcPr>
            <w:tcW w:w="1056" w:type="dxa"/>
            <w:tcBorders>
              <w:top w:val="single" w:color="auto" w:sz="2" w:space="0"/>
              <w:bottom w:val="single" w:color="000000" w:sz="12" w:space="0"/>
            </w:tcBorders>
            <w:shd w:val="clear" w:color="auto" w:fill="auto"/>
          </w:tcPr>
          <w:p w:rsidRPr="00A40204" w:rsidR="00A40204" w:rsidP="006E3094" w:rsidRDefault="00A40204" w14:paraId="0EB17EF1" w14:textId="77777777">
            <w:pPr>
              <w:rPr>
                <w:b/>
                <w:bCs/>
              </w:rPr>
            </w:pPr>
            <w:r w:rsidRPr="00A40204">
              <w:rPr>
                <w:b/>
                <w:bCs/>
              </w:rPr>
              <w:t>Symbol</w:t>
            </w:r>
          </w:p>
        </w:tc>
        <w:tc>
          <w:tcPr>
            <w:tcW w:w="2760" w:type="dxa"/>
            <w:tcBorders>
              <w:top w:val="single" w:color="auto" w:sz="2" w:space="0"/>
              <w:bottom w:val="single" w:color="000000" w:sz="12" w:space="0"/>
            </w:tcBorders>
            <w:shd w:val="clear" w:color="auto" w:fill="auto"/>
          </w:tcPr>
          <w:p w:rsidRPr="00A40204" w:rsidR="00A40204" w:rsidP="006E3094" w:rsidRDefault="00A40204" w14:paraId="4A5F9BF9" w14:textId="77777777">
            <w:pPr>
              <w:rPr>
                <w:b/>
                <w:bCs/>
              </w:rPr>
            </w:pPr>
            <w:r w:rsidRPr="00A40204">
              <w:rPr>
                <w:b/>
                <w:bCs/>
              </w:rPr>
              <w:t>Scientific Name</w:t>
            </w:r>
          </w:p>
        </w:tc>
        <w:tc>
          <w:tcPr>
            <w:tcW w:w="2328" w:type="dxa"/>
            <w:tcBorders>
              <w:top w:val="single" w:color="auto" w:sz="2" w:space="0"/>
              <w:bottom w:val="single" w:color="000000" w:sz="12" w:space="0"/>
            </w:tcBorders>
            <w:shd w:val="clear" w:color="auto" w:fill="auto"/>
          </w:tcPr>
          <w:p w:rsidRPr="00A40204" w:rsidR="00A40204" w:rsidP="006E3094" w:rsidRDefault="00A40204" w14:paraId="50EF70AE" w14:textId="77777777">
            <w:pPr>
              <w:rPr>
                <w:b/>
                <w:bCs/>
              </w:rPr>
            </w:pPr>
            <w:r w:rsidRPr="00A40204">
              <w:rPr>
                <w:b/>
                <w:bCs/>
              </w:rPr>
              <w:t>Common Name</w:t>
            </w:r>
          </w:p>
        </w:tc>
        <w:tc>
          <w:tcPr>
            <w:tcW w:w="1956" w:type="dxa"/>
            <w:tcBorders>
              <w:top w:val="single" w:color="auto" w:sz="2" w:space="0"/>
              <w:bottom w:val="single" w:color="000000" w:sz="12" w:space="0"/>
            </w:tcBorders>
            <w:shd w:val="clear" w:color="auto" w:fill="auto"/>
          </w:tcPr>
          <w:p w:rsidRPr="00A40204" w:rsidR="00A40204" w:rsidP="006E3094" w:rsidRDefault="00A40204" w14:paraId="0CC29928" w14:textId="77777777">
            <w:pPr>
              <w:rPr>
                <w:b/>
                <w:bCs/>
              </w:rPr>
            </w:pPr>
            <w:r w:rsidRPr="00A40204">
              <w:rPr>
                <w:b/>
                <w:bCs/>
              </w:rPr>
              <w:t>Canopy Position</w:t>
            </w:r>
          </w:p>
        </w:tc>
      </w:tr>
      <w:tr w:rsidRPr="00A40204" w:rsidR="00A40204" w:rsidTr="00A40204" w14:paraId="7DF8FD7C" w14:textId="77777777">
        <w:tc>
          <w:tcPr>
            <w:tcW w:w="1056" w:type="dxa"/>
            <w:tcBorders>
              <w:top w:val="single" w:color="000000" w:sz="12" w:space="0"/>
            </w:tcBorders>
            <w:shd w:val="clear" w:color="auto" w:fill="auto"/>
          </w:tcPr>
          <w:p w:rsidRPr="00A40204" w:rsidR="00A40204" w:rsidP="006E3094" w:rsidRDefault="00A40204" w14:paraId="0FF9F2C5" w14:textId="77777777">
            <w:pPr>
              <w:rPr>
                <w:bCs/>
              </w:rPr>
            </w:pPr>
            <w:r w:rsidRPr="00A40204">
              <w:rPr>
                <w:bCs/>
              </w:rPr>
              <w:t>PSME</w:t>
            </w:r>
          </w:p>
        </w:tc>
        <w:tc>
          <w:tcPr>
            <w:tcW w:w="2760" w:type="dxa"/>
            <w:tcBorders>
              <w:top w:val="single" w:color="000000" w:sz="12" w:space="0"/>
            </w:tcBorders>
            <w:shd w:val="clear" w:color="auto" w:fill="auto"/>
          </w:tcPr>
          <w:p w:rsidRPr="00A40204" w:rsidR="00A40204" w:rsidP="006E3094" w:rsidRDefault="00A40204" w14:paraId="02E32A50" w14:textId="77777777">
            <w:proofErr w:type="spellStart"/>
            <w:r w:rsidRPr="00A40204">
              <w:t>Pseudotsuga</w:t>
            </w:r>
            <w:proofErr w:type="spellEnd"/>
            <w:r w:rsidRPr="00A40204">
              <w:t xml:space="preserve"> </w:t>
            </w:r>
            <w:proofErr w:type="spellStart"/>
            <w:r w:rsidRPr="00A40204">
              <w:t>menziesii</w:t>
            </w:r>
            <w:proofErr w:type="spellEnd"/>
          </w:p>
        </w:tc>
        <w:tc>
          <w:tcPr>
            <w:tcW w:w="2328" w:type="dxa"/>
            <w:tcBorders>
              <w:top w:val="single" w:color="000000" w:sz="12" w:space="0"/>
            </w:tcBorders>
            <w:shd w:val="clear" w:color="auto" w:fill="auto"/>
          </w:tcPr>
          <w:p w:rsidRPr="00A40204" w:rsidR="00A40204" w:rsidP="006E3094" w:rsidRDefault="00A40204" w14:paraId="5FDB021F" w14:textId="77777777">
            <w:r w:rsidRPr="00A40204">
              <w:t>Douglas-fir</w:t>
            </w:r>
          </w:p>
        </w:tc>
        <w:tc>
          <w:tcPr>
            <w:tcW w:w="1956" w:type="dxa"/>
            <w:tcBorders>
              <w:top w:val="single" w:color="000000" w:sz="12" w:space="0"/>
            </w:tcBorders>
            <w:shd w:val="clear" w:color="auto" w:fill="auto"/>
          </w:tcPr>
          <w:p w:rsidRPr="00A40204" w:rsidR="00A40204" w:rsidP="006E3094" w:rsidRDefault="00A40204" w14:paraId="6FED4EE8" w14:textId="77777777">
            <w:r w:rsidRPr="00A40204">
              <w:t>Upper</w:t>
            </w:r>
          </w:p>
        </w:tc>
      </w:tr>
      <w:tr w:rsidRPr="00A40204" w:rsidR="00A40204" w:rsidTr="00A40204" w14:paraId="7969B535" w14:textId="77777777">
        <w:tc>
          <w:tcPr>
            <w:tcW w:w="1056" w:type="dxa"/>
            <w:shd w:val="clear" w:color="auto" w:fill="auto"/>
          </w:tcPr>
          <w:p w:rsidRPr="00A40204" w:rsidR="00A40204" w:rsidP="006E3094" w:rsidRDefault="00A40204" w14:paraId="54216AC4" w14:textId="77777777">
            <w:pPr>
              <w:rPr>
                <w:bCs/>
              </w:rPr>
            </w:pPr>
            <w:r w:rsidRPr="00A40204">
              <w:rPr>
                <w:bCs/>
              </w:rPr>
              <w:t>PICO</w:t>
            </w:r>
          </w:p>
        </w:tc>
        <w:tc>
          <w:tcPr>
            <w:tcW w:w="2760" w:type="dxa"/>
            <w:shd w:val="clear" w:color="auto" w:fill="auto"/>
          </w:tcPr>
          <w:p w:rsidRPr="00A40204" w:rsidR="00A40204" w:rsidP="006E3094" w:rsidRDefault="00A40204" w14:paraId="2109D0A0" w14:textId="77777777">
            <w:r w:rsidRPr="00A40204">
              <w:t xml:space="preserve">Pinus </w:t>
            </w:r>
            <w:proofErr w:type="spellStart"/>
            <w:r w:rsidRPr="00A40204">
              <w:t>contorta</w:t>
            </w:r>
            <w:proofErr w:type="spellEnd"/>
          </w:p>
        </w:tc>
        <w:tc>
          <w:tcPr>
            <w:tcW w:w="2328" w:type="dxa"/>
            <w:shd w:val="clear" w:color="auto" w:fill="auto"/>
          </w:tcPr>
          <w:p w:rsidRPr="00A40204" w:rsidR="00A40204" w:rsidP="006E3094" w:rsidRDefault="00A40204" w14:paraId="1095416D" w14:textId="77777777">
            <w:r w:rsidRPr="00A40204">
              <w:t>Lodgepole pine</w:t>
            </w:r>
          </w:p>
        </w:tc>
        <w:tc>
          <w:tcPr>
            <w:tcW w:w="1956" w:type="dxa"/>
            <w:shd w:val="clear" w:color="auto" w:fill="auto"/>
          </w:tcPr>
          <w:p w:rsidRPr="00A40204" w:rsidR="00A40204" w:rsidP="006E3094" w:rsidRDefault="00A40204" w14:paraId="48FBA805" w14:textId="77777777">
            <w:r w:rsidRPr="00A40204">
              <w:t>Upper</w:t>
            </w:r>
          </w:p>
        </w:tc>
      </w:tr>
      <w:tr w:rsidRPr="00A40204" w:rsidR="00A40204" w:rsidTr="00A40204" w14:paraId="329C8452" w14:textId="77777777">
        <w:tc>
          <w:tcPr>
            <w:tcW w:w="1056" w:type="dxa"/>
            <w:shd w:val="clear" w:color="auto" w:fill="auto"/>
          </w:tcPr>
          <w:p w:rsidRPr="00A40204" w:rsidR="00A40204" w:rsidP="006E3094" w:rsidRDefault="00A40204" w14:paraId="6759B9F2" w14:textId="77777777">
            <w:pPr>
              <w:rPr>
                <w:bCs/>
              </w:rPr>
            </w:pPr>
            <w:r w:rsidRPr="00A40204">
              <w:rPr>
                <w:bCs/>
              </w:rPr>
              <w:t>PIFL</w:t>
            </w:r>
          </w:p>
        </w:tc>
        <w:tc>
          <w:tcPr>
            <w:tcW w:w="2760" w:type="dxa"/>
            <w:shd w:val="clear" w:color="auto" w:fill="auto"/>
          </w:tcPr>
          <w:p w:rsidRPr="00A40204" w:rsidR="00A40204" w:rsidP="006E3094" w:rsidRDefault="00A40204" w14:paraId="783F7751" w14:textId="77777777">
            <w:r w:rsidRPr="00A40204">
              <w:t>Pieris floribunda</w:t>
            </w:r>
          </w:p>
        </w:tc>
        <w:tc>
          <w:tcPr>
            <w:tcW w:w="2328" w:type="dxa"/>
            <w:shd w:val="clear" w:color="auto" w:fill="auto"/>
          </w:tcPr>
          <w:p w:rsidRPr="00A40204" w:rsidR="00A40204" w:rsidP="006E3094" w:rsidRDefault="00A40204" w14:paraId="35D148AD" w14:textId="77777777">
            <w:r w:rsidRPr="00A40204">
              <w:t>Mountain fetterbush</w:t>
            </w:r>
          </w:p>
        </w:tc>
        <w:tc>
          <w:tcPr>
            <w:tcW w:w="1956" w:type="dxa"/>
            <w:shd w:val="clear" w:color="auto" w:fill="auto"/>
          </w:tcPr>
          <w:p w:rsidRPr="00A40204" w:rsidR="00A40204" w:rsidP="006E3094" w:rsidRDefault="00A40204" w14:paraId="38DDDE0E" w14:textId="77777777">
            <w:r w:rsidRPr="00A40204">
              <w:t>Lower</w:t>
            </w:r>
          </w:p>
        </w:tc>
      </w:tr>
      <w:tr w:rsidRPr="00A40204" w:rsidR="00A40204" w:rsidTr="00A40204" w14:paraId="10E29504" w14:textId="77777777">
        <w:tc>
          <w:tcPr>
            <w:tcW w:w="1056" w:type="dxa"/>
            <w:shd w:val="clear" w:color="auto" w:fill="auto"/>
          </w:tcPr>
          <w:p w:rsidRPr="00A40204" w:rsidR="00A40204" w:rsidP="006E3094" w:rsidRDefault="00A40204" w14:paraId="398D1156" w14:textId="77777777">
            <w:pPr>
              <w:rPr>
                <w:bCs/>
              </w:rPr>
            </w:pPr>
            <w:r w:rsidRPr="00A40204">
              <w:rPr>
                <w:bCs/>
              </w:rPr>
              <w:t>CARU</w:t>
            </w:r>
          </w:p>
        </w:tc>
        <w:tc>
          <w:tcPr>
            <w:tcW w:w="2760" w:type="dxa"/>
            <w:shd w:val="clear" w:color="auto" w:fill="auto"/>
          </w:tcPr>
          <w:p w:rsidRPr="00A40204" w:rsidR="00A40204" w:rsidP="006E3094" w:rsidRDefault="00A40204" w14:paraId="73DED805" w14:textId="77777777">
            <w:proofErr w:type="spellStart"/>
            <w:r w:rsidRPr="00A40204">
              <w:t>Calamagrostis</w:t>
            </w:r>
            <w:proofErr w:type="spellEnd"/>
            <w:r w:rsidRPr="00A40204">
              <w:t xml:space="preserve"> </w:t>
            </w:r>
            <w:proofErr w:type="spellStart"/>
            <w:r w:rsidRPr="00A40204">
              <w:t>rubescens</w:t>
            </w:r>
            <w:proofErr w:type="spellEnd"/>
          </w:p>
        </w:tc>
        <w:tc>
          <w:tcPr>
            <w:tcW w:w="2328" w:type="dxa"/>
            <w:shd w:val="clear" w:color="auto" w:fill="auto"/>
          </w:tcPr>
          <w:p w:rsidRPr="00A40204" w:rsidR="00A40204" w:rsidP="006E3094" w:rsidRDefault="00A40204" w14:paraId="47123878" w14:textId="77777777">
            <w:r w:rsidRPr="00A40204">
              <w:t>Pinegrass</w:t>
            </w:r>
          </w:p>
        </w:tc>
        <w:tc>
          <w:tcPr>
            <w:tcW w:w="1956" w:type="dxa"/>
            <w:shd w:val="clear" w:color="auto" w:fill="auto"/>
          </w:tcPr>
          <w:p w:rsidRPr="00A40204" w:rsidR="00A40204" w:rsidP="006E3094" w:rsidRDefault="00A40204" w14:paraId="210D28CA" w14:textId="77777777">
            <w:r w:rsidRPr="00A40204">
              <w:t>Lower</w:t>
            </w:r>
          </w:p>
        </w:tc>
      </w:tr>
    </w:tbl>
    <w:p w:rsidR="00A40204" w:rsidP="00A40204" w:rsidRDefault="00A40204" w14:paraId="5F7B86CE" w14:textId="77777777"/>
    <w:p w:rsidR="00A40204" w:rsidP="00A40204" w:rsidRDefault="00A40204" w14:paraId="20EF6A33" w14:textId="77777777">
      <w:pPr>
        <w:pStyle w:val="SClassInfoPara"/>
      </w:pPr>
      <w:r>
        <w:t>Description</w:t>
      </w:r>
    </w:p>
    <w:p w:rsidR="00A40204" w:rsidP="00A40204" w:rsidRDefault="00A40204" w14:paraId="1BC9E672" w14:textId="79F6C6FC">
      <w:r>
        <w:t>Relatively dense pole</w:t>
      </w:r>
      <w:r w:rsidR="00E54AEF">
        <w:t>-</w:t>
      </w:r>
      <w:r>
        <w:t xml:space="preserve"> and medium</w:t>
      </w:r>
      <w:r w:rsidR="00E54AEF">
        <w:t>-</w:t>
      </w:r>
      <w:r>
        <w:t xml:space="preserve">sized Douglas-fir or lodgepole pine. The understory is open and relatively depauperate. Understory may be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2B9A5492" w14:textId="77777777"/>
    <w:p>
      <w:r>
        <w:rPr>
          <w:i/>
          <w:u w:val="single"/>
        </w:rPr>
        <w:t>Maximum Tree Size Class</w:t>
      </w:r>
      <w:br/>
      <w:r>
        <w:t>Medium 9-21" DBH</w:t>
      </w:r>
    </w:p>
    <w:p w:rsidR="00A40204" w:rsidP="00A40204" w:rsidRDefault="00A40204" w14:paraId="5AAB1E82" w14:textId="63B14BF6">
      <w:pPr>
        <w:pStyle w:val="InfoPara"/>
        <w:pBdr>
          <w:top w:val="single" w:color="auto" w:sz="4" w:space="1"/>
        </w:pBdr>
      </w:pPr>
      <w:r xmlns:w="http://schemas.openxmlformats.org/wordprocessingml/2006/main">
        <w:t>Class C</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40204" w:rsidP="00A40204" w:rsidRDefault="00A40204" w14:paraId="70D009B1" w14:textId="77777777"/>
    <w:p w:rsidR="00A40204" w:rsidP="00A40204" w:rsidRDefault="00A40204" w14:paraId="7810CD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28"/>
        <w:gridCol w:w="1956"/>
      </w:tblGrid>
      <w:tr w:rsidRPr="00A40204" w:rsidR="00A40204" w:rsidTr="00A40204" w14:paraId="51590A92" w14:textId="77777777">
        <w:tc>
          <w:tcPr>
            <w:tcW w:w="1056" w:type="dxa"/>
            <w:tcBorders>
              <w:top w:val="single" w:color="auto" w:sz="2" w:space="0"/>
              <w:bottom w:val="single" w:color="000000" w:sz="12" w:space="0"/>
            </w:tcBorders>
            <w:shd w:val="clear" w:color="auto" w:fill="auto"/>
          </w:tcPr>
          <w:p w:rsidRPr="00A40204" w:rsidR="00A40204" w:rsidP="006E3094" w:rsidRDefault="00A40204" w14:paraId="37A6A240" w14:textId="77777777">
            <w:pPr>
              <w:rPr>
                <w:b/>
                <w:bCs/>
              </w:rPr>
            </w:pPr>
            <w:r w:rsidRPr="00A40204">
              <w:rPr>
                <w:b/>
                <w:bCs/>
              </w:rPr>
              <w:t>Symbol</w:t>
            </w:r>
          </w:p>
        </w:tc>
        <w:tc>
          <w:tcPr>
            <w:tcW w:w="2760" w:type="dxa"/>
            <w:tcBorders>
              <w:top w:val="single" w:color="auto" w:sz="2" w:space="0"/>
              <w:bottom w:val="single" w:color="000000" w:sz="12" w:space="0"/>
            </w:tcBorders>
            <w:shd w:val="clear" w:color="auto" w:fill="auto"/>
          </w:tcPr>
          <w:p w:rsidRPr="00A40204" w:rsidR="00A40204" w:rsidP="006E3094" w:rsidRDefault="00A40204" w14:paraId="0EAB3344" w14:textId="77777777">
            <w:pPr>
              <w:rPr>
                <w:b/>
                <w:bCs/>
              </w:rPr>
            </w:pPr>
            <w:r w:rsidRPr="00A40204">
              <w:rPr>
                <w:b/>
                <w:bCs/>
              </w:rPr>
              <w:t>Scientific Name</w:t>
            </w:r>
          </w:p>
        </w:tc>
        <w:tc>
          <w:tcPr>
            <w:tcW w:w="2328" w:type="dxa"/>
            <w:tcBorders>
              <w:top w:val="single" w:color="auto" w:sz="2" w:space="0"/>
              <w:bottom w:val="single" w:color="000000" w:sz="12" w:space="0"/>
            </w:tcBorders>
            <w:shd w:val="clear" w:color="auto" w:fill="auto"/>
          </w:tcPr>
          <w:p w:rsidRPr="00A40204" w:rsidR="00A40204" w:rsidP="006E3094" w:rsidRDefault="00A40204" w14:paraId="58DA6C27" w14:textId="77777777">
            <w:pPr>
              <w:rPr>
                <w:b/>
                <w:bCs/>
              </w:rPr>
            </w:pPr>
            <w:r w:rsidRPr="00A40204">
              <w:rPr>
                <w:b/>
                <w:bCs/>
              </w:rPr>
              <w:t>Common Name</w:t>
            </w:r>
          </w:p>
        </w:tc>
        <w:tc>
          <w:tcPr>
            <w:tcW w:w="1956" w:type="dxa"/>
            <w:tcBorders>
              <w:top w:val="single" w:color="auto" w:sz="2" w:space="0"/>
              <w:bottom w:val="single" w:color="000000" w:sz="12" w:space="0"/>
            </w:tcBorders>
            <w:shd w:val="clear" w:color="auto" w:fill="auto"/>
          </w:tcPr>
          <w:p w:rsidRPr="00A40204" w:rsidR="00A40204" w:rsidP="006E3094" w:rsidRDefault="00A40204" w14:paraId="4E73F3B3" w14:textId="77777777">
            <w:pPr>
              <w:rPr>
                <w:b/>
                <w:bCs/>
              </w:rPr>
            </w:pPr>
            <w:r w:rsidRPr="00A40204">
              <w:rPr>
                <w:b/>
                <w:bCs/>
              </w:rPr>
              <w:t>Canopy Position</w:t>
            </w:r>
          </w:p>
        </w:tc>
      </w:tr>
      <w:tr w:rsidRPr="00A40204" w:rsidR="00A40204" w:rsidTr="00A40204" w14:paraId="4FB9F22E" w14:textId="77777777">
        <w:tc>
          <w:tcPr>
            <w:tcW w:w="1056" w:type="dxa"/>
            <w:tcBorders>
              <w:top w:val="single" w:color="000000" w:sz="12" w:space="0"/>
            </w:tcBorders>
            <w:shd w:val="clear" w:color="auto" w:fill="auto"/>
          </w:tcPr>
          <w:p w:rsidRPr="00A40204" w:rsidR="00A40204" w:rsidP="006E3094" w:rsidRDefault="00A40204" w14:paraId="5FF75622" w14:textId="77777777">
            <w:pPr>
              <w:rPr>
                <w:bCs/>
              </w:rPr>
            </w:pPr>
            <w:r w:rsidRPr="00A40204">
              <w:rPr>
                <w:bCs/>
              </w:rPr>
              <w:t>PSME</w:t>
            </w:r>
          </w:p>
        </w:tc>
        <w:tc>
          <w:tcPr>
            <w:tcW w:w="2760" w:type="dxa"/>
            <w:tcBorders>
              <w:top w:val="single" w:color="000000" w:sz="12" w:space="0"/>
            </w:tcBorders>
            <w:shd w:val="clear" w:color="auto" w:fill="auto"/>
          </w:tcPr>
          <w:p w:rsidRPr="00A40204" w:rsidR="00A40204" w:rsidP="006E3094" w:rsidRDefault="00A40204" w14:paraId="2EB0410D" w14:textId="77777777">
            <w:proofErr w:type="spellStart"/>
            <w:r w:rsidRPr="00A40204">
              <w:t>Pseudotsuga</w:t>
            </w:r>
            <w:proofErr w:type="spellEnd"/>
            <w:r w:rsidRPr="00A40204">
              <w:t xml:space="preserve"> </w:t>
            </w:r>
            <w:proofErr w:type="spellStart"/>
            <w:r w:rsidRPr="00A40204">
              <w:t>menziesii</w:t>
            </w:r>
            <w:proofErr w:type="spellEnd"/>
          </w:p>
        </w:tc>
        <w:tc>
          <w:tcPr>
            <w:tcW w:w="2328" w:type="dxa"/>
            <w:tcBorders>
              <w:top w:val="single" w:color="000000" w:sz="12" w:space="0"/>
            </w:tcBorders>
            <w:shd w:val="clear" w:color="auto" w:fill="auto"/>
          </w:tcPr>
          <w:p w:rsidRPr="00A40204" w:rsidR="00A40204" w:rsidP="006E3094" w:rsidRDefault="00A40204" w14:paraId="3ABC5C60" w14:textId="77777777">
            <w:r w:rsidRPr="00A40204">
              <w:t>Douglas-fir</w:t>
            </w:r>
          </w:p>
        </w:tc>
        <w:tc>
          <w:tcPr>
            <w:tcW w:w="1956" w:type="dxa"/>
            <w:tcBorders>
              <w:top w:val="single" w:color="000000" w:sz="12" w:space="0"/>
            </w:tcBorders>
            <w:shd w:val="clear" w:color="auto" w:fill="auto"/>
          </w:tcPr>
          <w:p w:rsidRPr="00A40204" w:rsidR="00A40204" w:rsidP="006E3094" w:rsidRDefault="00A40204" w14:paraId="6730A1BE" w14:textId="77777777">
            <w:r w:rsidRPr="00A40204">
              <w:t>Upper</w:t>
            </w:r>
          </w:p>
        </w:tc>
      </w:tr>
      <w:tr w:rsidRPr="00A40204" w:rsidR="00A40204" w:rsidTr="00A40204" w14:paraId="0D3163C1" w14:textId="77777777">
        <w:tc>
          <w:tcPr>
            <w:tcW w:w="1056" w:type="dxa"/>
            <w:shd w:val="clear" w:color="auto" w:fill="auto"/>
          </w:tcPr>
          <w:p w:rsidRPr="00A40204" w:rsidR="00A40204" w:rsidP="006E3094" w:rsidRDefault="00A40204" w14:paraId="2B8CA7BA" w14:textId="77777777">
            <w:pPr>
              <w:rPr>
                <w:bCs/>
              </w:rPr>
            </w:pPr>
            <w:r w:rsidRPr="00A40204">
              <w:rPr>
                <w:bCs/>
              </w:rPr>
              <w:t>PICO</w:t>
            </w:r>
          </w:p>
        </w:tc>
        <w:tc>
          <w:tcPr>
            <w:tcW w:w="2760" w:type="dxa"/>
            <w:shd w:val="clear" w:color="auto" w:fill="auto"/>
          </w:tcPr>
          <w:p w:rsidRPr="00A40204" w:rsidR="00A40204" w:rsidP="006E3094" w:rsidRDefault="00A40204" w14:paraId="4E0B5C51" w14:textId="77777777">
            <w:r w:rsidRPr="00A40204">
              <w:t xml:space="preserve">Pinus </w:t>
            </w:r>
            <w:proofErr w:type="spellStart"/>
            <w:r w:rsidRPr="00A40204">
              <w:t>contorta</w:t>
            </w:r>
            <w:proofErr w:type="spellEnd"/>
          </w:p>
        </w:tc>
        <w:tc>
          <w:tcPr>
            <w:tcW w:w="2328" w:type="dxa"/>
            <w:shd w:val="clear" w:color="auto" w:fill="auto"/>
          </w:tcPr>
          <w:p w:rsidRPr="00A40204" w:rsidR="00A40204" w:rsidP="006E3094" w:rsidRDefault="00A40204" w14:paraId="24E16FC9" w14:textId="77777777">
            <w:r w:rsidRPr="00A40204">
              <w:t>Lodgepole pine</w:t>
            </w:r>
          </w:p>
        </w:tc>
        <w:tc>
          <w:tcPr>
            <w:tcW w:w="1956" w:type="dxa"/>
            <w:shd w:val="clear" w:color="auto" w:fill="auto"/>
          </w:tcPr>
          <w:p w:rsidRPr="00A40204" w:rsidR="00A40204" w:rsidP="006E3094" w:rsidRDefault="00A40204" w14:paraId="778A3C1F" w14:textId="77777777">
            <w:r w:rsidRPr="00A40204">
              <w:t>Upper</w:t>
            </w:r>
          </w:p>
        </w:tc>
      </w:tr>
      <w:tr w:rsidRPr="00A40204" w:rsidR="00A40204" w:rsidTr="00A40204" w14:paraId="783D904A" w14:textId="77777777">
        <w:tc>
          <w:tcPr>
            <w:tcW w:w="1056" w:type="dxa"/>
            <w:shd w:val="clear" w:color="auto" w:fill="auto"/>
          </w:tcPr>
          <w:p w:rsidRPr="00A40204" w:rsidR="00A40204" w:rsidP="006E3094" w:rsidRDefault="00A40204" w14:paraId="3ACCAB92" w14:textId="77777777">
            <w:pPr>
              <w:rPr>
                <w:bCs/>
              </w:rPr>
            </w:pPr>
            <w:r w:rsidRPr="00A40204">
              <w:rPr>
                <w:bCs/>
              </w:rPr>
              <w:t>PIFL</w:t>
            </w:r>
          </w:p>
        </w:tc>
        <w:tc>
          <w:tcPr>
            <w:tcW w:w="2760" w:type="dxa"/>
            <w:shd w:val="clear" w:color="auto" w:fill="auto"/>
          </w:tcPr>
          <w:p w:rsidRPr="00A40204" w:rsidR="00A40204" w:rsidP="006E3094" w:rsidRDefault="00A40204" w14:paraId="58DECC51" w14:textId="77777777">
            <w:r w:rsidRPr="00A40204">
              <w:t>Pieris floribunda</w:t>
            </w:r>
          </w:p>
        </w:tc>
        <w:tc>
          <w:tcPr>
            <w:tcW w:w="2328" w:type="dxa"/>
            <w:shd w:val="clear" w:color="auto" w:fill="auto"/>
          </w:tcPr>
          <w:p w:rsidRPr="00A40204" w:rsidR="00A40204" w:rsidP="006E3094" w:rsidRDefault="00A40204" w14:paraId="765115D1" w14:textId="77777777">
            <w:r w:rsidRPr="00A40204">
              <w:t>Mountain fetterbush</w:t>
            </w:r>
          </w:p>
        </w:tc>
        <w:tc>
          <w:tcPr>
            <w:tcW w:w="1956" w:type="dxa"/>
            <w:shd w:val="clear" w:color="auto" w:fill="auto"/>
          </w:tcPr>
          <w:p w:rsidRPr="00A40204" w:rsidR="00A40204" w:rsidP="006E3094" w:rsidRDefault="00A40204" w14:paraId="1FBEDD54" w14:textId="77777777">
            <w:r w:rsidRPr="00A40204">
              <w:t>Upper</w:t>
            </w:r>
          </w:p>
        </w:tc>
      </w:tr>
      <w:tr w:rsidRPr="00A40204" w:rsidR="00A40204" w:rsidTr="00A40204" w14:paraId="0CD8936A" w14:textId="77777777">
        <w:tc>
          <w:tcPr>
            <w:tcW w:w="1056" w:type="dxa"/>
            <w:shd w:val="clear" w:color="auto" w:fill="auto"/>
          </w:tcPr>
          <w:p w:rsidRPr="00A40204" w:rsidR="00A40204" w:rsidP="006E3094" w:rsidRDefault="00A40204" w14:paraId="6CD57099" w14:textId="77777777">
            <w:pPr>
              <w:rPr>
                <w:bCs/>
              </w:rPr>
            </w:pPr>
            <w:r w:rsidRPr="00A40204">
              <w:rPr>
                <w:bCs/>
              </w:rPr>
              <w:t>CARU</w:t>
            </w:r>
          </w:p>
        </w:tc>
        <w:tc>
          <w:tcPr>
            <w:tcW w:w="2760" w:type="dxa"/>
            <w:shd w:val="clear" w:color="auto" w:fill="auto"/>
          </w:tcPr>
          <w:p w:rsidRPr="00A40204" w:rsidR="00A40204" w:rsidP="006E3094" w:rsidRDefault="00A40204" w14:paraId="534D983D" w14:textId="77777777">
            <w:proofErr w:type="spellStart"/>
            <w:r w:rsidRPr="00A40204">
              <w:t>Calamagrostis</w:t>
            </w:r>
            <w:proofErr w:type="spellEnd"/>
            <w:r w:rsidRPr="00A40204">
              <w:t xml:space="preserve"> </w:t>
            </w:r>
            <w:proofErr w:type="spellStart"/>
            <w:r w:rsidRPr="00A40204">
              <w:t>rubescens</w:t>
            </w:r>
            <w:proofErr w:type="spellEnd"/>
          </w:p>
        </w:tc>
        <w:tc>
          <w:tcPr>
            <w:tcW w:w="2328" w:type="dxa"/>
            <w:shd w:val="clear" w:color="auto" w:fill="auto"/>
          </w:tcPr>
          <w:p w:rsidRPr="00A40204" w:rsidR="00A40204" w:rsidP="006E3094" w:rsidRDefault="00A40204" w14:paraId="62D64356" w14:textId="77777777">
            <w:r w:rsidRPr="00A40204">
              <w:t>Pinegrass</w:t>
            </w:r>
          </w:p>
        </w:tc>
        <w:tc>
          <w:tcPr>
            <w:tcW w:w="1956" w:type="dxa"/>
            <w:shd w:val="clear" w:color="auto" w:fill="auto"/>
          </w:tcPr>
          <w:p w:rsidRPr="00A40204" w:rsidR="00A40204" w:rsidP="006E3094" w:rsidRDefault="00A40204" w14:paraId="50E218A7" w14:textId="77777777">
            <w:r w:rsidRPr="00A40204">
              <w:t>Lower</w:t>
            </w:r>
          </w:p>
        </w:tc>
      </w:tr>
    </w:tbl>
    <w:p w:rsidR="00A40204" w:rsidP="00A40204" w:rsidRDefault="00A40204" w14:paraId="6B9C0DB1" w14:textId="77777777"/>
    <w:p w:rsidR="00A40204" w:rsidP="00A40204" w:rsidRDefault="00A40204" w14:paraId="5CC62461" w14:textId="77777777">
      <w:pPr>
        <w:pStyle w:val="SClassInfoPara"/>
      </w:pPr>
      <w:r>
        <w:t>Description</w:t>
      </w:r>
    </w:p>
    <w:p w:rsidR="00A40204" w:rsidP="00A40204" w:rsidRDefault="00A40204" w14:paraId="386E786D" w14:textId="0B3C9880">
      <w:r>
        <w:t>Open poles and medium</w:t>
      </w:r>
      <w:r w:rsidR="00E54AEF">
        <w:t>-</w:t>
      </w:r>
      <w:r>
        <w:t>sized Douglas-fir, lodgepole pine</w:t>
      </w:r>
      <w:r w:rsidR="00E54AEF">
        <w:t>,</w:t>
      </w:r>
      <w:r>
        <w:t xml:space="preserve"> or limber pine with patchy graminoid cover and dispersed shrubs. Understory may be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010EC99D" w14:textId="77777777"/>
    <w:p>
      <w:r>
        <w:rPr>
          <w:i/>
          <w:u w:val="single"/>
        </w:rPr>
        <w:t>Maximum Tree Size Class</w:t>
      </w:r>
      <w:br/>
      <w:r>
        <w:t>Medium 9-21" DBH</w:t>
      </w:r>
    </w:p>
    <w:p w:rsidR="00A40204" w:rsidP="00A40204" w:rsidRDefault="00A40204" w14:paraId="2F59419C" w14:textId="23BBFA54">
      <w:pPr>
        <w:pStyle w:val="InfoPara"/>
        <w:pBdr>
          <w:top w:val="single" w:color="auto" w:sz="4" w:space="1"/>
        </w:pBdr>
      </w:pPr>
      <w:r xmlns:w="http://schemas.openxmlformats.org/wordprocessingml/2006/main">
        <w:t>Class D</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40204" w:rsidP="00A40204" w:rsidRDefault="00A40204" w14:paraId="590D0873" w14:textId="77777777"/>
    <w:p w:rsidR="00A40204" w:rsidP="00A40204" w:rsidRDefault="00A40204" w14:paraId="640A003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28"/>
        <w:gridCol w:w="1956"/>
      </w:tblGrid>
      <w:tr w:rsidRPr="00A40204" w:rsidR="00A40204" w:rsidTr="00A40204" w14:paraId="363AEE01" w14:textId="77777777">
        <w:tc>
          <w:tcPr>
            <w:tcW w:w="1056" w:type="dxa"/>
            <w:tcBorders>
              <w:top w:val="single" w:color="auto" w:sz="2" w:space="0"/>
              <w:bottom w:val="single" w:color="000000" w:sz="12" w:space="0"/>
            </w:tcBorders>
            <w:shd w:val="clear" w:color="auto" w:fill="auto"/>
          </w:tcPr>
          <w:p w:rsidRPr="00A40204" w:rsidR="00A40204" w:rsidP="006E3094" w:rsidRDefault="00A40204" w14:paraId="6EB8038B" w14:textId="77777777">
            <w:pPr>
              <w:rPr>
                <w:b/>
                <w:bCs/>
              </w:rPr>
            </w:pPr>
            <w:r w:rsidRPr="00A40204">
              <w:rPr>
                <w:b/>
                <w:bCs/>
              </w:rPr>
              <w:t>Symbol</w:t>
            </w:r>
          </w:p>
        </w:tc>
        <w:tc>
          <w:tcPr>
            <w:tcW w:w="2760" w:type="dxa"/>
            <w:tcBorders>
              <w:top w:val="single" w:color="auto" w:sz="2" w:space="0"/>
              <w:bottom w:val="single" w:color="000000" w:sz="12" w:space="0"/>
            </w:tcBorders>
            <w:shd w:val="clear" w:color="auto" w:fill="auto"/>
          </w:tcPr>
          <w:p w:rsidRPr="00A40204" w:rsidR="00A40204" w:rsidP="006E3094" w:rsidRDefault="00A40204" w14:paraId="246CCE1B" w14:textId="77777777">
            <w:pPr>
              <w:rPr>
                <w:b/>
                <w:bCs/>
              </w:rPr>
            </w:pPr>
            <w:r w:rsidRPr="00A40204">
              <w:rPr>
                <w:b/>
                <w:bCs/>
              </w:rPr>
              <w:t>Scientific Name</w:t>
            </w:r>
          </w:p>
        </w:tc>
        <w:tc>
          <w:tcPr>
            <w:tcW w:w="2328" w:type="dxa"/>
            <w:tcBorders>
              <w:top w:val="single" w:color="auto" w:sz="2" w:space="0"/>
              <w:bottom w:val="single" w:color="000000" w:sz="12" w:space="0"/>
            </w:tcBorders>
            <w:shd w:val="clear" w:color="auto" w:fill="auto"/>
          </w:tcPr>
          <w:p w:rsidRPr="00A40204" w:rsidR="00A40204" w:rsidP="006E3094" w:rsidRDefault="00A40204" w14:paraId="7D2B96C8" w14:textId="77777777">
            <w:pPr>
              <w:rPr>
                <w:b/>
                <w:bCs/>
              </w:rPr>
            </w:pPr>
            <w:r w:rsidRPr="00A40204">
              <w:rPr>
                <w:b/>
                <w:bCs/>
              </w:rPr>
              <w:t>Common Name</w:t>
            </w:r>
          </w:p>
        </w:tc>
        <w:tc>
          <w:tcPr>
            <w:tcW w:w="1956" w:type="dxa"/>
            <w:tcBorders>
              <w:top w:val="single" w:color="auto" w:sz="2" w:space="0"/>
              <w:bottom w:val="single" w:color="000000" w:sz="12" w:space="0"/>
            </w:tcBorders>
            <w:shd w:val="clear" w:color="auto" w:fill="auto"/>
          </w:tcPr>
          <w:p w:rsidRPr="00A40204" w:rsidR="00A40204" w:rsidP="006E3094" w:rsidRDefault="00A40204" w14:paraId="0C44609C" w14:textId="77777777">
            <w:pPr>
              <w:rPr>
                <w:b/>
                <w:bCs/>
              </w:rPr>
            </w:pPr>
            <w:r w:rsidRPr="00A40204">
              <w:rPr>
                <w:b/>
                <w:bCs/>
              </w:rPr>
              <w:t>Canopy Position</w:t>
            </w:r>
          </w:p>
        </w:tc>
      </w:tr>
      <w:tr w:rsidRPr="00A40204" w:rsidR="00A40204" w:rsidTr="00A40204" w14:paraId="444E75DB" w14:textId="77777777">
        <w:tc>
          <w:tcPr>
            <w:tcW w:w="1056" w:type="dxa"/>
            <w:tcBorders>
              <w:top w:val="single" w:color="000000" w:sz="12" w:space="0"/>
            </w:tcBorders>
            <w:shd w:val="clear" w:color="auto" w:fill="auto"/>
          </w:tcPr>
          <w:p w:rsidRPr="00A40204" w:rsidR="00A40204" w:rsidP="006E3094" w:rsidRDefault="00A40204" w14:paraId="0DC97216" w14:textId="77777777">
            <w:pPr>
              <w:rPr>
                <w:bCs/>
              </w:rPr>
            </w:pPr>
            <w:r w:rsidRPr="00A40204">
              <w:rPr>
                <w:bCs/>
              </w:rPr>
              <w:t>PSME</w:t>
            </w:r>
          </w:p>
        </w:tc>
        <w:tc>
          <w:tcPr>
            <w:tcW w:w="2760" w:type="dxa"/>
            <w:tcBorders>
              <w:top w:val="single" w:color="000000" w:sz="12" w:space="0"/>
            </w:tcBorders>
            <w:shd w:val="clear" w:color="auto" w:fill="auto"/>
          </w:tcPr>
          <w:p w:rsidRPr="00A40204" w:rsidR="00A40204" w:rsidP="006E3094" w:rsidRDefault="00A40204" w14:paraId="042A61AE" w14:textId="77777777">
            <w:proofErr w:type="spellStart"/>
            <w:r w:rsidRPr="00A40204">
              <w:t>Pseudotsuga</w:t>
            </w:r>
            <w:proofErr w:type="spellEnd"/>
            <w:r w:rsidRPr="00A40204">
              <w:t xml:space="preserve"> </w:t>
            </w:r>
            <w:proofErr w:type="spellStart"/>
            <w:r w:rsidRPr="00A40204">
              <w:t>menziesii</w:t>
            </w:r>
            <w:proofErr w:type="spellEnd"/>
          </w:p>
        </w:tc>
        <w:tc>
          <w:tcPr>
            <w:tcW w:w="2328" w:type="dxa"/>
            <w:tcBorders>
              <w:top w:val="single" w:color="000000" w:sz="12" w:space="0"/>
            </w:tcBorders>
            <w:shd w:val="clear" w:color="auto" w:fill="auto"/>
          </w:tcPr>
          <w:p w:rsidRPr="00A40204" w:rsidR="00A40204" w:rsidP="006E3094" w:rsidRDefault="00A40204" w14:paraId="68F1FFB7" w14:textId="77777777">
            <w:r w:rsidRPr="00A40204">
              <w:t>Douglas-fir</w:t>
            </w:r>
          </w:p>
        </w:tc>
        <w:tc>
          <w:tcPr>
            <w:tcW w:w="1956" w:type="dxa"/>
            <w:tcBorders>
              <w:top w:val="single" w:color="000000" w:sz="12" w:space="0"/>
            </w:tcBorders>
            <w:shd w:val="clear" w:color="auto" w:fill="auto"/>
          </w:tcPr>
          <w:p w:rsidRPr="00A40204" w:rsidR="00A40204" w:rsidP="006E3094" w:rsidRDefault="00A40204" w14:paraId="26EBEF77" w14:textId="77777777">
            <w:r w:rsidRPr="00A40204">
              <w:t>Upper</w:t>
            </w:r>
          </w:p>
        </w:tc>
      </w:tr>
      <w:tr w:rsidRPr="00A40204" w:rsidR="00A40204" w:rsidTr="00A40204" w14:paraId="22AEFDEC" w14:textId="77777777">
        <w:tc>
          <w:tcPr>
            <w:tcW w:w="1056" w:type="dxa"/>
            <w:shd w:val="clear" w:color="auto" w:fill="auto"/>
          </w:tcPr>
          <w:p w:rsidRPr="00A40204" w:rsidR="00A40204" w:rsidP="006E3094" w:rsidRDefault="00A40204" w14:paraId="110C334B" w14:textId="77777777">
            <w:pPr>
              <w:rPr>
                <w:bCs/>
              </w:rPr>
            </w:pPr>
            <w:r w:rsidRPr="00A40204">
              <w:rPr>
                <w:bCs/>
              </w:rPr>
              <w:t>PICO</w:t>
            </w:r>
          </w:p>
        </w:tc>
        <w:tc>
          <w:tcPr>
            <w:tcW w:w="2760" w:type="dxa"/>
            <w:shd w:val="clear" w:color="auto" w:fill="auto"/>
          </w:tcPr>
          <w:p w:rsidRPr="00A40204" w:rsidR="00A40204" w:rsidP="006E3094" w:rsidRDefault="00A40204" w14:paraId="1C188AD5" w14:textId="77777777">
            <w:r w:rsidRPr="00A40204">
              <w:t xml:space="preserve">Pinus </w:t>
            </w:r>
            <w:proofErr w:type="spellStart"/>
            <w:r w:rsidRPr="00A40204">
              <w:t>contorta</w:t>
            </w:r>
            <w:proofErr w:type="spellEnd"/>
          </w:p>
        </w:tc>
        <w:tc>
          <w:tcPr>
            <w:tcW w:w="2328" w:type="dxa"/>
            <w:shd w:val="clear" w:color="auto" w:fill="auto"/>
          </w:tcPr>
          <w:p w:rsidRPr="00A40204" w:rsidR="00A40204" w:rsidP="006E3094" w:rsidRDefault="00A40204" w14:paraId="7492C4E6" w14:textId="77777777">
            <w:r w:rsidRPr="00A40204">
              <w:t>Lodgepole pine</w:t>
            </w:r>
          </w:p>
        </w:tc>
        <w:tc>
          <w:tcPr>
            <w:tcW w:w="1956" w:type="dxa"/>
            <w:shd w:val="clear" w:color="auto" w:fill="auto"/>
          </w:tcPr>
          <w:p w:rsidRPr="00A40204" w:rsidR="00A40204" w:rsidP="006E3094" w:rsidRDefault="00A40204" w14:paraId="3D989C3F" w14:textId="77777777">
            <w:r w:rsidRPr="00A40204">
              <w:t>Upper</w:t>
            </w:r>
          </w:p>
        </w:tc>
      </w:tr>
      <w:tr w:rsidRPr="00A40204" w:rsidR="00A40204" w:rsidTr="00A40204" w14:paraId="094C0E39" w14:textId="77777777">
        <w:tc>
          <w:tcPr>
            <w:tcW w:w="1056" w:type="dxa"/>
            <w:shd w:val="clear" w:color="auto" w:fill="auto"/>
          </w:tcPr>
          <w:p w:rsidRPr="00A40204" w:rsidR="00A40204" w:rsidP="006E3094" w:rsidRDefault="00A40204" w14:paraId="2E5002D4" w14:textId="77777777">
            <w:pPr>
              <w:rPr>
                <w:bCs/>
              </w:rPr>
            </w:pPr>
            <w:r w:rsidRPr="00A40204">
              <w:rPr>
                <w:bCs/>
              </w:rPr>
              <w:t>PIFL</w:t>
            </w:r>
          </w:p>
        </w:tc>
        <w:tc>
          <w:tcPr>
            <w:tcW w:w="2760" w:type="dxa"/>
            <w:shd w:val="clear" w:color="auto" w:fill="auto"/>
          </w:tcPr>
          <w:p w:rsidRPr="00A40204" w:rsidR="00A40204" w:rsidP="006E3094" w:rsidRDefault="00A40204" w14:paraId="4E894C6A" w14:textId="77777777">
            <w:r w:rsidRPr="00A40204">
              <w:t>Pieris floribunda</w:t>
            </w:r>
          </w:p>
        </w:tc>
        <w:tc>
          <w:tcPr>
            <w:tcW w:w="2328" w:type="dxa"/>
            <w:shd w:val="clear" w:color="auto" w:fill="auto"/>
          </w:tcPr>
          <w:p w:rsidRPr="00A40204" w:rsidR="00A40204" w:rsidP="006E3094" w:rsidRDefault="00A40204" w14:paraId="044570B4" w14:textId="77777777">
            <w:r w:rsidRPr="00A40204">
              <w:t>Mountain fetterbush</w:t>
            </w:r>
          </w:p>
        </w:tc>
        <w:tc>
          <w:tcPr>
            <w:tcW w:w="1956" w:type="dxa"/>
            <w:shd w:val="clear" w:color="auto" w:fill="auto"/>
          </w:tcPr>
          <w:p w:rsidRPr="00A40204" w:rsidR="00A40204" w:rsidP="006E3094" w:rsidRDefault="00A40204" w14:paraId="770155F8" w14:textId="77777777">
            <w:r w:rsidRPr="00A40204">
              <w:t>Upper</w:t>
            </w:r>
          </w:p>
        </w:tc>
      </w:tr>
      <w:tr w:rsidRPr="00A40204" w:rsidR="00A40204" w:rsidTr="00A40204" w14:paraId="524D4B96" w14:textId="77777777">
        <w:tc>
          <w:tcPr>
            <w:tcW w:w="1056" w:type="dxa"/>
            <w:shd w:val="clear" w:color="auto" w:fill="auto"/>
          </w:tcPr>
          <w:p w:rsidRPr="00A40204" w:rsidR="00A40204" w:rsidP="006E3094" w:rsidRDefault="00A40204" w14:paraId="45CA4F3D" w14:textId="77777777">
            <w:pPr>
              <w:rPr>
                <w:bCs/>
              </w:rPr>
            </w:pPr>
            <w:r w:rsidRPr="00A40204">
              <w:rPr>
                <w:bCs/>
              </w:rPr>
              <w:t>CARU</w:t>
            </w:r>
          </w:p>
        </w:tc>
        <w:tc>
          <w:tcPr>
            <w:tcW w:w="2760" w:type="dxa"/>
            <w:shd w:val="clear" w:color="auto" w:fill="auto"/>
          </w:tcPr>
          <w:p w:rsidRPr="00A40204" w:rsidR="00A40204" w:rsidP="006E3094" w:rsidRDefault="00A40204" w14:paraId="7D4EA947" w14:textId="77777777">
            <w:proofErr w:type="spellStart"/>
            <w:r w:rsidRPr="00A40204">
              <w:t>Calamagrostis</w:t>
            </w:r>
            <w:proofErr w:type="spellEnd"/>
            <w:r w:rsidRPr="00A40204">
              <w:t xml:space="preserve"> </w:t>
            </w:r>
            <w:proofErr w:type="spellStart"/>
            <w:r w:rsidRPr="00A40204">
              <w:t>rubescens</w:t>
            </w:r>
            <w:proofErr w:type="spellEnd"/>
          </w:p>
        </w:tc>
        <w:tc>
          <w:tcPr>
            <w:tcW w:w="2328" w:type="dxa"/>
            <w:shd w:val="clear" w:color="auto" w:fill="auto"/>
          </w:tcPr>
          <w:p w:rsidRPr="00A40204" w:rsidR="00A40204" w:rsidP="006E3094" w:rsidRDefault="00A40204" w14:paraId="4DC10BFE" w14:textId="77777777">
            <w:r w:rsidRPr="00A40204">
              <w:t>Pinegrass</w:t>
            </w:r>
          </w:p>
        </w:tc>
        <w:tc>
          <w:tcPr>
            <w:tcW w:w="1956" w:type="dxa"/>
            <w:shd w:val="clear" w:color="auto" w:fill="auto"/>
          </w:tcPr>
          <w:p w:rsidRPr="00A40204" w:rsidR="00A40204" w:rsidP="006E3094" w:rsidRDefault="00A40204" w14:paraId="01F5EB37" w14:textId="77777777">
            <w:r w:rsidRPr="00A40204">
              <w:t>Lower</w:t>
            </w:r>
          </w:p>
        </w:tc>
      </w:tr>
    </w:tbl>
    <w:p w:rsidR="00A40204" w:rsidP="00A40204" w:rsidRDefault="00A40204" w14:paraId="7A599295" w14:textId="77777777"/>
    <w:p w:rsidR="00A40204" w:rsidP="00A40204" w:rsidRDefault="00A40204" w14:paraId="59594DD9" w14:textId="77777777">
      <w:pPr>
        <w:pStyle w:val="SClassInfoPara"/>
      </w:pPr>
      <w:r>
        <w:t>Description</w:t>
      </w:r>
    </w:p>
    <w:p w:rsidR="00A40204" w:rsidP="00A40204" w:rsidRDefault="00A40204" w14:paraId="520C5114" w14:textId="2EB33028">
      <w:r>
        <w:t xml:space="preserve">Open canopy of medium-large lodgepole pine and/or limber pine and large to very large Douglas-fir and/or limber pine with a graminoid and sparse shrub understory. Understory may be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3D8F3E8A" w14:textId="77777777"/>
    <w:p>
      <w:r>
        <w:rPr>
          <w:i/>
          <w:u w:val="single"/>
        </w:rPr>
        <w:t>Maximum Tree Size Class</w:t>
      </w:r>
      <w:br/>
      <w:r>
        <w:t>Very Large &gt;33" DBH</w:t>
      </w:r>
    </w:p>
    <w:p w:rsidR="00A40204" w:rsidP="00A40204" w:rsidRDefault="00A40204" w14:paraId="3B5EF88B" w14:textId="77777777">
      <w:pPr>
        <w:pStyle w:val="InfoPara"/>
        <w:pBdr>
          <w:top w:val="single" w:color="auto" w:sz="4" w:space="1"/>
        </w:pBdr>
      </w:pPr>
      <w:r xmlns:w="http://schemas.openxmlformats.org/wordprocessingml/2006/main">
        <w:t>Class E</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40204" w:rsidP="00A40204" w:rsidRDefault="00A40204" w14:paraId="60A40963" w14:textId="77777777"/>
    <w:p w:rsidR="00A40204" w:rsidP="00A40204" w:rsidRDefault="00A40204" w14:paraId="1008F9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60"/>
        <w:gridCol w:w="2328"/>
        <w:gridCol w:w="1956"/>
      </w:tblGrid>
      <w:tr w:rsidRPr="00A40204" w:rsidR="00A40204" w:rsidTr="00A40204" w14:paraId="369BA56E" w14:textId="77777777">
        <w:tc>
          <w:tcPr>
            <w:tcW w:w="1056" w:type="dxa"/>
            <w:tcBorders>
              <w:top w:val="single" w:color="auto" w:sz="2" w:space="0"/>
              <w:bottom w:val="single" w:color="000000" w:sz="12" w:space="0"/>
            </w:tcBorders>
            <w:shd w:val="clear" w:color="auto" w:fill="auto"/>
          </w:tcPr>
          <w:p w:rsidRPr="00A40204" w:rsidR="00A40204" w:rsidP="006E3094" w:rsidRDefault="00A40204" w14:paraId="4367CBB7" w14:textId="77777777">
            <w:pPr>
              <w:rPr>
                <w:b/>
                <w:bCs/>
              </w:rPr>
            </w:pPr>
            <w:r w:rsidRPr="00A40204">
              <w:rPr>
                <w:b/>
                <w:bCs/>
              </w:rPr>
              <w:t>Symbol</w:t>
            </w:r>
          </w:p>
        </w:tc>
        <w:tc>
          <w:tcPr>
            <w:tcW w:w="2760" w:type="dxa"/>
            <w:tcBorders>
              <w:top w:val="single" w:color="auto" w:sz="2" w:space="0"/>
              <w:bottom w:val="single" w:color="000000" w:sz="12" w:space="0"/>
            </w:tcBorders>
            <w:shd w:val="clear" w:color="auto" w:fill="auto"/>
          </w:tcPr>
          <w:p w:rsidRPr="00A40204" w:rsidR="00A40204" w:rsidP="006E3094" w:rsidRDefault="00A40204" w14:paraId="7FFEF92D" w14:textId="77777777">
            <w:pPr>
              <w:rPr>
                <w:b/>
                <w:bCs/>
              </w:rPr>
            </w:pPr>
            <w:r w:rsidRPr="00A40204">
              <w:rPr>
                <w:b/>
                <w:bCs/>
              </w:rPr>
              <w:t>Scientific Name</w:t>
            </w:r>
          </w:p>
        </w:tc>
        <w:tc>
          <w:tcPr>
            <w:tcW w:w="2328" w:type="dxa"/>
            <w:tcBorders>
              <w:top w:val="single" w:color="auto" w:sz="2" w:space="0"/>
              <w:bottom w:val="single" w:color="000000" w:sz="12" w:space="0"/>
            </w:tcBorders>
            <w:shd w:val="clear" w:color="auto" w:fill="auto"/>
          </w:tcPr>
          <w:p w:rsidRPr="00A40204" w:rsidR="00A40204" w:rsidP="006E3094" w:rsidRDefault="00A40204" w14:paraId="73AA4169" w14:textId="77777777">
            <w:pPr>
              <w:rPr>
                <w:b/>
                <w:bCs/>
              </w:rPr>
            </w:pPr>
            <w:r w:rsidRPr="00A40204">
              <w:rPr>
                <w:b/>
                <w:bCs/>
              </w:rPr>
              <w:t>Common Name</w:t>
            </w:r>
          </w:p>
        </w:tc>
        <w:tc>
          <w:tcPr>
            <w:tcW w:w="1956" w:type="dxa"/>
            <w:tcBorders>
              <w:top w:val="single" w:color="auto" w:sz="2" w:space="0"/>
              <w:bottom w:val="single" w:color="000000" w:sz="12" w:space="0"/>
            </w:tcBorders>
            <w:shd w:val="clear" w:color="auto" w:fill="auto"/>
          </w:tcPr>
          <w:p w:rsidRPr="00A40204" w:rsidR="00A40204" w:rsidP="006E3094" w:rsidRDefault="00A40204" w14:paraId="659C41F8" w14:textId="77777777">
            <w:pPr>
              <w:rPr>
                <w:b/>
                <w:bCs/>
              </w:rPr>
            </w:pPr>
            <w:r w:rsidRPr="00A40204">
              <w:rPr>
                <w:b/>
                <w:bCs/>
              </w:rPr>
              <w:t>Canopy Position</w:t>
            </w:r>
          </w:p>
        </w:tc>
      </w:tr>
      <w:tr w:rsidRPr="00A40204" w:rsidR="00A40204" w:rsidTr="00A40204" w14:paraId="3F0924A7" w14:textId="77777777">
        <w:tc>
          <w:tcPr>
            <w:tcW w:w="1056" w:type="dxa"/>
            <w:tcBorders>
              <w:top w:val="single" w:color="000000" w:sz="12" w:space="0"/>
            </w:tcBorders>
            <w:shd w:val="clear" w:color="auto" w:fill="auto"/>
          </w:tcPr>
          <w:p w:rsidRPr="00A40204" w:rsidR="00A40204" w:rsidP="006E3094" w:rsidRDefault="00A40204" w14:paraId="0C263ABD" w14:textId="77777777">
            <w:pPr>
              <w:rPr>
                <w:bCs/>
              </w:rPr>
            </w:pPr>
            <w:r w:rsidRPr="00A40204">
              <w:rPr>
                <w:bCs/>
              </w:rPr>
              <w:t>PSME</w:t>
            </w:r>
          </w:p>
        </w:tc>
        <w:tc>
          <w:tcPr>
            <w:tcW w:w="2760" w:type="dxa"/>
            <w:tcBorders>
              <w:top w:val="single" w:color="000000" w:sz="12" w:space="0"/>
            </w:tcBorders>
            <w:shd w:val="clear" w:color="auto" w:fill="auto"/>
          </w:tcPr>
          <w:p w:rsidRPr="00A40204" w:rsidR="00A40204" w:rsidP="006E3094" w:rsidRDefault="00A40204" w14:paraId="31A82CF8" w14:textId="77777777">
            <w:proofErr w:type="spellStart"/>
            <w:r w:rsidRPr="00A40204">
              <w:t>Pseudotsuga</w:t>
            </w:r>
            <w:proofErr w:type="spellEnd"/>
            <w:r w:rsidRPr="00A40204">
              <w:t xml:space="preserve"> </w:t>
            </w:r>
            <w:proofErr w:type="spellStart"/>
            <w:r w:rsidRPr="00A40204">
              <w:t>menziesii</w:t>
            </w:r>
            <w:proofErr w:type="spellEnd"/>
          </w:p>
        </w:tc>
        <w:tc>
          <w:tcPr>
            <w:tcW w:w="2328" w:type="dxa"/>
            <w:tcBorders>
              <w:top w:val="single" w:color="000000" w:sz="12" w:space="0"/>
            </w:tcBorders>
            <w:shd w:val="clear" w:color="auto" w:fill="auto"/>
          </w:tcPr>
          <w:p w:rsidRPr="00A40204" w:rsidR="00A40204" w:rsidP="006E3094" w:rsidRDefault="00A40204" w14:paraId="1BD1E470" w14:textId="77777777">
            <w:r w:rsidRPr="00A40204">
              <w:t>Douglas-fir</w:t>
            </w:r>
          </w:p>
        </w:tc>
        <w:tc>
          <w:tcPr>
            <w:tcW w:w="1956" w:type="dxa"/>
            <w:tcBorders>
              <w:top w:val="single" w:color="000000" w:sz="12" w:space="0"/>
            </w:tcBorders>
            <w:shd w:val="clear" w:color="auto" w:fill="auto"/>
          </w:tcPr>
          <w:p w:rsidRPr="00A40204" w:rsidR="00A40204" w:rsidP="006E3094" w:rsidRDefault="00A40204" w14:paraId="5E3554F5" w14:textId="77777777">
            <w:r w:rsidRPr="00A40204">
              <w:t>Upper</w:t>
            </w:r>
          </w:p>
        </w:tc>
      </w:tr>
      <w:tr w:rsidRPr="00A40204" w:rsidR="00A40204" w:rsidTr="00A40204" w14:paraId="132C063C" w14:textId="77777777">
        <w:tc>
          <w:tcPr>
            <w:tcW w:w="1056" w:type="dxa"/>
            <w:shd w:val="clear" w:color="auto" w:fill="auto"/>
          </w:tcPr>
          <w:p w:rsidRPr="00A40204" w:rsidR="00A40204" w:rsidP="006E3094" w:rsidRDefault="00A40204" w14:paraId="5CCFF8DA" w14:textId="77777777">
            <w:pPr>
              <w:rPr>
                <w:bCs/>
              </w:rPr>
            </w:pPr>
            <w:r w:rsidRPr="00A40204">
              <w:rPr>
                <w:bCs/>
              </w:rPr>
              <w:t>PICO</w:t>
            </w:r>
          </w:p>
        </w:tc>
        <w:tc>
          <w:tcPr>
            <w:tcW w:w="2760" w:type="dxa"/>
            <w:shd w:val="clear" w:color="auto" w:fill="auto"/>
          </w:tcPr>
          <w:p w:rsidRPr="00A40204" w:rsidR="00A40204" w:rsidP="006E3094" w:rsidRDefault="00A40204" w14:paraId="318AA966" w14:textId="77777777">
            <w:r w:rsidRPr="00A40204">
              <w:t xml:space="preserve">Pinus </w:t>
            </w:r>
            <w:proofErr w:type="spellStart"/>
            <w:r w:rsidRPr="00A40204">
              <w:t>contorta</w:t>
            </w:r>
            <w:proofErr w:type="spellEnd"/>
          </w:p>
        </w:tc>
        <w:tc>
          <w:tcPr>
            <w:tcW w:w="2328" w:type="dxa"/>
            <w:shd w:val="clear" w:color="auto" w:fill="auto"/>
          </w:tcPr>
          <w:p w:rsidRPr="00A40204" w:rsidR="00A40204" w:rsidP="006E3094" w:rsidRDefault="00A40204" w14:paraId="2F917E9B" w14:textId="77777777">
            <w:r w:rsidRPr="00A40204">
              <w:t>Lodgepole pine</w:t>
            </w:r>
          </w:p>
        </w:tc>
        <w:tc>
          <w:tcPr>
            <w:tcW w:w="1956" w:type="dxa"/>
            <w:shd w:val="clear" w:color="auto" w:fill="auto"/>
          </w:tcPr>
          <w:p w:rsidRPr="00A40204" w:rsidR="00A40204" w:rsidP="006E3094" w:rsidRDefault="00A40204" w14:paraId="7BB2BDE5" w14:textId="77777777">
            <w:r w:rsidRPr="00A40204">
              <w:t>Upper</w:t>
            </w:r>
          </w:p>
        </w:tc>
      </w:tr>
      <w:tr w:rsidRPr="00A40204" w:rsidR="00A40204" w:rsidTr="00A40204" w14:paraId="74591318" w14:textId="77777777">
        <w:tc>
          <w:tcPr>
            <w:tcW w:w="1056" w:type="dxa"/>
            <w:shd w:val="clear" w:color="auto" w:fill="auto"/>
          </w:tcPr>
          <w:p w:rsidRPr="00A40204" w:rsidR="00A40204" w:rsidP="006E3094" w:rsidRDefault="00A40204" w14:paraId="1AF7F202" w14:textId="77777777">
            <w:pPr>
              <w:rPr>
                <w:bCs/>
              </w:rPr>
            </w:pPr>
            <w:r w:rsidRPr="00A40204">
              <w:rPr>
                <w:bCs/>
              </w:rPr>
              <w:t>PIFL</w:t>
            </w:r>
          </w:p>
        </w:tc>
        <w:tc>
          <w:tcPr>
            <w:tcW w:w="2760" w:type="dxa"/>
            <w:shd w:val="clear" w:color="auto" w:fill="auto"/>
          </w:tcPr>
          <w:p w:rsidRPr="00A40204" w:rsidR="00A40204" w:rsidP="006E3094" w:rsidRDefault="00A40204" w14:paraId="350BF1C5" w14:textId="77777777">
            <w:r w:rsidRPr="00A40204">
              <w:t>Pieris floribunda</w:t>
            </w:r>
          </w:p>
        </w:tc>
        <w:tc>
          <w:tcPr>
            <w:tcW w:w="2328" w:type="dxa"/>
            <w:shd w:val="clear" w:color="auto" w:fill="auto"/>
          </w:tcPr>
          <w:p w:rsidRPr="00A40204" w:rsidR="00A40204" w:rsidP="006E3094" w:rsidRDefault="00A40204" w14:paraId="2646F181" w14:textId="77777777">
            <w:r w:rsidRPr="00A40204">
              <w:t>Mountain fetterbush</w:t>
            </w:r>
          </w:p>
        </w:tc>
        <w:tc>
          <w:tcPr>
            <w:tcW w:w="1956" w:type="dxa"/>
            <w:shd w:val="clear" w:color="auto" w:fill="auto"/>
          </w:tcPr>
          <w:p w:rsidRPr="00A40204" w:rsidR="00A40204" w:rsidP="006E3094" w:rsidRDefault="00A40204" w14:paraId="0AAB9AAA" w14:textId="77777777">
            <w:r w:rsidRPr="00A40204">
              <w:t>Upper</w:t>
            </w:r>
          </w:p>
        </w:tc>
      </w:tr>
      <w:tr w:rsidRPr="00A40204" w:rsidR="00A40204" w:rsidTr="00A40204" w14:paraId="2CDF98B6" w14:textId="77777777">
        <w:tc>
          <w:tcPr>
            <w:tcW w:w="1056" w:type="dxa"/>
            <w:shd w:val="clear" w:color="auto" w:fill="auto"/>
          </w:tcPr>
          <w:p w:rsidRPr="00A40204" w:rsidR="00A40204" w:rsidP="006E3094" w:rsidRDefault="00A40204" w14:paraId="183E676C" w14:textId="77777777">
            <w:pPr>
              <w:rPr>
                <w:bCs/>
              </w:rPr>
            </w:pPr>
            <w:r w:rsidRPr="00A40204">
              <w:rPr>
                <w:bCs/>
              </w:rPr>
              <w:t>CARU</w:t>
            </w:r>
          </w:p>
        </w:tc>
        <w:tc>
          <w:tcPr>
            <w:tcW w:w="2760" w:type="dxa"/>
            <w:shd w:val="clear" w:color="auto" w:fill="auto"/>
          </w:tcPr>
          <w:p w:rsidRPr="00A40204" w:rsidR="00A40204" w:rsidP="006E3094" w:rsidRDefault="00A40204" w14:paraId="2D125CB2" w14:textId="77777777">
            <w:proofErr w:type="spellStart"/>
            <w:r w:rsidRPr="00A40204">
              <w:t>Calamagrostis</w:t>
            </w:r>
            <w:proofErr w:type="spellEnd"/>
            <w:r w:rsidRPr="00A40204">
              <w:t xml:space="preserve"> </w:t>
            </w:r>
            <w:proofErr w:type="spellStart"/>
            <w:r w:rsidRPr="00A40204">
              <w:t>rubescens</w:t>
            </w:r>
            <w:proofErr w:type="spellEnd"/>
          </w:p>
        </w:tc>
        <w:tc>
          <w:tcPr>
            <w:tcW w:w="2328" w:type="dxa"/>
            <w:shd w:val="clear" w:color="auto" w:fill="auto"/>
          </w:tcPr>
          <w:p w:rsidRPr="00A40204" w:rsidR="00A40204" w:rsidP="006E3094" w:rsidRDefault="00A40204" w14:paraId="347AF6ED" w14:textId="77777777">
            <w:r w:rsidRPr="00A40204">
              <w:t>Pinegrass</w:t>
            </w:r>
          </w:p>
        </w:tc>
        <w:tc>
          <w:tcPr>
            <w:tcW w:w="1956" w:type="dxa"/>
            <w:shd w:val="clear" w:color="auto" w:fill="auto"/>
          </w:tcPr>
          <w:p w:rsidRPr="00A40204" w:rsidR="00A40204" w:rsidP="006E3094" w:rsidRDefault="00A40204" w14:paraId="6C5FA8E7" w14:textId="77777777">
            <w:r w:rsidRPr="00A40204">
              <w:t>Lower</w:t>
            </w:r>
          </w:p>
        </w:tc>
      </w:tr>
    </w:tbl>
    <w:p w:rsidR="00A40204" w:rsidP="00A40204" w:rsidRDefault="00A40204" w14:paraId="18F23C16" w14:textId="77777777"/>
    <w:p w:rsidR="00A40204" w:rsidP="00A40204" w:rsidRDefault="00A40204" w14:paraId="1FF7D3CA" w14:textId="77777777">
      <w:pPr>
        <w:pStyle w:val="SClassInfoPara"/>
      </w:pPr>
      <w:r>
        <w:t>Description</w:t>
      </w:r>
    </w:p>
    <w:p w:rsidR="00A40204" w:rsidP="00A40204" w:rsidRDefault="00A40204" w14:paraId="01849DEA" w14:textId="2B4B3737">
      <w:r>
        <w:t>Multi-storied Douglas-fir, sometimes with lod</w:t>
      </w:r>
      <w:r w:rsidR="00E54AEF">
        <w:t>ge</w:t>
      </w:r>
      <w:r>
        <w:t xml:space="preserve">pole pine and limber pine present. Sparse understory dominated by </w:t>
      </w:r>
      <w:proofErr w:type="spellStart"/>
      <w:r w:rsidRPr="007C63A1">
        <w:rPr>
          <w:i/>
        </w:rPr>
        <w:t>Calamagrostis</w:t>
      </w:r>
      <w:proofErr w:type="spellEnd"/>
      <w:r w:rsidRPr="007C63A1">
        <w:rPr>
          <w:i/>
        </w:rPr>
        <w:t xml:space="preserve"> </w:t>
      </w:r>
      <w:proofErr w:type="spellStart"/>
      <w:r w:rsidRPr="007C63A1">
        <w:rPr>
          <w:i/>
        </w:rPr>
        <w:t>rubescens</w:t>
      </w:r>
      <w:proofErr w:type="spellEnd"/>
      <w:r>
        <w:t xml:space="preserve"> and </w:t>
      </w:r>
      <w:proofErr w:type="spellStart"/>
      <w:r w:rsidRPr="007C63A1">
        <w:rPr>
          <w:i/>
        </w:rPr>
        <w:t>Carex</w:t>
      </w:r>
      <w:proofErr w:type="spellEnd"/>
      <w:r w:rsidRPr="007C63A1">
        <w:rPr>
          <w:i/>
        </w:rPr>
        <w:t xml:space="preserve"> </w:t>
      </w:r>
      <w:proofErr w:type="spellStart"/>
      <w:r w:rsidRPr="007C63A1">
        <w:rPr>
          <w:i/>
        </w:rPr>
        <w:t>geophila</w:t>
      </w:r>
      <w:proofErr w:type="spellEnd"/>
      <w:r>
        <w:t>.</w:t>
      </w:r>
    </w:p>
    <w:p w:rsidR="00A40204" w:rsidP="00A40204" w:rsidRDefault="00A40204" w14:paraId="57AACFF4"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89</w:t>
            </w:r>
          </w:p>
        </w:tc>
      </w:tr>
      <w:tr>
        <w:tc>
          <w:p>
            <w:pPr>
              <w:jc w:val="center"/>
            </w:pPr>
            <w:r>
              <w:rPr>
                <w:sz w:val="20"/>
              </w:rPr>
              <w:t>Late1:CLS</w:t>
            </w:r>
          </w:p>
        </w:tc>
        <w:tc>
          <w:p>
            <w:pPr>
              <w:jc w:val="center"/>
            </w:pPr>
            <w:r>
              <w:rPr>
                <w:sz w:val="20"/>
              </w:rPr>
              <w:t>90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28</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0.0133</w:t>
            </w:r>
          </w:p>
        </w:tc>
        <w:tc>
          <w:p>
            <w:pPr>
              <w:jc w:val="center"/>
            </w:pPr>
            <w:r>
              <w:rPr>
                <w:sz w:val="20"/>
              </w:rPr>
              <w:t>75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0.0133</w:t>
            </w:r>
          </w:p>
        </w:tc>
        <w:tc>
          <w:p>
            <w:pPr>
              <w:jc w:val="center"/>
            </w:pPr>
            <w:r>
              <w:rPr>
                <w:sz w:val="20"/>
              </w:rPr>
              <w:t>75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0.023</w:t>
            </w:r>
          </w:p>
        </w:tc>
        <w:tc>
          <w:p>
            <w:pPr>
              <w:jc w:val="center"/>
            </w:pPr>
            <w:r>
              <w:rPr>
                <w:sz w:val="20"/>
              </w:rPr>
              <w:t>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83ADE" w:rsidP="00083ADE" w:rsidRDefault="00083ADE" w14:paraId="3CC10051" w14:textId="590C3A61">
      <w:r w:rsidRPr="00083ADE">
        <w:t>Arno, S</w:t>
      </w:r>
      <w:r>
        <w:t xml:space="preserve">.F. and G.E. </w:t>
      </w:r>
      <w:proofErr w:type="spellStart"/>
      <w:r>
        <w:t>Gruell</w:t>
      </w:r>
      <w:proofErr w:type="spellEnd"/>
      <w:r>
        <w:t>. 1983.</w:t>
      </w:r>
      <w:r w:rsidRPr="00083ADE">
        <w:t xml:space="preserve"> Fire history at the</w:t>
      </w:r>
      <w:r>
        <w:t xml:space="preserve"> </w:t>
      </w:r>
      <w:r w:rsidRPr="00083ADE">
        <w:t>forest-grassland ecotone in southwestern Montana. Journal</w:t>
      </w:r>
      <w:r>
        <w:t xml:space="preserve"> </w:t>
      </w:r>
      <w:r w:rsidRPr="00083ADE">
        <w:t>of Range M</w:t>
      </w:r>
      <w:r>
        <w:t>anagement. 36(3): 332-336.</w:t>
      </w:r>
    </w:p>
    <w:p w:rsidR="00083ADE" w:rsidP="00083ADE" w:rsidRDefault="00083ADE" w14:paraId="5750A1BF" w14:textId="77777777"/>
    <w:p w:rsidR="00A40204" w:rsidP="00083ADE" w:rsidRDefault="00A40204" w14:paraId="373C2117" w14:textId="5335F04D">
      <w:r>
        <w:t>Barrett, S.W. 2004. Fire history database. June 17, 2004.</w:t>
      </w:r>
    </w:p>
    <w:p w:rsidR="00A40204" w:rsidP="00A40204" w:rsidRDefault="00A40204" w14:paraId="18CE41EE" w14:textId="77777777"/>
    <w:p w:rsidR="00A40204" w:rsidP="00A40204" w:rsidRDefault="00A40204" w14:paraId="3BC40162" w14:textId="77777777">
      <w:r>
        <w:t xml:space="preserve">Barrett, S.W. 2004. Fire Regimes in the Northern Rockies. Fire Management Today 64(2): 32-38. </w:t>
      </w:r>
    </w:p>
    <w:p w:rsidR="00A40204" w:rsidP="00A40204" w:rsidRDefault="00A40204" w14:paraId="6975CFBC" w14:textId="77777777"/>
    <w:p w:rsidR="00A40204" w:rsidP="00A40204" w:rsidRDefault="00A40204" w14:paraId="67AF55E8" w14:textId="77777777">
      <w:r>
        <w:t xml:space="preserve">Barrett, S.W. 2004. Altered fire intervals and fire cycles in the Northern Rockies. Fire Management Today 64(3): 25-29. </w:t>
      </w:r>
    </w:p>
    <w:p w:rsidR="00A40204" w:rsidP="00A40204" w:rsidRDefault="00A40204" w14:paraId="4C7F93BA" w14:textId="77777777"/>
    <w:p w:rsidR="00A40204" w:rsidP="00A40204" w:rsidRDefault="00A40204" w14:paraId="5553165E"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A40204" w:rsidP="00A40204" w:rsidRDefault="00A40204" w14:paraId="6F8DFF25" w14:textId="77777777"/>
    <w:p w:rsidR="00A40204" w:rsidP="00A40204" w:rsidRDefault="00A40204" w14:paraId="358216F8" w14:textId="77777777">
      <w:r>
        <w:t>Crane, M.F. and W.C. Fisher. 1986. Fire ecology of the forested habitat types of central Idaho. General Technical Report INT-218, USDA Forest Service. 86 pp.</w:t>
      </w:r>
    </w:p>
    <w:p w:rsidR="00A40204" w:rsidP="00A40204" w:rsidRDefault="00A40204" w14:paraId="5AB7EA8E" w14:textId="77777777"/>
    <w:p w:rsidR="00A40204" w:rsidP="00A40204" w:rsidRDefault="00A40204" w14:paraId="5CAE27D8" w14:textId="77777777">
      <w:r>
        <w:t>Fischer, W.C. and B.D. Clayton. 1983. Fire ecology of Montana forest habitat types east of the Continental Divide. Gen. Tech. Rep. INT-141. Ogden, UT: USDA Forest Service, Intermountain Forest and Range Experiment Station. 83 pp.</w:t>
      </w:r>
    </w:p>
    <w:p w:rsidR="00A40204" w:rsidP="00A40204" w:rsidRDefault="00A40204" w14:paraId="203B76A4" w14:textId="77777777"/>
    <w:p w:rsidR="00A40204" w:rsidP="00A40204" w:rsidRDefault="00A40204" w14:paraId="24433E02" w14:textId="0510340D">
      <w:r>
        <w:t xml:space="preserve">Heyerdahl, E.K. and R.F. Miller. 2004. Fire and forest history in a high-elevation mosaic of Douglas-fir forest and sagebrush-grass, </w:t>
      </w:r>
      <w:proofErr w:type="spellStart"/>
      <w:r>
        <w:t>Fleecer</w:t>
      </w:r>
      <w:proofErr w:type="spellEnd"/>
      <w:r>
        <w:t xml:space="preserve"> Mountains, Montana: A pilot study. Final report </w:t>
      </w:r>
      <w:proofErr w:type="spellStart"/>
      <w:r>
        <w:t>ot</w:t>
      </w:r>
      <w:proofErr w:type="spellEnd"/>
      <w:r>
        <w:t xml:space="preserve"> BLM, Butte Field Office, 15 December 2004. 38 pp. On file at the USFS Region 1, Regional Office, Fire, Air, and Aviation Unit. </w:t>
      </w:r>
    </w:p>
    <w:p w:rsidR="00A40204" w:rsidP="00A40204" w:rsidRDefault="00A40204" w14:paraId="42AE90B1" w14:textId="4F73FD4C"/>
    <w:p w:rsidR="00083ADE" w:rsidP="00083ADE" w:rsidRDefault="00083ADE" w14:paraId="70B0B2A5" w14:textId="7B45D501">
      <w:r>
        <w:t>Heyerdahl, E.K., R.F. Miller and R.</w:t>
      </w:r>
      <w:r w:rsidRPr="00C43E1F">
        <w:t>A. Parsons. 2006. History of</w:t>
      </w:r>
      <w:r>
        <w:t xml:space="preserve"> </w:t>
      </w:r>
      <w:r w:rsidRPr="00C43E1F">
        <w:t>fire and Douglas-fir establishment in a savanna and sagebrush</w:t>
      </w:r>
      <w:r>
        <w:t>-</w:t>
      </w:r>
      <w:r w:rsidRPr="00C43E1F">
        <w:t>grassland</w:t>
      </w:r>
      <w:r>
        <w:t xml:space="preserve"> </w:t>
      </w:r>
      <w:r w:rsidRPr="00C43E1F">
        <w:t>mosaic, southwestern</w:t>
      </w:r>
      <w:r>
        <w:t xml:space="preserve"> Montana, USA. Forest Ecology and Management. 230: 107-118.</w:t>
      </w:r>
    </w:p>
    <w:p w:rsidR="00083ADE" w:rsidP="00A40204" w:rsidRDefault="00083ADE" w14:paraId="2FC92BEB" w14:textId="77777777"/>
    <w:p w:rsidR="00A40204" w:rsidP="00A40204" w:rsidRDefault="00A40204" w14:paraId="3DF1B875" w14:textId="77777777">
      <w:r>
        <w:t>NatureServe. 2007. International Ecological Classification Standard: Terrestrial Ecological Classifications. NatureServe Central Databases. Arlington, VA. Data current as of 10 February 2007.</w:t>
      </w:r>
    </w:p>
    <w:p w:rsidR="00A40204" w:rsidP="00A40204" w:rsidRDefault="00A40204" w14:paraId="7D3E3864" w14:textId="77777777"/>
    <w:p w:rsidR="00A40204" w:rsidP="00A40204" w:rsidRDefault="00A40204" w14:paraId="57065701"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A40204" w:rsidP="00A40204" w:rsidRDefault="00A40204" w14:paraId="294492D0" w14:textId="77777777"/>
    <w:p w:rsidR="00A40204" w:rsidP="00A40204" w:rsidRDefault="00A40204" w14:paraId="46C0FA0C" w14:textId="77777777">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Pr="00A43E41" w:rsidR="004D5F12" w:rsidP="00A40204" w:rsidRDefault="004D5F12" w14:paraId="744578F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B2FEA" w14:textId="77777777" w:rsidR="00410C0D" w:rsidRDefault="00410C0D">
      <w:r>
        <w:separator/>
      </w:r>
    </w:p>
  </w:endnote>
  <w:endnote w:type="continuationSeparator" w:id="0">
    <w:p w14:paraId="15518905" w14:textId="77777777" w:rsidR="00410C0D" w:rsidRDefault="00410C0D">
      <w:r>
        <w:continuationSeparator/>
      </w:r>
    </w:p>
  </w:endnote>
  <w:endnote w:type="continuationNotice" w:id="1">
    <w:p w14:paraId="16EE07A0" w14:textId="77777777" w:rsidR="00410C0D" w:rsidRDefault="00410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05F07" w14:textId="77777777" w:rsidR="005910E6" w:rsidRDefault="005910E6" w:rsidP="00A402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DD503" w14:textId="77777777" w:rsidR="00410C0D" w:rsidRDefault="00410C0D">
      <w:r>
        <w:separator/>
      </w:r>
    </w:p>
  </w:footnote>
  <w:footnote w:type="continuationSeparator" w:id="0">
    <w:p w14:paraId="57C3A0F5" w14:textId="77777777" w:rsidR="00410C0D" w:rsidRDefault="00410C0D">
      <w:r>
        <w:continuationSeparator/>
      </w:r>
    </w:p>
  </w:footnote>
  <w:footnote w:type="continuationNotice" w:id="1">
    <w:p w14:paraId="11B68D0F" w14:textId="77777777" w:rsidR="00410C0D" w:rsidRDefault="00410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D2" w14:textId="77777777" w:rsidR="005910E6" w:rsidRDefault="005910E6" w:rsidP="00A4020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204"/>
    <w:rsid w:val="000037B3"/>
    <w:rsid w:val="000054CE"/>
    <w:rsid w:val="00005947"/>
    <w:rsid w:val="00006AF9"/>
    <w:rsid w:val="00007DAF"/>
    <w:rsid w:val="00013BD4"/>
    <w:rsid w:val="0001622F"/>
    <w:rsid w:val="00016DA6"/>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83ADE"/>
    <w:rsid w:val="000A204B"/>
    <w:rsid w:val="000A7972"/>
    <w:rsid w:val="000B4535"/>
    <w:rsid w:val="000B5DA8"/>
    <w:rsid w:val="000B72C9"/>
    <w:rsid w:val="000C605F"/>
    <w:rsid w:val="000C6641"/>
    <w:rsid w:val="000D0A31"/>
    <w:rsid w:val="000D2569"/>
    <w:rsid w:val="000D5F89"/>
    <w:rsid w:val="000E4672"/>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ED"/>
    <w:rsid w:val="001D5A3C"/>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6639"/>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84B"/>
    <w:rsid w:val="002D49EF"/>
    <w:rsid w:val="002D6F88"/>
    <w:rsid w:val="002F12E9"/>
    <w:rsid w:val="002F1CDC"/>
    <w:rsid w:val="002F6E33"/>
    <w:rsid w:val="00300328"/>
    <w:rsid w:val="00301476"/>
    <w:rsid w:val="00301B7F"/>
    <w:rsid w:val="00304315"/>
    <w:rsid w:val="00307B93"/>
    <w:rsid w:val="003110AC"/>
    <w:rsid w:val="00313322"/>
    <w:rsid w:val="00317ACC"/>
    <w:rsid w:val="00320C6A"/>
    <w:rsid w:val="00320D5A"/>
    <w:rsid w:val="00323A93"/>
    <w:rsid w:val="003301EC"/>
    <w:rsid w:val="003379B5"/>
    <w:rsid w:val="0036004A"/>
    <w:rsid w:val="003616F2"/>
    <w:rsid w:val="00362A51"/>
    <w:rsid w:val="00363EEA"/>
    <w:rsid w:val="00367591"/>
    <w:rsid w:val="003706C4"/>
    <w:rsid w:val="0037120A"/>
    <w:rsid w:val="0037547B"/>
    <w:rsid w:val="00377242"/>
    <w:rsid w:val="003866DE"/>
    <w:rsid w:val="003A1EBD"/>
    <w:rsid w:val="003A2A6B"/>
    <w:rsid w:val="003A3976"/>
    <w:rsid w:val="003A6CBB"/>
    <w:rsid w:val="003B7824"/>
    <w:rsid w:val="003C4AA1"/>
    <w:rsid w:val="003C6CFB"/>
    <w:rsid w:val="003D4155"/>
    <w:rsid w:val="003D41E3"/>
    <w:rsid w:val="003D7188"/>
    <w:rsid w:val="003E0BB2"/>
    <w:rsid w:val="003E0D94"/>
    <w:rsid w:val="003E434C"/>
    <w:rsid w:val="003E4BEC"/>
    <w:rsid w:val="003F322E"/>
    <w:rsid w:val="00400D76"/>
    <w:rsid w:val="004016D3"/>
    <w:rsid w:val="004052F1"/>
    <w:rsid w:val="00410C0D"/>
    <w:rsid w:val="00412807"/>
    <w:rsid w:val="00412D14"/>
    <w:rsid w:val="00413292"/>
    <w:rsid w:val="00414CF5"/>
    <w:rsid w:val="004243CD"/>
    <w:rsid w:val="00432615"/>
    <w:rsid w:val="00432E5B"/>
    <w:rsid w:val="00437774"/>
    <w:rsid w:val="00437C6B"/>
    <w:rsid w:val="00444814"/>
    <w:rsid w:val="0045006E"/>
    <w:rsid w:val="00457B5F"/>
    <w:rsid w:val="0046140F"/>
    <w:rsid w:val="00462F89"/>
    <w:rsid w:val="00464BB8"/>
    <w:rsid w:val="00465533"/>
    <w:rsid w:val="0047010D"/>
    <w:rsid w:val="004830F3"/>
    <w:rsid w:val="004921EE"/>
    <w:rsid w:val="004A1EC5"/>
    <w:rsid w:val="004A47D0"/>
    <w:rsid w:val="004B0A93"/>
    <w:rsid w:val="004B275E"/>
    <w:rsid w:val="004B3810"/>
    <w:rsid w:val="004B44AA"/>
    <w:rsid w:val="004B44C4"/>
    <w:rsid w:val="004B661D"/>
    <w:rsid w:val="004B779E"/>
    <w:rsid w:val="004C6FD4"/>
    <w:rsid w:val="004D5F12"/>
    <w:rsid w:val="004E3BA6"/>
    <w:rsid w:val="004E3E3E"/>
    <w:rsid w:val="004E667C"/>
    <w:rsid w:val="004F1BBF"/>
    <w:rsid w:val="004F510A"/>
    <w:rsid w:val="004F5DE6"/>
    <w:rsid w:val="00503E44"/>
    <w:rsid w:val="005071BC"/>
    <w:rsid w:val="0051094E"/>
    <w:rsid w:val="00511556"/>
    <w:rsid w:val="00512636"/>
    <w:rsid w:val="00516053"/>
    <w:rsid w:val="00522705"/>
    <w:rsid w:val="00522769"/>
    <w:rsid w:val="00522DA8"/>
    <w:rsid w:val="00531069"/>
    <w:rsid w:val="00531D5A"/>
    <w:rsid w:val="00534E2F"/>
    <w:rsid w:val="00537108"/>
    <w:rsid w:val="00546B88"/>
    <w:rsid w:val="00552518"/>
    <w:rsid w:val="00554272"/>
    <w:rsid w:val="00555A6B"/>
    <w:rsid w:val="005563FC"/>
    <w:rsid w:val="00560E93"/>
    <w:rsid w:val="005707C1"/>
    <w:rsid w:val="00572597"/>
    <w:rsid w:val="00573E56"/>
    <w:rsid w:val="005747FE"/>
    <w:rsid w:val="00581C1D"/>
    <w:rsid w:val="00587A2E"/>
    <w:rsid w:val="005910E6"/>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094"/>
    <w:rsid w:val="006E3E5C"/>
    <w:rsid w:val="006E59C5"/>
    <w:rsid w:val="006E6371"/>
    <w:rsid w:val="006E75F9"/>
    <w:rsid w:val="006F572C"/>
    <w:rsid w:val="00700C23"/>
    <w:rsid w:val="0070333C"/>
    <w:rsid w:val="00703CDD"/>
    <w:rsid w:val="00715737"/>
    <w:rsid w:val="007159E8"/>
    <w:rsid w:val="0072055A"/>
    <w:rsid w:val="00720782"/>
    <w:rsid w:val="00721E2C"/>
    <w:rsid w:val="00724553"/>
    <w:rsid w:val="00724686"/>
    <w:rsid w:val="007441ED"/>
    <w:rsid w:val="00751DBE"/>
    <w:rsid w:val="0075574E"/>
    <w:rsid w:val="00760203"/>
    <w:rsid w:val="00763504"/>
    <w:rsid w:val="00766A66"/>
    <w:rsid w:val="00767A2E"/>
    <w:rsid w:val="00767EBB"/>
    <w:rsid w:val="007742B4"/>
    <w:rsid w:val="007863E7"/>
    <w:rsid w:val="00790258"/>
    <w:rsid w:val="00792396"/>
    <w:rsid w:val="007A01EE"/>
    <w:rsid w:val="007B2B17"/>
    <w:rsid w:val="007B3B3A"/>
    <w:rsid w:val="007C3727"/>
    <w:rsid w:val="007C63A1"/>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5326E"/>
    <w:rsid w:val="00857297"/>
    <w:rsid w:val="008610DF"/>
    <w:rsid w:val="00863049"/>
    <w:rsid w:val="008658E9"/>
    <w:rsid w:val="0086611D"/>
    <w:rsid w:val="0086782E"/>
    <w:rsid w:val="00867BEE"/>
    <w:rsid w:val="008723B1"/>
    <w:rsid w:val="0088158B"/>
    <w:rsid w:val="00882592"/>
    <w:rsid w:val="0088604E"/>
    <w:rsid w:val="00887FAA"/>
    <w:rsid w:val="008959BF"/>
    <w:rsid w:val="008A121D"/>
    <w:rsid w:val="008A1D1B"/>
    <w:rsid w:val="008A1F68"/>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1968"/>
    <w:rsid w:val="00962C91"/>
    <w:rsid w:val="00964894"/>
    <w:rsid w:val="00967C07"/>
    <w:rsid w:val="00973C9B"/>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3547"/>
    <w:rsid w:val="00A247B9"/>
    <w:rsid w:val="00A314F0"/>
    <w:rsid w:val="00A339E1"/>
    <w:rsid w:val="00A3657F"/>
    <w:rsid w:val="00A40204"/>
    <w:rsid w:val="00A43E41"/>
    <w:rsid w:val="00A44540"/>
    <w:rsid w:val="00A44EF7"/>
    <w:rsid w:val="00A477A0"/>
    <w:rsid w:val="00A50EA6"/>
    <w:rsid w:val="00A57A9D"/>
    <w:rsid w:val="00A715FE"/>
    <w:rsid w:val="00A71944"/>
    <w:rsid w:val="00A7285D"/>
    <w:rsid w:val="00A87C35"/>
    <w:rsid w:val="00A9365B"/>
    <w:rsid w:val="00AA0869"/>
    <w:rsid w:val="00AB2AB3"/>
    <w:rsid w:val="00AB49B1"/>
    <w:rsid w:val="00AB639F"/>
    <w:rsid w:val="00AC2198"/>
    <w:rsid w:val="00AD207D"/>
    <w:rsid w:val="00AD29E6"/>
    <w:rsid w:val="00AE18EA"/>
    <w:rsid w:val="00AE4E67"/>
    <w:rsid w:val="00AF4B89"/>
    <w:rsid w:val="00AF4F2F"/>
    <w:rsid w:val="00B02771"/>
    <w:rsid w:val="00B039B8"/>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4F97"/>
    <w:rsid w:val="00BC02E8"/>
    <w:rsid w:val="00BC3E94"/>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1A51"/>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1316"/>
    <w:rsid w:val="00D12502"/>
    <w:rsid w:val="00D21167"/>
    <w:rsid w:val="00D2240A"/>
    <w:rsid w:val="00D3113E"/>
    <w:rsid w:val="00D335C9"/>
    <w:rsid w:val="00D34939"/>
    <w:rsid w:val="00D37B60"/>
    <w:rsid w:val="00D40143"/>
    <w:rsid w:val="00D46A2D"/>
    <w:rsid w:val="00D47252"/>
    <w:rsid w:val="00D53EDC"/>
    <w:rsid w:val="00D5690F"/>
    <w:rsid w:val="00D56CCA"/>
    <w:rsid w:val="00D57D44"/>
    <w:rsid w:val="00D61AC5"/>
    <w:rsid w:val="00D62658"/>
    <w:rsid w:val="00D6372D"/>
    <w:rsid w:val="00D653F0"/>
    <w:rsid w:val="00D81349"/>
    <w:rsid w:val="00D84B65"/>
    <w:rsid w:val="00D90718"/>
    <w:rsid w:val="00D9148A"/>
    <w:rsid w:val="00D96D94"/>
    <w:rsid w:val="00D9735A"/>
    <w:rsid w:val="00D97E60"/>
    <w:rsid w:val="00DA2790"/>
    <w:rsid w:val="00DA6645"/>
    <w:rsid w:val="00DA74F6"/>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54AEF"/>
    <w:rsid w:val="00E61F9B"/>
    <w:rsid w:val="00E741B2"/>
    <w:rsid w:val="00E75D01"/>
    <w:rsid w:val="00E83022"/>
    <w:rsid w:val="00E86BED"/>
    <w:rsid w:val="00E91F1F"/>
    <w:rsid w:val="00E9262C"/>
    <w:rsid w:val="00E97299"/>
    <w:rsid w:val="00EA2386"/>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B42A5"/>
  <w15:docId w15:val="{067183CC-741F-46C5-8DA8-722C4C41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semiHidden/>
    <w:unhideWhenUsed/>
    <w:rsid w:val="00256639"/>
    <w:rPr>
      <w:sz w:val="16"/>
      <w:szCs w:val="16"/>
    </w:rPr>
  </w:style>
  <w:style w:type="paragraph" w:styleId="CommentText">
    <w:name w:val="annotation text"/>
    <w:basedOn w:val="Normal"/>
    <w:link w:val="CommentTextChar"/>
    <w:semiHidden/>
    <w:unhideWhenUsed/>
    <w:rsid w:val="00256639"/>
    <w:rPr>
      <w:sz w:val="20"/>
      <w:szCs w:val="20"/>
    </w:rPr>
  </w:style>
  <w:style w:type="character" w:customStyle="1" w:styleId="CommentTextChar">
    <w:name w:val="Comment Text Char"/>
    <w:basedOn w:val="DefaultParagraphFont"/>
    <w:link w:val="CommentText"/>
    <w:semiHidden/>
    <w:rsid w:val="00256639"/>
  </w:style>
  <w:style w:type="paragraph" w:styleId="CommentSubject">
    <w:name w:val="annotation subject"/>
    <w:basedOn w:val="CommentText"/>
    <w:next w:val="CommentText"/>
    <w:link w:val="CommentSubjectChar"/>
    <w:uiPriority w:val="99"/>
    <w:semiHidden/>
    <w:unhideWhenUsed/>
    <w:rsid w:val="00256639"/>
    <w:rPr>
      <w:b/>
      <w:bCs/>
    </w:rPr>
  </w:style>
  <w:style w:type="character" w:customStyle="1" w:styleId="CommentSubjectChar">
    <w:name w:val="Comment Subject Char"/>
    <w:basedOn w:val="CommentTextChar"/>
    <w:link w:val="CommentSubject"/>
    <w:uiPriority w:val="99"/>
    <w:semiHidden/>
    <w:rsid w:val="00256639"/>
    <w:rPr>
      <w:b/>
      <w:bCs/>
    </w:rPr>
  </w:style>
  <w:style w:type="paragraph" w:styleId="BalloonText">
    <w:name w:val="Balloon Text"/>
    <w:basedOn w:val="Normal"/>
    <w:link w:val="BalloonTextChar"/>
    <w:uiPriority w:val="99"/>
    <w:semiHidden/>
    <w:unhideWhenUsed/>
    <w:rsid w:val="00256639"/>
    <w:rPr>
      <w:rFonts w:ascii="Tahoma" w:hAnsi="Tahoma" w:cs="Tahoma"/>
      <w:sz w:val="16"/>
      <w:szCs w:val="16"/>
    </w:rPr>
  </w:style>
  <w:style w:type="character" w:customStyle="1" w:styleId="BalloonTextChar">
    <w:name w:val="Balloon Text Char"/>
    <w:basedOn w:val="DefaultParagraphFont"/>
    <w:link w:val="BalloonText"/>
    <w:uiPriority w:val="99"/>
    <w:semiHidden/>
    <w:rsid w:val="00256639"/>
    <w:rPr>
      <w:rFonts w:ascii="Tahoma" w:hAnsi="Tahoma" w:cs="Tahoma"/>
      <w:sz w:val="16"/>
      <w:szCs w:val="16"/>
    </w:rPr>
  </w:style>
  <w:style w:type="paragraph" w:styleId="ListParagraph">
    <w:name w:val="List Paragraph"/>
    <w:basedOn w:val="Normal"/>
    <w:uiPriority w:val="34"/>
    <w:qFormat/>
    <w:rsid w:val="00C91A51"/>
    <w:pPr>
      <w:ind w:left="720"/>
    </w:pPr>
    <w:rPr>
      <w:rFonts w:ascii="Calibri" w:eastAsiaTheme="minorHAnsi" w:hAnsi="Calibri"/>
      <w:sz w:val="22"/>
      <w:szCs w:val="22"/>
    </w:rPr>
  </w:style>
  <w:style w:type="character" w:styleId="Hyperlink">
    <w:name w:val="Hyperlink"/>
    <w:basedOn w:val="DefaultParagraphFont"/>
    <w:rsid w:val="00C91A51"/>
    <w:rPr>
      <w:color w:val="0000FF" w:themeColor="hyperlink"/>
      <w:u w:val="single"/>
    </w:rPr>
  </w:style>
  <w:style w:type="paragraph" w:styleId="Revision">
    <w:name w:val="Revision"/>
    <w:hidden/>
    <w:uiPriority w:val="99"/>
    <w:semiHidden/>
    <w:rsid w:val="00973C9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986233">
      <w:bodyDiv w:val="1"/>
      <w:marLeft w:val="0"/>
      <w:marRight w:val="0"/>
      <w:marTop w:val="0"/>
      <w:marBottom w:val="0"/>
      <w:divBdr>
        <w:top w:val="none" w:sz="0" w:space="0" w:color="auto"/>
        <w:left w:val="none" w:sz="0" w:space="0" w:color="auto"/>
        <w:bottom w:val="none" w:sz="0" w:space="0" w:color="auto"/>
        <w:right w:val="none" w:sz="0" w:space="0" w:color="auto"/>
      </w:divBdr>
    </w:div>
    <w:div w:id="1039739732">
      <w:bodyDiv w:val="1"/>
      <w:marLeft w:val="0"/>
      <w:marRight w:val="0"/>
      <w:marTop w:val="0"/>
      <w:marBottom w:val="0"/>
      <w:divBdr>
        <w:top w:val="none" w:sz="0" w:space="0" w:color="auto"/>
        <w:left w:val="none" w:sz="0" w:space="0" w:color="auto"/>
        <w:bottom w:val="none" w:sz="0" w:space="0" w:color="auto"/>
        <w:right w:val="none" w:sz="0" w:space="0" w:color="auto"/>
      </w:divBdr>
    </w:div>
    <w:div w:id="139954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1</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2014-08-21T14:08:00Z</cp:lastPrinted>
  <dcterms:created xsi:type="dcterms:W3CDTF">2017-09-14T23:19:00Z</dcterms:created>
  <dcterms:modified xsi:type="dcterms:W3CDTF">2017-10-09T19:24:00Z</dcterms:modified>
</cp:coreProperties>
</file>