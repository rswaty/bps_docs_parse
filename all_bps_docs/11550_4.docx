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37E6" w:rsidP="00EB37E6" w:rsidRDefault="00EB37E6" w14:paraId="6464E5A4" w14:textId="77777777">
      <w:pPr>
        <w:pStyle w:val="BpSTitle"/>
      </w:pPr>
      <w:r>
        <w:t>11550</w:t>
      </w:r>
    </w:p>
    <w:p w:rsidR="00EB37E6" w:rsidP="00EB37E6" w:rsidRDefault="00EB37E6" w14:paraId="0DCABB1E" w14:textId="77777777">
      <w:pPr>
        <w:pStyle w:val="BpSTitle"/>
      </w:pPr>
      <w:r>
        <w:t>North American Warm Desert Riparian Systems</w:t>
      </w:r>
    </w:p>
    <w:p w:rsidR="00EB37E6" w:rsidP="00D02644" w:rsidRDefault="00EB37E6" w14:paraId="35792F03" w14:textId="1ABAED67">
      <w:pPr>
        <w:tabs>
          <w:tab w:val="left" w:pos="6840"/>
        </w:tabs>
      </w:pPr>
      <w:r>
        <w:t xmlns:w="http://schemas.openxmlformats.org/wordprocessingml/2006/main">BpS Model/Description Version: Aug. 2020</w:t>
      </w:r>
      <w:r w:rsidR="000B038A">
        <w:tab/>
      </w:r>
    </w:p>
    <w:p w:rsidR="00EB37E6" w:rsidP="00D02644" w:rsidRDefault="00EB37E6" w14:paraId="6C42E959" w14:textId="77777777">
      <w:pPr>
        <w:tabs>
          <w:tab w:val="left" w:pos="6840"/>
        </w:tabs>
      </w:pP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65"/>
        <w:gridCol w:w="2627"/>
        <w:gridCol w:w="2413"/>
        <w:gridCol w:w="2571"/>
      </w:tblGrid>
      <w:tr w:rsidRPr="00EB37E6" w:rsidR="00EB37E6" w:rsidTr="00D02644" w14:paraId="11EA1AB2" w14:textId="77777777">
        <w:tc>
          <w:tcPr>
            <w:tcW w:w="1965" w:type="dxa"/>
            <w:tcBorders>
              <w:top w:val="single" w:color="auto" w:sz="2" w:space="0"/>
              <w:left w:val="single" w:color="auto" w:sz="12" w:space="0"/>
              <w:bottom w:val="single" w:color="000000" w:sz="12" w:space="0"/>
            </w:tcBorders>
            <w:shd w:val="clear" w:color="auto" w:fill="auto"/>
          </w:tcPr>
          <w:p w:rsidRPr="00EB37E6" w:rsidR="00EB37E6" w:rsidP="002C7AD9" w:rsidRDefault="00EB37E6" w14:paraId="5DFEE761" w14:textId="77777777">
            <w:pPr>
              <w:rPr>
                <w:b/>
                <w:bCs/>
              </w:rPr>
            </w:pPr>
            <w:r w:rsidRPr="00EB37E6">
              <w:rPr>
                <w:b/>
                <w:bCs/>
              </w:rPr>
              <w:t>Modelers</w:t>
            </w:r>
          </w:p>
        </w:tc>
        <w:tc>
          <w:tcPr>
            <w:tcW w:w="2627" w:type="dxa"/>
            <w:tcBorders>
              <w:top w:val="single" w:color="auto" w:sz="2" w:space="0"/>
              <w:bottom w:val="single" w:color="000000" w:sz="12" w:space="0"/>
              <w:right w:val="single" w:color="000000" w:sz="12" w:space="0"/>
            </w:tcBorders>
            <w:shd w:val="clear" w:color="auto" w:fill="auto"/>
          </w:tcPr>
          <w:p w:rsidRPr="00EB37E6" w:rsidR="00EB37E6" w:rsidP="002C7AD9" w:rsidRDefault="00EB37E6" w14:paraId="16FF4B62" w14:textId="77777777">
            <w:pPr>
              <w:rPr>
                <w:b/>
                <w:bCs/>
              </w:rPr>
            </w:pPr>
          </w:p>
        </w:tc>
        <w:tc>
          <w:tcPr>
            <w:tcW w:w="2413" w:type="dxa"/>
            <w:tcBorders>
              <w:top w:val="single" w:color="auto" w:sz="2" w:space="0"/>
              <w:left w:val="single" w:color="000000" w:sz="12" w:space="0"/>
              <w:bottom w:val="single" w:color="000000" w:sz="12" w:space="0"/>
            </w:tcBorders>
            <w:shd w:val="clear" w:color="auto" w:fill="auto"/>
          </w:tcPr>
          <w:p w:rsidRPr="00EB37E6" w:rsidR="00EB37E6" w:rsidP="002C7AD9" w:rsidRDefault="00EB37E6" w14:paraId="5AFBAB98" w14:textId="77777777">
            <w:pPr>
              <w:rPr>
                <w:b/>
                <w:bCs/>
              </w:rPr>
            </w:pPr>
            <w:r w:rsidRPr="00EB37E6">
              <w:rPr>
                <w:b/>
                <w:bCs/>
              </w:rPr>
              <w:t>Reviewers</w:t>
            </w:r>
          </w:p>
        </w:tc>
        <w:tc>
          <w:tcPr>
            <w:tcW w:w="2571" w:type="dxa"/>
            <w:tcBorders>
              <w:top w:val="single" w:color="auto" w:sz="2" w:space="0"/>
              <w:bottom w:val="single" w:color="000000" w:sz="12" w:space="0"/>
            </w:tcBorders>
            <w:shd w:val="clear" w:color="auto" w:fill="auto"/>
          </w:tcPr>
          <w:p w:rsidRPr="00EB37E6" w:rsidR="00EB37E6" w:rsidP="002C7AD9" w:rsidRDefault="00EB37E6" w14:paraId="03F2BA84" w14:textId="77777777">
            <w:pPr>
              <w:rPr>
                <w:b/>
                <w:bCs/>
              </w:rPr>
            </w:pPr>
          </w:p>
        </w:tc>
      </w:tr>
      <w:tr w:rsidRPr="00EB37E6" w:rsidR="00EB37E6" w:rsidTr="00D02644" w14:paraId="725F6E47" w14:textId="77777777">
        <w:tc>
          <w:tcPr>
            <w:tcW w:w="1965" w:type="dxa"/>
            <w:tcBorders>
              <w:top w:val="single" w:color="000000" w:sz="12" w:space="0"/>
              <w:left w:val="single" w:color="auto" w:sz="12" w:space="0"/>
            </w:tcBorders>
            <w:shd w:val="clear" w:color="auto" w:fill="auto"/>
          </w:tcPr>
          <w:p w:rsidRPr="00EB37E6" w:rsidR="00EB37E6" w:rsidP="002C7AD9" w:rsidRDefault="00EB37E6" w14:paraId="5D0ECFBE" w14:textId="77777777">
            <w:pPr>
              <w:rPr>
                <w:bCs/>
              </w:rPr>
            </w:pPr>
            <w:r w:rsidRPr="00EB37E6">
              <w:rPr>
                <w:bCs/>
              </w:rPr>
              <w:t>Matt Brooks</w:t>
            </w:r>
          </w:p>
        </w:tc>
        <w:tc>
          <w:tcPr>
            <w:tcW w:w="2627" w:type="dxa"/>
            <w:tcBorders>
              <w:top w:val="single" w:color="000000" w:sz="12" w:space="0"/>
              <w:right w:val="single" w:color="000000" w:sz="12" w:space="0"/>
            </w:tcBorders>
            <w:shd w:val="clear" w:color="auto" w:fill="auto"/>
          </w:tcPr>
          <w:p w:rsidRPr="00EB37E6" w:rsidR="00EB37E6" w:rsidP="002C7AD9" w:rsidRDefault="00EB37E6" w14:paraId="1C4484E4" w14:textId="77777777">
            <w:r w:rsidRPr="00EB37E6">
              <w:t>matt_brooks@usgs.gov</w:t>
            </w:r>
          </w:p>
        </w:tc>
        <w:tc>
          <w:tcPr>
            <w:tcW w:w="2413" w:type="dxa"/>
            <w:tcBorders>
              <w:top w:val="single" w:color="000000" w:sz="12" w:space="0"/>
              <w:left w:val="single" w:color="000000" w:sz="12" w:space="0"/>
            </w:tcBorders>
            <w:shd w:val="clear" w:color="auto" w:fill="auto"/>
          </w:tcPr>
          <w:p w:rsidRPr="00EB37E6" w:rsidR="00EB37E6" w:rsidP="002C7AD9" w:rsidRDefault="00EB37E6" w14:paraId="0BAAE2A4" w14:textId="77777777">
            <w:r w:rsidRPr="00EB37E6">
              <w:t>John Bair</w:t>
            </w:r>
          </w:p>
        </w:tc>
        <w:tc>
          <w:tcPr>
            <w:tcW w:w="2571" w:type="dxa"/>
            <w:tcBorders>
              <w:top w:val="single" w:color="000000" w:sz="12" w:space="0"/>
            </w:tcBorders>
            <w:shd w:val="clear" w:color="auto" w:fill="auto"/>
          </w:tcPr>
          <w:p w:rsidRPr="00EB37E6" w:rsidR="00EB37E6" w:rsidP="002C7AD9" w:rsidRDefault="00EB37E6" w14:paraId="35C56FD1" w14:textId="77777777">
            <w:r w:rsidRPr="00EB37E6">
              <w:t>John@mcbaintrush.com</w:t>
            </w:r>
          </w:p>
        </w:tc>
      </w:tr>
      <w:tr w:rsidRPr="00EB37E6" w:rsidR="00EB37E6" w:rsidTr="00D02644" w14:paraId="1CCB6173" w14:textId="77777777">
        <w:tc>
          <w:tcPr>
            <w:tcW w:w="1965" w:type="dxa"/>
            <w:tcBorders>
              <w:left w:val="single" w:color="auto" w:sz="12" w:space="0"/>
            </w:tcBorders>
            <w:shd w:val="clear" w:color="auto" w:fill="auto"/>
          </w:tcPr>
          <w:p w:rsidRPr="00EB37E6" w:rsidR="00EB37E6" w:rsidP="002C7AD9" w:rsidRDefault="00EB37E6" w14:paraId="52169353" w14:textId="77777777">
            <w:pPr>
              <w:rPr>
                <w:bCs/>
              </w:rPr>
            </w:pPr>
            <w:r w:rsidRPr="00EB37E6">
              <w:rPr>
                <w:bCs/>
              </w:rPr>
              <w:t>Louis Provencher</w:t>
            </w:r>
          </w:p>
        </w:tc>
        <w:tc>
          <w:tcPr>
            <w:tcW w:w="2627" w:type="dxa"/>
            <w:tcBorders>
              <w:right w:val="single" w:color="000000" w:sz="12" w:space="0"/>
            </w:tcBorders>
            <w:shd w:val="clear" w:color="auto" w:fill="auto"/>
          </w:tcPr>
          <w:p w:rsidRPr="00EB37E6" w:rsidR="00EB37E6" w:rsidP="002C7AD9" w:rsidRDefault="00EB37E6" w14:paraId="471EC8F8" w14:textId="77777777">
            <w:r w:rsidRPr="00EB37E6">
              <w:t>lprovencher@tnc.org</w:t>
            </w:r>
          </w:p>
        </w:tc>
        <w:tc>
          <w:tcPr>
            <w:tcW w:w="2413" w:type="dxa"/>
            <w:tcBorders>
              <w:left w:val="single" w:color="000000" w:sz="12" w:space="0"/>
            </w:tcBorders>
            <w:shd w:val="clear" w:color="auto" w:fill="auto"/>
          </w:tcPr>
          <w:p w:rsidRPr="00EB37E6" w:rsidR="00EB37E6" w:rsidP="002C7AD9" w:rsidRDefault="00EB37E6" w14:paraId="0310A891" w14:textId="77777777">
            <w:r w:rsidRPr="00EB37E6">
              <w:t>Hugh Safford/Dave Schmidt</w:t>
            </w:r>
          </w:p>
        </w:tc>
        <w:tc>
          <w:tcPr>
            <w:tcW w:w="2571" w:type="dxa"/>
            <w:shd w:val="clear" w:color="auto" w:fill="auto"/>
          </w:tcPr>
          <w:p w:rsidRPr="00EB37E6" w:rsidR="00EB37E6" w:rsidP="002C7AD9" w:rsidRDefault="00EB37E6" w14:paraId="311F6751" w14:textId="77777777">
            <w:r w:rsidRPr="00EB37E6">
              <w:t>hughsafford@fs.fed.us</w:t>
            </w:r>
          </w:p>
        </w:tc>
      </w:tr>
      <w:tr w:rsidRPr="00EB37E6" w:rsidR="00EB37E6" w:rsidTr="00D02644" w14:paraId="3EFDE9C2" w14:textId="77777777">
        <w:tc>
          <w:tcPr>
            <w:tcW w:w="1965" w:type="dxa"/>
            <w:tcBorders>
              <w:left w:val="single" w:color="auto" w:sz="12" w:space="0"/>
              <w:bottom w:val="single" w:color="auto" w:sz="2" w:space="0"/>
            </w:tcBorders>
            <w:shd w:val="clear" w:color="auto" w:fill="auto"/>
          </w:tcPr>
          <w:p w:rsidRPr="00EB37E6" w:rsidR="00EB37E6" w:rsidP="002C7AD9" w:rsidRDefault="00EB37E6" w14:paraId="41664D26" w14:textId="77777777">
            <w:pPr>
              <w:rPr>
                <w:bCs/>
              </w:rPr>
            </w:pPr>
            <w:r w:rsidRPr="00EB37E6">
              <w:rPr>
                <w:bCs/>
              </w:rPr>
              <w:t>None</w:t>
            </w:r>
          </w:p>
        </w:tc>
        <w:tc>
          <w:tcPr>
            <w:tcW w:w="2627" w:type="dxa"/>
            <w:tcBorders>
              <w:right w:val="single" w:color="000000" w:sz="12" w:space="0"/>
            </w:tcBorders>
            <w:shd w:val="clear" w:color="auto" w:fill="auto"/>
          </w:tcPr>
          <w:p w:rsidRPr="00EB37E6" w:rsidR="00EB37E6" w:rsidP="002C7AD9" w:rsidRDefault="00EB37E6" w14:paraId="0CAA7284" w14:textId="77777777">
            <w:r w:rsidRPr="00EB37E6">
              <w:t>None</w:t>
            </w:r>
          </w:p>
        </w:tc>
        <w:tc>
          <w:tcPr>
            <w:tcW w:w="2413" w:type="dxa"/>
            <w:tcBorders>
              <w:left w:val="single" w:color="000000" w:sz="12" w:space="0"/>
              <w:bottom w:val="single" w:color="auto" w:sz="2" w:space="0"/>
            </w:tcBorders>
            <w:shd w:val="clear" w:color="auto" w:fill="auto"/>
          </w:tcPr>
          <w:p w:rsidRPr="00EB37E6" w:rsidR="00EB37E6" w:rsidP="002C7AD9" w:rsidRDefault="00EB37E6" w14:paraId="01F7DEEA" w14:textId="77777777">
            <w:r w:rsidRPr="00EB37E6">
              <w:t>None</w:t>
            </w:r>
          </w:p>
        </w:tc>
        <w:tc>
          <w:tcPr>
            <w:tcW w:w="2571" w:type="dxa"/>
            <w:shd w:val="clear" w:color="auto" w:fill="auto"/>
          </w:tcPr>
          <w:p w:rsidRPr="00EB37E6" w:rsidR="00EB37E6" w:rsidP="002C7AD9" w:rsidRDefault="00EB37E6" w14:paraId="1D2F69E3" w14:textId="77777777">
            <w:r w:rsidRPr="00EB37E6">
              <w:t>None</w:t>
            </w:r>
          </w:p>
        </w:tc>
      </w:tr>
    </w:tbl>
    <w:p w:rsidR="00EB37E6" w:rsidP="00EB37E6" w:rsidRDefault="00EB37E6" w14:paraId="2DFD7C1D" w14:textId="77777777"/>
    <w:p w:rsidR="00EB37E6" w:rsidP="00EB37E6" w:rsidRDefault="00EB37E6" w14:paraId="708F26B2" w14:textId="77777777">
      <w:pPr>
        <w:pStyle w:val="InfoPara"/>
      </w:pPr>
      <w:r>
        <w:t>Vegetation Type</w:t>
      </w:r>
    </w:p>
    <w:p w:rsidR="00EB37E6" w:rsidP="00EB37E6" w:rsidRDefault="003151B2" w14:paraId="3ECC636A" w14:textId="41189B1A">
      <w:r w:rsidRPr="003151B2">
        <w:t>Woody Wetland</w:t>
      </w:r>
      <w:bookmarkStart w:name="_GoBack" w:id="0"/>
      <w:bookmarkEnd w:id="0"/>
    </w:p>
    <w:p w:rsidR="00EB37E6" w:rsidP="00EB37E6" w:rsidRDefault="00EB37E6" w14:paraId="420EB0F3" w14:textId="103237A0">
      <w:pPr>
        <w:pStyle w:val="InfoPara"/>
      </w:pPr>
      <w:r>
        <w:t>Map Zone</w:t>
      </w:r>
    </w:p>
    <w:p w:rsidR="00EB37E6" w:rsidP="00EB37E6" w:rsidRDefault="00EB37E6" w14:paraId="48A73324" w14:textId="77777777">
      <w:r>
        <w:t>4</w:t>
      </w:r>
    </w:p>
    <w:p w:rsidR="00EB37E6" w:rsidP="00EB37E6" w:rsidRDefault="00EB37E6" w14:paraId="5161D640" w14:textId="77777777">
      <w:pPr>
        <w:pStyle w:val="InfoPara"/>
      </w:pPr>
      <w:r>
        <w:t>Geographic Range</w:t>
      </w:r>
    </w:p>
    <w:p w:rsidR="00EB37E6" w:rsidP="00EB37E6" w:rsidRDefault="00EB37E6" w14:paraId="31653DDA" w14:textId="43BF28E1">
      <w:r>
        <w:t>Found in the warm deserts of the southwestern U</w:t>
      </w:r>
      <w:r w:rsidR="000B038A">
        <w:t xml:space="preserve">nited </w:t>
      </w:r>
      <w:r>
        <w:t>S</w:t>
      </w:r>
      <w:r w:rsidR="000B038A">
        <w:t>tates</w:t>
      </w:r>
      <w:r>
        <w:t xml:space="preserve">. In perennial and intermittent warm desert (Mojave and Sonoran </w:t>
      </w:r>
      <w:r w:rsidR="000B038A">
        <w:t>d</w:t>
      </w:r>
      <w:r>
        <w:t xml:space="preserve">eserts) drainages in southern </w:t>
      </w:r>
      <w:r w:rsidR="000B038A">
        <w:t>California</w:t>
      </w:r>
      <w:r>
        <w:t>, N</w:t>
      </w:r>
      <w:r w:rsidR="000B038A">
        <w:t>evada</w:t>
      </w:r>
      <w:r>
        <w:t>, A</w:t>
      </w:r>
      <w:r w:rsidR="000B038A">
        <w:t>rizona</w:t>
      </w:r>
      <w:r>
        <w:t>, and southwest U</w:t>
      </w:r>
      <w:r w:rsidR="000B038A">
        <w:t>tah</w:t>
      </w:r>
      <w:r>
        <w:t>.</w:t>
      </w:r>
    </w:p>
    <w:p w:rsidR="00EB37E6" w:rsidP="00EB37E6" w:rsidRDefault="00EB37E6" w14:paraId="14029D8E" w14:textId="77777777">
      <w:pPr>
        <w:pStyle w:val="InfoPara"/>
      </w:pPr>
      <w:r>
        <w:t>Biophysical Site Description</w:t>
      </w:r>
    </w:p>
    <w:p w:rsidR="00EB37E6" w:rsidP="00EB37E6" w:rsidRDefault="00EB37E6" w14:paraId="4362FD65" w14:textId="428E90FC">
      <w:r>
        <w:t>Riparian systems occur primarily along perennial streams/rivers along the Colorado, Salt, Virgin, Muddy, and Mojave river corridors adjacent to low</w:t>
      </w:r>
      <w:r w:rsidR="000B038A">
        <w:t>-</w:t>
      </w:r>
      <w:r>
        <w:t xml:space="preserve">elevation shrublands. Elevation is typically </w:t>
      </w:r>
      <w:r w:rsidR="000B038A">
        <w:t>&lt;</w:t>
      </w:r>
      <w:r>
        <w:t>4</w:t>
      </w:r>
      <w:r w:rsidR="002278DD">
        <w:t>,</w:t>
      </w:r>
      <w:r>
        <w:t xml:space="preserve">000ft. Other examples of intermittent streams can be found in the Amargosa Gorge, Whitewater River, Andreas Canyon, Paiute Creek, and Palm Canyon. Oasis woodlands occur in isolated stands such as the Palm Canyon, </w:t>
      </w:r>
      <w:r w:rsidR="002278DD">
        <w:t>Thousand Palms, and Twentynine P</w:t>
      </w:r>
      <w:r>
        <w:t xml:space="preserve">alms oases. When mesquite </w:t>
      </w:r>
      <w:r w:rsidR="000B038A">
        <w:t>b</w:t>
      </w:r>
      <w:r>
        <w:t xml:space="preserve">osque is the dominant type outside of perennial waterways, it is also found at elevations </w:t>
      </w:r>
      <w:r w:rsidR="000B038A">
        <w:t>&lt;</w:t>
      </w:r>
      <w:r>
        <w:t>1</w:t>
      </w:r>
      <w:r w:rsidR="002278DD">
        <w:t>,</w:t>
      </w:r>
      <w:r>
        <w:t>100m along intermittent streams or in valleys bottoms along playa edges with a perched water table.</w:t>
      </w:r>
    </w:p>
    <w:p w:rsidR="00EB37E6" w:rsidP="00EB37E6" w:rsidRDefault="00EB37E6" w14:paraId="479FD6FF" w14:textId="77777777">
      <w:pPr>
        <w:pStyle w:val="InfoPara"/>
      </w:pPr>
      <w:r>
        <w:t>Vegetation Description</w:t>
      </w:r>
    </w:p>
    <w:p w:rsidR="00EB37E6" w:rsidP="00EB37E6" w:rsidRDefault="00EB37E6" w14:paraId="5A07BD2B" w14:textId="7518D666">
      <w:r>
        <w:t xml:space="preserve">The vegetation is a mix of riparian woodlands, shrublands, and grasslands. Vegetation is very patchy in rivers with active flood regimes. Dominant species are </w:t>
      </w:r>
      <w:r w:rsidRPr="00D02644">
        <w:rPr>
          <w:i/>
        </w:rPr>
        <w:t>Salix gooddingii</w:t>
      </w:r>
      <w:r w:rsidR="000B038A">
        <w:t>,</w:t>
      </w:r>
      <w:r w:rsidRPr="00D02644">
        <w:rPr>
          <w:i/>
        </w:rPr>
        <w:t xml:space="preserve"> Salix laevigata</w:t>
      </w:r>
      <w:r w:rsidR="000B038A">
        <w:t>,</w:t>
      </w:r>
      <w:r w:rsidRPr="00D02644">
        <w:rPr>
          <w:i/>
        </w:rPr>
        <w:t xml:space="preserve"> Populus fremontii</w:t>
      </w:r>
      <w:r w:rsidR="000B038A">
        <w:t>,</w:t>
      </w:r>
      <w:r w:rsidRPr="00D02644">
        <w:rPr>
          <w:i/>
        </w:rPr>
        <w:t xml:space="preserve"> Salix exigua</w:t>
      </w:r>
      <w:r w:rsidR="000B038A">
        <w:t>,</w:t>
      </w:r>
      <w:r w:rsidRPr="00D02644">
        <w:rPr>
          <w:i/>
        </w:rPr>
        <w:t xml:space="preserve"> Pluchea sericea</w:t>
      </w:r>
      <w:r w:rsidR="000B038A">
        <w:t>,</w:t>
      </w:r>
      <w:r w:rsidRPr="00D02644">
        <w:rPr>
          <w:i/>
        </w:rPr>
        <w:t xml:space="preserve"> Distichlis spicata</w:t>
      </w:r>
      <w:r w:rsidR="000B038A">
        <w:t>,</w:t>
      </w:r>
      <w:r w:rsidRPr="00D02644">
        <w:rPr>
          <w:i/>
        </w:rPr>
        <w:t xml:space="preserve"> Sporobolis airoides</w:t>
      </w:r>
      <w:r w:rsidR="000B038A">
        <w:t>,</w:t>
      </w:r>
      <w:r w:rsidRPr="00D02644">
        <w:rPr>
          <w:i/>
        </w:rPr>
        <w:t xml:space="preserve"> Carex </w:t>
      </w:r>
      <w:r w:rsidRPr="000B038A">
        <w:t>spp</w:t>
      </w:r>
      <w:r w:rsidRPr="00D02644">
        <w:rPr>
          <w:i/>
        </w:rPr>
        <w:t xml:space="preserve">., Typha </w:t>
      </w:r>
      <w:r w:rsidRPr="000B038A">
        <w:t>spp</w:t>
      </w:r>
      <w:r w:rsidRPr="00D02644">
        <w:rPr>
          <w:i/>
        </w:rPr>
        <w:t xml:space="preserve">., Prosopis </w:t>
      </w:r>
      <w:r w:rsidRPr="000B038A">
        <w:t>spp</w:t>
      </w:r>
      <w:r w:rsidRPr="00D02644">
        <w:rPr>
          <w:i/>
        </w:rPr>
        <w:t xml:space="preserve">., Cercidium </w:t>
      </w:r>
      <w:r w:rsidRPr="000B038A">
        <w:t>spp</w:t>
      </w:r>
      <w:r w:rsidRPr="00D02644">
        <w:rPr>
          <w:i/>
        </w:rPr>
        <w:t xml:space="preserve">., Acacia </w:t>
      </w:r>
      <w:r w:rsidRPr="000B038A">
        <w:t>ssp</w:t>
      </w:r>
      <w:r w:rsidRPr="00D02644">
        <w:rPr>
          <w:i/>
        </w:rPr>
        <w:t>.</w:t>
      </w:r>
      <w:r w:rsidR="000B038A">
        <w:t>,</w:t>
      </w:r>
      <w:r w:rsidRPr="00D02644">
        <w:rPr>
          <w:i/>
        </w:rPr>
        <w:t xml:space="preserve"> </w:t>
      </w:r>
      <w:r w:rsidRPr="000B038A">
        <w:t>and</w:t>
      </w:r>
      <w:r w:rsidRPr="00D02644">
        <w:rPr>
          <w:i/>
        </w:rPr>
        <w:t xml:space="preserve"> Washingtonia filifera</w:t>
      </w:r>
      <w:r>
        <w:t xml:space="preserve"> (in </w:t>
      </w:r>
      <w:r w:rsidR="000B038A">
        <w:t>o</w:t>
      </w:r>
      <w:r>
        <w:t xml:space="preserve">ases primarily). Halophytic shrub-dominated patches occur on drier sediment deposits or saltier surfaces. Late-successional riparian woodlands are </w:t>
      </w:r>
      <w:r w:rsidR="000B038A">
        <w:t>m</w:t>
      </w:r>
      <w:r>
        <w:t xml:space="preserve">esquite </w:t>
      </w:r>
      <w:r w:rsidR="000B038A">
        <w:t>b</w:t>
      </w:r>
      <w:r>
        <w:t>osque</w:t>
      </w:r>
      <w:r w:rsidR="000B038A">
        <w:t>,</w:t>
      </w:r>
      <w:r>
        <w:t xml:space="preserve"> with different species of mesquite present</w:t>
      </w:r>
      <w:r w:rsidR="000B038A">
        <w:t>,</w:t>
      </w:r>
      <w:r>
        <w:t xml:space="preserve"> and riparian tree species a minor component (Richter 1992; Stromberg 1992). Acacia may be important in the mid</w:t>
      </w:r>
      <w:r w:rsidR="000B038A">
        <w:t>-</w:t>
      </w:r>
      <w:r>
        <w:t>story and tree canopy. Vegetation is dependent upon periodic flooding. Native Americans also had a strong influence on vegetation composition and structure by favoring edible plants (e.g., mesquite), collecting fuel wood, and burning to flush game animals and increase accessibility to open water and agricultural fields.</w:t>
      </w:r>
    </w:p>
    <w:p w:rsidR="00EB37E6" w:rsidP="00EB37E6" w:rsidRDefault="00EB37E6" w14:paraId="75F0EDDD"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POFR2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fremontii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Fremont cottonwood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PLSE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Pluchea sericea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Arrowweed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ATLEB</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Atriplex lentiformis ssp. breweri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Quailbush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SAEX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exigua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Narrowleaf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TYAN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Typha angustifolia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Narrowleaf cattail</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PROSO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Prosopis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Mesquite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WAFI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Washingtonia filifera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California fan palm</w:t>
            </w:r>
          </w:p>
        </w:tc>
      </w:tr>
    </w:tbl>
    <w:p>
      <w:r>
        <w:rPr>
          <w:sz w:val="16"/>
        </w:rPr>
        <w:t>Species names are from the NRCS PLANTS database. Check species codes at http://plants.usda.gov.</w:t>
      </w:r>
    </w:p>
    <w:p w:rsidR="00EB37E6" w:rsidP="00EB37E6" w:rsidRDefault="00EB37E6" w14:paraId="06BAFA44" w14:textId="77777777">
      <w:pPr>
        <w:pStyle w:val="InfoPara"/>
      </w:pPr>
      <w:r>
        <w:t>Disturbance Description</w:t>
      </w:r>
    </w:p>
    <w:p w:rsidR="00EB37E6" w:rsidP="00EB37E6" w:rsidRDefault="00EB37E6" w14:paraId="4E1FAEAF" w14:textId="503A66A2">
      <w:r>
        <w:t xml:space="preserve">This </w:t>
      </w:r>
      <w:r w:rsidR="004C7B7A">
        <w:t>biophysical setting (</w:t>
      </w:r>
      <w:r>
        <w:t>BpS</w:t>
      </w:r>
      <w:r w:rsidR="004C7B7A">
        <w:t>)</w:t>
      </w:r>
      <w:r>
        <w:t xml:space="preserve"> is a flood-dependent ecosystem. The entire range of flood magnitudes contribute</w:t>
      </w:r>
      <w:r w:rsidR="004C7B7A">
        <w:t>s</w:t>
      </w:r>
      <w:r>
        <w:t xml:space="preserve"> to ecological processes such as nutrient cycling, rec</w:t>
      </w:r>
      <w:r w:rsidR="002278DD">
        <w:t xml:space="preserve">ruitment, </w:t>
      </w:r>
      <w:r w:rsidR="004C7B7A">
        <w:t xml:space="preserve">and </w:t>
      </w:r>
      <w:r w:rsidR="002278DD">
        <w:t>species composition. Two</w:t>
      </w:r>
      <w:r w:rsidR="004C7B7A">
        <w:t>-</w:t>
      </w:r>
      <w:r w:rsidR="002278DD">
        <w:t xml:space="preserve"> to 10</w:t>
      </w:r>
      <w:r w:rsidR="004C7B7A">
        <w:t>-</w:t>
      </w:r>
      <w:r w:rsidR="002278DD">
        <w:t xml:space="preserve">yr events </w:t>
      </w:r>
      <w:r>
        <w:t>primarily impact herbaceous vegetation,</w:t>
      </w:r>
      <w:r w:rsidR="002278DD">
        <w:t xml:space="preserve"> 7-</w:t>
      </w:r>
      <w:r w:rsidR="004C7B7A">
        <w:t xml:space="preserve"> to </w:t>
      </w:r>
      <w:r w:rsidR="002278DD">
        <w:t>50</w:t>
      </w:r>
      <w:r w:rsidR="004C7B7A">
        <w:t>-</w:t>
      </w:r>
      <w:r w:rsidR="002278DD">
        <w:t xml:space="preserve">yr events </w:t>
      </w:r>
      <w:r>
        <w:t>result in patchy removal of shru</w:t>
      </w:r>
      <w:r w:rsidR="002278DD">
        <w:t>bs and saplings</w:t>
      </w:r>
      <w:r w:rsidR="004C7B7A">
        <w:t>,</w:t>
      </w:r>
      <w:r w:rsidR="002278DD">
        <w:t xml:space="preserve"> </w:t>
      </w:r>
      <w:r w:rsidR="004C7B7A">
        <w:t xml:space="preserve">and </w:t>
      </w:r>
      <w:r w:rsidR="002278DD">
        <w:t xml:space="preserve">50+-yr events remove stands of larger trees. </w:t>
      </w:r>
      <w:r>
        <w:t xml:space="preserve">Cottonwood return to pole size within 10yrs of disturbance. Cottonwood is considered mature around 60yrs. Mesquite </w:t>
      </w:r>
      <w:r w:rsidR="004C7B7A">
        <w:t>b</w:t>
      </w:r>
      <w:r>
        <w:t>osque on higher terraces was assumed removed by 500</w:t>
      </w:r>
      <w:r w:rsidR="004C7B7A">
        <w:t>-</w:t>
      </w:r>
      <w:r>
        <w:t xml:space="preserve">yr flood events </w:t>
      </w:r>
      <w:r w:rsidR="004C7B7A">
        <w:t xml:space="preserve">because </w:t>
      </w:r>
      <w:r>
        <w:t>mesquite is deeply rooted and a very hard wood.</w:t>
      </w:r>
      <w:r w:rsidR="000B038A">
        <w:t xml:space="preserve"> </w:t>
      </w:r>
    </w:p>
    <w:p w:rsidR="00EB37E6" w:rsidP="00EB37E6" w:rsidRDefault="00EB37E6" w14:paraId="307D6151" w14:textId="77777777"/>
    <w:p w:rsidR="00EB37E6" w:rsidP="00EB37E6" w:rsidRDefault="00EB37E6" w14:paraId="550B2FEC" w14:textId="330CE5A0">
      <w:r>
        <w:t>New mud/silt flats creat</w:t>
      </w:r>
      <w:r w:rsidR="00357A6E">
        <w:t>ed by flooding were cultivated</w:t>
      </w:r>
      <w:r w:rsidR="002278DD">
        <w:t xml:space="preserve"> for corn, bean, and squash.</w:t>
      </w:r>
      <w:r>
        <w:t xml:space="preserve"> Farming </w:t>
      </w:r>
      <w:r w:rsidR="004C7B7A">
        <w:t xml:space="preserve">was </w:t>
      </w:r>
      <w:r>
        <w:t>a stand</w:t>
      </w:r>
      <w:r w:rsidR="004C7B7A">
        <w:t>-</w:t>
      </w:r>
      <w:r>
        <w:t>replacing event that prevented cottonwood and willow seedling establishment.</w:t>
      </w:r>
    </w:p>
    <w:p w:rsidR="00EB37E6" w:rsidP="00EB37E6" w:rsidRDefault="00EB37E6" w14:paraId="293A6639" w14:textId="77777777"/>
    <w:p w:rsidRPr="00357A6E" w:rsidR="00EB37E6" w:rsidP="00EB37E6" w:rsidRDefault="00EB37E6" w14:paraId="40706B5A" w14:textId="75D95614">
      <w:r>
        <w:t xml:space="preserve">Fuel characteristics and fire behavior are extremely variable due to the wide range of vegetation types that characterize the riparian zone and </w:t>
      </w:r>
      <w:r w:rsidR="004C7B7A">
        <w:t xml:space="preserve">due </w:t>
      </w:r>
      <w:r>
        <w:t>to Native American manipulations. In general</w:t>
      </w:r>
      <w:r w:rsidR="004C7B7A">
        <w:t>,</w:t>
      </w:r>
      <w:r>
        <w:t xml:space="preserve"> fuels are typically continuous and fuel loads </w:t>
      </w:r>
      <w:r w:rsidR="004C7B7A">
        <w:t xml:space="preserve">are </w:t>
      </w:r>
      <w:r>
        <w:t xml:space="preserve">high, but fuel moisture content is also often high. Wildfires may not carry except </w:t>
      </w:r>
      <w:r w:rsidRPr="00357A6E">
        <w:t xml:space="preserve">under extreme fire weather conditions (average </w:t>
      </w:r>
      <w:r w:rsidR="004C7B7A">
        <w:t>fire return interval [</w:t>
      </w:r>
      <w:r w:rsidRPr="00357A6E">
        <w:t>FRI</w:t>
      </w:r>
      <w:r w:rsidR="004C7B7A">
        <w:t>]</w:t>
      </w:r>
      <w:r w:rsidRPr="00357A6E">
        <w:t xml:space="preserve"> for </w:t>
      </w:r>
      <w:r w:rsidRPr="00357A6E" w:rsidR="002278DD">
        <w:t>replacement fire</w:t>
      </w:r>
      <w:r w:rsidR="004C7B7A">
        <w:t>,</w:t>
      </w:r>
      <w:r w:rsidRPr="00357A6E" w:rsidR="002278DD">
        <w:t xml:space="preserve"> 500-1</w:t>
      </w:r>
      <w:r w:rsidRPr="00357A6E" w:rsidR="009B48D6">
        <w:t>,</w:t>
      </w:r>
      <w:r w:rsidRPr="00357A6E" w:rsidR="002278DD">
        <w:t>000yrs</w:t>
      </w:r>
      <w:r w:rsidRPr="00357A6E">
        <w:t xml:space="preserve">). For stands not recently tended by Native Americans, higher fuels loads allow for </w:t>
      </w:r>
      <w:r w:rsidRPr="00357A6E" w:rsidR="002278DD">
        <w:t>more frequent fire</w:t>
      </w:r>
      <w:r w:rsidRPr="00357A6E">
        <w:t xml:space="preserve"> </w:t>
      </w:r>
      <w:r w:rsidRPr="00357A6E" w:rsidR="002278DD">
        <w:t>than in areas of</w:t>
      </w:r>
      <w:r w:rsidRPr="00357A6E">
        <w:t xml:space="preserve"> intense collection of fuel wood (late-development cottonwood) and prescribed burning for hunting and agricultural purposes.</w:t>
      </w:r>
      <w:r w:rsidR="000B038A">
        <w:t xml:space="preserve"> </w:t>
      </w:r>
    </w:p>
    <w:p w:rsidRPr="00357A6E" w:rsidR="00EB37E6" w:rsidP="00EB37E6" w:rsidRDefault="00EB37E6" w14:paraId="33D342F3" w14:textId="77777777"/>
    <w:p w:rsidR="00EB37E6" w:rsidP="00EB37E6" w:rsidRDefault="00EB37E6" w14:paraId="4ABC234B" w14:textId="5F0BD1DD">
      <w:r w:rsidRPr="00357A6E">
        <w:t>Native Americans had a profound influence on these systems</w:t>
      </w:r>
      <w:r w:rsidR="004C7B7A">
        <w:t>,</w:t>
      </w:r>
      <w:r w:rsidRPr="00357A6E">
        <w:t xml:space="preserve"> develop</w:t>
      </w:r>
      <w:r w:rsidR="004C7B7A">
        <w:t>ing</w:t>
      </w:r>
      <w:r w:rsidRPr="00357A6E">
        <w:t xml:space="preserve"> irrigation ditches, </w:t>
      </w:r>
      <w:r w:rsidR="004C7B7A">
        <w:t xml:space="preserve">producing </w:t>
      </w:r>
      <w:r w:rsidRPr="00357A6E">
        <w:t>crop</w:t>
      </w:r>
      <w:r w:rsidR="004C7B7A">
        <w:t>s</w:t>
      </w:r>
      <w:r w:rsidRPr="00357A6E">
        <w:t xml:space="preserve"> on silt/mud flats deposited by yearly floods, burning willow for basketry (only first-year willow can be used for weaving) and to maintain open irrigation ditches and agricultural fields, and burning to facilitate access and flush rodents (</w:t>
      </w:r>
      <w:r w:rsidR="004C7B7A">
        <w:t>e.g.,</w:t>
      </w:r>
      <w:r w:rsidRPr="00357A6E">
        <w:t xml:space="preserve"> </w:t>
      </w:r>
      <w:r w:rsidRPr="00D02644">
        <w:rPr>
          <w:i/>
        </w:rPr>
        <w:t>Sigmodon</w:t>
      </w:r>
      <w:r w:rsidRPr="00357A6E">
        <w:t xml:space="preserve"> spp</w:t>
      </w:r>
      <w:r w:rsidR="004C7B7A">
        <w:t>.</w:t>
      </w:r>
      <w:r w:rsidRPr="00357A6E">
        <w:t xml:space="preserve"> and </w:t>
      </w:r>
      <w:r w:rsidRPr="00D02644">
        <w:rPr>
          <w:i/>
        </w:rPr>
        <w:t>Neotoma</w:t>
      </w:r>
      <w:r w:rsidRPr="00357A6E">
        <w:t xml:space="preserve"> spp), jackrabbits, game birds, and deer. Fire was applied in the fall when fuels would be cured and dry. Thus, the historic</w:t>
      </w:r>
      <w:r w:rsidR="004C7B7A">
        <w:t>al</w:t>
      </w:r>
      <w:r w:rsidRPr="00357A6E">
        <w:t xml:space="preserve"> fire regime is characterized by small to moderate, complete, high</w:t>
      </w:r>
      <w:r w:rsidR="004C7B7A">
        <w:t>-</w:t>
      </w:r>
      <w:r w:rsidRPr="00357A6E">
        <w:t>intensity passive crown fires, and small moderate</w:t>
      </w:r>
      <w:r w:rsidR="004C7B7A">
        <w:t>-</w:t>
      </w:r>
      <w:r w:rsidRPr="00357A6E">
        <w:t xml:space="preserve">intensity fires set frequently by Native Americans. Mesquite </w:t>
      </w:r>
      <w:r w:rsidR="004C7B7A">
        <w:t>b</w:t>
      </w:r>
      <w:r w:rsidRPr="00357A6E">
        <w:t>osque were</w:t>
      </w:r>
      <w:r>
        <w:t xml:space="preserve"> important fuel and food sources for Native Americans and were often tended through the clearing of mid</w:t>
      </w:r>
      <w:r w:rsidR="004C7B7A">
        <w:t>-</w:t>
      </w:r>
      <w:r>
        <w:t>sto</w:t>
      </w:r>
      <w:r w:rsidR="004C7B7A">
        <w:t>r</w:t>
      </w:r>
      <w:r>
        <w:t xml:space="preserve">y shrubs and limbering of lower branches of mesquite. Native Americans, such as the Pima in </w:t>
      </w:r>
      <w:r w:rsidR="004C7B7A">
        <w:t>map zones (</w:t>
      </w:r>
      <w:r>
        <w:t>MZs</w:t>
      </w:r>
      <w:r w:rsidR="004C7B7A">
        <w:t xml:space="preserve">) </w:t>
      </w:r>
      <w:r>
        <w:t>14 and 15, avoided burning mesquite (A. Rea, pers. comm</w:t>
      </w:r>
      <w:r w:rsidR="004C7B7A">
        <w:t>.</w:t>
      </w:r>
      <w:r>
        <w:t xml:space="preserve">). </w:t>
      </w:r>
      <w:r w:rsidR="004C7B7A">
        <w:t xml:space="preserve">It was </w:t>
      </w:r>
      <w:r>
        <w:t>assumed this was generally true of most tribes.</w:t>
      </w:r>
    </w:p>
    <w:p w:rsidR="00EB37E6" w:rsidP="00EB37E6" w:rsidRDefault="00EB37E6" w14:paraId="2EA2C4DF" w14:textId="77777777"/>
    <w:p w:rsidR="00EB37E6" w:rsidP="00EB37E6" w:rsidRDefault="00EB37E6" w14:paraId="35676392" w14:textId="440D89A9">
      <w:r>
        <w:t xml:space="preserve">Willow resprouts more vigorously </w:t>
      </w:r>
      <w:r w:rsidR="004C7B7A">
        <w:t xml:space="preserve">from fire </w:t>
      </w:r>
      <w:r>
        <w:t>than cottonwood. Woodland dominants such as cottonwood (</w:t>
      </w:r>
      <w:r w:rsidRPr="00D02644">
        <w:rPr>
          <w:i/>
        </w:rPr>
        <w:t>Populus</w:t>
      </w:r>
      <w:r>
        <w:t xml:space="preserve"> spp.), honey mesquite (</w:t>
      </w:r>
      <w:r w:rsidRPr="00D02644">
        <w:rPr>
          <w:i/>
        </w:rPr>
        <w:t>Prosopis</w:t>
      </w:r>
      <w:r>
        <w:t xml:space="preserve"> </w:t>
      </w:r>
      <w:r w:rsidRPr="00D02644">
        <w:rPr>
          <w:i/>
        </w:rPr>
        <w:t>glandulosa</w:t>
      </w:r>
      <w:r>
        <w:t>), and willow (</w:t>
      </w:r>
      <w:r w:rsidRPr="00D02644">
        <w:rPr>
          <w:i/>
        </w:rPr>
        <w:t>Salix</w:t>
      </w:r>
      <w:r>
        <w:t xml:space="preserve"> spp.) typically resprout after being top</w:t>
      </w:r>
      <w:r w:rsidR="004C7B7A">
        <w:t>-</w:t>
      </w:r>
      <w:r>
        <w:t xml:space="preserve">killed. Freemont cottonwood resprouts at fairly low rates compared to willow and other cottonwood species. For mesquite, the ability to resprout may depend on season of burn. However, resprouting individuals and seedlings are susceptible to mortality during recurrent fires. </w:t>
      </w:r>
    </w:p>
    <w:p w:rsidR="00EB37E6" w:rsidP="00EB37E6" w:rsidRDefault="00EB37E6" w14:paraId="5A63B998" w14:textId="77777777"/>
    <w:p w:rsidR="00EB37E6" w:rsidP="00EB37E6" w:rsidRDefault="00EB37E6" w14:paraId="3ED3E917" w14:textId="45C3E0D7">
      <w:r>
        <w:t>Severe freezing is another important source of stand</w:t>
      </w:r>
      <w:r w:rsidR="004C7B7A">
        <w:t>-</w:t>
      </w:r>
      <w:r>
        <w:t xml:space="preserve">replacing disturbance, sometimes followed by basal resprouting. Severe freezing in 1978 caused aboveground mortality of many riparian mesquite in southern Arizona. </w:t>
      </w:r>
    </w:p>
    <w:p w:rsidR="00EB37E6" w:rsidP="00EB37E6" w:rsidRDefault="00EB37E6" w14:paraId="62A1EE45" w14:textId="777777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797</w:t>
            </w:r>
          </w:p>
        </w:tc>
        <w:tc>
          <w:p>
            <w:pPr>
              <w:jc w:val="center"/>
            </w:pPr>
            <w:r>
              <w:t>3</w:t>
            </w:r>
          </w:p>
        </w:tc>
        <w:tc>
          <w:p>
            <w:pPr>
              <w:jc w:val="center"/>
            </w:pPr>
            <w:r>
              <w:t>500</w:t>
            </w:r>
          </w:p>
        </w:tc>
        <w:tc>
          <w:p>
            <w:pPr>
              <w:jc w:val="center"/>
            </w:pPr>
            <w:r>
              <w:t>1000</w:t>
            </w:r>
          </w:p>
        </w:tc>
      </w:tr>
      <w:tr>
        <w:tc>
          <w:p>
            <w:pPr>
              <w:jc w:val="center"/>
            </w:pPr>
            <w:r>
              <w:t>Moderate (Mixed)</w:t>
            </w:r>
          </w:p>
        </w:tc>
        <w:tc>
          <w:p>
            <w:pPr>
              <w:jc w:val="center"/>
            </w:pPr>
            <w:r>
              <w:t>24</w:t>
            </w:r>
          </w:p>
        </w:tc>
        <w:tc>
          <w:p>
            <w:pPr>
              <w:jc w:val="center"/>
            </w:pPr>
            <w:r>
              <w:t>97</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B37E6" w:rsidP="00EB37E6" w:rsidRDefault="00EB37E6" w14:paraId="28732D06" w14:textId="77777777">
      <w:pPr>
        <w:pStyle w:val="InfoPara"/>
      </w:pPr>
      <w:r>
        <w:t>Scale Description</w:t>
      </w:r>
    </w:p>
    <w:p w:rsidR="00EB37E6" w:rsidP="00EB37E6" w:rsidRDefault="00EB37E6" w14:paraId="65930649" w14:textId="06957638">
      <w:r>
        <w:t>These systems can exist as small to large linear features in the landscape. In larger, low</w:t>
      </w:r>
      <w:r w:rsidR="004C7B7A">
        <w:t>-</w:t>
      </w:r>
      <w:r>
        <w:t>elevation riverine systems, this system may exist as mid-large patches.</w:t>
      </w:r>
    </w:p>
    <w:p w:rsidR="00EB37E6" w:rsidP="00EB37E6" w:rsidRDefault="00EB37E6" w14:paraId="7F727405" w14:textId="77777777">
      <w:pPr>
        <w:pStyle w:val="InfoPara"/>
      </w:pPr>
      <w:r>
        <w:t>Adjacency or Identification Concerns</w:t>
      </w:r>
    </w:p>
    <w:p w:rsidR="00EB37E6" w:rsidP="00EB37E6" w:rsidRDefault="00EB37E6" w14:paraId="64D9E31E" w14:textId="369160E3">
      <w:r>
        <w:t>Water diversion and groundwater pumping have greatly modified hydrologic regimes and water levels, perhaps permanently.</w:t>
      </w:r>
    </w:p>
    <w:p w:rsidR="00EB37E6" w:rsidP="00EB37E6" w:rsidRDefault="00EB37E6" w14:paraId="15EAE71E" w14:textId="77777777"/>
    <w:p w:rsidR="00EB37E6" w:rsidP="00EB37E6" w:rsidRDefault="00EB37E6" w14:paraId="6FB12EFB" w14:textId="77777777">
      <w:r>
        <w:t>Livestock grazing can be a major influence in the alteration of structure, composition, and function of the community.</w:t>
      </w:r>
    </w:p>
    <w:p w:rsidR="00EB37E6" w:rsidP="00EB37E6" w:rsidRDefault="00EB37E6" w14:paraId="7B643F27" w14:textId="77777777"/>
    <w:p w:rsidR="00EB37E6" w:rsidP="00EB37E6" w:rsidRDefault="00EB37E6" w14:paraId="4FD7B1A1" w14:textId="77777777">
      <w:r>
        <w:t xml:space="preserve">Exotic trees of </w:t>
      </w:r>
      <w:r w:rsidRPr="00D02644">
        <w:rPr>
          <w:i/>
        </w:rPr>
        <w:t>Elaeagnus angustifolia</w:t>
      </w:r>
      <w:r>
        <w:t xml:space="preserve"> and </w:t>
      </w:r>
      <w:r w:rsidRPr="00D02644">
        <w:rPr>
          <w:i/>
        </w:rPr>
        <w:t>Tamarix</w:t>
      </w:r>
      <w:r>
        <w:t xml:space="preserve"> spp</w:t>
      </w:r>
      <w:r w:rsidR="004C7B7A">
        <w:t>.</w:t>
      </w:r>
      <w:r>
        <w:t xml:space="preserve"> are common in some stands.</w:t>
      </w:r>
    </w:p>
    <w:p w:rsidR="00EB37E6" w:rsidP="00EB37E6" w:rsidRDefault="00EB37E6" w14:paraId="20C64E13" w14:textId="77777777"/>
    <w:p w:rsidR="00EB37E6" w:rsidP="00EB37E6" w:rsidRDefault="00EB37E6" w14:paraId="72ADE78C" w14:textId="056F4066">
      <w:r>
        <w:t>In some riparian woodlands, the invasives saltcedar (</w:t>
      </w:r>
      <w:r w:rsidRPr="00D02644">
        <w:rPr>
          <w:i/>
        </w:rPr>
        <w:t>Tamarix</w:t>
      </w:r>
      <w:r>
        <w:t xml:space="preserve"> spp</w:t>
      </w:r>
      <w:r w:rsidR="004C7B7A">
        <w:t>.</w:t>
      </w:r>
      <w:r>
        <w:t>) and</w:t>
      </w:r>
      <w:r w:rsidR="004C7B7A">
        <w:t>,</w:t>
      </w:r>
      <w:r>
        <w:t xml:space="preserve"> less frequently</w:t>
      </w:r>
      <w:r w:rsidR="004C7B7A">
        <w:t>,</w:t>
      </w:r>
      <w:r>
        <w:t xml:space="preserve"> giant reed (</w:t>
      </w:r>
      <w:r w:rsidRPr="00D02644">
        <w:rPr>
          <w:i/>
        </w:rPr>
        <w:t>Arundo donax</w:t>
      </w:r>
      <w:r>
        <w:t>) can create ladder fuels that allow fire to spread from surface fuels of willow (</w:t>
      </w:r>
      <w:r w:rsidRPr="00D02644">
        <w:rPr>
          <w:i/>
        </w:rPr>
        <w:t>Salix</w:t>
      </w:r>
      <w:r>
        <w:t xml:space="preserve"> spp.), saltbush (</w:t>
      </w:r>
      <w:r w:rsidRPr="00D02644">
        <w:rPr>
          <w:i/>
        </w:rPr>
        <w:t>Atriplex</w:t>
      </w:r>
      <w:r>
        <w:t xml:space="preserve"> spp.), sedge (</w:t>
      </w:r>
      <w:r w:rsidRPr="00D02644">
        <w:rPr>
          <w:i/>
        </w:rPr>
        <w:t>Carex</w:t>
      </w:r>
      <w:r>
        <w:t xml:space="preserve"> spp.), reed (</w:t>
      </w:r>
      <w:r w:rsidRPr="00D02644">
        <w:rPr>
          <w:i/>
        </w:rPr>
        <w:t>Juncus</w:t>
      </w:r>
      <w:r>
        <w:t xml:space="preserve"> spp.), and arrowweed (</w:t>
      </w:r>
      <w:r w:rsidRPr="00D02644">
        <w:rPr>
          <w:i/>
        </w:rPr>
        <w:t>Pluchea sericea</w:t>
      </w:r>
      <w:r>
        <w:t xml:space="preserve">) into the crowns of overstory Fremont cottonwood, top-killing them. After an initial fire, these invasives quickly recover and surpass their pre-fire dominance, promoting increasingly more frequent and intense fires </w:t>
      </w:r>
      <w:r w:rsidR="004C7B7A">
        <w:t>that</w:t>
      </w:r>
      <w:r>
        <w:t xml:space="preserve"> can eventually displace most native plants. </w:t>
      </w:r>
    </w:p>
    <w:p w:rsidR="00EB37E6" w:rsidP="00EB37E6" w:rsidRDefault="00EB37E6" w14:paraId="1498CBFD" w14:textId="77777777"/>
    <w:p w:rsidR="00EB37E6" w:rsidP="00EB37E6" w:rsidRDefault="00EB37E6" w14:paraId="44D67291" w14:textId="3FBD9C91">
      <w:r>
        <w:t xml:space="preserve">In palm oases, Washington fan palms depend on surface fire to clear understory species and facilitate recruitment. However, these sites can be pre-empted by saltcedar </w:t>
      </w:r>
      <w:r w:rsidR="004C7B7A">
        <w:t xml:space="preserve">because </w:t>
      </w:r>
      <w:r>
        <w:t xml:space="preserve">it recovers </w:t>
      </w:r>
      <w:r w:rsidR="004C7B7A">
        <w:t xml:space="preserve">rapidly </w:t>
      </w:r>
      <w:r>
        <w:t>after fire. The ladder fuels saltcedar creates can also carry fire into the crown of Washington fan palms, increasing the incidence of crown fires lethal to other species.</w:t>
      </w:r>
    </w:p>
    <w:p w:rsidR="00EB37E6" w:rsidP="00EB37E6" w:rsidRDefault="00EB37E6" w14:paraId="71F5ED5A" w14:textId="77777777">
      <w:pPr>
        <w:pStyle w:val="InfoPara"/>
      </w:pPr>
      <w:r>
        <w:t>Issues or Problems</w:t>
      </w:r>
    </w:p>
    <w:p w:rsidR="00EB37E6" w:rsidP="00EB37E6" w:rsidRDefault="00EB37E6" w14:paraId="029F9D3F" w14:textId="6D86A198">
      <w:r>
        <w:t xml:space="preserve">Mesquite </w:t>
      </w:r>
      <w:r w:rsidR="004C7B7A">
        <w:t>b</w:t>
      </w:r>
      <w:r>
        <w:t>osque that develop adjacent to dry lake beds (playas) where a shallow water table allows germination and growth occurs in the Mojave Desert and is not associated with riparian successional dynamics. Examples are found in Corn Creek, N</w:t>
      </w:r>
      <w:r w:rsidR="002C7AD9">
        <w:t>evada</w:t>
      </w:r>
      <w:r>
        <w:t>, and near Pahrump, N</w:t>
      </w:r>
      <w:r w:rsidR="002C7AD9">
        <w:t>evada</w:t>
      </w:r>
      <w:r>
        <w:t>.</w:t>
      </w:r>
    </w:p>
    <w:p w:rsidR="00EB37E6" w:rsidP="00EB37E6" w:rsidRDefault="00EB37E6" w14:paraId="40601DA1" w14:textId="77777777"/>
    <w:p w:rsidR="00EB37E6" w:rsidP="00EB37E6" w:rsidRDefault="00EB37E6" w14:paraId="425D759E" w14:textId="67170BC3">
      <w:r>
        <w:t xml:space="preserve">We are uncertain about the average return interval of severe freezes that kill mesquite, a sub-tropical tree. Model results are sensitive to this parameter. Because several experts and the </w:t>
      </w:r>
      <w:r>
        <w:lastRenderedPageBreak/>
        <w:t>literature indicated that mesquite trees older than 100yrs are uncommon in MZ</w:t>
      </w:r>
      <w:r w:rsidR="002C7AD9">
        <w:t>s</w:t>
      </w:r>
      <w:r>
        <w:t xml:space="preserve"> 13 and 14</w:t>
      </w:r>
      <w:r w:rsidR="002C7AD9">
        <w:t xml:space="preserve"> --</w:t>
      </w:r>
      <w:r>
        <w:t xml:space="preserve"> even in non-riparian, non-flooding systems</w:t>
      </w:r>
      <w:r w:rsidR="002C7AD9">
        <w:t>,</w:t>
      </w:r>
      <w:r>
        <w:t xml:space="preserve"> despite their ability to live longer</w:t>
      </w:r>
      <w:r w:rsidR="002C7AD9">
        <w:t xml:space="preserve"> --</w:t>
      </w:r>
      <w:r>
        <w:t xml:space="preserve"> </w:t>
      </w:r>
      <w:r w:rsidR="002C7AD9">
        <w:t xml:space="preserve">it is </w:t>
      </w:r>
      <w:r>
        <w:t>suggest</w:t>
      </w:r>
      <w:r w:rsidR="002C7AD9">
        <w:t>ed</w:t>
      </w:r>
      <w:r>
        <w:t xml:space="preserve"> that stand</w:t>
      </w:r>
      <w:r w:rsidR="002C7AD9">
        <w:t>-</w:t>
      </w:r>
      <w:r>
        <w:t>replacing events may have a role in limiting stand a</w:t>
      </w:r>
      <w:r w:rsidRPr="009B48D6">
        <w:t>ge</w:t>
      </w:r>
      <w:r w:rsidRPr="00357A6E">
        <w:t xml:space="preserve">. Therefore, fire and/or severe freezes with return intervals of at least 100yrs were assumed and the total probability </w:t>
      </w:r>
      <w:r w:rsidR="002C7AD9">
        <w:t xml:space="preserve">was </w:t>
      </w:r>
      <w:r w:rsidRPr="00357A6E">
        <w:t xml:space="preserve">divided by </w:t>
      </w:r>
      <w:r w:rsidR="002C7AD9">
        <w:t>two</w:t>
      </w:r>
      <w:r w:rsidRPr="00357A6E">
        <w:t xml:space="preserve"> (i.e., 200-yr return interval).</w:t>
      </w:r>
      <w:r>
        <w:t xml:space="preserve"> </w:t>
      </w:r>
    </w:p>
    <w:p w:rsidR="00EB37E6" w:rsidP="00EB37E6" w:rsidRDefault="00EB37E6" w14:paraId="16760DDC" w14:textId="77777777"/>
    <w:p w:rsidR="00EB37E6" w:rsidP="00EB37E6" w:rsidRDefault="00EB37E6" w14:paraId="49FE7422" w14:textId="66E3D1BC">
      <w:r>
        <w:t>Much uncertainty exists about probabilities associated with farming extent, the effect of fuel wood collection, and Native mixed</w:t>
      </w:r>
      <w:r w:rsidR="002C7AD9">
        <w:t>-</w:t>
      </w:r>
      <w:r>
        <w:t>severity burning. Ethnobiologists emphasized many small areas for burning, whereas fuel collection was very widespread and persistent.</w:t>
      </w:r>
    </w:p>
    <w:p w:rsidR="00EB37E6" w:rsidP="00EB37E6" w:rsidRDefault="00EB37E6" w14:paraId="41BA1391" w14:textId="77777777"/>
    <w:p w:rsidR="00EB37E6" w:rsidP="00EB37E6" w:rsidRDefault="00EB37E6" w14:paraId="1A8D8C00" w14:textId="77777777">
      <w:r>
        <w:t xml:space="preserve">One reviewer pointed out that fire may have been more frequent before the era of livestock grazing because grasslands, </w:t>
      </w:r>
      <w:r w:rsidR="002C7AD9">
        <w:t xml:space="preserve">and </w:t>
      </w:r>
      <w:r>
        <w:t>therefore fine fuels, were more commonly distributed in riparian corridors. Descriptions of these systems by Anglos started after this period of intense grazing.</w:t>
      </w:r>
    </w:p>
    <w:p w:rsidR="00EB37E6" w:rsidP="00EB37E6" w:rsidRDefault="00EB37E6" w14:paraId="4340AC2C" w14:textId="77777777">
      <w:pPr>
        <w:pStyle w:val="InfoPara"/>
      </w:pPr>
      <w:r>
        <w:t>Native Uncharacteristic Conditions</w:t>
      </w:r>
    </w:p>
    <w:p w:rsidR="00EB37E6" w:rsidP="00EB37E6" w:rsidRDefault="00EB37E6" w14:paraId="2319FB76" w14:textId="4288DA8E">
      <w:r>
        <w:t>Canopy cove</w:t>
      </w:r>
      <w:r w:rsidR="00357A6E">
        <w:t xml:space="preserve">r can reach 100% in </w:t>
      </w:r>
      <w:r w:rsidR="002C7AD9">
        <w:t>C</w:t>
      </w:r>
      <w:r w:rsidR="00357A6E">
        <w:t xml:space="preserve">lasses B, </w:t>
      </w:r>
      <w:r>
        <w:t xml:space="preserve">D, and E without being uncharacteristic. Mesquite cover &lt;50% is uncharacteristic in </w:t>
      </w:r>
      <w:r w:rsidR="002C7AD9">
        <w:t>C</w:t>
      </w:r>
      <w:r>
        <w:t xml:space="preserve">lass E. Cover &lt;50% in </w:t>
      </w:r>
      <w:r w:rsidR="002C7AD9">
        <w:t>C</w:t>
      </w:r>
      <w:r>
        <w:t>lass B is uncharacteristic.</w:t>
      </w:r>
    </w:p>
    <w:p w:rsidRPr="009B48D6" w:rsidR="00EB37E6" w:rsidP="00EB37E6" w:rsidRDefault="00EB37E6" w14:paraId="36D0B1CA" w14:textId="77777777">
      <w:pPr>
        <w:pStyle w:val="InfoPara"/>
      </w:pPr>
      <w:r w:rsidRPr="009B48D6">
        <w:t>Comments</w:t>
      </w:r>
    </w:p>
    <w:p w:rsidR="009B48D6" w:rsidP="00EB37E6" w:rsidRDefault="009B48D6" w14:paraId="7F4156A4" w14:textId="79436CBA">
      <w:r w:rsidRPr="00357A6E">
        <w:t>Model assumptions include</w:t>
      </w:r>
      <w:r w:rsidR="002C7AD9">
        <w:t xml:space="preserve"> the following</w:t>
      </w:r>
      <w:r w:rsidRPr="00357A6E">
        <w:t>:</w:t>
      </w:r>
    </w:p>
    <w:p w:rsidRPr="00357A6E" w:rsidR="00D02644" w:rsidP="00EB37E6" w:rsidRDefault="00D02644" w14:paraId="2AAF1B66" w14:textId="77777777"/>
    <w:p w:rsidRPr="00D02644" w:rsidR="009B48D6" w:rsidP="00D02644" w:rsidRDefault="009B48D6" w14:paraId="08A5BDA1" w14:textId="374A1572">
      <w:pPr>
        <w:pStyle w:val="ListParagraph"/>
        <w:numPr>
          <w:ilvl w:val="0"/>
          <w:numId w:val="3"/>
        </w:numPr>
      </w:pPr>
      <w:r w:rsidRPr="00D02644">
        <w:rPr>
          <w:rFonts w:ascii="Times New Roman" w:hAnsi="Times New Roman"/>
          <w:sz w:val="24"/>
          <w:szCs w:val="24"/>
        </w:rPr>
        <w:t>A mixed</w:t>
      </w:r>
      <w:r w:rsidR="002C7AD9">
        <w:rPr>
          <w:rFonts w:ascii="Times New Roman" w:hAnsi="Times New Roman"/>
          <w:sz w:val="24"/>
          <w:szCs w:val="24"/>
        </w:rPr>
        <w:t>-</w:t>
      </w:r>
      <w:r w:rsidRPr="00D02644">
        <w:rPr>
          <w:rFonts w:ascii="Times New Roman" w:hAnsi="Times New Roman"/>
          <w:sz w:val="24"/>
          <w:szCs w:val="24"/>
        </w:rPr>
        <w:t>severity FRI</w:t>
      </w:r>
      <w:r w:rsidR="002C7AD9">
        <w:rPr>
          <w:rFonts w:ascii="Times New Roman" w:hAnsi="Times New Roman"/>
          <w:sz w:val="24"/>
          <w:szCs w:val="24"/>
        </w:rPr>
        <w:t xml:space="preserve"> of </w:t>
      </w:r>
      <w:r w:rsidRPr="00D02644">
        <w:rPr>
          <w:rFonts w:ascii="Times New Roman" w:hAnsi="Times New Roman"/>
          <w:sz w:val="24"/>
          <w:szCs w:val="24"/>
        </w:rPr>
        <w:t>10-20yrs was assumed, respectively, for late</w:t>
      </w:r>
      <w:r w:rsidR="002C7AD9">
        <w:rPr>
          <w:rFonts w:ascii="Times New Roman" w:hAnsi="Times New Roman"/>
          <w:sz w:val="24"/>
          <w:szCs w:val="24"/>
        </w:rPr>
        <w:t xml:space="preserve"> </w:t>
      </w:r>
      <w:r w:rsidRPr="00D02644">
        <w:rPr>
          <w:rFonts w:ascii="Times New Roman" w:hAnsi="Times New Roman"/>
          <w:sz w:val="24"/>
          <w:szCs w:val="24"/>
        </w:rPr>
        <w:t xml:space="preserve">development (not in </w:t>
      </w:r>
      <w:r w:rsidR="002C7AD9">
        <w:rPr>
          <w:rFonts w:ascii="Times New Roman" w:hAnsi="Times New Roman"/>
          <w:sz w:val="24"/>
          <w:szCs w:val="24"/>
        </w:rPr>
        <w:t>m</w:t>
      </w:r>
      <w:r w:rsidRPr="00D02644">
        <w:rPr>
          <w:rFonts w:ascii="Times New Roman" w:hAnsi="Times New Roman"/>
          <w:sz w:val="24"/>
          <w:szCs w:val="24"/>
        </w:rPr>
        <w:t xml:space="preserve">esquite </w:t>
      </w:r>
      <w:r w:rsidR="002C7AD9">
        <w:rPr>
          <w:rFonts w:ascii="Times New Roman" w:hAnsi="Times New Roman"/>
          <w:sz w:val="24"/>
          <w:szCs w:val="24"/>
        </w:rPr>
        <w:t>b</w:t>
      </w:r>
      <w:r w:rsidRPr="00D02644">
        <w:rPr>
          <w:rFonts w:ascii="Times New Roman" w:hAnsi="Times New Roman"/>
          <w:sz w:val="24"/>
          <w:szCs w:val="24"/>
        </w:rPr>
        <w:t xml:space="preserve">osque, </w:t>
      </w:r>
      <w:r w:rsidR="002C7AD9">
        <w:rPr>
          <w:rFonts w:ascii="Times New Roman" w:hAnsi="Times New Roman"/>
          <w:sz w:val="24"/>
          <w:szCs w:val="24"/>
        </w:rPr>
        <w:t>C</w:t>
      </w:r>
      <w:r w:rsidRPr="00D02644">
        <w:rPr>
          <w:rFonts w:ascii="Times New Roman" w:hAnsi="Times New Roman"/>
          <w:sz w:val="24"/>
          <w:szCs w:val="24"/>
        </w:rPr>
        <w:t>lass E) and mid</w:t>
      </w:r>
      <w:r w:rsidR="002C7AD9">
        <w:rPr>
          <w:rFonts w:ascii="Times New Roman" w:hAnsi="Times New Roman"/>
          <w:sz w:val="24"/>
          <w:szCs w:val="24"/>
        </w:rPr>
        <w:t xml:space="preserve"> </w:t>
      </w:r>
      <w:r w:rsidRPr="00D02644">
        <w:rPr>
          <w:rFonts w:ascii="Times New Roman" w:hAnsi="Times New Roman"/>
          <w:sz w:val="24"/>
          <w:szCs w:val="24"/>
        </w:rPr>
        <w:t>development</w:t>
      </w:r>
      <w:r w:rsidR="002C7AD9">
        <w:rPr>
          <w:rFonts w:ascii="Times New Roman" w:hAnsi="Times New Roman"/>
          <w:sz w:val="24"/>
          <w:szCs w:val="24"/>
        </w:rPr>
        <w:t>,</w:t>
      </w:r>
      <w:r w:rsidRPr="00D02644">
        <w:rPr>
          <w:rFonts w:ascii="Times New Roman" w:hAnsi="Times New Roman"/>
          <w:sz w:val="24"/>
          <w:szCs w:val="24"/>
        </w:rPr>
        <w:t xml:space="preserve"> and was calculated by assuming that Native Americans burned every year but affected only 10</w:t>
      </w:r>
      <w:r w:rsidR="001451C1">
        <w:rPr>
          <w:rFonts w:ascii="Times New Roman" w:hAnsi="Times New Roman"/>
          <w:sz w:val="24"/>
          <w:szCs w:val="24"/>
        </w:rPr>
        <w:t xml:space="preserve">% and </w:t>
      </w:r>
      <w:r w:rsidRPr="00D02644">
        <w:rPr>
          <w:rFonts w:ascii="Times New Roman" w:hAnsi="Times New Roman"/>
          <w:sz w:val="24"/>
          <w:szCs w:val="24"/>
        </w:rPr>
        <w:t xml:space="preserve">5%, respectively, of the floodplain per year. It was also assumed that older stands received more burning than younger stands, which provided less fuel wood. </w:t>
      </w:r>
    </w:p>
    <w:p w:rsidRPr="00D02644" w:rsidR="009B48D6" w:rsidP="00D02644" w:rsidRDefault="009B48D6" w14:paraId="59687A44" w14:textId="5F81E3B1">
      <w:pPr>
        <w:pStyle w:val="ListParagraph"/>
        <w:numPr>
          <w:ilvl w:val="0"/>
          <w:numId w:val="3"/>
        </w:numPr>
      </w:pPr>
      <w:r w:rsidRPr="00D02644">
        <w:rPr>
          <w:rFonts w:ascii="Times New Roman" w:hAnsi="Times New Roman"/>
          <w:sz w:val="24"/>
          <w:szCs w:val="24"/>
        </w:rPr>
        <w:t xml:space="preserve">Intense collection of fuel wood was assumed to occur on 30% of the area in the </w:t>
      </w:r>
      <w:r w:rsidR="002C7AD9">
        <w:rPr>
          <w:rFonts w:ascii="Times New Roman" w:hAnsi="Times New Roman"/>
          <w:sz w:val="24"/>
          <w:szCs w:val="24"/>
        </w:rPr>
        <w:t>L</w:t>
      </w:r>
      <w:r w:rsidRPr="00D02644">
        <w:rPr>
          <w:rFonts w:ascii="Times New Roman" w:hAnsi="Times New Roman"/>
          <w:sz w:val="24"/>
          <w:szCs w:val="24"/>
        </w:rPr>
        <w:t>ate-</w:t>
      </w:r>
      <w:r w:rsidR="002C7AD9">
        <w:rPr>
          <w:rFonts w:ascii="Times New Roman" w:hAnsi="Times New Roman"/>
          <w:sz w:val="24"/>
          <w:szCs w:val="24"/>
        </w:rPr>
        <w:t>D</w:t>
      </w:r>
      <w:r w:rsidRPr="00D02644">
        <w:rPr>
          <w:rFonts w:ascii="Times New Roman" w:hAnsi="Times New Roman"/>
          <w:sz w:val="24"/>
          <w:szCs w:val="24"/>
        </w:rPr>
        <w:t>evelopment cottonwood class (</w:t>
      </w:r>
      <w:r w:rsidR="002C7AD9">
        <w:rPr>
          <w:rFonts w:ascii="Times New Roman" w:hAnsi="Times New Roman"/>
          <w:sz w:val="24"/>
          <w:szCs w:val="24"/>
        </w:rPr>
        <w:t xml:space="preserve">Class </w:t>
      </w:r>
      <w:r w:rsidRPr="00D02644">
        <w:rPr>
          <w:rFonts w:ascii="Times New Roman" w:hAnsi="Times New Roman"/>
          <w:sz w:val="24"/>
          <w:szCs w:val="24"/>
        </w:rPr>
        <w:t>D).</w:t>
      </w:r>
    </w:p>
    <w:p w:rsidRPr="00D02644" w:rsidR="009B48D6" w:rsidP="00D02644" w:rsidRDefault="00357A6E" w14:paraId="18276610" w14:textId="096833DC">
      <w:pPr>
        <w:pStyle w:val="ListParagraph"/>
        <w:numPr>
          <w:ilvl w:val="0"/>
          <w:numId w:val="3"/>
        </w:numPr>
      </w:pPr>
      <w:r w:rsidRPr="00D02644">
        <w:rPr>
          <w:rFonts w:ascii="Times New Roman" w:hAnsi="Times New Roman"/>
          <w:sz w:val="24"/>
          <w:szCs w:val="24"/>
        </w:rPr>
        <w:t xml:space="preserve">Cultivation of mud/silt flats created by flooding was assumed at a level of 10% utilization of </w:t>
      </w:r>
      <w:r w:rsidR="002C7AD9">
        <w:rPr>
          <w:rFonts w:ascii="Times New Roman" w:hAnsi="Times New Roman"/>
          <w:sz w:val="24"/>
          <w:szCs w:val="24"/>
        </w:rPr>
        <w:t>E</w:t>
      </w:r>
      <w:r w:rsidRPr="00D02644">
        <w:rPr>
          <w:rFonts w:ascii="Times New Roman" w:hAnsi="Times New Roman"/>
          <w:sz w:val="24"/>
          <w:szCs w:val="24"/>
        </w:rPr>
        <w:t>arly-</w:t>
      </w:r>
      <w:r w:rsidR="002C7AD9">
        <w:rPr>
          <w:rFonts w:ascii="Times New Roman" w:hAnsi="Times New Roman"/>
          <w:sz w:val="24"/>
          <w:szCs w:val="24"/>
        </w:rPr>
        <w:t>D</w:t>
      </w:r>
      <w:r w:rsidRPr="00D02644">
        <w:rPr>
          <w:rFonts w:ascii="Times New Roman" w:hAnsi="Times New Roman"/>
          <w:sz w:val="24"/>
          <w:szCs w:val="24"/>
        </w:rPr>
        <w:t xml:space="preserve">evelopment vegetation class per year to imitate 50% utilization during the first of </w:t>
      </w:r>
      <w:r w:rsidR="002C7AD9">
        <w:rPr>
          <w:rFonts w:ascii="Times New Roman" w:hAnsi="Times New Roman"/>
          <w:sz w:val="24"/>
          <w:szCs w:val="24"/>
        </w:rPr>
        <w:t>5yrs</w:t>
      </w:r>
      <w:r w:rsidRPr="00D02644">
        <w:rPr>
          <w:rFonts w:ascii="Times New Roman" w:hAnsi="Times New Roman"/>
          <w:sz w:val="24"/>
          <w:szCs w:val="24"/>
        </w:rPr>
        <w:t xml:space="preserve">. </w:t>
      </w:r>
    </w:p>
    <w:p w:rsidR="00357A6E" w:rsidP="00EB37E6" w:rsidRDefault="00357A6E" w14:paraId="3A8321BF" w14:textId="77777777"/>
    <w:p w:rsidR="00EB37E6" w:rsidP="00EB37E6" w:rsidRDefault="00EB37E6" w14:paraId="53B25D20" w14:textId="7DC627C6">
      <w:r>
        <w:t>Following further discussions with Jeri Kruger (</w:t>
      </w:r>
      <w:hyperlink w:history="1" r:id="rId8">
        <w:r w:rsidRPr="00FE28F4" w:rsidR="002C7AD9">
          <w:rPr>
            <w:rStyle w:val="Hyperlink"/>
          </w:rPr>
          <w:t>jkruger@fws.edu</w:t>
        </w:r>
      </w:hyperlink>
      <w:r>
        <w:t>)</w:t>
      </w:r>
      <w:r w:rsidR="002C7AD9">
        <w:t xml:space="preserve"> and</w:t>
      </w:r>
      <w:r>
        <w:t xml:space="preserve"> Julie Stromberg, and literature reviews, Louis Provencher (lprovencher@tnc.org) modified the model by adding a fifth class resulting from stand</w:t>
      </w:r>
      <w:r w:rsidR="002C7AD9">
        <w:t>-</w:t>
      </w:r>
      <w:r>
        <w:t>replacement fire that does not cause cottonwood and willow germination because this case is not associated with flooding.</w:t>
      </w:r>
      <w:r w:rsidR="000B038A">
        <w:t xml:space="preserve"> </w:t>
      </w:r>
      <w:r>
        <w:t>Many changes were done to the original model by M. Brooks. Floods causing stand</w:t>
      </w:r>
      <w:r w:rsidR="002C7AD9">
        <w:t>-</w:t>
      </w:r>
      <w:r>
        <w:t>replacing events were more frequent (5-50yr</w:t>
      </w:r>
      <w:r w:rsidR="002C7AD9">
        <w:t>s</w:t>
      </w:r>
      <w:r>
        <w:t xml:space="preserve"> </w:t>
      </w:r>
      <w:r w:rsidR="002C7AD9">
        <w:t xml:space="preserve">and </w:t>
      </w:r>
      <w:r>
        <w:t>50+-yrs, for</w:t>
      </w:r>
      <w:r w:rsidR="002C7AD9">
        <w:t>,</w:t>
      </w:r>
      <w:r>
        <w:t xml:space="preserve"> respectively, </w:t>
      </w:r>
      <w:r w:rsidR="002C7AD9">
        <w:t>M</w:t>
      </w:r>
      <w:r>
        <w:t xml:space="preserve">id- and </w:t>
      </w:r>
      <w:r w:rsidR="002C7AD9">
        <w:t>L</w:t>
      </w:r>
      <w:r>
        <w:t>ate-</w:t>
      </w:r>
      <w:r w:rsidR="002C7AD9">
        <w:t>D</w:t>
      </w:r>
      <w:r>
        <w:t xml:space="preserve">evelopment classes). Classes C and D in 131155a were merged into new </w:t>
      </w:r>
      <w:r w:rsidR="002C7AD9">
        <w:t>C</w:t>
      </w:r>
      <w:r>
        <w:t xml:space="preserve">lass D (mature cottonwood and willow; still accounting for Native American influences). Class E was added for </w:t>
      </w:r>
      <w:r w:rsidR="002C7AD9">
        <w:t>m</w:t>
      </w:r>
      <w:r>
        <w:t xml:space="preserve">esquite </w:t>
      </w:r>
      <w:r w:rsidR="002C7AD9">
        <w:t>b</w:t>
      </w:r>
      <w:r>
        <w:t>osque, which is the last successional phase in the floodplain, with 500</w:t>
      </w:r>
      <w:r w:rsidR="002C7AD9">
        <w:t>-</w:t>
      </w:r>
      <w:r>
        <w:t>yr flood events and replacement fire every 250yrs on average; and, although Native American influences were maintained, the importance of mixed severity was implicitly reduced by removing time</w:t>
      </w:r>
      <w:r w:rsidR="002C7AD9">
        <w:t>-</w:t>
      </w:r>
      <w:r>
        <w:t>since</w:t>
      </w:r>
      <w:r w:rsidR="002C7AD9">
        <w:t>-</w:t>
      </w:r>
      <w:r>
        <w:t xml:space="preserve">disturbance from the original BpS. In the original model and its revision from </w:t>
      </w:r>
      <w:r w:rsidR="002C7AD9">
        <w:t>18 September 20</w:t>
      </w:r>
      <w:r>
        <w:t xml:space="preserve">05, replacement fire was assumed to cause a return to </w:t>
      </w:r>
      <w:r w:rsidR="002C7AD9">
        <w:t>C</w:t>
      </w:r>
      <w:r>
        <w:t>lass A, which is impossible. Class A is the result of stand</w:t>
      </w:r>
      <w:r w:rsidR="002C7AD9">
        <w:t>-</w:t>
      </w:r>
      <w:r>
        <w:t xml:space="preserve">replacing flood events </w:t>
      </w:r>
      <w:r w:rsidR="002C7AD9">
        <w:t xml:space="preserve">only, </w:t>
      </w:r>
      <w:r>
        <w:t>whe</w:t>
      </w:r>
      <w:r w:rsidR="002C7AD9">
        <w:t>n</w:t>
      </w:r>
      <w:r>
        <w:t xml:space="preserve"> cottonwood and willow germination </w:t>
      </w:r>
      <w:r w:rsidR="002C7AD9">
        <w:t xml:space="preserve">only </w:t>
      </w:r>
      <w:r>
        <w:t xml:space="preserve">is possible. Replacement fire does not change the elevation of a terrace or create a seedbed for willow and cottonwood, but </w:t>
      </w:r>
      <w:r w:rsidR="002C7AD9">
        <w:t xml:space="preserve">does </w:t>
      </w:r>
      <w:r>
        <w:lastRenderedPageBreak/>
        <w:t xml:space="preserve">allow resprouting and seed establishment by mesquite and other shrubs (e.g., </w:t>
      </w:r>
      <w:r w:rsidRPr="00D02644">
        <w:rPr>
          <w:i/>
        </w:rPr>
        <w:t>Salix gooddingii</w:t>
      </w:r>
      <w:r>
        <w:t xml:space="preserve">). Therefore, </w:t>
      </w:r>
      <w:r w:rsidR="002C7AD9">
        <w:t>C</w:t>
      </w:r>
      <w:r>
        <w:t>lass C is the recipient of all replacement fire and eventually succeed</w:t>
      </w:r>
      <w:r w:rsidR="002C7AD9">
        <w:t>s</w:t>
      </w:r>
      <w:r>
        <w:t xml:space="preserve"> to </w:t>
      </w:r>
      <w:r w:rsidR="002C7AD9">
        <w:t>m</w:t>
      </w:r>
      <w:r>
        <w:t xml:space="preserve">esquite </w:t>
      </w:r>
      <w:r w:rsidR="002C7AD9">
        <w:t>b</w:t>
      </w:r>
      <w:r>
        <w:t>osque unless a 50</w:t>
      </w:r>
      <w:r w:rsidR="002C7AD9">
        <w:t>-</w:t>
      </w:r>
      <w:r>
        <w:t xml:space="preserve">yr flood event scours the more fragile soils of </w:t>
      </w:r>
      <w:r w:rsidR="002C7AD9">
        <w:t>C</w:t>
      </w:r>
      <w:r>
        <w:t>lass C. To accommodate the LANDFIRE limit for one early S-</w:t>
      </w:r>
      <w:r w:rsidR="002C7AD9">
        <w:t>c</w:t>
      </w:r>
      <w:r>
        <w:t xml:space="preserve">lass, </w:t>
      </w:r>
      <w:r w:rsidR="002C7AD9">
        <w:t>C</w:t>
      </w:r>
      <w:r>
        <w:t xml:space="preserve">lass C starts at age one and is considered mid-development. In reality, </w:t>
      </w:r>
      <w:r w:rsidR="002C7AD9">
        <w:t>C</w:t>
      </w:r>
      <w:r>
        <w:t xml:space="preserve">lass C behaves as an alternative </w:t>
      </w:r>
      <w:r w:rsidR="002C7AD9">
        <w:t>E</w:t>
      </w:r>
      <w:r>
        <w:t>arly-</w:t>
      </w:r>
      <w:r w:rsidR="002C7AD9">
        <w:t>D</w:t>
      </w:r>
      <w:r>
        <w:t xml:space="preserve">evelopment class. </w:t>
      </w:r>
    </w:p>
    <w:p w:rsidR="00EB37E6" w:rsidP="00EB37E6" w:rsidRDefault="00EB37E6" w14:paraId="7CAB6C10" w14:textId="77777777"/>
    <w:p w:rsidR="00EB37E6" w:rsidP="00EB37E6" w:rsidRDefault="00EB37E6" w14:paraId="575DA10A" w14:textId="2AA1D1AC">
      <w:r>
        <w:t xml:space="preserve">One </w:t>
      </w:r>
      <w:r w:rsidR="004E427D">
        <w:t xml:space="preserve">LANDFIRE National </w:t>
      </w:r>
      <w:r>
        <w:t xml:space="preserve">reviewer suggested several changes to clarify the geographic location of the BpS, its elevation, and species/patch composition. The reviewer indicated that pre-settlement warm desert riparian systems were very patchy (Jeri Krueger from </w:t>
      </w:r>
      <w:r w:rsidR="00031E3B">
        <w:t xml:space="preserve">Fish and Wildlife Service, Nevada, </w:t>
      </w:r>
      <w:r>
        <w:t>forwarded accounts from early explorers of the Virgin River that support the patchy nature of the vegetation and importance of mesquite) and probably contained more grasslands and shrub patches tha</w:t>
      </w:r>
      <w:r w:rsidR="00031E3B">
        <w:t>n</w:t>
      </w:r>
      <w:r>
        <w:t xml:space="preserve"> </w:t>
      </w:r>
      <w:r w:rsidR="00031E3B">
        <w:t xml:space="preserve">found </w:t>
      </w:r>
      <w:r>
        <w:t xml:space="preserve">today, and therefore may have supported a greater amount of fine fuels and fire. These issues were addressed, although the fire frequency was not changed </w:t>
      </w:r>
      <w:r w:rsidR="00031E3B">
        <w:t xml:space="preserve">because </w:t>
      </w:r>
      <w:r>
        <w:t>it is frequent enough in the current version. The reviewer also recommended adding references on southwestern riparian systems by Busch, Ellis, and Davis, which was done.</w:t>
      </w:r>
    </w:p>
    <w:p w:rsidR="00EB37E6" w:rsidP="00EB37E6" w:rsidRDefault="00EB37E6" w14:paraId="3DF7E6F5" w14:textId="77777777"/>
    <w:p w:rsidR="00EB37E6" w:rsidP="00EB37E6" w:rsidRDefault="00EB37E6" w14:paraId="6A64152D" w14:textId="266EAD18">
      <w:r>
        <w:t>Native American burning was introduced as a very plausible disturbance. However, no data or expertise were available at the creation of the original model. Reviews by ethnobiologists Kay Fowler and Amadeo Rea resulted in important modifications to the original model and description (Fowler 2003; Rea 1983). Native American influence was greater than initially thought</w:t>
      </w:r>
      <w:r w:rsidR="00031E3B">
        <w:t>,</w:t>
      </w:r>
      <w:r>
        <w:t xml:space="preserve"> with farming of mud flats (not in late</w:t>
      </w:r>
      <w:r w:rsidR="00031E3B">
        <w:t>-</w:t>
      </w:r>
      <w:r>
        <w:t>development stands as initially modeled), irrigation, massive fuel wood collection, and extensive small-scale burning for willow control, basketry, general access, and hunting. Therefore, very frequent mixed</w:t>
      </w:r>
      <w:r w:rsidR="00031E3B">
        <w:t>-</w:t>
      </w:r>
      <w:r>
        <w:t xml:space="preserve">severity fire was added by Louis Provencher to all </w:t>
      </w:r>
      <w:r w:rsidR="00031E3B">
        <w:t>M</w:t>
      </w:r>
      <w:r>
        <w:t>id-</w:t>
      </w:r>
      <w:r w:rsidR="00031E3B">
        <w:t>D</w:t>
      </w:r>
      <w:r>
        <w:t xml:space="preserve">evelopment and </w:t>
      </w:r>
      <w:r w:rsidR="00031E3B">
        <w:t>L</w:t>
      </w:r>
      <w:r>
        <w:t>ate-</w:t>
      </w:r>
      <w:r w:rsidR="00031E3B">
        <w:t>D</w:t>
      </w:r>
      <w:r>
        <w:t xml:space="preserve">evelopment classes (except </w:t>
      </w:r>
      <w:r w:rsidR="00031E3B">
        <w:t>m</w:t>
      </w:r>
      <w:r>
        <w:t xml:space="preserve">esquite </w:t>
      </w:r>
      <w:r w:rsidR="00031E3B">
        <w:t>b</w:t>
      </w:r>
      <w:r>
        <w:t xml:space="preserve">osque, </w:t>
      </w:r>
      <w:r w:rsidR="00031E3B">
        <w:t>C</w:t>
      </w:r>
      <w:r>
        <w:t xml:space="preserve">lass E), and farming and fuel collection were added, respectively, as model parameters in </w:t>
      </w:r>
      <w:r w:rsidR="00031E3B">
        <w:t>E</w:t>
      </w:r>
      <w:r>
        <w:t>arly</w:t>
      </w:r>
      <w:r w:rsidR="00031E3B">
        <w:t>-</w:t>
      </w:r>
      <w:r>
        <w:t xml:space="preserve"> and </w:t>
      </w:r>
      <w:r w:rsidR="00031E3B">
        <w:t>L</w:t>
      </w:r>
      <w:r>
        <w:t>ate-</w:t>
      </w:r>
      <w:r w:rsidR="00031E3B">
        <w:t>D</w:t>
      </w:r>
      <w:r>
        <w:t xml:space="preserve">evelopment </w:t>
      </w:r>
      <w:r w:rsidR="00031E3B">
        <w:t>O</w:t>
      </w:r>
      <w:r>
        <w:t>pen classes. Amadeo Rea explained that warm desert rivers of MZs</w:t>
      </w:r>
      <w:r w:rsidR="00031E3B">
        <w:t xml:space="preserve"> </w:t>
      </w:r>
      <w:r>
        <w:t>14 and 15 were more heavily farmed by the Pima Indian</w:t>
      </w:r>
      <w:r w:rsidR="00031E3B">
        <w:t>s</w:t>
      </w:r>
      <w:r>
        <w:t xml:space="preserve"> than those of MZ13 (Mohave and Shoshone Indians) (also suggested by Dr. Fowler). In all cases, he agreed that </w:t>
      </w:r>
      <w:r w:rsidR="00031E3B">
        <w:t>n</w:t>
      </w:r>
      <w:r>
        <w:t xml:space="preserve">ative people probably modified the vegetation structure and composition of warm desert river floodplains far more than currently understood. Dr. Rea also explained that </w:t>
      </w:r>
      <w:r w:rsidR="00031E3B">
        <w:t>n</w:t>
      </w:r>
      <w:r>
        <w:t xml:space="preserve">ative burning was used to flush rodents, even more than jackrabbits, and that fire was avoided in mesquite </w:t>
      </w:r>
      <w:r w:rsidR="00031E3B">
        <w:t>b</w:t>
      </w:r>
      <w:r>
        <w:t xml:space="preserve">osque, in cultivated fields, and near fences. Burning was especially intense in riparian grasslands dominated by </w:t>
      </w:r>
      <w:r w:rsidRPr="00D02644">
        <w:rPr>
          <w:i/>
        </w:rPr>
        <w:t>Sporobolus</w:t>
      </w:r>
      <w:r>
        <w:t xml:space="preserve"> spp</w:t>
      </w:r>
      <w:r w:rsidR="00031E3B">
        <w:t>.</w:t>
      </w:r>
      <w:r>
        <w:t>, marshes, and shrubby areas.</w:t>
      </w:r>
    </w:p>
    <w:p w:rsidR="00A4758E" w:rsidP="00EB37E6" w:rsidRDefault="00A4758E" w14:paraId="1C8D46D3" w14:textId="77777777"/>
    <w:p w:rsidR="00EB37E6" w:rsidP="00EB37E6" w:rsidRDefault="00EB37E6" w14:paraId="72E2E092" w14:textId="77777777">
      <w:pPr>
        <w:pStyle w:val="ReportSection"/>
      </w:pPr>
      <w:r>
        <w:t>Succession Classes</w:t>
      </w:r>
    </w:p>
    <w:p w:rsidR="00EB37E6" w:rsidP="00EB37E6" w:rsidRDefault="00EB37E6" w14:paraId="04CE2BAA"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B37E6" w:rsidP="00EB37E6" w:rsidRDefault="00EB37E6" w14:paraId="746DDE83" w14:textId="77777777">
      <w:pPr>
        <w:pStyle w:val="InfoPara"/>
        <w:pBdr>
          <w:top w:val="single" w:color="auto" w:sz="4" w:space="1"/>
        </w:pBdr>
      </w:pPr>
      <w:r xmlns:w="http://schemas.openxmlformats.org/wordprocessingml/2006/main">
        <w:t>Class A</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EB37E6" w:rsidP="00EB37E6" w:rsidRDefault="00EB37E6" w14:paraId="2E1749FD" w14:textId="77777777"/>
    <w:p w:rsidR="00EB37E6" w:rsidP="00EB37E6" w:rsidRDefault="00EB37E6" w14:paraId="4E7E49A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112"/>
        <w:gridCol w:w="2784"/>
        <w:gridCol w:w="1956"/>
      </w:tblGrid>
      <w:tr w:rsidRPr="00EB37E6" w:rsidR="00EB37E6" w:rsidTr="00EB37E6" w14:paraId="5CFD71A1" w14:textId="77777777">
        <w:tc>
          <w:tcPr>
            <w:tcW w:w="1080" w:type="dxa"/>
            <w:tcBorders>
              <w:top w:val="single" w:color="auto" w:sz="2" w:space="0"/>
              <w:bottom w:val="single" w:color="000000" w:sz="12" w:space="0"/>
            </w:tcBorders>
            <w:shd w:val="clear" w:color="auto" w:fill="auto"/>
          </w:tcPr>
          <w:p w:rsidRPr="00EB37E6" w:rsidR="00EB37E6" w:rsidP="002C7AD9" w:rsidRDefault="00EB37E6" w14:paraId="5DDC3DDE" w14:textId="77777777">
            <w:pPr>
              <w:rPr>
                <w:b/>
                <w:bCs/>
              </w:rPr>
            </w:pPr>
            <w:r w:rsidRPr="00EB37E6">
              <w:rPr>
                <w:b/>
                <w:bCs/>
              </w:rPr>
              <w:t>Symbol</w:t>
            </w:r>
          </w:p>
        </w:tc>
        <w:tc>
          <w:tcPr>
            <w:tcW w:w="2112" w:type="dxa"/>
            <w:tcBorders>
              <w:top w:val="single" w:color="auto" w:sz="2" w:space="0"/>
              <w:bottom w:val="single" w:color="000000" w:sz="12" w:space="0"/>
            </w:tcBorders>
            <w:shd w:val="clear" w:color="auto" w:fill="auto"/>
          </w:tcPr>
          <w:p w:rsidRPr="00EB37E6" w:rsidR="00EB37E6" w:rsidP="002C7AD9" w:rsidRDefault="00EB37E6" w14:paraId="653E624F" w14:textId="77777777">
            <w:pPr>
              <w:rPr>
                <w:b/>
                <w:bCs/>
              </w:rPr>
            </w:pPr>
            <w:r w:rsidRPr="00EB37E6">
              <w:rPr>
                <w:b/>
                <w:bCs/>
              </w:rPr>
              <w:t>Scientific Name</w:t>
            </w:r>
          </w:p>
        </w:tc>
        <w:tc>
          <w:tcPr>
            <w:tcW w:w="2784" w:type="dxa"/>
            <w:tcBorders>
              <w:top w:val="single" w:color="auto" w:sz="2" w:space="0"/>
              <w:bottom w:val="single" w:color="000000" w:sz="12" w:space="0"/>
            </w:tcBorders>
            <w:shd w:val="clear" w:color="auto" w:fill="auto"/>
          </w:tcPr>
          <w:p w:rsidRPr="00EB37E6" w:rsidR="00EB37E6" w:rsidP="002C7AD9" w:rsidRDefault="00EB37E6" w14:paraId="254E69C9" w14:textId="77777777">
            <w:pPr>
              <w:rPr>
                <w:b/>
                <w:bCs/>
              </w:rPr>
            </w:pPr>
            <w:r w:rsidRPr="00EB37E6">
              <w:rPr>
                <w:b/>
                <w:bCs/>
              </w:rPr>
              <w:t>Common Name</w:t>
            </w:r>
          </w:p>
        </w:tc>
        <w:tc>
          <w:tcPr>
            <w:tcW w:w="1956" w:type="dxa"/>
            <w:tcBorders>
              <w:top w:val="single" w:color="auto" w:sz="2" w:space="0"/>
              <w:bottom w:val="single" w:color="000000" w:sz="12" w:space="0"/>
            </w:tcBorders>
            <w:shd w:val="clear" w:color="auto" w:fill="auto"/>
          </w:tcPr>
          <w:p w:rsidRPr="00EB37E6" w:rsidR="00EB37E6" w:rsidP="002C7AD9" w:rsidRDefault="00EB37E6" w14:paraId="4C3D0BE0" w14:textId="77777777">
            <w:pPr>
              <w:rPr>
                <w:b/>
                <w:bCs/>
              </w:rPr>
            </w:pPr>
            <w:r w:rsidRPr="00EB37E6">
              <w:rPr>
                <w:b/>
                <w:bCs/>
              </w:rPr>
              <w:t>Canopy Position</w:t>
            </w:r>
          </w:p>
        </w:tc>
      </w:tr>
      <w:tr w:rsidRPr="00EB37E6" w:rsidR="00EB37E6" w:rsidTr="00EB37E6" w14:paraId="395805F5" w14:textId="77777777">
        <w:tc>
          <w:tcPr>
            <w:tcW w:w="1080" w:type="dxa"/>
            <w:tcBorders>
              <w:top w:val="single" w:color="000000" w:sz="12" w:space="0"/>
            </w:tcBorders>
            <w:shd w:val="clear" w:color="auto" w:fill="auto"/>
          </w:tcPr>
          <w:p w:rsidRPr="00EB37E6" w:rsidR="00EB37E6" w:rsidP="002C7AD9" w:rsidRDefault="00EB37E6" w14:paraId="01FD24DA" w14:textId="77777777">
            <w:pPr>
              <w:rPr>
                <w:bCs/>
              </w:rPr>
            </w:pPr>
            <w:r w:rsidRPr="00EB37E6">
              <w:rPr>
                <w:bCs/>
              </w:rPr>
              <w:t>SAGO</w:t>
            </w:r>
          </w:p>
        </w:tc>
        <w:tc>
          <w:tcPr>
            <w:tcW w:w="2112" w:type="dxa"/>
            <w:tcBorders>
              <w:top w:val="single" w:color="000000" w:sz="12" w:space="0"/>
            </w:tcBorders>
            <w:shd w:val="clear" w:color="auto" w:fill="auto"/>
          </w:tcPr>
          <w:p w:rsidRPr="00EB37E6" w:rsidR="00EB37E6" w:rsidP="002C7AD9" w:rsidRDefault="00EB37E6" w14:paraId="677B803B" w14:textId="77777777">
            <w:r w:rsidRPr="00EB37E6">
              <w:t>Salix gooddingii</w:t>
            </w:r>
          </w:p>
        </w:tc>
        <w:tc>
          <w:tcPr>
            <w:tcW w:w="2784" w:type="dxa"/>
            <w:tcBorders>
              <w:top w:val="single" w:color="000000" w:sz="12" w:space="0"/>
            </w:tcBorders>
            <w:shd w:val="clear" w:color="auto" w:fill="auto"/>
          </w:tcPr>
          <w:p w:rsidRPr="00EB37E6" w:rsidR="00EB37E6" w:rsidP="002C7AD9" w:rsidRDefault="00EB37E6" w14:paraId="07F34AC1" w14:textId="7EF33141">
            <w:r w:rsidRPr="00EB37E6">
              <w:t>Goodding</w:t>
            </w:r>
            <w:r w:rsidR="00031E3B">
              <w:t>’</w:t>
            </w:r>
            <w:r w:rsidRPr="00EB37E6">
              <w:t>s willow</w:t>
            </w:r>
          </w:p>
        </w:tc>
        <w:tc>
          <w:tcPr>
            <w:tcW w:w="1956" w:type="dxa"/>
            <w:tcBorders>
              <w:top w:val="single" w:color="000000" w:sz="12" w:space="0"/>
            </w:tcBorders>
            <w:shd w:val="clear" w:color="auto" w:fill="auto"/>
          </w:tcPr>
          <w:p w:rsidRPr="00EB37E6" w:rsidR="00EB37E6" w:rsidP="002C7AD9" w:rsidRDefault="00EB37E6" w14:paraId="1B878723" w14:textId="77777777">
            <w:r w:rsidRPr="00EB37E6">
              <w:t>Upper</w:t>
            </w:r>
          </w:p>
        </w:tc>
      </w:tr>
      <w:tr w:rsidRPr="00EB37E6" w:rsidR="00EB37E6" w:rsidTr="00EB37E6" w14:paraId="32852792" w14:textId="77777777">
        <w:tc>
          <w:tcPr>
            <w:tcW w:w="1080" w:type="dxa"/>
            <w:shd w:val="clear" w:color="auto" w:fill="auto"/>
          </w:tcPr>
          <w:p w:rsidRPr="00EB37E6" w:rsidR="00EB37E6" w:rsidP="002C7AD9" w:rsidRDefault="00EB37E6" w14:paraId="00E96358" w14:textId="77777777">
            <w:pPr>
              <w:rPr>
                <w:bCs/>
              </w:rPr>
            </w:pPr>
            <w:r w:rsidRPr="00EB37E6">
              <w:rPr>
                <w:bCs/>
              </w:rPr>
              <w:lastRenderedPageBreak/>
              <w:t>POFR2</w:t>
            </w:r>
          </w:p>
        </w:tc>
        <w:tc>
          <w:tcPr>
            <w:tcW w:w="2112" w:type="dxa"/>
            <w:shd w:val="clear" w:color="auto" w:fill="auto"/>
          </w:tcPr>
          <w:p w:rsidRPr="00EB37E6" w:rsidR="00EB37E6" w:rsidP="002C7AD9" w:rsidRDefault="00EB37E6" w14:paraId="1494EA8F" w14:textId="77777777">
            <w:r w:rsidRPr="00EB37E6">
              <w:t>Populus fremontii</w:t>
            </w:r>
          </w:p>
        </w:tc>
        <w:tc>
          <w:tcPr>
            <w:tcW w:w="2784" w:type="dxa"/>
            <w:shd w:val="clear" w:color="auto" w:fill="auto"/>
          </w:tcPr>
          <w:p w:rsidRPr="00EB37E6" w:rsidR="00EB37E6" w:rsidP="002C7AD9" w:rsidRDefault="00EB37E6" w14:paraId="2FF71D49" w14:textId="77777777">
            <w:r w:rsidRPr="00EB37E6">
              <w:t>Fremont cottonwood</w:t>
            </w:r>
          </w:p>
        </w:tc>
        <w:tc>
          <w:tcPr>
            <w:tcW w:w="1956" w:type="dxa"/>
            <w:shd w:val="clear" w:color="auto" w:fill="auto"/>
          </w:tcPr>
          <w:p w:rsidRPr="00EB37E6" w:rsidR="00EB37E6" w:rsidP="002C7AD9" w:rsidRDefault="00EB37E6" w14:paraId="362B3460" w14:textId="77777777">
            <w:r w:rsidRPr="00EB37E6">
              <w:t>Upper</w:t>
            </w:r>
          </w:p>
        </w:tc>
      </w:tr>
      <w:tr w:rsidRPr="00EB37E6" w:rsidR="00EB37E6" w:rsidTr="00EB37E6" w14:paraId="7DE0F80B" w14:textId="77777777">
        <w:tc>
          <w:tcPr>
            <w:tcW w:w="1080" w:type="dxa"/>
            <w:shd w:val="clear" w:color="auto" w:fill="auto"/>
          </w:tcPr>
          <w:p w:rsidRPr="00EB37E6" w:rsidR="00EB37E6" w:rsidP="002C7AD9" w:rsidRDefault="00EB37E6" w14:paraId="394BE25B" w14:textId="77777777">
            <w:pPr>
              <w:rPr>
                <w:bCs/>
              </w:rPr>
            </w:pPr>
            <w:r w:rsidRPr="00EB37E6">
              <w:rPr>
                <w:bCs/>
              </w:rPr>
              <w:t>BASA</w:t>
            </w:r>
          </w:p>
        </w:tc>
        <w:tc>
          <w:tcPr>
            <w:tcW w:w="2112" w:type="dxa"/>
            <w:shd w:val="clear" w:color="auto" w:fill="auto"/>
          </w:tcPr>
          <w:p w:rsidRPr="00EB37E6" w:rsidR="00EB37E6" w:rsidP="002C7AD9" w:rsidRDefault="00EB37E6" w14:paraId="2F37A07D" w14:textId="77777777">
            <w:r w:rsidRPr="00EB37E6">
              <w:t>Baccharis salicina</w:t>
            </w:r>
          </w:p>
        </w:tc>
        <w:tc>
          <w:tcPr>
            <w:tcW w:w="2784" w:type="dxa"/>
            <w:shd w:val="clear" w:color="auto" w:fill="auto"/>
          </w:tcPr>
          <w:p w:rsidRPr="00EB37E6" w:rsidR="00EB37E6" w:rsidP="002C7AD9" w:rsidRDefault="00EB37E6" w14:paraId="0414B6AD" w14:textId="52B58C03">
            <w:r w:rsidRPr="00EB37E6">
              <w:t xml:space="preserve">Great </w:t>
            </w:r>
            <w:r w:rsidR="00031E3B">
              <w:t>P</w:t>
            </w:r>
            <w:r w:rsidRPr="00EB37E6">
              <w:t>lains false willow</w:t>
            </w:r>
          </w:p>
        </w:tc>
        <w:tc>
          <w:tcPr>
            <w:tcW w:w="1956" w:type="dxa"/>
            <w:shd w:val="clear" w:color="auto" w:fill="auto"/>
          </w:tcPr>
          <w:p w:rsidRPr="00EB37E6" w:rsidR="00EB37E6" w:rsidP="002C7AD9" w:rsidRDefault="00EB37E6" w14:paraId="29B0C777" w14:textId="77777777">
            <w:r w:rsidRPr="00EB37E6">
              <w:t>Upper</w:t>
            </w:r>
          </w:p>
        </w:tc>
      </w:tr>
    </w:tbl>
    <w:p w:rsidR="00EB37E6" w:rsidP="00EB37E6" w:rsidRDefault="00EB37E6" w14:paraId="3A98B9B4" w14:textId="77777777"/>
    <w:p w:rsidR="00EB37E6" w:rsidP="00EB37E6" w:rsidRDefault="00EB37E6" w14:paraId="10190409" w14:textId="77777777">
      <w:pPr>
        <w:pStyle w:val="SClassInfoPara"/>
      </w:pPr>
      <w:r>
        <w:t>Description</w:t>
      </w:r>
    </w:p>
    <w:p w:rsidR="00EB37E6" w:rsidP="00EB37E6" w:rsidRDefault="00EB37E6" w14:paraId="0907F167" w14:textId="59335617">
      <w:r>
        <w:t xml:space="preserve">Immediate post-disturbance responses are dependent on pre-disturbance vegetation composition. </w:t>
      </w:r>
      <w:r w:rsidRPr="00D02644">
        <w:rPr>
          <w:i/>
        </w:rPr>
        <w:t>Salix gooddingii</w:t>
      </w:r>
      <w:r>
        <w:t xml:space="preserve"> and </w:t>
      </w:r>
      <w:r w:rsidRPr="00D02644">
        <w:rPr>
          <w:i/>
        </w:rPr>
        <w:t>Populus fremontii</w:t>
      </w:r>
      <w:r>
        <w:t xml:space="preserve"> favored by flooding. This class is typically shrub/seedling dominated, but grasses or wetland graminoids may co-dominate. This class also exists as recently deposited mud/silt flats that were farmed for corn, squash, and beans.</w:t>
      </w:r>
      <w:r w:rsidR="00031E3B">
        <w:t xml:space="preserve"> </w:t>
      </w:r>
      <w:r w:rsidR="002278DD">
        <w:t>F</w:t>
      </w:r>
      <w:r>
        <w:t>arming was applied to new mud flats and prevented germin</w:t>
      </w:r>
      <w:r w:rsidR="00A4758E">
        <w:t xml:space="preserve">ation of cottonwood and willow. </w:t>
      </w:r>
    </w:p>
    <w:p w:rsidR="00EB37E6" w:rsidP="00EB37E6" w:rsidRDefault="00EB37E6" w14:paraId="10C4A735" w14:textId="77777777"/>
    <w:p>
      <w:r>
        <w:rPr>
          <w:i/>
          <w:u w:val="single"/>
        </w:rPr>
        <w:t>Maximum Tree Size Class</w:t>
      </w:r>
      <w:br/>
      <w:r>
        <w:t>None</w:t>
      </w:r>
    </w:p>
    <w:p w:rsidR="00EB37E6" w:rsidP="00EB37E6" w:rsidRDefault="00EB37E6" w14:paraId="634F44DD" w14:textId="77777777">
      <w:pPr>
        <w:pStyle w:val="InfoPara"/>
        <w:pBdr>
          <w:top w:val="single" w:color="auto" w:sz="4" w:space="1"/>
        </w:pBdr>
      </w:pPr>
      <w:r xmlns:w="http://schemas.openxmlformats.org/wordprocessingml/2006/main">
        <w:t>Class B</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EB37E6" w:rsidP="00EB37E6" w:rsidRDefault="00EB37E6" w14:paraId="59EB74DA" w14:textId="77777777"/>
    <w:p w:rsidR="00EB37E6" w:rsidP="00EB37E6" w:rsidRDefault="00EB37E6" w14:paraId="38EEA6D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100"/>
        <w:gridCol w:w="2364"/>
        <w:gridCol w:w="1956"/>
      </w:tblGrid>
      <w:tr w:rsidRPr="00EB37E6" w:rsidR="00EB37E6" w:rsidTr="00EB37E6" w14:paraId="4FF97A0D" w14:textId="77777777">
        <w:tc>
          <w:tcPr>
            <w:tcW w:w="1152" w:type="dxa"/>
            <w:tcBorders>
              <w:top w:val="single" w:color="auto" w:sz="2" w:space="0"/>
              <w:bottom w:val="single" w:color="000000" w:sz="12" w:space="0"/>
            </w:tcBorders>
            <w:shd w:val="clear" w:color="auto" w:fill="auto"/>
          </w:tcPr>
          <w:p w:rsidRPr="00EB37E6" w:rsidR="00EB37E6" w:rsidP="002C7AD9" w:rsidRDefault="00EB37E6" w14:paraId="368433B1" w14:textId="77777777">
            <w:pPr>
              <w:rPr>
                <w:b/>
                <w:bCs/>
              </w:rPr>
            </w:pPr>
            <w:r w:rsidRPr="00EB37E6">
              <w:rPr>
                <w:b/>
                <w:bCs/>
              </w:rPr>
              <w:t>Symbol</w:t>
            </w:r>
          </w:p>
        </w:tc>
        <w:tc>
          <w:tcPr>
            <w:tcW w:w="2100" w:type="dxa"/>
            <w:tcBorders>
              <w:top w:val="single" w:color="auto" w:sz="2" w:space="0"/>
              <w:bottom w:val="single" w:color="000000" w:sz="12" w:space="0"/>
            </w:tcBorders>
            <w:shd w:val="clear" w:color="auto" w:fill="auto"/>
          </w:tcPr>
          <w:p w:rsidRPr="00EB37E6" w:rsidR="00EB37E6" w:rsidP="002C7AD9" w:rsidRDefault="00EB37E6" w14:paraId="08BFEB1D" w14:textId="77777777">
            <w:pPr>
              <w:rPr>
                <w:b/>
                <w:bCs/>
              </w:rPr>
            </w:pPr>
            <w:r w:rsidRPr="00EB37E6">
              <w:rPr>
                <w:b/>
                <w:bCs/>
              </w:rPr>
              <w:t>Scientific Name</w:t>
            </w:r>
          </w:p>
        </w:tc>
        <w:tc>
          <w:tcPr>
            <w:tcW w:w="2364" w:type="dxa"/>
            <w:tcBorders>
              <w:top w:val="single" w:color="auto" w:sz="2" w:space="0"/>
              <w:bottom w:val="single" w:color="000000" w:sz="12" w:space="0"/>
            </w:tcBorders>
            <w:shd w:val="clear" w:color="auto" w:fill="auto"/>
          </w:tcPr>
          <w:p w:rsidRPr="00EB37E6" w:rsidR="00EB37E6" w:rsidP="002C7AD9" w:rsidRDefault="00EB37E6" w14:paraId="45AB7AE5" w14:textId="77777777">
            <w:pPr>
              <w:rPr>
                <w:b/>
                <w:bCs/>
              </w:rPr>
            </w:pPr>
            <w:r w:rsidRPr="00EB37E6">
              <w:rPr>
                <w:b/>
                <w:bCs/>
              </w:rPr>
              <w:t>Common Name</w:t>
            </w:r>
          </w:p>
        </w:tc>
        <w:tc>
          <w:tcPr>
            <w:tcW w:w="1956" w:type="dxa"/>
            <w:tcBorders>
              <w:top w:val="single" w:color="auto" w:sz="2" w:space="0"/>
              <w:bottom w:val="single" w:color="000000" w:sz="12" w:space="0"/>
            </w:tcBorders>
            <w:shd w:val="clear" w:color="auto" w:fill="auto"/>
          </w:tcPr>
          <w:p w:rsidRPr="00EB37E6" w:rsidR="00EB37E6" w:rsidP="002C7AD9" w:rsidRDefault="00EB37E6" w14:paraId="5E968858" w14:textId="77777777">
            <w:pPr>
              <w:rPr>
                <w:b/>
                <w:bCs/>
              </w:rPr>
            </w:pPr>
            <w:r w:rsidRPr="00EB37E6">
              <w:rPr>
                <w:b/>
                <w:bCs/>
              </w:rPr>
              <w:t>Canopy Position</w:t>
            </w:r>
          </w:p>
        </w:tc>
      </w:tr>
      <w:tr w:rsidRPr="00EB37E6" w:rsidR="00EB37E6" w:rsidTr="00EB37E6" w14:paraId="1C81155A" w14:textId="77777777">
        <w:tc>
          <w:tcPr>
            <w:tcW w:w="1152" w:type="dxa"/>
            <w:tcBorders>
              <w:top w:val="single" w:color="000000" w:sz="12" w:space="0"/>
            </w:tcBorders>
            <w:shd w:val="clear" w:color="auto" w:fill="auto"/>
          </w:tcPr>
          <w:p w:rsidRPr="00EB37E6" w:rsidR="00EB37E6" w:rsidP="002C7AD9" w:rsidRDefault="00EB37E6" w14:paraId="30CC15A5" w14:textId="77777777">
            <w:pPr>
              <w:rPr>
                <w:bCs/>
              </w:rPr>
            </w:pPr>
            <w:r w:rsidRPr="00EB37E6">
              <w:rPr>
                <w:bCs/>
              </w:rPr>
              <w:t>SAGO</w:t>
            </w:r>
          </w:p>
        </w:tc>
        <w:tc>
          <w:tcPr>
            <w:tcW w:w="2100" w:type="dxa"/>
            <w:tcBorders>
              <w:top w:val="single" w:color="000000" w:sz="12" w:space="0"/>
            </w:tcBorders>
            <w:shd w:val="clear" w:color="auto" w:fill="auto"/>
          </w:tcPr>
          <w:p w:rsidRPr="00EB37E6" w:rsidR="00EB37E6" w:rsidP="002C7AD9" w:rsidRDefault="00EB37E6" w14:paraId="20673B60" w14:textId="77777777">
            <w:r w:rsidRPr="00EB37E6">
              <w:t>Salix gooddingii</w:t>
            </w:r>
          </w:p>
        </w:tc>
        <w:tc>
          <w:tcPr>
            <w:tcW w:w="2364" w:type="dxa"/>
            <w:tcBorders>
              <w:top w:val="single" w:color="000000" w:sz="12" w:space="0"/>
            </w:tcBorders>
            <w:shd w:val="clear" w:color="auto" w:fill="auto"/>
          </w:tcPr>
          <w:p w:rsidRPr="00EB37E6" w:rsidR="00EB37E6" w:rsidP="002C7AD9" w:rsidRDefault="00EB37E6" w14:paraId="335DA2F3" w14:textId="217AA6D2">
            <w:r w:rsidRPr="00EB37E6">
              <w:t>Goodding</w:t>
            </w:r>
            <w:r w:rsidR="00031E3B">
              <w:t>’</w:t>
            </w:r>
            <w:r w:rsidRPr="00EB37E6">
              <w:t>s willow</w:t>
            </w:r>
          </w:p>
        </w:tc>
        <w:tc>
          <w:tcPr>
            <w:tcW w:w="1956" w:type="dxa"/>
            <w:tcBorders>
              <w:top w:val="single" w:color="000000" w:sz="12" w:space="0"/>
            </w:tcBorders>
            <w:shd w:val="clear" w:color="auto" w:fill="auto"/>
          </w:tcPr>
          <w:p w:rsidRPr="00EB37E6" w:rsidR="00EB37E6" w:rsidP="002C7AD9" w:rsidRDefault="00EB37E6" w14:paraId="2A410C49" w14:textId="77777777">
            <w:r w:rsidRPr="00EB37E6">
              <w:t>Upper</w:t>
            </w:r>
          </w:p>
        </w:tc>
      </w:tr>
      <w:tr w:rsidRPr="00EB37E6" w:rsidR="00EB37E6" w:rsidTr="00EB37E6" w14:paraId="54F2B46A" w14:textId="77777777">
        <w:tc>
          <w:tcPr>
            <w:tcW w:w="1152" w:type="dxa"/>
            <w:shd w:val="clear" w:color="auto" w:fill="auto"/>
          </w:tcPr>
          <w:p w:rsidRPr="00EB37E6" w:rsidR="00EB37E6" w:rsidP="002C7AD9" w:rsidRDefault="00EB37E6" w14:paraId="1F1CE674" w14:textId="77777777">
            <w:pPr>
              <w:rPr>
                <w:bCs/>
              </w:rPr>
            </w:pPr>
            <w:r w:rsidRPr="00EB37E6">
              <w:rPr>
                <w:bCs/>
              </w:rPr>
              <w:t>POFR2</w:t>
            </w:r>
          </w:p>
        </w:tc>
        <w:tc>
          <w:tcPr>
            <w:tcW w:w="2100" w:type="dxa"/>
            <w:shd w:val="clear" w:color="auto" w:fill="auto"/>
          </w:tcPr>
          <w:p w:rsidRPr="00EB37E6" w:rsidR="00EB37E6" w:rsidP="002C7AD9" w:rsidRDefault="00EB37E6" w14:paraId="32C1B1EE" w14:textId="77777777">
            <w:r w:rsidRPr="00EB37E6">
              <w:t>Populus fremontii</w:t>
            </w:r>
          </w:p>
        </w:tc>
        <w:tc>
          <w:tcPr>
            <w:tcW w:w="2364" w:type="dxa"/>
            <w:shd w:val="clear" w:color="auto" w:fill="auto"/>
          </w:tcPr>
          <w:p w:rsidRPr="00EB37E6" w:rsidR="00EB37E6" w:rsidP="002C7AD9" w:rsidRDefault="00EB37E6" w14:paraId="4BD3BD5E" w14:textId="77777777">
            <w:r w:rsidRPr="00EB37E6">
              <w:t>Fremont cottonwood</w:t>
            </w:r>
          </w:p>
        </w:tc>
        <w:tc>
          <w:tcPr>
            <w:tcW w:w="1956" w:type="dxa"/>
            <w:shd w:val="clear" w:color="auto" w:fill="auto"/>
          </w:tcPr>
          <w:p w:rsidRPr="00EB37E6" w:rsidR="00EB37E6" w:rsidP="002C7AD9" w:rsidRDefault="00EB37E6" w14:paraId="1514AB0C" w14:textId="77777777">
            <w:r w:rsidRPr="00EB37E6">
              <w:t>Upper</w:t>
            </w:r>
          </w:p>
        </w:tc>
      </w:tr>
      <w:tr w:rsidRPr="00EB37E6" w:rsidR="00EB37E6" w:rsidTr="00EB37E6" w14:paraId="5B63D811" w14:textId="77777777">
        <w:tc>
          <w:tcPr>
            <w:tcW w:w="1152" w:type="dxa"/>
            <w:shd w:val="clear" w:color="auto" w:fill="auto"/>
          </w:tcPr>
          <w:p w:rsidRPr="00EB37E6" w:rsidR="00EB37E6" w:rsidP="002C7AD9" w:rsidRDefault="00EB37E6" w14:paraId="7E00242A" w14:textId="77777777">
            <w:pPr>
              <w:rPr>
                <w:bCs/>
              </w:rPr>
            </w:pPr>
            <w:r w:rsidRPr="00EB37E6">
              <w:rPr>
                <w:bCs/>
              </w:rPr>
              <w:t>PROSO</w:t>
            </w:r>
          </w:p>
        </w:tc>
        <w:tc>
          <w:tcPr>
            <w:tcW w:w="2100" w:type="dxa"/>
            <w:shd w:val="clear" w:color="auto" w:fill="auto"/>
          </w:tcPr>
          <w:p w:rsidRPr="00EB37E6" w:rsidR="00EB37E6" w:rsidP="002C7AD9" w:rsidRDefault="00EB37E6" w14:paraId="66786168" w14:textId="77777777">
            <w:r w:rsidRPr="00EB37E6">
              <w:t>Prosopis</w:t>
            </w:r>
          </w:p>
        </w:tc>
        <w:tc>
          <w:tcPr>
            <w:tcW w:w="2364" w:type="dxa"/>
            <w:shd w:val="clear" w:color="auto" w:fill="auto"/>
          </w:tcPr>
          <w:p w:rsidRPr="00EB37E6" w:rsidR="00EB37E6" w:rsidP="002C7AD9" w:rsidRDefault="00EB37E6" w14:paraId="333DC041" w14:textId="77777777">
            <w:r w:rsidRPr="00EB37E6">
              <w:t>Mesquite</w:t>
            </w:r>
          </w:p>
        </w:tc>
        <w:tc>
          <w:tcPr>
            <w:tcW w:w="1956" w:type="dxa"/>
            <w:shd w:val="clear" w:color="auto" w:fill="auto"/>
          </w:tcPr>
          <w:p w:rsidRPr="00EB37E6" w:rsidR="00EB37E6" w:rsidP="002C7AD9" w:rsidRDefault="00EB37E6" w14:paraId="63053F8C" w14:textId="77777777">
            <w:r w:rsidRPr="00EB37E6">
              <w:t>Lower</w:t>
            </w:r>
          </w:p>
        </w:tc>
      </w:tr>
    </w:tbl>
    <w:p w:rsidR="00EB37E6" w:rsidP="00EB37E6" w:rsidRDefault="00EB37E6" w14:paraId="2064E7D5" w14:textId="77777777"/>
    <w:p w:rsidR="00EB37E6" w:rsidP="00EB37E6" w:rsidRDefault="00EB37E6" w14:paraId="5A1EA02F" w14:textId="77777777">
      <w:pPr>
        <w:pStyle w:val="SClassInfoPara"/>
      </w:pPr>
      <w:r>
        <w:t>Description</w:t>
      </w:r>
    </w:p>
    <w:p w:rsidR="00EB37E6" w:rsidP="00EB37E6" w:rsidRDefault="00EB37E6" w14:paraId="63F401B1" w14:textId="3971FA5E">
      <w:r>
        <w:t>Highly depe</w:t>
      </w:r>
      <w:r w:rsidR="002278DD">
        <w:t>ndent on the hydrologic regime.</w:t>
      </w:r>
      <w:r>
        <w:t xml:space="preserve"> Vegetation composition includes tall shrubs and small trees (willow </w:t>
      </w:r>
      <w:r w:rsidR="002278DD">
        <w:t>and</w:t>
      </w:r>
      <w:r>
        <w:t xml:space="preserve"> cottonwood</w:t>
      </w:r>
      <w:r w:rsidR="00031E3B">
        <w:t xml:space="preserve">), </w:t>
      </w:r>
      <w:r>
        <w:t xml:space="preserve">with patches of graminoids and halophytic shrubs. </w:t>
      </w:r>
    </w:p>
    <w:p w:rsidR="00EB37E6" w:rsidP="00EB37E6" w:rsidRDefault="00EB37E6" w14:paraId="22F1BC3E" w14:textId="77777777"/>
    <w:p w:rsidR="00EB37E6" w:rsidP="00EB37E6" w:rsidRDefault="00EB37E6" w14:paraId="2ECF614E" w14:textId="7024DD71">
      <w:r>
        <w:t>Native American mixed</w:t>
      </w:r>
      <w:r w:rsidR="00031E3B">
        <w:t>-</w:t>
      </w:r>
      <w:r>
        <w:t xml:space="preserve">severity burning in the fall for basketry, clearing of irrigation ditches, and hunting </w:t>
      </w:r>
      <w:r w:rsidR="00031E3B">
        <w:t xml:space="preserve">were </w:t>
      </w:r>
      <w:r>
        <w:t xml:space="preserve">conducted </w:t>
      </w:r>
      <w:r w:rsidR="009B48D6">
        <w:t xml:space="preserve">and </w:t>
      </w:r>
      <w:r>
        <w:t xml:space="preserve">favored </w:t>
      </w:r>
      <w:r w:rsidRPr="00D02644">
        <w:rPr>
          <w:i/>
        </w:rPr>
        <w:t>Salix gooddingii</w:t>
      </w:r>
      <w:r>
        <w:t xml:space="preserve">. Shrubs resprouted vigorously the year </w:t>
      </w:r>
      <w:r w:rsidR="00031E3B">
        <w:t xml:space="preserve">after </w:t>
      </w:r>
      <w:r>
        <w:t xml:space="preserve">burning. This class is an ideal bed for mesquite germination and establishment. </w:t>
      </w:r>
    </w:p>
    <w:p w:rsidR="00EB37E6" w:rsidP="00EB37E6" w:rsidRDefault="00EB37E6" w14:paraId="64D4AB73" w14:textId="77777777"/>
    <w:p>
      <w:r>
        <w:rPr>
          <w:i/>
          <w:u w:val="single"/>
        </w:rPr>
        <w:t>Maximum Tree Size Class</w:t>
      </w:r>
      <w:br/>
      <w:r>
        <w:t>Pole 5-9" DBH</w:t>
      </w:r>
    </w:p>
    <w:p w:rsidR="00EB37E6" w:rsidP="00EB37E6" w:rsidRDefault="00EB37E6" w14:paraId="4DC24ADF" w14:textId="77777777">
      <w:pPr>
        <w:pStyle w:val="InfoPara"/>
        <w:pBdr>
          <w:top w:val="single" w:color="auto" w:sz="4" w:space="1"/>
        </w:pBdr>
      </w:pPr>
      <w:r xmlns:w="http://schemas.openxmlformats.org/wordprocessingml/2006/main">
        <w:t>Class C</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Closed</w:t>
      </w:r>
    </w:p>
    <w:p w:rsidR="00EB37E6" w:rsidP="00EB37E6" w:rsidRDefault="00EB37E6" w14:paraId="2DD6BEE9" w14:textId="77777777"/>
    <w:p w:rsidR="00EB37E6" w:rsidP="00EB37E6" w:rsidRDefault="00EB37E6" w14:paraId="2266B24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1956"/>
        <w:gridCol w:w="2172"/>
        <w:gridCol w:w="1956"/>
      </w:tblGrid>
      <w:tr w:rsidRPr="00EB37E6" w:rsidR="00EB37E6" w:rsidTr="00EB37E6" w14:paraId="767A0F05" w14:textId="77777777">
        <w:tc>
          <w:tcPr>
            <w:tcW w:w="1152" w:type="dxa"/>
            <w:tcBorders>
              <w:top w:val="single" w:color="auto" w:sz="2" w:space="0"/>
              <w:bottom w:val="single" w:color="000000" w:sz="12" w:space="0"/>
            </w:tcBorders>
            <w:shd w:val="clear" w:color="auto" w:fill="auto"/>
          </w:tcPr>
          <w:p w:rsidRPr="00EB37E6" w:rsidR="00EB37E6" w:rsidP="002C7AD9" w:rsidRDefault="00EB37E6" w14:paraId="58D2527D" w14:textId="77777777">
            <w:pPr>
              <w:rPr>
                <w:b/>
                <w:bCs/>
              </w:rPr>
            </w:pPr>
            <w:r w:rsidRPr="00EB37E6">
              <w:rPr>
                <w:b/>
                <w:bCs/>
              </w:rPr>
              <w:t>Symbol</w:t>
            </w:r>
          </w:p>
        </w:tc>
        <w:tc>
          <w:tcPr>
            <w:tcW w:w="1956" w:type="dxa"/>
            <w:tcBorders>
              <w:top w:val="single" w:color="auto" w:sz="2" w:space="0"/>
              <w:bottom w:val="single" w:color="000000" w:sz="12" w:space="0"/>
            </w:tcBorders>
            <w:shd w:val="clear" w:color="auto" w:fill="auto"/>
          </w:tcPr>
          <w:p w:rsidRPr="00EB37E6" w:rsidR="00EB37E6" w:rsidP="002C7AD9" w:rsidRDefault="00EB37E6" w14:paraId="17B3798D" w14:textId="77777777">
            <w:pPr>
              <w:rPr>
                <w:b/>
                <w:bCs/>
              </w:rPr>
            </w:pPr>
            <w:r w:rsidRPr="00EB37E6">
              <w:rPr>
                <w:b/>
                <w:bCs/>
              </w:rPr>
              <w:t>Scientific Name</w:t>
            </w:r>
          </w:p>
        </w:tc>
        <w:tc>
          <w:tcPr>
            <w:tcW w:w="2172" w:type="dxa"/>
            <w:tcBorders>
              <w:top w:val="single" w:color="auto" w:sz="2" w:space="0"/>
              <w:bottom w:val="single" w:color="000000" w:sz="12" w:space="0"/>
            </w:tcBorders>
            <w:shd w:val="clear" w:color="auto" w:fill="auto"/>
          </w:tcPr>
          <w:p w:rsidRPr="00EB37E6" w:rsidR="00EB37E6" w:rsidP="002C7AD9" w:rsidRDefault="00EB37E6" w14:paraId="5B4ADE87" w14:textId="77777777">
            <w:pPr>
              <w:rPr>
                <w:b/>
                <w:bCs/>
              </w:rPr>
            </w:pPr>
            <w:r w:rsidRPr="00EB37E6">
              <w:rPr>
                <w:b/>
                <w:bCs/>
              </w:rPr>
              <w:t>Common Name</w:t>
            </w:r>
          </w:p>
        </w:tc>
        <w:tc>
          <w:tcPr>
            <w:tcW w:w="1956" w:type="dxa"/>
            <w:tcBorders>
              <w:top w:val="single" w:color="auto" w:sz="2" w:space="0"/>
              <w:bottom w:val="single" w:color="000000" w:sz="12" w:space="0"/>
            </w:tcBorders>
            <w:shd w:val="clear" w:color="auto" w:fill="auto"/>
          </w:tcPr>
          <w:p w:rsidRPr="00EB37E6" w:rsidR="00EB37E6" w:rsidP="002C7AD9" w:rsidRDefault="00EB37E6" w14:paraId="6247C5BF" w14:textId="77777777">
            <w:pPr>
              <w:rPr>
                <w:b/>
                <w:bCs/>
              </w:rPr>
            </w:pPr>
            <w:r w:rsidRPr="00EB37E6">
              <w:rPr>
                <w:b/>
                <w:bCs/>
              </w:rPr>
              <w:t>Canopy Position</w:t>
            </w:r>
          </w:p>
        </w:tc>
      </w:tr>
      <w:tr w:rsidRPr="00EB37E6" w:rsidR="00EB37E6" w:rsidTr="00EB37E6" w14:paraId="796F5F30" w14:textId="77777777">
        <w:tc>
          <w:tcPr>
            <w:tcW w:w="1152" w:type="dxa"/>
            <w:tcBorders>
              <w:top w:val="single" w:color="000000" w:sz="12" w:space="0"/>
            </w:tcBorders>
            <w:shd w:val="clear" w:color="auto" w:fill="auto"/>
          </w:tcPr>
          <w:p w:rsidRPr="00EB37E6" w:rsidR="00EB37E6" w:rsidP="002C7AD9" w:rsidRDefault="00EB37E6" w14:paraId="439F1C77" w14:textId="77777777">
            <w:pPr>
              <w:rPr>
                <w:bCs/>
              </w:rPr>
            </w:pPr>
            <w:r w:rsidRPr="00EB37E6">
              <w:rPr>
                <w:bCs/>
              </w:rPr>
              <w:t>PROSO</w:t>
            </w:r>
          </w:p>
        </w:tc>
        <w:tc>
          <w:tcPr>
            <w:tcW w:w="1956" w:type="dxa"/>
            <w:tcBorders>
              <w:top w:val="single" w:color="000000" w:sz="12" w:space="0"/>
            </w:tcBorders>
            <w:shd w:val="clear" w:color="auto" w:fill="auto"/>
          </w:tcPr>
          <w:p w:rsidRPr="00EB37E6" w:rsidR="00EB37E6" w:rsidP="002C7AD9" w:rsidRDefault="00EB37E6" w14:paraId="4A13DF91" w14:textId="77777777">
            <w:r w:rsidRPr="00EB37E6">
              <w:t>Prosopis</w:t>
            </w:r>
          </w:p>
        </w:tc>
        <w:tc>
          <w:tcPr>
            <w:tcW w:w="2172" w:type="dxa"/>
            <w:tcBorders>
              <w:top w:val="single" w:color="000000" w:sz="12" w:space="0"/>
            </w:tcBorders>
            <w:shd w:val="clear" w:color="auto" w:fill="auto"/>
          </w:tcPr>
          <w:p w:rsidRPr="00EB37E6" w:rsidR="00EB37E6" w:rsidP="002C7AD9" w:rsidRDefault="00EB37E6" w14:paraId="77748B73" w14:textId="77777777">
            <w:r w:rsidRPr="00EB37E6">
              <w:t>Mesquite</w:t>
            </w:r>
          </w:p>
        </w:tc>
        <w:tc>
          <w:tcPr>
            <w:tcW w:w="1956" w:type="dxa"/>
            <w:tcBorders>
              <w:top w:val="single" w:color="000000" w:sz="12" w:space="0"/>
            </w:tcBorders>
            <w:shd w:val="clear" w:color="auto" w:fill="auto"/>
          </w:tcPr>
          <w:p w:rsidRPr="00EB37E6" w:rsidR="00EB37E6" w:rsidP="002C7AD9" w:rsidRDefault="00EB37E6" w14:paraId="4D16A972" w14:textId="77777777">
            <w:r w:rsidRPr="00EB37E6">
              <w:t>Middle</w:t>
            </w:r>
          </w:p>
        </w:tc>
      </w:tr>
      <w:tr w:rsidRPr="00EB37E6" w:rsidR="00EB37E6" w:rsidTr="00EB37E6" w14:paraId="1ACCD986" w14:textId="77777777">
        <w:tc>
          <w:tcPr>
            <w:tcW w:w="1152" w:type="dxa"/>
            <w:shd w:val="clear" w:color="auto" w:fill="auto"/>
          </w:tcPr>
          <w:p w:rsidRPr="00EB37E6" w:rsidR="00EB37E6" w:rsidP="002C7AD9" w:rsidRDefault="00EB37E6" w14:paraId="40A3C067" w14:textId="77777777">
            <w:pPr>
              <w:rPr>
                <w:bCs/>
              </w:rPr>
            </w:pPr>
            <w:r w:rsidRPr="00EB37E6">
              <w:rPr>
                <w:bCs/>
              </w:rPr>
              <w:t>SAGO</w:t>
            </w:r>
          </w:p>
        </w:tc>
        <w:tc>
          <w:tcPr>
            <w:tcW w:w="1956" w:type="dxa"/>
            <w:shd w:val="clear" w:color="auto" w:fill="auto"/>
          </w:tcPr>
          <w:p w:rsidRPr="00EB37E6" w:rsidR="00EB37E6" w:rsidP="002C7AD9" w:rsidRDefault="00EB37E6" w14:paraId="651914F2" w14:textId="77777777">
            <w:r w:rsidRPr="00EB37E6">
              <w:t>Salix gooddingii</w:t>
            </w:r>
          </w:p>
        </w:tc>
        <w:tc>
          <w:tcPr>
            <w:tcW w:w="2172" w:type="dxa"/>
            <w:shd w:val="clear" w:color="auto" w:fill="auto"/>
          </w:tcPr>
          <w:p w:rsidRPr="00EB37E6" w:rsidR="00EB37E6" w:rsidP="002C7AD9" w:rsidRDefault="00EB37E6" w14:paraId="0E45667A" w14:textId="51503255">
            <w:r w:rsidRPr="00EB37E6">
              <w:t>Goodding</w:t>
            </w:r>
            <w:r w:rsidR="00031E3B">
              <w:t>’</w:t>
            </w:r>
            <w:r w:rsidRPr="00EB37E6">
              <w:t>s willow</w:t>
            </w:r>
          </w:p>
        </w:tc>
        <w:tc>
          <w:tcPr>
            <w:tcW w:w="1956" w:type="dxa"/>
            <w:shd w:val="clear" w:color="auto" w:fill="auto"/>
          </w:tcPr>
          <w:p w:rsidRPr="00EB37E6" w:rsidR="00EB37E6" w:rsidP="002C7AD9" w:rsidRDefault="00EB37E6" w14:paraId="177912A4" w14:textId="77777777">
            <w:r w:rsidRPr="00EB37E6">
              <w:t>Upper</w:t>
            </w:r>
          </w:p>
        </w:tc>
      </w:tr>
    </w:tbl>
    <w:p w:rsidR="00EB37E6" w:rsidP="00EB37E6" w:rsidRDefault="00EB37E6" w14:paraId="3FC1A925" w14:textId="77777777"/>
    <w:p w:rsidR="00EB37E6" w:rsidP="00EB37E6" w:rsidRDefault="00EB37E6" w14:paraId="0382C484" w14:textId="77777777">
      <w:pPr>
        <w:pStyle w:val="SClassInfoPara"/>
      </w:pPr>
      <w:r>
        <w:t>Description</w:t>
      </w:r>
    </w:p>
    <w:p w:rsidR="00EB37E6" w:rsidP="00EB37E6" w:rsidRDefault="00EB37E6" w14:paraId="31274F65" w14:textId="268D5CC3">
      <w:r>
        <w:t>Post</w:t>
      </w:r>
      <w:r w:rsidR="00031E3B">
        <w:t>-</w:t>
      </w:r>
      <w:r>
        <w:t xml:space="preserve">fire replacement community dominated by species that resprout after fire: mesquite and </w:t>
      </w:r>
      <w:r w:rsidRPr="00D02644">
        <w:rPr>
          <w:i/>
        </w:rPr>
        <w:t>Salix gooddingii</w:t>
      </w:r>
      <w:r>
        <w:t xml:space="preserve">. Fremont cottonwood is not present because it is sensitive to fire. Patches of graminoids may be frequent after fire. Vegetation </w:t>
      </w:r>
      <w:r w:rsidR="00031E3B">
        <w:t xml:space="preserve">is </w:t>
      </w:r>
      <w:r>
        <w:t>open and shrub domina</w:t>
      </w:r>
      <w:r w:rsidR="00A4758E">
        <w:t>ted during the first decades</w:t>
      </w:r>
      <w:r w:rsidR="00031E3B">
        <w:t>,</w:t>
      </w:r>
      <w:r w:rsidR="00A4758E">
        <w:t xml:space="preserve"> the</w:t>
      </w:r>
      <w:r>
        <w:t>n become</w:t>
      </w:r>
      <w:r w:rsidR="00A4758E">
        <w:t>s</w:t>
      </w:r>
      <w:r>
        <w:t xml:space="preserve"> progressively closed as mesquite </w:t>
      </w:r>
      <w:r w:rsidR="00031E3B">
        <w:t>b</w:t>
      </w:r>
      <w:r>
        <w:t>osque (</w:t>
      </w:r>
      <w:r w:rsidR="00031E3B">
        <w:t>C</w:t>
      </w:r>
      <w:r>
        <w:t>lass E) form</w:t>
      </w:r>
      <w:r w:rsidR="00A4758E">
        <w:t>s.</w:t>
      </w:r>
    </w:p>
    <w:p w:rsidR="00EB37E6" w:rsidP="00EB37E6" w:rsidRDefault="00EB37E6" w14:paraId="4C1DA411" w14:textId="77777777"/>
    <w:p>
      <w:r>
        <w:rPr>
          <w:i/>
          <w:u w:val="single"/>
        </w:rPr>
        <w:t>Maximum Tree Size Class</w:t>
      </w:r>
      <w:br/>
      <w:r>
        <w:t>Medium 9-21" DBH</w:t>
      </w:r>
    </w:p>
    <w:p w:rsidR="00EB37E6" w:rsidP="00EB37E6" w:rsidRDefault="00EB37E6" w14:paraId="282BF9DE" w14:textId="77777777">
      <w:pPr>
        <w:pStyle w:val="InfoPara"/>
        <w:pBdr>
          <w:top w:val="single" w:color="auto" w:sz="4" w:space="1"/>
        </w:pBdr>
      </w:pPr>
      <w:r xmlns:w="http://schemas.openxmlformats.org/wordprocessingml/2006/main">
        <w:t>Class D</w:t>
      </w:r>
      <w:r xmlns:w="http://schemas.openxmlformats.org/wordprocessingml/2006/main">
        <w:tab/>
        <w:t>32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EB37E6" w:rsidP="00EB37E6" w:rsidRDefault="00EB37E6" w14:paraId="350F9D46" w14:textId="77777777"/>
    <w:p w:rsidR="00EB37E6" w:rsidP="00EB37E6" w:rsidRDefault="00EB37E6" w14:paraId="3311593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100"/>
        <w:gridCol w:w="2364"/>
        <w:gridCol w:w="1956"/>
      </w:tblGrid>
      <w:tr w:rsidRPr="00EB37E6" w:rsidR="00EB37E6" w:rsidTr="00EB37E6" w14:paraId="4583EF6B" w14:textId="77777777">
        <w:tc>
          <w:tcPr>
            <w:tcW w:w="1152" w:type="dxa"/>
            <w:tcBorders>
              <w:top w:val="single" w:color="auto" w:sz="2" w:space="0"/>
              <w:bottom w:val="single" w:color="000000" w:sz="12" w:space="0"/>
            </w:tcBorders>
            <w:shd w:val="clear" w:color="auto" w:fill="auto"/>
          </w:tcPr>
          <w:p w:rsidRPr="00EB37E6" w:rsidR="00EB37E6" w:rsidP="002C7AD9" w:rsidRDefault="00EB37E6" w14:paraId="3B98D4E5" w14:textId="77777777">
            <w:pPr>
              <w:rPr>
                <w:b/>
                <w:bCs/>
              </w:rPr>
            </w:pPr>
            <w:r w:rsidRPr="00EB37E6">
              <w:rPr>
                <w:b/>
                <w:bCs/>
              </w:rPr>
              <w:t>Symbol</w:t>
            </w:r>
          </w:p>
        </w:tc>
        <w:tc>
          <w:tcPr>
            <w:tcW w:w="2100" w:type="dxa"/>
            <w:tcBorders>
              <w:top w:val="single" w:color="auto" w:sz="2" w:space="0"/>
              <w:bottom w:val="single" w:color="000000" w:sz="12" w:space="0"/>
            </w:tcBorders>
            <w:shd w:val="clear" w:color="auto" w:fill="auto"/>
          </w:tcPr>
          <w:p w:rsidRPr="00EB37E6" w:rsidR="00EB37E6" w:rsidP="002C7AD9" w:rsidRDefault="00EB37E6" w14:paraId="712C3253" w14:textId="77777777">
            <w:pPr>
              <w:rPr>
                <w:b/>
                <w:bCs/>
              </w:rPr>
            </w:pPr>
            <w:r w:rsidRPr="00EB37E6">
              <w:rPr>
                <w:b/>
                <w:bCs/>
              </w:rPr>
              <w:t>Scientific Name</w:t>
            </w:r>
          </w:p>
        </w:tc>
        <w:tc>
          <w:tcPr>
            <w:tcW w:w="2364" w:type="dxa"/>
            <w:tcBorders>
              <w:top w:val="single" w:color="auto" w:sz="2" w:space="0"/>
              <w:bottom w:val="single" w:color="000000" w:sz="12" w:space="0"/>
            </w:tcBorders>
            <w:shd w:val="clear" w:color="auto" w:fill="auto"/>
          </w:tcPr>
          <w:p w:rsidRPr="00EB37E6" w:rsidR="00EB37E6" w:rsidP="002C7AD9" w:rsidRDefault="00EB37E6" w14:paraId="479391E3" w14:textId="77777777">
            <w:pPr>
              <w:rPr>
                <w:b/>
                <w:bCs/>
              </w:rPr>
            </w:pPr>
            <w:r w:rsidRPr="00EB37E6">
              <w:rPr>
                <w:b/>
                <w:bCs/>
              </w:rPr>
              <w:t>Common Name</w:t>
            </w:r>
          </w:p>
        </w:tc>
        <w:tc>
          <w:tcPr>
            <w:tcW w:w="1956" w:type="dxa"/>
            <w:tcBorders>
              <w:top w:val="single" w:color="auto" w:sz="2" w:space="0"/>
              <w:bottom w:val="single" w:color="000000" w:sz="12" w:space="0"/>
            </w:tcBorders>
            <w:shd w:val="clear" w:color="auto" w:fill="auto"/>
          </w:tcPr>
          <w:p w:rsidRPr="00EB37E6" w:rsidR="00EB37E6" w:rsidP="002C7AD9" w:rsidRDefault="00EB37E6" w14:paraId="03509580" w14:textId="77777777">
            <w:pPr>
              <w:rPr>
                <w:b/>
                <w:bCs/>
              </w:rPr>
            </w:pPr>
            <w:r w:rsidRPr="00EB37E6">
              <w:rPr>
                <w:b/>
                <w:bCs/>
              </w:rPr>
              <w:t>Canopy Position</w:t>
            </w:r>
          </w:p>
        </w:tc>
      </w:tr>
      <w:tr w:rsidRPr="00EB37E6" w:rsidR="00EB37E6" w:rsidTr="00EB37E6" w14:paraId="3D36B002" w14:textId="77777777">
        <w:tc>
          <w:tcPr>
            <w:tcW w:w="1152" w:type="dxa"/>
            <w:tcBorders>
              <w:top w:val="single" w:color="000000" w:sz="12" w:space="0"/>
            </w:tcBorders>
            <w:shd w:val="clear" w:color="auto" w:fill="auto"/>
          </w:tcPr>
          <w:p w:rsidRPr="00EB37E6" w:rsidR="00EB37E6" w:rsidP="002C7AD9" w:rsidRDefault="00EB37E6" w14:paraId="7184C43F" w14:textId="77777777">
            <w:pPr>
              <w:rPr>
                <w:bCs/>
              </w:rPr>
            </w:pPr>
            <w:r w:rsidRPr="00EB37E6">
              <w:rPr>
                <w:bCs/>
              </w:rPr>
              <w:t>POFR2</w:t>
            </w:r>
          </w:p>
        </w:tc>
        <w:tc>
          <w:tcPr>
            <w:tcW w:w="2100" w:type="dxa"/>
            <w:tcBorders>
              <w:top w:val="single" w:color="000000" w:sz="12" w:space="0"/>
            </w:tcBorders>
            <w:shd w:val="clear" w:color="auto" w:fill="auto"/>
          </w:tcPr>
          <w:p w:rsidRPr="00EB37E6" w:rsidR="00EB37E6" w:rsidP="002C7AD9" w:rsidRDefault="00EB37E6" w14:paraId="0D6996B5" w14:textId="77777777">
            <w:r w:rsidRPr="00EB37E6">
              <w:t>Populus fremontii</w:t>
            </w:r>
          </w:p>
        </w:tc>
        <w:tc>
          <w:tcPr>
            <w:tcW w:w="2364" w:type="dxa"/>
            <w:tcBorders>
              <w:top w:val="single" w:color="000000" w:sz="12" w:space="0"/>
            </w:tcBorders>
            <w:shd w:val="clear" w:color="auto" w:fill="auto"/>
          </w:tcPr>
          <w:p w:rsidRPr="00EB37E6" w:rsidR="00EB37E6" w:rsidP="002C7AD9" w:rsidRDefault="00EB37E6" w14:paraId="26C74DEF" w14:textId="77777777">
            <w:r w:rsidRPr="00EB37E6">
              <w:t>Fremont cottonwood</w:t>
            </w:r>
          </w:p>
        </w:tc>
        <w:tc>
          <w:tcPr>
            <w:tcW w:w="1956" w:type="dxa"/>
            <w:tcBorders>
              <w:top w:val="single" w:color="000000" w:sz="12" w:space="0"/>
            </w:tcBorders>
            <w:shd w:val="clear" w:color="auto" w:fill="auto"/>
          </w:tcPr>
          <w:p w:rsidRPr="00EB37E6" w:rsidR="00EB37E6" w:rsidP="002C7AD9" w:rsidRDefault="00EB37E6" w14:paraId="47059BCC" w14:textId="77777777">
            <w:r w:rsidRPr="00EB37E6">
              <w:t>Upper</w:t>
            </w:r>
          </w:p>
        </w:tc>
      </w:tr>
      <w:tr w:rsidRPr="00EB37E6" w:rsidR="00EB37E6" w:rsidTr="00EB37E6" w14:paraId="226FBD86" w14:textId="77777777">
        <w:tc>
          <w:tcPr>
            <w:tcW w:w="1152" w:type="dxa"/>
            <w:shd w:val="clear" w:color="auto" w:fill="auto"/>
          </w:tcPr>
          <w:p w:rsidRPr="00EB37E6" w:rsidR="00EB37E6" w:rsidP="002C7AD9" w:rsidRDefault="00EB37E6" w14:paraId="760B20D4" w14:textId="77777777">
            <w:pPr>
              <w:rPr>
                <w:bCs/>
              </w:rPr>
            </w:pPr>
            <w:r w:rsidRPr="00EB37E6">
              <w:rPr>
                <w:bCs/>
              </w:rPr>
              <w:t>SAGO</w:t>
            </w:r>
          </w:p>
        </w:tc>
        <w:tc>
          <w:tcPr>
            <w:tcW w:w="2100" w:type="dxa"/>
            <w:shd w:val="clear" w:color="auto" w:fill="auto"/>
          </w:tcPr>
          <w:p w:rsidRPr="00EB37E6" w:rsidR="00EB37E6" w:rsidP="002C7AD9" w:rsidRDefault="00EB37E6" w14:paraId="23F758A2" w14:textId="77777777">
            <w:r w:rsidRPr="00EB37E6">
              <w:t>Salix gooddingii</w:t>
            </w:r>
          </w:p>
        </w:tc>
        <w:tc>
          <w:tcPr>
            <w:tcW w:w="2364" w:type="dxa"/>
            <w:shd w:val="clear" w:color="auto" w:fill="auto"/>
          </w:tcPr>
          <w:p w:rsidRPr="00EB37E6" w:rsidR="00EB37E6" w:rsidP="002C7AD9" w:rsidRDefault="00EB37E6" w14:paraId="630FFCD1" w14:textId="182C5D0A">
            <w:r w:rsidRPr="00EB37E6">
              <w:t>Goodding</w:t>
            </w:r>
            <w:r w:rsidR="00031E3B">
              <w:t>’</w:t>
            </w:r>
            <w:r w:rsidRPr="00EB37E6">
              <w:t>s willow</w:t>
            </w:r>
          </w:p>
        </w:tc>
        <w:tc>
          <w:tcPr>
            <w:tcW w:w="1956" w:type="dxa"/>
            <w:shd w:val="clear" w:color="auto" w:fill="auto"/>
          </w:tcPr>
          <w:p w:rsidRPr="00EB37E6" w:rsidR="00EB37E6" w:rsidP="002C7AD9" w:rsidRDefault="00EB37E6" w14:paraId="7762C014" w14:textId="77777777">
            <w:r w:rsidRPr="00EB37E6">
              <w:t>Upper</w:t>
            </w:r>
          </w:p>
        </w:tc>
      </w:tr>
      <w:tr w:rsidRPr="00EB37E6" w:rsidR="00EB37E6" w:rsidTr="00EB37E6" w14:paraId="173A62E7" w14:textId="77777777">
        <w:tc>
          <w:tcPr>
            <w:tcW w:w="1152" w:type="dxa"/>
            <w:shd w:val="clear" w:color="auto" w:fill="auto"/>
          </w:tcPr>
          <w:p w:rsidRPr="00EB37E6" w:rsidR="00EB37E6" w:rsidP="002C7AD9" w:rsidRDefault="00EB37E6" w14:paraId="33C673B4" w14:textId="77777777">
            <w:pPr>
              <w:rPr>
                <w:bCs/>
              </w:rPr>
            </w:pPr>
            <w:r w:rsidRPr="00EB37E6">
              <w:rPr>
                <w:bCs/>
              </w:rPr>
              <w:t>PROSO</w:t>
            </w:r>
          </w:p>
        </w:tc>
        <w:tc>
          <w:tcPr>
            <w:tcW w:w="2100" w:type="dxa"/>
            <w:shd w:val="clear" w:color="auto" w:fill="auto"/>
          </w:tcPr>
          <w:p w:rsidRPr="00EB37E6" w:rsidR="00EB37E6" w:rsidP="002C7AD9" w:rsidRDefault="00EB37E6" w14:paraId="5F5198CE" w14:textId="77777777">
            <w:r w:rsidRPr="00EB37E6">
              <w:t>Prosopis</w:t>
            </w:r>
          </w:p>
        </w:tc>
        <w:tc>
          <w:tcPr>
            <w:tcW w:w="2364" w:type="dxa"/>
            <w:shd w:val="clear" w:color="auto" w:fill="auto"/>
          </w:tcPr>
          <w:p w:rsidRPr="00EB37E6" w:rsidR="00EB37E6" w:rsidP="002C7AD9" w:rsidRDefault="00EB37E6" w14:paraId="585FFD90" w14:textId="77777777">
            <w:r w:rsidRPr="00EB37E6">
              <w:t>Mesquite</w:t>
            </w:r>
          </w:p>
        </w:tc>
        <w:tc>
          <w:tcPr>
            <w:tcW w:w="1956" w:type="dxa"/>
            <w:shd w:val="clear" w:color="auto" w:fill="auto"/>
          </w:tcPr>
          <w:p w:rsidRPr="00EB37E6" w:rsidR="00EB37E6" w:rsidP="002C7AD9" w:rsidRDefault="00EB37E6" w14:paraId="758F5846" w14:textId="77777777">
            <w:r w:rsidRPr="00EB37E6">
              <w:t>Middle</w:t>
            </w:r>
          </w:p>
        </w:tc>
      </w:tr>
    </w:tbl>
    <w:p w:rsidR="00EB37E6" w:rsidP="00EB37E6" w:rsidRDefault="00EB37E6" w14:paraId="35F0F9EE" w14:textId="77777777"/>
    <w:p w:rsidR="00EB37E6" w:rsidP="00EB37E6" w:rsidRDefault="00EB37E6" w14:paraId="78B0FA45" w14:textId="77777777">
      <w:pPr>
        <w:pStyle w:val="SClassInfoPara"/>
      </w:pPr>
      <w:r>
        <w:t>Description</w:t>
      </w:r>
    </w:p>
    <w:p w:rsidRPr="00357A6E" w:rsidR="00EB37E6" w:rsidP="00EB37E6" w:rsidRDefault="00EB37E6" w14:paraId="387E2EF7" w14:textId="5A94F9F5">
      <w:r>
        <w:t xml:space="preserve">This class </w:t>
      </w:r>
      <w:r w:rsidR="00031E3B">
        <w:t xml:space="preserve">is </w:t>
      </w:r>
      <w:r>
        <w:t>represent</w:t>
      </w:r>
      <w:r w:rsidR="00031E3B">
        <w:t>ed by</w:t>
      </w:r>
      <w:r>
        <w:t xml:space="preserve"> mature, large cottonwood and willow riparian woodlands</w:t>
      </w:r>
      <w:r w:rsidR="00031E3B">
        <w:t>,</w:t>
      </w:r>
      <w:r>
        <w:t xml:space="preserve"> with patches of graminoids in saturated soils and halophytic shrubs on drier sediment deposits or saltier surfaces. Mesquite increases in </w:t>
      </w:r>
      <w:r w:rsidRPr="009B48D6">
        <w:t>importance in the mid</w:t>
      </w:r>
      <w:r w:rsidR="00031E3B">
        <w:t>-</w:t>
      </w:r>
      <w:r w:rsidRPr="009B48D6">
        <w:t>story and lower canopy. When Native Americans used this class, the mid</w:t>
      </w:r>
      <w:r w:rsidR="00031E3B">
        <w:t>-</w:t>
      </w:r>
      <w:r w:rsidRPr="009B48D6">
        <w:t xml:space="preserve">story shrub component was tended and open, but the tree canopy was generally unaffected. </w:t>
      </w:r>
      <w:r w:rsidRPr="00357A6E">
        <w:t xml:space="preserve">Native American burning </w:t>
      </w:r>
      <w:r w:rsidRPr="009B48D6" w:rsidR="009B48D6">
        <w:t>occurred</w:t>
      </w:r>
      <w:r w:rsidRPr="00357A6E" w:rsidR="009B48D6">
        <w:t xml:space="preserve"> annually</w:t>
      </w:r>
      <w:r w:rsidRPr="00357A6E">
        <w:t xml:space="preserve"> in small patches, most likely to flush jackrabbit, rodents, and deer, and to control willow encroachment near waterways (irrigation ditches or side channels) and agricultural fields situate</w:t>
      </w:r>
      <w:r w:rsidR="00357A6E">
        <w:t xml:space="preserve">d on nearby alluvial deposits. </w:t>
      </w:r>
      <w:r w:rsidRPr="00357A6E">
        <w:t xml:space="preserve">Fuel collection was an important activity resulting in understory thinning and fuel load reduction. </w:t>
      </w:r>
    </w:p>
    <w:p w:rsidRPr="00357A6E" w:rsidR="00EB37E6" w:rsidP="00EB37E6" w:rsidRDefault="00EB37E6" w14:paraId="5BDC83FC" w14:textId="77777777"/>
    <w:p>
      <w:r>
        <w:rPr>
          <w:i/>
          <w:u w:val="single"/>
        </w:rPr>
        <w:t>Maximum Tree Size Class</w:t>
      </w:r>
      <w:br/>
      <w:r>
        <w:t>Large 21-33" DBH</w:t>
      </w:r>
    </w:p>
    <w:p w:rsidRPr="00357A6E" w:rsidR="00EB37E6" w:rsidP="00EB37E6" w:rsidRDefault="00EB37E6" w14:paraId="35C0349D" w14:textId="77777777">
      <w:pPr>
        <w:pStyle w:val="InfoPara"/>
        <w:pBdr>
          <w:top w:val="single" w:color="auto" w:sz="4" w:space="1"/>
        </w:pBdr>
      </w:pPr>
      <w:r xmlns:w="http://schemas.openxmlformats.org/wordprocessingml/2006/main">
        <w:t>Class E</w:t>
      </w:r>
      <w:r xmlns:w="http://schemas.openxmlformats.org/wordprocessingml/2006/main">
        <w:tab/>
        <w:t>22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Open</w:t>
      </w:r>
    </w:p>
    <w:p w:rsidRPr="00357A6E" w:rsidR="00EB37E6" w:rsidP="00EB37E6" w:rsidRDefault="00EB37E6" w14:paraId="67598A24" w14:textId="77777777"/>
    <w:p w:rsidRPr="00357A6E" w:rsidR="00EB37E6" w:rsidP="00EB37E6" w:rsidRDefault="00EB37E6" w14:paraId="71156EA0" w14:textId="77777777">
      <w:pPr>
        <w:pStyle w:val="SClassInfoPara"/>
      </w:pPr>
      <w:r w:rsidRPr="00357A6E">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1908"/>
        <w:gridCol w:w="1860"/>
        <w:gridCol w:w="1956"/>
      </w:tblGrid>
      <w:tr w:rsidRPr="00357A6E" w:rsidR="00EB37E6" w:rsidTr="00EB37E6" w14:paraId="107366A6" w14:textId="77777777">
        <w:tc>
          <w:tcPr>
            <w:tcW w:w="1152" w:type="dxa"/>
            <w:tcBorders>
              <w:top w:val="single" w:color="auto" w:sz="2" w:space="0"/>
              <w:bottom w:val="single" w:color="000000" w:sz="12" w:space="0"/>
            </w:tcBorders>
            <w:shd w:val="clear" w:color="auto" w:fill="auto"/>
          </w:tcPr>
          <w:p w:rsidRPr="00357A6E" w:rsidR="00EB37E6" w:rsidP="002C7AD9" w:rsidRDefault="00EB37E6" w14:paraId="5E41F160" w14:textId="77777777">
            <w:pPr>
              <w:rPr>
                <w:b/>
                <w:bCs/>
              </w:rPr>
            </w:pPr>
            <w:r w:rsidRPr="00357A6E">
              <w:rPr>
                <w:b/>
                <w:bCs/>
              </w:rPr>
              <w:t>Symbol</w:t>
            </w:r>
          </w:p>
        </w:tc>
        <w:tc>
          <w:tcPr>
            <w:tcW w:w="1908" w:type="dxa"/>
            <w:tcBorders>
              <w:top w:val="single" w:color="auto" w:sz="2" w:space="0"/>
              <w:bottom w:val="single" w:color="000000" w:sz="12" w:space="0"/>
            </w:tcBorders>
            <w:shd w:val="clear" w:color="auto" w:fill="auto"/>
          </w:tcPr>
          <w:p w:rsidRPr="00357A6E" w:rsidR="00EB37E6" w:rsidP="002C7AD9" w:rsidRDefault="00EB37E6" w14:paraId="22D5D674" w14:textId="77777777">
            <w:pPr>
              <w:rPr>
                <w:b/>
                <w:bCs/>
              </w:rPr>
            </w:pPr>
            <w:r w:rsidRPr="00357A6E">
              <w:rPr>
                <w:b/>
                <w:bCs/>
              </w:rPr>
              <w:t>Scientific Name</w:t>
            </w:r>
          </w:p>
        </w:tc>
        <w:tc>
          <w:tcPr>
            <w:tcW w:w="1860" w:type="dxa"/>
            <w:tcBorders>
              <w:top w:val="single" w:color="auto" w:sz="2" w:space="0"/>
              <w:bottom w:val="single" w:color="000000" w:sz="12" w:space="0"/>
            </w:tcBorders>
            <w:shd w:val="clear" w:color="auto" w:fill="auto"/>
          </w:tcPr>
          <w:p w:rsidRPr="00357A6E" w:rsidR="00EB37E6" w:rsidP="002C7AD9" w:rsidRDefault="00EB37E6" w14:paraId="0090ED2C" w14:textId="77777777">
            <w:pPr>
              <w:rPr>
                <w:b/>
                <w:bCs/>
              </w:rPr>
            </w:pPr>
            <w:r w:rsidRPr="00357A6E">
              <w:rPr>
                <w:b/>
                <w:bCs/>
              </w:rPr>
              <w:t>Common Name</w:t>
            </w:r>
          </w:p>
        </w:tc>
        <w:tc>
          <w:tcPr>
            <w:tcW w:w="1956" w:type="dxa"/>
            <w:tcBorders>
              <w:top w:val="single" w:color="auto" w:sz="2" w:space="0"/>
              <w:bottom w:val="single" w:color="000000" w:sz="12" w:space="0"/>
            </w:tcBorders>
            <w:shd w:val="clear" w:color="auto" w:fill="auto"/>
          </w:tcPr>
          <w:p w:rsidRPr="00357A6E" w:rsidR="00EB37E6" w:rsidP="002C7AD9" w:rsidRDefault="00EB37E6" w14:paraId="52E759F8" w14:textId="77777777">
            <w:pPr>
              <w:rPr>
                <w:b/>
                <w:bCs/>
              </w:rPr>
            </w:pPr>
            <w:r w:rsidRPr="00357A6E">
              <w:rPr>
                <w:b/>
                <w:bCs/>
              </w:rPr>
              <w:t>Canopy Position</w:t>
            </w:r>
          </w:p>
        </w:tc>
      </w:tr>
      <w:tr w:rsidRPr="00357A6E" w:rsidR="00EB37E6" w:rsidTr="00EB37E6" w14:paraId="2621599A" w14:textId="77777777">
        <w:tc>
          <w:tcPr>
            <w:tcW w:w="1152" w:type="dxa"/>
            <w:tcBorders>
              <w:top w:val="single" w:color="000000" w:sz="12" w:space="0"/>
            </w:tcBorders>
            <w:shd w:val="clear" w:color="auto" w:fill="auto"/>
          </w:tcPr>
          <w:p w:rsidRPr="00357A6E" w:rsidR="00EB37E6" w:rsidP="002C7AD9" w:rsidRDefault="00EB37E6" w14:paraId="3635AE4B" w14:textId="77777777">
            <w:pPr>
              <w:rPr>
                <w:bCs/>
              </w:rPr>
            </w:pPr>
            <w:r w:rsidRPr="00357A6E">
              <w:rPr>
                <w:bCs/>
              </w:rPr>
              <w:t>PROSO</w:t>
            </w:r>
          </w:p>
        </w:tc>
        <w:tc>
          <w:tcPr>
            <w:tcW w:w="1908" w:type="dxa"/>
            <w:tcBorders>
              <w:top w:val="single" w:color="000000" w:sz="12" w:space="0"/>
            </w:tcBorders>
            <w:shd w:val="clear" w:color="auto" w:fill="auto"/>
          </w:tcPr>
          <w:p w:rsidRPr="00357A6E" w:rsidR="00EB37E6" w:rsidP="002C7AD9" w:rsidRDefault="00EB37E6" w14:paraId="446C51BB" w14:textId="77777777">
            <w:r w:rsidRPr="00357A6E">
              <w:t>Prosopis</w:t>
            </w:r>
          </w:p>
        </w:tc>
        <w:tc>
          <w:tcPr>
            <w:tcW w:w="1860" w:type="dxa"/>
            <w:tcBorders>
              <w:top w:val="single" w:color="000000" w:sz="12" w:space="0"/>
            </w:tcBorders>
            <w:shd w:val="clear" w:color="auto" w:fill="auto"/>
          </w:tcPr>
          <w:p w:rsidRPr="00357A6E" w:rsidR="00EB37E6" w:rsidP="002C7AD9" w:rsidRDefault="00EB37E6" w14:paraId="0A884EA6" w14:textId="77777777">
            <w:r w:rsidRPr="00357A6E">
              <w:t>Mesquite</w:t>
            </w:r>
          </w:p>
        </w:tc>
        <w:tc>
          <w:tcPr>
            <w:tcW w:w="1956" w:type="dxa"/>
            <w:tcBorders>
              <w:top w:val="single" w:color="000000" w:sz="12" w:space="0"/>
            </w:tcBorders>
            <w:shd w:val="clear" w:color="auto" w:fill="auto"/>
          </w:tcPr>
          <w:p w:rsidRPr="00357A6E" w:rsidR="00EB37E6" w:rsidP="002C7AD9" w:rsidRDefault="00EB37E6" w14:paraId="2A3DF65F" w14:textId="77777777">
            <w:r w:rsidRPr="00357A6E">
              <w:t>Upper</w:t>
            </w:r>
          </w:p>
        </w:tc>
      </w:tr>
    </w:tbl>
    <w:p w:rsidRPr="00357A6E" w:rsidR="00EB37E6" w:rsidP="00EB37E6" w:rsidRDefault="00EB37E6" w14:paraId="68774089" w14:textId="77777777"/>
    <w:p w:rsidRPr="00357A6E" w:rsidR="00EB37E6" w:rsidP="00EB37E6" w:rsidRDefault="00EB37E6" w14:paraId="41F3AE92" w14:textId="77777777">
      <w:pPr>
        <w:pStyle w:val="SClassInfoPara"/>
      </w:pPr>
      <w:r w:rsidRPr="00357A6E">
        <w:t>Description</w:t>
      </w:r>
    </w:p>
    <w:p w:rsidRPr="00357A6E" w:rsidR="00EB37E6" w:rsidP="00EB37E6" w:rsidRDefault="00EB37E6" w14:paraId="3C7CF8F9" w14:textId="20460013">
      <w:r w:rsidRPr="00357A6E">
        <w:t>Mesquite dominates the riparian floodplain.</w:t>
      </w:r>
      <w:r w:rsidR="000B038A">
        <w:t xml:space="preserve"> </w:t>
      </w:r>
      <w:r w:rsidRPr="00D02644">
        <w:rPr>
          <w:i/>
        </w:rPr>
        <w:t xml:space="preserve">Salix goodingii </w:t>
      </w:r>
      <w:r w:rsidRPr="00357A6E">
        <w:t xml:space="preserve">and </w:t>
      </w:r>
      <w:r w:rsidRPr="00D02644">
        <w:rPr>
          <w:i/>
        </w:rPr>
        <w:t>Populus fremontii</w:t>
      </w:r>
      <w:r w:rsidRPr="00357A6E">
        <w:t xml:space="preserve"> are a minor component in this class. </w:t>
      </w:r>
    </w:p>
    <w:p w:rsidRPr="00357A6E" w:rsidR="00EB37E6" w:rsidP="00EB37E6" w:rsidRDefault="00EB37E6" w14:paraId="21682B72" w14:textId="77777777"/>
    <w:p w:rsidRPr="00357A6E" w:rsidR="00EB37E6" w:rsidP="00EB37E6" w:rsidRDefault="00EB37E6" w14:paraId="345776BA" w14:textId="0E7834A2">
      <w:r w:rsidRPr="00357A6E">
        <w:t xml:space="preserve">Native American fuel collection is an important activity in </w:t>
      </w:r>
      <w:r w:rsidR="00031E3B">
        <w:t>C</w:t>
      </w:r>
      <w:r w:rsidRPr="00357A6E">
        <w:t>lass E</w:t>
      </w:r>
      <w:r w:rsidRPr="00357A6E" w:rsidR="002278DD">
        <w:t xml:space="preserve">. </w:t>
      </w:r>
      <w:r w:rsidRPr="00357A6E">
        <w:t xml:space="preserve">When mesquite </w:t>
      </w:r>
      <w:r w:rsidR="00031E3B">
        <w:t>b</w:t>
      </w:r>
      <w:r w:rsidRPr="00357A6E">
        <w:t>osque were tended by Native Americans, stand mid</w:t>
      </w:r>
      <w:r w:rsidR="00031E3B">
        <w:t>-</w:t>
      </w:r>
      <w:r w:rsidRPr="00357A6E">
        <w:t>stories were open like orchards and less prone to stand</w:t>
      </w:r>
      <w:r w:rsidR="00031E3B">
        <w:t>-</w:t>
      </w:r>
      <w:r w:rsidRPr="00357A6E">
        <w:t xml:space="preserve">replacing fire, although the tree canopy would be similar to untended </w:t>
      </w:r>
      <w:r w:rsidR="00031E3B">
        <w:t>b</w:t>
      </w:r>
      <w:r w:rsidRPr="00357A6E">
        <w:t>osques.</w:t>
      </w:r>
    </w:p>
    <w:p w:rsidRPr="00357A6E" w:rsidR="00EB37E6" w:rsidP="00EB37E6" w:rsidRDefault="00EB37E6" w14:paraId="1A728DE5"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4</w:t>
            </w:r>
          </w:p>
        </w:tc>
      </w:tr>
      <w:tr>
        <w:tc>
          <w:p>
            <w:pPr>
              <w:jc w:val="center"/>
            </w:pPr>
            <w:r>
              <w:rPr>
                <w:sz w:val="20"/>
              </w:rPr>
              <w:t>Mid2:CLS</w:t>
            </w:r>
          </w:p>
        </w:tc>
        <w:tc>
          <w:p>
            <w:pPr>
              <w:jc w:val="center"/>
            </w:pPr>
            <w:r>
              <w:rPr>
                <w:sz w:val="20"/>
              </w:rPr>
              <w:t>1</w:t>
            </w:r>
          </w:p>
        </w:tc>
        <w:tc>
          <w:p>
            <w:pPr>
              <w:jc w:val="center"/>
            </w:pPr>
            <w:r>
              <w:rPr>
                <w:sz w:val="20"/>
              </w:rPr>
              <w:t>Late2:OPN</w:t>
            </w:r>
          </w:p>
        </w:tc>
        <w:tc>
          <w:p>
            <w:pPr>
              <w:jc w:val="center"/>
            </w:pPr>
            <w:r>
              <w:rPr>
                <w:sz w:val="20"/>
              </w:rPr>
              <w:t>89</w:t>
            </w:r>
          </w:p>
        </w:tc>
      </w:tr>
      <w:tr>
        <w:tc>
          <w:p>
            <w:pPr>
              <w:jc w:val="center"/>
            </w:pPr>
            <w:r>
              <w:rPr>
                <w:sz w:val="20"/>
              </w:rPr>
              <w:t>Mid1:CLS</w:t>
            </w:r>
          </w:p>
        </w:tc>
        <w:tc>
          <w:p>
            <w:pPr>
              <w:jc w:val="center"/>
            </w:pPr>
            <w:r>
              <w:rPr>
                <w:sz w:val="20"/>
              </w:rPr>
              <w:t>5</w:t>
            </w:r>
          </w:p>
        </w:tc>
        <w:tc>
          <w:p>
            <w:pPr>
              <w:jc w:val="center"/>
            </w:pPr>
            <w:r>
              <w:rPr>
                <w:sz w:val="20"/>
              </w:rPr>
              <w:t>Late1:CLS</w:t>
            </w:r>
          </w:p>
        </w:tc>
        <w:tc>
          <w:p>
            <w:pPr>
              <w:jc w:val="center"/>
            </w:pPr>
            <w:r>
              <w:rPr>
                <w:sz w:val="20"/>
              </w:rPr>
              <w:t>19</w:t>
            </w:r>
          </w:p>
        </w:tc>
      </w:tr>
      <w:tr>
        <w:tc>
          <w:p>
            <w:pPr>
              <w:jc w:val="center"/>
            </w:pPr>
            <w:r>
              <w:rPr>
                <w:sz w:val="20"/>
              </w:rPr>
              <w:t>Late1:CLS</w:t>
            </w:r>
          </w:p>
        </w:tc>
        <w:tc>
          <w:p>
            <w:pPr>
              <w:jc w:val="center"/>
            </w:pPr>
            <w:r>
              <w:rPr>
                <w:sz w:val="20"/>
              </w:rPr>
              <w:t>20</w:t>
            </w:r>
          </w:p>
        </w:tc>
        <w:tc>
          <w:p>
            <w:pPr>
              <w:jc w:val="center"/>
            </w:pPr>
            <w:r>
              <w:rPr>
                <w:sz w:val="20"/>
              </w:rPr>
              <w:t>Late2:OPN</w:t>
            </w:r>
          </w:p>
        </w:tc>
        <w:tc>
          <w:p>
            <w:pPr>
              <w:jc w:val="center"/>
            </w:pPr>
            <w:r>
              <w:rPr>
                <w:sz w:val="20"/>
              </w:rPr>
              <w:t>89</w:t>
            </w:r>
          </w:p>
        </w:tc>
      </w:tr>
      <w:tr>
        <w:tc>
          <w:p>
            <w:pPr>
              <w:jc w:val="center"/>
            </w:pPr>
            <w:r>
              <w:rPr>
                <w:sz w:val="20"/>
              </w:rPr>
              <w:t>Late2:OPN</w:t>
            </w:r>
          </w:p>
        </w:tc>
        <w:tc>
          <w:p>
            <w:pPr>
              <w:jc w:val="center"/>
            </w:pPr>
            <w:r>
              <w:rPr>
                <w:sz w:val="20"/>
              </w:rPr>
              <w:t>90</w:t>
            </w:r>
          </w:p>
        </w:tc>
        <w:tc>
          <w:p>
            <w:pPr>
              <w:jc w:val="center"/>
            </w:pPr>
            <w:r>
              <w:rPr>
                <w:sz w:val="20"/>
              </w:rPr>
              <w:t>Late2:OPN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0.13</w:t>
            </w:r>
          </w:p>
        </w:tc>
        <w:tc>
          <w:p>
            <w:pPr>
              <w:jc w:val="center"/>
            </w:pPr>
            <w:r>
              <w:rPr>
                <w:sz w:val="20"/>
              </w:rPr>
              <w:t>8</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Mid2:CLS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Mid2:CLS</w:t>
            </w:r>
          </w:p>
        </w:tc>
        <w:tc>
          <w:p>
            <w:pPr>
              <w:jc w:val="center"/>
            </w:pPr>
            <w:r>
              <w:rPr>
                <w:sz w:val="20"/>
              </w:rPr>
              <w:t>0.0013</w:t>
            </w:r>
          </w:p>
        </w:tc>
        <w:tc>
          <w:p>
            <w:pPr>
              <w:jc w:val="center"/>
            </w:pPr>
            <w:r>
              <w:rPr>
                <w:sz w:val="20"/>
              </w:rPr>
              <w:t>769</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Late1:CLS</w:t>
            </w:r>
          </w:p>
        </w:tc>
        <w:tc>
          <w:p>
            <w:pPr>
              <w:jc w:val="center"/>
            </w:pPr>
            <w:r>
              <w:rPr>
                <w:sz w:val="20"/>
              </w:rPr>
              <w:t>Late1:CLS</w:t>
            </w:r>
          </w:p>
        </w:tc>
        <w:tc>
          <w:p>
            <w:pPr>
              <w:jc w:val="center"/>
            </w:pPr>
            <w:r>
              <w:rPr>
                <w:sz w:val="20"/>
              </w:rPr>
              <w:t>0.0333</w:t>
            </w:r>
          </w:p>
        </w:tc>
        <w:tc>
          <w:p>
            <w:pPr>
              <w:jc w:val="center"/>
            </w:pPr>
            <w:r>
              <w:rPr>
                <w:sz w:val="20"/>
              </w:rPr>
              <w:t>30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Late2:OPN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Late2:OPN</w:t>
            </w:r>
          </w:p>
        </w:tc>
        <w:tc>
          <w:p>
            <w:pPr>
              <w:jc w:val="center"/>
            </w:pPr>
            <w:r>
              <w:rPr>
                <w:sz w:val="20"/>
              </w:rPr>
              <w:t>Mid2:CLS</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Late2:OPN</w:t>
            </w:r>
          </w:p>
        </w:tc>
        <w:tc>
          <w:p>
            <w:pPr>
              <w:jc w:val="center"/>
            </w:pPr>
            <w:r>
              <w:rPr>
                <w:sz w:val="20"/>
              </w:rPr>
              <w:t>Mid2:CLS</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Late2:OPN</w:t>
            </w:r>
          </w:p>
        </w:tc>
        <w:tc>
          <w:p>
            <w:pPr>
              <w:jc w:val="center"/>
            </w:pPr>
            <w:r>
              <w:rPr>
                <w:sz w:val="20"/>
              </w:rPr>
              <w:t>Late2:OPN</w:t>
            </w:r>
          </w:p>
        </w:tc>
        <w:tc>
          <w:p>
            <w:pPr>
              <w:jc w:val="center"/>
            </w:pPr>
            <w:r>
              <w:rPr>
                <w:sz w:val="20"/>
              </w:rPr>
              <w:t>0.0333</w:t>
            </w:r>
          </w:p>
        </w:tc>
        <w:tc>
          <w:p>
            <w:pPr>
              <w:jc w:val="center"/>
            </w:pPr>
            <w:r>
              <w:rPr>
                <w:sz w:val="20"/>
              </w:rPr>
              <w:t>30</w:t>
            </w:r>
          </w:p>
        </w:tc>
        <w:tc>
          <w:p>
            <w:pPr>
              <w:jc w:val="center"/>
            </w:pPr>
            <w:r>
              <w:rPr>
                <w:sz w:val="20"/>
              </w:rPr>
              <w:t>No</w:t>
            </w:r>
          </w:p>
        </w:tc>
        <w:tc>
          <w:p>
            <w:pPr>
              <w:jc w:val="center"/>
            </w:pPr>
            <w:r>
              <w:rPr>
                <w:sz w:val="20"/>
              </w:rPr>
              <w:t>0</w:t>
            </w:r>
          </w:p>
        </w:tc>
      </w:tr>
    </w:tbl>
    <w:p>
      <w:r>
        <w:t/>
      </w:r>
    </w:p>
    <w:p>
      <w:pPr>
        <w:pStyle w:val="InfoPara"/>
      </w:pPr>
      <w:r>
        <w:t>Optional Disturbances</w:t>
      </w:r>
    </w:p>
    <w:p>
      <w:r>
        <w:t>Optional 1: Native farming</w:t>
      </w:r>
    </w:p>
    <w:p>
      <w:r>
        <w:t>Optional 2: Native fuel wood collection</w:t>
      </w:r>
    </w:p>
    <w:p>
      <w:r>
        <w:t/>
      </w:r>
    </w:p>
    <w:p>
      <w:pPr xmlns:w="http://schemas.openxmlformats.org/wordprocessingml/2006/main">
        <w:pStyle w:val="ReportSection"/>
      </w:pPr>
      <w:r xmlns:w="http://schemas.openxmlformats.org/wordprocessingml/2006/main">
        <w:t>References</w:t>
      </w:r>
    </w:p>
    <w:p>
      <w:r>
        <w:t/>
      </w:r>
    </w:p>
    <w:p w:rsidRPr="00357A6E" w:rsidR="00EB37E6" w:rsidP="00EB37E6" w:rsidRDefault="00EB37E6" w14:paraId="02FE6B34" w14:textId="77777777">
      <w:r w:rsidRPr="00357A6E">
        <w:t>Brooks, M.L. and R.A. Minnich. In press. Fire in the Southeastern Desert Bioregion. Chapter 16. In: Sugihara, N.G., J.W. van Wagtendonk, J. Fites-Kaufman, K.E. Shaffer and A.E. Thode, eds. Fire in California ecosystems. Berkeley, CA: University of California Press. In press.</w:t>
      </w:r>
    </w:p>
    <w:p w:rsidRPr="00357A6E" w:rsidR="00EB37E6" w:rsidP="00EB37E6" w:rsidRDefault="00EB37E6" w14:paraId="75636EE6" w14:textId="77777777"/>
    <w:p w:rsidRPr="00357A6E" w:rsidR="00EB37E6" w:rsidP="00EB37E6" w:rsidRDefault="00EB37E6" w14:paraId="02A25290" w14:textId="77777777">
      <w:r w:rsidRPr="00357A6E">
        <w:t>Busch, D.E. and S.D. Smith. 1995. Mechanisms associated with decline of woody species in riparian ecosystems of the southwestern U.S. Ecological Monographs 6: 347-370.</w:t>
      </w:r>
    </w:p>
    <w:p w:rsidRPr="00357A6E" w:rsidR="00EB37E6" w:rsidP="00EB37E6" w:rsidRDefault="00EB37E6" w14:paraId="2846232C" w14:textId="77777777"/>
    <w:p w:rsidRPr="00357A6E" w:rsidR="00EB37E6" w:rsidP="00EB37E6" w:rsidRDefault="00EB37E6" w14:paraId="25C0260E" w14:textId="77777777">
      <w:r w:rsidRPr="00357A6E">
        <w:t xml:space="preserve">Davis, G.A. 1977. Management Alternatives for Riparian Habitat in the Southwest; Importance, Preservation and Management of Riparian Habitat: A Symposium July 9, 1977, Tucson, Arizona. USDA Forest Service General Technical Report RM-43. 59-67 + 19 ref. </w:t>
      </w:r>
    </w:p>
    <w:p w:rsidRPr="00357A6E" w:rsidR="00EB37E6" w:rsidP="00EB37E6" w:rsidRDefault="00EB37E6" w14:paraId="5780B41C" w14:textId="77777777"/>
    <w:p w:rsidR="00EB37E6" w:rsidP="00EB37E6" w:rsidRDefault="00EB37E6" w14:paraId="7F8A8BE1" w14:textId="3487DE2E">
      <w:r w:rsidRPr="00357A6E">
        <w:t>Ellis, L.M., 1995. Bird use of Salt cedar and Cottonwood vegetation in the Middle Rio Grande Valley of New Mexico, USA.</w:t>
      </w:r>
      <w:r w:rsidR="000B038A">
        <w:t xml:space="preserve"> </w:t>
      </w:r>
      <w:r w:rsidRPr="00357A6E">
        <w:t>Albuquerque, NM: Journal of Arid Environments, Department of Biology, University of New Mexico. 339-349.</w:t>
      </w:r>
    </w:p>
    <w:p w:rsidR="00EB37E6" w:rsidP="00EB37E6" w:rsidRDefault="00EB37E6" w14:paraId="012544A8" w14:textId="77777777"/>
    <w:p w:rsidR="00EB37E6" w:rsidP="00EB37E6" w:rsidRDefault="00EB37E6" w14:paraId="0DC795B6" w14:textId="5B634E72">
      <w:r>
        <w:t>Ellis L.M. 2001. Short-term response of woody plants to fire in a Rio Grande riparian forest, Central New Mexico, USA. Biological Conservation 97: 159-170.</w:t>
      </w:r>
      <w:r w:rsidR="000B038A">
        <w:t xml:space="preserve"> </w:t>
      </w:r>
    </w:p>
    <w:p w:rsidR="00EB37E6" w:rsidP="00EB37E6" w:rsidRDefault="00EB37E6" w14:paraId="3CC70ED5" w14:textId="77777777"/>
    <w:p w:rsidR="00EB37E6" w:rsidP="00EB37E6" w:rsidRDefault="00EB37E6" w14:paraId="3B90CAB2" w14:textId="77777777">
      <w:r>
        <w:t>Ellis, L.M., C.S. Crawford and M.C. Molles, Jr., 1996. The middle Rio Grande bosque:</w:t>
      </w:r>
    </w:p>
    <w:p w:rsidR="00EB37E6" w:rsidP="00EB37E6" w:rsidRDefault="00EB37E6" w14:paraId="3CBCF192" w14:textId="77777777">
      <w:r>
        <w:t>an endangered ecosystem. New Mexico Journal of Science 36.</w:t>
      </w:r>
    </w:p>
    <w:p w:rsidR="00EB37E6" w:rsidP="00EB37E6" w:rsidRDefault="00EB37E6" w14:paraId="378C3EE3" w14:textId="77777777"/>
    <w:p w:rsidR="00EB37E6" w:rsidP="00EB37E6" w:rsidRDefault="00EB37E6" w14:paraId="1A5563EF" w14:textId="77777777">
      <w:r>
        <w:t>Ellis, L.M., C.S. Crawford and M.C. Molles, Jr., 1997. Rodent communities in native and exotic riparian vegetation in the Middle Rio Grande Valley of central New Mexico. The Southwestern Naturalist 42: 13-19.</w:t>
      </w:r>
    </w:p>
    <w:p w:rsidR="00EB37E6" w:rsidP="00EB37E6" w:rsidRDefault="00EB37E6" w14:paraId="58E776A7" w14:textId="77777777"/>
    <w:p w:rsidR="00EB37E6" w:rsidP="00EB37E6" w:rsidRDefault="00EB37E6" w14:paraId="42BFD2AA" w14:textId="77777777">
      <w:r>
        <w:t>Ellis, L.M., C.S. Crawford and M.C. Molles, Jr., 1998. Comparison of litter dynamics in native and exotic riparian vegetation along the middle Rio Grande of central New Mexico, USA. Journal of Arid Environments 38: 283-296.</w:t>
      </w:r>
    </w:p>
    <w:p w:rsidR="00EB37E6" w:rsidP="00EB37E6" w:rsidRDefault="00EB37E6" w14:paraId="5401901C" w14:textId="77777777"/>
    <w:p w:rsidR="00EB37E6" w:rsidP="00EB37E6" w:rsidRDefault="00EB37E6" w14:paraId="5B025F88" w14:textId="77777777">
      <w:r>
        <w:t>Ellis, L.M., C.S. Crawford and M.C. Molles, Jr., 2002. The Role of the Flood Pulse in</w:t>
      </w:r>
    </w:p>
    <w:p w:rsidR="00EB37E6" w:rsidP="00EB37E6" w:rsidRDefault="00EB37E6" w14:paraId="0517CAB0" w14:textId="0BC54D0D">
      <w:r>
        <w:t>Ecosystem-Level Processes in Southwestern Riparian Forests: A Case Study from the Middle Rio Grande. In:</w:t>
      </w:r>
      <w:r w:rsidR="000B038A">
        <w:t xml:space="preserve"> </w:t>
      </w:r>
      <w:r>
        <w:t>Middleton, B.A., ed. Flood Pulsing in Wetlands: Restoring the Natural Hydrological Balance. NY: John Wiley and Sons. 51-107.</w:t>
      </w:r>
    </w:p>
    <w:p w:rsidR="00EB37E6" w:rsidP="00EB37E6" w:rsidRDefault="00EB37E6" w14:paraId="7CC77316" w14:textId="77777777"/>
    <w:p w:rsidR="00EB37E6" w:rsidP="00EB37E6" w:rsidRDefault="00EB37E6" w14:paraId="0A971931" w14:textId="77777777">
      <w:r>
        <w:t>Fowler, C.S, P. Esteves, G. Goad, B. Helmer and K. Watterson. 2003. Caring for the Trees: Restoring Timbisha Shoshone Land Management Practices in Death Valley National Park. Ecological Restoration 21: 302-306.</w:t>
      </w:r>
    </w:p>
    <w:p w:rsidR="00EB37E6" w:rsidP="00EB37E6" w:rsidRDefault="00EB37E6" w14:paraId="61AE2C90" w14:textId="77777777"/>
    <w:p w:rsidR="00EB37E6" w:rsidP="00EB37E6" w:rsidRDefault="00EB37E6" w14:paraId="71F08041" w14:textId="77777777">
      <w:r>
        <w:t>Molles, M.C. Jr., C.S. Crawford, L.M. Ellis, H.M. Valett and C.N. Dahm. 1998. Managed Flooding for Riparian Ecosystem Restoration. Bioscience 48: 749-756.</w:t>
      </w:r>
    </w:p>
    <w:p w:rsidR="00EB37E6" w:rsidP="00EB37E6" w:rsidRDefault="00EB37E6" w14:paraId="327525B1" w14:textId="77777777"/>
    <w:p w:rsidR="00EB37E6" w:rsidP="00EB37E6" w:rsidRDefault="00EB37E6" w14:paraId="5333B651" w14:textId="77777777">
      <w:r>
        <w:t>NatureServe. 2007. International Ecological Classification Standard: Terrestrial Ecological Classifications. NatureServe Central Databases. Arlington, VA. Data current as of 10 February 2007.</w:t>
      </w:r>
    </w:p>
    <w:p w:rsidR="00EB37E6" w:rsidP="00EB37E6" w:rsidRDefault="00EB37E6" w14:paraId="01E6120E" w14:textId="77777777"/>
    <w:p w:rsidR="00EB37E6" w:rsidP="00EB37E6" w:rsidRDefault="00EB37E6" w14:paraId="724F4148" w14:textId="77777777">
      <w:r>
        <w:t xml:space="preserve">Rea, A M. 1983.Once a river; Bird life and habitat changes on the middle Gila. AZ: University of Arizona Press. </w:t>
      </w:r>
    </w:p>
    <w:p w:rsidR="00EB37E6" w:rsidP="00EB37E6" w:rsidRDefault="00EB37E6" w14:paraId="658848B7" w14:textId="77777777"/>
    <w:p w:rsidR="00EB37E6" w:rsidP="00EB37E6" w:rsidRDefault="00EB37E6" w14:paraId="385A7211" w14:textId="77777777">
      <w:r>
        <w:lastRenderedPageBreak/>
        <w:t>Richter, H.E. 1992. Development of a conceptual model for floodplain restoration in a desert riparian system. Arid Lands 32: 13-17.</w:t>
      </w:r>
    </w:p>
    <w:p w:rsidR="00EB37E6" w:rsidP="00EB37E6" w:rsidRDefault="00EB37E6" w14:paraId="00D6CB00" w14:textId="77777777"/>
    <w:p w:rsidR="00EB37E6" w:rsidP="00EB37E6" w:rsidRDefault="00EB37E6" w14:paraId="4B3663CA" w14:textId="77777777">
      <w:r>
        <w:t>Stromberg, J. 1992. Element Stewardship Abstract for Mesquite (Proposis spp.). Arlington, VA: The Nature Conservancy.</w:t>
      </w:r>
    </w:p>
    <w:p w:rsidRPr="00A43E41" w:rsidR="004D5F12" w:rsidP="00EB37E6" w:rsidRDefault="004D5F12" w14:paraId="009F1D58" w14:textId="77777777"/>
    <w:sectPr w:rsidRPr="00A43E41" w:rsidR="004D5F12" w:rsidSect="00FE41C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5BA985" w14:textId="77777777" w:rsidR="00F332CF" w:rsidRDefault="00F332CF">
      <w:r>
        <w:separator/>
      </w:r>
    </w:p>
  </w:endnote>
  <w:endnote w:type="continuationSeparator" w:id="0">
    <w:p w14:paraId="525C52B3" w14:textId="77777777" w:rsidR="00F332CF" w:rsidRDefault="00F33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22089" w14:textId="77777777" w:rsidR="002C7AD9" w:rsidRDefault="002C7AD9" w:rsidP="00EB37E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63507" w14:textId="77777777" w:rsidR="00F332CF" w:rsidRDefault="00F332CF">
      <w:r>
        <w:separator/>
      </w:r>
    </w:p>
  </w:footnote>
  <w:footnote w:type="continuationSeparator" w:id="0">
    <w:p w14:paraId="6593E57A" w14:textId="77777777" w:rsidR="00F332CF" w:rsidRDefault="00F332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E64A0" w14:textId="77777777" w:rsidR="002C7AD9" w:rsidRDefault="002C7AD9" w:rsidP="00EB37E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9F636C"/>
    <w:multiLevelType w:val="hybridMultilevel"/>
    <w:tmpl w:val="04662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7E6"/>
    <w:rsid w:val="00006AF9"/>
    <w:rsid w:val="0002152F"/>
    <w:rsid w:val="00023101"/>
    <w:rsid w:val="00031661"/>
    <w:rsid w:val="00031E3B"/>
    <w:rsid w:val="00036067"/>
    <w:rsid w:val="00060925"/>
    <w:rsid w:val="00062E6C"/>
    <w:rsid w:val="000B038A"/>
    <w:rsid w:val="000D2569"/>
    <w:rsid w:val="001368CB"/>
    <w:rsid w:val="00140332"/>
    <w:rsid w:val="001451C1"/>
    <w:rsid w:val="00190A7C"/>
    <w:rsid w:val="00191991"/>
    <w:rsid w:val="001A0625"/>
    <w:rsid w:val="001A09C3"/>
    <w:rsid w:val="001C2B3F"/>
    <w:rsid w:val="001C6795"/>
    <w:rsid w:val="002035A1"/>
    <w:rsid w:val="002103D4"/>
    <w:rsid w:val="002278DD"/>
    <w:rsid w:val="00240CE1"/>
    <w:rsid w:val="0025768B"/>
    <w:rsid w:val="00266C1F"/>
    <w:rsid w:val="00285F40"/>
    <w:rsid w:val="002A563D"/>
    <w:rsid w:val="002B45B7"/>
    <w:rsid w:val="002C7AD9"/>
    <w:rsid w:val="00300328"/>
    <w:rsid w:val="00301476"/>
    <w:rsid w:val="00313322"/>
    <w:rsid w:val="003151B2"/>
    <w:rsid w:val="003301EC"/>
    <w:rsid w:val="00357A6E"/>
    <w:rsid w:val="00367591"/>
    <w:rsid w:val="003706C4"/>
    <w:rsid w:val="0037120A"/>
    <w:rsid w:val="003C4AA1"/>
    <w:rsid w:val="003C6CFB"/>
    <w:rsid w:val="003D4155"/>
    <w:rsid w:val="003F322E"/>
    <w:rsid w:val="00400D76"/>
    <w:rsid w:val="004016D3"/>
    <w:rsid w:val="00413292"/>
    <w:rsid w:val="00492B5B"/>
    <w:rsid w:val="004B3810"/>
    <w:rsid w:val="004B661D"/>
    <w:rsid w:val="004B779E"/>
    <w:rsid w:val="004C7B7A"/>
    <w:rsid w:val="004D5F12"/>
    <w:rsid w:val="004E427D"/>
    <w:rsid w:val="00503E44"/>
    <w:rsid w:val="00511556"/>
    <w:rsid w:val="00572597"/>
    <w:rsid w:val="00573E56"/>
    <w:rsid w:val="00587A2E"/>
    <w:rsid w:val="005A033C"/>
    <w:rsid w:val="005B1DDE"/>
    <w:rsid w:val="005C2928"/>
    <w:rsid w:val="005C475F"/>
    <w:rsid w:val="005F333A"/>
    <w:rsid w:val="0061440A"/>
    <w:rsid w:val="00621C0C"/>
    <w:rsid w:val="00626A79"/>
    <w:rsid w:val="00683368"/>
    <w:rsid w:val="00691641"/>
    <w:rsid w:val="006A51EC"/>
    <w:rsid w:val="006C0ECB"/>
    <w:rsid w:val="006D2137"/>
    <w:rsid w:val="006E59C5"/>
    <w:rsid w:val="00700C23"/>
    <w:rsid w:val="0070333C"/>
    <w:rsid w:val="00703CDD"/>
    <w:rsid w:val="00751DBE"/>
    <w:rsid w:val="00760203"/>
    <w:rsid w:val="007742B4"/>
    <w:rsid w:val="007B2B17"/>
    <w:rsid w:val="007E4B31"/>
    <w:rsid w:val="007F33B2"/>
    <w:rsid w:val="0083523E"/>
    <w:rsid w:val="0085326E"/>
    <w:rsid w:val="00857297"/>
    <w:rsid w:val="008610DF"/>
    <w:rsid w:val="00863049"/>
    <w:rsid w:val="008658E9"/>
    <w:rsid w:val="00867BEE"/>
    <w:rsid w:val="008B13E2"/>
    <w:rsid w:val="008D6868"/>
    <w:rsid w:val="008E273F"/>
    <w:rsid w:val="008F1823"/>
    <w:rsid w:val="00901410"/>
    <w:rsid w:val="00901CA2"/>
    <w:rsid w:val="009275B8"/>
    <w:rsid w:val="00945DBA"/>
    <w:rsid w:val="00956116"/>
    <w:rsid w:val="00964894"/>
    <w:rsid w:val="00967C07"/>
    <w:rsid w:val="009B1FAA"/>
    <w:rsid w:val="009B48D6"/>
    <w:rsid w:val="009C52D4"/>
    <w:rsid w:val="009C78BA"/>
    <w:rsid w:val="009D6227"/>
    <w:rsid w:val="009E0DB5"/>
    <w:rsid w:val="009F25DF"/>
    <w:rsid w:val="00A43E41"/>
    <w:rsid w:val="00A44540"/>
    <w:rsid w:val="00A44EF7"/>
    <w:rsid w:val="00A4758E"/>
    <w:rsid w:val="00A511CC"/>
    <w:rsid w:val="00A9365B"/>
    <w:rsid w:val="00B17612"/>
    <w:rsid w:val="00B55CB2"/>
    <w:rsid w:val="00B650FF"/>
    <w:rsid w:val="00B746D4"/>
    <w:rsid w:val="00B92A33"/>
    <w:rsid w:val="00BB346C"/>
    <w:rsid w:val="00BB51F9"/>
    <w:rsid w:val="00BF3879"/>
    <w:rsid w:val="00C0481C"/>
    <w:rsid w:val="00C21B4A"/>
    <w:rsid w:val="00C3230C"/>
    <w:rsid w:val="00C52E14"/>
    <w:rsid w:val="00C908F2"/>
    <w:rsid w:val="00CF5B29"/>
    <w:rsid w:val="00D02644"/>
    <w:rsid w:val="00D04D5D"/>
    <w:rsid w:val="00D111B5"/>
    <w:rsid w:val="00D12502"/>
    <w:rsid w:val="00D330D2"/>
    <w:rsid w:val="00D37B60"/>
    <w:rsid w:val="00D61AC5"/>
    <w:rsid w:val="00D81349"/>
    <w:rsid w:val="00D90718"/>
    <w:rsid w:val="00D96D94"/>
    <w:rsid w:val="00DA2790"/>
    <w:rsid w:val="00DA6645"/>
    <w:rsid w:val="00DB5E0C"/>
    <w:rsid w:val="00DE3A47"/>
    <w:rsid w:val="00DE5B29"/>
    <w:rsid w:val="00E01EC8"/>
    <w:rsid w:val="00E02CF7"/>
    <w:rsid w:val="00E23FCB"/>
    <w:rsid w:val="00E61F9B"/>
    <w:rsid w:val="00E97299"/>
    <w:rsid w:val="00EB37E6"/>
    <w:rsid w:val="00EC4A14"/>
    <w:rsid w:val="00ED3436"/>
    <w:rsid w:val="00ED564D"/>
    <w:rsid w:val="00ED69E5"/>
    <w:rsid w:val="00EF6C66"/>
    <w:rsid w:val="00F12753"/>
    <w:rsid w:val="00F27ED6"/>
    <w:rsid w:val="00F332CF"/>
    <w:rsid w:val="00F55FA9"/>
    <w:rsid w:val="00F86C13"/>
    <w:rsid w:val="00F873A7"/>
    <w:rsid w:val="00F948F2"/>
    <w:rsid w:val="00FA28B7"/>
    <w:rsid w:val="00FC5F4D"/>
    <w:rsid w:val="00FC671A"/>
    <w:rsid w:val="00FE3FF8"/>
    <w:rsid w:val="00FE41CA"/>
    <w:rsid w:val="00FE7C21"/>
    <w:rsid w:val="00FF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3D65F8"/>
  <w15:docId w15:val="{9D55AD03-7C63-4548-9AAF-33AE56DB0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4758E"/>
    <w:pPr>
      <w:ind w:left="720"/>
    </w:pPr>
    <w:rPr>
      <w:rFonts w:ascii="Calibri" w:eastAsia="Calibri" w:hAnsi="Calibri"/>
      <w:sz w:val="22"/>
      <w:szCs w:val="22"/>
    </w:rPr>
  </w:style>
  <w:style w:type="character" w:styleId="Hyperlink">
    <w:name w:val="Hyperlink"/>
    <w:rsid w:val="00A4758E"/>
    <w:rPr>
      <w:color w:val="0000FF"/>
      <w:u w:val="single"/>
    </w:rPr>
  </w:style>
  <w:style w:type="paragraph" w:styleId="BalloonText">
    <w:name w:val="Balloon Text"/>
    <w:basedOn w:val="Normal"/>
    <w:link w:val="BalloonTextChar"/>
    <w:uiPriority w:val="99"/>
    <w:semiHidden/>
    <w:unhideWhenUsed/>
    <w:rsid w:val="009B48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48D6"/>
    <w:rPr>
      <w:rFonts w:ascii="Segoe UI" w:hAnsi="Segoe UI" w:cs="Segoe UI"/>
      <w:sz w:val="18"/>
      <w:szCs w:val="18"/>
    </w:rPr>
  </w:style>
  <w:style w:type="character" w:styleId="CommentReference">
    <w:name w:val="annotation reference"/>
    <w:basedOn w:val="DefaultParagraphFont"/>
    <w:uiPriority w:val="99"/>
    <w:semiHidden/>
    <w:unhideWhenUsed/>
    <w:rsid w:val="002C7AD9"/>
    <w:rPr>
      <w:sz w:val="16"/>
      <w:szCs w:val="16"/>
    </w:rPr>
  </w:style>
  <w:style w:type="paragraph" w:styleId="CommentText">
    <w:name w:val="annotation text"/>
    <w:basedOn w:val="Normal"/>
    <w:link w:val="CommentTextChar"/>
    <w:uiPriority w:val="99"/>
    <w:semiHidden/>
    <w:unhideWhenUsed/>
    <w:rsid w:val="002C7AD9"/>
    <w:rPr>
      <w:sz w:val="20"/>
      <w:szCs w:val="20"/>
    </w:rPr>
  </w:style>
  <w:style w:type="character" w:customStyle="1" w:styleId="CommentTextChar">
    <w:name w:val="Comment Text Char"/>
    <w:basedOn w:val="DefaultParagraphFont"/>
    <w:link w:val="CommentText"/>
    <w:uiPriority w:val="99"/>
    <w:semiHidden/>
    <w:rsid w:val="002C7AD9"/>
  </w:style>
  <w:style w:type="paragraph" w:styleId="CommentSubject">
    <w:name w:val="annotation subject"/>
    <w:basedOn w:val="CommentText"/>
    <w:next w:val="CommentText"/>
    <w:link w:val="CommentSubjectChar"/>
    <w:uiPriority w:val="99"/>
    <w:semiHidden/>
    <w:unhideWhenUsed/>
    <w:rsid w:val="002C7AD9"/>
    <w:rPr>
      <w:b/>
      <w:bCs/>
    </w:rPr>
  </w:style>
  <w:style w:type="character" w:customStyle="1" w:styleId="CommentSubjectChar">
    <w:name w:val="Comment Subject Char"/>
    <w:basedOn w:val="CommentTextChar"/>
    <w:link w:val="CommentSubject"/>
    <w:uiPriority w:val="99"/>
    <w:semiHidden/>
    <w:rsid w:val="002C7AD9"/>
    <w:rPr>
      <w:b/>
      <w:bCs/>
    </w:rPr>
  </w:style>
  <w:style w:type="character" w:styleId="UnresolvedMention">
    <w:name w:val="Unresolved Mention"/>
    <w:basedOn w:val="DefaultParagraphFont"/>
    <w:uiPriority w:val="99"/>
    <w:semiHidden/>
    <w:unhideWhenUsed/>
    <w:rsid w:val="002C7AD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492438">
      <w:bodyDiv w:val="1"/>
      <w:marLeft w:val="0"/>
      <w:marRight w:val="0"/>
      <w:marTop w:val="0"/>
      <w:marBottom w:val="0"/>
      <w:divBdr>
        <w:top w:val="none" w:sz="0" w:space="0" w:color="auto"/>
        <w:left w:val="none" w:sz="0" w:space="0" w:color="auto"/>
        <w:bottom w:val="none" w:sz="0" w:space="0" w:color="auto"/>
        <w:right w:val="none" w:sz="0" w:space="0" w:color="auto"/>
      </w:divBdr>
    </w:div>
    <w:div w:id="1877161100">
      <w:bodyDiv w:val="1"/>
      <w:marLeft w:val="0"/>
      <w:marRight w:val="0"/>
      <w:marTop w:val="0"/>
      <w:marBottom w:val="0"/>
      <w:divBdr>
        <w:top w:val="none" w:sz="0" w:space="0" w:color="auto"/>
        <w:left w:val="none" w:sz="0" w:space="0" w:color="auto"/>
        <w:bottom w:val="none" w:sz="0" w:space="0" w:color="auto"/>
        <w:right w:val="none" w:sz="0" w:space="0" w:color="auto"/>
      </w:divBdr>
    </w:div>
    <w:div w:id="208425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kruger@fws.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CCE74-1BF8-4784-B682-546CAC046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1</TotalTime>
  <Pages>9</Pages>
  <Words>3145</Words>
  <Characters>17930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2014-08-19T01:12:00Z</cp:lastPrinted>
  <dcterms:created xsi:type="dcterms:W3CDTF">2017-11-14T00:38:00Z</dcterms:created>
  <dcterms:modified xsi:type="dcterms:W3CDTF">2018-06-12T21:58:00Z</dcterms:modified>
</cp:coreProperties>
</file>