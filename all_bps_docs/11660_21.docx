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1B0" w:rsidP="007A61B0" w:rsidRDefault="007A61B0" w14:paraId="7A79C873" w14:textId="6C0B9A89">
      <w:pPr>
        <w:pStyle w:val="BpSTitle"/>
      </w:pPr>
      <w:r>
        <w:t>11660</w:t>
      </w:r>
    </w:p>
    <w:p w:rsidR="007A61B0" w:rsidP="007A61B0" w:rsidRDefault="007A61B0" w14:paraId="2D0BD7D8" w14:textId="77777777">
      <w:pPr>
        <w:pStyle w:val="BpSTitle"/>
      </w:pPr>
      <w:r>
        <w:t>Middle Rocky Mountain Montane Douglas-fir Forest and Woodland</w:t>
      </w:r>
    </w:p>
    <w:p w:rsidR="007A61B0" w:rsidP="007A61B0" w:rsidRDefault="007A61B0" w14:paraId="3A643AE2" w14:textId="3D117E62">
      <w:r>
        <w:t xmlns:w="http://schemas.openxmlformats.org/wordprocessingml/2006/main">BpS Model/Description Version: Aug. 2020</w:t>
      </w:r>
      <w:r>
        <w:tab/>
      </w:r>
      <w:r>
        <w:tab/>
      </w:r>
      <w:r>
        <w:tab/>
      </w:r>
      <w:r>
        <w:tab/>
      </w:r>
      <w:r>
        <w:tab/>
      </w:r>
      <w:r>
        <w:tab/>
      </w:r>
      <w:r>
        <w:tab/>
      </w:r>
    </w:p>
    <w:p w:rsidR="007A61B0" w:rsidP="007A61B0" w:rsidRDefault="007A61B0" w14:paraId="3233B988"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700"/>
        <w:gridCol w:w="1530"/>
        <w:gridCol w:w="3438"/>
      </w:tblGrid>
      <w:tr w:rsidRPr="007A61B0" w:rsidR="007A61B0" w:rsidTr="008E6BA6" w14:paraId="62EDA89B" w14:textId="77777777">
        <w:tc>
          <w:tcPr>
            <w:tcW w:w="1908" w:type="dxa"/>
            <w:tcBorders>
              <w:top w:val="single" w:color="auto" w:sz="2" w:space="0"/>
              <w:left w:val="single" w:color="auto" w:sz="12" w:space="0"/>
              <w:bottom w:val="single" w:color="000000" w:sz="12" w:space="0"/>
            </w:tcBorders>
            <w:shd w:val="clear" w:color="auto" w:fill="auto"/>
          </w:tcPr>
          <w:p w:rsidRPr="007A61B0" w:rsidR="007A61B0" w:rsidP="00122EBD" w:rsidRDefault="007A61B0" w14:paraId="0561708D" w14:textId="77777777">
            <w:pPr>
              <w:rPr>
                <w:b/>
                <w:bCs/>
              </w:rPr>
            </w:pPr>
            <w:r w:rsidRPr="007A61B0">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7A61B0" w:rsidR="007A61B0" w:rsidP="00122EBD" w:rsidRDefault="007A61B0" w14:paraId="0627720C" w14:textId="77777777">
            <w:pPr>
              <w:rPr>
                <w:b/>
                <w:bCs/>
              </w:rPr>
            </w:pPr>
          </w:p>
        </w:tc>
        <w:tc>
          <w:tcPr>
            <w:tcW w:w="1530" w:type="dxa"/>
            <w:tcBorders>
              <w:top w:val="single" w:color="auto" w:sz="2" w:space="0"/>
              <w:left w:val="single" w:color="000000" w:sz="12" w:space="0"/>
              <w:bottom w:val="single" w:color="000000" w:sz="12" w:space="0"/>
            </w:tcBorders>
            <w:shd w:val="clear" w:color="auto" w:fill="auto"/>
          </w:tcPr>
          <w:p w:rsidRPr="007A61B0" w:rsidR="007A61B0" w:rsidP="00122EBD" w:rsidRDefault="007A61B0" w14:paraId="324ED8E7" w14:textId="77777777">
            <w:pPr>
              <w:rPr>
                <w:b/>
                <w:bCs/>
              </w:rPr>
            </w:pPr>
            <w:r w:rsidRPr="007A61B0">
              <w:rPr>
                <w:b/>
                <w:bCs/>
              </w:rPr>
              <w:t>Reviewers</w:t>
            </w:r>
          </w:p>
        </w:tc>
        <w:tc>
          <w:tcPr>
            <w:tcW w:w="3438" w:type="dxa"/>
            <w:tcBorders>
              <w:top w:val="single" w:color="auto" w:sz="2" w:space="0"/>
              <w:bottom w:val="single" w:color="000000" w:sz="12" w:space="0"/>
            </w:tcBorders>
            <w:shd w:val="clear" w:color="auto" w:fill="auto"/>
          </w:tcPr>
          <w:p w:rsidRPr="007A61B0" w:rsidR="007A61B0" w:rsidP="00122EBD" w:rsidRDefault="007A61B0" w14:paraId="15E3E5A5" w14:textId="77777777">
            <w:pPr>
              <w:rPr>
                <w:b/>
                <w:bCs/>
              </w:rPr>
            </w:pPr>
          </w:p>
        </w:tc>
      </w:tr>
      <w:tr w:rsidRPr="007A61B0" w:rsidR="007A61B0" w:rsidTr="008E6BA6" w14:paraId="41BBBD57" w14:textId="77777777">
        <w:tc>
          <w:tcPr>
            <w:tcW w:w="1908" w:type="dxa"/>
            <w:tcBorders>
              <w:top w:val="single" w:color="000000" w:sz="12" w:space="0"/>
              <w:left w:val="single" w:color="auto" w:sz="12" w:space="0"/>
            </w:tcBorders>
            <w:shd w:val="clear" w:color="auto" w:fill="auto"/>
          </w:tcPr>
          <w:p w:rsidRPr="007A61B0" w:rsidR="007A61B0" w:rsidP="00122EBD" w:rsidRDefault="007A61B0" w14:paraId="526A2EF4" w14:textId="77777777">
            <w:pPr>
              <w:rPr>
                <w:bCs/>
              </w:rPr>
            </w:pPr>
            <w:r w:rsidRPr="007A61B0">
              <w:rPr>
                <w:bCs/>
              </w:rPr>
              <w:t>Mark Novak</w:t>
            </w:r>
          </w:p>
        </w:tc>
        <w:tc>
          <w:tcPr>
            <w:tcW w:w="2700" w:type="dxa"/>
            <w:tcBorders>
              <w:top w:val="single" w:color="000000" w:sz="12" w:space="0"/>
              <w:right w:val="single" w:color="000000" w:sz="12" w:space="0"/>
            </w:tcBorders>
            <w:shd w:val="clear" w:color="auto" w:fill="auto"/>
          </w:tcPr>
          <w:p w:rsidRPr="007A61B0" w:rsidR="007A61B0" w:rsidP="00122EBD" w:rsidRDefault="007A61B0" w14:paraId="4E982F04" w14:textId="77777777">
            <w:r w:rsidRPr="007A61B0">
              <w:t>mnovak@fs.fed.us</w:t>
            </w:r>
          </w:p>
        </w:tc>
        <w:tc>
          <w:tcPr>
            <w:tcW w:w="1530" w:type="dxa"/>
            <w:tcBorders>
              <w:top w:val="single" w:color="000000" w:sz="12" w:space="0"/>
              <w:left w:val="single" w:color="000000" w:sz="12" w:space="0"/>
            </w:tcBorders>
            <w:shd w:val="clear" w:color="auto" w:fill="auto"/>
          </w:tcPr>
          <w:p w:rsidRPr="007A61B0" w:rsidR="007A61B0" w:rsidP="00122EBD" w:rsidRDefault="007A61B0" w14:paraId="3F508744" w14:textId="77777777">
            <w:r w:rsidRPr="007A61B0">
              <w:t xml:space="preserve">Bill </w:t>
            </w:r>
            <w:proofErr w:type="spellStart"/>
            <w:r w:rsidRPr="007A61B0">
              <w:t>Romme</w:t>
            </w:r>
            <w:proofErr w:type="spellEnd"/>
          </w:p>
        </w:tc>
        <w:tc>
          <w:tcPr>
            <w:tcW w:w="3438" w:type="dxa"/>
            <w:tcBorders>
              <w:top w:val="single" w:color="000000" w:sz="12" w:space="0"/>
            </w:tcBorders>
            <w:shd w:val="clear" w:color="auto" w:fill="auto"/>
          </w:tcPr>
          <w:p w:rsidRPr="007A61B0" w:rsidR="007A61B0" w:rsidP="00122EBD" w:rsidRDefault="007A61B0" w14:paraId="0F621B3D" w14:textId="77777777">
            <w:r w:rsidRPr="007A61B0">
              <w:t>romme@warnercnr.colostate.edu</w:t>
            </w:r>
          </w:p>
        </w:tc>
      </w:tr>
      <w:tr w:rsidRPr="007A61B0" w:rsidR="007A61B0" w:rsidTr="008E6BA6" w14:paraId="5D481E8F" w14:textId="77777777">
        <w:tc>
          <w:tcPr>
            <w:tcW w:w="1908" w:type="dxa"/>
            <w:tcBorders>
              <w:left w:val="single" w:color="auto" w:sz="12" w:space="0"/>
            </w:tcBorders>
            <w:shd w:val="clear" w:color="auto" w:fill="auto"/>
          </w:tcPr>
          <w:p w:rsidRPr="007A61B0" w:rsidR="007A61B0" w:rsidP="00122EBD" w:rsidRDefault="007A61B0" w14:paraId="5A5B85B3" w14:textId="77777777">
            <w:pPr>
              <w:rPr>
                <w:bCs/>
              </w:rPr>
            </w:pPr>
            <w:r w:rsidRPr="007A61B0">
              <w:rPr>
                <w:bCs/>
              </w:rPr>
              <w:t>LaWen Hollingsworth</w:t>
            </w:r>
          </w:p>
        </w:tc>
        <w:tc>
          <w:tcPr>
            <w:tcW w:w="2700" w:type="dxa"/>
            <w:tcBorders>
              <w:right w:val="single" w:color="000000" w:sz="12" w:space="0"/>
            </w:tcBorders>
            <w:shd w:val="clear" w:color="auto" w:fill="auto"/>
          </w:tcPr>
          <w:p w:rsidRPr="007A61B0" w:rsidR="007A61B0" w:rsidP="00122EBD" w:rsidRDefault="007A61B0" w14:paraId="04250EBB" w14:textId="77777777">
            <w:r w:rsidRPr="007A61B0">
              <w:t>lhollingsworth@fs.fed.us</w:t>
            </w:r>
          </w:p>
        </w:tc>
        <w:tc>
          <w:tcPr>
            <w:tcW w:w="1530" w:type="dxa"/>
            <w:tcBorders>
              <w:left w:val="single" w:color="000000" w:sz="12" w:space="0"/>
            </w:tcBorders>
            <w:shd w:val="clear" w:color="auto" w:fill="auto"/>
          </w:tcPr>
          <w:p w:rsidRPr="007A61B0" w:rsidR="007A61B0" w:rsidP="00122EBD" w:rsidRDefault="007A61B0" w14:paraId="1CB2C239" w14:textId="77777777">
            <w:r w:rsidRPr="007A61B0">
              <w:t xml:space="preserve">Nathan </w:t>
            </w:r>
            <w:proofErr w:type="spellStart"/>
            <w:r w:rsidRPr="007A61B0">
              <w:t>Korb</w:t>
            </w:r>
            <w:proofErr w:type="spellEnd"/>
          </w:p>
        </w:tc>
        <w:tc>
          <w:tcPr>
            <w:tcW w:w="3438" w:type="dxa"/>
            <w:shd w:val="clear" w:color="auto" w:fill="auto"/>
          </w:tcPr>
          <w:p w:rsidRPr="007A61B0" w:rsidR="007A61B0" w:rsidP="00122EBD" w:rsidRDefault="007A61B0" w14:paraId="10D1D795" w14:textId="77777777">
            <w:r w:rsidRPr="007A61B0">
              <w:t>nkorb@tnc.org</w:t>
            </w:r>
          </w:p>
        </w:tc>
      </w:tr>
      <w:tr w:rsidRPr="007A61B0" w:rsidR="007A61B0" w:rsidTr="008E6BA6" w14:paraId="4D5B754B" w14:textId="77777777">
        <w:tc>
          <w:tcPr>
            <w:tcW w:w="1908" w:type="dxa"/>
            <w:tcBorders>
              <w:left w:val="single" w:color="auto" w:sz="12" w:space="0"/>
              <w:bottom w:val="single" w:color="auto" w:sz="2" w:space="0"/>
            </w:tcBorders>
            <w:shd w:val="clear" w:color="auto" w:fill="auto"/>
          </w:tcPr>
          <w:p w:rsidRPr="007A61B0" w:rsidR="007A61B0" w:rsidP="00122EBD" w:rsidRDefault="007A61B0" w14:paraId="32C92CF7" w14:textId="77777777">
            <w:pPr>
              <w:rPr>
                <w:bCs/>
              </w:rPr>
            </w:pPr>
            <w:r w:rsidRPr="007A61B0">
              <w:rPr>
                <w:bCs/>
              </w:rPr>
              <w:t>None</w:t>
            </w:r>
          </w:p>
        </w:tc>
        <w:tc>
          <w:tcPr>
            <w:tcW w:w="2700" w:type="dxa"/>
            <w:tcBorders>
              <w:right w:val="single" w:color="000000" w:sz="12" w:space="0"/>
            </w:tcBorders>
            <w:shd w:val="clear" w:color="auto" w:fill="auto"/>
          </w:tcPr>
          <w:p w:rsidRPr="007A61B0" w:rsidR="007A61B0" w:rsidP="00122EBD" w:rsidRDefault="007A61B0" w14:paraId="6ACED17A" w14:textId="77777777">
            <w:r w:rsidRPr="007A61B0">
              <w:t>None</w:t>
            </w:r>
          </w:p>
        </w:tc>
        <w:tc>
          <w:tcPr>
            <w:tcW w:w="1530" w:type="dxa"/>
            <w:tcBorders>
              <w:left w:val="single" w:color="000000" w:sz="12" w:space="0"/>
              <w:bottom w:val="single" w:color="auto" w:sz="2" w:space="0"/>
            </w:tcBorders>
            <w:shd w:val="clear" w:color="auto" w:fill="auto"/>
          </w:tcPr>
          <w:p w:rsidRPr="007A61B0" w:rsidR="007A61B0" w:rsidP="00122EBD" w:rsidRDefault="007A61B0" w14:paraId="1B4715AE" w14:textId="77777777">
            <w:r w:rsidRPr="007A61B0">
              <w:t>Anonymous</w:t>
            </w:r>
          </w:p>
        </w:tc>
        <w:tc>
          <w:tcPr>
            <w:tcW w:w="3438" w:type="dxa"/>
            <w:shd w:val="clear" w:color="auto" w:fill="auto"/>
          </w:tcPr>
          <w:p w:rsidRPr="007A61B0" w:rsidR="007A61B0" w:rsidP="00122EBD" w:rsidRDefault="007A61B0" w14:paraId="11177E78" w14:textId="77777777">
            <w:r w:rsidRPr="007A61B0">
              <w:t>None</w:t>
            </w:r>
          </w:p>
        </w:tc>
      </w:tr>
    </w:tbl>
    <w:p w:rsidR="007A61B0" w:rsidP="007A61B0" w:rsidRDefault="007A61B0" w14:paraId="48AFA4D3" w14:textId="77777777"/>
    <w:p w:rsidR="00FE4DC2" w:rsidP="007A61B0" w:rsidRDefault="00FE4DC2" w14:paraId="34A90C10" w14:textId="24A5C657">
      <w:pPr>
        <w:pStyle w:val="InfoPara"/>
      </w:pPr>
      <w:r>
        <w:t xml:space="preserve">Reviewer: </w:t>
      </w:r>
      <w:r w:rsidRPr="00FA446E">
        <w:rPr>
          <w:b w:val="0"/>
        </w:rPr>
        <w:t>D</w:t>
      </w:r>
      <w:r w:rsidR="000C587C">
        <w:rPr>
          <w:b w:val="0"/>
        </w:rPr>
        <w:t>aniel D</w:t>
      </w:r>
      <w:r w:rsidRPr="00FA446E">
        <w:rPr>
          <w:b w:val="0"/>
        </w:rPr>
        <w:t>onato</w:t>
      </w:r>
    </w:p>
    <w:p w:rsidR="007A61B0" w:rsidP="007A61B0" w:rsidRDefault="007A61B0" w14:paraId="1552FFAE" w14:textId="74F6A1C6">
      <w:pPr>
        <w:pStyle w:val="InfoPara"/>
      </w:pPr>
      <w:r>
        <w:t>Vegetation Type</w:t>
      </w:r>
    </w:p>
    <w:p w:rsidR="007A61B0" w:rsidP="007A61B0" w:rsidRDefault="007A61B0" w14:paraId="2C278590" w14:textId="77777777">
      <w:r>
        <w:t>Forest and Woodland</w:t>
      </w:r>
    </w:p>
    <w:p w:rsidR="007A61B0" w:rsidP="007A61B0" w:rsidRDefault="007A61B0" w14:paraId="033BA681" w14:textId="70434E7F">
      <w:pPr>
        <w:pStyle w:val="InfoPara"/>
      </w:pPr>
      <w:r>
        <w:t>Map Zone</w:t>
      </w:r>
    </w:p>
    <w:p w:rsidR="007A61B0" w:rsidP="007A61B0" w:rsidRDefault="007A61B0" w14:paraId="226F5764" w14:textId="77777777">
      <w:r>
        <w:t>21</w:t>
      </w:r>
    </w:p>
    <w:p w:rsidR="007A61B0" w:rsidP="007A61B0" w:rsidRDefault="007A61B0" w14:paraId="24785779" w14:textId="77777777">
      <w:pPr>
        <w:pStyle w:val="InfoPara"/>
      </w:pPr>
      <w:r>
        <w:t>Geographic Range</w:t>
      </w:r>
    </w:p>
    <w:p w:rsidR="007A61B0" w:rsidP="007A61B0" w:rsidRDefault="007A61B0" w14:paraId="37C073A8" w14:textId="1F8E5B70">
      <w:r>
        <w:t xml:space="preserve">This </w:t>
      </w:r>
      <w:r w:rsidR="009509C5">
        <w:t>Biophysical Setting (</w:t>
      </w:r>
      <w:r>
        <w:t>BpS</w:t>
      </w:r>
      <w:r w:rsidR="009509C5">
        <w:t>)</w:t>
      </w:r>
      <w:r>
        <w:t xml:space="preserve"> is the most common low-elevation forest type in the Greater Yellowstone Ecosystem and occurs across eastern I</w:t>
      </w:r>
      <w:r w:rsidR="009509C5">
        <w:t>daho</w:t>
      </w:r>
      <w:r>
        <w:t>, southwestern M</w:t>
      </w:r>
      <w:r w:rsidR="009509C5">
        <w:t>ontana,</w:t>
      </w:r>
      <w:r>
        <w:t xml:space="preserve"> and northwestern W</w:t>
      </w:r>
      <w:r w:rsidR="009509C5">
        <w:t>yoming</w:t>
      </w:r>
      <w:r>
        <w:t>.</w:t>
      </w:r>
    </w:p>
    <w:p w:rsidR="007A61B0" w:rsidP="007A61B0" w:rsidRDefault="007A61B0" w14:paraId="6D21BE6F" w14:textId="77777777">
      <w:pPr>
        <w:pStyle w:val="InfoPara"/>
      </w:pPr>
      <w:r>
        <w:t>Biophysical Site Description</w:t>
      </w:r>
    </w:p>
    <w:p w:rsidR="007A61B0" w:rsidP="007A61B0" w:rsidRDefault="007A61B0" w14:paraId="42939053" w14:textId="33569282">
      <w:r>
        <w:t>Douglas-fir forests occupy a broad elevational range, between the limber pine type and grasslands/shrublands on lower foothills and the cool/dry subalpine vegetation types. This BpS often occurs at higher elevations on slopes with southern aspects where it can be co</w:t>
      </w:r>
      <w:r w:rsidR="009509C5">
        <w:t>-</w:t>
      </w:r>
      <w:r>
        <w:t xml:space="preserve">dominant with </w:t>
      </w:r>
      <w:proofErr w:type="spellStart"/>
      <w:r>
        <w:t>whitebark</w:t>
      </w:r>
      <w:proofErr w:type="spellEnd"/>
      <w:r>
        <w:t xml:space="preserve"> pine or limber pine. Slopes with northern aspects tend to be more mesic and can support a mixed conifer community including a number of subalpine tree species. This can also occur in the mid-elevation ranges (6</w:t>
      </w:r>
      <w:r w:rsidR="003D112F">
        <w:t>,</w:t>
      </w:r>
      <w:r>
        <w:t>000-8</w:t>
      </w:r>
      <w:r w:rsidR="003D112F">
        <w:t>,</w:t>
      </w:r>
      <w:r>
        <w:t>000ft) in southwestern W</w:t>
      </w:r>
      <w:r w:rsidR="009509C5">
        <w:t>yoming</w:t>
      </w:r>
      <w:r>
        <w:t>.</w:t>
      </w:r>
    </w:p>
    <w:p w:rsidR="007A61B0" w:rsidP="007A61B0" w:rsidRDefault="007A61B0" w14:paraId="32149E7D" w14:textId="77777777">
      <w:pPr>
        <w:pStyle w:val="InfoPara"/>
      </w:pPr>
      <w:r>
        <w:t>Vegetation Description</w:t>
      </w:r>
    </w:p>
    <w:p w:rsidR="007A61B0" w:rsidP="007A61B0" w:rsidRDefault="007A61B0" w14:paraId="5C10EF2F" w14:textId="50250119">
      <w:r>
        <w:t xml:space="preserve">Generally dominated by </w:t>
      </w:r>
      <w:proofErr w:type="spellStart"/>
      <w:r w:rsidRPr="008E6BA6">
        <w:rPr>
          <w:i/>
        </w:rPr>
        <w:t>Pseudotsuga</w:t>
      </w:r>
      <w:proofErr w:type="spellEnd"/>
      <w:r w:rsidRPr="008E6BA6">
        <w:rPr>
          <w:i/>
        </w:rPr>
        <w:t xml:space="preserve"> </w:t>
      </w:r>
      <w:proofErr w:type="spellStart"/>
      <w:r w:rsidRPr="008E6BA6">
        <w:rPr>
          <w:i/>
        </w:rPr>
        <w:t>menziesii</w:t>
      </w:r>
      <w:proofErr w:type="spellEnd"/>
      <w:r>
        <w:t xml:space="preserve"> with an understory of graminoids, shrubs, and/or other conifer species. Shrub cover varies from sparse to dense and typically includes </w:t>
      </w:r>
      <w:proofErr w:type="spellStart"/>
      <w:r w:rsidRPr="008E6BA6">
        <w:rPr>
          <w:i/>
        </w:rPr>
        <w:t>Symphoricarpos</w:t>
      </w:r>
      <w:proofErr w:type="spellEnd"/>
      <w:r>
        <w:t xml:space="preserve"> spp</w:t>
      </w:r>
      <w:r w:rsidR="009509C5">
        <w:t>.</w:t>
      </w:r>
      <w:r>
        <w:t xml:space="preserve">, </w:t>
      </w:r>
      <w:proofErr w:type="spellStart"/>
      <w:r w:rsidRPr="008E6BA6">
        <w:rPr>
          <w:i/>
        </w:rPr>
        <w:t>Physocarpus</w:t>
      </w:r>
      <w:proofErr w:type="spellEnd"/>
      <w:r w:rsidRPr="008E6BA6">
        <w:rPr>
          <w:i/>
        </w:rPr>
        <w:t xml:space="preserve"> </w:t>
      </w:r>
      <w:proofErr w:type="spellStart"/>
      <w:r w:rsidRPr="008E6BA6">
        <w:rPr>
          <w:i/>
        </w:rPr>
        <w:t>malvaceus</w:t>
      </w:r>
      <w:proofErr w:type="spellEnd"/>
      <w:r>
        <w:t xml:space="preserve">, </w:t>
      </w:r>
      <w:proofErr w:type="spellStart"/>
      <w:r w:rsidRPr="008E6BA6">
        <w:rPr>
          <w:i/>
        </w:rPr>
        <w:t>Juniperus</w:t>
      </w:r>
      <w:proofErr w:type="spellEnd"/>
      <w:r w:rsidRPr="008E6BA6">
        <w:rPr>
          <w:i/>
        </w:rPr>
        <w:t xml:space="preserve"> </w:t>
      </w:r>
      <w:proofErr w:type="spellStart"/>
      <w:r w:rsidRPr="008E6BA6">
        <w:rPr>
          <w:i/>
        </w:rPr>
        <w:t>communis</w:t>
      </w:r>
      <w:proofErr w:type="spellEnd"/>
      <w:r>
        <w:t xml:space="preserve">, </w:t>
      </w:r>
      <w:proofErr w:type="spellStart"/>
      <w:r w:rsidRPr="008E6BA6">
        <w:rPr>
          <w:i/>
        </w:rPr>
        <w:t>Artemesia</w:t>
      </w:r>
      <w:proofErr w:type="spellEnd"/>
      <w:r w:rsidRPr="008E6BA6">
        <w:rPr>
          <w:i/>
        </w:rPr>
        <w:t xml:space="preserve"> </w:t>
      </w:r>
      <w:proofErr w:type="spellStart"/>
      <w:r w:rsidRPr="008E6BA6">
        <w:rPr>
          <w:i/>
        </w:rPr>
        <w:t>tridentata</w:t>
      </w:r>
      <w:proofErr w:type="spellEnd"/>
      <w:r>
        <w:t xml:space="preserve"> var. </w:t>
      </w:r>
      <w:proofErr w:type="spellStart"/>
      <w:r w:rsidRPr="008E6BA6">
        <w:rPr>
          <w:i/>
        </w:rPr>
        <w:t>vaseyana</w:t>
      </w:r>
      <w:proofErr w:type="spellEnd"/>
      <w:r w:rsidR="009509C5">
        <w:t>,</w:t>
      </w:r>
      <w:r>
        <w:t xml:space="preserve"> and </w:t>
      </w:r>
      <w:proofErr w:type="spellStart"/>
      <w:r w:rsidRPr="008E6BA6">
        <w:rPr>
          <w:i/>
        </w:rPr>
        <w:t>Holodiscus</w:t>
      </w:r>
      <w:proofErr w:type="spellEnd"/>
      <w:r w:rsidRPr="008E6BA6">
        <w:rPr>
          <w:i/>
        </w:rPr>
        <w:t xml:space="preserve"> discolor</w:t>
      </w:r>
      <w:r>
        <w:t>. Co</w:t>
      </w:r>
      <w:r w:rsidR="009509C5">
        <w:t>-</w:t>
      </w:r>
      <w:r>
        <w:t xml:space="preserve">dominant species include </w:t>
      </w:r>
      <w:r w:rsidRPr="008E6BA6">
        <w:rPr>
          <w:i/>
        </w:rPr>
        <w:t xml:space="preserve">Pinus </w:t>
      </w:r>
      <w:proofErr w:type="spellStart"/>
      <w:r w:rsidRPr="008E6BA6">
        <w:rPr>
          <w:i/>
        </w:rPr>
        <w:t>flexilis</w:t>
      </w:r>
      <w:proofErr w:type="spellEnd"/>
      <w:r>
        <w:t xml:space="preserve">, </w:t>
      </w:r>
      <w:proofErr w:type="spellStart"/>
      <w:r w:rsidRPr="008E6BA6">
        <w:rPr>
          <w:i/>
        </w:rPr>
        <w:t>Juniperus</w:t>
      </w:r>
      <w:proofErr w:type="spellEnd"/>
      <w:r w:rsidRPr="008E6BA6">
        <w:rPr>
          <w:i/>
        </w:rPr>
        <w:t xml:space="preserve"> </w:t>
      </w:r>
      <w:proofErr w:type="spellStart"/>
      <w:r w:rsidRPr="008E6BA6">
        <w:rPr>
          <w:i/>
        </w:rPr>
        <w:t>scopulorum</w:t>
      </w:r>
      <w:proofErr w:type="spellEnd"/>
      <w:r w:rsidR="009509C5">
        <w:t>,</w:t>
      </w:r>
      <w:r>
        <w:t xml:space="preserve"> and </w:t>
      </w:r>
      <w:proofErr w:type="spellStart"/>
      <w:r w:rsidRPr="008E6BA6">
        <w:rPr>
          <w:i/>
        </w:rPr>
        <w:t>Populus</w:t>
      </w:r>
      <w:proofErr w:type="spellEnd"/>
      <w:r w:rsidRPr="008E6BA6">
        <w:rPr>
          <w:i/>
        </w:rPr>
        <w:t xml:space="preserve"> </w:t>
      </w:r>
      <w:proofErr w:type="spellStart"/>
      <w:r w:rsidRPr="008E6BA6">
        <w:rPr>
          <w:i/>
        </w:rPr>
        <w:t>tremuloides</w:t>
      </w:r>
      <w:proofErr w:type="spellEnd"/>
      <w:r>
        <w:t xml:space="preserve"> at lower elevations and lodgepole pine (</w:t>
      </w:r>
      <w:r w:rsidRPr="008E6BA6">
        <w:rPr>
          <w:i/>
        </w:rPr>
        <w:t xml:space="preserve">Pinus </w:t>
      </w:r>
      <w:proofErr w:type="spellStart"/>
      <w:r w:rsidRPr="008E6BA6">
        <w:rPr>
          <w:i/>
        </w:rPr>
        <w:t>contorta</w:t>
      </w:r>
      <w:proofErr w:type="spellEnd"/>
      <w:r>
        <w:t xml:space="preserve"> var. </w:t>
      </w:r>
      <w:proofErr w:type="spellStart"/>
      <w:r w:rsidRPr="008E6BA6">
        <w:rPr>
          <w:i/>
        </w:rPr>
        <w:t>latifolia</w:t>
      </w:r>
      <w:proofErr w:type="spellEnd"/>
      <w:r>
        <w:t>), subalpine fir (</w:t>
      </w:r>
      <w:proofErr w:type="spellStart"/>
      <w:r w:rsidRPr="008E6BA6">
        <w:rPr>
          <w:i/>
        </w:rPr>
        <w:t>Abies</w:t>
      </w:r>
      <w:proofErr w:type="spellEnd"/>
      <w:r w:rsidRPr="008E6BA6">
        <w:rPr>
          <w:i/>
        </w:rPr>
        <w:t xml:space="preserve"> </w:t>
      </w:r>
      <w:proofErr w:type="spellStart"/>
      <w:r w:rsidRPr="008E6BA6">
        <w:rPr>
          <w:i/>
        </w:rPr>
        <w:t>bifolia</w:t>
      </w:r>
      <w:proofErr w:type="spellEnd"/>
      <w:r>
        <w:t>), Engelmann spruce (</w:t>
      </w:r>
      <w:proofErr w:type="spellStart"/>
      <w:r w:rsidRPr="008E6BA6">
        <w:rPr>
          <w:i/>
        </w:rPr>
        <w:t>Picea</w:t>
      </w:r>
      <w:proofErr w:type="spellEnd"/>
      <w:r w:rsidRPr="008E6BA6">
        <w:rPr>
          <w:i/>
        </w:rPr>
        <w:t xml:space="preserve"> </w:t>
      </w:r>
      <w:proofErr w:type="spellStart"/>
      <w:r w:rsidRPr="008E6BA6">
        <w:rPr>
          <w:i/>
        </w:rPr>
        <w:t>engelmanii</w:t>
      </w:r>
      <w:proofErr w:type="spellEnd"/>
      <w:r>
        <w:t>)</w:t>
      </w:r>
      <w:r w:rsidR="009509C5">
        <w:t>,</w:t>
      </w:r>
      <w:r>
        <w:t xml:space="preserve"> and </w:t>
      </w:r>
      <w:proofErr w:type="spellStart"/>
      <w:r>
        <w:t>whitebark</w:t>
      </w:r>
      <w:proofErr w:type="spellEnd"/>
      <w:r>
        <w:t xml:space="preserve"> pine (</w:t>
      </w:r>
      <w:r w:rsidRPr="008E6BA6">
        <w:rPr>
          <w:i/>
        </w:rPr>
        <w:t xml:space="preserve">Pinus </w:t>
      </w:r>
      <w:proofErr w:type="spellStart"/>
      <w:r w:rsidRPr="008E6BA6">
        <w:rPr>
          <w:i/>
        </w:rPr>
        <w:t>albicaulis</w:t>
      </w:r>
      <w:proofErr w:type="spellEnd"/>
      <w:r>
        <w:t>) at higher elevations. Composition can vary widely based on disturbance history and site conditions. Stand structure ranges from young even-age stands to multiple age class old-growth stands</w:t>
      </w:r>
      <w:r w:rsidR="00122EBD">
        <w:t xml:space="preserve"> to sparsely treed open parklands and woodlands</w:t>
      </w:r>
      <w:r>
        <w:t>.</w:t>
      </w:r>
    </w:p>
    <w:p w:rsidR="007A61B0" w:rsidP="007A61B0" w:rsidRDefault="007A61B0" w14:paraId="10B4CCB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orbiculatus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Coralberry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PHMA5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Physocarpus malvaceus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Mallow ninebark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Begonia reniformis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Grapeleaf begonia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geophila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mountain sedge</w:t>
            </w:r>
          </w:p>
        </w:tc>
      </w:tr>
    </w:tbl>
    <w:p>
      <w:r>
        <w:rPr>
          <w:sz w:val="16"/>
        </w:rPr>
        <w:t>Species names are from the NRCS PLANTS database. Check species codes at http://plants.usda.gov.</w:t>
      </w:r>
    </w:p>
    <w:p w:rsidR="007A61B0" w:rsidP="007A61B0" w:rsidRDefault="007A61B0" w14:paraId="40FF6458" w14:textId="77777777">
      <w:pPr>
        <w:pStyle w:val="InfoPara"/>
      </w:pPr>
      <w:r>
        <w:t>Disturbance Description</w:t>
      </w:r>
    </w:p>
    <w:p w:rsidR="007A61B0" w:rsidP="00FA446E" w:rsidRDefault="007A61B0" w14:paraId="20B96587" w14:textId="52234B3C">
      <w:pPr>
        <w:autoSpaceDE w:val="0"/>
        <w:autoSpaceDN w:val="0"/>
        <w:adjustRightInd w:val="0"/>
      </w:pPr>
      <w:r>
        <w:t xml:space="preserve">Fire regime is predominantly </w:t>
      </w:r>
      <w:r w:rsidR="00282E53">
        <w:t>mixed</w:t>
      </w:r>
      <w:r w:rsidR="009509C5">
        <w:t>-</w:t>
      </w:r>
      <w:r w:rsidR="00282E53">
        <w:t>severity with a mean fire return interval</w:t>
      </w:r>
      <w:r>
        <w:t xml:space="preserve"> </w:t>
      </w:r>
      <w:r w:rsidR="009509C5">
        <w:t xml:space="preserve">(MFRI) </w:t>
      </w:r>
      <w:r>
        <w:t xml:space="preserve">of </w:t>
      </w:r>
      <w:r w:rsidR="009509C5">
        <w:t>~</w:t>
      </w:r>
      <w:r>
        <w:t>20-</w:t>
      </w:r>
      <w:r w:rsidR="00B01681">
        <w:t>84</w:t>
      </w:r>
      <w:r>
        <w:t xml:space="preserve">yrs (Arno and </w:t>
      </w:r>
      <w:proofErr w:type="spellStart"/>
      <w:r>
        <w:t>Gruell</w:t>
      </w:r>
      <w:proofErr w:type="spellEnd"/>
      <w:r>
        <w:t xml:space="preserve"> 1983</w:t>
      </w:r>
      <w:r w:rsidR="009509C5">
        <w:t>;</w:t>
      </w:r>
      <w:r>
        <w:t xml:space="preserve"> </w:t>
      </w:r>
      <w:r w:rsidR="00F46BD2">
        <w:t>Barrett 1994</w:t>
      </w:r>
      <w:r w:rsidR="009509C5">
        <w:t>;</w:t>
      </w:r>
      <w:r w:rsidR="00F46BD2">
        <w:t xml:space="preserve"> </w:t>
      </w:r>
      <w:r>
        <w:t>Fischer and Clayton 1983</w:t>
      </w:r>
      <w:r w:rsidR="009509C5">
        <w:t>;</w:t>
      </w:r>
      <w:r>
        <w:t xml:space="preserve"> Houston 1973</w:t>
      </w:r>
      <w:r w:rsidR="009509C5">
        <w:t>;</w:t>
      </w:r>
      <w:r>
        <w:t xml:space="preserve"> </w:t>
      </w:r>
      <w:proofErr w:type="spellStart"/>
      <w:r>
        <w:t>Korb</w:t>
      </w:r>
      <w:proofErr w:type="spellEnd"/>
      <w:r>
        <w:t xml:space="preserve"> et al. in preparation</w:t>
      </w:r>
      <w:r w:rsidR="009509C5">
        <w:t>;</w:t>
      </w:r>
      <w:r>
        <w:t xml:space="preserve"> </w:t>
      </w:r>
      <w:proofErr w:type="spellStart"/>
      <w:r>
        <w:t>Littell</w:t>
      </w:r>
      <w:proofErr w:type="spellEnd"/>
      <w:r>
        <w:t xml:space="preserve"> 2002</w:t>
      </w:r>
      <w:r w:rsidR="009509C5">
        <w:t>;</w:t>
      </w:r>
      <w:r w:rsidR="00B01681">
        <w:t xml:space="preserve"> Naficy </w:t>
      </w:r>
      <w:r w:rsidR="00FB4433">
        <w:t xml:space="preserve">et al. </w:t>
      </w:r>
      <w:r w:rsidR="00B01681">
        <w:t>2015</w:t>
      </w:r>
      <w:r>
        <w:t xml:space="preserve">). Mixed-severity fires are generally characterized by spatially heterogeneous burning that results in a complex and dynamic mosaic of low-severity surface fires and high-severity surface or crown fires. Large, stand-replacing fire occurs to a lesser degree, mostly in </w:t>
      </w:r>
      <w:r>
        <w:t xml:space="preserve">dense stands and/or with severe fire weather. </w:t>
      </w:r>
      <w:r w:rsidR="00B01681">
        <w:t xml:space="preserve">Arno and </w:t>
      </w:r>
      <w:proofErr w:type="spellStart"/>
      <w:r w:rsidR="00B01681">
        <w:t>Gruell</w:t>
      </w:r>
      <w:proofErr w:type="spellEnd"/>
      <w:r w:rsidR="00B01681">
        <w:t xml:space="preserve"> (1983)</w:t>
      </w:r>
      <w:r w:rsidR="00F46BD2">
        <w:t xml:space="preserve"> and Barrett (1994)</w:t>
      </w:r>
      <w:r w:rsidR="00B01681">
        <w:t xml:space="preserve"> describe</w:t>
      </w:r>
      <w:r w:rsidR="00F46BD2">
        <w:t>d</w:t>
      </w:r>
      <w:r w:rsidR="00B01681">
        <w:t xml:space="preserve"> frequent surface fire</w:t>
      </w:r>
      <w:r w:rsidR="00F46BD2">
        <w:t>s</w:t>
      </w:r>
      <w:r w:rsidR="00B01681">
        <w:t xml:space="preserve"> along a Douglas-fir-grass</w:t>
      </w:r>
      <w:r w:rsidR="00F46BD2">
        <w:t xml:space="preserve">/shrub </w:t>
      </w:r>
      <w:r w:rsidR="00B01681">
        <w:t xml:space="preserve">ecotone. </w:t>
      </w:r>
      <w:r w:rsidR="00FB4433">
        <w:t xml:space="preserve">Naficy et al. (2015) </w:t>
      </w:r>
      <w:r w:rsidR="00016E52">
        <w:t xml:space="preserve">characterized </w:t>
      </w:r>
      <w:r w:rsidR="00FB4433">
        <w:t xml:space="preserve">the fire regime at a Douglas-fir site north of Yellowstone N.P. </w:t>
      </w:r>
      <w:r w:rsidR="00016E52">
        <w:t>as dominated by</w:t>
      </w:r>
      <w:r w:rsidR="00FB4433">
        <w:t xml:space="preserve"> mixed</w:t>
      </w:r>
      <w:r w:rsidR="009509C5">
        <w:t>-</w:t>
      </w:r>
      <w:r w:rsidR="00FB4433">
        <w:t>severity</w:t>
      </w:r>
      <w:r w:rsidR="00AE4377">
        <w:t xml:space="preserve"> (defined as a mix of low, moderate or high severity)</w:t>
      </w:r>
      <w:r w:rsidR="00AE4377">
        <w:t xml:space="preserve"> fires</w:t>
      </w:r>
      <w:r w:rsidR="00FB4433">
        <w:t xml:space="preserve">. </w:t>
      </w:r>
      <w:r>
        <w:t xml:space="preserve">There seems to be a general absence of fire in the last 100yrs (Arno and </w:t>
      </w:r>
      <w:proofErr w:type="spellStart"/>
      <w:r>
        <w:t>Gruell</w:t>
      </w:r>
      <w:proofErr w:type="spellEnd"/>
      <w:r>
        <w:t xml:space="preserve"> 1983</w:t>
      </w:r>
      <w:r w:rsidR="009509C5">
        <w:t>;</w:t>
      </w:r>
      <w:r>
        <w:t xml:space="preserve"> Houston 1973</w:t>
      </w:r>
      <w:r w:rsidR="009509C5">
        <w:t>;</w:t>
      </w:r>
      <w:r>
        <w:t xml:space="preserve"> </w:t>
      </w:r>
      <w:proofErr w:type="spellStart"/>
      <w:r>
        <w:t>Littell</w:t>
      </w:r>
      <w:proofErr w:type="spellEnd"/>
      <w:r>
        <w:t xml:space="preserve"> 2002</w:t>
      </w:r>
      <w:r>
        <w:t>), most likely due to successful fire suppression and livestock grazing.</w:t>
      </w:r>
    </w:p>
    <w:p w:rsidR="007A61B0" w:rsidP="007A61B0" w:rsidRDefault="007A61B0" w14:paraId="0378B28E" w14:textId="77777777"/>
    <w:p w:rsidR="007A61B0" w:rsidP="007A61B0" w:rsidRDefault="007A61B0" w14:paraId="4866A224" w14:textId="4B93D888">
      <w:r>
        <w:t xml:space="preserve">One </w:t>
      </w:r>
      <w:r w:rsidR="00AE4377">
        <w:t xml:space="preserve">LANDFIRE National </w:t>
      </w:r>
      <w:r>
        <w:t>anonymous reviewer (personal correspondence) stated that MF</w:t>
      </w:r>
      <w:r w:rsidR="009509C5">
        <w:t>R</w:t>
      </w:r>
      <w:r>
        <w:t>I for mixed</w:t>
      </w:r>
      <w:r w:rsidR="009509C5">
        <w:t>-</w:t>
      </w:r>
      <w:r>
        <w:t xml:space="preserve">severity fire should not be 70yrs but rather 200yrs, using a CFI correction for </w:t>
      </w:r>
      <w:proofErr w:type="spellStart"/>
      <w:r>
        <w:t>Korb</w:t>
      </w:r>
      <w:proofErr w:type="spellEnd"/>
      <w:r>
        <w:t xml:space="preserve"> (in preparation). </w:t>
      </w:r>
      <w:proofErr w:type="spellStart"/>
      <w:r>
        <w:t>Korb</w:t>
      </w:r>
      <w:proofErr w:type="spellEnd"/>
      <w:r>
        <w:t xml:space="preserve"> (personal correspondence) states that the influence of small fires was removed by removing any fire dates that were recorded on </w:t>
      </w:r>
      <w:r w:rsidR="009509C5">
        <w:t>&lt;</w:t>
      </w:r>
      <w:r>
        <w:t xml:space="preserve">25% of samples. Therefore, when the same fire year is recorded on several scarred trees over a large area, it is assumed that the fire burned throughout most of that larger area. The interval for the 25% filter composite </w:t>
      </w:r>
      <w:r w:rsidR="009509C5">
        <w:t xml:space="preserve">MFRI </w:t>
      </w:r>
      <w:r>
        <w:t xml:space="preserve">reported was 26-34yrs (with tremendous variability around those means) for the xeric and mesic types of 1166 respectively. Including all the small fires that did occur, any given point likely burned more frequently on average. Also, the composite </w:t>
      </w:r>
      <w:r w:rsidR="009509C5">
        <w:t xml:space="preserve">MFRIs </w:t>
      </w:r>
      <w:r>
        <w:t>for the two study areas were 9yrs and 15yrs (xeric and mesic forests respectively)</w:t>
      </w:r>
      <w:r w:rsidR="009509C5">
        <w:t>,</w:t>
      </w:r>
      <w:r>
        <w:t xml:space="preserve"> which, if a multiplier (Baker in press) of 4.0 is applied, results in "corrected" </w:t>
      </w:r>
      <w:r w:rsidR="009509C5">
        <w:t xml:space="preserve">MFRIs </w:t>
      </w:r>
      <w:r>
        <w:t xml:space="preserve">of 36 and 60yrs (xeric and mesic). </w:t>
      </w:r>
    </w:p>
    <w:p w:rsidR="007A61B0" w:rsidP="007A61B0" w:rsidRDefault="007A61B0" w14:paraId="24670D88" w14:textId="77777777"/>
    <w:p w:rsidR="007A61B0" w:rsidP="007A61B0" w:rsidRDefault="007A61B0" w14:paraId="207ED4B4" w14:textId="44E48E75">
      <w:r>
        <w:t xml:space="preserve">As the anonymous reviewer is assuming lack of fire where scars are not found, </w:t>
      </w:r>
      <w:proofErr w:type="spellStart"/>
      <w:r>
        <w:t>Korb</w:t>
      </w:r>
      <w:proofErr w:type="spellEnd"/>
      <w:r>
        <w:t xml:space="preserve"> is assuming lack of historical record of the fires that did occur where scars are not found. An MF</w:t>
      </w:r>
      <w:r w:rsidR="009509C5">
        <w:t>R</w:t>
      </w:r>
      <w:r>
        <w:t>I for mixed was chosen at 50, based on all stated above and original modelers' descriptions.</w:t>
      </w:r>
    </w:p>
    <w:p w:rsidR="007A61B0" w:rsidP="007A61B0" w:rsidRDefault="007A61B0" w14:paraId="3CB2BD01" w14:textId="77777777"/>
    <w:p w:rsidR="007A61B0" w:rsidP="007A61B0" w:rsidRDefault="007A61B0" w14:paraId="3009B15F" w14:textId="1128AF48">
      <w:r>
        <w:t>Some modelers proposed inclusion of low</w:t>
      </w:r>
      <w:r w:rsidR="009509C5">
        <w:t>-</w:t>
      </w:r>
      <w:r>
        <w:t xml:space="preserve">severity fires into the model, at a low frequency. However, surface fires were not added into the model, as the consensus among other modelers and reviewers was that mixed fire captured any of the low-severity fire component and </w:t>
      </w:r>
      <w:r w:rsidR="009509C5">
        <w:t xml:space="preserve">that </w:t>
      </w:r>
      <w:r>
        <w:t>more fire did not need to be modeled in this system.</w:t>
      </w:r>
    </w:p>
    <w:p w:rsidR="007A61B0" w:rsidP="007A61B0" w:rsidRDefault="007A61B0" w14:paraId="7EE65376" w14:textId="77777777"/>
    <w:p w:rsidR="007A61B0" w:rsidP="007A61B0" w:rsidRDefault="007A61B0" w14:paraId="651CE0C8" w14:textId="77777777">
      <w:r>
        <w:t xml:space="preserve">The most common insects causing mortality include Douglas-fir bark beetle in Douglas-fir and mountain pine beetle in lodgepole pine. Medium to large trees are most susceptible although poles may be infrequently infected. Spruce budworm is present in pockets within the zone. While it often weakens Douglas-fir and may make them more susceptible to bark beetles, direct mortality from budworm is uncommon. The most common disease affecting older Douglas-fir stands is </w:t>
      </w:r>
      <w:proofErr w:type="spellStart"/>
      <w:r>
        <w:t>Schweinitzii</w:t>
      </w:r>
      <w:proofErr w:type="spellEnd"/>
      <w:r>
        <w:t>.</w:t>
      </w:r>
    </w:p>
    <w:p w:rsidR="007A61B0" w:rsidP="007A61B0" w:rsidRDefault="007A61B0" w14:paraId="1FE84FDF" w14:textId="77777777"/>
    <w:p w:rsidR="007A61B0" w:rsidP="007A61B0" w:rsidRDefault="007A61B0" w14:paraId="2E4CD11D" w14:textId="60D91EDE">
      <w:r>
        <w:t>Dwarf mistletoe might also be present on south</w:t>
      </w:r>
      <w:r w:rsidR="009509C5">
        <w:t>-</w:t>
      </w:r>
      <w:r>
        <w:t>facing slopes, according to reviewers. However, in the Gallatin National Forest, dwarf mistletoe is not seen on south slopes or anywhere in the Douglas-fir system.</w:t>
      </w:r>
    </w:p>
    <w:p w:rsidR="007A61B0" w:rsidP="007A61B0" w:rsidRDefault="007A61B0" w14:paraId="53FF1ABA" w14:textId="77777777"/>
    <w:p w:rsidR="007A61B0" w:rsidP="007A61B0" w:rsidRDefault="007A61B0" w14:paraId="7CB13F90" w14:textId="77777777">
      <w:r>
        <w:t>Wind/weather/stress may infrequently affect stands and were therefore given low probabilities.</w:t>
      </w:r>
    </w:p>
    <w:p w:rsidR="007A61B0" w:rsidP="007A61B0" w:rsidRDefault="007A61B0" w14:paraId="36E06A07" w14:textId="77777777"/>
    <w:p w:rsidR="007A61B0" w:rsidP="007A61B0" w:rsidRDefault="007A61B0" w14:paraId="5A506BFA" w14:textId="77777777">
      <w:r>
        <w:t>The 20th century is moister than the 19th, which has affected disturbance conditions.</w:t>
      </w:r>
    </w:p>
    <w:p w:rsidR="007A61B0" w:rsidP="007A61B0" w:rsidRDefault="007A61B0" w14:paraId="5A4B4311" w14:textId="282FD77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295</w:t>
            </w:r>
          </w:p>
        </w:tc>
        <w:tc>
          <w:p>
            <w:pPr>
              <w:jc w:val="center"/>
            </w:pPr>
            <w:r>
              <w:t>14</w:t>
            </w:r>
          </w:p>
        </w:tc>
        <w:tc>
          <w:p>
            <w:pPr>
              <w:jc w:val="center"/>
            </w:pPr>
            <w:r>
              <w:t>200</w:t>
            </w:r>
          </w:p>
        </w:tc>
        <w:tc>
          <w:p>
            <w:pPr>
              <w:jc w:val="center"/>
            </w:pPr>
            <w:r>
              <w:t>300</w:t>
            </w:r>
          </w:p>
        </w:tc>
      </w:tr>
      <w:tr>
        <w:tc>
          <w:p>
            <w:pPr>
              <w:jc w:val="center"/>
            </w:pPr>
            <w:r>
              <w:t>Moderate (Mixed)</w:t>
            </w:r>
          </w:p>
        </w:tc>
        <w:tc>
          <w:p>
            <w:pPr>
              <w:jc w:val="center"/>
            </w:pPr>
            <w:r>
              <w:t>46</w:t>
            </w:r>
          </w:p>
        </w:tc>
        <w:tc>
          <w:p>
            <w:pPr>
              <w:jc w:val="center"/>
            </w:pPr>
            <w:r>
              <w:t>86</w:t>
            </w:r>
          </w:p>
        </w:tc>
        <w:tc>
          <w:p>
            <w:pPr>
              <w:jc w:val="center"/>
            </w:pPr>
            <w:r>
              <w:t>20</w:t>
            </w:r>
          </w:p>
        </w:tc>
        <w:tc>
          <w:p>
            <w:pPr>
              <w:jc w:val="center"/>
            </w:pPr>
            <w:r>
              <w:t>80</w:t>
            </w:r>
          </w:p>
        </w:tc>
      </w:tr>
      <w:tr>
        <w:tc>
          <w:p>
            <w:pPr>
              <w:jc w:val="center"/>
            </w:pPr>
            <w:r>
              <w:t>Low (Surface)</w:t>
            </w:r>
          </w:p>
        </w:tc>
        <w:tc>
          <w:p>
            <w:pPr>
              <w:jc w:val="center"/>
            </w:pPr>
            <w:r>
              <w:t/>
            </w:r>
          </w:p>
        </w:tc>
        <w:tc>
          <w:p>
            <w:pPr>
              <w:jc w:val="center"/>
            </w:pPr>
            <w:r>
              <w:t/>
            </w:r>
          </w:p>
        </w:tc>
        <w:tc>
          <w:p>
            <w:pPr>
              <w:jc w:val="center"/>
            </w:pPr>
            <w:r>
              <w:t>200</w:t>
            </w:r>
          </w:p>
        </w:tc>
        <w:tc>
          <w:p>
            <w:pPr>
              <w:jc w:val="center"/>
            </w:pPr>
            <w:r>
              <w:t>400</w:t>
            </w:r>
          </w:p>
        </w:tc>
      </w:tr>
      <w:tr>
        <w:tc>
          <w:p>
            <w:pPr>
              <w:jc w:val="center"/>
            </w:pPr>
            <w:r>
              <w:t>All Fires</w:t>
            </w:r>
          </w:p>
        </w:tc>
        <w:tc>
          <w:p>
            <w:pPr>
              <w:jc w:val="center"/>
            </w:pPr>
            <w:r>
              <w:t>40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A61B0" w:rsidP="007A61B0" w:rsidRDefault="007A61B0" w14:paraId="7A80C2C5" w14:textId="77777777">
      <w:pPr>
        <w:pStyle w:val="InfoPara"/>
      </w:pPr>
      <w:r>
        <w:t>Scale Description</w:t>
      </w:r>
    </w:p>
    <w:p w:rsidR="007A61B0" w:rsidP="007A61B0" w:rsidRDefault="007A61B0" w14:paraId="38BCFAC0" w14:textId="0F92A54B">
      <w:r>
        <w:t>This type is dominated by mixed</w:t>
      </w:r>
      <w:r w:rsidR="009509C5">
        <w:t>-</w:t>
      </w:r>
      <w:r>
        <w:t>severity fires. A disturbance such as fire tends to create numerous small patches (holes) within the stand due to the mortality often associated with mixed</w:t>
      </w:r>
      <w:r w:rsidR="009509C5">
        <w:t>-</w:t>
      </w:r>
      <w:r>
        <w:t>severity fire. Fire sizes are generally variable but may be linked to time of season and available fuel. Patches of severe fire within pre-European settlement mixed</w:t>
      </w:r>
      <w:r w:rsidR="009509C5">
        <w:t>-</w:t>
      </w:r>
      <w:r>
        <w:t>severity fire perimeters have been documented in western Greater Yellowstone Ecosystem to be generally &lt;40ha in extent.</w:t>
      </w:r>
    </w:p>
    <w:p w:rsidR="007A61B0" w:rsidP="007A61B0" w:rsidRDefault="007A61B0" w14:paraId="149103CF" w14:textId="77777777">
      <w:pPr>
        <w:pStyle w:val="InfoPara"/>
      </w:pPr>
      <w:r>
        <w:t>Adjacency or Identification Concerns</w:t>
      </w:r>
    </w:p>
    <w:p w:rsidR="007A61B0" w:rsidP="007A61B0" w:rsidRDefault="007A61B0" w14:paraId="1A4BE7A8" w14:textId="4F586277">
      <w:r>
        <w:t xml:space="preserve">This BpS has gradual, fuzzy boundaries at its upper elevation boundary with subalpine forests and </w:t>
      </w:r>
      <w:r w:rsidR="009509C5">
        <w:t xml:space="preserve">at </w:t>
      </w:r>
      <w:r>
        <w:t>its lower elevational boundary with a</w:t>
      </w:r>
      <w:r w:rsidR="00FA09F5">
        <w:t>s</w:t>
      </w:r>
      <w:r>
        <w:t xml:space="preserve">pen and sagebrush grasslands. </w:t>
      </w:r>
    </w:p>
    <w:p w:rsidR="007A61B0" w:rsidP="007A61B0" w:rsidRDefault="007A61B0" w14:paraId="6D02C822" w14:textId="77777777"/>
    <w:p w:rsidR="007A61B0" w:rsidP="007A61B0" w:rsidRDefault="007A61B0" w14:paraId="1EC4B1B8" w14:textId="0CC65BE1">
      <w:r>
        <w:t>This BpS corresponds with cool, dry Douglas-fir and limber pine habitat types (Pfister et al. 1977), including PSME/CAGE, PSME/SYOR, PSME/SYAL, PSME/ARCO, PSME/PHMA</w:t>
      </w:r>
      <w:r w:rsidR="009509C5">
        <w:t>,</w:t>
      </w:r>
      <w:r>
        <w:t xml:space="preserve"> and PSME/JUCO. </w:t>
      </w:r>
    </w:p>
    <w:p w:rsidR="007A61B0" w:rsidP="007A61B0" w:rsidRDefault="007A61B0" w14:paraId="7AE2B2F0" w14:textId="77777777"/>
    <w:p w:rsidR="007A61B0" w:rsidP="007A61B0" w:rsidRDefault="007A61B0" w14:paraId="65F78BE2" w14:textId="07DBE912">
      <w:r>
        <w:t xml:space="preserve">This type often forms an ecotone with mountain grasslands/sagebrush. Class A in this model is equivalent with a </w:t>
      </w:r>
      <w:r w:rsidR="009509C5">
        <w:t>C</w:t>
      </w:r>
      <w:r>
        <w:t>lass A in neighboring grassland/shrubland types. Higher elevations of this type border subalpine fir systems and persistent lodgepole pine in frost pockets and cooler areas of the map zone</w:t>
      </w:r>
      <w:r w:rsidR="009509C5">
        <w:t xml:space="preserve"> (MZ)</w:t>
      </w:r>
      <w:r>
        <w:t xml:space="preserve">. </w:t>
      </w:r>
    </w:p>
    <w:p w:rsidR="007A61B0" w:rsidP="007A61B0" w:rsidRDefault="007A61B0" w14:paraId="64BE501D" w14:textId="77777777"/>
    <w:p w:rsidR="007A61B0" w:rsidP="007A61B0" w:rsidRDefault="007A61B0" w14:paraId="741461C4" w14:textId="77777777">
      <w:r>
        <w:t>Douglas-fir increases in canopy density in the absence of fire. Much of this landscape today has canopy cover denser than the historic range of variability.</w:t>
      </w:r>
    </w:p>
    <w:p w:rsidR="007A61B0" w:rsidP="007A61B0" w:rsidRDefault="007A61B0" w14:paraId="4CF7985C" w14:textId="77777777"/>
    <w:p w:rsidR="007A61B0" w:rsidP="007A61B0" w:rsidRDefault="007A61B0" w14:paraId="519CDA83" w14:textId="77DB77E4">
      <w:r>
        <w:t>The modelers and reviewers developed the BpS 1166 model with the intent to include all Douglas-fir</w:t>
      </w:r>
      <w:r w:rsidR="009509C5">
        <w:t>-</w:t>
      </w:r>
      <w:r>
        <w:t xml:space="preserve">dominant forests in the Greater Yellowstone Ecosystem. Although there have been several fire history studies in the Douglas-fir forest type within the Greater Yellowstone Ecosystem, there is little information about variation in fire regimes and reference structure within the forest type. For this reason, it has been proposed that lumping all Douglas-fir forests in MZ21 is appropriate for this effort. Modelers and reviewers for MZ21 felt that BpS 1045 is not present in MZ21 and that this BpS 1166 should account for the Douglas-fir in this </w:t>
      </w:r>
      <w:r w:rsidR="009509C5">
        <w:t>MZ</w:t>
      </w:r>
      <w:r>
        <w:t xml:space="preserve">. Most of the indicator species for 1045 do not occur in the </w:t>
      </w:r>
      <w:r w:rsidR="009509C5">
        <w:t>northwestern</w:t>
      </w:r>
      <w:r>
        <w:t xml:space="preserve"> part of the Greater Yellowstone Ecosystem.</w:t>
      </w:r>
      <w:r w:rsidR="003D112F">
        <w:t xml:space="preserve"> </w:t>
      </w:r>
    </w:p>
    <w:p w:rsidR="007A61B0" w:rsidP="007A61B0" w:rsidRDefault="007A61B0" w14:paraId="0977AC4F" w14:textId="77777777"/>
    <w:p w:rsidR="007A61B0" w:rsidP="007A61B0" w:rsidRDefault="007A61B0" w14:paraId="34C7B9E2" w14:textId="77777777">
      <w:pPr>
        <w:pStyle w:val="InfoPara"/>
      </w:pPr>
      <w:r>
        <w:t>Issues or Problems</w:t>
      </w:r>
    </w:p>
    <w:p w:rsidR="007A61B0" w:rsidP="007A61B0" w:rsidRDefault="007A61B0" w14:paraId="6D32DBB4" w14:textId="77777777">
      <w:r>
        <w:t>Douglas-fir will often encroach from this BpS into adjacent shrublands or grasslands with fire exclusion and during moist climatic periods.</w:t>
      </w:r>
    </w:p>
    <w:p w:rsidR="007A61B0" w:rsidP="007A61B0" w:rsidRDefault="007A61B0" w14:paraId="532388F7" w14:textId="77777777">
      <w:pPr>
        <w:pStyle w:val="InfoPara"/>
      </w:pPr>
      <w:r>
        <w:t>Native Uncharacteristic Conditions</w:t>
      </w:r>
    </w:p>
    <w:p w:rsidR="007A61B0" w:rsidP="007A61B0" w:rsidRDefault="007A61B0" w14:paraId="154A603F" w14:textId="77777777"/>
    <w:p w:rsidR="007A61B0" w:rsidP="007A61B0" w:rsidRDefault="007A61B0" w14:paraId="615B15AB" w14:textId="77777777">
      <w:pPr>
        <w:pStyle w:val="InfoPara"/>
      </w:pPr>
      <w:r>
        <w:t>Comments</w:t>
      </w:r>
    </w:p>
    <w:p w:rsidR="003D112F" w:rsidP="007A61B0" w:rsidRDefault="003D112F" w14:paraId="0198C852" w14:textId="66C0F272">
      <w:r>
        <w:t>Daniel Donato reviewed this model during the 2016 BpS Review. Donato noted that this BpS is lumping open dry parklands stands of Douglas-fir with dense, multi-story, quasi</w:t>
      </w:r>
      <w:r w:rsidR="009509C5">
        <w:t>-</w:t>
      </w:r>
      <w:r>
        <w:t xml:space="preserve">subalpine Douglas-fir stands. This lumping probably obscures differences in fire regimes, but the reviewer commented that there was little information on which to base a model split. Future BpS refinement should consider splitting this BpS into finer units. </w:t>
      </w:r>
    </w:p>
    <w:p w:rsidR="003D112F" w:rsidP="007A61B0" w:rsidRDefault="003D112F" w14:paraId="6D2AE0D0" w14:textId="3A16741B"/>
    <w:p w:rsidRPr="00AE4377" w:rsidR="00AE4377" w:rsidP="007A61B0" w:rsidRDefault="00AE4377" w14:paraId="0A710B86" w14:textId="2C455FD6">
      <w:r w:rsidRPr="00AE4377">
        <w:t xml:space="preserve">During the 2016 </w:t>
      </w:r>
      <w:proofErr w:type="spellStart"/>
      <w:r w:rsidRPr="00AE4377">
        <w:t>BpS</w:t>
      </w:r>
      <w:proofErr w:type="spellEnd"/>
      <w:r w:rsidRPr="00AE4377">
        <w:t xml:space="preserve"> Review Cameron Naficy, while not providing a full review, offered the following comment on this model: “</w:t>
      </w:r>
      <w:r w:rsidRPr="00AE4377">
        <w:t xml:space="preserve">For zone 21, our data indicate that there were some low severity fires and that stand-replacing fires were more frequent than the 300 year FIs in the existing models. Specific data will be available soon once our publications are out. I suspect the high stand replacement parameter estimate for these forests is based on the set of studies (e.g. Barrett et al. 1994, Houston 1973, Arno &amp; </w:t>
      </w:r>
      <w:proofErr w:type="spellStart"/>
      <w:r w:rsidRPr="00AE4377">
        <w:t>Gruell</w:t>
      </w:r>
      <w:proofErr w:type="spellEnd"/>
      <w:r w:rsidRPr="00AE4377">
        <w:t xml:space="preserve"> 1983, Heyerdahl et al. 2006, </w:t>
      </w:r>
      <w:proofErr w:type="spellStart"/>
      <w:r w:rsidRPr="00AE4377">
        <w:t>Korb</w:t>
      </w:r>
      <w:proofErr w:type="spellEnd"/>
      <w:r w:rsidRPr="00AE4377">
        <w:t xml:space="preserve"> unpublished) in ecotonal Douglas fir forests that has found recurrent </w:t>
      </w:r>
      <w:proofErr w:type="gramStart"/>
      <w:r w:rsidRPr="00AE4377">
        <w:t>non stand</w:t>
      </w:r>
      <w:proofErr w:type="gramEnd"/>
      <w:r w:rsidRPr="00AE4377">
        <w:t xml:space="preserve">-replacing fires at intervals of 30-50 years. These ecotonal forests are an important part of the ecology of Douglas fir forests in zone 21, but applying this model to </w:t>
      </w:r>
      <w:proofErr w:type="spellStart"/>
      <w:r w:rsidRPr="00AE4377">
        <w:t>non ecotonal</w:t>
      </w:r>
      <w:proofErr w:type="spellEnd"/>
      <w:r w:rsidRPr="00AE4377">
        <w:t xml:space="preserve"> Douglas fir forests, which probably occupy a greater percentage of the Douglas-fir cover type in this zone, is not appropriate. Estimates from some of these Douglas-fir forest may better represent FIs </w:t>
      </w:r>
      <w:r w:rsidRPr="00AE4377">
        <w:t xml:space="preserve">[fire intervals] </w:t>
      </w:r>
      <w:r w:rsidRPr="00AE4377">
        <w:t xml:space="preserve">from grasslands rather than </w:t>
      </w:r>
      <w:proofErr w:type="spellStart"/>
      <w:r w:rsidRPr="00AE4377">
        <w:t>non ecotonal</w:t>
      </w:r>
      <w:proofErr w:type="spellEnd"/>
      <w:r w:rsidRPr="00AE4377">
        <w:t xml:space="preserve"> Douglas-fir forests</w:t>
      </w:r>
      <w:r w:rsidRPr="00AE4377">
        <w:t xml:space="preserve">.” Once published data are available the fire parameters of this model should be revisited. </w:t>
      </w:r>
    </w:p>
    <w:p w:rsidR="00AE4377" w:rsidP="007A61B0" w:rsidRDefault="00AE4377" w14:paraId="350E56C5" w14:textId="77777777"/>
    <w:p w:rsidR="003A74C2" w:rsidP="003D5448" w:rsidRDefault="003D5448" w14:paraId="5D786AA5" w14:textId="77777777">
      <w:bookmarkStart w:name="_Hlk495312879" w:id="0"/>
      <w:r>
        <w:t xml:space="preserve">This BpS is mapped in </w:t>
      </w:r>
      <w:r w:rsidR="008E6BA6">
        <w:t xml:space="preserve">MZs </w:t>
      </w:r>
      <w:r>
        <w:t xml:space="preserve">9, 10, 19, 21, 22 and 29. In </w:t>
      </w:r>
      <w:r w:rsidR="009509C5">
        <w:t>MZ</w:t>
      </w:r>
      <w:r>
        <w:t>19, LANDFIRE National modelers split out a fire</w:t>
      </w:r>
      <w:r w:rsidR="009509C5">
        <w:t>-</w:t>
      </w:r>
      <w:r>
        <w:t>maintained subtype. During the 2016 BpS Review</w:t>
      </w:r>
      <w:r w:rsidR="009509C5">
        <w:t>,</w:t>
      </w:r>
      <w:r>
        <w:t xml:space="preserve"> Kori Blankenship asked reviewers if the fire</w:t>
      </w:r>
      <w:r w:rsidR="009509C5">
        <w:t>-</w:t>
      </w:r>
      <w:r>
        <w:t xml:space="preserve">maintained subtype was found in other zones. </w:t>
      </w:r>
    </w:p>
    <w:p w:rsidR="003A74C2" w:rsidP="003A74C2" w:rsidRDefault="003A74C2" w14:paraId="6041A888" w14:textId="77777777">
      <w:pPr>
        <w:ind w:firstLine="720"/>
      </w:pPr>
      <w:r>
        <w:t>-</w:t>
      </w:r>
      <w:r w:rsidR="003D5448">
        <w:t xml:space="preserve">One reviewer, familiar with </w:t>
      </w:r>
      <w:r w:rsidR="008E6BA6">
        <w:t xml:space="preserve">MZs </w:t>
      </w:r>
      <w:r w:rsidR="003D5448">
        <w:t>9, 10 and 19, felt that if this type existed it could be found at the forest-grass/shrub ecoton</w:t>
      </w:r>
      <w:r w:rsidR="009509C5">
        <w:t xml:space="preserve">e. </w:t>
      </w:r>
      <w:r>
        <w:t>The reviewer</w:t>
      </w:r>
      <w:r w:rsidR="009509C5">
        <w:t xml:space="preserve"> noted </w:t>
      </w:r>
      <w:r w:rsidR="003D5448">
        <w:t xml:space="preserve">that she had only observed it in </w:t>
      </w:r>
      <w:r w:rsidR="009509C5">
        <w:t>MZ</w:t>
      </w:r>
      <w:r w:rsidR="003D5448">
        <w:t>10 and that it may not warrant a separate model</w:t>
      </w:r>
      <w:r w:rsidRPr="005F7726" w:rsidR="003D5448">
        <w:t xml:space="preserve">. </w:t>
      </w:r>
    </w:p>
    <w:p w:rsidR="003A74C2" w:rsidP="003A74C2" w:rsidRDefault="003A74C2" w14:paraId="28D44FC6" w14:textId="51EB5E5E">
      <w:pPr>
        <w:ind w:firstLine="720"/>
      </w:pPr>
      <w:r>
        <w:t>-</w:t>
      </w:r>
      <w:r w:rsidRPr="005F7726" w:rsidR="003D5448">
        <w:t xml:space="preserve">Another </w:t>
      </w:r>
      <w:r w:rsidR="003D5448">
        <w:t>reviewer felt that the subtype did exist in</w:t>
      </w:r>
      <w:r w:rsidR="008E6BA6">
        <w:t xml:space="preserve"> MZs</w:t>
      </w:r>
      <w:r w:rsidR="003D5448">
        <w:t xml:space="preserve"> 8, 9, 10 and 22 and was more common on </w:t>
      </w:r>
      <w:r w:rsidR="009509C5">
        <w:t>southern</w:t>
      </w:r>
      <w:r w:rsidR="003D5448">
        <w:t xml:space="preserve"> and </w:t>
      </w:r>
      <w:r w:rsidR="009509C5">
        <w:t xml:space="preserve">southwestern </w:t>
      </w:r>
      <w:r w:rsidR="003D5448">
        <w:t xml:space="preserve">aspects. </w:t>
      </w:r>
    </w:p>
    <w:p w:rsidRPr="003A74C2" w:rsidR="003A74C2" w:rsidP="003A74C2" w:rsidRDefault="003A74C2" w14:paraId="1138749E" w14:textId="2EC498C3">
      <w:pPr>
        <w:ind w:firstLine="720"/>
      </w:pPr>
      <w:r>
        <w:t>-Cameron Naficy responded tha</w:t>
      </w:r>
      <w:r w:rsidRPr="003A74C2">
        <w:t xml:space="preserve">t in his </w:t>
      </w:r>
      <w:r w:rsidRPr="003A74C2">
        <w:t>study areas</w:t>
      </w:r>
      <w:r w:rsidRPr="003A74C2">
        <w:t xml:space="preserve"> (manuscript in development)</w:t>
      </w:r>
      <w:r w:rsidRPr="003A74C2">
        <w:t xml:space="preserve"> in Zone 21, </w:t>
      </w:r>
      <w:r w:rsidRPr="003A74C2">
        <w:t xml:space="preserve">he “documented </w:t>
      </w:r>
      <w:r w:rsidRPr="003A74C2">
        <w:t xml:space="preserve">very few low density, multi-cohort Douglas-fir stands resulting from repeated low severity fire, i.e. these stands occupied a small portion of the landscape.  Many of these stands were ecotonal with grasslands and seemed to be in topographic safe sites such as rocky outcrops, concave depressions or on soil types with little organic material. Some of these factors might help you map the distribution of this forest type, but the relatively fine scale of the effects I’m describing and their inconsistency (i.e. not all rocky outcrops or concave depressions have fire-maintained forest) would make this challenging. In zones 21 and 19, most of our multi-cohort Douglas-fir stands showed clear evidence of initiating following high severity fire, but were subsequently affected by a variable number of </w:t>
      </w:r>
      <w:proofErr w:type="spellStart"/>
      <w:proofErr w:type="gramStart"/>
      <w:r w:rsidRPr="003A74C2">
        <w:t>non stand</w:t>
      </w:r>
      <w:proofErr w:type="spellEnd"/>
      <w:proofErr w:type="gramEnd"/>
      <w:r w:rsidRPr="003A74C2">
        <w:t xml:space="preserve">-replacing wildfires. Thus, they were multi-cohort, but resulting from a mix of severities over time rather than repeated low severity fires. Our dataset paints a picture primarily of </w:t>
      </w:r>
      <w:proofErr w:type="spellStart"/>
      <w:proofErr w:type="gramStart"/>
      <w:r w:rsidRPr="003A74C2">
        <w:t>non equilibrium</w:t>
      </w:r>
      <w:proofErr w:type="spellEnd"/>
      <w:proofErr w:type="gramEnd"/>
      <w:r w:rsidRPr="003A74C2">
        <w:t xml:space="preserve"> dynamics over time at the patch scale, meaning that most patches in our study areas experienced a mix of fire severities over time and there were likely state switches </w:t>
      </w:r>
      <w:bookmarkStart w:name="_GoBack" w:id="1"/>
      <w:bookmarkEnd w:id="1"/>
      <w:r w:rsidRPr="003A74C2">
        <w:t>between forest/non forest conditions over time in portions of the forest-grassland ecotone. Overall, I’m not sure it’s accurate to invoke an equilibrium dynamics model to describe these stands as is implied by the fire-maintained label. Doing so, I think, misinterprets the dynamics and processes that likely characterized many relatively open Douglas</w:t>
      </w:r>
      <w:r w:rsidRPr="003A74C2">
        <w:t>-</w:t>
      </w:r>
      <w:r w:rsidRPr="003A74C2">
        <w:t>fir forests historically. Rather than creating a unique fire-maintained sub group for each zone, unless there is good evidence for the existence of those dynamics in a specific region, I think it’s more accurate to stick with a mixed severity model for most of these forests and work to try to refine the parameters.</w:t>
      </w:r>
      <w:r w:rsidRPr="003A74C2">
        <w:t>”</w:t>
      </w:r>
    </w:p>
    <w:p w:rsidR="003A74C2" w:rsidP="003D5448" w:rsidRDefault="003A74C2" w14:paraId="5F030C6B" w14:textId="77777777"/>
    <w:p w:rsidR="003D5448" w:rsidP="003D5448" w:rsidRDefault="003D5448" w14:paraId="2702F715" w14:textId="74051BD8">
      <w:r>
        <w:t>Since the feedback was inconclusive, Blankenship made no changes. This issue should be reconsider</w:t>
      </w:r>
      <w:r w:rsidR="009509C5">
        <w:t>ed</w:t>
      </w:r>
      <w:r>
        <w:t xml:space="preserve"> for future model refinement efforts. </w:t>
      </w:r>
    </w:p>
    <w:bookmarkEnd w:id="0"/>
    <w:p w:rsidR="003D5448" w:rsidP="007A61B0" w:rsidRDefault="003D5448" w14:paraId="34A7DE2B" w14:textId="77777777"/>
    <w:p w:rsidR="007A61B0" w:rsidP="007A61B0" w:rsidRDefault="007A61B0" w14:paraId="7E5B3794" w14:textId="70CC2BF9">
      <w:r>
        <w:t xml:space="preserve">Quantitative and descriptive changes for MZ21 reflect the cooler and drier climate east of the continental divide. Other </w:t>
      </w:r>
      <w:r w:rsidR="003D112F">
        <w:t xml:space="preserve">LANDFIRE National </w:t>
      </w:r>
      <w:r>
        <w:t xml:space="preserve">reviewers for MZ21 included Liz Davy (edavy@fs.fed.us), Tim Belton (tbelton@fs.fed.us), Heidi </w:t>
      </w:r>
      <w:proofErr w:type="spellStart"/>
      <w:r>
        <w:t>Whitlatch</w:t>
      </w:r>
      <w:proofErr w:type="spellEnd"/>
      <w:r>
        <w:t xml:space="preserve">, David Barron (dbarron@fs.fed.us), Spencer Johnston (sjohnston@fs.fed.us), Candi </w:t>
      </w:r>
      <w:proofErr w:type="spellStart"/>
      <w:r>
        <w:t>Eighme</w:t>
      </w:r>
      <w:proofErr w:type="spellEnd"/>
      <w:r>
        <w:t xml:space="preserve"> (ceighme@fs.fed.us)</w:t>
      </w:r>
      <w:r w:rsidR="009509C5">
        <w:t xml:space="preserve">, </w:t>
      </w:r>
      <w:r>
        <w:t xml:space="preserve">and Lisa </w:t>
      </w:r>
      <w:proofErr w:type="spellStart"/>
      <w:r>
        <w:t>Heiser</w:t>
      </w:r>
      <w:proofErr w:type="spellEnd"/>
      <w:r>
        <w:t xml:space="preserve"> (</w:t>
      </w:r>
      <w:r w:rsidRPr="00FA446E" w:rsidR="000220A9">
        <w:t>lheiser@fs.fed.us</w:t>
      </w:r>
      <w:r>
        <w:t>).</w:t>
      </w:r>
    </w:p>
    <w:p w:rsidR="007A61B0" w:rsidP="007A61B0" w:rsidRDefault="007A61B0" w14:paraId="0F3D3E32" w14:textId="77777777"/>
    <w:p w:rsidR="007A61B0" w:rsidP="007A61B0" w:rsidRDefault="007A61B0" w14:paraId="3B87ADAD" w14:textId="77777777">
      <w:pPr>
        <w:pStyle w:val="ReportSection"/>
      </w:pPr>
      <w:r>
        <w:t>Succession Classes</w:t>
      </w:r>
    </w:p>
    <w:p w:rsidR="007A61B0" w:rsidP="007A61B0" w:rsidRDefault="007A61B0" w14:paraId="5F1E917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A61B0" w:rsidP="007A61B0" w:rsidRDefault="007A61B0" w14:paraId="32BECD2F"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A61B0" w:rsidP="007A61B0" w:rsidRDefault="007A61B0" w14:paraId="02510B5D" w14:textId="77777777"/>
    <w:p w:rsidR="007A61B0" w:rsidP="007A61B0" w:rsidRDefault="007A61B0" w14:paraId="7A2DAAB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60"/>
        <w:gridCol w:w="2316"/>
        <w:gridCol w:w="1956"/>
      </w:tblGrid>
      <w:tr w:rsidRPr="007A61B0" w:rsidR="007A61B0" w:rsidTr="007A61B0" w14:paraId="32F6232D" w14:textId="77777777">
        <w:tc>
          <w:tcPr>
            <w:tcW w:w="1056" w:type="dxa"/>
            <w:tcBorders>
              <w:top w:val="single" w:color="auto" w:sz="2" w:space="0"/>
              <w:bottom w:val="single" w:color="000000" w:sz="12" w:space="0"/>
            </w:tcBorders>
            <w:shd w:val="clear" w:color="auto" w:fill="auto"/>
          </w:tcPr>
          <w:p w:rsidRPr="007A61B0" w:rsidR="007A61B0" w:rsidP="00122EBD" w:rsidRDefault="007A61B0" w14:paraId="44FB8766" w14:textId="77777777">
            <w:pPr>
              <w:rPr>
                <w:b/>
                <w:bCs/>
              </w:rPr>
            </w:pPr>
            <w:r w:rsidRPr="007A61B0">
              <w:rPr>
                <w:b/>
                <w:bCs/>
              </w:rPr>
              <w:t>Symbol</w:t>
            </w:r>
          </w:p>
        </w:tc>
        <w:tc>
          <w:tcPr>
            <w:tcW w:w="2760" w:type="dxa"/>
            <w:tcBorders>
              <w:top w:val="single" w:color="auto" w:sz="2" w:space="0"/>
              <w:bottom w:val="single" w:color="000000" w:sz="12" w:space="0"/>
            </w:tcBorders>
            <w:shd w:val="clear" w:color="auto" w:fill="auto"/>
          </w:tcPr>
          <w:p w:rsidRPr="007A61B0" w:rsidR="007A61B0" w:rsidP="00122EBD" w:rsidRDefault="007A61B0" w14:paraId="00863F22" w14:textId="77777777">
            <w:pPr>
              <w:rPr>
                <w:b/>
                <w:bCs/>
              </w:rPr>
            </w:pPr>
            <w:r w:rsidRPr="007A61B0">
              <w:rPr>
                <w:b/>
                <w:bCs/>
              </w:rPr>
              <w:t>Scientific Name</w:t>
            </w:r>
          </w:p>
        </w:tc>
        <w:tc>
          <w:tcPr>
            <w:tcW w:w="2316" w:type="dxa"/>
            <w:tcBorders>
              <w:top w:val="single" w:color="auto" w:sz="2" w:space="0"/>
              <w:bottom w:val="single" w:color="000000" w:sz="12" w:space="0"/>
            </w:tcBorders>
            <w:shd w:val="clear" w:color="auto" w:fill="auto"/>
          </w:tcPr>
          <w:p w:rsidRPr="007A61B0" w:rsidR="007A61B0" w:rsidP="00122EBD" w:rsidRDefault="007A61B0" w14:paraId="39309E1E" w14:textId="77777777">
            <w:pPr>
              <w:rPr>
                <w:b/>
                <w:bCs/>
              </w:rPr>
            </w:pPr>
            <w:r w:rsidRPr="007A61B0">
              <w:rPr>
                <w:b/>
                <w:bCs/>
              </w:rPr>
              <w:t>Common Name</w:t>
            </w:r>
          </w:p>
        </w:tc>
        <w:tc>
          <w:tcPr>
            <w:tcW w:w="1956" w:type="dxa"/>
            <w:tcBorders>
              <w:top w:val="single" w:color="auto" w:sz="2" w:space="0"/>
              <w:bottom w:val="single" w:color="000000" w:sz="12" w:space="0"/>
            </w:tcBorders>
            <w:shd w:val="clear" w:color="auto" w:fill="auto"/>
          </w:tcPr>
          <w:p w:rsidRPr="007A61B0" w:rsidR="007A61B0" w:rsidP="00122EBD" w:rsidRDefault="007A61B0" w14:paraId="192EC988" w14:textId="77777777">
            <w:pPr>
              <w:rPr>
                <w:b/>
                <w:bCs/>
              </w:rPr>
            </w:pPr>
            <w:r w:rsidRPr="007A61B0">
              <w:rPr>
                <w:b/>
                <w:bCs/>
              </w:rPr>
              <w:t>Canopy Position</w:t>
            </w:r>
          </w:p>
        </w:tc>
      </w:tr>
      <w:tr w:rsidRPr="007A61B0" w:rsidR="007A61B0" w:rsidTr="007A61B0" w14:paraId="51584BA1" w14:textId="77777777">
        <w:tc>
          <w:tcPr>
            <w:tcW w:w="1056" w:type="dxa"/>
            <w:tcBorders>
              <w:top w:val="single" w:color="000000" w:sz="12" w:space="0"/>
            </w:tcBorders>
            <w:shd w:val="clear" w:color="auto" w:fill="auto"/>
          </w:tcPr>
          <w:p w:rsidRPr="007A61B0" w:rsidR="007A61B0" w:rsidP="00122EBD" w:rsidRDefault="007A61B0" w14:paraId="27B034BD" w14:textId="77777777">
            <w:pPr>
              <w:rPr>
                <w:bCs/>
              </w:rPr>
            </w:pPr>
            <w:r w:rsidRPr="007A61B0">
              <w:rPr>
                <w:bCs/>
              </w:rPr>
              <w:t>PSME</w:t>
            </w:r>
          </w:p>
        </w:tc>
        <w:tc>
          <w:tcPr>
            <w:tcW w:w="2760" w:type="dxa"/>
            <w:tcBorders>
              <w:top w:val="single" w:color="000000" w:sz="12" w:space="0"/>
            </w:tcBorders>
            <w:shd w:val="clear" w:color="auto" w:fill="auto"/>
          </w:tcPr>
          <w:p w:rsidRPr="007A61B0" w:rsidR="007A61B0" w:rsidP="00122EBD" w:rsidRDefault="007A61B0" w14:paraId="2DE403C3" w14:textId="77777777">
            <w:proofErr w:type="spellStart"/>
            <w:r w:rsidRPr="007A61B0">
              <w:t>Pseudotsuga</w:t>
            </w:r>
            <w:proofErr w:type="spellEnd"/>
            <w:r w:rsidRPr="007A61B0">
              <w:t xml:space="preserve"> </w:t>
            </w:r>
            <w:proofErr w:type="spellStart"/>
            <w:r w:rsidRPr="007A61B0">
              <w:t>menziesii</w:t>
            </w:r>
            <w:proofErr w:type="spellEnd"/>
          </w:p>
        </w:tc>
        <w:tc>
          <w:tcPr>
            <w:tcW w:w="2316" w:type="dxa"/>
            <w:tcBorders>
              <w:top w:val="single" w:color="000000" w:sz="12" w:space="0"/>
            </w:tcBorders>
            <w:shd w:val="clear" w:color="auto" w:fill="auto"/>
          </w:tcPr>
          <w:p w:rsidRPr="007A61B0" w:rsidR="007A61B0" w:rsidP="00122EBD" w:rsidRDefault="007A61B0" w14:paraId="1F712629" w14:textId="77777777">
            <w:r w:rsidRPr="007A61B0">
              <w:t>Douglas-fir</w:t>
            </w:r>
          </w:p>
        </w:tc>
        <w:tc>
          <w:tcPr>
            <w:tcW w:w="1956" w:type="dxa"/>
            <w:tcBorders>
              <w:top w:val="single" w:color="000000" w:sz="12" w:space="0"/>
            </w:tcBorders>
            <w:shd w:val="clear" w:color="auto" w:fill="auto"/>
          </w:tcPr>
          <w:p w:rsidRPr="007A61B0" w:rsidR="007A61B0" w:rsidP="00122EBD" w:rsidRDefault="007A61B0" w14:paraId="52D1AFF6" w14:textId="77777777">
            <w:r w:rsidRPr="007A61B0">
              <w:t>Upper</w:t>
            </w:r>
          </w:p>
        </w:tc>
      </w:tr>
      <w:tr w:rsidRPr="007A61B0" w:rsidR="007A61B0" w:rsidTr="007A61B0" w14:paraId="47376B2A" w14:textId="77777777">
        <w:tc>
          <w:tcPr>
            <w:tcW w:w="1056" w:type="dxa"/>
            <w:shd w:val="clear" w:color="auto" w:fill="auto"/>
          </w:tcPr>
          <w:p w:rsidRPr="007A61B0" w:rsidR="007A61B0" w:rsidP="00122EBD" w:rsidRDefault="007A61B0" w14:paraId="435A4278" w14:textId="77777777">
            <w:pPr>
              <w:rPr>
                <w:bCs/>
              </w:rPr>
            </w:pPr>
            <w:r w:rsidRPr="007A61B0">
              <w:rPr>
                <w:bCs/>
              </w:rPr>
              <w:t>PICO</w:t>
            </w:r>
          </w:p>
        </w:tc>
        <w:tc>
          <w:tcPr>
            <w:tcW w:w="2760" w:type="dxa"/>
            <w:shd w:val="clear" w:color="auto" w:fill="auto"/>
          </w:tcPr>
          <w:p w:rsidRPr="007A61B0" w:rsidR="007A61B0" w:rsidP="00122EBD" w:rsidRDefault="007A61B0" w14:paraId="78B4CD68" w14:textId="77777777">
            <w:r w:rsidRPr="007A61B0">
              <w:t xml:space="preserve">Pinus </w:t>
            </w:r>
            <w:proofErr w:type="spellStart"/>
            <w:r w:rsidRPr="007A61B0">
              <w:t>contorta</w:t>
            </w:r>
            <w:proofErr w:type="spellEnd"/>
          </w:p>
        </w:tc>
        <w:tc>
          <w:tcPr>
            <w:tcW w:w="2316" w:type="dxa"/>
            <w:shd w:val="clear" w:color="auto" w:fill="auto"/>
          </w:tcPr>
          <w:p w:rsidRPr="007A61B0" w:rsidR="007A61B0" w:rsidP="00122EBD" w:rsidRDefault="007A61B0" w14:paraId="4B390A7D" w14:textId="77777777">
            <w:r w:rsidRPr="007A61B0">
              <w:t>Lodgepole pine</w:t>
            </w:r>
          </w:p>
        </w:tc>
        <w:tc>
          <w:tcPr>
            <w:tcW w:w="1956" w:type="dxa"/>
            <w:shd w:val="clear" w:color="auto" w:fill="auto"/>
          </w:tcPr>
          <w:p w:rsidRPr="007A61B0" w:rsidR="007A61B0" w:rsidP="00122EBD" w:rsidRDefault="007A61B0" w14:paraId="6654330D" w14:textId="77777777">
            <w:r w:rsidRPr="007A61B0">
              <w:t>Upper</w:t>
            </w:r>
          </w:p>
        </w:tc>
      </w:tr>
      <w:tr w:rsidRPr="007A61B0" w:rsidR="007A61B0" w:rsidTr="007A61B0" w14:paraId="5EA944B7" w14:textId="77777777">
        <w:tc>
          <w:tcPr>
            <w:tcW w:w="1056" w:type="dxa"/>
            <w:shd w:val="clear" w:color="auto" w:fill="auto"/>
          </w:tcPr>
          <w:p w:rsidRPr="007A61B0" w:rsidR="007A61B0" w:rsidP="00122EBD" w:rsidRDefault="007A61B0" w14:paraId="3417043F" w14:textId="77777777">
            <w:pPr>
              <w:rPr>
                <w:bCs/>
              </w:rPr>
            </w:pPr>
            <w:r w:rsidRPr="007A61B0">
              <w:rPr>
                <w:bCs/>
              </w:rPr>
              <w:t>SYAL</w:t>
            </w:r>
          </w:p>
        </w:tc>
        <w:tc>
          <w:tcPr>
            <w:tcW w:w="2760" w:type="dxa"/>
            <w:shd w:val="clear" w:color="auto" w:fill="auto"/>
          </w:tcPr>
          <w:p w:rsidRPr="007A61B0" w:rsidR="007A61B0" w:rsidP="00122EBD" w:rsidRDefault="007A61B0" w14:paraId="720AC47E" w14:textId="77777777">
            <w:proofErr w:type="spellStart"/>
            <w:r w:rsidRPr="007A61B0">
              <w:t>Symphoricarpos</w:t>
            </w:r>
            <w:proofErr w:type="spellEnd"/>
            <w:r w:rsidRPr="007A61B0">
              <w:t xml:space="preserve"> </w:t>
            </w:r>
            <w:proofErr w:type="spellStart"/>
            <w:r w:rsidRPr="007A61B0">
              <w:t>albus</w:t>
            </w:r>
            <w:proofErr w:type="spellEnd"/>
          </w:p>
        </w:tc>
        <w:tc>
          <w:tcPr>
            <w:tcW w:w="2316" w:type="dxa"/>
            <w:shd w:val="clear" w:color="auto" w:fill="auto"/>
          </w:tcPr>
          <w:p w:rsidRPr="007A61B0" w:rsidR="007A61B0" w:rsidP="00122EBD" w:rsidRDefault="007A61B0" w14:paraId="22210D49" w14:textId="77777777">
            <w:r w:rsidRPr="007A61B0">
              <w:t>Common snowberry</w:t>
            </w:r>
          </w:p>
        </w:tc>
        <w:tc>
          <w:tcPr>
            <w:tcW w:w="1956" w:type="dxa"/>
            <w:shd w:val="clear" w:color="auto" w:fill="auto"/>
          </w:tcPr>
          <w:p w:rsidRPr="007A61B0" w:rsidR="007A61B0" w:rsidP="00122EBD" w:rsidRDefault="007A61B0" w14:paraId="69077891" w14:textId="77777777">
            <w:r w:rsidRPr="007A61B0">
              <w:t>Lower</w:t>
            </w:r>
          </w:p>
        </w:tc>
      </w:tr>
      <w:tr w:rsidRPr="007A61B0" w:rsidR="007A61B0" w:rsidTr="007A61B0" w14:paraId="5B6C65DC" w14:textId="77777777">
        <w:tc>
          <w:tcPr>
            <w:tcW w:w="1056" w:type="dxa"/>
            <w:shd w:val="clear" w:color="auto" w:fill="auto"/>
          </w:tcPr>
          <w:p w:rsidRPr="007A61B0" w:rsidR="007A61B0" w:rsidP="00122EBD" w:rsidRDefault="007A61B0" w14:paraId="1EBE0BDB" w14:textId="77777777">
            <w:pPr>
              <w:rPr>
                <w:bCs/>
              </w:rPr>
            </w:pPr>
            <w:r w:rsidRPr="007A61B0">
              <w:rPr>
                <w:bCs/>
              </w:rPr>
              <w:t>CARU</w:t>
            </w:r>
          </w:p>
        </w:tc>
        <w:tc>
          <w:tcPr>
            <w:tcW w:w="2760" w:type="dxa"/>
            <w:shd w:val="clear" w:color="auto" w:fill="auto"/>
          </w:tcPr>
          <w:p w:rsidRPr="007A61B0" w:rsidR="007A61B0" w:rsidP="00122EBD" w:rsidRDefault="007A61B0" w14:paraId="7BD98F32" w14:textId="77777777">
            <w:proofErr w:type="spellStart"/>
            <w:r w:rsidRPr="007A61B0">
              <w:t>Calamagrostis</w:t>
            </w:r>
            <w:proofErr w:type="spellEnd"/>
            <w:r w:rsidRPr="007A61B0">
              <w:t xml:space="preserve"> </w:t>
            </w:r>
            <w:proofErr w:type="spellStart"/>
            <w:r w:rsidRPr="007A61B0">
              <w:t>rubescens</w:t>
            </w:r>
            <w:proofErr w:type="spellEnd"/>
          </w:p>
        </w:tc>
        <w:tc>
          <w:tcPr>
            <w:tcW w:w="2316" w:type="dxa"/>
            <w:shd w:val="clear" w:color="auto" w:fill="auto"/>
          </w:tcPr>
          <w:p w:rsidRPr="007A61B0" w:rsidR="007A61B0" w:rsidP="00122EBD" w:rsidRDefault="007A61B0" w14:paraId="64576BAC" w14:textId="77777777">
            <w:r w:rsidRPr="007A61B0">
              <w:t>Pinegrass</w:t>
            </w:r>
          </w:p>
        </w:tc>
        <w:tc>
          <w:tcPr>
            <w:tcW w:w="1956" w:type="dxa"/>
            <w:shd w:val="clear" w:color="auto" w:fill="auto"/>
          </w:tcPr>
          <w:p w:rsidRPr="007A61B0" w:rsidR="007A61B0" w:rsidP="00122EBD" w:rsidRDefault="007A61B0" w14:paraId="08CA7EBA" w14:textId="77777777">
            <w:r w:rsidRPr="007A61B0">
              <w:t>Lower</w:t>
            </w:r>
          </w:p>
        </w:tc>
      </w:tr>
    </w:tbl>
    <w:p w:rsidR="007A61B0" w:rsidP="007A61B0" w:rsidRDefault="007A61B0" w14:paraId="688C7CEA" w14:textId="77777777"/>
    <w:p w:rsidR="007A61B0" w:rsidP="007A61B0" w:rsidRDefault="007A61B0" w14:paraId="70A10E99" w14:textId="77777777">
      <w:pPr>
        <w:pStyle w:val="SClassInfoPara"/>
      </w:pPr>
      <w:r>
        <w:t>Description</w:t>
      </w:r>
    </w:p>
    <w:p w:rsidR="007A61B0" w:rsidP="00FF6031" w:rsidRDefault="007A61B0" w14:paraId="33FADB38" w14:textId="7EB6AFF1">
      <w:r>
        <w:t xml:space="preserve">Dominated by graminoids and seedling/sapling Douglas-fir and possibly lodgepole pine. Understory may be dominated by </w:t>
      </w:r>
      <w:proofErr w:type="spellStart"/>
      <w:r w:rsidRPr="008E6BA6">
        <w:rPr>
          <w:i/>
        </w:rPr>
        <w:t>Calamagrostis</w:t>
      </w:r>
      <w:proofErr w:type="spellEnd"/>
      <w:r w:rsidRPr="008E6BA6">
        <w:rPr>
          <w:i/>
        </w:rPr>
        <w:t xml:space="preserve"> </w:t>
      </w:r>
      <w:proofErr w:type="spellStart"/>
      <w:r w:rsidRPr="008E6BA6">
        <w:rPr>
          <w:i/>
        </w:rPr>
        <w:t>rubescens</w:t>
      </w:r>
      <w:proofErr w:type="spellEnd"/>
      <w:r>
        <w:t xml:space="preserve"> and/or </w:t>
      </w:r>
      <w:proofErr w:type="spellStart"/>
      <w:r w:rsidRPr="008E6BA6">
        <w:rPr>
          <w:i/>
        </w:rPr>
        <w:t>Carex</w:t>
      </w:r>
      <w:proofErr w:type="spellEnd"/>
      <w:r>
        <w:t xml:space="preserve"> spp. Shrub species such as </w:t>
      </w:r>
      <w:proofErr w:type="spellStart"/>
      <w:r w:rsidRPr="008E6BA6">
        <w:rPr>
          <w:i/>
        </w:rPr>
        <w:t>Symphoricarpos</w:t>
      </w:r>
      <w:proofErr w:type="spellEnd"/>
      <w:r>
        <w:t xml:space="preserve"> spp</w:t>
      </w:r>
      <w:r w:rsidR="009509C5">
        <w:t>.</w:t>
      </w:r>
      <w:r>
        <w:t xml:space="preserve"> may be present.</w:t>
      </w:r>
    </w:p>
    <w:p w:rsidR="007A61B0" w:rsidP="007A61B0" w:rsidRDefault="007A61B0" w14:paraId="39B8BA27" w14:textId="77777777"/>
    <w:p>
      <w:r>
        <w:rPr>
          <w:i/>
          <w:u w:val="single"/>
        </w:rPr>
        <w:t>Maximum Tree Size Class</w:t>
      </w:r>
      <w:br/>
      <w:r>
        <w:t>Sapling &gt;4.5ft; &lt;5" DBH</w:t>
      </w:r>
    </w:p>
    <w:p w:rsidR="007A61B0" w:rsidP="007A61B0" w:rsidRDefault="007A61B0" w14:paraId="7ECA3697" w14:textId="77777777">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A61B0" w:rsidP="007A61B0" w:rsidRDefault="007A61B0" w14:paraId="48FDC82A" w14:textId="77777777"/>
    <w:p w:rsidR="007A61B0" w:rsidP="007A61B0" w:rsidRDefault="007A61B0" w14:paraId="4AF4D03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60"/>
        <w:gridCol w:w="2316"/>
        <w:gridCol w:w="1956"/>
      </w:tblGrid>
      <w:tr w:rsidRPr="007A61B0" w:rsidR="007A61B0" w:rsidTr="007A61B0" w14:paraId="29612B39" w14:textId="77777777">
        <w:tc>
          <w:tcPr>
            <w:tcW w:w="1056" w:type="dxa"/>
            <w:tcBorders>
              <w:top w:val="single" w:color="auto" w:sz="2" w:space="0"/>
              <w:bottom w:val="single" w:color="000000" w:sz="12" w:space="0"/>
            </w:tcBorders>
            <w:shd w:val="clear" w:color="auto" w:fill="auto"/>
          </w:tcPr>
          <w:p w:rsidRPr="007A61B0" w:rsidR="007A61B0" w:rsidP="00122EBD" w:rsidRDefault="007A61B0" w14:paraId="2CE5C453" w14:textId="77777777">
            <w:pPr>
              <w:rPr>
                <w:b/>
                <w:bCs/>
              </w:rPr>
            </w:pPr>
            <w:r w:rsidRPr="007A61B0">
              <w:rPr>
                <w:b/>
                <w:bCs/>
              </w:rPr>
              <w:t>Symbol</w:t>
            </w:r>
          </w:p>
        </w:tc>
        <w:tc>
          <w:tcPr>
            <w:tcW w:w="2760" w:type="dxa"/>
            <w:tcBorders>
              <w:top w:val="single" w:color="auto" w:sz="2" w:space="0"/>
              <w:bottom w:val="single" w:color="000000" w:sz="12" w:space="0"/>
            </w:tcBorders>
            <w:shd w:val="clear" w:color="auto" w:fill="auto"/>
          </w:tcPr>
          <w:p w:rsidRPr="007A61B0" w:rsidR="007A61B0" w:rsidP="00122EBD" w:rsidRDefault="007A61B0" w14:paraId="05A969EA" w14:textId="77777777">
            <w:pPr>
              <w:rPr>
                <w:b/>
                <w:bCs/>
              </w:rPr>
            </w:pPr>
            <w:r w:rsidRPr="007A61B0">
              <w:rPr>
                <w:b/>
                <w:bCs/>
              </w:rPr>
              <w:t>Scientific Name</w:t>
            </w:r>
          </w:p>
        </w:tc>
        <w:tc>
          <w:tcPr>
            <w:tcW w:w="2316" w:type="dxa"/>
            <w:tcBorders>
              <w:top w:val="single" w:color="auto" w:sz="2" w:space="0"/>
              <w:bottom w:val="single" w:color="000000" w:sz="12" w:space="0"/>
            </w:tcBorders>
            <w:shd w:val="clear" w:color="auto" w:fill="auto"/>
          </w:tcPr>
          <w:p w:rsidRPr="007A61B0" w:rsidR="007A61B0" w:rsidP="00122EBD" w:rsidRDefault="007A61B0" w14:paraId="4F50ED9B" w14:textId="77777777">
            <w:pPr>
              <w:rPr>
                <w:b/>
                <w:bCs/>
              </w:rPr>
            </w:pPr>
            <w:r w:rsidRPr="007A61B0">
              <w:rPr>
                <w:b/>
                <w:bCs/>
              </w:rPr>
              <w:t>Common Name</w:t>
            </w:r>
          </w:p>
        </w:tc>
        <w:tc>
          <w:tcPr>
            <w:tcW w:w="1956" w:type="dxa"/>
            <w:tcBorders>
              <w:top w:val="single" w:color="auto" w:sz="2" w:space="0"/>
              <w:bottom w:val="single" w:color="000000" w:sz="12" w:space="0"/>
            </w:tcBorders>
            <w:shd w:val="clear" w:color="auto" w:fill="auto"/>
          </w:tcPr>
          <w:p w:rsidRPr="007A61B0" w:rsidR="007A61B0" w:rsidP="00122EBD" w:rsidRDefault="007A61B0" w14:paraId="6EB8249A" w14:textId="77777777">
            <w:pPr>
              <w:rPr>
                <w:b/>
                <w:bCs/>
              </w:rPr>
            </w:pPr>
            <w:r w:rsidRPr="007A61B0">
              <w:rPr>
                <w:b/>
                <w:bCs/>
              </w:rPr>
              <w:t>Canopy Position</w:t>
            </w:r>
          </w:p>
        </w:tc>
      </w:tr>
      <w:tr w:rsidRPr="007A61B0" w:rsidR="007A61B0" w:rsidTr="007A61B0" w14:paraId="0DFEBF5A" w14:textId="77777777">
        <w:tc>
          <w:tcPr>
            <w:tcW w:w="1056" w:type="dxa"/>
            <w:tcBorders>
              <w:top w:val="single" w:color="000000" w:sz="12" w:space="0"/>
            </w:tcBorders>
            <w:shd w:val="clear" w:color="auto" w:fill="auto"/>
          </w:tcPr>
          <w:p w:rsidRPr="007A61B0" w:rsidR="007A61B0" w:rsidP="00122EBD" w:rsidRDefault="007A61B0" w14:paraId="0FC3E62D" w14:textId="77777777">
            <w:pPr>
              <w:rPr>
                <w:bCs/>
              </w:rPr>
            </w:pPr>
            <w:r w:rsidRPr="007A61B0">
              <w:rPr>
                <w:bCs/>
              </w:rPr>
              <w:t>PSME</w:t>
            </w:r>
          </w:p>
        </w:tc>
        <w:tc>
          <w:tcPr>
            <w:tcW w:w="2760" w:type="dxa"/>
            <w:tcBorders>
              <w:top w:val="single" w:color="000000" w:sz="12" w:space="0"/>
            </w:tcBorders>
            <w:shd w:val="clear" w:color="auto" w:fill="auto"/>
          </w:tcPr>
          <w:p w:rsidRPr="007A61B0" w:rsidR="007A61B0" w:rsidP="00122EBD" w:rsidRDefault="007A61B0" w14:paraId="6962163A" w14:textId="77777777">
            <w:proofErr w:type="spellStart"/>
            <w:r w:rsidRPr="007A61B0">
              <w:t>Pseudotsuga</w:t>
            </w:r>
            <w:proofErr w:type="spellEnd"/>
            <w:r w:rsidRPr="007A61B0">
              <w:t xml:space="preserve"> </w:t>
            </w:r>
            <w:proofErr w:type="spellStart"/>
            <w:r w:rsidRPr="007A61B0">
              <w:t>menziesii</w:t>
            </w:r>
            <w:proofErr w:type="spellEnd"/>
          </w:p>
        </w:tc>
        <w:tc>
          <w:tcPr>
            <w:tcW w:w="2316" w:type="dxa"/>
            <w:tcBorders>
              <w:top w:val="single" w:color="000000" w:sz="12" w:space="0"/>
            </w:tcBorders>
            <w:shd w:val="clear" w:color="auto" w:fill="auto"/>
          </w:tcPr>
          <w:p w:rsidRPr="007A61B0" w:rsidR="007A61B0" w:rsidP="00122EBD" w:rsidRDefault="007A61B0" w14:paraId="72FB8CA7" w14:textId="77777777">
            <w:r w:rsidRPr="007A61B0">
              <w:t>Douglas-fir</w:t>
            </w:r>
          </w:p>
        </w:tc>
        <w:tc>
          <w:tcPr>
            <w:tcW w:w="1956" w:type="dxa"/>
            <w:tcBorders>
              <w:top w:val="single" w:color="000000" w:sz="12" w:space="0"/>
            </w:tcBorders>
            <w:shd w:val="clear" w:color="auto" w:fill="auto"/>
          </w:tcPr>
          <w:p w:rsidRPr="007A61B0" w:rsidR="007A61B0" w:rsidP="00122EBD" w:rsidRDefault="007A61B0" w14:paraId="374FDDDA" w14:textId="77777777">
            <w:r w:rsidRPr="007A61B0">
              <w:t>Upper</w:t>
            </w:r>
          </w:p>
        </w:tc>
      </w:tr>
      <w:tr w:rsidRPr="007A61B0" w:rsidR="007A61B0" w:rsidTr="007A61B0" w14:paraId="5819E1E3" w14:textId="77777777">
        <w:tc>
          <w:tcPr>
            <w:tcW w:w="1056" w:type="dxa"/>
            <w:shd w:val="clear" w:color="auto" w:fill="auto"/>
          </w:tcPr>
          <w:p w:rsidRPr="007A61B0" w:rsidR="007A61B0" w:rsidP="00122EBD" w:rsidRDefault="007A61B0" w14:paraId="00FF9A4B" w14:textId="77777777">
            <w:pPr>
              <w:rPr>
                <w:bCs/>
              </w:rPr>
            </w:pPr>
            <w:r w:rsidRPr="007A61B0">
              <w:rPr>
                <w:bCs/>
              </w:rPr>
              <w:t>PICO</w:t>
            </w:r>
          </w:p>
        </w:tc>
        <w:tc>
          <w:tcPr>
            <w:tcW w:w="2760" w:type="dxa"/>
            <w:shd w:val="clear" w:color="auto" w:fill="auto"/>
          </w:tcPr>
          <w:p w:rsidRPr="007A61B0" w:rsidR="007A61B0" w:rsidP="00122EBD" w:rsidRDefault="007A61B0" w14:paraId="68CEE45E" w14:textId="77777777">
            <w:r w:rsidRPr="007A61B0">
              <w:t xml:space="preserve">Pinus </w:t>
            </w:r>
            <w:proofErr w:type="spellStart"/>
            <w:r w:rsidRPr="007A61B0">
              <w:t>contorta</w:t>
            </w:r>
            <w:proofErr w:type="spellEnd"/>
          </w:p>
        </w:tc>
        <w:tc>
          <w:tcPr>
            <w:tcW w:w="2316" w:type="dxa"/>
            <w:shd w:val="clear" w:color="auto" w:fill="auto"/>
          </w:tcPr>
          <w:p w:rsidRPr="007A61B0" w:rsidR="007A61B0" w:rsidP="00122EBD" w:rsidRDefault="007A61B0" w14:paraId="641BE208" w14:textId="77777777">
            <w:r w:rsidRPr="007A61B0">
              <w:t>Lodgepole pine</w:t>
            </w:r>
          </w:p>
        </w:tc>
        <w:tc>
          <w:tcPr>
            <w:tcW w:w="1956" w:type="dxa"/>
            <w:shd w:val="clear" w:color="auto" w:fill="auto"/>
          </w:tcPr>
          <w:p w:rsidRPr="007A61B0" w:rsidR="007A61B0" w:rsidP="00122EBD" w:rsidRDefault="007A61B0" w14:paraId="1CBB4A30" w14:textId="77777777">
            <w:r w:rsidRPr="007A61B0">
              <w:t>Upper</w:t>
            </w:r>
          </w:p>
        </w:tc>
      </w:tr>
      <w:tr w:rsidRPr="007A61B0" w:rsidR="007A61B0" w:rsidTr="007A61B0" w14:paraId="366D73D9" w14:textId="77777777">
        <w:tc>
          <w:tcPr>
            <w:tcW w:w="1056" w:type="dxa"/>
            <w:shd w:val="clear" w:color="auto" w:fill="auto"/>
          </w:tcPr>
          <w:p w:rsidRPr="007A61B0" w:rsidR="007A61B0" w:rsidP="00122EBD" w:rsidRDefault="007A61B0" w14:paraId="73FBA21F" w14:textId="77777777">
            <w:pPr>
              <w:rPr>
                <w:bCs/>
              </w:rPr>
            </w:pPr>
            <w:r w:rsidRPr="007A61B0">
              <w:rPr>
                <w:bCs/>
              </w:rPr>
              <w:t>SYAL</w:t>
            </w:r>
          </w:p>
        </w:tc>
        <w:tc>
          <w:tcPr>
            <w:tcW w:w="2760" w:type="dxa"/>
            <w:shd w:val="clear" w:color="auto" w:fill="auto"/>
          </w:tcPr>
          <w:p w:rsidRPr="007A61B0" w:rsidR="007A61B0" w:rsidP="00122EBD" w:rsidRDefault="007A61B0" w14:paraId="1787653E" w14:textId="77777777">
            <w:proofErr w:type="spellStart"/>
            <w:r w:rsidRPr="007A61B0">
              <w:t>Symphoricarpos</w:t>
            </w:r>
            <w:proofErr w:type="spellEnd"/>
            <w:r w:rsidRPr="007A61B0">
              <w:t xml:space="preserve"> </w:t>
            </w:r>
            <w:proofErr w:type="spellStart"/>
            <w:r w:rsidRPr="007A61B0">
              <w:t>albus</w:t>
            </w:r>
            <w:proofErr w:type="spellEnd"/>
          </w:p>
        </w:tc>
        <w:tc>
          <w:tcPr>
            <w:tcW w:w="2316" w:type="dxa"/>
            <w:shd w:val="clear" w:color="auto" w:fill="auto"/>
          </w:tcPr>
          <w:p w:rsidRPr="007A61B0" w:rsidR="007A61B0" w:rsidP="00122EBD" w:rsidRDefault="007A61B0" w14:paraId="4043B73E" w14:textId="77777777">
            <w:r w:rsidRPr="007A61B0">
              <w:t>Common snowberry</w:t>
            </w:r>
          </w:p>
        </w:tc>
        <w:tc>
          <w:tcPr>
            <w:tcW w:w="1956" w:type="dxa"/>
            <w:shd w:val="clear" w:color="auto" w:fill="auto"/>
          </w:tcPr>
          <w:p w:rsidRPr="007A61B0" w:rsidR="007A61B0" w:rsidP="00122EBD" w:rsidRDefault="007A61B0" w14:paraId="00D99673" w14:textId="77777777">
            <w:r w:rsidRPr="007A61B0">
              <w:t>Lower</w:t>
            </w:r>
          </w:p>
        </w:tc>
      </w:tr>
      <w:tr w:rsidRPr="007A61B0" w:rsidR="007A61B0" w:rsidTr="007A61B0" w14:paraId="3BD6C4F9" w14:textId="77777777">
        <w:tc>
          <w:tcPr>
            <w:tcW w:w="1056" w:type="dxa"/>
            <w:shd w:val="clear" w:color="auto" w:fill="auto"/>
          </w:tcPr>
          <w:p w:rsidRPr="007A61B0" w:rsidR="007A61B0" w:rsidP="00122EBD" w:rsidRDefault="007A61B0" w14:paraId="20021CE8" w14:textId="77777777">
            <w:pPr>
              <w:rPr>
                <w:bCs/>
              </w:rPr>
            </w:pPr>
            <w:r w:rsidRPr="007A61B0">
              <w:rPr>
                <w:bCs/>
              </w:rPr>
              <w:t>CARU</w:t>
            </w:r>
          </w:p>
        </w:tc>
        <w:tc>
          <w:tcPr>
            <w:tcW w:w="2760" w:type="dxa"/>
            <w:shd w:val="clear" w:color="auto" w:fill="auto"/>
          </w:tcPr>
          <w:p w:rsidRPr="007A61B0" w:rsidR="007A61B0" w:rsidP="00122EBD" w:rsidRDefault="007A61B0" w14:paraId="0C1BC3C1" w14:textId="77777777">
            <w:proofErr w:type="spellStart"/>
            <w:r w:rsidRPr="007A61B0">
              <w:t>Calamagrostis</w:t>
            </w:r>
            <w:proofErr w:type="spellEnd"/>
            <w:r w:rsidRPr="007A61B0">
              <w:t xml:space="preserve"> </w:t>
            </w:r>
            <w:proofErr w:type="spellStart"/>
            <w:r w:rsidRPr="007A61B0">
              <w:t>rubescens</w:t>
            </w:r>
            <w:proofErr w:type="spellEnd"/>
          </w:p>
        </w:tc>
        <w:tc>
          <w:tcPr>
            <w:tcW w:w="2316" w:type="dxa"/>
            <w:shd w:val="clear" w:color="auto" w:fill="auto"/>
          </w:tcPr>
          <w:p w:rsidRPr="007A61B0" w:rsidR="007A61B0" w:rsidP="00122EBD" w:rsidRDefault="007A61B0" w14:paraId="203183EE" w14:textId="77777777">
            <w:r w:rsidRPr="007A61B0">
              <w:t>Pinegrass</w:t>
            </w:r>
          </w:p>
        </w:tc>
        <w:tc>
          <w:tcPr>
            <w:tcW w:w="1956" w:type="dxa"/>
            <w:shd w:val="clear" w:color="auto" w:fill="auto"/>
          </w:tcPr>
          <w:p w:rsidRPr="007A61B0" w:rsidR="007A61B0" w:rsidP="00122EBD" w:rsidRDefault="007A61B0" w14:paraId="269EF982" w14:textId="77777777">
            <w:r w:rsidRPr="007A61B0">
              <w:t>Lower</w:t>
            </w:r>
          </w:p>
        </w:tc>
      </w:tr>
    </w:tbl>
    <w:p w:rsidR="007A61B0" w:rsidP="007A61B0" w:rsidRDefault="007A61B0" w14:paraId="394F48A4" w14:textId="77777777"/>
    <w:p w:rsidR="007A61B0" w:rsidP="007A61B0" w:rsidRDefault="007A61B0" w14:paraId="31A2A0A8" w14:textId="77777777">
      <w:pPr>
        <w:pStyle w:val="SClassInfoPara"/>
      </w:pPr>
      <w:r>
        <w:t>Description</w:t>
      </w:r>
    </w:p>
    <w:p w:rsidR="007A61B0" w:rsidP="00FF6031" w:rsidRDefault="007A61B0" w14:paraId="5C40111A" w14:textId="118D8542">
      <w:r>
        <w:t xml:space="preserve">Relatively dense pole and some medium Douglas-fir and possibly lodgepole pine. The understory is open and relatively depauperate. Understory may be dominated by </w:t>
      </w:r>
      <w:proofErr w:type="spellStart"/>
      <w:r w:rsidRPr="008E6BA6">
        <w:rPr>
          <w:i/>
        </w:rPr>
        <w:t>Calamagrostis</w:t>
      </w:r>
      <w:proofErr w:type="spellEnd"/>
      <w:r w:rsidRPr="008E6BA6">
        <w:rPr>
          <w:i/>
        </w:rPr>
        <w:t xml:space="preserve"> </w:t>
      </w:r>
      <w:proofErr w:type="spellStart"/>
      <w:r w:rsidRPr="008E6BA6">
        <w:rPr>
          <w:i/>
        </w:rPr>
        <w:t>rubescens</w:t>
      </w:r>
      <w:proofErr w:type="spellEnd"/>
      <w:r>
        <w:t xml:space="preserve"> and/or </w:t>
      </w:r>
      <w:proofErr w:type="spellStart"/>
      <w:r w:rsidRPr="008E6BA6">
        <w:rPr>
          <w:i/>
        </w:rPr>
        <w:t>Carex</w:t>
      </w:r>
      <w:proofErr w:type="spellEnd"/>
      <w:r>
        <w:t xml:space="preserve"> spp. </w:t>
      </w:r>
    </w:p>
    <w:p w:rsidR="007A61B0" w:rsidP="007A61B0" w:rsidRDefault="007A61B0" w14:paraId="20DD06BC" w14:textId="77777777"/>
    <w:p w:rsidR="007A61B0" w:rsidP="007A61B0" w:rsidRDefault="007A61B0" w14:paraId="5A58308A" w14:textId="63BFEC96">
      <w:r>
        <w:t xml:space="preserve">Although </w:t>
      </w:r>
      <w:r w:rsidR="00253E26">
        <w:t xml:space="preserve">LANDFIRE National </w:t>
      </w:r>
      <w:r>
        <w:t xml:space="preserve">reviewers recommended removing insects/disease from this class, it was decided by Region 1 insect experts that some insect damage is likely for the </w:t>
      </w:r>
      <w:r w:rsidR="009509C5">
        <w:t>C</w:t>
      </w:r>
      <w:r>
        <w:t>lass B forest types. The insects to be concerned about at low levels are Douglas-fir pole beetle and western spruce budworm.</w:t>
      </w:r>
    </w:p>
    <w:p w:rsidR="007A61B0" w:rsidP="007A61B0" w:rsidRDefault="007A61B0" w14:paraId="044AFA99" w14:textId="77777777"/>
    <w:p>
      <w:r>
        <w:rPr>
          <w:i/>
          <w:u w:val="single"/>
        </w:rPr>
        <w:t>Maximum Tree Size Class</w:t>
      </w:r>
      <w:br/>
      <w:r>
        <w:t>Pole 5-9" DBH</w:t>
      </w:r>
    </w:p>
    <w:p w:rsidR="007A61B0" w:rsidP="007A61B0" w:rsidRDefault="007A61B0" w14:paraId="4B7C789A" w14:textId="77777777">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A61B0" w:rsidP="007A61B0" w:rsidRDefault="007A61B0" w14:paraId="4D9CB34D" w14:textId="77777777"/>
    <w:p w:rsidR="007A61B0" w:rsidP="007A61B0" w:rsidRDefault="007A61B0" w14:paraId="0F977A2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60"/>
        <w:gridCol w:w="2316"/>
        <w:gridCol w:w="1956"/>
      </w:tblGrid>
      <w:tr w:rsidRPr="007A61B0" w:rsidR="007A61B0" w:rsidTr="007A61B0" w14:paraId="62410B42" w14:textId="77777777">
        <w:tc>
          <w:tcPr>
            <w:tcW w:w="1056" w:type="dxa"/>
            <w:tcBorders>
              <w:top w:val="single" w:color="auto" w:sz="2" w:space="0"/>
              <w:bottom w:val="single" w:color="000000" w:sz="12" w:space="0"/>
            </w:tcBorders>
            <w:shd w:val="clear" w:color="auto" w:fill="auto"/>
          </w:tcPr>
          <w:p w:rsidRPr="007A61B0" w:rsidR="007A61B0" w:rsidP="00122EBD" w:rsidRDefault="007A61B0" w14:paraId="4136C4B9" w14:textId="77777777">
            <w:pPr>
              <w:rPr>
                <w:b/>
                <w:bCs/>
              </w:rPr>
            </w:pPr>
            <w:r w:rsidRPr="007A61B0">
              <w:rPr>
                <w:b/>
                <w:bCs/>
              </w:rPr>
              <w:t>Symbol</w:t>
            </w:r>
          </w:p>
        </w:tc>
        <w:tc>
          <w:tcPr>
            <w:tcW w:w="2760" w:type="dxa"/>
            <w:tcBorders>
              <w:top w:val="single" w:color="auto" w:sz="2" w:space="0"/>
              <w:bottom w:val="single" w:color="000000" w:sz="12" w:space="0"/>
            </w:tcBorders>
            <w:shd w:val="clear" w:color="auto" w:fill="auto"/>
          </w:tcPr>
          <w:p w:rsidRPr="007A61B0" w:rsidR="007A61B0" w:rsidP="00122EBD" w:rsidRDefault="007A61B0" w14:paraId="6D25C5C5" w14:textId="77777777">
            <w:pPr>
              <w:rPr>
                <w:b/>
                <w:bCs/>
              </w:rPr>
            </w:pPr>
            <w:r w:rsidRPr="007A61B0">
              <w:rPr>
                <w:b/>
                <w:bCs/>
              </w:rPr>
              <w:t>Scientific Name</w:t>
            </w:r>
          </w:p>
        </w:tc>
        <w:tc>
          <w:tcPr>
            <w:tcW w:w="2316" w:type="dxa"/>
            <w:tcBorders>
              <w:top w:val="single" w:color="auto" w:sz="2" w:space="0"/>
              <w:bottom w:val="single" w:color="000000" w:sz="12" w:space="0"/>
            </w:tcBorders>
            <w:shd w:val="clear" w:color="auto" w:fill="auto"/>
          </w:tcPr>
          <w:p w:rsidRPr="007A61B0" w:rsidR="007A61B0" w:rsidP="00122EBD" w:rsidRDefault="007A61B0" w14:paraId="5D210B3A" w14:textId="77777777">
            <w:pPr>
              <w:rPr>
                <w:b/>
                <w:bCs/>
              </w:rPr>
            </w:pPr>
            <w:r w:rsidRPr="007A61B0">
              <w:rPr>
                <w:b/>
                <w:bCs/>
              </w:rPr>
              <w:t>Common Name</w:t>
            </w:r>
          </w:p>
        </w:tc>
        <w:tc>
          <w:tcPr>
            <w:tcW w:w="1956" w:type="dxa"/>
            <w:tcBorders>
              <w:top w:val="single" w:color="auto" w:sz="2" w:space="0"/>
              <w:bottom w:val="single" w:color="000000" w:sz="12" w:space="0"/>
            </w:tcBorders>
            <w:shd w:val="clear" w:color="auto" w:fill="auto"/>
          </w:tcPr>
          <w:p w:rsidRPr="007A61B0" w:rsidR="007A61B0" w:rsidP="00122EBD" w:rsidRDefault="007A61B0" w14:paraId="57B8A93A" w14:textId="77777777">
            <w:pPr>
              <w:rPr>
                <w:b/>
                <w:bCs/>
              </w:rPr>
            </w:pPr>
            <w:r w:rsidRPr="007A61B0">
              <w:rPr>
                <w:b/>
                <w:bCs/>
              </w:rPr>
              <w:t>Canopy Position</w:t>
            </w:r>
          </w:p>
        </w:tc>
      </w:tr>
      <w:tr w:rsidRPr="007A61B0" w:rsidR="007A61B0" w:rsidTr="007A61B0" w14:paraId="53616458" w14:textId="77777777">
        <w:tc>
          <w:tcPr>
            <w:tcW w:w="1056" w:type="dxa"/>
            <w:tcBorders>
              <w:top w:val="single" w:color="000000" w:sz="12" w:space="0"/>
            </w:tcBorders>
            <w:shd w:val="clear" w:color="auto" w:fill="auto"/>
          </w:tcPr>
          <w:p w:rsidRPr="007A61B0" w:rsidR="007A61B0" w:rsidP="00122EBD" w:rsidRDefault="007A61B0" w14:paraId="7459C01C" w14:textId="77777777">
            <w:pPr>
              <w:rPr>
                <w:bCs/>
              </w:rPr>
            </w:pPr>
            <w:r w:rsidRPr="007A61B0">
              <w:rPr>
                <w:bCs/>
              </w:rPr>
              <w:t>PSME</w:t>
            </w:r>
          </w:p>
        </w:tc>
        <w:tc>
          <w:tcPr>
            <w:tcW w:w="2760" w:type="dxa"/>
            <w:tcBorders>
              <w:top w:val="single" w:color="000000" w:sz="12" w:space="0"/>
            </w:tcBorders>
            <w:shd w:val="clear" w:color="auto" w:fill="auto"/>
          </w:tcPr>
          <w:p w:rsidRPr="007A61B0" w:rsidR="007A61B0" w:rsidP="00122EBD" w:rsidRDefault="007A61B0" w14:paraId="322BE9E9" w14:textId="77777777">
            <w:proofErr w:type="spellStart"/>
            <w:r w:rsidRPr="007A61B0">
              <w:t>Pseudotsuga</w:t>
            </w:r>
            <w:proofErr w:type="spellEnd"/>
            <w:r w:rsidRPr="007A61B0">
              <w:t xml:space="preserve"> </w:t>
            </w:r>
            <w:proofErr w:type="spellStart"/>
            <w:r w:rsidRPr="007A61B0">
              <w:t>menziesii</w:t>
            </w:r>
            <w:proofErr w:type="spellEnd"/>
          </w:p>
        </w:tc>
        <w:tc>
          <w:tcPr>
            <w:tcW w:w="2316" w:type="dxa"/>
            <w:tcBorders>
              <w:top w:val="single" w:color="000000" w:sz="12" w:space="0"/>
            </w:tcBorders>
            <w:shd w:val="clear" w:color="auto" w:fill="auto"/>
          </w:tcPr>
          <w:p w:rsidRPr="007A61B0" w:rsidR="007A61B0" w:rsidP="00122EBD" w:rsidRDefault="007A61B0" w14:paraId="59B94D4F" w14:textId="77777777">
            <w:r w:rsidRPr="007A61B0">
              <w:t>Douglas-fir</w:t>
            </w:r>
          </w:p>
        </w:tc>
        <w:tc>
          <w:tcPr>
            <w:tcW w:w="1956" w:type="dxa"/>
            <w:tcBorders>
              <w:top w:val="single" w:color="000000" w:sz="12" w:space="0"/>
            </w:tcBorders>
            <w:shd w:val="clear" w:color="auto" w:fill="auto"/>
          </w:tcPr>
          <w:p w:rsidRPr="007A61B0" w:rsidR="007A61B0" w:rsidP="00122EBD" w:rsidRDefault="007A61B0" w14:paraId="34D7BC59" w14:textId="77777777">
            <w:r w:rsidRPr="007A61B0">
              <w:t>Upper</w:t>
            </w:r>
          </w:p>
        </w:tc>
      </w:tr>
      <w:tr w:rsidRPr="007A61B0" w:rsidR="007A61B0" w:rsidTr="007A61B0" w14:paraId="48AD1D91" w14:textId="77777777">
        <w:tc>
          <w:tcPr>
            <w:tcW w:w="1056" w:type="dxa"/>
            <w:shd w:val="clear" w:color="auto" w:fill="auto"/>
          </w:tcPr>
          <w:p w:rsidRPr="007A61B0" w:rsidR="007A61B0" w:rsidP="00122EBD" w:rsidRDefault="007A61B0" w14:paraId="5A535EC8" w14:textId="77777777">
            <w:pPr>
              <w:rPr>
                <w:bCs/>
              </w:rPr>
            </w:pPr>
            <w:r w:rsidRPr="007A61B0">
              <w:rPr>
                <w:bCs/>
              </w:rPr>
              <w:t>PICO</w:t>
            </w:r>
          </w:p>
        </w:tc>
        <w:tc>
          <w:tcPr>
            <w:tcW w:w="2760" w:type="dxa"/>
            <w:shd w:val="clear" w:color="auto" w:fill="auto"/>
          </w:tcPr>
          <w:p w:rsidRPr="007A61B0" w:rsidR="007A61B0" w:rsidP="00122EBD" w:rsidRDefault="007A61B0" w14:paraId="4B67FE30" w14:textId="77777777">
            <w:r w:rsidRPr="007A61B0">
              <w:t xml:space="preserve">Pinus </w:t>
            </w:r>
            <w:proofErr w:type="spellStart"/>
            <w:r w:rsidRPr="007A61B0">
              <w:t>contorta</w:t>
            </w:r>
            <w:proofErr w:type="spellEnd"/>
          </w:p>
        </w:tc>
        <w:tc>
          <w:tcPr>
            <w:tcW w:w="2316" w:type="dxa"/>
            <w:shd w:val="clear" w:color="auto" w:fill="auto"/>
          </w:tcPr>
          <w:p w:rsidRPr="007A61B0" w:rsidR="007A61B0" w:rsidP="00122EBD" w:rsidRDefault="007A61B0" w14:paraId="6F8F67FA" w14:textId="77777777">
            <w:r w:rsidRPr="007A61B0">
              <w:t>Lodgepole pine</w:t>
            </w:r>
          </w:p>
        </w:tc>
        <w:tc>
          <w:tcPr>
            <w:tcW w:w="1956" w:type="dxa"/>
            <w:shd w:val="clear" w:color="auto" w:fill="auto"/>
          </w:tcPr>
          <w:p w:rsidRPr="007A61B0" w:rsidR="007A61B0" w:rsidP="00122EBD" w:rsidRDefault="007A61B0" w14:paraId="6B94DB47" w14:textId="77777777">
            <w:r w:rsidRPr="007A61B0">
              <w:t>Upper</w:t>
            </w:r>
          </w:p>
        </w:tc>
      </w:tr>
      <w:tr w:rsidRPr="007A61B0" w:rsidR="007A61B0" w:rsidTr="007A61B0" w14:paraId="63DB8734" w14:textId="77777777">
        <w:tc>
          <w:tcPr>
            <w:tcW w:w="1056" w:type="dxa"/>
            <w:shd w:val="clear" w:color="auto" w:fill="auto"/>
          </w:tcPr>
          <w:p w:rsidRPr="007A61B0" w:rsidR="007A61B0" w:rsidP="00122EBD" w:rsidRDefault="007A61B0" w14:paraId="3454175F" w14:textId="77777777">
            <w:pPr>
              <w:rPr>
                <w:bCs/>
              </w:rPr>
            </w:pPr>
            <w:r w:rsidRPr="007A61B0">
              <w:rPr>
                <w:bCs/>
              </w:rPr>
              <w:t>SYAL</w:t>
            </w:r>
          </w:p>
        </w:tc>
        <w:tc>
          <w:tcPr>
            <w:tcW w:w="2760" w:type="dxa"/>
            <w:shd w:val="clear" w:color="auto" w:fill="auto"/>
          </w:tcPr>
          <w:p w:rsidRPr="007A61B0" w:rsidR="007A61B0" w:rsidP="00122EBD" w:rsidRDefault="007A61B0" w14:paraId="19116D3B" w14:textId="77777777">
            <w:proofErr w:type="spellStart"/>
            <w:r w:rsidRPr="007A61B0">
              <w:t>Symphoricarpos</w:t>
            </w:r>
            <w:proofErr w:type="spellEnd"/>
            <w:r w:rsidRPr="007A61B0">
              <w:t xml:space="preserve"> </w:t>
            </w:r>
            <w:proofErr w:type="spellStart"/>
            <w:r w:rsidRPr="007A61B0">
              <w:t>albus</w:t>
            </w:r>
            <w:proofErr w:type="spellEnd"/>
          </w:p>
        </w:tc>
        <w:tc>
          <w:tcPr>
            <w:tcW w:w="2316" w:type="dxa"/>
            <w:shd w:val="clear" w:color="auto" w:fill="auto"/>
          </w:tcPr>
          <w:p w:rsidRPr="007A61B0" w:rsidR="007A61B0" w:rsidP="00122EBD" w:rsidRDefault="007A61B0" w14:paraId="4C98427B" w14:textId="77777777">
            <w:r w:rsidRPr="007A61B0">
              <w:t>Common snowberry</w:t>
            </w:r>
          </w:p>
        </w:tc>
        <w:tc>
          <w:tcPr>
            <w:tcW w:w="1956" w:type="dxa"/>
            <w:shd w:val="clear" w:color="auto" w:fill="auto"/>
          </w:tcPr>
          <w:p w:rsidRPr="007A61B0" w:rsidR="007A61B0" w:rsidP="00122EBD" w:rsidRDefault="007A61B0" w14:paraId="083B3E8E" w14:textId="77777777">
            <w:r w:rsidRPr="007A61B0">
              <w:t>Lower</w:t>
            </w:r>
          </w:p>
        </w:tc>
      </w:tr>
      <w:tr w:rsidRPr="007A61B0" w:rsidR="007A61B0" w:rsidTr="007A61B0" w14:paraId="6A42092F" w14:textId="77777777">
        <w:tc>
          <w:tcPr>
            <w:tcW w:w="1056" w:type="dxa"/>
            <w:shd w:val="clear" w:color="auto" w:fill="auto"/>
          </w:tcPr>
          <w:p w:rsidRPr="007A61B0" w:rsidR="007A61B0" w:rsidP="00122EBD" w:rsidRDefault="007A61B0" w14:paraId="77DEC9E0" w14:textId="77777777">
            <w:pPr>
              <w:rPr>
                <w:bCs/>
              </w:rPr>
            </w:pPr>
            <w:r w:rsidRPr="007A61B0">
              <w:rPr>
                <w:bCs/>
              </w:rPr>
              <w:t>CARU</w:t>
            </w:r>
          </w:p>
        </w:tc>
        <w:tc>
          <w:tcPr>
            <w:tcW w:w="2760" w:type="dxa"/>
            <w:shd w:val="clear" w:color="auto" w:fill="auto"/>
          </w:tcPr>
          <w:p w:rsidRPr="007A61B0" w:rsidR="007A61B0" w:rsidP="00122EBD" w:rsidRDefault="007A61B0" w14:paraId="38F39D79" w14:textId="77777777">
            <w:proofErr w:type="spellStart"/>
            <w:r w:rsidRPr="007A61B0">
              <w:t>Calamagrostis</w:t>
            </w:r>
            <w:proofErr w:type="spellEnd"/>
            <w:r w:rsidRPr="007A61B0">
              <w:t xml:space="preserve"> </w:t>
            </w:r>
            <w:proofErr w:type="spellStart"/>
            <w:r w:rsidRPr="007A61B0">
              <w:t>rubescens</w:t>
            </w:r>
            <w:proofErr w:type="spellEnd"/>
          </w:p>
        </w:tc>
        <w:tc>
          <w:tcPr>
            <w:tcW w:w="2316" w:type="dxa"/>
            <w:shd w:val="clear" w:color="auto" w:fill="auto"/>
          </w:tcPr>
          <w:p w:rsidRPr="007A61B0" w:rsidR="007A61B0" w:rsidP="00122EBD" w:rsidRDefault="007A61B0" w14:paraId="74ECF19D" w14:textId="77777777">
            <w:r w:rsidRPr="007A61B0">
              <w:t>Pinegrass</w:t>
            </w:r>
          </w:p>
        </w:tc>
        <w:tc>
          <w:tcPr>
            <w:tcW w:w="1956" w:type="dxa"/>
            <w:shd w:val="clear" w:color="auto" w:fill="auto"/>
          </w:tcPr>
          <w:p w:rsidRPr="007A61B0" w:rsidR="007A61B0" w:rsidP="00122EBD" w:rsidRDefault="007A61B0" w14:paraId="40FDF8E4" w14:textId="77777777">
            <w:r w:rsidRPr="007A61B0">
              <w:t>Lower</w:t>
            </w:r>
          </w:p>
        </w:tc>
      </w:tr>
    </w:tbl>
    <w:p w:rsidR="007A61B0" w:rsidP="007A61B0" w:rsidRDefault="007A61B0" w14:paraId="02673F6C" w14:textId="77777777"/>
    <w:p w:rsidR="007A61B0" w:rsidP="007A61B0" w:rsidRDefault="007A61B0" w14:paraId="4DF8C290" w14:textId="77777777">
      <w:pPr>
        <w:pStyle w:val="SClassInfoPara"/>
      </w:pPr>
      <w:r>
        <w:t>Description</w:t>
      </w:r>
    </w:p>
    <w:p w:rsidR="007A61B0" w:rsidP="003D112F" w:rsidRDefault="007A61B0" w14:paraId="694DDAAC" w14:textId="0580E2A5">
      <w:r>
        <w:t xml:space="preserve">Open pole and medium Douglas-fir that may have lodgepole pine with patchy graminoid cover and dispersed shrubs such as </w:t>
      </w:r>
      <w:proofErr w:type="spellStart"/>
      <w:r w:rsidRPr="008E6BA6">
        <w:rPr>
          <w:i/>
        </w:rPr>
        <w:t>Symphoricarpos</w:t>
      </w:r>
      <w:proofErr w:type="spellEnd"/>
      <w:r>
        <w:t xml:space="preserve"> spp. Understory may be dominated by </w:t>
      </w:r>
      <w:proofErr w:type="spellStart"/>
      <w:r w:rsidRPr="008E6BA6">
        <w:rPr>
          <w:i/>
        </w:rPr>
        <w:t>Calamagrostis</w:t>
      </w:r>
      <w:proofErr w:type="spellEnd"/>
      <w:r w:rsidRPr="008E6BA6">
        <w:rPr>
          <w:i/>
        </w:rPr>
        <w:t xml:space="preserve"> </w:t>
      </w:r>
      <w:proofErr w:type="spellStart"/>
      <w:r w:rsidRPr="008E6BA6">
        <w:rPr>
          <w:i/>
        </w:rPr>
        <w:t>rubescens</w:t>
      </w:r>
      <w:proofErr w:type="spellEnd"/>
      <w:r>
        <w:t xml:space="preserve"> and/or </w:t>
      </w:r>
      <w:proofErr w:type="spellStart"/>
      <w:r w:rsidRPr="008E6BA6">
        <w:rPr>
          <w:i/>
        </w:rPr>
        <w:t>Carex</w:t>
      </w:r>
      <w:proofErr w:type="spellEnd"/>
      <w:r>
        <w:t xml:space="preserve"> spp. Conifer heights range between 5-20m but adjusted to eliminate class overlap. </w:t>
      </w:r>
    </w:p>
    <w:p w:rsidR="007A61B0" w:rsidP="007A61B0" w:rsidRDefault="007A61B0" w14:paraId="6ACAF6D0" w14:textId="77777777"/>
    <w:p>
      <w:r>
        <w:rPr>
          <w:i/>
          <w:u w:val="single"/>
        </w:rPr>
        <w:t>Maximum Tree Size Class</w:t>
      </w:r>
      <w:br/>
      <w:r>
        <w:t>Pole 5-9" DBH</w:t>
      </w:r>
    </w:p>
    <w:p w:rsidR="007A61B0" w:rsidP="007A61B0" w:rsidRDefault="007A61B0" w14:paraId="076B6CD9" w14:textId="77777777">
      <w:pPr>
        <w:pStyle w:val="InfoPara"/>
        <w:pBdr>
          <w:top w:val="single" w:color="auto" w:sz="4" w:space="1"/>
        </w:pBdr>
      </w:pPr>
      <w:r xmlns:w="http://schemas.openxmlformats.org/wordprocessingml/2006/main">
        <w:t>Class D</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A61B0" w:rsidP="007A61B0" w:rsidRDefault="007A61B0" w14:paraId="3B3343BF" w14:textId="77777777"/>
    <w:p w:rsidR="007A61B0" w:rsidP="007A61B0" w:rsidRDefault="007A61B0" w14:paraId="38BADA4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60"/>
        <w:gridCol w:w="2316"/>
        <w:gridCol w:w="1956"/>
      </w:tblGrid>
      <w:tr w:rsidRPr="007A61B0" w:rsidR="007A61B0" w:rsidTr="007A61B0" w14:paraId="2872D922" w14:textId="77777777">
        <w:tc>
          <w:tcPr>
            <w:tcW w:w="1056" w:type="dxa"/>
            <w:tcBorders>
              <w:top w:val="single" w:color="auto" w:sz="2" w:space="0"/>
              <w:bottom w:val="single" w:color="000000" w:sz="12" w:space="0"/>
            </w:tcBorders>
            <w:shd w:val="clear" w:color="auto" w:fill="auto"/>
          </w:tcPr>
          <w:p w:rsidRPr="007A61B0" w:rsidR="007A61B0" w:rsidP="00122EBD" w:rsidRDefault="007A61B0" w14:paraId="73544169" w14:textId="77777777">
            <w:pPr>
              <w:rPr>
                <w:b/>
                <w:bCs/>
              </w:rPr>
            </w:pPr>
            <w:r w:rsidRPr="007A61B0">
              <w:rPr>
                <w:b/>
                <w:bCs/>
              </w:rPr>
              <w:t>Symbol</w:t>
            </w:r>
          </w:p>
        </w:tc>
        <w:tc>
          <w:tcPr>
            <w:tcW w:w="2760" w:type="dxa"/>
            <w:tcBorders>
              <w:top w:val="single" w:color="auto" w:sz="2" w:space="0"/>
              <w:bottom w:val="single" w:color="000000" w:sz="12" w:space="0"/>
            </w:tcBorders>
            <w:shd w:val="clear" w:color="auto" w:fill="auto"/>
          </w:tcPr>
          <w:p w:rsidRPr="007A61B0" w:rsidR="007A61B0" w:rsidP="00122EBD" w:rsidRDefault="007A61B0" w14:paraId="025E49C4" w14:textId="77777777">
            <w:pPr>
              <w:rPr>
                <w:b/>
                <w:bCs/>
              </w:rPr>
            </w:pPr>
            <w:r w:rsidRPr="007A61B0">
              <w:rPr>
                <w:b/>
                <w:bCs/>
              </w:rPr>
              <w:t>Scientific Name</w:t>
            </w:r>
          </w:p>
        </w:tc>
        <w:tc>
          <w:tcPr>
            <w:tcW w:w="2316" w:type="dxa"/>
            <w:tcBorders>
              <w:top w:val="single" w:color="auto" w:sz="2" w:space="0"/>
              <w:bottom w:val="single" w:color="000000" w:sz="12" w:space="0"/>
            </w:tcBorders>
            <w:shd w:val="clear" w:color="auto" w:fill="auto"/>
          </w:tcPr>
          <w:p w:rsidRPr="007A61B0" w:rsidR="007A61B0" w:rsidP="00122EBD" w:rsidRDefault="007A61B0" w14:paraId="764097FA" w14:textId="77777777">
            <w:pPr>
              <w:rPr>
                <w:b/>
                <w:bCs/>
              </w:rPr>
            </w:pPr>
            <w:r w:rsidRPr="007A61B0">
              <w:rPr>
                <w:b/>
                <w:bCs/>
              </w:rPr>
              <w:t>Common Name</w:t>
            </w:r>
          </w:p>
        </w:tc>
        <w:tc>
          <w:tcPr>
            <w:tcW w:w="1956" w:type="dxa"/>
            <w:tcBorders>
              <w:top w:val="single" w:color="auto" w:sz="2" w:space="0"/>
              <w:bottom w:val="single" w:color="000000" w:sz="12" w:space="0"/>
            </w:tcBorders>
            <w:shd w:val="clear" w:color="auto" w:fill="auto"/>
          </w:tcPr>
          <w:p w:rsidRPr="007A61B0" w:rsidR="007A61B0" w:rsidP="00122EBD" w:rsidRDefault="007A61B0" w14:paraId="27133F5F" w14:textId="77777777">
            <w:pPr>
              <w:rPr>
                <w:b/>
                <w:bCs/>
              </w:rPr>
            </w:pPr>
            <w:r w:rsidRPr="007A61B0">
              <w:rPr>
                <w:b/>
                <w:bCs/>
              </w:rPr>
              <w:t>Canopy Position</w:t>
            </w:r>
          </w:p>
        </w:tc>
      </w:tr>
      <w:tr w:rsidRPr="007A61B0" w:rsidR="007A61B0" w:rsidTr="007A61B0" w14:paraId="7852838D" w14:textId="77777777">
        <w:tc>
          <w:tcPr>
            <w:tcW w:w="1056" w:type="dxa"/>
            <w:tcBorders>
              <w:top w:val="single" w:color="000000" w:sz="12" w:space="0"/>
            </w:tcBorders>
            <w:shd w:val="clear" w:color="auto" w:fill="auto"/>
          </w:tcPr>
          <w:p w:rsidRPr="007A61B0" w:rsidR="007A61B0" w:rsidP="00122EBD" w:rsidRDefault="007A61B0" w14:paraId="5900BAFA" w14:textId="77777777">
            <w:pPr>
              <w:rPr>
                <w:bCs/>
              </w:rPr>
            </w:pPr>
            <w:r w:rsidRPr="007A61B0">
              <w:rPr>
                <w:bCs/>
              </w:rPr>
              <w:t>PSME</w:t>
            </w:r>
          </w:p>
        </w:tc>
        <w:tc>
          <w:tcPr>
            <w:tcW w:w="2760" w:type="dxa"/>
            <w:tcBorders>
              <w:top w:val="single" w:color="000000" w:sz="12" w:space="0"/>
            </w:tcBorders>
            <w:shd w:val="clear" w:color="auto" w:fill="auto"/>
          </w:tcPr>
          <w:p w:rsidRPr="007A61B0" w:rsidR="007A61B0" w:rsidP="00122EBD" w:rsidRDefault="007A61B0" w14:paraId="0C11E98E" w14:textId="77777777">
            <w:proofErr w:type="spellStart"/>
            <w:r w:rsidRPr="007A61B0">
              <w:t>Pseudotsuga</w:t>
            </w:r>
            <w:proofErr w:type="spellEnd"/>
            <w:r w:rsidRPr="007A61B0">
              <w:t xml:space="preserve"> </w:t>
            </w:r>
            <w:proofErr w:type="spellStart"/>
            <w:r w:rsidRPr="007A61B0">
              <w:t>menziesii</w:t>
            </w:r>
            <w:proofErr w:type="spellEnd"/>
          </w:p>
        </w:tc>
        <w:tc>
          <w:tcPr>
            <w:tcW w:w="2316" w:type="dxa"/>
            <w:tcBorders>
              <w:top w:val="single" w:color="000000" w:sz="12" w:space="0"/>
            </w:tcBorders>
            <w:shd w:val="clear" w:color="auto" w:fill="auto"/>
          </w:tcPr>
          <w:p w:rsidRPr="007A61B0" w:rsidR="007A61B0" w:rsidP="00122EBD" w:rsidRDefault="007A61B0" w14:paraId="2639B32C" w14:textId="77777777">
            <w:r w:rsidRPr="007A61B0">
              <w:t>Douglas-fir</w:t>
            </w:r>
          </w:p>
        </w:tc>
        <w:tc>
          <w:tcPr>
            <w:tcW w:w="1956" w:type="dxa"/>
            <w:tcBorders>
              <w:top w:val="single" w:color="000000" w:sz="12" w:space="0"/>
            </w:tcBorders>
            <w:shd w:val="clear" w:color="auto" w:fill="auto"/>
          </w:tcPr>
          <w:p w:rsidRPr="007A61B0" w:rsidR="007A61B0" w:rsidP="00122EBD" w:rsidRDefault="007A61B0" w14:paraId="0E9B5682" w14:textId="77777777">
            <w:r w:rsidRPr="007A61B0">
              <w:t>Upper</w:t>
            </w:r>
          </w:p>
        </w:tc>
      </w:tr>
      <w:tr w:rsidRPr="007A61B0" w:rsidR="007A61B0" w:rsidTr="007A61B0" w14:paraId="24F8CE50" w14:textId="77777777">
        <w:tc>
          <w:tcPr>
            <w:tcW w:w="1056" w:type="dxa"/>
            <w:shd w:val="clear" w:color="auto" w:fill="auto"/>
          </w:tcPr>
          <w:p w:rsidRPr="007A61B0" w:rsidR="007A61B0" w:rsidP="00122EBD" w:rsidRDefault="007A61B0" w14:paraId="108DBF9F" w14:textId="77777777">
            <w:pPr>
              <w:rPr>
                <w:bCs/>
              </w:rPr>
            </w:pPr>
            <w:r w:rsidRPr="007A61B0">
              <w:rPr>
                <w:bCs/>
              </w:rPr>
              <w:t>PICO</w:t>
            </w:r>
          </w:p>
        </w:tc>
        <w:tc>
          <w:tcPr>
            <w:tcW w:w="2760" w:type="dxa"/>
            <w:shd w:val="clear" w:color="auto" w:fill="auto"/>
          </w:tcPr>
          <w:p w:rsidRPr="007A61B0" w:rsidR="007A61B0" w:rsidP="00122EBD" w:rsidRDefault="007A61B0" w14:paraId="28FCF2EE" w14:textId="77777777">
            <w:r w:rsidRPr="007A61B0">
              <w:t xml:space="preserve">Pinus </w:t>
            </w:r>
            <w:proofErr w:type="spellStart"/>
            <w:r w:rsidRPr="007A61B0">
              <w:t>contorta</w:t>
            </w:r>
            <w:proofErr w:type="spellEnd"/>
          </w:p>
        </w:tc>
        <w:tc>
          <w:tcPr>
            <w:tcW w:w="2316" w:type="dxa"/>
            <w:shd w:val="clear" w:color="auto" w:fill="auto"/>
          </w:tcPr>
          <w:p w:rsidRPr="007A61B0" w:rsidR="007A61B0" w:rsidP="00122EBD" w:rsidRDefault="007A61B0" w14:paraId="0B0068D5" w14:textId="77777777">
            <w:r w:rsidRPr="007A61B0">
              <w:t>Lodgepole pine</w:t>
            </w:r>
          </w:p>
        </w:tc>
        <w:tc>
          <w:tcPr>
            <w:tcW w:w="1956" w:type="dxa"/>
            <w:shd w:val="clear" w:color="auto" w:fill="auto"/>
          </w:tcPr>
          <w:p w:rsidRPr="007A61B0" w:rsidR="007A61B0" w:rsidP="00122EBD" w:rsidRDefault="007A61B0" w14:paraId="29C27B16" w14:textId="77777777">
            <w:r w:rsidRPr="007A61B0">
              <w:t>Upper</w:t>
            </w:r>
          </w:p>
        </w:tc>
      </w:tr>
      <w:tr w:rsidRPr="007A61B0" w:rsidR="007A61B0" w:rsidTr="007A61B0" w14:paraId="5397811E" w14:textId="77777777">
        <w:tc>
          <w:tcPr>
            <w:tcW w:w="1056" w:type="dxa"/>
            <w:shd w:val="clear" w:color="auto" w:fill="auto"/>
          </w:tcPr>
          <w:p w:rsidRPr="007A61B0" w:rsidR="007A61B0" w:rsidP="00122EBD" w:rsidRDefault="007A61B0" w14:paraId="780FAC4D" w14:textId="77777777">
            <w:pPr>
              <w:rPr>
                <w:bCs/>
              </w:rPr>
            </w:pPr>
            <w:r w:rsidRPr="007A61B0">
              <w:rPr>
                <w:bCs/>
              </w:rPr>
              <w:t>SYAL</w:t>
            </w:r>
          </w:p>
        </w:tc>
        <w:tc>
          <w:tcPr>
            <w:tcW w:w="2760" w:type="dxa"/>
            <w:shd w:val="clear" w:color="auto" w:fill="auto"/>
          </w:tcPr>
          <w:p w:rsidRPr="007A61B0" w:rsidR="007A61B0" w:rsidP="00122EBD" w:rsidRDefault="007A61B0" w14:paraId="0C51ECA1" w14:textId="77777777">
            <w:proofErr w:type="spellStart"/>
            <w:r w:rsidRPr="007A61B0">
              <w:t>Symphoricarpos</w:t>
            </w:r>
            <w:proofErr w:type="spellEnd"/>
            <w:r w:rsidRPr="007A61B0">
              <w:t xml:space="preserve"> </w:t>
            </w:r>
            <w:proofErr w:type="spellStart"/>
            <w:r w:rsidRPr="007A61B0">
              <w:t>albus</w:t>
            </w:r>
            <w:proofErr w:type="spellEnd"/>
          </w:p>
        </w:tc>
        <w:tc>
          <w:tcPr>
            <w:tcW w:w="2316" w:type="dxa"/>
            <w:shd w:val="clear" w:color="auto" w:fill="auto"/>
          </w:tcPr>
          <w:p w:rsidRPr="007A61B0" w:rsidR="007A61B0" w:rsidP="00122EBD" w:rsidRDefault="007A61B0" w14:paraId="3DEF8A45" w14:textId="77777777">
            <w:r w:rsidRPr="007A61B0">
              <w:t>Common snowberry</w:t>
            </w:r>
          </w:p>
        </w:tc>
        <w:tc>
          <w:tcPr>
            <w:tcW w:w="1956" w:type="dxa"/>
            <w:shd w:val="clear" w:color="auto" w:fill="auto"/>
          </w:tcPr>
          <w:p w:rsidRPr="007A61B0" w:rsidR="007A61B0" w:rsidP="00122EBD" w:rsidRDefault="007A61B0" w14:paraId="2998523C" w14:textId="77777777">
            <w:r w:rsidRPr="007A61B0">
              <w:t>Lower</w:t>
            </w:r>
          </w:p>
        </w:tc>
      </w:tr>
      <w:tr w:rsidRPr="007A61B0" w:rsidR="007A61B0" w:rsidTr="007A61B0" w14:paraId="0C234968" w14:textId="77777777">
        <w:tc>
          <w:tcPr>
            <w:tcW w:w="1056" w:type="dxa"/>
            <w:shd w:val="clear" w:color="auto" w:fill="auto"/>
          </w:tcPr>
          <w:p w:rsidRPr="007A61B0" w:rsidR="007A61B0" w:rsidP="00122EBD" w:rsidRDefault="007A61B0" w14:paraId="76413403" w14:textId="77777777">
            <w:pPr>
              <w:rPr>
                <w:bCs/>
              </w:rPr>
            </w:pPr>
            <w:r w:rsidRPr="007A61B0">
              <w:rPr>
                <w:bCs/>
              </w:rPr>
              <w:t>CARU</w:t>
            </w:r>
          </w:p>
        </w:tc>
        <w:tc>
          <w:tcPr>
            <w:tcW w:w="2760" w:type="dxa"/>
            <w:shd w:val="clear" w:color="auto" w:fill="auto"/>
          </w:tcPr>
          <w:p w:rsidRPr="007A61B0" w:rsidR="007A61B0" w:rsidP="00122EBD" w:rsidRDefault="007A61B0" w14:paraId="3E75484F" w14:textId="77777777">
            <w:proofErr w:type="spellStart"/>
            <w:r w:rsidRPr="007A61B0">
              <w:t>Calamagrostis</w:t>
            </w:r>
            <w:proofErr w:type="spellEnd"/>
            <w:r w:rsidRPr="007A61B0">
              <w:t xml:space="preserve"> </w:t>
            </w:r>
            <w:proofErr w:type="spellStart"/>
            <w:r w:rsidRPr="007A61B0">
              <w:t>rubescens</w:t>
            </w:r>
            <w:proofErr w:type="spellEnd"/>
          </w:p>
        </w:tc>
        <w:tc>
          <w:tcPr>
            <w:tcW w:w="2316" w:type="dxa"/>
            <w:shd w:val="clear" w:color="auto" w:fill="auto"/>
          </w:tcPr>
          <w:p w:rsidRPr="007A61B0" w:rsidR="007A61B0" w:rsidP="00122EBD" w:rsidRDefault="007A61B0" w14:paraId="3463C3DC" w14:textId="77777777">
            <w:r w:rsidRPr="007A61B0">
              <w:t>Pinegrass</w:t>
            </w:r>
          </w:p>
        </w:tc>
        <w:tc>
          <w:tcPr>
            <w:tcW w:w="1956" w:type="dxa"/>
            <w:shd w:val="clear" w:color="auto" w:fill="auto"/>
          </w:tcPr>
          <w:p w:rsidRPr="007A61B0" w:rsidR="007A61B0" w:rsidP="00122EBD" w:rsidRDefault="007A61B0" w14:paraId="725D9B7F" w14:textId="77777777">
            <w:r w:rsidRPr="007A61B0">
              <w:t>Lower</w:t>
            </w:r>
          </w:p>
        </w:tc>
      </w:tr>
    </w:tbl>
    <w:p w:rsidR="007A61B0" w:rsidP="007A61B0" w:rsidRDefault="007A61B0" w14:paraId="40C3CE68" w14:textId="77777777"/>
    <w:p w:rsidR="007A61B0" w:rsidP="007A61B0" w:rsidRDefault="007A61B0" w14:paraId="32D24B64" w14:textId="77777777">
      <w:pPr>
        <w:pStyle w:val="SClassInfoPara"/>
      </w:pPr>
      <w:r>
        <w:t>Description</w:t>
      </w:r>
    </w:p>
    <w:p w:rsidR="007A61B0" w:rsidP="003D112F" w:rsidRDefault="007A61B0" w14:paraId="4CFB4D00" w14:textId="54E41D85">
      <w:r>
        <w:t xml:space="preserve">Open canopy of medium to large Douglas-fir with a graminoid and shrub understory with highly variable understory cover. Lodgepole pine may be present. Understory may be dominated by </w:t>
      </w:r>
      <w:proofErr w:type="spellStart"/>
      <w:r w:rsidRPr="008E6BA6">
        <w:rPr>
          <w:i/>
        </w:rPr>
        <w:t>Symphoricarpos</w:t>
      </w:r>
      <w:proofErr w:type="spellEnd"/>
      <w:r>
        <w:t xml:space="preserve"> spp</w:t>
      </w:r>
      <w:r w:rsidR="009509C5">
        <w:t>.</w:t>
      </w:r>
      <w:r>
        <w:t xml:space="preserve">, </w:t>
      </w:r>
      <w:proofErr w:type="spellStart"/>
      <w:r w:rsidRPr="008E6BA6">
        <w:rPr>
          <w:i/>
        </w:rPr>
        <w:t>Calamagrostis</w:t>
      </w:r>
      <w:proofErr w:type="spellEnd"/>
      <w:r w:rsidRPr="008E6BA6">
        <w:rPr>
          <w:i/>
        </w:rPr>
        <w:t xml:space="preserve"> </w:t>
      </w:r>
      <w:proofErr w:type="spellStart"/>
      <w:r w:rsidRPr="008E6BA6">
        <w:rPr>
          <w:i/>
        </w:rPr>
        <w:t>rubescens</w:t>
      </w:r>
      <w:proofErr w:type="spellEnd"/>
      <w:r>
        <w:t xml:space="preserve">, and/or </w:t>
      </w:r>
      <w:proofErr w:type="spellStart"/>
      <w:r w:rsidRPr="008E6BA6">
        <w:rPr>
          <w:i/>
        </w:rPr>
        <w:t>Carex</w:t>
      </w:r>
      <w:proofErr w:type="spellEnd"/>
      <w:r>
        <w:t xml:space="preserve"> spp. Heights can exceed 25m up to </w:t>
      </w:r>
      <w:r w:rsidR="009509C5">
        <w:t>~</w:t>
      </w:r>
      <w:r>
        <w:t xml:space="preserve">30m. </w:t>
      </w:r>
    </w:p>
    <w:p w:rsidR="007A61B0" w:rsidP="007A61B0" w:rsidRDefault="007A61B0" w14:paraId="5FC5D0AA" w14:textId="77777777"/>
    <w:p>
      <w:r>
        <w:rPr>
          <w:i/>
          <w:u w:val="single"/>
        </w:rPr>
        <w:t>Maximum Tree Size Class</w:t>
      </w:r>
      <w:br/>
      <w:r>
        <w:t>Large 21-33" DBH</w:t>
      </w:r>
    </w:p>
    <w:p w:rsidR="007A61B0" w:rsidP="007A61B0" w:rsidRDefault="007A61B0" w14:paraId="42E2F787" w14:textId="77777777">
      <w:pPr>
        <w:pStyle w:val="InfoPara"/>
        <w:pBdr>
          <w:top w:val="single" w:color="auto" w:sz="4" w:space="1"/>
        </w:pBdr>
      </w:pPr>
      <w:r xmlns:w="http://schemas.openxmlformats.org/wordprocessingml/2006/main">
        <w:t>Class E</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A61B0" w:rsidP="007A61B0" w:rsidRDefault="007A61B0" w14:paraId="1AF43B46" w14:textId="77777777"/>
    <w:p w:rsidR="007A61B0" w:rsidP="007A61B0" w:rsidRDefault="007A61B0" w14:paraId="2692BD8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60"/>
        <w:gridCol w:w="2316"/>
        <w:gridCol w:w="1956"/>
      </w:tblGrid>
      <w:tr w:rsidRPr="007A61B0" w:rsidR="007A61B0" w:rsidTr="007A61B0" w14:paraId="0E019AD5" w14:textId="77777777">
        <w:tc>
          <w:tcPr>
            <w:tcW w:w="1056" w:type="dxa"/>
            <w:tcBorders>
              <w:top w:val="single" w:color="auto" w:sz="2" w:space="0"/>
              <w:bottom w:val="single" w:color="000000" w:sz="12" w:space="0"/>
            </w:tcBorders>
            <w:shd w:val="clear" w:color="auto" w:fill="auto"/>
          </w:tcPr>
          <w:p w:rsidRPr="007A61B0" w:rsidR="007A61B0" w:rsidP="00122EBD" w:rsidRDefault="007A61B0" w14:paraId="667CC5DE" w14:textId="77777777">
            <w:pPr>
              <w:rPr>
                <w:b/>
                <w:bCs/>
              </w:rPr>
            </w:pPr>
            <w:r w:rsidRPr="007A61B0">
              <w:rPr>
                <w:b/>
                <w:bCs/>
              </w:rPr>
              <w:t>Symbol</w:t>
            </w:r>
          </w:p>
        </w:tc>
        <w:tc>
          <w:tcPr>
            <w:tcW w:w="2760" w:type="dxa"/>
            <w:tcBorders>
              <w:top w:val="single" w:color="auto" w:sz="2" w:space="0"/>
              <w:bottom w:val="single" w:color="000000" w:sz="12" w:space="0"/>
            </w:tcBorders>
            <w:shd w:val="clear" w:color="auto" w:fill="auto"/>
          </w:tcPr>
          <w:p w:rsidRPr="007A61B0" w:rsidR="007A61B0" w:rsidP="00122EBD" w:rsidRDefault="007A61B0" w14:paraId="5BBFC4D7" w14:textId="77777777">
            <w:pPr>
              <w:rPr>
                <w:b/>
                <w:bCs/>
              </w:rPr>
            </w:pPr>
            <w:r w:rsidRPr="007A61B0">
              <w:rPr>
                <w:b/>
                <w:bCs/>
              </w:rPr>
              <w:t>Scientific Name</w:t>
            </w:r>
          </w:p>
        </w:tc>
        <w:tc>
          <w:tcPr>
            <w:tcW w:w="2316" w:type="dxa"/>
            <w:tcBorders>
              <w:top w:val="single" w:color="auto" w:sz="2" w:space="0"/>
              <w:bottom w:val="single" w:color="000000" w:sz="12" w:space="0"/>
            </w:tcBorders>
            <w:shd w:val="clear" w:color="auto" w:fill="auto"/>
          </w:tcPr>
          <w:p w:rsidRPr="007A61B0" w:rsidR="007A61B0" w:rsidP="00122EBD" w:rsidRDefault="007A61B0" w14:paraId="66EF5B39" w14:textId="77777777">
            <w:pPr>
              <w:rPr>
                <w:b/>
                <w:bCs/>
              </w:rPr>
            </w:pPr>
            <w:r w:rsidRPr="007A61B0">
              <w:rPr>
                <w:b/>
                <w:bCs/>
              </w:rPr>
              <w:t>Common Name</w:t>
            </w:r>
          </w:p>
        </w:tc>
        <w:tc>
          <w:tcPr>
            <w:tcW w:w="1956" w:type="dxa"/>
            <w:tcBorders>
              <w:top w:val="single" w:color="auto" w:sz="2" w:space="0"/>
              <w:bottom w:val="single" w:color="000000" w:sz="12" w:space="0"/>
            </w:tcBorders>
            <w:shd w:val="clear" w:color="auto" w:fill="auto"/>
          </w:tcPr>
          <w:p w:rsidRPr="007A61B0" w:rsidR="007A61B0" w:rsidP="00122EBD" w:rsidRDefault="007A61B0" w14:paraId="078B81DC" w14:textId="77777777">
            <w:pPr>
              <w:rPr>
                <w:b/>
                <w:bCs/>
              </w:rPr>
            </w:pPr>
            <w:r w:rsidRPr="007A61B0">
              <w:rPr>
                <w:b/>
                <w:bCs/>
              </w:rPr>
              <w:t>Canopy Position</w:t>
            </w:r>
          </w:p>
        </w:tc>
      </w:tr>
      <w:tr w:rsidRPr="007A61B0" w:rsidR="007A61B0" w:rsidTr="007A61B0" w14:paraId="10D0D850" w14:textId="77777777">
        <w:tc>
          <w:tcPr>
            <w:tcW w:w="1056" w:type="dxa"/>
            <w:tcBorders>
              <w:top w:val="single" w:color="000000" w:sz="12" w:space="0"/>
            </w:tcBorders>
            <w:shd w:val="clear" w:color="auto" w:fill="auto"/>
          </w:tcPr>
          <w:p w:rsidRPr="007A61B0" w:rsidR="007A61B0" w:rsidP="00122EBD" w:rsidRDefault="007A61B0" w14:paraId="6E9DA2E9" w14:textId="77777777">
            <w:pPr>
              <w:rPr>
                <w:bCs/>
              </w:rPr>
            </w:pPr>
            <w:r w:rsidRPr="007A61B0">
              <w:rPr>
                <w:bCs/>
              </w:rPr>
              <w:t>PSME</w:t>
            </w:r>
          </w:p>
        </w:tc>
        <w:tc>
          <w:tcPr>
            <w:tcW w:w="2760" w:type="dxa"/>
            <w:tcBorders>
              <w:top w:val="single" w:color="000000" w:sz="12" w:space="0"/>
            </w:tcBorders>
            <w:shd w:val="clear" w:color="auto" w:fill="auto"/>
          </w:tcPr>
          <w:p w:rsidRPr="007A61B0" w:rsidR="007A61B0" w:rsidP="00122EBD" w:rsidRDefault="007A61B0" w14:paraId="307FB410" w14:textId="77777777">
            <w:proofErr w:type="spellStart"/>
            <w:r w:rsidRPr="007A61B0">
              <w:t>Pseudotsuga</w:t>
            </w:r>
            <w:proofErr w:type="spellEnd"/>
            <w:r w:rsidRPr="007A61B0">
              <w:t xml:space="preserve"> </w:t>
            </w:r>
            <w:proofErr w:type="spellStart"/>
            <w:r w:rsidRPr="007A61B0">
              <w:t>menziesii</w:t>
            </w:r>
            <w:proofErr w:type="spellEnd"/>
          </w:p>
        </w:tc>
        <w:tc>
          <w:tcPr>
            <w:tcW w:w="2316" w:type="dxa"/>
            <w:tcBorders>
              <w:top w:val="single" w:color="000000" w:sz="12" w:space="0"/>
            </w:tcBorders>
            <w:shd w:val="clear" w:color="auto" w:fill="auto"/>
          </w:tcPr>
          <w:p w:rsidRPr="007A61B0" w:rsidR="007A61B0" w:rsidP="00122EBD" w:rsidRDefault="007A61B0" w14:paraId="2E2BA78D" w14:textId="77777777">
            <w:r w:rsidRPr="007A61B0">
              <w:t>Douglas-fir</w:t>
            </w:r>
          </w:p>
        </w:tc>
        <w:tc>
          <w:tcPr>
            <w:tcW w:w="1956" w:type="dxa"/>
            <w:tcBorders>
              <w:top w:val="single" w:color="000000" w:sz="12" w:space="0"/>
            </w:tcBorders>
            <w:shd w:val="clear" w:color="auto" w:fill="auto"/>
          </w:tcPr>
          <w:p w:rsidRPr="007A61B0" w:rsidR="007A61B0" w:rsidP="00122EBD" w:rsidRDefault="007A61B0" w14:paraId="5BC7889D" w14:textId="77777777">
            <w:r w:rsidRPr="007A61B0">
              <w:t>Upper</w:t>
            </w:r>
          </w:p>
        </w:tc>
      </w:tr>
      <w:tr w:rsidRPr="007A61B0" w:rsidR="007A61B0" w:rsidTr="007A61B0" w14:paraId="6CB4432E" w14:textId="77777777">
        <w:tc>
          <w:tcPr>
            <w:tcW w:w="1056" w:type="dxa"/>
            <w:shd w:val="clear" w:color="auto" w:fill="auto"/>
          </w:tcPr>
          <w:p w:rsidRPr="007A61B0" w:rsidR="007A61B0" w:rsidP="00122EBD" w:rsidRDefault="007A61B0" w14:paraId="37073068" w14:textId="77777777">
            <w:pPr>
              <w:rPr>
                <w:bCs/>
              </w:rPr>
            </w:pPr>
            <w:r w:rsidRPr="007A61B0">
              <w:rPr>
                <w:bCs/>
              </w:rPr>
              <w:t>PICO</w:t>
            </w:r>
          </w:p>
        </w:tc>
        <w:tc>
          <w:tcPr>
            <w:tcW w:w="2760" w:type="dxa"/>
            <w:shd w:val="clear" w:color="auto" w:fill="auto"/>
          </w:tcPr>
          <w:p w:rsidRPr="007A61B0" w:rsidR="007A61B0" w:rsidP="00122EBD" w:rsidRDefault="007A61B0" w14:paraId="29D8DA3A" w14:textId="77777777">
            <w:r w:rsidRPr="007A61B0">
              <w:t xml:space="preserve">Pinus </w:t>
            </w:r>
            <w:proofErr w:type="spellStart"/>
            <w:r w:rsidRPr="007A61B0">
              <w:t>contorta</w:t>
            </w:r>
            <w:proofErr w:type="spellEnd"/>
          </w:p>
        </w:tc>
        <w:tc>
          <w:tcPr>
            <w:tcW w:w="2316" w:type="dxa"/>
            <w:shd w:val="clear" w:color="auto" w:fill="auto"/>
          </w:tcPr>
          <w:p w:rsidRPr="007A61B0" w:rsidR="007A61B0" w:rsidP="00122EBD" w:rsidRDefault="007A61B0" w14:paraId="7F38B1BE" w14:textId="77777777">
            <w:r w:rsidRPr="007A61B0">
              <w:t>Lodgepole pine</w:t>
            </w:r>
          </w:p>
        </w:tc>
        <w:tc>
          <w:tcPr>
            <w:tcW w:w="1956" w:type="dxa"/>
            <w:shd w:val="clear" w:color="auto" w:fill="auto"/>
          </w:tcPr>
          <w:p w:rsidRPr="007A61B0" w:rsidR="007A61B0" w:rsidP="00122EBD" w:rsidRDefault="007A61B0" w14:paraId="3D07BB96" w14:textId="77777777">
            <w:r w:rsidRPr="007A61B0">
              <w:t>Upper</w:t>
            </w:r>
          </w:p>
        </w:tc>
      </w:tr>
      <w:tr w:rsidRPr="007A61B0" w:rsidR="007A61B0" w:rsidTr="007A61B0" w14:paraId="29AA30E3" w14:textId="77777777">
        <w:tc>
          <w:tcPr>
            <w:tcW w:w="1056" w:type="dxa"/>
            <w:shd w:val="clear" w:color="auto" w:fill="auto"/>
          </w:tcPr>
          <w:p w:rsidRPr="007A61B0" w:rsidR="007A61B0" w:rsidP="00122EBD" w:rsidRDefault="007A61B0" w14:paraId="5A8225CF" w14:textId="77777777">
            <w:pPr>
              <w:rPr>
                <w:bCs/>
              </w:rPr>
            </w:pPr>
            <w:r w:rsidRPr="007A61B0">
              <w:rPr>
                <w:bCs/>
              </w:rPr>
              <w:t>SYAL</w:t>
            </w:r>
          </w:p>
        </w:tc>
        <w:tc>
          <w:tcPr>
            <w:tcW w:w="2760" w:type="dxa"/>
            <w:shd w:val="clear" w:color="auto" w:fill="auto"/>
          </w:tcPr>
          <w:p w:rsidRPr="007A61B0" w:rsidR="007A61B0" w:rsidP="00122EBD" w:rsidRDefault="007A61B0" w14:paraId="4DF157D5" w14:textId="77777777">
            <w:proofErr w:type="spellStart"/>
            <w:r w:rsidRPr="007A61B0">
              <w:t>Symphoricarpos</w:t>
            </w:r>
            <w:proofErr w:type="spellEnd"/>
            <w:r w:rsidRPr="007A61B0">
              <w:t xml:space="preserve"> </w:t>
            </w:r>
            <w:proofErr w:type="spellStart"/>
            <w:r w:rsidRPr="007A61B0">
              <w:t>albus</w:t>
            </w:r>
            <w:proofErr w:type="spellEnd"/>
          </w:p>
        </w:tc>
        <w:tc>
          <w:tcPr>
            <w:tcW w:w="2316" w:type="dxa"/>
            <w:shd w:val="clear" w:color="auto" w:fill="auto"/>
          </w:tcPr>
          <w:p w:rsidRPr="007A61B0" w:rsidR="007A61B0" w:rsidP="00122EBD" w:rsidRDefault="007A61B0" w14:paraId="3EC353DB" w14:textId="77777777">
            <w:r w:rsidRPr="007A61B0">
              <w:t>Common snowberry</w:t>
            </w:r>
          </w:p>
        </w:tc>
        <w:tc>
          <w:tcPr>
            <w:tcW w:w="1956" w:type="dxa"/>
            <w:shd w:val="clear" w:color="auto" w:fill="auto"/>
          </w:tcPr>
          <w:p w:rsidRPr="007A61B0" w:rsidR="007A61B0" w:rsidP="00122EBD" w:rsidRDefault="007A61B0" w14:paraId="6674CB5A" w14:textId="77777777">
            <w:r w:rsidRPr="007A61B0">
              <w:t>Lower</w:t>
            </w:r>
          </w:p>
        </w:tc>
      </w:tr>
      <w:tr w:rsidRPr="007A61B0" w:rsidR="007A61B0" w:rsidTr="007A61B0" w14:paraId="7F4721CC" w14:textId="77777777">
        <w:tc>
          <w:tcPr>
            <w:tcW w:w="1056" w:type="dxa"/>
            <w:shd w:val="clear" w:color="auto" w:fill="auto"/>
          </w:tcPr>
          <w:p w:rsidRPr="007A61B0" w:rsidR="007A61B0" w:rsidP="00122EBD" w:rsidRDefault="007A61B0" w14:paraId="01222B3E" w14:textId="77777777">
            <w:pPr>
              <w:rPr>
                <w:bCs/>
              </w:rPr>
            </w:pPr>
            <w:r w:rsidRPr="007A61B0">
              <w:rPr>
                <w:bCs/>
              </w:rPr>
              <w:t>CARU</w:t>
            </w:r>
          </w:p>
        </w:tc>
        <w:tc>
          <w:tcPr>
            <w:tcW w:w="2760" w:type="dxa"/>
            <w:shd w:val="clear" w:color="auto" w:fill="auto"/>
          </w:tcPr>
          <w:p w:rsidRPr="007A61B0" w:rsidR="007A61B0" w:rsidP="00122EBD" w:rsidRDefault="007A61B0" w14:paraId="16E19489" w14:textId="77777777">
            <w:proofErr w:type="spellStart"/>
            <w:r w:rsidRPr="007A61B0">
              <w:t>Calamagrostis</w:t>
            </w:r>
            <w:proofErr w:type="spellEnd"/>
            <w:r w:rsidRPr="007A61B0">
              <w:t xml:space="preserve"> </w:t>
            </w:r>
            <w:proofErr w:type="spellStart"/>
            <w:r w:rsidRPr="007A61B0">
              <w:t>rubescens</w:t>
            </w:r>
            <w:proofErr w:type="spellEnd"/>
          </w:p>
        </w:tc>
        <w:tc>
          <w:tcPr>
            <w:tcW w:w="2316" w:type="dxa"/>
            <w:shd w:val="clear" w:color="auto" w:fill="auto"/>
          </w:tcPr>
          <w:p w:rsidRPr="007A61B0" w:rsidR="007A61B0" w:rsidP="00122EBD" w:rsidRDefault="007A61B0" w14:paraId="670C0949" w14:textId="77777777">
            <w:r w:rsidRPr="007A61B0">
              <w:t>Pinegrass</w:t>
            </w:r>
          </w:p>
        </w:tc>
        <w:tc>
          <w:tcPr>
            <w:tcW w:w="1956" w:type="dxa"/>
            <w:shd w:val="clear" w:color="auto" w:fill="auto"/>
          </w:tcPr>
          <w:p w:rsidRPr="007A61B0" w:rsidR="007A61B0" w:rsidP="00122EBD" w:rsidRDefault="007A61B0" w14:paraId="53CD1FBB" w14:textId="77777777">
            <w:r w:rsidRPr="007A61B0">
              <w:t>Lower</w:t>
            </w:r>
          </w:p>
        </w:tc>
      </w:tr>
    </w:tbl>
    <w:p w:rsidR="007A61B0" w:rsidP="007A61B0" w:rsidRDefault="007A61B0" w14:paraId="66E87948" w14:textId="77777777"/>
    <w:p w:rsidR="007A61B0" w:rsidP="007A61B0" w:rsidRDefault="007A61B0" w14:paraId="7F81A7D4" w14:textId="77777777">
      <w:pPr>
        <w:pStyle w:val="SClassInfoPara"/>
      </w:pPr>
      <w:r>
        <w:t>Description</w:t>
      </w:r>
    </w:p>
    <w:p w:rsidR="007A61B0" w:rsidP="007A61B0" w:rsidRDefault="007A61B0" w14:paraId="2C1066B4" w14:textId="4E4D47CA">
      <w:r>
        <w:t xml:space="preserve">Multi-storied Douglas-fir, sometimes with </w:t>
      </w:r>
      <w:proofErr w:type="spellStart"/>
      <w:r>
        <w:t>lodegpole</w:t>
      </w:r>
      <w:proofErr w:type="spellEnd"/>
      <w:r>
        <w:t xml:space="preserve"> pine present. Understory with variable cover often dominated by </w:t>
      </w:r>
      <w:proofErr w:type="spellStart"/>
      <w:r w:rsidRPr="008E6BA6">
        <w:rPr>
          <w:i/>
        </w:rPr>
        <w:t>Calamagrostis</w:t>
      </w:r>
      <w:proofErr w:type="spellEnd"/>
      <w:r w:rsidRPr="008E6BA6">
        <w:rPr>
          <w:i/>
        </w:rPr>
        <w:t xml:space="preserve"> </w:t>
      </w:r>
      <w:proofErr w:type="spellStart"/>
      <w:r w:rsidRPr="008E6BA6">
        <w:rPr>
          <w:i/>
        </w:rPr>
        <w:t>rubescens</w:t>
      </w:r>
      <w:proofErr w:type="spellEnd"/>
      <w:r>
        <w:t xml:space="preserve">, </w:t>
      </w:r>
      <w:proofErr w:type="spellStart"/>
      <w:r w:rsidRPr="008E6BA6">
        <w:rPr>
          <w:i/>
        </w:rPr>
        <w:t>Carex</w:t>
      </w:r>
      <w:proofErr w:type="spellEnd"/>
      <w:r w:rsidRPr="008E6BA6">
        <w:rPr>
          <w:i/>
        </w:rPr>
        <w:t xml:space="preserve"> </w:t>
      </w:r>
      <w:r>
        <w:t>spp</w:t>
      </w:r>
      <w:r w:rsidR="009509C5">
        <w:t>.</w:t>
      </w:r>
      <w:r>
        <w:t xml:space="preserve">, </w:t>
      </w:r>
      <w:proofErr w:type="spellStart"/>
      <w:r w:rsidRPr="008E6BA6">
        <w:rPr>
          <w:i/>
        </w:rPr>
        <w:t>Symphoricarpos</w:t>
      </w:r>
      <w:proofErr w:type="spellEnd"/>
      <w:r>
        <w:t xml:space="preserve"> spp</w:t>
      </w:r>
      <w:r w:rsidR="009509C5">
        <w:t>.</w:t>
      </w:r>
      <w:r>
        <w:t xml:space="preserve">, and/or </w:t>
      </w:r>
      <w:proofErr w:type="spellStart"/>
      <w:r w:rsidRPr="008E6BA6">
        <w:rPr>
          <w:i/>
        </w:rPr>
        <w:t>Physocarpus</w:t>
      </w:r>
      <w:proofErr w:type="spellEnd"/>
      <w:r w:rsidRPr="008E6BA6">
        <w:rPr>
          <w:i/>
        </w:rPr>
        <w:t xml:space="preserve"> </w:t>
      </w:r>
      <w:proofErr w:type="spellStart"/>
      <w:r w:rsidRPr="008E6BA6">
        <w:rPr>
          <w:i/>
        </w:rPr>
        <w:t>malvaceous</w:t>
      </w:r>
      <w:proofErr w:type="spellEnd"/>
      <w:r>
        <w:t xml:space="preserve">. Heights can exceed 25m up to </w:t>
      </w:r>
      <w:r w:rsidR="009509C5">
        <w:t>~</w:t>
      </w:r>
      <w:r>
        <w:t>30m.</w:t>
      </w:r>
    </w:p>
    <w:p w:rsidR="007A61B0" w:rsidP="007A61B0" w:rsidRDefault="007A61B0" w14:paraId="4E51C7BB"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40</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99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99</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58</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0.008</w:t>
            </w:r>
          </w:p>
        </w:tc>
        <w:tc>
          <w:p>
            <w:pPr>
              <w:jc w:val="center"/>
            </w:pPr>
            <w:r>
              <w:rPr>
                <w:sz w:val="20"/>
              </w:rPr>
              <w:t>125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A61B0" w:rsidP="007A61B0" w:rsidRDefault="007A61B0" w14:paraId="6123E0C4" w14:textId="77777777">
      <w:r>
        <w:t xml:space="preserve">Arno, S.F. and G.E. </w:t>
      </w:r>
      <w:proofErr w:type="spellStart"/>
      <w:r>
        <w:t>Gruell</w:t>
      </w:r>
      <w:proofErr w:type="spellEnd"/>
      <w:r>
        <w:t>. 1983. Fire history at the forest-grassland ecotone in southwestern Montana. Journal of Range Management 36(3): 332-336.</w:t>
      </w:r>
    </w:p>
    <w:p w:rsidR="007A61B0" w:rsidP="007A61B0" w:rsidRDefault="007A61B0" w14:paraId="38729752" w14:textId="77777777"/>
    <w:p w:rsidR="007A61B0" w:rsidP="007A61B0" w:rsidRDefault="007A61B0" w14:paraId="1F23EFA5" w14:textId="77777777">
      <w:r>
        <w:t>Baker, W.L. In press. Fire history in ponderosa pine landscapes of Grand Canyon National Park: Is it reliable enough for management and restoration? International Journal of Wildland Fire.</w:t>
      </w:r>
    </w:p>
    <w:p w:rsidR="007A61B0" w:rsidP="007A61B0" w:rsidRDefault="007A61B0" w14:paraId="40AD5207" w14:textId="77777777"/>
    <w:p w:rsidR="007A61B0" w:rsidP="007A61B0" w:rsidRDefault="007A61B0" w14:paraId="54309C27" w14:textId="77777777">
      <w:r>
        <w:t>Barrett, S.W. 2004. Fire history database. June 17, 2004.</w:t>
      </w:r>
    </w:p>
    <w:p w:rsidR="007A61B0" w:rsidP="007A61B0" w:rsidRDefault="007A61B0" w14:paraId="67E35430" w14:textId="77777777"/>
    <w:p w:rsidR="007A61B0" w:rsidP="007A61B0" w:rsidRDefault="007A61B0" w14:paraId="1721B558" w14:textId="77777777">
      <w:r>
        <w:t xml:space="preserve">Barrett, S.W. 2004. Fire Regimes in the Northern Rockies. Fire Management Today 64(2): 32-38. </w:t>
      </w:r>
    </w:p>
    <w:p w:rsidR="007A61B0" w:rsidP="007A61B0" w:rsidRDefault="007A61B0" w14:paraId="0336A6C5" w14:textId="77777777"/>
    <w:p w:rsidR="007A61B0" w:rsidP="007A61B0" w:rsidRDefault="007A61B0" w14:paraId="62A89713" w14:textId="77777777">
      <w:r>
        <w:t xml:space="preserve">Barrett, S.W. 2004. Altered fire intervals and fire cycles in the Northern Rockies. Fire Management Today 64(3): 25-29. </w:t>
      </w:r>
    </w:p>
    <w:p w:rsidR="007A61B0" w:rsidP="007A61B0" w:rsidRDefault="007A61B0" w14:paraId="78B8A6FE" w14:textId="25969230"/>
    <w:p w:rsidR="00F46BD2" w:rsidP="00F46BD2" w:rsidRDefault="00F46BD2" w14:paraId="7A0F142E" w14:textId="4072365B">
      <w:r w:rsidRPr="00C43E1F">
        <w:t>Barrett, S. W. 1994. Fire Regimes on Andesitic Mountain Terrain in</w:t>
      </w:r>
      <w:r>
        <w:t xml:space="preserve"> </w:t>
      </w:r>
      <w:r w:rsidRPr="00C43E1F">
        <w:t>Northeastern Yellowstone National Park, Wyoming. International</w:t>
      </w:r>
      <w:r>
        <w:t xml:space="preserve"> </w:t>
      </w:r>
      <w:r w:rsidRPr="00C43E1F">
        <w:t>Journal of Wildland Fire 4:65-76.</w:t>
      </w:r>
    </w:p>
    <w:p w:rsidR="00F46BD2" w:rsidP="007A61B0" w:rsidRDefault="00F46BD2" w14:paraId="1C72FA01" w14:textId="77777777"/>
    <w:p w:rsidR="007A61B0" w:rsidP="007A61B0" w:rsidRDefault="007A61B0" w14:paraId="5EEB4F1D"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3D112F" w:rsidP="003D112F" w:rsidRDefault="003D112F" w14:paraId="5581F8E7" w14:textId="616398A2">
      <w:pPr>
        <w:pStyle w:val="CommentText"/>
      </w:pPr>
    </w:p>
    <w:p w:rsidRPr="00FA446E" w:rsidR="003D112F" w:rsidP="003D112F" w:rsidRDefault="003D112F" w14:paraId="44E35A6A" w14:textId="229DD4F0">
      <w:pPr>
        <w:pStyle w:val="CommentText"/>
        <w:rPr>
          <w:sz w:val="24"/>
          <w:szCs w:val="24"/>
          <w:lang w:val="en"/>
        </w:rPr>
      </w:pPr>
      <w:r w:rsidRPr="00FA446E">
        <w:rPr>
          <w:sz w:val="24"/>
          <w:szCs w:val="24"/>
          <w:lang w:val="en"/>
        </w:rPr>
        <w:t xml:space="preserve">Donato, D. C., Harvey, B. J., </w:t>
      </w:r>
      <w:proofErr w:type="spellStart"/>
      <w:r w:rsidRPr="00FA446E">
        <w:rPr>
          <w:sz w:val="24"/>
          <w:szCs w:val="24"/>
          <w:lang w:val="en"/>
        </w:rPr>
        <w:t>Romme</w:t>
      </w:r>
      <w:proofErr w:type="spellEnd"/>
      <w:r w:rsidRPr="00FA446E">
        <w:rPr>
          <w:sz w:val="24"/>
          <w:szCs w:val="24"/>
          <w:lang w:val="en"/>
        </w:rPr>
        <w:t>, W. H., Simard, M. and Turner, M. G. (2013), Bark beetle effects on fuel profiles across a range of stand structures in Douglas-fir forests of Greater Yellowstone. Ecological Applications, 23: 3–20. doi:10.1890/12-0772.1</w:t>
      </w:r>
    </w:p>
    <w:p w:rsidR="003D112F" w:rsidP="007A61B0" w:rsidRDefault="003D112F" w14:paraId="3571EB22" w14:textId="77777777"/>
    <w:p w:rsidR="007A61B0" w:rsidP="007A61B0" w:rsidRDefault="007A61B0" w14:paraId="320AC0D2" w14:textId="77777777">
      <w:r>
        <w:t>Fischer, W.C. and B.D. Clayton. 1983. Fire ecology of Montana forest habitat types east of the Continental Divide. Gen. Tech. Rep. INT-141. Ogden, UT: USDA Forest Service, Intermountain Forest and Range Experiment Station. 83 p.</w:t>
      </w:r>
    </w:p>
    <w:p w:rsidR="007A61B0" w:rsidP="007A61B0" w:rsidRDefault="007A61B0" w14:paraId="6193FE32" w14:textId="77777777"/>
    <w:p w:rsidR="007A61B0" w:rsidP="007A61B0" w:rsidRDefault="007A61B0" w14:paraId="058BB011" w14:textId="77777777">
      <w:r>
        <w:t xml:space="preserve">Heyerdahl, E.K. and R. F. Miller. 2004. Fire and forest history in a high-elevation mosaic of Douglas-fir forest and sagebrush-grass, </w:t>
      </w:r>
      <w:proofErr w:type="spellStart"/>
      <w:r>
        <w:t>Fleecer</w:t>
      </w:r>
      <w:proofErr w:type="spellEnd"/>
      <w:r>
        <w:t xml:space="preserve"> Mountains, Montana: A pilot study. Final report </w:t>
      </w:r>
      <w:proofErr w:type="spellStart"/>
      <w:r>
        <w:t>ot</w:t>
      </w:r>
      <w:proofErr w:type="spellEnd"/>
      <w:r>
        <w:t xml:space="preserve"> BLM, Butte Field Office, December 15, 2004. 38 pp. On file at the USFS Region 1, Regional Office, Fire, Air, and Aviation Unit. </w:t>
      </w:r>
    </w:p>
    <w:p w:rsidR="007A61B0" w:rsidP="007A61B0" w:rsidRDefault="007A61B0" w14:paraId="5AEE1EDE" w14:textId="77777777"/>
    <w:p w:rsidR="007A61B0" w:rsidP="007A61B0" w:rsidRDefault="007A61B0" w14:paraId="7C23084E" w14:textId="77777777">
      <w:r>
        <w:t>Houston, D.B. 1973. Wildfires in northern Yellowstone National Park. Ecology 54(5): 1111-1117.</w:t>
      </w:r>
    </w:p>
    <w:p w:rsidR="007A61B0" w:rsidP="007A61B0" w:rsidRDefault="007A61B0" w14:paraId="67029A7C" w14:textId="77777777"/>
    <w:p w:rsidR="007A61B0" w:rsidP="007A61B0" w:rsidRDefault="007A61B0" w14:paraId="69ED7484" w14:textId="77777777">
      <w:proofErr w:type="spellStart"/>
      <w:r>
        <w:t>Korb</w:t>
      </w:r>
      <w:proofErr w:type="spellEnd"/>
      <w:r>
        <w:t xml:space="preserve">, N.T., W.H. </w:t>
      </w:r>
      <w:proofErr w:type="spellStart"/>
      <w:r>
        <w:t>Romme</w:t>
      </w:r>
      <w:proofErr w:type="spellEnd"/>
      <w:r>
        <w:t xml:space="preserve"> and T.J. </w:t>
      </w:r>
      <w:proofErr w:type="spellStart"/>
      <w:r>
        <w:t>Stolgren</w:t>
      </w:r>
      <w:proofErr w:type="spellEnd"/>
      <w:r>
        <w:t>. In preparation. A multi-scale analysis of fire history and 20th century changes in Douglas-fir forests in the western Greater Yellowstone Ecosystem, USA. Draft manuscript submitted to Ecological Applications.</w:t>
      </w:r>
    </w:p>
    <w:p w:rsidRPr="00B01681" w:rsidR="007A61B0" w:rsidP="007A61B0" w:rsidRDefault="007A61B0" w14:paraId="559BD441" w14:textId="153CFAB4"/>
    <w:p w:rsidRPr="00FA446E" w:rsidR="00B01681" w:rsidP="007A61B0" w:rsidRDefault="00B01681" w14:paraId="5F6A7A12" w14:textId="7662B010">
      <w:pPr>
        <w:rPr>
          <w:color w:val="222222"/>
          <w:shd w:val="clear" w:color="auto" w:fill="FFFFFF"/>
        </w:rPr>
      </w:pPr>
      <w:proofErr w:type="spellStart"/>
      <w:r w:rsidRPr="00B01681">
        <w:rPr>
          <w:color w:val="222222"/>
          <w:shd w:val="clear" w:color="auto" w:fill="FFFFFF"/>
        </w:rPr>
        <w:t>Korb</w:t>
      </w:r>
      <w:proofErr w:type="spellEnd"/>
      <w:r w:rsidRPr="00B01681">
        <w:rPr>
          <w:color w:val="222222"/>
          <w:shd w:val="clear" w:color="auto" w:fill="FFFFFF"/>
        </w:rPr>
        <w:t>, N.T.</w:t>
      </w:r>
      <w:r w:rsidRPr="00FA446E">
        <w:rPr>
          <w:color w:val="222222"/>
          <w:shd w:val="clear" w:color="auto" w:fill="FFFFFF"/>
        </w:rPr>
        <w:t xml:space="preserve"> 2005. </w:t>
      </w:r>
      <w:r w:rsidRPr="00FA446E">
        <w:rPr>
          <w:iCs/>
          <w:color w:val="222222"/>
          <w:shd w:val="clear" w:color="auto" w:fill="FFFFFF"/>
        </w:rPr>
        <w:t>Historical fire regimes and structures of Douglas-fir forests in the Centennial Valley of southwest Montana</w:t>
      </w:r>
      <w:r w:rsidRPr="00FA446E">
        <w:rPr>
          <w:color w:val="222222"/>
          <w:shd w:val="clear" w:color="auto" w:fill="FFFFFF"/>
        </w:rPr>
        <w:t> (Doctoral dissertation, Colorado State University).</w:t>
      </w:r>
    </w:p>
    <w:p w:rsidR="00B01681" w:rsidP="007A61B0" w:rsidRDefault="00B01681" w14:paraId="31046AFB" w14:textId="77777777"/>
    <w:p w:rsidR="007A61B0" w:rsidP="007A61B0" w:rsidRDefault="007A61B0" w14:paraId="562A9575" w14:textId="0E9C18AF">
      <w:proofErr w:type="spellStart"/>
      <w:r>
        <w:t>Littell</w:t>
      </w:r>
      <w:proofErr w:type="spellEnd"/>
      <w:r>
        <w:t>, J.S. 2002. Determinants of fire regime variability in lower elevation forests of the northern Greater Yellowstone Ecosystem. MS Thesis. Montana State University.</w:t>
      </w:r>
    </w:p>
    <w:p w:rsidR="007A61B0" w:rsidP="007A61B0" w:rsidRDefault="007A61B0" w14:paraId="3AB48D29" w14:textId="15A70769"/>
    <w:p w:rsidRPr="00B01681" w:rsidR="00B01681" w:rsidP="00B01681" w:rsidRDefault="00B01681" w14:paraId="7DAEC8FF" w14:textId="3AD638B2">
      <w:r w:rsidRPr="00B01681">
        <w:t>Naficy, C.E.,</w:t>
      </w:r>
      <w:r>
        <w:t xml:space="preserve"> T.T. Veblen, and P.F. </w:t>
      </w:r>
      <w:proofErr w:type="spellStart"/>
      <w:r>
        <w:t>Hessburg</w:t>
      </w:r>
      <w:proofErr w:type="spellEnd"/>
      <w:r>
        <w:t>.</w:t>
      </w:r>
      <w:r w:rsidRPr="00B01681">
        <w:t xml:space="preserve"> 2015. Spatially explicit quantification of heterogeneous fire effects over long time series: patterns from two forest types in the northern U.S. Rockies. Pages 168-173 in Proceedings of the large wildland fires conference; May 19-23, 2014; Missoula, MT. RMRS-P-73. Fort Collins, CO: U.S. Department of Agriculture, Forest Service, Rocky Mountain Research Station. 310 p.</w:t>
      </w:r>
    </w:p>
    <w:p w:rsidR="00B01681" w:rsidP="007A61B0" w:rsidRDefault="00B01681" w14:paraId="43D3FBBF" w14:textId="77777777"/>
    <w:p w:rsidR="007A61B0" w:rsidP="007A61B0" w:rsidRDefault="007A61B0" w14:paraId="3B9827B3" w14:textId="77777777">
      <w:r>
        <w:t>NatureServe. 2007. International Ecological Classification Standard: Terrestrial Ecological Classifications. NatureServe Central Databases. Arlington, VA. Data current as of 10 February 2007.</w:t>
      </w:r>
    </w:p>
    <w:p w:rsidR="007A61B0" w:rsidP="007A61B0" w:rsidRDefault="007A61B0" w14:paraId="5737D4A5" w14:textId="77777777"/>
    <w:p w:rsidR="007A61B0" w:rsidP="007A61B0" w:rsidRDefault="007A61B0" w14:paraId="13E596E2"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Pr="00A43E41" w:rsidR="004D5F12" w:rsidP="007A61B0" w:rsidRDefault="004D5F12" w14:paraId="69DA26E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5F0C9" w14:textId="77777777" w:rsidR="00CF7382" w:rsidRDefault="00CF7382">
      <w:r>
        <w:separator/>
      </w:r>
    </w:p>
  </w:endnote>
  <w:endnote w:type="continuationSeparator" w:id="0">
    <w:p w14:paraId="16666788" w14:textId="77777777" w:rsidR="00CF7382" w:rsidRDefault="00CF7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723" w14:textId="77777777" w:rsidR="00FB4433" w:rsidRDefault="00FB4433" w:rsidP="007A61B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29132" w14:textId="77777777" w:rsidR="00CF7382" w:rsidRDefault="00CF7382">
      <w:r>
        <w:separator/>
      </w:r>
    </w:p>
  </w:footnote>
  <w:footnote w:type="continuationSeparator" w:id="0">
    <w:p w14:paraId="7D026244" w14:textId="77777777" w:rsidR="00CF7382" w:rsidRDefault="00CF7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F635D" w14:textId="77777777" w:rsidR="00FB4433" w:rsidRDefault="00FB4433" w:rsidP="007A61B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1B0"/>
    <w:rsid w:val="000037B3"/>
    <w:rsid w:val="00004505"/>
    <w:rsid w:val="00005947"/>
    <w:rsid w:val="00006AF9"/>
    <w:rsid w:val="00007DAF"/>
    <w:rsid w:val="000103AE"/>
    <w:rsid w:val="00013BD4"/>
    <w:rsid w:val="0001622F"/>
    <w:rsid w:val="00016E52"/>
    <w:rsid w:val="00017E5D"/>
    <w:rsid w:val="0002152F"/>
    <w:rsid w:val="000220A9"/>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587C"/>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10237B"/>
    <w:rsid w:val="00102923"/>
    <w:rsid w:val="00103D06"/>
    <w:rsid w:val="00106A8E"/>
    <w:rsid w:val="00113A24"/>
    <w:rsid w:val="00113BA7"/>
    <w:rsid w:val="00114BB0"/>
    <w:rsid w:val="0011648D"/>
    <w:rsid w:val="001164FC"/>
    <w:rsid w:val="00116D24"/>
    <w:rsid w:val="00116F8F"/>
    <w:rsid w:val="001177B1"/>
    <w:rsid w:val="00122EBD"/>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3E26"/>
    <w:rsid w:val="0025768B"/>
    <w:rsid w:val="00260279"/>
    <w:rsid w:val="002618B0"/>
    <w:rsid w:val="00265072"/>
    <w:rsid w:val="00266C1F"/>
    <w:rsid w:val="00272E54"/>
    <w:rsid w:val="00282E53"/>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420"/>
    <w:rsid w:val="003706C4"/>
    <w:rsid w:val="0037120A"/>
    <w:rsid w:val="003740C2"/>
    <w:rsid w:val="00381A8F"/>
    <w:rsid w:val="003866DA"/>
    <w:rsid w:val="00393EB8"/>
    <w:rsid w:val="003A1EBD"/>
    <w:rsid w:val="003A3976"/>
    <w:rsid w:val="003A6CBB"/>
    <w:rsid w:val="003A74C2"/>
    <w:rsid w:val="003B1956"/>
    <w:rsid w:val="003B3246"/>
    <w:rsid w:val="003B5977"/>
    <w:rsid w:val="003B7824"/>
    <w:rsid w:val="003C4AA1"/>
    <w:rsid w:val="003C6CFB"/>
    <w:rsid w:val="003D112F"/>
    <w:rsid w:val="003D195A"/>
    <w:rsid w:val="003D3D8F"/>
    <w:rsid w:val="003D4155"/>
    <w:rsid w:val="003D41E3"/>
    <w:rsid w:val="003D5448"/>
    <w:rsid w:val="003D7188"/>
    <w:rsid w:val="003E0BB2"/>
    <w:rsid w:val="003E0D94"/>
    <w:rsid w:val="003E434C"/>
    <w:rsid w:val="003E4BEC"/>
    <w:rsid w:val="003F0D4E"/>
    <w:rsid w:val="003F280C"/>
    <w:rsid w:val="003F322E"/>
    <w:rsid w:val="003F61DE"/>
    <w:rsid w:val="00400D76"/>
    <w:rsid w:val="004016D3"/>
    <w:rsid w:val="0040465F"/>
    <w:rsid w:val="004052F1"/>
    <w:rsid w:val="00406D77"/>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4FB9"/>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AA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A61B0"/>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BA6"/>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09C5"/>
    <w:rsid w:val="00953881"/>
    <w:rsid w:val="00955A66"/>
    <w:rsid w:val="00956116"/>
    <w:rsid w:val="00960066"/>
    <w:rsid w:val="009600A0"/>
    <w:rsid w:val="0096072E"/>
    <w:rsid w:val="009611AB"/>
    <w:rsid w:val="00961968"/>
    <w:rsid w:val="0096336D"/>
    <w:rsid w:val="00964894"/>
    <w:rsid w:val="00967C07"/>
    <w:rsid w:val="009778D2"/>
    <w:rsid w:val="00977C60"/>
    <w:rsid w:val="00977DBB"/>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4140"/>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377"/>
    <w:rsid w:val="00AE4E67"/>
    <w:rsid w:val="00AE67E5"/>
    <w:rsid w:val="00AF2BCE"/>
    <w:rsid w:val="00AF4B89"/>
    <w:rsid w:val="00B01681"/>
    <w:rsid w:val="00B02771"/>
    <w:rsid w:val="00B028B6"/>
    <w:rsid w:val="00B118AD"/>
    <w:rsid w:val="00B1195A"/>
    <w:rsid w:val="00B15224"/>
    <w:rsid w:val="00B17612"/>
    <w:rsid w:val="00B17978"/>
    <w:rsid w:val="00B21812"/>
    <w:rsid w:val="00B26135"/>
    <w:rsid w:val="00B276A8"/>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3FC"/>
    <w:rsid w:val="00CA1B63"/>
    <w:rsid w:val="00CA2C4F"/>
    <w:rsid w:val="00CA2D4E"/>
    <w:rsid w:val="00CB0E67"/>
    <w:rsid w:val="00CB1D28"/>
    <w:rsid w:val="00CB52B7"/>
    <w:rsid w:val="00CB5DAC"/>
    <w:rsid w:val="00CB6E9B"/>
    <w:rsid w:val="00CC65D7"/>
    <w:rsid w:val="00CE6402"/>
    <w:rsid w:val="00CF08DC"/>
    <w:rsid w:val="00CF326D"/>
    <w:rsid w:val="00CF5B29"/>
    <w:rsid w:val="00CF61E4"/>
    <w:rsid w:val="00CF6B40"/>
    <w:rsid w:val="00CF7382"/>
    <w:rsid w:val="00CF7A47"/>
    <w:rsid w:val="00D04A4E"/>
    <w:rsid w:val="00D04D5D"/>
    <w:rsid w:val="00D05518"/>
    <w:rsid w:val="00D0641F"/>
    <w:rsid w:val="00D1051B"/>
    <w:rsid w:val="00D111B5"/>
    <w:rsid w:val="00D12502"/>
    <w:rsid w:val="00D16B37"/>
    <w:rsid w:val="00D1726A"/>
    <w:rsid w:val="00D21167"/>
    <w:rsid w:val="00D2240A"/>
    <w:rsid w:val="00D27019"/>
    <w:rsid w:val="00D27C3B"/>
    <w:rsid w:val="00D3113E"/>
    <w:rsid w:val="00D335C9"/>
    <w:rsid w:val="00D34939"/>
    <w:rsid w:val="00D36CE4"/>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46BD2"/>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9F5"/>
    <w:rsid w:val="00FA0EA1"/>
    <w:rsid w:val="00FA28B7"/>
    <w:rsid w:val="00FA446E"/>
    <w:rsid w:val="00FA62AE"/>
    <w:rsid w:val="00FB4433"/>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4DC2"/>
    <w:rsid w:val="00FE7C21"/>
    <w:rsid w:val="00FF0FAC"/>
    <w:rsid w:val="00FF1093"/>
    <w:rsid w:val="00FF1548"/>
    <w:rsid w:val="00FF3A7A"/>
    <w:rsid w:val="00FF3E57"/>
    <w:rsid w:val="00FF5E93"/>
    <w:rsid w:val="00FF6031"/>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29BA8"/>
  <w15:docId w15:val="{2FDC2F9D-495F-429A-9902-11F1EAFF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220A9"/>
    <w:pPr>
      <w:ind w:left="720"/>
    </w:pPr>
    <w:rPr>
      <w:rFonts w:ascii="Calibri" w:eastAsiaTheme="minorHAnsi" w:hAnsi="Calibri"/>
      <w:sz w:val="22"/>
      <w:szCs w:val="22"/>
    </w:rPr>
  </w:style>
  <w:style w:type="character" w:styleId="Hyperlink">
    <w:name w:val="Hyperlink"/>
    <w:basedOn w:val="DefaultParagraphFont"/>
    <w:rsid w:val="000220A9"/>
    <w:rPr>
      <w:color w:val="0000FF" w:themeColor="hyperlink"/>
      <w:u w:val="single"/>
    </w:rPr>
  </w:style>
  <w:style w:type="paragraph" w:styleId="BalloonText">
    <w:name w:val="Balloon Text"/>
    <w:basedOn w:val="Normal"/>
    <w:link w:val="BalloonTextChar"/>
    <w:uiPriority w:val="99"/>
    <w:semiHidden/>
    <w:unhideWhenUsed/>
    <w:rsid w:val="000220A9"/>
    <w:rPr>
      <w:rFonts w:ascii="Tahoma" w:hAnsi="Tahoma" w:cs="Tahoma"/>
      <w:sz w:val="16"/>
      <w:szCs w:val="16"/>
    </w:rPr>
  </w:style>
  <w:style w:type="character" w:customStyle="1" w:styleId="BalloonTextChar">
    <w:name w:val="Balloon Text Char"/>
    <w:basedOn w:val="DefaultParagraphFont"/>
    <w:link w:val="BalloonText"/>
    <w:uiPriority w:val="99"/>
    <w:semiHidden/>
    <w:rsid w:val="000220A9"/>
    <w:rPr>
      <w:rFonts w:ascii="Tahoma" w:hAnsi="Tahoma" w:cs="Tahoma"/>
      <w:sz w:val="16"/>
      <w:szCs w:val="16"/>
    </w:rPr>
  </w:style>
  <w:style w:type="character" w:styleId="FollowedHyperlink">
    <w:name w:val="FollowedHyperlink"/>
    <w:basedOn w:val="DefaultParagraphFont"/>
    <w:uiPriority w:val="99"/>
    <w:semiHidden/>
    <w:unhideWhenUsed/>
    <w:rsid w:val="00122EBD"/>
    <w:rPr>
      <w:color w:val="800080" w:themeColor="followedHyperlink"/>
      <w:u w:val="single"/>
    </w:rPr>
  </w:style>
  <w:style w:type="character" w:styleId="CommentReference">
    <w:name w:val="annotation reference"/>
    <w:basedOn w:val="DefaultParagraphFont"/>
    <w:semiHidden/>
    <w:unhideWhenUsed/>
    <w:rsid w:val="00370420"/>
    <w:rPr>
      <w:sz w:val="16"/>
      <w:szCs w:val="16"/>
    </w:rPr>
  </w:style>
  <w:style w:type="paragraph" w:styleId="CommentText">
    <w:name w:val="annotation text"/>
    <w:basedOn w:val="Normal"/>
    <w:link w:val="CommentTextChar"/>
    <w:semiHidden/>
    <w:unhideWhenUsed/>
    <w:rsid w:val="00370420"/>
    <w:rPr>
      <w:sz w:val="20"/>
      <w:szCs w:val="20"/>
    </w:rPr>
  </w:style>
  <w:style w:type="character" w:customStyle="1" w:styleId="CommentTextChar">
    <w:name w:val="Comment Text Char"/>
    <w:basedOn w:val="DefaultParagraphFont"/>
    <w:link w:val="CommentText"/>
    <w:semiHidden/>
    <w:rsid w:val="00370420"/>
  </w:style>
  <w:style w:type="paragraph" w:styleId="CommentSubject">
    <w:name w:val="annotation subject"/>
    <w:basedOn w:val="CommentText"/>
    <w:next w:val="CommentText"/>
    <w:link w:val="CommentSubjectChar"/>
    <w:uiPriority w:val="99"/>
    <w:semiHidden/>
    <w:unhideWhenUsed/>
    <w:rsid w:val="00370420"/>
    <w:rPr>
      <w:b/>
      <w:bCs/>
    </w:rPr>
  </w:style>
  <w:style w:type="character" w:customStyle="1" w:styleId="CommentSubjectChar">
    <w:name w:val="Comment Subject Char"/>
    <w:basedOn w:val="CommentTextChar"/>
    <w:link w:val="CommentSubject"/>
    <w:uiPriority w:val="99"/>
    <w:semiHidden/>
    <w:rsid w:val="00370420"/>
    <w:rPr>
      <w:b/>
      <w:bCs/>
    </w:rPr>
  </w:style>
  <w:style w:type="character" w:customStyle="1" w:styleId="UnresolvedMention1">
    <w:name w:val="Unresolved Mention1"/>
    <w:basedOn w:val="DefaultParagraphFont"/>
    <w:uiPriority w:val="99"/>
    <w:semiHidden/>
    <w:unhideWhenUsed/>
    <w:rsid w:val="009509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1862">
      <w:bodyDiv w:val="1"/>
      <w:marLeft w:val="0"/>
      <w:marRight w:val="0"/>
      <w:marTop w:val="0"/>
      <w:marBottom w:val="0"/>
      <w:divBdr>
        <w:top w:val="none" w:sz="0" w:space="0" w:color="auto"/>
        <w:left w:val="none" w:sz="0" w:space="0" w:color="auto"/>
        <w:bottom w:val="none" w:sz="0" w:space="0" w:color="auto"/>
        <w:right w:val="none" w:sz="0" w:space="0" w:color="auto"/>
      </w:divBdr>
    </w:div>
    <w:div w:id="524950352">
      <w:bodyDiv w:val="1"/>
      <w:marLeft w:val="0"/>
      <w:marRight w:val="0"/>
      <w:marTop w:val="0"/>
      <w:marBottom w:val="0"/>
      <w:divBdr>
        <w:top w:val="none" w:sz="0" w:space="0" w:color="auto"/>
        <w:left w:val="none" w:sz="0" w:space="0" w:color="auto"/>
        <w:bottom w:val="none" w:sz="0" w:space="0" w:color="auto"/>
        <w:right w:val="none" w:sz="0" w:space="0" w:color="auto"/>
      </w:divBdr>
    </w:div>
    <w:div w:id="208040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23</TotalTime>
  <Pages>9</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2014-08-21T14:27:00Z</cp:lastPrinted>
  <dcterms:created xsi:type="dcterms:W3CDTF">2017-09-14T23:23:00Z</dcterms:created>
  <dcterms:modified xsi:type="dcterms:W3CDTF">2017-10-09T19:24:00Z</dcterms:modified>
</cp:coreProperties>
</file>