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F1" w:rsidP="008471F1" w:rsidRDefault="008471F1" w14:paraId="5B8F5788" w14:textId="77777777">
      <w:pPr>
        <w:pStyle w:val="BpSTitle"/>
      </w:pPr>
      <w:r>
        <w:t>10520</w:t>
      </w:r>
    </w:p>
    <w:p w:rsidR="008471F1" w:rsidP="008471F1" w:rsidRDefault="008471F1" w14:paraId="6E14AA6F" w14:textId="77777777">
      <w:pPr>
        <w:pStyle w:val="BpSTitle"/>
      </w:pPr>
      <w:r>
        <w:t>Southern Rocky Mountain Mesic Montane Mixed Conifer Forest and Woodland</w:t>
      </w:r>
    </w:p>
    <w:p w:rsidR="008471F1" w:rsidP="008471F1" w:rsidRDefault="008471F1" w14:paraId="6942A350" w14:textId="64645583">
      <w:r>
        <w:t xmlns:w="http://schemas.openxmlformats.org/wordprocessingml/2006/main">BpS Model/Description Version: Aug. 2020</w:t>
      </w:r>
      <w:r>
        <w:tab/>
      </w:r>
      <w:r>
        <w:tab/>
      </w:r>
      <w:r>
        <w:tab/>
      </w:r>
      <w:r>
        <w:tab/>
      </w:r>
      <w:r>
        <w:tab/>
      </w:r>
      <w:r>
        <w:tab/>
      </w:r>
      <w:r>
        <w:tab/>
      </w:r>
    </w:p>
    <w:p w:rsidR="008471F1" w:rsidP="008471F1" w:rsidRDefault="008471F1" w14:paraId="5235837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412"/>
        <w:gridCol w:w="2820"/>
        <w:gridCol w:w="2484"/>
      </w:tblGrid>
      <w:tr w:rsidRPr="008471F1" w:rsidR="008471F1" w:rsidTr="008471F1" w14:paraId="1A410094" w14:textId="77777777">
        <w:tc>
          <w:tcPr>
            <w:tcW w:w="1752" w:type="dxa"/>
            <w:tcBorders>
              <w:top w:val="single" w:color="auto" w:sz="2" w:space="0"/>
              <w:left w:val="single" w:color="auto" w:sz="12" w:space="0"/>
              <w:bottom w:val="single" w:color="000000" w:sz="12" w:space="0"/>
            </w:tcBorders>
            <w:shd w:val="clear" w:color="auto" w:fill="auto"/>
          </w:tcPr>
          <w:p w:rsidRPr="008471F1" w:rsidR="008471F1" w:rsidP="003F4924" w:rsidRDefault="008471F1" w14:paraId="656A563E" w14:textId="77777777">
            <w:pPr>
              <w:rPr>
                <w:b/>
                <w:bCs/>
              </w:rPr>
            </w:pPr>
            <w:r w:rsidRPr="008471F1">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8471F1" w:rsidR="008471F1" w:rsidP="003F4924" w:rsidRDefault="008471F1" w14:paraId="1A9B3BB6" w14:textId="77777777">
            <w:pPr>
              <w:rPr>
                <w:b/>
                <w:bCs/>
              </w:rPr>
            </w:pPr>
          </w:p>
        </w:tc>
        <w:tc>
          <w:tcPr>
            <w:tcW w:w="2820" w:type="dxa"/>
            <w:tcBorders>
              <w:top w:val="single" w:color="auto" w:sz="2" w:space="0"/>
              <w:left w:val="single" w:color="000000" w:sz="12" w:space="0"/>
              <w:bottom w:val="single" w:color="000000" w:sz="12" w:space="0"/>
            </w:tcBorders>
            <w:shd w:val="clear" w:color="auto" w:fill="auto"/>
          </w:tcPr>
          <w:p w:rsidRPr="008471F1" w:rsidR="008471F1" w:rsidP="003F4924" w:rsidRDefault="008471F1" w14:paraId="11602597" w14:textId="77777777">
            <w:pPr>
              <w:rPr>
                <w:b/>
                <w:bCs/>
              </w:rPr>
            </w:pPr>
            <w:r w:rsidRPr="008471F1">
              <w:rPr>
                <w:b/>
                <w:bCs/>
              </w:rPr>
              <w:t>Reviewers</w:t>
            </w:r>
          </w:p>
        </w:tc>
        <w:tc>
          <w:tcPr>
            <w:tcW w:w="2484" w:type="dxa"/>
            <w:tcBorders>
              <w:top w:val="single" w:color="auto" w:sz="2" w:space="0"/>
              <w:bottom w:val="single" w:color="000000" w:sz="12" w:space="0"/>
            </w:tcBorders>
            <w:shd w:val="clear" w:color="auto" w:fill="auto"/>
          </w:tcPr>
          <w:p w:rsidRPr="008471F1" w:rsidR="008471F1" w:rsidP="003F4924" w:rsidRDefault="008471F1" w14:paraId="1A1DEDF0" w14:textId="77777777">
            <w:pPr>
              <w:rPr>
                <w:b/>
                <w:bCs/>
              </w:rPr>
            </w:pPr>
          </w:p>
        </w:tc>
      </w:tr>
      <w:tr w:rsidRPr="008471F1" w:rsidR="008471F1" w:rsidTr="008471F1" w14:paraId="11D321A1" w14:textId="77777777">
        <w:tc>
          <w:tcPr>
            <w:tcW w:w="1752" w:type="dxa"/>
            <w:tcBorders>
              <w:top w:val="single" w:color="000000" w:sz="12" w:space="0"/>
              <w:left w:val="single" w:color="auto" w:sz="12" w:space="0"/>
            </w:tcBorders>
            <w:shd w:val="clear" w:color="auto" w:fill="auto"/>
          </w:tcPr>
          <w:p w:rsidRPr="008471F1" w:rsidR="008471F1" w:rsidP="003F4924" w:rsidRDefault="008471F1" w14:paraId="00D7475B" w14:textId="77777777">
            <w:pPr>
              <w:rPr>
                <w:bCs/>
              </w:rPr>
            </w:pPr>
            <w:r w:rsidRPr="008471F1">
              <w:rPr>
                <w:bCs/>
              </w:rPr>
              <w:t>Mark Loewen</w:t>
            </w:r>
          </w:p>
        </w:tc>
        <w:tc>
          <w:tcPr>
            <w:tcW w:w="2412" w:type="dxa"/>
            <w:tcBorders>
              <w:top w:val="single" w:color="000000" w:sz="12" w:space="0"/>
              <w:right w:val="single" w:color="000000" w:sz="12" w:space="0"/>
            </w:tcBorders>
            <w:shd w:val="clear" w:color="auto" w:fill="auto"/>
          </w:tcPr>
          <w:p w:rsidRPr="008471F1" w:rsidR="008471F1" w:rsidP="003F4924" w:rsidRDefault="008471F1" w14:paraId="32D89410" w14:textId="77777777">
            <w:r w:rsidRPr="008471F1">
              <w:t>mloewen@fs.fed.us</w:t>
            </w:r>
          </w:p>
        </w:tc>
        <w:tc>
          <w:tcPr>
            <w:tcW w:w="2820" w:type="dxa"/>
            <w:tcBorders>
              <w:top w:val="single" w:color="000000" w:sz="12" w:space="0"/>
              <w:left w:val="single" w:color="000000" w:sz="12" w:space="0"/>
            </w:tcBorders>
            <w:shd w:val="clear" w:color="auto" w:fill="auto"/>
          </w:tcPr>
          <w:p w:rsidRPr="008471F1" w:rsidR="008471F1" w:rsidP="003F4924" w:rsidRDefault="008471F1" w14:paraId="798C01D4" w14:textId="77777777">
            <w:r w:rsidRPr="008471F1">
              <w:t>Tim Christiansen</w:t>
            </w:r>
          </w:p>
        </w:tc>
        <w:tc>
          <w:tcPr>
            <w:tcW w:w="2484" w:type="dxa"/>
            <w:tcBorders>
              <w:top w:val="single" w:color="000000" w:sz="12" w:space="0"/>
            </w:tcBorders>
            <w:shd w:val="clear" w:color="auto" w:fill="auto"/>
          </w:tcPr>
          <w:p w:rsidRPr="008471F1" w:rsidR="008471F1" w:rsidP="003F4924" w:rsidRDefault="008471F1" w14:paraId="608547B7" w14:textId="77777777">
            <w:r w:rsidRPr="008471F1">
              <w:t>tchristiansen@tnc.org</w:t>
            </w:r>
          </w:p>
        </w:tc>
      </w:tr>
      <w:tr w:rsidRPr="008471F1" w:rsidR="008471F1" w:rsidTr="008471F1" w14:paraId="6EF59113" w14:textId="77777777">
        <w:tc>
          <w:tcPr>
            <w:tcW w:w="1752" w:type="dxa"/>
            <w:tcBorders>
              <w:left w:val="single" w:color="auto" w:sz="12" w:space="0"/>
            </w:tcBorders>
            <w:shd w:val="clear" w:color="auto" w:fill="auto"/>
          </w:tcPr>
          <w:p w:rsidRPr="008471F1" w:rsidR="008471F1" w:rsidP="003F4924" w:rsidRDefault="008471F1" w14:paraId="725B359A" w14:textId="77777777">
            <w:pPr>
              <w:rPr>
                <w:bCs/>
              </w:rPr>
            </w:pPr>
            <w:r w:rsidRPr="008471F1">
              <w:rPr>
                <w:bCs/>
              </w:rPr>
              <w:t>Doug Page</w:t>
            </w:r>
          </w:p>
        </w:tc>
        <w:tc>
          <w:tcPr>
            <w:tcW w:w="2412" w:type="dxa"/>
            <w:tcBorders>
              <w:right w:val="single" w:color="000000" w:sz="12" w:space="0"/>
            </w:tcBorders>
            <w:shd w:val="clear" w:color="auto" w:fill="auto"/>
          </w:tcPr>
          <w:p w:rsidRPr="008471F1" w:rsidR="008471F1" w:rsidP="003F4924" w:rsidRDefault="008471F1" w14:paraId="6B1243CD" w14:textId="77777777">
            <w:r w:rsidRPr="008471F1">
              <w:t>doug_page@blm.gov</w:t>
            </w:r>
          </w:p>
        </w:tc>
        <w:tc>
          <w:tcPr>
            <w:tcW w:w="2820" w:type="dxa"/>
            <w:tcBorders>
              <w:left w:val="single" w:color="000000" w:sz="12" w:space="0"/>
            </w:tcBorders>
            <w:shd w:val="clear" w:color="auto" w:fill="auto"/>
          </w:tcPr>
          <w:p w:rsidRPr="008471F1" w:rsidR="008471F1" w:rsidP="003F4924" w:rsidRDefault="008471F1" w14:paraId="74B863D4" w14:textId="77777777">
            <w:r w:rsidRPr="008471F1">
              <w:t>One anonymous reviewer</w:t>
            </w:r>
          </w:p>
        </w:tc>
        <w:tc>
          <w:tcPr>
            <w:tcW w:w="2484" w:type="dxa"/>
            <w:shd w:val="clear" w:color="auto" w:fill="auto"/>
          </w:tcPr>
          <w:p w:rsidRPr="008471F1" w:rsidR="008471F1" w:rsidP="003F4924" w:rsidRDefault="008471F1" w14:paraId="3743C0AD" w14:textId="77777777">
            <w:r w:rsidRPr="008471F1">
              <w:t>None</w:t>
            </w:r>
          </w:p>
        </w:tc>
      </w:tr>
      <w:tr w:rsidRPr="008471F1" w:rsidR="008471F1" w:rsidTr="008471F1" w14:paraId="0FAF2FF3" w14:textId="77777777">
        <w:tc>
          <w:tcPr>
            <w:tcW w:w="1752" w:type="dxa"/>
            <w:tcBorders>
              <w:left w:val="single" w:color="auto" w:sz="12" w:space="0"/>
              <w:bottom w:val="single" w:color="auto" w:sz="2" w:space="0"/>
            </w:tcBorders>
            <w:shd w:val="clear" w:color="auto" w:fill="auto"/>
          </w:tcPr>
          <w:p w:rsidRPr="008471F1" w:rsidR="008471F1" w:rsidP="003F4924" w:rsidRDefault="008471F1" w14:paraId="7C49B54D" w14:textId="77777777">
            <w:pPr>
              <w:rPr>
                <w:bCs/>
              </w:rPr>
            </w:pPr>
            <w:r w:rsidRPr="008471F1">
              <w:rPr>
                <w:bCs/>
              </w:rPr>
              <w:t>Beth Corbin</w:t>
            </w:r>
          </w:p>
        </w:tc>
        <w:tc>
          <w:tcPr>
            <w:tcW w:w="2412" w:type="dxa"/>
            <w:tcBorders>
              <w:right w:val="single" w:color="000000" w:sz="12" w:space="0"/>
            </w:tcBorders>
            <w:shd w:val="clear" w:color="auto" w:fill="auto"/>
          </w:tcPr>
          <w:p w:rsidRPr="008471F1" w:rsidR="008471F1" w:rsidP="003F4924" w:rsidRDefault="008471F1" w14:paraId="41DA3FC3" w14:textId="77777777">
            <w:r w:rsidRPr="008471F1">
              <w:t>ecorbin@fs.fed.us</w:t>
            </w:r>
          </w:p>
        </w:tc>
        <w:tc>
          <w:tcPr>
            <w:tcW w:w="2820" w:type="dxa"/>
            <w:tcBorders>
              <w:left w:val="single" w:color="000000" w:sz="12" w:space="0"/>
              <w:bottom w:val="single" w:color="auto" w:sz="2" w:space="0"/>
            </w:tcBorders>
            <w:shd w:val="clear" w:color="auto" w:fill="auto"/>
          </w:tcPr>
          <w:p w:rsidRPr="008471F1" w:rsidR="008471F1" w:rsidP="003F4924" w:rsidRDefault="008471F1" w14:paraId="7F4EB7EB" w14:textId="77777777">
            <w:r w:rsidRPr="008471F1">
              <w:t>None</w:t>
            </w:r>
          </w:p>
        </w:tc>
        <w:tc>
          <w:tcPr>
            <w:tcW w:w="2484" w:type="dxa"/>
            <w:shd w:val="clear" w:color="auto" w:fill="auto"/>
          </w:tcPr>
          <w:p w:rsidRPr="008471F1" w:rsidR="008471F1" w:rsidP="003F4924" w:rsidRDefault="008471F1" w14:paraId="049331A3" w14:textId="77777777">
            <w:r w:rsidRPr="008471F1">
              <w:t>None</w:t>
            </w:r>
          </w:p>
        </w:tc>
      </w:tr>
    </w:tbl>
    <w:p w:rsidR="008471F1" w:rsidP="008471F1" w:rsidRDefault="008471F1" w14:paraId="19D74955" w14:textId="77777777"/>
    <w:p w:rsidR="008471F1" w:rsidP="008471F1" w:rsidRDefault="008471F1" w14:paraId="134070B0" w14:textId="77777777">
      <w:pPr>
        <w:pStyle w:val="InfoPara"/>
      </w:pPr>
      <w:r>
        <w:t>Vegetation Type</w:t>
      </w:r>
    </w:p>
    <w:p w:rsidR="008471F1" w:rsidP="008471F1" w:rsidRDefault="008471F1" w14:paraId="5D8ACD64" w14:textId="77777777">
      <w:r>
        <w:t>Forest and Woodland</w:t>
      </w:r>
    </w:p>
    <w:p w:rsidR="008471F1" w:rsidP="008471F1" w:rsidRDefault="008471F1" w14:paraId="63A26A85" w14:textId="631020BC">
      <w:pPr>
        <w:pStyle w:val="InfoPara"/>
      </w:pPr>
      <w:r>
        <w:t>Map Zone</w:t>
      </w:r>
    </w:p>
    <w:p w:rsidR="008471F1" w:rsidP="008471F1" w:rsidRDefault="008471F1" w14:paraId="2BE90FA6" w14:textId="77777777">
      <w:r>
        <w:t>15</w:t>
      </w:r>
    </w:p>
    <w:p w:rsidR="008471F1" w:rsidP="008471F1" w:rsidRDefault="008471F1" w14:paraId="7AEAC77C" w14:textId="77777777">
      <w:pPr>
        <w:pStyle w:val="InfoPara"/>
      </w:pPr>
      <w:r>
        <w:t>Geographic Range</w:t>
      </w:r>
    </w:p>
    <w:p w:rsidR="008471F1" w:rsidP="008471F1" w:rsidRDefault="008471F1" w14:paraId="1667EC0F" w14:textId="77777777">
      <w:r>
        <w:t>Rocky Mountains west into the ranges of the Great Basin.</w:t>
      </w:r>
    </w:p>
    <w:p w:rsidR="008471F1" w:rsidP="008471F1" w:rsidRDefault="008471F1" w14:paraId="79BCD7CD" w14:textId="77777777">
      <w:pPr>
        <w:pStyle w:val="InfoPara"/>
      </w:pPr>
      <w:r>
        <w:t>Biophysical Site Description</w:t>
      </w:r>
    </w:p>
    <w:p w:rsidR="008471F1" w:rsidP="008471F1" w:rsidRDefault="008471F1" w14:paraId="5D0A1B37" w14:textId="62A1F27B">
      <w:r>
        <w:t>Elevations range from 1</w:t>
      </w:r>
      <w:r w:rsidR="00C55D1C">
        <w:t>,</w:t>
      </w:r>
      <w:r>
        <w:t>200-3</w:t>
      </w:r>
      <w:r w:rsidR="00C55D1C">
        <w:t>,</w:t>
      </w:r>
      <w:r>
        <w:t>300m. Occurrences of this system are found on cooler and more mesic sites than Rocky Mountain Montane Dry-Mesic Mixed Conifer Forest and Woodland (1051). Such sites include lower and middle slopes of ravines</w:t>
      </w:r>
      <w:r w:rsidR="00A8503F">
        <w:t>;</w:t>
      </w:r>
      <w:r>
        <w:t xml:space="preserve"> stream terraces</w:t>
      </w:r>
      <w:r w:rsidR="00A8503F">
        <w:t xml:space="preserve">; </w:t>
      </w:r>
      <w:r>
        <w:t>moist, concave topographic positions</w:t>
      </w:r>
      <w:r w:rsidR="00A8503F">
        <w:t>;</w:t>
      </w:r>
      <w:r>
        <w:t xml:space="preserve"> and north- and east-facing slopes</w:t>
      </w:r>
      <w:r w:rsidR="00A8503F">
        <w:t>,</w:t>
      </w:r>
      <w:r>
        <w:t xml:space="preserve"> which burn somewhat infrequently.</w:t>
      </w:r>
    </w:p>
    <w:p w:rsidR="008471F1" w:rsidP="008471F1" w:rsidRDefault="008471F1" w14:paraId="331D5745" w14:textId="77777777">
      <w:pPr>
        <w:pStyle w:val="InfoPara"/>
      </w:pPr>
      <w:r>
        <w:t>Vegetation Description</w:t>
      </w:r>
    </w:p>
    <w:p w:rsidR="008471F1" w:rsidP="008471F1" w:rsidRDefault="008471F1" w14:paraId="208B91C8" w14:textId="79E04194">
      <w:r w:rsidRPr="00F53A41">
        <w:rPr>
          <w:i/>
        </w:rPr>
        <w:t>Pseudotsuga menziesii</w:t>
      </w:r>
      <w:r>
        <w:t xml:space="preserve"> and </w:t>
      </w:r>
      <w:r w:rsidRPr="00F53A41">
        <w:rPr>
          <w:i/>
        </w:rPr>
        <w:t>Abies concolor</w:t>
      </w:r>
      <w:r>
        <w:t xml:space="preserve"> are most common canopy dominants, but </w:t>
      </w:r>
      <w:r w:rsidRPr="00F53A41">
        <w:rPr>
          <w:i/>
        </w:rPr>
        <w:t>Picea engelmannii</w:t>
      </w:r>
      <w:r>
        <w:t xml:space="preserve">, </w:t>
      </w:r>
      <w:r w:rsidRPr="00F53A41">
        <w:rPr>
          <w:i/>
        </w:rPr>
        <w:t>Picea pungens</w:t>
      </w:r>
      <w:r w:rsidR="00A8503F">
        <w:t>,</w:t>
      </w:r>
      <w:r>
        <w:t xml:space="preserve"> or </w:t>
      </w:r>
      <w:r w:rsidRPr="00F53A41">
        <w:rPr>
          <w:i/>
        </w:rPr>
        <w:t>Pinus ponderosa</w:t>
      </w:r>
      <w:r>
        <w:t xml:space="preserve"> may be present. This system includes mixed</w:t>
      </w:r>
      <w:r w:rsidR="00A8503F">
        <w:t>-</w:t>
      </w:r>
      <w:r>
        <w:t>conifer/</w:t>
      </w:r>
      <w:r w:rsidRPr="00F53A41">
        <w:rPr>
          <w:i/>
        </w:rPr>
        <w:t>Populus tremuloides</w:t>
      </w:r>
      <w:r>
        <w:t xml:space="preserve"> stands. A number of cold-deciduous shrub species can occur, including </w:t>
      </w:r>
      <w:r w:rsidRPr="00F53A41">
        <w:rPr>
          <w:i/>
        </w:rPr>
        <w:t>Acer glabrum</w:t>
      </w:r>
      <w:r>
        <w:t xml:space="preserve">, </w:t>
      </w:r>
      <w:r w:rsidRPr="00F53A41">
        <w:rPr>
          <w:i/>
        </w:rPr>
        <w:t>Acer grandidentatum</w:t>
      </w:r>
      <w:r>
        <w:t xml:space="preserve">, </w:t>
      </w:r>
      <w:r w:rsidRPr="00F53A41">
        <w:rPr>
          <w:i/>
        </w:rPr>
        <w:t>Alnus incana</w:t>
      </w:r>
      <w:r>
        <w:t xml:space="preserve">, </w:t>
      </w:r>
      <w:r w:rsidRPr="00F53A41">
        <w:rPr>
          <w:i/>
        </w:rPr>
        <w:t>Betula occidentalis</w:t>
      </w:r>
      <w:r>
        <w:t xml:space="preserve">, </w:t>
      </w:r>
      <w:r w:rsidRPr="00F53A41">
        <w:rPr>
          <w:i/>
        </w:rPr>
        <w:t>Cornus sericea</w:t>
      </w:r>
      <w:r>
        <w:t xml:space="preserve">, </w:t>
      </w:r>
      <w:r w:rsidRPr="00F53A41">
        <w:rPr>
          <w:i/>
        </w:rPr>
        <w:t>Jamesia americana</w:t>
      </w:r>
      <w:r>
        <w:t xml:space="preserve">, </w:t>
      </w:r>
      <w:r w:rsidRPr="00F53A41">
        <w:rPr>
          <w:i/>
        </w:rPr>
        <w:t>Physocarpus malvaceus</w:t>
      </w:r>
      <w:r>
        <w:t xml:space="preserve">, </w:t>
      </w:r>
      <w:r w:rsidRPr="00F53A41">
        <w:rPr>
          <w:i/>
        </w:rPr>
        <w:t>Robinia neomexicana</w:t>
      </w:r>
      <w:r>
        <w:t xml:space="preserve">, </w:t>
      </w:r>
      <w:r w:rsidRPr="00F53A41">
        <w:rPr>
          <w:i/>
        </w:rPr>
        <w:t>Vaccinium membranaceum</w:t>
      </w:r>
      <w:r w:rsidR="00A8503F">
        <w:t>,</w:t>
      </w:r>
      <w:r>
        <w:t xml:space="preserve"> and </w:t>
      </w:r>
      <w:r w:rsidRPr="00F53A41">
        <w:rPr>
          <w:i/>
        </w:rPr>
        <w:t>Vaccinium myrtillus</w:t>
      </w:r>
      <w:r>
        <w:t xml:space="preserve">. Herbaceous species include </w:t>
      </w:r>
      <w:r w:rsidRPr="00F53A41">
        <w:rPr>
          <w:i/>
        </w:rPr>
        <w:t>Bromus ciliatus</w:t>
      </w:r>
      <w:r>
        <w:t xml:space="preserve">, </w:t>
      </w:r>
      <w:r w:rsidRPr="00F53A41">
        <w:rPr>
          <w:i/>
        </w:rPr>
        <w:t>Carex geyeri</w:t>
      </w:r>
      <w:r>
        <w:t xml:space="preserve">, </w:t>
      </w:r>
      <w:r w:rsidRPr="00F53A41">
        <w:rPr>
          <w:i/>
        </w:rPr>
        <w:t>Carex rossii</w:t>
      </w:r>
      <w:r>
        <w:t xml:space="preserve">, </w:t>
      </w:r>
      <w:r w:rsidRPr="00F53A41">
        <w:rPr>
          <w:i/>
        </w:rPr>
        <w:t>Carex siccata</w:t>
      </w:r>
      <w:r>
        <w:t xml:space="preserve">, </w:t>
      </w:r>
      <w:r w:rsidRPr="00F53A41">
        <w:rPr>
          <w:i/>
        </w:rPr>
        <w:t>Muhlenbergia virescens</w:t>
      </w:r>
      <w:r>
        <w:t xml:space="preserve">, </w:t>
      </w:r>
      <w:r w:rsidRPr="00F53A41">
        <w:rPr>
          <w:i/>
        </w:rPr>
        <w:t>Pseudoroegneria spicata</w:t>
      </w:r>
      <w:r>
        <w:t xml:space="preserve">, </w:t>
      </w:r>
      <w:r w:rsidRPr="00F53A41">
        <w:rPr>
          <w:i/>
        </w:rPr>
        <w:t>Erigeron eximius</w:t>
      </w:r>
      <w:r>
        <w:t xml:space="preserve">, </w:t>
      </w:r>
      <w:r w:rsidRPr="00F53A41">
        <w:rPr>
          <w:i/>
        </w:rPr>
        <w:t>Fragaria virginiana</w:t>
      </w:r>
      <w:r>
        <w:t xml:space="preserve">, </w:t>
      </w:r>
      <w:r w:rsidRPr="00F53A41">
        <w:rPr>
          <w:i/>
        </w:rPr>
        <w:t>Luzula parviflora</w:t>
      </w:r>
      <w:r>
        <w:t xml:space="preserve">, </w:t>
      </w:r>
      <w:r w:rsidRPr="00F53A41">
        <w:rPr>
          <w:i/>
        </w:rPr>
        <w:t>Osmorhiza berteroi</w:t>
      </w:r>
      <w:r>
        <w:t xml:space="preserve">, </w:t>
      </w:r>
      <w:r w:rsidRPr="00F53A41">
        <w:rPr>
          <w:i/>
        </w:rPr>
        <w:t>Packera cardamine</w:t>
      </w:r>
      <w:r>
        <w:t xml:space="preserve">, </w:t>
      </w:r>
      <w:r w:rsidRPr="00F53A41">
        <w:rPr>
          <w:i/>
        </w:rPr>
        <w:t>Thalictrum occidentale</w:t>
      </w:r>
      <w:r w:rsidR="00A8503F">
        <w:t>,</w:t>
      </w:r>
      <w:r>
        <w:t xml:space="preserve"> and </w:t>
      </w:r>
      <w:r w:rsidRPr="00F53A41">
        <w:rPr>
          <w:i/>
        </w:rPr>
        <w:t>Thalictrum fendleri</w:t>
      </w:r>
      <w:r>
        <w:t>.</w:t>
      </w:r>
    </w:p>
    <w:p w:rsidR="008471F1" w:rsidP="008471F1" w:rsidRDefault="008471F1" w14:paraId="4F03FAE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8471F1" w:rsidP="008471F1" w:rsidRDefault="008471F1" w14:paraId="5065127C" w14:textId="77777777">
      <w:pPr>
        <w:pStyle w:val="InfoPara"/>
      </w:pPr>
      <w:r>
        <w:t>Disturbance Description</w:t>
      </w:r>
    </w:p>
    <w:p w:rsidR="008471F1" w:rsidP="008471F1" w:rsidRDefault="008471F1" w14:paraId="3B24506B" w14:textId="49DB6187">
      <w:r>
        <w:t xml:space="preserve">Naturally occurring fires are of variable return intervals and </w:t>
      </w:r>
      <w:r w:rsidR="00A8503F">
        <w:t xml:space="preserve">are </w:t>
      </w:r>
      <w:r>
        <w:t>mostly light, erratic</w:t>
      </w:r>
      <w:r w:rsidR="00A8503F">
        <w:t>,</w:t>
      </w:r>
      <w:r>
        <w:t xml:space="preserve"> and infrequent due to the cool, moist conditions. These ecological systems are </w:t>
      </w:r>
      <w:r w:rsidR="00C55D1C">
        <w:t>characterized by a moderate</w:t>
      </w:r>
      <w:r w:rsidR="00A8503F">
        <w:t>-</w:t>
      </w:r>
      <w:r w:rsidR="00C55D1C">
        <w:t>frequency, low</w:t>
      </w:r>
      <w:r w:rsidR="00A8503F">
        <w:t>-</w:t>
      </w:r>
      <w:r w:rsidR="00C55D1C">
        <w:t xml:space="preserve"> and mixed</w:t>
      </w:r>
      <w:r w:rsidR="00A8503F">
        <w:t>-</w:t>
      </w:r>
      <w:r w:rsidR="00C55D1C">
        <w:t xml:space="preserve">severity fire regime. </w:t>
      </w:r>
      <w:r>
        <w:t xml:space="preserve">Some portions of these sites are transition zones to </w:t>
      </w:r>
      <w:r w:rsidR="00C55D1C">
        <w:t xml:space="preserve">fire regimes characterized by more frequent fires or less frequent, higher severity fires. </w:t>
      </w:r>
      <w:r>
        <w:t>This vegetation is a transition between the frequent surface and mixed</w:t>
      </w:r>
      <w:r w:rsidR="00A8503F">
        <w:t>-</w:t>
      </w:r>
      <w:r>
        <w:t xml:space="preserve">severity </w:t>
      </w:r>
      <w:r>
        <w:lastRenderedPageBreak/>
        <w:t>fires and the more stand</w:t>
      </w:r>
      <w:r w:rsidR="00A8503F">
        <w:t>-</w:t>
      </w:r>
      <w:r>
        <w:t>replacement regimes common in high</w:t>
      </w:r>
      <w:r w:rsidR="00A8503F">
        <w:t>-</w:t>
      </w:r>
      <w:r>
        <w:t>elevation fir and spruce ecosystems.</w:t>
      </w:r>
    </w:p>
    <w:p w:rsidR="008471F1" w:rsidP="008471F1" w:rsidRDefault="008471F1" w14:paraId="2A82B513" w14:textId="77777777"/>
    <w:p w:rsidR="008471F1" w:rsidP="008471F1" w:rsidRDefault="008471F1" w14:paraId="2D7D7372" w14:textId="59C6867F">
      <w:r>
        <w:t>Surface fire and mixed</w:t>
      </w:r>
      <w:r w:rsidR="00A8503F">
        <w:t>-</w:t>
      </w:r>
      <w:r>
        <w:t xml:space="preserve">severity fire intervals were </w:t>
      </w:r>
      <w:r w:rsidR="00A8503F">
        <w:t>~</w:t>
      </w:r>
      <w:r>
        <w:t>35-50yrs (Brown et al. 1994). Stand</w:t>
      </w:r>
      <w:r w:rsidR="00A8503F">
        <w:t>-</w:t>
      </w:r>
      <w:r>
        <w:t>replacement fires occurred at inter</w:t>
      </w:r>
      <w:r w:rsidR="00C55D1C">
        <w:t>vals of 120-400yrs+ (Crane 1986</w:t>
      </w:r>
      <w:r w:rsidR="00A8503F">
        <w:t>;</w:t>
      </w:r>
      <w:r w:rsidR="00C55D1C">
        <w:t xml:space="preserve"> Barrett 1988</w:t>
      </w:r>
      <w:r w:rsidR="00A8503F">
        <w:t>;</w:t>
      </w:r>
      <w:r w:rsidR="00C55D1C">
        <w:t xml:space="preserve"> Bradley 1992a and </w:t>
      </w:r>
      <w:r w:rsidR="00A8503F">
        <w:t>1992</w:t>
      </w:r>
      <w:r w:rsidR="00C55D1C">
        <w:t>b</w:t>
      </w:r>
      <w:r w:rsidR="00A8503F">
        <w:t>;</w:t>
      </w:r>
      <w:r>
        <w:t xml:space="preserve"> Brown et al. 1994</w:t>
      </w:r>
      <w:r w:rsidR="00A8503F">
        <w:t>;</w:t>
      </w:r>
      <w:r>
        <w:t xml:space="preserve"> Morgan et al. 1996). Likelihood of stand</w:t>
      </w:r>
      <w:r w:rsidR="00A8503F">
        <w:t>-</w:t>
      </w:r>
      <w:r>
        <w:t>replacement fires increased with canopy closure and fuel ladders caused by white fir growth</w:t>
      </w:r>
      <w:r w:rsidR="00A8503F">
        <w:t>;</w:t>
      </w:r>
      <w:r>
        <w:t xml:space="preserve"> however</w:t>
      </w:r>
      <w:r w:rsidR="00A8503F">
        <w:t>,</w:t>
      </w:r>
      <w:r>
        <w:t xml:space="preserve"> ground fires acted as replacement fires during early stand development.</w:t>
      </w:r>
    </w:p>
    <w:p w:rsidR="008471F1" w:rsidP="008471F1" w:rsidRDefault="008471F1" w14:paraId="6B5F4007" w14:textId="77777777"/>
    <w:p w:rsidR="008471F1" w:rsidP="008471F1" w:rsidRDefault="008471F1" w14:paraId="434F67A4" w14:textId="77777777">
      <w:r>
        <w:t>Other disturbances included insect, disease, drought, and wind and ice damage. Fire was by far the dominant disturbance agent.</w:t>
      </w:r>
    </w:p>
    <w:p w:rsidR="008471F1" w:rsidP="008471F1" w:rsidRDefault="00C55D1C" w14:paraId="1B46BEBF"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188</w:t>
            </w:r>
          </w:p>
        </w:tc>
        <w:tc>
          <w:p>
            <w:pPr>
              <w:jc w:val="center"/>
            </w:pPr>
            <w:r>
              <w:t>18</w:t>
            </w:r>
          </w:p>
        </w:tc>
        <w:tc>
          <w:p>
            <w:pPr>
              <w:jc w:val="center"/>
            </w:pPr>
            <w:r>
              <w:t>120</w:t>
            </w:r>
          </w:p>
        </w:tc>
        <w:tc>
          <w:p>
            <w:pPr>
              <w:jc w:val="center"/>
            </w:pPr>
            <w:r>
              <w:t>400</w:t>
            </w:r>
          </w:p>
        </w:tc>
      </w:tr>
      <w:tr>
        <w:tc>
          <w:p>
            <w:pPr>
              <w:jc w:val="center"/>
            </w:pPr>
            <w:r>
              <w:t>Moderate (Mixed)</w:t>
            </w:r>
          </w:p>
        </w:tc>
        <w:tc>
          <w:p>
            <w:pPr>
              <w:jc w:val="center"/>
            </w:pPr>
            <w:r>
              <w:t>91</w:t>
            </w:r>
          </w:p>
        </w:tc>
        <w:tc>
          <w:p>
            <w:pPr>
              <w:jc w:val="center"/>
            </w:pPr>
            <w:r>
              <w:t>37</w:t>
            </w:r>
          </w:p>
        </w:tc>
        <w:tc>
          <w:p>
            <w:pPr>
              <w:jc w:val="center"/>
            </w:pPr>
            <w:r>
              <w:t/>
            </w:r>
          </w:p>
        </w:tc>
        <w:tc>
          <w:p>
            <w:pPr>
              <w:jc w:val="center"/>
            </w:pPr>
            <w:r>
              <w:t/>
            </w:r>
          </w:p>
        </w:tc>
      </w:tr>
      <w:tr>
        <w:tc>
          <w:p>
            <w:pPr>
              <w:jc w:val="center"/>
            </w:pPr>
            <w:r>
              <w:t>Low (Surface)</w:t>
            </w:r>
          </w:p>
        </w:tc>
        <w:tc>
          <w:p>
            <w:pPr>
              <w:jc w:val="center"/>
            </w:pPr>
            <w:r>
              <w:t>73</w:t>
            </w:r>
          </w:p>
        </w:tc>
        <w:tc>
          <w:p>
            <w:pPr>
              <w:jc w:val="center"/>
            </w:pPr>
            <w:r>
              <w:t>45</w:t>
            </w:r>
          </w:p>
        </w:tc>
        <w:tc>
          <w:p>
            <w:pPr>
              <w:jc w:val="center"/>
            </w:pPr>
            <w:r>
              <w:t/>
            </w:r>
          </w:p>
        </w:tc>
        <w:tc>
          <w:p>
            <w:pPr>
              <w:jc w:val="center"/>
            </w:pPr>
            <w:r>
              <w:t/>
            </w:r>
          </w:p>
        </w:tc>
      </w:tr>
      <w:tr>
        <w:tc>
          <w:p>
            <w:pPr>
              <w:jc w:val="center"/>
            </w:pPr>
            <w:r>
              <w:t>All Fires</w:t>
            </w:r>
          </w:p>
        </w:tc>
        <w:tc>
          <w:p>
            <w:pPr>
              <w:jc w:val="center"/>
            </w:pPr>
            <w:r>
              <w:t>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71F1" w:rsidP="008471F1" w:rsidRDefault="008471F1" w14:paraId="0F25150A" w14:textId="77777777">
      <w:pPr>
        <w:pStyle w:val="InfoPara"/>
      </w:pPr>
      <w:r>
        <w:t>Scale Description</w:t>
      </w:r>
    </w:p>
    <w:p w:rsidR="008471F1" w:rsidP="008471F1" w:rsidRDefault="008471F1" w14:paraId="6D8D055E" w14:textId="2E9AFCFE">
      <w:r>
        <w:t xml:space="preserve">This </w:t>
      </w:r>
      <w:r w:rsidR="00A8503F">
        <w:t>Biophysical Setting (</w:t>
      </w:r>
      <w:r w:rsidR="00C55D1C">
        <w:t>BpS</w:t>
      </w:r>
      <w:r w:rsidR="00A8503F">
        <w:t>)</w:t>
      </w:r>
      <w:r w:rsidR="00C55D1C">
        <w:t xml:space="preserve"> </w:t>
      </w:r>
      <w:r>
        <w:t>occurs in patches ranging from 100s to 1</w:t>
      </w:r>
      <w:r w:rsidR="00C55D1C">
        <w:t>,</w:t>
      </w:r>
      <w:r>
        <w:t>000s of acres.</w:t>
      </w:r>
    </w:p>
    <w:p w:rsidR="008471F1" w:rsidP="008471F1" w:rsidRDefault="008471F1" w14:paraId="6C980B8F" w14:textId="77777777">
      <w:pPr>
        <w:pStyle w:val="InfoPara"/>
      </w:pPr>
      <w:r>
        <w:t>Adjacency or Identification Concerns</w:t>
      </w:r>
    </w:p>
    <w:p w:rsidR="008471F1" w:rsidP="008471F1" w:rsidRDefault="3B4C4577" w14:paraId="6D174E57" w14:textId="7753C74C">
      <w:r>
        <w:t>This ecological system is often transitional between high</w:t>
      </w:r>
      <w:r w:rsidR="00A8503F">
        <w:t>-</w:t>
      </w:r>
      <w:r>
        <w:t>frequency</w:t>
      </w:r>
      <w:r w:rsidR="00A8503F">
        <w:t>,</w:t>
      </w:r>
      <w:r>
        <w:t xml:space="preserve"> low</w:t>
      </w:r>
      <w:r w:rsidR="00A8503F">
        <w:t>-</w:t>
      </w:r>
      <w:r>
        <w:t xml:space="preserve"> and moderate</w:t>
      </w:r>
      <w:r w:rsidR="00A8503F">
        <w:t>-</w:t>
      </w:r>
      <w:r>
        <w:t>severity fire regimes and low</w:t>
      </w:r>
      <w:r w:rsidR="00A8503F">
        <w:t>-</w:t>
      </w:r>
      <w:r>
        <w:t>frequency, high</w:t>
      </w:r>
      <w:r w:rsidR="00A8503F">
        <w:t>-</w:t>
      </w:r>
      <w:r>
        <w:t>severity fire regimes at higher elevations. Sites are dry/</w:t>
      </w:r>
      <w:r w:rsidR="00A8503F">
        <w:t xml:space="preserve"> </w:t>
      </w:r>
      <w:r>
        <w:t>steep montane with a variety of aspects (often northerly) and soil conditions.</w:t>
      </w:r>
    </w:p>
    <w:p w:rsidR="008471F1" w:rsidP="008471F1" w:rsidRDefault="008471F1" w14:paraId="133D5809" w14:textId="77777777">
      <w:pPr>
        <w:pStyle w:val="InfoPara"/>
      </w:pPr>
      <w:r>
        <w:t>Issues or Problems</w:t>
      </w:r>
    </w:p>
    <w:p w:rsidR="008471F1" w:rsidP="008471F1" w:rsidRDefault="008471F1" w14:paraId="70C4BF3A" w14:textId="77777777"/>
    <w:p w:rsidR="008471F1" w:rsidP="008471F1" w:rsidRDefault="008471F1" w14:paraId="50681269" w14:textId="77777777">
      <w:pPr>
        <w:pStyle w:val="InfoPara"/>
      </w:pPr>
      <w:r>
        <w:t>Native Uncharacteristic Conditions</w:t>
      </w:r>
    </w:p>
    <w:p w:rsidR="008471F1" w:rsidP="008471F1" w:rsidRDefault="008471F1" w14:paraId="68EA789C" w14:textId="77777777"/>
    <w:p w:rsidR="008471F1" w:rsidP="008471F1" w:rsidRDefault="008471F1" w14:paraId="0E5D97C6" w14:textId="77777777">
      <w:pPr>
        <w:pStyle w:val="InfoPara"/>
      </w:pPr>
      <w:r>
        <w:t>Comments</w:t>
      </w:r>
    </w:p>
    <w:p w:rsidR="000F724D" w:rsidP="000F724D" w:rsidRDefault="000F724D" w14:paraId="19BAB393" w14:textId="77777777"/>
    <w:p w:rsidR="008471F1" w:rsidP="008471F1" w:rsidRDefault="008471F1" w14:paraId="17D69886" w14:textId="77777777">
      <w:pPr>
        <w:pStyle w:val="ReportSection"/>
      </w:pPr>
      <w:r>
        <w:t>Succession Classes</w:t>
      </w:r>
    </w:p>
    <w:p w:rsidR="008471F1" w:rsidP="008471F1" w:rsidRDefault="008471F1" w14:paraId="06D67A0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71F1" w:rsidP="008471F1" w:rsidRDefault="008471F1" w14:paraId="603E0865"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471F1" w:rsidP="008471F1" w:rsidRDefault="008471F1" w14:paraId="68442DDA" w14:textId="77777777"/>
    <w:p w:rsidR="008471F1" w:rsidP="008471F1" w:rsidRDefault="008471F1" w14:paraId="773E27E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8471F1" w:rsidR="008471F1" w:rsidTr="008471F1" w14:paraId="12DFCE45" w14:textId="77777777">
        <w:tc>
          <w:tcPr>
            <w:tcW w:w="1056" w:type="dxa"/>
            <w:tcBorders>
              <w:top w:val="single" w:color="auto" w:sz="2" w:space="0"/>
              <w:bottom w:val="single" w:color="000000" w:sz="12" w:space="0"/>
            </w:tcBorders>
            <w:shd w:val="clear" w:color="auto" w:fill="auto"/>
          </w:tcPr>
          <w:p w:rsidRPr="008471F1" w:rsidR="008471F1" w:rsidP="00AB5761" w:rsidRDefault="008471F1" w14:paraId="07AD8A53" w14:textId="77777777">
            <w:pPr>
              <w:rPr>
                <w:b/>
                <w:bCs/>
              </w:rPr>
            </w:pPr>
            <w:r w:rsidRPr="008471F1">
              <w:rPr>
                <w:b/>
                <w:bCs/>
              </w:rPr>
              <w:lastRenderedPageBreak/>
              <w:t>Symbol</w:t>
            </w:r>
          </w:p>
        </w:tc>
        <w:tc>
          <w:tcPr>
            <w:tcW w:w="2556" w:type="dxa"/>
            <w:tcBorders>
              <w:top w:val="single" w:color="auto" w:sz="2" w:space="0"/>
              <w:bottom w:val="single" w:color="000000" w:sz="12" w:space="0"/>
            </w:tcBorders>
            <w:shd w:val="clear" w:color="auto" w:fill="auto"/>
          </w:tcPr>
          <w:p w:rsidRPr="008471F1" w:rsidR="008471F1" w:rsidP="00AB5761" w:rsidRDefault="008471F1" w14:paraId="351A13F1" w14:textId="77777777">
            <w:pPr>
              <w:rPr>
                <w:b/>
                <w:bCs/>
              </w:rPr>
            </w:pPr>
            <w:r w:rsidRPr="008471F1">
              <w:rPr>
                <w:b/>
                <w:bCs/>
              </w:rPr>
              <w:t>Scientific Name</w:t>
            </w:r>
          </w:p>
        </w:tc>
        <w:tc>
          <w:tcPr>
            <w:tcW w:w="1860" w:type="dxa"/>
            <w:tcBorders>
              <w:top w:val="single" w:color="auto" w:sz="2" w:space="0"/>
              <w:bottom w:val="single" w:color="000000" w:sz="12" w:space="0"/>
            </w:tcBorders>
            <w:shd w:val="clear" w:color="auto" w:fill="auto"/>
          </w:tcPr>
          <w:p w:rsidRPr="008471F1" w:rsidR="008471F1" w:rsidP="00AB5761" w:rsidRDefault="008471F1" w14:paraId="0A404FB8" w14:textId="77777777">
            <w:pPr>
              <w:rPr>
                <w:b/>
                <w:bCs/>
              </w:rPr>
            </w:pPr>
            <w:r w:rsidRPr="008471F1">
              <w:rPr>
                <w:b/>
                <w:bCs/>
              </w:rPr>
              <w:t>Common Name</w:t>
            </w:r>
          </w:p>
        </w:tc>
        <w:tc>
          <w:tcPr>
            <w:tcW w:w="1956" w:type="dxa"/>
            <w:tcBorders>
              <w:top w:val="single" w:color="auto" w:sz="2" w:space="0"/>
              <w:bottom w:val="single" w:color="000000" w:sz="12" w:space="0"/>
            </w:tcBorders>
            <w:shd w:val="clear" w:color="auto" w:fill="auto"/>
          </w:tcPr>
          <w:p w:rsidRPr="008471F1" w:rsidR="008471F1" w:rsidP="00AB5761" w:rsidRDefault="008471F1" w14:paraId="48158369" w14:textId="77777777">
            <w:pPr>
              <w:rPr>
                <w:b/>
                <w:bCs/>
              </w:rPr>
            </w:pPr>
            <w:r w:rsidRPr="008471F1">
              <w:rPr>
                <w:b/>
                <w:bCs/>
              </w:rPr>
              <w:t>Canopy Position</w:t>
            </w:r>
          </w:p>
        </w:tc>
      </w:tr>
      <w:tr w:rsidRPr="008471F1" w:rsidR="008471F1" w:rsidTr="008471F1" w14:paraId="18AFB069" w14:textId="77777777">
        <w:tc>
          <w:tcPr>
            <w:tcW w:w="1056" w:type="dxa"/>
            <w:tcBorders>
              <w:top w:val="single" w:color="000000" w:sz="12" w:space="0"/>
            </w:tcBorders>
            <w:shd w:val="clear" w:color="auto" w:fill="auto"/>
          </w:tcPr>
          <w:p w:rsidRPr="008471F1" w:rsidR="008471F1" w:rsidP="00AB5761" w:rsidRDefault="008471F1" w14:paraId="6039BA90" w14:textId="77777777">
            <w:pPr>
              <w:rPr>
                <w:bCs/>
              </w:rPr>
            </w:pPr>
            <w:r w:rsidRPr="008471F1">
              <w:rPr>
                <w:bCs/>
              </w:rPr>
              <w:t>PSME</w:t>
            </w:r>
          </w:p>
        </w:tc>
        <w:tc>
          <w:tcPr>
            <w:tcW w:w="2556" w:type="dxa"/>
            <w:tcBorders>
              <w:top w:val="single" w:color="000000" w:sz="12" w:space="0"/>
            </w:tcBorders>
            <w:shd w:val="clear" w:color="auto" w:fill="auto"/>
          </w:tcPr>
          <w:p w:rsidRPr="008471F1" w:rsidR="008471F1" w:rsidP="00AB5761" w:rsidRDefault="008471F1" w14:paraId="3079C91D" w14:textId="77777777">
            <w:r w:rsidRPr="008471F1">
              <w:t>Pseudotsuga menziesii</w:t>
            </w:r>
          </w:p>
        </w:tc>
        <w:tc>
          <w:tcPr>
            <w:tcW w:w="1860" w:type="dxa"/>
            <w:tcBorders>
              <w:top w:val="single" w:color="000000" w:sz="12" w:space="0"/>
            </w:tcBorders>
            <w:shd w:val="clear" w:color="auto" w:fill="auto"/>
          </w:tcPr>
          <w:p w:rsidRPr="008471F1" w:rsidR="008471F1" w:rsidP="00AB5761" w:rsidRDefault="008471F1" w14:paraId="30737C52" w14:textId="77777777">
            <w:r w:rsidRPr="008471F1">
              <w:t>Douglas-fir</w:t>
            </w:r>
          </w:p>
        </w:tc>
        <w:tc>
          <w:tcPr>
            <w:tcW w:w="1956" w:type="dxa"/>
            <w:tcBorders>
              <w:top w:val="single" w:color="000000" w:sz="12" w:space="0"/>
            </w:tcBorders>
            <w:shd w:val="clear" w:color="auto" w:fill="auto"/>
          </w:tcPr>
          <w:p w:rsidRPr="008471F1" w:rsidR="008471F1" w:rsidP="00AB5761" w:rsidRDefault="008471F1" w14:paraId="499FC2E2" w14:textId="77777777">
            <w:r w:rsidRPr="008471F1">
              <w:t>Upper</w:t>
            </w:r>
          </w:p>
        </w:tc>
      </w:tr>
      <w:tr w:rsidRPr="008471F1" w:rsidR="008471F1" w:rsidTr="008471F1" w14:paraId="2D456231" w14:textId="77777777">
        <w:tc>
          <w:tcPr>
            <w:tcW w:w="1056" w:type="dxa"/>
            <w:shd w:val="clear" w:color="auto" w:fill="auto"/>
          </w:tcPr>
          <w:p w:rsidRPr="008471F1" w:rsidR="008471F1" w:rsidP="00AB5761" w:rsidRDefault="008471F1" w14:paraId="2809CD5C" w14:textId="77777777">
            <w:pPr>
              <w:rPr>
                <w:bCs/>
              </w:rPr>
            </w:pPr>
            <w:r w:rsidRPr="008471F1">
              <w:rPr>
                <w:bCs/>
              </w:rPr>
              <w:t>ABCO</w:t>
            </w:r>
          </w:p>
        </w:tc>
        <w:tc>
          <w:tcPr>
            <w:tcW w:w="2556" w:type="dxa"/>
            <w:shd w:val="clear" w:color="auto" w:fill="auto"/>
          </w:tcPr>
          <w:p w:rsidRPr="008471F1" w:rsidR="008471F1" w:rsidP="00AB5761" w:rsidRDefault="008471F1" w14:paraId="33393015" w14:textId="77777777">
            <w:r w:rsidRPr="008471F1">
              <w:t>Abies concolor</w:t>
            </w:r>
          </w:p>
        </w:tc>
        <w:tc>
          <w:tcPr>
            <w:tcW w:w="1860" w:type="dxa"/>
            <w:shd w:val="clear" w:color="auto" w:fill="auto"/>
          </w:tcPr>
          <w:p w:rsidRPr="008471F1" w:rsidR="008471F1" w:rsidP="00AB5761" w:rsidRDefault="008471F1" w14:paraId="7D78D726" w14:textId="77777777">
            <w:r w:rsidRPr="008471F1">
              <w:t>White fir</w:t>
            </w:r>
          </w:p>
        </w:tc>
        <w:tc>
          <w:tcPr>
            <w:tcW w:w="1956" w:type="dxa"/>
            <w:shd w:val="clear" w:color="auto" w:fill="auto"/>
          </w:tcPr>
          <w:p w:rsidRPr="008471F1" w:rsidR="008471F1" w:rsidP="00AB5761" w:rsidRDefault="008471F1" w14:paraId="0C21A9B5" w14:textId="77777777">
            <w:r w:rsidRPr="008471F1">
              <w:t>Upper</w:t>
            </w:r>
          </w:p>
        </w:tc>
      </w:tr>
    </w:tbl>
    <w:p w:rsidR="008471F1" w:rsidP="008471F1" w:rsidRDefault="008471F1" w14:paraId="2C281266" w14:textId="77777777"/>
    <w:p w:rsidR="008471F1" w:rsidP="008471F1" w:rsidRDefault="008471F1" w14:paraId="7522BFE1" w14:textId="77777777">
      <w:pPr>
        <w:pStyle w:val="SClassInfoPara"/>
      </w:pPr>
      <w:r>
        <w:t>Description</w:t>
      </w:r>
    </w:p>
    <w:p w:rsidR="008471F1" w:rsidP="008471F1" w:rsidRDefault="008471F1" w14:paraId="2F4C3301" w14:textId="77777777">
      <w:r>
        <w:t xml:space="preserve">Tree seedling-shrub-grass-forb. </w:t>
      </w:r>
    </w:p>
    <w:p w:rsidR="008471F1" w:rsidP="008471F1" w:rsidRDefault="008471F1" w14:paraId="0D051A0B" w14:textId="77777777"/>
    <w:p>
      <w:r>
        <w:rPr>
          <w:i/>
          <w:u w:val="single"/>
        </w:rPr>
        <w:t>Maximum Tree Size Class</w:t>
      </w:r>
      <w:br/>
      <w:r>
        <w:t>Seedling &lt;4.5ft</w:t>
      </w:r>
    </w:p>
    <w:p w:rsidR="008471F1" w:rsidP="008471F1" w:rsidRDefault="008471F1" w14:paraId="1A688454"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471F1" w:rsidP="008471F1" w:rsidRDefault="008471F1" w14:paraId="74B256B5" w14:textId="77777777"/>
    <w:p w:rsidR="008471F1" w:rsidP="008471F1" w:rsidRDefault="008471F1" w14:paraId="4ECB14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8471F1" w:rsidR="008471F1" w:rsidTr="008471F1" w14:paraId="1280BCF5" w14:textId="77777777">
        <w:tc>
          <w:tcPr>
            <w:tcW w:w="1056" w:type="dxa"/>
            <w:tcBorders>
              <w:top w:val="single" w:color="auto" w:sz="2" w:space="0"/>
              <w:bottom w:val="single" w:color="000000" w:sz="12" w:space="0"/>
            </w:tcBorders>
            <w:shd w:val="clear" w:color="auto" w:fill="auto"/>
          </w:tcPr>
          <w:p w:rsidRPr="008471F1" w:rsidR="008471F1" w:rsidP="0049630D" w:rsidRDefault="008471F1" w14:paraId="78BCD7C6" w14:textId="77777777">
            <w:pPr>
              <w:rPr>
                <w:b/>
                <w:bCs/>
              </w:rPr>
            </w:pPr>
            <w:r w:rsidRPr="008471F1">
              <w:rPr>
                <w:b/>
                <w:bCs/>
              </w:rPr>
              <w:t>Symbol</w:t>
            </w:r>
          </w:p>
        </w:tc>
        <w:tc>
          <w:tcPr>
            <w:tcW w:w="2556" w:type="dxa"/>
            <w:tcBorders>
              <w:top w:val="single" w:color="auto" w:sz="2" w:space="0"/>
              <w:bottom w:val="single" w:color="000000" w:sz="12" w:space="0"/>
            </w:tcBorders>
            <w:shd w:val="clear" w:color="auto" w:fill="auto"/>
          </w:tcPr>
          <w:p w:rsidRPr="008471F1" w:rsidR="008471F1" w:rsidP="0049630D" w:rsidRDefault="008471F1" w14:paraId="3C13C545" w14:textId="77777777">
            <w:pPr>
              <w:rPr>
                <w:b/>
                <w:bCs/>
              </w:rPr>
            </w:pPr>
            <w:r w:rsidRPr="008471F1">
              <w:rPr>
                <w:b/>
                <w:bCs/>
              </w:rPr>
              <w:t>Scientific Name</w:t>
            </w:r>
          </w:p>
        </w:tc>
        <w:tc>
          <w:tcPr>
            <w:tcW w:w="1860" w:type="dxa"/>
            <w:tcBorders>
              <w:top w:val="single" w:color="auto" w:sz="2" w:space="0"/>
              <w:bottom w:val="single" w:color="000000" w:sz="12" w:space="0"/>
            </w:tcBorders>
            <w:shd w:val="clear" w:color="auto" w:fill="auto"/>
          </w:tcPr>
          <w:p w:rsidRPr="008471F1" w:rsidR="008471F1" w:rsidP="0049630D" w:rsidRDefault="008471F1" w14:paraId="2E981209" w14:textId="77777777">
            <w:pPr>
              <w:rPr>
                <w:b/>
                <w:bCs/>
              </w:rPr>
            </w:pPr>
            <w:r w:rsidRPr="008471F1">
              <w:rPr>
                <w:b/>
                <w:bCs/>
              </w:rPr>
              <w:t>Common Name</w:t>
            </w:r>
          </w:p>
        </w:tc>
        <w:tc>
          <w:tcPr>
            <w:tcW w:w="1956" w:type="dxa"/>
            <w:tcBorders>
              <w:top w:val="single" w:color="auto" w:sz="2" w:space="0"/>
              <w:bottom w:val="single" w:color="000000" w:sz="12" w:space="0"/>
            </w:tcBorders>
            <w:shd w:val="clear" w:color="auto" w:fill="auto"/>
          </w:tcPr>
          <w:p w:rsidRPr="008471F1" w:rsidR="008471F1" w:rsidP="0049630D" w:rsidRDefault="008471F1" w14:paraId="39233BEC" w14:textId="77777777">
            <w:pPr>
              <w:rPr>
                <w:b/>
                <w:bCs/>
              </w:rPr>
            </w:pPr>
            <w:r w:rsidRPr="008471F1">
              <w:rPr>
                <w:b/>
                <w:bCs/>
              </w:rPr>
              <w:t>Canopy Position</w:t>
            </w:r>
          </w:p>
        </w:tc>
      </w:tr>
      <w:tr w:rsidRPr="008471F1" w:rsidR="008471F1" w:rsidTr="008471F1" w14:paraId="3FB38DC4" w14:textId="77777777">
        <w:tc>
          <w:tcPr>
            <w:tcW w:w="1056" w:type="dxa"/>
            <w:tcBorders>
              <w:top w:val="single" w:color="000000" w:sz="12" w:space="0"/>
            </w:tcBorders>
            <w:shd w:val="clear" w:color="auto" w:fill="auto"/>
          </w:tcPr>
          <w:p w:rsidRPr="008471F1" w:rsidR="008471F1" w:rsidP="0049630D" w:rsidRDefault="008471F1" w14:paraId="555D5724" w14:textId="77777777">
            <w:pPr>
              <w:rPr>
                <w:bCs/>
              </w:rPr>
            </w:pPr>
            <w:r w:rsidRPr="008471F1">
              <w:rPr>
                <w:bCs/>
              </w:rPr>
              <w:t>PSME</w:t>
            </w:r>
          </w:p>
        </w:tc>
        <w:tc>
          <w:tcPr>
            <w:tcW w:w="2556" w:type="dxa"/>
            <w:tcBorders>
              <w:top w:val="single" w:color="000000" w:sz="12" w:space="0"/>
            </w:tcBorders>
            <w:shd w:val="clear" w:color="auto" w:fill="auto"/>
          </w:tcPr>
          <w:p w:rsidRPr="008471F1" w:rsidR="008471F1" w:rsidP="0049630D" w:rsidRDefault="008471F1" w14:paraId="47C69C14" w14:textId="77777777">
            <w:r w:rsidRPr="008471F1">
              <w:t>Pseudotsuga menziesii</w:t>
            </w:r>
          </w:p>
        </w:tc>
        <w:tc>
          <w:tcPr>
            <w:tcW w:w="1860" w:type="dxa"/>
            <w:tcBorders>
              <w:top w:val="single" w:color="000000" w:sz="12" w:space="0"/>
            </w:tcBorders>
            <w:shd w:val="clear" w:color="auto" w:fill="auto"/>
          </w:tcPr>
          <w:p w:rsidRPr="008471F1" w:rsidR="008471F1" w:rsidP="0049630D" w:rsidRDefault="008471F1" w14:paraId="1D2F783B" w14:textId="77777777">
            <w:r w:rsidRPr="008471F1">
              <w:t>Douglas-fir</w:t>
            </w:r>
          </w:p>
        </w:tc>
        <w:tc>
          <w:tcPr>
            <w:tcW w:w="1956" w:type="dxa"/>
            <w:tcBorders>
              <w:top w:val="single" w:color="000000" w:sz="12" w:space="0"/>
            </w:tcBorders>
            <w:shd w:val="clear" w:color="auto" w:fill="auto"/>
          </w:tcPr>
          <w:p w:rsidRPr="008471F1" w:rsidR="008471F1" w:rsidP="0049630D" w:rsidRDefault="008471F1" w14:paraId="40E7E811" w14:textId="77777777">
            <w:r w:rsidRPr="008471F1">
              <w:t>Upper</w:t>
            </w:r>
          </w:p>
        </w:tc>
      </w:tr>
      <w:tr w:rsidRPr="008471F1" w:rsidR="008471F1" w:rsidTr="008471F1" w14:paraId="32F6C238" w14:textId="77777777">
        <w:tc>
          <w:tcPr>
            <w:tcW w:w="1056" w:type="dxa"/>
            <w:shd w:val="clear" w:color="auto" w:fill="auto"/>
          </w:tcPr>
          <w:p w:rsidRPr="008471F1" w:rsidR="008471F1" w:rsidP="0049630D" w:rsidRDefault="008471F1" w14:paraId="07778AB7" w14:textId="77777777">
            <w:pPr>
              <w:rPr>
                <w:bCs/>
              </w:rPr>
            </w:pPr>
            <w:r w:rsidRPr="008471F1">
              <w:rPr>
                <w:bCs/>
              </w:rPr>
              <w:t>ABCO</w:t>
            </w:r>
          </w:p>
        </w:tc>
        <w:tc>
          <w:tcPr>
            <w:tcW w:w="2556" w:type="dxa"/>
            <w:shd w:val="clear" w:color="auto" w:fill="auto"/>
          </w:tcPr>
          <w:p w:rsidRPr="008471F1" w:rsidR="008471F1" w:rsidP="0049630D" w:rsidRDefault="008471F1" w14:paraId="3872F16D" w14:textId="77777777">
            <w:r w:rsidRPr="008471F1">
              <w:t>Abies concolor</w:t>
            </w:r>
          </w:p>
        </w:tc>
        <w:tc>
          <w:tcPr>
            <w:tcW w:w="1860" w:type="dxa"/>
            <w:shd w:val="clear" w:color="auto" w:fill="auto"/>
          </w:tcPr>
          <w:p w:rsidRPr="008471F1" w:rsidR="008471F1" w:rsidP="0049630D" w:rsidRDefault="008471F1" w14:paraId="6F62E2E9" w14:textId="77777777">
            <w:r w:rsidRPr="008471F1">
              <w:t>White fir</w:t>
            </w:r>
          </w:p>
        </w:tc>
        <w:tc>
          <w:tcPr>
            <w:tcW w:w="1956" w:type="dxa"/>
            <w:shd w:val="clear" w:color="auto" w:fill="auto"/>
          </w:tcPr>
          <w:p w:rsidRPr="008471F1" w:rsidR="008471F1" w:rsidP="0049630D" w:rsidRDefault="008471F1" w14:paraId="6D4DBB42" w14:textId="77777777">
            <w:r w:rsidRPr="008471F1">
              <w:t>Upper</w:t>
            </w:r>
          </w:p>
        </w:tc>
      </w:tr>
    </w:tbl>
    <w:p w:rsidR="008471F1" w:rsidP="008471F1" w:rsidRDefault="008471F1" w14:paraId="12A96FAA" w14:textId="77777777"/>
    <w:p w:rsidR="008471F1" w:rsidP="008471F1" w:rsidRDefault="008471F1" w14:paraId="0C5E50FF" w14:textId="77777777">
      <w:pPr>
        <w:pStyle w:val="SClassInfoPara"/>
      </w:pPr>
      <w:r>
        <w:t>Description</w:t>
      </w:r>
    </w:p>
    <w:p w:rsidR="008471F1" w:rsidP="008471F1" w:rsidRDefault="008471F1" w14:paraId="3C9D853A" w14:textId="64119DA7">
      <w:r>
        <w:t>Closed trees, sapling, large poles, grass</w:t>
      </w:r>
      <w:r w:rsidR="00A8503F">
        <w:t>,</w:t>
      </w:r>
      <w:r>
        <w:t xml:space="preserve"> and scattered shrub, 75-100% Douglas-fir/white fir, some </w:t>
      </w:r>
      <w:r w:rsidR="00A8503F">
        <w:t>l</w:t>
      </w:r>
      <w:r>
        <w:t xml:space="preserve">odgepole pine, and spruces at higher elevations. </w:t>
      </w:r>
    </w:p>
    <w:p>
      <w:r>
        <w:rPr>
          <w:i/>
          <w:u w:val="single"/>
        </w:rPr>
        <w:t>Maximum Tree Size Class</w:t>
      </w:r>
      <w:br/>
      <w:r>
        <w:t>Medium 9-21" DBH</w:t>
      </w:r>
    </w:p>
    <w:p w:rsidR="008471F1" w:rsidP="008471F1" w:rsidRDefault="008471F1" w14:paraId="62C9DBB6" w14:textId="77777777">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471F1" w:rsidP="008471F1" w:rsidRDefault="008471F1" w14:paraId="40E0AB40" w14:textId="77777777"/>
    <w:p w:rsidR="008471F1" w:rsidP="008471F1" w:rsidRDefault="008471F1" w14:paraId="5B2467B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8471F1" w:rsidR="008471F1" w:rsidTr="008471F1" w14:paraId="1C41DC6C" w14:textId="77777777">
        <w:tc>
          <w:tcPr>
            <w:tcW w:w="1056" w:type="dxa"/>
            <w:tcBorders>
              <w:top w:val="single" w:color="auto" w:sz="2" w:space="0"/>
              <w:bottom w:val="single" w:color="000000" w:sz="12" w:space="0"/>
            </w:tcBorders>
            <w:shd w:val="clear" w:color="auto" w:fill="auto"/>
          </w:tcPr>
          <w:p w:rsidRPr="008471F1" w:rsidR="008471F1" w:rsidP="00DB215C" w:rsidRDefault="008471F1" w14:paraId="0BB4EED1" w14:textId="77777777">
            <w:pPr>
              <w:rPr>
                <w:b/>
                <w:bCs/>
              </w:rPr>
            </w:pPr>
            <w:r w:rsidRPr="008471F1">
              <w:rPr>
                <w:b/>
                <w:bCs/>
              </w:rPr>
              <w:t>Symbol</w:t>
            </w:r>
          </w:p>
        </w:tc>
        <w:tc>
          <w:tcPr>
            <w:tcW w:w="2556" w:type="dxa"/>
            <w:tcBorders>
              <w:top w:val="single" w:color="auto" w:sz="2" w:space="0"/>
              <w:bottom w:val="single" w:color="000000" w:sz="12" w:space="0"/>
            </w:tcBorders>
            <w:shd w:val="clear" w:color="auto" w:fill="auto"/>
          </w:tcPr>
          <w:p w:rsidRPr="008471F1" w:rsidR="008471F1" w:rsidP="00DB215C" w:rsidRDefault="008471F1" w14:paraId="5AAE679C" w14:textId="77777777">
            <w:pPr>
              <w:rPr>
                <w:b/>
                <w:bCs/>
              </w:rPr>
            </w:pPr>
            <w:r w:rsidRPr="008471F1">
              <w:rPr>
                <w:b/>
                <w:bCs/>
              </w:rPr>
              <w:t>Scientific Name</w:t>
            </w:r>
          </w:p>
        </w:tc>
        <w:tc>
          <w:tcPr>
            <w:tcW w:w="1860" w:type="dxa"/>
            <w:tcBorders>
              <w:top w:val="single" w:color="auto" w:sz="2" w:space="0"/>
              <w:bottom w:val="single" w:color="000000" w:sz="12" w:space="0"/>
            </w:tcBorders>
            <w:shd w:val="clear" w:color="auto" w:fill="auto"/>
          </w:tcPr>
          <w:p w:rsidRPr="008471F1" w:rsidR="008471F1" w:rsidP="00DB215C" w:rsidRDefault="008471F1" w14:paraId="6B1B4883" w14:textId="77777777">
            <w:pPr>
              <w:rPr>
                <w:b/>
                <w:bCs/>
              </w:rPr>
            </w:pPr>
            <w:r w:rsidRPr="008471F1">
              <w:rPr>
                <w:b/>
                <w:bCs/>
              </w:rPr>
              <w:t>Common Name</w:t>
            </w:r>
          </w:p>
        </w:tc>
        <w:tc>
          <w:tcPr>
            <w:tcW w:w="1956" w:type="dxa"/>
            <w:tcBorders>
              <w:top w:val="single" w:color="auto" w:sz="2" w:space="0"/>
              <w:bottom w:val="single" w:color="000000" w:sz="12" w:space="0"/>
            </w:tcBorders>
            <w:shd w:val="clear" w:color="auto" w:fill="auto"/>
          </w:tcPr>
          <w:p w:rsidRPr="008471F1" w:rsidR="008471F1" w:rsidP="00DB215C" w:rsidRDefault="008471F1" w14:paraId="6CDB0362" w14:textId="77777777">
            <w:pPr>
              <w:rPr>
                <w:b/>
                <w:bCs/>
              </w:rPr>
            </w:pPr>
            <w:r w:rsidRPr="008471F1">
              <w:rPr>
                <w:b/>
                <w:bCs/>
              </w:rPr>
              <w:t>Canopy Position</w:t>
            </w:r>
          </w:p>
        </w:tc>
      </w:tr>
      <w:tr w:rsidRPr="008471F1" w:rsidR="008471F1" w:rsidTr="008471F1" w14:paraId="28719CC2" w14:textId="77777777">
        <w:tc>
          <w:tcPr>
            <w:tcW w:w="1056" w:type="dxa"/>
            <w:tcBorders>
              <w:top w:val="single" w:color="000000" w:sz="12" w:space="0"/>
            </w:tcBorders>
            <w:shd w:val="clear" w:color="auto" w:fill="auto"/>
          </w:tcPr>
          <w:p w:rsidRPr="008471F1" w:rsidR="008471F1" w:rsidP="00DB215C" w:rsidRDefault="008471F1" w14:paraId="4DDBA986" w14:textId="77777777">
            <w:pPr>
              <w:rPr>
                <w:bCs/>
              </w:rPr>
            </w:pPr>
            <w:r w:rsidRPr="008471F1">
              <w:rPr>
                <w:bCs/>
              </w:rPr>
              <w:t>PSME</w:t>
            </w:r>
          </w:p>
        </w:tc>
        <w:tc>
          <w:tcPr>
            <w:tcW w:w="2556" w:type="dxa"/>
            <w:tcBorders>
              <w:top w:val="single" w:color="000000" w:sz="12" w:space="0"/>
            </w:tcBorders>
            <w:shd w:val="clear" w:color="auto" w:fill="auto"/>
          </w:tcPr>
          <w:p w:rsidRPr="008471F1" w:rsidR="008471F1" w:rsidP="00DB215C" w:rsidRDefault="008471F1" w14:paraId="5C75ED5E" w14:textId="77777777">
            <w:r w:rsidRPr="008471F1">
              <w:t>Pseudotsuga menziesii</w:t>
            </w:r>
          </w:p>
        </w:tc>
        <w:tc>
          <w:tcPr>
            <w:tcW w:w="1860" w:type="dxa"/>
            <w:tcBorders>
              <w:top w:val="single" w:color="000000" w:sz="12" w:space="0"/>
            </w:tcBorders>
            <w:shd w:val="clear" w:color="auto" w:fill="auto"/>
          </w:tcPr>
          <w:p w:rsidRPr="008471F1" w:rsidR="008471F1" w:rsidP="00DB215C" w:rsidRDefault="008471F1" w14:paraId="6F24551D" w14:textId="77777777">
            <w:r w:rsidRPr="008471F1">
              <w:t>Douglas-fir</w:t>
            </w:r>
          </w:p>
        </w:tc>
        <w:tc>
          <w:tcPr>
            <w:tcW w:w="1956" w:type="dxa"/>
            <w:tcBorders>
              <w:top w:val="single" w:color="000000" w:sz="12" w:space="0"/>
            </w:tcBorders>
            <w:shd w:val="clear" w:color="auto" w:fill="auto"/>
          </w:tcPr>
          <w:p w:rsidRPr="008471F1" w:rsidR="008471F1" w:rsidP="00DB215C" w:rsidRDefault="008471F1" w14:paraId="12FB339D" w14:textId="77777777">
            <w:r w:rsidRPr="008471F1">
              <w:t>Upper</w:t>
            </w:r>
          </w:p>
        </w:tc>
      </w:tr>
      <w:tr w:rsidRPr="008471F1" w:rsidR="008471F1" w:rsidTr="008471F1" w14:paraId="664EFFE7" w14:textId="77777777">
        <w:tc>
          <w:tcPr>
            <w:tcW w:w="1056" w:type="dxa"/>
            <w:shd w:val="clear" w:color="auto" w:fill="auto"/>
          </w:tcPr>
          <w:p w:rsidRPr="008471F1" w:rsidR="008471F1" w:rsidP="00DB215C" w:rsidRDefault="008471F1" w14:paraId="77BF92C2" w14:textId="77777777">
            <w:pPr>
              <w:rPr>
                <w:bCs/>
              </w:rPr>
            </w:pPr>
            <w:r w:rsidRPr="008471F1">
              <w:rPr>
                <w:bCs/>
              </w:rPr>
              <w:t>ABCO</w:t>
            </w:r>
          </w:p>
        </w:tc>
        <w:tc>
          <w:tcPr>
            <w:tcW w:w="2556" w:type="dxa"/>
            <w:shd w:val="clear" w:color="auto" w:fill="auto"/>
          </w:tcPr>
          <w:p w:rsidRPr="008471F1" w:rsidR="008471F1" w:rsidP="00DB215C" w:rsidRDefault="008471F1" w14:paraId="4F58ABA2" w14:textId="77777777">
            <w:r w:rsidRPr="008471F1">
              <w:t>Abies concolor</w:t>
            </w:r>
          </w:p>
        </w:tc>
        <w:tc>
          <w:tcPr>
            <w:tcW w:w="1860" w:type="dxa"/>
            <w:shd w:val="clear" w:color="auto" w:fill="auto"/>
          </w:tcPr>
          <w:p w:rsidRPr="008471F1" w:rsidR="008471F1" w:rsidP="00DB215C" w:rsidRDefault="008471F1" w14:paraId="5C9BEB23" w14:textId="77777777">
            <w:r w:rsidRPr="008471F1">
              <w:t>White fir</w:t>
            </w:r>
          </w:p>
        </w:tc>
        <w:tc>
          <w:tcPr>
            <w:tcW w:w="1956" w:type="dxa"/>
            <w:shd w:val="clear" w:color="auto" w:fill="auto"/>
          </w:tcPr>
          <w:p w:rsidRPr="008471F1" w:rsidR="008471F1" w:rsidP="00DB215C" w:rsidRDefault="008471F1" w14:paraId="31A1A887" w14:textId="77777777">
            <w:r w:rsidRPr="008471F1">
              <w:t>Upper</w:t>
            </w:r>
          </w:p>
        </w:tc>
      </w:tr>
    </w:tbl>
    <w:p w:rsidR="008471F1" w:rsidP="008471F1" w:rsidRDefault="008471F1" w14:paraId="77568D30" w14:textId="77777777"/>
    <w:p w:rsidR="008471F1" w:rsidP="008471F1" w:rsidRDefault="008471F1" w14:paraId="70BFEE8D" w14:textId="77777777">
      <w:pPr>
        <w:pStyle w:val="SClassInfoPara"/>
      </w:pPr>
      <w:r>
        <w:t>Description</w:t>
      </w:r>
    </w:p>
    <w:p w:rsidR="008471F1" w:rsidP="008471F1" w:rsidRDefault="008471F1" w14:paraId="74426BBD" w14:textId="4DFF64F7">
      <w:r>
        <w:t xml:space="preserve">Open pole-sapling/grass </w:t>
      </w:r>
      <w:r w:rsidR="00A8503F">
        <w:t xml:space="preserve">and </w:t>
      </w:r>
      <w:r>
        <w:t>scattered shrubs</w:t>
      </w:r>
      <w:r w:rsidR="00A8503F">
        <w:t>;</w:t>
      </w:r>
      <w:r>
        <w:t xml:space="preserve"> maybe 90% Douglas-fir. </w:t>
      </w:r>
    </w:p>
    <w:p>
      <w:r>
        <w:rPr>
          <w:i/>
          <w:u w:val="single"/>
        </w:rPr>
        <w:t>Maximum Tree Size Class</w:t>
      </w:r>
      <w:br/>
      <w:r>
        <w:t>Medium 9-21" DBH</w:t>
      </w:r>
    </w:p>
    <w:p w:rsidR="008471F1" w:rsidP="008471F1" w:rsidRDefault="008471F1" w14:paraId="657EC61C"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471F1" w:rsidP="008471F1" w:rsidRDefault="008471F1" w14:paraId="4A8214EE" w14:textId="77777777"/>
    <w:p w:rsidR="008471F1" w:rsidP="008471F1" w:rsidRDefault="008471F1" w14:paraId="04AA1EF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8471F1" w:rsidR="008471F1" w:rsidTr="008471F1" w14:paraId="73B520F8" w14:textId="77777777">
        <w:tc>
          <w:tcPr>
            <w:tcW w:w="1056" w:type="dxa"/>
            <w:tcBorders>
              <w:top w:val="single" w:color="auto" w:sz="2" w:space="0"/>
              <w:bottom w:val="single" w:color="000000" w:sz="12" w:space="0"/>
            </w:tcBorders>
            <w:shd w:val="clear" w:color="auto" w:fill="auto"/>
          </w:tcPr>
          <w:p w:rsidRPr="008471F1" w:rsidR="008471F1" w:rsidP="005B3859" w:rsidRDefault="008471F1" w14:paraId="05BFDCF8" w14:textId="77777777">
            <w:pPr>
              <w:rPr>
                <w:b/>
                <w:bCs/>
              </w:rPr>
            </w:pPr>
            <w:r w:rsidRPr="008471F1">
              <w:rPr>
                <w:b/>
                <w:bCs/>
              </w:rPr>
              <w:t>Symbol</w:t>
            </w:r>
          </w:p>
        </w:tc>
        <w:tc>
          <w:tcPr>
            <w:tcW w:w="2556" w:type="dxa"/>
            <w:tcBorders>
              <w:top w:val="single" w:color="auto" w:sz="2" w:space="0"/>
              <w:bottom w:val="single" w:color="000000" w:sz="12" w:space="0"/>
            </w:tcBorders>
            <w:shd w:val="clear" w:color="auto" w:fill="auto"/>
          </w:tcPr>
          <w:p w:rsidRPr="008471F1" w:rsidR="008471F1" w:rsidP="005B3859" w:rsidRDefault="008471F1" w14:paraId="41FE77BE" w14:textId="77777777">
            <w:pPr>
              <w:rPr>
                <w:b/>
                <w:bCs/>
              </w:rPr>
            </w:pPr>
            <w:r w:rsidRPr="008471F1">
              <w:rPr>
                <w:b/>
                <w:bCs/>
              </w:rPr>
              <w:t>Scientific Name</w:t>
            </w:r>
          </w:p>
        </w:tc>
        <w:tc>
          <w:tcPr>
            <w:tcW w:w="1860" w:type="dxa"/>
            <w:tcBorders>
              <w:top w:val="single" w:color="auto" w:sz="2" w:space="0"/>
              <w:bottom w:val="single" w:color="000000" w:sz="12" w:space="0"/>
            </w:tcBorders>
            <w:shd w:val="clear" w:color="auto" w:fill="auto"/>
          </w:tcPr>
          <w:p w:rsidRPr="008471F1" w:rsidR="008471F1" w:rsidP="005B3859" w:rsidRDefault="008471F1" w14:paraId="7A5BAA60" w14:textId="77777777">
            <w:pPr>
              <w:rPr>
                <w:b/>
                <w:bCs/>
              </w:rPr>
            </w:pPr>
            <w:r w:rsidRPr="008471F1">
              <w:rPr>
                <w:b/>
                <w:bCs/>
              </w:rPr>
              <w:t>Common Name</w:t>
            </w:r>
          </w:p>
        </w:tc>
        <w:tc>
          <w:tcPr>
            <w:tcW w:w="1956" w:type="dxa"/>
            <w:tcBorders>
              <w:top w:val="single" w:color="auto" w:sz="2" w:space="0"/>
              <w:bottom w:val="single" w:color="000000" w:sz="12" w:space="0"/>
            </w:tcBorders>
            <w:shd w:val="clear" w:color="auto" w:fill="auto"/>
          </w:tcPr>
          <w:p w:rsidRPr="008471F1" w:rsidR="008471F1" w:rsidP="005B3859" w:rsidRDefault="008471F1" w14:paraId="0E0A3355" w14:textId="77777777">
            <w:pPr>
              <w:rPr>
                <w:b/>
                <w:bCs/>
              </w:rPr>
            </w:pPr>
            <w:r w:rsidRPr="008471F1">
              <w:rPr>
                <w:b/>
                <w:bCs/>
              </w:rPr>
              <w:t>Canopy Position</w:t>
            </w:r>
          </w:p>
        </w:tc>
      </w:tr>
      <w:tr w:rsidRPr="008471F1" w:rsidR="008471F1" w:rsidTr="008471F1" w14:paraId="5E2AB547" w14:textId="77777777">
        <w:tc>
          <w:tcPr>
            <w:tcW w:w="1056" w:type="dxa"/>
            <w:tcBorders>
              <w:top w:val="single" w:color="000000" w:sz="12" w:space="0"/>
            </w:tcBorders>
            <w:shd w:val="clear" w:color="auto" w:fill="auto"/>
          </w:tcPr>
          <w:p w:rsidRPr="008471F1" w:rsidR="008471F1" w:rsidP="005B3859" w:rsidRDefault="008471F1" w14:paraId="40F19D70" w14:textId="77777777">
            <w:pPr>
              <w:rPr>
                <w:bCs/>
              </w:rPr>
            </w:pPr>
            <w:r w:rsidRPr="008471F1">
              <w:rPr>
                <w:bCs/>
              </w:rPr>
              <w:t>PSME</w:t>
            </w:r>
          </w:p>
        </w:tc>
        <w:tc>
          <w:tcPr>
            <w:tcW w:w="2556" w:type="dxa"/>
            <w:tcBorders>
              <w:top w:val="single" w:color="000000" w:sz="12" w:space="0"/>
            </w:tcBorders>
            <w:shd w:val="clear" w:color="auto" w:fill="auto"/>
          </w:tcPr>
          <w:p w:rsidRPr="008471F1" w:rsidR="008471F1" w:rsidP="005B3859" w:rsidRDefault="008471F1" w14:paraId="4D8D5A5D" w14:textId="77777777">
            <w:r w:rsidRPr="008471F1">
              <w:t>Pseudotsuga menziesii</w:t>
            </w:r>
          </w:p>
        </w:tc>
        <w:tc>
          <w:tcPr>
            <w:tcW w:w="1860" w:type="dxa"/>
            <w:tcBorders>
              <w:top w:val="single" w:color="000000" w:sz="12" w:space="0"/>
            </w:tcBorders>
            <w:shd w:val="clear" w:color="auto" w:fill="auto"/>
          </w:tcPr>
          <w:p w:rsidRPr="008471F1" w:rsidR="008471F1" w:rsidP="005B3859" w:rsidRDefault="008471F1" w14:paraId="2BA863D1" w14:textId="77777777">
            <w:r w:rsidRPr="008471F1">
              <w:t>Douglas-fir</w:t>
            </w:r>
          </w:p>
        </w:tc>
        <w:tc>
          <w:tcPr>
            <w:tcW w:w="1956" w:type="dxa"/>
            <w:tcBorders>
              <w:top w:val="single" w:color="000000" w:sz="12" w:space="0"/>
            </w:tcBorders>
            <w:shd w:val="clear" w:color="auto" w:fill="auto"/>
          </w:tcPr>
          <w:p w:rsidRPr="008471F1" w:rsidR="008471F1" w:rsidP="005B3859" w:rsidRDefault="008471F1" w14:paraId="51A011B4" w14:textId="77777777">
            <w:r w:rsidRPr="008471F1">
              <w:t>Upper</w:t>
            </w:r>
          </w:p>
        </w:tc>
      </w:tr>
      <w:tr w:rsidRPr="008471F1" w:rsidR="008471F1" w:rsidTr="008471F1" w14:paraId="1D987016" w14:textId="77777777">
        <w:tc>
          <w:tcPr>
            <w:tcW w:w="1056" w:type="dxa"/>
            <w:shd w:val="clear" w:color="auto" w:fill="auto"/>
          </w:tcPr>
          <w:p w:rsidRPr="008471F1" w:rsidR="008471F1" w:rsidP="005B3859" w:rsidRDefault="008471F1" w14:paraId="1FD1E8D9" w14:textId="77777777">
            <w:pPr>
              <w:rPr>
                <w:bCs/>
              </w:rPr>
            </w:pPr>
            <w:r w:rsidRPr="008471F1">
              <w:rPr>
                <w:bCs/>
              </w:rPr>
              <w:t>ABCO</w:t>
            </w:r>
          </w:p>
        </w:tc>
        <w:tc>
          <w:tcPr>
            <w:tcW w:w="2556" w:type="dxa"/>
            <w:shd w:val="clear" w:color="auto" w:fill="auto"/>
          </w:tcPr>
          <w:p w:rsidRPr="008471F1" w:rsidR="008471F1" w:rsidP="005B3859" w:rsidRDefault="008471F1" w14:paraId="22E32338" w14:textId="77777777">
            <w:r w:rsidRPr="008471F1">
              <w:t>Abies concolor</w:t>
            </w:r>
          </w:p>
        </w:tc>
        <w:tc>
          <w:tcPr>
            <w:tcW w:w="1860" w:type="dxa"/>
            <w:shd w:val="clear" w:color="auto" w:fill="auto"/>
          </w:tcPr>
          <w:p w:rsidRPr="008471F1" w:rsidR="008471F1" w:rsidP="005B3859" w:rsidRDefault="008471F1" w14:paraId="5E74D44F" w14:textId="77777777">
            <w:r w:rsidRPr="008471F1">
              <w:t>White fir</w:t>
            </w:r>
          </w:p>
        </w:tc>
        <w:tc>
          <w:tcPr>
            <w:tcW w:w="1956" w:type="dxa"/>
            <w:shd w:val="clear" w:color="auto" w:fill="auto"/>
          </w:tcPr>
          <w:p w:rsidRPr="008471F1" w:rsidR="008471F1" w:rsidP="005B3859" w:rsidRDefault="008471F1" w14:paraId="54984540" w14:textId="77777777">
            <w:r w:rsidRPr="008471F1">
              <w:t>Upper</w:t>
            </w:r>
          </w:p>
        </w:tc>
      </w:tr>
      <w:tr w:rsidRPr="008471F1" w:rsidR="008471F1" w:rsidTr="008471F1" w14:paraId="688253C1" w14:textId="77777777">
        <w:tc>
          <w:tcPr>
            <w:tcW w:w="1056" w:type="dxa"/>
            <w:shd w:val="clear" w:color="auto" w:fill="auto"/>
          </w:tcPr>
          <w:p w:rsidRPr="008471F1" w:rsidR="008471F1" w:rsidP="005B3859" w:rsidRDefault="008471F1" w14:paraId="1F54FF52" w14:textId="77777777">
            <w:pPr>
              <w:rPr>
                <w:bCs/>
              </w:rPr>
            </w:pPr>
            <w:r w:rsidRPr="008471F1">
              <w:rPr>
                <w:bCs/>
              </w:rPr>
              <w:t>ABLA</w:t>
            </w:r>
          </w:p>
        </w:tc>
        <w:tc>
          <w:tcPr>
            <w:tcW w:w="2556" w:type="dxa"/>
            <w:shd w:val="clear" w:color="auto" w:fill="auto"/>
          </w:tcPr>
          <w:p w:rsidRPr="008471F1" w:rsidR="008471F1" w:rsidP="005B3859" w:rsidRDefault="008471F1" w14:paraId="4F53CEB4" w14:textId="77777777">
            <w:r w:rsidRPr="008471F1">
              <w:t>Abies lasiocarpa</w:t>
            </w:r>
          </w:p>
        </w:tc>
        <w:tc>
          <w:tcPr>
            <w:tcW w:w="1860" w:type="dxa"/>
            <w:shd w:val="clear" w:color="auto" w:fill="auto"/>
          </w:tcPr>
          <w:p w:rsidRPr="008471F1" w:rsidR="008471F1" w:rsidP="005B3859" w:rsidRDefault="008471F1" w14:paraId="6471FAB2" w14:textId="77777777">
            <w:r w:rsidRPr="008471F1">
              <w:t>Subalpine fir</w:t>
            </w:r>
          </w:p>
        </w:tc>
        <w:tc>
          <w:tcPr>
            <w:tcW w:w="1956" w:type="dxa"/>
            <w:shd w:val="clear" w:color="auto" w:fill="auto"/>
          </w:tcPr>
          <w:p w:rsidRPr="008471F1" w:rsidR="008471F1" w:rsidP="005B3859" w:rsidRDefault="008471F1" w14:paraId="43D26D1A" w14:textId="77777777">
            <w:r w:rsidRPr="008471F1">
              <w:t>Mid-Upper</w:t>
            </w:r>
          </w:p>
        </w:tc>
      </w:tr>
    </w:tbl>
    <w:p w:rsidR="008471F1" w:rsidP="008471F1" w:rsidRDefault="008471F1" w14:paraId="747C5719" w14:textId="77777777"/>
    <w:p w:rsidR="008471F1" w:rsidP="008471F1" w:rsidRDefault="008471F1" w14:paraId="5223F185" w14:textId="77777777">
      <w:pPr>
        <w:pStyle w:val="SClassInfoPara"/>
      </w:pPr>
      <w:r>
        <w:lastRenderedPageBreak/>
        <w:t>Description</w:t>
      </w:r>
    </w:p>
    <w:p w:rsidR="008471F1" w:rsidP="008471F1" w:rsidRDefault="008471F1" w14:paraId="77A35026" w14:textId="77777777">
      <w:r>
        <w:t xml:space="preserve">Open large tree/grass and scattered shrubs; potentially 90% Douglas-fir. </w:t>
      </w:r>
    </w:p>
    <w:p>
      <w:r>
        <w:rPr>
          <w:i/>
          <w:u w:val="single"/>
        </w:rPr>
        <w:t>Maximum Tree Size Class</w:t>
      </w:r>
      <w:br/>
      <w:r>
        <w:t>Large 21-33" DBH</w:t>
      </w:r>
    </w:p>
    <w:p w:rsidR="008471F1" w:rsidP="008471F1" w:rsidRDefault="008471F1" w14:paraId="1DF50FA0"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471F1" w:rsidP="008471F1" w:rsidRDefault="008471F1" w14:paraId="4546F809" w14:textId="77777777"/>
    <w:p w:rsidR="008471F1" w:rsidP="008471F1" w:rsidRDefault="008471F1" w14:paraId="7209ED2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8471F1" w:rsidR="008471F1" w:rsidTr="008471F1" w14:paraId="32E2909A" w14:textId="77777777">
        <w:tc>
          <w:tcPr>
            <w:tcW w:w="1056" w:type="dxa"/>
            <w:tcBorders>
              <w:top w:val="single" w:color="auto" w:sz="2" w:space="0"/>
              <w:bottom w:val="single" w:color="000000" w:sz="12" w:space="0"/>
            </w:tcBorders>
            <w:shd w:val="clear" w:color="auto" w:fill="auto"/>
          </w:tcPr>
          <w:p w:rsidRPr="008471F1" w:rsidR="008471F1" w:rsidP="00747DC8" w:rsidRDefault="008471F1" w14:paraId="3DA3EA1B" w14:textId="77777777">
            <w:pPr>
              <w:rPr>
                <w:b/>
                <w:bCs/>
              </w:rPr>
            </w:pPr>
            <w:r w:rsidRPr="008471F1">
              <w:rPr>
                <w:b/>
                <w:bCs/>
              </w:rPr>
              <w:t>Symbol</w:t>
            </w:r>
          </w:p>
        </w:tc>
        <w:tc>
          <w:tcPr>
            <w:tcW w:w="2556" w:type="dxa"/>
            <w:tcBorders>
              <w:top w:val="single" w:color="auto" w:sz="2" w:space="0"/>
              <w:bottom w:val="single" w:color="000000" w:sz="12" w:space="0"/>
            </w:tcBorders>
            <w:shd w:val="clear" w:color="auto" w:fill="auto"/>
          </w:tcPr>
          <w:p w:rsidRPr="008471F1" w:rsidR="008471F1" w:rsidP="00747DC8" w:rsidRDefault="008471F1" w14:paraId="3606561F" w14:textId="77777777">
            <w:pPr>
              <w:rPr>
                <w:b/>
                <w:bCs/>
              </w:rPr>
            </w:pPr>
            <w:r w:rsidRPr="008471F1">
              <w:rPr>
                <w:b/>
                <w:bCs/>
              </w:rPr>
              <w:t>Scientific Name</w:t>
            </w:r>
          </w:p>
        </w:tc>
        <w:tc>
          <w:tcPr>
            <w:tcW w:w="1860" w:type="dxa"/>
            <w:tcBorders>
              <w:top w:val="single" w:color="auto" w:sz="2" w:space="0"/>
              <w:bottom w:val="single" w:color="000000" w:sz="12" w:space="0"/>
            </w:tcBorders>
            <w:shd w:val="clear" w:color="auto" w:fill="auto"/>
          </w:tcPr>
          <w:p w:rsidRPr="008471F1" w:rsidR="008471F1" w:rsidP="00747DC8" w:rsidRDefault="008471F1" w14:paraId="68D31FAC" w14:textId="77777777">
            <w:pPr>
              <w:rPr>
                <w:b/>
                <w:bCs/>
              </w:rPr>
            </w:pPr>
            <w:r w:rsidRPr="008471F1">
              <w:rPr>
                <w:b/>
                <w:bCs/>
              </w:rPr>
              <w:t>Common Name</w:t>
            </w:r>
          </w:p>
        </w:tc>
        <w:tc>
          <w:tcPr>
            <w:tcW w:w="1956" w:type="dxa"/>
            <w:tcBorders>
              <w:top w:val="single" w:color="auto" w:sz="2" w:space="0"/>
              <w:bottom w:val="single" w:color="000000" w:sz="12" w:space="0"/>
            </w:tcBorders>
            <w:shd w:val="clear" w:color="auto" w:fill="auto"/>
          </w:tcPr>
          <w:p w:rsidRPr="008471F1" w:rsidR="008471F1" w:rsidP="00747DC8" w:rsidRDefault="008471F1" w14:paraId="51BFC77D" w14:textId="77777777">
            <w:pPr>
              <w:rPr>
                <w:b/>
                <w:bCs/>
              </w:rPr>
            </w:pPr>
            <w:r w:rsidRPr="008471F1">
              <w:rPr>
                <w:b/>
                <w:bCs/>
              </w:rPr>
              <w:t>Canopy Position</w:t>
            </w:r>
          </w:p>
        </w:tc>
      </w:tr>
      <w:tr w:rsidRPr="008471F1" w:rsidR="008471F1" w:rsidTr="008471F1" w14:paraId="070ACFD3" w14:textId="77777777">
        <w:tc>
          <w:tcPr>
            <w:tcW w:w="1056" w:type="dxa"/>
            <w:tcBorders>
              <w:top w:val="single" w:color="000000" w:sz="12" w:space="0"/>
            </w:tcBorders>
            <w:shd w:val="clear" w:color="auto" w:fill="auto"/>
          </w:tcPr>
          <w:p w:rsidRPr="008471F1" w:rsidR="008471F1" w:rsidP="00747DC8" w:rsidRDefault="008471F1" w14:paraId="66F946A3" w14:textId="77777777">
            <w:pPr>
              <w:rPr>
                <w:bCs/>
              </w:rPr>
            </w:pPr>
            <w:r w:rsidRPr="008471F1">
              <w:rPr>
                <w:bCs/>
              </w:rPr>
              <w:t>PSME</w:t>
            </w:r>
          </w:p>
        </w:tc>
        <w:tc>
          <w:tcPr>
            <w:tcW w:w="2556" w:type="dxa"/>
            <w:tcBorders>
              <w:top w:val="single" w:color="000000" w:sz="12" w:space="0"/>
            </w:tcBorders>
            <w:shd w:val="clear" w:color="auto" w:fill="auto"/>
          </w:tcPr>
          <w:p w:rsidRPr="008471F1" w:rsidR="008471F1" w:rsidP="00747DC8" w:rsidRDefault="008471F1" w14:paraId="655B6B8B" w14:textId="77777777">
            <w:r w:rsidRPr="008471F1">
              <w:t>Pseudotsuga menziesii</w:t>
            </w:r>
          </w:p>
        </w:tc>
        <w:tc>
          <w:tcPr>
            <w:tcW w:w="1860" w:type="dxa"/>
            <w:tcBorders>
              <w:top w:val="single" w:color="000000" w:sz="12" w:space="0"/>
            </w:tcBorders>
            <w:shd w:val="clear" w:color="auto" w:fill="auto"/>
          </w:tcPr>
          <w:p w:rsidRPr="008471F1" w:rsidR="008471F1" w:rsidP="00747DC8" w:rsidRDefault="008471F1" w14:paraId="2ADC8BA4" w14:textId="77777777">
            <w:r w:rsidRPr="008471F1">
              <w:t>Douglas-fir</w:t>
            </w:r>
          </w:p>
        </w:tc>
        <w:tc>
          <w:tcPr>
            <w:tcW w:w="1956" w:type="dxa"/>
            <w:tcBorders>
              <w:top w:val="single" w:color="000000" w:sz="12" w:space="0"/>
            </w:tcBorders>
            <w:shd w:val="clear" w:color="auto" w:fill="auto"/>
          </w:tcPr>
          <w:p w:rsidRPr="008471F1" w:rsidR="008471F1" w:rsidP="00747DC8" w:rsidRDefault="008471F1" w14:paraId="2E15F261" w14:textId="77777777">
            <w:r w:rsidRPr="008471F1">
              <w:t>Upper</w:t>
            </w:r>
          </w:p>
        </w:tc>
      </w:tr>
      <w:tr w:rsidRPr="008471F1" w:rsidR="008471F1" w:rsidTr="008471F1" w14:paraId="3FD17631" w14:textId="77777777">
        <w:tc>
          <w:tcPr>
            <w:tcW w:w="1056" w:type="dxa"/>
            <w:shd w:val="clear" w:color="auto" w:fill="auto"/>
          </w:tcPr>
          <w:p w:rsidRPr="008471F1" w:rsidR="008471F1" w:rsidP="00747DC8" w:rsidRDefault="008471F1" w14:paraId="7E4B3816" w14:textId="77777777">
            <w:pPr>
              <w:rPr>
                <w:bCs/>
              </w:rPr>
            </w:pPr>
            <w:r w:rsidRPr="008471F1">
              <w:rPr>
                <w:bCs/>
              </w:rPr>
              <w:t>ABCO</w:t>
            </w:r>
          </w:p>
        </w:tc>
        <w:tc>
          <w:tcPr>
            <w:tcW w:w="2556" w:type="dxa"/>
            <w:shd w:val="clear" w:color="auto" w:fill="auto"/>
          </w:tcPr>
          <w:p w:rsidRPr="008471F1" w:rsidR="008471F1" w:rsidP="00747DC8" w:rsidRDefault="008471F1" w14:paraId="2E32B7AD" w14:textId="77777777">
            <w:r w:rsidRPr="008471F1">
              <w:t>Abies concolor</w:t>
            </w:r>
          </w:p>
        </w:tc>
        <w:tc>
          <w:tcPr>
            <w:tcW w:w="1860" w:type="dxa"/>
            <w:shd w:val="clear" w:color="auto" w:fill="auto"/>
          </w:tcPr>
          <w:p w:rsidRPr="008471F1" w:rsidR="008471F1" w:rsidP="00747DC8" w:rsidRDefault="008471F1" w14:paraId="456DD93F" w14:textId="77777777">
            <w:r w:rsidRPr="008471F1">
              <w:t>White fir</w:t>
            </w:r>
          </w:p>
        </w:tc>
        <w:tc>
          <w:tcPr>
            <w:tcW w:w="1956" w:type="dxa"/>
            <w:shd w:val="clear" w:color="auto" w:fill="auto"/>
          </w:tcPr>
          <w:p w:rsidRPr="008471F1" w:rsidR="008471F1" w:rsidP="00747DC8" w:rsidRDefault="008471F1" w14:paraId="3AA69C16" w14:textId="77777777">
            <w:r w:rsidRPr="008471F1">
              <w:t>Upper</w:t>
            </w:r>
          </w:p>
        </w:tc>
      </w:tr>
      <w:tr w:rsidRPr="008471F1" w:rsidR="008471F1" w:rsidTr="008471F1" w14:paraId="261F810E" w14:textId="77777777">
        <w:tc>
          <w:tcPr>
            <w:tcW w:w="1056" w:type="dxa"/>
            <w:shd w:val="clear" w:color="auto" w:fill="auto"/>
          </w:tcPr>
          <w:p w:rsidRPr="008471F1" w:rsidR="008471F1" w:rsidP="00747DC8" w:rsidRDefault="008471F1" w14:paraId="31C03B8C" w14:textId="77777777">
            <w:pPr>
              <w:rPr>
                <w:bCs/>
              </w:rPr>
            </w:pPr>
            <w:r w:rsidRPr="008471F1">
              <w:rPr>
                <w:bCs/>
              </w:rPr>
              <w:t>ABLA</w:t>
            </w:r>
          </w:p>
        </w:tc>
        <w:tc>
          <w:tcPr>
            <w:tcW w:w="2556" w:type="dxa"/>
            <w:shd w:val="clear" w:color="auto" w:fill="auto"/>
          </w:tcPr>
          <w:p w:rsidRPr="008471F1" w:rsidR="008471F1" w:rsidP="00747DC8" w:rsidRDefault="008471F1" w14:paraId="3CCA024A" w14:textId="77777777">
            <w:r w:rsidRPr="008471F1">
              <w:t>Abies lasiocarpa</w:t>
            </w:r>
          </w:p>
        </w:tc>
        <w:tc>
          <w:tcPr>
            <w:tcW w:w="1860" w:type="dxa"/>
            <w:shd w:val="clear" w:color="auto" w:fill="auto"/>
          </w:tcPr>
          <w:p w:rsidRPr="008471F1" w:rsidR="008471F1" w:rsidP="00747DC8" w:rsidRDefault="008471F1" w14:paraId="0EBE854F" w14:textId="77777777">
            <w:r w:rsidRPr="008471F1">
              <w:t>Subalpine fir</w:t>
            </w:r>
          </w:p>
        </w:tc>
        <w:tc>
          <w:tcPr>
            <w:tcW w:w="1956" w:type="dxa"/>
            <w:shd w:val="clear" w:color="auto" w:fill="auto"/>
          </w:tcPr>
          <w:p w:rsidRPr="008471F1" w:rsidR="008471F1" w:rsidP="00747DC8" w:rsidRDefault="008471F1" w14:paraId="18E1B8E1" w14:textId="77777777">
            <w:r w:rsidRPr="008471F1">
              <w:t>Upper</w:t>
            </w:r>
          </w:p>
        </w:tc>
      </w:tr>
    </w:tbl>
    <w:p w:rsidR="008471F1" w:rsidP="008471F1" w:rsidRDefault="008471F1" w14:paraId="1C27A94D" w14:textId="77777777"/>
    <w:p w:rsidR="008471F1" w:rsidP="008471F1" w:rsidRDefault="008471F1" w14:paraId="0BC017FC" w14:textId="77777777">
      <w:pPr>
        <w:pStyle w:val="SClassInfoPara"/>
      </w:pPr>
      <w:r>
        <w:t>Description</w:t>
      </w:r>
    </w:p>
    <w:p w:rsidR="008471F1" w:rsidP="008471F1" w:rsidRDefault="008471F1" w14:paraId="4629C6CA" w14:textId="59D13B02">
      <w:r>
        <w:t>Closed medium to large trees, scattered shrubs</w:t>
      </w:r>
      <w:r w:rsidR="00A8503F">
        <w:t>;</w:t>
      </w:r>
      <w:r>
        <w:t xml:space="preserve"> 60 to 100% Douglas-fir.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0.021</w:t>
            </w:r>
          </w:p>
        </w:tc>
        <w:tc>
          <w:p>
            <w:pPr>
              <w:jc w:val="center"/>
            </w:pPr>
            <w:r>
              <w:rPr>
                <w:sz w:val="20"/>
              </w:rPr>
              <w:t>48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471F1" w:rsidP="008471F1" w:rsidRDefault="008471F1" w14:paraId="0DDF4D51" w14:textId="77777777">
      <w:r>
        <w:t>Barrett, S.W. 1988. Fire Suppression effects on Forest Succession within a Central Idaho Wilderness. Western J. of Applied Forestry. 3(3): 76-80.</w:t>
      </w:r>
    </w:p>
    <w:p w:rsidR="008471F1" w:rsidP="008471F1" w:rsidRDefault="008471F1" w14:paraId="06AFA7D4" w14:textId="77777777"/>
    <w:p w:rsidR="008471F1" w:rsidP="008471F1" w:rsidRDefault="008471F1" w14:paraId="102DC7E4" w14:textId="77777777">
      <w:r>
        <w:t>Barrett, S.W. 1994. Fire Regimes on the Caribou National Forest, Southern Idaho. Final Report – Contract No. 53-02S2-3-05071. September 1994</w:t>
      </w:r>
    </w:p>
    <w:p w:rsidR="008471F1" w:rsidP="008471F1" w:rsidRDefault="008471F1" w14:paraId="21912F73" w14:textId="77777777"/>
    <w:p w:rsidR="008471F1" w:rsidP="008471F1" w:rsidRDefault="008471F1" w14:paraId="0E1C8CD1" w14:textId="77777777">
      <w:r>
        <w:t>Barrett, S.W. 2004. Altered fire intervals and fire cycles in the northern Rockies. Fire Management Today. 64(2): 25-29.</w:t>
      </w:r>
    </w:p>
    <w:p w:rsidR="008471F1" w:rsidP="008471F1" w:rsidRDefault="008471F1" w14:paraId="2409681E" w14:textId="77777777"/>
    <w:p w:rsidR="008471F1" w:rsidP="008471F1" w:rsidRDefault="008471F1" w14:paraId="444E25DA" w14:textId="77777777">
      <w:r>
        <w:t>Barrett, S.W. 2004. Fire regimes in the northern Rockies. Fire Management Today 64(2): 32-38.</w:t>
      </w:r>
    </w:p>
    <w:p w:rsidR="008471F1" w:rsidP="008471F1" w:rsidRDefault="008471F1" w14:paraId="334D8ADD" w14:textId="77777777"/>
    <w:p w:rsidR="008471F1" w:rsidP="008471F1" w:rsidRDefault="008471F1" w14:paraId="18E3BD3E" w14:textId="77777777">
      <w:r>
        <w:t>Bradley, A.F., W.C. Fische</w:t>
      </w:r>
      <w:r w:rsidR="00C55D1C">
        <w:t>r</w:t>
      </w:r>
      <w:r>
        <w:t xml:space="preserve"> and N.V. Noste. 1992. Fire Ecology of the Forest Habitat Types of Eastern Idaho and Western Wyoming. Intermountain Research Station, Ogden UT 84401. GTR-INT-290.</w:t>
      </w:r>
    </w:p>
    <w:p w:rsidR="008471F1" w:rsidP="008471F1" w:rsidRDefault="008471F1" w14:paraId="4EE7B047" w14:textId="77777777"/>
    <w:p w:rsidR="008471F1" w:rsidP="008471F1" w:rsidRDefault="008471F1" w14:paraId="1AAAC9C3" w14:textId="77777777">
      <w:r>
        <w:t>Bradley, A.F., N.V. Noste and W.C. Fischer. 1992. Fire Ecology of the Forests and Woodland in Utah. Intermountain Research Station, Ogden UT 84401. GTR-INT-287.</w:t>
      </w:r>
    </w:p>
    <w:p w:rsidR="008471F1" w:rsidP="008471F1" w:rsidRDefault="008471F1" w14:paraId="6E0479B5" w14:textId="77777777"/>
    <w:p w:rsidR="008471F1" w:rsidP="008471F1" w:rsidRDefault="008471F1" w14:paraId="1B99BB95" w14:textId="77777777">
      <w:r>
        <w:t>Brown, J.K., S.F. Arno, S.W. Barrett and J.P. Menakis. 1994. Comparing the Prescribed Natural Fire Program with Presettlement Fires in the Selway-Bitterroot Wilderness. Int. J. Wildland Fire 4(3): 157-168.</w:t>
      </w:r>
    </w:p>
    <w:p w:rsidR="008471F1" w:rsidP="008471F1" w:rsidRDefault="008471F1" w14:paraId="34C55069" w14:textId="77777777"/>
    <w:p w:rsidR="008471F1" w:rsidP="008471F1" w:rsidRDefault="008471F1" w14:paraId="4E12215B" w14:textId="77777777">
      <w:r>
        <w:t>Crane, M.F., 1986. Fire Ecology of the Forest Habitat Types of Central Idaho. Intermountain Research Station, Ogden UT 84401. GTR-INT-218.</w:t>
      </w:r>
    </w:p>
    <w:p w:rsidR="008471F1" w:rsidP="008471F1" w:rsidRDefault="008471F1" w14:paraId="1BD85365" w14:textId="77777777"/>
    <w:p w:rsidR="008471F1" w:rsidP="008471F1" w:rsidRDefault="008471F1" w14:paraId="777B8DAB" w14:textId="77777777">
      <w:r>
        <w:t xml:space="preserve">Morgan, P., S.C. Bunting, A.E. Black, T. Merrill and S. Barrett. 1996. Fire Regimes in the Interior Columbia River Basin: Past and Present. Final Report For RJVA-INT-94913: Course-scale classification and mapping of disturbance regimes in the Columbia River Basin. Submitted </w:t>
      </w:r>
      <w:r>
        <w:lastRenderedPageBreak/>
        <w:t>to: Intermountain Fire Science Lab., Intermountain Research Station, Missoula, Montana, USDA Forest Service.</w:t>
      </w:r>
    </w:p>
    <w:p w:rsidR="008471F1" w:rsidP="008471F1" w:rsidRDefault="008471F1" w14:paraId="6F3CD9B4" w14:textId="77777777"/>
    <w:p w:rsidR="008471F1" w:rsidP="008471F1" w:rsidRDefault="008471F1" w14:paraId="3DA5C81D" w14:textId="77777777">
      <w:r>
        <w:t>NatureServe. 2004. International Ecological Classification Standard: Terrestrial Ecological Classifications. NatureServe Central Databases. Arlington, VA. U.S.A. Data current as of 4 November 2004.</w:t>
      </w:r>
    </w:p>
    <w:p w:rsidR="008471F1" w:rsidP="008471F1" w:rsidRDefault="008471F1" w14:paraId="713F0CF0" w14:textId="77777777"/>
    <w:p w:rsidR="008471F1" w:rsidP="008471F1" w:rsidRDefault="008471F1" w14:paraId="0F825883" w14:textId="77777777">
      <w:r>
        <w:t>NatureServe. 2007. International Ecological Classification Standard: Terrestrial Ecological Classifications. NatureServe Central Databases. Arlington, VA. Data current as of 10 February 2007.</w:t>
      </w:r>
    </w:p>
    <w:p w:rsidR="008471F1" w:rsidP="008471F1" w:rsidRDefault="008471F1" w14:paraId="6626C29B" w14:textId="77777777"/>
    <w:p w:rsidR="008471F1" w:rsidP="008471F1" w:rsidRDefault="008471F1" w14:paraId="159FB56D" w14:textId="77777777">
      <w:r>
        <w:t>Steele, R., R.D. Pfister, R.A. Ryker and J.A. Kittams. 1981. Forest Habitat Types of Central Idaho. USDA For. Serv. Tech. Rep. INT-114, 138 p. Intermt. For. And Range Exp. Stn., Ogden, Utah 84401.</w:t>
      </w:r>
    </w:p>
    <w:p w:rsidR="008471F1" w:rsidP="008471F1" w:rsidRDefault="008471F1" w14:paraId="2F0E7DDA" w14:textId="77777777"/>
    <w:p w:rsidR="008471F1" w:rsidP="008471F1" w:rsidRDefault="00C55D1C" w14:paraId="177D556F" w14:textId="77777777">
      <w:r>
        <w:t>Swetnam, T.W., B.E.</w:t>
      </w:r>
      <w:r w:rsidR="008471F1">
        <w:t xml:space="preserve"> Wickman, H.G. Paul and C.H. Baisan. 1995. Historical patterns of western spruce budworm and Douglas-fir tussock moth outbreaks in the northern Blue Mountains, Oregon, since A.D. 1700. USDA Forest Service. Pac</w:t>
      </w:r>
      <w:r>
        <w:t>ific Northwest Research Station</w:t>
      </w:r>
      <w:r w:rsidR="008471F1">
        <w:t>. Research Paper PNW-RP-484. 27 pp.</w:t>
      </w:r>
    </w:p>
    <w:p w:rsidRPr="00A43E41" w:rsidR="004D5F12" w:rsidP="008471F1" w:rsidRDefault="004D5F12" w14:paraId="5183CF18"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D396E" w14:textId="77777777" w:rsidR="00FE1697" w:rsidRDefault="00FE1697">
      <w:r>
        <w:separator/>
      </w:r>
    </w:p>
  </w:endnote>
  <w:endnote w:type="continuationSeparator" w:id="0">
    <w:p w14:paraId="4AD107D2" w14:textId="77777777" w:rsidR="00FE1697" w:rsidRDefault="00FE1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4D413" w14:textId="77777777" w:rsidR="008471F1" w:rsidRDefault="008471F1" w:rsidP="008471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C68B1" w14:textId="77777777" w:rsidR="00FE1697" w:rsidRDefault="00FE1697">
      <w:r>
        <w:separator/>
      </w:r>
    </w:p>
  </w:footnote>
  <w:footnote w:type="continuationSeparator" w:id="0">
    <w:p w14:paraId="35A6DCDE" w14:textId="77777777" w:rsidR="00FE1697" w:rsidRDefault="00FE1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3823B" w14:textId="77777777" w:rsidR="00A43E41" w:rsidRDefault="00A43E41" w:rsidP="008471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F1"/>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0F724D"/>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2AE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F84"/>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471F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503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476FD"/>
    <w:rsid w:val="00C50E68"/>
    <w:rsid w:val="00C525D4"/>
    <w:rsid w:val="00C52E14"/>
    <w:rsid w:val="00C55D1C"/>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3A41"/>
    <w:rsid w:val="00F55261"/>
    <w:rsid w:val="00F55FA9"/>
    <w:rsid w:val="00F56244"/>
    <w:rsid w:val="00F71A41"/>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1697"/>
    <w:rsid w:val="00FE2257"/>
    <w:rsid w:val="00FE3FED"/>
    <w:rsid w:val="00FE3FF8"/>
    <w:rsid w:val="00FE41CA"/>
    <w:rsid w:val="00FE7C21"/>
    <w:rsid w:val="00FF0FAC"/>
    <w:rsid w:val="00FF1093"/>
    <w:rsid w:val="00FF1548"/>
    <w:rsid w:val="3B4C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99042"/>
  <w15:docId w15:val="{3519D4DD-1D33-4D3D-B6B6-0D76D81C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F724D"/>
    <w:pPr>
      <w:ind w:left="720"/>
    </w:pPr>
    <w:rPr>
      <w:rFonts w:ascii="Calibri" w:eastAsia="Calibri" w:hAnsi="Calibri"/>
      <w:sz w:val="22"/>
      <w:szCs w:val="22"/>
    </w:rPr>
  </w:style>
  <w:style w:type="character" w:styleId="Hyperlink">
    <w:name w:val="Hyperlink"/>
    <w:rsid w:val="000F724D"/>
    <w:rPr>
      <w:color w:val="0000FF"/>
      <w:u w:val="single"/>
    </w:rPr>
  </w:style>
  <w:style w:type="paragraph" w:styleId="BalloonText">
    <w:name w:val="Balloon Text"/>
    <w:basedOn w:val="Normal"/>
    <w:link w:val="BalloonTextChar"/>
    <w:uiPriority w:val="99"/>
    <w:semiHidden/>
    <w:unhideWhenUsed/>
    <w:rsid w:val="00A850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03F"/>
    <w:rPr>
      <w:rFonts w:ascii="Segoe UI" w:hAnsi="Segoe UI" w:cs="Segoe UI"/>
      <w:sz w:val="18"/>
      <w:szCs w:val="18"/>
    </w:rPr>
  </w:style>
  <w:style w:type="character" w:styleId="CommentReference">
    <w:name w:val="annotation reference"/>
    <w:basedOn w:val="DefaultParagraphFont"/>
    <w:uiPriority w:val="99"/>
    <w:semiHidden/>
    <w:unhideWhenUsed/>
    <w:rsid w:val="00A8503F"/>
    <w:rPr>
      <w:sz w:val="16"/>
      <w:szCs w:val="16"/>
    </w:rPr>
  </w:style>
  <w:style w:type="paragraph" w:styleId="CommentText">
    <w:name w:val="annotation text"/>
    <w:basedOn w:val="Normal"/>
    <w:link w:val="CommentTextChar"/>
    <w:uiPriority w:val="99"/>
    <w:semiHidden/>
    <w:unhideWhenUsed/>
    <w:rsid w:val="00A8503F"/>
    <w:rPr>
      <w:sz w:val="20"/>
      <w:szCs w:val="20"/>
    </w:rPr>
  </w:style>
  <w:style w:type="character" w:customStyle="1" w:styleId="CommentTextChar">
    <w:name w:val="Comment Text Char"/>
    <w:basedOn w:val="DefaultParagraphFont"/>
    <w:link w:val="CommentText"/>
    <w:uiPriority w:val="99"/>
    <w:semiHidden/>
    <w:rsid w:val="00A8503F"/>
  </w:style>
  <w:style w:type="paragraph" w:styleId="CommentSubject">
    <w:name w:val="annotation subject"/>
    <w:basedOn w:val="CommentText"/>
    <w:next w:val="CommentText"/>
    <w:link w:val="CommentSubjectChar"/>
    <w:uiPriority w:val="99"/>
    <w:semiHidden/>
    <w:unhideWhenUsed/>
    <w:rsid w:val="00A8503F"/>
    <w:rPr>
      <w:b/>
      <w:bCs/>
    </w:rPr>
  </w:style>
  <w:style w:type="character" w:customStyle="1" w:styleId="CommentSubjectChar">
    <w:name w:val="Comment Subject Char"/>
    <w:basedOn w:val="CommentTextChar"/>
    <w:link w:val="CommentSubject"/>
    <w:uiPriority w:val="99"/>
    <w:semiHidden/>
    <w:rsid w:val="00A85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025">
      <w:bodyDiv w:val="1"/>
      <w:marLeft w:val="0"/>
      <w:marRight w:val="0"/>
      <w:marTop w:val="0"/>
      <w:marBottom w:val="0"/>
      <w:divBdr>
        <w:top w:val="none" w:sz="0" w:space="0" w:color="auto"/>
        <w:left w:val="none" w:sz="0" w:space="0" w:color="auto"/>
        <w:bottom w:val="none" w:sz="0" w:space="0" w:color="auto"/>
        <w:right w:val="none" w:sz="0" w:space="0" w:color="auto"/>
      </w:divBdr>
    </w:div>
    <w:div w:id="32756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2014-08-21T14:14:00Z</cp:lastPrinted>
  <dcterms:created xsi:type="dcterms:W3CDTF">2017-12-14T18:48:00Z</dcterms:created>
  <dcterms:modified xsi:type="dcterms:W3CDTF">2017-12-14T18:48:00Z</dcterms:modified>
</cp:coreProperties>
</file>