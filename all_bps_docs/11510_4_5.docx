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19" w:rsidP="00E50019" w:rsidRDefault="00E50019" w14:paraId="24B0043C" w14:textId="15C784C8">
      <w:pPr>
        <w:pStyle w:val="BpSTitle"/>
      </w:pPr>
      <w:r>
        <w:t>11510</w:t>
      </w:r>
    </w:p>
    <w:p w:rsidR="00E50019" w:rsidP="00E50019" w:rsidRDefault="00E50019" w14:paraId="0F9F2DBE" w14:textId="77777777">
      <w:pPr>
        <w:pStyle w:val="BpSTitle"/>
      </w:pPr>
      <w:r>
        <w:t>California Central Valley Riparian Woodland and Shrubland</w:t>
      </w:r>
    </w:p>
    <w:p w:rsidR="00E50019" w:rsidP="00E50019" w:rsidRDefault="00E50019" w14:paraId="68AA917C" w14:textId="5C386541">
      <w:r>
        <w:t xmlns:w="http://schemas.openxmlformats.org/wordprocessingml/2006/main">BpS Model/Description Version: Aug. 2020</w:t>
      </w:r>
      <w:r>
        <w:tab/>
      </w:r>
      <w:r>
        <w:tab/>
      </w:r>
      <w:r>
        <w:tab/>
      </w:r>
      <w:r>
        <w:tab/>
      </w:r>
      <w:r>
        <w:tab/>
      </w:r>
      <w:r>
        <w:tab/>
      </w:r>
      <w:r>
        <w:tab/>
      </w:r>
    </w:p>
    <w:p w:rsidR="00E50019" w:rsidP="00E50019" w:rsidRDefault="00E50019" w14:paraId="729C3C7A"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98"/>
        <w:gridCol w:w="2520"/>
        <w:gridCol w:w="2454"/>
        <w:gridCol w:w="2604"/>
      </w:tblGrid>
      <w:tr w:rsidRPr="00E50019" w:rsidR="00E50019" w:rsidTr="00CD3607" w14:paraId="2AFCE48E" w14:textId="77777777">
        <w:tc>
          <w:tcPr>
            <w:tcW w:w="1998" w:type="dxa"/>
            <w:tcBorders>
              <w:top w:val="single" w:color="auto" w:sz="2" w:space="0"/>
              <w:left w:val="single" w:color="auto" w:sz="12" w:space="0"/>
              <w:bottom w:val="single" w:color="000000" w:sz="12" w:space="0"/>
            </w:tcBorders>
            <w:shd w:val="clear" w:color="auto" w:fill="auto"/>
          </w:tcPr>
          <w:p w:rsidRPr="00E50019" w:rsidR="00E50019" w:rsidP="00564115" w:rsidRDefault="00E50019" w14:paraId="6EC90CE1" w14:textId="77777777">
            <w:pPr>
              <w:rPr>
                <w:b/>
                <w:bCs/>
              </w:rPr>
            </w:pPr>
            <w:r w:rsidRPr="00E50019">
              <w:rPr>
                <w:b/>
                <w:bCs/>
              </w:rPr>
              <w:t>Modelers</w:t>
            </w:r>
          </w:p>
        </w:tc>
        <w:tc>
          <w:tcPr>
            <w:tcW w:w="2520" w:type="dxa"/>
            <w:tcBorders>
              <w:top w:val="single" w:color="auto" w:sz="2" w:space="0"/>
              <w:bottom w:val="single" w:color="000000" w:sz="12" w:space="0"/>
              <w:right w:val="single" w:color="000000" w:sz="12" w:space="0"/>
            </w:tcBorders>
            <w:shd w:val="clear" w:color="auto" w:fill="auto"/>
          </w:tcPr>
          <w:p w:rsidRPr="00E50019" w:rsidR="00E50019" w:rsidP="00564115" w:rsidRDefault="00E50019" w14:paraId="31FFF79E" w14:textId="77777777">
            <w:pPr>
              <w:rPr>
                <w:b/>
                <w:bCs/>
              </w:rPr>
            </w:pPr>
          </w:p>
        </w:tc>
        <w:tc>
          <w:tcPr>
            <w:tcW w:w="2454" w:type="dxa"/>
            <w:tcBorders>
              <w:top w:val="single" w:color="auto" w:sz="2" w:space="0"/>
              <w:left w:val="single" w:color="000000" w:sz="12" w:space="0"/>
              <w:bottom w:val="single" w:color="000000" w:sz="12" w:space="0"/>
            </w:tcBorders>
            <w:shd w:val="clear" w:color="auto" w:fill="auto"/>
          </w:tcPr>
          <w:p w:rsidRPr="00E50019" w:rsidR="00E50019" w:rsidP="00564115" w:rsidRDefault="00E50019" w14:paraId="43CB472F" w14:textId="77777777">
            <w:pPr>
              <w:rPr>
                <w:b/>
                <w:bCs/>
              </w:rPr>
            </w:pPr>
            <w:r w:rsidRPr="00E50019">
              <w:rPr>
                <w:b/>
                <w:bCs/>
              </w:rPr>
              <w:t>Reviewers</w:t>
            </w:r>
          </w:p>
        </w:tc>
        <w:tc>
          <w:tcPr>
            <w:tcW w:w="2604" w:type="dxa"/>
            <w:tcBorders>
              <w:top w:val="single" w:color="auto" w:sz="2" w:space="0"/>
              <w:bottom w:val="single" w:color="000000" w:sz="12" w:space="0"/>
            </w:tcBorders>
            <w:shd w:val="clear" w:color="auto" w:fill="auto"/>
          </w:tcPr>
          <w:p w:rsidRPr="00E50019" w:rsidR="00E50019" w:rsidP="00564115" w:rsidRDefault="00E50019" w14:paraId="6876A74B" w14:textId="77777777">
            <w:pPr>
              <w:rPr>
                <w:b/>
                <w:bCs/>
              </w:rPr>
            </w:pPr>
          </w:p>
        </w:tc>
      </w:tr>
      <w:tr w:rsidRPr="00E50019" w:rsidR="00E50019" w:rsidTr="00CD3607" w14:paraId="60980455" w14:textId="77777777">
        <w:tc>
          <w:tcPr>
            <w:tcW w:w="1998" w:type="dxa"/>
            <w:tcBorders>
              <w:top w:val="single" w:color="000000" w:sz="12" w:space="0"/>
              <w:left w:val="single" w:color="auto" w:sz="12" w:space="0"/>
            </w:tcBorders>
            <w:shd w:val="clear" w:color="auto" w:fill="auto"/>
          </w:tcPr>
          <w:p w:rsidRPr="00E50019" w:rsidR="00E50019" w:rsidP="00564115" w:rsidRDefault="00E50019" w14:paraId="42D8DC2D" w14:textId="77777777">
            <w:pPr>
              <w:rPr>
                <w:bCs/>
              </w:rPr>
            </w:pPr>
            <w:r w:rsidRPr="00E50019">
              <w:rPr>
                <w:bCs/>
              </w:rPr>
              <w:t>Todd Keeler-Wolf</w:t>
            </w:r>
          </w:p>
        </w:tc>
        <w:tc>
          <w:tcPr>
            <w:tcW w:w="2520" w:type="dxa"/>
            <w:tcBorders>
              <w:top w:val="single" w:color="000000" w:sz="12" w:space="0"/>
              <w:right w:val="single" w:color="000000" w:sz="12" w:space="0"/>
            </w:tcBorders>
            <w:shd w:val="clear" w:color="auto" w:fill="auto"/>
          </w:tcPr>
          <w:p w:rsidRPr="00E50019" w:rsidR="00E50019" w:rsidP="00564115" w:rsidRDefault="00E50019" w14:paraId="148373DB" w14:textId="77777777">
            <w:r w:rsidRPr="00E50019">
              <w:t>tkwolf@dfg.ca.gov</w:t>
            </w:r>
          </w:p>
        </w:tc>
        <w:tc>
          <w:tcPr>
            <w:tcW w:w="2454" w:type="dxa"/>
            <w:tcBorders>
              <w:top w:val="single" w:color="000000" w:sz="12" w:space="0"/>
              <w:left w:val="single" w:color="000000" w:sz="12" w:space="0"/>
            </w:tcBorders>
            <w:shd w:val="clear" w:color="auto" w:fill="auto"/>
          </w:tcPr>
          <w:p w:rsidRPr="00E50019" w:rsidR="00E50019" w:rsidP="00564115" w:rsidRDefault="00E50019" w14:paraId="1200534E" w14:textId="77777777">
            <w:r w:rsidRPr="00E50019">
              <w:t>John Bair</w:t>
            </w:r>
          </w:p>
        </w:tc>
        <w:tc>
          <w:tcPr>
            <w:tcW w:w="2604" w:type="dxa"/>
            <w:tcBorders>
              <w:top w:val="single" w:color="000000" w:sz="12" w:space="0"/>
            </w:tcBorders>
            <w:shd w:val="clear" w:color="auto" w:fill="auto"/>
          </w:tcPr>
          <w:p w:rsidRPr="00E50019" w:rsidR="00E50019" w:rsidP="00564115" w:rsidRDefault="00E50019" w14:paraId="31889A66" w14:textId="77777777">
            <w:r w:rsidRPr="00E50019">
              <w:t>John@mcbaintrush.com</w:t>
            </w:r>
          </w:p>
        </w:tc>
      </w:tr>
      <w:tr w:rsidRPr="00E50019" w:rsidR="00E50019" w:rsidTr="00CD3607" w14:paraId="51DDB6AF" w14:textId="77777777">
        <w:tc>
          <w:tcPr>
            <w:tcW w:w="1998" w:type="dxa"/>
            <w:tcBorders>
              <w:left w:val="single" w:color="auto" w:sz="12" w:space="0"/>
            </w:tcBorders>
            <w:shd w:val="clear" w:color="auto" w:fill="auto"/>
          </w:tcPr>
          <w:p w:rsidRPr="00E50019" w:rsidR="00E50019" w:rsidP="00C643CC" w:rsidRDefault="00E50019" w14:paraId="42EB2372" w14:textId="4018466B">
            <w:pPr>
              <w:rPr>
                <w:bCs/>
              </w:rPr>
            </w:pPr>
            <w:r w:rsidRPr="00E50019">
              <w:rPr>
                <w:bCs/>
              </w:rPr>
              <w:t>Kori B</w:t>
            </w:r>
            <w:r w:rsidR="00C643CC">
              <w:rPr>
                <w:bCs/>
              </w:rPr>
              <w:t>lankenship</w:t>
            </w:r>
          </w:p>
        </w:tc>
        <w:tc>
          <w:tcPr>
            <w:tcW w:w="2520" w:type="dxa"/>
            <w:tcBorders>
              <w:right w:val="single" w:color="000000" w:sz="12" w:space="0"/>
            </w:tcBorders>
            <w:shd w:val="clear" w:color="auto" w:fill="auto"/>
          </w:tcPr>
          <w:p w:rsidRPr="00E50019" w:rsidR="00E50019" w:rsidP="00C643CC" w:rsidRDefault="00E50019" w14:paraId="51BB9BD6" w14:textId="0FD649C7">
            <w:r w:rsidRPr="00E50019">
              <w:t>kb</w:t>
            </w:r>
            <w:r w:rsidR="00C643CC">
              <w:t>lankenship</w:t>
            </w:r>
            <w:r w:rsidRPr="00E50019">
              <w:t>@tnc.org</w:t>
            </w:r>
          </w:p>
        </w:tc>
        <w:tc>
          <w:tcPr>
            <w:tcW w:w="2454" w:type="dxa"/>
            <w:tcBorders>
              <w:left w:val="single" w:color="000000" w:sz="12" w:space="0"/>
            </w:tcBorders>
            <w:shd w:val="clear" w:color="auto" w:fill="auto"/>
          </w:tcPr>
          <w:p w:rsidRPr="00E50019" w:rsidR="00E50019" w:rsidP="00564115" w:rsidRDefault="00E50019" w14:paraId="25564F43" w14:textId="77777777">
            <w:r w:rsidRPr="00E50019">
              <w:t>Hugh Safford/Dave Schmidt</w:t>
            </w:r>
          </w:p>
        </w:tc>
        <w:tc>
          <w:tcPr>
            <w:tcW w:w="2604" w:type="dxa"/>
            <w:shd w:val="clear" w:color="auto" w:fill="auto"/>
          </w:tcPr>
          <w:p w:rsidRPr="00E50019" w:rsidR="00E50019" w:rsidP="00564115" w:rsidRDefault="00E50019" w14:paraId="7B2B941B" w14:textId="77777777">
            <w:r w:rsidRPr="00E50019">
              <w:t>hughsafford@fs.fed.us</w:t>
            </w:r>
          </w:p>
        </w:tc>
      </w:tr>
      <w:tr w:rsidRPr="00E50019" w:rsidR="00E50019" w:rsidTr="00CD3607" w14:paraId="211E3CC7" w14:textId="77777777">
        <w:tc>
          <w:tcPr>
            <w:tcW w:w="1998" w:type="dxa"/>
            <w:tcBorders>
              <w:left w:val="single" w:color="auto" w:sz="12" w:space="0"/>
              <w:bottom w:val="single" w:color="auto" w:sz="2" w:space="0"/>
            </w:tcBorders>
            <w:shd w:val="clear" w:color="auto" w:fill="auto"/>
          </w:tcPr>
          <w:p w:rsidRPr="00E50019" w:rsidR="00E50019" w:rsidP="00564115" w:rsidRDefault="00E50019" w14:paraId="41B6408D" w14:textId="77777777">
            <w:pPr>
              <w:rPr>
                <w:bCs/>
              </w:rPr>
            </w:pPr>
            <w:r w:rsidRPr="00E50019">
              <w:rPr>
                <w:bCs/>
              </w:rPr>
              <w:t>None</w:t>
            </w:r>
          </w:p>
        </w:tc>
        <w:tc>
          <w:tcPr>
            <w:tcW w:w="2520" w:type="dxa"/>
            <w:tcBorders>
              <w:right w:val="single" w:color="000000" w:sz="12" w:space="0"/>
            </w:tcBorders>
            <w:shd w:val="clear" w:color="auto" w:fill="auto"/>
          </w:tcPr>
          <w:p w:rsidRPr="00E50019" w:rsidR="00E50019" w:rsidP="00564115" w:rsidRDefault="00E50019" w14:paraId="07D7270F" w14:textId="77777777">
            <w:r w:rsidRPr="00E50019">
              <w:t>None</w:t>
            </w:r>
          </w:p>
        </w:tc>
        <w:tc>
          <w:tcPr>
            <w:tcW w:w="2454" w:type="dxa"/>
            <w:tcBorders>
              <w:left w:val="single" w:color="000000" w:sz="12" w:space="0"/>
              <w:bottom w:val="single" w:color="auto" w:sz="2" w:space="0"/>
            </w:tcBorders>
            <w:shd w:val="clear" w:color="auto" w:fill="auto"/>
          </w:tcPr>
          <w:p w:rsidRPr="00E50019" w:rsidR="00E50019" w:rsidP="00564115" w:rsidRDefault="00E50019" w14:paraId="64022903" w14:textId="77777777">
            <w:r w:rsidRPr="00E50019">
              <w:t>None</w:t>
            </w:r>
          </w:p>
        </w:tc>
        <w:tc>
          <w:tcPr>
            <w:tcW w:w="2604" w:type="dxa"/>
            <w:shd w:val="clear" w:color="auto" w:fill="auto"/>
          </w:tcPr>
          <w:p w:rsidRPr="00E50019" w:rsidR="00E50019" w:rsidP="00564115" w:rsidRDefault="00E50019" w14:paraId="41EC4BA1" w14:textId="77777777">
            <w:r w:rsidRPr="00E50019">
              <w:t>None</w:t>
            </w:r>
          </w:p>
        </w:tc>
      </w:tr>
    </w:tbl>
    <w:p w:rsidR="00E50019" w:rsidP="00E50019" w:rsidRDefault="00E50019" w14:paraId="200E573E" w14:textId="77777777"/>
    <w:p w:rsidR="00E50019" w:rsidP="00E50019" w:rsidRDefault="00E50019" w14:paraId="61359ACC" w14:textId="77777777">
      <w:pPr>
        <w:pStyle w:val="InfoPara"/>
      </w:pPr>
      <w:r>
        <w:t>Vegetation Type</w:t>
      </w:r>
    </w:p>
    <w:p w:rsidR="00E50019" w:rsidP="00E50019" w:rsidRDefault="00F81A95" w14:paraId="60806391" w14:textId="5E0C07AB">
      <w:r w:rsidRPr="00F81A95">
        <w:t>Mixed Upland and Wetland</w:t>
      </w:r>
      <w:bookmarkStart w:name="_GoBack" w:id="0"/>
      <w:bookmarkEnd w:id="0"/>
    </w:p>
    <w:p w:rsidR="00E50019" w:rsidP="00E50019" w:rsidRDefault="00E50019" w14:paraId="38789B40" w14:textId="77777777">
      <w:pPr>
        <w:pStyle w:val="InfoPara"/>
      </w:pPr>
      <w:r>
        <w:t>Map Zones</w:t>
      </w:r>
    </w:p>
    <w:p w:rsidR="00E50019" w:rsidP="00E50019" w:rsidRDefault="00C643CC" w14:paraId="05E8BD78" w14:textId="41739C82">
      <w:r>
        <w:t xml:space="preserve">4, </w:t>
      </w:r>
      <w:r w:rsidR="00E50019">
        <w:t>5</w:t>
      </w:r>
    </w:p>
    <w:p w:rsidR="00E50019" w:rsidP="00E50019" w:rsidRDefault="00E50019" w14:paraId="4CB9688E" w14:textId="77777777">
      <w:pPr>
        <w:pStyle w:val="InfoPara"/>
      </w:pPr>
      <w:r>
        <w:t>Geographic Range</w:t>
      </w:r>
    </w:p>
    <w:p w:rsidR="00E50019" w:rsidP="00E50019" w:rsidRDefault="00E50019" w14:paraId="7FECDFC1" w14:textId="616983D6">
      <w:r>
        <w:t>Upper Sacramento River and major tributaries from near Redding, south to Sacramento-San Joaquin River Delta. San Joaquin River and major tributaries from near Fresno north to Stockton, lower Kings, Kaweah, Tule</w:t>
      </w:r>
      <w:r w:rsidR="00131C39">
        <w:t>,</w:t>
      </w:r>
      <w:r>
        <w:t xml:space="preserve"> and other rivers from Tulare and Kern Counties north to the Delta of Sacramento and San Joaquin.</w:t>
      </w:r>
    </w:p>
    <w:p w:rsidR="00E50019" w:rsidP="00E50019" w:rsidRDefault="00E50019" w14:paraId="3D50FCF4" w14:textId="77777777">
      <w:pPr>
        <w:pStyle w:val="InfoPara"/>
      </w:pPr>
      <w:r>
        <w:t>Biophysical Site Description</w:t>
      </w:r>
    </w:p>
    <w:p w:rsidR="00E50019" w:rsidP="00E50019" w:rsidRDefault="00E50019" w14:paraId="6704F0A2" w14:textId="241CC43E">
      <w:r>
        <w:t>Low</w:t>
      </w:r>
      <w:r w:rsidR="00131C39">
        <w:t>-</w:t>
      </w:r>
      <w:r>
        <w:t xml:space="preserve">lying river and large stream channels and terraces from </w:t>
      </w:r>
      <w:r w:rsidR="00131C39">
        <w:t>0-</w:t>
      </w:r>
      <w:r>
        <w:t>500ft elevation in C</w:t>
      </w:r>
      <w:r w:rsidR="00131C39">
        <w:t>alifornia</w:t>
      </w:r>
      <w:r>
        <w:t>. Substrate varies from cobbles and sand along active channels to deep silt deposits on natural levees away from active channels. Microtopography and landforms include point bars, backwater sloughs, oxbow lakes, natural levees</w:t>
      </w:r>
      <w:r w:rsidR="00131C39">
        <w:t>,</w:t>
      </w:r>
      <w:r>
        <w:t xml:space="preserve"> and stream terraces with minor topographic relief of from </w:t>
      </w:r>
      <w:r w:rsidR="00131C39">
        <w:t>1-6m</w:t>
      </w:r>
      <w:r>
        <w:t xml:space="preserve"> above water level.</w:t>
      </w:r>
    </w:p>
    <w:p w:rsidR="00E50019" w:rsidP="00E50019" w:rsidRDefault="00E50019" w14:paraId="43906871" w14:textId="77777777">
      <w:pPr>
        <w:pStyle w:val="InfoPara"/>
      </w:pPr>
      <w:r>
        <w:t>Vegetation Description</w:t>
      </w:r>
    </w:p>
    <w:p w:rsidR="00E50019" w:rsidP="00E50019" w:rsidRDefault="00E50019" w14:paraId="16039EFB" w14:textId="3AFA32DB">
      <w:r>
        <w:t xml:space="preserve">Important trees and shrubs include </w:t>
      </w:r>
      <w:proofErr w:type="spellStart"/>
      <w:r w:rsidRPr="00CD3607">
        <w:rPr>
          <w:i/>
        </w:rPr>
        <w:t>Alnus</w:t>
      </w:r>
      <w:proofErr w:type="spellEnd"/>
      <w:r w:rsidRPr="00CD3607">
        <w:rPr>
          <w:i/>
        </w:rPr>
        <w:t xml:space="preserve"> </w:t>
      </w:r>
      <w:proofErr w:type="spellStart"/>
      <w:r w:rsidRPr="00CD3607">
        <w:rPr>
          <w:i/>
        </w:rPr>
        <w:t>rhombifolia</w:t>
      </w:r>
      <w:proofErr w:type="spellEnd"/>
      <w:r>
        <w:t xml:space="preserve">, </w:t>
      </w:r>
      <w:proofErr w:type="spellStart"/>
      <w:r w:rsidRPr="00CD3607">
        <w:rPr>
          <w:i/>
        </w:rPr>
        <w:t>Populus</w:t>
      </w:r>
      <w:proofErr w:type="spellEnd"/>
      <w:r w:rsidRPr="00CD3607">
        <w:rPr>
          <w:i/>
        </w:rPr>
        <w:t xml:space="preserve"> </w:t>
      </w:r>
      <w:proofErr w:type="spellStart"/>
      <w:r w:rsidRPr="00CD3607">
        <w:rPr>
          <w:i/>
        </w:rPr>
        <w:t>fremontii</w:t>
      </w:r>
      <w:proofErr w:type="spellEnd"/>
      <w:r>
        <w:t xml:space="preserve">, </w:t>
      </w:r>
      <w:proofErr w:type="spellStart"/>
      <w:r w:rsidRPr="00CD3607">
        <w:rPr>
          <w:i/>
        </w:rPr>
        <w:t>Platanus</w:t>
      </w:r>
      <w:proofErr w:type="spellEnd"/>
      <w:r w:rsidRPr="00CD3607">
        <w:rPr>
          <w:i/>
        </w:rPr>
        <w:t xml:space="preserve"> </w:t>
      </w:r>
      <w:proofErr w:type="spellStart"/>
      <w:r w:rsidRPr="00CD3607">
        <w:rPr>
          <w:i/>
        </w:rPr>
        <w:t>racemosa</w:t>
      </w:r>
      <w:proofErr w:type="spellEnd"/>
      <w:r>
        <w:t xml:space="preserve">, </w:t>
      </w:r>
      <w:r w:rsidRPr="00CD3607">
        <w:rPr>
          <w:i/>
        </w:rPr>
        <w:t xml:space="preserve">Quercus </w:t>
      </w:r>
      <w:proofErr w:type="spellStart"/>
      <w:r w:rsidRPr="00CD3607">
        <w:rPr>
          <w:i/>
        </w:rPr>
        <w:t>lobata</w:t>
      </w:r>
      <w:proofErr w:type="spellEnd"/>
      <w:r>
        <w:t xml:space="preserve">, </w:t>
      </w:r>
      <w:r w:rsidRPr="00CD3607">
        <w:rPr>
          <w:i/>
        </w:rPr>
        <w:t xml:space="preserve">Salix </w:t>
      </w:r>
      <w:proofErr w:type="spellStart"/>
      <w:r w:rsidRPr="00CD3607">
        <w:rPr>
          <w:i/>
        </w:rPr>
        <w:t>gooddingii</w:t>
      </w:r>
      <w:proofErr w:type="spellEnd"/>
      <w:r>
        <w:t xml:space="preserve">, </w:t>
      </w:r>
      <w:r w:rsidRPr="00CD3607">
        <w:rPr>
          <w:i/>
        </w:rPr>
        <w:t xml:space="preserve">Salix </w:t>
      </w:r>
      <w:proofErr w:type="spellStart"/>
      <w:r w:rsidRPr="00CD3607">
        <w:rPr>
          <w:i/>
        </w:rPr>
        <w:t>laevigata</w:t>
      </w:r>
      <w:proofErr w:type="spellEnd"/>
      <w:r>
        <w:t xml:space="preserve">, </w:t>
      </w:r>
      <w:r w:rsidRPr="00CD3607">
        <w:rPr>
          <w:i/>
        </w:rPr>
        <w:t xml:space="preserve">Salix </w:t>
      </w:r>
      <w:proofErr w:type="spellStart"/>
      <w:r w:rsidRPr="00CD3607">
        <w:rPr>
          <w:i/>
        </w:rPr>
        <w:t>lucida</w:t>
      </w:r>
      <w:proofErr w:type="spellEnd"/>
      <w:r>
        <w:t xml:space="preserve"> s</w:t>
      </w:r>
      <w:r w:rsidR="00131C39">
        <w:t>s</w:t>
      </w:r>
      <w:r>
        <w:t xml:space="preserve">p. </w:t>
      </w:r>
      <w:r w:rsidRPr="00CD3607">
        <w:rPr>
          <w:i/>
        </w:rPr>
        <w:t>lasiandra</w:t>
      </w:r>
      <w:r>
        <w:t xml:space="preserve">, </w:t>
      </w:r>
      <w:r w:rsidRPr="00CD3607">
        <w:rPr>
          <w:i/>
        </w:rPr>
        <w:t xml:space="preserve">Salix </w:t>
      </w:r>
      <w:proofErr w:type="spellStart"/>
      <w:r w:rsidRPr="00CD3607">
        <w:rPr>
          <w:i/>
        </w:rPr>
        <w:t>exigua</w:t>
      </w:r>
      <w:proofErr w:type="spellEnd"/>
      <w:r>
        <w:t xml:space="preserve">, </w:t>
      </w:r>
      <w:proofErr w:type="spellStart"/>
      <w:r w:rsidRPr="00CD3607">
        <w:rPr>
          <w:i/>
        </w:rPr>
        <w:t>Fraxinus</w:t>
      </w:r>
      <w:proofErr w:type="spellEnd"/>
      <w:r w:rsidRPr="00CD3607">
        <w:rPr>
          <w:i/>
        </w:rPr>
        <w:t xml:space="preserve"> </w:t>
      </w:r>
      <w:proofErr w:type="spellStart"/>
      <w:r w:rsidRPr="00CD3607">
        <w:rPr>
          <w:i/>
        </w:rPr>
        <w:t>latifolia</w:t>
      </w:r>
      <w:proofErr w:type="spellEnd"/>
      <w:r>
        <w:t xml:space="preserve">, </w:t>
      </w:r>
      <w:r w:rsidRPr="00CD3607">
        <w:rPr>
          <w:i/>
        </w:rPr>
        <w:t xml:space="preserve">Acer </w:t>
      </w:r>
      <w:proofErr w:type="spellStart"/>
      <w:r w:rsidRPr="00CD3607">
        <w:rPr>
          <w:i/>
        </w:rPr>
        <w:t>negundo</w:t>
      </w:r>
      <w:proofErr w:type="spellEnd"/>
      <w:r>
        <w:t xml:space="preserve">, </w:t>
      </w:r>
      <w:proofErr w:type="spellStart"/>
      <w:r w:rsidRPr="00CD3607">
        <w:rPr>
          <w:i/>
        </w:rPr>
        <w:t>Cephalanthus</w:t>
      </w:r>
      <w:proofErr w:type="spellEnd"/>
      <w:r w:rsidRPr="00CD3607">
        <w:rPr>
          <w:i/>
        </w:rPr>
        <w:t xml:space="preserve"> </w:t>
      </w:r>
      <w:proofErr w:type="spellStart"/>
      <w:r w:rsidRPr="00CD3607">
        <w:rPr>
          <w:i/>
        </w:rPr>
        <w:t>occidentalis</w:t>
      </w:r>
      <w:proofErr w:type="spellEnd"/>
      <w:r>
        <w:t xml:space="preserve">, and </w:t>
      </w:r>
      <w:proofErr w:type="spellStart"/>
      <w:r w:rsidRPr="00CD3607">
        <w:rPr>
          <w:i/>
        </w:rPr>
        <w:t>Vitis</w:t>
      </w:r>
      <w:proofErr w:type="spellEnd"/>
      <w:r w:rsidRPr="00CD3607">
        <w:rPr>
          <w:i/>
        </w:rPr>
        <w:t xml:space="preserve"> </w:t>
      </w:r>
      <w:proofErr w:type="spellStart"/>
      <w:r w:rsidRPr="00CD3607">
        <w:rPr>
          <w:i/>
        </w:rPr>
        <w:t>californica</w:t>
      </w:r>
      <w:proofErr w:type="spellEnd"/>
      <w:r>
        <w:t xml:space="preserve">. </w:t>
      </w:r>
      <w:r w:rsidRPr="00CD3607">
        <w:rPr>
          <w:i/>
        </w:rPr>
        <w:t xml:space="preserve">Juglans </w:t>
      </w:r>
      <w:proofErr w:type="spellStart"/>
      <w:r w:rsidRPr="00CD3607">
        <w:rPr>
          <w:i/>
        </w:rPr>
        <w:t>nigra</w:t>
      </w:r>
      <w:proofErr w:type="spellEnd"/>
      <w:r>
        <w:t xml:space="preserve"> hybrids and </w:t>
      </w:r>
      <w:r w:rsidRPr="00CD3607">
        <w:rPr>
          <w:i/>
        </w:rPr>
        <w:t xml:space="preserve">Ailanthus </w:t>
      </w:r>
      <w:proofErr w:type="spellStart"/>
      <w:r w:rsidRPr="00CD3607">
        <w:rPr>
          <w:i/>
        </w:rPr>
        <w:t>altissima</w:t>
      </w:r>
      <w:proofErr w:type="spellEnd"/>
      <w:r>
        <w:t xml:space="preserve"> are problem invasive trees. </w:t>
      </w:r>
      <w:proofErr w:type="spellStart"/>
      <w:r w:rsidRPr="00CD3607">
        <w:rPr>
          <w:i/>
        </w:rPr>
        <w:t>Tamarix</w:t>
      </w:r>
      <w:proofErr w:type="spellEnd"/>
      <w:r>
        <w:t xml:space="preserve"> spp. extends as far north as Shasta County. Herbaceous components can include </w:t>
      </w:r>
      <w:proofErr w:type="spellStart"/>
      <w:r w:rsidRPr="00CD3607">
        <w:rPr>
          <w:i/>
        </w:rPr>
        <w:t>Carex</w:t>
      </w:r>
      <w:proofErr w:type="spellEnd"/>
      <w:r w:rsidRPr="00CD3607">
        <w:rPr>
          <w:i/>
        </w:rPr>
        <w:t xml:space="preserve"> </w:t>
      </w:r>
      <w:proofErr w:type="spellStart"/>
      <w:r w:rsidRPr="00CD3607">
        <w:rPr>
          <w:i/>
        </w:rPr>
        <w:t>barbarae</w:t>
      </w:r>
      <w:proofErr w:type="spellEnd"/>
      <w:r>
        <w:t xml:space="preserve">, </w:t>
      </w:r>
      <w:r w:rsidRPr="00CD3607">
        <w:rPr>
          <w:i/>
        </w:rPr>
        <w:t xml:space="preserve">Artemisia </w:t>
      </w:r>
      <w:proofErr w:type="spellStart"/>
      <w:r w:rsidRPr="00CD3607">
        <w:rPr>
          <w:i/>
        </w:rPr>
        <w:t>douglasiana</w:t>
      </w:r>
      <w:proofErr w:type="spellEnd"/>
      <w:r>
        <w:t>, and various marsh species along riverbanks and backwater (</w:t>
      </w:r>
      <w:proofErr w:type="spellStart"/>
      <w:r w:rsidRPr="00CD3607">
        <w:rPr>
          <w:i/>
        </w:rPr>
        <w:t>Schoenoplectus</w:t>
      </w:r>
      <w:proofErr w:type="spellEnd"/>
      <w:r w:rsidRPr="00CD3607">
        <w:rPr>
          <w:i/>
        </w:rPr>
        <w:t xml:space="preserve"> </w:t>
      </w:r>
      <w:proofErr w:type="spellStart"/>
      <w:r w:rsidRPr="00CD3607">
        <w:rPr>
          <w:i/>
        </w:rPr>
        <w:t>californicus</w:t>
      </w:r>
      <w:proofErr w:type="spellEnd"/>
      <w:r>
        <w:t xml:space="preserve"> </w:t>
      </w:r>
      <w:r w:rsidR="00131C39">
        <w:t>[</w:t>
      </w:r>
      <w:r>
        <w:t>=</w:t>
      </w:r>
      <w:proofErr w:type="spellStart"/>
      <w:r w:rsidRPr="00CD3607">
        <w:rPr>
          <w:i/>
        </w:rPr>
        <w:t>Scirpus</w:t>
      </w:r>
      <w:proofErr w:type="spellEnd"/>
      <w:r w:rsidRPr="00CD3607">
        <w:rPr>
          <w:i/>
        </w:rPr>
        <w:t xml:space="preserve"> </w:t>
      </w:r>
      <w:proofErr w:type="spellStart"/>
      <w:r w:rsidRPr="00CD3607">
        <w:rPr>
          <w:i/>
        </w:rPr>
        <w:t>californicus</w:t>
      </w:r>
      <w:proofErr w:type="spellEnd"/>
      <w:r w:rsidR="00131C39">
        <w:t>]</w:t>
      </w:r>
      <w:r>
        <w:t xml:space="preserve">, </w:t>
      </w:r>
      <w:proofErr w:type="spellStart"/>
      <w:r w:rsidRPr="00CD3607">
        <w:rPr>
          <w:i/>
        </w:rPr>
        <w:t>Typha</w:t>
      </w:r>
      <w:proofErr w:type="spellEnd"/>
      <w:r>
        <w:t xml:space="preserve"> spp.). </w:t>
      </w:r>
      <w:proofErr w:type="spellStart"/>
      <w:r w:rsidRPr="00CD3607">
        <w:rPr>
          <w:i/>
        </w:rPr>
        <w:t>Arundo</w:t>
      </w:r>
      <w:proofErr w:type="spellEnd"/>
      <w:r w:rsidRPr="00CD3607">
        <w:rPr>
          <w:i/>
        </w:rPr>
        <w:t xml:space="preserve"> </w:t>
      </w:r>
      <w:proofErr w:type="spellStart"/>
      <w:r w:rsidRPr="00CD3607">
        <w:rPr>
          <w:i/>
        </w:rPr>
        <w:t>donax</w:t>
      </w:r>
      <w:proofErr w:type="spellEnd"/>
      <w:r>
        <w:t xml:space="preserve"> is another common invasive. Structure is variable based on local site disturbance often initiated by point bar deposition and subsequent colonization by </w:t>
      </w:r>
      <w:r w:rsidRPr="00CD3607">
        <w:rPr>
          <w:i/>
        </w:rPr>
        <w:t xml:space="preserve">Salix </w:t>
      </w:r>
      <w:proofErr w:type="spellStart"/>
      <w:r w:rsidRPr="00CD3607">
        <w:rPr>
          <w:i/>
        </w:rPr>
        <w:t>exigua</w:t>
      </w:r>
      <w:proofErr w:type="spellEnd"/>
      <w:r>
        <w:t xml:space="preserve">, </w:t>
      </w:r>
      <w:proofErr w:type="spellStart"/>
      <w:r w:rsidRPr="00CD3607">
        <w:rPr>
          <w:i/>
        </w:rPr>
        <w:t>Populus</w:t>
      </w:r>
      <w:proofErr w:type="spellEnd"/>
      <w:r w:rsidRPr="00CD3607">
        <w:rPr>
          <w:i/>
        </w:rPr>
        <w:t xml:space="preserve"> </w:t>
      </w:r>
      <w:proofErr w:type="spellStart"/>
      <w:r w:rsidRPr="00CD3607">
        <w:rPr>
          <w:i/>
        </w:rPr>
        <w:t>fremontii</w:t>
      </w:r>
      <w:proofErr w:type="spellEnd"/>
      <w:r>
        <w:t xml:space="preserve">, and </w:t>
      </w:r>
      <w:proofErr w:type="gramStart"/>
      <w:r>
        <w:t>other</w:t>
      </w:r>
      <w:proofErr w:type="gramEnd"/>
      <w:r>
        <w:t xml:space="preserve"> </w:t>
      </w:r>
      <w:r w:rsidRPr="00CD3607">
        <w:rPr>
          <w:i/>
        </w:rPr>
        <w:t>Salix</w:t>
      </w:r>
      <w:r>
        <w:t xml:space="preserve"> sp</w:t>
      </w:r>
      <w:r w:rsidR="00131C39">
        <w:t>p</w:t>
      </w:r>
      <w:r>
        <w:t xml:space="preserve">. The more mature stands of riparian forest on natural levees are often dominated by </w:t>
      </w:r>
      <w:r w:rsidRPr="00CD3607">
        <w:rPr>
          <w:i/>
        </w:rPr>
        <w:t xml:space="preserve">Quercus </w:t>
      </w:r>
      <w:proofErr w:type="spellStart"/>
      <w:r w:rsidRPr="00CD3607">
        <w:rPr>
          <w:i/>
        </w:rPr>
        <w:t>lobata</w:t>
      </w:r>
      <w:proofErr w:type="spellEnd"/>
      <w:r>
        <w:t xml:space="preserve"> with mixtures of </w:t>
      </w:r>
      <w:r w:rsidRPr="00CD3607">
        <w:rPr>
          <w:i/>
        </w:rPr>
        <w:t xml:space="preserve">Acer </w:t>
      </w:r>
      <w:proofErr w:type="spellStart"/>
      <w:r w:rsidRPr="00CD3607">
        <w:rPr>
          <w:i/>
        </w:rPr>
        <w:t>negundo</w:t>
      </w:r>
      <w:proofErr w:type="spellEnd"/>
      <w:r>
        <w:t xml:space="preserve">, </w:t>
      </w:r>
      <w:proofErr w:type="spellStart"/>
      <w:r w:rsidRPr="00CD3607">
        <w:rPr>
          <w:i/>
        </w:rPr>
        <w:t>Fraxinus</w:t>
      </w:r>
      <w:proofErr w:type="spellEnd"/>
      <w:r w:rsidRPr="00CD3607">
        <w:rPr>
          <w:i/>
        </w:rPr>
        <w:t xml:space="preserve"> </w:t>
      </w:r>
      <w:proofErr w:type="spellStart"/>
      <w:r w:rsidRPr="00CD3607">
        <w:rPr>
          <w:i/>
        </w:rPr>
        <w:t>latifolia</w:t>
      </w:r>
      <w:proofErr w:type="spellEnd"/>
      <w:r>
        <w:t xml:space="preserve">, and </w:t>
      </w:r>
      <w:proofErr w:type="spellStart"/>
      <w:r w:rsidRPr="00CD3607">
        <w:rPr>
          <w:i/>
        </w:rPr>
        <w:t>Platanus</w:t>
      </w:r>
      <w:proofErr w:type="spellEnd"/>
      <w:r w:rsidRPr="00CD3607">
        <w:rPr>
          <w:i/>
        </w:rPr>
        <w:t xml:space="preserve"> </w:t>
      </w:r>
      <w:proofErr w:type="spellStart"/>
      <w:r w:rsidRPr="00CD3607">
        <w:rPr>
          <w:i/>
        </w:rPr>
        <w:t>racemosa</w:t>
      </w:r>
      <w:proofErr w:type="spellEnd"/>
      <w:r>
        <w:t xml:space="preserve">. Intermediate wetter stands have </w:t>
      </w:r>
      <w:r w:rsidRPr="00CD3607">
        <w:rPr>
          <w:i/>
        </w:rPr>
        <w:t xml:space="preserve">Salix </w:t>
      </w:r>
      <w:proofErr w:type="spellStart"/>
      <w:r w:rsidRPr="00CD3607">
        <w:rPr>
          <w:i/>
        </w:rPr>
        <w:t>gooddingii</w:t>
      </w:r>
      <w:proofErr w:type="spellEnd"/>
      <w:r w:rsidRPr="00CD3607">
        <w:rPr>
          <w:i/>
        </w:rPr>
        <w:t xml:space="preserve"> </w:t>
      </w:r>
      <w:r>
        <w:t xml:space="preserve">mixed with </w:t>
      </w:r>
      <w:proofErr w:type="spellStart"/>
      <w:r w:rsidRPr="00CD3607">
        <w:rPr>
          <w:i/>
        </w:rPr>
        <w:t>Populus</w:t>
      </w:r>
      <w:proofErr w:type="spellEnd"/>
      <w:r w:rsidRPr="00CD3607">
        <w:rPr>
          <w:i/>
        </w:rPr>
        <w:t xml:space="preserve"> </w:t>
      </w:r>
      <w:proofErr w:type="spellStart"/>
      <w:r w:rsidRPr="00CD3607">
        <w:rPr>
          <w:i/>
        </w:rPr>
        <w:t>fremontii</w:t>
      </w:r>
      <w:proofErr w:type="spellEnd"/>
      <w:r>
        <w:t xml:space="preserve">, and some sloughs and backwater oxbow lakes have </w:t>
      </w:r>
      <w:proofErr w:type="spellStart"/>
      <w:r w:rsidRPr="00CD3607">
        <w:rPr>
          <w:i/>
        </w:rPr>
        <w:t>Alnus</w:t>
      </w:r>
      <w:proofErr w:type="spellEnd"/>
      <w:r w:rsidRPr="00CD3607">
        <w:rPr>
          <w:i/>
        </w:rPr>
        <w:t xml:space="preserve"> </w:t>
      </w:r>
      <w:proofErr w:type="spellStart"/>
      <w:r w:rsidRPr="00CD3607">
        <w:rPr>
          <w:i/>
        </w:rPr>
        <w:t>rhombifolia</w:t>
      </w:r>
      <w:proofErr w:type="spellEnd"/>
      <w:r>
        <w:t xml:space="preserve">, </w:t>
      </w:r>
      <w:proofErr w:type="spellStart"/>
      <w:r w:rsidRPr="00CD3607">
        <w:rPr>
          <w:i/>
        </w:rPr>
        <w:t>Cephlanthus</w:t>
      </w:r>
      <w:proofErr w:type="spellEnd"/>
      <w:r>
        <w:t xml:space="preserve">, </w:t>
      </w:r>
      <w:r w:rsidRPr="00CD3607">
        <w:rPr>
          <w:i/>
        </w:rPr>
        <w:t>Salix lasiandra</w:t>
      </w:r>
      <w:r>
        <w:t xml:space="preserve"> ssp. </w:t>
      </w:r>
      <w:proofErr w:type="spellStart"/>
      <w:r w:rsidRPr="00CD3607">
        <w:rPr>
          <w:i/>
        </w:rPr>
        <w:t>lucida</w:t>
      </w:r>
      <w:proofErr w:type="spellEnd"/>
      <w:r>
        <w:t xml:space="preserve">. Understory is variable but now often invaded by </w:t>
      </w:r>
      <w:proofErr w:type="spellStart"/>
      <w:r w:rsidRPr="00CD3607">
        <w:rPr>
          <w:i/>
        </w:rPr>
        <w:t>Rubus</w:t>
      </w:r>
      <w:proofErr w:type="spellEnd"/>
      <w:r w:rsidRPr="00CD3607">
        <w:rPr>
          <w:i/>
        </w:rPr>
        <w:t xml:space="preserve"> discolor</w:t>
      </w:r>
      <w:r>
        <w:t xml:space="preserve">. Natural older stands may have </w:t>
      </w:r>
      <w:proofErr w:type="spellStart"/>
      <w:r w:rsidRPr="00CD3607">
        <w:rPr>
          <w:i/>
        </w:rPr>
        <w:t>Carex</w:t>
      </w:r>
      <w:proofErr w:type="spellEnd"/>
      <w:r w:rsidRPr="00CD3607">
        <w:rPr>
          <w:i/>
        </w:rPr>
        <w:t xml:space="preserve"> </w:t>
      </w:r>
      <w:proofErr w:type="spellStart"/>
      <w:r w:rsidRPr="00CD3607">
        <w:rPr>
          <w:i/>
        </w:rPr>
        <w:t>barbarae</w:t>
      </w:r>
      <w:proofErr w:type="spellEnd"/>
      <w:r>
        <w:t xml:space="preserve"> as an understory, while recently disturbed stands may have </w:t>
      </w:r>
      <w:r w:rsidRPr="00CD3607">
        <w:rPr>
          <w:i/>
        </w:rPr>
        <w:t xml:space="preserve">Rosa </w:t>
      </w:r>
      <w:proofErr w:type="spellStart"/>
      <w:r w:rsidRPr="00CD3607">
        <w:rPr>
          <w:i/>
        </w:rPr>
        <w:t>californica</w:t>
      </w:r>
      <w:proofErr w:type="spellEnd"/>
      <w:r>
        <w:t xml:space="preserve">, </w:t>
      </w:r>
      <w:proofErr w:type="spellStart"/>
      <w:r w:rsidRPr="00CD3607">
        <w:rPr>
          <w:i/>
        </w:rPr>
        <w:t>Ribes</w:t>
      </w:r>
      <w:proofErr w:type="spellEnd"/>
      <w:r w:rsidRPr="00CD3607">
        <w:rPr>
          <w:i/>
        </w:rPr>
        <w:t xml:space="preserve"> </w:t>
      </w:r>
      <w:proofErr w:type="spellStart"/>
      <w:r w:rsidRPr="00CD3607">
        <w:rPr>
          <w:i/>
        </w:rPr>
        <w:t>auorum</w:t>
      </w:r>
      <w:proofErr w:type="spellEnd"/>
      <w:r>
        <w:t xml:space="preserve">, or </w:t>
      </w:r>
      <w:proofErr w:type="spellStart"/>
      <w:r w:rsidRPr="00CD3607">
        <w:rPr>
          <w:i/>
        </w:rPr>
        <w:t>Rubus</w:t>
      </w:r>
      <w:proofErr w:type="spellEnd"/>
      <w:r w:rsidRPr="00CD3607">
        <w:rPr>
          <w:i/>
        </w:rPr>
        <w:t xml:space="preserve"> </w:t>
      </w:r>
      <w:proofErr w:type="spellStart"/>
      <w:r w:rsidRPr="00CD3607">
        <w:rPr>
          <w:i/>
        </w:rPr>
        <w:lastRenderedPageBreak/>
        <w:t>ursinus</w:t>
      </w:r>
      <w:proofErr w:type="spellEnd"/>
      <w:r>
        <w:t xml:space="preserve"> as shrubby thickets. Other understory species in more mature stands include </w:t>
      </w:r>
      <w:r w:rsidRPr="00CD3607">
        <w:rPr>
          <w:i/>
        </w:rPr>
        <w:t xml:space="preserve">Artemisia </w:t>
      </w:r>
      <w:proofErr w:type="spellStart"/>
      <w:r w:rsidRPr="00CD3607">
        <w:rPr>
          <w:i/>
        </w:rPr>
        <w:t>douglasiana</w:t>
      </w:r>
      <w:proofErr w:type="spellEnd"/>
      <w:r>
        <w:t xml:space="preserve">, </w:t>
      </w:r>
      <w:proofErr w:type="spellStart"/>
      <w:r w:rsidRPr="00CD3607">
        <w:rPr>
          <w:i/>
        </w:rPr>
        <w:t>Bidens</w:t>
      </w:r>
      <w:proofErr w:type="spellEnd"/>
      <w:r>
        <w:t xml:space="preserve"> spp., and </w:t>
      </w:r>
      <w:proofErr w:type="spellStart"/>
      <w:r w:rsidRPr="00CD3607">
        <w:rPr>
          <w:i/>
        </w:rPr>
        <w:t>Toxicodendron</w:t>
      </w:r>
      <w:proofErr w:type="spellEnd"/>
      <w:r w:rsidRPr="00CD3607">
        <w:rPr>
          <w:i/>
        </w:rPr>
        <w:t xml:space="preserve"> </w:t>
      </w:r>
      <w:proofErr w:type="spellStart"/>
      <w:r w:rsidRPr="00CD3607">
        <w:rPr>
          <w:i/>
        </w:rPr>
        <w:t>diversilobum</w:t>
      </w:r>
      <w:proofErr w:type="spellEnd"/>
      <w:r>
        <w:t>.</w:t>
      </w:r>
    </w:p>
    <w:p w:rsidR="00E50019" w:rsidP="00E50019" w:rsidRDefault="00E50019" w14:paraId="23F6B43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POFR2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fremontii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Fremont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SAGO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gooddingii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Goodding's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PLRA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racemosa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sycamore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exigua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Narrowleaf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hackberry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Rorippa calycina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Persistent sepal yellowcress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Calopogon barbatus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Bearded grasspink</w:t>
            </w:r>
          </w:p>
        </w:tc>
      </w:tr>
    </w:tbl>
    <w:p>
      <w:r>
        <w:rPr>
          <w:sz w:val="16"/>
        </w:rPr>
        <w:t>Species names are from the NRCS PLANTS database. Check species codes at http://plants.usda.gov.</w:t>
      </w:r>
    </w:p>
    <w:p w:rsidR="00E50019" w:rsidP="00E50019" w:rsidRDefault="00E50019" w14:paraId="5BC29329" w14:textId="77777777">
      <w:pPr>
        <w:pStyle w:val="InfoPara"/>
      </w:pPr>
      <w:r>
        <w:t>Disturbance Description</w:t>
      </w:r>
    </w:p>
    <w:p w:rsidR="00E50019" w:rsidP="00E50019" w:rsidRDefault="00E50019" w14:paraId="52947937" w14:textId="2B7DDFD0">
      <w:r>
        <w:t>Primary disturbance regime is by flooding. New stands initiated by point-bar colonization on the active channels of larger streams and rivers. Flooding events are highly variable and may include local erosion and deposition in most years during winter or spring flooding events. Smaller floods (i.e., those smaller than a 10yr flood event) are responsible for maintaining the summer low water channel free of annually regenerating riparian hardwood seedlings. Major flooding events (i.e., those greater than a 10yr flood event) may scour away and re-set riparian vegetation growing along the active channel and low floodplain surfaces, while flooding and depositing fine silty sediments in established riparian forest farther from active channels. Fire events were likely rare and perhaps largely limited to Native American burning in adjacent marsh, upland grassland, and adjacent oak woodland.</w:t>
      </w:r>
    </w:p>
    <w:p w:rsidR="00E50019" w:rsidP="00E50019" w:rsidRDefault="00DA1735" w14:paraId="24FB0D59" w14:textId="6D058175">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50019" w:rsidP="00E50019" w:rsidRDefault="00E50019" w14:paraId="679C4F91" w14:textId="77777777">
      <w:pPr>
        <w:pStyle w:val="InfoPara"/>
      </w:pPr>
      <w:r>
        <w:t>Scale Description</w:t>
      </w:r>
    </w:p>
    <w:p w:rsidR="00E50019" w:rsidP="00E50019" w:rsidRDefault="00E50019" w14:paraId="72A54B7C" w14:textId="170009C1">
      <w:r>
        <w:t>This is a very limited view of a riparian system. The channel moves, and as the channel migrates into an old terrace or floodplain on one side</w:t>
      </w:r>
      <w:r w:rsidR="00131C39">
        <w:t>,</w:t>
      </w:r>
      <w:r>
        <w:t xml:space="preserve"> it leaves behind a new point bar and an incipient floodplain on the other. Places within the </w:t>
      </w:r>
      <w:proofErr w:type="spellStart"/>
      <w:r>
        <w:t>bankfull</w:t>
      </w:r>
      <w:proofErr w:type="spellEnd"/>
      <w:r>
        <w:t xml:space="preserve"> channel are typically erosive (scouring). The </w:t>
      </w:r>
      <w:proofErr w:type="spellStart"/>
      <w:r>
        <w:t>bankfull</w:t>
      </w:r>
      <w:proofErr w:type="spellEnd"/>
      <w:r>
        <w:t xml:space="preserve"> channel is defined as the area inundated by a 1.5-2yr recurrence flood event. Typically</w:t>
      </w:r>
      <w:r w:rsidR="00CD3607">
        <w:t>,</w:t>
      </w:r>
      <w:r>
        <w:t xml:space="preserve"> in this type of riparian system</w:t>
      </w:r>
      <w:r w:rsidR="00131C39">
        <w:t>,</w:t>
      </w:r>
      <w:r>
        <w:t xml:space="preserve"> there is a distinct break in the channel bank between the floodplain and the active channel. The floodplain is typically depositional and is inundated by flows </w:t>
      </w:r>
      <w:r w:rsidR="00131C39">
        <w:t>&gt;</w:t>
      </w:r>
      <w:r>
        <w:t>1.</w:t>
      </w:r>
      <w:r w:rsidR="00A2197F">
        <w:t>5yrs</w:t>
      </w:r>
      <w:r>
        <w:t xml:space="preserve"> in recurrence. Incipient floodplains become mature floodplains with further deposition. </w:t>
      </w:r>
    </w:p>
    <w:p w:rsidR="00E50019" w:rsidP="00E50019" w:rsidRDefault="00E50019" w14:paraId="4A4DBDC5" w14:textId="77777777"/>
    <w:p w:rsidR="00E50019" w:rsidP="00E50019" w:rsidRDefault="00E50019" w14:paraId="237613CC" w14:textId="47910D38">
      <w:r>
        <w:t>All disturbances within the riparian corridor are largely created by the magnitude of stream discharge, local channel morphology</w:t>
      </w:r>
      <w:r w:rsidR="00131C39">
        <w:t>,</w:t>
      </w:r>
      <w:r>
        <w:t xml:space="preserve"> and valley confinement. Streamflow is a product of watershed size, so if a 10yr flood comes through, it will likely have similar impacts in reaches with similar channel morphology and confinement.</w:t>
      </w:r>
    </w:p>
    <w:p w:rsidR="00E50019" w:rsidP="00E50019" w:rsidRDefault="00E50019" w14:paraId="03E23BCD" w14:textId="77777777"/>
    <w:p w:rsidR="00E50019" w:rsidP="00E50019" w:rsidRDefault="00E50019" w14:paraId="191CCDEA" w14:textId="77777777">
      <w:r>
        <w:lastRenderedPageBreak/>
        <w:t xml:space="preserve">It is only on floodplains where the temporal period between large “resetting events” is long enough for other “gap-phase” disturbance regimes to be significant. These are important to the life history strategies of </w:t>
      </w:r>
      <w:r w:rsidRPr="00CD3607">
        <w:rPr>
          <w:i/>
        </w:rPr>
        <w:t xml:space="preserve">Quercus </w:t>
      </w:r>
      <w:proofErr w:type="spellStart"/>
      <w:r w:rsidRPr="00CD3607">
        <w:rPr>
          <w:i/>
        </w:rPr>
        <w:t>lobata</w:t>
      </w:r>
      <w:proofErr w:type="spellEnd"/>
      <w:r>
        <w:t xml:space="preserve"> and </w:t>
      </w:r>
      <w:r w:rsidRPr="00CD3607">
        <w:rPr>
          <w:i/>
        </w:rPr>
        <w:t xml:space="preserve">Acer </w:t>
      </w:r>
      <w:proofErr w:type="spellStart"/>
      <w:r w:rsidRPr="00CD3607">
        <w:rPr>
          <w:i/>
        </w:rPr>
        <w:t>negundo</w:t>
      </w:r>
      <w:proofErr w:type="spellEnd"/>
    </w:p>
    <w:p w:rsidR="00E50019" w:rsidP="00E50019" w:rsidRDefault="00E50019" w14:paraId="5B887D61" w14:textId="77777777">
      <w:pPr>
        <w:pStyle w:val="InfoPara"/>
      </w:pPr>
      <w:r>
        <w:t>Adjacency or Identification Concerns</w:t>
      </w:r>
    </w:p>
    <w:p w:rsidR="00E50019" w:rsidP="00E50019" w:rsidRDefault="00E50019" w14:paraId="1E3EC76F" w14:textId="7782E6C2">
      <w:r>
        <w:t>Away from the active riparian zone</w:t>
      </w:r>
      <w:r w:rsidR="00131C39">
        <w:t>,</w:t>
      </w:r>
      <w:r>
        <w:t xml:space="preserve"> these forests and riparian scrubs may give way to a progressively more open woodland composed of </w:t>
      </w:r>
      <w:r w:rsidRPr="00CD3607">
        <w:rPr>
          <w:i/>
        </w:rPr>
        <w:t xml:space="preserve">Quercus </w:t>
      </w:r>
      <w:proofErr w:type="spellStart"/>
      <w:r w:rsidRPr="00CD3607">
        <w:rPr>
          <w:i/>
        </w:rPr>
        <w:t>lobata</w:t>
      </w:r>
      <w:proofErr w:type="spellEnd"/>
      <w:r>
        <w:t xml:space="preserve">, </w:t>
      </w:r>
      <w:r w:rsidRPr="00CD3607">
        <w:rPr>
          <w:i/>
        </w:rPr>
        <w:t xml:space="preserve">Q. </w:t>
      </w:r>
      <w:proofErr w:type="spellStart"/>
      <w:r w:rsidRPr="00CD3607">
        <w:rPr>
          <w:i/>
        </w:rPr>
        <w:t>douglasii</w:t>
      </w:r>
      <w:proofErr w:type="spellEnd"/>
      <w:r>
        <w:t xml:space="preserve">, or other trees. The transition from </w:t>
      </w:r>
      <w:r w:rsidRPr="00CD3607">
        <w:rPr>
          <w:i/>
        </w:rPr>
        <w:t>Q</w:t>
      </w:r>
      <w:r w:rsidRPr="00CD3607" w:rsidR="00131C39">
        <w:rPr>
          <w:i/>
        </w:rPr>
        <w:t>.</w:t>
      </w:r>
      <w:r w:rsidRPr="00CD3607">
        <w:rPr>
          <w:i/>
        </w:rPr>
        <w:t xml:space="preserve"> </w:t>
      </w:r>
      <w:proofErr w:type="spellStart"/>
      <w:r w:rsidRPr="00CD3607">
        <w:rPr>
          <w:i/>
        </w:rPr>
        <w:t>lobata</w:t>
      </w:r>
      <w:proofErr w:type="spellEnd"/>
      <w:r>
        <w:t xml:space="preserve"> riparian forest to </w:t>
      </w:r>
      <w:r w:rsidRPr="00CD3607">
        <w:rPr>
          <w:i/>
        </w:rPr>
        <w:t xml:space="preserve">Q. </w:t>
      </w:r>
      <w:proofErr w:type="spellStart"/>
      <w:r w:rsidRPr="00CD3607">
        <w:rPr>
          <w:i/>
        </w:rPr>
        <w:t>lobata</w:t>
      </w:r>
      <w:proofErr w:type="spellEnd"/>
      <w:r>
        <w:t xml:space="preserve"> valley woodland was probably gradual in many areas, though extremely few natural transitions exist today. Currently the widespread urbanization of central valley bottomlands has fragmented the riparian habitat such that riparian stands can often be identified disjunct with the associated river and in agricultural fields.</w:t>
      </w:r>
    </w:p>
    <w:p w:rsidR="00E50019" w:rsidP="00E50019" w:rsidRDefault="00E50019" w14:paraId="6975B4F4" w14:textId="77777777">
      <w:pPr>
        <w:pStyle w:val="InfoPara"/>
      </w:pPr>
      <w:r>
        <w:t>Issues or Problems</w:t>
      </w:r>
    </w:p>
    <w:p w:rsidR="00E50019" w:rsidP="00E50019" w:rsidRDefault="00E50019" w14:paraId="63ABE75B" w14:textId="73DBA2C6">
      <w:r>
        <w:t>Very little natural reference conditions remain, particularly on the landward edges of this type. Urbanization and the lack of large re-setting floods has fragmented a large percentage of this vegetation. The lack of reset also has affected the age and canopy structure within these stands</w:t>
      </w:r>
      <w:r w:rsidR="00131C39">
        <w:t>,</w:t>
      </w:r>
      <w:r>
        <w:t xml:space="preserve"> making them prone to exotic species invasion and fire.</w:t>
      </w:r>
    </w:p>
    <w:p w:rsidR="00E50019" w:rsidP="00E50019" w:rsidRDefault="00E50019" w14:paraId="54D76B6B" w14:textId="77777777">
      <w:pPr>
        <w:pStyle w:val="InfoPara"/>
      </w:pPr>
      <w:r>
        <w:t>Native Uncharacteristic Conditions</w:t>
      </w:r>
    </w:p>
    <w:p w:rsidR="00E50019" w:rsidP="00E50019" w:rsidRDefault="00E50019" w14:paraId="6740CE25" w14:textId="4C008156">
      <w:r>
        <w:t xml:space="preserve">Most of this system is out of synch due to dams on most major river systems changing what was winter and spring delivery of sediment and flooding to a more even delivery of summer water without high flooding events. Non-native invasion of trees such as </w:t>
      </w:r>
      <w:proofErr w:type="spellStart"/>
      <w:r w:rsidRPr="00CD3607">
        <w:rPr>
          <w:i/>
        </w:rPr>
        <w:t>Alianthus</w:t>
      </w:r>
      <w:proofErr w:type="spellEnd"/>
      <w:r>
        <w:t xml:space="preserve">, </w:t>
      </w:r>
      <w:r w:rsidRPr="00CD3607">
        <w:rPr>
          <w:i/>
        </w:rPr>
        <w:t>hybrid Juglans</w:t>
      </w:r>
      <w:r>
        <w:t xml:space="preserve">, </w:t>
      </w:r>
      <w:proofErr w:type="spellStart"/>
      <w:r w:rsidRPr="00CD3607">
        <w:rPr>
          <w:i/>
        </w:rPr>
        <w:t>Tamarix</w:t>
      </w:r>
      <w:proofErr w:type="spellEnd"/>
      <w:r>
        <w:t xml:space="preserve"> sp</w:t>
      </w:r>
      <w:r w:rsidR="00533C10">
        <w:t>p.,</w:t>
      </w:r>
      <w:r>
        <w:t xml:space="preserve"> </w:t>
      </w:r>
      <w:proofErr w:type="spellStart"/>
      <w:r w:rsidRPr="00CD3607">
        <w:rPr>
          <w:i/>
        </w:rPr>
        <w:t>Arundo</w:t>
      </w:r>
      <w:proofErr w:type="spellEnd"/>
      <w:r>
        <w:t xml:space="preserve">, etc. has also changed species dynamics, particularly the </w:t>
      </w:r>
      <w:proofErr w:type="spellStart"/>
      <w:r w:rsidRPr="00CD3607">
        <w:rPr>
          <w:i/>
        </w:rPr>
        <w:t>Arundo</w:t>
      </w:r>
      <w:proofErr w:type="spellEnd"/>
      <w:r>
        <w:t xml:space="preserve"> invading the point bars and the </w:t>
      </w:r>
      <w:r w:rsidRPr="00CD3607">
        <w:rPr>
          <w:i/>
        </w:rPr>
        <w:t>Juglans</w:t>
      </w:r>
      <w:r>
        <w:t xml:space="preserve"> invading older more stable forests.</w:t>
      </w:r>
    </w:p>
    <w:p w:rsidR="00E50019" w:rsidP="00E50019" w:rsidRDefault="00E50019" w14:paraId="3C315F52" w14:textId="77777777">
      <w:pPr>
        <w:pStyle w:val="InfoPara"/>
      </w:pPr>
      <w:r>
        <w:t>Comments</w:t>
      </w:r>
    </w:p>
    <w:p w:rsidR="00C643CC" w:rsidP="00E50019" w:rsidRDefault="00C643CC" w14:paraId="29597BF5" w14:textId="110B5E71">
      <w:r w:rsidRPr="00DF2600">
        <w:t>M</w:t>
      </w:r>
      <w:r w:rsidR="00533C10">
        <w:t>ap zones</w:t>
      </w:r>
      <w:r w:rsidRPr="00DF2600">
        <w:t xml:space="preserve"> </w:t>
      </w:r>
      <w:r w:rsidR="00EA38E7">
        <w:t>0</w:t>
      </w:r>
      <w:r>
        <w:t xml:space="preserve">4 and </w:t>
      </w:r>
      <w:r w:rsidR="00EA38E7">
        <w:t>0</w:t>
      </w:r>
      <w:r>
        <w:t>5</w:t>
      </w:r>
      <w:r w:rsidRPr="00DF2600">
        <w:t xml:space="preserve"> were combined during 2015 B</w:t>
      </w:r>
      <w:r w:rsidR="00533C10">
        <w:t>iophysical Setting (Bp</w:t>
      </w:r>
      <w:r w:rsidRPr="00DF2600">
        <w:t>S</w:t>
      </w:r>
      <w:r w:rsidR="00533C10">
        <w:t>)</w:t>
      </w:r>
      <w:r w:rsidRPr="00DF2600">
        <w:t xml:space="preserve"> Review.</w:t>
      </w:r>
      <w:r>
        <w:t xml:space="preserve"> </w:t>
      </w:r>
    </w:p>
    <w:p w:rsidR="00C643CC" w:rsidP="00E50019" w:rsidRDefault="00C643CC" w14:paraId="20CAB3BC" w14:textId="26E6B2B5"/>
    <w:p w:rsidR="00DA1735" w:rsidP="00DA1735" w:rsidRDefault="00DA1735" w14:paraId="4170C31A" w14:textId="430FF70B">
      <w:r>
        <w:t>In this model</w:t>
      </w:r>
      <w:r w:rsidR="00533C10">
        <w:t>,</w:t>
      </w:r>
      <w:r>
        <w:t xml:space="preserve"> annual flooding is represented as Option 1 and other flood events are represented as Wind/Weather/Stress pathways. In </w:t>
      </w:r>
      <w:r w:rsidR="00CD3607">
        <w:t>C</w:t>
      </w:r>
      <w:r>
        <w:t>lasses A and C</w:t>
      </w:r>
      <w:r w:rsidR="00533C10">
        <w:t>,</w:t>
      </w:r>
      <w:r>
        <w:t xml:space="preserve"> 100yr and 20yr floods occur that re</w:t>
      </w:r>
      <w:r w:rsidR="00533C10">
        <w:t>-</w:t>
      </w:r>
      <w:r>
        <w:t>set successional age, and these are represented by a single pathway with a combined probability of .06.</w:t>
      </w:r>
    </w:p>
    <w:p w:rsidR="00DA1735" w:rsidP="00E50019" w:rsidRDefault="00DA1735" w14:paraId="7B62859E" w14:textId="77777777"/>
    <w:p w:rsidR="00E50019" w:rsidP="00E50019" w:rsidRDefault="00DA1735" w14:paraId="4D22AC9F" w14:textId="2C7675A1">
      <w:r>
        <w:t>For LANDFIRE National</w:t>
      </w:r>
      <w:r w:rsidR="00533C10">
        <w:t>,</w:t>
      </w:r>
      <w:r>
        <w:t xml:space="preserve"> </w:t>
      </w:r>
      <w:r w:rsidR="00E50019">
        <w:t xml:space="preserve">Todd Keeler-Wolf wrote the description for this BpS. Kori Blankenship created the VDDT model </w:t>
      </w:r>
      <w:r>
        <w:t xml:space="preserve">with input from Neil Sugihara. </w:t>
      </w:r>
      <w:r w:rsidR="00E50019">
        <w:t>Review resulted in minor changes to the Adjacency or Identification Concerns, Scale Description</w:t>
      </w:r>
      <w:r w:rsidR="00533C10">
        <w:t>,</w:t>
      </w:r>
      <w:r w:rsidR="00E50019">
        <w:t xml:space="preserve"> and Issues/Problems fields.</w:t>
      </w:r>
      <w:r w:rsidR="00A45E4F">
        <w:t xml:space="preserve">  </w:t>
      </w:r>
    </w:p>
    <w:p w:rsidR="00E32C02" w:rsidP="00E50019" w:rsidRDefault="00E32C02" w14:paraId="0C35164D" w14:textId="77777777"/>
    <w:p w:rsidR="00E50019" w:rsidP="00E50019" w:rsidRDefault="00E50019" w14:paraId="464535D0" w14:textId="77777777">
      <w:pPr>
        <w:pStyle w:val="ReportSection"/>
      </w:pPr>
      <w:r>
        <w:t>Succession Classes</w:t>
      </w:r>
    </w:p>
    <w:p w:rsidR="00E50019" w:rsidP="00E50019" w:rsidRDefault="00E50019" w14:paraId="682E558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50019" w:rsidP="00E50019" w:rsidRDefault="00E50019" w14:paraId="549454F7"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E50019" w:rsidP="00E50019" w:rsidRDefault="00E50019" w14:paraId="089A9937" w14:textId="77777777"/>
    <w:p w:rsidR="00E50019" w:rsidP="00E50019" w:rsidRDefault="00E50019" w14:paraId="2DF4969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526"/>
        <w:gridCol w:w="2430"/>
      </w:tblGrid>
      <w:tr w:rsidRPr="00E50019" w:rsidR="00E50019" w:rsidTr="00DA1735" w14:paraId="61E28C34" w14:textId="77777777">
        <w:tc>
          <w:tcPr>
            <w:tcW w:w="1056" w:type="dxa"/>
            <w:tcBorders>
              <w:top w:val="single" w:color="auto" w:sz="2" w:space="0"/>
              <w:bottom w:val="single" w:color="000000" w:sz="12" w:space="0"/>
            </w:tcBorders>
            <w:shd w:val="clear" w:color="auto" w:fill="auto"/>
          </w:tcPr>
          <w:p w:rsidRPr="00E50019" w:rsidR="00E50019" w:rsidP="00AF725C" w:rsidRDefault="00E50019" w14:paraId="1B410C60" w14:textId="77777777">
            <w:pPr>
              <w:rPr>
                <w:b/>
                <w:bCs/>
              </w:rPr>
            </w:pPr>
            <w:r w:rsidRPr="00E50019">
              <w:rPr>
                <w:b/>
                <w:bCs/>
              </w:rPr>
              <w:t>Symbol</w:t>
            </w:r>
          </w:p>
        </w:tc>
        <w:tc>
          <w:tcPr>
            <w:tcW w:w="2556" w:type="dxa"/>
            <w:tcBorders>
              <w:top w:val="single" w:color="auto" w:sz="2" w:space="0"/>
              <w:bottom w:val="single" w:color="000000" w:sz="12" w:space="0"/>
            </w:tcBorders>
            <w:shd w:val="clear" w:color="auto" w:fill="auto"/>
          </w:tcPr>
          <w:p w:rsidRPr="00E50019" w:rsidR="00E50019" w:rsidP="00AF725C" w:rsidRDefault="00E50019" w14:paraId="29846E3B" w14:textId="77777777">
            <w:pPr>
              <w:rPr>
                <w:b/>
                <w:bCs/>
              </w:rPr>
            </w:pPr>
            <w:r w:rsidRPr="00E50019">
              <w:rPr>
                <w:b/>
                <w:bCs/>
              </w:rPr>
              <w:t>Scientific Name</w:t>
            </w:r>
          </w:p>
        </w:tc>
        <w:tc>
          <w:tcPr>
            <w:tcW w:w="2526" w:type="dxa"/>
            <w:tcBorders>
              <w:top w:val="single" w:color="auto" w:sz="2" w:space="0"/>
              <w:bottom w:val="single" w:color="000000" w:sz="12" w:space="0"/>
            </w:tcBorders>
            <w:shd w:val="clear" w:color="auto" w:fill="auto"/>
          </w:tcPr>
          <w:p w:rsidRPr="00E50019" w:rsidR="00E50019" w:rsidP="00AF725C" w:rsidRDefault="00E50019" w14:paraId="58859F7B" w14:textId="77777777">
            <w:pPr>
              <w:rPr>
                <w:b/>
                <w:bCs/>
              </w:rPr>
            </w:pPr>
            <w:r w:rsidRPr="00E50019">
              <w:rPr>
                <w:b/>
                <w:bCs/>
              </w:rPr>
              <w:t>Common Name</w:t>
            </w:r>
          </w:p>
        </w:tc>
        <w:tc>
          <w:tcPr>
            <w:tcW w:w="2430" w:type="dxa"/>
            <w:tcBorders>
              <w:top w:val="single" w:color="auto" w:sz="2" w:space="0"/>
              <w:bottom w:val="single" w:color="000000" w:sz="12" w:space="0"/>
            </w:tcBorders>
            <w:shd w:val="clear" w:color="auto" w:fill="auto"/>
          </w:tcPr>
          <w:p w:rsidRPr="00E50019" w:rsidR="00E50019" w:rsidP="00AF725C" w:rsidRDefault="00E50019" w14:paraId="1944078E" w14:textId="77777777">
            <w:pPr>
              <w:rPr>
                <w:b/>
                <w:bCs/>
              </w:rPr>
            </w:pPr>
            <w:r w:rsidRPr="00E50019">
              <w:rPr>
                <w:b/>
                <w:bCs/>
              </w:rPr>
              <w:t>Canopy Position</w:t>
            </w:r>
          </w:p>
        </w:tc>
      </w:tr>
      <w:tr w:rsidRPr="00E50019" w:rsidR="00E50019" w:rsidTr="00DA1735" w14:paraId="36274025" w14:textId="77777777">
        <w:tc>
          <w:tcPr>
            <w:tcW w:w="1056" w:type="dxa"/>
            <w:tcBorders>
              <w:top w:val="single" w:color="000000" w:sz="12" w:space="0"/>
            </w:tcBorders>
            <w:shd w:val="clear" w:color="auto" w:fill="auto"/>
          </w:tcPr>
          <w:p w:rsidRPr="00E50019" w:rsidR="00E50019" w:rsidP="00AF725C" w:rsidRDefault="00E50019" w14:paraId="4B299AE1" w14:textId="77777777">
            <w:pPr>
              <w:rPr>
                <w:bCs/>
              </w:rPr>
            </w:pPr>
            <w:r w:rsidRPr="00E50019">
              <w:rPr>
                <w:bCs/>
              </w:rPr>
              <w:t>SAEX</w:t>
            </w:r>
          </w:p>
        </w:tc>
        <w:tc>
          <w:tcPr>
            <w:tcW w:w="2556" w:type="dxa"/>
            <w:tcBorders>
              <w:top w:val="single" w:color="000000" w:sz="12" w:space="0"/>
            </w:tcBorders>
            <w:shd w:val="clear" w:color="auto" w:fill="auto"/>
          </w:tcPr>
          <w:p w:rsidRPr="00E50019" w:rsidR="00E50019" w:rsidP="00AF725C" w:rsidRDefault="00E50019" w14:paraId="16278A79" w14:textId="77777777">
            <w:r w:rsidRPr="00E50019">
              <w:t xml:space="preserve">Salix </w:t>
            </w:r>
            <w:proofErr w:type="spellStart"/>
            <w:r w:rsidRPr="00E50019">
              <w:t>exigua</w:t>
            </w:r>
            <w:proofErr w:type="spellEnd"/>
          </w:p>
        </w:tc>
        <w:tc>
          <w:tcPr>
            <w:tcW w:w="2526" w:type="dxa"/>
            <w:tcBorders>
              <w:top w:val="single" w:color="000000" w:sz="12" w:space="0"/>
            </w:tcBorders>
            <w:shd w:val="clear" w:color="auto" w:fill="auto"/>
          </w:tcPr>
          <w:p w:rsidRPr="00E50019" w:rsidR="00E50019" w:rsidP="00AF725C" w:rsidRDefault="00E50019" w14:paraId="05F80A8B" w14:textId="77777777">
            <w:r w:rsidRPr="00E50019">
              <w:t>Narrowleaf willow</w:t>
            </w:r>
          </w:p>
        </w:tc>
        <w:tc>
          <w:tcPr>
            <w:tcW w:w="2430" w:type="dxa"/>
            <w:tcBorders>
              <w:top w:val="single" w:color="000000" w:sz="12" w:space="0"/>
            </w:tcBorders>
            <w:shd w:val="clear" w:color="auto" w:fill="auto"/>
          </w:tcPr>
          <w:p w:rsidRPr="00E50019" w:rsidR="00E50019" w:rsidP="00AF725C" w:rsidRDefault="00E50019" w14:paraId="17B92E05" w14:textId="77777777">
            <w:r w:rsidRPr="00E50019">
              <w:t>None</w:t>
            </w:r>
          </w:p>
        </w:tc>
      </w:tr>
      <w:tr w:rsidRPr="00E50019" w:rsidR="00E50019" w:rsidTr="00DA1735" w14:paraId="1FC2D9DA" w14:textId="77777777">
        <w:tc>
          <w:tcPr>
            <w:tcW w:w="1056" w:type="dxa"/>
            <w:shd w:val="clear" w:color="auto" w:fill="auto"/>
          </w:tcPr>
          <w:p w:rsidRPr="00E50019" w:rsidR="00E50019" w:rsidP="00AF725C" w:rsidRDefault="00E50019" w14:paraId="1AD4AC7A" w14:textId="07DDC31A">
            <w:pPr>
              <w:rPr>
                <w:bCs/>
              </w:rPr>
            </w:pPr>
            <w:r w:rsidRPr="00E50019">
              <w:rPr>
                <w:bCs/>
              </w:rPr>
              <w:t>POFR</w:t>
            </w:r>
            <w:r w:rsidR="00DA1735">
              <w:rPr>
                <w:bCs/>
              </w:rPr>
              <w:t>2</w:t>
            </w:r>
          </w:p>
        </w:tc>
        <w:tc>
          <w:tcPr>
            <w:tcW w:w="2556" w:type="dxa"/>
            <w:shd w:val="clear" w:color="auto" w:fill="auto"/>
          </w:tcPr>
          <w:p w:rsidRPr="00E50019" w:rsidR="00E50019" w:rsidP="00AF725C" w:rsidRDefault="00E50019" w14:paraId="6BE98069" w14:textId="55BBCDFF">
            <w:proofErr w:type="spellStart"/>
            <w:r w:rsidRPr="00E50019">
              <w:t>Po</w:t>
            </w:r>
            <w:r w:rsidR="00DA1735">
              <w:t>pulus</w:t>
            </w:r>
            <w:proofErr w:type="spellEnd"/>
            <w:r w:rsidRPr="00E50019">
              <w:t xml:space="preserve"> </w:t>
            </w:r>
            <w:proofErr w:type="spellStart"/>
            <w:r w:rsidRPr="00E50019">
              <w:t>fremontii</w:t>
            </w:r>
            <w:proofErr w:type="spellEnd"/>
          </w:p>
        </w:tc>
        <w:tc>
          <w:tcPr>
            <w:tcW w:w="2526" w:type="dxa"/>
            <w:shd w:val="clear" w:color="auto" w:fill="auto"/>
          </w:tcPr>
          <w:p w:rsidRPr="00E50019" w:rsidR="00E50019" w:rsidP="00AF725C" w:rsidRDefault="00DA1735" w14:paraId="77F02FE8" w14:textId="661738FE">
            <w:r>
              <w:t>Fremont cottonwood</w:t>
            </w:r>
          </w:p>
        </w:tc>
        <w:tc>
          <w:tcPr>
            <w:tcW w:w="2430" w:type="dxa"/>
            <w:shd w:val="clear" w:color="auto" w:fill="auto"/>
          </w:tcPr>
          <w:p w:rsidRPr="00E50019" w:rsidR="00E50019" w:rsidP="00AF725C" w:rsidRDefault="00E50019" w14:paraId="546AC98C" w14:textId="77777777">
            <w:r w:rsidRPr="00E50019">
              <w:t>None</w:t>
            </w:r>
          </w:p>
        </w:tc>
      </w:tr>
      <w:tr w:rsidRPr="00E50019" w:rsidR="00E50019" w:rsidTr="00DA1735" w14:paraId="58157988" w14:textId="77777777">
        <w:tc>
          <w:tcPr>
            <w:tcW w:w="1056" w:type="dxa"/>
            <w:shd w:val="clear" w:color="auto" w:fill="auto"/>
          </w:tcPr>
          <w:p w:rsidRPr="00E50019" w:rsidR="00E50019" w:rsidP="00AF725C" w:rsidRDefault="00E50019" w14:paraId="112C3972" w14:textId="77777777">
            <w:pPr>
              <w:rPr>
                <w:bCs/>
              </w:rPr>
            </w:pPr>
            <w:r w:rsidRPr="00E50019">
              <w:rPr>
                <w:bCs/>
              </w:rPr>
              <w:t>SAGO</w:t>
            </w:r>
          </w:p>
        </w:tc>
        <w:tc>
          <w:tcPr>
            <w:tcW w:w="2556" w:type="dxa"/>
            <w:shd w:val="clear" w:color="auto" w:fill="auto"/>
          </w:tcPr>
          <w:p w:rsidRPr="00E50019" w:rsidR="00E50019" w:rsidP="00AF725C" w:rsidRDefault="00E50019" w14:paraId="68A47532" w14:textId="77777777">
            <w:r w:rsidRPr="00E50019">
              <w:t xml:space="preserve">Salix </w:t>
            </w:r>
            <w:proofErr w:type="spellStart"/>
            <w:r w:rsidRPr="00E50019">
              <w:t>gooddingii</w:t>
            </w:r>
            <w:proofErr w:type="spellEnd"/>
          </w:p>
        </w:tc>
        <w:tc>
          <w:tcPr>
            <w:tcW w:w="2526" w:type="dxa"/>
            <w:shd w:val="clear" w:color="auto" w:fill="auto"/>
          </w:tcPr>
          <w:p w:rsidRPr="00E50019" w:rsidR="00E50019" w:rsidP="00AF725C" w:rsidRDefault="00E50019" w14:paraId="0830F481" w14:textId="77777777">
            <w:proofErr w:type="spellStart"/>
            <w:r w:rsidRPr="00E50019">
              <w:t>Goodding's</w:t>
            </w:r>
            <w:proofErr w:type="spellEnd"/>
            <w:r w:rsidRPr="00E50019">
              <w:t xml:space="preserve"> willow</w:t>
            </w:r>
          </w:p>
        </w:tc>
        <w:tc>
          <w:tcPr>
            <w:tcW w:w="2430" w:type="dxa"/>
            <w:shd w:val="clear" w:color="auto" w:fill="auto"/>
          </w:tcPr>
          <w:p w:rsidRPr="00E50019" w:rsidR="00E50019" w:rsidP="00AF725C" w:rsidRDefault="00E50019" w14:paraId="5920BD92" w14:textId="77777777">
            <w:r w:rsidRPr="00E50019">
              <w:t>None</w:t>
            </w:r>
          </w:p>
        </w:tc>
      </w:tr>
    </w:tbl>
    <w:p w:rsidR="00E50019" w:rsidP="00E50019" w:rsidRDefault="00E50019" w14:paraId="4AE43B09" w14:textId="77777777"/>
    <w:p w:rsidR="00E50019" w:rsidP="00E50019" w:rsidRDefault="00E50019" w14:paraId="30B99FF0" w14:textId="77777777">
      <w:pPr>
        <w:pStyle w:val="SClassInfoPara"/>
      </w:pPr>
      <w:r>
        <w:t>Description</w:t>
      </w:r>
    </w:p>
    <w:p w:rsidR="00E50019" w:rsidP="00E50019" w:rsidRDefault="00E50019" w14:paraId="5C398198" w14:textId="4FBBFA96">
      <w:r>
        <w:t>Point bar deposition followed by colonization of wind</w:t>
      </w:r>
      <w:r w:rsidR="00533C10">
        <w:t>-</w:t>
      </w:r>
      <w:r>
        <w:t xml:space="preserve">dispersed woody species such as </w:t>
      </w:r>
      <w:proofErr w:type="spellStart"/>
      <w:r w:rsidRPr="00CD3607">
        <w:rPr>
          <w:i/>
        </w:rPr>
        <w:t>Populus</w:t>
      </w:r>
      <w:proofErr w:type="spellEnd"/>
      <w:r w:rsidRPr="00CD3607">
        <w:rPr>
          <w:i/>
        </w:rPr>
        <w:t xml:space="preserve"> </w:t>
      </w:r>
      <w:proofErr w:type="spellStart"/>
      <w:r w:rsidRPr="00CD3607">
        <w:rPr>
          <w:i/>
        </w:rPr>
        <w:t>fremontii</w:t>
      </w:r>
      <w:proofErr w:type="spellEnd"/>
      <w:r>
        <w:t xml:space="preserve">, </w:t>
      </w:r>
      <w:r w:rsidRPr="00CD3607">
        <w:rPr>
          <w:i/>
        </w:rPr>
        <w:t xml:space="preserve">Salix </w:t>
      </w:r>
      <w:proofErr w:type="spellStart"/>
      <w:r w:rsidRPr="00CD3607">
        <w:rPr>
          <w:i/>
        </w:rPr>
        <w:t>exigua</w:t>
      </w:r>
      <w:proofErr w:type="spellEnd"/>
      <w:r>
        <w:t xml:space="preserve">, </w:t>
      </w:r>
      <w:r w:rsidRPr="00CD3607">
        <w:rPr>
          <w:i/>
        </w:rPr>
        <w:t xml:space="preserve">S. </w:t>
      </w:r>
      <w:proofErr w:type="spellStart"/>
      <w:r w:rsidRPr="00CD3607">
        <w:rPr>
          <w:i/>
        </w:rPr>
        <w:t>gooddingii</w:t>
      </w:r>
      <w:proofErr w:type="spellEnd"/>
      <w:r>
        <w:t xml:space="preserve">, </w:t>
      </w:r>
      <w:r w:rsidRPr="00CD3607">
        <w:rPr>
          <w:i/>
        </w:rPr>
        <w:t xml:space="preserve">Salix </w:t>
      </w:r>
      <w:r w:rsidR="00533C10">
        <w:rPr>
          <w:i/>
        </w:rPr>
        <w:t>laevigate</w:t>
      </w:r>
      <w:r w:rsidR="00533C10">
        <w:t>, and</w:t>
      </w:r>
      <w:r>
        <w:t xml:space="preserve"> </w:t>
      </w:r>
      <w:r w:rsidRPr="00CD3607">
        <w:rPr>
          <w:i/>
        </w:rPr>
        <w:t xml:space="preserve">S. </w:t>
      </w:r>
      <w:proofErr w:type="spellStart"/>
      <w:r w:rsidRPr="00CD3607">
        <w:rPr>
          <w:i/>
        </w:rPr>
        <w:t>lasiolepis</w:t>
      </w:r>
      <w:proofErr w:type="spellEnd"/>
      <w:r>
        <w:t xml:space="preserve">. </w:t>
      </w:r>
    </w:p>
    <w:p w:rsidR="00E50019" w:rsidP="00E50019" w:rsidRDefault="00E50019" w14:paraId="496285DB" w14:textId="77777777"/>
    <w:p>
      <w:r>
        <w:rPr>
          <w:i/>
          <w:u w:val="single"/>
        </w:rPr>
        <w:t>Maximum Tree Size Class</w:t>
      </w:r>
      <w:br/>
      <w:r>
        <w:t>None</w:t>
      </w:r>
    </w:p>
    <w:p w:rsidR="00E50019" w:rsidP="00E50019" w:rsidRDefault="00E50019" w14:paraId="63B604A3" w14:textId="77777777">
      <w:pPr>
        <w:pStyle w:val="InfoPara"/>
        <w:pBdr>
          <w:top w:val="single" w:color="auto" w:sz="4" w:space="1"/>
        </w:pBdr>
      </w:pPr>
      <w:r xmlns:w="http://schemas.openxmlformats.org/wordprocessingml/2006/main">
        <w:t>Class B</w:t>
      </w:r>
      <w:r xmlns:w="http://schemas.openxmlformats.org/wordprocessingml/2006/main">
        <w:tab/>
        <w:t>49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50019" w:rsidP="00E50019" w:rsidRDefault="00E50019" w14:paraId="11941F33" w14:textId="77777777"/>
    <w:p w:rsidR="00E50019" w:rsidP="00E50019" w:rsidRDefault="00E50019" w14:paraId="7A7DA95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916"/>
        <w:gridCol w:w="2916"/>
        <w:gridCol w:w="1956"/>
      </w:tblGrid>
      <w:tr w:rsidRPr="00E50019" w:rsidR="00E50019" w:rsidTr="00E50019" w14:paraId="24BF6C44" w14:textId="77777777">
        <w:tc>
          <w:tcPr>
            <w:tcW w:w="1128" w:type="dxa"/>
            <w:tcBorders>
              <w:top w:val="single" w:color="auto" w:sz="2" w:space="0"/>
              <w:bottom w:val="single" w:color="000000" w:sz="12" w:space="0"/>
            </w:tcBorders>
            <w:shd w:val="clear" w:color="auto" w:fill="auto"/>
          </w:tcPr>
          <w:p w:rsidRPr="00E50019" w:rsidR="00E50019" w:rsidP="00B70ABC" w:rsidRDefault="00E50019" w14:paraId="41D54E56" w14:textId="77777777">
            <w:pPr>
              <w:rPr>
                <w:b/>
                <w:bCs/>
              </w:rPr>
            </w:pPr>
            <w:r w:rsidRPr="00E50019">
              <w:rPr>
                <w:b/>
                <w:bCs/>
              </w:rPr>
              <w:t>Symbol</w:t>
            </w:r>
          </w:p>
        </w:tc>
        <w:tc>
          <w:tcPr>
            <w:tcW w:w="2916" w:type="dxa"/>
            <w:tcBorders>
              <w:top w:val="single" w:color="auto" w:sz="2" w:space="0"/>
              <w:bottom w:val="single" w:color="000000" w:sz="12" w:space="0"/>
            </w:tcBorders>
            <w:shd w:val="clear" w:color="auto" w:fill="auto"/>
          </w:tcPr>
          <w:p w:rsidRPr="00E50019" w:rsidR="00E50019" w:rsidP="00B70ABC" w:rsidRDefault="00E50019" w14:paraId="2F2AFEDA" w14:textId="77777777">
            <w:pPr>
              <w:rPr>
                <w:b/>
                <w:bCs/>
              </w:rPr>
            </w:pPr>
            <w:r w:rsidRPr="00E50019">
              <w:rPr>
                <w:b/>
                <w:bCs/>
              </w:rPr>
              <w:t>Scientific Name</w:t>
            </w:r>
          </w:p>
        </w:tc>
        <w:tc>
          <w:tcPr>
            <w:tcW w:w="2916" w:type="dxa"/>
            <w:tcBorders>
              <w:top w:val="single" w:color="auto" w:sz="2" w:space="0"/>
              <w:bottom w:val="single" w:color="000000" w:sz="12" w:space="0"/>
            </w:tcBorders>
            <w:shd w:val="clear" w:color="auto" w:fill="auto"/>
          </w:tcPr>
          <w:p w:rsidRPr="00E50019" w:rsidR="00E50019" w:rsidP="00B70ABC" w:rsidRDefault="00E50019" w14:paraId="1F7FC139" w14:textId="77777777">
            <w:pPr>
              <w:rPr>
                <w:b/>
                <w:bCs/>
              </w:rPr>
            </w:pPr>
            <w:r w:rsidRPr="00E50019">
              <w:rPr>
                <w:b/>
                <w:bCs/>
              </w:rPr>
              <w:t>Common Name</w:t>
            </w:r>
          </w:p>
        </w:tc>
        <w:tc>
          <w:tcPr>
            <w:tcW w:w="1956" w:type="dxa"/>
            <w:tcBorders>
              <w:top w:val="single" w:color="auto" w:sz="2" w:space="0"/>
              <w:bottom w:val="single" w:color="000000" w:sz="12" w:space="0"/>
            </w:tcBorders>
            <w:shd w:val="clear" w:color="auto" w:fill="auto"/>
          </w:tcPr>
          <w:p w:rsidRPr="00E50019" w:rsidR="00E50019" w:rsidP="00B70ABC" w:rsidRDefault="00E50019" w14:paraId="03245AE3" w14:textId="77777777">
            <w:pPr>
              <w:rPr>
                <w:b/>
                <w:bCs/>
              </w:rPr>
            </w:pPr>
            <w:r w:rsidRPr="00E50019">
              <w:rPr>
                <w:b/>
                <w:bCs/>
              </w:rPr>
              <w:t>Canopy Position</w:t>
            </w:r>
          </w:p>
        </w:tc>
      </w:tr>
      <w:tr w:rsidRPr="00E50019" w:rsidR="00DA1735" w:rsidTr="00E50019" w14:paraId="60124D77" w14:textId="77777777">
        <w:tc>
          <w:tcPr>
            <w:tcW w:w="1128" w:type="dxa"/>
            <w:tcBorders>
              <w:top w:val="single" w:color="000000" w:sz="12" w:space="0"/>
            </w:tcBorders>
            <w:shd w:val="clear" w:color="auto" w:fill="auto"/>
          </w:tcPr>
          <w:p w:rsidRPr="00E50019" w:rsidR="00DA1735" w:rsidP="00DA1735" w:rsidRDefault="00DA1735" w14:paraId="5EA93037" w14:textId="1B6EF733">
            <w:pPr>
              <w:rPr>
                <w:bCs/>
              </w:rPr>
            </w:pPr>
            <w:r w:rsidRPr="00E50019">
              <w:rPr>
                <w:bCs/>
              </w:rPr>
              <w:t>POFR</w:t>
            </w:r>
            <w:r>
              <w:rPr>
                <w:bCs/>
              </w:rPr>
              <w:t>2</w:t>
            </w:r>
          </w:p>
        </w:tc>
        <w:tc>
          <w:tcPr>
            <w:tcW w:w="2916" w:type="dxa"/>
            <w:tcBorders>
              <w:top w:val="single" w:color="000000" w:sz="12" w:space="0"/>
            </w:tcBorders>
            <w:shd w:val="clear" w:color="auto" w:fill="auto"/>
          </w:tcPr>
          <w:p w:rsidRPr="00E50019" w:rsidR="00DA1735" w:rsidP="00DA1735" w:rsidRDefault="00DA1735" w14:paraId="1BAB91B6" w14:textId="39BED3B6">
            <w:proofErr w:type="spellStart"/>
            <w:r w:rsidRPr="00E50019">
              <w:t>Po</w:t>
            </w:r>
            <w:r>
              <w:t>pulus</w:t>
            </w:r>
            <w:proofErr w:type="spellEnd"/>
            <w:r w:rsidRPr="00E50019">
              <w:t xml:space="preserve"> </w:t>
            </w:r>
            <w:proofErr w:type="spellStart"/>
            <w:r w:rsidRPr="00E50019">
              <w:t>fremontii</w:t>
            </w:r>
            <w:proofErr w:type="spellEnd"/>
          </w:p>
        </w:tc>
        <w:tc>
          <w:tcPr>
            <w:tcW w:w="2916" w:type="dxa"/>
            <w:tcBorders>
              <w:top w:val="single" w:color="000000" w:sz="12" w:space="0"/>
            </w:tcBorders>
            <w:shd w:val="clear" w:color="auto" w:fill="auto"/>
          </w:tcPr>
          <w:p w:rsidRPr="00E50019" w:rsidR="00DA1735" w:rsidP="00DA1735" w:rsidRDefault="00DA1735" w14:paraId="2001C3E4" w14:textId="12FC568D">
            <w:r>
              <w:t>Fremont cottonwood</w:t>
            </w:r>
          </w:p>
        </w:tc>
        <w:tc>
          <w:tcPr>
            <w:tcW w:w="1956" w:type="dxa"/>
            <w:tcBorders>
              <w:top w:val="single" w:color="000000" w:sz="12" w:space="0"/>
            </w:tcBorders>
            <w:shd w:val="clear" w:color="auto" w:fill="auto"/>
          </w:tcPr>
          <w:p w:rsidRPr="00E50019" w:rsidR="00DA1735" w:rsidP="00DA1735" w:rsidRDefault="00DA1735" w14:paraId="7EC4D452" w14:textId="77777777">
            <w:r w:rsidRPr="00E50019">
              <w:t>Upper</w:t>
            </w:r>
          </w:p>
        </w:tc>
      </w:tr>
      <w:tr w:rsidRPr="00E50019" w:rsidR="00E50019" w:rsidTr="00E50019" w14:paraId="456CDCCF" w14:textId="77777777">
        <w:tc>
          <w:tcPr>
            <w:tcW w:w="1128" w:type="dxa"/>
            <w:shd w:val="clear" w:color="auto" w:fill="auto"/>
          </w:tcPr>
          <w:p w:rsidRPr="00E50019" w:rsidR="00E50019" w:rsidP="00B70ABC" w:rsidRDefault="00E50019" w14:paraId="3932BBDA" w14:textId="77777777">
            <w:pPr>
              <w:rPr>
                <w:bCs/>
              </w:rPr>
            </w:pPr>
            <w:r w:rsidRPr="00E50019">
              <w:rPr>
                <w:bCs/>
              </w:rPr>
              <w:t>SAGO</w:t>
            </w:r>
          </w:p>
        </w:tc>
        <w:tc>
          <w:tcPr>
            <w:tcW w:w="2916" w:type="dxa"/>
            <w:shd w:val="clear" w:color="auto" w:fill="auto"/>
          </w:tcPr>
          <w:p w:rsidRPr="00E50019" w:rsidR="00E50019" w:rsidP="00B70ABC" w:rsidRDefault="00E50019" w14:paraId="6A5D6A11" w14:textId="77777777">
            <w:r w:rsidRPr="00E50019">
              <w:t xml:space="preserve">Salix </w:t>
            </w:r>
            <w:proofErr w:type="spellStart"/>
            <w:r w:rsidRPr="00E50019">
              <w:t>gooddingii</w:t>
            </w:r>
            <w:proofErr w:type="spellEnd"/>
          </w:p>
        </w:tc>
        <w:tc>
          <w:tcPr>
            <w:tcW w:w="2916" w:type="dxa"/>
            <w:shd w:val="clear" w:color="auto" w:fill="auto"/>
          </w:tcPr>
          <w:p w:rsidRPr="00E50019" w:rsidR="00E50019" w:rsidP="00B70ABC" w:rsidRDefault="00E50019" w14:paraId="1CBB0025" w14:textId="77777777">
            <w:proofErr w:type="spellStart"/>
            <w:r w:rsidRPr="00E50019">
              <w:t>Goodding's</w:t>
            </w:r>
            <w:proofErr w:type="spellEnd"/>
            <w:r w:rsidRPr="00E50019">
              <w:t xml:space="preserve"> willow</w:t>
            </w:r>
          </w:p>
        </w:tc>
        <w:tc>
          <w:tcPr>
            <w:tcW w:w="1956" w:type="dxa"/>
            <w:shd w:val="clear" w:color="auto" w:fill="auto"/>
          </w:tcPr>
          <w:p w:rsidRPr="00E50019" w:rsidR="00E50019" w:rsidP="00B70ABC" w:rsidRDefault="00E50019" w14:paraId="4D01497B" w14:textId="77777777">
            <w:r w:rsidRPr="00E50019">
              <w:t>Upper</w:t>
            </w:r>
          </w:p>
        </w:tc>
      </w:tr>
      <w:tr w:rsidRPr="00E50019" w:rsidR="00E50019" w:rsidTr="00E50019" w14:paraId="60DC685D" w14:textId="77777777">
        <w:tc>
          <w:tcPr>
            <w:tcW w:w="1128" w:type="dxa"/>
            <w:shd w:val="clear" w:color="auto" w:fill="auto"/>
          </w:tcPr>
          <w:p w:rsidRPr="00E50019" w:rsidR="00E50019" w:rsidP="00B70ABC" w:rsidRDefault="00E50019" w14:paraId="7C5FC4F7" w14:textId="2BE01872">
            <w:pPr>
              <w:rPr>
                <w:bCs/>
              </w:rPr>
            </w:pPr>
            <w:r w:rsidRPr="00E50019">
              <w:rPr>
                <w:bCs/>
              </w:rPr>
              <w:t>JU</w:t>
            </w:r>
            <w:r w:rsidR="00DA1735">
              <w:rPr>
                <w:bCs/>
              </w:rPr>
              <w:t>HI</w:t>
            </w:r>
          </w:p>
        </w:tc>
        <w:tc>
          <w:tcPr>
            <w:tcW w:w="2916" w:type="dxa"/>
            <w:shd w:val="clear" w:color="auto" w:fill="auto"/>
          </w:tcPr>
          <w:p w:rsidRPr="00E50019" w:rsidR="00E50019" w:rsidP="00B70ABC" w:rsidRDefault="00DA1735" w14:paraId="01143AC9" w14:textId="2AF818E7">
            <w:r>
              <w:t xml:space="preserve">Juglans </w:t>
            </w:r>
            <w:proofErr w:type="spellStart"/>
            <w:r>
              <w:t>hindsii</w:t>
            </w:r>
            <w:proofErr w:type="spellEnd"/>
          </w:p>
        </w:tc>
        <w:tc>
          <w:tcPr>
            <w:tcW w:w="2916" w:type="dxa"/>
            <w:shd w:val="clear" w:color="auto" w:fill="auto"/>
          </w:tcPr>
          <w:p w:rsidRPr="00E50019" w:rsidR="00E50019" w:rsidP="00B70ABC" w:rsidRDefault="00DA1735" w14:paraId="001FD8A9" w14:textId="6B502729">
            <w:r>
              <w:t>Northern California walnut</w:t>
            </w:r>
          </w:p>
        </w:tc>
        <w:tc>
          <w:tcPr>
            <w:tcW w:w="1956" w:type="dxa"/>
            <w:shd w:val="clear" w:color="auto" w:fill="auto"/>
          </w:tcPr>
          <w:p w:rsidRPr="00E50019" w:rsidR="00E50019" w:rsidP="00B70ABC" w:rsidRDefault="00E50019" w14:paraId="60C7823E" w14:textId="77777777">
            <w:r w:rsidRPr="00E50019">
              <w:t>Mid-Upper</w:t>
            </w:r>
          </w:p>
        </w:tc>
      </w:tr>
      <w:tr w:rsidRPr="00E50019" w:rsidR="00E50019" w:rsidTr="00E50019" w14:paraId="6FF616D5" w14:textId="77777777">
        <w:tc>
          <w:tcPr>
            <w:tcW w:w="1128" w:type="dxa"/>
            <w:shd w:val="clear" w:color="auto" w:fill="auto"/>
          </w:tcPr>
          <w:p w:rsidRPr="00E50019" w:rsidR="00E50019" w:rsidP="00B70ABC" w:rsidRDefault="00E50019" w14:paraId="029C9214" w14:textId="4984EA5F">
            <w:pPr>
              <w:rPr>
                <w:bCs/>
              </w:rPr>
            </w:pPr>
            <w:r w:rsidRPr="00E50019">
              <w:rPr>
                <w:bCs/>
              </w:rPr>
              <w:t>ACNE</w:t>
            </w:r>
            <w:r w:rsidR="00DA1735">
              <w:rPr>
                <w:bCs/>
              </w:rPr>
              <w:t>2</w:t>
            </w:r>
          </w:p>
        </w:tc>
        <w:tc>
          <w:tcPr>
            <w:tcW w:w="2916" w:type="dxa"/>
            <w:shd w:val="clear" w:color="auto" w:fill="auto"/>
          </w:tcPr>
          <w:p w:rsidRPr="00E50019" w:rsidR="00E50019" w:rsidP="00B70ABC" w:rsidRDefault="00DA1735" w14:paraId="4B9CB805" w14:textId="3DA45E1D">
            <w:r>
              <w:t xml:space="preserve">Acer </w:t>
            </w:r>
            <w:proofErr w:type="spellStart"/>
            <w:r>
              <w:t>negundo</w:t>
            </w:r>
            <w:proofErr w:type="spellEnd"/>
          </w:p>
        </w:tc>
        <w:tc>
          <w:tcPr>
            <w:tcW w:w="2916" w:type="dxa"/>
            <w:shd w:val="clear" w:color="auto" w:fill="auto"/>
          </w:tcPr>
          <w:p w:rsidRPr="00E50019" w:rsidR="00E50019" w:rsidP="00B70ABC" w:rsidRDefault="00DA1735" w14:paraId="564C7ED8" w14:textId="001AEDE1">
            <w:r>
              <w:t>Boxelder</w:t>
            </w:r>
          </w:p>
        </w:tc>
        <w:tc>
          <w:tcPr>
            <w:tcW w:w="1956" w:type="dxa"/>
            <w:shd w:val="clear" w:color="auto" w:fill="auto"/>
          </w:tcPr>
          <w:p w:rsidRPr="00E50019" w:rsidR="00E50019" w:rsidP="00B70ABC" w:rsidRDefault="00E50019" w14:paraId="4FAB0BF2" w14:textId="77777777">
            <w:r w:rsidRPr="00E50019">
              <w:t>Middle</w:t>
            </w:r>
          </w:p>
        </w:tc>
      </w:tr>
    </w:tbl>
    <w:p w:rsidR="00E50019" w:rsidP="00E50019" w:rsidRDefault="00E50019" w14:paraId="4ED6D400" w14:textId="77777777"/>
    <w:p w:rsidR="00E50019" w:rsidP="00E50019" w:rsidRDefault="00E50019" w14:paraId="228FF020" w14:textId="77777777">
      <w:pPr>
        <w:pStyle w:val="SClassInfoPara"/>
      </w:pPr>
      <w:r>
        <w:t>Description</w:t>
      </w:r>
    </w:p>
    <w:p w:rsidR="00E50019" w:rsidP="00E50019" w:rsidRDefault="00E50019" w14:paraId="06FBB33A" w14:textId="58D7D696">
      <w:r>
        <w:t xml:space="preserve">Maturation of </w:t>
      </w:r>
      <w:r w:rsidRPr="00CD3607">
        <w:rPr>
          <w:i/>
        </w:rPr>
        <w:t>P</w:t>
      </w:r>
      <w:r w:rsidRPr="00CD3607" w:rsidR="00DA1735">
        <w:rPr>
          <w:i/>
        </w:rPr>
        <w:t>.</w:t>
      </w:r>
      <w:r w:rsidRPr="00CD3607">
        <w:rPr>
          <w:i/>
        </w:rPr>
        <w:t xml:space="preserve"> </w:t>
      </w:r>
      <w:proofErr w:type="spellStart"/>
      <w:r w:rsidRPr="00CD3607">
        <w:rPr>
          <w:i/>
        </w:rPr>
        <w:t>fremontii</w:t>
      </w:r>
      <w:proofErr w:type="spellEnd"/>
      <w:r>
        <w:t xml:space="preserve"> and </w:t>
      </w:r>
      <w:r w:rsidRPr="00CD3607">
        <w:rPr>
          <w:i/>
        </w:rPr>
        <w:t>S</w:t>
      </w:r>
      <w:r w:rsidRPr="00CD3607" w:rsidR="00DA1735">
        <w:rPr>
          <w:i/>
        </w:rPr>
        <w:t>.</w:t>
      </w:r>
      <w:r w:rsidRPr="00CD3607">
        <w:rPr>
          <w:i/>
        </w:rPr>
        <w:t xml:space="preserve"> </w:t>
      </w:r>
      <w:proofErr w:type="spellStart"/>
      <w:r w:rsidRPr="00CD3607">
        <w:rPr>
          <w:i/>
        </w:rPr>
        <w:t>gooddingii</w:t>
      </w:r>
      <w:proofErr w:type="spellEnd"/>
      <w:r>
        <w:t xml:space="preserve"> stands and in-filling by later seral riparian species such as </w:t>
      </w:r>
      <w:r w:rsidRPr="00CD3607">
        <w:rPr>
          <w:i/>
        </w:rPr>
        <w:t xml:space="preserve">Acer </w:t>
      </w:r>
      <w:proofErr w:type="spellStart"/>
      <w:r w:rsidRPr="00CD3607" w:rsidR="00DA1735">
        <w:rPr>
          <w:i/>
        </w:rPr>
        <w:t>negundo</w:t>
      </w:r>
      <w:proofErr w:type="spellEnd"/>
      <w:r w:rsidR="00DA1735">
        <w:t xml:space="preserve">, </w:t>
      </w:r>
      <w:r w:rsidRPr="00CD3607" w:rsidR="00DA1735">
        <w:rPr>
          <w:i/>
        </w:rPr>
        <w:t xml:space="preserve">Juglans </w:t>
      </w:r>
      <w:proofErr w:type="spellStart"/>
      <w:r w:rsidRPr="00CD3607" w:rsidR="00DA1735">
        <w:rPr>
          <w:i/>
        </w:rPr>
        <w:t>californica</w:t>
      </w:r>
      <w:proofErr w:type="spellEnd"/>
      <w:r w:rsidR="00DA1735">
        <w:t xml:space="preserve"> var. </w:t>
      </w:r>
      <w:proofErr w:type="spellStart"/>
      <w:r w:rsidRPr="00CD3607" w:rsidR="00DA1735">
        <w:rPr>
          <w:i/>
        </w:rPr>
        <w:t>h</w:t>
      </w:r>
      <w:r w:rsidRPr="00CD3607">
        <w:rPr>
          <w:i/>
        </w:rPr>
        <w:t>indsii</w:t>
      </w:r>
      <w:proofErr w:type="spellEnd"/>
      <w:r w:rsidR="00DA1735">
        <w:t xml:space="preserve"> (</w:t>
      </w:r>
      <w:r w:rsidRPr="00CD3607" w:rsidR="00DA1735">
        <w:rPr>
          <w:i/>
        </w:rPr>
        <w:t xml:space="preserve">Juglans </w:t>
      </w:r>
      <w:proofErr w:type="spellStart"/>
      <w:r w:rsidRPr="00CD3607" w:rsidR="00DA1735">
        <w:rPr>
          <w:i/>
        </w:rPr>
        <w:t>hindsii</w:t>
      </w:r>
      <w:proofErr w:type="spellEnd"/>
      <w:r w:rsidR="00DA1735">
        <w:t>)</w:t>
      </w:r>
      <w:r>
        <w:t xml:space="preserve">. </w:t>
      </w:r>
    </w:p>
    <w:p w:rsidR="00E50019" w:rsidP="00E50019" w:rsidRDefault="00E50019" w14:paraId="59B73243" w14:textId="77777777"/>
    <w:p>
      <w:r>
        <w:rPr>
          <w:i/>
          <w:u w:val="single"/>
        </w:rPr>
        <w:t>Maximum Tree Size Class</w:t>
      </w:r>
      <w:br/>
      <w:r>
        <w:t>None</w:t>
      </w:r>
    </w:p>
    <w:p w:rsidR="00E50019" w:rsidP="00E50019" w:rsidRDefault="00E50019" w14:paraId="641009AE" w14:textId="77777777">
      <w:pPr>
        <w:pStyle w:val="InfoPara"/>
        <w:pBdr>
          <w:top w:val="single" w:color="auto" w:sz="4" w:space="1"/>
        </w:pBdr>
      </w:pPr>
      <w:r xmlns:w="http://schemas.openxmlformats.org/wordprocessingml/2006/main">
        <w:t>Class C</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50019" w:rsidP="00E50019" w:rsidRDefault="00E50019" w14:paraId="29F2C179" w14:textId="77777777"/>
    <w:p w:rsidR="00E50019" w:rsidP="00E50019" w:rsidRDefault="00E50019" w14:paraId="60F501C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04"/>
        <w:gridCol w:w="2652"/>
        <w:gridCol w:w="1956"/>
      </w:tblGrid>
      <w:tr w:rsidRPr="00E50019" w:rsidR="00E50019" w:rsidTr="00E50019" w14:paraId="727F7D95" w14:textId="77777777">
        <w:tc>
          <w:tcPr>
            <w:tcW w:w="1056" w:type="dxa"/>
            <w:tcBorders>
              <w:top w:val="single" w:color="auto" w:sz="2" w:space="0"/>
              <w:bottom w:val="single" w:color="000000" w:sz="12" w:space="0"/>
            </w:tcBorders>
            <w:shd w:val="clear" w:color="auto" w:fill="auto"/>
          </w:tcPr>
          <w:p w:rsidRPr="00E50019" w:rsidR="00E50019" w:rsidP="00A914AC" w:rsidRDefault="00E50019" w14:paraId="3252A37C" w14:textId="77777777">
            <w:pPr>
              <w:rPr>
                <w:b/>
                <w:bCs/>
              </w:rPr>
            </w:pPr>
            <w:r w:rsidRPr="00E50019">
              <w:rPr>
                <w:b/>
                <w:bCs/>
              </w:rPr>
              <w:t>Symbol</w:t>
            </w:r>
          </w:p>
        </w:tc>
        <w:tc>
          <w:tcPr>
            <w:tcW w:w="2604" w:type="dxa"/>
            <w:tcBorders>
              <w:top w:val="single" w:color="auto" w:sz="2" w:space="0"/>
              <w:bottom w:val="single" w:color="000000" w:sz="12" w:space="0"/>
            </w:tcBorders>
            <w:shd w:val="clear" w:color="auto" w:fill="auto"/>
          </w:tcPr>
          <w:p w:rsidRPr="00E50019" w:rsidR="00E50019" w:rsidP="00A914AC" w:rsidRDefault="00E50019" w14:paraId="2756A49D" w14:textId="77777777">
            <w:pPr>
              <w:rPr>
                <w:b/>
                <w:bCs/>
              </w:rPr>
            </w:pPr>
            <w:r w:rsidRPr="00E50019">
              <w:rPr>
                <w:b/>
                <w:bCs/>
              </w:rPr>
              <w:t>Scientific Name</w:t>
            </w:r>
          </w:p>
        </w:tc>
        <w:tc>
          <w:tcPr>
            <w:tcW w:w="2652" w:type="dxa"/>
            <w:tcBorders>
              <w:top w:val="single" w:color="auto" w:sz="2" w:space="0"/>
              <w:bottom w:val="single" w:color="000000" w:sz="12" w:space="0"/>
            </w:tcBorders>
            <w:shd w:val="clear" w:color="auto" w:fill="auto"/>
          </w:tcPr>
          <w:p w:rsidRPr="00E50019" w:rsidR="00E50019" w:rsidP="00A914AC" w:rsidRDefault="00E50019" w14:paraId="41F5E956" w14:textId="77777777">
            <w:pPr>
              <w:rPr>
                <w:b/>
                <w:bCs/>
              </w:rPr>
            </w:pPr>
            <w:r w:rsidRPr="00E50019">
              <w:rPr>
                <w:b/>
                <w:bCs/>
              </w:rPr>
              <w:t>Common Name</w:t>
            </w:r>
          </w:p>
        </w:tc>
        <w:tc>
          <w:tcPr>
            <w:tcW w:w="1956" w:type="dxa"/>
            <w:tcBorders>
              <w:top w:val="single" w:color="auto" w:sz="2" w:space="0"/>
              <w:bottom w:val="single" w:color="000000" w:sz="12" w:space="0"/>
            </w:tcBorders>
            <w:shd w:val="clear" w:color="auto" w:fill="auto"/>
          </w:tcPr>
          <w:p w:rsidRPr="00E50019" w:rsidR="00E50019" w:rsidP="00A914AC" w:rsidRDefault="00E50019" w14:paraId="12055AF7" w14:textId="77777777">
            <w:pPr>
              <w:rPr>
                <w:b/>
                <w:bCs/>
              </w:rPr>
            </w:pPr>
            <w:r w:rsidRPr="00E50019">
              <w:rPr>
                <w:b/>
                <w:bCs/>
              </w:rPr>
              <w:t>Canopy Position</w:t>
            </w:r>
          </w:p>
        </w:tc>
      </w:tr>
      <w:tr w:rsidRPr="00E50019" w:rsidR="00E50019" w:rsidTr="00E50019" w14:paraId="52405D9F" w14:textId="77777777">
        <w:tc>
          <w:tcPr>
            <w:tcW w:w="1056" w:type="dxa"/>
            <w:tcBorders>
              <w:top w:val="single" w:color="000000" w:sz="12" w:space="0"/>
            </w:tcBorders>
            <w:shd w:val="clear" w:color="auto" w:fill="auto"/>
          </w:tcPr>
          <w:p w:rsidRPr="00E50019" w:rsidR="00E50019" w:rsidP="00A914AC" w:rsidRDefault="00E50019" w14:paraId="2001C4C0" w14:textId="77777777">
            <w:pPr>
              <w:rPr>
                <w:bCs/>
              </w:rPr>
            </w:pPr>
            <w:r w:rsidRPr="00E50019">
              <w:rPr>
                <w:bCs/>
              </w:rPr>
              <w:t>QULO</w:t>
            </w:r>
          </w:p>
        </w:tc>
        <w:tc>
          <w:tcPr>
            <w:tcW w:w="2604" w:type="dxa"/>
            <w:tcBorders>
              <w:top w:val="single" w:color="000000" w:sz="12" w:space="0"/>
            </w:tcBorders>
            <w:shd w:val="clear" w:color="auto" w:fill="auto"/>
          </w:tcPr>
          <w:p w:rsidRPr="00E50019" w:rsidR="00E50019" w:rsidP="00A914AC" w:rsidRDefault="00E50019" w14:paraId="7EE5CABE" w14:textId="77777777">
            <w:r w:rsidRPr="00E50019">
              <w:t xml:space="preserve">Quercus </w:t>
            </w:r>
            <w:proofErr w:type="spellStart"/>
            <w:r w:rsidRPr="00E50019">
              <w:t>lobata</w:t>
            </w:r>
            <w:proofErr w:type="spellEnd"/>
          </w:p>
        </w:tc>
        <w:tc>
          <w:tcPr>
            <w:tcW w:w="2652" w:type="dxa"/>
            <w:tcBorders>
              <w:top w:val="single" w:color="000000" w:sz="12" w:space="0"/>
            </w:tcBorders>
            <w:shd w:val="clear" w:color="auto" w:fill="auto"/>
          </w:tcPr>
          <w:p w:rsidRPr="00E50019" w:rsidR="00E50019" w:rsidP="00A914AC" w:rsidRDefault="00E50019" w14:paraId="509FE8C9" w14:textId="77777777">
            <w:r w:rsidRPr="00E50019">
              <w:t>California white oak</w:t>
            </w:r>
          </w:p>
        </w:tc>
        <w:tc>
          <w:tcPr>
            <w:tcW w:w="1956" w:type="dxa"/>
            <w:tcBorders>
              <w:top w:val="single" w:color="000000" w:sz="12" w:space="0"/>
            </w:tcBorders>
            <w:shd w:val="clear" w:color="auto" w:fill="auto"/>
          </w:tcPr>
          <w:p w:rsidRPr="00E50019" w:rsidR="00E50019" w:rsidP="00A914AC" w:rsidRDefault="00E50019" w14:paraId="21B25A56" w14:textId="77777777">
            <w:r w:rsidRPr="00E50019">
              <w:t>Upper</w:t>
            </w:r>
          </w:p>
        </w:tc>
      </w:tr>
      <w:tr w:rsidRPr="00E50019" w:rsidR="00E50019" w:rsidTr="00E50019" w14:paraId="44C9523F" w14:textId="77777777">
        <w:tc>
          <w:tcPr>
            <w:tcW w:w="1056" w:type="dxa"/>
            <w:shd w:val="clear" w:color="auto" w:fill="auto"/>
          </w:tcPr>
          <w:p w:rsidRPr="00E50019" w:rsidR="00E50019" w:rsidP="00A914AC" w:rsidRDefault="00E50019" w14:paraId="0A548870" w14:textId="77777777">
            <w:pPr>
              <w:rPr>
                <w:bCs/>
              </w:rPr>
            </w:pPr>
            <w:r w:rsidRPr="00E50019">
              <w:rPr>
                <w:bCs/>
              </w:rPr>
              <w:t>VICA5</w:t>
            </w:r>
          </w:p>
        </w:tc>
        <w:tc>
          <w:tcPr>
            <w:tcW w:w="2604" w:type="dxa"/>
            <w:shd w:val="clear" w:color="auto" w:fill="auto"/>
          </w:tcPr>
          <w:p w:rsidRPr="00E50019" w:rsidR="00E50019" w:rsidP="00A914AC" w:rsidRDefault="00E50019" w14:paraId="6802E4D6" w14:textId="77777777">
            <w:proofErr w:type="spellStart"/>
            <w:r w:rsidRPr="00E50019">
              <w:t>Vitis</w:t>
            </w:r>
            <w:proofErr w:type="spellEnd"/>
            <w:r w:rsidRPr="00E50019">
              <w:t xml:space="preserve"> </w:t>
            </w:r>
            <w:proofErr w:type="spellStart"/>
            <w:r w:rsidRPr="00E50019">
              <w:t>californica</w:t>
            </w:r>
            <w:proofErr w:type="spellEnd"/>
          </w:p>
        </w:tc>
        <w:tc>
          <w:tcPr>
            <w:tcW w:w="2652" w:type="dxa"/>
            <w:shd w:val="clear" w:color="auto" w:fill="auto"/>
          </w:tcPr>
          <w:p w:rsidRPr="00E50019" w:rsidR="00E50019" w:rsidP="00A914AC" w:rsidRDefault="00E50019" w14:paraId="5211CFC4" w14:textId="77777777">
            <w:r w:rsidRPr="00E50019">
              <w:t>California wild grape</w:t>
            </w:r>
          </w:p>
        </w:tc>
        <w:tc>
          <w:tcPr>
            <w:tcW w:w="1956" w:type="dxa"/>
            <w:shd w:val="clear" w:color="auto" w:fill="auto"/>
          </w:tcPr>
          <w:p w:rsidRPr="00E50019" w:rsidR="00E50019" w:rsidP="00A914AC" w:rsidRDefault="00E50019" w14:paraId="105C6CDF" w14:textId="77777777">
            <w:r w:rsidRPr="00E50019">
              <w:t>Upper</w:t>
            </w:r>
          </w:p>
        </w:tc>
      </w:tr>
      <w:tr w:rsidRPr="00E50019" w:rsidR="00DA1735" w:rsidTr="00E50019" w14:paraId="7A8430E9" w14:textId="77777777">
        <w:tc>
          <w:tcPr>
            <w:tcW w:w="1056" w:type="dxa"/>
            <w:shd w:val="clear" w:color="auto" w:fill="auto"/>
          </w:tcPr>
          <w:p w:rsidRPr="00E50019" w:rsidR="00DA1735" w:rsidP="00DA1735" w:rsidRDefault="00DA1735" w14:paraId="7A650D4E" w14:textId="728E5F13">
            <w:pPr>
              <w:rPr>
                <w:bCs/>
              </w:rPr>
            </w:pPr>
            <w:r w:rsidRPr="00E50019">
              <w:rPr>
                <w:bCs/>
              </w:rPr>
              <w:t>ACNE</w:t>
            </w:r>
            <w:r>
              <w:rPr>
                <w:bCs/>
              </w:rPr>
              <w:t>2</w:t>
            </w:r>
          </w:p>
        </w:tc>
        <w:tc>
          <w:tcPr>
            <w:tcW w:w="2604" w:type="dxa"/>
            <w:shd w:val="clear" w:color="auto" w:fill="auto"/>
          </w:tcPr>
          <w:p w:rsidRPr="00E50019" w:rsidR="00DA1735" w:rsidP="00DA1735" w:rsidRDefault="00DA1735" w14:paraId="11BC620C" w14:textId="34CCB968">
            <w:r>
              <w:t xml:space="preserve">Acer </w:t>
            </w:r>
            <w:proofErr w:type="spellStart"/>
            <w:r>
              <w:t>negundo</w:t>
            </w:r>
            <w:proofErr w:type="spellEnd"/>
          </w:p>
        </w:tc>
        <w:tc>
          <w:tcPr>
            <w:tcW w:w="2652" w:type="dxa"/>
            <w:shd w:val="clear" w:color="auto" w:fill="auto"/>
          </w:tcPr>
          <w:p w:rsidRPr="00E50019" w:rsidR="00DA1735" w:rsidP="00DA1735" w:rsidRDefault="00DA1735" w14:paraId="030A31D1" w14:textId="4CC99EFE">
            <w:r>
              <w:t>Boxelder</w:t>
            </w:r>
          </w:p>
        </w:tc>
        <w:tc>
          <w:tcPr>
            <w:tcW w:w="1956" w:type="dxa"/>
            <w:shd w:val="clear" w:color="auto" w:fill="auto"/>
          </w:tcPr>
          <w:p w:rsidRPr="00E50019" w:rsidR="00DA1735" w:rsidP="00DA1735" w:rsidRDefault="00DA1735" w14:paraId="3925CF08" w14:textId="77777777">
            <w:r w:rsidRPr="00E50019">
              <w:t>Middle</w:t>
            </w:r>
          </w:p>
        </w:tc>
      </w:tr>
    </w:tbl>
    <w:p w:rsidR="00E50019" w:rsidP="00E50019" w:rsidRDefault="00E50019" w14:paraId="3C5544AB" w14:textId="77777777"/>
    <w:p w:rsidR="00E50019" w:rsidP="00E50019" w:rsidRDefault="00E50019" w14:paraId="2E382EDC" w14:textId="77777777">
      <w:pPr>
        <w:pStyle w:val="SClassInfoPara"/>
      </w:pPr>
      <w:r>
        <w:t>Description</w:t>
      </w:r>
    </w:p>
    <w:p w:rsidR="00E50019" w:rsidP="00E50019" w:rsidRDefault="00E50019" w14:paraId="3C6A867D" w14:textId="79893144">
      <w:r>
        <w:t xml:space="preserve">Slow colonization by </w:t>
      </w:r>
      <w:r w:rsidRPr="00CD3607">
        <w:rPr>
          <w:i/>
        </w:rPr>
        <w:t xml:space="preserve">Quercus </w:t>
      </w:r>
      <w:proofErr w:type="spellStart"/>
      <w:r w:rsidRPr="00CD3607">
        <w:rPr>
          <w:i/>
        </w:rPr>
        <w:t>lobata</w:t>
      </w:r>
      <w:proofErr w:type="spellEnd"/>
      <w:r>
        <w:t xml:space="preserve"> of these mature stands, with subsequent </w:t>
      </w:r>
      <w:r w:rsidR="00C643CC">
        <w:t>buildup</w:t>
      </w:r>
      <w:r>
        <w:t xml:space="preserve"> of natural levee deposits derived from silt deposition in flooding backwaters farther from active channel.  </w:t>
      </w:r>
      <w:r>
        <w:lastRenderedPageBreak/>
        <w:t xml:space="preserve">Gap-phase individual tree openings caused by liana buildup of </w:t>
      </w:r>
      <w:proofErr w:type="spellStart"/>
      <w:r w:rsidRPr="00CD3607">
        <w:rPr>
          <w:i/>
        </w:rPr>
        <w:t>Vitis</w:t>
      </w:r>
      <w:proofErr w:type="spellEnd"/>
      <w:r w:rsidRPr="00CD3607">
        <w:rPr>
          <w:i/>
        </w:rPr>
        <w:t xml:space="preserve"> </w:t>
      </w:r>
      <w:proofErr w:type="spellStart"/>
      <w:r w:rsidRPr="00CD3607">
        <w:rPr>
          <w:i/>
        </w:rPr>
        <w:t>californica</w:t>
      </w:r>
      <w:proofErr w:type="spellEnd"/>
      <w:r>
        <w:t xml:space="preserve"> and natural demise of older trees.</w:t>
      </w:r>
    </w:p>
    <w:p w:rsidR="00E50019" w:rsidP="00E50019" w:rsidRDefault="00E50019" w14:paraId="0FF9E6F7"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Late1:CLS</w:t>
            </w:r>
          </w:p>
        </w:tc>
        <w:tc>
          <w:p>
            <w:pPr>
              <w:jc w:val="center"/>
            </w:pPr>
            <w:r>
              <w:rPr>
                <w:sz w:val="20"/>
              </w:rPr>
              <w:t>49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Early1:OPN</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0</w:t>
            </w:r>
          </w:p>
        </w:tc>
      </w:tr>
    </w:tbl>
    <w:p>
      <w:r>
        <w:t/>
      </w:r>
    </w:p>
    <w:p>
      <w:pPr>
        <w:pStyle w:val="InfoPara"/>
      </w:pPr>
      <w:r>
        <w:t>Optional Disturbances</w:t>
      </w:r>
    </w:p>
    <w:p>
      <w:r>
        <w:t>Optional 1: annual flood</w:t>
      </w:r>
    </w:p>
    <w:p>
      <w:r>
        <w:t/>
      </w:r>
    </w:p>
    <w:p>
      <w:pPr xmlns:w="http://schemas.openxmlformats.org/wordprocessingml/2006/main">
        <w:pStyle w:val="ReportSection"/>
      </w:pPr>
      <w:r xmlns:w="http://schemas.openxmlformats.org/wordprocessingml/2006/main">
        <w:t>References</w:t>
      </w:r>
    </w:p>
    <w:p>
      <w:r>
        <w:t/>
      </w:r>
    </w:p>
    <w:p w:rsidR="00E50019" w:rsidP="00E50019" w:rsidRDefault="00E50019" w14:paraId="026E6720" w14:textId="26F7DE59">
      <w:proofErr w:type="spellStart"/>
      <w:r>
        <w:t>Buer</w:t>
      </w:r>
      <w:proofErr w:type="spellEnd"/>
      <w:r>
        <w:t xml:space="preserve">, K.Y., D. </w:t>
      </w:r>
      <w:proofErr w:type="spellStart"/>
      <w:r>
        <w:t>Forwalter</w:t>
      </w:r>
      <w:proofErr w:type="spellEnd"/>
      <w:r>
        <w:t xml:space="preserve">, M. Kissel and B. </w:t>
      </w:r>
      <w:proofErr w:type="spellStart"/>
      <w:r>
        <w:t>Stohler</w:t>
      </w:r>
      <w:proofErr w:type="spellEnd"/>
      <w:r>
        <w:t xml:space="preserve">. 1989. The middle Sacramento River: Human impacts on physical and ecological processes along a meandering river. In: Abel. D.L., technical coordinator. Proceedings of the California Riparian Systems Conference: protection, management and restoration for the 1990’s. Gen. </w:t>
      </w:r>
      <w:r w:rsidR="00A2197F">
        <w:t>Tech. Rep.</w:t>
      </w:r>
      <w:r>
        <w:t xml:space="preserve"> PSW-110. Berkeley, CA: USDA Forest Service, Pacific Southwest Forest and Range Experiment Station. 22</w:t>
      </w:r>
      <w:r w:rsidR="00A45E4F">
        <w:t>-</w:t>
      </w:r>
      <w:r>
        <w:t>32.</w:t>
      </w:r>
    </w:p>
    <w:p w:rsidR="00E50019" w:rsidP="00E50019" w:rsidRDefault="00E50019" w14:paraId="6076F7AA" w14:textId="77777777"/>
    <w:p w:rsidR="00E50019" w:rsidP="00E50019" w:rsidRDefault="00E50019" w14:paraId="4F080D35" w14:textId="77777777">
      <w:r>
        <w:t>Busch, D.E. 1995. Effects of fire on Southwestern riparian plant community structure. Southwestern Naturalist 40: 259-267.</w:t>
      </w:r>
    </w:p>
    <w:p w:rsidR="00E50019" w:rsidP="00E50019" w:rsidRDefault="00E50019" w14:paraId="02EF90AF" w14:textId="77777777"/>
    <w:p w:rsidR="00E50019" w:rsidP="00E50019" w:rsidRDefault="00E50019" w14:paraId="3B8E48AA" w14:textId="77777777">
      <w:proofErr w:type="spellStart"/>
      <w:r>
        <w:t>Cepello</w:t>
      </w:r>
      <w:proofErr w:type="spellEnd"/>
      <w:r>
        <w:t>, S.A. 1991. Riparian vegetation distribution along the middle Sacramento River in relation to flood frequency. Thesis. Chico, CA: California State University.</w:t>
      </w:r>
    </w:p>
    <w:p w:rsidR="00E50019" w:rsidP="00E50019" w:rsidRDefault="00E50019" w14:paraId="5C86795A" w14:textId="77777777"/>
    <w:p w:rsidR="00E50019" w:rsidP="00E50019" w:rsidRDefault="00E50019" w14:paraId="2DEA4923" w14:textId="77777777">
      <w:r>
        <w:t xml:space="preserve">Conard, S.G., R.L. MacDonald and R.F. Holland. 1980. Riparian vegetation and flora of the Sacramento Valley. In: Sands, A., ed. Riparian Forests in California: Their Ecology and Conservation.  </w:t>
      </w:r>
      <w:proofErr w:type="spellStart"/>
      <w:r>
        <w:t>Insti</w:t>
      </w:r>
      <w:proofErr w:type="spellEnd"/>
      <w:r>
        <w:t>. Ecol. Publ. No. 15. Davis, CA: University of California. 47-55.</w:t>
      </w:r>
    </w:p>
    <w:p w:rsidR="00E50019" w:rsidP="00E50019" w:rsidRDefault="00E50019" w14:paraId="10049C95" w14:textId="77777777"/>
    <w:p w:rsidR="00E50019" w:rsidP="00E50019" w:rsidRDefault="00E50019" w14:paraId="1BF7C3F1" w14:textId="2BC041FF">
      <w:r>
        <w:t xml:space="preserve">Faber, P.M., ed. 2003. California Riparian Systems: Processes and Floodplain Management, Ecology, and Restoration. In: </w:t>
      </w:r>
      <w:r w:rsidR="00A45E4F">
        <w:t xml:space="preserve">The Proceedings from the Riparian Habitat Joint Venture Conference: Integrating Riparian Habitat Conservation &amp; Flood Management in California (December 4-6, 2007). </w:t>
      </w:r>
      <w:r>
        <w:t>Sacramento, CA</w:t>
      </w:r>
      <w:r w:rsidR="00A45E4F">
        <w:t>.</w:t>
      </w:r>
    </w:p>
    <w:p w:rsidR="00A45E4F" w:rsidP="00E50019" w:rsidRDefault="00A45E4F" w14:paraId="3BDE32DB" w14:textId="77777777"/>
    <w:p w:rsidR="00E50019" w:rsidP="00E50019" w:rsidRDefault="00E50019" w14:paraId="1A852CBD" w14:textId="77777777">
      <w:proofErr w:type="spellStart"/>
      <w:r>
        <w:t>Florsheim</w:t>
      </w:r>
      <w:proofErr w:type="spellEnd"/>
      <w:r>
        <w:t>, J.L. and J.F. Mount. 2002. Restoration of floodplain topography by sand-splay complex formation in response to intentional levee breaches, Lower Cosumnes River, California. Geomorphology 44: 67-94.</w:t>
      </w:r>
    </w:p>
    <w:p w:rsidR="00E50019" w:rsidP="00E50019" w:rsidRDefault="00E50019" w14:paraId="021221D6" w14:textId="77777777"/>
    <w:p w:rsidR="00E50019" w:rsidP="00E50019" w:rsidRDefault="00E50019" w14:paraId="0CA8B3AF" w14:textId="0E19B7C1">
      <w:proofErr w:type="spellStart"/>
      <w:r>
        <w:t>Fremier</w:t>
      </w:r>
      <w:proofErr w:type="spellEnd"/>
      <w:r>
        <w:t>, A. K. 2003. Floodplain Age Modeling Techniques to Analyze Channel Migration and Vegetation Patch Dynamics on the Sacramento River, California. MA thesis. Davis, CA: University of California.</w:t>
      </w:r>
    </w:p>
    <w:p w:rsidR="00E50019" w:rsidP="00E50019" w:rsidRDefault="00E50019" w14:paraId="3F02091C" w14:textId="77777777"/>
    <w:p w:rsidR="00E50019" w:rsidP="00E50019" w:rsidRDefault="00E50019" w14:paraId="4C243B0C" w14:textId="3E6441D0">
      <w:r>
        <w:t xml:space="preserve">Greco, S.E., R.E. Plant and R.H. Barrett.  2002. Geographic modeling of temporal variability in habitat quality of the yellow-billed cuckoo on the Sacramento River, miles 196-219, California. In: Scott, J.M., P.J.  </w:t>
      </w:r>
      <w:proofErr w:type="spellStart"/>
      <w:r>
        <w:t>Heglund</w:t>
      </w:r>
      <w:proofErr w:type="spellEnd"/>
      <w:r>
        <w:t xml:space="preserve">, F. Samson, J. </w:t>
      </w:r>
      <w:proofErr w:type="spellStart"/>
      <w:r>
        <w:t>Haufler</w:t>
      </w:r>
      <w:proofErr w:type="spellEnd"/>
      <w:r>
        <w:t>, M. Morrison, M. Raphael and B. Wall eds. Predicting Species Occurrences: Issues of Accuracy and Scale. Covelo, CA: Island Press. 183-196.</w:t>
      </w:r>
    </w:p>
    <w:p w:rsidR="00E50019" w:rsidP="00E50019" w:rsidRDefault="00E50019" w14:paraId="24FA1BA5" w14:textId="77777777"/>
    <w:p w:rsidR="00E50019" w:rsidP="00E50019" w:rsidRDefault="00E50019" w14:paraId="2A034C14" w14:textId="77777777">
      <w:r>
        <w:t>Greco, S.E. 1999. Monitoring landscape change and modeling habitat dynamics of the yellow-billed cuckoo on the Sacramento River, California. Dissertation. Davis, CA: University of California.</w:t>
      </w:r>
    </w:p>
    <w:p w:rsidR="00E50019" w:rsidP="00E50019" w:rsidRDefault="00E50019" w14:paraId="5B8A6B83" w14:textId="77777777"/>
    <w:p w:rsidR="00E50019" w:rsidP="00E50019" w:rsidRDefault="00E50019" w14:paraId="684B6F08" w14:textId="77777777">
      <w:r>
        <w:t xml:space="preserve">Griggs, F.T. and T. </w:t>
      </w:r>
      <w:proofErr w:type="spellStart"/>
      <w:r>
        <w:t>Sperber</w:t>
      </w:r>
      <w:proofErr w:type="spellEnd"/>
      <w:r>
        <w:t xml:space="preserve">. 2003. The interaction of biological and physical processes and the long-term survival of riparian forests at the San Joaquin River National Wildlife Refuge. </w:t>
      </w:r>
      <w:r>
        <w:lastRenderedPageBreak/>
        <w:t>CALFED Science Conference 2003. Abstracts: Advances in Science and Restoration in the Bay, Delta &amp; Watershed.</w:t>
      </w:r>
    </w:p>
    <w:p w:rsidR="00E50019" w:rsidP="00E50019" w:rsidRDefault="00E50019" w14:paraId="30EF7C12" w14:textId="77777777"/>
    <w:p w:rsidR="00E50019" w:rsidP="00E50019" w:rsidRDefault="00E50019" w14:paraId="6E77832C" w14:textId="273D9823">
      <w:r>
        <w:t xml:space="preserve">Griggs, F.T. and G.H. </w:t>
      </w:r>
      <w:proofErr w:type="spellStart"/>
      <w:r>
        <w:t>Golet</w:t>
      </w:r>
      <w:proofErr w:type="spellEnd"/>
      <w:r>
        <w:t xml:space="preserve">. 2002. Riparian valley oak (Quercus </w:t>
      </w:r>
      <w:proofErr w:type="spellStart"/>
      <w:r>
        <w:t>lobata</w:t>
      </w:r>
      <w:proofErr w:type="spellEnd"/>
      <w:r>
        <w:t xml:space="preserve">) forest restoration on the Middle Sacramento River, California. Technical Report PSW-GTR-184. CA: USDA Forest Service </w:t>
      </w:r>
    </w:p>
    <w:p w:rsidR="00E50019" w:rsidP="00E50019" w:rsidRDefault="00E50019" w14:paraId="79F01782" w14:textId="77777777"/>
    <w:p w:rsidR="00E50019" w:rsidP="00E50019" w:rsidRDefault="00E50019" w14:paraId="0AC2BF0E" w14:textId="77777777">
      <w:r>
        <w:t>Harris, R.R. 1987. Occurrence of vegetation on geomorphic surfaces in the active floodplain of a California alluvial stream. American Midland Naturalist 118: 393-405.</w:t>
      </w:r>
    </w:p>
    <w:p w:rsidR="00E50019" w:rsidP="00E50019" w:rsidRDefault="00E50019" w14:paraId="6C28340E" w14:textId="77777777"/>
    <w:p w:rsidR="00E50019" w:rsidP="00E50019" w:rsidRDefault="00E50019" w14:paraId="5D61F139" w14:textId="77777777">
      <w:r>
        <w:t xml:space="preserve">Harris, R.R., C.A. Fox and R. Risser. 1987. Impacts of hydroelectric development on riparian vegetation in the Sierra Nevada region, California, USA. Environmental Management 11: 519-527. </w:t>
      </w:r>
    </w:p>
    <w:p w:rsidR="00E50019" w:rsidP="00E50019" w:rsidRDefault="00E50019" w14:paraId="11700661" w14:textId="77777777"/>
    <w:p w:rsidR="00E50019" w:rsidP="00E50019" w:rsidRDefault="00E50019" w14:paraId="11B17595" w14:textId="50496FB9">
      <w:r>
        <w:t>Jones, W.M. 1997. Spatial patterns of woody plant regeneration in two California Central Valley floodplain forests. Thesis. MT: University of Montana.</w:t>
      </w:r>
    </w:p>
    <w:p w:rsidR="00E50019" w:rsidP="00E50019" w:rsidRDefault="00E50019" w14:paraId="5FF88D66" w14:textId="77777777"/>
    <w:p w:rsidR="00E50019" w:rsidP="00E50019" w:rsidRDefault="00E50019" w14:paraId="5D556BB4" w14:textId="77777777">
      <w:r>
        <w:t xml:space="preserve">Kirk, P. 2003. Hybridization of Juglans </w:t>
      </w:r>
      <w:proofErr w:type="spellStart"/>
      <w:r>
        <w:t>hindsii</w:t>
      </w:r>
      <w:proofErr w:type="spellEnd"/>
      <w:r>
        <w:t xml:space="preserve"> in Riparian Forests of Northern California. </w:t>
      </w:r>
      <w:proofErr w:type="spellStart"/>
      <w:r>
        <w:t>Masters</w:t>
      </w:r>
      <w:proofErr w:type="spellEnd"/>
      <w:r>
        <w:t xml:space="preserve"> Thesis. Chico, CA: Chico State University.</w:t>
      </w:r>
    </w:p>
    <w:p w:rsidR="00E50019" w:rsidP="00E50019" w:rsidRDefault="00E50019" w14:paraId="3111B694" w14:textId="77777777"/>
    <w:p w:rsidR="00E50019" w:rsidP="00E50019" w:rsidRDefault="00E50019" w14:paraId="0F960B9C" w14:textId="77777777">
      <w:proofErr w:type="spellStart"/>
      <w:r>
        <w:t>Kondolf</w:t>
      </w:r>
      <w:proofErr w:type="spellEnd"/>
      <w:r>
        <w:t>, G.M., T. Griggs, E. Larson, S. McBain, M. Thompkins, J. Williams and J. Vick. 2000. Flow regime requirements for habitat restoration along the Sacramento River between Colusa and Red Bluff. CALFED Bay Delta Program Integrated Storage Investigation. Sacramento, CA.</w:t>
      </w:r>
    </w:p>
    <w:p w:rsidR="00E50019" w:rsidP="00E50019" w:rsidRDefault="00E50019" w14:paraId="0A4809DC" w14:textId="77777777"/>
    <w:p w:rsidR="00E50019" w:rsidP="00E50019" w:rsidRDefault="00E50019" w14:paraId="08AEFA84" w14:textId="124A1FB4">
      <w:proofErr w:type="spellStart"/>
      <w:r>
        <w:t>Lowney</w:t>
      </w:r>
      <w:proofErr w:type="spellEnd"/>
      <w:r>
        <w:t>, C.L., and S.E. Greco. 2003. Flood Frequency Analysis of the Sacramento River at Bend Bridge. Technical Memorandum prepared for the California Department of Water Resources, Northern District, Red Bluff, California. Davis, CA: Landscape Analysis and Systems Research Laboratory, Dept. of Environmental Design, University of California.</w:t>
      </w:r>
    </w:p>
    <w:p w:rsidR="00E50019" w:rsidP="00E50019" w:rsidRDefault="00E50019" w14:paraId="3BCD5945" w14:textId="77777777"/>
    <w:p w:rsidR="00E50019" w:rsidP="00E50019" w:rsidRDefault="00E50019" w14:paraId="4FE67233" w14:textId="77777777">
      <w:r>
        <w:t>Mount, J.F. 1995. California Rivers and Streams. Berkeley, CA: University of California Press.</w:t>
      </w:r>
    </w:p>
    <w:p w:rsidR="00E50019" w:rsidP="00E50019" w:rsidRDefault="00E50019" w14:paraId="56B7E8F7" w14:textId="77777777"/>
    <w:p w:rsidR="00E50019" w:rsidP="00E50019" w:rsidRDefault="00E50019" w14:paraId="68712EC9" w14:textId="77777777">
      <w:r>
        <w:t>NatureServe. 2007. International Ecological Classification Standard: Terrestrial Ecological Classifications. NatureServe Central Databases. Arlington, VA. Data current as of 10 February 2007.</w:t>
      </w:r>
    </w:p>
    <w:p w:rsidR="00E50019" w:rsidP="00E50019" w:rsidRDefault="00E50019" w14:paraId="591CB3CD" w14:textId="77777777"/>
    <w:p w:rsidR="00E50019" w:rsidP="00E50019" w:rsidRDefault="00E50019" w14:paraId="3D2AB70F" w14:textId="1249086B">
      <w:proofErr w:type="spellStart"/>
      <w:r>
        <w:t>Robichaux</w:t>
      </w:r>
      <w:proofErr w:type="spellEnd"/>
      <w:r>
        <w:t xml:space="preserve">, R. 1980. Geologic history of the riparian forests of California. In: Sands, A., ed. Riparian Forests in California: Their Ecology and Conservation. </w:t>
      </w:r>
      <w:proofErr w:type="spellStart"/>
      <w:r>
        <w:t>Insti</w:t>
      </w:r>
      <w:proofErr w:type="spellEnd"/>
      <w:r>
        <w:t>. Ecol. Publ. No. 15. Davis, CA: University of California. 21-34</w:t>
      </w:r>
    </w:p>
    <w:p w:rsidR="00E50019" w:rsidP="00E50019" w:rsidRDefault="00E50019" w14:paraId="2ABD9065" w14:textId="77777777"/>
    <w:p w:rsidR="00E50019" w:rsidP="00E50019" w:rsidRDefault="00E50019" w14:paraId="45593348" w14:textId="780D8C5A">
      <w:r>
        <w:t xml:space="preserve">Stella, J.C., J. Vick and B. Orr. 2003. Riparian vegetation dynamics on the Merced River. In: Faber, </w:t>
      </w:r>
      <w:proofErr w:type="gramStart"/>
      <w:r>
        <w:t>P.M.,</w:t>
      </w:r>
      <w:proofErr w:type="spellStart"/>
      <w:r>
        <w:t>ed</w:t>
      </w:r>
      <w:proofErr w:type="spellEnd"/>
      <w:r>
        <w:t>.</w:t>
      </w:r>
      <w:proofErr w:type="gramEnd"/>
      <w:r>
        <w:t xml:space="preserve"> 2003. California Riparian Systems: Processes and Floodplain Management, Ecology, and Restoration. 2001 Riparian Habitats and Floodplains Conference Proceedings, Riparian Habitat Joint Venture, Sacramento. 302-314.</w:t>
      </w:r>
    </w:p>
    <w:p w:rsidR="00E50019" w:rsidP="00E50019" w:rsidRDefault="00E50019" w14:paraId="0A111AAA" w14:textId="77777777"/>
    <w:p w:rsidR="00E50019" w:rsidP="00E50019" w:rsidRDefault="00E50019" w14:paraId="4D38A680" w14:textId="77777777">
      <w:r>
        <w:lastRenderedPageBreak/>
        <w:t>Strahan, J. 1984. Regeneration of riparian forests of the Central Valley. In: Warner, R.E. and K.M. Hendrix, eds. California Riparian Systems: Ecology, Conservation, and Productive Management. Berkeley, CA: University of California Press. 58-67.</w:t>
      </w:r>
    </w:p>
    <w:p w:rsidR="00E50019" w:rsidP="00E50019" w:rsidRDefault="00E50019" w14:paraId="115865ED" w14:textId="77777777"/>
    <w:p w:rsidR="00E50019" w:rsidP="00E50019" w:rsidRDefault="00E50019" w14:paraId="074AFE62" w14:textId="77777777">
      <w:r>
        <w:t xml:space="preserve">Thomsen, H.H. 1963. Juglans </w:t>
      </w:r>
      <w:proofErr w:type="spellStart"/>
      <w:r>
        <w:t>hindsii</w:t>
      </w:r>
      <w:proofErr w:type="spellEnd"/>
      <w:r>
        <w:t xml:space="preserve">, the central California black walnut, native or introduced? </w:t>
      </w:r>
      <w:proofErr w:type="spellStart"/>
      <w:r>
        <w:t>Madrono</w:t>
      </w:r>
      <w:proofErr w:type="spellEnd"/>
      <w:r>
        <w:t xml:space="preserve"> 17: 1-32.</w:t>
      </w:r>
    </w:p>
    <w:p w:rsidR="00E50019" w:rsidP="00E50019" w:rsidRDefault="00E50019" w14:paraId="630D9B70" w14:textId="77777777"/>
    <w:p w:rsidR="00E50019" w:rsidP="00E50019" w:rsidRDefault="00E50019" w14:paraId="1C110D7A" w14:textId="77777777">
      <w:r>
        <w:t>Tu, I.M. 2000. Vegetation patterns and processes of natural regeneration in periodically flooded riparian forests in the Central Valley of California. Dissertation. Davis, CA: University of California.</w:t>
      </w:r>
    </w:p>
    <w:p w:rsidR="00E50019" w:rsidP="00E50019" w:rsidRDefault="00E50019" w14:paraId="553EC97A" w14:textId="77777777"/>
    <w:p w:rsidR="00E50019" w:rsidP="00E50019" w:rsidRDefault="00E50019" w14:paraId="64C42416" w14:textId="03B41603">
      <w:proofErr w:type="spellStart"/>
      <w:r>
        <w:t>Vaghti</w:t>
      </w:r>
      <w:proofErr w:type="spellEnd"/>
      <w:r>
        <w:t>, M.G. and S Greco. (In press 2006). Riparian Vegetation of the Great Valley. In: Barbour, M.G., T. Keeler-Wolf and A. Schoenherr, eds.  Terrestrial Vegetation of California, third edition. Berkeley and Los Angeles, CA: University of California Press.</w:t>
      </w:r>
    </w:p>
    <w:p w:rsidR="00E50019" w:rsidP="00E50019" w:rsidRDefault="00E50019" w14:paraId="53A946DE" w14:textId="77777777"/>
    <w:p w:rsidR="00E50019" w:rsidP="00E50019" w:rsidRDefault="00E50019" w14:paraId="20109B8D" w14:textId="6413DCAA">
      <w:r>
        <w:t>Warner, R.E. and K.M. Hendrix, eds. 1984. California Riparian Systems: Ecology, Conservation, and Productive Management. Berkeley, CA:</w:t>
      </w:r>
      <w:r w:rsidR="00C643CC">
        <w:t xml:space="preserve"> </w:t>
      </w:r>
      <w:r>
        <w:t>University of California Press.</w:t>
      </w:r>
    </w:p>
    <w:p w:rsidRPr="00A43E41" w:rsidR="004D5F12" w:rsidP="00E50019" w:rsidRDefault="004D5F12" w14:paraId="382C2F1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C3199" w14:textId="77777777" w:rsidR="00472013" w:rsidRDefault="00472013">
      <w:r>
        <w:separator/>
      </w:r>
    </w:p>
  </w:endnote>
  <w:endnote w:type="continuationSeparator" w:id="0">
    <w:p w14:paraId="666DC2C7" w14:textId="77777777" w:rsidR="00472013" w:rsidRDefault="00472013">
      <w:r>
        <w:continuationSeparator/>
      </w:r>
    </w:p>
  </w:endnote>
  <w:endnote w:type="continuationNotice" w:id="1">
    <w:p w14:paraId="061F22E0" w14:textId="77777777" w:rsidR="00472013" w:rsidRDefault="00472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A58EC" w14:textId="77777777" w:rsidR="00E50019" w:rsidRDefault="00E50019" w:rsidP="00E5001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F4ABB" w14:textId="77777777" w:rsidR="00472013" w:rsidRDefault="00472013">
      <w:r>
        <w:separator/>
      </w:r>
    </w:p>
  </w:footnote>
  <w:footnote w:type="continuationSeparator" w:id="0">
    <w:p w14:paraId="780DF6CB" w14:textId="77777777" w:rsidR="00472013" w:rsidRDefault="00472013">
      <w:r>
        <w:continuationSeparator/>
      </w:r>
    </w:p>
  </w:footnote>
  <w:footnote w:type="continuationNotice" w:id="1">
    <w:p w14:paraId="04036858" w14:textId="77777777" w:rsidR="00472013" w:rsidRDefault="004720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9ACD" w14:textId="77777777" w:rsidR="00A43E41" w:rsidRDefault="00A43E41" w:rsidP="00E500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19"/>
    <w:rsid w:val="00006AF9"/>
    <w:rsid w:val="0002152F"/>
    <w:rsid w:val="00023101"/>
    <w:rsid w:val="00031661"/>
    <w:rsid w:val="00035AB6"/>
    <w:rsid w:val="00036067"/>
    <w:rsid w:val="00060925"/>
    <w:rsid w:val="00062E6C"/>
    <w:rsid w:val="000D2569"/>
    <w:rsid w:val="000F0FE2"/>
    <w:rsid w:val="00113A24"/>
    <w:rsid w:val="00131C39"/>
    <w:rsid w:val="001368CB"/>
    <w:rsid w:val="00140332"/>
    <w:rsid w:val="00190A7C"/>
    <w:rsid w:val="00191991"/>
    <w:rsid w:val="001A0625"/>
    <w:rsid w:val="001A09C3"/>
    <w:rsid w:val="001C2B3F"/>
    <w:rsid w:val="001C6795"/>
    <w:rsid w:val="002035A1"/>
    <w:rsid w:val="002103D4"/>
    <w:rsid w:val="00210B26"/>
    <w:rsid w:val="00240CE1"/>
    <w:rsid w:val="0025768B"/>
    <w:rsid w:val="00266C1F"/>
    <w:rsid w:val="00285F40"/>
    <w:rsid w:val="002A563D"/>
    <w:rsid w:val="002B45B7"/>
    <w:rsid w:val="002C37E6"/>
    <w:rsid w:val="00300328"/>
    <w:rsid w:val="00301476"/>
    <w:rsid w:val="00313322"/>
    <w:rsid w:val="003301EC"/>
    <w:rsid w:val="00367591"/>
    <w:rsid w:val="003706C4"/>
    <w:rsid w:val="0037120A"/>
    <w:rsid w:val="003A3976"/>
    <w:rsid w:val="003C4AA1"/>
    <w:rsid w:val="003C6CFB"/>
    <w:rsid w:val="003D4155"/>
    <w:rsid w:val="003F322E"/>
    <w:rsid w:val="003F3C57"/>
    <w:rsid w:val="00400D76"/>
    <w:rsid w:val="004016D3"/>
    <w:rsid w:val="00413292"/>
    <w:rsid w:val="00472013"/>
    <w:rsid w:val="004B3810"/>
    <w:rsid w:val="004B661D"/>
    <w:rsid w:val="004B779E"/>
    <w:rsid w:val="004D5F12"/>
    <w:rsid w:val="00503E44"/>
    <w:rsid w:val="00511556"/>
    <w:rsid w:val="00531069"/>
    <w:rsid w:val="00533C10"/>
    <w:rsid w:val="00546B88"/>
    <w:rsid w:val="00572597"/>
    <w:rsid w:val="00573E56"/>
    <w:rsid w:val="00587A2E"/>
    <w:rsid w:val="005A033C"/>
    <w:rsid w:val="005B1DDE"/>
    <w:rsid w:val="005C2928"/>
    <w:rsid w:val="005C475F"/>
    <w:rsid w:val="005F333A"/>
    <w:rsid w:val="0061440A"/>
    <w:rsid w:val="00621C0C"/>
    <w:rsid w:val="0062553D"/>
    <w:rsid w:val="00626A79"/>
    <w:rsid w:val="00683368"/>
    <w:rsid w:val="00691641"/>
    <w:rsid w:val="00691C3A"/>
    <w:rsid w:val="006A51EC"/>
    <w:rsid w:val="006C0ECB"/>
    <w:rsid w:val="006D2137"/>
    <w:rsid w:val="006E59C5"/>
    <w:rsid w:val="00700C23"/>
    <w:rsid w:val="0070333C"/>
    <w:rsid w:val="00703CDD"/>
    <w:rsid w:val="00751DBE"/>
    <w:rsid w:val="00760203"/>
    <w:rsid w:val="007742B4"/>
    <w:rsid w:val="007B2B17"/>
    <w:rsid w:val="007C7AF3"/>
    <w:rsid w:val="007E4B31"/>
    <w:rsid w:val="007F33B2"/>
    <w:rsid w:val="008317C0"/>
    <w:rsid w:val="008327C1"/>
    <w:rsid w:val="0083523E"/>
    <w:rsid w:val="0085326E"/>
    <w:rsid w:val="00857297"/>
    <w:rsid w:val="008610DF"/>
    <w:rsid w:val="00863049"/>
    <w:rsid w:val="008658E9"/>
    <w:rsid w:val="00867BEE"/>
    <w:rsid w:val="008B679A"/>
    <w:rsid w:val="008D6868"/>
    <w:rsid w:val="008E0BF0"/>
    <w:rsid w:val="008E273F"/>
    <w:rsid w:val="008F1823"/>
    <w:rsid w:val="00901410"/>
    <w:rsid w:val="00901CA2"/>
    <w:rsid w:val="0092515A"/>
    <w:rsid w:val="009275B8"/>
    <w:rsid w:val="00945DBA"/>
    <w:rsid w:val="00956116"/>
    <w:rsid w:val="00964894"/>
    <w:rsid w:val="00967C07"/>
    <w:rsid w:val="009B1FAA"/>
    <w:rsid w:val="009C52D4"/>
    <w:rsid w:val="009C78BA"/>
    <w:rsid w:val="009D6227"/>
    <w:rsid w:val="009E0DB5"/>
    <w:rsid w:val="009F25DF"/>
    <w:rsid w:val="00A2197F"/>
    <w:rsid w:val="00A3657F"/>
    <w:rsid w:val="00A43E41"/>
    <w:rsid w:val="00A44540"/>
    <w:rsid w:val="00A44EF7"/>
    <w:rsid w:val="00A45E4F"/>
    <w:rsid w:val="00A9365B"/>
    <w:rsid w:val="00B170EB"/>
    <w:rsid w:val="00B17612"/>
    <w:rsid w:val="00B55CB2"/>
    <w:rsid w:val="00B650FF"/>
    <w:rsid w:val="00B746D4"/>
    <w:rsid w:val="00B8698E"/>
    <w:rsid w:val="00B92A33"/>
    <w:rsid w:val="00BB346C"/>
    <w:rsid w:val="00BE4836"/>
    <w:rsid w:val="00BF3879"/>
    <w:rsid w:val="00C0481C"/>
    <w:rsid w:val="00C21B4A"/>
    <w:rsid w:val="00C3230C"/>
    <w:rsid w:val="00C52E14"/>
    <w:rsid w:val="00C643CC"/>
    <w:rsid w:val="00C908F2"/>
    <w:rsid w:val="00CD3607"/>
    <w:rsid w:val="00CF5B29"/>
    <w:rsid w:val="00D04D5D"/>
    <w:rsid w:val="00D111B5"/>
    <w:rsid w:val="00D12502"/>
    <w:rsid w:val="00D37B60"/>
    <w:rsid w:val="00D61AC5"/>
    <w:rsid w:val="00D81349"/>
    <w:rsid w:val="00D90718"/>
    <w:rsid w:val="00D96D94"/>
    <w:rsid w:val="00DA1735"/>
    <w:rsid w:val="00DA2790"/>
    <w:rsid w:val="00DA6645"/>
    <w:rsid w:val="00DB5E0C"/>
    <w:rsid w:val="00DE3A47"/>
    <w:rsid w:val="00DE5B29"/>
    <w:rsid w:val="00E01EC8"/>
    <w:rsid w:val="00E02CF7"/>
    <w:rsid w:val="00E152C8"/>
    <w:rsid w:val="00E23FCB"/>
    <w:rsid w:val="00E32C02"/>
    <w:rsid w:val="00E50019"/>
    <w:rsid w:val="00E61F9B"/>
    <w:rsid w:val="00E97299"/>
    <w:rsid w:val="00EA38E7"/>
    <w:rsid w:val="00EC4A14"/>
    <w:rsid w:val="00ED3436"/>
    <w:rsid w:val="00ED69E5"/>
    <w:rsid w:val="00EF1C61"/>
    <w:rsid w:val="00EF6C66"/>
    <w:rsid w:val="00F12753"/>
    <w:rsid w:val="00F55FA9"/>
    <w:rsid w:val="00F81A95"/>
    <w:rsid w:val="00F86C13"/>
    <w:rsid w:val="00F873A7"/>
    <w:rsid w:val="00F948F2"/>
    <w:rsid w:val="00FA28B7"/>
    <w:rsid w:val="00FC5F4D"/>
    <w:rsid w:val="00FC671A"/>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6611C"/>
  <w15:docId w15:val="{A8E37826-F1CB-4DC6-BCAD-62B56D06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45E4F"/>
    <w:rPr>
      <w:rFonts w:ascii="Tahoma" w:hAnsi="Tahoma" w:cs="Tahoma"/>
      <w:sz w:val="16"/>
      <w:szCs w:val="16"/>
    </w:rPr>
  </w:style>
  <w:style w:type="character" w:customStyle="1" w:styleId="BalloonTextChar">
    <w:name w:val="Balloon Text Char"/>
    <w:basedOn w:val="DefaultParagraphFont"/>
    <w:link w:val="BalloonText"/>
    <w:uiPriority w:val="99"/>
    <w:semiHidden/>
    <w:rsid w:val="00A45E4F"/>
    <w:rPr>
      <w:rFonts w:ascii="Tahoma" w:hAnsi="Tahoma" w:cs="Tahoma"/>
      <w:sz w:val="16"/>
      <w:szCs w:val="16"/>
    </w:rPr>
  </w:style>
  <w:style w:type="character" w:styleId="CommentReference">
    <w:name w:val="annotation reference"/>
    <w:basedOn w:val="DefaultParagraphFont"/>
    <w:uiPriority w:val="99"/>
    <w:semiHidden/>
    <w:unhideWhenUsed/>
    <w:rsid w:val="00C643CC"/>
    <w:rPr>
      <w:sz w:val="16"/>
      <w:szCs w:val="16"/>
    </w:rPr>
  </w:style>
  <w:style w:type="paragraph" w:styleId="CommentText">
    <w:name w:val="annotation text"/>
    <w:basedOn w:val="Normal"/>
    <w:link w:val="CommentTextChar"/>
    <w:uiPriority w:val="99"/>
    <w:semiHidden/>
    <w:unhideWhenUsed/>
    <w:rsid w:val="00C643CC"/>
    <w:rPr>
      <w:sz w:val="20"/>
      <w:szCs w:val="20"/>
    </w:rPr>
  </w:style>
  <w:style w:type="character" w:customStyle="1" w:styleId="CommentTextChar">
    <w:name w:val="Comment Text Char"/>
    <w:basedOn w:val="DefaultParagraphFont"/>
    <w:link w:val="CommentText"/>
    <w:uiPriority w:val="99"/>
    <w:semiHidden/>
    <w:rsid w:val="00C643CC"/>
  </w:style>
  <w:style w:type="paragraph" w:styleId="CommentSubject">
    <w:name w:val="annotation subject"/>
    <w:basedOn w:val="CommentText"/>
    <w:next w:val="CommentText"/>
    <w:link w:val="CommentSubjectChar"/>
    <w:uiPriority w:val="99"/>
    <w:semiHidden/>
    <w:unhideWhenUsed/>
    <w:rsid w:val="00C643CC"/>
    <w:rPr>
      <w:b/>
      <w:bCs/>
    </w:rPr>
  </w:style>
  <w:style w:type="character" w:customStyle="1" w:styleId="CommentSubjectChar">
    <w:name w:val="Comment Subject Char"/>
    <w:basedOn w:val="CommentTextChar"/>
    <w:link w:val="CommentSubject"/>
    <w:uiPriority w:val="99"/>
    <w:semiHidden/>
    <w:rsid w:val="00C643CC"/>
    <w:rPr>
      <w:b/>
      <w:bCs/>
    </w:rPr>
  </w:style>
  <w:style w:type="paragraph" w:styleId="ListParagraph">
    <w:name w:val="List Paragraph"/>
    <w:basedOn w:val="Normal"/>
    <w:uiPriority w:val="34"/>
    <w:qFormat/>
    <w:rsid w:val="00E32C02"/>
    <w:pPr>
      <w:ind w:left="720"/>
    </w:pPr>
    <w:rPr>
      <w:rFonts w:ascii="Calibri" w:eastAsiaTheme="minorHAnsi" w:hAnsi="Calibri"/>
      <w:sz w:val="22"/>
      <w:szCs w:val="22"/>
    </w:rPr>
  </w:style>
  <w:style w:type="character" w:styleId="Hyperlink">
    <w:name w:val="Hyperlink"/>
    <w:basedOn w:val="DefaultParagraphFont"/>
    <w:rsid w:val="00E32C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371455">
      <w:bodyDiv w:val="1"/>
      <w:marLeft w:val="0"/>
      <w:marRight w:val="0"/>
      <w:marTop w:val="0"/>
      <w:marBottom w:val="0"/>
      <w:divBdr>
        <w:top w:val="none" w:sz="0" w:space="0" w:color="auto"/>
        <w:left w:val="none" w:sz="0" w:space="0" w:color="auto"/>
        <w:bottom w:val="none" w:sz="0" w:space="0" w:color="auto"/>
        <w:right w:val="none" w:sz="0" w:space="0" w:color="auto"/>
      </w:divBdr>
    </w:div>
    <w:div w:id="46212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2014-08-19T01:13:00Z</cp:lastPrinted>
  <dcterms:created xsi:type="dcterms:W3CDTF">2017-10-26T22:57:00Z</dcterms:created>
  <dcterms:modified xsi:type="dcterms:W3CDTF">2018-06-17T14:27:00Z</dcterms:modified>
</cp:coreProperties>
</file>