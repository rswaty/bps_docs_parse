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D6" w:rsidP="007F54D6" w:rsidRDefault="007F54D6" w14:paraId="7A29CB9A" w14:textId="77777777">
      <w:pPr>
        <w:pStyle w:val="BpSTitle"/>
      </w:pPr>
      <w:r>
        <w:t>11020</w:t>
      </w:r>
    </w:p>
    <w:p w:rsidR="007F54D6" w:rsidP="007F54D6" w:rsidRDefault="007F54D6" w14:paraId="42341137" w14:textId="77777777">
      <w:pPr>
        <w:pStyle w:val="BpSTitle"/>
      </w:pPr>
      <w:r>
        <w:t>Colorado Plateau Pinyon-Juniper Shrubland</w:t>
      </w:r>
    </w:p>
    <w:p w:rsidR="007F54D6" w:rsidP="00EC2A64" w:rsidRDefault="007F54D6" w14:paraId="5F222133" w14:textId="4AECB917">
      <w:pPr>
        <w:tabs>
          <w:tab w:val="left" w:pos="7200"/>
        </w:tabs>
      </w:pPr>
      <w:r>
        <w:t xmlns:w="http://schemas.openxmlformats.org/wordprocessingml/2006/main">BpS Model/Description Version: Aug. 2020</w:t>
      </w:r>
      <w:r w:rsidR="00A65445">
        <w:tab/>
      </w:r>
    </w:p>
    <w:p w:rsidR="007F54D6" w:rsidP="00EC2A64" w:rsidRDefault="007F54D6" w14:paraId="558038E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2028"/>
        <w:gridCol w:w="2484"/>
      </w:tblGrid>
      <w:tr w:rsidRPr="007F54D6" w:rsidR="004E3755" w:rsidTr="004E3755" w14:paraId="4F990C7D" w14:textId="77777777">
        <w:tc>
          <w:tcPr>
            <w:tcW w:w="1632" w:type="dxa"/>
            <w:tcBorders>
              <w:top w:val="single" w:color="auto" w:sz="2" w:space="0"/>
              <w:left w:val="single" w:color="auto" w:sz="12" w:space="0"/>
              <w:bottom w:val="single" w:color="000000" w:sz="12" w:space="0"/>
            </w:tcBorders>
            <w:shd w:val="clear" w:color="auto" w:fill="auto"/>
          </w:tcPr>
          <w:p w:rsidRPr="007F54D6" w:rsidR="007F54D6" w:rsidP="000E4FDC" w:rsidRDefault="007F54D6" w14:paraId="7CC52FC3" w14:textId="77777777">
            <w:pPr>
              <w:rPr>
                <w:b/>
                <w:bCs/>
              </w:rPr>
            </w:pPr>
            <w:r w:rsidRPr="007F54D6">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7F54D6" w:rsidR="007F54D6" w:rsidP="000E4FDC" w:rsidRDefault="007F54D6" w14:paraId="47865D13"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7F54D6" w:rsidR="007F54D6" w:rsidP="000E4FDC" w:rsidRDefault="007F54D6" w14:paraId="70611C64" w14:textId="77777777">
            <w:pPr>
              <w:rPr>
                <w:b/>
                <w:bCs/>
              </w:rPr>
            </w:pPr>
            <w:r w:rsidRPr="007F54D6">
              <w:rPr>
                <w:b/>
                <w:bCs/>
              </w:rPr>
              <w:t>Reviewers</w:t>
            </w:r>
          </w:p>
        </w:tc>
        <w:tc>
          <w:tcPr>
            <w:tcW w:w="2484" w:type="dxa"/>
            <w:tcBorders>
              <w:top w:val="single" w:color="auto" w:sz="2" w:space="0"/>
              <w:bottom w:val="single" w:color="000000" w:sz="12" w:space="0"/>
            </w:tcBorders>
            <w:shd w:val="clear" w:color="auto" w:fill="auto"/>
          </w:tcPr>
          <w:p w:rsidRPr="007F54D6" w:rsidR="007F54D6" w:rsidP="000E4FDC" w:rsidRDefault="007F54D6" w14:paraId="22EAD388" w14:textId="77777777">
            <w:pPr>
              <w:rPr>
                <w:b/>
                <w:bCs/>
              </w:rPr>
            </w:pPr>
          </w:p>
        </w:tc>
      </w:tr>
      <w:tr w:rsidRPr="007F54D6" w:rsidR="004E3755" w:rsidTr="004E3755" w14:paraId="1E824D56" w14:textId="77777777">
        <w:tc>
          <w:tcPr>
            <w:tcW w:w="1632" w:type="dxa"/>
            <w:tcBorders>
              <w:top w:val="single" w:color="000000" w:sz="12" w:space="0"/>
              <w:left w:val="single" w:color="auto" w:sz="12" w:space="0"/>
            </w:tcBorders>
            <w:shd w:val="clear" w:color="auto" w:fill="auto"/>
          </w:tcPr>
          <w:p w:rsidRPr="007F54D6" w:rsidR="007F54D6" w:rsidP="000E4FDC" w:rsidRDefault="007F54D6" w14:paraId="468DCEF4" w14:textId="77777777">
            <w:pPr>
              <w:rPr>
                <w:bCs/>
              </w:rPr>
            </w:pPr>
            <w:r w:rsidRPr="007F54D6">
              <w:rPr>
                <w:bCs/>
              </w:rPr>
              <w:t>Bob Unnasch</w:t>
            </w:r>
          </w:p>
        </w:tc>
        <w:tc>
          <w:tcPr>
            <w:tcW w:w="2148" w:type="dxa"/>
            <w:tcBorders>
              <w:top w:val="single" w:color="000000" w:sz="12" w:space="0"/>
              <w:right w:val="single" w:color="000000" w:sz="12" w:space="0"/>
            </w:tcBorders>
            <w:shd w:val="clear" w:color="auto" w:fill="auto"/>
          </w:tcPr>
          <w:p w:rsidRPr="007F54D6" w:rsidR="007F54D6" w:rsidP="000E4FDC" w:rsidRDefault="007F54D6" w14:paraId="27A2EFB6" w14:textId="77777777">
            <w:r w:rsidRPr="007F54D6">
              <w:t>bunnasch@tnc.org</w:t>
            </w:r>
          </w:p>
        </w:tc>
        <w:tc>
          <w:tcPr>
            <w:tcW w:w="2028" w:type="dxa"/>
            <w:tcBorders>
              <w:top w:val="single" w:color="000000" w:sz="12" w:space="0"/>
              <w:left w:val="single" w:color="000000" w:sz="12" w:space="0"/>
            </w:tcBorders>
            <w:shd w:val="clear" w:color="auto" w:fill="auto"/>
          </w:tcPr>
          <w:p w:rsidRPr="007F54D6" w:rsidR="007F54D6" w:rsidP="000E4FDC" w:rsidRDefault="008813C9" w14:paraId="41DDADEA" w14:textId="77777777">
            <w:r w:rsidRPr="008813C9">
              <w:t>Tim Christiansen</w:t>
            </w:r>
          </w:p>
        </w:tc>
        <w:tc>
          <w:tcPr>
            <w:tcW w:w="2484" w:type="dxa"/>
            <w:tcBorders>
              <w:top w:val="single" w:color="000000" w:sz="12" w:space="0"/>
            </w:tcBorders>
            <w:shd w:val="clear" w:color="auto" w:fill="auto"/>
          </w:tcPr>
          <w:p w:rsidRPr="007F54D6" w:rsidR="007F54D6" w:rsidP="000E4FDC" w:rsidRDefault="008813C9" w14:paraId="25B65A80" w14:textId="77777777">
            <w:r w:rsidRPr="008813C9">
              <w:t>tchristiansen@tnc.org</w:t>
            </w:r>
          </w:p>
        </w:tc>
      </w:tr>
      <w:tr w:rsidRPr="007F54D6" w:rsidR="004E3755" w:rsidTr="004E3755" w14:paraId="125D6BC3" w14:textId="77777777">
        <w:tc>
          <w:tcPr>
            <w:tcW w:w="1632" w:type="dxa"/>
            <w:tcBorders>
              <w:left w:val="single" w:color="auto" w:sz="12" w:space="0"/>
            </w:tcBorders>
            <w:shd w:val="clear" w:color="auto" w:fill="auto"/>
          </w:tcPr>
          <w:p w:rsidRPr="007F54D6" w:rsidR="007F54D6" w:rsidP="000E4FDC" w:rsidRDefault="007F54D6" w14:paraId="53F85F7B" w14:textId="77777777">
            <w:pPr>
              <w:rPr>
                <w:bCs/>
              </w:rPr>
            </w:pPr>
            <w:r w:rsidRPr="007F54D6">
              <w:rPr>
                <w:bCs/>
              </w:rPr>
              <w:t>None</w:t>
            </w:r>
          </w:p>
        </w:tc>
        <w:tc>
          <w:tcPr>
            <w:tcW w:w="2148" w:type="dxa"/>
            <w:tcBorders>
              <w:right w:val="single" w:color="000000" w:sz="12" w:space="0"/>
            </w:tcBorders>
            <w:shd w:val="clear" w:color="auto" w:fill="auto"/>
          </w:tcPr>
          <w:p w:rsidRPr="007F54D6" w:rsidR="007F54D6" w:rsidP="000E4FDC" w:rsidRDefault="007F54D6" w14:paraId="2C5B373D" w14:textId="77777777">
            <w:r w:rsidRPr="007F54D6">
              <w:t>None</w:t>
            </w:r>
          </w:p>
        </w:tc>
        <w:tc>
          <w:tcPr>
            <w:tcW w:w="2028" w:type="dxa"/>
            <w:tcBorders>
              <w:left w:val="single" w:color="000000" w:sz="12" w:space="0"/>
            </w:tcBorders>
            <w:shd w:val="clear" w:color="auto" w:fill="auto"/>
          </w:tcPr>
          <w:p w:rsidRPr="007F54D6" w:rsidR="007F54D6" w:rsidP="000E4FDC" w:rsidRDefault="007F54D6" w14:paraId="34938B9E" w14:textId="77777777">
            <w:r w:rsidRPr="007F54D6">
              <w:t>None</w:t>
            </w:r>
          </w:p>
        </w:tc>
        <w:tc>
          <w:tcPr>
            <w:tcW w:w="2484" w:type="dxa"/>
            <w:shd w:val="clear" w:color="auto" w:fill="auto"/>
          </w:tcPr>
          <w:p w:rsidRPr="007F54D6" w:rsidR="007F54D6" w:rsidP="000E4FDC" w:rsidRDefault="007F54D6" w14:paraId="23C6BD21" w14:textId="77777777">
            <w:r w:rsidRPr="007F54D6">
              <w:t>None</w:t>
            </w:r>
          </w:p>
        </w:tc>
      </w:tr>
      <w:tr w:rsidRPr="007F54D6" w:rsidR="004E3755" w:rsidTr="004E3755" w14:paraId="30CBBB80" w14:textId="77777777">
        <w:tc>
          <w:tcPr>
            <w:tcW w:w="1632" w:type="dxa"/>
            <w:tcBorders>
              <w:left w:val="single" w:color="auto" w:sz="12" w:space="0"/>
              <w:bottom w:val="single" w:color="auto" w:sz="2" w:space="0"/>
            </w:tcBorders>
            <w:shd w:val="clear" w:color="auto" w:fill="auto"/>
          </w:tcPr>
          <w:p w:rsidRPr="007F54D6" w:rsidR="007F54D6" w:rsidP="000E4FDC" w:rsidRDefault="007F54D6" w14:paraId="2A63655B" w14:textId="77777777">
            <w:pPr>
              <w:rPr>
                <w:bCs/>
              </w:rPr>
            </w:pPr>
            <w:r w:rsidRPr="007F54D6">
              <w:rPr>
                <w:bCs/>
              </w:rPr>
              <w:t>None</w:t>
            </w:r>
          </w:p>
        </w:tc>
        <w:tc>
          <w:tcPr>
            <w:tcW w:w="2148" w:type="dxa"/>
            <w:tcBorders>
              <w:right w:val="single" w:color="000000" w:sz="12" w:space="0"/>
            </w:tcBorders>
            <w:shd w:val="clear" w:color="auto" w:fill="auto"/>
          </w:tcPr>
          <w:p w:rsidRPr="007F54D6" w:rsidR="007F54D6" w:rsidP="000E4FDC" w:rsidRDefault="007F54D6" w14:paraId="7DA903F1" w14:textId="77777777">
            <w:r w:rsidRPr="007F54D6">
              <w:t>None</w:t>
            </w:r>
          </w:p>
        </w:tc>
        <w:tc>
          <w:tcPr>
            <w:tcW w:w="2028" w:type="dxa"/>
            <w:tcBorders>
              <w:left w:val="single" w:color="000000" w:sz="12" w:space="0"/>
              <w:bottom w:val="single" w:color="auto" w:sz="2" w:space="0"/>
            </w:tcBorders>
            <w:shd w:val="clear" w:color="auto" w:fill="auto"/>
          </w:tcPr>
          <w:p w:rsidRPr="007F54D6" w:rsidR="007F54D6" w:rsidP="000E4FDC" w:rsidRDefault="007F54D6" w14:paraId="3A6BAF8A" w14:textId="77777777">
            <w:r w:rsidRPr="007F54D6">
              <w:t>None</w:t>
            </w:r>
          </w:p>
        </w:tc>
        <w:tc>
          <w:tcPr>
            <w:tcW w:w="2484" w:type="dxa"/>
            <w:shd w:val="clear" w:color="auto" w:fill="auto"/>
          </w:tcPr>
          <w:p w:rsidRPr="007F54D6" w:rsidR="007F54D6" w:rsidP="000E4FDC" w:rsidRDefault="007F54D6" w14:paraId="00D6E323" w14:textId="77777777">
            <w:r w:rsidRPr="007F54D6">
              <w:t>None</w:t>
            </w:r>
          </w:p>
        </w:tc>
      </w:tr>
    </w:tbl>
    <w:p w:rsidR="007F54D6" w:rsidP="007F54D6" w:rsidRDefault="007F54D6" w14:paraId="21C2B157" w14:textId="77777777"/>
    <w:p w:rsidR="007F54D6" w:rsidP="007F54D6" w:rsidRDefault="007F54D6" w14:paraId="2924D077" w14:textId="77777777">
      <w:pPr>
        <w:pStyle w:val="InfoPara"/>
      </w:pPr>
      <w:r>
        <w:t>Vegetation Type</w:t>
      </w:r>
    </w:p>
    <w:p w:rsidR="007F54D6" w:rsidP="007F54D6" w:rsidRDefault="007F54D6" w14:paraId="78002DC9" w14:textId="444FC3DA">
      <w:bookmarkStart w:name="_GoBack" w:id="0"/>
      <w:bookmarkEnd w:id="0"/>
      <w:r>
        <w:t>Shrubland</w:t>
      </w:r>
    </w:p>
    <w:p w:rsidR="007F54D6" w:rsidP="007F54D6" w:rsidRDefault="007F54D6" w14:paraId="2C65DF15" w14:textId="77777777">
      <w:pPr>
        <w:pStyle w:val="InfoPara"/>
      </w:pPr>
      <w:r>
        <w:t>Map Zones</w:t>
      </w:r>
    </w:p>
    <w:p w:rsidRPr="00C356AD" w:rsidR="007F54D6" w:rsidP="007F54D6" w:rsidRDefault="57BECC1E" w14:paraId="7E9203D9" w14:textId="11E7D430">
      <w:r>
        <w:t>13,</w:t>
      </w:r>
      <w:r w:rsidR="00A65445">
        <w:t xml:space="preserve"> </w:t>
      </w:r>
      <w:r>
        <w:t>15,</w:t>
      </w:r>
      <w:r w:rsidR="00A65445">
        <w:t xml:space="preserve"> </w:t>
      </w:r>
      <w:r>
        <w:t>16,</w:t>
      </w:r>
      <w:r w:rsidR="00A65445">
        <w:t xml:space="preserve"> </w:t>
      </w:r>
      <w:r>
        <w:t>23,</w:t>
      </w:r>
      <w:r w:rsidR="00A65445">
        <w:t xml:space="preserve"> </w:t>
      </w:r>
      <w:r>
        <w:t>24</w:t>
      </w:r>
    </w:p>
    <w:p w:rsidR="007F54D6" w:rsidP="007F54D6" w:rsidRDefault="007F54D6" w14:paraId="52918382" w14:textId="77777777">
      <w:pPr>
        <w:pStyle w:val="InfoPara"/>
      </w:pPr>
      <w:r>
        <w:t>Geographic Range</w:t>
      </w:r>
    </w:p>
    <w:p w:rsidR="007F54D6" w:rsidP="007F54D6" w:rsidRDefault="007F54D6" w14:paraId="6949F699" w14:textId="768578E0">
      <w:r>
        <w:t xml:space="preserve">This ecological system is characteristic of the rocky mesa tops and slopes on the Colorado Plateau and western slope of </w:t>
      </w:r>
      <w:r w:rsidR="008813C9">
        <w:t>C</w:t>
      </w:r>
      <w:r w:rsidR="00A65445">
        <w:t>olorado</w:t>
      </w:r>
      <w:r>
        <w:t>.</w:t>
      </w:r>
    </w:p>
    <w:p w:rsidR="007F54D6" w:rsidP="007F54D6" w:rsidRDefault="007F54D6" w14:paraId="47006463" w14:textId="77777777">
      <w:pPr>
        <w:pStyle w:val="InfoPara"/>
      </w:pPr>
      <w:r>
        <w:t>Biophysical Site Description</w:t>
      </w:r>
    </w:p>
    <w:p w:rsidR="007F54D6" w:rsidP="007F54D6" w:rsidRDefault="007F54D6" w14:paraId="47A98B66" w14:textId="797B1B30">
      <w:r>
        <w:t xml:space="preserve">Substrates are shallow/rocky and </w:t>
      </w:r>
      <w:proofErr w:type="spellStart"/>
      <w:r>
        <w:t>shaley</w:t>
      </w:r>
      <w:proofErr w:type="spellEnd"/>
      <w:r>
        <w:t xml:space="preserve"> soils at lower elevations (1</w:t>
      </w:r>
      <w:r w:rsidR="00E624FC">
        <w:t>,</w:t>
      </w:r>
      <w:r>
        <w:t>200-2</w:t>
      </w:r>
      <w:r w:rsidR="00E624FC">
        <w:t>,</w:t>
      </w:r>
      <w:r>
        <w:t>000m). These stunted tree shrublands may extend f</w:t>
      </w:r>
      <w:r w:rsidR="00A65445">
        <w:t>a</w:t>
      </w:r>
      <w:r>
        <w:t>rther upslope along the low-elevation margins of taller pinyon-juniper woodlands.</w:t>
      </w:r>
    </w:p>
    <w:p w:rsidR="007F54D6" w:rsidP="007F54D6" w:rsidRDefault="007F54D6" w14:paraId="49742E8B" w14:textId="77777777">
      <w:pPr>
        <w:pStyle w:val="InfoPara"/>
      </w:pPr>
      <w:r>
        <w:t>Vegetation Description</w:t>
      </w:r>
    </w:p>
    <w:p w:rsidR="007F54D6" w:rsidP="007F54D6" w:rsidRDefault="007F54D6" w14:paraId="7645E8D1" w14:textId="1819CE53">
      <w:r>
        <w:t xml:space="preserve">The vegetation is dominated by dwarfed (usually &lt;3m tall) </w:t>
      </w:r>
      <w:r w:rsidRPr="00EC2A64">
        <w:rPr>
          <w:i/>
        </w:rPr>
        <w:t>Pinus edulis</w:t>
      </w:r>
      <w:r>
        <w:t xml:space="preserve"> and/or </w:t>
      </w:r>
      <w:proofErr w:type="spellStart"/>
      <w:r w:rsidRPr="00EC2A64">
        <w:rPr>
          <w:i/>
        </w:rPr>
        <w:t>Juniperus</w:t>
      </w:r>
      <w:proofErr w:type="spellEnd"/>
      <w:r>
        <w:t xml:space="preserve"> </w:t>
      </w:r>
      <w:proofErr w:type="spellStart"/>
      <w:r w:rsidRPr="00EC2A64">
        <w:rPr>
          <w:i/>
        </w:rPr>
        <w:t>osteosperma</w:t>
      </w:r>
      <w:proofErr w:type="spellEnd"/>
      <w:r>
        <w:t xml:space="preserve"> trees forming extensive tall shrublands in the region along low-elevation margins of pinyon-juniper woodlands. Other shrubs, if present, may include </w:t>
      </w:r>
      <w:r w:rsidRPr="00EC2A64">
        <w:rPr>
          <w:i/>
        </w:rPr>
        <w:t>Artemisia nova</w:t>
      </w:r>
      <w:r w:rsidR="00A65445">
        <w:t>,</w:t>
      </w:r>
      <w:r w:rsidRPr="00EC2A64">
        <w:rPr>
          <w:i/>
        </w:rPr>
        <w:t xml:space="preserve"> Artemisia tridentata </w:t>
      </w:r>
      <w:r w:rsidRPr="00A65445">
        <w:t>ssp</w:t>
      </w:r>
      <w:r w:rsidRPr="00EC2A64">
        <w:rPr>
          <w:i/>
        </w:rPr>
        <w:t xml:space="preserve">. </w:t>
      </w:r>
      <w:proofErr w:type="spellStart"/>
      <w:r w:rsidRPr="00EC2A64">
        <w:rPr>
          <w:i/>
        </w:rPr>
        <w:t>wyomingensis</w:t>
      </w:r>
      <w:proofErr w:type="spellEnd"/>
      <w:r w:rsidR="00A65445">
        <w:t>,</w:t>
      </w:r>
      <w:r w:rsidRPr="00EC2A64">
        <w:rPr>
          <w:i/>
        </w:rPr>
        <w:t xml:space="preserve"> </w:t>
      </w:r>
      <w:proofErr w:type="spellStart"/>
      <w:r w:rsidRPr="00EC2A64">
        <w:rPr>
          <w:i/>
        </w:rPr>
        <w:t>Chrysothamnus</w:t>
      </w:r>
      <w:proofErr w:type="spellEnd"/>
      <w:r w:rsidRPr="00EC2A64">
        <w:rPr>
          <w:i/>
        </w:rPr>
        <w:t xml:space="preserve"> </w:t>
      </w:r>
      <w:proofErr w:type="spellStart"/>
      <w:r w:rsidRPr="00EC2A64">
        <w:rPr>
          <w:i/>
        </w:rPr>
        <w:t>viscidiflorus</w:t>
      </w:r>
      <w:proofErr w:type="spellEnd"/>
      <w:r w:rsidR="00A65445">
        <w:t>,</w:t>
      </w:r>
      <w:r w:rsidRPr="00EC2A64">
        <w:rPr>
          <w:i/>
        </w:rPr>
        <w:t xml:space="preserve"> </w:t>
      </w:r>
      <w:r w:rsidRPr="00A65445">
        <w:t>or</w:t>
      </w:r>
      <w:r w:rsidRPr="00EC2A64">
        <w:rPr>
          <w:i/>
        </w:rPr>
        <w:t xml:space="preserve"> </w:t>
      </w:r>
      <w:proofErr w:type="spellStart"/>
      <w:r w:rsidRPr="00EC2A64">
        <w:rPr>
          <w:i/>
        </w:rPr>
        <w:t>Coleogyne</w:t>
      </w:r>
      <w:proofErr w:type="spellEnd"/>
      <w:r w:rsidRPr="00EC2A64">
        <w:rPr>
          <w:i/>
        </w:rPr>
        <w:t xml:space="preserve"> </w:t>
      </w:r>
      <w:proofErr w:type="spellStart"/>
      <w:r w:rsidRPr="00EC2A64">
        <w:rPr>
          <w:i/>
        </w:rPr>
        <w:t>ramosissima</w:t>
      </w:r>
      <w:proofErr w:type="spellEnd"/>
      <w:r>
        <w:t>. Herbaceous layers are sparse to moderately dense and typically composed of xeric graminoids.</w:t>
      </w:r>
    </w:p>
    <w:p w:rsidR="007F54D6" w:rsidP="007F54D6" w:rsidRDefault="007F54D6" w14:paraId="0BACB27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bl>
    <w:p>
      <w:r>
        <w:rPr>
          <w:sz w:val="16"/>
        </w:rPr>
        <w:t>Species names are from the NRCS PLANTS database. Check species codes at http://plants.usda.gov.</w:t>
      </w:r>
    </w:p>
    <w:p w:rsidR="007F54D6" w:rsidP="007F54D6" w:rsidRDefault="007F54D6" w14:paraId="3CF2A350" w14:textId="77777777">
      <w:pPr>
        <w:pStyle w:val="InfoPara"/>
      </w:pPr>
      <w:r>
        <w:t>Disturbance Description</w:t>
      </w:r>
    </w:p>
    <w:p w:rsidR="007F54D6" w:rsidP="007F54D6" w:rsidRDefault="007F54D6" w14:paraId="74447659" w14:textId="1E54853A">
      <w:r>
        <w:t xml:space="preserve">Fire regime was primarily determined by fire occurrence in the surrounding matrix vegetation. Lightning-ignited fires were common but typically did not affect more than a few individual trees. Replacement fire </w:t>
      </w:r>
      <w:r w:rsidR="00A65445">
        <w:t>was</w:t>
      </w:r>
      <w:r>
        <w:t xml:space="preserve"> uncommon to rare (average </w:t>
      </w:r>
      <w:r w:rsidR="00A65445">
        <w:t>fire return interval [</w:t>
      </w:r>
      <w:r>
        <w:t>FRI</w:t>
      </w:r>
      <w:r w:rsidR="00A65445">
        <w:t>],</w:t>
      </w:r>
      <w:r>
        <w:t xml:space="preserve"> 100-500yrs) and occurred primarily during extreme fire behavior conditions. Mixed</w:t>
      </w:r>
      <w:r w:rsidR="00A65445">
        <w:t>-</w:t>
      </w:r>
      <w:r>
        <w:t>severity fire (average FRI</w:t>
      </w:r>
      <w:r w:rsidR="00A65445">
        <w:t>,</w:t>
      </w:r>
      <w:r>
        <w:t xml:space="preserve"> 100-500yrs) was characterized as a mosaic of replacement and surface fires distributed through the patch at a fine scale (&lt;0.1ac). Surface fire could occur in stands where understory grass cover </w:t>
      </w:r>
      <w:r w:rsidR="00A65445">
        <w:t>was</w:t>
      </w:r>
      <w:r>
        <w:t xml:space="preserve"> high and provide</w:t>
      </w:r>
      <w:r w:rsidR="00A65445">
        <w:t>d</w:t>
      </w:r>
      <w:r>
        <w:t xml:space="preserve"> adequate fuel. Surface </w:t>
      </w:r>
      <w:r w:rsidR="00A65445">
        <w:t>fire was</w:t>
      </w:r>
      <w:r>
        <w:t xml:space="preserve"> primarily responsible for producing fire scars on juniper or pinyon trees (average FRI</w:t>
      </w:r>
      <w:r w:rsidR="00A65445">
        <w:t>,</w:t>
      </w:r>
      <w:r>
        <w:t xml:space="preserve"> 100yrs).</w:t>
      </w:r>
    </w:p>
    <w:p w:rsidR="007F54D6" w:rsidP="007F54D6" w:rsidRDefault="007F54D6" w14:paraId="1B2A8413" w14:textId="77777777">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336</w:t>
            </w:r>
          </w:p>
        </w:tc>
        <w:tc>
          <w:p>
            <w:pPr>
              <w:jc w:val="center"/>
            </w:pPr>
            <w:r>
              <w:t>19</w:t>
            </w:r>
          </w:p>
        </w:tc>
        <w:tc>
          <w:p>
            <w:pPr>
              <w:jc w:val="center"/>
            </w:pPr>
            <w:r>
              <w:t>100</w:t>
            </w:r>
          </w:p>
        </w:tc>
        <w:tc>
          <w:p>
            <w:pPr>
              <w:jc w:val="center"/>
            </w:pPr>
            <w:r>
              <w:t>1000</w:t>
            </w:r>
          </w:p>
        </w:tc>
      </w:tr>
      <w:tr>
        <w:tc>
          <w:p>
            <w:pPr>
              <w:jc w:val="center"/>
            </w:pPr>
            <w:r>
              <w:t>Moderate (Mixed)</w:t>
            </w:r>
          </w:p>
        </w:tc>
        <w:tc>
          <w:p>
            <w:pPr>
              <w:jc w:val="center"/>
            </w:pPr>
            <w:r>
              <w:t>223</w:t>
            </w:r>
          </w:p>
        </w:tc>
        <w:tc>
          <w:p>
            <w:pPr>
              <w:jc w:val="center"/>
            </w:pPr>
            <w:r>
              <w:t>29</w:t>
            </w:r>
          </w:p>
        </w:tc>
        <w:tc>
          <w:p>
            <w:pPr>
              <w:jc w:val="center"/>
            </w:pPr>
            <w:r>
              <w:t>100</w:t>
            </w:r>
          </w:p>
        </w:tc>
        <w:tc>
          <w:p>
            <w:pPr>
              <w:jc w:val="center"/>
            </w:pPr>
            <w:r>
              <w:t>1000</w:t>
            </w:r>
          </w:p>
        </w:tc>
      </w:tr>
      <w:tr>
        <w:tc>
          <w:p>
            <w:pPr>
              <w:jc w:val="center"/>
            </w:pPr>
            <w:r>
              <w:t>Low (Surface)</w:t>
            </w:r>
          </w:p>
        </w:tc>
        <w:tc>
          <w:p>
            <w:pPr>
              <w:jc w:val="center"/>
            </w:pPr>
            <w:r>
              <w:t>128</w:t>
            </w:r>
          </w:p>
        </w:tc>
        <w:tc>
          <w:p>
            <w:pPr>
              <w:jc w:val="center"/>
            </w:pPr>
            <w:r>
              <w:t>52</w:t>
            </w:r>
          </w:p>
        </w:tc>
        <w:tc>
          <w:p>
            <w:pPr>
              <w:jc w:val="center"/>
            </w:pPr>
            <w:r>
              <w:t>100</w:t>
            </w:r>
          </w:p>
        </w:tc>
        <w:tc>
          <w:p>
            <w:pPr>
              <w:jc w:val="center"/>
            </w:pPr>
            <w:r>
              <w:t>100</w:t>
            </w:r>
          </w:p>
        </w:tc>
      </w:tr>
      <w:tr>
        <w:tc>
          <w:p>
            <w:pPr>
              <w:jc w:val="center"/>
            </w:pPr>
            <w:r>
              <w:t>All Fires</w:t>
            </w:r>
          </w:p>
        </w:tc>
        <w:tc>
          <w:p>
            <w:pPr>
              <w:jc w:val="center"/>
            </w:pPr>
            <w:r>
              <w:t>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54D6" w:rsidP="007F54D6" w:rsidRDefault="007F54D6" w14:paraId="1612C236" w14:textId="77777777">
      <w:pPr>
        <w:pStyle w:val="InfoPara"/>
      </w:pPr>
      <w:r>
        <w:t>Scale Description</w:t>
      </w:r>
    </w:p>
    <w:p w:rsidR="007F54D6" w:rsidP="007F54D6" w:rsidRDefault="007F54D6" w14:paraId="4F2B81B8" w14:textId="402F42E5">
      <w:r>
        <w:t xml:space="preserve">Juniper/pinyon-juniper shrubland was usually distributed across the landscape in patches that range from </w:t>
      </w:r>
      <w:r w:rsidR="00A65445">
        <w:t>tens</w:t>
      </w:r>
      <w:r>
        <w:t xml:space="preserve"> to </w:t>
      </w:r>
      <w:r w:rsidR="00A65445">
        <w:t>hundreds</w:t>
      </w:r>
      <w:r>
        <w:t xml:space="preserve"> of acres. In areas with very broken topography and/or mesa landforms</w:t>
      </w:r>
      <w:r w:rsidR="00A65445">
        <w:t>,</w:t>
      </w:r>
      <w:r>
        <w:t xml:space="preserve"> this type may have occurred in patches of several hundred acres. In U</w:t>
      </w:r>
      <w:r w:rsidR="00A65445">
        <w:t>tah</w:t>
      </w:r>
      <w:r>
        <w:t xml:space="preserve"> and N</w:t>
      </w:r>
      <w:r w:rsidR="00A65445">
        <w:t>evada,</w:t>
      </w:r>
      <w:r>
        <w:t xml:space="preserve"> pinyon and juniper landscape patches tended to be </w:t>
      </w:r>
      <w:r w:rsidR="00A65445">
        <w:t xml:space="preserve">tens to hundreds </w:t>
      </w:r>
      <w:r>
        <w:t>of acres.</w:t>
      </w:r>
    </w:p>
    <w:p w:rsidR="007F54D6" w:rsidP="007F54D6" w:rsidRDefault="007F54D6" w14:paraId="23797526" w14:textId="77777777">
      <w:pPr>
        <w:pStyle w:val="InfoPara"/>
      </w:pPr>
      <w:r>
        <w:t>Adjacency or Identification Concerns</w:t>
      </w:r>
    </w:p>
    <w:p w:rsidR="007F54D6" w:rsidP="007F54D6" w:rsidRDefault="007F54D6" w14:paraId="275B40A0" w14:textId="77777777">
      <w:r>
        <w:t xml:space="preserve">Sites are drier than Colorado Plateau Pinyon-Juniper Woodland (1016). </w:t>
      </w:r>
    </w:p>
    <w:p w:rsidR="007F54D6" w:rsidP="007F54D6" w:rsidRDefault="007F54D6" w14:paraId="4CF1BD50" w14:textId="77777777"/>
    <w:p w:rsidR="007F54D6" w:rsidP="007F54D6" w:rsidRDefault="007F54D6" w14:paraId="38613DE7" w14:textId="70262E18">
      <w:r>
        <w:t>These stunted tree shrublands may extend f</w:t>
      </w:r>
      <w:r w:rsidR="00A65445">
        <w:t>a</w:t>
      </w:r>
      <w:r>
        <w:t>rther upslope along the low-elevation margins of taller pinyon-juniper woodlands.</w:t>
      </w:r>
    </w:p>
    <w:p w:rsidR="007F54D6" w:rsidP="007F54D6" w:rsidRDefault="007F54D6" w14:paraId="2AD1BD61" w14:textId="77777777">
      <w:pPr>
        <w:pStyle w:val="InfoPara"/>
      </w:pPr>
      <w:r>
        <w:t>Issues or Problems</w:t>
      </w:r>
    </w:p>
    <w:p w:rsidR="007F54D6" w:rsidP="007F54D6" w:rsidRDefault="007F54D6" w14:paraId="12793A8F" w14:textId="03C345EF">
      <w:r>
        <w:t xml:space="preserve">Information was scarce on this ecological system. It appears that this model is a hybrid between the Colorado Plateau Pinyon-Juniper Woodland (1016) and Inter-Mountain Basins Juniper Savanna (1115). Due to the shallow/rocky soils of mesa tops, the Inter-Mountain Basins Juniper Savanna model for </w:t>
      </w:r>
      <w:r w:rsidR="00A65445">
        <w:t xml:space="preserve">map zone </w:t>
      </w:r>
      <w:r>
        <w:t>16 (161115) is very similar.</w:t>
      </w:r>
    </w:p>
    <w:p w:rsidR="007F54D6" w:rsidP="007F54D6" w:rsidRDefault="007F54D6" w14:paraId="0FD1A551" w14:textId="77777777">
      <w:pPr>
        <w:pStyle w:val="InfoPara"/>
      </w:pPr>
      <w:r>
        <w:t>Native Uncharacteristic Conditions</w:t>
      </w:r>
    </w:p>
    <w:p w:rsidR="007F54D6" w:rsidP="007F54D6" w:rsidRDefault="007F54D6" w14:paraId="486E7F9F" w14:textId="77777777"/>
    <w:p w:rsidR="007F54D6" w:rsidP="007F54D6" w:rsidRDefault="007F54D6" w14:paraId="0A0DC113" w14:textId="77777777">
      <w:pPr>
        <w:pStyle w:val="InfoPara"/>
      </w:pPr>
      <w:r>
        <w:t>Comments</w:t>
      </w:r>
    </w:p>
    <w:p w:rsidR="00C356AD" w:rsidP="00C356AD" w:rsidRDefault="00C356AD" w14:paraId="5365150C" w14:textId="77777777">
      <w:pPr>
        <w:rPr>
          <w:b/>
        </w:rPr>
      </w:pPr>
    </w:p>
    <w:p w:rsidR="00C356AD" w:rsidP="00C356AD" w:rsidRDefault="00C356AD" w14:paraId="2E49AA78" w14:textId="77777777">
      <w:pPr>
        <w:rPr>
          <w:b/>
        </w:rPr>
      </w:pPr>
    </w:p>
    <w:p w:rsidR="007F54D6" w:rsidP="007F54D6" w:rsidRDefault="007F54D6" w14:paraId="79C52128" w14:textId="77777777">
      <w:pPr>
        <w:pStyle w:val="ReportSection"/>
      </w:pPr>
      <w:r>
        <w:t>Succession Classes</w:t>
      </w:r>
    </w:p>
    <w:p w:rsidR="007F54D6" w:rsidP="007F54D6" w:rsidRDefault="007F54D6" w14:paraId="03E450D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4D6" w:rsidP="007F54D6" w:rsidRDefault="007F54D6" w14:paraId="0A8829F9"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F54D6" w:rsidP="007F54D6" w:rsidRDefault="007F54D6" w14:paraId="01853EE5" w14:textId="77777777"/>
    <w:p w:rsidR="007F54D6" w:rsidP="007F54D6" w:rsidRDefault="007F54D6" w14:paraId="46CAD27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7F54D6" w:rsidR="007F54D6" w:rsidTr="007F54D6" w14:paraId="22818A9A" w14:textId="77777777">
        <w:tc>
          <w:tcPr>
            <w:tcW w:w="1152" w:type="dxa"/>
            <w:tcBorders>
              <w:top w:val="single" w:color="auto" w:sz="2" w:space="0"/>
              <w:bottom w:val="single" w:color="000000" w:sz="12" w:space="0"/>
            </w:tcBorders>
            <w:shd w:val="clear" w:color="auto" w:fill="auto"/>
          </w:tcPr>
          <w:p w:rsidRPr="007F54D6" w:rsidR="007F54D6" w:rsidP="00337FD1" w:rsidRDefault="007F54D6" w14:paraId="5E243233" w14:textId="77777777">
            <w:pPr>
              <w:rPr>
                <w:b/>
                <w:bCs/>
              </w:rPr>
            </w:pPr>
            <w:r w:rsidRPr="007F54D6">
              <w:rPr>
                <w:b/>
                <w:bCs/>
              </w:rPr>
              <w:t>Symbol</w:t>
            </w:r>
          </w:p>
        </w:tc>
        <w:tc>
          <w:tcPr>
            <w:tcW w:w="2916" w:type="dxa"/>
            <w:tcBorders>
              <w:top w:val="single" w:color="auto" w:sz="2" w:space="0"/>
              <w:bottom w:val="single" w:color="000000" w:sz="12" w:space="0"/>
            </w:tcBorders>
            <w:shd w:val="clear" w:color="auto" w:fill="auto"/>
          </w:tcPr>
          <w:p w:rsidRPr="007F54D6" w:rsidR="007F54D6" w:rsidP="00337FD1" w:rsidRDefault="007F54D6" w14:paraId="19552E51" w14:textId="77777777">
            <w:pPr>
              <w:rPr>
                <w:b/>
                <w:bCs/>
              </w:rPr>
            </w:pPr>
            <w:r w:rsidRPr="007F54D6">
              <w:rPr>
                <w:b/>
                <w:bCs/>
              </w:rPr>
              <w:t>Scientific Name</w:t>
            </w:r>
          </w:p>
        </w:tc>
        <w:tc>
          <w:tcPr>
            <w:tcW w:w="2916" w:type="dxa"/>
            <w:tcBorders>
              <w:top w:val="single" w:color="auto" w:sz="2" w:space="0"/>
              <w:bottom w:val="single" w:color="000000" w:sz="12" w:space="0"/>
            </w:tcBorders>
            <w:shd w:val="clear" w:color="auto" w:fill="auto"/>
          </w:tcPr>
          <w:p w:rsidRPr="007F54D6" w:rsidR="007F54D6" w:rsidP="00337FD1" w:rsidRDefault="007F54D6" w14:paraId="5DD0036B" w14:textId="77777777">
            <w:pPr>
              <w:rPr>
                <w:b/>
                <w:bCs/>
              </w:rPr>
            </w:pPr>
            <w:r w:rsidRPr="007F54D6">
              <w:rPr>
                <w:b/>
                <w:bCs/>
              </w:rPr>
              <w:t>Common Name</w:t>
            </w:r>
          </w:p>
        </w:tc>
        <w:tc>
          <w:tcPr>
            <w:tcW w:w="1956" w:type="dxa"/>
            <w:tcBorders>
              <w:top w:val="single" w:color="auto" w:sz="2" w:space="0"/>
              <w:bottom w:val="single" w:color="000000" w:sz="12" w:space="0"/>
            </w:tcBorders>
            <w:shd w:val="clear" w:color="auto" w:fill="auto"/>
          </w:tcPr>
          <w:p w:rsidRPr="007F54D6" w:rsidR="007F54D6" w:rsidP="00337FD1" w:rsidRDefault="007F54D6" w14:paraId="1A6E0C67" w14:textId="77777777">
            <w:pPr>
              <w:rPr>
                <w:b/>
                <w:bCs/>
              </w:rPr>
            </w:pPr>
            <w:r w:rsidRPr="007F54D6">
              <w:rPr>
                <w:b/>
                <w:bCs/>
              </w:rPr>
              <w:t>Canopy Position</w:t>
            </w:r>
          </w:p>
        </w:tc>
      </w:tr>
      <w:tr w:rsidRPr="007F54D6" w:rsidR="007F54D6" w:rsidTr="007F54D6" w14:paraId="63C993C7" w14:textId="77777777">
        <w:tc>
          <w:tcPr>
            <w:tcW w:w="1152" w:type="dxa"/>
            <w:tcBorders>
              <w:top w:val="single" w:color="000000" w:sz="12" w:space="0"/>
            </w:tcBorders>
            <w:shd w:val="clear" w:color="auto" w:fill="auto"/>
          </w:tcPr>
          <w:p w:rsidRPr="007F54D6" w:rsidR="007F54D6" w:rsidP="00337FD1" w:rsidRDefault="007F54D6" w14:paraId="102E7E34" w14:textId="77777777">
            <w:pPr>
              <w:rPr>
                <w:bCs/>
              </w:rPr>
            </w:pPr>
            <w:r w:rsidRPr="007F54D6">
              <w:rPr>
                <w:bCs/>
              </w:rPr>
              <w:t>BOGR2</w:t>
            </w:r>
          </w:p>
        </w:tc>
        <w:tc>
          <w:tcPr>
            <w:tcW w:w="2916" w:type="dxa"/>
            <w:tcBorders>
              <w:top w:val="single" w:color="000000" w:sz="12" w:space="0"/>
            </w:tcBorders>
            <w:shd w:val="clear" w:color="auto" w:fill="auto"/>
          </w:tcPr>
          <w:p w:rsidRPr="007F54D6" w:rsidR="007F54D6" w:rsidP="00337FD1" w:rsidRDefault="007F54D6" w14:paraId="7AE3686D" w14:textId="77777777">
            <w:proofErr w:type="spellStart"/>
            <w:r w:rsidRPr="007F54D6">
              <w:t>Bouteloua</w:t>
            </w:r>
            <w:proofErr w:type="spellEnd"/>
            <w:r w:rsidRPr="007F54D6">
              <w:t xml:space="preserve"> </w:t>
            </w:r>
            <w:proofErr w:type="spellStart"/>
            <w:r w:rsidRPr="007F54D6">
              <w:t>gracilis</w:t>
            </w:r>
            <w:proofErr w:type="spellEnd"/>
          </w:p>
        </w:tc>
        <w:tc>
          <w:tcPr>
            <w:tcW w:w="2916" w:type="dxa"/>
            <w:tcBorders>
              <w:top w:val="single" w:color="000000" w:sz="12" w:space="0"/>
            </w:tcBorders>
            <w:shd w:val="clear" w:color="auto" w:fill="auto"/>
          </w:tcPr>
          <w:p w:rsidRPr="007F54D6" w:rsidR="007F54D6" w:rsidP="00337FD1" w:rsidRDefault="007F54D6" w14:paraId="00F3D1D9" w14:textId="77777777">
            <w:r w:rsidRPr="007F54D6">
              <w:t xml:space="preserve">Blue </w:t>
            </w:r>
            <w:proofErr w:type="spellStart"/>
            <w:r w:rsidRPr="007F54D6">
              <w:t>grama</w:t>
            </w:r>
            <w:proofErr w:type="spellEnd"/>
          </w:p>
        </w:tc>
        <w:tc>
          <w:tcPr>
            <w:tcW w:w="1956" w:type="dxa"/>
            <w:tcBorders>
              <w:top w:val="single" w:color="000000" w:sz="12" w:space="0"/>
            </w:tcBorders>
            <w:shd w:val="clear" w:color="auto" w:fill="auto"/>
          </w:tcPr>
          <w:p w:rsidRPr="007F54D6" w:rsidR="007F54D6" w:rsidP="00337FD1" w:rsidRDefault="007F54D6" w14:paraId="5C8E6FBC" w14:textId="77777777">
            <w:r w:rsidRPr="007F54D6">
              <w:t>Upper</w:t>
            </w:r>
          </w:p>
        </w:tc>
      </w:tr>
      <w:tr w:rsidRPr="007F54D6" w:rsidR="007F54D6" w:rsidTr="007F54D6" w14:paraId="164D3F70" w14:textId="77777777">
        <w:tc>
          <w:tcPr>
            <w:tcW w:w="1152" w:type="dxa"/>
            <w:shd w:val="clear" w:color="auto" w:fill="auto"/>
          </w:tcPr>
          <w:p w:rsidRPr="007F54D6" w:rsidR="007F54D6" w:rsidP="00337FD1" w:rsidRDefault="008813C9" w14:paraId="1F76270E" w14:textId="77777777">
            <w:pPr>
              <w:rPr>
                <w:bCs/>
              </w:rPr>
            </w:pPr>
            <w:r w:rsidRPr="008813C9">
              <w:rPr>
                <w:bCs/>
              </w:rPr>
              <w:t>Forbs</w:t>
            </w:r>
          </w:p>
        </w:tc>
        <w:tc>
          <w:tcPr>
            <w:tcW w:w="2916" w:type="dxa"/>
            <w:shd w:val="clear" w:color="auto" w:fill="auto"/>
          </w:tcPr>
          <w:p w:rsidRPr="007F54D6" w:rsidR="007F54D6" w:rsidP="00337FD1" w:rsidRDefault="007F54D6" w14:paraId="25640B49" w14:textId="77777777">
            <w:r w:rsidRPr="007F54D6">
              <w:t>&lt;NOT FOUND IN NRCS&gt;</w:t>
            </w:r>
          </w:p>
        </w:tc>
        <w:tc>
          <w:tcPr>
            <w:tcW w:w="2916" w:type="dxa"/>
            <w:shd w:val="clear" w:color="auto" w:fill="auto"/>
          </w:tcPr>
          <w:p w:rsidRPr="007F54D6" w:rsidR="007F54D6" w:rsidP="00337FD1" w:rsidRDefault="007F54D6" w14:paraId="0517C1DD" w14:textId="77777777">
            <w:r w:rsidRPr="007F54D6">
              <w:t>&lt;NOT FOUND IN NRCS&gt;</w:t>
            </w:r>
          </w:p>
        </w:tc>
        <w:tc>
          <w:tcPr>
            <w:tcW w:w="1956" w:type="dxa"/>
            <w:shd w:val="clear" w:color="auto" w:fill="auto"/>
          </w:tcPr>
          <w:p w:rsidRPr="007F54D6" w:rsidR="007F54D6" w:rsidP="00337FD1" w:rsidRDefault="007F54D6" w14:paraId="2D5545F0" w14:textId="77777777">
            <w:r w:rsidRPr="007F54D6">
              <w:t>Upper</w:t>
            </w:r>
          </w:p>
        </w:tc>
      </w:tr>
      <w:tr w:rsidRPr="007F54D6" w:rsidR="007F54D6" w:rsidTr="007F54D6" w14:paraId="1BEA3730" w14:textId="77777777">
        <w:tc>
          <w:tcPr>
            <w:tcW w:w="1152" w:type="dxa"/>
            <w:shd w:val="clear" w:color="auto" w:fill="auto"/>
          </w:tcPr>
          <w:p w:rsidRPr="007F54D6" w:rsidR="007F54D6" w:rsidP="00337FD1" w:rsidRDefault="007F54D6" w14:paraId="3AD1C8EA" w14:textId="77777777">
            <w:pPr>
              <w:rPr>
                <w:bCs/>
              </w:rPr>
            </w:pPr>
            <w:r w:rsidRPr="007F54D6">
              <w:rPr>
                <w:bCs/>
              </w:rPr>
              <w:t>CRYP</w:t>
            </w:r>
          </w:p>
        </w:tc>
        <w:tc>
          <w:tcPr>
            <w:tcW w:w="2916" w:type="dxa"/>
            <w:shd w:val="clear" w:color="auto" w:fill="auto"/>
          </w:tcPr>
          <w:p w:rsidRPr="007F54D6" w:rsidR="007F54D6" w:rsidP="00337FD1" w:rsidRDefault="007F54D6" w14:paraId="0C6246EE" w14:textId="77777777">
            <w:r w:rsidRPr="007F54D6">
              <w:t>&lt;NOT FOUND IN NRCS&gt;</w:t>
            </w:r>
          </w:p>
        </w:tc>
        <w:tc>
          <w:tcPr>
            <w:tcW w:w="2916" w:type="dxa"/>
            <w:shd w:val="clear" w:color="auto" w:fill="auto"/>
          </w:tcPr>
          <w:p w:rsidRPr="007F54D6" w:rsidR="007F54D6" w:rsidP="00337FD1" w:rsidRDefault="007F54D6" w14:paraId="59827EB5" w14:textId="77777777">
            <w:r w:rsidRPr="007F54D6">
              <w:t>&lt;NOT FOUND IN NRCS&gt;</w:t>
            </w:r>
          </w:p>
        </w:tc>
        <w:tc>
          <w:tcPr>
            <w:tcW w:w="1956" w:type="dxa"/>
            <w:shd w:val="clear" w:color="auto" w:fill="auto"/>
          </w:tcPr>
          <w:p w:rsidRPr="007F54D6" w:rsidR="007F54D6" w:rsidP="00337FD1" w:rsidRDefault="007F54D6" w14:paraId="4C63C412" w14:textId="77777777">
            <w:r w:rsidRPr="007F54D6">
              <w:t>Lower</w:t>
            </w:r>
          </w:p>
        </w:tc>
      </w:tr>
    </w:tbl>
    <w:p w:rsidR="007F54D6" w:rsidP="007F54D6" w:rsidRDefault="007F54D6" w14:paraId="704EC09C" w14:textId="77777777"/>
    <w:p w:rsidR="007F54D6" w:rsidP="007F54D6" w:rsidRDefault="007F54D6" w14:paraId="5F55DDFB" w14:textId="77777777">
      <w:pPr>
        <w:pStyle w:val="SClassInfoPara"/>
      </w:pPr>
      <w:r>
        <w:lastRenderedPageBreak/>
        <w:t>Description</w:t>
      </w:r>
    </w:p>
    <w:p w:rsidR="007F54D6" w:rsidP="007F54D6" w:rsidRDefault="007F54D6" w14:paraId="4087AAB4" w14:textId="77777777">
      <w:r>
        <w:t xml:space="preserve">Initial post-fire community dominated by annual forbs. Later stages of this class contain greater amounts of perennial grasses and forbs. </w:t>
      </w:r>
      <w:r w:rsidR="00E624FC">
        <w:t>Low shrubs may be present.</w:t>
      </w:r>
    </w:p>
    <w:p w:rsidR="007F54D6" w:rsidP="007F54D6" w:rsidRDefault="007F54D6" w14:paraId="6CC9D71C" w14:textId="77777777"/>
    <w:p>
      <w:r>
        <w:rPr>
          <w:i/>
          <w:u w:val="single"/>
        </w:rPr>
        <w:t>Maximum Tree Size Class</w:t>
      </w:r>
      <w:br/>
      <w:r>
        <w:t>None</w:t>
      </w:r>
    </w:p>
    <w:p w:rsidR="007F54D6" w:rsidP="007F54D6" w:rsidRDefault="007F54D6" w14:paraId="757FA97D"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54D6" w:rsidP="007F54D6" w:rsidRDefault="007F54D6" w14:paraId="35AB5085" w14:textId="77777777"/>
    <w:p w:rsidR="007F54D6" w:rsidP="007F54D6" w:rsidRDefault="007F54D6" w14:paraId="02CC68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156"/>
        <w:gridCol w:w="2220"/>
        <w:gridCol w:w="1956"/>
      </w:tblGrid>
      <w:tr w:rsidRPr="007F54D6" w:rsidR="007F54D6" w:rsidTr="007F54D6" w14:paraId="609CCD78" w14:textId="77777777">
        <w:tc>
          <w:tcPr>
            <w:tcW w:w="1188" w:type="dxa"/>
            <w:tcBorders>
              <w:top w:val="single" w:color="auto" w:sz="2" w:space="0"/>
              <w:bottom w:val="single" w:color="000000" w:sz="12" w:space="0"/>
            </w:tcBorders>
            <w:shd w:val="clear" w:color="auto" w:fill="auto"/>
          </w:tcPr>
          <w:p w:rsidRPr="007F54D6" w:rsidR="007F54D6" w:rsidP="00134892" w:rsidRDefault="007F54D6" w14:paraId="53C52D3A" w14:textId="77777777">
            <w:pPr>
              <w:rPr>
                <w:b/>
                <w:bCs/>
              </w:rPr>
            </w:pPr>
            <w:r w:rsidRPr="007F54D6">
              <w:rPr>
                <w:b/>
                <w:bCs/>
              </w:rPr>
              <w:t>Symbol</w:t>
            </w:r>
          </w:p>
        </w:tc>
        <w:tc>
          <w:tcPr>
            <w:tcW w:w="3156" w:type="dxa"/>
            <w:tcBorders>
              <w:top w:val="single" w:color="auto" w:sz="2" w:space="0"/>
              <w:bottom w:val="single" w:color="000000" w:sz="12" w:space="0"/>
            </w:tcBorders>
            <w:shd w:val="clear" w:color="auto" w:fill="auto"/>
          </w:tcPr>
          <w:p w:rsidRPr="007F54D6" w:rsidR="007F54D6" w:rsidP="00134892" w:rsidRDefault="007F54D6" w14:paraId="06FD1F7C" w14:textId="77777777">
            <w:pPr>
              <w:rPr>
                <w:b/>
                <w:bCs/>
              </w:rPr>
            </w:pPr>
            <w:r w:rsidRPr="007F54D6">
              <w:rPr>
                <w:b/>
                <w:bCs/>
              </w:rPr>
              <w:t>Scientific Name</w:t>
            </w:r>
          </w:p>
        </w:tc>
        <w:tc>
          <w:tcPr>
            <w:tcW w:w="2220" w:type="dxa"/>
            <w:tcBorders>
              <w:top w:val="single" w:color="auto" w:sz="2" w:space="0"/>
              <w:bottom w:val="single" w:color="000000" w:sz="12" w:space="0"/>
            </w:tcBorders>
            <w:shd w:val="clear" w:color="auto" w:fill="auto"/>
          </w:tcPr>
          <w:p w:rsidRPr="007F54D6" w:rsidR="007F54D6" w:rsidP="00134892" w:rsidRDefault="007F54D6" w14:paraId="1BF73D5D" w14:textId="77777777">
            <w:pPr>
              <w:rPr>
                <w:b/>
                <w:bCs/>
              </w:rPr>
            </w:pPr>
            <w:r w:rsidRPr="007F54D6">
              <w:rPr>
                <w:b/>
                <w:bCs/>
              </w:rPr>
              <w:t>Common Name</w:t>
            </w:r>
          </w:p>
        </w:tc>
        <w:tc>
          <w:tcPr>
            <w:tcW w:w="1956" w:type="dxa"/>
            <w:tcBorders>
              <w:top w:val="single" w:color="auto" w:sz="2" w:space="0"/>
              <w:bottom w:val="single" w:color="000000" w:sz="12" w:space="0"/>
            </w:tcBorders>
            <w:shd w:val="clear" w:color="auto" w:fill="auto"/>
          </w:tcPr>
          <w:p w:rsidRPr="007F54D6" w:rsidR="007F54D6" w:rsidP="00134892" w:rsidRDefault="007F54D6" w14:paraId="0815989F" w14:textId="77777777">
            <w:pPr>
              <w:rPr>
                <w:b/>
                <w:bCs/>
              </w:rPr>
            </w:pPr>
            <w:r w:rsidRPr="007F54D6">
              <w:rPr>
                <w:b/>
                <w:bCs/>
              </w:rPr>
              <w:t>Canopy Position</w:t>
            </w:r>
          </w:p>
        </w:tc>
      </w:tr>
      <w:tr w:rsidRPr="007F54D6" w:rsidR="007F54D6" w:rsidTr="007F54D6" w14:paraId="7391379B" w14:textId="77777777">
        <w:tc>
          <w:tcPr>
            <w:tcW w:w="1188" w:type="dxa"/>
            <w:tcBorders>
              <w:top w:val="single" w:color="000000" w:sz="12" w:space="0"/>
            </w:tcBorders>
            <w:shd w:val="clear" w:color="auto" w:fill="auto"/>
          </w:tcPr>
          <w:p w:rsidRPr="007F54D6" w:rsidR="007F54D6" w:rsidP="00134892" w:rsidRDefault="007F54D6" w14:paraId="71074F84" w14:textId="77777777">
            <w:pPr>
              <w:rPr>
                <w:bCs/>
              </w:rPr>
            </w:pPr>
            <w:r w:rsidRPr="007F54D6">
              <w:rPr>
                <w:bCs/>
              </w:rPr>
              <w:t>ARTEM</w:t>
            </w:r>
          </w:p>
        </w:tc>
        <w:tc>
          <w:tcPr>
            <w:tcW w:w="3156" w:type="dxa"/>
            <w:tcBorders>
              <w:top w:val="single" w:color="000000" w:sz="12" w:space="0"/>
            </w:tcBorders>
            <w:shd w:val="clear" w:color="auto" w:fill="auto"/>
          </w:tcPr>
          <w:p w:rsidRPr="007F54D6" w:rsidR="007F54D6" w:rsidP="00134892" w:rsidRDefault="007F54D6" w14:paraId="5288FC2B" w14:textId="77777777">
            <w:r w:rsidRPr="007F54D6">
              <w:t>Artemisia</w:t>
            </w:r>
          </w:p>
        </w:tc>
        <w:tc>
          <w:tcPr>
            <w:tcW w:w="2220" w:type="dxa"/>
            <w:tcBorders>
              <w:top w:val="single" w:color="000000" w:sz="12" w:space="0"/>
            </w:tcBorders>
            <w:shd w:val="clear" w:color="auto" w:fill="auto"/>
          </w:tcPr>
          <w:p w:rsidRPr="007F54D6" w:rsidR="007F54D6" w:rsidP="00134892" w:rsidRDefault="007F54D6" w14:paraId="45A971BA" w14:textId="77777777">
            <w:r w:rsidRPr="007F54D6">
              <w:t>Sagebrush</w:t>
            </w:r>
          </w:p>
        </w:tc>
        <w:tc>
          <w:tcPr>
            <w:tcW w:w="1956" w:type="dxa"/>
            <w:tcBorders>
              <w:top w:val="single" w:color="000000" w:sz="12" w:space="0"/>
            </w:tcBorders>
            <w:shd w:val="clear" w:color="auto" w:fill="auto"/>
          </w:tcPr>
          <w:p w:rsidRPr="007F54D6" w:rsidR="007F54D6" w:rsidP="00134892" w:rsidRDefault="007F54D6" w14:paraId="0CED3439" w14:textId="77777777">
            <w:r w:rsidRPr="007F54D6">
              <w:t>Upper</w:t>
            </w:r>
          </w:p>
        </w:tc>
      </w:tr>
      <w:tr w:rsidRPr="007F54D6" w:rsidR="007F54D6" w:rsidTr="007F54D6" w14:paraId="69282988" w14:textId="77777777">
        <w:tc>
          <w:tcPr>
            <w:tcW w:w="1188" w:type="dxa"/>
            <w:shd w:val="clear" w:color="auto" w:fill="auto"/>
          </w:tcPr>
          <w:p w:rsidRPr="007F54D6" w:rsidR="007F54D6" w:rsidP="00134892" w:rsidRDefault="007F54D6" w14:paraId="2832BFB3" w14:textId="77777777">
            <w:pPr>
              <w:rPr>
                <w:bCs/>
              </w:rPr>
            </w:pPr>
            <w:r w:rsidRPr="007F54D6">
              <w:rPr>
                <w:bCs/>
              </w:rPr>
              <w:t>CHVI8</w:t>
            </w:r>
          </w:p>
        </w:tc>
        <w:tc>
          <w:tcPr>
            <w:tcW w:w="3156" w:type="dxa"/>
            <w:shd w:val="clear" w:color="auto" w:fill="auto"/>
          </w:tcPr>
          <w:p w:rsidRPr="007F54D6" w:rsidR="007F54D6" w:rsidP="00134892" w:rsidRDefault="007F54D6" w14:paraId="2FEE54F3" w14:textId="77777777">
            <w:proofErr w:type="spellStart"/>
            <w:r w:rsidRPr="007F54D6">
              <w:t>Chrysothamnus</w:t>
            </w:r>
            <w:proofErr w:type="spellEnd"/>
            <w:r w:rsidRPr="007F54D6">
              <w:t xml:space="preserve"> </w:t>
            </w:r>
            <w:proofErr w:type="spellStart"/>
            <w:r w:rsidRPr="007F54D6">
              <w:t>viscidiflorus</w:t>
            </w:r>
            <w:proofErr w:type="spellEnd"/>
          </w:p>
        </w:tc>
        <w:tc>
          <w:tcPr>
            <w:tcW w:w="2220" w:type="dxa"/>
            <w:shd w:val="clear" w:color="auto" w:fill="auto"/>
          </w:tcPr>
          <w:p w:rsidRPr="007F54D6" w:rsidR="007F54D6" w:rsidP="00134892" w:rsidRDefault="007F54D6" w14:paraId="118568B6" w14:textId="77777777">
            <w:r w:rsidRPr="007F54D6">
              <w:t>Yellow rabbitbrush</w:t>
            </w:r>
          </w:p>
        </w:tc>
        <w:tc>
          <w:tcPr>
            <w:tcW w:w="1956" w:type="dxa"/>
            <w:shd w:val="clear" w:color="auto" w:fill="auto"/>
          </w:tcPr>
          <w:p w:rsidRPr="007F54D6" w:rsidR="007F54D6" w:rsidP="00134892" w:rsidRDefault="007F54D6" w14:paraId="33433594" w14:textId="77777777">
            <w:r w:rsidRPr="007F54D6">
              <w:t>Upper</w:t>
            </w:r>
          </w:p>
        </w:tc>
      </w:tr>
      <w:tr w:rsidRPr="007F54D6" w:rsidR="007F54D6" w:rsidTr="007F54D6" w14:paraId="3221402F" w14:textId="77777777">
        <w:tc>
          <w:tcPr>
            <w:tcW w:w="1188" w:type="dxa"/>
            <w:shd w:val="clear" w:color="auto" w:fill="auto"/>
          </w:tcPr>
          <w:p w:rsidRPr="007F54D6" w:rsidR="007F54D6" w:rsidP="00134892" w:rsidRDefault="007F54D6" w14:paraId="6A979A04" w14:textId="77777777">
            <w:pPr>
              <w:rPr>
                <w:bCs/>
              </w:rPr>
            </w:pPr>
            <w:r w:rsidRPr="007F54D6">
              <w:rPr>
                <w:bCs/>
              </w:rPr>
              <w:t>BOGR2</w:t>
            </w:r>
          </w:p>
        </w:tc>
        <w:tc>
          <w:tcPr>
            <w:tcW w:w="3156" w:type="dxa"/>
            <w:shd w:val="clear" w:color="auto" w:fill="auto"/>
          </w:tcPr>
          <w:p w:rsidRPr="007F54D6" w:rsidR="007F54D6" w:rsidP="00134892" w:rsidRDefault="007F54D6" w14:paraId="2E0109C3" w14:textId="77777777">
            <w:proofErr w:type="spellStart"/>
            <w:r w:rsidRPr="007F54D6">
              <w:t>Bouteloua</w:t>
            </w:r>
            <w:proofErr w:type="spellEnd"/>
            <w:r w:rsidRPr="007F54D6">
              <w:t xml:space="preserve"> </w:t>
            </w:r>
            <w:proofErr w:type="spellStart"/>
            <w:r w:rsidRPr="007F54D6">
              <w:t>gracilis</w:t>
            </w:r>
            <w:proofErr w:type="spellEnd"/>
          </w:p>
        </w:tc>
        <w:tc>
          <w:tcPr>
            <w:tcW w:w="2220" w:type="dxa"/>
            <w:shd w:val="clear" w:color="auto" w:fill="auto"/>
          </w:tcPr>
          <w:p w:rsidRPr="007F54D6" w:rsidR="007F54D6" w:rsidP="00134892" w:rsidRDefault="007F54D6" w14:paraId="2931E89B" w14:textId="77777777">
            <w:r w:rsidRPr="007F54D6">
              <w:t xml:space="preserve">Blue </w:t>
            </w:r>
            <w:proofErr w:type="spellStart"/>
            <w:r w:rsidRPr="007F54D6">
              <w:t>grama</w:t>
            </w:r>
            <w:proofErr w:type="spellEnd"/>
          </w:p>
        </w:tc>
        <w:tc>
          <w:tcPr>
            <w:tcW w:w="1956" w:type="dxa"/>
            <w:shd w:val="clear" w:color="auto" w:fill="auto"/>
          </w:tcPr>
          <w:p w:rsidRPr="007F54D6" w:rsidR="007F54D6" w:rsidP="00134892" w:rsidRDefault="007F54D6" w14:paraId="4C6FDB38" w14:textId="77777777">
            <w:r w:rsidRPr="007F54D6">
              <w:t>Middle</w:t>
            </w:r>
          </w:p>
        </w:tc>
      </w:tr>
    </w:tbl>
    <w:p w:rsidR="007F54D6" w:rsidP="007F54D6" w:rsidRDefault="007F54D6" w14:paraId="67FA199F" w14:textId="77777777"/>
    <w:p w:rsidR="007F54D6" w:rsidP="007F54D6" w:rsidRDefault="007F54D6" w14:paraId="4FB6610E" w14:textId="77777777">
      <w:pPr>
        <w:pStyle w:val="SClassInfoPara"/>
      </w:pPr>
      <w:r>
        <w:t>Description</w:t>
      </w:r>
    </w:p>
    <w:p w:rsidR="007F54D6" w:rsidP="007F54D6" w:rsidRDefault="007F54D6" w14:paraId="0609FA4C" w14:textId="0E3727BD">
      <w:r>
        <w:t>Dominated by shrubs, perennial forbs</w:t>
      </w:r>
      <w:r w:rsidR="00A65445">
        <w:t>,</w:t>
      </w:r>
      <w:r>
        <w:t xml:space="preserve"> and grasses. Total cover remains low due to shallow, unproductive soil. </w:t>
      </w:r>
    </w:p>
    <w:p w:rsidR="007F54D6" w:rsidP="007F54D6" w:rsidRDefault="007F54D6" w14:paraId="2A0E9958" w14:textId="77777777"/>
    <w:p>
      <w:r>
        <w:rPr>
          <w:i/>
          <w:u w:val="single"/>
        </w:rPr>
        <w:t>Maximum Tree Size Class</w:t>
      </w:r>
      <w:br/>
      <w:r>
        <w:t>None</w:t>
      </w:r>
    </w:p>
    <w:p w:rsidR="007F54D6" w:rsidP="007F54D6" w:rsidRDefault="007F54D6" w14:paraId="35217AD2"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7F54D6" w:rsidP="007F54D6" w:rsidRDefault="007F54D6" w14:paraId="1D9C877F" w14:textId="77777777"/>
    <w:p w:rsidR="007F54D6" w:rsidP="007F54D6" w:rsidRDefault="007F54D6" w14:paraId="2C8B57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156"/>
        <w:gridCol w:w="2220"/>
        <w:gridCol w:w="1956"/>
      </w:tblGrid>
      <w:tr w:rsidRPr="007F54D6" w:rsidR="007F54D6" w:rsidTr="007F54D6" w14:paraId="685059ED" w14:textId="77777777">
        <w:tc>
          <w:tcPr>
            <w:tcW w:w="1188" w:type="dxa"/>
            <w:tcBorders>
              <w:top w:val="single" w:color="auto" w:sz="2" w:space="0"/>
              <w:bottom w:val="single" w:color="000000" w:sz="12" w:space="0"/>
            </w:tcBorders>
            <w:shd w:val="clear" w:color="auto" w:fill="auto"/>
          </w:tcPr>
          <w:p w:rsidRPr="007F54D6" w:rsidR="007F54D6" w:rsidP="00DA7C0B" w:rsidRDefault="007F54D6" w14:paraId="0DD9BD24" w14:textId="77777777">
            <w:pPr>
              <w:rPr>
                <w:b/>
                <w:bCs/>
              </w:rPr>
            </w:pPr>
            <w:r w:rsidRPr="007F54D6">
              <w:rPr>
                <w:b/>
                <w:bCs/>
              </w:rPr>
              <w:t>Symbol</w:t>
            </w:r>
          </w:p>
        </w:tc>
        <w:tc>
          <w:tcPr>
            <w:tcW w:w="3156" w:type="dxa"/>
            <w:tcBorders>
              <w:top w:val="single" w:color="auto" w:sz="2" w:space="0"/>
              <w:bottom w:val="single" w:color="000000" w:sz="12" w:space="0"/>
            </w:tcBorders>
            <w:shd w:val="clear" w:color="auto" w:fill="auto"/>
          </w:tcPr>
          <w:p w:rsidRPr="007F54D6" w:rsidR="007F54D6" w:rsidP="00DA7C0B" w:rsidRDefault="007F54D6" w14:paraId="19A9BEE1" w14:textId="77777777">
            <w:pPr>
              <w:rPr>
                <w:b/>
                <w:bCs/>
              </w:rPr>
            </w:pPr>
            <w:r w:rsidRPr="007F54D6">
              <w:rPr>
                <w:b/>
                <w:bCs/>
              </w:rPr>
              <w:t>Scientific Name</w:t>
            </w:r>
          </w:p>
        </w:tc>
        <w:tc>
          <w:tcPr>
            <w:tcW w:w="2220" w:type="dxa"/>
            <w:tcBorders>
              <w:top w:val="single" w:color="auto" w:sz="2" w:space="0"/>
              <w:bottom w:val="single" w:color="000000" w:sz="12" w:space="0"/>
            </w:tcBorders>
            <w:shd w:val="clear" w:color="auto" w:fill="auto"/>
          </w:tcPr>
          <w:p w:rsidRPr="007F54D6" w:rsidR="007F54D6" w:rsidP="00DA7C0B" w:rsidRDefault="007F54D6" w14:paraId="5A832DAE" w14:textId="77777777">
            <w:pPr>
              <w:rPr>
                <w:b/>
                <w:bCs/>
              </w:rPr>
            </w:pPr>
            <w:r w:rsidRPr="007F54D6">
              <w:rPr>
                <w:b/>
                <w:bCs/>
              </w:rPr>
              <w:t>Common Name</w:t>
            </w:r>
          </w:p>
        </w:tc>
        <w:tc>
          <w:tcPr>
            <w:tcW w:w="1956" w:type="dxa"/>
            <w:tcBorders>
              <w:top w:val="single" w:color="auto" w:sz="2" w:space="0"/>
              <w:bottom w:val="single" w:color="000000" w:sz="12" w:space="0"/>
            </w:tcBorders>
            <w:shd w:val="clear" w:color="auto" w:fill="auto"/>
          </w:tcPr>
          <w:p w:rsidRPr="007F54D6" w:rsidR="007F54D6" w:rsidP="00DA7C0B" w:rsidRDefault="007F54D6" w14:paraId="7816FFF7" w14:textId="77777777">
            <w:pPr>
              <w:rPr>
                <w:b/>
                <w:bCs/>
              </w:rPr>
            </w:pPr>
            <w:r w:rsidRPr="007F54D6">
              <w:rPr>
                <w:b/>
                <w:bCs/>
              </w:rPr>
              <w:t>Canopy Position</w:t>
            </w:r>
          </w:p>
        </w:tc>
      </w:tr>
      <w:tr w:rsidRPr="007F54D6" w:rsidR="007F54D6" w:rsidTr="007F54D6" w14:paraId="20570460" w14:textId="77777777">
        <w:tc>
          <w:tcPr>
            <w:tcW w:w="1188" w:type="dxa"/>
            <w:tcBorders>
              <w:top w:val="single" w:color="000000" w:sz="12" w:space="0"/>
            </w:tcBorders>
            <w:shd w:val="clear" w:color="auto" w:fill="auto"/>
          </w:tcPr>
          <w:p w:rsidRPr="007F54D6" w:rsidR="007F54D6" w:rsidP="00DA7C0B" w:rsidRDefault="007F54D6" w14:paraId="08C94282" w14:textId="77777777">
            <w:pPr>
              <w:rPr>
                <w:bCs/>
              </w:rPr>
            </w:pPr>
            <w:r w:rsidRPr="007F54D6">
              <w:rPr>
                <w:bCs/>
              </w:rPr>
              <w:t>ARTEM</w:t>
            </w:r>
          </w:p>
        </w:tc>
        <w:tc>
          <w:tcPr>
            <w:tcW w:w="3156" w:type="dxa"/>
            <w:tcBorders>
              <w:top w:val="single" w:color="000000" w:sz="12" w:space="0"/>
            </w:tcBorders>
            <w:shd w:val="clear" w:color="auto" w:fill="auto"/>
          </w:tcPr>
          <w:p w:rsidRPr="007F54D6" w:rsidR="007F54D6" w:rsidP="00DA7C0B" w:rsidRDefault="007F54D6" w14:paraId="0F501FF4" w14:textId="77777777">
            <w:r w:rsidRPr="007F54D6">
              <w:t>Artemisia</w:t>
            </w:r>
          </w:p>
        </w:tc>
        <w:tc>
          <w:tcPr>
            <w:tcW w:w="2220" w:type="dxa"/>
            <w:tcBorders>
              <w:top w:val="single" w:color="000000" w:sz="12" w:space="0"/>
            </w:tcBorders>
            <w:shd w:val="clear" w:color="auto" w:fill="auto"/>
          </w:tcPr>
          <w:p w:rsidRPr="007F54D6" w:rsidR="007F54D6" w:rsidP="00DA7C0B" w:rsidRDefault="007F54D6" w14:paraId="037EE9B1" w14:textId="77777777">
            <w:r w:rsidRPr="007F54D6">
              <w:t>Sagebrush</w:t>
            </w:r>
          </w:p>
        </w:tc>
        <w:tc>
          <w:tcPr>
            <w:tcW w:w="1956" w:type="dxa"/>
            <w:tcBorders>
              <w:top w:val="single" w:color="000000" w:sz="12" w:space="0"/>
            </w:tcBorders>
            <w:shd w:val="clear" w:color="auto" w:fill="auto"/>
          </w:tcPr>
          <w:p w:rsidRPr="007F54D6" w:rsidR="007F54D6" w:rsidP="00DA7C0B" w:rsidRDefault="007F54D6" w14:paraId="1D4E72AA" w14:textId="77777777">
            <w:r w:rsidRPr="007F54D6">
              <w:t>Upper</w:t>
            </w:r>
          </w:p>
        </w:tc>
      </w:tr>
      <w:tr w:rsidRPr="007F54D6" w:rsidR="007F54D6" w:rsidTr="007F54D6" w14:paraId="11868A41" w14:textId="77777777">
        <w:tc>
          <w:tcPr>
            <w:tcW w:w="1188" w:type="dxa"/>
            <w:shd w:val="clear" w:color="auto" w:fill="auto"/>
          </w:tcPr>
          <w:p w:rsidRPr="007F54D6" w:rsidR="007F54D6" w:rsidP="00DA7C0B" w:rsidRDefault="007F54D6" w14:paraId="3C4DF66B" w14:textId="77777777">
            <w:pPr>
              <w:rPr>
                <w:bCs/>
              </w:rPr>
            </w:pPr>
            <w:r w:rsidRPr="007F54D6">
              <w:rPr>
                <w:bCs/>
              </w:rPr>
              <w:t>CHVI8</w:t>
            </w:r>
          </w:p>
        </w:tc>
        <w:tc>
          <w:tcPr>
            <w:tcW w:w="3156" w:type="dxa"/>
            <w:shd w:val="clear" w:color="auto" w:fill="auto"/>
          </w:tcPr>
          <w:p w:rsidRPr="007F54D6" w:rsidR="007F54D6" w:rsidP="00DA7C0B" w:rsidRDefault="007F54D6" w14:paraId="49613B04" w14:textId="77777777">
            <w:proofErr w:type="spellStart"/>
            <w:r w:rsidRPr="007F54D6">
              <w:t>Chrysothamnus</w:t>
            </w:r>
            <w:proofErr w:type="spellEnd"/>
            <w:r w:rsidRPr="007F54D6">
              <w:t xml:space="preserve"> </w:t>
            </w:r>
            <w:proofErr w:type="spellStart"/>
            <w:r w:rsidRPr="007F54D6">
              <w:t>viscidiflorus</w:t>
            </w:r>
            <w:proofErr w:type="spellEnd"/>
          </w:p>
        </w:tc>
        <w:tc>
          <w:tcPr>
            <w:tcW w:w="2220" w:type="dxa"/>
            <w:shd w:val="clear" w:color="auto" w:fill="auto"/>
          </w:tcPr>
          <w:p w:rsidRPr="007F54D6" w:rsidR="007F54D6" w:rsidP="00DA7C0B" w:rsidRDefault="007F54D6" w14:paraId="7528572F" w14:textId="77777777">
            <w:r w:rsidRPr="007F54D6">
              <w:t>Yellow rabbitbrush</w:t>
            </w:r>
          </w:p>
        </w:tc>
        <w:tc>
          <w:tcPr>
            <w:tcW w:w="1956" w:type="dxa"/>
            <w:shd w:val="clear" w:color="auto" w:fill="auto"/>
          </w:tcPr>
          <w:p w:rsidRPr="007F54D6" w:rsidR="007F54D6" w:rsidP="00DA7C0B" w:rsidRDefault="007F54D6" w14:paraId="7F7512B4" w14:textId="77777777">
            <w:r w:rsidRPr="007F54D6">
              <w:t>Upper</w:t>
            </w:r>
          </w:p>
        </w:tc>
      </w:tr>
      <w:tr w:rsidRPr="007F54D6" w:rsidR="007F54D6" w:rsidTr="007F54D6" w14:paraId="705A552C" w14:textId="77777777">
        <w:tc>
          <w:tcPr>
            <w:tcW w:w="1188" w:type="dxa"/>
            <w:shd w:val="clear" w:color="auto" w:fill="auto"/>
          </w:tcPr>
          <w:p w:rsidRPr="007F54D6" w:rsidR="007F54D6" w:rsidP="00DA7C0B" w:rsidRDefault="007F54D6" w14:paraId="2431045F" w14:textId="77777777">
            <w:pPr>
              <w:rPr>
                <w:bCs/>
              </w:rPr>
            </w:pPr>
            <w:r w:rsidRPr="007F54D6">
              <w:rPr>
                <w:bCs/>
              </w:rPr>
              <w:t>JUOS</w:t>
            </w:r>
          </w:p>
        </w:tc>
        <w:tc>
          <w:tcPr>
            <w:tcW w:w="3156" w:type="dxa"/>
            <w:shd w:val="clear" w:color="auto" w:fill="auto"/>
          </w:tcPr>
          <w:p w:rsidRPr="007F54D6" w:rsidR="007F54D6" w:rsidP="00DA7C0B" w:rsidRDefault="007F54D6" w14:paraId="40606BA9" w14:textId="77777777">
            <w:proofErr w:type="spellStart"/>
            <w:r w:rsidRPr="007F54D6">
              <w:t>Juniperus</w:t>
            </w:r>
            <w:proofErr w:type="spellEnd"/>
            <w:r w:rsidRPr="007F54D6">
              <w:t xml:space="preserve"> </w:t>
            </w:r>
            <w:proofErr w:type="spellStart"/>
            <w:r w:rsidRPr="007F54D6">
              <w:t>osteosperma</w:t>
            </w:r>
            <w:proofErr w:type="spellEnd"/>
          </w:p>
        </w:tc>
        <w:tc>
          <w:tcPr>
            <w:tcW w:w="2220" w:type="dxa"/>
            <w:shd w:val="clear" w:color="auto" w:fill="auto"/>
          </w:tcPr>
          <w:p w:rsidRPr="007F54D6" w:rsidR="007F54D6" w:rsidP="00DA7C0B" w:rsidRDefault="007F54D6" w14:paraId="4DD07545" w14:textId="77777777">
            <w:r w:rsidRPr="007F54D6">
              <w:t>Utah juniper</w:t>
            </w:r>
          </w:p>
        </w:tc>
        <w:tc>
          <w:tcPr>
            <w:tcW w:w="1956" w:type="dxa"/>
            <w:shd w:val="clear" w:color="auto" w:fill="auto"/>
          </w:tcPr>
          <w:p w:rsidRPr="007F54D6" w:rsidR="007F54D6" w:rsidP="00DA7C0B" w:rsidRDefault="007F54D6" w14:paraId="0D447520" w14:textId="77777777">
            <w:r w:rsidRPr="007F54D6">
              <w:t>Upper</w:t>
            </w:r>
          </w:p>
        </w:tc>
      </w:tr>
      <w:tr w:rsidRPr="007F54D6" w:rsidR="007F54D6" w:rsidTr="007F54D6" w14:paraId="3AA896ED" w14:textId="77777777">
        <w:tc>
          <w:tcPr>
            <w:tcW w:w="1188" w:type="dxa"/>
            <w:shd w:val="clear" w:color="auto" w:fill="auto"/>
          </w:tcPr>
          <w:p w:rsidRPr="007F54D6" w:rsidR="007F54D6" w:rsidP="00DA7C0B" w:rsidRDefault="007F54D6" w14:paraId="0AE80F79" w14:textId="77777777">
            <w:pPr>
              <w:rPr>
                <w:bCs/>
              </w:rPr>
            </w:pPr>
            <w:r w:rsidRPr="007F54D6">
              <w:rPr>
                <w:bCs/>
              </w:rPr>
              <w:t>PIED</w:t>
            </w:r>
          </w:p>
        </w:tc>
        <w:tc>
          <w:tcPr>
            <w:tcW w:w="3156" w:type="dxa"/>
            <w:shd w:val="clear" w:color="auto" w:fill="auto"/>
          </w:tcPr>
          <w:p w:rsidRPr="007F54D6" w:rsidR="007F54D6" w:rsidP="00DA7C0B" w:rsidRDefault="007F54D6" w14:paraId="5E93457F" w14:textId="77777777">
            <w:r w:rsidRPr="007F54D6">
              <w:t>Pinus edulis</w:t>
            </w:r>
          </w:p>
        </w:tc>
        <w:tc>
          <w:tcPr>
            <w:tcW w:w="2220" w:type="dxa"/>
            <w:shd w:val="clear" w:color="auto" w:fill="auto"/>
          </w:tcPr>
          <w:p w:rsidRPr="007F54D6" w:rsidR="007F54D6" w:rsidP="00DA7C0B" w:rsidRDefault="007F54D6" w14:paraId="20EDEC4B" w14:textId="77777777">
            <w:proofErr w:type="spellStart"/>
            <w:r w:rsidRPr="007F54D6">
              <w:t>Twoneedle</w:t>
            </w:r>
            <w:proofErr w:type="spellEnd"/>
            <w:r w:rsidRPr="007F54D6">
              <w:t xml:space="preserve"> pinyon</w:t>
            </w:r>
          </w:p>
        </w:tc>
        <w:tc>
          <w:tcPr>
            <w:tcW w:w="1956" w:type="dxa"/>
            <w:shd w:val="clear" w:color="auto" w:fill="auto"/>
          </w:tcPr>
          <w:p w:rsidRPr="007F54D6" w:rsidR="007F54D6" w:rsidP="00DA7C0B" w:rsidRDefault="007F54D6" w14:paraId="693B754C" w14:textId="77777777">
            <w:r w:rsidRPr="007F54D6">
              <w:t>Upper</w:t>
            </w:r>
          </w:p>
        </w:tc>
      </w:tr>
    </w:tbl>
    <w:p w:rsidR="007F54D6" w:rsidP="007F54D6" w:rsidRDefault="007F54D6" w14:paraId="1AD24ED6" w14:textId="77777777"/>
    <w:p w:rsidR="007F54D6" w:rsidP="007F54D6" w:rsidRDefault="007F54D6" w14:paraId="10E66C6A" w14:textId="77777777">
      <w:pPr>
        <w:pStyle w:val="SClassInfoPara"/>
      </w:pPr>
      <w:r>
        <w:t>Description</w:t>
      </w:r>
    </w:p>
    <w:p w:rsidR="007F54D6" w:rsidP="007F54D6" w:rsidRDefault="007F54D6" w14:paraId="4DBB32EE" w14:textId="755E94FF">
      <w:r>
        <w:t>Shrub</w:t>
      </w:r>
      <w:r w:rsidR="00A65445">
        <w:t>-</w:t>
      </w:r>
      <w:r>
        <w:t xml:space="preserve">dominated community with young juniper and pinyon seedlings </w:t>
      </w:r>
      <w:r w:rsidR="00E624FC">
        <w:t xml:space="preserve">emerging from the shrub layer and </w:t>
      </w:r>
      <w:r>
        <w:t xml:space="preserve">becoming established. </w:t>
      </w:r>
    </w:p>
    <w:p>
      <w:r>
        <w:rPr>
          <w:i/>
          <w:u w:val="single"/>
        </w:rPr>
        <w:t>Maximum Tree Size Class</w:t>
      </w:r>
      <w:br/>
      <w:r>
        <w:t>Seedling &lt;4.5ft</w:t>
      </w:r>
    </w:p>
    <w:p w:rsidR="007F54D6" w:rsidP="007F54D6" w:rsidRDefault="007F54D6" w14:paraId="5CEE8623" w14:textId="77777777">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F54D6" w:rsidP="007F54D6" w:rsidRDefault="007F54D6" w14:paraId="30658AFD" w14:textId="77777777"/>
    <w:p w:rsidR="007F54D6" w:rsidP="007F54D6" w:rsidRDefault="007F54D6" w14:paraId="536AC80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56"/>
        <w:gridCol w:w="2136"/>
        <w:gridCol w:w="1956"/>
      </w:tblGrid>
      <w:tr w:rsidRPr="007F54D6" w:rsidR="007F54D6" w:rsidTr="007F54D6" w14:paraId="25FDA4F7" w14:textId="77777777">
        <w:tc>
          <w:tcPr>
            <w:tcW w:w="1188" w:type="dxa"/>
            <w:tcBorders>
              <w:top w:val="single" w:color="auto" w:sz="2" w:space="0"/>
              <w:bottom w:val="single" w:color="000000" w:sz="12" w:space="0"/>
            </w:tcBorders>
            <w:shd w:val="clear" w:color="auto" w:fill="auto"/>
          </w:tcPr>
          <w:p w:rsidRPr="007F54D6" w:rsidR="007F54D6" w:rsidP="00956003" w:rsidRDefault="007F54D6" w14:paraId="5D5917CC" w14:textId="77777777">
            <w:pPr>
              <w:rPr>
                <w:b/>
                <w:bCs/>
              </w:rPr>
            </w:pPr>
            <w:r w:rsidRPr="007F54D6">
              <w:rPr>
                <w:b/>
                <w:bCs/>
              </w:rPr>
              <w:t>Symbol</w:t>
            </w:r>
          </w:p>
        </w:tc>
        <w:tc>
          <w:tcPr>
            <w:tcW w:w="2556" w:type="dxa"/>
            <w:tcBorders>
              <w:top w:val="single" w:color="auto" w:sz="2" w:space="0"/>
              <w:bottom w:val="single" w:color="000000" w:sz="12" w:space="0"/>
            </w:tcBorders>
            <w:shd w:val="clear" w:color="auto" w:fill="auto"/>
          </w:tcPr>
          <w:p w:rsidRPr="007F54D6" w:rsidR="007F54D6" w:rsidP="00956003" w:rsidRDefault="007F54D6" w14:paraId="7F137714" w14:textId="77777777">
            <w:pPr>
              <w:rPr>
                <w:b/>
                <w:bCs/>
              </w:rPr>
            </w:pPr>
            <w:r w:rsidRPr="007F54D6">
              <w:rPr>
                <w:b/>
                <w:bCs/>
              </w:rPr>
              <w:t>Scientific Name</w:t>
            </w:r>
          </w:p>
        </w:tc>
        <w:tc>
          <w:tcPr>
            <w:tcW w:w="2136" w:type="dxa"/>
            <w:tcBorders>
              <w:top w:val="single" w:color="auto" w:sz="2" w:space="0"/>
              <w:bottom w:val="single" w:color="000000" w:sz="12" w:space="0"/>
            </w:tcBorders>
            <w:shd w:val="clear" w:color="auto" w:fill="auto"/>
          </w:tcPr>
          <w:p w:rsidRPr="007F54D6" w:rsidR="007F54D6" w:rsidP="00956003" w:rsidRDefault="007F54D6" w14:paraId="4F7E6AA7" w14:textId="77777777">
            <w:pPr>
              <w:rPr>
                <w:b/>
                <w:bCs/>
              </w:rPr>
            </w:pPr>
            <w:r w:rsidRPr="007F54D6">
              <w:rPr>
                <w:b/>
                <w:bCs/>
              </w:rPr>
              <w:t>Common Name</w:t>
            </w:r>
          </w:p>
        </w:tc>
        <w:tc>
          <w:tcPr>
            <w:tcW w:w="1956" w:type="dxa"/>
            <w:tcBorders>
              <w:top w:val="single" w:color="auto" w:sz="2" w:space="0"/>
              <w:bottom w:val="single" w:color="000000" w:sz="12" w:space="0"/>
            </w:tcBorders>
            <w:shd w:val="clear" w:color="auto" w:fill="auto"/>
          </w:tcPr>
          <w:p w:rsidRPr="007F54D6" w:rsidR="007F54D6" w:rsidP="00956003" w:rsidRDefault="007F54D6" w14:paraId="4DAF9204" w14:textId="77777777">
            <w:pPr>
              <w:rPr>
                <w:b/>
                <w:bCs/>
              </w:rPr>
            </w:pPr>
            <w:r w:rsidRPr="007F54D6">
              <w:rPr>
                <w:b/>
                <w:bCs/>
              </w:rPr>
              <w:t>Canopy Position</w:t>
            </w:r>
          </w:p>
        </w:tc>
      </w:tr>
      <w:tr w:rsidRPr="007F54D6" w:rsidR="007F54D6" w:rsidTr="007F54D6" w14:paraId="37D754FB" w14:textId="77777777">
        <w:tc>
          <w:tcPr>
            <w:tcW w:w="1188" w:type="dxa"/>
            <w:tcBorders>
              <w:top w:val="single" w:color="000000" w:sz="12" w:space="0"/>
            </w:tcBorders>
            <w:shd w:val="clear" w:color="auto" w:fill="auto"/>
          </w:tcPr>
          <w:p w:rsidRPr="007F54D6" w:rsidR="007F54D6" w:rsidP="00956003" w:rsidRDefault="007F54D6" w14:paraId="712E6455" w14:textId="77777777">
            <w:pPr>
              <w:rPr>
                <w:bCs/>
              </w:rPr>
            </w:pPr>
            <w:r w:rsidRPr="007F54D6">
              <w:rPr>
                <w:bCs/>
              </w:rPr>
              <w:t>JUOS</w:t>
            </w:r>
          </w:p>
        </w:tc>
        <w:tc>
          <w:tcPr>
            <w:tcW w:w="2556" w:type="dxa"/>
            <w:tcBorders>
              <w:top w:val="single" w:color="000000" w:sz="12" w:space="0"/>
            </w:tcBorders>
            <w:shd w:val="clear" w:color="auto" w:fill="auto"/>
          </w:tcPr>
          <w:p w:rsidRPr="007F54D6" w:rsidR="007F54D6" w:rsidP="00956003" w:rsidRDefault="007F54D6" w14:paraId="2A79F312" w14:textId="77777777">
            <w:proofErr w:type="spellStart"/>
            <w:r w:rsidRPr="007F54D6">
              <w:t>Juniperus</w:t>
            </w:r>
            <w:proofErr w:type="spellEnd"/>
            <w:r w:rsidRPr="007F54D6">
              <w:t xml:space="preserve"> </w:t>
            </w:r>
            <w:proofErr w:type="spellStart"/>
            <w:r w:rsidRPr="007F54D6">
              <w:t>osteosperma</w:t>
            </w:r>
            <w:proofErr w:type="spellEnd"/>
          </w:p>
        </w:tc>
        <w:tc>
          <w:tcPr>
            <w:tcW w:w="2136" w:type="dxa"/>
            <w:tcBorders>
              <w:top w:val="single" w:color="000000" w:sz="12" w:space="0"/>
            </w:tcBorders>
            <w:shd w:val="clear" w:color="auto" w:fill="auto"/>
          </w:tcPr>
          <w:p w:rsidRPr="007F54D6" w:rsidR="007F54D6" w:rsidP="00956003" w:rsidRDefault="007F54D6" w14:paraId="22D1203B" w14:textId="77777777">
            <w:r w:rsidRPr="007F54D6">
              <w:t>Utah juniper</w:t>
            </w:r>
          </w:p>
        </w:tc>
        <w:tc>
          <w:tcPr>
            <w:tcW w:w="1956" w:type="dxa"/>
            <w:tcBorders>
              <w:top w:val="single" w:color="000000" w:sz="12" w:space="0"/>
            </w:tcBorders>
            <w:shd w:val="clear" w:color="auto" w:fill="auto"/>
          </w:tcPr>
          <w:p w:rsidRPr="007F54D6" w:rsidR="007F54D6" w:rsidP="00956003" w:rsidRDefault="007F54D6" w14:paraId="6718B053" w14:textId="77777777">
            <w:r w:rsidRPr="007F54D6">
              <w:t>Upper</w:t>
            </w:r>
          </w:p>
        </w:tc>
      </w:tr>
      <w:tr w:rsidRPr="007F54D6" w:rsidR="007F54D6" w:rsidTr="007F54D6" w14:paraId="10B29719" w14:textId="77777777">
        <w:tc>
          <w:tcPr>
            <w:tcW w:w="1188" w:type="dxa"/>
            <w:shd w:val="clear" w:color="auto" w:fill="auto"/>
          </w:tcPr>
          <w:p w:rsidRPr="007F54D6" w:rsidR="007F54D6" w:rsidP="00956003" w:rsidRDefault="007F54D6" w14:paraId="17AB5E5A" w14:textId="77777777">
            <w:pPr>
              <w:rPr>
                <w:bCs/>
              </w:rPr>
            </w:pPr>
            <w:r w:rsidRPr="007F54D6">
              <w:rPr>
                <w:bCs/>
              </w:rPr>
              <w:t>PIED</w:t>
            </w:r>
          </w:p>
        </w:tc>
        <w:tc>
          <w:tcPr>
            <w:tcW w:w="2556" w:type="dxa"/>
            <w:shd w:val="clear" w:color="auto" w:fill="auto"/>
          </w:tcPr>
          <w:p w:rsidRPr="007F54D6" w:rsidR="007F54D6" w:rsidP="00956003" w:rsidRDefault="007F54D6" w14:paraId="1021E4CD" w14:textId="77777777">
            <w:r w:rsidRPr="007F54D6">
              <w:t>Pinus edulis</w:t>
            </w:r>
          </w:p>
        </w:tc>
        <w:tc>
          <w:tcPr>
            <w:tcW w:w="2136" w:type="dxa"/>
            <w:shd w:val="clear" w:color="auto" w:fill="auto"/>
          </w:tcPr>
          <w:p w:rsidRPr="007F54D6" w:rsidR="007F54D6" w:rsidP="00956003" w:rsidRDefault="007F54D6" w14:paraId="1E98DE9B" w14:textId="77777777">
            <w:proofErr w:type="spellStart"/>
            <w:r w:rsidRPr="007F54D6">
              <w:t>Twoneedle</w:t>
            </w:r>
            <w:proofErr w:type="spellEnd"/>
            <w:r w:rsidRPr="007F54D6">
              <w:t xml:space="preserve"> pinyon</w:t>
            </w:r>
          </w:p>
        </w:tc>
        <w:tc>
          <w:tcPr>
            <w:tcW w:w="1956" w:type="dxa"/>
            <w:shd w:val="clear" w:color="auto" w:fill="auto"/>
          </w:tcPr>
          <w:p w:rsidRPr="007F54D6" w:rsidR="007F54D6" w:rsidP="00956003" w:rsidRDefault="007F54D6" w14:paraId="5A8E09DE" w14:textId="77777777">
            <w:r w:rsidRPr="007F54D6">
              <w:t>Upper</w:t>
            </w:r>
          </w:p>
        </w:tc>
      </w:tr>
      <w:tr w:rsidRPr="007F54D6" w:rsidR="007F54D6" w:rsidTr="007F54D6" w14:paraId="0694E797" w14:textId="77777777">
        <w:tc>
          <w:tcPr>
            <w:tcW w:w="1188" w:type="dxa"/>
            <w:shd w:val="clear" w:color="auto" w:fill="auto"/>
          </w:tcPr>
          <w:p w:rsidRPr="007F54D6" w:rsidR="007F54D6" w:rsidP="00956003" w:rsidRDefault="007F54D6" w14:paraId="39B4442B" w14:textId="77777777">
            <w:pPr>
              <w:rPr>
                <w:bCs/>
              </w:rPr>
            </w:pPr>
            <w:r w:rsidRPr="007F54D6">
              <w:rPr>
                <w:bCs/>
              </w:rPr>
              <w:lastRenderedPageBreak/>
              <w:t>ARTEM</w:t>
            </w:r>
          </w:p>
        </w:tc>
        <w:tc>
          <w:tcPr>
            <w:tcW w:w="2556" w:type="dxa"/>
            <w:shd w:val="clear" w:color="auto" w:fill="auto"/>
          </w:tcPr>
          <w:p w:rsidRPr="007F54D6" w:rsidR="007F54D6" w:rsidP="00956003" w:rsidRDefault="007F54D6" w14:paraId="10F07673" w14:textId="77777777">
            <w:r w:rsidRPr="007F54D6">
              <w:t>Artemisia</w:t>
            </w:r>
          </w:p>
        </w:tc>
        <w:tc>
          <w:tcPr>
            <w:tcW w:w="2136" w:type="dxa"/>
            <w:shd w:val="clear" w:color="auto" w:fill="auto"/>
          </w:tcPr>
          <w:p w:rsidRPr="007F54D6" w:rsidR="007F54D6" w:rsidP="00956003" w:rsidRDefault="007F54D6" w14:paraId="161BA62B" w14:textId="77777777">
            <w:r w:rsidRPr="007F54D6">
              <w:t>Sagebrush</w:t>
            </w:r>
          </w:p>
        </w:tc>
        <w:tc>
          <w:tcPr>
            <w:tcW w:w="1956" w:type="dxa"/>
            <w:shd w:val="clear" w:color="auto" w:fill="auto"/>
          </w:tcPr>
          <w:p w:rsidRPr="007F54D6" w:rsidR="007F54D6" w:rsidP="00956003" w:rsidRDefault="007F54D6" w14:paraId="755B3758" w14:textId="77777777">
            <w:r w:rsidRPr="007F54D6">
              <w:t>Middle</w:t>
            </w:r>
          </w:p>
        </w:tc>
      </w:tr>
      <w:tr w:rsidRPr="007F54D6" w:rsidR="007F54D6" w:rsidTr="007F54D6" w14:paraId="1058125F" w14:textId="77777777">
        <w:tc>
          <w:tcPr>
            <w:tcW w:w="1188" w:type="dxa"/>
            <w:shd w:val="clear" w:color="auto" w:fill="auto"/>
          </w:tcPr>
          <w:p w:rsidRPr="007F54D6" w:rsidR="007F54D6" w:rsidP="00956003" w:rsidRDefault="007F54D6" w14:paraId="71E2C046" w14:textId="77777777">
            <w:pPr>
              <w:rPr>
                <w:bCs/>
              </w:rPr>
            </w:pPr>
            <w:r w:rsidRPr="007F54D6">
              <w:rPr>
                <w:bCs/>
              </w:rPr>
              <w:t>BOGR2</w:t>
            </w:r>
          </w:p>
        </w:tc>
        <w:tc>
          <w:tcPr>
            <w:tcW w:w="2556" w:type="dxa"/>
            <w:shd w:val="clear" w:color="auto" w:fill="auto"/>
          </w:tcPr>
          <w:p w:rsidRPr="007F54D6" w:rsidR="007F54D6" w:rsidP="00956003" w:rsidRDefault="007F54D6" w14:paraId="5D684A74" w14:textId="77777777">
            <w:proofErr w:type="spellStart"/>
            <w:r w:rsidRPr="007F54D6">
              <w:t>Bouteloua</w:t>
            </w:r>
            <w:proofErr w:type="spellEnd"/>
            <w:r w:rsidRPr="007F54D6">
              <w:t xml:space="preserve"> </w:t>
            </w:r>
            <w:proofErr w:type="spellStart"/>
            <w:r w:rsidRPr="007F54D6">
              <w:t>gracilis</w:t>
            </w:r>
            <w:proofErr w:type="spellEnd"/>
          </w:p>
        </w:tc>
        <w:tc>
          <w:tcPr>
            <w:tcW w:w="2136" w:type="dxa"/>
            <w:shd w:val="clear" w:color="auto" w:fill="auto"/>
          </w:tcPr>
          <w:p w:rsidRPr="007F54D6" w:rsidR="007F54D6" w:rsidP="00956003" w:rsidRDefault="007F54D6" w14:paraId="2F4677A4" w14:textId="77777777">
            <w:r w:rsidRPr="007F54D6">
              <w:t xml:space="preserve">Blue </w:t>
            </w:r>
            <w:proofErr w:type="spellStart"/>
            <w:r w:rsidRPr="007F54D6">
              <w:t>grama</w:t>
            </w:r>
            <w:proofErr w:type="spellEnd"/>
          </w:p>
        </w:tc>
        <w:tc>
          <w:tcPr>
            <w:tcW w:w="1956" w:type="dxa"/>
            <w:shd w:val="clear" w:color="auto" w:fill="auto"/>
          </w:tcPr>
          <w:p w:rsidRPr="007F54D6" w:rsidR="007F54D6" w:rsidP="00956003" w:rsidRDefault="007F54D6" w14:paraId="78BBD295" w14:textId="77777777">
            <w:r w:rsidRPr="007F54D6">
              <w:t>Lower</w:t>
            </w:r>
          </w:p>
        </w:tc>
      </w:tr>
    </w:tbl>
    <w:p w:rsidR="007F54D6" w:rsidP="007F54D6" w:rsidRDefault="007F54D6" w14:paraId="7147B861" w14:textId="77777777"/>
    <w:p w:rsidR="007F54D6" w:rsidP="007F54D6" w:rsidRDefault="007F54D6" w14:paraId="5D44B121" w14:textId="77777777">
      <w:pPr>
        <w:pStyle w:val="SClassInfoPara"/>
      </w:pPr>
      <w:r>
        <w:t>Description</w:t>
      </w:r>
    </w:p>
    <w:p w:rsidR="007F54D6" w:rsidP="007F54D6" w:rsidRDefault="007F54D6" w14:paraId="0F7097F6" w14:textId="7DAAF7EA">
      <w:r>
        <w:t xml:space="preserve">Community dominated by young and stunted juniper and pinyon of mixed age. Juniper and pinyon becoming competitive onsite and beginning to affect understory composition. </w:t>
      </w:r>
    </w:p>
    <w:p w:rsidR="007F54D6" w:rsidP="007F54D6" w:rsidRDefault="007F54D6" w14:paraId="3B0E0F93" w14:textId="77777777"/>
    <w:p>
      <w:r>
        <w:rPr>
          <w:i/>
          <w:u w:val="single"/>
        </w:rPr>
        <w:t>Maximum Tree Size Class</w:t>
      </w:r>
      <w:br/>
      <w:r>
        <w:t>Sapling &gt;4.5ft; &lt;5" DBH</w:t>
      </w:r>
    </w:p>
    <w:p w:rsidR="007F54D6" w:rsidP="007F54D6" w:rsidRDefault="007F54D6" w14:paraId="326199D0" w14:textId="77777777">
      <w:pPr>
        <w:pStyle w:val="InfoPara"/>
        <w:pBdr>
          <w:top w:val="single" w:color="auto" w:sz="4" w:space="1"/>
        </w:pBdr>
      </w:pPr>
      <w:r xmlns:w="http://schemas.openxmlformats.org/wordprocessingml/2006/main">
        <w:t>Class E</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7F54D6" w:rsidP="007F54D6" w:rsidRDefault="007F54D6" w14:paraId="6120FF43" w14:textId="77777777"/>
    <w:p w:rsidR="007F54D6" w:rsidP="007F54D6" w:rsidRDefault="007F54D6" w14:paraId="68E32E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36"/>
        <w:gridCol w:w="1956"/>
        <w:gridCol w:w="1740"/>
      </w:tblGrid>
      <w:tr w:rsidRPr="007F54D6" w:rsidR="004E3755" w:rsidTr="004E3755" w14:paraId="2363960D" w14:textId="77777777">
        <w:trPr>
          <w:gridAfter w:val="1"/>
          <w:wAfter w:w="1740" w:type="dxa"/>
        </w:trPr>
        <w:tc>
          <w:tcPr>
            <w:tcW w:w="1056" w:type="dxa"/>
            <w:tcBorders>
              <w:top w:val="single" w:color="auto" w:sz="2" w:space="0"/>
              <w:bottom w:val="single" w:color="000000" w:sz="12" w:space="0"/>
            </w:tcBorders>
            <w:shd w:val="clear" w:color="auto" w:fill="auto"/>
          </w:tcPr>
          <w:p w:rsidRPr="007F54D6" w:rsidR="007F54D6" w:rsidP="00CF10BD" w:rsidRDefault="007F54D6" w14:paraId="17CF3F63" w14:textId="77777777">
            <w:pPr>
              <w:rPr>
                <w:b/>
                <w:bCs/>
              </w:rPr>
            </w:pPr>
            <w:r w:rsidRPr="007F54D6">
              <w:rPr>
                <w:b/>
                <w:bCs/>
              </w:rPr>
              <w:t>Symbol</w:t>
            </w:r>
          </w:p>
        </w:tc>
        <w:tc>
          <w:tcPr>
            <w:tcW w:w="2556" w:type="dxa"/>
            <w:tcBorders>
              <w:top w:val="single" w:color="auto" w:sz="2" w:space="0"/>
              <w:bottom w:val="single" w:color="000000" w:sz="12" w:space="0"/>
            </w:tcBorders>
            <w:shd w:val="clear" w:color="auto" w:fill="auto"/>
          </w:tcPr>
          <w:p w:rsidRPr="007F54D6" w:rsidR="007F54D6" w:rsidP="00CF10BD" w:rsidRDefault="007F54D6" w14:paraId="00619BA0" w14:textId="77777777">
            <w:pPr>
              <w:rPr>
                <w:b/>
                <w:bCs/>
              </w:rPr>
            </w:pPr>
            <w:r w:rsidRPr="007F54D6">
              <w:rPr>
                <w:b/>
                <w:bCs/>
              </w:rPr>
              <w:t>Scientific Name</w:t>
            </w:r>
          </w:p>
        </w:tc>
        <w:tc>
          <w:tcPr>
            <w:tcW w:w="2136" w:type="dxa"/>
            <w:tcBorders>
              <w:top w:val="single" w:color="auto" w:sz="2" w:space="0"/>
              <w:bottom w:val="single" w:color="000000" w:sz="12" w:space="0"/>
            </w:tcBorders>
            <w:shd w:val="clear" w:color="auto" w:fill="auto"/>
          </w:tcPr>
          <w:p w:rsidRPr="007F54D6" w:rsidR="007F54D6" w:rsidP="00CF10BD" w:rsidRDefault="007F54D6" w14:paraId="20DBEA85" w14:textId="77777777">
            <w:pPr>
              <w:rPr>
                <w:b/>
                <w:bCs/>
              </w:rPr>
            </w:pPr>
            <w:r w:rsidRPr="007F54D6">
              <w:rPr>
                <w:b/>
                <w:bCs/>
              </w:rPr>
              <w:t>Common Name</w:t>
            </w:r>
          </w:p>
        </w:tc>
        <w:tc>
          <w:tcPr>
            <w:tcW w:w="1956" w:type="dxa"/>
            <w:tcBorders>
              <w:top w:val="single" w:color="auto" w:sz="2" w:space="0"/>
              <w:bottom w:val="single" w:color="000000" w:sz="12" w:space="0"/>
            </w:tcBorders>
            <w:shd w:val="clear" w:color="auto" w:fill="auto"/>
          </w:tcPr>
          <w:p w:rsidRPr="007F54D6" w:rsidR="007F54D6" w:rsidP="00CF10BD" w:rsidRDefault="007F54D6" w14:paraId="5681725A" w14:textId="77777777">
            <w:pPr>
              <w:rPr>
                <w:b/>
                <w:bCs/>
              </w:rPr>
            </w:pPr>
            <w:r w:rsidRPr="007F54D6">
              <w:rPr>
                <w:b/>
                <w:bCs/>
              </w:rPr>
              <w:t>Canopy Position</w:t>
            </w:r>
          </w:p>
        </w:tc>
      </w:tr>
      <w:tr w:rsidRPr="007F54D6" w:rsidR="004E3755" w:rsidTr="004E3755" w14:paraId="088916AE" w14:textId="77777777">
        <w:trPr>
          <w:gridAfter w:val="1"/>
          <w:wAfter w:w="1740" w:type="dxa"/>
        </w:trPr>
        <w:tc>
          <w:tcPr>
            <w:tcW w:w="1056" w:type="dxa"/>
            <w:tcBorders>
              <w:top w:val="single" w:color="000000" w:sz="12" w:space="0"/>
            </w:tcBorders>
            <w:shd w:val="clear" w:color="auto" w:fill="auto"/>
          </w:tcPr>
          <w:p w:rsidRPr="007F54D6" w:rsidR="007F54D6" w:rsidP="00CF10BD" w:rsidRDefault="007F54D6" w14:paraId="5CA210EF" w14:textId="77777777">
            <w:pPr>
              <w:rPr>
                <w:bCs/>
              </w:rPr>
            </w:pPr>
            <w:r w:rsidRPr="007F54D6">
              <w:rPr>
                <w:bCs/>
              </w:rPr>
              <w:t>JUOC</w:t>
            </w:r>
          </w:p>
        </w:tc>
        <w:tc>
          <w:tcPr>
            <w:tcW w:w="2556" w:type="dxa"/>
            <w:tcBorders>
              <w:top w:val="single" w:color="000000" w:sz="12" w:space="0"/>
            </w:tcBorders>
            <w:shd w:val="clear" w:color="auto" w:fill="auto"/>
          </w:tcPr>
          <w:p w:rsidRPr="007F54D6" w:rsidR="007F54D6" w:rsidP="00CF10BD" w:rsidRDefault="008813C9" w14:paraId="62CA820D" w14:textId="77777777">
            <w:proofErr w:type="spellStart"/>
            <w:r w:rsidRPr="008813C9">
              <w:t>Juniperus</w:t>
            </w:r>
            <w:proofErr w:type="spellEnd"/>
            <w:r w:rsidRPr="008813C9">
              <w:t xml:space="preserve"> </w:t>
            </w:r>
            <w:proofErr w:type="spellStart"/>
            <w:r w:rsidRPr="008813C9">
              <w:t>occidentalis</w:t>
            </w:r>
            <w:proofErr w:type="spellEnd"/>
          </w:p>
        </w:tc>
        <w:tc>
          <w:tcPr>
            <w:tcW w:w="2136" w:type="dxa"/>
            <w:tcBorders>
              <w:top w:val="single" w:color="000000" w:sz="12" w:space="0"/>
            </w:tcBorders>
            <w:shd w:val="clear" w:color="auto" w:fill="auto"/>
          </w:tcPr>
          <w:p w:rsidRPr="007F54D6" w:rsidR="007F54D6" w:rsidP="00CF10BD" w:rsidRDefault="008813C9" w14:paraId="17D776B2" w14:textId="77777777">
            <w:r w:rsidRPr="008813C9">
              <w:t>Western juniper</w:t>
            </w:r>
          </w:p>
        </w:tc>
        <w:tc>
          <w:tcPr>
            <w:tcW w:w="1956" w:type="dxa"/>
            <w:tcBorders>
              <w:top w:val="single" w:color="000000" w:sz="12" w:space="0"/>
            </w:tcBorders>
            <w:shd w:val="clear" w:color="auto" w:fill="auto"/>
          </w:tcPr>
          <w:p w:rsidRPr="007F54D6" w:rsidR="007F54D6" w:rsidP="00CF10BD" w:rsidRDefault="007F54D6" w14:paraId="23CF5F25" w14:textId="77777777">
            <w:r w:rsidRPr="007F54D6">
              <w:t>Upper</w:t>
            </w:r>
          </w:p>
        </w:tc>
      </w:tr>
      <w:tr w:rsidRPr="007F54D6" w:rsidR="004E3755" w:rsidTr="004E3755" w14:paraId="4DE0AE66" w14:textId="77777777">
        <w:trPr>
          <w:gridAfter w:val="1"/>
          <w:wAfter w:w="1740" w:type="dxa"/>
        </w:trPr>
        <w:tc>
          <w:tcPr>
            <w:tcW w:w="1056" w:type="dxa"/>
            <w:shd w:val="clear" w:color="auto" w:fill="auto"/>
          </w:tcPr>
          <w:p w:rsidRPr="007F54D6" w:rsidR="007F54D6" w:rsidP="00CF10BD" w:rsidRDefault="008813C9" w14:paraId="09428DF1" w14:textId="77777777">
            <w:pPr>
              <w:rPr>
                <w:bCs/>
              </w:rPr>
            </w:pPr>
            <w:r w:rsidRPr="008813C9">
              <w:rPr>
                <w:bCs/>
              </w:rPr>
              <w:t>JUOS</w:t>
            </w:r>
          </w:p>
        </w:tc>
        <w:tc>
          <w:tcPr>
            <w:tcW w:w="2556" w:type="dxa"/>
            <w:shd w:val="clear" w:color="auto" w:fill="auto"/>
          </w:tcPr>
          <w:p w:rsidRPr="007F54D6" w:rsidR="007F54D6" w:rsidP="00CF10BD" w:rsidRDefault="008813C9" w14:paraId="5919907F" w14:textId="77777777">
            <w:proofErr w:type="spellStart"/>
            <w:r w:rsidRPr="008813C9">
              <w:t>Juniperus</w:t>
            </w:r>
            <w:proofErr w:type="spellEnd"/>
            <w:r w:rsidRPr="008813C9">
              <w:t xml:space="preserve"> </w:t>
            </w:r>
            <w:proofErr w:type="spellStart"/>
            <w:r w:rsidRPr="008813C9">
              <w:t>osteosperma</w:t>
            </w:r>
            <w:proofErr w:type="spellEnd"/>
          </w:p>
        </w:tc>
        <w:tc>
          <w:tcPr>
            <w:tcW w:w="2136" w:type="dxa"/>
            <w:shd w:val="clear" w:color="auto" w:fill="auto"/>
          </w:tcPr>
          <w:p w:rsidRPr="007F54D6" w:rsidR="007F54D6" w:rsidP="00CF10BD" w:rsidRDefault="008813C9" w14:paraId="7C39703A" w14:textId="77777777">
            <w:r w:rsidRPr="008813C9">
              <w:t>Utah juniper</w:t>
            </w:r>
          </w:p>
        </w:tc>
        <w:tc>
          <w:tcPr>
            <w:tcW w:w="1956" w:type="dxa"/>
            <w:shd w:val="clear" w:color="auto" w:fill="auto"/>
          </w:tcPr>
          <w:p w:rsidRPr="007F54D6" w:rsidR="007F54D6" w:rsidP="00CF10BD" w:rsidRDefault="007F54D6" w14:paraId="3658628B" w14:textId="77777777">
            <w:r w:rsidRPr="007F54D6">
              <w:t>Upper</w:t>
            </w:r>
          </w:p>
        </w:tc>
      </w:tr>
      <w:tr w:rsidRPr="008813C9" w:rsidR="008813C9" w:rsidTr="008813C9" w14:paraId="47264B57" w14:textId="77777777">
        <w:tc>
          <w:tcPr>
            <w:tcW w:w="1056" w:type="dxa"/>
            <w:shd w:val="clear" w:color="auto" w:fill="auto"/>
          </w:tcPr>
          <w:p w:rsidRPr="008813C9" w:rsidR="008813C9" w:rsidP="00764F7F" w:rsidRDefault="008813C9" w14:paraId="233A41F8" w14:textId="77777777">
            <w:pPr>
              <w:rPr>
                <w:bCs/>
              </w:rPr>
            </w:pPr>
            <w:r w:rsidRPr="008813C9">
              <w:rPr>
                <w:bCs/>
              </w:rPr>
              <w:t>PIED</w:t>
            </w:r>
          </w:p>
        </w:tc>
        <w:tc>
          <w:tcPr>
            <w:tcW w:w="2556" w:type="dxa"/>
            <w:shd w:val="clear" w:color="auto" w:fill="auto"/>
          </w:tcPr>
          <w:p w:rsidRPr="008813C9" w:rsidR="008813C9" w:rsidP="00764F7F" w:rsidRDefault="008813C9" w14:paraId="55E54C17" w14:textId="77777777">
            <w:r w:rsidRPr="008813C9">
              <w:t>Pinus edulis</w:t>
            </w:r>
          </w:p>
        </w:tc>
        <w:tc>
          <w:tcPr>
            <w:tcW w:w="2136" w:type="dxa"/>
            <w:shd w:val="clear" w:color="auto" w:fill="auto"/>
          </w:tcPr>
          <w:p w:rsidRPr="008813C9" w:rsidR="008813C9" w:rsidP="00764F7F" w:rsidRDefault="008813C9" w14:paraId="1B7DE09F" w14:textId="77777777">
            <w:proofErr w:type="spellStart"/>
            <w:r w:rsidRPr="008813C9">
              <w:t>Twoneedle</w:t>
            </w:r>
            <w:proofErr w:type="spellEnd"/>
            <w:r w:rsidRPr="008813C9">
              <w:t xml:space="preserve"> pinyon</w:t>
            </w:r>
          </w:p>
        </w:tc>
        <w:tc>
          <w:tcPr>
            <w:tcW w:w="1956" w:type="dxa"/>
            <w:gridSpan w:val="2"/>
            <w:shd w:val="clear" w:color="auto" w:fill="auto"/>
          </w:tcPr>
          <w:p w:rsidRPr="008813C9" w:rsidR="008813C9" w:rsidP="00764F7F" w:rsidRDefault="008813C9" w14:paraId="3B0A53A4" w14:textId="77777777">
            <w:r w:rsidRPr="008813C9">
              <w:t>None</w:t>
            </w:r>
          </w:p>
        </w:tc>
      </w:tr>
      <w:tr w:rsidRPr="008813C9" w:rsidR="008813C9" w:rsidTr="008813C9" w14:paraId="4312B5A6" w14:textId="77777777">
        <w:tc>
          <w:tcPr>
            <w:tcW w:w="1056" w:type="dxa"/>
            <w:shd w:val="clear" w:color="auto" w:fill="auto"/>
          </w:tcPr>
          <w:p w:rsidRPr="008813C9" w:rsidR="008813C9" w:rsidP="00764F7F" w:rsidRDefault="008813C9" w14:paraId="341AE4B0" w14:textId="77777777">
            <w:pPr>
              <w:rPr>
                <w:bCs/>
              </w:rPr>
            </w:pPr>
            <w:r w:rsidRPr="008813C9">
              <w:rPr>
                <w:bCs/>
              </w:rPr>
              <w:t>PIMO</w:t>
            </w:r>
          </w:p>
        </w:tc>
        <w:tc>
          <w:tcPr>
            <w:tcW w:w="2556" w:type="dxa"/>
            <w:shd w:val="clear" w:color="auto" w:fill="auto"/>
          </w:tcPr>
          <w:p w:rsidRPr="008813C9" w:rsidR="008813C9" w:rsidP="00764F7F" w:rsidRDefault="008813C9" w14:paraId="7FF0CD57" w14:textId="77777777">
            <w:r w:rsidRPr="008813C9">
              <w:t xml:space="preserve">Pinus </w:t>
            </w:r>
            <w:proofErr w:type="spellStart"/>
            <w:r w:rsidRPr="008813C9">
              <w:t>monophylla</w:t>
            </w:r>
            <w:proofErr w:type="spellEnd"/>
          </w:p>
        </w:tc>
        <w:tc>
          <w:tcPr>
            <w:tcW w:w="2136" w:type="dxa"/>
            <w:shd w:val="clear" w:color="auto" w:fill="auto"/>
          </w:tcPr>
          <w:p w:rsidRPr="008813C9" w:rsidR="008813C9" w:rsidP="00764F7F" w:rsidRDefault="008813C9" w14:paraId="4FCCFF70" w14:textId="77777777">
            <w:proofErr w:type="spellStart"/>
            <w:r w:rsidRPr="008813C9">
              <w:t>Singleleaf</w:t>
            </w:r>
            <w:proofErr w:type="spellEnd"/>
            <w:r w:rsidRPr="008813C9">
              <w:t xml:space="preserve"> pinyon</w:t>
            </w:r>
          </w:p>
        </w:tc>
        <w:tc>
          <w:tcPr>
            <w:tcW w:w="1956" w:type="dxa"/>
            <w:gridSpan w:val="2"/>
            <w:shd w:val="clear" w:color="auto" w:fill="auto"/>
          </w:tcPr>
          <w:p w:rsidRPr="008813C9" w:rsidR="008813C9" w:rsidP="00764F7F" w:rsidRDefault="008813C9" w14:paraId="56C29811" w14:textId="77777777">
            <w:r w:rsidRPr="008813C9">
              <w:t>None</w:t>
            </w:r>
          </w:p>
        </w:tc>
      </w:tr>
    </w:tbl>
    <w:p w:rsidR="007F54D6" w:rsidP="007F54D6" w:rsidRDefault="007F54D6" w14:paraId="5C67D9A2" w14:textId="77777777"/>
    <w:p w:rsidR="007F54D6" w:rsidP="007F54D6" w:rsidRDefault="007F54D6" w14:paraId="5A92A3D9" w14:textId="77777777">
      <w:pPr>
        <w:pStyle w:val="SClassInfoPara"/>
      </w:pPr>
      <w:r>
        <w:t>Description</w:t>
      </w:r>
    </w:p>
    <w:p w:rsidR="007F54D6" w:rsidP="007F54D6" w:rsidRDefault="007F54D6" w14:paraId="61BDCC5F" w14:textId="4AC7A404">
      <w:r>
        <w:t>Site dominated by widely spaced</w:t>
      </w:r>
      <w:r w:rsidR="00A65445">
        <w:t>,</w:t>
      </w:r>
      <w:r>
        <w:t xml:space="preserve"> old</w:t>
      </w:r>
      <w:r w:rsidR="00A65445">
        <w:t>,</w:t>
      </w:r>
      <w:r>
        <w:t xml:space="preserve"> stunted juniper and pinyon. Understory depauperate</w:t>
      </w:r>
      <w:r w:rsidR="00A65445">
        <w:t>, with</w:t>
      </w:r>
      <w:r>
        <w:t xml:space="preserve"> high amounts of bare ground and rock present. Grasses present on microsites sites with deeper soils (&gt;20in) with restricting clay subsurface horizon. </w:t>
      </w:r>
    </w:p>
    <w:p w:rsidR="007F54D6" w:rsidP="007F54D6" w:rsidRDefault="007F54D6" w14:paraId="6F6BE37E" w14:textId="77777777"/>
    <w:p>
      <w:r>
        <w:rPr>
          <w:i/>
          <w:u w:val="single"/>
        </w:rPr>
        <w:t>Maximum Tree Size Class</w:t>
      </w:r>
      <w:br/>
      <w:r>
        <w:t>Sapling &gt;4.5ft; &lt;5"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54D6" w:rsidP="007F54D6" w:rsidRDefault="007F54D6" w14:paraId="4A6F892D"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7F54D6" w:rsidP="007F54D6" w:rsidRDefault="007F54D6" w14:paraId="24FDAB39" w14:textId="77777777"/>
    <w:p w:rsidR="007F54D6" w:rsidP="007F54D6" w:rsidRDefault="007F54D6" w14:paraId="368A5F16" w14:textId="77777777">
      <w:r>
        <w:t>NatureServe. 2007. International Ecological Classification Standard: Terrestrial Ecological Classifications. NatureServe Central Databases. Arlington, VA. Data current as of 10 February 2007.</w:t>
      </w:r>
    </w:p>
    <w:p w:rsidR="007F54D6" w:rsidP="007F54D6" w:rsidRDefault="007F54D6" w14:paraId="273EB667" w14:textId="77777777"/>
    <w:p w:rsidR="007F54D6" w:rsidP="007F54D6" w:rsidRDefault="007F54D6" w14:paraId="7B35488D"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xml:space="preserve">. 2002. An ecoregional assessment of the Colorado Plateau. The Nature Conservancy, Moab Project Office. 112 pp. plus maps and appendices. </w:t>
      </w:r>
    </w:p>
    <w:p w:rsidR="007F54D6" w:rsidP="007F54D6" w:rsidRDefault="007F54D6" w14:paraId="42BECA7B" w14:textId="77777777"/>
    <w:p w:rsidR="007F54D6" w:rsidP="007F54D6" w:rsidRDefault="007F54D6" w14:paraId="06334BF7" w14:textId="77777777">
      <w:r>
        <w:t xml:space="preserve">West, N.E., R.J. </w:t>
      </w:r>
      <w:proofErr w:type="spellStart"/>
      <w:r>
        <w:t>Tausch</w:t>
      </w:r>
      <w:proofErr w:type="spellEnd"/>
      <w:r>
        <w:t xml:space="preserve"> and P.T. </w:t>
      </w:r>
      <w:proofErr w:type="spellStart"/>
      <w:r>
        <w:t>Tueller</w:t>
      </w:r>
      <w:proofErr w:type="spellEnd"/>
      <w:r>
        <w:t>. 1998. A management-oriented classification of pinyon-juniper woodlands of the Great Basin. USDA Forest Service General Technical Report RMRS-GTR-12. USDA Forest Service, Rocky Mountain Research Station, Ogden, UT. 42 pp.</w:t>
      </w:r>
    </w:p>
    <w:p w:rsidRPr="00A43E41" w:rsidR="004D5F12" w:rsidP="007F54D6" w:rsidRDefault="004D5F12" w14:paraId="18D859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3866" w14:textId="77777777" w:rsidR="00043DC4" w:rsidRDefault="00043DC4">
      <w:r>
        <w:separator/>
      </w:r>
    </w:p>
  </w:endnote>
  <w:endnote w:type="continuationSeparator" w:id="0">
    <w:p w14:paraId="2F933CD4" w14:textId="77777777" w:rsidR="00043DC4" w:rsidRDefault="00043DC4">
      <w:r>
        <w:continuationSeparator/>
      </w:r>
    </w:p>
  </w:endnote>
  <w:endnote w:type="continuationNotice" w:id="1">
    <w:p w14:paraId="6708BB6A" w14:textId="77777777" w:rsidR="00043DC4" w:rsidRDefault="00043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0418" w14:textId="77777777" w:rsidR="007F54D6" w:rsidRDefault="007F54D6" w:rsidP="007F54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4D18" w14:textId="77777777" w:rsidR="00043DC4" w:rsidRDefault="00043DC4">
      <w:r>
        <w:separator/>
      </w:r>
    </w:p>
  </w:footnote>
  <w:footnote w:type="continuationSeparator" w:id="0">
    <w:p w14:paraId="29E79099" w14:textId="77777777" w:rsidR="00043DC4" w:rsidRDefault="00043DC4">
      <w:r>
        <w:continuationSeparator/>
      </w:r>
    </w:p>
  </w:footnote>
  <w:footnote w:type="continuationNotice" w:id="1">
    <w:p w14:paraId="12508136" w14:textId="77777777" w:rsidR="00043DC4" w:rsidRDefault="00043D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28F7D" w14:textId="77777777" w:rsidR="00A43E41" w:rsidRDefault="00A43E41" w:rsidP="007F54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D6"/>
    <w:rsid w:val="000037B3"/>
    <w:rsid w:val="00004505"/>
    <w:rsid w:val="00005947"/>
    <w:rsid w:val="00006AF9"/>
    <w:rsid w:val="00007DAF"/>
    <w:rsid w:val="000103AE"/>
    <w:rsid w:val="00013BD4"/>
    <w:rsid w:val="00015CCE"/>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3DC4"/>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405E"/>
    <w:rsid w:val="001368CB"/>
    <w:rsid w:val="00140332"/>
    <w:rsid w:val="00145016"/>
    <w:rsid w:val="00147227"/>
    <w:rsid w:val="0014767C"/>
    <w:rsid w:val="00153676"/>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141"/>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755"/>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1989"/>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02F4"/>
    <w:rsid w:val="007E212C"/>
    <w:rsid w:val="007E4B31"/>
    <w:rsid w:val="007F1781"/>
    <w:rsid w:val="007F1D7A"/>
    <w:rsid w:val="007F27E4"/>
    <w:rsid w:val="007F33B2"/>
    <w:rsid w:val="007F5464"/>
    <w:rsid w:val="007F54D6"/>
    <w:rsid w:val="007F7862"/>
    <w:rsid w:val="00803393"/>
    <w:rsid w:val="008068BD"/>
    <w:rsid w:val="008126AF"/>
    <w:rsid w:val="00821B0F"/>
    <w:rsid w:val="00824809"/>
    <w:rsid w:val="00826176"/>
    <w:rsid w:val="00826B9D"/>
    <w:rsid w:val="00826E9C"/>
    <w:rsid w:val="008317C0"/>
    <w:rsid w:val="008327C1"/>
    <w:rsid w:val="00833D80"/>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13C9"/>
    <w:rsid w:val="0088604E"/>
    <w:rsid w:val="00886487"/>
    <w:rsid w:val="00887FAA"/>
    <w:rsid w:val="00895126"/>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722"/>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270F3"/>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65445"/>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4AA6"/>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869"/>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412"/>
    <w:rsid w:val="00C21B4A"/>
    <w:rsid w:val="00C24F76"/>
    <w:rsid w:val="00C26399"/>
    <w:rsid w:val="00C30E54"/>
    <w:rsid w:val="00C3230C"/>
    <w:rsid w:val="00C34BB1"/>
    <w:rsid w:val="00C356AD"/>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3EC8"/>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207C"/>
    <w:rsid w:val="00DD3D74"/>
    <w:rsid w:val="00DD4341"/>
    <w:rsid w:val="00DD5723"/>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395"/>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24FC"/>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A1478"/>
    <w:rsid w:val="00EB53DC"/>
    <w:rsid w:val="00EB68AE"/>
    <w:rsid w:val="00EC2A64"/>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3E00"/>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7BEC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252E"/>
  <w15:docId w15:val="{CBFBAC09-2A9D-499F-948E-B7BEF8E5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E3755"/>
    <w:rPr>
      <w:rFonts w:ascii="Tahoma" w:hAnsi="Tahoma" w:cs="Tahoma"/>
      <w:sz w:val="16"/>
      <w:szCs w:val="16"/>
    </w:rPr>
  </w:style>
  <w:style w:type="character" w:customStyle="1" w:styleId="BalloonTextChar">
    <w:name w:val="Balloon Text Char"/>
    <w:basedOn w:val="DefaultParagraphFont"/>
    <w:link w:val="BalloonText"/>
    <w:uiPriority w:val="99"/>
    <w:semiHidden/>
    <w:rsid w:val="004E3755"/>
    <w:rPr>
      <w:rFonts w:ascii="Tahoma" w:hAnsi="Tahoma" w:cs="Tahoma"/>
      <w:sz w:val="16"/>
      <w:szCs w:val="16"/>
    </w:rPr>
  </w:style>
  <w:style w:type="paragraph" w:styleId="ListParagraph">
    <w:name w:val="List Paragraph"/>
    <w:basedOn w:val="Normal"/>
    <w:uiPriority w:val="34"/>
    <w:qFormat/>
    <w:rsid w:val="00C356AD"/>
    <w:pPr>
      <w:ind w:left="720"/>
    </w:pPr>
    <w:rPr>
      <w:rFonts w:ascii="Calibri" w:eastAsiaTheme="minorHAnsi" w:hAnsi="Calibri"/>
      <w:sz w:val="22"/>
      <w:szCs w:val="22"/>
    </w:rPr>
  </w:style>
  <w:style w:type="character" w:styleId="Hyperlink">
    <w:name w:val="Hyperlink"/>
    <w:basedOn w:val="DefaultParagraphFont"/>
    <w:rsid w:val="00C356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8619">
      <w:bodyDiv w:val="1"/>
      <w:marLeft w:val="0"/>
      <w:marRight w:val="0"/>
      <w:marTop w:val="0"/>
      <w:marBottom w:val="0"/>
      <w:divBdr>
        <w:top w:val="none" w:sz="0" w:space="0" w:color="auto"/>
        <w:left w:val="none" w:sz="0" w:space="0" w:color="auto"/>
        <w:bottom w:val="none" w:sz="0" w:space="0" w:color="auto"/>
        <w:right w:val="none" w:sz="0" w:space="0" w:color="auto"/>
      </w:divBdr>
    </w:div>
    <w:div w:id="17074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2014-08-21T14:11:00Z</cp:lastPrinted>
  <dcterms:created xsi:type="dcterms:W3CDTF">2017-09-27T21:34:00Z</dcterms:created>
  <dcterms:modified xsi:type="dcterms:W3CDTF">2018-06-14T13:56:00Z</dcterms:modified>
</cp:coreProperties>
</file>