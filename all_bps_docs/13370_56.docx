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4D55" w:rsidP="00914D55" w:rsidRDefault="00914D55">
      <w:pPr>
        <w:pStyle w:val="BpSTitle"/>
      </w:pPr>
      <w:r>
        <w:t>13370</w:t>
      </w:r>
    </w:p>
    <w:p w:rsidR="00914D55" w:rsidP="00914D55" w:rsidRDefault="00914D55">
      <w:pPr>
        <w:pStyle w:val="BpSTitle"/>
      </w:pPr>
      <w:r>
        <w:t>Southeast Florida Coastal Strand and Maritime Hammock</w:t>
      </w:r>
    </w:p>
    <w:p w:rsidR="00914D55" w:rsidP="00914D55" w:rsidRDefault="00914D55">
      <w:r>
        <w:t xmlns:w="http://schemas.openxmlformats.org/wordprocessingml/2006/main">BpS Model/Description Version: Aug. 2020</w:t>
      </w:r>
      <w:r>
        <w:tab/>
      </w:r>
      <w:r>
        <w:tab/>
      </w:r>
      <w:r>
        <w:tab/>
      </w:r>
      <w:r>
        <w:tab/>
      </w:r>
      <w:r>
        <w:tab/>
      </w:r>
      <w:r>
        <w:tab/>
      </w:r>
      <w:r>
        <w:tab/>
      </w:r>
    </w:p>
    <w:p w:rsidR="00914D55" w:rsidP="00914D55" w:rsidRDefault="00F02239">
      <w:r>
        <w:tab/>
      </w:r>
      <w:r>
        <w:tab/>
      </w:r>
      <w:r>
        <w:tab/>
      </w:r>
      <w:r>
        <w:tab/>
      </w:r>
      <w:r>
        <w:tab/>
      </w:r>
      <w:r>
        <w:tab/>
      </w:r>
      <w:r>
        <w:tab/>
      </w:r>
      <w:r>
        <w:tab/>
      </w:r>
      <w:r>
        <w:tab/>
      </w:r>
      <w:r>
        <w:tab/>
        <w:t>Update: 4/24/2018</w:t>
      </w:r>
    </w:p>
    <w:tbl>
      <w:tblPr>
        <w:tblW w:w="95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3696"/>
        <w:gridCol w:w="1596"/>
        <w:gridCol w:w="2196"/>
      </w:tblGrid>
      <w:tr w:rsidRPr="00914D55" w:rsidR="00914D55" w:rsidTr="00914D55">
        <w:tc>
          <w:tcPr>
            <w:tcW w:w="2052" w:type="dxa"/>
            <w:tcBorders>
              <w:top w:val="single" w:color="auto" w:sz="2" w:space="0"/>
              <w:left w:val="single" w:color="auto" w:sz="12" w:space="0"/>
              <w:bottom w:val="single" w:color="000000" w:sz="12" w:space="0"/>
            </w:tcBorders>
            <w:shd w:val="clear" w:color="auto" w:fill="auto"/>
          </w:tcPr>
          <w:p w:rsidRPr="00914D55" w:rsidR="00914D55" w:rsidP="00DB6DA8" w:rsidRDefault="00914D55">
            <w:pPr>
              <w:rPr>
                <w:b/>
                <w:bCs/>
              </w:rPr>
            </w:pPr>
            <w:r w:rsidRPr="00914D55">
              <w:rPr>
                <w:b/>
                <w:bCs/>
              </w:rPr>
              <w:t>Modelers</w:t>
            </w:r>
          </w:p>
        </w:tc>
        <w:tc>
          <w:tcPr>
            <w:tcW w:w="3696" w:type="dxa"/>
            <w:tcBorders>
              <w:top w:val="single" w:color="auto" w:sz="2" w:space="0"/>
              <w:bottom w:val="single" w:color="000000" w:sz="12" w:space="0"/>
              <w:right w:val="single" w:color="000000" w:sz="12" w:space="0"/>
            </w:tcBorders>
            <w:shd w:val="clear" w:color="auto" w:fill="auto"/>
          </w:tcPr>
          <w:p w:rsidRPr="00914D55" w:rsidR="00914D55" w:rsidP="00DB6DA8" w:rsidRDefault="00914D55">
            <w:pPr>
              <w:rPr>
                <w:b/>
                <w:bCs/>
              </w:rPr>
            </w:pPr>
          </w:p>
        </w:tc>
        <w:tc>
          <w:tcPr>
            <w:tcW w:w="1596" w:type="dxa"/>
            <w:tcBorders>
              <w:top w:val="single" w:color="auto" w:sz="2" w:space="0"/>
              <w:left w:val="single" w:color="000000" w:sz="12" w:space="0"/>
              <w:bottom w:val="single" w:color="000000" w:sz="12" w:space="0"/>
            </w:tcBorders>
            <w:shd w:val="clear" w:color="auto" w:fill="auto"/>
          </w:tcPr>
          <w:p w:rsidRPr="00914D55" w:rsidR="00914D55" w:rsidP="00DB6DA8" w:rsidRDefault="00914D55">
            <w:pPr>
              <w:rPr>
                <w:b/>
                <w:bCs/>
              </w:rPr>
            </w:pPr>
            <w:r w:rsidRPr="00914D55">
              <w:rPr>
                <w:b/>
                <w:bCs/>
              </w:rPr>
              <w:t>Reviewers</w:t>
            </w:r>
          </w:p>
        </w:tc>
        <w:tc>
          <w:tcPr>
            <w:tcW w:w="2196" w:type="dxa"/>
            <w:tcBorders>
              <w:top w:val="single" w:color="auto" w:sz="2" w:space="0"/>
              <w:bottom w:val="single" w:color="000000" w:sz="12" w:space="0"/>
            </w:tcBorders>
            <w:shd w:val="clear" w:color="auto" w:fill="auto"/>
          </w:tcPr>
          <w:p w:rsidRPr="00914D55" w:rsidR="00914D55" w:rsidP="00DB6DA8" w:rsidRDefault="00914D55">
            <w:pPr>
              <w:rPr>
                <w:b/>
                <w:bCs/>
              </w:rPr>
            </w:pPr>
          </w:p>
        </w:tc>
      </w:tr>
      <w:tr w:rsidRPr="00914D55" w:rsidR="00914D55" w:rsidTr="00914D55">
        <w:tc>
          <w:tcPr>
            <w:tcW w:w="2052" w:type="dxa"/>
            <w:tcBorders>
              <w:top w:val="single" w:color="000000" w:sz="12" w:space="0"/>
              <w:left w:val="single" w:color="auto" w:sz="12" w:space="0"/>
            </w:tcBorders>
            <w:shd w:val="clear" w:color="auto" w:fill="auto"/>
          </w:tcPr>
          <w:p w:rsidRPr="00914D55" w:rsidR="00914D55" w:rsidP="00DB6DA8" w:rsidRDefault="00914D55">
            <w:pPr>
              <w:rPr>
                <w:bCs/>
              </w:rPr>
            </w:pPr>
            <w:r w:rsidRPr="00914D55">
              <w:rPr>
                <w:bCs/>
              </w:rPr>
              <w:t>Heather Summer</w:t>
            </w:r>
            <w:bookmarkStart w:name="_GoBack" w:id="0"/>
            <w:bookmarkEnd w:id="0"/>
          </w:p>
        </w:tc>
        <w:tc>
          <w:tcPr>
            <w:tcW w:w="3696" w:type="dxa"/>
            <w:tcBorders>
              <w:top w:val="single" w:color="000000" w:sz="12" w:space="0"/>
              <w:right w:val="single" w:color="000000" w:sz="12" w:space="0"/>
            </w:tcBorders>
            <w:shd w:val="clear" w:color="auto" w:fill="auto"/>
          </w:tcPr>
          <w:p w:rsidRPr="00914D55" w:rsidR="00914D55" w:rsidP="00DB6DA8" w:rsidRDefault="00914D55">
            <w:r w:rsidRPr="00914D55">
              <w:t>heather_summer@natureserve.org</w:t>
            </w:r>
          </w:p>
        </w:tc>
        <w:tc>
          <w:tcPr>
            <w:tcW w:w="1596" w:type="dxa"/>
            <w:tcBorders>
              <w:top w:val="single" w:color="000000" w:sz="12" w:space="0"/>
              <w:left w:val="single" w:color="000000" w:sz="12" w:space="0"/>
            </w:tcBorders>
            <w:shd w:val="clear" w:color="auto" w:fill="auto"/>
          </w:tcPr>
          <w:p w:rsidRPr="00914D55" w:rsidR="00914D55" w:rsidP="00DB6DA8" w:rsidRDefault="00914D55">
            <w:r w:rsidRPr="00914D55">
              <w:t>Chris Szell</w:t>
            </w:r>
          </w:p>
        </w:tc>
        <w:tc>
          <w:tcPr>
            <w:tcW w:w="2196" w:type="dxa"/>
            <w:tcBorders>
              <w:top w:val="single" w:color="000000" w:sz="12" w:space="0"/>
            </w:tcBorders>
            <w:shd w:val="clear" w:color="auto" w:fill="auto"/>
          </w:tcPr>
          <w:p w:rsidRPr="00914D55" w:rsidR="00914D55" w:rsidP="00DB6DA8" w:rsidRDefault="00914D55">
            <w:r w:rsidRPr="00914D55">
              <w:t>cszell@tnc.org</w:t>
            </w:r>
          </w:p>
        </w:tc>
      </w:tr>
      <w:tr w:rsidRPr="00914D55" w:rsidR="00914D55" w:rsidTr="00914D55">
        <w:tc>
          <w:tcPr>
            <w:tcW w:w="2052" w:type="dxa"/>
            <w:tcBorders>
              <w:left w:val="single" w:color="auto" w:sz="12" w:space="0"/>
            </w:tcBorders>
            <w:shd w:val="clear" w:color="auto" w:fill="auto"/>
          </w:tcPr>
          <w:p w:rsidRPr="00914D55" w:rsidR="00914D55" w:rsidP="00DB6DA8" w:rsidRDefault="00914D55">
            <w:pPr>
              <w:rPr>
                <w:bCs/>
              </w:rPr>
            </w:pPr>
          </w:p>
        </w:tc>
        <w:tc>
          <w:tcPr>
            <w:tcW w:w="3696" w:type="dxa"/>
            <w:tcBorders>
              <w:right w:val="single" w:color="000000" w:sz="12" w:space="0"/>
            </w:tcBorders>
            <w:shd w:val="clear" w:color="auto" w:fill="auto"/>
          </w:tcPr>
          <w:p w:rsidRPr="00914D55" w:rsidR="00914D55" w:rsidP="00DB6DA8" w:rsidRDefault="00914D55"/>
        </w:tc>
        <w:tc>
          <w:tcPr>
            <w:tcW w:w="1596" w:type="dxa"/>
            <w:tcBorders>
              <w:left w:val="single" w:color="000000" w:sz="12" w:space="0"/>
            </w:tcBorders>
            <w:shd w:val="clear" w:color="auto" w:fill="auto"/>
          </w:tcPr>
          <w:p w:rsidRPr="00914D55" w:rsidR="00914D55" w:rsidP="00DB6DA8" w:rsidRDefault="00914D55">
            <w:r w:rsidRPr="00914D55">
              <w:t>Keith Fisher</w:t>
            </w:r>
          </w:p>
        </w:tc>
        <w:tc>
          <w:tcPr>
            <w:tcW w:w="2196" w:type="dxa"/>
            <w:shd w:val="clear" w:color="auto" w:fill="auto"/>
          </w:tcPr>
          <w:p w:rsidRPr="00914D55" w:rsidR="00914D55" w:rsidP="00DB6DA8" w:rsidRDefault="00914D55">
            <w:r w:rsidRPr="00914D55">
              <w:t>kfisher@tnc.org</w:t>
            </w:r>
          </w:p>
        </w:tc>
      </w:tr>
      <w:tr w:rsidRPr="00914D55" w:rsidR="00914D55" w:rsidTr="00914D55">
        <w:tc>
          <w:tcPr>
            <w:tcW w:w="2052" w:type="dxa"/>
            <w:tcBorders>
              <w:left w:val="single" w:color="auto" w:sz="12" w:space="0"/>
              <w:bottom w:val="single" w:color="auto" w:sz="2" w:space="0"/>
            </w:tcBorders>
            <w:shd w:val="clear" w:color="auto" w:fill="auto"/>
          </w:tcPr>
          <w:p w:rsidRPr="00914D55" w:rsidR="00914D55" w:rsidP="00DB6DA8" w:rsidRDefault="00914D55">
            <w:pPr>
              <w:rPr>
                <w:bCs/>
              </w:rPr>
            </w:pPr>
          </w:p>
        </w:tc>
        <w:tc>
          <w:tcPr>
            <w:tcW w:w="3696" w:type="dxa"/>
            <w:tcBorders>
              <w:right w:val="single" w:color="000000" w:sz="12" w:space="0"/>
            </w:tcBorders>
            <w:shd w:val="clear" w:color="auto" w:fill="auto"/>
          </w:tcPr>
          <w:p w:rsidRPr="00914D55" w:rsidR="00914D55" w:rsidP="00DB6DA8" w:rsidRDefault="00914D55"/>
        </w:tc>
        <w:tc>
          <w:tcPr>
            <w:tcW w:w="1596" w:type="dxa"/>
            <w:tcBorders>
              <w:left w:val="single" w:color="000000" w:sz="12" w:space="0"/>
              <w:bottom w:val="single" w:color="auto" w:sz="2" w:space="0"/>
            </w:tcBorders>
            <w:shd w:val="clear" w:color="auto" w:fill="auto"/>
          </w:tcPr>
          <w:p w:rsidRPr="00914D55" w:rsidR="00914D55" w:rsidP="00DB6DA8" w:rsidRDefault="00914D55">
            <w:r w:rsidRPr="00914D55">
              <w:t>Ann Johnson</w:t>
            </w:r>
          </w:p>
        </w:tc>
        <w:tc>
          <w:tcPr>
            <w:tcW w:w="2196" w:type="dxa"/>
            <w:shd w:val="clear" w:color="auto" w:fill="auto"/>
          </w:tcPr>
          <w:p w:rsidRPr="00914D55" w:rsidR="00914D55" w:rsidP="00DB6DA8" w:rsidRDefault="00914D55">
            <w:r w:rsidRPr="00914D55">
              <w:t>ajohnson@fnai.org</w:t>
            </w:r>
          </w:p>
        </w:tc>
      </w:tr>
    </w:tbl>
    <w:p w:rsidR="00914D55" w:rsidP="00914D55" w:rsidRDefault="00914D55"/>
    <w:p w:rsidR="00914D55" w:rsidP="00914D55" w:rsidRDefault="00914D55">
      <w:pPr>
        <w:pStyle w:val="InfoPara"/>
      </w:pPr>
      <w:r>
        <w:t>Vegetation Type</w:t>
      </w:r>
    </w:p>
    <w:p w:rsidR="00914D55" w:rsidP="00914D55" w:rsidRDefault="00914D55">
      <w:r>
        <w:t>Forest and Woodland</w:t>
      </w:r>
    </w:p>
    <w:p w:rsidR="00914D55" w:rsidP="00914D55" w:rsidRDefault="00914D55">
      <w:pPr>
        <w:pStyle w:val="InfoPara"/>
      </w:pPr>
      <w:r>
        <w:t>Map Zones</w:t>
      </w:r>
    </w:p>
    <w:p w:rsidR="00914D55" w:rsidP="00914D55" w:rsidRDefault="00914D55">
      <w:r>
        <w:t>56</w:t>
      </w:r>
    </w:p>
    <w:p w:rsidR="00914D55" w:rsidP="00914D55" w:rsidRDefault="00914D55">
      <w:pPr>
        <w:pStyle w:val="InfoPara"/>
      </w:pPr>
      <w:r>
        <w:t>Geographic Range</w:t>
      </w:r>
    </w:p>
    <w:p w:rsidR="00914D55" w:rsidP="00914D55" w:rsidRDefault="00914D55">
      <w:r>
        <w:t xml:space="preserve">This </w:t>
      </w:r>
      <w:r w:rsidR="00F02239">
        <w:t>Biophysical Setting (</w:t>
      </w:r>
      <w:r>
        <w:t>BpS</w:t>
      </w:r>
      <w:r w:rsidR="00F02239">
        <w:t>)</w:t>
      </w:r>
      <w:r>
        <w:t xml:space="preserve"> occurs as occurs as a narrow band of hardwood forest and shrubland along the Atlantic coast of southeastern F</w:t>
      </w:r>
      <w:r w:rsidR="00F02239">
        <w:t>lorida</w:t>
      </w:r>
      <w:r>
        <w:t xml:space="preserve"> (approximately Volusia County southward) (NatureServe 2006).</w:t>
      </w:r>
    </w:p>
    <w:p w:rsidR="00914D55" w:rsidP="00914D55" w:rsidRDefault="00914D55">
      <w:pPr>
        <w:pStyle w:val="InfoPara"/>
      </w:pPr>
      <w:r>
        <w:t>Biophysical Site Description</w:t>
      </w:r>
    </w:p>
    <w:p w:rsidR="00914D55" w:rsidP="00914D55" w:rsidRDefault="00914D55">
      <w:r>
        <w:t xml:space="preserve">This BpS is found on stabilized, old coastal dunes, often with substantial shell components. Coastal strand communities </w:t>
      </w:r>
      <w:proofErr w:type="gramStart"/>
      <w:r>
        <w:t>are considered to be</w:t>
      </w:r>
      <w:proofErr w:type="gramEnd"/>
      <w:r>
        <w:t xml:space="preserve"> ecotonal between beach dunes and more inland maritime hammocks, and occur immediately inland of dunes (FNAI 1990, Johnson &amp; Muller 1993a and b).</w:t>
      </w:r>
    </w:p>
    <w:p w:rsidR="00914D55" w:rsidP="00914D55" w:rsidRDefault="00914D55">
      <w:pPr>
        <w:pStyle w:val="InfoPara"/>
      </w:pPr>
      <w:r>
        <w:t>Vegetation Description</w:t>
      </w:r>
    </w:p>
    <w:p w:rsidR="00914D55" w:rsidP="00914D55" w:rsidRDefault="00914D55">
      <w:r>
        <w:t xml:space="preserve">The maritime hammock vegetation is characterized by hardwood species with tropical affinities. The northern extent of this type is dominated by </w:t>
      </w:r>
      <w:r w:rsidRPr="00F02239">
        <w:rPr>
          <w:i/>
        </w:rPr>
        <w:t xml:space="preserve">Quercus </w:t>
      </w:r>
      <w:proofErr w:type="spellStart"/>
      <w:r w:rsidRPr="00F02239">
        <w:rPr>
          <w:i/>
        </w:rPr>
        <w:t>virginiana</w:t>
      </w:r>
      <w:proofErr w:type="spellEnd"/>
      <w:r>
        <w:t xml:space="preserve"> and </w:t>
      </w:r>
      <w:r w:rsidRPr="00F02239">
        <w:rPr>
          <w:i/>
        </w:rPr>
        <w:t>Sabal palmetto</w:t>
      </w:r>
      <w:r>
        <w:t xml:space="preserve">, and is limited by periodic freezes and cold tolerance of tropical constituent species, such as </w:t>
      </w:r>
      <w:proofErr w:type="spellStart"/>
      <w:r w:rsidRPr="00F02239">
        <w:rPr>
          <w:i/>
        </w:rPr>
        <w:t>Guapira</w:t>
      </w:r>
      <w:proofErr w:type="spellEnd"/>
      <w:r w:rsidRPr="00F02239">
        <w:rPr>
          <w:i/>
        </w:rPr>
        <w:t xml:space="preserve"> discolor</w:t>
      </w:r>
      <w:r>
        <w:t xml:space="preserve"> and </w:t>
      </w:r>
      <w:proofErr w:type="spellStart"/>
      <w:r w:rsidRPr="00F02239">
        <w:rPr>
          <w:i/>
        </w:rPr>
        <w:t>Exothea</w:t>
      </w:r>
      <w:proofErr w:type="spellEnd"/>
      <w:r w:rsidRPr="00F02239">
        <w:rPr>
          <w:i/>
        </w:rPr>
        <w:t xml:space="preserve"> </w:t>
      </w:r>
      <w:proofErr w:type="spellStart"/>
      <w:r w:rsidRPr="00F02239">
        <w:rPr>
          <w:i/>
        </w:rPr>
        <w:t>paniculata</w:t>
      </w:r>
      <w:proofErr w:type="spellEnd"/>
      <w:r>
        <w:t xml:space="preserve"> (Johnson and Muller 1993a and b, NatureServe 2006). Other species may include </w:t>
      </w:r>
      <w:proofErr w:type="spellStart"/>
      <w:r w:rsidRPr="00F02239">
        <w:rPr>
          <w:i/>
        </w:rPr>
        <w:t>Ardisia</w:t>
      </w:r>
      <w:proofErr w:type="spellEnd"/>
      <w:r w:rsidRPr="00F02239">
        <w:rPr>
          <w:i/>
        </w:rPr>
        <w:t xml:space="preserve"> </w:t>
      </w:r>
      <w:proofErr w:type="spellStart"/>
      <w:r w:rsidRPr="00F02239">
        <w:rPr>
          <w:i/>
        </w:rPr>
        <w:t>escallonioides</w:t>
      </w:r>
      <w:proofErr w:type="spellEnd"/>
      <w:r w:rsidRPr="00F02239">
        <w:rPr>
          <w:i/>
        </w:rPr>
        <w:t xml:space="preserve">, </w:t>
      </w:r>
      <w:proofErr w:type="spellStart"/>
      <w:r w:rsidRPr="00F02239">
        <w:rPr>
          <w:i/>
        </w:rPr>
        <w:t>Myrcianthes</w:t>
      </w:r>
      <w:proofErr w:type="spellEnd"/>
      <w:r w:rsidRPr="00F02239">
        <w:rPr>
          <w:i/>
        </w:rPr>
        <w:t xml:space="preserve"> </w:t>
      </w:r>
      <w:proofErr w:type="spellStart"/>
      <w:r w:rsidRPr="00F02239">
        <w:rPr>
          <w:i/>
        </w:rPr>
        <w:t>fragrans</w:t>
      </w:r>
      <w:proofErr w:type="spellEnd"/>
      <w:r w:rsidRPr="00F02239">
        <w:rPr>
          <w:i/>
        </w:rPr>
        <w:t xml:space="preserve">, </w:t>
      </w:r>
      <w:proofErr w:type="spellStart"/>
      <w:r w:rsidRPr="00F02239">
        <w:rPr>
          <w:i/>
        </w:rPr>
        <w:t>Zanthoxylum</w:t>
      </w:r>
      <w:proofErr w:type="spellEnd"/>
      <w:r w:rsidRPr="00F02239">
        <w:rPr>
          <w:i/>
        </w:rPr>
        <w:t xml:space="preserve"> </w:t>
      </w:r>
      <w:proofErr w:type="spellStart"/>
      <w:r w:rsidRPr="00F02239">
        <w:rPr>
          <w:i/>
        </w:rPr>
        <w:t>fagara</w:t>
      </w:r>
      <w:proofErr w:type="spellEnd"/>
      <w:r w:rsidRPr="00F02239">
        <w:rPr>
          <w:i/>
        </w:rPr>
        <w:t xml:space="preserve">, Eugenia </w:t>
      </w:r>
      <w:proofErr w:type="spellStart"/>
      <w:r w:rsidRPr="00F02239">
        <w:rPr>
          <w:i/>
        </w:rPr>
        <w:t>axillaris</w:t>
      </w:r>
      <w:proofErr w:type="spellEnd"/>
      <w:r w:rsidR="00F02239">
        <w:rPr>
          <w:i/>
        </w:rPr>
        <w:t>,</w:t>
      </w:r>
      <w:r>
        <w:t xml:space="preserve"> and </w:t>
      </w:r>
      <w:proofErr w:type="spellStart"/>
      <w:r w:rsidRPr="00F02239">
        <w:rPr>
          <w:i/>
        </w:rPr>
        <w:t>Psychotria</w:t>
      </w:r>
      <w:proofErr w:type="spellEnd"/>
      <w:r w:rsidRPr="00F02239">
        <w:rPr>
          <w:i/>
        </w:rPr>
        <w:t xml:space="preserve"> nervosa</w:t>
      </w:r>
      <w:r>
        <w:t xml:space="preserve">. Farther south, the canopy includes more tropical species, including </w:t>
      </w:r>
      <w:proofErr w:type="spellStart"/>
      <w:r w:rsidRPr="00F02239">
        <w:rPr>
          <w:i/>
        </w:rPr>
        <w:t>Sideroxylon</w:t>
      </w:r>
      <w:proofErr w:type="spellEnd"/>
      <w:r w:rsidRPr="00F02239">
        <w:rPr>
          <w:i/>
        </w:rPr>
        <w:t xml:space="preserve"> </w:t>
      </w:r>
      <w:proofErr w:type="spellStart"/>
      <w:r w:rsidRPr="00F02239">
        <w:rPr>
          <w:i/>
        </w:rPr>
        <w:t>foetidissimum</w:t>
      </w:r>
      <w:proofErr w:type="spellEnd"/>
      <w:r w:rsidRPr="00F02239">
        <w:rPr>
          <w:i/>
        </w:rPr>
        <w:t xml:space="preserve">, </w:t>
      </w:r>
      <w:proofErr w:type="spellStart"/>
      <w:r w:rsidRPr="00F02239">
        <w:rPr>
          <w:i/>
        </w:rPr>
        <w:t>Guapira</w:t>
      </w:r>
      <w:proofErr w:type="spellEnd"/>
      <w:r w:rsidRPr="00F02239">
        <w:rPr>
          <w:i/>
        </w:rPr>
        <w:t xml:space="preserve"> discolor</w:t>
      </w:r>
      <w:r w:rsidR="00F02239">
        <w:t>.</w:t>
      </w:r>
      <w:r>
        <w:t xml:space="preserve"> and </w:t>
      </w:r>
      <w:proofErr w:type="spellStart"/>
      <w:r w:rsidRPr="00F02239">
        <w:rPr>
          <w:i/>
        </w:rPr>
        <w:t>Simarouba</w:t>
      </w:r>
      <w:proofErr w:type="spellEnd"/>
      <w:r w:rsidRPr="00F02239">
        <w:rPr>
          <w:i/>
        </w:rPr>
        <w:t xml:space="preserve"> </w:t>
      </w:r>
      <w:proofErr w:type="spellStart"/>
      <w:r w:rsidRPr="00F02239">
        <w:rPr>
          <w:i/>
        </w:rPr>
        <w:t>glauca</w:t>
      </w:r>
      <w:proofErr w:type="spellEnd"/>
      <w:r>
        <w:t xml:space="preserve">. </w:t>
      </w:r>
      <w:r w:rsidRPr="00F02239">
        <w:rPr>
          <w:i/>
        </w:rPr>
        <w:t>Sabal palmetto</w:t>
      </w:r>
      <w:r>
        <w:t xml:space="preserve"> is an important component throughout the range of this community (Johnson and Barbour 1990, Johnson and Muller 1993a and b). </w:t>
      </w:r>
    </w:p>
    <w:p w:rsidR="00914D55" w:rsidP="00914D55" w:rsidRDefault="00914D55"/>
    <w:p w:rsidR="00914D55" w:rsidP="00914D55" w:rsidRDefault="00914D55">
      <w:r>
        <w:t xml:space="preserve">The shrubby coastal strand vegetation is dominated by </w:t>
      </w:r>
      <w:proofErr w:type="spellStart"/>
      <w:r w:rsidRPr="00F02239">
        <w:rPr>
          <w:i/>
        </w:rPr>
        <w:t>Serenoa</w:t>
      </w:r>
      <w:proofErr w:type="spellEnd"/>
      <w:r w:rsidRPr="00F02239">
        <w:rPr>
          <w:i/>
        </w:rPr>
        <w:t xml:space="preserve"> </w:t>
      </w:r>
      <w:proofErr w:type="spellStart"/>
      <w:r w:rsidRPr="00F02239">
        <w:rPr>
          <w:i/>
        </w:rPr>
        <w:t>repens</w:t>
      </w:r>
      <w:proofErr w:type="spellEnd"/>
      <w:r w:rsidRPr="00F02239">
        <w:rPr>
          <w:i/>
        </w:rPr>
        <w:t xml:space="preserve">, </w:t>
      </w:r>
      <w:proofErr w:type="spellStart"/>
      <w:r w:rsidRPr="00F02239">
        <w:rPr>
          <w:i/>
        </w:rPr>
        <w:t>Coccoloba</w:t>
      </w:r>
      <w:proofErr w:type="spellEnd"/>
      <w:r w:rsidRPr="00F02239">
        <w:rPr>
          <w:i/>
        </w:rPr>
        <w:t xml:space="preserve"> </w:t>
      </w:r>
      <w:proofErr w:type="spellStart"/>
      <w:r w:rsidRPr="00F02239">
        <w:rPr>
          <w:i/>
        </w:rPr>
        <w:t>uvifera</w:t>
      </w:r>
      <w:proofErr w:type="spellEnd"/>
      <w:r w:rsidRPr="00F02239">
        <w:rPr>
          <w:i/>
        </w:rPr>
        <w:t xml:space="preserve">, </w:t>
      </w:r>
      <w:proofErr w:type="spellStart"/>
      <w:r w:rsidRPr="00F02239">
        <w:rPr>
          <w:i/>
        </w:rPr>
        <w:t>Sideroxylon</w:t>
      </w:r>
      <w:proofErr w:type="spellEnd"/>
      <w:r w:rsidRPr="00F02239">
        <w:rPr>
          <w:i/>
        </w:rPr>
        <w:t xml:space="preserve"> </w:t>
      </w:r>
      <w:proofErr w:type="spellStart"/>
      <w:r w:rsidRPr="00F02239">
        <w:rPr>
          <w:i/>
        </w:rPr>
        <w:t>tenax</w:t>
      </w:r>
      <w:proofErr w:type="spellEnd"/>
      <w:r w:rsidRPr="00F02239">
        <w:rPr>
          <w:i/>
        </w:rPr>
        <w:t xml:space="preserve">, </w:t>
      </w:r>
      <w:proofErr w:type="spellStart"/>
      <w:r w:rsidRPr="00F02239">
        <w:rPr>
          <w:i/>
        </w:rPr>
        <w:t>Myrcianthes</w:t>
      </w:r>
      <w:proofErr w:type="spellEnd"/>
      <w:r w:rsidRPr="00F02239">
        <w:rPr>
          <w:i/>
        </w:rPr>
        <w:t xml:space="preserve"> </w:t>
      </w:r>
      <w:proofErr w:type="spellStart"/>
      <w:r w:rsidRPr="00F02239">
        <w:rPr>
          <w:i/>
        </w:rPr>
        <w:t>fragrans</w:t>
      </w:r>
      <w:proofErr w:type="spellEnd"/>
      <w:r w:rsidR="00F02239">
        <w:rPr>
          <w:i/>
        </w:rPr>
        <w:t>,</w:t>
      </w:r>
      <w:r>
        <w:t xml:space="preserve"> and dwarfed </w:t>
      </w:r>
      <w:r w:rsidRPr="00F02239">
        <w:rPr>
          <w:i/>
        </w:rPr>
        <w:t xml:space="preserve">Quercus </w:t>
      </w:r>
      <w:proofErr w:type="spellStart"/>
      <w:r w:rsidRPr="00F02239">
        <w:rPr>
          <w:i/>
        </w:rPr>
        <w:t>virginiana</w:t>
      </w:r>
      <w:proofErr w:type="spellEnd"/>
      <w:r>
        <w:t xml:space="preserve">. In the southern portion of this range, the coastal strand communities also include tropical species such as </w:t>
      </w:r>
      <w:r w:rsidRPr="00F02239">
        <w:rPr>
          <w:i/>
        </w:rPr>
        <w:t xml:space="preserve">Eugenia </w:t>
      </w:r>
      <w:proofErr w:type="spellStart"/>
      <w:r w:rsidRPr="00F02239">
        <w:rPr>
          <w:i/>
        </w:rPr>
        <w:t>foetida</w:t>
      </w:r>
      <w:proofErr w:type="spellEnd"/>
      <w:r>
        <w:t xml:space="preserve"> and </w:t>
      </w:r>
      <w:proofErr w:type="spellStart"/>
      <w:r w:rsidRPr="00F02239">
        <w:rPr>
          <w:i/>
        </w:rPr>
        <w:t>Pithecellobium</w:t>
      </w:r>
      <w:proofErr w:type="spellEnd"/>
      <w:r w:rsidRPr="00F02239">
        <w:rPr>
          <w:i/>
        </w:rPr>
        <w:t xml:space="preserve"> </w:t>
      </w:r>
      <w:proofErr w:type="spellStart"/>
      <w:r w:rsidRPr="00F02239">
        <w:rPr>
          <w:i/>
        </w:rPr>
        <w:t>keyense</w:t>
      </w:r>
      <w:proofErr w:type="spellEnd"/>
      <w:r>
        <w:t xml:space="preserve"> (Johnson &amp; Barbour 1990, Johnson &amp; Muller 1993a and b). </w:t>
      </w:r>
    </w:p>
    <w:p w:rsidR="00914D55" w:rsidP="00914D55" w:rsidRDefault="00914D55"/>
    <w:p w:rsidR="00914D55" w:rsidP="00914D55" w:rsidRDefault="00914D55">
      <w:r>
        <w:t>This system may be distinguished from southwest Florida coastal strand and maritime hammock (BpS 1336) by geographic location, presence of certain indicator species lacking from southwest type (</w:t>
      </w:r>
      <w:proofErr w:type="spellStart"/>
      <w:r w:rsidRPr="00F02239">
        <w:rPr>
          <w:i/>
        </w:rPr>
        <w:t>Guapira</w:t>
      </w:r>
      <w:proofErr w:type="spellEnd"/>
      <w:r w:rsidRPr="00F02239">
        <w:rPr>
          <w:i/>
        </w:rPr>
        <w:t xml:space="preserve"> discolor</w:t>
      </w:r>
      <w:r>
        <w:t xml:space="preserve"> and </w:t>
      </w:r>
      <w:proofErr w:type="spellStart"/>
      <w:r w:rsidRPr="00F02239">
        <w:rPr>
          <w:i/>
        </w:rPr>
        <w:t>Exothea</w:t>
      </w:r>
      <w:proofErr w:type="spellEnd"/>
      <w:r w:rsidRPr="00F02239">
        <w:rPr>
          <w:i/>
        </w:rPr>
        <w:t xml:space="preserve"> </w:t>
      </w:r>
      <w:proofErr w:type="spellStart"/>
      <w:r w:rsidRPr="00F02239">
        <w:rPr>
          <w:i/>
        </w:rPr>
        <w:t>paniculata</w:t>
      </w:r>
      <w:proofErr w:type="spellEnd"/>
      <w:r>
        <w:t xml:space="preserve">) and relatively harsher coastal exposure. It is distinguished from coastal strand and maritime hammocks further north which contain temperate </w:t>
      </w:r>
      <w:r>
        <w:lastRenderedPageBreak/>
        <w:t xml:space="preserve">species including </w:t>
      </w:r>
      <w:proofErr w:type="spellStart"/>
      <w:r w:rsidRPr="00F02239">
        <w:rPr>
          <w:i/>
        </w:rPr>
        <w:t>Persea</w:t>
      </w:r>
      <w:proofErr w:type="spellEnd"/>
      <w:r w:rsidRPr="00F02239">
        <w:rPr>
          <w:i/>
        </w:rPr>
        <w:t xml:space="preserve"> </w:t>
      </w:r>
      <w:proofErr w:type="spellStart"/>
      <w:r w:rsidRPr="00F02239">
        <w:rPr>
          <w:i/>
        </w:rPr>
        <w:t>borbonia</w:t>
      </w:r>
      <w:proofErr w:type="spellEnd"/>
      <w:r>
        <w:t xml:space="preserve">, </w:t>
      </w:r>
      <w:r w:rsidRPr="00F02239">
        <w:rPr>
          <w:i/>
        </w:rPr>
        <w:t>Magnolia grandiflora</w:t>
      </w:r>
      <w:r w:rsidR="00F02239">
        <w:t>,</w:t>
      </w:r>
      <w:r>
        <w:t xml:space="preserve"> and </w:t>
      </w:r>
      <w:r w:rsidRPr="00F02239">
        <w:rPr>
          <w:i/>
        </w:rPr>
        <w:t xml:space="preserve">Juniperus </w:t>
      </w:r>
      <w:proofErr w:type="spellStart"/>
      <w:r w:rsidRPr="00F02239">
        <w:rPr>
          <w:i/>
        </w:rPr>
        <w:t>virginiana</w:t>
      </w:r>
      <w:proofErr w:type="spellEnd"/>
      <w:r>
        <w:t xml:space="preserve"> var. </w:t>
      </w:r>
      <w:proofErr w:type="spellStart"/>
      <w:r w:rsidRPr="00F02239">
        <w:rPr>
          <w:i/>
        </w:rPr>
        <w:t>silicicola</w:t>
      </w:r>
      <w:proofErr w:type="spellEnd"/>
      <w:r>
        <w:t xml:space="preserve"> (Johnson and Muller 1993a and b).</w:t>
      </w:r>
    </w:p>
    <w:p w:rsidR="00914D55" w:rsidP="00914D55" w:rsidRDefault="00914D55">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MYFR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Myrcianthes fragrans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Twinberry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COUV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Coccoloba uvifera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Seagrape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GUDI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Guapira discolor</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Beeftree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EXPA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Exothea paniculata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Butterbough</w:t>
            </w:r>
          </w:p>
        </w:tc>
      </w:tr>
    </w:tbl>
    <w:p>
      <w:r>
        <w:rPr>
          <w:sz w:val="16"/>
        </w:rPr>
        <w:t>Species names are from the NRCS PLANTS database. Check species codes at http://plants.usda.gov.</w:t>
      </w:r>
    </w:p>
    <w:p w:rsidR="00914D55" w:rsidP="00914D55" w:rsidRDefault="00914D55">
      <w:pPr>
        <w:pStyle w:val="InfoPara"/>
      </w:pPr>
      <w:r>
        <w:t>Disturbance Description</w:t>
      </w:r>
    </w:p>
    <w:p w:rsidR="00914D55" w:rsidP="00914D55" w:rsidRDefault="00914D55">
      <w:r>
        <w:t xml:space="preserve">Maritime hammock communities experienced relatively infrequent, light surface fires, with a fire return interval generally no more than 26-100yrs. The major source of disturbance in southeast Florida maritime hammocks was hurricanes and associated wind/weather events (FNAI 1990). </w:t>
      </w:r>
    </w:p>
    <w:p w:rsidR="00914D55" w:rsidP="00914D55" w:rsidRDefault="00914D55"/>
    <w:p w:rsidR="00914D55" w:rsidP="00914D55" w:rsidRDefault="00914D55">
      <w:r>
        <w:t xml:space="preserve">Maritime hammocks are relatively stable communities, </w:t>
      </w:r>
      <w:proofErr w:type="gramStart"/>
      <w:r>
        <w:t>as long as</w:t>
      </w:r>
      <w:proofErr w:type="gramEnd"/>
      <w:r>
        <w:t xml:space="preserve"> the canopy remains intact and the underlying landform is stable (FNAI 1990). Surface fires may help to maintain the open understory, and although </w:t>
      </w:r>
      <w:proofErr w:type="spellStart"/>
      <w:r w:rsidRPr="00F02239">
        <w:rPr>
          <w:i/>
        </w:rPr>
        <w:t>Serenoa</w:t>
      </w:r>
      <w:proofErr w:type="spellEnd"/>
      <w:r>
        <w:t xml:space="preserve"> is flammable, its short stature generally prevents fire from being carried into the crown. Thus, crown fires are extremely rare, if non-existent (Davison &amp; Bratton 1988). </w:t>
      </w:r>
    </w:p>
    <w:p w:rsidR="00914D55" w:rsidP="00914D55" w:rsidRDefault="00914D55"/>
    <w:p w:rsidR="00914D55" w:rsidP="00914D55" w:rsidRDefault="00914D55">
      <w:r>
        <w:t xml:space="preserve">Evidence indicates that other factors such as salt spray and storm </w:t>
      </w:r>
      <w:proofErr w:type="spellStart"/>
      <w:r>
        <w:t>overwash</w:t>
      </w:r>
      <w:proofErr w:type="spellEnd"/>
      <w:r>
        <w:t xml:space="preserve"> may control successional dynamics.</w:t>
      </w:r>
    </w:p>
    <w:p w:rsidR="00914D55" w:rsidP="00914D55" w:rsidRDefault="00914D55"/>
    <w:p w:rsidR="00914D55" w:rsidP="00914D55" w:rsidRDefault="00914D55">
      <w:r>
        <w:t>Coastal strand communities are considered ecotonal, and historically burned more frequently than maritime hammocks, possibly every 4-5yrs (Austin and Coleman-</w:t>
      </w:r>
      <w:proofErr w:type="spellStart"/>
      <w:r>
        <w:t>Marois</w:t>
      </w:r>
      <w:proofErr w:type="spellEnd"/>
      <w:r>
        <w:t xml:space="preserve"> 1977). However, there is some disagreement on this point. The low stature of strand is due to its being a recovery stage after storm destruction and salt spray pruning. Fire is not needed to explain coastal strands. On the east coast where the 1977 Austin and Coleman-</w:t>
      </w:r>
      <w:proofErr w:type="spellStart"/>
      <w:r>
        <w:t>Marois</w:t>
      </w:r>
      <w:proofErr w:type="spellEnd"/>
      <w:r>
        <w:t xml:space="preserve"> study was done, fire would have to come from the mainland (i.e., through a maritime hammock) and fight a strong headwind off the ocean (i.e., the prevailing easterlies) </w:t>
      </w:r>
      <w:proofErr w:type="gramStart"/>
      <w:r>
        <w:t>in order to</w:t>
      </w:r>
      <w:proofErr w:type="gramEnd"/>
      <w:r>
        <w:t xml:space="preserve"> burn strand which doesn’t seem as though it would have happened very frequently (Johnson, pers</w:t>
      </w:r>
      <w:r w:rsidR="00F02239">
        <w:t>onal</w:t>
      </w:r>
      <w:r>
        <w:t xml:space="preserve"> comm</w:t>
      </w:r>
      <w:r w:rsidR="00F02239">
        <w:t>unication</w:t>
      </w:r>
      <w:r>
        <w:t>).</w:t>
      </w:r>
    </w:p>
    <w:p w:rsidR="00914D55" w:rsidP="00914D55" w:rsidRDefault="00914D55"/>
    <w:p w:rsidR="00914D55" w:rsidP="00914D55" w:rsidRDefault="00914D55">
      <w:r>
        <w:t>In the absence of fire, it is likely that coastal strand communities will eventually succeed to maritime hammock, although it has been suggested that maritime influences alone are enough to prevent this succession (FNAI 1990).</w:t>
      </w:r>
    </w:p>
    <w:p w:rsidR="00914D55" w:rsidP="00914D55" w:rsidRDefault="00D23610">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242</w:t>
            </w:r>
          </w:p>
        </w:tc>
        <w:tc>
          <w:p>
            <w:pPr>
              <w:jc w:val="center"/>
            </w:pPr>
            <w:r>
              <w:t>6</w:t>
            </w:r>
          </w:p>
        </w:tc>
        <w:tc>
          <w:p>
            <w:pPr>
              <w:jc w:val="center"/>
            </w:pPr>
            <w:r>
              <w:t>100</w:t>
            </w:r>
          </w:p>
        </w:tc>
        <w:tc>
          <w:p>
            <w:pPr>
              <w:jc w:val="center"/>
            </w:pPr>
            <w:r>
              <w:t>500</w:t>
            </w:r>
          </w:p>
        </w:tc>
      </w:tr>
      <w:tr>
        <w:tc>
          <w:p>
            <w:pPr>
              <w:jc w:val="center"/>
            </w:pPr>
            <w:r>
              <w:t>Low (Surface)</w:t>
            </w:r>
          </w:p>
        </w:tc>
        <w:tc>
          <w:p>
            <w:pPr>
              <w:jc w:val="center"/>
            </w:pPr>
            <w:r>
              <w:t>15</w:t>
            </w:r>
          </w:p>
        </w:tc>
        <w:tc>
          <w:p>
            <w:pPr>
              <w:jc w:val="center"/>
            </w:pPr>
            <w:r>
              <w:t>94</w:t>
            </w:r>
          </w:p>
        </w:tc>
        <w:tc>
          <w:p>
            <w:pPr>
              <w:jc w:val="center"/>
            </w:pPr>
            <w:r>
              <w:t>10</w:t>
            </w:r>
          </w:p>
        </w:tc>
        <w:tc>
          <w:p>
            <w:pPr>
              <w:jc w:val="center"/>
            </w:pPr>
            <w:r>
              <w:t>50</w:t>
            </w:r>
          </w:p>
        </w:tc>
      </w:tr>
      <w:tr>
        <w:tc>
          <w:p>
            <w:pPr>
              <w:jc w:val="center"/>
            </w:pPr>
            <w:r>
              <w:t>All Fires</w:t>
            </w:r>
          </w:p>
        </w:tc>
        <w:tc>
          <w:p>
            <w:pPr>
              <w:jc w:val="center"/>
            </w:pPr>
            <w:r>
              <w:t>15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14D55" w:rsidP="00914D55" w:rsidRDefault="00914D55">
      <w:pPr>
        <w:pStyle w:val="InfoPara"/>
      </w:pPr>
      <w:r>
        <w:t>Scale Description</w:t>
      </w:r>
    </w:p>
    <w:p w:rsidR="00914D55" w:rsidP="00914D55" w:rsidRDefault="00914D55">
      <w:r>
        <w:lastRenderedPageBreak/>
        <w:t xml:space="preserve">Most original stands of maritime hammock were </w:t>
      </w:r>
      <w:r w:rsidR="00F02239">
        <w:t>&lt;</w:t>
      </w:r>
      <w:r>
        <w:t>1000ac. They occurred as one element in a much more extensive coastal complex consisting of marshes, dune grasslands and coastal strand.</w:t>
      </w:r>
    </w:p>
    <w:p w:rsidR="00914D55" w:rsidP="00914D55" w:rsidRDefault="00914D55">
      <w:pPr>
        <w:pStyle w:val="InfoPara"/>
      </w:pPr>
      <w:r>
        <w:t>Adjacency or Identification Concerns</w:t>
      </w:r>
    </w:p>
    <w:p w:rsidR="00914D55" w:rsidP="00914D55" w:rsidRDefault="00914D55">
      <w:r>
        <w:t>This BpS is closely related to southwest Florida maritime hammocks (BpS 1336) and may share som</w:t>
      </w:r>
      <w:r w:rsidR="00D23610">
        <w:t>e species overlap. LANDFIRE state-and-transition simulation</w:t>
      </w:r>
      <w:r>
        <w:t xml:space="preserve"> models are very similar for both, although fire frequency values differ slightly.</w:t>
      </w:r>
    </w:p>
    <w:p w:rsidR="00914D55" w:rsidP="00914D55" w:rsidRDefault="00914D55">
      <w:pPr>
        <w:pStyle w:val="InfoPara"/>
      </w:pPr>
      <w:r>
        <w:t>Issues or Problems</w:t>
      </w:r>
    </w:p>
    <w:p w:rsidR="00914D55" w:rsidP="00914D55" w:rsidRDefault="00914D55">
      <w:r>
        <w:t>This model assumes that the coastline is accreting over time; however, the time scale used in this model may not accurately represent the rate of accretion (which may occur much slower than modeled). Further revisions may be necessary to accommodate a more accurate timeline or a non-accreting coastline. Johnson (pers</w:t>
      </w:r>
      <w:r w:rsidR="00F02239">
        <w:t>onal</w:t>
      </w:r>
      <w:r>
        <w:t xml:space="preserve"> comm</w:t>
      </w:r>
      <w:r w:rsidR="00F02239">
        <w:t>unication</w:t>
      </w:r>
      <w:r>
        <w:t>), suggests that it is the east coast of F</w:t>
      </w:r>
      <w:r w:rsidR="00F02239">
        <w:t>lorida</w:t>
      </w:r>
      <w:r>
        <w:t xml:space="preserve"> that is mostly eroding </w:t>
      </w:r>
      <w:proofErr w:type="gramStart"/>
      <w:r>
        <w:t>with the exception of</w:t>
      </w:r>
      <w:proofErr w:type="gramEnd"/>
      <w:r>
        <w:t xml:space="preserve"> </w:t>
      </w:r>
      <w:proofErr w:type="spellStart"/>
      <w:r>
        <w:t>updrift</w:t>
      </w:r>
      <w:proofErr w:type="spellEnd"/>
      <w:r>
        <w:t xml:space="preserve"> (north) side of jetties.</w:t>
      </w:r>
    </w:p>
    <w:p w:rsidR="00914D55" w:rsidP="00914D55" w:rsidRDefault="00914D55"/>
    <w:p w:rsidR="00914D55" w:rsidP="00914D55" w:rsidRDefault="00914D55">
      <w:r>
        <w:t>Coastal strand and maritime hammock are some of, if not the most rapidly disappearing communities in F</w:t>
      </w:r>
      <w:r w:rsidR="00F02239">
        <w:t>lorida</w:t>
      </w:r>
      <w:r>
        <w:t xml:space="preserve">. The </w:t>
      </w:r>
      <w:proofErr w:type="gramStart"/>
      <w:r>
        <w:t>close proximity</w:t>
      </w:r>
      <w:proofErr w:type="gramEnd"/>
      <w:r>
        <w:t xml:space="preserve"> to the beach, as well as being slightly elevated and protected, makes these communities prime targets for development. In addition,</w:t>
      </w:r>
      <w:r w:rsidR="00D23610">
        <w:t xml:space="preserve"> </w:t>
      </w:r>
      <w:r>
        <w:t>they may be replaced by pure stands of the exotic Australian pine (</w:t>
      </w:r>
      <w:r w:rsidRPr="00F02239">
        <w:rPr>
          <w:i/>
        </w:rPr>
        <w:t xml:space="preserve">Casuarina </w:t>
      </w:r>
      <w:proofErr w:type="spellStart"/>
      <w:r w:rsidRPr="00F02239">
        <w:rPr>
          <w:i/>
        </w:rPr>
        <w:t>equisetifolia</w:t>
      </w:r>
      <w:proofErr w:type="spellEnd"/>
      <w:r>
        <w:t xml:space="preserve">) which is a faster colonizer of beaches cleared by storm </w:t>
      </w:r>
      <w:proofErr w:type="spellStart"/>
      <w:r>
        <w:t>overwash</w:t>
      </w:r>
      <w:proofErr w:type="spellEnd"/>
      <w:r>
        <w:t xml:space="preserve"> than are the native species (Johnson, 1994)</w:t>
      </w:r>
    </w:p>
    <w:p w:rsidR="00914D55" w:rsidP="00914D55" w:rsidRDefault="00914D55">
      <w:pPr>
        <w:pStyle w:val="InfoPara"/>
      </w:pPr>
      <w:r>
        <w:t>Native Uncharacteristic Conditions</w:t>
      </w:r>
    </w:p>
    <w:p w:rsidR="00914D55" w:rsidP="00914D55" w:rsidRDefault="00914D55"/>
    <w:p w:rsidR="00914D55" w:rsidP="00914D55" w:rsidRDefault="00914D55">
      <w:pPr>
        <w:pStyle w:val="InfoPara"/>
      </w:pPr>
      <w:r>
        <w:t>Comments</w:t>
      </w:r>
    </w:p>
    <w:p w:rsidR="00C36A80" w:rsidP="00C36A80" w:rsidRDefault="00C36A80"/>
    <w:p w:rsidR="00914D55" w:rsidP="00914D55" w:rsidRDefault="00914D55">
      <w:pPr>
        <w:pStyle w:val="ReportSection"/>
      </w:pPr>
      <w:r>
        <w:t>Succession Classes</w:t>
      </w:r>
    </w:p>
    <w:p w:rsidR="00914D55" w:rsidP="00914D55" w:rsidRDefault="00914D55"/>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14D55" w:rsidP="00914D55" w:rsidRDefault="00914D55">
      <w:pPr>
        <w:pStyle w:val="InfoPara"/>
        <w:pBdr>
          <w:top w:val="single" w:color="auto" w:sz="4" w:space="1"/>
        </w:pBdr>
      </w:pPr>
      <w:r xmlns:w="http://schemas.openxmlformats.org/wordprocessingml/2006/main">
        <w:t>Class A</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914D55" w:rsidP="00914D55" w:rsidRDefault="00914D55"/>
    <w:p w:rsidR="00914D55" w:rsidP="00914D55" w:rsidRDefault="00914D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76"/>
        <w:gridCol w:w="2604"/>
        <w:gridCol w:w="1956"/>
      </w:tblGrid>
      <w:tr w:rsidRPr="00914D55" w:rsidR="00914D55" w:rsidTr="00914D55">
        <w:tc>
          <w:tcPr>
            <w:tcW w:w="1104" w:type="dxa"/>
            <w:tcBorders>
              <w:top w:val="single" w:color="auto" w:sz="2" w:space="0"/>
              <w:bottom w:val="single" w:color="000000" w:sz="12" w:space="0"/>
            </w:tcBorders>
            <w:shd w:val="clear" w:color="auto" w:fill="auto"/>
          </w:tcPr>
          <w:p w:rsidRPr="00914D55" w:rsidR="00914D55" w:rsidP="00CE7B93" w:rsidRDefault="00914D55">
            <w:pPr>
              <w:rPr>
                <w:b/>
                <w:bCs/>
              </w:rPr>
            </w:pPr>
            <w:r w:rsidRPr="00914D55">
              <w:rPr>
                <w:b/>
                <w:bCs/>
              </w:rPr>
              <w:t>Symbol</w:t>
            </w:r>
          </w:p>
        </w:tc>
        <w:tc>
          <w:tcPr>
            <w:tcW w:w="2376" w:type="dxa"/>
            <w:tcBorders>
              <w:top w:val="single" w:color="auto" w:sz="2" w:space="0"/>
              <w:bottom w:val="single" w:color="000000" w:sz="12" w:space="0"/>
            </w:tcBorders>
            <w:shd w:val="clear" w:color="auto" w:fill="auto"/>
          </w:tcPr>
          <w:p w:rsidRPr="00914D55" w:rsidR="00914D55" w:rsidP="00CE7B93" w:rsidRDefault="00914D55">
            <w:pPr>
              <w:rPr>
                <w:b/>
                <w:bCs/>
              </w:rPr>
            </w:pPr>
            <w:r w:rsidRPr="00914D55">
              <w:rPr>
                <w:b/>
                <w:bCs/>
              </w:rPr>
              <w:t>Scientific Name</w:t>
            </w:r>
          </w:p>
        </w:tc>
        <w:tc>
          <w:tcPr>
            <w:tcW w:w="2604" w:type="dxa"/>
            <w:tcBorders>
              <w:top w:val="single" w:color="auto" w:sz="2" w:space="0"/>
              <w:bottom w:val="single" w:color="000000" w:sz="12" w:space="0"/>
            </w:tcBorders>
            <w:shd w:val="clear" w:color="auto" w:fill="auto"/>
          </w:tcPr>
          <w:p w:rsidRPr="00914D55" w:rsidR="00914D55" w:rsidP="00CE7B93" w:rsidRDefault="00914D55">
            <w:pPr>
              <w:rPr>
                <w:b/>
                <w:bCs/>
              </w:rPr>
            </w:pPr>
            <w:r w:rsidRPr="00914D55">
              <w:rPr>
                <w:b/>
                <w:bCs/>
              </w:rPr>
              <w:t>Common Name</w:t>
            </w:r>
          </w:p>
        </w:tc>
        <w:tc>
          <w:tcPr>
            <w:tcW w:w="1956" w:type="dxa"/>
            <w:tcBorders>
              <w:top w:val="single" w:color="auto" w:sz="2" w:space="0"/>
              <w:bottom w:val="single" w:color="000000" w:sz="12" w:space="0"/>
            </w:tcBorders>
            <w:shd w:val="clear" w:color="auto" w:fill="auto"/>
          </w:tcPr>
          <w:p w:rsidRPr="00914D55" w:rsidR="00914D55" w:rsidP="00CE7B93" w:rsidRDefault="00914D55">
            <w:pPr>
              <w:rPr>
                <w:b/>
                <w:bCs/>
              </w:rPr>
            </w:pPr>
            <w:r w:rsidRPr="00914D55">
              <w:rPr>
                <w:b/>
                <w:bCs/>
              </w:rPr>
              <w:t>Canopy Position</w:t>
            </w:r>
          </w:p>
        </w:tc>
      </w:tr>
      <w:tr w:rsidRPr="00914D55" w:rsidR="00914D55" w:rsidTr="00914D55">
        <w:tc>
          <w:tcPr>
            <w:tcW w:w="1104" w:type="dxa"/>
            <w:tcBorders>
              <w:top w:val="single" w:color="000000" w:sz="12" w:space="0"/>
            </w:tcBorders>
            <w:shd w:val="clear" w:color="auto" w:fill="auto"/>
          </w:tcPr>
          <w:p w:rsidRPr="00914D55" w:rsidR="00914D55" w:rsidP="00CE7B93" w:rsidRDefault="00914D55">
            <w:pPr>
              <w:rPr>
                <w:bCs/>
              </w:rPr>
            </w:pPr>
            <w:r w:rsidRPr="00914D55">
              <w:rPr>
                <w:bCs/>
              </w:rPr>
              <w:t>IPPE</w:t>
            </w:r>
          </w:p>
        </w:tc>
        <w:tc>
          <w:tcPr>
            <w:tcW w:w="2376" w:type="dxa"/>
            <w:tcBorders>
              <w:top w:val="single" w:color="000000" w:sz="12" w:space="0"/>
            </w:tcBorders>
            <w:shd w:val="clear" w:color="auto" w:fill="auto"/>
          </w:tcPr>
          <w:p w:rsidRPr="00914D55" w:rsidR="00914D55" w:rsidP="00CE7B93" w:rsidRDefault="00914D55">
            <w:r w:rsidRPr="00914D55">
              <w:t>Ipomoea pes-</w:t>
            </w:r>
            <w:proofErr w:type="spellStart"/>
            <w:r w:rsidRPr="00914D55">
              <w:t>caprae</w:t>
            </w:r>
            <w:proofErr w:type="spellEnd"/>
          </w:p>
        </w:tc>
        <w:tc>
          <w:tcPr>
            <w:tcW w:w="2604" w:type="dxa"/>
            <w:tcBorders>
              <w:top w:val="single" w:color="000000" w:sz="12" w:space="0"/>
            </w:tcBorders>
            <w:shd w:val="clear" w:color="auto" w:fill="auto"/>
          </w:tcPr>
          <w:p w:rsidRPr="00914D55" w:rsidR="00914D55" w:rsidP="00CE7B93" w:rsidRDefault="00914D55">
            <w:proofErr w:type="spellStart"/>
            <w:r w:rsidRPr="00914D55">
              <w:t>Bayhops</w:t>
            </w:r>
            <w:proofErr w:type="spellEnd"/>
          </w:p>
        </w:tc>
        <w:tc>
          <w:tcPr>
            <w:tcW w:w="1956" w:type="dxa"/>
            <w:tcBorders>
              <w:top w:val="single" w:color="000000" w:sz="12" w:space="0"/>
            </w:tcBorders>
            <w:shd w:val="clear" w:color="auto" w:fill="auto"/>
          </w:tcPr>
          <w:p w:rsidRPr="00914D55" w:rsidR="00914D55" w:rsidP="00CE7B93" w:rsidRDefault="00914D55">
            <w:r w:rsidRPr="00914D55">
              <w:t>All</w:t>
            </w:r>
          </w:p>
        </w:tc>
      </w:tr>
      <w:tr w:rsidRPr="00914D55" w:rsidR="00914D55" w:rsidTr="00914D55">
        <w:tc>
          <w:tcPr>
            <w:tcW w:w="1104" w:type="dxa"/>
            <w:shd w:val="clear" w:color="auto" w:fill="auto"/>
          </w:tcPr>
          <w:p w:rsidRPr="00914D55" w:rsidR="00914D55" w:rsidP="00CE7B93" w:rsidRDefault="00914D55">
            <w:pPr>
              <w:rPr>
                <w:bCs/>
              </w:rPr>
            </w:pPr>
            <w:r w:rsidRPr="00914D55">
              <w:rPr>
                <w:bCs/>
              </w:rPr>
              <w:t>PAVA</w:t>
            </w:r>
          </w:p>
        </w:tc>
        <w:tc>
          <w:tcPr>
            <w:tcW w:w="2376" w:type="dxa"/>
            <w:shd w:val="clear" w:color="auto" w:fill="auto"/>
          </w:tcPr>
          <w:p w:rsidRPr="00914D55" w:rsidR="00914D55" w:rsidP="00CE7B93" w:rsidRDefault="00914D55">
            <w:proofErr w:type="spellStart"/>
            <w:r w:rsidRPr="00914D55">
              <w:t>Paspalum</w:t>
            </w:r>
            <w:proofErr w:type="spellEnd"/>
            <w:r w:rsidRPr="00914D55">
              <w:t xml:space="preserve"> </w:t>
            </w:r>
            <w:proofErr w:type="spellStart"/>
            <w:r w:rsidRPr="00914D55">
              <w:t>vaginatum</w:t>
            </w:r>
            <w:proofErr w:type="spellEnd"/>
          </w:p>
        </w:tc>
        <w:tc>
          <w:tcPr>
            <w:tcW w:w="2604" w:type="dxa"/>
            <w:shd w:val="clear" w:color="auto" w:fill="auto"/>
          </w:tcPr>
          <w:p w:rsidRPr="00914D55" w:rsidR="00914D55" w:rsidP="00CE7B93" w:rsidRDefault="00914D55">
            <w:r w:rsidRPr="00914D55">
              <w:t xml:space="preserve">Seashore </w:t>
            </w:r>
            <w:proofErr w:type="spellStart"/>
            <w:r w:rsidRPr="00914D55">
              <w:t>paspalum</w:t>
            </w:r>
            <w:proofErr w:type="spellEnd"/>
          </w:p>
        </w:tc>
        <w:tc>
          <w:tcPr>
            <w:tcW w:w="1956" w:type="dxa"/>
            <w:shd w:val="clear" w:color="auto" w:fill="auto"/>
          </w:tcPr>
          <w:p w:rsidRPr="00914D55" w:rsidR="00914D55" w:rsidP="00CE7B93" w:rsidRDefault="00914D55">
            <w:r w:rsidRPr="00914D55">
              <w:t>All</w:t>
            </w:r>
          </w:p>
        </w:tc>
      </w:tr>
      <w:tr w:rsidRPr="00914D55" w:rsidR="00914D55" w:rsidTr="00914D55">
        <w:tc>
          <w:tcPr>
            <w:tcW w:w="1104" w:type="dxa"/>
            <w:shd w:val="clear" w:color="auto" w:fill="auto"/>
          </w:tcPr>
          <w:p w:rsidRPr="00914D55" w:rsidR="00914D55" w:rsidP="00CE7B93" w:rsidRDefault="00914D55">
            <w:pPr>
              <w:rPr>
                <w:bCs/>
              </w:rPr>
            </w:pPr>
            <w:r w:rsidRPr="00914D55">
              <w:rPr>
                <w:bCs/>
              </w:rPr>
              <w:t>OKHY</w:t>
            </w:r>
          </w:p>
        </w:tc>
        <w:tc>
          <w:tcPr>
            <w:tcW w:w="2376" w:type="dxa"/>
            <w:shd w:val="clear" w:color="auto" w:fill="auto"/>
          </w:tcPr>
          <w:p w:rsidRPr="00914D55" w:rsidR="00914D55" w:rsidP="00CE7B93" w:rsidRDefault="00914D55">
            <w:proofErr w:type="spellStart"/>
            <w:r w:rsidRPr="00914D55">
              <w:t>Okenia</w:t>
            </w:r>
            <w:proofErr w:type="spellEnd"/>
            <w:r w:rsidRPr="00914D55">
              <w:t xml:space="preserve"> </w:t>
            </w:r>
            <w:proofErr w:type="spellStart"/>
            <w:r w:rsidRPr="00914D55">
              <w:t>hypogaea</w:t>
            </w:r>
            <w:proofErr w:type="spellEnd"/>
          </w:p>
        </w:tc>
        <w:tc>
          <w:tcPr>
            <w:tcW w:w="2604" w:type="dxa"/>
            <w:shd w:val="clear" w:color="auto" w:fill="auto"/>
          </w:tcPr>
          <w:p w:rsidRPr="00914D55" w:rsidR="00914D55" w:rsidP="00CE7B93" w:rsidRDefault="00914D55">
            <w:r w:rsidRPr="00914D55">
              <w:t>Burrowing four o'clock</w:t>
            </w:r>
          </w:p>
        </w:tc>
        <w:tc>
          <w:tcPr>
            <w:tcW w:w="1956" w:type="dxa"/>
            <w:shd w:val="clear" w:color="auto" w:fill="auto"/>
          </w:tcPr>
          <w:p w:rsidRPr="00914D55" w:rsidR="00914D55" w:rsidP="00CE7B93" w:rsidRDefault="00914D55">
            <w:r w:rsidRPr="00914D55">
              <w:t>All</w:t>
            </w:r>
          </w:p>
        </w:tc>
      </w:tr>
      <w:tr w:rsidRPr="00914D55" w:rsidR="00914D55" w:rsidTr="00914D55">
        <w:tc>
          <w:tcPr>
            <w:tcW w:w="1104" w:type="dxa"/>
            <w:shd w:val="clear" w:color="auto" w:fill="auto"/>
          </w:tcPr>
          <w:p w:rsidRPr="00914D55" w:rsidR="00914D55" w:rsidP="00CE7B93" w:rsidRDefault="00914D55">
            <w:pPr>
              <w:rPr>
                <w:bCs/>
              </w:rPr>
            </w:pPr>
            <w:r w:rsidRPr="00914D55">
              <w:rPr>
                <w:bCs/>
              </w:rPr>
              <w:t>CALA2</w:t>
            </w:r>
          </w:p>
        </w:tc>
        <w:tc>
          <w:tcPr>
            <w:tcW w:w="2376" w:type="dxa"/>
            <w:shd w:val="clear" w:color="auto" w:fill="auto"/>
          </w:tcPr>
          <w:p w:rsidRPr="00914D55" w:rsidR="00914D55" w:rsidP="00CE7B93" w:rsidRDefault="00914D55">
            <w:proofErr w:type="spellStart"/>
            <w:r w:rsidRPr="00914D55">
              <w:t>Cakile</w:t>
            </w:r>
            <w:proofErr w:type="spellEnd"/>
            <w:r w:rsidRPr="00914D55">
              <w:t xml:space="preserve"> </w:t>
            </w:r>
            <w:proofErr w:type="spellStart"/>
            <w:r w:rsidRPr="00914D55">
              <w:t>lanceolata</w:t>
            </w:r>
            <w:proofErr w:type="spellEnd"/>
          </w:p>
        </w:tc>
        <w:tc>
          <w:tcPr>
            <w:tcW w:w="2604" w:type="dxa"/>
            <w:shd w:val="clear" w:color="auto" w:fill="auto"/>
          </w:tcPr>
          <w:p w:rsidRPr="00914D55" w:rsidR="00914D55" w:rsidP="00CE7B93" w:rsidRDefault="00914D55">
            <w:r w:rsidRPr="00914D55">
              <w:t xml:space="preserve">Coastal </w:t>
            </w:r>
            <w:proofErr w:type="spellStart"/>
            <w:r w:rsidRPr="00914D55">
              <w:t>searocket</w:t>
            </w:r>
            <w:proofErr w:type="spellEnd"/>
          </w:p>
        </w:tc>
        <w:tc>
          <w:tcPr>
            <w:tcW w:w="1956" w:type="dxa"/>
            <w:shd w:val="clear" w:color="auto" w:fill="auto"/>
          </w:tcPr>
          <w:p w:rsidRPr="00914D55" w:rsidR="00914D55" w:rsidP="00CE7B93" w:rsidRDefault="00914D55">
            <w:r w:rsidRPr="00914D55">
              <w:t>All</w:t>
            </w:r>
          </w:p>
        </w:tc>
      </w:tr>
    </w:tbl>
    <w:p w:rsidR="00914D55" w:rsidP="00914D55" w:rsidRDefault="00914D55"/>
    <w:p w:rsidR="00914D55" w:rsidP="00914D55" w:rsidRDefault="00914D55">
      <w:pPr>
        <w:pStyle w:val="SClassInfoPara"/>
      </w:pPr>
      <w:r>
        <w:t>Description</w:t>
      </w:r>
    </w:p>
    <w:p w:rsidR="00914D55" w:rsidP="00914D55" w:rsidRDefault="002351A4">
      <w:r>
        <w:t xml:space="preserve">Class A </w:t>
      </w:r>
      <w:r w:rsidR="00914D55">
        <w:t xml:space="preserve">represents the exposed upper beach and bare sand dunes with extensive areas of sparse vegetative cover. This stage primarily results from storm/hurricane events, as well as formation </w:t>
      </w:r>
      <w:r w:rsidR="00914D55">
        <w:lastRenderedPageBreak/>
        <w:t>of new dunes by wind or wave driven sand accretion. This is an unstable environment that is often disturbed (</w:t>
      </w:r>
      <w:proofErr w:type="gramStart"/>
      <w:r w:rsidR="00914D55">
        <w:t>and also</w:t>
      </w:r>
      <w:proofErr w:type="gramEnd"/>
      <w:r w:rsidR="00914D55">
        <w:t xml:space="preserve"> maintained) by waves from storms and high tides. Early colonizers may include </w:t>
      </w:r>
      <w:r w:rsidRPr="00F02239" w:rsidR="00914D55">
        <w:rPr>
          <w:i/>
        </w:rPr>
        <w:t>Ipomoea pes-</w:t>
      </w:r>
      <w:proofErr w:type="spellStart"/>
      <w:r w:rsidRPr="00F02239" w:rsidR="00914D55">
        <w:rPr>
          <w:i/>
        </w:rPr>
        <w:t>caprae</w:t>
      </w:r>
      <w:proofErr w:type="spellEnd"/>
      <w:r w:rsidR="00914D55">
        <w:t xml:space="preserve"> and </w:t>
      </w:r>
      <w:proofErr w:type="spellStart"/>
      <w:r w:rsidRPr="00F02239" w:rsidR="00914D55">
        <w:rPr>
          <w:i/>
        </w:rPr>
        <w:t>Paspalum</w:t>
      </w:r>
      <w:proofErr w:type="spellEnd"/>
      <w:r w:rsidRPr="00F02239" w:rsidR="00914D55">
        <w:rPr>
          <w:i/>
        </w:rPr>
        <w:t xml:space="preserve"> distichum</w:t>
      </w:r>
      <w:r w:rsidR="00914D55">
        <w:t>.</w:t>
      </w:r>
    </w:p>
    <w:p w:rsidR="00914D55" w:rsidP="00914D55" w:rsidRDefault="00914D55"/>
    <w:p>
      <w:r>
        <w:rPr>
          <w:i/>
          <w:u w:val="single"/>
        </w:rPr>
        <w:t>Maximum Tree Size Class</w:t>
      </w:r>
      <w:br/>
      <w:r>
        <w:t>None</w:t>
      </w:r>
    </w:p>
    <w:p w:rsidR="00914D55" w:rsidP="00914D55" w:rsidRDefault="00914D55">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914D55" w:rsidP="00914D55" w:rsidRDefault="00914D55"/>
    <w:p w:rsidR="00914D55" w:rsidP="00914D55" w:rsidRDefault="00914D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832"/>
        <w:gridCol w:w="2472"/>
        <w:gridCol w:w="1956"/>
      </w:tblGrid>
      <w:tr w:rsidRPr="00914D55" w:rsidR="00914D55" w:rsidTr="00914D55">
        <w:tc>
          <w:tcPr>
            <w:tcW w:w="1140" w:type="dxa"/>
            <w:tcBorders>
              <w:top w:val="single" w:color="auto" w:sz="2" w:space="0"/>
              <w:bottom w:val="single" w:color="000000" w:sz="12" w:space="0"/>
            </w:tcBorders>
            <w:shd w:val="clear" w:color="auto" w:fill="auto"/>
          </w:tcPr>
          <w:p w:rsidRPr="00914D55" w:rsidR="00914D55" w:rsidP="00B1767D" w:rsidRDefault="00914D55">
            <w:pPr>
              <w:rPr>
                <w:b/>
                <w:bCs/>
              </w:rPr>
            </w:pPr>
            <w:r w:rsidRPr="00914D55">
              <w:rPr>
                <w:b/>
                <w:bCs/>
              </w:rPr>
              <w:t>Symbol</w:t>
            </w:r>
          </w:p>
        </w:tc>
        <w:tc>
          <w:tcPr>
            <w:tcW w:w="2832" w:type="dxa"/>
            <w:tcBorders>
              <w:top w:val="single" w:color="auto" w:sz="2" w:space="0"/>
              <w:bottom w:val="single" w:color="000000" w:sz="12" w:space="0"/>
            </w:tcBorders>
            <w:shd w:val="clear" w:color="auto" w:fill="auto"/>
          </w:tcPr>
          <w:p w:rsidRPr="00914D55" w:rsidR="00914D55" w:rsidP="00B1767D" w:rsidRDefault="00914D55">
            <w:pPr>
              <w:rPr>
                <w:b/>
                <w:bCs/>
              </w:rPr>
            </w:pPr>
            <w:r w:rsidRPr="00914D55">
              <w:rPr>
                <w:b/>
                <w:bCs/>
              </w:rPr>
              <w:t>Scientific Name</w:t>
            </w:r>
          </w:p>
        </w:tc>
        <w:tc>
          <w:tcPr>
            <w:tcW w:w="2472" w:type="dxa"/>
            <w:tcBorders>
              <w:top w:val="single" w:color="auto" w:sz="2" w:space="0"/>
              <w:bottom w:val="single" w:color="000000" w:sz="12" w:space="0"/>
            </w:tcBorders>
            <w:shd w:val="clear" w:color="auto" w:fill="auto"/>
          </w:tcPr>
          <w:p w:rsidRPr="00914D55" w:rsidR="00914D55" w:rsidP="00B1767D" w:rsidRDefault="00914D55">
            <w:pPr>
              <w:rPr>
                <w:b/>
                <w:bCs/>
              </w:rPr>
            </w:pPr>
            <w:r w:rsidRPr="00914D55">
              <w:rPr>
                <w:b/>
                <w:bCs/>
              </w:rPr>
              <w:t>Common Name</w:t>
            </w:r>
          </w:p>
        </w:tc>
        <w:tc>
          <w:tcPr>
            <w:tcW w:w="1956" w:type="dxa"/>
            <w:tcBorders>
              <w:top w:val="single" w:color="auto" w:sz="2" w:space="0"/>
              <w:bottom w:val="single" w:color="000000" w:sz="12" w:space="0"/>
            </w:tcBorders>
            <w:shd w:val="clear" w:color="auto" w:fill="auto"/>
          </w:tcPr>
          <w:p w:rsidRPr="00914D55" w:rsidR="00914D55" w:rsidP="00B1767D" w:rsidRDefault="00914D55">
            <w:pPr>
              <w:rPr>
                <w:b/>
                <w:bCs/>
              </w:rPr>
            </w:pPr>
            <w:r w:rsidRPr="00914D55">
              <w:rPr>
                <w:b/>
                <w:bCs/>
              </w:rPr>
              <w:t>Canopy Position</w:t>
            </w:r>
          </w:p>
        </w:tc>
      </w:tr>
      <w:tr w:rsidRPr="00914D55" w:rsidR="00914D55" w:rsidTr="00914D55">
        <w:tc>
          <w:tcPr>
            <w:tcW w:w="1140" w:type="dxa"/>
            <w:tcBorders>
              <w:top w:val="single" w:color="000000" w:sz="12" w:space="0"/>
            </w:tcBorders>
            <w:shd w:val="clear" w:color="auto" w:fill="auto"/>
          </w:tcPr>
          <w:p w:rsidRPr="00914D55" w:rsidR="00914D55" w:rsidP="00B1767D" w:rsidRDefault="00914D55">
            <w:pPr>
              <w:rPr>
                <w:bCs/>
              </w:rPr>
            </w:pPr>
            <w:r w:rsidRPr="00914D55">
              <w:rPr>
                <w:bCs/>
              </w:rPr>
              <w:t>UNPA</w:t>
            </w:r>
          </w:p>
        </w:tc>
        <w:tc>
          <w:tcPr>
            <w:tcW w:w="2832" w:type="dxa"/>
            <w:tcBorders>
              <w:top w:val="single" w:color="000000" w:sz="12" w:space="0"/>
            </w:tcBorders>
            <w:shd w:val="clear" w:color="auto" w:fill="auto"/>
          </w:tcPr>
          <w:p w:rsidRPr="00914D55" w:rsidR="00914D55" w:rsidP="00B1767D" w:rsidRDefault="00914D55">
            <w:proofErr w:type="spellStart"/>
            <w:r w:rsidRPr="00914D55">
              <w:t>Uniola</w:t>
            </w:r>
            <w:proofErr w:type="spellEnd"/>
            <w:r w:rsidRPr="00914D55">
              <w:t xml:space="preserve"> </w:t>
            </w:r>
            <w:proofErr w:type="spellStart"/>
            <w:r w:rsidRPr="00914D55">
              <w:t>paniculata</w:t>
            </w:r>
            <w:proofErr w:type="spellEnd"/>
          </w:p>
        </w:tc>
        <w:tc>
          <w:tcPr>
            <w:tcW w:w="2472" w:type="dxa"/>
            <w:tcBorders>
              <w:top w:val="single" w:color="000000" w:sz="12" w:space="0"/>
            </w:tcBorders>
            <w:shd w:val="clear" w:color="auto" w:fill="auto"/>
          </w:tcPr>
          <w:p w:rsidRPr="00914D55" w:rsidR="00914D55" w:rsidP="00B1767D" w:rsidRDefault="00914D55">
            <w:proofErr w:type="spellStart"/>
            <w:r w:rsidRPr="00914D55">
              <w:t>Seaoats</w:t>
            </w:r>
            <w:proofErr w:type="spellEnd"/>
          </w:p>
        </w:tc>
        <w:tc>
          <w:tcPr>
            <w:tcW w:w="1956" w:type="dxa"/>
            <w:tcBorders>
              <w:top w:val="single" w:color="000000" w:sz="12" w:space="0"/>
            </w:tcBorders>
            <w:shd w:val="clear" w:color="auto" w:fill="auto"/>
          </w:tcPr>
          <w:p w:rsidRPr="00914D55" w:rsidR="00914D55" w:rsidP="00B1767D" w:rsidRDefault="00914D55">
            <w:r w:rsidRPr="00914D55">
              <w:t>All</w:t>
            </w:r>
          </w:p>
        </w:tc>
      </w:tr>
      <w:tr w:rsidRPr="00914D55" w:rsidR="00914D55" w:rsidTr="00914D55">
        <w:tc>
          <w:tcPr>
            <w:tcW w:w="1140" w:type="dxa"/>
            <w:shd w:val="clear" w:color="auto" w:fill="auto"/>
          </w:tcPr>
          <w:p w:rsidRPr="00914D55" w:rsidR="00914D55" w:rsidP="00B1767D" w:rsidRDefault="00914D55">
            <w:pPr>
              <w:rPr>
                <w:bCs/>
              </w:rPr>
            </w:pPr>
            <w:r w:rsidRPr="00914D55">
              <w:rPr>
                <w:bCs/>
              </w:rPr>
              <w:t>SEPO2</w:t>
            </w:r>
          </w:p>
        </w:tc>
        <w:tc>
          <w:tcPr>
            <w:tcW w:w="2832" w:type="dxa"/>
            <w:shd w:val="clear" w:color="auto" w:fill="auto"/>
          </w:tcPr>
          <w:p w:rsidRPr="00914D55" w:rsidR="00914D55" w:rsidP="00B1767D" w:rsidRDefault="00914D55">
            <w:proofErr w:type="spellStart"/>
            <w:r w:rsidRPr="00914D55">
              <w:t>Sesuvium</w:t>
            </w:r>
            <w:proofErr w:type="spellEnd"/>
            <w:r w:rsidRPr="00914D55">
              <w:t xml:space="preserve"> </w:t>
            </w:r>
            <w:proofErr w:type="spellStart"/>
            <w:r w:rsidRPr="00914D55">
              <w:t>portulacastrum</w:t>
            </w:r>
            <w:proofErr w:type="spellEnd"/>
          </w:p>
        </w:tc>
        <w:tc>
          <w:tcPr>
            <w:tcW w:w="2472" w:type="dxa"/>
            <w:shd w:val="clear" w:color="auto" w:fill="auto"/>
          </w:tcPr>
          <w:p w:rsidRPr="00914D55" w:rsidR="00914D55" w:rsidP="00B1767D" w:rsidRDefault="00914D55">
            <w:r w:rsidRPr="00914D55">
              <w:t xml:space="preserve">Shoreline </w:t>
            </w:r>
            <w:proofErr w:type="spellStart"/>
            <w:r w:rsidRPr="00914D55">
              <w:t>seapurslane</w:t>
            </w:r>
            <w:proofErr w:type="spellEnd"/>
          </w:p>
        </w:tc>
        <w:tc>
          <w:tcPr>
            <w:tcW w:w="1956" w:type="dxa"/>
            <w:shd w:val="clear" w:color="auto" w:fill="auto"/>
          </w:tcPr>
          <w:p w:rsidRPr="00914D55" w:rsidR="00914D55" w:rsidP="00B1767D" w:rsidRDefault="00914D55">
            <w:r w:rsidRPr="00914D55">
              <w:t>All</w:t>
            </w:r>
          </w:p>
        </w:tc>
      </w:tr>
      <w:tr w:rsidRPr="00914D55" w:rsidR="00914D55" w:rsidTr="00914D55">
        <w:tc>
          <w:tcPr>
            <w:tcW w:w="1140" w:type="dxa"/>
            <w:shd w:val="clear" w:color="auto" w:fill="auto"/>
          </w:tcPr>
          <w:p w:rsidRPr="00914D55" w:rsidR="00914D55" w:rsidP="00B1767D" w:rsidRDefault="00914D55">
            <w:pPr>
              <w:rPr>
                <w:bCs/>
              </w:rPr>
            </w:pPr>
            <w:r w:rsidRPr="00914D55">
              <w:rPr>
                <w:bCs/>
              </w:rPr>
              <w:t>PAAM2</w:t>
            </w:r>
          </w:p>
        </w:tc>
        <w:tc>
          <w:tcPr>
            <w:tcW w:w="2832" w:type="dxa"/>
            <w:shd w:val="clear" w:color="auto" w:fill="auto"/>
          </w:tcPr>
          <w:p w:rsidRPr="00914D55" w:rsidR="00914D55" w:rsidP="00B1767D" w:rsidRDefault="00914D55">
            <w:r w:rsidRPr="00914D55">
              <w:t xml:space="preserve">Panicum </w:t>
            </w:r>
            <w:proofErr w:type="spellStart"/>
            <w:r w:rsidRPr="00914D55">
              <w:t>amarum</w:t>
            </w:r>
            <w:proofErr w:type="spellEnd"/>
          </w:p>
        </w:tc>
        <w:tc>
          <w:tcPr>
            <w:tcW w:w="2472" w:type="dxa"/>
            <w:shd w:val="clear" w:color="auto" w:fill="auto"/>
          </w:tcPr>
          <w:p w:rsidRPr="00914D55" w:rsidR="00914D55" w:rsidP="00B1767D" w:rsidRDefault="00914D55">
            <w:r w:rsidRPr="00914D55">
              <w:t xml:space="preserve">Bitter </w:t>
            </w:r>
            <w:proofErr w:type="spellStart"/>
            <w:r w:rsidRPr="00914D55">
              <w:t>panicgrass</w:t>
            </w:r>
            <w:proofErr w:type="spellEnd"/>
          </w:p>
        </w:tc>
        <w:tc>
          <w:tcPr>
            <w:tcW w:w="1956" w:type="dxa"/>
            <w:shd w:val="clear" w:color="auto" w:fill="auto"/>
          </w:tcPr>
          <w:p w:rsidRPr="00914D55" w:rsidR="00914D55" w:rsidP="00B1767D" w:rsidRDefault="00914D55">
            <w:r w:rsidRPr="00914D55">
              <w:t>All</w:t>
            </w:r>
          </w:p>
        </w:tc>
      </w:tr>
      <w:tr w:rsidRPr="00914D55" w:rsidR="00914D55" w:rsidTr="00914D55">
        <w:tc>
          <w:tcPr>
            <w:tcW w:w="1140" w:type="dxa"/>
            <w:shd w:val="clear" w:color="auto" w:fill="auto"/>
          </w:tcPr>
          <w:p w:rsidRPr="00914D55" w:rsidR="00914D55" w:rsidP="00B1767D" w:rsidRDefault="00914D55">
            <w:pPr>
              <w:rPr>
                <w:bCs/>
              </w:rPr>
            </w:pPr>
            <w:r w:rsidRPr="00914D55">
              <w:rPr>
                <w:bCs/>
              </w:rPr>
              <w:t>IVIM</w:t>
            </w:r>
          </w:p>
        </w:tc>
        <w:tc>
          <w:tcPr>
            <w:tcW w:w="2832" w:type="dxa"/>
            <w:shd w:val="clear" w:color="auto" w:fill="auto"/>
          </w:tcPr>
          <w:p w:rsidRPr="00914D55" w:rsidR="00914D55" w:rsidP="00B1767D" w:rsidRDefault="00914D55">
            <w:r w:rsidRPr="00914D55">
              <w:t xml:space="preserve">Iva </w:t>
            </w:r>
            <w:proofErr w:type="spellStart"/>
            <w:r w:rsidRPr="00914D55">
              <w:t>imbricata</w:t>
            </w:r>
            <w:proofErr w:type="spellEnd"/>
          </w:p>
        </w:tc>
        <w:tc>
          <w:tcPr>
            <w:tcW w:w="2472" w:type="dxa"/>
            <w:shd w:val="clear" w:color="auto" w:fill="auto"/>
          </w:tcPr>
          <w:p w:rsidRPr="00914D55" w:rsidR="00914D55" w:rsidP="00B1767D" w:rsidRDefault="00914D55">
            <w:r w:rsidRPr="00914D55">
              <w:t xml:space="preserve">Seacoast </w:t>
            </w:r>
            <w:proofErr w:type="spellStart"/>
            <w:r w:rsidRPr="00914D55">
              <w:t>marshelder</w:t>
            </w:r>
            <w:proofErr w:type="spellEnd"/>
          </w:p>
        </w:tc>
        <w:tc>
          <w:tcPr>
            <w:tcW w:w="1956" w:type="dxa"/>
            <w:shd w:val="clear" w:color="auto" w:fill="auto"/>
          </w:tcPr>
          <w:p w:rsidRPr="00914D55" w:rsidR="00914D55" w:rsidP="00B1767D" w:rsidRDefault="00914D55">
            <w:r w:rsidRPr="00914D55">
              <w:t>All</w:t>
            </w:r>
          </w:p>
        </w:tc>
      </w:tr>
    </w:tbl>
    <w:p w:rsidR="00914D55" w:rsidP="00914D55" w:rsidRDefault="00914D55"/>
    <w:p w:rsidR="00914D55" w:rsidP="00914D55" w:rsidRDefault="00914D55">
      <w:pPr>
        <w:pStyle w:val="SClassInfoPara"/>
      </w:pPr>
      <w:r>
        <w:t>Description</w:t>
      </w:r>
    </w:p>
    <w:p w:rsidR="00914D55" w:rsidP="00914D55" w:rsidRDefault="002351A4">
      <w:r>
        <w:t xml:space="preserve">Class B </w:t>
      </w:r>
      <w:r w:rsidR="00914D55">
        <w:t>represents a foredune, created as plants colonize the exposed sand dunes and windblown sand accumulates around them. Plant species are continually growing upward as they are constantly buried by windblown sand from the beach. Plants include salt-tolerant herbs, succulents, and shrubs</w:t>
      </w:r>
      <w:r w:rsidR="00F02239">
        <w:t>,</w:t>
      </w:r>
      <w:r w:rsidR="00914D55">
        <w:t xml:space="preserve"> and may include </w:t>
      </w:r>
      <w:proofErr w:type="spellStart"/>
      <w:r w:rsidRPr="00F02239" w:rsidR="00914D55">
        <w:rPr>
          <w:i/>
        </w:rPr>
        <w:t>Sesuvium</w:t>
      </w:r>
      <w:proofErr w:type="spellEnd"/>
      <w:r w:rsidRPr="00F02239" w:rsidR="00914D55">
        <w:rPr>
          <w:i/>
        </w:rPr>
        <w:t xml:space="preserve"> </w:t>
      </w:r>
      <w:proofErr w:type="spellStart"/>
      <w:r w:rsidRPr="00F02239" w:rsidR="00914D55">
        <w:rPr>
          <w:i/>
        </w:rPr>
        <w:t>portulacastrum</w:t>
      </w:r>
      <w:proofErr w:type="spellEnd"/>
      <w:r w:rsidRPr="00F02239" w:rsidR="00914D55">
        <w:rPr>
          <w:i/>
        </w:rPr>
        <w:t xml:space="preserve">, </w:t>
      </w:r>
      <w:proofErr w:type="spellStart"/>
      <w:r w:rsidRPr="00F02239" w:rsidR="00914D55">
        <w:rPr>
          <w:i/>
        </w:rPr>
        <w:t>Scaevola</w:t>
      </w:r>
      <w:proofErr w:type="spellEnd"/>
      <w:r w:rsidRPr="00F02239" w:rsidR="00914D55">
        <w:rPr>
          <w:i/>
        </w:rPr>
        <w:t xml:space="preserve"> </w:t>
      </w:r>
      <w:proofErr w:type="spellStart"/>
      <w:r w:rsidRPr="00F02239" w:rsidR="00914D55">
        <w:rPr>
          <w:i/>
        </w:rPr>
        <w:t>plumieri</w:t>
      </w:r>
      <w:proofErr w:type="spellEnd"/>
      <w:r w:rsidRPr="00F02239" w:rsidR="00914D55">
        <w:rPr>
          <w:i/>
        </w:rPr>
        <w:t xml:space="preserve">, </w:t>
      </w:r>
      <w:proofErr w:type="spellStart"/>
      <w:r w:rsidRPr="00F02239" w:rsidR="00914D55">
        <w:rPr>
          <w:i/>
        </w:rPr>
        <w:t>Sporobolus</w:t>
      </w:r>
      <w:proofErr w:type="spellEnd"/>
      <w:r w:rsidRPr="00F02239" w:rsidR="00914D55">
        <w:rPr>
          <w:i/>
        </w:rPr>
        <w:t xml:space="preserve"> </w:t>
      </w:r>
      <w:proofErr w:type="spellStart"/>
      <w:r w:rsidRPr="00F02239" w:rsidR="00914D55">
        <w:rPr>
          <w:i/>
        </w:rPr>
        <w:t>virginicus</w:t>
      </w:r>
      <w:proofErr w:type="spellEnd"/>
      <w:r w:rsidRPr="00F02239" w:rsidR="00914D55">
        <w:rPr>
          <w:i/>
        </w:rPr>
        <w:t xml:space="preserve">, </w:t>
      </w:r>
      <w:proofErr w:type="spellStart"/>
      <w:r w:rsidRPr="00F02239" w:rsidR="00914D55">
        <w:rPr>
          <w:i/>
        </w:rPr>
        <w:t>Uniola</w:t>
      </w:r>
      <w:proofErr w:type="spellEnd"/>
      <w:r w:rsidRPr="00F02239" w:rsidR="00914D55">
        <w:rPr>
          <w:i/>
        </w:rPr>
        <w:t xml:space="preserve"> </w:t>
      </w:r>
      <w:proofErr w:type="spellStart"/>
      <w:r w:rsidRPr="00F02239" w:rsidR="00914D55">
        <w:rPr>
          <w:i/>
        </w:rPr>
        <w:t>paniculata</w:t>
      </w:r>
      <w:proofErr w:type="spellEnd"/>
      <w:r w:rsidRPr="00F02239" w:rsidR="00914D55">
        <w:rPr>
          <w:i/>
        </w:rPr>
        <w:t xml:space="preserve">, Iva </w:t>
      </w:r>
      <w:proofErr w:type="spellStart"/>
      <w:r w:rsidRPr="00F02239" w:rsidR="00914D55">
        <w:rPr>
          <w:i/>
        </w:rPr>
        <w:t>imbricata</w:t>
      </w:r>
      <w:proofErr w:type="spellEnd"/>
      <w:r w:rsidRPr="00F02239" w:rsidR="00914D55">
        <w:rPr>
          <w:i/>
        </w:rPr>
        <w:t xml:space="preserve">, </w:t>
      </w:r>
      <w:proofErr w:type="spellStart"/>
      <w:r w:rsidRPr="00F02239" w:rsidR="00914D55">
        <w:rPr>
          <w:i/>
        </w:rPr>
        <w:t>Distichlis</w:t>
      </w:r>
      <w:proofErr w:type="spellEnd"/>
      <w:r w:rsidRPr="00F02239" w:rsidR="00914D55">
        <w:rPr>
          <w:i/>
        </w:rPr>
        <w:t xml:space="preserve"> </w:t>
      </w:r>
      <w:proofErr w:type="spellStart"/>
      <w:r w:rsidRPr="00F02239" w:rsidR="00914D55">
        <w:rPr>
          <w:i/>
        </w:rPr>
        <w:t>spicata</w:t>
      </w:r>
      <w:proofErr w:type="spellEnd"/>
      <w:r w:rsidRPr="00F02239" w:rsidR="00914D55">
        <w:rPr>
          <w:i/>
        </w:rPr>
        <w:t xml:space="preserve">, </w:t>
      </w:r>
      <w:proofErr w:type="spellStart"/>
      <w:r w:rsidRPr="00F02239" w:rsidR="00914D55">
        <w:rPr>
          <w:i/>
        </w:rPr>
        <w:t>Canavalia</w:t>
      </w:r>
      <w:proofErr w:type="spellEnd"/>
      <w:r w:rsidRPr="00F02239" w:rsidR="00914D55">
        <w:rPr>
          <w:i/>
        </w:rPr>
        <w:t xml:space="preserve"> </w:t>
      </w:r>
      <w:proofErr w:type="spellStart"/>
      <w:r w:rsidRPr="00F02239" w:rsidR="00914D55">
        <w:rPr>
          <w:i/>
        </w:rPr>
        <w:t>rosea</w:t>
      </w:r>
      <w:proofErr w:type="spellEnd"/>
      <w:r w:rsidR="00F02239">
        <w:t>,</w:t>
      </w:r>
      <w:r w:rsidR="00914D55">
        <w:t xml:space="preserve"> and </w:t>
      </w:r>
      <w:proofErr w:type="spellStart"/>
      <w:r w:rsidRPr="00F02239" w:rsidR="00914D55">
        <w:rPr>
          <w:i/>
        </w:rPr>
        <w:t>Spartina</w:t>
      </w:r>
      <w:proofErr w:type="spellEnd"/>
      <w:r w:rsidRPr="00F02239" w:rsidR="00914D55">
        <w:rPr>
          <w:i/>
        </w:rPr>
        <w:t xml:space="preserve"> patens</w:t>
      </w:r>
      <w:r w:rsidR="00914D55">
        <w:t>. Disturbances that affect this class include hurricanes and storms of</w:t>
      </w:r>
      <w:r w:rsidR="00D23610">
        <w:t xml:space="preserve"> varying severity and frequency</w:t>
      </w:r>
      <w:r w:rsidR="00914D55">
        <w:t>. Fire is absent.</w:t>
      </w:r>
    </w:p>
    <w:p w:rsidR="00914D55" w:rsidP="00914D55" w:rsidRDefault="00914D55"/>
    <w:p>
      <w:r>
        <w:rPr>
          <w:i/>
          <w:u w:val="single"/>
        </w:rPr>
        <w:t>Maximum Tree Size Class</w:t>
      </w:r>
      <w:br/>
      <w:r>
        <w:t>None</w:t>
      </w:r>
    </w:p>
    <w:p w:rsidR="00914D55" w:rsidP="00914D55" w:rsidRDefault="00914D55">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914D55" w:rsidP="00914D55" w:rsidRDefault="00914D55"/>
    <w:p w:rsidR="00914D55" w:rsidP="00914D55" w:rsidRDefault="00914D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424"/>
        <w:gridCol w:w="1860"/>
        <w:gridCol w:w="1956"/>
      </w:tblGrid>
      <w:tr w:rsidRPr="00914D55" w:rsidR="00914D55" w:rsidTr="00914D55">
        <w:tc>
          <w:tcPr>
            <w:tcW w:w="1056" w:type="dxa"/>
            <w:tcBorders>
              <w:top w:val="single" w:color="auto" w:sz="2" w:space="0"/>
              <w:bottom w:val="single" w:color="000000" w:sz="12" w:space="0"/>
            </w:tcBorders>
            <w:shd w:val="clear" w:color="auto" w:fill="auto"/>
          </w:tcPr>
          <w:p w:rsidRPr="00914D55" w:rsidR="00914D55" w:rsidP="00321A7D" w:rsidRDefault="00914D55">
            <w:pPr>
              <w:rPr>
                <w:b/>
                <w:bCs/>
              </w:rPr>
            </w:pPr>
            <w:r w:rsidRPr="00914D55">
              <w:rPr>
                <w:b/>
                <w:bCs/>
              </w:rPr>
              <w:t>Symbol</w:t>
            </w:r>
          </w:p>
        </w:tc>
        <w:tc>
          <w:tcPr>
            <w:tcW w:w="2424" w:type="dxa"/>
            <w:tcBorders>
              <w:top w:val="single" w:color="auto" w:sz="2" w:space="0"/>
              <w:bottom w:val="single" w:color="000000" w:sz="12" w:space="0"/>
            </w:tcBorders>
            <w:shd w:val="clear" w:color="auto" w:fill="auto"/>
          </w:tcPr>
          <w:p w:rsidRPr="00914D55" w:rsidR="00914D55" w:rsidP="00321A7D" w:rsidRDefault="00914D55">
            <w:pPr>
              <w:rPr>
                <w:b/>
                <w:bCs/>
              </w:rPr>
            </w:pPr>
            <w:r w:rsidRPr="00914D55">
              <w:rPr>
                <w:b/>
                <w:bCs/>
              </w:rPr>
              <w:t>Scientific Name</w:t>
            </w:r>
          </w:p>
        </w:tc>
        <w:tc>
          <w:tcPr>
            <w:tcW w:w="1860" w:type="dxa"/>
            <w:tcBorders>
              <w:top w:val="single" w:color="auto" w:sz="2" w:space="0"/>
              <w:bottom w:val="single" w:color="000000" w:sz="12" w:space="0"/>
            </w:tcBorders>
            <w:shd w:val="clear" w:color="auto" w:fill="auto"/>
          </w:tcPr>
          <w:p w:rsidRPr="00914D55" w:rsidR="00914D55" w:rsidP="00321A7D" w:rsidRDefault="00914D55">
            <w:pPr>
              <w:rPr>
                <w:b/>
                <w:bCs/>
              </w:rPr>
            </w:pPr>
            <w:r w:rsidRPr="00914D55">
              <w:rPr>
                <w:b/>
                <w:bCs/>
              </w:rPr>
              <w:t>Common Name</w:t>
            </w:r>
          </w:p>
        </w:tc>
        <w:tc>
          <w:tcPr>
            <w:tcW w:w="1956" w:type="dxa"/>
            <w:tcBorders>
              <w:top w:val="single" w:color="auto" w:sz="2" w:space="0"/>
              <w:bottom w:val="single" w:color="000000" w:sz="12" w:space="0"/>
            </w:tcBorders>
            <w:shd w:val="clear" w:color="auto" w:fill="auto"/>
          </w:tcPr>
          <w:p w:rsidRPr="00914D55" w:rsidR="00914D55" w:rsidP="00321A7D" w:rsidRDefault="00914D55">
            <w:pPr>
              <w:rPr>
                <w:b/>
                <w:bCs/>
              </w:rPr>
            </w:pPr>
            <w:r w:rsidRPr="00914D55">
              <w:rPr>
                <w:b/>
                <w:bCs/>
              </w:rPr>
              <w:t>Canopy Position</w:t>
            </w:r>
          </w:p>
        </w:tc>
      </w:tr>
      <w:tr w:rsidRPr="00914D55" w:rsidR="00914D55" w:rsidTr="00914D55">
        <w:tc>
          <w:tcPr>
            <w:tcW w:w="1056" w:type="dxa"/>
            <w:tcBorders>
              <w:top w:val="single" w:color="000000" w:sz="12" w:space="0"/>
            </w:tcBorders>
            <w:shd w:val="clear" w:color="auto" w:fill="auto"/>
          </w:tcPr>
          <w:p w:rsidRPr="00914D55" w:rsidR="00914D55" w:rsidP="00321A7D" w:rsidRDefault="00914D55">
            <w:pPr>
              <w:rPr>
                <w:bCs/>
              </w:rPr>
            </w:pPr>
            <w:r w:rsidRPr="00914D55">
              <w:rPr>
                <w:bCs/>
              </w:rPr>
              <w:t>SERE2</w:t>
            </w:r>
          </w:p>
        </w:tc>
        <w:tc>
          <w:tcPr>
            <w:tcW w:w="2424" w:type="dxa"/>
            <w:tcBorders>
              <w:top w:val="single" w:color="000000" w:sz="12" w:space="0"/>
            </w:tcBorders>
            <w:shd w:val="clear" w:color="auto" w:fill="auto"/>
          </w:tcPr>
          <w:p w:rsidRPr="00914D55" w:rsidR="00914D55" w:rsidP="00321A7D" w:rsidRDefault="00914D55">
            <w:proofErr w:type="spellStart"/>
            <w:r w:rsidRPr="00914D55">
              <w:t>Serenoa</w:t>
            </w:r>
            <w:proofErr w:type="spellEnd"/>
            <w:r w:rsidRPr="00914D55">
              <w:t xml:space="preserve"> </w:t>
            </w:r>
            <w:proofErr w:type="spellStart"/>
            <w:r w:rsidRPr="00914D55">
              <w:t>repens</w:t>
            </w:r>
            <w:proofErr w:type="spellEnd"/>
          </w:p>
        </w:tc>
        <w:tc>
          <w:tcPr>
            <w:tcW w:w="1860" w:type="dxa"/>
            <w:tcBorders>
              <w:top w:val="single" w:color="000000" w:sz="12" w:space="0"/>
            </w:tcBorders>
            <w:shd w:val="clear" w:color="auto" w:fill="auto"/>
          </w:tcPr>
          <w:p w:rsidRPr="00914D55" w:rsidR="00914D55" w:rsidP="00321A7D" w:rsidRDefault="00914D55">
            <w:r w:rsidRPr="00914D55">
              <w:t>Saw palmetto</w:t>
            </w:r>
          </w:p>
        </w:tc>
        <w:tc>
          <w:tcPr>
            <w:tcW w:w="1956" w:type="dxa"/>
            <w:tcBorders>
              <w:top w:val="single" w:color="000000" w:sz="12" w:space="0"/>
            </w:tcBorders>
            <w:shd w:val="clear" w:color="auto" w:fill="auto"/>
          </w:tcPr>
          <w:p w:rsidRPr="00914D55" w:rsidR="00914D55" w:rsidP="00321A7D" w:rsidRDefault="00914D55">
            <w:r w:rsidRPr="00914D55">
              <w:t>All</w:t>
            </w:r>
          </w:p>
        </w:tc>
      </w:tr>
      <w:tr w:rsidRPr="00914D55" w:rsidR="00914D55" w:rsidTr="00914D55">
        <w:tc>
          <w:tcPr>
            <w:tcW w:w="1056" w:type="dxa"/>
            <w:shd w:val="clear" w:color="auto" w:fill="auto"/>
          </w:tcPr>
          <w:p w:rsidRPr="00914D55" w:rsidR="00914D55" w:rsidP="00321A7D" w:rsidRDefault="00914D55">
            <w:pPr>
              <w:rPr>
                <w:bCs/>
              </w:rPr>
            </w:pPr>
            <w:r w:rsidRPr="00914D55">
              <w:rPr>
                <w:bCs/>
              </w:rPr>
              <w:t>QUVI</w:t>
            </w:r>
          </w:p>
        </w:tc>
        <w:tc>
          <w:tcPr>
            <w:tcW w:w="2424" w:type="dxa"/>
            <w:shd w:val="clear" w:color="auto" w:fill="auto"/>
          </w:tcPr>
          <w:p w:rsidRPr="00914D55" w:rsidR="00914D55" w:rsidP="00321A7D" w:rsidRDefault="00914D55">
            <w:r w:rsidRPr="00914D55">
              <w:t xml:space="preserve">Quercus </w:t>
            </w:r>
            <w:proofErr w:type="spellStart"/>
            <w:r w:rsidRPr="00914D55">
              <w:t>virginiana</w:t>
            </w:r>
            <w:proofErr w:type="spellEnd"/>
          </w:p>
        </w:tc>
        <w:tc>
          <w:tcPr>
            <w:tcW w:w="1860" w:type="dxa"/>
            <w:shd w:val="clear" w:color="auto" w:fill="auto"/>
          </w:tcPr>
          <w:p w:rsidRPr="00914D55" w:rsidR="00914D55" w:rsidP="00321A7D" w:rsidRDefault="00914D55">
            <w:r w:rsidRPr="00914D55">
              <w:t>Live oak</w:t>
            </w:r>
          </w:p>
        </w:tc>
        <w:tc>
          <w:tcPr>
            <w:tcW w:w="1956" w:type="dxa"/>
            <w:shd w:val="clear" w:color="auto" w:fill="auto"/>
          </w:tcPr>
          <w:p w:rsidRPr="00914D55" w:rsidR="00914D55" w:rsidP="00321A7D" w:rsidRDefault="00914D55">
            <w:r w:rsidRPr="00914D55">
              <w:t>All</w:t>
            </w:r>
          </w:p>
        </w:tc>
      </w:tr>
      <w:tr w:rsidRPr="00914D55" w:rsidR="00914D55" w:rsidTr="00914D55">
        <w:tc>
          <w:tcPr>
            <w:tcW w:w="1056" w:type="dxa"/>
            <w:shd w:val="clear" w:color="auto" w:fill="auto"/>
          </w:tcPr>
          <w:p w:rsidRPr="00914D55" w:rsidR="00914D55" w:rsidP="00321A7D" w:rsidRDefault="00914D55">
            <w:pPr>
              <w:rPr>
                <w:bCs/>
              </w:rPr>
            </w:pPr>
            <w:r w:rsidRPr="00914D55">
              <w:rPr>
                <w:bCs/>
              </w:rPr>
              <w:t>COUV</w:t>
            </w:r>
          </w:p>
        </w:tc>
        <w:tc>
          <w:tcPr>
            <w:tcW w:w="2424" w:type="dxa"/>
            <w:shd w:val="clear" w:color="auto" w:fill="auto"/>
          </w:tcPr>
          <w:p w:rsidRPr="00914D55" w:rsidR="00914D55" w:rsidP="00321A7D" w:rsidRDefault="00914D55">
            <w:proofErr w:type="spellStart"/>
            <w:r w:rsidRPr="00914D55">
              <w:t>Coccoloba</w:t>
            </w:r>
            <w:proofErr w:type="spellEnd"/>
            <w:r w:rsidRPr="00914D55">
              <w:t xml:space="preserve"> </w:t>
            </w:r>
            <w:proofErr w:type="spellStart"/>
            <w:r w:rsidRPr="00914D55">
              <w:t>uvifera</w:t>
            </w:r>
            <w:proofErr w:type="spellEnd"/>
          </w:p>
        </w:tc>
        <w:tc>
          <w:tcPr>
            <w:tcW w:w="1860" w:type="dxa"/>
            <w:shd w:val="clear" w:color="auto" w:fill="auto"/>
          </w:tcPr>
          <w:p w:rsidRPr="00914D55" w:rsidR="00914D55" w:rsidP="00321A7D" w:rsidRDefault="00914D55">
            <w:proofErr w:type="spellStart"/>
            <w:r w:rsidRPr="00914D55">
              <w:t>Seagrape</w:t>
            </w:r>
            <w:proofErr w:type="spellEnd"/>
          </w:p>
        </w:tc>
        <w:tc>
          <w:tcPr>
            <w:tcW w:w="1956" w:type="dxa"/>
            <w:shd w:val="clear" w:color="auto" w:fill="auto"/>
          </w:tcPr>
          <w:p w:rsidRPr="00914D55" w:rsidR="00914D55" w:rsidP="00321A7D" w:rsidRDefault="00914D55">
            <w:r w:rsidRPr="00914D55">
              <w:t>All</w:t>
            </w:r>
          </w:p>
        </w:tc>
      </w:tr>
      <w:tr w:rsidRPr="00914D55" w:rsidR="00914D55" w:rsidTr="00914D55">
        <w:tc>
          <w:tcPr>
            <w:tcW w:w="1056" w:type="dxa"/>
            <w:shd w:val="clear" w:color="auto" w:fill="auto"/>
          </w:tcPr>
          <w:p w:rsidRPr="00914D55" w:rsidR="00914D55" w:rsidP="00321A7D" w:rsidRDefault="00914D55">
            <w:pPr>
              <w:rPr>
                <w:bCs/>
              </w:rPr>
            </w:pPr>
            <w:r w:rsidRPr="00914D55">
              <w:rPr>
                <w:bCs/>
              </w:rPr>
              <w:t>MYFR</w:t>
            </w:r>
          </w:p>
        </w:tc>
        <w:tc>
          <w:tcPr>
            <w:tcW w:w="2424" w:type="dxa"/>
            <w:shd w:val="clear" w:color="auto" w:fill="auto"/>
          </w:tcPr>
          <w:p w:rsidRPr="00914D55" w:rsidR="00914D55" w:rsidP="00321A7D" w:rsidRDefault="00914D55">
            <w:proofErr w:type="spellStart"/>
            <w:r w:rsidRPr="00914D55">
              <w:t>Myrcianthes</w:t>
            </w:r>
            <w:proofErr w:type="spellEnd"/>
            <w:r w:rsidRPr="00914D55">
              <w:t xml:space="preserve"> </w:t>
            </w:r>
            <w:proofErr w:type="spellStart"/>
            <w:r w:rsidRPr="00914D55">
              <w:t>fragrans</w:t>
            </w:r>
            <w:proofErr w:type="spellEnd"/>
          </w:p>
        </w:tc>
        <w:tc>
          <w:tcPr>
            <w:tcW w:w="1860" w:type="dxa"/>
            <w:shd w:val="clear" w:color="auto" w:fill="auto"/>
          </w:tcPr>
          <w:p w:rsidRPr="00914D55" w:rsidR="00914D55" w:rsidP="00321A7D" w:rsidRDefault="00914D55">
            <w:r w:rsidRPr="00914D55">
              <w:t>Twinberry</w:t>
            </w:r>
          </w:p>
        </w:tc>
        <w:tc>
          <w:tcPr>
            <w:tcW w:w="1956" w:type="dxa"/>
            <w:shd w:val="clear" w:color="auto" w:fill="auto"/>
          </w:tcPr>
          <w:p w:rsidRPr="00914D55" w:rsidR="00914D55" w:rsidP="00321A7D" w:rsidRDefault="00914D55">
            <w:r w:rsidRPr="00914D55">
              <w:t>All</w:t>
            </w:r>
          </w:p>
        </w:tc>
      </w:tr>
    </w:tbl>
    <w:p w:rsidR="00914D55" w:rsidP="00914D55" w:rsidRDefault="00914D55"/>
    <w:p w:rsidR="00914D55" w:rsidP="00914D55" w:rsidRDefault="00914D55">
      <w:pPr>
        <w:pStyle w:val="SClassInfoPara"/>
      </w:pPr>
      <w:r>
        <w:t>Description</w:t>
      </w:r>
    </w:p>
    <w:p w:rsidR="00914D55" w:rsidP="00914D55" w:rsidRDefault="002351A4">
      <w:r>
        <w:t>Class C</w:t>
      </w:r>
      <w:r w:rsidR="00914D55">
        <w:t xml:space="preserve"> represents the early to mature coastal strand, which forms a transitional zone between the dunes and the maritime forest. The coastal strand will develop as the foredunes become more well developed and provide some protection for species less tolerant of sand burial to survive. This coastal strand community is influenced by salt spray, and it is possible that such maritime influences (in addition to fire) help prevent succession to a forest community. The coastal strand is dominated by dense shrubs, generally of a low stature, and common species include </w:t>
      </w:r>
      <w:proofErr w:type="spellStart"/>
      <w:r w:rsidRPr="00F02239" w:rsidR="00914D55">
        <w:rPr>
          <w:i/>
        </w:rPr>
        <w:t>Serenoa</w:t>
      </w:r>
      <w:proofErr w:type="spellEnd"/>
      <w:r w:rsidRPr="00F02239" w:rsidR="00914D55">
        <w:rPr>
          <w:i/>
        </w:rPr>
        <w:t xml:space="preserve"> </w:t>
      </w:r>
      <w:proofErr w:type="spellStart"/>
      <w:r w:rsidRPr="00F02239" w:rsidR="00914D55">
        <w:rPr>
          <w:i/>
        </w:rPr>
        <w:lastRenderedPageBreak/>
        <w:t>repens</w:t>
      </w:r>
      <w:proofErr w:type="spellEnd"/>
      <w:r w:rsidRPr="00F02239" w:rsidR="00914D55">
        <w:rPr>
          <w:i/>
        </w:rPr>
        <w:t xml:space="preserve">, Quercus </w:t>
      </w:r>
      <w:proofErr w:type="spellStart"/>
      <w:r w:rsidRPr="00F02239" w:rsidR="00914D55">
        <w:rPr>
          <w:i/>
        </w:rPr>
        <w:t>virginiana</w:t>
      </w:r>
      <w:proofErr w:type="spellEnd"/>
      <w:r w:rsidR="00914D55">
        <w:t xml:space="preserve"> (shrub form), </w:t>
      </w:r>
      <w:proofErr w:type="spellStart"/>
      <w:r w:rsidRPr="00F02239" w:rsidR="00914D55">
        <w:rPr>
          <w:i/>
        </w:rPr>
        <w:t>Myrcianthes</w:t>
      </w:r>
      <w:proofErr w:type="spellEnd"/>
      <w:r w:rsidRPr="00F02239" w:rsidR="00914D55">
        <w:rPr>
          <w:i/>
        </w:rPr>
        <w:t xml:space="preserve"> </w:t>
      </w:r>
      <w:proofErr w:type="spellStart"/>
      <w:r w:rsidRPr="00F02239" w:rsidR="00914D55">
        <w:rPr>
          <w:i/>
        </w:rPr>
        <w:t>fragrans</w:t>
      </w:r>
      <w:proofErr w:type="spellEnd"/>
      <w:r w:rsidR="00914D55">
        <w:t xml:space="preserve"> (in the northern portion of this system's range), </w:t>
      </w:r>
      <w:proofErr w:type="spellStart"/>
      <w:r w:rsidRPr="00F02239" w:rsidR="00914D55">
        <w:rPr>
          <w:i/>
        </w:rPr>
        <w:t>Coccoloba</w:t>
      </w:r>
      <w:proofErr w:type="spellEnd"/>
      <w:r w:rsidRPr="00F02239" w:rsidR="00914D55">
        <w:rPr>
          <w:i/>
        </w:rPr>
        <w:t xml:space="preserve"> </w:t>
      </w:r>
      <w:proofErr w:type="spellStart"/>
      <w:r w:rsidRPr="00F02239" w:rsidR="00914D55">
        <w:rPr>
          <w:i/>
        </w:rPr>
        <w:t>uvifera</w:t>
      </w:r>
      <w:proofErr w:type="spellEnd"/>
      <w:r w:rsidR="00F02239">
        <w:rPr>
          <w:i/>
        </w:rPr>
        <w:t>,</w:t>
      </w:r>
      <w:r w:rsidR="00914D55">
        <w:t xml:space="preserve"> and </w:t>
      </w:r>
      <w:proofErr w:type="spellStart"/>
      <w:r w:rsidRPr="00F02239" w:rsidR="00914D55">
        <w:rPr>
          <w:i/>
        </w:rPr>
        <w:t>Sideroxylon</w:t>
      </w:r>
      <w:proofErr w:type="spellEnd"/>
      <w:r w:rsidRPr="00F02239" w:rsidR="00914D55">
        <w:rPr>
          <w:i/>
        </w:rPr>
        <w:t xml:space="preserve"> </w:t>
      </w:r>
      <w:proofErr w:type="spellStart"/>
      <w:r w:rsidRPr="00F02239" w:rsidR="00914D55">
        <w:rPr>
          <w:i/>
        </w:rPr>
        <w:t>tenax</w:t>
      </w:r>
      <w:proofErr w:type="spellEnd"/>
      <w:r w:rsidR="00914D55">
        <w:t xml:space="preserve">. Further to the south (south of Martin County), more tropical species are found, including </w:t>
      </w:r>
      <w:r w:rsidRPr="00F02239" w:rsidR="00914D55">
        <w:rPr>
          <w:i/>
        </w:rPr>
        <w:t xml:space="preserve">Eugenia </w:t>
      </w:r>
      <w:proofErr w:type="spellStart"/>
      <w:r w:rsidRPr="00F02239" w:rsidR="00914D55">
        <w:rPr>
          <w:i/>
        </w:rPr>
        <w:t>foetida</w:t>
      </w:r>
      <w:proofErr w:type="spellEnd"/>
      <w:r w:rsidR="00914D55">
        <w:t xml:space="preserve"> and </w:t>
      </w:r>
      <w:proofErr w:type="spellStart"/>
      <w:r w:rsidRPr="00F02239" w:rsidR="00914D55">
        <w:rPr>
          <w:i/>
        </w:rPr>
        <w:t>Chicocca</w:t>
      </w:r>
      <w:proofErr w:type="spellEnd"/>
      <w:r w:rsidRPr="00F02239" w:rsidR="00914D55">
        <w:rPr>
          <w:i/>
        </w:rPr>
        <w:t xml:space="preserve"> alba</w:t>
      </w:r>
      <w:r w:rsidR="00914D55">
        <w:t>. Herbs may or may not be present. "Closed" here refers to the nearly closed shrub layer, which is often very dense and sometimes nearly impenetrable. Disturbances that affect this class include hurricanes and storms of</w:t>
      </w:r>
      <w:r w:rsidR="00D23610">
        <w:t xml:space="preserve"> varying severity and frequency. Fire is relatively infrequent</w:t>
      </w:r>
      <w:r w:rsidR="00914D55">
        <w:t xml:space="preserve">. </w:t>
      </w:r>
    </w:p>
    <w:p w:rsidR="00914D55" w:rsidP="00914D55" w:rsidRDefault="00914D55"/>
    <w:p>
      <w:r>
        <w:rPr>
          <w:i/>
          <w:u w:val="single"/>
        </w:rPr>
        <w:t>Maximum Tree Size Class</w:t>
      </w:r>
      <w:br/>
      <w:r>
        <w:t>Seedling &lt;4.5ft</w:t>
      </w:r>
    </w:p>
    <w:p w:rsidR="00914D55" w:rsidP="00914D55" w:rsidRDefault="00914D55">
      <w:pPr>
        <w:pStyle w:val="InfoPara"/>
        <w:pBdr>
          <w:top w:val="single" w:color="auto" w:sz="4" w:space="1"/>
        </w:pBdr>
      </w:pPr>
      <w:r xmlns:w="http://schemas.openxmlformats.org/wordprocessingml/2006/main">
        <w:t>Class D</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914D55" w:rsidP="00914D55" w:rsidRDefault="00914D55"/>
    <w:p w:rsidR="00914D55" w:rsidP="00914D55" w:rsidRDefault="00914D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124"/>
        <w:gridCol w:w="2100"/>
        <w:gridCol w:w="1956"/>
      </w:tblGrid>
      <w:tr w:rsidRPr="00914D55" w:rsidR="00914D55" w:rsidTr="00914D55">
        <w:tc>
          <w:tcPr>
            <w:tcW w:w="1092" w:type="dxa"/>
            <w:tcBorders>
              <w:top w:val="single" w:color="auto" w:sz="2" w:space="0"/>
              <w:bottom w:val="single" w:color="000000" w:sz="12" w:space="0"/>
            </w:tcBorders>
            <w:shd w:val="clear" w:color="auto" w:fill="auto"/>
          </w:tcPr>
          <w:p w:rsidRPr="00914D55" w:rsidR="00914D55" w:rsidP="00B375A5" w:rsidRDefault="00914D55">
            <w:pPr>
              <w:rPr>
                <w:b/>
                <w:bCs/>
              </w:rPr>
            </w:pPr>
            <w:r w:rsidRPr="00914D55">
              <w:rPr>
                <w:b/>
                <w:bCs/>
              </w:rPr>
              <w:t>Symbol</w:t>
            </w:r>
          </w:p>
        </w:tc>
        <w:tc>
          <w:tcPr>
            <w:tcW w:w="2124" w:type="dxa"/>
            <w:tcBorders>
              <w:top w:val="single" w:color="auto" w:sz="2" w:space="0"/>
              <w:bottom w:val="single" w:color="000000" w:sz="12" w:space="0"/>
            </w:tcBorders>
            <w:shd w:val="clear" w:color="auto" w:fill="auto"/>
          </w:tcPr>
          <w:p w:rsidRPr="00914D55" w:rsidR="00914D55" w:rsidP="00B375A5" w:rsidRDefault="00914D55">
            <w:pPr>
              <w:rPr>
                <w:b/>
                <w:bCs/>
              </w:rPr>
            </w:pPr>
            <w:r w:rsidRPr="00914D55">
              <w:rPr>
                <w:b/>
                <w:bCs/>
              </w:rPr>
              <w:t>Scientific Name</w:t>
            </w:r>
          </w:p>
        </w:tc>
        <w:tc>
          <w:tcPr>
            <w:tcW w:w="2100" w:type="dxa"/>
            <w:tcBorders>
              <w:top w:val="single" w:color="auto" w:sz="2" w:space="0"/>
              <w:bottom w:val="single" w:color="000000" w:sz="12" w:space="0"/>
            </w:tcBorders>
            <w:shd w:val="clear" w:color="auto" w:fill="auto"/>
          </w:tcPr>
          <w:p w:rsidRPr="00914D55" w:rsidR="00914D55" w:rsidP="00B375A5" w:rsidRDefault="00914D55">
            <w:pPr>
              <w:rPr>
                <w:b/>
                <w:bCs/>
              </w:rPr>
            </w:pPr>
            <w:r w:rsidRPr="00914D55">
              <w:rPr>
                <w:b/>
                <w:bCs/>
              </w:rPr>
              <w:t>Common Name</w:t>
            </w:r>
          </w:p>
        </w:tc>
        <w:tc>
          <w:tcPr>
            <w:tcW w:w="1956" w:type="dxa"/>
            <w:tcBorders>
              <w:top w:val="single" w:color="auto" w:sz="2" w:space="0"/>
              <w:bottom w:val="single" w:color="000000" w:sz="12" w:space="0"/>
            </w:tcBorders>
            <w:shd w:val="clear" w:color="auto" w:fill="auto"/>
          </w:tcPr>
          <w:p w:rsidRPr="00914D55" w:rsidR="00914D55" w:rsidP="00B375A5" w:rsidRDefault="00914D55">
            <w:pPr>
              <w:rPr>
                <w:b/>
                <w:bCs/>
              </w:rPr>
            </w:pPr>
            <w:r w:rsidRPr="00914D55">
              <w:rPr>
                <w:b/>
                <w:bCs/>
              </w:rPr>
              <w:t>Canopy Position</w:t>
            </w:r>
          </w:p>
        </w:tc>
      </w:tr>
      <w:tr w:rsidRPr="00914D55" w:rsidR="00914D55" w:rsidTr="00914D55">
        <w:tc>
          <w:tcPr>
            <w:tcW w:w="1092" w:type="dxa"/>
            <w:tcBorders>
              <w:top w:val="single" w:color="000000" w:sz="12" w:space="0"/>
            </w:tcBorders>
            <w:shd w:val="clear" w:color="auto" w:fill="auto"/>
          </w:tcPr>
          <w:p w:rsidRPr="00914D55" w:rsidR="00914D55" w:rsidP="00B375A5" w:rsidRDefault="00914D55">
            <w:pPr>
              <w:rPr>
                <w:bCs/>
              </w:rPr>
            </w:pPr>
            <w:r w:rsidRPr="00914D55">
              <w:rPr>
                <w:bCs/>
              </w:rPr>
              <w:t>COUV</w:t>
            </w:r>
          </w:p>
        </w:tc>
        <w:tc>
          <w:tcPr>
            <w:tcW w:w="2124" w:type="dxa"/>
            <w:tcBorders>
              <w:top w:val="single" w:color="000000" w:sz="12" w:space="0"/>
            </w:tcBorders>
            <w:shd w:val="clear" w:color="auto" w:fill="auto"/>
          </w:tcPr>
          <w:p w:rsidRPr="00914D55" w:rsidR="00914D55" w:rsidP="00B375A5" w:rsidRDefault="00914D55">
            <w:proofErr w:type="spellStart"/>
            <w:r w:rsidRPr="00914D55">
              <w:t>Coccoloba</w:t>
            </w:r>
            <w:proofErr w:type="spellEnd"/>
            <w:r w:rsidRPr="00914D55">
              <w:t xml:space="preserve"> </w:t>
            </w:r>
            <w:proofErr w:type="spellStart"/>
            <w:r w:rsidRPr="00914D55">
              <w:t>uvifera</w:t>
            </w:r>
            <w:proofErr w:type="spellEnd"/>
          </w:p>
        </w:tc>
        <w:tc>
          <w:tcPr>
            <w:tcW w:w="2100" w:type="dxa"/>
            <w:tcBorders>
              <w:top w:val="single" w:color="000000" w:sz="12" w:space="0"/>
            </w:tcBorders>
            <w:shd w:val="clear" w:color="auto" w:fill="auto"/>
          </w:tcPr>
          <w:p w:rsidRPr="00914D55" w:rsidR="00914D55" w:rsidP="00B375A5" w:rsidRDefault="00914D55">
            <w:proofErr w:type="spellStart"/>
            <w:r w:rsidRPr="00914D55">
              <w:t>Seagrape</w:t>
            </w:r>
            <w:proofErr w:type="spellEnd"/>
          </w:p>
        </w:tc>
        <w:tc>
          <w:tcPr>
            <w:tcW w:w="1956" w:type="dxa"/>
            <w:tcBorders>
              <w:top w:val="single" w:color="000000" w:sz="12" w:space="0"/>
            </w:tcBorders>
            <w:shd w:val="clear" w:color="auto" w:fill="auto"/>
          </w:tcPr>
          <w:p w:rsidRPr="00914D55" w:rsidR="00914D55" w:rsidP="00B375A5" w:rsidRDefault="00914D55">
            <w:r w:rsidRPr="00914D55">
              <w:t>All</w:t>
            </w:r>
          </w:p>
        </w:tc>
      </w:tr>
      <w:tr w:rsidRPr="00914D55" w:rsidR="00914D55" w:rsidTr="00914D55">
        <w:tc>
          <w:tcPr>
            <w:tcW w:w="1092" w:type="dxa"/>
            <w:shd w:val="clear" w:color="auto" w:fill="auto"/>
          </w:tcPr>
          <w:p w:rsidRPr="00914D55" w:rsidR="00914D55" w:rsidP="00B375A5" w:rsidRDefault="00914D55">
            <w:pPr>
              <w:rPr>
                <w:bCs/>
              </w:rPr>
            </w:pPr>
            <w:r w:rsidRPr="00914D55">
              <w:rPr>
                <w:bCs/>
              </w:rPr>
              <w:t>SAPA</w:t>
            </w:r>
          </w:p>
        </w:tc>
        <w:tc>
          <w:tcPr>
            <w:tcW w:w="2124" w:type="dxa"/>
            <w:shd w:val="clear" w:color="auto" w:fill="auto"/>
          </w:tcPr>
          <w:p w:rsidRPr="00914D55" w:rsidR="00914D55" w:rsidP="00B375A5" w:rsidRDefault="00914D55">
            <w:r w:rsidRPr="00914D55">
              <w:t>Sabal palmetto</w:t>
            </w:r>
          </w:p>
        </w:tc>
        <w:tc>
          <w:tcPr>
            <w:tcW w:w="2100" w:type="dxa"/>
            <w:shd w:val="clear" w:color="auto" w:fill="auto"/>
          </w:tcPr>
          <w:p w:rsidRPr="00914D55" w:rsidR="00914D55" w:rsidP="00B375A5" w:rsidRDefault="00914D55">
            <w:r w:rsidRPr="00914D55">
              <w:t>Cabbage palmetto</w:t>
            </w:r>
          </w:p>
        </w:tc>
        <w:tc>
          <w:tcPr>
            <w:tcW w:w="1956" w:type="dxa"/>
            <w:shd w:val="clear" w:color="auto" w:fill="auto"/>
          </w:tcPr>
          <w:p w:rsidRPr="00914D55" w:rsidR="00914D55" w:rsidP="00B375A5" w:rsidRDefault="00914D55">
            <w:r w:rsidRPr="00914D55">
              <w:t>All</w:t>
            </w:r>
          </w:p>
        </w:tc>
      </w:tr>
      <w:tr w:rsidRPr="00914D55" w:rsidR="00914D55" w:rsidTr="00914D55">
        <w:tc>
          <w:tcPr>
            <w:tcW w:w="1092" w:type="dxa"/>
            <w:shd w:val="clear" w:color="auto" w:fill="auto"/>
          </w:tcPr>
          <w:p w:rsidRPr="00914D55" w:rsidR="00914D55" w:rsidP="00B375A5" w:rsidRDefault="00914D55">
            <w:pPr>
              <w:rPr>
                <w:bCs/>
              </w:rPr>
            </w:pPr>
            <w:r w:rsidRPr="00914D55">
              <w:rPr>
                <w:bCs/>
              </w:rPr>
              <w:t>EUFO3</w:t>
            </w:r>
          </w:p>
        </w:tc>
        <w:tc>
          <w:tcPr>
            <w:tcW w:w="2124" w:type="dxa"/>
            <w:shd w:val="clear" w:color="auto" w:fill="auto"/>
          </w:tcPr>
          <w:p w:rsidRPr="00914D55" w:rsidR="00914D55" w:rsidP="00B375A5" w:rsidRDefault="00914D55">
            <w:r w:rsidRPr="00914D55">
              <w:t xml:space="preserve">Eugenia </w:t>
            </w:r>
            <w:proofErr w:type="spellStart"/>
            <w:r w:rsidRPr="00914D55">
              <w:t>foetida</w:t>
            </w:r>
            <w:proofErr w:type="spellEnd"/>
          </w:p>
        </w:tc>
        <w:tc>
          <w:tcPr>
            <w:tcW w:w="2100" w:type="dxa"/>
            <w:shd w:val="clear" w:color="auto" w:fill="auto"/>
          </w:tcPr>
          <w:p w:rsidRPr="00914D55" w:rsidR="00914D55" w:rsidP="00B375A5" w:rsidRDefault="00914D55">
            <w:proofErr w:type="spellStart"/>
            <w:r w:rsidRPr="00914D55">
              <w:t>Boxleaf</w:t>
            </w:r>
            <w:proofErr w:type="spellEnd"/>
            <w:r w:rsidRPr="00914D55">
              <w:t xml:space="preserve"> stopper</w:t>
            </w:r>
          </w:p>
        </w:tc>
        <w:tc>
          <w:tcPr>
            <w:tcW w:w="1956" w:type="dxa"/>
            <w:shd w:val="clear" w:color="auto" w:fill="auto"/>
          </w:tcPr>
          <w:p w:rsidRPr="00914D55" w:rsidR="00914D55" w:rsidP="00B375A5" w:rsidRDefault="00914D55">
            <w:r w:rsidRPr="00914D55">
              <w:t>All</w:t>
            </w:r>
          </w:p>
        </w:tc>
      </w:tr>
    </w:tbl>
    <w:p w:rsidR="00914D55" w:rsidP="00914D55" w:rsidRDefault="00914D55"/>
    <w:p w:rsidR="00914D55" w:rsidP="00914D55" w:rsidRDefault="00914D55">
      <w:pPr>
        <w:pStyle w:val="SClassInfoPara"/>
      </w:pPr>
      <w:r>
        <w:t>Description</w:t>
      </w:r>
    </w:p>
    <w:p w:rsidR="00914D55" w:rsidP="00914D55" w:rsidRDefault="00CA33CE">
      <w:r>
        <w:t xml:space="preserve">Class D </w:t>
      </w:r>
      <w:r w:rsidR="00914D55">
        <w:t xml:space="preserve">represents a mid to late-succession coastal strand, characterized by a dense shrub layer with scattered seedlings, saplings and small trees. </w:t>
      </w:r>
      <w:r w:rsidR="00D23610">
        <w:t xml:space="preserve">Although there may be saplings or small trees, the shrub layer is still the dominant lifeform. Canopy closure of the shrub layer would be ~50-100%, with occasional gaps due to storm events or patches of severe fire. The height of the shrub layer would be ~1-3 m. </w:t>
      </w:r>
      <w:r w:rsidR="00914D55">
        <w:t>Openings in the shrub layer, due to storm or major fire events, allow for tree species to become established. Interdunal areas with a higher moisture content may also allow for tree species to become established. Plant species include a mix of coastal strand and hammock species, with temperate species occurring in the extreme northern portion of this range and more tropical species to the south (south of St. Lucie County). Disturbances that affect this class include hurricanes and storms of</w:t>
      </w:r>
      <w:r w:rsidR="00D23610">
        <w:t xml:space="preserve"> varying severity and frequency</w:t>
      </w:r>
      <w:r w:rsidR="00914D55">
        <w:t xml:space="preserve">. </w:t>
      </w:r>
    </w:p>
    <w:p w:rsidR="00914D55" w:rsidP="00914D55" w:rsidRDefault="00914D55"/>
    <w:p>
      <w:r>
        <w:rPr>
          <w:i/>
          <w:u w:val="single"/>
        </w:rPr>
        <w:t>Maximum Tree Size Class</w:t>
      </w:r>
      <w:br/>
      <w:r>
        <w:t>Pole 5-9" DBH</w:t>
      </w:r>
    </w:p>
    <w:p w:rsidR="00914D55" w:rsidP="00914D55" w:rsidRDefault="00914D55">
      <w:pPr>
        <w:pStyle w:val="InfoPara"/>
        <w:pBdr>
          <w:top w:val="single" w:color="auto" w:sz="4" w:space="1"/>
        </w:pBdr>
      </w:pPr>
      <w:r xmlns:w="http://schemas.openxmlformats.org/wordprocessingml/2006/main">
        <w:t>Class E</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914D55" w:rsidP="00914D55" w:rsidRDefault="00914D55"/>
    <w:p w:rsidR="00914D55" w:rsidP="00914D55" w:rsidRDefault="00914D55">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96"/>
        <w:gridCol w:w="2100"/>
        <w:gridCol w:w="1956"/>
      </w:tblGrid>
      <w:tr w:rsidRPr="00914D55" w:rsidR="00914D55" w:rsidTr="00914D55">
        <w:tc>
          <w:tcPr>
            <w:tcW w:w="1056" w:type="dxa"/>
            <w:tcBorders>
              <w:top w:val="single" w:color="auto" w:sz="2" w:space="0"/>
              <w:bottom w:val="single" w:color="000000" w:sz="12" w:space="0"/>
            </w:tcBorders>
            <w:shd w:val="clear" w:color="auto" w:fill="auto"/>
          </w:tcPr>
          <w:p w:rsidRPr="00914D55" w:rsidR="00914D55" w:rsidP="00CB12F9" w:rsidRDefault="00914D55">
            <w:pPr>
              <w:rPr>
                <w:b/>
                <w:bCs/>
              </w:rPr>
            </w:pPr>
            <w:r w:rsidRPr="00914D55">
              <w:rPr>
                <w:b/>
                <w:bCs/>
              </w:rPr>
              <w:t>Symbol</w:t>
            </w:r>
          </w:p>
        </w:tc>
        <w:tc>
          <w:tcPr>
            <w:tcW w:w="2196" w:type="dxa"/>
            <w:tcBorders>
              <w:top w:val="single" w:color="auto" w:sz="2" w:space="0"/>
              <w:bottom w:val="single" w:color="000000" w:sz="12" w:space="0"/>
            </w:tcBorders>
            <w:shd w:val="clear" w:color="auto" w:fill="auto"/>
          </w:tcPr>
          <w:p w:rsidRPr="00914D55" w:rsidR="00914D55" w:rsidP="00CB12F9" w:rsidRDefault="00914D55">
            <w:pPr>
              <w:rPr>
                <w:b/>
                <w:bCs/>
              </w:rPr>
            </w:pPr>
            <w:r w:rsidRPr="00914D55">
              <w:rPr>
                <w:b/>
                <w:bCs/>
              </w:rPr>
              <w:t>Scientific Name</w:t>
            </w:r>
          </w:p>
        </w:tc>
        <w:tc>
          <w:tcPr>
            <w:tcW w:w="2100" w:type="dxa"/>
            <w:tcBorders>
              <w:top w:val="single" w:color="auto" w:sz="2" w:space="0"/>
              <w:bottom w:val="single" w:color="000000" w:sz="12" w:space="0"/>
            </w:tcBorders>
            <w:shd w:val="clear" w:color="auto" w:fill="auto"/>
          </w:tcPr>
          <w:p w:rsidRPr="00914D55" w:rsidR="00914D55" w:rsidP="00CB12F9" w:rsidRDefault="00914D55">
            <w:pPr>
              <w:rPr>
                <w:b/>
                <w:bCs/>
              </w:rPr>
            </w:pPr>
            <w:r w:rsidRPr="00914D55">
              <w:rPr>
                <w:b/>
                <w:bCs/>
              </w:rPr>
              <w:t>Common Name</w:t>
            </w:r>
          </w:p>
        </w:tc>
        <w:tc>
          <w:tcPr>
            <w:tcW w:w="1956" w:type="dxa"/>
            <w:tcBorders>
              <w:top w:val="single" w:color="auto" w:sz="2" w:space="0"/>
              <w:bottom w:val="single" w:color="000000" w:sz="12" w:space="0"/>
            </w:tcBorders>
            <w:shd w:val="clear" w:color="auto" w:fill="auto"/>
          </w:tcPr>
          <w:p w:rsidRPr="00914D55" w:rsidR="00914D55" w:rsidP="00CB12F9" w:rsidRDefault="00914D55">
            <w:pPr>
              <w:rPr>
                <w:b/>
                <w:bCs/>
              </w:rPr>
            </w:pPr>
            <w:r w:rsidRPr="00914D55">
              <w:rPr>
                <w:b/>
                <w:bCs/>
              </w:rPr>
              <w:t>Canopy Position</w:t>
            </w:r>
          </w:p>
        </w:tc>
      </w:tr>
      <w:tr w:rsidRPr="00914D55" w:rsidR="00914D55" w:rsidTr="00914D55">
        <w:tc>
          <w:tcPr>
            <w:tcW w:w="1056" w:type="dxa"/>
            <w:tcBorders>
              <w:top w:val="single" w:color="000000" w:sz="12" w:space="0"/>
            </w:tcBorders>
            <w:shd w:val="clear" w:color="auto" w:fill="auto"/>
          </w:tcPr>
          <w:p w:rsidRPr="00914D55" w:rsidR="00914D55" w:rsidP="00CB12F9" w:rsidRDefault="00914D55">
            <w:pPr>
              <w:rPr>
                <w:bCs/>
              </w:rPr>
            </w:pPr>
            <w:r w:rsidRPr="00914D55">
              <w:rPr>
                <w:bCs/>
              </w:rPr>
              <w:t>QUVI</w:t>
            </w:r>
          </w:p>
        </w:tc>
        <w:tc>
          <w:tcPr>
            <w:tcW w:w="2196" w:type="dxa"/>
            <w:tcBorders>
              <w:top w:val="single" w:color="000000" w:sz="12" w:space="0"/>
            </w:tcBorders>
            <w:shd w:val="clear" w:color="auto" w:fill="auto"/>
          </w:tcPr>
          <w:p w:rsidRPr="00914D55" w:rsidR="00914D55" w:rsidP="00CB12F9" w:rsidRDefault="00914D55">
            <w:r w:rsidRPr="00914D55">
              <w:t xml:space="preserve">Quercus </w:t>
            </w:r>
            <w:proofErr w:type="spellStart"/>
            <w:r w:rsidRPr="00914D55">
              <w:t>virginiana</w:t>
            </w:r>
            <w:proofErr w:type="spellEnd"/>
          </w:p>
        </w:tc>
        <w:tc>
          <w:tcPr>
            <w:tcW w:w="2100" w:type="dxa"/>
            <w:tcBorders>
              <w:top w:val="single" w:color="000000" w:sz="12" w:space="0"/>
            </w:tcBorders>
            <w:shd w:val="clear" w:color="auto" w:fill="auto"/>
          </w:tcPr>
          <w:p w:rsidRPr="00914D55" w:rsidR="00914D55" w:rsidP="00CB12F9" w:rsidRDefault="00914D55">
            <w:r w:rsidRPr="00914D55">
              <w:t>Live oak</w:t>
            </w:r>
          </w:p>
        </w:tc>
        <w:tc>
          <w:tcPr>
            <w:tcW w:w="1956" w:type="dxa"/>
            <w:tcBorders>
              <w:top w:val="single" w:color="000000" w:sz="12" w:space="0"/>
            </w:tcBorders>
            <w:shd w:val="clear" w:color="auto" w:fill="auto"/>
          </w:tcPr>
          <w:p w:rsidRPr="00914D55" w:rsidR="00914D55" w:rsidP="00CB12F9" w:rsidRDefault="00914D55">
            <w:r w:rsidRPr="00914D55">
              <w:t>All</w:t>
            </w:r>
          </w:p>
        </w:tc>
      </w:tr>
      <w:tr w:rsidRPr="00914D55" w:rsidR="00914D55" w:rsidTr="00914D55">
        <w:tc>
          <w:tcPr>
            <w:tcW w:w="1056" w:type="dxa"/>
            <w:shd w:val="clear" w:color="auto" w:fill="auto"/>
          </w:tcPr>
          <w:p w:rsidRPr="00914D55" w:rsidR="00914D55" w:rsidP="00CB12F9" w:rsidRDefault="00914D55">
            <w:pPr>
              <w:rPr>
                <w:bCs/>
              </w:rPr>
            </w:pPr>
            <w:r w:rsidRPr="00914D55">
              <w:rPr>
                <w:bCs/>
              </w:rPr>
              <w:t>SAPA</w:t>
            </w:r>
          </w:p>
        </w:tc>
        <w:tc>
          <w:tcPr>
            <w:tcW w:w="2196" w:type="dxa"/>
            <w:shd w:val="clear" w:color="auto" w:fill="auto"/>
          </w:tcPr>
          <w:p w:rsidRPr="00914D55" w:rsidR="00914D55" w:rsidP="00CB12F9" w:rsidRDefault="00914D55">
            <w:r w:rsidRPr="00914D55">
              <w:t>Sabal palmetto</w:t>
            </w:r>
          </w:p>
        </w:tc>
        <w:tc>
          <w:tcPr>
            <w:tcW w:w="2100" w:type="dxa"/>
            <w:shd w:val="clear" w:color="auto" w:fill="auto"/>
          </w:tcPr>
          <w:p w:rsidRPr="00914D55" w:rsidR="00914D55" w:rsidP="00CB12F9" w:rsidRDefault="00914D55">
            <w:r w:rsidRPr="00914D55">
              <w:t>Cabbage palmetto</w:t>
            </w:r>
          </w:p>
        </w:tc>
        <w:tc>
          <w:tcPr>
            <w:tcW w:w="1956" w:type="dxa"/>
            <w:shd w:val="clear" w:color="auto" w:fill="auto"/>
          </w:tcPr>
          <w:p w:rsidRPr="00914D55" w:rsidR="00914D55" w:rsidP="00CB12F9" w:rsidRDefault="00914D55">
            <w:r w:rsidRPr="00914D55">
              <w:t>All</w:t>
            </w:r>
          </w:p>
        </w:tc>
      </w:tr>
      <w:tr w:rsidRPr="00914D55" w:rsidR="00914D55" w:rsidTr="00914D55">
        <w:tc>
          <w:tcPr>
            <w:tcW w:w="1056" w:type="dxa"/>
            <w:shd w:val="clear" w:color="auto" w:fill="auto"/>
          </w:tcPr>
          <w:p w:rsidRPr="00914D55" w:rsidR="00914D55" w:rsidP="00CB12F9" w:rsidRDefault="00914D55">
            <w:pPr>
              <w:rPr>
                <w:bCs/>
              </w:rPr>
            </w:pPr>
            <w:r w:rsidRPr="00914D55">
              <w:rPr>
                <w:bCs/>
              </w:rPr>
              <w:t>GUDI</w:t>
            </w:r>
          </w:p>
        </w:tc>
        <w:tc>
          <w:tcPr>
            <w:tcW w:w="2196" w:type="dxa"/>
            <w:shd w:val="clear" w:color="auto" w:fill="auto"/>
          </w:tcPr>
          <w:p w:rsidRPr="00914D55" w:rsidR="00914D55" w:rsidP="00CB12F9" w:rsidRDefault="00914D55">
            <w:proofErr w:type="spellStart"/>
            <w:r w:rsidRPr="00914D55">
              <w:t>Guapira</w:t>
            </w:r>
            <w:proofErr w:type="spellEnd"/>
            <w:r w:rsidRPr="00914D55">
              <w:t xml:space="preserve"> discolor</w:t>
            </w:r>
          </w:p>
        </w:tc>
        <w:tc>
          <w:tcPr>
            <w:tcW w:w="2100" w:type="dxa"/>
            <w:shd w:val="clear" w:color="auto" w:fill="auto"/>
          </w:tcPr>
          <w:p w:rsidRPr="00914D55" w:rsidR="00914D55" w:rsidP="00CB12F9" w:rsidRDefault="00914D55">
            <w:proofErr w:type="spellStart"/>
            <w:r w:rsidRPr="00914D55">
              <w:t>Beeftree</w:t>
            </w:r>
            <w:proofErr w:type="spellEnd"/>
          </w:p>
        </w:tc>
        <w:tc>
          <w:tcPr>
            <w:tcW w:w="1956" w:type="dxa"/>
            <w:shd w:val="clear" w:color="auto" w:fill="auto"/>
          </w:tcPr>
          <w:p w:rsidRPr="00914D55" w:rsidR="00914D55" w:rsidP="00CB12F9" w:rsidRDefault="00914D55">
            <w:r w:rsidRPr="00914D55">
              <w:t>All</w:t>
            </w:r>
          </w:p>
        </w:tc>
      </w:tr>
      <w:tr w:rsidRPr="00914D55" w:rsidR="00914D55" w:rsidTr="00914D55">
        <w:tc>
          <w:tcPr>
            <w:tcW w:w="1056" w:type="dxa"/>
            <w:shd w:val="clear" w:color="auto" w:fill="auto"/>
          </w:tcPr>
          <w:p w:rsidRPr="00914D55" w:rsidR="00914D55" w:rsidP="00CB12F9" w:rsidRDefault="00914D55">
            <w:pPr>
              <w:rPr>
                <w:bCs/>
              </w:rPr>
            </w:pPr>
            <w:r w:rsidRPr="00914D55">
              <w:rPr>
                <w:bCs/>
              </w:rPr>
              <w:t>EXPA</w:t>
            </w:r>
          </w:p>
        </w:tc>
        <w:tc>
          <w:tcPr>
            <w:tcW w:w="2196" w:type="dxa"/>
            <w:shd w:val="clear" w:color="auto" w:fill="auto"/>
          </w:tcPr>
          <w:p w:rsidRPr="00914D55" w:rsidR="00914D55" w:rsidP="00CB12F9" w:rsidRDefault="00914D55">
            <w:proofErr w:type="spellStart"/>
            <w:r w:rsidRPr="00914D55">
              <w:t>Exothea</w:t>
            </w:r>
            <w:proofErr w:type="spellEnd"/>
            <w:r w:rsidRPr="00914D55">
              <w:t xml:space="preserve"> </w:t>
            </w:r>
            <w:proofErr w:type="spellStart"/>
            <w:r w:rsidRPr="00914D55">
              <w:t>paniculata</w:t>
            </w:r>
            <w:proofErr w:type="spellEnd"/>
          </w:p>
        </w:tc>
        <w:tc>
          <w:tcPr>
            <w:tcW w:w="2100" w:type="dxa"/>
            <w:shd w:val="clear" w:color="auto" w:fill="auto"/>
          </w:tcPr>
          <w:p w:rsidRPr="00914D55" w:rsidR="00914D55" w:rsidP="00CB12F9" w:rsidRDefault="00914D55">
            <w:proofErr w:type="spellStart"/>
            <w:r w:rsidRPr="00914D55">
              <w:t>Butterbough</w:t>
            </w:r>
            <w:proofErr w:type="spellEnd"/>
          </w:p>
        </w:tc>
        <w:tc>
          <w:tcPr>
            <w:tcW w:w="1956" w:type="dxa"/>
            <w:shd w:val="clear" w:color="auto" w:fill="auto"/>
          </w:tcPr>
          <w:p w:rsidRPr="00914D55" w:rsidR="00914D55" w:rsidP="00CB12F9" w:rsidRDefault="00914D55">
            <w:r w:rsidRPr="00914D55">
              <w:t>All</w:t>
            </w:r>
          </w:p>
        </w:tc>
      </w:tr>
    </w:tbl>
    <w:p w:rsidR="00914D55" w:rsidP="00914D55" w:rsidRDefault="00914D55"/>
    <w:p w:rsidR="00914D55" w:rsidP="00914D55" w:rsidRDefault="00914D55">
      <w:pPr>
        <w:pStyle w:val="SClassInfoPara"/>
      </w:pPr>
      <w:r>
        <w:t>Description</w:t>
      </w:r>
    </w:p>
    <w:p w:rsidR="00914D55" w:rsidP="00914D55" w:rsidRDefault="00CA0D39">
      <w:r>
        <w:lastRenderedPageBreak/>
        <w:t>Class E</w:t>
      </w:r>
      <w:r w:rsidR="00914D55">
        <w:t xml:space="preserve"> represents the old-growth maritime hammock community, characterized by a closed canopy of temperate and tropical tree species and an open</w:t>
      </w:r>
      <w:r w:rsidR="00F02239">
        <w:t>-</w:t>
      </w:r>
      <w:r w:rsidR="00914D55">
        <w:t>to</w:t>
      </w:r>
      <w:r w:rsidR="00F02239">
        <w:t>-</w:t>
      </w:r>
      <w:r w:rsidR="00914D55">
        <w:t xml:space="preserve">dense understory of shrubs, tree saplings, and vines. In the northern range of this system, typical canopy species include </w:t>
      </w:r>
      <w:r w:rsidRPr="00F02239" w:rsidR="00914D55">
        <w:rPr>
          <w:i/>
        </w:rPr>
        <w:t xml:space="preserve">Quercus </w:t>
      </w:r>
      <w:proofErr w:type="spellStart"/>
      <w:r w:rsidRPr="00F02239" w:rsidR="00914D55">
        <w:rPr>
          <w:i/>
        </w:rPr>
        <w:t>virginiana</w:t>
      </w:r>
      <w:proofErr w:type="spellEnd"/>
      <w:r w:rsidRPr="00F02239" w:rsidR="00914D55">
        <w:rPr>
          <w:i/>
        </w:rPr>
        <w:t>, Sabal palmetto</w:t>
      </w:r>
      <w:r w:rsidR="00F02239">
        <w:rPr>
          <w:i/>
        </w:rPr>
        <w:t>,</w:t>
      </w:r>
      <w:r w:rsidR="00914D55">
        <w:t xml:space="preserve"> and </w:t>
      </w:r>
      <w:proofErr w:type="spellStart"/>
      <w:r w:rsidRPr="00F02239" w:rsidR="00914D55">
        <w:rPr>
          <w:i/>
        </w:rPr>
        <w:t>Persea</w:t>
      </w:r>
      <w:proofErr w:type="spellEnd"/>
      <w:r w:rsidRPr="00F02239" w:rsidR="00914D55">
        <w:rPr>
          <w:i/>
        </w:rPr>
        <w:t xml:space="preserve"> </w:t>
      </w:r>
      <w:proofErr w:type="spellStart"/>
      <w:r w:rsidRPr="00F02239" w:rsidR="00914D55">
        <w:rPr>
          <w:i/>
        </w:rPr>
        <w:t>borbonia</w:t>
      </w:r>
      <w:proofErr w:type="spellEnd"/>
      <w:r w:rsidR="00914D55">
        <w:t xml:space="preserve">, whereas in the southern range of this system, the canopy is dominated by tropical species such as </w:t>
      </w:r>
      <w:proofErr w:type="spellStart"/>
      <w:r w:rsidRPr="00F02239" w:rsidR="00914D55">
        <w:rPr>
          <w:i/>
        </w:rPr>
        <w:t>Bursera</w:t>
      </w:r>
      <w:proofErr w:type="spellEnd"/>
      <w:r w:rsidRPr="00F02239" w:rsidR="00914D55">
        <w:rPr>
          <w:i/>
        </w:rPr>
        <w:t xml:space="preserve"> </w:t>
      </w:r>
      <w:proofErr w:type="spellStart"/>
      <w:r w:rsidRPr="00F02239" w:rsidR="00914D55">
        <w:rPr>
          <w:i/>
        </w:rPr>
        <w:t>simarouba</w:t>
      </w:r>
      <w:proofErr w:type="spellEnd"/>
      <w:r w:rsidRPr="00F02239" w:rsidR="00914D55">
        <w:rPr>
          <w:i/>
        </w:rPr>
        <w:t xml:space="preserve">, </w:t>
      </w:r>
      <w:proofErr w:type="spellStart"/>
      <w:r w:rsidRPr="00F02239" w:rsidR="00914D55">
        <w:rPr>
          <w:i/>
        </w:rPr>
        <w:t>Ficus</w:t>
      </w:r>
      <w:proofErr w:type="spellEnd"/>
      <w:r w:rsidRPr="00F02239" w:rsidR="00914D55">
        <w:rPr>
          <w:i/>
        </w:rPr>
        <w:t xml:space="preserve"> </w:t>
      </w:r>
      <w:proofErr w:type="spellStart"/>
      <w:r w:rsidRPr="00F02239" w:rsidR="00914D55">
        <w:rPr>
          <w:i/>
        </w:rPr>
        <w:t>aurea</w:t>
      </w:r>
      <w:proofErr w:type="spellEnd"/>
      <w:r w:rsidRPr="00F02239" w:rsidR="00914D55">
        <w:rPr>
          <w:i/>
        </w:rPr>
        <w:t xml:space="preserve">, </w:t>
      </w:r>
      <w:proofErr w:type="spellStart"/>
      <w:r w:rsidRPr="00F02239" w:rsidR="00914D55">
        <w:rPr>
          <w:i/>
        </w:rPr>
        <w:t>Guapira</w:t>
      </w:r>
      <w:proofErr w:type="spellEnd"/>
      <w:r w:rsidRPr="00F02239" w:rsidR="00914D55">
        <w:rPr>
          <w:i/>
        </w:rPr>
        <w:t xml:space="preserve"> discolor, </w:t>
      </w:r>
      <w:proofErr w:type="spellStart"/>
      <w:r w:rsidRPr="00F02239" w:rsidR="00914D55">
        <w:rPr>
          <w:i/>
        </w:rPr>
        <w:t>Exothea</w:t>
      </w:r>
      <w:proofErr w:type="spellEnd"/>
      <w:r w:rsidRPr="00F02239" w:rsidR="00914D55">
        <w:rPr>
          <w:i/>
        </w:rPr>
        <w:t xml:space="preserve"> </w:t>
      </w:r>
      <w:proofErr w:type="spellStart"/>
      <w:r w:rsidRPr="00F02239" w:rsidR="00914D55">
        <w:rPr>
          <w:i/>
        </w:rPr>
        <w:t>paniculata</w:t>
      </w:r>
      <w:proofErr w:type="spellEnd"/>
      <w:r w:rsidRPr="00F02239" w:rsidR="00914D55">
        <w:rPr>
          <w:i/>
        </w:rPr>
        <w:t xml:space="preserve">, </w:t>
      </w:r>
      <w:proofErr w:type="spellStart"/>
      <w:r w:rsidRPr="00F02239" w:rsidR="00914D55">
        <w:rPr>
          <w:i/>
        </w:rPr>
        <w:t>Simarouba</w:t>
      </w:r>
      <w:proofErr w:type="spellEnd"/>
      <w:r w:rsidRPr="00F02239" w:rsidR="00914D55">
        <w:rPr>
          <w:i/>
        </w:rPr>
        <w:t xml:space="preserve"> </w:t>
      </w:r>
      <w:proofErr w:type="spellStart"/>
      <w:r w:rsidRPr="00F02239" w:rsidR="00914D55">
        <w:rPr>
          <w:i/>
        </w:rPr>
        <w:t>glauca</w:t>
      </w:r>
      <w:proofErr w:type="spellEnd"/>
      <w:r w:rsidRPr="00F02239" w:rsidR="00914D55">
        <w:rPr>
          <w:i/>
        </w:rPr>
        <w:t xml:space="preserve">, </w:t>
      </w:r>
      <w:proofErr w:type="spellStart"/>
      <w:r w:rsidRPr="00F02239" w:rsidR="00914D55">
        <w:rPr>
          <w:i/>
        </w:rPr>
        <w:t>Coccoloba</w:t>
      </w:r>
      <w:proofErr w:type="spellEnd"/>
      <w:r w:rsidRPr="00F02239" w:rsidR="00914D55">
        <w:rPr>
          <w:i/>
        </w:rPr>
        <w:t xml:space="preserve"> </w:t>
      </w:r>
      <w:proofErr w:type="spellStart"/>
      <w:r w:rsidRPr="00F02239" w:rsidR="00914D55">
        <w:rPr>
          <w:i/>
        </w:rPr>
        <w:t>diversifolia</w:t>
      </w:r>
      <w:proofErr w:type="spellEnd"/>
      <w:r w:rsidR="00F02239">
        <w:t>,</w:t>
      </w:r>
      <w:r w:rsidR="00914D55">
        <w:t xml:space="preserve"> and </w:t>
      </w:r>
      <w:proofErr w:type="spellStart"/>
      <w:r w:rsidRPr="00F02239" w:rsidR="00914D55">
        <w:rPr>
          <w:i/>
        </w:rPr>
        <w:t>Mastichodendron</w:t>
      </w:r>
      <w:proofErr w:type="spellEnd"/>
      <w:r w:rsidRPr="00F02239" w:rsidR="00914D55">
        <w:rPr>
          <w:i/>
        </w:rPr>
        <w:t xml:space="preserve"> </w:t>
      </w:r>
      <w:proofErr w:type="spellStart"/>
      <w:r w:rsidRPr="00F02239" w:rsidR="00914D55">
        <w:rPr>
          <w:i/>
        </w:rPr>
        <w:t>foetidissimum</w:t>
      </w:r>
      <w:proofErr w:type="spellEnd"/>
      <w:r w:rsidR="00914D55">
        <w:t xml:space="preserve">. Other species include </w:t>
      </w:r>
      <w:proofErr w:type="spellStart"/>
      <w:r w:rsidRPr="00F02239" w:rsidR="00914D55">
        <w:rPr>
          <w:i/>
        </w:rPr>
        <w:t>Ardisia</w:t>
      </w:r>
      <w:proofErr w:type="spellEnd"/>
      <w:r w:rsidRPr="00F02239" w:rsidR="00914D55">
        <w:rPr>
          <w:i/>
        </w:rPr>
        <w:t xml:space="preserve"> </w:t>
      </w:r>
      <w:proofErr w:type="spellStart"/>
      <w:r w:rsidRPr="00F02239" w:rsidR="00914D55">
        <w:rPr>
          <w:i/>
        </w:rPr>
        <w:t>escallonioides</w:t>
      </w:r>
      <w:proofErr w:type="spellEnd"/>
      <w:r w:rsidRPr="00F02239" w:rsidR="00914D55">
        <w:rPr>
          <w:i/>
        </w:rPr>
        <w:t xml:space="preserve">, </w:t>
      </w:r>
      <w:proofErr w:type="spellStart"/>
      <w:r w:rsidRPr="00F02239" w:rsidR="00914D55">
        <w:rPr>
          <w:i/>
        </w:rPr>
        <w:t>Rapanea</w:t>
      </w:r>
      <w:proofErr w:type="spellEnd"/>
      <w:r w:rsidRPr="00F02239" w:rsidR="00914D55">
        <w:rPr>
          <w:i/>
        </w:rPr>
        <w:t xml:space="preserve"> </w:t>
      </w:r>
      <w:proofErr w:type="spellStart"/>
      <w:r w:rsidRPr="00F02239" w:rsidR="00914D55">
        <w:rPr>
          <w:i/>
        </w:rPr>
        <w:t>punctata</w:t>
      </w:r>
      <w:proofErr w:type="spellEnd"/>
      <w:r w:rsidRPr="00F02239" w:rsidR="00914D55">
        <w:rPr>
          <w:i/>
        </w:rPr>
        <w:t xml:space="preserve">, </w:t>
      </w:r>
      <w:proofErr w:type="spellStart"/>
      <w:r w:rsidRPr="00F02239" w:rsidR="00914D55">
        <w:rPr>
          <w:i/>
        </w:rPr>
        <w:t>Zanthoxylum</w:t>
      </w:r>
      <w:proofErr w:type="spellEnd"/>
      <w:r w:rsidRPr="00F02239" w:rsidR="00914D55">
        <w:rPr>
          <w:i/>
        </w:rPr>
        <w:t xml:space="preserve"> </w:t>
      </w:r>
      <w:proofErr w:type="spellStart"/>
      <w:r w:rsidRPr="00F02239" w:rsidR="00914D55">
        <w:rPr>
          <w:i/>
        </w:rPr>
        <w:t>fagara</w:t>
      </w:r>
      <w:proofErr w:type="spellEnd"/>
      <w:r w:rsidRPr="00F02239" w:rsidR="00914D55">
        <w:rPr>
          <w:i/>
        </w:rPr>
        <w:t xml:space="preserve">, </w:t>
      </w:r>
      <w:proofErr w:type="spellStart"/>
      <w:r w:rsidRPr="00F02239" w:rsidR="00914D55">
        <w:rPr>
          <w:i/>
        </w:rPr>
        <w:t>Zanthozylum</w:t>
      </w:r>
      <w:proofErr w:type="spellEnd"/>
      <w:r w:rsidRPr="00F02239" w:rsidR="00914D55">
        <w:rPr>
          <w:i/>
        </w:rPr>
        <w:t xml:space="preserve"> </w:t>
      </w:r>
      <w:proofErr w:type="spellStart"/>
      <w:r w:rsidRPr="00F02239" w:rsidR="00914D55">
        <w:rPr>
          <w:i/>
        </w:rPr>
        <w:t>clava-herculis</w:t>
      </w:r>
      <w:proofErr w:type="spellEnd"/>
      <w:r w:rsidRPr="00F02239" w:rsidR="00914D55">
        <w:rPr>
          <w:i/>
        </w:rPr>
        <w:t xml:space="preserve">, Eugenia </w:t>
      </w:r>
      <w:proofErr w:type="spellStart"/>
      <w:r w:rsidRPr="00F02239" w:rsidR="00914D55">
        <w:rPr>
          <w:i/>
        </w:rPr>
        <w:t>axillaris</w:t>
      </w:r>
      <w:proofErr w:type="spellEnd"/>
      <w:r w:rsidRPr="00F02239" w:rsidR="00914D55">
        <w:rPr>
          <w:i/>
        </w:rPr>
        <w:t xml:space="preserve">, </w:t>
      </w:r>
      <w:proofErr w:type="spellStart"/>
      <w:r w:rsidRPr="00F02239" w:rsidR="00914D55">
        <w:rPr>
          <w:i/>
        </w:rPr>
        <w:t>Psychotria</w:t>
      </w:r>
      <w:proofErr w:type="spellEnd"/>
      <w:r w:rsidRPr="00F02239" w:rsidR="00914D55">
        <w:rPr>
          <w:i/>
        </w:rPr>
        <w:t xml:space="preserve"> nervosa</w:t>
      </w:r>
      <w:r w:rsidR="00F02239">
        <w:t>,</w:t>
      </w:r>
      <w:r w:rsidR="00914D55">
        <w:t xml:space="preserve"> and </w:t>
      </w:r>
      <w:proofErr w:type="spellStart"/>
      <w:r w:rsidRPr="00F02239" w:rsidR="00914D55">
        <w:rPr>
          <w:i/>
        </w:rPr>
        <w:t>Myrcianthes</w:t>
      </w:r>
      <w:proofErr w:type="spellEnd"/>
      <w:r w:rsidRPr="00F02239" w:rsidR="00914D55">
        <w:rPr>
          <w:i/>
        </w:rPr>
        <w:t xml:space="preserve"> </w:t>
      </w:r>
      <w:proofErr w:type="spellStart"/>
      <w:r w:rsidRPr="00F02239" w:rsidR="00914D55">
        <w:rPr>
          <w:i/>
        </w:rPr>
        <w:t>fragrans</w:t>
      </w:r>
      <w:proofErr w:type="spellEnd"/>
      <w:r w:rsidR="00914D55">
        <w:t xml:space="preserve"> (north of St. Lucie County). </w:t>
      </w:r>
      <w:proofErr w:type="spellStart"/>
      <w:r w:rsidRPr="00F02239" w:rsidR="00914D55">
        <w:rPr>
          <w:i/>
        </w:rPr>
        <w:t>Serenoa</w:t>
      </w:r>
      <w:proofErr w:type="spellEnd"/>
      <w:r w:rsidRPr="00F02239" w:rsidR="00914D55">
        <w:rPr>
          <w:i/>
        </w:rPr>
        <w:t xml:space="preserve"> </w:t>
      </w:r>
      <w:proofErr w:type="spellStart"/>
      <w:r w:rsidRPr="00F02239" w:rsidR="00914D55">
        <w:rPr>
          <w:i/>
        </w:rPr>
        <w:t>repens</w:t>
      </w:r>
      <w:proofErr w:type="spellEnd"/>
      <w:r w:rsidR="00914D55">
        <w:t xml:space="preserve"> is also a dominant understory component of the maritime hammock. </w:t>
      </w:r>
    </w:p>
    <w:p w:rsidR="00914D55" w:rsidP="00914D55" w:rsidRDefault="00914D55"/>
    <w:p w:rsidR="00914D55" w:rsidP="00914D55" w:rsidRDefault="00914D55">
      <w:r>
        <w:t xml:space="preserve">Maritime hammocks form on old coastal dunes that have become stabilized over time, and have allowed for the establishment of tree seedlings. Maritime hammocks generally start as isolated strips of trees that gradually </w:t>
      </w:r>
      <w:proofErr w:type="gramStart"/>
      <w:r>
        <w:t>join together</w:t>
      </w:r>
      <w:proofErr w:type="gramEnd"/>
      <w:r>
        <w:t xml:space="preserve"> to become a continuous forest. Natural fire is rare in the maritime hammock, probably occurring no more than once every 26-100yrs. However, maritime hammocks are relatively stable, and </w:t>
      </w:r>
      <w:proofErr w:type="gramStart"/>
      <w:r>
        <w:t>as long as</w:t>
      </w:r>
      <w:proofErr w:type="gramEnd"/>
      <w:r>
        <w:t xml:space="preserve"> the canopy remains intact and the underlying landform is not disturbed, fire will not severely impact the hammock. The main disturbances that affect this community are hurricanes and storms of varying severity and frequency.</w:t>
      </w:r>
    </w:p>
    <w:p w:rsidR="00914D55" w:rsidP="00914D55" w:rsidRDefault="00914D55"/>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7</w:t>
            </w:r>
          </w:p>
        </w:tc>
      </w:tr>
      <w:tr>
        <w:tc>
          <w:p>
            <w:pPr>
              <w:jc w:val="center"/>
            </w:pPr>
            <w:r>
              <w:rPr>
                <w:sz w:val="20"/>
              </w:rPr>
              <w:t>Mid1:OPN</w:t>
            </w:r>
          </w:p>
        </w:tc>
        <w:tc>
          <w:p>
            <w:pPr>
              <w:jc w:val="center"/>
            </w:pPr>
            <w:r>
              <w:rPr>
                <w:sz w:val="20"/>
              </w:rPr>
              <w:t>8</w:t>
            </w:r>
          </w:p>
        </w:tc>
        <w:tc>
          <w:p>
            <w:pPr>
              <w:jc w:val="center"/>
            </w:pPr>
            <w:r>
              <w:rPr>
                <w:sz w:val="20"/>
              </w:rPr>
              <w:t>Mid1:CLS</w:t>
            </w:r>
          </w:p>
        </w:tc>
        <w:tc>
          <w:p>
            <w:pPr>
              <w:jc w:val="center"/>
            </w:pPr>
            <w:r>
              <w:rPr>
                <w:sz w:val="20"/>
              </w:rPr>
              <w:t>19</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59</w:t>
            </w:r>
          </w:p>
        </w:tc>
      </w:tr>
      <w:tr>
        <w:tc>
          <w:p>
            <w:pPr>
              <w:jc w:val="center"/>
            </w:pPr>
            <w:r>
              <w:rPr>
                <w:sz w:val="20"/>
              </w:rPr>
              <w:t>Late1:CLS</w:t>
            </w:r>
          </w:p>
        </w:tc>
        <w:tc>
          <w:p>
            <w:pPr>
              <w:jc w:val="center"/>
            </w:pPr>
            <w:r>
              <w:rPr>
                <w:sz w:val="20"/>
              </w:rPr>
              <w:t>60</w:t>
            </w:r>
          </w:p>
        </w:tc>
        <w:tc>
          <w:p>
            <w:pPr>
              <w:jc w:val="center"/>
            </w:pPr>
            <w:r>
              <w:rPr>
                <w:sz w:val="20"/>
              </w:rPr>
              <w:t>Late2:CLS</w:t>
            </w:r>
          </w:p>
        </w:tc>
        <w:tc>
          <w:p>
            <w:pPr>
              <w:jc w:val="center"/>
            </w:pPr>
            <w:r>
              <w:rPr>
                <w:sz w:val="20"/>
              </w:rPr>
              <w:t>99</w:t>
            </w:r>
          </w:p>
        </w:tc>
      </w:tr>
      <w:tr>
        <w:tc>
          <w:p>
            <w:pPr>
              <w:jc w:val="center"/>
            </w:pPr>
            <w:r>
              <w:rPr>
                <w:sz w:val="20"/>
              </w:rPr>
              <w:t>Late2:CLS</w:t>
            </w:r>
          </w:p>
        </w:tc>
        <w:tc>
          <w:p>
            <w:pPr>
              <w:jc w:val="center"/>
            </w:pPr>
            <w:r>
              <w:rPr>
                <w:sz w:val="20"/>
              </w:rPr>
              <w:t>100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Late2:CLS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Late2:CLS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Late2:CLS</w:t>
            </w:r>
          </w:p>
        </w:tc>
        <w:tc>
          <w:p>
            <w:pPr>
              <w:jc w:val="center"/>
            </w:pPr>
            <w:r>
              <w:rPr>
                <w:sz w:val="20"/>
              </w:rPr>
              <w:t>Late2:CLS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14D55" w:rsidP="00914D55" w:rsidRDefault="00914D55">
      <w:r>
        <w:t>Austin, D.F. and K. Coleman-</w:t>
      </w:r>
      <w:proofErr w:type="spellStart"/>
      <w:r>
        <w:t>Marois</w:t>
      </w:r>
      <w:proofErr w:type="spellEnd"/>
      <w:r>
        <w:t>. 1977. Vegetation of southeastern Florida. II. Boca Raton hammock site. Florida Scientist 40: 331-338.</w:t>
      </w:r>
    </w:p>
    <w:p w:rsidR="00914D55" w:rsidP="00914D55" w:rsidRDefault="00914D55"/>
    <w:p w:rsidR="00914D55" w:rsidP="00914D55" w:rsidRDefault="00914D55">
      <w:r>
        <w:t xml:space="preserve">Davison, K.L. and S.P. Bratton. 1988. Vegetation response and regrowth after fire on Cumberland Island National Seashore, Georgia. </w:t>
      </w:r>
      <w:proofErr w:type="spellStart"/>
      <w:r>
        <w:t>Castanea</w:t>
      </w:r>
      <w:proofErr w:type="spellEnd"/>
      <w:r>
        <w:t xml:space="preserve"> 53(1): 47-65.</w:t>
      </w:r>
    </w:p>
    <w:p w:rsidR="00914D55" w:rsidP="00914D55" w:rsidRDefault="00914D55"/>
    <w:p w:rsidR="00914D55" w:rsidP="00914D55" w:rsidRDefault="00914D55">
      <w:proofErr w:type="spellStart"/>
      <w:r>
        <w:t>Duever</w:t>
      </w:r>
      <w:proofErr w:type="spellEnd"/>
      <w:r>
        <w:t>, L.C. 1983. Natural communities of Florida's Coastal Dunes. Palmetto, November 1983: 8-11.</w:t>
      </w:r>
    </w:p>
    <w:p w:rsidR="00914D55" w:rsidP="00914D55" w:rsidRDefault="00914D55"/>
    <w:p w:rsidR="00914D55" w:rsidP="00914D55" w:rsidRDefault="00914D55">
      <w:r>
        <w:t>FNAI [Florida Natural Areas Inventory]. 1990. Guide to the natural communities of Florida. Florida Natural Areas Inventory and Florida Department of Natural Resources, Tallahassee. 111 pp.</w:t>
      </w:r>
    </w:p>
    <w:p w:rsidR="00914D55" w:rsidP="00914D55" w:rsidRDefault="00914D55"/>
    <w:p w:rsidR="00914D55" w:rsidP="00914D55" w:rsidRDefault="00914D55">
      <w:r>
        <w:t>Johnson, A.F. 1994. Coastal impacts of non-indigenous species. Chapter 3.1 in: D.C. Schmitz and T.C. Brown, eds. An assessment of invasive non-indigenous species in Florida’s public lands. Technical Report No. TSS-94-100, Bureau of Aquatic Plant Management, Division of Environmental Resource Permitting, Florida Department of Environmental Protection, Tallahassee, FL.</w:t>
      </w:r>
    </w:p>
    <w:p w:rsidR="00914D55" w:rsidP="00914D55" w:rsidRDefault="00914D55"/>
    <w:p w:rsidR="00914D55" w:rsidP="00914D55" w:rsidRDefault="00914D55">
      <w:r>
        <w:t xml:space="preserve">Johnson, A.F. and M.G. Barbour. 1990. Dunes and maritime forests. Pages 429-480 in: R.L. Myers and J.J. </w:t>
      </w:r>
      <w:proofErr w:type="spellStart"/>
      <w:r>
        <w:t>Ewel</w:t>
      </w:r>
      <w:proofErr w:type="spellEnd"/>
      <w:r>
        <w:t>, editors. Ecosystems of Florida. University of Central Florida Press, Orlando, FL.</w:t>
      </w:r>
    </w:p>
    <w:p w:rsidR="00914D55" w:rsidP="00914D55" w:rsidRDefault="00914D55"/>
    <w:p w:rsidR="00914D55" w:rsidP="00914D55" w:rsidRDefault="00914D55">
      <w:r>
        <w:lastRenderedPageBreak/>
        <w:t>Johnson, A.F. and J.W. Muller. 1993a. An assessment of Florida's remaining coastal upland natural communities: Final summary report. The Nature Conservancy, Florida Natural Areas Inventory, Tallahassee, FL. 37 pp.</w:t>
      </w:r>
    </w:p>
    <w:p w:rsidR="00914D55" w:rsidP="00914D55" w:rsidRDefault="00914D55"/>
    <w:p w:rsidR="00914D55" w:rsidP="00914D55" w:rsidRDefault="00914D55">
      <w:r>
        <w:t xml:space="preserve">Johnson, A.F. and J.W. Muller. 1993b. An assessment of Florida's remaining coastal upland natural communities: southeast Florida. The Nature Conservancy, Florida Natural Areas Inventory, Tallahassee, FL. </w:t>
      </w:r>
    </w:p>
    <w:p w:rsidR="00914D55" w:rsidP="00914D55" w:rsidRDefault="00914D55"/>
    <w:p w:rsidR="00914D55" w:rsidP="00914D55" w:rsidRDefault="00914D55">
      <w:r>
        <w:t>NatureServe. 2006. International Ecological Classification Standard: Terrestrial Ecological</w:t>
      </w:r>
    </w:p>
    <w:p w:rsidR="00914D55" w:rsidP="00914D55" w:rsidRDefault="00914D55">
      <w:r>
        <w:t>Classifications. NatureServe Central Databases. Arlington, VA, U.S.A. Data current as of</w:t>
      </w:r>
    </w:p>
    <w:p w:rsidR="00914D55" w:rsidP="00914D55" w:rsidRDefault="00914D55">
      <w:r>
        <w:t>18 July 2006.</w:t>
      </w:r>
    </w:p>
    <w:p w:rsidR="00914D55" w:rsidP="00914D55" w:rsidRDefault="00914D55"/>
    <w:p w:rsidR="00914D55" w:rsidP="00914D55" w:rsidRDefault="00914D55">
      <w:r>
        <w:t>NatureServe. 2007. International Ecological Classification Standard: Terrestrial Ecological Classifications. NatureServe Central Databases. Arlington, VA. Data current as of 10 February 2007.</w:t>
      </w:r>
    </w:p>
    <w:p w:rsidR="00914D55" w:rsidP="00914D55" w:rsidRDefault="00914D55"/>
    <w:p w:rsidR="00914D55" w:rsidP="00914D55" w:rsidRDefault="00914D55">
      <w:r>
        <w:t>US Fish &amp; Wildlife Service. 1999. South Florida multi-species recovery plan. Atlanta, GA. 2172 pp.</w:t>
      </w:r>
    </w:p>
    <w:p w:rsidRPr="00A43E41" w:rsidR="004D5F12" w:rsidP="00914D55"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16B4" w:rsidRDefault="00A316B4">
      <w:r>
        <w:separator/>
      </w:r>
    </w:p>
  </w:endnote>
  <w:endnote w:type="continuationSeparator" w:id="0">
    <w:p w:rsidR="00A316B4" w:rsidRDefault="00A3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4D55" w:rsidRDefault="00914D55" w:rsidP="00914D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16B4" w:rsidRDefault="00A316B4">
      <w:r>
        <w:separator/>
      </w:r>
    </w:p>
  </w:footnote>
  <w:footnote w:type="continuationSeparator" w:id="0">
    <w:p w:rsidR="00A316B4" w:rsidRDefault="00A3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14D5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55"/>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4CB9"/>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5FCB"/>
    <w:rsid w:val="00216A9D"/>
    <w:rsid w:val="002206DB"/>
    <w:rsid w:val="00222F42"/>
    <w:rsid w:val="002249CD"/>
    <w:rsid w:val="00227B1B"/>
    <w:rsid w:val="00227BDA"/>
    <w:rsid w:val="00231FCD"/>
    <w:rsid w:val="002351A4"/>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506B1"/>
    <w:rsid w:val="00350B9A"/>
    <w:rsid w:val="00350E33"/>
    <w:rsid w:val="003512BF"/>
    <w:rsid w:val="00355705"/>
    <w:rsid w:val="00357470"/>
    <w:rsid w:val="0036004A"/>
    <w:rsid w:val="0036064B"/>
    <w:rsid w:val="003616F2"/>
    <w:rsid w:val="00362A51"/>
    <w:rsid w:val="00362D99"/>
    <w:rsid w:val="00363EEA"/>
    <w:rsid w:val="003650F6"/>
    <w:rsid w:val="0036554D"/>
    <w:rsid w:val="003670EA"/>
    <w:rsid w:val="00367591"/>
    <w:rsid w:val="003706C4"/>
    <w:rsid w:val="0037120A"/>
    <w:rsid w:val="00373BCB"/>
    <w:rsid w:val="003740C2"/>
    <w:rsid w:val="00381A8F"/>
    <w:rsid w:val="00381B77"/>
    <w:rsid w:val="003866DA"/>
    <w:rsid w:val="00393EB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4585"/>
    <w:rsid w:val="00907ED2"/>
    <w:rsid w:val="0091183C"/>
    <w:rsid w:val="00912041"/>
    <w:rsid w:val="00912F24"/>
    <w:rsid w:val="00914D55"/>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248E"/>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6B4"/>
    <w:rsid w:val="00A31BB6"/>
    <w:rsid w:val="00A339E1"/>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6A80"/>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0D39"/>
    <w:rsid w:val="00CA1B63"/>
    <w:rsid w:val="00CA2687"/>
    <w:rsid w:val="00CA2C4F"/>
    <w:rsid w:val="00CA2D4E"/>
    <w:rsid w:val="00CA33C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3610"/>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1516"/>
    <w:rsid w:val="00E01EC8"/>
    <w:rsid w:val="00E024C6"/>
    <w:rsid w:val="00E02589"/>
    <w:rsid w:val="00E02CF7"/>
    <w:rsid w:val="00E0390A"/>
    <w:rsid w:val="00E06044"/>
    <w:rsid w:val="00E07EC2"/>
    <w:rsid w:val="00E10833"/>
    <w:rsid w:val="00E10A54"/>
    <w:rsid w:val="00E124E8"/>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60A"/>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33CD"/>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2239"/>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1FB55"/>
  <w15:docId w15:val="{2BBF05D1-B5DA-4C62-91FC-99EF8073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36A80"/>
    <w:pPr>
      <w:ind w:left="720"/>
    </w:pPr>
    <w:rPr>
      <w:rFonts w:ascii="Calibri" w:eastAsia="Calibri" w:hAnsi="Calibri"/>
      <w:sz w:val="22"/>
      <w:szCs w:val="22"/>
    </w:rPr>
  </w:style>
  <w:style w:type="character" w:styleId="Hyperlink">
    <w:name w:val="Hyperlink"/>
    <w:rsid w:val="00C36A80"/>
    <w:rPr>
      <w:color w:val="0000FF"/>
      <w:u w:val="single"/>
    </w:rPr>
  </w:style>
  <w:style w:type="paragraph" w:styleId="BalloonText">
    <w:name w:val="Balloon Text"/>
    <w:basedOn w:val="Normal"/>
    <w:link w:val="BalloonTextChar"/>
    <w:uiPriority w:val="99"/>
    <w:semiHidden/>
    <w:unhideWhenUsed/>
    <w:rsid w:val="00F022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2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81587">
      <w:bodyDiv w:val="1"/>
      <w:marLeft w:val="0"/>
      <w:marRight w:val="0"/>
      <w:marTop w:val="0"/>
      <w:marBottom w:val="0"/>
      <w:divBdr>
        <w:top w:val="none" w:sz="0" w:space="0" w:color="auto"/>
        <w:left w:val="none" w:sz="0" w:space="0" w:color="auto"/>
        <w:bottom w:val="none" w:sz="0" w:space="0" w:color="auto"/>
        <w:right w:val="none" w:sz="0" w:space="0" w:color="auto"/>
      </w:divBdr>
    </w:div>
    <w:div w:id="14177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2014-08-21T15:12:00Z</cp:lastPrinted>
  <dcterms:created xsi:type="dcterms:W3CDTF">2018-04-24T23:20:00Z</dcterms:created>
  <dcterms:modified xsi:type="dcterms:W3CDTF">2018-04-24T23:20:00Z</dcterms:modified>
</cp:coreProperties>
</file>