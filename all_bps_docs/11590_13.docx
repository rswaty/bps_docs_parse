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44" w:rsidP="008B1944" w:rsidRDefault="008B1944" w14:paraId="386C4935" w14:textId="77777777">
      <w:pPr>
        <w:pStyle w:val="BpSTitle"/>
      </w:pPr>
      <w:bookmarkStart w:name="_GoBack" w:id="0"/>
      <w:bookmarkEnd w:id="0"/>
      <w:r>
        <w:t>11590</w:t>
      </w:r>
    </w:p>
    <w:p w:rsidR="008B1944" w:rsidP="008B1944" w:rsidRDefault="008B1944" w14:paraId="2D4149F3" w14:textId="77777777">
      <w:pPr>
        <w:pStyle w:val="BpSTitle"/>
      </w:pPr>
      <w:r>
        <w:t>Rocky Mountain Montane Riparian Systems</w:t>
      </w:r>
    </w:p>
    <w:p w:rsidR="008B1944" w:rsidP="008B1944" w:rsidRDefault="008B1944" w14:paraId="3CBEC4FF" w14:textId="77777777">
      <w:r>
        <w:t xmlns:w="http://schemas.openxmlformats.org/wordprocessingml/2006/main">BpS Model/Description Version: Aug. 2020</w:t>
      </w:r>
      <w:r>
        <w:tab/>
      </w:r>
      <w:r>
        <w:tab/>
      </w:r>
      <w:r>
        <w:tab/>
      </w:r>
      <w:r>
        <w:tab/>
      </w:r>
      <w:r>
        <w:tab/>
      </w:r>
      <w:r>
        <w:tab/>
      </w:r>
      <w:r>
        <w:tab/>
      </w:r>
    </w:p>
    <w:p w:rsidR="008B1944" w:rsidP="008B1944" w:rsidRDefault="008B1944" w14:paraId="545CDB71"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392"/>
        <w:gridCol w:w="852"/>
      </w:tblGrid>
      <w:tr w:rsidRPr="008B1944" w:rsidR="008B1944" w:rsidTr="008B1944" w14:paraId="7F8A76D5" w14:textId="77777777">
        <w:tc>
          <w:tcPr>
            <w:tcW w:w="2100" w:type="dxa"/>
            <w:tcBorders>
              <w:top w:val="single" w:color="auto" w:sz="2" w:space="0"/>
              <w:left w:val="single" w:color="auto" w:sz="12" w:space="0"/>
              <w:bottom w:val="single" w:color="000000" w:sz="12" w:space="0"/>
            </w:tcBorders>
            <w:shd w:val="clear" w:color="auto" w:fill="auto"/>
          </w:tcPr>
          <w:p w:rsidRPr="008B1944" w:rsidR="008B1944" w:rsidP="00B56DE0" w:rsidRDefault="008B1944" w14:paraId="095B5E30" w14:textId="77777777">
            <w:pPr>
              <w:rPr>
                <w:b/>
                <w:bCs/>
              </w:rPr>
            </w:pPr>
            <w:r w:rsidRPr="008B1944">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8B1944" w:rsidR="008B1944" w:rsidP="00B56DE0" w:rsidRDefault="008B1944" w14:paraId="11390CA4"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8B1944" w:rsidR="008B1944" w:rsidP="00B56DE0" w:rsidRDefault="008B1944" w14:paraId="54A6A1B4" w14:textId="77777777">
            <w:pPr>
              <w:rPr>
                <w:b/>
                <w:bCs/>
              </w:rPr>
            </w:pPr>
            <w:r w:rsidRPr="008B1944">
              <w:rPr>
                <w:b/>
                <w:bCs/>
              </w:rPr>
              <w:t>Reviewers</w:t>
            </w:r>
          </w:p>
        </w:tc>
        <w:tc>
          <w:tcPr>
            <w:tcW w:w="852" w:type="dxa"/>
            <w:tcBorders>
              <w:top w:val="single" w:color="auto" w:sz="2" w:space="0"/>
              <w:bottom w:val="single" w:color="000000" w:sz="12" w:space="0"/>
            </w:tcBorders>
            <w:shd w:val="clear" w:color="auto" w:fill="auto"/>
          </w:tcPr>
          <w:p w:rsidRPr="008B1944" w:rsidR="008B1944" w:rsidP="00B56DE0" w:rsidRDefault="008B1944" w14:paraId="17966417" w14:textId="77777777">
            <w:pPr>
              <w:rPr>
                <w:b/>
                <w:bCs/>
              </w:rPr>
            </w:pPr>
          </w:p>
        </w:tc>
      </w:tr>
      <w:tr w:rsidRPr="008B1944" w:rsidR="008B1944" w:rsidTr="008B1944" w14:paraId="2AB1C13C" w14:textId="77777777">
        <w:tc>
          <w:tcPr>
            <w:tcW w:w="2100" w:type="dxa"/>
            <w:tcBorders>
              <w:top w:val="single" w:color="000000" w:sz="12" w:space="0"/>
              <w:left w:val="single" w:color="auto" w:sz="12" w:space="0"/>
            </w:tcBorders>
            <w:shd w:val="clear" w:color="auto" w:fill="auto"/>
          </w:tcPr>
          <w:p w:rsidRPr="008B1944" w:rsidR="008B1944" w:rsidP="00B56DE0" w:rsidRDefault="008B1944" w14:paraId="7DFDB738" w14:textId="77777777">
            <w:pPr>
              <w:rPr>
                <w:bCs/>
              </w:rPr>
            </w:pPr>
            <w:r w:rsidRPr="008B1944">
              <w:rPr>
                <w:bCs/>
              </w:rPr>
              <w:t xml:space="preserve">Jan </w:t>
            </w:r>
            <w:proofErr w:type="spellStart"/>
            <w:r w:rsidRPr="008B1944">
              <w:rPr>
                <w:bCs/>
              </w:rPr>
              <w:t>Nachlinger</w:t>
            </w:r>
            <w:proofErr w:type="spellEnd"/>
          </w:p>
        </w:tc>
        <w:tc>
          <w:tcPr>
            <w:tcW w:w="2400" w:type="dxa"/>
            <w:tcBorders>
              <w:top w:val="single" w:color="000000" w:sz="12" w:space="0"/>
              <w:right w:val="single" w:color="000000" w:sz="12" w:space="0"/>
            </w:tcBorders>
            <w:shd w:val="clear" w:color="auto" w:fill="auto"/>
          </w:tcPr>
          <w:p w:rsidRPr="008B1944" w:rsidR="008B1944" w:rsidP="00B56DE0" w:rsidRDefault="008B1944" w14:paraId="096AEAA4" w14:textId="77777777">
            <w:r w:rsidRPr="008B1944">
              <w:t>jnachlinger@tnc.org</w:t>
            </w:r>
          </w:p>
        </w:tc>
        <w:tc>
          <w:tcPr>
            <w:tcW w:w="1392" w:type="dxa"/>
            <w:tcBorders>
              <w:top w:val="single" w:color="000000" w:sz="12" w:space="0"/>
              <w:left w:val="single" w:color="000000" w:sz="12" w:space="0"/>
            </w:tcBorders>
            <w:shd w:val="clear" w:color="auto" w:fill="auto"/>
          </w:tcPr>
          <w:p w:rsidRPr="008B1944" w:rsidR="008B1944" w:rsidP="00B56DE0" w:rsidRDefault="008B1944" w14:paraId="65B83C77" w14:textId="77777777">
            <w:r w:rsidRPr="008B1944">
              <w:t>None</w:t>
            </w:r>
          </w:p>
        </w:tc>
        <w:tc>
          <w:tcPr>
            <w:tcW w:w="852" w:type="dxa"/>
            <w:tcBorders>
              <w:top w:val="single" w:color="000000" w:sz="12" w:space="0"/>
            </w:tcBorders>
            <w:shd w:val="clear" w:color="auto" w:fill="auto"/>
          </w:tcPr>
          <w:p w:rsidRPr="008B1944" w:rsidR="008B1944" w:rsidP="00B56DE0" w:rsidRDefault="008B1944" w14:paraId="67F4857B" w14:textId="77777777">
            <w:r w:rsidRPr="008B1944">
              <w:t>None</w:t>
            </w:r>
          </w:p>
        </w:tc>
      </w:tr>
      <w:tr w:rsidRPr="008B1944" w:rsidR="008B1944" w:rsidTr="008B1944" w14:paraId="1577E9A5" w14:textId="77777777">
        <w:tc>
          <w:tcPr>
            <w:tcW w:w="2100" w:type="dxa"/>
            <w:tcBorders>
              <w:left w:val="single" w:color="auto" w:sz="12" w:space="0"/>
            </w:tcBorders>
            <w:shd w:val="clear" w:color="auto" w:fill="auto"/>
          </w:tcPr>
          <w:p w:rsidRPr="008B1944" w:rsidR="008B1944" w:rsidP="00B56DE0" w:rsidRDefault="008B1944" w14:paraId="004EF6D0" w14:textId="77777777">
            <w:pPr>
              <w:rPr>
                <w:bCs/>
              </w:rPr>
            </w:pPr>
            <w:r w:rsidRPr="008B1944">
              <w:rPr>
                <w:bCs/>
              </w:rPr>
              <w:t>Louis Provencher</w:t>
            </w:r>
          </w:p>
        </w:tc>
        <w:tc>
          <w:tcPr>
            <w:tcW w:w="2400" w:type="dxa"/>
            <w:tcBorders>
              <w:right w:val="single" w:color="000000" w:sz="12" w:space="0"/>
            </w:tcBorders>
            <w:shd w:val="clear" w:color="auto" w:fill="auto"/>
          </w:tcPr>
          <w:p w:rsidRPr="008B1944" w:rsidR="008B1944" w:rsidP="00B56DE0" w:rsidRDefault="008B1944" w14:paraId="705F3F22" w14:textId="77777777">
            <w:r w:rsidRPr="008B1944">
              <w:t>lprovencher@tnc.org</w:t>
            </w:r>
          </w:p>
        </w:tc>
        <w:tc>
          <w:tcPr>
            <w:tcW w:w="1392" w:type="dxa"/>
            <w:tcBorders>
              <w:left w:val="single" w:color="000000" w:sz="12" w:space="0"/>
            </w:tcBorders>
            <w:shd w:val="clear" w:color="auto" w:fill="auto"/>
          </w:tcPr>
          <w:p w:rsidRPr="008B1944" w:rsidR="008B1944" w:rsidP="00B56DE0" w:rsidRDefault="008B1944" w14:paraId="1105F6B0" w14:textId="77777777">
            <w:r w:rsidRPr="008B1944">
              <w:t>None</w:t>
            </w:r>
          </w:p>
        </w:tc>
        <w:tc>
          <w:tcPr>
            <w:tcW w:w="852" w:type="dxa"/>
            <w:shd w:val="clear" w:color="auto" w:fill="auto"/>
          </w:tcPr>
          <w:p w:rsidRPr="008B1944" w:rsidR="008B1944" w:rsidP="00B56DE0" w:rsidRDefault="008B1944" w14:paraId="2CD57F0D" w14:textId="77777777">
            <w:r w:rsidRPr="008B1944">
              <w:t>None</w:t>
            </w:r>
          </w:p>
        </w:tc>
      </w:tr>
      <w:tr w:rsidRPr="008B1944" w:rsidR="008B1944" w:rsidTr="008B1944" w14:paraId="5DA3D7B5" w14:textId="77777777">
        <w:tc>
          <w:tcPr>
            <w:tcW w:w="2100" w:type="dxa"/>
            <w:tcBorders>
              <w:left w:val="single" w:color="auto" w:sz="12" w:space="0"/>
              <w:bottom w:val="single" w:color="auto" w:sz="2" w:space="0"/>
            </w:tcBorders>
            <w:shd w:val="clear" w:color="auto" w:fill="auto"/>
          </w:tcPr>
          <w:p w:rsidRPr="008B1944" w:rsidR="008B1944" w:rsidP="00B56DE0" w:rsidRDefault="008B1944" w14:paraId="344B2334" w14:textId="77777777">
            <w:pPr>
              <w:rPr>
                <w:bCs/>
              </w:rPr>
            </w:pPr>
            <w:r w:rsidRPr="008B1944">
              <w:rPr>
                <w:bCs/>
              </w:rPr>
              <w:t>None</w:t>
            </w:r>
          </w:p>
        </w:tc>
        <w:tc>
          <w:tcPr>
            <w:tcW w:w="2400" w:type="dxa"/>
            <w:tcBorders>
              <w:right w:val="single" w:color="000000" w:sz="12" w:space="0"/>
            </w:tcBorders>
            <w:shd w:val="clear" w:color="auto" w:fill="auto"/>
          </w:tcPr>
          <w:p w:rsidRPr="008B1944" w:rsidR="008B1944" w:rsidP="00B56DE0" w:rsidRDefault="008B1944" w14:paraId="41924793" w14:textId="77777777">
            <w:r w:rsidRPr="008B1944">
              <w:t>None</w:t>
            </w:r>
          </w:p>
        </w:tc>
        <w:tc>
          <w:tcPr>
            <w:tcW w:w="1392" w:type="dxa"/>
            <w:tcBorders>
              <w:left w:val="single" w:color="000000" w:sz="12" w:space="0"/>
              <w:bottom w:val="single" w:color="auto" w:sz="2" w:space="0"/>
            </w:tcBorders>
            <w:shd w:val="clear" w:color="auto" w:fill="auto"/>
          </w:tcPr>
          <w:p w:rsidRPr="008B1944" w:rsidR="008B1944" w:rsidP="00B56DE0" w:rsidRDefault="008B1944" w14:paraId="23D0A965" w14:textId="77777777">
            <w:r w:rsidRPr="008B1944">
              <w:t>None</w:t>
            </w:r>
          </w:p>
        </w:tc>
        <w:tc>
          <w:tcPr>
            <w:tcW w:w="852" w:type="dxa"/>
            <w:shd w:val="clear" w:color="auto" w:fill="auto"/>
          </w:tcPr>
          <w:p w:rsidRPr="008B1944" w:rsidR="008B1944" w:rsidP="00B56DE0" w:rsidRDefault="008B1944" w14:paraId="16FF5D1D" w14:textId="77777777">
            <w:r w:rsidRPr="008B1944">
              <w:t>None</w:t>
            </w:r>
          </w:p>
        </w:tc>
      </w:tr>
    </w:tbl>
    <w:p w:rsidR="008B1944" w:rsidP="008B1944" w:rsidRDefault="008B1944" w14:paraId="7197211A" w14:textId="77777777"/>
    <w:p w:rsidR="008B1944" w:rsidP="008B1944" w:rsidRDefault="008B1944" w14:paraId="4DDDE74B" w14:textId="77777777">
      <w:pPr>
        <w:pStyle w:val="InfoPara"/>
      </w:pPr>
      <w:r>
        <w:t>Vegetation Type</w:t>
      </w:r>
    </w:p>
    <w:p w:rsidR="008B1944" w:rsidP="008B1944" w:rsidRDefault="00855AD4" w14:paraId="54FF0408" w14:textId="6612597A">
      <w:r w:rsidRPr="00855AD4">
        <w:t>Woody Wetland</w:t>
      </w:r>
    </w:p>
    <w:p w:rsidR="008B1944" w:rsidP="008B1944" w:rsidRDefault="008B1944" w14:paraId="564A944D" w14:textId="237BB0F8">
      <w:pPr>
        <w:pStyle w:val="InfoPara"/>
      </w:pPr>
      <w:r>
        <w:t>Map Zone</w:t>
      </w:r>
    </w:p>
    <w:p w:rsidR="008B1944" w:rsidP="008B1944" w:rsidRDefault="008B1944" w14:paraId="06282F4F" w14:textId="77777777">
      <w:r>
        <w:t>13</w:t>
      </w:r>
    </w:p>
    <w:p w:rsidR="008B1944" w:rsidP="008B1944" w:rsidRDefault="008B1944" w14:paraId="4EAB9B4D" w14:textId="77777777">
      <w:pPr>
        <w:pStyle w:val="InfoPara"/>
      </w:pPr>
      <w:r>
        <w:t>Geographic Range</w:t>
      </w:r>
    </w:p>
    <w:p w:rsidR="008B1944" w:rsidP="008B1944" w:rsidRDefault="008B1944" w14:paraId="2871BC41" w14:textId="77777777">
      <w:r>
        <w:t xml:space="preserve">This system is found throughout the Rocky Mountains and Colorado Plateau regions. </w:t>
      </w:r>
      <w:r w:rsidR="00906A69">
        <w:t>Biophysical Setting (</w:t>
      </w:r>
      <w:r>
        <w:t>BpS</w:t>
      </w:r>
      <w:r w:rsidR="00906A69">
        <w:t>)</w:t>
      </w:r>
      <w:r>
        <w:t xml:space="preserve"> </w:t>
      </w:r>
      <w:proofErr w:type="gramStart"/>
      <w:r>
        <w:t>is located in</w:t>
      </w:r>
      <w:proofErr w:type="gramEnd"/>
      <w:r>
        <w:t xml:space="preserve"> the eastern mountains of </w:t>
      </w:r>
      <w:r w:rsidR="00906A69">
        <w:t>map zone (</w:t>
      </w:r>
      <w:r>
        <w:t>MZ</w:t>
      </w:r>
      <w:r w:rsidR="00906A69">
        <w:t xml:space="preserve">) </w:t>
      </w:r>
      <w:r>
        <w:t>13.</w:t>
      </w:r>
    </w:p>
    <w:p w:rsidR="008B1944" w:rsidP="008B1944" w:rsidRDefault="008B1944" w14:paraId="2E4FD6F1" w14:textId="77777777">
      <w:pPr>
        <w:pStyle w:val="InfoPara"/>
      </w:pPr>
      <w:r>
        <w:t>Biophysical Site Description</w:t>
      </w:r>
    </w:p>
    <w:p w:rsidR="008B1944" w:rsidP="008B1944" w:rsidRDefault="008B1944" w14:paraId="47F5A069" w14:textId="2273A851">
      <w:r>
        <w:t xml:space="preserve">This system occurs within a broad elevation range from </w:t>
      </w:r>
      <w:r w:rsidR="00906A69">
        <w:t>~</w:t>
      </w:r>
      <w:r>
        <w:t>900-2</w:t>
      </w:r>
      <w:r w:rsidR="00906A69">
        <w:t>,</w:t>
      </w:r>
      <w:r>
        <w:t>800m and, therefore, is generally associated with mountain ranges and high plateaus of the eastern Mojave Desert. Occurrences are found within the flood zone of rivers, on islands, sand</w:t>
      </w:r>
      <w:r w:rsidR="00906A69">
        <w:t>,</w:t>
      </w:r>
      <w:r>
        <w:t xml:space="preserve"> or cobble bars</w:t>
      </w:r>
      <w:r w:rsidR="00906A69">
        <w:t>,</w:t>
      </w:r>
      <w:r>
        <w:t xml:space="preserve"> and immediate streambanks. They can form large, wide occurrences on mid-</w:t>
      </w:r>
      <w:proofErr w:type="gramStart"/>
      <w:r>
        <w:t>channel islands</w:t>
      </w:r>
      <w:proofErr w:type="gramEnd"/>
      <w:r>
        <w:t xml:space="preserve"> in larger rivers or narrow bands on small, rocky canyon tributaries and well-drained benches. </w:t>
      </w:r>
      <w:r w:rsidR="00906A69">
        <w:t>This system</w:t>
      </w:r>
      <w:r>
        <w:t xml:space="preserve"> is also typically found in backwater channels and other perennially wet but less scoured sites, such as floodplains swales. Surface water is generally high for variable periods. Soils are typically alluvial deposits of sand, clays, silts</w:t>
      </w:r>
      <w:r w:rsidR="00906A69">
        <w:t>,</w:t>
      </w:r>
      <w:r>
        <w:t xml:space="preserve"> and cobbles that are highly stratified with depth due to flood scour and deposition.</w:t>
      </w:r>
    </w:p>
    <w:p w:rsidR="008B1944" w:rsidP="008B1944" w:rsidRDefault="008B1944" w14:paraId="3517B336" w14:textId="77777777">
      <w:pPr>
        <w:pStyle w:val="InfoPara"/>
      </w:pPr>
      <w:r>
        <w:t>Vegetation Description</w:t>
      </w:r>
    </w:p>
    <w:p w:rsidR="008B1944" w:rsidP="008B1944" w:rsidRDefault="008B1944" w14:paraId="6942FB00" w14:textId="4A0D0291">
      <w:r>
        <w:t>This ecological system occurs as a mosaic of multiple communities that are tree</w:t>
      </w:r>
      <w:r w:rsidR="00906A69">
        <w:t>-</w:t>
      </w:r>
      <w:r>
        <w:t xml:space="preserve">dominated with a diverse shrub component. Dominant trees may include </w:t>
      </w:r>
      <w:proofErr w:type="spellStart"/>
      <w:r w:rsidRPr="008467AC">
        <w:rPr>
          <w:i/>
        </w:rPr>
        <w:t>Populus</w:t>
      </w:r>
      <w:proofErr w:type="spellEnd"/>
      <w:r w:rsidRPr="008467AC">
        <w:rPr>
          <w:i/>
        </w:rPr>
        <w:t xml:space="preserve"> angustifolia</w:t>
      </w:r>
      <w:r>
        <w:t xml:space="preserve">, </w:t>
      </w:r>
      <w:proofErr w:type="spellStart"/>
      <w:r w:rsidRPr="008467AC">
        <w:rPr>
          <w:i/>
        </w:rPr>
        <w:t>Populus</w:t>
      </w:r>
      <w:proofErr w:type="spellEnd"/>
      <w:r w:rsidRPr="008467AC">
        <w:rPr>
          <w:i/>
        </w:rPr>
        <w:t xml:space="preserve"> balsamifera</w:t>
      </w:r>
      <w:r>
        <w:t xml:space="preserve">, </w:t>
      </w:r>
      <w:proofErr w:type="spellStart"/>
      <w:r w:rsidRPr="008467AC">
        <w:rPr>
          <w:i/>
        </w:rPr>
        <w:t>Populus</w:t>
      </w:r>
      <w:proofErr w:type="spellEnd"/>
      <w:r w:rsidRPr="008467AC">
        <w:rPr>
          <w:i/>
        </w:rPr>
        <w:t xml:space="preserve"> </w:t>
      </w:r>
      <w:proofErr w:type="spellStart"/>
      <w:r w:rsidRPr="008467AC">
        <w:rPr>
          <w:i/>
        </w:rPr>
        <w:t>fremontii</w:t>
      </w:r>
      <w:proofErr w:type="spellEnd"/>
      <w:r w:rsidR="00906A69">
        <w:t>,</w:t>
      </w:r>
      <w:r>
        <w:t xml:space="preserve"> or </w:t>
      </w:r>
      <w:proofErr w:type="spellStart"/>
      <w:r w:rsidRPr="008467AC">
        <w:rPr>
          <w:i/>
        </w:rPr>
        <w:t>Juniperus</w:t>
      </w:r>
      <w:proofErr w:type="spellEnd"/>
      <w:r w:rsidRPr="008467AC">
        <w:rPr>
          <w:i/>
        </w:rPr>
        <w:t xml:space="preserve"> </w:t>
      </w:r>
      <w:proofErr w:type="spellStart"/>
      <w:r w:rsidRPr="008467AC">
        <w:rPr>
          <w:i/>
        </w:rPr>
        <w:t>scopulorum</w:t>
      </w:r>
      <w:proofErr w:type="spellEnd"/>
      <w:r>
        <w:t xml:space="preserve">. Dominant shrubs include </w:t>
      </w:r>
      <w:r w:rsidRPr="008467AC">
        <w:rPr>
          <w:i/>
        </w:rPr>
        <w:t xml:space="preserve">Acer </w:t>
      </w:r>
      <w:proofErr w:type="spellStart"/>
      <w:r w:rsidRPr="008467AC">
        <w:rPr>
          <w:i/>
        </w:rPr>
        <w:t>glabrum</w:t>
      </w:r>
      <w:proofErr w:type="spellEnd"/>
      <w:r>
        <w:t xml:space="preserve">, </w:t>
      </w:r>
      <w:r w:rsidRPr="008467AC">
        <w:rPr>
          <w:i/>
        </w:rPr>
        <w:t xml:space="preserve">Betula </w:t>
      </w:r>
      <w:proofErr w:type="spellStart"/>
      <w:r w:rsidRPr="008467AC">
        <w:rPr>
          <w:i/>
        </w:rPr>
        <w:t>occidentalis</w:t>
      </w:r>
      <w:proofErr w:type="spellEnd"/>
      <w:r>
        <w:t xml:space="preserve">, </w:t>
      </w:r>
      <w:proofErr w:type="spellStart"/>
      <w:r w:rsidRPr="008467AC">
        <w:rPr>
          <w:i/>
        </w:rPr>
        <w:t>Cornus</w:t>
      </w:r>
      <w:proofErr w:type="spellEnd"/>
      <w:r w:rsidRPr="008467AC">
        <w:rPr>
          <w:i/>
        </w:rPr>
        <w:t xml:space="preserve"> </w:t>
      </w:r>
      <w:proofErr w:type="spellStart"/>
      <w:r w:rsidRPr="008467AC">
        <w:rPr>
          <w:i/>
        </w:rPr>
        <w:t>sericea</w:t>
      </w:r>
      <w:proofErr w:type="spellEnd"/>
      <w:r>
        <w:t xml:space="preserve">, </w:t>
      </w:r>
      <w:r w:rsidRPr="008467AC">
        <w:rPr>
          <w:i/>
        </w:rPr>
        <w:t xml:space="preserve">Prunus </w:t>
      </w:r>
      <w:proofErr w:type="spellStart"/>
      <w:r w:rsidRPr="008467AC">
        <w:rPr>
          <w:i/>
        </w:rPr>
        <w:t>virginiana</w:t>
      </w:r>
      <w:proofErr w:type="spellEnd"/>
      <w:r>
        <w:t xml:space="preserve">, </w:t>
      </w:r>
      <w:proofErr w:type="spellStart"/>
      <w:r w:rsidRPr="008467AC">
        <w:rPr>
          <w:i/>
        </w:rPr>
        <w:t>Rhus</w:t>
      </w:r>
      <w:proofErr w:type="spellEnd"/>
      <w:r w:rsidRPr="008467AC">
        <w:rPr>
          <w:i/>
        </w:rPr>
        <w:t xml:space="preserve"> </w:t>
      </w:r>
      <w:proofErr w:type="spellStart"/>
      <w:r w:rsidRPr="008467AC">
        <w:rPr>
          <w:i/>
        </w:rPr>
        <w:t>trilobata</w:t>
      </w:r>
      <w:proofErr w:type="spellEnd"/>
      <w:r>
        <w:t xml:space="preserve">, </w:t>
      </w:r>
      <w:r w:rsidRPr="008467AC">
        <w:rPr>
          <w:i/>
        </w:rPr>
        <w:t xml:space="preserve">Salix </w:t>
      </w:r>
      <w:proofErr w:type="spellStart"/>
      <w:r w:rsidRPr="008467AC">
        <w:rPr>
          <w:i/>
        </w:rPr>
        <w:t>exigua</w:t>
      </w:r>
      <w:proofErr w:type="spellEnd"/>
      <w:r>
        <w:t xml:space="preserve">, </w:t>
      </w:r>
      <w:proofErr w:type="spellStart"/>
      <w:r w:rsidRPr="008467AC">
        <w:rPr>
          <w:i/>
        </w:rPr>
        <w:t>Shepherdia</w:t>
      </w:r>
      <w:proofErr w:type="spellEnd"/>
      <w:r w:rsidRPr="008467AC">
        <w:rPr>
          <w:i/>
        </w:rPr>
        <w:t xml:space="preserve"> </w:t>
      </w:r>
      <w:proofErr w:type="spellStart"/>
      <w:r w:rsidRPr="008467AC">
        <w:rPr>
          <w:i/>
        </w:rPr>
        <w:t>argentia</w:t>
      </w:r>
      <w:proofErr w:type="spellEnd"/>
      <w:r w:rsidR="00906A69">
        <w:t>,</w:t>
      </w:r>
      <w:r>
        <w:t xml:space="preserve"> or </w:t>
      </w:r>
      <w:r w:rsidRPr="008467AC">
        <w:rPr>
          <w:i/>
        </w:rPr>
        <w:t xml:space="preserve">Rosa </w:t>
      </w:r>
      <w:proofErr w:type="spellStart"/>
      <w:r w:rsidRPr="008467AC">
        <w:rPr>
          <w:i/>
        </w:rPr>
        <w:t>woodsii</w:t>
      </w:r>
      <w:proofErr w:type="spellEnd"/>
      <w:r>
        <w:t>. Generally</w:t>
      </w:r>
      <w:r w:rsidR="00906A69">
        <w:t>,</w:t>
      </w:r>
      <w:r>
        <w:t xml:space="preserve"> the adjacent upland vegetation surrounding this riparian system is different and ranges from grasslands to forests.</w:t>
      </w:r>
    </w:p>
    <w:p w:rsidR="008B1944" w:rsidP="008B1944" w:rsidRDefault="008B1944" w14:paraId="49A42DC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ROWO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Rosa woodsii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Woods' rose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glabrum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COSE16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 sericea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Redosier dogwood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bl>
    <w:p>
      <w:r>
        <w:rPr>
          <w:sz w:val="16"/>
        </w:rPr>
        <w:t>Species names are from the NRCS PLANTS database. Check species codes at http://plants.usda.gov.</w:t>
      </w:r>
    </w:p>
    <w:p w:rsidR="008B1944" w:rsidP="008B1944" w:rsidRDefault="008B1944" w14:paraId="71E4471C" w14:textId="77777777">
      <w:pPr>
        <w:pStyle w:val="InfoPara"/>
      </w:pPr>
      <w:r>
        <w:t>Disturbance Description</w:t>
      </w:r>
    </w:p>
    <w:p w:rsidR="008B1944" w:rsidP="008B1944" w:rsidRDefault="008B1944" w14:paraId="5D8903D1" w14:textId="0DF88DCE">
      <w:r>
        <w:t>This system is dependent on a natural hydrologic regime, especially annual to episodic flooding. Flood events of increasing magnitude will cause maintenance to stand</w:t>
      </w:r>
      <w:r w:rsidR="00906A69">
        <w:t>-</w:t>
      </w:r>
      <w:r>
        <w:t>replacing disturbances; 7yr events for herbaceous and seedling cover</w:t>
      </w:r>
      <w:r w:rsidR="00906A69">
        <w:t xml:space="preserve">, </w:t>
      </w:r>
      <w:r>
        <w:t>20yr events for shrubs and pole</w:t>
      </w:r>
      <w:r w:rsidR="00906A69">
        <w:t>-</w:t>
      </w:r>
      <w:r>
        <w:t>size trees</w:t>
      </w:r>
      <w:r w:rsidR="00906A69">
        <w:t>,</w:t>
      </w:r>
      <w:r>
        <w:t xml:space="preserve"> and 50yr events for mature trees. Although Hall (1946) describes a spotty distribution of beaver (</w:t>
      </w:r>
      <w:r w:rsidRPr="008467AC">
        <w:rPr>
          <w:i/>
        </w:rPr>
        <w:t>Castor canadensis</w:t>
      </w:r>
      <w:r>
        <w:t xml:space="preserve">) in the Colorado River system (lower elevation than BpS 131159), this disturbance is not included as a significant factor as beaver is generally absent from the Mojave Desert. </w:t>
      </w:r>
    </w:p>
    <w:p w:rsidR="008B1944" w:rsidP="008B1944" w:rsidRDefault="008B1944" w14:paraId="6C64527F" w14:textId="77777777"/>
    <w:p w:rsidR="008B1944" w:rsidP="008B1944" w:rsidRDefault="008B1944" w14:paraId="5FBDCFB7" w14:textId="1364C638">
      <w:r>
        <w:t xml:space="preserve">Although fuel is continuous and abundant, it is high in moisture. Therefore, replacement fire sweeps through BpS 131154 and is caused by importation from adjacent systems, </w:t>
      </w:r>
      <w:r w:rsidR="00906A69">
        <w:t xml:space="preserve">which </w:t>
      </w:r>
      <w:r>
        <w:t xml:space="preserve">may include basin big sagebrush (total </w:t>
      </w:r>
      <w:r w:rsidR="00906A69">
        <w:t>fire return interval [</w:t>
      </w:r>
      <w:r>
        <w:t>FRI</w:t>
      </w:r>
      <w:r w:rsidR="00906A69">
        <w:t>]</w:t>
      </w:r>
      <w:r>
        <w:t xml:space="preserve"> of 50yrs), southern ponderosa pine woodlands (total FRI of 15yrs), black sagebrush (total FR</w:t>
      </w:r>
      <w:r w:rsidR="008D5EB9">
        <w:t>I of 88yrs)</w:t>
      </w:r>
      <w:r w:rsidR="00906A69">
        <w:t>,</w:t>
      </w:r>
      <w:r w:rsidR="008D5EB9">
        <w:t xml:space="preserve"> and other types.</w:t>
      </w:r>
    </w:p>
    <w:p w:rsidR="008B1944" w:rsidP="008B1944" w:rsidRDefault="00283A6F" w14:paraId="0FD689CF" w14:textId="4B4B16F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68</w:t>
            </w:r>
          </w:p>
        </w:tc>
        <w:tc>
          <w:p>
            <w:pPr>
              <w:jc w:val="center"/>
            </w:pPr>
            <w:r>
              <w:t>100</w:t>
            </w:r>
          </w:p>
        </w:tc>
        <w:tc>
          <w:p>
            <w:pPr>
              <w:jc w:val="center"/>
            </w:pPr>
            <w:r>
              <w:t>15</w:t>
            </w:r>
          </w:p>
        </w:tc>
        <w:tc>
          <w:p>
            <w:pPr>
              <w:jc w:val="center"/>
            </w:pPr>
            <w:r>
              <w:t>90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68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B1944" w:rsidP="008B1944" w:rsidRDefault="008B1944" w14:paraId="2FCC7485" w14:textId="77777777">
      <w:pPr>
        <w:pStyle w:val="InfoPara"/>
      </w:pPr>
      <w:r>
        <w:t>Scale Description</w:t>
      </w:r>
    </w:p>
    <w:p w:rsidR="008B1944" w:rsidP="008B1944" w:rsidRDefault="008B1944" w14:paraId="519EEFD3" w14:textId="1C151688">
      <w:r>
        <w:t>These systems can exist as small</w:t>
      </w:r>
      <w:r w:rsidR="00906A69">
        <w:t>-</w:t>
      </w:r>
      <w:r>
        <w:t xml:space="preserve"> to medium-si</w:t>
      </w:r>
      <w:r w:rsidR="00B61729">
        <w:t>zed linear features in the land</w:t>
      </w:r>
      <w:r>
        <w:t>scape. In larger, low</w:t>
      </w:r>
      <w:r w:rsidR="00906A69">
        <w:t>-</w:t>
      </w:r>
      <w:r>
        <w:t>elevation riverine systems, this system may exist as mid-</w:t>
      </w:r>
      <w:r w:rsidR="00906A69">
        <w:t xml:space="preserve"> to </w:t>
      </w:r>
      <w:r>
        <w:t>large patches.</w:t>
      </w:r>
    </w:p>
    <w:p w:rsidR="008B1944" w:rsidP="008B1944" w:rsidRDefault="008B1944" w14:paraId="3D5A7251" w14:textId="77777777">
      <w:pPr>
        <w:pStyle w:val="InfoPara"/>
      </w:pPr>
      <w:r>
        <w:t>Adjacency or Identification Concerns</w:t>
      </w:r>
    </w:p>
    <w:p w:rsidR="008B1944" w:rsidP="008B1944" w:rsidRDefault="008B1944" w14:paraId="51E06C6F" w14:textId="77777777">
      <w:r>
        <w:t xml:space="preserve">Exotic trees of </w:t>
      </w:r>
      <w:proofErr w:type="spellStart"/>
      <w:r w:rsidRPr="008467AC">
        <w:rPr>
          <w:i/>
        </w:rPr>
        <w:t>Elaeagnus</w:t>
      </w:r>
      <w:proofErr w:type="spellEnd"/>
      <w:r w:rsidRPr="008467AC">
        <w:rPr>
          <w:i/>
        </w:rPr>
        <w:t xml:space="preserve"> angustifolia</w:t>
      </w:r>
      <w:r>
        <w:t xml:space="preserve"> and </w:t>
      </w:r>
      <w:proofErr w:type="spellStart"/>
      <w:r w:rsidRPr="008467AC">
        <w:rPr>
          <w:i/>
        </w:rPr>
        <w:t>Tamarix</w:t>
      </w:r>
      <w:proofErr w:type="spellEnd"/>
      <w:r>
        <w:t xml:space="preserve"> </w:t>
      </w:r>
      <w:proofErr w:type="spellStart"/>
      <w:r>
        <w:t>spp</w:t>
      </w:r>
      <w:proofErr w:type="spellEnd"/>
      <w:r w:rsidR="00906A69">
        <w:t>,</w:t>
      </w:r>
      <w:r>
        <w:t xml:space="preserve"> are common in some stands.</w:t>
      </w:r>
    </w:p>
    <w:p w:rsidR="008B1944" w:rsidP="008B1944" w:rsidRDefault="008B1944" w14:paraId="29ACC474" w14:textId="77777777"/>
    <w:p w:rsidR="008B1944" w:rsidP="008B1944" w:rsidRDefault="008B1944" w14:paraId="63F95FB8" w14:textId="77777777">
      <w:r>
        <w:t>Livestock grazing is a major influence in the alteration of structure, composition</w:t>
      </w:r>
      <w:r w:rsidR="00906A69">
        <w:t>,</w:t>
      </w:r>
      <w:r>
        <w:t xml:space="preserve"> and function of the community.</w:t>
      </w:r>
    </w:p>
    <w:p w:rsidR="008B1944" w:rsidP="008B1944" w:rsidRDefault="008B1944" w14:paraId="70D9FDEB" w14:textId="77777777">
      <w:pPr>
        <w:pStyle w:val="InfoPara"/>
      </w:pPr>
      <w:r>
        <w:t>Issues or Problems</w:t>
      </w:r>
    </w:p>
    <w:p w:rsidR="008B1944" w:rsidP="008B1944" w:rsidRDefault="008B1944" w14:paraId="75EF05AC" w14:textId="77777777"/>
    <w:p w:rsidR="008B1944" w:rsidP="008B1944" w:rsidRDefault="008B1944" w14:paraId="6DB98780" w14:textId="77777777">
      <w:pPr>
        <w:pStyle w:val="InfoPara"/>
      </w:pPr>
      <w:r>
        <w:t>Native Uncharacteristic Conditions</w:t>
      </w:r>
    </w:p>
    <w:p w:rsidR="008B1944" w:rsidP="008B1944" w:rsidRDefault="008B1944" w14:paraId="0190289F" w14:textId="52B245EB">
      <w:r>
        <w:t>Tree cover can reach 100% in classes B and C for the pre</w:t>
      </w:r>
      <w:r w:rsidR="00B61729">
        <w:t>-</w:t>
      </w:r>
      <w:r>
        <w:t xml:space="preserve">settlement condition. Canopy cover &lt;40% in </w:t>
      </w:r>
      <w:r w:rsidR="00906A69">
        <w:t>C</w:t>
      </w:r>
      <w:r>
        <w:t xml:space="preserve">lass B and &lt;50% in </w:t>
      </w:r>
      <w:r w:rsidR="00906A69">
        <w:t>C</w:t>
      </w:r>
      <w:r>
        <w:t>lass C are uncharacteristic conditions.</w:t>
      </w:r>
    </w:p>
    <w:p w:rsidR="008B1944" w:rsidP="008B1944" w:rsidRDefault="008B1944" w14:paraId="12731DA0" w14:textId="77777777">
      <w:pPr>
        <w:pStyle w:val="InfoPara"/>
      </w:pPr>
      <w:r>
        <w:t>Comments</w:t>
      </w:r>
    </w:p>
    <w:p w:rsidR="008B1944" w:rsidP="008B1944" w:rsidRDefault="008B1944" w14:paraId="65445000" w14:textId="13C89C33">
      <w:r>
        <w:t>BpS 131159 is based on BpS 171159, which was developed by Don Major (dmajor@tnc.org). Modifications to BpS 171159 for MZ13 are the removal of beaver browsing, changes to species composition, a recognition that BpS 131159 is a mountain riparian system more than a bottomland system (unlike BpS 171159</w:t>
      </w:r>
      <w:r w:rsidR="008D5EB9">
        <w:t>)</w:t>
      </w:r>
      <w:r w:rsidR="00906A69">
        <w:t>,</w:t>
      </w:r>
      <w:r w:rsidR="008D5EB9">
        <w:t xml:space="preserve"> and the introduction of fire </w:t>
      </w:r>
      <w:r>
        <w:t>due to adjacent upland systems. BpS 131159 is very similar to BpS 131154 (Inter-Mountain Basins Montane Riparian Systems), except for differences in species composition and geographic range. Also, flood events that caused stand replacement were greatly shortened to reflect similar dynamics to those of BpS 131155 (North American Wa</w:t>
      </w:r>
      <w:r w:rsidR="008D5EB9">
        <w:t>rm Desert Riparian Systems</w:t>
      </w:r>
      <w:r>
        <w:t xml:space="preserve">, scour herbaceous cover, poles, and mature trees). As a result, flood events are one order of magnitude shorter than in the old model and more in line with literature. Also, the duration of </w:t>
      </w:r>
      <w:r w:rsidR="00906A69">
        <w:t>C</w:t>
      </w:r>
      <w:r>
        <w:t>lass</w:t>
      </w:r>
      <w:r w:rsidR="008D5EB9">
        <w:t xml:space="preserve"> B was reduced; </w:t>
      </w:r>
      <w:r>
        <w:t xml:space="preserve">cottonwood </w:t>
      </w:r>
      <w:proofErr w:type="gramStart"/>
      <w:r>
        <w:t>are</w:t>
      </w:r>
      <w:proofErr w:type="gramEnd"/>
      <w:r>
        <w:t xml:space="preserve"> pole</w:t>
      </w:r>
      <w:r w:rsidR="00906A69">
        <w:t>-</w:t>
      </w:r>
      <w:r>
        <w:t xml:space="preserve">size within 10-20yrs after flooding.                                                                                                                         </w:t>
      </w:r>
    </w:p>
    <w:p w:rsidR="008B1944" w:rsidP="008B1944" w:rsidRDefault="008B1944" w14:paraId="08BE0348" w14:textId="77777777">
      <w:pPr>
        <w:pStyle w:val="ReportSection"/>
      </w:pPr>
      <w:r>
        <w:t>Succession Classes</w:t>
      </w:r>
    </w:p>
    <w:p w:rsidR="008B1944" w:rsidP="008B1944" w:rsidRDefault="008B1944" w14:paraId="7C9092E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B1944" w:rsidP="008B1944" w:rsidRDefault="008B1944" w14:paraId="5160BF7F" w14:textId="77777777">
      <w:pPr>
        <w:pStyle w:val="InfoPara"/>
        <w:pBdr>
          <w:top w:val="single" w:color="auto" w:sz="4" w:space="1"/>
        </w:pBdr>
      </w:pPr>
      <w:r xmlns:w="http://schemas.openxmlformats.org/wordprocessingml/2006/main">
        <w:t>Class A</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B1944" w:rsidP="008B1944" w:rsidRDefault="008B1944" w14:paraId="693DE55B" w14:textId="77777777"/>
    <w:p w:rsidR="008B1944" w:rsidP="008B1944" w:rsidRDefault="008B1944" w14:paraId="0694D45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8B1944" w:rsidR="008B1944" w:rsidTr="008B1944" w14:paraId="51F8CDCF" w14:textId="77777777">
        <w:tc>
          <w:tcPr>
            <w:tcW w:w="1140" w:type="dxa"/>
            <w:tcBorders>
              <w:top w:val="single" w:color="auto" w:sz="2" w:space="0"/>
              <w:bottom w:val="single" w:color="000000" w:sz="12" w:space="0"/>
            </w:tcBorders>
            <w:shd w:val="clear" w:color="auto" w:fill="auto"/>
          </w:tcPr>
          <w:p w:rsidRPr="008B1944" w:rsidR="008B1944" w:rsidP="00E46C4B" w:rsidRDefault="008B1944" w14:paraId="16A2BFE3" w14:textId="77777777">
            <w:pPr>
              <w:rPr>
                <w:b/>
                <w:bCs/>
              </w:rPr>
            </w:pPr>
            <w:r w:rsidRPr="008B1944">
              <w:rPr>
                <w:b/>
                <w:bCs/>
              </w:rPr>
              <w:t>Symbol</w:t>
            </w:r>
          </w:p>
        </w:tc>
        <w:tc>
          <w:tcPr>
            <w:tcW w:w="1908" w:type="dxa"/>
            <w:tcBorders>
              <w:top w:val="single" w:color="auto" w:sz="2" w:space="0"/>
              <w:bottom w:val="single" w:color="000000" w:sz="12" w:space="0"/>
            </w:tcBorders>
            <w:shd w:val="clear" w:color="auto" w:fill="auto"/>
          </w:tcPr>
          <w:p w:rsidRPr="008B1944" w:rsidR="008B1944" w:rsidP="00E46C4B" w:rsidRDefault="008B1944" w14:paraId="7CA8165E" w14:textId="77777777">
            <w:pPr>
              <w:rPr>
                <w:b/>
                <w:bCs/>
              </w:rPr>
            </w:pPr>
            <w:r w:rsidRPr="008B1944">
              <w:rPr>
                <w:b/>
                <w:bCs/>
              </w:rPr>
              <w:t>Scientific Name</w:t>
            </w:r>
          </w:p>
        </w:tc>
        <w:tc>
          <w:tcPr>
            <w:tcW w:w="1860" w:type="dxa"/>
            <w:tcBorders>
              <w:top w:val="single" w:color="auto" w:sz="2" w:space="0"/>
              <w:bottom w:val="single" w:color="000000" w:sz="12" w:space="0"/>
            </w:tcBorders>
            <w:shd w:val="clear" w:color="auto" w:fill="auto"/>
          </w:tcPr>
          <w:p w:rsidRPr="008B1944" w:rsidR="008B1944" w:rsidP="00E46C4B" w:rsidRDefault="008B1944" w14:paraId="576F091C" w14:textId="77777777">
            <w:pPr>
              <w:rPr>
                <w:b/>
                <w:bCs/>
              </w:rPr>
            </w:pPr>
            <w:r w:rsidRPr="008B1944">
              <w:rPr>
                <w:b/>
                <w:bCs/>
              </w:rPr>
              <w:t>Common Name</w:t>
            </w:r>
          </w:p>
        </w:tc>
        <w:tc>
          <w:tcPr>
            <w:tcW w:w="1956" w:type="dxa"/>
            <w:tcBorders>
              <w:top w:val="single" w:color="auto" w:sz="2" w:space="0"/>
              <w:bottom w:val="single" w:color="000000" w:sz="12" w:space="0"/>
            </w:tcBorders>
            <w:shd w:val="clear" w:color="auto" w:fill="auto"/>
          </w:tcPr>
          <w:p w:rsidRPr="008B1944" w:rsidR="008B1944" w:rsidP="00E46C4B" w:rsidRDefault="008B1944" w14:paraId="59BD65D7" w14:textId="77777777">
            <w:pPr>
              <w:rPr>
                <w:b/>
                <w:bCs/>
              </w:rPr>
            </w:pPr>
            <w:r w:rsidRPr="008B1944">
              <w:rPr>
                <w:b/>
                <w:bCs/>
              </w:rPr>
              <w:t>Canopy Position</w:t>
            </w:r>
          </w:p>
        </w:tc>
      </w:tr>
      <w:tr w:rsidRPr="008B1944" w:rsidR="008B1944" w:rsidTr="008B1944" w14:paraId="643CEC59" w14:textId="77777777">
        <w:tc>
          <w:tcPr>
            <w:tcW w:w="1140" w:type="dxa"/>
            <w:tcBorders>
              <w:top w:val="single" w:color="000000" w:sz="12" w:space="0"/>
            </w:tcBorders>
            <w:shd w:val="clear" w:color="auto" w:fill="auto"/>
          </w:tcPr>
          <w:p w:rsidRPr="008B1944" w:rsidR="008B1944" w:rsidP="00E46C4B" w:rsidRDefault="008B1944" w14:paraId="50FC5CD5" w14:textId="77777777">
            <w:pPr>
              <w:rPr>
                <w:bCs/>
              </w:rPr>
            </w:pPr>
            <w:r w:rsidRPr="008B1944">
              <w:rPr>
                <w:bCs/>
              </w:rPr>
              <w:t>POPUL</w:t>
            </w:r>
          </w:p>
        </w:tc>
        <w:tc>
          <w:tcPr>
            <w:tcW w:w="1908" w:type="dxa"/>
            <w:tcBorders>
              <w:top w:val="single" w:color="000000" w:sz="12" w:space="0"/>
            </w:tcBorders>
            <w:shd w:val="clear" w:color="auto" w:fill="auto"/>
          </w:tcPr>
          <w:p w:rsidRPr="008B1944" w:rsidR="008B1944" w:rsidP="00E46C4B" w:rsidRDefault="008B1944" w14:paraId="7C824106" w14:textId="77777777">
            <w:proofErr w:type="spellStart"/>
            <w:r w:rsidRPr="008B1944">
              <w:t>Populus</w:t>
            </w:r>
            <w:proofErr w:type="spellEnd"/>
          </w:p>
        </w:tc>
        <w:tc>
          <w:tcPr>
            <w:tcW w:w="1860" w:type="dxa"/>
            <w:tcBorders>
              <w:top w:val="single" w:color="000000" w:sz="12" w:space="0"/>
            </w:tcBorders>
            <w:shd w:val="clear" w:color="auto" w:fill="auto"/>
          </w:tcPr>
          <w:p w:rsidRPr="008B1944" w:rsidR="008B1944" w:rsidP="00E46C4B" w:rsidRDefault="008B1944" w14:paraId="2C0587BB" w14:textId="77777777">
            <w:r w:rsidRPr="008B1944">
              <w:t>Cottonwood</w:t>
            </w:r>
          </w:p>
        </w:tc>
        <w:tc>
          <w:tcPr>
            <w:tcW w:w="1956" w:type="dxa"/>
            <w:tcBorders>
              <w:top w:val="single" w:color="000000" w:sz="12" w:space="0"/>
            </w:tcBorders>
            <w:shd w:val="clear" w:color="auto" w:fill="auto"/>
          </w:tcPr>
          <w:p w:rsidRPr="008B1944" w:rsidR="008B1944" w:rsidP="00E46C4B" w:rsidRDefault="008B1944" w14:paraId="6B34D0D8" w14:textId="77777777">
            <w:r w:rsidRPr="008B1944">
              <w:t>Upper</w:t>
            </w:r>
          </w:p>
        </w:tc>
      </w:tr>
      <w:tr w:rsidRPr="008B1944" w:rsidR="008B1944" w:rsidTr="008B1944" w14:paraId="09912025" w14:textId="77777777">
        <w:tc>
          <w:tcPr>
            <w:tcW w:w="1140" w:type="dxa"/>
            <w:shd w:val="clear" w:color="auto" w:fill="auto"/>
          </w:tcPr>
          <w:p w:rsidRPr="008B1944" w:rsidR="008B1944" w:rsidP="00E46C4B" w:rsidRDefault="008B1944" w14:paraId="1043F22B" w14:textId="77777777">
            <w:pPr>
              <w:rPr>
                <w:bCs/>
              </w:rPr>
            </w:pPr>
            <w:r w:rsidRPr="008B1944">
              <w:rPr>
                <w:bCs/>
              </w:rPr>
              <w:t>SALIX</w:t>
            </w:r>
          </w:p>
        </w:tc>
        <w:tc>
          <w:tcPr>
            <w:tcW w:w="1908" w:type="dxa"/>
            <w:shd w:val="clear" w:color="auto" w:fill="auto"/>
          </w:tcPr>
          <w:p w:rsidRPr="008B1944" w:rsidR="008B1944" w:rsidP="00E46C4B" w:rsidRDefault="008B1944" w14:paraId="19AE1B50" w14:textId="77777777">
            <w:r w:rsidRPr="008B1944">
              <w:t>Salix</w:t>
            </w:r>
          </w:p>
        </w:tc>
        <w:tc>
          <w:tcPr>
            <w:tcW w:w="1860" w:type="dxa"/>
            <w:shd w:val="clear" w:color="auto" w:fill="auto"/>
          </w:tcPr>
          <w:p w:rsidRPr="008B1944" w:rsidR="008B1944" w:rsidP="00E46C4B" w:rsidRDefault="008B1944" w14:paraId="475A8EAC" w14:textId="77777777">
            <w:r w:rsidRPr="008B1944">
              <w:t>Willow</w:t>
            </w:r>
          </w:p>
        </w:tc>
        <w:tc>
          <w:tcPr>
            <w:tcW w:w="1956" w:type="dxa"/>
            <w:shd w:val="clear" w:color="auto" w:fill="auto"/>
          </w:tcPr>
          <w:p w:rsidRPr="008B1944" w:rsidR="008B1944" w:rsidP="00E46C4B" w:rsidRDefault="008B1944" w14:paraId="782048AD" w14:textId="77777777">
            <w:r w:rsidRPr="008B1944">
              <w:t>Upper</w:t>
            </w:r>
          </w:p>
        </w:tc>
      </w:tr>
      <w:tr w:rsidRPr="008B1944" w:rsidR="008B1944" w:rsidTr="008B1944" w14:paraId="41B78390" w14:textId="77777777">
        <w:tc>
          <w:tcPr>
            <w:tcW w:w="1140" w:type="dxa"/>
            <w:shd w:val="clear" w:color="auto" w:fill="auto"/>
          </w:tcPr>
          <w:p w:rsidRPr="008B1944" w:rsidR="008B1944" w:rsidP="00E46C4B" w:rsidRDefault="008B1944" w14:paraId="1F8AD255" w14:textId="77777777">
            <w:pPr>
              <w:rPr>
                <w:bCs/>
              </w:rPr>
            </w:pPr>
            <w:r w:rsidRPr="008B1944">
              <w:rPr>
                <w:bCs/>
              </w:rPr>
              <w:t>CAREX</w:t>
            </w:r>
          </w:p>
        </w:tc>
        <w:tc>
          <w:tcPr>
            <w:tcW w:w="1908" w:type="dxa"/>
            <w:shd w:val="clear" w:color="auto" w:fill="auto"/>
          </w:tcPr>
          <w:p w:rsidRPr="008B1944" w:rsidR="008B1944" w:rsidP="00E46C4B" w:rsidRDefault="008B1944" w14:paraId="2BB3C4C5" w14:textId="77777777">
            <w:proofErr w:type="spellStart"/>
            <w:r w:rsidRPr="008B1944">
              <w:t>Carex</w:t>
            </w:r>
            <w:proofErr w:type="spellEnd"/>
          </w:p>
        </w:tc>
        <w:tc>
          <w:tcPr>
            <w:tcW w:w="1860" w:type="dxa"/>
            <w:shd w:val="clear" w:color="auto" w:fill="auto"/>
          </w:tcPr>
          <w:p w:rsidRPr="008B1944" w:rsidR="008B1944" w:rsidP="00E46C4B" w:rsidRDefault="008B1944" w14:paraId="2A9094C1" w14:textId="77777777">
            <w:r w:rsidRPr="008B1944">
              <w:t>Sedge</w:t>
            </w:r>
          </w:p>
        </w:tc>
        <w:tc>
          <w:tcPr>
            <w:tcW w:w="1956" w:type="dxa"/>
            <w:shd w:val="clear" w:color="auto" w:fill="auto"/>
          </w:tcPr>
          <w:p w:rsidRPr="008B1944" w:rsidR="008B1944" w:rsidP="00E46C4B" w:rsidRDefault="008B1944" w14:paraId="07A78C21" w14:textId="77777777">
            <w:r w:rsidRPr="008B1944">
              <w:t>Lower</w:t>
            </w:r>
          </w:p>
        </w:tc>
      </w:tr>
    </w:tbl>
    <w:p w:rsidR="008B1944" w:rsidP="008B1944" w:rsidRDefault="008B1944" w14:paraId="383F0048" w14:textId="77777777"/>
    <w:p w:rsidR="008B1944" w:rsidP="008B1944" w:rsidRDefault="008B1944" w14:paraId="63FAA33E" w14:textId="77777777">
      <w:pPr>
        <w:pStyle w:val="SClassInfoPara"/>
      </w:pPr>
      <w:r>
        <w:t>Description</w:t>
      </w:r>
    </w:p>
    <w:p w:rsidR="008B1944" w:rsidP="008B1944" w:rsidRDefault="008B1944" w14:paraId="2155809B" w14:textId="121D177D">
      <w:r>
        <w:t xml:space="preserve">Immediate post-disturbance responses are dependent on pre-disturbance vegetation composition. </w:t>
      </w:r>
      <w:proofErr w:type="gramStart"/>
      <w:r>
        <w:t>Typically</w:t>
      </w:r>
      <w:proofErr w:type="gramEnd"/>
      <w:r>
        <w:t xml:space="preserve"> shrub</w:t>
      </w:r>
      <w:r w:rsidR="00906A69">
        <w:t>-</w:t>
      </w:r>
      <w:r>
        <w:t xml:space="preserve">dominated, but grass may co-dominate. </w:t>
      </w:r>
      <w:r w:rsidRPr="008467AC">
        <w:rPr>
          <w:i/>
        </w:rPr>
        <w:t>Salix</w:t>
      </w:r>
      <w:r>
        <w:t xml:space="preserve"> spp</w:t>
      </w:r>
      <w:r w:rsidR="00906A69">
        <w:t>.</w:t>
      </w:r>
      <w:r>
        <w:t xml:space="preserve"> dominates after fire, whereas </w:t>
      </w:r>
      <w:proofErr w:type="spellStart"/>
      <w:r w:rsidRPr="008467AC">
        <w:rPr>
          <w:i/>
        </w:rPr>
        <w:t>Populus</w:t>
      </w:r>
      <w:proofErr w:type="spellEnd"/>
      <w:r>
        <w:t xml:space="preserve"> spp</w:t>
      </w:r>
      <w:r w:rsidR="00906A69">
        <w:t>.</w:t>
      </w:r>
      <w:r>
        <w:t xml:space="preserve"> and </w:t>
      </w:r>
      <w:r w:rsidRPr="008467AC">
        <w:rPr>
          <w:i/>
        </w:rPr>
        <w:t>Salix</w:t>
      </w:r>
      <w:r>
        <w:t xml:space="preserve"> spp</w:t>
      </w:r>
      <w:r w:rsidR="00906A69">
        <w:t>.</w:t>
      </w:r>
      <w:r>
        <w:t xml:space="preserve"> co-dominate after flooding. Silt, gravel, cobble</w:t>
      </w:r>
      <w:r w:rsidR="00906A69">
        <w:t>,</w:t>
      </w:r>
      <w:r>
        <w:t xml:space="preserve"> and woody debris may be common. Composition highly variable. Generally, this class is e</w:t>
      </w:r>
      <w:r w:rsidR="008D5EB9">
        <w:t>xpected to occur a few years</w:t>
      </w:r>
      <w:r>
        <w:t xml:space="preserve"> post-disturbance. Modeled disturbances include weather-r</w:t>
      </w:r>
      <w:r w:rsidR="008D5EB9">
        <w:t>elated stress expressed as frequent</w:t>
      </w:r>
      <w:r w:rsidR="00D67A52">
        <w:t xml:space="preserve"> annual flooding events.</w:t>
      </w:r>
    </w:p>
    <w:p w:rsidR="008B1944" w:rsidP="008B1944" w:rsidRDefault="008B1944" w14:paraId="6833702E" w14:textId="77777777"/>
    <w:p>
      <w:r>
        <w:rPr>
          <w:i/>
          <w:u w:val="single"/>
        </w:rPr>
        <w:t>Maximum Tree Size Class</w:t>
      </w:r>
      <w:br/>
      <w:r>
        <w:t>None</w:t>
      </w:r>
    </w:p>
    <w:p w:rsidR="008B1944" w:rsidP="008B1944" w:rsidRDefault="008B1944" w14:paraId="1863858E" w14:textId="77777777">
      <w:pPr>
        <w:pStyle w:val="InfoPara"/>
        <w:pBdr>
          <w:top w:val="single" w:color="auto" w:sz="4" w:space="1"/>
        </w:pBdr>
      </w:pPr>
      <w:r xmlns:w="http://schemas.openxmlformats.org/wordprocessingml/2006/main">
        <w:t>Class B</w:t>
      </w:r>
      <w:r xmlns:w="http://schemas.openxmlformats.org/wordprocessingml/2006/main">
        <w:tab/>
        <w:t>52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B1944" w:rsidP="008B1944" w:rsidRDefault="008B1944" w14:paraId="2D37BA9B" w14:textId="77777777"/>
    <w:p w:rsidR="008B1944" w:rsidP="008B1944" w:rsidRDefault="008B1944" w14:paraId="4DFE911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8B1944" w:rsidR="008B1944" w:rsidTr="008B1944" w14:paraId="2FB43D7A" w14:textId="77777777">
        <w:tc>
          <w:tcPr>
            <w:tcW w:w="1128" w:type="dxa"/>
            <w:tcBorders>
              <w:top w:val="single" w:color="auto" w:sz="2" w:space="0"/>
              <w:bottom w:val="single" w:color="000000" w:sz="12" w:space="0"/>
            </w:tcBorders>
            <w:shd w:val="clear" w:color="auto" w:fill="auto"/>
          </w:tcPr>
          <w:p w:rsidRPr="008B1944" w:rsidR="008B1944" w:rsidP="00995DD5" w:rsidRDefault="008B1944" w14:paraId="3A1115D1" w14:textId="77777777">
            <w:pPr>
              <w:rPr>
                <w:b/>
                <w:bCs/>
              </w:rPr>
            </w:pPr>
            <w:r w:rsidRPr="008B1944">
              <w:rPr>
                <w:b/>
                <w:bCs/>
              </w:rPr>
              <w:t>Symbol</w:t>
            </w:r>
          </w:p>
        </w:tc>
        <w:tc>
          <w:tcPr>
            <w:tcW w:w="1908" w:type="dxa"/>
            <w:tcBorders>
              <w:top w:val="single" w:color="auto" w:sz="2" w:space="0"/>
              <w:bottom w:val="single" w:color="000000" w:sz="12" w:space="0"/>
            </w:tcBorders>
            <w:shd w:val="clear" w:color="auto" w:fill="auto"/>
          </w:tcPr>
          <w:p w:rsidRPr="008B1944" w:rsidR="008B1944" w:rsidP="00995DD5" w:rsidRDefault="008B1944" w14:paraId="3C7ED36F" w14:textId="77777777">
            <w:pPr>
              <w:rPr>
                <w:b/>
                <w:bCs/>
              </w:rPr>
            </w:pPr>
            <w:r w:rsidRPr="008B1944">
              <w:rPr>
                <w:b/>
                <w:bCs/>
              </w:rPr>
              <w:t>Scientific Name</w:t>
            </w:r>
          </w:p>
        </w:tc>
        <w:tc>
          <w:tcPr>
            <w:tcW w:w="1860" w:type="dxa"/>
            <w:tcBorders>
              <w:top w:val="single" w:color="auto" w:sz="2" w:space="0"/>
              <w:bottom w:val="single" w:color="000000" w:sz="12" w:space="0"/>
            </w:tcBorders>
            <w:shd w:val="clear" w:color="auto" w:fill="auto"/>
          </w:tcPr>
          <w:p w:rsidRPr="008B1944" w:rsidR="008B1944" w:rsidP="00995DD5" w:rsidRDefault="008B1944" w14:paraId="6882215D" w14:textId="77777777">
            <w:pPr>
              <w:rPr>
                <w:b/>
                <w:bCs/>
              </w:rPr>
            </w:pPr>
            <w:r w:rsidRPr="008B1944">
              <w:rPr>
                <w:b/>
                <w:bCs/>
              </w:rPr>
              <w:t>Common Name</w:t>
            </w:r>
          </w:p>
        </w:tc>
        <w:tc>
          <w:tcPr>
            <w:tcW w:w="1956" w:type="dxa"/>
            <w:tcBorders>
              <w:top w:val="single" w:color="auto" w:sz="2" w:space="0"/>
              <w:bottom w:val="single" w:color="000000" w:sz="12" w:space="0"/>
            </w:tcBorders>
            <w:shd w:val="clear" w:color="auto" w:fill="auto"/>
          </w:tcPr>
          <w:p w:rsidRPr="008B1944" w:rsidR="008B1944" w:rsidP="00995DD5" w:rsidRDefault="008B1944" w14:paraId="6346D708" w14:textId="77777777">
            <w:pPr>
              <w:rPr>
                <w:b/>
                <w:bCs/>
              </w:rPr>
            </w:pPr>
            <w:r w:rsidRPr="008B1944">
              <w:rPr>
                <w:b/>
                <w:bCs/>
              </w:rPr>
              <w:t>Canopy Position</w:t>
            </w:r>
          </w:p>
        </w:tc>
      </w:tr>
      <w:tr w:rsidRPr="008B1944" w:rsidR="008B1944" w:rsidTr="008B1944" w14:paraId="5AFECFC5" w14:textId="77777777">
        <w:tc>
          <w:tcPr>
            <w:tcW w:w="1128" w:type="dxa"/>
            <w:tcBorders>
              <w:top w:val="single" w:color="000000" w:sz="12" w:space="0"/>
            </w:tcBorders>
            <w:shd w:val="clear" w:color="auto" w:fill="auto"/>
          </w:tcPr>
          <w:p w:rsidRPr="008B1944" w:rsidR="008B1944" w:rsidP="00995DD5" w:rsidRDefault="008B1944" w14:paraId="30A7368E" w14:textId="77777777">
            <w:pPr>
              <w:rPr>
                <w:bCs/>
              </w:rPr>
            </w:pPr>
            <w:r w:rsidRPr="008B1944">
              <w:rPr>
                <w:bCs/>
              </w:rPr>
              <w:t>POPUL</w:t>
            </w:r>
          </w:p>
        </w:tc>
        <w:tc>
          <w:tcPr>
            <w:tcW w:w="1908" w:type="dxa"/>
            <w:tcBorders>
              <w:top w:val="single" w:color="000000" w:sz="12" w:space="0"/>
            </w:tcBorders>
            <w:shd w:val="clear" w:color="auto" w:fill="auto"/>
          </w:tcPr>
          <w:p w:rsidRPr="008B1944" w:rsidR="008B1944" w:rsidP="00995DD5" w:rsidRDefault="008B1944" w14:paraId="19E4B922" w14:textId="77777777">
            <w:proofErr w:type="spellStart"/>
            <w:r w:rsidRPr="008B1944">
              <w:t>Populus</w:t>
            </w:r>
            <w:proofErr w:type="spellEnd"/>
          </w:p>
        </w:tc>
        <w:tc>
          <w:tcPr>
            <w:tcW w:w="1860" w:type="dxa"/>
            <w:tcBorders>
              <w:top w:val="single" w:color="000000" w:sz="12" w:space="0"/>
            </w:tcBorders>
            <w:shd w:val="clear" w:color="auto" w:fill="auto"/>
          </w:tcPr>
          <w:p w:rsidRPr="008B1944" w:rsidR="008B1944" w:rsidP="00995DD5" w:rsidRDefault="008B1944" w14:paraId="769F1521" w14:textId="77777777">
            <w:r w:rsidRPr="008B1944">
              <w:t>Cottonwood</w:t>
            </w:r>
          </w:p>
        </w:tc>
        <w:tc>
          <w:tcPr>
            <w:tcW w:w="1956" w:type="dxa"/>
            <w:tcBorders>
              <w:top w:val="single" w:color="000000" w:sz="12" w:space="0"/>
            </w:tcBorders>
            <w:shd w:val="clear" w:color="auto" w:fill="auto"/>
          </w:tcPr>
          <w:p w:rsidRPr="008B1944" w:rsidR="008B1944" w:rsidP="00995DD5" w:rsidRDefault="008B1944" w14:paraId="4FFA93A4" w14:textId="77777777">
            <w:r w:rsidRPr="008B1944">
              <w:t>Upper</w:t>
            </w:r>
          </w:p>
        </w:tc>
      </w:tr>
      <w:tr w:rsidRPr="008B1944" w:rsidR="008B1944" w:rsidTr="008B1944" w14:paraId="308165E8" w14:textId="77777777">
        <w:tc>
          <w:tcPr>
            <w:tcW w:w="1128" w:type="dxa"/>
            <w:shd w:val="clear" w:color="auto" w:fill="auto"/>
          </w:tcPr>
          <w:p w:rsidRPr="008B1944" w:rsidR="008B1944" w:rsidP="00995DD5" w:rsidRDefault="008B1944" w14:paraId="7C75A68F" w14:textId="77777777">
            <w:pPr>
              <w:rPr>
                <w:bCs/>
              </w:rPr>
            </w:pPr>
            <w:r w:rsidRPr="008B1944">
              <w:rPr>
                <w:bCs/>
              </w:rPr>
              <w:t>SALIX</w:t>
            </w:r>
          </w:p>
        </w:tc>
        <w:tc>
          <w:tcPr>
            <w:tcW w:w="1908" w:type="dxa"/>
            <w:shd w:val="clear" w:color="auto" w:fill="auto"/>
          </w:tcPr>
          <w:p w:rsidRPr="008B1944" w:rsidR="008B1944" w:rsidP="00995DD5" w:rsidRDefault="008B1944" w14:paraId="4883AEAA" w14:textId="77777777">
            <w:r w:rsidRPr="008B1944">
              <w:t>Salix</w:t>
            </w:r>
          </w:p>
        </w:tc>
        <w:tc>
          <w:tcPr>
            <w:tcW w:w="1860" w:type="dxa"/>
            <w:shd w:val="clear" w:color="auto" w:fill="auto"/>
          </w:tcPr>
          <w:p w:rsidRPr="008B1944" w:rsidR="008B1944" w:rsidP="00995DD5" w:rsidRDefault="008B1944" w14:paraId="7ED08D31" w14:textId="77777777">
            <w:r w:rsidRPr="008B1944">
              <w:t>Willow</w:t>
            </w:r>
          </w:p>
        </w:tc>
        <w:tc>
          <w:tcPr>
            <w:tcW w:w="1956" w:type="dxa"/>
            <w:shd w:val="clear" w:color="auto" w:fill="auto"/>
          </w:tcPr>
          <w:p w:rsidRPr="008B1944" w:rsidR="008B1944" w:rsidP="00995DD5" w:rsidRDefault="008B1944" w14:paraId="21C57E0C" w14:textId="77777777">
            <w:r w:rsidRPr="008B1944">
              <w:t>Mid-Upper</w:t>
            </w:r>
          </w:p>
        </w:tc>
      </w:tr>
    </w:tbl>
    <w:p w:rsidR="008B1944" w:rsidP="008B1944" w:rsidRDefault="008B1944" w14:paraId="6F2F3D0F" w14:textId="77777777"/>
    <w:p w:rsidR="008B1944" w:rsidP="008B1944" w:rsidRDefault="008B1944" w14:paraId="0246691B" w14:textId="77777777">
      <w:pPr>
        <w:pStyle w:val="SClassInfoPara"/>
      </w:pPr>
      <w:r>
        <w:t>Description</w:t>
      </w:r>
    </w:p>
    <w:p w:rsidR="008B1944" w:rsidP="008B1944" w:rsidRDefault="008B1944" w14:paraId="623ADFA3" w14:textId="0E338C58">
      <w:r>
        <w:t xml:space="preserve">Highly dependent on the hydrologic regime. Vegetation composition includes tall shrubs and small trees (cottonwood, aspen, conifers). </w:t>
      </w:r>
      <w:r w:rsidR="006C17AE">
        <w:t xml:space="preserve">Modeled disturbances include </w:t>
      </w:r>
      <w:r w:rsidR="00906A69">
        <w:t xml:space="preserve">1) </w:t>
      </w:r>
      <w:r>
        <w:t>weather-related stress</w:t>
      </w:r>
      <w:r w:rsidR="008D5EB9">
        <w:t xml:space="preserve"> expressed as </w:t>
      </w:r>
      <w:r w:rsidR="006C17AE">
        <w:t>flooding events,</w:t>
      </w:r>
      <w:r w:rsidR="008D5EB9">
        <w:t xml:space="preserve"> 2) less frequent </w:t>
      </w:r>
      <w:r>
        <w:t>flooding events (weather-related str</w:t>
      </w:r>
      <w:r w:rsidR="006C17AE">
        <w:t xml:space="preserve">ess), and 3) </w:t>
      </w:r>
      <w:r w:rsidR="00906A69">
        <w:t>occurrence of r</w:t>
      </w:r>
      <w:r>
        <w:t>eplacement fire</w:t>
      </w:r>
      <w:r w:rsidR="00D67A52">
        <w:t>.</w:t>
      </w:r>
    </w:p>
    <w:p w:rsidR="008B1944" w:rsidP="008B1944" w:rsidRDefault="008B1944" w14:paraId="07A25E37" w14:textId="77777777"/>
    <w:p>
      <w:r>
        <w:rPr>
          <w:i/>
          <w:u w:val="single"/>
        </w:rPr>
        <w:t>Maximum Tree Size Class</w:t>
      </w:r>
      <w:br/>
      <w:r>
        <w:t>Pole 5-9" DBH</w:t>
      </w:r>
    </w:p>
    <w:p w:rsidR="008B1944" w:rsidP="008B1944" w:rsidRDefault="008B1944" w14:paraId="7B0520F8" w14:textId="77777777">
      <w:pPr>
        <w:pStyle w:val="InfoPara"/>
        <w:pBdr>
          <w:top w:val="single" w:color="auto" w:sz="4" w:space="1"/>
        </w:pBdr>
      </w:pPr>
      <w:r xmlns:w="http://schemas.openxmlformats.org/wordprocessingml/2006/main">
        <w:t>Class C</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B1944" w:rsidP="008B1944" w:rsidRDefault="008B1944" w14:paraId="2BE7C282" w14:textId="77777777"/>
    <w:p w:rsidR="008B1944" w:rsidP="008B1944" w:rsidRDefault="008B1944" w14:paraId="751DC9F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8B1944" w:rsidR="008B1944" w:rsidTr="008B1944" w14:paraId="0801FE84" w14:textId="77777777">
        <w:tc>
          <w:tcPr>
            <w:tcW w:w="1128" w:type="dxa"/>
            <w:tcBorders>
              <w:top w:val="single" w:color="auto" w:sz="2" w:space="0"/>
              <w:bottom w:val="single" w:color="000000" w:sz="12" w:space="0"/>
            </w:tcBorders>
            <w:shd w:val="clear" w:color="auto" w:fill="auto"/>
          </w:tcPr>
          <w:p w:rsidRPr="008B1944" w:rsidR="008B1944" w:rsidP="00446284" w:rsidRDefault="008B1944" w14:paraId="12DA19A5" w14:textId="77777777">
            <w:pPr>
              <w:rPr>
                <w:b/>
                <w:bCs/>
              </w:rPr>
            </w:pPr>
            <w:r w:rsidRPr="008B1944">
              <w:rPr>
                <w:b/>
                <w:bCs/>
              </w:rPr>
              <w:t>Symbol</w:t>
            </w:r>
          </w:p>
        </w:tc>
        <w:tc>
          <w:tcPr>
            <w:tcW w:w="1908" w:type="dxa"/>
            <w:tcBorders>
              <w:top w:val="single" w:color="auto" w:sz="2" w:space="0"/>
              <w:bottom w:val="single" w:color="000000" w:sz="12" w:space="0"/>
            </w:tcBorders>
            <w:shd w:val="clear" w:color="auto" w:fill="auto"/>
          </w:tcPr>
          <w:p w:rsidRPr="008B1944" w:rsidR="008B1944" w:rsidP="00446284" w:rsidRDefault="008B1944" w14:paraId="54168DCE" w14:textId="77777777">
            <w:pPr>
              <w:rPr>
                <w:b/>
                <w:bCs/>
              </w:rPr>
            </w:pPr>
            <w:r w:rsidRPr="008B1944">
              <w:rPr>
                <w:b/>
                <w:bCs/>
              </w:rPr>
              <w:t>Scientific Name</w:t>
            </w:r>
          </w:p>
        </w:tc>
        <w:tc>
          <w:tcPr>
            <w:tcW w:w="1860" w:type="dxa"/>
            <w:tcBorders>
              <w:top w:val="single" w:color="auto" w:sz="2" w:space="0"/>
              <w:bottom w:val="single" w:color="000000" w:sz="12" w:space="0"/>
            </w:tcBorders>
            <w:shd w:val="clear" w:color="auto" w:fill="auto"/>
          </w:tcPr>
          <w:p w:rsidRPr="008B1944" w:rsidR="008B1944" w:rsidP="00446284" w:rsidRDefault="008B1944" w14:paraId="004B00E4" w14:textId="77777777">
            <w:pPr>
              <w:rPr>
                <w:b/>
                <w:bCs/>
              </w:rPr>
            </w:pPr>
            <w:r w:rsidRPr="008B1944">
              <w:rPr>
                <w:b/>
                <w:bCs/>
              </w:rPr>
              <w:t>Common Name</w:t>
            </w:r>
          </w:p>
        </w:tc>
        <w:tc>
          <w:tcPr>
            <w:tcW w:w="1956" w:type="dxa"/>
            <w:tcBorders>
              <w:top w:val="single" w:color="auto" w:sz="2" w:space="0"/>
              <w:bottom w:val="single" w:color="000000" w:sz="12" w:space="0"/>
            </w:tcBorders>
            <w:shd w:val="clear" w:color="auto" w:fill="auto"/>
          </w:tcPr>
          <w:p w:rsidRPr="008B1944" w:rsidR="008B1944" w:rsidP="00446284" w:rsidRDefault="008B1944" w14:paraId="586DD144" w14:textId="77777777">
            <w:pPr>
              <w:rPr>
                <w:b/>
                <w:bCs/>
              </w:rPr>
            </w:pPr>
            <w:r w:rsidRPr="008B1944">
              <w:rPr>
                <w:b/>
                <w:bCs/>
              </w:rPr>
              <w:t>Canopy Position</w:t>
            </w:r>
          </w:p>
        </w:tc>
      </w:tr>
      <w:tr w:rsidRPr="008B1944" w:rsidR="008B1944" w:rsidTr="008B1944" w14:paraId="0A3A09D7" w14:textId="77777777">
        <w:tc>
          <w:tcPr>
            <w:tcW w:w="1128" w:type="dxa"/>
            <w:tcBorders>
              <w:top w:val="single" w:color="000000" w:sz="12" w:space="0"/>
            </w:tcBorders>
            <w:shd w:val="clear" w:color="auto" w:fill="auto"/>
          </w:tcPr>
          <w:p w:rsidRPr="008B1944" w:rsidR="008B1944" w:rsidP="00446284" w:rsidRDefault="008B1944" w14:paraId="4F8DC387" w14:textId="77777777">
            <w:pPr>
              <w:rPr>
                <w:bCs/>
              </w:rPr>
            </w:pPr>
            <w:r w:rsidRPr="008B1944">
              <w:rPr>
                <w:bCs/>
              </w:rPr>
              <w:t>POPUL</w:t>
            </w:r>
          </w:p>
        </w:tc>
        <w:tc>
          <w:tcPr>
            <w:tcW w:w="1908" w:type="dxa"/>
            <w:tcBorders>
              <w:top w:val="single" w:color="000000" w:sz="12" w:space="0"/>
            </w:tcBorders>
            <w:shd w:val="clear" w:color="auto" w:fill="auto"/>
          </w:tcPr>
          <w:p w:rsidRPr="008B1944" w:rsidR="008B1944" w:rsidP="00446284" w:rsidRDefault="008B1944" w14:paraId="0C92E704" w14:textId="77777777">
            <w:proofErr w:type="spellStart"/>
            <w:r w:rsidRPr="008B1944">
              <w:t>Populus</w:t>
            </w:r>
            <w:proofErr w:type="spellEnd"/>
          </w:p>
        </w:tc>
        <w:tc>
          <w:tcPr>
            <w:tcW w:w="1860" w:type="dxa"/>
            <w:tcBorders>
              <w:top w:val="single" w:color="000000" w:sz="12" w:space="0"/>
            </w:tcBorders>
            <w:shd w:val="clear" w:color="auto" w:fill="auto"/>
          </w:tcPr>
          <w:p w:rsidRPr="008B1944" w:rsidR="008B1944" w:rsidP="00446284" w:rsidRDefault="008B1944" w14:paraId="7AB5372D" w14:textId="77777777">
            <w:r w:rsidRPr="008B1944">
              <w:t>Cottonwood</w:t>
            </w:r>
          </w:p>
        </w:tc>
        <w:tc>
          <w:tcPr>
            <w:tcW w:w="1956" w:type="dxa"/>
            <w:tcBorders>
              <w:top w:val="single" w:color="000000" w:sz="12" w:space="0"/>
            </w:tcBorders>
            <w:shd w:val="clear" w:color="auto" w:fill="auto"/>
          </w:tcPr>
          <w:p w:rsidRPr="008B1944" w:rsidR="008B1944" w:rsidP="00446284" w:rsidRDefault="008B1944" w14:paraId="1512B86E" w14:textId="77777777">
            <w:r w:rsidRPr="008B1944">
              <w:t>Upper</w:t>
            </w:r>
          </w:p>
        </w:tc>
      </w:tr>
      <w:tr w:rsidRPr="008B1944" w:rsidR="008B1944" w:rsidTr="008B1944" w14:paraId="6BB9DE96" w14:textId="77777777">
        <w:tc>
          <w:tcPr>
            <w:tcW w:w="1128" w:type="dxa"/>
            <w:shd w:val="clear" w:color="auto" w:fill="auto"/>
          </w:tcPr>
          <w:p w:rsidRPr="008B1944" w:rsidR="008B1944" w:rsidP="00446284" w:rsidRDefault="008B1944" w14:paraId="6F982138" w14:textId="77777777">
            <w:pPr>
              <w:rPr>
                <w:bCs/>
              </w:rPr>
            </w:pPr>
            <w:r w:rsidRPr="008B1944">
              <w:rPr>
                <w:bCs/>
              </w:rPr>
              <w:t>PINUS</w:t>
            </w:r>
          </w:p>
        </w:tc>
        <w:tc>
          <w:tcPr>
            <w:tcW w:w="1908" w:type="dxa"/>
            <w:shd w:val="clear" w:color="auto" w:fill="auto"/>
          </w:tcPr>
          <w:p w:rsidRPr="008B1944" w:rsidR="008B1944" w:rsidP="00446284" w:rsidRDefault="008B1944" w14:paraId="3A3F5050" w14:textId="77777777">
            <w:r w:rsidRPr="008B1944">
              <w:t>Pinus</w:t>
            </w:r>
          </w:p>
        </w:tc>
        <w:tc>
          <w:tcPr>
            <w:tcW w:w="1860" w:type="dxa"/>
            <w:shd w:val="clear" w:color="auto" w:fill="auto"/>
          </w:tcPr>
          <w:p w:rsidRPr="008B1944" w:rsidR="008B1944" w:rsidP="00446284" w:rsidRDefault="008B1944" w14:paraId="29F8E75A" w14:textId="77777777">
            <w:r w:rsidRPr="008B1944">
              <w:t>Pine</w:t>
            </w:r>
          </w:p>
        </w:tc>
        <w:tc>
          <w:tcPr>
            <w:tcW w:w="1956" w:type="dxa"/>
            <w:shd w:val="clear" w:color="auto" w:fill="auto"/>
          </w:tcPr>
          <w:p w:rsidRPr="008B1944" w:rsidR="008B1944" w:rsidP="00446284" w:rsidRDefault="008B1944" w14:paraId="4CD03CD0" w14:textId="77777777">
            <w:r w:rsidRPr="008B1944">
              <w:t>Upper</w:t>
            </w:r>
          </w:p>
        </w:tc>
      </w:tr>
      <w:tr w:rsidRPr="008B1944" w:rsidR="008B1944" w:rsidTr="008B1944" w14:paraId="5613154C" w14:textId="77777777">
        <w:tc>
          <w:tcPr>
            <w:tcW w:w="1128" w:type="dxa"/>
            <w:shd w:val="clear" w:color="auto" w:fill="auto"/>
          </w:tcPr>
          <w:p w:rsidRPr="008B1944" w:rsidR="008B1944" w:rsidP="00446284" w:rsidRDefault="008B1944" w14:paraId="549D1754" w14:textId="77777777">
            <w:pPr>
              <w:rPr>
                <w:bCs/>
              </w:rPr>
            </w:pPr>
            <w:r w:rsidRPr="008B1944">
              <w:rPr>
                <w:bCs/>
              </w:rPr>
              <w:t>SALIX</w:t>
            </w:r>
          </w:p>
        </w:tc>
        <w:tc>
          <w:tcPr>
            <w:tcW w:w="1908" w:type="dxa"/>
            <w:shd w:val="clear" w:color="auto" w:fill="auto"/>
          </w:tcPr>
          <w:p w:rsidRPr="008B1944" w:rsidR="008B1944" w:rsidP="00446284" w:rsidRDefault="008B1944" w14:paraId="2994CEA7" w14:textId="77777777">
            <w:r w:rsidRPr="008B1944">
              <w:t>Salix</w:t>
            </w:r>
          </w:p>
        </w:tc>
        <w:tc>
          <w:tcPr>
            <w:tcW w:w="1860" w:type="dxa"/>
            <w:shd w:val="clear" w:color="auto" w:fill="auto"/>
          </w:tcPr>
          <w:p w:rsidRPr="008B1944" w:rsidR="008B1944" w:rsidP="00446284" w:rsidRDefault="008B1944" w14:paraId="4CC8AE0A" w14:textId="77777777">
            <w:r w:rsidRPr="008B1944">
              <w:t>Willow</w:t>
            </w:r>
          </w:p>
        </w:tc>
        <w:tc>
          <w:tcPr>
            <w:tcW w:w="1956" w:type="dxa"/>
            <w:shd w:val="clear" w:color="auto" w:fill="auto"/>
          </w:tcPr>
          <w:p w:rsidRPr="008B1944" w:rsidR="008B1944" w:rsidP="00446284" w:rsidRDefault="008B1944" w14:paraId="49C99983" w14:textId="77777777">
            <w:r w:rsidRPr="008B1944">
              <w:t>Mid-Upper</w:t>
            </w:r>
          </w:p>
        </w:tc>
      </w:tr>
    </w:tbl>
    <w:p w:rsidR="008B1944" w:rsidP="008B1944" w:rsidRDefault="008B1944" w14:paraId="3524F53A" w14:textId="77777777"/>
    <w:p w:rsidR="008B1944" w:rsidP="008B1944" w:rsidRDefault="008B1944" w14:paraId="65E08C22" w14:textId="77777777">
      <w:pPr>
        <w:pStyle w:val="SClassInfoPara"/>
      </w:pPr>
      <w:r>
        <w:t>Description</w:t>
      </w:r>
    </w:p>
    <w:p w:rsidR="008B1944" w:rsidP="008B1944" w:rsidRDefault="008B1944" w14:paraId="726CDAED" w14:textId="746E05B0">
      <w:r>
        <w:t>This class represents the mature, large cottonwoo</w:t>
      </w:r>
      <w:r w:rsidR="008D5EB9">
        <w:t>d, conifer, etc.</w:t>
      </w:r>
      <w:r w:rsidR="00906A69">
        <w:t xml:space="preserve">, </w:t>
      </w:r>
      <w:r w:rsidR="008D5EB9">
        <w:t>woodlands. Major</w:t>
      </w:r>
      <w:r>
        <w:t xml:space="preserve"> flooding events (weath</w:t>
      </w:r>
      <w:r w:rsidR="0084506D">
        <w:t>er-related stress) occur irregularly, whereas smaller floods occur more frequently</w:t>
      </w:r>
      <w:r>
        <w:t>. Replacement fire occ</w:t>
      </w:r>
      <w:r w:rsidR="008D5EB9">
        <w:t>urs</w:t>
      </w:r>
      <w:r>
        <w:t>.</w:t>
      </w:r>
    </w:p>
    <w:p w:rsidR="008B1944" w:rsidP="008B1944" w:rsidRDefault="008B1944" w14:paraId="5517A97C"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Late1:CLS</w:t>
            </w:r>
          </w:p>
        </w:tc>
        <w:tc>
          <w:p>
            <w:pPr>
              <w:jc w:val="center"/>
            </w:pPr>
            <w:r>
              <w:rPr>
                <w:sz w:val="20"/>
              </w:rPr>
              <w:t>19</w:t>
            </w:r>
          </w:p>
        </w:tc>
      </w:tr>
      <w:tr>
        <w:tc>
          <w:p>
            <w:pPr>
              <w:jc w:val="center"/>
            </w:pPr>
            <w:r>
              <w:rPr>
                <w:sz w:val="20"/>
              </w:rPr>
              <w:t>Late1:CLS</w:t>
            </w:r>
          </w:p>
        </w:tc>
        <w:tc>
          <w:p>
            <w:pPr>
              <w:jc w:val="center"/>
            </w:pPr>
            <w:r>
              <w:rPr>
                <w:sz w:val="20"/>
              </w:rPr>
              <w:t>20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0.14</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B1944" w:rsidP="008B1944" w:rsidRDefault="008B1944" w14:paraId="0273CD08" w14:textId="77777777">
      <w:r>
        <w:t>Baker, W.L. 1988. Size-class structure of contiguous riparian woodlands along a Rocky Mountain river. Physical Geography 9(1): 1-14.</w:t>
      </w:r>
    </w:p>
    <w:p w:rsidR="008B1944" w:rsidP="008B1944" w:rsidRDefault="008B1944" w14:paraId="2F8D606F" w14:textId="77777777"/>
    <w:p w:rsidR="008B1944" w:rsidP="008B1944" w:rsidRDefault="008B1944" w14:paraId="5DB94277" w14:textId="77777777">
      <w:r>
        <w:t>Baker, W.L. 1989a. Macro- and micro-scale influences on riparian vegetation in western Colorado. Annals of the Association of American Geographers 79(1): 65-78.</w:t>
      </w:r>
    </w:p>
    <w:p w:rsidR="008B1944" w:rsidP="008B1944" w:rsidRDefault="008B1944" w14:paraId="2737AC4B" w14:textId="77777777"/>
    <w:p w:rsidR="008B1944" w:rsidP="008B1944" w:rsidRDefault="008B1944" w14:paraId="1DD983A7" w14:textId="77777777">
      <w:r>
        <w:t>Baker, W.L. 1989b. Classification of the riparian vegetation of the montane and subalpine zones in western Colorado. Great Basin Naturalist 49(2): 214-228.</w:t>
      </w:r>
    </w:p>
    <w:p w:rsidR="008B1944" w:rsidP="008B1944" w:rsidRDefault="008B1944" w14:paraId="3C9C5F4E" w14:textId="77777777"/>
    <w:p w:rsidR="008B1944" w:rsidP="008B1944" w:rsidRDefault="008B1944" w14:paraId="560111AB" w14:textId="28B39285">
      <w:r>
        <w:t>Baker, W.L. 1990. Climatic and hydrologic ef</w:t>
      </w:r>
      <w:r w:rsidR="00283A6F">
        <w:t xml:space="preserve">fects on the regeneration of </w:t>
      </w:r>
      <w:proofErr w:type="spellStart"/>
      <w:r w:rsidR="00283A6F">
        <w:t>Populus</w:t>
      </w:r>
      <w:proofErr w:type="spellEnd"/>
      <w:r w:rsidR="00283A6F">
        <w:t xml:space="preserve"> angustifolia</w:t>
      </w:r>
      <w:r>
        <w:t xml:space="preserve"> James along the Animas River, Colorado. Journal of Biogeography 17: 59-73.</w:t>
      </w:r>
    </w:p>
    <w:p w:rsidR="008B1944" w:rsidP="008B1944" w:rsidRDefault="008B1944" w14:paraId="020FC144" w14:textId="77777777"/>
    <w:p w:rsidR="008B1944" w:rsidP="008B1944" w:rsidRDefault="008B1944" w14:paraId="3175EFA6" w14:textId="77777777">
      <w:r>
        <w:t xml:space="preserve">Crowe, E.A. and R.R. </w:t>
      </w:r>
      <w:proofErr w:type="spellStart"/>
      <w:r>
        <w:t>Clausnitzer</w:t>
      </w:r>
      <w:proofErr w:type="spellEnd"/>
      <w:r>
        <w:t>. 1997. Mid-montane wetland plant associations of the Malheur, Umatilla, and Wallowa-Whitman national forests. USDA Forest Service, Pacific Northwest Region. Technical Paper R6-NR-ECOL-TP-22-97.</w:t>
      </w:r>
    </w:p>
    <w:p w:rsidR="008B1944" w:rsidP="008B1944" w:rsidRDefault="008B1944" w14:paraId="147771A6" w14:textId="77777777"/>
    <w:p w:rsidR="008B1944" w:rsidP="008B1944" w:rsidRDefault="008B1944" w14:paraId="454FBC94" w14:textId="77777777">
      <w:r>
        <w:t>Daubenmire, R. 1952. Forest vegetation of northern Idaho and adjacent Washington, and its bearing on concepts of vegetation classification. Ecological Monographs 22(4): 301-330.</w:t>
      </w:r>
    </w:p>
    <w:p w:rsidR="008B1944" w:rsidP="008B1944" w:rsidRDefault="008B1944" w14:paraId="1F025A5A" w14:textId="77777777"/>
    <w:p w:rsidR="008B1944" w:rsidP="008B1944" w:rsidRDefault="008B1944" w14:paraId="3850E758" w14:textId="77777777">
      <w:r>
        <w:t>Hall, E.R. 1946. Mammals of Nevada. University of Nevada Press. Reno, NV.</w:t>
      </w:r>
    </w:p>
    <w:p w:rsidR="008B1944" w:rsidP="008B1944" w:rsidRDefault="008B1944" w14:paraId="12C7DABC" w14:textId="77777777"/>
    <w:p w:rsidR="008B1944" w:rsidP="008B1944" w:rsidRDefault="008B1944" w14:paraId="181F27E1"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8B1944" w:rsidP="008B1944" w:rsidRDefault="008B1944" w14:paraId="7E49A472" w14:textId="77777777"/>
    <w:p w:rsidR="008B1944" w:rsidP="008B1944" w:rsidRDefault="008B1944" w14:paraId="6A36B514" w14:textId="77777777">
      <w:proofErr w:type="spellStart"/>
      <w:r>
        <w:t>Kovalchik</w:t>
      </w:r>
      <w:proofErr w:type="spellEnd"/>
      <w:r>
        <w:t>, B.L. 1992. Riparian zone associations on the national forests of eastern Washington. USDA Forest Service, Pacific Northwest Region. Draft. 203 pp.</w:t>
      </w:r>
    </w:p>
    <w:p w:rsidR="008B1944" w:rsidP="008B1944" w:rsidRDefault="008B1944" w14:paraId="4FCDB048" w14:textId="77777777"/>
    <w:p w:rsidR="008B1944" w:rsidP="008B1944" w:rsidRDefault="008B1944" w14:paraId="20F0A934"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8B1944" w:rsidP="008B1944" w:rsidRDefault="008B1944" w14:paraId="4B97EAB5" w14:textId="77777777"/>
    <w:p w:rsidR="008B1944" w:rsidP="008B1944" w:rsidRDefault="008B1944" w14:paraId="1E141226" w14:textId="77777777">
      <w:proofErr w:type="spellStart"/>
      <w:r>
        <w:t>Muldavin</w:t>
      </w:r>
      <w:proofErr w:type="spellEnd"/>
      <w:r>
        <w:t xml:space="preserve">, E., P. Durkin, M. Bradley, M. </w:t>
      </w:r>
      <w:proofErr w:type="spellStart"/>
      <w:r>
        <w:t>Stuever</w:t>
      </w:r>
      <w:proofErr w:type="spellEnd"/>
      <w:r>
        <w:t xml:space="preserve"> and P. </w:t>
      </w:r>
      <w:proofErr w:type="spellStart"/>
      <w:r>
        <w:t>Mehlhop</w:t>
      </w:r>
      <w:proofErr w:type="spellEnd"/>
      <w:r>
        <w:t>. 2000. Handbook of wetland vegetation communities of New Mexico: Classification and community descriptions (volume 1). Final report to the New Mexico Environment Department and the Environmental Protection Agency prepared by the New Mexico Natural Heritage Program, University of New Mexico,</w:t>
      </w:r>
    </w:p>
    <w:p w:rsidR="008B1944" w:rsidP="008B1944" w:rsidRDefault="008B1944" w14:paraId="030900F8" w14:textId="77777777">
      <w:r>
        <w:t>Albuquerque, NM.</w:t>
      </w:r>
    </w:p>
    <w:p w:rsidR="008B1944" w:rsidP="008B1944" w:rsidRDefault="008B1944" w14:paraId="0B76D050" w14:textId="77777777"/>
    <w:p w:rsidR="008B1944" w:rsidP="008B1944" w:rsidRDefault="008B1944" w14:paraId="6822329A" w14:textId="77777777">
      <w:proofErr w:type="spellStart"/>
      <w:r>
        <w:t>Nachlinger</w:t>
      </w:r>
      <w:proofErr w:type="spellEnd"/>
      <w:r>
        <w:t>, J., K. Sochi, P. Comer, G. Kittel and D. Dorfman. 2001. Great Basin: An ecoregion-based conservation blueprint. The Nature Conservancy, Reno, NV. 160 pp. plus appendices.</w:t>
      </w:r>
    </w:p>
    <w:p w:rsidR="008B1944" w:rsidP="008B1944" w:rsidRDefault="008B1944" w14:paraId="02FC2EDB" w14:textId="77777777"/>
    <w:p w:rsidR="008B1944" w:rsidP="008B1944" w:rsidRDefault="008B1944" w14:paraId="1F9E47D9" w14:textId="77777777">
      <w:r>
        <w:t>NatureServe. 2007. International Ecological Classification Standard: Terrestrial Ecological Classifications. NatureServe Central Databases. Arlington, VA. Data current as of 10 February 2007.</w:t>
      </w:r>
    </w:p>
    <w:p w:rsidR="008B1944" w:rsidP="008B1944" w:rsidRDefault="008B1944" w14:paraId="163723D5" w14:textId="77777777"/>
    <w:p w:rsidR="008B1944" w:rsidP="008B1944" w:rsidRDefault="008B1944" w14:paraId="5C665E3F" w14:textId="2280DE84">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2001. Southern Rocky Mountains: An ecoregional assessment and conservation blueprint. Prepared by The Nature Conservancy with support f</w:t>
      </w:r>
      <w:r w:rsidR="008467AC">
        <w:t>rom</w:t>
      </w:r>
      <w:r>
        <w:t xml:space="preserve"> the USDA. Forest Service, Rocky Mountain Region, Colorado Division of Wildlife, and Bureau of Land Management.</w:t>
      </w:r>
    </w:p>
    <w:p w:rsidR="008B1944" w:rsidP="008B1944" w:rsidRDefault="008B1944" w14:paraId="5E3A75BF" w14:textId="77777777"/>
    <w:p w:rsidR="008B1944" w:rsidP="008B1944" w:rsidRDefault="008B1944" w14:paraId="03C3F895" w14:textId="77777777">
      <w:r>
        <w:t>Padgett, W.G., A.P. Youngblood and A.H. Winward. 1989. Riparian community type classification of Utah and southeastern Idaho. USDA Forest Service, Intermountain Region. Report R4-ECOL-89-01. Ogden, UT. 191 pp.</w:t>
      </w:r>
    </w:p>
    <w:p w:rsidR="008B1944" w:rsidP="008B1944" w:rsidRDefault="008B1944" w14:paraId="10241797" w14:textId="77777777"/>
    <w:p w:rsidR="008B1944" w:rsidP="008B1944" w:rsidRDefault="008B1944" w14:paraId="53A9BCD1" w14:textId="77777777">
      <w:proofErr w:type="spellStart"/>
      <w:r>
        <w:t>Szaro</w:t>
      </w:r>
      <w:proofErr w:type="spellEnd"/>
      <w:r>
        <w:t>, R.C. 1989. Riparian forest and scrubland community types of Arizona and New Mexico. Desert Plants Special Issue 9(3-4): 70-139.</w:t>
      </w:r>
    </w:p>
    <w:p w:rsidR="008B1944" w:rsidP="008B1944" w:rsidRDefault="008B1944" w14:paraId="31BD8A46" w14:textId="77777777"/>
    <w:p w:rsidR="008B1944" w:rsidP="008B1944" w:rsidRDefault="008B1944" w14:paraId="4F6E6BEE"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8B1944" w:rsidP="008B1944" w:rsidRDefault="008B1944" w14:paraId="5A2F74C2" w14:textId="77777777"/>
    <w:p w:rsidR="008B1944" w:rsidP="008B1944" w:rsidRDefault="008B1944" w14:paraId="699F1482"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008B1944" w:rsidP="008B1944" w:rsidRDefault="008B1944" w14:paraId="16E2BDDC" w14:textId="77777777"/>
    <w:p w:rsidR="008B1944" w:rsidP="008B1944" w:rsidRDefault="008B1944" w14:paraId="139A535A" w14:textId="77777777">
      <w:r>
        <w:t xml:space="preserve">Walford, G., G. Jones, W. </w:t>
      </w:r>
      <w:proofErr w:type="spellStart"/>
      <w:r>
        <w:t>Fertig</w:t>
      </w:r>
      <w:proofErr w:type="spellEnd"/>
      <w:r>
        <w:t xml:space="preserve">, S. </w:t>
      </w:r>
      <w:proofErr w:type="spellStart"/>
      <w:r>
        <w:t>Mellman</w:t>
      </w:r>
      <w:proofErr w:type="spellEnd"/>
      <w:r>
        <w:t>-Brown and K. Houston. 2001. Riparian and wetland plant community types of the Shoshone National Forest. General Technical Report RMRS-GTR-85. USDA Forest Service, Rocky Mountain Research Station, Fort Collins, CO. 122 pp.</w:t>
      </w:r>
    </w:p>
    <w:p w:rsidR="008B1944" w:rsidP="008B1944" w:rsidRDefault="008B1944" w14:paraId="227C608A" w14:textId="77777777"/>
    <w:p w:rsidR="008B1944" w:rsidP="008B1944" w:rsidRDefault="008B1944" w14:paraId="1890547E" w14:textId="77777777">
      <w:r>
        <w:t xml:space="preserve">Walford, G., G. Jones, W. </w:t>
      </w:r>
      <w:proofErr w:type="spellStart"/>
      <w:r>
        <w:t>Fertig</w:t>
      </w:r>
      <w:proofErr w:type="spellEnd"/>
      <w:r>
        <w:t xml:space="preserve"> and K. Houston. 1997. Riparian and wetland plant community types of the Shoshone National Forest. Unpublished report. Wyoming Natural Diversity Database for The Nature Conservancy and the USDA Forest Service. Wyoming Natural Diversity Database, Laramie. 227 pp.</w:t>
      </w:r>
    </w:p>
    <w:p w:rsidRPr="00A43E41" w:rsidR="004D5F12" w:rsidP="008B1944" w:rsidRDefault="004D5F12" w14:paraId="74062EC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D1697" w14:textId="77777777" w:rsidR="00087B37" w:rsidRDefault="00087B37">
      <w:r>
        <w:separator/>
      </w:r>
    </w:p>
  </w:endnote>
  <w:endnote w:type="continuationSeparator" w:id="0">
    <w:p w14:paraId="744A1D93" w14:textId="77777777" w:rsidR="00087B37" w:rsidRDefault="00087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96937" w14:textId="77777777" w:rsidR="008B1944" w:rsidRDefault="008B1944" w:rsidP="008B194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ABC99" w14:textId="77777777" w:rsidR="00087B37" w:rsidRDefault="00087B37">
      <w:r>
        <w:separator/>
      </w:r>
    </w:p>
  </w:footnote>
  <w:footnote w:type="continuationSeparator" w:id="0">
    <w:p w14:paraId="68038038" w14:textId="77777777" w:rsidR="00087B37" w:rsidRDefault="00087B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675F2" w14:textId="77777777" w:rsidR="00A43E41" w:rsidRDefault="00A43E41" w:rsidP="008B194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944"/>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87B37"/>
    <w:rsid w:val="000A11FC"/>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3A6F"/>
    <w:rsid w:val="00285A24"/>
    <w:rsid w:val="00285F40"/>
    <w:rsid w:val="002904FF"/>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3322"/>
    <w:rsid w:val="00313BFE"/>
    <w:rsid w:val="00320C6A"/>
    <w:rsid w:val="00320D5A"/>
    <w:rsid w:val="00323A93"/>
    <w:rsid w:val="003301EC"/>
    <w:rsid w:val="0033425A"/>
    <w:rsid w:val="00336475"/>
    <w:rsid w:val="003379B5"/>
    <w:rsid w:val="0036004A"/>
    <w:rsid w:val="003616F2"/>
    <w:rsid w:val="00362A51"/>
    <w:rsid w:val="00363E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E5E62"/>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17AE"/>
    <w:rsid w:val="006C441D"/>
    <w:rsid w:val="006C774F"/>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6D"/>
    <w:rsid w:val="008450B0"/>
    <w:rsid w:val="00845531"/>
    <w:rsid w:val="008467AC"/>
    <w:rsid w:val="0085326E"/>
    <w:rsid w:val="00855AD4"/>
    <w:rsid w:val="00857297"/>
    <w:rsid w:val="008610DF"/>
    <w:rsid w:val="00863049"/>
    <w:rsid w:val="008658E9"/>
    <w:rsid w:val="0086611D"/>
    <w:rsid w:val="0086782E"/>
    <w:rsid w:val="00867BEE"/>
    <w:rsid w:val="0088604E"/>
    <w:rsid w:val="00887FAA"/>
    <w:rsid w:val="008959BF"/>
    <w:rsid w:val="008A121D"/>
    <w:rsid w:val="008A1D1B"/>
    <w:rsid w:val="008A1F68"/>
    <w:rsid w:val="008A5D5D"/>
    <w:rsid w:val="008B1944"/>
    <w:rsid w:val="008B2F87"/>
    <w:rsid w:val="008B679A"/>
    <w:rsid w:val="008C052D"/>
    <w:rsid w:val="008C25CA"/>
    <w:rsid w:val="008C43A2"/>
    <w:rsid w:val="008C45C0"/>
    <w:rsid w:val="008C5753"/>
    <w:rsid w:val="008C61E2"/>
    <w:rsid w:val="008D5EB9"/>
    <w:rsid w:val="008D6868"/>
    <w:rsid w:val="008E0BF0"/>
    <w:rsid w:val="008E273F"/>
    <w:rsid w:val="008E4157"/>
    <w:rsid w:val="008E6E39"/>
    <w:rsid w:val="008F1823"/>
    <w:rsid w:val="008F4308"/>
    <w:rsid w:val="008F57A2"/>
    <w:rsid w:val="008F583E"/>
    <w:rsid w:val="008F64C4"/>
    <w:rsid w:val="008F7F1C"/>
    <w:rsid w:val="00900C3C"/>
    <w:rsid w:val="00901410"/>
    <w:rsid w:val="00901CA2"/>
    <w:rsid w:val="00906A69"/>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543D"/>
    <w:rsid w:val="009E621C"/>
    <w:rsid w:val="009F01E8"/>
    <w:rsid w:val="009F25DF"/>
    <w:rsid w:val="009F31F9"/>
    <w:rsid w:val="009F3BAE"/>
    <w:rsid w:val="009F4101"/>
    <w:rsid w:val="009F5AD6"/>
    <w:rsid w:val="00A055FD"/>
    <w:rsid w:val="00A10FBA"/>
    <w:rsid w:val="00A14FDE"/>
    <w:rsid w:val="00A15139"/>
    <w:rsid w:val="00A247B9"/>
    <w:rsid w:val="00A314F0"/>
    <w:rsid w:val="00A339E1"/>
    <w:rsid w:val="00A3657F"/>
    <w:rsid w:val="00A43E41"/>
    <w:rsid w:val="00A44540"/>
    <w:rsid w:val="00A44EF7"/>
    <w:rsid w:val="00A477A0"/>
    <w:rsid w:val="00A50EA6"/>
    <w:rsid w:val="00A53904"/>
    <w:rsid w:val="00A57A9D"/>
    <w:rsid w:val="00A7108F"/>
    <w:rsid w:val="00A7285D"/>
    <w:rsid w:val="00A87C35"/>
    <w:rsid w:val="00A9365B"/>
    <w:rsid w:val="00AA0869"/>
    <w:rsid w:val="00AA4842"/>
    <w:rsid w:val="00AB2AB3"/>
    <w:rsid w:val="00AB49B1"/>
    <w:rsid w:val="00AB639F"/>
    <w:rsid w:val="00AC12DC"/>
    <w:rsid w:val="00AC2198"/>
    <w:rsid w:val="00AC3BC0"/>
    <w:rsid w:val="00AC778A"/>
    <w:rsid w:val="00AD0A16"/>
    <w:rsid w:val="00AD207D"/>
    <w:rsid w:val="00AE18EA"/>
    <w:rsid w:val="00AE4E67"/>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1729"/>
    <w:rsid w:val="00B650FF"/>
    <w:rsid w:val="00B66259"/>
    <w:rsid w:val="00B6691F"/>
    <w:rsid w:val="00B67687"/>
    <w:rsid w:val="00B740A1"/>
    <w:rsid w:val="00B746D4"/>
    <w:rsid w:val="00B80C71"/>
    <w:rsid w:val="00B8357A"/>
    <w:rsid w:val="00B85BF7"/>
    <w:rsid w:val="00B928AF"/>
    <w:rsid w:val="00B92A33"/>
    <w:rsid w:val="00B97572"/>
    <w:rsid w:val="00BA0C49"/>
    <w:rsid w:val="00BB346C"/>
    <w:rsid w:val="00BB3DF1"/>
    <w:rsid w:val="00BC02E8"/>
    <w:rsid w:val="00BC3E94"/>
    <w:rsid w:val="00BD0988"/>
    <w:rsid w:val="00BE537C"/>
    <w:rsid w:val="00BE6B1E"/>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50E68"/>
    <w:rsid w:val="00C525D4"/>
    <w:rsid w:val="00C52E14"/>
    <w:rsid w:val="00C7198A"/>
    <w:rsid w:val="00C72A33"/>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53EDC"/>
    <w:rsid w:val="00D5690F"/>
    <w:rsid w:val="00D56CCA"/>
    <w:rsid w:val="00D61AC5"/>
    <w:rsid w:val="00D6372D"/>
    <w:rsid w:val="00D653F0"/>
    <w:rsid w:val="00D67A52"/>
    <w:rsid w:val="00D81349"/>
    <w:rsid w:val="00D84B65"/>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169F4"/>
    <w:rsid w:val="00E2074B"/>
    <w:rsid w:val="00E21F3F"/>
    <w:rsid w:val="00E23FCB"/>
    <w:rsid w:val="00E24912"/>
    <w:rsid w:val="00E26950"/>
    <w:rsid w:val="00E27D06"/>
    <w:rsid w:val="00E3220D"/>
    <w:rsid w:val="00E32B28"/>
    <w:rsid w:val="00E44DBF"/>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6AF9C"/>
  <w15:docId w15:val="{BE05556E-70AB-4001-AFB9-3BB43DE5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D5EB9"/>
    <w:pPr>
      <w:ind w:left="720"/>
    </w:pPr>
    <w:rPr>
      <w:rFonts w:ascii="Calibri" w:eastAsia="Calibri" w:hAnsi="Calibri"/>
      <w:sz w:val="22"/>
      <w:szCs w:val="22"/>
    </w:rPr>
  </w:style>
  <w:style w:type="character" w:styleId="Hyperlink">
    <w:name w:val="Hyperlink"/>
    <w:rsid w:val="008D5EB9"/>
    <w:rPr>
      <w:color w:val="0000FF"/>
      <w:u w:val="single"/>
    </w:rPr>
  </w:style>
  <w:style w:type="paragraph" w:styleId="BalloonText">
    <w:name w:val="Balloon Text"/>
    <w:basedOn w:val="Normal"/>
    <w:link w:val="BalloonTextChar"/>
    <w:uiPriority w:val="99"/>
    <w:semiHidden/>
    <w:unhideWhenUsed/>
    <w:rsid w:val="00906A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A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73466">
      <w:bodyDiv w:val="1"/>
      <w:marLeft w:val="0"/>
      <w:marRight w:val="0"/>
      <w:marTop w:val="0"/>
      <w:marBottom w:val="0"/>
      <w:divBdr>
        <w:top w:val="none" w:sz="0" w:space="0" w:color="auto"/>
        <w:left w:val="none" w:sz="0" w:space="0" w:color="auto"/>
        <w:bottom w:val="none" w:sz="0" w:space="0" w:color="auto"/>
        <w:right w:val="none" w:sz="0" w:space="0" w:color="auto"/>
      </w:divBdr>
    </w:div>
    <w:div w:id="165618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2014-08-21T14:12:00Z</cp:lastPrinted>
  <dcterms:created xsi:type="dcterms:W3CDTF">2018-02-15T19:42:00Z</dcterms:created>
  <dcterms:modified xsi:type="dcterms:W3CDTF">2019-01-17T23:31:00Z</dcterms:modified>
</cp:coreProperties>
</file>