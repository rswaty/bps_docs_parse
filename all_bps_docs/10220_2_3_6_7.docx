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CC" w:rsidP="00945ECC" w:rsidRDefault="00E708FC" w14:paraId="76E5C476" w14:textId="59454340">
      <w:pPr>
        <w:pStyle w:val="BpSTitle"/>
      </w:pPr>
      <w:r>
        <w:t>1022</w:t>
      </w:r>
      <w:r w:rsidR="00945ECC">
        <w:t>0</w:t>
      </w:r>
    </w:p>
    <w:p w:rsidR="00945ECC" w:rsidP="00945ECC" w:rsidRDefault="00E708FC" w14:paraId="67AEE28B" w14:textId="22565185">
      <w:pPr>
        <w:pStyle w:val="BpSTitle"/>
      </w:pPr>
      <w:r w:rsidRPr="00807FC6">
        <w:t>Klamath-Siskiyou Upper Montane Serpentine Mixed Conifer Woodland</w:t>
      </w:r>
      <w:r>
        <w:t xml:space="preserve"> </w:t>
      </w:r>
    </w:p>
    <w:p w:rsidR="00945ECC" w:rsidP="00AA3BEC" w:rsidRDefault="00945ECC" w14:paraId="3B35DC1E" w14:textId="12673C2A">
      <w:pPr>
        <w:tabs>
          <w:tab w:val="left" w:pos="7200"/>
        </w:tabs>
      </w:pPr>
      <w:r>
        <w:t xmlns:w="http://schemas.openxmlformats.org/wordprocessingml/2006/main">BpS Model/Description Version: Aug. 2020</w:t>
      </w:r>
      <w:r w:rsidR="00DC4211">
        <w:tab/>
      </w:r>
    </w:p>
    <w:p w:rsidR="00945ECC" w:rsidP="00AA3BEC" w:rsidRDefault="00945ECC" w14:paraId="1C4A3AC6"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364"/>
        <w:gridCol w:w="2802"/>
        <w:gridCol w:w="2520"/>
        <w:gridCol w:w="18"/>
      </w:tblGrid>
      <w:tr w:rsidRPr="00945ECC" w:rsidR="00CA5BCC" w:rsidTr="00823FA4" w14:paraId="30EDA16C" w14:textId="77777777">
        <w:trPr>
          <w:gridAfter w:val="1"/>
          <w:wAfter w:w="18" w:type="dxa"/>
        </w:trPr>
        <w:tc>
          <w:tcPr>
            <w:tcW w:w="1872" w:type="dxa"/>
            <w:tcBorders>
              <w:top w:val="single" w:color="auto" w:sz="2" w:space="0"/>
              <w:left w:val="single" w:color="auto" w:sz="12" w:space="0"/>
              <w:bottom w:val="single" w:color="000000" w:sz="12" w:space="0"/>
            </w:tcBorders>
            <w:shd w:val="clear" w:color="auto" w:fill="auto"/>
          </w:tcPr>
          <w:p w:rsidRPr="00945ECC" w:rsidR="00945ECC" w:rsidP="00372A28" w:rsidRDefault="00945ECC" w14:paraId="66BD8988" w14:textId="77777777">
            <w:pPr>
              <w:rPr>
                <w:b/>
                <w:bCs/>
              </w:rPr>
            </w:pPr>
            <w:r w:rsidRPr="00945ECC">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945ECC" w:rsidR="00945ECC" w:rsidP="00372A28" w:rsidRDefault="00945ECC" w14:paraId="10520AD0" w14:textId="77777777">
            <w:pPr>
              <w:rPr>
                <w:b/>
                <w:bCs/>
              </w:rPr>
            </w:pPr>
          </w:p>
        </w:tc>
        <w:tc>
          <w:tcPr>
            <w:tcW w:w="2802" w:type="dxa"/>
            <w:tcBorders>
              <w:top w:val="single" w:color="auto" w:sz="2" w:space="0"/>
              <w:left w:val="single" w:color="000000" w:sz="12" w:space="0"/>
              <w:bottom w:val="single" w:color="000000" w:sz="12" w:space="0"/>
            </w:tcBorders>
            <w:shd w:val="clear" w:color="auto" w:fill="auto"/>
          </w:tcPr>
          <w:p w:rsidRPr="00945ECC" w:rsidR="00945ECC" w:rsidP="00372A28" w:rsidRDefault="00945ECC" w14:paraId="36759053" w14:textId="77777777">
            <w:pPr>
              <w:rPr>
                <w:b/>
                <w:bCs/>
              </w:rPr>
            </w:pPr>
            <w:r w:rsidRPr="00945ECC">
              <w:rPr>
                <w:b/>
                <w:bCs/>
              </w:rPr>
              <w:t>Reviewers</w:t>
            </w:r>
          </w:p>
        </w:tc>
        <w:tc>
          <w:tcPr>
            <w:tcW w:w="2520" w:type="dxa"/>
            <w:tcBorders>
              <w:top w:val="single" w:color="auto" w:sz="2" w:space="0"/>
              <w:bottom w:val="single" w:color="000000" w:sz="12" w:space="0"/>
            </w:tcBorders>
            <w:shd w:val="clear" w:color="auto" w:fill="auto"/>
          </w:tcPr>
          <w:p w:rsidRPr="00945ECC" w:rsidR="00945ECC" w:rsidP="00372A28" w:rsidRDefault="00945ECC" w14:paraId="572E93EC" w14:textId="77777777">
            <w:pPr>
              <w:rPr>
                <w:b/>
                <w:bCs/>
              </w:rPr>
            </w:pPr>
          </w:p>
        </w:tc>
      </w:tr>
      <w:tr w:rsidRPr="00945ECC" w:rsidR="00CA5BCC" w:rsidTr="00823FA4" w14:paraId="03E3A58C" w14:textId="77777777">
        <w:trPr>
          <w:gridAfter w:val="1"/>
          <w:wAfter w:w="18" w:type="dxa"/>
        </w:trPr>
        <w:tc>
          <w:tcPr>
            <w:tcW w:w="1872" w:type="dxa"/>
            <w:tcBorders>
              <w:top w:val="single" w:color="000000" w:sz="12" w:space="0"/>
              <w:left w:val="single" w:color="auto" w:sz="12" w:space="0"/>
            </w:tcBorders>
            <w:shd w:val="clear" w:color="auto" w:fill="auto"/>
          </w:tcPr>
          <w:p w:rsidRPr="00945ECC" w:rsidR="00945ECC" w:rsidP="00372A28" w:rsidRDefault="00945ECC" w14:paraId="27567A29" w14:textId="77777777">
            <w:pPr>
              <w:rPr>
                <w:bCs/>
              </w:rPr>
            </w:pPr>
            <w:r w:rsidRPr="00945ECC">
              <w:rPr>
                <w:bCs/>
              </w:rPr>
              <w:t>Ed Reilly</w:t>
            </w:r>
          </w:p>
        </w:tc>
        <w:tc>
          <w:tcPr>
            <w:tcW w:w="2364" w:type="dxa"/>
            <w:tcBorders>
              <w:top w:val="single" w:color="000000" w:sz="12" w:space="0"/>
              <w:right w:val="single" w:color="000000" w:sz="12" w:space="0"/>
            </w:tcBorders>
            <w:shd w:val="clear" w:color="auto" w:fill="auto"/>
          </w:tcPr>
          <w:p w:rsidRPr="00945ECC" w:rsidR="00945ECC" w:rsidP="00372A28" w:rsidRDefault="00945ECC" w14:paraId="3B994D23" w14:textId="77777777">
            <w:r w:rsidRPr="00945ECC">
              <w:t>ereilly@blm.gov</w:t>
            </w:r>
          </w:p>
        </w:tc>
        <w:tc>
          <w:tcPr>
            <w:tcW w:w="2802" w:type="dxa"/>
            <w:tcBorders>
              <w:top w:val="single" w:color="000000" w:sz="12" w:space="0"/>
              <w:left w:val="single" w:color="000000" w:sz="12" w:space="0"/>
            </w:tcBorders>
            <w:shd w:val="clear" w:color="auto" w:fill="auto"/>
          </w:tcPr>
          <w:p w:rsidRPr="00945ECC" w:rsidR="00945ECC" w:rsidP="00372A28" w:rsidRDefault="00945ECC" w14:paraId="0331142E" w14:textId="1A5842DC">
            <w:r w:rsidRPr="00945ECC">
              <w:t xml:space="preserve">Thomas </w:t>
            </w:r>
            <w:proofErr w:type="spellStart"/>
            <w:r w:rsidRPr="00945ECC">
              <w:t>Atzet</w:t>
            </w:r>
            <w:proofErr w:type="spellEnd"/>
          </w:p>
        </w:tc>
        <w:tc>
          <w:tcPr>
            <w:tcW w:w="2520" w:type="dxa"/>
            <w:tcBorders>
              <w:top w:val="single" w:color="000000" w:sz="12" w:space="0"/>
            </w:tcBorders>
            <w:shd w:val="clear" w:color="auto" w:fill="auto"/>
          </w:tcPr>
          <w:p w:rsidRPr="00945ECC" w:rsidR="00945ECC" w:rsidP="00372A28" w:rsidRDefault="00945ECC" w14:paraId="0CDFE1BC" w14:textId="77777777">
            <w:r w:rsidRPr="00945ECC">
              <w:t xml:space="preserve"> jatzet@budget.net</w:t>
            </w:r>
          </w:p>
        </w:tc>
      </w:tr>
      <w:tr w:rsidRPr="00945ECC" w:rsidR="00CA5BCC" w:rsidTr="006E5C18" w14:paraId="295D0CF6" w14:textId="77777777">
        <w:tc>
          <w:tcPr>
            <w:tcW w:w="1872" w:type="dxa"/>
            <w:tcBorders>
              <w:left w:val="single" w:color="auto" w:sz="12" w:space="0"/>
            </w:tcBorders>
            <w:shd w:val="clear" w:color="auto" w:fill="auto"/>
          </w:tcPr>
          <w:p w:rsidRPr="00945ECC" w:rsidR="00945ECC" w:rsidP="00372A28" w:rsidRDefault="00945ECC" w14:paraId="4F529177" w14:textId="77777777">
            <w:pPr>
              <w:rPr>
                <w:bCs/>
              </w:rPr>
            </w:pPr>
            <w:r w:rsidRPr="00945ECC">
              <w:rPr>
                <w:bCs/>
              </w:rPr>
              <w:t>Pat Martinez</w:t>
            </w:r>
          </w:p>
        </w:tc>
        <w:tc>
          <w:tcPr>
            <w:tcW w:w="2364" w:type="dxa"/>
            <w:tcBorders>
              <w:right w:val="single" w:color="000000" w:sz="12" w:space="0"/>
            </w:tcBorders>
            <w:shd w:val="clear" w:color="auto" w:fill="auto"/>
          </w:tcPr>
          <w:p w:rsidRPr="00945ECC" w:rsidR="00945ECC" w:rsidP="00372A28" w:rsidRDefault="00945ECC" w14:paraId="2DA353DB" w14:textId="77777777">
            <w:r w:rsidRPr="00945ECC">
              <w:t>pmartinez@fs.fed.us</w:t>
            </w:r>
          </w:p>
        </w:tc>
        <w:tc>
          <w:tcPr>
            <w:tcW w:w="2802" w:type="dxa"/>
            <w:tcBorders>
              <w:left w:val="single" w:color="000000" w:sz="12" w:space="0"/>
            </w:tcBorders>
            <w:shd w:val="clear" w:color="auto" w:fill="auto"/>
          </w:tcPr>
          <w:p w:rsidRPr="00945ECC" w:rsidR="00945ECC" w:rsidP="00372A28" w:rsidRDefault="00421762" w14:paraId="6DD4D265" w14:textId="5A314EE5">
            <w:r w:rsidRPr="00421762">
              <w:t>Diane White, Charley Martin, Ed Reilly</w:t>
            </w:r>
          </w:p>
        </w:tc>
        <w:tc>
          <w:tcPr>
            <w:tcW w:w="2538" w:type="dxa"/>
            <w:gridSpan w:val="2"/>
            <w:shd w:val="clear" w:color="auto" w:fill="auto"/>
          </w:tcPr>
          <w:p w:rsidRPr="00945ECC" w:rsidR="00945ECC" w:rsidP="00372A28" w:rsidRDefault="00421762" w14:paraId="189864BB" w14:textId="30AC8A9F">
            <w:r w:rsidRPr="00421762">
              <w:t>dewhite01@fs.fed.us</w:t>
            </w:r>
          </w:p>
        </w:tc>
      </w:tr>
      <w:tr w:rsidRPr="00945ECC" w:rsidR="00CA5BCC" w:rsidTr="006E5C18" w14:paraId="009C338A" w14:textId="77777777">
        <w:trPr>
          <w:gridAfter w:val="1"/>
          <w:wAfter w:w="18" w:type="dxa"/>
        </w:trPr>
        <w:tc>
          <w:tcPr>
            <w:tcW w:w="1872" w:type="dxa"/>
            <w:tcBorders>
              <w:left w:val="single" w:color="auto" w:sz="12" w:space="0"/>
              <w:bottom w:val="single" w:color="auto" w:sz="2" w:space="0"/>
            </w:tcBorders>
            <w:shd w:val="clear" w:color="auto" w:fill="auto"/>
          </w:tcPr>
          <w:p w:rsidRPr="00945ECC" w:rsidR="00945ECC" w:rsidP="00372A28" w:rsidRDefault="00945ECC" w14:paraId="71C70797" w14:textId="77777777">
            <w:pPr>
              <w:rPr>
                <w:bCs/>
              </w:rPr>
            </w:pPr>
            <w:r w:rsidRPr="00945ECC">
              <w:rPr>
                <w:bCs/>
              </w:rPr>
              <w:t>Darren Borgias</w:t>
            </w:r>
          </w:p>
        </w:tc>
        <w:tc>
          <w:tcPr>
            <w:tcW w:w="2364" w:type="dxa"/>
            <w:tcBorders>
              <w:right w:val="single" w:color="000000" w:sz="12" w:space="0"/>
            </w:tcBorders>
            <w:shd w:val="clear" w:color="auto" w:fill="auto"/>
          </w:tcPr>
          <w:p w:rsidRPr="00945ECC" w:rsidR="00945ECC" w:rsidP="00372A28" w:rsidRDefault="00421762" w14:paraId="7B7B1DF8" w14:textId="601329A3">
            <w:r w:rsidRPr="00421762">
              <w:t>dborgias</w:t>
            </w:r>
            <w:r w:rsidRPr="00945ECC" w:rsidR="00945ECC">
              <w:t>@tnc.org</w:t>
            </w:r>
          </w:p>
        </w:tc>
        <w:tc>
          <w:tcPr>
            <w:tcW w:w="2802" w:type="dxa"/>
            <w:tcBorders>
              <w:left w:val="single" w:color="000000" w:sz="12" w:space="0"/>
              <w:bottom w:val="single" w:color="auto" w:sz="2" w:space="0"/>
            </w:tcBorders>
            <w:shd w:val="clear" w:color="auto" w:fill="auto"/>
          </w:tcPr>
          <w:p w:rsidRPr="00945ECC" w:rsidR="00945ECC" w:rsidP="00372A28" w:rsidRDefault="00421762" w14:paraId="3D39A582" w14:textId="664ED106">
            <w:r w:rsidRPr="00421762">
              <w:t>Hugh Safford/Dave Schmidt</w:t>
            </w:r>
          </w:p>
        </w:tc>
        <w:tc>
          <w:tcPr>
            <w:tcW w:w="2520" w:type="dxa"/>
            <w:shd w:val="clear" w:color="auto" w:fill="auto"/>
          </w:tcPr>
          <w:p w:rsidRPr="00945ECC" w:rsidR="00945ECC" w:rsidP="00372A28" w:rsidRDefault="00421762" w14:paraId="678F5426" w14:textId="78B5B628">
            <w:r w:rsidRPr="00421762">
              <w:t>hughsafford@fs.fed.us</w:t>
            </w:r>
          </w:p>
        </w:tc>
      </w:tr>
    </w:tbl>
    <w:p w:rsidR="00945ECC" w:rsidP="00945ECC" w:rsidRDefault="00945ECC" w14:paraId="0371E0AC" w14:textId="77777777"/>
    <w:p w:rsidR="00165217" w:rsidP="00945ECC" w:rsidRDefault="00165217" w14:paraId="3C72EDD7" w14:textId="7BBBA046">
      <w:pPr>
        <w:pStyle w:val="InfoPara"/>
      </w:pPr>
      <w:r>
        <w:t>Reviewer</w:t>
      </w:r>
      <w:r w:rsidR="00EE5BFA">
        <w:t>s</w:t>
      </w:r>
      <w:r>
        <w:t xml:space="preserve">: </w:t>
      </w:r>
      <w:r>
        <w:rPr>
          <w:b w:val="0"/>
        </w:rPr>
        <w:t xml:space="preserve">Darren Borgias, Clint Emerson, </w:t>
      </w:r>
      <w:r w:rsidRPr="00165217">
        <w:rPr>
          <w:b w:val="0"/>
        </w:rPr>
        <w:t>Kerry Metlen</w:t>
      </w:r>
    </w:p>
    <w:p w:rsidR="00945ECC" w:rsidP="00945ECC" w:rsidRDefault="00945ECC" w14:paraId="42C4C80E" w14:textId="6D64508C">
      <w:pPr>
        <w:pStyle w:val="InfoPara"/>
      </w:pPr>
      <w:r>
        <w:t>Vegetation Type</w:t>
      </w:r>
    </w:p>
    <w:p w:rsidR="00945ECC" w:rsidP="00945ECC" w:rsidRDefault="00945ECC" w14:paraId="123B8E74" w14:textId="77777777">
      <w:r>
        <w:t>Forest and Woodland</w:t>
      </w:r>
    </w:p>
    <w:p w:rsidR="00945ECC" w:rsidP="00945ECC" w:rsidRDefault="00945ECC" w14:paraId="11D4AD58" w14:textId="77777777">
      <w:pPr>
        <w:pStyle w:val="InfoPara"/>
      </w:pPr>
      <w:r>
        <w:t>Map Zones</w:t>
      </w:r>
    </w:p>
    <w:p w:rsidR="00421762" w:rsidP="00421762" w:rsidRDefault="00CA5BCC" w14:paraId="2BAF9815" w14:textId="7A7F8D75">
      <w:r>
        <w:t xml:space="preserve">2, </w:t>
      </w:r>
      <w:r w:rsidR="009F3471">
        <w:t xml:space="preserve">3, </w:t>
      </w:r>
      <w:r>
        <w:t xml:space="preserve">6, </w:t>
      </w:r>
      <w:r w:rsidR="00421762">
        <w:t>7</w:t>
      </w:r>
    </w:p>
    <w:p w:rsidR="00945ECC" w:rsidP="00945ECC" w:rsidRDefault="00945ECC" w14:paraId="270ABB19" w14:textId="0A62BD84"/>
    <w:p w:rsidR="00945ECC" w:rsidP="00945ECC" w:rsidRDefault="00945ECC" w14:paraId="61B87569" w14:textId="77777777">
      <w:pPr>
        <w:pStyle w:val="InfoPara"/>
      </w:pPr>
      <w:r>
        <w:t>Model Splits or Lumps</w:t>
      </w:r>
    </w:p>
    <w:p w:rsidR="00945ECC" w:rsidP="00945ECC" w:rsidRDefault="00E708FC" w14:paraId="7C7D3A59" w14:textId="1649F373">
      <w:r w:rsidRPr="00E708FC">
        <w:t xml:space="preserve">This </w:t>
      </w:r>
      <w:proofErr w:type="spellStart"/>
      <w:r w:rsidRPr="00E708FC">
        <w:t>BpS</w:t>
      </w:r>
      <w:proofErr w:type="spellEnd"/>
      <w:r w:rsidRPr="00E708FC">
        <w:t xml:space="preserve"> is lumped with: Klamath-Siskiyou Lower Montane Serpentine Mixed Conifer Woodland (</w:t>
      </w:r>
      <w:proofErr w:type="spellStart"/>
      <w:r w:rsidRPr="00E708FC">
        <w:t>BpS</w:t>
      </w:r>
      <w:proofErr w:type="spellEnd"/>
      <w:r w:rsidRPr="00E708FC">
        <w:t xml:space="preserve"> 10210). The descriptions and models are identical. </w:t>
      </w:r>
      <w:bookmarkStart w:name="_GoBack" w:id="0"/>
      <w:bookmarkEnd w:id="0"/>
    </w:p>
    <w:p w:rsidR="00945ECC" w:rsidP="00945ECC" w:rsidRDefault="00945ECC" w14:paraId="6B34562D" w14:textId="77777777">
      <w:pPr>
        <w:pStyle w:val="InfoPara"/>
      </w:pPr>
      <w:r>
        <w:t>Geographic Range</w:t>
      </w:r>
    </w:p>
    <w:p w:rsidR="00945ECC" w:rsidP="00945ECC" w:rsidRDefault="00945ECC" w14:paraId="51DAE120" w14:textId="0FF9FB29">
      <w:r>
        <w:t>This type occurs in the Klamath-Siskiyou region (C</w:t>
      </w:r>
      <w:r w:rsidR="00DC4211">
        <w:t>alifornia</w:t>
      </w:r>
      <w:r>
        <w:t xml:space="preserve"> and O</w:t>
      </w:r>
      <w:r w:rsidR="00DC4211">
        <w:t>regon</w:t>
      </w:r>
      <w:r>
        <w:t xml:space="preserve">). It occurs in </w:t>
      </w:r>
      <w:r w:rsidR="00DC4211">
        <w:t>southwest Oregon</w:t>
      </w:r>
      <w:r w:rsidR="00792B05">
        <w:t xml:space="preserve"> </w:t>
      </w:r>
      <w:r>
        <w:t xml:space="preserve">primarily in </w:t>
      </w:r>
      <w:r w:rsidR="00DC4211">
        <w:t xml:space="preserve">map zone </w:t>
      </w:r>
      <w:r w:rsidR="00EE5BFA">
        <w:t xml:space="preserve">(MZ) </w:t>
      </w:r>
      <w:r w:rsidR="00DC4211">
        <w:t>2,</w:t>
      </w:r>
      <w:r>
        <w:t xml:space="preserve"> but also </w:t>
      </w:r>
      <w:r w:rsidR="00DC4211">
        <w:t xml:space="preserve">in </w:t>
      </w:r>
      <w:r w:rsidR="00EE5BFA">
        <w:t>MZ0</w:t>
      </w:r>
      <w:r w:rsidR="00DC4211">
        <w:t xml:space="preserve">7 </w:t>
      </w:r>
      <w:r>
        <w:t xml:space="preserve">and parts of </w:t>
      </w:r>
      <w:r w:rsidR="00DC4211">
        <w:t xml:space="preserve">northern California </w:t>
      </w:r>
      <w:r>
        <w:t>(</w:t>
      </w:r>
      <w:r w:rsidR="00EE5BFA">
        <w:t>MZ03</w:t>
      </w:r>
      <w:r>
        <w:t>).</w:t>
      </w:r>
    </w:p>
    <w:p w:rsidR="00945ECC" w:rsidP="00945ECC" w:rsidRDefault="00945ECC" w14:paraId="54FB6E4D" w14:textId="77777777">
      <w:pPr>
        <w:pStyle w:val="InfoPara"/>
      </w:pPr>
      <w:r>
        <w:t>Biophysical Site Description</w:t>
      </w:r>
    </w:p>
    <w:p w:rsidR="00945ECC" w:rsidP="00945ECC" w:rsidRDefault="00945ECC" w14:paraId="4CC36C78" w14:textId="3E1C24B7">
      <w:r>
        <w:t>This type occurs</w:t>
      </w:r>
      <w:r w:rsidR="00DE177A">
        <w:t xml:space="preserve"> in</w:t>
      </w:r>
      <w:r>
        <w:t xml:space="preserve"> all aspects. The serpentine, peridotite soil type is the significant factor that distinguishe</w:t>
      </w:r>
      <w:r w:rsidR="002911F4">
        <w:t>s</w:t>
      </w:r>
      <w:r>
        <w:t xml:space="preserve"> this type from the more common mixed conifer. It occurs most often on low, mid</w:t>
      </w:r>
      <w:r w:rsidR="00DC4211">
        <w:t>,</w:t>
      </w:r>
      <w:r>
        <w:t xml:space="preserve"> and upper slope positions. Typically occurs with wide range of precip</w:t>
      </w:r>
      <w:r w:rsidR="00CA5BCC">
        <w:t>itation</w:t>
      </w:r>
      <w:r>
        <w:t>: 35-130in annually. It is found from 1</w:t>
      </w:r>
      <w:r w:rsidR="00DC4211">
        <w:t>,</w:t>
      </w:r>
      <w:r>
        <w:t>200-4</w:t>
      </w:r>
      <w:r w:rsidR="00DC4211">
        <w:t>,</w:t>
      </w:r>
      <w:r>
        <w:t xml:space="preserve">500ft in the </w:t>
      </w:r>
      <w:proofErr w:type="spellStart"/>
      <w:r>
        <w:t>Siskiyous</w:t>
      </w:r>
      <w:proofErr w:type="spellEnd"/>
      <w:r>
        <w:t>.</w:t>
      </w:r>
    </w:p>
    <w:p w:rsidR="00945ECC" w:rsidP="00945ECC" w:rsidRDefault="00945ECC" w14:paraId="00251209" w14:textId="77777777">
      <w:pPr>
        <w:pStyle w:val="InfoPara"/>
      </w:pPr>
      <w:r>
        <w:t>Vegetation Description</w:t>
      </w:r>
    </w:p>
    <w:p w:rsidR="00945ECC" w:rsidP="00945ECC" w:rsidRDefault="00945ECC" w14:paraId="29319FF7" w14:textId="692A3015">
      <w:r>
        <w:t xml:space="preserve">A wide variety of conifer trees are present. These include PSME, CADE27, </w:t>
      </w:r>
      <w:r w:rsidR="00421762">
        <w:t>PISA2, PILA, PIJE</w:t>
      </w:r>
      <w:r w:rsidR="00DC4211">
        <w:t>,</w:t>
      </w:r>
      <w:r w:rsidR="00421762">
        <w:t xml:space="preserve"> and CHLA</w:t>
      </w:r>
      <w:r w:rsidR="00DC4211">
        <w:t>.</w:t>
      </w:r>
      <w:r w:rsidR="00421762">
        <w:t xml:space="preserve"> </w:t>
      </w:r>
      <w:r w:rsidR="00DC4211">
        <w:t>I</w:t>
      </w:r>
      <w:r w:rsidR="00421762">
        <w:t xml:space="preserve">n the northern range of </w:t>
      </w:r>
      <w:r w:rsidR="00DC4211">
        <w:t xml:space="preserve">this </w:t>
      </w:r>
      <w:r w:rsidR="00421762">
        <w:t>type and at higher elevations, PIMO3 is increasingly common. In the southern extent of this type, PISA2 and PILA can be significant components.</w:t>
      </w:r>
      <w:r>
        <w:t xml:space="preserve"> </w:t>
      </w:r>
      <w:proofErr w:type="gramStart"/>
      <w:r>
        <w:t>Small amounts</w:t>
      </w:r>
      <w:proofErr w:type="gramEnd"/>
      <w:r>
        <w:t xml:space="preserve"> of PIAT and ABCO may be present. Hardwoods include LIDE3, CACH6, QUCH2, ARME, </w:t>
      </w:r>
      <w:r w:rsidR="00DC4211">
        <w:t xml:space="preserve">and </w:t>
      </w:r>
      <w:r>
        <w:t xml:space="preserve">UMCA. Shrub species include QUVA, GABU2, QUSA2, ARNE, RHOC, RHDI6, RHCA, ARPA6, </w:t>
      </w:r>
      <w:r w:rsidR="00DC4211">
        <w:t xml:space="preserve">and </w:t>
      </w:r>
      <w:r>
        <w:t>CECU. CHLA (</w:t>
      </w:r>
      <w:bookmarkStart w:name="_Hlk489518472" w:id="1"/>
      <w:r>
        <w:t xml:space="preserve">Port </w:t>
      </w:r>
      <w:proofErr w:type="spellStart"/>
      <w:r>
        <w:t>Orford</w:t>
      </w:r>
      <w:proofErr w:type="spellEnd"/>
      <w:r>
        <w:t xml:space="preserve"> Cedar</w:t>
      </w:r>
      <w:bookmarkEnd w:id="1"/>
      <w:r>
        <w:t>) is not present in all stands</w:t>
      </w:r>
      <w:r w:rsidR="00EE5BFA">
        <w:t>,</w:t>
      </w:r>
      <w:r>
        <w:t xml:space="preserve"> but is found in a narrow band where proper climatic conditions occur.</w:t>
      </w:r>
    </w:p>
    <w:p w:rsidR="00945ECC" w:rsidP="00945ECC" w:rsidRDefault="00945ECC" w14:paraId="6FD27F2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lawsoniana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Port Orford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bl>
    <w:p>
      <w:r>
        <w:rPr>
          <w:sz w:val="16"/>
        </w:rPr>
        <w:t>Species names are from the NRCS PLANTS database. Check species codes at http://plants.usda.gov.</w:t>
      </w:r>
    </w:p>
    <w:p w:rsidR="00945ECC" w:rsidP="00945ECC" w:rsidRDefault="00945ECC" w14:paraId="36E9205E" w14:textId="77777777">
      <w:pPr>
        <w:pStyle w:val="InfoPara"/>
      </w:pPr>
      <w:r>
        <w:t>Disturbance Description</w:t>
      </w:r>
    </w:p>
    <w:p w:rsidR="00945ECC" w:rsidP="00945ECC" w:rsidRDefault="00945ECC" w14:paraId="288B8127" w14:textId="1AD599DB">
      <w:r>
        <w:t>This type has a very limited distribution and</w:t>
      </w:r>
      <w:r w:rsidR="00DC4211">
        <w:t>,</w:t>
      </w:r>
      <w:r>
        <w:t xml:space="preserve"> consequently</w:t>
      </w:r>
      <w:r w:rsidR="00DC4211">
        <w:t>,</w:t>
      </w:r>
      <w:r>
        <w:t xml:space="preserve"> limited information for fire occurrence history. Adjacent mixed</w:t>
      </w:r>
      <w:r w:rsidR="00DC4211">
        <w:t>-</w:t>
      </w:r>
      <w:r>
        <w:t xml:space="preserve">conifer forest types have similar characteristics and are detailed </w:t>
      </w:r>
      <w:r w:rsidR="00DC4211">
        <w:t>later</w:t>
      </w:r>
      <w:r>
        <w:t>. Surface and mixed</w:t>
      </w:r>
      <w:r w:rsidR="00DC4211">
        <w:t>-</w:t>
      </w:r>
      <w:r>
        <w:t>severity fires occur at an average of about 10-15yrs (Taylor and Skinner 2003</w:t>
      </w:r>
      <w:r w:rsidR="00DC4211">
        <w:t>;</w:t>
      </w:r>
      <w:r>
        <w:t xml:space="preserve"> </w:t>
      </w:r>
      <w:proofErr w:type="spellStart"/>
      <w:r>
        <w:t>Sensenig</w:t>
      </w:r>
      <w:proofErr w:type="spellEnd"/>
      <w:r>
        <w:t xml:space="preserve"> 2002</w:t>
      </w:r>
      <w:r w:rsidR="00DC4211">
        <w:t>;</w:t>
      </w:r>
      <w:r>
        <w:t xml:space="preserve"> Taylor and Skinner 1998).</w:t>
      </w:r>
      <w:r w:rsidR="00DC4211">
        <w:t xml:space="preserve"> </w:t>
      </w:r>
      <w:r>
        <w:t xml:space="preserve">Kilgore and Taylor (1979) reported a </w:t>
      </w:r>
      <w:r w:rsidR="00DC4211">
        <w:t xml:space="preserve">fire return interval </w:t>
      </w:r>
      <w:r w:rsidR="009C6C33">
        <w:t xml:space="preserve">of </w:t>
      </w:r>
      <w:r>
        <w:t>19-39yrs (</w:t>
      </w:r>
      <w:r w:rsidR="00DC4211">
        <w:t>north</w:t>
      </w:r>
      <w:r>
        <w:t>/</w:t>
      </w:r>
      <w:r w:rsidR="00DC4211">
        <w:t>northeast</w:t>
      </w:r>
      <w:r>
        <w:t xml:space="preserve"> aspects), which may favor mixed fires. With historic fire regimes, insect outbreaks may have been much reduced compared to current conditions. Snow breakage occurs in the mid-seral closed state (</w:t>
      </w:r>
      <w:r w:rsidR="003660A2">
        <w:t>C</w:t>
      </w:r>
      <w:r>
        <w:t>lass B) about every 5yrs</w:t>
      </w:r>
      <w:r w:rsidR="009C6C33">
        <w:t xml:space="preserve"> (this is not modeled)</w:t>
      </w:r>
      <w:r>
        <w:t xml:space="preserve">. </w:t>
      </w:r>
      <w:r w:rsidR="003660A2">
        <w:t xml:space="preserve">Although </w:t>
      </w:r>
      <w:r>
        <w:t xml:space="preserve">model is </w:t>
      </w:r>
      <w:proofErr w:type="spellStart"/>
      <w:r>
        <w:t>aspatial</w:t>
      </w:r>
      <w:proofErr w:type="spellEnd"/>
      <w:r>
        <w:t>, most medium</w:t>
      </w:r>
      <w:r w:rsidR="003660A2">
        <w:t>-</w:t>
      </w:r>
      <w:r>
        <w:t xml:space="preserve"> and high</w:t>
      </w:r>
      <w:r w:rsidR="003660A2">
        <w:t>-</w:t>
      </w:r>
      <w:r>
        <w:t>severity fire</w:t>
      </w:r>
      <w:r w:rsidR="003660A2">
        <w:t>s</w:t>
      </w:r>
      <w:r>
        <w:t xml:space="preserve"> may </w:t>
      </w:r>
      <w:proofErr w:type="gramStart"/>
      <w:r>
        <w:t>actually occur</w:t>
      </w:r>
      <w:proofErr w:type="gramEnd"/>
      <w:r>
        <w:t xml:space="preserve"> on mid and upper slope positions (Taylor and Skinner 1998</w:t>
      </w:r>
      <w:r w:rsidR="003660A2">
        <w:t>;</w:t>
      </w:r>
      <w:r>
        <w:t xml:space="preserve"> Taylor 2000</w:t>
      </w:r>
      <w:r w:rsidR="003660A2">
        <w:t>;</w:t>
      </w:r>
      <w:r>
        <w:t xml:space="preserve"> </w:t>
      </w:r>
      <w:proofErr w:type="spellStart"/>
      <w:r>
        <w:t>Bekker</w:t>
      </w:r>
      <w:proofErr w:type="spellEnd"/>
      <w:r>
        <w:t xml:space="preserve"> and Taylor 2001).</w:t>
      </w:r>
    </w:p>
    <w:p w:rsidR="004E3A4E" w:rsidP="004E3A4E" w:rsidRDefault="004E3A4E" w14:paraId="212BEB5C" w14:textId="0532537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232</w:t>
            </w:r>
          </w:p>
        </w:tc>
        <w:tc>
          <w:p>
            <w:pPr>
              <w:jc w:val="center"/>
            </w:pPr>
            <w:r>
              <w:t>4</w:t>
            </w:r>
          </w:p>
        </w:tc>
        <w:tc>
          <w:p>
            <w:pPr>
              <w:jc w:val="center"/>
            </w:pPr>
            <w:r>
              <w:t>100</w:t>
            </w:r>
          </w:p>
        </w:tc>
        <w:tc>
          <w:p>
            <w:pPr>
              <w:jc w:val="center"/>
            </w:pPr>
            <w:r>
              <w:t>400</w:t>
            </w:r>
          </w:p>
        </w:tc>
      </w:tr>
      <w:tr>
        <w:tc>
          <w:p>
            <w:pPr>
              <w:jc w:val="center"/>
            </w:pPr>
            <w:r>
              <w:t>Moderate (Mixed)</w:t>
            </w:r>
          </w:p>
        </w:tc>
        <w:tc>
          <w:p>
            <w:pPr>
              <w:jc w:val="center"/>
            </w:pPr>
            <w:r>
              <w:t>70</w:t>
            </w:r>
          </w:p>
        </w:tc>
        <w:tc>
          <w:p>
            <w:pPr>
              <w:jc w:val="center"/>
            </w:pPr>
            <w:r>
              <w:t>13</w:t>
            </w:r>
          </w:p>
        </w:tc>
        <w:tc>
          <w:p>
            <w:pPr>
              <w:jc w:val="center"/>
            </w:pPr>
            <w:r>
              <w:t>36</w:t>
            </w:r>
          </w:p>
        </w:tc>
        <w:tc>
          <w:p>
            <w:pPr>
              <w:jc w:val="center"/>
            </w:pPr>
            <w:r>
              <w:t>100</w:t>
            </w:r>
          </w:p>
        </w:tc>
      </w:tr>
      <w:tr>
        <w:tc>
          <w:p>
            <w:pPr>
              <w:jc w:val="center"/>
            </w:pPr>
            <w:r>
              <w:t>Low (Surface)</w:t>
            </w:r>
          </w:p>
        </w:tc>
        <w:tc>
          <w:p>
            <w:pPr>
              <w:jc w:val="center"/>
            </w:pPr>
            <w:r>
              <w:t>11</w:t>
            </w:r>
          </w:p>
        </w:tc>
        <w:tc>
          <w:p>
            <w:pPr>
              <w:jc w:val="center"/>
            </w:pPr>
            <w:r>
              <w:t>83</w:t>
            </w:r>
          </w:p>
        </w:tc>
        <w:tc>
          <w:p>
            <w:pPr>
              <w:jc w:val="center"/>
            </w:pPr>
            <w:r>
              <w:t>3</w:t>
            </w:r>
          </w:p>
        </w:tc>
        <w:tc>
          <w:p>
            <w:pPr>
              <w:jc w:val="center"/>
            </w:pPr>
            <w:r>
              <w:t>35</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5ECC" w:rsidP="00945ECC" w:rsidRDefault="00945ECC" w14:paraId="7DC33F1B" w14:textId="77777777">
      <w:pPr>
        <w:pStyle w:val="InfoPara"/>
      </w:pPr>
      <w:r>
        <w:t>Scale Description</w:t>
      </w:r>
    </w:p>
    <w:p w:rsidR="00945ECC" w:rsidP="00945ECC" w:rsidRDefault="00945ECC" w14:paraId="4658E4AC" w14:textId="56E80EB2">
      <w:r>
        <w:t>This forest type occurs in a small to medium patch</w:t>
      </w:r>
      <w:r w:rsidR="003660A2">
        <w:t>-</w:t>
      </w:r>
      <w:r>
        <w:t xml:space="preserve">size (10-100ac) mosaic, driven by soil type and variations </w:t>
      </w:r>
      <w:r w:rsidR="00EE5BFA">
        <w:t>in</w:t>
      </w:r>
      <w:r>
        <w:t xml:space="preserve"> topography, historic</w:t>
      </w:r>
      <w:r w:rsidR="00DE177A">
        <w:t>al</w:t>
      </w:r>
      <w:r>
        <w:t xml:space="preserve"> fire patterns, and fire intensity. Insect-caused mortality has a minor contribution to overall forest pattern.</w:t>
      </w:r>
    </w:p>
    <w:p w:rsidR="00945ECC" w:rsidP="00945ECC" w:rsidRDefault="00945ECC" w14:paraId="2A683831" w14:textId="77777777">
      <w:pPr>
        <w:pStyle w:val="InfoPara"/>
      </w:pPr>
      <w:r>
        <w:t>Adjacency or Identification Concerns</w:t>
      </w:r>
    </w:p>
    <w:p w:rsidR="00945ECC" w:rsidP="00945ECC" w:rsidRDefault="00945ECC" w14:paraId="7B406C90" w14:textId="42FE2CF3">
      <w:r>
        <w:t xml:space="preserve">This type is found mostly on ultra-mafic soils. Adjacent types are dry and mesic mixed conifer. Klamath Siskiyou Xeromorphic Serpentine Savanna and Chaparral occurs along or adjacent </w:t>
      </w:r>
      <w:r w:rsidR="003660A2">
        <w:t>to</w:t>
      </w:r>
      <w:r>
        <w:t xml:space="preserve"> this type. The distinguishing characteristic is that more se</w:t>
      </w:r>
      <w:r w:rsidR="00792B05">
        <w:t xml:space="preserve">rpentine leads to more PIJE. </w:t>
      </w:r>
      <w:r>
        <w:t>This type is essentially the same as the Klamath Siskiyou U</w:t>
      </w:r>
      <w:r w:rsidR="003660A2">
        <w:t>pper</w:t>
      </w:r>
      <w:r>
        <w:t xml:space="preserve"> Montane Serpentine Mixed Conifer. The difference </w:t>
      </w:r>
      <w:r w:rsidR="003660A2">
        <w:t>is</w:t>
      </w:r>
      <w:r w:rsidR="002F6A30">
        <w:t xml:space="preserve"> that </w:t>
      </w:r>
      <w:r>
        <w:t>the U</w:t>
      </w:r>
      <w:r w:rsidR="003660A2">
        <w:t>pper</w:t>
      </w:r>
      <w:r>
        <w:t xml:space="preserve"> version is 4</w:t>
      </w:r>
      <w:r w:rsidR="003660A2">
        <w:t>,</w:t>
      </w:r>
      <w:r>
        <w:t>500</w:t>
      </w:r>
      <w:r w:rsidR="003660A2">
        <w:t>+</w:t>
      </w:r>
      <w:r>
        <w:t xml:space="preserve">ft and </w:t>
      </w:r>
      <w:r w:rsidR="003660A2">
        <w:t xml:space="preserve">has </w:t>
      </w:r>
      <w:r>
        <w:t>some slight species changes</w:t>
      </w:r>
      <w:r w:rsidR="00EE5BFA">
        <w:t>. For example</w:t>
      </w:r>
      <w:r w:rsidR="003660A2">
        <w:t>,</w:t>
      </w:r>
      <w:r>
        <w:t xml:space="preserve"> Shasta Red fir </w:t>
      </w:r>
      <w:r w:rsidR="003660A2">
        <w:t xml:space="preserve">is </w:t>
      </w:r>
      <w:r>
        <w:t xml:space="preserve">present in the </w:t>
      </w:r>
      <w:r w:rsidR="00EE5BFA">
        <w:t>U</w:t>
      </w:r>
      <w:r>
        <w:t xml:space="preserve">pper </w:t>
      </w:r>
      <w:r w:rsidR="000A76D3">
        <w:t xml:space="preserve">but </w:t>
      </w:r>
      <w:r>
        <w:t xml:space="preserve">not in the </w:t>
      </w:r>
      <w:r w:rsidR="00EE5BFA">
        <w:t>L</w:t>
      </w:r>
      <w:r>
        <w:t>ower.</w:t>
      </w:r>
    </w:p>
    <w:p w:rsidR="00945ECC" w:rsidP="00945ECC" w:rsidRDefault="00945ECC" w14:paraId="7191DC6D" w14:textId="77777777">
      <w:pPr>
        <w:pStyle w:val="InfoPara"/>
      </w:pPr>
      <w:r>
        <w:t>Issues or Problems</w:t>
      </w:r>
    </w:p>
    <w:p w:rsidR="00945ECC" w:rsidP="00945ECC" w:rsidRDefault="00945ECC" w14:paraId="03C23511" w14:textId="2C0F322E">
      <w:r>
        <w:t>This type can occur in very small patches and may be difficult to distinguish from mixed conifer. The difference is species composition driven by presence of ultra-mafic soil types.</w:t>
      </w:r>
      <w:r w:rsidR="00421762">
        <w:t xml:space="preserve"> The model was criticized for not listing PIJE in any of the S-</w:t>
      </w:r>
      <w:r w:rsidR="003660A2">
        <w:t>c</w:t>
      </w:r>
      <w:r w:rsidR="00421762">
        <w:t>lasses.</w:t>
      </w:r>
    </w:p>
    <w:p w:rsidR="00421762" w:rsidP="00421762" w:rsidRDefault="00421762" w14:paraId="2AE145AC" w14:textId="77777777"/>
    <w:p w:rsidR="00421762" w:rsidP="00421762" w:rsidRDefault="00421762" w14:paraId="1F3AA856" w14:textId="7D5D1AC3">
      <w:r>
        <w:t xml:space="preserve">It is possible that this type shows greater variability in </w:t>
      </w:r>
      <w:r w:rsidR="003660A2">
        <w:t>northern California</w:t>
      </w:r>
      <w:r>
        <w:t xml:space="preserve"> and in </w:t>
      </w:r>
      <w:r w:rsidR="00EE5BFA">
        <w:t>MZ0</w:t>
      </w:r>
      <w:r>
        <w:t>3, and that it will need to be modeled in its component parts.</w:t>
      </w:r>
    </w:p>
    <w:p w:rsidR="00945ECC" w:rsidP="00945ECC" w:rsidRDefault="00945ECC" w14:paraId="4C7A7D34" w14:textId="77777777">
      <w:pPr>
        <w:pStyle w:val="InfoPara"/>
      </w:pPr>
      <w:r>
        <w:t>Native Uncharacteristic Conditions</w:t>
      </w:r>
    </w:p>
    <w:p w:rsidR="00945ECC" w:rsidP="00945ECC" w:rsidRDefault="00945ECC" w14:paraId="12221E4B" w14:textId="77777777">
      <w:r>
        <w:lastRenderedPageBreak/>
        <w:t xml:space="preserve">Due to fire exclusion, many of these stands currently </w:t>
      </w:r>
      <w:r w:rsidR="00792B05">
        <w:t>exhibit</w:t>
      </w:r>
      <w:r>
        <w:t xml:space="preserve"> higher density of understory species and young conifer and hardwoods.</w:t>
      </w:r>
    </w:p>
    <w:p w:rsidR="00945ECC" w:rsidP="00945ECC" w:rsidRDefault="00945ECC" w14:paraId="41F0D406" w14:textId="77777777">
      <w:pPr>
        <w:pStyle w:val="InfoPara"/>
      </w:pPr>
      <w:r>
        <w:t>Comments</w:t>
      </w:r>
    </w:p>
    <w:p w:rsidRPr="00FD4B56" w:rsidR="00D64272" w:rsidP="00D64272" w:rsidRDefault="00D64272" w14:paraId="7A79B569" w14:textId="72AD7BFE">
      <w:r w:rsidRPr="00FD4B56">
        <w:t>During the 2016 review period</w:t>
      </w:r>
      <w:r w:rsidR="00EE5BFA">
        <w:t>,</w:t>
      </w:r>
      <w:r w:rsidRPr="00FD4B56">
        <w:t xml:space="preserve"> it was recognized that there were only slight differences in the modeled fire frequency between the zone 2 and </w:t>
      </w:r>
      <w:r w:rsidR="003660A2">
        <w:t xml:space="preserve">zone </w:t>
      </w:r>
      <w:r w:rsidRPr="00FD4B56">
        <w:t>3/</w:t>
      </w:r>
      <w:r w:rsidRPr="00FD4B56" w:rsidR="00D51D69">
        <w:t>6/</w:t>
      </w:r>
      <w:r w:rsidRPr="00FD4B56">
        <w:t>7 models</w:t>
      </w:r>
      <w:r w:rsidR="003660A2">
        <w:t>,</w:t>
      </w:r>
      <w:r w:rsidRPr="00FD4B56">
        <w:t xml:space="preserve"> and that otherwise the models and descriptions were nearly identical. </w:t>
      </w:r>
      <w:r w:rsidR="002911F4">
        <w:t xml:space="preserve">Reviewers </w:t>
      </w:r>
      <w:r w:rsidRPr="00FD4B56">
        <w:t>Darren Borgias, Clint Emerson</w:t>
      </w:r>
      <w:r w:rsidR="003660A2">
        <w:t>,</w:t>
      </w:r>
      <w:r w:rsidRPr="00FD4B56">
        <w:t xml:space="preserve"> and Kerry Metlen suggested that one model could cover zones</w:t>
      </w:r>
      <w:r w:rsidRPr="00FD4B56" w:rsidR="006E5C18">
        <w:t xml:space="preserve"> 2, 3</w:t>
      </w:r>
      <w:r w:rsidR="003660A2">
        <w:t>,</w:t>
      </w:r>
      <w:r w:rsidRPr="00FD4B56" w:rsidR="006E5C18">
        <w:t xml:space="preserve"> and 7</w:t>
      </w:r>
      <w:r w:rsidR="003660A2">
        <w:t>,</w:t>
      </w:r>
      <w:r w:rsidRPr="00FD4B56" w:rsidR="006E5C18">
        <w:t xml:space="preserve"> although there was some uncertainty about the extent to which this model fit in C</w:t>
      </w:r>
      <w:r w:rsidR="003660A2">
        <w:t>alifornia</w:t>
      </w:r>
      <w:r w:rsidRPr="00FD4B56" w:rsidR="006E5C18">
        <w:t>. It was assumed by K. Blankenship that the zone 6 model could also be combined because it was quantitatively identical to the zone 3 and 7 models. D</w:t>
      </w:r>
      <w:r w:rsidRPr="00FD4B56">
        <w:t xml:space="preserve">escriptive differences were </w:t>
      </w:r>
      <w:r w:rsidRPr="00FD4B56" w:rsidR="00D51D69">
        <w:t>rectified</w:t>
      </w:r>
      <w:r w:rsidR="002911F4">
        <w:t>,</w:t>
      </w:r>
      <w:r w:rsidRPr="00FD4B56">
        <w:t xml:space="preserve"> and the model from zone</w:t>
      </w:r>
      <w:r w:rsidRPr="00FD4B56" w:rsidR="00D51D69">
        <w:t>s</w:t>
      </w:r>
      <w:r w:rsidRPr="00FD4B56">
        <w:t xml:space="preserve"> 3/</w:t>
      </w:r>
      <w:r w:rsidRPr="00FD4B56" w:rsidR="00D51D69">
        <w:t>6/</w:t>
      </w:r>
      <w:r w:rsidRPr="00FD4B56">
        <w:t>7 was adopted for all zones.</w:t>
      </w:r>
      <w:r w:rsidR="00DC4211">
        <w:t xml:space="preserve"> </w:t>
      </w:r>
    </w:p>
    <w:p w:rsidR="00945ECC" w:rsidP="00945ECC" w:rsidRDefault="00945ECC" w14:paraId="3993D511" w14:textId="06D240C8"/>
    <w:p w:rsidRPr="0017307D" w:rsidR="002911F4" w:rsidP="00945ECC" w:rsidRDefault="002911F4" w14:paraId="4B0BDEA5" w14:textId="6603F346">
      <w:r w:rsidRPr="0017307D">
        <w:t>LANDFIRE National Review Comments</w:t>
      </w:r>
      <w:r w:rsidR="0017307D">
        <w:t>:</w:t>
      </w:r>
    </w:p>
    <w:p w:rsidR="00421762" w:rsidP="00421762" w:rsidRDefault="00421762" w14:paraId="39C2155C" w14:textId="7475189D">
      <w:r>
        <w:t>One reviewer felt that combining 1021 with 1022 glossed over very real differences in replacement fire frequency, especially in the late-open condition.</w:t>
      </w:r>
    </w:p>
    <w:p w:rsidR="003660A2" w:rsidP="00421762" w:rsidRDefault="003660A2" w14:paraId="7AEE006E" w14:textId="77777777"/>
    <w:p w:rsidR="00945ECC" w:rsidP="00945ECC" w:rsidRDefault="00945ECC" w14:paraId="7761ADE9" w14:textId="454F29C7">
      <w:r>
        <w:t>One reviewer felt that the return interval was too low, and suggested 20-30yrs</w:t>
      </w:r>
      <w:r w:rsidR="003660A2">
        <w:t>.</w:t>
      </w:r>
      <w:r>
        <w:t xml:space="preserve"> </w:t>
      </w:r>
      <w:r w:rsidR="003660A2">
        <w:t>I</w:t>
      </w:r>
      <w:r>
        <w:t xml:space="preserve">t should have a less frequent fire than 1031 </w:t>
      </w:r>
      <w:r w:rsidR="003660A2">
        <w:t>-</w:t>
      </w:r>
      <w:r>
        <w:t>- PIPO-PIJE.</w:t>
      </w:r>
      <w:r w:rsidR="00DC4211">
        <w:t xml:space="preserve"> </w:t>
      </w:r>
      <w:r>
        <w:t xml:space="preserve">Two anonymous reviewers felt there should be a separate model for </w:t>
      </w:r>
      <w:r w:rsidRPr="00AA3BEC">
        <w:rPr>
          <w:i/>
        </w:rPr>
        <w:t xml:space="preserve">Pinus </w:t>
      </w:r>
      <w:proofErr w:type="spellStart"/>
      <w:r w:rsidRPr="00AA3BEC">
        <w:rPr>
          <w:i/>
        </w:rPr>
        <w:t>attenuata</w:t>
      </w:r>
      <w:proofErr w:type="spellEnd"/>
      <w:r>
        <w:t xml:space="preserve"> </w:t>
      </w:r>
      <w:r w:rsidR="003660A2">
        <w:t xml:space="preserve">because </w:t>
      </w:r>
      <w:r>
        <w:t xml:space="preserve">it occurs in large patches and has a distinct fire regime that can be described separately from this type. However, another reviewer indicated that </w:t>
      </w:r>
      <w:r w:rsidR="003660A2">
        <w:rPr>
          <w:i/>
        </w:rPr>
        <w:t>P</w:t>
      </w:r>
      <w:r w:rsidR="003660A2">
        <w:t>.</w:t>
      </w:r>
      <w:r w:rsidR="000A76D3">
        <w:t xml:space="preserve"> </w:t>
      </w:r>
      <w:proofErr w:type="spellStart"/>
      <w:r w:rsidRPr="00AA3BEC" w:rsidR="0035669E">
        <w:rPr>
          <w:i/>
        </w:rPr>
        <w:t>attenuata</w:t>
      </w:r>
      <w:proofErr w:type="spellEnd"/>
      <w:r>
        <w:t xml:space="preserve"> did not occur in large patches and that it would not be necessary to map in O</w:t>
      </w:r>
      <w:r w:rsidR="003660A2">
        <w:t>regon</w:t>
      </w:r>
      <w:r>
        <w:t xml:space="preserve">. </w:t>
      </w:r>
    </w:p>
    <w:p w:rsidR="00945ECC" w:rsidP="00945ECC" w:rsidRDefault="00945ECC" w14:paraId="15213AEA" w14:textId="77777777">
      <w:pPr>
        <w:pStyle w:val="ReportSection"/>
      </w:pPr>
      <w:r>
        <w:t>Succession Classes</w:t>
      </w:r>
    </w:p>
    <w:p w:rsidR="00945ECC" w:rsidP="00945ECC" w:rsidRDefault="00945ECC" w14:paraId="36DDE98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5ECC" w:rsidP="00945ECC" w:rsidRDefault="00945ECC" w14:paraId="7A5443DE"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45ECC" w:rsidP="00945ECC" w:rsidRDefault="00945ECC" w14:paraId="69845349" w14:textId="77777777"/>
    <w:p w:rsidR="00945ECC" w:rsidP="00945ECC" w:rsidRDefault="00945ECC" w14:paraId="147BF5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8200F75" w14:textId="77777777">
        <w:tc>
          <w:tcPr>
            <w:tcW w:w="1224" w:type="dxa"/>
            <w:tcBorders>
              <w:top w:val="single" w:color="auto" w:sz="2" w:space="0"/>
              <w:bottom w:val="single" w:color="000000" w:sz="12" w:space="0"/>
            </w:tcBorders>
            <w:shd w:val="clear" w:color="auto" w:fill="auto"/>
          </w:tcPr>
          <w:p w:rsidRPr="00945ECC" w:rsidR="00945ECC" w:rsidP="00ED7A77" w:rsidRDefault="00945ECC" w14:paraId="7293A055"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ED7A77" w:rsidRDefault="00945ECC" w14:paraId="247ACB8D"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ED7A77" w:rsidRDefault="00945ECC" w14:paraId="15DF9EA4"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ED7A77" w:rsidRDefault="00945ECC" w14:paraId="3ED5B8D1" w14:textId="77777777">
            <w:pPr>
              <w:rPr>
                <w:b/>
                <w:bCs/>
              </w:rPr>
            </w:pPr>
            <w:r w:rsidRPr="00945ECC">
              <w:rPr>
                <w:b/>
                <w:bCs/>
              </w:rPr>
              <w:t>Canopy Position</w:t>
            </w:r>
          </w:p>
        </w:tc>
      </w:tr>
      <w:tr w:rsidRPr="00945ECC" w:rsidR="00945ECC" w:rsidTr="00945ECC" w14:paraId="659290C0" w14:textId="77777777">
        <w:tc>
          <w:tcPr>
            <w:tcW w:w="1224" w:type="dxa"/>
            <w:tcBorders>
              <w:top w:val="single" w:color="000000" w:sz="12" w:space="0"/>
            </w:tcBorders>
            <w:shd w:val="clear" w:color="auto" w:fill="auto"/>
          </w:tcPr>
          <w:p w:rsidRPr="00945ECC" w:rsidR="00945ECC" w:rsidP="00ED7A77" w:rsidRDefault="00945ECC" w14:paraId="70FDB3B3"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ED7A77" w:rsidRDefault="00945ECC" w14:paraId="4FE3BCB5"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ED7A77" w:rsidRDefault="00945ECC" w14:paraId="6ECB4E22" w14:textId="77777777">
            <w:r w:rsidRPr="00945ECC">
              <w:t>Tanoak</w:t>
            </w:r>
          </w:p>
        </w:tc>
        <w:tc>
          <w:tcPr>
            <w:tcW w:w="1956" w:type="dxa"/>
            <w:tcBorders>
              <w:top w:val="single" w:color="000000" w:sz="12" w:space="0"/>
            </w:tcBorders>
            <w:shd w:val="clear" w:color="auto" w:fill="auto"/>
          </w:tcPr>
          <w:p w:rsidRPr="00945ECC" w:rsidR="00945ECC" w:rsidP="00ED7A77" w:rsidRDefault="00945ECC" w14:paraId="08815B27" w14:textId="77777777">
            <w:r w:rsidRPr="00945ECC">
              <w:t>All</w:t>
            </w:r>
          </w:p>
        </w:tc>
      </w:tr>
      <w:tr w:rsidRPr="00945ECC" w:rsidR="00945ECC" w:rsidTr="00945ECC" w14:paraId="3C11CC1C" w14:textId="77777777">
        <w:tc>
          <w:tcPr>
            <w:tcW w:w="1224" w:type="dxa"/>
            <w:shd w:val="clear" w:color="auto" w:fill="auto"/>
          </w:tcPr>
          <w:p w:rsidRPr="00945ECC" w:rsidR="00945ECC" w:rsidP="00ED7A77" w:rsidRDefault="00945ECC" w14:paraId="42C80EAF" w14:textId="77777777">
            <w:pPr>
              <w:rPr>
                <w:bCs/>
              </w:rPr>
            </w:pPr>
            <w:r w:rsidRPr="00945ECC">
              <w:rPr>
                <w:bCs/>
              </w:rPr>
              <w:t>PSME</w:t>
            </w:r>
          </w:p>
        </w:tc>
        <w:tc>
          <w:tcPr>
            <w:tcW w:w="2652" w:type="dxa"/>
            <w:shd w:val="clear" w:color="auto" w:fill="auto"/>
          </w:tcPr>
          <w:p w:rsidRPr="00945ECC" w:rsidR="00945ECC" w:rsidP="00ED7A77" w:rsidRDefault="00945ECC" w14:paraId="0FE82FDC"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ED7A77" w:rsidRDefault="00945ECC" w14:paraId="5980CE0E" w14:textId="77777777">
            <w:r w:rsidRPr="00945ECC">
              <w:t>Douglas-fir</w:t>
            </w:r>
          </w:p>
        </w:tc>
        <w:tc>
          <w:tcPr>
            <w:tcW w:w="1956" w:type="dxa"/>
            <w:shd w:val="clear" w:color="auto" w:fill="auto"/>
          </w:tcPr>
          <w:p w:rsidRPr="00945ECC" w:rsidR="00945ECC" w:rsidP="00ED7A77" w:rsidRDefault="00945ECC" w14:paraId="3D6DE5B3" w14:textId="77777777">
            <w:r w:rsidRPr="00945ECC">
              <w:t>All</w:t>
            </w:r>
          </w:p>
        </w:tc>
      </w:tr>
      <w:tr w:rsidRPr="00945ECC" w:rsidR="00945ECC" w:rsidTr="00945ECC" w14:paraId="3D105293" w14:textId="77777777">
        <w:tc>
          <w:tcPr>
            <w:tcW w:w="1224" w:type="dxa"/>
            <w:shd w:val="clear" w:color="auto" w:fill="auto"/>
          </w:tcPr>
          <w:p w:rsidRPr="00945ECC" w:rsidR="00945ECC" w:rsidP="00ED7A77" w:rsidRDefault="00945ECC" w14:paraId="11D01DF9" w14:textId="77777777">
            <w:pPr>
              <w:rPr>
                <w:bCs/>
              </w:rPr>
            </w:pPr>
            <w:r w:rsidRPr="00945ECC">
              <w:rPr>
                <w:bCs/>
              </w:rPr>
              <w:t>CADE27</w:t>
            </w:r>
          </w:p>
        </w:tc>
        <w:tc>
          <w:tcPr>
            <w:tcW w:w="2652" w:type="dxa"/>
            <w:shd w:val="clear" w:color="auto" w:fill="auto"/>
          </w:tcPr>
          <w:p w:rsidRPr="00945ECC" w:rsidR="00945ECC" w:rsidP="00ED7A77" w:rsidRDefault="00945ECC" w14:paraId="781A9E17"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ED7A77" w:rsidRDefault="00945ECC" w14:paraId="302FC0E2" w14:textId="77777777">
            <w:r w:rsidRPr="00945ECC">
              <w:t>Incense cedar</w:t>
            </w:r>
          </w:p>
        </w:tc>
        <w:tc>
          <w:tcPr>
            <w:tcW w:w="1956" w:type="dxa"/>
            <w:shd w:val="clear" w:color="auto" w:fill="auto"/>
          </w:tcPr>
          <w:p w:rsidRPr="00945ECC" w:rsidR="00945ECC" w:rsidP="00ED7A77" w:rsidRDefault="00945ECC" w14:paraId="33076090" w14:textId="77777777">
            <w:r w:rsidRPr="00945ECC">
              <w:t>All</w:t>
            </w:r>
          </w:p>
        </w:tc>
      </w:tr>
      <w:tr w:rsidRPr="00945ECC" w:rsidR="00945ECC" w:rsidTr="00945ECC" w14:paraId="13EC5E98" w14:textId="77777777">
        <w:tc>
          <w:tcPr>
            <w:tcW w:w="1224" w:type="dxa"/>
            <w:shd w:val="clear" w:color="auto" w:fill="auto"/>
          </w:tcPr>
          <w:p w:rsidRPr="00945ECC" w:rsidR="00945ECC" w:rsidP="00ED7A77" w:rsidRDefault="00945ECC" w14:paraId="363C9836" w14:textId="77777777">
            <w:pPr>
              <w:rPr>
                <w:bCs/>
              </w:rPr>
            </w:pPr>
            <w:r w:rsidRPr="00945ECC">
              <w:rPr>
                <w:bCs/>
              </w:rPr>
              <w:t>QUCH2</w:t>
            </w:r>
          </w:p>
        </w:tc>
        <w:tc>
          <w:tcPr>
            <w:tcW w:w="2652" w:type="dxa"/>
            <w:shd w:val="clear" w:color="auto" w:fill="auto"/>
          </w:tcPr>
          <w:p w:rsidRPr="00945ECC" w:rsidR="00945ECC" w:rsidP="00ED7A77" w:rsidRDefault="00945ECC" w14:paraId="4DA81C0B"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ED7A77" w:rsidRDefault="00945ECC" w14:paraId="4548B653" w14:textId="77777777">
            <w:r w:rsidRPr="00945ECC">
              <w:t>Canyon live oak</w:t>
            </w:r>
          </w:p>
        </w:tc>
        <w:tc>
          <w:tcPr>
            <w:tcW w:w="1956" w:type="dxa"/>
            <w:shd w:val="clear" w:color="auto" w:fill="auto"/>
          </w:tcPr>
          <w:p w:rsidRPr="00945ECC" w:rsidR="00945ECC" w:rsidP="00ED7A77" w:rsidRDefault="00945ECC" w14:paraId="11877050" w14:textId="77777777">
            <w:r w:rsidRPr="00945ECC">
              <w:t>All</w:t>
            </w:r>
          </w:p>
        </w:tc>
      </w:tr>
    </w:tbl>
    <w:p w:rsidR="00945ECC" w:rsidP="00945ECC" w:rsidRDefault="00945ECC" w14:paraId="6DF5A32A" w14:textId="77777777"/>
    <w:p w:rsidR="00945ECC" w:rsidP="00945ECC" w:rsidRDefault="00945ECC" w14:paraId="03817A12" w14:textId="77777777">
      <w:pPr>
        <w:pStyle w:val="SClassInfoPara"/>
      </w:pPr>
      <w:r>
        <w:t>Description</w:t>
      </w:r>
    </w:p>
    <w:p w:rsidR="00945ECC" w:rsidP="00945ECC" w:rsidRDefault="00792B05" w14:paraId="1934C91A" w14:textId="66AD0AEA">
      <w:r>
        <w:t>Early succession. V</w:t>
      </w:r>
      <w:r w:rsidR="00945ECC">
        <w:t>egetation comprised of grass, shrubs, and shade</w:t>
      </w:r>
      <w:r w:rsidR="003660A2">
        <w:t>-</w:t>
      </w:r>
      <w:r w:rsidR="00945ECC">
        <w:t>intolerant tree species seedlings, saplings</w:t>
      </w:r>
      <w:r w:rsidR="003660A2">
        <w:t>,</w:t>
      </w:r>
      <w:r w:rsidR="00945ECC">
        <w:t xml:space="preserve"> and poles. Snags are typically present. Initial stages of this type </w:t>
      </w:r>
      <w:r w:rsidR="000A76D3">
        <w:t xml:space="preserve">are </w:t>
      </w:r>
      <w:r w:rsidR="00945ECC">
        <w:t>dominated with shrub</w:t>
      </w:r>
      <w:r w:rsidR="000A76D3">
        <w:t>s</w:t>
      </w:r>
      <w:r w:rsidR="003660A2">
        <w:t>;</w:t>
      </w:r>
      <w:r w:rsidR="00945ECC">
        <w:t xml:space="preserve"> later, tree</w:t>
      </w:r>
      <w:r w:rsidR="00EE5BFA">
        <w:t>-</w:t>
      </w:r>
      <w:r w:rsidR="00945ECC">
        <w:t xml:space="preserve">form species start to express dominance. </w:t>
      </w:r>
      <w:r w:rsidR="006A3193">
        <w:t xml:space="preserve">Tree cover </w:t>
      </w:r>
      <w:r w:rsidR="00EE5BFA">
        <w:t>&gt;</w:t>
      </w:r>
      <w:r w:rsidR="006A3193">
        <w:t xml:space="preserve">40% is unlikely. </w:t>
      </w:r>
      <w:r w:rsidR="00945ECC">
        <w:t>This type has great variation in wh</w:t>
      </w:r>
      <w:r w:rsidR="003660A2">
        <w:t>ich</w:t>
      </w:r>
      <w:r w:rsidR="00945ECC">
        <w:t xml:space="preserve"> species will express early dominance. Both precipitation and existing veg</w:t>
      </w:r>
      <w:r w:rsidR="006A3193">
        <w:t>etation</w:t>
      </w:r>
      <w:r w:rsidR="00945ECC">
        <w:t xml:space="preserve"> patterns contribute to the early seral species composition</w:t>
      </w:r>
      <w:r w:rsidR="003660A2">
        <w:t>:</w:t>
      </w:r>
      <w:r w:rsidR="00945ECC">
        <w:t xml:space="preserve"> RHDI6 in dryer situations</w:t>
      </w:r>
      <w:r w:rsidR="003660A2">
        <w:t>;</w:t>
      </w:r>
      <w:r w:rsidR="00945ECC">
        <w:t xml:space="preserve"> LIDE3 in moister sites.</w:t>
      </w:r>
    </w:p>
    <w:p w:rsidR="00945ECC" w:rsidP="00945ECC" w:rsidRDefault="00945ECC" w14:paraId="4F3B61E9" w14:textId="77777777"/>
    <w:p>
      <w:r>
        <w:rPr>
          <w:i/>
          <w:u w:val="single"/>
        </w:rPr>
        <w:t>Maximum Tree Size Class</w:t>
      </w:r>
      <w:br/>
      <w:r>
        <w:t>Pole 5-9" DBH</w:t>
      </w:r>
    </w:p>
    <w:p w:rsidR="00945ECC" w:rsidP="00945ECC" w:rsidRDefault="00945ECC" w14:paraId="3427F618" w14:textId="015A970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45ECC" w:rsidP="00945ECC" w:rsidRDefault="00945ECC" w14:paraId="49562628" w14:textId="77777777"/>
    <w:p w:rsidR="00945ECC" w:rsidP="00945ECC" w:rsidRDefault="00945ECC" w14:paraId="09029B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10A1C6E" w14:textId="77777777">
        <w:tc>
          <w:tcPr>
            <w:tcW w:w="1224" w:type="dxa"/>
            <w:tcBorders>
              <w:top w:val="single" w:color="auto" w:sz="2" w:space="0"/>
              <w:bottom w:val="single" w:color="000000" w:sz="12" w:space="0"/>
            </w:tcBorders>
            <w:shd w:val="clear" w:color="auto" w:fill="auto"/>
          </w:tcPr>
          <w:p w:rsidRPr="00945ECC" w:rsidR="00945ECC" w:rsidP="002D3147" w:rsidRDefault="00945ECC" w14:paraId="44176ECE"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2D3147" w:rsidRDefault="00945ECC" w14:paraId="5202C035"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2D3147" w:rsidRDefault="00945ECC" w14:paraId="4E949642"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2D3147" w:rsidRDefault="00945ECC" w14:paraId="3555361F" w14:textId="77777777">
            <w:pPr>
              <w:rPr>
                <w:b/>
                <w:bCs/>
              </w:rPr>
            </w:pPr>
            <w:r w:rsidRPr="00945ECC">
              <w:rPr>
                <w:b/>
                <w:bCs/>
              </w:rPr>
              <w:t>Canopy Position</w:t>
            </w:r>
          </w:p>
        </w:tc>
      </w:tr>
      <w:tr w:rsidRPr="00945ECC" w:rsidR="00945ECC" w:rsidTr="00945ECC" w14:paraId="372BA3EB" w14:textId="77777777">
        <w:tc>
          <w:tcPr>
            <w:tcW w:w="1224" w:type="dxa"/>
            <w:tcBorders>
              <w:top w:val="single" w:color="000000" w:sz="12" w:space="0"/>
            </w:tcBorders>
            <w:shd w:val="clear" w:color="auto" w:fill="auto"/>
          </w:tcPr>
          <w:p w:rsidRPr="00945ECC" w:rsidR="00945ECC" w:rsidP="002D3147" w:rsidRDefault="00945ECC" w14:paraId="1BF16149"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2D3147" w:rsidRDefault="00945ECC" w14:paraId="162DDF46"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2D3147" w:rsidRDefault="00945ECC" w14:paraId="78DB4B48" w14:textId="77777777">
            <w:r w:rsidRPr="00945ECC">
              <w:t>Tanoak</w:t>
            </w:r>
          </w:p>
        </w:tc>
        <w:tc>
          <w:tcPr>
            <w:tcW w:w="1956" w:type="dxa"/>
            <w:tcBorders>
              <w:top w:val="single" w:color="000000" w:sz="12" w:space="0"/>
            </w:tcBorders>
            <w:shd w:val="clear" w:color="auto" w:fill="auto"/>
          </w:tcPr>
          <w:p w:rsidRPr="00945ECC" w:rsidR="00945ECC" w:rsidP="002D3147" w:rsidRDefault="00945ECC" w14:paraId="0FE3F49B" w14:textId="77777777">
            <w:r w:rsidRPr="00945ECC">
              <w:t>Low-Mid</w:t>
            </w:r>
          </w:p>
        </w:tc>
      </w:tr>
      <w:tr w:rsidRPr="00945ECC" w:rsidR="00945ECC" w:rsidTr="00945ECC" w14:paraId="000AC773" w14:textId="77777777">
        <w:tc>
          <w:tcPr>
            <w:tcW w:w="1224" w:type="dxa"/>
            <w:shd w:val="clear" w:color="auto" w:fill="auto"/>
          </w:tcPr>
          <w:p w:rsidRPr="00945ECC" w:rsidR="00945ECC" w:rsidP="002D3147" w:rsidRDefault="00945ECC" w14:paraId="203C3E66" w14:textId="77777777">
            <w:pPr>
              <w:rPr>
                <w:bCs/>
              </w:rPr>
            </w:pPr>
            <w:r w:rsidRPr="00945ECC">
              <w:rPr>
                <w:bCs/>
              </w:rPr>
              <w:t>PSME</w:t>
            </w:r>
          </w:p>
        </w:tc>
        <w:tc>
          <w:tcPr>
            <w:tcW w:w="2652" w:type="dxa"/>
            <w:shd w:val="clear" w:color="auto" w:fill="auto"/>
          </w:tcPr>
          <w:p w:rsidRPr="00945ECC" w:rsidR="00945ECC" w:rsidP="002D3147" w:rsidRDefault="00945ECC" w14:paraId="4232823B"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2D3147" w:rsidRDefault="00945ECC" w14:paraId="26BAED99" w14:textId="77777777">
            <w:r w:rsidRPr="00945ECC">
              <w:t>Douglas-fir</w:t>
            </w:r>
          </w:p>
        </w:tc>
        <w:tc>
          <w:tcPr>
            <w:tcW w:w="1956" w:type="dxa"/>
            <w:shd w:val="clear" w:color="auto" w:fill="auto"/>
          </w:tcPr>
          <w:p w:rsidRPr="00945ECC" w:rsidR="00945ECC" w:rsidP="002D3147" w:rsidRDefault="00945ECC" w14:paraId="6C39CA17" w14:textId="77777777">
            <w:r w:rsidRPr="00945ECC">
              <w:t>All</w:t>
            </w:r>
          </w:p>
        </w:tc>
      </w:tr>
      <w:tr w:rsidRPr="00945ECC" w:rsidR="00945ECC" w:rsidTr="00945ECC" w14:paraId="0BD54CDE" w14:textId="77777777">
        <w:tc>
          <w:tcPr>
            <w:tcW w:w="1224" w:type="dxa"/>
            <w:shd w:val="clear" w:color="auto" w:fill="auto"/>
          </w:tcPr>
          <w:p w:rsidRPr="00945ECC" w:rsidR="00945ECC" w:rsidP="002D3147" w:rsidRDefault="00945ECC" w14:paraId="38923A41" w14:textId="77777777">
            <w:pPr>
              <w:rPr>
                <w:bCs/>
              </w:rPr>
            </w:pPr>
            <w:r w:rsidRPr="00945ECC">
              <w:rPr>
                <w:bCs/>
              </w:rPr>
              <w:t>CADE27</w:t>
            </w:r>
          </w:p>
        </w:tc>
        <w:tc>
          <w:tcPr>
            <w:tcW w:w="2652" w:type="dxa"/>
            <w:shd w:val="clear" w:color="auto" w:fill="auto"/>
          </w:tcPr>
          <w:p w:rsidRPr="00945ECC" w:rsidR="00945ECC" w:rsidP="002D3147" w:rsidRDefault="00945ECC" w14:paraId="5CD1A149"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2D3147" w:rsidRDefault="00945ECC" w14:paraId="7125548B" w14:textId="77777777">
            <w:r w:rsidRPr="00945ECC">
              <w:t>Incense cedar</w:t>
            </w:r>
          </w:p>
        </w:tc>
        <w:tc>
          <w:tcPr>
            <w:tcW w:w="1956" w:type="dxa"/>
            <w:shd w:val="clear" w:color="auto" w:fill="auto"/>
          </w:tcPr>
          <w:p w:rsidRPr="00945ECC" w:rsidR="00945ECC" w:rsidP="002D3147" w:rsidRDefault="00945ECC" w14:paraId="40294F55" w14:textId="77777777">
            <w:r w:rsidRPr="00945ECC">
              <w:t>All</w:t>
            </w:r>
          </w:p>
        </w:tc>
      </w:tr>
      <w:tr w:rsidRPr="00945ECC" w:rsidR="00945ECC" w:rsidTr="00945ECC" w14:paraId="27CB4E6C" w14:textId="77777777">
        <w:tc>
          <w:tcPr>
            <w:tcW w:w="1224" w:type="dxa"/>
            <w:shd w:val="clear" w:color="auto" w:fill="auto"/>
          </w:tcPr>
          <w:p w:rsidRPr="00945ECC" w:rsidR="00945ECC" w:rsidP="002D3147" w:rsidRDefault="00945ECC" w14:paraId="10F2A416" w14:textId="77777777">
            <w:pPr>
              <w:rPr>
                <w:bCs/>
              </w:rPr>
            </w:pPr>
            <w:r w:rsidRPr="00945ECC">
              <w:rPr>
                <w:bCs/>
              </w:rPr>
              <w:t>QUCH2</w:t>
            </w:r>
          </w:p>
        </w:tc>
        <w:tc>
          <w:tcPr>
            <w:tcW w:w="2652" w:type="dxa"/>
            <w:shd w:val="clear" w:color="auto" w:fill="auto"/>
          </w:tcPr>
          <w:p w:rsidRPr="00945ECC" w:rsidR="00945ECC" w:rsidP="002D3147" w:rsidRDefault="00945ECC" w14:paraId="478DA5C0"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2D3147" w:rsidRDefault="00945ECC" w14:paraId="201C94B6" w14:textId="77777777">
            <w:r w:rsidRPr="00945ECC">
              <w:t>Canyon live oak</w:t>
            </w:r>
          </w:p>
        </w:tc>
        <w:tc>
          <w:tcPr>
            <w:tcW w:w="1956" w:type="dxa"/>
            <w:shd w:val="clear" w:color="auto" w:fill="auto"/>
          </w:tcPr>
          <w:p w:rsidRPr="00945ECC" w:rsidR="00945ECC" w:rsidP="002D3147" w:rsidRDefault="00945ECC" w14:paraId="0381DB6B" w14:textId="77777777">
            <w:r w:rsidRPr="00945ECC">
              <w:t>Low-Mid</w:t>
            </w:r>
          </w:p>
        </w:tc>
      </w:tr>
    </w:tbl>
    <w:p w:rsidR="00945ECC" w:rsidP="00945ECC" w:rsidRDefault="00945ECC" w14:paraId="3D8C41B4" w14:textId="77777777"/>
    <w:p w:rsidR="00945ECC" w:rsidP="00945ECC" w:rsidRDefault="00945ECC" w14:paraId="48C16045" w14:textId="77777777">
      <w:pPr>
        <w:pStyle w:val="SClassInfoPara"/>
      </w:pPr>
      <w:r>
        <w:t>Description</w:t>
      </w:r>
    </w:p>
    <w:p w:rsidR="00945ECC" w:rsidP="00945ECC" w:rsidRDefault="00945ECC" w14:paraId="3D9714A7" w14:textId="0A7BB7AA">
      <w:r>
        <w:t xml:space="preserve">Pole to large conifers (up to </w:t>
      </w:r>
      <w:r w:rsidR="00421762">
        <w:t>30in</w:t>
      </w:r>
      <w:r>
        <w:t xml:space="preserve"> DBH)</w:t>
      </w:r>
      <w:r w:rsidR="00165217">
        <w:t>.</w:t>
      </w:r>
      <w:r>
        <w:t xml:space="preserve"> </w:t>
      </w:r>
      <w:r w:rsidR="006A3193">
        <w:t>These stands are comprised</w:t>
      </w:r>
      <w:r>
        <w:t xml:space="preserve"> of conifers along with hardwood trees and shrubs. Ladder fuels and sub</w:t>
      </w:r>
      <w:r w:rsidR="00CF624F">
        <w:t>-</w:t>
      </w:r>
      <w:r>
        <w:t xml:space="preserve">canopy may provide conditions to allow crown fire initiation. </w:t>
      </w:r>
      <w:r w:rsidR="00CA5BCC">
        <w:t xml:space="preserve">Surface fuels moderate. </w:t>
      </w:r>
      <w:r>
        <w:t>Closed conditions occur with less frequent fire</w:t>
      </w:r>
      <w:r w:rsidR="003660A2">
        <w:t>s</w:t>
      </w:r>
      <w:r>
        <w:t xml:space="preserve"> or on more productive sites</w:t>
      </w:r>
      <w:r w:rsidR="00421762">
        <w:t>. These younger patches tend to occur on south</w:t>
      </w:r>
      <w:r w:rsidR="003660A2">
        <w:t>ern</w:t>
      </w:r>
      <w:r w:rsidR="00421762">
        <w:t xml:space="preserve"> and west</w:t>
      </w:r>
      <w:r w:rsidR="003660A2">
        <w:t>ern</w:t>
      </w:r>
      <w:r w:rsidR="00421762">
        <w:t xml:space="preserve"> slopes</w:t>
      </w:r>
      <w:r>
        <w:t>.</w:t>
      </w:r>
    </w:p>
    <w:p w:rsidR="00945ECC" w:rsidP="00945ECC" w:rsidRDefault="00945ECC" w14:paraId="03757A46" w14:textId="77777777"/>
    <w:p>
      <w:r>
        <w:rPr>
          <w:i/>
          <w:u w:val="single"/>
        </w:rPr>
        <w:t>Maximum Tree Size Class</w:t>
      </w:r>
      <w:br/>
      <w:r>
        <w:t>Large 21-33" DBH</w:t>
      </w:r>
    </w:p>
    <w:p w:rsidR="00945ECC" w:rsidP="00945ECC" w:rsidRDefault="00945ECC" w14:paraId="4CE0848E" w14:textId="0B60AA15">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5ECC" w:rsidP="00945ECC" w:rsidRDefault="00945ECC" w14:paraId="0E6CD44E" w14:textId="77777777"/>
    <w:p w:rsidR="00945ECC" w:rsidP="00945ECC" w:rsidRDefault="00945ECC" w14:paraId="00195E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A3778FD" w14:textId="77777777">
        <w:tc>
          <w:tcPr>
            <w:tcW w:w="1224" w:type="dxa"/>
            <w:tcBorders>
              <w:top w:val="single" w:color="auto" w:sz="2" w:space="0"/>
              <w:bottom w:val="single" w:color="000000" w:sz="12" w:space="0"/>
            </w:tcBorders>
            <w:shd w:val="clear" w:color="auto" w:fill="auto"/>
          </w:tcPr>
          <w:p w:rsidRPr="00945ECC" w:rsidR="00945ECC" w:rsidP="007D1904" w:rsidRDefault="00945ECC" w14:paraId="685497E1"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7D1904" w:rsidRDefault="00945ECC" w14:paraId="1053926C"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7D1904" w:rsidRDefault="00945ECC" w14:paraId="7124E7C3"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7D1904" w:rsidRDefault="00945ECC" w14:paraId="2FDC1C53" w14:textId="77777777">
            <w:pPr>
              <w:rPr>
                <w:b/>
                <w:bCs/>
              </w:rPr>
            </w:pPr>
            <w:r w:rsidRPr="00945ECC">
              <w:rPr>
                <w:b/>
                <w:bCs/>
              </w:rPr>
              <w:t>Canopy Position</w:t>
            </w:r>
          </w:p>
        </w:tc>
      </w:tr>
      <w:tr w:rsidRPr="00945ECC" w:rsidR="00945ECC" w:rsidTr="00945ECC" w14:paraId="2DF92D6A" w14:textId="77777777">
        <w:tc>
          <w:tcPr>
            <w:tcW w:w="1224" w:type="dxa"/>
            <w:tcBorders>
              <w:top w:val="single" w:color="000000" w:sz="12" w:space="0"/>
            </w:tcBorders>
            <w:shd w:val="clear" w:color="auto" w:fill="auto"/>
          </w:tcPr>
          <w:p w:rsidRPr="00945ECC" w:rsidR="00945ECC" w:rsidP="007D1904" w:rsidRDefault="00945ECC" w14:paraId="2D295DC6"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7D1904" w:rsidRDefault="00945ECC" w14:paraId="26FF42EF"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7D1904" w:rsidRDefault="00945ECC" w14:paraId="29B781AC" w14:textId="77777777">
            <w:r w:rsidRPr="00945ECC">
              <w:t>Tanoak</w:t>
            </w:r>
          </w:p>
        </w:tc>
        <w:tc>
          <w:tcPr>
            <w:tcW w:w="1956" w:type="dxa"/>
            <w:tcBorders>
              <w:top w:val="single" w:color="000000" w:sz="12" w:space="0"/>
            </w:tcBorders>
            <w:shd w:val="clear" w:color="auto" w:fill="auto"/>
          </w:tcPr>
          <w:p w:rsidRPr="00945ECC" w:rsidR="00945ECC" w:rsidP="007D1904" w:rsidRDefault="00945ECC" w14:paraId="7FF67BD2" w14:textId="77777777">
            <w:r w:rsidRPr="00945ECC">
              <w:t>Low-Mid</w:t>
            </w:r>
          </w:p>
        </w:tc>
      </w:tr>
      <w:tr w:rsidRPr="00945ECC" w:rsidR="00945ECC" w:rsidTr="00945ECC" w14:paraId="1338B244" w14:textId="77777777">
        <w:tc>
          <w:tcPr>
            <w:tcW w:w="1224" w:type="dxa"/>
            <w:shd w:val="clear" w:color="auto" w:fill="auto"/>
          </w:tcPr>
          <w:p w:rsidRPr="00945ECC" w:rsidR="00945ECC" w:rsidP="007D1904" w:rsidRDefault="00945ECC" w14:paraId="4B4FF43A" w14:textId="77777777">
            <w:pPr>
              <w:rPr>
                <w:bCs/>
              </w:rPr>
            </w:pPr>
            <w:r w:rsidRPr="00945ECC">
              <w:rPr>
                <w:bCs/>
              </w:rPr>
              <w:t>PSME</w:t>
            </w:r>
          </w:p>
        </w:tc>
        <w:tc>
          <w:tcPr>
            <w:tcW w:w="2652" w:type="dxa"/>
            <w:shd w:val="clear" w:color="auto" w:fill="auto"/>
          </w:tcPr>
          <w:p w:rsidRPr="00945ECC" w:rsidR="00945ECC" w:rsidP="007D1904" w:rsidRDefault="00945ECC" w14:paraId="5559422A"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7D1904" w:rsidRDefault="00945ECC" w14:paraId="5C4C3114" w14:textId="77777777">
            <w:r w:rsidRPr="00945ECC">
              <w:t>Douglas-fir</w:t>
            </w:r>
          </w:p>
        </w:tc>
        <w:tc>
          <w:tcPr>
            <w:tcW w:w="1956" w:type="dxa"/>
            <w:shd w:val="clear" w:color="auto" w:fill="auto"/>
          </w:tcPr>
          <w:p w:rsidRPr="00945ECC" w:rsidR="00945ECC" w:rsidP="007D1904" w:rsidRDefault="00945ECC" w14:paraId="7203B4B7" w14:textId="77777777">
            <w:r w:rsidRPr="00945ECC">
              <w:t>All</w:t>
            </w:r>
          </w:p>
        </w:tc>
      </w:tr>
      <w:tr w:rsidRPr="00945ECC" w:rsidR="00945ECC" w:rsidTr="00945ECC" w14:paraId="5E53A285" w14:textId="77777777">
        <w:tc>
          <w:tcPr>
            <w:tcW w:w="1224" w:type="dxa"/>
            <w:shd w:val="clear" w:color="auto" w:fill="auto"/>
          </w:tcPr>
          <w:p w:rsidRPr="00945ECC" w:rsidR="00945ECC" w:rsidP="007D1904" w:rsidRDefault="00945ECC" w14:paraId="011B8FD5" w14:textId="77777777">
            <w:pPr>
              <w:rPr>
                <w:bCs/>
              </w:rPr>
            </w:pPr>
            <w:r w:rsidRPr="00945ECC">
              <w:rPr>
                <w:bCs/>
              </w:rPr>
              <w:t>CADE27</w:t>
            </w:r>
          </w:p>
        </w:tc>
        <w:tc>
          <w:tcPr>
            <w:tcW w:w="2652" w:type="dxa"/>
            <w:shd w:val="clear" w:color="auto" w:fill="auto"/>
          </w:tcPr>
          <w:p w:rsidRPr="00945ECC" w:rsidR="00945ECC" w:rsidP="007D1904" w:rsidRDefault="00945ECC" w14:paraId="1969898A"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7D1904" w:rsidRDefault="00945ECC" w14:paraId="00CE3E97" w14:textId="77777777">
            <w:r w:rsidRPr="00945ECC">
              <w:t>Incense cedar</w:t>
            </w:r>
          </w:p>
        </w:tc>
        <w:tc>
          <w:tcPr>
            <w:tcW w:w="1956" w:type="dxa"/>
            <w:shd w:val="clear" w:color="auto" w:fill="auto"/>
          </w:tcPr>
          <w:p w:rsidRPr="00945ECC" w:rsidR="00945ECC" w:rsidP="007D1904" w:rsidRDefault="00945ECC" w14:paraId="0343E277" w14:textId="77777777">
            <w:r w:rsidRPr="00945ECC">
              <w:t>All</w:t>
            </w:r>
          </w:p>
        </w:tc>
      </w:tr>
      <w:tr w:rsidRPr="00945ECC" w:rsidR="00945ECC" w:rsidTr="00945ECC" w14:paraId="7839DBA8" w14:textId="77777777">
        <w:tc>
          <w:tcPr>
            <w:tcW w:w="1224" w:type="dxa"/>
            <w:shd w:val="clear" w:color="auto" w:fill="auto"/>
          </w:tcPr>
          <w:p w:rsidRPr="00945ECC" w:rsidR="00945ECC" w:rsidP="007D1904" w:rsidRDefault="00945ECC" w14:paraId="498EA73F" w14:textId="77777777">
            <w:pPr>
              <w:rPr>
                <w:bCs/>
              </w:rPr>
            </w:pPr>
            <w:r w:rsidRPr="00945ECC">
              <w:rPr>
                <w:bCs/>
              </w:rPr>
              <w:t>QUCH2</w:t>
            </w:r>
          </w:p>
        </w:tc>
        <w:tc>
          <w:tcPr>
            <w:tcW w:w="2652" w:type="dxa"/>
            <w:shd w:val="clear" w:color="auto" w:fill="auto"/>
          </w:tcPr>
          <w:p w:rsidRPr="00945ECC" w:rsidR="00945ECC" w:rsidP="007D1904" w:rsidRDefault="00945ECC" w14:paraId="00B30A69"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7D1904" w:rsidRDefault="00945ECC" w14:paraId="6FA30E8C" w14:textId="77777777">
            <w:r w:rsidRPr="00945ECC">
              <w:t>Canyon live oak</w:t>
            </w:r>
          </w:p>
        </w:tc>
        <w:tc>
          <w:tcPr>
            <w:tcW w:w="1956" w:type="dxa"/>
            <w:shd w:val="clear" w:color="auto" w:fill="auto"/>
          </w:tcPr>
          <w:p w:rsidRPr="00945ECC" w:rsidR="00945ECC" w:rsidP="007D1904" w:rsidRDefault="00945ECC" w14:paraId="5D71F7BC" w14:textId="77777777">
            <w:r w:rsidRPr="00945ECC">
              <w:t>Low-Mid</w:t>
            </w:r>
          </w:p>
        </w:tc>
      </w:tr>
    </w:tbl>
    <w:p w:rsidR="00945ECC" w:rsidP="00945ECC" w:rsidRDefault="00945ECC" w14:paraId="5EACBF9B" w14:textId="77777777"/>
    <w:p w:rsidR="00945ECC" w:rsidP="00945ECC" w:rsidRDefault="00945ECC" w14:paraId="243F75A7" w14:textId="77777777">
      <w:pPr>
        <w:pStyle w:val="SClassInfoPara"/>
      </w:pPr>
      <w:r>
        <w:t>Description</w:t>
      </w:r>
    </w:p>
    <w:p w:rsidR="00945ECC" w:rsidP="00945ECC" w:rsidRDefault="00945ECC" w14:paraId="31914110" w14:textId="3D80D03A">
      <w:r>
        <w:t xml:space="preserve">Pole to large </w:t>
      </w:r>
      <w:r w:rsidR="00165217">
        <w:t>conifers (up to 30in DBH)</w:t>
      </w:r>
      <w:r>
        <w:t>. These stands are comprised</w:t>
      </w:r>
      <w:r w:rsidR="00DC4211">
        <w:t xml:space="preserve"> </w:t>
      </w:r>
      <w:r>
        <w:t>of conifers along with hardwood trees and shrubs. Ladder fuels and sub</w:t>
      </w:r>
      <w:r w:rsidR="00792B05">
        <w:t>-</w:t>
      </w:r>
      <w:r>
        <w:t>canopy may provide conditions to allow crown fire initiation. Surface fuels moderate. Open conditions occur with more frequent fire</w:t>
      </w:r>
      <w:r w:rsidR="003660A2">
        <w:t>s</w:t>
      </w:r>
      <w:r>
        <w:t xml:space="preserve"> or on less productive sites.</w:t>
      </w:r>
    </w:p>
    <w:p w:rsidR="00945ECC" w:rsidP="00945ECC" w:rsidRDefault="00945ECC" w14:paraId="44440B57" w14:textId="77777777"/>
    <w:p>
      <w:r>
        <w:rPr>
          <w:i/>
          <w:u w:val="single"/>
        </w:rPr>
        <w:t>Maximum Tree Size Class</w:t>
      </w:r>
      <w:br/>
      <w:r>
        <w:t>Large 21-33" DBH</w:t>
      </w:r>
    </w:p>
    <w:p w:rsidR="00945ECC" w:rsidP="00945ECC" w:rsidRDefault="00945ECC" w14:paraId="0173F10F" w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45ECC" w:rsidP="00945ECC" w:rsidRDefault="00945ECC" w14:paraId="2EC51286" w14:textId="77777777"/>
    <w:p w:rsidR="00945ECC" w:rsidP="00945ECC" w:rsidRDefault="00945ECC" w14:paraId="59645E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531177F9" w14:textId="77777777">
        <w:tc>
          <w:tcPr>
            <w:tcW w:w="1224" w:type="dxa"/>
            <w:tcBorders>
              <w:top w:val="single" w:color="auto" w:sz="2" w:space="0"/>
              <w:bottom w:val="single" w:color="000000" w:sz="12" w:space="0"/>
            </w:tcBorders>
            <w:shd w:val="clear" w:color="auto" w:fill="auto"/>
          </w:tcPr>
          <w:p w:rsidRPr="00945ECC" w:rsidR="00945ECC" w:rsidP="008E1A38" w:rsidRDefault="00945ECC" w14:paraId="7A7F6561"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8E1A38" w:rsidRDefault="00945ECC" w14:paraId="04612EAE"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8E1A38" w:rsidRDefault="00945ECC" w14:paraId="1F488707"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8E1A38" w:rsidRDefault="00945ECC" w14:paraId="3C70EBC3" w14:textId="77777777">
            <w:pPr>
              <w:rPr>
                <w:b/>
                <w:bCs/>
              </w:rPr>
            </w:pPr>
            <w:r w:rsidRPr="00945ECC">
              <w:rPr>
                <w:b/>
                <w:bCs/>
              </w:rPr>
              <w:t>Canopy Position</w:t>
            </w:r>
          </w:p>
        </w:tc>
      </w:tr>
      <w:tr w:rsidRPr="00945ECC" w:rsidR="00945ECC" w:rsidTr="00945ECC" w14:paraId="47CFEF3B" w14:textId="77777777">
        <w:tc>
          <w:tcPr>
            <w:tcW w:w="1224" w:type="dxa"/>
            <w:tcBorders>
              <w:top w:val="single" w:color="000000" w:sz="12" w:space="0"/>
            </w:tcBorders>
            <w:shd w:val="clear" w:color="auto" w:fill="auto"/>
          </w:tcPr>
          <w:p w:rsidRPr="00945ECC" w:rsidR="00945ECC" w:rsidP="008E1A38" w:rsidRDefault="00945ECC" w14:paraId="60346705"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8E1A38" w:rsidRDefault="00945ECC" w14:paraId="5561034E"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8E1A38" w:rsidRDefault="00945ECC" w14:paraId="05C8B509" w14:textId="77777777">
            <w:r w:rsidRPr="00945ECC">
              <w:t>Tanoak</w:t>
            </w:r>
          </w:p>
        </w:tc>
        <w:tc>
          <w:tcPr>
            <w:tcW w:w="1956" w:type="dxa"/>
            <w:tcBorders>
              <w:top w:val="single" w:color="000000" w:sz="12" w:space="0"/>
            </w:tcBorders>
            <w:shd w:val="clear" w:color="auto" w:fill="auto"/>
          </w:tcPr>
          <w:p w:rsidRPr="00945ECC" w:rsidR="00945ECC" w:rsidP="008E1A38" w:rsidRDefault="00945ECC" w14:paraId="7FD5CABF" w14:textId="77777777">
            <w:r w:rsidRPr="00945ECC">
              <w:t>Low-Mid</w:t>
            </w:r>
          </w:p>
        </w:tc>
      </w:tr>
      <w:tr w:rsidRPr="00945ECC" w:rsidR="00945ECC" w:rsidTr="00945ECC" w14:paraId="3BDC49B8" w14:textId="77777777">
        <w:tc>
          <w:tcPr>
            <w:tcW w:w="1224" w:type="dxa"/>
            <w:shd w:val="clear" w:color="auto" w:fill="auto"/>
          </w:tcPr>
          <w:p w:rsidRPr="00945ECC" w:rsidR="00945ECC" w:rsidP="008E1A38" w:rsidRDefault="00945ECC" w14:paraId="0F198F37" w14:textId="77777777">
            <w:pPr>
              <w:rPr>
                <w:bCs/>
              </w:rPr>
            </w:pPr>
            <w:r w:rsidRPr="00945ECC">
              <w:rPr>
                <w:bCs/>
              </w:rPr>
              <w:lastRenderedPageBreak/>
              <w:t>PSME</w:t>
            </w:r>
          </w:p>
        </w:tc>
        <w:tc>
          <w:tcPr>
            <w:tcW w:w="2652" w:type="dxa"/>
            <w:shd w:val="clear" w:color="auto" w:fill="auto"/>
          </w:tcPr>
          <w:p w:rsidRPr="00945ECC" w:rsidR="00945ECC" w:rsidP="008E1A38" w:rsidRDefault="00945ECC" w14:paraId="6297F038"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8E1A38" w:rsidRDefault="00945ECC" w14:paraId="79E779DE" w14:textId="77777777">
            <w:r w:rsidRPr="00945ECC">
              <w:t>Douglas-fir</w:t>
            </w:r>
          </w:p>
        </w:tc>
        <w:tc>
          <w:tcPr>
            <w:tcW w:w="1956" w:type="dxa"/>
            <w:shd w:val="clear" w:color="auto" w:fill="auto"/>
          </w:tcPr>
          <w:p w:rsidRPr="00945ECC" w:rsidR="00945ECC" w:rsidP="008E1A38" w:rsidRDefault="00945ECC" w14:paraId="403B3E92" w14:textId="77777777">
            <w:r w:rsidRPr="00945ECC">
              <w:t>All</w:t>
            </w:r>
          </w:p>
        </w:tc>
      </w:tr>
      <w:tr w:rsidRPr="00945ECC" w:rsidR="00945ECC" w:rsidTr="00945ECC" w14:paraId="20FA1845" w14:textId="77777777">
        <w:tc>
          <w:tcPr>
            <w:tcW w:w="1224" w:type="dxa"/>
            <w:shd w:val="clear" w:color="auto" w:fill="auto"/>
          </w:tcPr>
          <w:p w:rsidRPr="00945ECC" w:rsidR="00945ECC" w:rsidP="008E1A38" w:rsidRDefault="00945ECC" w14:paraId="0D04FA27" w14:textId="77777777">
            <w:pPr>
              <w:rPr>
                <w:bCs/>
              </w:rPr>
            </w:pPr>
            <w:r w:rsidRPr="00945ECC">
              <w:rPr>
                <w:bCs/>
              </w:rPr>
              <w:t>CADE27</w:t>
            </w:r>
          </w:p>
        </w:tc>
        <w:tc>
          <w:tcPr>
            <w:tcW w:w="2652" w:type="dxa"/>
            <w:shd w:val="clear" w:color="auto" w:fill="auto"/>
          </w:tcPr>
          <w:p w:rsidRPr="00945ECC" w:rsidR="00945ECC" w:rsidP="008E1A38" w:rsidRDefault="00945ECC" w14:paraId="12FD69A3"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8E1A38" w:rsidRDefault="00945ECC" w14:paraId="1ECA3FEC" w14:textId="77777777">
            <w:r w:rsidRPr="00945ECC">
              <w:t>Incense cedar</w:t>
            </w:r>
          </w:p>
        </w:tc>
        <w:tc>
          <w:tcPr>
            <w:tcW w:w="1956" w:type="dxa"/>
            <w:shd w:val="clear" w:color="auto" w:fill="auto"/>
          </w:tcPr>
          <w:p w:rsidRPr="00945ECC" w:rsidR="00945ECC" w:rsidP="008E1A38" w:rsidRDefault="00945ECC" w14:paraId="500312EE" w14:textId="77777777">
            <w:r w:rsidRPr="00945ECC">
              <w:t>All</w:t>
            </w:r>
          </w:p>
        </w:tc>
      </w:tr>
      <w:tr w:rsidRPr="00945ECC" w:rsidR="00945ECC" w:rsidTr="00945ECC" w14:paraId="69D280D8" w14:textId="77777777">
        <w:tc>
          <w:tcPr>
            <w:tcW w:w="1224" w:type="dxa"/>
            <w:shd w:val="clear" w:color="auto" w:fill="auto"/>
          </w:tcPr>
          <w:p w:rsidRPr="00945ECC" w:rsidR="00945ECC" w:rsidP="008E1A38" w:rsidRDefault="00945ECC" w14:paraId="3581C072" w14:textId="77777777">
            <w:pPr>
              <w:rPr>
                <w:bCs/>
              </w:rPr>
            </w:pPr>
            <w:r w:rsidRPr="00945ECC">
              <w:rPr>
                <w:bCs/>
              </w:rPr>
              <w:t>QUCH2</w:t>
            </w:r>
          </w:p>
        </w:tc>
        <w:tc>
          <w:tcPr>
            <w:tcW w:w="2652" w:type="dxa"/>
            <w:shd w:val="clear" w:color="auto" w:fill="auto"/>
          </w:tcPr>
          <w:p w:rsidRPr="00945ECC" w:rsidR="00945ECC" w:rsidP="008E1A38" w:rsidRDefault="00945ECC" w14:paraId="4DC0A3CA"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8E1A38" w:rsidRDefault="00945ECC" w14:paraId="72585612" w14:textId="77777777">
            <w:r w:rsidRPr="00945ECC">
              <w:t>Canyon live oak</w:t>
            </w:r>
          </w:p>
        </w:tc>
        <w:tc>
          <w:tcPr>
            <w:tcW w:w="1956" w:type="dxa"/>
            <w:shd w:val="clear" w:color="auto" w:fill="auto"/>
          </w:tcPr>
          <w:p w:rsidRPr="00945ECC" w:rsidR="00945ECC" w:rsidP="008E1A38" w:rsidRDefault="00945ECC" w14:paraId="41EADAA3" w14:textId="77777777">
            <w:r w:rsidRPr="00945ECC">
              <w:t>Low-Mid</w:t>
            </w:r>
          </w:p>
        </w:tc>
      </w:tr>
    </w:tbl>
    <w:p w:rsidR="00945ECC" w:rsidP="00945ECC" w:rsidRDefault="00945ECC" w14:paraId="4BA5D24F" w14:textId="77777777"/>
    <w:p w:rsidR="00945ECC" w:rsidP="00945ECC" w:rsidRDefault="00945ECC" w14:paraId="3381F37F" w14:textId="77777777">
      <w:pPr>
        <w:pStyle w:val="SClassInfoPara"/>
      </w:pPr>
      <w:r>
        <w:t>Description</w:t>
      </w:r>
    </w:p>
    <w:p w:rsidR="00945ECC" w:rsidP="00945ECC" w:rsidRDefault="00945ECC" w14:paraId="1B671DF7" w14:textId="3809F021">
      <w:r>
        <w:t>Generally older stands may have larger trees</w:t>
      </w:r>
      <w:r w:rsidR="00411F3C">
        <w:t>,</w:t>
      </w:r>
      <w:r>
        <w:t xml:space="preserve"> but never in the numbers or size of better sites</w:t>
      </w:r>
      <w:r w:rsidR="000A76D3">
        <w:t>,</w:t>
      </w:r>
      <w:r>
        <w:t xml:space="preserve"> such as mixed</w:t>
      </w:r>
      <w:r w:rsidR="000A76D3">
        <w:t>-</w:t>
      </w:r>
      <w:r>
        <w:t xml:space="preserve">conifer sites. These stands are </w:t>
      </w:r>
      <w:r w:rsidR="00823FA4">
        <w:t>comprised of</w:t>
      </w:r>
      <w:r>
        <w:t xml:space="preserve"> conifers along with hardwood trees and shrubs.</w:t>
      </w:r>
      <w:r w:rsidR="00DC4211">
        <w:t xml:space="preserve"> </w:t>
      </w:r>
      <w:r>
        <w:t>Ladder fuels and sub</w:t>
      </w:r>
      <w:r w:rsidR="00792B05">
        <w:t>-</w:t>
      </w:r>
      <w:r>
        <w:t>canopy may provide conditions to allow crown fire initiation. Surface fuels moderate. Open conditions occur with more frequent fire or on less productive sites.</w:t>
      </w:r>
    </w:p>
    <w:p w:rsidR="00945ECC" w:rsidP="00945ECC" w:rsidRDefault="00945ECC" w14:paraId="10704AAE" w14:textId="77777777"/>
    <w:p>
      <w:r>
        <w:rPr>
          <w:i/>
          <w:u w:val="single"/>
        </w:rPr>
        <w:t>Maximum Tree Size Class</w:t>
      </w:r>
      <w:br/>
      <w:r>
        <w:t>Large 21-33" DBH</w:t>
      </w:r>
    </w:p>
    <w:p w:rsidR="00945ECC" w:rsidP="00945ECC" w:rsidRDefault="00945ECC" w14:paraId="3EEDAD8F" w14:textId="1669A67F">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45ECC" w:rsidP="00945ECC" w:rsidRDefault="00945ECC" w14:paraId="7C12B55C" w14:textId="77777777"/>
    <w:p w:rsidR="00945ECC" w:rsidP="00945ECC" w:rsidRDefault="00945ECC" w14:paraId="74C48C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08C1128F" w14:textId="77777777">
        <w:tc>
          <w:tcPr>
            <w:tcW w:w="1224" w:type="dxa"/>
            <w:tcBorders>
              <w:top w:val="single" w:color="auto" w:sz="2" w:space="0"/>
              <w:bottom w:val="single" w:color="000000" w:sz="12" w:space="0"/>
            </w:tcBorders>
            <w:shd w:val="clear" w:color="auto" w:fill="auto"/>
          </w:tcPr>
          <w:p w:rsidRPr="00945ECC" w:rsidR="00945ECC" w:rsidP="00927E71" w:rsidRDefault="00945ECC" w14:paraId="333D8B57"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927E71" w:rsidRDefault="00945ECC" w14:paraId="5B17607F"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927E71" w:rsidRDefault="00945ECC" w14:paraId="2ADDC473"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927E71" w:rsidRDefault="00945ECC" w14:paraId="18C6413A" w14:textId="77777777">
            <w:pPr>
              <w:rPr>
                <w:b/>
                <w:bCs/>
              </w:rPr>
            </w:pPr>
            <w:r w:rsidRPr="00945ECC">
              <w:rPr>
                <w:b/>
                <w:bCs/>
              </w:rPr>
              <w:t>Canopy Position</w:t>
            </w:r>
          </w:p>
        </w:tc>
      </w:tr>
      <w:tr w:rsidRPr="00945ECC" w:rsidR="00945ECC" w:rsidTr="00945ECC" w14:paraId="01028761" w14:textId="77777777">
        <w:tc>
          <w:tcPr>
            <w:tcW w:w="1224" w:type="dxa"/>
            <w:tcBorders>
              <w:top w:val="single" w:color="000000" w:sz="12" w:space="0"/>
            </w:tcBorders>
            <w:shd w:val="clear" w:color="auto" w:fill="auto"/>
          </w:tcPr>
          <w:p w:rsidRPr="00945ECC" w:rsidR="00945ECC" w:rsidP="00927E71" w:rsidRDefault="00945ECC" w14:paraId="71F1AC2C"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927E71" w:rsidRDefault="00945ECC" w14:paraId="5F6704FA"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927E71" w:rsidRDefault="00945ECC" w14:paraId="0E36C15E" w14:textId="77777777">
            <w:r w:rsidRPr="00945ECC">
              <w:t>Tanoak</w:t>
            </w:r>
          </w:p>
        </w:tc>
        <w:tc>
          <w:tcPr>
            <w:tcW w:w="1956" w:type="dxa"/>
            <w:tcBorders>
              <w:top w:val="single" w:color="000000" w:sz="12" w:space="0"/>
            </w:tcBorders>
            <w:shd w:val="clear" w:color="auto" w:fill="auto"/>
          </w:tcPr>
          <w:p w:rsidRPr="00945ECC" w:rsidR="00945ECC" w:rsidP="00927E71" w:rsidRDefault="00945ECC" w14:paraId="65A4DEC1" w14:textId="77777777">
            <w:r w:rsidRPr="00945ECC">
              <w:t>Low-Mid</w:t>
            </w:r>
          </w:p>
        </w:tc>
      </w:tr>
      <w:tr w:rsidRPr="00945ECC" w:rsidR="00945ECC" w:rsidTr="00945ECC" w14:paraId="520206EC" w14:textId="77777777">
        <w:tc>
          <w:tcPr>
            <w:tcW w:w="1224" w:type="dxa"/>
            <w:shd w:val="clear" w:color="auto" w:fill="auto"/>
          </w:tcPr>
          <w:p w:rsidRPr="00945ECC" w:rsidR="00945ECC" w:rsidP="00927E71" w:rsidRDefault="00945ECC" w14:paraId="591051FA" w14:textId="77777777">
            <w:pPr>
              <w:rPr>
                <w:bCs/>
              </w:rPr>
            </w:pPr>
            <w:r w:rsidRPr="00945ECC">
              <w:rPr>
                <w:bCs/>
              </w:rPr>
              <w:t>PSME</w:t>
            </w:r>
          </w:p>
        </w:tc>
        <w:tc>
          <w:tcPr>
            <w:tcW w:w="2652" w:type="dxa"/>
            <w:shd w:val="clear" w:color="auto" w:fill="auto"/>
          </w:tcPr>
          <w:p w:rsidRPr="00945ECC" w:rsidR="00945ECC" w:rsidP="00927E71" w:rsidRDefault="00945ECC" w14:paraId="6225D76F"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927E71" w:rsidRDefault="00945ECC" w14:paraId="60C6AD0A" w14:textId="77777777">
            <w:r w:rsidRPr="00945ECC">
              <w:t>Douglas-fir</w:t>
            </w:r>
          </w:p>
        </w:tc>
        <w:tc>
          <w:tcPr>
            <w:tcW w:w="1956" w:type="dxa"/>
            <w:shd w:val="clear" w:color="auto" w:fill="auto"/>
          </w:tcPr>
          <w:p w:rsidRPr="00945ECC" w:rsidR="00945ECC" w:rsidP="00927E71" w:rsidRDefault="00945ECC" w14:paraId="40E9522B" w14:textId="77777777">
            <w:r w:rsidRPr="00945ECC">
              <w:t>All</w:t>
            </w:r>
          </w:p>
        </w:tc>
      </w:tr>
      <w:tr w:rsidRPr="00945ECC" w:rsidR="00945ECC" w:rsidTr="00945ECC" w14:paraId="7FC1DE66" w14:textId="77777777">
        <w:tc>
          <w:tcPr>
            <w:tcW w:w="1224" w:type="dxa"/>
            <w:shd w:val="clear" w:color="auto" w:fill="auto"/>
          </w:tcPr>
          <w:p w:rsidRPr="00945ECC" w:rsidR="00945ECC" w:rsidP="00927E71" w:rsidRDefault="00945ECC" w14:paraId="32D07AA1" w14:textId="77777777">
            <w:pPr>
              <w:rPr>
                <w:bCs/>
              </w:rPr>
            </w:pPr>
            <w:r w:rsidRPr="00945ECC">
              <w:rPr>
                <w:bCs/>
              </w:rPr>
              <w:t>CADE27</w:t>
            </w:r>
          </w:p>
        </w:tc>
        <w:tc>
          <w:tcPr>
            <w:tcW w:w="2652" w:type="dxa"/>
            <w:shd w:val="clear" w:color="auto" w:fill="auto"/>
          </w:tcPr>
          <w:p w:rsidRPr="00945ECC" w:rsidR="00945ECC" w:rsidP="00927E71" w:rsidRDefault="00945ECC" w14:paraId="02FD45BD"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927E71" w:rsidRDefault="00945ECC" w14:paraId="49690F91" w14:textId="77777777">
            <w:r w:rsidRPr="00945ECC">
              <w:t>Incense cedar</w:t>
            </w:r>
          </w:p>
        </w:tc>
        <w:tc>
          <w:tcPr>
            <w:tcW w:w="1956" w:type="dxa"/>
            <w:shd w:val="clear" w:color="auto" w:fill="auto"/>
          </w:tcPr>
          <w:p w:rsidRPr="00945ECC" w:rsidR="00945ECC" w:rsidP="00927E71" w:rsidRDefault="00945ECC" w14:paraId="5E871873" w14:textId="77777777">
            <w:r w:rsidRPr="00945ECC">
              <w:t>All</w:t>
            </w:r>
          </w:p>
        </w:tc>
      </w:tr>
      <w:tr w:rsidRPr="00945ECC" w:rsidR="00945ECC" w:rsidTr="00945ECC" w14:paraId="2FA5E353" w14:textId="77777777">
        <w:tc>
          <w:tcPr>
            <w:tcW w:w="1224" w:type="dxa"/>
            <w:shd w:val="clear" w:color="auto" w:fill="auto"/>
          </w:tcPr>
          <w:p w:rsidRPr="00945ECC" w:rsidR="00945ECC" w:rsidP="00927E71" w:rsidRDefault="00945ECC" w14:paraId="4B7DDB1A" w14:textId="77777777">
            <w:pPr>
              <w:rPr>
                <w:bCs/>
              </w:rPr>
            </w:pPr>
            <w:r w:rsidRPr="00945ECC">
              <w:rPr>
                <w:bCs/>
              </w:rPr>
              <w:t>QUCH2</w:t>
            </w:r>
          </w:p>
        </w:tc>
        <w:tc>
          <w:tcPr>
            <w:tcW w:w="2652" w:type="dxa"/>
            <w:shd w:val="clear" w:color="auto" w:fill="auto"/>
          </w:tcPr>
          <w:p w:rsidRPr="00945ECC" w:rsidR="00945ECC" w:rsidP="00927E71" w:rsidRDefault="00945ECC" w14:paraId="364B4B70"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927E71" w:rsidRDefault="00945ECC" w14:paraId="0199DD1C" w14:textId="77777777">
            <w:r w:rsidRPr="00945ECC">
              <w:t>Canyon live oak</w:t>
            </w:r>
          </w:p>
        </w:tc>
        <w:tc>
          <w:tcPr>
            <w:tcW w:w="1956" w:type="dxa"/>
            <w:shd w:val="clear" w:color="auto" w:fill="auto"/>
          </w:tcPr>
          <w:p w:rsidRPr="00945ECC" w:rsidR="00945ECC" w:rsidP="00927E71" w:rsidRDefault="00945ECC" w14:paraId="06C43159" w14:textId="77777777">
            <w:r w:rsidRPr="00945ECC">
              <w:t>Low-Mid</w:t>
            </w:r>
          </w:p>
        </w:tc>
      </w:tr>
    </w:tbl>
    <w:p w:rsidR="00945ECC" w:rsidP="00945ECC" w:rsidRDefault="00945ECC" w14:paraId="0A0EAAC7" w14:textId="77777777"/>
    <w:p w:rsidR="00945ECC" w:rsidP="00945ECC" w:rsidRDefault="00945ECC" w14:paraId="6FBA584A" w14:textId="77777777">
      <w:pPr>
        <w:pStyle w:val="SClassInfoPara"/>
      </w:pPr>
      <w:r>
        <w:t>Description</w:t>
      </w:r>
    </w:p>
    <w:p w:rsidR="00945ECC" w:rsidP="00945ECC" w:rsidRDefault="00945ECC" w14:paraId="5AD9F5B8" w14:textId="1AB111D7">
      <w:r>
        <w:t>Generally</w:t>
      </w:r>
      <w:r w:rsidR="006009E3">
        <w:t>,</w:t>
      </w:r>
      <w:r>
        <w:t xml:space="preserve"> older stands may have larger trees</w:t>
      </w:r>
      <w:r w:rsidR="00411F3C">
        <w:t>,</w:t>
      </w:r>
      <w:r>
        <w:t xml:space="preserve"> but never in the numbers or size of better sites</w:t>
      </w:r>
      <w:r w:rsidR="000A76D3">
        <w:t>,</w:t>
      </w:r>
      <w:r>
        <w:t xml:space="preserve"> such as mixed</w:t>
      </w:r>
      <w:r w:rsidR="000A76D3">
        <w:t>-</w:t>
      </w:r>
      <w:r>
        <w:t>conifer sites.</w:t>
      </w:r>
      <w:r w:rsidR="006A3193">
        <w:t xml:space="preserve"> Canopy cover </w:t>
      </w:r>
      <w:r w:rsidR="00411F3C">
        <w:t>&gt;</w:t>
      </w:r>
      <w:r w:rsidR="006A3193">
        <w:t>80% is unlikely.</w:t>
      </w:r>
      <w:r>
        <w:t xml:space="preserve"> These stands are </w:t>
      </w:r>
      <w:r w:rsidR="00823FA4">
        <w:t>comprised of</w:t>
      </w:r>
      <w:r>
        <w:t xml:space="preserve"> conifers along with hardwood trees and shrubs. Ladder fuels and sub</w:t>
      </w:r>
      <w:r w:rsidR="00792B05">
        <w:t>-</w:t>
      </w:r>
      <w:r>
        <w:t>canopy may provide conditions to allow crown fire initiation. Surface fuels moderate. Closed conditions occur with less frequent fire or on more productive sites</w:t>
      </w:r>
      <w:r w:rsidR="00421762">
        <w:t xml:space="preserve"> at the bottoms of canyons and in riparian areas</w:t>
      </w:r>
      <w:r>
        <w:t>.</w:t>
      </w:r>
    </w:p>
    <w:p w:rsidR="00945ECC" w:rsidP="00945ECC" w:rsidRDefault="00945ECC" w14:paraId="76B48C66"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150</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150</w:t>
            </w:r>
          </w:p>
        </w:tc>
      </w:tr>
      <w:tr>
        <w:tc>
          <w:p>
            <w:pPr>
              <w:jc w:val="center"/>
            </w:pPr>
            <w:r>
              <w:rPr>
                <w:sz w:val="20"/>
              </w:rPr>
              <w:t>Late1:OPN</w:t>
            </w:r>
          </w:p>
        </w:tc>
        <w:tc>
          <w:p>
            <w:pPr>
              <w:jc w:val="center"/>
            </w:pPr>
            <w:r>
              <w:rPr>
                <w:sz w:val="20"/>
              </w:rPr>
              <w:t>151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45ECC" w:rsidP="00945ECC" w:rsidRDefault="00945ECC" w14:paraId="34BC30DC" w14:textId="73B3C245">
      <w:proofErr w:type="spellStart"/>
      <w:r>
        <w:t>Atzet</w:t>
      </w:r>
      <w:proofErr w:type="spellEnd"/>
      <w:r>
        <w:t xml:space="preserve">, Thomas, Diane White, Lisa </w:t>
      </w:r>
      <w:proofErr w:type="spellStart"/>
      <w:r>
        <w:t>McCrimmon</w:t>
      </w:r>
      <w:proofErr w:type="spellEnd"/>
      <w:r>
        <w:t xml:space="preserve">, Patricia </w:t>
      </w:r>
      <w:proofErr w:type="spellStart"/>
      <w:r>
        <w:t>Martinex</w:t>
      </w:r>
      <w:proofErr w:type="spellEnd"/>
      <w:r>
        <w:t>, Paula</w:t>
      </w:r>
      <w:r w:rsidR="006A3193">
        <w:t xml:space="preserve"> Reid Fong, Vince Randall. 1996.</w:t>
      </w:r>
      <w:r>
        <w:t xml:space="preserve"> Field Guide to the Forested Plant Associations of Southwest Oregon, Tech. Paper R6-NR-ECOL-TP-17-96.</w:t>
      </w:r>
    </w:p>
    <w:p w:rsidR="00945ECC" w:rsidP="00945ECC" w:rsidRDefault="00945ECC" w14:paraId="32AB2BA9" w14:textId="77777777"/>
    <w:p w:rsidR="00945ECC" w:rsidP="00945ECC" w:rsidRDefault="00945ECC" w14:paraId="6BB6B929" w14:textId="77777777">
      <w:proofErr w:type="spellStart"/>
      <w:r>
        <w:t>Beaty</w:t>
      </w:r>
      <w:proofErr w:type="spellEnd"/>
      <w:r>
        <w:t xml:space="preserve"> R.M. and A H. Taylor. 2001 Spatial and temporal variation of fire regimes in a mixed conifer forest landscape, Southern Cascades, California, USA Department of Geography, The Pennsylvania State University, University Park, PA, USA. Journal of Biogeography 28: 955-966.</w:t>
      </w:r>
    </w:p>
    <w:p w:rsidR="00945ECC" w:rsidP="00945ECC" w:rsidRDefault="00945ECC" w14:paraId="5BEA5C61" w14:textId="77777777"/>
    <w:p w:rsidR="00D64272" w:rsidP="00D64272" w:rsidRDefault="00D64272" w14:paraId="4E23CCD5" w14:textId="1BE28EC3">
      <w:proofErr w:type="spellStart"/>
      <w:r>
        <w:t>Bekker</w:t>
      </w:r>
      <w:proofErr w:type="spellEnd"/>
      <w:r>
        <w:t>, M.F. and A.H. Taylor. 2001. Gradient Analysis of Fire Regimes in Montane Forests of the Southern Cascade Range, Thousand Lakes Wilderness, California, USA. Plant Ecology 155: 15-28.</w:t>
      </w:r>
    </w:p>
    <w:p w:rsidR="00CA5BCC" w:rsidP="00945ECC" w:rsidRDefault="00CA5BCC" w14:paraId="74BA0132" w14:textId="77777777"/>
    <w:p w:rsidR="00945ECC" w:rsidP="00945ECC" w:rsidRDefault="00945ECC" w14:paraId="48E6EED9" w14:textId="77777777">
      <w:r>
        <w:lastRenderedPageBreak/>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45ECC" w:rsidP="00945ECC" w:rsidRDefault="00945ECC" w14:paraId="5E65CD1A" w14:textId="77777777"/>
    <w:p w:rsidR="00D64272" w:rsidP="00D64272" w:rsidRDefault="00D64272" w14:paraId="4BF4D252" w14:textId="501B55A2">
      <w:r>
        <w:t>Kilgore, B.M. and D. Taylor. 1979. Fire history of a sequoia-mixed conifer forest.</w:t>
      </w:r>
      <w:r w:rsidR="00DC4211">
        <w:t xml:space="preserve"> </w:t>
      </w:r>
      <w:r>
        <w:t>Ecology 60(1), 1979. 129-142.</w:t>
      </w:r>
    </w:p>
    <w:p w:rsidR="00CA5BCC" w:rsidP="00945ECC" w:rsidRDefault="00CA5BCC" w14:paraId="678084ED" w14:textId="77777777"/>
    <w:p w:rsidR="00945ECC" w:rsidP="00945ECC" w:rsidRDefault="00945ECC" w14:paraId="027A4939" w14:textId="77777777">
      <w:r>
        <w:t>NatureServe. 2007. International Ecological Classification Standard: Terrestrial Ecological Classifications. NatureServe Central Databases. Arlington, VA. Data current as of 10 February 2007.</w:t>
      </w:r>
    </w:p>
    <w:p w:rsidR="00945ECC" w:rsidP="00945ECC" w:rsidRDefault="00945ECC" w14:paraId="2857BCF7" w14:textId="77777777"/>
    <w:p w:rsidR="00945ECC" w:rsidP="00945ECC" w:rsidRDefault="00945ECC" w14:paraId="5D2DB9E0" w14:textId="7ECA703D">
      <w:proofErr w:type="spellStart"/>
      <w:r>
        <w:t>Sensenig</w:t>
      </w:r>
      <w:proofErr w:type="spellEnd"/>
      <w:r>
        <w:t>, T. 2002. Development, fire history, and current and past growth of</w:t>
      </w:r>
      <w:r w:rsidR="008A30D1">
        <w:t xml:space="preserve"> </w:t>
      </w:r>
      <w:r>
        <w:t>old-growth and young growth forest stands in the Cascade, Siskiyou, and</w:t>
      </w:r>
      <w:r w:rsidR="008A30D1">
        <w:t xml:space="preserve"> </w:t>
      </w:r>
      <w:r>
        <w:t>mid-Coast mountains of southwestern Oregon. PhD thesis. Corvallis,</w:t>
      </w:r>
      <w:r w:rsidR="008A30D1">
        <w:t xml:space="preserve"> </w:t>
      </w:r>
      <w:r>
        <w:t>OR: Oregon State University.</w:t>
      </w:r>
    </w:p>
    <w:p w:rsidR="00421762" w:rsidP="00421762" w:rsidRDefault="00421762" w14:paraId="6F26BBDE" w14:textId="77777777">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w:t>
      </w:r>
    </w:p>
    <w:p w:rsidR="00421762" w:rsidP="00421762" w:rsidRDefault="00421762" w14:paraId="3C02337A" w14:textId="77777777"/>
    <w:p w:rsidR="00421762" w:rsidP="00421762" w:rsidRDefault="00421762" w14:paraId="3B7DA484" w14:textId="77777777">
      <w:r>
        <w:t>Skinner, C.N. 2003. A tree-ring based fire history of riparian reserves in the Klamath Mountains. In: Farber, P.M., ed. Proceedings of the 2001 Riparian Habitat and Floodplains Conference--California Riparian Systems: Processes and Floodplain Management, Ecology, and Restoration. Sacramento, CA: Riparian Habitat Joint Venture. 116-119.</w:t>
      </w:r>
    </w:p>
    <w:p w:rsidR="00945ECC" w:rsidP="00945ECC" w:rsidRDefault="00945ECC" w14:paraId="3E40A888" w14:textId="77777777"/>
    <w:p w:rsidR="00945ECC" w:rsidP="00945ECC" w:rsidRDefault="00945ECC" w14:paraId="518E414C" w14:textId="77777777">
      <w:r>
        <w:t>Taylor, A.H. and C.N. Skinner. 1998. Fire history and landscape dynamics in a late-successional reserve, Klamath Mountains, California, USA. Forest Ecology and Management 111: 285-301.</w:t>
      </w:r>
    </w:p>
    <w:p w:rsidR="00945ECC" w:rsidP="00945ECC" w:rsidRDefault="00945ECC" w14:paraId="596BDCEB" w14:textId="77777777"/>
    <w:p w:rsidR="00945ECC" w:rsidP="00945ECC" w:rsidRDefault="00945ECC" w14:paraId="1A071B2F" w14:textId="77777777">
      <w:r>
        <w:t>Taylor, A.H. and C.N. Skinner. 2003. Spatial patterns and controls on historical fire regimes and forest structure in the Klamath Mountains. Ecological Applications 13: 704-719.</w:t>
      </w:r>
    </w:p>
    <w:p w:rsidR="004D5F12" w:rsidP="00945ECC" w:rsidRDefault="004D5F12" w14:paraId="1DAA9E90" w14:textId="77777777"/>
    <w:p w:rsidRPr="00A43E41" w:rsidR="00CA5BCC" w:rsidP="00CA5BCC" w:rsidRDefault="00D64272" w14:paraId="3F5312CE" w14:textId="324CBEAE">
      <w:r>
        <w:t>Taylor, A.H. 2000. Fire regimes and forest changes in mid and upper montane forests of the southern Cascades, Lassen Volcanic National Park, California, USA. Journal of Biogeography 27: 87–104.</w:t>
      </w:r>
    </w:p>
    <w:sectPr w:rsidRPr="00A43E41" w:rsidR="00CA5BCC"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89F3" w14:textId="77777777" w:rsidR="006B1FC0" w:rsidRDefault="006B1FC0">
      <w:r>
        <w:separator/>
      </w:r>
    </w:p>
  </w:endnote>
  <w:endnote w:type="continuationSeparator" w:id="0">
    <w:p w14:paraId="266C13E8" w14:textId="77777777" w:rsidR="006B1FC0" w:rsidRDefault="006B1FC0">
      <w:r>
        <w:continuationSeparator/>
      </w:r>
    </w:p>
  </w:endnote>
  <w:endnote w:type="continuationNotice" w:id="1">
    <w:p w14:paraId="2D5AD774" w14:textId="77777777" w:rsidR="006B1FC0" w:rsidRDefault="006B1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E14" w14:textId="77777777" w:rsidR="00945ECC" w:rsidRDefault="00945ECC" w:rsidP="00945E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3546" w14:textId="77777777" w:rsidR="006B1FC0" w:rsidRDefault="006B1FC0">
      <w:r>
        <w:separator/>
      </w:r>
    </w:p>
  </w:footnote>
  <w:footnote w:type="continuationSeparator" w:id="0">
    <w:p w14:paraId="0CEAAD79" w14:textId="77777777" w:rsidR="006B1FC0" w:rsidRDefault="006B1FC0">
      <w:r>
        <w:continuationSeparator/>
      </w:r>
    </w:p>
  </w:footnote>
  <w:footnote w:type="continuationNotice" w:id="1">
    <w:p w14:paraId="01CFCB2A" w14:textId="77777777" w:rsidR="006B1FC0" w:rsidRDefault="006B1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9294" w14:textId="77777777" w:rsidR="00A43E41" w:rsidRDefault="00A43E41" w:rsidP="00945E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CC"/>
    <w:rsid w:val="00005947"/>
    <w:rsid w:val="00006AF9"/>
    <w:rsid w:val="0002152F"/>
    <w:rsid w:val="00023101"/>
    <w:rsid w:val="00031661"/>
    <w:rsid w:val="00035AB6"/>
    <w:rsid w:val="00036067"/>
    <w:rsid w:val="00036EE4"/>
    <w:rsid w:val="0005092C"/>
    <w:rsid w:val="00051482"/>
    <w:rsid w:val="00060925"/>
    <w:rsid w:val="00062E6C"/>
    <w:rsid w:val="000A76D3"/>
    <w:rsid w:val="000D0A31"/>
    <w:rsid w:val="000D2569"/>
    <w:rsid w:val="000F031B"/>
    <w:rsid w:val="000F0FE2"/>
    <w:rsid w:val="00113A24"/>
    <w:rsid w:val="001150B1"/>
    <w:rsid w:val="001368CB"/>
    <w:rsid w:val="00140332"/>
    <w:rsid w:val="00144446"/>
    <w:rsid w:val="00160B4B"/>
    <w:rsid w:val="00165217"/>
    <w:rsid w:val="0017307D"/>
    <w:rsid w:val="001773C9"/>
    <w:rsid w:val="00190A7C"/>
    <w:rsid w:val="00191991"/>
    <w:rsid w:val="00191C68"/>
    <w:rsid w:val="001A0625"/>
    <w:rsid w:val="001A09C3"/>
    <w:rsid w:val="001A4DBF"/>
    <w:rsid w:val="001C1A44"/>
    <w:rsid w:val="001C2B3F"/>
    <w:rsid w:val="001C6795"/>
    <w:rsid w:val="00201D37"/>
    <w:rsid w:val="002035A1"/>
    <w:rsid w:val="002103D4"/>
    <w:rsid w:val="00210B26"/>
    <w:rsid w:val="002152A8"/>
    <w:rsid w:val="002171BE"/>
    <w:rsid w:val="002247A0"/>
    <w:rsid w:val="00240CE1"/>
    <w:rsid w:val="0025768B"/>
    <w:rsid w:val="00266C1F"/>
    <w:rsid w:val="00285F40"/>
    <w:rsid w:val="002911F4"/>
    <w:rsid w:val="002A2340"/>
    <w:rsid w:val="002A563D"/>
    <w:rsid w:val="002B45B7"/>
    <w:rsid w:val="002C37E6"/>
    <w:rsid w:val="002D49EF"/>
    <w:rsid w:val="002F6A30"/>
    <w:rsid w:val="00300328"/>
    <w:rsid w:val="00301476"/>
    <w:rsid w:val="003110AC"/>
    <w:rsid w:val="00313322"/>
    <w:rsid w:val="00320C6A"/>
    <w:rsid w:val="00323D7C"/>
    <w:rsid w:val="003301EC"/>
    <w:rsid w:val="003379B5"/>
    <w:rsid w:val="0035669E"/>
    <w:rsid w:val="00362A51"/>
    <w:rsid w:val="003660A2"/>
    <w:rsid w:val="00367591"/>
    <w:rsid w:val="003706C4"/>
    <w:rsid w:val="0037120A"/>
    <w:rsid w:val="003A3976"/>
    <w:rsid w:val="003C4AA1"/>
    <w:rsid w:val="003C6CFB"/>
    <w:rsid w:val="003D4155"/>
    <w:rsid w:val="003F322E"/>
    <w:rsid w:val="00400D76"/>
    <w:rsid w:val="004016D3"/>
    <w:rsid w:val="00411F3C"/>
    <w:rsid w:val="00413292"/>
    <w:rsid w:val="00421762"/>
    <w:rsid w:val="00444814"/>
    <w:rsid w:val="00462F89"/>
    <w:rsid w:val="00464BB8"/>
    <w:rsid w:val="004830F3"/>
    <w:rsid w:val="004B3810"/>
    <w:rsid w:val="004B661D"/>
    <w:rsid w:val="004B779E"/>
    <w:rsid w:val="004D5F12"/>
    <w:rsid w:val="004E3A4E"/>
    <w:rsid w:val="004F1BBF"/>
    <w:rsid w:val="004F4B7E"/>
    <w:rsid w:val="004F5DE6"/>
    <w:rsid w:val="00503E44"/>
    <w:rsid w:val="00511556"/>
    <w:rsid w:val="00512636"/>
    <w:rsid w:val="00515FAD"/>
    <w:rsid w:val="00531069"/>
    <w:rsid w:val="00534A8D"/>
    <w:rsid w:val="00546B88"/>
    <w:rsid w:val="00554272"/>
    <w:rsid w:val="00572597"/>
    <w:rsid w:val="00573E56"/>
    <w:rsid w:val="00587A2E"/>
    <w:rsid w:val="005A033C"/>
    <w:rsid w:val="005B1DDE"/>
    <w:rsid w:val="005B4554"/>
    <w:rsid w:val="005C123F"/>
    <w:rsid w:val="005C15AE"/>
    <w:rsid w:val="005C2928"/>
    <w:rsid w:val="005C475F"/>
    <w:rsid w:val="005F333A"/>
    <w:rsid w:val="006009E3"/>
    <w:rsid w:val="006131BD"/>
    <w:rsid w:val="0061440A"/>
    <w:rsid w:val="00621C0C"/>
    <w:rsid w:val="00626A79"/>
    <w:rsid w:val="00683368"/>
    <w:rsid w:val="00691641"/>
    <w:rsid w:val="00691C3A"/>
    <w:rsid w:val="006A3193"/>
    <w:rsid w:val="006A51EC"/>
    <w:rsid w:val="006B1FC0"/>
    <w:rsid w:val="006C0ECB"/>
    <w:rsid w:val="006D2137"/>
    <w:rsid w:val="006E59C5"/>
    <w:rsid w:val="006E5C18"/>
    <w:rsid w:val="00700C23"/>
    <w:rsid w:val="0070333C"/>
    <w:rsid w:val="00703CDD"/>
    <w:rsid w:val="0072055A"/>
    <w:rsid w:val="007463FD"/>
    <w:rsid w:val="00751DBE"/>
    <w:rsid w:val="00760203"/>
    <w:rsid w:val="007742B4"/>
    <w:rsid w:val="00785407"/>
    <w:rsid w:val="00790258"/>
    <w:rsid w:val="00792147"/>
    <w:rsid w:val="00792B05"/>
    <w:rsid w:val="007A67E5"/>
    <w:rsid w:val="007B2B17"/>
    <w:rsid w:val="007C7AF3"/>
    <w:rsid w:val="007E4B31"/>
    <w:rsid w:val="007F33B2"/>
    <w:rsid w:val="007F435F"/>
    <w:rsid w:val="0080408A"/>
    <w:rsid w:val="00807FC6"/>
    <w:rsid w:val="00823FA4"/>
    <w:rsid w:val="00826176"/>
    <w:rsid w:val="008317C0"/>
    <w:rsid w:val="008327C1"/>
    <w:rsid w:val="0083523E"/>
    <w:rsid w:val="0085326E"/>
    <w:rsid w:val="00857297"/>
    <w:rsid w:val="008610DF"/>
    <w:rsid w:val="00863049"/>
    <w:rsid w:val="008658E9"/>
    <w:rsid w:val="00867BEE"/>
    <w:rsid w:val="008732D5"/>
    <w:rsid w:val="00883BEB"/>
    <w:rsid w:val="008A1F68"/>
    <w:rsid w:val="008A30D1"/>
    <w:rsid w:val="008B679A"/>
    <w:rsid w:val="008D2843"/>
    <w:rsid w:val="008D6868"/>
    <w:rsid w:val="008E0BF0"/>
    <w:rsid w:val="008E273F"/>
    <w:rsid w:val="008F1823"/>
    <w:rsid w:val="00900C3C"/>
    <w:rsid w:val="00901410"/>
    <w:rsid w:val="00901CA2"/>
    <w:rsid w:val="009275B8"/>
    <w:rsid w:val="00945DBA"/>
    <w:rsid w:val="00945ECC"/>
    <w:rsid w:val="00955A66"/>
    <w:rsid w:val="00956116"/>
    <w:rsid w:val="00964894"/>
    <w:rsid w:val="00967C07"/>
    <w:rsid w:val="009A36F4"/>
    <w:rsid w:val="009B1FAA"/>
    <w:rsid w:val="009C52D4"/>
    <w:rsid w:val="009C6C33"/>
    <w:rsid w:val="009C78BA"/>
    <w:rsid w:val="009D6227"/>
    <w:rsid w:val="009E0DB5"/>
    <w:rsid w:val="009F25DF"/>
    <w:rsid w:val="009F3471"/>
    <w:rsid w:val="00A23AAA"/>
    <w:rsid w:val="00A247B9"/>
    <w:rsid w:val="00A3657F"/>
    <w:rsid w:val="00A43E41"/>
    <w:rsid w:val="00A44540"/>
    <w:rsid w:val="00A44EF7"/>
    <w:rsid w:val="00A9365B"/>
    <w:rsid w:val="00AA3BEC"/>
    <w:rsid w:val="00AA5E9D"/>
    <w:rsid w:val="00AC0EF9"/>
    <w:rsid w:val="00AD5EC4"/>
    <w:rsid w:val="00B02771"/>
    <w:rsid w:val="00B1195A"/>
    <w:rsid w:val="00B17612"/>
    <w:rsid w:val="00B45186"/>
    <w:rsid w:val="00B55CB2"/>
    <w:rsid w:val="00B650FF"/>
    <w:rsid w:val="00B746D4"/>
    <w:rsid w:val="00B80C71"/>
    <w:rsid w:val="00B92A33"/>
    <w:rsid w:val="00BB346C"/>
    <w:rsid w:val="00BF3879"/>
    <w:rsid w:val="00BF5AD2"/>
    <w:rsid w:val="00C0481C"/>
    <w:rsid w:val="00C17E8F"/>
    <w:rsid w:val="00C21B4A"/>
    <w:rsid w:val="00C221B7"/>
    <w:rsid w:val="00C3230C"/>
    <w:rsid w:val="00C43CF6"/>
    <w:rsid w:val="00C525D4"/>
    <w:rsid w:val="00C52E14"/>
    <w:rsid w:val="00C54753"/>
    <w:rsid w:val="00C55627"/>
    <w:rsid w:val="00C908F2"/>
    <w:rsid w:val="00C90E95"/>
    <w:rsid w:val="00CA2042"/>
    <w:rsid w:val="00CA2C4F"/>
    <w:rsid w:val="00CA5BCC"/>
    <w:rsid w:val="00CF5B29"/>
    <w:rsid w:val="00CF624F"/>
    <w:rsid w:val="00D04D5D"/>
    <w:rsid w:val="00D076C6"/>
    <w:rsid w:val="00D111B5"/>
    <w:rsid w:val="00D12502"/>
    <w:rsid w:val="00D37B60"/>
    <w:rsid w:val="00D51D69"/>
    <w:rsid w:val="00D5566D"/>
    <w:rsid w:val="00D61AC5"/>
    <w:rsid w:val="00D64272"/>
    <w:rsid w:val="00D653F0"/>
    <w:rsid w:val="00D81349"/>
    <w:rsid w:val="00D83B57"/>
    <w:rsid w:val="00D90718"/>
    <w:rsid w:val="00D96D94"/>
    <w:rsid w:val="00DA2790"/>
    <w:rsid w:val="00DA6645"/>
    <w:rsid w:val="00DB5E0C"/>
    <w:rsid w:val="00DC025C"/>
    <w:rsid w:val="00DC4211"/>
    <w:rsid w:val="00DD2E1D"/>
    <w:rsid w:val="00DE177A"/>
    <w:rsid w:val="00DE3A47"/>
    <w:rsid w:val="00DE5B29"/>
    <w:rsid w:val="00DE7CE8"/>
    <w:rsid w:val="00DF33A9"/>
    <w:rsid w:val="00E01EC8"/>
    <w:rsid w:val="00E02CF7"/>
    <w:rsid w:val="00E152C8"/>
    <w:rsid w:val="00E23FCB"/>
    <w:rsid w:val="00E26B0B"/>
    <w:rsid w:val="00E27D06"/>
    <w:rsid w:val="00E61F9B"/>
    <w:rsid w:val="00E708FC"/>
    <w:rsid w:val="00E741B2"/>
    <w:rsid w:val="00E75D01"/>
    <w:rsid w:val="00E83022"/>
    <w:rsid w:val="00E97299"/>
    <w:rsid w:val="00EC4A14"/>
    <w:rsid w:val="00ED3436"/>
    <w:rsid w:val="00ED69E5"/>
    <w:rsid w:val="00EE5BFA"/>
    <w:rsid w:val="00EF1C61"/>
    <w:rsid w:val="00EF54A9"/>
    <w:rsid w:val="00EF6C66"/>
    <w:rsid w:val="00F12753"/>
    <w:rsid w:val="00F23676"/>
    <w:rsid w:val="00F36E87"/>
    <w:rsid w:val="00F405D6"/>
    <w:rsid w:val="00F4692E"/>
    <w:rsid w:val="00F55FA9"/>
    <w:rsid w:val="00F703BB"/>
    <w:rsid w:val="00F86C13"/>
    <w:rsid w:val="00F873A7"/>
    <w:rsid w:val="00F948F2"/>
    <w:rsid w:val="00FA28B7"/>
    <w:rsid w:val="00FC3DB5"/>
    <w:rsid w:val="00FC5F4D"/>
    <w:rsid w:val="00FC671A"/>
    <w:rsid w:val="00FD4B56"/>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4C4C0"/>
  <w15:docId w15:val="{D29ADB70-FFF9-4629-B3E0-870AB357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92B05"/>
    <w:rPr>
      <w:sz w:val="16"/>
      <w:szCs w:val="16"/>
    </w:rPr>
  </w:style>
  <w:style w:type="paragraph" w:styleId="CommentText">
    <w:name w:val="annotation text"/>
    <w:basedOn w:val="Normal"/>
    <w:link w:val="CommentTextChar"/>
    <w:uiPriority w:val="99"/>
    <w:semiHidden/>
    <w:unhideWhenUsed/>
    <w:rsid w:val="00792B05"/>
    <w:rPr>
      <w:sz w:val="20"/>
      <w:szCs w:val="20"/>
    </w:rPr>
  </w:style>
  <w:style w:type="character" w:customStyle="1" w:styleId="CommentTextChar">
    <w:name w:val="Comment Text Char"/>
    <w:basedOn w:val="DefaultParagraphFont"/>
    <w:link w:val="CommentText"/>
    <w:uiPriority w:val="99"/>
    <w:semiHidden/>
    <w:rsid w:val="00792B05"/>
  </w:style>
  <w:style w:type="paragraph" w:styleId="CommentSubject">
    <w:name w:val="annotation subject"/>
    <w:basedOn w:val="CommentText"/>
    <w:next w:val="CommentText"/>
    <w:link w:val="CommentSubjectChar"/>
    <w:uiPriority w:val="99"/>
    <w:semiHidden/>
    <w:unhideWhenUsed/>
    <w:rsid w:val="00792B05"/>
    <w:rPr>
      <w:b/>
      <w:bCs/>
    </w:rPr>
  </w:style>
  <w:style w:type="character" w:customStyle="1" w:styleId="CommentSubjectChar">
    <w:name w:val="Comment Subject Char"/>
    <w:basedOn w:val="CommentTextChar"/>
    <w:link w:val="CommentSubject"/>
    <w:uiPriority w:val="99"/>
    <w:semiHidden/>
    <w:rsid w:val="00792B05"/>
    <w:rPr>
      <w:b/>
      <w:bCs/>
    </w:rPr>
  </w:style>
  <w:style w:type="paragraph" w:styleId="BalloonText">
    <w:name w:val="Balloon Text"/>
    <w:basedOn w:val="Normal"/>
    <w:link w:val="BalloonTextChar"/>
    <w:uiPriority w:val="99"/>
    <w:semiHidden/>
    <w:unhideWhenUsed/>
    <w:rsid w:val="00792B05"/>
    <w:rPr>
      <w:rFonts w:ascii="Tahoma" w:hAnsi="Tahoma" w:cs="Tahoma"/>
      <w:sz w:val="16"/>
      <w:szCs w:val="16"/>
    </w:rPr>
  </w:style>
  <w:style w:type="character" w:customStyle="1" w:styleId="BalloonTextChar">
    <w:name w:val="Balloon Text Char"/>
    <w:basedOn w:val="DefaultParagraphFont"/>
    <w:link w:val="BalloonText"/>
    <w:uiPriority w:val="99"/>
    <w:semiHidden/>
    <w:rsid w:val="00792B05"/>
    <w:rPr>
      <w:rFonts w:ascii="Tahoma" w:hAnsi="Tahoma" w:cs="Tahoma"/>
      <w:sz w:val="16"/>
      <w:szCs w:val="16"/>
    </w:rPr>
  </w:style>
  <w:style w:type="paragraph" w:styleId="ListParagraph">
    <w:name w:val="List Paragraph"/>
    <w:basedOn w:val="Normal"/>
    <w:uiPriority w:val="34"/>
    <w:qFormat/>
    <w:rsid w:val="006131BD"/>
    <w:pPr>
      <w:ind w:left="720"/>
    </w:pPr>
    <w:rPr>
      <w:rFonts w:ascii="Calibri" w:eastAsiaTheme="minorHAnsi" w:hAnsi="Calibri"/>
      <w:sz w:val="22"/>
      <w:szCs w:val="22"/>
    </w:rPr>
  </w:style>
  <w:style w:type="character" w:styleId="Hyperlink">
    <w:name w:val="Hyperlink"/>
    <w:basedOn w:val="DefaultParagraphFont"/>
    <w:rsid w:val="006131BD"/>
    <w:rPr>
      <w:color w:val="0000FF" w:themeColor="hyperlink"/>
      <w:u w:val="single"/>
    </w:rPr>
  </w:style>
  <w:style w:type="character" w:styleId="Mention">
    <w:name w:val="Mention"/>
    <w:basedOn w:val="DefaultParagraphFont"/>
    <w:uiPriority w:val="99"/>
    <w:semiHidden/>
    <w:unhideWhenUsed/>
    <w:rsid w:val="002F6A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9328">
      <w:bodyDiv w:val="1"/>
      <w:marLeft w:val="0"/>
      <w:marRight w:val="0"/>
      <w:marTop w:val="0"/>
      <w:marBottom w:val="0"/>
      <w:divBdr>
        <w:top w:val="none" w:sz="0" w:space="0" w:color="auto"/>
        <w:left w:val="none" w:sz="0" w:space="0" w:color="auto"/>
        <w:bottom w:val="none" w:sz="0" w:space="0" w:color="auto"/>
        <w:right w:val="none" w:sz="0" w:space="0" w:color="auto"/>
      </w:divBdr>
    </w:div>
    <w:div w:id="900018086">
      <w:bodyDiv w:val="1"/>
      <w:marLeft w:val="0"/>
      <w:marRight w:val="0"/>
      <w:marTop w:val="0"/>
      <w:marBottom w:val="0"/>
      <w:divBdr>
        <w:top w:val="none" w:sz="0" w:space="0" w:color="auto"/>
        <w:left w:val="none" w:sz="0" w:space="0" w:color="auto"/>
        <w:bottom w:val="none" w:sz="0" w:space="0" w:color="auto"/>
        <w:right w:val="none" w:sz="0" w:space="0" w:color="auto"/>
      </w:divBdr>
    </w:div>
    <w:div w:id="1049259398">
      <w:bodyDiv w:val="1"/>
      <w:marLeft w:val="0"/>
      <w:marRight w:val="0"/>
      <w:marTop w:val="0"/>
      <w:marBottom w:val="0"/>
      <w:divBdr>
        <w:top w:val="none" w:sz="0" w:space="0" w:color="auto"/>
        <w:left w:val="none" w:sz="0" w:space="0" w:color="auto"/>
        <w:bottom w:val="none" w:sz="0" w:space="0" w:color="auto"/>
        <w:right w:val="none" w:sz="0" w:space="0" w:color="auto"/>
      </w:divBdr>
    </w:div>
    <w:div w:id="1162742183">
      <w:bodyDiv w:val="1"/>
      <w:marLeft w:val="0"/>
      <w:marRight w:val="0"/>
      <w:marTop w:val="0"/>
      <w:marBottom w:val="0"/>
      <w:divBdr>
        <w:top w:val="none" w:sz="0" w:space="0" w:color="auto"/>
        <w:left w:val="none" w:sz="0" w:space="0" w:color="auto"/>
        <w:bottom w:val="none" w:sz="0" w:space="0" w:color="auto"/>
        <w:right w:val="none" w:sz="0" w:space="0" w:color="auto"/>
      </w:divBdr>
    </w:div>
    <w:div w:id="1563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B7FE-EF9F-4392-B2D5-E0811008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6</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2017-03-07T21:52:00Z</cp:lastPrinted>
  <dcterms:created xsi:type="dcterms:W3CDTF">2017-08-07T23:32:00Z</dcterms:created>
  <dcterms:modified xsi:type="dcterms:W3CDTF">2018-08-01T15:21:00Z</dcterms:modified>
</cp:coreProperties>
</file>