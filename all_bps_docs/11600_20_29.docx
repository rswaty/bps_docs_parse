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771" w:rsidP="00143771" w:rsidRDefault="00143771" w14:paraId="39012D08" w14:textId="77777777">
      <w:pPr>
        <w:pStyle w:val="BpSTitle"/>
      </w:pPr>
      <w:r>
        <w:t>11600</w:t>
      </w:r>
    </w:p>
    <w:p w:rsidR="00143771" w:rsidP="00143771" w:rsidRDefault="00143771" w14:paraId="3E3FEF37" w14:textId="77777777">
      <w:pPr>
        <w:pStyle w:val="BpSTitle"/>
      </w:pPr>
      <w:r>
        <w:t>Rocky Mountain Subalpine/Upper Montane Riparian Systems</w:t>
      </w:r>
    </w:p>
    <w:p w:rsidR="00143771" w:rsidP="00143771" w:rsidRDefault="00143771" w14:paraId="56D1BE35" w14:textId="4A87209D">
      <w:r>
        <w:t xmlns:w="http://schemas.openxmlformats.org/wordprocessingml/2006/main">BpS Model/Description Version: Aug. 2020</w:t>
      </w:r>
      <w:r>
        <w:tab/>
      </w:r>
      <w:r>
        <w:tab/>
      </w:r>
      <w:r>
        <w:tab/>
      </w:r>
      <w:r>
        <w:tab/>
      </w:r>
      <w:r>
        <w:tab/>
      </w:r>
      <w:r>
        <w:tab/>
      </w:r>
      <w:r>
        <w:tab/>
      </w:r>
    </w:p>
    <w:p w:rsidR="00143771" w:rsidP="00143771" w:rsidRDefault="00143771" w14:paraId="6E3E1EC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232"/>
        <w:gridCol w:w="1536"/>
        <w:gridCol w:w="2928"/>
      </w:tblGrid>
      <w:tr w:rsidRPr="00143771" w:rsidR="00143771" w:rsidTr="00143771" w14:paraId="11E1DE5A" w14:textId="77777777">
        <w:tc>
          <w:tcPr>
            <w:tcW w:w="1716" w:type="dxa"/>
            <w:tcBorders>
              <w:top w:val="single" w:color="auto" w:sz="2" w:space="0"/>
              <w:left w:val="single" w:color="auto" w:sz="12" w:space="0"/>
              <w:bottom w:val="single" w:color="000000" w:sz="12" w:space="0"/>
            </w:tcBorders>
            <w:shd w:val="clear" w:color="auto" w:fill="auto"/>
          </w:tcPr>
          <w:p w:rsidRPr="00143771" w:rsidR="00143771" w:rsidP="008F0E3C" w:rsidRDefault="00143771" w14:paraId="601DBC30" w14:textId="77777777">
            <w:pPr>
              <w:rPr>
                <w:b/>
                <w:bCs/>
              </w:rPr>
            </w:pPr>
            <w:r w:rsidRPr="00143771">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143771" w:rsidR="00143771" w:rsidP="008F0E3C" w:rsidRDefault="00143771" w14:paraId="5177264B" w14:textId="77777777">
            <w:pPr>
              <w:rPr>
                <w:b/>
                <w:bCs/>
              </w:rPr>
            </w:pPr>
          </w:p>
        </w:tc>
        <w:tc>
          <w:tcPr>
            <w:tcW w:w="1536" w:type="dxa"/>
            <w:tcBorders>
              <w:top w:val="single" w:color="auto" w:sz="2" w:space="0"/>
              <w:left w:val="single" w:color="000000" w:sz="12" w:space="0"/>
              <w:bottom w:val="single" w:color="000000" w:sz="12" w:space="0"/>
            </w:tcBorders>
            <w:shd w:val="clear" w:color="auto" w:fill="auto"/>
          </w:tcPr>
          <w:p w:rsidRPr="00143771" w:rsidR="00143771" w:rsidP="008F0E3C" w:rsidRDefault="00143771" w14:paraId="146D8682" w14:textId="77777777">
            <w:pPr>
              <w:rPr>
                <w:b/>
                <w:bCs/>
              </w:rPr>
            </w:pPr>
            <w:r w:rsidRPr="00143771">
              <w:rPr>
                <w:b/>
                <w:bCs/>
              </w:rPr>
              <w:t>Reviewers</w:t>
            </w:r>
          </w:p>
        </w:tc>
        <w:tc>
          <w:tcPr>
            <w:tcW w:w="2928" w:type="dxa"/>
            <w:tcBorders>
              <w:top w:val="single" w:color="auto" w:sz="2" w:space="0"/>
              <w:bottom w:val="single" w:color="000000" w:sz="12" w:space="0"/>
            </w:tcBorders>
            <w:shd w:val="clear" w:color="auto" w:fill="auto"/>
          </w:tcPr>
          <w:p w:rsidRPr="00143771" w:rsidR="00143771" w:rsidP="008F0E3C" w:rsidRDefault="00143771" w14:paraId="05FEE7A2" w14:textId="77777777">
            <w:pPr>
              <w:rPr>
                <w:b/>
                <w:bCs/>
              </w:rPr>
            </w:pPr>
          </w:p>
        </w:tc>
      </w:tr>
      <w:tr w:rsidRPr="00143771" w:rsidR="00143771" w:rsidTr="00143771" w14:paraId="4924F2BF" w14:textId="77777777">
        <w:tc>
          <w:tcPr>
            <w:tcW w:w="1716" w:type="dxa"/>
            <w:tcBorders>
              <w:top w:val="single" w:color="000000" w:sz="12" w:space="0"/>
              <w:left w:val="single" w:color="auto" w:sz="12" w:space="0"/>
            </w:tcBorders>
            <w:shd w:val="clear" w:color="auto" w:fill="auto"/>
          </w:tcPr>
          <w:p w:rsidRPr="00143771" w:rsidR="00143771" w:rsidP="008F0E3C" w:rsidRDefault="00143771" w14:paraId="5679F623" w14:textId="77777777">
            <w:pPr>
              <w:rPr>
                <w:bCs/>
              </w:rPr>
            </w:pPr>
            <w:r w:rsidRPr="00143771">
              <w:rPr>
                <w:bCs/>
              </w:rPr>
              <w:t>Linda Vance</w:t>
            </w:r>
          </w:p>
        </w:tc>
        <w:tc>
          <w:tcPr>
            <w:tcW w:w="2232" w:type="dxa"/>
            <w:tcBorders>
              <w:top w:val="single" w:color="000000" w:sz="12" w:space="0"/>
              <w:right w:val="single" w:color="000000" w:sz="12" w:space="0"/>
            </w:tcBorders>
            <w:shd w:val="clear" w:color="auto" w:fill="auto"/>
          </w:tcPr>
          <w:p w:rsidRPr="00143771" w:rsidR="00143771" w:rsidP="008F0E3C" w:rsidRDefault="00143771" w14:paraId="078644FA" w14:textId="77777777">
            <w:r w:rsidRPr="00143771">
              <w:t>livance@mt.gov</w:t>
            </w:r>
          </w:p>
        </w:tc>
        <w:tc>
          <w:tcPr>
            <w:tcW w:w="1536" w:type="dxa"/>
            <w:tcBorders>
              <w:top w:val="single" w:color="000000" w:sz="12" w:space="0"/>
              <w:left w:val="single" w:color="000000" w:sz="12" w:space="0"/>
            </w:tcBorders>
            <w:shd w:val="clear" w:color="auto" w:fill="auto"/>
          </w:tcPr>
          <w:p w:rsidRPr="00143771" w:rsidR="00143771" w:rsidP="008F0E3C" w:rsidRDefault="00143771" w14:paraId="3BF8BF5D" w14:textId="77777777">
            <w:r w:rsidRPr="00143771">
              <w:t xml:space="preserve">Peter </w:t>
            </w:r>
            <w:proofErr w:type="spellStart"/>
            <w:r w:rsidRPr="00143771">
              <w:t>Lesica</w:t>
            </w:r>
            <w:proofErr w:type="spellEnd"/>
          </w:p>
        </w:tc>
        <w:tc>
          <w:tcPr>
            <w:tcW w:w="2928" w:type="dxa"/>
            <w:tcBorders>
              <w:top w:val="single" w:color="000000" w:sz="12" w:space="0"/>
            </w:tcBorders>
            <w:shd w:val="clear" w:color="auto" w:fill="auto"/>
          </w:tcPr>
          <w:p w:rsidRPr="00143771" w:rsidR="00143771" w:rsidP="008F0E3C" w:rsidRDefault="00143771" w14:paraId="591B2D61" w14:textId="77777777">
            <w:r w:rsidRPr="00143771">
              <w:t>peter.lesica@mso.umt.edu</w:t>
            </w:r>
          </w:p>
        </w:tc>
      </w:tr>
      <w:tr w:rsidRPr="00143771" w:rsidR="00143771" w:rsidTr="00143771" w14:paraId="7CB9CADC" w14:textId="77777777">
        <w:tc>
          <w:tcPr>
            <w:tcW w:w="1716" w:type="dxa"/>
            <w:tcBorders>
              <w:left w:val="single" w:color="auto" w:sz="12" w:space="0"/>
            </w:tcBorders>
            <w:shd w:val="clear" w:color="auto" w:fill="auto"/>
          </w:tcPr>
          <w:p w:rsidRPr="00143771" w:rsidR="00143771" w:rsidP="008F0E3C" w:rsidRDefault="00143771" w14:paraId="1D028DFE" w14:textId="77777777">
            <w:pPr>
              <w:rPr>
                <w:bCs/>
              </w:rPr>
            </w:pPr>
            <w:r w:rsidRPr="00143771">
              <w:rPr>
                <w:bCs/>
              </w:rPr>
              <w:t>Steve Barrett</w:t>
            </w:r>
          </w:p>
        </w:tc>
        <w:tc>
          <w:tcPr>
            <w:tcW w:w="2232" w:type="dxa"/>
            <w:tcBorders>
              <w:right w:val="single" w:color="000000" w:sz="12" w:space="0"/>
            </w:tcBorders>
            <w:shd w:val="clear" w:color="auto" w:fill="auto"/>
          </w:tcPr>
          <w:p w:rsidRPr="00143771" w:rsidR="00143771" w:rsidP="008F0E3C" w:rsidRDefault="00143771" w14:paraId="5A6BE36B" w14:textId="77777777">
            <w:r w:rsidRPr="00143771">
              <w:t>sbarrett@mtdig.net</w:t>
            </w:r>
          </w:p>
        </w:tc>
        <w:tc>
          <w:tcPr>
            <w:tcW w:w="1536" w:type="dxa"/>
            <w:tcBorders>
              <w:left w:val="single" w:color="000000" w:sz="12" w:space="0"/>
            </w:tcBorders>
            <w:shd w:val="clear" w:color="auto" w:fill="auto"/>
          </w:tcPr>
          <w:p w:rsidRPr="00143771" w:rsidR="00143771" w:rsidP="008F0E3C" w:rsidRDefault="00143771" w14:paraId="0756F176" w14:textId="77777777">
            <w:r w:rsidRPr="00143771">
              <w:t>None</w:t>
            </w:r>
          </w:p>
        </w:tc>
        <w:tc>
          <w:tcPr>
            <w:tcW w:w="2928" w:type="dxa"/>
            <w:shd w:val="clear" w:color="auto" w:fill="auto"/>
          </w:tcPr>
          <w:p w:rsidRPr="00143771" w:rsidR="00143771" w:rsidP="008F0E3C" w:rsidRDefault="00143771" w14:paraId="18B532CD" w14:textId="77777777">
            <w:r w:rsidRPr="00143771">
              <w:t>None</w:t>
            </w:r>
          </w:p>
        </w:tc>
      </w:tr>
      <w:tr w:rsidRPr="00143771" w:rsidR="00143771" w:rsidTr="00143771" w14:paraId="10EFDAF5" w14:textId="77777777">
        <w:tc>
          <w:tcPr>
            <w:tcW w:w="1716" w:type="dxa"/>
            <w:tcBorders>
              <w:left w:val="single" w:color="auto" w:sz="12" w:space="0"/>
              <w:bottom w:val="single" w:color="auto" w:sz="2" w:space="0"/>
            </w:tcBorders>
            <w:shd w:val="clear" w:color="auto" w:fill="auto"/>
          </w:tcPr>
          <w:p w:rsidRPr="00143771" w:rsidR="00143771" w:rsidP="008F0E3C" w:rsidRDefault="00143771" w14:paraId="47055F01" w14:textId="77777777">
            <w:pPr>
              <w:rPr>
                <w:bCs/>
              </w:rPr>
            </w:pPr>
            <w:r w:rsidRPr="00143771">
              <w:rPr>
                <w:bCs/>
              </w:rPr>
              <w:t>None</w:t>
            </w:r>
          </w:p>
        </w:tc>
        <w:tc>
          <w:tcPr>
            <w:tcW w:w="2232" w:type="dxa"/>
            <w:tcBorders>
              <w:right w:val="single" w:color="000000" w:sz="12" w:space="0"/>
            </w:tcBorders>
            <w:shd w:val="clear" w:color="auto" w:fill="auto"/>
          </w:tcPr>
          <w:p w:rsidRPr="00143771" w:rsidR="00143771" w:rsidP="008F0E3C" w:rsidRDefault="00143771" w14:paraId="60CBC70A" w14:textId="77777777">
            <w:r w:rsidRPr="00143771">
              <w:t>None</w:t>
            </w:r>
          </w:p>
        </w:tc>
        <w:tc>
          <w:tcPr>
            <w:tcW w:w="1536" w:type="dxa"/>
            <w:tcBorders>
              <w:left w:val="single" w:color="000000" w:sz="12" w:space="0"/>
              <w:bottom w:val="single" w:color="auto" w:sz="2" w:space="0"/>
            </w:tcBorders>
            <w:shd w:val="clear" w:color="auto" w:fill="auto"/>
          </w:tcPr>
          <w:p w:rsidRPr="00143771" w:rsidR="00143771" w:rsidP="008F0E3C" w:rsidRDefault="00143771" w14:paraId="0DC19D53" w14:textId="77777777">
            <w:r w:rsidRPr="00143771">
              <w:t>None</w:t>
            </w:r>
          </w:p>
        </w:tc>
        <w:tc>
          <w:tcPr>
            <w:tcW w:w="2928" w:type="dxa"/>
            <w:shd w:val="clear" w:color="auto" w:fill="auto"/>
          </w:tcPr>
          <w:p w:rsidRPr="00143771" w:rsidR="00143771" w:rsidP="008F0E3C" w:rsidRDefault="00143771" w14:paraId="7B68A8B8" w14:textId="77777777">
            <w:r w:rsidRPr="00143771">
              <w:t>None</w:t>
            </w:r>
          </w:p>
        </w:tc>
      </w:tr>
    </w:tbl>
    <w:p w:rsidR="00143771" w:rsidP="00143771" w:rsidRDefault="00143771" w14:paraId="7B8A5E04" w14:textId="77777777"/>
    <w:p w:rsidR="00143771" w:rsidP="00143771" w:rsidRDefault="00143771" w14:paraId="705D9488" w14:textId="77777777">
      <w:pPr>
        <w:pStyle w:val="InfoPara"/>
      </w:pPr>
      <w:r>
        <w:t>Vegetation Type</w:t>
      </w:r>
    </w:p>
    <w:p w:rsidR="00143771" w:rsidP="00143771" w:rsidRDefault="005713D9" w14:paraId="33BC38AD" w14:textId="76F43D23">
      <w:r w:rsidRPr="005713D9">
        <w:t>Woody Wetland</w:t>
      </w:r>
    </w:p>
    <w:p w:rsidR="00143771" w:rsidP="00143771" w:rsidRDefault="00143771" w14:paraId="66B4E632" w14:textId="77777777">
      <w:pPr>
        <w:pStyle w:val="InfoPara"/>
      </w:pPr>
      <w:r>
        <w:t>Map Zones</w:t>
      </w:r>
    </w:p>
    <w:p w:rsidR="00143771" w:rsidP="00143771" w:rsidRDefault="0065245A" w14:paraId="44569115" w14:textId="03D581B8">
      <w:r>
        <w:t>20,</w:t>
      </w:r>
      <w:r w:rsidR="009B7395">
        <w:t xml:space="preserve"> </w:t>
      </w:r>
      <w:r w:rsidR="00143771">
        <w:t>29</w:t>
      </w:r>
    </w:p>
    <w:p w:rsidR="00143771" w:rsidP="00143771" w:rsidRDefault="00143771" w14:paraId="47571409" w14:textId="77777777">
      <w:pPr>
        <w:pStyle w:val="InfoPara"/>
      </w:pPr>
      <w:r>
        <w:t>Geographic Range</w:t>
      </w:r>
    </w:p>
    <w:p w:rsidR="00143771" w:rsidP="00143771" w:rsidRDefault="020D2F9A" w14:paraId="2A46AAF4" w14:textId="4778E724">
      <w:r>
        <w:t xml:space="preserve">Higher elevations in the zone down to valley river bottoms. In </w:t>
      </w:r>
      <w:r w:rsidR="009B7395">
        <w:t xml:space="preserve">map zone (MZ) </w:t>
      </w:r>
      <w:r>
        <w:t xml:space="preserve">20, this </w:t>
      </w:r>
      <w:r w:rsidR="009B7395">
        <w:t xml:space="preserve">Biophysical </w:t>
      </w:r>
      <w:r w:rsidR="00971BFA">
        <w:t>Setting</w:t>
      </w:r>
      <w:r w:rsidR="009B7395">
        <w:t xml:space="preserve"> (</w:t>
      </w:r>
      <w:proofErr w:type="spellStart"/>
      <w:r>
        <w:t>BpS</w:t>
      </w:r>
      <w:proofErr w:type="spellEnd"/>
      <w:r w:rsidR="009B7395">
        <w:t>)</w:t>
      </w:r>
      <w:r>
        <w:t xml:space="preserve"> is very limited in extent.</w:t>
      </w:r>
    </w:p>
    <w:p w:rsidR="00143771" w:rsidP="00143771" w:rsidRDefault="00143771" w14:paraId="6AE126EE" w14:textId="77777777"/>
    <w:p w:rsidR="00143771" w:rsidP="00143771" w:rsidRDefault="00143771" w14:paraId="4F2C7852" w14:textId="788CC180">
      <w:r>
        <w:t>For MZ29, this type would occur only in section M331B</w:t>
      </w:r>
      <w:r w:rsidR="00971BFA">
        <w:t xml:space="preserve"> (Cleland et al. 2007)</w:t>
      </w:r>
      <w:r>
        <w:t>.</w:t>
      </w:r>
    </w:p>
    <w:p w:rsidR="00143771" w:rsidP="00143771" w:rsidRDefault="00143771" w14:paraId="0CD2530A" w14:textId="77777777">
      <w:pPr>
        <w:pStyle w:val="InfoPara"/>
      </w:pPr>
      <w:r>
        <w:t>Biophysical Site Description</w:t>
      </w:r>
    </w:p>
    <w:p w:rsidR="00143771" w:rsidP="00143771" w:rsidRDefault="00143771" w14:paraId="563A9BAB" w14:textId="239F43B2">
      <w:r>
        <w:t>This ecological system represents the combination of numerous riparian types occurring in the upper montane/subalpine zones. Found at 900-3</w:t>
      </w:r>
      <w:r w:rsidR="009B7395">
        <w:t>,</w:t>
      </w:r>
      <w:r>
        <w:t>000m (3</w:t>
      </w:r>
      <w:r w:rsidR="009B7395">
        <w:t>,</w:t>
      </w:r>
      <w:r>
        <w:t>000-10</w:t>
      </w:r>
      <w:r w:rsidR="009B7395">
        <w:t>,</w:t>
      </w:r>
      <w:r>
        <w:t>000ft), but range is probably more like 6</w:t>
      </w:r>
      <w:r w:rsidR="009B7395">
        <w:t>,</w:t>
      </w:r>
      <w:r>
        <w:t>000-8</w:t>
      </w:r>
      <w:r w:rsidR="009B7395">
        <w:t>,</w:t>
      </w:r>
      <w:r>
        <w:t>000ft in MZ20. This ecological system typically exists as relatively small linear stringers but can occupy relatively wide and flat valleys. This is a widely dispersed type generally adjacent to live water.</w:t>
      </w:r>
    </w:p>
    <w:p w:rsidR="00143771" w:rsidP="00143771" w:rsidRDefault="00143771" w14:paraId="59846D81" w14:textId="77777777"/>
    <w:p w:rsidR="00143771" w:rsidP="00143771" w:rsidRDefault="00143771" w14:paraId="1AE567F3" w14:textId="7EB0D849">
      <w:r>
        <w:t xml:space="preserve">Although reviewers recommended that the descriptions be made less broad </w:t>
      </w:r>
      <w:proofErr w:type="gramStart"/>
      <w:r>
        <w:t>so as to</w:t>
      </w:r>
      <w:proofErr w:type="gramEnd"/>
      <w:r>
        <w:t xml:space="preserve"> adhere more to high elevation, it was decided that this type includes montane and subalpine elevations</w:t>
      </w:r>
      <w:r w:rsidR="009B7395">
        <w:t>,</w:t>
      </w:r>
      <w:r>
        <w:t xml:space="preserve"> and therefore descriptions were kept broad.</w:t>
      </w:r>
    </w:p>
    <w:p w:rsidR="00143771" w:rsidP="00143771" w:rsidRDefault="00143771" w14:paraId="5016B5A8" w14:textId="77777777"/>
    <w:p w:rsidR="00143771" w:rsidP="00143771" w:rsidRDefault="00143771" w14:paraId="1A556CF2" w14:textId="2FF4BF9C">
      <w:r>
        <w:t>These wetlands typically are in small upper-elevation watersheds that periodically experience high rainfall in short periods from late</w:t>
      </w:r>
      <w:r w:rsidR="009B7395">
        <w:t>-</w:t>
      </w:r>
      <w:r>
        <w:t>season snowmelt and convective thunderstorms.</w:t>
      </w:r>
    </w:p>
    <w:p w:rsidR="00143771" w:rsidP="00143771" w:rsidRDefault="00143771" w14:paraId="6B482FF5" w14:textId="77777777"/>
    <w:p w:rsidR="00143771" w:rsidP="00143771" w:rsidRDefault="00143771" w14:paraId="04281A73" w14:textId="142EF9DF">
      <w:r>
        <w:t>In MZ29, it probably occurs at 6</w:t>
      </w:r>
      <w:r w:rsidR="009B7395">
        <w:t>,</w:t>
      </w:r>
      <w:r>
        <w:t>000-11</w:t>
      </w:r>
      <w:r w:rsidR="009B7395">
        <w:t>,</w:t>
      </w:r>
      <w:r>
        <w:t>000ft in the Bighorn Mountains.</w:t>
      </w:r>
    </w:p>
    <w:p w:rsidR="00143771" w:rsidP="00143771" w:rsidRDefault="00143771" w14:paraId="5AD1CC54" w14:textId="77777777">
      <w:pPr>
        <w:pStyle w:val="InfoPara"/>
      </w:pPr>
      <w:r>
        <w:t>Vegetation Description</w:t>
      </w:r>
    </w:p>
    <w:p w:rsidR="00143771" w:rsidP="00143771" w:rsidRDefault="00143771" w14:paraId="2CDF8AD3" w14:textId="77777777">
      <w:r>
        <w:t>These systems are highly variable and generally consist of one or more of the following five basic vegetation forms: 1) cottonwoods (might not occur in this type in Bighorns in MZ29); 2) willows and other shrubs; 3) sedges and other herbaceous vegetation; 4) aspen; and 5) conifers (primarily spruce and subalpine fir).</w:t>
      </w:r>
    </w:p>
    <w:p w:rsidR="00143771" w:rsidP="00143771" w:rsidRDefault="00143771" w14:paraId="09578DE0" w14:textId="77777777"/>
    <w:p w:rsidR="00143771" w:rsidP="00143771" w:rsidRDefault="00143771" w14:paraId="07C760B7" w14:textId="5B678323">
      <w:r>
        <w:t>This BpS encompasses a broad array of riparian species. It is composed of seasonally flooded forests, woodlands</w:t>
      </w:r>
      <w:r w:rsidR="009B7395">
        <w:t xml:space="preserve">, </w:t>
      </w:r>
      <w:r>
        <w:t xml:space="preserve">and shrublands found at montane to subalpine elevations. </w:t>
      </w:r>
    </w:p>
    <w:p w:rsidR="00143771" w:rsidP="00143771" w:rsidRDefault="00143771" w14:paraId="192173DE" w14:textId="77777777"/>
    <w:p w:rsidR="00143771" w:rsidP="00143771" w:rsidRDefault="020D2F9A" w14:paraId="5B9EB154" w14:textId="2D1EA9C9">
      <w:r>
        <w:lastRenderedPageBreak/>
        <w:t>For MZ29, trees include aspens</w:t>
      </w:r>
      <w:r w:rsidR="009B7395">
        <w:t xml:space="preserve"> and</w:t>
      </w:r>
      <w:r>
        <w:t xml:space="preserve"> coniferous forests -</w:t>
      </w:r>
      <w:r w:rsidR="009B7395">
        <w:t>-</w:t>
      </w:r>
      <w:r>
        <w:t xml:space="preserve"> </w:t>
      </w:r>
      <w:proofErr w:type="spellStart"/>
      <w:r w:rsidRPr="020D2F9A">
        <w:rPr>
          <w:i/>
          <w:iCs/>
        </w:rPr>
        <w:t>Picea</w:t>
      </w:r>
      <w:proofErr w:type="spellEnd"/>
      <w:r w:rsidRPr="020D2F9A">
        <w:rPr>
          <w:i/>
          <w:iCs/>
        </w:rPr>
        <w:t xml:space="preserve"> </w:t>
      </w:r>
      <w:proofErr w:type="spellStart"/>
      <w:r w:rsidRPr="020D2F9A">
        <w:rPr>
          <w:i/>
          <w:iCs/>
        </w:rPr>
        <w:t>engelmannii</w:t>
      </w:r>
      <w:proofErr w:type="spellEnd"/>
      <w:r>
        <w:t xml:space="preserve">, </w:t>
      </w:r>
      <w:r w:rsidRPr="020D2F9A">
        <w:rPr>
          <w:i/>
          <w:iCs/>
        </w:rPr>
        <w:t>Vaccinium</w:t>
      </w:r>
      <w:r>
        <w:t xml:space="preserve">, </w:t>
      </w:r>
      <w:proofErr w:type="spellStart"/>
      <w:r w:rsidRPr="020D2F9A">
        <w:rPr>
          <w:i/>
          <w:iCs/>
        </w:rPr>
        <w:t>Ledum</w:t>
      </w:r>
      <w:proofErr w:type="spellEnd"/>
      <w:r>
        <w:t xml:space="preserve">, </w:t>
      </w:r>
      <w:proofErr w:type="spellStart"/>
      <w:r w:rsidRPr="020D2F9A">
        <w:rPr>
          <w:i/>
          <w:iCs/>
        </w:rPr>
        <w:t>Phyllodoce</w:t>
      </w:r>
      <w:proofErr w:type="spellEnd"/>
      <w:r>
        <w:t xml:space="preserve">, and </w:t>
      </w:r>
      <w:proofErr w:type="spellStart"/>
      <w:r w:rsidRPr="020D2F9A">
        <w:rPr>
          <w:i/>
          <w:iCs/>
        </w:rPr>
        <w:t>Calamagrostis</w:t>
      </w:r>
      <w:proofErr w:type="spellEnd"/>
      <w:r w:rsidRPr="020D2F9A">
        <w:rPr>
          <w:i/>
          <w:iCs/>
        </w:rPr>
        <w:t xml:space="preserve"> canadensis</w:t>
      </w:r>
      <w:r>
        <w:t xml:space="preserve">. Dominant and indicator species would be </w:t>
      </w:r>
      <w:proofErr w:type="spellStart"/>
      <w:r w:rsidRPr="020D2F9A">
        <w:rPr>
          <w:i/>
          <w:iCs/>
        </w:rPr>
        <w:t>Picea</w:t>
      </w:r>
      <w:proofErr w:type="spellEnd"/>
      <w:r w:rsidRPr="020D2F9A">
        <w:rPr>
          <w:i/>
          <w:iCs/>
        </w:rPr>
        <w:t xml:space="preserve"> </w:t>
      </w:r>
      <w:proofErr w:type="spellStart"/>
      <w:r w:rsidRPr="020D2F9A">
        <w:rPr>
          <w:i/>
          <w:iCs/>
        </w:rPr>
        <w:t>engelmannii</w:t>
      </w:r>
      <w:proofErr w:type="spellEnd"/>
      <w:r>
        <w:t xml:space="preserve">, </w:t>
      </w:r>
      <w:proofErr w:type="spellStart"/>
      <w:r w:rsidRPr="020D2F9A">
        <w:rPr>
          <w:i/>
          <w:iCs/>
        </w:rPr>
        <w:t>Ledum</w:t>
      </w:r>
      <w:proofErr w:type="spellEnd"/>
      <w:r>
        <w:t xml:space="preserve">, </w:t>
      </w:r>
      <w:r w:rsidRPr="020D2F9A">
        <w:rPr>
          <w:i/>
          <w:iCs/>
        </w:rPr>
        <w:t>Salix</w:t>
      </w:r>
      <w:r>
        <w:t xml:space="preserve">, </w:t>
      </w:r>
      <w:proofErr w:type="spellStart"/>
      <w:r w:rsidRPr="020D2F9A">
        <w:rPr>
          <w:i/>
          <w:iCs/>
        </w:rPr>
        <w:t>Alnus</w:t>
      </w:r>
      <w:proofErr w:type="spellEnd"/>
      <w:r>
        <w:t xml:space="preserve">, </w:t>
      </w:r>
      <w:proofErr w:type="spellStart"/>
      <w:r w:rsidRPr="020D2F9A">
        <w:rPr>
          <w:i/>
          <w:iCs/>
        </w:rPr>
        <w:t>Carex</w:t>
      </w:r>
      <w:proofErr w:type="spellEnd"/>
      <w:r>
        <w:t xml:space="preserve">, and </w:t>
      </w:r>
      <w:proofErr w:type="spellStart"/>
      <w:r w:rsidRPr="020D2F9A">
        <w:rPr>
          <w:i/>
          <w:iCs/>
        </w:rPr>
        <w:t>Deschampsia</w:t>
      </w:r>
      <w:proofErr w:type="spellEnd"/>
      <w:r>
        <w:t>.</w:t>
      </w:r>
    </w:p>
    <w:p w:rsidR="00143771" w:rsidP="00143771" w:rsidRDefault="00143771" w14:paraId="600C6C72" w14:textId="77777777"/>
    <w:p w:rsidR="00143771" w:rsidP="00143771" w:rsidRDefault="020D2F9A" w14:paraId="70C8F494" w14:textId="0C645638">
      <w:r>
        <w:t>Shrubs include bog birch and willows (e</w:t>
      </w:r>
      <w:r w:rsidR="009B7395">
        <w:t>.g.</w:t>
      </w:r>
      <w:r>
        <w:t xml:space="preserve">, </w:t>
      </w:r>
      <w:r w:rsidRPr="020D2F9A">
        <w:rPr>
          <w:i/>
          <w:iCs/>
        </w:rPr>
        <w:t xml:space="preserve">Salix </w:t>
      </w:r>
      <w:proofErr w:type="spellStart"/>
      <w:r w:rsidRPr="020D2F9A">
        <w:rPr>
          <w:i/>
          <w:iCs/>
        </w:rPr>
        <w:t>planifolia</w:t>
      </w:r>
      <w:proofErr w:type="spellEnd"/>
      <w:r>
        <w:t xml:space="preserve">, </w:t>
      </w:r>
      <w:r w:rsidRPr="020D2F9A">
        <w:rPr>
          <w:i/>
          <w:iCs/>
        </w:rPr>
        <w:t xml:space="preserve">S. </w:t>
      </w:r>
      <w:proofErr w:type="spellStart"/>
      <w:r w:rsidRPr="020D2F9A">
        <w:rPr>
          <w:i/>
          <w:iCs/>
        </w:rPr>
        <w:t>wolfii</w:t>
      </w:r>
      <w:proofErr w:type="spellEnd"/>
      <w:r>
        <w:t xml:space="preserve">, </w:t>
      </w:r>
      <w:r w:rsidRPr="020D2F9A">
        <w:rPr>
          <w:i/>
          <w:iCs/>
        </w:rPr>
        <w:t xml:space="preserve">S. </w:t>
      </w:r>
      <w:proofErr w:type="spellStart"/>
      <w:r w:rsidRPr="020D2F9A">
        <w:rPr>
          <w:i/>
          <w:iCs/>
        </w:rPr>
        <w:t>drummondii</w:t>
      </w:r>
      <w:proofErr w:type="spellEnd"/>
      <w:r>
        <w:t xml:space="preserve">, </w:t>
      </w:r>
      <w:r w:rsidRPr="020D2F9A">
        <w:rPr>
          <w:i/>
          <w:iCs/>
        </w:rPr>
        <w:t xml:space="preserve">S. </w:t>
      </w:r>
      <w:proofErr w:type="spellStart"/>
      <w:r w:rsidRPr="020D2F9A">
        <w:rPr>
          <w:i/>
          <w:iCs/>
        </w:rPr>
        <w:t>geyeriana</w:t>
      </w:r>
      <w:proofErr w:type="spellEnd"/>
      <w:r>
        <w:t xml:space="preserve">, and </w:t>
      </w:r>
      <w:r w:rsidRPr="020D2F9A">
        <w:rPr>
          <w:i/>
          <w:iCs/>
        </w:rPr>
        <w:t xml:space="preserve">S. </w:t>
      </w:r>
      <w:proofErr w:type="spellStart"/>
      <w:r w:rsidRPr="020D2F9A">
        <w:rPr>
          <w:i/>
          <w:iCs/>
        </w:rPr>
        <w:t>bebbiana</w:t>
      </w:r>
      <w:proofErr w:type="spellEnd"/>
      <w:r>
        <w:t>)</w:t>
      </w:r>
      <w:r w:rsidR="009B7395">
        <w:t>,</w:t>
      </w:r>
      <w:r>
        <w:t xml:space="preserve"> among others. Shrubs for MZ29 include </w:t>
      </w:r>
      <w:r w:rsidRPr="020D2F9A">
        <w:rPr>
          <w:i/>
          <w:iCs/>
        </w:rPr>
        <w:t xml:space="preserve">Salix </w:t>
      </w:r>
      <w:proofErr w:type="spellStart"/>
      <w:r w:rsidRPr="020D2F9A">
        <w:rPr>
          <w:i/>
          <w:iCs/>
        </w:rPr>
        <w:t>boothii</w:t>
      </w:r>
      <w:proofErr w:type="spellEnd"/>
      <w:r>
        <w:t xml:space="preserve">, </w:t>
      </w:r>
      <w:r w:rsidRPr="020D2F9A">
        <w:rPr>
          <w:i/>
          <w:iCs/>
        </w:rPr>
        <w:t xml:space="preserve">S. </w:t>
      </w:r>
      <w:proofErr w:type="spellStart"/>
      <w:r w:rsidRPr="020D2F9A">
        <w:rPr>
          <w:i/>
          <w:iCs/>
        </w:rPr>
        <w:t>geyeriana</w:t>
      </w:r>
      <w:proofErr w:type="spellEnd"/>
      <w:r>
        <w:t xml:space="preserve">, </w:t>
      </w:r>
      <w:r w:rsidRPr="020D2F9A">
        <w:rPr>
          <w:i/>
          <w:iCs/>
        </w:rPr>
        <w:t xml:space="preserve">S. </w:t>
      </w:r>
      <w:proofErr w:type="spellStart"/>
      <w:r w:rsidRPr="020D2F9A">
        <w:rPr>
          <w:i/>
          <w:iCs/>
        </w:rPr>
        <w:t>bebbiana</w:t>
      </w:r>
      <w:proofErr w:type="spellEnd"/>
      <w:r>
        <w:t xml:space="preserve">, </w:t>
      </w:r>
      <w:r w:rsidRPr="020D2F9A">
        <w:rPr>
          <w:i/>
          <w:iCs/>
        </w:rPr>
        <w:t xml:space="preserve">S. </w:t>
      </w:r>
      <w:proofErr w:type="spellStart"/>
      <w:r w:rsidRPr="020D2F9A">
        <w:rPr>
          <w:i/>
          <w:iCs/>
        </w:rPr>
        <w:t>planifolia</w:t>
      </w:r>
      <w:proofErr w:type="spellEnd"/>
      <w:r>
        <w:t xml:space="preserve">, </w:t>
      </w:r>
      <w:r w:rsidRPr="020D2F9A">
        <w:rPr>
          <w:i/>
          <w:iCs/>
        </w:rPr>
        <w:t xml:space="preserve">S. </w:t>
      </w:r>
      <w:proofErr w:type="spellStart"/>
      <w:r w:rsidRPr="020D2F9A">
        <w:rPr>
          <w:i/>
          <w:iCs/>
        </w:rPr>
        <w:t>drummondiana</w:t>
      </w:r>
      <w:proofErr w:type="spellEnd"/>
      <w:r>
        <w:t xml:space="preserve">, </w:t>
      </w:r>
      <w:proofErr w:type="spellStart"/>
      <w:r w:rsidRPr="020D2F9A">
        <w:rPr>
          <w:i/>
          <w:iCs/>
        </w:rPr>
        <w:t>Alnus</w:t>
      </w:r>
      <w:proofErr w:type="spellEnd"/>
      <w:r w:rsidRPr="020D2F9A">
        <w:rPr>
          <w:i/>
          <w:iCs/>
        </w:rPr>
        <w:t xml:space="preserve"> </w:t>
      </w:r>
      <w:proofErr w:type="spellStart"/>
      <w:r w:rsidRPr="020D2F9A">
        <w:rPr>
          <w:i/>
          <w:iCs/>
        </w:rPr>
        <w:t>viridis</w:t>
      </w:r>
      <w:proofErr w:type="spellEnd"/>
      <w:r>
        <w:t xml:space="preserve">, and </w:t>
      </w:r>
      <w:r w:rsidRPr="020D2F9A">
        <w:rPr>
          <w:i/>
          <w:iCs/>
        </w:rPr>
        <w:t xml:space="preserve">S. </w:t>
      </w:r>
      <w:proofErr w:type="spellStart"/>
      <w:r w:rsidRPr="020D2F9A">
        <w:rPr>
          <w:i/>
          <w:iCs/>
        </w:rPr>
        <w:t>wolfii</w:t>
      </w:r>
      <w:proofErr w:type="spellEnd"/>
      <w:r>
        <w:t>.</w:t>
      </w:r>
    </w:p>
    <w:p w:rsidR="00143771" w:rsidP="00143771" w:rsidRDefault="00143771" w14:paraId="557343B7" w14:textId="77777777"/>
    <w:p w:rsidR="00143771" w:rsidP="00143771" w:rsidRDefault="020D2F9A" w14:paraId="35806312" w14:textId="593D0D07">
      <w:r>
        <w:t xml:space="preserve">Graminoids include tufted hairgrass, </w:t>
      </w:r>
      <w:proofErr w:type="spellStart"/>
      <w:r>
        <w:t>bluejoint</w:t>
      </w:r>
      <w:proofErr w:type="spellEnd"/>
      <w:r>
        <w:t xml:space="preserve"> </w:t>
      </w:r>
      <w:proofErr w:type="spellStart"/>
      <w:r>
        <w:t>reedgrass</w:t>
      </w:r>
      <w:proofErr w:type="spellEnd"/>
      <w:r>
        <w:t>, beaked sedge (</w:t>
      </w:r>
      <w:proofErr w:type="spellStart"/>
      <w:r w:rsidRPr="020D2F9A">
        <w:rPr>
          <w:i/>
          <w:iCs/>
        </w:rPr>
        <w:t>Carex</w:t>
      </w:r>
      <w:proofErr w:type="spellEnd"/>
      <w:r w:rsidRPr="020D2F9A">
        <w:rPr>
          <w:i/>
          <w:iCs/>
        </w:rPr>
        <w:t xml:space="preserve"> </w:t>
      </w:r>
      <w:proofErr w:type="spellStart"/>
      <w:r w:rsidRPr="020D2F9A">
        <w:rPr>
          <w:i/>
          <w:iCs/>
        </w:rPr>
        <w:t>utriculata</w:t>
      </w:r>
      <w:proofErr w:type="spellEnd"/>
      <w:r>
        <w:t>)</w:t>
      </w:r>
      <w:r w:rsidR="009B7395">
        <w:t>,</w:t>
      </w:r>
      <w:r>
        <w:t xml:space="preserve"> and water sedge (</w:t>
      </w:r>
      <w:proofErr w:type="spellStart"/>
      <w:r w:rsidRPr="020D2F9A">
        <w:rPr>
          <w:i/>
          <w:iCs/>
        </w:rPr>
        <w:t>Carex</w:t>
      </w:r>
      <w:proofErr w:type="spellEnd"/>
      <w:r w:rsidRPr="020D2F9A">
        <w:rPr>
          <w:i/>
          <w:iCs/>
        </w:rPr>
        <w:t xml:space="preserve"> </w:t>
      </w:r>
      <w:proofErr w:type="spellStart"/>
      <w:r w:rsidRPr="020D2F9A">
        <w:rPr>
          <w:i/>
          <w:iCs/>
        </w:rPr>
        <w:t>aquatilis</w:t>
      </w:r>
      <w:proofErr w:type="spellEnd"/>
      <w:r>
        <w:t xml:space="preserve">), among others. Sedges and grasses for MZ29 include </w:t>
      </w:r>
      <w:proofErr w:type="spellStart"/>
      <w:r w:rsidRPr="020D2F9A">
        <w:rPr>
          <w:i/>
          <w:iCs/>
        </w:rPr>
        <w:t>Deschampsia</w:t>
      </w:r>
      <w:proofErr w:type="spellEnd"/>
      <w:r w:rsidRPr="020D2F9A">
        <w:rPr>
          <w:i/>
          <w:iCs/>
        </w:rPr>
        <w:t xml:space="preserve"> </w:t>
      </w:r>
      <w:proofErr w:type="spellStart"/>
      <w:r w:rsidRPr="020D2F9A">
        <w:rPr>
          <w:i/>
          <w:iCs/>
        </w:rPr>
        <w:t>cespitosa</w:t>
      </w:r>
      <w:proofErr w:type="spellEnd"/>
      <w:r>
        <w:t xml:space="preserve">, </w:t>
      </w:r>
      <w:proofErr w:type="spellStart"/>
      <w:r w:rsidRPr="020D2F9A">
        <w:rPr>
          <w:i/>
          <w:iCs/>
        </w:rPr>
        <w:t>Carex</w:t>
      </w:r>
      <w:proofErr w:type="spellEnd"/>
      <w:r w:rsidRPr="020D2F9A">
        <w:rPr>
          <w:i/>
          <w:iCs/>
        </w:rPr>
        <w:t xml:space="preserve"> </w:t>
      </w:r>
      <w:proofErr w:type="spellStart"/>
      <w:r w:rsidRPr="020D2F9A">
        <w:rPr>
          <w:i/>
          <w:iCs/>
        </w:rPr>
        <w:t>aquatilis</w:t>
      </w:r>
      <w:proofErr w:type="spellEnd"/>
      <w:r>
        <w:t xml:space="preserve">, </w:t>
      </w:r>
      <w:proofErr w:type="spellStart"/>
      <w:r w:rsidRPr="020D2F9A">
        <w:rPr>
          <w:i/>
          <w:iCs/>
        </w:rPr>
        <w:t>Carex</w:t>
      </w:r>
      <w:proofErr w:type="spellEnd"/>
      <w:r w:rsidRPr="020D2F9A">
        <w:rPr>
          <w:i/>
          <w:iCs/>
        </w:rPr>
        <w:t xml:space="preserve"> </w:t>
      </w:r>
      <w:proofErr w:type="spellStart"/>
      <w:r w:rsidRPr="020D2F9A">
        <w:rPr>
          <w:i/>
          <w:iCs/>
        </w:rPr>
        <w:t>utriculata</w:t>
      </w:r>
      <w:proofErr w:type="spellEnd"/>
      <w:r>
        <w:t xml:space="preserve">, </w:t>
      </w:r>
      <w:proofErr w:type="spellStart"/>
      <w:r w:rsidRPr="020D2F9A">
        <w:rPr>
          <w:i/>
          <w:iCs/>
        </w:rPr>
        <w:t>Carex</w:t>
      </w:r>
      <w:proofErr w:type="spellEnd"/>
      <w:r w:rsidRPr="020D2F9A">
        <w:rPr>
          <w:i/>
          <w:iCs/>
        </w:rPr>
        <w:t xml:space="preserve"> lenticularis</w:t>
      </w:r>
      <w:r>
        <w:t xml:space="preserve">, </w:t>
      </w:r>
      <w:proofErr w:type="spellStart"/>
      <w:r w:rsidRPr="020D2F9A">
        <w:rPr>
          <w:i/>
          <w:iCs/>
        </w:rPr>
        <w:t>Juncus</w:t>
      </w:r>
      <w:proofErr w:type="spellEnd"/>
      <w:r w:rsidRPr="020D2F9A">
        <w:rPr>
          <w:i/>
          <w:iCs/>
        </w:rPr>
        <w:t xml:space="preserve"> </w:t>
      </w:r>
      <w:proofErr w:type="spellStart"/>
      <w:r w:rsidRPr="020D2F9A">
        <w:rPr>
          <w:i/>
          <w:iCs/>
        </w:rPr>
        <w:t>balticus</w:t>
      </w:r>
      <w:proofErr w:type="spellEnd"/>
      <w:r>
        <w:t xml:space="preserve">, and </w:t>
      </w:r>
      <w:proofErr w:type="spellStart"/>
      <w:r w:rsidRPr="020D2F9A">
        <w:rPr>
          <w:i/>
          <w:iCs/>
        </w:rPr>
        <w:t>Calamagrostis</w:t>
      </w:r>
      <w:proofErr w:type="spellEnd"/>
      <w:r w:rsidRPr="020D2F9A">
        <w:rPr>
          <w:i/>
          <w:iCs/>
        </w:rPr>
        <w:t xml:space="preserve"> canadensis</w:t>
      </w:r>
      <w:r>
        <w:t>.</w:t>
      </w:r>
    </w:p>
    <w:p w:rsidR="00143771" w:rsidP="00143771" w:rsidRDefault="00143771" w14:paraId="712B2A18" w14:textId="77777777"/>
    <w:p w:rsidR="00143771" w:rsidP="00143771" w:rsidRDefault="020D2F9A" w14:paraId="6517834D" w14:textId="69B0E6B6">
      <w:r>
        <w:t xml:space="preserve">Other </w:t>
      </w:r>
      <w:r w:rsidRPr="00182E5E">
        <w:rPr>
          <w:i/>
        </w:rPr>
        <w:t>Salix</w:t>
      </w:r>
      <w:r>
        <w:t xml:space="preserve"> species for MZ20 may include </w:t>
      </w:r>
      <w:r w:rsidRPr="020D2F9A">
        <w:rPr>
          <w:i/>
          <w:iCs/>
        </w:rPr>
        <w:t>Salix candida</w:t>
      </w:r>
      <w:r>
        <w:t xml:space="preserve">, </w:t>
      </w:r>
      <w:r w:rsidRPr="020D2F9A">
        <w:rPr>
          <w:i/>
          <w:iCs/>
        </w:rPr>
        <w:t>S. lutea</w:t>
      </w:r>
      <w:r>
        <w:t xml:space="preserve">, </w:t>
      </w:r>
      <w:r w:rsidRPr="020D2F9A">
        <w:rPr>
          <w:i/>
          <w:iCs/>
        </w:rPr>
        <w:t xml:space="preserve">S. </w:t>
      </w:r>
      <w:proofErr w:type="spellStart"/>
      <w:r w:rsidRPr="020D2F9A">
        <w:rPr>
          <w:i/>
          <w:iCs/>
        </w:rPr>
        <w:t>planifolia</w:t>
      </w:r>
      <w:proofErr w:type="spellEnd"/>
      <w:r>
        <w:t xml:space="preserve">, </w:t>
      </w:r>
      <w:r w:rsidRPr="020D2F9A">
        <w:rPr>
          <w:i/>
          <w:iCs/>
        </w:rPr>
        <w:t xml:space="preserve">S. </w:t>
      </w:r>
      <w:proofErr w:type="spellStart"/>
      <w:r w:rsidRPr="020D2F9A">
        <w:rPr>
          <w:i/>
          <w:iCs/>
        </w:rPr>
        <w:t>serissima</w:t>
      </w:r>
      <w:proofErr w:type="spellEnd"/>
      <w:r>
        <w:t xml:space="preserve">, </w:t>
      </w:r>
      <w:r w:rsidRPr="020D2F9A">
        <w:rPr>
          <w:i/>
          <w:iCs/>
        </w:rPr>
        <w:t xml:space="preserve">S. </w:t>
      </w:r>
      <w:proofErr w:type="spellStart"/>
      <w:r w:rsidRPr="020D2F9A">
        <w:rPr>
          <w:i/>
          <w:iCs/>
        </w:rPr>
        <w:t>barclayi</w:t>
      </w:r>
      <w:proofErr w:type="spellEnd"/>
      <w:r>
        <w:t xml:space="preserve">, </w:t>
      </w:r>
      <w:r w:rsidRPr="020D2F9A">
        <w:rPr>
          <w:i/>
          <w:iCs/>
        </w:rPr>
        <w:t xml:space="preserve">S. </w:t>
      </w:r>
      <w:proofErr w:type="spellStart"/>
      <w:r w:rsidRPr="020D2F9A">
        <w:rPr>
          <w:i/>
          <w:iCs/>
        </w:rPr>
        <w:t>exigua</w:t>
      </w:r>
      <w:proofErr w:type="spellEnd"/>
      <w:r>
        <w:t xml:space="preserve">, </w:t>
      </w:r>
      <w:r w:rsidRPr="020D2F9A">
        <w:rPr>
          <w:i/>
          <w:iCs/>
        </w:rPr>
        <w:t>S. lasiandra</w:t>
      </w:r>
      <w:r>
        <w:t xml:space="preserve">, </w:t>
      </w:r>
      <w:r w:rsidRPr="020D2F9A">
        <w:rPr>
          <w:i/>
          <w:iCs/>
        </w:rPr>
        <w:t xml:space="preserve">S. </w:t>
      </w:r>
      <w:proofErr w:type="spellStart"/>
      <w:r w:rsidRPr="020D2F9A">
        <w:rPr>
          <w:i/>
          <w:iCs/>
        </w:rPr>
        <w:t>psudomonticola</w:t>
      </w:r>
      <w:proofErr w:type="spellEnd"/>
      <w:r>
        <w:t xml:space="preserve">, </w:t>
      </w:r>
      <w:r w:rsidRPr="020D2F9A">
        <w:rPr>
          <w:i/>
          <w:iCs/>
        </w:rPr>
        <w:t xml:space="preserve">S. </w:t>
      </w:r>
      <w:proofErr w:type="spellStart"/>
      <w:r w:rsidRPr="020D2F9A">
        <w:rPr>
          <w:i/>
          <w:iCs/>
        </w:rPr>
        <w:t>commutata</w:t>
      </w:r>
      <w:proofErr w:type="spellEnd"/>
      <w:r>
        <w:t xml:space="preserve">, and </w:t>
      </w:r>
      <w:r w:rsidRPr="020D2F9A">
        <w:rPr>
          <w:i/>
          <w:iCs/>
        </w:rPr>
        <w:t xml:space="preserve">S. </w:t>
      </w:r>
      <w:proofErr w:type="spellStart"/>
      <w:r w:rsidRPr="020D2F9A">
        <w:rPr>
          <w:i/>
          <w:iCs/>
        </w:rPr>
        <w:t>tweedyi</w:t>
      </w:r>
      <w:proofErr w:type="spellEnd"/>
      <w:r>
        <w:t xml:space="preserve">. </w:t>
      </w:r>
    </w:p>
    <w:p w:rsidR="00143771" w:rsidP="00143771" w:rsidRDefault="00143771" w14:paraId="125648D7" w14:textId="77777777"/>
    <w:p w:rsidR="00143771" w:rsidP="00143771" w:rsidRDefault="020D2F9A" w14:paraId="216C6635" w14:textId="0D0379C4">
      <w:r>
        <w:t xml:space="preserve">At lower elevations in MZ20, some of this riparian type (e.g., the </w:t>
      </w:r>
      <w:r w:rsidRPr="020D2F9A">
        <w:rPr>
          <w:i/>
          <w:iCs/>
        </w:rPr>
        <w:t xml:space="preserve">S. </w:t>
      </w:r>
      <w:proofErr w:type="spellStart"/>
      <w:r w:rsidRPr="020D2F9A">
        <w:rPr>
          <w:i/>
          <w:iCs/>
        </w:rPr>
        <w:t>exigua</w:t>
      </w:r>
      <w:proofErr w:type="spellEnd"/>
      <w:r>
        <w:t xml:space="preserve"> community type) typically includes cottonwood species. At higher elevations, </w:t>
      </w:r>
      <w:r w:rsidRPr="020D2F9A">
        <w:rPr>
          <w:i/>
          <w:iCs/>
        </w:rPr>
        <w:t xml:space="preserve">S. </w:t>
      </w:r>
      <w:proofErr w:type="spellStart"/>
      <w:r w:rsidRPr="020D2F9A">
        <w:rPr>
          <w:i/>
          <w:iCs/>
        </w:rPr>
        <w:t>geyeriana</w:t>
      </w:r>
      <w:proofErr w:type="spellEnd"/>
      <w:r>
        <w:t xml:space="preserve"> communities often include aspen. At the highest elevations, </w:t>
      </w:r>
      <w:r w:rsidRPr="020D2F9A">
        <w:rPr>
          <w:i/>
          <w:iCs/>
        </w:rPr>
        <w:t xml:space="preserve">S. </w:t>
      </w:r>
      <w:proofErr w:type="spellStart"/>
      <w:r w:rsidRPr="020D2F9A">
        <w:rPr>
          <w:i/>
          <w:iCs/>
        </w:rPr>
        <w:t>planifolia</w:t>
      </w:r>
      <w:proofErr w:type="spellEnd"/>
      <w:r>
        <w:t xml:space="preserve"> sometimes has a spruce-fir-lodgepole component. In MZ20, high</w:t>
      </w:r>
      <w:r w:rsidR="009B7395">
        <w:t>-</w:t>
      </w:r>
      <w:r>
        <w:t>elevation meadows have the spruce-fir component interspersed in the wetlands along with the addition of lodgepole pine. These occupy low-gradient alluvial settings.</w:t>
      </w:r>
    </w:p>
    <w:p w:rsidR="00143771" w:rsidP="00143771" w:rsidRDefault="00143771" w14:paraId="583565F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143771" w:rsidP="00143771" w:rsidRDefault="00143771" w14:paraId="5D62F4DF" w14:textId="77777777">
      <w:pPr>
        <w:pStyle w:val="InfoPara"/>
      </w:pPr>
      <w:r>
        <w:t>Disturbance Description</w:t>
      </w:r>
    </w:p>
    <w:p w:rsidR="00143771" w:rsidP="00143771" w:rsidRDefault="00143771" w14:paraId="78D12320" w14:textId="77777777">
      <w:r>
        <w:t xml:space="preserve">Flooding events and availability of water during drier periods are the major influences </w:t>
      </w:r>
      <w:proofErr w:type="gramStart"/>
      <w:r>
        <w:t>to</w:t>
      </w:r>
      <w:proofErr w:type="gramEnd"/>
      <w:r>
        <w:t xml:space="preserve"> this system, as a function of slope. Frequent flood events maintain vegetation but do not scour it, whereas larger, infrequent flood events scour and deposit sediments, resetting succession to early development, depending on vegetation. The importance of flooding as a disturbance depends on the degree of slope. Meandering, low-gradient streams are probably little changed by flood events outside of some deposition. However, high-gradient streams can be scoured by flood events, although these kinds of streams usually have narrow floodplains.</w:t>
      </w:r>
    </w:p>
    <w:p w:rsidR="00143771" w:rsidP="00143771" w:rsidRDefault="00143771" w14:paraId="3EE6AC72" w14:textId="77777777"/>
    <w:p w:rsidR="00143771" w:rsidP="00143771" w:rsidRDefault="020D2F9A" w14:paraId="1965DA5A" w14:textId="5962FC37">
      <w:r>
        <w:t>Reviewers felt that this BpS 1160 is more consistently wet with deep root systems, deep fens, springs, and small streams; flooding events aren't the major influence. Short growing season, temperature, radiation, avalanches, snow events, ice and scouring, herbivory, and possibly long-interval fire regimes are major disturbances, but more data are still needed (</w:t>
      </w:r>
      <w:proofErr w:type="spellStart"/>
      <w:r>
        <w:t>Ozenberger</w:t>
      </w:r>
      <w:proofErr w:type="spellEnd"/>
      <w:r>
        <w:t xml:space="preserve"> personal communication). </w:t>
      </w:r>
    </w:p>
    <w:p w:rsidR="00143771" w:rsidP="00143771" w:rsidRDefault="00143771" w14:paraId="0ABAD6E8" w14:textId="77777777"/>
    <w:p w:rsidR="00143771" w:rsidP="00143771" w:rsidRDefault="020D2F9A" w14:paraId="6E37B73A" w14:textId="5C254C60">
      <w:r>
        <w:t xml:space="preserve">These wetlands are in small upper-elevation watersheds that periodically experience high rainfall in short periods from convective thunderstorms, leading to rapid runoff and mobilization of the fine alluvium in willow-dominated areas and even some of the rocks in conifer-dominated riparian on steeper gradients. Floods in willow-dominated alluvium may not show up as rushing streams scouring banks but more as a rising bathtub type of flood. Alluvium does get moved and willows get </w:t>
      </w:r>
      <w:proofErr w:type="spellStart"/>
      <w:r>
        <w:t>topkilled</w:t>
      </w:r>
      <w:proofErr w:type="spellEnd"/>
      <w:r>
        <w:t xml:space="preserve"> by inundation or by deposition or removal of alluvium (anonymous contributor, personal correspondence). In MZ20, at least, these watersheds are also common at lower elevations</w:t>
      </w:r>
      <w:r w:rsidR="009B7395">
        <w:t>,</w:t>
      </w:r>
      <w:r>
        <w:t xml:space="preserve"> too.</w:t>
      </w:r>
    </w:p>
    <w:p w:rsidR="00143771" w:rsidP="00143771" w:rsidRDefault="00143771" w14:paraId="6A794614" w14:textId="77777777"/>
    <w:p w:rsidR="00143771" w:rsidP="00143771" w:rsidRDefault="020D2F9A" w14:paraId="1C2E9182" w14:textId="1DEFECCC">
      <w:r>
        <w:t xml:space="preserve">Sites are probably </w:t>
      </w:r>
      <w:proofErr w:type="gramStart"/>
      <w:r>
        <w:t>fairly lush</w:t>
      </w:r>
      <w:proofErr w:type="gramEnd"/>
      <w:r>
        <w:t xml:space="preserve">, so fires may skip over them. This would be a patchy replacement fire, </w:t>
      </w:r>
      <w:proofErr w:type="spellStart"/>
      <w:r>
        <w:t>topkilling</w:t>
      </w:r>
      <w:proofErr w:type="spellEnd"/>
      <w:r>
        <w:t xml:space="preserve"> all the vegetation. Most of the species are fire-adapted and would respond favorably (Dwire et al. 2004). Fire would probably only have a significant, long-term impact only on the conifer</w:t>
      </w:r>
      <w:r w:rsidR="009B7395">
        <w:t>-</w:t>
      </w:r>
      <w:r>
        <w:t xml:space="preserve"> and aspen-dominated riparian zones.</w:t>
      </w:r>
    </w:p>
    <w:p w:rsidR="00143771" w:rsidP="00143771" w:rsidRDefault="00143771" w14:paraId="60C7A736" w14:textId="77777777"/>
    <w:p w:rsidR="00143771" w:rsidP="00143771" w:rsidRDefault="020D2F9A" w14:paraId="2C784501" w14:textId="1F74623D">
      <w:r>
        <w:t>Beaver (</w:t>
      </w:r>
      <w:r w:rsidRPr="020D2F9A">
        <w:rPr>
          <w:i/>
          <w:iCs/>
        </w:rPr>
        <w:t>Castor canadensis</w:t>
      </w:r>
      <w:r>
        <w:t>) crop cottonwoods (</w:t>
      </w:r>
      <w:proofErr w:type="spellStart"/>
      <w:r w:rsidRPr="020D2F9A">
        <w:rPr>
          <w:i/>
          <w:iCs/>
        </w:rPr>
        <w:t>Populus</w:t>
      </w:r>
      <w:proofErr w:type="spellEnd"/>
      <w:r w:rsidRPr="020D2F9A">
        <w:rPr>
          <w:i/>
          <w:iCs/>
        </w:rPr>
        <w:t xml:space="preserve"> </w:t>
      </w:r>
      <w:r>
        <w:t>spp.) and willows (</w:t>
      </w:r>
      <w:r w:rsidRPr="020D2F9A">
        <w:rPr>
          <w:i/>
          <w:iCs/>
        </w:rPr>
        <w:t xml:space="preserve">Salix </w:t>
      </w:r>
      <w:r>
        <w:t>spp.) and frequently influence the hydrologic regime through construction of dams (ponding water and slow release). Beavers show movement along rivers as available trees are felled. Beavers were the main agent of disturbance in pre-settlement times. Beaver dams impounded large, low-gradient valleys, allowing wetland and meadow vegetation to dominate in what might have been forest or steppe.</w:t>
      </w:r>
    </w:p>
    <w:p w:rsidR="00143771" w:rsidP="00143771" w:rsidRDefault="005713D9" w14:paraId="5D2BDABC" w14:textId="62983DF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299</w:t>
            </w:r>
          </w:p>
        </w:tc>
        <w:tc>
          <w:p>
            <w:pPr>
              <w:jc w:val="center"/>
            </w:pPr>
            <w:r>
              <w:t>50</w:t>
            </w:r>
          </w:p>
        </w:tc>
        <w:tc>
          <w:p>
            <w:pPr>
              <w:jc w:val="center"/>
            </w:pPr>
            <w:r>
              <w:t>100</w:t>
            </w:r>
          </w:p>
        </w:tc>
        <w:tc>
          <w:p>
            <w:pPr>
              <w:jc w:val="center"/>
            </w:pPr>
            <w:r>
              <w:t>500</w:t>
            </w:r>
          </w:p>
        </w:tc>
      </w:tr>
      <w:tr>
        <w:tc>
          <w:p>
            <w:pPr>
              <w:jc w:val="center"/>
            </w:pPr>
            <w:r>
              <w:t>Moderate (Mixed)</w:t>
            </w:r>
          </w:p>
        </w:tc>
        <w:tc>
          <w:p>
            <w:pPr>
              <w:jc w:val="center"/>
            </w:pPr>
            <w:r>
              <w:t>296</w:t>
            </w:r>
          </w:p>
        </w:tc>
        <w:tc>
          <w:p>
            <w:pPr>
              <w:jc w:val="center"/>
            </w:pPr>
            <w:r>
              <w:t>50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43771" w:rsidP="00143771" w:rsidRDefault="00143771" w14:paraId="5772B67F" w14:textId="77777777">
      <w:pPr>
        <w:pStyle w:val="InfoPara"/>
      </w:pPr>
      <w:r>
        <w:t>Scale Description</w:t>
      </w:r>
    </w:p>
    <w:p w:rsidR="00143771" w:rsidP="00143771" w:rsidRDefault="00143771" w14:paraId="01A142F0" w14:textId="77777777">
      <w:r>
        <w:t>These systems are small linear or relatively wide features in the landscape.</w:t>
      </w:r>
    </w:p>
    <w:p w:rsidR="00143771" w:rsidP="00143771" w:rsidRDefault="00143771" w14:paraId="68469E32" w14:textId="77777777"/>
    <w:p w:rsidR="00143771" w:rsidP="00143771" w:rsidRDefault="00143771" w14:paraId="7683F17D" w14:textId="77777777">
      <w:r>
        <w:t>Per NatureServe, stands are variable, occurring as narrow bands of trees and/or shrubs lining streambanks and alluvial terraces in narrow to wide, low-gradient valley bottoms and floodplains with sinuous stream channels to larger floodplains or terraces of rivers and streams, in V-shaped, narrow valleys and canyons.</w:t>
      </w:r>
    </w:p>
    <w:p w:rsidR="00143771" w:rsidP="00143771" w:rsidRDefault="00143771" w14:paraId="28585A64" w14:textId="77777777"/>
    <w:p w:rsidR="00143771" w:rsidP="00143771" w:rsidRDefault="00143771" w14:paraId="1B8D2FB1" w14:textId="52B9B7B5">
      <w:r>
        <w:t>When into the upper montane and subalpine zones</w:t>
      </w:r>
      <w:r w:rsidR="009B7395">
        <w:t>,</w:t>
      </w:r>
      <w:r>
        <w:t xml:space="preserve"> the streams are too small to be thought of as rivers. These are more headwaters streams.</w:t>
      </w:r>
    </w:p>
    <w:p w:rsidR="00143771" w:rsidP="00143771" w:rsidRDefault="00143771" w14:paraId="59BC0BE7" w14:textId="77777777">
      <w:pPr>
        <w:pStyle w:val="InfoPara"/>
      </w:pPr>
      <w:r>
        <w:t>Adjacency or Identification Concerns</w:t>
      </w:r>
    </w:p>
    <w:p w:rsidR="00143771" w:rsidP="00143771" w:rsidRDefault="00143771" w14:paraId="7CF1D92B" w14:textId="39C97F75">
      <w:r>
        <w:lastRenderedPageBreak/>
        <w:t>This BpS includes narrow to moderately wide meadows, shrublands</w:t>
      </w:r>
      <w:r w:rsidR="009B7395">
        <w:t>,</w:t>
      </w:r>
      <w:r>
        <w:t xml:space="preserve"> and woodlands of conifers and aspen. It is adjacent to conifer/deciduous forest.</w:t>
      </w:r>
    </w:p>
    <w:p w:rsidR="00143771" w:rsidP="00143771" w:rsidRDefault="00143771" w14:paraId="57B484FB" w14:textId="77777777"/>
    <w:p w:rsidR="00143771" w:rsidP="00143771" w:rsidRDefault="00143771" w14:paraId="4D181E3D" w14:textId="022B8A24">
      <w:r>
        <w:t xml:space="preserve">Over-grazing and irrigation use have had major impacts on some of these systems. Exotics in this setting are primarily Kentucky bluegrass, smooth brome, </w:t>
      </w:r>
      <w:proofErr w:type="spellStart"/>
      <w:r>
        <w:t>quackgrass</w:t>
      </w:r>
      <w:proofErr w:type="spellEnd"/>
      <w:r>
        <w:t xml:space="preserve">, redtop, timothy, </w:t>
      </w:r>
      <w:proofErr w:type="spellStart"/>
      <w:r>
        <w:t>orchardgrass</w:t>
      </w:r>
      <w:proofErr w:type="spellEnd"/>
      <w:r w:rsidR="009B7395">
        <w:t>,</w:t>
      </w:r>
      <w:r>
        <w:t xml:space="preserve"> and dandelion.</w:t>
      </w:r>
    </w:p>
    <w:p w:rsidR="00143771" w:rsidP="00143771" w:rsidRDefault="00143771" w14:paraId="6C0BBC83" w14:textId="77777777"/>
    <w:p w:rsidR="00143771" w:rsidP="00143771" w:rsidRDefault="00143771" w14:paraId="6634F529" w14:textId="185C137F">
      <w:r>
        <w:t xml:space="preserve">Domestic sheep may be an issue in the Wyoming and Wind River </w:t>
      </w:r>
      <w:r w:rsidR="009B7395">
        <w:t>r</w:t>
      </w:r>
      <w:r>
        <w:t>anges. Global warming and acid rain may affect vegetation.</w:t>
      </w:r>
    </w:p>
    <w:p w:rsidR="00143771" w:rsidP="00143771" w:rsidRDefault="00143771" w14:paraId="248F8BDF" w14:textId="77777777"/>
    <w:p w:rsidR="00143771" w:rsidP="00143771" w:rsidRDefault="00143771" w14:paraId="29872ED9" w14:textId="2B2AE388">
      <w:r>
        <w:t>Many low-gradient, middle</w:t>
      </w:r>
      <w:r w:rsidR="009B7395">
        <w:t>-</w:t>
      </w:r>
      <w:r>
        <w:t xml:space="preserve"> to high-elevation streams have suffered from livestock grazing in the past 120yrs. Cattle and sheep destroy or weaken the streamside vegetation</w:t>
      </w:r>
      <w:r w:rsidR="009B7395">
        <w:t>,</w:t>
      </w:r>
      <w:r>
        <w:t xml:space="preserve"> allowing the stream to </w:t>
      </w:r>
      <w:proofErr w:type="spellStart"/>
      <w:r>
        <w:t>downcut</w:t>
      </w:r>
      <w:proofErr w:type="spellEnd"/>
      <w:r>
        <w:t xml:space="preserve"> its banks</w:t>
      </w:r>
      <w:r w:rsidR="009B7395">
        <w:t>,</w:t>
      </w:r>
      <w:r>
        <w:t xml:space="preserve"> which in turn causes drying of the riparian area. </w:t>
      </w:r>
      <w:proofErr w:type="gramStart"/>
      <w:r>
        <w:t>Plus</w:t>
      </w:r>
      <w:proofErr w:type="gramEnd"/>
      <w:r>
        <w:t xml:space="preserve"> the loss of beavers in many of these systems means that natural downcutting and drying are not reversed by the trapping of sediment in beaver impoundments. The result is that many montane riparian areas are narrower with smaller or more decadent shrubs.</w:t>
      </w:r>
    </w:p>
    <w:p w:rsidR="00143771" w:rsidP="00143771" w:rsidRDefault="00143771" w14:paraId="41669499" w14:textId="77777777"/>
    <w:p w:rsidR="00143771" w:rsidP="00143771" w:rsidRDefault="020D2F9A" w14:paraId="04B67F25" w14:textId="77777777">
      <w:r>
        <w:t xml:space="preserve">Many moist to wet meadows have high canopy cover of </w:t>
      </w:r>
      <w:proofErr w:type="spellStart"/>
      <w:r w:rsidRPr="020D2F9A">
        <w:rPr>
          <w:i/>
          <w:iCs/>
        </w:rPr>
        <w:t>Juncus</w:t>
      </w:r>
      <w:proofErr w:type="spellEnd"/>
      <w:r w:rsidRPr="020D2F9A">
        <w:rPr>
          <w:i/>
          <w:iCs/>
        </w:rPr>
        <w:t xml:space="preserve"> </w:t>
      </w:r>
      <w:proofErr w:type="spellStart"/>
      <w:r w:rsidRPr="020D2F9A">
        <w:rPr>
          <w:i/>
          <w:iCs/>
        </w:rPr>
        <w:t>balticus</w:t>
      </w:r>
      <w:proofErr w:type="spellEnd"/>
      <w:r>
        <w:t xml:space="preserve"> and unpalatable forbs instead of </w:t>
      </w:r>
      <w:proofErr w:type="spellStart"/>
      <w:r w:rsidRPr="020D2F9A">
        <w:rPr>
          <w:i/>
          <w:iCs/>
        </w:rPr>
        <w:t>Deschampsia</w:t>
      </w:r>
      <w:proofErr w:type="spellEnd"/>
      <w:r w:rsidRPr="020D2F9A">
        <w:rPr>
          <w:i/>
          <w:iCs/>
        </w:rPr>
        <w:t xml:space="preserve"> </w:t>
      </w:r>
      <w:proofErr w:type="spellStart"/>
      <w:r w:rsidRPr="020D2F9A">
        <w:rPr>
          <w:i/>
          <w:iCs/>
        </w:rPr>
        <w:t>cespitosa</w:t>
      </w:r>
      <w:proofErr w:type="spellEnd"/>
      <w:r>
        <w:t xml:space="preserve"> </w:t>
      </w:r>
      <w:proofErr w:type="gramStart"/>
      <w:r>
        <w:t>as a result of</w:t>
      </w:r>
      <w:proofErr w:type="gramEnd"/>
      <w:r>
        <w:t xml:space="preserve"> livestock grazing.</w:t>
      </w:r>
    </w:p>
    <w:p w:rsidR="00143771" w:rsidP="00143771" w:rsidRDefault="00143771" w14:paraId="365F65EE" w14:textId="77777777">
      <w:pPr>
        <w:pStyle w:val="InfoPara"/>
      </w:pPr>
      <w:r>
        <w:t>Issues or Problems</w:t>
      </w:r>
    </w:p>
    <w:p w:rsidR="00143771" w:rsidP="00143771" w:rsidRDefault="00143771" w14:paraId="65440A0A" w14:textId="77777777"/>
    <w:p w:rsidR="00143771" w:rsidP="00143771" w:rsidRDefault="00143771" w14:paraId="68B7C582" w14:textId="77777777">
      <w:pPr>
        <w:pStyle w:val="InfoPara"/>
      </w:pPr>
      <w:r>
        <w:t>Native Uncharacteristic Conditions</w:t>
      </w:r>
    </w:p>
    <w:p w:rsidR="00143771" w:rsidP="00143771" w:rsidRDefault="020D2F9A" w14:paraId="58507EB4" w14:textId="77777777">
      <w:r>
        <w:t xml:space="preserve">Many moist to wet meadows have high canopy cover of </w:t>
      </w:r>
      <w:proofErr w:type="spellStart"/>
      <w:r w:rsidRPr="020D2F9A">
        <w:rPr>
          <w:i/>
          <w:iCs/>
        </w:rPr>
        <w:t>Juncus</w:t>
      </w:r>
      <w:proofErr w:type="spellEnd"/>
      <w:r w:rsidRPr="020D2F9A">
        <w:rPr>
          <w:i/>
          <w:iCs/>
        </w:rPr>
        <w:t xml:space="preserve"> </w:t>
      </w:r>
      <w:proofErr w:type="spellStart"/>
      <w:r w:rsidRPr="020D2F9A">
        <w:rPr>
          <w:i/>
          <w:iCs/>
        </w:rPr>
        <w:t>balticus</w:t>
      </w:r>
      <w:proofErr w:type="spellEnd"/>
      <w:r>
        <w:t xml:space="preserve"> and unpalatable forbs instead of </w:t>
      </w:r>
      <w:proofErr w:type="spellStart"/>
      <w:r w:rsidRPr="020D2F9A">
        <w:rPr>
          <w:i/>
          <w:iCs/>
        </w:rPr>
        <w:t>Deschampsia</w:t>
      </w:r>
      <w:proofErr w:type="spellEnd"/>
      <w:r w:rsidRPr="020D2F9A">
        <w:rPr>
          <w:i/>
          <w:iCs/>
        </w:rPr>
        <w:t xml:space="preserve"> </w:t>
      </w:r>
      <w:proofErr w:type="spellStart"/>
      <w:r w:rsidRPr="020D2F9A">
        <w:rPr>
          <w:i/>
          <w:iCs/>
        </w:rPr>
        <w:t>cespitosa</w:t>
      </w:r>
      <w:proofErr w:type="spellEnd"/>
      <w:r>
        <w:t xml:space="preserve"> </w:t>
      </w:r>
      <w:proofErr w:type="gramStart"/>
      <w:r>
        <w:t>as a result of</w:t>
      </w:r>
      <w:proofErr w:type="gramEnd"/>
      <w:r>
        <w:t xml:space="preserve"> livestock grazing.</w:t>
      </w:r>
    </w:p>
    <w:p w:rsidR="00143771" w:rsidP="00143771" w:rsidRDefault="00143771" w14:paraId="5364557B" w14:textId="77777777">
      <w:pPr>
        <w:pStyle w:val="InfoPara"/>
      </w:pPr>
      <w:r>
        <w:t>Comments</w:t>
      </w:r>
    </w:p>
    <w:p w:rsidR="00143771" w:rsidP="00143771" w:rsidRDefault="00143771" w14:paraId="10B54A18" w14:textId="1F64AA42">
      <w:r>
        <w:t>This model for MZ29 was adopted as</w:t>
      </w:r>
      <w:r w:rsidR="009B7395">
        <w:t xml:space="preserve"> </w:t>
      </w:r>
      <w:r>
        <w:t xml:space="preserve">is from the same model from MZ20 created by Linda Vance and Steve Barrett and reviewed by Mary Manning. </w:t>
      </w:r>
    </w:p>
    <w:p w:rsidR="00143771" w:rsidP="00143771" w:rsidRDefault="00143771" w14:paraId="7E38FC6B" w14:textId="77777777"/>
    <w:p w:rsidR="00143771" w:rsidP="00143771" w:rsidRDefault="00143771" w14:paraId="0FF94432" w14:textId="45FE056C">
      <w:r>
        <w:t xml:space="preserve">This model for MZ20 was adapted from the same BpS in MZ21 created by Tim </w:t>
      </w:r>
      <w:proofErr w:type="spellStart"/>
      <w:r>
        <w:t>Klukas</w:t>
      </w:r>
      <w:proofErr w:type="spellEnd"/>
      <w:r>
        <w:t xml:space="preserve"> (tim_klukas@nps.gov), John Simons (john_simons@blm.gov)</w:t>
      </w:r>
      <w:r w:rsidR="009B7395">
        <w:t>,</w:t>
      </w:r>
      <w:r>
        <w:t xml:space="preserve"> and an anonymous contributor and reviewed by Jim </w:t>
      </w:r>
      <w:proofErr w:type="spellStart"/>
      <w:r>
        <w:t>Ozenberger</w:t>
      </w:r>
      <w:proofErr w:type="spellEnd"/>
      <w:r>
        <w:t xml:space="preserve"> (jozenberger@fs.fed.us), Andy Norman (anorman@fs.fed.us), Sarah </w:t>
      </w:r>
      <w:proofErr w:type="spellStart"/>
      <w:r>
        <w:t>Canham</w:t>
      </w:r>
      <w:proofErr w:type="spellEnd"/>
      <w:r>
        <w:t xml:space="preserve"> (scanham@fs.fed.us)</w:t>
      </w:r>
      <w:r w:rsidR="009B7395">
        <w:t>,</w:t>
      </w:r>
      <w:r>
        <w:t xml:space="preserve"> and Brenda </w:t>
      </w:r>
      <w:proofErr w:type="spellStart"/>
      <w:r>
        <w:t>Fiddick</w:t>
      </w:r>
      <w:proofErr w:type="spellEnd"/>
      <w:r>
        <w:t xml:space="preserve"> (bfiddick@fs.fed.us). Descriptive and quantitative changes were made to better reflect MZ20 and to have the </w:t>
      </w:r>
      <w:r w:rsidR="009B7395">
        <w:t>fire return interval (</w:t>
      </w:r>
      <w:r>
        <w:t>FRI</w:t>
      </w:r>
      <w:r w:rsidR="009B7395">
        <w:t>)</w:t>
      </w:r>
      <w:r>
        <w:t xml:space="preserve"> resemble other</w:t>
      </w:r>
      <w:r w:rsidR="009B7395">
        <w:t xml:space="preserve"> MZs</w:t>
      </w:r>
      <w:r>
        <w:t xml:space="preserve"> and other adjacent systems more closely. Descriptive and other quantitative changes were made upon further review to more closely match the models from MZ10, </w:t>
      </w:r>
      <w:r w:rsidR="009B7395">
        <w:t>MZ</w:t>
      </w:r>
      <w:r>
        <w:t xml:space="preserve">19, </w:t>
      </w:r>
      <w:r w:rsidR="009B7395">
        <w:t>MZ</w:t>
      </w:r>
      <w:r>
        <w:t>12</w:t>
      </w:r>
      <w:r w:rsidR="009B7395">
        <w:t>,</w:t>
      </w:r>
      <w:r>
        <w:t xml:space="preserve"> and </w:t>
      </w:r>
      <w:r w:rsidR="009B7395">
        <w:t>MZ</w:t>
      </w:r>
      <w:r>
        <w:t>17.</w:t>
      </w:r>
    </w:p>
    <w:p w:rsidR="00143771" w:rsidP="00143771" w:rsidRDefault="00143771" w14:paraId="49242A11" w14:textId="77777777"/>
    <w:p w:rsidR="00143771" w:rsidP="00143771" w:rsidRDefault="00143771" w14:paraId="122CA22D" w14:textId="7FACDEB2">
      <w:r>
        <w:t xml:space="preserve">The model for MZ21 was adapted from the LANDFIRE models for the same BpS 1160 from MZ10, </w:t>
      </w:r>
      <w:r w:rsidR="009B7395">
        <w:t>MZ</w:t>
      </w:r>
      <w:r>
        <w:t xml:space="preserve">19, </w:t>
      </w:r>
      <w:r w:rsidR="009B7395">
        <w:t>MZ</w:t>
      </w:r>
      <w:r>
        <w:t xml:space="preserve">12, </w:t>
      </w:r>
      <w:r w:rsidR="009B7395">
        <w:t>MZ</w:t>
      </w:r>
      <w:r>
        <w:t>17</w:t>
      </w:r>
      <w:r w:rsidR="009B7395">
        <w:t>,</w:t>
      </w:r>
      <w:r>
        <w:t xml:space="preserve"> and </w:t>
      </w:r>
      <w:r w:rsidR="009B7395">
        <w:t>MZ</w:t>
      </w:r>
      <w:r>
        <w:t xml:space="preserve">16; models from MZ10 and </w:t>
      </w:r>
      <w:r w:rsidR="009B7395">
        <w:t>MZ</w:t>
      </w:r>
      <w:r>
        <w:t>19 were created by Don Major (dmajor@tnc.org) and Mary Manning (mmanning@fs.fed.us) and reviewed by Carly Gibson (cgibson@fs.fed.us), Cathy Stewart (cstewart@fs.fed.us), John DiBari (jndibari@yahoo.com)</w:t>
      </w:r>
      <w:r w:rsidR="009B7395">
        <w:t>,</w:t>
      </w:r>
      <w:r>
        <w:t xml:space="preserve"> and Steve Barrett (sbarrett@mtdig.net). For MZ21, descriptions were modified, and fire intervals were changed/increased (less fire).</w:t>
      </w:r>
    </w:p>
    <w:p w:rsidR="0065245A" w:rsidP="0065245A" w:rsidRDefault="0065245A" w14:paraId="53C017C3" w14:textId="77777777">
      <w:pPr>
        <w:rPr>
          <w:rFonts w:ascii="Calibri" w:hAnsi="Calibri" w:eastAsiaTheme="minorHAnsi"/>
          <w:b/>
          <w:bCs/>
        </w:rPr>
      </w:pPr>
    </w:p>
    <w:p w:rsidR="0065245A" w:rsidP="0065245A" w:rsidRDefault="0065245A" w14:paraId="5E94A4C9" w14:textId="77777777">
      <w:pPr>
        <w:rPr>
          <w:rFonts w:ascii="Calibri" w:hAnsi="Calibri" w:eastAsiaTheme="minorHAnsi"/>
          <w:b/>
          <w:bCs/>
        </w:rPr>
      </w:pPr>
    </w:p>
    <w:p w:rsidR="0065245A" w:rsidP="0065245A" w:rsidRDefault="0065245A" w14:paraId="12237913" w14:textId="77777777">
      <w:pPr>
        <w:rPr>
          <w:rFonts w:ascii="Calibri" w:hAnsi="Calibri" w:eastAsiaTheme="minorHAnsi"/>
          <w:b/>
          <w:bCs/>
        </w:rPr>
      </w:pPr>
    </w:p>
    <w:p w:rsidR="00143771" w:rsidP="00143771" w:rsidRDefault="00143771" w14:paraId="4E8CDF0D" w14:textId="77777777">
      <w:pPr>
        <w:pStyle w:val="ReportSection"/>
      </w:pPr>
      <w:r>
        <w:t>Succession Classes</w:t>
      </w:r>
    </w:p>
    <w:p w:rsidR="00143771" w:rsidP="00143771" w:rsidRDefault="00143771" w14:paraId="3D6033F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43771" w:rsidP="00143771" w:rsidRDefault="00143771" w14:paraId="6487EDF8" w14:textId="77777777">
      <w:pPr>
        <w:pStyle w:val="InfoPara"/>
        <w:pBdr>
          <w:top w:val="single" w:color="auto" w:sz="4" w:space="1"/>
        </w:pBdr>
      </w:pPr>
      <w:r xmlns:w="http://schemas.openxmlformats.org/wordprocessingml/2006/main">
        <w:t>Class A</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43771" w:rsidP="00143771" w:rsidRDefault="00143771" w14:paraId="443D557E" w14:textId="77777777"/>
    <w:p w:rsidR="00143771" w:rsidP="00143771" w:rsidRDefault="00143771" w14:paraId="163919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1860"/>
        <w:gridCol w:w="1956"/>
      </w:tblGrid>
      <w:tr w:rsidRPr="00143771" w:rsidR="00143771" w:rsidTr="00143771" w14:paraId="2AFEB2B8" w14:textId="77777777">
        <w:tc>
          <w:tcPr>
            <w:tcW w:w="1212" w:type="dxa"/>
            <w:tcBorders>
              <w:top w:val="single" w:color="auto" w:sz="2" w:space="0"/>
              <w:bottom w:val="single" w:color="000000" w:sz="12" w:space="0"/>
            </w:tcBorders>
            <w:shd w:val="clear" w:color="auto" w:fill="auto"/>
          </w:tcPr>
          <w:p w:rsidRPr="00143771" w:rsidR="00143771" w:rsidP="00340C00" w:rsidRDefault="00143771" w14:paraId="6B7F3CE0" w14:textId="77777777">
            <w:pPr>
              <w:rPr>
                <w:b/>
                <w:bCs/>
              </w:rPr>
            </w:pPr>
            <w:r w:rsidRPr="00143771">
              <w:rPr>
                <w:b/>
                <w:bCs/>
              </w:rPr>
              <w:t>Symbol</w:t>
            </w:r>
          </w:p>
        </w:tc>
        <w:tc>
          <w:tcPr>
            <w:tcW w:w="1908" w:type="dxa"/>
            <w:tcBorders>
              <w:top w:val="single" w:color="auto" w:sz="2" w:space="0"/>
              <w:bottom w:val="single" w:color="000000" w:sz="12" w:space="0"/>
            </w:tcBorders>
            <w:shd w:val="clear" w:color="auto" w:fill="auto"/>
          </w:tcPr>
          <w:p w:rsidRPr="00143771" w:rsidR="00143771" w:rsidP="00340C00" w:rsidRDefault="00143771" w14:paraId="794777D6" w14:textId="77777777">
            <w:pPr>
              <w:rPr>
                <w:b/>
                <w:bCs/>
              </w:rPr>
            </w:pPr>
            <w:r w:rsidRPr="00143771">
              <w:rPr>
                <w:b/>
                <w:bCs/>
              </w:rPr>
              <w:t>Scientific Name</w:t>
            </w:r>
          </w:p>
        </w:tc>
        <w:tc>
          <w:tcPr>
            <w:tcW w:w="1860" w:type="dxa"/>
            <w:tcBorders>
              <w:top w:val="single" w:color="auto" w:sz="2" w:space="0"/>
              <w:bottom w:val="single" w:color="000000" w:sz="12" w:space="0"/>
            </w:tcBorders>
            <w:shd w:val="clear" w:color="auto" w:fill="auto"/>
          </w:tcPr>
          <w:p w:rsidRPr="00143771" w:rsidR="00143771" w:rsidP="00340C00" w:rsidRDefault="00143771" w14:paraId="7669A4D6" w14:textId="77777777">
            <w:pPr>
              <w:rPr>
                <w:b/>
                <w:bCs/>
              </w:rPr>
            </w:pPr>
            <w:r w:rsidRPr="00143771">
              <w:rPr>
                <w:b/>
                <w:bCs/>
              </w:rPr>
              <w:t>Common Name</w:t>
            </w:r>
          </w:p>
        </w:tc>
        <w:tc>
          <w:tcPr>
            <w:tcW w:w="1956" w:type="dxa"/>
            <w:tcBorders>
              <w:top w:val="single" w:color="auto" w:sz="2" w:space="0"/>
              <w:bottom w:val="single" w:color="000000" w:sz="12" w:space="0"/>
            </w:tcBorders>
            <w:shd w:val="clear" w:color="auto" w:fill="auto"/>
          </w:tcPr>
          <w:p w:rsidRPr="00143771" w:rsidR="00143771" w:rsidP="00340C00" w:rsidRDefault="00143771" w14:paraId="796E01E6" w14:textId="77777777">
            <w:pPr>
              <w:rPr>
                <w:b/>
                <w:bCs/>
              </w:rPr>
            </w:pPr>
            <w:r w:rsidRPr="00143771">
              <w:rPr>
                <w:b/>
                <w:bCs/>
              </w:rPr>
              <w:t>Canopy Position</w:t>
            </w:r>
          </w:p>
        </w:tc>
      </w:tr>
      <w:tr w:rsidRPr="00143771" w:rsidR="00143771" w:rsidTr="00143771" w14:paraId="746C7EB7" w14:textId="77777777">
        <w:tc>
          <w:tcPr>
            <w:tcW w:w="1212" w:type="dxa"/>
            <w:tcBorders>
              <w:top w:val="single" w:color="000000" w:sz="12" w:space="0"/>
            </w:tcBorders>
            <w:shd w:val="clear" w:color="auto" w:fill="auto"/>
          </w:tcPr>
          <w:p w:rsidRPr="00143771" w:rsidR="00143771" w:rsidP="00340C00" w:rsidRDefault="00143771" w14:paraId="73C8FEA2" w14:textId="77777777">
            <w:pPr>
              <w:rPr>
                <w:bCs/>
              </w:rPr>
            </w:pPr>
            <w:r w:rsidRPr="00143771">
              <w:rPr>
                <w:bCs/>
              </w:rPr>
              <w:t>SALIX</w:t>
            </w:r>
          </w:p>
        </w:tc>
        <w:tc>
          <w:tcPr>
            <w:tcW w:w="1908" w:type="dxa"/>
            <w:tcBorders>
              <w:top w:val="single" w:color="000000" w:sz="12" w:space="0"/>
            </w:tcBorders>
            <w:shd w:val="clear" w:color="auto" w:fill="auto"/>
          </w:tcPr>
          <w:p w:rsidRPr="00143771" w:rsidR="00143771" w:rsidP="00340C00" w:rsidRDefault="00143771" w14:paraId="3B15338E" w14:textId="77777777">
            <w:r w:rsidRPr="00143771">
              <w:t>Salix</w:t>
            </w:r>
          </w:p>
        </w:tc>
        <w:tc>
          <w:tcPr>
            <w:tcW w:w="1860" w:type="dxa"/>
            <w:tcBorders>
              <w:top w:val="single" w:color="000000" w:sz="12" w:space="0"/>
            </w:tcBorders>
            <w:shd w:val="clear" w:color="auto" w:fill="auto"/>
          </w:tcPr>
          <w:p w:rsidRPr="00143771" w:rsidR="00143771" w:rsidP="00340C00" w:rsidRDefault="00143771" w14:paraId="62D2CF32" w14:textId="77777777">
            <w:r w:rsidRPr="00143771">
              <w:t>Willow</w:t>
            </w:r>
          </w:p>
        </w:tc>
        <w:tc>
          <w:tcPr>
            <w:tcW w:w="1956" w:type="dxa"/>
            <w:tcBorders>
              <w:top w:val="single" w:color="000000" w:sz="12" w:space="0"/>
            </w:tcBorders>
            <w:shd w:val="clear" w:color="auto" w:fill="auto"/>
          </w:tcPr>
          <w:p w:rsidRPr="00143771" w:rsidR="00143771" w:rsidP="00340C00" w:rsidRDefault="00143771" w14:paraId="4D204BC9" w14:textId="77777777">
            <w:r w:rsidRPr="00143771">
              <w:t>Upper</w:t>
            </w:r>
          </w:p>
        </w:tc>
      </w:tr>
      <w:tr w:rsidRPr="00143771" w:rsidR="00143771" w:rsidTr="00143771" w14:paraId="55E70933" w14:textId="77777777">
        <w:tc>
          <w:tcPr>
            <w:tcW w:w="1212" w:type="dxa"/>
            <w:shd w:val="clear" w:color="auto" w:fill="auto"/>
          </w:tcPr>
          <w:p w:rsidRPr="00143771" w:rsidR="00143771" w:rsidP="00340C00" w:rsidRDefault="00143771" w14:paraId="079F9948" w14:textId="77777777">
            <w:pPr>
              <w:rPr>
                <w:bCs/>
              </w:rPr>
            </w:pPr>
            <w:r w:rsidRPr="00143771">
              <w:rPr>
                <w:bCs/>
              </w:rPr>
              <w:t>CAREX</w:t>
            </w:r>
          </w:p>
        </w:tc>
        <w:tc>
          <w:tcPr>
            <w:tcW w:w="1908" w:type="dxa"/>
            <w:shd w:val="clear" w:color="auto" w:fill="auto"/>
          </w:tcPr>
          <w:p w:rsidRPr="00143771" w:rsidR="00143771" w:rsidP="00340C00" w:rsidRDefault="00143771" w14:paraId="152737B0" w14:textId="77777777">
            <w:proofErr w:type="spellStart"/>
            <w:r w:rsidRPr="00143771">
              <w:t>Carex</w:t>
            </w:r>
            <w:proofErr w:type="spellEnd"/>
          </w:p>
        </w:tc>
        <w:tc>
          <w:tcPr>
            <w:tcW w:w="1860" w:type="dxa"/>
            <w:shd w:val="clear" w:color="auto" w:fill="auto"/>
          </w:tcPr>
          <w:p w:rsidRPr="00143771" w:rsidR="00143771" w:rsidP="00340C00" w:rsidRDefault="00143771" w14:paraId="7EE0C247" w14:textId="77777777">
            <w:r w:rsidRPr="00143771">
              <w:t>Sedge</w:t>
            </w:r>
          </w:p>
        </w:tc>
        <w:tc>
          <w:tcPr>
            <w:tcW w:w="1956" w:type="dxa"/>
            <w:shd w:val="clear" w:color="auto" w:fill="auto"/>
          </w:tcPr>
          <w:p w:rsidRPr="00143771" w:rsidR="00143771" w:rsidP="00340C00" w:rsidRDefault="00143771" w14:paraId="4FA70113" w14:textId="77777777">
            <w:r w:rsidRPr="00143771">
              <w:t>Upper</w:t>
            </w:r>
          </w:p>
        </w:tc>
      </w:tr>
      <w:tr w:rsidRPr="00143771" w:rsidR="00143771" w:rsidTr="00143771" w14:paraId="3250B922" w14:textId="77777777">
        <w:tc>
          <w:tcPr>
            <w:tcW w:w="1212" w:type="dxa"/>
            <w:shd w:val="clear" w:color="auto" w:fill="auto"/>
          </w:tcPr>
          <w:p w:rsidRPr="00143771" w:rsidR="00143771" w:rsidP="00340C00" w:rsidRDefault="00143771" w14:paraId="6B3FD438" w14:textId="77777777">
            <w:pPr>
              <w:rPr>
                <w:bCs/>
              </w:rPr>
            </w:pPr>
            <w:r w:rsidRPr="00143771">
              <w:rPr>
                <w:bCs/>
              </w:rPr>
              <w:t>PSEUD7</w:t>
            </w:r>
          </w:p>
        </w:tc>
        <w:tc>
          <w:tcPr>
            <w:tcW w:w="1908" w:type="dxa"/>
            <w:shd w:val="clear" w:color="auto" w:fill="auto"/>
          </w:tcPr>
          <w:p w:rsidRPr="00143771" w:rsidR="00143771" w:rsidP="00340C00" w:rsidRDefault="00143771" w14:paraId="552AF9D1" w14:textId="77777777">
            <w:proofErr w:type="spellStart"/>
            <w:r w:rsidRPr="00143771">
              <w:t>Pseudotsuga</w:t>
            </w:r>
            <w:proofErr w:type="spellEnd"/>
          </w:p>
        </w:tc>
        <w:tc>
          <w:tcPr>
            <w:tcW w:w="1860" w:type="dxa"/>
            <w:shd w:val="clear" w:color="auto" w:fill="auto"/>
          </w:tcPr>
          <w:p w:rsidRPr="00143771" w:rsidR="00143771" w:rsidP="00340C00" w:rsidRDefault="00143771" w14:paraId="22178E04" w14:textId="77777777">
            <w:r w:rsidRPr="00143771">
              <w:t>Douglas-fir</w:t>
            </w:r>
          </w:p>
        </w:tc>
        <w:tc>
          <w:tcPr>
            <w:tcW w:w="1956" w:type="dxa"/>
            <w:shd w:val="clear" w:color="auto" w:fill="auto"/>
          </w:tcPr>
          <w:p w:rsidRPr="00143771" w:rsidR="00143771" w:rsidP="00340C00" w:rsidRDefault="00143771" w14:paraId="6D14CD90" w14:textId="77777777">
            <w:r w:rsidRPr="00143771">
              <w:t>Middle</w:t>
            </w:r>
          </w:p>
        </w:tc>
      </w:tr>
      <w:tr w:rsidRPr="00143771" w:rsidR="00143771" w:rsidTr="00143771" w14:paraId="67CAD16B" w14:textId="77777777">
        <w:tc>
          <w:tcPr>
            <w:tcW w:w="1212" w:type="dxa"/>
            <w:shd w:val="clear" w:color="auto" w:fill="auto"/>
          </w:tcPr>
          <w:p w:rsidRPr="00143771" w:rsidR="00143771" w:rsidP="00340C00" w:rsidRDefault="00143771" w14:paraId="53527B0C" w14:textId="77777777">
            <w:pPr>
              <w:rPr>
                <w:bCs/>
              </w:rPr>
            </w:pPr>
            <w:r w:rsidRPr="00143771">
              <w:rPr>
                <w:bCs/>
              </w:rPr>
              <w:t>POPUL</w:t>
            </w:r>
          </w:p>
        </w:tc>
        <w:tc>
          <w:tcPr>
            <w:tcW w:w="1908" w:type="dxa"/>
            <w:shd w:val="clear" w:color="auto" w:fill="auto"/>
          </w:tcPr>
          <w:p w:rsidRPr="00143771" w:rsidR="00143771" w:rsidP="00340C00" w:rsidRDefault="00143771" w14:paraId="09EE3B9A" w14:textId="77777777">
            <w:proofErr w:type="spellStart"/>
            <w:r w:rsidRPr="00143771">
              <w:t>Populus</w:t>
            </w:r>
            <w:proofErr w:type="spellEnd"/>
          </w:p>
        </w:tc>
        <w:tc>
          <w:tcPr>
            <w:tcW w:w="1860" w:type="dxa"/>
            <w:shd w:val="clear" w:color="auto" w:fill="auto"/>
          </w:tcPr>
          <w:p w:rsidRPr="00143771" w:rsidR="00143771" w:rsidP="00340C00" w:rsidRDefault="00143771" w14:paraId="5958E212" w14:textId="77777777">
            <w:r w:rsidRPr="00143771">
              <w:t>Cottonwood</w:t>
            </w:r>
          </w:p>
        </w:tc>
        <w:tc>
          <w:tcPr>
            <w:tcW w:w="1956" w:type="dxa"/>
            <w:shd w:val="clear" w:color="auto" w:fill="auto"/>
          </w:tcPr>
          <w:p w:rsidRPr="00143771" w:rsidR="00143771" w:rsidP="00340C00" w:rsidRDefault="00143771" w14:paraId="3D6D6F27" w14:textId="77777777">
            <w:r w:rsidRPr="00143771">
              <w:t>Middle</w:t>
            </w:r>
          </w:p>
        </w:tc>
      </w:tr>
    </w:tbl>
    <w:p w:rsidR="00143771" w:rsidP="00143771" w:rsidRDefault="00143771" w14:paraId="4486EF01" w14:textId="77777777"/>
    <w:p w:rsidR="00143771" w:rsidP="00143771" w:rsidRDefault="00143771" w14:paraId="4B760CAE" w14:textId="77777777">
      <w:pPr>
        <w:pStyle w:val="SClassInfoPara"/>
      </w:pPr>
      <w:r>
        <w:t>Description</w:t>
      </w:r>
    </w:p>
    <w:p w:rsidR="00143771" w:rsidP="00143771" w:rsidRDefault="020D2F9A" w14:paraId="6E220F46" w14:textId="5DBFB4CF">
      <w:r>
        <w:t>Immediate post-fire responses in this ecological system are dependent on pre-burn vegetation form. Post-burn condition sensitive to scouring and blowout from floods. This class is shrub</w:t>
      </w:r>
      <w:r w:rsidR="009B7395">
        <w:t>-</w:t>
      </w:r>
      <w:r>
        <w:t xml:space="preserve"> or grass</w:t>
      </w:r>
      <w:r w:rsidR="009B7395">
        <w:t>-</w:t>
      </w:r>
      <w:r>
        <w:t>dominated. Composition varies both within/among reaches. Succession is highly variable due to high moisture levels and high species variability.</w:t>
      </w:r>
    </w:p>
    <w:p w:rsidR="00143771" w:rsidP="00143771" w:rsidRDefault="00143771" w14:paraId="1F2E0D36" w14:textId="77777777"/>
    <w:p w:rsidR="00143771" w:rsidP="00143771" w:rsidRDefault="00143771" w14:paraId="36CCE1E5" w14:textId="23FCFFE1">
      <w:r>
        <w:t>This class could contain seedlings of Douglas-fir, lodgepole pine, cottonwood, aspen, spruce</w:t>
      </w:r>
      <w:r w:rsidR="009B7395">
        <w:t>,</w:t>
      </w:r>
      <w:r>
        <w:t xml:space="preserve"> and subalpine fir. </w:t>
      </w:r>
    </w:p>
    <w:p w:rsidR="00143771" w:rsidP="00143771" w:rsidRDefault="00143771" w14:paraId="27A9F150" w14:textId="77777777"/>
    <w:p w:rsidR="00143771" w:rsidP="00143771" w:rsidRDefault="020D2F9A" w14:paraId="29424227" w14:textId="6EF62BFB">
      <w:r>
        <w:t>This class could be thought of as the shrub-dominated version of this system. There would be little effect of fire after a couple of years, because nothing is killed</w:t>
      </w:r>
      <w:r w:rsidR="009B7395">
        <w:t xml:space="preserve"> </w:t>
      </w:r>
      <w:r>
        <w:t>and everything sprouts right back. This class could also be thought of as a tree-dominated (aspen or spruce) version of the system where fire has killed or set the trees back to this class, and then aspen or spruce (over different time spans) return to a tree-dominated stage.</w:t>
      </w:r>
    </w:p>
    <w:p w:rsidR="00143771" w:rsidP="00143771" w:rsidRDefault="00143771" w14:paraId="784B417B" w14:textId="77777777"/>
    <w:p w:rsidR="00143771" w:rsidP="00143771" w:rsidRDefault="020D2F9A" w14:paraId="36606B7F" w14:textId="750227C7">
      <w:r>
        <w:t xml:space="preserve">Flooding disturbances (modeled as weather-related stress) include events that do not scour every </w:t>
      </w:r>
      <w:r w:rsidR="009B7395">
        <w:t>2yrs</w:t>
      </w:r>
      <w:r>
        <w:t xml:space="preserve"> and events that reset the vegetation. </w:t>
      </w:r>
    </w:p>
    <w:p w:rsidR="00143771" w:rsidP="00143771" w:rsidRDefault="00143771" w14:paraId="1CBF01B0" w14:textId="77777777"/>
    <w:p w:rsidR="00143771" w:rsidP="00143771" w:rsidRDefault="020D2F9A" w14:paraId="65BA74C2" w14:textId="15F92090">
      <w:r>
        <w:t xml:space="preserve">Beaver reset succession by moving along the river with tree depletion. </w:t>
      </w:r>
    </w:p>
    <w:p w:rsidR="00143771" w:rsidP="00143771" w:rsidRDefault="00143771" w14:paraId="424D0045" w14:textId="77777777"/>
    <w:p w:rsidR="00143771" w:rsidP="00143771" w:rsidRDefault="00143771" w14:paraId="76742E86" w14:textId="77777777">
      <w:r>
        <w:t>Replacement and mixed fire were modeled</w:t>
      </w:r>
      <w:r w:rsidR="0065245A">
        <w:t xml:space="preserve"> with an overall FRI </w:t>
      </w:r>
      <w:r>
        <w:t>split 50/50.</w:t>
      </w:r>
    </w:p>
    <w:p w:rsidR="00143771" w:rsidP="00143771" w:rsidRDefault="00143771" w14:paraId="7D893405" w14:textId="77777777"/>
    <w:p w:rsidR="00143771" w:rsidP="00143771" w:rsidRDefault="00143771" w14:paraId="0C18F7A3" w14:textId="77777777">
      <w:r>
        <w:t xml:space="preserve">Native grazing occurs very </w:t>
      </w:r>
      <w:r w:rsidR="0065245A">
        <w:t>infrequently</w:t>
      </w:r>
      <w:r>
        <w:t>.</w:t>
      </w:r>
    </w:p>
    <w:p w:rsidR="00143771" w:rsidP="00143771" w:rsidRDefault="00143771" w14:paraId="5F2F1029" w14:textId="77777777"/>
    <w:p>
      <w:r>
        <w:rPr>
          <w:i/>
          <w:u w:val="single"/>
        </w:rPr>
        <w:t>Maximum Tree Size Class</w:t>
      </w:r>
      <w:br/>
      <w:r>
        <w:t>None</w:t>
      </w:r>
    </w:p>
    <w:p w:rsidR="00143771" w:rsidP="00143771" w:rsidRDefault="00143771" w14:paraId="3DA7A3A0" w14:textId="77777777">
      <w:pPr>
        <w:pStyle w:val="InfoPara"/>
        <w:pBdr>
          <w:top w:val="single" w:color="auto" w:sz="4" w:space="1"/>
        </w:pBdr>
      </w:pPr>
      <w:r xmlns:w="http://schemas.openxmlformats.org/wordprocessingml/2006/main">
        <w:t>Class B</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43771" w:rsidP="00143771" w:rsidRDefault="00143771" w14:paraId="65A72BB0" w14:textId="77777777"/>
    <w:p w:rsidR="00143771" w:rsidP="00143771" w:rsidRDefault="00143771" w14:paraId="3F703537"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1860"/>
        <w:gridCol w:w="1956"/>
      </w:tblGrid>
      <w:tr w:rsidRPr="00143771" w:rsidR="00143771" w:rsidTr="00143771" w14:paraId="72391E17" w14:textId="77777777">
        <w:tc>
          <w:tcPr>
            <w:tcW w:w="1212" w:type="dxa"/>
            <w:tcBorders>
              <w:top w:val="single" w:color="auto" w:sz="2" w:space="0"/>
              <w:bottom w:val="single" w:color="000000" w:sz="12" w:space="0"/>
            </w:tcBorders>
            <w:shd w:val="clear" w:color="auto" w:fill="auto"/>
          </w:tcPr>
          <w:p w:rsidRPr="00143771" w:rsidR="00143771" w:rsidP="00B56AF6" w:rsidRDefault="00143771" w14:paraId="602F64C8" w14:textId="77777777">
            <w:pPr>
              <w:rPr>
                <w:b/>
                <w:bCs/>
              </w:rPr>
            </w:pPr>
            <w:r w:rsidRPr="00143771">
              <w:rPr>
                <w:b/>
                <w:bCs/>
              </w:rPr>
              <w:t>Symbol</w:t>
            </w:r>
          </w:p>
        </w:tc>
        <w:tc>
          <w:tcPr>
            <w:tcW w:w="1908" w:type="dxa"/>
            <w:tcBorders>
              <w:top w:val="single" w:color="auto" w:sz="2" w:space="0"/>
              <w:bottom w:val="single" w:color="000000" w:sz="12" w:space="0"/>
            </w:tcBorders>
            <w:shd w:val="clear" w:color="auto" w:fill="auto"/>
          </w:tcPr>
          <w:p w:rsidRPr="00143771" w:rsidR="00143771" w:rsidP="00B56AF6" w:rsidRDefault="00143771" w14:paraId="001E668A" w14:textId="77777777">
            <w:pPr>
              <w:rPr>
                <w:b/>
                <w:bCs/>
              </w:rPr>
            </w:pPr>
            <w:r w:rsidRPr="00143771">
              <w:rPr>
                <w:b/>
                <w:bCs/>
              </w:rPr>
              <w:t>Scientific Name</w:t>
            </w:r>
          </w:p>
        </w:tc>
        <w:tc>
          <w:tcPr>
            <w:tcW w:w="1860" w:type="dxa"/>
            <w:tcBorders>
              <w:top w:val="single" w:color="auto" w:sz="2" w:space="0"/>
              <w:bottom w:val="single" w:color="000000" w:sz="12" w:space="0"/>
            </w:tcBorders>
            <w:shd w:val="clear" w:color="auto" w:fill="auto"/>
          </w:tcPr>
          <w:p w:rsidRPr="00143771" w:rsidR="00143771" w:rsidP="00B56AF6" w:rsidRDefault="00143771" w14:paraId="7BE31E61" w14:textId="77777777">
            <w:pPr>
              <w:rPr>
                <w:b/>
                <w:bCs/>
              </w:rPr>
            </w:pPr>
            <w:r w:rsidRPr="00143771">
              <w:rPr>
                <w:b/>
                <w:bCs/>
              </w:rPr>
              <w:t>Common Name</w:t>
            </w:r>
          </w:p>
        </w:tc>
        <w:tc>
          <w:tcPr>
            <w:tcW w:w="1956" w:type="dxa"/>
            <w:tcBorders>
              <w:top w:val="single" w:color="auto" w:sz="2" w:space="0"/>
              <w:bottom w:val="single" w:color="000000" w:sz="12" w:space="0"/>
            </w:tcBorders>
            <w:shd w:val="clear" w:color="auto" w:fill="auto"/>
          </w:tcPr>
          <w:p w:rsidRPr="00143771" w:rsidR="00143771" w:rsidP="00B56AF6" w:rsidRDefault="00143771" w14:paraId="572887ED" w14:textId="77777777">
            <w:pPr>
              <w:rPr>
                <w:b/>
                <w:bCs/>
              </w:rPr>
            </w:pPr>
            <w:r w:rsidRPr="00143771">
              <w:rPr>
                <w:b/>
                <w:bCs/>
              </w:rPr>
              <w:t>Canopy Position</w:t>
            </w:r>
          </w:p>
        </w:tc>
      </w:tr>
      <w:tr w:rsidRPr="00143771" w:rsidR="00143771" w:rsidTr="00143771" w14:paraId="2E6E4879" w14:textId="77777777">
        <w:tc>
          <w:tcPr>
            <w:tcW w:w="1212" w:type="dxa"/>
            <w:tcBorders>
              <w:top w:val="single" w:color="000000" w:sz="12" w:space="0"/>
            </w:tcBorders>
            <w:shd w:val="clear" w:color="auto" w:fill="auto"/>
          </w:tcPr>
          <w:p w:rsidRPr="00143771" w:rsidR="00143771" w:rsidP="00B56AF6" w:rsidRDefault="00143771" w14:paraId="57AC37AB" w14:textId="77777777">
            <w:pPr>
              <w:rPr>
                <w:bCs/>
              </w:rPr>
            </w:pPr>
            <w:r w:rsidRPr="00143771">
              <w:rPr>
                <w:bCs/>
              </w:rPr>
              <w:t>SALIX</w:t>
            </w:r>
          </w:p>
        </w:tc>
        <w:tc>
          <w:tcPr>
            <w:tcW w:w="1908" w:type="dxa"/>
            <w:tcBorders>
              <w:top w:val="single" w:color="000000" w:sz="12" w:space="0"/>
            </w:tcBorders>
            <w:shd w:val="clear" w:color="auto" w:fill="auto"/>
          </w:tcPr>
          <w:p w:rsidRPr="00143771" w:rsidR="00143771" w:rsidP="00B56AF6" w:rsidRDefault="00143771" w14:paraId="61910146" w14:textId="77777777">
            <w:r w:rsidRPr="00143771">
              <w:t>Salix</w:t>
            </w:r>
          </w:p>
        </w:tc>
        <w:tc>
          <w:tcPr>
            <w:tcW w:w="1860" w:type="dxa"/>
            <w:tcBorders>
              <w:top w:val="single" w:color="000000" w:sz="12" w:space="0"/>
            </w:tcBorders>
            <w:shd w:val="clear" w:color="auto" w:fill="auto"/>
          </w:tcPr>
          <w:p w:rsidRPr="00143771" w:rsidR="00143771" w:rsidP="00B56AF6" w:rsidRDefault="00143771" w14:paraId="1FEE95C4" w14:textId="77777777">
            <w:r w:rsidRPr="00143771">
              <w:t>Willow</w:t>
            </w:r>
          </w:p>
        </w:tc>
        <w:tc>
          <w:tcPr>
            <w:tcW w:w="1956" w:type="dxa"/>
            <w:tcBorders>
              <w:top w:val="single" w:color="000000" w:sz="12" w:space="0"/>
            </w:tcBorders>
            <w:shd w:val="clear" w:color="auto" w:fill="auto"/>
          </w:tcPr>
          <w:p w:rsidRPr="00143771" w:rsidR="00143771" w:rsidP="00B56AF6" w:rsidRDefault="00143771" w14:paraId="38FC35AF" w14:textId="77777777">
            <w:r w:rsidRPr="00143771">
              <w:t>Middle</w:t>
            </w:r>
          </w:p>
        </w:tc>
      </w:tr>
      <w:tr w:rsidRPr="00143771" w:rsidR="00143771" w:rsidTr="00143771" w14:paraId="34E712E5" w14:textId="77777777">
        <w:tc>
          <w:tcPr>
            <w:tcW w:w="1212" w:type="dxa"/>
            <w:shd w:val="clear" w:color="auto" w:fill="auto"/>
          </w:tcPr>
          <w:p w:rsidRPr="00143771" w:rsidR="00143771" w:rsidP="00B56AF6" w:rsidRDefault="00143771" w14:paraId="28F67209" w14:textId="77777777">
            <w:pPr>
              <w:rPr>
                <w:bCs/>
              </w:rPr>
            </w:pPr>
            <w:r w:rsidRPr="00143771">
              <w:rPr>
                <w:bCs/>
              </w:rPr>
              <w:t>CAREX</w:t>
            </w:r>
          </w:p>
        </w:tc>
        <w:tc>
          <w:tcPr>
            <w:tcW w:w="1908" w:type="dxa"/>
            <w:shd w:val="clear" w:color="auto" w:fill="auto"/>
          </w:tcPr>
          <w:p w:rsidRPr="00143771" w:rsidR="00143771" w:rsidP="00B56AF6" w:rsidRDefault="00143771" w14:paraId="05A6EF5C" w14:textId="77777777">
            <w:proofErr w:type="spellStart"/>
            <w:r w:rsidRPr="00143771">
              <w:t>Carex</w:t>
            </w:r>
            <w:proofErr w:type="spellEnd"/>
          </w:p>
        </w:tc>
        <w:tc>
          <w:tcPr>
            <w:tcW w:w="1860" w:type="dxa"/>
            <w:shd w:val="clear" w:color="auto" w:fill="auto"/>
          </w:tcPr>
          <w:p w:rsidRPr="00143771" w:rsidR="00143771" w:rsidP="00B56AF6" w:rsidRDefault="00143771" w14:paraId="1BE72658" w14:textId="77777777">
            <w:r w:rsidRPr="00143771">
              <w:t>Sedge</w:t>
            </w:r>
          </w:p>
        </w:tc>
        <w:tc>
          <w:tcPr>
            <w:tcW w:w="1956" w:type="dxa"/>
            <w:shd w:val="clear" w:color="auto" w:fill="auto"/>
          </w:tcPr>
          <w:p w:rsidRPr="00143771" w:rsidR="00143771" w:rsidP="00B56AF6" w:rsidRDefault="00143771" w14:paraId="2C05ED4D" w14:textId="77777777">
            <w:r w:rsidRPr="00143771">
              <w:t>Middle</w:t>
            </w:r>
          </w:p>
        </w:tc>
      </w:tr>
      <w:tr w:rsidRPr="00143771" w:rsidR="00143771" w:rsidTr="00143771" w14:paraId="25765A79" w14:textId="77777777">
        <w:tc>
          <w:tcPr>
            <w:tcW w:w="1212" w:type="dxa"/>
            <w:shd w:val="clear" w:color="auto" w:fill="auto"/>
          </w:tcPr>
          <w:p w:rsidRPr="00143771" w:rsidR="00143771" w:rsidP="00B56AF6" w:rsidRDefault="00143771" w14:paraId="2CA4C70C" w14:textId="77777777">
            <w:pPr>
              <w:rPr>
                <w:bCs/>
              </w:rPr>
            </w:pPr>
            <w:r w:rsidRPr="00143771">
              <w:rPr>
                <w:bCs/>
              </w:rPr>
              <w:t>PSEUD7</w:t>
            </w:r>
          </w:p>
        </w:tc>
        <w:tc>
          <w:tcPr>
            <w:tcW w:w="1908" w:type="dxa"/>
            <w:shd w:val="clear" w:color="auto" w:fill="auto"/>
          </w:tcPr>
          <w:p w:rsidRPr="00143771" w:rsidR="00143771" w:rsidP="00B56AF6" w:rsidRDefault="00143771" w14:paraId="0F5457CC" w14:textId="77777777">
            <w:proofErr w:type="spellStart"/>
            <w:r w:rsidRPr="00143771">
              <w:t>Pseudotsuga</w:t>
            </w:r>
            <w:proofErr w:type="spellEnd"/>
          </w:p>
        </w:tc>
        <w:tc>
          <w:tcPr>
            <w:tcW w:w="1860" w:type="dxa"/>
            <w:shd w:val="clear" w:color="auto" w:fill="auto"/>
          </w:tcPr>
          <w:p w:rsidRPr="00143771" w:rsidR="00143771" w:rsidP="00B56AF6" w:rsidRDefault="00143771" w14:paraId="5EC6CC30" w14:textId="77777777">
            <w:r w:rsidRPr="00143771">
              <w:t>Douglas-fir</w:t>
            </w:r>
          </w:p>
        </w:tc>
        <w:tc>
          <w:tcPr>
            <w:tcW w:w="1956" w:type="dxa"/>
            <w:shd w:val="clear" w:color="auto" w:fill="auto"/>
          </w:tcPr>
          <w:p w:rsidRPr="00143771" w:rsidR="00143771" w:rsidP="00B56AF6" w:rsidRDefault="00143771" w14:paraId="6221C097" w14:textId="77777777">
            <w:r w:rsidRPr="00143771">
              <w:t>Upper</w:t>
            </w:r>
          </w:p>
        </w:tc>
      </w:tr>
      <w:tr w:rsidRPr="00143771" w:rsidR="00143771" w:rsidTr="00143771" w14:paraId="69EC8C50" w14:textId="77777777">
        <w:tc>
          <w:tcPr>
            <w:tcW w:w="1212" w:type="dxa"/>
            <w:shd w:val="clear" w:color="auto" w:fill="auto"/>
          </w:tcPr>
          <w:p w:rsidRPr="00143771" w:rsidR="00143771" w:rsidP="00B56AF6" w:rsidRDefault="00143771" w14:paraId="7003B8DC" w14:textId="77777777">
            <w:pPr>
              <w:rPr>
                <w:bCs/>
              </w:rPr>
            </w:pPr>
            <w:r w:rsidRPr="00143771">
              <w:rPr>
                <w:bCs/>
              </w:rPr>
              <w:t>POPUL</w:t>
            </w:r>
          </w:p>
        </w:tc>
        <w:tc>
          <w:tcPr>
            <w:tcW w:w="1908" w:type="dxa"/>
            <w:shd w:val="clear" w:color="auto" w:fill="auto"/>
          </w:tcPr>
          <w:p w:rsidRPr="00143771" w:rsidR="00143771" w:rsidP="00B56AF6" w:rsidRDefault="00143771" w14:paraId="74CBA5B1" w14:textId="77777777">
            <w:proofErr w:type="spellStart"/>
            <w:r w:rsidRPr="00143771">
              <w:t>Populus</w:t>
            </w:r>
            <w:proofErr w:type="spellEnd"/>
          </w:p>
        </w:tc>
        <w:tc>
          <w:tcPr>
            <w:tcW w:w="1860" w:type="dxa"/>
            <w:shd w:val="clear" w:color="auto" w:fill="auto"/>
          </w:tcPr>
          <w:p w:rsidRPr="00143771" w:rsidR="00143771" w:rsidP="00B56AF6" w:rsidRDefault="00143771" w14:paraId="57A1C5CB" w14:textId="77777777">
            <w:r w:rsidRPr="00143771">
              <w:t>Cottonwood</w:t>
            </w:r>
          </w:p>
        </w:tc>
        <w:tc>
          <w:tcPr>
            <w:tcW w:w="1956" w:type="dxa"/>
            <w:shd w:val="clear" w:color="auto" w:fill="auto"/>
          </w:tcPr>
          <w:p w:rsidRPr="00143771" w:rsidR="00143771" w:rsidP="00B56AF6" w:rsidRDefault="00143771" w14:paraId="15FE9661" w14:textId="77777777">
            <w:r w:rsidRPr="00143771">
              <w:t>Upper</w:t>
            </w:r>
          </w:p>
        </w:tc>
      </w:tr>
    </w:tbl>
    <w:p w:rsidR="00143771" w:rsidP="00143771" w:rsidRDefault="00143771" w14:paraId="0DE5BD67" w14:textId="77777777"/>
    <w:p w:rsidR="00143771" w:rsidP="00143771" w:rsidRDefault="00143771" w14:paraId="2A232DCB" w14:textId="77777777">
      <w:pPr>
        <w:pStyle w:val="SClassInfoPara"/>
      </w:pPr>
      <w:r>
        <w:t>Description</w:t>
      </w:r>
    </w:p>
    <w:p w:rsidR="00143771" w:rsidP="00143771" w:rsidRDefault="00143771" w14:paraId="6065A194" w14:textId="6EBCF733">
      <w:r>
        <w:t>Highly dependent on the hydrologic regime. For example, could include any combination of the five vegetation forms described above in "Vegetation Description</w:t>
      </w:r>
      <w:r w:rsidR="009B7395">
        <w:t>.</w:t>
      </w:r>
      <w:r>
        <w:t>"</w:t>
      </w:r>
      <w:r w:rsidR="009B7395">
        <w:t xml:space="preserve"> </w:t>
      </w:r>
      <w:r>
        <w:t>Composition of adjacent uplands is the determining factor for future fire events.</w:t>
      </w:r>
    </w:p>
    <w:p w:rsidR="00143771" w:rsidP="00143771" w:rsidRDefault="00143771" w14:paraId="436EFD1B" w14:textId="77777777"/>
    <w:p w:rsidR="00143771" w:rsidP="00143771" w:rsidRDefault="00143771" w14:paraId="408B8E72" w14:textId="0C270B59">
      <w:r>
        <w:t>This class contains grasses, shrubs</w:t>
      </w:r>
      <w:r w:rsidR="009B7395">
        <w:t>,</w:t>
      </w:r>
      <w:r>
        <w:t xml:space="preserve"> and maturing trees of Douglas-fir, lodgepole pine, cottonwood, aspen, spruce</w:t>
      </w:r>
      <w:r w:rsidR="009B7395">
        <w:t>,</w:t>
      </w:r>
      <w:r>
        <w:t xml:space="preserve"> and subalpine fir.</w:t>
      </w:r>
    </w:p>
    <w:p w:rsidR="00143771" w:rsidP="00143771" w:rsidRDefault="00143771" w14:paraId="76802961" w14:textId="77777777"/>
    <w:p w:rsidR="00143771" w:rsidP="00143771" w:rsidRDefault="00143771" w14:paraId="1C4DF2BA" w14:textId="77777777">
      <w:r>
        <w:t>Replacement and mixed fire were model</w:t>
      </w:r>
      <w:r w:rsidR="0065245A">
        <w:t>ed with an overall FRI</w:t>
      </w:r>
      <w:r>
        <w:t xml:space="preserve">, split 50/50. </w:t>
      </w:r>
    </w:p>
    <w:p w:rsidR="00143771" w:rsidP="00143771" w:rsidRDefault="00143771" w14:paraId="65CEE0FD" w14:textId="77777777"/>
    <w:p w:rsidR="00143771" w:rsidP="00143771" w:rsidRDefault="020D2F9A" w14:paraId="2EB1DA0F" w14:textId="26A48582">
      <w:r>
        <w:t>Large flood events reset vegetation to early class. Beavers and non-scouring flooding occur but have no effect on succession classes.</w:t>
      </w:r>
    </w:p>
    <w:p w:rsidR="00143771" w:rsidP="00143771" w:rsidRDefault="00143771" w14:paraId="2CF4EF1E" w14:textId="77777777"/>
    <w:p w:rsidR="00143771" w:rsidP="00143771" w:rsidRDefault="020D2F9A" w14:paraId="569D7D1C" w14:textId="04B2B1DB">
      <w:r>
        <w:t>Beavers would be most active in aspen-dominated systems and least active in spruce-dominated systems. Given a long enough time, aspen would be invaded and overrun by spruce.</w:t>
      </w:r>
    </w:p>
    <w:p w:rsidR="00143771" w:rsidP="00143771" w:rsidRDefault="00143771" w14:paraId="278B8AC6"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100-year flood events</w:t>
      </w:r>
    </w:p>
    <w:p>
      <w:r>
        <w:t/>
      </w:r>
    </w:p>
    <w:p>
      <w:pPr xmlns:w="http://schemas.openxmlformats.org/wordprocessingml/2006/main">
        <w:pStyle w:val="ReportSection"/>
      </w:pPr>
      <w:r xmlns:w="http://schemas.openxmlformats.org/wordprocessingml/2006/main">
        <w:t>References</w:t>
      </w:r>
    </w:p>
    <w:p>
      <w:r>
        <w:t/>
      </w:r>
    </w:p>
    <w:p w:rsidR="00143771" w:rsidP="00143771" w:rsidRDefault="00143771" w14:paraId="2122B98E" w14:textId="77777777">
      <w:r>
        <w:t>Baker, W.L. 1988. Size-class structure of contiguous riparian woodlands along a Rocky Mountain river. Physical Geography 9(1): 1-14.</w:t>
      </w:r>
    </w:p>
    <w:p w:rsidR="00143771" w:rsidP="00143771" w:rsidRDefault="00143771" w14:paraId="07F22306" w14:textId="77777777"/>
    <w:p w:rsidR="00143771" w:rsidP="00143771" w:rsidRDefault="00143771" w14:paraId="4512CA04" w14:textId="77777777">
      <w:r>
        <w:t>Baker, W.L. 1989b. Classification of the riparian vegetation of the montane and subalpine zones in western Colorado. Great Basin Naturalist 49(2): 214-228.</w:t>
      </w:r>
    </w:p>
    <w:p w:rsidR="00143771" w:rsidP="00143771" w:rsidRDefault="00143771" w14:paraId="0429737C" w14:textId="77777777"/>
    <w:p w:rsidR="00143771" w:rsidP="00143771" w:rsidRDefault="00143771" w14:paraId="225E6A81"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143771" w:rsidP="00143771" w:rsidRDefault="00143771" w14:paraId="3D77F8D7" w14:textId="4AE856F1"/>
    <w:p w:rsidR="00971BFA" w:rsidP="00971BFA" w:rsidRDefault="00971BFA" w14:paraId="42ACCCAC"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71BFA" w:rsidP="00143771" w:rsidRDefault="00971BFA" w14:paraId="4E5C36BD" w14:textId="77777777">
      <w:bookmarkStart w:name="_GoBack" w:id="0"/>
      <w:bookmarkEnd w:id="0"/>
    </w:p>
    <w:p w:rsidR="00143771" w:rsidP="00143771" w:rsidRDefault="00143771" w14:paraId="48A22120"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28-30 June 2004. Olympic Valley, CA. </w:t>
      </w:r>
    </w:p>
    <w:p w:rsidR="00143771" w:rsidP="00143771" w:rsidRDefault="00143771" w14:paraId="63228599" w14:textId="77777777"/>
    <w:p w:rsidR="00143771" w:rsidP="00143771" w:rsidRDefault="00143771" w14:paraId="598820CD" w14:textId="77777777">
      <w:r>
        <w:t xml:space="preserve">Hansen, P.L., R.D. Pfister, K. Boggs, B.J. Cook, J. Joy and D.K. Hinckley. 1996. Classification and management of Montana's riparian and wetland sites. Montana Forest and Conservation </w:t>
      </w:r>
      <w:r>
        <w:lastRenderedPageBreak/>
        <w:t>Experiment Station. Missoula, Montana. Miscellaneous publication no. 54. 485 pp. plus appendices.</w:t>
      </w:r>
    </w:p>
    <w:p w:rsidR="00143771" w:rsidP="00143771" w:rsidRDefault="00143771" w14:paraId="21C07D48" w14:textId="77777777"/>
    <w:p w:rsidR="00143771" w:rsidP="00143771" w:rsidRDefault="00143771" w14:paraId="46E6EC2A" w14:textId="77777777">
      <w:r>
        <w:t>Kittel, G. M. 1994. Montane vegetation in relation to elevation and geomorphology along the Cache la Poudre River, Colorado. Unpublished thesis, University of Wyoming, Laramie, WY.</w:t>
      </w:r>
    </w:p>
    <w:p w:rsidR="00143771" w:rsidP="00143771" w:rsidRDefault="00143771" w14:paraId="2108E405" w14:textId="77777777"/>
    <w:p w:rsidR="00143771" w:rsidP="00143771" w:rsidRDefault="00143771" w14:paraId="6C288C93"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143771" w:rsidP="00143771" w:rsidRDefault="00143771" w14:paraId="3798EDF9" w14:textId="77777777"/>
    <w:p w:rsidR="00143771" w:rsidP="00143771" w:rsidRDefault="00143771" w14:paraId="49723016"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w:t>
      </w:r>
    </w:p>
    <w:p w:rsidR="00143771" w:rsidP="00143771" w:rsidRDefault="00143771" w14:paraId="03856B19" w14:textId="77777777">
      <w:r>
        <w:t>Program, Colorado State University, Fort Collins, CO.</w:t>
      </w:r>
    </w:p>
    <w:p w:rsidR="00143771" w:rsidP="00143771" w:rsidRDefault="00143771" w14:paraId="5583A8E6" w14:textId="77777777"/>
    <w:p w:rsidR="00143771" w:rsidP="00143771" w:rsidRDefault="00143771" w14:paraId="0235653B"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143771" w:rsidP="00143771" w:rsidRDefault="00143771" w14:paraId="6B63BF16" w14:textId="77777777"/>
    <w:p w:rsidR="00143771" w:rsidP="00143771" w:rsidRDefault="00143771" w14:paraId="287CA0BE" w14:textId="77777777">
      <w:proofErr w:type="spellStart"/>
      <w:r>
        <w:t>Lesica</w:t>
      </w:r>
      <w:proofErr w:type="spellEnd"/>
      <w:r>
        <w:t>, P. and S. Miles. 1999. Russian olive invasion into cottonwood forests along a regulated river in north-central Montana. Can. J. Bot. 77: 1077-1083.</w:t>
      </w:r>
    </w:p>
    <w:p w:rsidR="00143771" w:rsidP="00143771" w:rsidRDefault="00143771" w14:paraId="65E48800" w14:textId="77777777"/>
    <w:p w:rsidR="00143771" w:rsidP="00143771" w:rsidRDefault="00143771" w14:paraId="4942CA86" w14:textId="77777777">
      <w:proofErr w:type="spellStart"/>
      <w:r>
        <w:t>Lesica</w:t>
      </w:r>
      <w:proofErr w:type="spellEnd"/>
      <w:r>
        <w:t>, P. and S. Miles. 2004. Beavers indirectly enhance the growth of Russian olive and tamarisk along eastern Montana rivers. Western North American Naturalist 64(1): 93-100.</w:t>
      </w:r>
    </w:p>
    <w:p w:rsidR="00143771" w:rsidP="00143771" w:rsidRDefault="00143771" w14:paraId="044B1AAE" w14:textId="77777777"/>
    <w:p w:rsidR="00143771" w:rsidP="00143771" w:rsidRDefault="00143771" w14:paraId="77469616" w14:textId="77777777">
      <w:r>
        <w:t>NatureServe. 2006. International Ecological Classification Standard: Terrestrial Ecological</w:t>
      </w:r>
    </w:p>
    <w:p w:rsidR="00143771" w:rsidP="00143771" w:rsidRDefault="00143771" w14:paraId="1E22042B" w14:textId="77777777">
      <w:r>
        <w:t>Classifications. NatureServe Central Databases. Arlington, VA, U.S.A. Data current as of</w:t>
      </w:r>
    </w:p>
    <w:p w:rsidR="00143771" w:rsidP="00143771" w:rsidRDefault="00143771" w14:paraId="5F630751" w14:textId="77777777">
      <w:r>
        <w:t>18 July 2006.</w:t>
      </w:r>
    </w:p>
    <w:p w:rsidR="00143771" w:rsidP="00143771" w:rsidRDefault="00143771" w14:paraId="427C0C4D" w14:textId="77777777"/>
    <w:p w:rsidR="00143771" w:rsidP="00143771" w:rsidRDefault="00143771" w14:paraId="1899202B"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t>
      </w:r>
      <w:proofErr w:type="spellStart"/>
      <w:r>
        <w:t>Wildlif</w:t>
      </w:r>
      <w:proofErr w:type="spellEnd"/>
      <w:r>
        <w:t>, and Bureau of Land Management.</w:t>
      </w:r>
    </w:p>
    <w:p w:rsidR="00143771" w:rsidP="00143771" w:rsidRDefault="00143771" w14:paraId="4327910B" w14:textId="77777777"/>
    <w:p w:rsidR="00143771" w:rsidP="00143771" w:rsidRDefault="00143771" w14:paraId="56F5154C" w14:textId="77777777">
      <w:r>
        <w:t>NatureServe. 2007. International Ecological Classification Standard: Terrestrial Ecological Classifications. NatureServe Central Databases. Arlington, VA. Data current as of 10 February 2007.</w:t>
      </w:r>
    </w:p>
    <w:p w:rsidR="00143771" w:rsidP="00143771" w:rsidRDefault="00143771" w14:paraId="6EF23739" w14:textId="77777777"/>
    <w:p w:rsidR="00143771" w:rsidP="00143771" w:rsidRDefault="00143771" w14:paraId="55687030" w14:textId="77777777">
      <w:r>
        <w:t xml:space="preserve">Padgett, W.G., A.P. Youngblood and A.H. </w:t>
      </w:r>
      <w:proofErr w:type="spellStart"/>
      <w:r>
        <w:t>Winward</w:t>
      </w:r>
      <w:proofErr w:type="spellEnd"/>
      <w:r>
        <w:t xml:space="preserve">. 1988a. Riparian community type classification of Utah and southeastern Idaho. Research Paper R4-ECOL-89-0. Ogden, UT: USDA Forest Service, Intermountain Region. </w:t>
      </w:r>
    </w:p>
    <w:p w:rsidR="00143771" w:rsidP="00143771" w:rsidRDefault="00143771" w14:paraId="7DEACFB2" w14:textId="77777777"/>
    <w:p w:rsidR="00143771" w:rsidP="00143771" w:rsidRDefault="00143771" w14:paraId="7F45A346" w14:textId="77777777">
      <w:r>
        <w:lastRenderedPageBreak/>
        <w:t xml:space="preserve">Padgett, W.G., A.P. Youngblood and A.H. </w:t>
      </w:r>
      <w:proofErr w:type="spellStart"/>
      <w:r>
        <w:t>Winward</w:t>
      </w:r>
      <w:proofErr w:type="spellEnd"/>
      <w:r>
        <w:t>. 1988b. Riparian community type classification of Utah. Publication R4-ECOL-88-01. Ogden, UT: USDA Forest Service, Intermountain Region.</w:t>
      </w:r>
    </w:p>
    <w:p w:rsidR="00143771" w:rsidP="00143771" w:rsidRDefault="00143771" w14:paraId="6E319E3D" w14:textId="77777777"/>
    <w:p w:rsidR="00143771" w:rsidP="00143771" w:rsidRDefault="00143771" w14:paraId="56D4A92A" w14:textId="77777777">
      <w:r>
        <w:t>Rondeau, R. 2001. Ecological system viability specifications for Southern Rocky Mountain ecoregion. First Edition. Colorado Natural Heritage Program, Colorado State University, Fort Collins, CO. 181 pp.</w:t>
      </w:r>
    </w:p>
    <w:p w:rsidR="00143771" w:rsidP="00143771" w:rsidRDefault="00143771" w14:paraId="1D0EF693" w14:textId="77777777"/>
    <w:p w:rsidR="00143771" w:rsidP="00143771" w:rsidRDefault="00143771" w14:paraId="65C318D4" w14:textId="77777777">
      <w:proofErr w:type="spellStart"/>
      <w:r>
        <w:t>Szaro</w:t>
      </w:r>
      <w:proofErr w:type="spellEnd"/>
      <w:r>
        <w:t>, R.C. 1989. Riparian forest and scrubland community types of Arizona and New Mexico. Desert Plants Special Issue 9(3-4): 70-139.</w:t>
      </w:r>
    </w:p>
    <w:p w:rsidR="00143771" w:rsidP="00143771" w:rsidRDefault="00143771" w14:paraId="4DA54E5B" w14:textId="77777777"/>
    <w:p w:rsidR="00143771" w:rsidP="00143771" w:rsidRDefault="00143771" w14:paraId="3753ACDA"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143771" w:rsidP="00143771" w:rsidRDefault="00143771" w14:paraId="0EFFA4AB" w14:textId="77777777"/>
    <w:p w:rsidR="00143771" w:rsidP="00143771" w:rsidRDefault="00143771" w14:paraId="32DC10C7"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143771" w:rsidP="00143771" w:rsidRDefault="00143771" w14:paraId="345D9C99" w14:textId="77777777"/>
    <w:p w:rsidR="00143771" w:rsidP="00143771" w:rsidRDefault="00143771" w14:paraId="0862B083" w14:textId="77777777">
      <w:proofErr w:type="spellStart"/>
      <w:r>
        <w:t>Windell</w:t>
      </w:r>
      <w:proofErr w:type="spellEnd"/>
      <w:r>
        <w:t xml:space="preserve">, J.T., B.E. Willard and S.Q. Foster. 1986. Introduction to Rocky Mountain wetlands. Pages 1-41 in: J.T. </w:t>
      </w:r>
      <w:proofErr w:type="spellStart"/>
      <w:r>
        <w:t>Windell</w:t>
      </w:r>
      <w:proofErr w:type="spellEnd"/>
      <w:r>
        <w:t xml:space="preserve">, B.E. Willard, D.J. Cooper, S.Q. Foster, C.F. </w:t>
      </w:r>
      <w:proofErr w:type="spellStart"/>
      <w:r>
        <w:t>Knud</w:t>
      </w:r>
      <w:proofErr w:type="spellEnd"/>
      <w:r>
        <w:t xml:space="preserve">-Hansen, L.P. Rink and G.N. </w:t>
      </w:r>
      <w:proofErr w:type="spellStart"/>
      <w:r>
        <w:t>Kiladis</w:t>
      </w:r>
      <w:proofErr w:type="spellEnd"/>
      <w:r>
        <w:t>, editors. An ecological characterization of Rocky Mountain montane and subalpine wetlands. U.S. Fish and Wildlife Service, Biological Report 86.</w:t>
      </w:r>
    </w:p>
    <w:p w:rsidRPr="00A43E41" w:rsidR="004D5F12" w:rsidP="00143771" w:rsidRDefault="004D5F12" w14:paraId="197EB56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3AD95" w14:textId="77777777" w:rsidR="002B3FAC" w:rsidRDefault="002B3FAC">
      <w:r>
        <w:separator/>
      </w:r>
    </w:p>
  </w:endnote>
  <w:endnote w:type="continuationSeparator" w:id="0">
    <w:p w14:paraId="547868E0" w14:textId="77777777" w:rsidR="002B3FAC" w:rsidRDefault="002B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61916" w14:textId="77777777" w:rsidR="00143771" w:rsidRDefault="00143771" w:rsidP="001437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28F69" w14:textId="77777777" w:rsidR="002B3FAC" w:rsidRDefault="002B3FAC">
      <w:r>
        <w:separator/>
      </w:r>
    </w:p>
  </w:footnote>
  <w:footnote w:type="continuationSeparator" w:id="0">
    <w:p w14:paraId="6E48DF6B" w14:textId="77777777" w:rsidR="002B3FAC" w:rsidRDefault="002B3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C2A3" w14:textId="77777777" w:rsidR="00A43E41" w:rsidRDefault="00A43E41" w:rsidP="001437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71"/>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3771"/>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2E5E"/>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3FAC"/>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4DD4"/>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991"/>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1405"/>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2F2"/>
    <w:rsid w:val="005365CB"/>
    <w:rsid w:val="00544162"/>
    <w:rsid w:val="00546B88"/>
    <w:rsid w:val="00552353"/>
    <w:rsid w:val="00552518"/>
    <w:rsid w:val="00554272"/>
    <w:rsid w:val="005556C1"/>
    <w:rsid w:val="00555953"/>
    <w:rsid w:val="00555A6B"/>
    <w:rsid w:val="005563FC"/>
    <w:rsid w:val="00560514"/>
    <w:rsid w:val="00560E93"/>
    <w:rsid w:val="00565F86"/>
    <w:rsid w:val="005713D9"/>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E7CDC"/>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45A"/>
    <w:rsid w:val="00654174"/>
    <w:rsid w:val="006551C1"/>
    <w:rsid w:val="00657CE5"/>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368D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1BFA"/>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395"/>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A5E52"/>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2817"/>
    <w:rsid w:val="00CC65D7"/>
    <w:rsid w:val="00CE6402"/>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020D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1BC6B"/>
  <w15:docId w15:val="{1FF1BE6C-5319-4539-A97D-1925B3DE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5245A"/>
    <w:pPr>
      <w:ind w:left="720"/>
    </w:pPr>
    <w:rPr>
      <w:rFonts w:ascii="Calibri" w:eastAsiaTheme="minorHAnsi" w:hAnsi="Calibri"/>
      <w:sz w:val="22"/>
      <w:szCs w:val="22"/>
    </w:rPr>
  </w:style>
  <w:style w:type="character" w:styleId="Hyperlink">
    <w:name w:val="Hyperlink"/>
    <w:basedOn w:val="DefaultParagraphFont"/>
    <w:rsid w:val="0065245A"/>
    <w:rPr>
      <w:color w:val="0000FF" w:themeColor="hyperlink"/>
      <w:u w:val="single"/>
    </w:rPr>
  </w:style>
  <w:style w:type="paragraph" w:styleId="BalloonText">
    <w:name w:val="Balloon Text"/>
    <w:basedOn w:val="Normal"/>
    <w:link w:val="BalloonTextChar"/>
    <w:uiPriority w:val="99"/>
    <w:semiHidden/>
    <w:unhideWhenUsed/>
    <w:rsid w:val="0065245A"/>
    <w:rPr>
      <w:rFonts w:ascii="Tahoma" w:hAnsi="Tahoma" w:cs="Tahoma"/>
      <w:sz w:val="16"/>
      <w:szCs w:val="16"/>
    </w:rPr>
  </w:style>
  <w:style w:type="character" w:customStyle="1" w:styleId="BalloonTextChar">
    <w:name w:val="Balloon Text Char"/>
    <w:basedOn w:val="DefaultParagraphFont"/>
    <w:link w:val="BalloonText"/>
    <w:uiPriority w:val="99"/>
    <w:semiHidden/>
    <w:rsid w:val="0065245A"/>
    <w:rPr>
      <w:rFonts w:ascii="Tahoma" w:hAnsi="Tahoma" w:cs="Tahoma"/>
      <w:sz w:val="16"/>
      <w:szCs w:val="16"/>
    </w:rPr>
  </w:style>
  <w:style w:type="character" w:customStyle="1" w:styleId="spellingerror">
    <w:name w:val="spellingerror"/>
    <w:basedOn w:val="DefaultParagraphFont"/>
    <w:rsid w:val="00971BFA"/>
  </w:style>
  <w:style w:type="character" w:customStyle="1" w:styleId="normaltextrun1">
    <w:name w:val="normaltextrun1"/>
    <w:basedOn w:val="DefaultParagraphFont"/>
    <w:rsid w:val="0097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50473">
      <w:bodyDiv w:val="1"/>
      <w:marLeft w:val="0"/>
      <w:marRight w:val="0"/>
      <w:marTop w:val="0"/>
      <w:marBottom w:val="0"/>
      <w:divBdr>
        <w:top w:val="none" w:sz="0" w:space="0" w:color="auto"/>
        <w:left w:val="none" w:sz="0" w:space="0" w:color="auto"/>
        <w:bottom w:val="none" w:sz="0" w:space="0" w:color="auto"/>
        <w:right w:val="none" w:sz="0" w:space="0" w:color="auto"/>
      </w:divBdr>
    </w:div>
    <w:div w:id="211917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2014-08-21T14:42:00Z</cp:lastPrinted>
  <dcterms:created xsi:type="dcterms:W3CDTF">2017-10-04T22:12:00Z</dcterms:created>
  <dcterms:modified xsi:type="dcterms:W3CDTF">2018-06-12T21:13:00Z</dcterms:modified>
</cp:coreProperties>
</file>