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215" w:rsidP="007F4215" w:rsidRDefault="007F4215" w14:paraId="4E5C8D38" w14:textId="7FDC9C13">
      <w:pPr>
        <w:pStyle w:val="BpSTitle"/>
      </w:pPr>
      <w:r>
        <w:t>11530</w:t>
      </w:r>
    </w:p>
    <w:p w:rsidR="007F4215" w:rsidP="007F4215" w:rsidRDefault="007F4215" w14:paraId="4FA26D24" w14:textId="77777777">
      <w:pPr>
        <w:pStyle w:val="BpSTitle"/>
      </w:pPr>
      <w:r>
        <w:t>Inter-Mountain Basins Greasewood Flat</w:t>
      </w:r>
    </w:p>
    <w:p w:rsidR="007F4215" w:rsidP="007F4215" w:rsidRDefault="007F4215" w14:paraId="2541E914" w14:textId="336BF43B">
      <w:r>
        <w:t xmlns:w="http://schemas.openxmlformats.org/wordprocessingml/2006/main">BpS Model/Description Version: Aug. 2020</w:t>
      </w:r>
      <w:r>
        <w:tab/>
      </w:r>
      <w:r>
        <w:tab/>
      </w:r>
      <w:r>
        <w:tab/>
      </w:r>
      <w:r>
        <w:tab/>
      </w:r>
      <w:r>
        <w:tab/>
      </w:r>
      <w:r>
        <w:tab/>
      </w:r>
      <w:r>
        <w:tab/>
      </w:r>
    </w:p>
    <w:p w:rsidR="007F4215" w:rsidP="007F4215" w:rsidRDefault="007F4215" w14:paraId="6C97666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2568"/>
        <w:gridCol w:w="1392"/>
        <w:gridCol w:w="852"/>
      </w:tblGrid>
      <w:tr w:rsidRPr="007F4215" w:rsidR="007F4215" w:rsidTr="007F4215" w14:paraId="5956F1A4" w14:textId="77777777">
        <w:tc>
          <w:tcPr>
            <w:tcW w:w="1512" w:type="dxa"/>
            <w:tcBorders>
              <w:top w:val="single" w:color="auto" w:sz="2" w:space="0"/>
              <w:left w:val="single" w:color="auto" w:sz="12" w:space="0"/>
              <w:bottom w:val="single" w:color="000000" w:sz="12" w:space="0"/>
            </w:tcBorders>
            <w:shd w:val="clear" w:color="auto" w:fill="auto"/>
          </w:tcPr>
          <w:p w:rsidRPr="007F4215" w:rsidR="007F4215" w:rsidP="00E30CE8" w:rsidRDefault="007F4215" w14:paraId="07414C5A" w14:textId="77777777">
            <w:pPr>
              <w:rPr>
                <w:b/>
                <w:bCs/>
              </w:rPr>
            </w:pPr>
            <w:r w:rsidRPr="007F4215">
              <w:rPr>
                <w:b/>
                <w:bCs/>
              </w:rPr>
              <w:t>Modelers</w:t>
            </w:r>
          </w:p>
        </w:tc>
        <w:tc>
          <w:tcPr>
            <w:tcW w:w="2568" w:type="dxa"/>
            <w:tcBorders>
              <w:top w:val="single" w:color="auto" w:sz="2" w:space="0"/>
              <w:bottom w:val="single" w:color="000000" w:sz="12" w:space="0"/>
              <w:right w:val="single" w:color="000000" w:sz="12" w:space="0"/>
            </w:tcBorders>
            <w:shd w:val="clear" w:color="auto" w:fill="auto"/>
          </w:tcPr>
          <w:p w:rsidRPr="007F4215" w:rsidR="007F4215" w:rsidP="00E30CE8" w:rsidRDefault="007F4215" w14:paraId="6F1AC99F"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F4215" w:rsidR="007F4215" w:rsidP="00E30CE8" w:rsidRDefault="007F4215" w14:paraId="71B5CA0D" w14:textId="77777777">
            <w:pPr>
              <w:rPr>
                <w:b/>
                <w:bCs/>
              </w:rPr>
            </w:pPr>
            <w:r w:rsidRPr="007F4215">
              <w:rPr>
                <w:b/>
                <w:bCs/>
              </w:rPr>
              <w:t>Reviewers</w:t>
            </w:r>
          </w:p>
        </w:tc>
        <w:tc>
          <w:tcPr>
            <w:tcW w:w="852" w:type="dxa"/>
            <w:tcBorders>
              <w:top w:val="single" w:color="auto" w:sz="2" w:space="0"/>
              <w:bottom w:val="single" w:color="000000" w:sz="12" w:space="0"/>
            </w:tcBorders>
            <w:shd w:val="clear" w:color="auto" w:fill="auto"/>
          </w:tcPr>
          <w:p w:rsidRPr="007F4215" w:rsidR="007F4215" w:rsidP="00E30CE8" w:rsidRDefault="007F4215" w14:paraId="66154723" w14:textId="77777777">
            <w:pPr>
              <w:rPr>
                <w:b/>
                <w:bCs/>
              </w:rPr>
            </w:pPr>
          </w:p>
        </w:tc>
      </w:tr>
      <w:tr w:rsidRPr="007F4215" w:rsidR="007F4215" w:rsidTr="007F4215" w14:paraId="33CC73C5" w14:textId="77777777">
        <w:tc>
          <w:tcPr>
            <w:tcW w:w="1512" w:type="dxa"/>
            <w:tcBorders>
              <w:top w:val="single" w:color="000000" w:sz="12" w:space="0"/>
              <w:left w:val="single" w:color="auto" w:sz="12" w:space="0"/>
            </w:tcBorders>
            <w:shd w:val="clear" w:color="auto" w:fill="auto"/>
          </w:tcPr>
          <w:p w:rsidRPr="007F4215" w:rsidR="007F4215" w:rsidP="00E30CE8" w:rsidRDefault="007F4215" w14:paraId="7780F7F1" w14:textId="77777777">
            <w:pPr>
              <w:rPr>
                <w:bCs/>
              </w:rPr>
            </w:pPr>
            <w:r w:rsidRPr="007F4215">
              <w:rPr>
                <w:bCs/>
              </w:rPr>
              <w:t>Jeff Rose</w:t>
            </w:r>
          </w:p>
        </w:tc>
        <w:tc>
          <w:tcPr>
            <w:tcW w:w="2568" w:type="dxa"/>
            <w:tcBorders>
              <w:top w:val="single" w:color="000000" w:sz="12" w:space="0"/>
              <w:right w:val="single" w:color="000000" w:sz="12" w:space="0"/>
            </w:tcBorders>
            <w:shd w:val="clear" w:color="auto" w:fill="auto"/>
          </w:tcPr>
          <w:p w:rsidRPr="007F4215" w:rsidR="007F4215" w:rsidP="00E30CE8" w:rsidRDefault="007F4215" w14:paraId="29B4D0D0" w14:textId="77777777">
            <w:r w:rsidRPr="007F4215">
              <w:t>Jeffrey_rose@blm.gov</w:t>
            </w:r>
          </w:p>
        </w:tc>
        <w:tc>
          <w:tcPr>
            <w:tcW w:w="1392" w:type="dxa"/>
            <w:tcBorders>
              <w:top w:val="single" w:color="000000" w:sz="12" w:space="0"/>
              <w:left w:val="single" w:color="000000" w:sz="12" w:space="0"/>
            </w:tcBorders>
            <w:shd w:val="clear" w:color="auto" w:fill="auto"/>
          </w:tcPr>
          <w:p w:rsidRPr="007F4215" w:rsidR="007F4215" w:rsidP="00E30CE8" w:rsidRDefault="007F4215" w14:paraId="18BB8392" w14:textId="77777777">
            <w:r w:rsidRPr="007F4215">
              <w:t>None</w:t>
            </w:r>
          </w:p>
        </w:tc>
        <w:tc>
          <w:tcPr>
            <w:tcW w:w="852" w:type="dxa"/>
            <w:tcBorders>
              <w:top w:val="single" w:color="000000" w:sz="12" w:space="0"/>
            </w:tcBorders>
            <w:shd w:val="clear" w:color="auto" w:fill="auto"/>
          </w:tcPr>
          <w:p w:rsidRPr="007F4215" w:rsidR="007F4215" w:rsidP="00E30CE8" w:rsidRDefault="007F4215" w14:paraId="6CB340DE" w14:textId="77777777">
            <w:r w:rsidRPr="007F4215">
              <w:t>None</w:t>
            </w:r>
          </w:p>
        </w:tc>
      </w:tr>
      <w:tr w:rsidRPr="007F4215" w:rsidR="007F4215" w:rsidTr="007F4215" w14:paraId="34FC4B87" w14:textId="77777777">
        <w:tc>
          <w:tcPr>
            <w:tcW w:w="1512" w:type="dxa"/>
            <w:tcBorders>
              <w:left w:val="single" w:color="auto" w:sz="12" w:space="0"/>
            </w:tcBorders>
            <w:shd w:val="clear" w:color="auto" w:fill="auto"/>
          </w:tcPr>
          <w:p w:rsidRPr="007F4215" w:rsidR="007F4215" w:rsidP="00E30CE8" w:rsidRDefault="007F4215" w14:paraId="45820E6E" w14:textId="77777777">
            <w:pPr>
              <w:rPr>
                <w:bCs/>
              </w:rPr>
            </w:pPr>
            <w:r w:rsidRPr="007F4215">
              <w:rPr>
                <w:bCs/>
              </w:rPr>
              <w:t>John Foster</w:t>
            </w:r>
          </w:p>
        </w:tc>
        <w:tc>
          <w:tcPr>
            <w:tcW w:w="2568" w:type="dxa"/>
            <w:tcBorders>
              <w:right w:val="single" w:color="000000" w:sz="12" w:space="0"/>
            </w:tcBorders>
            <w:shd w:val="clear" w:color="auto" w:fill="auto"/>
          </w:tcPr>
          <w:p w:rsidRPr="007F4215" w:rsidR="007F4215" w:rsidP="00E30CE8" w:rsidRDefault="007F4215" w14:paraId="29705ED7" w14:textId="77777777">
            <w:r w:rsidRPr="007F4215">
              <w:t>jfoster@tnc.org</w:t>
            </w:r>
          </w:p>
        </w:tc>
        <w:tc>
          <w:tcPr>
            <w:tcW w:w="1392" w:type="dxa"/>
            <w:tcBorders>
              <w:left w:val="single" w:color="000000" w:sz="12" w:space="0"/>
            </w:tcBorders>
            <w:shd w:val="clear" w:color="auto" w:fill="auto"/>
          </w:tcPr>
          <w:p w:rsidRPr="007F4215" w:rsidR="007F4215" w:rsidP="00E30CE8" w:rsidRDefault="007F4215" w14:paraId="56F31F84" w14:textId="77777777">
            <w:r w:rsidRPr="007F4215">
              <w:t>None</w:t>
            </w:r>
          </w:p>
        </w:tc>
        <w:tc>
          <w:tcPr>
            <w:tcW w:w="852" w:type="dxa"/>
            <w:shd w:val="clear" w:color="auto" w:fill="auto"/>
          </w:tcPr>
          <w:p w:rsidRPr="007F4215" w:rsidR="007F4215" w:rsidP="00E30CE8" w:rsidRDefault="007F4215" w14:paraId="480CFABF" w14:textId="77777777">
            <w:r w:rsidRPr="007F4215">
              <w:t>None</w:t>
            </w:r>
          </w:p>
        </w:tc>
      </w:tr>
      <w:tr w:rsidRPr="007F4215" w:rsidR="007F4215" w:rsidTr="007F4215" w14:paraId="2F313D54" w14:textId="77777777">
        <w:tc>
          <w:tcPr>
            <w:tcW w:w="1512" w:type="dxa"/>
            <w:tcBorders>
              <w:left w:val="single" w:color="auto" w:sz="12" w:space="0"/>
              <w:bottom w:val="single" w:color="auto" w:sz="2" w:space="0"/>
            </w:tcBorders>
            <w:shd w:val="clear" w:color="auto" w:fill="auto"/>
          </w:tcPr>
          <w:p w:rsidRPr="007F4215" w:rsidR="007F4215" w:rsidP="00E30CE8" w:rsidRDefault="007F4215" w14:paraId="4DEA4139" w14:textId="77777777">
            <w:pPr>
              <w:rPr>
                <w:bCs/>
              </w:rPr>
            </w:pPr>
            <w:r w:rsidRPr="007F4215">
              <w:rPr>
                <w:bCs/>
              </w:rPr>
              <w:t>None</w:t>
            </w:r>
          </w:p>
        </w:tc>
        <w:tc>
          <w:tcPr>
            <w:tcW w:w="2568" w:type="dxa"/>
            <w:tcBorders>
              <w:right w:val="single" w:color="000000" w:sz="12" w:space="0"/>
            </w:tcBorders>
            <w:shd w:val="clear" w:color="auto" w:fill="auto"/>
          </w:tcPr>
          <w:p w:rsidRPr="007F4215" w:rsidR="007F4215" w:rsidP="00E30CE8" w:rsidRDefault="007F4215" w14:paraId="2ED516FA" w14:textId="77777777">
            <w:r w:rsidRPr="007F4215">
              <w:t>None</w:t>
            </w:r>
          </w:p>
        </w:tc>
        <w:tc>
          <w:tcPr>
            <w:tcW w:w="1392" w:type="dxa"/>
            <w:tcBorders>
              <w:left w:val="single" w:color="000000" w:sz="12" w:space="0"/>
              <w:bottom w:val="single" w:color="auto" w:sz="2" w:space="0"/>
            </w:tcBorders>
            <w:shd w:val="clear" w:color="auto" w:fill="auto"/>
          </w:tcPr>
          <w:p w:rsidRPr="007F4215" w:rsidR="007F4215" w:rsidP="00E30CE8" w:rsidRDefault="007F4215" w14:paraId="3FDF448B" w14:textId="77777777">
            <w:r w:rsidRPr="007F4215">
              <w:t>None</w:t>
            </w:r>
          </w:p>
        </w:tc>
        <w:tc>
          <w:tcPr>
            <w:tcW w:w="852" w:type="dxa"/>
            <w:shd w:val="clear" w:color="auto" w:fill="auto"/>
          </w:tcPr>
          <w:p w:rsidRPr="007F4215" w:rsidR="007F4215" w:rsidP="00E30CE8" w:rsidRDefault="007F4215" w14:paraId="73556C86" w14:textId="77777777">
            <w:r w:rsidRPr="007F4215">
              <w:t>None</w:t>
            </w:r>
          </w:p>
        </w:tc>
      </w:tr>
    </w:tbl>
    <w:p w:rsidR="007F4215" w:rsidP="007F4215" w:rsidRDefault="007F4215" w14:paraId="0F0A8188" w14:textId="77777777"/>
    <w:p w:rsidR="00FC0BE6" w:rsidP="00FC0BE6" w:rsidRDefault="00FC0BE6" w14:paraId="18B37364" w14:textId="77777777">
      <w:pPr>
        <w:pStyle w:val="InfoPara"/>
      </w:pPr>
      <w:r>
        <w:t xml:space="preserve">Reviewer: </w:t>
      </w:r>
      <w:r w:rsidRPr="000B4693">
        <w:rPr>
          <w:b w:val="0"/>
        </w:rPr>
        <w:t>Andrea Laliberte</w:t>
      </w:r>
    </w:p>
    <w:p w:rsidR="007F4215" w:rsidP="007F4215" w:rsidRDefault="007F4215" w14:paraId="2117F2DC" w14:textId="77777777">
      <w:pPr>
        <w:pStyle w:val="InfoPara"/>
      </w:pPr>
      <w:r>
        <w:t>Vegetation Type</w:t>
      </w:r>
    </w:p>
    <w:p w:rsidR="00FC0BE6" w:rsidP="00FC0BE6" w:rsidRDefault="003131C4" w14:paraId="649756C4" w14:textId="555C7424">
      <w:r w:rsidRPr="003131C4">
        <w:t>Mixed Upland and Wetland</w:t>
      </w:r>
      <w:bookmarkStart w:name="_GoBack" w:id="0"/>
      <w:bookmarkEnd w:id="0"/>
    </w:p>
    <w:p w:rsidR="007F4215" w:rsidP="007F4215" w:rsidRDefault="007F4215" w14:paraId="7A66B1E5" w14:textId="77777777">
      <w:pPr>
        <w:pStyle w:val="InfoPara"/>
      </w:pPr>
      <w:r>
        <w:t>Map Zones</w:t>
      </w:r>
    </w:p>
    <w:p w:rsidR="007F4215" w:rsidP="007F4215" w:rsidRDefault="001F6309" w14:paraId="50C397A6" w14:textId="63237191">
      <w:r>
        <w:t xml:space="preserve">7, </w:t>
      </w:r>
      <w:r w:rsidR="00FC0BE6">
        <w:t xml:space="preserve">8, </w:t>
      </w:r>
      <w:r w:rsidR="007F4215">
        <w:t>9</w:t>
      </w:r>
    </w:p>
    <w:p w:rsidR="007F4215" w:rsidP="007F4215" w:rsidRDefault="007F4215" w14:paraId="7A9DA613" w14:textId="77777777">
      <w:pPr>
        <w:pStyle w:val="InfoPara"/>
      </w:pPr>
      <w:r>
        <w:t>Geographic Range</w:t>
      </w:r>
    </w:p>
    <w:p w:rsidR="007F4215" w:rsidP="007F4215" w:rsidRDefault="007F4215" w14:paraId="0CF920E4" w14:textId="180AE81B">
      <w:r>
        <w:t>Occurs throughout much of the western U</w:t>
      </w:r>
      <w:r w:rsidR="006F7404">
        <w:t>nited States</w:t>
      </w:r>
      <w:r>
        <w:t xml:space="preserve"> in intermountain basins. Common in southern I</w:t>
      </w:r>
      <w:r w:rsidR="006F7404">
        <w:t>daho</w:t>
      </w:r>
      <w:r>
        <w:t>, N</w:t>
      </w:r>
      <w:r w:rsidR="006F7404">
        <w:t xml:space="preserve">evada, </w:t>
      </w:r>
      <w:r>
        <w:t>and U</w:t>
      </w:r>
      <w:r w:rsidR="006F7404">
        <w:t>tah</w:t>
      </w:r>
      <w:r>
        <w:t>. Also occurs in eastern O</w:t>
      </w:r>
      <w:r w:rsidR="006F7404">
        <w:t>regon</w:t>
      </w:r>
      <w:r>
        <w:t xml:space="preserve"> and possibly eastern W</w:t>
      </w:r>
      <w:r w:rsidR="006F7404">
        <w:t>ashington</w:t>
      </w:r>
      <w:r>
        <w:t>.</w:t>
      </w:r>
    </w:p>
    <w:p w:rsidR="007F4215" w:rsidP="007F4215" w:rsidRDefault="007F4215" w14:paraId="4C6F7337" w14:textId="77777777">
      <w:pPr>
        <w:pStyle w:val="InfoPara"/>
      </w:pPr>
      <w:r>
        <w:t>Biophysical Site Description</w:t>
      </w:r>
    </w:p>
    <w:p w:rsidR="007F4215" w:rsidP="007F4215" w:rsidRDefault="007F4215" w14:paraId="6AA3DB25" w14:textId="5B12CA7B">
      <w:r>
        <w:t>This site occurs on alluvial flats or lake plains usually adjacent to playas. Sites typically have saline soils</w:t>
      </w:r>
      <w:r w:rsidR="006F7404">
        <w:t xml:space="preserve"> and </w:t>
      </w:r>
      <w:r>
        <w:t xml:space="preserve">shallow water table and flood intermittently but remain dry for most growing seasons. The water table remains high enough to maintain vegetation, despite salt accumulations. Slope gradients of </w:t>
      </w:r>
      <w:r w:rsidR="006F7404">
        <w:t xml:space="preserve">&lt;2% </w:t>
      </w:r>
      <w:r>
        <w:t>are most typical. Elevations are between 3</w:t>
      </w:r>
      <w:r w:rsidR="006F7404">
        <w:t>,</w:t>
      </w:r>
      <w:r>
        <w:t>800-5</w:t>
      </w:r>
      <w:r w:rsidR="006F7404">
        <w:t>,</w:t>
      </w:r>
      <w:r>
        <w:t>800ft. Average annual precipitation is 5-8in, mean temperature is 45</w:t>
      </w:r>
      <w:r w:rsidR="006F7404">
        <w:t>°</w:t>
      </w:r>
      <w:r>
        <w:t>-50</w:t>
      </w:r>
      <w:r w:rsidR="006F7404">
        <w:t>°</w:t>
      </w:r>
      <w:r>
        <w:t xml:space="preserve"> F, </w:t>
      </w:r>
      <w:r w:rsidR="006F7404">
        <w:t xml:space="preserve">and </w:t>
      </w:r>
      <w:r>
        <w:t>average growing season is 100-120 days. The surface layer will normally crust, inhibiting water infiltration and seedling emergence.</w:t>
      </w:r>
    </w:p>
    <w:p w:rsidR="007F4215" w:rsidP="007F4215" w:rsidRDefault="007F4215" w14:paraId="2B1B164D" w14:textId="77777777">
      <w:pPr>
        <w:pStyle w:val="InfoPara"/>
      </w:pPr>
      <w:r>
        <w:t>Vegetation Description</w:t>
      </w:r>
    </w:p>
    <w:p w:rsidR="007F4215" w:rsidP="007F4215" w:rsidRDefault="007F4215" w14:paraId="4933451D" w14:textId="7AEEC139">
      <w:r>
        <w:t>This system sometimes occurs as a mosaic of multiple communities, with open to moderately</w:t>
      </w:r>
      <w:r w:rsidR="006F7404">
        <w:t xml:space="preserve"> </w:t>
      </w:r>
      <w:r>
        <w:t xml:space="preserve">dense shrublands dominated or co-dominated by </w:t>
      </w:r>
      <w:proofErr w:type="spellStart"/>
      <w:r w:rsidRPr="0006075C">
        <w:rPr>
          <w:i/>
        </w:rPr>
        <w:t>Sarcobatus</w:t>
      </w:r>
      <w:proofErr w:type="spellEnd"/>
      <w:r w:rsidRPr="0006075C">
        <w:rPr>
          <w:i/>
        </w:rPr>
        <w:t xml:space="preserve"> </w:t>
      </w:r>
      <w:proofErr w:type="spellStart"/>
      <w:r w:rsidRPr="0006075C">
        <w:rPr>
          <w:i/>
        </w:rPr>
        <w:t>vermiculatus</w:t>
      </w:r>
      <w:proofErr w:type="spellEnd"/>
      <w:r>
        <w:t xml:space="preserve"> (greasewood). </w:t>
      </w:r>
      <w:proofErr w:type="spellStart"/>
      <w:r w:rsidRPr="0006075C">
        <w:rPr>
          <w:i/>
        </w:rPr>
        <w:t>Atriplex</w:t>
      </w:r>
      <w:proofErr w:type="spellEnd"/>
      <w:r w:rsidRPr="0006075C">
        <w:rPr>
          <w:i/>
        </w:rPr>
        <w:t xml:space="preserve"> </w:t>
      </w:r>
      <w:proofErr w:type="spellStart"/>
      <w:r w:rsidRPr="0006075C">
        <w:rPr>
          <w:i/>
        </w:rPr>
        <w:t>confertifolia</w:t>
      </w:r>
      <w:proofErr w:type="spellEnd"/>
      <w:r>
        <w:t xml:space="preserve"> (shadscale) may be present or co-dominant. Occurrences are often surrounded by mixed salt desert scrub. Herbaceous layer, if present, is usually dominated by graminoids. There may be inclusions of </w:t>
      </w:r>
      <w:proofErr w:type="spellStart"/>
      <w:r w:rsidRPr="0006075C">
        <w:rPr>
          <w:i/>
        </w:rPr>
        <w:t>Sporobolus</w:t>
      </w:r>
      <w:proofErr w:type="spellEnd"/>
      <w:r w:rsidRPr="0006075C">
        <w:rPr>
          <w:i/>
        </w:rPr>
        <w:t xml:space="preserve"> </w:t>
      </w:r>
      <w:proofErr w:type="spellStart"/>
      <w:r w:rsidRPr="0006075C">
        <w:rPr>
          <w:i/>
        </w:rPr>
        <w:t>airoides</w:t>
      </w:r>
      <w:proofErr w:type="spellEnd"/>
      <w:r>
        <w:t xml:space="preserve"> (alkali sacaton) and </w:t>
      </w:r>
      <w:proofErr w:type="spellStart"/>
      <w:r w:rsidRPr="0006075C">
        <w:rPr>
          <w:i/>
        </w:rPr>
        <w:t>Distichilis</w:t>
      </w:r>
      <w:proofErr w:type="spellEnd"/>
      <w:r w:rsidRPr="0006075C">
        <w:rPr>
          <w:i/>
        </w:rPr>
        <w:t xml:space="preserve"> </w:t>
      </w:r>
      <w:proofErr w:type="spellStart"/>
      <w:r w:rsidRPr="0006075C">
        <w:rPr>
          <w:i/>
        </w:rPr>
        <w:t>spicata</w:t>
      </w:r>
      <w:proofErr w:type="spellEnd"/>
      <w:r>
        <w:t xml:space="preserve"> (</w:t>
      </w:r>
      <w:proofErr w:type="spellStart"/>
      <w:r>
        <w:t>saltgrass</w:t>
      </w:r>
      <w:proofErr w:type="spellEnd"/>
      <w:r>
        <w:t>). Vegetation on this site is normally restricted to coppice mound areas that are surrounded by playa-like depressions or nearly level, usually barren, inner spaces. Potential vegetative composition is about 15% grasses, 5% forbs</w:t>
      </w:r>
      <w:r w:rsidR="006F7404">
        <w:t>,</w:t>
      </w:r>
      <w:r>
        <w:t xml:space="preserve"> and 80% shrubs. As ecological condition declines, herbaceous understory is reduced or eliminated and the site becomes a community of halophytic shrub dominated by greasewood.</w:t>
      </w:r>
    </w:p>
    <w:p w:rsidR="007F4215" w:rsidP="007F4215" w:rsidRDefault="007F4215" w14:paraId="4EEF4BC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SAVE4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 vermiculatus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cinereus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bl>
    <w:p>
      <w:r>
        <w:rPr>
          <w:sz w:val="16"/>
        </w:rPr>
        <w:t>Species names are from the NRCS PLANTS database. Check species codes at http://plants.usda.gov.</w:t>
      </w:r>
    </w:p>
    <w:p w:rsidR="007F4215" w:rsidP="007F4215" w:rsidRDefault="007F4215" w14:paraId="527DB23D" w14:textId="77777777">
      <w:pPr>
        <w:pStyle w:val="InfoPara"/>
      </w:pPr>
      <w:r>
        <w:t>Disturbance Description</w:t>
      </w:r>
    </w:p>
    <w:p w:rsidR="007430E9" w:rsidP="007F4215" w:rsidRDefault="007F4215" w14:paraId="5EF3C9EA" w14:textId="6C6EB307">
      <w:r>
        <w:t xml:space="preserve">Historically, </w:t>
      </w:r>
      <w:r w:rsidR="007430E9">
        <w:t xml:space="preserve">fire was extremely infrequent. </w:t>
      </w:r>
      <w:r w:rsidRPr="007F4215" w:rsidR="007430E9">
        <w:t>Greasewood</w:t>
      </w:r>
      <w:r w:rsidR="007430E9">
        <w:t xml:space="preserve"> is a vigorous </w:t>
      </w:r>
      <w:proofErr w:type="spellStart"/>
      <w:r w:rsidR="007430E9">
        <w:t>resprouter</w:t>
      </w:r>
      <w:proofErr w:type="spellEnd"/>
      <w:r w:rsidR="007430E9">
        <w:t xml:space="preserve"> following low</w:t>
      </w:r>
      <w:r w:rsidR="006F7404">
        <w:t>-</w:t>
      </w:r>
      <w:r w:rsidR="007430E9">
        <w:t xml:space="preserve"> to moderate</w:t>
      </w:r>
      <w:r w:rsidR="006F7404">
        <w:t>-</w:t>
      </w:r>
      <w:r w:rsidR="007430E9">
        <w:t>severity fires, although severe fires may result in some mortality (Anderson 2004). Some reseeding may occur from nearby remnant plants.</w:t>
      </w:r>
    </w:p>
    <w:p w:rsidR="007430E9" w:rsidP="007F4215" w:rsidRDefault="007430E9" w14:paraId="1897E413" w14:textId="77777777"/>
    <w:p w:rsidR="007F4215" w:rsidP="007F4215" w:rsidRDefault="007430E9" w14:paraId="3B2BA8C0" w14:textId="12F3BBFE">
      <w:r>
        <w:t>Vegetation m</w:t>
      </w:r>
      <w:r w:rsidR="007F4215">
        <w:t xml:space="preserve">ay be killed by standing water that lasts </w:t>
      </w:r>
      <w:r w:rsidR="006F7404">
        <w:t>&gt;</w:t>
      </w:r>
      <w:r w:rsidR="007F4215">
        <w:t>40 days based on observation of inundations of Lake Bonneville flats in 1983 (personal o</w:t>
      </w:r>
      <w:r>
        <w:t>bserv</w:t>
      </w:r>
      <w:r w:rsidR="006F7404">
        <w:t>ation</w:t>
      </w:r>
      <w:r>
        <w:t xml:space="preserve">, Gary </w:t>
      </w:r>
      <w:proofErr w:type="spellStart"/>
      <w:r>
        <w:t>Medlyn</w:t>
      </w:r>
      <w:proofErr w:type="spellEnd"/>
      <w:r>
        <w:t>, Ely BLM)</w:t>
      </w:r>
      <w:r w:rsidR="007F4215">
        <w:t xml:space="preserve">. </w:t>
      </w:r>
    </w:p>
    <w:p w:rsidR="007F4215" w:rsidP="007F4215" w:rsidRDefault="00997BE3" w14:paraId="14F59862" w14:textId="16292F2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1020</w:t>
            </w:r>
          </w:p>
        </w:tc>
        <w:tc>
          <w:p>
            <w:pPr>
              <w:jc w:val="center"/>
            </w:pPr>
            <w:r>
              <w:t>100</w:t>
            </w:r>
          </w:p>
        </w:tc>
        <w:tc>
          <w:p>
            <w:pPr>
              <w:jc w:val="center"/>
            </w:pPr>
            <w:r>
              <w:t>500</w:t>
            </w:r>
          </w:p>
        </w:tc>
        <w:tc>
          <w:p>
            <w:pPr>
              <w:jc w:val="center"/>
            </w:pPr>
            <w:r>
              <w:t>2000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4215" w:rsidP="007F4215" w:rsidRDefault="007F4215" w14:paraId="57EA969D" w14:textId="77777777">
      <w:pPr>
        <w:pStyle w:val="InfoPara"/>
      </w:pPr>
      <w:r>
        <w:t>Scale Description</w:t>
      </w:r>
    </w:p>
    <w:p w:rsidR="007F4215" w:rsidP="007F4215" w:rsidRDefault="006F7404" w14:paraId="5DA0E385" w14:textId="2B7FB573">
      <w:r>
        <w:t>10s</w:t>
      </w:r>
      <w:r w:rsidR="007F4215">
        <w:t xml:space="preserve"> to 100</w:t>
      </w:r>
      <w:r w:rsidR="007430E9">
        <w:t>,</w:t>
      </w:r>
      <w:r w:rsidR="007F4215">
        <w:t>000 of acres.</w:t>
      </w:r>
    </w:p>
    <w:p w:rsidR="007F4215" w:rsidP="007F4215" w:rsidRDefault="007F4215" w14:paraId="578C028C" w14:textId="77777777">
      <w:pPr>
        <w:pStyle w:val="InfoPara"/>
      </w:pPr>
      <w:r>
        <w:t>Adjacency or Identification Concerns</w:t>
      </w:r>
    </w:p>
    <w:p w:rsidR="007F4215" w:rsidP="007F4215" w:rsidRDefault="007F4215" w14:paraId="314A9AD7" w14:textId="77777777">
      <w:proofErr w:type="spellStart"/>
      <w:r>
        <w:t>Halogeton</w:t>
      </w:r>
      <w:proofErr w:type="spellEnd"/>
      <w:r>
        <w:t xml:space="preserve"> is likely to invade this site.</w:t>
      </w:r>
    </w:p>
    <w:p w:rsidR="007F4215" w:rsidP="007F4215" w:rsidRDefault="007F4215" w14:paraId="1622E5C0" w14:textId="77777777">
      <w:pPr>
        <w:pStyle w:val="InfoPara"/>
      </w:pPr>
      <w:r>
        <w:t>Issues or Problems</w:t>
      </w:r>
    </w:p>
    <w:p w:rsidR="007F4215" w:rsidP="007F4215" w:rsidRDefault="007F4215" w14:paraId="53D4C0B4" w14:textId="77777777"/>
    <w:p w:rsidR="007F4215" w:rsidP="007F4215" w:rsidRDefault="007F4215" w14:paraId="23F19DF2" w14:textId="77777777">
      <w:pPr>
        <w:pStyle w:val="InfoPara"/>
      </w:pPr>
      <w:r>
        <w:t>Native Uncharacteristic Conditions</w:t>
      </w:r>
    </w:p>
    <w:p w:rsidR="007F4215" w:rsidP="007F4215" w:rsidRDefault="007F4215" w14:paraId="018DDB91" w14:textId="77777777">
      <w:pPr>
        <w:pStyle w:val="InfoPara"/>
      </w:pPr>
      <w:r>
        <w:t>Comments</w:t>
      </w:r>
    </w:p>
    <w:p w:rsidR="00FC0BE6" w:rsidP="007F4215" w:rsidRDefault="00FC0BE6" w14:paraId="642FDF70" w14:textId="5932828E">
      <w:r>
        <w:t xml:space="preserve">Andrea Laliberte reviewed this model during the 2016 BpS review and made minor descriptive edits. Laliberte also suggested that it would make more sense geographically to include </w:t>
      </w:r>
      <w:r w:rsidR="006F7404">
        <w:t xml:space="preserve">map zone (MZ) </w:t>
      </w:r>
      <w:r>
        <w:t>8 with the MZ</w:t>
      </w:r>
      <w:r w:rsidR="006F7404">
        <w:t>0</w:t>
      </w:r>
      <w:r>
        <w:t>7/</w:t>
      </w:r>
      <w:r w:rsidR="006F7404">
        <w:t>0</w:t>
      </w:r>
      <w:r>
        <w:t>9 variant even though the MZ</w:t>
      </w:r>
      <w:r w:rsidR="006F7404">
        <w:t>0</w:t>
      </w:r>
      <w:r>
        <w:t xml:space="preserve">8 model was identical to </w:t>
      </w:r>
      <w:r w:rsidR="007430E9">
        <w:t xml:space="preserve">the </w:t>
      </w:r>
      <w:r>
        <w:t>MZ</w:t>
      </w:r>
      <w:r w:rsidR="006F7404">
        <w:t>0</w:t>
      </w:r>
      <w:r>
        <w:t>6 et al. variant. Blankenship accepted the recommendation</w:t>
      </w:r>
      <w:r w:rsidR="006F7404">
        <w:t>,</w:t>
      </w:r>
      <w:r>
        <w:t xml:space="preserve"> noting that</w:t>
      </w:r>
      <w:r w:rsidR="00B921E0">
        <w:t xml:space="preserve"> the descriptions were identical, except the s-class information, and that</w:t>
      </w:r>
      <w:r>
        <w:t xml:space="preserve"> a previous MZ</w:t>
      </w:r>
      <w:r w:rsidR="006F7404">
        <w:t>0</w:t>
      </w:r>
      <w:r>
        <w:t>8 reviewer had suggested a 3-box model such as in MZ</w:t>
      </w:r>
      <w:r w:rsidR="006F7404">
        <w:t>0</w:t>
      </w:r>
      <w:r>
        <w:t xml:space="preserve">7 and </w:t>
      </w:r>
      <w:r w:rsidR="006F7404">
        <w:t>MZ0</w:t>
      </w:r>
      <w:r>
        <w:t xml:space="preserve">9. Laliberte also questioned whether a two box model could adequately represent this </w:t>
      </w:r>
      <w:r w:rsidR="006F7404">
        <w:t>Biophysical Setting (</w:t>
      </w:r>
      <w:r>
        <w:t>BpS</w:t>
      </w:r>
      <w:r w:rsidR="006F7404">
        <w:t>)</w:t>
      </w:r>
      <w:r>
        <w:t xml:space="preserve"> as was done in the </w:t>
      </w:r>
      <w:r w:rsidR="006F7404">
        <w:t>MZ0</w:t>
      </w:r>
      <w:r>
        <w:t>6 et al</w:t>
      </w:r>
      <w:r w:rsidR="006F7404">
        <w:t>.</w:t>
      </w:r>
      <w:r>
        <w:t xml:space="preserve"> variant. </w:t>
      </w:r>
    </w:p>
    <w:p w:rsidR="00FC0BE6" w:rsidP="007F4215" w:rsidRDefault="00FC0BE6" w14:paraId="4B808CAB" w14:textId="1DA158F6"/>
    <w:p w:rsidR="00FC0BE6" w:rsidP="007F4215" w:rsidRDefault="00FC0BE6" w14:paraId="51DE8ADD" w14:textId="49FF67A3">
      <w:r>
        <w:t>LANDFIRE National Comments:</w:t>
      </w:r>
    </w:p>
    <w:p w:rsidR="00FC0BE6" w:rsidP="00FC0BE6" w:rsidRDefault="00FC0BE6" w14:paraId="0406BA1F" w14:textId="46C35D8B">
      <w:r>
        <w:t>Local data in O</w:t>
      </w:r>
      <w:r w:rsidR="006F7404">
        <w:t>regon</w:t>
      </w:r>
      <w:r>
        <w:t xml:space="preserve"> informed this three box model in MZ</w:t>
      </w:r>
      <w:r w:rsidR="006F7404">
        <w:t>0</w:t>
      </w:r>
      <w:r>
        <w:t xml:space="preserve">7 and </w:t>
      </w:r>
      <w:r w:rsidR="006F7404">
        <w:t>MZ0</w:t>
      </w:r>
      <w:r>
        <w:t xml:space="preserve">9. </w:t>
      </w:r>
    </w:p>
    <w:p w:rsidR="00FC0BE6" w:rsidP="007F4215" w:rsidRDefault="00FC0BE6" w14:paraId="6637C17D" w14:textId="77777777"/>
    <w:p w:rsidR="00F81B33" w:rsidP="00F81B33" w:rsidRDefault="00F81B33" w14:paraId="07B038D3" w14:textId="2422D0D2">
      <w:r w:rsidRPr="00F81B33">
        <w:t>MZ</w:t>
      </w:r>
      <w:r w:rsidR="006F7404">
        <w:t>0</w:t>
      </w:r>
      <w:r w:rsidRPr="00F81B33">
        <w:t>8 was reviewed by Jeff Rose (</w:t>
      </w:r>
      <w:hyperlink w:history="1" r:id="rId7">
        <w:r w:rsidRPr="00F81B33">
          <w:rPr>
            <w:rStyle w:val="Hyperlink"/>
          </w:rPr>
          <w:t>jeffery_rose@blm.com</w:t>
        </w:r>
      </w:hyperlink>
      <w:r w:rsidRPr="00F81B33">
        <w:t xml:space="preserve">). </w:t>
      </w:r>
      <w:r>
        <w:t>Rose</w:t>
      </w:r>
      <w:r w:rsidRPr="00FC0BE6">
        <w:t xml:space="preserve"> suggested that there be a </w:t>
      </w:r>
      <w:r w:rsidR="006F7404">
        <w:t>3-</w:t>
      </w:r>
      <w:r w:rsidRPr="00FC0BE6">
        <w:t>box model reflecting recent data collected in O</w:t>
      </w:r>
      <w:r w:rsidR="006F7404">
        <w:t>regon</w:t>
      </w:r>
      <w:r w:rsidRPr="00FC0BE6">
        <w:t xml:space="preserve">. </w:t>
      </w:r>
    </w:p>
    <w:p w:rsidR="00F81B33" w:rsidP="00F81B33" w:rsidRDefault="00F81B33" w14:paraId="17157CE8" w14:textId="77777777"/>
    <w:p w:rsidR="007F4215" w:rsidP="007F4215" w:rsidRDefault="007F4215" w14:paraId="6B828CA2" w14:textId="77777777">
      <w:pPr>
        <w:pStyle w:val="ReportSection"/>
      </w:pPr>
      <w:r>
        <w:t>Succession Classes</w:t>
      </w:r>
    </w:p>
    <w:p w:rsidR="007F4215" w:rsidP="007F4215" w:rsidRDefault="007F4215" w14:paraId="0A5A01B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4215" w:rsidP="007F4215" w:rsidRDefault="007F4215" w14:paraId="3A007B4F"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F4215" w:rsidP="007F4215" w:rsidRDefault="007F4215" w14:paraId="4EE6C8C6" w14:textId="77777777"/>
    <w:p w:rsidR="007F4215" w:rsidP="007F4215" w:rsidRDefault="007F4215" w14:paraId="06B12C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916"/>
        <w:gridCol w:w="2916"/>
        <w:gridCol w:w="1956"/>
      </w:tblGrid>
      <w:tr w:rsidRPr="007F4215" w:rsidR="007F4215" w:rsidTr="007F4215" w14:paraId="5D828359" w14:textId="77777777">
        <w:tc>
          <w:tcPr>
            <w:tcW w:w="1068" w:type="dxa"/>
            <w:tcBorders>
              <w:top w:val="single" w:color="auto" w:sz="2" w:space="0"/>
              <w:bottom w:val="single" w:color="000000" w:sz="12" w:space="0"/>
            </w:tcBorders>
            <w:shd w:val="clear" w:color="auto" w:fill="auto"/>
          </w:tcPr>
          <w:p w:rsidRPr="007F4215" w:rsidR="007F4215" w:rsidP="00901EE9" w:rsidRDefault="007F4215" w14:paraId="55F952F4" w14:textId="77777777">
            <w:pPr>
              <w:rPr>
                <w:b/>
                <w:bCs/>
              </w:rPr>
            </w:pPr>
            <w:r w:rsidRPr="007F4215">
              <w:rPr>
                <w:b/>
                <w:bCs/>
              </w:rPr>
              <w:t>Symbol</w:t>
            </w:r>
          </w:p>
        </w:tc>
        <w:tc>
          <w:tcPr>
            <w:tcW w:w="2916" w:type="dxa"/>
            <w:tcBorders>
              <w:top w:val="single" w:color="auto" w:sz="2" w:space="0"/>
              <w:bottom w:val="single" w:color="000000" w:sz="12" w:space="0"/>
            </w:tcBorders>
            <w:shd w:val="clear" w:color="auto" w:fill="auto"/>
          </w:tcPr>
          <w:p w:rsidRPr="007F4215" w:rsidR="007F4215" w:rsidP="00901EE9" w:rsidRDefault="007F4215" w14:paraId="58F03DD8" w14:textId="77777777">
            <w:pPr>
              <w:rPr>
                <w:b/>
                <w:bCs/>
              </w:rPr>
            </w:pPr>
            <w:r w:rsidRPr="007F4215">
              <w:rPr>
                <w:b/>
                <w:bCs/>
              </w:rPr>
              <w:t>Scientific Name</w:t>
            </w:r>
          </w:p>
        </w:tc>
        <w:tc>
          <w:tcPr>
            <w:tcW w:w="2916" w:type="dxa"/>
            <w:tcBorders>
              <w:top w:val="single" w:color="auto" w:sz="2" w:space="0"/>
              <w:bottom w:val="single" w:color="000000" w:sz="12" w:space="0"/>
            </w:tcBorders>
            <w:shd w:val="clear" w:color="auto" w:fill="auto"/>
          </w:tcPr>
          <w:p w:rsidRPr="007F4215" w:rsidR="007F4215" w:rsidP="00901EE9" w:rsidRDefault="007F4215" w14:paraId="13817431" w14:textId="77777777">
            <w:pPr>
              <w:rPr>
                <w:b/>
                <w:bCs/>
              </w:rPr>
            </w:pPr>
            <w:r w:rsidRPr="007F4215">
              <w:rPr>
                <w:b/>
                <w:bCs/>
              </w:rPr>
              <w:t>Common Name</w:t>
            </w:r>
          </w:p>
        </w:tc>
        <w:tc>
          <w:tcPr>
            <w:tcW w:w="1956" w:type="dxa"/>
            <w:tcBorders>
              <w:top w:val="single" w:color="auto" w:sz="2" w:space="0"/>
              <w:bottom w:val="single" w:color="000000" w:sz="12" w:space="0"/>
            </w:tcBorders>
            <w:shd w:val="clear" w:color="auto" w:fill="auto"/>
          </w:tcPr>
          <w:p w:rsidRPr="007F4215" w:rsidR="007F4215" w:rsidP="00901EE9" w:rsidRDefault="007F4215" w14:paraId="685344C7" w14:textId="77777777">
            <w:pPr>
              <w:rPr>
                <w:b/>
                <w:bCs/>
              </w:rPr>
            </w:pPr>
            <w:r w:rsidRPr="007F4215">
              <w:rPr>
                <w:b/>
                <w:bCs/>
              </w:rPr>
              <w:t>Canopy Position</w:t>
            </w:r>
          </w:p>
        </w:tc>
      </w:tr>
      <w:tr w:rsidRPr="007F4215" w:rsidR="007F4215" w:rsidTr="007F4215" w14:paraId="00C92C67" w14:textId="77777777">
        <w:tc>
          <w:tcPr>
            <w:tcW w:w="1068" w:type="dxa"/>
            <w:tcBorders>
              <w:top w:val="single" w:color="000000" w:sz="12" w:space="0"/>
            </w:tcBorders>
            <w:shd w:val="clear" w:color="auto" w:fill="auto"/>
          </w:tcPr>
          <w:p w:rsidRPr="007F4215" w:rsidR="007F4215" w:rsidP="00901EE9" w:rsidRDefault="00FC0BE6" w14:paraId="72F5CD3D" w14:textId="66DA86D6">
            <w:pPr>
              <w:rPr>
                <w:bCs/>
              </w:rPr>
            </w:pPr>
            <w:r w:rsidRPr="007F4215">
              <w:rPr>
                <w:bCs/>
              </w:rPr>
              <w:t>ELE</w:t>
            </w:r>
            <w:r>
              <w:rPr>
                <w:bCs/>
              </w:rPr>
              <w:t>L5</w:t>
            </w:r>
          </w:p>
        </w:tc>
        <w:tc>
          <w:tcPr>
            <w:tcW w:w="2916" w:type="dxa"/>
            <w:tcBorders>
              <w:top w:val="single" w:color="000000" w:sz="12" w:space="0"/>
            </w:tcBorders>
            <w:shd w:val="clear" w:color="auto" w:fill="auto"/>
          </w:tcPr>
          <w:p w:rsidRPr="007F4215" w:rsidR="007F4215" w:rsidP="00901EE9" w:rsidRDefault="00FC0BE6" w14:paraId="5ACF8A2E" w14:textId="6873B24E">
            <w:proofErr w:type="spellStart"/>
            <w:r>
              <w:t>Elymus</w:t>
            </w:r>
            <w:proofErr w:type="spellEnd"/>
            <w:r>
              <w:t xml:space="preserve"> </w:t>
            </w:r>
            <w:proofErr w:type="spellStart"/>
            <w:r>
              <w:t>elymoides</w:t>
            </w:r>
            <w:proofErr w:type="spellEnd"/>
          </w:p>
        </w:tc>
        <w:tc>
          <w:tcPr>
            <w:tcW w:w="2916" w:type="dxa"/>
            <w:tcBorders>
              <w:top w:val="single" w:color="000000" w:sz="12" w:space="0"/>
            </w:tcBorders>
            <w:shd w:val="clear" w:color="auto" w:fill="auto"/>
          </w:tcPr>
          <w:p w:rsidRPr="007F4215" w:rsidR="007F4215" w:rsidP="00901EE9" w:rsidRDefault="00FC0BE6" w14:paraId="66F4EBA3" w14:textId="398C5020">
            <w:r>
              <w:t xml:space="preserve">Bottlebrush </w:t>
            </w:r>
            <w:proofErr w:type="spellStart"/>
            <w:r>
              <w:t>squirreltail</w:t>
            </w:r>
            <w:proofErr w:type="spellEnd"/>
          </w:p>
        </w:tc>
        <w:tc>
          <w:tcPr>
            <w:tcW w:w="1956" w:type="dxa"/>
            <w:tcBorders>
              <w:top w:val="single" w:color="000000" w:sz="12" w:space="0"/>
            </w:tcBorders>
            <w:shd w:val="clear" w:color="auto" w:fill="auto"/>
          </w:tcPr>
          <w:p w:rsidRPr="007F4215" w:rsidR="007F4215" w:rsidP="00901EE9" w:rsidRDefault="007F4215" w14:paraId="5D00BFC1" w14:textId="77777777">
            <w:r w:rsidRPr="007F4215">
              <w:t>Upper</w:t>
            </w:r>
          </w:p>
        </w:tc>
      </w:tr>
      <w:tr w:rsidRPr="007F4215" w:rsidR="007F4215" w:rsidTr="007F4215" w14:paraId="05F75DDE" w14:textId="77777777">
        <w:tc>
          <w:tcPr>
            <w:tcW w:w="1068" w:type="dxa"/>
            <w:shd w:val="clear" w:color="auto" w:fill="auto"/>
          </w:tcPr>
          <w:p w:rsidRPr="007F4215" w:rsidR="007F4215" w:rsidP="00901EE9" w:rsidRDefault="007F4215" w14:paraId="40B9245D" w14:textId="77777777">
            <w:pPr>
              <w:rPr>
                <w:bCs/>
              </w:rPr>
            </w:pPr>
            <w:r w:rsidRPr="007F4215">
              <w:rPr>
                <w:bCs/>
              </w:rPr>
              <w:t>LECI4</w:t>
            </w:r>
          </w:p>
        </w:tc>
        <w:tc>
          <w:tcPr>
            <w:tcW w:w="2916" w:type="dxa"/>
            <w:shd w:val="clear" w:color="auto" w:fill="auto"/>
          </w:tcPr>
          <w:p w:rsidRPr="007F4215" w:rsidR="007F4215" w:rsidP="00901EE9" w:rsidRDefault="007F4215" w14:paraId="19B4DF6D" w14:textId="77777777">
            <w:proofErr w:type="spellStart"/>
            <w:r w:rsidRPr="007F4215">
              <w:t>Leymus</w:t>
            </w:r>
            <w:proofErr w:type="spellEnd"/>
            <w:r w:rsidRPr="007F4215">
              <w:t xml:space="preserve"> </w:t>
            </w:r>
            <w:proofErr w:type="spellStart"/>
            <w:r w:rsidRPr="007F4215">
              <w:t>cinereus</w:t>
            </w:r>
            <w:proofErr w:type="spellEnd"/>
          </w:p>
        </w:tc>
        <w:tc>
          <w:tcPr>
            <w:tcW w:w="2916" w:type="dxa"/>
            <w:shd w:val="clear" w:color="auto" w:fill="auto"/>
          </w:tcPr>
          <w:p w:rsidRPr="007F4215" w:rsidR="007F4215" w:rsidP="00901EE9" w:rsidRDefault="007F4215" w14:paraId="4AEC1D28" w14:textId="77777777">
            <w:r w:rsidRPr="007F4215">
              <w:t>Basin wildrye</w:t>
            </w:r>
          </w:p>
        </w:tc>
        <w:tc>
          <w:tcPr>
            <w:tcW w:w="1956" w:type="dxa"/>
            <w:shd w:val="clear" w:color="auto" w:fill="auto"/>
          </w:tcPr>
          <w:p w:rsidRPr="007F4215" w:rsidR="007F4215" w:rsidP="00901EE9" w:rsidRDefault="007F4215" w14:paraId="5F276916" w14:textId="77777777">
            <w:r w:rsidRPr="007F4215">
              <w:t>Lower</w:t>
            </w:r>
          </w:p>
        </w:tc>
      </w:tr>
      <w:tr w:rsidRPr="007F4215" w:rsidR="007F4215" w:rsidTr="007F4215" w14:paraId="33C65432" w14:textId="77777777">
        <w:tc>
          <w:tcPr>
            <w:tcW w:w="1068" w:type="dxa"/>
            <w:shd w:val="clear" w:color="auto" w:fill="auto"/>
          </w:tcPr>
          <w:p w:rsidRPr="007F4215" w:rsidR="007F4215" w:rsidP="00901EE9" w:rsidRDefault="007F4215" w14:paraId="7DD8BE33" w14:textId="77777777">
            <w:pPr>
              <w:rPr>
                <w:bCs/>
              </w:rPr>
            </w:pPr>
            <w:r w:rsidRPr="007F4215">
              <w:rPr>
                <w:bCs/>
              </w:rPr>
              <w:t>SPAI</w:t>
            </w:r>
          </w:p>
        </w:tc>
        <w:tc>
          <w:tcPr>
            <w:tcW w:w="2916" w:type="dxa"/>
            <w:shd w:val="clear" w:color="auto" w:fill="auto"/>
          </w:tcPr>
          <w:p w:rsidRPr="007F4215" w:rsidR="007F4215" w:rsidP="00901EE9" w:rsidRDefault="007F4215" w14:paraId="7F059F56" w14:textId="77777777">
            <w:proofErr w:type="spellStart"/>
            <w:r w:rsidRPr="007F4215">
              <w:t>Sporobolus</w:t>
            </w:r>
            <w:proofErr w:type="spellEnd"/>
            <w:r w:rsidRPr="007F4215">
              <w:t xml:space="preserve"> </w:t>
            </w:r>
            <w:proofErr w:type="spellStart"/>
            <w:r w:rsidRPr="007F4215">
              <w:t>airoides</w:t>
            </w:r>
            <w:proofErr w:type="spellEnd"/>
          </w:p>
        </w:tc>
        <w:tc>
          <w:tcPr>
            <w:tcW w:w="2916" w:type="dxa"/>
            <w:shd w:val="clear" w:color="auto" w:fill="auto"/>
          </w:tcPr>
          <w:p w:rsidRPr="007F4215" w:rsidR="007F4215" w:rsidP="00901EE9" w:rsidRDefault="007F4215" w14:paraId="15BEAD57" w14:textId="77777777">
            <w:r w:rsidRPr="007F4215">
              <w:t>Alkali sacaton</w:t>
            </w:r>
          </w:p>
        </w:tc>
        <w:tc>
          <w:tcPr>
            <w:tcW w:w="1956" w:type="dxa"/>
            <w:shd w:val="clear" w:color="auto" w:fill="auto"/>
          </w:tcPr>
          <w:p w:rsidRPr="007F4215" w:rsidR="007F4215" w:rsidP="00901EE9" w:rsidRDefault="007F4215" w14:paraId="4F0CA943" w14:textId="77777777">
            <w:r w:rsidRPr="007F4215">
              <w:t>Lower</w:t>
            </w:r>
          </w:p>
        </w:tc>
      </w:tr>
      <w:tr w:rsidRPr="007F4215" w:rsidR="007F4215" w:rsidTr="007F4215" w14:paraId="67A7E7D6" w14:textId="77777777">
        <w:tc>
          <w:tcPr>
            <w:tcW w:w="1068" w:type="dxa"/>
            <w:shd w:val="clear" w:color="auto" w:fill="auto"/>
          </w:tcPr>
          <w:p w:rsidRPr="007F4215" w:rsidR="007F4215" w:rsidP="00901EE9" w:rsidRDefault="007F4215" w14:paraId="5A98C85F" w14:textId="77777777">
            <w:pPr>
              <w:rPr>
                <w:bCs/>
              </w:rPr>
            </w:pPr>
            <w:r w:rsidRPr="007F4215">
              <w:rPr>
                <w:bCs/>
              </w:rPr>
              <w:t>SAVE4</w:t>
            </w:r>
          </w:p>
        </w:tc>
        <w:tc>
          <w:tcPr>
            <w:tcW w:w="2916" w:type="dxa"/>
            <w:shd w:val="clear" w:color="auto" w:fill="auto"/>
          </w:tcPr>
          <w:p w:rsidRPr="007F4215" w:rsidR="007F4215" w:rsidP="00901EE9" w:rsidRDefault="007F4215" w14:paraId="324BC5EB" w14:textId="77777777">
            <w:proofErr w:type="spellStart"/>
            <w:r w:rsidRPr="007F4215">
              <w:t>Sarcobatus</w:t>
            </w:r>
            <w:proofErr w:type="spellEnd"/>
            <w:r w:rsidRPr="007F4215">
              <w:t xml:space="preserve"> </w:t>
            </w:r>
            <w:proofErr w:type="spellStart"/>
            <w:r w:rsidRPr="007F4215">
              <w:t>vermiculatus</w:t>
            </w:r>
            <w:proofErr w:type="spellEnd"/>
          </w:p>
        </w:tc>
        <w:tc>
          <w:tcPr>
            <w:tcW w:w="2916" w:type="dxa"/>
            <w:shd w:val="clear" w:color="auto" w:fill="auto"/>
          </w:tcPr>
          <w:p w:rsidRPr="007F4215" w:rsidR="007F4215" w:rsidP="00901EE9" w:rsidRDefault="007F4215" w14:paraId="1FF4A74F" w14:textId="77777777">
            <w:r w:rsidRPr="007F4215">
              <w:t>Greasewood</w:t>
            </w:r>
          </w:p>
        </w:tc>
        <w:tc>
          <w:tcPr>
            <w:tcW w:w="1956" w:type="dxa"/>
            <w:shd w:val="clear" w:color="auto" w:fill="auto"/>
          </w:tcPr>
          <w:p w:rsidRPr="007F4215" w:rsidR="007F4215" w:rsidP="00901EE9" w:rsidRDefault="007F4215" w14:paraId="07C33A80" w14:textId="77777777">
            <w:r w:rsidRPr="007F4215">
              <w:t>Middle</w:t>
            </w:r>
          </w:p>
        </w:tc>
      </w:tr>
    </w:tbl>
    <w:p w:rsidR="007F4215" w:rsidP="007F4215" w:rsidRDefault="007F4215" w14:paraId="2F75E472" w14:textId="77777777"/>
    <w:p w:rsidR="007F4215" w:rsidP="007F4215" w:rsidRDefault="007F4215" w14:paraId="58C9ABE0" w14:textId="77777777">
      <w:pPr>
        <w:pStyle w:val="SClassInfoPara"/>
      </w:pPr>
      <w:r>
        <w:t>Description</w:t>
      </w:r>
    </w:p>
    <w:p w:rsidR="007F4215" w:rsidP="007F4215" w:rsidRDefault="007F4215" w14:paraId="4BD38EA2" w14:textId="4FBE8EDC">
      <w:r>
        <w:t>Immediately after a stand</w:t>
      </w:r>
      <w:r w:rsidR="006F7404">
        <w:t>-</w:t>
      </w:r>
      <w:r>
        <w:t xml:space="preserve">replacing event, there is a relatively homogenous distribution of vegetation. Greasewood in productive sites can </w:t>
      </w:r>
      <w:proofErr w:type="spellStart"/>
      <w:r>
        <w:t>resprout</w:t>
      </w:r>
      <w:proofErr w:type="spellEnd"/>
      <w:r>
        <w:t>. Some grasses, with greasewood sprouts present. Some representation of other sprouting species may be present (rabbitbrush). Grass species var</w:t>
      </w:r>
      <w:r w:rsidR="006F7404">
        <w:t>y</w:t>
      </w:r>
      <w:r>
        <w:t xml:space="preserve"> geographically</w:t>
      </w:r>
      <w:r w:rsidR="006F7404">
        <w:t>,</w:t>
      </w:r>
      <w:r>
        <w:t xml:space="preserve"> with </w:t>
      </w:r>
      <w:proofErr w:type="spellStart"/>
      <w:r>
        <w:t>squirreltail</w:t>
      </w:r>
      <w:proofErr w:type="spellEnd"/>
      <w:r>
        <w:t xml:space="preserve"> and alkali sacaton occurring. </w:t>
      </w:r>
    </w:p>
    <w:p w:rsidR="007F4215" w:rsidP="007F4215" w:rsidRDefault="007F4215" w14:paraId="0E13CA07" w14:textId="77777777"/>
    <w:p>
      <w:r>
        <w:rPr>
          <w:i/>
          <w:u w:val="single"/>
        </w:rPr>
        <w:t>Maximum Tree Size Class</w:t>
      </w:r>
      <w:br/>
      <w:r>
        <w:t>None</w:t>
      </w:r>
    </w:p>
    <w:p w:rsidR="007F4215" w:rsidP="007F4215" w:rsidRDefault="007F4215" w14:paraId="283A149C"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F4215" w:rsidP="007F4215" w:rsidRDefault="007F4215" w14:paraId="6E3B1A8C" w14:textId="77777777"/>
    <w:p w:rsidR="007F4215" w:rsidP="007F4215" w:rsidRDefault="007F4215" w14:paraId="6C7665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36"/>
        <w:gridCol w:w="1860"/>
        <w:gridCol w:w="1956"/>
      </w:tblGrid>
      <w:tr w:rsidRPr="007F4215" w:rsidR="007F4215" w:rsidTr="007F4215" w14:paraId="0483A319" w14:textId="77777777">
        <w:tc>
          <w:tcPr>
            <w:tcW w:w="1068" w:type="dxa"/>
            <w:tcBorders>
              <w:top w:val="single" w:color="auto" w:sz="2" w:space="0"/>
              <w:bottom w:val="single" w:color="000000" w:sz="12" w:space="0"/>
            </w:tcBorders>
            <w:shd w:val="clear" w:color="auto" w:fill="auto"/>
          </w:tcPr>
          <w:p w:rsidRPr="007F4215" w:rsidR="007F4215" w:rsidP="00350A83" w:rsidRDefault="007F4215" w14:paraId="152BFD08" w14:textId="77777777">
            <w:pPr>
              <w:rPr>
                <w:b/>
                <w:bCs/>
              </w:rPr>
            </w:pPr>
            <w:r w:rsidRPr="007F4215">
              <w:rPr>
                <w:b/>
                <w:bCs/>
              </w:rPr>
              <w:t>Symbol</w:t>
            </w:r>
          </w:p>
        </w:tc>
        <w:tc>
          <w:tcPr>
            <w:tcW w:w="2736" w:type="dxa"/>
            <w:tcBorders>
              <w:top w:val="single" w:color="auto" w:sz="2" w:space="0"/>
              <w:bottom w:val="single" w:color="000000" w:sz="12" w:space="0"/>
            </w:tcBorders>
            <w:shd w:val="clear" w:color="auto" w:fill="auto"/>
          </w:tcPr>
          <w:p w:rsidRPr="007F4215" w:rsidR="007F4215" w:rsidP="00350A83" w:rsidRDefault="007F4215" w14:paraId="5396DF1E" w14:textId="77777777">
            <w:pPr>
              <w:rPr>
                <w:b/>
                <w:bCs/>
              </w:rPr>
            </w:pPr>
            <w:r w:rsidRPr="007F4215">
              <w:rPr>
                <w:b/>
                <w:bCs/>
              </w:rPr>
              <w:t>Scientific Name</w:t>
            </w:r>
          </w:p>
        </w:tc>
        <w:tc>
          <w:tcPr>
            <w:tcW w:w="1860" w:type="dxa"/>
            <w:tcBorders>
              <w:top w:val="single" w:color="auto" w:sz="2" w:space="0"/>
              <w:bottom w:val="single" w:color="000000" w:sz="12" w:space="0"/>
            </w:tcBorders>
            <w:shd w:val="clear" w:color="auto" w:fill="auto"/>
          </w:tcPr>
          <w:p w:rsidRPr="007F4215" w:rsidR="007F4215" w:rsidP="00350A83" w:rsidRDefault="007F4215" w14:paraId="5DFA591D" w14:textId="77777777">
            <w:pPr>
              <w:rPr>
                <w:b/>
                <w:bCs/>
              </w:rPr>
            </w:pPr>
            <w:r w:rsidRPr="007F4215">
              <w:rPr>
                <w:b/>
                <w:bCs/>
              </w:rPr>
              <w:t>Common Name</w:t>
            </w:r>
          </w:p>
        </w:tc>
        <w:tc>
          <w:tcPr>
            <w:tcW w:w="1956" w:type="dxa"/>
            <w:tcBorders>
              <w:top w:val="single" w:color="auto" w:sz="2" w:space="0"/>
              <w:bottom w:val="single" w:color="000000" w:sz="12" w:space="0"/>
            </w:tcBorders>
            <w:shd w:val="clear" w:color="auto" w:fill="auto"/>
          </w:tcPr>
          <w:p w:rsidRPr="007F4215" w:rsidR="007F4215" w:rsidP="00350A83" w:rsidRDefault="007F4215" w14:paraId="683997DB" w14:textId="77777777">
            <w:pPr>
              <w:rPr>
                <w:b/>
                <w:bCs/>
              </w:rPr>
            </w:pPr>
            <w:r w:rsidRPr="007F4215">
              <w:rPr>
                <w:b/>
                <w:bCs/>
              </w:rPr>
              <w:t>Canopy Position</w:t>
            </w:r>
          </w:p>
        </w:tc>
      </w:tr>
      <w:tr w:rsidRPr="007F4215" w:rsidR="007F4215" w:rsidTr="007F4215" w14:paraId="3224629A" w14:textId="77777777">
        <w:tc>
          <w:tcPr>
            <w:tcW w:w="1068" w:type="dxa"/>
            <w:tcBorders>
              <w:top w:val="single" w:color="000000" w:sz="12" w:space="0"/>
            </w:tcBorders>
            <w:shd w:val="clear" w:color="auto" w:fill="auto"/>
          </w:tcPr>
          <w:p w:rsidRPr="007F4215" w:rsidR="007F4215" w:rsidP="00350A83" w:rsidRDefault="007F4215" w14:paraId="4914B732" w14:textId="77777777">
            <w:pPr>
              <w:rPr>
                <w:bCs/>
              </w:rPr>
            </w:pPr>
            <w:r w:rsidRPr="007F4215">
              <w:rPr>
                <w:bCs/>
              </w:rPr>
              <w:t>SAVE4</w:t>
            </w:r>
          </w:p>
        </w:tc>
        <w:tc>
          <w:tcPr>
            <w:tcW w:w="2736" w:type="dxa"/>
            <w:tcBorders>
              <w:top w:val="single" w:color="000000" w:sz="12" w:space="0"/>
            </w:tcBorders>
            <w:shd w:val="clear" w:color="auto" w:fill="auto"/>
          </w:tcPr>
          <w:p w:rsidRPr="007F4215" w:rsidR="007F4215" w:rsidP="00350A83" w:rsidRDefault="007F4215" w14:paraId="3AC4CD16" w14:textId="77777777">
            <w:proofErr w:type="spellStart"/>
            <w:r w:rsidRPr="007F4215">
              <w:t>Sarcobatus</w:t>
            </w:r>
            <w:proofErr w:type="spellEnd"/>
            <w:r w:rsidRPr="007F4215">
              <w:t xml:space="preserve"> </w:t>
            </w:r>
            <w:proofErr w:type="spellStart"/>
            <w:r w:rsidRPr="007F4215">
              <w:t>vermiculatus</w:t>
            </w:r>
            <w:proofErr w:type="spellEnd"/>
          </w:p>
        </w:tc>
        <w:tc>
          <w:tcPr>
            <w:tcW w:w="1860" w:type="dxa"/>
            <w:tcBorders>
              <w:top w:val="single" w:color="000000" w:sz="12" w:space="0"/>
            </w:tcBorders>
            <w:shd w:val="clear" w:color="auto" w:fill="auto"/>
          </w:tcPr>
          <w:p w:rsidRPr="007F4215" w:rsidR="007F4215" w:rsidP="00350A83" w:rsidRDefault="007F4215" w14:paraId="2AFC8941" w14:textId="77777777">
            <w:r w:rsidRPr="007F4215">
              <w:t>Greasewood</w:t>
            </w:r>
          </w:p>
        </w:tc>
        <w:tc>
          <w:tcPr>
            <w:tcW w:w="1956" w:type="dxa"/>
            <w:tcBorders>
              <w:top w:val="single" w:color="000000" w:sz="12" w:space="0"/>
            </w:tcBorders>
            <w:shd w:val="clear" w:color="auto" w:fill="auto"/>
          </w:tcPr>
          <w:p w:rsidRPr="007F4215" w:rsidR="007F4215" w:rsidP="00350A83" w:rsidRDefault="007F4215" w14:paraId="352A484C" w14:textId="77777777">
            <w:r w:rsidRPr="007F4215">
              <w:t>Upper</w:t>
            </w:r>
          </w:p>
        </w:tc>
      </w:tr>
      <w:tr w:rsidRPr="007F4215" w:rsidR="007F4215" w:rsidTr="007F4215" w14:paraId="6B8A6606" w14:textId="77777777">
        <w:tc>
          <w:tcPr>
            <w:tcW w:w="1068" w:type="dxa"/>
            <w:shd w:val="clear" w:color="auto" w:fill="auto"/>
          </w:tcPr>
          <w:p w:rsidRPr="007F4215" w:rsidR="007F4215" w:rsidP="00350A83" w:rsidRDefault="007F4215" w14:paraId="38E7835D" w14:textId="77777777">
            <w:pPr>
              <w:rPr>
                <w:bCs/>
              </w:rPr>
            </w:pPr>
            <w:r w:rsidRPr="007F4215">
              <w:rPr>
                <w:bCs/>
              </w:rPr>
              <w:t>DISTI</w:t>
            </w:r>
          </w:p>
        </w:tc>
        <w:tc>
          <w:tcPr>
            <w:tcW w:w="2736" w:type="dxa"/>
            <w:shd w:val="clear" w:color="auto" w:fill="auto"/>
          </w:tcPr>
          <w:p w:rsidRPr="007F4215" w:rsidR="007F4215" w:rsidP="00350A83" w:rsidRDefault="007F4215" w14:paraId="24A76353" w14:textId="77777777">
            <w:proofErr w:type="spellStart"/>
            <w:r w:rsidRPr="007F4215">
              <w:t>Distichlis</w:t>
            </w:r>
            <w:proofErr w:type="spellEnd"/>
          </w:p>
        </w:tc>
        <w:tc>
          <w:tcPr>
            <w:tcW w:w="1860" w:type="dxa"/>
            <w:shd w:val="clear" w:color="auto" w:fill="auto"/>
          </w:tcPr>
          <w:p w:rsidRPr="007F4215" w:rsidR="007F4215" w:rsidP="00350A83" w:rsidRDefault="007F4215" w14:paraId="449A2724" w14:textId="77777777">
            <w:proofErr w:type="spellStart"/>
            <w:r w:rsidRPr="007F4215">
              <w:t>Saltgrass</w:t>
            </w:r>
            <w:proofErr w:type="spellEnd"/>
          </w:p>
        </w:tc>
        <w:tc>
          <w:tcPr>
            <w:tcW w:w="1956" w:type="dxa"/>
            <w:shd w:val="clear" w:color="auto" w:fill="auto"/>
          </w:tcPr>
          <w:p w:rsidRPr="007F4215" w:rsidR="007F4215" w:rsidP="00350A83" w:rsidRDefault="007F4215" w14:paraId="68DC6E8F" w14:textId="77777777">
            <w:r w:rsidRPr="007F4215">
              <w:t>Lower</w:t>
            </w:r>
          </w:p>
        </w:tc>
      </w:tr>
      <w:tr w:rsidRPr="007F4215" w:rsidR="007F4215" w:rsidTr="007F4215" w14:paraId="1CD229FA" w14:textId="77777777">
        <w:tc>
          <w:tcPr>
            <w:tcW w:w="1068" w:type="dxa"/>
            <w:shd w:val="clear" w:color="auto" w:fill="auto"/>
          </w:tcPr>
          <w:p w:rsidRPr="007F4215" w:rsidR="007F4215" w:rsidP="00350A83" w:rsidRDefault="007F4215" w14:paraId="3778DA9C" w14:textId="77777777">
            <w:pPr>
              <w:rPr>
                <w:bCs/>
              </w:rPr>
            </w:pPr>
            <w:r w:rsidRPr="007F4215">
              <w:rPr>
                <w:bCs/>
              </w:rPr>
              <w:t>SPAI</w:t>
            </w:r>
          </w:p>
        </w:tc>
        <w:tc>
          <w:tcPr>
            <w:tcW w:w="2736" w:type="dxa"/>
            <w:shd w:val="clear" w:color="auto" w:fill="auto"/>
          </w:tcPr>
          <w:p w:rsidRPr="007F4215" w:rsidR="007F4215" w:rsidP="00350A83" w:rsidRDefault="007F4215" w14:paraId="326751D6" w14:textId="77777777">
            <w:proofErr w:type="spellStart"/>
            <w:r w:rsidRPr="007F4215">
              <w:t>Sporobolus</w:t>
            </w:r>
            <w:proofErr w:type="spellEnd"/>
            <w:r w:rsidRPr="007F4215">
              <w:t xml:space="preserve"> </w:t>
            </w:r>
            <w:proofErr w:type="spellStart"/>
            <w:r w:rsidRPr="007F4215">
              <w:t>airoides</w:t>
            </w:r>
            <w:proofErr w:type="spellEnd"/>
          </w:p>
        </w:tc>
        <w:tc>
          <w:tcPr>
            <w:tcW w:w="1860" w:type="dxa"/>
            <w:shd w:val="clear" w:color="auto" w:fill="auto"/>
          </w:tcPr>
          <w:p w:rsidRPr="007F4215" w:rsidR="007F4215" w:rsidP="00350A83" w:rsidRDefault="007F4215" w14:paraId="40BB5D4D" w14:textId="77777777">
            <w:r w:rsidRPr="007F4215">
              <w:t>Alkali sacaton</w:t>
            </w:r>
          </w:p>
        </w:tc>
        <w:tc>
          <w:tcPr>
            <w:tcW w:w="1956" w:type="dxa"/>
            <w:shd w:val="clear" w:color="auto" w:fill="auto"/>
          </w:tcPr>
          <w:p w:rsidRPr="007F4215" w:rsidR="007F4215" w:rsidP="00350A83" w:rsidRDefault="007F4215" w14:paraId="6EF735A7" w14:textId="77777777">
            <w:r w:rsidRPr="007F4215">
              <w:t>Middle</w:t>
            </w:r>
          </w:p>
        </w:tc>
      </w:tr>
      <w:tr w:rsidRPr="007F4215" w:rsidR="007F4215" w:rsidTr="007F4215" w14:paraId="19FFFAC9" w14:textId="77777777">
        <w:tc>
          <w:tcPr>
            <w:tcW w:w="1068" w:type="dxa"/>
            <w:shd w:val="clear" w:color="auto" w:fill="auto"/>
          </w:tcPr>
          <w:p w:rsidRPr="007F4215" w:rsidR="007F4215" w:rsidP="00350A83" w:rsidRDefault="007F4215" w14:paraId="45A11B49" w14:textId="77777777">
            <w:pPr>
              <w:rPr>
                <w:bCs/>
              </w:rPr>
            </w:pPr>
            <w:r w:rsidRPr="007F4215">
              <w:rPr>
                <w:bCs/>
              </w:rPr>
              <w:t>LECI4</w:t>
            </w:r>
          </w:p>
        </w:tc>
        <w:tc>
          <w:tcPr>
            <w:tcW w:w="2736" w:type="dxa"/>
            <w:shd w:val="clear" w:color="auto" w:fill="auto"/>
          </w:tcPr>
          <w:p w:rsidRPr="007F4215" w:rsidR="007F4215" w:rsidP="00350A83" w:rsidRDefault="007F4215" w14:paraId="50A09397" w14:textId="77777777">
            <w:proofErr w:type="spellStart"/>
            <w:r w:rsidRPr="007F4215">
              <w:t>Leymus</w:t>
            </w:r>
            <w:proofErr w:type="spellEnd"/>
            <w:r w:rsidRPr="007F4215">
              <w:t xml:space="preserve"> </w:t>
            </w:r>
            <w:proofErr w:type="spellStart"/>
            <w:r w:rsidRPr="007F4215">
              <w:t>cinereus</w:t>
            </w:r>
            <w:proofErr w:type="spellEnd"/>
          </w:p>
        </w:tc>
        <w:tc>
          <w:tcPr>
            <w:tcW w:w="1860" w:type="dxa"/>
            <w:shd w:val="clear" w:color="auto" w:fill="auto"/>
          </w:tcPr>
          <w:p w:rsidRPr="007F4215" w:rsidR="007F4215" w:rsidP="00350A83" w:rsidRDefault="007F4215" w14:paraId="3B4ADA0D" w14:textId="77777777">
            <w:r w:rsidRPr="007F4215">
              <w:t>Basin wildrye</w:t>
            </w:r>
          </w:p>
        </w:tc>
        <w:tc>
          <w:tcPr>
            <w:tcW w:w="1956" w:type="dxa"/>
            <w:shd w:val="clear" w:color="auto" w:fill="auto"/>
          </w:tcPr>
          <w:p w:rsidRPr="007F4215" w:rsidR="007F4215" w:rsidP="00350A83" w:rsidRDefault="007F4215" w14:paraId="419C0887" w14:textId="77777777">
            <w:r w:rsidRPr="007F4215">
              <w:t>Upper</w:t>
            </w:r>
          </w:p>
        </w:tc>
      </w:tr>
    </w:tbl>
    <w:p w:rsidR="007F4215" w:rsidP="007F4215" w:rsidRDefault="007F4215" w14:paraId="0C44BF66" w14:textId="77777777"/>
    <w:p w:rsidR="007F4215" w:rsidP="007F4215" w:rsidRDefault="007F4215" w14:paraId="446F5F61" w14:textId="77777777">
      <w:pPr>
        <w:pStyle w:val="SClassInfoPara"/>
      </w:pPr>
      <w:r>
        <w:t>Description</w:t>
      </w:r>
    </w:p>
    <w:p w:rsidR="007F4215" w:rsidP="007F4215" w:rsidRDefault="007F4215" w14:paraId="7FAAF655" w14:textId="6B0C1D1A">
      <w:r>
        <w:t>Vegetation is still relatively evenly distributed, though self-thinning and sorting are beginning to occur. Rabbitbrush is beginning to decline. Basin wildrye also occurs among the grease</w:t>
      </w:r>
      <w:r w:rsidR="001F6309">
        <w:t xml:space="preserve">wood. </w:t>
      </w:r>
    </w:p>
    <w:p w:rsidR="007F4215" w:rsidP="007F4215" w:rsidRDefault="007F4215" w14:paraId="5CB922DF" w14:textId="77777777"/>
    <w:p>
      <w:r>
        <w:rPr>
          <w:i/>
          <w:u w:val="single"/>
        </w:rPr>
        <w:t>Maximum Tree Size Class</w:t>
      </w:r>
      <w:br/>
      <w:r>
        <w:t>None</w:t>
      </w:r>
    </w:p>
    <w:p w:rsidR="007F4215" w:rsidP="007F4215" w:rsidRDefault="007F4215" w14:paraId="457BB8ED" w14:textId="77777777">
      <w:pPr>
        <w:pStyle w:val="InfoPara"/>
        <w:pBdr>
          <w:top w:val="single" w:color="auto" w:sz="4" w:space="1"/>
        </w:pBdr>
      </w:pPr>
      <w:r xmlns:w="http://schemas.openxmlformats.org/wordprocessingml/2006/main">
        <w:t>Class C</w:t>
      </w:r>
      <w:r xmlns:w="http://schemas.openxmlformats.org/wordprocessingml/2006/main">
        <w:tab/>
        <w:t>86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F4215" w:rsidP="007F4215" w:rsidRDefault="007F4215" w14:paraId="756DE148" w14:textId="77777777"/>
    <w:p w:rsidR="007F4215" w:rsidP="007F4215" w:rsidRDefault="007F4215" w14:paraId="13688C8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36"/>
        <w:gridCol w:w="1860"/>
        <w:gridCol w:w="1956"/>
      </w:tblGrid>
      <w:tr w:rsidRPr="007F4215" w:rsidR="007F4215" w:rsidTr="007F4215" w14:paraId="78A0DDB8" w14:textId="77777777">
        <w:tc>
          <w:tcPr>
            <w:tcW w:w="1068" w:type="dxa"/>
            <w:tcBorders>
              <w:top w:val="single" w:color="auto" w:sz="2" w:space="0"/>
              <w:bottom w:val="single" w:color="000000" w:sz="12" w:space="0"/>
            </w:tcBorders>
            <w:shd w:val="clear" w:color="auto" w:fill="auto"/>
          </w:tcPr>
          <w:p w:rsidRPr="007F4215" w:rsidR="007F4215" w:rsidP="00B37A7E" w:rsidRDefault="007F4215" w14:paraId="2CE3FD2C" w14:textId="77777777">
            <w:pPr>
              <w:rPr>
                <w:b/>
                <w:bCs/>
              </w:rPr>
            </w:pPr>
            <w:r w:rsidRPr="007F4215">
              <w:rPr>
                <w:b/>
                <w:bCs/>
              </w:rPr>
              <w:t>Symbol</w:t>
            </w:r>
          </w:p>
        </w:tc>
        <w:tc>
          <w:tcPr>
            <w:tcW w:w="2736" w:type="dxa"/>
            <w:tcBorders>
              <w:top w:val="single" w:color="auto" w:sz="2" w:space="0"/>
              <w:bottom w:val="single" w:color="000000" w:sz="12" w:space="0"/>
            </w:tcBorders>
            <w:shd w:val="clear" w:color="auto" w:fill="auto"/>
          </w:tcPr>
          <w:p w:rsidRPr="007F4215" w:rsidR="007F4215" w:rsidP="00B37A7E" w:rsidRDefault="007F4215" w14:paraId="41744A90" w14:textId="77777777">
            <w:pPr>
              <w:rPr>
                <w:b/>
                <w:bCs/>
              </w:rPr>
            </w:pPr>
            <w:r w:rsidRPr="007F4215">
              <w:rPr>
                <w:b/>
                <w:bCs/>
              </w:rPr>
              <w:t>Scientific Name</w:t>
            </w:r>
          </w:p>
        </w:tc>
        <w:tc>
          <w:tcPr>
            <w:tcW w:w="1860" w:type="dxa"/>
            <w:tcBorders>
              <w:top w:val="single" w:color="auto" w:sz="2" w:space="0"/>
              <w:bottom w:val="single" w:color="000000" w:sz="12" w:space="0"/>
            </w:tcBorders>
            <w:shd w:val="clear" w:color="auto" w:fill="auto"/>
          </w:tcPr>
          <w:p w:rsidRPr="007F4215" w:rsidR="007F4215" w:rsidP="00B37A7E" w:rsidRDefault="007F4215" w14:paraId="255D5E64" w14:textId="77777777">
            <w:pPr>
              <w:rPr>
                <w:b/>
                <w:bCs/>
              </w:rPr>
            </w:pPr>
            <w:r w:rsidRPr="007F4215">
              <w:rPr>
                <w:b/>
                <w:bCs/>
              </w:rPr>
              <w:t>Common Name</w:t>
            </w:r>
          </w:p>
        </w:tc>
        <w:tc>
          <w:tcPr>
            <w:tcW w:w="1956" w:type="dxa"/>
            <w:tcBorders>
              <w:top w:val="single" w:color="auto" w:sz="2" w:space="0"/>
              <w:bottom w:val="single" w:color="000000" w:sz="12" w:space="0"/>
            </w:tcBorders>
            <w:shd w:val="clear" w:color="auto" w:fill="auto"/>
          </w:tcPr>
          <w:p w:rsidRPr="007F4215" w:rsidR="007F4215" w:rsidP="00B37A7E" w:rsidRDefault="007F4215" w14:paraId="09FAE146" w14:textId="77777777">
            <w:pPr>
              <w:rPr>
                <w:b/>
                <w:bCs/>
              </w:rPr>
            </w:pPr>
            <w:r w:rsidRPr="007F4215">
              <w:rPr>
                <w:b/>
                <w:bCs/>
              </w:rPr>
              <w:t>Canopy Position</w:t>
            </w:r>
          </w:p>
        </w:tc>
      </w:tr>
      <w:tr w:rsidRPr="007F4215" w:rsidR="007F4215" w:rsidTr="007F4215" w14:paraId="3E7620FF" w14:textId="77777777">
        <w:tc>
          <w:tcPr>
            <w:tcW w:w="1068" w:type="dxa"/>
            <w:tcBorders>
              <w:top w:val="single" w:color="000000" w:sz="12" w:space="0"/>
            </w:tcBorders>
            <w:shd w:val="clear" w:color="auto" w:fill="auto"/>
          </w:tcPr>
          <w:p w:rsidRPr="007F4215" w:rsidR="007F4215" w:rsidP="00B37A7E" w:rsidRDefault="007F4215" w14:paraId="4E66CAE3" w14:textId="77777777">
            <w:pPr>
              <w:rPr>
                <w:bCs/>
              </w:rPr>
            </w:pPr>
            <w:r w:rsidRPr="007F4215">
              <w:rPr>
                <w:bCs/>
              </w:rPr>
              <w:t>SAVE4</w:t>
            </w:r>
          </w:p>
        </w:tc>
        <w:tc>
          <w:tcPr>
            <w:tcW w:w="2736" w:type="dxa"/>
            <w:tcBorders>
              <w:top w:val="single" w:color="000000" w:sz="12" w:space="0"/>
            </w:tcBorders>
            <w:shd w:val="clear" w:color="auto" w:fill="auto"/>
          </w:tcPr>
          <w:p w:rsidRPr="007F4215" w:rsidR="007F4215" w:rsidP="00B37A7E" w:rsidRDefault="007F4215" w14:paraId="588247A5" w14:textId="77777777">
            <w:proofErr w:type="spellStart"/>
            <w:r w:rsidRPr="007F4215">
              <w:t>Sarcobatus</w:t>
            </w:r>
            <w:proofErr w:type="spellEnd"/>
            <w:r w:rsidRPr="007F4215">
              <w:t xml:space="preserve"> </w:t>
            </w:r>
            <w:proofErr w:type="spellStart"/>
            <w:r w:rsidRPr="007F4215">
              <w:t>vermiculatus</w:t>
            </w:r>
            <w:proofErr w:type="spellEnd"/>
          </w:p>
        </w:tc>
        <w:tc>
          <w:tcPr>
            <w:tcW w:w="1860" w:type="dxa"/>
            <w:tcBorders>
              <w:top w:val="single" w:color="000000" w:sz="12" w:space="0"/>
            </w:tcBorders>
            <w:shd w:val="clear" w:color="auto" w:fill="auto"/>
          </w:tcPr>
          <w:p w:rsidRPr="007F4215" w:rsidR="007F4215" w:rsidP="00B37A7E" w:rsidRDefault="007F4215" w14:paraId="19037556" w14:textId="77777777">
            <w:r w:rsidRPr="007F4215">
              <w:t>Greasewood</w:t>
            </w:r>
          </w:p>
        </w:tc>
        <w:tc>
          <w:tcPr>
            <w:tcW w:w="1956" w:type="dxa"/>
            <w:tcBorders>
              <w:top w:val="single" w:color="000000" w:sz="12" w:space="0"/>
            </w:tcBorders>
            <w:shd w:val="clear" w:color="auto" w:fill="auto"/>
          </w:tcPr>
          <w:p w:rsidRPr="007F4215" w:rsidR="007F4215" w:rsidP="00B37A7E" w:rsidRDefault="007F4215" w14:paraId="34B92967" w14:textId="77777777">
            <w:r w:rsidRPr="007F4215">
              <w:t>Upper</w:t>
            </w:r>
          </w:p>
        </w:tc>
      </w:tr>
      <w:tr w:rsidRPr="007F4215" w:rsidR="007F4215" w:rsidTr="007F4215" w14:paraId="1EE4FDAB" w14:textId="77777777">
        <w:tc>
          <w:tcPr>
            <w:tcW w:w="1068" w:type="dxa"/>
            <w:shd w:val="clear" w:color="auto" w:fill="auto"/>
          </w:tcPr>
          <w:p w:rsidRPr="007F4215" w:rsidR="007F4215" w:rsidP="00B37A7E" w:rsidRDefault="007F4215" w14:paraId="54DCA28A" w14:textId="77777777">
            <w:pPr>
              <w:rPr>
                <w:bCs/>
              </w:rPr>
            </w:pPr>
            <w:r w:rsidRPr="007F4215">
              <w:rPr>
                <w:bCs/>
              </w:rPr>
              <w:t>DISTI</w:t>
            </w:r>
          </w:p>
        </w:tc>
        <w:tc>
          <w:tcPr>
            <w:tcW w:w="2736" w:type="dxa"/>
            <w:shd w:val="clear" w:color="auto" w:fill="auto"/>
          </w:tcPr>
          <w:p w:rsidRPr="007F4215" w:rsidR="007F4215" w:rsidP="00B37A7E" w:rsidRDefault="007F4215" w14:paraId="2F54620C" w14:textId="77777777">
            <w:proofErr w:type="spellStart"/>
            <w:r w:rsidRPr="007F4215">
              <w:t>Distichlis</w:t>
            </w:r>
            <w:proofErr w:type="spellEnd"/>
          </w:p>
        </w:tc>
        <w:tc>
          <w:tcPr>
            <w:tcW w:w="1860" w:type="dxa"/>
            <w:shd w:val="clear" w:color="auto" w:fill="auto"/>
          </w:tcPr>
          <w:p w:rsidRPr="007F4215" w:rsidR="007F4215" w:rsidP="00B37A7E" w:rsidRDefault="007F4215" w14:paraId="53423F00" w14:textId="77777777">
            <w:proofErr w:type="spellStart"/>
            <w:r w:rsidRPr="007F4215">
              <w:t>Saltgrass</w:t>
            </w:r>
            <w:proofErr w:type="spellEnd"/>
          </w:p>
        </w:tc>
        <w:tc>
          <w:tcPr>
            <w:tcW w:w="1956" w:type="dxa"/>
            <w:shd w:val="clear" w:color="auto" w:fill="auto"/>
          </w:tcPr>
          <w:p w:rsidRPr="007F4215" w:rsidR="007F4215" w:rsidP="00B37A7E" w:rsidRDefault="007F4215" w14:paraId="2F77B845" w14:textId="77777777">
            <w:r w:rsidRPr="007F4215">
              <w:t>Lower</w:t>
            </w:r>
          </w:p>
        </w:tc>
      </w:tr>
      <w:tr w:rsidRPr="007F4215" w:rsidR="007F4215" w:rsidTr="007F4215" w14:paraId="33B45FD2" w14:textId="77777777">
        <w:tc>
          <w:tcPr>
            <w:tcW w:w="1068" w:type="dxa"/>
            <w:shd w:val="clear" w:color="auto" w:fill="auto"/>
          </w:tcPr>
          <w:p w:rsidRPr="007F4215" w:rsidR="007F4215" w:rsidP="00B37A7E" w:rsidRDefault="007F4215" w14:paraId="51E4515A" w14:textId="77777777">
            <w:pPr>
              <w:rPr>
                <w:bCs/>
              </w:rPr>
            </w:pPr>
            <w:r w:rsidRPr="007F4215">
              <w:rPr>
                <w:bCs/>
              </w:rPr>
              <w:t>SPAI</w:t>
            </w:r>
          </w:p>
        </w:tc>
        <w:tc>
          <w:tcPr>
            <w:tcW w:w="2736" w:type="dxa"/>
            <w:shd w:val="clear" w:color="auto" w:fill="auto"/>
          </w:tcPr>
          <w:p w:rsidRPr="007F4215" w:rsidR="007F4215" w:rsidP="00B37A7E" w:rsidRDefault="007F4215" w14:paraId="3F11C76E" w14:textId="77777777">
            <w:proofErr w:type="spellStart"/>
            <w:r w:rsidRPr="007F4215">
              <w:t>Sporobolus</w:t>
            </w:r>
            <w:proofErr w:type="spellEnd"/>
            <w:r w:rsidRPr="007F4215">
              <w:t xml:space="preserve"> </w:t>
            </w:r>
            <w:proofErr w:type="spellStart"/>
            <w:r w:rsidRPr="007F4215">
              <w:t>airoides</w:t>
            </w:r>
            <w:proofErr w:type="spellEnd"/>
          </w:p>
        </w:tc>
        <w:tc>
          <w:tcPr>
            <w:tcW w:w="1860" w:type="dxa"/>
            <w:shd w:val="clear" w:color="auto" w:fill="auto"/>
          </w:tcPr>
          <w:p w:rsidRPr="007F4215" w:rsidR="007F4215" w:rsidP="00B37A7E" w:rsidRDefault="007F4215" w14:paraId="281CA9B8" w14:textId="77777777">
            <w:r w:rsidRPr="007F4215">
              <w:t>Alkali sacaton</w:t>
            </w:r>
          </w:p>
        </w:tc>
        <w:tc>
          <w:tcPr>
            <w:tcW w:w="1956" w:type="dxa"/>
            <w:shd w:val="clear" w:color="auto" w:fill="auto"/>
          </w:tcPr>
          <w:p w:rsidRPr="007F4215" w:rsidR="007F4215" w:rsidP="00B37A7E" w:rsidRDefault="007F4215" w14:paraId="6EA7BAC1" w14:textId="77777777">
            <w:r w:rsidRPr="007F4215">
              <w:t>Middle</w:t>
            </w:r>
          </w:p>
        </w:tc>
      </w:tr>
      <w:tr w:rsidRPr="007F4215" w:rsidR="007F4215" w:rsidTr="007F4215" w14:paraId="19B20313" w14:textId="77777777">
        <w:tc>
          <w:tcPr>
            <w:tcW w:w="1068" w:type="dxa"/>
            <w:shd w:val="clear" w:color="auto" w:fill="auto"/>
          </w:tcPr>
          <w:p w:rsidRPr="007F4215" w:rsidR="007F4215" w:rsidP="00B37A7E" w:rsidRDefault="007F4215" w14:paraId="29CCCFBC" w14:textId="77777777">
            <w:pPr>
              <w:rPr>
                <w:bCs/>
              </w:rPr>
            </w:pPr>
            <w:r w:rsidRPr="007F4215">
              <w:rPr>
                <w:bCs/>
              </w:rPr>
              <w:lastRenderedPageBreak/>
              <w:t>LECI4</w:t>
            </w:r>
          </w:p>
        </w:tc>
        <w:tc>
          <w:tcPr>
            <w:tcW w:w="2736" w:type="dxa"/>
            <w:shd w:val="clear" w:color="auto" w:fill="auto"/>
          </w:tcPr>
          <w:p w:rsidRPr="007F4215" w:rsidR="007F4215" w:rsidP="00B37A7E" w:rsidRDefault="007F4215" w14:paraId="314A2DF9" w14:textId="77777777">
            <w:proofErr w:type="spellStart"/>
            <w:r w:rsidRPr="007F4215">
              <w:t>Leymus</w:t>
            </w:r>
            <w:proofErr w:type="spellEnd"/>
            <w:r w:rsidRPr="007F4215">
              <w:t xml:space="preserve"> </w:t>
            </w:r>
            <w:proofErr w:type="spellStart"/>
            <w:r w:rsidRPr="007F4215">
              <w:t>cinereus</w:t>
            </w:r>
            <w:proofErr w:type="spellEnd"/>
          </w:p>
        </w:tc>
        <w:tc>
          <w:tcPr>
            <w:tcW w:w="1860" w:type="dxa"/>
            <w:shd w:val="clear" w:color="auto" w:fill="auto"/>
          </w:tcPr>
          <w:p w:rsidRPr="007F4215" w:rsidR="007F4215" w:rsidP="00B37A7E" w:rsidRDefault="007F4215" w14:paraId="05D278A9" w14:textId="77777777">
            <w:r w:rsidRPr="007F4215">
              <w:t>Basin wildrye</w:t>
            </w:r>
          </w:p>
        </w:tc>
        <w:tc>
          <w:tcPr>
            <w:tcW w:w="1956" w:type="dxa"/>
            <w:shd w:val="clear" w:color="auto" w:fill="auto"/>
          </w:tcPr>
          <w:p w:rsidRPr="007F4215" w:rsidR="007F4215" w:rsidP="00B37A7E" w:rsidRDefault="007F4215" w14:paraId="766B9EA4" w14:textId="77777777">
            <w:r w:rsidRPr="007F4215">
              <w:t>Upper</w:t>
            </w:r>
          </w:p>
        </w:tc>
      </w:tr>
    </w:tbl>
    <w:p w:rsidR="007F4215" w:rsidP="007F4215" w:rsidRDefault="007F4215" w14:paraId="5D2CAF5D" w14:textId="77777777"/>
    <w:p w:rsidR="007F4215" w:rsidP="007F4215" w:rsidRDefault="007F4215" w14:paraId="16507D39" w14:textId="77777777">
      <w:pPr>
        <w:pStyle w:val="SClassInfoPara"/>
      </w:pPr>
      <w:r>
        <w:t>Description</w:t>
      </w:r>
    </w:p>
    <w:p w:rsidR="007F4215" w:rsidP="007F4215" w:rsidRDefault="007F4215" w14:paraId="28E09F8B" w14:textId="193D553A">
      <w:r>
        <w:t>Greasewood shrubs are mature and show clumping on mounds, or mots. Rabbitbrush may still be found. Grass component is reduced. Various sagebrush species and salt desert shrub vegetation may occur (shadscale, saltbushes</w:t>
      </w:r>
      <w:r w:rsidR="006F7404">
        <w:t>,</w:t>
      </w:r>
      <w:r>
        <w:t xml:space="preserve"> and </w:t>
      </w:r>
      <w:proofErr w:type="spellStart"/>
      <w:r>
        <w:t>budsage</w:t>
      </w:r>
      <w:proofErr w:type="spellEnd"/>
      <w:r>
        <w:t xml:space="preserve">). </w:t>
      </w:r>
    </w:p>
    <w:p w:rsidR="007F4215" w:rsidP="007F4215" w:rsidRDefault="007F4215" w14:paraId="4C5554F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F4215" w:rsidP="007F4215" w:rsidRDefault="007F4215" w14:paraId="548242D6" w14:textId="169E0F8A">
      <w:r>
        <w:t xml:space="preserve">Anderson, M.D. 2004. </w:t>
      </w:r>
      <w:proofErr w:type="spellStart"/>
      <w:r>
        <w:t>Sarcobatus</w:t>
      </w:r>
      <w:proofErr w:type="spellEnd"/>
      <w:r>
        <w:t xml:space="preserve"> </w:t>
      </w:r>
      <w:proofErr w:type="spellStart"/>
      <w:r>
        <w:t>vermiculatus</w:t>
      </w:r>
      <w:proofErr w:type="spellEnd"/>
      <w:r>
        <w:t>. In: Fire Effects Information System, [Online]. USDA Forest Service, Rocky Mountain Research Station, Fire Sciences Laboratory (Producer). Available: http://www.fs.fed.us/database/feis/ [2005, December 2].</w:t>
      </w:r>
    </w:p>
    <w:p w:rsidR="007F4215" w:rsidP="007F4215" w:rsidRDefault="007F4215" w14:paraId="244AE56F" w14:textId="77777777"/>
    <w:p w:rsidR="007F4215" w:rsidP="007F4215" w:rsidRDefault="007F4215" w14:paraId="6850A285" w14:textId="0EC03762">
      <w:r>
        <w:t>Blaisdell, J.P. and R.C. Holmgren. 1984. Managing intermountain rangelands-salt-desert shrub ranges. General Technical Report INT-163. USDA Forest Service, Intermountain Forest and Range Experiment Station, Ogden, UT. 52 pp.</w:t>
      </w:r>
    </w:p>
    <w:p w:rsidR="007F4215" w:rsidP="007F4215" w:rsidRDefault="007F4215" w14:paraId="7877C84A" w14:textId="77777777"/>
    <w:p w:rsidR="007F4215" w:rsidP="007F4215" w:rsidRDefault="007F4215" w14:paraId="264BC861" w14:textId="7F19583B">
      <w:r>
        <w:t xml:space="preserve">Knight, D.H. 1994. Mountains and plains: Ecology of Wyoming landscapes. Yale University Press, New Haven, MA. 338 pp. </w:t>
      </w:r>
    </w:p>
    <w:p w:rsidR="007F4215" w:rsidP="007F4215" w:rsidRDefault="007F4215" w14:paraId="4452F0B4" w14:textId="77777777"/>
    <w:p w:rsidR="007F4215" w:rsidP="007F4215" w:rsidRDefault="007F4215" w14:paraId="3CE8FD76" w14:textId="77777777">
      <w:r>
        <w:t>NatureServe. 2007. International Ecological Classification Standard: Terrestrial Ecological Classifications. NatureServe Central Databases. Arlington, VA. Data current as of 10 February 2007.</w:t>
      </w:r>
    </w:p>
    <w:p w:rsidR="007F4215" w:rsidP="007F4215" w:rsidRDefault="007F4215" w14:paraId="51506A10" w14:textId="77777777"/>
    <w:p w:rsidR="007F4215" w:rsidP="007F4215" w:rsidRDefault="007F4215" w14:paraId="1501CB9F" w14:textId="77777777">
      <w:r>
        <w:t>USDA-NRCS Ecological Site Description 29A &amp; B, Sodic Dune and Flat. Available online: http://esis.sc.egov.usda.gov/Welcome/pgESDWelcome.aspx.</w:t>
      </w:r>
    </w:p>
    <w:p w:rsidR="007F4215" w:rsidP="007F4215" w:rsidRDefault="007F4215" w14:paraId="00ED4425" w14:textId="77777777"/>
    <w:p w:rsidR="007F4215" w:rsidP="007F4215" w:rsidRDefault="007F4215" w14:paraId="295BE774" w14:textId="40628A3F">
      <w:r>
        <w:t>West, N.E. 1983. Intermountain salt desert shrublands. Pages 375-397 in: N.E. West, editor. Temperate deserts and semi-deserts. Ecosystems of the world, Volume 5. Elsevier Publishing Company, Amsterdam.</w:t>
      </w:r>
    </w:p>
    <w:p w:rsidRPr="00A43E41" w:rsidR="004D5F12" w:rsidP="007F4215" w:rsidRDefault="004D5F12" w14:paraId="45CB26D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895A" w14:textId="77777777" w:rsidR="00A01BDD" w:rsidRDefault="00A01BDD">
      <w:r>
        <w:separator/>
      </w:r>
    </w:p>
  </w:endnote>
  <w:endnote w:type="continuationSeparator" w:id="0">
    <w:p w14:paraId="7698BC8F" w14:textId="77777777" w:rsidR="00A01BDD" w:rsidRDefault="00A01BDD">
      <w:r>
        <w:continuationSeparator/>
      </w:r>
    </w:p>
  </w:endnote>
  <w:endnote w:type="continuationNotice" w:id="1">
    <w:p w14:paraId="337B8BB6" w14:textId="77777777" w:rsidR="00A01BDD" w:rsidRDefault="00A01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BBF3" w14:textId="77777777" w:rsidR="007F4215" w:rsidRDefault="007F4215" w:rsidP="007F42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052C" w14:textId="77777777" w:rsidR="00A01BDD" w:rsidRDefault="00A01BDD">
      <w:r>
        <w:separator/>
      </w:r>
    </w:p>
  </w:footnote>
  <w:footnote w:type="continuationSeparator" w:id="0">
    <w:p w14:paraId="35E4A765" w14:textId="77777777" w:rsidR="00A01BDD" w:rsidRDefault="00A01BDD">
      <w:r>
        <w:continuationSeparator/>
      </w:r>
    </w:p>
  </w:footnote>
  <w:footnote w:type="continuationNotice" w:id="1">
    <w:p w14:paraId="5415C31F" w14:textId="77777777" w:rsidR="00A01BDD" w:rsidRDefault="00A01B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DF5A" w14:textId="77777777" w:rsidR="00A43E41" w:rsidRDefault="00A43E41" w:rsidP="007F42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15"/>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75C"/>
    <w:rsid w:val="00060863"/>
    <w:rsid w:val="00060925"/>
    <w:rsid w:val="00060D2C"/>
    <w:rsid w:val="00062E6C"/>
    <w:rsid w:val="00072EFC"/>
    <w:rsid w:val="000A204B"/>
    <w:rsid w:val="000A7972"/>
    <w:rsid w:val="000B4535"/>
    <w:rsid w:val="000B5DA8"/>
    <w:rsid w:val="000B72C9"/>
    <w:rsid w:val="000C605F"/>
    <w:rsid w:val="000C6641"/>
    <w:rsid w:val="000D0A31"/>
    <w:rsid w:val="000D2569"/>
    <w:rsid w:val="000E473F"/>
    <w:rsid w:val="000E5817"/>
    <w:rsid w:val="000F009F"/>
    <w:rsid w:val="000F031B"/>
    <w:rsid w:val="000F0FE2"/>
    <w:rsid w:val="0010237B"/>
    <w:rsid w:val="00102923"/>
    <w:rsid w:val="00102D4E"/>
    <w:rsid w:val="00113A24"/>
    <w:rsid w:val="00113F2A"/>
    <w:rsid w:val="00114BB0"/>
    <w:rsid w:val="001164FC"/>
    <w:rsid w:val="00116D24"/>
    <w:rsid w:val="00116F8F"/>
    <w:rsid w:val="00124E8A"/>
    <w:rsid w:val="00125013"/>
    <w:rsid w:val="00125BD8"/>
    <w:rsid w:val="001368CB"/>
    <w:rsid w:val="00140332"/>
    <w:rsid w:val="00147227"/>
    <w:rsid w:val="00153793"/>
    <w:rsid w:val="00157317"/>
    <w:rsid w:val="001675A9"/>
    <w:rsid w:val="00167CCD"/>
    <w:rsid w:val="00175953"/>
    <w:rsid w:val="001811F1"/>
    <w:rsid w:val="00190A7C"/>
    <w:rsid w:val="00191991"/>
    <w:rsid w:val="00191C68"/>
    <w:rsid w:val="001A0625"/>
    <w:rsid w:val="001A09C3"/>
    <w:rsid w:val="001A24C2"/>
    <w:rsid w:val="001B67D5"/>
    <w:rsid w:val="001B68A1"/>
    <w:rsid w:val="001C099D"/>
    <w:rsid w:val="001C2B3F"/>
    <w:rsid w:val="001C6795"/>
    <w:rsid w:val="001D2631"/>
    <w:rsid w:val="001D2AED"/>
    <w:rsid w:val="001D6A01"/>
    <w:rsid w:val="001E1533"/>
    <w:rsid w:val="001E60C8"/>
    <w:rsid w:val="001E6E49"/>
    <w:rsid w:val="001F49B4"/>
    <w:rsid w:val="001F5CCC"/>
    <w:rsid w:val="001F6309"/>
    <w:rsid w:val="001F7A8B"/>
    <w:rsid w:val="00201D37"/>
    <w:rsid w:val="002035A1"/>
    <w:rsid w:val="00207C1D"/>
    <w:rsid w:val="002103D4"/>
    <w:rsid w:val="00210B26"/>
    <w:rsid w:val="002115F7"/>
    <w:rsid w:val="00211881"/>
    <w:rsid w:val="00216A9D"/>
    <w:rsid w:val="00222F42"/>
    <w:rsid w:val="002266F2"/>
    <w:rsid w:val="002373C6"/>
    <w:rsid w:val="00240CE1"/>
    <w:rsid w:val="00241698"/>
    <w:rsid w:val="0025768B"/>
    <w:rsid w:val="002618B0"/>
    <w:rsid w:val="00265072"/>
    <w:rsid w:val="00266C1F"/>
    <w:rsid w:val="00272E54"/>
    <w:rsid w:val="00285A2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1CDC"/>
    <w:rsid w:val="002F6E33"/>
    <w:rsid w:val="002F7A27"/>
    <w:rsid w:val="00300328"/>
    <w:rsid w:val="00301476"/>
    <w:rsid w:val="00301B7F"/>
    <w:rsid w:val="00304315"/>
    <w:rsid w:val="00307B93"/>
    <w:rsid w:val="003110AC"/>
    <w:rsid w:val="003131C4"/>
    <w:rsid w:val="00313322"/>
    <w:rsid w:val="00320C6A"/>
    <w:rsid w:val="00320D5A"/>
    <w:rsid w:val="00323A93"/>
    <w:rsid w:val="003301EC"/>
    <w:rsid w:val="003379B5"/>
    <w:rsid w:val="00340AFC"/>
    <w:rsid w:val="0036004A"/>
    <w:rsid w:val="003616F2"/>
    <w:rsid w:val="00362A51"/>
    <w:rsid w:val="00363EEA"/>
    <w:rsid w:val="00367591"/>
    <w:rsid w:val="003706C4"/>
    <w:rsid w:val="0037120A"/>
    <w:rsid w:val="003A1EBD"/>
    <w:rsid w:val="003A3976"/>
    <w:rsid w:val="003B7824"/>
    <w:rsid w:val="003C4AA1"/>
    <w:rsid w:val="003C6CFB"/>
    <w:rsid w:val="003D4155"/>
    <w:rsid w:val="003D41E3"/>
    <w:rsid w:val="003D7188"/>
    <w:rsid w:val="003E0D94"/>
    <w:rsid w:val="003E434C"/>
    <w:rsid w:val="003E4BEC"/>
    <w:rsid w:val="003F322E"/>
    <w:rsid w:val="00400D76"/>
    <w:rsid w:val="004016D3"/>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05AB"/>
    <w:rsid w:val="004921EE"/>
    <w:rsid w:val="004A21D5"/>
    <w:rsid w:val="004A5750"/>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51EC"/>
    <w:rsid w:val="006B2BBF"/>
    <w:rsid w:val="006C0ECB"/>
    <w:rsid w:val="006C441D"/>
    <w:rsid w:val="006C774F"/>
    <w:rsid w:val="006D2137"/>
    <w:rsid w:val="006D5D9D"/>
    <w:rsid w:val="006E3E5C"/>
    <w:rsid w:val="006E59C5"/>
    <w:rsid w:val="006E6371"/>
    <w:rsid w:val="006E75F9"/>
    <w:rsid w:val="006F7404"/>
    <w:rsid w:val="00700C23"/>
    <w:rsid w:val="0070333C"/>
    <w:rsid w:val="00703CDD"/>
    <w:rsid w:val="00715737"/>
    <w:rsid w:val="007159E8"/>
    <w:rsid w:val="0072055A"/>
    <w:rsid w:val="00720782"/>
    <w:rsid w:val="00721E2C"/>
    <w:rsid w:val="00724553"/>
    <w:rsid w:val="00724686"/>
    <w:rsid w:val="007430E9"/>
    <w:rsid w:val="00751DBE"/>
    <w:rsid w:val="0075574E"/>
    <w:rsid w:val="00760203"/>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4215"/>
    <w:rsid w:val="007F5464"/>
    <w:rsid w:val="007F7862"/>
    <w:rsid w:val="00803393"/>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82E"/>
    <w:rsid w:val="00867BEE"/>
    <w:rsid w:val="0088604E"/>
    <w:rsid w:val="00887FAA"/>
    <w:rsid w:val="008959BF"/>
    <w:rsid w:val="008A121D"/>
    <w:rsid w:val="008A1F68"/>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19B9"/>
    <w:rsid w:val="00982A61"/>
    <w:rsid w:val="00990620"/>
    <w:rsid w:val="00992A47"/>
    <w:rsid w:val="00994E09"/>
    <w:rsid w:val="00996A16"/>
    <w:rsid w:val="00997BE3"/>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01BDD"/>
    <w:rsid w:val="00A15139"/>
    <w:rsid w:val="00A247B9"/>
    <w:rsid w:val="00A314F0"/>
    <w:rsid w:val="00A339E1"/>
    <w:rsid w:val="00A3657F"/>
    <w:rsid w:val="00A43E41"/>
    <w:rsid w:val="00A44540"/>
    <w:rsid w:val="00A44EF7"/>
    <w:rsid w:val="00A50EA6"/>
    <w:rsid w:val="00A57A9D"/>
    <w:rsid w:val="00A66B0B"/>
    <w:rsid w:val="00A7285D"/>
    <w:rsid w:val="00A87C35"/>
    <w:rsid w:val="00A9365B"/>
    <w:rsid w:val="00AA0869"/>
    <w:rsid w:val="00AB2AB3"/>
    <w:rsid w:val="00AB49B1"/>
    <w:rsid w:val="00AB639F"/>
    <w:rsid w:val="00AC2198"/>
    <w:rsid w:val="00AD207D"/>
    <w:rsid w:val="00AE18EA"/>
    <w:rsid w:val="00AE4E67"/>
    <w:rsid w:val="00AF4B89"/>
    <w:rsid w:val="00B00606"/>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1E0"/>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E7A45"/>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FA9"/>
    <w:rsid w:val="00F74E72"/>
    <w:rsid w:val="00F77029"/>
    <w:rsid w:val="00F77E0F"/>
    <w:rsid w:val="00F81B33"/>
    <w:rsid w:val="00F851E0"/>
    <w:rsid w:val="00F86C13"/>
    <w:rsid w:val="00F873A7"/>
    <w:rsid w:val="00F8742E"/>
    <w:rsid w:val="00F948F2"/>
    <w:rsid w:val="00F95CB1"/>
    <w:rsid w:val="00FA0EA1"/>
    <w:rsid w:val="00FA28B7"/>
    <w:rsid w:val="00FA62AE"/>
    <w:rsid w:val="00FB6F84"/>
    <w:rsid w:val="00FB7ABC"/>
    <w:rsid w:val="00FC0BE6"/>
    <w:rsid w:val="00FC3DB5"/>
    <w:rsid w:val="00FC48F1"/>
    <w:rsid w:val="00FC503C"/>
    <w:rsid w:val="00FC5F4D"/>
    <w:rsid w:val="00FC671A"/>
    <w:rsid w:val="00FD48C4"/>
    <w:rsid w:val="00FD4C2D"/>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880A3"/>
  <w15:docId w15:val="{70B06BF6-EDF4-440D-8E1F-E160AE13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F6309"/>
    <w:rPr>
      <w:sz w:val="16"/>
      <w:szCs w:val="16"/>
    </w:rPr>
  </w:style>
  <w:style w:type="paragraph" w:styleId="CommentText">
    <w:name w:val="annotation text"/>
    <w:basedOn w:val="Normal"/>
    <w:link w:val="CommentTextChar"/>
    <w:uiPriority w:val="99"/>
    <w:semiHidden/>
    <w:unhideWhenUsed/>
    <w:rsid w:val="001F6309"/>
    <w:rPr>
      <w:sz w:val="20"/>
      <w:szCs w:val="20"/>
    </w:rPr>
  </w:style>
  <w:style w:type="character" w:customStyle="1" w:styleId="CommentTextChar">
    <w:name w:val="Comment Text Char"/>
    <w:basedOn w:val="DefaultParagraphFont"/>
    <w:link w:val="CommentText"/>
    <w:uiPriority w:val="99"/>
    <w:semiHidden/>
    <w:rsid w:val="001F6309"/>
  </w:style>
  <w:style w:type="paragraph" w:styleId="CommentSubject">
    <w:name w:val="annotation subject"/>
    <w:basedOn w:val="CommentText"/>
    <w:next w:val="CommentText"/>
    <w:link w:val="CommentSubjectChar"/>
    <w:uiPriority w:val="99"/>
    <w:semiHidden/>
    <w:unhideWhenUsed/>
    <w:rsid w:val="001F6309"/>
    <w:rPr>
      <w:b/>
      <w:bCs/>
    </w:rPr>
  </w:style>
  <w:style w:type="character" w:customStyle="1" w:styleId="CommentSubjectChar">
    <w:name w:val="Comment Subject Char"/>
    <w:basedOn w:val="CommentTextChar"/>
    <w:link w:val="CommentSubject"/>
    <w:uiPriority w:val="99"/>
    <w:semiHidden/>
    <w:rsid w:val="001F6309"/>
    <w:rPr>
      <w:b/>
      <w:bCs/>
    </w:rPr>
  </w:style>
  <w:style w:type="paragraph" w:styleId="BalloonText">
    <w:name w:val="Balloon Text"/>
    <w:basedOn w:val="Normal"/>
    <w:link w:val="BalloonTextChar"/>
    <w:uiPriority w:val="99"/>
    <w:semiHidden/>
    <w:unhideWhenUsed/>
    <w:rsid w:val="001F6309"/>
    <w:rPr>
      <w:rFonts w:ascii="Tahoma" w:hAnsi="Tahoma" w:cs="Tahoma"/>
      <w:sz w:val="16"/>
      <w:szCs w:val="16"/>
    </w:rPr>
  </w:style>
  <w:style w:type="character" w:customStyle="1" w:styleId="BalloonTextChar">
    <w:name w:val="Balloon Text Char"/>
    <w:basedOn w:val="DefaultParagraphFont"/>
    <w:link w:val="BalloonText"/>
    <w:uiPriority w:val="99"/>
    <w:semiHidden/>
    <w:rsid w:val="001F6309"/>
    <w:rPr>
      <w:rFonts w:ascii="Tahoma" w:hAnsi="Tahoma" w:cs="Tahoma"/>
      <w:sz w:val="16"/>
      <w:szCs w:val="16"/>
    </w:rPr>
  </w:style>
  <w:style w:type="paragraph" w:styleId="ListParagraph">
    <w:name w:val="List Paragraph"/>
    <w:basedOn w:val="Normal"/>
    <w:uiPriority w:val="34"/>
    <w:qFormat/>
    <w:rsid w:val="001F7A8B"/>
    <w:pPr>
      <w:ind w:left="720"/>
    </w:pPr>
    <w:rPr>
      <w:rFonts w:ascii="Calibri" w:eastAsiaTheme="minorHAnsi" w:hAnsi="Calibri"/>
      <w:sz w:val="22"/>
      <w:szCs w:val="22"/>
    </w:rPr>
  </w:style>
  <w:style w:type="character" w:styleId="Hyperlink">
    <w:name w:val="Hyperlink"/>
    <w:basedOn w:val="DefaultParagraphFont"/>
    <w:rsid w:val="001F7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99556">
      <w:bodyDiv w:val="1"/>
      <w:marLeft w:val="0"/>
      <w:marRight w:val="0"/>
      <w:marTop w:val="0"/>
      <w:marBottom w:val="0"/>
      <w:divBdr>
        <w:top w:val="none" w:sz="0" w:space="0" w:color="auto"/>
        <w:left w:val="none" w:sz="0" w:space="0" w:color="auto"/>
        <w:bottom w:val="none" w:sz="0" w:space="0" w:color="auto"/>
        <w:right w:val="none" w:sz="0" w:space="0" w:color="auto"/>
      </w:divBdr>
    </w:div>
    <w:div w:id="135361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ffery_rose@bl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2014-08-21T14:05:00Z</cp:lastPrinted>
  <dcterms:created xsi:type="dcterms:W3CDTF">2017-08-22T22:21:00Z</dcterms:created>
  <dcterms:modified xsi:type="dcterms:W3CDTF">2018-06-15T13:40:00Z</dcterms:modified>
</cp:coreProperties>
</file>