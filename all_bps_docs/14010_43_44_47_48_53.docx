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32B" w:rsidP="00AD4523" w:rsidRDefault="00F2432B" w14:paraId="746BFB69" w14:textId="77777777">
      <w:pPr>
        <w:pStyle w:val="BpSTitle"/>
      </w:pPr>
      <w:bookmarkStart w:name="_GoBack" w:id="0"/>
      <w:bookmarkEnd w:id="0"/>
      <w:r>
        <w:t>14010</w:t>
      </w:r>
    </w:p>
    <w:p w:rsidR="00A85BBD" w:rsidP="00A85BBD" w:rsidRDefault="00A85BBD" w14:paraId="6D98D949" w14:textId="77777777">
      <w:pPr>
        <w:pStyle w:val="BpSTitle"/>
      </w:pPr>
      <w:r>
        <w:t>Central Interior Highlands Calcareous Glade and Barrens</w:t>
      </w:r>
    </w:p>
    <w:p w:rsidR="00A85BBD" w:rsidP="00A85BBD" w:rsidRDefault="00A85BBD" w14:paraId="1BD4C653" w14:textId="77777777">
      <w:r>
        <w:t xmlns:w="http://schemas.openxmlformats.org/wordprocessingml/2006/main">BpS Model/Description Version: Aug. 2020</w:t>
      </w:r>
      <w:r w:rsidR="004E59B5">
        <w:t>12/08</w:t>
      </w:r>
      <w:r>
        <w:tab/>
      </w:r>
      <w:r>
        <w:tab/>
      </w:r>
      <w:r>
        <w:tab/>
      </w:r>
      <w:r>
        <w:tab/>
      </w:r>
      <w:r>
        <w:tab/>
      </w:r>
      <w:r>
        <w:tab/>
      </w:r>
      <w:r>
        <w:tab/>
      </w:r>
    </w:p>
    <w:p w:rsidR="00A85BBD" w:rsidP="00A85BBD" w:rsidRDefault="00A85BBD" w14:paraId="4CC91AE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223"/>
        <w:gridCol w:w="1392"/>
        <w:gridCol w:w="3016"/>
      </w:tblGrid>
      <w:tr w:rsidRPr="00A85BBD" w:rsidR="00F2432B" w:rsidTr="008905F7" w14:paraId="0A69EB75" w14:textId="77777777">
        <w:tc>
          <w:tcPr>
            <w:tcW w:w="1344" w:type="dxa"/>
            <w:tcBorders>
              <w:top w:val="single" w:color="auto" w:sz="2" w:space="0"/>
              <w:left w:val="single" w:color="auto" w:sz="12" w:space="0"/>
              <w:bottom w:val="single" w:color="000000" w:sz="12" w:space="0"/>
            </w:tcBorders>
            <w:shd w:val="clear" w:color="auto" w:fill="auto"/>
          </w:tcPr>
          <w:p w:rsidRPr="00A85BBD" w:rsidR="00A85BBD" w:rsidP="004B6F31" w:rsidRDefault="00A85BBD" w14:paraId="5A1A8F1F" w14:textId="77777777">
            <w:pPr>
              <w:rPr>
                <w:b/>
                <w:bCs/>
              </w:rPr>
            </w:pPr>
            <w:r w:rsidRPr="00A85BBD">
              <w:rPr>
                <w:b/>
                <w:bCs/>
              </w:rPr>
              <w:t>Modelers</w:t>
            </w:r>
          </w:p>
        </w:tc>
        <w:tc>
          <w:tcPr>
            <w:tcW w:w="3223" w:type="dxa"/>
            <w:tcBorders>
              <w:top w:val="single" w:color="auto" w:sz="2" w:space="0"/>
              <w:bottom w:val="single" w:color="000000" w:sz="12" w:space="0"/>
              <w:right w:val="single" w:color="000000" w:sz="12" w:space="0"/>
            </w:tcBorders>
            <w:shd w:val="clear" w:color="auto" w:fill="auto"/>
          </w:tcPr>
          <w:p w:rsidRPr="00A85BBD" w:rsidR="00A85BBD" w:rsidP="004B6F31" w:rsidRDefault="00A85BBD" w14:paraId="47F18BBA"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A85BBD" w:rsidR="00A85BBD" w:rsidP="004B6F31" w:rsidRDefault="00A85BBD" w14:paraId="188A34E4" w14:textId="77777777">
            <w:pPr>
              <w:rPr>
                <w:b/>
                <w:bCs/>
              </w:rPr>
            </w:pPr>
            <w:r w:rsidRPr="00A85BBD">
              <w:rPr>
                <w:b/>
                <w:bCs/>
              </w:rPr>
              <w:t>Reviewers</w:t>
            </w:r>
          </w:p>
        </w:tc>
        <w:tc>
          <w:tcPr>
            <w:tcW w:w="3016" w:type="dxa"/>
            <w:tcBorders>
              <w:top w:val="single" w:color="auto" w:sz="2" w:space="0"/>
              <w:bottom w:val="single" w:color="000000" w:sz="12" w:space="0"/>
            </w:tcBorders>
            <w:shd w:val="clear" w:color="auto" w:fill="auto"/>
          </w:tcPr>
          <w:p w:rsidRPr="00A85BBD" w:rsidR="00A85BBD" w:rsidP="004B6F31" w:rsidRDefault="00A85BBD" w14:paraId="091BCBE6" w14:textId="77777777">
            <w:pPr>
              <w:rPr>
                <w:b/>
                <w:bCs/>
              </w:rPr>
            </w:pPr>
          </w:p>
        </w:tc>
      </w:tr>
      <w:tr w:rsidRPr="00A85BBD" w:rsidR="00F2432B" w:rsidTr="008905F7" w14:paraId="424E75A2" w14:textId="77777777">
        <w:tc>
          <w:tcPr>
            <w:tcW w:w="1344" w:type="dxa"/>
            <w:tcBorders>
              <w:top w:val="single" w:color="000000" w:sz="12" w:space="0"/>
              <w:left w:val="single" w:color="auto" w:sz="12" w:space="0"/>
            </w:tcBorders>
            <w:shd w:val="clear" w:color="auto" w:fill="auto"/>
          </w:tcPr>
          <w:p w:rsidRPr="00A85BBD" w:rsidR="00A85BBD" w:rsidP="00F2432B" w:rsidRDefault="00D224B6" w14:paraId="1C7AA420" w14:textId="77777777">
            <w:pPr>
              <w:rPr>
                <w:bCs/>
              </w:rPr>
            </w:pPr>
            <w:r w:rsidRPr="00D224B6">
              <w:rPr>
                <w:bCs/>
              </w:rPr>
              <w:t xml:space="preserve">Milo </w:t>
            </w:r>
            <w:proofErr w:type="spellStart"/>
            <w:r w:rsidRPr="00D224B6">
              <w:rPr>
                <w:bCs/>
              </w:rPr>
              <w:t>Pyne</w:t>
            </w:r>
            <w:proofErr w:type="spellEnd"/>
            <w:r w:rsidR="00F2432B">
              <w:rPr>
                <w:bCs/>
              </w:rPr>
              <w:t xml:space="preserve"> </w:t>
            </w:r>
          </w:p>
        </w:tc>
        <w:tc>
          <w:tcPr>
            <w:tcW w:w="3223" w:type="dxa"/>
            <w:tcBorders>
              <w:top w:val="single" w:color="000000" w:sz="12" w:space="0"/>
              <w:right w:val="single" w:color="000000" w:sz="12" w:space="0"/>
            </w:tcBorders>
            <w:shd w:val="clear" w:color="auto" w:fill="auto"/>
          </w:tcPr>
          <w:p w:rsidRPr="00A85BBD" w:rsidR="00A85BBD" w:rsidP="00F2432B" w:rsidRDefault="008905F7" w14:paraId="27F71114" w14:textId="56D5F5DD">
            <w:r w:rsidRPr="00503314">
              <w:t>milo_pyne@NatureServe.org</w:t>
            </w:r>
            <w:r w:rsidR="00F2432B">
              <w:t xml:space="preserve"> </w:t>
            </w:r>
          </w:p>
        </w:tc>
        <w:tc>
          <w:tcPr>
            <w:tcW w:w="1392" w:type="dxa"/>
            <w:tcBorders>
              <w:top w:val="single" w:color="000000" w:sz="12" w:space="0"/>
              <w:left w:val="single" w:color="000000" w:sz="12" w:space="0"/>
            </w:tcBorders>
            <w:shd w:val="clear" w:color="auto" w:fill="auto"/>
          </w:tcPr>
          <w:p w:rsidRPr="00A85BBD" w:rsidR="00A85BBD" w:rsidP="00F2432B" w:rsidRDefault="004D05E7" w14:paraId="4C57019C" w14:textId="77777777">
            <w:r w:rsidRPr="004D05E7">
              <w:t>Ray Wiggs</w:t>
            </w:r>
            <w:r w:rsidR="00F2432B">
              <w:t xml:space="preserve"> </w:t>
            </w:r>
          </w:p>
        </w:tc>
        <w:tc>
          <w:tcPr>
            <w:tcW w:w="3016" w:type="dxa"/>
            <w:tcBorders>
              <w:top w:val="single" w:color="000000" w:sz="12" w:space="0"/>
            </w:tcBorders>
            <w:shd w:val="clear" w:color="auto" w:fill="auto"/>
          </w:tcPr>
          <w:p w:rsidRPr="00A85BBD" w:rsidR="00A85BBD" w:rsidP="00F2432B" w:rsidRDefault="00F2432B" w14:paraId="40E5933E" w14:textId="3E3EFD9B">
            <w:r w:rsidRPr="00503314">
              <w:t>ray_wiggs@nps.gov</w:t>
            </w:r>
            <w:r>
              <w:t xml:space="preserve"> </w:t>
            </w:r>
          </w:p>
        </w:tc>
      </w:tr>
      <w:tr w:rsidRPr="00A85BBD" w:rsidR="00F2432B" w:rsidTr="008905F7" w14:paraId="40C97B4F" w14:textId="77777777">
        <w:tc>
          <w:tcPr>
            <w:tcW w:w="1344" w:type="dxa"/>
            <w:tcBorders>
              <w:left w:val="single" w:color="auto" w:sz="12" w:space="0"/>
            </w:tcBorders>
            <w:shd w:val="clear" w:color="auto" w:fill="auto"/>
          </w:tcPr>
          <w:p w:rsidRPr="00A85BBD" w:rsidR="00A85BBD" w:rsidP="004B6F31" w:rsidRDefault="00A85BBD" w14:paraId="5703A5F6" w14:textId="77777777">
            <w:pPr>
              <w:rPr>
                <w:bCs/>
              </w:rPr>
            </w:pPr>
            <w:r w:rsidRPr="00A85BBD">
              <w:rPr>
                <w:bCs/>
              </w:rPr>
              <w:t>Jason Milks</w:t>
            </w:r>
          </w:p>
        </w:tc>
        <w:tc>
          <w:tcPr>
            <w:tcW w:w="3223" w:type="dxa"/>
            <w:tcBorders>
              <w:right w:val="single" w:color="000000" w:sz="12" w:space="0"/>
            </w:tcBorders>
            <w:shd w:val="clear" w:color="auto" w:fill="auto"/>
          </w:tcPr>
          <w:p w:rsidRPr="00A85BBD" w:rsidR="00A85BBD" w:rsidP="004B6F31" w:rsidRDefault="00A85BBD" w14:paraId="4202AD9A" w14:textId="77777777">
            <w:r w:rsidRPr="00A85BBD">
              <w:t>jmilks@tnc.org</w:t>
            </w:r>
          </w:p>
        </w:tc>
        <w:tc>
          <w:tcPr>
            <w:tcW w:w="1392" w:type="dxa"/>
            <w:tcBorders>
              <w:left w:val="single" w:color="000000" w:sz="12" w:space="0"/>
            </w:tcBorders>
            <w:shd w:val="clear" w:color="auto" w:fill="auto"/>
          </w:tcPr>
          <w:p w:rsidRPr="00A85BBD" w:rsidR="00A85BBD" w:rsidP="004B6F31" w:rsidRDefault="00F2432B" w14:paraId="7BCAC19C" w14:textId="77777777">
            <w:r w:rsidRPr="00A85BBD">
              <w:t>Jim Drake</w:t>
            </w:r>
          </w:p>
        </w:tc>
        <w:tc>
          <w:tcPr>
            <w:tcW w:w="3016" w:type="dxa"/>
            <w:shd w:val="clear" w:color="auto" w:fill="auto"/>
          </w:tcPr>
          <w:p w:rsidRPr="00A85BBD" w:rsidR="00A85BBD" w:rsidP="004B6F31" w:rsidRDefault="00F2432B" w14:paraId="2C72879E" w14:textId="77777777">
            <w:r w:rsidRPr="00A85BBD">
              <w:t>jim_drake@natureserve.org</w:t>
            </w:r>
          </w:p>
        </w:tc>
      </w:tr>
      <w:tr w:rsidRPr="00A85BBD" w:rsidR="00F2432B" w:rsidTr="008905F7" w14:paraId="3797359C" w14:textId="77777777">
        <w:tc>
          <w:tcPr>
            <w:tcW w:w="1344" w:type="dxa"/>
            <w:tcBorders>
              <w:left w:val="single" w:color="auto" w:sz="12" w:space="0"/>
              <w:bottom w:val="single" w:color="auto" w:sz="2" w:space="0"/>
            </w:tcBorders>
            <w:shd w:val="clear" w:color="auto" w:fill="auto"/>
          </w:tcPr>
          <w:p w:rsidRPr="00A85BBD" w:rsidR="00A85BBD" w:rsidP="004B6F31" w:rsidRDefault="00F2432B" w14:paraId="0C8C6769" w14:textId="77777777">
            <w:pPr>
              <w:rPr>
                <w:bCs/>
              </w:rPr>
            </w:pPr>
            <w:r w:rsidRPr="00A85BBD">
              <w:rPr>
                <w:bCs/>
              </w:rPr>
              <w:t>Tony Collins</w:t>
            </w:r>
          </w:p>
        </w:tc>
        <w:tc>
          <w:tcPr>
            <w:tcW w:w="3223" w:type="dxa"/>
            <w:tcBorders>
              <w:right w:val="single" w:color="000000" w:sz="12" w:space="0"/>
            </w:tcBorders>
            <w:shd w:val="clear" w:color="auto" w:fill="auto"/>
          </w:tcPr>
          <w:p w:rsidRPr="00A85BBD" w:rsidR="00A85BBD" w:rsidP="004B6F31" w:rsidRDefault="00F2432B" w14:paraId="0167D53B" w14:textId="77777777">
            <w:r w:rsidRPr="00A85BBD">
              <w:t>tony_collins@nps.gov</w:t>
            </w:r>
          </w:p>
        </w:tc>
        <w:tc>
          <w:tcPr>
            <w:tcW w:w="1392" w:type="dxa"/>
            <w:tcBorders>
              <w:left w:val="single" w:color="000000" w:sz="12" w:space="0"/>
              <w:bottom w:val="single" w:color="auto" w:sz="2" w:space="0"/>
            </w:tcBorders>
            <w:shd w:val="clear" w:color="auto" w:fill="auto"/>
          </w:tcPr>
          <w:p w:rsidRPr="00A85BBD" w:rsidR="00A85BBD" w:rsidP="004B6F31" w:rsidRDefault="00A85BBD" w14:paraId="076BE0C0" w14:textId="77777777">
            <w:r w:rsidRPr="00A85BBD">
              <w:t>None</w:t>
            </w:r>
          </w:p>
        </w:tc>
        <w:tc>
          <w:tcPr>
            <w:tcW w:w="3016" w:type="dxa"/>
            <w:shd w:val="clear" w:color="auto" w:fill="auto"/>
          </w:tcPr>
          <w:p w:rsidRPr="00A85BBD" w:rsidR="00A85BBD" w:rsidP="004B6F31" w:rsidRDefault="00A85BBD" w14:paraId="5099CE96" w14:textId="77777777">
            <w:r w:rsidRPr="00A85BBD">
              <w:t>None</w:t>
            </w:r>
          </w:p>
        </w:tc>
      </w:tr>
    </w:tbl>
    <w:p w:rsidR="00A85BBD" w:rsidP="00A85BBD" w:rsidRDefault="00A85BBD" w14:paraId="3EF06D0D" w14:textId="760C692D"/>
    <w:p w:rsidR="00501F91" w:rsidP="00A85BBD" w:rsidRDefault="00501F91" w14:paraId="552BCC79" w14:textId="28AD54F5">
      <w:r w:rsidRPr="00503314">
        <w:rPr>
          <w:b/>
        </w:rPr>
        <w:t>Reviewed by</w:t>
      </w:r>
      <w:r w:rsidRPr="00503314" w:rsidR="00503314">
        <w:rPr>
          <w:b/>
        </w:rPr>
        <w:t>:</w:t>
      </w:r>
      <w:r>
        <w:t xml:space="preserve"> Illinois Fire Needs Assessment </w:t>
      </w:r>
      <w:r w:rsidR="00503314">
        <w:t>team and adopted for zones below</w:t>
      </w:r>
    </w:p>
    <w:p w:rsidR="00A85BBD" w:rsidP="00A85BBD" w:rsidRDefault="00A85BBD" w14:paraId="28945B39" w14:textId="77777777">
      <w:pPr>
        <w:pStyle w:val="InfoPara"/>
      </w:pPr>
      <w:r>
        <w:t>Vegetation Type</w:t>
      </w:r>
    </w:p>
    <w:p w:rsidR="00A85BBD" w:rsidP="00A85BBD" w:rsidRDefault="00503314" w14:paraId="5E7C68D4" w14:textId="1DA4EC12">
      <w:r w:rsidRPr="00503314">
        <w:t>Steppe/Savanna</w:t>
      </w:r>
    </w:p>
    <w:p w:rsidR="00A85BBD" w:rsidP="00A85BBD" w:rsidRDefault="00A85BBD" w14:paraId="65CE8606" w14:textId="77777777">
      <w:pPr>
        <w:pStyle w:val="InfoPara"/>
      </w:pPr>
      <w:r>
        <w:t>Map Zones</w:t>
      </w:r>
    </w:p>
    <w:p w:rsidR="00AD4523" w:rsidP="00AD4523" w:rsidRDefault="008905F7" w14:paraId="3EF87B6E" w14:textId="77777777">
      <w:r>
        <w:t xml:space="preserve">43, 44, 47, 48, </w:t>
      </w:r>
      <w:r w:rsidR="00AD4523">
        <w:t>53</w:t>
      </w:r>
    </w:p>
    <w:p w:rsidR="00A85BBD" w:rsidP="00A85BBD" w:rsidRDefault="00A85BBD" w14:paraId="5DA41056" w14:textId="77777777">
      <w:pPr>
        <w:pStyle w:val="InfoPara"/>
      </w:pPr>
      <w:r>
        <w:t>Geographic Range</w:t>
      </w:r>
    </w:p>
    <w:p w:rsidR="00D224B6" w:rsidP="00D224B6" w:rsidRDefault="00D224B6" w14:paraId="7A13AA3A" w14:textId="77777777">
      <w:r>
        <w:t xml:space="preserve">This system is found primarily in the Interior Highlands of the Ozark, Ouachita, and unglaciated Interior Low Plateau regions ranging east to southern OH and including the Knobs region and Cliff section of KY, the Cumberland Plateau escarpment of TN, the Western Valley of the </w:t>
      </w:r>
      <w:r w:rsidR="004E59B5">
        <w:t>Tennessee</w:t>
      </w:r>
      <w:r>
        <w:t xml:space="preserve"> River in TN, and the Moulton Valley of northern AL.</w:t>
      </w:r>
    </w:p>
    <w:p w:rsidR="00A85BBD" w:rsidP="00A85BBD" w:rsidRDefault="00A85BBD" w14:paraId="5F765DFE" w14:textId="77777777">
      <w:pPr>
        <w:pStyle w:val="InfoPara"/>
      </w:pPr>
      <w:r>
        <w:t>Biophysical Site Description</w:t>
      </w:r>
    </w:p>
    <w:p w:rsidR="00A85BBD" w:rsidP="00A85BBD" w:rsidRDefault="00A85BBD" w14:paraId="5B00BAE7" w14:textId="77777777">
      <w:r>
        <w:t>Occurs along moderate to steep slopes and steep valleys on primarily southerly to westerly facing slopes. Limestone and/or dolomite bedrock typify this system with shallow, moderately to well-drained soils interspersed with rocks. These soils often dry out during the summer and autumn, and then become saturated during the winter and spring.</w:t>
      </w:r>
    </w:p>
    <w:p w:rsidR="00A85BBD" w:rsidP="00A85BBD" w:rsidRDefault="00A85BBD" w14:paraId="460F23C2" w14:textId="77777777">
      <w:pPr>
        <w:pStyle w:val="InfoPara"/>
      </w:pPr>
      <w:r>
        <w:t>Vegetation Description</w:t>
      </w:r>
    </w:p>
    <w:p w:rsidR="00A85BBD" w:rsidP="00A85BBD" w:rsidRDefault="00A85BBD" w14:paraId="4DDB9C46" w14:textId="77777777">
      <w:r>
        <w:t>Little bluestem (</w:t>
      </w:r>
      <w:proofErr w:type="spellStart"/>
      <w:r>
        <w:t>Schizachyrium</w:t>
      </w:r>
      <w:proofErr w:type="spellEnd"/>
      <w:r>
        <w:t xml:space="preserve"> </w:t>
      </w:r>
      <w:proofErr w:type="spellStart"/>
      <w:r>
        <w:t>scoparium</w:t>
      </w:r>
      <w:proofErr w:type="spellEnd"/>
      <w:r>
        <w:t>) dominates this system and is commonly associated with big bluestem (</w:t>
      </w:r>
      <w:proofErr w:type="spellStart"/>
      <w:r>
        <w:t>Andropogon</w:t>
      </w:r>
      <w:proofErr w:type="spellEnd"/>
      <w:r>
        <w:t xml:space="preserve"> </w:t>
      </w:r>
      <w:proofErr w:type="spellStart"/>
      <w:r>
        <w:t>gerardii</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t>Bouteloua</w:t>
      </w:r>
      <w:proofErr w:type="spellEnd"/>
      <w:r>
        <w:t xml:space="preserve"> </w:t>
      </w:r>
      <w:proofErr w:type="spellStart"/>
      <w:r>
        <w:t>curtipendula</w:t>
      </w:r>
      <w:proofErr w:type="spellEnd"/>
      <w:r>
        <w:t>), and calcium-loving</w:t>
      </w:r>
      <w:r w:rsidR="00D224B6">
        <w:t>, drought-tolerant</w:t>
      </w:r>
      <w:r>
        <w:t xml:space="preserve"> plant species. Stunted woodlands primarily dominated by </w:t>
      </w:r>
      <w:r w:rsidR="00D224B6">
        <w:t>chinquapin</w:t>
      </w:r>
      <w:r>
        <w:t xml:space="preserve"> oak (Quercus </w:t>
      </w:r>
      <w:proofErr w:type="spellStart"/>
      <w:r>
        <w:t>muehlenbergii</w:t>
      </w:r>
      <w:proofErr w:type="spellEnd"/>
      <w:r>
        <w:t>) interspersed with Eastern redcedar (</w:t>
      </w:r>
      <w:proofErr w:type="spellStart"/>
      <w:r>
        <w:t>Juniperus</w:t>
      </w:r>
      <w:proofErr w:type="spellEnd"/>
      <w:r>
        <w:t xml:space="preserve"> </w:t>
      </w:r>
      <w:proofErr w:type="spellStart"/>
      <w:r>
        <w:t>virginiana</w:t>
      </w:r>
      <w:proofErr w:type="spellEnd"/>
      <w:r>
        <w:t xml:space="preserve">) occur on variable-depth-to-bedrock soils. The trees typically occur as islands in a wider herbaceous or rocky area. The islands are found in microenvironments where the soil depth and available water are sufficient to support trees (e.g. depressions </w:t>
      </w:r>
      <w:r w:rsidR="00D224B6">
        <w:t xml:space="preserve">or fissures </w:t>
      </w:r>
      <w:r>
        <w:t xml:space="preserve">in the bedrock). Other woody plants associated with this system (within their ranges) include Shumard’s oak (Q. </w:t>
      </w:r>
      <w:proofErr w:type="spellStart"/>
      <w:r>
        <w:t>shumardii</w:t>
      </w:r>
      <w:proofErr w:type="spellEnd"/>
      <w:r>
        <w:t xml:space="preserve">), post oak (Quercus </w:t>
      </w:r>
      <w:proofErr w:type="spellStart"/>
      <w:r>
        <w:t>stellata</w:t>
      </w:r>
      <w:proofErr w:type="spellEnd"/>
      <w:r>
        <w:t>), eastern redbud (</w:t>
      </w:r>
      <w:proofErr w:type="spellStart"/>
      <w:r>
        <w:t>Cercis</w:t>
      </w:r>
      <w:proofErr w:type="spellEnd"/>
      <w:r>
        <w:t xml:space="preserve"> canadensis), winged elm (</w:t>
      </w:r>
      <w:proofErr w:type="spellStart"/>
      <w:r>
        <w:t>Ulmus</w:t>
      </w:r>
      <w:proofErr w:type="spellEnd"/>
      <w:r>
        <w:t xml:space="preserve"> </w:t>
      </w:r>
      <w:proofErr w:type="spellStart"/>
      <w:r>
        <w:t>alata</w:t>
      </w:r>
      <w:proofErr w:type="spellEnd"/>
      <w:r>
        <w:t xml:space="preserve">), blue ash (Fraxinus </w:t>
      </w:r>
      <w:proofErr w:type="spellStart"/>
      <w:r>
        <w:t>quadrangulata</w:t>
      </w:r>
      <w:proofErr w:type="spellEnd"/>
      <w:r>
        <w:t xml:space="preserve">), Ashe’s juniper (J. </w:t>
      </w:r>
      <w:proofErr w:type="spellStart"/>
      <w:r>
        <w:t>ashei</w:t>
      </w:r>
      <w:proofErr w:type="spellEnd"/>
      <w:r>
        <w:t xml:space="preserve">), and Carolina buckthorn (Frangula </w:t>
      </w:r>
      <w:proofErr w:type="spellStart"/>
      <w:r>
        <w:t>caroliniana</w:t>
      </w:r>
      <w:proofErr w:type="spellEnd"/>
      <w:r>
        <w:t xml:space="preserve">). Other herbaceous taxa include whorled rosinweed (Silphium </w:t>
      </w:r>
      <w:proofErr w:type="spellStart"/>
      <w:r>
        <w:t>trifoliatum</w:t>
      </w:r>
      <w:proofErr w:type="spellEnd"/>
      <w:r>
        <w:t xml:space="preserve">), prairie rosinweed (S. </w:t>
      </w:r>
      <w:proofErr w:type="spellStart"/>
      <w:r>
        <w:t>terebinthinaceum</w:t>
      </w:r>
      <w:proofErr w:type="spellEnd"/>
      <w:r>
        <w:t>), blazing stars (</w:t>
      </w:r>
      <w:proofErr w:type="spellStart"/>
      <w:r>
        <w:t>Liatris</w:t>
      </w:r>
      <w:proofErr w:type="spellEnd"/>
      <w:r>
        <w:t xml:space="preserve"> spp.), aromatic aster (</w:t>
      </w:r>
      <w:proofErr w:type="spellStart"/>
      <w:r>
        <w:t>Symphyotrichum</w:t>
      </w:r>
      <w:proofErr w:type="spellEnd"/>
      <w:r>
        <w:t xml:space="preserve"> </w:t>
      </w:r>
      <w:proofErr w:type="spellStart"/>
      <w:r>
        <w:t>oblongifolium</w:t>
      </w:r>
      <w:proofErr w:type="spellEnd"/>
      <w:r>
        <w:t>), scarlet Indian paintbrush (Castilleja coccinea), diamond flowers (</w:t>
      </w:r>
      <w:proofErr w:type="spellStart"/>
      <w:r>
        <w:t>Hedyotis</w:t>
      </w:r>
      <w:proofErr w:type="spellEnd"/>
      <w:r>
        <w:t xml:space="preserve"> nigricans), </w:t>
      </w:r>
      <w:proofErr w:type="spellStart"/>
      <w:r>
        <w:t>fameflower</w:t>
      </w:r>
      <w:proofErr w:type="spellEnd"/>
      <w:r>
        <w:t xml:space="preserve"> (Talinum spp.), stonecrop (Sedum spp.), and wiry </w:t>
      </w:r>
      <w:proofErr w:type="spellStart"/>
      <w:r>
        <w:t>panicgrass</w:t>
      </w:r>
      <w:proofErr w:type="spellEnd"/>
      <w:r>
        <w:t xml:space="preserve"> (Panicum flexile). Small-scale stands of annual </w:t>
      </w:r>
      <w:proofErr w:type="spellStart"/>
      <w:r>
        <w:t>dropseed</w:t>
      </w:r>
      <w:proofErr w:type="spellEnd"/>
      <w:r>
        <w:t xml:space="preserve"> (</w:t>
      </w:r>
      <w:proofErr w:type="spellStart"/>
      <w:r>
        <w:t>Sporobolus</w:t>
      </w:r>
      <w:proofErr w:type="spellEnd"/>
      <w:r>
        <w:t xml:space="preserve"> spp.) may be prominent in some examples. In some examples, small-scale seepage areas may contain </w:t>
      </w:r>
      <w:proofErr w:type="spellStart"/>
      <w:r>
        <w:t>flatstem</w:t>
      </w:r>
      <w:proofErr w:type="spellEnd"/>
      <w:r>
        <w:t xml:space="preserve"> </w:t>
      </w:r>
      <w:proofErr w:type="spellStart"/>
      <w:r>
        <w:t>spikerush</w:t>
      </w:r>
      <w:proofErr w:type="spellEnd"/>
      <w:r>
        <w:t xml:space="preserve"> </w:t>
      </w:r>
      <w:r>
        <w:lastRenderedPageBreak/>
        <w:t>(</w:t>
      </w:r>
      <w:proofErr w:type="spellStart"/>
      <w:r>
        <w:t>Eleocharis</w:t>
      </w:r>
      <w:proofErr w:type="spellEnd"/>
      <w:r>
        <w:t xml:space="preserve"> </w:t>
      </w:r>
      <w:proofErr w:type="spellStart"/>
      <w:r>
        <w:t>compressa</w:t>
      </w:r>
      <w:proofErr w:type="spellEnd"/>
      <w:r>
        <w:t xml:space="preserve">), </w:t>
      </w:r>
      <w:proofErr w:type="spellStart"/>
      <w:r>
        <w:t>crowpoison</w:t>
      </w:r>
      <w:proofErr w:type="spellEnd"/>
      <w:r>
        <w:t xml:space="preserve"> (</w:t>
      </w:r>
      <w:proofErr w:type="spellStart"/>
      <w:r>
        <w:t>Nothoscordum</w:t>
      </w:r>
      <w:proofErr w:type="spellEnd"/>
      <w:r>
        <w:t xml:space="preserve"> bivalve), limestone quillwort (</w:t>
      </w:r>
      <w:proofErr w:type="spellStart"/>
      <w:r>
        <w:t>Isoetes</w:t>
      </w:r>
      <w:proofErr w:type="spellEnd"/>
      <w:r>
        <w:t xml:space="preserve"> </w:t>
      </w:r>
      <w:proofErr w:type="spellStart"/>
      <w:r>
        <w:t>butleri</w:t>
      </w:r>
      <w:proofErr w:type="spellEnd"/>
      <w:r>
        <w:t xml:space="preserve">), and common </w:t>
      </w:r>
      <w:proofErr w:type="spellStart"/>
      <w:r>
        <w:t>goldstar</w:t>
      </w:r>
      <w:proofErr w:type="spellEnd"/>
      <w:r>
        <w:t xml:space="preserve"> (</w:t>
      </w:r>
      <w:proofErr w:type="spellStart"/>
      <w:r>
        <w:t>Hypoxis</w:t>
      </w:r>
      <w:proofErr w:type="spellEnd"/>
      <w:r>
        <w:t xml:space="preserve"> </w:t>
      </w:r>
      <w:proofErr w:type="spellStart"/>
      <w:r>
        <w:t>hirsuta</w:t>
      </w:r>
      <w:proofErr w:type="spellEnd"/>
      <w:r>
        <w:t>).</w:t>
      </w:r>
    </w:p>
    <w:p w:rsidR="00A85BBD" w:rsidP="00A85BBD" w:rsidRDefault="00A85BBD" w14:paraId="7D06F84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muehlenbergii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Chinkapin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Silphium terebinthinaceum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Silphium terebinthinaceum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SILA3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Silphium laciniatum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Compassplant</w:t>
            </w:r>
          </w:p>
        </w:tc>
      </w:tr>
    </w:tbl>
    <w:p>
      <w:r>
        <w:rPr>
          <w:sz w:val="16"/>
        </w:rPr>
        <w:t>Species names are from the NRCS PLANTS database. Check species codes at http://plants.usda.gov.</w:t>
      </w:r>
    </w:p>
    <w:p w:rsidR="00A85BBD" w:rsidP="00A85BBD" w:rsidRDefault="00A85BBD" w14:paraId="21EA10D3" w14:textId="77777777">
      <w:pPr>
        <w:pStyle w:val="InfoPara"/>
      </w:pPr>
      <w:r>
        <w:t>Disturbance Description</w:t>
      </w:r>
    </w:p>
    <w:p w:rsidR="00A85BBD" w:rsidP="00A85BBD" w:rsidRDefault="00A85BBD" w14:paraId="2B9428A6" w14:textId="77777777">
      <w:r>
        <w:t xml:space="preserve">Fire is the primary natural dynamic, fires help </w:t>
      </w:r>
      <w:proofErr w:type="gramStart"/>
      <w:r>
        <w:t>manage</w:t>
      </w:r>
      <w:proofErr w:type="gramEnd"/>
      <w:r>
        <w:t xml:space="preserve"> this system by restricting woody growth and maintaining the more open glade structure. Historically grazing by wild and domestic ungulate species represented a significant disturbance regime. Regionally significant drought cycles affect severity of other disturbance regimes.</w:t>
      </w:r>
      <w:r w:rsidR="00D224B6">
        <w:t xml:space="preserve"> Some portions of sites for this system are so droughty and rocky that woody succession is severely </w:t>
      </w:r>
      <w:proofErr w:type="gramStart"/>
      <w:r w:rsidR="00D224B6">
        <w:t>retarded</w:t>
      </w:r>
      <w:proofErr w:type="gramEnd"/>
      <w:r w:rsidR="00D224B6">
        <w:t xml:space="preserve"> and fuels are either sparse of composed of very low annual grasses.</w:t>
      </w:r>
    </w:p>
    <w:p w:rsidR="00A85BBD" w:rsidP="00A85BBD" w:rsidRDefault="00A85BBD" w14:paraId="6DE83268" w14:textId="094DBCD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w:t>
            </w:r>
          </w:p>
        </w:tc>
        <w:tc>
          <w:p>
            <w:pPr>
              <w:jc w:val="center"/>
            </w:pPr>
            <w:r>
              <w:t>18</w:t>
            </w:r>
          </w:p>
        </w:tc>
        <w:tc>
          <w:p>
            <w:pPr>
              <w:jc w:val="center"/>
            </w:pPr>
            <w:r>
              <w:t/>
            </w:r>
          </w:p>
        </w:tc>
        <w:tc>
          <w:p>
            <w:pPr>
              <w:jc w:val="center"/>
            </w:pPr>
            <w:r>
              <w:t/>
            </w:r>
          </w:p>
        </w:tc>
      </w:tr>
      <w:tr>
        <w:tc>
          <w:p>
            <w:pPr>
              <w:jc w:val="center"/>
            </w:pPr>
            <w:r>
              <w:t>Moderate (Mixed)</w:t>
            </w:r>
          </w:p>
        </w:tc>
        <w:tc>
          <w:p>
            <w:pPr>
              <w:jc w:val="center"/>
            </w:pPr>
            <w:r>
              <w:t>16</w:t>
            </w:r>
          </w:p>
        </w:tc>
        <w:tc>
          <w:p>
            <w:pPr>
              <w:jc w:val="center"/>
            </w:pPr>
            <w:r>
              <w:t>21</w:t>
            </w:r>
          </w:p>
        </w:tc>
        <w:tc>
          <w:p>
            <w:pPr>
              <w:jc w:val="center"/>
            </w:pPr>
            <w:r>
              <w:t/>
            </w:r>
          </w:p>
        </w:tc>
        <w:tc>
          <w:p>
            <w:pPr>
              <w:jc w:val="center"/>
            </w:pPr>
            <w:r>
              <w:t/>
            </w:r>
          </w:p>
        </w:tc>
      </w:tr>
      <w:tr>
        <w:tc>
          <w:p>
            <w:pPr>
              <w:jc w:val="center"/>
            </w:pPr>
            <w:r>
              <w:t>Low (Surface)</w:t>
            </w:r>
          </w:p>
        </w:tc>
        <w:tc>
          <w:p>
            <w:pPr>
              <w:jc w:val="center"/>
            </w:pPr>
            <w:r>
              <w:t>6</w:t>
            </w:r>
          </w:p>
        </w:tc>
        <w:tc>
          <w:p>
            <w:pPr>
              <w:jc w:val="center"/>
            </w:pPr>
            <w:r>
              <w:t>61</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85BBD" w:rsidP="00A85BBD" w:rsidRDefault="00A85BBD" w14:paraId="6B179CF9" w14:textId="77777777">
      <w:pPr>
        <w:pStyle w:val="InfoPara"/>
      </w:pPr>
      <w:r>
        <w:t>Scale Description</w:t>
      </w:r>
    </w:p>
    <w:p w:rsidR="00A85BBD" w:rsidP="00A85BBD" w:rsidRDefault="00A85BBD" w14:paraId="03EDDE64" w14:textId="77777777">
      <w:r>
        <w:t xml:space="preserve">Within </w:t>
      </w:r>
      <w:r w:rsidR="00D224B6">
        <w:t xml:space="preserve">its </w:t>
      </w:r>
      <w:r>
        <w:t>geographic range, collective acreage</w:t>
      </w:r>
      <w:r w:rsidR="00D224B6">
        <w:t xml:space="preserve"> would be estimated</w:t>
      </w:r>
      <w:r>
        <w:t xml:space="preserve"> in the tens of thousands of acres, however glade complexes occur in patches throughout the range in areas of </w:t>
      </w:r>
      <w:r w:rsidR="00D224B6">
        <w:t>two to more than one thousand acres</w:t>
      </w:r>
      <w:r>
        <w:t xml:space="preserve"> in size.</w:t>
      </w:r>
    </w:p>
    <w:p w:rsidR="00A85BBD" w:rsidP="00A85BBD" w:rsidRDefault="00A85BBD" w14:paraId="656002CC" w14:textId="77777777">
      <w:pPr>
        <w:pStyle w:val="InfoPara"/>
      </w:pPr>
      <w:r>
        <w:t>Adjacency or Identification Concerns</w:t>
      </w:r>
    </w:p>
    <w:p w:rsidR="00A85BBD" w:rsidP="00A85BBD" w:rsidRDefault="00D224B6" w14:paraId="2F583AA1" w14:textId="77777777">
      <w:r>
        <w:t>Stands of this system are typically</w:t>
      </w:r>
      <w:r w:rsidR="00A85BBD">
        <w:t xml:space="preserve"> adjacent to dry oak woodlands and/or prairie associations on calcareous soils. Identification concerns include </w:t>
      </w:r>
      <w:r>
        <w:t>distinguishing stands of eastern red-cedar found on old fields and abandoned pastures in late, primary succession from over-encroachment of glades by eastern red-cedar. The pattern of interspersion of red-cedar with open, rocky zones should distinguish these, with the successional red-cedar being more continuous over larger areas</w:t>
      </w:r>
      <w:r w:rsidR="00A85BBD">
        <w:t>.</w:t>
      </w:r>
    </w:p>
    <w:p w:rsidR="00A85BBD" w:rsidP="00A85BBD" w:rsidRDefault="00A85BBD" w14:paraId="66CE0941" w14:textId="77777777">
      <w:pPr>
        <w:pStyle w:val="InfoPara"/>
      </w:pPr>
      <w:r>
        <w:t>Issues or Problems</w:t>
      </w:r>
    </w:p>
    <w:p w:rsidR="00D224B6" w:rsidP="00D224B6" w:rsidRDefault="00D224B6" w14:paraId="0945E97E" w14:textId="77777777">
      <w:r>
        <w:t xml:space="preserve">Only minor edits to MZ44 model (Milks/Collins) done for MZs 47 and 48 (M. </w:t>
      </w:r>
      <w:proofErr w:type="spellStart"/>
      <w:r>
        <w:t>Pyne</w:t>
      </w:r>
      <w:proofErr w:type="spellEnd"/>
      <w:r>
        <w:t>)</w:t>
      </w:r>
    </w:p>
    <w:p w:rsidR="00A85BBD" w:rsidP="00A85BBD" w:rsidRDefault="00A85BBD" w14:paraId="5A1B494F" w14:textId="77777777">
      <w:pPr>
        <w:pStyle w:val="InfoPara"/>
      </w:pPr>
      <w:r>
        <w:t>Native Uncharacteristic Conditions</w:t>
      </w:r>
    </w:p>
    <w:p w:rsidR="00A85BBD" w:rsidP="00A85BBD" w:rsidRDefault="00A85BBD" w14:paraId="63D840ED" w14:textId="77777777">
      <w:r>
        <w:t xml:space="preserve">Over-encroachment of native </w:t>
      </w:r>
      <w:r w:rsidR="00D224B6">
        <w:t>red-</w:t>
      </w:r>
      <w:r>
        <w:t xml:space="preserve">cedar species </w:t>
      </w:r>
      <w:r w:rsidR="00D224B6">
        <w:t xml:space="preserve">(J. </w:t>
      </w:r>
      <w:proofErr w:type="spellStart"/>
      <w:r w:rsidR="00D224B6">
        <w:t>ashei</w:t>
      </w:r>
      <w:proofErr w:type="spellEnd"/>
      <w:r w:rsidR="00D224B6">
        <w:t xml:space="preserve">, J. </w:t>
      </w:r>
      <w:proofErr w:type="spellStart"/>
      <w:r w:rsidR="00D224B6">
        <w:t>virginiana</w:t>
      </w:r>
      <w:proofErr w:type="spellEnd"/>
      <w:r w:rsidR="00D224B6">
        <w:t xml:space="preserve">) </w:t>
      </w:r>
      <w:r>
        <w:t>may occur today</w:t>
      </w:r>
      <w:r w:rsidR="00D224B6">
        <w:t>, in the prolonged absence of fire</w:t>
      </w:r>
      <w:r>
        <w:t>.</w:t>
      </w:r>
    </w:p>
    <w:p w:rsidR="00A85BBD" w:rsidP="00A85BBD" w:rsidRDefault="00A85BBD" w14:paraId="7A3FAD25" w14:textId="77777777">
      <w:pPr>
        <w:pStyle w:val="InfoPara"/>
      </w:pPr>
      <w:r>
        <w:lastRenderedPageBreak/>
        <w:t>Comments</w:t>
      </w:r>
    </w:p>
    <w:p w:rsidR="00A85BBD" w:rsidP="00A85BBD" w:rsidRDefault="00A85BBD" w14:paraId="1EBAFC9A" w14:textId="77777777">
      <w:pPr>
        <w:pStyle w:val="ReportSection"/>
      </w:pPr>
      <w:r>
        <w:t>Succession Classes</w:t>
      </w:r>
    </w:p>
    <w:p w:rsidR="00A85BBD" w:rsidP="00A85BBD" w:rsidRDefault="00A85BBD" w14:paraId="0679655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85BBD" w:rsidP="00A85BBD" w:rsidRDefault="00A85BBD" w14:paraId="7A3128FE" w14:textId="77777777">
      <w:pPr>
        <w:pStyle w:val="InfoPara"/>
        <w:pBdr>
          <w:top w:val="single" w:color="auto" w:sz="4" w:space="1"/>
        </w:pBdr>
      </w:pPr>
      <w:r xmlns:w="http://schemas.openxmlformats.org/wordprocessingml/2006/main">
        <w:t>Class A</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85BBD" w:rsidP="00A85BBD" w:rsidRDefault="00A85BBD" w14:paraId="0DBC1609" w14:textId="77777777"/>
    <w:p w:rsidR="00A85BBD" w:rsidP="00A85BBD" w:rsidRDefault="00A85BBD" w14:paraId="03A61E9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000"/>
        <w:gridCol w:w="3000"/>
        <w:gridCol w:w="1956"/>
      </w:tblGrid>
      <w:tr w:rsidRPr="00A85BBD" w:rsidR="00A85BBD" w:rsidTr="00A85BBD" w14:paraId="6CA56E09" w14:textId="77777777">
        <w:tc>
          <w:tcPr>
            <w:tcW w:w="1068" w:type="dxa"/>
            <w:tcBorders>
              <w:top w:val="single" w:color="auto" w:sz="2" w:space="0"/>
              <w:bottom w:val="single" w:color="000000" w:sz="12" w:space="0"/>
            </w:tcBorders>
            <w:shd w:val="clear" w:color="auto" w:fill="auto"/>
          </w:tcPr>
          <w:p w:rsidRPr="00A85BBD" w:rsidR="00A85BBD" w:rsidP="007127C1" w:rsidRDefault="00A85BBD" w14:paraId="16F0D0CA" w14:textId="77777777">
            <w:pPr>
              <w:rPr>
                <w:b/>
                <w:bCs/>
              </w:rPr>
            </w:pPr>
            <w:r w:rsidRPr="00A85BBD">
              <w:rPr>
                <w:b/>
                <w:bCs/>
              </w:rPr>
              <w:t>Symbol</w:t>
            </w:r>
          </w:p>
        </w:tc>
        <w:tc>
          <w:tcPr>
            <w:tcW w:w="3000" w:type="dxa"/>
            <w:tcBorders>
              <w:top w:val="single" w:color="auto" w:sz="2" w:space="0"/>
              <w:bottom w:val="single" w:color="000000" w:sz="12" w:space="0"/>
            </w:tcBorders>
            <w:shd w:val="clear" w:color="auto" w:fill="auto"/>
          </w:tcPr>
          <w:p w:rsidRPr="00A85BBD" w:rsidR="00A85BBD" w:rsidP="007127C1" w:rsidRDefault="00A85BBD" w14:paraId="2F869CDE" w14:textId="77777777">
            <w:pPr>
              <w:rPr>
                <w:b/>
                <w:bCs/>
              </w:rPr>
            </w:pPr>
            <w:r w:rsidRPr="00A85BBD">
              <w:rPr>
                <w:b/>
                <w:bCs/>
              </w:rPr>
              <w:t>Scientific Name</w:t>
            </w:r>
          </w:p>
        </w:tc>
        <w:tc>
          <w:tcPr>
            <w:tcW w:w="3000" w:type="dxa"/>
            <w:tcBorders>
              <w:top w:val="single" w:color="auto" w:sz="2" w:space="0"/>
              <w:bottom w:val="single" w:color="000000" w:sz="12" w:space="0"/>
            </w:tcBorders>
            <w:shd w:val="clear" w:color="auto" w:fill="auto"/>
          </w:tcPr>
          <w:p w:rsidRPr="00A85BBD" w:rsidR="00A85BBD" w:rsidP="007127C1" w:rsidRDefault="00A85BBD" w14:paraId="5A3CAF10" w14:textId="77777777">
            <w:pPr>
              <w:rPr>
                <w:b/>
                <w:bCs/>
              </w:rPr>
            </w:pPr>
            <w:r w:rsidRPr="00A85BBD">
              <w:rPr>
                <w:b/>
                <w:bCs/>
              </w:rPr>
              <w:t>Common Name</w:t>
            </w:r>
          </w:p>
        </w:tc>
        <w:tc>
          <w:tcPr>
            <w:tcW w:w="1956" w:type="dxa"/>
            <w:tcBorders>
              <w:top w:val="single" w:color="auto" w:sz="2" w:space="0"/>
              <w:bottom w:val="single" w:color="000000" w:sz="12" w:space="0"/>
            </w:tcBorders>
            <w:shd w:val="clear" w:color="auto" w:fill="auto"/>
          </w:tcPr>
          <w:p w:rsidRPr="00A85BBD" w:rsidR="00A85BBD" w:rsidP="007127C1" w:rsidRDefault="00A85BBD" w14:paraId="6514DE6A" w14:textId="77777777">
            <w:pPr>
              <w:rPr>
                <w:b/>
                <w:bCs/>
              </w:rPr>
            </w:pPr>
            <w:r w:rsidRPr="00A85BBD">
              <w:rPr>
                <w:b/>
                <w:bCs/>
              </w:rPr>
              <w:t>Canopy Position</w:t>
            </w:r>
          </w:p>
        </w:tc>
      </w:tr>
      <w:tr w:rsidRPr="00A85BBD" w:rsidR="00A85BBD" w:rsidTr="00A85BBD" w14:paraId="7D18C335" w14:textId="77777777">
        <w:tc>
          <w:tcPr>
            <w:tcW w:w="1068" w:type="dxa"/>
            <w:tcBorders>
              <w:top w:val="single" w:color="000000" w:sz="12" w:space="0"/>
            </w:tcBorders>
            <w:shd w:val="clear" w:color="auto" w:fill="auto"/>
          </w:tcPr>
          <w:p w:rsidRPr="00A85BBD" w:rsidR="00A85BBD" w:rsidP="007127C1" w:rsidRDefault="00A85BBD" w14:paraId="217B2DD5" w14:textId="77777777">
            <w:pPr>
              <w:rPr>
                <w:bCs/>
              </w:rPr>
            </w:pPr>
            <w:r w:rsidRPr="00A85BBD">
              <w:rPr>
                <w:bCs/>
              </w:rPr>
              <w:t>SCSC</w:t>
            </w:r>
          </w:p>
        </w:tc>
        <w:tc>
          <w:tcPr>
            <w:tcW w:w="3000" w:type="dxa"/>
            <w:tcBorders>
              <w:top w:val="single" w:color="000000" w:sz="12" w:space="0"/>
            </w:tcBorders>
            <w:shd w:val="clear" w:color="auto" w:fill="auto"/>
          </w:tcPr>
          <w:p w:rsidRPr="00A85BBD" w:rsidR="00A85BBD" w:rsidP="007127C1" w:rsidRDefault="00A85BBD" w14:paraId="0D9A00D9" w14:textId="77777777">
            <w:proofErr w:type="spellStart"/>
            <w:r w:rsidRPr="00A85BBD">
              <w:t>Schizachyrium</w:t>
            </w:r>
            <w:proofErr w:type="spellEnd"/>
            <w:r w:rsidRPr="00A85BBD">
              <w:t xml:space="preserve"> </w:t>
            </w:r>
            <w:proofErr w:type="spellStart"/>
            <w:r w:rsidRPr="00A85BBD">
              <w:t>scoparium</w:t>
            </w:r>
            <w:proofErr w:type="spellEnd"/>
          </w:p>
        </w:tc>
        <w:tc>
          <w:tcPr>
            <w:tcW w:w="3000" w:type="dxa"/>
            <w:tcBorders>
              <w:top w:val="single" w:color="000000" w:sz="12" w:space="0"/>
            </w:tcBorders>
            <w:shd w:val="clear" w:color="auto" w:fill="auto"/>
          </w:tcPr>
          <w:p w:rsidRPr="00A85BBD" w:rsidR="00A85BBD" w:rsidP="007127C1" w:rsidRDefault="00A85BBD" w14:paraId="681F4EB6" w14:textId="77777777">
            <w:r w:rsidRPr="00A85BBD">
              <w:t>Little bluestem</w:t>
            </w:r>
          </w:p>
        </w:tc>
        <w:tc>
          <w:tcPr>
            <w:tcW w:w="1956" w:type="dxa"/>
            <w:tcBorders>
              <w:top w:val="single" w:color="000000" w:sz="12" w:space="0"/>
            </w:tcBorders>
            <w:shd w:val="clear" w:color="auto" w:fill="auto"/>
          </w:tcPr>
          <w:p w:rsidRPr="00A85BBD" w:rsidR="00A85BBD" w:rsidP="007127C1" w:rsidRDefault="00A85BBD" w14:paraId="141B79B5" w14:textId="77777777">
            <w:r w:rsidRPr="00A85BBD">
              <w:t>Lower</w:t>
            </w:r>
          </w:p>
        </w:tc>
      </w:tr>
      <w:tr w:rsidRPr="00A85BBD" w:rsidR="00A85BBD" w:rsidTr="00A85BBD" w14:paraId="03FB751A" w14:textId="77777777">
        <w:tc>
          <w:tcPr>
            <w:tcW w:w="1068" w:type="dxa"/>
            <w:shd w:val="clear" w:color="auto" w:fill="auto"/>
          </w:tcPr>
          <w:p w:rsidRPr="00A85BBD" w:rsidR="00A85BBD" w:rsidP="007127C1" w:rsidRDefault="00A85BBD" w14:paraId="3A05B9C5" w14:textId="77777777">
            <w:pPr>
              <w:rPr>
                <w:bCs/>
              </w:rPr>
            </w:pPr>
            <w:r w:rsidRPr="00A85BBD">
              <w:rPr>
                <w:bCs/>
              </w:rPr>
              <w:t>ANGE</w:t>
            </w:r>
          </w:p>
        </w:tc>
        <w:tc>
          <w:tcPr>
            <w:tcW w:w="3000" w:type="dxa"/>
            <w:shd w:val="clear" w:color="auto" w:fill="auto"/>
          </w:tcPr>
          <w:p w:rsidRPr="00A85BBD" w:rsidR="00A85BBD" w:rsidP="007127C1" w:rsidRDefault="00A85BBD" w14:paraId="08B49B9A" w14:textId="77777777">
            <w:proofErr w:type="spellStart"/>
            <w:r w:rsidRPr="00A85BBD">
              <w:t>Andropogon</w:t>
            </w:r>
            <w:proofErr w:type="spellEnd"/>
            <w:r w:rsidRPr="00A85BBD">
              <w:t xml:space="preserve"> </w:t>
            </w:r>
            <w:proofErr w:type="spellStart"/>
            <w:r w:rsidRPr="00A85BBD">
              <w:t>gerardii</w:t>
            </w:r>
            <w:proofErr w:type="spellEnd"/>
          </w:p>
        </w:tc>
        <w:tc>
          <w:tcPr>
            <w:tcW w:w="3000" w:type="dxa"/>
            <w:shd w:val="clear" w:color="auto" w:fill="auto"/>
          </w:tcPr>
          <w:p w:rsidRPr="00A85BBD" w:rsidR="00A85BBD" w:rsidP="007127C1" w:rsidRDefault="00A85BBD" w14:paraId="13C21F0A" w14:textId="77777777">
            <w:r w:rsidRPr="00A85BBD">
              <w:t>Big bluestem</w:t>
            </w:r>
          </w:p>
        </w:tc>
        <w:tc>
          <w:tcPr>
            <w:tcW w:w="1956" w:type="dxa"/>
            <w:shd w:val="clear" w:color="auto" w:fill="auto"/>
          </w:tcPr>
          <w:p w:rsidRPr="00A85BBD" w:rsidR="00A85BBD" w:rsidP="007127C1" w:rsidRDefault="00A85BBD" w14:paraId="192D9009" w14:textId="77777777">
            <w:r w:rsidRPr="00A85BBD">
              <w:t>Lower</w:t>
            </w:r>
          </w:p>
        </w:tc>
      </w:tr>
      <w:tr w:rsidRPr="00A85BBD" w:rsidR="00A85BBD" w:rsidTr="00A85BBD" w14:paraId="17D4E64C" w14:textId="77777777">
        <w:tc>
          <w:tcPr>
            <w:tcW w:w="1068" w:type="dxa"/>
            <w:shd w:val="clear" w:color="auto" w:fill="auto"/>
          </w:tcPr>
          <w:p w:rsidRPr="00A85BBD" w:rsidR="00A85BBD" w:rsidP="007127C1" w:rsidRDefault="00A85BBD" w14:paraId="60C81307" w14:textId="77777777">
            <w:pPr>
              <w:rPr>
                <w:bCs/>
              </w:rPr>
            </w:pPr>
            <w:r w:rsidRPr="00A85BBD">
              <w:rPr>
                <w:bCs/>
              </w:rPr>
              <w:t>SITE</w:t>
            </w:r>
          </w:p>
        </w:tc>
        <w:tc>
          <w:tcPr>
            <w:tcW w:w="3000" w:type="dxa"/>
            <w:shd w:val="clear" w:color="auto" w:fill="auto"/>
          </w:tcPr>
          <w:p w:rsidRPr="00A85BBD" w:rsidR="00A85BBD" w:rsidP="007127C1" w:rsidRDefault="00A85BBD" w14:paraId="768ED04D" w14:textId="77777777">
            <w:r w:rsidRPr="00A85BBD">
              <w:t xml:space="preserve">Silphium </w:t>
            </w:r>
            <w:proofErr w:type="spellStart"/>
            <w:r w:rsidRPr="00A85BBD">
              <w:t>terebinthinaceum</w:t>
            </w:r>
            <w:proofErr w:type="spellEnd"/>
          </w:p>
        </w:tc>
        <w:tc>
          <w:tcPr>
            <w:tcW w:w="3000" w:type="dxa"/>
            <w:shd w:val="clear" w:color="auto" w:fill="auto"/>
          </w:tcPr>
          <w:p w:rsidRPr="00A85BBD" w:rsidR="00A85BBD" w:rsidP="007127C1" w:rsidRDefault="00A85BBD" w14:paraId="5FDA153A" w14:textId="77777777">
            <w:r w:rsidRPr="00A85BBD">
              <w:t xml:space="preserve">Silphium </w:t>
            </w:r>
            <w:proofErr w:type="spellStart"/>
            <w:r w:rsidRPr="00A85BBD">
              <w:t>terebinthinaceum</w:t>
            </w:r>
            <w:proofErr w:type="spellEnd"/>
          </w:p>
        </w:tc>
        <w:tc>
          <w:tcPr>
            <w:tcW w:w="1956" w:type="dxa"/>
            <w:shd w:val="clear" w:color="auto" w:fill="auto"/>
          </w:tcPr>
          <w:p w:rsidRPr="00A85BBD" w:rsidR="00A85BBD" w:rsidP="007127C1" w:rsidRDefault="00A85BBD" w14:paraId="4C6D4AA1" w14:textId="77777777">
            <w:r w:rsidRPr="00A85BBD">
              <w:t>Lower</w:t>
            </w:r>
          </w:p>
        </w:tc>
      </w:tr>
      <w:tr w:rsidRPr="00A85BBD" w:rsidR="00A85BBD" w:rsidTr="00A85BBD" w14:paraId="71726153" w14:textId="77777777">
        <w:tc>
          <w:tcPr>
            <w:tcW w:w="1068" w:type="dxa"/>
            <w:shd w:val="clear" w:color="auto" w:fill="auto"/>
          </w:tcPr>
          <w:p w:rsidRPr="00A85BBD" w:rsidR="00A85BBD" w:rsidP="007127C1" w:rsidRDefault="00A85BBD" w14:paraId="5D93A2FC" w14:textId="77777777">
            <w:pPr>
              <w:rPr>
                <w:bCs/>
              </w:rPr>
            </w:pPr>
            <w:r w:rsidRPr="00A85BBD">
              <w:rPr>
                <w:bCs/>
              </w:rPr>
              <w:t>QUMU</w:t>
            </w:r>
          </w:p>
        </w:tc>
        <w:tc>
          <w:tcPr>
            <w:tcW w:w="3000" w:type="dxa"/>
            <w:shd w:val="clear" w:color="auto" w:fill="auto"/>
          </w:tcPr>
          <w:p w:rsidRPr="00A85BBD" w:rsidR="00A85BBD" w:rsidP="007127C1" w:rsidRDefault="00A85BBD" w14:paraId="03E0924A" w14:textId="77777777">
            <w:r w:rsidRPr="00A85BBD">
              <w:t xml:space="preserve">Quercus </w:t>
            </w:r>
            <w:proofErr w:type="spellStart"/>
            <w:r w:rsidRPr="00A85BBD">
              <w:t>muehlenbergii</w:t>
            </w:r>
            <w:proofErr w:type="spellEnd"/>
          </w:p>
        </w:tc>
        <w:tc>
          <w:tcPr>
            <w:tcW w:w="3000" w:type="dxa"/>
            <w:shd w:val="clear" w:color="auto" w:fill="auto"/>
          </w:tcPr>
          <w:p w:rsidRPr="00A85BBD" w:rsidR="00A85BBD" w:rsidP="007127C1" w:rsidRDefault="00A85BBD" w14:paraId="5958D435" w14:textId="77777777">
            <w:proofErr w:type="spellStart"/>
            <w:r w:rsidRPr="00A85BBD">
              <w:t>Chinkapin</w:t>
            </w:r>
            <w:proofErr w:type="spellEnd"/>
            <w:r w:rsidRPr="00A85BBD">
              <w:t xml:space="preserve"> oak</w:t>
            </w:r>
          </w:p>
        </w:tc>
        <w:tc>
          <w:tcPr>
            <w:tcW w:w="1956" w:type="dxa"/>
            <w:shd w:val="clear" w:color="auto" w:fill="auto"/>
          </w:tcPr>
          <w:p w:rsidRPr="00A85BBD" w:rsidR="00A85BBD" w:rsidP="007127C1" w:rsidRDefault="00A85BBD" w14:paraId="3FD1DF5A" w14:textId="77777777">
            <w:r w:rsidRPr="00A85BBD">
              <w:t>All</w:t>
            </w:r>
          </w:p>
        </w:tc>
      </w:tr>
    </w:tbl>
    <w:p w:rsidR="00A85BBD" w:rsidP="00A85BBD" w:rsidRDefault="00A85BBD" w14:paraId="4C0CA0FE" w14:textId="77777777"/>
    <w:p w:rsidR="00A85BBD" w:rsidP="00A85BBD" w:rsidRDefault="00A85BBD" w14:paraId="1B890339" w14:textId="77777777">
      <w:pPr>
        <w:pStyle w:val="SClassInfoPara"/>
      </w:pPr>
      <w:r>
        <w:t>Description</w:t>
      </w:r>
    </w:p>
    <w:p w:rsidR="00A85BBD" w:rsidP="00A85BBD" w:rsidRDefault="00FA25D9" w14:paraId="724D581A" w14:textId="29FA05F9">
      <w:r>
        <w:t>Class A is dominated by grasses, forbs, and sedges. Minimum cover would be zero on outcroppings of bedrock, and maximum canopy would be 100%. Height of dominant layer may be up to 4 ft. Tree seedlings would be scattered throughout the herbaceous layer. P</w:t>
      </w:r>
      <w:r w:rsidR="00A85BBD">
        <w:t xml:space="preserve">erennial and annual forbs, grasses, and sedges dominate. The ground vegetation ranges to </w:t>
      </w:r>
      <w:r w:rsidR="00D224B6">
        <w:t>4</w:t>
      </w:r>
      <w:r w:rsidR="00A85BBD">
        <w:t xml:space="preserve"> feet high by midsummer. Scattered stunted trees persist in fissures in the soil. Tree species include oak and </w:t>
      </w:r>
      <w:r w:rsidR="00D224B6">
        <w:t>red-</w:t>
      </w:r>
      <w:r w:rsidR="00A85BBD">
        <w:t xml:space="preserve">cedar seedlings. </w:t>
      </w:r>
    </w:p>
    <w:p w:rsidR="00A85BBD" w:rsidP="00A85BBD" w:rsidRDefault="00A85BBD" w14:paraId="1C39D8B4" w14:textId="77777777"/>
    <w:p>
      <w:r>
        <w:rPr>
          <w:i/>
          <w:u w:val="single"/>
        </w:rPr>
        <w:t>Maximum Tree Size Class</w:t>
      </w:r>
      <w:br/>
      <w:r>
        <w:t>Seedling &lt;4.5ft</w:t>
      </w:r>
    </w:p>
    <w:p w:rsidR="00A85BBD" w:rsidP="00A85BBD" w:rsidRDefault="00A85BBD" w14:paraId="723B4396"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85BBD" w:rsidP="00A85BBD" w:rsidRDefault="00A85BBD" w14:paraId="64512D05" w14:textId="77777777"/>
    <w:p w:rsidR="00A85BBD" w:rsidP="00A85BBD" w:rsidRDefault="00A85BBD" w14:paraId="193909E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616"/>
        <w:gridCol w:w="1968"/>
        <w:gridCol w:w="1956"/>
      </w:tblGrid>
      <w:tr w:rsidRPr="00A85BBD" w:rsidR="00A85BBD" w:rsidTr="00A85BBD" w14:paraId="4B4CFF88" w14:textId="77777777">
        <w:tc>
          <w:tcPr>
            <w:tcW w:w="1068" w:type="dxa"/>
            <w:tcBorders>
              <w:top w:val="single" w:color="auto" w:sz="2" w:space="0"/>
              <w:bottom w:val="single" w:color="000000" w:sz="12" w:space="0"/>
            </w:tcBorders>
            <w:shd w:val="clear" w:color="auto" w:fill="auto"/>
          </w:tcPr>
          <w:p w:rsidRPr="00A85BBD" w:rsidR="00A85BBD" w:rsidP="006C12B2" w:rsidRDefault="00A85BBD" w14:paraId="3C3D009D" w14:textId="77777777">
            <w:pPr>
              <w:rPr>
                <w:b/>
                <w:bCs/>
              </w:rPr>
            </w:pPr>
            <w:r w:rsidRPr="00A85BBD">
              <w:rPr>
                <w:b/>
                <w:bCs/>
              </w:rPr>
              <w:t>Symbol</w:t>
            </w:r>
          </w:p>
        </w:tc>
        <w:tc>
          <w:tcPr>
            <w:tcW w:w="2616" w:type="dxa"/>
            <w:tcBorders>
              <w:top w:val="single" w:color="auto" w:sz="2" w:space="0"/>
              <w:bottom w:val="single" w:color="000000" w:sz="12" w:space="0"/>
            </w:tcBorders>
            <w:shd w:val="clear" w:color="auto" w:fill="auto"/>
          </w:tcPr>
          <w:p w:rsidRPr="00A85BBD" w:rsidR="00A85BBD" w:rsidP="006C12B2" w:rsidRDefault="00A85BBD" w14:paraId="0B4D54E4" w14:textId="77777777">
            <w:pPr>
              <w:rPr>
                <w:b/>
                <w:bCs/>
              </w:rPr>
            </w:pPr>
            <w:r w:rsidRPr="00A85BBD">
              <w:rPr>
                <w:b/>
                <w:bCs/>
              </w:rPr>
              <w:t>Scientific Name</w:t>
            </w:r>
          </w:p>
        </w:tc>
        <w:tc>
          <w:tcPr>
            <w:tcW w:w="1968" w:type="dxa"/>
            <w:tcBorders>
              <w:top w:val="single" w:color="auto" w:sz="2" w:space="0"/>
              <w:bottom w:val="single" w:color="000000" w:sz="12" w:space="0"/>
            </w:tcBorders>
            <w:shd w:val="clear" w:color="auto" w:fill="auto"/>
          </w:tcPr>
          <w:p w:rsidRPr="00A85BBD" w:rsidR="00A85BBD" w:rsidP="006C12B2" w:rsidRDefault="00A85BBD" w14:paraId="30BE57BE" w14:textId="77777777">
            <w:pPr>
              <w:rPr>
                <w:b/>
                <w:bCs/>
              </w:rPr>
            </w:pPr>
            <w:r w:rsidRPr="00A85BBD">
              <w:rPr>
                <w:b/>
                <w:bCs/>
              </w:rPr>
              <w:t>Common Name</w:t>
            </w:r>
          </w:p>
        </w:tc>
        <w:tc>
          <w:tcPr>
            <w:tcW w:w="1956" w:type="dxa"/>
            <w:tcBorders>
              <w:top w:val="single" w:color="auto" w:sz="2" w:space="0"/>
              <w:bottom w:val="single" w:color="000000" w:sz="12" w:space="0"/>
            </w:tcBorders>
            <w:shd w:val="clear" w:color="auto" w:fill="auto"/>
          </w:tcPr>
          <w:p w:rsidRPr="00A85BBD" w:rsidR="00A85BBD" w:rsidP="006C12B2" w:rsidRDefault="00A85BBD" w14:paraId="1138CE3F" w14:textId="77777777">
            <w:pPr>
              <w:rPr>
                <w:b/>
                <w:bCs/>
              </w:rPr>
            </w:pPr>
            <w:r w:rsidRPr="00A85BBD">
              <w:rPr>
                <w:b/>
                <w:bCs/>
              </w:rPr>
              <w:t>Canopy Position</w:t>
            </w:r>
          </w:p>
        </w:tc>
      </w:tr>
      <w:tr w:rsidRPr="00A85BBD" w:rsidR="00A85BBD" w:rsidTr="00A85BBD" w14:paraId="674211A5" w14:textId="77777777">
        <w:tc>
          <w:tcPr>
            <w:tcW w:w="1068" w:type="dxa"/>
            <w:tcBorders>
              <w:top w:val="single" w:color="000000" w:sz="12" w:space="0"/>
            </w:tcBorders>
            <w:shd w:val="clear" w:color="auto" w:fill="auto"/>
          </w:tcPr>
          <w:p w:rsidRPr="00A85BBD" w:rsidR="00A85BBD" w:rsidP="006C12B2" w:rsidRDefault="00A85BBD" w14:paraId="63F3EA88" w14:textId="77777777">
            <w:pPr>
              <w:rPr>
                <w:bCs/>
              </w:rPr>
            </w:pPr>
            <w:r w:rsidRPr="00A85BBD">
              <w:rPr>
                <w:bCs/>
              </w:rPr>
              <w:t>JUVI</w:t>
            </w:r>
          </w:p>
        </w:tc>
        <w:tc>
          <w:tcPr>
            <w:tcW w:w="2616" w:type="dxa"/>
            <w:tcBorders>
              <w:top w:val="single" w:color="000000" w:sz="12" w:space="0"/>
            </w:tcBorders>
            <w:shd w:val="clear" w:color="auto" w:fill="auto"/>
          </w:tcPr>
          <w:p w:rsidRPr="00A85BBD" w:rsidR="00A85BBD" w:rsidP="006C12B2" w:rsidRDefault="00A85BBD" w14:paraId="1F79535A" w14:textId="77777777">
            <w:proofErr w:type="spellStart"/>
            <w:r w:rsidRPr="00A85BBD">
              <w:t>Juniperus</w:t>
            </w:r>
            <w:proofErr w:type="spellEnd"/>
            <w:r w:rsidRPr="00A85BBD">
              <w:t xml:space="preserve"> </w:t>
            </w:r>
            <w:proofErr w:type="spellStart"/>
            <w:r w:rsidRPr="00A85BBD">
              <w:t>virginiana</w:t>
            </w:r>
            <w:proofErr w:type="spellEnd"/>
          </w:p>
        </w:tc>
        <w:tc>
          <w:tcPr>
            <w:tcW w:w="1968" w:type="dxa"/>
            <w:tcBorders>
              <w:top w:val="single" w:color="000000" w:sz="12" w:space="0"/>
            </w:tcBorders>
            <w:shd w:val="clear" w:color="auto" w:fill="auto"/>
          </w:tcPr>
          <w:p w:rsidRPr="00A85BBD" w:rsidR="00A85BBD" w:rsidP="006C12B2" w:rsidRDefault="00A85BBD" w14:paraId="0C7F6569" w14:textId="77777777">
            <w:r w:rsidRPr="00A85BBD">
              <w:t>Eastern redcedar</w:t>
            </w:r>
          </w:p>
        </w:tc>
        <w:tc>
          <w:tcPr>
            <w:tcW w:w="1956" w:type="dxa"/>
            <w:tcBorders>
              <w:top w:val="single" w:color="000000" w:sz="12" w:space="0"/>
            </w:tcBorders>
            <w:shd w:val="clear" w:color="auto" w:fill="auto"/>
          </w:tcPr>
          <w:p w:rsidRPr="00A85BBD" w:rsidR="00A85BBD" w:rsidP="006C12B2" w:rsidRDefault="00A85BBD" w14:paraId="0E622C16" w14:textId="77777777">
            <w:r w:rsidRPr="00A85BBD">
              <w:t>Middle</w:t>
            </w:r>
          </w:p>
        </w:tc>
      </w:tr>
      <w:tr w:rsidRPr="00A85BBD" w:rsidR="00A85BBD" w:rsidTr="00A85BBD" w14:paraId="7231A94B" w14:textId="77777777">
        <w:tc>
          <w:tcPr>
            <w:tcW w:w="1068" w:type="dxa"/>
            <w:shd w:val="clear" w:color="auto" w:fill="auto"/>
          </w:tcPr>
          <w:p w:rsidRPr="00A85BBD" w:rsidR="00A85BBD" w:rsidP="006C12B2" w:rsidRDefault="00A85BBD" w14:paraId="6CABD5FC" w14:textId="77777777">
            <w:pPr>
              <w:rPr>
                <w:bCs/>
              </w:rPr>
            </w:pPr>
            <w:r w:rsidRPr="00A85BBD">
              <w:rPr>
                <w:bCs/>
              </w:rPr>
              <w:t>JUAS</w:t>
            </w:r>
          </w:p>
        </w:tc>
        <w:tc>
          <w:tcPr>
            <w:tcW w:w="2616" w:type="dxa"/>
            <w:shd w:val="clear" w:color="auto" w:fill="auto"/>
          </w:tcPr>
          <w:p w:rsidRPr="00A85BBD" w:rsidR="00A85BBD" w:rsidP="006C12B2" w:rsidRDefault="00A85BBD" w14:paraId="173D05BB" w14:textId="77777777">
            <w:proofErr w:type="spellStart"/>
            <w:r w:rsidRPr="00A85BBD">
              <w:t>Juniperus</w:t>
            </w:r>
            <w:proofErr w:type="spellEnd"/>
            <w:r w:rsidRPr="00A85BBD">
              <w:t xml:space="preserve"> </w:t>
            </w:r>
            <w:proofErr w:type="spellStart"/>
            <w:r w:rsidRPr="00A85BBD">
              <w:t>ashei</w:t>
            </w:r>
            <w:proofErr w:type="spellEnd"/>
          </w:p>
        </w:tc>
        <w:tc>
          <w:tcPr>
            <w:tcW w:w="1968" w:type="dxa"/>
            <w:shd w:val="clear" w:color="auto" w:fill="auto"/>
          </w:tcPr>
          <w:p w:rsidRPr="00A85BBD" w:rsidR="00A85BBD" w:rsidP="006C12B2" w:rsidRDefault="00A85BBD" w14:paraId="1B11A10A" w14:textId="77777777">
            <w:r w:rsidRPr="00A85BBD">
              <w:t>Ashe's juniper</w:t>
            </w:r>
          </w:p>
        </w:tc>
        <w:tc>
          <w:tcPr>
            <w:tcW w:w="1956" w:type="dxa"/>
            <w:shd w:val="clear" w:color="auto" w:fill="auto"/>
          </w:tcPr>
          <w:p w:rsidRPr="00A85BBD" w:rsidR="00A85BBD" w:rsidP="006C12B2" w:rsidRDefault="00A85BBD" w14:paraId="0E5BC8C3" w14:textId="77777777">
            <w:r w:rsidRPr="00A85BBD">
              <w:t>Middle</w:t>
            </w:r>
          </w:p>
        </w:tc>
      </w:tr>
      <w:tr w:rsidRPr="00A85BBD" w:rsidR="00A85BBD" w:rsidTr="00A85BBD" w14:paraId="02F6D80B" w14:textId="77777777">
        <w:tc>
          <w:tcPr>
            <w:tcW w:w="1068" w:type="dxa"/>
            <w:shd w:val="clear" w:color="auto" w:fill="auto"/>
          </w:tcPr>
          <w:p w:rsidRPr="00A85BBD" w:rsidR="00A85BBD" w:rsidP="006C12B2" w:rsidRDefault="00A85BBD" w14:paraId="763894E2" w14:textId="77777777">
            <w:pPr>
              <w:rPr>
                <w:bCs/>
              </w:rPr>
            </w:pPr>
            <w:r w:rsidRPr="00A85BBD">
              <w:rPr>
                <w:bCs/>
              </w:rPr>
              <w:t>ANGE</w:t>
            </w:r>
          </w:p>
        </w:tc>
        <w:tc>
          <w:tcPr>
            <w:tcW w:w="2616" w:type="dxa"/>
            <w:shd w:val="clear" w:color="auto" w:fill="auto"/>
          </w:tcPr>
          <w:p w:rsidRPr="00A85BBD" w:rsidR="00A85BBD" w:rsidP="006C12B2" w:rsidRDefault="00A85BBD" w14:paraId="73B49F01" w14:textId="77777777">
            <w:proofErr w:type="spellStart"/>
            <w:r w:rsidRPr="00A85BBD">
              <w:t>Andropogon</w:t>
            </w:r>
            <w:proofErr w:type="spellEnd"/>
            <w:r w:rsidRPr="00A85BBD">
              <w:t xml:space="preserve"> </w:t>
            </w:r>
            <w:proofErr w:type="spellStart"/>
            <w:r w:rsidRPr="00A85BBD">
              <w:t>gerardii</w:t>
            </w:r>
            <w:proofErr w:type="spellEnd"/>
          </w:p>
        </w:tc>
        <w:tc>
          <w:tcPr>
            <w:tcW w:w="1968" w:type="dxa"/>
            <w:shd w:val="clear" w:color="auto" w:fill="auto"/>
          </w:tcPr>
          <w:p w:rsidRPr="00A85BBD" w:rsidR="00A85BBD" w:rsidP="006C12B2" w:rsidRDefault="00A85BBD" w14:paraId="7344E1C5" w14:textId="77777777">
            <w:r w:rsidRPr="00A85BBD">
              <w:t>Big bluestem</w:t>
            </w:r>
          </w:p>
        </w:tc>
        <w:tc>
          <w:tcPr>
            <w:tcW w:w="1956" w:type="dxa"/>
            <w:shd w:val="clear" w:color="auto" w:fill="auto"/>
          </w:tcPr>
          <w:p w:rsidRPr="00A85BBD" w:rsidR="00A85BBD" w:rsidP="006C12B2" w:rsidRDefault="00A85BBD" w14:paraId="34963EE0" w14:textId="77777777">
            <w:r w:rsidRPr="00A85BBD">
              <w:t>Lower</w:t>
            </w:r>
          </w:p>
        </w:tc>
      </w:tr>
      <w:tr w:rsidRPr="00A85BBD" w:rsidR="00A85BBD" w:rsidTr="00A85BBD" w14:paraId="17B8D4CB" w14:textId="77777777">
        <w:tc>
          <w:tcPr>
            <w:tcW w:w="1068" w:type="dxa"/>
            <w:shd w:val="clear" w:color="auto" w:fill="auto"/>
          </w:tcPr>
          <w:p w:rsidRPr="00A85BBD" w:rsidR="00A85BBD" w:rsidP="006C12B2" w:rsidRDefault="00A85BBD" w14:paraId="52CAC81B" w14:textId="77777777">
            <w:pPr>
              <w:rPr>
                <w:bCs/>
              </w:rPr>
            </w:pPr>
            <w:r w:rsidRPr="00A85BBD">
              <w:rPr>
                <w:bCs/>
              </w:rPr>
              <w:t>QUMU</w:t>
            </w:r>
          </w:p>
        </w:tc>
        <w:tc>
          <w:tcPr>
            <w:tcW w:w="2616" w:type="dxa"/>
            <w:shd w:val="clear" w:color="auto" w:fill="auto"/>
          </w:tcPr>
          <w:p w:rsidRPr="00A85BBD" w:rsidR="00A85BBD" w:rsidP="006C12B2" w:rsidRDefault="00A85BBD" w14:paraId="486B90CC" w14:textId="77777777">
            <w:r w:rsidRPr="00A85BBD">
              <w:t xml:space="preserve">Quercus </w:t>
            </w:r>
            <w:proofErr w:type="spellStart"/>
            <w:r w:rsidRPr="00A85BBD">
              <w:t>muehlenbergii</w:t>
            </w:r>
            <w:proofErr w:type="spellEnd"/>
          </w:p>
        </w:tc>
        <w:tc>
          <w:tcPr>
            <w:tcW w:w="1968" w:type="dxa"/>
            <w:shd w:val="clear" w:color="auto" w:fill="auto"/>
          </w:tcPr>
          <w:p w:rsidRPr="00A85BBD" w:rsidR="00A85BBD" w:rsidP="006C12B2" w:rsidRDefault="00A85BBD" w14:paraId="619EBC8C" w14:textId="77777777">
            <w:proofErr w:type="spellStart"/>
            <w:r w:rsidRPr="00A85BBD">
              <w:t>Chinkapin</w:t>
            </w:r>
            <w:proofErr w:type="spellEnd"/>
            <w:r w:rsidRPr="00A85BBD">
              <w:t xml:space="preserve"> oak</w:t>
            </w:r>
          </w:p>
        </w:tc>
        <w:tc>
          <w:tcPr>
            <w:tcW w:w="1956" w:type="dxa"/>
            <w:shd w:val="clear" w:color="auto" w:fill="auto"/>
          </w:tcPr>
          <w:p w:rsidRPr="00A85BBD" w:rsidR="00A85BBD" w:rsidP="006C12B2" w:rsidRDefault="00A85BBD" w14:paraId="21B429EB" w14:textId="77777777">
            <w:r w:rsidRPr="00A85BBD">
              <w:t>All</w:t>
            </w:r>
          </w:p>
        </w:tc>
      </w:tr>
    </w:tbl>
    <w:p w:rsidR="00A85BBD" w:rsidP="00A85BBD" w:rsidRDefault="00A85BBD" w14:paraId="28C840F8" w14:textId="77777777"/>
    <w:p w:rsidR="00A85BBD" w:rsidP="00A85BBD" w:rsidRDefault="00A85BBD" w14:paraId="2571400A" w14:textId="77777777">
      <w:pPr>
        <w:pStyle w:val="SClassInfoPara"/>
      </w:pPr>
      <w:r>
        <w:t>Description</w:t>
      </w:r>
    </w:p>
    <w:p w:rsidR="00A85BBD" w:rsidP="00A85BBD" w:rsidRDefault="00A85BBD" w14:paraId="04B2803A" w14:textId="2FF5F65A">
      <w:r>
        <w:t xml:space="preserve">Mid-seral closed canopy dominated by </w:t>
      </w:r>
      <w:r w:rsidR="00D224B6">
        <w:t xml:space="preserve">small tree to shrub-sized </w:t>
      </w:r>
      <w:r>
        <w:t xml:space="preserve">eastern </w:t>
      </w:r>
      <w:r w:rsidR="00D224B6">
        <w:t>red-cedars</w:t>
      </w:r>
      <w:r>
        <w:t xml:space="preserve">. Isolated areas rarely affected by fire. </w:t>
      </w:r>
      <w:r w:rsidR="00987832">
        <w:t xml:space="preserve">Shrubs appear to be &gt; trees (the upper layer?), and the box should be checked? </w:t>
      </w:r>
      <w:r>
        <w:t xml:space="preserve">Herbaceous layer persists but is overtopped by shrubs. Scattered hardwood saplings occur within shrub layer, and scattered stunted trees occur in the upper canopy. </w:t>
      </w:r>
    </w:p>
    <w:p w:rsidR="00A85BBD" w:rsidP="00A85BBD" w:rsidRDefault="00A85BBD" w14:paraId="4EEDD436" w14:textId="77777777"/>
    <w:p>
      <w:r>
        <w:rPr>
          <w:i/>
          <w:u w:val="single"/>
        </w:rPr>
        <w:t>Maximum Tree Size Class</w:t>
      </w:r>
      <w:br/>
      <w:r>
        <w:t>Pole 5-9" DBH</w:t>
      </w:r>
    </w:p>
    <w:p w:rsidR="00A85BBD" w:rsidP="00A85BBD" w:rsidRDefault="00A85BBD" w14:paraId="14F2FCBA" w14:textId="77777777">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85BBD" w:rsidP="00A85BBD" w:rsidRDefault="00A85BBD" w14:paraId="55D1ED65" w14:textId="77777777"/>
    <w:p w:rsidR="00A85BBD" w:rsidP="00A85BBD" w:rsidRDefault="00A85BBD" w14:paraId="718D20E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000"/>
        <w:gridCol w:w="3000"/>
        <w:gridCol w:w="1956"/>
      </w:tblGrid>
      <w:tr w:rsidRPr="00A85BBD" w:rsidR="00A85BBD" w:rsidTr="00A85BBD" w14:paraId="46891E18" w14:textId="77777777">
        <w:tc>
          <w:tcPr>
            <w:tcW w:w="1068" w:type="dxa"/>
            <w:tcBorders>
              <w:top w:val="single" w:color="auto" w:sz="2" w:space="0"/>
              <w:bottom w:val="single" w:color="000000" w:sz="12" w:space="0"/>
            </w:tcBorders>
            <w:shd w:val="clear" w:color="auto" w:fill="auto"/>
          </w:tcPr>
          <w:p w:rsidRPr="00A85BBD" w:rsidR="00A85BBD" w:rsidP="009658B2" w:rsidRDefault="00A85BBD" w14:paraId="4E34C06C" w14:textId="77777777">
            <w:pPr>
              <w:rPr>
                <w:b/>
                <w:bCs/>
              </w:rPr>
            </w:pPr>
            <w:r w:rsidRPr="00A85BBD">
              <w:rPr>
                <w:b/>
                <w:bCs/>
              </w:rPr>
              <w:t>Symbol</w:t>
            </w:r>
          </w:p>
        </w:tc>
        <w:tc>
          <w:tcPr>
            <w:tcW w:w="3000" w:type="dxa"/>
            <w:tcBorders>
              <w:top w:val="single" w:color="auto" w:sz="2" w:space="0"/>
              <w:bottom w:val="single" w:color="000000" w:sz="12" w:space="0"/>
            </w:tcBorders>
            <w:shd w:val="clear" w:color="auto" w:fill="auto"/>
          </w:tcPr>
          <w:p w:rsidRPr="00A85BBD" w:rsidR="00A85BBD" w:rsidP="009658B2" w:rsidRDefault="00A85BBD" w14:paraId="58C6BC2F" w14:textId="77777777">
            <w:pPr>
              <w:rPr>
                <w:b/>
                <w:bCs/>
              </w:rPr>
            </w:pPr>
            <w:r w:rsidRPr="00A85BBD">
              <w:rPr>
                <w:b/>
                <w:bCs/>
              </w:rPr>
              <w:t>Scientific Name</w:t>
            </w:r>
          </w:p>
        </w:tc>
        <w:tc>
          <w:tcPr>
            <w:tcW w:w="3000" w:type="dxa"/>
            <w:tcBorders>
              <w:top w:val="single" w:color="auto" w:sz="2" w:space="0"/>
              <w:bottom w:val="single" w:color="000000" w:sz="12" w:space="0"/>
            </w:tcBorders>
            <w:shd w:val="clear" w:color="auto" w:fill="auto"/>
          </w:tcPr>
          <w:p w:rsidRPr="00A85BBD" w:rsidR="00A85BBD" w:rsidP="009658B2" w:rsidRDefault="00A85BBD" w14:paraId="5B2E45D1" w14:textId="77777777">
            <w:pPr>
              <w:rPr>
                <w:b/>
                <w:bCs/>
              </w:rPr>
            </w:pPr>
            <w:r w:rsidRPr="00A85BBD">
              <w:rPr>
                <w:b/>
                <w:bCs/>
              </w:rPr>
              <w:t>Common Name</w:t>
            </w:r>
          </w:p>
        </w:tc>
        <w:tc>
          <w:tcPr>
            <w:tcW w:w="1956" w:type="dxa"/>
            <w:tcBorders>
              <w:top w:val="single" w:color="auto" w:sz="2" w:space="0"/>
              <w:bottom w:val="single" w:color="000000" w:sz="12" w:space="0"/>
            </w:tcBorders>
            <w:shd w:val="clear" w:color="auto" w:fill="auto"/>
          </w:tcPr>
          <w:p w:rsidRPr="00A85BBD" w:rsidR="00A85BBD" w:rsidP="009658B2" w:rsidRDefault="00A85BBD" w14:paraId="19394E9A" w14:textId="77777777">
            <w:pPr>
              <w:rPr>
                <w:b/>
                <w:bCs/>
              </w:rPr>
            </w:pPr>
            <w:r w:rsidRPr="00A85BBD">
              <w:rPr>
                <w:b/>
                <w:bCs/>
              </w:rPr>
              <w:t>Canopy Position</w:t>
            </w:r>
          </w:p>
        </w:tc>
      </w:tr>
      <w:tr w:rsidRPr="00A85BBD" w:rsidR="00A85BBD" w:rsidTr="00A85BBD" w14:paraId="52E7DC25" w14:textId="77777777">
        <w:tc>
          <w:tcPr>
            <w:tcW w:w="1068" w:type="dxa"/>
            <w:tcBorders>
              <w:top w:val="single" w:color="000000" w:sz="12" w:space="0"/>
            </w:tcBorders>
            <w:shd w:val="clear" w:color="auto" w:fill="auto"/>
          </w:tcPr>
          <w:p w:rsidRPr="00A85BBD" w:rsidR="00A85BBD" w:rsidP="009658B2" w:rsidRDefault="00A85BBD" w14:paraId="155468BF" w14:textId="77777777">
            <w:pPr>
              <w:rPr>
                <w:bCs/>
              </w:rPr>
            </w:pPr>
            <w:r w:rsidRPr="00A85BBD">
              <w:rPr>
                <w:bCs/>
              </w:rPr>
              <w:t>SCSC</w:t>
            </w:r>
          </w:p>
        </w:tc>
        <w:tc>
          <w:tcPr>
            <w:tcW w:w="3000" w:type="dxa"/>
            <w:tcBorders>
              <w:top w:val="single" w:color="000000" w:sz="12" w:space="0"/>
            </w:tcBorders>
            <w:shd w:val="clear" w:color="auto" w:fill="auto"/>
          </w:tcPr>
          <w:p w:rsidRPr="00A85BBD" w:rsidR="00A85BBD" w:rsidP="009658B2" w:rsidRDefault="00A85BBD" w14:paraId="62431BAF" w14:textId="77777777">
            <w:proofErr w:type="spellStart"/>
            <w:r w:rsidRPr="00A85BBD">
              <w:t>Schizachyrium</w:t>
            </w:r>
            <w:proofErr w:type="spellEnd"/>
            <w:r w:rsidRPr="00A85BBD">
              <w:t xml:space="preserve"> </w:t>
            </w:r>
            <w:proofErr w:type="spellStart"/>
            <w:r w:rsidRPr="00A85BBD">
              <w:t>scoparium</w:t>
            </w:r>
            <w:proofErr w:type="spellEnd"/>
          </w:p>
        </w:tc>
        <w:tc>
          <w:tcPr>
            <w:tcW w:w="3000" w:type="dxa"/>
            <w:tcBorders>
              <w:top w:val="single" w:color="000000" w:sz="12" w:space="0"/>
            </w:tcBorders>
            <w:shd w:val="clear" w:color="auto" w:fill="auto"/>
          </w:tcPr>
          <w:p w:rsidRPr="00A85BBD" w:rsidR="00A85BBD" w:rsidP="009658B2" w:rsidRDefault="00A85BBD" w14:paraId="438A0089" w14:textId="77777777">
            <w:r w:rsidRPr="00A85BBD">
              <w:t>Little bluestem</w:t>
            </w:r>
          </w:p>
        </w:tc>
        <w:tc>
          <w:tcPr>
            <w:tcW w:w="1956" w:type="dxa"/>
            <w:tcBorders>
              <w:top w:val="single" w:color="000000" w:sz="12" w:space="0"/>
            </w:tcBorders>
            <w:shd w:val="clear" w:color="auto" w:fill="auto"/>
          </w:tcPr>
          <w:p w:rsidRPr="00A85BBD" w:rsidR="00A85BBD" w:rsidP="009658B2" w:rsidRDefault="00A85BBD" w14:paraId="20435A31" w14:textId="77777777">
            <w:r w:rsidRPr="00A85BBD">
              <w:t>Lower</w:t>
            </w:r>
          </w:p>
        </w:tc>
      </w:tr>
      <w:tr w:rsidRPr="00A85BBD" w:rsidR="00A85BBD" w:rsidTr="00A85BBD" w14:paraId="7EBC012F" w14:textId="77777777">
        <w:tc>
          <w:tcPr>
            <w:tcW w:w="1068" w:type="dxa"/>
            <w:shd w:val="clear" w:color="auto" w:fill="auto"/>
          </w:tcPr>
          <w:p w:rsidRPr="00A85BBD" w:rsidR="00A85BBD" w:rsidP="009658B2" w:rsidRDefault="00A85BBD" w14:paraId="23F5692F" w14:textId="77777777">
            <w:pPr>
              <w:rPr>
                <w:bCs/>
              </w:rPr>
            </w:pPr>
            <w:r w:rsidRPr="00A85BBD">
              <w:rPr>
                <w:bCs/>
              </w:rPr>
              <w:t>ANGE</w:t>
            </w:r>
          </w:p>
        </w:tc>
        <w:tc>
          <w:tcPr>
            <w:tcW w:w="3000" w:type="dxa"/>
            <w:shd w:val="clear" w:color="auto" w:fill="auto"/>
          </w:tcPr>
          <w:p w:rsidRPr="00A85BBD" w:rsidR="00A85BBD" w:rsidP="009658B2" w:rsidRDefault="00A85BBD" w14:paraId="18D0FF93" w14:textId="77777777">
            <w:proofErr w:type="spellStart"/>
            <w:r w:rsidRPr="00A85BBD">
              <w:t>Andropogon</w:t>
            </w:r>
            <w:proofErr w:type="spellEnd"/>
            <w:r w:rsidRPr="00A85BBD">
              <w:t xml:space="preserve"> </w:t>
            </w:r>
            <w:proofErr w:type="spellStart"/>
            <w:r w:rsidRPr="00A85BBD">
              <w:t>gerardii</w:t>
            </w:r>
            <w:proofErr w:type="spellEnd"/>
          </w:p>
        </w:tc>
        <w:tc>
          <w:tcPr>
            <w:tcW w:w="3000" w:type="dxa"/>
            <w:shd w:val="clear" w:color="auto" w:fill="auto"/>
          </w:tcPr>
          <w:p w:rsidRPr="00A85BBD" w:rsidR="00A85BBD" w:rsidP="009658B2" w:rsidRDefault="00A85BBD" w14:paraId="24E97987" w14:textId="77777777">
            <w:r w:rsidRPr="00A85BBD">
              <w:t>Big bluestem</w:t>
            </w:r>
          </w:p>
        </w:tc>
        <w:tc>
          <w:tcPr>
            <w:tcW w:w="1956" w:type="dxa"/>
            <w:shd w:val="clear" w:color="auto" w:fill="auto"/>
          </w:tcPr>
          <w:p w:rsidRPr="00A85BBD" w:rsidR="00A85BBD" w:rsidP="009658B2" w:rsidRDefault="00A85BBD" w14:paraId="2BE802B1" w14:textId="77777777">
            <w:r w:rsidRPr="00A85BBD">
              <w:t>Lower</w:t>
            </w:r>
          </w:p>
        </w:tc>
      </w:tr>
      <w:tr w:rsidRPr="00A85BBD" w:rsidR="00A85BBD" w:rsidTr="00A85BBD" w14:paraId="1371E0B2" w14:textId="77777777">
        <w:tc>
          <w:tcPr>
            <w:tcW w:w="1068" w:type="dxa"/>
            <w:shd w:val="clear" w:color="auto" w:fill="auto"/>
          </w:tcPr>
          <w:p w:rsidRPr="00A85BBD" w:rsidR="00A85BBD" w:rsidP="009658B2" w:rsidRDefault="00A85BBD" w14:paraId="0D8673D2" w14:textId="77777777">
            <w:pPr>
              <w:rPr>
                <w:bCs/>
              </w:rPr>
            </w:pPr>
            <w:r w:rsidRPr="00A85BBD">
              <w:rPr>
                <w:bCs/>
              </w:rPr>
              <w:t>SITE</w:t>
            </w:r>
          </w:p>
        </w:tc>
        <w:tc>
          <w:tcPr>
            <w:tcW w:w="3000" w:type="dxa"/>
            <w:shd w:val="clear" w:color="auto" w:fill="auto"/>
          </w:tcPr>
          <w:p w:rsidRPr="00A85BBD" w:rsidR="00A85BBD" w:rsidP="009658B2" w:rsidRDefault="00A85BBD" w14:paraId="7A15E99F" w14:textId="77777777">
            <w:r w:rsidRPr="00A85BBD">
              <w:t xml:space="preserve">Silphium </w:t>
            </w:r>
            <w:proofErr w:type="spellStart"/>
            <w:r w:rsidRPr="00A85BBD">
              <w:t>terebinthinaceum</w:t>
            </w:r>
            <w:proofErr w:type="spellEnd"/>
          </w:p>
        </w:tc>
        <w:tc>
          <w:tcPr>
            <w:tcW w:w="3000" w:type="dxa"/>
            <w:shd w:val="clear" w:color="auto" w:fill="auto"/>
          </w:tcPr>
          <w:p w:rsidRPr="00A85BBD" w:rsidR="00A85BBD" w:rsidP="009658B2" w:rsidRDefault="00A85BBD" w14:paraId="35B06AA7" w14:textId="77777777">
            <w:r w:rsidRPr="00A85BBD">
              <w:t xml:space="preserve">Silphium </w:t>
            </w:r>
            <w:proofErr w:type="spellStart"/>
            <w:r w:rsidRPr="00A85BBD">
              <w:t>terebinthinaceum</w:t>
            </w:r>
            <w:proofErr w:type="spellEnd"/>
          </w:p>
        </w:tc>
        <w:tc>
          <w:tcPr>
            <w:tcW w:w="1956" w:type="dxa"/>
            <w:shd w:val="clear" w:color="auto" w:fill="auto"/>
          </w:tcPr>
          <w:p w:rsidRPr="00A85BBD" w:rsidR="00A85BBD" w:rsidP="009658B2" w:rsidRDefault="00A85BBD" w14:paraId="4BF8661A" w14:textId="77777777">
            <w:r w:rsidRPr="00A85BBD">
              <w:t>Lower</w:t>
            </w:r>
          </w:p>
        </w:tc>
      </w:tr>
      <w:tr w:rsidRPr="00A85BBD" w:rsidR="00A85BBD" w:rsidTr="00A85BBD" w14:paraId="408C4E5B" w14:textId="77777777">
        <w:tc>
          <w:tcPr>
            <w:tcW w:w="1068" w:type="dxa"/>
            <w:shd w:val="clear" w:color="auto" w:fill="auto"/>
          </w:tcPr>
          <w:p w:rsidRPr="00A85BBD" w:rsidR="00A85BBD" w:rsidP="009658B2" w:rsidRDefault="00A85BBD" w14:paraId="12C5B9B3" w14:textId="77777777">
            <w:pPr>
              <w:rPr>
                <w:bCs/>
              </w:rPr>
            </w:pPr>
            <w:r w:rsidRPr="00A85BBD">
              <w:rPr>
                <w:bCs/>
              </w:rPr>
              <w:t>QUMU</w:t>
            </w:r>
          </w:p>
        </w:tc>
        <w:tc>
          <w:tcPr>
            <w:tcW w:w="3000" w:type="dxa"/>
            <w:shd w:val="clear" w:color="auto" w:fill="auto"/>
          </w:tcPr>
          <w:p w:rsidRPr="00A85BBD" w:rsidR="00A85BBD" w:rsidP="009658B2" w:rsidRDefault="00A85BBD" w14:paraId="4671C1DF" w14:textId="77777777">
            <w:r w:rsidRPr="00A85BBD">
              <w:t xml:space="preserve">Quercus </w:t>
            </w:r>
            <w:proofErr w:type="spellStart"/>
            <w:r w:rsidRPr="00A85BBD">
              <w:t>muehlenbergii</w:t>
            </w:r>
            <w:proofErr w:type="spellEnd"/>
          </w:p>
        </w:tc>
        <w:tc>
          <w:tcPr>
            <w:tcW w:w="3000" w:type="dxa"/>
            <w:shd w:val="clear" w:color="auto" w:fill="auto"/>
          </w:tcPr>
          <w:p w:rsidRPr="00A85BBD" w:rsidR="00A85BBD" w:rsidP="009658B2" w:rsidRDefault="00A85BBD" w14:paraId="15276A8C" w14:textId="77777777">
            <w:proofErr w:type="spellStart"/>
            <w:r w:rsidRPr="00A85BBD">
              <w:t>Chinkapin</w:t>
            </w:r>
            <w:proofErr w:type="spellEnd"/>
            <w:r w:rsidRPr="00A85BBD">
              <w:t xml:space="preserve"> oak</w:t>
            </w:r>
          </w:p>
        </w:tc>
        <w:tc>
          <w:tcPr>
            <w:tcW w:w="1956" w:type="dxa"/>
            <w:shd w:val="clear" w:color="auto" w:fill="auto"/>
          </w:tcPr>
          <w:p w:rsidRPr="00A85BBD" w:rsidR="00A85BBD" w:rsidP="009658B2" w:rsidRDefault="00A85BBD" w14:paraId="242F2ADE" w14:textId="77777777">
            <w:r w:rsidRPr="00A85BBD">
              <w:t>All</w:t>
            </w:r>
          </w:p>
        </w:tc>
      </w:tr>
    </w:tbl>
    <w:p w:rsidR="00A85BBD" w:rsidP="00A85BBD" w:rsidRDefault="00A85BBD" w14:paraId="61A6CC61" w14:textId="77777777"/>
    <w:p w:rsidR="00A85BBD" w:rsidP="00A85BBD" w:rsidRDefault="00A85BBD" w14:paraId="56FB7E7A" w14:textId="77777777">
      <w:pPr>
        <w:pStyle w:val="SClassInfoPara"/>
      </w:pPr>
      <w:r>
        <w:t>Description</w:t>
      </w:r>
    </w:p>
    <w:p w:rsidR="00A85BBD" w:rsidP="00A85BBD" w:rsidRDefault="00764A80" w14:paraId="092FF4FA" w14:textId="430A896F">
      <w:r>
        <w:t xml:space="preserve">Class C is dominated by a diverse herbaceous layer of grasses, sedges, and forbs. Minimum canopy closure would be zero in bedrock outcroppings, and 100% in areas with deeper soil.  </w:t>
      </w:r>
      <w:r w:rsidR="00A85BBD">
        <w:t>Mid-seral open canopy dominated by herbaceous layer of perennial grasses, forbs, and sedges. Shrub component occurs as cedar species and oak sprouts. Low-intensity, frequent fires maintain open structur</w:t>
      </w:r>
      <w:r>
        <w:t>e</w:t>
      </w:r>
      <w:r w:rsidR="00A85BBD">
        <w:t xml:space="preserve">. Tree species are </w:t>
      </w:r>
      <w:proofErr w:type="gramStart"/>
      <w:r w:rsidR="00A85BBD">
        <w:t>scattered, but</w:t>
      </w:r>
      <w:proofErr w:type="gramEnd"/>
      <w:r w:rsidR="00A85BBD">
        <w:t xml:space="preserve"> have developed some crown structure. Bedrock outcroppings remain open. Edaphic conditions determine species composition and arrangement. Likely represents greatest diversity among classes. </w:t>
      </w:r>
    </w:p>
    <w:p w:rsidR="00A85BBD" w:rsidP="00A85BBD" w:rsidRDefault="00A85BBD" w14:paraId="0FD5C874" w14:textId="77777777"/>
    <w:p>
      <w:r>
        <w:rPr>
          <w:i/>
          <w:u w:val="single"/>
        </w:rPr>
        <w:t>Maximum Tree Size Class</w:t>
      </w:r>
      <w:br/>
      <w:r>
        <w:t>Medium 9-21"DBH</w:t>
      </w:r>
    </w:p>
    <w:p w:rsidR="00A85BBD" w:rsidP="00A85BBD" w:rsidRDefault="00A85BBD" w14:paraId="1777D55F" w14:textId="77777777">
      <w:pPr>
        <w:pStyle w:val="InfoPara"/>
        <w:pBdr>
          <w:top w:val="single" w:color="auto" w:sz="4" w:space="1"/>
        </w:pBdr>
      </w:pPr>
      <w:r xmlns:w="http://schemas.openxmlformats.org/wordprocessingml/2006/main">
        <w:t>Class D</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85BBD" w:rsidP="00A85BBD" w:rsidRDefault="00A85BBD" w14:paraId="705FD267" w14:textId="77777777"/>
    <w:p w:rsidR="00A85BBD" w:rsidP="00A85BBD" w:rsidRDefault="00A85BBD" w14:paraId="2717BE0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000"/>
        <w:gridCol w:w="3000"/>
        <w:gridCol w:w="1956"/>
      </w:tblGrid>
      <w:tr w:rsidRPr="00A85BBD" w:rsidR="00A85BBD" w:rsidTr="00A85BBD" w14:paraId="4088AB6C" w14:textId="77777777">
        <w:tc>
          <w:tcPr>
            <w:tcW w:w="1068" w:type="dxa"/>
            <w:tcBorders>
              <w:top w:val="single" w:color="auto" w:sz="2" w:space="0"/>
              <w:bottom w:val="single" w:color="000000" w:sz="12" w:space="0"/>
            </w:tcBorders>
            <w:shd w:val="clear" w:color="auto" w:fill="auto"/>
          </w:tcPr>
          <w:p w:rsidRPr="00A85BBD" w:rsidR="00A85BBD" w:rsidP="00720E26" w:rsidRDefault="00A85BBD" w14:paraId="54E272F4" w14:textId="77777777">
            <w:pPr>
              <w:rPr>
                <w:b/>
                <w:bCs/>
              </w:rPr>
            </w:pPr>
            <w:r w:rsidRPr="00A85BBD">
              <w:rPr>
                <w:b/>
                <w:bCs/>
              </w:rPr>
              <w:t>Symbol</w:t>
            </w:r>
          </w:p>
        </w:tc>
        <w:tc>
          <w:tcPr>
            <w:tcW w:w="3000" w:type="dxa"/>
            <w:tcBorders>
              <w:top w:val="single" w:color="auto" w:sz="2" w:space="0"/>
              <w:bottom w:val="single" w:color="000000" w:sz="12" w:space="0"/>
            </w:tcBorders>
            <w:shd w:val="clear" w:color="auto" w:fill="auto"/>
          </w:tcPr>
          <w:p w:rsidRPr="00A85BBD" w:rsidR="00A85BBD" w:rsidP="00720E26" w:rsidRDefault="00A85BBD" w14:paraId="0E60D502" w14:textId="77777777">
            <w:pPr>
              <w:rPr>
                <w:b/>
                <w:bCs/>
              </w:rPr>
            </w:pPr>
            <w:r w:rsidRPr="00A85BBD">
              <w:rPr>
                <w:b/>
                <w:bCs/>
              </w:rPr>
              <w:t>Scientific Name</w:t>
            </w:r>
          </w:p>
        </w:tc>
        <w:tc>
          <w:tcPr>
            <w:tcW w:w="3000" w:type="dxa"/>
            <w:tcBorders>
              <w:top w:val="single" w:color="auto" w:sz="2" w:space="0"/>
              <w:bottom w:val="single" w:color="000000" w:sz="12" w:space="0"/>
            </w:tcBorders>
            <w:shd w:val="clear" w:color="auto" w:fill="auto"/>
          </w:tcPr>
          <w:p w:rsidRPr="00A85BBD" w:rsidR="00A85BBD" w:rsidP="00720E26" w:rsidRDefault="00A85BBD" w14:paraId="33D86374" w14:textId="77777777">
            <w:pPr>
              <w:rPr>
                <w:b/>
                <w:bCs/>
              </w:rPr>
            </w:pPr>
            <w:r w:rsidRPr="00A85BBD">
              <w:rPr>
                <w:b/>
                <w:bCs/>
              </w:rPr>
              <w:t>Common Name</w:t>
            </w:r>
          </w:p>
        </w:tc>
        <w:tc>
          <w:tcPr>
            <w:tcW w:w="1956" w:type="dxa"/>
            <w:tcBorders>
              <w:top w:val="single" w:color="auto" w:sz="2" w:space="0"/>
              <w:bottom w:val="single" w:color="000000" w:sz="12" w:space="0"/>
            </w:tcBorders>
            <w:shd w:val="clear" w:color="auto" w:fill="auto"/>
          </w:tcPr>
          <w:p w:rsidRPr="00A85BBD" w:rsidR="00A85BBD" w:rsidP="00720E26" w:rsidRDefault="00A85BBD" w14:paraId="0F6C15B0" w14:textId="77777777">
            <w:pPr>
              <w:rPr>
                <w:b/>
                <w:bCs/>
              </w:rPr>
            </w:pPr>
            <w:r w:rsidRPr="00A85BBD">
              <w:rPr>
                <w:b/>
                <w:bCs/>
              </w:rPr>
              <w:t>Canopy Position</w:t>
            </w:r>
          </w:p>
        </w:tc>
      </w:tr>
      <w:tr w:rsidRPr="00A85BBD" w:rsidR="00A85BBD" w:rsidTr="00A85BBD" w14:paraId="1A85765E" w14:textId="77777777">
        <w:tc>
          <w:tcPr>
            <w:tcW w:w="1068" w:type="dxa"/>
            <w:tcBorders>
              <w:top w:val="single" w:color="000000" w:sz="12" w:space="0"/>
            </w:tcBorders>
            <w:shd w:val="clear" w:color="auto" w:fill="auto"/>
          </w:tcPr>
          <w:p w:rsidRPr="00A85BBD" w:rsidR="00A85BBD" w:rsidP="00720E26" w:rsidRDefault="00A85BBD" w14:paraId="562527B3" w14:textId="77777777">
            <w:pPr>
              <w:rPr>
                <w:bCs/>
              </w:rPr>
            </w:pPr>
            <w:r w:rsidRPr="00A85BBD">
              <w:rPr>
                <w:bCs/>
              </w:rPr>
              <w:t>SCSC</w:t>
            </w:r>
          </w:p>
        </w:tc>
        <w:tc>
          <w:tcPr>
            <w:tcW w:w="3000" w:type="dxa"/>
            <w:tcBorders>
              <w:top w:val="single" w:color="000000" w:sz="12" w:space="0"/>
            </w:tcBorders>
            <w:shd w:val="clear" w:color="auto" w:fill="auto"/>
          </w:tcPr>
          <w:p w:rsidRPr="00A85BBD" w:rsidR="00A85BBD" w:rsidP="00720E26" w:rsidRDefault="00A85BBD" w14:paraId="6A70D338" w14:textId="77777777">
            <w:proofErr w:type="spellStart"/>
            <w:r w:rsidRPr="00A85BBD">
              <w:t>Schizachyrium</w:t>
            </w:r>
            <w:proofErr w:type="spellEnd"/>
            <w:r w:rsidRPr="00A85BBD">
              <w:t xml:space="preserve"> </w:t>
            </w:r>
            <w:proofErr w:type="spellStart"/>
            <w:r w:rsidRPr="00A85BBD">
              <w:t>scoparium</w:t>
            </w:r>
            <w:proofErr w:type="spellEnd"/>
          </w:p>
        </w:tc>
        <w:tc>
          <w:tcPr>
            <w:tcW w:w="3000" w:type="dxa"/>
            <w:tcBorders>
              <w:top w:val="single" w:color="000000" w:sz="12" w:space="0"/>
            </w:tcBorders>
            <w:shd w:val="clear" w:color="auto" w:fill="auto"/>
          </w:tcPr>
          <w:p w:rsidRPr="00A85BBD" w:rsidR="00A85BBD" w:rsidP="00720E26" w:rsidRDefault="00A85BBD" w14:paraId="0563F958" w14:textId="77777777">
            <w:r w:rsidRPr="00A85BBD">
              <w:t>Little bluestem</w:t>
            </w:r>
          </w:p>
        </w:tc>
        <w:tc>
          <w:tcPr>
            <w:tcW w:w="1956" w:type="dxa"/>
            <w:tcBorders>
              <w:top w:val="single" w:color="000000" w:sz="12" w:space="0"/>
            </w:tcBorders>
            <w:shd w:val="clear" w:color="auto" w:fill="auto"/>
          </w:tcPr>
          <w:p w:rsidRPr="00A85BBD" w:rsidR="00A85BBD" w:rsidP="00720E26" w:rsidRDefault="00A85BBD" w14:paraId="67614AF5" w14:textId="77777777">
            <w:r w:rsidRPr="00A85BBD">
              <w:t>Lower</w:t>
            </w:r>
          </w:p>
        </w:tc>
      </w:tr>
      <w:tr w:rsidRPr="00A85BBD" w:rsidR="00A85BBD" w:rsidTr="00A85BBD" w14:paraId="1CD42FBA" w14:textId="77777777">
        <w:tc>
          <w:tcPr>
            <w:tcW w:w="1068" w:type="dxa"/>
            <w:shd w:val="clear" w:color="auto" w:fill="auto"/>
          </w:tcPr>
          <w:p w:rsidRPr="00A85BBD" w:rsidR="00A85BBD" w:rsidP="00720E26" w:rsidRDefault="00A85BBD" w14:paraId="0D1AB411" w14:textId="77777777">
            <w:pPr>
              <w:rPr>
                <w:bCs/>
              </w:rPr>
            </w:pPr>
            <w:r w:rsidRPr="00A85BBD">
              <w:rPr>
                <w:bCs/>
              </w:rPr>
              <w:t>ANGE</w:t>
            </w:r>
          </w:p>
        </w:tc>
        <w:tc>
          <w:tcPr>
            <w:tcW w:w="3000" w:type="dxa"/>
            <w:shd w:val="clear" w:color="auto" w:fill="auto"/>
          </w:tcPr>
          <w:p w:rsidRPr="00A85BBD" w:rsidR="00A85BBD" w:rsidP="00720E26" w:rsidRDefault="00A85BBD" w14:paraId="547AA154" w14:textId="77777777">
            <w:proofErr w:type="spellStart"/>
            <w:r w:rsidRPr="00A85BBD">
              <w:t>Andropogon</w:t>
            </w:r>
            <w:proofErr w:type="spellEnd"/>
            <w:r w:rsidRPr="00A85BBD">
              <w:t xml:space="preserve"> </w:t>
            </w:r>
            <w:proofErr w:type="spellStart"/>
            <w:r w:rsidRPr="00A85BBD">
              <w:t>gerardii</w:t>
            </w:r>
            <w:proofErr w:type="spellEnd"/>
          </w:p>
        </w:tc>
        <w:tc>
          <w:tcPr>
            <w:tcW w:w="3000" w:type="dxa"/>
            <w:shd w:val="clear" w:color="auto" w:fill="auto"/>
          </w:tcPr>
          <w:p w:rsidRPr="00A85BBD" w:rsidR="00A85BBD" w:rsidP="00720E26" w:rsidRDefault="00A85BBD" w14:paraId="7F8BF358" w14:textId="77777777">
            <w:r w:rsidRPr="00A85BBD">
              <w:t>Big bluestem</w:t>
            </w:r>
          </w:p>
        </w:tc>
        <w:tc>
          <w:tcPr>
            <w:tcW w:w="1956" w:type="dxa"/>
            <w:shd w:val="clear" w:color="auto" w:fill="auto"/>
          </w:tcPr>
          <w:p w:rsidRPr="00A85BBD" w:rsidR="00A85BBD" w:rsidP="00720E26" w:rsidRDefault="00A85BBD" w14:paraId="37038363" w14:textId="77777777">
            <w:r w:rsidRPr="00A85BBD">
              <w:t>Lower</w:t>
            </w:r>
          </w:p>
        </w:tc>
      </w:tr>
      <w:tr w:rsidRPr="00A85BBD" w:rsidR="00A85BBD" w:rsidTr="00A85BBD" w14:paraId="44DC4A88" w14:textId="77777777">
        <w:tc>
          <w:tcPr>
            <w:tcW w:w="1068" w:type="dxa"/>
            <w:shd w:val="clear" w:color="auto" w:fill="auto"/>
          </w:tcPr>
          <w:p w:rsidRPr="00A85BBD" w:rsidR="00A85BBD" w:rsidP="00720E26" w:rsidRDefault="00A85BBD" w14:paraId="1337C658" w14:textId="77777777">
            <w:pPr>
              <w:rPr>
                <w:bCs/>
              </w:rPr>
            </w:pPr>
            <w:r w:rsidRPr="00A85BBD">
              <w:rPr>
                <w:bCs/>
              </w:rPr>
              <w:t>SITE</w:t>
            </w:r>
          </w:p>
        </w:tc>
        <w:tc>
          <w:tcPr>
            <w:tcW w:w="3000" w:type="dxa"/>
            <w:shd w:val="clear" w:color="auto" w:fill="auto"/>
          </w:tcPr>
          <w:p w:rsidRPr="00A85BBD" w:rsidR="00A85BBD" w:rsidP="00720E26" w:rsidRDefault="00A85BBD" w14:paraId="5DC0D44A" w14:textId="77777777">
            <w:r w:rsidRPr="00A85BBD">
              <w:t xml:space="preserve">Silphium </w:t>
            </w:r>
            <w:proofErr w:type="spellStart"/>
            <w:r w:rsidRPr="00A85BBD">
              <w:t>terebinthinaceum</w:t>
            </w:r>
            <w:proofErr w:type="spellEnd"/>
          </w:p>
        </w:tc>
        <w:tc>
          <w:tcPr>
            <w:tcW w:w="3000" w:type="dxa"/>
            <w:shd w:val="clear" w:color="auto" w:fill="auto"/>
          </w:tcPr>
          <w:p w:rsidRPr="00A85BBD" w:rsidR="00A85BBD" w:rsidP="00720E26" w:rsidRDefault="00A85BBD" w14:paraId="499D0F2C" w14:textId="77777777">
            <w:r w:rsidRPr="00A85BBD">
              <w:t xml:space="preserve">Silphium </w:t>
            </w:r>
            <w:proofErr w:type="spellStart"/>
            <w:r w:rsidRPr="00A85BBD">
              <w:t>terebinthinaceum</w:t>
            </w:r>
            <w:proofErr w:type="spellEnd"/>
          </w:p>
        </w:tc>
        <w:tc>
          <w:tcPr>
            <w:tcW w:w="1956" w:type="dxa"/>
            <w:shd w:val="clear" w:color="auto" w:fill="auto"/>
          </w:tcPr>
          <w:p w:rsidRPr="00A85BBD" w:rsidR="00A85BBD" w:rsidP="00720E26" w:rsidRDefault="00A85BBD" w14:paraId="295BE13B" w14:textId="77777777">
            <w:r w:rsidRPr="00A85BBD">
              <w:t>Lower</w:t>
            </w:r>
          </w:p>
        </w:tc>
      </w:tr>
      <w:tr w:rsidRPr="00A85BBD" w:rsidR="00A85BBD" w:rsidTr="00A85BBD" w14:paraId="5172C996" w14:textId="77777777">
        <w:tc>
          <w:tcPr>
            <w:tcW w:w="1068" w:type="dxa"/>
            <w:shd w:val="clear" w:color="auto" w:fill="auto"/>
          </w:tcPr>
          <w:p w:rsidRPr="00A85BBD" w:rsidR="00A85BBD" w:rsidP="00720E26" w:rsidRDefault="00A85BBD" w14:paraId="522422CA" w14:textId="77777777">
            <w:pPr>
              <w:rPr>
                <w:bCs/>
              </w:rPr>
            </w:pPr>
            <w:r w:rsidRPr="00A85BBD">
              <w:rPr>
                <w:bCs/>
              </w:rPr>
              <w:t>QUMU</w:t>
            </w:r>
          </w:p>
        </w:tc>
        <w:tc>
          <w:tcPr>
            <w:tcW w:w="3000" w:type="dxa"/>
            <w:shd w:val="clear" w:color="auto" w:fill="auto"/>
          </w:tcPr>
          <w:p w:rsidRPr="00A85BBD" w:rsidR="00A85BBD" w:rsidP="00720E26" w:rsidRDefault="00A85BBD" w14:paraId="4F5781FD" w14:textId="77777777">
            <w:r w:rsidRPr="00A85BBD">
              <w:t xml:space="preserve">Quercus </w:t>
            </w:r>
            <w:proofErr w:type="spellStart"/>
            <w:r w:rsidRPr="00A85BBD">
              <w:t>muehlenbergii</w:t>
            </w:r>
            <w:proofErr w:type="spellEnd"/>
          </w:p>
        </w:tc>
        <w:tc>
          <w:tcPr>
            <w:tcW w:w="3000" w:type="dxa"/>
            <w:shd w:val="clear" w:color="auto" w:fill="auto"/>
          </w:tcPr>
          <w:p w:rsidRPr="00A85BBD" w:rsidR="00A85BBD" w:rsidP="00720E26" w:rsidRDefault="00A85BBD" w14:paraId="6B22A23F" w14:textId="77777777">
            <w:proofErr w:type="spellStart"/>
            <w:r w:rsidRPr="00A85BBD">
              <w:t>Chinkapin</w:t>
            </w:r>
            <w:proofErr w:type="spellEnd"/>
            <w:r w:rsidRPr="00A85BBD">
              <w:t xml:space="preserve"> oak</w:t>
            </w:r>
          </w:p>
        </w:tc>
        <w:tc>
          <w:tcPr>
            <w:tcW w:w="1956" w:type="dxa"/>
            <w:shd w:val="clear" w:color="auto" w:fill="auto"/>
          </w:tcPr>
          <w:p w:rsidRPr="00A85BBD" w:rsidR="00A85BBD" w:rsidP="00720E26" w:rsidRDefault="00A85BBD" w14:paraId="2AB734D6" w14:textId="77777777">
            <w:r w:rsidRPr="00A85BBD">
              <w:t>All</w:t>
            </w:r>
          </w:p>
        </w:tc>
      </w:tr>
    </w:tbl>
    <w:p w:rsidR="00A85BBD" w:rsidP="00A85BBD" w:rsidRDefault="00A85BBD" w14:paraId="3BAC6326" w14:textId="77777777"/>
    <w:p w:rsidR="00A85BBD" w:rsidP="00A85BBD" w:rsidRDefault="00A85BBD" w14:paraId="5F64729C" w14:textId="77777777">
      <w:pPr>
        <w:pStyle w:val="SClassInfoPara"/>
      </w:pPr>
      <w:r>
        <w:t>Description</w:t>
      </w:r>
    </w:p>
    <w:p w:rsidR="00A85BBD" w:rsidP="00A85BBD" w:rsidRDefault="00A85BBD" w14:paraId="2B8DA14A" w14:textId="19BAC560">
      <w:r>
        <w:t xml:space="preserve">Late-seral open canopy dominated herbaceous layer of perennial grasses, forbs, and sedges. </w:t>
      </w:r>
      <w:r w:rsidR="00CA5BCD">
        <w:t xml:space="preserve">Class D is dominated by a diverse herbaceous layer of grasses, sedges, and forbs. Minimum canopy closure would be zero in bedrock outcroppings, and 100% in areas with deeper soil. </w:t>
      </w:r>
      <w:r>
        <w:t xml:space="preserve">Scattered shrub component occurs as cedar and oak saplings and </w:t>
      </w:r>
      <w:proofErr w:type="spellStart"/>
      <w:r>
        <w:t>resprouts</w:t>
      </w:r>
      <w:proofErr w:type="spellEnd"/>
      <w:r>
        <w:t xml:space="preserve">. Tree species occur as widely-scattered oaks with well-developed crowns. </w:t>
      </w:r>
    </w:p>
    <w:p w:rsidR="00A85BBD" w:rsidP="00A85BBD" w:rsidRDefault="00A85BBD" w14:paraId="73716CD2" w14:textId="77777777"/>
    <w:p>
      <w:r>
        <w:rPr>
          <w:i/>
          <w:u w:val="single"/>
        </w:rPr>
        <w:t>Maximum Tree Size Class</w:t>
      </w:r>
      <w:br/>
      <w:r>
        <w:t>Large 21-33"DBH</w:t>
      </w:r>
    </w:p>
    <w:p w:rsidR="00A85BBD" w:rsidP="00A85BBD" w:rsidRDefault="00A85BBD" w14:paraId="6168A56E"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85BBD" w:rsidP="00A85BBD" w:rsidRDefault="00A85BBD" w14:paraId="5CAAAF51" w14:textId="77777777"/>
    <w:p w:rsidR="00A85BBD" w:rsidP="00A85BBD" w:rsidRDefault="00A85BBD" w14:paraId="1B14988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616"/>
        <w:gridCol w:w="1968"/>
        <w:gridCol w:w="1956"/>
      </w:tblGrid>
      <w:tr w:rsidRPr="00A85BBD" w:rsidR="00A85BBD" w:rsidTr="00A85BBD" w14:paraId="79A81AE8" w14:textId="77777777">
        <w:tc>
          <w:tcPr>
            <w:tcW w:w="1068" w:type="dxa"/>
            <w:tcBorders>
              <w:top w:val="single" w:color="auto" w:sz="2" w:space="0"/>
              <w:bottom w:val="single" w:color="000000" w:sz="12" w:space="0"/>
            </w:tcBorders>
            <w:shd w:val="clear" w:color="auto" w:fill="auto"/>
          </w:tcPr>
          <w:p w:rsidRPr="00A85BBD" w:rsidR="00A85BBD" w:rsidP="002200D7" w:rsidRDefault="00A85BBD" w14:paraId="002B8427" w14:textId="77777777">
            <w:pPr>
              <w:rPr>
                <w:b/>
                <w:bCs/>
              </w:rPr>
            </w:pPr>
            <w:r w:rsidRPr="00A85BBD">
              <w:rPr>
                <w:b/>
                <w:bCs/>
              </w:rPr>
              <w:lastRenderedPageBreak/>
              <w:t>Symbol</w:t>
            </w:r>
          </w:p>
        </w:tc>
        <w:tc>
          <w:tcPr>
            <w:tcW w:w="2616" w:type="dxa"/>
            <w:tcBorders>
              <w:top w:val="single" w:color="auto" w:sz="2" w:space="0"/>
              <w:bottom w:val="single" w:color="000000" w:sz="12" w:space="0"/>
            </w:tcBorders>
            <w:shd w:val="clear" w:color="auto" w:fill="auto"/>
          </w:tcPr>
          <w:p w:rsidRPr="00A85BBD" w:rsidR="00A85BBD" w:rsidP="002200D7" w:rsidRDefault="00A85BBD" w14:paraId="2079863D" w14:textId="77777777">
            <w:pPr>
              <w:rPr>
                <w:b/>
                <w:bCs/>
              </w:rPr>
            </w:pPr>
            <w:r w:rsidRPr="00A85BBD">
              <w:rPr>
                <w:b/>
                <w:bCs/>
              </w:rPr>
              <w:t>Scientific Name</w:t>
            </w:r>
          </w:p>
        </w:tc>
        <w:tc>
          <w:tcPr>
            <w:tcW w:w="1968" w:type="dxa"/>
            <w:tcBorders>
              <w:top w:val="single" w:color="auto" w:sz="2" w:space="0"/>
              <w:bottom w:val="single" w:color="000000" w:sz="12" w:space="0"/>
            </w:tcBorders>
            <w:shd w:val="clear" w:color="auto" w:fill="auto"/>
          </w:tcPr>
          <w:p w:rsidRPr="00A85BBD" w:rsidR="00A85BBD" w:rsidP="002200D7" w:rsidRDefault="00A85BBD" w14:paraId="711FA33B" w14:textId="77777777">
            <w:pPr>
              <w:rPr>
                <w:b/>
                <w:bCs/>
              </w:rPr>
            </w:pPr>
            <w:r w:rsidRPr="00A85BBD">
              <w:rPr>
                <w:b/>
                <w:bCs/>
              </w:rPr>
              <w:t>Common Name</w:t>
            </w:r>
          </w:p>
        </w:tc>
        <w:tc>
          <w:tcPr>
            <w:tcW w:w="1956" w:type="dxa"/>
            <w:tcBorders>
              <w:top w:val="single" w:color="auto" w:sz="2" w:space="0"/>
              <w:bottom w:val="single" w:color="000000" w:sz="12" w:space="0"/>
            </w:tcBorders>
            <w:shd w:val="clear" w:color="auto" w:fill="auto"/>
          </w:tcPr>
          <w:p w:rsidRPr="00A85BBD" w:rsidR="00A85BBD" w:rsidP="002200D7" w:rsidRDefault="00A85BBD" w14:paraId="65C60B30" w14:textId="77777777">
            <w:pPr>
              <w:rPr>
                <w:b/>
                <w:bCs/>
              </w:rPr>
            </w:pPr>
            <w:r w:rsidRPr="00A85BBD">
              <w:rPr>
                <w:b/>
                <w:bCs/>
              </w:rPr>
              <w:t>Canopy Position</w:t>
            </w:r>
          </w:p>
        </w:tc>
      </w:tr>
      <w:tr w:rsidRPr="00A85BBD" w:rsidR="00A85BBD" w:rsidTr="00A85BBD" w14:paraId="3169A1F7" w14:textId="77777777">
        <w:tc>
          <w:tcPr>
            <w:tcW w:w="1068" w:type="dxa"/>
            <w:tcBorders>
              <w:top w:val="single" w:color="000000" w:sz="12" w:space="0"/>
            </w:tcBorders>
            <w:shd w:val="clear" w:color="auto" w:fill="auto"/>
          </w:tcPr>
          <w:p w:rsidRPr="00A85BBD" w:rsidR="00A85BBD" w:rsidP="002200D7" w:rsidRDefault="00A85BBD" w14:paraId="411D3AC1" w14:textId="77777777">
            <w:pPr>
              <w:rPr>
                <w:bCs/>
              </w:rPr>
            </w:pPr>
            <w:r w:rsidRPr="00A85BBD">
              <w:rPr>
                <w:bCs/>
              </w:rPr>
              <w:t>JUVI</w:t>
            </w:r>
          </w:p>
        </w:tc>
        <w:tc>
          <w:tcPr>
            <w:tcW w:w="2616" w:type="dxa"/>
            <w:tcBorders>
              <w:top w:val="single" w:color="000000" w:sz="12" w:space="0"/>
            </w:tcBorders>
            <w:shd w:val="clear" w:color="auto" w:fill="auto"/>
          </w:tcPr>
          <w:p w:rsidRPr="00A85BBD" w:rsidR="00A85BBD" w:rsidP="002200D7" w:rsidRDefault="00A85BBD" w14:paraId="1963DD5A" w14:textId="77777777">
            <w:proofErr w:type="spellStart"/>
            <w:r w:rsidRPr="00A85BBD">
              <w:t>Juniperus</w:t>
            </w:r>
            <w:proofErr w:type="spellEnd"/>
            <w:r w:rsidRPr="00A85BBD">
              <w:t xml:space="preserve"> </w:t>
            </w:r>
            <w:proofErr w:type="spellStart"/>
            <w:r w:rsidRPr="00A85BBD">
              <w:t>virginiana</w:t>
            </w:r>
            <w:proofErr w:type="spellEnd"/>
          </w:p>
        </w:tc>
        <w:tc>
          <w:tcPr>
            <w:tcW w:w="1968" w:type="dxa"/>
            <w:tcBorders>
              <w:top w:val="single" w:color="000000" w:sz="12" w:space="0"/>
            </w:tcBorders>
            <w:shd w:val="clear" w:color="auto" w:fill="auto"/>
          </w:tcPr>
          <w:p w:rsidRPr="00A85BBD" w:rsidR="00A85BBD" w:rsidP="002200D7" w:rsidRDefault="00A85BBD" w14:paraId="272F7401" w14:textId="77777777">
            <w:r w:rsidRPr="00A85BBD">
              <w:t>Eastern redcedar</w:t>
            </w:r>
          </w:p>
        </w:tc>
        <w:tc>
          <w:tcPr>
            <w:tcW w:w="1956" w:type="dxa"/>
            <w:tcBorders>
              <w:top w:val="single" w:color="000000" w:sz="12" w:space="0"/>
            </w:tcBorders>
            <w:shd w:val="clear" w:color="auto" w:fill="auto"/>
          </w:tcPr>
          <w:p w:rsidRPr="00A85BBD" w:rsidR="00A85BBD" w:rsidP="002200D7" w:rsidRDefault="00A85BBD" w14:paraId="62820794" w14:textId="77777777">
            <w:r w:rsidRPr="00A85BBD">
              <w:t>All</w:t>
            </w:r>
          </w:p>
        </w:tc>
      </w:tr>
      <w:tr w:rsidRPr="00A85BBD" w:rsidR="00A85BBD" w:rsidTr="00A85BBD" w14:paraId="1E001653" w14:textId="77777777">
        <w:tc>
          <w:tcPr>
            <w:tcW w:w="1068" w:type="dxa"/>
            <w:shd w:val="clear" w:color="auto" w:fill="auto"/>
          </w:tcPr>
          <w:p w:rsidRPr="00A85BBD" w:rsidR="00A85BBD" w:rsidP="002200D7" w:rsidRDefault="00A85BBD" w14:paraId="3C775B78" w14:textId="77777777">
            <w:pPr>
              <w:rPr>
                <w:bCs/>
              </w:rPr>
            </w:pPr>
            <w:r w:rsidRPr="00A85BBD">
              <w:rPr>
                <w:bCs/>
              </w:rPr>
              <w:t>JUAS</w:t>
            </w:r>
          </w:p>
        </w:tc>
        <w:tc>
          <w:tcPr>
            <w:tcW w:w="2616" w:type="dxa"/>
            <w:shd w:val="clear" w:color="auto" w:fill="auto"/>
          </w:tcPr>
          <w:p w:rsidRPr="00A85BBD" w:rsidR="00A85BBD" w:rsidP="002200D7" w:rsidRDefault="00A85BBD" w14:paraId="49FCE329" w14:textId="77777777">
            <w:proofErr w:type="spellStart"/>
            <w:r w:rsidRPr="00A85BBD">
              <w:t>Juniperus</w:t>
            </w:r>
            <w:proofErr w:type="spellEnd"/>
            <w:r w:rsidRPr="00A85BBD">
              <w:t xml:space="preserve"> </w:t>
            </w:r>
            <w:proofErr w:type="spellStart"/>
            <w:r w:rsidRPr="00A85BBD">
              <w:t>ashei</w:t>
            </w:r>
            <w:proofErr w:type="spellEnd"/>
          </w:p>
        </w:tc>
        <w:tc>
          <w:tcPr>
            <w:tcW w:w="1968" w:type="dxa"/>
            <w:shd w:val="clear" w:color="auto" w:fill="auto"/>
          </w:tcPr>
          <w:p w:rsidRPr="00A85BBD" w:rsidR="00A85BBD" w:rsidP="002200D7" w:rsidRDefault="00A85BBD" w14:paraId="05A36A33" w14:textId="77777777">
            <w:r w:rsidRPr="00A85BBD">
              <w:t>Ashe's juniper</w:t>
            </w:r>
          </w:p>
        </w:tc>
        <w:tc>
          <w:tcPr>
            <w:tcW w:w="1956" w:type="dxa"/>
            <w:shd w:val="clear" w:color="auto" w:fill="auto"/>
          </w:tcPr>
          <w:p w:rsidRPr="00A85BBD" w:rsidR="00A85BBD" w:rsidP="002200D7" w:rsidRDefault="00A85BBD" w14:paraId="692DD2E2" w14:textId="77777777">
            <w:r w:rsidRPr="00A85BBD">
              <w:t>Middle</w:t>
            </w:r>
          </w:p>
        </w:tc>
      </w:tr>
      <w:tr w:rsidRPr="00A85BBD" w:rsidR="00A85BBD" w:rsidTr="00A85BBD" w14:paraId="143FD3AC" w14:textId="77777777">
        <w:tc>
          <w:tcPr>
            <w:tcW w:w="1068" w:type="dxa"/>
            <w:shd w:val="clear" w:color="auto" w:fill="auto"/>
          </w:tcPr>
          <w:p w:rsidRPr="00A85BBD" w:rsidR="00A85BBD" w:rsidP="002200D7" w:rsidRDefault="00A85BBD" w14:paraId="0465290D" w14:textId="77777777">
            <w:pPr>
              <w:rPr>
                <w:bCs/>
              </w:rPr>
            </w:pPr>
            <w:r w:rsidRPr="00A85BBD">
              <w:rPr>
                <w:bCs/>
              </w:rPr>
              <w:t>QUMU</w:t>
            </w:r>
          </w:p>
        </w:tc>
        <w:tc>
          <w:tcPr>
            <w:tcW w:w="2616" w:type="dxa"/>
            <w:shd w:val="clear" w:color="auto" w:fill="auto"/>
          </w:tcPr>
          <w:p w:rsidRPr="00A85BBD" w:rsidR="00A85BBD" w:rsidP="002200D7" w:rsidRDefault="00A85BBD" w14:paraId="37E4825C" w14:textId="77777777">
            <w:r w:rsidRPr="00A85BBD">
              <w:t xml:space="preserve">Quercus </w:t>
            </w:r>
            <w:proofErr w:type="spellStart"/>
            <w:r w:rsidRPr="00A85BBD">
              <w:t>muehlenbergii</w:t>
            </w:r>
            <w:proofErr w:type="spellEnd"/>
          </w:p>
        </w:tc>
        <w:tc>
          <w:tcPr>
            <w:tcW w:w="1968" w:type="dxa"/>
            <w:shd w:val="clear" w:color="auto" w:fill="auto"/>
          </w:tcPr>
          <w:p w:rsidRPr="00A85BBD" w:rsidR="00A85BBD" w:rsidP="002200D7" w:rsidRDefault="00A85BBD" w14:paraId="5469C475" w14:textId="77777777">
            <w:proofErr w:type="spellStart"/>
            <w:r w:rsidRPr="00A85BBD">
              <w:t>Chinkapin</w:t>
            </w:r>
            <w:proofErr w:type="spellEnd"/>
            <w:r w:rsidRPr="00A85BBD">
              <w:t xml:space="preserve"> oak</w:t>
            </w:r>
          </w:p>
        </w:tc>
        <w:tc>
          <w:tcPr>
            <w:tcW w:w="1956" w:type="dxa"/>
            <w:shd w:val="clear" w:color="auto" w:fill="auto"/>
          </w:tcPr>
          <w:p w:rsidRPr="00A85BBD" w:rsidR="00A85BBD" w:rsidP="002200D7" w:rsidRDefault="00A85BBD" w14:paraId="78A2AFD1" w14:textId="77777777">
            <w:r w:rsidRPr="00A85BBD">
              <w:t>All</w:t>
            </w:r>
          </w:p>
        </w:tc>
      </w:tr>
    </w:tbl>
    <w:p w:rsidR="00A85BBD" w:rsidP="00A85BBD" w:rsidRDefault="00A85BBD" w14:paraId="6FA832F1" w14:textId="77777777"/>
    <w:p w:rsidR="00A85BBD" w:rsidP="00A85BBD" w:rsidRDefault="00A85BBD" w14:paraId="22B73001" w14:textId="77777777">
      <w:pPr>
        <w:pStyle w:val="SClassInfoPara"/>
      </w:pPr>
      <w:r>
        <w:t>Description</w:t>
      </w:r>
    </w:p>
    <w:p w:rsidR="00A85BBD" w:rsidP="00A85BBD" w:rsidRDefault="00A85BBD" w14:paraId="68B951EE" w14:textId="34F77B98">
      <w:r>
        <w:t>Late-seral closed canopy dominated by shrub and tree layer of eastern red</w:t>
      </w:r>
      <w:r w:rsidR="00D224B6">
        <w:t>-cedar</w:t>
      </w:r>
      <w:r>
        <w:t xml:space="preserve"> and Ashe's juniper. Widely scattered trees occur with stunted canopy growth due to competition of resources. Herbaceous layer largely reduced and extremely scattered. Bedrock layers are heavily encroached and may be completely covered in some areas. </w:t>
      </w:r>
    </w:p>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224B6" w:rsidP="00D224B6" w:rsidRDefault="00D224B6" w14:paraId="2AF0EDE0" w14:textId="77777777">
      <w:r>
        <w:t xml:space="preserve">Aldrich, J. R. and J. A. </w:t>
      </w:r>
      <w:proofErr w:type="spellStart"/>
      <w:r>
        <w:t>Bacone</w:t>
      </w:r>
      <w:proofErr w:type="spellEnd"/>
      <w:r>
        <w:t>. 1982. Limestone glades of Harrison County, Indiana. Proc. Indiana Academy of Science 91:480-485.</w:t>
      </w:r>
    </w:p>
    <w:p w:rsidR="00D224B6" w:rsidP="00D224B6" w:rsidRDefault="00D224B6" w14:paraId="77E27AB2" w14:textId="77777777"/>
    <w:p w:rsidR="00D224B6" w:rsidP="00D224B6" w:rsidRDefault="00D224B6" w14:paraId="4689F414" w14:textId="77777777">
      <w:proofErr w:type="spellStart"/>
      <w:r>
        <w:t>Bacone</w:t>
      </w:r>
      <w:proofErr w:type="spellEnd"/>
      <w:r>
        <w:t xml:space="preserve">, J. A., L.A. </w:t>
      </w:r>
      <w:proofErr w:type="spellStart"/>
      <w:r>
        <w:t>Casebere</w:t>
      </w:r>
      <w:proofErr w:type="spellEnd"/>
      <w:r>
        <w:t xml:space="preserve"> and M.D. Hutchison. 1983. Glades and barrens of Crawford and Perry counties, Indiana. Proceedings of the Indiana Academy of Science 92:367-373.</w:t>
      </w:r>
    </w:p>
    <w:p w:rsidR="00D224B6" w:rsidP="00D224B6" w:rsidRDefault="00D224B6" w14:paraId="35656F05" w14:textId="77777777"/>
    <w:p w:rsidR="00D224B6" w:rsidP="00D224B6" w:rsidRDefault="00D224B6" w14:paraId="0F60DECC" w14:textId="77777777">
      <w:r>
        <w:t xml:space="preserve">Baskin, J.M. and C.C. Baskin. 1978. Plant ecology of cedar glades in the Big Barren region of Kentucky. </w:t>
      </w:r>
      <w:proofErr w:type="spellStart"/>
      <w:r>
        <w:t>Rhodora</w:t>
      </w:r>
      <w:proofErr w:type="spellEnd"/>
      <w:r>
        <w:t xml:space="preserve"> 80:545-557.</w:t>
      </w:r>
    </w:p>
    <w:p w:rsidR="00D224B6" w:rsidP="00D224B6" w:rsidRDefault="00D224B6" w14:paraId="124FF2A2" w14:textId="77777777"/>
    <w:p w:rsidR="00D224B6" w:rsidP="00D224B6" w:rsidRDefault="00D224B6" w14:paraId="201BDF02" w14:textId="77777777">
      <w:proofErr w:type="spellStart"/>
      <w:r>
        <w:t>Delcourt</w:t>
      </w:r>
      <w:proofErr w:type="spellEnd"/>
      <w:r>
        <w:t xml:space="preserve">, H.R., P.A. </w:t>
      </w:r>
      <w:proofErr w:type="spellStart"/>
      <w:r>
        <w:t>Delcourt</w:t>
      </w:r>
      <w:proofErr w:type="spellEnd"/>
      <w:r>
        <w:t>, G.R. Wilkins and E.N. Smith, Jr. 1986. Vegetational history of the cedar glades regions of Tennessee, Kentucky, and Missouri during the past 30,000 years. ASB Bull. 33:128-137.</w:t>
      </w:r>
    </w:p>
    <w:p w:rsidR="00D224B6" w:rsidP="00D224B6" w:rsidRDefault="00D224B6" w14:paraId="6847255E" w14:textId="77777777"/>
    <w:p w:rsidR="00D224B6" w:rsidP="00D224B6" w:rsidRDefault="00D224B6" w14:paraId="0C717898" w14:textId="77777777">
      <w:proofErr w:type="spellStart"/>
      <w:r>
        <w:t>DeSelm</w:t>
      </w:r>
      <w:proofErr w:type="spellEnd"/>
      <w:r>
        <w:t xml:space="preserve">, H.R. 1993. Barrens and glades of the southern Ridge and </w:t>
      </w:r>
      <w:proofErr w:type="spellStart"/>
      <w:r>
        <w:t>ValleS.W</w:t>
      </w:r>
      <w:proofErr w:type="spellEnd"/>
      <w:r>
        <w:t xml:space="preserve">., E.W. Chester and A.F. Scott, eds. The Natural History of Lower Tennessee and Cumberland River Valleys, Proc. 5th Ann. </w:t>
      </w:r>
      <w:proofErr w:type="spellStart"/>
      <w:r>
        <w:t>Symp</w:t>
      </w:r>
      <w:proofErr w:type="spellEnd"/>
      <w:r>
        <w:t xml:space="preserve">., Center for Field Biol. of Land Between the Lakes and TVA. Austin </w:t>
      </w:r>
      <w:proofErr w:type="spellStart"/>
      <w:r>
        <w:t>Peay</w:t>
      </w:r>
      <w:proofErr w:type="spellEnd"/>
      <w:r>
        <w:t xml:space="preserve"> State University, Clarksville, TN.</w:t>
      </w:r>
    </w:p>
    <w:p w:rsidR="00D224B6" w:rsidP="00D224B6" w:rsidRDefault="00D224B6" w14:paraId="782C12D7" w14:textId="77777777"/>
    <w:p w:rsidR="00D224B6" w:rsidP="00D224B6" w:rsidRDefault="00D224B6" w14:paraId="4DDBC814" w14:textId="77777777">
      <w:r>
        <w:t xml:space="preserve">Erickson, R.O., L.G. Brenner, and J. </w:t>
      </w:r>
      <w:proofErr w:type="spellStart"/>
      <w:r>
        <w:t>Wraight</w:t>
      </w:r>
      <w:proofErr w:type="spellEnd"/>
      <w:r>
        <w:t>. 1942. Dolomitic glades of east-central Missouri. Annals of the Missouri Botanic Garden 29(2):89-101.</w:t>
      </w:r>
    </w:p>
    <w:p w:rsidR="00D224B6" w:rsidP="00D224B6" w:rsidRDefault="00D224B6" w14:paraId="0397786B" w14:textId="77777777"/>
    <w:p w:rsidR="00D224B6" w:rsidP="00D224B6" w:rsidRDefault="00D224B6" w14:paraId="64F3497B" w14:textId="77777777">
      <w:r>
        <w:t>Guthrie, M. 1989. Silurian limestone glades and barrens of the Western Valley of Tennessee. Contract report to the Division of Ecological Services, Tennessee Department of Conservation, Nashville, TN. 113 pp.</w:t>
      </w:r>
    </w:p>
    <w:p w:rsidR="00D224B6" w:rsidP="00D224B6" w:rsidRDefault="00D224B6" w14:paraId="6456DEC1" w14:textId="77777777"/>
    <w:p w:rsidR="00D224B6" w:rsidP="00D224B6" w:rsidRDefault="00D224B6" w14:paraId="73AC819B" w14:textId="77777777">
      <w:proofErr w:type="spellStart"/>
      <w:r>
        <w:t>Guyette</w:t>
      </w:r>
      <w:proofErr w:type="spellEnd"/>
      <w:r>
        <w:t xml:space="preserve">, R. and E.A. </w:t>
      </w:r>
      <w:proofErr w:type="spellStart"/>
      <w:r>
        <w:t>McGinnes</w:t>
      </w:r>
      <w:proofErr w:type="spellEnd"/>
      <w:r>
        <w:t>, Jr. 1982. Fire history of an Ozark glade in Missouri. Trans. Missouri Academy of Science 16:85-93.</w:t>
      </w:r>
    </w:p>
    <w:p w:rsidR="00D224B6" w:rsidP="00D224B6" w:rsidRDefault="00D224B6" w14:paraId="3BF4FBF0" w14:textId="77777777"/>
    <w:p w:rsidR="00D224B6" w:rsidP="00D224B6" w:rsidRDefault="00D224B6" w14:paraId="4071FDEE" w14:textId="77777777">
      <w:r>
        <w:t xml:space="preserve">Hilton, J.L. 1997. North Alabama Glade Study. Report prepared for the U.S. Fish &amp; Wildlife Service. Alabama Natural Heritage Program, Montgomery. 96 pp. </w:t>
      </w:r>
      <w:proofErr w:type="gramStart"/>
      <w:r>
        <w:t>+  appendices</w:t>
      </w:r>
      <w:proofErr w:type="gramEnd"/>
      <w:r>
        <w:t>.</w:t>
      </w:r>
    </w:p>
    <w:p w:rsidR="00D224B6" w:rsidP="00D224B6" w:rsidRDefault="00D224B6" w14:paraId="702761D5" w14:textId="77777777"/>
    <w:p w:rsidR="00D224B6" w:rsidP="00D224B6" w:rsidRDefault="00D224B6" w14:paraId="31E1286F" w14:textId="77777777">
      <w:proofErr w:type="spellStart"/>
      <w:r>
        <w:t>Keeland</w:t>
      </w:r>
      <w:proofErr w:type="spellEnd"/>
      <w:r>
        <w:t>, B.D. 1978. Vegetation and soils in calcareous glades of northwest Arkansas. Master thesis. University of Arkansas. 46 pp.</w:t>
      </w:r>
    </w:p>
    <w:p w:rsidR="00D224B6" w:rsidP="00D224B6" w:rsidRDefault="00D224B6" w14:paraId="25D8EE23" w14:textId="77777777"/>
    <w:p w:rsidR="00D224B6" w:rsidP="00D224B6" w:rsidRDefault="00D224B6" w14:paraId="0E3476F4" w14:textId="77777777">
      <w:r>
        <w:lastRenderedPageBreak/>
        <w:t xml:space="preserve">Kimmel, V.L. and G.E. </w:t>
      </w:r>
      <w:proofErr w:type="spellStart"/>
      <w:r>
        <w:t>Pobasco</w:t>
      </w:r>
      <w:proofErr w:type="spellEnd"/>
      <w:r>
        <w:t>. 1980. Change in the woody cover on limestone glades between 1938 and 1975. Trans. Missouri Academy of Science 14:69-74.</w:t>
      </w:r>
    </w:p>
    <w:p w:rsidR="00D224B6" w:rsidP="00D224B6" w:rsidRDefault="00D224B6" w14:paraId="0DC43800" w14:textId="77777777"/>
    <w:p w:rsidR="00D224B6" w:rsidP="00D224B6" w:rsidRDefault="00D224B6" w14:paraId="3BA504CF" w14:textId="77777777">
      <w:r>
        <w:t>Kucera, C.L. and S.C. Martin. 1957. Vegetation and soil relationships in the glade region of the southwestern Missouri Ozarks. Ecology 38:285-291.</w:t>
      </w:r>
    </w:p>
    <w:p w:rsidR="00D224B6" w:rsidP="00D224B6" w:rsidRDefault="00D224B6" w14:paraId="44B64481" w14:textId="77777777"/>
    <w:p w:rsidR="00A85BBD" w:rsidP="00A85BBD" w:rsidRDefault="00A85BBD" w14:paraId="1F6ED165" w14:textId="77777777">
      <w:r>
        <w:t>NatureServe. 2007. International Ecological Classification Standard: Terrestrial Ecological Classifications. NatureServe Central Databases. Arlington, VA. Data current as of 10 February 2007.</w:t>
      </w:r>
    </w:p>
    <w:p w:rsidR="00D224B6" w:rsidP="00D224B6" w:rsidRDefault="00D224B6" w14:paraId="7963E2EF" w14:textId="77777777"/>
    <w:p w:rsidR="00D224B6" w:rsidP="00D224B6" w:rsidRDefault="00D224B6" w14:paraId="0805E376" w14:textId="77777777">
      <w:r>
        <w:t xml:space="preserve">Nelson, P. and D. Ladd. 1981. Missouri glades: Part I. </w:t>
      </w:r>
      <w:proofErr w:type="spellStart"/>
      <w:r>
        <w:t>Missouriensis</w:t>
      </w:r>
      <w:proofErr w:type="spellEnd"/>
      <w:r>
        <w:t>, J. Mo. Native Plant Society 3(3):5-9.</w:t>
      </w:r>
    </w:p>
    <w:p w:rsidR="00D224B6" w:rsidP="00D224B6" w:rsidRDefault="00D224B6" w14:paraId="64F3EA6D" w14:textId="77777777"/>
    <w:p w:rsidR="00D224B6" w:rsidP="00D224B6" w:rsidRDefault="00D224B6" w14:paraId="7C753927" w14:textId="77777777">
      <w:r>
        <w:t xml:space="preserve">Nelson, P. and D. Ladd. 1982. Missouri glades: Part II. </w:t>
      </w:r>
      <w:proofErr w:type="spellStart"/>
      <w:r>
        <w:t>Missouriensis</w:t>
      </w:r>
      <w:proofErr w:type="spellEnd"/>
      <w:r>
        <w:t>, J. Mo. Native Plant Society 3(4)6-11.</w:t>
      </w:r>
    </w:p>
    <w:p w:rsidR="00D224B6" w:rsidP="00D224B6" w:rsidRDefault="00D224B6" w14:paraId="381E7A0A" w14:textId="77777777"/>
    <w:p w:rsidR="00D224B6" w:rsidP="00D224B6" w:rsidRDefault="00D224B6" w14:paraId="043CA8A1" w14:textId="77777777">
      <w:r>
        <w:t>Nelson, P. and D. Ladd. 1983. Preliminary report on the identification, distribution and classification of Missouri glades. Pages 59-76 in: C. L. Kucera, editor. Proceedings of the Seventh North American Prairie Conference. Southwest Missouri State University, Springfield, MO.</w:t>
      </w:r>
    </w:p>
    <w:p w:rsidR="00D224B6" w:rsidP="00D224B6" w:rsidRDefault="00D224B6" w14:paraId="261DD78C" w14:textId="77777777"/>
    <w:p w:rsidR="00D224B6" w:rsidP="00D224B6" w:rsidRDefault="00D224B6" w14:paraId="61E2CC08" w14:textId="77777777">
      <w:r>
        <w:t xml:space="preserve">Sutter, R., S. Benjamin, S. Rollins, G. Livingstone and N. Rudd. 1994. Baseline monitoring of calcareous glades at Chickamauga-Chattanooga National Military Park. </w:t>
      </w:r>
      <w:proofErr w:type="spellStart"/>
      <w:r>
        <w:t>Unpubl</w:t>
      </w:r>
      <w:proofErr w:type="spellEnd"/>
      <w:r>
        <w:t>. rep. The Nature Conservancy, South. Heritage Task Force. Chapel Hill, NC. 88 pp. + appendix.</w:t>
      </w:r>
    </w:p>
    <w:p w:rsidRPr="00A43E41" w:rsidR="004D5F12" w:rsidP="00A85BBD" w:rsidRDefault="004D5F12" w14:paraId="54BA354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58F0E" w14:textId="77777777" w:rsidR="000465EB" w:rsidRDefault="000465EB">
      <w:r>
        <w:separator/>
      </w:r>
    </w:p>
  </w:endnote>
  <w:endnote w:type="continuationSeparator" w:id="0">
    <w:p w14:paraId="40A065B8" w14:textId="77777777" w:rsidR="000465EB" w:rsidRDefault="000465EB">
      <w:r>
        <w:continuationSeparator/>
      </w:r>
    </w:p>
  </w:endnote>
  <w:endnote w:type="continuationNotice" w:id="1">
    <w:p w14:paraId="7C1C7738" w14:textId="77777777" w:rsidR="000465EB" w:rsidRDefault="00046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72C8C" w14:textId="77777777" w:rsidR="00A85BBD" w:rsidRDefault="00A85BBD" w:rsidP="00A85B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A2F48" w14:textId="77777777" w:rsidR="000465EB" w:rsidRDefault="000465EB">
      <w:r>
        <w:separator/>
      </w:r>
    </w:p>
  </w:footnote>
  <w:footnote w:type="continuationSeparator" w:id="0">
    <w:p w14:paraId="6F5B4FBF" w14:textId="77777777" w:rsidR="000465EB" w:rsidRDefault="000465EB">
      <w:r>
        <w:continuationSeparator/>
      </w:r>
    </w:p>
  </w:footnote>
  <w:footnote w:type="continuationNotice" w:id="1">
    <w:p w14:paraId="6EE627C7" w14:textId="77777777" w:rsidR="000465EB" w:rsidRDefault="00046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E55ED" w14:textId="77777777" w:rsidR="00A43E41" w:rsidRDefault="00A43E41" w:rsidP="00A85B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B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65EB"/>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34AA"/>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43B8"/>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1C73"/>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05E7"/>
    <w:rsid w:val="004D370F"/>
    <w:rsid w:val="004D487B"/>
    <w:rsid w:val="004D5F12"/>
    <w:rsid w:val="004D6AB6"/>
    <w:rsid w:val="004E1DF7"/>
    <w:rsid w:val="004E22E9"/>
    <w:rsid w:val="004E2E7D"/>
    <w:rsid w:val="004E3BA6"/>
    <w:rsid w:val="004E3E3E"/>
    <w:rsid w:val="004E5408"/>
    <w:rsid w:val="004E55F7"/>
    <w:rsid w:val="004E59B5"/>
    <w:rsid w:val="004E667C"/>
    <w:rsid w:val="004F1BBF"/>
    <w:rsid w:val="004F20C6"/>
    <w:rsid w:val="004F348F"/>
    <w:rsid w:val="004F510A"/>
    <w:rsid w:val="004F5DE6"/>
    <w:rsid w:val="004F6C64"/>
    <w:rsid w:val="004F7CCB"/>
    <w:rsid w:val="00501F91"/>
    <w:rsid w:val="00503314"/>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52E2"/>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E1545"/>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4A80"/>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E595D"/>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05F7"/>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87832"/>
    <w:rsid w:val="00990620"/>
    <w:rsid w:val="0099199D"/>
    <w:rsid w:val="00992A47"/>
    <w:rsid w:val="0099328F"/>
    <w:rsid w:val="00993FCD"/>
    <w:rsid w:val="00994479"/>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5BBD"/>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4523"/>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22"/>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5BCD"/>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4B6"/>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4C84"/>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0F75"/>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32B"/>
    <w:rsid w:val="00F2471E"/>
    <w:rsid w:val="00F270CC"/>
    <w:rsid w:val="00F27BB9"/>
    <w:rsid w:val="00F30AC1"/>
    <w:rsid w:val="00F336A3"/>
    <w:rsid w:val="00F34D08"/>
    <w:rsid w:val="00F354C6"/>
    <w:rsid w:val="00F36BBF"/>
    <w:rsid w:val="00F4108F"/>
    <w:rsid w:val="00F410ED"/>
    <w:rsid w:val="00F41589"/>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5D9"/>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71F06"/>
  <w15:docId w15:val="{636F3623-C164-4784-B82E-50AAEA4A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2432B"/>
    <w:rPr>
      <w:rFonts w:ascii="Tahoma" w:hAnsi="Tahoma" w:cs="Tahoma"/>
      <w:sz w:val="16"/>
      <w:szCs w:val="16"/>
    </w:rPr>
  </w:style>
  <w:style w:type="character" w:customStyle="1" w:styleId="BalloonTextChar">
    <w:name w:val="Balloon Text Char"/>
    <w:basedOn w:val="DefaultParagraphFont"/>
    <w:link w:val="BalloonText"/>
    <w:uiPriority w:val="99"/>
    <w:semiHidden/>
    <w:rsid w:val="00F2432B"/>
    <w:rPr>
      <w:rFonts w:ascii="Tahoma" w:hAnsi="Tahoma" w:cs="Tahoma"/>
      <w:sz w:val="16"/>
      <w:szCs w:val="16"/>
    </w:rPr>
  </w:style>
  <w:style w:type="character" w:styleId="Hyperlink">
    <w:name w:val="Hyperlink"/>
    <w:basedOn w:val="DefaultParagraphFont"/>
    <w:unhideWhenUsed/>
    <w:rsid w:val="00F2432B"/>
    <w:rPr>
      <w:color w:val="0000FF" w:themeColor="hyperlink"/>
      <w:u w:val="single"/>
    </w:rPr>
  </w:style>
  <w:style w:type="paragraph" w:styleId="ListParagraph">
    <w:name w:val="List Paragraph"/>
    <w:basedOn w:val="Normal"/>
    <w:uiPriority w:val="34"/>
    <w:qFormat/>
    <w:rsid w:val="008905F7"/>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7E595D"/>
    <w:rPr>
      <w:sz w:val="16"/>
      <w:szCs w:val="16"/>
    </w:rPr>
  </w:style>
  <w:style w:type="paragraph" w:styleId="CommentText">
    <w:name w:val="annotation text"/>
    <w:basedOn w:val="Normal"/>
    <w:link w:val="CommentTextChar"/>
    <w:uiPriority w:val="99"/>
    <w:semiHidden/>
    <w:unhideWhenUsed/>
    <w:rsid w:val="007E595D"/>
    <w:rPr>
      <w:sz w:val="20"/>
      <w:szCs w:val="20"/>
    </w:rPr>
  </w:style>
  <w:style w:type="character" w:customStyle="1" w:styleId="CommentTextChar">
    <w:name w:val="Comment Text Char"/>
    <w:basedOn w:val="DefaultParagraphFont"/>
    <w:link w:val="CommentText"/>
    <w:uiPriority w:val="99"/>
    <w:semiHidden/>
    <w:rsid w:val="007E595D"/>
  </w:style>
  <w:style w:type="paragraph" w:styleId="CommentSubject">
    <w:name w:val="annotation subject"/>
    <w:basedOn w:val="CommentText"/>
    <w:next w:val="CommentText"/>
    <w:link w:val="CommentSubjectChar"/>
    <w:uiPriority w:val="99"/>
    <w:semiHidden/>
    <w:unhideWhenUsed/>
    <w:rsid w:val="007E595D"/>
    <w:rPr>
      <w:b/>
      <w:bCs/>
    </w:rPr>
  </w:style>
  <w:style w:type="character" w:customStyle="1" w:styleId="CommentSubjectChar">
    <w:name w:val="Comment Subject Char"/>
    <w:basedOn w:val="CommentTextChar"/>
    <w:link w:val="CommentSubject"/>
    <w:uiPriority w:val="99"/>
    <w:semiHidden/>
    <w:rsid w:val="007E59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6799">
      <w:bodyDiv w:val="1"/>
      <w:marLeft w:val="0"/>
      <w:marRight w:val="0"/>
      <w:marTop w:val="0"/>
      <w:marBottom w:val="0"/>
      <w:divBdr>
        <w:top w:val="none" w:sz="0" w:space="0" w:color="auto"/>
        <w:left w:val="none" w:sz="0" w:space="0" w:color="auto"/>
        <w:bottom w:val="none" w:sz="0" w:space="0" w:color="auto"/>
        <w:right w:val="none" w:sz="0" w:space="0" w:color="auto"/>
      </w:divBdr>
    </w:div>
    <w:div w:id="17808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6</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9</cp:revision>
  <cp:lastPrinted>2014-08-21T14:56:00Z</cp:lastPrinted>
  <dcterms:created xsi:type="dcterms:W3CDTF">2018-07-30T16:18:00Z</dcterms:created>
  <dcterms:modified xsi:type="dcterms:W3CDTF">2018-12-19T18:12:00Z</dcterms:modified>
</cp:coreProperties>
</file>