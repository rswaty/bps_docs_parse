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D6E" w:rsidP="00B77D6E" w:rsidRDefault="00B77D6E">
      <w:pPr>
        <w:pStyle w:val="BpSTitle"/>
      </w:pPr>
      <w:r>
        <w:t>13780</w:t>
      </w:r>
    </w:p>
    <w:p w:rsidR="00B77D6E" w:rsidP="00B77D6E" w:rsidRDefault="00B77D6E">
      <w:pPr>
        <w:pStyle w:val="BpSTitle"/>
      </w:pPr>
      <w:r>
        <w:t>West Gulf Coastal Plain Sandhill Oak and Shortleaf Pine Forest and Woodland</w:t>
      </w:r>
    </w:p>
    <w:p w:rsidR="00B77D6E" w:rsidP="00B77D6E" w:rsidRDefault="00B77D6E">
      <w:r>
        <w:t xmlns:w="http://schemas.openxmlformats.org/wordprocessingml/2006/main">BpS Model/Description Version: Aug. 2020</w:t>
      </w:r>
      <w:r>
        <w:tab/>
      </w:r>
      <w:r>
        <w:tab/>
      </w:r>
      <w:r>
        <w:tab/>
      </w:r>
      <w:r>
        <w:tab/>
      </w:r>
      <w:r>
        <w:tab/>
      </w:r>
      <w:r>
        <w:tab/>
      </w:r>
      <w:r>
        <w:tab/>
      </w:r>
    </w:p>
    <w:p w:rsidR="00B77D6E" w:rsidP="00B77D6E" w:rsidRDefault="00C72725">
      <w:r>
        <w:tab/>
      </w:r>
      <w:r>
        <w:tab/>
      </w:r>
      <w:r>
        <w:tab/>
      </w:r>
      <w:r>
        <w:tab/>
      </w:r>
      <w:r>
        <w:tab/>
      </w:r>
      <w:r>
        <w:tab/>
      </w:r>
      <w:r>
        <w:tab/>
      </w:r>
      <w:r>
        <w:tab/>
      </w:r>
      <w:r>
        <w:tab/>
      </w:r>
      <w:r>
        <w:tab/>
        <w:t>Update: 4/19/2018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24"/>
        <w:gridCol w:w="1920"/>
        <w:gridCol w:w="1644"/>
        <w:gridCol w:w="2040"/>
      </w:tblGrid>
      <w:tr w:rsidRPr="00B77D6E" w:rsidR="00B77D6E" w:rsidTr="00B77D6E">
        <w:tc>
          <w:tcPr>
            <w:tcW w:w="1524" w:type="dxa"/>
            <w:tcBorders>
              <w:top w:val="single" w:color="auto" w:sz="2" w:space="0"/>
              <w:left w:val="single" w:color="auto" w:sz="12" w:space="0"/>
              <w:bottom w:val="single" w:color="000000" w:sz="12" w:space="0"/>
            </w:tcBorders>
            <w:shd w:val="clear" w:color="auto" w:fill="auto"/>
          </w:tcPr>
          <w:p w:rsidRPr="00B77D6E" w:rsidR="00B77D6E" w:rsidP="002F3C7F" w:rsidRDefault="00B77D6E">
            <w:pPr>
              <w:rPr>
                <w:b/>
                <w:bCs/>
              </w:rPr>
            </w:pPr>
            <w:r w:rsidRPr="00B77D6E">
              <w:rPr>
                <w:b/>
                <w:bCs/>
              </w:rPr>
              <w:t>Modelers</w:t>
            </w:r>
          </w:p>
        </w:tc>
        <w:tc>
          <w:tcPr>
            <w:tcW w:w="1920" w:type="dxa"/>
            <w:tcBorders>
              <w:top w:val="single" w:color="auto" w:sz="2" w:space="0"/>
              <w:bottom w:val="single" w:color="000000" w:sz="12" w:space="0"/>
              <w:right w:val="single" w:color="000000" w:sz="12" w:space="0"/>
            </w:tcBorders>
            <w:shd w:val="clear" w:color="auto" w:fill="auto"/>
          </w:tcPr>
          <w:p w:rsidRPr="00B77D6E" w:rsidR="00B77D6E" w:rsidP="002F3C7F" w:rsidRDefault="00B77D6E">
            <w:pPr>
              <w:rPr>
                <w:b/>
                <w:bCs/>
              </w:rPr>
            </w:pPr>
          </w:p>
        </w:tc>
        <w:tc>
          <w:tcPr>
            <w:tcW w:w="1644" w:type="dxa"/>
            <w:tcBorders>
              <w:top w:val="single" w:color="auto" w:sz="2" w:space="0"/>
              <w:left w:val="single" w:color="000000" w:sz="12" w:space="0"/>
              <w:bottom w:val="single" w:color="000000" w:sz="12" w:space="0"/>
            </w:tcBorders>
            <w:shd w:val="clear" w:color="auto" w:fill="auto"/>
          </w:tcPr>
          <w:p w:rsidRPr="00B77D6E" w:rsidR="00B77D6E" w:rsidP="002F3C7F" w:rsidRDefault="00B77D6E">
            <w:pPr>
              <w:rPr>
                <w:b/>
                <w:bCs/>
              </w:rPr>
            </w:pPr>
            <w:r w:rsidRPr="00B77D6E">
              <w:rPr>
                <w:b/>
                <w:bCs/>
              </w:rPr>
              <w:t>Reviewers</w:t>
            </w:r>
          </w:p>
        </w:tc>
        <w:tc>
          <w:tcPr>
            <w:tcW w:w="2040" w:type="dxa"/>
            <w:tcBorders>
              <w:top w:val="single" w:color="auto" w:sz="2" w:space="0"/>
              <w:bottom w:val="single" w:color="000000" w:sz="12" w:space="0"/>
            </w:tcBorders>
            <w:shd w:val="clear" w:color="auto" w:fill="auto"/>
          </w:tcPr>
          <w:p w:rsidRPr="00B77D6E" w:rsidR="00B77D6E" w:rsidP="002F3C7F" w:rsidRDefault="00B77D6E">
            <w:pPr>
              <w:rPr>
                <w:b/>
                <w:bCs/>
              </w:rPr>
            </w:pPr>
          </w:p>
        </w:tc>
      </w:tr>
      <w:tr w:rsidRPr="00B77D6E" w:rsidR="00B77D6E" w:rsidTr="00B77D6E">
        <w:tc>
          <w:tcPr>
            <w:tcW w:w="1524" w:type="dxa"/>
            <w:tcBorders>
              <w:top w:val="single" w:color="000000" w:sz="12" w:space="0"/>
              <w:left w:val="single" w:color="auto" w:sz="12" w:space="0"/>
            </w:tcBorders>
            <w:shd w:val="clear" w:color="auto" w:fill="auto"/>
          </w:tcPr>
          <w:p w:rsidRPr="00B77D6E" w:rsidR="00B77D6E" w:rsidP="002F3C7F" w:rsidRDefault="00B77D6E">
            <w:pPr>
              <w:rPr>
                <w:bCs/>
              </w:rPr>
            </w:pPr>
            <w:r w:rsidRPr="00B77D6E">
              <w:rPr>
                <w:bCs/>
              </w:rPr>
              <w:t>Mark Clark</w:t>
            </w:r>
          </w:p>
        </w:tc>
        <w:tc>
          <w:tcPr>
            <w:tcW w:w="1920" w:type="dxa"/>
            <w:tcBorders>
              <w:top w:val="single" w:color="000000" w:sz="12" w:space="0"/>
              <w:right w:val="single" w:color="000000" w:sz="12" w:space="0"/>
            </w:tcBorders>
            <w:shd w:val="clear" w:color="auto" w:fill="auto"/>
          </w:tcPr>
          <w:p w:rsidRPr="00B77D6E" w:rsidR="00B77D6E" w:rsidP="002F3C7F" w:rsidRDefault="00B77D6E">
            <w:r w:rsidRPr="00B77D6E">
              <w:t>mclark@tnc.org</w:t>
            </w:r>
          </w:p>
        </w:tc>
        <w:tc>
          <w:tcPr>
            <w:tcW w:w="1644" w:type="dxa"/>
            <w:tcBorders>
              <w:top w:val="single" w:color="000000" w:sz="12" w:space="0"/>
              <w:left w:val="single" w:color="000000" w:sz="12" w:space="0"/>
            </w:tcBorders>
            <w:shd w:val="clear" w:color="auto" w:fill="auto"/>
          </w:tcPr>
          <w:p w:rsidRPr="00B77D6E" w:rsidR="00B77D6E" w:rsidP="002F3C7F" w:rsidRDefault="00B77D6E">
            <w:r w:rsidRPr="00B77D6E">
              <w:t>Doug Zollner</w:t>
            </w:r>
          </w:p>
        </w:tc>
        <w:tc>
          <w:tcPr>
            <w:tcW w:w="2040" w:type="dxa"/>
            <w:tcBorders>
              <w:top w:val="single" w:color="000000" w:sz="12" w:space="0"/>
            </w:tcBorders>
            <w:shd w:val="clear" w:color="auto" w:fill="auto"/>
          </w:tcPr>
          <w:p w:rsidRPr="00B77D6E" w:rsidR="00B77D6E" w:rsidP="002F3C7F" w:rsidRDefault="00B77D6E">
            <w:r w:rsidRPr="00B77D6E">
              <w:t>dzollner@tnc.org</w:t>
            </w:r>
          </w:p>
        </w:tc>
      </w:tr>
      <w:tr w:rsidRPr="00B77D6E" w:rsidR="00B77D6E" w:rsidTr="00B77D6E">
        <w:tc>
          <w:tcPr>
            <w:tcW w:w="1524" w:type="dxa"/>
            <w:tcBorders>
              <w:left w:val="single" w:color="auto" w:sz="12" w:space="0"/>
            </w:tcBorders>
            <w:shd w:val="clear" w:color="auto" w:fill="auto"/>
          </w:tcPr>
          <w:p w:rsidRPr="00B77D6E" w:rsidR="00B77D6E" w:rsidP="002F3C7F" w:rsidRDefault="00B77D6E">
            <w:pPr>
              <w:rPr>
                <w:bCs/>
              </w:rPr>
            </w:pPr>
            <w:r w:rsidRPr="00B77D6E">
              <w:rPr>
                <w:bCs/>
              </w:rPr>
              <w:t>None</w:t>
            </w:r>
          </w:p>
        </w:tc>
        <w:tc>
          <w:tcPr>
            <w:tcW w:w="1920" w:type="dxa"/>
            <w:tcBorders>
              <w:right w:val="single" w:color="000000" w:sz="12" w:space="0"/>
            </w:tcBorders>
            <w:shd w:val="clear" w:color="auto" w:fill="auto"/>
          </w:tcPr>
          <w:p w:rsidRPr="00B77D6E" w:rsidR="00B77D6E" w:rsidP="002F3C7F" w:rsidRDefault="00B77D6E">
            <w:r w:rsidRPr="00B77D6E">
              <w:t>None</w:t>
            </w:r>
          </w:p>
        </w:tc>
        <w:tc>
          <w:tcPr>
            <w:tcW w:w="1644" w:type="dxa"/>
            <w:tcBorders>
              <w:left w:val="single" w:color="000000" w:sz="12" w:space="0"/>
            </w:tcBorders>
            <w:shd w:val="clear" w:color="auto" w:fill="auto"/>
          </w:tcPr>
          <w:p w:rsidRPr="00B77D6E" w:rsidR="00B77D6E" w:rsidP="002F3C7F" w:rsidRDefault="00B77D6E">
            <w:r w:rsidRPr="00B77D6E">
              <w:t>None</w:t>
            </w:r>
          </w:p>
        </w:tc>
        <w:tc>
          <w:tcPr>
            <w:tcW w:w="2040" w:type="dxa"/>
            <w:shd w:val="clear" w:color="auto" w:fill="auto"/>
          </w:tcPr>
          <w:p w:rsidRPr="00B77D6E" w:rsidR="00B77D6E" w:rsidP="002F3C7F" w:rsidRDefault="00B77D6E">
            <w:r w:rsidRPr="00B77D6E">
              <w:t>None</w:t>
            </w:r>
          </w:p>
        </w:tc>
      </w:tr>
      <w:tr w:rsidRPr="00B77D6E" w:rsidR="00B77D6E" w:rsidTr="00B77D6E">
        <w:tc>
          <w:tcPr>
            <w:tcW w:w="1524" w:type="dxa"/>
            <w:tcBorders>
              <w:left w:val="single" w:color="auto" w:sz="12" w:space="0"/>
              <w:bottom w:val="single" w:color="auto" w:sz="2" w:space="0"/>
            </w:tcBorders>
            <w:shd w:val="clear" w:color="auto" w:fill="auto"/>
          </w:tcPr>
          <w:p w:rsidRPr="00B77D6E" w:rsidR="00B77D6E" w:rsidP="002F3C7F" w:rsidRDefault="00B77D6E">
            <w:pPr>
              <w:rPr>
                <w:bCs/>
              </w:rPr>
            </w:pPr>
            <w:r w:rsidRPr="00B77D6E">
              <w:rPr>
                <w:bCs/>
              </w:rPr>
              <w:t>None</w:t>
            </w:r>
          </w:p>
        </w:tc>
        <w:tc>
          <w:tcPr>
            <w:tcW w:w="1920" w:type="dxa"/>
            <w:tcBorders>
              <w:right w:val="single" w:color="000000" w:sz="12" w:space="0"/>
            </w:tcBorders>
            <w:shd w:val="clear" w:color="auto" w:fill="auto"/>
          </w:tcPr>
          <w:p w:rsidRPr="00B77D6E" w:rsidR="00B77D6E" w:rsidP="002F3C7F" w:rsidRDefault="00B77D6E">
            <w:r w:rsidRPr="00B77D6E">
              <w:t>None</w:t>
            </w:r>
          </w:p>
        </w:tc>
        <w:tc>
          <w:tcPr>
            <w:tcW w:w="1644" w:type="dxa"/>
            <w:tcBorders>
              <w:left w:val="single" w:color="000000" w:sz="12" w:space="0"/>
              <w:bottom w:val="single" w:color="auto" w:sz="2" w:space="0"/>
            </w:tcBorders>
            <w:shd w:val="clear" w:color="auto" w:fill="auto"/>
          </w:tcPr>
          <w:p w:rsidRPr="00B77D6E" w:rsidR="00B77D6E" w:rsidP="002F3C7F" w:rsidRDefault="00B77D6E">
            <w:r w:rsidRPr="00B77D6E">
              <w:t>None</w:t>
            </w:r>
          </w:p>
        </w:tc>
        <w:tc>
          <w:tcPr>
            <w:tcW w:w="2040" w:type="dxa"/>
            <w:shd w:val="clear" w:color="auto" w:fill="auto"/>
          </w:tcPr>
          <w:p w:rsidRPr="00B77D6E" w:rsidR="00B77D6E" w:rsidP="002F3C7F" w:rsidRDefault="00B77D6E">
            <w:r w:rsidRPr="00B77D6E">
              <w:t>None</w:t>
            </w:r>
          </w:p>
        </w:tc>
      </w:tr>
    </w:tbl>
    <w:p w:rsidR="00B77D6E" w:rsidP="00B77D6E" w:rsidRDefault="00B77D6E"/>
    <w:p w:rsidR="00B77D6E" w:rsidP="00B77D6E" w:rsidRDefault="00B77D6E">
      <w:pPr>
        <w:pStyle w:val="InfoPara"/>
      </w:pPr>
      <w:r>
        <w:t>Vegetation Type</w:t>
      </w:r>
      <w:bookmarkStart w:name="_GoBack" w:id="0"/>
      <w:bookmarkEnd w:id="0"/>
    </w:p>
    <w:p w:rsidR="00B77D6E" w:rsidP="00B77D6E" w:rsidRDefault="00B77D6E">
      <w:r>
        <w:t>Forest and Woodland</w:t>
      </w:r>
    </w:p>
    <w:p w:rsidR="00B77D6E" w:rsidP="00B77D6E" w:rsidRDefault="00B77D6E">
      <w:pPr>
        <w:pStyle w:val="InfoPara"/>
      </w:pPr>
      <w:r>
        <w:t>Map Zones</w:t>
      </w:r>
    </w:p>
    <w:p w:rsidR="00B77D6E" w:rsidP="00B77D6E" w:rsidRDefault="00B77D6E">
      <w:r>
        <w:t>37</w:t>
      </w:r>
      <w:r w:rsidR="00953C10">
        <w:t>,</w:t>
      </w:r>
      <w:r w:rsidR="00C72725">
        <w:t xml:space="preserve"> </w:t>
      </w:r>
      <w:r w:rsidR="00953C10">
        <w:t>44</w:t>
      </w:r>
    </w:p>
    <w:p w:rsidR="00B77D6E" w:rsidP="00B77D6E" w:rsidRDefault="00B77D6E">
      <w:pPr>
        <w:pStyle w:val="InfoPara"/>
      </w:pPr>
      <w:r>
        <w:t>Model Splits or Lumps</w:t>
      </w:r>
    </w:p>
    <w:p w:rsidR="00B77D6E" w:rsidP="00B77D6E" w:rsidRDefault="00B77D6E">
      <w:r>
        <w:t>This</w:t>
      </w:r>
      <w:r w:rsidR="00C72725">
        <w:t xml:space="preserve"> Biophysical Setting</w:t>
      </w:r>
      <w:r>
        <w:t xml:space="preserve"> </w:t>
      </w:r>
      <w:r w:rsidR="00C72725">
        <w:t>(</w:t>
      </w:r>
      <w:r>
        <w:t>BpS</w:t>
      </w:r>
      <w:r w:rsidR="00C72725">
        <w:t>)</w:t>
      </w:r>
      <w:r>
        <w:t xml:space="preserve"> is lumped with: 1424</w:t>
      </w:r>
    </w:p>
    <w:p w:rsidR="00B77D6E" w:rsidP="00B77D6E" w:rsidRDefault="00B77D6E">
      <w:pPr>
        <w:pStyle w:val="InfoPara"/>
      </w:pPr>
      <w:r>
        <w:t>Geographic Range</w:t>
      </w:r>
    </w:p>
    <w:p w:rsidR="00B77D6E" w:rsidP="00B77D6E" w:rsidRDefault="00B77D6E">
      <w:r>
        <w:t>Sandhills occur as a belt of residual alluvial (possibly marine) sands along the upper gulf coastal plain of the southeastern U</w:t>
      </w:r>
      <w:r w:rsidR="00C72725">
        <w:t xml:space="preserve">nited </w:t>
      </w:r>
      <w:r>
        <w:t>S</w:t>
      </w:r>
      <w:r w:rsidR="00C72725">
        <w:t>tates</w:t>
      </w:r>
      <w:r>
        <w:t xml:space="preserve"> (Roberts 1978), including southern A</w:t>
      </w:r>
      <w:r w:rsidR="00C72725">
        <w:t>rkansas</w:t>
      </w:r>
      <w:r>
        <w:t>, northwestern L</w:t>
      </w:r>
      <w:r w:rsidR="00C72725">
        <w:t>ouisiana,</w:t>
      </w:r>
      <w:r>
        <w:t xml:space="preserve"> and eastern T</w:t>
      </w:r>
      <w:r w:rsidR="00C72725">
        <w:t>exas</w:t>
      </w:r>
      <w:r>
        <w:t>. In A</w:t>
      </w:r>
      <w:r w:rsidR="00C72725">
        <w:t>rkansas</w:t>
      </w:r>
      <w:r>
        <w:t xml:space="preserve"> centered on Ouachita, Miller and Nevada counties</w:t>
      </w:r>
      <w:r w:rsidR="00C72725">
        <w:t>;</w:t>
      </w:r>
      <w:r>
        <w:t xml:space="preserve"> in T</w:t>
      </w:r>
      <w:r w:rsidR="00C72725">
        <w:t>exas</w:t>
      </w:r>
      <w:r>
        <w:t>, extending in a 3-12</w:t>
      </w:r>
      <w:r w:rsidR="00C72725">
        <w:t>mi</w:t>
      </w:r>
      <w:r>
        <w:t xml:space="preserve"> width from Cass County on the northeast to Bexar County in the southwest and then south to Sabine County. This BpS is found in</w:t>
      </w:r>
      <w:r w:rsidR="00C72725">
        <w:t xml:space="preserve"> LANDFIRE</w:t>
      </w:r>
      <w:r>
        <w:t xml:space="preserve"> </w:t>
      </w:r>
      <w:r w:rsidR="00C72725">
        <w:t>map zone (</w:t>
      </w:r>
      <w:r>
        <w:t>MZ</w:t>
      </w:r>
      <w:r w:rsidR="00C72725">
        <w:t>)</w:t>
      </w:r>
      <w:r>
        <w:t>37 in ECOMAP subsections 231Ea, 231Ek, and 231Eg. This type is also present in more limited areas of TNC ecoregion 41 (West Gulf Coastal Plain), where it was confined more typically to side slopes and other locations not dominated by longleaf pine (</w:t>
      </w:r>
      <w:r w:rsidRPr="00C72725">
        <w:rPr>
          <w:i/>
        </w:rPr>
        <w:t xml:space="preserve">Pinus </w:t>
      </w:r>
      <w:proofErr w:type="spellStart"/>
      <w:r w:rsidRPr="00C72725">
        <w:rPr>
          <w:i/>
        </w:rPr>
        <w:t>palustris</w:t>
      </w:r>
      <w:proofErr w:type="spellEnd"/>
      <w:r>
        <w:t>).</w:t>
      </w:r>
    </w:p>
    <w:p w:rsidR="00B77D6E" w:rsidP="00B77D6E" w:rsidRDefault="00B77D6E">
      <w:pPr>
        <w:pStyle w:val="InfoPara"/>
      </w:pPr>
      <w:r>
        <w:t>Biophysical Site Description</w:t>
      </w:r>
    </w:p>
    <w:p w:rsidR="00B77D6E" w:rsidP="00B77D6E" w:rsidRDefault="00B77D6E">
      <w:r>
        <w:t xml:space="preserve">Sandhills are characterized by deep, excessively drained, coarse sands that become droughty even during short rainless periods. Even in the absence of fire, soil conditions maintain a barrens or sparsely wooded landscape. The type is located on ridgetops and adjacent side slopes. The topography ranges from nearly level to rolling (1-35% slopes). The elevation of the sandhills ranges from about 200-500ft above </w:t>
      </w:r>
      <w:r w:rsidR="00C72725">
        <w:t>sea level</w:t>
      </w:r>
      <w:r>
        <w:t xml:space="preserve">. </w:t>
      </w:r>
    </w:p>
    <w:p w:rsidR="00B77D6E" w:rsidP="00B77D6E" w:rsidRDefault="00B77D6E"/>
    <w:p w:rsidR="00B77D6E" w:rsidP="00B77D6E" w:rsidRDefault="00B77D6E">
      <w:r>
        <w:t>The sandhill ecosystem occurs on Claiborne geology from the Tertiary Period and Eocene Epoch. The material is generally alluvial in origin and is composed of coarse to very fine sands, silts, and silty clays (McFarland 1998). The subsurface geology in the sandhills of Ouachita, Miller and Nevada Counties, Arkansas is primarily Sparta Sand, Cane River Sand and Carrizo Sands (Albin 1962). The Eocene Carrizo formation occurs in Texas, extending in a 3-12</w:t>
      </w:r>
      <w:r w:rsidR="00C72725">
        <w:t>mi</w:t>
      </w:r>
      <w:r>
        <w:t xml:space="preserve"> width from Cass county on the northeast to Bexar County in the southwest and then south to Sabine County. The xeric sandy</w:t>
      </w:r>
      <w:r w:rsidR="009F1CEC">
        <w:t xml:space="preserve"> </w:t>
      </w:r>
      <w:r>
        <w:t>lands are characteristic of this formation</w:t>
      </w:r>
    </w:p>
    <w:p w:rsidR="00B77D6E" w:rsidP="00B77D6E" w:rsidRDefault="00B77D6E"/>
    <w:p w:rsidR="00B77D6E" w:rsidP="00B77D6E" w:rsidRDefault="00B77D6E">
      <w:r>
        <w:lastRenderedPageBreak/>
        <w:t xml:space="preserve">This type includes the </w:t>
      </w:r>
      <w:proofErr w:type="spellStart"/>
      <w:r>
        <w:t>Arenic</w:t>
      </w:r>
      <w:proofErr w:type="spellEnd"/>
      <w:r>
        <w:t xml:space="preserve"> dry uplands characterized by deep coarse sands underlain by loamy fine sands at variable depths that results in seepage. This variant is less droughty and maintains a woodland aspect with fire.</w:t>
      </w:r>
    </w:p>
    <w:p w:rsidR="00B77D6E" w:rsidP="00B77D6E" w:rsidRDefault="00B77D6E"/>
    <w:p w:rsidR="00B77D6E" w:rsidP="00B77D6E" w:rsidRDefault="00B77D6E">
      <w:r>
        <w:t xml:space="preserve">The sandhills in Ouachita and Nevada Counties in Arkansas are alluvial in origin (McFarland 1998). The soil association in the sandhill region of Ouachita and Nevada Counties is </w:t>
      </w:r>
      <w:proofErr w:type="spellStart"/>
      <w:r>
        <w:t>Alaga-Kirvin</w:t>
      </w:r>
      <w:proofErr w:type="spellEnd"/>
      <w:r>
        <w:t xml:space="preserve"> in Ouachita County, Briley in Miller County, and </w:t>
      </w:r>
      <w:proofErr w:type="spellStart"/>
      <w:r>
        <w:t>Smithdale</w:t>
      </w:r>
      <w:proofErr w:type="spellEnd"/>
      <w:r>
        <w:t xml:space="preserve">-Darden in Nevada County. The </w:t>
      </w:r>
      <w:proofErr w:type="spellStart"/>
      <w:r>
        <w:t>Alaga-Kirvin</w:t>
      </w:r>
      <w:proofErr w:type="spellEnd"/>
      <w:r>
        <w:t xml:space="preserve"> association occurs on 11% of Ouachita Co. (52,000ac) in the south central and northwest parts of the county. The </w:t>
      </w:r>
      <w:proofErr w:type="spellStart"/>
      <w:r>
        <w:t>Smithdale</w:t>
      </w:r>
      <w:proofErr w:type="spellEnd"/>
      <w:r>
        <w:t xml:space="preserve">-Darden association occurs on about six percent of Nevada County (24,000ac) in the northeast and central part of the county. </w:t>
      </w:r>
      <w:proofErr w:type="spellStart"/>
      <w:r>
        <w:t>Alaga</w:t>
      </w:r>
      <w:proofErr w:type="spellEnd"/>
      <w:r>
        <w:t xml:space="preserve"> and Darden are synonymous (NRCS, pers</w:t>
      </w:r>
      <w:r w:rsidR="00C72725">
        <w:t>onal</w:t>
      </w:r>
      <w:r>
        <w:t xml:space="preserve"> comm</w:t>
      </w:r>
      <w:r w:rsidR="00C72725">
        <w:t>unication</w:t>
      </w:r>
      <w:r>
        <w:t xml:space="preserve">). Darden is the current name for this soil type while </w:t>
      </w:r>
      <w:proofErr w:type="spellStart"/>
      <w:r>
        <w:t>Alaga</w:t>
      </w:r>
      <w:proofErr w:type="spellEnd"/>
      <w:r>
        <w:t xml:space="preserve"> appears in earlier publications. Because </w:t>
      </w:r>
      <w:proofErr w:type="spellStart"/>
      <w:r>
        <w:t>Alaga</w:t>
      </w:r>
      <w:proofErr w:type="spellEnd"/>
      <w:r>
        <w:t xml:space="preserve"> is the more commonly recognized name it will be used in referring to soils in both counties for the remainder of this report.</w:t>
      </w:r>
    </w:p>
    <w:p w:rsidR="00B77D6E" w:rsidP="00B77D6E" w:rsidRDefault="00B77D6E"/>
    <w:p w:rsidR="00B77D6E" w:rsidP="00B77D6E" w:rsidRDefault="00B77D6E">
      <w:r>
        <w:t xml:space="preserve">The upland sandhill plant communities occur on </w:t>
      </w:r>
      <w:proofErr w:type="spellStart"/>
      <w:r>
        <w:t>Alaga</w:t>
      </w:r>
      <w:proofErr w:type="spellEnd"/>
      <w:r>
        <w:t xml:space="preserve"> loamy sands with rolling topography. Soil is one of the most important factors affecting the sandhill vegetation (Roberts 1978). These soils are very deep, excessively drained, and rapidly permeable. A typical profile is characterized by seven inches of dark brown loamy sand on the surface overlaying 58in of yellowish-brown to strong brown loamy sand with white sand extending another 20in in depth. </w:t>
      </w:r>
      <w:proofErr w:type="spellStart"/>
      <w:r>
        <w:t>Alaga</w:t>
      </w:r>
      <w:proofErr w:type="spellEnd"/>
      <w:r>
        <w:t xml:space="preserve"> soil lacks a B horizon as well as the structure and accumulated clay that the other soils associated with it have (Catlett 1973). The occasional areas of associated soils, including Cahaba, </w:t>
      </w:r>
      <w:proofErr w:type="spellStart"/>
      <w:r>
        <w:t>Kirvin</w:t>
      </w:r>
      <w:proofErr w:type="spellEnd"/>
      <w:r>
        <w:t xml:space="preserve">, Lucy, and Norfolk, may account for the patches of clay appearing on the surface within some sandhill sites. </w:t>
      </w:r>
    </w:p>
    <w:p w:rsidR="00B77D6E" w:rsidP="00B77D6E" w:rsidRDefault="00B77D6E"/>
    <w:p w:rsidR="00B77D6E" w:rsidP="00B77D6E" w:rsidRDefault="00B77D6E">
      <w:proofErr w:type="spellStart"/>
      <w:r>
        <w:t>Alaga</w:t>
      </w:r>
      <w:proofErr w:type="spellEnd"/>
      <w:r>
        <w:t xml:space="preserve"> soil is medium to strongly acid (pH 4.5-6.0) in the surface layer and medium to very strongly acid below. It consists of 90% sand, 9% silt and 1% clay (Catlett 1973). This soil is nutrient-poor with less than one percent organic matter (Faust 1976). The organic matter oxidizes quickly and the released nutrients are leached by rain (Burns and Hebb 1972). </w:t>
      </w:r>
      <w:proofErr w:type="spellStart"/>
      <w:r>
        <w:t>Alaga</w:t>
      </w:r>
      <w:proofErr w:type="spellEnd"/>
      <w:r>
        <w:t xml:space="preserve"> soils have low available water capacity and are subject to frequent and severe drought (Catlett 1973). </w:t>
      </w:r>
    </w:p>
    <w:p w:rsidR="00B77D6E" w:rsidP="00B77D6E" w:rsidRDefault="00B77D6E"/>
    <w:p w:rsidR="00B77D6E" w:rsidP="00B77D6E" w:rsidRDefault="00B77D6E">
      <w:r>
        <w:t>The wetland plant communities associated with the sandhills (bogs, seeps) occur on Bibb series silt loam or fine sandy loam. Bibb soils are on bottoms along creeks and are nearly level, poorly drained, moderately permeable and very acidic. They have a moderate to high water holding capacity, are frequently flooded, and are saturated six to eight months of the year. They are also low in natural fertility. Bibb soils have a higher sand content than the associated soils (Catlett 1973).</w:t>
      </w:r>
    </w:p>
    <w:p w:rsidR="00B77D6E" w:rsidP="00B77D6E" w:rsidRDefault="00B77D6E">
      <w:pPr>
        <w:pStyle w:val="InfoPara"/>
      </w:pPr>
      <w:r>
        <w:t>Vegetation Description</w:t>
      </w:r>
    </w:p>
    <w:p w:rsidR="00B77D6E" w:rsidP="00B77D6E" w:rsidRDefault="00B77D6E">
      <w:r>
        <w:t xml:space="preserve">High quality xeric herbaceous sand barrens and dry sandhill woodlands are open park-like or treeless areas with a rich understory. Sandhill plant </w:t>
      </w:r>
      <w:r w:rsidR="009F1CEC">
        <w:t>communities</w:t>
      </w:r>
      <w:r>
        <w:t xml:space="preserve"> are highly diverse. The sandhill ridgetops and upper slopes support dry sandhill woodland which has a stunted gnarly canopy of oaks including runner oak (</w:t>
      </w:r>
      <w:r w:rsidRPr="00C72725">
        <w:rPr>
          <w:i/>
        </w:rPr>
        <w:t xml:space="preserve">Quercus </w:t>
      </w:r>
      <w:proofErr w:type="spellStart"/>
      <w:r w:rsidRPr="00C72725">
        <w:rPr>
          <w:i/>
        </w:rPr>
        <w:t>margarettiae</w:t>
      </w:r>
      <w:proofErr w:type="spellEnd"/>
      <w:r>
        <w:t xml:space="preserve">), </w:t>
      </w:r>
      <w:proofErr w:type="spellStart"/>
      <w:r>
        <w:t>bluejack</w:t>
      </w:r>
      <w:proofErr w:type="spellEnd"/>
      <w:r>
        <w:t xml:space="preserve"> oak (</w:t>
      </w:r>
      <w:r w:rsidRPr="00C72725">
        <w:rPr>
          <w:i/>
        </w:rPr>
        <w:t xml:space="preserve">Q. </w:t>
      </w:r>
      <w:proofErr w:type="spellStart"/>
      <w:r w:rsidRPr="00C72725">
        <w:rPr>
          <w:i/>
        </w:rPr>
        <w:t>incana</w:t>
      </w:r>
      <w:proofErr w:type="spellEnd"/>
      <w:r>
        <w:t>), blackjack oak (</w:t>
      </w:r>
      <w:r w:rsidRPr="00C72725">
        <w:rPr>
          <w:i/>
        </w:rPr>
        <w:t xml:space="preserve">Q. </w:t>
      </w:r>
      <w:proofErr w:type="spellStart"/>
      <w:r w:rsidRPr="00C72725">
        <w:rPr>
          <w:i/>
        </w:rPr>
        <w:t>marilandica</w:t>
      </w:r>
      <w:proofErr w:type="spellEnd"/>
      <w:r>
        <w:t>) and Arkansas oak (</w:t>
      </w:r>
      <w:r w:rsidRPr="00C72725">
        <w:rPr>
          <w:i/>
        </w:rPr>
        <w:t xml:space="preserve">Q. </w:t>
      </w:r>
      <w:proofErr w:type="spellStart"/>
      <w:r w:rsidRPr="00C72725">
        <w:rPr>
          <w:i/>
        </w:rPr>
        <w:t>arkansana</w:t>
      </w:r>
      <w:proofErr w:type="spellEnd"/>
      <w:r>
        <w:t>). Openings in the woodlands, also on ridgetops and drier south and southwest facing slopes, are xeric sand barrens. Shortleaf pine (</w:t>
      </w:r>
      <w:r w:rsidRPr="00C72725">
        <w:rPr>
          <w:i/>
        </w:rPr>
        <w:t xml:space="preserve">P. </w:t>
      </w:r>
      <w:proofErr w:type="spellStart"/>
      <w:r w:rsidRPr="00C72725">
        <w:rPr>
          <w:i/>
        </w:rPr>
        <w:t>echinata</w:t>
      </w:r>
      <w:proofErr w:type="spellEnd"/>
      <w:r>
        <w:t>) often does not maintain itself in this community due to drought. The herbaceous layer is dominated by little bluestem (</w:t>
      </w:r>
      <w:proofErr w:type="spellStart"/>
      <w:r w:rsidRPr="00C72725">
        <w:rPr>
          <w:i/>
        </w:rPr>
        <w:t>Schizachyrium</w:t>
      </w:r>
      <w:proofErr w:type="spellEnd"/>
      <w:r w:rsidRPr="00C72725">
        <w:rPr>
          <w:i/>
        </w:rPr>
        <w:t xml:space="preserve"> </w:t>
      </w:r>
      <w:proofErr w:type="spellStart"/>
      <w:r w:rsidRPr="00C72725">
        <w:rPr>
          <w:i/>
        </w:rPr>
        <w:t>scoparium</w:t>
      </w:r>
      <w:proofErr w:type="spellEnd"/>
      <w:r>
        <w:t xml:space="preserve">) and a variety of curly </w:t>
      </w:r>
      <w:proofErr w:type="spellStart"/>
      <w:r>
        <w:t>threeawn</w:t>
      </w:r>
      <w:proofErr w:type="spellEnd"/>
      <w:r>
        <w:t xml:space="preserve"> (</w:t>
      </w:r>
      <w:proofErr w:type="spellStart"/>
      <w:r w:rsidRPr="00C72725">
        <w:rPr>
          <w:i/>
        </w:rPr>
        <w:t>Aristida</w:t>
      </w:r>
      <w:proofErr w:type="spellEnd"/>
      <w:r w:rsidRPr="00C72725">
        <w:rPr>
          <w:i/>
        </w:rPr>
        <w:t xml:space="preserve"> </w:t>
      </w:r>
      <w:proofErr w:type="spellStart"/>
      <w:r w:rsidRPr="00C72725">
        <w:rPr>
          <w:i/>
        </w:rPr>
        <w:t>desmantha</w:t>
      </w:r>
      <w:proofErr w:type="spellEnd"/>
      <w:r>
        <w:t xml:space="preserve">) and other </w:t>
      </w:r>
      <w:proofErr w:type="spellStart"/>
      <w:r>
        <w:t>threeawns</w:t>
      </w:r>
      <w:proofErr w:type="spellEnd"/>
      <w:r>
        <w:t xml:space="preserve"> (</w:t>
      </w:r>
      <w:proofErr w:type="spellStart"/>
      <w:r w:rsidRPr="00C72725">
        <w:rPr>
          <w:i/>
        </w:rPr>
        <w:t>Aristida</w:t>
      </w:r>
      <w:proofErr w:type="spellEnd"/>
      <w:r w:rsidRPr="00C72725">
        <w:rPr>
          <w:i/>
        </w:rPr>
        <w:t xml:space="preserve"> </w:t>
      </w:r>
      <w:proofErr w:type="spellStart"/>
      <w:r>
        <w:t>spp</w:t>
      </w:r>
      <w:proofErr w:type="spellEnd"/>
      <w:r>
        <w:t xml:space="preserve">). Texas </w:t>
      </w:r>
      <w:proofErr w:type="spellStart"/>
      <w:r>
        <w:t>bullnettle</w:t>
      </w:r>
      <w:proofErr w:type="spellEnd"/>
      <w:r>
        <w:t xml:space="preserve"> (</w:t>
      </w:r>
      <w:proofErr w:type="spellStart"/>
      <w:r w:rsidRPr="00C72725">
        <w:rPr>
          <w:i/>
        </w:rPr>
        <w:t>Cnidoscolus</w:t>
      </w:r>
      <w:proofErr w:type="spellEnd"/>
      <w:r w:rsidRPr="00C72725">
        <w:rPr>
          <w:i/>
        </w:rPr>
        <w:t xml:space="preserve"> </w:t>
      </w:r>
      <w:proofErr w:type="spellStart"/>
      <w:r w:rsidRPr="00C72725">
        <w:rPr>
          <w:i/>
        </w:rPr>
        <w:t>texanus</w:t>
      </w:r>
      <w:proofErr w:type="spellEnd"/>
      <w:r>
        <w:t>), prickly pear (</w:t>
      </w:r>
      <w:r w:rsidRPr="00C72725">
        <w:rPr>
          <w:i/>
        </w:rPr>
        <w:t>Opuntia</w:t>
      </w:r>
      <w:r>
        <w:t xml:space="preserve"> </w:t>
      </w:r>
      <w:proofErr w:type="spellStart"/>
      <w:r>
        <w:t>spp</w:t>
      </w:r>
      <w:proofErr w:type="spellEnd"/>
      <w:r>
        <w:t>), narrowleaf silkgrass (</w:t>
      </w:r>
      <w:proofErr w:type="spellStart"/>
      <w:r w:rsidRPr="00C72725">
        <w:rPr>
          <w:i/>
        </w:rPr>
        <w:t>Pityopsis</w:t>
      </w:r>
      <w:proofErr w:type="spellEnd"/>
      <w:r w:rsidRPr="00C72725">
        <w:rPr>
          <w:i/>
        </w:rPr>
        <w:t xml:space="preserve"> </w:t>
      </w:r>
      <w:proofErr w:type="spellStart"/>
      <w:r w:rsidRPr="00C72725">
        <w:rPr>
          <w:i/>
        </w:rPr>
        <w:t>graminifolia</w:t>
      </w:r>
      <w:proofErr w:type="spellEnd"/>
      <w:r>
        <w:t xml:space="preserve">), Gulf Coast yucca </w:t>
      </w:r>
      <w:r>
        <w:lastRenderedPageBreak/>
        <w:t>(</w:t>
      </w:r>
      <w:r w:rsidRPr="00C72725">
        <w:rPr>
          <w:i/>
        </w:rPr>
        <w:t xml:space="preserve">Yucca </w:t>
      </w:r>
      <w:proofErr w:type="spellStart"/>
      <w:r w:rsidRPr="00C72725">
        <w:rPr>
          <w:i/>
        </w:rPr>
        <w:t>louisianensis</w:t>
      </w:r>
      <w:proofErr w:type="spellEnd"/>
      <w:r>
        <w:t xml:space="preserve">), large </w:t>
      </w:r>
      <w:proofErr w:type="spellStart"/>
      <w:r>
        <w:t>clammyweed</w:t>
      </w:r>
      <w:proofErr w:type="spellEnd"/>
      <w:r>
        <w:t xml:space="preserve"> (</w:t>
      </w:r>
      <w:proofErr w:type="spellStart"/>
      <w:r w:rsidRPr="00C72725">
        <w:rPr>
          <w:i/>
        </w:rPr>
        <w:t>Polanisia</w:t>
      </w:r>
      <w:proofErr w:type="spellEnd"/>
      <w:r w:rsidRPr="00C72725">
        <w:rPr>
          <w:i/>
        </w:rPr>
        <w:t xml:space="preserve"> </w:t>
      </w:r>
      <w:proofErr w:type="spellStart"/>
      <w:r w:rsidRPr="00C72725">
        <w:rPr>
          <w:i/>
        </w:rPr>
        <w:t>erosa</w:t>
      </w:r>
      <w:proofErr w:type="spellEnd"/>
      <w:r>
        <w:t xml:space="preserve">) and </w:t>
      </w:r>
      <w:proofErr w:type="spellStart"/>
      <w:r>
        <w:t>nettleleaf</w:t>
      </w:r>
      <w:proofErr w:type="spellEnd"/>
      <w:r>
        <w:t xml:space="preserve"> </w:t>
      </w:r>
      <w:proofErr w:type="spellStart"/>
      <w:r>
        <w:t>noseburn</w:t>
      </w:r>
      <w:proofErr w:type="spellEnd"/>
      <w:r>
        <w:t xml:space="preserve"> (</w:t>
      </w:r>
      <w:proofErr w:type="spellStart"/>
      <w:r w:rsidRPr="00C72725">
        <w:rPr>
          <w:i/>
        </w:rPr>
        <w:t>Tragia</w:t>
      </w:r>
      <w:proofErr w:type="spellEnd"/>
      <w:r w:rsidRPr="00C72725">
        <w:rPr>
          <w:i/>
        </w:rPr>
        <w:t xml:space="preserve"> </w:t>
      </w:r>
      <w:proofErr w:type="spellStart"/>
      <w:r w:rsidRPr="00C72725">
        <w:rPr>
          <w:i/>
        </w:rPr>
        <w:t>urticifolia</w:t>
      </w:r>
      <w:proofErr w:type="spellEnd"/>
      <w:r>
        <w:t xml:space="preserve">) are characteristic. Openings in the woodlands, also on ridgetops and drier south and southwest facing slopes, are xeric sand barrens. The barrens are nearly treeless, with a sparse to moderate cover of herbaceous species such as </w:t>
      </w:r>
      <w:proofErr w:type="spellStart"/>
      <w:r w:rsidRPr="00C72725">
        <w:rPr>
          <w:i/>
        </w:rPr>
        <w:t>Carex</w:t>
      </w:r>
      <w:proofErr w:type="spellEnd"/>
      <w:r w:rsidRPr="00C72725">
        <w:rPr>
          <w:i/>
        </w:rPr>
        <w:t xml:space="preserve"> </w:t>
      </w:r>
      <w:proofErr w:type="spellStart"/>
      <w:r w:rsidRPr="00C72725">
        <w:rPr>
          <w:i/>
        </w:rPr>
        <w:t>grayoides</w:t>
      </w:r>
      <w:proofErr w:type="spellEnd"/>
      <w:r>
        <w:t>, Riddell’s spike moss (</w:t>
      </w:r>
      <w:proofErr w:type="spellStart"/>
      <w:r w:rsidRPr="00C72725">
        <w:rPr>
          <w:i/>
        </w:rPr>
        <w:t>Selaginella</w:t>
      </w:r>
      <w:proofErr w:type="spellEnd"/>
      <w:r w:rsidRPr="00C72725">
        <w:rPr>
          <w:i/>
        </w:rPr>
        <w:t xml:space="preserve"> </w:t>
      </w:r>
      <w:proofErr w:type="spellStart"/>
      <w:r w:rsidRPr="00C72725">
        <w:rPr>
          <w:i/>
        </w:rPr>
        <w:t>arenicola</w:t>
      </w:r>
      <w:proofErr w:type="spellEnd"/>
      <w:r>
        <w:t xml:space="preserve"> ssp. </w:t>
      </w:r>
      <w:proofErr w:type="spellStart"/>
      <w:r w:rsidRPr="00C72725">
        <w:rPr>
          <w:i/>
        </w:rPr>
        <w:t>riddellii</w:t>
      </w:r>
      <w:proofErr w:type="spellEnd"/>
      <w:r w:rsidRPr="00C72725">
        <w:rPr>
          <w:i/>
        </w:rPr>
        <w:t>)</w:t>
      </w:r>
      <w:r>
        <w:t>, little bluestem (</w:t>
      </w:r>
      <w:proofErr w:type="spellStart"/>
      <w:r w:rsidRPr="00C72725">
        <w:rPr>
          <w:i/>
        </w:rPr>
        <w:t>Schizachyrium</w:t>
      </w:r>
      <w:proofErr w:type="spellEnd"/>
      <w:r w:rsidRPr="00C72725">
        <w:rPr>
          <w:i/>
        </w:rPr>
        <w:t xml:space="preserve"> </w:t>
      </w:r>
      <w:proofErr w:type="spellStart"/>
      <w:r w:rsidRPr="00C72725">
        <w:rPr>
          <w:i/>
        </w:rPr>
        <w:t>scoparium</w:t>
      </w:r>
      <w:proofErr w:type="spellEnd"/>
      <w:r>
        <w:t xml:space="preserve">), </w:t>
      </w:r>
      <w:proofErr w:type="spellStart"/>
      <w:r>
        <w:t>Reverchon’s</w:t>
      </w:r>
      <w:proofErr w:type="spellEnd"/>
      <w:r>
        <w:t xml:space="preserve"> spiderwort (</w:t>
      </w:r>
      <w:proofErr w:type="spellStart"/>
      <w:r w:rsidRPr="00C72725">
        <w:rPr>
          <w:i/>
        </w:rPr>
        <w:t>Tradescantia</w:t>
      </w:r>
      <w:proofErr w:type="spellEnd"/>
      <w:r w:rsidRPr="00C72725">
        <w:rPr>
          <w:i/>
        </w:rPr>
        <w:t xml:space="preserve"> </w:t>
      </w:r>
      <w:proofErr w:type="spellStart"/>
      <w:r w:rsidRPr="00C72725">
        <w:rPr>
          <w:i/>
        </w:rPr>
        <w:t>reverchonii</w:t>
      </w:r>
      <w:proofErr w:type="spellEnd"/>
      <w:r>
        <w:t>). Fire maintained examples have greater vegetation cover and species diversity while fire suppressed examples (fire</w:t>
      </w:r>
      <w:r w:rsidR="00C72725">
        <w:t>-</w:t>
      </w:r>
      <w:r w:rsidR="009F1CEC">
        <w:t>suppressed</w:t>
      </w:r>
      <w:r>
        <w:t xml:space="preserve"> sites would have </w:t>
      </w:r>
      <w:r w:rsidR="009F1CEC">
        <w:t>occurred</w:t>
      </w:r>
      <w:r>
        <w:t xml:space="preserve"> naturally but are more </w:t>
      </w:r>
      <w:r w:rsidR="009F1CEC">
        <w:t>prevalent</w:t>
      </w:r>
      <w:r>
        <w:t xml:space="preserve"> today) have more bare sand, may become shrubby, and/or have large uniform patches of Riddell’s spike moss. These more xeric woodlands and barrens are limited on the landscape and occur within a matrix of the more common dry sandhill woodland (dry </w:t>
      </w:r>
      <w:proofErr w:type="spellStart"/>
      <w:r>
        <w:t>Arenic</w:t>
      </w:r>
      <w:proofErr w:type="spellEnd"/>
      <w:r>
        <w:t xml:space="preserve"> uplands in T</w:t>
      </w:r>
      <w:r w:rsidR="00C72725">
        <w:t>exas</w:t>
      </w:r>
      <w:r>
        <w:t>). Shortleaf pine, post oak (</w:t>
      </w:r>
      <w:r w:rsidRPr="00C72725">
        <w:rPr>
          <w:i/>
        </w:rPr>
        <w:t xml:space="preserve">Q. </w:t>
      </w:r>
      <w:proofErr w:type="spellStart"/>
      <w:r w:rsidRPr="00C72725">
        <w:rPr>
          <w:i/>
        </w:rPr>
        <w:t>stellata</w:t>
      </w:r>
      <w:proofErr w:type="spellEnd"/>
      <w:r>
        <w:t>), black hickory (</w:t>
      </w:r>
      <w:proofErr w:type="spellStart"/>
      <w:r w:rsidRPr="00C72725">
        <w:rPr>
          <w:i/>
        </w:rPr>
        <w:t>Carya</w:t>
      </w:r>
      <w:proofErr w:type="spellEnd"/>
      <w:r>
        <w:t xml:space="preserve"> </w:t>
      </w:r>
      <w:proofErr w:type="spellStart"/>
      <w:r w:rsidRPr="00C72725">
        <w:rPr>
          <w:i/>
        </w:rPr>
        <w:t>texana</w:t>
      </w:r>
      <w:proofErr w:type="spellEnd"/>
      <w:r>
        <w:t>), sassafras (</w:t>
      </w:r>
      <w:r w:rsidRPr="00C72725">
        <w:rPr>
          <w:i/>
        </w:rPr>
        <w:t xml:space="preserve">Sassafras </w:t>
      </w:r>
      <w:proofErr w:type="spellStart"/>
      <w:r w:rsidRPr="00C72725">
        <w:rPr>
          <w:i/>
        </w:rPr>
        <w:t>albidum</w:t>
      </w:r>
      <w:proofErr w:type="spellEnd"/>
      <w:r>
        <w:t>) and blueberry (</w:t>
      </w:r>
      <w:r w:rsidRPr="00C72725">
        <w:rPr>
          <w:i/>
        </w:rPr>
        <w:t>Vaccinium</w:t>
      </w:r>
      <w:r>
        <w:t xml:space="preserve"> </w:t>
      </w:r>
      <w:proofErr w:type="spellStart"/>
      <w:r>
        <w:t>spp</w:t>
      </w:r>
      <w:proofErr w:type="spellEnd"/>
      <w:r>
        <w:t xml:space="preserve">) are more common on these less stressful sites. High quality dry sandhill woodlands are open and park-like with a rich understory. </w:t>
      </w:r>
    </w:p>
    <w:p w:rsidR="00B77D6E" w:rsidP="00B77D6E" w:rsidRDefault="00B77D6E"/>
    <w:p w:rsidR="00B77D6E" w:rsidP="00B77D6E" w:rsidRDefault="00B77D6E">
      <w:r>
        <w:t xml:space="preserve">Due to water seepage through the sandhills, wetlands (seeps and bogs) are distributed along differing soil layer and deposits, especially confining layers. Seep communities are found between the sandhill uplands at the bases of slopes: wooded sandhill seep, saturated sandhill shrub seep and herbaceous sandhill marsh. </w:t>
      </w:r>
    </w:p>
    <w:p w:rsidR="00B77D6E" w:rsidP="00B77D6E" w:rsidRDefault="00B77D6E"/>
    <w:p w:rsidR="00B77D6E" w:rsidP="00B77D6E" w:rsidRDefault="00B77D6E">
      <w:r>
        <w:t>In this model, QUST (</w:t>
      </w:r>
      <w:r w:rsidRPr="00C72725">
        <w:rPr>
          <w:i/>
        </w:rPr>
        <w:t xml:space="preserve">Q. </w:t>
      </w:r>
      <w:proofErr w:type="spellStart"/>
      <w:r w:rsidRPr="00C72725">
        <w:rPr>
          <w:i/>
        </w:rPr>
        <w:t>stellata</w:t>
      </w:r>
      <w:proofErr w:type="spellEnd"/>
      <w:r>
        <w:t xml:space="preserve">) refers to </w:t>
      </w:r>
      <w:r w:rsidRPr="00C72725">
        <w:rPr>
          <w:i/>
        </w:rPr>
        <w:t xml:space="preserve">Q. </w:t>
      </w:r>
      <w:proofErr w:type="spellStart"/>
      <w:r w:rsidRPr="00C72725">
        <w:rPr>
          <w:i/>
        </w:rPr>
        <w:t>margaretta</w:t>
      </w:r>
      <w:proofErr w:type="spellEnd"/>
      <w:r w:rsidR="00C72725">
        <w:t xml:space="preserve">. </w:t>
      </w:r>
      <w:r>
        <w:t>(</w:t>
      </w:r>
      <w:r w:rsidRPr="00C72725">
        <w:rPr>
          <w:i/>
        </w:rPr>
        <w:t xml:space="preserve">Q. </w:t>
      </w:r>
      <w:proofErr w:type="spellStart"/>
      <w:r w:rsidRPr="00C72725">
        <w:rPr>
          <w:i/>
        </w:rPr>
        <w:t>margaretta</w:t>
      </w:r>
      <w:proofErr w:type="spellEnd"/>
      <w:r>
        <w:t xml:space="preserve"> was a variety of </w:t>
      </w:r>
      <w:r w:rsidRPr="00C72725">
        <w:rPr>
          <w:i/>
        </w:rPr>
        <w:t xml:space="preserve">Q. </w:t>
      </w:r>
      <w:proofErr w:type="spellStart"/>
      <w:r w:rsidRPr="00C72725">
        <w:rPr>
          <w:i/>
        </w:rPr>
        <w:t>stellata</w:t>
      </w:r>
      <w:proofErr w:type="spellEnd"/>
      <w:r>
        <w:t xml:space="preserve"> and is now a species name), which is not included in the PLANTS database.</w:t>
      </w:r>
    </w:p>
    <w:p w:rsidR="00B77D6E" w:rsidP="00B77D6E" w:rsidRDefault="00B77D6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incana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CNTE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Cnidoscolus texanus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Texas bullnettle</w:t>
            </w:r>
          </w:p>
        </w:tc>
      </w:tr>
    </w:tbl>
    <w:p>
      <w:r>
        <w:rPr>
          <w:sz w:val="16"/>
        </w:rPr>
        <w:t>Species names are from the NRCS PLANTS database. Check species codes at http://plants.usda.gov.</w:t>
      </w:r>
    </w:p>
    <w:p w:rsidR="00B77D6E" w:rsidP="00B77D6E" w:rsidRDefault="00B77D6E">
      <w:pPr>
        <w:pStyle w:val="InfoPara"/>
      </w:pPr>
      <w:r>
        <w:t>Disturbance Description</w:t>
      </w:r>
    </w:p>
    <w:p w:rsidR="00B77D6E" w:rsidP="00B77D6E" w:rsidRDefault="00B77D6E">
      <w:r>
        <w:t>This ecosystem is maintained by a combination of edaphic effects and periodic fires. The soils are deep, droughty sands often with extensive seepage zones. Sandhills are receptive to ignition nearly year round, with grassy herbaceous layer that ignites easily, and droughty soils that dry out with short rainless periods.</w:t>
      </w:r>
    </w:p>
    <w:p w:rsidR="00B77D6E" w:rsidP="00B77D6E" w:rsidRDefault="00B77D6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157</w:t>
            </w:r>
          </w:p>
        </w:tc>
        <w:tc>
          <w:p>
            <w:pPr>
              <w:jc w:val="center"/>
            </w:pPr>
            <w:r>
              <w:t>3</w:t>
            </w:r>
          </w:p>
        </w:tc>
        <w:tc>
          <w:p>
            <w:pPr>
              <w:jc w:val="center"/>
            </w:pPr>
            <w:r>
              <w:t/>
            </w:r>
          </w:p>
        </w:tc>
        <w:tc>
          <w:p>
            <w:pPr>
              <w:jc w:val="center"/>
            </w:pPr>
            <w:r>
              <w:t/>
            </w:r>
          </w:p>
        </w:tc>
      </w:tr>
      <w:tr>
        <w:tc>
          <w:p>
            <w:pPr>
              <w:jc w:val="center"/>
            </w:pPr>
            <w:r>
              <w:t>Moderate (Mixed)</w:t>
            </w:r>
          </w:p>
        </w:tc>
        <w:tc>
          <w:p>
            <w:pPr>
              <w:jc w:val="center"/>
            </w:pPr>
            <w:r>
              <w:t>385</w:t>
            </w:r>
          </w:p>
        </w:tc>
        <w:tc>
          <w:p>
            <w:pPr>
              <w:jc w:val="center"/>
            </w:pPr>
            <w:r>
              <w:t>1</w:t>
            </w:r>
          </w:p>
        </w:tc>
        <w:tc>
          <w:p>
            <w:pPr>
              <w:jc w:val="center"/>
            </w:pPr>
            <w:r>
              <w:t/>
            </w:r>
          </w:p>
        </w:tc>
        <w:tc>
          <w:p>
            <w:pPr>
              <w:jc w:val="center"/>
            </w:pPr>
            <w:r>
              <w:t/>
            </w:r>
          </w:p>
        </w:tc>
      </w:tr>
      <w:tr>
        <w:tc>
          <w:p>
            <w:pPr>
              <w:jc w:val="center"/>
            </w:pPr>
            <w:r>
              <w:t>Low (Surface)</w:t>
            </w:r>
          </w:p>
        </w:tc>
        <w:tc>
          <w:p>
            <w:pPr>
              <w:jc w:val="center"/>
            </w:pPr>
            <w:r>
              <w:t>5</w:t>
            </w:r>
          </w:p>
        </w:tc>
        <w:tc>
          <w:p>
            <w:pPr>
              <w:jc w:val="center"/>
            </w:pPr>
            <w:r>
              <w:t>96</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77D6E" w:rsidP="00B77D6E" w:rsidRDefault="00B77D6E">
      <w:pPr>
        <w:pStyle w:val="InfoPara"/>
      </w:pPr>
      <w:r>
        <w:t>Scale Description</w:t>
      </w:r>
    </w:p>
    <w:p w:rsidR="00B77D6E" w:rsidP="00B77D6E" w:rsidRDefault="00B77D6E">
      <w:r>
        <w:t>In A</w:t>
      </w:r>
      <w:r w:rsidR="00C72725">
        <w:t>rkansas</w:t>
      </w:r>
      <w:r>
        <w:t xml:space="preserve"> and L</w:t>
      </w:r>
      <w:r w:rsidR="00C72725">
        <w:t>ouisiana</w:t>
      </w:r>
      <w:r>
        <w:t xml:space="preserve">, up to </w:t>
      </w:r>
      <w:r w:rsidR="00C72725">
        <w:t>10s of 1000s</w:t>
      </w:r>
      <w:r>
        <w:t xml:space="preserve"> of acres and more extensive in T</w:t>
      </w:r>
      <w:r w:rsidR="00C72725">
        <w:t>exas</w:t>
      </w:r>
      <w:r>
        <w:t>.</w:t>
      </w:r>
    </w:p>
    <w:p w:rsidR="00B77D6E" w:rsidP="00B77D6E" w:rsidRDefault="00B77D6E">
      <w:pPr>
        <w:pStyle w:val="InfoPara"/>
      </w:pPr>
      <w:r>
        <w:t>Adjacency or Identification Concerns</w:t>
      </w:r>
    </w:p>
    <w:p w:rsidR="00B77D6E" w:rsidP="00B77D6E" w:rsidRDefault="00B77D6E">
      <w:r>
        <w:t>Adjacent to UWGCP Pine-Hardwood Forest and Woodland, which occurs on more loamy soils (not deep sands).</w:t>
      </w:r>
    </w:p>
    <w:p w:rsidR="00B77D6E" w:rsidP="00B77D6E" w:rsidRDefault="00B77D6E">
      <w:pPr>
        <w:pStyle w:val="InfoPara"/>
      </w:pPr>
      <w:r>
        <w:t>Issues or Problems</w:t>
      </w:r>
    </w:p>
    <w:p w:rsidR="00B77D6E" w:rsidP="00B77D6E" w:rsidRDefault="00B77D6E">
      <w:r>
        <w:t>Many sites have been converted to Loblolly pine plantations or watermelon farms.</w:t>
      </w:r>
    </w:p>
    <w:p w:rsidR="00B77D6E" w:rsidP="00B77D6E" w:rsidRDefault="00B77D6E">
      <w:pPr>
        <w:pStyle w:val="InfoPara"/>
      </w:pPr>
      <w:r>
        <w:t>Native Uncharacteristic Conditions</w:t>
      </w:r>
    </w:p>
    <w:p w:rsidR="00B77D6E" w:rsidP="00B77D6E" w:rsidRDefault="00B77D6E">
      <w:r>
        <w:t>Closed canopy due to fire suppression. Though fire su</w:t>
      </w:r>
      <w:r w:rsidR="00C72725">
        <w:t>p</w:t>
      </w:r>
      <w:r>
        <w:t>pressed sites would have occur</w:t>
      </w:r>
      <w:r w:rsidR="00C72725">
        <w:t>r</w:t>
      </w:r>
      <w:r>
        <w:t xml:space="preserve">ed naturally, they are much more </w:t>
      </w:r>
      <w:r w:rsidR="00C72725">
        <w:t>prevalent</w:t>
      </w:r>
      <w:r>
        <w:t xml:space="preserve"> today.</w:t>
      </w:r>
    </w:p>
    <w:p w:rsidR="00B77D6E" w:rsidP="00B77D6E" w:rsidRDefault="00B77D6E">
      <w:pPr>
        <w:pStyle w:val="InfoPara"/>
      </w:pPr>
      <w:r>
        <w:t>Comments</w:t>
      </w:r>
    </w:p>
    <w:p w:rsidR="00B77D6E" w:rsidP="00B77D6E" w:rsidRDefault="001B1E20">
      <w:r>
        <w:t xml:space="preserve">Models and descriptions for </w:t>
      </w:r>
      <w:r w:rsidR="00C72725">
        <w:t>map zones (</w:t>
      </w:r>
      <w:r>
        <w:t>MZ</w:t>
      </w:r>
      <w:r w:rsidR="00C72725">
        <w:t>)</w:t>
      </w:r>
      <w:r>
        <w:t xml:space="preserve">37 and </w:t>
      </w:r>
      <w:r w:rsidR="00C72725">
        <w:t>4</w:t>
      </w:r>
      <w:r>
        <w:t>4 were identified as identical in the BpS review process. The description from MZ37 was used for both map zones.</w:t>
      </w:r>
    </w:p>
    <w:p w:rsidR="00953C10" w:rsidP="00B77D6E" w:rsidRDefault="00953C10"/>
    <w:p w:rsidR="00B77D6E" w:rsidP="00B77D6E" w:rsidRDefault="00B77D6E">
      <w:pPr>
        <w:pStyle w:val="ReportSection"/>
      </w:pPr>
      <w:r>
        <w:t>Succession Classes</w:t>
      </w:r>
    </w:p>
    <w:p w:rsidR="00B77D6E" w:rsidP="00B77D6E" w:rsidRDefault="00B77D6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77D6E" w:rsidP="00B77D6E" w:rsidRDefault="00B77D6E">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77D6E" w:rsidP="00B77D6E" w:rsidRDefault="00B77D6E"/>
    <w:p w:rsidR="00B77D6E" w:rsidP="00B77D6E" w:rsidRDefault="00B77D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B77D6E" w:rsidR="00B77D6E" w:rsidTr="00B77D6E">
        <w:tc>
          <w:tcPr>
            <w:tcW w:w="1056" w:type="dxa"/>
            <w:tcBorders>
              <w:top w:val="single" w:color="auto" w:sz="2" w:space="0"/>
              <w:bottom w:val="single" w:color="000000" w:sz="12" w:space="0"/>
            </w:tcBorders>
            <w:shd w:val="clear" w:color="auto" w:fill="auto"/>
          </w:tcPr>
          <w:p w:rsidRPr="00B77D6E" w:rsidR="00B77D6E" w:rsidP="00810775" w:rsidRDefault="00B77D6E">
            <w:pPr>
              <w:rPr>
                <w:b/>
                <w:bCs/>
              </w:rPr>
            </w:pPr>
            <w:r w:rsidRPr="00B77D6E">
              <w:rPr>
                <w:b/>
                <w:bCs/>
              </w:rPr>
              <w:t>Symbol</w:t>
            </w:r>
          </w:p>
        </w:tc>
        <w:tc>
          <w:tcPr>
            <w:tcW w:w="2880" w:type="dxa"/>
            <w:tcBorders>
              <w:top w:val="single" w:color="auto" w:sz="2" w:space="0"/>
              <w:bottom w:val="single" w:color="000000" w:sz="12" w:space="0"/>
            </w:tcBorders>
            <w:shd w:val="clear" w:color="auto" w:fill="auto"/>
          </w:tcPr>
          <w:p w:rsidRPr="00B77D6E" w:rsidR="00B77D6E" w:rsidP="00810775" w:rsidRDefault="00B77D6E">
            <w:pPr>
              <w:rPr>
                <w:b/>
                <w:bCs/>
              </w:rPr>
            </w:pPr>
            <w:r w:rsidRPr="00B77D6E">
              <w:rPr>
                <w:b/>
                <w:bCs/>
              </w:rPr>
              <w:t>Scientific Name</w:t>
            </w:r>
          </w:p>
        </w:tc>
        <w:tc>
          <w:tcPr>
            <w:tcW w:w="1860" w:type="dxa"/>
            <w:tcBorders>
              <w:top w:val="single" w:color="auto" w:sz="2" w:space="0"/>
              <w:bottom w:val="single" w:color="000000" w:sz="12" w:space="0"/>
            </w:tcBorders>
            <w:shd w:val="clear" w:color="auto" w:fill="auto"/>
          </w:tcPr>
          <w:p w:rsidRPr="00B77D6E" w:rsidR="00B77D6E" w:rsidP="00810775" w:rsidRDefault="00B77D6E">
            <w:pPr>
              <w:rPr>
                <w:b/>
                <w:bCs/>
              </w:rPr>
            </w:pPr>
            <w:r w:rsidRPr="00B77D6E">
              <w:rPr>
                <w:b/>
                <w:bCs/>
              </w:rPr>
              <w:t>Common Name</w:t>
            </w:r>
          </w:p>
        </w:tc>
        <w:tc>
          <w:tcPr>
            <w:tcW w:w="1956" w:type="dxa"/>
            <w:tcBorders>
              <w:top w:val="single" w:color="auto" w:sz="2" w:space="0"/>
              <w:bottom w:val="single" w:color="000000" w:sz="12" w:space="0"/>
            </w:tcBorders>
            <w:shd w:val="clear" w:color="auto" w:fill="auto"/>
          </w:tcPr>
          <w:p w:rsidRPr="00B77D6E" w:rsidR="00B77D6E" w:rsidP="00810775" w:rsidRDefault="00B77D6E">
            <w:pPr>
              <w:rPr>
                <w:b/>
                <w:bCs/>
              </w:rPr>
            </w:pPr>
            <w:r w:rsidRPr="00B77D6E">
              <w:rPr>
                <w:b/>
                <w:bCs/>
              </w:rPr>
              <w:t>Canopy Position</w:t>
            </w:r>
          </w:p>
        </w:tc>
      </w:tr>
      <w:tr w:rsidRPr="00B77D6E" w:rsidR="00B77D6E" w:rsidTr="00B77D6E">
        <w:tc>
          <w:tcPr>
            <w:tcW w:w="1056" w:type="dxa"/>
            <w:tcBorders>
              <w:top w:val="single" w:color="000000" w:sz="12" w:space="0"/>
            </w:tcBorders>
            <w:shd w:val="clear" w:color="auto" w:fill="auto"/>
          </w:tcPr>
          <w:p w:rsidRPr="00B77D6E" w:rsidR="00B77D6E" w:rsidP="00810775" w:rsidRDefault="00B77D6E">
            <w:pPr>
              <w:rPr>
                <w:bCs/>
              </w:rPr>
            </w:pPr>
            <w:r w:rsidRPr="00B77D6E">
              <w:rPr>
                <w:bCs/>
              </w:rPr>
              <w:t>QUST</w:t>
            </w:r>
          </w:p>
        </w:tc>
        <w:tc>
          <w:tcPr>
            <w:tcW w:w="2880" w:type="dxa"/>
            <w:tcBorders>
              <w:top w:val="single" w:color="000000" w:sz="12" w:space="0"/>
            </w:tcBorders>
            <w:shd w:val="clear" w:color="auto" w:fill="auto"/>
          </w:tcPr>
          <w:p w:rsidRPr="00B77D6E" w:rsidR="00B77D6E" w:rsidP="00810775" w:rsidRDefault="00B77D6E">
            <w:r w:rsidRPr="00B77D6E">
              <w:t xml:space="preserve">Quercus </w:t>
            </w:r>
            <w:proofErr w:type="spellStart"/>
            <w:r w:rsidRPr="00B77D6E">
              <w:t>stellata</w:t>
            </w:r>
            <w:proofErr w:type="spellEnd"/>
          </w:p>
        </w:tc>
        <w:tc>
          <w:tcPr>
            <w:tcW w:w="1860" w:type="dxa"/>
            <w:tcBorders>
              <w:top w:val="single" w:color="000000" w:sz="12" w:space="0"/>
            </w:tcBorders>
            <w:shd w:val="clear" w:color="auto" w:fill="auto"/>
          </w:tcPr>
          <w:p w:rsidRPr="00B77D6E" w:rsidR="00B77D6E" w:rsidP="00810775" w:rsidRDefault="00B77D6E">
            <w:r w:rsidRPr="00B77D6E">
              <w:t>Post oak</w:t>
            </w:r>
          </w:p>
        </w:tc>
        <w:tc>
          <w:tcPr>
            <w:tcW w:w="1956" w:type="dxa"/>
            <w:tcBorders>
              <w:top w:val="single" w:color="000000" w:sz="12" w:space="0"/>
            </w:tcBorders>
            <w:shd w:val="clear" w:color="auto" w:fill="auto"/>
          </w:tcPr>
          <w:p w:rsidRPr="00B77D6E" w:rsidR="00B77D6E" w:rsidP="00810775" w:rsidRDefault="00B77D6E">
            <w:r w:rsidRPr="00B77D6E">
              <w:t>Upper</w:t>
            </w:r>
          </w:p>
        </w:tc>
      </w:tr>
      <w:tr w:rsidRPr="00B77D6E" w:rsidR="00B77D6E" w:rsidTr="00B77D6E">
        <w:tc>
          <w:tcPr>
            <w:tcW w:w="1056" w:type="dxa"/>
            <w:shd w:val="clear" w:color="auto" w:fill="auto"/>
          </w:tcPr>
          <w:p w:rsidRPr="00B77D6E" w:rsidR="00B77D6E" w:rsidP="00810775" w:rsidRDefault="00B77D6E">
            <w:pPr>
              <w:rPr>
                <w:bCs/>
              </w:rPr>
            </w:pPr>
            <w:r w:rsidRPr="00B77D6E">
              <w:rPr>
                <w:bCs/>
              </w:rPr>
              <w:t>QUIN</w:t>
            </w:r>
          </w:p>
        </w:tc>
        <w:tc>
          <w:tcPr>
            <w:tcW w:w="2880" w:type="dxa"/>
            <w:shd w:val="clear" w:color="auto" w:fill="auto"/>
          </w:tcPr>
          <w:p w:rsidRPr="00B77D6E" w:rsidR="00B77D6E" w:rsidP="00810775" w:rsidRDefault="00B77D6E">
            <w:r w:rsidRPr="00B77D6E">
              <w:t xml:space="preserve">Quercus </w:t>
            </w:r>
            <w:proofErr w:type="spellStart"/>
            <w:r w:rsidRPr="00B77D6E">
              <w:t>incana</w:t>
            </w:r>
            <w:proofErr w:type="spellEnd"/>
          </w:p>
        </w:tc>
        <w:tc>
          <w:tcPr>
            <w:tcW w:w="1860" w:type="dxa"/>
            <w:shd w:val="clear" w:color="auto" w:fill="auto"/>
          </w:tcPr>
          <w:p w:rsidRPr="00B77D6E" w:rsidR="00B77D6E" w:rsidP="00810775" w:rsidRDefault="00B77D6E">
            <w:r w:rsidRPr="00B77D6E">
              <w:t>Bluejack oak</w:t>
            </w:r>
          </w:p>
        </w:tc>
        <w:tc>
          <w:tcPr>
            <w:tcW w:w="1956" w:type="dxa"/>
            <w:shd w:val="clear" w:color="auto" w:fill="auto"/>
          </w:tcPr>
          <w:p w:rsidRPr="00B77D6E" w:rsidR="00B77D6E" w:rsidP="00810775" w:rsidRDefault="00B77D6E">
            <w:r w:rsidRPr="00B77D6E">
              <w:t>Upper</w:t>
            </w:r>
          </w:p>
        </w:tc>
      </w:tr>
      <w:tr w:rsidRPr="00B77D6E" w:rsidR="00B77D6E" w:rsidTr="00B77D6E">
        <w:tc>
          <w:tcPr>
            <w:tcW w:w="1056" w:type="dxa"/>
            <w:shd w:val="clear" w:color="auto" w:fill="auto"/>
          </w:tcPr>
          <w:p w:rsidRPr="00B77D6E" w:rsidR="00B77D6E" w:rsidP="00810775" w:rsidRDefault="00B77D6E">
            <w:pPr>
              <w:rPr>
                <w:bCs/>
              </w:rPr>
            </w:pPr>
            <w:r w:rsidRPr="00B77D6E">
              <w:rPr>
                <w:bCs/>
              </w:rPr>
              <w:t>PIEC2</w:t>
            </w:r>
          </w:p>
        </w:tc>
        <w:tc>
          <w:tcPr>
            <w:tcW w:w="2880" w:type="dxa"/>
            <w:shd w:val="clear" w:color="auto" w:fill="auto"/>
          </w:tcPr>
          <w:p w:rsidRPr="00B77D6E" w:rsidR="00B77D6E" w:rsidP="00810775" w:rsidRDefault="00B77D6E">
            <w:r w:rsidRPr="00B77D6E">
              <w:t xml:space="preserve">Pinus </w:t>
            </w:r>
            <w:proofErr w:type="spellStart"/>
            <w:r w:rsidRPr="00B77D6E">
              <w:t>echinata</w:t>
            </w:r>
            <w:proofErr w:type="spellEnd"/>
          </w:p>
        </w:tc>
        <w:tc>
          <w:tcPr>
            <w:tcW w:w="1860" w:type="dxa"/>
            <w:shd w:val="clear" w:color="auto" w:fill="auto"/>
          </w:tcPr>
          <w:p w:rsidRPr="00B77D6E" w:rsidR="00B77D6E" w:rsidP="00810775" w:rsidRDefault="00B77D6E">
            <w:r w:rsidRPr="00B77D6E">
              <w:t>Shortleaf pine</w:t>
            </w:r>
          </w:p>
        </w:tc>
        <w:tc>
          <w:tcPr>
            <w:tcW w:w="1956" w:type="dxa"/>
            <w:shd w:val="clear" w:color="auto" w:fill="auto"/>
          </w:tcPr>
          <w:p w:rsidRPr="00B77D6E" w:rsidR="00B77D6E" w:rsidP="00810775" w:rsidRDefault="00B77D6E">
            <w:r w:rsidRPr="00B77D6E">
              <w:t>Upper</w:t>
            </w:r>
          </w:p>
        </w:tc>
      </w:tr>
      <w:tr w:rsidRPr="00B77D6E" w:rsidR="00B77D6E" w:rsidTr="00B77D6E">
        <w:tc>
          <w:tcPr>
            <w:tcW w:w="1056" w:type="dxa"/>
            <w:shd w:val="clear" w:color="auto" w:fill="auto"/>
          </w:tcPr>
          <w:p w:rsidRPr="00B77D6E" w:rsidR="00B77D6E" w:rsidP="00810775" w:rsidRDefault="00B77D6E">
            <w:pPr>
              <w:rPr>
                <w:bCs/>
              </w:rPr>
            </w:pPr>
            <w:r w:rsidRPr="00B77D6E">
              <w:rPr>
                <w:bCs/>
              </w:rPr>
              <w:t>SCSC</w:t>
            </w:r>
          </w:p>
        </w:tc>
        <w:tc>
          <w:tcPr>
            <w:tcW w:w="2880" w:type="dxa"/>
            <w:shd w:val="clear" w:color="auto" w:fill="auto"/>
          </w:tcPr>
          <w:p w:rsidRPr="00B77D6E" w:rsidR="00B77D6E" w:rsidP="00810775" w:rsidRDefault="00B77D6E">
            <w:proofErr w:type="spellStart"/>
            <w:r w:rsidRPr="00B77D6E">
              <w:t>Schizachyrium</w:t>
            </w:r>
            <w:proofErr w:type="spellEnd"/>
            <w:r w:rsidRPr="00B77D6E">
              <w:t xml:space="preserve"> </w:t>
            </w:r>
            <w:proofErr w:type="spellStart"/>
            <w:r w:rsidRPr="00B77D6E">
              <w:t>scoparium</w:t>
            </w:r>
            <w:proofErr w:type="spellEnd"/>
          </w:p>
        </w:tc>
        <w:tc>
          <w:tcPr>
            <w:tcW w:w="1860" w:type="dxa"/>
            <w:shd w:val="clear" w:color="auto" w:fill="auto"/>
          </w:tcPr>
          <w:p w:rsidRPr="00B77D6E" w:rsidR="00B77D6E" w:rsidP="00810775" w:rsidRDefault="00B77D6E">
            <w:r w:rsidRPr="00B77D6E">
              <w:t>Little bluestem</w:t>
            </w:r>
          </w:p>
        </w:tc>
        <w:tc>
          <w:tcPr>
            <w:tcW w:w="1956" w:type="dxa"/>
            <w:shd w:val="clear" w:color="auto" w:fill="auto"/>
          </w:tcPr>
          <w:p w:rsidRPr="00B77D6E" w:rsidR="00B77D6E" w:rsidP="00810775" w:rsidRDefault="00B77D6E">
            <w:r w:rsidRPr="00B77D6E">
              <w:t>Lower</w:t>
            </w:r>
          </w:p>
        </w:tc>
      </w:tr>
    </w:tbl>
    <w:p w:rsidR="00B77D6E" w:rsidP="00B77D6E" w:rsidRDefault="00B77D6E"/>
    <w:p w:rsidR="00B77D6E" w:rsidP="00B77D6E" w:rsidRDefault="00B77D6E">
      <w:pPr>
        <w:pStyle w:val="SClassInfoPara"/>
      </w:pPr>
      <w:r>
        <w:t>Description</w:t>
      </w:r>
    </w:p>
    <w:p w:rsidR="00B77D6E" w:rsidP="00B77D6E" w:rsidRDefault="00B77D6E">
      <w:r>
        <w:t xml:space="preserve">Pine/oak regeneration with grass/forb regrowth. </w:t>
      </w:r>
      <w:r w:rsidRPr="00C72725">
        <w:rPr>
          <w:i/>
        </w:rPr>
        <w:t xml:space="preserve">Pinus </w:t>
      </w:r>
      <w:proofErr w:type="spellStart"/>
      <w:r w:rsidRPr="00C72725">
        <w:rPr>
          <w:i/>
        </w:rPr>
        <w:t>echinata</w:t>
      </w:r>
      <w:proofErr w:type="spellEnd"/>
      <w:r w:rsidRPr="00C72725">
        <w:rPr>
          <w:i/>
        </w:rPr>
        <w:t>, Quercus</w:t>
      </w:r>
      <w:r>
        <w:t xml:space="preserve"> </w:t>
      </w:r>
      <w:proofErr w:type="spellStart"/>
      <w:r>
        <w:t>spp</w:t>
      </w:r>
      <w:proofErr w:type="spellEnd"/>
      <w:r>
        <w:t xml:space="preserve">, mixed hardwood shrubs, various </w:t>
      </w:r>
      <w:proofErr w:type="spellStart"/>
      <w:r w:rsidRPr="00C72725">
        <w:rPr>
          <w:i/>
        </w:rPr>
        <w:t>Andropogon</w:t>
      </w:r>
      <w:proofErr w:type="spellEnd"/>
      <w:r>
        <w:t xml:space="preserve"> </w:t>
      </w:r>
      <w:proofErr w:type="spellStart"/>
      <w:r>
        <w:t>spp</w:t>
      </w:r>
      <w:proofErr w:type="spellEnd"/>
      <w:r>
        <w:t xml:space="preserve"> and forbs with weedy component. Barrens, because of edaphic effects, have little to no woody vegetation and sparse herbaceous vegetation; and/or have large uniform patches of Riddell’s spike moss. Frequent s</w:t>
      </w:r>
      <w:r w:rsidR="001B1E20">
        <w:t xml:space="preserve">urface fire </w:t>
      </w:r>
      <w:r>
        <w:t xml:space="preserve">maintains this class. Ice and wind storms will </w:t>
      </w:r>
      <w:r w:rsidR="001B1E20">
        <w:t xml:space="preserve">replace this </w:t>
      </w:r>
      <w:r w:rsidR="009F1CEC">
        <w:t>class</w:t>
      </w:r>
      <w:r w:rsidR="001B1E20">
        <w:t xml:space="preserve">. </w:t>
      </w:r>
    </w:p>
    <w:p w:rsidR="00B77D6E" w:rsidP="00B77D6E" w:rsidRDefault="00B77D6E"/>
    <w:p>
      <w:r>
        <w:rPr>
          <w:i/>
          <w:u w:val="single"/>
        </w:rPr>
        <w:t>Maximum Tree Size Class</w:t>
      </w:r>
      <w:br/>
      <w:r>
        <w:t>Sapling &gt;4.5ft; &lt;5"DBH</w:t>
      </w:r>
    </w:p>
    <w:p w:rsidR="00B77D6E" w:rsidP="00B77D6E" w:rsidRDefault="00B77D6E">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77D6E" w:rsidP="00B77D6E" w:rsidRDefault="00B77D6E"/>
    <w:p w:rsidR="00B77D6E" w:rsidP="00B77D6E" w:rsidRDefault="00B77D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1860"/>
        <w:gridCol w:w="1956"/>
      </w:tblGrid>
      <w:tr w:rsidRPr="00B77D6E" w:rsidR="00B77D6E" w:rsidTr="00B77D6E">
        <w:tc>
          <w:tcPr>
            <w:tcW w:w="1080" w:type="dxa"/>
            <w:tcBorders>
              <w:top w:val="single" w:color="auto" w:sz="2" w:space="0"/>
              <w:bottom w:val="single" w:color="000000" w:sz="12" w:space="0"/>
            </w:tcBorders>
            <w:shd w:val="clear" w:color="auto" w:fill="auto"/>
          </w:tcPr>
          <w:p w:rsidRPr="00B77D6E" w:rsidR="00B77D6E" w:rsidP="0091647E" w:rsidRDefault="00B77D6E">
            <w:pPr>
              <w:rPr>
                <w:b/>
                <w:bCs/>
              </w:rPr>
            </w:pPr>
            <w:r w:rsidRPr="00B77D6E">
              <w:rPr>
                <w:b/>
                <w:bCs/>
              </w:rPr>
              <w:lastRenderedPageBreak/>
              <w:t>Symbol</w:t>
            </w:r>
          </w:p>
        </w:tc>
        <w:tc>
          <w:tcPr>
            <w:tcW w:w="1908" w:type="dxa"/>
            <w:tcBorders>
              <w:top w:val="single" w:color="auto" w:sz="2" w:space="0"/>
              <w:bottom w:val="single" w:color="000000" w:sz="12" w:space="0"/>
            </w:tcBorders>
            <w:shd w:val="clear" w:color="auto" w:fill="auto"/>
          </w:tcPr>
          <w:p w:rsidRPr="00B77D6E" w:rsidR="00B77D6E" w:rsidP="0091647E" w:rsidRDefault="00B77D6E">
            <w:pPr>
              <w:rPr>
                <w:b/>
                <w:bCs/>
              </w:rPr>
            </w:pPr>
            <w:r w:rsidRPr="00B77D6E">
              <w:rPr>
                <w:b/>
                <w:bCs/>
              </w:rPr>
              <w:t>Scientific Name</w:t>
            </w:r>
          </w:p>
        </w:tc>
        <w:tc>
          <w:tcPr>
            <w:tcW w:w="1860" w:type="dxa"/>
            <w:tcBorders>
              <w:top w:val="single" w:color="auto" w:sz="2" w:space="0"/>
              <w:bottom w:val="single" w:color="000000" w:sz="12" w:space="0"/>
            </w:tcBorders>
            <w:shd w:val="clear" w:color="auto" w:fill="auto"/>
          </w:tcPr>
          <w:p w:rsidRPr="00B77D6E" w:rsidR="00B77D6E" w:rsidP="0091647E" w:rsidRDefault="00B77D6E">
            <w:pPr>
              <w:rPr>
                <w:b/>
                <w:bCs/>
              </w:rPr>
            </w:pPr>
            <w:r w:rsidRPr="00B77D6E">
              <w:rPr>
                <w:b/>
                <w:bCs/>
              </w:rPr>
              <w:t>Common Name</w:t>
            </w:r>
          </w:p>
        </w:tc>
        <w:tc>
          <w:tcPr>
            <w:tcW w:w="1956" w:type="dxa"/>
            <w:tcBorders>
              <w:top w:val="single" w:color="auto" w:sz="2" w:space="0"/>
              <w:bottom w:val="single" w:color="000000" w:sz="12" w:space="0"/>
            </w:tcBorders>
            <w:shd w:val="clear" w:color="auto" w:fill="auto"/>
          </w:tcPr>
          <w:p w:rsidRPr="00B77D6E" w:rsidR="00B77D6E" w:rsidP="0091647E" w:rsidRDefault="00B77D6E">
            <w:pPr>
              <w:rPr>
                <w:b/>
                <w:bCs/>
              </w:rPr>
            </w:pPr>
            <w:r w:rsidRPr="00B77D6E">
              <w:rPr>
                <w:b/>
                <w:bCs/>
              </w:rPr>
              <w:t>Canopy Position</w:t>
            </w:r>
          </w:p>
        </w:tc>
      </w:tr>
      <w:tr w:rsidRPr="00B77D6E" w:rsidR="00B77D6E" w:rsidTr="00B77D6E">
        <w:tc>
          <w:tcPr>
            <w:tcW w:w="1080" w:type="dxa"/>
            <w:tcBorders>
              <w:top w:val="single" w:color="000000" w:sz="12" w:space="0"/>
            </w:tcBorders>
            <w:shd w:val="clear" w:color="auto" w:fill="auto"/>
          </w:tcPr>
          <w:p w:rsidRPr="00B77D6E" w:rsidR="00B77D6E" w:rsidP="0091647E" w:rsidRDefault="00B77D6E">
            <w:pPr>
              <w:rPr>
                <w:bCs/>
              </w:rPr>
            </w:pPr>
            <w:r w:rsidRPr="00B77D6E">
              <w:rPr>
                <w:bCs/>
              </w:rPr>
              <w:t>QUST</w:t>
            </w:r>
          </w:p>
        </w:tc>
        <w:tc>
          <w:tcPr>
            <w:tcW w:w="1908" w:type="dxa"/>
            <w:tcBorders>
              <w:top w:val="single" w:color="000000" w:sz="12" w:space="0"/>
            </w:tcBorders>
            <w:shd w:val="clear" w:color="auto" w:fill="auto"/>
          </w:tcPr>
          <w:p w:rsidRPr="00B77D6E" w:rsidR="00B77D6E" w:rsidP="0091647E" w:rsidRDefault="00B77D6E">
            <w:r w:rsidRPr="00B77D6E">
              <w:t xml:space="preserve">Quercus </w:t>
            </w:r>
            <w:proofErr w:type="spellStart"/>
            <w:r w:rsidRPr="00B77D6E">
              <w:t>stellata</w:t>
            </w:r>
            <w:proofErr w:type="spellEnd"/>
          </w:p>
        </w:tc>
        <w:tc>
          <w:tcPr>
            <w:tcW w:w="1860" w:type="dxa"/>
            <w:tcBorders>
              <w:top w:val="single" w:color="000000" w:sz="12" w:space="0"/>
            </w:tcBorders>
            <w:shd w:val="clear" w:color="auto" w:fill="auto"/>
          </w:tcPr>
          <w:p w:rsidRPr="00B77D6E" w:rsidR="00B77D6E" w:rsidP="0091647E" w:rsidRDefault="00B77D6E">
            <w:r w:rsidRPr="00B77D6E">
              <w:t>Post oak</w:t>
            </w:r>
          </w:p>
        </w:tc>
        <w:tc>
          <w:tcPr>
            <w:tcW w:w="1956" w:type="dxa"/>
            <w:tcBorders>
              <w:top w:val="single" w:color="000000" w:sz="12" w:space="0"/>
            </w:tcBorders>
            <w:shd w:val="clear" w:color="auto" w:fill="auto"/>
          </w:tcPr>
          <w:p w:rsidRPr="00B77D6E" w:rsidR="00B77D6E" w:rsidP="0091647E" w:rsidRDefault="00B77D6E">
            <w:r w:rsidRPr="00B77D6E">
              <w:t>Upper</w:t>
            </w:r>
          </w:p>
        </w:tc>
      </w:tr>
      <w:tr w:rsidRPr="00B77D6E" w:rsidR="00B77D6E" w:rsidTr="00B77D6E">
        <w:tc>
          <w:tcPr>
            <w:tcW w:w="1080" w:type="dxa"/>
            <w:shd w:val="clear" w:color="auto" w:fill="auto"/>
          </w:tcPr>
          <w:p w:rsidRPr="00B77D6E" w:rsidR="00B77D6E" w:rsidP="0091647E" w:rsidRDefault="00B77D6E">
            <w:pPr>
              <w:rPr>
                <w:bCs/>
              </w:rPr>
            </w:pPr>
            <w:r w:rsidRPr="00B77D6E">
              <w:rPr>
                <w:bCs/>
              </w:rPr>
              <w:t>QUIN</w:t>
            </w:r>
          </w:p>
        </w:tc>
        <w:tc>
          <w:tcPr>
            <w:tcW w:w="1908" w:type="dxa"/>
            <w:shd w:val="clear" w:color="auto" w:fill="auto"/>
          </w:tcPr>
          <w:p w:rsidRPr="00B77D6E" w:rsidR="00B77D6E" w:rsidP="0091647E" w:rsidRDefault="00B77D6E">
            <w:r w:rsidRPr="00B77D6E">
              <w:t xml:space="preserve">Quercus </w:t>
            </w:r>
            <w:proofErr w:type="spellStart"/>
            <w:r w:rsidRPr="00B77D6E">
              <w:t>incana</w:t>
            </w:r>
            <w:proofErr w:type="spellEnd"/>
          </w:p>
        </w:tc>
        <w:tc>
          <w:tcPr>
            <w:tcW w:w="1860" w:type="dxa"/>
            <w:shd w:val="clear" w:color="auto" w:fill="auto"/>
          </w:tcPr>
          <w:p w:rsidRPr="00B77D6E" w:rsidR="00B77D6E" w:rsidP="0091647E" w:rsidRDefault="00B77D6E">
            <w:r w:rsidRPr="00B77D6E">
              <w:t>Bluejack oak</w:t>
            </w:r>
          </w:p>
        </w:tc>
        <w:tc>
          <w:tcPr>
            <w:tcW w:w="1956" w:type="dxa"/>
            <w:shd w:val="clear" w:color="auto" w:fill="auto"/>
          </w:tcPr>
          <w:p w:rsidRPr="00B77D6E" w:rsidR="00B77D6E" w:rsidP="0091647E" w:rsidRDefault="00B77D6E">
            <w:r w:rsidRPr="00B77D6E">
              <w:t>Upper</w:t>
            </w:r>
          </w:p>
        </w:tc>
      </w:tr>
      <w:tr w:rsidRPr="00B77D6E" w:rsidR="00B77D6E" w:rsidTr="00B77D6E">
        <w:tc>
          <w:tcPr>
            <w:tcW w:w="1080" w:type="dxa"/>
            <w:shd w:val="clear" w:color="auto" w:fill="auto"/>
          </w:tcPr>
          <w:p w:rsidRPr="00B77D6E" w:rsidR="00B77D6E" w:rsidP="0091647E" w:rsidRDefault="00B77D6E">
            <w:pPr>
              <w:rPr>
                <w:bCs/>
              </w:rPr>
            </w:pPr>
            <w:r w:rsidRPr="00B77D6E">
              <w:rPr>
                <w:bCs/>
              </w:rPr>
              <w:t>PIEC2</w:t>
            </w:r>
          </w:p>
        </w:tc>
        <w:tc>
          <w:tcPr>
            <w:tcW w:w="1908" w:type="dxa"/>
            <w:shd w:val="clear" w:color="auto" w:fill="auto"/>
          </w:tcPr>
          <w:p w:rsidRPr="00B77D6E" w:rsidR="00B77D6E" w:rsidP="0091647E" w:rsidRDefault="00B77D6E">
            <w:r w:rsidRPr="00B77D6E">
              <w:t xml:space="preserve">Pinus </w:t>
            </w:r>
            <w:proofErr w:type="spellStart"/>
            <w:r w:rsidRPr="00B77D6E">
              <w:t>echinata</w:t>
            </w:r>
            <w:proofErr w:type="spellEnd"/>
          </w:p>
        </w:tc>
        <w:tc>
          <w:tcPr>
            <w:tcW w:w="1860" w:type="dxa"/>
            <w:shd w:val="clear" w:color="auto" w:fill="auto"/>
          </w:tcPr>
          <w:p w:rsidRPr="00B77D6E" w:rsidR="00B77D6E" w:rsidP="0091647E" w:rsidRDefault="00B77D6E">
            <w:r w:rsidRPr="00B77D6E">
              <w:t>Shortleaf pine</w:t>
            </w:r>
          </w:p>
        </w:tc>
        <w:tc>
          <w:tcPr>
            <w:tcW w:w="1956" w:type="dxa"/>
            <w:shd w:val="clear" w:color="auto" w:fill="auto"/>
          </w:tcPr>
          <w:p w:rsidRPr="00B77D6E" w:rsidR="00B77D6E" w:rsidP="0091647E" w:rsidRDefault="00B77D6E">
            <w:r w:rsidRPr="00B77D6E">
              <w:t>Upper</w:t>
            </w:r>
          </w:p>
        </w:tc>
      </w:tr>
      <w:tr w:rsidRPr="00B77D6E" w:rsidR="00B77D6E" w:rsidTr="00B77D6E">
        <w:tc>
          <w:tcPr>
            <w:tcW w:w="1080" w:type="dxa"/>
            <w:shd w:val="clear" w:color="auto" w:fill="auto"/>
          </w:tcPr>
          <w:p w:rsidRPr="00B77D6E" w:rsidR="00B77D6E" w:rsidP="0091647E" w:rsidRDefault="00B77D6E">
            <w:pPr>
              <w:rPr>
                <w:bCs/>
              </w:rPr>
            </w:pPr>
            <w:r w:rsidRPr="00B77D6E">
              <w:rPr>
                <w:bCs/>
              </w:rPr>
              <w:t>VACCI</w:t>
            </w:r>
          </w:p>
        </w:tc>
        <w:tc>
          <w:tcPr>
            <w:tcW w:w="1908" w:type="dxa"/>
            <w:shd w:val="clear" w:color="auto" w:fill="auto"/>
          </w:tcPr>
          <w:p w:rsidRPr="00B77D6E" w:rsidR="00B77D6E" w:rsidP="0091647E" w:rsidRDefault="00B77D6E">
            <w:r w:rsidRPr="00B77D6E">
              <w:t>Vaccinium</w:t>
            </w:r>
          </w:p>
        </w:tc>
        <w:tc>
          <w:tcPr>
            <w:tcW w:w="1860" w:type="dxa"/>
            <w:shd w:val="clear" w:color="auto" w:fill="auto"/>
          </w:tcPr>
          <w:p w:rsidRPr="00B77D6E" w:rsidR="00B77D6E" w:rsidP="0091647E" w:rsidRDefault="00B77D6E">
            <w:r w:rsidRPr="00B77D6E">
              <w:t>Blueberry</w:t>
            </w:r>
          </w:p>
        </w:tc>
        <w:tc>
          <w:tcPr>
            <w:tcW w:w="1956" w:type="dxa"/>
            <w:shd w:val="clear" w:color="auto" w:fill="auto"/>
          </w:tcPr>
          <w:p w:rsidRPr="00B77D6E" w:rsidR="00B77D6E" w:rsidP="0091647E" w:rsidRDefault="00B77D6E">
            <w:r w:rsidRPr="00B77D6E">
              <w:t>Low-Mid</w:t>
            </w:r>
          </w:p>
        </w:tc>
      </w:tr>
    </w:tbl>
    <w:p w:rsidR="00B77D6E" w:rsidP="00B77D6E" w:rsidRDefault="00B77D6E"/>
    <w:p w:rsidR="00B77D6E" w:rsidP="00B77D6E" w:rsidRDefault="00B77D6E">
      <w:pPr>
        <w:pStyle w:val="SClassInfoPara"/>
      </w:pPr>
      <w:r>
        <w:t>Description</w:t>
      </w:r>
    </w:p>
    <w:p w:rsidR="00B77D6E" w:rsidP="00B77D6E" w:rsidRDefault="00B77D6E">
      <w:r>
        <w:t xml:space="preserve">Overstory composed of </w:t>
      </w:r>
      <w:r w:rsidRPr="00C72725">
        <w:rPr>
          <w:i/>
        </w:rPr>
        <w:t xml:space="preserve">Q. </w:t>
      </w:r>
      <w:proofErr w:type="spellStart"/>
      <w:r w:rsidRPr="00C72725">
        <w:rPr>
          <w:i/>
        </w:rPr>
        <w:t>margaretta</w:t>
      </w:r>
      <w:proofErr w:type="spellEnd"/>
      <w:r w:rsidRPr="00C72725">
        <w:rPr>
          <w:i/>
        </w:rPr>
        <w:t xml:space="preserve">, Q. </w:t>
      </w:r>
      <w:proofErr w:type="spellStart"/>
      <w:r w:rsidRPr="00C72725">
        <w:rPr>
          <w:i/>
        </w:rPr>
        <w:t>incana</w:t>
      </w:r>
      <w:proofErr w:type="spellEnd"/>
      <w:r w:rsidR="00C72725">
        <w:t>,</w:t>
      </w:r>
      <w:r>
        <w:t xml:space="preserve"> and </w:t>
      </w:r>
      <w:r w:rsidRPr="00C72725">
        <w:rPr>
          <w:i/>
        </w:rPr>
        <w:t xml:space="preserve">P. </w:t>
      </w:r>
      <w:proofErr w:type="spellStart"/>
      <w:r w:rsidRPr="00C72725">
        <w:rPr>
          <w:i/>
        </w:rPr>
        <w:t>echinata</w:t>
      </w:r>
      <w:proofErr w:type="spellEnd"/>
      <w:r>
        <w:t xml:space="preserve">. </w:t>
      </w:r>
      <w:proofErr w:type="spellStart"/>
      <w:r>
        <w:t>Midstory</w:t>
      </w:r>
      <w:proofErr w:type="spellEnd"/>
      <w:r>
        <w:t xml:space="preserve"> composed of same species as overstory and </w:t>
      </w:r>
      <w:r w:rsidRPr="00C72725">
        <w:rPr>
          <w:i/>
        </w:rPr>
        <w:t xml:space="preserve">Q. </w:t>
      </w:r>
      <w:proofErr w:type="spellStart"/>
      <w:r w:rsidRPr="00C72725">
        <w:rPr>
          <w:i/>
        </w:rPr>
        <w:t>arkansana</w:t>
      </w:r>
      <w:proofErr w:type="spellEnd"/>
      <w:r>
        <w:t>, farkleberry (</w:t>
      </w:r>
      <w:r w:rsidRPr="00C72725">
        <w:rPr>
          <w:i/>
        </w:rPr>
        <w:t xml:space="preserve">Vaccinium </w:t>
      </w:r>
      <w:proofErr w:type="spellStart"/>
      <w:r w:rsidRPr="00C72725">
        <w:rPr>
          <w:i/>
        </w:rPr>
        <w:t>arboreum</w:t>
      </w:r>
      <w:proofErr w:type="spellEnd"/>
      <w:r>
        <w:t xml:space="preserve">). Low-intensity fire </w:t>
      </w:r>
      <w:r w:rsidR="001B1E20">
        <w:t>occurs in this class</w:t>
      </w:r>
      <w:r>
        <w:t xml:space="preserve">. </w:t>
      </w:r>
    </w:p>
    <w:p w:rsidR="00B77D6E" w:rsidP="00B77D6E" w:rsidRDefault="00B77D6E"/>
    <w:p>
      <w:r>
        <w:rPr>
          <w:i/>
          <w:u w:val="single"/>
        </w:rPr>
        <w:t>Maximum Tree Size Class</w:t>
      </w:r>
      <w:br/>
      <w:r>
        <w:t>Pole 5-9" DBH</w:t>
      </w:r>
    </w:p>
    <w:p w:rsidR="00B77D6E" w:rsidP="00B77D6E" w:rsidRDefault="00B77D6E">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77D6E" w:rsidP="00B77D6E" w:rsidRDefault="00B77D6E"/>
    <w:p w:rsidR="00B77D6E" w:rsidP="00B77D6E" w:rsidRDefault="00B77D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B77D6E" w:rsidR="00B77D6E" w:rsidTr="00B77D6E">
        <w:tc>
          <w:tcPr>
            <w:tcW w:w="1056" w:type="dxa"/>
            <w:tcBorders>
              <w:top w:val="single" w:color="auto" w:sz="2" w:space="0"/>
              <w:bottom w:val="single" w:color="000000" w:sz="12" w:space="0"/>
            </w:tcBorders>
            <w:shd w:val="clear" w:color="auto" w:fill="auto"/>
          </w:tcPr>
          <w:p w:rsidRPr="00B77D6E" w:rsidR="00B77D6E" w:rsidP="00116F1C" w:rsidRDefault="00B77D6E">
            <w:pPr>
              <w:rPr>
                <w:b/>
                <w:bCs/>
              </w:rPr>
            </w:pPr>
            <w:r w:rsidRPr="00B77D6E">
              <w:rPr>
                <w:b/>
                <w:bCs/>
              </w:rPr>
              <w:t>Symbol</w:t>
            </w:r>
          </w:p>
        </w:tc>
        <w:tc>
          <w:tcPr>
            <w:tcW w:w="2880" w:type="dxa"/>
            <w:tcBorders>
              <w:top w:val="single" w:color="auto" w:sz="2" w:space="0"/>
              <w:bottom w:val="single" w:color="000000" w:sz="12" w:space="0"/>
            </w:tcBorders>
            <w:shd w:val="clear" w:color="auto" w:fill="auto"/>
          </w:tcPr>
          <w:p w:rsidRPr="00B77D6E" w:rsidR="00B77D6E" w:rsidP="00116F1C" w:rsidRDefault="00B77D6E">
            <w:pPr>
              <w:rPr>
                <w:b/>
                <w:bCs/>
              </w:rPr>
            </w:pPr>
            <w:r w:rsidRPr="00B77D6E">
              <w:rPr>
                <w:b/>
                <w:bCs/>
              </w:rPr>
              <w:t>Scientific Name</w:t>
            </w:r>
          </w:p>
        </w:tc>
        <w:tc>
          <w:tcPr>
            <w:tcW w:w="1860" w:type="dxa"/>
            <w:tcBorders>
              <w:top w:val="single" w:color="auto" w:sz="2" w:space="0"/>
              <w:bottom w:val="single" w:color="000000" w:sz="12" w:space="0"/>
            </w:tcBorders>
            <w:shd w:val="clear" w:color="auto" w:fill="auto"/>
          </w:tcPr>
          <w:p w:rsidRPr="00B77D6E" w:rsidR="00B77D6E" w:rsidP="00116F1C" w:rsidRDefault="00B77D6E">
            <w:pPr>
              <w:rPr>
                <w:b/>
                <w:bCs/>
              </w:rPr>
            </w:pPr>
            <w:r w:rsidRPr="00B77D6E">
              <w:rPr>
                <w:b/>
                <w:bCs/>
              </w:rPr>
              <w:t>Common Name</w:t>
            </w:r>
          </w:p>
        </w:tc>
        <w:tc>
          <w:tcPr>
            <w:tcW w:w="1956" w:type="dxa"/>
            <w:tcBorders>
              <w:top w:val="single" w:color="auto" w:sz="2" w:space="0"/>
              <w:bottom w:val="single" w:color="000000" w:sz="12" w:space="0"/>
            </w:tcBorders>
            <w:shd w:val="clear" w:color="auto" w:fill="auto"/>
          </w:tcPr>
          <w:p w:rsidRPr="00B77D6E" w:rsidR="00B77D6E" w:rsidP="00116F1C" w:rsidRDefault="00B77D6E">
            <w:pPr>
              <w:rPr>
                <w:b/>
                <w:bCs/>
              </w:rPr>
            </w:pPr>
            <w:r w:rsidRPr="00B77D6E">
              <w:rPr>
                <w:b/>
                <w:bCs/>
              </w:rPr>
              <w:t>Canopy Position</w:t>
            </w:r>
          </w:p>
        </w:tc>
      </w:tr>
      <w:tr w:rsidRPr="00B77D6E" w:rsidR="00B77D6E" w:rsidTr="00B77D6E">
        <w:tc>
          <w:tcPr>
            <w:tcW w:w="1056" w:type="dxa"/>
            <w:tcBorders>
              <w:top w:val="single" w:color="000000" w:sz="12" w:space="0"/>
            </w:tcBorders>
            <w:shd w:val="clear" w:color="auto" w:fill="auto"/>
          </w:tcPr>
          <w:p w:rsidRPr="00B77D6E" w:rsidR="00B77D6E" w:rsidP="00116F1C" w:rsidRDefault="00B77D6E">
            <w:pPr>
              <w:rPr>
                <w:bCs/>
              </w:rPr>
            </w:pPr>
            <w:r w:rsidRPr="00B77D6E">
              <w:rPr>
                <w:bCs/>
              </w:rPr>
              <w:t>QUST</w:t>
            </w:r>
          </w:p>
        </w:tc>
        <w:tc>
          <w:tcPr>
            <w:tcW w:w="2880" w:type="dxa"/>
            <w:tcBorders>
              <w:top w:val="single" w:color="000000" w:sz="12" w:space="0"/>
            </w:tcBorders>
            <w:shd w:val="clear" w:color="auto" w:fill="auto"/>
          </w:tcPr>
          <w:p w:rsidRPr="00B77D6E" w:rsidR="00B77D6E" w:rsidP="00116F1C" w:rsidRDefault="00B77D6E">
            <w:r w:rsidRPr="00B77D6E">
              <w:t xml:space="preserve">Quercus </w:t>
            </w:r>
            <w:proofErr w:type="spellStart"/>
            <w:r w:rsidRPr="00B77D6E">
              <w:t>stellata</w:t>
            </w:r>
            <w:proofErr w:type="spellEnd"/>
          </w:p>
        </w:tc>
        <w:tc>
          <w:tcPr>
            <w:tcW w:w="1860" w:type="dxa"/>
            <w:tcBorders>
              <w:top w:val="single" w:color="000000" w:sz="12" w:space="0"/>
            </w:tcBorders>
            <w:shd w:val="clear" w:color="auto" w:fill="auto"/>
          </w:tcPr>
          <w:p w:rsidRPr="00B77D6E" w:rsidR="00B77D6E" w:rsidP="00116F1C" w:rsidRDefault="00B77D6E">
            <w:r w:rsidRPr="00B77D6E">
              <w:t>Post oak</w:t>
            </w:r>
          </w:p>
        </w:tc>
        <w:tc>
          <w:tcPr>
            <w:tcW w:w="1956" w:type="dxa"/>
            <w:tcBorders>
              <w:top w:val="single" w:color="000000" w:sz="12" w:space="0"/>
            </w:tcBorders>
            <w:shd w:val="clear" w:color="auto" w:fill="auto"/>
          </w:tcPr>
          <w:p w:rsidRPr="00B77D6E" w:rsidR="00B77D6E" w:rsidP="00116F1C" w:rsidRDefault="00B77D6E">
            <w:r w:rsidRPr="00B77D6E">
              <w:t>Upper</w:t>
            </w:r>
          </w:p>
        </w:tc>
      </w:tr>
      <w:tr w:rsidRPr="00B77D6E" w:rsidR="00B77D6E" w:rsidTr="00B77D6E">
        <w:tc>
          <w:tcPr>
            <w:tcW w:w="1056" w:type="dxa"/>
            <w:shd w:val="clear" w:color="auto" w:fill="auto"/>
          </w:tcPr>
          <w:p w:rsidRPr="00B77D6E" w:rsidR="00B77D6E" w:rsidP="00116F1C" w:rsidRDefault="00B77D6E">
            <w:pPr>
              <w:rPr>
                <w:bCs/>
              </w:rPr>
            </w:pPr>
            <w:r w:rsidRPr="00B77D6E">
              <w:rPr>
                <w:bCs/>
              </w:rPr>
              <w:t>QUIN</w:t>
            </w:r>
          </w:p>
        </w:tc>
        <w:tc>
          <w:tcPr>
            <w:tcW w:w="2880" w:type="dxa"/>
            <w:shd w:val="clear" w:color="auto" w:fill="auto"/>
          </w:tcPr>
          <w:p w:rsidRPr="00B77D6E" w:rsidR="00B77D6E" w:rsidP="00116F1C" w:rsidRDefault="00B77D6E">
            <w:r w:rsidRPr="00B77D6E">
              <w:t xml:space="preserve">Quercus </w:t>
            </w:r>
            <w:proofErr w:type="spellStart"/>
            <w:r w:rsidRPr="00B77D6E">
              <w:t>incana</w:t>
            </w:r>
            <w:proofErr w:type="spellEnd"/>
          </w:p>
        </w:tc>
        <w:tc>
          <w:tcPr>
            <w:tcW w:w="1860" w:type="dxa"/>
            <w:shd w:val="clear" w:color="auto" w:fill="auto"/>
          </w:tcPr>
          <w:p w:rsidRPr="00B77D6E" w:rsidR="00B77D6E" w:rsidP="00116F1C" w:rsidRDefault="00B77D6E">
            <w:r w:rsidRPr="00B77D6E">
              <w:t>Bluejack oak</w:t>
            </w:r>
          </w:p>
        </w:tc>
        <w:tc>
          <w:tcPr>
            <w:tcW w:w="1956" w:type="dxa"/>
            <w:shd w:val="clear" w:color="auto" w:fill="auto"/>
          </w:tcPr>
          <w:p w:rsidRPr="00B77D6E" w:rsidR="00B77D6E" w:rsidP="00116F1C" w:rsidRDefault="00B77D6E">
            <w:r w:rsidRPr="00B77D6E">
              <w:t>Upper</w:t>
            </w:r>
          </w:p>
        </w:tc>
      </w:tr>
      <w:tr w:rsidRPr="00B77D6E" w:rsidR="00B77D6E" w:rsidTr="00B77D6E">
        <w:tc>
          <w:tcPr>
            <w:tcW w:w="1056" w:type="dxa"/>
            <w:shd w:val="clear" w:color="auto" w:fill="auto"/>
          </w:tcPr>
          <w:p w:rsidRPr="00B77D6E" w:rsidR="00B77D6E" w:rsidP="00116F1C" w:rsidRDefault="00B77D6E">
            <w:pPr>
              <w:rPr>
                <w:bCs/>
              </w:rPr>
            </w:pPr>
            <w:r w:rsidRPr="00B77D6E">
              <w:rPr>
                <w:bCs/>
              </w:rPr>
              <w:t>PIEC2</w:t>
            </w:r>
          </w:p>
        </w:tc>
        <w:tc>
          <w:tcPr>
            <w:tcW w:w="2880" w:type="dxa"/>
            <w:shd w:val="clear" w:color="auto" w:fill="auto"/>
          </w:tcPr>
          <w:p w:rsidRPr="00B77D6E" w:rsidR="00B77D6E" w:rsidP="00116F1C" w:rsidRDefault="00B77D6E">
            <w:r w:rsidRPr="00B77D6E">
              <w:t xml:space="preserve">Pinus </w:t>
            </w:r>
            <w:proofErr w:type="spellStart"/>
            <w:r w:rsidRPr="00B77D6E">
              <w:t>echinata</w:t>
            </w:r>
            <w:proofErr w:type="spellEnd"/>
          </w:p>
        </w:tc>
        <w:tc>
          <w:tcPr>
            <w:tcW w:w="1860" w:type="dxa"/>
            <w:shd w:val="clear" w:color="auto" w:fill="auto"/>
          </w:tcPr>
          <w:p w:rsidRPr="00B77D6E" w:rsidR="00B77D6E" w:rsidP="00116F1C" w:rsidRDefault="00B77D6E">
            <w:r w:rsidRPr="00B77D6E">
              <w:t>Shortleaf pine</w:t>
            </w:r>
          </w:p>
        </w:tc>
        <w:tc>
          <w:tcPr>
            <w:tcW w:w="1956" w:type="dxa"/>
            <w:shd w:val="clear" w:color="auto" w:fill="auto"/>
          </w:tcPr>
          <w:p w:rsidRPr="00B77D6E" w:rsidR="00B77D6E" w:rsidP="00116F1C" w:rsidRDefault="00B77D6E">
            <w:r w:rsidRPr="00B77D6E">
              <w:t>Upper</w:t>
            </w:r>
          </w:p>
        </w:tc>
      </w:tr>
      <w:tr w:rsidRPr="00B77D6E" w:rsidR="00B77D6E" w:rsidTr="00B77D6E">
        <w:tc>
          <w:tcPr>
            <w:tcW w:w="1056" w:type="dxa"/>
            <w:shd w:val="clear" w:color="auto" w:fill="auto"/>
          </w:tcPr>
          <w:p w:rsidRPr="00B77D6E" w:rsidR="00B77D6E" w:rsidP="00116F1C" w:rsidRDefault="00B77D6E">
            <w:pPr>
              <w:rPr>
                <w:bCs/>
              </w:rPr>
            </w:pPr>
            <w:r w:rsidRPr="00B77D6E">
              <w:rPr>
                <w:bCs/>
              </w:rPr>
              <w:t>SCSC</w:t>
            </w:r>
          </w:p>
        </w:tc>
        <w:tc>
          <w:tcPr>
            <w:tcW w:w="2880" w:type="dxa"/>
            <w:shd w:val="clear" w:color="auto" w:fill="auto"/>
          </w:tcPr>
          <w:p w:rsidRPr="00B77D6E" w:rsidR="00B77D6E" w:rsidP="00116F1C" w:rsidRDefault="00B77D6E">
            <w:proofErr w:type="spellStart"/>
            <w:r w:rsidRPr="00B77D6E">
              <w:t>Schizachyrium</w:t>
            </w:r>
            <w:proofErr w:type="spellEnd"/>
            <w:r w:rsidRPr="00B77D6E">
              <w:t xml:space="preserve"> </w:t>
            </w:r>
            <w:proofErr w:type="spellStart"/>
            <w:r w:rsidRPr="00B77D6E">
              <w:t>scoparium</w:t>
            </w:r>
            <w:proofErr w:type="spellEnd"/>
          </w:p>
        </w:tc>
        <w:tc>
          <w:tcPr>
            <w:tcW w:w="1860" w:type="dxa"/>
            <w:shd w:val="clear" w:color="auto" w:fill="auto"/>
          </w:tcPr>
          <w:p w:rsidRPr="00B77D6E" w:rsidR="00B77D6E" w:rsidP="00116F1C" w:rsidRDefault="00B77D6E">
            <w:r w:rsidRPr="00B77D6E">
              <w:t>Little bluestem</w:t>
            </w:r>
          </w:p>
        </w:tc>
        <w:tc>
          <w:tcPr>
            <w:tcW w:w="1956" w:type="dxa"/>
            <w:shd w:val="clear" w:color="auto" w:fill="auto"/>
          </w:tcPr>
          <w:p w:rsidRPr="00B77D6E" w:rsidR="00B77D6E" w:rsidP="00116F1C" w:rsidRDefault="00B77D6E">
            <w:r w:rsidRPr="00B77D6E">
              <w:t>Lower</w:t>
            </w:r>
          </w:p>
        </w:tc>
      </w:tr>
    </w:tbl>
    <w:p w:rsidR="00B77D6E" w:rsidP="00B77D6E" w:rsidRDefault="00B77D6E"/>
    <w:p w:rsidR="00B77D6E" w:rsidP="00B77D6E" w:rsidRDefault="00B77D6E">
      <w:pPr>
        <w:pStyle w:val="SClassInfoPara"/>
      </w:pPr>
      <w:r>
        <w:t>Description</w:t>
      </w:r>
    </w:p>
    <w:p w:rsidR="00B77D6E" w:rsidP="00B77D6E" w:rsidRDefault="00B77D6E">
      <w:r>
        <w:t xml:space="preserve">With low-severity surface fires at intervals </w:t>
      </w:r>
      <w:r w:rsidR="00C72725">
        <w:t>&lt;5yrs</w:t>
      </w:r>
      <w:r>
        <w:t xml:space="preserve"> this class will maintain its open canopy. Open canopy with sparse mid-story and well-developed, very diverse grass-forb layer. </w:t>
      </w:r>
    </w:p>
    <w:p w:rsidR="00B77D6E" w:rsidP="00B77D6E" w:rsidRDefault="00B77D6E"/>
    <w:p>
      <w:r>
        <w:rPr>
          <w:i/>
          <w:u w:val="single"/>
        </w:rPr>
        <w:t>Maximum Tree Size Class</w:t>
      </w:r>
      <w:br/>
      <w:r>
        <w:t>Pole 5-9" DBH</w:t>
      </w:r>
    </w:p>
    <w:p w:rsidR="00B77D6E" w:rsidP="00B77D6E" w:rsidRDefault="00B77D6E">
      <w:pPr>
        <w:pStyle w:val="InfoPara"/>
        <w:pBdr>
          <w:top w:val="single" w:color="auto" w:sz="4" w:space="1"/>
        </w:pBdr>
      </w:pPr>
      <w:r xmlns:w="http://schemas.openxmlformats.org/wordprocessingml/2006/main">
        <w:t>Class D</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77D6E" w:rsidP="00B77D6E" w:rsidRDefault="00B77D6E"/>
    <w:p w:rsidR="00B77D6E" w:rsidP="00B77D6E" w:rsidRDefault="00B77D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B77D6E" w:rsidR="00B77D6E" w:rsidTr="00B77D6E">
        <w:tc>
          <w:tcPr>
            <w:tcW w:w="1056" w:type="dxa"/>
            <w:tcBorders>
              <w:top w:val="single" w:color="auto" w:sz="2" w:space="0"/>
              <w:bottom w:val="single" w:color="000000" w:sz="12" w:space="0"/>
            </w:tcBorders>
            <w:shd w:val="clear" w:color="auto" w:fill="auto"/>
          </w:tcPr>
          <w:p w:rsidRPr="00B77D6E" w:rsidR="00B77D6E" w:rsidP="000271F2" w:rsidRDefault="00B77D6E">
            <w:pPr>
              <w:rPr>
                <w:b/>
                <w:bCs/>
              </w:rPr>
            </w:pPr>
            <w:r w:rsidRPr="00B77D6E">
              <w:rPr>
                <w:b/>
                <w:bCs/>
              </w:rPr>
              <w:t>Symbol</w:t>
            </w:r>
          </w:p>
        </w:tc>
        <w:tc>
          <w:tcPr>
            <w:tcW w:w="2880" w:type="dxa"/>
            <w:tcBorders>
              <w:top w:val="single" w:color="auto" w:sz="2" w:space="0"/>
              <w:bottom w:val="single" w:color="000000" w:sz="12" w:space="0"/>
            </w:tcBorders>
            <w:shd w:val="clear" w:color="auto" w:fill="auto"/>
          </w:tcPr>
          <w:p w:rsidRPr="00B77D6E" w:rsidR="00B77D6E" w:rsidP="000271F2" w:rsidRDefault="00B77D6E">
            <w:pPr>
              <w:rPr>
                <w:b/>
                <w:bCs/>
              </w:rPr>
            </w:pPr>
            <w:r w:rsidRPr="00B77D6E">
              <w:rPr>
                <w:b/>
                <w:bCs/>
              </w:rPr>
              <w:t>Scientific Name</w:t>
            </w:r>
          </w:p>
        </w:tc>
        <w:tc>
          <w:tcPr>
            <w:tcW w:w="1860" w:type="dxa"/>
            <w:tcBorders>
              <w:top w:val="single" w:color="auto" w:sz="2" w:space="0"/>
              <w:bottom w:val="single" w:color="000000" w:sz="12" w:space="0"/>
            </w:tcBorders>
            <w:shd w:val="clear" w:color="auto" w:fill="auto"/>
          </w:tcPr>
          <w:p w:rsidRPr="00B77D6E" w:rsidR="00B77D6E" w:rsidP="000271F2" w:rsidRDefault="00B77D6E">
            <w:pPr>
              <w:rPr>
                <w:b/>
                <w:bCs/>
              </w:rPr>
            </w:pPr>
            <w:r w:rsidRPr="00B77D6E">
              <w:rPr>
                <w:b/>
                <w:bCs/>
              </w:rPr>
              <w:t>Common Name</w:t>
            </w:r>
          </w:p>
        </w:tc>
        <w:tc>
          <w:tcPr>
            <w:tcW w:w="1956" w:type="dxa"/>
            <w:tcBorders>
              <w:top w:val="single" w:color="auto" w:sz="2" w:space="0"/>
              <w:bottom w:val="single" w:color="000000" w:sz="12" w:space="0"/>
            </w:tcBorders>
            <w:shd w:val="clear" w:color="auto" w:fill="auto"/>
          </w:tcPr>
          <w:p w:rsidRPr="00B77D6E" w:rsidR="00B77D6E" w:rsidP="000271F2" w:rsidRDefault="00B77D6E">
            <w:pPr>
              <w:rPr>
                <w:b/>
                <w:bCs/>
              </w:rPr>
            </w:pPr>
            <w:r w:rsidRPr="00B77D6E">
              <w:rPr>
                <w:b/>
                <w:bCs/>
              </w:rPr>
              <w:t>Canopy Position</w:t>
            </w:r>
          </w:p>
        </w:tc>
      </w:tr>
      <w:tr w:rsidRPr="00B77D6E" w:rsidR="00B77D6E" w:rsidTr="00B77D6E">
        <w:tc>
          <w:tcPr>
            <w:tcW w:w="1056" w:type="dxa"/>
            <w:tcBorders>
              <w:top w:val="single" w:color="000000" w:sz="12" w:space="0"/>
            </w:tcBorders>
            <w:shd w:val="clear" w:color="auto" w:fill="auto"/>
          </w:tcPr>
          <w:p w:rsidRPr="00B77D6E" w:rsidR="00B77D6E" w:rsidP="000271F2" w:rsidRDefault="00B77D6E">
            <w:pPr>
              <w:rPr>
                <w:bCs/>
              </w:rPr>
            </w:pPr>
            <w:r w:rsidRPr="00B77D6E">
              <w:rPr>
                <w:bCs/>
              </w:rPr>
              <w:t>QUST</w:t>
            </w:r>
          </w:p>
        </w:tc>
        <w:tc>
          <w:tcPr>
            <w:tcW w:w="2880" w:type="dxa"/>
            <w:tcBorders>
              <w:top w:val="single" w:color="000000" w:sz="12" w:space="0"/>
            </w:tcBorders>
            <w:shd w:val="clear" w:color="auto" w:fill="auto"/>
          </w:tcPr>
          <w:p w:rsidRPr="00B77D6E" w:rsidR="00B77D6E" w:rsidP="000271F2" w:rsidRDefault="00B77D6E">
            <w:r w:rsidRPr="00B77D6E">
              <w:t xml:space="preserve">Quercus </w:t>
            </w:r>
            <w:proofErr w:type="spellStart"/>
            <w:r w:rsidRPr="00B77D6E">
              <w:t>stellata</w:t>
            </w:r>
            <w:proofErr w:type="spellEnd"/>
          </w:p>
        </w:tc>
        <w:tc>
          <w:tcPr>
            <w:tcW w:w="1860" w:type="dxa"/>
            <w:tcBorders>
              <w:top w:val="single" w:color="000000" w:sz="12" w:space="0"/>
            </w:tcBorders>
            <w:shd w:val="clear" w:color="auto" w:fill="auto"/>
          </w:tcPr>
          <w:p w:rsidRPr="00B77D6E" w:rsidR="00B77D6E" w:rsidP="000271F2" w:rsidRDefault="00B77D6E">
            <w:r w:rsidRPr="00B77D6E">
              <w:t>Post oak</w:t>
            </w:r>
          </w:p>
        </w:tc>
        <w:tc>
          <w:tcPr>
            <w:tcW w:w="1956" w:type="dxa"/>
            <w:tcBorders>
              <w:top w:val="single" w:color="000000" w:sz="12" w:space="0"/>
            </w:tcBorders>
            <w:shd w:val="clear" w:color="auto" w:fill="auto"/>
          </w:tcPr>
          <w:p w:rsidRPr="00B77D6E" w:rsidR="00B77D6E" w:rsidP="000271F2" w:rsidRDefault="00B77D6E">
            <w:r w:rsidRPr="00B77D6E">
              <w:t>Upper</w:t>
            </w:r>
          </w:p>
        </w:tc>
      </w:tr>
      <w:tr w:rsidRPr="00B77D6E" w:rsidR="00B77D6E" w:rsidTr="00B77D6E">
        <w:tc>
          <w:tcPr>
            <w:tcW w:w="1056" w:type="dxa"/>
            <w:shd w:val="clear" w:color="auto" w:fill="auto"/>
          </w:tcPr>
          <w:p w:rsidRPr="00B77D6E" w:rsidR="00B77D6E" w:rsidP="000271F2" w:rsidRDefault="00B77D6E">
            <w:pPr>
              <w:rPr>
                <w:bCs/>
              </w:rPr>
            </w:pPr>
            <w:r w:rsidRPr="00B77D6E">
              <w:rPr>
                <w:bCs/>
              </w:rPr>
              <w:t>QUIN</w:t>
            </w:r>
          </w:p>
        </w:tc>
        <w:tc>
          <w:tcPr>
            <w:tcW w:w="2880" w:type="dxa"/>
            <w:shd w:val="clear" w:color="auto" w:fill="auto"/>
          </w:tcPr>
          <w:p w:rsidRPr="00B77D6E" w:rsidR="00B77D6E" w:rsidP="000271F2" w:rsidRDefault="00B77D6E">
            <w:r w:rsidRPr="00B77D6E">
              <w:t xml:space="preserve">Quercus </w:t>
            </w:r>
            <w:proofErr w:type="spellStart"/>
            <w:r w:rsidRPr="00B77D6E">
              <w:t>incana</w:t>
            </w:r>
            <w:proofErr w:type="spellEnd"/>
          </w:p>
        </w:tc>
        <w:tc>
          <w:tcPr>
            <w:tcW w:w="1860" w:type="dxa"/>
            <w:shd w:val="clear" w:color="auto" w:fill="auto"/>
          </w:tcPr>
          <w:p w:rsidRPr="00B77D6E" w:rsidR="00B77D6E" w:rsidP="000271F2" w:rsidRDefault="00B77D6E">
            <w:r w:rsidRPr="00B77D6E">
              <w:t>Bluejack oak</w:t>
            </w:r>
          </w:p>
        </w:tc>
        <w:tc>
          <w:tcPr>
            <w:tcW w:w="1956" w:type="dxa"/>
            <w:shd w:val="clear" w:color="auto" w:fill="auto"/>
          </w:tcPr>
          <w:p w:rsidRPr="00B77D6E" w:rsidR="00B77D6E" w:rsidP="000271F2" w:rsidRDefault="00B77D6E">
            <w:r w:rsidRPr="00B77D6E">
              <w:t>Upper</w:t>
            </w:r>
          </w:p>
        </w:tc>
      </w:tr>
      <w:tr w:rsidRPr="00B77D6E" w:rsidR="00B77D6E" w:rsidTr="00B77D6E">
        <w:tc>
          <w:tcPr>
            <w:tcW w:w="1056" w:type="dxa"/>
            <w:shd w:val="clear" w:color="auto" w:fill="auto"/>
          </w:tcPr>
          <w:p w:rsidRPr="00B77D6E" w:rsidR="00B77D6E" w:rsidP="000271F2" w:rsidRDefault="00B77D6E">
            <w:pPr>
              <w:rPr>
                <w:bCs/>
              </w:rPr>
            </w:pPr>
            <w:r w:rsidRPr="00B77D6E">
              <w:rPr>
                <w:bCs/>
              </w:rPr>
              <w:t>PIEC2</w:t>
            </w:r>
          </w:p>
        </w:tc>
        <w:tc>
          <w:tcPr>
            <w:tcW w:w="2880" w:type="dxa"/>
            <w:shd w:val="clear" w:color="auto" w:fill="auto"/>
          </w:tcPr>
          <w:p w:rsidRPr="00B77D6E" w:rsidR="00B77D6E" w:rsidP="000271F2" w:rsidRDefault="00B77D6E">
            <w:r w:rsidRPr="00B77D6E">
              <w:t xml:space="preserve">Pinus </w:t>
            </w:r>
            <w:proofErr w:type="spellStart"/>
            <w:r w:rsidRPr="00B77D6E">
              <w:t>echinata</w:t>
            </w:r>
            <w:proofErr w:type="spellEnd"/>
          </w:p>
        </w:tc>
        <w:tc>
          <w:tcPr>
            <w:tcW w:w="1860" w:type="dxa"/>
            <w:shd w:val="clear" w:color="auto" w:fill="auto"/>
          </w:tcPr>
          <w:p w:rsidRPr="00B77D6E" w:rsidR="00B77D6E" w:rsidP="000271F2" w:rsidRDefault="00B77D6E">
            <w:r w:rsidRPr="00B77D6E">
              <w:t>Shortleaf pine</w:t>
            </w:r>
          </w:p>
        </w:tc>
        <w:tc>
          <w:tcPr>
            <w:tcW w:w="1956" w:type="dxa"/>
            <w:shd w:val="clear" w:color="auto" w:fill="auto"/>
          </w:tcPr>
          <w:p w:rsidRPr="00B77D6E" w:rsidR="00B77D6E" w:rsidP="000271F2" w:rsidRDefault="00B77D6E">
            <w:r w:rsidRPr="00B77D6E">
              <w:t>Upper</w:t>
            </w:r>
          </w:p>
        </w:tc>
      </w:tr>
      <w:tr w:rsidRPr="00B77D6E" w:rsidR="00B77D6E" w:rsidTr="00B77D6E">
        <w:tc>
          <w:tcPr>
            <w:tcW w:w="1056" w:type="dxa"/>
            <w:shd w:val="clear" w:color="auto" w:fill="auto"/>
          </w:tcPr>
          <w:p w:rsidRPr="00B77D6E" w:rsidR="00B77D6E" w:rsidP="000271F2" w:rsidRDefault="00B77D6E">
            <w:pPr>
              <w:rPr>
                <w:bCs/>
              </w:rPr>
            </w:pPr>
            <w:r w:rsidRPr="00B77D6E">
              <w:rPr>
                <w:bCs/>
              </w:rPr>
              <w:t>SCSC</w:t>
            </w:r>
          </w:p>
        </w:tc>
        <w:tc>
          <w:tcPr>
            <w:tcW w:w="2880" w:type="dxa"/>
            <w:shd w:val="clear" w:color="auto" w:fill="auto"/>
          </w:tcPr>
          <w:p w:rsidRPr="00B77D6E" w:rsidR="00B77D6E" w:rsidP="000271F2" w:rsidRDefault="00B77D6E">
            <w:proofErr w:type="spellStart"/>
            <w:r w:rsidRPr="00B77D6E">
              <w:t>Schizachyrium</w:t>
            </w:r>
            <w:proofErr w:type="spellEnd"/>
            <w:r w:rsidRPr="00B77D6E">
              <w:t xml:space="preserve"> </w:t>
            </w:r>
            <w:proofErr w:type="spellStart"/>
            <w:r w:rsidRPr="00B77D6E">
              <w:t>scoparium</w:t>
            </w:r>
            <w:proofErr w:type="spellEnd"/>
          </w:p>
        </w:tc>
        <w:tc>
          <w:tcPr>
            <w:tcW w:w="1860" w:type="dxa"/>
            <w:shd w:val="clear" w:color="auto" w:fill="auto"/>
          </w:tcPr>
          <w:p w:rsidRPr="00B77D6E" w:rsidR="00B77D6E" w:rsidP="000271F2" w:rsidRDefault="00B77D6E">
            <w:r w:rsidRPr="00B77D6E">
              <w:t>Little bluestem</w:t>
            </w:r>
          </w:p>
        </w:tc>
        <w:tc>
          <w:tcPr>
            <w:tcW w:w="1956" w:type="dxa"/>
            <w:shd w:val="clear" w:color="auto" w:fill="auto"/>
          </w:tcPr>
          <w:p w:rsidRPr="00B77D6E" w:rsidR="00B77D6E" w:rsidP="000271F2" w:rsidRDefault="00B77D6E">
            <w:r w:rsidRPr="00B77D6E">
              <w:t>Lower</w:t>
            </w:r>
          </w:p>
        </w:tc>
      </w:tr>
    </w:tbl>
    <w:p w:rsidR="00B77D6E" w:rsidP="00B77D6E" w:rsidRDefault="00B77D6E"/>
    <w:p w:rsidR="00B77D6E" w:rsidP="00B77D6E" w:rsidRDefault="00B77D6E">
      <w:pPr>
        <w:pStyle w:val="SClassInfoPara"/>
      </w:pPr>
      <w:r>
        <w:t>Description</w:t>
      </w:r>
    </w:p>
    <w:p w:rsidR="00B77D6E" w:rsidP="00B77D6E" w:rsidRDefault="00B77D6E">
      <w:r>
        <w:t>The sandhill ridgetops and upper slopes support dry sandhill woodland which has a stunted gnarly canopy of oaks (</w:t>
      </w:r>
      <w:r w:rsidRPr="00C72725">
        <w:rPr>
          <w:i/>
        </w:rPr>
        <w:t xml:space="preserve">Q. </w:t>
      </w:r>
      <w:proofErr w:type="spellStart"/>
      <w:r w:rsidRPr="00C72725">
        <w:rPr>
          <w:i/>
        </w:rPr>
        <w:t>margaretta</w:t>
      </w:r>
      <w:proofErr w:type="spellEnd"/>
      <w:r w:rsidRPr="00C72725">
        <w:rPr>
          <w:i/>
        </w:rPr>
        <w:t xml:space="preserve">, Q. </w:t>
      </w:r>
      <w:proofErr w:type="spellStart"/>
      <w:r w:rsidRPr="00C72725">
        <w:rPr>
          <w:i/>
        </w:rPr>
        <w:t>incana</w:t>
      </w:r>
      <w:proofErr w:type="spellEnd"/>
      <w:r w:rsidRPr="00C72725">
        <w:rPr>
          <w:i/>
        </w:rPr>
        <w:t xml:space="preserve">, Q. </w:t>
      </w:r>
      <w:proofErr w:type="spellStart"/>
      <w:r w:rsidRPr="00C72725">
        <w:rPr>
          <w:i/>
        </w:rPr>
        <w:t>marilandica</w:t>
      </w:r>
      <w:proofErr w:type="spellEnd"/>
      <w:r w:rsidRPr="00C72725">
        <w:rPr>
          <w:i/>
        </w:rPr>
        <w:t xml:space="preserve">, Q. </w:t>
      </w:r>
      <w:proofErr w:type="spellStart"/>
      <w:r w:rsidRPr="00C72725">
        <w:rPr>
          <w:i/>
        </w:rPr>
        <w:t>arkansana</w:t>
      </w:r>
      <w:proofErr w:type="spellEnd"/>
      <w:r>
        <w:t>). Open canopy with sparse mid-story and well-developed, very diverse grass-forb layer.</w:t>
      </w:r>
    </w:p>
    <w:p w:rsidR="00B77D6E" w:rsidP="00B77D6E" w:rsidRDefault="00B77D6E"/>
    <w:p>
      <w:r>
        <w:rPr>
          <w:i/>
          <w:u w:val="single"/>
        </w:rPr>
        <w:t>Maximum Tree Size Class</w:t>
      </w:r>
      <w:br/>
      <w:r>
        <w:t>Large 21-33"DBH</w:t>
      </w:r>
    </w:p>
    <w:p w:rsidR="00B77D6E" w:rsidP="00B77D6E" w:rsidRDefault="00B77D6E">
      <w:pPr>
        <w:pStyle w:val="InfoPara"/>
        <w:pBdr>
          <w:top w:val="single" w:color="auto" w:sz="4" w:space="1"/>
        </w:pBdr>
      </w:pPr>
      <w:r xmlns:w="http://schemas.openxmlformats.org/wordprocessingml/2006/main">
        <w:t>Class E</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77D6E" w:rsidP="00B77D6E" w:rsidRDefault="00B77D6E"/>
    <w:p w:rsidR="00B77D6E" w:rsidP="00B77D6E" w:rsidRDefault="00B77D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B77D6E" w:rsidR="00B77D6E" w:rsidTr="00B77D6E">
        <w:tc>
          <w:tcPr>
            <w:tcW w:w="1056" w:type="dxa"/>
            <w:tcBorders>
              <w:top w:val="single" w:color="auto" w:sz="2" w:space="0"/>
              <w:bottom w:val="single" w:color="000000" w:sz="12" w:space="0"/>
            </w:tcBorders>
            <w:shd w:val="clear" w:color="auto" w:fill="auto"/>
          </w:tcPr>
          <w:p w:rsidRPr="00B77D6E" w:rsidR="00B77D6E" w:rsidP="005B6DC0" w:rsidRDefault="00B77D6E">
            <w:pPr>
              <w:rPr>
                <w:b/>
                <w:bCs/>
              </w:rPr>
            </w:pPr>
            <w:r w:rsidRPr="00B77D6E">
              <w:rPr>
                <w:b/>
                <w:bCs/>
              </w:rPr>
              <w:t>Symbol</w:t>
            </w:r>
          </w:p>
        </w:tc>
        <w:tc>
          <w:tcPr>
            <w:tcW w:w="1908" w:type="dxa"/>
            <w:tcBorders>
              <w:top w:val="single" w:color="auto" w:sz="2" w:space="0"/>
              <w:bottom w:val="single" w:color="000000" w:sz="12" w:space="0"/>
            </w:tcBorders>
            <w:shd w:val="clear" w:color="auto" w:fill="auto"/>
          </w:tcPr>
          <w:p w:rsidRPr="00B77D6E" w:rsidR="00B77D6E" w:rsidP="005B6DC0" w:rsidRDefault="00B77D6E">
            <w:pPr>
              <w:rPr>
                <w:b/>
                <w:bCs/>
              </w:rPr>
            </w:pPr>
            <w:r w:rsidRPr="00B77D6E">
              <w:rPr>
                <w:b/>
                <w:bCs/>
              </w:rPr>
              <w:t>Scientific Name</w:t>
            </w:r>
          </w:p>
        </w:tc>
        <w:tc>
          <w:tcPr>
            <w:tcW w:w="1860" w:type="dxa"/>
            <w:tcBorders>
              <w:top w:val="single" w:color="auto" w:sz="2" w:space="0"/>
              <w:bottom w:val="single" w:color="000000" w:sz="12" w:space="0"/>
            </w:tcBorders>
            <w:shd w:val="clear" w:color="auto" w:fill="auto"/>
          </w:tcPr>
          <w:p w:rsidRPr="00B77D6E" w:rsidR="00B77D6E" w:rsidP="005B6DC0" w:rsidRDefault="00B77D6E">
            <w:pPr>
              <w:rPr>
                <w:b/>
                <w:bCs/>
              </w:rPr>
            </w:pPr>
            <w:r w:rsidRPr="00B77D6E">
              <w:rPr>
                <w:b/>
                <w:bCs/>
              </w:rPr>
              <w:t>Common Name</w:t>
            </w:r>
          </w:p>
        </w:tc>
        <w:tc>
          <w:tcPr>
            <w:tcW w:w="1956" w:type="dxa"/>
            <w:tcBorders>
              <w:top w:val="single" w:color="auto" w:sz="2" w:space="0"/>
              <w:bottom w:val="single" w:color="000000" w:sz="12" w:space="0"/>
            </w:tcBorders>
            <w:shd w:val="clear" w:color="auto" w:fill="auto"/>
          </w:tcPr>
          <w:p w:rsidRPr="00B77D6E" w:rsidR="00B77D6E" w:rsidP="005B6DC0" w:rsidRDefault="00B77D6E">
            <w:pPr>
              <w:rPr>
                <w:b/>
                <w:bCs/>
              </w:rPr>
            </w:pPr>
            <w:r w:rsidRPr="00B77D6E">
              <w:rPr>
                <w:b/>
                <w:bCs/>
              </w:rPr>
              <w:t>Canopy Position</w:t>
            </w:r>
          </w:p>
        </w:tc>
      </w:tr>
      <w:tr w:rsidRPr="00B77D6E" w:rsidR="00B77D6E" w:rsidTr="00B77D6E">
        <w:tc>
          <w:tcPr>
            <w:tcW w:w="1056" w:type="dxa"/>
            <w:tcBorders>
              <w:top w:val="single" w:color="000000" w:sz="12" w:space="0"/>
            </w:tcBorders>
            <w:shd w:val="clear" w:color="auto" w:fill="auto"/>
          </w:tcPr>
          <w:p w:rsidRPr="00B77D6E" w:rsidR="00B77D6E" w:rsidP="005B6DC0" w:rsidRDefault="00B77D6E">
            <w:pPr>
              <w:rPr>
                <w:bCs/>
              </w:rPr>
            </w:pPr>
            <w:r w:rsidRPr="00B77D6E">
              <w:rPr>
                <w:bCs/>
              </w:rPr>
              <w:t>QUST</w:t>
            </w:r>
          </w:p>
        </w:tc>
        <w:tc>
          <w:tcPr>
            <w:tcW w:w="1908" w:type="dxa"/>
            <w:tcBorders>
              <w:top w:val="single" w:color="000000" w:sz="12" w:space="0"/>
            </w:tcBorders>
            <w:shd w:val="clear" w:color="auto" w:fill="auto"/>
          </w:tcPr>
          <w:p w:rsidRPr="00B77D6E" w:rsidR="00B77D6E" w:rsidP="005B6DC0" w:rsidRDefault="00B77D6E">
            <w:r w:rsidRPr="00B77D6E">
              <w:t xml:space="preserve">Quercus </w:t>
            </w:r>
            <w:proofErr w:type="spellStart"/>
            <w:r w:rsidRPr="00B77D6E">
              <w:t>stellata</w:t>
            </w:r>
            <w:proofErr w:type="spellEnd"/>
          </w:p>
        </w:tc>
        <w:tc>
          <w:tcPr>
            <w:tcW w:w="1860" w:type="dxa"/>
            <w:tcBorders>
              <w:top w:val="single" w:color="000000" w:sz="12" w:space="0"/>
            </w:tcBorders>
            <w:shd w:val="clear" w:color="auto" w:fill="auto"/>
          </w:tcPr>
          <w:p w:rsidRPr="00B77D6E" w:rsidR="00B77D6E" w:rsidP="005B6DC0" w:rsidRDefault="00B77D6E">
            <w:r w:rsidRPr="00B77D6E">
              <w:t>Post oak</w:t>
            </w:r>
          </w:p>
        </w:tc>
        <w:tc>
          <w:tcPr>
            <w:tcW w:w="1956" w:type="dxa"/>
            <w:tcBorders>
              <w:top w:val="single" w:color="000000" w:sz="12" w:space="0"/>
            </w:tcBorders>
            <w:shd w:val="clear" w:color="auto" w:fill="auto"/>
          </w:tcPr>
          <w:p w:rsidRPr="00B77D6E" w:rsidR="00B77D6E" w:rsidP="005B6DC0" w:rsidRDefault="00B77D6E">
            <w:r w:rsidRPr="00B77D6E">
              <w:t>Upper</w:t>
            </w:r>
          </w:p>
        </w:tc>
      </w:tr>
      <w:tr w:rsidRPr="00B77D6E" w:rsidR="00B77D6E" w:rsidTr="00B77D6E">
        <w:tc>
          <w:tcPr>
            <w:tcW w:w="1056" w:type="dxa"/>
            <w:shd w:val="clear" w:color="auto" w:fill="auto"/>
          </w:tcPr>
          <w:p w:rsidRPr="00B77D6E" w:rsidR="00B77D6E" w:rsidP="005B6DC0" w:rsidRDefault="00B77D6E">
            <w:pPr>
              <w:rPr>
                <w:bCs/>
              </w:rPr>
            </w:pPr>
            <w:r w:rsidRPr="00B77D6E">
              <w:rPr>
                <w:bCs/>
              </w:rPr>
              <w:t>QUIN</w:t>
            </w:r>
          </w:p>
        </w:tc>
        <w:tc>
          <w:tcPr>
            <w:tcW w:w="1908" w:type="dxa"/>
            <w:shd w:val="clear" w:color="auto" w:fill="auto"/>
          </w:tcPr>
          <w:p w:rsidRPr="00B77D6E" w:rsidR="00B77D6E" w:rsidP="005B6DC0" w:rsidRDefault="00B77D6E">
            <w:r w:rsidRPr="00B77D6E">
              <w:t xml:space="preserve">Quercus </w:t>
            </w:r>
            <w:proofErr w:type="spellStart"/>
            <w:r w:rsidRPr="00B77D6E">
              <w:t>incana</w:t>
            </w:r>
            <w:proofErr w:type="spellEnd"/>
          </w:p>
        </w:tc>
        <w:tc>
          <w:tcPr>
            <w:tcW w:w="1860" w:type="dxa"/>
            <w:shd w:val="clear" w:color="auto" w:fill="auto"/>
          </w:tcPr>
          <w:p w:rsidRPr="00B77D6E" w:rsidR="00B77D6E" w:rsidP="005B6DC0" w:rsidRDefault="00B77D6E">
            <w:r w:rsidRPr="00B77D6E">
              <w:t>Bluejack oak</w:t>
            </w:r>
          </w:p>
        </w:tc>
        <w:tc>
          <w:tcPr>
            <w:tcW w:w="1956" w:type="dxa"/>
            <w:shd w:val="clear" w:color="auto" w:fill="auto"/>
          </w:tcPr>
          <w:p w:rsidRPr="00B77D6E" w:rsidR="00B77D6E" w:rsidP="005B6DC0" w:rsidRDefault="00B77D6E">
            <w:r w:rsidRPr="00B77D6E">
              <w:t>Upper</w:t>
            </w:r>
          </w:p>
        </w:tc>
      </w:tr>
      <w:tr w:rsidRPr="00B77D6E" w:rsidR="00B77D6E" w:rsidTr="00B77D6E">
        <w:tc>
          <w:tcPr>
            <w:tcW w:w="1056" w:type="dxa"/>
            <w:shd w:val="clear" w:color="auto" w:fill="auto"/>
          </w:tcPr>
          <w:p w:rsidRPr="00B77D6E" w:rsidR="00B77D6E" w:rsidP="005B6DC0" w:rsidRDefault="00B77D6E">
            <w:pPr>
              <w:rPr>
                <w:bCs/>
              </w:rPr>
            </w:pPr>
            <w:r w:rsidRPr="00B77D6E">
              <w:rPr>
                <w:bCs/>
              </w:rPr>
              <w:t>PIEC2</w:t>
            </w:r>
          </w:p>
        </w:tc>
        <w:tc>
          <w:tcPr>
            <w:tcW w:w="1908" w:type="dxa"/>
            <w:shd w:val="clear" w:color="auto" w:fill="auto"/>
          </w:tcPr>
          <w:p w:rsidRPr="00B77D6E" w:rsidR="00B77D6E" w:rsidP="005B6DC0" w:rsidRDefault="00B77D6E">
            <w:r w:rsidRPr="00B77D6E">
              <w:t xml:space="preserve">Pinus </w:t>
            </w:r>
            <w:proofErr w:type="spellStart"/>
            <w:r w:rsidRPr="00B77D6E">
              <w:t>echinata</w:t>
            </w:r>
            <w:proofErr w:type="spellEnd"/>
          </w:p>
        </w:tc>
        <w:tc>
          <w:tcPr>
            <w:tcW w:w="1860" w:type="dxa"/>
            <w:shd w:val="clear" w:color="auto" w:fill="auto"/>
          </w:tcPr>
          <w:p w:rsidRPr="00B77D6E" w:rsidR="00B77D6E" w:rsidP="005B6DC0" w:rsidRDefault="00B77D6E">
            <w:r w:rsidRPr="00B77D6E">
              <w:t>Shortleaf pine</w:t>
            </w:r>
          </w:p>
        </w:tc>
        <w:tc>
          <w:tcPr>
            <w:tcW w:w="1956" w:type="dxa"/>
            <w:shd w:val="clear" w:color="auto" w:fill="auto"/>
          </w:tcPr>
          <w:p w:rsidRPr="00B77D6E" w:rsidR="00B77D6E" w:rsidP="005B6DC0" w:rsidRDefault="00B77D6E">
            <w:r w:rsidRPr="00B77D6E">
              <w:t>Upper</w:t>
            </w:r>
          </w:p>
        </w:tc>
      </w:tr>
    </w:tbl>
    <w:p w:rsidR="00B77D6E" w:rsidP="00B77D6E" w:rsidRDefault="00B77D6E"/>
    <w:p w:rsidR="00B77D6E" w:rsidP="00B77D6E" w:rsidRDefault="00B77D6E">
      <w:pPr>
        <w:pStyle w:val="SClassInfoPara"/>
      </w:pPr>
      <w:r>
        <w:t>Description</w:t>
      </w:r>
    </w:p>
    <w:p w:rsidR="00B77D6E" w:rsidP="00B77D6E" w:rsidRDefault="00B77D6E">
      <w:r>
        <w:t>Closed canopy with mid-story, tolerant shrubs, and little to no grass-forb layer. Low-intensity fire will maintain</w:t>
      </w:r>
      <w:r w:rsidR="00F23575">
        <w:t xml:space="preserve"> this class</w:t>
      </w:r>
      <w:r>
        <w:t xml:space="preserve">. </w:t>
      </w:r>
    </w:p>
    <w:p w:rsidR="00B77D6E" w:rsidP="00B77D6E" w:rsidRDefault="00B77D6E"/>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45</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45</w:t>
            </w:r>
          </w:p>
        </w:tc>
      </w:tr>
      <w:tr>
        <w:tc>
          <w:p>
            <w:pPr>
              <w:jc w:val="center"/>
            </w:pPr>
            <w:r>
              <w:rPr>
                <w:sz w:val="20"/>
              </w:rPr>
              <w:t>Late1:OPN</w:t>
            </w:r>
          </w:p>
        </w:tc>
        <w:tc>
          <w:p>
            <w:pPr>
              <w:jc w:val="center"/>
            </w:pPr>
            <w:r>
              <w:rPr>
                <w:sz w:val="20"/>
              </w:rPr>
              <w:t>46</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46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14</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77D6E" w:rsidP="00B77D6E" w:rsidRDefault="00B77D6E">
      <w:proofErr w:type="spellStart"/>
      <w:r>
        <w:t>Abolt</w:t>
      </w:r>
      <w:proofErr w:type="spellEnd"/>
      <w:r>
        <w:t xml:space="preserve">, R.A. 1999. Site conservation plan for Caddo Black Bayou. Unpublished report. The Nature Conservancy of Louisiana. </w:t>
      </w:r>
    </w:p>
    <w:p w:rsidR="00B77D6E" w:rsidP="00B77D6E" w:rsidRDefault="00B77D6E"/>
    <w:p w:rsidR="00B77D6E" w:rsidP="00B77D6E" w:rsidRDefault="00B77D6E">
      <w:r>
        <w:t>Albin, D.R. 1962. Resume of the ground-water resources of Bradley, Calhoun, and Ouachita Counties, Arkansas. Water Resources Summary No.1. Arkansas Geological and Conservation Commission, Little Rock.</w:t>
      </w:r>
    </w:p>
    <w:p w:rsidR="00B77D6E" w:rsidP="00B77D6E" w:rsidRDefault="00B77D6E"/>
    <w:p w:rsidR="00B77D6E" w:rsidP="00B77D6E" w:rsidRDefault="00B77D6E">
      <w:r>
        <w:t xml:space="preserve">Ahles, H.E. and C.R. Bell. 1958. Species new to the flora of North or South Carolina. </w:t>
      </w:r>
      <w:proofErr w:type="spellStart"/>
      <w:r>
        <w:t>Rhodora</w:t>
      </w:r>
      <w:proofErr w:type="spellEnd"/>
      <w:r>
        <w:t xml:space="preserve"> 60: 10-32.</w:t>
      </w:r>
    </w:p>
    <w:p w:rsidR="00B77D6E" w:rsidP="00B77D6E" w:rsidRDefault="00B77D6E"/>
    <w:p w:rsidR="00B77D6E" w:rsidP="00B77D6E" w:rsidRDefault="00B77D6E">
      <w:r>
        <w:t>Arkansas Department of Parks and Tourism. 1983. An environmental inventory of White Oaks Lake State Park. 54 pp.</w:t>
      </w:r>
    </w:p>
    <w:p w:rsidR="00B77D6E" w:rsidP="00B77D6E" w:rsidRDefault="00B77D6E"/>
    <w:p w:rsidR="00B77D6E" w:rsidP="00B77D6E" w:rsidRDefault="00B77D6E">
      <w:r>
        <w:t xml:space="preserve">Bormann, F.H. 1956. Ecological implications of changes in photosynthetic response of Pinus </w:t>
      </w:r>
      <w:proofErr w:type="spellStart"/>
      <w:r>
        <w:t>taeda</w:t>
      </w:r>
      <w:proofErr w:type="spellEnd"/>
      <w:r>
        <w:t xml:space="preserve"> seedlings during ontogeny. Ecology 37: 70-74.</w:t>
      </w:r>
    </w:p>
    <w:p w:rsidR="00B77D6E" w:rsidP="00B77D6E" w:rsidRDefault="00B77D6E"/>
    <w:p w:rsidR="00B77D6E" w:rsidP="00B77D6E" w:rsidRDefault="00B77D6E">
      <w:proofErr w:type="spellStart"/>
      <w:r>
        <w:t>Branner</w:t>
      </w:r>
      <w:proofErr w:type="spellEnd"/>
      <w:r>
        <w:t xml:space="preserve">, J.C. and F.V. </w:t>
      </w:r>
      <w:proofErr w:type="spellStart"/>
      <w:r>
        <w:t>Coville</w:t>
      </w:r>
      <w:proofErr w:type="spellEnd"/>
      <w:r>
        <w:t>. 1891. A list of the plants of Arkansas. Annual Report for 1888. Arkansas Geological Survey 4: 155-242.</w:t>
      </w:r>
    </w:p>
    <w:p w:rsidR="00B77D6E" w:rsidP="00B77D6E" w:rsidRDefault="00B77D6E"/>
    <w:p w:rsidR="00B77D6E" w:rsidP="00B77D6E" w:rsidRDefault="00B77D6E">
      <w:r>
        <w:t>Braun, E.L. 1950. Deciduous forests of eastern North America. Hafner Publishing Co., New York. 596 pp.</w:t>
      </w:r>
    </w:p>
    <w:p w:rsidR="00B77D6E" w:rsidP="00B77D6E" w:rsidRDefault="00B77D6E"/>
    <w:p w:rsidR="00B77D6E" w:rsidP="00B77D6E" w:rsidRDefault="00B77D6E">
      <w:r>
        <w:t>Burns, R.M. and E.A. Hebb. 1972. Site preparation and reforestation of droughty, acid sands. USDA Forest Service. Agriculture Handbook 426. 61 pp.</w:t>
      </w:r>
    </w:p>
    <w:p w:rsidR="00B77D6E" w:rsidP="00B77D6E" w:rsidRDefault="00B77D6E"/>
    <w:p w:rsidR="00B77D6E" w:rsidP="00B77D6E" w:rsidRDefault="00B77D6E">
      <w:r>
        <w:t>Catlett, V.R. 1973. Soil survey of Ouachita County, Arkansas. USDA Soil Conservation Service. 62 pp.</w:t>
      </w:r>
    </w:p>
    <w:p w:rsidR="00B77D6E" w:rsidP="00B77D6E" w:rsidRDefault="00B77D6E"/>
    <w:p w:rsidR="00B77D6E" w:rsidP="00B77D6E" w:rsidRDefault="00B77D6E">
      <w:r>
        <w:lastRenderedPageBreak/>
        <w:t>Clark, R.C. 1971. Woody plants of Alabama. Annals of the Missouri Botanical Garden 58(2): 99-242.</w:t>
      </w:r>
    </w:p>
    <w:p w:rsidR="00B77D6E" w:rsidP="00B77D6E" w:rsidRDefault="00B77D6E"/>
    <w:p w:rsidR="00B77D6E" w:rsidP="00B77D6E" w:rsidRDefault="00B77D6E">
      <w:proofErr w:type="spellStart"/>
      <w:r>
        <w:t>Correll</w:t>
      </w:r>
      <w:proofErr w:type="spellEnd"/>
      <w:r>
        <w:t>, D.S. and M.C. Johnston. 1970. Manual of vascular plants of Texas. Texas Research Foundation, Renner, TX.</w:t>
      </w:r>
    </w:p>
    <w:p w:rsidR="00B77D6E" w:rsidP="00B77D6E" w:rsidRDefault="00B77D6E"/>
    <w:p w:rsidR="00B77D6E" w:rsidP="00B77D6E" w:rsidRDefault="00B77D6E">
      <w:r>
        <w:t>Curtis, J.T. 1959. Vegetation of Wisconsin. University of Wisconsin Press, Madison.</w:t>
      </w:r>
    </w:p>
    <w:p w:rsidR="00B77D6E" w:rsidP="00B77D6E" w:rsidRDefault="00B77D6E"/>
    <w:p w:rsidR="00B77D6E" w:rsidP="00B77D6E" w:rsidRDefault="00B77D6E">
      <w:r>
        <w:t>Daubenmire, R. 1968. Plant communities: a textbook of plant synecology. Harper and Row, New York. 300 pp.</w:t>
      </w:r>
    </w:p>
    <w:p w:rsidR="00B77D6E" w:rsidP="00B77D6E" w:rsidRDefault="00B77D6E"/>
    <w:p w:rsidR="00B77D6E" w:rsidP="00B77D6E" w:rsidRDefault="00B77D6E">
      <w:r>
        <w:t xml:space="preserve">Duke, J.A. 1961. The </w:t>
      </w:r>
      <w:proofErr w:type="spellStart"/>
      <w:r>
        <w:t>psammophytes</w:t>
      </w:r>
      <w:proofErr w:type="spellEnd"/>
      <w:r>
        <w:t xml:space="preserve"> of the Carolina fall-line sandhills. Journal of the Elisha </w:t>
      </w:r>
      <w:r w:rsidR="00C72725">
        <w:t>Mitchell</w:t>
      </w:r>
      <w:r>
        <w:t xml:space="preserve"> Science Society 77: 3-25.</w:t>
      </w:r>
    </w:p>
    <w:p w:rsidR="00B77D6E" w:rsidP="00B77D6E" w:rsidRDefault="00B77D6E"/>
    <w:p w:rsidR="00B77D6E" w:rsidP="00B77D6E" w:rsidRDefault="00B77D6E">
      <w:r>
        <w:t>Duncan, W.H. 1975. Woody vines of the southeastern US. University of Georgia Press, Athens.</w:t>
      </w:r>
    </w:p>
    <w:p w:rsidR="00B77D6E" w:rsidP="00B77D6E" w:rsidRDefault="00B77D6E"/>
    <w:p w:rsidR="00B77D6E" w:rsidP="00B77D6E" w:rsidRDefault="00B77D6E">
      <w:r>
        <w:t xml:space="preserve">Faust, W.Z. 1976. Vegetation analysis of the Georgia fall-line sandhills. </w:t>
      </w:r>
      <w:proofErr w:type="spellStart"/>
      <w:r>
        <w:t>Rhodora</w:t>
      </w:r>
      <w:proofErr w:type="spellEnd"/>
      <w:r>
        <w:t xml:space="preserve"> 78: 525-531.</w:t>
      </w:r>
    </w:p>
    <w:p w:rsidR="00B77D6E" w:rsidP="00B77D6E" w:rsidRDefault="00B77D6E"/>
    <w:p w:rsidR="00B77D6E" w:rsidP="00B77D6E" w:rsidRDefault="00B77D6E">
      <w:proofErr w:type="spellStart"/>
      <w:r>
        <w:t>Foti</w:t>
      </w:r>
      <w:proofErr w:type="spellEnd"/>
      <w:r>
        <w:t xml:space="preserve">, T. 1992. Bluff City </w:t>
      </w:r>
      <w:proofErr w:type="spellStart"/>
      <w:r>
        <w:t>sandhillls</w:t>
      </w:r>
      <w:proofErr w:type="spellEnd"/>
      <w:r>
        <w:t>. Unpublished report to the Arkansas Natural Heritage Commission.</w:t>
      </w:r>
    </w:p>
    <w:p w:rsidR="00B77D6E" w:rsidP="00B77D6E" w:rsidRDefault="00B77D6E"/>
    <w:p w:rsidR="00B77D6E" w:rsidP="00B77D6E" w:rsidRDefault="00B77D6E">
      <w:proofErr w:type="spellStart"/>
      <w:r>
        <w:t>Garren</w:t>
      </w:r>
      <w:proofErr w:type="spellEnd"/>
      <w:r>
        <w:t>, K.H. 1943. Effects of fire on the vegetation in the southeastern US. Botanical Review 9: 617-654.</w:t>
      </w:r>
    </w:p>
    <w:p w:rsidR="00B77D6E" w:rsidP="00B77D6E" w:rsidRDefault="00B77D6E"/>
    <w:p w:rsidR="00B77D6E" w:rsidP="00B77D6E" w:rsidRDefault="00B77D6E">
      <w:r>
        <w:t>Gould, F.W. 1975. Grasses of Texas. Texas A&amp;M University Press, College Station.</w:t>
      </w:r>
    </w:p>
    <w:p w:rsidR="00B77D6E" w:rsidP="00B77D6E" w:rsidRDefault="00B77D6E"/>
    <w:p w:rsidR="00B77D6E" w:rsidP="00B77D6E" w:rsidRDefault="00B77D6E">
      <w:r>
        <w:t>Hunter, C.G. 1995. Trees, shrubs, and vines of Arkansas. The Ozark Society Foundation, Little Rock, Arkansas. 207 pp.</w:t>
      </w:r>
    </w:p>
    <w:p w:rsidR="00B77D6E" w:rsidP="00B77D6E" w:rsidRDefault="00B77D6E"/>
    <w:p w:rsidR="00B77D6E" w:rsidP="00B77D6E" w:rsidRDefault="00B77D6E">
      <w:proofErr w:type="spellStart"/>
      <w:r>
        <w:t>Kurz</w:t>
      </w:r>
      <w:proofErr w:type="spellEnd"/>
      <w:r>
        <w:t>, H. 1942. Florida dunes and scrub vegetation and geology. 18th Annual Report of the Florida Geological Survey. 154 pp.</w:t>
      </w:r>
    </w:p>
    <w:p w:rsidR="00B77D6E" w:rsidP="00B77D6E" w:rsidRDefault="00B77D6E"/>
    <w:p w:rsidR="00B77D6E" w:rsidP="00B77D6E" w:rsidRDefault="00B77D6E">
      <w:proofErr w:type="spellStart"/>
      <w:r>
        <w:t>Laessle</w:t>
      </w:r>
      <w:proofErr w:type="spellEnd"/>
      <w:r>
        <w:t>, A.M. 1958. Origin and successional relationship of sandhill vegetation and sand pine scrub. Ecological Monographs 28(4).</w:t>
      </w:r>
    </w:p>
    <w:p w:rsidR="00B77D6E" w:rsidP="00B77D6E" w:rsidRDefault="00B77D6E"/>
    <w:p w:rsidR="00B77D6E" w:rsidP="00B77D6E" w:rsidRDefault="00B77D6E">
      <w:r>
        <w:t>Logan, J. 1995. Preliminary report: Communities of Nevada and Ouachita Counties. Unpublished report to the Arkansas Natural Heritage Commission.</w:t>
      </w:r>
    </w:p>
    <w:p w:rsidR="00B77D6E" w:rsidP="00B77D6E" w:rsidRDefault="00B77D6E"/>
    <w:p w:rsidR="00B77D6E" w:rsidP="00B77D6E" w:rsidRDefault="00B77D6E">
      <w:r>
        <w:t xml:space="preserve">Logan, J. 1997. A survey of seven </w:t>
      </w:r>
      <w:proofErr w:type="spellStart"/>
      <w:r>
        <w:t>sandbarren</w:t>
      </w:r>
      <w:proofErr w:type="spellEnd"/>
      <w:r>
        <w:t xml:space="preserve"> sites in Nevada and Ouachita Counties. Unpublished report to the Arkansas Natural Heritage Commission.</w:t>
      </w:r>
    </w:p>
    <w:p w:rsidR="00B77D6E" w:rsidP="00B77D6E" w:rsidRDefault="00B77D6E"/>
    <w:p w:rsidR="00B77D6E" w:rsidP="00B77D6E" w:rsidRDefault="00B77D6E">
      <w:proofErr w:type="spellStart"/>
      <w:r>
        <w:t>MacRoberts</w:t>
      </w:r>
      <w:proofErr w:type="spellEnd"/>
      <w:r>
        <w:t xml:space="preserve">, B.R., M.H. </w:t>
      </w:r>
      <w:proofErr w:type="spellStart"/>
      <w:r>
        <w:t>MacRoberts</w:t>
      </w:r>
      <w:proofErr w:type="spellEnd"/>
      <w:r>
        <w:t xml:space="preserve"> and J.C. Cathey. 2002. Floristic of xeric </w:t>
      </w:r>
      <w:proofErr w:type="spellStart"/>
      <w:r>
        <w:t>sandylands</w:t>
      </w:r>
      <w:proofErr w:type="spellEnd"/>
      <w:r>
        <w:t xml:space="preserve"> in the post oak savanna region of east Texas. </w:t>
      </w:r>
      <w:proofErr w:type="spellStart"/>
      <w:r>
        <w:t>Sida</w:t>
      </w:r>
      <w:proofErr w:type="spellEnd"/>
      <w:r>
        <w:t xml:space="preserve"> 20: 373-386</w:t>
      </w:r>
    </w:p>
    <w:p w:rsidR="00B77D6E" w:rsidP="00B77D6E" w:rsidRDefault="00B77D6E"/>
    <w:p w:rsidR="00B77D6E" w:rsidP="00B77D6E" w:rsidRDefault="00B77D6E">
      <w:r>
        <w:t>McBryde, J.B. 1933. Vegetation and habitat factors of the Carrizo Sands. Ecological Monographs 3(2).</w:t>
      </w:r>
    </w:p>
    <w:p w:rsidR="00B77D6E" w:rsidP="00B77D6E" w:rsidRDefault="00B77D6E"/>
    <w:p w:rsidR="00B77D6E" w:rsidP="00B77D6E" w:rsidRDefault="00B77D6E">
      <w:r>
        <w:t>McFarland, J.D. 1998. Stratigraphic summary of Arkansas. State of Arkansas Information Circular 36. Pre Print.</w:t>
      </w:r>
    </w:p>
    <w:p w:rsidR="00B77D6E" w:rsidP="00B77D6E" w:rsidRDefault="00B77D6E"/>
    <w:p w:rsidR="00B77D6E" w:rsidP="00B77D6E" w:rsidRDefault="00B77D6E">
      <w:r>
        <w:t>McGinty, D.T. and E.J. Cristy. 1977. Turkey oak ecology on a Georgia sandhill. The American Midland Naturalist 98(2): 248-297.</w:t>
      </w:r>
    </w:p>
    <w:p w:rsidR="00B77D6E" w:rsidP="00B77D6E" w:rsidRDefault="00B77D6E"/>
    <w:p w:rsidR="00B77D6E" w:rsidP="00B77D6E" w:rsidRDefault="00B77D6E">
      <w:r>
        <w:t>McGregor, R.L. 1968. The taxonomy of the genus Echinacea (Composite). University of Kansas Scientific Bulletin 48: 113-142.</w:t>
      </w:r>
    </w:p>
    <w:p w:rsidR="00B77D6E" w:rsidP="00B77D6E" w:rsidRDefault="00B77D6E"/>
    <w:p w:rsidR="00B77D6E" w:rsidP="00B77D6E" w:rsidRDefault="00B77D6E">
      <w:r>
        <w:t>Monk, C.D. 1968. Successional and environmental relationships of the forest vegetation of north central Florida. American Midland Naturalist 79: 441-457.</w:t>
      </w:r>
    </w:p>
    <w:p w:rsidR="00B77D6E" w:rsidP="00B77D6E" w:rsidRDefault="00B77D6E"/>
    <w:p w:rsidR="00B77D6E" w:rsidP="00B77D6E" w:rsidRDefault="00B77D6E">
      <w:r>
        <w:t>Moore, D.M. 1958. New records for the Arkansas flora III. Proceedings of Arkansas Academy of Science. 11: 6-10.</w:t>
      </w:r>
    </w:p>
    <w:p w:rsidR="00B77D6E" w:rsidP="00B77D6E" w:rsidRDefault="00B77D6E"/>
    <w:p w:rsidR="00B77D6E" w:rsidP="00B77D6E" w:rsidRDefault="00B77D6E">
      <w:r>
        <w:t>Moore, D.M. 1959. New records for the Arkansas flora IV. Proceedings of Arkansas Academy of Science. 12: 9-16.</w:t>
      </w:r>
    </w:p>
    <w:p w:rsidR="00B77D6E" w:rsidP="00B77D6E" w:rsidRDefault="00B77D6E"/>
    <w:p w:rsidR="00B77D6E" w:rsidP="00B77D6E" w:rsidRDefault="00B77D6E">
      <w:r>
        <w:t>NatureServe. 2007. International Ecological Classification Standard: Terrestrial Ecological Classifications. NatureServe Central Databases. Arlington, VA. Data current as of 10 February 2007.</w:t>
      </w:r>
    </w:p>
    <w:p w:rsidR="00B77D6E" w:rsidP="00B77D6E" w:rsidRDefault="00B77D6E"/>
    <w:p w:rsidR="00B77D6E" w:rsidP="00B77D6E" w:rsidRDefault="00B77D6E">
      <w:r>
        <w:t>NatureServe. 2006. International Ecological Classification Standard: Terrestrial Ecological</w:t>
      </w:r>
    </w:p>
    <w:p w:rsidR="00B77D6E" w:rsidP="00B77D6E" w:rsidRDefault="00B77D6E">
      <w:r>
        <w:t>Classifications. NatureServe Central Databases. Arlington, VA, U.S.A. Data current as of</w:t>
      </w:r>
    </w:p>
    <w:p w:rsidR="00B77D6E" w:rsidP="00B77D6E" w:rsidRDefault="00B77D6E">
      <w:r>
        <w:t>18 July 2006.</w:t>
      </w:r>
    </w:p>
    <w:p w:rsidR="00B77D6E" w:rsidP="00B77D6E" w:rsidRDefault="00B77D6E"/>
    <w:p w:rsidR="00B77D6E" w:rsidP="00B77D6E" w:rsidRDefault="00B77D6E">
      <w:proofErr w:type="spellStart"/>
      <w:r>
        <w:t>Oosting</w:t>
      </w:r>
      <w:proofErr w:type="spellEnd"/>
      <w:r>
        <w:t>, H.J. 1942. An ecological analysis of the plant communities of Piedmont, N.C. American Midland Naturalist 28: 1-126.</w:t>
      </w:r>
    </w:p>
    <w:p w:rsidR="00B77D6E" w:rsidP="00B77D6E" w:rsidRDefault="00B77D6E"/>
    <w:p w:rsidR="00B77D6E" w:rsidP="00B77D6E" w:rsidRDefault="00B77D6E">
      <w:r>
        <w:t>Osborne, C. 1995. Arkansas oak natural area; Site report. Unpublished report to the Arkansas Natural Heritage Commission.</w:t>
      </w:r>
    </w:p>
    <w:p w:rsidR="00B77D6E" w:rsidP="00B77D6E" w:rsidRDefault="00B77D6E"/>
    <w:p w:rsidR="00B77D6E" w:rsidP="00B77D6E" w:rsidRDefault="00B77D6E">
      <w:r>
        <w:t>Palmer, E.J. 1921. The Red River forest at Fulton, Arkansas. Journal of the Arnold Arboretum 4: 8-33.</w:t>
      </w:r>
    </w:p>
    <w:p w:rsidR="00B77D6E" w:rsidP="00B77D6E" w:rsidRDefault="00B77D6E"/>
    <w:p w:rsidR="00B77D6E" w:rsidP="00B77D6E" w:rsidRDefault="00B77D6E">
      <w:r>
        <w:t xml:space="preserve">Palmer, E.J. 1925. Is Quercus </w:t>
      </w:r>
      <w:proofErr w:type="spellStart"/>
      <w:r>
        <w:t>arkansana</w:t>
      </w:r>
      <w:proofErr w:type="spellEnd"/>
      <w:r>
        <w:t xml:space="preserve"> a hybrid? Journal of the Arnold Arboretum 6 (3): 195-200.</w:t>
      </w:r>
    </w:p>
    <w:p w:rsidR="00B77D6E" w:rsidP="00B77D6E" w:rsidRDefault="00B77D6E"/>
    <w:p w:rsidR="00B77D6E" w:rsidP="00B77D6E" w:rsidRDefault="00B77D6E">
      <w:r>
        <w:t>Payne, S.J. 1982. Fire in America, a cultural history of wildland and rural fire. Princeton University Press. Princeton, NJ.</w:t>
      </w:r>
    </w:p>
    <w:p w:rsidR="00B77D6E" w:rsidP="00B77D6E" w:rsidRDefault="00B77D6E"/>
    <w:p w:rsidR="00B77D6E" w:rsidP="00B77D6E" w:rsidRDefault="00B77D6E">
      <w:r>
        <w:t>Peacock, L.P. 1983. Bluff City sandhills; Site preserve summary. Unpublished report to the Arkansas Natural Heritage Commission.</w:t>
      </w:r>
    </w:p>
    <w:p w:rsidR="00B77D6E" w:rsidP="00B77D6E" w:rsidRDefault="00B77D6E"/>
    <w:p w:rsidR="00B77D6E" w:rsidP="00B77D6E" w:rsidRDefault="00B77D6E">
      <w:r>
        <w:lastRenderedPageBreak/>
        <w:t>Pell, B. 1984. Poison Springs state forest; Sandhill woodland areas and pine-hardwood forest. Unpublished report to the Arkansas Natural Heritage Commission.</w:t>
      </w:r>
    </w:p>
    <w:p w:rsidR="00B77D6E" w:rsidP="00B77D6E" w:rsidRDefault="00B77D6E"/>
    <w:p w:rsidR="00B77D6E" w:rsidP="00B77D6E" w:rsidRDefault="00B77D6E">
      <w:proofErr w:type="spellStart"/>
      <w:r>
        <w:t>Quaterman</w:t>
      </w:r>
      <w:proofErr w:type="spellEnd"/>
      <w:r>
        <w:t xml:space="preserve">, E. and C. </w:t>
      </w:r>
      <w:proofErr w:type="spellStart"/>
      <w:r>
        <w:t>Keever</w:t>
      </w:r>
      <w:proofErr w:type="spellEnd"/>
      <w:r>
        <w:t>. 1962. Southern Mixed Hardwood Forest: Climax in the southeastern coastal plain, USA Ecological Monographs 32(2): 167-185.</w:t>
      </w:r>
    </w:p>
    <w:p w:rsidR="00B77D6E" w:rsidP="00B77D6E" w:rsidRDefault="00B77D6E"/>
    <w:p w:rsidR="00B77D6E" w:rsidP="00B77D6E" w:rsidRDefault="00B77D6E">
      <w:r>
        <w:t>Rettig, J.H. 1982. Bluff City sandhills. Unpublished report to the Arkansas Natural Heritage Commission.</w:t>
      </w:r>
    </w:p>
    <w:p w:rsidR="00B77D6E" w:rsidP="00B77D6E" w:rsidRDefault="00B77D6E"/>
    <w:p w:rsidR="00B77D6E" w:rsidP="00B77D6E" w:rsidRDefault="00B77D6E">
      <w:r>
        <w:t>Roberts, J.L. 1978. The sandhills region of south Arkansas. Unpublished report to the Arkansas Natural Heritage Commission.</w:t>
      </w:r>
    </w:p>
    <w:p w:rsidR="00B77D6E" w:rsidP="00B77D6E" w:rsidRDefault="00B77D6E"/>
    <w:p w:rsidR="00B77D6E" w:rsidP="00B77D6E" w:rsidRDefault="00B77D6E">
      <w:r>
        <w:t>Roberts, J.L. 1976. Bluff City Sandhills. Unpublished report to the Arkansas Natural Heritage Commission.</w:t>
      </w:r>
    </w:p>
    <w:p w:rsidR="00B77D6E" w:rsidP="00B77D6E" w:rsidRDefault="00B77D6E"/>
    <w:p w:rsidR="00B77D6E" w:rsidP="00B77D6E" w:rsidRDefault="00B77D6E">
      <w:proofErr w:type="spellStart"/>
      <w:r>
        <w:t>Shinners</w:t>
      </w:r>
      <w:proofErr w:type="spellEnd"/>
      <w:r>
        <w:t xml:space="preserve">, L.H. 1964. Texas </w:t>
      </w:r>
      <w:proofErr w:type="spellStart"/>
      <w:r>
        <w:t>Asclepiadaceae</w:t>
      </w:r>
      <w:proofErr w:type="spellEnd"/>
      <w:r>
        <w:t xml:space="preserve"> other than </w:t>
      </w:r>
      <w:proofErr w:type="spellStart"/>
      <w:r>
        <w:t>Asclepias</w:t>
      </w:r>
      <w:proofErr w:type="spellEnd"/>
      <w:r>
        <w:t>. SIDA 1: 358-367.</w:t>
      </w:r>
    </w:p>
    <w:p w:rsidR="00B77D6E" w:rsidP="00B77D6E" w:rsidRDefault="00B77D6E"/>
    <w:p w:rsidR="00B77D6E" w:rsidP="00B77D6E" w:rsidRDefault="00B77D6E">
      <w:r>
        <w:t>Simon, S., D. Zollner, D. Harkin. 1998. Stewardship plan for Miller County Sandhills Natural Area. Unpublished report. The Nature Conservancy, Arkansas chapter. 16 pp.</w:t>
      </w:r>
    </w:p>
    <w:p w:rsidR="00B77D6E" w:rsidP="00B77D6E" w:rsidRDefault="00B77D6E"/>
    <w:p w:rsidR="00B77D6E" w:rsidP="00B77D6E" w:rsidRDefault="00B77D6E">
      <w:r>
        <w:t xml:space="preserve">Smith, E.B. 1972. Keys to the </w:t>
      </w:r>
      <w:proofErr w:type="spellStart"/>
      <w:r>
        <w:t>Compositae</w:t>
      </w:r>
      <w:proofErr w:type="spellEnd"/>
      <w:r>
        <w:t xml:space="preserve"> of Arkansas. Locally printed. Department of Botany and Bact., University of Arkansas, Fayetteville.</w:t>
      </w:r>
    </w:p>
    <w:p w:rsidR="00B77D6E" w:rsidP="00B77D6E" w:rsidRDefault="00B77D6E"/>
    <w:p w:rsidR="00B77D6E" w:rsidP="00B77D6E" w:rsidRDefault="00B77D6E">
      <w:r>
        <w:t xml:space="preserve">Smith, E.B. 1976. A </w:t>
      </w:r>
      <w:proofErr w:type="spellStart"/>
      <w:r>
        <w:t>biosystematic</w:t>
      </w:r>
      <w:proofErr w:type="spellEnd"/>
      <w:r>
        <w:t xml:space="preserve"> survey of Coreopsis in eastern United States and Canada. SIDA 6: 123-215.</w:t>
      </w:r>
    </w:p>
    <w:p w:rsidR="00B77D6E" w:rsidP="00B77D6E" w:rsidRDefault="00B77D6E"/>
    <w:p w:rsidR="00B77D6E" w:rsidP="00B77D6E" w:rsidRDefault="00B77D6E">
      <w:r>
        <w:t>Smith, E.B. 1978. An atlas and annotated list of the vascular plants of Arkansas Department of Botany and Bact. University of Arkansas, Fayetteville.</w:t>
      </w:r>
    </w:p>
    <w:p w:rsidR="00B77D6E" w:rsidP="00B77D6E" w:rsidRDefault="00B77D6E"/>
    <w:p w:rsidR="00B77D6E" w:rsidP="00B77D6E" w:rsidRDefault="00B77D6E">
      <w:proofErr w:type="spellStart"/>
      <w:r>
        <w:t>Spurr</w:t>
      </w:r>
      <w:proofErr w:type="spellEnd"/>
      <w:r>
        <w:t>, S.H. 1964. Forest Ecology. Ronald Press, New York. 353 pp.</w:t>
      </w:r>
    </w:p>
    <w:p w:rsidR="00B77D6E" w:rsidP="00B77D6E" w:rsidRDefault="00B77D6E"/>
    <w:p w:rsidR="00B77D6E" w:rsidP="00B77D6E" w:rsidRDefault="00B77D6E">
      <w:r>
        <w:t>The Nature Conservancy. 1998. International classification of ecological communities: Terrestrial vegetation of the United States, Vol. II. The Nature Conservancy, Arlington, VA.</w:t>
      </w:r>
    </w:p>
    <w:p w:rsidR="00B77D6E" w:rsidP="00B77D6E" w:rsidRDefault="00B77D6E"/>
    <w:p w:rsidR="00B77D6E" w:rsidP="00B77D6E" w:rsidRDefault="00B77D6E">
      <w:r>
        <w:t xml:space="preserve">Tucker, G.E. 1971. </w:t>
      </w:r>
      <w:proofErr w:type="spellStart"/>
      <w:r>
        <w:t>Selaginella</w:t>
      </w:r>
      <w:proofErr w:type="spellEnd"/>
      <w:r>
        <w:t xml:space="preserve"> </w:t>
      </w:r>
      <w:proofErr w:type="spellStart"/>
      <w:r>
        <w:t>arenicola</w:t>
      </w:r>
      <w:proofErr w:type="spellEnd"/>
      <w:r>
        <w:t xml:space="preserve"> ssp. </w:t>
      </w:r>
      <w:proofErr w:type="spellStart"/>
      <w:r>
        <w:t>riddellii</w:t>
      </w:r>
      <w:proofErr w:type="spellEnd"/>
      <w:r>
        <w:t xml:space="preserve"> in Arkansas. SIDA 4: 275.</w:t>
      </w:r>
    </w:p>
    <w:p w:rsidR="00B77D6E" w:rsidP="00B77D6E" w:rsidRDefault="00B77D6E"/>
    <w:p w:rsidR="00B77D6E" w:rsidP="00B77D6E" w:rsidRDefault="00B77D6E">
      <w:r>
        <w:t>Tucker, G.E. 1975. Elliott sandhills. Unpublished report to the Arkansas Natural Heritage Commission.</w:t>
      </w:r>
    </w:p>
    <w:p w:rsidR="00B77D6E" w:rsidP="00B77D6E" w:rsidRDefault="00B77D6E"/>
    <w:p w:rsidR="00B77D6E" w:rsidP="00B77D6E" w:rsidRDefault="00B77D6E">
      <w:r>
        <w:t>Tucker, G.E. 1976. Miller County sandhills. Unpublished report to the Arkansas Natural Heritage Commission.</w:t>
      </w:r>
    </w:p>
    <w:p w:rsidR="00B77D6E" w:rsidP="00B77D6E" w:rsidRDefault="00B77D6E"/>
    <w:p w:rsidR="00B77D6E" w:rsidP="00B77D6E" w:rsidRDefault="00B77D6E">
      <w:r>
        <w:t>Tucker, G.E. 1976. A guide to the woody flora of Arkansas. Unpublished Ph.D. thesis. Department of Botany and Bact. University of Arkansas, Fayetteville.</w:t>
      </w:r>
    </w:p>
    <w:p w:rsidR="00B77D6E" w:rsidP="00B77D6E" w:rsidRDefault="00B77D6E"/>
    <w:p w:rsidR="00B77D6E" w:rsidP="00B77D6E" w:rsidRDefault="00B77D6E">
      <w:r>
        <w:lastRenderedPageBreak/>
        <w:t xml:space="preserve">Tucker, G.E. 1976. </w:t>
      </w:r>
      <w:proofErr w:type="spellStart"/>
      <w:r>
        <w:t>Chidester</w:t>
      </w:r>
      <w:proofErr w:type="spellEnd"/>
      <w:r>
        <w:t xml:space="preserve"> sandhill area. Unpublished report to the Arkansas Natural Heritage Commission.</w:t>
      </w:r>
    </w:p>
    <w:p w:rsidR="00B77D6E" w:rsidP="00B77D6E" w:rsidRDefault="00B77D6E"/>
    <w:p w:rsidR="00B77D6E" w:rsidP="00B77D6E" w:rsidRDefault="00B77D6E">
      <w:r>
        <w:t xml:space="preserve">Tryon, Jr., R.M. 1955. </w:t>
      </w:r>
      <w:proofErr w:type="spellStart"/>
      <w:r>
        <w:t>Selaginella</w:t>
      </w:r>
      <w:proofErr w:type="spellEnd"/>
      <w:r>
        <w:t xml:space="preserve"> </w:t>
      </w:r>
      <w:proofErr w:type="spellStart"/>
      <w:r>
        <w:t>rupestris</w:t>
      </w:r>
      <w:proofErr w:type="spellEnd"/>
      <w:r>
        <w:t xml:space="preserve"> and its allies. Annals of the Missouri Botanical Garden 42(1): 1-97.</w:t>
      </w:r>
    </w:p>
    <w:p w:rsidR="00B77D6E" w:rsidP="00B77D6E" w:rsidRDefault="00B77D6E"/>
    <w:p w:rsidR="00B77D6E" w:rsidP="00B77D6E" w:rsidRDefault="00B77D6E">
      <w:r>
        <w:t xml:space="preserve">USDA Soil Conservation Service. Soil survey of Nevada County, Arkansas. Unpublished report. </w:t>
      </w:r>
    </w:p>
    <w:p w:rsidR="00B77D6E" w:rsidP="00B77D6E" w:rsidRDefault="00B77D6E"/>
    <w:p w:rsidR="00B77D6E" w:rsidP="00B77D6E" w:rsidRDefault="00B77D6E">
      <w:r>
        <w:t>Weaver, T.H. III 1969. Gradients in the Carolina fall-line sandhills: environment, vegetation, and comparative ecology of the oaks. Ph.D. dissertation, Duke University, Durham, NC. 104 pp.</w:t>
      </w:r>
    </w:p>
    <w:p w:rsidR="00B77D6E" w:rsidP="00B77D6E" w:rsidRDefault="00B77D6E"/>
    <w:p w:rsidR="00B77D6E" w:rsidP="00B77D6E" w:rsidRDefault="00B77D6E">
      <w:r>
        <w:t xml:space="preserve">Wells, B.W. and </w:t>
      </w:r>
      <w:proofErr w:type="spellStart"/>
      <w:r>
        <w:t>Shunk</w:t>
      </w:r>
      <w:proofErr w:type="spellEnd"/>
      <w:r>
        <w:t>, I.V. 1931. Vegetation and habitat factors of the coarser sands of the North Carolina plain. Ecological Monographs 1(4).</w:t>
      </w:r>
    </w:p>
    <w:p w:rsidR="00B77D6E" w:rsidP="00B77D6E" w:rsidRDefault="00B77D6E"/>
    <w:p w:rsidR="00B77D6E" w:rsidP="00B77D6E" w:rsidRDefault="00B77D6E">
      <w:r>
        <w:t>Whittaker, R.H. 1953. A consideration of climax theory: the climax as a population and pattern. Ecological Monographs 23: 41-78.</w:t>
      </w:r>
    </w:p>
    <w:p w:rsidRPr="00A43E41" w:rsidR="004D5F12" w:rsidP="00B77D6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D42" w:rsidRDefault="00D96D42">
      <w:r>
        <w:separator/>
      </w:r>
    </w:p>
  </w:endnote>
  <w:endnote w:type="continuationSeparator" w:id="0">
    <w:p w:rsidR="00D96D42" w:rsidRDefault="00D96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D6E" w:rsidRDefault="00B77D6E" w:rsidP="00B77D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D42" w:rsidRDefault="00D96D42">
      <w:r>
        <w:separator/>
      </w:r>
    </w:p>
  </w:footnote>
  <w:footnote w:type="continuationSeparator" w:id="0">
    <w:p w:rsidR="00D96D42" w:rsidRDefault="00D96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77D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6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E20"/>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3C10"/>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5811"/>
    <w:rsid w:val="009C78BA"/>
    <w:rsid w:val="009C7CE5"/>
    <w:rsid w:val="009D2178"/>
    <w:rsid w:val="009D576B"/>
    <w:rsid w:val="009D6227"/>
    <w:rsid w:val="009E0DB5"/>
    <w:rsid w:val="009E3699"/>
    <w:rsid w:val="009E4C73"/>
    <w:rsid w:val="009E621C"/>
    <w:rsid w:val="009E72B2"/>
    <w:rsid w:val="009F01E8"/>
    <w:rsid w:val="009F1CEC"/>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1BF3"/>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77D6E"/>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3383"/>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725"/>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437B"/>
    <w:rsid w:val="00CB52B7"/>
    <w:rsid w:val="00CB5DAC"/>
    <w:rsid w:val="00CB6E9B"/>
    <w:rsid w:val="00CC0A29"/>
    <w:rsid w:val="00CC24A5"/>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42"/>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E02"/>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3FB"/>
    <w:rsid w:val="00F216DC"/>
    <w:rsid w:val="00F23575"/>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95F00"/>
  <w15:docId w15:val="{5A31FDEF-8B01-4EAC-A78A-3BE408CB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53C10"/>
    <w:pPr>
      <w:ind w:left="720"/>
    </w:pPr>
    <w:rPr>
      <w:rFonts w:ascii="Calibri" w:eastAsiaTheme="minorHAnsi" w:hAnsi="Calibri"/>
      <w:sz w:val="22"/>
      <w:szCs w:val="22"/>
    </w:rPr>
  </w:style>
  <w:style w:type="character" w:styleId="Hyperlink">
    <w:name w:val="Hyperlink"/>
    <w:basedOn w:val="DefaultParagraphFont"/>
    <w:rsid w:val="00953C10"/>
    <w:rPr>
      <w:color w:val="0000FF" w:themeColor="hyperlink"/>
      <w:u w:val="single"/>
    </w:rPr>
  </w:style>
  <w:style w:type="paragraph" w:styleId="BalloonText">
    <w:name w:val="Balloon Text"/>
    <w:basedOn w:val="Normal"/>
    <w:link w:val="BalloonTextChar"/>
    <w:uiPriority w:val="99"/>
    <w:semiHidden/>
    <w:unhideWhenUsed/>
    <w:rsid w:val="00953C10"/>
    <w:rPr>
      <w:rFonts w:ascii="Tahoma" w:hAnsi="Tahoma" w:cs="Tahoma"/>
      <w:sz w:val="16"/>
      <w:szCs w:val="16"/>
    </w:rPr>
  </w:style>
  <w:style w:type="character" w:customStyle="1" w:styleId="BalloonTextChar">
    <w:name w:val="Balloon Text Char"/>
    <w:basedOn w:val="DefaultParagraphFont"/>
    <w:link w:val="BalloonText"/>
    <w:uiPriority w:val="99"/>
    <w:semiHidden/>
    <w:rsid w:val="00953C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955044">
      <w:bodyDiv w:val="1"/>
      <w:marLeft w:val="0"/>
      <w:marRight w:val="0"/>
      <w:marTop w:val="0"/>
      <w:marBottom w:val="0"/>
      <w:divBdr>
        <w:top w:val="none" w:sz="0" w:space="0" w:color="auto"/>
        <w:left w:val="none" w:sz="0" w:space="0" w:color="auto"/>
        <w:bottom w:val="none" w:sz="0" w:space="0" w:color="auto"/>
        <w:right w:val="none" w:sz="0" w:space="0" w:color="auto"/>
      </w:divBdr>
    </w:div>
    <w:div w:id="375398966">
      <w:bodyDiv w:val="1"/>
      <w:marLeft w:val="0"/>
      <w:marRight w:val="0"/>
      <w:marTop w:val="0"/>
      <w:marBottom w:val="0"/>
      <w:divBdr>
        <w:top w:val="none" w:sz="0" w:space="0" w:color="auto"/>
        <w:left w:val="none" w:sz="0" w:space="0" w:color="auto"/>
        <w:bottom w:val="none" w:sz="0" w:space="0" w:color="auto"/>
        <w:right w:val="none" w:sz="0" w:space="0" w:color="auto"/>
      </w:divBdr>
    </w:div>
    <w:div w:id="154116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2014-08-21T14:50:00Z</cp:lastPrinted>
  <dcterms:created xsi:type="dcterms:W3CDTF">2018-04-19T22:19:00Z</dcterms:created>
  <dcterms:modified xsi:type="dcterms:W3CDTF">2018-04-19T22:19:00Z</dcterms:modified>
</cp:coreProperties>
</file>