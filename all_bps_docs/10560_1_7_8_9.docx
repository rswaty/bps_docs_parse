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1B" w:rsidP="0091001B" w:rsidRDefault="18DFCAC0" w14:paraId="590D4B0E" w14:textId="77777777">
      <w:pPr>
        <w:pStyle w:val="BpSTitle"/>
      </w:pPr>
      <w:bookmarkStart w:name="_GoBack" w:id="0"/>
      <w:bookmarkEnd w:id="0"/>
      <w:r>
        <w:t>10560</w:t>
      </w:r>
    </w:p>
    <w:p w:rsidR="0091001B" w:rsidP="0091001B" w:rsidRDefault="0091001B" w14:paraId="6BF55605" w14:textId="77777777">
      <w:pPr>
        <w:pStyle w:val="BpSTitle"/>
      </w:pPr>
      <w:r>
        <w:t>Rocky Mountain Subalpine Mesic-Wet Spruce-Fir Forest and Woodland</w:t>
      </w:r>
    </w:p>
    <w:p w:rsidR="0091001B" w:rsidP="0091001B" w:rsidRDefault="0091001B" w14:paraId="0DCD831E" w14:textId="77777777">
      <w:r>
        <w:t xmlns:w="http://schemas.openxmlformats.org/wordprocessingml/2006/main">BpS Model/Description Version: Aug. 2020</w:t>
      </w:r>
      <w:r>
        <w:tab/>
      </w:r>
      <w:r>
        <w:tab/>
      </w:r>
      <w:r>
        <w:tab/>
      </w:r>
      <w:r>
        <w:tab/>
      </w:r>
      <w:r>
        <w:tab/>
      </w:r>
      <w:r>
        <w:tab/>
      </w:r>
      <w:r>
        <w:tab/>
      </w:r>
    </w:p>
    <w:p w:rsidR="0091001B" w:rsidP="0091001B" w:rsidRDefault="0091001B" w14:paraId="621A7E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460"/>
        <w:gridCol w:w="1392"/>
        <w:gridCol w:w="852"/>
      </w:tblGrid>
      <w:tr w:rsidRPr="0091001B" w:rsidR="0091001B" w:rsidTr="0091001B" w14:paraId="19258191" w14:textId="77777777">
        <w:tc>
          <w:tcPr>
            <w:tcW w:w="1788" w:type="dxa"/>
            <w:tcBorders>
              <w:top w:val="single" w:color="auto" w:sz="2" w:space="0"/>
              <w:left w:val="single" w:color="auto" w:sz="12" w:space="0"/>
              <w:bottom w:val="single" w:color="000000" w:sz="12" w:space="0"/>
            </w:tcBorders>
            <w:shd w:val="clear" w:color="auto" w:fill="auto"/>
          </w:tcPr>
          <w:p w:rsidRPr="0091001B" w:rsidR="0091001B" w:rsidP="00512623" w:rsidRDefault="0091001B" w14:paraId="58BB280D" w14:textId="77777777">
            <w:pPr>
              <w:rPr>
                <w:b/>
                <w:bCs/>
              </w:rPr>
            </w:pPr>
            <w:r w:rsidRPr="0091001B">
              <w:rPr>
                <w:b/>
                <w:bCs/>
              </w:rPr>
              <w:t>Modelers</w:t>
            </w:r>
          </w:p>
        </w:tc>
        <w:tc>
          <w:tcPr>
            <w:tcW w:w="2460" w:type="dxa"/>
            <w:tcBorders>
              <w:top w:val="single" w:color="auto" w:sz="2" w:space="0"/>
              <w:bottom w:val="single" w:color="000000" w:sz="12" w:space="0"/>
              <w:right w:val="single" w:color="000000" w:sz="12" w:space="0"/>
            </w:tcBorders>
            <w:shd w:val="clear" w:color="auto" w:fill="auto"/>
          </w:tcPr>
          <w:p w:rsidRPr="0091001B" w:rsidR="0091001B" w:rsidP="00512623" w:rsidRDefault="0091001B" w14:paraId="6C7EEED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1001B" w:rsidR="0091001B" w:rsidP="00512623" w:rsidRDefault="0091001B" w14:paraId="75474390" w14:textId="77777777">
            <w:pPr>
              <w:rPr>
                <w:b/>
                <w:bCs/>
              </w:rPr>
            </w:pPr>
            <w:r w:rsidRPr="0091001B">
              <w:rPr>
                <w:b/>
                <w:bCs/>
              </w:rPr>
              <w:t>Reviewers</w:t>
            </w:r>
          </w:p>
        </w:tc>
        <w:tc>
          <w:tcPr>
            <w:tcW w:w="852" w:type="dxa"/>
            <w:tcBorders>
              <w:top w:val="single" w:color="auto" w:sz="2" w:space="0"/>
              <w:bottom w:val="single" w:color="000000" w:sz="12" w:space="0"/>
            </w:tcBorders>
            <w:shd w:val="clear" w:color="auto" w:fill="auto"/>
          </w:tcPr>
          <w:p w:rsidRPr="0091001B" w:rsidR="0091001B" w:rsidP="00512623" w:rsidRDefault="0091001B" w14:paraId="5608E258" w14:textId="77777777">
            <w:pPr>
              <w:rPr>
                <w:b/>
                <w:bCs/>
              </w:rPr>
            </w:pPr>
          </w:p>
        </w:tc>
      </w:tr>
      <w:tr w:rsidRPr="0091001B" w:rsidR="0091001B" w:rsidTr="0091001B" w14:paraId="20A9A5A2" w14:textId="77777777">
        <w:tc>
          <w:tcPr>
            <w:tcW w:w="1788" w:type="dxa"/>
            <w:tcBorders>
              <w:top w:val="single" w:color="000000" w:sz="12" w:space="0"/>
              <w:left w:val="single" w:color="auto" w:sz="12" w:space="0"/>
            </w:tcBorders>
            <w:shd w:val="clear" w:color="auto" w:fill="auto"/>
          </w:tcPr>
          <w:p w:rsidRPr="0091001B" w:rsidR="0091001B" w:rsidP="00512623" w:rsidRDefault="0091001B" w14:paraId="67889925" w14:textId="77777777">
            <w:pPr>
              <w:rPr>
                <w:bCs/>
              </w:rPr>
            </w:pPr>
            <w:r w:rsidRPr="0091001B">
              <w:rPr>
                <w:bCs/>
              </w:rPr>
              <w:t>Mike Simpson</w:t>
            </w:r>
          </w:p>
        </w:tc>
        <w:tc>
          <w:tcPr>
            <w:tcW w:w="2460" w:type="dxa"/>
            <w:tcBorders>
              <w:top w:val="single" w:color="000000" w:sz="12" w:space="0"/>
              <w:right w:val="single" w:color="000000" w:sz="12" w:space="0"/>
            </w:tcBorders>
            <w:shd w:val="clear" w:color="auto" w:fill="auto"/>
          </w:tcPr>
          <w:p w:rsidRPr="0091001B" w:rsidR="0091001B" w:rsidP="00512623" w:rsidRDefault="0091001B" w14:paraId="030C6155" w14:textId="77777777">
            <w:r w:rsidRPr="0091001B">
              <w:t>mlsimpson@fs.fed.us</w:t>
            </w:r>
          </w:p>
        </w:tc>
        <w:tc>
          <w:tcPr>
            <w:tcW w:w="1392" w:type="dxa"/>
            <w:tcBorders>
              <w:top w:val="single" w:color="000000" w:sz="12" w:space="0"/>
              <w:left w:val="single" w:color="000000" w:sz="12" w:space="0"/>
            </w:tcBorders>
            <w:shd w:val="clear" w:color="auto" w:fill="auto"/>
          </w:tcPr>
          <w:p w:rsidRPr="0091001B" w:rsidR="0091001B" w:rsidP="00512623" w:rsidRDefault="0091001B" w14:paraId="11C4BF7E" w14:textId="77777777">
            <w:r w:rsidRPr="0091001B">
              <w:t>None</w:t>
            </w:r>
          </w:p>
        </w:tc>
        <w:tc>
          <w:tcPr>
            <w:tcW w:w="852" w:type="dxa"/>
            <w:tcBorders>
              <w:top w:val="single" w:color="000000" w:sz="12" w:space="0"/>
            </w:tcBorders>
            <w:shd w:val="clear" w:color="auto" w:fill="auto"/>
          </w:tcPr>
          <w:p w:rsidRPr="0091001B" w:rsidR="0091001B" w:rsidP="00512623" w:rsidRDefault="0091001B" w14:paraId="023C458D" w14:textId="77777777">
            <w:r w:rsidRPr="0091001B">
              <w:t>None</w:t>
            </w:r>
          </w:p>
        </w:tc>
      </w:tr>
      <w:tr w:rsidRPr="0091001B" w:rsidR="0091001B" w:rsidTr="0091001B" w14:paraId="3D58AC6E" w14:textId="77777777">
        <w:tc>
          <w:tcPr>
            <w:tcW w:w="1788" w:type="dxa"/>
            <w:tcBorders>
              <w:left w:val="single" w:color="auto" w:sz="12" w:space="0"/>
            </w:tcBorders>
            <w:shd w:val="clear" w:color="auto" w:fill="auto"/>
          </w:tcPr>
          <w:p w:rsidRPr="0091001B" w:rsidR="0091001B" w:rsidP="00512623" w:rsidRDefault="0091001B" w14:paraId="5BF469F2" w14:textId="77777777">
            <w:pPr>
              <w:rPr>
                <w:bCs/>
              </w:rPr>
            </w:pPr>
            <w:r w:rsidRPr="0091001B">
              <w:rPr>
                <w:bCs/>
              </w:rPr>
              <w:t>Dave Swanson</w:t>
            </w:r>
          </w:p>
        </w:tc>
        <w:tc>
          <w:tcPr>
            <w:tcW w:w="2460" w:type="dxa"/>
            <w:tcBorders>
              <w:right w:val="single" w:color="000000" w:sz="12" w:space="0"/>
            </w:tcBorders>
            <w:shd w:val="clear" w:color="auto" w:fill="auto"/>
          </w:tcPr>
          <w:p w:rsidRPr="0091001B" w:rsidR="0091001B" w:rsidP="00512623" w:rsidRDefault="0091001B" w14:paraId="34143B3C" w14:textId="77777777">
            <w:r w:rsidRPr="0091001B">
              <w:t>dswanson@fs.fed.us</w:t>
            </w:r>
          </w:p>
        </w:tc>
        <w:tc>
          <w:tcPr>
            <w:tcW w:w="1392" w:type="dxa"/>
            <w:tcBorders>
              <w:left w:val="single" w:color="000000" w:sz="12" w:space="0"/>
            </w:tcBorders>
            <w:shd w:val="clear" w:color="auto" w:fill="auto"/>
          </w:tcPr>
          <w:p w:rsidRPr="0091001B" w:rsidR="0091001B" w:rsidP="00512623" w:rsidRDefault="0091001B" w14:paraId="3624A317" w14:textId="77777777">
            <w:r w:rsidRPr="0091001B">
              <w:t>None</w:t>
            </w:r>
          </w:p>
        </w:tc>
        <w:tc>
          <w:tcPr>
            <w:tcW w:w="852" w:type="dxa"/>
            <w:shd w:val="clear" w:color="auto" w:fill="auto"/>
          </w:tcPr>
          <w:p w:rsidRPr="0091001B" w:rsidR="0091001B" w:rsidP="00512623" w:rsidRDefault="0091001B" w14:paraId="26C15710" w14:textId="77777777">
            <w:r w:rsidRPr="0091001B">
              <w:t>None</w:t>
            </w:r>
          </w:p>
        </w:tc>
      </w:tr>
      <w:tr w:rsidRPr="0091001B" w:rsidR="0091001B" w:rsidTr="0091001B" w14:paraId="103DE487" w14:textId="77777777">
        <w:tc>
          <w:tcPr>
            <w:tcW w:w="1788" w:type="dxa"/>
            <w:tcBorders>
              <w:left w:val="single" w:color="auto" w:sz="12" w:space="0"/>
              <w:bottom w:val="single" w:color="auto" w:sz="2" w:space="0"/>
            </w:tcBorders>
            <w:shd w:val="clear" w:color="auto" w:fill="auto"/>
          </w:tcPr>
          <w:p w:rsidRPr="0091001B" w:rsidR="0091001B" w:rsidP="00512623" w:rsidRDefault="0091001B" w14:paraId="16796DB7" w14:textId="77777777">
            <w:pPr>
              <w:rPr>
                <w:bCs/>
              </w:rPr>
            </w:pPr>
            <w:r w:rsidRPr="0091001B">
              <w:rPr>
                <w:bCs/>
              </w:rPr>
              <w:t>Dave Powell</w:t>
            </w:r>
          </w:p>
        </w:tc>
        <w:tc>
          <w:tcPr>
            <w:tcW w:w="2460" w:type="dxa"/>
            <w:tcBorders>
              <w:right w:val="single" w:color="000000" w:sz="12" w:space="0"/>
            </w:tcBorders>
            <w:shd w:val="clear" w:color="auto" w:fill="auto"/>
          </w:tcPr>
          <w:p w:rsidRPr="0091001B" w:rsidR="0091001B" w:rsidP="00512623" w:rsidRDefault="0091001B" w14:paraId="690C1700" w14:textId="77777777">
            <w:r w:rsidRPr="0091001B">
              <w:t>dcpowell@fs.fed.us</w:t>
            </w:r>
          </w:p>
        </w:tc>
        <w:tc>
          <w:tcPr>
            <w:tcW w:w="1392" w:type="dxa"/>
            <w:tcBorders>
              <w:left w:val="single" w:color="000000" w:sz="12" w:space="0"/>
              <w:bottom w:val="single" w:color="auto" w:sz="2" w:space="0"/>
            </w:tcBorders>
            <w:shd w:val="clear" w:color="auto" w:fill="auto"/>
          </w:tcPr>
          <w:p w:rsidRPr="0091001B" w:rsidR="0091001B" w:rsidP="00512623" w:rsidRDefault="0091001B" w14:paraId="0D601B8B" w14:textId="77777777">
            <w:r w:rsidRPr="0091001B">
              <w:t>None</w:t>
            </w:r>
          </w:p>
        </w:tc>
        <w:tc>
          <w:tcPr>
            <w:tcW w:w="852" w:type="dxa"/>
            <w:shd w:val="clear" w:color="auto" w:fill="auto"/>
          </w:tcPr>
          <w:p w:rsidRPr="0091001B" w:rsidR="0091001B" w:rsidP="00512623" w:rsidRDefault="0091001B" w14:paraId="1E1837A1" w14:textId="77777777">
            <w:r w:rsidRPr="0091001B">
              <w:t>None</w:t>
            </w:r>
          </w:p>
        </w:tc>
      </w:tr>
    </w:tbl>
    <w:p w:rsidR="0091001B" w:rsidP="0091001B" w:rsidRDefault="0091001B" w14:paraId="283FCD65" w14:textId="77777777"/>
    <w:p w:rsidR="0091001B" w:rsidP="0091001B" w:rsidRDefault="0091001B" w14:paraId="0243B4AC" w14:textId="77777777">
      <w:pPr>
        <w:pStyle w:val="InfoPara"/>
      </w:pPr>
      <w:r>
        <w:t>Vegetation Type</w:t>
      </w:r>
    </w:p>
    <w:p w:rsidR="0091001B" w:rsidP="0091001B" w:rsidRDefault="0091001B" w14:paraId="3D362D99" w14:textId="77777777">
      <w:r>
        <w:t>Forest and Woodland</w:t>
      </w:r>
    </w:p>
    <w:p w:rsidR="0091001B" w:rsidP="0091001B" w:rsidRDefault="0091001B" w14:paraId="49118D9F" w14:textId="77777777">
      <w:pPr>
        <w:pStyle w:val="InfoPara"/>
      </w:pPr>
      <w:r>
        <w:t>Map Zones</w:t>
      </w:r>
    </w:p>
    <w:p w:rsidR="0091001B" w:rsidP="0091001B" w:rsidRDefault="008A68FC" w14:paraId="7ED7E736" w14:textId="45D849E5">
      <w:r>
        <w:t xml:space="preserve">1, </w:t>
      </w:r>
      <w:r w:rsidR="0091001B">
        <w:t>7</w:t>
      </w:r>
      <w:r>
        <w:t>, 8, 9</w:t>
      </w:r>
    </w:p>
    <w:p w:rsidR="0091001B" w:rsidP="0091001B" w:rsidRDefault="0091001B" w14:paraId="716D35CE" w14:textId="77777777">
      <w:pPr>
        <w:pStyle w:val="InfoPara"/>
      </w:pPr>
      <w:r>
        <w:t>Geographic Range</w:t>
      </w:r>
    </w:p>
    <w:p w:rsidR="0091001B" w:rsidP="0091001B" w:rsidRDefault="0091001B" w14:paraId="5F3E1D4A" w14:textId="5ADCB758">
      <w:r>
        <w:t xml:space="preserve">This type occurs in the Blue and </w:t>
      </w:r>
      <w:r w:rsidR="00F90D69">
        <w:t xml:space="preserve">Wallowa </w:t>
      </w:r>
      <w:r w:rsidR="00543B7D">
        <w:t>m</w:t>
      </w:r>
      <w:r w:rsidR="00F90D69">
        <w:t>ountains</w:t>
      </w:r>
      <w:r>
        <w:t xml:space="preserve"> in </w:t>
      </w:r>
      <w:r w:rsidR="00543B7D">
        <w:t>northeast Oregon</w:t>
      </w:r>
      <w:r>
        <w:t xml:space="preserve"> and </w:t>
      </w:r>
      <w:r w:rsidR="00543B7D">
        <w:t>southeast Washington</w:t>
      </w:r>
      <w:r>
        <w:t>.</w:t>
      </w:r>
    </w:p>
    <w:p w:rsidR="0091001B" w:rsidP="0091001B" w:rsidRDefault="0091001B" w14:paraId="30B0BDF1" w14:textId="77777777">
      <w:pPr>
        <w:pStyle w:val="InfoPara"/>
      </w:pPr>
      <w:r>
        <w:t>Biophysical Site Description</w:t>
      </w:r>
    </w:p>
    <w:p w:rsidR="0091001B" w:rsidP="0091001B" w:rsidRDefault="0091001B" w14:paraId="06432644" w14:textId="344B3B95">
      <w:r>
        <w:t>These sites are characterized by mid</w:t>
      </w:r>
      <w:r w:rsidR="00543B7D">
        <w:t xml:space="preserve"> </w:t>
      </w:r>
      <w:r>
        <w:t>elevations to upper timberline (4</w:t>
      </w:r>
      <w:r w:rsidR="00543B7D">
        <w:t>,</w:t>
      </w:r>
      <w:r>
        <w:t>200-7</w:t>
      </w:r>
      <w:r w:rsidR="00543B7D">
        <w:t>,</w:t>
      </w:r>
      <w:r>
        <w:t>800ft), cold temperatures, on a variety of aspects. Soils tend to be relatively deep (</w:t>
      </w:r>
      <w:r w:rsidR="00543B7D">
        <w:t xml:space="preserve">depth </w:t>
      </w:r>
      <w:r>
        <w:t xml:space="preserve">&gt;30in) on most parent materials but can be </w:t>
      </w:r>
      <w:r w:rsidR="00543B7D">
        <w:t xml:space="preserve">more </w:t>
      </w:r>
      <w:r>
        <w:t>shallow (</w:t>
      </w:r>
      <w:r w:rsidR="00543B7D">
        <w:t>depth ~</w:t>
      </w:r>
      <w:r>
        <w:t>20in) on colluvium and alluvium.</w:t>
      </w:r>
    </w:p>
    <w:p w:rsidR="0091001B" w:rsidP="0091001B" w:rsidRDefault="0091001B" w14:paraId="1A2CD279" w14:textId="77777777">
      <w:pPr>
        <w:pStyle w:val="InfoPara"/>
      </w:pPr>
      <w:r>
        <w:t>Vegetation Description</w:t>
      </w:r>
    </w:p>
    <w:p w:rsidR="0091001B" w:rsidP="0091001B" w:rsidRDefault="0091001B" w14:paraId="4B589DD0" w14:textId="39392DD1">
      <w:r>
        <w:t>Dominated by subalpine fir and Enge</w:t>
      </w:r>
      <w:r w:rsidR="00543B7D">
        <w:t>l</w:t>
      </w:r>
      <w:r>
        <w:t>mann spruce. Enge</w:t>
      </w:r>
      <w:r w:rsidR="00543B7D">
        <w:t>l</w:t>
      </w:r>
      <w:r>
        <w:t xml:space="preserve">mann spruce live longer and </w:t>
      </w:r>
      <w:r w:rsidR="00543B7D">
        <w:t xml:space="preserve">are </w:t>
      </w:r>
      <w:r>
        <w:t xml:space="preserve">more disease resistant than subalpine fir, but </w:t>
      </w:r>
      <w:r w:rsidR="00543B7D">
        <w:t>are</w:t>
      </w:r>
      <w:r>
        <w:t xml:space="preserve"> less tolerant. Enge</w:t>
      </w:r>
      <w:r w:rsidR="00543B7D">
        <w:t>l</w:t>
      </w:r>
      <w:r>
        <w:t xml:space="preserve">mann spruce can be climax in some riparian zones. Douglas-fir, lodgepole pine, and western larch are important species in the sere, with Douglas-fir on drier, warmer sites at lower elevations. Understory indicators include false bugbane, </w:t>
      </w:r>
      <w:proofErr w:type="spellStart"/>
      <w:r w:rsidRPr="00940654">
        <w:rPr>
          <w:i/>
        </w:rPr>
        <w:t>Clintonia</w:t>
      </w:r>
      <w:proofErr w:type="spellEnd"/>
      <w:r>
        <w:t xml:space="preserve">, Labrador tea, </w:t>
      </w:r>
      <w:proofErr w:type="spellStart"/>
      <w:r w:rsidRPr="00940654" w:rsidR="00543B7D">
        <w:rPr>
          <w:i/>
        </w:rPr>
        <w:t>M</w:t>
      </w:r>
      <w:r w:rsidRPr="00940654">
        <w:rPr>
          <w:i/>
        </w:rPr>
        <w:t>enziesia</w:t>
      </w:r>
      <w:proofErr w:type="spellEnd"/>
      <w:r>
        <w:t>, and twinflower at lower elevations, and big huckleberry.</w:t>
      </w:r>
    </w:p>
    <w:p w:rsidR="0091001B" w:rsidP="0091001B" w:rsidRDefault="0091001B" w14:paraId="12B9D96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membranaceum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Thinleaf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CLUN2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Clintonia uniflora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Bride’s bonnet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LIBO3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Linnaea borealis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Twinflower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glandulosum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Labrador-tea</w:t>
            </w:r>
          </w:p>
        </w:tc>
      </w:tr>
    </w:tbl>
    <w:p>
      <w:r>
        <w:rPr>
          <w:sz w:val="16"/>
        </w:rPr>
        <w:t>Species names are from the NRCS PLANTS database. Check species codes at http://plants.usda.gov.</w:t>
      </w:r>
    </w:p>
    <w:p w:rsidR="0091001B" w:rsidP="0091001B" w:rsidRDefault="0091001B" w14:paraId="36E3A7BC" w14:textId="77777777">
      <w:pPr>
        <w:pStyle w:val="InfoPara"/>
      </w:pPr>
      <w:r>
        <w:t>Disturbance Description</w:t>
      </w:r>
    </w:p>
    <w:p w:rsidR="0091001B" w:rsidP="0091001B" w:rsidRDefault="0091001B" w14:paraId="2A9ED304" w14:textId="2FFC3753">
      <w:r>
        <w:t>Fires tend to be replacement events when they occur</w:t>
      </w:r>
      <w:r w:rsidR="00543B7D">
        <w:t>;</w:t>
      </w:r>
      <w:r>
        <w:t xml:space="preserve"> both subalpine fir and Engelmann spruce have little resistance to fire. Root diseases, dwarf mistletoe, and (especially) bark beetles are important disturbance agents.</w:t>
      </w:r>
    </w:p>
    <w:p w:rsidR="0091001B" w:rsidP="0091001B" w:rsidRDefault="0091001B" w14:paraId="07ECC045" w14:textId="0CF48600">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121</w:t>
            </w:r>
          </w:p>
        </w:tc>
        <w:tc>
          <w:p>
            <w:pPr>
              <w:jc w:val="center"/>
            </w:pPr>
            <w:r>
              <w:t>78</w:t>
            </w:r>
          </w:p>
        </w:tc>
        <w:tc>
          <w:p>
            <w:pPr>
              <w:jc w:val="center"/>
            </w:pPr>
            <w:r>
              <w:t/>
            </w:r>
          </w:p>
        </w:tc>
        <w:tc>
          <w:p>
            <w:pPr>
              <w:jc w:val="center"/>
            </w:pPr>
            <w:r>
              <w:t/>
            </w:r>
          </w:p>
        </w:tc>
      </w:tr>
      <w:tr>
        <w:tc>
          <w:p>
            <w:pPr>
              <w:jc w:val="center"/>
            </w:pPr>
            <w:r>
              <w:t>Moderate (Mixed)</w:t>
            </w:r>
          </w:p>
        </w:tc>
        <w:tc>
          <w:p>
            <w:pPr>
              <w:jc w:val="center"/>
            </w:pPr>
            <w:r>
              <w:t>417</w:t>
            </w:r>
          </w:p>
        </w:tc>
        <w:tc>
          <w:p>
            <w:pPr>
              <w:jc w:val="center"/>
            </w:pPr>
            <w:r>
              <w:t>22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001B" w:rsidP="0091001B" w:rsidRDefault="0091001B" w14:paraId="30F076A2" w14:textId="77777777">
      <w:pPr>
        <w:pStyle w:val="InfoPara"/>
      </w:pPr>
      <w:r>
        <w:t>Scale Description</w:t>
      </w:r>
    </w:p>
    <w:p w:rsidR="0091001B" w:rsidP="0091001B" w:rsidRDefault="0091001B" w14:paraId="27CAA24D" w14:textId="44192A5F">
      <w:r>
        <w:t xml:space="preserve">The </w:t>
      </w:r>
      <w:r w:rsidR="00543B7D">
        <w:t>Biophysical Setting (</w:t>
      </w:r>
      <w:r>
        <w:t>BpS</w:t>
      </w:r>
      <w:r w:rsidR="00543B7D">
        <w:t>)</w:t>
      </w:r>
      <w:r>
        <w:t xml:space="preserve"> can cover hundreds or thousands of acres, and fires can cover a large area, too, once initiated.</w:t>
      </w:r>
    </w:p>
    <w:p w:rsidR="0091001B" w:rsidP="0091001B" w:rsidRDefault="0091001B" w14:paraId="0D2A688C" w14:textId="77777777">
      <w:pPr>
        <w:pStyle w:val="InfoPara"/>
      </w:pPr>
      <w:r>
        <w:t>Adjacency or Identification Concerns</w:t>
      </w:r>
    </w:p>
    <w:p w:rsidR="0091001B" w:rsidP="0091001B" w:rsidRDefault="0091001B" w14:paraId="3AAE5F54" w14:textId="1CCF6D7C">
      <w:r>
        <w:t xml:space="preserve">This type occurs adjacent to </w:t>
      </w:r>
      <w:r w:rsidR="00F90D69">
        <w:t xml:space="preserve">BpS </w:t>
      </w:r>
      <w:r>
        <w:t xml:space="preserve">1047 (moist mixed conifer) at low elevations and </w:t>
      </w:r>
      <w:r w:rsidR="00543B7D">
        <w:t xml:space="preserve">BpS </w:t>
      </w:r>
      <w:r>
        <w:t>1055 (dry-mesic subalpine fir) on drought</w:t>
      </w:r>
      <w:r w:rsidR="00543B7D">
        <w:t>-prone</w:t>
      </w:r>
      <w:r>
        <w:t xml:space="preserve"> sites and windswept high elevations. Subalpine fir also occurs in </w:t>
      </w:r>
      <w:r w:rsidR="00543B7D">
        <w:t>map zone (</w:t>
      </w:r>
      <w:r>
        <w:t>MZ</w:t>
      </w:r>
      <w:r w:rsidR="00543B7D">
        <w:t xml:space="preserve">) </w:t>
      </w:r>
      <w:r>
        <w:t>1 within the Pacific Northwest Region.</w:t>
      </w:r>
    </w:p>
    <w:p w:rsidR="0091001B" w:rsidP="0091001B" w:rsidRDefault="0091001B" w14:paraId="702F0634" w14:textId="77777777">
      <w:pPr>
        <w:pStyle w:val="InfoPara"/>
      </w:pPr>
      <w:r>
        <w:t>Issues or Problems</w:t>
      </w:r>
    </w:p>
    <w:p w:rsidR="0091001B" w:rsidP="0091001B" w:rsidRDefault="0091001B" w14:paraId="49C46D69" w14:textId="77777777">
      <w:r>
        <w:t>Local experts should review and correct as necessary. There should be some discussion as to whether the MZ01 and MZ08 models should be the same.</w:t>
      </w:r>
    </w:p>
    <w:p w:rsidR="0091001B" w:rsidP="0091001B" w:rsidRDefault="0091001B" w14:paraId="1D87FB2D" w14:textId="77777777">
      <w:pPr>
        <w:pStyle w:val="InfoPara"/>
      </w:pPr>
      <w:r>
        <w:t>Native Uncharacteristic Conditions</w:t>
      </w:r>
    </w:p>
    <w:p w:rsidR="0091001B" w:rsidP="0091001B" w:rsidRDefault="0091001B" w14:paraId="42AFAC51" w14:textId="77777777"/>
    <w:p w:rsidR="0091001B" w:rsidP="0091001B" w:rsidRDefault="0091001B" w14:paraId="7E6DEBD4" w14:textId="77777777">
      <w:pPr>
        <w:pStyle w:val="InfoPara"/>
      </w:pPr>
      <w:r>
        <w:t>Comments</w:t>
      </w:r>
    </w:p>
    <w:p w:rsidR="008A68FC" w:rsidP="0091001B" w:rsidRDefault="008A68FC" w14:paraId="12A900D5" w14:textId="595A6F91">
      <w:r>
        <w:t xml:space="preserve">As a result of LANDFIRE National QC in MZ09, the deterministic transition from D to B was changed to D to </w:t>
      </w:r>
      <w:proofErr w:type="spellStart"/>
      <w:r>
        <w:t>D</w:t>
      </w:r>
      <w:proofErr w:type="spellEnd"/>
      <w:r>
        <w:t xml:space="preserve"> because the original transition caused the ages to NOT line up along the main successional pathway, violating a LANDFIRE modeling rule. </w:t>
      </w:r>
    </w:p>
    <w:p w:rsidR="008A68FC" w:rsidP="0091001B" w:rsidRDefault="008A68FC" w14:paraId="7D76E99C" w14:textId="77777777"/>
    <w:p w:rsidR="0091001B" w:rsidP="0091001B" w:rsidRDefault="0091001B" w14:paraId="4B5BD418" w14:textId="5AAF5050">
      <w:r>
        <w:t xml:space="preserve">Tom </w:t>
      </w:r>
      <w:proofErr w:type="spellStart"/>
      <w:r>
        <w:t>DeMeo</w:t>
      </w:r>
      <w:proofErr w:type="spellEnd"/>
      <w:r>
        <w:t xml:space="preserve"> assisted with model development. We started model development with the same values as for the </w:t>
      </w:r>
      <w:r w:rsidR="00543B7D">
        <w:t>R</w:t>
      </w:r>
      <w:r>
        <w:t>ocky Mountain spruce-fir, but here there is a warmer environment with a shorter replacement fire return interval.</w:t>
      </w:r>
    </w:p>
    <w:p w:rsidR="00AD073D" w:rsidP="0091001B" w:rsidRDefault="00AD073D" w14:paraId="3D267BE0" w14:textId="77777777"/>
    <w:p w:rsidR="0091001B" w:rsidP="0091001B" w:rsidRDefault="0091001B" w14:paraId="56E1066A"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1001B" w:rsidP="0091001B" w:rsidRDefault="0091001B" w14:paraId="263B073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001B" w:rsidP="0091001B" w:rsidRDefault="0091001B" w14:paraId="729D8F53"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1001B" w:rsidP="0091001B" w:rsidRDefault="0091001B" w14:paraId="49974F9E" w14:textId="77777777"/>
    <w:p w:rsidR="0091001B" w:rsidP="0091001B" w:rsidRDefault="0091001B" w14:paraId="739673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024"/>
        <w:gridCol w:w="2388"/>
        <w:gridCol w:w="1956"/>
      </w:tblGrid>
      <w:tr w:rsidRPr="0091001B" w:rsidR="0091001B" w:rsidTr="0091001B" w14:paraId="02FD4D31" w14:textId="77777777">
        <w:tc>
          <w:tcPr>
            <w:tcW w:w="1128" w:type="dxa"/>
            <w:tcBorders>
              <w:top w:val="single" w:color="auto" w:sz="2" w:space="0"/>
              <w:bottom w:val="single" w:color="000000" w:sz="12" w:space="0"/>
            </w:tcBorders>
            <w:shd w:val="clear" w:color="auto" w:fill="auto"/>
          </w:tcPr>
          <w:p w:rsidRPr="0091001B" w:rsidR="0091001B" w:rsidP="0047000B" w:rsidRDefault="0091001B" w14:paraId="16E8AED9" w14:textId="77777777">
            <w:pPr>
              <w:rPr>
                <w:b/>
                <w:bCs/>
              </w:rPr>
            </w:pPr>
            <w:r w:rsidRPr="0091001B">
              <w:rPr>
                <w:b/>
                <w:bCs/>
              </w:rPr>
              <w:t>Symbol</w:t>
            </w:r>
          </w:p>
        </w:tc>
        <w:tc>
          <w:tcPr>
            <w:tcW w:w="3024" w:type="dxa"/>
            <w:tcBorders>
              <w:top w:val="single" w:color="auto" w:sz="2" w:space="0"/>
              <w:bottom w:val="single" w:color="000000" w:sz="12" w:space="0"/>
            </w:tcBorders>
            <w:shd w:val="clear" w:color="auto" w:fill="auto"/>
          </w:tcPr>
          <w:p w:rsidRPr="0091001B" w:rsidR="0091001B" w:rsidP="0047000B" w:rsidRDefault="0091001B" w14:paraId="3D3BDAE2" w14:textId="77777777">
            <w:pPr>
              <w:rPr>
                <w:b/>
                <w:bCs/>
              </w:rPr>
            </w:pPr>
            <w:r w:rsidRPr="0091001B">
              <w:rPr>
                <w:b/>
                <w:bCs/>
              </w:rPr>
              <w:t>Scientific Name</w:t>
            </w:r>
          </w:p>
        </w:tc>
        <w:tc>
          <w:tcPr>
            <w:tcW w:w="2388" w:type="dxa"/>
            <w:tcBorders>
              <w:top w:val="single" w:color="auto" w:sz="2" w:space="0"/>
              <w:bottom w:val="single" w:color="000000" w:sz="12" w:space="0"/>
            </w:tcBorders>
            <w:shd w:val="clear" w:color="auto" w:fill="auto"/>
          </w:tcPr>
          <w:p w:rsidRPr="0091001B" w:rsidR="0091001B" w:rsidP="0047000B" w:rsidRDefault="0091001B" w14:paraId="44A9B5DD" w14:textId="77777777">
            <w:pPr>
              <w:rPr>
                <w:b/>
                <w:bCs/>
              </w:rPr>
            </w:pPr>
            <w:r w:rsidRPr="0091001B">
              <w:rPr>
                <w:b/>
                <w:bCs/>
              </w:rPr>
              <w:t>Common Name</w:t>
            </w:r>
          </w:p>
        </w:tc>
        <w:tc>
          <w:tcPr>
            <w:tcW w:w="1956" w:type="dxa"/>
            <w:tcBorders>
              <w:top w:val="single" w:color="auto" w:sz="2" w:space="0"/>
              <w:bottom w:val="single" w:color="000000" w:sz="12" w:space="0"/>
            </w:tcBorders>
            <w:shd w:val="clear" w:color="auto" w:fill="auto"/>
          </w:tcPr>
          <w:p w:rsidRPr="0091001B" w:rsidR="0091001B" w:rsidP="0047000B" w:rsidRDefault="0091001B" w14:paraId="62C116D6" w14:textId="77777777">
            <w:pPr>
              <w:rPr>
                <w:b/>
                <w:bCs/>
              </w:rPr>
            </w:pPr>
            <w:r w:rsidRPr="0091001B">
              <w:rPr>
                <w:b/>
                <w:bCs/>
              </w:rPr>
              <w:t>Canopy Position</w:t>
            </w:r>
          </w:p>
        </w:tc>
      </w:tr>
      <w:tr w:rsidRPr="0091001B" w:rsidR="0091001B" w:rsidTr="0091001B" w14:paraId="744651A2" w14:textId="77777777">
        <w:tc>
          <w:tcPr>
            <w:tcW w:w="1128" w:type="dxa"/>
            <w:tcBorders>
              <w:top w:val="single" w:color="000000" w:sz="12" w:space="0"/>
            </w:tcBorders>
            <w:shd w:val="clear" w:color="auto" w:fill="auto"/>
          </w:tcPr>
          <w:p w:rsidRPr="0091001B" w:rsidR="0091001B" w:rsidP="0047000B" w:rsidRDefault="0091001B" w14:paraId="2E17D51F" w14:textId="77777777">
            <w:pPr>
              <w:rPr>
                <w:bCs/>
              </w:rPr>
            </w:pPr>
            <w:r w:rsidRPr="0091001B">
              <w:rPr>
                <w:bCs/>
              </w:rPr>
              <w:t>CHAN9</w:t>
            </w:r>
          </w:p>
        </w:tc>
        <w:tc>
          <w:tcPr>
            <w:tcW w:w="3024" w:type="dxa"/>
            <w:tcBorders>
              <w:top w:val="single" w:color="000000" w:sz="12" w:space="0"/>
            </w:tcBorders>
            <w:shd w:val="clear" w:color="auto" w:fill="auto"/>
          </w:tcPr>
          <w:p w:rsidRPr="0091001B" w:rsidR="0091001B" w:rsidP="0047000B" w:rsidRDefault="0091001B" w14:paraId="051B1950" w14:textId="77777777">
            <w:r w:rsidRPr="0091001B">
              <w:t xml:space="preserve">Chamerion </w:t>
            </w:r>
            <w:proofErr w:type="spellStart"/>
            <w:r w:rsidRPr="0091001B">
              <w:t>angustifolium</w:t>
            </w:r>
            <w:proofErr w:type="spellEnd"/>
          </w:p>
        </w:tc>
        <w:tc>
          <w:tcPr>
            <w:tcW w:w="2388" w:type="dxa"/>
            <w:tcBorders>
              <w:top w:val="single" w:color="000000" w:sz="12" w:space="0"/>
            </w:tcBorders>
            <w:shd w:val="clear" w:color="auto" w:fill="auto"/>
          </w:tcPr>
          <w:p w:rsidRPr="0091001B" w:rsidR="0091001B" w:rsidP="0047000B" w:rsidRDefault="0091001B" w14:paraId="1FC8A3E0" w14:textId="77777777">
            <w:r w:rsidRPr="0091001B">
              <w:t>Fireweed</w:t>
            </w:r>
          </w:p>
        </w:tc>
        <w:tc>
          <w:tcPr>
            <w:tcW w:w="1956" w:type="dxa"/>
            <w:tcBorders>
              <w:top w:val="single" w:color="000000" w:sz="12" w:space="0"/>
            </w:tcBorders>
            <w:shd w:val="clear" w:color="auto" w:fill="auto"/>
          </w:tcPr>
          <w:p w:rsidRPr="0091001B" w:rsidR="0091001B" w:rsidP="0047000B" w:rsidRDefault="0091001B" w14:paraId="55731C3E" w14:textId="77777777">
            <w:r w:rsidRPr="0091001B">
              <w:t>Upper</w:t>
            </w:r>
          </w:p>
        </w:tc>
      </w:tr>
      <w:tr w:rsidRPr="0091001B" w:rsidR="0091001B" w:rsidTr="0091001B" w14:paraId="17F22FED" w14:textId="77777777">
        <w:tc>
          <w:tcPr>
            <w:tcW w:w="1128" w:type="dxa"/>
            <w:shd w:val="clear" w:color="auto" w:fill="auto"/>
          </w:tcPr>
          <w:p w:rsidRPr="0091001B" w:rsidR="0091001B" w:rsidP="0047000B" w:rsidRDefault="0091001B" w14:paraId="11566C21" w14:textId="77777777">
            <w:pPr>
              <w:rPr>
                <w:bCs/>
              </w:rPr>
            </w:pPr>
            <w:r w:rsidRPr="0091001B">
              <w:rPr>
                <w:bCs/>
              </w:rPr>
              <w:t>SASC</w:t>
            </w:r>
          </w:p>
        </w:tc>
        <w:tc>
          <w:tcPr>
            <w:tcW w:w="3024" w:type="dxa"/>
            <w:shd w:val="clear" w:color="auto" w:fill="auto"/>
          </w:tcPr>
          <w:p w:rsidRPr="0091001B" w:rsidR="0091001B" w:rsidP="0047000B" w:rsidRDefault="0091001B" w14:paraId="35B45016" w14:textId="77777777">
            <w:r w:rsidRPr="0091001B">
              <w:t xml:space="preserve">Salix </w:t>
            </w:r>
            <w:proofErr w:type="spellStart"/>
            <w:r w:rsidRPr="0091001B">
              <w:t>scouleriana</w:t>
            </w:r>
            <w:proofErr w:type="spellEnd"/>
          </w:p>
        </w:tc>
        <w:tc>
          <w:tcPr>
            <w:tcW w:w="2388" w:type="dxa"/>
            <w:shd w:val="clear" w:color="auto" w:fill="auto"/>
          </w:tcPr>
          <w:p w:rsidRPr="0091001B" w:rsidR="0091001B" w:rsidP="0047000B" w:rsidRDefault="0091001B" w14:paraId="4A8961A1" w14:textId="4C08B6E8">
            <w:proofErr w:type="spellStart"/>
            <w:r w:rsidRPr="0091001B">
              <w:t>Scouler</w:t>
            </w:r>
            <w:r w:rsidR="00543B7D">
              <w:t>’</w:t>
            </w:r>
            <w:r w:rsidRPr="0091001B">
              <w:t>s</w:t>
            </w:r>
            <w:proofErr w:type="spellEnd"/>
            <w:r w:rsidRPr="0091001B">
              <w:t xml:space="preserve"> willow</w:t>
            </w:r>
          </w:p>
        </w:tc>
        <w:tc>
          <w:tcPr>
            <w:tcW w:w="1956" w:type="dxa"/>
            <w:shd w:val="clear" w:color="auto" w:fill="auto"/>
          </w:tcPr>
          <w:p w:rsidRPr="0091001B" w:rsidR="0091001B" w:rsidP="0047000B" w:rsidRDefault="0091001B" w14:paraId="2F468700" w14:textId="77777777">
            <w:r w:rsidRPr="0091001B">
              <w:t>Upper</w:t>
            </w:r>
          </w:p>
        </w:tc>
      </w:tr>
      <w:tr w:rsidRPr="0091001B" w:rsidR="0091001B" w:rsidTr="0091001B" w14:paraId="35C33967" w14:textId="77777777">
        <w:tc>
          <w:tcPr>
            <w:tcW w:w="1128" w:type="dxa"/>
            <w:shd w:val="clear" w:color="auto" w:fill="auto"/>
          </w:tcPr>
          <w:p w:rsidRPr="0091001B" w:rsidR="0091001B" w:rsidP="0047000B" w:rsidRDefault="0091001B" w14:paraId="37C538CF" w14:textId="77777777">
            <w:pPr>
              <w:rPr>
                <w:bCs/>
              </w:rPr>
            </w:pPr>
            <w:r w:rsidRPr="0091001B">
              <w:rPr>
                <w:bCs/>
              </w:rPr>
              <w:t>VAME</w:t>
            </w:r>
          </w:p>
        </w:tc>
        <w:tc>
          <w:tcPr>
            <w:tcW w:w="3024" w:type="dxa"/>
            <w:shd w:val="clear" w:color="auto" w:fill="auto"/>
          </w:tcPr>
          <w:p w:rsidRPr="0091001B" w:rsidR="0091001B" w:rsidP="0047000B" w:rsidRDefault="0091001B" w14:paraId="6A6F07C1" w14:textId="77777777">
            <w:r w:rsidRPr="0091001B">
              <w:t xml:space="preserve">Vaccinium </w:t>
            </w:r>
            <w:proofErr w:type="spellStart"/>
            <w:r w:rsidRPr="0091001B">
              <w:t>membranaceum</w:t>
            </w:r>
            <w:proofErr w:type="spellEnd"/>
          </w:p>
        </w:tc>
        <w:tc>
          <w:tcPr>
            <w:tcW w:w="2388" w:type="dxa"/>
            <w:shd w:val="clear" w:color="auto" w:fill="auto"/>
          </w:tcPr>
          <w:p w:rsidRPr="0091001B" w:rsidR="0091001B" w:rsidP="0047000B" w:rsidRDefault="0091001B" w14:paraId="2F461C55" w14:textId="77777777">
            <w:proofErr w:type="spellStart"/>
            <w:r w:rsidRPr="0091001B">
              <w:t>Thinleaf</w:t>
            </w:r>
            <w:proofErr w:type="spellEnd"/>
            <w:r w:rsidRPr="0091001B">
              <w:t xml:space="preserve"> huckleberry</w:t>
            </w:r>
          </w:p>
        </w:tc>
        <w:tc>
          <w:tcPr>
            <w:tcW w:w="1956" w:type="dxa"/>
            <w:shd w:val="clear" w:color="auto" w:fill="auto"/>
          </w:tcPr>
          <w:p w:rsidRPr="0091001B" w:rsidR="0091001B" w:rsidP="0047000B" w:rsidRDefault="0091001B" w14:paraId="4C6A606D" w14:textId="77777777">
            <w:r w:rsidRPr="0091001B">
              <w:t>Upper</w:t>
            </w:r>
          </w:p>
        </w:tc>
      </w:tr>
      <w:tr w:rsidRPr="0091001B" w:rsidR="0091001B" w:rsidTr="0091001B" w14:paraId="38749AE2" w14:textId="77777777">
        <w:tc>
          <w:tcPr>
            <w:tcW w:w="1128" w:type="dxa"/>
            <w:shd w:val="clear" w:color="auto" w:fill="auto"/>
          </w:tcPr>
          <w:p w:rsidRPr="0091001B" w:rsidR="0091001B" w:rsidP="0047000B" w:rsidRDefault="0091001B" w14:paraId="5A93F145" w14:textId="77777777">
            <w:pPr>
              <w:rPr>
                <w:bCs/>
              </w:rPr>
            </w:pPr>
            <w:r w:rsidRPr="0091001B">
              <w:rPr>
                <w:bCs/>
              </w:rPr>
              <w:t>PICO</w:t>
            </w:r>
          </w:p>
        </w:tc>
        <w:tc>
          <w:tcPr>
            <w:tcW w:w="3024" w:type="dxa"/>
            <w:shd w:val="clear" w:color="auto" w:fill="auto"/>
          </w:tcPr>
          <w:p w:rsidRPr="0091001B" w:rsidR="0091001B" w:rsidP="0047000B" w:rsidRDefault="0091001B" w14:paraId="7EA76684" w14:textId="77777777">
            <w:r w:rsidRPr="0091001B">
              <w:t xml:space="preserve">Pinus </w:t>
            </w:r>
            <w:proofErr w:type="spellStart"/>
            <w:r w:rsidRPr="0091001B">
              <w:t>contorta</w:t>
            </w:r>
            <w:proofErr w:type="spellEnd"/>
          </w:p>
        </w:tc>
        <w:tc>
          <w:tcPr>
            <w:tcW w:w="2388" w:type="dxa"/>
            <w:shd w:val="clear" w:color="auto" w:fill="auto"/>
          </w:tcPr>
          <w:p w:rsidRPr="0091001B" w:rsidR="0091001B" w:rsidP="0047000B" w:rsidRDefault="0091001B" w14:paraId="65FE6005" w14:textId="77777777">
            <w:r w:rsidRPr="0091001B">
              <w:t>Lodgepole pine</w:t>
            </w:r>
          </w:p>
        </w:tc>
        <w:tc>
          <w:tcPr>
            <w:tcW w:w="1956" w:type="dxa"/>
            <w:shd w:val="clear" w:color="auto" w:fill="auto"/>
          </w:tcPr>
          <w:p w:rsidRPr="0091001B" w:rsidR="0091001B" w:rsidP="0047000B" w:rsidRDefault="0091001B" w14:paraId="45195974" w14:textId="77777777">
            <w:r w:rsidRPr="0091001B">
              <w:t>Upper</w:t>
            </w:r>
          </w:p>
        </w:tc>
      </w:tr>
    </w:tbl>
    <w:p w:rsidR="0091001B" w:rsidP="0091001B" w:rsidRDefault="0091001B" w14:paraId="53F736AA" w14:textId="77777777"/>
    <w:p w:rsidR="0091001B" w:rsidP="0091001B" w:rsidRDefault="0091001B" w14:paraId="03859115" w14:textId="77777777">
      <w:pPr>
        <w:pStyle w:val="SClassInfoPara"/>
      </w:pPr>
      <w:r>
        <w:t>Description</w:t>
      </w:r>
    </w:p>
    <w:p w:rsidR="0091001B" w:rsidP="0091001B" w:rsidRDefault="18DFCAC0" w14:paraId="299A10D4" w14:textId="055DCB2F">
      <w:r>
        <w:t>Early succession after stand</w:t>
      </w:r>
      <w:r w:rsidR="00543B7D">
        <w:t>-</w:t>
      </w:r>
      <w:r>
        <w:t>replacement fires. Herbaceous species dominate for the first 5-10yrs, followed by co</w:t>
      </w:r>
      <w:r w:rsidR="00543B7D">
        <w:t>-</w:t>
      </w:r>
      <w:r>
        <w:t>dominant shrubs and tree saplings. Tree regeneration is dominated by lodgepole pine. Occasionally, a lack of lodgepole seed source allows spruce and fir to dominate from the beginning.</w:t>
      </w:r>
    </w:p>
    <w:p w:rsidR="0091001B" w:rsidP="0091001B" w:rsidRDefault="0091001B" w14:paraId="3BF51B31" w14:textId="77777777"/>
    <w:p>
      <w:r>
        <w:rPr>
          <w:i/>
          <w:u w:val="single"/>
        </w:rPr>
        <w:t>Maximum Tree Size Class</w:t>
      </w:r>
      <w:br/>
      <w:r>
        <w:t>Sapling &gt;4.5ft; &lt;5" DBH</w:t>
      </w:r>
    </w:p>
    <w:p w:rsidR="0091001B" w:rsidP="0091001B" w:rsidRDefault="0091001B" w14:paraId="3F44B3E2"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91001B" w:rsidP="0091001B" w:rsidRDefault="0091001B" w14:paraId="6C7D6205" w14:textId="77777777"/>
    <w:p w:rsidR="0091001B" w:rsidP="0091001B" w:rsidRDefault="0091001B" w14:paraId="598F96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556"/>
        <w:gridCol w:w="2400"/>
        <w:gridCol w:w="1956"/>
      </w:tblGrid>
      <w:tr w:rsidRPr="0091001B" w:rsidR="0091001B" w:rsidTr="0091001B" w14:paraId="2D1D97DD" w14:textId="77777777">
        <w:tc>
          <w:tcPr>
            <w:tcW w:w="1092" w:type="dxa"/>
            <w:tcBorders>
              <w:top w:val="single" w:color="auto" w:sz="2" w:space="0"/>
              <w:bottom w:val="single" w:color="000000" w:sz="12" w:space="0"/>
            </w:tcBorders>
            <w:shd w:val="clear" w:color="auto" w:fill="auto"/>
          </w:tcPr>
          <w:p w:rsidRPr="0091001B" w:rsidR="0091001B" w:rsidP="00E36571" w:rsidRDefault="0091001B" w14:paraId="6ECD2966" w14:textId="77777777">
            <w:pPr>
              <w:rPr>
                <w:b/>
                <w:bCs/>
              </w:rPr>
            </w:pPr>
            <w:r w:rsidRPr="0091001B">
              <w:rPr>
                <w:b/>
                <w:bCs/>
              </w:rPr>
              <w:t>Symbol</w:t>
            </w:r>
          </w:p>
        </w:tc>
        <w:tc>
          <w:tcPr>
            <w:tcW w:w="2556" w:type="dxa"/>
            <w:tcBorders>
              <w:top w:val="single" w:color="auto" w:sz="2" w:space="0"/>
              <w:bottom w:val="single" w:color="000000" w:sz="12" w:space="0"/>
            </w:tcBorders>
            <w:shd w:val="clear" w:color="auto" w:fill="auto"/>
          </w:tcPr>
          <w:p w:rsidRPr="0091001B" w:rsidR="0091001B" w:rsidP="00E36571" w:rsidRDefault="0091001B" w14:paraId="00D3D045" w14:textId="77777777">
            <w:pPr>
              <w:rPr>
                <w:b/>
                <w:bCs/>
              </w:rPr>
            </w:pPr>
            <w:r w:rsidRPr="0091001B">
              <w:rPr>
                <w:b/>
                <w:bCs/>
              </w:rPr>
              <w:t>Scientific Name</w:t>
            </w:r>
          </w:p>
        </w:tc>
        <w:tc>
          <w:tcPr>
            <w:tcW w:w="2400" w:type="dxa"/>
            <w:tcBorders>
              <w:top w:val="single" w:color="auto" w:sz="2" w:space="0"/>
              <w:bottom w:val="single" w:color="000000" w:sz="12" w:space="0"/>
            </w:tcBorders>
            <w:shd w:val="clear" w:color="auto" w:fill="auto"/>
          </w:tcPr>
          <w:p w:rsidRPr="0091001B" w:rsidR="0091001B" w:rsidP="00E36571" w:rsidRDefault="0091001B" w14:paraId="11963012" w14:textId="77777777">
            <w:pPr>
              <w:rPr>
                <w:b/>
                <w:bCs/>
              </w:rPr>
            </w:pPr>
            <w:r w:rsidRPr="0091001B">
              <w:rPr>
                <w:b/>
                <w:bCs/>
              </w:rPr>
              <w:t>Common Name</w:t>
            </w:r>
          </w:p>
        </w:tc>
        <w:tc>
          <w:tcPr>
            <w:tcW w:w="1956" w:type="dxa"/>
            <w:tcBorders>
              <w:top w:val="single" w:color="auto" w:sz="2" w:space="0"/>
              <w:bottom w:val="single" w:color="000000" w:sz="12" w:space="0"/>
            </w:tcBorders>
            <w:shd w:val="clear" w:color="auto" w:fill="auto"/>
          </w:tcPr>
          <w:p w:rsidRPr="0091001B" w:rsidR="0091001B" w:rsidP="00E36571" w:rsidRDefault="0091001B" w14:paraId="7A44740F" w14:textId="77777777">
            <w:pPr>
              <w:rPr>
                <w:b/>
                <w:bCs/>
              </w:rPr>
            </w:pPr>
            <w:r w:rsidRPr="0091001B">
              <w:rPr>
                <w:b/>
                <w:bCs/>
              </w:rPr>
              <w:t>Canopy Position</w:t>
            </w:r>
          </w:p>
        </w:tc>
      </w:tr>
      <w:tr w:rsidRPr="0091001B" w:rsidR="008A68FC" w:rsidTr="0091001B" w14:paraId="1BD9B41E" w14:textId="77777777">
        <w:tc>
          <w:tcPr>
            <w:tcW w:w="1092" w:type="dxa"/>
            <w:tcBorders>
              <w:top w:val="single" w:color="000000" w:sz="12" w:space="0"/>
            </w:tcBorders>
            <w:shd w:val="clear" w:color="auto" w:fill="auto"/>
          </w:tcPr>
          <w:p w:rsidRPr="0091001B" w:rsidR="008A68FC" w:rsidP="008A68FC" w:rsidRDefault="008A68FC" w14:paraId="2C1DF65C" w14:textId="677ABEDE">
            <w:pPr>
              <w:rPr>
                <w:bCs/>
              </w:rPr>
            </w:pPr>
            <w:r w:rsidRPr="0091001B">
              <w:rPr>
                <w:bCs/>
              </w:rPr>
              <w:t>ABLA</w:t>
            </w:r>
          </w:p>
        </w:tc>
        <w:tc>
          <w:tcPr>
            <w:tcW w:w="2556" w:type="dxa"/>
            <w:tcBorders>
              <w:top w:val="single" w:color="000000" w:sz="12" w:space="0"/>
            </w:tcBorders>
            <w:shd w:val="clear" w:color="auto" w:fill="auto"/>
          </w:tcPr>
          <w:p w:rsidRPr="0091001B" w:rsidR="008A68FC" w:rsidP="008A68FC" w:rsidRDefault="008A68FC" w14:paraId="7E6D33F6" w14:textId="78DBDD50">
            <w:proofErr w:type="spellStart"/>
            <w:r>
              <w:t>Abies</w:t>
            </w:r>
            <w:proofErr w:type="spellEnd"/>
            <w:r>
              <w:t xml:space="preserve"> </w:t>
            </w:r>
            <w:proofErr w:type="spellStart"/>
            <w:r>
              <w:t>lasiocarpa</w:t>
            </w:r>
            <w:proofErr w:type="spellEnd"/>
          </w:p>
        </w:tc>
        <w:tc>
          <w:tcPr>
            <w:tcW w:w="2400" w:type="dxa"/>
            <w:tcBorders>
              <w:top w:val="single" w:color="000000" w:sz="12" w:space="0"/>
            </w:tcBorders>
            <w:shd w:val="clear" w:color="auto" w:fill="auto"/>
          </w:tcPr>
          <w:p w:rsidRPr="0091001B" w:rsidR="008A68FC" w:rsidP="008A68FC" w:rsidRDefault="008A68FC" w14:paraId="458A9A49" w14:textId="40CD841C">
            <w:r>
              <w:t>Subalpine fir</w:t>
            </w:r>
          </w:p>
        </w:tc>
        <w:tc>
          <w:tcPr>
            <w:tcW w:w="1956" w:type="dxa"/>
            <w:tcBorders>
              <w:top w:val="single" w:color="000000" w:sz="12" w:space="0"/>
            </w:tcBorders>
            <w:shd w:val="clear" w:color="auto" w:fill="auto"/>
          </w:tcPr>
          <w:p w:rsidRPr="0091001B" w:rsidR="008A68FC" w:rsidP="008A68FC" w:rsidRDefault="008A68FC" w14:paraId="7086B719" w14:textId="77777777">
            <w:r w:rsidRPr="0091001B">
              <w:t>Upper</w:t>
            </w:r>
          </w:p>
        </w:tc>
      </w:tr>
      <w:tr w:rsidRPr="0091001B" w:rsidR="0091001B" w:rsidTr="0091001B" w14:paraId="28142DB2" w14:textId="77777777">
        <w:tc>
          <w:tcPr>
            <w:tcW w:w="1092" w:type="dxa"/>
            <w:shd w:val="clear" w:color="auto" w:fill="auto"/>
          </w:tcPr>
          <w:p w:rsidRPr="0091001B" w:rsidR="0091001B" w:rsidP="00E36571" w:rsidRDefault="0091001B" w14:paraId="53F8995A" w14:textId="77777777">
            <w:pPr>
              <w:rPr>
                <w:bCs/>
              </w:rPr>
            </w:pPr>
            <w:r w:rsidRPr="0091001B">
              <w:rPr>
                <w:bCs/>
              </w:rPr>
              <w:t>PIEN</w:t>
            </w:r>
          </w:p>
        </w:tc>
        <w:tc>
          <w:tcPr>
            <w:tcW w:w="2556" w:type="dxa"/>
            <w:shd w:val="clear" w:color="auto" w:fill="auto"/>
          </w:tcPr>
          <w:p w:rsidRPr="0091001B" w:rsidR="0091001B" w:rsidP="00E36571" w:rsidRDefault="0091001B" w14:paraId="7A8F0F7B" w14:textId="77777777">
            <w:proofErr w:type="spellStart"/>
            <w:r w:rsidRPr="0091001B">
              <w:t>Picea</w:t>
            </w:r>
            <w:proofErr w:type="spellEnd"/>
            <w:r w:rsidRPr="0091001B">
              <w:t xml:space="preserve"> </w:t>
            </w:r>
            <w:proofErr w:type="spellStart"/>
            <w:r w:rsidRPr="0091001B">
              <w:t>engelmannii</w:t>
            </w:r>
            <w:proofErr w:type="spellEnd"/>
          </w:p>
        </w:tc>
        <w:tc>
          <w:tcPr>
            <w:tcW w:w="2400" w:type="dxa"/>
            <w:shd w:val="clear" w:color="auto" w:fill="auto"/>
          </w:tcPr>
          <w:p w:rsidRPr="0091001B" w:rsidR="0091001B" w:rsidP="00E36571" w:rsidRDefault="0091001B" w14:paraId="3711F822" w14:textId="77777777">
            <w:r w:rsidRPr="0091001B">
              <w:t>Engelmann spruce</w:t>
            </w:r>
          </w:p>
        </w:tc>
        <w:tc>
          <w:tcPr>
            <w:tcW w:w="1956" w:type="dxa"/>
            <w:shd w:val="clear" w:color="auto" w:fill="auto"/>
          </w:tcPr>
          <w:p w:rsidRPr="0091001B" w:rsidR="0091001B" w:rsidP="00E36571" w:rsidRDefault="0091001B" w14:paraId="7554A8F1" w14:textId="77777777">
            <w:r w:rsidRPr="0091001B">
              <w:t>Upper</w:t>
            </w:r>
          </w:p>
        </w:tc>
      </w:tr>
      <w:tr w:rsidRPr="0091001B" w:rsidR="0091001B" w:rsidTr="0091001B" w14:paraId="2006DBB6" w14:textId="77777777">
        <w:tc>
          <w:tcPr>
            <w:tcW w:w="1092" w:type="dxa"/>
            <w:shd w:val="clear" w:color="auto" w:fill="auto"/>
          </w:tcPr>
          <w:p w:rsidRPr="0091001B" w:rsidR="0091001B" w:rsidP="00E36571" w:rsidRDefault="0091001B" w14:paraId="7D2CEF30" w14:textId="77777777">
            <w:pPr>
              <w:rPr>
                <w:bCs/>
              </w:rPr>
            </w:pPr>
            <w:r w:rsidRPr="0091001B">
              <w:rPr>
                <w:bCs/>
              </w:rPr>
              <w:t>PSME</w:t>
            </w:r>
          </w:p>
        </w:tc>
        <w:tc>
          <w:tcPr>
            <w:tcW w:w="2556" w:type="dxa"/>
            <w:shd w:val="clear" w:color="auto" w:fill="auto"/>
          </w:tcPr>
          <w:p w:rsidRPr="0091001B" w:rsidR="0091001B" w:rsidP="00E36571" w:rsidRDefault="0091001B" w14:paraId="3B21D8AE" w14:textId="77777777">
            <w:proofErr w:type="spellStart"/>
            <w:r w:rsidRPr="0091001B">
              <w:t>Pseudotsuga</w:t>
            </w:r>
            <w:proofErr w:type="spellEnd"/>
            <w:r w:rsidRPr="0091001B">
              <w:t xml:space="preserve"> </w:t>
            </w:r>
            <w:proofErr w:type="spellStart"/>
            <w:r w:rsidRPr="0091001B">
              <w:t>menziesii</w:t>
            </w:r>
            <w:proofErr w:type="spellEnd"/>
          </w:p>
        </w:tc>
        <w:tc>
          <w:tcPr>
            <w:tcW w:w="2400" w:type="dxa"/>
            <w:shd w:val="clear" w:color="auto" w:fill="auto"/>
          </w:tcPr>
          <w:p w:rsidRPr="0091001B" w:rsidR="0091001B" w:rsidP="00E36571" w:rsidRDefault="0091001B" w14:paraId="28695BEB" w14:textId="77777777">
            <w:r w:rsidRPr="0091001B">
              <w:t>Douglas-fir</w:t>
            </w:r>
          </w:p>
        </w:tc>
        <w:tc>
          <w:tcPr>
            <w:tcW w:w="1956" w:type="dxa"/>
            <w:shd w:val="clear" w:color="auto" w:fill="auto"/>
          </w:tcPr>
          <w:p w:rsidRPr="0091001B" w:rsidR="0091001B" w:rsidP="00E36571" w:rsidRDefault="0091001B" w14:paraId="18414854" w14:textId="77777777">
            <w:r w:rsidRPr="0091001B">
              <w:t>Upper</w:t>
            </w:r>
          </w:p>
        </w:tc>
      </w:tr>
      <w:tr w:rsidRPr="0091001B" w:rsidR="0091001B" w:rsidTr="0091001B" w14:paraId="573D7ADC" w14:textId="77777777">
        <w:tc>
          <w:tcPr>
            <w:tcW w:w="1092" w:type="dxa"/>
            <w:shd w:val="clear" w:color="auto" w:fill="auto"/>
          </w:tcPr>
          <w:p w:rsidRPr="0091001B" w:rsidR="0091001B" w:rsidP="00E36571" w:rsidRDefault="0091001B" w14:paraId="7F905C68" w14:textId="77777777">
            <w:pPr>
              <w:rPr>
                <w:bCs/>
              </w:rPr>
            </w:pPr>
            <w:r w:rsidRPr="0091001B">
              <w:rPr>
                <w:bCs/>
              </w:rPr>
              <w:t>ABGR</w:t>
            </w:r>
          </w:p>
        </w:tc>
        <w:tc>
          <w:tcPr>
            <w:tcW w:w="2556" w:type="dxa"/>
            <w:shd w:val="clear" w:color="auto" w:fill="auto"/>
          </w:tcPr>
          <w:p w:rsidRPr="0091001B" w:rsidR="0091001B" w:rsidP="00E36571" w:rsidRDefault="0091001B" w14:paraId="0EC9E02C" w14:textId="77777777">
            <w:proofErr w:type="spellStart"/>
            <w:r w:rsidRPr="0091001B">
              <w:t>Abies</w:t>
            </w:r>
            <w:proofErr w:type="spellEnd"/>
            <w:r w:rsidRPr="0091001B">
              <w:t xml:space="preserve"> </w:t>
            </w:r>
            <w:proofErr w:type="spellStart"/>
            <w:r w:rsidRPr="0091001B">
              <w:t>grandis</w:t>
            </w:r>
            <w:proofErr w:type="spellEnd"/>
          </w:p>
        </w:tc>
        <w:tc>
          <w:tcPr>
            <w:tcW w:w="2400" w:type="dxa"/>
            <w:shd w:val="clear" w:color="auto" w:fill="auto"/>
          </w:tcPr>
          <w:p w:rsidRPr="0091001B" w:rsidR="0091001B" w:rsidP="00E36571" w:rsidRDefault="0091001B" w14:paraId="70C0C08D" w14:textId="77777777">
            <w:r w:rsidRPr="0091001B">
              <w:t>Grand fir</w:t>
            </w:r>
          </w:p>
        </w:tc>
        <w:tc>
          <w:tcPr>
            <w:tcW w:w="1956" w:type="dxa"/>
            <w:shd w:val="clear" w:color="auto" w:fill="auto"/>
          </w:tcPr>
          <w:p w:rsidRPr="0091001B" w:rsidR="0091001B" w:rsidP="00E36571" w:rsidRDefault="0091001B" w14:paraId="047DC44B" w14:textId="77777777">
            <w:r w:rsidRPr="0091001B">
              <w:t>Upper</w:t>
            </w:r>
          </w:p>
        </w:tc>
      </w:tr>
    </w:tbl>
    <w:p w:rsidR="0091001B" w:rsidP="0091001B" w:rsidRDefault="0091001B" w14:paraId="4925FE1E" w14:textId="77777777"/>
    <w:p w:rsidR="0091001B" w:rsidP="0091001B" w:rsidRDefault="0091001B" w14:paraId="6083EFFD" w14:textId="77777777">
      <w:pPr>
        <w:pStyle w:val="SClassInfoPara"/>
      </w:pPr>
      <w:r>
        <w:t>Description</w:t>
      </w:r>
    </w:p>
    <w:p w:rsidR="0091001B" w:rsidP="0091001B" w:rsidRDefault="18DFCAC0" w14:paraId="0759C170" w14:textId="683A35EA">
      <w:r>
        <w:t>Stands composed of mid-size spruce and fir, 5-15in DBH, with minor lodgepole pine, Douglas</w:t>
      </w:r>
      <w:r w:rsidR="00543B7D">
        <w:t>-</w:t>
      </w:r>
      <w:r>
        <w:t>fir, grand fir, and larch. Stand-replacement fires are not unusual</w:t>
      </w:r>
      <w:r w:rsidR="00543B7D">
        <w:t>,</w:t>
      </w:r>
      <w:r>
        <w:t xml:space="preserve"> but insect/disease outbreaks are rare. Fires are somewhat less frequent than in lodgepole-dominated stands because of </w:t>
      </w:r>
      <w:r w:rsidR="00543B7D">
        <w:t xml:space="preserve">greater </w:t>
      </w:r>
      <w:r>
        <w:t>ground fuel moisture content. Stands are 30-100yrs old.</w:t>
      </w:r>
    </w:p>
    <w:p w:rsidR="18DFCAC0" w:rsidP="18DFCAC0" w:rsidRDefault="18DFCAC0" w14:paraId="41CD8DBB" w14:textId="05ADCE1F"/>
    <w:p>
      <w:r>
        <w:rPr>
          <w:i/>
          <w:u w:val="single"/>
        </w:rPr>
        <w:t>Maximum Tree Size Class</w:t>
      </w:r>
      <w:br/>
      <w:r>
        <w:t>Medium 5-15" DBH</w:t>
      </w:r>
    </w:p>
    <w:p w:rsidR="0091001B" w:rsidP="0091001B" w:rsidRDefault="0091001B" w14:paraId="655C16FE" w14:textId="77777777">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1001B" w:rsidP="0091001B" w:rsidRDefault="0091001B" w14:paraId="7BA1DE5A" w14:textId="77777777"/>
    <w:p w:rsidR="0091001B" w:rsidP="0091001B" w:rsidRDefault="0091001B" w14:paraId="2E724C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w:rsidRPr="0091001B" w:rsidR="0091001B" w:rsidTr="0091001B" w14:paraId="3AD4305B" w14:textId="77777777">
        <w:tc>
          <w:tcPr>
            <w:tcW w:w="1056" w:type="dxa"/>
            <w:tcBorders>
              <w:top w:val="single" w:color="auto" w:sz="2" w:space="0"/>
              <w:bottom w:val="single" w:color="000000" w:sz="12" w:space="0"/>
            </w:tcBorders>
            <w:shd w:val="clear" w:color="auto" w:fill="auto"/>
          </w:tcPr>
          <w:p w:rsidRPr="0091001B" w:rsidR="0091001B" w:rsidP="00D147FB" w:rsidRDefault="0091001B" w14:paraId="3E3026D2" w14:textId="77777777">
            <w:pPr>
              <w:rPr>
                <w:b/>
                <w:bCs/>
              </w:rPr>
            </w:pPr>
            <w:r w:rsidRPr="0091001B">
              <w:rPr>
                <w:b/>
                <w:bCs/>
              </w:rPr>
              <w:t>Symbol</w:t>
            </w:r>
          </w:p>
        </w:tc>
        <w:tc>
          <w:tcPr>
            <w:tcW w:w="3024" w:type="dxa"/>
            <w:tcBorders>
              <w:top w:val="single" w:color="auto" w:sz="2" w:space="0"/>
              <w:bottom w:val="single" w:color="000000" w:sz="12" w:space="0"/>
            </w:tcBorders>
            <w:shd w:val="clear" w:color="auto" w:fill="auto"/>
          </w:tcPr>
          <w:p w:rsidRPr="0091001B" w:rsidR="0091001B" w:rsidP="00D147FB" w:rsidRDefault="0091001B" w14:paraId="3EBA3D27" w14:textId="77777777">
            <w:pPr>
              <w:rPr>
                <w:b/>
                <w:bCs/>
              </w:rPr>
            </w:pPr>
            <w:r w:rsidRPr="0091001B">
              <w:rPr>
                <w:b/>
                <w:bCs/>
              </w:rPr>
              <w:t>Scientific Name</w:t>
            </w:r>
          </w:p>
        </w:tc>
        <w:tc>
          <w:tcPr>
            <w:tcW w:w="2388" w:type="dxa"/>
            <w:tcBorders>
              <w:top w:val="single" w:color="auto" w:sz="2" w:space="0"/>
              <w:bottom w:val="single" w:color="000000" w:sz="12" w:space="0"/>
            </w:tcBorders>
            <w:shd w:val="clear" w:color="auto" w:fill="auto"/>
          </w:tcPr>
          <w:p w:rsidRPr="0091001B" w:rsidR="0091001B" w:rsidP="00D147FB" w:rsidRDefault="0091001B" w14:paraId="52897028" w14:textId="77777777">
            <w:pPr>
              <w:rPr>
                <w:b/>
                <w:bCs/>
              </w:rPr>
            </w:pPr>
            <w:r w:rsidRPr="0091001B">
              <w:rPr>
                <w:b/>
                <w:bCs/>
              </w:rPr>
              <w:t>Common Name</w:t>
            </w:r>
          </w:p>
        </w:tc>
        <w:tc>
          <w:tcPr>
            <w:tcW w:w="1956" w:type="dxa"/>
            <w:tcBorders>
              <w:top w:val="single" w:color="auto" w:sz="2" w:space="0"/>
              <w:bottom w:val="single" w:color="000000" w:sz="12" w:space="0"/>
            </w:tcBorders>
            <w:shd w:val="clear" w:color="auto" w:fill="auto"/>
          </w:tcPr>
          <w:p w:rsidRPr="0091001B" w:rsidR="0091001B" w:rsidP="00D147FB" w:rsidRDefault="0091001B" w14:paraId="67912C0E" w14:textId="77777777">
            <w:pPr>
              <w:rPr>
                <w:b/>
                <w:bCs/>
              </w:rPr>
            </w:pPr>
            <w:r w:rsidRPr="0091001B">
              <w:rPr>
                <w:b/>
                <w:bCs/>
              </w:rPr>
              <w:t>Canopy Position</w:t>
            </w:r>
          </w:p>
        </w:tc>
      </w:tr>
      <w:tr w:rsidRPr="0091001B" w:rsidR="0091001B" w:rsidTr="0091001B" w14:paraId="7F8EBF2A" w14:textId="77777777">
        <w:tc>
          <w:tcPr>
            <w:tcW w:w="1056" w:type="dxa"/>
            <w:tcBorders>
              <w:top w:val="single" w:color="000000" w:sz="12" w:space="0"/>
            </w:tcBorders>
            <w:shd w:val="clear" w:color="auto" w:fill="auto"/>
          </w:tcPr>
          <w:p w:rsidRPr="0091001B" w:rsidR="0091001B" w:rsidP="00D147FB" w:rsidRDefault="0091001B" w14:paraId="63707F90" w14:textId="77777777">
            <w:pPr>
              <w:rPr>
                <w:bCs/>
              </w:rPr>
            </w:pPr>
            <w:r w:rsidRPr="0091001B">
              <w:rPr>
                <w:bCs/>
              </w:rPr>
              <w:t>PICO</w:t>
            </w:r>
          </w:p>
        </w:tc>
        <w:tc>
          <w:tcPr>
            <w:tcW w:w="3024" w:type="dxa"/>
            <w:tcBorders>
              <w:top w:val="single" w:color="000000" w:sz="12" w:space="0"/>
            </w:tcBorders>
            <w:shd w:val="clear" w:color="auto" w:fill="auto"/>
          </w:tcPr>
          <w:p w:rsidRPr="0091001B" w:rsidR="0091001B" w:rsidP="00D147FB" w:rsidRDefault="0091001B" w14:paraId="5B716362" w14:textId="77777777">
            <w:r w:rsidRPr="0091001B">
              <w:t xml:space="preserve">Pinus </w:t>
            </w:r>
            <w:proofErr w:type="spellStart"/>
            <w:r w:rsidRPr="0091001B">
              <w:t>contorta</w:t>
            </w:r>
            <w:proofErr w:type="spellEnd"/>
          </w:p>
        </w:tc>
        <w:tc>
          <w:tcPr>
            <w:tcW w:w="2388" w:type="dxa"/>
            <w:tcBorders>
              <w:top w:val="single" w:color="000000" w:sz="12" w:space="0"/>
            </w:tcBorders>
            <w:shd w:val="clear" w:color="auto" w:fill="auto"/>
          </w:tcPr>
          <w:p w:rsidRPr="0091001B" w:rsidR="0091001B" w:rsidP="00D147FB" w:rsidRDefault="0091001B" w14:paraId="55A17779" w14:textId="77777777">
            <w:r w:rsidRPr="0091001B">
              <w:t>Lodgepole pine</w:t>
            </w:r>
          </w:p>
        </w:tc>
        <w:tc>
          <w:tcPr>
            <w:tcW w:w="1956" w:type="dxa"/>
            <w:tcBorders>
              <w:top w:val="single" w:color="000000" w:sz="12" w:space="0"/>
            </w:tcBorders>
            <w:shd w:val="clear" w:color="auto" w:fill="auto"/>
          </w:tcPr>
          <w:p w:rsidRPr="0091001B" w:rsidR="0091001B" w:rsidP="00D147FB" w:rsidRDefault="0091001B" w14:paraId="41660BB5" w14:textId="77777777">
            <w:r w:rsidRPr="0091001B">
              <w:t>Upper</w:t>
            </w:r>
          </w:p>
        </w:tc>
      </w:tr>
      <w:tr w:rsidRPr="0091001B" w:rsidR="0091001B" w:rsidTr="0091001B" w14:paraId="0832BBC0" w14:textId="77777777">
        <w:tc>
          <w:tcPr>
            <w:tcW w:w="1056" w:type="dxa"/>
            <w:shd w:val="clear" w:color="auto" w:fill="auto"/>
          </w:tcPr>
          <w:p w:rsidRPr="0091001B" w:rsidR="0091001B" w:rsidP="00D147FB" w:rsidRDefault="0091001B" w14:paraId="501D2FBA" w14:textId="77777777">
            <w:pPr>
              <w:rPr>
                <w:bCs/>
              </w:rPr>
            </w:pPr>
            <w:r w:rsidRPr="0091001B">
              <w:rPr>
                <w:bCs/>
              </w:rPr>
              <w:t>LIBO3</w:t>
            </w:r>
          </w:p>
        </w:tc>
        <w:tc>
          <w:tcPr>
            <w:tcW w:w="3024" w:type="dxa"/>
            <w:shd w:val="clear" w:color="auto" w:fill="auto"/>
          </w:tcPr>
          <w:p w:rsidRPr="0091001B" w:rsidR="0091001B" w:rsidP="00D147FB" w:rsidRDefault="0091001B" w14:paraId="709192C6" w14:textId="77777777">
            <w:r w:rsidRPr="0091001B">
              <w:t>Linnaea borealis</w:t>
            </w:r>
          </w:p>
        </w:tc>
        <w:tc>
          <w:tcPr>
            <w:tcW w:w="2388" w:type="dxa"/>
            <w:shd w:val="clear" w:color="auto" w:fill="auto"/>
          </w:tcPr>
          <w:p w:rsidRPr="0091001B" w:rsidR="0091001B" w:rsidP="00D147FB" w:rsidRDefault="0091001B" w14:paraId="2ECD65F1" w14:textId="77777777">
            <w:r w:rsidRPr="0091001B">
              <w:t>Twinflower</w:t>
            </w:r>
          </w:p>
        </w:tc>
        <w:tc>
          <w:tcPr>
            <w:tcW w:w="1956" w:type="dxa"/>
            <w:shd w:val="clear" w:color="auto" w:fill="auto"/>
          </w:tcPr>
          <w:p w:rsidRPr="0091001B" w:rsidR="0091001B" w:rsidP="00D147FB" w:rsidRDefault="0091001B" w14:paraId="3BEF9951" w14:textId="77777777">
            <w:r w:rsidRPr="0091001B">
              <w:t>Lower</w:t>
            </w:r>
          </w:p>
        </w:tc>
      </w:tr>
      <w:tr w:rsidRPr="0091001B" w:rsidR="0091001B" w:rsidTr="0091001B" w14:paraId="3BEB14F0" w14:textId="77777777">
        <w:tc>
          <w:tcPr>
            <w:tcW w:w="1056" w:type="dxa"/>
            <w:shd w:val="clear" w:color="auto" w:fill="auto"/>
          </w:tcPr>
          <w:p w:rsidRPr="0091001B" w:rsidR="0091001B" w:rsidP="00D147FB" w:rsidRDefault="0091001B" w14:paraId="543C19B1" w14:textId="77777777">
            <w:pPr>
              <w:rPr>
                <w:bCs/>
              </w:rPr>
            </w:pPr>
            <w:r w:rsidRPr="0091001B">
              <w:rPr>
                <w:bCs/>
              </w:rPr>
              <w:t>VAME</w:t>
            </w:r>
          </w:p>
        </w:tc>
        <w:tc>
          <w:tcPr>
            <w:tcW w:w="3024" w:type="dxa"/>
            <w:shd w:val="clear" w:color="auto" w:fill="auto"/>
          </w:tcPr>
          <w:p w:rsidRPr="0091001B" w:rsidR="0091001B" w:rsidP="00D147FB" w:rsidRDefault="0091001B" w14:paraId="02521B2D" w14:textId="77777777">
            <w:r w:rsidRPr="0091001B">
              <w:t xml:space="preserve">Vaccinium </w:t>
            </w:r>
            <w:proofErr w:type="spellStart"/>
            <w:r w:rsidRPr="0091001B">
              <w:t>membranaceum</w:t>
            </w:r>
            <w:proofErr w:type="spellEnd"/>
          </w:p>
        </w:tc>
        <w:tc>
          <w:tcPr>
            <w:tcW w:w="2388" w:type="dxa"/>
            <w:shd w:val="clear" w:color="auto" w:fill="auto"/>
          </w:tcPr>
          <w:p w:rsidRPr="0091001B" w:rsidR="0091001B" w:rsidP="00D147FB" w:rsidRDefault="0091001B" w14:paraId="2D8D3B74" w14:textId="77777777">
            <w:proofErr w:type="spellStart"/>
            <w:r w:rsidRPr="0091001B">
              <w:t>Thinleaf</w:t>
            </w:r>
            <w:proofErr w:type="spellEnd"/>
            <w:r w:rsidRPr="0091001B">
              <w:t xml:space="preserve"> huckleberry</w:t>
            </w:r>
          </w:p>
        </w:tc>
        <w:tc>
          <w:tcPr>
            <w:tcW w:w="1956" w:type="dxa"/>
            <w:shd w:val="clear" w:color="auto" w:fill="auto"/>
          </w:tcPr>
          <w:p w:rsidRPr="0091001B" w:rsidR="0091001B" w:rsidP="00D147FB" w:rsidRDefault="0091001B" w14:paraId="6003493A" w14:textId="77777777">
            <w:r w:rsidRPr="0091001B">
              <w:t>Lower</w:t>
            </w:r>
          </w:p>
        </w:tc>
      </w:tr>
      <w:tr w:rsidRPr="0091001B" w:rsidR="0091001B" w:rsidTr="0091001B" w14:paraId="10130FB7" w14:textId="77777777">
        <w:tc>
          <w:tcPr>
            <w:tcW w:w="1056" w:type="dxa"/>
            <w:shd w:val="clear" w:color="auto" w:fill="auto"/>
          </w:tcPr>
          <w:p w:rsidRPr="0091001B" w:rsidR="0091001B" w:rsidP="00D147FB" w:rsidRDefault="0091001B" w14:paraId="0D186BC7" w14:textId="77777777">
            <w:pPr>
              <w:rPr>
                <w:bCs/>
              </w:rPr>
            </w:pPr>
            <w:r w:rsidRPr="0091001B">
              <w:rPr>
                <w:bCs/>
              </w:rPr>
              <w:t>VASC</w:t>
            </w:r>
          </w:p>
        </w:tc>
        <w:tc>
          <w:tcPr>
            <w:tcW w:w="3024" w:type="dxa"/>
            <w:shd w:val="clear" w:color="auto" w:fill="auto"/>
          </w:tcPr>
          <w:p w:rsidRPr="0091001B" w:rsidR="0091001B" w:rsidP="00D147FB" w:rsidRDefault="0091001B" w14:paraId="311E75F1" w14:textId="77777777">
            <w:r w:rsidRPr="0091001B">
              <w:t xml:space="preserve">Vaccinium </w:t>
            </w:r>
            <w:proofErr w:type="spellStart"/>
            <w:r w:rsidRPr="0091001B">
              <w:t>scoparium</w:t>
            </w:r>
            <w:proofErr w:type="spellEnd"/>
          </w:p>
        </w:tc>
        <w:tc>
          <w:tcPr>
            <w:tcW w:w="2388" w:type="dxa"/>
            <w:shd w:val="clear" w:color="auto" w:fill="auto"/>
          </w:tcPr>
          <w:p w:rsidRPr="0091001B" w:rsidR="0091001B" w:rsidP="00D147FB" w:rsidRDefault="0091001B" w14:paraId="3B55C420" w14:textId="77777777">
            <w:r w:rsidRPr="0091001B">
              <w:t>Grouse whortleberry</w:t>
            </w:r>
          </w:p>
        </w:tc>
        <w:tc>
          <w:tcPr>
            <w:tcW w:w="1956" w:type="dxa"/>
            <w:shd w:val="clear" w:color="auto" w:fill="auto"/>
          </w:tcPr>
          <w:p w:rsidRPr="0091001B" w:rsidR="0091001B" w:rsidP="00D147FB" w:rsidRDefault="0091001B" w14:paraId="1C1CB2CA" w14:textId="77777777">
            <w:r w:rsidRPr="0091001B">
              <w:t>Lower</w:t>
            </w:r>
          </w:p>
        </w:tc>
      </w:tr>
    </w:tbl>
    <w:p w:rsidR="0091001B" w:rsidP="0091001B" w:rsidRDefault="0091001B" w14:paraId="77137286" w14:textId="77777777"/>
    <w:p w:rsidR="0091001B" w:rsidP="0091001B" w:rsidRDefault="0091001B" w14:paraId="602E834A" w14:textId="77777777">
      <w:pPr>
        <w:pStyle w:val="SClassInfoPara"/>
      </w:pPr>
      <w:r>
        <w:t>Description</w:t>
      </w:r>
    </w:p>
    <w:p w:rsidR="0091001B" w:rsidP="0091001B" w:rsidRDefault="18DFCAC0" w14:paraId="31E3D903" w14:textId="74D216B9">
      <w:r>
        <w:t>Stands composed of pole-size lodgepole pine (5-9in DBH), with minor amounts of other species, typically suppressed in the understory. Lodgepole pine are still small enough to be less susceptible to bark beetles. Stands are 30-80yrs old.</w:t>
      </w:r>
    </w:p>
    <w:p w:rsidR="0091001B" w:rsidP="0091001B" w:rsidRDefault="0091001B" w14:paraId="41DF3CEC" w14:textId="77777777"/>
    <w:p>
      <w:r>
        <w:rPr>
          <w:i/>
          <w:u w:val="single"/>
        </w:rPr>
        <w:t>Maximum Tree Size Class</w:t>
      </w:r>
      <w:br/>
      <w:r>
        <w:t>Pole 5-9" DBH</w:t>
      </w:r>
    </w:p>
    <w:p w:rsidR="0091001B" w:rsidP="0091001B" w:rsidRDefault="0091001B" w14:paraId="112F7460" w14:textId="77777777">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1001B" w:rsidP="0091001B" w:rsidRDefault="0091001B" w14:paraId="7CF1B1DB" w14:textId="77777777"/>
    <w:p w:rsidR="0091001B" w:rsidP="0091001B" w:rsidRDefault="0091001B" w14:paraId="69AF1EC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w:rsidRPr="0091001B" w:rsidR="0091001B" w:rsidTr="0091001B" w14:paraId="45B7D82B" w14:textId="77777777">
        <w:tc>
          <w:tcPr>
            <w:tcW w:w="1056" w:type="dxa"/>
            <w:tcBorders>
              <w:top w:val="single" w:color="auto" w:sz="2" w:space="0"/>
              <w:bottom w:val="single" w:color="000000" w:sz="12" w:space="0"/>
            </w:tcBorders>
            <w:shd w:val="clear" w:color="auto" w:fill="auto"/>
          </w:tcPr>
          <w:p w:rsidRPr="0091001B" w:rsidR="0091001B" w:rsidP="00005BBD" w:rsidRDefault="0091001B" w14:paraId="6FAC4ECD" w14:textId="77777777">
            <w:pPr>
              <w:rPr>
                <w:b/>
                <w:bCs/>
              </w:rPr>
            </w:pPr>
            <w:r w:rsidRPr="0091001B">
              <w:rPr>
                <w:b/>
                <w:bCs/>
              </w:rPr>
              <w:t>Symbol</w:t>
            </w:r>
          </w:p>
        </w:tc>
        <w:tc>
          <w:tcPr>
            <w:tcW w:w="3024" w:type="dxa"/>
            <w:tcBorders>
              <w:top w:val="single" w:color="auto" w:sz="2" w:space="0"/>
              <w:bottom w:val="single" w:color="000000" w:sz="12" w:space="0"/>
            </w:tcBorders>
            <w:shd w:val="clear" w:color="auto" w:fill="auto"/>
          </w:tcPr>
          <w:p w:rsidRPr="0091001B" w:rsidR="0091001B" w:rsidP="00005BBD" w:rsidRDefault="0091001B" w14:paraId="00019D3E" w14:textId="77777777">
            <w:pPr>
              <w:rPr>
                <w:b/>
                <w:bCs/>
              </w:rPr>
            </w:pPr>
            <w:r w:rsidRPr="0091001B">
              <w:rPr>
                <w:b/>
                <w:bCs/>
              </w:rPr>
              <w:t>Scientific Name</w:t>
            </w:r>
          </w:p>
        </w:tc>
        <w:tc>
          <w:tcPr>
            <w:tcW w:w="2388" w:type="dxa"/>
            <w:tcBorders>
              <w:top w:val="single" w:color="auto" w:sz="2" w:space="0"/>
              <w:bottom w:val="single" w:color="000000" w:sz="12" w:space="0"/>
            </w:tcBorders>
            <w:shd w:val="clear" w:color="auto" w:fill="auto"/>
          </w:tcPr>
          <w:p w:rsidRPr="0091001B" w:rsidR="0091001B" w:rsidP="00005BBD" w:rsidRDefault="0091001B" w14:paraId="2B59609B" w14:textId="77777777">
            <w:pPr>
              <w:rPr>
                <w:b/>
                <w:bCs/>
              </w:rPr>
            </w:pPr>
            <w:r w:rsidRPr="0091001B">
              <w:rPr>
                <w:b/>
                <w:bCs/>
              </w:rPr>
              <w:t>Common Name</w:t>
            </w:r>
          </w:p>
        </w:tc>
        <w:tc>
          <w:tcPr>
            <w:tcW w:w="1956" w:type="dxa"/>
            <w:tcBorders>
              <w:top w:val="single" w:color="auto" w:sz="2" w:space="0"/>
              <w:bottom w:val="single" w:color="000000" w:sz="12" w:space="0"/>
            </w:tcBorders>
            <w:shd w:val="clear" w:color="auto" w:fill="auto"/>
          </w:tcPr>
          <w:p w:rsidRPr="0091001B" w:rsidR="0091001B" w:rsidP="00005BBD" w:rsidRDefault="0091001B" w14:paraId="154F5D2B" w14:textId="77777777">
            <w:pPr>
              <w:rPr>
                <w:b/>
                <w:bCs/>
              </w:rPr>
            </w:pPr>
            <w:r w:rsidRPr="0091001B">
              <w:rPr>
                <w:b/>
                <w:bCs/>
              </w:rPr>
              <w:t>Canopy Position</w:t>
            </w:r>
          </w:p>
        </w:tc>
      </w:tr>
      <w:tr w:rsidRPr="0091001B" w:rsidR="0091001B" w:rsidTr="0091001B" w14:paraId="2EDC4CD1" w14:textId="77777777">
        <w:tc>
          <w:tcPr>
            <w:tcW w:w="1056" w:type="dxa"/>
            <w:tcBorders>
              <w:top w:val="single" w:color="000000" w:sz="12" w:space="0"/>
            </w:tcBorders>
            <w:shd w:val="clear" w:color="auto" w:fill="auto"/>
          </w:tcPr>
          <w:p w:rsidRPr="0091001B" w:rsidR="0091001B" w:rsidP="00005BBD" w:rsidRDefault="0091001B" w14:paraId="07BFF269" w14:textId="77777777">
            <w:pPr>
              <w:rPr>
                <w:bCs/>
              </w:rPr>
            </w:pPr>
            <w:r w:rsidRPr="0091001B">
              <w:rPr>
                <w:bCs/>
              </w:rPr>
              <w:t>PICO</w:t>
            </w:r>
          </w:p>
        </w:tc>
        <w:tc>
          <w:tcPr>
            <w:tcW w:w="3024" w:type="dxa"/>
            <w:tcBorders>
              <w:top w:val="single" w:color="000000" w:sz="12" w:space="0"/>
            </w:tcBorders>
            <w:shd w:val="clear" w:color="auto" w:fill="auto"/>
          </w:tcPr>
          <w:p w:rsidRPr="0091001B" w:rsidR="0091001B" w:rsidP="00005BBD" w:rsidRDefault="0091001B" w14:paraId="5851343D" w14:textId="77777777">
            <w:r w:rsidRPr="0091001B">
              <w:t xml:space="preserve">Pinus </w:t>
            </w:r>
            <w:proofErr w:type="spellStart"/>
            <w:r w:rsidRPr="0091001B">
              <w:t>contorta</w:t>
            </w:r>
            <w:proofErr w:type="spellEnd"/>
          </w:p>
        </w:tc>
        <w:tc>
          <w:tcPr>
            <w:tcW w:w="2388" w:type="dxa"/>
            <w:tcBorders>
              <w:top w:val="single" w:color="000000" w:sz="12" w:space="0"/>
            </w:tcBorders>
            <w:shd w:val="clear" w:color="auto" w:fill="auto"/>
          </w:tcPr>
          <w:p w:rsidRPr="0091001B" w:rsidR="0091001B" w:rsidP="00005BBD" w:rsidRDefault="0091001B" w14:paraId="3FE413D7" w14:textId="77777777">
            <w:r w:rsidRPr="0091001B">
              <w:t>Lodgepole pine</w:t>
            </w:r>
          </w:p>
        </w:tc>
        <w:tc>
          <w:tcPr>
            <w:tcW w:w="1956" w:type="dxa"/>
            <w:tcBorders>
              <w:top w:val="single" w:color="000000" w:sz="12" w:space="0"/>
            </w:tcBorders>
            <w:shd w:val="clear" w:color="auto" w:fill="auto"/>
          </w:tcPr>
          <w:p w:rsidRPr="0091001B" w:rsidR="0091001B" w:rsidP="00005BBD" w:rsidRDefault="0091001B" w14:paraId="16C82EA9" w14:textId="77777777">
            <w:r w:rsidRPr="0091001B">
              <w:t>Upper</w:t>
            </w:r>
          </w:p>
        </w:tc>
      </w:tr>
      <w:tr w:rsidRPr="0091001B" w:rsidR="0091001B" w:rsidTr="0091001B" w14:paraId="368EB10D" w14:textId="77777777">
        <w:tc>
          <w:tcPr>
            <w:tcW w:w="1056" w:type="dxa"/>
            <w:shd w:val="clear" w:color="auto" w:fill="auto"/>
          </w:tcPr>
          <w:p w:rsidRPr="0091001B" w:rsidR="0091001B" w:rsidP="00005BBD" w:rsidRDefault="0091001B" w14:paraId="02B344C5" w14:textId="77777777">
            <w:pPr>
              <w:rPr>
                <w:bCs/>
              </w:rPr>
            </w:pPr>
            <w:r w:rsidRPr="0091001B">
              <w:rPr>
                <w:bCs/>
              </w:rPr>
              <w:t>LIBO3</w:t>
            </w:r>
          </w:p>
        </w:tc>
        <w:tc>
          <w:tcPr>
            <w:tcW w:w="3024" w:type="dxa"/>
            <w:shd w:val="clear" w:color="auto" w:fill="auto"/>
          </w:tcPr>
          <w:p w:rsidRPr="0091001B" w:rsidR="0091001B" w:rsidP="00005BBD" w:rsidRDefault="0091001B" w14:paraId="2A49DBD5" w14:textId="77777777">
            <w:r w:rsidRPr="0091001B">
              <w:t>Linnaea borealis</w:t>
            </w:r>
          </w:p>
        </w:tc>
        <w:tc>
          <w:tcPr>
            <w:tcW w:w="2388" w:type="dxa"/>
            <w:shd w:val="clear" w:color="auto" w:fill="auto"/>
          </w:tcPr>
          <w:p w:rsidRPr="0091001B" w:rsidR="0091001B" w:rsidP="00005BBD" w:rsidRDefault="0091001B" w14:paraId="6E8D0B48" w14:textId="77777777">
            <w:r w:rsidRPr="0091001B">
              <w:t>Twinflower</w:t>
            </w:r>
          </w:p>
        </w:tc>
        <w:tc>
          <w:tcPr>
            <w:tcW w:w="1956" w:type="dxa"/>
            <w:shd w:val="clear" w:color="auto" w:fill="auto"/>
          </w:tcPr>
          <w:p w:rsidRPr="0091001B" w:rsidR="0091001B" w:rsidP="00005BBD" w:rsidRDefault="0091001B" w14:paraId="59E18830" w14:textId="77777777">
            <w:r w:rsidRPr="0091001B">
              <w:t>Lower</w:t>
            </w:r>
          </w:p>
        </w:tc>
      </w:tr>
      <w:tr w:rsidRPr="0091001B" w:rsidR="0091001B" w:rsidTr="0091001B" w14:paraId="5D1A657D" w14:textId="77777777">
        <w:tc>
          <w:tcPr>
            <w:tcW w:w="1056" w:type="dxa"/>
            <w:shd w:val="clear" w:color="auto" w:fill="auto"/>
          </w:tcPr>
          <w:p w:rsidRPr="0091001B" w:rsidR="0091001B" w:rsidP="00005BBD" w:rsidRDefault="0091001B" w14:paraId="1B9E9520" w14:textId="77777777">
            <w:pPr>
              <w:rPr>
                <w:bCs/>
              </w:rPr>
            </w:pPr>
            <w:r w:rsidRPr="0091001B">
              <w:rPr>
                <w:bCs/>
              </w:rPr>
              <w:t>VAME</w:t>
            </w:r>
          </w:p>
        </w:tc>
        <w:tc>
          <w:tcPr>
            <w:tcW w:w="3024" w:type="dxa"/>
            <w:shd w:val="clear" w:color="auto" w:fill="auto"/>
          </w:tcPr>
          <w:p w:rsidRPr="0091001B" w:rsidR="0091001B" w:rsidP="00005BBD" w:rsidRDefault="0091001B" w14:paraId="1E5F3C59" w14:textId="77777777">
            <w:r w:rsidRPr="0091001B">
              <w:t xml:space="preserve">Vaccinium </w:t>
            </w:r>
            <w:proofErr w:type="spellStart"/>
            <w:r w:rsidRPr="0091001B">
              <w:t>membranaceum</w:t>
            </w:r>
            <w:proofErr w:type="spellEnd"/>
          </w:p>
        </w:tc>
        <w:tc>
          <w:tcPr>
            <w:tcW w:w="2388" w:type="dxa"/>
            <w:shd w:val="clear" w:color="auto" w:fill="auto"/>
          </w:tcPr>
          <w:p w:rsidRPr="0091001B" w:rsidR="0091001B" w:rsidP="00005BBD" w:rsidRDefault="0091001B" w14:paraId="2DBBC494" w14:textId="77777777">
            <w:proofErr w:type="spellStart"/>
            <w:r w:rsidRPr="0091001B">
              <w:t>Thinleaf</w:t>
            </w:r>
            <w:proofErr w:type="spellEnd"/>
            <w:r w:rsidRPr="0091001B">
              <w:t xml:space="preserve"> huckleberry</w:t>
            </w:r>
          </w:p>
        </w:tc>
        <w:tc>
          <w:tcPr>
            <w:tcW w:w="1956" w:type="dxa"/>
            <w:shd w:val="clear" w:color="auto" w:fill="auto"/>
          </w:tcPr>
          <w:p w:rsidRPr="0091001B" w:rsidR="0091001B" w:rsidP="00005BBD" w:rsidRDefault="0091001B" w14:paraId="0D11B0E1" w14:textId="77777777">
            <w:r w:rsidRPr="0091001B">
              <w:t>Lower</w:t>
            </w:r>
          </w:p>
        </w:tc>
      </w:tr>
      <w:tr w:rsidRPr="0091001B" w:rsidR="0091001B" w:rsidTr="0091001B" w14:paraId="03647907" w14:textId="77777777">
        <w:tc>
          <w:tcPr>
            <w:tcW w:w="1056" w:type="dxa"/>
            <w:shd w:val="clear" w:color="auto" w:fill="auto"/>
          </w:tcPr>
          <w:p w:rsidRPr="0091001B" w:rsidR="0091001B" w:rsidP="00005BBD" w:rsidRDefault="0091001B" w14:paraId="366CBD5E" w14:textId="77777777">
            <w:pPr>
              <w:rPr>
                <w:bCs/>
              </w:rPr>
            </w:pPr>
            <w:r w:rsidRPr="0091001B">
              <w:rPr>
                <w:bCs/>
              </w:rPr>
              <w:t>VASC</w:t>
            </w:r>
          </w:p>
        </w:tc>
        <w:tc>
          <w:tcPr>
            <w:tcW w:w="3024" w:type="dxa"/>
            <w:shd w:val="clear" w:color="auto" w:fill="auto"/>
          </w:tcPr>
          <w:p w:rsidRPr="0091001B" w:rsidR="0091001B" w:rsidP="00005BBD" w:rsidRDefault="0091001B" w14:paraId="707DB987" w14:textId="77777777">
            <w:r w:rsidRPr="0091001B">
              <w:t xml:space="preserve">Vaccinium </w:t>
            </w:r>
            <w:proofErr w:type="spellStart"/>
            <w:r w:rsidRPr="0091001B">
              <w:t>scoparium</w:t>
            </w:r>
            <w:proofErr w:type="spellEnd"/>
          </w:p>
        </w:tc>
        <w:tc>
          <w:tcPr>
            <w:tcW w:w="2388" w:type="dxa"/>
            <w:shd w:val="clear" w:color="auto" w:fill="auto"/>
          </w:tcPr>
          <w:p w:rsidRPr="0091001B" w:rsidR="0091001B" w:rsidP="00005BBD" w:rsidRDefault="0091001B" w14:paraId="1F603BE0" w14:textId="77777777">
            <w:r w:rsidRPr="0091001B">
              <w:t>Grouse whortleberry</w:t>
            </w:r>
          </w:p>
        </w:tc>
        <w:tc>
          <w:tcPr>
            <w:tcW w:w="1956" w:type="dxa"/>
            <w:shd w:val="clear" w:color="auto" w:fill="auto"/>
          </w:tcPr>
          <w:p w:rsidRPr="0091001B" w:rsidR="0091001B" w:rsidP="00005BBD" w:rsidRDefault="0091001B" w14:paraId="318CA68D" w14:textId="77777777">
            <w:r w:rsidRPr="0091001B">
              <w:t>Lower</w:t>
            </w:r>
          </w:p>
        </w:tc>
      </w:tr>
    </w:tbl>
    <w:p w:rsidR="0091001B" w:rsidP="0091001B" w:rsidRDefault="0091001B" w14:paraId="19922676" w14:textId="77777777"/>
    <w:p w:rsidR="0091001B" w:rsidP="0091001B" w:rsidRDefault="0091001B" w14:paraId="44720319" w14:textId="77777777">
      <w:pPr>
        <w:pStyle w:val="SClassInfoPara"/>
      </w:pPr>
      <w:r>
        <w:t>Description</w:t>
      </w:r>
    </w:p>
    <w:p w:rsidR="0091001B" w:rsidP="0091001B" w:rsidRDefault="18DFCAC0" w14:paraId="230A9F97" w14:textId="24C69567">
      <w:r>
        <w:t>Stands composed of medium-size lodgepole pine (9-20in DBH), with subalpine fir and Enge</w:t>
      </w:r>
      <w:r w:rsidR="00081A06">
        <w:t>l</w:t>
      </w:r>
      <w:r>
        <w:t xml:space="preserve">mann spruce typically present in the understory. </w:t>
      </w:r>
      <w:r w:rsidR="00081A06">
        <w:t>P</w:t>
      </w:r>
      <w:r>
        <w:t>ine are highly susceptible to outbreaks of mountain pine beetles. Stands between about 80-160yrs.</w:t>
      </w:r>
    </w:p>
    <w:p w:rsidR="0091001B" w:rsidP="0091001B" w:rsidRDefault="0091001B" w14:paraId="5BC8648F" w14:textId="77777777"/>
    <w:p>
      <w:r>
        <w:rPr>
          <w:i/>
          <w:u w:val="single"/>
        </w:rPr>
        <w:t>Maximum Tree Size Class</w:t>
      </w:r>
      <w:br/>
      <w:r>
        <w:t>Medium 9-21" DBH</w:t>
      </w:r>
    </w:p>
    <w:p w:rsidR="0091001B" w:rsidP="0091001B" w:rsidRDefault="0091001B" w14:paraId="566A6523" w14:textId="77777777">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91001B" w:rsidP="0091001B" w:rsidRDefault="0091001B" w14:paraId="12A5CC5F" w14:textId="77777777"/>
    <w:p w:rsidR="0091001B" w:rsidP="0091001B" w:rsidRDefault="0091001B" w14:paraId="2D8B9E3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88"/>
        <w:gridCol w:w="1956"/>
      </w:tblGrid>
      <w:tr w:rsidRPr="0091001B" w:rsidR="0091001B" w:rsidTr="0091001B" w14:paraId="34A9E89F" w14:textId="77777777">
        <w:tc>
          <w:tcPr>
            <w:tcW w:w="1104" w:type="dxa"/>
            <w:tcBorders>
              <w:top w:val="single" w:color="auto" w:sz="2" w:space="0"/>
              <w:bottom w:val="single" w:color="000000" w:sz="12" w:space="0"/>
            </w:tcBorders>
            <w:shd w:val="clear" w:color="auto" w:fill="auto"/>
          </w:tcPr>
          <w:p w:rsidRPr="0091001B" w:rsidR="0091001B" w:rsidP="007959C2" w:rsidRDefault="0091001B" w14:paraId="7AC3B28B" w14:textId="77777777">
            <w:pPr>
              <w:rPr>
                <w:b/>
                <w:bCs/>
              </w:rPr>
            </w:pPr>
            <w:r w:rsidRPr="0091001B">
              <w:rPr>
                <w:b/>
                <w:bCs/>
              </w:rPr>
              <w:t>Symbol</w:t>
            </w:r>
          </w:p>
        </w:tc>
        <w:tc>
          <w:tcPr>
            <w:tcW w:w="3024" w:type="dxa"/>
            <w:tcBorders>
              <w:top w:val="single" w:color="auto" w:sz="2" w:space="0"/>
              <w:bottom w:val="single" w:color="000000" w:sz="12" w:space="0"/>
            </w:tcBorders>
            <w:shd w:val="clear" w:color="auto" w:fill="auto"/>
          </w:tcPr>
          <w:p w:rsidRPr="0091001B" w:rsidR="0091001B" w:rsidP="007959C2" w:rsidRDefault="0091001B" w14:paraId="5E3C1EF5" w14:textId="77777777">
            <w:pPr>
              <w:rPr>
                <w:b/>
                <w:bCs/>
              </w:rPr>
            </w:pPr>
            <w:r w:rsidRPr="0091001B">
              <w:rPr>
                <w:b/>
                <w:bCs/>
              </w:rPr>
              <w:t>Scientific Name</w:t>
            </w:r>
          </w:p>
        </w:tc>
        <w:tc>
          <w:tcPr>
            <w:tcW w:w="2388" w:type="dxa"/>
            <w:tcBorders>
              <w:top w:val="single" w:color="auto" w:sz="2" w:space="0"/>
              <w:bottom w:val="single" w:color="000000" w:sz="12" w:space="0"/>
            </w:tcBorders>
            <w:shd w:val="clear" w:color="auto" w:fill="auto"/>
          </w:tcPr>
          <w:p w:rsidRPr="0091001B" w:rsidR="0091001B" w:rsidP="007959C2" w:rsidRDefault="0091001B" w14:paraId="295E8388" w14:textId="77777777">
            <w:pPr>
              <w:rPr>
                <w:b/>
                <w:bCs/>
              </w:rPr>
            </w:pPr>
            <w:r w:rsidRPr="0091001B">
              <w:rPr>
                <w:b/>
                <w:bCs/>
              </w:rPr>
              <w:t>Common Name</w:t>
            </w:r>
          </w:p>
        </w:tc>
        <w:tc>
          <w:tcPr>
            <w:tcW w:w="1956" w:type="dxa"/>
            <w:tcBorders>
              <w:top w:val="single" w:color="auto" w:sz="2" w:space="0"/>
              <w:bottom w:val="single" w:color="000000" w:sz="12" w:space="0"/>
            </w:tcBorders>
            <w:shd w:val="clear" w:color="auto" w:fill="auto"/>
          </w:tcPr>
          <w:p w:rsidRPr="0091001B" w:rsidR="0091001B" w:rsidP="007959C2" w:rsidRDefault="0091001B" w14:paraId="63048FE2" w14:textId="77777777">
            <w:pPr>
              <w:rPr>
                <w:b/>
                <w:bCs/>
              </w:rPr>
            </w:pPr>
            <w:r w:rsidRPr="0091001B">
              <w:rPr>
                <w:b/>
                <w:bCs/>
              </w:rPr>
              <w:t>Canopy Position</w:t>
            </w:r>
          </w:p>
        </w:tc>
      </w:tr>
      <w:tr w:rsidRPr="0091001B" w:rsidR="0091001B" w:rsidTr="0091001B" w14:paraId="5C389EF2" w14:textId="77777777">
        <w:tc>
          <w:tcPr>
            <w:tcW w:w="1104" w:type="dxa"/>
            <w:tcBorders>
              <w:top w:val="single" w:color="000000" w:sz="12" w:space="0"/>
            </w:tcBorders>
            <w:shd w:val="clear" w:color="auto" w:fill="auto"/>
          </w:tcPr>
          <w:p w:rsidRPr="0091001B" w:rsidR="0091001B" w:rsidP="007959C2" w:rsidRDefault="0091001B" w14:paraId="604B43DD" w14:textId="77777777">
            <w:pPr>
              <w:rPr>
                <w:bCs/>
              </w:rPr>
            </w:pPr>
            <w:r w:rsidRPr="0091001B">
              <w:rPr>
                <w:bCs/>
              </w:rPr>
              <w:t>ABLA</w:t>
            </w:r>
          </w:p>
        </w:tc>
        <w:tc>
          <w:tcPr>
            <w:tcW w:w="3024" w:type="dxa"/>
            <w:tcBorders>
              <w:top w:val="single" w:color="000000" w:sz="12" w:space="0"/>
            </w:tcBorders>
            <w:shd w:val="clear" w:color="auto" w:fill="auto"/>
          </w:tcPr>
          <w:p w:rsidRPr="0091001B" w:rsidR="0091001B" w:rsidP="007959C2" w:rsidRDefault="0091001B" w14:paraId="299FD23D" w14:textId="77777777">
            <w:proofErr w:type="spellStart"/>
            <w:r w:rsidRPr="0091001B">
              <w:t>Abies</w:t>
            </w:r>
            <w:proofErr w:type="spellEnd"/>
            <w:r w:rsidRPr="0091001B">
              <w:t xml:space="preserve"> </w:t>
            </w:r>
            <w:proofErr w:type="spellStart"/>
            <w:r w:rsidRPr="0091001B">
              <w:t>lasiocarpa</w:t>
            </w:r>
            <w:proofErr w:type="spellEnd"/>
          </w:p>
        </w:tc>
        <w:tc>
          <w:tcPr>
            <w:tcW w:w="2388" w:type="dxa"/>
            <w:tcBorders>
              <w:top w:val="single" w:color="000000" w:sz="12" w:space="0"/>
            </w:tcBorders>
            <w:shd w:val="clear" w:color="auto" w:fill="auto"/>
          </w:tcPr>
          <w:p w:rsidRPr="0091001B" w:rsidR="0091001B" w:rsidP="007959C2" w:rsidRDefault="0091001B" w14:paraId="2F30943E" w14:textId="77777777">
            <w:r w:rsidRPr="0091001B">
              <w:t>Subalpine fir</w:t>
            </w:r>
          </w:p>
        </w:tc>
        <w:tc>
          <w:tcPr>
            <w:tcW w:w="1956" w:type="dxa"/>
            <w:tcBorders>
              <w:top w:val="single" w:color="000000" w:sz="12" w:space="0"/>
            </w:tcBorders>
            <w:shd w:val="clear" w:color="auto" w:fill="auto"/>
          </w:tcPr>
          <w:p w:rsidRPr="0091001B" w:rsidR="0091001B" w:rsidP="007959C2" w:rsidRDefault="0091001B" w14:paraId="17956117" w14:textId="77777777">
            <w:r w:rsidRPr="0091001B">
              <w:t>None</w:t>
            </w:r>
          </w:p>
        </w:tc>
      </w:tr>
      <w:tr w:rsidRPr="0091001B" w:rsidR="0091001B" w:rsidTr="0091001B" w14:paraId="22A26917" w14:textId="77777777">
        <w:tc>
          <w:tcPr>
            <w:tcW w:w="1104" w:type="dxa"/>
            <w:shd w:val="clear" w:color="auto" w:fill="auto"/>
          </w:tcPr>
          <w:p w:rsidRPr="0091001B" w:rsidR="0091001B" w:rsidP="007959C2" w:rsidRDefault="0091001B" w14:paraId="4479E3ED" w14:textId="77777777">
            <w:pPr>
              <w:rPr>
                <w:bCs/>
              </w:rPr>
            </w:pPr>
            <w:r w:rsidRPr="0091001B">
              <w:rPr>
                <w:bCs/>
              </w:rPr>
              <w:t>PIEN</w:t>
            </w:r>
          </w:p>
        </w:tc>
        <w:tc>
          <w:tcPr>
            <w:tcW w:w="3024" w:type="dxa"/>
            <w:shd w:val="clear" w:color="auto" w:fill="auto"/>
          </w:tcPr>
          <w:p w:rsidRPr="0091001B" w:rsidR="0091001B" w:rsidP="007959C2" w:rsidRDefault="0091001B" w14:paraId="4F4FF1B2" w14:textId="77777777">
            <w:proofErr w:type="spellStart"/>
            <w:r w:rsidRPr="0091001B">
              <w:t>Picea</w:t>
            </w:r>
            <w:proofErr w:type="spellEnd"/>
            <w:r w:rsidRPr="0091001B">
              <w:t xml:space="preserve"> </w:t>
            </w:r>
            <w:proofErr w:type="spellStart"/>
            <w:r w:rsidRPr="0091001B">
              <w:t>engelmannii</w:t>
            </w:r>
            <w:proofErr w:type="spellEnd"/>
          </w:p>
        </w:tc>
        <w:tc>
          <w:tcPr>
            <w:tcW w:w="2388" w:type="dxa"/>
            <w:shd w:val="clear" w:color="auto" w:fill="auto"/>
          </w:tcPr>
          <w:p w:rsidRPr="0091001B" w:rsidR="0091001B" w:rsidP="007959C2" w:rsidRDefault="0091001B" w14:paraId="5E143576" w14:textId="77777777">
            <w:r w:rsidRPr="0091001B">
              <w:t>Engelmann spruce</w:t>
            </w:r>
          </w:p>
        </w:tc>
        <w:tc>
          <w:tcPr>
            <w:tcW w:w="1956" w:type="dxa"/>
            <w:shd w:val="clear" w:color="auto" w:fill="auto"/>
          </w:tcPr>
          <w:p w:rsidRPr="0091001B" w:rsidR="0091001B" w:rsidP="007959C2" w:rsidRDefault="0091001B" w14:paraId="5335534C" w14:textId="77777777">
            <w:r w:rsidRPr="0091001B">
              <w:t>None</w:t>
            </w:r>
          </w:p>
        </w:tc>
      </w:tr>
      <w:tr w:rsidRPr="0091001B" w:rsidR="0091001B" w:rsidTr="0091001B" w14:paraId="149CFA41" w14:textId="77777777">
        <w:tc>
          <w:tcPr>
            <w:tcW w:w="1104" w:type="dxa"/>
            <w:shd w:val="clear" w:color="auto" w:fill="auto"/>
          </w:tcPr>
          <w:p w:rsidRPr="0091001B" w:rsidR="0091001B" w:rsidP="007959C2" w:rsidRDefault="0091001B" w14:paraId="6FE000FA" w14:textId="77777777">
            <w:pPr>
              <w:rPr>
                <w:bCs/>
              </w:rPr>
            </w:pPr>
            <w:r w:rsidRPr="0091001B">
              <w:rPr>
                <w:bCs/>
              </w:rPr>
              <w:t>CLUN2</w:t>
            </w:r>
          </w:p>
        </w:tc>
        <w:tc>
          <w:tcPr>
            <w:tcW w:w="3024" w:type="dxa"/>
            <w:shd w:val="clear" w:color="auto" w:fill="auto"/>
          </w:tcPr>
          <w:p w:rsidRPr="0091001B" w:rsidR="0091001B" w:rsidP="007959C2" w:rsidRDefault="0091001B" w14:paraId="664AA5BC" w14:textId="77777777">
            <w:proofErr w:type="spellStart"/>
            <w:r w:rsidRPr="0091001B">
              <w:t>Clintonia</w:t>
            </w:r>
            <w:proofErr w:type="spellEnd"/>
            <w:r w:rsidRPr="0091001B">
              <w:t xml:space="preserve"> </w:t>
            </w:r>
            <w:proofErr w:type="spellStart"/>
            <w:r w:rsidRPr="0091001B">
              <w:t>uniflora</w:t>
            </w:r>
            <w:proofErr w:type="spellEnd"/>
          </w:p>
        </w:tc>
        <w:tc>
          <w:tcPr>
            <w:tcW w:w="2388" w:type="dxa"/>
            <w:shd w:val="clear" w:color="auto" w:fill="auto"/>
          </w:tcPr>
          <w:p w:rsidRPr="0091001B" w:rsidR="0091001B" w:rsidP="007959C2" w:rsidRDefault="0091001B" w14:paraId="0F4B1ACD" w14:textId="715E5846">
            <w:r w:rsidRPr="0091001B">
              <w:t>Bride</w:t>
            </w:r>
            <w:r w:rsidR="00081A06">
              <w:t>’</w:t>
            </w:r>
            <w:r w:rsidRPr="0091001B">
              <w:t>s bonnet</w:t>
            </w:r>
          </w:p>
        </w:tc>
        <w:tc>
          <w:tcPr>
            <w:tcW w:w="1956" w:type="dxa"/>
            <w:shd w:val="clear" w:color="auto" w:fill="auto"/>
          </w:tcPr>
          <w:p w:rsidRPr="0091001B" w:rsidR="0091001B" w:rsidP="007959C2" w:rsidRDefault="0091001B" w14:paraId="7F2E9545" w14:textId="77777777">
            <w:r w:rsidRPr="0091001B">
              <w:t>None</w:t>
            </w:r>
          </w:p>
        </w:tc>
      </w:tr>
      <w:tr w:rsidRPr="0091001B" w:rsidR="0091001B" w:rsidTr="0091001B" w14:paraId="60A1615D" w14:textId="77777777">
        <w:tc>
          <w:tcPr>
            <w:tcW w:w="1104" w:type="dxa"/>
            <w:shd w:val="clear" w:color="auto" w:fill="auto"/>
          </w:tcPr>
          <w:p w:rsidRPr="0091001B" w:rsidR="0091001B" w:rsidP="007959C2" w:rsidRDefault="0091001B" w14:paraId="79CCBA0D" w14:textId="77777777">
            <w:pPr>
              <w:rPr>
                <w:bCs/>
              </w:rPr>
            </w:pPr>
            <w:r w:rsidRPr="0091001B">
              <w:rPr>
                <w:bCs/>
              </w:rPr>
              <w:t>VAME</w:t>
            </w:r>
          </w:p>
        </w:tc>
        <w:tc>
          <w:tcPr>
            <w:tcW w:w="3024" w:type="dxa"/>
            <w:shd w:val="clear" w:color="auto" w:fill="auto"/>
          </w:tcPr>
          <w:p w:rsidRPr="0091001B" w:rsidR="0091001B" w:rsidP="007959C2" w:rsidRDefault="0091001B" w14:paraId="7BBD36B4" w14:textId="77777777">
            <w:r w:rsidRPr="0091001B">
              <w:t xml:space="preserve">Vaccinium </w:t>
            </w:r>
            <w:proofErr w:type="spellStart"/>
            <w:r w:rsidRPr="0091001B">
              <w:t>membranaceum</w:t>
            </w:r>
            <w:proofErr w:type="spellEnd"/>
          </w:p>
        </w:tc>
        <w:tc>
          <w:tcPr>
            <w:tcW w:w="2388" w:type="dxa"/>
            <w:shd w:val="clear" w:color="auto" w:fill="auto"/>
          </w:tcPr>
          <w:p w:rsidRPr="0091001B" w:rsidR="0091001B" w:rsidP="007959C2" w:rsidRDefault="0091001B" w14:paraId="6A6A49B7" w14:textId="77777777">
            <w:proofErr w:type="spellStart"/>
            <w:r w:rsidRPr="0091001B">
              <w:t>Thinleaf</w:t>
            </w:r>
            <w:proofErr w:type="spellEnd"/>
            <w:r w:rsidRPr="0091001B">
              <w:t xml:space="preserve"> huckleberry</w:t>
            </w:r>
          </w:p>
        </w:tc>
        <w:tc>
          <w:tcPr>
            <w:tcW w:w="1956" w:type="dxa"/>
            <w:shd w:val="clear" w:color="auto" w:fill="auto"/>
          </w:tcPr>
          <w:p w:rsidRPr="0091001B" w:rsidR="0091001B" w:rsidP="007959C2" w:rsidRDefault="0091001B" w14:paraId="64B552D1" w14:textId="77777777">
            <w:r w:rsidRPr="0091001B">
              <w:t>None</w:t>
            </w:r>
          </w:p>
        </w:tc>
      </w:tr>
    </w:tbl>
    <w:p w:rsidR="0091001B" w:rsidP="0091001B" w:rsidRDefault="0091001B" w14:paraId="7C88CFAD" w14:textId="77777777"/>
    <w:p w:rsidR="0091001B" w:rsidP="0091001B" w:rsidRDefault="0091001B" w14:paraId="6979AEB3" w14:textId="77777777">
      <w:pPr>
        <w:pStyle w:val="SClassInfoPara"/>
      </w:pPr>
      <w:r>
        <w:t>Description</w:t>
      </w:r>
    </w:p>
    <w:p w:rsidR="0091001B" w:rsidP="0091001B" w:rsidRDefault="18DFCAC0" w14:paraId="17CB2B88" w14:textId="4962B2F7">
      <w:r>
        <w:t>Large subalpine fir and Enge</w:t>
      </w:r>
      <w:r w:rsidR="00081A06">
        <w:t>l</w:t>
      </w:r>
      <w:r>
        <w:t>mann spruce (&gt;15in DBH), with minor amounts of other conifers.</w:t>
      </w:r>
      <w:r w:rsidR="005732DC">
        <w:t xml:space="preserve"> </w:t>
      </w:r>
      <w:r>
        <w:t>These stands are susceptible to spruce beetle and roots diseases (</w:t>
      </w:r>
      <w:r w:rsidRPr="00940654">
        <w:rPr>
          <w:i/>
        </w:rPr>
        <w:t>Phellinus</w:t>
      </w:r>
      <w:r>
        <w:t xml:space="preserve">, </w:t>
      </w:r>
      <w:r w:rsidRPr="00940654">
        <w:rPr>
          <w:i/>
        </w:rPr>
        <w:t>Armillaria</w:t>
      </w:r>
      <w:r>
        <w:t xml:space="preserve">). These stands are also susceptible to windthrow. Fires are somewhat less frequent than in lodgepole-dominated stands because of </w:t>
      </w:r>
      <w:r w:rsidR="00081A06">
        <w:t xml:space="preserve">greater </w:t>
      </w:r>
      <w:r>
        <w:t>ground fuel moisture content.</w:t>
      </w:r>
    </w:p>
    <w:p w:rsidR="0091001B" w:rsidP="0091001B" w:rsidRDefault="0091001B" w14:paraId="4A1A09F1"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Mid1:ALL</w:t>
            </w:r>
          </w:p>
        </w:tc>
        <w:tc>
          <w:p>
            <w:pPr>
              <w:jc w:val="center"/>
            </w:pPr>
            <w:r>
              <w:rPr>
                <w:sz w:val="20"/>
              </w:rPr>
              <w:t>29</w:t>
            </w:r>
          </w:p>
        </w:tc>
      </w:tr>
      <w:tr>
        <w:tc>
          <w:p>
            <w:pPr>
              <w:jc w:val="center"/>
            </w:pPr>
            <w:r>
              <w:rPr>
                <w:sz w:val="20"/>
              </w:rPr>
              <w:t>Mid1:ALL</w:t>
            </w:r>
          </w:p>
        </w:tc>
        <w:tc>
          <w:p>
            <w:pPr>
              <w:jc w:val="center"/>
            </w:pPr>
            <w:r>
              <w:rPr>
                <w:sz w:val="20"/>
              </w:rPr>
              <w:t>30</w:t>
            </w:r>
          </w:p>
        </w:tc>
        <w:tc>
          <w:p>
            <w:pPr>
              <w:jc w:val="center"/>
            </w:pPr>
            <w:r>
              <w:rPr>
                <w:sz w:val="20"/>
              </w:rPr>
              <w:t>Late1:ALL</w:t>
            </w:r>
          </w:p>
        </w:tc>
        <w:tc>
          <w:p>
            <w:pPr>
              <w:jc w:val="center"/>
            </w:pPr>
            <w:r>
              <w:rPr>
                <w:sz w:val="20"/>
              </w:rPr>
              <w:t>79</w:t>
            </w:r>
          </w:p>
        </w:tc>
      </w:tr>
      <w:tr>
        <w:tc>
          <w:p>
            <w:pPr>
              <w:jc w:val="center"/>
            </w:pPr>
            <w:r>
              <w:rPr>
                <w:sz w:val="20"/>
              </w:rPr>
              <w:t>Mid2:ALL</w:t>
            </w:r>
          </w:p>
        </w:tc>
        <w:tc>
          <w:p>
            <w:pPr>
              <w:jc w:val="center"/>
            </w:pPr>
            <w:r>
              <w:rPr>
                <w:sz w:val="20"/>
              </w:rPr>
              <w:t>30</w:t>
            </w:r>
          </w:p>
        </w:tc>
        <w:tc>
          <w:p>
            <w:pPr>
              <w:jc w:val="center"/>
            </w:pPr>
            <w:r>
              <w:rPr>
                <w:sz w:val="20"/>
              </w:rPr>
              <w:t>Late2:ALL</w:t>
            </w:r>
          </w:p>
        </w:tc>
        <w:tc>
          <w:p>
            <w:pPr>
              <w:jc w:val="center"/>
            </w:pPr>
            <w:r>
              <w:rPr>
                <w:sz w:val="20"/>
              </w:rPr>
              <w:t>99</w:t>
            </w:r>
          </w:p>
        </w:tc>
      </w:tr>
      <w:tr>
        <w:tc>
          <w:p>
            <w:pPr>
              <w:jc w:val="center"/>
            </w:pPr>
            <w:r>
              <w:rPr>
                <w:sz w:val="20"/>
              </w:rPr>
              <w:t>Late1:ALL</w:t>
            </w:r>
          </w:p>
        </w:tc>
        <w:tc>
          <w:p>
            <w:pPr>
              <w:jc w:val="center"/>
            </w:pPr>
            <w:r>
              <w:rPr>
                <w:sz w:val="20"/>
              </w:rPr>
              <w:t>80</w:t>
            </w:r>
          </w:p>
        </w:tc>
        <w:tc>
          <w:p>
            <w:pPr>
              <w:jc w:val="center"/>
            </w:pPr>
            <w:r>
              <w:rPr>
                <w:sz w:val="20"/>
              </w:rPr>
              <w:t>Late1:ALL</w:t>
            </w:r>
          </w:p>
        </w:tc>
        <w:tc>
          <w:p>
            <w:pPr>
              <w:jc w:val="center"/>
            </w:pPr>
            <w:r>
              <w:rPr>
                <w:sz w:val="20"/>
              </w:rPr>
              <w:t>159</w:t>
            </w:r>
          </w:p>
        </w:tc>
      </w:tr>
      <w:tr>
        <w:tc>
          <w:p>
            <w:pPr>
              <w:jc w:val="center"/>
            </w:pPr>
            <w:r>
              <w:rPr>
                <w:sz w:val="20"/>
              </w:rPr>
              <w:t>Late2:ALL</w:t>
            </w:r>
          </w:p>
        </w:tc>
        <w:tc>
          <w:p>
            <w:pPr>
              <w:jc w:val="center"/>
            </w:pPr>
            <w:r>
              <w:rPr>
                <w:sz w:val="20"/>
              </w:rPr>
              <w:t>100</w:t>
            </w:r>
          </w:p>
        </w:tc>
        <w:tc>
          <w:p>
            <w:pPr>
              <w:jc w:val="center"/>
            </w:pPr>
            <w:r>
              <w:rPr>
                <w:sz w:val="20"/>
              </w:rPr>
              <w:t>Late2:ALL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Mid2:ALL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Mid1:ALL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0.0085</w:t>
            </w:r>
          </w:p>
        </w:tc>
        <w:tc>
          <w:p>
            <w:pPr>
              <w:jc w:val="center"/>
            </w:pPr>
            <w:r>
              <w:rPr>
                <w:sz w:val="20"/>
              </w:rPr>
              <w:t>118</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Mid1:ALL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Late2:ALL</w:t>
            </w:r>
          </w:p>
        </w:tc>
        <w:tc>
          <w:p>
            <w:pPr>
              <w:jc w:val="center"/>
            </w:pPr>
            <w:r>
              <w:rPr>
                <w:sz w:val="20"/>
              </w:rPr>
              <w:t>Mid1:ALL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Late2:ALL</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Late2:ALL</w:t>
            </w:r>
          </w:p>
        </w:tc>
        <w:tc>
          <w:p>
            <w:pPr>
              <w:jc w:val="center"/>
            </w:pPr>
            <w:r>
              <w:rPr>
                <w:sz w:val="20"/>
              </w:rPr>
              <w:t>Mid2:ALL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Late2:ALL</w:t>
            </w:r>
          </w:p>
        </w:tc>
        <w:tc>
          <w:p>
            <w:pPr>
              <w:jc w:val="center"/>
            </w:pPr>
            <w:r>
              <w:rPr>
                <w:sz w:val="20"/>
              </w:rPr>
              <w:t>Mid2:ALL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1001B" w:rsidP="0091001B" w:rsidRDefault="0091001B" w14:paraId="580DE5A8" w14:textId="77777777">
      <w:r>
        <w:t>Agee, James K. 1993. Fire ecology of Pacific Northwest forests. Washington, DC: Island Press. 493 pp.</w:t>
      </w:r>
    </w:p>
    <w:p w:rsidR="0091001B" w:rsidP="0091001B" w:rsidRDefault="0091001B" w14:paraId="6008C9C2" w14:textId="77777777"/>
    <w:p w:rsidR="0091001B" w:rsidP="0091001B" w:rsidRDefault="0091001B" w14:paraId="473BBBD1" w14:textId="77777777">
      <w:r>
        <w:t>Johnson, C.G. Jr. 2004. Alpine and subalpine vegetation of the Wallowa, Seven Devils and Blue Mountains. R6-NR-ECOL-TP-03-04. Portland, OR: USDA Forest Service, Pacific Northwest Region. 612 pp.</w:t>
      </w:r>
    </w:p>
    <w:p w:rsidR="0091001B" w:rsidP="0091001B" w:rsidRDefault="0091001B" w14:paraId="2F8EC747" w14:textId="77777777"/>
    <w:p w:rsidR="0091001B" w:rsidP="0091001B" w:rsidRDefault="0091001B" w14:paraId="66F4AC80" w14:textId="6A78925B">
      <w:r>
        <w:t>Heyerdahl, Emily K. and James K. Agee. 1996. Historical fire regimes of four sites in the Blue Mountains, Oregon and Washington. Final Report, University of Washington, Seattle.</w:t>
      </w:r>
      <w:r w:rsidR="005732DC">
        <w:t xml:space="preserve"> </w:t>
      </w:r>
      <w:r>
        <w:t>173 pp.</w:t>
      </w:r>
    </w:p>
    <w:p w:rsidR="0091001B" w:rsidP="0091001B" w:rsidRDefault="0091001B" w14:paraId="239B89CD" w14:textId="77777777"/>
    <w:p w:rsidR="0091001B" w:rsidP="0091001B" w:rsidRDefault="0091001B" w14:paraId="4F7FA59E" w14:textId="03C21A24">
      <w:r>
        <w:t xml:space="preserve">Johnson, C.G. and R.R. </w:t>
      </w:r>
      <w:proofErr w:type="spellStart"/>
      <w:r>
        <w:t>Clausnitzer</w:t>
      </w:r>
      <w:proofErr w:type="spellEnd"/>
      <w:r>
        <w:t>. 1992.</w:t>
      </w:r>
      <w:r w:rsidR="005732DC">
        <w:t xml:space="preserve"> </w:t>
      </w:r>
      <w:r>
        <w:t xml:space="preserve">Plant associations of the Blue and </w:t>
      </w:r>
      <w:proofErr w:type="spellStart"/>
      <w:r>
        <w:t>Ochoco</w:t>
      </w:r>
      <w:proofErr w:type="spellEnd"/>
      <w:r>
        <w:t xml:space="preserve"> Mountains. P6-ERW-TP-036-92. Portland, OR:</w:t>
      </w:r>
      <w:r w:rsidR="005732DC">
        <w:t xml:space="preserve"> </w:t>
      </w:r>
      <w:r>
        <w:t xml:space="preserve">USDA Forest Service, Pacific Northwest </w:t>
      </w:r>
      <w:r w:rsidR="004904E8">
        <w:t>Region</w:t>
      </w:r>
      <w:r>
        <w:t>.</w:t>
      </w:r>
      <w:r w:rsidR="005732DC">
        <w:t xml:space="preserve"> </w:t>
      </w:r>
      <w:r>
        <w:t>164 pp. + appendices.</w:t>
      </w:r>
    </w:p>
    <w:p w:rsidR="0091001B" w:rsidP="0091001B" w:rsidRDefault="0091001B" w14:paraId="63B32D58" w14:textId="77777777"/>
    <w:p w:rsidR="0091001B" w:rsidP="0091001B" w:rsidRDefault="0091001B" w14:paraId="205FE924" w14:textId="634251B2">
      <w:r>
        <w:t>Johnson, C.G. and S.A. Simon. 1986. Plant associations of the Wallowa-Snake</w:t>
      </w:r>
      <w:r w:rsidR="00F90D69">
        <w:t xml:space="preserve"> province.</w:t>
      </w:r>
      <w:r w:rsidR="005732DC">
        <w:t xml:space="preserve"> </w:t>
      </w:r>
      <w:r w:rsidR="00F90D69">
        <w:t>R6-ECOL-TP-255b-86.</w:t>
      </w:r>
      <w:r>
        <w:t xml:space="preserve"> Portland, OR: USDA Forest Service, Pacific Northwest </w:t>
      </w:r>
      <w:r w:rsidR="00F90D69">
        <w:t>Region</w:t>
      </w:r>
      <w:r>
        <w:t>.</w:t>
      </w:r>
      <w:r w:rsidR="005732DC">
        <w:t xml:space="preserve"> </w:t>
      </w:r>
      <w:r>
        <w:t>272 pp. + appendices.</w:t>
      </w:r>
    </w:p>
    <w:p w:rsidR="0091001B" w:rsidP="0091001B" w:rsidRDefault="0091001B" w14:paraId="5A341E6B" w14:textId="77777777"/>
    <w:p w:rsidR="0091001B" w:rsidP="0091001B" w:rsidRDefault="0091001B" w14:paraId="103275AA" w14:textId="77777777">
      <w:r>
        <w:t>NatureServe. 2007. International Ecological Classification Standard: Terrestrial Ecological Classifications. NatureServe Central Databases. Arlington, VA. Data current as of 10 February 2007.</w:t>
      </w:r>
    </w:p>
    <w:p w:rsidR="0091001B" w:rsidP="0091001B" w:rsidRDefault="0091001B" w14:paraId="75C069A2" w14:textId="77777777"/>
    <w:p w:rsidR="0091001B" w:rsidP="0091001B" w:rsidRDefault="0091001B" w14:paraId="025C124F" w14:textId="77777777">
      <w:r>
        <w:t xml:space="preserve">Simpson, M.L. 1990. Subalpine fir- </w:t>
      </w:r>
      <w:proofErr w:type="spellStart"/>
      <w:r>
        <w:t>Beargrass</w:t>
      </w:r>
      <w:proofErr w:type="spellEnd"/>
      <w:r>
        <w:t xml:space="preserve"> Habitat Type: Succession and Management.</w:t>
      </w:r>
    </w:p>
    <w:p w:rsidR="0091001B" w:rsidP="0091001B" w:rsidRDefault="0091001B" w14:paraId="01FCC55F" w14:textId="77777777">
      <w:r>
        <w:t>MS thesis. University of Idaho. 96 pp.</w:t>
      </w:r>
    </w:p>
    <w:p w:rsidRPr="00A43E41" w:rsidR="004D5F12" w:rsidP="0091001B" w:rsidRDefault="004D5F12" w14:paraId="21CF9A0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6DA8C" w14:textId="77777777" w:rsidR="00837B94" w:rsidRDefault="00837B94">
      <w:r>
        <w:separator/>
      </w:r>
    </w:p>
  </w:endnote>
  <w:endnote w:type="continuationSeparator" w:id="0">
    <w:p w14:paraId="24E386F3" w14:textId="77777777" w:rsidR="00837B94" w:rsidRDefault="0083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506F" w14:textId="77777777" w:rsidR="0091001B" w:rsidRDefault="0091001B" w:rsidP="009100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06411" w14:textId="77777777" w:rsidR="00837B94" w:rsidRDefault="00837B94">
      <w:r>
        <w:separator/>
      </w:r>
    </w:p>
  </w:footnote>
  <w:footnote w:type="continuationSeparator" w:id="0">
    <w:p w14:paraId="3B6D935F" w14:textId="77777777" w:rsidR="00837B94" w:rsidRDefault="00837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0BBA9" w14:textId="77777777" w:rsidR="00A43E41" w:rsidRDefault="00A43E41" w:rsidP="009100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1B"/>
    <w:rsid w:val="00005947"/>
    <w:rsid w:val="00006AF9"/>
    <w:rsid w:val="0002152F"/>
    <w:rsid w:val="00023101"/>
    <w:rsid w:val="00031661"/>
    <w:rsid w:val="00035AB6"/>
    <w:rsid w:val="00036067"/>
    <w:rsid w:val="00036EE4"/>
    <w:rsid w:val="00060616"/>
    <w:rsid w:val="00060925"/>
    <w:rsid w:val="00062E6C"/>
    <w:rsid w:val="00081A06"/>
    <w:rsid w:val="00094668"/>
    <w:rsid w:val="000B5DA8"/>
    <w:rsid w:val="000C6641"/>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052F1"/>
    <w:rsid w:val="00413292"/>
    <w:rsid w:val="00443023"/>
    <w:rsid w:val="00444814"/>
    <w:rsid w:val="0045006E"/>
    <w:rsid w:val="00462F89"/>
    <w:rsid w:val="00464BB8"/>
    <w:rsid w:val="00465533"/>
    <w:rsid w:val="004830F3"/>
    <w:rsid w:val="004904E8"/>
    <w:rsid w:val="004B3810"/>
    <w:rsid w:val="004B661D"/>
    <w:rsid w:val="004B779E"/>
    <w:rsid w:val="004D5F12"/>
    <w:rsid w:val="004F1BBF"/>
    <w:rsid w:val="004F5DE6"/>
    <w:rsid w:val="00503E44"/>
    <w:rsid w:val="00511556"/>
    <w:rsid w:val="00512636"/>
    <w:rsid w:val="00522705"/>
    <w:rsid w:val="00531069"/>
    <w:rsid w:val="00543B7D"/>
    <w:rsid w:val="00546B88"/>
    <w:rsid w:val="00554272"/>
    <w:rsid w:val="00572597"/>
    <w:rsid w:val="005732DC"/>
    <w:rsid w:val="00573E56"/>
    <w:rsid w:val="00587A2E"/>
    <w:rsid w:val="005A033C"/>
    <w:rsid w:val="005B1DDE"/>
    <w:rsid w:val="005B386F"/>
    <w:rsid w:val="005B4554"/>
    <w:rsid w:val="005C123F"/>
    <w:rsid w:val="005C15AE"/>
    <w:rsid w:val="005C2928"/>
    <w:rsid w:val="005C475F"/>
    <w:rsid w:val="005F333A"/>
    <w:rsid w:val="005F3E35"/>
    <w:rsid w:val="0061440A"/>
    <w:rsid w:val="00615F32"/>
    <w:rsid w:val="00621C0C"/>
    <w:rsid w:val="00626A79"/>
    <w:rsid w:val="00683368"/>
    <w:rsid w:val="00691641"/>
    <w:rsid w:val="00691C3A"/>
    <w:rsid w:val="00697FBA"/>
    <w:rsid w:val="006A51EC"/>
    <w:rsid w:val="006C0ECB"/>
    <w:rsid w:val="006D2137"/>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37B94"/>
    <w:rsid w:val="0085326E"/>
    <w:rsid w:val="00857297"/>
    <w:rsid w:val="008610DF"/>
    <w:rsid w:val="00863049"/>
    <w:rsid w:val="008658E9"/>
    <w:rsid w:val="00867BEE"/>
    <w:rsid w:val="008A1F68"/>
    <w:rsid w:val="008A68FC"/>
    <w:rsid w:val="008B679A"/>
    <w:rsid w:val="008D6868"/>
    <w:rsid w:val="008E0BF0"/>
    <w:rsid w:val="008E273F"/>
    <w:rsid w:val="008F1823"/>
    <w:rsid w:val="008F7F1C"/>
    <w:rsid w:val="00900C3C"/>
    <w:rsid w:val="00901410"/>
    <w:rsid w:val="00901CA2"/>
    <w:rsid w:val="0091001B"/>
    <w:rsid w:val="009275B8"/>
    <w:rsid w:val="00940654"/>
    <w:rsid w:val="00945DBA"/>
    <w:rsid w:val="00955A66"/>
    <w:rsid w:val="00956116"/>
    <w:rsid w:val="0096072E"/>
    <w:rsid w:val="00964894"/>
    <w:rsid w:val="00967C07"/>
    <w:rsid w:val="009A36F4"/>
    <w:rsid w:val="009B1FAA"/>
    <w:rsid w:val="009C52D4"/>
    <w:rsid w:val="009C78BA"/>
    <w:rsid w:val="009D6227"/>
    <w:rsid w:val="009E0DB5"/>
    <w:rsid w:val="009F25DF"/>
    <w:rsid w:val="009F4101"/>
    <w:rsid w:val="00A247B9"/>
    <w:rsid w:val="00A3657F"/>
    <w:rsid w:val="00A43E41"/>
    <w:rsid w:val="00A44540"/>
    <w:rsid w:val="00A44EF7"/>
    <w:rsid w:val="00A9365B"/>
    <w:rsid w:val="00AD073D"/>
    <w:rsid w:val="00B02771"/>
    <w:rsid w:val="00B1195A"/>
    <w:rsid w:val="00B17612"/>
    <w:rsid w:val="00B45186"/>
    <w:rsid w:val="00B51C44"/>
    <w:rsid w:val="00B55CB2"/>
    <w:rsid w:val="00B650FF"/>
    <w:rsid w:val="00B746D4"/>
    <w:rsid w:val="00B80C71"/>
    <w:rsid w:val="00B92A33"/>
    <w:rsid w:val="00BB346C"/>
    <w:rsid w:val="00BF3879"/>
    <w:rsid w:val="00BF5AD2"/>
    <w:rsid w:val="00C0481C"/>
    <w:rsid w:val="00C21B4A"/>
    <w:rsid w:val="00C3230C"/>
    <w:rsid w:val="00C43CF6"/>
    <w:rsid w:val="00C525D4"/>
    <w:rsid w:val="00C52E14"/>
    <w:rsid w:val="00C63713"/>
    <w:rsid w:val="00C84B76"/>
    <w:rsid w:val="00C908F2"/>
    <w:rsid w:val="00C90E95"/>
    <w:rsid w:val="00CA2C4F"/>
    <w:rsid w:val="00CA2D4E"/>
    <w:rsid w:val="00CF5B29"/>
    <w:rsid w:val="00D01EAD"/>
    <w:rsid w:val="00D04D5D"/>
    <w:rsid w:val="00D111B5"/>
    <w:rsid w:val="00D12502"/>
    <w:rsid w:val="00D37B60"/>
    <w:rsid w:val="00D61AC5"/>
    <w:rsid w:val="00D653F0"/>
    <w:rsid w:val="00D81349"/>
    <w:rsid w:val="00D90718"/>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61F9B"/>
    <w:rsid w:val="00E741B2"/>
    <w:rsid w:val="00E75D01"/>
    <w:rsid w:val="00E83022"/>
    <w:rsid w:val="00E97299"/>
    <w:rsid w:val="00EC4A14"/>
    <w:rsid w:val="00ED3436"/>
    <w:rsid w:val="00ED69E5"/>
    <w:rsid w:val="00EF1C61"/>
    <w:rsid w:val="00EF3349"/>
    <w:rsid w:val="00EF54A9"/>
    <w:rsid w:val="00EF6C66"/>
    <w:rsid w:val="00F12753"/>
    <w:rsid w:val="00F23676"/>
    <w:rsid w:val="00F405CD"/>
    <w:rsid w:val="00F43172"/>
    <w:rsid w:val="00F4692E"/>
    <w:rsid w:val="00F55FA9"/>
    <w:rsid w:val="00F86C13"/>
    <w:rsid w:val="00F873A7"/>
    <w:rsid w:val="00F90D69"/>
    <w:rsid w:val="00F948F2"/>
    <w:rsid w:val="00FA28B7"/>
    <w:rsid w:val="00FB6F84"/>
    <w:rsid w:val="00FB7ABC"/>
    <w:rsid w:val="00FC3DB5"/>
    <w:rsid w:val="00FC5F4D"/>
    <w:rsid w:val="00FC671A"/>
    <w:rsid w:val="00FE3FF8"/>
    <w:rsid w:val="00FE41CA"/>
    <w:rsid w:val="00FE7C21"/>
    <w:rsid w:val="00FF0FAC"/>
    <w:rsid w:val="00FF1548"/>
    <w:rsid w:val="18DFC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3AD96"/>
  <w15:docId w15:val="{417D5759-2055-4FAE-9C3D-579BE94C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51C44"/>
    <w:rPr>
      <w:sz w:val="16"/>
      <w:szCs w:val="16"/>
    </w:rPr>
  </w:style>
  <w:style w:type="paragraph" w:styleId="CommentText">
    <w:name w:val="annotation text"/>
    <w:basedOn w:val="Normal"/>
    <w:link w:val="CommentTextChar"/>
    <w:uiPriority w:val="99"/>
    <w:semiHidden/>
    <w:unhideWhenUsed/>
    <w:rsid w:val="00B51C44"/>
    <w:rPr>
      <w:sz w:val="20"/>
      <w:szCs w:val="20"/>
    </w:rPr>
  </w:style>
  <w:style w:type="character" w:customStyle="1" w:styleId="CommentTextChar">
    <w:name w:val="Comment Text Char"/>
    <w:basedOn w:val="DefaultParagraphFont"/>
    <w:link w:val="CommentText"/>
    <w:uiPriority w:val="99"/>
    <w:semiHidden/>
    <w:rsid w:val="00B51C44"/>
  </w:style>
  <w:style w:type="paragraph" w:styleId="CommentSubject">
    <w:name w:val="annotation subject"/>
    <w:basedOn w:val="CommentText"/>
    <w:next w:val="CommentText"/>
    <w:link w:val="CommentSubjectChar"/>
    <w:uiPriority w:val="99"/>
    <w:semiHidden/>
    <w:unhideWhenUsed/>
    <w:rsid w:val="00B51C44"/>
    <w:rPr>
      <w:b/>
      <w:bCs/>
    </w:rPr>
  </w:style>
  <w:style w:type="character" w:customStyle="1" w:styleId="CommentSubjectChar">
    <w:name w:val="Comment Subject Char"/>
    <w:basedOn w:val="CommentTextChar"/>
    <w:link w:val="CommentSubject"/>
    <w:uiPriority w:val="99"/>
    <w:semiHidden/>
    <w:rsid w:val="00B51C44"/>
    <w:rPr>
      <w:b/>
      <w:bCs/>
    </w:rPr>
  </w:style>
  <w:style w:type="paragraph" w:styleId="BalloonText">
    <w:name w:val="Balloon Text"/>
    <w:basedOn w:val="Normal"/>
    <w:link w:val="BalloonTextChar"/>
    <w:uiPriority w:val="99"/>
    <w:semiHidden/>
    <w:unhideWhenUsed/>
    <w:rsid w:val="00B51C44"/>
    <w:rPr>
      <w:rFonts w:ascii="Tahoma" w:hAnsi="Tahoma" w:cs="Tahoma"/>
      <w:sz w:val="16"/>
      <w:szCs w:val="16"/>
    </w:rPr>
  </w:style>
  <w:style w:type="character" w:customStyle="1" w:styleId="BalloonTextChar">
    <w:name w:val="Balloon Text Char"/>
    <w:basedOn w:val="DefaultParagraphFont"/>
    <w:link w:val="BalloonText"/>
    <w:uiPriority w:val="99"/>
    <w:semiHidden/>
    <w:rsid w:val="00B51C44"/>
    <w:rPr>
      <w:rFonts w:ascii="Tahoma" w:hAnsi="Tahoma" w:cs="Tahoma"/>
      <w:sz w:val="16"/>
      <w:szCs w:val="16"/>
    </w:rPr>
  </w:style>
  <w:style w:type="paragraph" w:styleId="ListParagraph">
    <w:name w:val="List Paragraph"/>
    <w:basedOn w:val="Normal"/>
    <w:uiPriority w:val="34"/>
    <w:qFormat/>
    <w:rsid w:val="00AD073D"/>
    <w:pPr>
      <w:ind w:left="720"/>
    </w:pPr>
    <w:rPr>
      <w:rFonts w:ascii="Calibri" w:eastAsiaTheme="minorHAnsi" w:hAnsi="Calibri"/>
      <w:sz w:val="22"/>
      <w:szCs w:val="22"/>
    </w:rPr>
  </w:style>
  <w:style w:type="character" w:styleId="Hyperlink">
    <w:name w:val="Hyperlink"/>
    <w:basedOn w:val="DefaultParagraphFont"/>
    <w:rsid w:val="00AD0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61619">
      <w:bodyDiv w:val="1"/>
      <w:marLeft w:val="0"/>
      <w:marRight w:val="0"/>
      <w:marTop w:val="0"/>
      <w:marBottom w:val="0"/>
      <w:divBdr>
        <w:top w:val="none" w:sz="0" w:space="0" w:color="auto"/>
        <w:left w:val="none" w:sz="0" w:space="0" w:color="auto"/>
        <w:bottom w:val="none" w:sz="0" w:space="0" w:color="auto"/>
        <w:right w:val="none" w:sz="0" w:space="0" w:color="auto"/>
      </w:divBdr>
    </w:div>
    <w:div w:id="21101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2014-08-19T01:17:00Z</cp:lastPrinted>
  <dcterms:created xsi:type="dcterms:W3CDTF">2017-09-04T20:38:00Z</dcterms:created>
  <dcterms:modified xsi:type="dcterms:W3CDTF">2019-01-17T22:10:00Z</dcterms:modified>
</cp:coreProperties>
</file>