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C4" w:rsidP="009511C4" w:rsidRDefault="009511C4" w14:paraId="56ED9E51" w14:textId="77777777">
      <w:pPr>
        <w:pStyle w:val="BpSTitle"/>
      </w:pPr>
      <w:r>
        <w:t>13820</w:t>
      </w:r>
    </w:p>
    <w:p w:rsidR="009511C4" w:rsidP="009511C4" w:rsidRDefault="009511C4" w14:paraId="74DF6C8E" w14:textId="77777777">
      <w:pPr>
        <w:pStyle w:val="BpSTitle"/>
      </w:pPr>
      <w:r>
        <w:t>Southern Atlantic Coastal Plain Maritime Forest</w:t>
      </w:r>
    </w:p>
    <w:p w:rsidR="009511C4" w:rsidP="009511C4" w:rsidRDefault="009511C4" w14:paraId="3A546957" w14:textId="77777777">
      <w:r>
        <w:t xmlns:w="http://schemas.openxmlformats.org/wordprocessingml/2006/main">BpS Model/Description Version: Aug. 2020</w:t>
      </w:r>
      <w:r>
        <w:tab/>
      </w:r>
      <w:r>
        <w:tab/>
      </w:r>
      <w:r>
        <w:tab/>
      </w:r>
      <w:r>
        <w:tab/>
      </w:r>
      <w:r>
        <w:tab/>
      </w:r>
      <w:r>
        <w:tab/>
      </w:r>
      <w:r>
        <w:tab/>
      </w:r>
    </w:p>
    <w:p w:rsidR="009511C4" w:rsidP="009511C4" w:rsidRDefault="001E6DF8" w14:paraId="5359FBDB" w14:textId="43213CDE">
      <w:r>
        <w:tab/>
      </w:r>
      <w:r>
        <w:tab/>
      </w:r>
      <w:r>
        <w:tab/>
      </w:r>
      <w:r>
        <w:tab/>
      </w:r>
      <w:r>
        <w:tab/>
      </w:r>
      <w:r>
        <w:tab/>
      </w:r>
      <w:r>
        <w:tab/>
      </w:r>
      <w:r>
        <w:tab/>
      </w:r>
      <w:r>
        <w:tab/>
      </w:r>
      <w:r>
        <w:tab/>
        <w:t>Update: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1992"/>
        <w:gridCol w:w="1416"/>
        <w:gridCol w:w="1800"/>
      </w:tblGrid>
      <w:tr w:rsidRPr="009511C4" w:rsidR="009511C4" w:rsidTr="009511C4" w14:paraId="52499656" w14:textId="77777777">
        <w:tc>
          <w:tcPr>
            <w:tcW w:w="1920" w:type="dxa"/>
            <w:tcBorders>
              <w:top w:val="single" w:color="auto" w:sz="2" w:space="0"/>
              <w:left w:val="single" w:color="auto" w:sz="12" w:space="0"/>
              <w:bottom w:val="single" w:color="000000" w:sz="12" w:space="0"/>
            </w:tcBorders>
            <w:shd w:val="clear" w:color="auto" w:fill="auto"/>
          </w:tcPr>
          <w:p w:rsidRPr="009511C4" w:rsidR="009511C4" w:rsidP="009D1E0C" w:rsidRDefault="009511C4" w14:paraId="3E1FE4D0" w14:textId="77777777">
            <w:pPr>
              <w:rPr>
                <w:b/>
                <w:bCs/>
              </w:rPr>
            </w:pPr>
            <w:r w:rsidRPr="009511C4">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9511C4" w:rsidR="009511C4" w:rsidP="009D1E0C" w:rsidRDefault="009511C4" w14:paraId="6899DAC0" w14:textId="77777777">
            <w:pPr>
              <w:rPr>
                <w:b/>
                <w:bCs/>
              </w:rPr>
            </w:pPr>
          </w:p>
        </w:tc>
        <w:tc>
          <w:tcPr>
            <w:tcW w:w="1416" w:type="dxa"/>
            <w:tcBorders>
              <w:top w:val="single" w:color="auto" w:sz="2" w:space="0"/>
              <w:left w:val="single" w:color="000000" w:sz="12" w:space="0"/>
              <w:bottom w:val="single" w:color="000000" w:sz="12" w:space="0"/>
            </w:tcBorders>
            <w:shd w:val="clear" w:color="auto" w:fill="auto"/>
          </w:tcPr>
          <w:p w:rsidRPr="009511C4" w:rsidR="009511C4" w:rsidP="009D1E0C" w:rsidRDefault="009511C4" w14:paraId="7169D3C2" w14:textId="77777777">
            <w:pPr>
              <w:rPr>
                <w:b/>
                <w:bCs/>
              </w:rPr>
            </w:pPr>
            <w:r w:rsidRPr="009511C4">
              <w:rPr>
                <w:b/>
                <w:bCs/>
              </w:rPr>
              <w:t>Reviewers</w:t>
            </w:r>
          </w:p>
        </w:tc>
        <w:tc>
          <w:tcPr>
            <w:tcW w:w="1800" w:type="dxa"/>
            <w:tcBorders>
              <w:top w:val="single" w:color="auto" w:sz="2" w:space="0"/>
              <w:bottom w:val="single" w:color="000000" w:sz="12" w:space="0"/>
            </w:tcBorders>
            <w:shd w:val="clear" w:color="auto" w:fill="auto"/>
          </w:tcPr>
          <w:p w:rsidRPr="009511C4" w:rsidR="009511C4" w:rsidP="009D1E0C" w:rsidRDefault="009511C4" w14:paraId="03EDBBC8" w14:textId="77777777">
            <w:pPr>
              <w:rPr>
                <w:b/>
                <w:bCs/>
              </w:rPr>
            </w:pPr>
          </w:p>
        </w:tc>
      </w:tr>
      <w:tr w:rsidRPr="009511C4" w:rsidR="009511C4" w:rsidTr="009511C4" w14:paraId="013F3B5D" w14:textId="77777777">
        <w:tc>
          <w:tcPr>
            <w:tcW w:w="1920" w:type="dxa"/>
            <w:tcBorders>
              <w:top w:val="single" w:color="000000" w:sz="12" w:space="0"/>
              <w:left w:val="single" w:color="auto" w:sz="12" w:space="0"/>
            </w:tcBorders>
            <w:shd w:val="clear" w:color="auto" w:fill="auto"/>
          </w:tcPr>
          <w:p w:rsidRPr="009511C4" w:rsidR="009511C4" w:rsidP="009D1E0C" w:rsidRDefault="009511C4" w14:paraId="6C19414C" w14:textId="77777777">
            <w:pPr>
              <w:rPr>
                <w:bCs/>
              </w:rPr>
            </w:pPr>
            <w:r w:rsidRPr="009511C4">
              <w:rPr>
                <w:bCs/>
              </w:rPr>
              <w:t>Zachary Prusak</w:t>
            </w:r>
          </w:p>
        </w:tc>
        <w:tc>
          <w:tcPr>
            <w:tcW w:w="1992" w:type="dxa"/>
            <w:tcBorders>
              <w:top w:val="single" w:color="000000" w:sz="12" w:space="0"/>
              <w:right w:val="single" w:color="000000" w:sz="12" w:space="0"/>
            </w:tcBorders>
            <w:shd w:val="clear" w:color="auto" w:fill="auto"/>
          </w:tcPr>
          <w:p w:rsidRPr="009511C4" w:rsidR="009511C4" w:rsidP="009D1E0C" w:rsidRDefault="009511C4" w14:paraId="1FEAFB92" w14:textId="77777777">
            <w:r w:rsidRPr="009511C4">
              <w:t>zprusak@tnc.org</w:t>
            </w:r>
          </w:p>
        </w:tc>
        <w:tc>
          <w:tcPr>
            <w:tcW w:w="1416" w:type="dxa"/>
            <w:tcBorders>
              <w:top w:val="single" w:color="000000" w:sz="12" w:space="0"/>
              <w:left w:val="single" w:color="000000" w:sz="12" w:space="0"/>
            </w:tcBorders>
            <w:shd w:val="clear" w:color="auto" w:fill="auto"/>
          </w:tcPr>
          <w:p w:rsidRPr="009511C4" w:rsidR="009511C4" w:rsidP="009D1E0C" w:rsidRDefault="009511C4" w14:paraId="14C1C65D" w14:textId="77777777">
            <w:r w:rsidRPr="009511C4">
              <w:t>Chris Szell</w:t>
            </w:r>
          </w:p>
        </w:tc>
        <w:tc>
          <w:tcPr>
            <w:tcW w:w="1800" w:type="dxa"/>
            <w:tcBorders>
              <w:top w:val="single" w:color="000000" w:sz="12" w:space="0"/>
            </w:tcBorders>
            <w:shd w:val="clear" w:color="auto" w:fill="auto"/>
          </w:tcPr>
          <w:p w:rsidRPr="009511C4" w:rsidR="009511C4" w:rsidP="009D1E0C" w:rsidRDefault="009511C4" w14:paraId="68E3ABB5" w14:textId="77777777">
            <w:r w:rsidRPr="009511C4">
              <w:t>cszell@tnc.org</w:t>
            </w:r>
          </w:p>
        </w:tc>
      </w:tr>
      <w:tr w:rsidRPr="009511C4" w:rsidR="009511C4" w:rsidTr="009511C4" w14:paraId="2820BB5E" w14:textId="77777777">
        <w:tc>
          <w:tcPr>
            <w:tcW w:w="1920" w:type="dxa"/>
            <w:tcBorders>
              <w:left w:val="single" w:color="auto" w:sz="12" w:space="0"/>
            </w:tcBorders>
            <w:shd w:val="clear" w:color="auto" w:fill="auto"/>
          </w:tcPr>
          <w:p w:rsidRPr="009511C4" w:rsidR="009511C4" w:rsidP="009D1E0C" w:rsidRDefault="009511C4" w14:paraId="71D514E1" w14:textId="77777777">
            <w:pPr>
              <w:rPr>
                <w:bCs/>
              </w:rPr>
            </w:pPr>
            <w:r w:rsidRPr="009511C4">
              <w:rPr>
                <w:bCs/>
              </w:rPr>
              <w:t>None</w:t>
            </w:r>
          </w:p>
        </w:tc>
        <w:tc>
          <w:tcPr>
            <w:tcW w:w="1992" w:type="dxa"/>
            <w:tcBorders>
              <w:right w:val="single" w:color="000000" w:sz="12" w:space="0"/>
            </w:tcBorders>
            <w:shd w:val="clear" w:color="auto" w:fill="auto"/>
          </w:tcPr>
          <w:p w:rsidRPr="009511C4" w:rsidR="009511C4" w:rsidP="009D1E0C" w:rsidRDefault="009511C4" w14:paraId="168F017D" w14:textId="77777777">
            <w:r w:rsidRPr="009511C4">
              <w:t>None</w:t>
            </w:r>
          </w:p>
        </w:tc>
        <w:tc>
          <w:tcPr>
            <w:tcW w:w="1416" w:type="dxa"/>
            <w:tcBorders>
              <w:left w:val="single" w:color="000000" w:sz="12" w:space="0"/>
            </w:tcBorders>
            <w:shd w:val="clear" w:color="auto" w:fill="auto"/>
          </w:tcPr>
          <w:p w:rsidRPr="009511C4" w:rsidR="009511C4" w:rsidP="009D1E0C" w:rsidRDefault="009511C4" w14:paraId="0738E045" w14:textId="77777777">
            <w:r w:rsidRPr="009511C4">
              <w:t>None</w:t>
            </w:r>
          </w:p>
        </w:tc>
        <w:tc>
          <w:tcPr>
            <w:tcW w:w="1800" w:type="dxa"/>
            <w:shd w:val="clear" w:color="auto" w:fill="auto"/>
          </w:tcPr>
          <w:p w:rsidRPr="009511C4" w:rsidR="009511C4" w:rsidP="009D1E0C" w:rsidRDefault="009511C4" w14:paraId="2C0071F6" w14:textId="77777777">
            <w:r w:rsidRPr="009511C4">
              <w:t>None</w:t>
            </w:r>
          </w:p>
        </w:tc>
      </w:tr>
      <w:tr w:rsidRPr="009511C4" w:rsidR="009511C4" w:rsidTr="009511C4" w14:paraId="05ABAF1D" w14:textId="77777777">
        <w:tc>
          <w:tcPr>
            <w:tcW w:w="1920" w:type="dxa"/>
            <w:tcBorders>
              <w:left w:val="single" w:color="auto" w:sz="12" w:space="0"/>
              <w:bottom w:val="single" w:color="auto" w:sz="2" w:space="0"/>
            </w:tcBorders>
            <w:shd w:val="clear" w:color="auto" w:fill="auto"/>
          </w:tcPr>
          <w:p w:rsidRPr="009511C4" w:rsidR="009511C4" w:rsidP="009D1E0C" w:rsidRDefault="009511C4" w14:paraId="0AC0C631" w14:textId="77777777">
            <w:pPr>
              <w:rPr>
                <w:bCs/>
              </w:rPr>
            </w:pPr>
            <w:r w:rsidRPr="009511C4">
              <w:rPr>
                <w:bCs/>
              </w:rPr>
              <w:t>None</w:t>
            </w:r>
          </w:p>
        </w:tc>
        <w:tc>
          <w:tcPr>
            <w:tcW w:w="1992" w:type="dxa"/>
            <w:tcBorders>
              <w:right w:val="single" w:color="000000" w:sz="12" w:space="0"/>
            </w:tcBorders>
            <w:shd w:val="clear" w:color="auto" w:fill="auto"/>
          </w:tcPr>
          <w:p w:rsidRPr="009511C4" w:rsidR="009511C4" w:rsidP="009D1E0C" w:rsidRDefault="009511C4" w14:paraId="207FEC64" w14:textId="77777777">
            <w:r w:rsidRPr="009511C4">
              <w:t>None</w:t>
            </w:r>
          </w:p>
        </w:tc>
        <w:tc>
          <w:tcPr>
            <w:tcW w:w="1416" w:type="dxa"/>
            <w:tcBorders>
              <w:left w:val="single" w:color="000000" w:sz="12" w:space="0"/>
              <w:bottom w:val="single" w:color="auto" w:sz="2" w:space="0"/>
            </w:tcBorders>
            <w:shd w:val="clear" w:color="auto" w:fill="auto"/>
          </w:tcPr>
          <w:p w:rsidRPr="009511C4" w:rsidR="009511C4" w:rsidP="009D1E0C" w:rsidRDefault="009511C4" w14:paraId="669C80B5" w14:textId="77777777">
            <w:r w:rsidRPr="009511C4">
              <w:t>None</w:t>
            </w:r>
          </w:p>
        </w:tc>
        <w:tc>
          <w:tcPr>
            <w:tcW w:w="1800" w:type="dxa"/>
            <w:shd w:val="clear" w:color="auto" w:fill="auto"/>
          </w:tcPr>
          <w:p w:rsidRPr="009511C4" w:rsidR="009511C4" w:rsidP="009D1E0C" w:rsidRDefault="009511C4" w14:paraId="1D028B6E" w14:textId="77777777">
            <w:r w:rsidRPr="009511C4">
              <w:t>None</w:t>
            </w:r>
          </w:p>
        </w:tc>
      </w:tr>
    </w:tbl>
    <w:p w:rsidR="009511C4" w:rsidP="009511C4" w:rsidRDefault="009511C4" w14:paraId="2669AF33" w14:textId="77777777"/>
    <w:p w:rsidR="009511C4" w:rsidP="009511C4" w:rsidRDefault="009511C4" w14:paraId="3F72EBD4" w14:textId="77777777">
      <w:pPr>
        <w:pStyle w:val="InfoPara"/>
      </w:pPr>
      <w:r>
        <w:t>Vegetation Type</w:t>
      </w:r>
    </w:p>
    <w:p w:rsidR="009511C4" w:rsidP="009511C4" w:rsidRDefault="009511C4" w14:paraId="36CDF59D" w14:textId="77777777">
      <w:r>
        <w:t>Forest and Woodland</w:t>
      </w:r>
    </w:p>
    <w:p w:rsidR="009511C4" w:rsidP="009511C4" w:rsidRDefault="009511C4" w14:paraId="16545A76" w14:textId="77777777">
      <w:pPr>
        <w:pStyle w:val="InfoPara"/>
      </w:pPr>
      <w:r>
        <w:t>Map Zones</w:t>
      </w:r>
    </w:p>
    <w:p w:rsidR="009511C4" w:rsidP="009511C4" w:rsidRDefault="009511C4" w14:paraId="3D1F0CDA" w14:textId="6D28E46A">
      <w:r>
        <w:t>55</w:t>
      </w:r>
      <w:r w:rsidR="000D417E">
        <w:t>,</w:t>
      </w:r>
      <w:r w:rsidR="001E6DF8">
        <w:t xml:space="preserve"> </w:t>
      </w:r>
      <w:r w:rsidR="000D417E">
        <w:t>58</w:t>
      </w:r>
    </w:p>
    <w:p w:rsidR="009511C4" w:rsidP="009511C4" w:rsidRDefault="009511C4" w14:paraId="6B3CD292" w14:textId="77777777">
      <w:pPr>
        <w:pStyle w:val="InfoPara"/>
      </w:pPr>
      <w:r>
        <w:t>Geographic Range</w:t>
      </w:r>
    </w:p>
    <w:p w:rsidR="009511C4" w:rsidP="009511C4" w:rsidRDefault="009511C4" w14:paraId="176720E7" w14:textId="7DDD9196">
      <w:r>
        <w:t>This system encompasses a range of woody vegetation present on stabilized upland dunes of barrier islands from central S</w:t>
      </w:r>
      <w:r w:rsidR="001E6DF8">
        <w:t xml:space="preserve">outh </w:t>
      </w:r>
      <w:r>
        <w:t>C</w:t>
      </w:r>
      <w:r w:rsidR="001E6DF8">
        <w:t>arolina</w:t>
      </w:r>
      <w:r>
        <w:t xml:space="preserve"> (Cooper River) southward to Volusia County, F</w:t>
      </w:r>
      <w:r w:rsidR="001E6DF8">
        <w:t>lorida</w:t>
      </w:r>
      <w:r>
        <w:t xml:space="preserve"> (ca. 28 degrees 30 minutes N latitude) (NatureServe 2006).</w:t>
      </w:r>
    </w:p>
    <w:p w:rsidR="009511C4" w:rsidP="009511C4" w:rsidRDefault="009511C4" w14:paraId="6A660D1D" w14:textId="77777777">
      <w:pPr>
        <w:pStyle w:val="InfoPara"/>
      </w:pPr>
      <w:r>
        <w:t>Biophysical Site Description</w:t>
      </w:r>
    </w:p>
    <w:p w:rsidR="009511C4" w:rsidP="009511C4" w:rsidRDefault="009511C4" w14:paraId="68121183" w14:textId="111D5210">
      <w:r>
        <w:t>It includes vegetation whose structure and composition are influenced by salt spray, extreme disturbance events and the distinctive climate of the immediate coast. Examples are known from the barrier islands of G</w:t>
      </w:r>
      <w:r w:rsidR="001E6DF8">
        <w:t>eorgia</w:t>
      </w:r>
      <w:r>
        <w:t xml:space="preserve"> and F</w:t>
      </w:r>
      <w:r w:rsidR="001E6DF8">
        <w:t>lorida</w:t>
      </w:r>
      <w:r>
        <w:t>, such as Big Talbot Island, F</w:t>
      </w:r>
      <w:r w:rsidR="001E6DF8">
        <w:t>lorida</w:t>
      </w:r>
      <w:r>
        <w:t xml:space="preserve"> and probably Sapelo Island, G</w:t>
      </w:r>
      <w:r w:rsidR="001E6DF8">
        <w:t>eorgia</w:t>
      </w:r>
      <w:r>
        <w:t>.</w:t>
      </w:r>
    </w:p>
    <w:p w:rsidR="009511C4" w:rsidP="009511C4" w:rsidRDefault="009511C4" w14:paraId="1836B1B9" w14:textId="77777777">
      <w:pPr>
        <w:pStyle w:val="InfoPara"/>
      </w:pPr>
      <w:r>
        <w:t>Vegetation Description</w:t>
      </w:r>
    </w:p>
    <w:p w:rsidR="009511C4" w:rsidP="009511C4" w:rsidRDefault="009511C4" w14:paraId="054CC59A" w14:textId="553A2772">
      <w:r>
        <w:t xml:space="preserve">Vegetation may include different woodland communities dominated by southern pine species. </w:t>
      </w:r>
      <w:r w:rsidRPr="001E6DF8">
        <w:rPr>
          <w:i/>
        </w:rPr>
        <w:t xml:space="preserve">Pinus </w:t>
      </w:r>
      <w:proofErr w:type="spellStart"/>
      <w:r w:rsidRPr="001E6DF8">
        <w:rPr>
          <w:i/>
        </w:rPr>
        <w:t>palustris</w:t>
      </w:r>
      <w:proofErr w:type="spellEnd"/>
      <w:r w:rsidRPr="001E6DF8">
        <w:rPr>
          <w:i/>
        </w:rPr>
        <w:t xml:space="preserve">, Pinus </w:t>
      </w:r>
      <w:proofErr w:type="spellStart"/>
      <w:r w:rsidRPr="001E6DF8">
        <w:rPr>
          <w:i/>
        </w:rPr>
        <w:t>serotina</w:t>
      </w:r>
      <w:proofErr w:type="spellEnd"/>
      <w:r w:rsidR="001E6DF8">
        <w:t>,</w:t>
      </w:r>
      <w:r>
        <w:t xml:space="preserve"> and </w:t>
      </w:r>
      <w:r w:rsidRPr="001E6DF8">
        <w:rPr>
          <w:i/>
        </w:rPr>
        <w:t xml:space="preserve">Pinus </w:t>
      </w:r>
      <w:proofErr w:type="spellStart"/>
      <w:r w:rsidRPr="001E6DF8">
        <w:rPr>
          <w:i/>
        </w:rPr>
        <w:t>elliottii</w:t>
      </w:r>
      <w:proofErr w:type="spellEnd"/>
      <w:r>
        <w:t xml:space="preserve"> var. </w:t>
      </w:r>
      <w:proofErr w:type="spellStart"/>
      <w:r w:rsidRPr="001E6DF8">
        <w:rPr>
          <w:i/>
        </w:rPr>
        <w:t>elliottii</w:t>
      </w:r>
      <w:proofErr w:type="spellEnd"/>
      <w:r w:rsidRPr="001E6DF8">
        <w:rPr>
          <w:i/>
        </w:rPr>
        <w:t xml:space="preserve"> </w:t>
      </w:r>
      <w:r>
        <w:t xml:space="preserve">are all important in documented examples, which have densely shrubby </w:t>
      </w:r>
      <w:proofErr w:type="spellStart"/>
      <w:r>
        <w:t>subcanopies</w:t>
      </w:r>
      <w:proofErr w:type="spellEnd"/>
      <w:r>
        <w:t xml:space="preserve"> and understories with species such as </w:t>
      </w:r>
      <w:r w:rsidRPr="001E6DF8">
        <w:rPr>
          <w:i/>
        </w:rPr>
        <w:t xml:space="preserve">Quercus </w:t>
      </w:r>
      <w:proofErr w:type="spellStart"/>
      <w:r w:rsidRPr="001E6DF8">
        <w:rPr>
          <w:i/>
        </w:rPr>
        <w:t>virginiana</w:t>
      </w:r>
      <w:proofErr w:type="spellEnd"/>
      <w:r w:rsidRPr="001E6DF8">
        <w:rPr>
          <w:i/>
        </w:rPr>
        <w:t xml:space="preserve">, Quercus </w:t>
      </w:r>
      <w:proofErr w:type="spellStart"/>
      <w:r w:rsidRPr="001E6DF8">
        <w:rPr>
          <w:i/>
        </w:rPr>
        <w:t>geminata</w:t>
      </w:r>
      <w:proofErr w:type="spellEnd"/>
      <w:r w:rsidRPr="001E6DF8">
        <w:rPr>
          <w:i/>
        </w:rPr>
        <w:t xml:space="preserve">, Quercus </w:t>
      </w:r>
      <w:proofErr w:type="spellStart"/>
      <w:r w:rsidRPr="001E6DF8">
        <w:rPr>
          <w:i/>
        </w:rPr>
        <w:t>hemisphaerica</w:t>
      </w:r>
      <w:proofErr w:type="spellEnd"/>
      <w:r w:rsidRPr="001E6DF8">
        <w:rPr>
          <w:i/>
        </w:rPr>
        <w:t xml:space="preserve">, Quercus </w:t>
      </w:r>
      <w:proofErr w:type="spellStart"/>
      <w:r w:rsidRPr="001E6DF8">
        <w:rPr>
          <w:i/>
        </w:rPr>
        <w:t>chapmanii</w:t>
      </w:r>
      <w:proofErr w:type="spellEnd"/>
      <w:r w:rsidRPr="001E6DF8">
        <w:rPr>
          <w:i/>
        </w:rPr>
        <w:t xml:space="preserve">, Quercus </w:t>
      </w:r>
      <w:proofErr w:type="spellStart"/>
      <w:r w:rsidRPr="001E6DF8">
        <w:rPr>
          <w:i/>
        </w:rPr>
        <w:t>myrtifolia</w:t>
      </w:r>
      <w:proofErr w:type="spellEnd"/>
      <w:r w:rsidR="001E6DF8">
        <w:t>,</w:t>
      </w:r>
      <w:r>
        <w:t xml:space="preserve"> and </w:t>
      </w:r>
      <w:r w:rsidRPr="001E6DF8">
        <w:rPr>
          <w:i/>
        </w:rPr>
        <w:t>Magnolia grandiflora</w:t>
      </w:r>
      <w:r>
        <w:t xml:space="preserve"> (NatureServe 2006).</w:t>
      </w:r>
    </w:p>
    <w:p w:rsidR="009511C4" w:rsidP="009511C4" w:rsidRDefault="009511C4" w14:paraId="6D454BA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geminata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hemisphaerica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hemisphaerica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chapmanii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Chapman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grandiflora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magnolia</w:t>
            </w:r>
          </w:p>
        </w:tc>
      </w:tr>
    </w:tbl>
    <w:p>
      <w:r>
        <w:rPr>
          <w:sz w:val="16"/>
        </w:rPr>
        <w:t>Species names are from the NRCS PLANTS database. Check species codes at http://plants.usda.gov.</w:t>
      </w:r>
    </w:p>
    <w:p w:rsidR="009511C4" w:rsidP="009511C4" w:rsidRDefault="009511C4" w14:paraId="45EF8A9E" w14:textId="77777777">
      <w:pPr>
        <w:pStyle w:val="InfoPara"/>
      </w:pPr>
      <w:r>
        <w:t>Disturbance Description</w:t>
      </w:r>
    </w:p>
    <w:p w:rsidR="009511C4" w:rsidP="009511C4" w:rsidRDefault="009511C4" w14:paraId="11A5AEB6" w14:textId="77777777">
      <w:r>
        <w:t xml:space="preserve">While salt spray and hurricanes affect the fire frequency by increasing the amount of fine fuel on an intermittent basis, the natural fire frequency is probably 10-15yrs </w:t>
      </w:r>
      <w:r w:rsidR="00FB269B">
        <w:t>to</w:t>
      </w:r>
      <w:r>
        <w:t xml:space="preserve"> maintain the mix of </w:t>
      </w:r>
      <w:r>
        <w:lastRenderedPageBreak/>
        <w:t>scat</w:t>
      </w:r>
      <w:r w:rsidR="00FB269B">
        <w:t xml:space="preserve">tered pines and low oak species, </w:t>
      </w:r>
      <w:r>
        <w:t>since the primary carrier of fire is the needle layers and not herbaceous grassy fuel, which are patchy. A lack of fire leads to no regeneration of pines, and an inc</w:t>
      </w:r>
      <w:r w:rsidR="00FB269B">
        <w:t xml:space="preserve">rease in oak density and height, </w:t>
      </w:r>
      <w:r>
        <w:t>and eventually the oaks dominate (class E). Intense fires at any stage may remove the pines which are oak dominated but are lower, killing all pines.</w:t>
      </w:r>
    </w:p>
    <w:p w:rsidR="009511C4" w:rsidP="009511C4" w:rsidRDefault="009511C4" w14:paraId="1C2C316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69</w:t>
            </w:r>
          </w:p>
        </w:tc>
        <w:tc>
          <w:p>
            <w:pPr>
              <w:jc w:val="center"/>
            </w:pPr>
            <w:r>
              <w:t>17</w:t>
            </w:r>
          </w:p>
        </w:tc>
        <w:tc>
          <w:p>
            <w:pPr>
              <w:jc w:val="center"/>
            </w:pPr>
            <w:r>
              <w:t/>
            </w:r>
          </w:p>
        </w:tc>
        <w:tc>
          <w:p>
            <w:pPr>
              <w:jc w:val="center"/>
            </w:pPr>
            <w:r>
              <w:t/>
            </w:r>
          </w:p>
        </w:tc>
      </w:tr>
      <w:tr>
        <w:tc>
          <w:p>
            <w:pPr>
              <w:jc w:val="center"/>
            </w:pPr>
            <w:r>
              <w:t>Moderate (Mixed)</w:t>
            </w:r>
          </w:p>
        </w:tc>
        <w:tc>
          <w:p>
            <w:pPr>
              <w:jc w:val="center"/>
            </w:pPr>
            <w:r>
              <w:t>878</w:t>
            </w:r>
          </w:p>
        </w:tc>
        <w:tc>
          <w:p>
            <w:pPr>
              <w:jc w:val="center"/>
            </w:pPr>
            <w:r>
              <w:t>1</w:t>
            </w:r>
          </w:p>
        </w:tc>
        <w:tc>
          <w:p>
            <w:pPr>
              <w:jc w:val="center"/>
            </w:pPr>
            <w:r>
              <w:t/>
            </w:r>
          </w:p>
        </w:tc>
        <w:tc>
          <w:p>
            <w:pPr>
              <w:jc w:val="center"/>
            </w:pPr>
            <w:r>
              <w:t/>
            </w:r>
          </w:p>
        </w:tc>
      </w:tr>
      <w:tr>
        <w:tc>
          <w:p>
            <w:pPr>
              <w:jc w:val="center"/>
            </w:pPr>
            <w:r>
              <w:t>Low (Surface)</w:t>
            </w:r>
          </w:p>
        </w:tc>
        <w:tc>
          <w:p>
            <w:pPr>
              <w:jc w:val="center"/>
            </w:pPr>
            <w:r>
              <w:t>14</w:t>
            </w:r>
          </w:p>
        </w:tc>
        <w:tc>
          <w:p>
            <w:pPr>
              <w:jc w:val="center"/>
            </w:pPr>
            <w:r>
              <w:t>82</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1C4" w:rsidP="009511C4" w:rsidRDefault="009511C4" w14:paraId="4D66233A" w14:textId="77777777">
      <w:pPr>
        <w:pStyle w:val="InfoPara"/>
      </w:pPr>
      <w:r>
        <w:t>Scale Description</w:t>
      </w:r>
    </w:p>
    <w:p w:rsidR="009511C4" w:rsidP="009511C4" w:rsidRDefault="009511C4" w14:paraId="62623399" w14:textId="77777777">
      <w:r>
        <w:t>Fire is probably patchy, beginning in needle litter and spreading out to receptive oak fuel and patch palmettos, relying on strong coastal winds to drive the fires.</w:t>
      </w:r>
    </w:p>
    <w:p w:rsidR="009511C4" w:rsidP="009511C4" w:rsidRDefault="009511C4" w14:paraId="12F150B4" w14:textId="77777777">
      <w:pPr>
        <w:pStyle w:val="InfoPara"/>
      </w:pPr>
      <w:r>
        <w:t>Adjacency or Identification Concerns</w:t>
      </w:r>
    </w:p>
    <w:p w:rsidR="009511C4" w:rsidP="009511C4" w:rsidRDefault="009511C4" w14:paraId="4EB1B692" w14:textId="77777777">
      <w:r>
        <w:t>As with many higher frequency fire systems, this system exists today in a state of fire exclusion in most natural areas, due to the presence of fire departments on the coast near houses which extinguish fires that start. If we identify the action as trying to drive many sites in class E condition back to class A, there must be a seed source of pines nearby to repopulate the system after a mechanical/fire blend of treatments.</w:t>
      </w:r>
    </w:p>
    <w:p w:rsidR="009511C4" w:rsidP="009511C4" w:rsidRDefault="009511C4" w14:paraId="12B5ED30" w14:textId="77777777">
      <w:pPr>
        <w:pStyle w:val="InfoPara"/>
      </w:pPr>
      <w:r>
        <w:t>Issues or Problems</w:t>
      </w:r>
    </w:p>
    <w:p w:rsidR="009511C4" w:rsidP="009511C4" w:rsidRDefault="001E6DF8" w14:paraId="6858FE5C" w14:textId="702FC72F">
      <w:r>
        <w:t>It is not known h</w:t>
      </w:r>
      <w:r w:rsidR="009511C4">
        <w:t>ow much has this system been influenced by human interaction</w:t>
      </w:r>
      <w:r>
        <w:t>,</w:t>
      </w:r>
      <w:r w:rsidR="009511C4">
        <w:t xml:space="preserve"> , and it has even been postulated that the presence of pines within this system is an artifact of increased human fire activity from coastal Indian populations.</w:t>
      </w:r>
    </w:p>
    <w:p w:rsidR="009511C4" w:rsidP="009511C4" w:rsidRDefault="009511C4" w14:paraId="39230AE8" w14:textId="77777777">
      <w:pPr>
        <w:pStyle w:val="InfoPara"/>
      </w:pPr>
      <w:r>
        <w:t>Native Uncharacteristic Conditions</w:t>
      </w:r>
    </w:p>
    <w:p w:rsidR="009511C4" w:rsidP="009511C4" w:rsidRDefault="009511C4" w14:paraId="106626F3" w14:textId="77777777">
      <w:r>
        <w:t>Lack of fire has led to very dense oak cover, excluding pines and herbaceous species.</w:t>
      </w:r>
    </w:p>
    <w:p w:rsidR="009511C4" w:rsidP="009511C4" w:rsidRDefault="009511C4" w14:paraId="39F0E263" w14:textId="77777777">
      <w:pPr>
        <w:pStyle w:val="InfoPara"/>
      </w:pPr>
      <w:r>
        <w:t>Comments</w:t>
      </w:r>
    </w:p>
    <w:p w:rsidR="009511C4" w:rsidP="009511C4" w:rsidRDefault="009511C4" w14:paraId="6929CCF3" w14:textId="3B90003C">
      <w:r>
        <w:t>Whereas the modeler has determined a 10-15yr fire frequency as noted in the disturbance description, NatureServe (2006) indicates that unlike maritime vegetation to the north, this system may be more heavily influenced by natural fire regimes that may help to explain the predominance of the fire-tolerant pine</w:t>
      </w:r>
      <w:r w:rsidR="00FB269B">
        <w:t xml:space="preserve"> </w:t>
      </w:r>
      <w:r>
        <w:t>species. It has been postulated that the natural fire frequency is from 20-30yrs.</w:t>
      </w:r>
    </w:p>
    <w:p w:rsidR="000D417E" w:rsidP="009511C4" w:rsidRDefault="000D417E" w14:paraId="03A87015" w14:textId="77777777"/>
    <w:p w:rsidR="009511C4" w:rsidP="009511C4" w:rsidRDefault="009511C4" w14:paraId="6FE07505" w14:textId="77777777">
      <w:pPr>
        <w:pStyle w:val="ReportSection"/>
      </w:pPr>
      <w:r>
        <w:t>Succession Classes</w:t>
      </w:r>
    </w:p>
    <w:p w:rsidR="009511C4" w:rsidP="009511C4" w:rsidRDefault="009511C4" w14:paraId="10F6452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1C4" w:rsidP="009511C4" w:rsidRDefault="009511C4" w14:paraId="52C74786"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511C4" w:rsidP="009511C4" w:rsidRDefault="009511C4" w14:paraId="1BCF4C7C" w14:textId="77777777"/>
    <w:p w:rsidR="009511C4" w:rsidP="009511C4" w:rsidRDefault="009511C4" w14:paraId="7AB5E1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9511C4" w:rsidR="009511C4" w:rsidTr="009511C4" w14:paraId="79AC0D94" w14:textId="77777777">
        <w:tc>
          <w:tcPr>
            <w:tcW w:w="1152" w:type="dxa"/>
            <w:tcBorders>
              <w:top w:val="single" w:color="auto" w:sz="2" w:space="0"/>
              <w:bottom w:val="single" w:color="000000" w:sz="12" w:space="0"/>
            </w:tcBorders>
            <w:shd w:val="clear" w:color="auto" w:fill="auto"/>
          </w:tcPr>
          <w:p w:rsidRPr="009511C4" w:rsidR="009511C4" w:rsidP="00EB05A2" w:rsidRDefault="009511C4" w14:paraId="2E8E400B" w14:textId="77777777">
            <w:pPr>
              <w:rPr>
                <w:b/>
                <w:bCs/>
              </w:rPr>
            </w:pPr>
            <w:r w:rsidRPr="009511C4">
              <w:rPr>
                <w:b/>
                <w:bCs/>
              </w:rPr>
              <w:lastRenderedPageBreak/>
              <w:t>Symbol</w:t>
            </w:r>
          </w:p>
        </w:tc>
        <w:tc>
          <w:tcPr>
            <w:tcW w:w="2196" w:type="dxa"/>
            <w:tcBorders>
              <w:top w:val="single" w:color="auto" w:sz="2" w:space="0"/>
              <w:bottom w:val="single" w:color="000000" w:sz="12" w:space="0"/>
            </w:tcBorders>
            <w:shd w:val="clear" w:color="auto" w:fill="auto"/>
          </w:tcPr>
          <w:p w:rsidRPr="009511C4" w:rsidR="009511C4" w:rsidP="00EB05A2" w:rsidRDefault="009511C4" w14:paraId="223BB50C" w14:textId="77777777">
            <w:pPr>
              <w:rPr>
                <w:b/>
                <w:bCs/>
              </w:rPr>
            </w:pPr>
            <w:r w:rsidRPr="009511C4">
              <w:rPr>
                <w:b/>
                <w:bCs/>
              </w:rPr>
              <w:t>Scientific Name</w:t>
            </w:r>
          </w:p>
        </w:tc>
        <w:tc>
          <w:tcPr>
            <w:tcW w:w="1860" w:type="dxa"/>
            <w:tcBorders>
              <w:top w:val="single" w:color="auto" w:sz="2" w:space="0"/>
              <w:bottom w:val="single" w:color="000000" w:sz="12" w:space="0"/>
            </w:tcBorders>
            <w:shd w:val="clear" w:color="auto" w:fill="auto"/>
          </w:tcPr>
          <w:p w:rsidRPr="009511C4" w:rsidR="009511C4" w:rsidP="00EB05A2" w:rsidRDefault="009511C4" w14:paraId="679D5909" w14:textId="77777777">
            <w:pPr>
              <w:rPr>
                <w:b/>
                <w:bCs/>
              </w:rPr>
            </w:pPr>
            <w:r w:rsidRPr="009511C4">
              <w:rPr>
                <w:b/>
                <w:bCs/>
              </w:rPr>
              <w:t>Common Name</w:t>
            </w:r>
          </w:p>
        </w:tc>
        <w:tc>
          <w:tcPr>
            <w:tcW w:w="1956" w:type="dxa"/>
            <w:tcBorders>
              <w:top w:val="single" w:color="auto" w:sz="2" w:space="0"/>
              <w:bottom w:val="single" w:color="000000" w:sz="12" w:space="0"/>
            </w:tcBorders>
            <w:shd w:val="clear" w:color="auto" w:fill="auto"/>
          </w:tcPr>
          <w:p w:rsidRPr="009511C4" w:rsidR="009511C4" w:rsidP="00EB05A2" w:rsidRDefault="009511C4" w14:paraId="1A6D99A5" w14:textId="77777777">
            <w:pPr>
              <w:rPr>
                <w:b/>
                <w:bCs/>
              </w:rPr>
            </w:pPr>
            <w:r w:rsidRPr="009511C4">
              <w:rPr>
                <w:b/>
                <w:bCs/>
              </w:rPr>
              <w:t>Canopy Position</w:t>
            </w:r>
          </w:p>
        </w:tc>
      </w:tr>
      <w:tr w:rsidRPr="009511C4" w:rsidR="009511C4" w:rsidTr="009511C4" w14:paraId="49F1C711" w14:textId="77777777">
        <w:tc>
          <w:tcPr>
            <w:tcW w:w="1152" w:type="dxa"/>
            <w:tcBorders>
              <w:top w:val="single" w:color="000000" w:sz="12" w:space="0"/>
            </w:tcBorders>
            <w:shd w:val="clear" w:color="auto" w:fill="auto"/>
          </w:tcPr>
          <w:p w:rsidRPr="009511C4" w:rsidR="009511C4" w:rsidP="00EB05A2" w:rsidRDefault="009511C4" w14:paraId="5891E146" w14:textId="77777777">
            <w:pPr>
              <w:rPr>
                <w:bCs/>
              </w:rPr>
            </w:pPr>
            <w:r w:rsidRPr="009511C4">
              <w:rPr>
                <w:bCs/>
              </w:rPr>
              <w:t>PIPA2</w:t>
            </w:r>
          </w:p>
        </w:tc>
        <w:tc>
          <w:tcPr>
            <w:tcW w:w="2196" w:type="dxa"/>
            <w:tcBorders>
              <w:top w:val="single" w:color="000000" w:sz="12" w:space="0"/>
            </w:tcBorders>
            <w:shd w:val="clear" w:color="auto" w:fill="auto"/>
          </w:tcPr>
          <w:p w:rsidRPr="009511C4" w:rsidR="009511C4" w:rsidP="00EB05A2" w:rsidRDefault="009511C4" w14:paraId="6F7C13AB" w14:textId="77777777">
            <w:r w:rsidRPr="009511C4">
              <w:t xml:space="preserve">Pinus </w:t>
            </w:r>
            <w:proofErr w:type="spellStart"/>
            <w:r w:rsidRPr="009511C4">
              <w:t>palustris</w:t>
            </w:r>
            <w:proofErr w:type="spellEnd"/>
          </w:p>
        </w:tc>
        <w:tc>
          <w:tcPr>
            <w:tcW w:w="1860" w:type="dxa"/>
            <w:tcBorders>
              <w:top w:val="single" w:color="000000" w:sz="12" w:space="0"/>
            </w:tcBorders>
            <w:shd w:val="clear" w:color="auto" w:fill="auto"/>
          </w:tcPr>
          <w:p w:rsidRPr="009511C4" w:rsidR="009511C4" w:rsidP="00EB05A2" w:rsidRDefault="009511C4" w14:paraId="060B6DC7" w14:textId="77777777">
            <w:r w:rsidRPr="009511C4">
              <w:t>Longleaf pine</w:t>
            </w:r>
          </w:p>
        </w:tc>
        <w:tc>
          <w:tcPr>
            <w:tcW w:w="1956" w:type="dxa"/>
            <w:tcBorders>
              <w:top w:val="single" w:color="000000" w:sz="12" w:space="0"/>
            </w:tcBorders>
            <w:shd w:val="clear" w:color="auto" w:fill="auto"/>
          </w:tcPr>
          <w:p w:rsidRPr="009511C4" w:rsidR="009511C4" w:rsidP="00EB05A2" w:rsidRDefault="009511C4" w14:paraId="7F7F1912" w14:textId="77777777">
            <w:r w:rsidRPr="009511C4">
              <w:t>Upper</w:t>
            </w:r>
          </w:p>
        </w:tc>
      </w:tr>
      <w:tr w:rsidRPr="009511C4" w:rsidR="009511C4" w:rsidTr="009511C4" w14:paraId="63AEBC7B" w14:textId="77777777">
        <w:tc>
          <w:tcPr>
            <w:tcW w:w="1152" w:type="dxa"/>
            <w:shd w:val="clear" w:color="auto" w:fill="auto"/>
          </w:tcPr>
          <w:p w:rsidRPr="009511C4" w:rsidR="009511C4" w:rsidP="00EB05A2" w:rsidRDefault="009511C4" w14:paraId="5B6EB702" w14:textId="77777777">
            <w:pPr>
              <w:rPr>
                <w:bCs/>
              </w:rPr>
            </w:pPr>
            <w:r w:rsidRPr="009511C4">
              <w:rPr>
                <w:bCs/>
              </w:rPr>
              <w:t>PIEL</w:t>
            </w:r>
          </w:p>
        </w:tc>
        <w:tc>
          <w:tcPr>
            <w:tcW w:w="2196" w:type="dxa"/>
            <w:shd w:val="clear" w:color="auto" w:fill="auto"/>
          </w:tcPr>
          <w:p w:rsidRPr="009511C4" w:rsidR="009511C4" w:rsidP="00EB05A2" w:rsidRDefault="009511C4" w14:paraId="416FADC7" w14:textId="77777777">
            <w:r w:rsidRPr="009511C4">
              <w:t xml:space="preserve">Pinus </w:t>
            </w:r>
            <w:proofErr w:type="spellStart"/>
            <w:r w:rsidRPr="009511C4">
              <w:t>elliottii</w:t>
            </w:r>
            <w:proofErr w:type="spellEnd"/>
          </w:p>
        </w:tc>
        <w:tc>
          <w:tcPr>
            <w:tcW w:w="1860" w:type="dxa"/>
            <w:shd w:val="clear" w:color="auto" w:fill="auto"/>
          </w:tcPr>
          <w:p w:rsidRPr="009511C4" w:rsidR="009511C4" w:rsidP="00EB05A2" w:rsidRDefault="009511C4" w14:paraId="746A9444" w14:textId="77777777">
            <w:r w:rsidRPr="009511C4">
              <w:t>Slash pine</w:t>
            </w:r>
          </w:p>
        </w:tc>
        <w:tc>
          <w:tcPr>
            <w:tcW w:w="1956" w:type="dxa"/>
            <w:shd w:val="clear" w:color="auto" w:fill="auto"/>
          </w:tcPr>
          <w:p w:rsidRPr="009511C4" w:rsidR="009511C4" w:rsidP="00EB05A2" w:rsidRDefault="009511C4" w14:paraId="37C6E0E7" w14:textId="77777777">
            <w:r w:rsidRPr="009511C4">
              <w:t>Upper</w:t>
            </w:r>
          </w:p>
        </w:tc>
      </w:tr>
      <w:tr w:rsidRPr="009511C4" w:rsidR="009511C4" w:rsidTr="009511C4" w14:paraId="032109AA" w14:textId="77777777">
        <w:tc>
          <w:tcPr>
            <w:tcW w:w="1152" w:type="dxa"/>
            <w:shd w:val="clear" w:color="auto" w:fill="auto"/>
          </w:tcPr>
          <w:p w:rsidRPr="009511C4" w:rsidR="009511C4" w:rsidP="00EB05A2" w:rsidRDefault="009511C4" w14:paraId="4181AE39" w14:textId="77777777">
            <w:pPr>
              <w:rPr>
                <w:bCs/>
              </w:rPr>
            </w:pPr>
            <w:r w:rsidRPr="009511C4">
              <w:rPr>
                <w:bCs/>
              </w:rPr>
              <w:t>QUVI</w:t>
            </w:r>
          </w:p>
        </w:tc>
        <w:tc>
          <w:tcPr>
            <w:tcW w:w="2196" w:type="dxa"/>
            <w:shd w:val="clear" w:color="auto" w:fill="auto"/>
          </w:tcPr>
          <w:p w:rsidRPr="009511C4" w:rsidR="009511C4" w:rsidP="00EB05A2" w:rsidRDefault="009511C4" w14:paraId="27059DFF" w14:textId="77777777">
            <w:r w:rsidRPr="009511C4">
              <w:t xml:space="preserve">Quercus </w:t>
            </w:r>
            <w:proofErr w:type="spellStart"/>
            <w:r w:rsidRPr="009511C4">
              <w:t>virginiana</w:t>
            </w:r>
            <w:proofErr w:type="spellEnd"/>
          </w:p>
        </w:tc>
        <w:tc>
          <w:tcPr>
            <w:tcW w:w="1860" w:type="dxa"/>
            <w:shd w:val="clear" w:color="auto" w:fill="auto"/>
          </w:tcPr>
          <w:p w:rsidRPr="009511C4" w:rsidR="009511C4" w:rsidP="00EB05A2" w:rsidRDefault="009511C4" w14:paraId="1D8AF896" w14:textId="77777777">
            <w:r w:rsidRPr="009511C4">
              <w:t>Live oak</w:t>
            </w:r>
          </w:p>
        </w:tc>
        <w:tc>
          <w:tcPr>
            <w:tcW w:w="1956" w:type="dxa"/>
            <w:shd w:val="clear" w:color="auto" w:fill="auto"/>
          </w:tcPr>
          <w:p w:rsidRPr="009511C4" w:rsidR="009511C4" w:rsidP="00EB05A2" w:rsidRDefault="009511C4" w14:paraId="776F47C3" w14:textId="77777777">
            <w:r w:rsidRPr="009511C4">
              <w:t>Lower</w:t>
            </w:r>
          </w:p>
        </w:tc>
      </w:tr>
      <w:tr w:rsidRPr="009511C4" w:rsidR="009511C4" w:rsidTr="009511C4" w14:paraId="0E070C59" w14:textId="77777777">
        <w:tc>
          <w:tcPr>
            <w:tcW w:w="1152" w:type="dxa"/>
            <w:shd w:val="clear" w:color="auto" w:fill="auto"/>
          </w:tcPr>
          <w:p w:rsidRPr="009511C4" w:rsidR="009511C4" w:rsidP="00EB05A2" w:rsidRDefault="009511C4" w14:paraId="257C821F" w14:textId="77777777">
            <w:pPr>
              <w:rPr>
                <w:bCs/>
              </w:rPr>
            </w:pPr>
            <w:r w:rsidRPr="009511C4">
              <w:rPr>
                <w:bCs/>
              </w:rPr>
              <w:t>QUGE2</w:t>
            </w:r>
          </w:p>
        </w:tc>
        <w:tc>
          <w:tcPr>
            <w:tcW w:w="2196" w:type="dxa"/>
            <w:shd w:val="clear" w:color="auto" w:fill="auto"/>
          </w:tcPr>
          <w:p w:rsidRPr="009511C4" w:rsidR="009511C4" w:rsidP="00EB05A2" w:rsidRDefault="009511C4" w14:paraId="34989E0E" w14:textId="77777777">
            <w:r w:rsidRPr="009511C4">
              <w:t xml:space="preserve">Quercus </w:t>
            </w:r>
            <w:proofErr w:type="spellStart"/>
            <w:r w:rsidRPr="009511C4">
              <w:t>geminata</w:t>
            </w:r>
            <w:proofErr w:type="spellEnd"/>
          </w:p>
        </w:tc>
        <w:tc>
          <w:tcPr>
            <w:tcW w:w="1860" w:type="dxa"/>
            <w:shd w:val="clear" w:color="auto" w:fill="auto"/>
          </w:tcPr>
          <w:p w:rsidRPr="009511C4" w:rsidR="009511C4" w:rsidP="00EB05A2" w:rsidRDefault="009511C4" w14:paraId="5DF451CE" w14:textId="77777777">
            <w:r w:rsidRPr="009511C4">
              <w:t>Sand live oak</w:t>
            </w:r>
          </w:p>
        </w:tc>
        <w:tc>
          <w:tcPr>
            <w:tcW w:w="1956" w:type="dxa"/>
            <w:shd w:val="clear" w:color="auto" w:fill="auto"/>
          </w:tcPr>
          <w:p w:rsidRPr="009511C4" w:rsidR="009511C4" w:rsidP="00EB05A2" w:rsidRDefault="009511C4" w14:paraId="00F33A0F" w14:textId="77777777">
            <w:r w:rsidRPr="009511C4">
              <w:t>Lower</w:t>
            </w:r>
          </w:p>
        </w:tc>
      </w:tr>
    </w:tbl>
    <w:p w:rsidR="009511C4" w:rsidP="009511C4" w:rsidRDefault="009511C4" w14:paraId="3F715CF8" w14:textId="77777777"/>
    <w:p w:rsidR="009511C4" w:rsidP="009511C4" w:rsidRDefault="009511C4" w14:paraId="7B0862A1" w14:textId="77777777">
      <w:pPr>
        <w:pStyle w:val="SClassInfoPara"/>
      </w:pPr>
      <w:r>
        <w:t>Description</w:t>
      </w:r>
    </w:p>
    <w:p w:rsidR="009511C4" w:rsidP="009511C4" w:rsidRDefault="009511C4" w14:paraId="0BBCBC6B" w14:textId="1E65C129">
      <w:r>
        <w:t>Early post-replacement. Open conditions following fire, pine seedlings recruited, mid-size pines present to provide fuel for future fires, herbaceous species present, oak species also present but in low levels (</w:t>
      </w:r>
      <w:r w:rsidR="001E6DF8">
        <w:t>&lt;1m</w:t>
      </w:r>
      <w:r>
        <w:t xml:space="preserve">), resprouting from roots. </w:t>
      </w:r>
      <w:r w:rsidR="00FB269B">
        <w:t>This class</w:t>
      </w:r>
      <w:r>
        <w:t xml:space="preserve"> will generate en</w:t>
      </w:r>
      <w:r w:rsidR="0096690E">
        <w:t>ough fuel to burn occasionally</w:t>
      </w:r>
      <w:r w:rsidR="00FB269B">
        <w:t xml:space="preserve">. </w:t>
      </w:r>
      <w:r w:rsidR="0096690E">
        <w:t>If no fire occurs in a few years, the</w:t>
      </w:r>
      <w:r>
        <w:t xml:space="preserve"> oak layers begin to increase</w:t>
      </w:r>
      <w:r w:rsidR="00FB269B">
        <w:t>.</w:t>
      </w:r>
    </w:p>
    <w:p w:rsidR="00FB269B" w:rsidP="009511C4" w:rsidRDefault="00FB269B" w14:paraId="62950725" w14:textId="77777777"/>
    <w:p w:rsidR="00FB269B" w:rsidP="00FB269B" w:rsidRDefault="00FB269B" w14:paraId="0A401214" w14:textId="77777777">
      <w:r>
        <w:t>Upper Layer Lifeform is not the dominant lifeform. The oak layer is really the dominant layer here but canopy closure and min/max height is very similar to the tree layer as trees are just starting to be recruited. 0-30% canopy closer; 0.6-1m height.</w:t>
      </w:r>
    </w:p>
    <w:p w:rsidR="009511C4" w:rsidP="009511C4" w:rsidRDefault="009511C4" w14:paraId="57023180" w14:textId="77777777"/>
    <w:p>
      <w:r>
        <w:rPr>
          <w:i/>
          <w:u w:val="single"/>
        </w:rPr>
        <w:t>Maximum Tree Size Class</w:t>
      </w:r>
      <w:br/>
      <w:r>
        <w:t>Sapling &gt;4.5ft; &lt;5"DBH</w:t>
      </w:r>
    </w:p>
    <w:p w:rsidR="009511C4" w:rsidP="009511C4" w:rsidRDefault="009511C4" w14:paraId="0A31EA19"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511C4" w:rsidP="009511C4" w:rsidRDefault="009511C4" w14:paraId="741A2676" w14:textId="77777777"/>
    <w:p w:rsidR="009511C4" w:rsidP="009511C4" w:rsidRDefault="009511C4" w14:paraId="2A4284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9511C4" w:rsidR="009511C4" w:rsidTr="009511C4" w14:paraId="16F347B8" w14:textId="77777777">
        <w:tc>
          <w:tcPr>
            <w:tcW w:w="1152" w:type="dxa"/>
            <w:tcBorders>
              <w:top w:val="single" w:color="auto" w:sz="2" w:space="0"/>
              <w:bottom w:val="single" w:color="000000" w:sz="12" w:space="0"/>
            </w:tcBorders>
            <w:shd w:val="clear" w:color="auto" w:fill="auto"/>
          </w:tcPr>
          <w:p w:rsidRPr="009511C4" w:rsidR="009511C4" w:rsidP="003A1D50" w:rsidRDefault="009511C4" w14:paraId="54F2BFA1" w14:textId="77777777">
            <w:pPr>
              <w:rPr>
                <w:b/>
                <w:bCs/>
              </w:rPr>
            </w:pPr>
            <w:r w:rsidRPr="009511C4">
              <w:rPr>
                <w:b/>
                <w:bCs/>
              </w:rPr>
              <w:t>Symbol</w:t>
            </w:r>
          </w:p>
        </w:tc>
        <w:tc>
          <w:tcPr>
            <w:tcW w:w="2196" w:type="dxa"/>
            <w:tcBorders>
              <w:top w:val="single" w:color="auto" w:sz="2" w:space="0"/>
              <w:bottom w:val="single" w:color="000000" w:sz="12" w:space="0"/>
            </w:tcBorders>
            <w:shd w:val="clear" w:color="auto" w:fill="auto"/>
          </w:tcPr>
          <w:p w:rsidRPr="009511C4" w:rsidR="009511C4" w:rsidP="003A1D50" w:rsidRDefault="009511C4" w14:paraId="7FAE7886" w14:textId="77777777">
            <w:pPr>
              <w:rPr>
                <w:b/>
                <w:bCs/>
              </w:rPr>
            </w:pPr>
            <w:r w:rsidRPr="009511C4">
              <w:rPr>
                <w:b/>
                <w:bCs/>
              </w:rPr>
              <w:t>Scientific Name</w:t>
            </w:r>
          </w:p>
        </w:tc>
        <w:tc>
          <w:tcPr>
            <w:tcW w:w="1860" w:type="dxa"/>
            <w:tcBorders>
              <w:top w:val="single" w:color="auto" w:sz="2" w:space="0"/>
              <w:bottom w:val="single" w:color="000000" w:sz="12" w:space="0"/>
            </w:tcBorders>
            <w:shd w:val="clear" w:color="auto" w:fill="auto"/>
          </w:tcPr>
          <w:p w:rsidRPr="009511C4" w:rsidR="009511C4" w:rsidP="003A1D50" w:rsidRDefault="009511C4" w14:paraId="6352A23E" w14:textId="77777777">
            <w:pPr>
              <w:rPr>
                <w:b/>
                <w:bCs/>
              </w:rPr>
            </w:pPr>
            <w:r w:rsidRPr="009511C4">
              <w:rPr>
                <w:b/>
                <w:bCs/>
              </w:rPr>
              <w:t>Common Name</w:t>
            </w:r>
          </w:p>
        </w:tc>
        <w:tc>
          <w:tcPr>
            <w:tcW w:w="1956" w:type="dxa"/>
            <w:tcBorders>
              <w:top w:val="single" w:color="auto" w:sz="2" w:space="0"/>
              <w:bottom w:val="single" w:color="000000" w:sz="12" w:space="0"/>
            </w:tcBorders>
            <w:shd w:val="clear" w:color="auto" w:fill="auto"/>
          </w:tcPr>
          <w:p w:rsidRPr="009511C4" w:rsidR="009511C4" w:rsidP="003A1D50" w:rsidRDefault="009511C4" w14:paraId="7426FE36" w14:textId="77777777">
            <w:pPr>
              <w:rPr>
                <w:b/>
                <w:bCs/>
              </w:rPr>
            </w:pPr>
            <w:r w:rsidRPr="009511C4">
              <w:rPr>
                <w:b/>
                <w:bCs/>
              </w:rPr>
              <w:t>Canopy Position</w:t>
            </w:r>
          </w:p>
        </w:tc>
      </w:tr>
      <w:tr w:rsidRPr="009511C4" w:rsidR="009511C4" w:rsidTr="009511C4" w14:paraId="7E74EF04" w14:textId="77777777">
        <w:tc>
          <w:tcPr>
            <w:tcW w:w="1152" w:type="dxa"/>
            <w:tcBorders>
              <w:top w:val="single" w:color="000000" w:sz="12" w:space="0"/>
            </w:tcBorders>
            <w:shd w:val="clear" w:color="auto" w:fill="auto"/>
          </w:tcPr>
          <w:p w:rsidRPr="009511C4" w:rsidR="009511C4" w:rsidP="003A1D50" w:rsidRDefault="009511C4" w14:paraId="0E13191E" w14:textId="77777777">
            <w:pPr>
              <w:rPr>
                <w:bCs/>
              </w:rPr>
            </w:pPr>
            <w:r w:rsidRPr="009511C4">
              <w:rPr>
                <w:bCs/>
              </w:rPr>
              <w:t>PIPA2</w:t>
            </w:r>
          </w:p>
        </w:tc>
        <w:tc>
          <w:tcPr>
            <w:tcW w:w="2196" w:type="dxa"/>
            <w:tcBorders>
              <w:top w:val="single" w:color="000000" w:sz="12" w:space="0"/>
            </w:tcBorders>
            <w:shd w:val="clear" w:color="auto" w:fill="auto"/>
          </w:tcPr>
          <w:p w:rsidRPr="009511C4" w:rsidR="009511C4" w:rsidP="003A1D50" w:rsidRDefault="009511C4" w14:paraId="0DB73B04" w14:textId="77777777">
            <w:r w:rsidRPr="009511C4">
              <w:t xml:space="preserve">Pinus </w:t>
            </w:r>
            <w:proofErr w:type="spellStart"/>
            <w:r w:rsidRPr="009511C4">
              <w:t>palustris</w:t>
            </w:r>
            <w:proofErr w:type="spellEnd"/>
          </w:p>
        </w:tc>
        <w:tc>
          <w:tcPr>
            <w:tcW w:w="1860" w:type="dxa"/>
            <w:tcBorders>
              <w:top w:val="single" w:color="000000" w:sz="12" w:space="0"/>
            </w:tcBorders>
            <w:shd w:val="clear" w:color="auto" w:fill="auto"/>
          </w:tcPr>
          <w:p w:rsidRPr="009511C4" w:rsidR="009511C4" w:rsidP="003A1D50" w:rsidRDefault="009511C4" w14:paraId="495FB4E3" w14:textId="77777777">
            <w:r w:rsidRPr="009511C4">
              <w:t>Longleaf pine</w:t>
            </w:r>
          </w:p>
        </w:tc>
        <w:tc>
          <w:tcPr>
            <w:tcW w:w="1956" w:type="dxa"/>
            <w:tcBorders>
              <w:top w:val="single" w:color="000000" w:sz="12" w:space="0"/>
            </w:tcBorders>
            <w:shd w:val="clear" w:color="auto" w:fill="auto"/>
          </w:tcPr>
          <w:p w:rsidRPr="009511C4" w:rsidR="009511C4" w:rsidP="003A1D50" w:rsidRDefault="009511C4" w14:paraId="77AB3749" w14:textId="77777777">
            <w:r w:rsidRPr="009511C4">
              <w:t>Upper</w:t>
            </w:r>
          </w:p>
        </w:tc>
      </w:tr>
      <w:tr w:rsidRPr="009511C4" w:rsidR="009511C4" w:rsidTr="009511C4" w14:paraId="78F4B2BA" w14:textId="77777777">
        <w:tc>
          <w:tcPr>
            <w:tcW w:w="1152" w:type="dxa"/>
            <w:shd w:val="clear" w:color="auto" w:fill="auto"/>
          </w:tcPr>
          <w:p w:rsidRPr="009511C4" w:rsidR="009511C4" w:rsidP="003A1D50" w:rsidRDefault="009511C4" w14:paraId="67026443" w14:textId="77777777">
            <w:pPr>
              <w:rPr>
                <w:bCs/>
              </w:rPr>
            </w:pPr>
            <w:r w:rsidRPr="009511C4">
              <w:rPr>
                <w:bCs/>
              </w:rPr>
              <w:t>PIEL</w:t>
            </w:r>
          </w:p>
        </w:tc>
        <w:tc>
          <w:tcPr>
            <w:tcW w:w="2196" w:type="dxa"/>
            <w:shd w:val="clear" w:color="auto" w:fill="auto"/>
          </w:tcPr>
          <w:p w:rsidRPr="009511C4" w:rsidR="009511C4" w:rsidP="003A1D50" w:rsidRDefault="009511C4" w14:paraId="61CD4943" w14:textId="77777777">
            <w:r w:rsidRPr="009511C4">
              <w:t xml:space="preserve">Pinus </w:t>
            </w:r>
            <w:proofErr w:type="spellStart"/>
            <w:r w:rsidRPr="009511C4">
              <w:t>elliottii</w:t>
            </w:r>
            <w:proofErr w:type="spellEnd"/>
          </w:p>
        </w:tc>
        <w:tc>
          <w:tcPr>
            <w:tcW w:w="1860" w:type="dxa"/>
            <w:shd w:val="clear" w:color="auto" w:fill="auto"/>
          </w:tcPr>
          <w:p w:rsidRPr="009511C4" w:rsidR="009511C4" w:rsidP="003A1D50" w:rsidRDefault="009511C4" w14:paraId="1B8070E6" w14:textId="77777777">
            <w:r w:rsidRPr="009511C4">
              <w:t>Slash pine</w:t>
            </w:r>
          </w:p>
        </w:tc>
        <w:tc>
          <w:tcPr>
            <w:tcW w:w="1956" w:type="dxa"/>
            <w:shd w:val="clear" w:color="auto" w:fill="auto"/>
          </w:tcPr>
          <w:p w:rsidRPr="009511C4" w:rsidR="009511C4" w:rsidP="003A1D50" w:rsidRDefault="009511C4" w14:paraId="2977EE10" w14:textId="77777777">
            <w:r w:rsidRPr="009511C4">
              <w:t>Upper</w:t>
            </w:r>
          </w:p>
        </w:tc>
      </w:tr>
      <w:tr w:rsidRPr="009511C4" w:rsidR="009511C4" w:rsidTr="009511C4" w14:paraId="678EA347" w14:textId="77777777">
        <w:tc>
          <w:tcPr>
            <w:tcW w:w="1152" w:type="dxa"/>
            <w:shd w:val="clear" w:color="auto" w:fill="auto"/>
          </w:tcPr>
          <w:p w:rsidRPr="009511C4" w:rsidR="009511C4" w:rsidP="003A1D50" w:rsidRDefault="009511C4" w14:paraId="5E797E62" w14:textId="77777777">
            <w:pPr>
              <w:rPr>
                <w:bCs/>
              </w:rPr>
            </w:pPr>
            <w:r w:rsidRPr="009511C4">
              <w:rPr>
                <w:bCs/>
              </w:rPr>
              <w:t>QUVI</w:t>
            </w:r>
          </w:p>
        </w:tc>
        <w:tc>
          <w:tcPr>
            <w:tcW w:w="2196" w:type="dxa"/>
            <w:shd w:val="clear" w:color="auto" w:fill="auto"/>
          </w:tcPr>
          <w:p w:rsidRPr="009511C4" w:rsidR="009511C4" w:rsidP="003A1D50" w:rsidRDefault="009511C4" w14:paraId="75F25655" w14:textId="77777777">
            <w:r w:rsidRPr="009511C4">
              <w:t xml:space="preserve">Quercus </w:t>
            </w:r>
            <w:proofErr w:type="spellStart"/>
            <w:r w:rsidRPr="009511C4">
              <w:t>virginiana</w:t>
            </w:r>
            <w:proofErr w:type="spellEnd"/>
          </w:p>
        </w:tc>
        <w:tc>
          <w:tcPr>
            <w:tcW w:w="1860" w:type="dxa"/>
            <w:shd w:val="clear" w:color="auto" w:fill="auto"/>
          </w:tcPr>
          <w:p w:rsidRPr="009511C4" w:rsidR="009511C4" w:rsidP="003A1D50" w:rsidRDefault="009511C4" w14:paraId="6CE6E7D2" w14:textId="77777777">
            <w:r w:rsidRPr="009511C4">
              <w:t>Live oak</w:t>
            </w:r>
          </w:p>
        </w:tc>
        <w:tc>
          <w:tcPr>
            <w:tcW w:w="1956" w:type="dxa"/>
            <w:shd w:val="clear" w:color="auto" w:fill="auto"/>
          </w:tcPr>
          <w:p w:rsidRPr="009511C4" w:rsidR="009511C4" w:rsidP="003A1D50" w:rsidRDefault="009511C4" w14:paraId="715867AF" w14:textId="77777777">
            <w:r w:rsidRPr="009511C4">
              <w:t>Low-Mid</w:t>
            </w:r>
          </w:p>
        </w:tc>
      </w:tr>
      <w:tr w:rsidRPr="009511C4" w:rsidR="009511C4" w:rsidTr="009511C4" w14:paraId="62524279" w14:textId="77777777">
        <w:tc>
          <w:tcPr>
            <w:tcW w:w="1152" w:type="dxa"/>
            <w:shd w:val="clear" w:color="auto" w:fill="auto"/>
          </w:tcPr>
          <w:p w:rsidRPr="009511C4" w:rsidR="009511C4" w:rsidP="003A1D50" w:rsidRDefault="009511C4" w14:paraId="661ABAA0" w14:textId="77777777">
            <w:pPr>
              <w:rPr>
                <w:bCs/>
              </w:rPr>
            </w:pPr>
            <w:r w:rsidRPr="009511C4">
              <w:rPr>
                <w:bCs/>
              </w:rPr>
              <w:t>QUGE2</w:t>
            </w:r>
          </w:p>
        </w:tc>
        <w:tc>
          <w:tcPr>
            <w:tcW w:w="2196" w:type="dxa"/>
            <w:shd w:val="clear" w:color="auto" w:fill="auto"/>
          </w:tcPr>
          <w:p w:rsidRPr="009511C4" w:rsidR="009511C4" w:rsidP="003A1D50" w:rsidRDefault="009511C4" w14:paraId="2A76722E" w14:textId="77777777">
            <w:r w:rsidRPr="009511C4">
              <w:t xml:space="preserve">Quercus </w:t>
            </w:r>
            <w:proofErr w:type="spellStart"/>
            <w:r w:rsidRPr="009511C4">
              <w:t>geminata</w:t>
            </w:r>
            <w:proofErr w:type="spellEnd"/>
          </w:p>
        </w:tc>
        <w:tc>
          <w:tcPr>
            <w:tcW w:w="1860" w:type="dxa"/>
            <w:shd w:val="clear" w:color="auto" w:fill="auto"/>
          </w:tcPr>
          <w:p w:rsidRPr="009511C4" w:rsidR="009511C4" w:rsidP="003A1D50" w:rsidRDefault="009511C4" w14:paraId="1D071153" w14:textId="77777777">
            <w:r w:rsidRPr="009511C4">
              <w:t>Sand live oak</w:t>
            </w:r>
          </w:p>
        </w:tc>
        <w:tc>
          <w:tcPr>
            <w:tcW w:w="1956" w:type="dxa"/>
            <w:shd w:val="clear" w:color="auto" w:fill="auto"/>
          </w:tcPr>
          <w:p w:rsidRPr="009511C4" w:rsidR="009511C4" w:rsidP="003A1D50" w:rsidRDefault="009511C4" w14:paraId="333062FD" w14:textId="77777777">
            <w:r w:rsidRPr="009511C4">
              <w:t>Low-Mid</w:t>
            </w:r>
          </w:p>
        </w:tc>
      </w:tr>
    </w:tbl>
    <w:p w:rsidR="009511C4" w:rsidP="009511C4" w:rsidRDefault="009511C4" w14:paraId="08CD0F80" w14:textId="77777777"/>
    <w:p w:rsidR="009511C4" w:rsidP="009511C4" w:rsidRDefault="009511C4" w14:paraId="3DD8586C" w14:textId="77777777">
      <w:pPr>
        <w:pStyle w:val="SClassInfoPara"/>
      </w:pPr>
      <w:r>
        <w:t>Description</w:t>
      </w:r>
    </w:p>
    <w:p w:rsidR="009511C4" w:rsidP="009511C4" w:rsidRDefault="009511C4" w14:paraId="2FC5068B" w14:textId="77777777">
      <w:r>
        <w:t xml:space="preserve">Mid-closed. Pines still present, but now the needle layer that fuels the fires is shaded out by increase in oak density and height. Fires now are either patchy or stand-replacement, which may or may not kill the existing pines based on the other stresses in the system, including salt and hurricanes. Patchy, incomplete fires tend to </w:t>
      </w:r>
      <w:r w:rsidR="00FB269B">
        <w:t>keep this class</w:t>
      </w:r>
      <w:r>
        <w:t xml:space="preserve"> as it is, but more than likely it will succeed to </w:t>
      </w:r>
      <w:r w:rsidR="00FB269B">
        <w:t>a class</w:t>
      </w:r>
      <w:r>
        <w:t xml:space="preserve"> which is denser oaks and </w:t>
      </w:r>
      <w:r w:rsidR="00FB269B">
        <w:t xml:space="preserve">has </w:t>
      </w:r>
      <w:r>
        <w:t>no pine regeneration at all.</w:t>
      </w:r>
    </w:p>
    <w:p w:rsidR="00FB269B" w:rsidP="009511C4" w:rsidRDefault="00FB269B" w14:paraId="3498DE22" w14:textId="77777777"/>
    <w:p w:rsidR="00FB269B" w:rsidP="00FB269B" w:rsidRDefault="00FB269B" w14:paraId="678E9DCF" w14:textId="77777777">
      <w:r>
        <w:t>Upper Layer Lifeform is not the dominant lifeform. The oak layer is really the dominant layer here but canopy closer is very similar to the tree layer as oaks continue to persist and grow in the absence of fire. 0-40% canopy closure; 1.1-3.1m height.</w:t>
      </w:r>
    </w:p>
    <w:p w:rsidR="009511C4" w:rsidP="009511C4" w:rsidRDefault="009511C4" w14:paraId="6548F7C5" w14:textId="77777777"/>
    <w:p>
      <w:r>
        <w:rPr>
          <w:i/>
          <w:u w:val="single"/>
        </w:rPr>
        <w:t>Maximum Tree Size Class</w:t>
      </w:r>
      <w:br/>
      <w:r>
        <w:t>Large 21-33"DBH</w:t>
      </w:r>
    </w:p>
    <w:p w:rsidR="009511C4" w:rsidP="009511C4" w:rsidRDefault="009511C4" w14:paraId="3B563E26" w14:textId="77777777">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511C4" w:rsidP="009511C4" w:rsidRDefault="009511C4" w14:paraId="0C667081" w14:textId="77777777"/>
    <w:p w:rsidR="009511C4" w:rsidP="009511C4" w:rsidRDefault="009511C4" w14:paraId="50F6C05B"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9511C4" w:rsidR="009511C4" w:rsidTr="009511C4" w14:paraId="2604788A" w14:textId="77777777">
        <w:tc>
          <w:tcPr>
            <w:tcW w:w="1152" w:type="dxa"/>
            <w:tcBorders>
              <w:top w:val="single" w:color="auto" w:sz="2" w:space="0"/>
              <w:bottom w:val="single" w:color="000000" w:sz="12" w:space="0"/>
            </w:tcBorders>
            <w:shd w:val="clear" w:color="auto" w:fill="auto"/>
          </w:tcPr>
          <w:p w:rsidRPr="009511C4" w:rsidR="009511C4" w:rsidP="000E473F" w:rsidRDefault="009511C4" w14:paraId="253E4571" w14:textId="77777777">
            <w:pPr>
              <w:rPr>
                <w:b/>
                <w:bCs/>
              </w:rPr>
            </w:pPr>
            <w:r w:rsidRPr="009511C4">
              <w:rPr>
                <w:b/>
                <w:bCs/>
              </w:rPr>
              <w:t>Symbol</w:t>
            </w:r>
          </w:p>
        </w:tc>
        <w:tc>
          <w:tcPr>
            <w:tcW w:w="2196" w:type="dxa"/>
            <w:tcBorders>
              <w:top w:val="single" w:color="auto" w:sz="2" w:space="0"/>
              <w:bottom w:val="single" w:color="000000" w:sz="12" w:space="0"/>
            </w:tcBorders>
            <w:shd w:val="clear" w:color="auto" w:fill="auto"/>
          </w:tcPr>
          <w:p w:rsidRPr="009511C4" w:rsidR="009511C4" w:rsidP="000E473F" w:rsidRDefault="009511C4" w14:paraId="60FAC67B" w14:textId="77777777">
            <w:pPr>
              <w:rPr>
                <w:b/>
                <w:bCs/>
              </w:rPr>
            </w:pPr>
            <w:r w:rsidRPr="009511C4">
              <w:rPr>
                <w:b/>
                <w:bCs/>
              </w:rPr>
              <w:t>Scientific Name</w:t>
            </w:r>
          </w:p>
        </w:tc>
        <w:tc>
          <w:tcPr>
            <w:tcW w:w="1860" w:type="dxa"/>
            <w:tcBorders>
              <w:top w:val="single" w:color="auto" w:sz="2" w:space="0"/>
              <w:bottom w:val="single" w:color="000000" w:sz="12" w:space="0"/>
            </w:tcBorders>
            <w:shd w:val="clear" w:color="auto" w:fill="auto"/>
          </w:tcPr>
          <w:p w:rsidRPr="009511C4" w:rsidR="009511C4" w:rsidP="000E473F" w:rsidRDefault="009511C4" w14:paraId="0F9D5300" w14:textId="77777777">
            <w:pPr>
              <w:rPr>
                <w:b/>
                <w:bCs/>
              </w:rPr>
            </w:pPr>
            <w:r w:rsidRPr="009511C4">
              <w:rPr>
                <w:b/>
                <w:bCs/>
              </w:rPr>
              <w:t>Common Name</w:t>
            </w:r>
          </w:p>
        </w:tc>
        <w:tc>
          <w:tcPr>
            <w:tcW w:w="1956" w:type="dxa"/>
            <w:tcBorders>
              <w:top w:val="single" w:color="auto" w:sz="2" w:space="0"/>
              <w:bottom w:val="single" w:color="000000" w:sz="12" w:space="0"/>
            </w:tcBorders>
            <w:shd w:val="clear" w:color="auto" w:fill="auto"/>
          </w:tcPr>
          <w:p w:rsidRPr="009511C4" w:rsidR="009511C4" w:rsidP="000E473F" w:rsidRDefault="009511C4" w14:paraId="2185D336" w14:textId="77777777">
            <w:pPr>
              <w:rPr>
                <w:b/>
                <w:bCs/>
              </w:rPr>
            </w:pPr>
            <w:r w:rsidRPr="009511C4">
              <w:rPr>
                <w:b/>
                <w:bCs/>
              </w:rPr>
              <w:t>Canopy Position</w:t>
            </w:r>
          </w:p>
        </w:tc>
      </w:tr>
      <w:tr w:rsidRPr="009511C4" w:rsidR="009511C4" w:rsidTr="009511C4" w14:paraId="49EDAF2D" w14:textId="77777777">
        <w:tc>
          <w:tcPr>
            <w:tcW w:w="1152" w:type="dxa"/>
            <w:tcBorders>
              <w:top w:val="single" w:color="000000" w:sz="12" w:space="0"/>
            </w:tcBorders>
            <w:shd w:val="clear" w:color="auto" w:fill="auto"/>
          </w:tcPr>
          <w:p w:rsidRPr="009511C4" w:rsidR="009511C4" w:rsidP="000E473F" w:rsidRDefault="009511C4" w14:paraId="14910946" w14:textId="77777777">
            <w:pPr>
              <w:rPr>
                <w:bCs/>
              </w:rPr>
            </w:pPr>
            <w:r w:rsidRPr="009511C4">
              <w:rPr>
                <w:bCs/>
              </w:rPr>
              <w:t>PIPA2</w:t>
            </w:r>
          </w:p>
        </w:tc>
        <w:tc>
          <w:tcPr>
            <w:tcW w:w="2196" w:type="dxa"/>
            <w:tcBorders>
              <w:top w:val="single" w:color="000000" w:sz="12" w:space="0"/>
            </w:tcBorders>
            <w:shd w:val="clear" w:color="auto" w:fill="auto"/>
          </w:tcPr>
          <w:p w:rsidRPr="009511C4" w:rsidR="009511C4" w:rsidP="000E473F" w:rsidRDefault="009511C4" w14:paraId="1B1D6C51" w14:textId="77777777">
            <w:r w:rsidRPr="009511C4">
              <w:t xml:space="preserve">Pinus </w:t>
            </w:r>
            <w:proofErr w:type="spellStart"/>
            <w:r w:rsidRPr="009511C4">
              <w:t>palustris</w:t>
            </w:r>
            <w:proofErr w:type="spellEnd"/>
          </w:p>
        </w:tc>
        <w:tc>
          <w:tcPr>
            <w:tcW w:w="1860" w:type="dxa"/>
            <w:tcBorders>
              <w:top w:val="single" w:color="000000" w:sz="12" w:space="0"/>
            </w:tcBorders>
            <w:shd w:val="clear" w:color="auto" w:fill="auto"/>
          </w:tcPr>
          <w:p w:rsidRPr="009511C4" w:rsidR="009511C4" w:rsidP="000E473F" w:rsidRDefault="009511C4" w14:paraId="52D12782" w14:textId="77777777">
            <w:r w:rsidRPr="009511C4">
              <w:t>Longleaf pine</w:t>
            </w:r>
          </w:p>
        </w:tc>
        <w:tc>
          <w:tcPr>
            <w:tcW w:w="1956" w:type="dxa"/>
            <w:tcBorders>
              <w:top w:val="single" w:color="000000" w:sz="12" w:space="0"/>
            </w:tcBorders>
            <w:shd w:val="clear" w:color="auto" w:fill="auto"/>
          </w:tcPr>
          <w:p w:rsidRPr="009511C4" w:rsidR="009511C4" w:rsidP="000E473F" w:rsidRDefault="009511C4" w14:paraId="3CE57607" w14:textId="77777777">
            <w:r w:rsidRPr="009511C4">
              <w:t>Upper</w:t>
            </w:r>
          </w:p>
        </w:tc>
      </w:tr>
      <w:tr w:rsidRPr="009511C4" w:rsidR="009511C4" w:rsidTr="009511C4" w14:paraId="3E45A514" w14:textId="77777777">
        <w:tc>
          <w:tcPr>
            <w:tcW w:w="1152" w:type="dxa"/>
            <w:shd w:val="clear" w:color="auto" w:fill="auto"/>
          </w:tcPr>
          <w:p w:rsidRPr="009511C4" w:rsidR="009511C4" w:rsidP="000E473F" w:rsidRDefault="009511C4" w14:paraId="3E6639DF" w14:textId="77777777">
            <w:pPr>
              <w:rPr>
                <w:bCs/>
              </w:rPr>
            </w:pPr>
            <w:r w:rsidRPr="009511C4">
              <w:rPr>
                <w:bCs/>
              </w:rPr>
              <w:t>PIEL</w:t>
            </w:r>
          </w:p>
        </w:tc>
        <w:tc>
          <w:tcPr>
            <w:tcW w:w="2196" w:type="dxa"/>
            <w:shd w:val="clear" w:color="auto" w:fill="auto"/>
          </w:tcPr>
          <w:p w:rsidRPr="009511C4" w:rsidR="009511C4" w:rsidP="000E473F" w:rsidRDefault="009511C4" w14:paraId="72C708C2" w14:textId="77777777">
            <w:r w:rsidRPr="009511C4">
              <w:t xml:space="preserve">Pinus </w:t>
            </w:r>
            <w:proofErr w:type="spellStart"/>
            <w:r w:rsidRPr="009511C4">
              <w:t>elliottii</w:t>
            </w:r>
            <w:proofErr w:type="spellEnd"/>
          </w:p>
        </w:tc>
        <w:tc>
          <w:tcPr>
            <w:tcW w:w="1860" w:type="dxa"/>
            <w:shd w:val="clear" w:color="auto" w:fill="auto"/>
          </w:tcPr>
          <w:p w:rsidRPr="009511C4" w:rsidR="009511C4" w:rsidP="000E473F" w:rsidRDefault="009511C4" w14:paraId="58A7F821" w14:textId="77777777">
            <w:r w:rsidRPr="009511C4">
              <w:t>Slash pine</w:t>
            </w:r>
          </w:p>
        </w:tc>
        <w:tc>
          <w:tcPr>
            <w:tcW w:w="1956" w:type="dxa"/>
            <w:shd w:val="clear" w:color="auto" w:fill="auto"/>
          </w:tcPr>
          <w:p w:rsidRPr="009511C4" w:rsidR="009511C4" w:rsidP="000E473F" w:rsidRDefault="009511C4" w14:paraId="3EE6FB5B" w14:textId="77777777">
            <w:r w:rsidRPr="009511C4">
              <w:t>Upper</w:t>
            </w:r>
          </w:p>
        </w:tc>
      </w:tr>
      <w:tr w:rsidRPr="009511C4" w:rsidR="009511C4" w:rsidTr="009511C4" w14:paraId="2E133873" w14:textId="77777777">
        <w:tc>
          <w:tcPr>
            <w:tcW w:w="1152" w:type="dxa"/>
            <w:shd w:val="clear" w:color="auto" w:fill="auto"/>
          </w:tcPr>
          <w:p w:rsidRPr="009511C4" w:rsidR="009511C4" w:rsidP="000E473F" w:rsidRDefault="009511C4" w14:paraId="10DAD400" w14:textId="77777777">
            <w:pPr>
              <w:rPr>
                <w:bCs/>
              </w:rPr>
            </w:pPr>
            <w:r w:rsidRPr="009511C4">
              <w:rPr>
                <w:bCs/>
              </w:rPr>
              <w:t>QUVI</w:t>
            </w:r>
          </w:p>
        </w:tc>
        <w:tc>
          <w:tcPr>
            <w:tcW w:w="2196" w:type="dxa"/>
            <w:shd w:val="clear" w:color="auto" w:fill="auto"/>
          </w:tcPr>
          <w:p w:rsidRPr="009511C4" w:rsidR="009511C4" w:rsidP="000E473F" w:rsidRDefault="009511C4" w14:paraId="3603AE69" w14:textId="77777777">
            <w:r w:rsidRPr="009511C4">
              <w:t xml:space="preserve">Quercus </w:t>
            </w:r>
            <w:proofErr w:type="spellStart"/>
            <w:r w:rsidRPr="009511C4">
              <w:t>virginiana</w:t>
            </w:r>
            <w:proofErr w:type="spellEnd"/>
          </w:p>
        </w:tc>
        <w:tc>
          <w:tcPr>
            <w:tcW w:w="1860" w:type="dxa"/>
            <w:shd w:val="clear" w:color="auto" w:fill="auto"/>
          </w:tcPr>
          <w:p w:rsidRPr="009511C4" w:rsidR="009511C4" w:rsidP="000E473F" w:rsidRDefault="009511C4" w14:paraId="4646C4A4" w14:textId="77777777">
            <w:r w:rsidRPr="009511C4">
              <w:t>Live oak</w:t>
            </w:r>
          </w:p>
        </w:tc>
        <w:tc>
          <w:tcPr>
            <w:tcW w:w="1956" w:type="dxa"/>
            <w:shd w:val="clear" w:color="auto" w:fill="auto"/>
          </w:tcPr>
          <w:p w:rsidRPr="009511C4" w:rsidR="009511C4" w:rsidP="000E473F" w:rsidRDefault="009511C4" w14:paraId="23F2A0E5" w14:textId="77777777">
            <w:r w:rsidRPr="009511C4">
              <w:t>Lower</w:t>
            </w:r>
          </w:p>
        </w:tc>
      </w:tr>
      <w:tr w:rsidRPr="009511C4" w:rsidR="009511C4" w:rsidTr="009511C4" w14:paraId="14B17A9E" w14:textId="77777777">
        <w:tc>
          <w:tcPr>
            <w:tcW w:w="1152" w:type="dxa"/>
            <w:shd w:val="clear" w:color="auto" w:fill="auto"/>
          </w:tcPr>
          <w:p w:rsidRPr="009511C4" w:rsidR="009511C4" w:rsidP="000E473F" w:rsidRDefault="009511C4" w14:paraId="326963A7" w14:textId="77777777">
            <w:pPr>
              <w:rPr>
                <w:bCs/>
              </w:rPr>
            </w:pPr>
            <w:r w:rsidRPr="009511C4">
              <w:rPr>
                <w:bCs/>
              </w:rPr>
              <w:t>QUGE2</w:t>
            </w:r>
          </w:p>
        </w:tc>
        <w:tc>
          <w:tcPr>
            <w:tcW w:w="2196" w:type="dxa"/>
            <w:shd w:val="clear" w:color="auto" w:fill="auto"/>
          </w:tcPr>
          <w:p w:rsidRPr="009511C4" w:rsidR="009511C4" w:rsidP="000E473F" w:rsidRDefault="009511C4" w14:paraId="1020C946" w14:textId="77777777">
            <w:r w:rsidRPr="009511C4">
              <w:t xml:space="preserve">Quercus </w:t>
            </w:r>
            <w:proofErr w:type="spellStart"/>
            <w:r w:rsidRPr="009511C4">
              <w:t>geminata</w:t>
            </w:r>
            <w:proofErr w:type="spellEnd"/>
          </w:p>
        </w:tc>
        <w:tc>
          <w:tcPr>
            <w:tcW w:w="1860" w:type="dxa"/>
            <w:shd w:val="clear" w:color="auto" w:fill="auto"/>
          </w:tcPr>
          <w:p w:rsidRPr="009511C4" w:rsidR="009511C4" w:rsidP="000E473F" w:rsidRDefault="009511C4" w14:paraId="54D64078" w14:textId="77777777">
            <w:r w:rsidRPr="009511C4">
              <w:t>Sand live oak</w:t>
            </w:r>
          </w:p>
        </w:tc>
        <w:tc>
          <w:tcPr>
            <w:tcW w:w="1956" w:type="dxa"/>
            <w:shd w:val="clear" w:color="auto" w:fill="auto"/>
          </w:tcPr>
          <w:p w:rsidRPr="009511C4" w:rsidR="009511C4" w:rsidP="000E473F" w:rsidRDefault="009511C4" w14:paraId="3A7424B8" w14:textId="77777777">
            <w:r w:rsidRPr="009511C4">
              <w:t>Lower</w:t>
            </w:r>
          </w:p>
        </w:tc>
      </w:tr>
    </w:tbl>
    <w:p w:rsidR="009511C4" w:rsidP="009511C4" w:rsidRDefault="009511C4" w14:paraId="77B9B5B8" w14:textId="77777777"/>
    <w:p w:rsidR="009511C4" w:rsidP="009511C4" w:rsidRDefault="009511C4" w14:paraId="2A7D4822" w14:textId="77777777">
      <w:pPr>
        <w:pStyle w:val="SClassInfoPara"/>
      </w:pPr>
      <w:r>
        <w:t>Description</w:t>
      </w:r>
    </w:p>
    <w:p w:rsidR="009511C4" w:rsidP="009511C4" w:rsidRDefault="009511C4" w14:paraId="23451699" w14:textId="77777777">
      <w:r>
        <w:t xml:space="preserve">Mid-open. Mixed larger pines, with low oak levels and density. With </w:t>
      </w:r>
      <w:r w:rsidR="00442C6E">
        <w:t>regular fires</w:t>
      </w:r>
      <w:r>
        <w:t>, class C will remain stable, since larger pines provide the necessary needle litter for fuel. Fires are patchy, and spread from needles to palmettos and oaks present.</w:t>
      </w:r>
    </w:p>
    <w:p w:rsidR="00FB269B" w:rsidP="009511C4" w:rsidRDefault="00FB269B" w14:paraId="2C80A1AF" w14:textId="77777777"/>
    <w:p w:rsidR="00FB269B" w:rsidP="00FB269B" w:rsidRDefault="00FB269B" w14:paraId="5DC76F98" w14:textId="77777777">
      <w:r>
        <w:t>Upper Layer Lifeform is not the dominant lifeform. The oak layer is really the dominant lifeform, but the pines have shot above the oak layer. 0-40% canopy closure; 0.6-1m height.</w:t>
      </w:r>
    </w:p>
    <w:p w:rsidR="009511C4" w:rsidP="009511C4" w:rsidRDefault="009511C4" w14:paraId="4710FCD3" w14:textId="77777777"/>
    <w:p>
      <w:r>
        <w:rPr>
          <w:i/>
          <w:u w:val="single"/>
        </w:rPr>
        <w:t>Maximum Tree Size Class</w:t>
      </w:r>
      <w:br/>
      <w:r>
        <w:t>Large 21-33"DBH</w:t>
      </w:r>
    </w:p>
    <w:p w:rsidR="009511C4" w:rsidP="009511C4" w:rsidRDefault="009511C4" w14:paraId="71C005FD"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511C4" w:rsidP="009511C4" w:rsidRDefault="009511C4" w14:paraId="7045C5EE" w14:textId="77777777"/>
    <w:p w:rsidR="009511C4" w:rsidP="009511C4" w:rsidRDefault="009511C4" w14:paraId="3FC732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2616"/>
        <w:gridCol w:w="1956"/>
      </w:tblGrid>
      <w:tr w:rsidRPr="009511C4" w:rsidR="009511C4" w:rsidTr="009511C4" w14:paraId="45171872" w14:textId="77777777">
        <w:tc>
          <w:tcPr>
            <w:tcW w:w="1152" w:type="dxa"/>
            <w:tcBorders>
              <w:top w:val="single" w:color="auto" w:sz="2" w:space="0"/>
              <w:bottom w:val="single" w:color="000000" w:sz="12" w:space="0"/>
            </w:tcBorders>
            <w:shd w:val="clear" w:color="auto" w:fill="auto"/>
          </w:tcPr>
          <w:p w:rsidRPr="009511C4" w:rsidR="009511C4" w:rsidP="000021CA" w:rsidRDefault="009511C4" w14:paraId="57ECEA3A" w14:textId="77777777">
            <w:pPr>
              <w:rPr>
                <w:b/>
                <w:bCs/>
              </w:rPr>
            </w:pPr>
            <w:r w:rsidRPr="009511C4">
              <w:rPr>
                <w:b/>
                <w:bCs/>
              </w:rPr>
              <w:t>Symbol</w:t>
            </w:r>
          </w:p>
        </w:tc>
        <w:tc>
          <w:tcPr>
            <w:tcW w:w="2616" w:type="dxa"/>
            <w:tcBorders>
              <w:top w:val="single" w:color="auto" w:sz="2" w:space="0"/>
              <w:bottom w:val="single" w:color="000000" w:sz="12" w:space="0"/>
            </w:tcBorders>
            <w:shd w:val="clear" w:color="auto" w:fill="auto"/>
          </w:tcPr>
          <w:p w:rsidRPr="009511C4" w:rsidR="009511C4" w:rsidP="000021CA" w:rsidRDefault="009511C4" w14:paraId="36E29A53" w14:textId="77777777">
            <w:pPr>
              <w:rPr>
                <w:b/>
                <w:bCs/>
              </w:rPr>
            </w:pPr>
            <w:r w:rsidRPr="009511C4">
              <w:rPr>
                <w:b/>
                <w:bCs/>
              </w:rPr>
              <w:t>Scientific Name</w:t>
            </w:r>
          </w:p>
        </w:tc>
        <w:tc>
          <w:tcPr>
            <w:tcW w:w="2616" w:type="dxa"/>
            <w:tcBorders>
              <w:top w:val="single" w:color="auto" w:sz="2" w:space="0"/>
              <w:bottom w:val="single" w:color="000000" w:sz="12" w:space="0"/>
            </w:tcBorders>
            <w:shd w:val="clear" w:color="auto" w:fill="auto"/>
          </w:tcPr>
          <w:p w:rsidRPr="009511C4" w:rsidR="009511C4" w:rsidP="000021CA" w:rsidRDefault="009511C4" w14:paraId="2E47212B" w14:textId="77777777">
            <w:pPr>
              <w:rPr>
                <w:b/>
                <w:bCs/>
              </w:rPr>
            </w:pPr>
            <w:r w:rsidRPr="009511C4">
              <w:rPr>
                <w:b/>
                <w:bCs/>
              </w:rPr>
              <w:t>Common Name</w:t>
            </w:r>
          </w:p>
        </w:tc>
        <w:tc>
          <w:tcPr>
            <w:tcW w:w="1956" w:type="dxa"/>
            <w:tcBorders>
              <w:top w:val="single" w:color="auto" w:sz="2" w:space="0"/>
              <w:bottom w:val="single" w:color="000000" w:sz="12" w:space="0"/>
            </w:tcBorders>
            <w:shd w:val="clear" w:color="auto" w:fill="auto"/>
          </w:tcPr>
          <w:p w:rsidRPr="009511C4" w:rsidR="009511C4" w:rsidP="000021CA" w:rsidRDefault="009511C4" w14:paraId="79D03F3E" w14:textId="77777777">
            <w:pPr>
              <w:rPr>
                <w:b/>
                <w:bCs/>
              </w:rPr>
            </w:pPr>
            <w:r w:rsidRPr="009511C4">
              <w:rPr>
                <w:b/>
                <w:bCs/>
              </w:rPr>
              <w:t>Canopy Position</w:t>
            </w:r>
          </w:p>
        </w:tc>
      </w:tr>
      <w:tr w:rsidRPr="009511C4" w:rsidR="009511C4" w:rsidTr="009511C4" w14:paraId="5D008023" w14:textId="77777777">
        <w:tc>
          <w:tcPr>
            <w:tcW w:w="1152" w:type="dxa"/>
            <w:tcBorders>
              <w:top w:val="single" w:color="000000" w:sz="12" w:space="0"/>
            </w:tcBorders>
            <w:shd w:val="clear" w:color="auto" w:fill="auto"/>
          </w:tcPr>
          <w:p w:rsidRPr="009511C4" w:rsidR="009511C4" w:rsidP="000021CA" w:rsidRDefault="009511C4" w14:paraId="2211AF0C" w14:textId="77777777">
            <w:pPr>
              <w:rPr>
                <w:bCs/>
              </w:rPr>
            </w:pPr>
            <w:r w:rsidRPr="009511C4">
              <w:rPr>
                <w:bCs/>
              </w:rPr>
              <w:t>QUVI</w:t>
            </w:r>
          </w:p>
        </w:tc>
        <w:tc>
          <w:tcPr>
            <w:tcW w:w="2616" w:type="dxa"/>
            <w:tcBorders>
              <w:top w:val="single" w:color="000000" w:sz="12" w:space="0"/>
            </w:tcBorders>
            <w:shd w:val="clear" w:color="auto" w:fill="auto"/>
          </w:tcPr>
          <w:p w:rsidRPr="009511C4" w:rsidR="009511C4" w:rsidP="000021CA" w:rsidRDefault="009511C4" w14:paraId="1B752CD6" w14:textId="77777777">
            <w:r w:rsidRPr="009511C4">
              <w:t xml:space="preserve">Quercus </w:t>
            </w:r>
            <w:proofErr w:type="spellStart"/>
            <w:r w:rsidRPr="009511C4">
              <w:t>virginiana</w:t>
            </w:r>
            <w:proofErr w:type="spellEnd"/>
          </w:p>
        </w:tc>
        <w:tc>
          <w:tcPr>
            <w:tcW w:w="2616" w:type="dxa"/>
            <w:tcBorders>
              <w:top w:val="single" w:color="000000" w:sz="12" w:space="0"/>
            </w:tcBorders>
            <w:shd w:val="clear" w:color="auto" w:fill="auto"/>
          </w:tcPr>
          <w:p w:rsidRPr="009511C4" w:rsidR="009511C4" w:rsidP="000021CA" w:rsidRDefault="009511C4" w14:paraId="7945E089" w14:textId="77777777">
            <w:r w:rsidRPr="009511C4">
              <w:t>Live oak</w:t>
            </w:r>
          </w:p>
        </w:tc>
        <w:tc>
          <w:tcPr>
            <w:tcW w:w="1956" w:type="dxa"/>
            <w:tcBorders>
              <w:top w:val="single" w:color="000000" w:sz="12" w:space="0"/>
            </w:tcBorders>
            <w:shd w:val="clear" w:color="auto" w:fill="auto"/>
          </w:tcPr>
          <w:p w:rsidRPr="009511C4" w:rsidR="009511C4" w:rsidP="000021CA" w:rsidRDefault="009511C4" w14:paraId="08C3DCF6" w14:textId="77777777">
            <w:r w:rsidRPr="009511C4">
              <w:t>Low-Mid</w:t>
            </w:r>
          </w:p>
        </w:tc>
      </w:tr>
      <w:tr w:rsidRPr="009511C4" w:rsidR="009511C4" w:rsidTr="009511C4" w14:paraId="652812BF" w14:textId="77777777">
        <w:tc>
          <w:tcPr>
            <w:tcW w:w="1152" w:type="dxa"/>
            <w:shd w:val="clear" w:color="auto" w:fill="auto"/>
          </w:tcPr>
          <w:p w:rsidRPr="009511C4" w:rsidR="009511C4" w:rsidP="000021CA" w:rsidRDefault="009511C4" w14:paraId="7740B672" w14:textId="77777777">
            <w:pPr>
              <w:rPr>
                <w:bCs/>
              </w:rPr>
            </w:pPr>
            <w:r w:rsidRPr="009511C4">
              <w:rPr>
                <w:bCs/>
              </w:rPr>
              <w:t>QUGE2</w:t>
            </w:r>
          </w:p>
        </w:tc>
        <w:tc>
          <w:tcPr>
            <w:tcW w:w="2616" w:type="dxa"/>
            <w:shd w:val="clear" w:color="auto" w:fill="auto"/>
          </w:tcPr>
          <w:p w:rsidRPr="009511C4" w:rsidR="009511C4" w:rsidP="000021CA" w:rsidRDefault="009511C4" w14:paraId="08A43DA9" w14:textId="77777777">
            <w:r w:rsidRPr="009511C4">
              <w:t xml:space="preserve">Quercus </w:t>
            </w:r>
            <w:proofErr w:type="spellStart"/>
            <w:r w:rsidRPr="009511C4">
              <w:t>geminata</w:t>
            </w:r>
            <w:proofErr w:type="spellEnd"/>
          </w:p>
        </w:tc>
        <w:tc>
          <w:tcPr>
            <w:tcW w:w="2616" w:type="dxa"/>
            <w:shd w:val="clear" w:color="auto" w:fill="auto"/>
          </w:tcPr>
          <w:p w:rsidRPr="009511C4" w:rsidR="009511C4" w:rsidP="000021CA" w:rsidRDefault="009511C4" w14:paraId="1FDE34D1" w14:textId="77777777">
            <w:r w:rsidRPr="009511C4">
              <w:t>Sand live oak</w:t>
            </w:r>
          </w:p>
        </w:tc>
        <w:tc>
          <w:tcPr>
            <w:tcW w:w="1956" w:type="dxa"/>
            <w:shd w:val="clear" w:color="auto" w:fill="auto"/>
          </w:tcPr>
          <w:p w:rsidRPr="009511C4" w:rsidR="009511C4" w:rsidP="000021CA" w:rsidRDefault="009511C4" w14:paraId="2A9D0726" w14:textId="77777777">
            <w:r w:rsidRPr="009511C4">
              <w:t>Low-Mid</w:t>
            </w:r>
          </w:p>
        </w:tc>
      </w:tr>
      <w:tr w:rsidRPr="009511C4" w:rsidR="009511C4" w:rsidTr="009511C4" w14:paraId="087A80A1" w14:textId="77777777">
        <w:tc>
          <w:tcPr>
            <w:tcW w:w="1152" w:type="dxa"/>
            <w:shd w:val="clear" w:color="auto" w:fill="auto"/>
          </w:tcPr>
          <w:p w:rsidRPr="009511C4" w:rsidR="009511C4" w:rsidP="000021CA" w:rsidRDefault="009511C4" w14:paraId="4D641056" w14:textId="77777777">
            <w:pPr>
              <w:rPr>
                <w:bCs/>
              </w:rPr>
            </w:pPr>
            <w:r w:rsidRPr="009511C4">
              <w:rPr>
                <w:bCs/>
              </w:rPr>
              <w:t>QUCH</w:t>
            </w:r>
          </w:p>
        </w:tc>
        <w:tc>
          <w:tcPr>
            <w:tcW w:w="2616" w:type="dxa"/>
            <w:shd w:val="clear" w:color="auto" w:fill="auto"/>
          </w:tcPr>
          <w:p w:rsidRPr="009511C4" w:rsidR="009511C4" w:rsidP="000021CA" w:rsidRDefault="009511C4" w14:paraId="12D3A31D" w14:textId="77777777">
            <w:r w:rsidRPr="009511C4">
              <w:t xml:space="preserve">Quercus </w:t>
            </w:r>
            <w:proofErr w:type="spellStart"/>
            <w:r w:rsidRPr="009511C4">
              <w:t>chapmanii</w:t>
            </w:r>
            <w:proofErr w:type="spellEnd"/>
          </w:p>
        </w:tc>
        <w:tc>
          <w:tcPr>
            <w:tcW w:w="2616" w:type="dxa"/>
            <w:shd w:val="clear" w:color="auto" w:fill="auto"/>
          </w:tcPr>
          <w:p w:rsidRPr="009511C4" w:rsidR="009511C4" w:rsidP="000021CA" w:rsidRDefault="009511C4" w14:paraId="5C254A47" w14:textId="77777777">
            <w:r w:rsidRPr="009511C4">
              <w:t>Chapman oak</w:t>
            </w:r>
          </w:p>
        </w:tc>
        <w:tc>
          <w:tcPr>
            <w:tcW w:w="1956" w:type="dxa"/>
            <w:shd w:val="clear" w:color="auto" w:fill="auto"/>
          </w:tcPr>
          <w:p w:rsidRPr="009511C4" w:rsidR="009511C4" w:rsidP="000021CA" w:rsidRDefault="009511C4" w14:paraId="1D9F6F38" w14:textId="77777777">
            <w:r w:rsidRPr="009511C4">
              <w:t>Low-Mid</w:t>
            </w:r>
          </w:p>
        </w:tc>
      </w:tr>
      <w:tr w:rsidRPr="009511C4" w:rsidR="009511C4" w:rsidTr="009511C4" w14:paraId="561D1F31" w14:textId="77777777">
        <w:tc>
          <w:tcPr>
            <w:tcW w:w="1152" w:type="dxa"/>
            <w:shd w:val="clear" w:color="auto" w:fill="auto"/>
          </w:tcPr>
          <w:p w:rsidRPr="009511C4" w:rsidR="009511C4" w:rsidP="000021CA" w:rsidRDefault="009511C4" w14:paraId="5EA54653" w14:textId="77777777">
            <w:pPr>
              <w:rPr>
                <w:bCs/>
              </w:rPr>
            </w:pPr>
            <w:r w:rsidRPr="009511C4">
              <w:rPr>
                <w:bCs/>
              </w:rPr>
              <w:t>QUHE2</w:t>
            </w:r>
          </w:p>
        </w:tc>
        <w:tc>
          <w:tcPr>
            <w:tcW w:w="2616" w:type="dxa"/>
            <w:shd w:val="clear" w:color="auto" w:fill="auto"/>
          </w:tcPr>
          <w:p w:rsidRPr="009511C4" w:rsidR="009511C4" w:rsidP="000021CA" w:rsidRDefault="009511C4" w14:paraId="0587D3F2" w14:textId="77777777">
            <w:r w:rsidRPr="009511C4">
              <w:t xml:space="preserve">Quercus </w:t>
            </w:r>
            <w:proofErr w:type="spellStart"/>
            <w:r w:rsidRPr="009511C4">
              <w:t>hemisphaerica</w:t>
            </w:r>
            <w:proofErr w:type="spellEnd"/>
          </w:p>
        </w:tc>
        <w:tc>
          <w:tcPr>
            <w:tcW w:w="2616" w:type="dxa"/>
            <w:shd w:val="clear" w:color="auto" w:fill="auto"/>
          </w:tcPr>
          <w:p w:rsidRPr="009511C4" w:rsidR="009511C4" w:rsidP="000021CA" w:rsidRDefault="009511C4" w14:paraId="46DA8CB5" w14:textId="77777777">
            <w:r w:rsidRPr="009511C4">
              <w:t xml:space="preserve">Quercus </w:t>
            </w:r>
            <w:proofErr w:type="spellStart"/>
            <w:r w:rsidRPr="009511C4">
              <w:t>hemisphaerica</w:t>
            </w:r>
            <w:proofErr w:type="spellEnd"/>
          </w:p>
        </w:tc>
        <w:tc>
          <w:tcPr>
            <w:tcW w:w="1956" w:type="dxa"/>
            <w:shd w:val="clear" w:color="auto" w:fill="auto"/>
          </w:tcPr>
          <w:p w:rsidRPr="009511C4" w:rsidR="009511C4" w:rsidP="000021CA" w:rsidRDefault="009511C4" w14:paraId="4954D285" w14:textId="77777777">
            <w:r w:rsidRPr="009511C4">
              <w:t>Low-Mid</w:t>
            </w:r>
          </w:p>
        </w:tc>
      </w:tr>
    </w:tbl>
    <w:p w:rsidR="009511C4" w:rsidP="009511C4" w:rsidRDefault="009511C4" w14:paraId="364283B4" w14:textId="77777777"/>
    <w:p w:rsidR="009511C4" w:rsidP="009511C4" w:rsidRDefault="009511C4" w14:paraId="30C34F42" w14:textId="77777777">
      <w:pPr>
        <w:pStyle w:val="SClassInfoPara"/>
      </w:pPr>
      <w:r>
        <w:t>Description</w:t>
      </w:r>
    </w:p>
    <w:p w:rsidR="009511C4" w:rsidP="009511C4" w:rsidRDefault="009511C4" w14:paraId="4FC459A9" w14:textId="77777777">
      <w:r>
        <w:t>Late open. Oaks will fill in the gaps and grow much more quickly than herbaceous species, and so this class will be comprised of oaks, with potential for pine recruitment in open patches. Not much chance for fire here, since major fuel (needles, palmettos) are lacking</w:t>
      </w:r>
      <w:r w:rsidR="00FB269B">
        <w:t>.</w:t>
      </w:r>
    </w:p>
    <w:p w:rsidR="009511C4" w:rsidP="009511C4" w:rsidRDefault="009511C4" w14:paraId="3AB09B8F" w14:textId="77777777"/>
    <w:p>
      <w:r>
        <w:rPr>
          <w:i/>
          <w:u w:val="single"/>
        </w:rPr>
        <w:t>Maximum Tree Size Class</w:t>
      </w:r>
      <w:br/>
      <w:r>
        <w:t>None</w:t>
      </w:r>
    </w:p>
    <w:p w:rsidR="009511C4" w:rsidP="009511C4" w:rsidRDefault="009511C4" w14:paraId="244C9DC2"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511C4" w:rsidP="009511C4" w:rsidRDefault="009511C4" w14:paraId="54B12067" w14:textId="77777777"/>
    <w:p w:rsidR="009511C4" w:rsidP="009511C4" w:rsidRDefault="009511C4" w14:paraId="2A34EC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2616"/>
        <w:gridCol w:w="1956"/>
      </w:tblGrid>
      <w:tr w:rsidRPr="009511C4" w:rsidR="009511C4" w:rsidTr="009511C4" w14:paraId="74160D77" w14:textId="77777777">
        <w:tc>
          <w:tcPr>
            <w:tcW w:w="1152" w:type="dxa"/>
            <w:tcBorders>
              <w:top w:val="single" w:color="auto" w:sz="2" w:space="0"/>
              <w:bottom w:val="single" w:color="000000" w:sz="12" w:space="0"/>
            </w:tcBorders>
            <w:shd w:val="clear" w:color="auto" w:fill="auto"/>
          </w:tcPr>
          <w:p w:rsidRPr="009511C4" w:rsidR="009511C4" w:rsidP="001318BB" w:rsidRDefault="009511C4" w14:paraId="4B723450" w14:textId="77777777">
            <w:pPr>
              <w:rPr>
                <w:b/>
                <w:bCs/>
              </w:rPr>
            </w:pPr>
            <w:r w:rsidRPr="009511C4">
              <w:rPr>
                <w:b/>
                <w:bCs/>
              </w:rPr>
              <w:t>Symbol</w:t>
            </w:r>
          </w:p>
        </w:tc>
        <w:tc>
          <w:tcPr>
            <w:tcW w:w="2616" w:type="dxa"/>
            <w:tcBorders>
              <w:top w:val="single" w:color="auto" w:sz="2" w:space="0"/>
              <w:bottom w:val="single" w:color="000000" w:sz="12" w:space="0"/>
            </w:tcBorders>
            <w:shd w:val="clear" w:color="auto" w:fill="auto"/>
          </w:tcPr>
          <w:p w:rsidRPr="009511C4" w:rsidR="009511C4" w:rsidP="001318BB" w:rsidRDefault="009511C4" w14:paraId="774DB055" w14:textId="77777777">
            <w:pPr>
              <w:rPr>
                <w:b/>
                <w:bCs/>
              </w:rPr>
            </w:pPr>
            <w:r w:rsidRPr="009511C4">
              <w:rPr>
                <w:b/>
                <w:bCs/>
              </w:rPr>
              <w:t>Scientific Name</w:t>
            </w:r>
          </w:p>
        </w:tc>
        <w:tc>
          <w:tcPr>
            <w:tcW w:w="2616" w:type="dxa"/>
            <w:tcBorders>
              <w:top w:val="single" w:color="auto" w:sz="2" w:space="0"/>
              <w:bottom w:val="single" w:color="000000" w:sz="12" w:space="0"/>
            </w:tcBorders>
            <w:shd w:val="clear" w:color="auto" w:fill="auto"/>
          </w:tcPr>
          <w:p w:rsidRPr="009511C4" w:rsidR="009511C4" w:rsidP="001318BB" w:rsidRDefault="009511C4" w14:paraId="7A72B3D2" w14:textId="77777777">
            <w:pPr>
              <w:rPr>
                <w:b/>
                <w:bCs/>
              </w:rPr>
            </w:pPr>
            <w:r w:rsidRPr="009511C4">
              <w:rPr>
                <w:b/>
                <w:bCs/>
              </w:rPr>
              <w:t>Common Name</w:t>
            </w:r>
          </w:p>
        </w:tc>
        <w:tc>
          <w:tcPr>
            <w:tcW w:w="1956" w:type="dxa"/>
            <w:tcBorders>
              <w:top w:val="single" w:color="auto" w:sz="2" w:space="0"/>
              <w:bottom w:val="single" w:color="000000" w:sz="12" w:space="0"/>
            </w:tcBorders>
            <w:shd w:val="clear" w:color="auto" w:fill="auto"/>
          </w:tcPr>
          <w:p w:rsidRPr="009511C4" w:rsidR="009511C4" w:rsidP="001318BB" w:rsidRDefault="009511C4" w14:paraId="1D6984BD" w14:textId="77777777">
            <w:pPr>
              <w:rPr>
                <w:b/>
                <w:bCs/>
              </w:rPr>
            </w:pPr>
            <w:r w:rsidRPr="009511C4">
              <w:rPr>
                <w:b/>
                <w:bCs/>
              </w:rPr>
              <w:t>Canopy Position</w:t>
            </w:r>
          </w:p>
        </w:tc>
      </w:tr>
      <w:tr w:rsidRPr="009511C4" w:rsidR="009511C4" w:rsidTr="009511C4" w14:paraId="573FA945" w14:textId="77777777">
        <w:tc>
          <w:tcPr>
            <w:tcW w:w="1152" w:type="dxa"/>
            <w:tcBorders>
              <w:top w:val="single" w:color="000000" w:sz="12" w:space="0"/>
            </w:tcBorders>
            <w:shd w:val="clear" w:color="auto" w:fill="auto"/>
          </w:tcPr>
          <w:p w:rsidRPr="009511C4" w:rsidR="009511C4" w:rsidP="001318BB" w:rsidRDefault="009511C4" w14:paraId="0D0F8106" w14:textId="77777777">
            <w:pPr>
              <w:rPr>
                <w:bCs/>
              </w:rPr>
            </w:pPr>
            <w:r w:rsidRPr="009511C4">
              <w:rPr>
                <w:bCs/>
              </w:rPr>
              <w:t>QUVI</w:t>
            </w:r>
          </w:p>
        </w:tc>
        <w:tc>
          <w:tcPr>
            <w:tcW w:w="2616" w:type="dxa"/>
            <w:tcBorders>
              <w:top w:val="single" w:color="000000" w:sz="12" w:space="0"/>
            </w:tcBorders>
            <w:shd w:val="clear" w:color="auto" w:fill="auto"/>
          </w:tcPr>
          <w:p w:rsidRPr="009511C4" w:rsidR="009511C4" w:rsidP="001318BB" w:rsidRDefault="009511C4" w14:paraId="26D58126" w14:textId="77777777">
            <w:r w:rsidRPr="009511C4">
              <w:t xml:space="preserve">Quercus </w:t>
            </w:r>
            <w:proofErr w:type="spellStart"/>
            <w:r w:rsidRPr="009511C4">
              <w:t>virginiana</w:t>
            </w:r>
            <w:proofErr w:type="spellEnd"/>
          </w:p>
        </w:tc>
        <w:tc>
          <w:tcPr>
            <w:tcW w:w="2616" w:type="dxa"/>
            <w:tcBorders>
              <w:top w:val="single" w:color="000000" w:sz="12" w:space="0"/>
            </w:tcBorders>
            <w:shd w:val="clear" w:color="auto" w:fill="auto"/>
          </w:tcPr>
          <w:p w:rsidRPr="009511C4" w:rsidR="009511C4" w:rsidP="001318BB" w:rsidRDefault="009511C4" w14:paraId="67C84A98" w14:textId="77777777">
            <w:r w:rsidRPr="009511C4">
              <w:t>Live oak</w:t>
            </w:r>
          </w:p>
        </w:tc>
        <w:tc>
          <w:tcPr>
            <w:tcW w:w="1956" w:type="dxa"/>
            <w:tcBorders>
              <w:top w:val="single" w:color="000000" w:sz="12" w:space="0"/>
            </w:tcBorders>
            <w:shd w:val="clear" w:color="auto" w:fill="auto"/>
          </w:tcPr>
          <w:p w:rsidRPr="009511C4" w:rsidR="009511C4" w:rsidP="001318BB" w:rsidRDefault="009511C4" w14:paraId="09E2A77A" w14:textId="77777777">
            <w:r w:rsidRPr="009511C4">
              <w:t>Mid-Upper</w:t>
            </w:r>
          </w:p>
        </w:tc>
      </w:tr>
      <w:tr w:rsidRPr="009511C4" w:rsidR="009511C4" w:rsidTr="009511C4" w14:paraId="61A0AFA5" w14:textId="77777777">
        <w:tc>
          <w:tcPr>
            <w:tcW w:w="1152" w:type="dxa"/>
            <w:shd w:val="clear" w:color="auto" w:fill="auto"/>
          </w:tcPr>
          <w:p w:rsidRPr="009511C4" w:rsidR="009511C4" w:rsidP="001318BB" w:rsidRDefault="009511C4" w14:paraId="404D8D84" w14:textId="77777777">
            <w:pPr>
              <w:rPr>
                <w:bCs/>
              </w:rPr>
            </w:pPr>
            <w:r w:rsidRPr="009511C4">
              <w:rPr>
                <w:bCs/>
              </w:rPr>
              <w:t>QUGE2</w:t>
            </w:r>
          </w:p>
        </w:tc>
        <w:tc>
          <w:tcPr>
            <w:tcW w:w="2616" w:type="dxa"/>
            <w:shd w:val="clear" w:color="auto" w:fill="auto"/>
          </w:tcPr>
          <w:p w:rsidRPr="009511C4" w:rsidR="009511C4" w:rsidP="001318BB" w:rsidRDefault="009511C4" w14:paraId="7A3AC56F" w14:textId="77777777">
            <w:r w:rsidRPr="009511C4">
              <w:t xml:space="preserve">Quercus </w:t>
            </w:r>
            <w:proofErr w:type="spellStart"/>
            <w:r w:rsidRPr="009511C4">
              <w:t>geminata</w:t>
            </w:r>
            <w:proofErr w:type="spellEnd"/>
          </w:p>
        </w:tc>
        <w:tc>
          <w:tcPr>
            <w:tcW w:w="2616" w:type="dxa"/>
            <w:shd w:val="clear" w:color="auto" w:fill="auto"/>
          </w:tcPr>
          <w:p w:rsidRPr="009511C4" w:rsidR="009511C4" w:rsidP="001318BB" w:rsidRDefault="009511C4" w14:paraId="3BB53447" w14:textId="77777777">
            <w:r w:rsidRPr="009511C4">
              <w:t>Sand live oak</w:t>
            </w:r>
          </w:p>
        </w:tc>
        <w:tc>
          <w:tcPr>
            <w:tcW w:w="1956" w:type="dxa"/>
            <w:shd w:val="clear" w:color="auto" w:fill="auto"/>
          </w:tcPr>
          <w:p w:rsidRPr="009511C4" w:rsidR="009511C4" w:rsidP="001318BB" w:rsidRDefault="009511C4" w14:paraId="31A3527F" w14:textId="77777777">
            <w:r w:rsidRPr="009511C4">
              <w:t>Mid-Upper</w:t>
            </w:r>
          </w:p>
        </w:tc>
      </w:tr>
      <w:tr w:rsidRPr="009511C4" w:rsidR="009511C4" w:rsidTr="009511C4" w14:paraId="537265A5" w14:textId="77777777">
        <w:tc>
          <w:tcPr>
            <w:tcW w:w="1152" w:type="dxa"/>
            <w:shd w:val="clear" w:color="auto" w:fill="auto"/>
          </w:tcPr>
          <w:p w:rsidRPr="009511C4" w:rsidR="009511C4" w:rsidP="001318BB" w:rsidRDefault="009511C4" w14:paraId="6C7F4127" w14:textId="77777777">
            <w:pPr>
              <w:rPr>
                <w:bCs/>
              </w:rPr>
            </w:pPr>
            <w:r w:rsidRPr="009511C4">
              <w:rPr>
                <w:bCs/>
              </w:rPr>
              <w:t>QUCH</w:t>
            </w:r>
          </w:p>
        </w:tc>
        <w:tc>
          <w:tcPr>
            <w:tcW w:w="2616" w:type="dxa"/>
            <w:shd w:val="clear" w:color="auto" w:fill="auto"/>
          </w:tcPr>
          <w:p w:rsidRPr="009511C4" w:rsidR="009511C4" w:rsidP="001318BB" w:rsidRDefault="009511C4" w14:paraId="68F36ACE" w14:textId="77777777">
            <w:r w:rsidRPr="009511C4">
              <w:t xml:space="preserve">Quercus </w:t>
            </w:r>
            <w:proofErr w:type="spellStart"/>
            <w:r w:rsidRPr="009511C4">
              <w:t>chapmanii</w:t>
            </w:r>
            <w:proofErr w:type="spellEnd"/>
          </w:p>
        </w:tc>
        <w:tc>
          <w:tcPr>
            <w:tcW w:w="2616" w:type="dxa"/>
            <w:shd w:val="clear" w:color="auto" w:fill="auto"/>
          </w:tcPr>
          <w:p w:rsidRPr="009511C4" w:rsidR="009511C4" w:rsidP="001318BB" w:rsidRDefault="009511C4" w14:paraId="5D554191" w14:textId="77777777">
            <w:r w:rsidRPr="009511C4">
              <w:t>Chapman oak</w:t>
            </w:r>
          </w:p>
        </w:tc>
        <w:tc>
          <w:tcPr>
            <w:tcW w:w="1956" w:type="dxa"/>
            <w:shd w:val="clear" w:color="auto" w:fill="auto"/>
          </w:tcPr>
          <w:p w:rsidRPr="009511C4" w:rsidR="009511C4" w:rsidP="001318BB" w:rsidRDefault="009511C4" w14:paraId="2AC144A0" w14:textId="77777777">
            <w:r w:rsidRPr="009511C4">
              <w:t>Mid-Upper</w:t>
            </w:r>
          </w:p>
        </w:tc>
      </w:tr>
      <w:tr w:rsidRPr="009511C4" w:rsidR="009511C4" w:rsidTr="009511C4" w14:paraId="542B8586" w14:textId="77777777">
        <w:tc>
          <w:tcPr>
            <w:tcW w:w="1152" w:type="dxa"/>
            <w:shd w:val="clear" w:color="auto" w:fill="auto"/>
          </w:tcPr>
          <w:p w:rsidRPr="009511C4" w:rsidR="009511C4" w:rsidP="001318BB" w:rsidRDefault="009511C4" w14:paraId="66B25BA2" w14:textId="77777777">
            <w:pPr>
              <w:rPr>
                <w:bCs/>
              </w:rPr>
            </w:pPr>
            <w:r w:rsidRPr="009511C4">
              <w:rPr>
                <w:bCs/>
              </w:rPr>
              <w:t>QUHE2</w:t>
            </w:r>
          </w:p>
        </w:tc>
        <w:tc>
          <w:tcPr>
            <w:tcW w:w="2616" w:type="dxa"/>
            <w:shd w:val="clear" w:color="auto" w:fill="auto"/>
          </w:tcPr>
          <w:p w:rsidRPr="009511C4" w:rsidR="009511C4" w:rsidP="001318BB" w:rsidRDefault="009511C4" w14:paraId="637236E2" w14:textId="77777777">
            <w:r w:rsidRPr="009511C4">
              <w:t xml:space="preserve">Quercus </w:t>
            </w:r>
            <w:proofErr w:type="spellStart"/>
            <w:r w:rsidRPr="009511C4">
              <w:t>hemisphaerica</w:t>
            </w:r>
            <w:proofErr w:type="spellEnd"/>
          </w:p>
        </w:tc>
        <w:tc>
          <w:tcPr>
            <w:tcW w:w="2616" w:type="dxa"/>
            <w:shd w:val="clear" w:color="auto" w:fill="auto"/>
          </w:tcPr>
          <w:p w:rsidRPr="009511C4" w:rsidR="009511C4" w:rsidP="001318BB" w:rsidRDefault="009511C4" w14:paraId="2FB05E8F" w14:textId="77777777">
            <w:r w:rsidRPr="009511C4">
              <w:t xml:space="preserve">Quercus </w:t>
            </w:r>
            <w:proofErr w:type="spellStart"/>
            <w:r w:rsidRPr="009511C4">
              <w:t>hemisphaerica</w:t>
            </w:r>
            <w:proofErr w:type="spellEnd"/>
          </w:p>
        </w:tc>
        <w:tc>
          <w:tcPr>
            <w:tcW w:w="1956" w:type="dxa"/>
            <w:shd w:val="clear" w:color="auto" w:fill="auto"/>
          </w:tcPr>
          <w:p w:rsidRPr="009511C4" w:rsidR="009511C4" w:rsidP="001318BB" w:rsidRDefault="009511C4" w14:paraId="1C28615A" w14:textId="77777777">
            <w:r w:rsidRPr="009511C4">
              <w:t>Mid-Upper</w:t>
            </w:r>
          </w:p>
        </w:tc>
      </w:tr>
    </w:tbl>
    <w:p w:rsidR="009511C4" w:rsidP="009511C4" w:rsidRDefault="009511C4" w14:paraId="24AE38A1" w14:textId="77777777"/>
    <w:p w:rsidR="009511C4" w:rsidP="009511C4" w:rsidRDefault="009511C4" w14:paraId="4ABF2EE3" w14:textId="77777777">
      <w:pPr>
        <w:pStyle w:val="SClassInfoPara"/>
      </w:pPr>
      <w:r>
        <w:lastRenderedPageBreak/>
        <w:t>Description</w:t>
      </w:r>
    </w:p>
    <w:p w:rsidR="009511C4" w:rsidP="009511C4" w:rsidRDefault="009511C4" w14:paraId="23768F5C" w14:textId="77777777">
      <w:r>
        <w:t>Late closed. Large, dense oaks will be the dominant vegetation</w:t>
      </w:r>
      <w:r w:rsidR="00FB269B">
        <w:t xml:space="preserve">. </w:t>
      </w:r>
      <w:r>
        <w:t>The intense fire from this class should kill many oaks, and allow for pine seedling recruitment from nearby areas. Many examples of this ecosystem in urban settings are comprised of this class.</w:t>
      </w:r>
    </w:p>
    <w:p w:rsidR="009511C4" w:rsidP="009511C4" w:rsidRDefault="009511C4" w14:paraId="16668E8C" w14:textId="77777777">
      <w:bookmarkStart w:name="_GoBack" w:id="0"/>
      <w:bookmarkEnd w:id="0"/>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11C4" w:rsidP="009511C4" w:rsidRDefault="009511C4" w14:paraId="35F863BE"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9511C4" w:rsidP="009511C4" w:rsidRDefault="009511C4" w14:paraId="15173E2D" w14:textId="77777777"/>
    <w:p w:rsidR="009511C4" w:rsidP="009511C4" w:rsidRDefault="009511C4" w14:paraId="37B90922" w14:textId="77777777">
      <w:r>
        <w:t>Florida Natural Areas Inventory. 1990. Guide to the Natural Communities of Florida.</w:t>
      </w:r>
    </w:p>
    <w:p w:rsidR="009511C4" w:rsidP="009511C4" w:rsidRDefault="009511C4" w14:paraId="50A02D73" w14:textId="77777777"/>
    <w:p w:rsidR="009511C4" w:rsidP="009511C4" w:rsidRDefault="009511C4" w14:paraId="2BFC7549" w14:textId="77777777">
      <w:r>
        <w:t xml:space="preserve">Johnson, A.F. and M.G. Barbour. 1990. Dunes and Maritime Forests. In Myers, R.L. and J.J. </w:t>
      </w:r>
      <w:proofErr w:type="spellStart"/>
      <w:r>
        <w:t>Ewel</w:t>
      </w:r>
      <w:proofErr w:type="spellEnd"/>
      <w:r>
        <w:t>. Ecosystems of Florida. University of Central Florida Press.</w:t>
      </w:r>
    </w:p>
    <w:p w:rsidR="009511C4" w:rsidP="009511C4" w:rsidRDefault="009511C4" w14:paraId="0F2C4990" w14:textId="77777777"/>
    <w:p w:rsidR="009511C4" w:rsidP="009511C4" w:rsidRDefault="009511C4" w14:paraId="310EDD33" w14:textId="77777777">
      <w:r>
        <w:t>NatureServe. 2006. International Ecological Classification Standard: Terrestrial Ecological</w:t>
      </w:r>
    </w:p>
    <w:p w:rsidR="009511C4" w:rsidP="009511C4" w:rsidRDefault="009511C4" w14:paraId="2248B6BC" w14:textId="77777777">
      <w:r>
        <w:t>Classifications. NatureServe Central Databases. Arlington, VA, U.S.A. Data current as of</w:t>
      </w:r>
    </w:p>
    <w:p w:rsidR="009511C4" w:rsidP="009511C4" w:rsidRDefault="009511C4" w14:paraId="5A970F88" w14:textId="77777777">
      <w:r>
        <w:t>18 July 2006.</w:t>
      </w:r>
    </w:p>
    <w:p w:rsidR="009511C4" w:rsidP="009511C4" w:rsidRDefault="009511C4" w14:paraId="703BA7F3" w14:textId="77777777"/>
    <w:p w:rsidR="009511C4" w:rsidP="009511C4" w:rsidRDefault="009511C4" w14:paraId="3BA7036C" w14:textId="77777777">
      <w:r>
        <w:t>NatureServe. 2007. International Ecological Classification Standard: Terrestrial Ecological Classifications. NatureServe Central Databases. Arlington, VA. Data current as of 10 February 2007.</w:t>
      </w:r>
    </w:p>
    <w:p w:rsidRPr="00A43E41" w:rsidR="004D5F12" w:rsidP="009511C4" w:rsidRDefault="004D5F12" w14:paraId="113B20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B258E" w14:textId="77777777" w:rsidR="00F31257" w:rsidRDefault="00F31257">
      <w:r>
        <w:separator/>
      </w:r>
    </w:p>
  </w:endnote>
  <w:endnote w:type="continuationSeparator" w:id="0">
    <w:p w14:paraId="7163E057" w14:textId="77777777" w:rsidR="00F31257" w:rsidRDefault="00F3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6FA50" w14:textId="77777777" w:rsidR="009511C4" w:rsidRDefault="009511C4" w:rsidP="00951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C208" w14:textId="77777777" w:rsidR="00F31257" w:rsidRDefault="00F31257">
      <w:r>
        <w:separator/>
      </w:r>
    </w:p>
  </w:footnote>
  <w:footnote w:type="continuationSeparator" w:id="0">
    <w:p w14:paraId="32F414B7" w14:textId="77777777" w:rsidR="00F31257" w:rsidRDefault="00F3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238C" w14:textId="77777777" w:rsidR="00A43E41" w:rsidRDefault="00A43E41" w:rsidP="009511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1C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417E"/>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DF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2C6E"/>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07970"/>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11C4"/>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690E"/>
    <w:rsid w:val="00967423"/>
    <w:rsid w:val="00967C07"/>
    <w:rsid w:val="00972A6A"/>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5378"/>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5EC7"/>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1257"/>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69B"/>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55FC8"/>
  <w15:docId w15:val="{2F830FF3-7C2B-4C99-A2A5-E358113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417E"/>
    <w:pPr>
      <w:ind w:left="720"/>
    </w:pPr>
    <w:rPr>
      <w:rFonts w:ascii="Calibri" w:eastAsiaTheme="minorHAnsi" w:hAnsi="Calibri"/>
      <w:sz w:val="22"/>
      <w:szCs w:val="22"/>
    </w:rPr>
  </w:style>
  <w:style w:type="character" w:styleId="Hyperlink">
    <w:name w:val="Hyperlink"/>
    <w:basedOn w:val="DefaultParagraphFont"/>
    <w:rsid w:val="000D417E"/>
    <w:rPr>
      <w:color w:val="0000FF" w:themeColor="hyperlink"/>
      <w:u w:val="single"/>
    </w:rPr>
  </w:style>
  <w:style w:type="paragraph" w:styleId="BalloonText">
    <w:name w:val="Balloon Text"/>
    <w:basedOn w:val="Normal"/>
    <w:link w:val="BalloonTextChar"/>
    <w:uiPriority w:val="99"/>
    <w:semiHidden/>
    <w:unhideWhenUsed/>
    <w:rsid w:val="000D417E"/>
    <w:rPr>
      <w:rFonts w:ascii="Tahoma" w:hAnsi="Tahoma" w:cs="Tahoma"/>
      <w:sz w:val="16"/>
      <w:szCs w:val="16"/>
    </w:rPr>
  </w:style>
  <w:style w:type="character" w:customStyle="1" w:styleId="BalloonTextChar">
    <w:name w:val="Balloon Text Char"/>
    <w:basedOn w:val="DefaultParagraphFont"/>
    <w:link w:val="BalloonText"/>
    <w:uiPriority w:val="99"/>
    <w:semiHidden/>
    <w:rsid w:val="000D4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5367">
      <w:bodyDiv w:val="1"/>
      <w:marLeft w:val="0"/>
      <w:marRight w:val="0"/>
      <w:marTop w:val="0"/>
      <w:marBottom w:val="0"/>
      <w:divBdr>
        <w:top w:val="none" w:sz="0" w:space="0" w:color="auto"/>
        <w:left w:val="none" w:sz="0" w:space="0" w:color="auto"/>
        <w:bottom w:val="none" w:sz="0" w:space="0" w:color="auto"/>
        <w:right w:val="none" w:sz="0" w:space="0" w:color="auto"/>
      </w:divBdr>
    </w:div>
    <w:div w:id="13243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2014-08-21T15:11:00Z</cp:lastPrinted>
  <dcterms:created xsi:type="dcterms:W3CDTF">2018-04-20T22:26:00Z</dcterms:created>
  <dcterms:modified xsi:type="dcterms:W3CDTF">2018-04-20T22:26:00Z</dcterms:modified>
</cp:coreProperties>
</file>