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B16" w:rsidP="00492B16" w:rsidRDefault="00492B16">
      <w:pPr>
        <w:pStyle w:val="BpSTitle"/>
      </w:pPr>
      <w:r>
        <w:t>14152</w:t>
      </w:r>
    </w:p>
    <w:p w:rsidR="00492B16" w:rsidP="00492B16" w:rsidRDefault="00492B16">
      <w:pPr>
        <w:pStyle w:val="BpSTitle"/>
      </w:pPr>
      <w:r>
        <w:t>Arkansas Valley Prairie and Woodland -- Woodland</w:t>
      </w:r>
    </w:p>
    <w:p w:rsidR="00492B16" w:rsidP="00492B16" w:rsidRDefault="00492B16">
      <w:r>
        <w:t xmlns:w="http://schemas.openxmlformats.org/wordprocessingml/2006/main">BpS Model/Description Version: Aug. 2020</w:t>
      </w:r>
      <w:r>
        <w:tab/>
      </w:r>
      <w:r>
        <w:tab/>
      </w:r>
      <w:r>
        <w:tab/>
      </w:r>
      <w:r>
        <w:tab/>
      </w:r>
      <w:r>
        <w:tab/>
      </w:r>
      <w:r>
        <w:tab/>
      </w:r>
      <w:r>
        <w:tab/>
      </w:r>
    </w:p>
    <w:p w:rsidR="00492B16" w:rsidP="00492B16" w:rsidRDefault="00492B16"/>
    <w:tbl>
      <w:tblPr>
        <w:tblW w:w="741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04"/>
        <w:gridCol w:w="3468"/>
        <w:gridCol w:w="1392"/>
        <w:gridCol w:w="852"/>
      </w:tblGrid>
      <w:tr w:rsidRPr="00492B16" w:rsidR="00492B16" w:rsidTr="00492B16">
        <w:tc>
          <w:tcPr>
            <w:tcW w:w="1704" w:type="dxa"/>
            <w:tcBorders>
              <w:top w:val="single" w:color="auto" w:sz="2" w:space="0"/>
              <w:left w:val="single" w:color="auto" w:sz="12" w:space="0"/>
              <w:bottom w:val="single" w:color="000000" w:sz="12" w:space="0"/>
            </w:tcBorders>
            <w:shd w:val="clear" w:color="auto" w:fill="auto"/>
          </w:tcPr>
          <w:p w:rsidRPr="00492B16" w:rsidR="00492B16" w:rsidP="001E7701" w:rsidRDefault="00492B16">
            <w:pPr>
              <w:rPr>
                <w:b/>
                <w:bCs/>
              </w:rPr>
            </w:pPr>
            <w:r w:rsidRPr="00492B16">
              <w:rPr>
                <w:b/>
                <w:bCs/>
              </w:rPr>
              <w:t>Modelers</w:t>
            </w:r>
          </w:p>
        </w:tc>
        <w:tc>
          <w:tcPr>
            <w:tcW w:w="3468" w:type="dxa"/>
            <w:tcBorders>
              <w:top w:val="single" w:color="auto" w:sz="2" w:space="0"/>
              <w:bottom w:val="single" w:color="000000" w:sz="12" w:space="0"/>
              <w:right w:val="single" w:color="000000" w:sz="12" w:space="0"/>
            </w:tcBorders>
            <w:shd w:val="clear" w:color="auto" w:fill="auto"/>
          </w:tcPr>
          <w:p w:rsidRPr="00492B16" w:rsidR="00492B16" w:rsidP="001E7701" w:rsidRDefault="00492B16">
            <w:pPr>
              <w:rPr>
                <w:b/>
                <w:bCs/>
              </w:rPr>
            </w:pPr>
          </w:p>
        </w:tc>
        <w:tc>
          <w:tcPr>
            <w:tcW w:w="1392" w:type="dxa"/>
            <w:tcBorders>
              <w:top w:val="single" w:color="auto" w:sz="2" w:space="0"/>
              <w:left w:val="single" w:color="000000" w:sz="12" w:space="0"/>
              <w:bottom w:val="single" w:color="000000" w:sz="12" w:space="0"/>
            </w:tcBorders>
            <w:shd w:val="clear" w:color="auto" w:fill="auto"/>
          </w:tcPr>
          <w:p w:rsidRPr="00492B16" w:rsidR="00492B16" w:rsidP="001E7701" w:rsidRDefault="00492B16">
            <w:pPr>
              <w:rPr>
                <w:b/>
                <w:bCs/>
              </w:rPr>
            </w:pPr>
            <w:r w:rsidRPr="00492B16">
              <w:rPr>
                <w:b/>
                <w:bCs/>
              </w:rPr>
              <w:t>Reviewers</w:t>
            </w:r>
          </w:p>
        </w:tc>
        <w:tc>
          <w:tcPr>
            <w:tcW w:w="852" w:type="dxa"/>
            <w:tcBorders>
              <w:top w:val="single" w:color="auto" w:sz="2" w:space="0"/>
              <w:bottom w:val="single" w:color="000000" w:sz="12" w:space="0"/>
            </w:tcBorders>
            <w:shd w:val="clear" w:color="auto" w:fill="auto"/>
          </w:tcPr>
          <w:p w:rsidRPr="00492B16" w:rsidR="00492B16" w:rsidP="001E7701" w:rsidRDefault="00492B16">
            <w:pPr>
              <w:rPr>
                <w:b/>
                <w:bCs/>
              </w:rPr>
            </w:pPr>
          </w:p>
        </w:tc>
      </w:tr>
      <w:tr w:rsidRPr="00492B16" w:rsidR="00492B16" w:rsidTr="00492B16">
        <w:tc>
          <w:tcPr>
            <w:tcW w:w="1704" w:type="dxa"/>
            <w:tcBorders>
              <w:top w:val="single" w:color="000000" w:sz="12" w:space="0"/>
              <w:left w:val="single" w:color="auto" w:sz="12" w:space="0"/>
            </w:tcBorders>
            <w:shd w:val="clear" w:color="auto" w:fill="auto"/>
          </w:tcPr>
          <w:p w:rsidRPr="00492B16" w:rsidR="00492B16" w:rsidP="001E7701" w:rsidRDefault="00492B16">
            <w:pPr>
              <w:rPr>
                <w:bCs/>
              </w:rPr>
            </w:pPr>
            <w:r w:rsidRPr="00492B16">
              <w:rPr>
                <w:bCs/>
              </w:rPr>
              <w:t xml:space="preserve">Tom </w:t>
            </w:r>
            <w:proofErr w:type="spellStart"/>
            <w:r w:rsidRPr="00492B16">
              <w:rPr>
                <w:bCs/>
              </w:rPr>
              <w:t>Foti</w:t>
            </w:r>
            <w:proofErr w:type="spellEnd"/>
          </w:p>
        </w:tc>
        <w:tc>
          <w:tcPr>
            <w:tcW w:w="3468" w:type="dxa"/>
            <w:tcBorders>
              <w:top w:val="single" w:color="000000" w:sz="12" w:space="0"/>
              <w:right w:val="single" w:color="000000" w:sz="12" w:space="0"/>
            </w:tcBorders>
            <w:shd w:val="clear" w:color="auto" w:fill="auto"/>
          </w:tcPr>
          <w:p w:rsidRPr="00492B16" w:rsidR="00492B16" w:rsidP="001E7701" w:rsidRDefault="00492B16">
            <w:r w:rsidRPr="00492B16">
              <w:t>tom@arkansasheritage.org</w:t>
            </w:r>
          </w:p>
        </w:tc>
        <w:tc>
          <w:tcPr>
            <w:tcW w:w="1392" w:type="dxa"/>
            <w:tcBorders>
              <w:top w:val="single" w:color="000000" w:sz="12" w:space="0"/>
              <w:left w:val="single" w:color="000000" w:sz="12" w:space="0"/>
            </w:tcBorders>
            <w:shd w:val="clear" w:color="auto" w:fill="auto"/>
          </w:tcPr>
          <w:p w:rsidRPr="00492B16" w:rsidR="00492B16" w:rsidP="001E7701" w:rsidRDefault="00492B16">
            <w:r w:rsidRPr="00492B16">
              <w:t>None</w:t>
            </w:r>
          </w:p>
        </w:tc>
        <w:tc>
          <w:tcPr>
            <w:tcW w:w="852" w:type="dxa"/>
            <w:tcBorders>
              <w:top w:val="single" w:color="000000" w:sz="12" w:space="0"/>
            </w:tcBorders>
            <w:shd w:val="clear" w:color="auto" w:fill="auto"/>
          </w:tcPr>
          <w:p w:rsidRPr="00492B16" w:rsidR="00492B16" w:rsidP="001E7701" w:rsidRDefault="00492B16">
            <w:r w:rsidRPr="00492B16">
              <w:t>None</w:t>
            </w:r>
          </w:p>
        </w:tc>
      </w:tr>
      <w:tr w:rsidRPr="00492B16" w:rsidR="00492B16" w:rsidTr="00492B16">
        <w:tc>
          <w:tcPr>
            <w:tcW w:w="1704" w:type="dxa"/>
            <w:tcBorders>
              <w:left w:val="single" w:color="auto" w:sz="12" w:space="0"/>
            </w:tcBorders>
            <w:shd w:val="clear" w:color="auto" w:fill="auto"/>
          </w:tcPr>
          <w:p w:rsidRPr="00492B16" w:rsidR="00492B16" w:rsidP="001E7701" w:rsidRDefault="00492B16">
            <w:pPr>
              <w:rPr>
                <w:bCs/>
              </w:rPr>
            </w:pPr>
            <w:r w:rsidRPr="00492B16">
              <w:rPr>
                <w:bCs/>
              </w:rPr>
              <w:t>Jennifer Akin</w:t>
            </w:r>
          </w:p>
        </w:tc>
        <w:tc>
          <w:tcPr>
            <w:tcW w:w="3468" w:type="dxa"/>
            <w:tcBorders>
              <w:right w:val="single" w:color="000000" w:sz="12" w:space="0"/>
            </w:tcBorders>
            <w:shd w:val="clear" w:color="auto" w:fill="auto"/>
          </w:tcPr>
          <w:p w:rsidRPr="00492B16" w:rsidR="00492B16" w:rsidP="001E7701" w:rsidRDefault="00492B16">
            <w:r w:rsidRPr="00492B16">
              <w:t>Jennifera@arkansasheritage.org</w:t>
            </w:r>
          </w:p>
        </w:tc>
        <w:tc>
          <w:tcPr>
            <w:tcW w:w="1392" w:type="dxa"/>
            <w:tcBorders>
              <w:left w:val="single" w:color="000000" w:sz="12" w:space="0"/>
            </w:tcBorders>
            <w:shd w:val="clear" w:color="auto" w:fill="auto"/>
          </w:tcPr>
          <w:p w:rsidRPr="00492B16" w:rsidR="00492B16" w:rsidP="001E7701" w:rsidRDefault="00492B16">
            <w:r w:rsidRPr="00492B16">
              <w:t>None</w:t>
            </w:r>
          </w:p>
        </w:tc>
        <w:tc>
          <w:tcPr>
            <w:tcW w:w="852" w:type="dxa"/>
            <w:shd w:val="clear" w:color="auto" w:fill="auto"/>
          </w:tcPr>
          <w:p w:rsidRPr="00492B16" w:rsidR="00492B16" w:rsidP="001E7701" w:rsidRDefault="00492B16">
            <w:r w:rsidRPr="00492B16">
              <w:t>None</w:t>
            </w:r>
          </w:p>
        </w:tc>
      </w:tr>
      <w:tr w:rsidRPr="00492B16" w:rsidR="00492B16" w:rsidTr="00492B16">
        <w:tc>
          <w:tcPr>
            <w:tcW w:w="1704" w:type="dxa"/>
            <w:tcBorders>
              <w:left w:val="single" w:color="auto" w:sz="12" w:space="0"/>
              <w:bottom w:val="single" w:color="auto" w:sz="2" w:space="0"/>
            </w:tcBorders>
            <w:shd w:val="clear" w:color="auto" w:fill="auto"/>
          </w:tcPr>
          <w:p w:rsidRPr="00492B16" w:rsidR="00492B16" w:rsidP="001E7701" w:rsidRDefault="00492B16">
            <w:pPr>
              <w:rPr>
                <w:bCs/>
              </w:rPr>
            </w:pPr>
            <w:r w:rsidRPr="00492B16">
              <w:rPr>
                <w:bCs/>
              </w:rPr>
              <w:t>None</w:t>
            </w:r>
          </w:p>
        </w:tc>
        <w:tc>
          <w:tcPr>
            <w:tcW w:w="3468" w:type="dxa"/>
            <w:tcBorders>
              <w:right w:val="single" w:color="000000" w:sz="12" w:space="0"/>
            </w:tcBorders>
            <w:shd w:val="clear" w:color="auto" w:fill="auto"/>
          </w:tcPr>
          <w:p w:rsidRPr="00492B16" w:rsidR="00492B16" w:rsidP="001E7701" w:rsidRDefault="00492B16">
            <w:r w:rsidRPr="00492B16">
              <w:t>None</w:t>
            </w:r>
          </w:p>
        </w:tc>
        <w:tc>
          <w:tcPr>
            <w:tcW w:w="1392" w:type="dxa"/>
            <w:tcBorders>
              <w:left w:val="single" w:color="000000" w:sz="12" w:space="0"/>
              <w:bottom w:val="single" w:color="auto" w:sz="2" w:space="0"/>
            </w:tcBorders>
            <w:shd w:val="clear" w:color="auto" w:fill="auto"/>
          </w:tcPr>
          <w:p w:rsidRPr="00492B16" w:rsidR="00492B16" w:rsidP="001E7701" w:rsidRDefault="00492B16">
            <w:r w:rsidRPr="00492B16">
              <w:t>None</w:t>
            </w:r>
          </w:p>
        </w:tc>
        <w:tc>
          <w:tcPr>
            <w:tcW w:w="852" w:type="dxa"/>
            <w:shd w:val="clear" w:color="auto" w:fill="auto"/>
          </w:tcPr>
          <w:p w:rsidRPr="00492B16" w:rsidR="00492B16" w:rsidP="001E7701" w:rsidRDefault="00492B16">
            <w:r w:rsidRPr="00492B16">
              <w:t>None</w:t>
            </w:r>
          </w:p>
        </w:tc>
      </w:tr>
    </w:tbl>
    <w:p w:rsidR="00492B16" w:rsidP="00492B16" w:rsidRDefault="00492B16"/>
    <w:p w:rsidR="00492B16" w:rsidP="00492B16" w:rsidRDefault="00492B16">
      <w:pPr>
        <w:pStyle w:val="InfoPara"/>
      </w:pPr>
      <w:r>
        <w:t>Vegetation Type</w:t>
      </w:r>
    </w:p>
    <w:p w:rsidR="00492B16" w:rsidP="00492B16" w:rsidRDefault="003423D1">
      <w:r w:rsidRPr="003423D1">
        <w:t>Herbaceous</w:t>
      </w:r>
      <w:bookmarkStart w:name="_GoBack" w:id="0"/>
      <w:bookmarkEnd w:id="0"/>
    </w:p>
    <w:p w:rsidR="00492B16" w:rsidP="00492B16" w:rsidRDefault="00492B16">
      <w:pPr>
        <w:pStyle w:val="InfoPara"/>
      </w:pPr>
      <w:r>
        <w:t>Map Zones</w:t>
      </w:r>
    </w:p>
    <w:p w:rsidR="00492B16" w:rsidP="00492B16" w:rsidRDefault="00492B16">
      <w:r>
        <w:t>44</w:t>
      </w:r>
    </w:p>
    <w:p w:rsidR="00492B16" w:rsidP="00492B16" w:rsidRDefault="00492B16">
      <w:pPr>
        <w:pStyle w:val="InfoPara"/>
      </w:pPr>
      <w:r>
        <w:t>Model Splits or Lumps</w:t>
      </w:r>
    </w:p>
    <w:p w:rsidR="00492B16" w:rsidP="00492B16" w:rsidRDefault="00492B16">
      <w:r>
        <w:t xml:space="preserve">This </w:t>
      </w:r>
      <w:r w:rsidR="006862AF">
        <w:t>Biophysical Setting (</w:t>
      </w:r>
      <w:r>
        <w:t>BpS</w:t>
      </w:r>
      <w:r w:rsidR="006862AF">
        <w:t>)</w:t>
      </w:r>
      <w:r>
        <w:t xml:space="preserve"> is split into multiple models: a matrix of prairie and woodland. Due to differences in fire regime</w:t>
      </w:r>
      <w:r w:rsidR="006862AF">
        <w:t xml:space="preserve"> (</w:t>
      </w:r>
      <w:r>
        <w:t xml:space="preserve">prairie is dominated by frequent high intensity fire </w:t>
      </w:r>
      <w:r w:rsidR="006862AF">
        <w:t>[</w:t>
      </w:r>
      <w:r>
        <w:t>FRG 2</w:t>
      </w:r>
      <w:r w:rsidR="006862AF">
        <w:t>]</w:t>
      </w:r>
      <w:r>
        <w:t xml:space="preserve"> and woodland is dominated by frequent low intensity fire </w:t>
      </w:r>
      <w:r w:rsidR="006862AF">
        <w:t>[</w:t>
      </w:r>
      <w:r>
        <w:t>FRG 1</w:t>
      </w:r>
      <w:r w:rsidR="006862AF">
        <w:t>]),</w:t>
      </w:r>
      <w:r>
        <w:t xml:space="preserve"> this type </w:t>
      </w:r>
      <w:r w:rsidR="006862AF">
        <w:t>required</w:t>
      </w:r>
      <w:r>
        <w:t xml:space="preserve"> two separate models. For modeling purposes</w:t>
      </w:r>
      <w:r w:rsidR="006862AF">
        <w:t>,</w:t>
      </w:r>
      <w:r>
        <w:t xml:space="preserve"> we split the BpS into two types: 1) Arkansas Valley Prairie and Woodland -- Prairie and 2) Arkansas Valley Prairie and Woodland -- Woodland. The General Information section for the prairie and woodland descriptions is identical for both models to reflect that these systems can be considered as one type. However, the Vegetation Classes section of the descriptions are different for the two types to reflect the differences in the VDDT models. </w:t>
      </w:r>
    </w:p>
    <w:p w:rsidR="00492B16" w:rsidP="00492B16" w:rsidRDefault="00492B16"/>
    <w:p w:rsidR="00492B16" w:rsidP="00492B16" w:rsidRDefault="00492B16">
      <w:r>
        <w:t xml:space="preserve">The prairie element of this BpS is often found at lower elevations relative to the woodland and is associated with </w:t>
      </w:r>
      <w:proofErr w:type="spellStart"/>
      <w:r>
        <w:t>Statsgo</w:t>
      </w:r>
      <w:proofErr w:type="spellEnd"/>
      <w:r>
        <w:t xml:space="preserve"> Association 12 - </w:t>
      </w:r>
      <w:proofErr w:type="spellStart"/>
      <w:r>
        <w:t>Leadvale</w:t>
      </w:r>
      <w:proofErr w:type="spellEnd"/>
      <w:r>
        <w:t>-Taft (USDA-SCS, 1982).</w:t>
      </w:r>
    </w:p>
    <w:p w:rsidR="00492B16" w:rsidP="00492B16" w:rsidRDefault="00492B16"/>
    <w:p w:rsidR="00492B16" w:rsidP="00492B16" w:rsidRDefault="00492B16">
      <w:r>
        <w:t xml:space="preserve">The woodland element of this BpS is often, but not always, found at higher elevations relative to the prairie and is often associated with </w:t>
      </w:r>
      <w:proofErr w:type="spellStart"/>
      <w:r>
        <w:t>Statsgo</w:t>
      </w:r>
      <w:proofErr w:type="spellEnd"/>
      <w:r>
        <w:t xml:space="preserve"> Associations 13 and 15 - Enders-Mountainburg-Nella-</w:t>
      </w:r>
      <w:proofErr w:type="spellStart"/>
      <w:r>
        <w:t>Steprock</w:t>
      </w:r>
      <w:proofErr w:type="spellEnd"/>
      <w:r>
        <w:t xml:space="preserve"> and Linker-Mountainburg (USDA-SCS, 1982), respectively. Although the Arkansas Valley Prairie and Woodland -- Woodland, has very similar species composition to BpS 1364 Ozark-Ouachita Dry Oak Woodland, it can be distinguished by its adjacency to prairie.</w:t>
      </w:r>
    </w:p>
    <w:p w:rsidR="00492B16" w:rsidP="00492B16" w:rsidRDefault="00492B16">
      <w:pPr>
        <w:pStyle w:val="InfoPara"/>
      </w:pPr>
      <w:r>
        <w:t>Geographic Range</w:t>
      </w:r>
    </w:p>
    <w:p w:rsidR="00492B16" w:rsidP="00492B16" w:rsidRDefault="00492B16">
      <w:r>
        <w:t>This BpS is found in the Arkansas Valley region of A</w:t>
      </w:r>
      <w:r w:rsidR="006862AF">
        <w:t>rkansas</w:t>
      </w:r>
      <w:r>
        <w:t xml:space="preserve"> and adjacent O</w:t>
      </w:r>
      <w:r w:rsidR="006862AF">
        <w:t>klahoma</w:t>
      </w:r>
      <w:r>
        <w:t>.</w:t>
      </w:r>
    </w:p>
    <w:p w:rsidR="00492B16" w:rsidP="00492B16" w:rsidRDefault="00492B16">
      <w:pPr>
        <w:pStyle w:val="InfoPara"/>
      </w:pPr>
      <w:r>
        <w:t>Biophysical Site Description</w:t>
      </w:r>
    </w:p>
    <w:p w:rsidR="00492B16" w:rsidP="00492B16" w:rsidRDefault="00492B16">
      <w:r>
        <w:t xml:space="preserve">This BpS is characterized by broad level to gently rolling valleys derived from shales separated by narrow sandstone ridges. The shale-derived soils associated with prairies are thin and droughty. Sandy soils of the ridges, associated with woodlands, are somewhat deeper but still droughty. The vegetation occurs in bands across the landscape associated strongly with soil type. Fires in both physical settings are frequent but those in the prairies are more intense. The valley receives an annual precipitation total of 2-6in less than the surrounding regions (Ozark and Ouachita mountains) due to a rain shadow produced by a combination of prevailing winds and </w:t>
      </w:r>
      <w:r>
        <w:lastRenderedPageBreak/>
        <w:t>mountain orographic effects. The combined effect of droughty soils, reduced precipitation and prevailing level topography create conditions highly conducive to the ignition and spread of fires.</w:t>
      </w:r>
    </w:p>
    <w:p w:rsidR="00492B16" w:rsidP="00492B16" w:rsidRDefault="00492B16">
      <w:pPr>
        <w:pStyle w:val="InfoPara"/>
      </w:pPr>
      <w:r>
        <w:t>Vegetation Description</w:t>
      </w:r>
    </w:p>
    <w:p w:rsidR="00492B16" w:rsidP="00492B16" w:rsidRDefault="00492B16">
      <w:r>
        <w:t xml:space="preserve">This system, like the nearby Cross Timbers, is an ecotone between prairie and eastern deciduous forests. Washington Irving and others have described areas of cross timbers that were evidently mid-seral closed and possibly late-seral closed, because of their inability to penetrate the forest on horseback and their description of the branching present in those stands. Others described stands within the cross timbers that were easily traversed via wagon. </w:t>
      </w:r>
    </w:p>
    <w:p w:rsidR="00492B16" w:rsidP="00492B16" w:rsidRDefault="00492B16"/>
    <w:p w:rsidR="00492B16" w:rsidP="00492B16" w:rsidRDefault="00492B16">
      <w:r>
        <w:t>Woodland vegetation in the Arkans</w:t>
      </w:r>
      <w:r w:rsidR="006862AF">
        <w:t>a</w:t>
      </w:r>
      <w:r>
        <w:t>s Valley Prairie and Woodland BpS is dominated by post oak (</w:t>
      </w:r>
      <w:r w:rsidRPr="006862AF">
        <w:rPr>
          <w:i/>
        </w:rPr>
        <w:t xml:space="preserve">Quercus </w:t>
      </w:r>
      <w:proofErr w:type="spellStart"/>
      <w:r w:rsidRPr="006862AF">
        <w:rPr>
          <w:i/>
        </w:rPr>
        <w:t>stellata</w:t>
      </w:r>
      <w:proofErr w:type="spellEnd"/>
      <w:r>
        <w:t>) and to a lesser extent blackjack oak (</w:t>
      </w:r>
      <w:r w:rsidRPr="006862AF">
        <w:rPr>
          <w:i/>
        </w:rPr>
        <w:t xml:space="preserve">Q. </w:t>
      </w:r>
      <w:proofErr w:type="spellStart"/>
      <w:r w:rsidRPr="006862AF">
        <w:rPr>
          <w:i/>
        </w:rPr>
        <w:t>marilandica</w:t>
      </w:r>
      <w:proofErr w:type="spellEnd"/>
      <w:r>
        <w:t>), hickory (</w:t>
      </w:r>
      <w:proofErr w:type="spellStart"/>
      <w:r w:rsidRPr="006862AF">
        <w:rPr>
          <w:i/>
        </w:rPr>
        <w:t>Carya</w:t>
      </w:r>
      <w:proofErr w:type="spellEnd"/>
      <w:r w:rsidRPr="006862AF">
        <w:rPr>
          <w:i/>
        </w:rPr>
        <w:t xml:space="preserve"> </w:t>
      </w:r>
      <w:r>
        <w:t>spp.) and eastern-red cedar (</w:t>
      </w:r>
      <w:proofErr w:type="spellStart"/>
      <w:r w:rsidRPr="006862AF">
        <w:rPr>
          <w:i/>
        </w:rPr>
        <w:t>Juniperus</w:t>
      </w:r>
      <w:proofErr w:type="spellEnd"/>
      <w:r w:rsidRPr="006862AF">
        <w:rPr>
          <w:i/>
        </w:rPr>
        <w:t xml:space="preserve"> </w:t>
      </w:r>
      <w:proofErr w:type="spellStart"/>
      <w:r w:rsidRPr="006862AF">
        <w:rPr>
          <w:i/>
        </w:rPr>
        <w:t>virginiana</w:t>
      </w:r>
      <w:proofErr w:type="spellEnd"/>
      <w:r>
        <w:t>) in protected areas. Shortleaf pine (</w:t>
      </w:r>
      <w:r w:rsidRPr="006862AF">
        <w:rPr>
          <w:i/>
        </w:rPr>
        <w:t xml:space="preserve">Pinus </w:t>
      </w:r>
      <w:proofErr w:type="spellStart"/>
      <w:r w:rsidRPr="006862AF">
        <w:rPr>
          <w:i/>
        </w:rPr>
        <w:t>echinata</w:t>
      </w:r>
      <w:proofErr w:type="spellEnd"/>
      <w:r>
        <w:t>) sometimes dominates woodlands. The understory and canopy openings woodlands and the prairies, are dominated by big bluestem (</w:t>
      </w:r>
      <w:proofErr w:type="spellStart"/>
      <w:r w:rsidRPr="006862AF">
        <w:rPr>
          <w:i/>
        </w:rPr>
        <w:t>Andropogon</w:t>
      </w:r>
      <w:proofErr w:type="spellEnd"/>
      <w:r w:rsidRPr="006862AF">
        <w:rPr>
          <w:i/>
        </w:rPr>
        <w:t xml:space="preserve"> </w:t>
      </w:r>
      <w:proofErr w:type="spellStart"/>
      <w:r w:rsidRPr="006862AF">
        <w:rPr>
          <w:i/>
        </w:rPr>
        <w:t>gerardii</w:t>
      </w:r>
      <w:proofErr w:type="spellEnd"/>
      <w:r>
        <w:t>), little bluestem (</w:t>
      </w:r>
      <w:proofErr w:type="spellStart"/>
      <w:r w:rsidRPr="006862AF">
        <w:rPr>
          <w:i/>
        </w:rPr>
        <w:t>Schizachyrium</w:t>
      </w:r>
      <w:proofErr w:type="spellEnd"/>
      <w:r w:rsidRPr="006862AF">
        <w:rPr>
          <w:i/>
        </w:rPr>
        <w:t xml:space="preserve"> </w:t>
      </w:r>
      <w:proofErr w:type="spellStart"/>
      <w:r w:rsidRPr="006862AF">
        <w:rPr>
          <w:i/>
        </w:rPr>
        <w:t>scoparium</w:t>
      </w:r>
      <w:proofErr w:type="spellEnd"/>
      <w:r>
        <w:t xml:space="preserve">), </w:t>
      </w:r>
      <w:proofErr w:type="spellStart"/>
      <w:r>
        <w:t>Indiangrass</w:t>
      </w:r>
      <w:proofErr w:type="spellEnd"/>
      <w:r>
        <w:t xml:space="preserve"> (</w:t>
      </w:r>
      <w:proofErr w:type="spellStart"/>
      <w:r w:rsidRPr="006862AF">
        <w:rPr>
          <w:i/>
        </w:rPr>
        <w:t>Sorghastrum</w:t>
      </w:r>
      <w:proofErr w:type="spellEnd"/>
      <w:r w:rsidRPr="006862AF">
        <w:rPr>
          <w:i/>
        </w:rPr>
        <w:t xml:space="preserve"> </w:t>
      </w:r>
      <w:proofErr w:type="spellStart"/>
      <w:r w:rsidRPr="006862AF">
        <w:rPr>
          <w:i/>
        </w:rPr>
        <w:t>nutans</w:t>
      </w:r>
      <w:proofErr w:type="spellEnd"/>
      <w:r>
        <w:t>) and switchgrass (</w:t>
      </w:r>
      <w:r w:rsidRPr="006862AF">
        <w:rPr>
          <w:i/>
        </w:rPr>
        <w:t xml:space="preserve">Panicum </w:t>
      </w:r>
      <w:proofErr w:type="spellStart"/>
      <w:r w:rsidRPr="006862AF">
        <w:rPr>
          <w:i/>
        </w:rPr>
        <w:t>virgatum</w:t>
      </w:r>
      <w:proofErr w:type="spellEnd"/>
      <w:r>
        <w:t>) along with a rich forb diversity that includes ashy sunflower (</w:t>
      </w:r>
      <w:r w:rsidRPr="006862AF">
        <w:rPr>
          <w:i/>
        </w:rPr>
        <w:t xml:space="preserve">Helianthus </w:t>
      </w:r>
      <w:proofErr w:type="spellStart"/>
      <w:r w:rsidRPr="006862AF">
        <w:rPr>
          <w:i/>
        </w:rPr>
        <w:t>mollis</w:t>
      </w:r>
      <w:proofErr w:type="spellEnd"/>
      <w:r>
        <w:t>), pale purple coneflower (</w:t>
      </w:r>
      <w:r w:rsidRPr="006862AF">
        <w:rPr>
          <w:i/>
        </w:rPr>
        <w:t>Echinacea pallida</w:t>
      </w:r>
      <w:r>
        <w:t>), rough coneflower (</w:t>
      </w:r>
      <w:proofErr w:type="spellStart"/>
      <w:r w:rsidRPr="006862AF">
        <w:rPr>
          <w:i/>
        </w:rPr>
        <w:t>Rudbeckia</w:t>
      </w:r>
      <w:proofErr w:type="spellEnd"/>
      <w:r w:rsidRPr="006862AF">
        <w:rPr>
          <w:i/>
        </w:rPr>
        <w:t xml:space="preserve"> grandiflora</w:t>
      </w:r>
      <w:r>
        <w:t xml:space="preserve">), compassplant </w:t>
      </w:r>
      <w:r w:rsidRPr="006862AF">
        <w:rPr>
          <w:i/>
        </w:rPr>
        <w:t xml:space="preserve">(Silphium </w:t>
      </w:r>
      <w:proofErr w:type="spellStart"/>
      <w:r w:rsidRPr="006862AF">
        <w:rPr>
          <w:i/>
        </w:rPr>
        <w:t>laciniatum</w:t>
      </w:r>
      <w:proofErr w:type="spellEnd"/>
      <w:r>
        <w:t>), goldenrods (</w:t>
      </w:r>
      <w:proofErr w:type="spellStart"/>
      <w:r w:rsidRPr="006862AF">
        <w:rPr>
          <w:i/>
        </w:rPr>
        <w:t>Solidago</w:t>
      </w:r>
      <w:proofErr w:type="spellEnd"/>
      <w:r>
        <w:t xml:space="preserve"> spp.), button eryngo (</w:t>
      </w:r>
      <w:r w:rsidRPr="006862AF">
        <w:rPr>
          <w:i/>
        </w:rPr>
        <w:t xml:space="preserve">Eryngium </w:t>
      </w:r>
      <w:proofErr w:type="spellStart"/>
      <w:r w:rsidRPr="006862AF">
        <w:rPr>
          <w:i/>
        </w:rPr>
        <w:t>yuccifolium</w:t>
      </w:r>
      <w:proofErr w:type="spellEnd"/>
      <w:r>
        <w:t>), scarlet Indian paintbrush (</w:t>
      </w:r>
      <w:r w:rsidRPr="006862AF">
        <w:rPr>
          <w:i/>
        </w:rPr>
        <w:t>Castilleja coccinea</w:t>
      </w:r>
      <w:r>
        <w:t>), blazing-stars (</w:t>
      </w:r>
      <w:proofErr w:type="spellStart"/>
      <w:r w:rsidRPr="006862AF">
        <w:rPr>
          <w:i/>
        </w:rPr>
        <w:t>Liatris</w:t>
      </w:r>
      <w:proofErr w:type="spellEnd"/>
      <w:r>
        <w:t xml:space="preserve"> spp.), wild indigo (</w:t>
      </w:r>
      <w:proofErr w:type="spellStart"/>
      <w:r w:rsidRPr="006862AF">
        <w:rPr>
          <w:i/>
        </w:rPr>
        <w:t>Baptisia</w:t>
      </w:r>
      <w:proofErr w:type="spellEnd"/>
      <w:r>
        <w:t xml:space="preserve"> spp.), Oklahoma </w:t>
      </w:r>
      <w:proofErr w:type="spellStart"/>
      <w:r>
        <w:t>grasspink</w:t>
      </w:r>
      <w:proofErr w:type="spellEnd"/>
      <w:r>
        <w:t xml:space="preserve"> (</w:t>
      </w:r>
      <w:proofErr w:type="spellStart"/>
      <w:r w:rsidRPr="006862AF">
        <w:rPr>
          <w:i/>
        </w:rPr>
        <w:t>Calopogon</w:t>
      </w:r>
      <w:proofErr w:type="spellEnd"/>
      <w:r w:rsidRPr="006862AF">
        <w:rPr>
          <w:i/>
        </w:rPr>
        <w:t xml:space="preserve"> </w:t>
      </w:r>
      <w:proofErr w:type="spellStart"/>
      <w:r w:rsidRPr="006862AF">
        <w:rPr>
          <w:i/>
        </w:rPr>
        <w:t>oklahomensis</w:t>
      </w:r>
      <w:proofErr w:type="spellEnd"/>
      <w:r>
        <w:t>) and green milkweed (</w:t>
      </w:r>
      <w:proofErr w:type="spellStart"/>
      <w:r w:rsidRPr="006862AF">
        <w:rPr>
          <w:i/>
        </w:rPr>
        <w:t>Asclepias</w:t>
      </w:r>
      <w:proofErr w:type="spellEnd"/>
      <w:r w:rsidRPr="006862AF">
        <w:rPr>
          <w:i/>
        </w:rPr>
        <w:t xml:space="preserve"> </w:t>
      </w:r>
      <w:proofErr w:type="spellStart"/>
      <w:r w:rsidRPr="006862AF">
        <w:rPr>
          <w:i/>
        </w:rPr>
        <w:t>hirtella</w:t>
      </w:r>
      <w:proofErr w:type="spellEnd"/>
      <w:r w:rsidRPr="006862AF">
        <w:rPr>
          <w:i/>
        </w:rPr>
        <w:t>).</w:t>
      </w:r>
      <w:r>
        <w:t xml:space="preserve"> Ground layer in closed canopy conditions is </w:t>
      </w:r>
      <w:r w:rsidR="006862AF">
        <w:t>dominated</w:t>
      </w:r>
      <w:r>
        <w:t xml:space="preserve"> by oak leaf litter, with little herbaceous cover. In the western portion of this BpS, on both sides of the A</w:t>
      </w:r>
      <w:r w:rsidR="006862AF">
        <w:t>rkansas</w:t>
      </w:r>
      <w:r>
        <w:t>/O</w:t>
      </w:r>
      <w:r w:rsidR="006862AF">
        <w:t>klahoma</w:t>
      </w:r>
      <w:r>
        <w:t xml:space="preserve"> border, prairies that probably established during the mid-Holocene dry interval approximately 5000 BP, were so extensive and consequently burned so frequently up to the early 19th Century that, even in this relatively humid climate (ca. 46in/yr.), the prairies never succeeded to woodland. Woodlands on sandy ridges varied from open to closed and from younger to older trees based on fire and tornado disturbance.</w:t>
      </w:r>
    </w:p>
    <w:p w:rsidR="00492B16" w:rsidP="00492B16" w:rsidRDefault="00492B16">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bl>
    <w:p>
      <w:r>
        <w:rPr>
          <w:sz w:val="16"/>
        </w:rPr>
        <w:t>Species names are from the NRCS PLANTS database. Check species codes at http://plants.usda.gov.</w:t>
      </w:r>
    </w:p>
    <w:p w:rsidR="00492B16" w:rsidP="00492B16" w:rsidRDefault="00492B16">
      <w:pPr>
        <w:pStyle w:val="InfoPara"/>
      </w:pPr>
      <w:r>
        <w:t>Disturbance Description</w:t>
      </w:r>
    </w:p>
    <w:p w:rsidR="00492B16" w:rsidP="00492B16" w:rsidRDefault="00492B16">
      <w:r>
        <w:t xml:space="preserve">The woodland component of this BpS is fire regime group I, with frequent surface fires and while the prairie component is fire regime group II, with frequent replacement fires. Fire frequency in the BpS is greater than in adjacent Ouachita and Ozark Mountains. Fire regimes are assumed to be a result of both aboriginal and lightning origin. Major drought cycles occur at approximately 20yr intervals and influence periodic stand replacement fire. Fires spread from the prairie over a fuel bed of grass through leaf litter and grass in woodlands. Historic prairie fires have been noted to slow down or stop at the border of nearby woodland vegetation, presumably when leaf moisture was high. Fire would penetrate or burn completely through late-seral, open </w:t>
      </w:r>
      <w:r>
        <w:lastRenderedPageBreak/>
        <w:t>stands, often as surface fires. Grazing by bison and elk were likely important secondary disturbances. Tornadoes are frequent in the region, partially or completely removing tree canopy, and returning mid and late seral stands to early seral stage (not modeled).</w:t>
      </w:r>
    </w:p>
    <w:p w:rsidR="00492B16" w:rsidP="00492B16" w:rsidRDefault="00492B16">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97</w:t>
            </w:r>
          </w:p>
        </w:tc>
        <w:tc>
          <w:p>
            <w:pPr>
              <w:jc w:val="center"/>
            </w:pPr>
            <w:r>
              <w:t>2</w:t>
            </w:r>
          </w:p>
        </w:tc>
        <w:tc>
          <w:p>
            <w:pPr>
              <w:jc w:val="center"/>
            </w:pPr>
            <w:r>
              <w:t/>
            </w:r>
          </w:p>
        </w:tc>
        <w:tc>
          <w:p>
            <w:pPr>
              <w:jc w:val="center"/>
            </w:pPr>
            <w:r>
              <w:t/>
            </w:r>
          </w:p>
        </w:tc>
      </w:tr>
      <w:tr>
        <w:tc>
          <w:p>
            <w:pPr>
              <w:jc w:val="center"/>
            </w:pPr>
            <w:r>
              <w:t>Moderate (Mixed)</w:t>
            </w:r>
          </w:p>
        </w:tc>
        <w:tc>
          <w:p>
            <w:pPr>
              <w:jc w:val="center"/>
            </w:pPr>
            <w:r>
              <w:t>14</w:t>
            </w:r>
          </w:p>
        </w:tc>
        <w:tc>
          <w:p>
            <w:pPr>
              <w:jc w:val="center"/>
            </w:pPr>
            <w:r>
              <w:t>14</w:t>
            </w:r>
          </w:p>
        </w:tc>
        <w:tc>
          <w:p>
            <w:pPr>
              <w:jc w:val="center"/>
            </w:pPr>
            <w:r>
              <w:t/>
            </w:r>
          </w:p>
        </w:tc>
        <w:tc>
          <w:p>
            <w:pPr>
              <w:jc w:val="center"/>
            </w:pPr>
            <w:r>
              <w:t/>
            </w:r>
          </w:p>
        </w:tc>
      </w:tr>
      <w:tr>
        <w:tc>
          <w:p>
            <w:pPr>
              <w:jc w:val="center"/>
            </w:pPr>
            <w:r>
              <w:t>Low (Surface)</w:t>
            </w:r>
          </w:p>
        </w:tc>
        <w:tc>
          <w:p>
            <w:pPr>
              <w:jc w:val="center"/>
            </w:pPr>
            <w:r>
              <w:t>3</w:t>
            </w:r>
          </w:p>
        </w:tc>
        <w:tc>
          <w:p>
            <w:pPr>
              <w:jc w:val="center"/>
            </w:pPr>
            <w:r>
              <w:t>84</w:t>
            </w:r>
          </w:p>
        </w:tc>
        <w:tc>
          <w:p>
            <w:pPr>
              <w:jc w:val="center"/>
            </w:pPr>
            <w:r>
              <w:t/>
            </w:r>
          </w:p>
        </w:tc>
        <w:tc>
          <w:p>
            <w:pPr>
              <w:jc w:val="center"/>
            </w:pPr>
            <w:r>
              <w:t/>
            </w:r>
          </w:p>
        </w:tc>
      </w:tr>
      <w:tr>
        <w:tc>
          <w:p>
            <w:pPr>
              <w:jc w:val="center"/>
            </w:pPr>
            <w:r>
              <w:t>All Fires</w:t>
            </w:r>
          </w:p>
        </w:tc>
        <w:tc>
          <w:p>
            <w:pPr>
              <w:jc w:val="center"/>
            </w:pPr>
            <w:r>
              <w:t>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92B16" w:rsidP="00492B16" w:rsidRDefault="00492B16">
      <w:pPr>
        <w:pStyle w:val="InfoPara"/>
      </w:pPr>
      <w:r>
        <w:t>Scale Description</w:t>
      </w:r>
    </w:p>
    <w:p w:rsidR="00492B16" w:rsidP="00492B16" w:rsidRDefault="00492B16">
      <w:r>
        <w:t>The size and connectedness of woodland and prairie patches varies, from small patches of 200ac to well over several thousand acres. Nuttall (1980) described prairies several miles across with similar sized intervening wooded ridges. Fires could cross these boundaries and burn much larger areas than individual patches of prairie or woodland.</w:t>
      </w:r>
    </w:p>
    <w:p w:rsidR="00492B16" w:rsidP="00492B16" w:rsidRDefault="00492B16">
      <w:pPr>
        <w:pStyle w:val="InfoPara"/>
      </w:pPr>
      <w:r>
        <w:t>Adjacency or Identification Concerns</w:t>
      </w:r>
    </w:p>
    <w:p w:rsidR="00492B16" w:rsidP="00492B16" w:rsidRDefault="00492B16">
      <w:r>
        <w:t>This BpS is bounded by and grades into dry oak woodland without associated prairie. Many woodlands within the BpS have been cleared for pasture or developed for other purposes. Cedar has increased, primarily in the woodlands, under fire suppression. Prairies have often been converted to cool season grass (fescue) or warm season grass (Bermuda) pasture. Remaining prairies are often hayed one or more times per growing season.</w:t>
      </w:r>
    </w:p>
    <w:p w:rsidR="00492B16" w:rsidP="00492B16" w:rsidRDefault="00492B16">
      <w:pPr>
        <w:pStyle w:val="InfoPara"/>
      </w:pPr>
      <w:r>
        <w:t>Issues or Problems</w:t>
      </w:r>
    </w:p>
    <w:p w:rsidR="00492B16" w:rsidP="00492B16" w:rsidRDefault="00492B16">
      <w:r>
        <w:t>Little information is available on disturbance and successional history in the Arkansas Valley Prairie and Woodland region. Lack of historical information makes determining the percentage of landscape in each class difficult. First General Land Office land survey data might be useful for this. There are many more descriptions of the similar Cross Timbers region to the west.</w:t>
      </w:r>
    </w:p>
    <w:p w:rsidR="00492B16" w:rsidP="00492B16" w:rsidRDefault="00492B16">
      <w:pPr>
        <w:pStyle w:val="InfoPara"/>
      </w:pPr>
      <w:r>
        <w:t>Native Uncharacteristic Conditions</w:t>
      </w:r>
    </w:p>
    <w:p w:rsidR="00492B16" w:rsidP="00492B16" w:rsidRDefault="00492B16">
      <w:r>
        <w:t>Eastern red cedar increases under fire suppression in woodlands. In prairies, a variety of shrubs and trees increase and may replace herbaceous species under fire suppression, particularly along streams.</w:t>
      </w:r>
    </w:p>
    <w:p w:rsidR="00492B16" w:rsidP="00492B16" w:rsidRDefault="00492B16">
      <w:pPr>
        <w:pStyle w:val="InfoPara"/>
      </w:pPr>
      <w:r>
        <w:t>Comments</w:t>
      </w:r>
    </w:p>
    <w:p w:rsidR="003365BC" w:rsidP="003365BC" w:rsidRDefault="003365BC">
      <w:pPr>
        <w:rPr>
          <w:b/>
        </w:rPr>
      </w:pPr>
    </w:p>
    <w:p w:rsidR="003365BC" w:rsidP="003365BC" w:rsidRDefault="003365BC">
      <w:pPr>
        <w:rPr>
          <w:b/>
        </w:rPr>
      </w:pPr>
    </w:p>
    <w:p w:rsidR="00492B16" w:rsidP="00492B16" w:rsidRDefault="00492B16">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92B16" w:rsidP="00492B16" w:rsidRDefault="00492B16">
      <w:pPr>
        <w:pStyle w:val="InfoPara"/>
        <w:pBdr>
          <w:top w:val="single" w:color="auto" w:sz="4" w:space="1"/>
        </w:pBdr>
      </w:pPr>
      <w:r xmlns:w="http://schemas.openxmlformats.org/wordprocessingml/2006/main">
        <w:t>Class A</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92B16" w:rsidP="00492B16" w:rsidRDefault="00492B16"/>
    <w:p w:rsidR="00492B16" w:rsidP="00492B16" w:rsidRDefault="00492B1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492B16" w:rsidR="00492B16" w:rsidTr="00492B16">
        <w:tc>
          <w:tcPr>
            <w:tcW w:w="1188" w:type="dxa"/>
            <w:tcBorders>
              <w:top w:val="single" w:color="auto" w:sz="2" w:space="0"/>
              <w:bottom w:val="single" w:color="000000" w:sz="12" w:space="0"/>
            </w:tcBorders>
            <w:shd w:val="clear" w:color="auto" w:fill="auto"/>
          </w:tcPr>
          <w:p w:rsidRPr="00492B16" w:rsidR="00492B16" w:rsidP="002651E1" w:rsidRDefault="00492B16">
            <w:pPr>
              <w:rPr>
                <w:b/>
                <w:bCs/>
              </w:rPr>
            </w:pPr>
            <w:r w:rsidRPr="00492B16">
              <w:rPr>
                <w:b/>
                <w:bCs/>
              </w:rPr>
              <w:lastRenderedPageBreak/>
              <w:t>Symbol</w:t>
            </w:r>
          </w:p>
        </w:tc>
        <w:tc>
          <w:tcPr>
            <w:tcW w:w="2376" w:type="dxa"/>
            <w:tcBorders>
              <w:top w:val="single" w:color="auto" w:sz="2" w:space="0"/>
              <w:bottom w:val="single" w:color="000000" w:sz="12" w:space="0"/>
            </w:tcBorders>
            <w:shd w:val="clear" w:color="auto" w:fill="auto"/>
          </w:tcPr>
          <w:p w:rsidRPr="00492B16" w:rsidR="00492B16" w:rsidP="002651E1" w:rsidRDefault="00492B16">
            <w:pPr>
              <w:rPr>
                <w:b/>
                <w:bCs/>
              </w:rPr>
            </w:pPr>
            <w:r w:rsidRPr="00492B16">
              <w:rPr>
                <w:b/>
                <w:bCs/>
              </w:rPr>
              <w:t>Scientific Name</w:t>
            </w:r>
          </w:p>
        </w:tc>
        <w:tc>
          <w:tcPr>
            <w:tcW w:w="1860" w:type="dxa"/>
            <w:tcBorders>
              <w:top w:val="single" w:color="auto" w:sz="2" w:space="0"/>
              <w:bottom w:val="single" w:color="000000" w:sz="12" w:space="0"/>
            </w:tcBorders>
            <w:shd w:val="clear" w:color="auto" w:fill="auto"/>
          </w:tcPr>
          <w:p w:rsidRPr="00492B16" w:rsidR="00492B16" w:rsidP="002651E1" w:rsidRDefault="00492B16">
            <w:pPr>
              <w:rPr>
                <w:b/>
                <w:bCs/>
              </w:rPr>
            </w:pPr>
            <w:r w:rsidRPr="00492B16">
              <w:rPr>
                <w:b/>
                <w:bCs/>
              </w:rPr>
              <w:t>Common Name</w:t>
            </w:r>
          </w:p>
        </w:tc>
        <w:tc>
          <w:tcPr>
            <w:tcW w:w="1956" w:type="dxa"/>
            <w:tcBorders>
              <w:top w:val="single" w:color="auto" w:sz="2" w:space="0"/>
              <w:bottom w:val="single" w:color="000000" w:sz="12" w:space="0"/>
            </w:tcBorders>
            <w:shd w:val="clear" w:color="auto" w:fill="auto"/>
          </w:tcPr>
          <w:p w:rsidRPr="00492B16" w:rsidR="00492B16" w:rsidP="002651E1" w:rsidRDefault="00492B16">
            <w:pPr>
              <w:rPr>
                <w:b/>
                <w:bCs/>
              </w:rPr>
            </w:pPr>
            <w:r w:rsidRPr="00492B16">
              <w:rPr>
                <w:b/>
                <w:bCs/>
              </w:rPr>
              <w:t>Canopy Position</w:t>
            </w:r>
          </w:p>
        </w:tc>
      </w:tr>
      <w:tr w:rsidRPr="00492B16" w:rsidR="00492B16" w:rsidTr="00492B16">
        <w:tc>
          <w:tcPr>
            <w:tcW w:w="1188" w:type="dxa"/>
            <w:tcBorders>
              <w:top w:val="single" w:color="000000" w:sz="12" w:space="0"/>
            </w:tcBorders>
            <w:shd w:val="clear" w:color="auto" w:fill="auto"/>
          </w:tcPr>
          <w:p w:rsidRPr="00492B16" w:rsidR="00492B16" w:rsidP="002651E1" w:rsidRDefault="00492B16">
            <w:pPr>
              <w:rPr>
                <w:bCs/>
              </w:rPr>
            </w:pPr>
            <w:r w:rsidRPr="00492B16">
              <w:rPr>
                <w:bCs/>
              </w:rPr>
              <w:t>ANGE</w:t>
            </w:r>
          </w:p>
        </w:tc>
        <w:tc>
          <w:tcPr>
            <w:tcW w:w="2376" w:type="dxa"/>
            <w:tcBorders>
              <w:top w:val="single" w:color="000000" w:sz="12" w:space="0"/>
            </w:tcBorders>
            <w:shd w:val="clear" w:color="auto" w:fill="auto"/>
          </w:tcPr>
          <w:p w:rsidRPr="00492B16" w:rsidR="00492B16" w:rsidP="002651E1" w:rsidRDefault="00492B16">
            <w:proofErr w:type="spellStart"/>
            <w:r w:rsidRPr="00492B16">
              <w:t>Andropogon</w:t>
            </w:r>
            <w:proofErr w:type="spellEnd"/>
            <w:r w:rsidRPr="00492B16">
              <w:t xml:space="preserve"> </w:t>
            </w:r>
            <w:proofErr w:type="spellStart"/>
            <w:r w:rsidRPr="00492B16">
              <w:t>gerardii</w:t>
            </w:r>
            <w:proofErr w:type="spellEnd"/>
          </w:p>
        </w:tc>
        <w:tc>
          <w:tcPr>
            <w:tcW w:w="1860" w:type="dxa"/>
            <w:tcBorders>
              <w:top w:val="single" w:color="000000" w:sz="12" w:space="0"/>
            </w:tcBorders>
            <w:shd w:val="clear" w:color="auto" w:fill="auto"/>
          </w:tcPr>
          <w:p w:rsidRPr="00492B16" w:rsidR="00492B16" w:rsidP="002651E1" w:rsidRDefault="00492B16">
            <w:r w:rsidRPr="00492B16">
              <w:t>Big bluestem</w:t>
            </w:r>
          </w:p>
        </w:tc>
        <w:tc>
          <w:tcPr>
            <w:tcW w:w="1956" w:type="dxa"/>
            <w:tcBorders>
              <w:top w:val="single" w:color="000000" w:sz="12" w:space="0"/>
            </w:tcBorders>
            <w:shd w:val="clear" w:color="auto" w:fill="auto"/>
          </w:tcPr>
          <w:p w:rsidRPr="00492B16" w:rsidR="00492B16" w:rsidP="002651E1" w:rsidRDefault="00492B16">
            <w:r w:rsidRPr="00492B16">
              <w:t>Mid-Upper</w:t>
            </w:r>
          </w:p>
        </w:tc>
      </w:tr>
      <w:tr w:rsidRPr="00492B16" w:rsidR="00492B16" w:rsidTr="00492B16">
        <w:tc>
          <w:tcPr>
            <w:tcW w:w="1188" w:type="dxa"/>
            <w:shd w:val="clear" w:color="auto" w:fill="auto"/>
          </w:tcPr>
          <w:p w:rsidRPr="00492B16" w:rsidR="00492B16" w:rsidP="002651E1" w:rsidRDefault="00492B16">
            <w:pPr>
              <w:rPr>
                <w:bCs/>
              </w:rPr>
            </w:pPr>
            <w:r w:rsidRPr="00492B16">
              <w:rPr>
                <w:bCs/>
              </w:rPr>
              <w:t>SONU2</w:t>
            </w:r>
          </w:p>
        </w:tc>
        <w:tc>
          <w:tcPr>
            <w:tcW w:w="2376" w:type="dxa"/>
            <w:shd w:val="clear" w:color="auto" w:fill="auto"/>
          </w:tcPr>
          <w:p w:rsidRPr="00492B16" w:rsidR="00492B16" w:rsidP="002651E1" w:rsidRDefault="00492B16">
            <w:proofErr w:type="spellStart"/>
            <w:r w:rsidRPr="00492B16">
              <w:t>Sorghastrum</w:t>
            </w:r>
            <w:proofErr w:type="spellEnd"/>
            <w:r w:rsidRPr="00492B16">
              <w:t xml:space="preserve"> </w:t>
            </w:r>
            <w:proofErr w:type="spellStart"/>
            <w:r w:rsidRPr="00492B16">
              <w:t>nutans</w:t>
            </w:r>
            <w:proofErr w:type="spellEnd"/>
          </w:p>
        </w:tc>
        <w:tc>
          <w:tcPr>
            <w:tcW w:w="1860" w:type="dxa"/>
            <w:shd w:val="clear" w:color="auto" w:fill="auto"/>
          </w:tcPr>
          <w:p w:rsidRPr="00492B16" w:rsidR="00492B16" w:rsidP="002651E1" w:rsidRDefault="00492B16">
            <w:r w:rsidRPr="00492B16">
              <w:t>Indiangrass</w:t>
            </w:r>
          </w:p>
        </w:tc>
        <w:tc>
          <w:tcPr>
            <w:tcW w:w="1956" w:type="dxa"/>
            <w:shd w:val="clear" w:color="auto" w:fill="auto"/>
          </w:tcPr>
          <w:p w:rsidRPr="00492B16" w:rsidR="00492B16" w:rsidP="002651E1" w:rsidRDefault="00492B16">
            <w:r w:rsidRPr="00492B16">
              <w:t>Mid-Upper</w:t>
            </w:r>
          </w:p>
        </w:tc>
      </w:tr>
      <w:tr w:rsidRPr="00492B16" w:rsidR="00492B16" w:rsidTr="00492B16">
        <w:tc>
          <w:tcPr>
            <w:tcW w:w="1188" w:type="dxa"/>
            <w:shd w:val="clear" w:color="auto" w:fill="auto"/>
          </w:tcPr>
          <w:p w:rsidRPr="00492B16" w:rsidR="00492B16" w:rsidP="002651E1" w:rsidRDefault="00492B16">
            <w:pPr>
              <w:rPr>
                <w:bCs/>
              </w:rPr>
            </w:pPr>
            <w:r w:rsidRPr="00492B16">
              <w:rPr>
                <w:bCs/>
              </w:rPr>
              <w:t>QUST</w:t>
            </w:r>
          </w:p>
        </w:tc>
        <w:tc>
          <w:tcPr>
            <w:tcW w:w="2376" w:type="dxa"/>
            <w:shd w:val="clear" w:color="auto" w:fill="auto"/>
          </w:tcPr>
          <w:p w:rsidRPr="00492B16" w:rsidR="00492B16" w:rsidP="002651E1" w:rsidRDefault="00492B16">
            <w:r w:rsidRPr="00492B16">
              <w:t xml:space="preserve">Quercus </w:t>
            </w:r>
            <w:proofErr w:type="spellStart"/>
            <w:r w:rsidRPr="00492B16">
              <w:t>stellata</w:t>
            </w:r>
            <w:proofErr w:type="spellEnd"/>
          </w:p>
        </w:tc>
        <w:tc>
          <w:tcPr>
            <w:tcW w:w="1860" w:type="dxa"/>
            <w:shd w:val="clear" w:color="auto" w:fill="auto"/>
          </w:tcPr>
          <w:p w:rsidRPr="00492B16" w:rsidR="00492B16" w:rsidP="002651E1" w:rsidRDefault="00492B16">
            <w:r w:rsidRPr="00492B16">
              <w:t>Post oak</w:t>
            </w:r>
          </w:p>
        </w:tc>
        <w:tc>
          <w:tcPr>
            <w:tcW w:w="1956" w:type="dxa"/>
            <w:shd w:val="clear" w:color="auto" w:fill="auto"/>
          </w:tcPr>
          <w:p w:rsidRPr="00492B16" w:rsidR="00492B16" w:rsidP="002651E1" w:rsidRDefault="00492B16">
            <w:r w:rsidRPr="00492B16">
              <w:t>Upper</w:t>
            </w:r>
          </w:p>
        </w:tc>
      </w:tr>
      <w:tr w:rsidRPr="00492B16" w:rsidR="00492B16" w:rsidTr="00492B16">
        <w:tc>
          <w:tcPr>
            <w:tcW w:w="1188" w:type="dxa"/>
            <w:shd w:val="clear" w:color="auto" w:fill="auto"/>
          </w:tcPr>
          <w:p w:rsidRPr="00492B16" w:rsidR="00492B16" w:rsidP="002651E1" w:rsidRDefault="00492B16">
            <w:pPr>
              <w:rPr>
                <w:bCs/>
              </w:rPr>
            </w:pPr>
            <w:r w:rsidRPr="00492B16">
              <w:rPr>
                <w:bCs/>
              </w:rPr>
              <w:t>QUMA3</w:t>
            </w:r>
          </w:p>
        </w:tc>
        <w:tc>
          <w:tcPr>
            <w:tcW w:w="2376" w:type="dxa"/>
            <w:shd w:val="clear" w:color="auto" w:fill="auto"/>
          </w:tcPr>
          <w:p w:rsidRPr="00492B16" w:rsidR="00492B16" w:rsidP="002651E1" w:rsidRDefault="00492B16">
            <w:r w:rsidRPr="00492B16">
              <w:t xml:space="preserve">Quercus </w:t>
            </w:r>
            <w:proofErr w:type="spellStart"/>
            <w:r w:rsidRPr="00492B16">
              <w:t>marilandica</w:t>
            </w:r>
            <w:proofErr w:type="spellEnd"/>
          </w:p>
        </w:tc>
        <w:tc>
          <w:tcPr>
            <w:tcW w:w="1860" w:type="dxa"/>
            <w:shd w:val="clear" w:color="auto" w:fill="auto"/>
          </w:tcPr>
          <w:p w:rsidRPr="00492B16" w:rsidR="00492B16" w:rsidP="002651E1" w:rsidRDefault="00492B16">
            <w:r w:rsidRPr="00492B16">
              <w:t>Blackjack oak</w:t>
            </w:r>
          </w:p>
        </w:tc>
        <w:tc>
          <w:tcPr>
            <w:tcW w:w="1956" w:type="dxa"/>
            <w:shd w:val="clear" w:color="auto" w:fill="auto"/>
          </w:tcPr>
          <w:p w:rsidRPr="00492B16" w:rsidR="00492B16" w:rsidP="002651E1" w:rsidRDefault="00492B16">
            <w:r w:rsidRPr="00492B16">
              <w:t>Upper</w:t>
            </w:r>
          </w:p>
        </w:tc>
      </w:tr>
    </w:tbl>
    <w:p w:rsidR="00492B16" w:rsidP="00492B16" w:rsidRDefault="00492B16"/>
    <w:p w:rsidR="00492B16" w:rsidP="00492B16" w:rsidRDefault="00492B16">
      <w:pPr>
        <w:pStyle w:val="SClassInfoPara"/>
      </w:pPr>
      <w:r>
        <w:t>Description</w:t>
      </w:r>
    </w:p>
    <w:p w:rsidR="00492B16" w:rsidP="00492B16" w:rsidRDefault="00492B16">
      <w:r>
        <w:t>If forest cover of woodland is removed by tornado, stand-replacement fire, anthropogenic action (clearcutting) or other causes, the initiation stage is dominated by prairie grasses and forbs along with sprouts and seedlings of the woody woodland species. Under appropriate fire regime the stage will rapidly succeed to a mid</w:t>
      </w:r>
      <w:r w:rsidR="006862AF">
        <w:t>-</w:t>
      </w:r>
      <w:r>
        <w:t xml:space="preserve">development stage. </w:t>
      </w:r>
    </w:p>
    <w:p w:rsidR="00492B16" w:rsidP="00492B16" w:rsidRDefault="00492B16"/>
    <w:p>
      <w:r>
        <w:rPr>
          <w:i/>
          <w:u w:val="single"/>
        </w:rPr>
        <w:t>Maximum Tree Size Class</w:t>
      </w:r>
      <w:br/>
      <w:r>
        <w:t>None</w:t>
      </w:r>
    </w:p>
    <w:p w:rsidR="00492B16" w:rsidP="00492B16" w:rsidRDefault="00492B16">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492B16" w:rsidP="00492B16" w:rsidRDefault="00492B16"/>
    <w:p w:rsidR="00492B16" w:rsidP="00492B16" w:rsidRDefault="00492B1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64"/>
        <w:gridCol w:w="1860"/>
        <w:gridCol w:w="1956"/>
      </w:tblGrid>
      <w:tr w:rsidRPr="00492B16" w:rsidR="00492B16" w:rsidTr="00492B16">
        <w:tc>
          <w:tcPr>
            <w:tcW w:w="1188" w:type="dxa"/>
            <w:tcBorders>
              <w:top w:val="single" w:color="auto" w:sz="2" w:space="0"/>
              <w:bottom w:val="single" w:color="000000" w:sz="12" w:space="0"/>
            </w:tcBorders>
            <w:shd w:val="clear" w:color="auto" w:fill="auto"/>
          </w:tcPr>
          <w:p w:rsidRPr="00492B16" w:rsidR="00492B16" w:rsidP="00364194" w:rsidRDefault="00492B16">
            <w:pPr>
              <w:rPr>
                <w:b/>
                <w:bCs/>
              </w:rPr>
            </w:pPr>
            <w:r w:rsidRPr="00492B16">
              <w:rPr>
                <w:b/>
                <w:bCs/>
              </w:rPr>
              <w:t>Symbol</w:t>
            </w:r>
          </w:p>
        </w:tc>
        <w:tc>
          <w:tcPr>
            <w:tcW w:w="2364" w:type="dxa"/>
            <w:tcBorders>
              <w:top w:val="single" w:color="auto" w:sz="2" w:space="0"/>
              <w:bottom w:val="single" w:color="000000" w:sz="12" w:space="0"/>
            </w:tcBorders>
            <w:shd w:val="clear" w:color="auto" w:fill="auto"/>
          </w:tcPr>
          <w:p w:rsidRPr="00492B16" w:rsidR="00492B16" w:rsidP="00364194" w:rsidRDefault="00492B16">
            <w:pPr>
              <w:rPr>
                <w:b/>
                <w:bCs/>
              </w:rPr>
            </w:pPr>
            <w:r w:rsidRPr="00492B16">
              <w:rPr>
                <w:b/>
                <w:bCs/>
              </w:rPr>
              <w:t>Scientific Name</w:t>
            </w:r>
          </w:p>
        </w:tc>
        <w:tc>
          <w:tcPr>
            <w:tcW w:w="1860" w:type="dxa"/>
            <w:tcBorders>
              <w:top w:val="single" w:color="auto" w:sz="2" w:space="0"/>
              <w:bottom w:val="single" w:color="000000" w:sz="12" w:space="0"/>
            </w:tcBorders>
            <w:shd w:val="clear" w:color="auto" w:fill="auto"/>
          </w:tcPr>
          <w:p w:rsidRPr="00492B16" w:rsidR="00492B16" w:rsidP="00364194" w:rsidRDefault="00492B16">
            <w:pPr>
              <w:rPr>
                <w:b/>
                <w:bCs/>
              </w:rPr>
            </w:pPr>
            <w:r w:rsidRPr="00492B16">
              <w:rPr>
                <w:b/>
                <w:bCs/>
              </w:rPr>
              <w:t>Common Name</w:t>
            </w:r>
          </w:p>
        </w:tc>
        <w:tc>
          <w:tcPr>
            <w:tcW w:w="1956" w:type="dxa"/>
            <w:tcBorders>
              <w:top w:val="single" w:color="auto" w:sz="2" w:space="0"/>
              <w:bottom w:val="single" w:color="000000" w:sz="12" w:space="0"/>
            </w:tcBorders>
            <w:shd w:val="clear" w:color="auto" w:fill="auto"/>
          </w:tcPr>
          <w:p w:rsidRPr="00492B16" w:rsidR="00492B16" w:rsidP="00364194" w:rsidRDefault="00492B16">
            <w:pPr>
              <w:rPr>
                <w:b/>
                <w:bCs/>
              </w:rPr>
            </w:pPr>
            <w:r w:rsidRPr="00492B16">
              <w:rPr>
                <w:b/>
                <w:bCs/>
              </w:rPr>
              <w:t>Canopy Position</w:t>
            </w:r>
          </w:p>
        </w:tc>
      </w:tr>
      <w:tr w:rsidRPr="00492B16" w:rsidR="00492B16" w:rsidTr="00492B16">
        <w:tc>
          <w:tcPr>
            <w:tcW w:w="1188" w:type="dxa"/>
            <w:tcBorders>
              <w:top w:val="single" w:color="000000" w:sz="12" w:space="0"/>
            </w:tcBorders>
            <w:shd w:val="clear" w:color="auto" w:fill="auto"/>
          </w:tcPr>
          <w:p w:rsidRPr="00492B16" w:rsidR="00492B16" w:rsidP="00364194" w:rsidRDefault="00492B16">
            <w:pPr>
              <w:rPr>
                <w:bCs/>
              </w:rPr>
            </w:pPr>
            <w:r w:rsidRPr="00492B16">
              <w:rPr>
                <w:bCs/>
              </w:rPr>
              <w:t>QUST</w:t>
            </w:r>
          </w:p>
        </w:tc>
        <w:tc>
          <w:tcPr>
            <w:tcW w:w="2364" w:type="dxa"/>
            <w:tcBorders>
              <w:top w:val="single" w:color="000000" w:sz="12" w:space="0"/>
            </w:tcBorders>
            <w:shd w:val="clear" w:color="auto" w:fill="auto"/>
          </w:tcPr>
          <w:p w:rsidRPr="00492B16" w:rsidR="00492B16" w:rsidP="00364194" w:rsidRDefault="00492B16">
            <w:r w:rsidRPr="00492B16">
              <w:t xml:space="preserve">Quercus </w:t>
            </w:r>
            <w:proofErr w:type="spellStart"/>
            <w:r w:rsidRPr="00492B16">
              <w:t>stellata</w:t>
            </w:r>
            <w:proofErr w:type="spellEnd"/>
          </w:p>
        </w:tc>
        <w:tc>
          <w:tcPr>
            <w:tcW w:w="1860" w:type="dxa"/>
            <w:tcBorders>
              <w:top w:val="single" w:color="000000" w:sz="12" w:space="0"/>
            </w:tcBorders>
            <w:shd w:val="clear" w:color="auto" w:fill="auto"/>
          </w:tcPr>
          <w:p w:rsidRPr="00492B16" w:rsidR="00492B16" w:rsidP="00364194" w:rsidRDefault="00492B16">
            <w:r w:rsidRPr="00492B16">
              <w:t>Post oak</w:t>
            </w:r>
          </w:p>
        </w:tc>
        <w:tc>
          <w:tcPr>
            <w:tcW w:w="1956" w:type="dxa"/>
            <w:tcBorders>
              <w:top w:val="single" w:color="000000" w:sz="12" w:space="0"/>
            </w:tcBorders>
            <w:shd w:val="clear" w:color="auto" w:fill="auto"/>
          </w:tcPr>
          <w:p w:rsidRPr="00492B16" w:rsidR="00492B16" w:rsidP="00364194" w:rsidRDefault="00492B16">
            <w:r w:rsidRPr="00492B16">
              <w:t>Upper</w:t>
            </w:r>
          </w:p>
        </w:tc>
      </w:tr>
      <w:tr w:rsidRPr="00492B16" w:rsidR="00492B16" w:rsidTr="00492B16">
        <w:tc>
          <w:tcPr>
            <w:tcW w:w="1188" w:type="dxa"/>
            <w:shd w:val="clear" w:color="auto" w:fill="auto"/>
          </w:tcPr>
          <w:p w:rsidRPr="00492B16" w:rsidR="00492B16" w:rsidP="00364194" w:rsidRDefault="00492B16">
            <w:pPr>
              <w:rPr>
                <w:bCs/>
              </w:rPr>
            </w:pPr>
            <w:r w:rsidRPr="00492B16">
              <w:rPr>
                <w:bCs/>
              </w:rPr>
              <w:t>QUMA3</w:t>
            </w:r>
          </w:p>
        </w:tc>
        <w:tc>
          <w:tcPr>
            <w:tcW w:w="2364" w:type="dxa"/>
            <w:shd w:val="clear" w:color="auto" w:fill="auto"/>
          </w:tcPr>
          <w:p w:rsidRPr="00492B16" w:rsidR="00492B16" w:rsidP="00364194" w:rsidRDefault="00492B16">
            <w:r w:rsidRPr="00492B16">
              <w:t xml:space="preserve">Quercus </w:t>
            </w:r>
            <w:proofErr w:type="spellStart"/>
            <w:r w:rsidRPr="00492B16">
              <w:t>marilandica</w:t>
            </w:r>
            <w:proofErr w:type="spellEnd"/>
          </w:p>
        </w:tc>
        <w:tc>
          <w:tcPr>
            <w:tcW w:w="1860" w:type="dxa"/>
            <w:shd w:val="clear" w:color="auto" w:fill="auto"/>
          </w:tcPr>
          <w:p w:rsidRPr="00492B16" w:rsidR="00492B16" w:rsidP="00364194" w:rsidRDefault="00492B16">
            <w:r w:rsidRPr="00492B16">
              <w:t>Blackjack oak</w:t>
            </w:r>
          </w:p>
        </w:tc>
        <w:tc>
          <w:tcPr>
            <w:tcW w:w="1956" w:type="dxa"/>
            <w:shd w:val="clear" w:color="auto" w:fill="auto"/>
          </w:tcPr>
          <w:p w:rsidRPr="00492B16" w:rsidR="00492B16" w:rsidP="00364194" w:rsidRDefault="00492B16">
            <w:r w:rsidRPr="00492B16">
              <w:t>Mid-Upper</w:t>
            </w:r>
          </w:p>
        </w:tc>
      </w:tr>
    </w:tbl>
    <w:p w:rsidR="00492B16" w:rsidP="00492B16" w:rsidRDefault="00492B16"/>
    <w:p w:rsidR="00492B16" w:rsidP="00492B16" w:rsidRDefault="00492B16">
      <w:pPr>
        <w:pStyle w:val="SClassInfoPara"/>
      </w:pPr>
      <w:r>
        <w:t>Description</w:t>
      </w:r>
    </w:p>
    <w:p w:rsidR="00492B16" w:rsidP="00492B16" w:rsidRDefault="00492B16">
      <w:r>
        <w:t xml:space="preserve">Mid-seral </w:t>
      </w:r>
      <w:r w:rsidR="00241029">
        <w:t xml:space="preserve">with closed canopy </w:t>
      </w:r>
      <w:r>
        <w:t>sapling to pole-sized oak with little or no herbaceous understory. Structure may be dense from lower to upper levels even in closed canopy conditions with persistent branches composing much of structure along with numerous small to medium diameter stems. Blueberry (</w:t>
      </w:r>
      <w:r w:rsidRPr="006862AF">
        <w:rPr>
          <w:i/>
        </w:rPr>
        <w:t xml:space="preserve">Vaccinium </w:t>
      </w:r>
      <w:r>
        <w:t xml:space="preserve">spp.) may contribute to lower midstory structure in closed canopy stands. </w:t>
      </w:r>
    </w:p>
    <w:p w:rsidR="00492B16" w:rsidP="00492B16" w:rsidRDefault="00492B16"/>
    <w:p w:rsidR="00492B16" w:rsidP="00492B16" w:rsidRDefault="00492B16"/>
    <w:p>
      <w:r>
        <w:rPr>
          <w:i/>
          <w:u w:val="single"/>
        </w:rPr>
        <w:t>Maximum Tree Size Class</w:t>
      </w:r>
      <w:br/>
      <w:r>
        <w:t>Pole 5-9" DBH</w:t>
      </w:r>
    </w:p>
    <w:p w:rsidR="00492B16" w:rsidP="00492B16" w:rsidRDefault="00492B16">
      <w:pPr>
        <w:pStyle w:val="InfoPara"/>
        <w:pBdr>
          <w:top w:val="single" w:color="auto" w:sz="4" w:space="1"/>
        </w:pBdr>
      </w:pPr>
      <w:r xmlns:w="http://schemas.openxmlformats.org/wordprocessingml/2006/main">
        <w:t>Class C</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92B16" w:rsidP="00492B16" w:rsidRDefault="00492B16"/>
    <w:p w:rsidR="00492B16" w:rsidP="00492B16" w:rsidRDefault="00492B1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80"/>
        <w:gridCol w:w="1860"/>
        <w:gridCol w:w="1956"/>
      </w:tblGrid>
      <w:tr w:rsidRPr="00492B16" w:rsidR="00492B16" w:rsidTr="00492B16">
        <w:tc>
          <w:tcPr>
            <w:tcW w:w="1188" w:type="dxa"/>
            <w:tcBorders>
              <w:top w:val="single" w:color="auto" w:sz="2" w:space="0"/>
              <w:bottom w:val="single" w:color="000000" w:sz="12" w:space="0"/>
            </w:tcBorders>
            <w:shd w:val="clear" w:color="auto" w:fill="auto"/>
          </w:tcPr>
          <w:p w:rsidRPr="00492B16" w:rsidR="00492B16" w:rsidP="00E855FF" w:rsidRDefault="00492B16">
            <w:pPr>
              <w:rPr>
                <w:b/>
                <w:bCs/>
              </w:rPr>
            </w:pPr>
            <w:r w:rsidRPr="00492B16">
              <w:rPr>
                <w:b/>
                <w:bCs/>
              </w:rPr>
              <w:t>Symbol</w:t>
            </w:r>
          </w:p>
        </w:tc>
        <w:tc>
          <w:tcPr>
            <w:tcW w:w="2880" w:type="dxa"/>
            <w:tcBorders>
              <w:top w:val="single" w:color="auto" w:sz="2" w:space="0"/>
              <w:bottom w:val="single" w:color="000000" w:sz="12" w:space="0"/>
            </w:tcBorders>
            <w:shd w:val="clear" w:color="auto" w:fill="auto"/>
          </w:tcPr>
          <w:p w:rsidRPr="00492B16" w:rsidR="00492B16" w:rsidP="00E855FF" w:rsidRDefault="00492B16">
            <w:pPr>
              <w:rPr>
                <w:b/>
                <w:bCs/>
              </w:rPr>
            </w:pPr>
            <w:r w:rsidRPr="00492B16">
              <w:rPr>
                <w:b/>
                <w:bCs/>
              </w:rPr>
              <w:t>Scientific Name</w:t>
            </w:r>
          </w:p>
        </w:tc>
        <w:tc>
          <w:tcPr>
            <w:tcW w:w="1860" w:type="dxa"/>
            <w:tcBorders>
              <w:top w:val="single" w:color="auto" w:sz="2" w:space="0"/>
              <w:bottom w:val="single" w:color="000000" w:sz="12" w:space="0"/>
            </w:tcBorders>
            <w:shd w:val="clear" w:color="auto" w:fill="auto"/>
          </w:tcPr>
          <w:p w:rsidRPr="00492B16" w:rsidR="00492B16" w:rsidP="00E855FF" w:rsidRDefault="00492B16">
            <w:pPr>
              <w:rPr>
                <w:b/>
                <w:bCs/>
              </w:rPr>
            </w:pPr>
            <w:r w:rsidRPr="00492B16">
              <w:rPr>
                <w:b/>
                <w:bCs/>
              </w:rPr>
              <w:t>Common Name</w:t>
            </w:r>
          </w:p>
        </w:tc>
        <w:tc>
          <w:tcPr>
            <w:tcW w:w="1956" w:type="dxa"/>
            <w:tcBorders>
              <w:top w:val="single" w:color="auto" w:sz="2" w:space="0"/>
              <w:bottom w:val="single" w:color="000000" w:sz="12" w:space="0"/>
            </w:tcBorders>
            <w:shd w:val="clear" w:color="auto" w:fill="auto"/>
          </w:tcPr>
          <w:p w:rsidRPr="00492B16" w:rsidR="00492B16" w:rsidP="00E855FF" w:rsidRDefault="00492B16">
            <w:pPr>
              <w:rPr>
                <w:b/>
                <w:bCs/>
              </w:rPr>
            </w:pPr>
            <w:r w:rsidRPr="00492B16">
              <w:rPr>
                <w:b/>
                <w:bCs/>
              </w:rPr>
              <w:t>Canopy Position</w:t>
            </w:r>
          </w:p>
        </w:tc>
      </w:tr>
      <w:tr w:rsidRPr="00492B16" w:rsidR="00492B16" w:rsidTr="00492B16">
        <w:tc>
          <w:tcPr>
            <w:tcW w:w="1188" w:type="dxa"/>
            <w:tcBorders>
              <w:top w:val="single" w:color="000000" w:sz="12" w:space="0"/>
            </w:tcBorders>
            <w:shd w:val="clear" w:color="auto" w:fill="auto"/>
          </w:tcPr>
          <w:p w:rsidRPr="00492B16" w:rsidR="00492B16" w:rsidP="00E855FF" w:rsidRDefault="00492B16">
            <w:pPr>
              <w:rPr>
                <w:bCs/>
              </w:rPr>
            </w:pPr>
            <w:r w:rsidRPr="00492B16">
              <w:rPr>
                <w:bCs/>
              </w:rPr>
              <w:t>QUST</w:t>
            </w:r>
          </w:p>
        </w:tc>
        <w:tc>
          <w:tcPr>
            <w:tcW w:w="2880" w:type="dxa"/>
            <w:tcBorders>
              <w:top w:val="single" w:color="000000" w:sz="12" w:space="0"/>
            </w:tcBorders>
            <w:shd w:val="clear" w:color="auto" w:fill="auto"/>
          </w:tcPr>
          <w:p w:rsidRPr="00492B16" w:rsidR="00492B16" w:rsidP="00E855FF" w:rsidRDefault="00492B16">
            <w:r w:rsidRPr="00492B16">
              <w:t xml:space="preserve">Quercus </w:t>
            </w:r>
            <w:proofErr w:type="spellStart"/>
            <w:r w:rsidRPr="00492B16">
              <w:t>stellata</w:t>
            </w:r>
            <w:proofErr w:type="spellEnd"/>
          </w:p>
        </w:tc>
        <w:tc>
          <w:tcPr>
            <w:tcW w:w="1860" w:type="dxa"/>
            <w:tcBorders>
              <w:top w:val="single" w:color="000000" w:sz="12" w:space="0"/>
            </w:tcBorders>
            <w:shd w:val="clear" w:color="auto" w:fill="auto"/>
          </w:tcPr>
          <w:p w:rsidRPr="00492B16" w:rsidR="00492B16" w:rsidP="00E855FF" w:rsidRDefault="00492B16">
            <w:r w:rsidRPr="00492B16">
              <w:t>Post oak</w:t>
            </w:r>
          </w:p>
        </w:tc>
        <w:tc>
          <w:tcPr>
            <w:tcW w:w="1956" w:type="dxa"/>
            <w:tcBorders>
              <w:top w:val="single" w:color="000000" w:sz="12" w:space="0"/>
            </w:tcBorders>
            <w:shd w:val="clear" w:color="auto" w:fill="auto"/>
          </w:tcPr>
          <w:p w:rsidRPr="00492B16" w:rsidR="00492B16" w:rsidP="00E855FF" w:rsidRDefault="00492B16">
            <w:r w:rsidRPr="00492B16">
              <w:t>Upper</w:t>
            </w:r>
          </w:p>
        </w:tc>
      </w:tr>
      <w:tr w:rsidRPr="00492B16" w:rsidR="00492B16" w:rsidTr="00492B16">
        <w:tc>
          <w:tcPr>
            <w:tcW w:w="1188" w:type="dxa"/>
            <w:shd w:val="clear" w:color="auto" w:fill="auto"/>
          </w:tcPr>
          <w:p w:rsidRPr="00492B16" w:rsidR="00492B16" w:rsidP="00E855FF" w:rsidRDefault="00492B16">
            <w:pPr>
              <w:rPr>
                <w:bCs/>
              </w:rPr>
            </w:pPr>
            <w:r w:rsidRPr="00492B16">
              <w:rPr>
                <w:bCs/>
              </w:rPr>
              <w:t>QUMA3</w:t>
            </w:r>
          </w:p>
        </w:tc>
        <w:tc>
          <w:tcPr>
            <w:tcW w:w="2880" w:type="dxa"/>
            <w:shd w:val="clear" w:color="auto" w:fill="auto"/>
          </w:tcPr>
          <w:p w:rsidRPr="00492B16" w:rsidR="00492B16" w:rsidP="00E855FF" w:rsidRDefault="00492B16">
            <w:r w:rsidRPr="00492B16">
              <w:t xml:space="preserve">Quercus </w:t>
            </w:r>
            <w:proofErr w:type="spellStart"/>
            <w:r w:rsidRPr="00492B16">
              <w:t>marilandica</w:t>
            </w:r>
            <w:proofErr w:type="spellEnd"/>
          </w:p>
        </w:tc>
        <w:tc>
          <w:tcPr>
            <w:tcW w:w="1860" w:type="dxa"/>
            <w:shd w:val="clear" w:color="auto" w:fill="auto"/>
          </w:tcPr>
          <w:p w:rsidRPr="00492B16" w:rsidR="00492B16" w:rsidP="00E855FF" w:rsidRDefault="00492B16">
            <w:r w:rsidRPr="00492B16">
              <w:t>Blackjack oak</w:t>
            </w:r>
          </w:p>
        </w:tc>
        <w:tc>
          <w:tcPr>
            <w:tcW w:w="1956" w:type="dxa"/>
            <w:shd w:val="clear" w:color="auto" w:fill="auto"/>
          </w:tcPr>
          <w:p w:rsidRPr="00492B16" w:rsidR="00492B16" w:rsidP="00E855FF" w:rsidRDefault="00492B16">
            <w:r w:rsidRPr="00492B16">
              <w:t>Mid-Upper</w:t>
            </w:r>
          </w:p>
        </w:tc>
      </w:tr>
      <w:tr w:rsidRPr="00492B16" w:rsidR="00492B16" w:rsidTr="00492B16">
        <w:tc>
          <w:tcPr>
            <w:tcW w:w="1188" w:type="dxa"/>
            <w:shd w:val="clear" w:color="auto" w:fill="auto"/>
          </w:tcPr>
          <w:p w:rsidRPr="00492B16" w:rsidR="00492B16" w:rsidP="00E855FF" w:rsidRDefault="00492B16">
            <w:pPr>
              <w:rPr>
                <w:bCs/>
              </w:rPr>
            </w:pPr>
            <w:r w:rsidRPr="00492B16">
              <w:rPr>
                <w:bCs/>
              </w:rPr>
              <w:t>SCSC</w:t>
            </w:r>
          </w:p>
        </w:tc>
        <w:tc>
          <w:tcPr>
            <w:tcW w:w="2880" w:type="dxa"/>
            <w:shd w:val="clear" w:color="auto" w:fill="auto"/>
          </w:tcPr>
          <w:p w:rsidRPr="00492B16" w:rsidR="00492B16" w:rsidP="00E855FF" w:rsidRDefault="00492B16">
            <w:proofErr w:type="spellStart"/>
            <w:r w:rsidRPr="00492B16">
              <w:t>Schizachyrium</w:t>
            </w:r>
            <w:proofErr w:type="spellEnd"/>
            <w:r w:rsidRPr="00492B16">
              <w:t xml:space="preserve"> </w:t>
            </w:r>
            <w:proofErr w:type="spellStart"/>
            <w:r w:rsidRPr="00492B16">
              <w:t>scoparium</w:t>
            </w:r>
            <w:proofErr w:type="spellEnd"/>
          </w:p>
        </w:tc>
        <w:tc>
          <w:tcPr>
            <w:tcW w:w="1860" w:type="dxa"/>
            <w:shd w:val="clear" w:color="auto" w:fill="auto"/>
          </w:tcPr>
          <w:p w:rsidRPr="00492B16" w:rsidR="00492B16" w:rsidP="00E855FF" w:rsidRDefault="00492B16">
            <w:r w:rsidRPr="00492B16">
              <w:t>Little bluestem</w:t>
            </w:r>
          </w:p>
        </w:tc>
        <w:tc>
          <w:tcPr>
            <w:tcW w:w="1956" w:type="dxa"/>
            <w:shd w:val="clear" w:color="auto" w:fill="auto"/>
          </w:tcPr>
          <w:p w:rsidRPr="00492B16" w:rsidR="00492B16" w:rsidP="00E855FF" w:rsidRDefault="00492B16">
            <w:r w:rsidRPr="00492B16">
              <w:t>Lower</w:t>
            </w:r>
          </w:p>
        </w:tc>
      </w:tr>
      <w:tr w:rsidRPr="00492B16" w:rsidR="00492B16" w:rsidTr="00492B16">
        <w:tc>
          <w:tcPr>
            <w:tcW w:w="1188" w:type="dxa"/>
            <w:shd w:val="clear" w:color="auto" w:fill="auto"/>
          </w:tcPr>
          <w:p w:rsidRPr="00492B16" w:rsidR="00492B16" w:rsidP="00E855FF" w:rsidRDefault="00492B16">
            <w:pPr>
              <w:rPr>
                <w:bCs/>
              </w:rPr>
            </w:pPr>
            <w:r w:rsidRPr="00492B16">
              <w:rPr>
                <w:bCs/>
              </w:rPr>
              <w:t>SONU2</w:t>
            </w:r>
          </w:p>
        </w:tc>
        <w:tc>
          <w:tcPr>
            <w:tcW w:w="2880" w:type="dxa"/>
            <w:shd w:val="clear" w:color="auto" w:fill="auto"/>
          </w:tcPr>
          <w:p w:rsidRPr="00492B16" w:rsidR="00492B16" w:rsidP="00E855FF" w:rsidRDefault="00492B16">
            <w:proofErr w:type="spellStart"/>
            <w:r w:rsidRPr="00492B16">
              <w:t>Sorghastrum</w:t>
            </w:r>
            <w:proofErr w:type="spellEnd"/>
            <w:r w:rsidRPr="00492B16">
              <w:t xml:space="preserve"> </w:t>
            </w:r>
            <w:proofErr w:type="spellStart"/>
            <w:r w:rsidRPr="00492B16">
              <w:t>nutans</w:t>
            </w:r>
            <w:proofErr w:type="spellEnd"/>
          </w:p>
        </w:tc>
        <w:tc>
          <w:tcPr>
            <w:tcW w:w="1860" w:type="dxa"/>
            <w:shd w:val="clear" w:color="auto" w:fill="auto"/>
          </w:tcPr>
          <w:p w:rsidRPr="00492B16" w:rsidR="00492B16" w:rsidP="00E855FF" w:rsidRDefault="00492B16">
            <w:r w:rsidRPr="00492B16">
              <w:t>Indiangrass</w:t>
            </w:r>
          </w:p>
        </w:tc>
        <w:tc>
          <w:tcPr>
            <w:tcW w:w="1956" w:type="dxa"/>
            <w:shd w:val="clear" w:color="auto" w:fill="auto"/>
          </w:tcPr>
          <w:p w:rsidRPr="00492B16" w:rsidR="00492B16" w:rsidP="00E855FF" w:rsidRDefault="00492B16">
            <w:r w:rsidRPr="00492B16">
              <w:t>Lower</w:t>
            </w:r>
          </w:p>
        </w:tc>
      </w:tr>
    </w:tbl>
    <w:p w:rsidR="00492B16" w:rsidP="00492B16" w:rsidRDefault="00492B16"/>
    <w:p w:rsidR="00492B16" w:rsidP="00492B16" w:rsidRDefault="00492B16">
      <w:pPr>
        <w:pStyle w:val="SClassInfoPara"/>
      </w:pPr>
      <w:r>
        <w:t>Description</w:t>
      </w:r>
    </w:p>
    <w:p w:rsidR="00492B16" w:rsidP="00492B16" w:rsidRDefault="00492B16">
      <w:r>
        <w:lastRenderedPageBreak/>
        <w:t>Mid-seral woodland/savanna overstory with</w:t>
      </w:r>
      <w:r w:rsidR="00241029">
        <w:t xml:space="preserve"> perennial grasses</w:t>
      </w:r>
      <w:r>
        <w:t xml:space="preserve">. Open and somewhat park-like, this class may have some smaller mid-story trees but understory is primarily dominated by little bluestem and Indiangrass. More mesic sites may have big bluestem or switchgrass. </w:t>
      </w:r>
    </w:p>
    <w:p w:rsidR="00492B16" w:rsidP="00492B16" w:rsidRDefault="00492B16"/>
    <w:p>
      <w:r>
        <w:rPr>
          <w:i/>
          <w:u w:val="single"/>
        </w:rPr>
        <w:t>Maximum Tree Size Class</w:t>
      </w:r>
      <w:br/>
      <w:r>
        <w:t>Pole 5-9" DBH</w:t>
      </w:r>
    </w:p>
    <w:p w:rsidR="00492B16" w:rsidP="00492B16" w:rsidRDefault="00492B16">
      <w:pPr>
        <w:pStyle w:val="InfoPara"/>
        <w:pBdr>
          <w:top w:val="single" w:color="auto" w:sz="4" w:space="1"/>
        </w:pBdr>
      </w:pPr>
      <w:r xmlns:w="http://schemas.openxmlformats.org/wordprocessingml/2006/main">
        <w:t>Class D</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92B16" w:rsidP="00492B16" w:rsidRDefault="00492B16"/>
    <w:p w:rsidR="00492B16" w:rsidP="00492B16" w:rsidRDefault="00492B1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80"/>
        <w:gridCol w:w="1860"/>
        <w:gridCol w:w="1956"/>
      </w:tblGrid>
      <w:tr w:rsidRPr="00492B16" w:rsidR="00492B16" w:rsidTr="00492B16">
        <w:tc>
          <w:tcPr>
            <w:tcW w:w="1188" w:type="dxa"/>
            <w:tcBorders>
              <w:top w:val="single" w:color="auto" w:sz="2" w:space="0"/>
              <w:bottom w:val="single" w:color="000000" w:sz="12" w:space="0"/>
            </w:tcBorders>
            <w:shd w:val="clear" w:color="auto" w:fill="auto"/>
          </w:tcPr>
          <w:p w:rsidRPr="00492B16" w:rsidR="00492B16" w:rsidP="00E52112" w:rsidRDefault="00492B16">
            <w:pPr>
              <w:rPr>
                <w:b/>
                <w:bCs/>
              </w:rPr>
            </w:pPr>
            <w:r w:rsidRPr="00492B16">
              <w:rPr>
                <w:b/>
                <w:bCs/>
              </w:rPr>
              <w:t>Symbol</w:t>
            </w:r>
          </w:p>
        </w:tc>
        <w:tc>
          <w:tcPr>
            <w:tcW w:w="2880" w:type="dxa"/>
            <w:tcBorders>
              <w:top w:val="single" w:color="auto" w:sz="2" w:space="0"/>
              <w:bottom w:val="single" w:color="000000" w:sz="12" w:space="0"/>
            </w:tcBorders>
            <w:shd w:val="clear" w:color="auto" w:fill="auto"/>
          </w:tcPr>
          <w:p w:rsidRPr="00492B16" w:rsidR="00492B16" w:rsidP="00E52112" w:rsidRDefault="00492B16">
            <w:pPr>
              <w:rPr>
                <w:b/>
                <w:bCs/>
              </w:rPr>
            </w:pPr>
            <w:r w:rsidRPr="00492B16">
              <w:rPr>
                <w:b/>
                <w:bCs/>
              </w:rPr>
              <w:t>Scientific Name</w:t>
            </w:r>
          </w:p>
        </w:tc>
        <w:tc>
          <w:tcPr>
            <w:tcW w:w="1860" w:type="dxa"/>
            <w:tcBorders>
              <w:top w:val="single" w:color="auto" w:sz="2" w:space="0"/>
              <w:bottom w:val="single" w:color="000000" w:sz="12" w:space="0"/>
            </w:tcBorders>
            <w:shd w:val="clear" w:color="auto" w:fill="auto"/>
          </w:tcPr>
          <w:p w:rsidRPr="00492B16" w:rsidR="00492B16" w:rsidP="00E52112" w:rsidRDefault="00492B16">
            <w:pPr>
              <w:rPr>
                <w:b/>
                <w:bCs/>
              </w:rPr>
            </w:pPr>
            <w:r w:rsidRPr="00492B16">
              <w:rPr>
                <w:b/>
                <w:bCs/>
              </w:rPr>
              <w:t>Common Name</w:t>
            </w:r>
          </w:p>
        </w:tc>
        <w:tc>
          <w:tcPr>
            <w:tcW w:w="1956" w:type="dxa"/>
            <w:tcBorders>
              <w:top w:val="single" w:color="auto" w:sz="2" w:space="0"/>
              <w:bottom w:val="single" w:color="000000" w:sz="12" w:space="0"/>
            </w:tcBorders>
            <w:shd w:val="clear" w:color="auto" w:fill="auto"/>
          </w:tcPr>
          <w:p w:rsidRPr="00492B16" w:rsidR="00492B16" w:rsidP="00E52112" w:rsidRDefault="00492B16">
            <w:pPr>
              <w:rPr>
                <w:b/>
                <w:bCs/>
              </w:rPr>
            </w:pPr>
            <w:r w:rsidRPr="00492B16">
              <w:rPr>
                <w:b/>
                <w:bCs/>
              </w:rPr>
              <w:t>Canopy Position</w:t>
            </w:r>
          </w:p>
        </w:tc>
      </w:tr>
      <w:tr w:rsidRPr="00492B16" w:rsidR="00492B16" w:rsidTr="00492B16">
        <w:tc>
          <w:tcPr>
            <w:tcW w:w="1188" w:type="dxa"/>
            <w:tcBorders>
              <w:top w:val="single" w:color="000000" w:sz="12" w:space="0"/>
            </w:tcBorders>
            <w:shd w:val="clear" w:color="auto" w:fill="auto"/>
          </w:tcPr>
          <w:p w:rsidRPr="00492B16" w:rsidR="00492B16" w:rsidP="00E52112" w:rsidRDefault="00492B16">
            <w:pPr>
              <w:rPr>
                <w:bCs/>
              </w:rPr>
            </w:pPr>
            <w:r w:rsidRPr="00492B16">
              <w:rPr>
                <w:bCs/>
              </w:rPr>
              <w:t>QUST</w:t>
            </w:r>
          </w:p>
        </w:tc>
        <w:tc>
          <w:tcPr>
            <w:tcW w:w="2880" w:type="dxa"/>
            <w:tcBorders>
              <w:top w:val="single" w:color="000000" w:sz="12" w:space="0"/>
            </w:tcBorders>
            <w:shd w:val="clear" w:color="auto" w:fill="auto"/>
          </w:tcPr>
          <w:p w:rsidRPr="00492B16" w:rsidR="00492B16" w:rsidP="00E52112" w:rsidRDefault="00492B16">
            <w:r w:rsidRPr="00492B16">
              <w:t xml:space="preserve">Quercus </w:t>
            </w:r>
            <w:proofErr w:type="spellStart"/>
            <w:r w:rsidRPr="00492B16">
              <w:t>stellata</w:t>
            </w:r>
            <w:proofErr w:type="spellEnd"/>
          </w:p>
        </w:tc>
        <w:tc>
          <w:tcPr>
            <w:tcW w:w="1860" w:type="dxa"/>
            <w:tcBorders>
              <w:top w:val="single" w:color="000000" w:sz="12" w:space="0"/>
            </w:tcBorders>
            <w:shd w:val="clear" w:color="auto" w:fill="auto"/>
          </w:tcPr>
          <w:p w:rsidRPr="00492B16" w:rsidR="00492B16" w:rsidP="00E52112" w:rsidRDefault="00492B16">
            <w:r w:rsidRPr="00492B16">
              <w:t>Post oak</w:t>
            </w:r>
          </w:p>
        </w:tc>
        <w:tc>
          <w:tcPr>
            <w:tcW w:w="1956" w:type="dxa"/>
            <w:tcBorders>
              <w:top w:val="single" w:color="000000" w:sz="12" w:space="0"/>
            </w:tcBorders>
            <w:shd w:val="clear" w:color="auto" w:fill="auto"/>
          </w:tcPr>
          <w:p w:rsidRPr="00492B16" w:rsidR="00492B16" w:rsidP="00E52112" w:rsidRDefault="00492B16">
            <w:r w:rsidRPr="00492B16">
              <w:t>Upper</w:t>
            </w:r>
          </w:p>
        </w:tc>
      </w:tr>
      <w:tr w:rsidRPr="00492B16" w:rsidR="00492B16" w:rsidTr="00492B16">
        <w:tc>
          <w:tcPr>
            <w:tcW w:w="1188" w:type="dxa"/>
            <w:shd w:val="clear" w:color="auto" w:fill="auto"/>
          </w:tcPr>
          <w:p w:rsidRPr="00492B16" w:rsidR="00492B16" w:rsidP="00E52112" w:rsidRDefault="00492B16">
            <w:pPr>
              <w:rPr>
                <w:bCs/>
              </w:rPr>
            </w:pPr>
            <w:r w:rsidRPr="00492B16">
              <w:rPr>
                <w:bCs/>
              </w:rPr>
              <w:t>QUMA3</w:t>
            </w:r>
          </w:p>
        </w:tc>
        <w:tc>
          <w:tcPr>
            <w:tcW w:w="2880" w:type="dxa"/>
            <w:shd w:val="clear" w:color="auto" w:fill="auto"/>
          </w:tcPr>
          <w:p w:rsidRPr="00492B16" w:rsidR="00492B16" w:rsidP="00E52112" w:rsidRDefault="00492B16">
            <w:r w:rsidRPr="00492B16">
              <w:t xml:space="preserve">Quercus </w:t>
            </w:r>
            <w:proofErr w:type="spellStart"/>
            <w:r w:rsidRPr="00492B16">
              <w:t>marilandica</w:t>
            </w:r>
            <w:proofErr w:type="spellEnd"/>
          </w:p>
        </w:tc>
        <w:tc>
          <w:tcPr>
            <w:tcW w:w="1860" w:type="dxa"/>
            <w:shd w:val="clear" w:color="auto" w:fill="auto"/>
          </w:tcPr>
          <w:p w:rsidRPr="00492B16" w:rsidR="00492B16" w:rsidP="00E52112" w:rsidRDefault="00492B16">
            <w:r w:rsidRPr="00492B16">
              <w:t>Blackjack oak</w:t>
            </w:r>
          </w:p>
        </w:tc>
        <w:tc>
          <w:tcPr>
            <w:tcW w:w="1956" w:type="dxa"/>
            <w:shd w:val="clear" w:color="auto" w:fill="auto"/>
          </w:tcPr>
          <w:p w:rsidRPr="00492B16" w:rsidR="00492B16" w:rsidP="00E52112" w:rsidRDefault="00492B16">
            <w:r w:rsidRPr="00492B16">
              <w:t>Mid-Upper</w:t>
            </w:r>
          </w:p>
        </w:tc>
      </w:tr>
      <w:tr w:rsidRPr="00492B16" w:rsidR="00492B16" w:rsidTr="00492B16">
        <w:tc>
          <w:tcPr>
            <w:tcW w:w="1188" w:type="dxa"/>
            <w:shd w:val="clear" w:color="auto" w:fill="auto"/>
          </w:tcPr>
          <w:p w:rsidRPr="00492B16" w:rsidR="00492B16" w:rsidP="00E52112" w:rsidRDefault="00492B16">
            <w:pPr>
              <w:rPr>
                <w:bCs/>
              </w:rPr>
            </w:pPr>
            <w:r w:rsidRPr="00492B16">
              <w:rPr>
                <w:bCs/>
              </w:rPr>
              <w:t>SCSC</w:t>
            </w:r>
          </w:p>
        </w:tc>
        <w:tc>
          <w:tcPr>
            <w:tcW w:w="2880" w:type="dxa"/>
            <w:shd w:val="clear" w:color="auto" w:fill="auto"/>
          </w:tcPr>
          <w:p w:rsidRPr="00492B16" w:rsidR="00492B16" w:rsidP="00E52112" w:rsidRDefault="00492B16">
            <w:proofErr w:type="spellStart"/>
            <w:r w:rsidRPr="00492B16">
              <w:t>Schizachyrium</w:t>
            </w:r>
            <w:proofErr w:type="spellEnd"/>
            <w:r w:rsidRPr="00492B16">
              <w:t xml:space="preserve"> </w:t>
            </w:r>
            <w:proofErr w:type="spellStart"/>
            <w:r w:rsidRPr="00492B16">
              <w:t>scoparium</w:t>
            </w:r>
            <w:proofErr w:type="spellEnd"/>
          </w:p>
        </w:tc>
        <w:tc>
          <w:tcPr>
            <w:tcW w:w="1860" w:type="dxa"/>
            <w:shd w:val="clear" w:color="auto" w:fill="auto"/>
          </w:tcPr>
          <w:p w:rsidRPr="00492B16" w:rsidR="00492B16" w:rsidP="00E52112" w:rsidRDefault="00492B16">
            <w:r w:rsidRPr="00492B16">
              <w:t>Little bluestem</w:t>
            </w:r>
          </w:p>
        </w:tc>
        <w:tc>
          <w:tcPr>
            <w:tcW w:w="1956" w:type="dxa"/>
            <w:shd w:val="clear" w:color="auto" w:fill="auto"/>
          </w:tcPr>
          <w:p w:rsidRPr="00492B16" w:rsidR="00492B16" w:rsidP="00E52112" w:rsidRDefault="00492B16">
            <w:r w:rsidRPr="00492B16">
              <w:t>Lower</w:t>
            </w:r>
          </w:p>
        </w:tc>
      </w:tr>
      <w:tr w:rsidRPr="00492B16" w:rsidR="00492B16" w:rsidTr="00492B16">
        <w:tc>
          <w:tcPr>
            <w:tcW w:w="1188" w:type="dxa"/>
            <w:shd w:val="clear" w:color="auto" w:fill="auto"/>
          </w:tcPr>
          <w:p w:rsidRPr="00492B16" w:rsidR="00492B16" w:rsidP="00E52112" w:rsidRDefault="00492B16">
            <w:pPr>
              <w:rPr>
                <w:bCs/>
              </w:rPr>
            </w:pPr>
            <w:r w:rsidRPr="00492B16">
              <w:rPr>
                <w:bCs/>
              </w:rPr>
              <w:t>SONU2</w:t>
            </w:r>
          </w:p>
        </w:tc>
        <w:tc>
          <w:tcPr>
            <w:tcW w:w="2880" w:type="dxa"/>
            <w:shd w:val="clear" w:color="auto" w:fill="auto"/>
          </w:tcPr>
          <w:p w:rsidRPr="00492B16" w:rsidR="00492B16" w:rsidP="00E52112" w:rsidRDefault="00492B16">
            <w:proofErr w:type="spellStart"/>
            <w:r w:rsidRPr="00492B16">
              <w:t>Sorghastrum</w:t>
            </w:r>
            <w:proofErr w:type="spellEnd"/>
            <w:r w:rsidRPr="00492B16">
              <w:t xml:space="preserve"> </w:t>
            </w:r>
            <w:proofErr w:type="spellStart"/>
            <w:r w:rsidRPr="00492B16">
              <w:t>nutans</w:t>
            </w:r>
            <w:proofErr w:type="spellEnd"/>
          </w:p>
        </w:tc>
        <w:tc>
          <w:tcPr>
            <w:tcW w:w="1860" w:type="dxa"/>
            <w:shd w:val="clear" w:color="auto" w:fill="auto"/>
          </w:tcPr>
          <w:p w:rsidRPr="00492B16" w:rsidR="00492B16" w:rsidP="00E52112" w:rsidRDefault="00492B16">
            <w:r w:rsidRPr="00492B16">
              <w:t>Indiangrass</w:t>
            </w:r>
          </w:p>
        </w:tc>
        <w:tc>
          <w:tcPr>
            <w:tcW w:w="1956" w:type="dxa"/>
            <w:shd w:val="clear" w:color="auto" w:fill="auto"/>
          </w:tcPr>
          <w:p w:rsidRPr="00492B16" w:rsidR="00492B16" w:rsidP="00E52112" w:rsidRDefault="00492B16">
            <w:r w:rsidRPr="00492B16">
              <w:t>Lower</w:t>
            </w:r>
          </w:p>
        </w:tc>
      </w:tr>
    </w:tbl>
    <w:p w:rsidR="00492B16" w:rsidP="00492B16" w:rsidRDefault="00492B16"/>
    <w:p w:rsidR="00492B16" w:rsidP="00492B16" w:rsidRDefault="00492B16">
      <w:pPr>
        <w:pStyle w:val="SClassInfoPara"/>
      </w:pPr>
      <w:r>
        <w:t>Description</w:t>
      </w:r>
    </w:p>
    <w:p w:rsidR="00492B16" w:rsidP="00492B16" w:rsidRDefault="00492B16">
      <w:r>
        <w:t>Late-seral woodland/savanna oak overstory with ground layer of per</w:t>
      </w:r>
      <w:r w:rsidR="00241029">
        <w:t>ennial grasses</w:t>
      </w:r>
      <w:r>
        <w:t xml:space="preserve">. This class is open and park-like with a tallgrass component of little bluestem and Indiangrass. More mesic sites may have big bluestem and switchgrass. </w:t>
      </w:r>
    </w:p>
    <w:p w:rsidR="00492B16" w:rsidP="00492B16" w:rsidRDefault="00492B16"/>
    <w:p w:rsidR="00492B16" w:rsidP="00492B16" w:rsidRDefault="00492B16"/>
    <w:p>
      <w:r>
        <w:rPr>
          <w:i/>
          <w:u w:val="single"/>
        </w:rPr>
        <w:t>Maximum Tree Size Class</w:t>
      </w:r>
      <w:br/>
      <w:r>
        <w:t>Large 21-33"DBH</w:t>
      </w:r>
    </w:p>
    <w:p w:rsidR="00492B16" w:rsidP="00492B16" w:rsidRDefault="00492B16">
      <w:pPr>
        <w:pStyle w:val="InfoPara"/>
        <w:pBdr>
          <w:top w:val="single" w:color="auto" w:sz="4" w:space="1"/>
        </w:pBdr>
      </w:pPr>
      <w:r xmlns:w="http://schemas.openxmlformats.org/wordprocessingml/2006/main">
        <w:t>Class E</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492B16" w:rsidP="00492B16" w:rsidRDefault="00492B16">
      <w:r>
        <w:t>Upper Layer Lifeform: Tree</w:t>
      </w:r>
    </w:p>
    <w:p w:rsidR="00492B16" w:rsidP="00492B16" w:rsidRDefault="00492B16">
      <w:r>
        <w:t>Upper Layer Canopy Cover: 61 - 100%</w:t>
      </w:r>
    </w:p>
    <w:p w:rsidR="00492B16" w:rsidP="00492B16" w:rsidRDefault="00492B16">
      <w:r>
        <w:t>Upper Layer Canopy Height: Tree 10.1m - Tree 25m</w:t>
      </w:r>
    </w:p>
    <w:p w:rsidR="00492B16" w:rsidP="00492B16" w:rsidRDefault="00492B16"/>
    <w:p w:rsidR="00492B16" w:rsidP="00492B16" w:rsidRDefault="00492B1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64"/>
        <w:gridCol w:w="1860"/>
        <w:gridCol w:w="1956"/>
      </w:tblGrid>
      <w:tr w:rsidRPr="00492B16" w:rsidR="00492B16" w:rsidTr="00492B16">
        <w:tc>
          <w:tcPr>
            <w:tcW w:w="1188" w:type="dxa"/>
            <w:tcBorders>
              <w:top w:val="single" w:color="auto" w:sz="2" w:space="0"/>
              <w:bottom w:val="single" w:color="000000" w:sz="12" w:space="0"/>
            </w:tcBorders>
            <w:shd w:val="clear" w:color="auto" w:fill="auto"/>
          </w:tcPr>
          <w:p w:rsidRPr="00492B16" w:rsidR="00492B16" w:rsidP="00140ABF" w:rsidRDefault="00492B16">
            <w:pPr>
              <w:rPr>
                <w:b/>
                <w:bCs/>
              </w:rPr>
            </w:pPr>
            <w:r w:rsidRPr="00492B16">
              <w:rPr>
                <w:b/>
                <w:bCs/>
              </w:rPr>
              <w:t>Symbol</w:t>
            </w:r>
          </w:p>
        </w:tc>
        <w:tc>
          <w:tcPr>
            <w:tcW w:w="2364" w:type="dxa"/>
            <w:tcBorders>
              <w:top w:val="single" w:color="auto" w:sz="2" w:space="0"/>
              <w:bottom w:val="single" w:color="000000" w:sz="12" w:space="0"/>
            </w:tcBorders>
            <w:shd w:val="clear" w:color="auto" w:fill="auto"/>
          </w:tcPr>
          <w:p w:rsidRPr="00492B16" w:rsidR="00492B16" w:rsidP="00140ABF" w:rsidRDefault="00492B16">
            <w:pPr>
              <w:rPr>
                <w:b/>
                <w:bCs/>
              </w:rPr>
            </w:pPr>
            <w:r w:rsidRPr="00492B16">
              <w:rPr>
                <w:b/>
                <w:bCs/>
              </w:rPr>
              <w:t>Scientific Name</w:t>
            </w:r>
          </w:p>
        </w:tc>
        <w:tc>
          <w:tcPr>
            <w:tcW w:w="1860" w:type="dxa"/>
            <w:tcBorders>
              <w:top w:val="single" w:color="auto" w:sz="2" w:space="0"/>
              <w:bottom w:val="single" w:color="000000" w:sz="12" w:space="0"/>
            </w:tcBorders>
            <w:shd w:val="clear" w:color="auto" w:fill="auto"/>
          </w:tcPr>
          <w:p w:rsidRPr="00492B16" w:rsidR="00492B16" w:rsidP="00140ABF" w:rsidRDefault="00492B16">
            <w:pPr>
              <w:rPr>
                <w:b/>
                <w:bCs/>
              </w:rPr>
            </w:pPr>
            <w:r w:rsidRPr="00492B16">
              <w:rPr>
                <w:b/>
                <w:bCs/>
              </w:rPr>
              <w:t>Common Name</w:t>
            </w:r>
          </w:p>
        </w:tc>
        <w:tc>
          <w:tcPr>
            <w:tcW w:w="1956" w:type="dxa"/>
            <w:tcBorders>
              <w:top w:val="single" w:color="auto" w:sz="2" w:space="0"/>
              <w:bottom w:val="single" w:color="000000" w:sz="12" w:space="0"/>
            </w:tcBorders>
            <w:shd w:val="clear" w:color="auto" w:fill="auto"/>
          </w:tcPr>
          <w:p w:rsidRPr="00492B16" w:rsidR="00492B16" w:rsidP="00140ABF" w:rsidRDefault="00492B16">
            <w:pPr>
              <w:rPr>
                <w:b/>
                <w:bCs/>
              </w:rPr>
            </w:pPr>
            <w:r w:rsidRPr="00492B16">
              <w:rPr>
                <w:b/>
                <w:bCs/>
              </w:rPr>
              <w:t>Canopy Position</w:t>
            </w:r>
          </w:p>
        </w:tc>
      </w:tr>
      <w:tr w:rsidRPr="00492B16" w:rsidR="00492B16" w:rsidTr="00492B16">
        <w:tc>
          <w:tcPr>
            <w:tcW w:w="1188" w:type="dxa"/>
            <w:tcBorders>
              <w:top w:val="single" w:color="000000" w:sz="12" w:space="0"/>
            </w:tcBorders>
            <w:shd w:val="clear" w:color="auto" w:fill="auto"/>
          </w:tcPr>
          <w:p w:rsidRPr="00492B16" w:rsidR="00492B16" w:rsidP="00140ABF" w:rsidRDefault="00492B16">
            <w:pPr>
              <w:rPr>
                <w:bCs/>
              </w:rPr>
            </w:pPr>
            <w:r w:rsidRPr="00492B16">
              <w:rPr>
                <w:bCs/>
              </w:rPr>
              <w:t>QUST</w:t>
            </w:r>
          </w:p>
        </w:tc>
        <w:tc>
          <w:tcPr>
            <w:tcW w:w="2364" w:type="dxa"/>
            <w:tcBorders>
              <w:top w:val="single" w:color="000000" w:sz="12" w:space="0"/>
            </w:tcBorders>
            <w:shd w:val="clear" w:color="auto" w:fill="auto"/>
          </w:tcPr>
          <w:p w:rsidRPr="00492B16" w:rsidR="00492B16" w:rsidP="00140ABF" w:rsidRDefault="00492B16">
            <w:r w:rsidRPr="00492B16">
              <w:t xml:space="preserve">Quercus </w:t>
            </w:r>
            <w:proofErr w:type="spellStart"/>
            <w:r w:rsidRPr="00492B16">
              <w:t>stellata</w:t>
            </w:r>
            <w:proofErr w:type="spellEnd"/>
          </w:p>
        </w:tc>
        <w:tc>
          <w:tcPr>
            <w:tcW w:w="1860" w:type="dxa"/>
            <w:tcBorders>
              <w:top w:val="single" w:color="000000" w:sz="12" w:space="0"/>
            </w:tcBorders>
            <w:shd w:val="clear" w:color="auto" w:fill="auto"/>
          </w:tcPr>
          <w:p w:rsidRPr="00492B16" w:rsidR="00492B16" w:rsidP="00140ABF" w:rsidRDefault="00492B16">
            <w:r w:rsidRPr="00492B16">
              <w:t>Post oak</w:t>
            </w:r>
          </w:p>
        </w:tc>
        <w:tc>
          <w:tcPr>
            <w:tcW w:w="1956" w:type="dxa"/>
            <w:tcBorders>
              <w:top w:val="single" w:color="000000" w:sz="12" w:space="0"/>
            </w:tcBorders>
            <w:shd w:val="clear" w:color="auto" w:fill="auto"/>
          </w:tcPr>
          <w:p w:rsidRPr="00492B16" w:rsidR="00492B16" w:rsidP="00140ABF" w:rsidRDefault="00492B16">
            <w:r w:rsidRPr="00492B16">
              <w:t>Upper</w:t>
            </w:r>
          </w:p>
        </w:tc>
      </w:tr>
      <w:tr w:rsidRPr="00492B16" w:rsidR="00492B16" w:rsidTr="00492B16">
        <w:tc>
          <w:tcPr>
            <w:tcW w:w="1188" w:type="dxa"/>
            <w:shd w:val="clear" w:color="auto" w:fill="auto"/>
          </w:tcPr>
          <w:p w:rsidRPr="00492B16" w:rsidR="00492B16" w:rsidP="00140ABF" w:rsidRDefault="00492B16">
            <w:pPr>
              <w:rPr>
                <w:bCs/>
              </w:rPr>
            </w:pPr>
            <w:r w:rsidRPr="00492B16">
              <w:rPr>
                <w:bCs/>
              </w:rPr>
              <w:t>QUMA3</w:t>
            </w:r>
          </w:p>
        </w:tc>
        <w:tc>
          <w:tcPr>
            <w:tcW w:w="2364" w:type="dxa"/>
            <w:shd w:val="clear" w:color="auto" w:fill="auto"/>
          </w:tcPr>
          <w:p w:rsidRPr="00492B16" w:rsidR="00492B16" w:rsidP="00140ABF" w:rsidRDefault="00492B16">
            <w:r w:rsidRPr="00492B16">
              <w:t xml:space="preserve">Quercus </w:t>
            </w:r>
            <w:proofErr w:type="spellStart"/>
            <w:r w:rsidRPr="00492B16">
              <w:t>marilandica</w:t>
            </w:r>
            <w:proofErr w:type="spellEnd"/>
          </w:p>
        </w:tc>
        <w:tc>
          <w:tcPr>
            <w:tcW w:w="1860" w:type="dxa"/>
            <w:shd w:val="clear" w:color="auto" w:fill="auto"/>
          </w:tcPr>
          <w:p w:rsidRPr="00492B16" w:rsidR="00492B16" w:rsidP="00140ABF" w:rsidRDefault="00492B16">
            <w:r w:rsidRPr="00492B16">
              <w:t>Blackjack oak</w:t>
            </w:r>
          </w:p>
        </w:tc>
        <w:tc>
          <w:tcPr>
            <w:tcW w:w="1956" w:type="dxa"/>
            <w:shd w:val="clear" w:color="auto" w:fill="auto"/>
          </w:tcPr>
          <w:p w:rsidRPr="00492B16" w:rsidR="00492B16" w:rsidP="00140ABF" w:rsidRDefault="00492B16">
            <w:r w:rsidRPr="00492B16">
              <w:t>Mid-Upper</w:t>
            </w:r>
          </w:p>
        </w:tc>
      </w:tr>
    </w:tbl>
    <w:p w:rsidR="00492B16" w:rsidP="00492B16" w:rsidRDefault="00492B16"/>
    <w:p w:rsidR="00492B16" w:rsidP="00492B16" w:rsidRDefault="00492B16">
      <w:pPr>
        <w:pStyle w:val="SClassInfoPara"/>
      </w:pPr>
      <w:r>
        <w:t>Description</w:t>
      </w:r>
    </w:p>
    <w:p w:rsidR="00492B16" w:rsidP="00492B16" w:rsidRDefault="00492B16">
      <w:r>
        <w:t>Late-s</w:t>
      </w:r>
      <w:r w:rsidR="00241029">
        <w:t>eral, closed canopy</w:t>
      </w:r>
      <w:r>
        <w:t xml:space="preserve"> oak dominated overstory community. Little to no herbaceous cover but has some shrub component. Dense structure is found from the lower to upper midstory in closed canopy conditions with persistent branches composing much of structure along with numerous small to medium diameter stems. </w:t>
      </w:r>
      <w:r w:rsidRPr="006862AF">
        <w:rPr>
          <w:i/>
        </w:rPr>
        <w:t>Vaccinium</w:t>
      </w:r>
      <w:r>
        <w:t xml:space="preserve"> spp. may contribute to lower midstory structure in closed canopy stands. </w:t>
      </w:r>
    </w:p>
    <w:p w:rsidR="00492B16" w:rsidP="00492B16" w:rsidRDefault="00492B16"/>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69</w:t>
            </w:r>
          </w:p>
        </w:tc>
      </w:tr>
      <w:tr>
        <w:tc>
          <w:p>
            <w:pPr>
              <w:jc w:val="center"/>
            </w:pPr>
            <w:r>
              <w:rPr>
                <w:sz w:val="20"/>
              </w:rPr>
              <w:t>Mid2:CLS</w:t>
            </w:r>
          </w:p>
        </w:tc>
        <w:tc>
          <w:p>
            <w:pPr>
              <w:jc w:val="center"/>
            </w:pPr>
            <w:r>
              <w:rPr>
                <w:sz w:val="20"/>
              </w:rPr>
              <w:t>20</w:t>
            </w:r>
          </w:p>
        </w:tc>
        <w:tc>
          <w:p>
            <w:pPr>
              <w:jc w:val="center"/>
            </w:pPr>
            <w:r>
              <w:rPr>
                <w:sz w:val="20"/>
              </w:rPr>
              <w:t>Late2:CLS</w:t>
            </w:r>
          </w:p>
        </w:tc>
        <w:tc>
          <w:p>
            <w:pPr>
              <w:jc w:val="center"/>
            </w:pPr>
            <w:r>
              <w:rPr>
                <w:sz w:val="20"/>
              </w:rPr>
              <w:t>69</w:t>
            </w:r>
          </w:p>
        </w:tc>
      </w:tr>
      <w:tr>
        <w:tc>
          <w:p>
            <w:pPr>
              <w:jc w:val="center"/>
            </w:pPr>
            <w:r>
              <w:rPr>
                <w:sz w:val="20"/>
              </w:rPr>
              <w:t>Late1:OPN</w:t>
            </w:r>
          </w:p>
        </w:tc>
        <w:tc>
          <w:p>
            <w:pPr>
              <w:jc w:val="center"/>
            </w:pPr>
            <w:r>
              <w:rPr>
                <w:sz w:val="20"/>
              </w:rPr>
              <w:t>70</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70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Mid2:CLS</w:t>
            </w:r>
          </w:p>
        </w:tc>
        <w:tc>
          <w:p>
            <w:pPr>
              <w:jc w:val="center"/>
            </w:pPr>
            <w:r>
              <w:rPr>
                <w:sz w:val="20"/>
              </w:rPr>
              <w:t>Mid2:CLS</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92B16" w:rsidP="00492B16" w:rsidRDefault="00492B16">
      <w:r>
        <w:t xml:space="preserve">Bruner, W.E. 1931. The vegetation of Oklahoma. Ecological Monographs. 1:100-188. </w:t>
      </w:r>
    </w:p>
    <w:p w:rsidR="00492B16" w:rsidP="00492B16" w:rsidRDefault="00492B16"/>
    <w:p w:rsidR="00492B16" w:rsidP="00492B16" w:rsidRDefault="00492B16">
      <w:r>
        <w:t>Clark, S.L. 2003. Stand dynamics of an old-growth forest in the Cross Timbers of Oklahoma. Ph.D. Dissertation, Oklahoma State University, Stillwater, OK.</w:t>
      </w:r>
    </w:p>
    <w:p w:rsidR="00492B16" w:rsidP="00492B16" w:rsidRDefault="00492B16"/>
    <w:p w:rsidR="00492B16" w:rsidP="00492B16" w:rsidRDefault="00492B16">
      <w:r>
        <w:t xml:space="preserve">Clark, S.L. and S.W. </w:t>
      </w:r>
      <w:proofErr w:type="spellStart"/>
      <w:r>
        <w:t>Hallgren</w:t>
      </w:r>
      <w:proofErr w:type="spellEnd"/>
      <w:r>
        <w:t xml:space="preserve">. 2004. Dynamics of oak (Quercus </w:t>
      </w:r>
      <w:proofErr w:type="spellStart"/>
      <w:r>
        <w:t>marilandica</w:t>
      </w:r>
      <w:proofErr w:type="spellEnd"/>
      <w:r>
        <w:t xml:space="preserve"> and Q. </w:t>
      </w:r>
      <w:proofErr w:type="spellStart"/>
      <w:r>
        <w:t>stellata</w:t>
      </w:r>
      <w:proofErr w:type="spellEnd"/>
      <w:r>
        <w:t>) reproduction in an old-growth Cross Timbers forest. Southeastern Naturalist 2: 559-574.</w:t>
      </w:r>
    </w:p>
    <w:p w:rsidR="00492B16" w:rsidP="00492B16" w:rsidRDefault="00492B16"/>
    <w:p w:rsidR="00492B16" w:rsidP="00492B16" w:rsidRDefault="00492B16">
      <w:proofErr w:type="spellStart"/>
      <w:r>
        <w:t>Dyksterhuis</w:t>
      </w:r>
      <w:proofErr w:type="spellEnd"/>
      <w:r>
        <w:t xml:space="preserve">, E.J. 1948. The vegetation of the western cross timbers. Ecological Monographs 18: 327-376. </w:t>
      </w:r>
    </w:p>
    <w:p w:rsidR="00492B16" w:rsidP="00492B16" w:rsidRDefault="00492B16"/>
    <w:p w:rsidR="00492B16" w:rsidP="00492B16" w:rsidRDefault="00492B16">
      <w:r>
        <w:t xml:space="preserve">Engle, D.M., T.G. Bidwell and R.E. Masters. 1996. Restoring Cross Timbers ecosystems with fire. Trans. North American Wildlife and Natural Resources Conference 61: 190-199. </w:t>
      </w:r>
    </w:p>
    <w:p w:rsidR="00492B16" w:rsidP="00492B16" w:rsidRDefault="00492B16"/>
    <w:p w:rsidR="00492B16" w:rsidP="00492B16" w:rsidRDefault="00492B16">
      <w:r>
        <w:t>Hoagland, B.W. 2000. The vegetation of Oklahoma: a classification for landscape mapping and conservation planning. Southwestern Naturalist 45: 385-420.</w:t>
      </w:r>
    </w:p>
    <w:p w:rsidR="00492B16" w:rsidP="00492B16" w:rsidRDefault="00492B16"/>
    <w:p w:rsidR="00492B16" w:rsidP="00492B16" w:rsidRDefault="00492B16">
      <w:r>
        <w:t xml:space="preserve">Hoagland, B.W., I.H. Butler, F.L. Johnson and S. Glenn. 1999. The Cross Timbers. In: R.C. Anderson, J. S. </w:t>
      </w:r>
      <w:proofErr w:type="spellStart"/>
      <w:r>
        <w:t>Fralish</w:t>
      </w:r>
      <w:proofErr w:type="spellEnd"/>
      <w:r>
        <w:t>, and J. M. Baskin (</w:t>
      </w:r>
      <w:proofErr w:type="spellStart"/>
      <w:r>
        <w:t>eds</w:t>
      </w:r>
      <w:proofErr w:type="spellEnd"/>
      <w:r>
        <w:t>). Savannas, Barrens, and rock outcrop plant communities of North America. Cambridge University Press, New York.</w:t>
      </w:r>
    </w:p>
    <w:p w:rsidR="00492B16" w:rsidP="00492B16" w:rsidRDefault="00492B16"/>
    <w:p w:rsidR="00492B16" w:rsidP="00492B16" w:rsidRDefault="00492B16">
      <w:r>
        <w:t xml:space="preserve">Irving, W. 1935. A tour of the prairies. Harlow Publ., Oklahoma City, OK. 252 pp. </w:t>
      </w:r>
    </w:p>
    <w:p w:rsidR="00492B16" w:rsidP="00492B16" w:rsidRDefault="00492B16"/>
    <w:p w:rsidR="00492B16" w:rsidP="00492B16" w:rsidRDefault="00492B16">
      <w:r>
        <w:t xml:space="preserve">Johnson, F.L. and P.G. Risser. 1971. Some vegetational-environment relationships in the upland forests of Oklahoma. Ecology 60: 655-663. </w:t>
      </w:r>
    </w:p>
    <w:p w:rsidR="00492B16" w:rsidP="00492B16" w:rsidRDefault="00492B16"/>
    <w:p w:rsidR="00492B16" w:rsidP="00492B16" w:rsidRDefault="00492B16">
      <w:r>
        <w:t>Johnson, F.L. and P.G. Risser. 1975. A quantitative comparison between an oak forest and an oak savannah in central Oklahoma. Southwestern Naturalist 20: 75-84.</w:t>
      </w:r>
    </w:p>
    <w:p w:rsidR="00492B16" w:rsidP="00492B16" w:rsidRDefault="00492B16"/>
    <w:p w:rsidR="00492B16" w:rsidP="00492B16" w:rsidRDefault="00492B16">
      <w:r>
        <w:t>Kennedy, R.K. 1973. An analysis of selected Oklahoma upland forest stands including both overstory and understory components. Ph.D. Dissertation, University of Oklahoma, Norman, OK.</w:t>
      </w:r>
    </w:p>
    <w:p w:rsidR="00492B16" w:rsidP="00492B16" w:rsidRDefault="00492B16"/>
    <w:p w:rsidR="00492B16" w:rsidP="00492B16" w:rsidRDefault="00492B16">
      <w:r>
        <w:t xml:space="preserve">NatureServe. 2007. International Ecological Classification Standard: Terrestrial Ecological Classifications. NatureServe Central Databases. Arlington, VA, U.S.A. Data current as of 10 February 2007. </w:t>
      </w:r>
    </w:p>
    <w:p w:rsidR="00492B16" w:rsidP="00492B16" w:rsidRDefault="00492B16"/>
    <w:p w:rsidR="00492B16" w:rsidP="00492B16" w:rsidRDefault="00492B16">
      <w:r>
        <w:t xml:space="preserve">Nuttall, T. 1980. A journal of travels into the Arkansas Territory during the year 1819. S. </w:t>
      </w:r>
      <w:proofErr w:type="spellStart"/>
      <w:r>
        <w:t>Lottinville</w:t>
      </w:r>
      <w:proofErr w:type="spellEnd"/>
      <w:r>
        <w:t xml:space="preserve"> (</w:t>
      </w:r>
      <w:proofErr w:type="spellStart"/>
      <w:r>
        <w:t>ed</w:t>
      </w:r>
      <w:proofErr w:type="spellEnd"/>
      <w:r>
        <w:t>). University of Oklahoma Press, Norman, OK. 301 pp.</w:t>
      </w:r>
    </w:p>
    <w:p w:rsidR="00492B16" w:rsidP="00492B16" w:rsidRDefault="00492B16"/>
    <w:p w:rsidR="00492B16" w:rsidP="00492B16" w:rsidRDefault="00492B16">
      <w:r>
        <w:t xml:space="preserve">Rice, E.L. and W.T. </w:t>
      </w:r>
      <w:proofErr w:type="spellStart"/>
      <w:r>
        <w:t>Penfound</w:t>
      </w:r>
      <w:proofErr w:type="spellEnd"/>
      <w:r>
        <w:t>. 1959. The upland forests of Oklahoma. Ecology 40: 593-608.</w:t>
      </w:r>
    </w:p>
    <w:p w:rsidR="00492B16" w:rsidP="00492B16" w:rsidRDefault="00492B16"/>
    <w:p w:rsidR="00492B16" w:rsidP="00492B16" w:rsidRDefault="00492B16">
      <w:r>
        <w:t>Roe, S.A. 1998. The vegetation of a tract of ancient cross timbers in Osage County, Oklahoma. M.S. Thesis, Oklahoma State University, Stillwater, OK 86 pp.</w:t>
      </w:r>
    </w:p>
    <w:p w:rsidR="00492B16" w:rsidP="00492B16" w:rsidRDefault="00492B16"/>
    <w:p w:rsidR="00492B16" w:rsidP="00492B16" w:rsidRDefault="00492B16">
      <w:proofErr w:type="spellStart"/>
      <w:r>
        <w:t>Shutler</w:t>
      </w:r>
      <w:proofErr w:type="spellEnd"/>
      <w:r>
        <w:t xml:space="preserve">, A. and B. Hoagland. 2004. Presettlement vegetation in the cross timbers, Carter County, Oklahoma, 1871. Oklahoma Academy of Science 84: 19-26. </w:t>
      </w:r>
    </w:p>
    <w:p w:rsidR="00492B16" w:rsidP="00492B16" w:rsidRDefault="00492B16"/>
    <w:p w:rsidR="00492B16" w:rsidP="00492B16" w:rsidRDefault="00492B16">
      <w:proofErr w:type="spellStart"/>
      <w:r>
        <w:t>Smeins</w:t>
      </w:r>
      <w:proofErr w:type="spellEnd"/>
      <w:r>
        <w:t>, F. 1994. Cross timbers-Texas-Little bluestem-post oak. SRM 732. Pages 107-108 in T</w:t>
      </w:r>
      <w:r w:rsidR="006862AF">
        <w:t>.</w:t>
      </w:r>
      <w:r>
        <w:t>N</w:t>
      </w:r>
      <w:r w:rsidR="006862AF">
        <w:t>.</w:t>
      </w:r>
      <w:r>
        <w:t xml:space="preserve"> </w:t>
      </w:r>
      <w:proofErr w:type="spellStart"/>
      <w:r>
        <w:t>Shiftlet</w:t>
      </w:r>
      <w:proofErr w:type="spellEnd"/>
      <w:r>
        <w:t>, ed. Rangeland cover types of the United States. Soc. Range Manage., Denver, CO. 152 pp.</w:t>
      </w:r>
    </w:p>
    <w:p w:rsidR="00492B16" w:rsidP="00492B16" w:rsidRDefault="00492B16"/>
    <w:p w:rsidR="00492B16" w:rsidP="00492B16" w:rsidRDefault="00492B16">
      <w:proofErr w:type="spellStart"/>
      <w:r>
        <w:t>Stahle</w:t>
      </w:r>
      <w:proofErr w:type="spellEnd"/>
      <w:r>
        <w:t xml:space="preserve">, D.W. and J.G. </w:t>
      </w:r>
      <w:proofErr w:type="spellStart"/>
      <w:r>
        <w:t>Hehr</w:t>
      </w:r>
      <w:proofErr w:type="spellEnd"/>
      <w:r>
        <w:t xml:space="preserve">. 1984. Dendroclimatic Relationships of post oak across a precipitation gradient in the southcentral United States. Annals of the Association of American Geographers 74:561-573. </w:t>
      </w:r>
    </w:p>
    <w:p w:rsidR="00492B16" w:rsidP="00492B16" w:rsidRDefault="00492B16"/>
    <w:p w:rsidR="00492B16" w:rsidP="00492B16" w:rsidRDefault="00492B16">
      <w:proofErr w:type="spellStart"/>
      <w:r>
        <w:t>Stahle</w:t>
      </w:r>
      <w:proofErr w:type="spellEnd"/>
      <w:r>
        <w:t>, D.W. and P.L. Chaney. 1994. A predictive model for the location of ancient forests. Natural Areas Journal. 14: 151-158.</w:t>
      </w:r>
    </w:p>
    <w:p w:rsidRPr="00A43E41" w:rsidR="004D5F12" w:rsidP="00492B1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AAF" w:rsidRDefault="00092AAF">
      <w:r>
        <w:separator/>
      </w:r>
    </w:p>
  </w:endnote>
  <w:endnote w:type="continuationSeparator" w:id="0">
    <w:p w:rsidR="00092AAF" w:rsidRDefault="00092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B16" w:rsidRDefault="00492B16" w:rsidP="00492B1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AAF" w:rsidRDefault="00092AAF">
      <w:r>
        <w:separator/>
      </w:r>
    </w:p>
  </w:footnote>
  <w:footnote w:type="continuationSeparator" w:id="0">
    <w:p w:rsidR="00092AAF" w:rsidRDefault="00092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92B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B1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2AAF"/>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D61F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1FD2"/>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029"/>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65BC"/>
    <w:rsid w:val="003379B5"/>
    <w:rsid w:val="003423D1"/>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016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92B1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4E2E"/>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59DB"/>
    <w:rsid w:val="00677904"/>
    <w:rsid w:val="00683368"/>
    <w:rsid w:val="006844F4"/>
    <w:rsid w:val="006862AF"/>
    <w:rsid w:val="0068673F"/>
    <w:rsid w:val="00686EED"/>
    <w:rsid w:val="006909B7"/>
    <w:rsid w:val="00691641"/>
    <w:rsid w:val="00691897"/>
    <w:rsid w:val="00691C3A"/>
    <w:rsid w:val="0069282B"/>
    <w:rsid w:val="0069718A"/>
    <w:rsid w:val="006A144C"/>
    <w:rsid w:val="006A24D5"/>
    <w:rsid w:val="006A3B52"/>
    <w:rsid w:val="006A451F"/>
    <w:rsid w:val="006A51EC"/>
    <w:rsid w:val="006A6B49"/>
    <w:rsid w:val="006A728F"/>
    <w:rsid w:val="006B2BBF"/>
    <w:rsid w:val="006B3BED"/>
    <w:rsid w:val="006B76FF"/>
    <w:rsid w:val="006C0ECB"/>
    <w:rsid w:val="006C441D"/>
    <w:rsid w:val="006C774F"/>
    <w:rsid w:val="006C7F1C"/>
    <w:rsid w:val="006D2137"/>
    <w:rsid w:val="006D5D9D"/>
    <w:rsid w:val="006E3E5C"/>
    <w:rsid w:val="006E4147"/>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732"/>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25D4"/>
    <w:rsid w:val="00C52E14"/>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69FB"/>
    <w:rsid w:val="00D96D94"/>
    <w:rsid w:val="00D9735A"/>
    <w:rsid w:val="00D973A5"/>
    <w:rsid w:val="00D97E60"/>
    <w:rsid w:val="00DA2326"/>
    <w:rsid w:val="00DA2790"/>
    <w:rsid w:val="00DA6645"/>
    <w:rsid w:val="00DA6FE1"/>
    <w:rsid w:val="00DA7F1A"/>
    <w:rsid w:val="00DB1F84"/>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654CAD4-3F16-412C-994C-958B1EC3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365BC"/>
    <w:pPr>
      <w:ind w:left="720"/>
    </w:pPr>
    <w:rPr>
      <w:rFonts w:ascii="Calibri" w:eastAsia="Calibri" w:hAnsi="Calibri"/>
      <w:sz w:val="22"/>
      <w:szCs w:val="22"/>
    </w:rPr>
  </w:style>
  <w:style w:type="character" w:styleId="Hyperlink">
    <w:name w:val="Hyperlink"/>
    <w:rsid w:val="003365BC"/>
    <w:rPr>
      <w:color w:val="0000FF"/>
      <w:u w:val="single"/>
    </w:rPr>
  </w:style>
  <w:style w:type="paragraph" w:styleId="BalloonText">
    <w:name w:val="Balloon Text"/>
    <w:basedOn w:val="Normal"/>
    <w:link w:val="BalloonTextChar"/>
    <w:uiPriority w:val="99"/>
    <w:semiHidden/>
    <w:unhideWhenUsed/>
    <w:rsid w:val="006862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2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8172">
      <w:bodyDiv w:val="1"/>
      <w:marLeft w:val="0"/>
      <w:marRight w:val="0"/>
      <w:marTop w:val="0"/>
      <w:marBottom w:val="0"/>
      <w:divBdr>
        <w:top w:val="none" w:sz="0" w:space="0" w:color="auto"/>
        <w:left w:val="none" w:sz="0" w:space="0" w:color="auto"/>
        <w:bottom w:val="none" w:sz="0" w:space="0" w:color="auto"/>
        <w:right w:val="none" w:sz="0" w:space="0" w:color="auto"/>
      </w:divBdr>
    </w:div>
    <w:div w:id="172447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2014-08-21T14:57:00Z</cp:lastPrinted>
  <dcterms:created xsi:type="dcterms:W3CDTF">2018-04-16T22:25:00Z</dcterms:created>
  <dcterms:modified xsi:type="dcterms:W3CDTF">2018-06-20T01:08:00Z</dcterms:modified>
</cp:coreProperties>
</file>