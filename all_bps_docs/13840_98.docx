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CB4" w:rsidP="00CC6CB4" w:rsidRDefault="00CC6CB4">
      <w:pPr>
        <w:pStyle w:val="BpSTitle"/>
      </w:pPr>
      <w:bookmarkStart w:name="_GoBack" w:id="0"/>
      <w:bookmarkEnd w:id="0"/>
      <w:r>
        <w:t>13840</w:t>
      </w:r>
    </w:p>
    <w:p w:rsidR="00CC6CB4" w:rsidP="00CC6CB4" w:rsidRDefault="00CC6CB4">
      <w:pPr>
        <w:pStyle w:val="BpSTitle"/>
      </w:pPr>
      <w:r>
        <w:t>Mississippi Delta Maritime Forest</w:t>
      </w:r>
    </w:p>
    <w:p w:rsidR="00CC6CB4" w:rsidP="00CC6CB4" w:rsidRDefault="00CC6CB4">
      <w:r>
        <w:t xmlns:w="http://schemas.openxmlformats.org/wordprocessingml/2006/main">BpS Model/Description Version: Aug. 2020</w:t>
      </w:r>
      <w:r>
        <w:tab/>
      </w:r>
      <w:r>
        <w:tab/>
      </w:r>
      <w:r>
        <w:tab/>
      </w:r>
      <w:r>
        <w:tab/>
      </w:r>
      <w:r>
        <w:tab/>
      </w:r>
      <w:r>
        <w:tab/>
      </w:r>
      <w:r>
        <w:tab/>
      </w:r>
    </w:p>
    <w:p w:rsidR="00CC6CB4" w:rsidP="00CC6CB4" w:rsidRDefault="00E2744A">
      <w:r>
        <w:tab/>
      </w:r>
      <w:r>
        <w:tab/>
      </w:r>
      <w:r>
        <w:tab/>
      </w:r>
      <w:r>
        <w:tab/>
      </w:r>
      <w:r>
        <w:tab/>
      </w:r>
      <w:r>
        <w:tab/>
      </w:r>
      <w:r>
        <w:tab/>
      </w:r>
      <w:r>
        <w:tab/>
      </w:r>
      <w:r>
        <w:tab/>
      </w:r>
      <w:r>
        <w:tab/>
        <w:t>Updated: 4/20/2018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60"/>
        <w:gridCol w:w="2412"/>
        <w:gridCol w:w="1392"/>
        <w:gridCol w:w="852"/>
      </w:tblGrid>
      <w:tr w:rsidRPr="00CC6CB4" w:rsidR="00CC6CB4" w:rsidTr="00CC6CB4">
        <w:tc>
          <w:tcPr>
            <w:tcW w:w="1560" w:type="dxa"/>
            <w:tcBorders>
              <w:top w:val="single" w:color="auto" w:sz="2" w:space="0"/>
              <w:left w:val="single" w:color="auto" w:sz="12" w:space="0"/>
              <w:bottom w:val="single" w:color="000000" w:sz="12" w:space="0"/>
            </w:tcBorders>
            <w:shd w:val="clear" w:color="auto" w:fill="auto"/>
          </w:tcPr>
          <w:p w:rsidRPr="00CC6CB4" w:rsidR="00CC6CB4" w:rsidP="004B73D2" w:rsidRDefault="00CC6CB4">
            <w:pPr>
              <w:rPr>
                <w:b/>
                <w:bCs/>
              </w:rPr>
            </w:pPr>
            <w:r w:rsidRPr="00CC6CB4">
              <w:rPr>
                <w:b/>
                <w:bCs/>
              </w:rPr>
              <w:t>Modelers</w:t>
            </w:r>
          </w:p>
        </w:tc>
        <w:tc>
          <w:tcPr>
            <w:tcW w:w="2412" w:type="dxa"/>
            <w:tcBorders>
              <w:top w:val="single" w:color="auto" w:sz="2" w:space="0"/>
              <w:bottom w:val="single" w:color="000000" w:sz="12" w:space="0"/>
              <w:right w:val="single" w:color="000000" w:sz="12" w:space="0"/>
            </w:tcBorders>
            <w:shd w:val="clear" w:color="auto" w:fill="auto"/>
          </w:tcPr>
          <w:p w:rsidRPr="00CC6CB4" w:rsidR="00CC6CB4" w:rsidP="004B73D2" w:rsidRDefault="00CC6CB4">
            <w:pPr>
              <w:rPr>
                <w:b/>
                <w:bCs/>
              </w:rPr>
            </w:pPr>
          </w:p>
        </w:tc>
        <w:tc>
          <w:tcPr>
            <w:tcW w:w="1392" w:type="dxa"/>
            <w:tcBorders>
              <w:top w:val="single" w:color="auto" w:sz="2" w:space="0"/>
              <w:left w:val="single" w:color="000000" w:sz="12" w:space="0"/>
              <w:bottom w:val="single" w:color="000000" w:sz="12" w:space="0"/>
            </w:tcBorders>
            <w:shd w:val="clear" w:color="auto" w:fill="auto"/>
          </w:tcPr>
          <w:p w:rsidRPr="00CC6CB4" w:rsidR="00CC6CB4" w:rsidP="004B73D2" w:rsidRDefault="00CC6CB4">
            <w:pPr>
              <w:rPr>
                <w:b/>
                <w:bCs/>
              </w:rPr>
            </w:pPr>
            <w:r w:rsidRPr="00CC6CB4">
              <w:rPr>
                <w:b/>
                <w:bCs/>
              </w:rPr>
              <w:t>Reviewers</w:t>
            </w:r>
          </w:p>
        </w:tc>
        <w:tc>
          <w:tcPr>
            <w:tcW w:w="852" w:type="dxa"/>
            <w:tcBorders>
              <w:top w:val="single" w:color="auto" w:sz="2" w:space="0"/>
              <w:bottom w:val="single" w:color="000000" w:sz="12" w:space="0"/>
            </w:tcBorders>
            <w:shd w:val="clear" w:color="auto" w:fill="auto"/>
          </w:tcPr>
          <w:p w:rsidRPr="00CC6CB4" w:rsidR="00CC6CB4" w:rsidP="004B73D2" w:rsidRDefault="00CC6CB4">
            <w:pPr>
              <w:rPr>
                <w:b/>
                <w:bCs/>
              </w:rPr>
            </w:pPr>
          </w:p>
        </w:tc>
      </w:tr>
      <w:tr w:rsidRPr="00CC6CB4" w:rsidR="00CC6CB4" w:rsidTr="00CC6CB4">
        <w:tc>
          <w:tcPr>
            <w:tcW w:w="1560" w:type="dxa"/>
            <w:tcBorders>
              <w:top w:val="single" w:color="000000" w:sz="12" w:space="0"/>
              <w:left w:val="single" w:color="auto" w:sz="12" w:space="0"/>
            </w:tcBorders>
            <w:shd w:val="clear" w:color="auto" w:fill="auto"/>
          </w:tcPr>
          <w:p w:rsidRPr="00CC6CB4" w:rsidR="00CC6CB4" w:rsidP="004B73D2" w:rsidRDefault="00CC6CB4">
            <w:pPr>
              <w:rPr>
                <w:bCs/>
              </w:rPr>
            </w:pPr>
            <w:r w:rsidRPr="00CC6CB4">
              <w:rPr>
                <w:bCs/>
              </w:rPr>
              <w:t>Keith Fisher</w:t>
            </w:r>
          </w:p>
        </w:tc>
        <w:tc>
          <w:tcPr>
            <w:tcW w:w="2412" w:type="dxa"/>
            <w:tcBorders>
              <w:top w:val="single" w:color="000000" w:sz="12" w:space="0"/>
              <w:right w:val="single" w:color="000000" w:sz="12" w:space="0"/>
            </w:tcBorders>
            <w:shd w:val="clear" w:color="auto" w:fill="auto"/>
          </w:tcPr>
          <w:p w:rsidRPr="00CC6CB4" w:rsidR="00CC6CB4" w:rsidP="004B73D2" w:rsidRDefault="00CC6CB4">
            <w:r w:rsidRPr="00CC6CB4">
              <w:t>keith_fisher@tnc.org</w:t>
            </w:r>
          </w:p>
        </w:tc>
        <w:tc>
          <w:tcPr>
            <w:tcW w:w="1392" w:type="dxa"/>
            <w:tcBorders>
              <w:top w:val="single" w:color="000000" w:sz="12" w:space="0"/>
              <w:left w:val="single" w:color="000000" w:sz="12" w:space="0"/>
            </w:tcBorders>
            <w:shd w:val="clear" w:color="auto" w:fill="auto"/>
          </w:tcPr>
          <w:p w:rsidRPr="00CC6CB4" w:rsidR="00CC6CB4" w:rsidP="004B73D2" w:rsidRDefault="00CC6CB4">
            <w:r w:rsidRPr="00CC6CB4">
              <w:t>None</w:t>
            </w:r>
          </w:p>
        </w:tc>
        <w:tc>
          <w:tcPr>
            <w:tcW w:w="852" w:type="dxa"/>
            <w:tcBorders>
              <w:top w:val="single" w:color="000000" w:sz="12" w:space="0"/>
            </w:tcBorders>
            <w:shd w:val="clear" w:color="auto" w:fill="auto"/>
          </w:tcPr>
          <w:p w:rsidRPr="00CC6CB4" w:rsidR="00CC6CB4" w:rsidP="004B73D2" w:rsidRDefault="00CC6CB4">
            <w:r w:rsidRPr="00CC6CB4">
              <w:t>None</w:t>
            </w:r>
          </w:p>
        </w:tc>
      </w:tr>
      <w:tr w:rsidRPr="00CC6CB4" w:rsidR="00CC6CB4" w:rsidTr="00CC6CB4">
        <w:tc>
          <w:tcPr>
            <w:tcW w:w="1560" w:type="dxa"/>
            <w:tcBorders>
              <w:left w:val="single" w:color="auto" w:sz="12" w:space="0"/>
            </w:tcBorders>
            <w:shd w:val="clear" w:color="auto" w:fill="auto"/>
          </w:tcPr>
          <w:p w:rsidRPr="00CC6CB4" w:rsidR="00CC6CB4" w:rsidP="004B73D2" w:rsidRDefault="00CC6CB4">
            <w:pPr>
              <w:rPr>
                <w:bCs/>
              </w:rPr>
            </w:pPr>
            <w:r w:rsidRPr="00CC6CB4">
              <w:rPr>
                <w:bCs/>
              </w:rPr>
              <w:t>None</w:t>
            </w:r>
          </w:p>
        </w:tc>
        <w:tc>
          <w:tcPr>
            <w:tcW w:w="2412" w:type="dxa"/>
            <w:tcBorders>
              <w:right w:val="single" w:color="000000" w:sz="12" w:space="0"/>
            </w:tcBorders>
            <w:shd w:val="clear" w:color="auto" w:fill="auto"/>
          </w:tcPr>
          <w:p w:rsidRPr="00CC6CB4" w:rsidR="00CC6CB4" w:rsidP="004B73D2" w:rsidRDefault="00CC6CB4">
            <w:r w:rsidRPr="00CC6CB4">
              <w:t>None</w:t>
            </w:r>
          </w:p>
        </w:tc>
        <w:tc>
          <w:tcPr>
            <w:tcW w:w="1392" w:type="dxa"/>
            <w:tcBorders>
              <w:left w:val="single" w:color="000000" w:sz="12" w:space="0"/>
            </w:tcBorders>
            <w:shd w:val="clear" w:color="auto" w:fill="auto"/>
          </w:tcPr>
          <w:p w:rsidRPr="00CC6CB4" w:rsidR="00CC6CB4" w:rsidP="004B73D2" w:rsidRDefault="00CC6CB4">
            <w:r w:rsidRPr="00CC6CB4">
              <w:t>None</w:t>
            </w:r>
          </w:p>
        </w:tc>
        <w:tc>
          <w:tcPr>
            <w:tcW w:w="852" w:type="dxa"/>
            <w:shd w:val="clear" w:color="auto" w:fill="auto"/>
          </w:tcPr>
          <w:p w:rsidRPr="00CC6CB4" w:rsidR="00CC6CB4" w:rsidP="004B73D2" w:rsidRDefault="00CC6CB4">
            <w:r w:rsidRPr="00CC6CB4">
              <w:t>None</w:t>
            </w:r>
          </w:p>
        </w:tc>
      </w:tr>
      <w:tr w:rsidRPr="00CC6CB4" w:rsidR="00CC6CB4" w:rsidTr="00CC6CB4">
        <w:tc>
          <w:tcPr>
            <w:tcW w:w="1560" w:type="dxa"/>
            <w:tcBorders>
              <w:left w:val="single" w:color="auto" w:sz="12" w:space="0"/>
              <w:bottom w:val="single" w:color="auto" w:sz="2" w:space="0"/>
            </w:tcBorders>
            <w:shd w:val="clear" w:color="auto" w:fill="auto"/>
          </w:tcPr>
          <w:p w:rsidRPr="00CC6CB4" w:rsidR="00CC6CB4" w:rsidP="004B73D2" w:rsidRDefault="00CC6CB4">
            <w:pPr>
              <w:rPr>
                <w:bCs/>
              </w:rPr>
            </w:pPr>
            <w:r w:rsidRPr="00CC6CB4">
              <w:rPr>
                <w:bCs/>
              </w:rPr>
              <w:t>None</w:t>
            </w:r>
          </w:p>
        </w:tc>
        <w:tc>
          <w:tcPr>
            <w:tcW w:w="2412" w:type="dxa"/>
            <w:tcBorders>
              <w:right w:val="single" w:color="000000" w:sz="12" w:space="0"/>
            </w:tcBorders>
            <w:shd w:val="clear" w:color="auto" w:fill="auto"/>
          </w:tcPr>
          <w:p w:rsidRPr="00CC6CB4" w:rsidR="00CC6CB4" w:rsidP="004B73D2" w:rsidRDefault="00CC6CB4">
            <w:r w:rsidRPr="00CC6CB4">
              <w:t>None</w:t>
            </w:r>
          </w:p>
        </w:tc>
        <w:tc>
          <w:tcPr>
            <w:tcW w:w="1392" w:type="dxa"/>
            <w:tcBorders>
              <w:left w:val="single" w:color="000000" w:sz="12" w:space="0"/>
              <w:bottom w:val="single" w:color="auto" w:sz="2" w:space="0"/>
            </w:tcBorders>
            <w:shd w:val="clear" w:color="auto" w:fill="auto"/>
          </w:tcPr>
          <w:p w:rsidRPr="00CC6CB4" w:rsidR="00CC6CB4" w:rsidP="004B73D2" w:rsidRDefault="00CC6CB4">
            <w:r w:rsidRPr="00CC6CB4">
              <w:t>None</w:t>
            </w:r>
          </w:p>
        </w:tc>
        <w:tc>
          <w:tcPr>
            <w:tcW w:w="852" w:type="dxa"/>
            <w:shd w:val="clear" w:color="auto" w:fill="auto"/>
          </w:tcPr>
          <w:p w:rsidRPr="00CC6CB4" w:rsidR="00CC6CB4" w:rsidP="004B73D2" w:rsidRDefault="00CC6CB4">
            <w:r w:rsidRPr="00CC6CB4">
              <w:t>None</w:t>
            </w:r>
          </w:p>
        </w:tc>
      </w:tr>
    </w:tbl>
    <w:p w:rsidR="00CC6CB4" w:rsidP="00CC6CB4" w:rsidRDefault="00CC6CB4"/>
    <w:p w:rsidR="00CC6CB4" w:rsidP="00CC6CB4" w:rsidRDefault="00CC6CB4">
      <w:pPr>
        <w:pStyle w:val="InfoPara"/>
      </w:pPr>
      <w:r>
        <w:t>Vegetation Type</w:t>
      </w:r>
    </w:p>
    <w:p w:rsidR="00CC6CB4" w:rsidP="00CC6CB4" w:rsidRDefault="00CC6CB4">
      <w:r>
        <w:t>Forest and Woodland</w:t>
      </w:r>
    </w:p>
    <w:p w:rsidR="00CC6CB4" w:rsidP="00CC6CB4" w:rsidRDefault="00CC6CB4">
      <w:pPr>
        <w:pStyle w:val="InfoPara"/>
      </w:pPr>
      <w:r>
        <w:t>Map Zones</w:t>
      </w:r>
    </w:p>
    <w:p w:rsidR="00CC6CB4" w:rsidP="00CC6CB4" w:rsidRDefault="00CC6CB4">
      <w:r>
        <w:t>98</w:t>
      </w:r>
    </w:p>
    <w:p w:rsidR="00CC6CB4" w:rsidP="00CC6CB4" w:rsidRDefault="00CC6CB4">
      <w:pPr>
        <w:pStyle w:val="InfoPara"/>
      </w:pPr>
      <w:r>
        <w:t>Geographic Range</w:t>
      </w:r>
    </w:p>
    <w:p w:rsidR="00CC6CB4" w:rsidP="00CC6CB4" w:rsidRDefault="00CC6CB4">
      <w:r>
        <w:t>East Gulf Coastal Plain Maritime Forest occurs on barrier islands and coastal zones along the northern Gulf of Mexico from the Florida Panhandle west to the mouth of the Mississippi River in L</w:t>
      </w:r>
      <w:r w:rsidR="00E2744A">
        <w:t>ouisiana</w:t>
      </w:r>
      <w:r>
        <w:t xml:space="preserve"> (NatureServe 2006).</w:t>
      </w:r>
    </w:p>
    <w:p w:rsidR="00CC6CB4" w:rsidP="00CC6CB4" w:rsidRDefault="00CC6CB4">
      <w:pPr>
        <w:pStyle w:val="InfoPara"/>
      </w:pPr>
      <w:r>
        <w:t>Biophysical Site Description</w:t>
      </w:r>
    </w:p>
    <w:p w:rsidR="00CC6CB4" w:rsidP="00CC6CB4" w:rsidRDefault="00CC6CB4">
      <w:r>
        <w:t xml:space="preserve">This biophysical setting </w:t>
      </w:r>
      <w:r w:rsidR="00E2744A">
        <w:t xml:space="preserve">(BpS) </w:t>
      </w:r>
      <w:r>
        <w:t xml:space="preserve">occurs on stable dune and swale topography in somewhat more protected environments generally landward of the foredune, and transitional </w:t>
      </w:r>
      <w:proofErr w:type="spellStart"/>
      <w:r>
        <w:t>backdune</w:t>
      </w:r>
      <w:proofErr w:type="spellEnd"/>
      <w:r>
        <w:t xml:space="preserve"> zones of coastal beaches and barrier islands along the northern Gulf of Mexico. The system typically includes a series of stabilized dunes and interdunal swales oriented parallel to the coastline. Soils are primarily wind</w:t>
      </w:r>
      <w:r w:rsidR="00E2744A">
        <w:t>-</w:t>
      </w:r>
      <w:r>
        <w:t xml:space="preserve"> and wave</w:t>
      </w:r>
      <w:r w:rsidR="00E2744A">
        <w:t>-</w:t>
      </w:r>
      <w:r>
        <w:t>deposited</w:t>
      </w:r>
      <w:r w:rsidR="00E2744A">
        <w:t>,</w:t>
      </w:r>
      <w:r>
        <w:t xml:space="preserve"> well</w:t>
      </w:r>
      <w:r w:rsidR="00E2744A">
        <w:t>-</w:t>
      </w:r>
      <w:r>
        <w:t>drained, quartz sands of Appalachian origin (</w:t>
      </w:r>
      <w:proofErr w:type="spellStart"/>
      <w:r>
        <w:t>Drehle</w:t>
      </w:r>
      <w:proofErr w:type="spellEnd"/>
      <w:r>
        <w:t xml:space="preserve"> 1973, Johnson and Barbour 1990) that have been stabilized long enough to support trees and shrubs. As the forest establishes, soil temperature fluctuations moderate and humus begins to build up over the well</w:t>
      </w:r>
      <w:r w:rsidR="00E2744A">
        <w:t>-</w:t>
      </w:r>
      <w:r>
        <w:t>drained sands</w:t>
      </w:r>
      <w:r w:rsidR="00E2744A">
        <w:t xml:space="preserve">, </w:t>
      </w:r>
      <w:r>
        <w:t>contributing to moisture retention and more mesic conditions (FNAI 1990). Soil moisture is typically higher in swales.</w:t>
      </w:r>
    </w:p>
    <w:p w:rsidR="00CC6CB4" w:rsidP="00CC6CB4" w:rsidRDefault="00CC6CB4">
      <w:pPr>
        <w:pStyle w:val="InfoPara"/>
      </w:pPr>
      <w:r>
        <w:t>Vegetation Description</w:t>
      </w:r>
    </w:p>
    <w:p w:rsidR="00CC6CB4" w:rsidP="00CC6CB4" w:rsidRDefault="00CC6CB4">
      <w:r>
        <w:t>Johnson and Barbour (1990) describe the vegetation of St. Vincent Island as representative of north gulf coastal systems. In this description maritime forest occurs on a series of ridges and swales landward of the primary dune and coastal grassland. The ridges are vegetated by a mix of low salt spray pruned oaks including myrtle oak (</w:t>
      </w:r>
      <w:r w:rsidRPr="000F3BE2">
        <w:rPr>
          <w:i/>
        </w:rPr>
        <w:t xml:space="preserve">Quercus </w:t>
      </w:r>
      <w:proofErr w:type="spellStart"/>
      <w:r w:rsidRPr="000F3BE2">
        <w:rPr>
          <w:i/>
        </w:rPr>
        <w:t>myrtifolia</w:t>
      </w:r>
      <w:proofErr w:type="spellEnd"/>
      <w:r>
        <w:t>) and sand live oak (</w:t>
      </w:r>
      <w:r w:rsidRPr="000F3BE2">
        <w:rPr>
          <w:i/>
        </w:rPr>
        <w:t xml:space="preserve">Q. </w:t>
      </w:r>
      <w:proofErr w:type="spellStart"/>
      <w:r w:rsidRPr="000F3BE2">
        <w:rPr>
          <w:i/>
        </w:rPr>
        <w:t>geminata</w:t>
      </w:r>
      <w:proofErr w:type="spellEnd"/>
      <w:r>
        <w:t>), rosemary (</w:t>
      </w:r>
      <w:proofErr w:type="spellStart"/>
      <w:r w:rsidRPr="000F3BE2">
        <w:rPr>
          <w:i/>
        </w:rPr>
        <w:t>Ceratiola</w:t>
      </w:r>
      <w:proofErr w:type="spellEnd"/>
      <w:r w:rsidRPr="000F3BE2">
        <w:rPr>
          <w:i/>
        </w:rPr>
        <w:t xml:space="preserve"> </w:t>
      </w:r>
      <w:proofErr w:type="spellStart"/>
      <w:r w:rsidRPr="000F3BE2">
        <w:rPr>
          <w:i/>
        </w:rPr>
        <w:t>ericoides</w:t>
      </w:r>
      <w:proofErr w:type="spellEnd"/>
      <w:r>
        <w:t>), saw palmetto (</w:t>
      </w:r>
      <w:proofErr w:type="spellStart"/>
      <w:r w:rsidRPr="000F3BE2">
        <w:rPr>
          <w:i/>
        </w:rPr>
        <w:t>Serenoa</w:t>
      </w:r>
      <w:proofErr w:type="spellEnd"/>
      <w:r w:rsidRPr="000F3BE2">
        <w:rPr>
          <w:i/>
        </w:rPr>
        <w:t xml:space="preserve"> </w:t>
      </w:r>
      <w:proofErr w:type="spellStart"/>
      <w:r w:rsidRPr="000F3BE2">
        <w:rPr>
          <w:i/>
        </w:rPr>
        <w:t>repens</w:t>
      </w:r>
      <w:proofErr w:type="spellEnd"/>
      <w:r>
        <w:t>), wax myrtle (</w:t>
      </w:r>
      <w:r w:rsidRPr="000F3BE2">
        <w:rPr>
          <w:i/>
        </w:rPr>
        <w:t>Morella cerifera</w:t>
      </w:r>
      <w:r>
        <w:t>), woody goldenrod (</w:t>
      </w:r>
      <w:proofErr w:type="spellStart"/>
      <w:r w:rsidRPr="000F3BE2">
        <w:rPr>
          <w:i/>
        </w:rPr>
        <w:t>Chrysoma</w:t>
      </w:r>
      <w:proofErr w:type="spellEnd"/>
      <w:r w:rsidRPr="000F3BE2">
        <w:rPr>
          <w:i/>
        </w:rPr>
        <w:t xml:space="preserve"> </w:t>
      </w:r>
      <w:proofErr w:type="spellStart"/>
      <w:r w:rsidRPr="000F3BE2">
        <w:rPr>
          <w:i/>
        </w:rPr>
        <w:t>pauciflosculosa</w:t>
      </w:r>
      <w:proofErr w:type="spellEnd"/>
      <w:r>
        <w:t>) and false rosemary (</w:t>
      </w:r>
      <w:proofErr w:type="spellStart"/>
      <w:r w:rsidRPr="000F3BE2">
        <w:rPr>
          <w:i/>
        </w:rPr>
        <w:t>Conradina</w:t>
      </w:r>
      <w:proofErr w:type="spellEnd"/>
      <w:r w:rsidRPr="000F3BE2">
        <w:rPr>
          <w:i/>
        </w:rPr>
        <w:t xml:space="preserve"> </w:t>
      </w:r>
      <w:proofErr w:type="spellStart"/>
      <w:r w:rsidRPr="000F3BE2">
        <w:rPr>
          <w:i/>
        </w:rPr>
        <w:t>canescens</w:t>
      </w:r>
      <w:proofErr w:type="spellEnd"/>
      <w:r>
        <w:t>). Swales are vegetated by pine flatwoods communities with an overstory of slash pine (</w:t>
      </w:r>
      <w:r w:rsidRPr="000F3BE2">
        <w:rPr>
          <w:i/>
        </w:rPr>
        <w:t xml:space="preserve">Pinus </w:t>
      </w:r>
      <w:proofErr w:type="spellStart"/>
      <w:r w:rsidRPr="000F3BE2">
        <w:rPr>
          <w:i/>
        </w:rPr>
        <w:t>elliottii</w:t>
      </w:r>
      <w:proofErr w:type="spellEnd"/>
      <w:r>
        <w:t xml:space="preserve">), and an understory of </w:t>
      </w:r>
      <w:proofErr w:type="spellStart"/>
      <w:r>
        <w:t>gallberry</w:t>
      </w:r>
      <w:proofErr w:type="spellEnd"/>
      <w:r>
        <w:t xml:space="preserve"> (</w:t>
      </w:r>
      <w:r w:rsidRPr="000F3BE2">
        <w:rPr>
          <w:i/>
        </w:rPr>
        <w:t xml:space="preserve">Ilex </w:t>
      </w:r>
      <w:proofErr w:type="spellStart"/>
      <w:r w:rsidRPr="000F3BE2">
        <w:rPr>
          <w:i/>
        </w:rPr>
        <w:t>glabra</w:t>
      </w:r>
      <w:proofErr w:type="spellEnd"/>
      <w:r>
        <w:t>), saw palmetto, wax myrtle and fetterbush (</w:t>
      </w:r>
      <w:r w:rsidRPr="000F3BE2">
        <w:rPr>
          <w:i/>
        </w:rPr>
        <w:t xml:space="preserve">Lyonia </w:t>
      </w:r>
      <w:proofErr w:type="spellStart"/>
      <w:r w:rsidRPr="000F3BE2">
        <w:rPr>
          <w:i/>
        </w:rPr>
        <w:t>lucida</w:t>
      </w:r>
      <w:proofErr w:type="spellEnd"/>
      <w:r>
        <w:t>).</w:t>
      </w:r>
    </w:p>
    <w:p w:rsidR="00CC6CB4" w:rsidP="00CC6CB4" w:rsidRDefault="00CC6CB4"/>
    <w:p w:rsidR="00CC6CB4" w:rsidP="00CC6CB4" w:rsidRDefault="00CC6CB4">
      <w:r>
        <w:t>Huffman and Platt (2004) describe similar vegetation on Little St. George Island. They found scrub oaks (</w:t>
      </w:r>
      <w:r w:rsidRPr="000F3BE2">
        <w:rPr>
          <w:i/>
        </w:rPr>
        <w:t xml:space="preserve">Quercus </w:t>
      </w:r>
      <w:proofErr w:type="spellStart"/>
      <w:r w:rsidRPr="000F3BE2">
        <w:rPr>
          <w:i/>
        </w:rPr>
        <w:t>chapmanii</w:t>
      </w:r>
      <w:proofErr w:type="spellEnd"/>
      <w:r w:rsidRPr="000F3BE2">
        <w:rPr>
          <w:i/>
        </w:rPr>
        <w:t xml:space="preserve">, Quercus </w:t>
      </w:r>
      <w:proofErr w:type="spellStart"/>
      <w:r w:rsidRPr="000F3BE2">
        <w:rPr>
          <w:i/>
        </w:rPr>
        <w:t>myrtifolia</w:t>
      </w:r>
      <w:proofErr w:type="spellEnd"/>
      <w:r>
        <w:t xml:space="preserve">), </w:t>
      </w:r>
      <w:proofErr w:type="spellStart"/>
      <w:r>
        <w:t>conradina</w:t>
      </w:r>
      <w:proofErr w:type="spellEnd"/>
      <w:r>
        <w:t xml:space="preserve"> (</w:t>
      </w:r>
      <w:proofErr w:type="spellStart"/>
      <w:r w:rsidRPr="000F3BE2">
        <w:rPr>
          <w:i/>
        </w:rPr>
        <w:t>Conradina</w:t>
      </w:r>
      <w:proofErr w:type="spellEnd"/>
      <w:r w:rsidRPr="000F3BE2">
        <w:rPr>
          <w:i/>
        </w:rPr>
        <w:t xml:space="preserve"> </w:t>
      </w:r>
      <w:proofErr w:type="spellStart"/>
      <w:r w:rsidRPr="000F3BE2">
        <w:rPr>
          <w:i/>
        </w:rPr>
        <w:t>canescens</w:t>
      </w:r>
      <w:proofErr w:type="spellEnd"/>
      <w:r>
        <w:t>) and rosemary (</w:t>
      </w:r>
      <w:proofErr w:type="spellStart"/>
      <w:r w:rsidRPr="000F3BE2">
        <w:rPr>
          <w:i/>
        </w:rPr>
        <w:t>Ceratiola</w:t>
      </w:r>
      <w:proofErr w:type="spellEnd"/>
      <w:r w:rsidRPr="000F3BE2">
        <w:rPr>
          <w:i/>
        </w:rPr>
        <w:t xml:space="preserve"> </w:t>
      </w:r>
      <w:proofErr w:type="spellStart"/>
      <w:r w:rsidRPr="000F3BE2">
        <w:rPr>
          <w:i/>
        </w:rPr>
        <w:t>ericoides</w:t>
      </w:r>
      <w:proofErr w:type="spellEnd"/>
      <w:r>
        <w:t>) associated with slash pine on the dry dune ridges. The swales included an overstory of slash pine with a diverse herbaceous groundcover including muhly grass (</w:t>
      </w:r>
      <w:proofErr w:type="spellStart"/>
      <w:r w:rsidRPr="000F3BE2">
        <w:rPr>
          <w:i/>
        </w:rPr>
        <w:t>Muhlenbergia</w:t>
      </w:r>
      <w:proofErr w:type="spellEnd"/>
      <w:r w:rsidRPr="000F3BE2">
        <w:rPr>
          <w:i/>
        </w:rPr>
        <w:t xml:space="preserve"> filipes</w:t>
      </w:r>
      <w:r>
        <w:t>) and sawgrass (</w:t>
      </w:r>
      <w:proofErr w:type="spellStart"/>
      <w:r w:rsidRPr="000F3BE2">
        <w:rPr>
          <w:i/>
        </w:rPr>
        <w:t>Cladium</w:t>
      </w:r>
      <w:proofErr w:type="spellEnd"/>
      <w:r w:rsidRPr="000F3BE2">
        <w:rPr>
          <w:i/>
        </w:rPr>
        <w:t xml:space="preserve"> </w:t>
      </w:r>
      <w:proofErr w:type="spellStart"/>
      <w:r w:rsidRPr="000F3BE2">
        <w:rPr>
          <w:i/>
        </w:rPr>
        <w:t>jamaicense</w:t>
      </w:r>
      <w:proofErr w:type="spellEnd"/>
      <w:r>
        <w:t xml:space="preserve">). On larger coastal flats, mesic </w:t>
      </w:r>
      <w:r>
        <w:lastRenderedPageBreak/>
        <w:t xml:space="preserve">pine savannas included a well-developed herbaceous groundcover flora </w:t>
      </w:r>
      <w:proofErr w:type="gramStart"/>
      <w:r>
        <w:t>similar to</w:t>
      </w:r>
      <w:proofErr w:type="gramEnd"/>
      <w:r>
        <w:t xml:space="preserve"> mainland flatwoods with an abundance of saw palmetto (</w:t>
      </w:r>
      <w:proofErr w:type="spellStart"/>
      <w:r w:rsidRPr="000F3BE2">
        <w:rPr>
          <w:i/>
        </w:rPr>
        <w:t>Serenoa</w:t>
      </w:r>
      <w:proofErr w:type="spellEnd"/>
      <w:r w:rsidRPr="000F3BE2">
        <w:rPr>
          <w:i/>
        </w:rPr>
        <w:t xml:space="preserve"> </w:t>
      </w:r>
      <w:proofErr w:type="spellStart"/>
      <w:r w:rsidRPr="000F3BE2">
        <w:rPr>
          <w:i/>
        </w:rPr>
        <w:t>repens</w:t>
      </w:r>
      <w:proofErr w:type="spellEnd"/>
      <w:r>
        <w:t>), wiregrass (</w:t>
      </w:r>
      <w:proofErr w:type="spellStart"/>
      <w:r w:rsidRPr="000F3BE2">
        <w:rPr>
          <w:i/>
        </w:rPr>
        <w:t>Aristida</w:t>
      </w:r>
      <w:proofErr w:type="spellEnd"/>
      <w:r w:rsidRPr="000F3BE2">
        <w:rPr>
          <w:i/>
        </w:rPr>
        <w:t xml:space="preserve"> </w:t>
      </w:r>
      <w:proofErr w:type="spellStart"/>
      <w:r w:rsidRPr="000F3BE2">
        <w:rPr>
          <w:i/>
        </w:rPr>
        <w:t>beyrichiana</w:t>
      </w:r>
      <w:proofErr w:type="spellEnd"/>
      <w:r>
        <w:t>) and ericaceous shrubs (</w:t>
      </w:r>
      <w:r w:rsidRPr="000F3BE2">
        <w:rPr>
          <w:i/>
        </w:rPr>
        <w:t xml:space="preserve">Vaccinium </w:t>
      </w:r>
      <w:proofErr w:type="spellStart"/>
      <w:r w:rsidRPr="000F3BE2">
        <w:rPr>
          <w:i/>
        </w:rPr>
        <w:t>myrsinites</w:t>
      </w:r>
      <w:proofErr w:type="spellEnd"/>
      <w:r>
        <w:t>).</w:t>
      </w:r>
    </w:p>
    <w:p w:rsidR="00CC6CB4" w:rsidP="00CC6CB4" w:rsidRDefault="00CC6CB4"/>
    <w:p w:rsidR="00CC6CB4" w:rsidP="00CC6CB4" w:rsidRDefault="00CC6CB4">
      <w:r>
        <w:t>NatureServe (2006) indicates this system encompasses a mosaic of woody vegetation present on barrier islands and near-coastal strands including forests and/or shrublands. Major associations include:</w:t>
      </w:r>
    </w:p>
    <w:p w:rsidR="00CC6CB4" w:rsidP="00CC6CB4" w:rsidRDefault="00CC6CB4">
      <w:r>
        <w:t>•Sand pine (</w:t>
      </w:r>
      <w:r w:rsidRPr="000F3BE2">
        <w:rPr>
          <w:i/>
        </w:rPr>
        <w:t xml:space="preserve">Pinus </w:t>
      </w:r>
      <w:proofErr w:type="spellStart"/>
      <w:r w:rsidRPr="000F3BE2">
        <w:rPr>
          <w:i/>
        </w:rPr>
        <w:t>clausa</w:t>
      </w:r>
      <w:proofErr w:type="spellEnd"/>
      <w:r>
        <w:t xml:space="preserve">) / myrtle oak / sand live oak / false rosemary woodland </w:t>
      </w:r>
    </w:p>
    <w:p w:rsidR="00CC6CB4" w:rsidP="00CC6CB4" w:rsidRDefault="00CC6CB4">
      <w:r>
        <w:t>•Slash Pine / yaupon holly (</w:t>
      </w:r>
      <w:r w:rsidRPr="000F3BE2">
        <w:rPr>
          <w:i/>
        </w:rPr>
        <w:t>Ilex vomitoria</w:t>
      </w:r>
      <w:r>
        <w:t xml:space="preserve">) / saw palmetto / wax myrtle woodland </w:t>
      </w:r>
    </w:p>
    <w:p w:rsidR="00CC6CB4" w:rsidP="00CC6CB4" w:rsidRDefault="00CC6CB4">
      <w:r>
        <w:t xml:space="preserve">•Slash pine / saw palmetto </w:t>
      </w:r>
      <w:proofErr w:type="spellStart"/>
      <w:r>
        <w:t>gallberry</w:t>
      </w:r>
      <w:proofErr w:type="spellEnd"/>
      <w:r>
        <w:t xml:space="preserve"> / wax myrtle / yaupon holly woodland </w:t>
      </w:r>
    </w:p>
    <w:p w:rsidR="00CC6CB4" w:rsidP="00CC6CB4" w:rsidRDefault="00CC6CB4">
      <w:r>
        <w:t xml:space="preserve">•Slash pine / </w:t>
      </w:r>
      <w:proofErr w:type="spellStart"/>
      <w:r>
        <w:t>saltmeadow</w:t>
      </w:r>
      <w:proofErr w:type="spellEnd"/>
      <w:r>
        <w:t xml:space="preserve"> cordgrass (Spartina patens) / black rush (</w:t>
      </w:r>
      <w:proofErr w:type="spellStart"/>
      <w:r w:rsidRPr="000F3BE2">
        <w:rPr>
          <w:i/>
        </w:rPr>
        <w:t>Juncus</w:t>
      </w:r>
      <w:proofErr w:type="spellEnd"/>
      <w:r w:rsidRPr="000F3BE2">
        <w:rPr>
          <w:i/>
        </w:rPr>
        <w:t xml:space="preserve"> </w:t>
      </w:r>
      <w:proofErr w:type="spellStart"/>
      <w:r w:rsidRPr="000F3BE2">
        <w:rPr>
          <w:i/>
        </w:rPr>
        <w:t>roemerianus</w:t>
      </w:r>
      <w:proofErr w:type="spellEnd"/>
      <w:r>
        <w:t>)/ switchgrass (</w:t>
      </w:r>
      <w:r w:rsidRPr="000F3BE2">
        <w:rPr>
          <w:i/>
        </w:rPr>
        <w:t xml:space="preserve">Panicum </w:t>
      </w:r>
      <w:proofErr w:type="spellStart"/>
      <w:r w:rsidRPr="000F3BE2">
        <w:rPr>
          <w:i/>
        </w:rPr>
        <w:t>virgatum</w:t>
      </w:r>
      <w:proofErr w:type="spellEnd"/>
      <w:r>
        <w:t xml:space="preserve">) woodland </w:t>
      </w:r>
    </w:p>
    <w:p w:rsidR="00CC6CB4" w:rsidP="00CC6CB4" w:rsidRDefault="00CC6CB4">
      <w:r>
        <w:t>•Live oak (</w:t>
      </w:r>
      <w:r w:rsidRPr="000F3BE2">
        <w:rPr>
          <w:i/>
        </w:rPr>
        <w:t xml:space="preserve">Quercus </w:t>
      </w:r>
      <w:proofErr w:type="spellStart"/>
      <w:r w:rsidRPr="000F3BE2">
        <w:rPr>
          <w:i/>
        </w:rPr>
        <w:t>virginiana</w:t>
      </w:r>
      <w:proofErr w:type="spellEnd"/>
      <w:r>
        <w:t>)/ sand pine / pignut hickory (</w:t>
      </w:r>
      <w:proofErr w:type="spellStart"/>
      <w:r w:rsidRPr="000F3BE2">
        <w:rPr>
          <w:i/>
        </w:rPr>
        <w:t>Carya</w:t>
      </w:r>
      <w:proofErr w:type="spellEnd"/>
      <w:r w:rsidRPr="000F3BE2">
        <w:rPr>
          <w:i/>
        </w:rPr>
        <w:t xml:space="preserve"> </w:t>
      </w:r>
      <w:proofErr w:type="spellStart"/>
      <w:r w:rsidRPr="000F3BE2">
        <w:rPr>
          <w:i/>
        </w:rPr>
        <w:t>glabra</w:t>
      </w:r>
      <w:proofErr w:type="spellEnd"/>
      <w:r>
        <w:t>) / sand hickory (</w:t>
      </w:r>
      <w:r w:rsidRPr="000F3BE2">
        <w:rPr>
          <w:i/>
        </w:rPr>
        <w:t>C. pallida</w:t>
      </w:r>
      <w:r>
        <w:t xml:space="preserve">) / saw palmetto forest </w:t>
      </w:r>
    </w:p>
    <w:p w:rsidR="00CC6CB4" w:rsidP="00CC6CB4" w:rsidRDefault="00CC6CB4">
      <w:r>
        <w:t>•Live oak / sparkleberry (</w:t>
      </w:r>
      <w:r w:rsidRPr="000F3BE2">
        <w:rPr>
          <w:i/>
        </w:rPr>
        <w:t>Vaccinium arboretum</w:t>
      </w:r>
      <w:r>
        <w:t xml:space="preserve">) / yaupon holly forest </w:t>
      </w:r>
    </w:p>
    <w:p w:rsidR="00CC6CB4" w:rsidP="00CC6CB4" w:rsidRDefault="00CC6CB4">
      <w:r>
        <w:t>•Live oak / slash pine / sabal palm (</w:t>
      </w:r>
      <w:r w:rsidRPr="000F3BE2">
        <w:rPr>
          <w:i/>
        </w:rPr>
        <w:t>Sabal palmetto)</w:t>
      </w:r>
      <w:r>
        <w:t xml:space="preserve"> / red bay (</w:t>
      </w:r>
      <w:proofErr w:type="spellStart"/>
      <w:r w:rsidRPr="000F3BE2">
        <w:rPr>
          <w:i/>
        </w:rPr>
        <w:t>Persea</w:t>
      </w:r>
      <w:proofErr w:type="spellEnd"/>
      <w:r w:rsidRPr="000F3BE2">
        <w:rPr>
          <w:i/>
        </w:rPr>
        <w:t xml:space="preserve"> </w:t>
      </w:r>
      <w:proofErr w:type="spellStart"/>
      <w:r w:rsidRPr="000F3BE2">
        <w:rPr>
          <w:i/>
        </w:rPr>
        <w:t>borbonia</w:t>
      </w:r>
      <w:proofErr w:type="spellEnd"/>
      <w:r>
        <w:t>) / beautyberry (</w:t>
      </w:r>
      <w:r w:rsidRPr="000F3BE2">
        <w:rPr>
          <w:i/>
        </w:rPr>
        <w:t xml:space="preserve">Callicarpa </w:t>
      </w:r>
      <w:proofErr w:type="spellStart"/>
      <w:r w:rsidRPr="000F3BE2">
        <w:rPr>
          <w:i/>
        </w:rPr>
        <w:t>americana</w:t>
      </w:r>
      <w:proofErr w:type="spellEnd"/>
      <w:r>
        <w:t>) forest.</w:t>
      </w:r>
    </w:p>
    <w:p w:rsidR="00CC6CB4" w:rsidP="00CC6CB4" w:rsidRDefault="00CC6CB4">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QUMY</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myrtifolia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Myrtle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geminata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CEER3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Ceratiola ericoides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 heath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elliottii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Slash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SERE2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Serenoa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Saw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ARBE7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Aristida beyrichiana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Beyrich threeawn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MUHLE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Muhlenbergia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Muhly</w:t>
            </w:r>
          </w:p>
        </w:tc>
      </w:tr>
    </w:tbl>
    <w:p>
      <w:r>
        <w:rPr>
          <w:sz w:val="16"/>
        </w:rPr>
        <w:t>Species names are from the NRCS PLANTS database. Check species codes at http://plants.usda.gov.</w:t>
      </w:r>
    </w:p>
    <w:p w:rsidR="00CC6CB4" w:rsidP="00CC6CB4" w:rsidRDefault="00CC6CB4">
      <w:pPr>
        <w:pStyle w:val="InfoPara"/>
      </w:pPr>
      <w:r>
        <w:t>Disturbance Description</w:t>
      </w:r>
    </w:p>
    <w:p w:rsidR="00CC6CB4" w:rsidP="00CC6CB4" w:rsidRDefault="00CC6CB4">
      <w:r>
        <w:t>Maritime forest systems remain subject to periodic severe physical stresses, although less than coastal dune and grassland systems. Vegetation structure and composition are influenced by salt spray and extreme disturbance events such as hurricanes, erosion, accretion, and sand burial. The most heavily salt-influenced examples may appear pruned or sculpted (NatureServe 2006).</w:t>
      </w:r>
    </w:p>
    <w:p w:rsidR="00CC6CB4" w:rsidP="00CC6CB4" w:rsidRDefault="00CC6CB4"/>
    <w:p w:rsidR="00CC6CB4" w:rsidP="00CC6CB4" w:rsidRDefault="00CC6CB4">
      <w:r>
        <w:t>Hurricanes frequently make landfall in the northern Gulf of Mexico and have a significant impact on coastal systems. Even when they do not make landfall in the region, the storm surge and wave action generated by an off-shore storm can have a significant impact. A total of 112 hurricanes made landfall from Wakulla County, Florida to Hancock County, Mississippi during the period 1926 to 2005 (Jarrell et al. 1992 with updates). From the period 1851 to 2004, 36 major hurricanes (Category 3 or higher) made landfall along the Gulf Coast from Louisiana to the Florida Panhandle (Blake et al. 2005). Hurricane associated storm surges can overwash the dune system and cause significant erosion and/or sand burial of maritime forests. Personal observations along coastal areas of the Florida panhandle region in 2005 revealed large areas of vegetation extending several hundred yards inland that were killed or significantly impacted by salt water inundation.</w:t>
      </w:r>
    </w:p>
    <w:p w:rsidR="00CC6CB4" w:rsidP="00CC6CB4" w:rsidRDefault="00CC6CB4"/>
    <w:p w:rsidR="00CC6CB4" w:rsidP="00CC6CB4" w:rsidRDefault="00CC6CB4">
      <w:r>
        <w:lastRenderedPageBreak/>
        <w:t xml:space="preserve">The role of fire in this system is poorly documented. </w:t>
      </w:r>
      <w:r w:rsidR="00E2744A">
        <w:t>Most of</w:t>
      </w:r>
      <w:r>
        <w:t xml:space="preserve"> this system occurs on narrow barrier islands along the northern Gulf of Mexico. F</w:t>
      </w:r>
      <w:r w:rsidR="00F32CE5">
        <w:t>lorida Natural Areas Inventory</w:t>
      </w:r>
      <w:r>
        <w:t xml:space="preserve"> (1990) indicates that the mesic conditions and insular locations of well-developed Maritime Hammock communities inhibit natural fires, which occur no more frequently than once every 26-100yrs. Liu et. al. (2003), in their study of sediment cores from Little Lake, Alabama, suggested that wildfires have been common in the coastal ecosystems in Alabama, however, they offered no frequency estimates. They did suggest a correlation between hurricanes and fire. This correlation was also supported by Meyers and van Lear (1998) who suggest that hurricane-fire interactions once played a major role in the development of ecosystems in the southern US, influencing their composition, structure, and pattern on the landscape. Huffman and Platt (2004) in their dendrochronological study of fire scars on slash pines on Little St. George Island indicate that from 1866 to 1904, the mean fire return interval was four years and most fires occurred during the growing season (generally April through July). This was prior to significant human activity on the island. They could not locate any trees that established prior to 1853 on the island and postulated that many were destroyed by a hurricane in 1851, or a fire following the hurricane.</w:t>
      </w:r>
    </w:p>
    <w:p w:rsidR="00CC6CB4" w:rsidP="00CC6CB4" w:rsidRDefault="00CC6CB4"/>
    <w:p w:rsidR="00CC6CB4" w:rsidP="00CC6CB4" w:rsidRDefault="00CC6CB4">
      <w:r>
        <w:t>The following fire return interval estimates were based on the Huffman and Platt study and the return interval in similar ecological systems on the mainland. Pine</w:t>
      </w:r>
      <w:r w:rsidR="00E2744A">
        <w:t>-</w:t>
      </w:r>
      <w:r>
        <w:t xml:space="preserve">dominated swales and flats most likely burned more frequently than the oak/rosemary dominated ridges. Fires were primarily light surface fires occurring every four years during the growing season. More intense replacement fires may have occurred following hurricanes, when more fuel was available </w:t>
      </w:r>
      <w:r w:rsidR="00E2744A">
        <w:t>because of</w:t>
      </w:r>
      <w:r>
        <w:t xml:space="preserve"> storm damage. There is little fuel to sustain surface fires in the oak/rosemary dominated ridges. Fires in this vegetation type are typically replacement fires that burn through the shrub crowns. The return interval here was estimated at 25-100yrs, and may have occurred following a hurricane or other intense storm related event when more fuel was available and fire intensity was higher.</w:t>
      </w:r>
    </w:p>
    <w:p w:rsidR="00CC6CB4" w:rsidP="00CC6CB4" w:rsidRDefault="00CC6CB4">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127</w:t>
            </w:r>
          </w:p>
        </w:tc>
        <w:tc>
          <w:p>
            <w:pPr>
              <w:jc w:val="center"/>
            </w:pPr>
            <w:r>
              <w:t>3</w:t>
            </w:r>
          </w:p>
        </w:tc>
        <w:tc>
          <w:p>
            <w:pPr>
              <w:jc w:val="center"/>
            </w:pPr>
            <w:r>
              <w:t>25</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4</w:t>
            </w:r>
          </w:p>
        </w:tc>
        <w:tc>
          <w:p>
            <w:pPr>
              <w:jc w:val="center"/>
            </w:pPr>
            <w:r>
              <w:t>97</w:t>
            </w:r>
          </w:p>
        </w:tc>
        <w:tc>
          <w:p>
            <w:pPr>
              <w:jc w:val="center"/>
            </w:pPr>
            <w:r>
              <w:t>3</w:t>
            </w:r>
          </w:p>
        </w:tc>
        <w:tc>
          <w:p>
            <w:pPr>
              <w:jc w:val="center"/>
            </w:pPr>
            <w:r>
              <w:t>5</w:t>
            </w:r>
          </w:p>
        </w:tc>
      </w:tr>
      <w:tr>
        <w:tc>
          <w:p>
            <w:pPr>
              <w:jc w:val="center"/>
            </w:pPr>
            <w:r>
              <w:t>All Fires</w:t>
            </w:r>
          </w:p>
        </w:tc>
        <w:tc>
          <w:p>
            <w:pPr>
              <w:jc w:val="center"/>
            </w:pPr>
            <w:r>
              <w:t>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C6CB4" w:rsidP="00CC6CB4" w:rsidRDefault="00CC6CB4">
      <w:pPr>
        <w:pStyle w:val="InfoPara"/>
      </w:pPr>
      <w:r>
        <w:t>Scale Description</w:t>
      </w:r>
    </w:p>
    <w:p w:rsidR="00CC6CB4" w:rsidP="00CC6CB4" w:rsidRDefault="00CC6CB4">
      <w:r>
        <w:t>This system is restricted primarily to linear coastal barrier islands along the northeastern Gulf of Mexico coast. The width of this linear system is unknown. The Gulf coast of F</w:t>
      </w:r>
      <w:r w:rsidR="00E2744A">
        <w:t>lorida</w:t>
      </w:r>
      <w:r>
        <w:t xml:space="preserve"> (including the peninsular region), </w:t>
      </w:r>
      <w:r w:rsidR="00F32CE5">
        <w:t>A</w:t>
      </w:r>
      <w:r w:rsidR="00E2744A">
        <w:t>labama</w:t>
      </w:r>
      <w:r>
        <w:t xml:space="preserve"> and M</w:t>
      </w:r>
      <w:r w:rsidR="00E2744A">
        <w:t>ississippi</w:t>
      </w:r>
      <w:r>
        <w:t xml:space="preserve"> includes </w:t>
      </w:r>
      <w:r w:rsidR="00E2744A">
        <w:t>~</w:t>
      </w:r>
      <w:r>
        <w:t>630 linear miles of barrier island (US Army Corps of Engineers 2002).</w:t>
      </w:r>
    </w:p>
    <w:p w:rsidR="00CC6CB4" w:rsidP="00CC6CB4" w:rsidRDefault="00CC6CB4"/>
    <w:p w:rsidR="00CC6CB4" w:rsidP="00CC6CB4" w:rsidRDefault="00CC6CB4">
      <w:r>
        <w:t>Disturbances, particularly large storms, can affect a high percentage of this system at one time. The impact of fire on this system is poorly documented.</w:t>
      </w:r>
    </w:p>
    <w:p w:rsidR="00CC6CB4" w:rsidP="00CC6CB4" w:rsidRDefault="00CC6CB4">
      <w:pPr>
        <w:pStyle w:val="InfoPara"/>
      </w:pPr>
      <w:r>
        <w:t>Adjacency or Identification Concerns</w:t>
      </w:r>
    </w:p>
    <w:p w:rsidR="00CC6CB4" w:rsidP="00CC6CB4" w:rsidRDefault="00CC6CB4">
      <w:r>
        <w:lastRenderedPageBreak/>
        <w:t>Shrub</w:t>
      </w:r>
      <w:r w:rsidR="00E2744A">
        <w:t>-</w:t>
      </w:r>
      <w:r>
        <w:t>dominated portions of this system may also be called coastal strand. Tree</w:t>
      </w:r>
      <w:r w:rsidR="00E2744A">
        <w:t>-</w:t>
      </w:r>
      <w:r>
        <w:t>dominated portions may also be called coastal or maritime hammock. Pine</w:t>
      </w:r>
      <w:r w:rsidR="00E2744A">
        <w:t>-</w:t>
      </w:r>
      <w:r>
        <w:t>dominated sections may be called pine flatwoods.</w:t>
      </w:r>
    </w:p>
    <w:p w:rsidR="00CC6CB4" w:rsidP="00CC6CB4" w:rsidRDefault="00CC6CB4"/>
    <w:p w:rsidR="00CC6CB4" w:rsidP="00CC6CB4" w:rsidRDefault="00CC6CB4">
      <w:r>
        <w:t>Coastal development and alterations including real estate development, beach armoring, beach re-nourishment</w:t>
      </w:r>
      <w:r w:rsidR="00E2744A">
        <w:t>,</w:t>
      </w:r>
      <w:r>
        <w:t xml:space="preserve"> and erosion are a significant threat to this ecological system. Morton et al. (2004) indicates </w:t>
      </w:r>
      <w:r w:rsidR="000153C4">
        <w:t>sizable portions</w:t>
      </w:r>
      <w:r>
        <w:t xml:space="preserve"> of the gulf shoreline are eroding at average long-term rates as high as 1-3m/</w:t>
      </w:r>
      <w:proofErr w:type="spellStart"/>
      <w:r>
        <w:t>yr</w:t>
      </w:r>
      <w:proofErr w:type="spellEnd"/>
      <w:r>
        <w:t>, despite beach armoring and re-nourishment efforts.</w:t>
      </w:r>
    </w:p>
    <w:p w:rsidR="00CC6CB4" w:rsidP="00CC6CB4" w:rsidRDefault="00CC6CB4">
      <w:pPr>
        <w:pStyle w:val="InfoPara"/>
      </w:pPr>
      <w:r>
        <w:t>Issues or Problems</w:t>
      </w:r>
    </w:p>
    <w:p w:rsidR="00CC6CB4" w:rsidP="00CC6CB4" w:rsidRDefault="00CC6CB4">
      <w:r>
        <w:t>Limited information describing the frequency of fire or fire effects on this system could be located, particularly on the scrub dominated dune ridges.</w:t>
      </w:r>
    </w:p>
    <w:p w:rsidR="00CC6CB4" w:rsidP="00CC6CB4" w:rsidRDefault="00CC6CB4">
      <w:pPr>
        <w:pStyle w:val="InfoPara"/>
      </w:pPr>
      <w:r>
        <w:t>Native Uncharacteristic Conditions</w:t>
      </w:r>
    </w:p>
    <w:p w:rsidR="00CC6CB4" w:rsidP="00CC6CB4" w:rsidRDefault="00CC6CB4"/>
    <w:p w:rsidR="00CC6CB4" w:rsidP="00CC6CB4" w:rsidRDefault="00CC6CB4">
      <w:pPr>
        <w:pStyle w:val="InfoPara"/>
      </w:pPr>
      <w:r>
        <w:t>Comments</w:t>
      </w:r>
    </w:p>
    <w:p w:rsidR="00EA7E6F" w:rsidP="00EA7E6F" w:rsidRDefault="00EA7E6F"/>
    <w:p w:rsidR="00CC6CB4" w:rsidP="00CC6CB4" w:rsidRDefault="00CC6CB4">
      <w:pPr>
        <w:pStyle w:val="ReportSection"/>
      </w:pPr>
      <w:r>
        <w:t>Succession Classes</w:t>
      </w:r>
    </w:p>
    <w:p w:rsidR="00CC6CB4" w:rsidP="00CC6CB4" w:rsidRDefault="00CC6CB4"/>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C6CB4" w:rsidP="00CC6CB4" w:rsidRDefault="00CC6CB4">
      <w:pPr>
        <w:pStyle w:val="InfoPara"/>
        <w:pBdr>
          <w:top w:val="single" w:color="auto" w:sz="4" w:space="1"/>
        </w:pBdr>
      </w:pPr>
      <w:r xmlns:w="http://schemas.openxmlformats.org/wordprocessingml/2006/main">
        <w:t>Class A</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CC6CB4" w:rsidP="00CC6CB4" w:rsidRDefault="00CC6CB4"/>
    <w:p w:rsidR="00CC6CB4" w:rsidP="00CC6CB4" w:rsidRDefault="00CC6CB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CC6CB4" w:rsidR="00CC6CB4" w:rsidTr="00CC6CB4">
        <w:tc>
          <w:tcPr>
            <w:tcW w:w="1092" w:type="dxa"/>
            <w:tcBorders>
              <w:top w:val="single" w:color="auto" w:sz="2" w:space="0"/>
              <w:bottom w:val="single" w:color="000000" w:sz="12" w:space="0"/>
            </w:tcBorders>
            <w:shd w:val="clear" w:color="auto" w:fill="auto"/>
          </w:tcPr>
          <w:p w:rsidRPr="00CC6CB4" w:rsidR="00CC6CB4" w:rsidP="00C54E5F" w:rsidRDefault="00CC6CB4">
            <w:pPr>
              <w:rPr>
                <w:b/>
                <w:bCs/>
              </w:rPr>
            </w:pPr>
            <w:r w:rsidRPr="00CC6CB4">
              <w:rPr>
                <w:b/>
                <w:bCs/>
              </w:rPr>
              <w:t>Symbol</w:t>
            </w:r>
          </w:p>
        </w:tc>
        <w:tc>
          <w:tcPr>
            <w:tcW w:w="2328" w:type="dxa"/>
            <w:tcBorders>
              <w:top w:val="single" w:color="auto" w:sz="2" w:space="0"/>
              <w:bottom w:val="single" w:color="000000" w:sz="12" w:space="0"/>
            </w:tcBorders>
            <w:shd w:val="clear" w:color="auto" w:fill="auto"/>
          </w:tcPr>
          <w:p w:rsidRPr="00CC6CB4" w:rsidR="00CC6CB4" w:rsidP="00C54E5F" w:rsidRDefault="00CC6CB4">
            <w:pPr>
              <w:rPr>
                <w:b/>
                <w:bCs/>
              </w:rPr>
            </w:pPr>
            <w:r w:rsidRPr="00CC6CB4">
              <w:rPr>
                <w:b/>
                <w:bCs/>
              </w:rPr>
              <w:t>Scientific Name</w:t>
            </w:r>
          </w:p>
        </w:tc>
        <w:tc>
          <w:tcPr>
            <w:tcW w:w="2052" w:type="dxa"/>
            <w:tcBorders>
              <w:top w:val="single" w:color="auto" w:sz="2" w:space="0"/>
              <w:bottom w:val="single" w:color="000000" w:sz="12" w:space="0"/>
            </w:tcBorders>
            <w:shd w:val="clear" w:color="auto" w:fill="auto"/>
          </w:tcPr>
          <w:p w:rsidRPr="00CC6CB4" w:rsidR="00CC6CB4" w:rsidP="00C54E5F" w:rsidRDefault="00CC6CB4">
            <w:pPr>
              <w:rPr>
                <w:b/>
                <w:bCs/>
              </w:rPr>
            </w:pPr>
            <w:r w:rsidRPr="00CC6CB4">
              <w:rPr>
                <w:b/>
                <w:bCs/>
              </w:rPr>
              <w:t>Common Name</w:t>
            </w:r>
          </w:p>
        </w:tc>
        <w:tc>
          <w:tcPr>
            <w:tcW w:w="1956" w:type="dxa"/>
            <w:tcBorders>
              <w:top w:val="single" w:color="auto" w:sz="2" w:space="0"/>
              <w:bottom w:val="single" w:color="000000" w:sz="12" w:space="0"/>
            </w:tcBorders>
            <w:shd w:val="clear" w:color="auto" w:fill="auto"/>
          </w:tcPr>
          <w:p w:rsidRPr="00CC6CB4" w:rsidR="00CC6CB4" w:rsidP="00C54E5F" w:rsidRDefault="00CC6CB4">
            <w:pPr>
              <w:rPr>
                <w:b/>
                <w:bCs/>
              </w:rPr>
            </w:pPr>
            <w:r w:rsidRPr="00CC6CB4">
              <w:rPr>
                <w:b/>
                <w:bCs/>
              </w:rPr>
              <w:t>Canopy Position</w:t>
            </w:r>
          </w:p>
        </w:tc>
      </w:tr>
      <w:tr w:rsidRPr="00CC6CB4" w:rsidR="00CC6CB4" w:rsidTr="00CC6CB4">
        <w:tc>
          <w:tcPr>
            <w:tcW w:w="1092" w:type="dxa"/>
            <w:tcBorders>
              <w:top w:val="single" w:color="000000" w:sz="12" w:space="0"/>
            </w:tcBorders>
            <w:shd w:val="clear" w:color="auto" w:fill="auto"/>
          </w:tcPr>
          <w:p w:rsidRPr="00CC6CB4" w:rsidR="00CC6CB4" w:rsidP="00C54E5F" w:rsidRDefault="00CC6CB4">
            <w:pPr>
              <w:rPr>
                <w:bCs/>
              </w:rPr>
            </w:pPr>
            <w:r w:rsidRPr="00CC6CB4">
              <w:rPr>
                <w:bCs/>
              </w:rPr>
              <w:t>QUMY</w:t>
            </w:r>
          </w:p>
        </w:tc>
        <w:tc>
          <w:tcPr>
            <w:tcW w:w="2328" w:type="dxa"/>
            <w:tcBorders>
              <w:top w:val="single" w:color="000000" w:sz="12" w:space="0"/>
            </w:tcBorders>
            <w:shd w:val="clear" w:color="auto" w:fill="auto"/>
          </w:tcPr>
          <w:p w:rsidRPr="00CC6CB4" w:rsidR="00CC6CB4" w:rsidP="00C54E5F" w:rsidRDefault="00CC6CB4">
            <w:r w:rsidRPr="00CC6CB4">
              <w:t xml:space="preserve">Quercus </w:t>
            </w:r>
            <w:proofErr w:type="spellStart"/>
            <w:r w:rsidRPr="00CC6CB4">
              <w:t>myrtifolia</w:t>
            </w:r>
            <w:proofErr w:type="spellEnd"/>
          </w:p>
        </w:tc>
        <w:tc>
          <w:tcPr>
            <w:tcW w:w="2052" w:type="dxa"/>
            <w:tcBorders>
              <w:top w:val="single" w:color="000000" w:sz="12" w:space="0"/>
            </w:tcBorders>
            <w:shd w:val="clear" w:color="auto" w:fill="auto"/>
          </w:tcPr>
          <w:p w:rsidRPr="00CC6CB4" w:rsidR="00CC6CB4" w:rsidP="00C54E5F" w:rsidRDefault="00CC6CB4">
            <w:r w:rsidRPr="00CC6CB4">
              <w:t>Myrtle oak</w:t>
            </w:r>
          </w:p>
        </w:tc>
        <w:tc>
          <w:tcPr>
            <w:tcW w:w="1956" w:type="dxa"/>
            <w:tcBorders>
              <w:top w:val="single" w:color="000000" w:sz="12" w:space="0"/>
            </w:tcBorders>
            <w:shd w:val="clear" w:color="auto" w:fill="auto"/>
          </w:tcPr>
          <w:p w:rsidRPr="00CC6CB4" w:rsidR="00CC6CB4" w:rsidP="00C54E5F" w:rsidRDefault="00CC6CB4">
            <w:r w:rsidRPr="00CC6CB4">
              <w:t>Low-Mid</w:t>
            </w:r>
          </w:p>
        </w:tc>
      </w:tr>
      <w:tr w:rsidRPr="00CC6CB4" w:rsidR="00CC6CB4" w:rsidTr="00CC6CB4">
        <w:tc>
          <w:tcPr>
            <w:tcW w:w="1092" w:type="dxa"/>
            <w:shd w:val="clear" w:color="auto" w:fill="auto"/>
          </w:tcPr>
          <w:p w:rsidRPr="00CC6CB4" w:rsidR="00CC6CB4" w:rsidP="00C54E5F" w:rsidRDefault="00CC6CB4">
            <w:pPr>
              <w:rPr>
                <w:bCs/>
              </w:rPr>
            </w:pPr>
            <w:r w:rsidRPr="00CC6CB4">
              <w:rPr>
                <w:bCs/>
              </w:rPr>
              <w:t>PIEL</w:t>
            </w:r>
          </w:p>
        </w:tc>
        <w:tc>
          <w:tcPr>
            <w:tcW w:w="2328" w:type="dxa"/>
            <w:shd w:val="clear" w:color="auto" w:fill="auto"/>
          </w:tcPr>
          <w:p w:rsidRPr="00CC6CB4" w:rsidR="00CC6CB4" w:rsidP="00C54E5F" w:rsidRDefault="00CC6CB4">
            <w:r w:rsidRPr="00CC6CB4">
              <w:t xml:space="preserve">Pinus </w:t>
            </w:r>
            <w:proofErr w:type="spellStart"/>
            <w:r w:rsidRPr="00CC6CB4">
              <w:t>elliottii</w:t>
            </w:r>
            <w:proofErr w:type="spellEnd"/>
          </w:p>
        </w:tc>
        <w:tc>
          <w:tcPr>
            <w:tcW w:w="2052" w:type="dxa"/>
            <w:shd w:val="clear" w:color="auto" w:fill="auto"/>
          </w:tcPr>
          <w:p w:rsidRPr="00CC6CB4" w:rsidR="00CC6CB4" w:rsidP="00C54E5F" w:rsidRDefault="00CC6CB4">
            <w:r w:rsidRPr="00CC6CB4">
              <w:t>Slash pine</w:t>
            </w:r>
          </w:p>
        </w:tc>
        <w:tc>
          <w:tcPr>
            <w:tcW w:w="1956" w:type="dxa"/>
            <w:shd w:val="clear" w:color="auto" w:fill="auto"/>
          </w:tcPr>
          <w:p w:rsidRPr="00CC6CB4" w:rsidR="00CC6CB4" w:rsidP="00C54E5F" w:rsidRDefault="00CC6CB4">
            <w:r w:rsidRPr="00CC6CB4">
              <w:t>Low-Mid</w:t>
            </w:r>
          </w:p>
        </w:tc>
      </w:tr>
      <w:tr w:rsidRPr="00CC6CB4" w:rsidR="00CC6CB4" w:rsidTr="00CC6CB4">
        <w:tc>
          <w:tcPr>
            <w:tcW w:w="1092" w:type="dxa"/>
            <w:shd w:val="clear" w:color="auto" w:fill="auto"/>
          </w:tcPr>
          <w:p w:rsidRPr="00CC6CB4" w:rsidR="00CC6CB4" w:rsidP="00C54E5F" w:rsidRDefault="00CC6CB4">
            <w:pPr>
              <w:rPr>
                <w:bCs/>
              </w:rPr>
            </w:pPr>
            <w:r w:rsidRPr="00CC6CB4">
              <w:rPr>
                <w:bCs/>
              </w:rPr>
              <w:t>SERE2</w:t>
            </w:r>
          </w:p>
        </w:tc>
        <w:tc>
          <w:tcPr>
            <w:tcW w:w="2328" w:type="dxa"/>
            <w:shd w:val="clear" w:color="auto" w:fill="auto"/>
          </w:tcPr>
          <w:p w:rsidRPr="00CC6CB4" w:rsidR="00CC6CB4" w:rsidP="00C54E5F" w:rsidRDefault="00CC6CB4">
            <w:proofErr w:type="spellStart"/>
            <w:r w:rsidRPr="00CC6CB4">
              <w:t>Serenoa</w:t>
            </w:r>
            <w:proofErr w:type="spellEnd"/>
            <w:r w:rsidRPr="00CC6CB4">
              <w:t xml:space="preserve"> </w:t>
            </w:r>
            <w:proofErr w:type="spellStart"/>
            <w:r w:rsidRPr="00CC6CB4">
              <w:t>repens</w:t>
            </w:r>
            <w:proofErr w:type="spellEnd"/>
          </w:p>
        </w:tc>
        <w:tc>
          <w:tcPr>
            <w:tcW w:w="2052" w:type="dxa"/>
            <w:shd w:val="clear" w:color="auto" w:fill="auto"/>
          </w:tcPr>
          <w:p w:rsidRPr="00CC6CB4" w:rsidR="00CC6CB4" w:rsidP="00C54E5F" w:rsidRDefault="00CC6CB4">
            <w:r w:rsidRPr="00CC6CB4">
              <w:t>Saw palmetto</w:t>
            </w:r>
          </w:p>
        </w:tc>
        <w:tc>
          <w:tcPr>
            <w:tcW w:w="1956" w:type="dxa"/>
            <w:shd w:val="clear" w:color="auto" w:fill="auto"/>
          </w:tcPr>
          <w:p w:rsidRPr="00CC6CB4" w:rsidR="00CC6CB4" w:rsidP="00C54E5F" w:rsidRDefault="00CC6CB4">
            <w:r w:rsidRPr="00CC6CB4">
              <w:t>Low-Mid</w:t>
            </w:r>
          </w:p>
        </w:tc>
      </w:tr>
      <w:tr w:rsidRPr="00CC6CB4" w:rsidR="00CC6CB4" w:rsidTr="00CC6CB4">
        <w:tc>
          <w:tcPr>
            <w:tcW w:w="1092" w:type="dxa"/>
            <w:shd w:val="clear" w:color="auto" w:fill="auto"/>
          </w:tcPr>
          <w:p w:rsidRPr="00CC6CB4" w:rsidR="00CC6CB4" w:rsidP="00C54E5F" w:rsidRDefault="00CC6CB4">
            <w:pPr>
              <w:rPr>
                <w:bCs/>
              </w:rPr>
            </w:pPr>
            <w:r w:rsidRPr="00CC6CB4">
              <w:rPr>
                <w:bCs/>
              </w:rPr>
              <w:t>ARBE7</w:t>
            </w:r>
          </w:p>
        </w:tc>
        <w:tc>
          <w:tcPr>
            <w:tcW w:w="2328" w:type="dxa"/>
            <w:shd w:val="clear" w:color="auto" w:fill="auto"/>
          </w:tcPr>
          <w:p w:rsidRPr="00CC6CB4" w:rsidR="00CC6CB4" w:rsidP="00C54E5F" w:rsidRDefault="00CC6CB4">
            <w:proofErr w:type="spellStart"/>
            <w:r w:rsidRPr="00CC6CB4">
              <w:t>Aristida</w:t>
            </w:r>
            <w:proofErr w:type="spellEnd"/>
            <w:r w:rsidRPr="00CC6CB4">
              <w:t xml:space="preserve"> </w:t>
            </w:r>
            <w:proofErr w:type="spellStart"/>
            <w:r w:rsidRPr="00CC6CB4">
              <w:t>beyrichiana</w:t>
            </w:r>
            <w:proofErr w:type="spellEnd"/>
          </w:p>
        </w:tc>
        <w:tc>
          <w:tcPr>
            <w:tcW w:w="2052" w:type="dxa"/>
            <w:shd w:val="clear" w:color="auto" w:fill="auto"/>
          </w:tcPr>
          <w:p w:rsidRPr="00CC6CB4" w:rsidR="00CC6CB4" w:rsidP="00C54E5F" w:rsidRDefault="00CC6CB4">
            <w:proofErr w:type="spellStart"/>
            <w:r w:rsidRPr="00CC6CB4">
              <w:t>Beyrich</w:t>
            </w:r>
            <w:proofErr w:type="spellEnd"/>
            <w:r w:rsidRPr="00CC6CB4">
              <w:t xml:space="preserve"> </w:t>
            </w:r>
            <w:proofErr w:type="spellStart"/>
            <w:r w:rsidRPr="00CC6CB4">
              <w:t>threeawn</w:t>
            </w:r>
            <w:proofErr w:type="spellEnd"/>
          </w:p>
        </w:tc>
        <w:tc>
          <w:tcPr>
            <w:tcW w:w="1956" w:type="dxa"/>
            <w:shd w:val="clear" w:color="auto" w:fill="auto"/>
          </w:tcPr>
          <w:p w:rsidRPr="00CC6CB4" w:rsidR="00CC6CB4" w:rsidP="00C54E5F" w:rsidRDefault="00CC6CB4">
            <w:r w:rsidRPr="00CC6CB4">
              <w:t>Lower</w:t>
            </w:r>
          </w:p>
        </w:tc>
      </w:tr>
    </w:tbl>
    <w:p w:rsidR="00CC6CB4" w:rsidP="00CC6CB4" w:rsidRDefault="00CC6CB4"/>
    <w:p w:rsidR="00CC6CB4" w:rsidP="00CC6CB4" w:rsidRDefault="00CC6CB4">
      <w:pPr>
        <w:pStyle w:val="SClassInfoPara"/>
      </w:pPr>
      <w:r>
        <w:t>Description</w:t>
      </w:r>
    </w:p>
    <w:p w:rsidR="00CC6CB4" w:rsidP="00CC6CB4" w:rsidRDefault="00CC6CB4">
      <w:r>
        <w:t>Class A includes herbs, shrubs and seedlin</w:t>
      </w:r>
      <w:r w:rsidR="00475194">
        <w:t xml:space="preserve">g trees recovering from </w:t>
      </w:r>
      <w:r>
        <w:t xml:space="preserve">post disturbance. This class may occur following a disturbance such as a hurricane, sand burial, overwash or a fire event. Vegetation </w:t>
      </w:r>
      <w:proofErr w:type="spellStart"/>
      <w:r>
        <w:t>resprouts</w:t>
      </w:r>
      <w:proofErr w:type="spellEnd"/>
      <w:r>
        <w:t xml:space="preserve"> from roots, corms or seeds. On the oak/rosemary dominated dune ridges, the dominant vegetation in class A is the resprouting shrubs which may comprise up to 30% cover. In the pine</w:t>
      </w:r>
      <w:r w:rsidR="00BD6116">
        <w:t>-</w:t>
      </w:r>
      <w:r>
        <w:t xml:space="preserve">dominated swales and flats the dominant vegetation in </w:t>
      </w:r>
      <w:r w:rsidR="00F32CE5">
        <w:t>this class</w:t>
      </w:r>
      <w:r>
        <w:t xml:space="preserve"> is the herbaceous groundcover and resprouting shrubs.</w:t>
      </w:r>
    </w:p>
    <w:p w:rsidR="00CC6CB4" w:rsidP="00CC6CB4" w:rsidRDefault="00CC6CB4"/>
    <w:p w:rsidR="00CC6CB4" w:rsidP="00CC6CB4" w:rsidRDefault="00CC6CB4">
      <w:r>
        <w:t xml:space="preserve">Hurricanes and other wind/weather related disturbances may impact this class several times per century, either through sand burial, overwash or erosion. Light surface fires probably occurred in the pine dominated swales every four years. Replacement fires were less frequent in the pine dominated swales, and probably occurred following a hurricane event that increased the amount </w:t>
      </w:r>
      <w:r>
        <w:lastRenderedPageBreak/>
        <w:t>of downed</w:t>
      </w:r>
      <w:r w:rsidR="00475194">
        <w:t xml:space="preserve"> available fuel. </w:t>
      </w:r>
      <w:r>
        <w:t xml:space="preserve">The probability of the oak/rosemary dominated dune ridges burning in this class are low due to the lack of fine fuels and low fuel continuity. </w:t>
      </w:r>
    </w:p>
    <w:p>
      <w:r>
        <w:rPr>
          <w:i/>
          <w:u w:val="single"/>
        </w:rPr>
        <w:t>Maximum Tree Size Class</w:t>
      </w:r>
      <w:br/>
      <w:r>
        <w:t>Seedling &lt;4.5ft</w:t>
      </w:r>
    </w:p>
    <w:p w:rsidR="00CC6CB4" w:rsidP="00CC6CB4" w:rsidRDefault="00CC6CB4">
      <w:pPr>
        <w:pStyle w:val="InfoPara"/>
        <w:pBdr>
          <w:top w:val="single" w:color="auto" w:sz="4" w:space="1"/>
        </w:pBdr>
      </w:pPr>
      <w:r xmlns:w="http://schemas.openxmlformats.org/wordprocessingml/2006/main">
        <w:t>Class B</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C6CB4" w:rsidP="00CC6CB4" w:rsidRDefault="00CC6CB4"/>
    <w:p w:rsidR="00CC6CB4" w:rsidP="00CC6CB4" w:rsidRDefault="00CC6CB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96"/>
        <w:gridCol w:w="1860"/>
        <w:gridCol w:w="1956"/>
      </w:tblGrid>
      <w:tr w:rsidRPr="00CC6CB4" w:rsidR="00CC6CB4" w:rsidTr="00CC6CB4">
        <w:tc>
          <w:tcPr>
            <w:tcW w:w="1152" w:type="dxa"/>
            <w:tcBorders>
              <w:top w:val="single" w:color="auto" w:sz="2" w:space="0"/>
              <w:bottom w:val="single" w:color="000000" w:sz="12" w:space="0"/>
            </w:tcBorders>
            <w:shd w:val="clear" w:color="auto" w:fill="auto"/>
          </w:tcPr>
          <w:p w:rsidRPr="00CC6CB4" w:rsidR="00CC6CB4" w:rsidP="00B75E8B" w:rsidRDefault="00CC6CB4">
            <w:pPr>
              <w:rPr>
                <w:b/>
                <w:bCs/>
              </w:rPr>
            </w:pPr>
            <w:r w:rsidRPr="00CC6CB4">
              <w:rPr>
                <w:b/>
                <w:bCs/>
              </w:rPr>
              <w:t>Symbol</w:t>
            </w:r>
          </w:p>
        </w:tc>
        <w:tc>
          <w:tcPr>
            <w:tcW w:w="2196" w:type="dxa"/>
            <w:tcBorders>
              <w:top w:val="single" w:color="auto" w:sz="2" w:space="0"/>
              <w:bottom w:val="single" w:color="000000" w:sz="12" w:space="0"/>
            </w:tcBorders>
            <w:shd w:val="clear" w:color="auto" w:fill="auto"/>
          </w:tcPr>
          <w:p w:rsidRPr="00CC6CB4" w:rsidR="00CC6CB4" w:rsidP="00B75E8B" w:rsidRDefault="00CC6CB4">
            <w:pPr>
              <w:rPr>
                <w:b/>
                <w:bCs/>
              </w:rPr>
            </w:pPr>
            <w:r w:rsidRPr="00CC6CB4">
              <w:rPr>
                <w:b/>
                <w:bCs/>
              </w:rPr>
              <w:t>Scientific Name</w:t>
            </w:r>
          </w:p>
        </w:tc>
        <w:tc>
          <w:tcPr>
            <w:tcW w:w="1860" w:type="dxa"/>
            <w:tcBorders>
              <w:top w:val="single" w:color="auto" w:sz="2" w:space="0"/>
              <w:bottom w:val="single" w:color="000000" w:sz="12" w:space="0"/>
            </w:tcBorders>
            <w:shd w:val="clear" w:color="auto" w:fill="auto"/>
          </w:tcPr>
          <w:p w:rsidRPr="00CC6CB4" w:rsidR="00CC6CB4" w:rsidP="00B75E8B" w:rsidRDefault="00CC6CB4">
            <w:pPr>
              <w:rPr>
                <w:b/>
                <w:bCs/>
              </w:rPr>
            </w:pPr>
            <w:r w:rsidRPr="00CC6CB4">
              <w:rPr>
                <w:b/>
                <w:bCs/>
              </w:rPr>
              <w:t>Common Name</w:t>
            </w:r>
          </w:p>
        </w:tc>
        <w:tc>
          <w:tcPr>
            <w:tcW w:w="1956" w:type="dxa"/>
            <w:tcBorders>
              <w:top w:val="single" w:color="auto" w:sz="2" w:space="0"/>
              <w:bottom w:val="single" w:color="000000" w:sz="12" w:space="0"/>
            </w:tcBorders>
            <w:shd w:val="clear" w:color="auto" w:fill="auto"/>
          </w:tcPr>
          <w:p w:rsidRPr="00CC6CB4" w:rsidR="00CC6CB4" w:rsidP="00B75E8B" w:rsidRDefault="00CC6CB4">
            <w:pPr>
              <w:rPr>
                <w:b/>
                <w:bCs/>
              </w:rPr>
            </w:pPr>
            <w:r w:rsidRPr="00CC6CB4">
              <w:rPr>
                <w:b/>
                <w:bCs/>
              </w:rPr>
              <w:t>Canopy Position</w:t>
            </w:r>
          </w:p>
        </w:tc>
      </w:tr>
      <w:tr w:rsidRPr="00CC6CB4" w:rsidR="00CC6CB4" w:rsidTr="00CC6CB4">
        <w:tc>
          <w:tcPr>
            <w:tcW w:w="1152" w:type="dxa"/>
            <w:tcBorders>
              <w:top w:val="single" w:color="000000" w:sz="12" w:space="0"/>
            </w:tcBorders>
            <w:shd w:val="clear" w:color="auto" w:fill="auto"/>
          </w:tcPr>
          <w:p w:rsidRPr="00CC6CB4" w:rsidR="00CC6CB4" w:rsidP="00B75E8B" w:rsidRDefault="00CC6CB4">
            <w:pPr>
              <w:rPr>
                <w:bCs/>
              </w:rPr>
            </w:pPr>
            <w:r w:rsidRPr="00CC6CB4">
              <w:rPr>
                <w:bCs/>
              </w:rPr>
              <w:t>QUMY</w:t>
            </w:r>
          </w:p>
        </w:tc>
        <w:tc>
          <w:tcPr>
            <w:tcW w:w="2196" w:type="dxa"/>
            <w:tcBorders>
              <w:top w:val="single" w:color="000000" w:sz="12" w:space="0"/>
            </w:tcBorders>
            <w:shd w:val="clear" w:color="auto" w:fill="auto"/>
          </w:tcPr>
          <w:p w:rsidRPr="00CC6CB4" w:rsidR="00CC6CB4" w:rsidP="00B75E8B" w:rsidRDefault="00CC6CB4">
            <w:r w:rsidRPr="00CC6CB4">
              <w:t xml:space="preserve">Quercus </w:t>
            </w:r>
            <w:proofErr w:type="spellStart"/>
            <w:r w:rsidRPr="00CC6CB4">
              <w:t>myrtifolia</w:t>
            </w:r>
            <w:proofErr w:type="spellEnd"/>
          </w:p>
        </w:tc>
        <w:tc>
          <w:tcPr>
            <w:tcW w:w="1860" w:type="dxa"/>
            <w:tcBorders>
              <w:top w:val="single" w:color="000000" w:sz="12" w:space="0"/>
            </w:tcBorders>
            <w:shd w:val="clear" w:color="auto" w:fill="auto"/>
          </w:tcPr>
          <w:p w:rsidRPr="00CC6CB4" w:rsidR="00CC6CB4" w:rsidP="00B75E8B" w:rsidRDefault="00CC6CB4">
            <w:r w:rsidRPr="00CC6CB4">
              <w:t>Myrtle oak</w:t>
            </w:r>
          </w:p>
        </w:tc>
        <w:tc>
          <w:tcPr>
            <w:tcW w:w="1956" w:type="dxa"/>
            <w:tcBorders>
              <w:top w:val="single" w:color="000000" w:sz="12" w:space="0"/>
            </w:tcBorders>
            <w:shd w:val="clear" w:color="auto" w:fill="auto"/>
          </w:tcPr>
          <w:p w:rsidRPr="00CC6CB4" w:rsidR="00CC6CB4" w:rsidP="00B75E8B" w:rsidRDefault="00CC6CB4">
            <w:r w:rsidRPr="00CC6CB4">
              <w:t>Upper</w:t>
            </w:r>
          </w:p>
        </w:tc>
      </w:tr>
      <w:tr w:rsidRPr="00CC6CB4" w:rsidR="00CC6CB4" w:rsidTr="00CC6CB4">
        <w:tc>
          <w:tcPr>
            <w:tcW w:w="1152" w:type="dxa"/>
            <w:shd w:val="clear" w:color="auto" w:fill="auto"/>
          </w:tcPr>
          <w:p w:rsidRPr="00CC6CB4" w:rsidR="00CC6CB4" w:rsidP="00B75E8B" w:rsidRDefault="00CC6CB4">
            <w:pPr>
              <w:rPr>
                <w:bCs/>
              </w:rPr>
            </w:pPr>
            <w:r w:rsidRPr="00CC6CB4">
              <w:rPr>
                <w:bCs/>
              </w:rPr>
              <w:t>QUGE2</w:t>
            </w:r>
          </w:p>
        </w:tc>
        <w:tc>
          <w:tcPr>
            <w:tcW w:w="2196" w:type="dxa"/>
            <w:shd w:val="clear" w:color="auto" w:fill="auto"/>
          </w:tcPr>
          <w:p w:rsidRPr="00CC6CB4" w:rsidR="00CC6CB4" w:rsidP="00B75E8B" w:rsidRDefault="00CC6CB4">
            <w:r w:rsidRPr="00CC6CB4">
              <w:t xml:space="preserve">Quercus </w:t>
            </w:r>
            <w:proofErr w:type="spellStart"/>
            <w:r w:rsidRPr="00CC6CB4">
              <w:t>geminata</w:t>
            </w:r>
            <w:proofErr w:type="spellEnd"/>
          </w:p>
        </w:tc>
        <w:tc>
          <w:tcPr>
            <w:tcW w:w="1860" w:type="dxa"/>
            <w:shd w:val="clear" w:color="auto" w:fill="auto"/>
          </w:tcPr>
          <w:p w:rsidRPr="00CC6CB4" w:rsidR="00CC6CB4" w:rsidP="00B75E8B" w:rsidRDefault="00CC6CB4">
            <w:r w:rsidRPr="00CC6CB4">
              <w:t>Sand live oak</w:t>
            </w:r>
          </w:p>
        </w:tc>
        <w:tc>
          <w:tcPr>
            <w:tcW w:w="1956" w:type="dxa"/>
            <w:shd w:val="clear" w:color="auto" w:fill="auto"/>
          </w:tcPr>
          <w:p w:rsidRPr="00CC6CB4" w:rsidR="00CC6CB4" w:rsidP="00B75E8B" w:rsidRDefault="00CC6CB4">
            <w:r w:rsidRPr="00CC6CB4">
              <w:t>Upper</w:t>
            </w:r>
          </w:p>
        </w:tc>
      </w:tr>
      <w:tr w:rsidRPr="00CC6CB4" w:rsidR="00CC6CB4" w:rsidTr="00CC6CB4">
        <w:tc>
          <w:tcPr>
            <w:tcW w:w="1152" w:type="dxa"/>
            <w:shd w:val="clear" w:color="auto" w:fill="auto"/>
          </w:tcPr>
          <w:p w:rsidRPr="00CC6CB4" w:rsidR="00CC6CB4" w:rsidP="00B75E8B" w:rsidRDefault="00CC6CB4">
            <w:pPr>
              <w:rPr>
                <w:bCs/>
              </w:rPr>
            </w:pPr>
            <w:r w:rsidRPr="00CC6CB4">
              <w:rPr>
                <w:bCs/>
              </w:rPr>
              <w:t>CEER3</w:t>
            </w:r>
          </w:p>
        </w:tc>
        <w:tc>
          <w:tcPr>
            <w:tcW w:w="2196" w:type="dxa"/>
            <w:shd w:val="clear" w:color="auto" w:fill="auto"/>
          </w:tcPr>
          <w:p w:rsidRPr="00CC6CB4" w:rsidR="00CC6CB4" w:rsidP="00B75E8B" w:rsidRDefault="00CC6CB4">
            <w:proofErr w:type="spellStart"/>
            <w:r w:rsidRPr="00CC6CB4">
              <w:t>Ceratiola</w:t>
            </w:r>
            <w:proofErr w:type="spellEnd"/>
            <w:r w:rsidRPr="00CC6CB4">
              <w:t xml:space="preserve"> </w:t>
            </w:r>
            <w:proofErr w:type="spellStart"/>
            <w:r w:rsidRPr="00CC6CB4">
              <w:t>ericoides</w:t>
            </w:r>
            <w:proofErr w:type="spellEnd"/>
          </w:p>
        </w:tc>
        <w:tc>
          <w:tcPr>
            <w:tcW w:w="1860" w:type="dxa"/>
            <w:shd w:val="clear" w:color="auto" w:fill="auto"/>
          </w:tcPr>
          <w:p w:rsidRPr="00CC6CB4" w:rsidR="00CC6CB4" w:rsidP="00B75E8B" w:rsidRDefault="00CC6CB4">
            <w:r w:rsidRPr="00CC6CB4">
              <w:t>Sand heath</w:t>
            </w:r>
          </w:p>
        </w:tc>
        <w:tc>
          <w:tcPr>
            <w:tcW w:w="1956" w:type="dxa"/>
            <w:shd w:val="clear" w:color="auto" w:fill="auto"/>
          </w:tcPr>
          <w:p w:rsidRPr="00CC6CB4" w:rsidR="00CC6CB4" w:rsidP="00B75E8B" w:rsidRDefault="00CC6CB4">
            <w:r w:rsidRPr="00CC6CB4">
              <w:t>Upper</w:t>
            </w:r>
          </w:p>
        </w:tc>
      </w:tr>
      <w:tr w:rsidRPr="00CC6CB4" w:rsidR="00CC6CB4" w:rsidTr="00CC6CB4">
        <w:tc>
          <w:tcPr>
            <w:tcW w:w="1152" w:type="dxa"/>
            <w:shd w:val="clear" w:color="auto" w:fill="auto"/>
          </w:tcPr>
          <w:p w:rsidRPr="00CC6CB4" w:rsidR="00CC6CB4" w:rsidP="00B75E8B" w:rsidRDefault="00CC6CB4">
            <w:pPr>
              <w:rPr>
                <w:bCs/>
              </w:rPr>
            </w:pPr>
            <w:r w:rsidRPr="00CC6CB4">
              <w:rPr>
                <w:bCs/>
              </w:rPr>
              <w:t>SERE2</w:t>
            </w:r>
          </w:p>
        </w:tc>
        <w:tc>
          <w:tcPr>
            <w:tcW w:w="2196" w:type="dxa"/>
            <w:shd w:val="clear" w:color="auto" w:fill="auto"/>
          </w:tcPr>
          <w:p w:rsidRPr="00CC6CB4" w:rsidR="00CC6CB4" w:rsidP="00B75E8B" w:rsidRDefault="00CC6CB4">
            <w:proofErr w:type="spellStart"/>
            <w:r w:rsidRPr="00CC6CB4">
              <w:t>Serenoa</w:t>
            </w:r>
            <w:proofErr w:type="spellEnd"/>
            <w:r w:rsidRPr="00CC6CB4">
              <w:t xml:space="preserve"> </w:t>
            </w:r>
            <w:proofErr w:type="spellStart"/>
            <w:r w:rsidRPr="00CC6CB4">
              <w:t>repens</w:t>
            </w:r>
            <w:proofErr w:type="spellEnd"/>
          </w:p>
        </w:tc>
        <w:tc>
          <w:tcPr>
            <w:tcW w:w="1860" w:type="dxa"/>
            <w:shd w:val="clear" w:color="auto" w:fill="auto"/>
          </w:tcPr>
          <w:p w:rsidRPr="00CC6CB4" w:rsidR="00CC6CB4" w:rsidP="00B75E8B" w:rsidRDefault="00CC6CB4">
            <w:r w:rsidRPr="00CC6CB4">
              <w:t>Saw palmetto</w:t>
            </w:r>
          </w:p>
        </w:tc>
        <w:tc>
          <w:tcPr>
            <w:tcW w:w="1956" w:type="dxa"/>
            <w:shd w:val="clear" w:color="auto" w:fill="auto"/>
          </w:tcPr>
          <w:p w:rsidRPr="00CC6CB4" w:rsidR="00CC6CB4" w:rsidP="00B75E8B" w:rsidRDefault="00CC6CB4">
            <w:r w:rsidRPr="00CC6CB4">
              <w:t>Upper</w:t>
            </w:r>
          </w:p>
        </w:tc>
      </w:tr>
    </w:tbl>
    <w:p w:rsidR="00CC6CB4" w:rsidP="00CC6CB4" w:rsidRDefault="00CC6CB4"/>
    <w:p w:rsidR="00CC6CB4" w:rsidP="00CC6CB4" w:rsidRDefault="00CC6CB4">
      <w:pPr>
        <w:pStyle w:val="SClassInfoPara"/>
      </w:pPr>
      <w:r>
        <w:t>Description</w:t>
      </w:r>
    </w:p>
    <w:p w:rsidR="00CC6CB4" w:rsidP="00CC6CB4" w:rsidRDefault="00F32CE5">
      <w:r>
        <w:t>This class</w:t>
      </w:r>
      <w:r w:rsidR="00CC6CB4">
        <w:t xml:space="preserve"> includes oak/rosemary</w:t>
      </w:r>
      <w:r w:rsidR="0066628B">
        <w:t>-</w:t>
      </w:r>
      <w:r w:rsidR="00475194">
        <w:t>dominated scrub on dune ridges</w:t>
      </w:r>
      <w:r w:rsidR="00CC6CB4">
        <w:t>. Some examples may include sand pine in the overstory. Canopy closure is generally between 50-75%. Examples occurring close to the primary dune line on more exposed aspects typically develop a low, dense, salt pruned canopy. Examples in more protected environments develop more vertically, but retain a dense canopy.</w:t>
      </w:r>
    </w:p>
    <w:p w:rsidR="00CC6CB4" w:rsidP="00CC6CB4" w:rsidRDefault="00CC6CB4"/>
    <w:p w:rsidR="00CC6CB4" w:rsidP="00CC6CB4" w:rsidRDefault="00CC6CB4">
      <w:r>
        <w:t>Surface fires generally will not occur or will cause little effect in this association because very little fine fuel is available. Replacement f</w:t>
      </w:r>
      <w:r w:rsidR="00475194">
        <w:t xml:space="preserve">ires may occur </w:t>
      </w:r>
      <w:r>
        <w:t>typically following a hurricane. Hurricanes and other wind/weather related disturbances may impact this class several times per century, either through sand burial, overwash, or erosion</w:t>
      </w:r>
      <w:r w:rsidR="00F32CE5">
        <w:t>.</w:t>
      </w:r>
    </w:p>
    <w:p w:rsidR="00CC6CB4" w:rsidP="00CC6CB4" w:rsidRDefault="00CC6CB4"/>
    <w:p>
      <w:r>
        <w:rPr>
          <w:i/>
          <w:u w:val="single"/>
        </w:rPr>
        <w:t>Maximum Tree Size Class</w:t>
      </w:r>
      <w:br/>
      <w:r>
        <w:t>None</w:t>
      </w:r>
    </w:p>
    <w:p w:rsidR="00CC6CB4" w:rsidP="00CC6CB4" w:rsidRDefault="00CC6CB4">
      <w:pPr>
        <w:pStyle w:val="InfoPara"/>
        <w:pBdr>
          <w:top w:val="single" w:color="auto" w:sz="4" w:space="1"/>
        </w:pBdr>
      </w:pPr>
      <w:r xmlns:w="http://schemas.openxmlformats.org/wordprocessingml/2006/main">
        <w:t>Class C</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C6CB4" w:rsidP="00CC6CB4" w:rsidRDefault="00CC6CB4"/>
    <w:p w:rsidR="00CC6CB4" w:rsidP="00CC6CB4" w:rsidRDefault="00CC6CB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CC6CB4" w:rsidR="00CC6CB4" w:rsidTr="00CC6CB4">
        <w:tc>
          <w:tcPr>
            <w:tcW w:w="1092" w:type="dxa"/>
            <w:tcBorders>
              <w:top w:val="single" w:color="auto" w:sz="2" w:space="0"/>
              <w:bottom w:val="single" w:color="000000" w:sz="12" w:space="0"/>
            </w:tcBorders>
            <w:shd w:val="clear" w:color="auto" w:fill="auto"/>
          </w:tcPr>
          <w:p w:rsidRPr="00CC6CB4" w:rsidR="00CC6CB4" w:rsidP="00FE41C2" w:rsidRDefault="00CC6CB4">
            <w:pPr>
              <w:rPr>
                <w:b/>
                <w:bCs/>
              </w:rPr>
            </w:pPr>
            <w:r w:rsidRPr="00CC6CB4">
              <w:rPr>
                <w:b/>
                <w:bCs/>
              </w:rPr>
              <w:t>Symbol</w:t>
            </w:r>
          </w:p>
        </w:tc>
        <w:tc>
          <w:tcPr>
            <w:tcW w:w="2328" w:type="dxa"/>
            <w:tcBorders>
              <w:top w:val="single" w:color="auto" w:sz="2" w:space="0"/>
              <w:bottom w:val="single" w:color="000000" w:sz="12" w:space="0"/>
            </w:tcBorders>
            <w:shd w:val="clear" w:color="auto" w:fill="auto"/>
          </w:tcPr>
          <w:p w:rsidRPr="00CC6CB4" w:rsidR="00CC6CB4" w:rsidP="00FE41C2" w:rsidRDefault="00CC6CB4">
            <w:pPr>
              <w:rPr>
                <w:b/>
                <w:bCs/>
              </w:rPr>
            </w:pPr>
            <w:r w:rsidRPr="00CC6CB4">
              <w:rPr>
                <w:b/>
                <w:bCs/>
              </w:rPr>
              <w:t>Scientific Name</w:t>
            </w:r>
          </w:p>
        </w:tc>
        <w:tc>
          <w:tcPr>
            <w:tcW w:w="2052" w:type="dxa"/>
            <w:tcBorders>
              <w:top w:val="single" w:color="auto" w:sz="2" w:space="0"/>
              <w:bottom w:val="single" w:color="000000" w:sz="12" w:space="0"/>
            </w:tcBorders>
            <w:shd w:val="clear" w:color="auto" w:fill="auto"/>
          </w:tcPr>
          <w:p w:rsidRPr="00CC6CB4" w:rsidR="00CC6CB4" w:rsidP="00FE41C2" w:rsidRDefault="00CC6CB4">
            <w:pPr>
              <w:rPr>
                <w:b/>
                <w:bCs/>
              </w:rPr>
            </w:pPr>
            <w:r w:rsidRPr="00CC6CB4">
              <w:rPr>
                <w:b/>
                <w:bCs/>
              </w:rPr>
              <w:t>Common Name</w:t>
            </w:r>
          </w:p>
        </w:tc>
        <w:tc>
          <w:tcPr>
            <w:tcW w:w="1956" w:type="dxa"/>
            <w:tcBorders>
              <w:top w:val="single" w:color="auto" w:sz="2" w:space="0"/>
              <w:bottom w:val="single" w:color="000000" w:sz="12" w:space="0"/>
            </w:tcBorders>
            <w:shd w:val="clear" w:color="auto" w:fill="auto"/>
          </w:tcPr>
          <w:p w:rsidRPr="00CC6CB4" w:rsidR="00CC6CB4" w:rsidP="00FE41C2" w:rsidRDefault="00CC6CB4">
            <w:pPr>
              <w:rPr>
                <w:b/>
                <w:bCs/>
              </w:rPr>
            </w:pPr>
            <w:r w:rsidRPr="00CC6CB4">
              <w:rPr>
                <w:b/>
                <w:bCs/>
              </w:rPr>
              <w:t>Canopy Position</w:t>
            </w:r>
          </w:p>
        </w:tc>
      </w:tr>
      <w:tr w:rsidRPr="00CC6CB4" w:rsidR="00CC6CB4" w:rsidTr="00CC6CB4">
        <w:tc>
          <w:tcPr>
            <w:tcW w:w="1092" w:type="dxa"/>
            <w:tcBorders>
              <w:top w:val="single" w:color="000000" w:sz="12" w:space="0"/>
            </w:tcBorders>
            <w:shd w:val="clear" w:color="auto" w:fill="auto"/>
          </w:tcPr>
          <w:p w:rsidRPr="00CC6CB4" w:rsidR="00CC6CB4" w:rsidP="00FE41C2" w:rsidRDefault="00CC6CB4">
            <w:pPr>
              <w:rPr>
                <w:bCs/>
              </w:rPr>
            </w:pPr>
            <w:r w:rsidRPr="00CC6CB4">
              <w:rPr>
                <w:bCs/>
              </w:rPr>
              <w:t>PIEL</w:t>
            </w:r>
          </w:p>
        </w:tc>
        <w:tc>
          <w:tcPr>
            <w:tcW w:w="2328" w:type="dxa"/>
            <w:tcBorders>
              <w:top w:val="single" w:color="000000" w:sz="12" w:space="0"/>
            </w:tcBorders>
            <w:shd w:val="clear" w:color="auto" w:fill="auto"/>
          </w:tcPr>
          <w:p w:rsidRPr="00CC6CB4" w:rsidR="00CC6CB4" w:rsidP="00FE41C2" w:rsidRDefault="00CC6CB4">
            <w:r w:rsidRPr="00CC6CB4">
              <w:t xml:space="preserve">Pinus </w:t>
            </w:r>
            <w:proofErr w:type="spellStart"/>
            <w:r w:rsidRPr="00CC6CB4">
              <w:t>elliottii</w:t>
            </w:r>
            <w:proofErr w:type="spellEnd"/>
          </w:p>
        </w:tc>
        <w:tc>
          <w:tcPr>
            <w:tcW w:w="2052" w:type="dxa"/>
            <w:tcBorders>
              <w:top w:val="single" w:color="000000" w:sz="12" w:space="0"/>
            </w:tcBorders>
            <w:shd w:val="clear" w:color="auto" w:fill="auto"/>
          </w:tcPr>
          <w:p w:rsidRPr="00CC6CB4" w:rsidR="00CC6CB4" w:rsidP="00FE41C2" w:rsidRDefault="00CC6CB4">
            <w:r w:rsidRPr="00CC6CB4">
              <w:t>Slash pine</w:t>
            </w:r>
          </w:p>
        </w:tc>
        <w:tc>
          <w:tcPr>
            <w:tcW w:w="1956" w:type="dxa"/>
            <w:tcBorders>
              <w:top w:val="single" w:color="000000" w:sz="12" w:space="0"/>
            </w:tcBorders>
            <w:shd w:val="clear" w:color="auto" w:fill="auto"/>
          </w:tcPr>
          <w:p w:rsidRPr="00CC6CB4" w:rsidR="00CC6CB4" w:rsidP="00FE41C2" w:rsidRDefault="00CC6CB4">
            <w:r w:rsidRPr="00CC6CB4">
              <w:t>Upper</w:t>
            </w:r>
          </w:p>
        </w:tc>
      </w:tr>
      <w:tr w:rsidRPr="00CC6CB4" w:rsidR="00CC6CB4" w:rsidTr="00CC6CB4">
        <w:tc>
          <w:tcPr>
            <w:tcW w:w="1092" w:type="dxa"/>
            <w:shd w:val="clear" w:color="auto" w:fill="auto"/>
          </w:tcPr>
          <w:p w:rsidRPr="00CC6CB4" w:rsidR="00CC6CB4" w:rsidP="00FE41C2" w:rsidRDefault="00CC6CB4">
            <w:pPr>
              <w:rPr>
                <w:bCs/>
              </w:rPr>
            </w:pPr>
            <w:r w:rsidRPr="00CC6CB4">
              <w:rPr>
                <w:bCs/>
              </w:rPr>
              <w:t>SERE2</w:t>
            </w:r>
          </w:p>
        </w:tc>
        <w:tc>
          <w:tcPr>
            <w:tcW w:w="2328" w:type="dxa"/>
            <w:shd w:val="clear" w:color="auto" w:fill="auto"/>
          </w:tcPr>
          <w:p w:rsidRPr="00CC6CB4" w:rsidR="00CC6CB4" w:rsidP="00FE41C2" w:rsidRDefault="00CC6CB4">
            <w:proofErr w:type="spellStart"/>
            <w:r w:rsidRPr="00CC6CB4">
              <w:t>Serenoa</w:t>
            </w:r>
            <w:proofErr w:type="spellEnd"/>
            <w:r w:rsidRPr="00CC6CB4">
              <w:t xml:space="preserve"> </w:t>
            </w:r>
            <w:proofErr w:type="spellStart"/>
            <w:r w:rsidRPr="00CC6CB4">
              <w:t>repens</w:t>
            </w:r>
            <w:proofErr w:type="spellEnd"/>
          </w:p>
        </w:tc>
        <w:tc>
          <w:tcPr>
            <w:tcW w:w="2052" w:type="dxa"/>
            <w:shd w:val="clear" w:color="auto" w:fill="auto"/>
          </w:tcPr>
          <w:p w:rsidRPr="00CC6CB4" w:rsidR="00CC6CB4" w:rsidP="00FE41C2" w:rsidRDefault="00CC6CB4">
            <w:r w:rsidRPr="00CC6CB4">
              <w:t>Saw palmetto</w:t>
            </w:r>
          </w:p>
        </w:tc>
        <w:tc>
          <w:tcPr>
            <w:tcW w:w="1956" w:type="dxa"/>
            <w:shd w:val="clear" w:color="auto" w:fill="auto"/>
          </w:tcPr>
          <w:p w:rsidRPr="00CC6CB4" w:rsidR="00CC6CB4" w:rsidP="00FE41C2" w:rsidRDefault="00CC6CB4">
            <w:r w:rsidRPr="00CC6CB4">
              <w:t>Low-Mid</w:t>
            </w:r>
          </w:p>
        </w:tc>
      </w:tr>
      <w:tr w:rsidRPr="00CC6CB4" w:rsidR="00CC6CB4" w:rsidTr="00CC6CB4">
        <w:tc>
          <w:tcPr>
            <w:tcW w:w="1092" w:type="dxa"/>
            <w:shd w:val="clear" w:color="auto" w:fill="auto"/>
          </w:tcPr>
          <w:p w:rsidRPr="00CC6CB4" w:rsidR="00CC6CB4" w:rsidP="00FE41C2" w:rsidRDefault="00CC6CB4">
            <w:pPr>
              <w:rPr>
                <w:bCs/>
              </w:rPr>
            </w:pPr>
            <w:r w:rsidRPr="00CC6CB4">
              <w:rPr>
                <w:bCs/>
              </w:rPr>
              <w:t>ARBE7</w:t>
            </w:r>
          </w:p>
        </w:tc>
        <w:tc>
          <w:tcPr>
            <w:tcW w:w="2328" w:type="dxa"/>
            <w:shd w:val="clear" w:color="auto" w:fill="auto"/>
          </w:tcPr>
          <w:p w:rsidRPr="00CC6CB4" w:rsidR="00CC6CB4" w:rsidP="00FE41C2" w:rsidRDefault="00CC6CB4">
            <w:proofErr w:type="spellStart"/>
            <w:r w:rsidRPr="00CC6CB4">
              <w:t>Aristida</w:t>
            </w:r>
            <w:proofErr w:type="spellEnd"/>
            <w:r w:rsidRPr="00CC6CB4">
              <w:t xml:space="preserve"> </w:t>
            </w:r>
            <w:proofErr w:type="spellStart"/>
            <w:r w:rsidRPr="00CC6CB4">
              <w:t>beyrichiana</w:t>
            </w:r>
            <w:proofErr w:type="spellEnd"/>
          </w:p>
        </w:tc>
        <w:tc>
          <w:tcPr>
            <w:tcW w:w="2052" w:type="dxa"/>
            <w:shd w:val="clear" w:color="auto" w:fill="auto"/>
          </w:tcPr>
          <w:p w:rsidRPr="00CC6CB4" w:rsidR="00CC6CB4" w:rsidP="00FE41C2" w:rsidRDefault="00CC6CB4">
            <w:proofErr w:type="spellStart"/>
            <w:r w:rsidRPr="00CC6CB4">
              <w:t>Beyrich</w:t>
            </w:r>
            <w:proofErr w:type="spellEnd"/>
            <w:r w:rsidRPr="00CC6CB4">
              <w:t xml:space="preserve"> </w:t>
            </w:r>
            <w:proofErr w:type="spellStart"/>
            <w:r w:rsidRPr="00CC6CB4">
              <w:t>threeawn</w:t>
            </w:r>
            <w:proofErr w:type="spellEnd"/>
          </w:p>
        </w:tc>
        <w:tc>
          <w:tcPr>
            <w:tcW w:w="1956" w:type="dxa"/>
            <w:shd w:val="clear" w:color="auto" w:fill="auto"/>
          </w:tcPr>
          <w:p w:rsidRPr="00CC6CB4" w:rsidR="00CC6CB4" w:rsidP="00FE41C2" w:rsidRDefault="00CC6CB4">
            <w:r w:rsidRPr="00CC6CB4">
              <w:t>Lower</w:t>
            </w:r>
          </w:p>
        </w:tc>
      </w:tr>
      <w:tr w:rsidRPr="00CC6CB4" w:rsidR="00CC6CB4" w:rsidTr="00CC6CB4">
        <w:tc>
          <w:tcPr>
            <w:tcW w:w="1092" w:type="dxa"/>
            <w:shd w:val="clear" w:color="auto" w:fill="auto"/>
          </w:tcPr>
          <w:p w:rsidRPr="00CC6CB4" w:rsidR="00CC6CB4" w:rsidP="00FE41C2" w:rsidRDefault="00CC6CB4">
            <w:pPr>
              <w:rPr>
                <w:bCs/>
              </w:rPr>
            </w:pPr>
            <w:r w:rsidRPr="00CC6CB4">
              <w:rPr>
                <w:bCs/>
              </w:rPr>
              <w:t>ILGL</w:t>
            </w:r>
          </w:p>
        </w:tc>
        <w:tc>
          <w:tcPr>
            <w:tcW w:w="2328" w:type="dxa"/>
            <w:shd w:val="clear" w:color="auto" w:fill="auto"/>
          </w:tcPr>
          <w:p w:rsidRPr="00CC6CB4" w:rsidR="00CC6CB4" w:rsidP="00FE41C2" w:rsidRDefault="00CC6CB4">
            <w:r w:rsidRPr="00CC6CB4">
              <w:t xml:space="preserve">Ilex </w:t>
            </w:r>
            <w:proofErr w:type="spellStart"/>
            <w:r w:rsidRPr="00CC6CB4">
              <w:t>glabra</w:t>
            </w:r>
            <w:proofErr w:type="spellEnd"/>
          </w:p>
        </w:tc>
        <w:tc>
          <w:tcPr>
            <w:tcW w:w="2052" w:type="dxa"/>
            <w:shd w:val="clear" w:color="auto" w:fill="auto"/>
          </w:tcPr>
          <w:p w:rsidRPr="00CC6CB4" w:rsidR="00CC6CB4" w:rsidP="00FE41C2" w:rsidRDefault="00CC6CB4">
            <w:r w:rsidRPr="00CC6CB4">
              <w:t>Inkberry</w:t>
            </w:r>
          </w:p>
        </w:tc>
        <w:tc>
          <w:tcPr>
            <w:tcW w:w="1956" w:type="dxa"/>
            <w:shd w:val="clear" w:color="auto" w:fill="auto"/>
          </w:tcPr>
          <w:p w:rsidRPr="00CC6CB4" w:rsidR="00CC6CB4" w:rsidP="00FE41C2" w:rsidRDefault="00CC6CB4">
            <w:r w:rsidRPr="00CC6CB4">
              <w:t>Low-Mid</w:t>
            </w:r>
          </w:p>
        </w:tc>
      </w:tr>
    </w:tbl>
    <w:p w:rsidR="00CC6CB4" w:rsidP="00CC6CB4" w:rsidRDefault="00CC6CB4"/>
    <w:p w:rsidR="00CC6CB4" w:rsidP="00CC6CB4" w:rsidRDefault="00CC6CB4">
      <w:pPr>
        <w:pStyle w:val="SClassInfoPara"/>
      </w:pPr>
      <w:r>
        <w:t>Description</w:t>
      </w:r>
    </w:p>
    <w:p w:rsidR="00CC6CB4" w:rsidP="00CC6CB4" w:rsidRDefault="00F32CE5">
      <w:r>
        <w:t>This class</w:t>
      </w:r>
      <w:r w:rsidR="00E262B9">
        <w:t xml:space="preserve"> includes trees</w:t>
      </w:r>
      <w:r w:rsidR="00CC6CB4">
        <w:t xml:space="preserve"> in the swales and larger coastal flats with an understory of scattered shrubs and grasses or other herbs. Canopy closure is generally between 30-50%. The stand experiences a ligh</w:t>
      </w:r>
      <w:r w:rsidR="00E262B9">
        <w:t xml:space="preserve">t surface fire </w:t>
      </w:r>
      <w:r w:rsidR="00CC6CB4">
        <w:t xml:space="preserve">which maintains an open, diverse understory of scattered low shrubs and grasses. Replacement </w:t>
      </w:r>
      <w:r w:rsidR="00E262B9">
        <w:t xml:space="preserve">fires may occur </w:t>
      </w:r>
      <w:r w:rsidR="00CC6CB4">
        <w:t xml:space="preserve">typically following a hurricane. Hurricanes and other wind/weather related disturbances may impact this class several times per century, either </w:t>
      </w:r>
      <w:r w:rsidR="00CC6CB4">
        <w:lastRenderedPageBreak/>
        <w:t>through sand burial, overwash, or erosion</w:t>
      </w:r>
      <w:r>
        <w:t>.</w:t>
      </w:r>
      <w:r w:rsidR="00CC6CB4">
        <w:t xml:space="preserve"> Chronic </w:t>
      </w:r>
      <w:r>
        <w:t>weather-related</w:t>
      </w:r>
      <w:r w:rsidR="00CC6CB4">
        <w:t xml:space="preserve"> disturbances help maintain the open nature of the stand and were not considered a distinct disturbance event.</w:t>
      </w:r>
    </w:p>
    <w:p w:rsidR="00CC6CB4" w:rsidP="00CC6CB4" w:rsidRDefault="00CC6CB4"/>
    <w:p>
      <w:r>
        <w:rPr>
          <w:i/>
          <w:u w:val="single"/>
        </w:rPr>
        <w:t>Maximum Tree Size Class</w:t>
      </w:r>
      <w:br/>
      <w:r>
        <w:t>Pole 5-9" DBH</w:t>
      </w:r>
    </w:p>
    <w:p w:rsidR="00CC6CB4" w:rsidP="00CC6CB4" w:rsidRDefault="00CC6CB4">
      <w:pPr>
        <w:pStyle w:val="InfoPara"/>
        <w:pBdr>
          <w:top w:val="single" w:color="auto" w:sz="4" w:space="1"/>
        </w:pBdr>
      </w:pPr>
      <w:r xmlns:w="http://schemas.openxmlformats.org/wordprocessingml/2006/main">
        <w:t>Class D</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CC6CB4" w:rsidP="00CC6CB4" w:rsidRDefault="00CC6CB4"/>
    <w:p w:rsidR="00CC6CB4" w:rsidP="00CC6CB4" w:rsidRDefault="00CC6CB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328"/>
        <w:gridCol w:w="2052"/>
        <w:gridCol w:w="1956"/>
      </w:tblGrid>
      <w:tr w:rsidRPr="00CC6CB4" w:rsidR="00CC6CB4" w:rsidTr="00CC6CB4">
        <w:tc>
          <w:tcPr>
            <w:tcW w:w="1092" w:type="dxa"/>
            <w:tcBorders>
              <w:top w:val="single" w:color="auto" w:sz="2" w:space="0"/>
              <w:bottom w:val="single" w:color="000000" w:sz="12" w:space="0"/>
            </w:tcBorders>
            <w:shd w:val="clear" w:color="auto" w:fill="auto"/>
          </w:tcPr>
          <w:p w:rsidRPr="00CC6CB4" w:rsidR="00CC6CB4" w:rsidP="00665406" w:rsidRDefault="00CC6CB4">
            <w:pPr>
              <w:rPr>
                <w:b/>
                <w:bCs/>
              </w:rPr>
            </w:pPr>
            <w:r w:rsidRPr="00CC6CB4">
              <w:rPr>
                <w:b/>
                <w:bCs/>
              </w:rPr>
              <w:t>Symbol</w:t>
            </w:r>
          </w:p>
        </w:tc>
        <w:tc>
          <w:tcPr>
            <w:tcW w:w="2328" w:type="dxa"/>
            <w:tcBorders>
              <w:top w:val="single" w:color="auto" w:sz="2" w:space="0"/>
              <w:bottom w:val="single" w:color="000000" w:sz="12" w:space="0"/>
            </w:tcBorders>
            <w:shd w:val="clear" w:color="auto" w:fill="auto"/>
          </w:tcPr>
          <w:p w:rsidRPr="00CC6CB4" w:rsidR="00CC6CB4" w:rsidP="00665406" w:rsidRDefault="00CC6CB4">
            <w:pPr>
              <w:rPr>
                <w:b/>
                <w:bCs/>
              </w:rPr>
            </w:pPr>
            <w:r w:rsidRPr="00CC6CB4">
              <w:rPr>
                <w:b/>
                <w:bCs/>
              </w:rPr>
              <w:t>Scientific Name</w:t>
            </w:r>
          </w:p>
        </w:tc>
        <w:tc>
          <w:tcPr>
            <w:tcW w:w="2052" w:type="dxa"/>
            <w:tcBorders>
              <w:top w:val="single" w:color="auto" w:sz="2" w:space="0"/>
              <w:bottom w:val="single" w:color="000000" w:sz="12" w:space="0"/>
            </w:tcBorders>
            <w:shd w:val="clear" w:color="auto" w:fill="auto"/>
          </w:tcPr>
          <w:p w:rsidRPr="00CC6CB4" w:rsidR="00CC6CB4" w:rsidP="00665406" w:rsidRDefault="00CC6CB4">
            <w:pPr>
              <w:rPr>
                <w:b/>
                <w:bCs/>
              </w:rPr>
            </w:pPr>
            <w:r w:rsidRPr="00CC6CB4">
              <w:rPr>
                <w:b/>
                <w:bCs/>
              </w:rPr>
              <w:t>Common Name</w:t>
            </w:r>
          </w:p>
        </w:tc>
        <w:tc>
          <w:tcPr>
            <w:tcW w:w="1956" w:type="dxa"/>
            <w:tcBorders>
              <w:top w:val="single" w:color="auto" w:sz="2" w:space="0"/>
              <w:bottom w:val="single" w:color="000000" w:sz="12" w:space="0"/>
            </w:tcBorders>
            <w:shd w:val="clear" w:color="auto" w:fill="auto"/>
          </w:tcPr>
          <w:p w:rsidRPr="00CC6CB4" w:rsidR="00CC6CB4" w:rsidP="00665406" w:rsidRDefault="00CC6CB4">
            <w:pPr>
              <w:rPr>
                <w:b/>
                <w:bCs/>
              </w:rPr>
            </w:pPr>
            <w:r w:rsidRPr="00CC6CB4">
              <w:rPr>
                <w:b/>
                <w:bCs/>
              </w:rPr>
              <w:t>Canopy Position</w:t>
            </w:r>
          </w:p>
        </w:tc>
      </w:tr>
      <w:tr w:rsidRPr="00CC6CB4" w:rsidR="00CC6CB4" w:rsidTr="00CC6CB4">
        <w:tc>
          <w:tcPr>
            <w:tcW w:w="1092" w:type="dxa"/>
            <w:tcBorders>
              <w:top w:val="single" w:color="000000" w:sz="12" w:space="0"/>
            </w:tcBorders>
            <w:shd w:val="clear" w:color="auto" w:fill="auto"/>
          </w:tcPr>
          <w:p w:rsidRPr="00CC6CB4" w:rsidR="00CC6CB4" w:rsidP="00665406" w:rsidRDefault="00CC6CB4">
            <w:pPr>
              <w:rPr>
                <w:bCs/>
              </w:rPr>
            </w:pPr>
            <w:r w:rsidRPr="00CC6CB4">
              <w:rPr>
                <w:bCs/>
              </w:rPr>
              <w:t>PIEL</w:t>
            </w:r>
          </w:p>
        </w:tc>
        <w:tc>
          <w:tcPr>
            <w:tcW w:w="2328" w:type="dxa"/>
            <w:tcBorders>
              <w:top w:val="single" w:color="000000" w:sz="12" w:space="0"/>
            </w:tcBorders>
            <w:shd w:val="clear" w:color="auto" w:fill="auto"/>
          </w:tcPr>
          <w:p w:rsidRPr="00CC6CB4" w:rsidR="00CC6CB4" w:rsidP="00665406" w:rsidRDefault="00CC6CB4">
            <w:r w:rsidRPr="00CC6CB4">
              <w:t xml:space="preserve">Pinus </w:t>
            </w:r>
            <w:proofErr w:type="spellStart"/>
            <w:r w:rsidRPr="00CC6CB4">
              <w:t>elliottii</w:t>
            </w:r>
            <w:proofErr w:type="spellEnd"/>
          </w:p>
        </w:tc>
        <w:tc>
          <w:tcPr>
            <w:tcW w:w="2052" w:type="dxa"/>
            <w:tcBorders>
              <w:top w:val="single" w:color="000000" w:sz="12" w:space="0"/>
            </w:tcBorders>
            <w:shd w:val="clear" w:color="auto" w:fill="auto"/>
          </w:tcPr>
          <w:p w:rsidRPr="00CC6CB4" w:rsidR="00CC6CB4" w:rsidP="00665406" w:rsidRDefault="00CC6CB4">
            <w:r w:rsidRPr="00CC6CB4">
              <w:t>Slash pine</w:t>
            </w:r>
          </w:p>
        </w:tc>
        <w:tc>
          <w:tcPr>
            <w:tcW w:w="1956" w:type="dxa"/>
            <w:tcBorders>
              <w:top w:val="single" w:color="000000" w:sz="12" w:space="0"/>
            </w:tcBorders>
            <w:shd w:val="clear" w:color="auto" w:fill="auto"/>
          </w:tcPr>
          <w:p w:rsidRPr="00CC6CB4" w:rsidR="00CC6CB4" w:rsidP="00665406" w:rsidRDefault="00CC6CB4">
            <w:r w:rsidRPr="00CC6CB4">
              <w:t>Upper</w:t>
            </w:r>
          </w:p>
        </w:tc>
      </w:tr>
      <w:tr w:rsidRPr="00CC6CB4" w:rsidR="00CC6CB4" w:rsidTr="00CC6CB4">
        <w:tc>
          <w:tcPr>
            <w:tcW w:w="1092" w:type="dxa"/>
            <w:shd w:val="clear" w:color="auto" w:fill="auto"/>
          </w:tcPr>
          <w:p w:rsidRPr="00CC6CB4" w:rsidR="00CC6CB4" w:rsidP="00665406" w:rsidRDefault="00CC6CB4">
            <w:pPr>
              <w:rPr>
                <w:bCs/>
              </w:rPr>
            </w:pPr>
            <w:r w:rsidRPr="00CC6CB4">
              <w:rPr>
                <w:bCs/>
              </w:rPr>
              <w:t>SERE2</w:t>
            </w:r>
          </w:p>
        </w:tc>
        <w:tc>
          <w:tcPr>
            <w:tcW w:w="2328" w:type="dxa"/>
            <w:shd w:val="clear" w:color="auto" w:fill="auto"/>
          </w:tcPr>
          <w:p w:rsidRPr="00CC6CB4" w:rsidR="00CC6CB4" w:rsidP="00665406" w:rsidRDefault="00CC6CB4">
            <w:proofErr w:type="spellStart"/>
            <w:r w:rsidRPr="00CC6CB4">
              <w:t>Serenoa</w:t>
            </w:r>
            <w:proofErr w:type="spellEnd"/>
            <w:r w:rsidRPr="00CC6CB4">
              <w:t xml:space="preserve"> </w:t>
            </w:r>
            <w:proofErr w:type="spellStart"/>
            <w:r w:rsidRPr="00CC6CB4">
              <w:t>repens</w:t>
            </w:r>
            <w:proofErr w:type="spellEnd"/>
          </w:p>
        </w:tc>
        <w:tc>
          <w:tcPr>
            <w:tcW w:w="2052" w:type="dxa"/>
            <w:shd w:val="clear" w:color="auto" w:fill="auto"/>
          </w:tcPr>
          <w:p w:rsidRPr="00CC6CB4" w:rsidR="00CC6CB4" w:rsidP="00665406" w:rsidRDefault="00CC6CB4">
            <w:r w:rsidRPr="00CC6CB4">
              <w:t>Saw palmetto</w:t>
            </w:r>
          </w:p>
        </w:tc>
        <w:tc>
          <w:tcPr>
            <w:tcW w:w="1956" w:type="dxa"/>
            <w:shd w:val="clear" w:color="auto" w:fill="auto"/>
          </w:tcPr>
          <w:p w:rsidRPr="00CC6CB4" w:rsidR="00CC6CB4" w:rsidP="00665406" w:rsidRDefault="00CC6CB4">
            <w:r w:rsidRPr="00CC6CB4">
              <w:t>Low-Mid</w:t>
            </w:r>
          </w:p>
        </w:tc>
      </w:tr>
      <w:tr w:rsidRPr="00CC6CB4" w:rsidR="00CC6CB4" w:rsidTr="00CC6CB4">
        <w:tc>
          <w:tcPr>
            <w:tcW w:w="1092" w:type="dxa"/>
            <w:shd w:val="clear" w:color="auto" w:fill="auto"/>
          </w:tcPr>
          <w:p w:rsidRPr="00CC6CB4" w:rsidR="00CC6CB4" w:rsidP="00665406" w:rsidRDefault="00CC6CB4">
            <w:pPr>
              <w:rPr>
                <w:bCs/>
              </w:rPr>
            </w:pPr>
            <w:r w:rsidRPr="00CC6CB4">
              <w:rPr>
                <w:bCs/>
              </w:rPr>
              <w:t>ARBE7</w:t>
            </w:r>
          </w:p>
        </w:tc>
        <w:tc>
          <w:tcPr>
            <w:tcW w:w="2328" w:type="dxa"/>
            <w:shd w:val="clear" w:color="auto" w:fill="auto"/>
          </w:tcPr>
          <w:p w:rsidRPr="00CC6CB4" w:rsidR="00CC6CB4" w:rsidP="00665406" w:rsidRDefault="00CC6CB4">
            <w:proofErr w:type="spellStart"/>
            <w:r w:rsidRPr="00CC6CB4">
              <w:t>Aristida</w:t>
            </w:r>
            <w:proofErr w:type="spellEnd"/>
            <w:r w:rsidRPr="00CC6CB4">
              <w:t xml:space="preserve"> </w:t>
            </w:r>
            <w:proofErr w:type="spellStart"/>
            <w:r w:rsidRPr="00CC6CB4">
              <w:t>beyrichiana</w:t>
            </w:r>
            <w:proofErr w:type="spellEnd"/>
          </w:p>
        </w:tc>
        <w:tc>
          <w:tcPr>
            <w:tcW w:w="2052" w:type="dxa"/>
            <w:shd w:val="clear" w:color="auto" w:fill="auto"/>
          </w:tcPr>
          <w:p w:rsidRPr="00CC6CB4" w:rsidR="00CC6CB4" w:rsidP="00665406" w:rsidRDefault="00CC6CB4">
            <w:proofErr w:type="spellStart"/>
            <w:r w:rsidRPr="00CC6CB4">
              <w:t>Beyrich</w:t>
            </w:r>
            <w:proofErr w:type="spellEnd"/>
            <w:r w:rsidRPr="00CC6CB4">
              <w:t xml:space="preserve"> </w:t>
            </w:r>
            <w:proofErr w:type="spellStart"/>
            <w:r w:rsidRPr="00CC6CB4">
              <w:t>threeawn</w:t>
            </w:r>
            <w:proofErr w:type="spellEnd"/>
          </w:p>
        </w:tc>
        <w:tc>
          <w:tcPr>
            <w:tcW w:w="1956" w:type="dxa"/>
            <w:shd w:val="clear" w:color="auto" w:fill="auto"/>
          </w:tcPr>
          <w:p w:rsidRPr="00CC6CB4" w:rsidR="00CC6CB4" w:rsidP="00665406" w:rsidRDefault="00CC6CB4">
            <w:r w:rsidRPr="00CC6CB4">
              <w:t>Lower</w:t>
            </w:r>
          </w:p>
        </w:tc>
      </w:tr>
      <w:tr w:rsidRPr="00CC6CB4" w:rsidR="00CC6CB4" w:rsidTr="00CC6CB4">
        <w:tc>
          <w:tcPr>
            <w:tcW w:w="1092" w:type="dxa"/>
            <w:shd w:val="clear" w:color="auto" w:fill="auto"/>
          </w:tcPr>
          <w:p w:rsidRPr="00CC6CB4" w:rsidR="00CC6CB4" w:rsidP="00665406" w:rsidRDefault="00CC6CB4">
            <w:pPr>
              <w:rPr>
                <w:bCs/>
              </w:rPr>
            </w:pPr>
            <w:r w:rsidRPr="00CC6CB4">
              <w:rPr>
                <w:bCs/>
              </w:rPr>
              <w:t>ILGL</w:t>
            </w:r>
          </w:p>
        </w:tc>
        <w:tc>
          <w:tcPr>
            <w:tcW w:w="2328" w:type="dxa"/>
            <w:shd w:val="clear" w:color="auto" w:fill="auto"/>
          </w:tcPr>
          <w:p w:rsidRPr="00CC6CB4" w:rsidR="00CC6CB4" w:rsidP="00665406" w:rsidRDefault="00CC6CB4">
            <w:r w:rsidRPr="00CC6CB4">
              <w:t xml:space="preserve">Ilex </w:t>
            </w:r>
            <w:proofErr w:type="spellStart"/>
            <w:r w:rsidRPr="00CC6CB4">
              <w:t>glabra</w:t>
            </w:r>
            <w:proofErr w:type="spellEnd"/>
          </w:p>
        </w:tc>
        <w:tc>
          <w:tcPr>
            <w:tcW w:w="2052" w:type="dxa"/>
            <w:shd w:val="clear" w:color="auto" w:fill="auto"/>
          </w:tcPr>
          <w:p w:rsidRPr="00CC6CB4" w:rsidR="00CC6CB4" w:rsidP="00665406" w:rsidRDefault="00CC6CB4">
            <w:r w:rsidRPr="00CC6CB4">
              <w:t>Inkberry</w:t>
            </w:r>
          </w:p>
        </w:tc>
        <w:tc>
          <w:tcPr>
            <w:tcW w:w="1956" w:type="dxa"/>
            <w:shd w:val="clear" w:color="auto" w:fill="auto"/>
          </w:tcPr>
          <w:p w:rsidRPr="00CC6CB4" w:rsidR="00CC6CB4" w:rsidP="00665406" w:rsidRDefault="00CC6CB4">
            <w:r w:rsidRPr="00CC6CB4">
              <w:t>Low-Mid</w:t>
            </w:r>
          </w:p>
        </w:tc>
      </w:tr>
    </w:tbl>
    <w:p w:rsidR="00CC6CB4" w:rsidP="00CC6CB4" w:rsidRDefault="00CC6CB4"/>
    <w:p w:rsidR="00CC6CB4" w:rsidP="00CC6CB4" w:rsidRDefault="00CC6CB4">
      <w:pPr>
        <w:pStyle w:val="SClassInfoPara"/>
      </w:pPr>
      <w:r>
        <w:t>Description</w:t>
      </w:r>
    </w:p>
    <w:p w:rsidR="00CC6CB4" w:rsidP="00CC6CB4" w:rsidRDefault="00F32CE5">
      <w:r>
        <w:t>This class</w:t>
      </w:r>
      <w:r w:rsidR="00CC6CB4">
        <w:t xml:space="preserve"> includes </w:t>
      </w:r>
      <w:r w:rsidR="00163E06">
        <w:t>older trees</w:t>
      </w:r>
      <w:r w:rsidR="00CC6CB4">
        <w:t xml:space="preserve"> in the swales and larger coastal flats with an understory of scattered shrubs and grasses or other herbs. Canopy closure is generally between 30-50%. The stand experiences a ligh</w:t>
      </w:r>
      <w:r w:rsidR="00163E06">
        <w:t xml:space="preserve">t surface fire </w:t>
      </w:r>
      <w:r w:rsidR="00CC6CB4">
        <w:t>which maintains an open, diverse understory of scattered low shrubs and grasses. Replacemen</w:t>
      </w:r>
      <w:r w:rsidR="00163E06">
        <w:t>t fires typically follow</w:t>
      </w:r>
      <w:r w:rsidR="00CC6CB4">
        <w:t xml:space="preserve"> a hurricane. Hurricanes and other wind/weather related disturbances may impact this class several times per century, either through sand burial, overwash, or erosion</w:t>
      </w:r>
      <w:r>
        <w:t>.</w:t>
      </w:r>
    </w:p>
    <w:p w:rsidR="00CC6CB4" w:rsidP="00CC6CB4" w:rsidRDefault="00CC6CB4"/>
    <w:p>
      <w:r>
        <w:rPr>
          <w:i/>
          <w:u w:val="single"/>
        </w:rPr>
        <w:t>Maximum Tree Size Class</w:t>
      </w:r>
      <w:br/>
      <w:r>
        <w:t>Medium 9-21"DBH</w:t>
      </w:r>
    </w:p>
    <w:p w:rsidR="00CC6CB4" w:rsidP="00CC6CB4" w:rsidRDefault="00CC6CB4">
      <w:pPr>
        <w:pStyle w:val="InfoPara"/>
        <w:pBdr>
          <w:top w:val="single" w:color="auto" w:sz="4" w:space="1"/>
        </w:pBdr>
      </w:pPr>
      <w:r xmlns:w="http://schemas.openxmlformats.org/wordprocessingml/2006/main">
        <w:t>Class E</w:t>
      </w:r>
      <w:r xmlns:w="http://schemas.openxmlformats.org/wordprocessingml/2006/main">
        <w:tab/>
        <w:t>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CC6CB4" w:rsidP="00CC6CB4" w:rsidRDefault="00CC6CB4"/>
    <w:p w:rsidR="00CC6CB4" w:rsidP="00CC6CB4" w:rsidRDefault="00CC6CB4">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100"/>
        <w:gridCol w:w="1860"/>
        <w:gridCol w:w="1956"/>
      </w:tblGrid>
      <w:tr w:rsidRPr="00CC6CB4" w:rsidR="00CC6CB4" w:rsidTr="00CC6CB4">
        <w:tc>
          <w:tcPr>
            <w:tcW w:w="1152" w:type="dxa"/>
            <w:tcBorders>
              <w:top w:val="single" w:color="auto" w:sz="2" w:space="0"/>
              <w:bottom w:val="single" w:color="000000" w:sz="12" w:space="0"/>
            </w:tcBorders>
            <w:shd w:val="clear" w:color="auto" w:fill="auto"/>
          </w:tcPr>
          <w:p w:rsidRPr="00CC6CB4" w:rsidR="00CC6CB4" w:rsidP="00783B5F" w:rsidRDefault="00CC6CB4">
            <w:pPr>
              <w:rPr>
                <w:b/>
                <w:bCs/>
              </w:rPr>
            </w:pPr>
            <w:r w:rsidRPr="00CC6CB4">
              <w:rPr>
                <w:b/>
                <w:bCs/>
              </w:rPr>
              <w:t>Symbol</w:t>
            </w:r>
          </w:p>
        </w:tc>
        <w:tc>
          <w:tcPr>
            <w:tcW w:w="2100" w:type="dxa"/>
            <w:tcBorders>
              <w:top w:val="single" w:color="auto" w:sz="2" w:space="0"/>
              <w:bottom w:val="single" w:color="000000" w:sz="12" w:space="0"/>
            </w:tcBorders>
            <w:shd w:val="clear" w:color="auto" w:fill="auto"/>
          </w:tcPr>
          <w:p w:rsidRPr="00CC6CB4" w:rsidR="00CC6CB4" w:rsidP="00783B5F" w:rsidRDefault="00CC6CB4">
            <w:pPr>
              <w:rPr>
                <w:b/>
                <w:bCs/>
              </w:rPr>
            </w:pPr>
            <w:r w:rsidRPr="00CC6CB4">
              <w:rPr>
                <w:b/>
                <w:bCs/>
              </w:rPr>
              <w:t>Scientific Name</w:t>
            </w:r>
          </w:p>
        </w:tc>
        <w:tc>
          <w:tcPr>
            <w:tcW w:w="1860" w:type="dxa"/>
            <w:tcBorders>
              <w:top w:val="single" w:color="auto" w:sz="2" w:space="0"/>
              <w:bottom w:val="single" w:color="000000" w:sz="12" w:space="0"/>
            </w:tcBorders>
            <w:shd w:val="clear" w:color="auto" w:fill="auto"/>
          </w:tcPr>
          <w:p w:rsidRPr="00CC6CB4" w:rsidR="00CC6CB4" w:rsidP="00783B5F" w:rsidRDefault="00CC6CB4">
            <w:pPr>
              <w:rPr>
                <w:b/>
                <w:bCs/>
              </w:rPr>
            </w:pPr>
            <w:r w:rsidRPr="00CC6CB4">
              <w:rPr>
                <w:b/>
                <w:bCs/>
              </w:rPr>
              <w:t>Common Name</w:t>
            </w:r>
          </w:p>
        </w:tc>
        <w:tc>
          <w:tcPr>
            <w:tcW w:w="1956" w:type="dxa"/>
            <w:tcBorders>
              <w:top w:val="single" w:color="auto" w:sz="2" w:space="0"/>
              <w:bottom w:val="single" w:color="000000" w:sz="12" w:space="0"/>
            </w:tcBorders>
            <w:shd w:val="clear" w:color="auto" w:fill="auto"/>
          </w:tcPr>
          <w:p w:rsidRPr="00CC6CB4" w:rsidR="00CC6CB4" w:rsidP="00783B5F" w:rsidRDefault="00CC6CB4">
            <w:pPr>
              <w:rPr>
                <w:b/>
                <w:bCs/>
              </w:rPr>
            </w:pPr>
            <w:r w:rsidRPr="00CC6CB4">
              <w:rPr>
                <w:b/>
                <w:bCs/>
              </w:rPr>
              <w:t>Canopy Position</w:t>
            </w:r>
          </w:p>
        </w:tc>
      </w:tr>
      <w:tr w:rsidRPr="00CC6CB4" w:rsidR="00CC6CB4" w:rsidTr="00CC6CB4">
        <w:tc>
          <w:tcPr>
            <w:tcW w:w="1152" w:type="dxa"/>
            <w:tcBorders>
              <w:top w:val="single" w:color="000000" w:sz="12" w:space="0"/>
            </w:tcBorders>
            <w:shd w:val="clear" w:color="auto" w:fill="auto"/>
          </w:tcPr>
          <w:p w:rsidRPr="00CC6CB4" w:rsidR="00CC6CB4" w:rsidP="00783B5F" w:rsidRDefault="00CC6CB4">
            <w:pPr>
              <w:rPr>
                <w:bCs/>
              </w:rPr>
            </w:pPr>
            <w:r w:rsidRPr="00CC6CB4">
              <w:rPr>
                <w:bCs/>
              </w:rPr>
              <w:t>QUGE2</w:t>
            </w:r>
          </w:p>
        </w:tc>
        <w:tc>
          <w:tcPr>
            <w:tcW w:w="2100" w:type="dxa"/>
            <w:tcBorders>
              <w:top w:val="single" w:color="000000" w:sz="12" w:space="0"/>
            </w:tcBorders>
            <w:shd w:val="clear" w:color="auto" w:fill="auto"/>
          </w:tcPr>
          <w:p w:rsidRPr="00CC6CB4" w:rsidR="00CC6CB4" w:rsidP="00783B5F" w:rsidRDefault="00CC6CB4">
            <w:r w:rsidRPr="00CC6CB4">
              <w:t xml:space="preserve">Quercus </w:t>
            </w:r>
            <w:proofErr w:type="spellStart"/>
            <w:r w:rsidRPr="00CC6CB4">
              <w:t>geminata</w:t>
            </w:r>
            <w:proofErr w:type="spellEnd"/>
          </w:p>
        </w:tc>
        <w:tc>
          <w:tcPr>
            <w:tcW w:w="1860" w:type="dxa"/>
            <w:tcBorders>
              <w:top w:val="single" w:color="000000" w:sz="12" w:space="0"/>
            </w:tcBorders>
            <w:shd w:val="clear" w:color="auto" w:fill="auto"/>
          </w:tcPr>
          <w:p w:rsidRPr="00CC6CB4" w:rsidR="00CC6CB4" w:rsidP="00783B5F" w:rsidRDefault="00CC6CB4">
            <w:r w:rsidRPr="00CC6CB4">
              <w:t>Sand live oak</w:t>
            </w:r>
          </w:p>
        </w:tc>
        <w:tc>
          <w:tcPr>
            <w:tcW w:w="1956" w:type="dxa"/>
            <w:tcBorders>
              <w:top w:val="single" w:color="000000" w:sz="12" w:space="0"/>
            </w:tcBorders>
            <w:shd w:val="clear" w:color="auto" w:fill="auto"/>
          </w:tcPr>
          <w:p w:rsidRPr="00CC6CB4" w:rsidR="00CC6CB4" w:rsidP="00783B5F" w:rsidRDefault="00CC6CB4">
            <w:r w:rsidRPr="00CC6CB4">
              <w:t>Upper</w:t>
            </w:r>
          </w:p>
        </w:tc>
      </w:tr>
      <w:tr w:rsidRPr="00CC6CB4" w:rsidR="00CC6CB4" w:rsidTr="00CC6CB4">
        <w:tc>
          <w:tcPr>
            <w:tcW w:w="1152" w:type="dxa"/>
            <w:shd w:val="clear" w:color="auto" w:fill="auto"/>
          </w:tcPr>
          <w:p w:rsidRPr="00CC6CB4" w:rsidR="00CC6CB4" w:rsidP="00783B5F" w:rsidRDefault="00CC6CB4">
            <w:pPr>
              <w:rPr>
                <w:bCs/>
              </w:rPr>
            </w:pPr>
            <w:r w:rsidRPr="00CC6CB4">
              <w:rPr>
                <w:bCs/>
              </w:rPr>
              <w:t>CAGL8</w:t>
            </w:r>
          </w:p>
        </w:tc>
        <w:tc>
          <w:tcPr>
            <w:tcW w:w="2100" w:type="dxa"/>
            <w:shd w:val="clear" w:color="auto" w:fill="auto"/>
          </w:tcPr>
          <w:p w:rsidRPr="00CC6CB4" w:rsidR="00CC6CB4" w:rsidP="00783B5F" w:rsidRDefault="00CC6CB4">
            <w:proofErr w:type="spellStart"/>
            <w:r w:rsidRPr="00CC6CB4">
              <w:t>Carya</w:t>
            </w:r>
            <w:proofErr w:type="spellEnd"/>
            <w:r w:rsidRPr="00CC6CB4">
              <w:t xml:space="preserve"> </w:t>
            </w:r>
            <w:proofErr w:type="spellStart"/>
            <w:r w:rsidRPr="00CC6CB4">
              <w:t>glabra</w:t>
            </w:r>
            <w:proofErr w:type="spellEnd"/>
          </w:p>
        </w:tc>
        <w:tc>
          <w:tcPr>
            <w:tcW w:w="1860" w:type="dxa"/>
            <w:shd w:val="clear" w:color="auto" w:fill="auto"/>
          </w:tcPr>
          <w:p w:rsidRPr="00CC6CB4" w:rsidR="00CC6CB4" w:rsidP="00783B5F" w:rsidRDefault="00CC6CB4">
            <w:r w:rsidRPr="00CC6CB4">
              <w:t>Pignut hickory</w:t>
            </w:r>
          </w:p>
        </w:tc>
        <w:tc>
          <w:tcPr>
            <w:tcW w:w="1956" w:type="dxa"/>
            <w:shd w:val="clear" w:color="auto" w:fill="auto"/>
          </w:tcPr>
          <w:p w:rsidRPr="00CC6CB4" w:rsidR="00CC6CB4" w:rsidP="00783B5F" w:rsidRDefault="00CC6CB4">
            <w:r w:rsidRPr="00CC6CB4">
              <w:t>Upper</w:t>
            </w:r>
          </w:p>
        </w:tc>
      </w:tr>
      <w:tr w:rsidRPr="00CC6CB4" w:rsidR="00CC6CB4" w:rsidTr="00CC6CB4">
        <w:tc>
          <w:tcPr>
            <w:tcW w:w="1152" w:type="dxa"/>
            <w:shd w:val="clear" w:color="auto" w:fill="auto"/>
          </w:tcPr>
          <w:p w:rsidRPr="00CC6CB4" w:rsidR="00CC6CB4" w:rsidP="00783B5F" w:rsidRDefault="00CC6CB4">
            <w:pPr>
              <w:rPr>
                <w:bCs/>
              </w:rPr>
            </w:pPr>
            <w:r w:rsidRPr="00CC6CB4">
              <w:rPr>
                <w:bCs/>
              </w:rPr>
              <w:t>SERE2</w:t>
            </w:r>
          </w:p>
        </w:tc>
        <w:tc>
          <w:tcPr>
            <w:tcW w:w="2100" w:type="dxa"/>
            <w:shd w:val="clear" w:color="auto" w:fill="auto"/>
          </w:tcPr>
          <w:p w:rsidRPr="00CC6CB4" w:rsidR="00CC6CB4" w:rsidP="00783B5F" w:rsidRDefault="00CC6CB4">
            <w:proofErr w:type="spellStart"/>
            <w:r w:rsidRPr="00CC6CB4">
              <w:t>Serenoa</w:t>
            </w:r>
            <w:proofErr w:type="spellEnd"/>
            <w:r w:rsidRPr="00CC6CB4">
              <w:t xml:space="preserve"> </w:t>
            </w:r>
            <w:proofErr w:type="spellStart"/>
            <w:r w:rsidRPr="00CC6CB4">
              <w:t>repens</w:t>
            </w:r>
            <w:proofErr w:type="spellEnd"/>
          </w:p>
        </w:tc>
        <w:tc>
          <w:tcPr>
            <w:tcW w:w="1860" w:type="dxa"/>
            <w:shd w:val="clear" w:color="auto" w:fill="auto"/>
          </w:tcPr>
          <w:p w:rsidRPr="00CC6CB4" w:rsidR="00CC6CB4" w:rsidP="00783B5F" w:rsidRDefault="00CC6CB4">
            <w:r w:rsidRPr="00CC6CB4">
              <w:t>Saw palmetto</w:t>
            </w:r>
          </w:p>
        </w:tc>
        <w:tc>
          <w:tcPr>
            <w:tcW w:w="1956" w:type="dxa"/>
            <w:shd w:val="clear" w:color="auto" w:fill="auto"/>
          </w:tcPr>
          <w:p w:rsidRPr="00CC6CB4" w:rsidR="00CC6CB4" w:rsidP="00783B5F" w:rsidRDefault="00CC6CB4">
            <w:r w:rsidRPr="00CC6CB4">
              <w:t>Low-Mid</w:t>
            </w:r>
          </w:p>
        </w:tc>
      </w:tr>
      <w:tr w:rsidRPr="00CC6CB4" w:rsidR="00CC6CB4" w:rsidTr="00CC6CB4">
        <w:tc>
          <w:tcPr>
            <w:tcW w:w="1152" w:type="dxa"/>
            <w:shd w:val="clear" w:color="auto" w:fill="auto"/>
          </w:tcPr>
          <w:p w:rsidRPr="00CC6CB4" w:rsidR="00CC6CB4" w:rsidP="00783B5F" w:rsidRDefault="00CC6CB4">
            <w:pPr>
              <w:rPr>
                <w:bCs/>
              </w:rPr>
            </w:pPr>
            <w:r w:rsidRPr="00CC6CB4">
              <w:rPr>
                <w:bCs/>
              </w:rPr>
              <w:t>ILVO</w:t>
            </w:r>
          </w:p>
        </w:tc>
        <w:tc>
          <w:tcPr>
            <w:tcW w:w="2100" w:type="dxa"/>
            <w:shd w:val="clear" w:color="auto" w:fill="auto"/>
          </w:tcPr>
          <w:p w:rsidRPr="00CC6CB4" w:rsidR="00CC6CB4" w:rsidP="00783B5F" w:rsidRDefault="00CC6CB4">
            <w:r w:rsidRPr="00CC6CB4">
              <w:t>Ilex vomitoria</w:t>
            </w:r>
          </w:p>
        </w:tc>
        <w:tc>
          <w:tcPr>
            <w:tcW w:w="1860" w:type="dxa"/>
            <w:shd w:val="clear" w:color="auto" w:fill="auto"/>
          </w:tcPr>
          <w:p w:rsidRPr="00CC6CB4" w:rsidR="00CC6CB4" w:rsidP="00783B5F" w:rsidRDefault="00CC6CB4">
            <w:r w:rsidRPr="00CC6CB4">
              <w:t>Yaupon</w:t>
            </w:r>
          </w:p>
        </w:tc>
        <w:tc>
          <w:tcPr>
            <w:tcW w:w="1956" w:type="dxa"/>
            <w:shd w:val="clear" w:color="auto" w:fill="auto"/>
          </w:tcPr>
          <w:p w:rsidRPr="00CC6CB4" w:rsidR="00CC6CB4" w:rsidP="00783B5F" w:rsidRDefault="00CC6CB4">
            <w:r w:rsidRPr="00CC6CB4">
              <w:t>Low-Mid</w:t>
            </w:r>
          </w:p>
        </w:tc>
      </w:tr>
    </w:tbl>
    <w:p w:rsidR="00CC6CB4" w:rsidP="00CC6CB4" w:rsidRDefault="00CC6CB4"/>
    <w:p w:rsidR="00CC6CB4" w:rsidP="00CC6CB4" w:rsidRDefault="00CC6CB4">
      <w:pPr>
        <w:pStyle w:val="SClassInfoPara"/>
      </w:pPr>
      <w:r>
        <w:t>Description</w:t>
      </w:r>
    </w:p>
    <w:p w:rsidR="00CC6CB4" w:rsidP="00CC6CB4" w:rsidRDefault="00F32CE5">
      <w:r>
        <w:t>This class</w:t>
      </w:r>
      <w:r w:rsidR="00CC6CB4">
        <w:t xml:space="preserve"> represents an advanced stage of the oak dominated scrub association that occurs in areas protected from coastal influences and fire. </w:t>
      </w:r>
      <w:r w:rsidR="00D569F0">
        <w:t>Trees are older</w:t>
      </w:r>
      <w:r w:rsidR="00CC6CB4">
        <w:t xml:space="preserve"> and have developed a dense, almost continuous canopy. Canopy closure is generally &gt;75%. Other tree species may occur in the canopy including pignut hickory, red bay and sabal palm. Understory vegetation may include saw palmetto, yaupon holly, beautyberry, sparkleberry and others. The ground cover vegetation is poorly developed.</w:t>
      </w:r>
    </w:p>
    <w:p w:rsidR="00CC6CB4" w:rsidP="00CC6CB4" w:rsidRDefault="00CC6CB4"/>
    <w:p w:rsidR="00CC6CB4" w:rsidP="00CC6CB4" w:rsidRDefault="00CC6CB4">
      <w:r>
        <w:lastRenderedPageBreak/>
        <w:t xml:space="preserve">Surface fires generally do not occur or cause little effect in this association because very little fine fuel is available. Replacement fires may </w:t>
      </w:r>
      <w:r w:rsidR="00D569F0">
        <w:t xml:space="preserve">occur </w:t>
      </w:r>
      <w:r>
        <w:t>typically following a hurricane that increases the amount of fuel available. Hurricanes may have the greatest impact to this association. Category 4 or 5 storms several times per century may return the stand to class A. More frequent but less intense storms may snap off or down older trees</w:t>
      </w:r>
      <w:r w:rsidR="00F32CE5">
        <w:t>.</w:t>
      </w:r>
    </w:p>
    <w:p w:rsidR="00CC6CB4" w:rsidP="00CC6CB4" w:rsidRDefault="00CC6CB4"/>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60</w:t>
            </w:r>
          </w:p>
        </w:tc>
      </w:tr>
      <w:tr>
        <w:tc>
          <w:p>
            <w:pPr>
              <w:jc w:val="center"/>
            </w:pPr>
            <w:r>
              <w:rPr>
                <w:sz w:val="20"/>
              </w:rPr>
              <w:t>Mid1:CLS</w:t>
            </w:r>
          </w:p>
        </w:tc>
        <w:tc>
          <w:p>
            <w:pPr>
              <w:jc w:val="center"/>
            </w:pPr>
            <w:r>
              <w:rPr>
                <w:sz w:val="20"/>
              </w:rPr>
              <w:t>16</w:t>
            </w:r>
          </w:p>
        </w:tc>
        <w:tc>
          <w:p>
            <w:pPr>
              <w:jc w:val="center"/>
            </w:pPr>
            <w:r>
              <w:rPr>
                <w:sz w:val="20"/>
              </w:rPr>
              <w:t>Late1:CLS</w:t>
            </w:r>
          </w:p>
        </w:tc>
        <w:tc>
          <w:p>
            <w:pPr>
              <w:jc w:val="center"/>
            </w:pPr>
            <w:r>
              <w:rPr>
                <w:sz w:val="20"/>
              </w:rPr>
              <w:t>40</w:t>
            </w:r>
          </w:p>
        </w:tc>
      </w:tr>
      <w:tr>
        <w:tc>
          <w:p>
            <w:pPr>
              <w:jc w:val="center"/>
            </w:pPr>
            <w:r>
              <w:rPr>
                <w:sz w:val="20"/>
              </w:rPr>
              <w:t>Late1:CLS</w:t>
            </w:r>
          </w:p>
        </w:tc>
        <w:tc>
          <w:p>
            <w:pPr>
              <w:jc w:val="center"/>
            </w:pPr>
            <w:r>
              <w:rPr>
                <w:sz w:val="20"/>
              </w:rPr>
              <w:t>41</w:t>
            </w:r>
          </w:p>
        </w:tc>
        <w:tc>
          <w:p>
            <w:pPr>
              <w:jc w:val="center"/>
            </w:pPr>
            <w:r>
              <w:rPr>
                <w:sz w:val="20"/>
              </w:rPr>
              <w:t>Late1:CLS</w:t>
            </w:r>
          </w:p>
        </w:tc>
        <w:tc>
          <w:p>
            <w:pPr>
              <w:jc w:val="center"/>
            </w:pPr>
            <w:r>
              <w:rPr>
                <w:sz w:val="20"/>
              </w:rPr>
              <w:t>999</w:t>
            </w:r>
          </w:p>
        </w:tc>
      </w:tr>
      <w:tr>
        <w:tc>
          <w:p>
            <w:pPr>
              <w:jc w:val="center"/>
            </w:pPr>
            <w:r>
              <w:rPr>
                <w:sz w:val="20"/>
              </w:rPr>
              <w:t>Late1:OPN</w:t>
            </w:r>
          </w:p>
        </w:tc>
        <w:tc>
          <w:p>
            <w:pPr>
              <w:jc w:val="center"/>
            </w:pPr>
            <w:r>
              <w:rPr>
                <w:sz w:val="20"/>
              </w:rPr>
              <w:t>61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0.5</w:t>
            </w:r>
          </w:p>
        </w:tc>
        <w:tc>
          <w:p>
            <w:pPr>
              <w:jc w:val="center"/>
            </w:pPr>
            <w:r>
              <w:rPr>
                <w:sz w:val="20"/>
              </w:rPr>
              <w:t>2</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CC6CB4" w:rsidP="00CC6CB4" w:rsidRDefault="00CC6CB4">
      <w:r>
        <w:t xml:space="preserve">Barbour, M.G., T.M. </w:t>
      </w:r>
      <w:proofErr w:type="spellStart"/>
      <w:r>
        <w:t>Dejong</w:t>
      </w:r>
      <w:proofErr w:type="spellEnd"/>
      <w:r>
        <w:t xml:space="preserve"> and B.M. Pavlik. 1975. Marine beach and dune plant communities. Pages 296-322 in: B.F. Chabot and H.A. Mooney (eds.). Physiological Ecology of North American Plant Communities. Chapman and Hall, New York.</w:t>
      </w:r>
    </w:p>
    <w:p w:rsidR="00CC6CB4" w:rsidP="00CC6CB4" w:rsidRDefault="00CC6CB4"/>
    <w:p w:rsidR="00CC6CB4" w:rsidP="00CC6CB4" w:rsidRDefault="00CC6CB4">
      <w:r>
        <w:t xml:space="preserve">Blake, E.S., E.N. Rappaport, J.D. Jarrell and C.W. </w:t>
      </w:r>
      <w:proofErr w:type="spellStart"/>
      <w:r>
        <w:t>Landsea</w:t>
      </w:r>
      <w:proofErr w:type="spellEnd"/>
      <w:r>
        <w:t>. 2005. The deadliest, costliest, and most intense United States tropical cyclones from 1851 to 2004 (and other frequently requested hurricane facts). NOAA Technical Memorandum NWS TPC-4. http://www.nhc.noaa.gov/pdf/NWS-TPC-4.pdf.</w:t>
      </w:r>
    </w:p>
    <w:p w:rsidR="00CC6CB4" w:rsidP="00CC6CB4" w:rsidRDefault="00CC6CB4"/>
    <w:p w:rsidR="00CC6CB4" w:rsidP="00CC6CB4" w:rsidRDefault="00CC6CB4">
      <w:proofErr w:type="spellStart"/>
      <w:r>
        <w:t>Drehle</w:t>
      </w:r>
      <w:proofErr w:type="spellEnd"/>
      <w:r>
        <w:t>, W.F. 1973. Anomalous beach ridges of Sangamon Age. Trans. Gulf Coast Assoc. Geol. Soc. 23: 333-340.</w:t>
      </w:r>
    </w:p>
    <w:p w:rsidR="00CC6CB4" w:rsidP="00CC6CB4" w:rsidRDefault="00CC6CB4"/>
    <w:p w:rsidR="00CC6CB4" w:rsidP="00CC6CB4" w:rsidRDefault="00CC6CB4">
      <w:r>
        <w:t>Florida Natural Areas Inventory. 1990. Guide to the Natural Communities of Florida. http://www.fnai.org/PDF/Natural_Communities_Guide.pdf.</w:t>
      </w:r>
    </w:p>
    <w:p w:rsidR="00CC6CB4" w:rsidP="00CC6CB4" w:rsidRDefault="00CC6CB4"/>
    <w:p w:rsidR="00CC6CB4" w:rsidP="00CC6CB4" w:rsidRDefault="00CC6CB4">
      <w:r>
        <w:t xml:space="preserve">Huffman, J.M. and W.J. Platt. 2004. Fire history of a barrier island slash pine (Pinus </w:t>
      </w:r>
      <w:proofErr w:type="spellStart"/>
      <w:r>
        <w:t>elliottii</w:t>
      </w:r>
      <w:proofErr w:type="spellEnd"/>
      <w:r>
        <w:t>) savanna. Natural Areas Journal 24: 258-268.</w:t>
      </w:r>
    </w:p>
    <w:p w:rsidR="00CC6CB4" w:rsidP="00CC6CB4" w:rsidRDefault="00CC6CB4"/>
    <w:p w:rsidR="00CC6CB4" w:rsidP="00CC6CB4" w:rsidRDefault="00CC6CB4">
      <w:r>
        <w:t>Jarrell, J.D. P.J. Herbert and M. Mayfield. 1992 (with updates). Hurricane experience levels of coastal county populations from Texas to Maine. Data from NWS NHC 46. http://www.nhc.noaa.gov/pdf/strikes_egulf.pdf.</w:t>
      </w:r>
    </w:p>
    <w:p w:rsidR="00CC6CB4" w:rsidP="00CC6CB4" w:rsidRDefault="00CC6CB4"/>
    <w:p w:rsidR="00CC6CB4" w:rsidP="00CC6CB4" w:rsidRDefault="00CC6CB4">
      <w:r>
        <w:t xml:space="preserve">Johnson, A.F. and M.G. Barbour. 1990. Dunes and maritime forests. pp.429-480 in: R.R. Myers and J.J. </w:t>
      </w:r>
      <w:proofErr w:type="spellStart"/>
      <w:r>
        <w:t>Ewel</w:t>
      </w:r>
      <w:proofErr w:type="spellEnd"/>
      <w:r>
        <w:t xml:space="preserve"> (eds.). Ecosystems of Florida. University of Central Florida Press, Orlando, FL.</w:t>
      </w:r>
    </w:p>
    <w:p w:rsidR="00CC6CB4" w:rsidP="00CC6CB4" w:rsidRDefault="00CC6CB4"/>
    <w:p w:rsidR="00CC6CB4" w:rsidP="00CC6CB4" w:rsidRDefault="00CC6CB4">
      <w:r>
        <w:t xml:space="preserve">Liu, K., H. Lu and C. Shen. 2003. Assessing the Vulnerability of the Alabama Gulf Coast to Intense Hurricane Strikes and Forest Fires in the Light of Long-term Climatic Changes. Chapter 12 in Z.H. Ning, R.E. Turner, T. Doyle and K.K. </w:t>
      </w:r>
      <w:proofErr w:type="spellStart"/>
      <w:r>
        <w:t>Abdollahi</w:t>
      </w:r>
      <w:proofErr w:type="spellEnd"/>
      <w:r>
        <w:t xml:space="preserve"> (lead authors). Integrated Assessment of the Climate Change Impacts on the Gulf Coast Region. Gulf Coast Climate Change Assessment Council and Louisiana State University. 236 pp. http://www.usgcrp.gov/usgcrp/Library/nationalassessment/gulfcoast/.</w:t>
      </w:r>
    </w:p>
    <w:p w:rsidR="00CC6CB4" w:rsidP="00CC6CB4" w:rsidRDefault="00CC6CB4"/>
    <w:p w:rsidR="00CC6CB4" w:rsidP="00CC6CB4" w:rsidRDefault="00CC6CB4">
      <w:r>
        <w:t>Meyers, R.K. and D.H. van Lear. 1998. Hurricane fire interactions in coastal forests of the south. Forest Ecology and Management 103: 265-276.</w:t>
      </w:r>
    </w:p>
    <w:p w:rsidR="00CC6CB4" w:rsidP="00CC6CB4" w:rsidRDefault="00CC6CB4"/>
    <w:p w:rsidR="00CC6CB4" w:rsidP="00CC6CB4" w:rsidRDefault="00CC6CB4">
      <w:r>
        <w:t>Morton, R.A., T.L. Miller and L.J. Moore. 2004. National assessment of shoreline change: Part 1: Historical shoreline changes and associated coastal land loss along the U.S. Gulf of Mexico: U.S. Geological Survey Open-file Report 2004-1043. 45 pp.</w:t>
      </w:r>
    </w:p>
    <w:p w:rsidR="00CC6CB4" w:rsidP="00CC6CB4" w:rsidRDefault="00CC6CB4"/>
    <w:p w:rsidR="00CC6CB4" w:rsidP="00CC6CB4" w:rsidRDefault="00CC6CB4">
      <w:r>
        <w:lastRenderedPageBreak/>
        <w:t>NatureServe. 2007. International Ecological Classification Standard: Terrestrial Ecological Classifications. NatureServe Central Databases. Arlington, VA. Data current as of 10 February 2007.</w:t>
      </w:r>
    </w:p>
    <w:p w:rsidR="00CC6CB4" w:rsidP="00CC6CB4" w:rsidRDefault="00CC6CB4"/>
    <w:p w:rsidR="00CC6CB4" w:rsidP="00CC6CB4" w:rsidRDefault="00CC6CB4">
      <w:r>
        <w:t>NatureServe. 2006. International Ecological Classification Standard: Terrestrial Ecological Classifications. NatureServe Central Databases. Arlington, VA, U.S.A. Data current as of 18 July 2006.</w:t>
      </w:r>
    </w:p>
    <w:p w:rsidR="00CC6CB4" w:rsidP="00CC6CB4" w:rsidRDefault="00CC6CB4"/>
    <w:p w:rsidR="00CC6CB4" w:rsidP="00CC6CB4" w:rsidRDefault="00CC6CB4">
      <w:r>
        <w:t>US Army Corps of Engineers. 2002. Coastal Classification and Morphology: EM 1110-2-1100 (Part IV). Http://www.usace.army.mil/publications/eng-manuals/em1110-2-1100/PartIV/Part-IV-Chap_2-pp35-44.pdf.</w:t>
      </w:r>
    </w:p>
    <w:p w:rsidR="00CC6CB4" w:rsidP="00CC6CB4" w:rsidRDefault="00CC6CB4"/>
    <w:p w:rsidR="00CC6CB4" w:rsidP="00CC6CB4" w:rsidRDefault="00CC6CB4">
      <w:r>
        <w:t>US Census Bureau. 2003. Population Datasets for Counties. Population Distribution Branch. U.S Census Bureau online information. Web site at http://www.census.gov/popest/datasets.html.</w:t>
      </w:r>
    </w:p>
    <w:p w:rsidRPr="00A43E41" w:rsidR="004D5F12" w:rsidP="00CC6CB4"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122B" w:rsidRDefault="0058122B">
      <w:r>
        <w:separator/>
      </w:r>
    </w:p>
  </w:endnote>
  <w:endnote w:type="continuationSeparator" w:id="0">
    <w:p w:rsidR="0058122B" w:rsidRDefault="00581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CB4" w:rsidRDefault="00CC6CB4" w:rsidP="00CC6CB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122B" w:rsidRDefault="0058122B">
      <w:r>
        <w:separator/>
      </w:r>
    </w:p>
  </w:footnote>
  <w:footnote w:type="continuationSeparator" w:id="0">
    <w:p w:rsidR="0058122B" w:rsidRDefault="00581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CC6CB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CB4"/>
    <w:rsid w:val="00002648"/>
    <w:rsid w:val="000037B3"/>
    <w:rsid w:val="00004505"/>
    <w:rsid w:val="00005947"/>
    <w:rsid w:val="00006AF9"/>
    <w:rsid w:val="00007DAF"/>
    <w:rsid w:val="000103AE"/>
    <w:rsid w:val="000138F4"/>
    <w:rsid w:val="00013BD4"/>
    <w:rsid w:val="000153C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1570"/>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3213"/>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58CF"/>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3BE2"/>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1FAC"/>
    <w:rsid w:val="00163032"/>
    <w:rsid w:val="0016314E"/>
    <w:rsid w:val="00163E06"/>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96DA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6DED"/>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76893"/>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46D9"/>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3F6879"/>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608C"/>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194"/>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585B"/>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8122B"/>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2A8"/>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5B51"/>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01F"/>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34F7"/>
    <w:rsid w:val="00654174"/>
    <w:rsid w:val="00654437"/>
    <w:rsid w:val="006551C1"/>
    <w:rsid w:val="00657CE5"/>
    <w:rsid w:val="00657F3E"/>
    <w:rsid w:val="006600E4"/>
    <w:rsid w:val="00662B2A"/>
    <w:rsid w:val="0066352B"/>
    <w:rsid w:val="0066628B"/>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1126"/>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340E5"/>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588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068"/>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77"/>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5A25"/>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0AE9"/>
    <w:rsid w:val="00A41465"/>
    <w:rsid w:val="00A43E41"/>
    <w:rsid w:val="00A43FB5"/>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76E7F"/>
    <w:rsid w:val="00A8139F"/>
    <w:rsid w:val="00A8314F"/>
    <w:rsid w:val="00A839C9"/>
    <w:rsid w:val="00A85850"/>
    <w:rsid w:val="00A8733D"/>
    <w:rsid w:val="00A87C35"/>
    <w:rsid w:val="00A91E15"/>
    <w:rsid w:val="00A9271E"/>
    <w:rsid w:val="00A93255"/>
    <w:rsid w:val="00A9365B"/>
    <w:rsid w:val="00A94045"/>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4B0D"/>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22C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6116"/>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28"/>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C6CB4"/>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9F0"/>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586A"/>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5EC3"/>
    <w:rsid w:val="00E262B9"/>
    <w:rsid w:val="00E266EC"/>
    <w:rsid w:val="00E26950"/>
    <w:rsid w:val="00E2744A"/>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A6D9F"/>
    <w:rsid w:val="00EA7E6F"/>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2CE5"/>
    <w:rsid w:val="00F336A3"/>
    <w:rsid w:val="00F33BB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26F9"/>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3D98"/>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3E1"/>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137B7"/>
  <w15:docId w15:val="{A5B338F6-CED0-4E41-9D71-6CE76D31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B5B51"/>
    <w:pPr>
      <w:ind w:left="720"/>
    </w:pPr>
    <w:rPr>
      <w:rFonts w:ascii="Calibri" w:eastAsia="Calibri" w:hAnsi="Calibri"/>
      <w:sz w:val="22"/>
      <w:szCs w:val="22"/>
    </w:rPr>
  </w:style>
  <w:style w:type="character" w:styleId="Hyperlink">
    <w:name w:val="Hyperlink"/>
    <w:rsid w:val="005B5B51"/>
    <w:rPr>
      <w:color w:val="0000FF"/>
      <w:u w:val="single"/>
    </w:rPr>
  </w:style>
  <w:style w:type="paragraph" w:styleId="BalloonText">
    <w:name w:val="Balloon Text"/>
    <w:basedOn w:val="Normal"/>
    <w:link w:val="BalloonTextChar"/>
    <w:uiPriority w:val="99"/>
    <w:semiHidden/>
    <w:unhideWhenUsed/>
    <w:rsid w:val="00E274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74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32322">
      <w:bodyDiv w:val="1"/>
      <w:marLeft w:val="0"/>
      <w:marRight w:val="0"/>
      <w:marTop w:val="0"/>
      <w:marBottom w:val="0"/>
      <w:divBdr>
        <w:top w:val="none" w:sz="0" w:space="0" w:color="auto"/>
        <w:left w:val="none" w:sz="0" w:space="0" w:color="auto"/>
        <w:bottom w:val="none" w:sz="0" w:space="0" w:color="auto"/>
        <w:right w:val="none" w:sz="0" w:space="0" w:color="auto"/>
      </w:divBdr>
    </w:div>
    <w:div w:id="152451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0</TotalTime>
  <Pages>8</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2014-08-21T15:27:00Z</cp:lastPrinted>
  <dcterms:created xsi:type="dcterms:W3CDTF">2018-04-20T22:17:00Z</dcterms:created>
  <dcterms:modified xsi:type="dcterms:W3CDTF">2018-04-20T22:17:00Z</dcterms:modified>
</cp:coreProperties>
</file>