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7F" w:rsidP="0097567F" w:rsidRDefault="003E271B" w14:paraId="6E515297" w14:textId="2C3A38D4">
      <w:pPr>
        <w:pStyle w:val="BpSTitle"/>
      </w:pPr>
      <w:r>
        <w:t>10</w:t>
      </w:r>
      <w:r w:rsidR="0097567F">
        <w:t>270</w:t>
      </w:r>
    </w:p>
    <w:p w:rsidR="0097567F" w:rsidP="0097567F" w:rsidRDefault="0097567F" w14:paraId="40DA6FB4" w14:textId="77777777">
      <w:pPr>
        <w:pStyle w:val="BpSTitle"/>
      </w:pPr>
      <w:r>
        <w:t>Mediterranean California Dry-Mesic Mixed Conifer Forest and Woodland</w:t>
      </w:r>
    </w:p>
    <w:p w:rsidR="0097567F" w:rsidP="0097567F" w:rsidRDefault="0097567F" w14:paraId="16FC282E" w14:textId="11F830C3">
      <w:r>
        <w:t xmlns:w="http://schemas.openxmlformats.org/wordprocessingml/2006/main">BpS Model/Description Version: Aug. 2020</w:t>
      </w:r>
      <w:r>
        <w:tab/>
      </w:r>
      <w:r>
        <w:tab/>
      </w:r>
      <w:r>
        <w:tab/>
      </w:r>
      <w:r>
        <w:tab/>
      </w:r>
      <w:r>
        <w:tab/>
      </w:r>
      <w:r>
        <w:tab/>
      </w:r>
      <w:r>
        <w:tab/>
      </w:r>
    </w:p>
    <w:p w:rsidR="0097567F" w:rsidP="0097567F" w:rsidRDefault="0097567F" w14:paraId="629E33B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56"/>
        <w:gridCol w:w="1392"/>
        <w:gridCol w:w="852"/>
      </w:tblGrid>
      <w:tr w:rsidRPr="0097567F" w:rsidR="0097567F" w:rsidTr="0097567F" w14:paraId="2A453806" w14:textId="77777777">
        <w:tc>
          <w:tcPr>
            <w:tcW w:w="1680" w:type="dxa"/>
            <w:tcBorders>
              <w:top w:val="single" w:color="auto" w:sz="2" w:space="0"/>
              <w:left w:val="single" w:color="auto" w:sz="12" w:space="0"/>
              <w:bottom w:val="single" w:color="000000" w:sz="12" w:space="0"/>
            </w:tcBorders>
            <w:shd w:val="clear" w:color="auto" w:fill="auto"/>
          </w:tcPr>
          <w:p w:rsidRPr="0097567F" w:rsidR="0097567F" w:rsidP="001636AB" w:rsidRDefault="0097567F" w14:paraId="6A33E15A" w14:textId="77777777">
            <w:pPr>
              <w:rPr>
                <w:b/>
                <w:bCs/>
              </w:rPr>
            </w:pPr>
            <w:r w:rsidRPr="0097567F">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97567F" w:rsidR="0097567F" w:rsidP="001636AB" w:rsidRDefault="0097567F" w14:paraId="63593806"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7567F" w:rsidR="0097567F" w:rsidP="001636AB" w:rsidRDefault="0097567F" w14:paraId="70C72175" w14:textId="77777777">
            <w:pPr>
              <w:rPr>
                <w:b/>
                <w:bCs/>
              </w:rPr>
            </w:pPr>
            <w:r w:rsidRPr="0097567F">
              <w:rPr>
                <w:b/>
                <w:bCs/>
              </w:rPr>
              <w:t>Reviewers</w:t>
            </w:r>
          </w:p>
        </w:tc>
        <w:tc>
          <w:tcPr>
            <w:tcW w:w="852" w:type="dxa"/>
            <w:tcBorders>
              <w:top w:val="single" w:color="auto" w:sz="2" w:space="0"/>
              <w:bottom w:val="single" w:color="000000" w:sz="12" w:space="0"/>
            </w:tcBorders>
            <w:shd w:val="clear" w:color="auto" w:fill="auto"/>
          </w:tcPr>
          <w:p w:rsidRPr="0097567F" w:rsidR="0097567F" w:rsidP="001636AB" w:rsidRDefault="0097567F" w14:paraId="225B7932" w14:textId="77777777">
            <w:pPr>
              <w:rPr>
                <w:b/>
                <w:bCs/>
              </w:rPr>
            </w:pPr>
          </w:p>
        </w:tc>
      </w:tr>
      <w:tr w:rsidRPr="0097567F" w:rsidR="0097567F" w:rsidTr="0097567F" w14:paraId="4BE5CD20" w14:textId="77777777">
        <w:tc>
          <w:tcPr>
            <w:tcW w:w="1680" w:type="dxa"/>
            <w:tcBorders>
              <w:top w:val="single" w:color="000000" w:sz="12" w:space="0"/>
              <w:left w:val="single" w:color="auto" w:sz="12" w:space="0"/>
            </w:tcBorders>
            <w:shd w:val="clear" w:color="auto" w:fill="auto"/>
          </w:tcPr>
          <w:p w:rsidRPr="0097567F" w:rsidR="0097567F" w:rsidP="001636AB" w:rsidRDefault="0097567F" w14:paraId="3C83153F" w14:textId="77777777">
            <w:pPr>
              <w:rPr>
                <w:bCs/>
              </w:rPr>
            </w:pPr>
            <w:r w:rsidRPr="0097567F">
              <w:rPr>
                <w:bCs/>
              </w:rPr>
              <w:t>Joe Sherlock</w:t>
            </w:r>
          </w:p>
        </w:tc>
        <w:tc>
          <w:tcPr>
            <w:tcW w:w="2556" w:type="dxa"/>
            <w:tcBorders>
              <w:top w:val="single" w:color="000000" w:sz="12" w:space="0"/>
              <w:right w:val="single" w:color="000000" w:sz="12" w:space="0"/>
            </w:tcBorders>
            <w:shd w:val="clear" w:color="auto" w:fill="auto"/>
          </w:tcPr>
          <w:p w:rsidRPr="0097567F" w:rsidR="0097567F" w:rsidP="001636AB" w:rsidRDefault="0097567F" w14:paraId="0BD2EE47" w14:textId="77777777">
            <w:r w:rsidRPr="0097567F">
              <w:t>jsherlock@fs.fed.us</w:t>
            </w:r>
          </w:p>
        </w:tc>
        <w:tc>
          <w:tcPr>
            <w:tcW w:w="1392" w:type="dxa"/>
            <w:tcBorders>
              <w:top w:val="single" w:color="000000" w:sz="12" w:space="0"/>
              <w:left w:val="single" w:color="000000" w:sz="12" w:space="0"/>
            </w:tcBorders>
            <w:shd w:val="clear" w:color="auto" w:fill="auto"/>
          </w:tcPr>
          <w:p w:rsidRPr="0097567F" w:rsidR="0097567F" w:rsidP="001636AB" w:rsidRDefault="0097567F" w14:paraId="360BCBD9" w14:textId="77777777">
            <w:r w:rsidRPr="0097567F">
              <w:t>None</w:t>
            </w:r>
          </w:p>
        </w:tc>
        <w:tc>
          <w:tcPr>
            <w:tcW w:w="852" w:type="dxa"/>
            <w:tcBorders>
              <w:top w:val="single" w:color="000000" w:sz="12" w:space="0"/>
            </w:tcBorders>
            <w:shd w:val="clear" w:color="auto" w:fill="auto"/>
          </w:tcPr>
          <w:p w:rsidRPr="0097567F" w:rsidR="0097567F" w:rsidP="001636AB" w:rsidRDefault="0097567F" w14:paraId="7D980431" w14:textId="77777777">
            <w:r w:rsidRPr="0097567F">
              <w:t>None</w:t>
            </w:r>
          </w:p>
        </w:tc>
      </w:tr>
      <w:tr w:rsidRPr="0097567F" w:rsidR="0097567F" w:rsidTr="0097567F" w14:paraId="0A967988" w14:textId="77777777">
        <w:tc>
          <w:tcPr>
            <w:tcW w:w="1680" w:type="dxa"/>
            <w:tcBorders>
              <w:left w:val="single" w:color="auto" w:sz="12" w:space="0"/>
            </w:tcBorders>
            <w:shd w:val="clear" w:color="auto" w:fill="auto"/>
          </w:tcPr>
          <w:p w:rsidRPr="0097567F" w:rsidR="0097567F" w:rsidP="001636AB" w:rsidRDefault="0097567F" w14:paraId="49FB3218" w14:textId="77777777">
            <w:pPr>
              <w:rPr>
                <w:bCs/>
              </w:rPr>
            </w:pPr>
            <w:r w:rsidRPr="0097567F">
              <w:rPr>
                <w:bCs/>
              </w:rPr>
              <w:t>Neil Sugihara</w:t>
            </w:r>
          </w:p>
        </w:tc>
        <w:tc>
          <w:tcPr>
            <w:tcW w:w="2556" w:type="dxa"/>
            <w:tcBorders>
              <w:right w:val="single" w:color="000000" w:sz="12" w:space="0"/>
            </w:tcBorders>
            <w:shd w:val="clear" w:color="auto" w:fill="auto"/>
          </w:tcPr>
          <w:p w:rsidRPr="0097567F" w:rsidR="0097567F" w:rsidP="001636AB" w:rsidRDefault="0097567F" w14:paraId="44BDAB05" w14:textId="77777777">
            <w:r w:rsidRPr="0097567F">
              <w:t>nsugihara@fs.fed.us</w:t>
            </w:r>
          </w:p>
        </w:tc>
        <w:tc>
          <w:tcPr>
            <w:tcW w:w="1392" w:type="dxa"/>
            <w:tcBorders>
              <w:left w:val="single" w:color="000000" w:sz="12" w:space="0"/>
            </w:tcBorders>
            <w:shd w:val="clear" w:color="auto" w:fill="auto"/>
          </w:tcPr>
          <w:p w:rsidRPr="0097567F" w:rsidR="0097567F" w:rsidP="001636AB" w:rsidRDefault="0097567F" w14:paraId="3B56B2A9" w14:textId="77777777">
            <w:r w:rsidRPr="0097567F">
              <w:t>None</w:t>
            </w:r>
          </w:p>
        </w:tc>
        <w:tc>
          <w:tcPr>
            <w:tcW w:w="852" w:type="dxa"/>
            <w:shd w:val="clear" w:color="auto" w:fill="auto"/>
          </w:tcPr>
          <w:p w:rsidRPr="0097567F" w:rsidR="0097567F" w:rsidP="001636AB" w:rsidRDefault="0097567F" w14:paraId="0810E10E" w14:textId="77777777">
            <w:r w:rsidRPr="0097567F">
              <w:t>None</w:t>
            </w:r>
          </w:p>
        </w:tc>
      </w:tr>
      <w:tr w:rsidRPr="0097567F" w:rsidR="0097567F" w:rsidTr="0097567F" w14:paraId="42232157" w14:textId="77777777">
        <w:tc>
          <w:tcPr>
            <w:tcW w:w="1680" w:type="dxa"/>
            <w:tcBorders>
              <w:left w:val="single" w:color="auto" w:sz="12" w:space="0"/>
              <w:bottom w:val="single" w:color="auto" w:sz="2" w:space="0"/>
            </w:tcBorders>
            <w:shd w:val="clear" w:color="auto" w:fill="auto"/>
          </w:tcPr>
          <w:p w:rsidRPr="0097567F" w:rsidR="0097567F" w:rsidP="001636AB" w:rsidRDefault="0097567F" w14:paraId="49C106A9" w14:textId="77777777">
            <w:pPr>
              <w:rPr>
                <w:bCs/>
              </w:rPr>
            </w:pPr>
            <w:r w:rsidRPr="0097567F">
              <w:rPr>
                <w:bCs/>
              </w:rPr>
              <w:t>Hugh Safford</w:t>
            </w:r>
          </w:p>
        </w:tc>
        <w:tc>
          <w:tcPr>
            <w:tcW w:w="2556" w:type="dxa"/>
            <w:tcBorders>
              <w:right w:val="single" w:color="000000" w:sz="12" w:space="0"/>
            </w:tcBorders>
            <w:shd w:val="clear" w:color="auto" w:fill="auto"/>
          </w:tcPr>
          <w:p w:rsidRPr="0097567F" w:rsidR="0097567F" w:rsidP="001636AB" w:rsidRDefault="0097567F" w14:paraId="0D295A56" w14:textId="77777777">
            <w:r w:rsidRPr="0097567F">
              <w:t>hughsafford@fs.fed.us</w:t>
            </w:r>
          </w:p>
        </w:tc>
        <w:tc>
          <w:tcPr>
            <w:tcW w:w="1392" w:type="dxa"/>
            <w:tcBorders>
              <w:left w:val="single" w:color="000000" w:sz="12" w:space="0"/>
              <w:bottom w:val="single" w:color="auto" w:sz="2" w:space="0"/>
            </w:tcBorders>
            <w:shd w:val="clear" w:color="auto" w:fill="auto"/>
          </w:tcPr>
          <w:p w:rsidRPr="0097567F" w:rsidR="0097567F" w:rsidP="001636AB" w:rsidRDefault="0097567F" w14:paraId="067B6006" w14:textId="77777777">
            <w:r w:rsidRPr="0097567F">
              <w:t>None</w:t>
            </w:r>
          </w:p>
        </w:tc>
        <w:tc>
          <w:tcPr>
            <w:tcW w:w="852" w:type="dxa"/>
            <w:shd w:val="clear" w:color="auto" w:fill="auto"/>
          </w:tcPr>
          <w:p w:rsidRPr="0097567F" w:rsidR="0097567F" w:rsidP="001636AB" w:rsidRDefault="0097567F" w14:paraId="461F844C" w14:textId="77777777">
            <w:r w:rsidRPr="0097567F">
              <w:t>None</w:t>
            </w:r>
          </w:p>
        </w:tc>
      </w:tr>
    </w:tbl>
    <w:p w:rsidR="0097567F" w:rsidP="0097567F" w:rsidRDefault="0097567F" w14:paraId="58C2D641" w14:textId="77777777"/>
    <w:p w:rsidR="00B02C7D" w:rsidP="0097567F" w:rsidRDefault="00B02C7D" w14:paraId="3A338BC1" w14:textId="5A8CB276">
      <w:pPr>
        <w:pStyle w:val="InfoPara"/>
      </w:pPr>
      <w:r>
        <w:t xml:space="preserve">Reviewer: </w:t>
      </w:r>
      <w:r w:rsidRPr="00DA2791" w:rsidR="002F6AEE">
        <w:rPr>
          <w:b w:val="0"/>
        </w:rPr>
        <w:t>Ecologists at</w:t>
      </w:r>
      <w:r w:rsidR="002F6AEE">
        <w:t xml:space="preserve"> </w:t>
      </w:r>
      <w:r w:rsidRPr="00185740">
        <w:rPr>
          <w:b w:val="0"/>
        </w:rPr>
        <w:t>U.S. Forest Service Region 5</w:t>
      </w:r>
    </w:p>
    <w:p w:rsidR="0097567F" w:rsidP="0097567F" w:rsidRDefault="0097567F" w14:paraId="45A258AD" w14:textId="634A733B">
      <w:pPr>
        <w:pStyle w:val="InfoPara"/>
      </w:pPr>
      <w:r>
        <w:t>Vegetation Type</w:t>
      </w:r>
      <w:bookmarkStart w:name="_GoBack" w:id="0"/>
      <w:bookmarkEnd w:id="0"/>
    </w:p>
    <w:p w:rsidR="0097567F" w:rsidP="0097567F" w:rsidRDefault="0097567F" w14:paraId="0030AF41" w14:textId="77777777">
      <w:r>
        <w:t>Forest and Woodland</w:t>
      </w:r>
    </w:p>
    <w:p w:rsidR="0097567F" w:rsidP="0097567F" w:rsidRDefault="0097567F" w14:paraId="66C01240" w14:textId="77777777">
      <w:pPr>
        <w:pStyle w:val="InfoPara"/>
      </w:pPr>
      <w:r>
        <w:t>Map Zones</w:t>
      </w:r>
    </w:p>
    <w:p w:rsidR="00BD372C" w:rsidP="0097567F" w:rsidRDefault="009B09E2" w14:paraId="23E820B3" w14:textId="77777777">
      <w:r>
        <w:t xml:space="preserve">4, </w:t>
      </w:r>
      <w:r w:rsidR="00970081">
        <w:t xml:space="preserve">5, </w:t>
      </w:r>
      <w:r w:rsidR="0097567F">
        <w:t>6</w:t>
      </w:r>
    </w:p>
    <w:p w:rsidR="0097567F" w:rsidP="0097567F" w:rsidRDefault="0097567F" w14:paraId="2FC1F9A8" w14:textId="5946E5D2">
      <w:pPr>
        <w:pStyle w:val="InfoPara"/>
      </w:pPr>
      <w:r>
        <w:t>Geographic Range</w:t>
      </w:r>
    </w:p>
    <w:p w:rsidR="009B09E2" w:rsidP="009B09E2" w:rsidRDefault="0097567F" w14:paraId="0314B0A1" w14:textId="659B44C8">
      <w:r>
        <w:t xml:space="preserve">This type occurs </w:t>
      </w:r>
      <w:r w:rsidR="009838DF">
        <w:t>throughout</w:t>
      </w:r>
      <w:r>
        <w:t xml:space="preserve"> California</w:t>
      </w:r>
      <w:r w:rsidR="009B09E2">
        <w:t xml:space="preserve"> and into southern Oregon</w:t>
      </w:r>
      <w:r w:rsidR="009838DF">
        <w:t xml:space="preserve"> and westernmost Nevada</w:t>
      </w:r>
      <w:r>
        <w:t xml:space="preserve">. </w:t>
      </w:r>
      <w:r w:rsidR="009B09E2">
        <w:t>In southern Californi</w:t>
      </w:r>
      <w:r w:rsidR="00EC6BAB">
        <w:t>a, t</w:t>
      </w:r>
      <w:r w:rsidR="009B09E2">
        <w:t xml:space="preserve">his </w:t>
      </w:r>
      <w:r w:rsidR="00EC6BAB">
        <w:t>Biophysical Setting (</w:t>
      </w:r>
      <w:r w:rsidR="009B09E2">
        <w:t>BpS</w:t>
      </w:r>
      <w:r w:rsidR="00EC6BAB">
        <w:t>)</w:t>
      </w:r>
      <w:r w:rsidR="009B09E2">
        <w:t xml:space="preserve"> includes small stands in the south coast ranges (e.g. Mt. San Benito, San Benito Co.; Big Pine Mtn., Santa Barbara Co.; Pine Mtn</w:t>
      </w:r>
      <w:r w:rsidR="00EC6BAB">
        <w:t>.</w:t>
      </w:r>
      <w:r w:rsidR="009B09E2">
        <w:t>, Ventura Co.</w:t>
      </w:r>
      <w:r w:rsidR="009838DF">
        <w:t xml:space="preserve">; Palomar Mountain, </w:t>
      </w:r>
      <w:r w:rsidR="00BD4AEC">
        <w:t>San Diego</w:t>
      </w:r>
      <w:r w:rsidR="009838DF">
        <w:t xml:space="preserve"> Co.; Cuyamaca Mountains, San Diego Co.</w:t>
      </w:r>
      <w:r w:rsidR="009B09E2">
        <w:t>) and larger stands in the San Gabriel and the San Bernardino</w:t>
      </w:r>
      <w:r w:rsidR="009838DF">
        <w:t xml:space="preserve"> </w:t>
      </w:r>
      <w:r w:rsidR="00EC6BAB">
        <w:t>m</w:t>
      </w:r>
      <w:r w:rsidR="009838DF">
        <w:t>ountains</w:t>
      </w:r>
      <w:r w:rsidR="009B09E2">
        <w:t xml:space="preserve"> and the San Jacinto and San Pedro </w:t>
      </w:r>
      <w:proofErr w:type="spellStart"/>
      <w:r w:rsidR="009B09E2">
        <w:t>M</w:t>
      </w:r>
      <w:r w:rsidR="009838DF">
        <w:t>á</w:t>
      </w:r>
      <w:r w:rsidR="009B09E2">
        <w:t>rtir</w:t>
      </w:r>
      <w:proofErr w:type="spellEnd"/>
      <w:r w:rsidR="00EC6BAB">
        <w:t xml:space="preserve"> r</w:t>
      </w:r>
      <w:r w:rsidR="009B09E2">
        <w:t>anges (Baja C</w:t>
      </w:r>
      <w:r w:rsidR="00EC6BAB">
        <w:t>alifornia</w:t>
      </w:r>
      <w:r w:rsidR="009B09E2">
        <w:t>) of the Peninsular Ranges.</w:t>
      </w:r>
    </w:p>
    <w:p w:rsidR="0036284D" w:rsidP="009B09E2" w:rsidRDefault="0036284D" w14:paraId="2B47B591" w14:textId="4857497A"/>
    <w:p w:rsidR="009B09E2" w:rsidP="0097567F" w:rsidRDefault="0036284D" w14:paraId="34AD9AB4" w14:textId="6B9FC96A">
      <w:r>
        <w:t>This particular model and description applies within the East Cascades-Modoc Plateau ecoregion and throughout C</w:t>
      </w:r>
      <w:r w:rsidR="00EC6BAB">
        <w:t>alifornia</w:t>
      </w:r>
      <w:r>
        <w:t xml:space="preserve"> ex</w:t>
      </w:r>
      <w:r w:rsidRPr="0036284D">
        <w:t xml:space="preserve">cept within the Klamath Mountains and California </w:t>
      </w:r>
      <w:r w:rsidRPr="00C66134">
        <w:t>North Coast ecoregions.</w:t>
      </w:r>
      <w:r w:rsidR="00AF117F">
        <w:t xml:space="preserve"> </w:t>
      </w:r>
    </w:p>
    <w:p w:rsidR="0097567F" w:rsidP="0097567F" w:rsidRDefault="0097567F" w14:paraId="14AB523A" w14:textId="77777777">
      <w:pPr>
        <w:pStyle w:val="InfoPara"/>
      </w:pPr>
      <w:r>
        <w:t>Biophysical Site Description</w:t>
      </w:r>
    </w:p>
    <w:p w:rsidR="009B09E2" w:rsidP="0097567F" w:rsidRDefault="007C74BD" w14:paraId="1032DD0F" w14:textId="28E759F2">
      <w:r>
        <w:t>This type occurs on all aspects in lower montane zones from about 600-1</w:t>
      </w:r>
      <w:r w:rsidR="00B02C7D">
        <w:t>,</w:t>
      </w:r>
      <w:r>
        <w:t xml:space="preserve">800m elevation in </w:t>
      </w:r>
      <w:r w:rsidR="00EC6BAB">
        <w:t xml:space="preserve">northern California and southern Oregon </w:t>
      </w:r>
      <w:r>
        <w:t>to above 1</w:t>
      </w:r>
      <w:r w:rsidR="00B02C7D">
        <w:t>,</w:t>
      </w:r>
      <w:r>
        <w:t xml:space="preserve">500m in </w:t>
      </w:r>
      <w:r w:rsidR="00EC6BAB">
        <w:t>southern California</w:t>
      </w:r>
      <w:r>
        <w:t xml:space="preserve">. This system occurs in a variety of topo-edaphic positions </w:t>
      </w:r>
      <w:r w:rsidR="009838DF">
        <w:t xml:space="preserve">but tends to occur on relatively warmer and drier slopes (including ridgetops and convex slopes) except at its lower elevations where it may occur on north slopes. Except at lower elevations, it is replaced by mesic mixed conifer forest on north slopes, in canyons, and in other locations with moister soils and higher site productivity. </w:t>
      </w:r>
      <w:r w:rsidR="0097567F">
        <w:t>Upper elevations defined by ecotone with red fir and lodgepole.</w:t>
      </w:r>
    </w:p>
    <w:p w:rsidR="0097567F" w:rsidP="0097567F" w:rsidRDefault="0097567F" w14:paraId="02CC8289" w14:textId="77777777">
      <w:pPr>
        <w:pStyle w:val="InfoPara"/>
      </w:pPr>
      <w:r>
        <w:t>Vegetation Description</w:t>
      </w:r>
    </w:p>
    <w:p w:rsidR="009B09E2" w:rsidP="0097567F" w:rsidRDefault="0097567F" w14:paraId="55D548BC" w14:textId="4BB97863">
      <w:r>
        <w:t xml:space="preserve">Mixed conifer forests are typically composed of three or more </w:t>
      </w:r>
      <w:r w:rsidR="004A6197">
        <w:t xml:space="preserve">conifer </w:t>
      </w:r>
      <w:r>
        <w:t xml:space="preserve">species, with ponderosa pine, sugar pine, </w:t>
      </w:r>
      <w:r w:rsidR="004A6197">
        <w:t>incense cedar, white fir</w:t>
      </w:r>
      <w:r w:rsidR="00EC6BAB">
        <w:t>,</w:t>
      </w:r>
      <w:r w:rsidR="004A6197">
        <w:t xml:space="preserve"> </w:t>
      </w:r>
      <w:r>
        <w:t xml:space="preserve">and Douglas-fir </w:t>
      </w:r>
      <w:r w:rsidR="004A6197">
        <w:t>being the most important</w:t>
      </w:r>
      <w:r>
        <w:t>. California black oak</w:t>
      </w:r>
      <w:r w:rsidR="00082D17">
        <w:t xml:space="preserve"> is </w:t>
      </w:r>
      <w:r>
        <w:t xml:space="preserve">also </w:t>
      </w:r>
      <w:r w:rsidR="00082D17">
        <w:t>an important</w:t>
      </w:r>
      <w:r>
        <w:t xml:space="preserve"> component</w:t>
      </w:r>
      <w:r w:rsidR="00082D17">
        <w:t>. Canyon live oak is found in steep, rocky soils at lower elevations</w:t>
      </w:r>
      <w:r>
        <w:t>. Douglas-fir is not a major component and drop</w:t>
      </w:r>
      <w:r w:rsidR="004A6197">
        <w:t>s</w:t>
      </w:r>
      <w:r>
        <w:t xml:space="preserve"> out south of Yosemite National Park. Incense cedar may compose a larger proportion of BpS in the south.</w:t>
      </w:r>
      <w:r w:rsidR="009B09E2">
        <w:t xml:space="preserve"> Other conifers that can occasionally be present include </w:t>
      </w:r>
      <w:r w:rsidRPr="002F6AEE" w:rsidR="009B09E2">
        <w:rPr>
          <w:i/>
        </w:rPr>
        <w:t xml:space="preserve">Pinus </w:t>
      </w:r>
      <w:proofErr w:type="spellStart"/>
      <w:r w:rsidRPr="002F6AEE" w:rsidR="009B09E2">
        <w:rPr>
          <w:i/>
        </w:rPr>
        <w:t>jeffreyi</w:t>
      </w:r>
      <w:proofErr w:type="spellEnd"/>
      <w:r w:rsidR="009B09E2">
        <w:t>,</w:t>
      </w:r>
      <w:r w:rsidR="007C74BD">
        <w:t xml:space="preserve"> </w:t>
      </w:r>
      <w:r w:rsidRPr="002F6AEE" w:rsidR="001636AB">
        <w:rPr>
          <w:i/>
        </w:rPr>
        <w:t xml:space="preserve">P. </w:t>
      </w:r>
      <w:proofErr w:type="spellStart"/>
      <w:r w:rsidRPr="002F6AEE" w:rsidR="001636AB">
        <w:rPr>
          <w:i/>
        </w:rPr>
        <w:t>contorta</w:t>
      </w:r>
      <w:proofErr w:type="spellEnd"/>
      <w:r w:rsidR="001636AB">
        <w:t xml:space="preserve">, </w:t>
      </w:r>
      <w:r w:rsidRPr="002F6AEE" w:rsidR="007C74BD">
        <w:rPr>
          <w:i/>
        </w:rPr>
        <w:t xml:space="preserve">P. </w:t>
      </w:r>
      <w:proofErr w:type="spellStart"/>
      <w:r w:rsidRPr="002F6AEE" w:rsidR="001636AB">
        <w:rPr>
          <w:i/>
        </w:rPr>
        <w:t>attenuata</w:t>
      </w:r>
      <w:proofErr w:type="spellEnd"/>
      <w:r w:rsidR="004A6197">
        <w:t xml:space="preserve">, </w:t>
      </w:r>
      <w:r w:rsidRPr="002F6AEE" w:rsidR="004A6197">
        <w:rPr>
          <w:i/>
        </w:rPr>
        <w:t xml:space="preserve">P. </w:t>
      </w:r>
      <w:proofErr w:type="spellStart"/>
      <w:r w:rsidRPr="002F6AEE" w:rsidR="004A6197">
        <w:rPr>
          <w:i/>
        </w:rPr>
        <w:t>coulteri</w:t>
      </w:r>
      <w:proofErr w:type="spellEnd"/>
      <w:r w:rsidR="004A6197">
        <w:t xml:space="preserve">, </w:t>
      </w:r>
      <w:r w:rsidR="009B09E2">
        <w:t xml:space="preserve">and </w:t>
      </w:r>
      <w:proofErr w:type="spellStart"/>
      <w:r w:rsidRPr="002F6AEE" w:rsidR="009B09E2">
        <w:rPr>
          <w:i/>
        </w:rPr>
        <w:lastRenderedPageBreak/>
        <w:t>Pseudotsuga</w:t>
      </w:r>
      <w:proofErr w:type="spellEnd"/>
      <w:r w:rsidRPr="002F6AEE" w:rsidR="009B09E2">
        <w:rPr>
          <w:i/>
        </w:rPr>
        <w:t xml:space="preserve"> </w:t>
      </w:r>
      <w:proofErr w:type="spellStart"/>
      <w:r w:rsidRPr="002F6AEE" w:rsidR="009B09E2">
        <w:rPr>
          <w:i/>
        </w:rPr>
        <w:t>macrocarpa</w:t>
      </w:r>
      <w:proofErr w:type="spellEnd"/>
      <w:r w:rsidR="007C74BD">
        <w:t xml:space="preserve"> (the la</w:t>
      </w:r>
      <w:r w:rsidR="004A6197">
        <w:t>t</w:t>
      </w:r>
      <w:r w:rsidR="007C74BD">
        <w:t xml:space="preserve">ter </w:t>
      </w:r>
      <w:r w:rsidR="004A6197">
        <w:t xml:space="preserve">two </w:t>
      </w:r>
      <w:r w:rsidR="007C74BD">
        <w:t>found at the southern end of the range)</w:t>
      </w:r>
      <w:r w:rsidR="009B09E2">
        <w:t>.</w:t>
      </w:r>
      <w:r w:rsidR="007C74BD">
        <w:t xml:space="preserve"> </w:t>
      </w:r>
      <w:r w:rsidRPr="002F6AEE" w:rsidR="001636AB">
        <w:rPr>
          <w:i/>
        </w:rPr>
        <w:t xml:space="preserve">P. </w:t>
      </w:r>
      <w:proofErr w:type="spellStart"/>
      <w:r w:rsidRPr="002F6AEE" w:rsidR="001636AB">
        <w:rPr>
          <w:i/>
        </w:rPr>
        <w:t>jeffreyi</w:t>
      </w:r>
      <w:proofErr w:type="spellEnd"/>
      <w:r w:rsidR="001636AB">
        <w:t xml:space="preserve"> is found in drier, colder locations and in </w:t>
      </w:r>
      <w:r w:rsidR="00EC6BAB">
        <w:t>northwestern</w:t>
      </w:r>
      <w:r w:rsidR="001636AB">
        <w:t xml:space="preserve"> California and </w:t>
      </w:r>
      <w:r w:rsidR="00EC6BAB">
        <w:t xml:space="preserve">southwestern </w:t>
      </w:r>
      <w:r w:rsidR="001636AB">
        <w:t xml:space="preserve">Oregon is found almost exclusively on ultramafic (“serpentine”) soils. </w:t>
      </w:r>
      <w:r w:rsidRPr="002F6AEE" w:rsidR="001636AB">
        <w:rPr>
          <w:i/>
        </w:rPr>
        <w:t xml:space="preserve">P. </w:t>
      </w:r>
      <w:proofErr w:type="spellStart"/>
      <w:r w:rsidRPr="002F6AEE" w:rsidR="001636AB">
        <w:rPr>
          <w:i/>
        </w:rPr>
        <w:t>contorta</w:t>
      </w:r>
      <w:proofErr w:type="spellEnd"/>
      <w:r w:rsidR="001636AB">
        <w:t xml:space="preserve"> (lodgepole pine) is most common near waterbodies, at upper elevations.</w:t>
      </w:r>
      <w:r w:rsidR="00082D17">
        <w:t xml:space="preserve"> </w:t>
      </w:r>
    </w:p>
    <w:p w:rsidR="009B09E2" w:rsidP="0097567F" w:rsidRDefault="009B09E2" w14:paraId="26A2568A" w14:textId="77777777"/>
    <w:p w:rsidR="007C74BD" w:rsidP="007C74BD" w:rsidRDefault="009B09E2" w14:paraId="31A59D3F" w14:textId="38DC7BA5">
      <w:r>
        <w:t xml:space="preserve">Common sub-canopy trees include </w:t>
      </w:r>
      <w:r w:rsidRPr="002F6AEE">
        <w:rPr>
          <w:i/>
        </w:rPr>
        <w:t xml:space="preserve">Quercus </w:t>
      </w:r>
      <w:proofErr w:type="spellStart"/>
      <w:r w:rsidRPr="002F6AEE">
        <w:rPr>
          <w:i/>
        </w:rPr>
        <w:t>kelloggii</w:t>
      </w:r>
      <w:proofErr w:type="spellEnd"/>
      <w:r>
        <w:t xml:space="preserve"> and </w:t>
      </w:r>
      <w:r w:rsidRPr="002F6AEE">
        <w:rPr>
          <w:i/>
        </w:rPr>
        <w:t xml:space="preserve">Q. </w:t>
      </w:r>
      <w:proofErr w:type="spellStart"/>
      <w:r w:rsidRPr="002F6AEE">
        <w:rPr>
          <w:i/>
        </w:rPr>
        <w:t>chrysolepis</w:t>
      </w:r>
      <w:proofErr w:type="spellEnd"/>
      <w:r>
        <w:t xml:space="preserve">. </w:t>
      </w:r>
      <w:r w:rsidRPr="002F6AEE" w:rsidR="007C74BD">
        <w:rPr>
          <w:i/>
        </w:rPr>
        <w:t xml:space="preserve">Arbutus </w:t>
      </w:r>
      <w:proofErr w:type="spellStart"/>
      <w:r w:rsidRPr="002F6AEE" w:rsidR="007C74BD">
        <w:rPr>
          <w:i/>
        </w:rPr>
        <w:t>menziesii</w:t>
      </w:r>
      <w:proofErr w:type="spellEnd"/>
      <w:r w:rsidR="007C74BD">
        <w:t xml:space="preserve"> commonly occurs in the northern extent and in O</w:t>
      </w:r>
      <w:r w:rsidR="00EC6BAB">
        <w:t>regon</w:t>
      </w:r>
      <w:r w:rsidR="007C74BD">
        <w:t xml:space="preserve">. </w:t>
      </w:r>
      <w:r>
        <w:t xml:space="preserve">Understory shrubs </w:t>
      </w:r>
      <w:r w:rsidR="007C74BD">
        <w:t xml:space="preserve">can </w:t>
      </w:r>
      <w:r>
        <w:t xml:space="preserve">include poison oak, </w:t>
      </w:r>
      <w:r w:rsidRPr="002F6AEE">
        <w:rPr>
          <w:i/>
        </w:rPr>
        <w:t xml:space="preserve">Ceanothus </w:t>
      </w:r>
      <w:proofErr w:type="spellStart"/>
      <w:r w:rsidRPr="002F6AEE">
        <w:rPr>
          <w:i/>
        </w:rPr>
        <w:t>integerri</w:t>
      </w:r>
      <w:r w:rsidRPr="002F6AEE" w:rsidR="00082D17">
        <w:rPr>
          <w:i/>
        </w:rPr>
        <w:t>m</w:t>
      </w:r>
      <w:r w:rsidRPr="002F6AEE">
        <w:rPr>
          <w:i/>
        </w:rPr>
        <w:t>us</w:t>
      </w:r>
      <w:proofErr w:type="spellEnd"/>
      <w:r>
        <w:t xml:space="preserve">, </w:t>
      </w:r>
      <w:r w:rsidRPr="002F6AEE">
        <w:rPr>
          <w:i/>
        </w:rPr>
        <w:t xml:space="preserve">C. </w:t>
      </w:r>
      <w:proofErr w:type="spellStart"/>
      <w:r w:rsidRPr="002F6AEE">
        <w:rPr>
          <w:i/>
        </w:rPr>
        <w:t>velutinus</w:t>
      </w:r>
      <w:proofErr w:type="spellEnd"/>
      <w:r>
        <w:t xml:space="preserve">, </w:t>
      </w:r>
      <w:r w:rsidRPr="002F6AEE" w:rsidR="00082D17">
        <w:rPr>
          <w:i/>
        </w:rPr>
        <w:t xml:space="preserve">C. </w:t>
      </w:r>
      <w:proofErr w:type="spellStart"/>
      <w:r w:rsidRPr="002F6AEE" w:rsidR="00082D17">
        <w:rPr>
          <w:i/>
        </w:rPr>
        <w:t>cordulatus</w:t>
      </w:r>
      <w:proofErr w:type="spellEnd"/>
      <w:r w:rsidR="00082D17">
        <w:t xml:space="preserve">, </w:t>
      </w:r>
      <w:proofErr w:type="spellStart"/>
      <w:r w:rsidRPr="002F6AEE">
        <w:rPr>
          <w:i/>
        </w:rPr>
        <w:t>Arctostaphylos</w:t>
      </w:r>
      <w:proofErr w:type="spellEnd"/>
      <w:r w:rsidRPr="002F6AEE">
        <w:rPr>
          <w:i/>
        </w:rPr>
        <w:t xml:space="preserve"> </w:t>
      </w:r>
      <w:proofErr w:type="spellStart"/>
      <w:r w:rsidRPr="002F6AEE">
        <w:rPr>
          <w:i/>
        </w:rPr>
        <w:t>pringlei</w:t>
      </w:r>
      <w:proofErr w:type="spellEnd"/>
      <w:r>
        <w:t xml:space="preserve">, </w:t>
      </w:r>
      <w:proofErr w:type="spellStart"/>
      <w:r w:rsidRPr="002F6AEE" w:rsidR="007C74BD">
        <w:rPr>
          <w:i/>
        </w:rPr>
        <w:t>Arctostaphylos</w:t>
      </w:r>
      <w:proofErr w:type="spellEnd"/>
      <w:r w:rsidRPr="002F6AEE" w:rsidR="007C74BD">
        <w:rPr>
          <w:i/>
        </w:rPr>
        <w:t xml:space="preserve"> </w:t>
      </w:r>
      <w:proofErr w:type="spellStart"/>
      <w:r w:rsidRPr="002F6AEE" w:rsidR="007C74BD">
        <w:rPr>
          <w:i/>
        </w:rPr>
        <w:t>viscida</w:t>
      </w:r>
      <w:proofErr w:type="spellEnd"/>
      <w:r w:rsidR="007C74BD">
        <w:t xml:space="preserve">, </w:t>
      </w:r>
      <w:proofErr w:type="spellStart"/>
      <w:r w:rsidRPr="002F6AEE" w:rsidR="003B5AE0">
        <w:rPr>
          <w:i/>
        </w:rPr>
        <w:t>Chamaebatia</w:t>
      </w:r>
      <w:proofErr w:type="spellEnd"/>
      <w:r w:rsidRPr="002F6AEE" w:rsidR="003B5AE0">
        <w:rPr>
          <w:i/>
        </w:rPr>
        <w:t xml:space="preserve"> </w:t>
      </w:r>
      <w:proofErr w:type="spellStart"/>
      <w:r w:rsidRPr="002F6AEE" w:rsidR="003B5AE0">
        <w:rPr>
          <w:i/>
        </w:rPr>
        <w:t>foliolosa</w:t>
      </w:r>
      <w:proofErr w:type="spellEnd"/>
      <w:r w:rsidR="003B5AE0">
        <w:t xml:space="preserve">, </w:t>
      </w:r>
      <w:r w:rsidRPr="00EC6BAB">
        <w:t>Chinqua</w:t>
      </w:r>
      <w:r w:rsidRPr="00EC6BAB" w:rsidR="007C74BD">
        <w:t>pin</w:t>
      </w:r>
      <w:r w:rsidR="007C74BD">
        <w:t xml:space="preserve"> (</w:t>
      </w:r>
      <w:proofErr w:type="spellStart"/>
      <w:r w:rsidRPr="002F6AEE" w:rsidR="007C74BD">
        <w:rPr>
          <w:i/>
        </w:rPr>
        <w:t>Chrysolepis</w:t>
      </w:r>
      <w:proofErr w:type="spellEnd"/>
      <w:r w:rsidRPr="002F6AEE" w:rsidR="007C74BD">
        <w:rPr>
          <w:i/>
        </w:rPr>
        <w:t xml:space="preserve"> sempervirens</w:t>
      </w:r>
      <w:r w:rsidR="007C74BD">
        <w:t xml:space="preserve">), </w:t>
      </w:r>
      <w:proofErr w:type="spellStart"/>
      <w:r w:rsidRPr="002F6AEE" w:rsidR="007C74BD">
        <w:rPr>
          <w:i/>
        </w:rPr>
        <w:t>Symphoricarpos</w:t>
      </w:r>
      <w:proofErr w:type="spellEnd"/>
      <w:r w:rsidRPr="002F6AEE" w:rsidR="007C74BD">
        <w:rPr>
          <w:i/>
        </w:rPr>
        <w:t xml:space="preserve"> </w:t>
      </w:r>
      <w:proofErr w:type="spellStart"/>
      <w:r w:rsidRPr="002F6AEE" w:rsidR="007C74BD">
        <w:rPr>
          <w:i/>
        </w:rPr>
        <w:t>mollis</w:t>
      </w:r>
      <w:proofErr w:type="spellEnd"/>
      <w:r w:rsidR="00EC6BAB">
        <w:t>,</w:t>
      </w:r>
      <w:r w:rsidR="007C74BD">
        <w:t xml:space="preserve"> </w:t>
      </w:r>
      <w:r>
        <w:t xml:space="preserve">and </w:t>
      </w:r>
      <w:proofErr w:type="spellStart"/>
      <w:r w:rsidRPr="002F6AEE">
        <w:rPr>
          <w:i/>
        </w:rPr>
        <w:t>Ribes</w:t>
      </w:r>
      <w:proofErr w:type="spellEnd"/>
      <w:r>
        <w:t xml:space="preserve"> spp. </w:t>
      </w:r>
      <w:r w:rsidR="007C74BD">
        <w:t xml:space="preserve">In </w:t>
      </w:r>
      <w:r w:rsidR="00EC6BAB">
        <w:t xml:space="preserve">northwestern California and Oregon, </w:t>
      </w:r>
      <w:proofErr w:type="spellStart"/>
      <w:r w:rsidRPr="002F6AEE" w:rsidR="007C74BD">
        <w:rPr>
          <w:i/>
        </w:rPr>
        <w:t>Holodiscus</w:t>
      </w:r>
      <w:proofErr w:type="spellEnd"/>
      <w:r w:rsidRPr="002F6AEE" w:rsidR="007C74BD">
        <w:rPr>
          <w:i/>
        </w:rPr>
        <w:t xml:space="preserve"> discolor</w:t>
      </w:r>
      <w:r w:rsidR="007C74BD">
        <w:t xml:space="preserve"> and </w:t>
      </w:r>
      <w:proofErr w:type="spellStart"/>
      <w:r w:rsidRPr="002F6AEE" w:rsidR="007C74BD">
        <w:rPr>
          <w:i/>
        </w:rPr>
        <w:t>Berberis</w:t>
      </w:r>
      <w:proofErr w:type="spellEnd"/>
      <w:r w:rsidR="007C74BD">
        <w:t xml:space="preserve"> spp. can occur. </w:t>
      </w:r>
      <w:r>
        <w:t>Herba</w:t>
      </w:r>
      <w:r w:rsidR="00082D17">
        <w:t>c</w:t>
      </w:r>
      <w:r>
        <w:t xml:space="preserve">eous species are </w:t>
      </w:r>
      <w:r w:rsidR="007C74BD">
        <w:t>varied</w:t>
      </w:r>
      <w:r w:rsidR="00EC6BAB">
        <w:t xml:space="preserve"> and </w:t>
      </w:r>
      <w:r>
        <w:t xml:space="preserve">generally sparse and </w:t>
      </w:r>
      <w:r w:rsidR="007C74BD">
        <w:t xml:space="preserve">may </w:t>
      </w:r>
      <w:r>
        <w:t xml:space="preserve">include </w:t>
      </w:r>
      <w:proofErr w:type="spellStart"/>
      <w:r w:rsidRPr="002F6AEE">
        <w:rPr>
          <w:i/>
        </w:rPr>
        <w:t>Carex</w:t>
      </w:r>
      <w:proofErr w:type="spellEnd"/>
      <w:r w:rsidRPr="002F6AEE">
        <w:rPr>
          <w:i/>
        </w:rPr>
        <w:t xml:space="preserve"> </w:t>
      </w:r>
      <w:proofErr w:type="spellStart"/>
      <w:r w:rsidRPr="002F6AEE">
        <w:rPr>
          <w:i/>
        </w:rPr>
        <w:t>multicaulis</w:t>
      </w:r>
      <w:proofErr w:type="spellEnd"/>
      <w:r>
        <w:t xml:space="preserve">, </w:t>
      </w:r>
      <w:proofErr w:type="spellStart"/>
      <w:r w:rsidRPr="002F6AEE">
        <w:rPr>
          <w:i/>
        </w:rPr>
        <w:t>Elym</w:t>
      </w:r>
      <w:r w:rsidRPr="002F6AEE" w:rsidR="007C74BD">
        <w:rPr>
          <w:i/>
        </w:rPr>
        <w:t>us</w:t>
      </w:r>
      <w:proofErr w:type="spellEnd"/>
      <w:r w:rsidRPr="002F6AEE" w:rsidR="007C74BD">
        <w:rPr>
          <w:i/>
        </w:rPr>
        <w:t xml:space="preserve"> </w:t>
      </w:r>
      <w:proofErr w:type="spellStart"/>
      <w:r w:rsidRPr="002F6AEE" w:rsidR="007C74BD">
        <w:rPr>
          <w:i/>
        </w:rPr>
        <w:t>glaucus</w:t>
      </w:r>
      <w:proofErr w:type="spellEnd"/>
      <w:r w:rsidR="007C74BD">
        <w:t xml:space="preserve">, </w:t>
      </w:r>
      <w:r w:rsidRPr="002F6AEE" w:rsidR="007C74BD">
        <w:rPr>
          <w:i/>
        </w:rPr>
        <w:t xml:space="preserve">Aster </w:t>
      </w:r>
      <w:proofErr w:type="spellStart"/>
      <w:r w:rsidRPr="002F6AEE" w:rsidR="007C74BD">
        <w:rPr>
          <w:i/>
        </w:rPr>
        <w:t>foliosus</w:t>
      </w:r>
      <w:proofErr w:type="spellEnd"/>
      <w:r w:rsidR="007C74BD">
        <w:t xml:space="preserve">, </w:t>
      </w:r>
      <w:proofErr w:type="spellStart"/>
      <w:r w:rsidRPr="002F6AEE">
        <w:rPr>
          <w:i/>
        </w:rPr>
        <w:t>Solidago</w:t>
      </w:r>
      <w:proofErr w:type="spellEnd"/>
      <w:r w:rsidRPr="002F6AEE">
        <w:rPr>
          <w:i/>
        </w:rPr>
        <w:t xml:space="preserve"> </w:t>
      </w:r>
      <w:proofErr w:type="spellStart"/>
      <w:r w:rsidRPr="002F6AEE">
        <w:rPr>
          <w:i/>
        </w:rPr>
        <w:t>californica</w:t>
      </w:r>
      <w:proofErr w:type="spellEnd"/>
      <w:r w:rsidR="007C74BD">
        <w:t xml:space="preserve">, </w:t>
      </w:r>
      <w:r w:rsidRPr="002F6AEE" w:rsidR="007C74BD">
        <w:rPr>
          <w:i/>
        </w:rPr>
        <w:t xml:space="preserve">Festuca </w:t>
      </w:r>
      <w:proofErr w:type="spellStart"/>
      <w:r w:rsidRPr="002F6AEE" w:rsidR="007C74BD">
        <w:rPr>
          <w:i/>
        </w:rPr>
        <w:t>californica</w:t>
      </w:r>
      <w:proofErr w:type="spellEnd"/>
      <w:r w:rsidR="00EC6BAB">
        <w:t>,</w:t>
      </w:r>
      <w:r w:rsidR="007C74BD">
        <w:t xml:space="preserve"> </w:t>
      </w:r>
      <w:proofErr w:type="spellStart"/>
      <w:r w:rsidRPr="002F6AEE" w:rsidR="007C74BD">
        <w:rPr>
          <w:i/>
        </w:rPr>
        <w:t>Elymus</w:t>
      </w:r>
      <w:proofErr w:type="spellEnd"/>
      <w:r w:rsidRPr="002F6AEE" w:rsidR="007C74BD">
        <w:rPr>
          <w:i/>
        </w:rPr>
        <w:t xml:space="preserve"> </w:t>
      </w:r>
      <w:proofErr w:type="spellStart"/>
      <w:r w:rsidRPr="002F6AEE" w:rsidR="007C74BD">
        <w:rPr>
          <w:i/>
        </w:rPr>
        <w:t>glaucus</w:t>
      </w:r>
      <w:proofErr w:type="spellEnd"/>
      <w:r w:rsidR="00EC6BAB">
        <w:t>,</w:t>
      </w:r>
      <w:r w:rsidR="007C74BD">
        <w:t xml:space="preserve"> and </w:t>
      </w:r>
      <w:proofErr w:type="spellStart"/>
      <w:r w:rsidRPr="002F6AEE" w:rsidR="007C74BD">
        <w:rPr>
          <w:i/>
        </w:rPr>
        <w:t>Whipplea</w:t>
      </w:r>
      <w:proofErr w:type="spellEnd"/>
      <w:r w:rsidRPr="002F6AEE" w:rsidR="007C74BD">
        <w:rPr>
          <w:i/>
        </w:rPr>
        <w:t xml:space="preserve"> </w:t>
      </w:r>
      <w:proofErr w:type="spellStart"/>
      <w:r w:rsidRPr="002F6AEE" w:rsidR="007C74BD">
        <w:rPr>
          <w:i/>
        </w:rPr>
        <w:t>modesta</w:t>
      </w:r>
      <w:proofErr w:type="spellEnd"/>
      <w:r w:rsidR="007C74BD">
        <w:t>.</w:t>
      </w:r>
    </w:p>
    <w:p w:rsidR="0097567F" w:rsidP="0097567F" w:rsidRDefault="0097567F" w14:paraId="7AB874CB" w14:textId="07F554CE"/>
    <w:p w:rsidR="0097567F" w:rsidP="0097567F" w:rsidRDefault="0097567F" w14:paraId="1165845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lambertiana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kelloggii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Calocedrus decurrens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Incense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97567F" w:rsidP="0097567F" w:rsidRDefault="0097567F" w14:paraId="4725E3C8" w14:textId="77777777">
      <w:pPr>
        <w:pStyle w:val="InfoPara"/>
      </w:pPr>
      <w:r>
        <w:t>Disturbance Description</w:t>
      </w:r>
    </w:p>
    <w:p w:rsidRPr="00C41B79" w:rsidR="0036284D" w:rsidP="00BD4AEC" w:rsidRDefault="003B5AE0" w14:paraId="5D5CD04D" w14:textId="6C3C7948">
      <w:r>
        <w:t>Historical f</w:t>
      </w:r>
      <w:r w:rsidR="00076273">
        <w:t xml:space="preserve">ire regimes </w:t>
      </w:r>
      <w:r>
        <w:t>were</w:t>
      </w:r>
      <w:r w:rsidR="00076273">
        <w:t xml:space="preserve"> similar to mesic mixed conifer types (BpS 1028)</w:t>
      </w:r>
      <w:r w:rsidR="00EC6BAB">
        <w:t xml:space="preserve"> </w:t>
      </w:r>
      <w:r>
        <w:t>but with less mixed</w:t>
      </w:r>
      <w:r w:rsidR="00EC6BAB">
        <w:t xml:space="preserve">- </w:t>
      </w:r>
      <w:r>
        <w:t>and high</w:t>
      </w:r>
      <w:r w:rsidR="00EC6BAB">
        <w:t>-</w:t>
      </w:r>
      <w:r>
        <w:t>severity fire and more surface fire</w:t>
      </w:r>
      <w:r w:rsidR="00076273">
        <w:t xml:space="preserve">. </w:t>
      </w:r>
      <w:r w:rsidRPr="00C41B79" w:rsidR="0036284D">
        <w:t>In their summary of pre-settlement fire regimes for California</w:t>
      </w:r>
      <w:r w:rsidR="00EC6BAB">
        <w:t>,</w:t>
      </w:r>
      <w:r w:rsidRPr="00C41B79" w:rsidR="0036284D">
        <w:t xml:space="preserve"> Van de Water and Safford (2011) report a mean </w:t>
      </w:r>
      <w:r w:rsidR="00EC6BAB">
        <w:t xml:space="preserve">fire return interval (FRI) </w:t>
      </w:r>
      <w:r w:rsidRPr="00C41B79" w:rsidR="0036284D">
        <w:t>of 11yrs, a mean minimum FRI of 5yrs</w:t>
      </w:r>
      <w:r w:rsidR="00EC6BAB">
        <w:t>,</w:t>
      </w:r>
      <w:r w:rsidRPr="00C41B79" w:rsidR="0036284D">
        <w:t xml:space="preserve"> and a mean maximum FRI of 50yrs for dry mixed conifer based on review of 38 studies. </w:t>
      </w:r>
    </w:p>
    <w:p w:rsidR="00CF2920" w:rsidP="0036284D" w:rsidRDefault="00CF2920" w14:paraId="6443539B" w14:textId="77777777"/>
    <w:p w:rsidRPr="0036284D" w:rsidR="0036284D" w:rsidP="0036284D" w:rsidRDefault="0097567F" w14:paraId="0DFBDCCF" w14:textId="29033E0F">
      <w:r>
        <w:t>Surface fire occurs at an average generally between 5-10yrs; mixed</w:t>
      </w:r>
      <w:r w:rsidR="00EC6BAB">
        <w:t>-</w:t>
      </w:r>
      <w:r>
        <w:t>severity occurs about every 50yrs;</w:t>
      </w:r>
      <w:r w:rsidR="00076273">
        <w:t xml:space="preserve"> replacement fires were relatively rare.</w:t>
      </w:r>
      <w:r>
        <w:t xml:space="preserve"> </w:t>
      </w:r>
      <w:r w:rsidR="00BE6BBC">
        <w:t xml:space="preserve">While model is </w:t>
      </w:r>
      <w:proofErr w:type="spellStart"/>
      <w:r w:rsidR="00BE6BBC">
        <w:t>aspatial</w:t>
      </w:r>
      <w:proofErr w:type="spellEnd"/>
      <w:r w:rsidR="00BE6BBC">
        <w:t>, most medium</w:t>
      </w:r>
      <w:r w:rsidR="00EC6BAB">
        <w:t>-</w:t>
      </w:r>
      <w:r w:rsidR="00BE6BBC">
        <w:t xml:space="preserve"> and high</w:t>
      </w:r>
      <w:r w:rsidR="00EC6BAB">
        <w:t>-</w:t>
      </w:r>
      <w:r w:rsidR="00BE6BBC">
        <w:t>severity fire may actually occur on mid</w:t>
      </w:r>
      <w:r w:rsidR="00EC6BAB">
        <w:t>-</w:t>
      </w:r>
      <w:r w:rsidR="00BE6BBC">
        <w:t xml:space="preserve"> and upper</w:t>
      </w:r>
      <w:r w:rsidR="00EC6BAB">
        <w:t>-</w:t>
      </w:r>
      <w:r w:rsidR="00BE6BBC">
        <w:t>slope positions (Taylor and Skinner 1998</w:t>
      </w:r>
      <w:r w:rsidR="00EC6BAB">
        <w:t>;</w:t>
      </w:r>
      <w:r w:rsidR="00BE6BBC">
        <w:t xml:space="preserve"> Taylor 2000</w:t>
      </w:r>
      <w:r w:rsidR="00EC6BAB">
        <w:t>;</w:t>
      </w:r>
      <w:r w:rsidR="00BE6BBC">
        <w:t xml:space="preserve"> </w:t>
      </w:r>
      <w:proofErr w:type="spellStart"/>
      <w:r w:rsidR="00BE6BBC">
        <w:t>Bekker</w:t>
      </w:r>
      <w:proofErr w:type="spellEnd"/>
      <w:r w:rsidR="00BE6BBC">
        <w:t xml:space="preserve"> and Taylor 2001). </w:t>
      </w:r>
      <w:r w:rsidR="0036284D">
        <w:t>This BpS becomes</w:t>
      </w:r>
      <w:r w:rsidRPr="0036284D" w:rsidR="0036284D">
        <w:t xml:space="preserve"> drier </w:t>
      </w:r>
      <w:r w:rsidR="0036284D">
        <w:t>along a north</w:t>
      </w:r>
      <w:r w:rsidR="00EC6BAB">
        <w:t>-</w:t>
      </w:r>
      <w:r w:rsidR="0036284D">
        <w:t>to</w:t>
      </w:r>
      <w:r w:rsidR="00EC6BAB">
        <w:t>-</w:t>
      </w:r>
      <w:r w:rsidR="0036284D">
        <w:t>south gradient</w:t>
      </w:r>
      <w:r w:rsidRPr="0036284D" w:rsidR="0036284D">
        <w:t xml:space="preserve"> and therefore support</w:t>
      </w:r>
      <w:r w:rsidR="0036284D">
        <w:t>s</w:t>
      </w:r>
      <w:r w:rsidRPr="0036284D" w:rsidR="0036284D">
        <w:t xml:space="preserve"> a little more mixed</w:t>
      </w:r>
      <w:r w:rsidR="00EC6BAB">
        <w:t>-</w:t>
      </w:r>
      <w:r w:rsidRPr="0036284D" w:rsidR="0036284D">
        <w:t xml:space="preserve"> and </w:t>
      </w:r>
      <w:r w:rsidR="0036284D">
        <w:t>high</w:t>
      </w:r>
      <w:r w:rsidR="00EC6BAB">
        <w:t>-</w:t>
      </w:r>
      <w:r w:rsidR="0036284D">
        <w:t>severity fire in the north. F</w:t>
      </w:r>
      <w:r w:rsidRPr="0036284D" w:rsidR="0036284D">
        <w:t xml:space="preserve">ire regimes </w:t>
      </w:r>
      <w:r w:rsidR="0036284D">
        <w:t xml:space="preserve">in this type </w:t>
      </w:r>
      <w:r w:rsidRPr="0036284D" w:rsidR="0036284D">
        <w:t>varied with the ratio of lightning to human ignitions and the balance between ignitions, climate, and site productivity</w:t>
      </w:r>
      <w:r w:rsidR="0036284D">
        <w:t>.</w:t>
      </w:r>
    </w:p>
    <w:p w:rsidR="009B09E2" w:rsidP="0097567F" w:rsidRDefault="009B09E2" w14:paraId="54514C27" w14:textId="3AFE3B8A"/>
    <w:p w:rsidR="0097567F" w:rsidP="0097567F" w:rsidRDefault="0097567F" w14:paraId="13A05257" w14:textId="04C46C47">
      <w:r>
        <w:t xml:space="preserve">Insect/pathogen drought-related mortality occurs every 7-10yrs. </w:t>
      </w:r>
      <w:r w:rsidR="009B09E2">
        <w:t xml:space="preserve">More severe events that could open up late-seral closed stands occur about every 100yrs. However, this disease estimate is </w:t>
      </w:r>
      <w:r w:rsidR="007E0446">
        <w:t xml:space="preserve">from contemporary stands and is </w:t>
      </w:r>
      <w:r w:rsidR="009B09E2">
        <w:t>probably conditional on the legacy of fire suppression. When a tree dies, it is lost from the historical record, so we don’t know how important the insect/pathogen and drought-related transitions are relative to the fire transitions</w:t>
      </w:r>
      <w:r w:rsidR="007E0446">
        <w:t xml:space="preserve"> in the historical state</w:t>
      </w:r>
      <w:r w:rsidR="009B09E2">
        <w:t xml:space="preserve">. The presence of an insect/disease transition in the </w:t>
      </w:r>
      <w:r w:rsidR="00BD4AEC">
        <w:t>state-and-trans</w:t>
      </w:r>
      <w:r w:rsidR="00EC6BAB">
        <w:t>i</w:t>
      </w:r>
      <w:r w:rsidR="00BD4AEC">
        <w:t>tion</w:t>
      </w:r>
      <w:r w:rsidR="009B09E2">
        <w:t xml:space="preserve"> model in the late-seral closed state is used to represent that this transition probably occurred, although the rate at which it </w:t>
      </w:r>
      <w:r w:rsidR="009B09E2">
        <w:lastRenderedPageBreak/>
        <w:t xml:space="preserve">occurred historically is not known and its current effect could be different. With historic fire regimes, insect outbreaks may have been much reduced compared to current conditions. </w:t>
      </w:r>
    </w:p>
    <w:p w:rsidR="00BD4AEC" w:rsidP="0097567F" w:rsidRDefault="00BD4AEC" w14:paraId="3B4B54DF" w14:textId="77777777"/>
    <w:p w:rsidR="0097567F" w:rsidP="0097567F" w:rsidRDefault="0097567F" w14:paraId="08838F8D" w14:textId="03F5DCC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150</w:t>
            </w:r>
          </w:p>
        </w:tc>
        <w:tc>
          <w:p>
            <w:pPr>
              <w:jc w:val="center"/>
            </w:pPr>
            <w:r>
              <w:t>7</w:t>
            </w:r>
          </w:p>
        </w:tc>
        <w:tc>
          <w:p>
            <w:pPr>
              <w:jc w:val="center"/>
            </w:pPr>
            <w:r>
              <w:t/>
            </w:r>
          </w:p>
        </w:tc>
        <w:tc>
          <w:p>
            <w:pPr>
              <w:jc w:val="center"/>
            </w:pPr>
            <w:r>
              <w:t/>
            </w:r>
          </w:p>
        </w:tc>
      </w:tr>
      <w:tr>
        <w:tc>
          <w:p>
            <w:pPr>
              <w:jc w:val="center"/>
            </w:pPr>
            <w:r>
              <w:t>Moderate (Mixed)</w:t>
            </w:r>
          </w:p>
        </w:tc>
        <w:tc>
          <w:p>
            <w:pPr>
              <w:jc w:val="center"/>
            </w:pPr>
            <w:r>
              <w:t>36</w:t>
            </w:r>
          </w:p>
        </w:tc>
        <w:tc>
          <w:p>
            <w:pPr>
              <w:jc w:val="center"/>
            </w:pPr>
            <w:r>
              <w:t>31</w:t>
            </w:r>
          </w:p>
        </w:tc>
        <w:tc>
          <w:p>
            <w:pPr>
              <w:jc w:val="center"/>
            </w:pPr>
            <w:r>
              <w:t/>
            </w:r>
          </w:p>
        </w:tc>
        <w:tc>
          <w:p>
            <w:pPr>
              <w:jc w:val="center"/>
            </w:pPr>
            <w:r>
              <w:t/>
            </w:r>
          </w:p>
        </w:tc>
      </w:tr>
      <w:tr>
        <w:tc>
          <w:p>
            <w:pPr>
              <w:jc w:val="center"/>
            </w:pPr>
            <w:r>
              <w:t>Low (Surface)</w:t>
            </w:r>
          </w:p>
        </w:tc>
        <w:tc>
          <w:p>
            <w:pPr>
              <w:jc w:val="center"/>
            </w:pPr>
            <w:r>
              <w:t>17</w:t>
            </w:r>
          </w:p>
        </w:tc>
        <w:tc>
          <w:p>
            <w:pPr>
              <w:jc w:val="center"/>
            </w:pPr>
            <w:r>
              <w:t>62</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7567F" w:rsidP="0097567F" w:rsidRDefault="0097567F" w14:paraId="0643773B" w14:textId="77777777">
      <w:pPr>
        <w:pStyle w:val="InfoPara"/>
      </w:pPr>
      <w:r>
        <w:t>Scale Description</w:t>
      </w:r>
    </w:p>
    <w:p w:rsidR="0097567F" w:rsidP="0097567F" w:rsidRDefault="000829C5" w14:paraId="6541B426" w14:textId="4067C49E">
      <w:r>
        <w:t>S</w:t>
      </w:r>
      <w:r w:rsidR="0097567F">
        <w:t>mall patch size</w:t>
      </w:r>
      <w:r w:rsidR="00D17DED">
        <w:t xml:space="preserve"> (</w:t>
      </w:r>
      <w:r w:rsidR="00C56D44">
        <w:t>&lt;1</w:t>
      </w:r>
      <w:r w:rsidR="00EC6BAB">
        <w:t>-</w:t>
      </w:r>
      <w:r w:rsidR="00C56D44">
        <w:t>10</w:t>
      </w:r>
      <w:r w:rsidR="00D17DED">
        <w:t>ac)</w:t>
      </w:r>
      <w:r w:rsidR="0097567F">
        <w:t xml:space="preserve"> mosaic, driven by variations </w:t>
      </w:r>
      <w:r w:rsidR="00D17DED">
        <w:t>in topography</w:t>
      </w:r>
      <w:r w:rsidR="00C56D44">
        <w:t xml:space="preserve"> and soils</w:t>
      </w:r>
      <w:r w:rsidR="00D17DED">
        <w:t xml:space="preserve">, historic </w:t>
      </w:r>
      <w:r w:rsidR="0097567F">
        <w:t>fire</w:t>
      </w:r>
      <w:r w:rsidR="00D17DED">
        <w:t xml:space="preserve"> patterns and fire</w:t>
      </w:r>
      <w:r w:rsidR="0097567F">
        <w:t xml:space="preserve"> intensity</w:t>
      </w:r>
      <w:r w:rsidR="00EC6BAB">
        <w:t>,</w:t>
      </w:r>
      <w:r w:rsidR="0097567F">
        <w:t xml:space="preserve"> and insect/pathogen-related mortality. </w:t>
      </w:r>
      <w:r w:rsidR="00C56D44">
        <w:t xml:space="preserve">Relatively rare occurrence of patches </w:t>
      </w:r>
      <w:r w:rsidR="00EC6BAB">
        <w:t>&gt;</w:t>
      </w:r>
      <w:r w:rsidR="00C56D44">
        <w:t>100ac, driven by extreme weather events and fuel continuity. At lower elevations, m</w:t>
      </w:r>
      <w:r w:rsidR="00D17DED">
        <w:t>ay occur in patchy mosaic with chaparral and oak woodland types.</w:t>
      </w:r>
    </w:p>
    <w:p w:rsidR="0097567F" w:rsidP="0097567F" w:rsidRDefault="0097567F" w14:paraId="3078E119" w14:textId="77777777">
      <w:pPr>
        <w:pStyle w:val="InfoPara"/>
      </w:pPr>
      <w:r>
        <w:t>Adjacency or Identification Concerns</w:t>
      </w:r>
    </w:p>
    <w:p w:rsidR="00667F95" w:rsidP="00667F95" w:rsidRDefault="00667F95" w14:paraId="157D5C25" w14:textId="4B21F563">
      <w:r>
        <w:t xml:space="preserve">This type is </w:t>
      </w:r>
      <w:r w:rsidR="00C56D44">
        <w:t>found at similar elevations to</w:t>
      </w:r>
      <w:r>
        <w:t xml:space="preserve"> Mediterranean California Mesic Mixed Conifer Forest and Woodland (BpS 1028)</w:t>
      </w:r>
      <w:r w:rsidR="00C56D44">
        <w:t>, although it extends to lower elevations than the latter and does not extend as high</w:t>
      </w:r>
      <w:r>
        <w:t xml:space="preserve">. The </w:t>
      </w:r>
      <w:r w:rsidR="00C56D44">
        <w:t xml:space="preserve">principal </w:t>
      </w:r>
      <w:r>
        <w:t xml:space="preserve">difference between the Dry-Mesic and Mesic Mixed Conifer types is moisture </w:t>
      </w:r>
      <w:r w:rsidR="00C56D44">
        <w:t>balance</w:t>
      </w:r>
      <w:r>
        <w:t>. For mapping in the central Sierra Nevada, a first</w:t>
      </w:r>
      <w:r w:rsidR="00C56D44">
        <w:t xml:space="preserve"> (very coarse)</w:t>
      </w:r>
      <w:r>
        <w:t xml:space="preserve"> approximation of splitting the two types could be based on putting the Mesic above 1</w:t>
      </w:r>
      <w:r w:rsidR="00EC6BAB">
        <w:t>,</w:t>
      </w:r>
      <w:r>
        <w:t>000mm precipitation and the Dry-Mesic below</w:t>
      </w:r>
      <w:r w:rsidR="00BD4AEC">
        <w:t>. Ideally</w:t>
      </w:r>
      <w:r w:rsidR="00EC6BAB">
        <w:t>,</w:t>
      </w:r>
      <w:r w:rsidR="00BD4AEC">
        <w:t xml:space="preserve"> mapping could be </w:t>
      </w:r>
      <w:r w:rsidR="00C56D44">
        <w:t>based on climatic water deficit or so</w:t>
      </w:r>
      <w:r w:rsidR="00BD4AEC">
        <w:t>me similar/related variable</w:t>
      </w:r>
      <w:r>
        <w:t>.</w:t>
      </w:r>
    </w:p>
    <w:p w:rsidR="00667F95" w:rsidP="0097567F" w:rsidRDefault="00667F95" w14:paraId="7F9088B0" w14:textId="77777777"/>
    <w:p w:rsidR="0097567F" w:rsidP="0097567F" w:rsidRDefault="00D17DED" w14:paraId="28603E78" w14:textId="70CFA6C3">
      <w:r>
        <w:t>This BpS may be adjacent to chaparral, oak woodland, and grassland types or mixed evergreen forests at lower elevations and e</w:t>
      </w:r>
      <w:r w:rsidR="0097567F">
        <w:t xml:space="preserve">xtends to the red fir forests of the upper elevations. </w:t>
      </w:r>
    </w:p>
    <w:p w:rsidR="00D17DED" w:rsidP="0097567F" w:rsidRDefault="00D17DED" w14:paraId="68801080" w14:textId="77777777"/>
    <w:p w:rsidR="00D17DED" w:rsidP="00D17DED" w:rsidRDefault="00D17DED" w14:paraId="43C15FCE" w14:textId="67FCA611">
      <w:r>
        <w:t xml:space="preserve">In many southern California </w:t>
      </w:r>
      <w:r w:rsidR="00EC6BAB">
        <w:t>m</w:t>
      </w:r>
      <w:r w:rsidR="00BD4AEC">
        <w:t>ountains</w:t>
      </w:r>
      <w:r w:rsidR="00EC6BAB">
        <w:t>,</w:t>
      </w:r>
      <w:r>
        <w:t xml:space="preserve"> there is an ecotone with chaparral</w:t>
      </w:r>
      <w:r w:rsidR="00EC6BAB">
        <w:t>,</w:t>
      </w:r>
      <w:r>
        <w:t xml:space="preserve"> particularly where the type occurs at lower elevations and there is an abrupt slope exposure difference (chaparral south slope vs. dry-mesic mixed conifer on </w:t>
      </w:r>
      <w:r w:rsidR="00EC6BAB">
        <w:t>north</w:t>
      </w:r>
      <w:r>
        <w:t xml:space="preserve"> slope). It is assumed that this boundary has changed historicall</w:t>
      </w:r>
      <w:r w:rsidR="000829C5">
        <w:t>y and has been blurred by more C</w:t>
      </w:r>
      <w:r>
        <w:t>lass A and Class B stands being produced following high</w:t>
      </w:r>
      <w:r w:rsidR="00EC6BAB">
        <w:t>-</w:t>
      </w:r>
      <w:r>
        <w:t>intensity and re</w:t>
      </w:r>
      <w:r w:rsidR="000829C5">
        <w:t>latively high</w:t>
      </w:r>
      <w:r w:rsidR="00EC6BAB">
        <w:t>-</w:t>
      </w:r>
      <w:r w:rsidR="000829C5">
        <w:t>frequency fires in</w:t>
      </w:r>
      <w:r>
        <w:t xml:space="preserve"> the chaparral-forest interface.</w:t>
      </w:r>
    </w:p>
    <w:p w:rsidR="00D17DED" w:rsidP="0097567F" w:rsidRDefault="00D17DED" w14:paraId="1405F62A" w14:textId="77777777"/>
    <w:p w:rsidR="0097567F" w:rsidP="0097567F" w:rsidRDefault="0097567F" w14:paraId="0BE3C766" w14:textId="77777777">
      <w:r>
        <w:t>CALVEG types that are included in the model are MP, PP, and QK.</w:t>
      </w:r>
    </w:p>
    <w:p w:rsidR="0097567F" w:rsidP="0097567F" w:rsidRDefault="0097567F" w14:paraId="3C6539BF" w14:textId="77777777">
      <w:pPr>
        <w:pStyle w:val="InfoPara"/>
      </w:pPr>
      <w:r>
        <w:t>Issues or Problems</w:t>
      </w:r>
    </w:p>
    <w:p w:rsidR="0036284D" w:rsidP="0036284D" w:rsidRDefault="0097567F" w14:paraId="7AE5B336" w14:textId="3CA585B9">
      <w:r>
        <w:t xml:space="preserve">It is difficult to generalize across the latitudinal range of </w:t>
      </w:r>
      <w:r w:rsidR="002711F4">
        <w:t xml:space="preserve">mixed-conifer forests </w:t>
      </w:r>
      <w:r>
        <w:t>-</w:t>
      </w:r>
      <w:r w:rsidR="008F222C">
        <w:t>-</w:t>
      </w:r>
      <w:r>
        <w:t xml:space="preserve"> there is a considerable variation in the frequency of fire by fire type as you go from north to south.</w:t>
      </w:r>
      <w:r w:rsidR="002711F4">
        <w:t xml:space="preserve"> </w:t>
      </w:r>
      <w:r w:rsidRPr="0018323E" w:rsidR="002711F4">
        <w:t>It is unknown if there is a need for a northern (latitude) versus a southern</w:t>
      </w:r>
      <w:r w:rsidR="002711F4">
        <w:t xml:space="preserve"> mixed</w:t>
      </w:r>
      <w:r w:rsidR="008F222C">
        <w:t xml:space="preserve"> </w:t>
      </w:r>
      <w:r w:rsidR="002711F4">
        <w:t>conifer</w:t>
      </w:r>
      <w:r w:rsidRPr="0018323E" w:rsidR="002711F4">
        <w:t xml:space="preserve"> BpS.  Literature inferences suggest that "north" slopes, perhaps especially in the northern Sierra Nevada through the Klamath region, have a longer fire regime and larger patch size than estimated by work in the southern and central Sierra Nevada. Likewise, the Klamath region literature also indicates that the topographic complexity also contributes to disparity between the two types;</w:t>
      </w:r>
      <w:r w:rsidR="002711F4">
        <w:t xml:space="preserve"> aspect</w:t>
      </w:r>
      <w:r w:rsidRPr="0018323E" w:rsidR="002711F4">
        <w:t xml:space="preserve"> play</w:t>
      </w:r>
      <w:r w:rsidR="002711F4">
        <w:t>s</w:t>
      </w:r>
      <w:r w:rsidRPr="0018323E" w:rsidR="002711F4">
        <w:t xml:space="preserve"> a more significant role </w:t>
      </w:r>
      <w:r w:rsidR="008F222C">
        <w:t xml:space="preserve">there </w:t>
      </w:r>
      <w:r w:rsidRPr="0018323E" w:rsidR="002711F4">
        <w:t xml:space="preserve">in determining differences in fuel loading </w:t>
      </w:r>
      <w:r w:rsidRPr="0018323E" w:rsidR="002711F4">
        <w:lastRenderedPageBreak/>
        <w:t xml:space="preserve">and fire severity, particularly in the southern portions to be replaced by elevation in the most northern extent of this type. Even though a </w:t>
      </w:r>
      <w:r w:rsidR="000829C5">
        <w:t xml:space="preserve">mean fire return interval </w:t>
      </w:r>
      <w:r w:rsidRPr="0018323E" w:rsidR="002711F4">
        <w:t xml:space="preserve">difference may exist </w:t>
      </w:r>
      <w:r w:rsidR="000829C5">
        <w:t>between north</w:t>
      </w:r>
      <w:r w:rsidRPr="0018323E" w:rsidR="002711F4">
        <w:t xml:space="preserve"> an</w:t>
      </w:r>
      <w:r w:rsidR="000829C5">
        <w:t>d south</w:t>
      </w:r>
      <w:r w:rsidRPr="0018323E" w:rsidR="002711F4">
        <w:t xml:space="preserve"> aspects, Skinner and Taylor </w:t>
      </w:r>
      <w:r w:rsidR="008F222C">
        <w:t>(</w:t>
      </w:r>
      <w:r w:rsidRPr="0018323E" w:rsidR="002711F4">
        <w:t>1998</w:t>
      </w:r>
      <w:r w:rsidR="008F222C">
        <w:t>)</w:t>
      </w:r>
      <w:r w:rsidRPr="0018323E" w:rsidR="002711F4">
        <w:t xml:space="preserve"> found that the numbers were not statistically significant in their study. Difference in severity between aspects may be </w:t>
      </w:r>
      <w:r w:rsidRPr="002711F4" w:rsidR="002711F4">
        <w:t xml:space="preserve">more important. It is suspected that these same issues occur in the Transverse and Peninsular </w:t>
      </w:r>
      <w:r w:rsidR="008F222C">
        <w:t>r</w:t>
      </w:r>
      <w:r w:rsidRPr="002711F4" w:rsidR="002711F4">
        <w:t>anges and the few south coast range mountains where elevations are high enough.</w:t>
      </w:r>
      <w:r w:rsidR="002711F4">
        <w:t xml:space="preserve"> </w:t>
      </w:r>
      <w:r w:rsidRPr="009F3FA7" w:rsidR="0036284D">
        <w:t xml:space="preserve">It is </w:t>
      </w:r>
      <w:r w:rsidR="0036284D">
        <w:t xml:space="preserve">also </w:t>
      </w:r>
      <w:r w:rsidRPr="009F3FA7" w:rsidR="0036284D">
        <w:t>unclear whether a distinct model is need</w:t>
      </w:r>
      <w:r w:rsidR="008F222C">
        <w:t>ed</w:t>
      </w:r>
      <w:r w:rsidRPr="009F3FA7" w:rsidR="0036284D">
        <w:t xml:space="preserve"> for this BpS in the East-Cascades Modoc Plateau ecoregion</w:t>
      </w:r>
      <w:r w:rsidR="0036284D">
        <w:t>. During the 2016 review, Forest Service region 5 ecologists decided that this one model could adequately represent the BpS throughout most of C</w:t>
      </w:r>
      <w:r w:rsidR="008F222C">
        <w:t>alifornia</w:t>
      </w:r>
      <w:r w:rsidR="0036284D">
        <w:t xml:space="preserve"> (i.e.</w:t>
      </w:r>
      <w:r w:rsidR="008F222C">
        <w:t>,</w:t>
      </w:r>
      <w:r w:rsidR="0036284D">
        <w:t xml:space="preserve"> East Cascades-Modoc Plateau and Sierra Nevada ecoregions and areas further south). A separate model is used to represent the BpS in </w:t>
      </w:r>
      <w:r w:rsidR="00BD4AEC">
        <w:t>areas at the north</w:t>
      </w:r>
      <w:r w:rsidR="0036284D">
        <w:t>west</w:t>
      </w:r>
      <w:r w:rsidR="008F222C">
        <w:t>ern</w:t>
      </w:r>
      <w:r w:rsidR="0036284D">
        <w:t xml:space="preserve"> end of the range (Klamath </w:t>
      </w:r>
      <w:proofErr w:type="spellStart"/>
      <w:r w:rsidR="0036284D">
        <w:t>Mtns</w:t>
      </w:r>
      <w:proofErr w:type="spellEnd"/>
      <w:r w:rsidR="0036284D">
        <w:t>., C</w:t>
      </w:r>
      <w:r w:rsidR="008F222C">
        <w:t>alifornia</w:t>
      </w:r>
      <w:r w:rsidR="0036284D">
        <w:t xml:space="preserve"> North Coast ecoregion, etc.).</w:t>
      </w:r>
    </w:p>
    <w:p w:rsidR="0097567F" w:rsidP="0097567F" w:rsidRDefault="0097567F" w14:paraId="4B0502C6" w14:textId="77777777"/>
    <w:p w:rsidRPr="00B02C7D" w:rsidR="0097567F" w:rsidP="0097567F" w:rsidRDefault="0097567F" w14:paraId="1A483BF3" w14:textId="3507D4C3">
      <w:r>
        <w:t>Due to the vegetative effects of the mixed</w:t>
      </w:r>
      <w:r w:rsidR="008F222C">
        <w:t>-</w:t>
      </w:r>
      <w:r>
        <w:t>severity fire</w:t>
      </w:r>
      <w:r w:rsidR="000829C5">
        <w:t xml:space="preserve"> regime, mapping is difficult. Also, the limitations of the LANDFIRE</w:t>
      </w:r>
      <w:r>
        <w:t xml:space="preserve"> modeling process (fuel accumulation, five boxes</w:t>
      </w:r>
      <w:r w:rsidR="008F222C">
        <w:t>,</w:t>
      </w:r>
      <w:r>
        <w:t xml:space="preserve"> and inability to model climate variability) prevent our representing some of the nuance of this system. </w:t>
      </w:r>
      <w:r w:rsidRPr="002711F4">
        <w:t xml:space="preserve">As a result, replacement fire appears to be too short, but the overall fire regime and landscape proportions are </w:t>
      </w:r>
      <w:r w:rsidRPr="00B02C7D">
        <w:t>representative.</w:t>
      </w:r>
    </w:p>
    <w:p w:rsidRPr="00185740" w:rsidR="006B2D69" w:rsidP="0097567F" w:rsidRDefault="006B2D69" w14:paraId="55A46D9F" w14:textId="0D824AD5"/>
    <w:p w:rsidR="006B2D69" w:rsidP="006B2D69" w:rsidRDefault="00641BA0" w14:paraId="1B7CDD04" w14:textId="32C113D7">
      <w:r w:rsidRPr="00185740">
        <w:t>California Montane Woodland and Chaparral (</w:t>
      </w:r>
      <w:r w:rsidRPr="00185740" w:rsidR="0097567F">
        <w:t>BpS 1098</w:t>
      </w:r>
      <w:r w:rsidRPr="00185740">
        <w:t>)</w:t>
      </w:r>
      <w:r w:rsidRPr="00B02C7D" w:rsidR="0097567F">
        <w:t xml:space="preserve"> can be regarded</w:t>
      </w:r>
      <w:r w:rsidRPr="002711F4" w:rsidR="0097567F">
        <w:t xml:space="preserve"> as a successional stage</w:t>
      </w:r>
      <w:r w:rsidR="000829C5">
        <w:t xml:space="preserve"> (C</w:t>
      </w:r>
      <w:r w:rsidRPr="002711F4" w:rsidR="0097567F">
        <w:t>lass A) within this BpS</w:t>
      </w:r>
      <w:r w:rsidR="006B2D69">
        <w:t xml:space="preserve">, </w:t>
      </w:r>
      <w:r w:rsidRPr="006B2D69" w:rsidR="006B2D69">
        <w:t xml:space="preserve">but reviewers in </w:t>
      </w:r>
      <w:r w:rsidR="008F222C">
        <w:t>map zone (</w:t>
      </w:r>
      <w:r w:rsidRPr="006B2D69" w:rsidR="006B2D69">
        <w:t>MZ</w:t>
      </w:r>
      <w:r w:rsidR="008F222C">
        <w:t xml:space="preserve">) </w:t>
      </w:r>
      <w:r w:rsidRPr="006B2D69" w:rsidR="006B2D69">
        <w:t xml:space="preserve">3 and </w:t>
      </w:r>
      <w:r w:rsidR="008F222C">
        <w:t>MZ0</w:t>
      </w:r>
      <w:r w:rsidRPr="006B2D69" w:rsidR="006B2D69">
        <w:t>4 suggested the need for a separate class representing chaparral. They stated that there are very different transition probabilities to get “mid-aged” trees from chaparral v</w:t>
      </w:r>
      <w:r w:rsidR="008F222C">
        <w:t>ersus</w:t>
      </w:r>
      <w:r w:rsidRPr="006B2D69" w:rsidR="006B2D69">
        <w:t xml:space="preserve"> little trees without much chaparral or grass/herbs. In both the Klamath M</w:t>
      </w:r>
      <w:r w:rsidR="008F222C">
        <w:t>ountains</w:t>
      </w:r>
      <w:r w:rsidRPr="006B2D69" w:rsidR="006B2D69">
        <w:t xml:space="preserve"> and the Sierra Nevada, there are plenty of brush fields that don’t have regeneration for a century or more</w:t>
      </w:r>
      <w:r w:rsidR="008F222C">
        <w:t>,</w:t>
      </w:r>
      <w:r w:rsidRPr="006B2D69" w:rsidR="006B2D69">
        <w:t xml:space="preserve"> even without fire. Other sites can be encroached upon within a century, especially on more mesic sites. This phenomenon of dry mixed conifer arrested succession may be even true</w:t>
      </w:r>
      <w:r w:rsidR="008F222C">
        <w:t>r</w:t>
      </w:r>
      <w:r w:rsidRPr="006B2D69" w:rsidR="006B2D69">
        <w:t xml:space="preserve"> in southern California than to the north and in the mesic mixed conifer. Not having a chaparral class weakens the model, </w:t>
      </w:r>
      <w:r w:rsidR="000829C5">
        <w:t>but</w:t>
      </w:r>
      <w:r w:rsidR="006B2D69">
        <w:t xml:space="preserve"> given the imposed modeling constraints (e.g. no more than five classes can be used to represent a system), a limited-functional model is all that may be possible. The dry mixed conifer system of C</w:t>
      </w:r>
      <w:r w:rsidR="008F222C">
        <w:t>alifornia</w:t>
      </w:r>
      <w:r w:rsidR="006B2D69">
        <w:t xml:space="preserve"> may simply be too complex to be meaningfully modeled as per the imposed constraints.</w:t>
      </w:r>
      <w:r w:rsidR="005A4854">
        <w:t xml:space="preserve"> See the Comments section for additional information on this topic.</w:t>
      </w:r>
    </w:p>
    <w:p w:rsidR="0097567F" w:rsidP="0097567F" w:rsidRDefault="0097567F" w14:paraId="4496F720" w14:textId="23054034"/>
    <w:p w:rsidR="0097567F" w:rsidP="0097567F" w:rsidRDefault="0097567F" w14:paraId="6E93681B" w14:textId="77777777">
      <w:pPr>
        <w:pStyle w:val="InfoPara"/>
      </w:pPr>
      <w:r>
        <w:t>Native Uncharacteristic Conditions</w:t>
      </w:r>
    </w:p>
    <w:p w:rsidR="00BE6BBC" w:rsidP="00BE6BBC" w:rsidRDefault="00BE6BBC" w14:paraId="603C7341" w14:textId="3AAA0520">
      <w:r>
        <w:t xml:space="preserve">In southern Oregon, uncharacteristic conditions included: high density of Douglas-fir and loss of pine species due to selective logging; </w:t>
      </w:r>
      <w:r w:rsidR="0004305B">
        <w:t xml:space="preserve">conversion </w:t>
      </w:r>
      <w:r>
        <w:t>to hardwood types by historic logging</w:t>
      </w:r>
      <w:r w:rsidR="008F222C">
        <w:t>;</w:t>
      </w:r>
      <w:r>
        <w:t xml:space="preserve"> past prolonged fire</w:t>
      </w:r>
      <w:r w:rsidR="008F222C">
        <w:t>-</w:t>
      </w:r>
      <w:r>
        <w:t>free interval</w:t>
      </w:r>
      <w:r w:rsidR="008F222C">
        <w:t>;</w:t>
      </w:r>
      <w:r>
        <w:t xml:space="preserve"> and subsequent severe fire</w:t>
      </w:r>
      <w:r w:rsidR="0004305B">
        <w:t xml:space="preserve"> in some areas</w:t>
      </w:r>
      <w:r>
        <w:t>.</w:t>
      </w:r>
    </w:p>
    <w:p w:rsidR="00BE6BBC" w:rsidP="002711F4" w:rsidRDefault="00BE6BBC" w14:paraId="0A1E7E27" w14:textId="77777777"/>
    <w:p w:rsidR="002711F4" w:rsidP="002711F4" w:rsidRDefault="002711F4" w14:paraId="564D2139" w14:textId="18CB18C0">
      <w:r>
        <w:t xml:space="preserve">In the southern California mountains </w:t>
      </w:r>
      <w:r w:rsidR="00C56D44">
        <w:t>and southern Sierra Nevada</w:t>
      </w:r>
      <w:r w:rsidR="008F222C">
        <w:t>,</w:t>
      </w:r>
      <w:r w:rsidR="00C56D44">
        <w:t xml:space="preserve"> </w:t>
      </w:r>
      <w:r>
        <w:t>the</w:t>
      </w:r>
      <w:r w:rsidR="00BD4AEC">
        <w:t>re has been an uncharacteristic</w:t>
      </w:r>
      <w:r>
        <w:t xml:space="preserve"> loss of ponderosa </w:t>
      </w:r>
      <w:r w:rsidR="00C56D44">
        <w:t xml:space="preserve">and sugar </w:t>
      </w:r>
      <w:r>
        <w:t xml:space="preserve">pine due to selective logging and drought-related death by insects and disease. </w:t>
      </w:r>
    </w:p>
    <w:p w:rsidR="0097567F" w:rsidP="0097567F" w:rsidRDefault="0097567F" w14:paraId="280DB9B6" w14:textId="77777777"/>
    <w:p w:rsidR="0097567F" w:rsidP="0097567F" w:rsidRDefault="0097567F" w14:paraId="319A5628" w14:textId="77777777">
      <w:pPr>
        <w:pStyle w:val="InfoPara"/>
      </w:pPr>
      <w:r>
        <w:t>Comments</w:t>
      </w:r>
    </w:p>
    <w:p w:rsidRPr="00185740" w:rsidR="00F7588A" w:rsidP="00185740" w:rsidRDefault="00C66134" w14:paraId="68D4637C" w14:textId="7E569411">
      <w:pPr>
        <w:rPr>
          <w:sz w:val="22"/>
          <w:szCs w:val="22"/>
        </w:rPr>
      </w:pPr>
      <w:r>
        <w:t>During the 2016 review period</w:t>
      </w:r>
      <w:r w:rsidR="008F222C">
        <w:t>,</w:t>
      </w:r>
      <w:r>
        <w:t xml:space="preserve"> Forest Service Region 5 ecologists suggested that only two models were needed to represent the </w:t>
      </w:r>
      <w:r w:rsidR="000829C5">
        <w:t xml:space="preserve">Mediterranean California </w:t>
      </w:r>
      <w:r>
        <w:t xml:space="preserve">Dry-Mesic Mixed Conifer forests </w:t>
      </w:r>
      <w:r>
        <w:lastRenderedPageBreak/>
        <w:t>in C</w:t>
      </w:r>
      <w:r w:rsidR="008F222C">
        <w:t>alifornia</w:t>
      </w:r>
      <w:r>
        <w:t>: one model to represent most of C</w:t>
      </w:r>
      <w:r w:rsidR="008F222C">
        <w:t>alifornia</w:t>
      </w:r>
      <w:r>
        <w:t xml:space="preserve"> (i.e.</w:t>
      </w:r>
      <w:r w:rsidR="008F222C">
        <w:t>,</w:t>
      </w:r>
      <w:r>
        <w:t xml:space="preserve"> East Cascades-Modoc Plateau and Sierra Nevada ecoregions and areas further south) and one to represent the </w:t>
      </w:r>
      <w:r w:rsidRPr="00EF74B7">
        <w:t>wetter, more productive</w:t>
      </w:r>
      <w:r w:rsidR="00BD4AEC">
        <w:t xml:space="preserve"> areas at the north</w:t>
      </w:r>
      <w:r>
        <w:t>west</w:t>
      </w:r>
      <w:r w:rsidR="008F222C">
        <w:t>ern</w:t>
      </w:r>
      <w:r>
        <w:t xml:space="preserve"> end of the range (Klamath </w:t>
      </w:r>
      <w:proofErr w:type="spellStart"/>
      <w:r>
        <w:t>Mtns</w:t>
      </w:r>
      <w:proofErr w:type="spellEnd"/>
      <w:r>
        <w:t>., C</w:t>
      </w:r>
      <w:r w:rsidR="008F222C">
        <w:t>alifornia</w:t>
      </w:r>
      <w:r>
        <w:t xml:space="preserve"> North Coast ecoregion, etc.). The BpS models and descriptions were adjusted accordingly.</w:t>
      </w:r>
      <w:r w:rsidR="00F7588A">
        <w:t xml:space="preserve"> </w:t>
      </w:r>
    </w:p>
    <w:p w:rsidR="00F7588A" w:rsidP="00185740" w:rsidRDefault="00F7588A" w14:paraId="1A19B7E1" w14:textId="77777777">
      <w:pPr>
        <w:ind w:left="720"/>
      </w:pPr>
    </w:p>
    <w:p w:rsidR="00F7588A" w:rsidP="00185740" w:rsidRDefault="00F7588A" w14:paraId="192A3F30" w14:textId="6CDD9F89">
      <w:pPr>
        <w:rPr>
          <w:sz w:val="22"/>
          <w:szCs w:val="22"/>
        </w:rPr>
      </w:pPr>
      <w:r>
        <w:t>The review revived debate about the successional status of chaparral within mixed conifer forest as noted in the Issues and Problems section. Forest Service r</w:t>
      </w:r>
      <w:r w:rsidR="005A4854">
        <w:t xml:space="preserve">eviewers </w:t>
      </w:r>
      <w:r w:rsidR="00446096">
        <w:t>felt the Montane Chaparral BpS (1098) was almost always successional to conifers</w:t>
      </w:r>
      <w:r>
        <w:t xml:space="preserve"> and did not need a separate model, except possibly on serpentine soils</w:t>
      </w:r>
      <w:r w:rsidR="00446096">
        <w:t xml:space="preserve">. </w:t>
      </w:r>
      <w:r>
        <w:t xml:space="preserve">NatureServe </w:t>
      </w:r>
      <w:r w:rsidRPr="00185740">
        <w:t>staff, responsible for the</w:t>
      </w:r>
      <w:r w:rsidRPr="00185740" w:rsidR="005A4854">
        <w:t xml:space="preserve"> </w:t>
      </w:r>
      <w:r w:rsidRPr="00185740">
        <w:t xml:space="preserve">Ecological Systems classification, indicated that Montane Chaparral is a distinct concept because of its geophysical setting and resulting floristic composition. It occurs across rocky and very thin-soil conditions that take centuries (if ever) to develop a closed tree canopy. The Ecological Systems description indicates that major fire events can open up areas and enable this type to occur as larger patches than previously, but it’s generally distinguishable (on the ground, floristically) from the successional patches where soils are better developed and </w:t>
      </w:r>
      <w:r w:rsidR="008F222C">
        <w:t xml:space="preserve">where </w:t>
      </w:r>
      <w:r w:rsidRPr="00185740">
        <w:t>they close in as forest within decades. Finally, NatureServe staff indicated that plot data would help mappers distinguish Montane Chaparral from other successional shrublands among existing vegetation. </w:t>
      </w:r>
      <w:r w:rsidRPr="00185740" w:rsidR="005A4854">
        <w:t xml:space="preserve">Kori Blankenship was unable to resolve this debate and did not make any changes to either the mixed conifer BpS (10270 and 10280) or the Montane Chaparral (1098). Future review should reconsider this issue.  </w:t>
      </w:r>
    </w:p>
    <w:p w:rsidR="009B09E2" w:rsidP="00307650" w:rsidRDefault="009B09E2" w14:paraId="046DDDFD" w14:textId="77777777"/>
    <w:p w:rsidR="003946FB" w:rsidP="003946FB" w:rsidRDefault="00446096" w14:paraId="799CBC17" w14:textId="63C4252D">
      <w:r>
        <w:t>LANDFIRE National i</w:t>
      </w:r>
      <w:r w:rsidR="009B09E2">
        <w:t xml:space="preserve">nformation for this BpS in </w:t>
      </w:r>
      <w:r w:rsidR="008F222C">
        <w:t xml:space="preserve">southern California </w:t>
      </w:r>
      <w:r w:rsidR="009B09E2">
        <w:t>was taken from the model (10270) that was originally created for MZ</w:t>
      </w:r>
      <w:r w:rsidR="008F222C">
        <w:t>0</w:t>
      </w:r>
      <w:r w:rsidR="009B09E2">
        <w:t>4 by Todd Keeler-Wolf (</w:t>
      </w:r>
      <w:r w:rsidRPr="00BD4AEC" w:rsidR="009B09E2">
        <w:t>tkwolf@dfg.ca.gov</w:t>
      </w:r>
      <w:r w:rsidR="009B09E2">
        <w:t>) and Hugh Safford (</w:t>
      </w:r>
      <w:r w:rsidRPr="00BD4AEC" w:rsidR="009B09E2">
        <w:t>hughsafford@fs.fed.us</w:t>
      </w:r>
      <w:r w:rsidR="009B09E2">
        <w:t>) and reviewed by Joe Sherlock (</w:t>
      </w:r>
      <w:r w:rsidRPr="00BD4AEC" w:rsidR="009B09E2">
        <w:t>jsherlock@fs.fed.us</w:t>
      </w:r>
      <w:r w:rsidR="009B09E2">
        <w:t xml:space="preserve">) and Richard </w:t>
      </w:r>
      <w:proofErr w:type="spellStart"/>
      <w:r w:rsidR="009B09E2">
        <w:t>Minnich</w:t>
      </w:r>
      <w:proofErr w:type="spellEnd"/>
      <w:r w:rsidR="009B09E2">
        <w:t xml:space="preserve"> (</w:t>
      </w:r>
      <w:r w:rsidRPr="00D35B6D" w:rsidR="009B09E2">
        <w:t>Richard.Minnich@ucr.edu</w:t>
      </w:r>
      <w:r w:rsidR="009B09E2">
        <w:t xml:space="preserve">). </w:t>
      </w:r>
      <w:r w:rsidR="003946FB">
        <w:t>Information for this BpS in</w:t>
      </w:r>
      <w:r w:rsidR="000829C5">
        <w:t xml:space="preserve"> southern O</w:t>
      </w:r>
      <w:r w:rsidR="008F222C">
        <w:t>regon</w:t>
      </w:r>
      <w:r w:rsidR="003946FB">
        <w:t xml:space="preserve"> was taken from the model (10270) that was originally created for MZ</w:t>
      </w:r>
      <w:r w:rsidR="008F222C">
        <w:t>0</w:t>
      </w:r>
      <w:r w:rsidR="003946FB">
        <w:t xml:space="preserve">2, </w:t>
      </w:r>
      <w:r w:rsidR="008F222C">
        <w:t>MZ0</w:t>
      </w:r>
      <w:r w:rsidR="003946FB">
        <w:t>3</w:t>
      </w:r>
      <w:r w:rsidR="008F222C">
        <w:t>,</w:t>
      </w:r>
      <w:r w:rsidR="003946FB">
        <w:t xml:space="preserve"> and </w:t>
      </w:r>
      <w:r w:rsidR="008F222C">
        <w:t>MZ0</w:t>
      </w:r>
      <w:r w:rsidR="003946FB">
        <w:t>7 by Darren Borgias (</w:t>
      </w:r>
      <w:r w:rsidRPr="00BD4AEC" w:rsidR="003946FB">
        <w:t>dborgias@tnc.org</w:t>
      </w:r>
      <w:r w:rsidR="003946FB">
        <w:t>), Tim Bradley (</w:t>
      </w:r>
      <w:r w:rsidRPr="00BD4AEC" w:rsidR="003946FB">
        <w:t>tim_bradley@nps.gov</w:t>
      </w:r>
      <w:r w:rsidR="003946FB">
        <w:t>)</w:t>
      </w:r>
      <w:r w:rsidR="008F222C">
        <w:t>,</w:t>
      </w:r>
      <w:r w:rsidR="003946FB">
        <w:t xml:space="preserve"> and Steve Norman (</w:t>
      </w:r>
      <w:r w:rsidRPr="00BD4AEC" w:rsidR="003946FB">
        <w:t>snorman@fs.fed.us</w:t>
      </w:r>
      <w:r w:rsidR="003946FB">
        <w:t>) and reviewed by Diane White (</w:t>
      </w:r>
      <w:r w:rsidRPr="00BD4AEC" w:rsidR="003946FB">
        <w:t>dewhite01@fs.fed.us</w:t>
      </w:r>
      <w:r w:rsidR="003946FB">
        <w:t>), Charley Martin, Ed Reilly, Hugh Safford (</w:t>
      </w:r>
      <w:r w:rsidRPr="00BD4AEC" w:rsidR="003946FB">
        <w:t>hughsafford@fs.fed.us</w:t>
      </w:r>
      <w:r w:rsidR="003946FB">
        <w:t>)</w:t>
      </w:r>
      <w:r w:rsidR="008F222C">
        <w:t>,</w:t>
      </w:r>
      <w:r w:rsidR="003946FB">
        <w:t xml:space="preserve"> and Dave Schmidt.  </w:t>
      </w:r>
    </w:p>
    <w:p w:rsidR="00307650" w:rsidP="00307650" w:rsidRDefault="00307650" w14:paraId="609E7EB9" w14:textId="09360CFB"/>
    <w:p w:rsidR="003E271B" w:rsidP="00307650" w:rsidRDefault="00471936" w14:paraId="7F13BE75" w14:textId="76D32BF3">
      <w:r>
        <w:t>The 50% canopy cover break between the open and closed states in this BpS was chosen intentionally because it is used in C</w:t>
      </w:r>
      <w:r w:rsidR="008F222C">
        <w:t>alifornia</w:t>
      </w:r>
      <w:r>
        <w:t xml:space="preserve"> forest management plans.</w:t>
      </w:r>
    </w:p>
    <w:p w:rsidR="003E271B" w:rsidP="00307650" w:rsidRDefault="003E271B" w14:paraId="591B085E" w14:textId="77777777"/>
    <w:p w:rsidR="0097567F" w:rsidP="0097567F" w:rsidRDefault="0097567F" w14:paraId="48EBC07D" w14:textId="77777777">
      <w:pPr>
        <w:pStyle w:val="ReportSection"/>
      </w:pPr>
      <w:r>
        <w:t>Succession Classes</w:t>
      </w:r>
    </w:p>
    <w:p w:rsidR="0097567F" w:rsidP="0097567F" w:rsidRDefault="0097567F" w14:paraId="17444FA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7567F" w:rsidP="0097567F" w:rsidRDefault="0097567F" w14:paraId="32AFB39F"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7567F" w:rsidP="0097567F" w:rsidRDefault="0097567F" w14:paraId="78C15D78" w14:textId="77777777"/>
    <w:p w:rsidR="0097567F" w:rsidP="0097567F" w:rsidRDefault="0097567F" w14:paraId="2D2BC5F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472"/>
        <w:gridCol w:w="2364"/>
        <w:gridCol w:w="1956"/>
      </w:tblGrid>
      <w:tr w:rsidRPr="0097567F" w:rsidR="0097567F" w:rsidTr="0097567F" w14:paraId="6F13FBBC" w14:textId="77777777">
        <w:tc>
          <w:tcPr>
            <w:tcW w:w="1092" w:type="dxa"/>
            <w:tcBorders>
              <w:top w:val="single" w:color="auto" w:sz="2" w:space="0"/>
              <w:bottom w:val="single" w:color="000000" w:sz="12" w:space="0"/>
            </w:tcBorders>
            <w:shd w:val="clear" w:color="auto" w:fill="auto"/>
          </w:tcPr>
          <w:p w:rsidRPr="0097567F" w:rsidR="0097567F" w:rsidP="001636AB" w:rsidRDefault="0097567F" w14:paraId="035795CA" w14:textId="77777777">
            <w:pPr>
              <w:rPr>
                <w:b/>
                <w:bCs/>
              </w:rPr>
            </w:pPr>
            <w:r w:rsidRPr="0097567F">
              <w:rPr>
                <w:b/>
                <w:bCs/>
              </w:rPr>
              <w:t>Symbol</w:t>
            </w:r>
          </w:p>
        </w:tc>
        <w:tc>
          <w:tcPr>
            <w:tcW w:w="2472" w:type="dxa"/>
            <w:tcBorders>
              <w:top w:val="single" w:color="auto" w:sz="2" w:space="0"/>
              <w:bottom w:val="single" w:color="000000" w:sz="12" w:space="0"/>
            </w:tcBorders>
            <w:shd w:val="clear" w:color="auto" w:fill="auto"/>
          </w:tcPr>
          <w:p w:rsidRPr="0097567F" w:rsidR="0097567F" w:rsidP="001636AB" w:rsidRDefault="0097567F" w14:paraId="521A2B2B" w14:textId="77777777">
            <w:pPr>
              <w:rPr>
                <w:b/>
                <w:bCs/>
              </w:rPr>
            </w:pPr>
            <w:r w:rsidRPr="0097567F">
              <w:rPr>
                <w:b/>
                <w:bCs/>
              </w:rPr>
              <w:t>Scientific Name</w:t>
            </w:r>
          </w:p>
        </w:tc>
        <w:tc>
          <w:tcPr>
            <w:tcW w:w="2364" w:type="dxa"/>
            <w:tcBorders>
              <w:top w:val="single" w:color="auto" w:sz="2" w:space="0"/>
              <w:bottom w:val="single" w:color="000000" w:sz="12" w:space="0"/>
            </w:tcBorders>
            <w:shd w:val="clear" w:color="auto" w:fill="auto"/>
          </w:tcPr>
          <w:p w:rsidRPr="0097567F" w:rsidR="0097567F" w:rsidP="001636AB" w:rsidRDefault="0097567F" w14:paraId="50F6E0B8" w14:textId="77777777">
            <w:pPr>
              <w:rPr>
                <w:b/>
                <w:bCs/>
              </w:rPr>
            </w:pPr>
            <w:r w:rsidRPr="0097567F">
              <w:rPr>
                <w:b/>
                <w:bCs/>
              </w:rPr>
              <w:t>Common Name</w:t>
            </w:r>
          </w:p>
        </w:tc>
        <w:tc>
          <w:tcPr>
            <w:tcW w:w="1956" w:type="dxa"/>
            <w:tcBorders>
              <w:top w:val="single" w:color="auto" w:sz="2" w:space="0"/>
              <w:bottom w:val="single" w:color="000000" w:sz="12" w:space="0"/>
            </w:tcBorders>
            <w:shd w:val="clear" w:color="auto" w:fill="auto"/>
          </w:tcPr>
          <w:p w:rsidRPr="0097567F" w:rsidR="0097567F" w:rsidP="001636AB" w:rsidRDefault="0097567F" w14:paraId="2A17D35A" w14:textId="77777777">
            <w:pPr>
              <w:rPr>
                <w:b/>
                <w:bCs/>
              </w:rPr>
            </w:pPr>
            <w:r w:rsidRPr="0097567F">
              <w:rPr>
                <w:b/>
                <w:bCs/>
              </w:rPr>
              <w:t>Canopy Position</w:t>
            </w:r>
          </w:p>
        </w:tc>
      </w:tr>
      <w:tr w:rsidRPr="0097567F" w:rsidR="0097567F" w:rsidTr="0097567F" w14:paraId="21DC6CFA" w14:textId="77777777">
        <w:tc>
          <w:tcPr>
            <w:tcW w:w="1092" w:type="dxa"/>
            <w:tcBorders>
              <w:top w:val="single" w:color="000000" w:sz="12" w:space="0"/>
            </w:tcBorders>
            <w:shd w:val="clear" w:color="auto" w:fill="auto"/>
          </w:tcPr>
          <w:p w:rsidRPr="0097567F" w:rsidR="0097567F" w:rsidP="001636AB" w:rsidRDefault="0097567F" w14:paraId="6CAD458B" w14:textId="77777777">
            <w:pPr>
              <w:rPr>
                <w:bCs/>
              </w:rPr>
            </w:pPr>
            <w:r w:rsidRPr="0097567F">
              <w:rPr>
                <w:bCs/>
              </w:rPr>
              <w:t>PIPO</w:t>
            </w:r>
          </w:p>
        </w:tc>
        <w:tc>
          <w:tcPr>
            <w:tcW w:w="2472" w:type="dxa"/>
            <w:tcBorders>
              <w:top w:val="single" w:color="000000" w:sz="12" w:space="0"/>
            </w:tcBorders>
            <w:shd w:val="clear" w:color="auto" w:fill="auto"/>
          </w:tcPr>
          <w:p w:rsidRPr="0097567F" w:rsidR="0097567F" w:rsidP="001636AB" w:rsidRDefault="0097567F" w14:paraId="4E51D510" w14:textId="77777777">
            <w:r w:rsidRPr="0097567F">
              <w:t>Pinus ponderosa</w:t>
            </w:r>
          </w:p>
        </w:tc>
        <w:tc>
          <w:tcPr>
            <w:tcW w:w="2364" w:type="dxa"/>
            <w:tcBorders>
              <w:top w:val="single" w:color="000000" w:sz="12" w:space="0"/>
            </w:tcBorders>
            <w:shd w:val="clear" w:color="auto" w:fill="auto"/>
          </w:tcPr>
          <w:p w:rsidRPr="0097567F" w:rsidR="0097567F" w:rsidP="001636AB" w:rsidRDefault="0097567F" w14:paraId="3467B27C" w14:textId="77777777">
            <w:r w:rsidRPr="0097567F">
              <w:t>Ponderosa pine</w:t>
            </w:r>
          </w:p>
        </w:tc>
        <w:tc>
          <w:tcPr>
            <w:tcW w:w="1956" w:type="dxa"/>
            <w:tcBorders>
              <w:top w:val="single" w:color="000000" w:sz="12" w:space="0"/>
            </w:tcBorders>
            <w:shd w:val="clear" w:color="auto" w:fill="auto"/>
          </w:tcPr>
          <w:p w:rsidRPr="0097567F" w:rsidR="0097567F" w:rsidP="001636AB" w:rsidRDefault="0097567F" w14:paraId="09371990" w14:textId="77777777">
            <w:r w:rsidRPr="0097567F">
              <w:t>Upper</w:t>
            </w:r>
          </w:p>
        </w:tc>
      </w:tr>
      <w:tr w:rsidRPr="0097567F" w:rsidR="0097567F" w:rsidTr="0097567F" w14:paraId="7C16A7CD" w14:textId="77777777">
        <w:tc>
          <w:tcPr>
            <w:tcW w:w="1092" w:type="dxa"/>
            <w:shd w:val="clear" w:color="auto" w:fill="auto"/>
          </w:tcPr>
          <w:p w:rsidRPr="0097567F" w:rsidR="0097567F" w:rsidP="001636AB" w:rsidRDefault="0097567F" w14:paraId="204D671F" w14:textId="77777777">
            <w:pPr>
              <w:rPr>
                <w:bCs/>
              </w:rPr>
            </w:pPr>
            <w:r w:rsidRPr="0097567F">
              <w:rPr>
                <w:bCs/>
              </w:rPr>
              <w:t>PILA</w:t>
            </w:r>
          </w:p>
        </w:tc>
        <w:tc>
          <w:tcPr>
            <w:tcW w:w="2472" w:type="dxa"/>
            <w:shd w:val="clear" w:color="auto" w:fill="auto"/>
          </w:tcPr>
          <w:p w:rsidRPr="0097567F" w:rsidR="0097567F" w:rsidP="001636AB" w:rsidRDefault="0097567F" w14:paraId="5479E1DC" w14:textId="77777777">
            <w:r w:rsidRPr="0097567F">
              <w:t xml:space="preserve">Pinus </w:t>
            </w:r>
            <w:proofErr w:type="spellStart"/>
            <w:r w:rsidRPr="0097567F">
              <w:t>lambertiana</w:t>
            </w:r>
            <w:proofErr w:type="spellEnd"/>
          </w:p>
        </w:tc>
        <w:tc>
          <w:tcPr>
            <w:tcW w:w="2364" w:type="dxa"/>
            <w:shd w:val="clear" w:color="auto" w:fill="auto"/>
          </w:tcPr>
          <w:p w:rsidRPr="0097567F" w:rsidR="0097567F" w:rsidP="001636AB" w:rsidRDefault="0097567F" w14:paraId="62DA8757" w14:textId="77777777">
            <w:r w:rsidRPr="0097567F">
              <w:t>Sugar pine</w:t>
            </w:r>
          </w:p>
        </w:tc>
        <w:tc>
          <w:tcPr>
            <w:tcW w:w="1956" w:type="dxa"/>
            <w:shd w:val="clear" w:color="auto" w:fill="auto"/>
          </w:tcPr>
          <w:p w:rsidRPr="0097567F" w:rsidR="0097567F" w:rsidP="001636AB" w:rsidRDefault="0097567F" w14:paraId="74870D50" w14:textId="77777777">
            <w:r w:rsidRPr="0097567F">
              <w:t>Upper</w:t>
            </w:r>
          </w:p>
        </w:tc>
      </w:tr>
      <w:tr w:rsidRPr="0097567F" w:rsidR="0097567F" w:rsidTr="0097567F" w14:paraId="00A8814C" w14:textId="77777777">
        <w:tc>
          <w:tcPr>
            <w:tcW w:w="1092" w:type="dxa"/>
            <w:shd w:val="clear" w:color="auto" w:fill="auto"/>
          </w:tcPr>
          <w:p w:rsidRPr="0097567F" w:rsidR="0097567F" w:rsidP="001636AB" w:rsidRDefault="0097567F" w14:paraId="0C305957" w14:textId="77777777">
            <w:pPr>
              <w:rPr>
                <w:bCs/>
              </w:rPr>
            </w:pPr>
            <w:r w:rsidRPr="0097567F">
              <w:rPr>
                <w:bCs/>
              </w:rPr>
              <w:lastRenderedPageBreak/>
              <w:t>QUKE</w:t>
            </w:r>
          </w:p>
        </w:tc>
        <w:tc>
          <w:tcPr>
            <w:tcW w:w="2472" w:type="dxa"/>
            <w:shd w:val="clear" w:color="auto" w:fill="auto"/>
          </w:tcPr>
          <w:p w:rsidRPr="0097567F" w:rsidR="0097567F" w:rsidP="001636AB" w:rsidRDefault="0097567F" w14:paraId="35E00771" w14:textId="77777777">
            <w:r w:rsidRPr="0097567F">
              <w:t xml:space="preserve">Quercus </w:t>
            </w:r>
            <w:proofErr w:type="spellStart"/>
            <w:r w:rsidRPr="0097567F">
              <w:t>kelloggii</w:t>
            </w:r>
            <w:proofErr w:type="spellEnd"/>
          </w:p>
        </w:tc>
        <w:tc>
          <w:tcPr>
            <w:tcW w:w="2364" w:type="dxa"/>
            <w:shd w:val="clear" w:color="auto" w:fill="auto"/>
          </w:tcPr>
          <w:p w:rsidRPr="0097567F" w:rsidR="0097567F" w:rsidP="001636AB" w:rsidRDefault="0097567F" w14:paraId="6E8A53AA" w14:textId="77777777">
            <w:r w:rsidRPr="0097567F">
              <w:t>California black oak</w:t>
            </w:r>
          </w:p>
        </w:tc>
        <w:tc>
          <w:tcPr>
            <w:tcW w:w="1956" w:type="dxa"/>
            <w:shd w:val="clear" w:color="auto" w:fill="auto"/>
          </w:tcPr>
          <w:p w:rsidRPr="0097567F" w:rsidR="0097567F" w:rsidP="001636AB" w:rsidRDefault="0097567F" w14:paraId="4BB883E3" w14:textId="77777777">
            <w:r w:rsidRPr="0097567F">
              <w:t>Mid-Upper</w:t>
            </w:r>
          </w:p>
        </w:tc>
      </w:tr>
      <w:tr w:rsidRPr="0097567F" w:rsidR="0097567F" w:rsidTr="0097567F" w14:paraId="6078F084" w14:textId="77777777">
        <w:tc>
          <w:tcPr>
            <w:tcW w:w="1092" w:type="dxa"/>
            <w:shd w:val="clear" w:color="auto" w:fill="auto"/>
          </w:tcPr>
          <w:p w:rsidRPr="0097567F" w:rsidR="0097567F" w:rsidP="001636AB" w:rsidRDefault="0097567F" w14:paraId="5B74EE50" w14:textId="77777777">
            <w:pPr>
              <w:rPr>
                <w:bCs/>
              </w:rPr>
            </w:pPr>
            <w:r w:rsidRPr="0097567F">
              <w:rPr>
                <w:bCs/>
              </w:rPr>
              <w:t>ARPA6</w:t>
            </w:r>
          </w:p>
        </w:tc>
        <w:tc>
          <w:tcPr>
            <w:tcW w:w="2472" w:type="dxa"/>
            <w:shd w:val="clear" w:color="auto" w:fill="auto"/>
          </w:tcPr>
          <w:p w:rsidRPr="0097567F" w:rsidR="0097567F" w:rsidP="001636AB" w:rsidRDefault="0097567F" w14:paraId="2FE76BA0" w14:textId="77777777">
            <w:proofErr w:type="spellStart"/>
            <w:r w:rsidRPr="0097567F">
              <w:t>Arctostaphylos</w:t>
            </w:r>
            <w:proofErr w:type="spellEnd"/>
            <w:r w:rsidRPr="0097567F">
              <w:t xml:space="preserve"> </w:t>
            </w:r>
            <w:proofErr w:type="spellStart"/>
            <w:r w:rsidRPr="0097567F">
              <w:t>patula</w:t>
            </w:r>
            <w:proofErr w:type="spellEnd"/>
          </w:p>
        </w:tc>
        <w:tc>
          <w:tcPr>
            <w:tcW w:w="2364" w:type="dxa"/>
            <w:shd w:val="clear" w:color="auto" w:fill="auto"/>
          </w:tcPr>
          <w:p w:rsidRPr="0097567F" w:rsidR="0097567F" w:rsidP="001636AB" w:rsidRDefault="0097567F" w14:paraId="5C18A207" w14:textId="77777777">
            <w:r w:rsidRPr="0097567F">
              <w:t>Greenleaf manzanita</w:t>
            </w:r>
          </w:p>
        </w:tc>
        <w:tc>
          <w:tcPr>
            <w:tcW w:w="1956" w:type="dxa"/>
            <w:shd w:val="clear" w:color="auto" w:fill="auto"/>
          </w:tcPr>
          <w:p w:rsidRPr="0097567F" w:rsidR="0097567F" w:rsidP="001636AB" w:rsidRDefault="0097567F" w14:paraId="380CDCA1" w14:textId="77777777">
            <w:r w:rsidRPr="0097567F">
              <w:t>Mid-Upper</w:t>
            </w:r>
          </w:p>
        </w:tc>
      </w:tr>
    </w:tbl>
    <w:p w:rsidR="0097567F" w:rsidP="0097567F" w:rsidRDefault="0097567F" w14:paraId="1AAFE49A" w14:textId="77777777"/>
    <w:p w:rsidR="0097567F" w:rsidP="0097567F" w:rsidRDefault="0097567F" w14:paraId="68E1A9F4" w14:textId="77777777">
      <w:pPr>
        <w:pStyle w:val="SClassInfoPara"/>
      </w:pPr>
      <w:r>
        <w:t>Description</w:t>
      </w:r>
    </w:p>
    <w:p w:rsidR="0097567F" w:rsidP="0097567F" w:rsidRDefault="0097567F" w14:paraId="3441F6D1" w14:textId="58BE0E1D">
      <w:r>
        <w:t>Early succession, after localized mortality</w:t>
      </w:r>
      <w:r w:rsidR="008F222C">
        <w:t xml:space="preserve"> </w:t>
      </w:r>
      <w:r>
        <w:t>or mixed</w:t>
      </w:r>
      <w:r w:rsidR="008F222C">
        <w:t>-</w:t>
      </w:r>
      <w:r>
        <w:t>severity fire, comprised of grass, shrubs, and tree seedlings</w:t>
      </w:r>
      <w:r w:rsidR="00641BA0">
        <w:t>,</w:t>
      </w:r>
      <w:r w:rsidR="00B02C7D">
        <w:t xml:space="preserve"> </w:t>
      </w:r>
      <w:r>
        <w:t>saplings</w:t>
      </w:r>
      <w:r w:rsidR="008F222C">
        <w:t>,</w:t>
      </w:r>
      <w:r w:rsidR="00641BA0">
        <w:t xml:space="preserve"> and poles</w:t>
      </w:r>
      <w:r>
        <w:t>.</w:t>
      </w:r>
      <w:r w:rsidRPr="00641BA0" w:rsidR="00641BA0">
        <w:t xml:space="preserve"> </w:t>
      </w:r>
      <w:r w:rsidR="00641BA0">
        <w:t>This stage can occur as small patch (10-100ac) within mixed</w:t>
      </w:r>
      <w:r w:rsidR="008F222C">
        <w:t>-</w:t>
      </w:r>
      <w:r w:rsidR="00641BA0">
        <w:t xml:space="preserve">severity fire or less likely as large patches </w:t>
      </w:r>
      <w:r w:rsidRPr="00B02C7D" w:rsidR="00641BA0">
        <w:t xml:space="preserve">from more extensive fire (100-1000ac). </w:t>
      </w:r>
      <w:r w:rsidRPr="00185740" w:rsidR="00641BA0">
        <w:t>This class includes the California Montane Woodland and Chaparral (BpS 1098).</w:t>
      </w:r>
    </w:p>
    <w:p w:rsidR="0097567F" w:rsidP="0097567F" w:rsidRDefault="0097567F" w14:paraId="61A68F75" w14:textId="77777777"/>
    <w:p w:rsidR="00641BA0" w:rsidP="00641BA0" w:rsidRDefault="0097567F" w14:paraId="51CDFD1B" w14:textId="15FA83C2">
      <w:r>
        <w:t>In some cases, tree seedling</w:t>
      </w:r>
      <w:r w:rsidR="008F222C">
        <w:t>s</w:t>
      </w:r>
      <w:r>
        <w:t xml:space="preserve"> may develop a nearly continuous canopy and succeed relatively quickly to mid-development conditions. In other cases, chaparral conditions may dominate </w:t>
      </w:r>
      <w:r w:rsidR="008F222C">
        <w:t>C</w:t>
      </w:r>
      <w:r>
        <w:t xml:space="preserve">lass A and persist for long periods of time. Shrub species may include: </w:t>
      </w:r>
      <w:r w:rsidRPr="002F6AEE" w:rsidR="007B3BF0">
        <w:rPr>
          <w:i/>
        </w:rPr>
        <w:t>Ceanothus</w:t>
      </w:r>
      <w:r w:rsidR="007B3BF0">
        <w:t xml:space="preserve"> spp</w:t>
      </w:r>
      <w:r w:rsidR="008F222C">
        <w:t>.</w:t>
      </w:r>
      <w:r w:rsidR="007B3BF0">
        <w:t xml:space="preserve">; </w:t>
      </w:r>
      <w:proofErr w:type="spellStart"/>
      <w:r w:rsidRPr="002F6AEE">
        <w:rPr>
          <w:i/>
        </w:rPr>
        <w:t>Arctostaphylos</w:t>
      </w:r>
      <w:proofErr w:type="spellEnd"/>
      <w:r w:rsidRPr="002F6AEE">
        <w:rPr>
          <w:i/>
        </w:rPr>
        <w:t xml:space="preserve"> </w:t>
      </w:r>
      <w:proofErr w:type="spellStart"/>
      <w:r w:rsidRPr="002F6AEE">
        <w:rPr>
          <w:i/>
        </w:rPr>
        <w:t>patula</w:t>
      </w:r>
      <w:proofErr w:type="spellEnd"/>
      <w:r w:rsidR="008F222C">
        <w:t>;</w:t>
      </w:r>
      <w:r w:rsidR="007B3BF0">
        <w:t xml:space="preserve"> </w:t>
      </w:r>
      <w:r w:rsidRPr="002F6AEE" w:rsidR="007B3BF0">
        <w:rPr>
          <w:i/>
        </w:rPr>
        <w:t xml:space="preserve">A. </w:t>
      </w:r>
      <w:proofErr w:type="spellStart"/>
      <w:r w:rsidRPr="002F6AEE" w:rsidR="007B3BF0">
        <w:rPr>
          <w:i/>
        </w:rPr>
        <w:t>viscida</w:t>
      </w:r>
      <w:proofErr w:type="spellEnd"/>
      <w:r w:rsidR="008F222C">
        <w:t xml:space="preserve">; and </w:t>
      </w:r>
      <w:r w:rsidRPr="002F6AEE">
        <w:rPr>
          <w:i/>
        </w:rPr>
        <w:t xml:space="preserve">Quercus </w:t>
      </w:r>
      <w:proofErr w:type="spellStart"/>
      <w:r w:rsidRPr="002F6AEE">
        <w:rPr>
          <w:i/>
        </w:rPr>
        <w:t>vaccinifol</w:t>
      </w:r>
      <w:r w:rsidRPr="002F6AEE" w:rsidR="007B3BF0">
        <w:rPr>
          <w:i/>
        </w:rPr>
        <w:t>i</w:t>
      </w:r>
      <w:r w:rsidRPr="002F6AEE">
        <w:rPr>
          <w:i/>
        </w:rPr>
        <w:t>a</w:t>
      </w:r>
      <w:proofErr w:type="spellEnd"/>
      <w:r w:rsidR="008F222C">
        <w:t xml:space="preserve">. </w:t>
      </w:r>
      <w:r w:rsidR="00641BA0">
        <w:t>Snags are typically present.</w:t>
      </w:r>
    </w:p>
    <w:p w:rsidR="0097567F" w:rsidP="0097567F" w:rsidRDefault="0097567F" w14:paraId="4F6FDB74" w14:textId="77777777"/>
    <w:p w:rsidR="0097567F" w:rsidP="0097567F" w:rsidRDefault="0097567F" w14:paraId="4CF893C2" w14:textId="16EAA748"/>
    <w:p>
      <w:r>
        <w:rPr>
          <w:i/>
          <w:u w:val="single"/>
        </w:rPr>
        <w:t>Maximum Tree Size Class</w:t>
      </w:r>
      <w:br/>
      <w:r>
        <w:t>Pole 5-9" DBH</w:t>
      </w:r>
    </w:p>
    <w:p w:rsidR="0097567F" w:rsidP="0097567F" w:rsidRDefault="0097567F" w14:paraId="77494C58" w14:textId="77777777">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7567F" w:rsidP="0097567F" w:rsidRDefault="0097567F" w14:paraId="0ADA042A" w14:textId="77777777"/>
    <w:p w:rsidR="0097567F" w:rsidP="0097567F" w:rsidRDefault="0097567F" w14:paraId="68DE731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7"/>
        <w:gridCol w:w="2610"/>
        <w:gridCol w:w="1980"/>
        <w:gridCol w:w="2160"/>
      </w:tblGrid>
      <w:tr w:rsidRPr="0097567F" w:rsidR="0097567F" w:rsidTr="00BD4AEC" w14:paraId="71558B95" w14:textId="77777777">
        <w:tc>
          <w:tcPr>
            <w:tcW w:w="1167" w:type="dxa"/>
            <w:tcBorders>
              <w:top w:val="single" w:color="auto" w:sz="2" w:space="0"/>
              <w:bottom w:val="single" w:color="000000" w:sz="12" w:space="0"/>
            </w:tcBorders>
            <w:shd w:val="clear" w:color="auto" w:fill="auto"/>
          </w:tcPr>
          <w:p w:rsidRPr="0097567F" w:rsidR="0097567F" w:rsidP="001636AB" w:rsidRDefault="0097567F" w14:paraId="38F2C753" w14:textId="77777777">
            <w:pPr>
              <w:rPr>
                <w:b/>
                <w:bCs/>
              </w:rPr>
            </w:pPr>
            <w:r w:rsidRPr="0097567F">
              <w:rPr>
                <w:b/>
                <w:bCs/>
              </w:rPr>
              <w:t>Symbol</w:t>
            </w:r>
          </w:p>
        </w:tc>
        <w:tc>
          <w:tcPr>
            <w:tcW w:w="2610" w:type="dxa"/>
            <w:tcBorders>
              <w:top w:val="single" w:color="auto" w:sz="2" w:space="0"/>
              <w:bottom w:val="single" w:color="000000" w:sz="12" w:space="0"/>
            </w:tcBorders>
            <w:shd w:val="clear" w:color="auto" w:fill="auto"/>
          </w:tcPr>
          <w:p w:rsidRPr="0097567F" w:rsidR="0097567F" w:rsidP="001636AB" w:rsidRDefault="0097567F" w14:paraId="54D57FF0" w14:textId="77777777">
            <w:pPr>
              <w:rPr>
                <w:b/>
                <w:bCs/>
              </w:rPr>
            </w:pPr>
            <w:r w:rsidRPr="0097567F">
              <w:rPr>
                <w:b/>
                <w:bCs/>
              </w:rPr>
              <w:t>Scientific Name</w:t>
            </w:r>
          </w:p>
        </w:tc>
        <w:tc>
          <w:tcPr>
            <w:tcW w:w="1980" w:type="dxa"/>
            <w:tcBorders>
              <w:top w:val="single" w:color="auto" w:sz="2" w:space="0"/>
              <w:bottom w:val="single" w:color="000000" w:sz="12" w:space="0"/>
            </w:tcBorders>
            <w:shd w:val="clear" w:color="auto" w:fill="auto"/>
          </w:tcPr>
          <w:p w:rsidRPr="0097567F" w:rsidR="0097567F" w:rsidP="001636AB" w:rsidRDefault="0097567F" w14:paraId="1D99EA4A" w14:textId="77777777">
            <w:pPr>
              <w:rPr>
                <w:b/>
                <w:bCs/>
              </w:rPr>
            </w:pPr>
            <w:r w:rsidRPr="0097567F">
              <w:rPr>
                <w:b/>
                <w:bCs/>
              </w:rPr>
              <w:t>Common Name</w:t>
            </w:r>
          </w:p>
        </w:tc>
        <w:tc>
          <w:tcPr>
            <w:tcW w:w="2160" w:type="dxa"/>
            <w:tcBorders>
              <w:top w:val="single" w:color="auto" w:sz="2" w:space="0"/>
              <w:bottom w:val="single" w:color="000000" w:sz="12" w:space="0"/>
            </w:tcBorders>
            <w:shd w:val="clear" w:color="auto" w:fill="auto"/>
          </w:tcPr>
          <w:p w:rsidRPr="0097567F" w:rsidR="0097567F" w:rsidP="001636AB" w:rsidRDefault="0097567F" w14:paraId="34BDD307" w14:textId="77777777">
            <w:pPr>
              <w:rPr>
                <w:b/>
                <w:bCs/>
              </w:rPr>
            </w:pPr>
            <w:r w:rsidRPr="0097567F">
              <w:rPr>
                <w:b/>
                <w:bCs/>
              </w:rPr>
              <w:t>Canopy Position</w:t>
            </w:r>
          </w:p>
        </w:tc>
      </w:tr>
      <w:tr w:rsidRPr="0097567F" w:rsidR="0097567F" w:rsidTr="00BD4AEC" w14:paraId="3CAFF4DE" w14:textId="77777777">
        <w:tc>
          <w:tcPr>
            <w:tcW w:w="1167" w:type="dxa"/>
            <w:tcBorders>
              <w:top w:val="single" w:color="000000" w:sz="12" w:space="0"/>
            </w:tcBorders>
            <w:shd w:val="clear" w:color="auto" w:fill="auto"/>
          </w:tcPr>
          <w:p w:rsidRPr="0097567F" w:rsidR="0097567F" w:rsidP="001636AB" w:rsidRDefault="0097567F" w14:paraId="79D8BD60" w14:textId="77777777">
            <w:pPr>
              <w:rPr>
                <w:bCs/>
              </w:rPr>
            </w:pPr>
            <w:r w:rsidRPr="0097567F">
              <w:rPr>
                <w:bCs/>
              </w:rPr>
              <w:t>PIPO</w:t>
            </w:r>
          </w:p>
        </w:tc>
        <w:tc>
          <w:tcPr>
            <w:tcW w:w="2610" w:type="dxa"/>
            <w:tcBorders>
              <w:top w:val="single" w:color="000000" w:sz="12" w:space="0"/>
            </w:tcBorders>
            <w:shd w:val="clear" w:color="auto" w:fill="auto"/>
          </w:tcPr>
          <w:p w:rsidRPr="0097567F" w:rsidR="0097567F" w:rsidP="001636AB" w:rsidRDefault="0097567F" w14:paraId="0AE5FB72" w14:textId="77777777">
            <w:r w:rsidRPr="0097567F">
              <w:t>Pinus ponderosa</w:t>
            </w:r>
          </w:p>
        </w:tc>
        <w:tc>
          <w:tcPr>
            <w:tcW w:w="1980" w:type="dxa"/>
            <w:tcBorders>
              <w:top w:val="single" w:color="000000" w:sz="12" w:space="0"/>
            </w:tcBorders>
            <w:shd w:val="clear" w:color="auto" w:fill="auto"/>
          </w:tcPr>
          <w:p w:rsidRPr="0097567F" w:rsidR="0097567F" w:rsidP="001636AB" w:rsidRDefault="0097567F" w14:paraId="33EC09B9" w14:textId="77777777">
            <w:r w:rsidRPr="0097567F">
              <w:t>Ponderosa pine</w:t>
            </w:r>
          </w:p>
        </w:tc>
        <w:tc>
          <w:tcPr>
            <w:tcW w:w="2160" w:type="dxa"/>
            <w:tcBorders>
              <w:top w:val="single" w:color="000000" w:sz="12" w:space="0"/>
            </w:tcBorders>
            <w:shd w:val="clear" w:color="auto" w:fill="auto"/>
          </w:tcPr>
          <w:p w:rsidRPr="0097567F" w:rsidR="0097567F" w:rsidP="001636AB" w:rsidRDefault="0097567F" w14:paraId="013DD8B9" w14:textId="77777777">
            <w:r w:rsidRPr="0097567F">
              <w:t>Upper</w:t>
            </w:r>
          </w:p>
        </w:tc>
      </w:tr>
      <w:tr w:rsidRPr="0097567F" w:rsidR="0097567F" w:rsidTr="00BD4AEC" w14:paraId="24FC71B4" w14:textId="77777777">
        <w:tc>
          <w:tcPr>
            <w:tcW w:w="1167" w:type="dxa"/>
            <w:shd w:val="clear" w:color="auto" w:fill="auto"/>
          </w:tcPr>
          <w:p w:rsidRPr="0097567F" w:rsidR="0097567F" w:rsidP="001636AB" w:rsidRDefault="0097567F" w14:paraId="4551C350" w14:textId="77777777">
            <w:pPr>
              <w:rPr>
                <w:bCs/>
              </w:rPr>
            </w:pPr>
            <w:r w:rsidRPr="0097567F">
              <w:rPr>
                <w:bCs/>
              </w:rPr>
              <w:t>PILA</w:t>
            </w:r>
          </w:p>
        </w:tc>
        <w:tc>
          <w:tcPr>
            <w:tcW w:w="2610" w:type="dxa"/>
            <w:shd w:val="clear" w:color="auto" w:fill="auto"/>
          </w:tcPr>
          <w:p w:rsidRPr="0097567F" w:rsidR="0097567F" w:rsidP="001636AB" w:rsidRDefault="0097567F" w14:paraId="6CBEB11F" w14:textId="77777777">
            <w:r w:rsidRPr="0097567F">
              <w:t xml:space="preserve">Pinus </w:t>
            </w:r>
            <w:proofErr w:type="spellStart"/>
            <w:r w:rsidRPr="0097567F">
              <w:t>lambertiana</w:t>
            </w:r>
            <w:proofErr w:type="spellEnd"/>
          </w:p>
        </w:tc>
        <w:tc>
          <w:tcPr>
            <w:tcW w:w="1980" w:type="dxa"/>
            <w:shd w:val="clear" w:color="auto" w:fill="auto"/>
          </w:tcPr>
          <w:p w:rsidRPr="0097567F" w:rsidR="0097567F" w:rsidP="001636AB" w:rsidRDefault="0097567F" w14:paraId="6A9DE307" w14:textId="77777777">
            <w:r w:rsidRPr="0097567F">
              <w:t>Sugar pine</w:t>
            </w:r>
          </w:p>
        </w:tc>
        <w:tc>
          <w:tcPr>
            <w:tcW w:w="2160" w:type="dxa"/>
            <w:shd w:val="clear" w:color="auto" w:fill="auto"/>
          </w:tcPr>
          <w:p w:rsidRPr="0097567F" w:rsidR="0097567F" w:rsidP="001636AB" w:rsidRDefault="0097567F" w14:paraId="461B6B9E" w14:textId="77777777">
            <w:r w:rsidRPr="0097567F">
              <w:t>Upper</w:t>
            </w:r>
          </w:p>
        </w:tc>
      </w:tr>
      <w:tr w:rsidRPr="0097567F" w:rsidR="0097567F" w:rsidTr="00BD4AEC" w14:paraId="35AF642A" w14:textId="77777777">
        <w:tc>
          <w:tcPr>
            <w:tcW w:w="1167" w:type="dxa"/>
            <w:shd w:val="clear" w:color="auto" w:fill="auto"/>
          </w:tcPr>
          <w:p w:rsidRPr="0097567F" w:rsidR="0097567F" w:rsidP="001636AB" w:rsidRDefault="00BD4AEC" w14:paraId="03A2D00D" w14:textId="3A5A77DB">
            <w:pPr>
              <w:rPr>
                <w:bCs/>
              </w:rPr>
            </w:pPr>
            <w:r>
              <w:rPr>
                <w:bCs/>
              </w:rPr>
              <w:t>C</w:t>
            </w:r>
            <w:r w:rsidR="00F41CB2">
              <w:rPr>
                <w:bCs/>
              </w:rPr>
              <w:t>ADE27</w:t>
            </w:r>
          </w:p>
        </w:tc>
        <w:tc>
          <w:tcPr>
            <w:tcW w:w="2610" w:type="dxa"/>
            <w:shd w:val="clear" w:color="auto" w:fill="auto"/>
          </w:tcPr>
          <w:p w:rsidRPr="0097567F" w:rsidR="0097567F" w:rsidP="001636AB" w:rsidRDefault="00F41CB2" w14:paraId="1814250B" w14:textId="42790F65">
            <w:r w:rsidRPr="00F41CB2">
              <w:rPr>
                <w:i/>
                <w:iCs/>
                <w:color w:val="228622"/>
              </w:rPr>
              <w:t xml:space="preserve"> </w:t>
            </w:r>
            <w:proofErr w:type="spellStart"/>
            <w:r w:rsidRPr="00BD4AEC">
              <w:rPr>
                <w:iCs/>
              </w:rPr>
              <w:t>Calocedrus</w:t>
            </w:r>
            <w:proofErr w:type="spellEnd"/>
            <w:r w:rsidRPr="00BD4AEC">
              <w:rPr>
                <w:iCs/>
              </w:rPr>
              <w:t xml:space="preserve"> </w:t>
            </w:r>
            <w:proofErr w:type="spellStart"/>
            <w:r w:rsidRPr="00BD4AEC">
              <w:rPr>
                <w:iCs/>
              </w:rPr>
              <w:t>decurrens</w:t>
            </w:r>
            <w:proofErr w:type="spellEnd"/>
          </w:p>
        </w:tc>
        <w:tc>
          <w:tcPr>
            <w:tcW w:w="1980" w:type="dxa"/>
            <w:shd w:val="clear" w:color="auto" w:fill="auto"/>
          </w:tcPr>
          <w:p w:rsidRPr="0097567F" w:rsidR="0097567F" w:rsidP="001636AB" w:rsidRDefault="00F41CB2" w14:paraId="57DDD1D0" w14:textId="2612B679">
            <w:r>
              <w:t>Incense cedar</w:t>
            </w:r>
          </w:p>
        </w:tc>
        <w:tc>
          <w:tcPr>
            <w:tcW w:w="2160" w:type="dxa"/>
            <w:shd w:val="clear" w:color="auto" w:fill="auto"/>
          </w:tcPr>
          <w:p w:rsidRPr="0097567F" w:rsidR="0097567F" w:rsidP="001636AB" w:rsidRDefault="00F41CB2" w14:paraId="73C708F4" w14:textId="47863072">
            <w:r>
              <w:t>Mid-Upper</w:t>
            </w:r>
          </w:p>
        </w:tc>
      </w:tr>
      <w:tr w:rsidRPr="0097567F" w:rsidR="0097567F" w:rsidTr="00BD4AEC" w14:paraId="60BE2A2A" w14:textId="77777777">
        <w:tc>
          <w:tcPr>
            <w:tcW w:w="1167" w:type="dxa"/>
            <w:shd w:val="clear" w:color="auto" w:fill="auto"/>
          </w:tcPr>
          <w:p w:rsidRPr="0097567F" w:rsidR="0097567F" w:rsidP="001636AB" w:rsidRDefault="0097567F" w14:paraId="24A26BE9" w14:textId="77777777">
            <w:pPr>
              <w:rPr>
                <w:bCs/>
              </w:rPr>
            </w:pPr>
            <w:r w:rsidRPr="0097567F">
              <w:rPr>
                <w:bCs/>
              </w:rPr>
              <w:t>ABCO</w:t>
            </w:r>
          </w:p>
        </w:tc>
        <w:tc>
          <w:tcPr>
            <w:tcW w:w="2610" w:type="dxa"/>
            <w:shd w:val="clear" w:color="auto" w:fill="auto"/>
          </w:tcPr>
          <w:p w:rsidRPr="0097567F" w:rsidR="0097567F" w:rsidP="001636AB" w:rsidRDefault="0097567F" w14:paraId="06129C85" w14:textId="77777777">
            <w:proofErr w:type="spellStart"/>
            <w:r w:rsidRPr="0097567F">
              <w:t>Abies</w:t>
            </w:r>
            <w:proofErr w:type="spellEnd"/>
            <w:r w:rsidRPr="0097567F">
              <w:t xml:space="preserve"> </w:t>
            </w:r>
            <w:proofErr w:type="spellStart"/>
            <w:r w:rsidRPr="0097567F">
              <w:t>concolor</w:t>
            </w:r>
            <w:proofErr w:type="spellEnd"/>
          </w:p>
        </w:tc>
        <w:tc>
          <w:tcPr>
            <w:tcW w:w="1980" w:type="dxa"/>
            <w:shd w:val="clear" w:color="auto" w:fill="auto"/>
          </w:tcPr>
          <w:p w:rsidRPr="0097567F" w:rsidR="0097567F" w:rsidP="001636AB" w:rsidRDefault="0097567F" w14:paraId="130B49C0" w14:textId="77777777">
            <w:r w:rsidRPr="0097567F">
              <w:t>White fir</w:t>
            </w:r>
          </w:p>
        </w:tc>
        <w:tc>
          <w:tcPr>
            <w:tcW w:w="2160" w:type="dxa"/>
            <w:shd w:val="clear" w:color="auto" w:fill="auto"/>
          </w:tcPr>
          <w:p w:rsidRPr="0097567F" w:rsidR="0097567F" w:rsidP="001636AB" w:rsidRDefault="0097567F" w14:paraId="3318FD67" w14:textId="77777777">
            <w:r w:rsidRPr="0097567F">
              <w:t>Low-Mid</w:t>
            </w:r>
          </w:p>
        </w:tc>
      </w:tr>
    </w:tbl>
    <w:p w:rsidR="0097567F" w:rsidP="0097567F" w:rsidRDefault="0097567F" w14:paraId="7A646D9D" w14:textId="77777777"/>
    <w:p w:rsidR="0097567F" w:rsidP="0097567F" w:rsidRDefault="0097567F" w14:paraId="79CE1080" w14:textId="77777777">
      <w:pPr>
        <w:pStyle w:val="SClassInfoPara"/>
      </w:pPr>
      <w:r>
        <w:t>Description</w:t>
      </w:r>
    </w:p>
    <w:p w:rsidR="00641BA0" w:rsidP="00641BA0" w:rsidRDefault="0097567F" w14:paraId="49792043" w14:textId="65A7EED6">
      <w:r>
        <w:t>Pole</w:t>
      </w:r>
      <w:r w:rsidR="008F222C">
        <w:t>-</w:t>
      </w:r>
      <w:r>
        <w:t xml:space="preserve"> to </w:t>
      </w:r>
      <w:r w:rsidR="00641BA0">
        <w:t>large</w:t>
      </w:r>
      <w:r w:rsidR="008F222C">
        <w:t>-</w:t>
      </w:r>
      <w:r w:rsidR="009C7A05">
        <w:t>sized conifers</w:t>
      </w:r>
      <w:r>
        <w:t>.</w:t>
      </w:r>
      <w:r w:rsidR="00641BA0">
        <w:t xml:space="preserve"> These stands develop as an alternate successional pathway in settings and climatic periods that support longer intervals between mixed</w:t>
      </w:r>
      <w:r w:rsidR="00371438">
        <w:t>-</w:t>
      </w:r>
      <w:r w:rsidR="00641BA0">
        <w:t>severity fires</w:t>
      </w:r>
      <w:r w:rsidR="00371438">
        <w:t xml:space="preserve"> </w:t>
      </w:r>
      <w:r w:rsidR="00641BA0">
        <w:t>--</w:t>
      </w:r>
      <w:r w:rsidR="00371438">
        <w:t xml:space="preserve"> </w:t>
      </w:r>
      <w:r w:rsidR="00641BA0">
        <w:t>a fire</w:t>
      </w:r>
      <w:r w:rsidR="00371438">
        <w:t>-</w:t>
      </w:r>
      <w:r w:rsidR="00641BA0">
        <w:t xml:space="preserve">free interval of </w:t>
      </w:r>
      <w:r w:rsidR="00371438">
        <w:t>~</w:t>
      </w:r>
      <w:r w:rsidR="00641BA0">
        <w:t xml:space="preserve">30yrs. They can be crowded stands of conifers along with hardwood trees in younger stages. </w:t>
      </w:r>
    </w:p>
    <w:p w:rsidR="00641BA0" w:rsidP="00641BA0" w:rsidRDefault="00641BA0" w14:paraId="555865FC" w14:textId="77777777"/>
    <w:p w:rsidR="00641BA0" w:rsidP="00641BA0" w:rsidRDefault="00371438" w14:paraId="7A9FBBEE" w14:textId="27F4CA83">
      <w:r>
        <w:t>L</w:t>
      </w:r>
      <w:r w:rsidR="00641BA0">
        <w:t xml:space="preserve">adder fuels and sub-canopy </w:t>
      </w:r>
      <w:r>
        <w:t xml:space="preserve">height </w:t>
      </w:r>
      <w:r w:rsidR="00641BA0">
        <w:t xml:space="preserve">can be </w:t>
      </w:r>
      <w:r w:rsidR="000829C5">
        <w:t>low</w:t>
      </w:r>
      <w:r w:rsidR="00641BA0">
        <w:t xml:space="preserve"> enough for crown fire initiation. Depauperate understory. Surface fuel moderate and complex.</w:t>
      </w:r>
    </w:p>
    <w:p w:rsidR="0097567F" w:rsidP="0097567F" w:rsidRDefault="0097567F" w14:paraId="715BF110" w14:textId="4D9C2762"/>
    <w:p w:rsidR="0097567F" w:rsidP="0097567F" w:rsidRDefault="0097567F" w14:paraId="605A1A0C" w14:textId="77777777"/>
    <w:p>
      <w:r>
        <w:rPr>
          <w:i/>
          <w:u w:val="single"/>
        </w:rPr>
        <w:t>Maximum Tree Size Class</w:t>
      </w:r>
      <w:br/>
      <w:r>
        <w:t>Medium 9-21" DBH</w:t>
      </w:r>
    </w:p>
    <w:p w:rsidR="0097567F" w:rsidP="0097567F" w:rsidRDefault="0097567F" w14:paraId="7BA62874" w14:textId="77777777">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7567F" w:rsidP="0097567F" w:rsidRDefault="0097567F" w14:paraId="446B8E1D" w14:textId="77777777"/>
    <w:p w:rsidR="0097567F" w:rsidP="0097567F" w:rsidRDefault="0097567F" w14:paraId="6D37BDC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57"/>
        <w:gridCol w:w="3081"/>
        <w:gridCol w:w="2250"/>
        <w:gridCol w:w="2610"/>
      </w:tblGrid>
      <w:tr w:rsidRPr="0097567F" w:rsidR="0097567F" w:rsidTr="00BD4AEC" w14:paraId="25606C47" w14:textId="77777777">
        <w:tc>
          <w:tcPr>
            <w:tcW w:w="1257" w:type="dxa"/>
            <w:tcBorders>
              <w:top w:val="single" w:color="auto" w:sz="2" w:space="0"/>
              <w:bottom w:val="single" w:color="000000" w:sz="12" w:space="0"/>
            </w:tcBorders>
            <w:shd w:val="clear" w:color="auto" w:fill="auto"/>
          </w:tcPr>
          <w:p w:rsidRPr="0097567F" w:rsidR="0097567F" w:rsidP="001636AB" w:rsidRDefault="0097567F" w14:paraId="0E798EC9" w14:textId="77777777">
            <w:pPr>
              <w:rPr>
                <w:b/>
                <w:bCs/>
              </w:rPr>
            </w:pPr>
            <w:r w:rsidRPr="0097567F">
              <w:rPr>
                <w:b/>
                <w:bCs/>
              </w:rPr>
              <w:t>Symbol</w:t>
            </w:r>
          </w:p>
        </w:tc>
        <w:tc>
          <w:tcPr>
            <w:tcW w:w="3081" w:type="dxa"/>
            <w:tcBorders>
              <w:top w:val="single" w:color="auto" w:sz="2" w:space="0"/>
              <w:bottom w:val="single" w:color="000000" w:sz="12" w:space="0"/>
            </w:tcBorders>
            <w:shd w:val="clear" w:color="auto" w:fill="auto"/>
          </w:tcPr>
          <w:p w:rsidRPr="0097567F" w:rsidR="0097567F" w:rsidP="001636AB" w:rsidRDefault="0097567F" w14:paraId="68676DBD" w14:textId="77777777">
            <w:pPr>
              <w:rPr>
                <w:b/>
                <w:bCs/>
              </w:rPr>
            </w:pPr>
            <w:r w:rsidRPr="0097567F">
              <w:rPr>
                <w:b/>
                <w:bCs/>
              </w:rPr>
              <w:t>Scientific Name</w:t>
            </w:r>
          </w:p>
        </w:tc>
        <w:tc>
          <w:tcPr>
            <w:tcW w:w="2250" w:type="dxa"/>
            <w:tcBorders>
              <w:top w:val="single" w:color="auto" w:sz="2" w:space="0"/>
              <w:bottom w:val="single" w:color="000000" w:sz="12" w:space="0"/>
            </w:tcBorders>
            <w:shd w:val="clear" w:color="auto" w:fill="auto"/>
          </w:tcPr>
          <w:p w:rsidRPr="0097567F" w:rsidR="0097567F" w:rsidP="001636AB" w:rsidRDefault="0097567F" w14:paraId="62E9D8C1" w14:textId="77777777">
            <w:pPr>
              <w:rPr>
                <w:b/>
                <w:bCs/>
              </w:rPr>
            </w:pPr>
            <w:r w:rsidRPr="0097567F">
              <w:rPr>
                <w:b/>
                <w:bCs/>
              </w:rPr>
              <w:t>Common Name</w:t>
            </w:r>
          </w:p>
        </w:tc>
        <w:tc>
          <w:tcPr>
            <w:tcW w:w="2610" w:type="dxa"/>
            <w:tcBorders>
              <w:top w:val="single" w:color="auto" w:sz="2" w:space="0"/>
              <w:bottom w:val="single" w:color="000000" w:sz="12" w:space="0"/>
            </w:tcBorders>
            <w:shd w:val="clear" w:color="auto" w:fill="auto"/>
          </w:tcPr>
          <w:p w:rsidRPr="0097567F" w:rsidR="0097567F" w:rsidP="001636AB" w:rsidRDefault="0097567F" w14:paraId="402D4FEF" w14:textId="77777777">
            <w:pPr>
              <w:rPr>
                <w:b/>
                <w:bCs/>
              </w:rPr>
            </w:pPr>
            <w:r w:rsidRPr="0097567F">
              <w:rPr>
                <w:b/>
                <w:bCs/>
              </w:rPr>
              <w:t>Canopy Position</w:t>
            </w:r>
          </w:p>
        </w:tc>
      </w:tr>
      <w:tr w:rsidRPr="0097567F" w:rsidR="0097567F" w:rsidTr="00BD4AEC" w14:paraId="35CC7A25" w14:textId="77777777">
        <w:tc>
          <w:tcPr>
            <w:tcW w:w="1257" w:type="dxa"/>
            <w:tcBorders>
              <w:top w:val="single" w:color="000000" w:sz="12" w:space="0"/>
            </w:tcBorders>
            <w:shd w:val="clear" w:color="auto" w:fill="auto"/>
          </w:tcPr>
          <w:p w:rsidRPr="0097567F" w:rsidR="0097567F" w:rsidP="001636AB" w:rsidRDefault="0097567F" w14:paraId="7F269B35" w14:textId="77777777">
            <w:pPr>
              <w:rPr>
                <w:bCs/>
              </w:rPr>
            </w:pPr>
            <w:r w:rsidRPr="0097567F">
              <w:rPr>
                <w:bCs/>
              </w:rPr>
              <w:lastRenderedPageBreak/>
              <w:t>PIPO</w:t>
            </w:r>
          </w:p>
        </w:tc>
        <w:tc>
          <w:tcPr>
            <w:tcW w:w="3081" w:type="dxa"/>
            <w:tcBorders>
              <w:top w:val="single" w:color="000000" w:sz="12" w:space="0"/>
            </w:tcBorders>
            <w:shd w:val="clear" w:color="auto" w:fill="auto"/>
          </w:tcPr>
          <w:p w:rsidRPr="0097567F" w:rsidR="0097567F" w:rsidP="001636AB" w:rsidRDefault="0097567F" w14:paraId="071D4209" w14:textId="77777777">
            <w:r w:rsidRPr="0097567F">
              <w:t>Pinus ponderosa</w:t>
            </w:r>
          </w:p>
        </w:tc>
        <w:tc>
          <w:tcPr>
            <w:tcW w:w="2250" w:type="dxa"/>
            <w:tcBorders>
              <w:top w:val="single" w:color="000000" w:sz="12" w:space="0"/>
            </w:tcBorders>
            <w:shd w:val="clear" w:color="auto" w:fill="auto"/>
          </w:tcPr>
          <w:p w:rsidRPr="0097567F" w:rsidR="0097567F" w:rsidP="001636AB" w:rsidRDefault="0097567F" w14:paraId="087AF777" w14:textId="77777777">
            <w:r w:rsidRPr="0097567F">
              <w:t>Ponderosa pine</w:t>
            </w:r>
          </w:p>
        </w:tc>
        <w:tc>
          <w:tcPr>
            <w:tcW w:w="2610" w:type="dxa"/>
            <w:tcBorders>
              <w:top w:val="single" w:color="000000" w:sz="12" w:space="0"/>
            </w:tcBorders>
            <w:shd w:val="clear" w:color="auto" w:fill="auto"/>
          </w:tcPr>
          <w:p w:rsidRPr="0097567F" w:rsidR="0097567F" w:rsidP="001636AB" w:rsidRDefault="0097567F" w14:paraId="70743970" w14:textId="77777777">
            <w:r w:rsidRPr="0097567F">
              <w:t>Upper</w:t>
            </w:r>
          </w:p>
        </w:tc>
      </w:tr>
      <w:tr w:rsidRPr="0097567F" w:rsidR="0097567F" w:rsidTr="00BD4AEC" w14:paraId="31778358" w14:textId="77777777">
        <w:tc>
          <w:tcPr>
            <w:tcW w:w="1257" w:type="dxa"/>
            <w:shd w:val="clear" w:color="auto" w:fill="auto"/>
          </w:tcPr>
          <w:p w:rsidRPr="0097567F" w:rsidR="0097567F" w:rsidP="001636AB" w:rsidRDefault="0097567F" w14:paraId="0076AC0C" w14:textId="77777777">
            <w:pPr>
              <w:rPr>
                <w:bCs/>
              </w:rPr>
            </w:pPr>
            <w:r w:rsidRPr="0097567F">
              <w:rPr>
                <w:bCs/>
              </w:rPr>
              <w:t>PILA</w:t>
            </w:r>
          </w:p>
        </w:tc>
        <w:tc>
          <w:tcPr>
            <w:tcW w:w="3081" w:type="dxa"/>
            <w:shd w:val="clear" w:color="auto" w:fill="auto"/>
          </w:tcPr>
          <w:p w:rsidRPr="0097567F" w:rsidR="0097567F" w:rsidP="001636AB" w:rsidRDefault="0097567F" w14:paraId="63B2EA3A" w14:textId="77777777">
            <w:r w:rsidRPr="0097567F">
              <w:t xml:space="preserve">Pinus </w:t>
            </w:r>
            <w:proofErr w:type="spellStart"/>
            <w:r w:rsidRPr="0097567F">
              <w:t>lambertiana</w:t>
            </w:r>
            <w:proofErr w:type="spellEnd"/>
          </w:p>
        </w:tc>
        <w:tc>
          <w:tcPr>
            <w:tcW w:w="2250" w:type="dxa"/>
            <w:shd w:val="clear" w:color="auto" w:fill="auto"/>
          </w:tcPr>
          <w:p w:rsidRPr="0097567F" w:rsidR="0097567F" w:rsidP="001636AB" w:rsidRDefault="0097567F" w14:paraId="61D090CE" w14:textId="77777777">
            <w:r w:rsidRPr="0097567F">
              <w:t>Sugar pine</w:t>
            </w:r>
          </w:p>
        </w:tc>
        <w:tc>
          <w:tcPr>
            <w:tcW w:w="2610" w:type="dxa"/>
            <w:shd w:val="clear" w:color="auto" w:fill="auto"/>
          </w:tcPr>
          <w:p w:rsidRPr="0097567F" w:rsidR="0097567F" w:rsidP="001636AB" w:rsidRDefault="0097567F" w14:paraId="19501D0F" w14:textId="77777777">
            <w:r w:rsidRPr="0097567F">
              <w:t>Upper</w:t>
            </w:r>
          </w:p>
        </w:tc>
      </w:tr>
      <w:tr w:rsidRPr="0097567F" w:rsidR="00541E8D" w:rsidTr="00BD4AEC" w14:paraId="4465646E" w14:textId="77777777">
        <w:tc>
          <w:tcPr>
            <w:tcW w:w="1257" w:type="dxa"/>
            <w:shd w:val="clear" w:color="auto" w:fill="auto"/>
          </w:tcPr>
          <w:p w:rsidRPr="0097567F" w:rsidR="00541E8D" w:rsidP="00541E8D" w:rsidRDefault="00541E8D" w14:paraId="5E6EC706" w14:textId="26848264">
            <w:pPr>
              <w:rPr>
                <w:bCs/>
              </w:rPr>
            </w:pPr>
            <w:r>
              <w:rPr>
                <w:bCs/>
              </w:rPr>
              <w:t>CADE27</w:t>
            </w:r>
          </w:p>
        </w:tc>
        <w:tc>
          <w:tcPr>
            <w:tcW w:w="3081" w:type="dxa"/>
            <w:shd w:val="clear" w:color="auto" w:fill="auto"/>
          </w:tcPr>
          <w:p w:rsidRPr="0097567F" w:rsidR="00541E8D" w:rsidP="00541E8D" w:rsidRDefault="00541E8D" w14:paraId="5AD60E9D" w14:textId="199B0063">
            <w:r w:rsidRPr="00F41CB2">
              <w:rPr>
                <w:i/>
                <w:iCs/>
                <w:color w:val="228622"/>
              </w:rPr>
              <w:t xml:space="preserve"> </w:t>
            </w:r>
            <w:proofErr w:type="spellStart"/>
            <w:r w:rsidRPr="002F3CAE">
              <w:rPr>
                <w:iCs/>
              </w:rPr>
              <w:t>Calocedrus</w:t>
            </w:r>
            <w:proofErr w:type="spellEnd"/>
            <w:r w:rsidRPr="002F3CAE">
              <w:rPr>
                <w:iCs/>
              </w:rPr>
              <w:t xml:space="preserve"> </w:t>
            </w:r>
            <w:proofErr w:type="spellStart"/>
            <w:r w:rsidRPr="002F3CAE">
              <w:rPr>
                <w:iCs/>
              </w:rPr>
              <w:t>decurrens</w:t>
            </w:r>
            <w:proofErr w:type="spellEnd"/>
          </w:p>
        </w:tc>
        <w:tc>
          <w:tcPr>
            <w:tcW w:w="2250" w:type="dxa"/>
            <w:shd w:val="clear" w:color="auto" w:fill="auto"/>
          </w:tcPr>
          <w:p w:rsidRPr="0097567F" w:rsidR="00541E8D" w:rsidP="00541E8D" w:rsidRDefault="00541E8D" w14:paraId="60FB8A47" w14:textId="1C19AD21">
            <w:r>
              <w:t>Incense cedar</w:t>
            </w:r>
          </w:p>
        </w:tc>
        <w:tc>
          <w:tcPr>
            <w:tcW w:w="2610" w:type="dxa"/>
            <w:shd w:val="clear" w:color="auto" w:fill="auto"/>
          </w:tcPr>
          <w:p w:rsidRPr="0097567F" w:rsidR="00541E8D" w:rsidP="00541E8D" w:rsidRDefault="00541E8D" w14:paraId="2CF4BF8E" w14:textId="2E6700A9">
            <w:r>
              <w:t>Mid-Upper</w:t>
            </w:r>
          </w:p>
        </w:tc>
      </w:tr>
      <w:tr w:rsidRPr="0097567F" w:rsidR="0097567F" w:rsidTr="00BD4AEC" w14:paraId="4F9D9B27" w14:textId="77777777">
        <w:tc>
          <w:tcPr>
            <w:tcW w:w="1257" w:type="dxa"/>
            <w:shd w:val="clear" w:color="auto" w:fill="auto"/>
          </w:tcPr>
          <w:p w:rsidRPr="0097567F" w:rsidR="0097567F" w:rsidP="001636AB" w:rsidRDefault="0097567F" w14:paraId="50F697F7" w14:textId="493E923E">
            <w:pPr>
              <w:rPr>
                <w:bCs/>
              </w:rPr>
            </w:pPr>
            <w:r w:rsidRPr="0097567F">
              <w:rPr>
                <w:bCs/>
              </w:rPr>
              <w:t>QUKE</w:t>
            </w:r>
          </w:p>
        </w:tc>
        <w:tc>
          <w:tcPr>
            <w:tcW w:w="3081" w:type="dxa"/>
            <w:shd w:val="clear" w:color="auto" w:fill="auto"/>
          </w:tcPr>
          <w:p w:rsidRPr="0097567F" w:rsidR="0097567F" w:rsidP="001636AB" w:rsidRDefault="0097567F" w14:paraId="1F30C622" w14:textId="77777777">
            <w:r w:rsidRPr="0097567F">
              <w:t xml:space="preserve">Quercus </w:t>
            </w:r>
            <w:proofErr w:type="spellStart"/>
            <w:r w:rsidRPr="0097567F">
              <w:t>kelloggii</w:t>
            </w:r>
            <w:proofErr w:type="spellEnd"/>
          </w:p>
        </w:tc>
        <w:tc>
          <w:tcPr>
            <w:tcW w:w="2250" w:type="dxa"/>
            <w:shd w:val="clear" w:color="auto" w:fill="auto"/>
          </w:tcPr>
          <w:p w:rsidRPr="0097567F" w:rsidR="0097567F" w:rsidP="001636AB" w:rsidRDefault="0097567F" w14:paraId="2D2DD34E" w14:textId="77777777">
            <w:r w:rsidRPr="0097567F">
              <w:t>California black oak</w:t>
            </w:r>
          </w:p>
        </w:tc>
        <w:tc>
          <w:tcPr>
            <w:tcW w:w="2610" w:type="dxa"/>
            <w:shd w:val="clear" w:color="auto" w:fill="auto"/>
          </w:tcPr>
          <w:p w:rsidRPr="0097567F" w:rsidR="0097567F" w:rsidP="001636AB" w:rsidRDefault="0097567F" w14:paraId="52101FB7" w14:textId="77777777">
            <w:r w:rsidRPr="0097567F">
              <w:t>Mid-Upper</w:t>
            </w:r>
          </w:p>
        </w:tc>
      </w:tr>
    </w:tbl>
    <w:p w:rsidR="0097567F" w:rsidP="0097567F" w:rsidRDefault="0097567F" w14:paraId="6C5601AE" w14:textId="77777777"/>
    <w:p w:rsidR="0097567F" w:rsidP="0097567F" w:rsidRDefault="0097567F" w14:paraId="3A8B5A3C" w14:textId="77777777">
      <w:pPr>
        <w:pStyle w:val="SClassInfoPara"/>
      </w:pPr>
      <w:r>
        <w:t>Description</w:t>
      </w:r>
    </w:p>
    <w:p w:rsidR="0097567F" w:rsidP="0097567F" w:rsidRDefault="0097567F" w14:paraId="0F118A8A" w14:textId="059ECCF4">
      <w:r>
        <w:t>Pole</w:t>
      </w:r>
      <w:r w:rsidR="00371438">
        <w:t>-</w:t>
      </w:r>
      <w:r>
        <w:t xml:space="preserve"> to </w:t>
      </w:r>
      <w:r w:rsidR="00641BA0">
        <w:t>large</w:t>
      </w:r>
      <w:r w:rsidR="00371438">
        <w:t>-</w:t>
      </w:r>
      <w:r w:rsidR="00185740">
        <w:t>sized conifers</w:t>
      </w:r>
      <w:r>
        <w:t>.</w:t>
      </w:r>
      <w:r w:rsidR="00641BA0">
        <w:t xml:space="preserve"> These stands develop as the typical succession pathway with frequent, low</w:t>
      </w:r>
      <w:r w:rsidR="00371438">
        <w:t>-</w:t>
      </w:r>
      <w:r w:rsidR="00641BA0">
        <w:t>severity fires. Open stands of predomina</w:t>
      </w:r>
      <w:r w:rsidR="007B3BF0">
        <w:t>nt</w:t>
      </w:r>
      <w:r w:rsidR="00641BA0">
        <w:t>ly pines, with hardwo</w:t>
      </w:r>
      <w:r w:rsidR="000829C5">
        <w:t xml:space="preserve">od trees scattered throughout. </w:t>
      </w:r>
      <w:proofErr w:type="spellStart"/>
      <w:r w:rsidRPr="002F6AEE" w:rsidR="00641BA0">
        <w:rPr>
          <w:i/>
        </w:rPr>
        <w:t>Calocedrus</w:t>
      </w:r>
      <w:proofErr w:type="spellEnd"/>
      <w:r w:rsidRPr="002F6AEE" w:rsidR="00641BA0">
        <w:rPr>
          <w:i/>
        </w:rPr>
        <w:t xml:space="preserve"> </w:t>
      </w:r>
      <w:proofErr w:type="spellStart"/>
      <w:r w:rsidRPr="002F6AEE" w:rsidR="00641BA0">
        <w:rPr>
          <w:i/>
        </w:rPr>
        <w:t>decurrens</w:t>
      </w:r>
      <w:proofErr w:type="spellEnd"/>
      <w:r w:rsidR="00641BA0">
        <w:t xml:space="preserve"> can be very sparse or quite common. Rich herbaceous and woody understory, and native grasses and forbs are favored with frequent fires. Surface fuel light and complex.</w:t>
      </w:r>
    </w:p>
    <w:p w:rsidR="0097567F" w:rsidP="0097567F" w:rsidRDefault="0097567F" w14:paraId="11F90638" w14:textId="77777777"/>
    <w:p>
      <w:r>
        <w:rPr>
          <w:i/>
          <w:u w:val="single"/>
        </w:rPr>
        <w:t>Maximum Tree Size Class</w:t>
      </w:r>
      <w:br/>
      <w:r>
        <w:t>Medium 9-21" DBH</w:t>
      </w:r>
    </w:p>
    <w:p w:rsidR="0097567F" w:rsidP="0097567F" w:rsidRDefault="0097567F" w14:paraId="19705A34" w14:textId="77777777">
      <w:pPr>
        <w:pStyle w:val="InfoPara"/>
        <w:pBdr>
          <w:top w:val="single" w:color="auto" w:sz="4" w:space="1"/>
        </w:pBdr>
      </w:pPr>
      <w:r xmlns:w="http://schemas.openxmlformats.org/wordprocessingml/2006/main">
        <w:t>Class D</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7567F" w:rsidP="0097567F" w:rsidRDefault="0097567F" w14:paraId="44AD83B6" w14:textId="77777777"/>
    <w:p w:rsidR="0097567F" w:rsidP="0097567F" w:rsidRDefault="0097567F" w14:paraId="4FA2BA7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57"/>
        <w:gridCol w:w="2901"/>
        <w:gridCol w:w="2970"/>
        <w:gridCol w:w="2070"/>
      </w:tblGrid>
      <w:tr w:rsidRPr="0097567F" w:rsidR="0097567F" w:rsidTr="00BD4AEC" w14:paraId="6FA78A6C" w14:textId="77777777">
        <w:tc>
          <w:tcPr>
            <w:tcW w:w="1257" w:type="dxa"/>
            <w:tcBorders>
              <w:top w:val="single" w:color="auto" w:sz="2" w:space="0"/>
              <w:bottom w:val="single" w:color="000000" w:sz="12" w:space="0"/>
            </w:tcBorders>
            <w:shd w:val="clear" w:color="auto" w:fill="auto"/>
          </w:tcPr>
          <w:p w:rsidRPr="0097567F" w:rsidR="0097567F" w:rsidP="001636AB" w:rsidRDefault="0097567F" w14:paraId="30D8C099" w14:textId="77777777">
            <w:pPr>
              <w:rPr>
                <w:b/>
                <w:bCs/>
              </w:rPr>
            </w:pPr>
            <w:r w:rsidRPr="0097567F">
              <w:rPr>
                <w:b/>
                <w:bCs/>
              </w:rPr>
              <w:t>Symbol</w:t>
            </w:r>
          </w:p>
        </w:tc>
        <w:tc>
          <w:tcPr>
            <w:tcW w:w="2901" w:type="dxa"/>
            <w:tcBorders>
              <w:top w:val="single" w:color="auto" w:sz="2" w:space="0"/>
              <w:bottom w:val="single" w:color="000000" w:sz="12" w:space="0"/>
            </w:tcBorders>
            <w:shd w:val="clear" w:color="auto" w:fill="auto"/>
          </w:tcPr>
          <w:p w:rsidRPr="0097567F" w:rsidR="0097567F" w:rsidP="001636AB" w:rsidRDefault="0097567F" w14:paraId="0661851A" w14:textId="77777777">
            <w:pPr>
              <w:rPr>
                <w:b/>
                <w:bCs/>
              </w:rPr>
            </w:pPr>
            <w:r w:rsidRPr="0097567F">
              <w:rPr>
                <w:b/>
                <w:bCs/>
              </w:rPr>
              <w:t>Scientific Name</w:t>
            </w:r>
          </w:p>
        </w:tc>
        <w:tc>
          <w:tcPr>
            <w:tcW w:w="2970" w:type="dxa"/>
            <w:tcBorders>
              <w:top w:val="single" w:color="auto" w:sz="2" w:space="0"/>
              <w:bottom w:val="single" w:color="000000" w:sz="12" w:space="0"/>
            </w:tcBorders>
            <w:shd w:val="clear" w:color="auto" w:fill="auto"/>
          </w:tcPr>
          <w:p w:rsidRPr="0097567F" w:rsidR="0097567F" w:rsidP="001636AB" w:rsidRDefault="0097567F" w14:paraId="663BEFEA" w14:textId="77777777">
            <w:pPr>
              <w:rPr>
                <w:b/>
                <w:bCs/>
              </w:rPr>
            </w:pPr>
            <w:r w:rsidRPr="0097567F">
              <w:rPr>
                <w:b/>
                <w:bCs/>
              </w:rPr>
              <w:t>Common Name</w:t>
            </w:r>
          </w:p>
        </w:tc>
        <w:tc>
          <w:tcPr>
            <w:tcW w:w="2070" w:type="dxa"/>
            <w:tcBorders>
              <w:top w:val="single" w:color="auto" w:sz="2" w:space="0"/>
              <w:bottom w:val="single" w:color="000000" w:sz="12" w:space="0"/>
            </w:tcBorders>
            <w:shd w:val="clear" w:color="auto" w:fill="auto"/>
          </w:tcPr>
          <w:p w:rsidRPr="0097567F" w:rsidR="0097567F" w:rsidP="001636AB" w:rsidRDefault="0097567F" w14:paraId="246FCA10" w14:textId="77777777">
            <w:pPr>
              <w:rPr>
                <w:b/>
                <w:bCs/>
              </w:rPr>
            </w:pPr>
            <w:r w:rsidRPr="0097567F">
              <w:rPr>
                <w:b/>
                <w:bCs/>
              </w:rPr>
              <w:t>Canopy Position</w:t>
            </w:r>
          </w:p>
        </w:tc>
      </w:tr>
      <w:tr w:rsidRPr="0097567F" w:rsidR="0097567F" w:rsidTr="00BD4AEC" w14:paraId="70F03B9C" w14:textId="77777777">
        <w:tc>
          <w:tcPr>
            <w:tcW w:w="1257" w:type="dxa"/>
            <w:tcBorders>
              <w:top w:val="single" w:color="000000" w:sz="12" w:space="0"/>
            </w:tcBorders>
            <w:shd w:val="clear" w:color="auto" w:fill="auto"/>
          </w:tcPr>
          <w:p w:rsidRPr="0097567F" w:rsidR="0097567F" w:rsidP="001636AB" w:rsidRDefault="0097567F" w14:paraId="09763D6F" w14:textId="77777777">
            <w:pPr>
              <w:rPr>
                <w:bCs/>
              </w:rPr>
            </w:pPr>
            <w:r w:rsidRPr="0097567F">
              <w:rPr>
                <w:bCs/>
              </w:rPr>
              <w:t>PIPO</w:t>
            </w:r>
          </w:p>
        </w:tc>
        <w:tc>
          <w:tcPr>
            <w:tcW w:w="2901" w:type="dxa"/>
            <w:tcBorders>
              <w:top w:val="single" w:color="000000" w:sz="12" w:space="0"/>
            </w:tcBorders>
            <w:shd w:val="clear" w:color="auto" w:fill="auto"/>
          </w:tcPr>
          <w:p w:rsidRPr="0097567F" w:rsidR="0097567F" w:rsidP="001636AB" w:rsidRDefault="0097567F" w14:paraId="181F89E4" w14:textId="77777777">
            <w:r w:rsidRPr="0097567F">
              <w:t>Pinus ponderosa</w:t>
            </w:r>
          </w:p>
        </w:tc>
        <w:tc>
          <w:tcPr>
            <w:tcW w:w="2970" w:type="dxa"/>
            <w:tcBorders>
              <w:top w:val="single" w:color="000000" w:sz="12" w:space="0"/>
            </w:tcBorders>
            <w:shd w:val="clear" w:color="auto" w:fill="auto"/>
          </w:tcPr>
          <w:p w:rsidRPr="0097567F" w:rsidR="0097567F" w:rsidP="001636AB" w:rsidRDefault="0097567F" w14:paraId="0CF9BD02" w14:textId="77777777">
            <w:r w:rsidRPr="0097567F">
              <w:t>Ponderosa pine</w:t>
            </w:r>
          </w:p>
        </w:tc>
        <w:tc>
          <w:tcPr>
            <w:tcW w:w="2070" w:type="dxa"/>
            <w:tcBorders>
              <w:top w:val="single" w:color="000000" w:sz="12" w:space="0"/>
            </w:tcBorders>
            <w:shd w:val="clear" w:color="auto" w:fill="auto"/>
          </w:tcPr>
          <w:p w:rsidRPr="0097567F" w:rsidR="0097567F" w:rsidP="001636AB" w:rsidRDefault="0097567F" w14:paraId="63D4ACA6" w14:textId="77777777">
            <w:r w:rsidRPr="0097567F">
              <w:t>Upper</w:t>
            </w:r>
          </w:p>
        </w:tc>
      </w:tr>
      <w:tr w:rsidRPr="0097567F" w:rsidR="0097567F" w:rsidTr="00BD4AEC" w14:paraId="2E1CA5A3" w14:textId="77777777">
        <w:tc>
          <w:tcPr>
            <w:tcW w:w="1257" w:type="dxa"/>
            <w:shd w:val="clear" w:color="auto" w:fill="auto"/>
          </w:tcPr>
          <w:p w:rsidRPr="0097567F" w:rsidR="0097567F" w:rsidP="001636AB" w:rsidRDefault="0097567F" w14:paraId="4B2BD1AC" w14:textId="77777777">
            <w:pPr>
              <w:rPr>
                <w:bCs/>
              </w:rPr>
            </w:pPr>
            <w:r w:rsidRPr="0097567F">
              <w:rPr>
                <w:bCs/>
              </w:rPr>
              <w:t>PILA</w:t>
            </w:r>
          </w:p>
        </w:tc>
        <w:tc>
          <w:tcPr>
            <w:tcW w:w="2901" w:type="dxa"/>
            <w:shd w:val="clear" w:color="auto" w:fill="auto"/>
          </w:tcPr>
          <w:p w:rsidRPr="0097567F" w:rsidR="0097567F" w:rsidP="001636AB" w:rsidRDefault="0097567F" w14:paraId="6B179304" w14:textId="77777777">
            <w:r w:rsidRPr="0097567F">
              <w:t xml:space="preserve">Pinus </w:t>
            </w:r>
            <w:proofErr w:type="spellStart"/>
            <w:r w:rsidRPr="0097567F">
              <w:t>lambertiana</w:t>
            </w:r>
            <w:proofErr w:type="spellEnd"/>
          </w:p>
        </w:tc>
        <w:tc>
          <w:tcPr>
            <w:tcW w:w="2970" w:type="dxa"/>
            <w:shd w:val="clear" w:color="auto" w:fill="auto"/>
          </w:tcPr>
          <w:p w:rsidRPr="0097567F" w:rsidR="0097567F" w:rsidP="001636AB" w:rsidRDefault="0097567F" w14:paraId="026FF100" w14:textId="77777777">
            <w:r w:rsidRPr="0097567F">
              <w:t>Sugar pine</w:t>
            </w:r>
          </w:p>
        </w:tc>
        <w:tc>
          <w:tcPr>
            <w:tcW w:w="2070" w:type="dxa"/>
            <w:shd w:val="clear" w:color="auto" w:fill="auto"/>
          </w:tcPr>
          <w:p w:rsidRPr="0097567F" w:rsidR="0097567F" w:rsidP="001636AB" w:rsidRDefault="0097567F" w14:paraId="1B7D39BC" w14:textId="77777777">
            <w:r w:rsidRPr="0097567F">
              <w:t>Upper</w:t>
            </w:r>
          </w:p>
        </w:tc>
      </w:tr>
      <w:tr w:rsidRPr="0097567F" w:rsidR="00541E8D" w:rsidTr="00BD4AEC" w14:paraId="482626AC" w14:textId="77777777">
        <w:tc>
          <w:tcPr>
            <w:tcW w:w="1257" w:type="dxa"/>
            <w:shd w:val="clear" w:color="auto" w:fill="auto"/>
          </w:tcPr>
          <w:p w:rsidRPr="0097567F" w:rsidR="00541E8D" w:rsidP="00541E8D" w:rsidRDefault="00BD4AEC" w14:paraId="76C546E2" w14:textId="6BC96EA9">
            <w:pPr>
              <w:rPr>
                <w:bCs/>
              </w:rPr>
            </w:pPr>
            <w:r>
              <w:rPr>
                <w:bCs/>
              </w:rPr>
              <w:t>C</w:t>
            </w:r>
            <w:r w:rsidR="00541E8D">
              <w:rPr>
                <w:bCs/>
              </w:rPr>
              <w:t>ADE27</w:t>
            </w:r>
          </w:p>
        </w:tc>
        <w:tc>
          <w:tcPr>
            <w:tcW w:w="2901" w:type="dxa"/>
            <w:shd w:val="clear" w:color="auto" w:fill="auto"/>
          </w:tcPr>
          <w:p w:rsidRPr="0097567F" w:rsidR="00541E8D" w:rsidP="00541E8D" w:rsidRDefault="00541E8D" w14:paraId="093D457D" w14:textId="178849DC">
            <w:proofErr w:type="spellStart"/>
            <w:r w:rsidRPr="002F3CAE">
              <w:rPr>
                <w:iCs/>
              </w:rPr>
              <w:t>Calocedrus</w:t>
            </w:r>
            <w:proofErr w:type="spellEnd"/>
            <w:r w:rsidRPr="002F3CAE">
              <w:rPr>
                <w:iCs/>
              </w:rPr>
              <w:t xml:space="preserve"> </w:t>
            </w:r>
            <w:proofErr w:type="spellStart"/>
            <w:r w:rsidRPr="002F3CAE">
              <w:rPr>
                <w:iCs/>
              </w:rPr>
              <w:t>decurrens</w:t>
            </w:r>
            <w:proofErr w:type="spellEnd"/>
          </w:p>
        </w:tc>
        <w:tc>
          <w:tcPr>
            <w:tcW w:w="2970" w:type="dxa"/>
            <w:shd w:val="clear" w:color="auto" w:fill="auto"/>
          </w:tcPr>
          <w:p w:rsidRPr="0097567F" w:rsidR="00541E8D" w:rsidP="00541E8D" w:rsidRDefault="00541E8D" w14:paraId="0E9F89C8" w14:textId="0D617CEC">
            <w:r>
              <w:t>Incense cedar</w:t>
            </w:r>
          </w:p>
        </w:tc>
        <w:tc>
          <w:tcPr>
            <w:tcW w:w="2070" w:type="dxa"/>
            <w:shd w:val="clear" w:color="auto" w:fill="auto"/>
          </w:tcPr>
          <w:p w:rsidRPr="0097567F" w:rsidR="00541E8D" w:rsidP="00541E8D" w:rsidRDefault="00541E8D" w14:paraId="19756811" w14:textId="1E9A1619">
            <w:r>
              <w:t>Mid-Upper</w:t>
            </w:r>
          </w:p>
        </w:tc>
      </w:tr>
      <w:tr w:rsidRPr="0097567F" w:rsidR="0097567F" w:rsidTr="00BD4AEC" w14:paraId="046A2C8B" w14:textId="77777777">
        <w:tc>
          <w:tcPr>
            <w:tcW w:w="1257" w:type="dxa"/>
            <w:shd w:val="clear" w:color="auto" w:fill="auto"/>
          </w:tcPr>
          <w:p w:rsidRPr="0097567F" w:rsidR="0097567F" w:rsidP="001636AB" w:rsidRDefault="0097567F" w14:paraId="1C0B1B82" w14:textId="77777777">
            <w:pPr>
              <w:rPr>
                <w:bCs/>
              </w:rPr>
            </w:pPr>
            <w:r w:rsidRPr="0097567F">
              <w:rPr>
                <w:bCs/>
              </w:rPr>
              <w:t>QUKE</w:t>
            </w:r>
          </w:p>
        </w:tc>
        <w:tc>
          <w:tcPr>
            <w:tcW w:w="2901" w:type="dxa"/>
            <w:shd w:val="clear" w:color="auto" w:fill="auto"/>
          </w:tcPr>
          <w:p w:rsidRPr="0097567F" w:rsidR="0097567F" w:rsidP="001636AB" w:rsidRDefault="0097567F" w14:paraId="712B1407" w14:textId="77777777">
            <w:r w:rsidRPr="0097567F">
              <w:t xml:space="preserve">Quercus </w:t>
            </w:r>
            <w:proofErr w:type="spellStart"/>
            <w:r w:rsidRPr="0097567F">
              <w:t>kelloggii</w:t>
            </w:r>
            <w:proofErr w:type="spellEnd"/>
          </w:p>
        </w:tc>
        <w:tc>
          <w:tcPr>
            <w:tcW w:w="2970" w:type="dxa"/>
            <w:shd w:val="clear" w:color="auto" w:fill="auto"/>
          </w:tcPr>
          <w:p w:rsidRPr="0097567F" w:rsidR="0097567F" w:rsidP="001636AB" w:rsidRDefault="0097567F" w14:paraId="1CAC4D87" w14:textId="77777777">
            <w:r w:rsidRPr="0097567F">
              <w:t>California black oak</w:t>
            </w:r>
          </w:p>
        </w:tc>
        <w:tc>
          <w:tcPr>
            <w:tcW w:w="2070" w:type="dxa"/>
            <w:shd w:val="clear" w:color="auto" w:fill="auto"/>
          </w:tcPr>
          <w:p w:rsidRPr="0097567F" w:rsidR="0097567F" w:rsidP="001636AB" w:rsidRDefault="0097567F" w14:paraId="1926E69F" w14:textId="77777777">
            <w:r w:rsidRPr="0097567F">
              <w:t>Mid-Upper</w:t>
            </w:r>
          </w:p>
        </w:tc>
      </w:tr>
    </w:tbl>
    <w:p w:rsidR="0097567F" w:rsidP="0097567F" w:rsidRDefault="0097567F" w14:paraId="783B8E9C" w14:textId="77777777"/>
    <w:p w:rsidR="0097567F" w:rsidP="0097567F" w:rsidRDefault="0097567F" w14:paraId="1FDAE6C4" w14:textId="77777777">
      <w:pPr>
        <w:pStyle w:val="SClassInfoPara"/>
      </w:pPr>
      <w:r>
        <w:t>Description</w:t>
      </w:r>
    </w:p>
    <w:p w:rsidR="00641BA0" w:rsidP="00641BA0" w:rsidRDefault="0097567F" w14:paraId="45BD478B" w14:textId="737FADDB">
      <w:r>
        <w:t>Overstor</w:t>
      </w:r>
      <w:r w:rsidR="00185740">
        <w:t xml:space="preserve">y of large and very large trees. </w:t>
      </w:r>
      <w:r>
        <w:t>Occurring in small to moderately</w:t>
      </w:r>
      <w:r w:rsidR="00371438">
        <w:t xml:space="preserve"> </w:t>
      </w:r>
      <w:r>
        <w:t>sized patches on southerly aspects and ridge tops. Multi-aged.</w:t>
      </w:r>
      <w:r w:rsidR="00641BA0">
        <w:t xml:space="preserve"> These stands develop as the typical succession pathway with frequent, low</w:t>
      </w:r>
      <w:r w:rsidR="00371438">
        <w:t>-</w:t>
      </w:r>
      <w:r w:rsidR="00641BA0">
        <w:t xml:space="preserve">severity fires. Open stands of </w:t>
      </w:r>
      <w:r w:rsidR="00BD4AEC">
        <w:t>predominantly</w:t>
      </w:r>
      <w:r w:rsidR="00641BA0">
        <w:t xml:space="preserve"> pines, with hardwood trees very patchy, in younger stages, persisting in protected sights, on knolls and noses with many scars. </w:t>
      </w:r>
      <w:proofErr w:type="spellStart"/>
      <w:r w:rsidRPr="002F6AEE" w:rsidR="00641BA0">
        <w:rPr>
          <w:i/>
        </w:rPr>
        <w:t>Calocedrus</w:t>
      </w:r>
      <w:proofErr w:type="spellEnd"/>
      <w:r w:rsidRPr="002F6AEE" w:rsidR="00641BA0">
        <w:rPr>
          <w:i/>
        </w:rPr>
        <w:t xml:space="preserve"> </w:t>
      </w:r>
      <w:proofErr w:type="spellStart"/>
      <w:r w:rsidRPr="002F6AEE" w:rsidR="00641BA0">
        <w:rPr>
          <w:i/>
        </w:rPr>
        <w:t>decurrens</w:t>
      </w:r>
      <w:proofErr w:type="spellEnd"/>
      <w:r w:rsidR="00641BA0">
        <w:t xml:space="preserve"> can be very sparse or quite common. Rich herbaceous and woody understory. Native grasses and forbs are favored with frequent fire. Surface fuel is light and complex.</w:t>
      </w:r>
    </w:p>
    <w:p w:rsidR="0097567F" w:rsidP="0097567F" w:rsidRDefault="0097567F" w14:paraId="2BD3BCDA" w14:textId="496F1674"/>
    <w:p w:rsidRPr="00F07CBF" w:rsidR="00521E12" w:rsidP="00521E12" w:rsidRDefault="00521E12" w14:paraId="5E803F06" w14:textId="5C667F88">
      <w:r>
        <w:t>Lidar data for C</w:t>
      </w:r>
      <w:r w:rsidR="00371438">
        <w:t>alifornia</w:t>
      </w:r>
      <w:r>
        <w:t xml:space="preserve"> </w:t>
      </w:r>
      <w:r w:rsidR="00371438">
        <w:t>n</w:t>
      </w:r>
      <w:r>
        <w:t xml:space="preserve">ational </w:t>
      </w:r>
      <w:r w:rsidR="00371438">
        <w:t>f</w:t>
      </w:r>
      <w:r>
        <w:t>orests</w:t>
      </w:r>
      <w:r w:rsidRPr="00F07CBF">
        <w:t xml:space="preserve"> suggest</w:t>
      </w:r>
      <w:r>
        <w:t xml:space="preserve"> that the minimum height in this class is 32-40m. The </w:t>
      </w:r>
      <w:r w:rsidRPr="00F07CBF">
        <w:t xml:space="preserve">33m height </w:t>
      </w:r>
      <w:r>
        <w:t xml:space="preserve">aligns with </w:t>
      </w:r>
      <w:r w:rsidRPr="00F07CBF">
        <w:t xml:space="preserve">25in </w:t>
      </w:r>
      <w:r w:rsidR="000829C5">
        <w:t>DBH</w:t>
      </w:r>
      <w:r>
        <w:t xml:space="preserve"> break in eastern S</w:t>
      </w:r>
      <w:r w:rsidRPr="00F07CBF">
        <w:t>ierra</w:t>
      </w:r>
      <w:r>
        <w:t xml:space="preserve"> and 33in or larger DBH elsewhere. </w:t>
      </w:r>
    </w:p>
    <w:p w:rsidR="0097567F" w:rsidP="0097567F" w:rsidRDefault="0097567F" w14:paraId="7500D441" w14:textId="77777777"/>
    <w:p w:rsidR="0097567F" w:rsidP="0097567F" w:rsidRDefault="0097567F" w14:paraId="76571B50" w14:textId="77777777"/>
    <w:p>
      <w:r>
        <w:rPr>
          <w:i/>
          <w:u w:val="single"/>
        </w:rPr>
        <w:t>Maximum Tree Size Class</w:t>
      </w:r>
      <w:br/>
      <w:r>
        <w:t>Very Large &gt;33" DBH</w:t>
      </w:r>
    </w:p>
    <w:p w:rsidR="0097567F" w:rsidP="0097567F" w:rsidRDefault="0097567F" w14:paraId="06BFB15F" w14:textId="77777777">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7567F" w:rsidP="0097567F" w:rsidRDefault="0097567F" w14:paraId="1E30BFDF" w14:textId="77777777"/>
    <w:p w:rsidR="0097567F" w:rsidP="0097567F" w:rsidRDefault="0097567F" w14:paraId="4F3D99D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57"/>
        <w:gridCol w:w="2355"/>
        <w:gridCol w:w="1860"/>
        <w:gridCol w:w="1956"/>
      </w:tblGrid>
      <w:tr w:rsidRPr="0097567F" w:rsidR="0097567F" w:rsidTr="00BD4AEC" w14:paraId="0E2DA954" w14:textId="77777777">
        <w:tc>
          <w:tcPr>
            <w:tcW w:w="1257" w:type="dxa"/>
            <w:tcBorders>
              <w:top w:val="single" w:color="auto" w:sz="2" w:space="0"/>
              <w:bottom w:val="single" w:color="000000" w:sz="12" w:space="0"/>
            </w:tcBorders>
            <w:shd w:val="clear" w:color="auto" w:fill="auto"/>
          </w:tcPr>
          <w:p w:rsidRPr="0097567F" w:rsidR="0097567F" w:rsidP="001636AB" w:rsidRDefault="0097567F" w14:paraId="0943A00E" w14:textId="77777777">
            <w:pPr>
              <w:rPr>
                <w:b/>
                <w:bCs/>
              </w:rPr>
            </w:pPr>
            <w:r w:rsidRPr="0097567F">
              <w:rPr>
                <w:b/>
                <w:bCs/>
              </w:rPr>
              <w:t>Symbol</w:t>
            </w:r>
          </w:p>
        </w:tc>
        <w:tc>
          <w:tcPr>
            <w:tcW w:w="2355" w:type="dxa"/>
            <w:tcBorders>
              <w:top w:val="single" w:color="auto" w:sz="2" w:space="0"/>
              <w:bottom w:val="single" w:color="000000" w:sz="12" w:space="0"/>
            </w:tcBorders>
            <w:shd w:val="clear" w:color="auto" w:fill="auto"/>
          </w:tcPr>
          <w:p w:rsidRPr="0097567F" w:rsidR="0097567F" w:rsidP="001636AB" w:rsidRDefault="0097567F" w14:paraId="025FEF7D" w14:textId="77777777">
            <w:pPr>
              <w:rPr>
                <w:b/>
                <w:bCs/>
              </w:rPr>
            </w:pPr>
            <w:r w:rsidRPr="0097567F">
              <w:rPr>
                <w:b/>
                <w:bCs/>
              </w:rPr>
              <w:t>Scientific Name</w:t>
            </w:r>
          </w:p>
        </w:tc>
        <w:tc>
          <w:tcPr>
            <w:tcW w:w="1860" w:type="dxa"/>
            <w:tcBorders>
              <w:top w:val="single" w:color="auto" w:sz="2" w:space="0"/>
              <w:bottom w:val="single" w:color="000000" w:sz="12" w:space="0"/>
            </w:tcBorders>
            <w:shd w:val="clear" w:color="auto" w:fill="auto"/>
          </w:tcPr>
          <w:p w:rsidRPr="0097567F" w:rsidR="0097567F" w:rsidP="001636AB" w:rsidRDefault="0097567F" w14:paraId="35733CF1" w14:textId="77777777">
            <w:pPr>
              <w:rPr>
                <w:b/>
                <w:bCs/>
              </w:rPr>
            </w:pPr>
            <w:r w:rsidRPr="0097567F">
              <w:rPr>
                <w:b/>
                <w:bCs/>
              </w:rPr>
              <w:t>Common Name</w:t>
            </w:r>
          </w:p>
        </w:tc>
        <w:tc>
          <w:tcPr>
            <w:tcW w:w="1956" w:type="dxa"/>
            <w:tcBorders>
              <w:top w:val="single" w:color="auto" w:sz="2" w:space="0"/>
              <w:bottom w:val="single" w:color="000000" w:sz="12" w:space="0"/>
            </w:tcBorders>
            <w:shd w:val="clear" w:color="auto" w:fill="auto"/>
          </w:tcPr>
          <w:p w:rsidRPr="0097567F" w:rsidR="0097567F" w:rsidP="001636AB" w:rsidRDefault="0097567F" w14:paraId="20F5BBAD" w14:textId="77777777">
            <w:pPr>
              <w:rPr>
                <w:b/>
                <w:bCs/>
              </w:rPr>
            </w:pPr>
            <w:r w:rsidRPr="0097567F">
              <w:rPr>
                <w:b/>
                <w:bCs/>
              </w:rPr>
              <w:t>Canopy Position</w:t>
            </w:r>
          </w:p>
        </w:tc>
      </w:tr>
      <w:tr w:rsidRPr="0097567F" w:rsidR="0097567F" w:rsidTr="00BD4AEC" w14:paraId="12D14962" w14:textId="77777777">
        <w:tc>
          <w:tcPr>
            <w:tcW w:w="1257" w:type="dxa"/>
            <w:tcBorders>
              <w:top w:val="single" w:color="000000" w:sz="12" w:space="0"/>
            </w:tcBorders>
            <w:shd w:val="clear" w:color="auto" w:fill="auto"/>
          </w:tcPr>
          <w:p w:rsidRPr="0097567F" w:rsidR="0097567F" w:rsidP="001636AB" w:rsidRDefault="0097567F" w14:paraId="08C5A7F4" w14:textId="77777777">
            <w:pPr>
              <w:rPr>
                <w:bCs/>
              </w:rPr>
            </w:pPr>
            <w:r w:rsidRPr="0097567F">
              <w:rPr>
                <w:bCs/>
              </w:rPr>
              <w:lastRenderedPageBreak/>
              <w:t>PIPO</w:t>
            </w:r>
          </w:p>
        </w:tc>
        <w:tc>
          <w:tcPr>
            <w:tcW w:w="2355" w:type="dxa"/>
            <w:tcBorders>
              <w:top w:val="single" w:color="000000" w:sz="12" w:space="0"/>
            </w:tcBorders>
            <w:shd w:val="clear" w:color="auto" w:fill="auto"/>
          </w:tcPr>
          <w:p w:rsidRPr="0097567F" w:rsidR="0097567F" w:rsidP="001636AB" w:rsidRDefault="0097567F" w14:paraId="21C8E41B" w14:textId="77777777">
            <w:r w:rsidRPr="0097567F">
              <w:t>Pinus ponderosa</w:t>
            </w:r>
          </w:p>
        </w:tc>
        <w:tc>
          <w:tcPr>
            <w:tcW w:w="1860" w:type="dxa"/>
            <w:tcBorders>
              <w:top w:val="single" w:color="000000" w:sz="12" w:space="0"/>
            </w:tcBorders>
            <w:shd w:val="clear" w:color="auto" w:fill="auto"/>
          </w:tcPr>
          <w:p w:rsidRPr="0097567F" w:rsidR="0097567F" w:rsidP="001636AB" w:rsidRDefault="0097567F" w14:paraId="32E39695" w14:textId="77777777">
            <w:r w:rsidRPr="0097567F">
              <w:t>Ponderosa pine</w:t>
            </w:r>
          </w:p>
        </w:tc>
        <w:tc>
          <w:tcPr>
            <w:tcW w:w="1956" w:type="dxa"/>
            <w:tcBorders>
              <w:top w:val="single" w:color="000000" w:sz="12" w:space="0"/>
            </w:tcBorders>
            <w:shd w:val="clear" w:color="auto" w:fill="auto"/>
          </w:tcPr>
          <w:p w:rsidRPr="0097567F" w:rsidR="0097567F" w:rsidP="001636AB" w:rsidRDefault="0097567F" w14:paraId="6014A380" w14:textId="77777777">
            <w:r w:rsidRPr="0097567F">
              <w:t>Upper</w:t>
            </w:r>
          </w:p>
        </w:tc>
      </w:tr>
      <w:tr w:rsidRPr="0097567F" w:rsidR="0097567F" w:rsidTr="00BD4AEC" w14:paraId="00B2FA50" w14:textId="77777777">
        <w:tc>
          <w:tcPr>
            <w:tcW w:w="1257" w:type="dxa"/>
            <w:shd w:val="clear" w:color="auto" w:fill="auto"/>
          </w:tcPr>
          <w:p w:rsidRPr="0097567F" w:rsidR="0097567F" w:rsidP="001636AB" w:rsidRDefault="0097567F" w14:paraId="01F8ECF4" w14:textId="77777777">
            <w:pPr>
              <w:rPr>
                <w:bCs/>
              </w:rPr>
            </w:pPr>
            <w:r w:rsidRPr="0097567F">
              <w:rPr>
                <w:bCs/>
              </w:rPr>
              <w:t>PILA</w:t>
            </w:r>
          </w:p>
        </w:tc>
        <w:tc>
          <w:tcPr>
            <w:tcW w:w="2355" w:type="dxa"/>
            <w:shd w:val="clear" w:color="auto" w:fill="auto"/>
          </w:tcPr>
          <w:p w:rsidRPr="0097567F" w:rsidR="0097567F" w:rsidP="001636AB" w:rsidRDefault="0097567F" w14:paraId="45A6F088" w14:textId="77777777">
            <w:r w:rsidRPr="0097567F">
              <w:t xml:space="preserve">Pinus </w:t>
            </w:r>
            <w:proofErr w:type="spellStart"/>
            <w:r w:rsidRPr="0097567F">
              <w:t>lambertiana</w:t>
            </w:r>
            <w:proofErr w:type="spellEnd"/>
          </w:p>
        </w:tc>
        <w:tc>
          <w:tcPr>
            <w:tcW w:w="1860" w:type="dxa"/>
            <w:shd w:val="clear" w:color="auto" w:fill="auto"/>
          </w:tcPr>
          <w:p w:rsidRPr="0097567F" w:rsidR="0097567F" w:rsidP="001636AB" w:rsidRDefault="0097567F" w14:paraId="30666B79" w14:textId="77777777">
            <w:r w:rsidRPr="0097567F">
              <w:t>Sugar pine</w:t>
            </w:r>
          </w:p>
        </w:tc>
        <w:tc>
          <w:tcPr>
            <w:tcW w:w="1956" w:type="dxa"/>
            <w:shd w:val="clear" w:color="auto" w:fill="auto"/>
          </w:tcPr>
          <w:p w:rsidRPr="0097567F" w:rsidR="0097567F" w:rsidP="001636AB" w:rsidRDefault="0097567F" w14:paraId="6435D82C" w14:textId="77777777">
            <w:r w:rsidRPr="0097567F">
              <w:t>Upper</w:t>
            </w:r>
          </w:p>
        </w:tc>
      </w:tr>
      <w:tr w:rsidRPr="0097567F" w:rsidR="0097567F" w:rsidTr="00BD4AEC" w14:paraId="07162A09" w14:textId="77777777">
        <w:tc>
          <w:tcPr>
            <w:tcW w:w="1257" w:type="dxa"/>
            <w:shd w:val="clear" w:color="auto" w:fill="auto"/>
          </w:tcPr>
          <w:p w:rsidRPr="0097567F" w:rsidR="0097567F" w:rsidP="001636AB" w:rsidRDefault="0097567F" w14:paraId="6D3978DF" w14:textId="77777777">
            <w:pPr>
              <w:rPr>
                <w:bCs/>
              </w:rPr>
            </w:pPr>
            <w:r w:rsidRPr="0097567F">
              <w:rPr>
                <w:bCs/>
              </w:rPr>
              <w:t>ABCO</w:t>
            </w:r>
          </w:p>
        </w:tc>
        <w:tc>
          <w:tcPr>
            <w:tcW w:w="2355" w:type="dxa"/>
            <w:shd w:val="clear" w:color="auto" w:fill="auto"/>
          </w:tcPr>
          <w:p w:rsidRPr="0097567F" w:rsidR="0097567F" w:rsidP="001636AB" w:rsidRDefault="0097567F" w14:paraId="50DEEA7D" w14:textId="77777777">
            <w:proofErr w:type="spellStart"/>
            <w:r w:rsidRPr="0097567F">
              <w:t>Abies</w:t>
            </w:r>
            <w:proofErr w:type="spellEnd"/>
            <w:r w:rsidRPr="0097567F">
              <w:t xml:space="preserve"> </w:t>
            </w:r>
            <w:proofErr w:type="spellStart"/>
            <w:r w:rsidRPr="0097567F">
              <w:t>concolor</w:t>
            </w:r>
            <w:proofErr w:type="spellEnd"/>
          </w:p>
        </w:tc>
        <w:tc>
          <w:tcPr>
            <w:tcW w:w="1860" w:type="dxa"/>
            <w:shd w:val="clear" w:color="auto" w:fill="auto"/>
          </w:tcPr>
          <w:p w:rsidRPr="0097567F" w:rsidR="0097567F" w:rsidP="001636AB" w:rsidRDefault="0097567F" w14:paraId="12D69CCC" w14:textId="77777777">
            <w:r w:rsidRPr="0097567F">
              <w:t>White fir</w:t>
            </w:r>
          </w:p>
        </w:tc>
        <w:tc>
          <w:tcPr>
            <w:tcW w:w="1956" w:type="dxa"/>
            <w:shd w:val="clear" w:color="auto" w:fill="auto"/>
          </w:tcPr>
          <w:p w:rsidRPr="0097567F" w:rsidR="0097567F" w:rsidP="001636AB" w:rsidRDefault="0097567F" w14:paraId="4E49FA5A" w14:textId="77777777">
            <w:r w:rsidRPr="0097567F">
              <w:t>Mid-Upper</w:t>
            </w:r>
          </w:p>
        </w:tc>
      </w:tr>
      <w:tr w:rsidRPr="0097567F" w:rsidR="00541E8D" w:rsidTr="00BD4AEC" w14:paraId="1F05BBDC" w14:textId="77777777">
        <w:tc>
          <w:tcPr>
            <w:tcW w:w="1257" w:type="dxa"/>
            <w:shd w:val="clear" w:color="auto" w:fill="auto"/>
          </w:tcPr>
          <w:p w:rsidRPr="0097567F" w:rsidR="00541E8D" w:rsidP="00541E8D" w:rsidRDefault="00541E8D" w14:paraId="78575EDA" w14:textId="7A6604C5">
            <w:pPr>
              <w:rPr>
                <w:bCs/>
              </w:rPr>
            </w:pPr>
            <w:r>
              <w:rPr>
                <w:bCs/>
              </w:rPr>
              <w:t xml:space="preserve"> </w:t>
            </w:r>
            <w:r w:rsidR="00BD4AEC">
              <w:rPr>
                <w:bCs/>
              </w:rPr>
              <w:t>C</w:t>
            </w:r>
            <w:r>
              <w:rPr>
                <w:bCs/>
              </w:rPr>
              <w:t>ADE27</w:t>
            </w:r>
          </w:p>
        </w:tc>
        <w:tc>
          <w:tcPr>
            <w:tcW w:w="2355" w:type="dxa"/>
            <w:shd w:val="clear" w:color="auto" w:fill="auto"/>
          </w:tcPr>
          <w:p w:rsidRPr="0097567F" w:rsidR="00541E8D" w:rsidP="00541E8D" w:rsidRDefault="00541E8D" w14:paraId="4ADECB41" w14:textId="30C456FB">
            <w:proofErr w:type="spellStart"/>
            <w:r w:rsidRPr="002F3CAE">
              <w:rPr>
                <w:iCs/>
              </w:rPr>
              <w:t>Calocedrus</w:t>
            </w:r>
            <w:proofErr w:type="spellEnd"/>
            <w:r w:rsidRPr="002F3CAE">
              <w:rPr>
                <w:iCs/>
              </w:rPr>
              <w:t xml:space="preserve"> </w:t>
            </w:r>
            <w:proofErr w:type="spellStart"/>
            <w:r w:rsidRPr="002F3CAE">
              <w:rPr>
                <w:iCs/>
              </w:rPr>
              <w:t>decurrens</w:t>
            </w:r>
            <w:proofErr w:type="spellEnd"/>
          </w:p>
        </w:tc>
        <w:tc>
          <w:tcPr>
            <w:tcW w:w="1860" w:type="dxa"/>
            <w:shd w:val="clear" w:color="auto" w:fill="auto"/>
          </w:tcPr>
          <w:p w:rsidRPr="0097567F" w:rsidR="00541E8D" w:rsidP="00541E8D" w:rsidRDefault="00541E8D" w14:paraId="60285268" w14:textId="607926F2">
            <w:r>
              <w:t>Incense cedar</w:t>
            </w:r>
          </w:p>
        </w:tc>
        <w:tc>
          <w:tcPr>
            <w:tcW w:w="1956" w:type="dxa"/>
            <w:shd w:val="clear" w:color="auto" w:fill="auto"/>
          </w:tcPr>
          <w:p w:rsidRPr="0097567F" w:rsidR="00541E8D" w:rsidP="00541E8D" w:rsidRDefault="00541E8D" w14:paraId="05EE38CD" w14:textId="54812E7C">
            <w:r>
              <w:t>Mid-Upper</w:t>
            </w:r>
          </w:p>
        </w:tc>
      </w:tr>
    </w:tbl>
    <w:p w:rsidR="0097567F" w:rsidP="0097567F" w:rsidRDefault="0097567F" w14:paraId="3A04A0EB" w14:textId="77777777"/>
    <w:p w:rsidR="0097567F" w:rsidP="0097567F" w:rsidRDefault="0097567F" w14:paraId="5E9E2179" w14:textId="77777777">
      <w:pPr>
        <w:pStyle w:val="SClassInfoPara"/>
      </w:pPr>
      <w:r>
        <w:t>Description</w:t>
      </w:r>
    </w:p>
    <w:p w:rsidR="00641BA0" w:rsidP="0097567F" w:rsidRDefault="0097567F" w14:paraId="56692142" w14:textId="53D2AEB4">
      <w:r>
        <w:t xml:space="preserve">Overstory of large and very large trees with </w:t>
      </w:r>
      <w:r w:rsidR="00641BA0">
        <w:t xml:space="preserve">a multi-layered complex canopy structure. </w:t>
      </w:r>
      <w:r>
        <w:t>Occurring in small to moderately</w:t>
      </w:r>
      <w:r w:rsidR="00371438">
        <w:t xml:space="preserve"> </w:t>
      </w:r>
      <w:r>
        <w:t xml:space="preserve">sized patches on north aspects and lower slope positions. </w:t>
      </w:r>
      <w:r w:rsidR="00641BA0">
        <w:t xml:space="preserve">These stands develop as an alternate succession pathway in settings and climatic periods that support longer intervals between mixed severity fires </w:t>
      </w:r>
      <w:r w:rsidR="00371438">
        <w:t>–</w:t>
      </w:r>
      <w:r w:rsidR="00641BA0">
        <w:t xml:space="preserve"> fire</w:t>
      </w:r>
      <w:r w:rsidR="00371438">
        <w:t>-</w:t>
      </w:r>
      <w:r w:rsidR="00641BA0">
        <w:t xml:space="preserve">free interval of &gt;35yrs. Crowded stands of conifers can overtop the hardwood layer. </w:t>
      </w:r>
      <w:r w:rsidR="009076CB">
        <w:t xml:space="preserve">At the northern extent of this BpS, Douglas-fir dominates the canopy and begins to edge out the other species. </w:t>
      </w:r>
      <w:r>
        <w:t>Understory characterized by medium</w:t>
      </w:r>
      <w:r w:rsidR="00371438">
        <w:t>-</w:t>
      </w:r>
      <w:r>
        <w:t xml:space="preserve"> and smaller-sized shade-tolerant conifers.</w:t>
      </w:r>
      <w:r w:rsidR="00641BA0">
        <w:t xml:space="preserve"> Hardwoods begin to be shaded out. Undergrowth is highly variable from depauperate to quite dense, depending on canopy density and local site conditions. </w:t>
      </w:r>
    </w:p>
    <w:p w:rsidR="00641BA0" w:rsidP="0097567F" w:rsidRDefault="00641BA0" w14:paraId="67A9B27E" w14:textId="77777777"/>
    <w:p w:rsidR="0097567F" w:rsidP="0097567F" w:rsidRDefault="00641BA0" w14:paraId="73771172" w14:textId="5EDE7C6D">
      <w:r>
        <w:t>Ladder fuels and sub-canopy</w:t>
      </w:r>
      <w:r w:rsidR="000829C5">
        <w:t xml:space="preserve"> height</w:t>
      </w:r>
      <w:r>
        <w:t xml:space="preserve"> </w:t>
      </w:r>
      <w:r w:rsidR="000829C5">
        <w:t>are low</w:t>
      </w:r>
      <w:r>
        <w:t xml:space="preserve"> enough for crown fire initiation in </w:t>
      </w:r>
      <w:r w:rsidR="00BD7369">
        <w:t>most</w:t>
      </w:r>
      <w:r>
        <w:t xml:space="preserve"> stands. Surface fuel moderate to high and complex.</w:t>
      </w:r>
    </w:p>
    <w:p w:rsidR="0097567F" w:rsidP="0097567F" w:rsidRDefault="0097567F" w14:paraId="39E5313C" w14:textId="77777777"/>
    <w:p w:rsidRPr="00F07CBF" w:rsidR="00521E12" w:rsidP="00521E12" w:rsidRDefault="00521E12" w14:paraId="5B3C8E70" w14:textId="7BBD2CA7">
      <w:r>
        <w:t>Lidar data for C</w:t>
      </w:r>
      <w:r w:rsidR="00371438">
        <w:t>alifornia</w:t>
      </w:r>
      <w:r>
        <w:t xml:space="preserve"> </w:t>
      </w:r>
      <w:r w:rsidR="00371438">
        <w:t>n</w:t>
      </w:r>
      <w:r>
        <w:t xml:space="preserve">ational </w:t>
      </w:r>
      <w:r w:rsidR="00371438">
        <w:t>f</w:t>
      </w:r>
      <w:r>
        <w:t>orests</w:t>
      </w:r>
      <w:r w:rsidRPr="00F07CBF">
        <w:t xml:space="preserve"> suggest</w:t>
      </w:r>
      <w:r>
        <w:t xml:space="preserve"> that the minimum height in this class is 32-40m. The </w:t>
      </w:r>
      <w:r w:rsidRPr="00F07CBF">
        <w:t xml:space="preserve">33m height </w:t>
      </w:r>
      <w:r>
        <w:t xml:space="preserve">aligns with </w:t>
      </w:r>
      <w:r w:rsidRPr="00F07CBF">
        <w:t xml:space="preserve">25in </w:t>
      </w:r>
      <w:r w:rsidR="000829C5">
        <w:t>DBH</w:t>
      </w:r>
      <w:r>
        <w:t xml:space="preserve"> break in eastern S</w:t>
      </w:r>
      <w:r w:rsidRPr="00F07CBF">
        <w:t>ierra</w:t>
      </w:r>
      <w:r>
        <w:t xml:space="preserve"> and 33in or larger DBH elsewhere. </w:t>
      </w:r>
    </w:p>
    <w:p w:rsidR="0097567F" w:rsidP="0097567F" w:rsidRDefault="0097567F" w14:paraId="67196A2A"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25</w:t>
            </w:r>
          </w:p>
        </w:tc>
        <w:tc>
          <w:p>
            <w:pPr>
              <w:jc w:val="center"/>
            </w:pPr>
            <w:r>
              <w:rPr>
                <w:sz w:val="20"/>
              </w:rPr>
              <w:t>Late1:OPN</w:t>
            </w:r>
          </w:p>
        </w:tc>
        <w:tc>
          <w:p>
            <w:pPr>
              <w:jc w:val="center"/>
            </w:pPr>
            <w:r>
              <w:rPr>
                <w:sz w:val="20"/>
              </w:rPr>
              <w:t>129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32</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0.0032</w:t>
            </w:r>
          </w:p>
        </w:tc>
        <w:tc>
          <w:p>
            <w:pPr>
              <w:jc w:val="center"/>
            </w:pPr>
            <w:r>
              <w:rPr>
                <w:sz w:val="20"/>
              </w:rPr>
              <w:t>313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0.0678</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0.0098</w:t>
            </w:r>
          </w:p>
        </w:tc>
        <w:tc>
          <w:p>
            <w:pPr>
              <w:jc w:val="center"/>
            </w:pPr>
            <w:r>
              <w:rPr>
                <w:sz w:val="20"/>
              </w:rPr>
              <w:t>102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0.0136</w:t>
            </w:r>
          </w:p>
        </w:tc>
        <w:tc>
          <w:p>
            <w:pPr>
              <w:jc w:val="center"/>
            </w:pPr>
            <w:r>
              <w:rPr>
                <w:sz w:val="20"/>
              </w:rPr>
              <w:t>74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0.0272</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0.0008</w:t>
            </w:r>
          </w:p>
        </w:tc>
        <w:tc>
          <w:p>
            <w:pPr>
              <w:jc w:val="center"/>
            </w:pPr>
            <w:r>
              <w:rPr>
                <w:sz w:val="20"/>
              </w:rPr>
              <w:t>1250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0.0148</w:t>
            </w:r>
          </w:p>
        </w:tc>
        <w:tc>
          <w:p>
            <w:pPr>
              <w:jc w:val="center"/>
            </w:pPr>
            <w:r>
              <w:rPr>
                <w:sz w:val="20"/>
              </w:rPr>
              <w:t>68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0.0221</w:t>
            </w:r>
          </w:p>
        </w:tc>
        <w:tc>
          <w:p>
            <w:pPr>
              <w:jc w:val="center"/>
            </w:pPr>
            <w:r>
              <w:rPr>
                <w:sz w:val="20"/>
              </w:rPr>
              <w:t>45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7567F" w:rsidP="0097567F" w:rsidRDefault="0097567F" w14:paraId="1696664A" w14:textId="77777777">
      <w:proofErr w:type="spellStart"/>
      <w:r>
        <w:t>Beaty</w:t>
      </w:r>
      <w:proofErr w:type="spellEnd"/>
      <w:r>
        <w:t xml:space="preserve"> R.M. and A.H. Taylor. 2001. Spatial and temporal variation of fire regimes in a mixed conifer forest landscape, Southern Cascades, California, USA Department of Geography, The Pennsylvania State University, University Park, PA, USA. Journal of Biogeography 28: 955-966.</w:t>
      </w:r>
    </w:p>
    <w:p w:rsidR="0097567F" w:rsidP="0097567F" w:rsidRDefault="0097567F" w14:paraId="22DEDE5B" w14:textId="77777777"/>
    <w:p w:rsidR="0097567F" w:rsidP="0097567F" w:rsidRDefault="0097567F" w14:paraId="5B0508BF" w14:textId="77777777">
      <w:proofErr w:type="spellStart"/>
      <w:r>
        <w:t>Bekker</w:t>
      </w:r>
      <w:proofErr w:type="spellEnd"/>
      <w:r>
        <w:t>, M.F. and A.H. Taylor. 2001. Gradient Analysis of Fire Regimes in Montane Forests of the Southern Cascade Range, Thousand Lakes Wilderness, California, USA. Plant Ecology 155: 15–28.</w:t>
      </w:r>
    </w:p>
    <w:p w:rsidR="0097567F" w:rsidP="0097567F" w:rsidRDefault="0097567F" w14:paraId="6B2D705C" w14:textId="77777777"/>
    <w:p w:rsidR="0097567F" w:rsidP="0097567F" w:rsidRDefault="0097567F" w14:paraId="493C659E" w14:textId="5DB9A3F3">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97567F" w:rsidP="0097567F" w:rsidRDefault="0097567F" w14:paraId="2D134354" w14:textId="77777777"/>
    <w:p w:rsidR="0097567F" w:rsidP="0097567F" w:rsidRDefault="0097567F" w14:paraId="570ABAB1" w14:textId="77777777">
      <w:r>
        <w:t xml:space="preserve">Caprio, A.C. and T.W. </w:t>
      </w:r>
      <w:proofErr w:type="spellStart"/>
      <w:r>
        <w:t>Swetnam</w:t>
      </w:r>
      <w:proofErr w:type="spellEnd"/>
      <w:r>
        <w:t xml:space="preserve">. 1995. Historic fire regimes along an elevational gradient on the west slope of the Sierra Nevada, California. In: Brown, James K., Robert W. Mutch, Charles W. Spoon and Ronald H. </w:t>
      </w:r>
      <w:proofErr w:type="spellStart"/>
      <w:r>
        <w:t>Wakimoto</w:t>
      </w:r>
      <w:proofErr w:type="spellEnd"/>
      <w:r>
        <w:t xml:space="preserve">, tech. </w:t>
      </w:r>
      <w:proofErr w:type="spellStart"/>
      <w:r>
        <w:t>coords</w:t>
      </w:r>
      <w:proofErr w:type="spellEnd"/>
      <w:r>
        <w:t>. 1995. Proceedings of the Symposium on Fire in Wilderness and Park Management: Past Lessons and Future Opportunities. 30 March - 1 April 1993, Missoula, MT. Gen. Tech. Rep. INT-GTR-320. Ogden, UT: USDA Forest Service, Intermountain Research Station.</w:t>
      </w:r>
    </w:p>
    <w:p w:rsidR="0097567F" w:rsidP="0097567F" w:rsidRDefault="0097567F" w14:paraId="51A8F596" w14:textId="77777777"/>
    <w:p w:rsidR="00641BA0" w:rsidP="00641BA0" w:rsidRDefault="00641BA0" w14:paraId="6206DDFA" w14:textId="33A62DA1">
      <w:r>
        <w:t xml:space="preserve">Everett, </w:t>
      </w:r>
      <w:r w:rsidR="00541E8D">
        <w:t>R.G</w:t>
      </w:r>
      <w:r>
        <w:t>. 2003. Grid-based fire-scar dendrochronology and vegetation sampling in the mixed-conifer forests of the San Bernardino and San Jacinto Mountains of southern California. Dissertation. Riverside, CA: University of California. 147 pp.</w:t>
      </w:r>
    </w:p>
    <w:p w:rsidR="00641BA0" w:rsidP="0097567F" w:rsidRDefault="00641BA0" w14:paraId="2EB1473E" w14:textId="77777777"/>
    <w:p w:rsidR="0097567F" w:rsidP="0097567F" w:rsidRDefault="000829C5" w14:paraId="59E25ACD" w14:textId="0E50F62B">
      <w:r>
        <w:lastRenderedPageBreak/>
        <w:t>Frost, E.J. and R.</w:t>
      </w:r>
      <w:r w:rsidR="0097567F">
        <w:t xml:space="preserve"> Sweeney. 2000. Fire Regimes, Fire History and Forest Conditions in the Klamath-Siskiyou Region: An Overview and Synthesis of Knowledge.  Wildwood Environmental Consulting. Prepared for the World Wildlife Fund, Klamath-Siskiyou Ecoregion Program, Ashland, OR. December, 2000</w:t>
      </w:r>
    </w:p>
    <w:p w:rsidR="0097567F" w:rsidP="0097567F" w:rsidRDefault="0097567F" w14:paraId="5BC2461C" w14:textId="77777777"/>
    <w:p w:rsidR="0097567F" w:rsidP="0097567F" w:rsidRDefault="0097567F" w14:paraId="47087FA1" w14:textId="11EF887B">
      <w:r>
        <w:t>Kilgore, B.M. and D. Taylor. 1979. Fire history of a sequoia-mixed conifer forest.  Ecology 60(1): 129-142.</w:t>
      </w:r>
    </w:p>
    <w:p w:rsidR="005A4854" w:rsidP="005A4854" w:rsidRDefault="005A4854" w14:paraId="0B95D246" w14:textId="77777777"/>
    <w:p w:rsidR="005A4854" w:rsidP="005A4854" w:rsidRDefault="005A4854" w14:paraId="0DB08D7E" w14:textId="77777777">
      <w:proofErr w:type="spellStart"/>
      <w:r>
        <w:t>Lauvaux</w:t>
      </w:r>
      <w:proofErr w:type="spellEnd"/>
      <w:r>
        <w:t>, C.A., C.N. Skinner and A.H. Taylor. 2016. High severity fire and mixed conifer forest-chaparral dynamics in the southern Cascade Range, USA. Forest Ecology and Management 363(2016): 74-85.</w:t>
      </w:r>
    </w:p>
    <w:p w:rsidR="005A4854" w:rsidP="0097567F" w:rsidRDefault="005A4854" w14:paraId="7DB7B488" w14:textId="77777777"/>
    <w:p w:rsidR="00641BA0" w:rsidP="0097567F" w:rsidRDefault="00641BA0" w14:paraId="63912F42" w14:textId="53CEE160">
      <w:r>
        <w:t>McBride, J.R. and R.D. Lavin. 1976. Scars as an indicator of fire frequency in the San Bernardino Mountains, California. Journal of Forestry 74: 439-442.</w:t>
      </w:r>
    </w:p>
    <w:p w:rsidR="00641BA0" w:rsidP="0097567F" w:rsidRDefault="00641BA0" w14:paraId="42A8F704" w14:textId="77777777"/>
    <w:p w:rsidR="0097567F" w:rsidP="0097567F" w:rsidRDefault="0097567F" w14:paraId="436E9607" w14:textId="77777777">
      <w:r>
        <w:t>McKelvey, K.S. et al. 1996. An Overview of Fire. In: the Sierra Nevada Sierra Nevada Ecosystem Project: Final report to Congress, vol. II, Assessments and scientific basis for management options. Davis, CA: University of California, Centers for Water and Wildland Resources, 1996.</w:t>
      </w:r>
    </w:p>
    <w:p w:rsidR="0097567F" w:rsidP="0097567F" w:rsidRDefault="0097567F" w14:paraId="047E74DF" w14:textId="1D8A72B1"/>
    <w:p w:rsidR="0036284D" w:rsidP="0036284D" w:rsidRDefault="0036284D" w14:paraId="45B741AC" w14:textId="77777777">
      <w:pPr>
        <w:rPr>
          <w:rFonts w:ascii="TimesNewRomanPS-ItalicMT" w:hAnsi="TimesNewRomanPS-ItalicMT" w:cs="TimesNewRomanPS-ItalicMT"/>
          <w:i/>
          <w:iCs/>
          <w:color w:val="262626"/>
          <w:sz w:val="18"/>
          <w:szCs w:val="18"/>
        </w:rPr>
      </w:pPr>
      <w:r>
        <w:t xml:space="preserve">Miller, J.D. and H.D. Safford. 2017. Corroborating evidence of a pre-Euro-American low- to moderate-severity fire regime in yellow pine-mixed conifer forests of the Sierra Nevada, California, USA. Fire Ecology 13(1): 58-90. </w:t>
      </w:r>
      <w:proofErr w:type="spellStart"/>
      <w:r w:rsidRPr="00CF3530">
        <w:rPr>
          <w:rFonts w:ascii="TimesNewRomanPS-ItalicMT" w:hAnsi="TimesNewRomanPS-ItalicMT" w:cs="TimesNewRomanPS-ItalicMT"/>
          <w:iCs/>
          <w:color w:val="262626"/>
        </w:rPr>
        <w:t>doi</w:t>
      </w:r>
      <w:proofErr w:type="spellEnd"/>
      <w:r w:rsidRPr="00CF3530">
        <w:rPr>
          <w:rFonts w:ascii="TimesNewRomanPS-ItalicMT" w:hAnsi="TimesNewRomanPS-ItalicMT" w:cs="TimesNewRomanPS-ItalicMT"/>
          <w:iCs/>
          <w:color w:val="262626"/>
        </w:rPr>
        <w:t>: 10.4996/fireecology.1301058</w:t>
      </w:r>
      <w:r>
        <w:rPr>
          <w:rFonts w:ascii="TimesNewRomanPS-ItalicMT" w:hAnsi="TimesNewRomanPS-ItalicMT" w:cs="TimesNewRomanPS-ItalicMT"/>
          <w:iCs/>
          <w:color w:val="262626"/>
        </w:rPr>
        <w:t>.</w:t>
      </w:r>
    </w:p>
    <w:p w:rsidR="0036284D" w:rsidP="0097567F" w:rsidRDefault="0036284D" w14:paraId="635EC4F8" w14:textId="77777777"/>
    <w:p w:rsidR="00641BA0" w:rsidP="00641BA0" w:rsidRDefault="00641BA0" w14:paraId="2B69E7AD" w14:textId="444E5024">
      <w:proofErr w:type="spellStart"/>
      <w:r>
        <w:t>Minnich</w:t>
      </w:r>
      <w:proofErr w:type="spellEnd"/>
      <w:r>
        <w:t xml:space="preserve">, R.A. 2006. California climate and fire weather.  In: Sugihara et al., eds. Fire Ecology of California. Berkeley, CA: University of California Press. </w:t>
      </w:r>
    </w:p>
    <w:p w:rsidR="00641BA0" w:rsidP="00641BA0" w:rsidRDefault="00641BA0" w14:paraId="18E9A062" w14:textId="77777777"/>
    <w:p w:rsidR="00641BA0" w:rsidP="00641BA0" w:rsidRDefault="00641BA0" w14:paraId="55BA7C7C" w14:textId="77777777">
      <w:proofErr w:type="spellStart"/>
      <w:r>
        <w:t>Minnich</w:t>
      </w:r>
      <w:proofErr w:type="spellEnd"/>
      <w:r>
        <w:t>, Richard. 2006. In press. Southern California Coniferous Forests.  In: Barbour, M.G., T. Keeler-Wolf and A. Schoenherr, eds. Terrestrial vegetation of California third edition. Berkeley, CA: University of California Press. In press.</w:t>
      </w:r>
    </w:p>
    <w:p w:rsidR="00641BA0" w:rsidP="00641BA0" w:rsidRDefault="00641BA0" w14:paraId="6E467351" w14:textId="77777777"/>
    <w:p w:rsidR="00641BA0" w:rsidP="00641BA0" w:rsidRDefault="00641BA0" w14:paraId="1FC2D533" w14:textId="77777777">
      <w:proofErr w:type="spellStart"/>
      <w:r>
        <w:t>Minnich</w:t>
      </w:r>
      <w:proofErr w:type="spellEnd"/>
      <w:r>
        <w:t xml:space="preserve">, R.A. and R.G. Everett. 2001. Conifer tree distributions in southern California. </w:t>
      </w:r>
      <w:proofErr w:type="spellStart"/>
      <w:r>
        <w:t>Madrono</w:t>
      </w:r>
      <w:proofErr w:type="spellEnd"/>
      <w:r>
        <w:t xml:space="preserve"> 48: 177-197.  </w:t>
      </w:r>
    </w:p>
    <w:p w:rsidR="00641BA0" w:rsidP="00641BA0" w:rsidRDefault="00641BA0" w14:paraId="1079D93A" w14:textId="77777777"/>
    <w:p w:rsidR="00641BA0" w:rsidP="00641BA0" w:rsidRDefault="00641BA0" w14:paraId="2D8F356D" w14:textId="77777777">
      <w:proofErr w:type="spellStart"/>
      <w:r>
        <w:t>Minnich</w:t>
      </w:r>
      <w:proofErr w:type="spellEnd"/>
      <w:r>
        <w:t xml:space="preserve">, R.A., M.G. Barbour, J.H. Burk, J.H. and J. Sosa Ramirez. 2000. Californian mixed-conifer forests under unmanaged fire regimes in the Sierra San Pedro </w:t>
      </w:r>
      <w:proofErr w:type="spellStart"/>
      <w:r>
        <w:t>Martir</w:t>
      </w:r>
      <w:proofErr w:type="spellEnd"/>
      <w:r>
        <w:t>, Baja California, Mexico. Journal of Biogeography 27: 105-129.</w:t>
      </w:r>
    </w:p>
    <w:p w:rsidR="00641BA0" w:rsidP="0097567F" w:rsidRDefault="00641BA0" w14:paraId="471929EB" w14:textId="77777777"/>
    <w:p w:rsidR="0097567F" w:rsidP="0097567F" w:rsidRDefault="0097567F" w14:paraId="025638D3" w14:textId="77777777">
      <w:r>
        <w:t>NatureServe. 2007. International Ecological Classification Standard: Terrestrial Ecological Classifications. NatureServe Central Databases. Arlington, VA. Data current as of 10 February 2007.</w:t>
      </w:r>
    </w:p>
    <w:p w:rsidR="0097567F" w:rsidP="0097567F" w:rsidRDefault="0097567F" w14:paraId="40CEB7C4" w14:textId="77777777"/>
    <w:p w:rsidRPr="00BD4AEC" w:rsidR="002753B3" w:rsidP="002753B3" w:rsidRDefault="002753B3" w14:paraId="036B9258" w14:textId="2938AF4E">
      <w:r w:rsidRPr="00BD4AEC">
        <w:t xml:space="preserve">Safford, H.D, and J.T. Stevens. In press. </w:t>
      </w:r>
      <w:r w:rsidRPr="00BD4AEC">
        <w:rPr>
          <w:color w:val="000000"/>
        </w:rPr>
        <w:t xml:space="preserve">Natural </w:t>
      </w:r>
      <w:r w:rsidRPr="00BD4AEC">
        <w:t xml:space="preserve">Range of Variation (NRV) for yellow pine and mixed </w:t>
      </w:r>
      <w:r w:rsidRPr="00BD4AEC">
        <w:tab/>
        <w:t>conifer forests in the Sierra Nevada, southern Cascades, and Modoc and Inyo National Forests,</w:t>
      </w:r>
      <w:r w:rsidR="00541E8D">
        <w:t xml:space="preserve"> </w:t>
      </w:r>
      <w:r w:rsidRPr="00BD4AEC">
        <w:t>California, USA. General Technical Report PSW-GTR-</w:t>
      </w:r>
      <w:r w:rsidR="00541E8D">
        <w:t>XXX</w:t>
      </w:r>
      <w:r w:rsidRPr="00BD4AEC">
        <w:t xml:space="preserve">, USDA Forest Service, Pacific Southwest Research Station, Albany, CA </w:t>
      </w:r>
    </w:p>
    <w:p w:rsidR="002753B3" w:rsidP="00641BA0" w:rsidRDefault="002753B3" w14:paraId="3F6E3ECA" w14:textId="77777777"/>
    <w:p w:rsidR="00641BA0" w:rsidP="00641BA0" w:rsidRDefault="00641BA0" w14:paraId="67ED802E" w14:textId="7AF3442B">
      <w:proofErr w:type="spellStart"/>
      <w:r>
        <w:t>Sensenig</w:t>
      </w:r>
      <w:proofErr w:type="spellEnd"/>
      <w:r>
        <w:t xml:space="preserve">, T.S. 2002. Development, fire history and current and past growth of old-growth and young-growth forest stands in the Cascade, Siskiyou, and mid-coast mountains of </w:t>
      </w:r>
      <w:r w:rsidR="00E42E42">
        <w:t>s</w:t>
      </w:r>
      <w:r>
        <w:t>outhwestern Oregon. PhD thesis. Corvallis, OR: Oregon State University. 180 pp.</w:t>
      </w:r>
    </w:p>
    <w:p w:rsidR="00641BA0" w:rsidP="0097567F" w:rsidRDefault="00641BA0" w14:paraId="531857CF" w14:textId="77777777"/>
    <w:p w:rsidR="0097567F" w:rsidP="0097567F" w:rsidRDefault="0097567F" w14:paraId="556CAE20" w14:textId="2D5392DA">
      <w:r>
        <w:t>Skinner, C.N. and C. Chang. 1996. Fire Regimes, Past and Present. In: the Sierra Nevada Sierra Nevada Ecosystem Project: Final report to Congress, vol. II, Assessments and scientific basis for management options. Davis: University of California, Centers for Water and Wildland Resources, 1996.</w:t>
      </w:r>
    </w:p>
    <w:p w:rsidR="0097567F" w:rsidP="0097567F" w:rsidRDefault="0097567F" w14:paraId="4560DCE3" w14:textId="77777777"/>
    <w:p w:rsidR="00641BA0" w:rsidP="00641BA0" w:rsidRDefault="00641BA0" w14:paraId="2762B698" w14:textId="77777777">
      <w:r>
        <w:t>Taylor, A.H. 2000. Fire regimes and forest changes in mid and upper montane forests of the southern Cascades, Lassen Volcanic National Park, California, USA. Journal of Biogeography 27: 87-104.</w:t>
      </w:r>
    </w:p>
    <w:p w:rsidR="00641BA0" w:rsidP="0097567F" w:rsidRDefault="00641BA0" w14:paraId="1103B6E5" w14:textId="77777777"/>
    <w:p w:rsidR="0097567F" w:rsidP="0097567F" w:rsidRDefault="0097567F" w14:paraId="3006D372" w14:textId="77777777">
      <w:r>
        <w:t xml:space="preserve">Taylor, A.H. and C.N. Skinner. 1998. Fire history and landscape dynamics in a late-successional reserve, Klamath Mountains, California, USA. Forest Ecology and Management 111: 285-301 </w:t>
      </w:r>
    </w:p>
    <w:p w:rsidR="0097567F" w:rsidP="0097567F" w:rsidRDefault="0097567F" w14:paraId="10EA943C" w14:textId="77777777"/>
    <w:p w:rsidR="0097567F" w:rsidP="0097567F" w:rsidRDefault="0097567F" w14:paraId="124570C8" w14:textId="77777777">
      <w:r>
        <w:t>Taylor, A.H. and C.N. Skinner. 2003. Spatial patterns and controls on historical fire regimes and forest structure in the Klamath Mountains. Ecological Applications 13: 704-719.</w:t>
      </w:r>
    </w:p>
    <w:p w:rsidRPr="008C0F58" w:rsidR="00BD7369" w:rsidP="00BD7369" w:rsidRDefault="00BD7369" w14:paraId="0365BD36" w14:textId="77777777">
      <w:pPr>
        <w:autoSpaceDE w:val="0"/>
        <w:autoSpaceDN w:val="0"/>
        <w:adjustRightInd w:val="0"/>
        <w:rPr>
          <w:color w:val="000000"/>
          <w:sz w:val="22"/>
          <w:szCs w:val="22"/>
        </w:rPr>
      </w:pPr>
    </w:p>
    <w:p w:rsidRPr="00CD7766" w:rsidR="0036284D" w:rsidP="0036284D" w:rsidRDefault="0036284D" w14:paraId="48D5B488"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BD7369" w:rsidP="0097567F" w:rsidRDefault="00BD7369" w14:paraId="446D7616" w14:textId="77777777"/>
    <w:sectPr w:rsidRPr="00A43E41" w:rsidR="00BD7369"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18594" w14:textId="77777777" w:rsidR="00276356" w:rsidRDefault="00276356">
      <w:r>
        <w:separator/>
      </w:r>
    </w:p>
  </w:endnote>
  <w:endnote w:type="continuationSeparator" w:id="0">
    <w:p w14:paraId="19017F54" w14:textId="77777777" w:rsidR="00276356" w:rsidRDefault="00276356">
      <w:r>
        <w:continuationSeparator/>
      </w:r>
    </w:p>
  </w:endnote>
  <w:endnote w:type="continuationNotice" w:id="1">
    <w:p w14:paraId="32DA55EE" w14:textId="77777777" w:rsidR="00276356" w:rsidRDefault="00276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DEC4" w14:textId="77777777" w:rsidR="008F222C" w:rsidRDefault="008F222C" w:rsidP="0097567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011E8" w14:textId="77777777" w:rsidR="00276356" w:rsidRDefault="00276356">
      <w:r>
        <w:separator/>
      </w:r>
    </w:p>
  </w:footnote>
  <w:footnote w:type="continuationSeparator" w:id="0">
    <w:p w14:paraId="26E7A09D" w14:textId="77777777" w:rsidR="00276356" w:rsidRDefault="00276356">
      <w:r>
        <w:continuationSeparator/>
      </w:r>
    </w:p>
  </w:footnote>
  <w:footnote w:type="continuationNotice" w:id="1">
    <w:p w14:paraId="4766084B" w14:textId="77777777" w:rsidR="00276356" w:rsidRDefault="002763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406C" w14:textId="77777777" w:rsidR="008F222C" w:rsidRDefault="008F222C" w:rsidP="0097567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2EC4"/>
    <w:multiLevelType w:val="hybridMultilevel"/>
    <w:tmpl w:val="A09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17C46"/>
    <w:multiLevelType w:val="hybridMultilevel"/>
    <w:tmpl w:val="C754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67F"/>
    <w:rsid w:val="00006AF9"/>
    <w:rsid w:val="0002152F"/>
    <w:rsid w:val="00023101"/>
    <w:rsid w:val="00031661"/>
    <w:rsid w:val="00035AB6"/>
    <w:rsid w:val="00036067"/>
    <w:rsid w:val="00036EE4"/>
    <w:rsid w:val="0004305B"/>
    <w:rsid w:val="00060925"/>
    <w:rsid w:val="00062A90"/>
    <w:rsid w:val="00062E6C"/>
    <w:rsid w:val="00076273"/>
    <w:rsid w:val="000829C5"/>
    <w:rsid w:val="00082D17"/>
    <w:rsid w:val="000D2569"/>
    <w:rsid w:val="000F031B"/>
    <w:rsid w:val="000F0FE2"/>
    <w:rsid w:val="00113A24"/>
    <w:rsid w:val="001368CB"/>
    <w:rsid w:val="00140332"/>
    <w:rsid w:val="001636AB"/>
    <w:rsid w:val="00185740"/>
    <w:rsid w:val="00190A7C"/>
    <w:rsid w:val="00191991"/>
    <w:rsid w:val="001A0625"/>
    <w:rsid w:val="001A09C3"/>
    <w:rsid w:val="001C2B3F"/>
    <w:rsid w:val="001C6795"/>
    <w:rsid w:val="001D7061"/>
    <w:rsid w:val="002035A1"/>
    <w:rsid w:val="002103D4"/>
    <w:rsid w:val="00210B26"/>
    <w:rsid w:val="00240CE1"/>
    <w:rsid w:val="0025768B"/>
    <w:rsid w:val="00266C1F"/>
    <w:rsid w:val="002711F4"/>
    <w:rsid w:val="002753B3"/>
    <w:rsid w:val="00276356"/>
    <w:rsid w:val="00285F40"/>
    <w:rsid w:val="002A2340"/>
    <w:rsid w:val="002A563D"/>
    <w:rsid w:val="002B45B7"/>
    <w:rsid w:val="002C37E6"/>
    <w:rsid w:val="002F6AEE"/>
    <w:rsid w:val="00300328"/>
    <w:rsid w:val="00301476"/>
    <w:rsid w:val="00307650"/>
    <w:rsid w:val="00310D7C"/>
    <w:rsid w:val="003110AC"/>
    <w:rsid w:val="00313068"/>
    <w:rsid w:val="00313322"/>
    <w:rsid w:val="003301EC"/>
    <w:rsid w:val="00360B50"/>
    <w:rsid w:val="0036284D"/>
    <w:rsid w:val="00367591"/>
    <w:rsid w:val="003706C4"/>
    <w:rsid w:val="0037120A"/>
    <w:rsid w:val="00371438"/>
    <w:rsid w:val="00372704"/>
    <w:rsid w:val="003946FB"/>
    <w:rsid w:val="003A3976"/>
    <w:rsid w:val="003B5AE0"/>
    <w:rsid w:val="003C4AA1"/>
    <w:rsid w:val="003C6CFB"/>
    <w:rsid w:val="003D4155"/>
    <w:rsid w:val="003D6B65"/>
    <w:rsid w:val="003E271B"/>
    <w:rsid w:val="003F322E"/>
    <w:rsid w:val="00400D76"/>
    <w:rsid w:val="004016D3"/>
    <w:rsid w:val="00413292"/>
    <w:rsid w:val="0041772C"/>
    <w:rsid w:val="00446096"/>
    <w:rsid w:val="00462F89"/>
    <w:rsid w:val="00471936"/>
    <w:rsid w:val="004803B9"/>
    <w:rsid w:val="004A6197"/>
    <w:rsid w:val="004B3810"/>
    <w:rsid w:val="004B661D"/>
    <w:rsid w:val="004B779E"/>
    <w:rsid w:val="004C5F98"/>
    <w:rsid w:val="004D5F12"/>
    <w:rsid w:val="004D7ABA"/>
    <w:rsid w:val="00503E44"/>
    <w:rsid w:val="00511556"/>
    <w:rsid w:val="00521E12"/>
    <w:rsid w:val="00531069"/>
    <w:rsid w:val="00541E8D"/>
    <w:rsid w:val="00546B88"/>
    <w:rsid w:val="00572597"/>
    <w:rsid w:val="00573E56"/>
    <w:rsid w:val="00587A2E"/>
    <w:rsid w:val="005A033C"/>
    <w:rsid w:val="005A16E8"/>
    <w:rsid w:val="005A4854"/>
    <w:rsid w:val="005B1DDE"/>
    <w:rsid w:val="005C123F"/>
    <w:rsid w:val="005C2928"/>
    <w:rsid w:val="005C475F"/>
    <w:rsid w:val="005F19E6"/>
    <w:rsid w:val="005F333A"/>
    <w:rsid w:val="005F4CD2"/>
    <w:rsid w:val="0061440A"/>
    <w:rsid w:val="00621C0C"/>
    <w:rsid w:val="00626A79"/>
    <w:rsid w:val="00641BA0"/>
    <w:rsid w:val="00667F95"/>
    <w:rsid w:val="00675B58"/>
    <w:rsid w:val="00683368"/>
    <w:rsid w:val="00691641"/>
    <w:rsid w:val="00691C3A"/>
    <w:rsid w:val="006A51EC"/>
    <w:rsid w:val="006B2D69"/>
    <w:rsid w:val="006C0ECB"/>
    <w:rsid w:val="006D11C4"/>
    <w:rsid w:val="006D2137"/>
    <w:rsid w:val="006E59C5"/>
    <w:rsid w:val="00700C23"/>
    <w:rsid w:val="0070333C"/>
    <w:rsid w:val="00703CDD"/>
    <w:rsid w:val="00751DBE"/>
    <w:rsid w:val="00760203"/>
    <w:rsid w:val="007742B4"/>
    <w:rsid w:val="007B2B17"/>
    <w:rsid w:val="007B3BF0"/>
    <w:rsid w:val="007C74BD"/>
    <w:rsid w:val="007C7AF3"/>
    <w:rsid w:val="007E0446"/>
    <w:rsid w:val="007E4B31"/>
    <w:rsid w:val="007F33B2"/>
    <w:rsid w:val="008317C0"/>
    <w:rsid w:val="008327C1"/>
    <w:rsid w:val="0083523E"/>
    <w:rsid w:val="00843058"/>
    <w:rsid w:val="0085326E"/>
    <w:rsid w:val="008533E0"/>
    <w:rsid w:val="00857297"/>
    <w:rsid w:val="008610DF"/>
    <w:rsid w:val="00863049"/>
    <w:rsid w:val="008658E9"/>
    <w:rsid w:val="00867BEE"/>
    <w:rsid w:val="00881B5C"/>
    <w:rsid w:val="008A7AE1"/>
    <w:rsid w:val="008B679A"/>
    <w:rsid w:val="008D6868"/>
    <w:rsid w:val="008E0BF0"/>
    <w:rsid w:val="008E273F"/>
    <w:rsid w:val="008F1823"/>
    <w:rsid w:val="008F222C"/>
    <w:rsid w:val="00901410"/>
    <w:rsid w:val="00901CA2"/>
    <w:rsid w:val="009076CB"/>
    <w:rsid w:val="009275B8"/>
    <w:rsid w:val="00945DBA"/>
    <w:rsid w:val="00956116"/>
    <w:rsid w:val="00964894"/>
    <w:rsid w:val="00967C07"/>
    <w:rsid w:val="00970081"/>
    <w:rsid w:val="0097567F"/>
    <w:rsid w:val="009838DF"/>
    <w:rsid w:val="009B09E2"/>
    <w:rsid w:val="009B1FAA"/>
    <w:rsid w:val="009B702B"/>
    <w:rsid w:val="009B793B"/>
    <w:rsid w:val="009C52D4"/>
    <w:rsid w:val="009C78BA"/>
    <w:rsid w:val="009C7A05"/>
    <w:rsid w:val="009D6227"/>
    <w:rsid w:val="009D78E7"/>
    <w:rsid w:val="009E0DB5"/>
    <w:rsid w:val="009F25DF"/>
    <w:rsid w:val="009F4A2E"/>
    <w:rsid w:val="00A0432B"/>
    <w:rsid w:val="00A24A6E"/>
    <w:rsid w:val="00A3657F"/>
    <w:rsid w:val="00A43E41"/>
    <w:rsid w:val="00A44540"/>
    <w:rsid w:val="00A44EF7"/>
    <w:rsid w:val="00A9365B"/>
    <w:rsid w:val="00AF117F"/>
    <w:rsid w:val="00B02C7D"/>
    <w:rsid w:val="00B17612"/>
    <w:rsid w:val="00B55CB2"/>
    <w:rsid w:val="00B650FF"/>
    <w:rsid w:val="00B746D4"/>
    <w:rsid w:val="00B92A33"/>
    <w:rsid w:val="00BB346C"/>
    <w:rsid w:val="00BD372C"/>
    <w:rsid w:val="00BD4AEC"/>
    <w:rsid w:val="00BD7369"/>
    <w:rsid w:val="00BE6BBC"/>
    <w:rsid w:val="00BF3879"/>
    <w:rsid w:val="00C0481C"/>
    <w:rsid w:val="00C217BB"/>
    <w:rsid w:val="00C21B4A"/>
    <w:rsid w:val="00C3230C"/>
    <w:rsid w:val="00C52E14"/>
    <w:rsid w:val="00C56D44"/>
    <w:rsid w:val="00C66134"/>
    <w:rsid w:val="00C908F2"/>
    <w:rsid w:val="00C90E95"/>
    <w:rsid w:val="00CF2920"/>
    <w:rsid w:val="00CF5B29"/>
    <w:rsid w:val="00D04D5D"/>
    <w:rsid w:val="00D111B5"/>
    <w:rsid w:val="00D12502"/>
    <w:rsid w:val="00D17DED"/>
    <w:rsid w:val="00D37B60"/>
    <w:rsid w:val="00D50175"/>
    <w:rsid w:val="00D61AC5"/>
    <w:rsid w:val="00D77902"/>
    <w:rsid w:val="00D81349"/>
    <w:rsid w:val="00D90718"/>
    <w:rsid w:val="00D96D94"/>
    <w:rsid w:val="00DA2790"/>
    <w:rsid w:val="00DA2791"/>
    <w:rsid w:val="00DA6645"/>
    <w:rsid w:val="00DB5E0C"/>
    <w:rsid w:val="00DE3A47"/>
    <w:rsid w:val="00DE5B29"/>
    <w:rsid w:val="00E01EC8"/>
    <w:rsid w:val="00E02CF7"/>
    <w:rsid w:val="00E152C8"/>
    <w:rsid w:val="00E232F7"/>
    <w:rsid w:val="00E23FCB"/>
    <w:rsid w:val="00E27D06"/>
    <w:rsid w:val="00E42E42"/>
    <w:rsid w:val="00E55E0F"/>
    <w:rsid w:val="00E57189"/>
    <w:rsid w:val="00E61F9B"/>
    <w:rsid w:val="00E97299"/>
    <w:rsid w:val="00EC4A14"/>
    <w:rsid w:val="00EC6BAB"/>
    <w:rsid w:val="00ED3436"/>
    <w:rsid w:val="00ED69E5"/>
    <w:rsid w:val="00EF1C61"/>
    <w:rsid w:val="00EF6C66"/>
    <w:rsid w:val="00F12753"/>
    <w:rsid w:val="00F40C1F"/>
    <w:rsid w:val="00F41CB2"/>
    <w:rsid w:val="00F44486"/>
    <w:rsid w:val="00F55FA9"/>
    <w:rsid w:val="00F624B6"/>
    <w:rsid w:val="00F66160"/>
    <w:rsid w:val="00F7588A"/>
    <w:rsid w:val="00F82400"/>
    <w:rsid w:val="00F86C13"/>
    <w:rsid w:val="00F873A7"/>
    <w:rsid w:val="00F948F2"/>
    <w:rsid w:val="00FA28B7"/>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CDA52"/>
  <w15:docId w15:val="{E17CAE85-1F08-4EBE-96A0-4CB6EE09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E271B"/>
    <w:pPr>
      <w:ind w:left="720"/>
    </w:pPr>
    <w:rPr>
      <w:rFonts w:ascii="Calibri" w:eastAsiaTheme="minorHAnsi" w:hAnsi="Calibri"/>
      <w:sz w:val="22"/>
      <w:szCs w:val="22"/>
    </w:rPr>
  </w:style>
  <w:style w:type="character" w:styleId="Hyperlink">
    <w:name w:val="Hyperlink"/>
    <w:basedOn w:val="DefaultParagraphFont"/>
    <w:rsid w:val="003E271B"/>
    <w:rPr>
      <w:color w:val="0000FF" w:themeColor="hyperlink"/>
      <w:u w:val="single"/>
    </w:rPr>
  </w:style>
  <w:style w:type="paragraph" w:styleId="BalloonText">
    <w:name w:val="Balloon Text"/>
    <w:basedOn w:val="Normal"/>
    <w:link w:val="BalloonTextChar"/>
    <w:uiPriority w:val="99"/>
    <w:semiHidden/>
    <w:unhideWhenUsed/>
    <w:rsid w:val="003E271B"/>
    <w:rPr>
      <w:rFonts w:ascii="Tahoma" w:hAnsi="Tahoma" w:cs="Tahoma"/>
      <w:sz w:val="16"/>
      <w:szCs w:val="16"/>
    </w:rPr>
  </w:style>
  <w:style w:type="character" w:customStyle="1" w:styleId="BalloonTextChar">
    <w:name w:val="Balloon Text Char"/>
    <w:basedOn w:val="DefaultParagraphFont"/>
    <w:link w:val="BalloonText"/>
    <w:uiPriority w:val="99"/>
    <w:semiHidden/>
    <w:rsid w:val="003E271B"/>
    <w:rPr>
      <w:rFonts w:ascii="Tahoma" w:hAnsi="Tahoma" w:cs="Tahoma"/>
      <w:sz w:val="16"/>
      <w:szCs w:val="16"/>
    </w:rPr>
  </w:style>
  <w:style w:type="character" w:styleId="CommentReference">
    <w:name w:val="annotation reference"/>
    <w:basedOn w:val="DefaultParagraphFont"/>
    <w:uiPriority w:val="99"/>
    <w:semiHidden/>
    <w:unhideWhenUsed/>
    <w:rsid w:val="009B09E2"/>
    <w:rPr>
      <w:sz w:val="16"/>
      <w:szCs w:val="16"/>
    </w:rPr>
  </w:style>
  <w:style w:type="paragraph" w:styleId="CommentText">
    <w:name w:val="annotation text"/>
    <w:basedOn w:val="Normal"/>
    <w:link w:val="CommentTextChar"/>
    <w:uiPriority w:val="99"/>
    <w:semiHidden/>
    <w:unhideWhenUsed/>
    <w:rsid w:val="009B09E2"/>
    <w:rPr>
      <w:sz w:val="20"/>
      <w:szCs w:val="20"/>
    </w:rPr>
  </w:style>
  <w:style w:type="character" w:customStyle="1" w:styleId="CommentTextChar">
    <w:name w:val="Comment Text Char"/>
    <w:basedOn w:val="DefaultParagraphFont"/>
    <w:link w:val="CommentText"/>
    <w:uiPriority w:val="99"/>
    <w:semiHidden/>
    <w:rsid w:val="009B09E2"/>
  </w:style>
  <w:style w:type="paragraph" w:styleId="CommentSubject">
    <w:name w:val="annotation subject"/>
    <w:basedOn w:val="CommentText"/>
    <w:next w:val="CommentText"/>
    <w:link w:val="CommentSubjectChar"/>
    <w:uiPriority w:val="99"/>
    <w:semiHidden/>
    <w:unhideWhenUsed/>
    <w:rsid w:val="009B09E2"/>
    <w:rPr>
      <w:b/>
      <w:bCs/>
    </w:rPr>
  </w:style>
  <w:style w:type="character" w:customStyle="1" w:styleId="CommentSubjectChar">
    <w:name w:val="Comment Subject Char"/>
    <w:basedOn w:val="CommentTextChar"/>
    <w:link w:val="CommentSubject"/>
    <w:uiPriority w:val="99"/>
    <w:semiHidden/>
    <w:rsid w:val="009B09E2"/>
    <w:rPr>
      <w:b/>
      <w:bCs/>
    </w:rPr>
  </w:style>
  <w:style w:type="character" w:styleId="Emphasis">
    <w:name w:val="Emphasis"/>
    <w:basedOn w:val="DefaultParagraphFont"/>
    <w:uiPriority w:val="20"/>
    <w:qFormat/>
    <w:rsid w:val="00641B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330">
      <w:bodyDiv w:val="1"/>
      <w:marLeft w:val="0"/>
      <w:marRight w:val="0"/>
      <w:marTop w:val="0"/>
      <w:marBottom w:val="0"/>
      <w:divBdr>
        <w:top w:val="none" w:sz="0" w:space="0" w:color="auto"/>
        <w:left w:val="none" w:sz="0" w:space="0" w:color="auto"/>
        <w:bottom w:val="none" w:sz="0" w:space="0" w:color="auto"/>
        <w:right w:val="none" w:sz="0" w:space="0" w:color="auto"/>
      </w:divBdr>
    </w:div>
    <w:div w:id="780029693">
      <w:bodyDiv w:val="1"/>
      <w:marLeft w:val="0"/>
      <w:marRight w:val="0"/>
      <w:marTop w:val="0"/>
      <w:marBottom w:val="0"/>
      <w:divBdr>
        <w:top w:val="none" w:sz="0" w:space="0" w:color="auto"/>
        <w:left w:val="none" w:sz="0" w:space="0" w:color="auto"/>
        <w:bottom w:val="none" w:sz="0" w:space="0" w:color="auto"/>
        <w:right w:val="none" w:sz="0" w:space="0" w:color="auto"/>
      </w:divBdr>
    </w:div>
    <w:div w:id="18697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DAEF-8260-425B-B33D-627883C3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10</Pages>
  <Words>3685</Words>
  <Characters>21009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2017-05-24T23:39:00Z</cp:lastPrinted>
  <dcterms:created xsi:type="dcterms:W3CDTF">2018-05-10T16:39:00Z</dcterms:created>
  <dcterms:modified xsi:type="dcterms:W3CDTF">2018-12-06T21:34:00Z</dcterms:modified>
</cp:coreProperties>
</file>