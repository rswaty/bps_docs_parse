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42" w:rsidP="00854142" w:rsidRDefault="00854142" w14:paraId="3B97EDB5" w14:textId="77777777">
      <w:pPr>
        <w:pStyle w:val="BpSTitle"/>
      </w:pPr>
      <w:r>
        <w:t>11172</w:t>
      </w:r>
    </w:p>
    <w:p w:rsidR="00854142" w:rsidP="00854142" w:rsidRDefault="00854142" w14:paraId="4E870255" w14:textId="77777777">
      <w:pPr>
        <w:pStyle w:val="BpSTitle"/>
      </w:pPr>
      <w:r>
        <w:t>Southern Rocky Mountain Ponderosa Pine Savanna - North</w:t>
      </w:r>
    </w:p>
    <w:p w:rsidR="00854142" w:rsidP="00854142" w:rsidRDefault="00854142" w14:paraId="2C715EF5" w14:textId="77777777">
      <w:r>
        <w:t xmlns:w="http://schemas.openxmlformats.org/wordprocessingml/2006/main">BpS Model/Description Version: Aug. 2020</w:t>
      </w:r>
      <w:r>
        <w:tab/>
      </w:r>
      <w:r>
        <w:tab/>
      </w:r>
      <w:r>
        <w:tab/>
      </w:r>
      <w:r>
        <w:tab/>
      </w:r>
      <w:r>
        <w:tab/>
      </w:r>
      <w:r>
        <w:tab/>
      </w:r>
      <w:r>
        <w:tab/>
      </w:r>
    </w:p>
    <w:p w:rsidR="00854142" w:rsidP="00854142" w:rsidRDefault="00854142" w14:paraId="0CEF5C92" w14:textId="77777777"/>
    <w:tbl>
      <w:tblPr>
        <w:tblW w:w="1015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970"/>
        <w:gridCol w:w="1980"/>
        <w:gridCol w:w="3240"/>
      </w:tblGrid>
      <w:tr w:rsidRPr="00854142" w:rsidR="00854142" w:rsidTr="00026382" w14:paraId="00C6EBE5" w14:textId="77777777">
        <w:tc>
          <w:tcPr>
            <w:tcW w:w="1965" w:type="dxa"/>
            <w:tcBorders>
              <w:top w:val="single" w:color="auto" w:sz="2" w:space="0"/>
              <w:left w:val="single" w:color="auto" w:sz="12" w:space="0"/>
              <w:bottom w:val="single" w:color="000000" w:sz="12" w:space="0"/>
            </w:tcBorders>
            <w:shd w:val="clear" w:color="auto" w:fill="auto"/>
          </w:tcPr>
          <w:p w:rsidRPr="00854142" w:rsidR="00854142" w:rsidP="00D744AC" w:rsidRDefault="00854142" w14:paraId="55BF15B8" w14:textId="77777777">
            <w:pPr>
              <w:rPr>
                <w:b/>
                <w:bCs/>
              </w:rPr>
            </w:pPr>
            <w:r w:rsidRPr="00854142">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854142" w:rsidR="00854142" w:rsidP="00D744AC" w:rsidRDefault="00854142" w14:paraId="1EB11507" w14:textId="77777777">
            <w:pPr>
              <w:rPr>
                <w:b/>
                <w:bCs/>
              </w:rPr>
            </w:pPr>
          </w:p>
        </w:tc>
        <w:tc>
          <w:tcPr>
            <w:tcW w:w="1980" w:type="dxa"/>
            <w:tcBorders>
              <w:top w:val="single" w:color="auto" w:sz="2" w:space="0"/>
              <w:left w:val="single" w:color="000000" w:sz="12" w:space="0"/>
              <w:bottom w:val="single" w:color="000000" w:sz="12" w:space="0"/>
            </w:tcBorders>
            <w:shd w:val="clear" w:color="auto" w:fill="auto"/>
          </w:tcPr>
          <w:p w:rsidRPr="00854142" w:rsidR="00854142" w:rsidP="00D744AC" w:rsidRDefault="00854142" w14:paraId="0A807793" w14:textId="77777777">
            <w:pPr>
              <w:rPr>
                <w:b/>
                <w:bCs/>
              </w:rPr>
            </w:pPr>
            <w:r w:rsidRPr="00854142">
              <w:rPr>
                <w:b/>
                <w:bCs/>
              </w:rPr>
              <w:t>Reviewers</w:t>
            </w:r>
          </w:p>
        </w:tc>
        <w:tc>
          <w:tcPr>
            <w:tcW w:w="3240" w:type="dxa"/>
            <w:tcBorders>
              <w:top w:val="single" w:color="auto" w:sz="2" w:space="0"/>
              <w:bottom w:val="single" w:color="000000" w:sz="12" w:space="0"/>
            </w:tcBorders>
            <w:shd w:val="clear" w:color="auto" w:fill="auto"/>
          </w:tcPr>
          <w:p w:rsidRPr="00854142" w:rsidR="00854142" w:rsidP="00D744AC" w:rsidRDefault="00854142" w14:paraId="7D78078F" w14:textId="77777777">
            <w:pPr>
              <w:rPr>
                <w:b/>
                <w:bCs/>
              </w:rPr>
            </w:pPr>
          </w:p>
        </w:tc>
      </w:tr>
      <w:tr w:rsidRPr="00854142" w:rsidR="00854142" w:rsidTr="00026382" w14:paraId="5AADF7AE" w14:textId="77777777">
        <w:tc>
          <w:tcPr>
            <w:tcW w:w="1965" w:type="dxa"/>
            <w:tcBorders>
              <w:top w:val="single" w:color="000000" w:sz="12" w:space="0"/>
              <w:left w:val="single" w:color="auto" w:sz="12" w:space="0"/>
            </w:tcBorders>
            <w:shd w:val="clear" w:color="auto" w:fill="auto"/>
          </w:tcPr>
          <w:p w:rsidRPr="00854142" w:rsidR="00854142" w:rsidP="00D744AC" w:rsidRDefault="00854142" w14:paraId="6A5455E1" w14:textId="77777777">
            <w:pPr>
              <w:rPr>
                <w:bCs/>
              </w:rPr>
            </w:pPr>
            <w:r w:rsidRPr="00854142">
              <w:rPr>
                <w:bCs/>
              </w:rPr>
              <w:t xml:space="preserve">Allen </w:t>
            </w:r>
            <w:proofErr w:type="spellStart"/>
            <w:r w:rsidRPr="00854142">
              <w:rPr>
                <w:bCs/>
              </w:rPr>
              <w:t>Gallamore</w:t>
            </w:r>
            <w:proofErr w:type="spellEnd"/>
          </w:p>
        </w:tc>
        <w:tc>
          <w:tcPr>
            <w:tcW w:w="2970" w:type="dxa"/>
            <w:tcBorders>
              <w:top w:val="single" w:color="000000" w:sz="12" w:space="0"/>
              <w:right w:val="single" w:color="000000" w:sz="12" w:space="0"/>
            </w:tcBorders>
            <w:shd w:val="clear" w:color="auto" w:fill="auto"/>
          </w:tcPr>
          <w:p w:rsidRPr="00854142" w:rsidR="00854142" w:rsidP="00D744AC" w:rsidRDefault="00854142" w14:paraId="406F8097" w14:textId="77777777">
            <w:r w:rsidRPr="00854142">
              <w:t>alleng@lamar.colostate.edu</w:t>
            </w:r>
          </w:p>
        </w:tc>
        <w:tc>
          <w:tcPr>
            <w:tcW w:w="1980" w:type="dxa"/>
            <w:tcBorders>
              <w:top w:val="single" w:color="000000" w:sz="12" w:space="0"/>
              <w:left w:val="single" w:color="000000" w:sz="12" w:space="0"/>
            </w:tcBorders>
            <w:shd w:val="clear" w:color="auto" w:fill="auto"/>
          </w:tcPr>
          <w:p w:rsidRPr="00854142" w:rsidR="00854142" w:rsidP="00D744AC" w:rsidRDefault="00854142" w14:paraId="10A4FCB9" w14:textId="77777777">
            <w:r w:rsidRPr="00854142">
              <w:t>Rex Pieper</w:t>
            </w:r>
          </w:p>
        </w:tc>
        <w:tc>
          <w:tcPr>
            <w:tcW w:w="3240" w:type="dxa"/>
            <w:tcBorders>
              <w:top w:val="single" w:color="000000" w:sz="12" w:space="0"/>
            </w:tcBorders>
            <w:shd w:val="clear" w:color="auto" w:fill="auto"/>
          </w:tcPr>
          <w:p w:rsidRPr="00854142" w:rsidR="00854142" w:rsidP="00D744AC" w:rsidRDefault="00854142" w14:paraId="247FECD9" w14:textId="77777777">
            <w:r w:rsidRPr="00854142">
              <w:t>rpieper@nmsu.edu</w:t>
            </w:r>
          </w:p>
        </w:tc>
      </w:tr>
      <w:tr w:rsidRPr="00854142" w:rsidR="00854142" w:rsidTr="00026382" w14:paraId="667CE8EE" w14:textId="77777777">
        <w:tc>
          <w:tcPr>
            <w:tcW w:w="1965" w:type="dxa"/>
            <w:tcBorders>
              <w:left w:val="single" w:color="auto" w:sz="12" w:space="0"/>
            </w:tcBorders>
            <w:shd w:val="clear" w:color="auto" w:fill="auto"/>
          </w:tcPr>
          <w:p w:rsidRPr="00854142" w:rsidR="00854142" w:rsidP="00D744AC" w:rsidRDefault="00854142" w14:paraId="5F03A68D" w14:textId="77777777">
            <w:pPr>
              <w:rPr>
                <w:bCs/>
              </w:rPr>
            </w:pPr>
            <w:r w:rsidRPr="00854142">
              <w:rPr>
                <w:bCs/>
              </w:rPr>
              <w:t>Herman Garcia</w:t>
            </w:r>
          </w:p>
        </w:tc>
        <w:tc>
          <w:tcPr>
            <w:tcW w:w="2970" w:type="dxa"/>
            <w:tcBorders>
              <w:right w:val="single" w:color="000000" w:sz="12" w:space="0"/>
            </w:tcBorders>
            <w:shd w:val="clear" w:color="auto" w:fill="auto"/>
          </w:tcPr>
          <w:p w:rsidRPr="00854142" w:rsidR="00854142" w:rsidP="00D744AC" w:rsidRDefault="00854142" w14:paraId="2A194EFC" w14:textId="77777777">
            <w:r w:rsidRPr="00854142">
              <w:t>herman.garcia@co.usda.gov</w:t>
            </w:r>
          </w:p>
        </w:tc>
        <w:tc>
          <w:tcPr>
            <w:tcW w:w="1980" w:type="dxa"/>
            <w:tcBorders>
              <w:left w:val="single" w:color="000000" w:sz="12" w:space="0"/>
            </w:tcBorders>
            <w:shd w:val="clear" w:color="auto" w:fill="auto"/>
          </w:tcPr>
          <w:p w:rsidRPr="00854142" w:rsidR="00854142" w:rsidP="00D744AC" w:rsidRDefault="00854142" w14:paraId="27F7D245" w14:textId="77777777">
            <w:r w:rsidRPr="00854142">
              <w:t xml:space="preserve">John </w:t>
            </w:r>
            <w:proofErr w:type="spellStart"/>
            <w:r w:rsidRPr="00854142">
              <w:t>Tunberg</w:t>
            </w:r>
            <w:proofErr w:type="spellEnd"/>
          </w:p>
        </w:tc>
        <w:tc>
          <w:tcPr>
            <w:tcW w:w="3240" w:type="dxa"/>
            <w:shd w:val="clear" w:color="auto" w:fill="auto"/>
          </w:tcPr>
          <w:p w:rsidRPr="00854142" w:rsidR="00854142" w:rsidP="00D744AC" w:rsidRDefault="00854142" w14:paraId="694A67CC" w14:textId="77777777">
            <w:r w:rsidRPr="00854142">
              <w:t>john.tunberg@nm.usda.gov</w:t>
            </w:r>
          </w:p>
        </w:tc>
      </w:tr>
      <w:tr w:rsidRPr="00854142" w:rsidR="00854142" w:rsidTr="00026382" w14:paraId="18D22185" w14:textId="77777777">
        <w:tc>
          <w:tcPr>
            <w:tcW w:w="1965" w:type="dxa"/>
            <w:tcBorders>
              <w:left w:val="single" w:color="auto" w:sz="12" w:space="0"/>
              <w:bottom w:val="single" w:color="auto" w:sz="2" w:space="0"/>
            </w:tcBorders>
            <w:shd w:val="clear" w:color="auto" w:fill="auto"/>
          </w:tcPr>
          <w:p w:rsidRPr="00854142" w:rsidR="00854142" w:rsidP="00D744AC" w:rsidRDefault="00854142" w14:paraId="6100DAE9" w14:textId="77777777">
            <w:pPr>
              <w:rPr>
                <w:bCs/>
              </w:rPr>
            </w:pPr>
            <w:r w:rsidRPr="00854142">
              <w:rPr>
                <w:bCs/>
              </w:rPr>
              <w:t>None</w:t>
            </w:r>
          </w:p>
        </w:tc>
        <w:tc>
          <w:tcPr>
            <w:tcW w:w="2970" w:type="dxa"/>
            <w:tcBorders>
              <w:right w:val="single" w:color="000000" w:sz="12" w:space="0"/>
            </w:tcBorders>
            <w:shd w:val="clear" w:color="auto" w:fill="auto"/>
          </w:tcPr>
          <w:p w:rsidRPr="00854142" w:rsidR="00854142" w:rsidP="00D744AC" w:rsidRDefault="00854142" w14:paraId="78DAFE6C" w14:textId="77777777">
            <w:r w:rsidRPr="00854142">
              <w:t>None</w:t>
            </w:r>
          </w:p>
        </w:tc>
        <w:tc>
          <w:tcPr>
            <w:tcW w:w="1980" w:type="dxa"/>
            <w:tcBorders>
              <w:left w:val="single" w:color="000000" w:sz="12" w:space="0"/>
              <w:bottom w:val="single" w:color="auto" w:sz="2" w:space="0"/>
            </w:tcBorders>
            <w:shd w:val="clear" w:color="auto" w:fill="auto"/>
          </w:tcPr>
          <w:p w:rsidRPr="00854142" w:rsidR="00854142" w:rsidP="00D744AC" w:rsidRDefault="00854142" w14:paraId="045F7704" w14:textId="77777777">
            <w:r w:rsidRPr="00854142">
              <w:t>Clarence Chavez</w:t>
            </w:r>
          </w:p>
        </w:tc>
        <w:tc>
          <w:tcPr>
            <w:tcW w:w="3240" w:type="dxa"/>
            <w:shd w:val="clear" w:color="auto" w:fill="auto"/>
          </w:tcPr>
          <w:p w:rsidRPr="00854142" w:rsidR="00854142" w:rsidP="00D744AC" w:rsidRDefault="00267EF2" w14:paraId="5D6578A4" w14:textId="1E584A25">
            <w:hyperlink w:history="1" r:id="rId6">
              <w:r w:rsidRPr="00C9401C" w:rsidR="00026382">
                <w:rPr>
                  <w:rStyle w:val="Hyperlink"/>
                </w:rPr>
                <w:t>clarence.chavez@nm.usda.gov</w:t>
              </w:r>
            </w:hyperlink>
          </w:p>
        </w:tc>
      </w:tr>
    </w:tbl>
    <w:p w:rsidR="00854142" w:rsidP="00854142" w:rsidRDefault="00854142" w14:paraId="505C9B0C" w14:textId="77777777"/>
    <w:p w:rsidR="00854142" w:rsidP="00854142" w:rsidRDefault="00854142" w14:paraId="0BB4E9E3" w14:textId="77777777">
      <w:pPr>
        <w:pStyle w:val="InfoPara"/>
      </w:pPr>
      <w:r>
        <w:t>Vegetation Type</w:t>
      </w:r>
    </w:p>
    <w:p w:rsidR="00854142" w:rsidP="00854142" w:rsidRDefault="003C7172" w14:paraId="367D6ABA" w14:textId="472439F1">
      <w:r w:rsidRPr="003C7172">
        <w:t>Steppe/Savanna</w:t>
      </w:r>
      <w:bookmarkStart w:name="_GoBack" w:id="0"/>
      <w:bookmarkEnd w:id="0"/>
    </w:p>
    <w:p w:rsidR="00854142" w:rsidP="00854142" w:rsidRDefault="00854142" w14:paraId="0474436E" w14:textId="7949D180">
      <w:pPr>
        <w:pStyle w:val="InfoPara"/>
      </w:pPr>
      <w:r>
        <w:t>Map Zone</w:t>
      </w:r>
    </w:p>
    <w:p w:rsidR="00854142" w:rsidP="00854142" w:rsidRDefault="00854142" w14:paraId="7B4B8EFA" w14:textId="77777777">
      <w:r>
        <w:t>27</w:t>
      </w:r>
    </w:p>
    <w:p w:rsidR="00854142" w:rsidP="00854142" w:rsidRDefault="00854142" w14:paraId="1CB8F99E" w14:textId="77777777">
      <w:pPr>
        <w:pStyle w:val="InfoPara"/>
      </w:pPr>
      <w:r>
        <w:t>Model Splits or Lumps</w:t>
      </w:r>
    </w:p>
    <w:p w:rsidR="00854142" w:rsidP="00854142" w:rsidRDefault="00854142" w14:paraId="45FA12E7" w14:textId="5BB7A4FC">
      <w:r>
        <w:t xml:space="preserve">This </w:t>
      </w:r>
      <w:r w:rsidR="008B78B0">
        <w:t>Biophysical Setting (</w:t>
      </w:r>
      <w:proofErr w:type="spellStart"/>
      <w:r>
        <w:t>BpS</w:t>
      </w:r>
      <w:proofErr w:type="spellEnd"/>
      <w:r w:rsidR="008B78B0">
        <w:t>)</w:t>
      </w:r>
      <w:r>
        <w:t xml:space="preserve"> is split into multiple models</w:t>
      </w:r>
      <w:r w:rsidR="008B78B0">
        <w:t xml:space="preserve">. </w:t>
      </w:r>
      <w:r>
        <w:t xml:space="preserve">This </w:t>
      </w:r>
      <w:proofErr w:type="spellStart"/>
      <w:r>
        <w:t>BpS</w:t>
      </w:r>
      <w:proofErr w:type="spellEnd"/>
      <w:r>
        <w:t xml:space="preserve"> is split into a northern and southern version. The southern version, 11171</w:t>
      </w:r>
      <w:r w:rsidR="008B78B0">
        <w:t>,</w:t>
      </w:r>
      <w:r>
        <w:t xml:space="preserve"> is below ECOMAP</w:t>
      </w:r>
      <w:r w:rsidR="003C7172">
        <w:t xml:space="preserve"> (Cleland et al. 2007)</w:t>
      </w:r>
      <w:r>
        <w:t xml:space="preserve"> subsection M331Ii, and the northern version, 11172</w:t>
      </w:r>
      <w:r w:rsidR="008B78B0">
        <w:t>,</w:t>
      </w:r>
      <w:r>
        <w:t xml:space="preserve"> is above M331Ii. The northern </w:t>
      </w:r>
      <w:r w:rsidR="008B78B0">
        <w:t xml:space="preserve">version of this </w:t>
      </w:r>
      <w:proofErr w:type="spellStart"/>
      <w:r w:rsidR="008B78B0">
        <w:t>BpS</w:t>
      </w:r>
      <w:proofErr w:type="spellEnd"/>
      <w:r w:rsidR="008B78B0">
        <w:t xml:space="preserve"> 1117 in map zone</w:t>
      </w:r>
      <w:r>
        <w:t xml:space="preserve">s </w:t>
      </w:r>
      <w:r w:rsidR="008B78B0">
        <w:t xml:space="preserve">(MZs) </w:t>
      </w:r>
      <w:r>
        <w:t>27 and 33 has higher production in the understory.</w:t>
      </w:r>
    </w:p>
    <w:p w:rsidR="00854142" w:rsidP="00854142" w:rsidRDefault="00854142" w14:paraId="25B4085A" w14:textId="77777777">
      <w:pPr>
        <w:pStyle w:val="InfoPara"/>
      </w:pPr>
      <w:r>
        <w:t>Geographic Range</w:t>
      </w:r>
    </w:p>
    <w:p w:rsidR="00854142" w:rsidP="00854142" w:rsidRDefault="00854142" w14:paraId="06B135C6" w14:textId="7366F5F3">
      <w:r>
        <w:t xml:space="preserve">The </w:t>
      </w:r>
      <w:r w:rsidR="0072413C">
        <w:t>occurrence</w:t>
      </w:r>
      <w:r>
        <w:t xml:space="preserve"> is in the ECOMAP subsections 331Fk, 331Ha, 331Fr, 331Hf</w:t>
      </w:r>
      <w:r w:rsidR="008B78B0">
        <w:t>,</w:t>
      </w:r>
      <w:r>
        <w:t xml:space="preserve"> and 332Cf. This </w:t>
      </w:r>
      <w:proofErr w:type="spellStart"/>
      <w:r>
        <w:t>BpS</w:t>
      </w:r>
      <w:proofErr w:type="spellEnd"/>
      <w:r>
        <w:t xml:space="preserve"> also occurs in scattered areas within Subsections M331Ib, 331Id, 331Ih, 331He -</w:t>
      </w:r>
      <w:r w:rsidR="008B78B0">
        <w:t>-</w:t>
      </w:r>
      <w:r>
        <w:t xml:space="preserve"> but may be better represented by comparing to Model 2810540. Also in subsection 331Hb. It occurs in little forest pockets in Chalk Bluffs in N</w:t>
      </w:r>
      <w:r w:rsidR="008B78B0">
        <w:t>ebraska</w:t>
      </w:r>
      <w:r>
        <w:t xml:space="preserve"> and some W</w:t>
      </w:r>
      <w:r w:rsidR="008B78B0">
        <w:t>yoming</w:t>
      </w:r>
      <w:r>
        <w:t xml:space="preserve"> pockets and along </w:t>
      </w:r>
      <w:r w:rsidR="008B78B0">
        <w:t xml:space="preserve">the </w:t>
      </w:r>
      <w:r>
        <w:t>extreme edge of MZ33 in C</w:t>
      </w:r>
      <w:r w:rsidR="008B78B0">
        <w:t>olorado</w:t>
      </w:r>
      <w:r>
        <w:t xml:space="preserve"> -</w:t>
      </w:r>
      <w:r w:rsidR="008B78B0">
        <w:t>-</w:t>
      </w:r>
      <w:r>
        <w:t xml:space="preserve"> the northern edge of C</w:t>
      </w:r>
      <w:r w:rsidR="008B78B0">
        <w:t>olorado</w:t>
      </w:r>
      <w:r>
        <w:t xml:space="preserve"> north of Castle Rock. This version starts in subsection M331Ii and goes north.</w:t>
      </w:r>
    </w:p>
    <w:p w:rsidR="00854142" w:rsidP="00854142" w:rsidRDefault="00854142" w14:paraId="57688E92" w14:textId="77777777">
      <w:pPr>
        <w:pStyle w:val="InfoPara"/>
      </w:pPr>
      <w:r>
        <w:t>Biophysical Site Description</w:t>
      </w:r>
    </w:p>
    <w:p w:rsidR="00854142" w:rsidP="00854142" w:rsidRDefault="00854142" w14:paraId="6132663B" w14:textId="77777777">
      <w:r>
        <w:t>In MZs 27 and 33 northern version, 900-2</w:t>
      </w:r>
      <w:r w:rsidR="0072413C">
        <w:t>,</w:t>
      </w:r>
      <w:r>
        <w:t>100m in elevation on a variety of topographic features, including ridges, mesas</w:t>
      </w:r>
      <w:r w:rsidR="008B78B0">
        <w:t>,</w:t>
      </w:r>
      <w:r>
        <w:t xml:space="preserve"> and canyons.</w:t>
      </w:r>
    </w:p>
    <w:p w:rsidR="00854142" w:rsidP="00854142" w:rsidRDefault="00854142" w14:paraId="6588D48D" w14:textId="77777777"/>
    <w:p w:rsidR="00854142" w:rsidP="00854142" w:rsidRDefault="00854142" w14:paraId="4D4F0D5F" w14:textId="4FF67140">
      <w:r>
        <w:t xml:space="preserve">Mean annual precipitation ranges from </w:t>
      </w:r>
      <w:r w:rsidR="008B78B0">
        <w:t>~</w:t>
      </w:r>
      <w:r>
        <w:t xml:space="preserve">12-18in in northern version of MZs 27 and 33. </w:t>
      </w:r>
      <w:proofErr w:type="spellStart"/>
      <w:r>
        <w:t>BpS</w:t>
      </w:r>
      <w:proofErr w:type="spellEnd"/>
      <w:r>
        <w:t xml:space="preserve"> is best described as a savanna that has widely spaced (&gt;150yrs old) </w:t>
      </w:r>
      <w:r w:rsidRPr="00026382">
        <w:rPr>
          <w:i/>
        </w:rPr>
        <w:t>Pinus ponderosa</w:t>
      </w:r>
      <w:r>
        <w:t xml:space="preserve">. </w:t>
      </w:r>
    </w:p>
    <w:p w:rsidR="00854142" w:rsidP="00854142" w:rsidRDefault="00854142" w14:paraId="6CC0E1C8" w14:textId="77777777"/>
    <w:p w:rsidR="00854142" w:rsidP="00854142" w:rsidRDefault="00854142" w14:paraId="3EA2A18E" w14:textId="77777777">
      <w:r>
        <w:t>Soils are moderate (loams to heavy sandy loams) to moderately fine (includes clay loams and light clays).</w:t>
      </w:r>
    </w:p>
    <w:p w:rsidR="00854142" w:rsidP="00854142" w:rsidRDefault="00854142" w14:paraId="001C8DA5" w14:textId="77777777"/>
    <w:p w:rsidR="00854142" w:rsidP="00854142" w:rsidRDefault="00854142" w14:paraId="6272AA3D" w14:textId="5056451D">
      <w:r>
        <w:t>Growing season moisture is through monsoonal (mid-July through mid-September) thunderstorms. Also ha</w:t>
      </w:r>
      <w:r w:rsidR="008B78B0">
        <w:t>s</w:t>
      </w:r>
      <w:r>
        <w:t xml:space="preserve"> winter snowpack</w:t>
      </w:r>
      <w:r w:rsidR="005C1EA4">
        <w:t xml:space="preserve">; </w:t>
      </w:r>
      <w:r>
        <w:t>moisture is bimodal -</w:t>
      </w:r>
      <w:r w:rsidR="008B78B0">
        <w:t>-</w:t>
      </w:r>
      <w:r>
        <w:t xml:space="preserve"> some in summer, some in winter.</w:t>
      </w:r>
    </w:p>
    <w:p w:rsidR="00854142" w:rsidP="00854142" w:rsidRDefault="00854142" w14:paraId="63F9C1F2" w14:textId="77777777">
      <w:pPr>
        <w:pStyle w:val="InfoPara"/>
      </w:pPr>
      <w:r>
        <w:t>Vegetation Description</w:t>
      </w:r>
    </w:p>
    <w:p w:rsidR="00854142" w:rsidP="00854142" w:rsidRDefault="00854142" w14:paraId="7F925CB1" w14:textId="6789787F">
      <w:r>
        <w:t xml:space="preserve">Overstory canopy of ponderosa pine with a grassy understory, predominantly composed of the bunchgrasses green </w:t>
      </w:r>
      <w:proofErr w:type="spellStart"/>
      <w:r>
        <w:t>needlegrass</w:t>
      </w:r>
      <w:proofErr w:type="spellEnd"/>
      <w:r>
        <w:t xml:space="preserve"> or Letterman's </w:t>
      </w:r>
      <w:proofErr w:type="spellStart"/>
      <w:r>
        <w:t>needlegrass</w:t>
      </w:r>
      <w:proofErr w:type="spellEnd"/>
      <w:r>
        <w:t xml:space="preserve"> (generic form ACHNA retained for </w:t>
      </w:r>
      <w:r>
        <w:lastRenderedPageBreak/>
        <w:t>dominant spp</w:t>
      </w:r>
      <w:r w:rsidR="008B78B0">
        <w:t>.</w:t>
      </w:r>
      <w:r>
        <w:t xml:space="preserve"> list), </w:t>
      </w:r>
      <w:r w:rsidR="008B78B0">
        <w:t>n</w:t>
      </w:r>
      <w:r>
        <w:t xml:space="preserve">eedle-and-thread, </w:t>
      </w:r>
      <w:r w:rsidR="008B78B0">
        <w:t>l</w:t>
      </w:r>
      <w:r>
        <w:t>ittle bluestem</w:t>
      </w:r>
      <w:r w:rsidR="008B78B0">
        <w:t>,</w:t>
      </w:r>
      <w:r>
        <w:t xml:space="preserve"> or mountain muhly. It is thought that some shrub component of </w:t>
      </w:r>
      <w:proofErr w:type="spellStart"/>
      <w:r>
        <w:t>soapweed</w:t>
      </w:r>
      <w:proofErr w:type="spellEnd"/>
      <w:r>
        <w:t xml:space="preserve"> yucca and/or mountain</w:t>
      </w:r>
      <w:r w:rsidR="008B78B0">
        <w:t>-</w:t>
      </w:r>
      <w:r>
        <w:t>mahogany might occur, but that might occur in current conditions and not historical</w:t>
      </w:r>
      <w:r w:rsidR="008B78B0">
        <w:t>ly</w:t>
      </w:r>
      <w:r>
        <w:t>.</w:t>
      </w:r>
    </w:p>
    <w:p w:rsidR="00854142" w:rsidP="00854142" w:rsidRDefault="00854142" w14:paraId="2CFAF534" w14:textId="77777777"/>
    <w:p w:rsidR="00854142" w:rsidP="00854142" w:rsidRDefault="00854142" w14:paraId="329D8BF5" w14:textId="77777777">
      <w:r>
        <w:t xml:space="preserve">This system is best described as a savanna that has widely spaced (&lt;25% tree canopy cover) (&gt;150yrs old) </w:t>
      </w:r>
      <w:r w:rsidRPr="00026382">
        <w:rPr>
          <w:i/>
        </w:rPr>
        <w:t>Pinus ponderosa</w:t>
      </w:r>
      <w:r>
        <w:t xml:space="preserve"> (primarily var. </w:t>
      </w:r>
      <w:proofErr w:type="spellStart"/>
      <w:r w:rsidRPr="00026382">
        <w:rPr>
          <w:i/>
        </w:rPr>
        <w:t>scopulorum</w:t>
      </w:r>
      <w:proofErr w:type="spellEnd"/>
      <w:r>
        <w:t xml:space="preserve"> and var. </w:t>
      </w:r>
      <w:proofErr w:type="spellStart"/>
      <w:r w:rsidRPr="00026382">
        <w:rPr>
          <w:i/>
        </w:rPr>
        <w:t>brachyptera</w:t>
      </w:r>
      <w:proofErr w:type="spellEnd"/>
      <w:r>
        <w:t xml:space="preserve">) as the predominant conifer. A healthy occurrence often consists of open and park-like stands dominated by </w:t>
      </w:r>
      <w:r w:rsidRPr="00026382">
        <w:rPr>
          <w:i/>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8B78B0">
        <w:t>,</w:t>
      </w:r>
      <w:r>
        <w:t xml:space="preserve"> and downed logs are uncommon. Important species include:</w:t>
      </w:r>
      <w:r w:rsidR="0072413C">
        <w:t xml:space="preserve"> </w:t>
      </w:r>
      <w:proofErr w:type="spellStart"/>
      <w:r w:rsidRPr="00026382">
        <w:rPr>
          <w:i/>
        </w:rPr>
        <w:t>Festuca</w:t>
      </w:r>
      <w:proofErr w:type="spellEnd"/>
      <w:r w:rsidRPr="00026382">
        <w:rPr>
          <w:i/>
        </w:rPr>
        <w:t xml:space="preserve"> </w:t>
      </w:r>
      <w:proofErr w:type="spellStart"/>
      <w:r w:rsidRPr="00026382">
        <w:rPr>
          <w:i/>
        </w:rPr>
        <w:t>arizonica</w:t>
      </w:r>
      <w:proofErr w:type="spellEnd"/>
      <w:r>
        <w:t xml:space="preserve">, </w:t>
      </w:r>
      <w:proofErr w:type="spellStart"/>
      <w:r w:rsidRPr="00026382">
        <w:rPr>
          <w:i/>
        </w:rPr>
        <w:t>Andropogon</w:t>
      </w:r>
      <w:proofErr w:type="spellEnd"/>
      <w:r w:rsidRPr="00026382">
        <w:rPr>
          <w:i/>
        </w:rPr>
        <w:t xml:space="preserve"> </w:t>
      </w:r>
      <w:proofErr w:type="spellStart"/>
      <w:r w:rsidRPr="00026382">
        <w:rPr>
          <w:i/>
        </w:rPr>
        <w:t>gerardii</w:t>
      </w:r>
      <w:proofErr w:type="spellEnd"/>
      <w:r>
        <w:t xml:space="preserve">, </w:t>
      </w:r>
      <w:proofErr w:type="spellStart"/>
      <w:r w:rsidRPr="00026382">
        <w:rPr>
          <w:i/>
        </w:rPr>
        <w:t>Schizachyrium</w:t>
      </w:r>
      <w:proofErr w:type="spellEnd"/>
      <w:r w:rsidRPr="00026382">
        <w:rPr>
          <w:i/>
        </w:rPr>
        <w:t xml:space="preserve"> </w:t>
      </w:r>
      <w:proofErr w:type="spellStart"/>
      <w:r w:rsidRPr="00026382">
        <w:rPr>
          <w:i/>
        </w:rPr>
        <w:t>scoparium</w:t>
      </w:r>
      <w:proofErr w:type="spellEnd"/>
      <w:r>
        <w:t xml:space="preserve">, </w:t>
      </w:r>
      <w:proofErr w:type="spellStart"/>
      <w:r w:rsidRPr="00026382">
        <w:rPr>
          <w:i/>
        </w:rPr>
        <w:t>Festuca</w:t>
      </w:r>
      <w:proofErr w:type="spellEnd"/>
      <w:r>
        <w:t xml:space="preserve"> spp</w:t>
      </w:r>
      <w:r w:rsidR="008B78B0">
        <w:t>.</w:t>
      </w:r>
      <w:r>
        <w:t xml:space="preserve">, </w:t>
      </w:r>
      <w:proofErr w:type="spellStart"/>
      <w:r w:rsidRPr="00026382">
        <w:rPr>
          <w:i/>
        </w:rPr>
        <w:t>Muhlenbergia</w:t>
      </w:r>
      <w:proofErr w:type="spellEnd"/>
      <w:r>
        <w:t xml:space="preserve"> spp., </w:t>
      </w:r>
      <w:proofErr w:type="spellStart"/>
      <w:r w:rsidRPr="00026382">
        <w:rPr>
          <w:i/>
        </w:rPr>
        <w:t>Nasella</w:t>
      </w:r>
      <w:proofErr w:type="spellEnd"/>
      <w:r w:rsidRPr="00026382">
        <w:rPr>
          <w:i/>
        </w:rPr>
        <w:t xml:space="preserve"> </w:t>
      </w:r>
      <w:proofErr w:type="spellStart"/>
      <w:r w:rsidRPr="00026382">
        <w:rPr>
          <w:i/>
        </w:rPr>
        <w:t>viridula</w:t>
      </w:r>
      <w:proofErr w:type="spellEnd"/>
      <w:r w:rsidR="008B78B0">
        <w:t>,</w:t>
      </w:r>
      <w:r>
        <w:t xml:space="preserve"> and </w:t>
      </w:r>
      <w:proofErr w:type="spellStart"/>
      <w:r w:rsidRPr="00026382">
        <w:rPr>
          <w:i/>
        </w:rPr>
        <w:t>Bouteloua</w:t>
      </w:r>
      <w:proofErr w:type="spellEnd"/>
      <w:r w:rsidRPr="00026382">
        <w:rPr>
          <w:i/>
        </w:rPr>
        <w:t xml:space="preserve"> </w:t>
      </w:r>
      <w:proofErr w:type="spellStart"/>
      <w:r w:rsidRPr="00026382">
        <w:rPr>
          <w:i/>
        </w:rPr>
        <w:t>gracilis</w:t>
      </w:r>
      <w:proofErr w:type="spellEnd"/>
      <w:r>
        <w:t xml:space="preserve">. </w:t>
      </w:r>
    </w:p>
    <w:p w:rsidR="00854142" w:rsidP="00854142" w:rsidRDefault="00854142" w14:paraId="610EF518" w14:textId="77777777"/>
    <w:p w:rsidR="00854142" w:rsidP="00854142" w:rsidRDefault="00854142" w14:paraId="15DD7150" w14:textId="60D6495E">
      <w:r>
        <w:t xml:space="preserve">Presently, many stands contain understories of more shade-tolerant species, such as </w:t>
      </w:r>
      <w:proofErr w:type="spellStart"/>
      <w:r w:rsidRPr="00026382">
        <w:rPr>
          <w:i/>
        </w:rPr>
        <w:t>Pseudotsuga</w:t>
      </w:r>
      <w:proofErr w:type="spellEnd"/>
      <w:r w:rsidRPr="00026382">
        <w:rPr>
          <w:i/>
        </w:rPr>
        <w:t xml:space="preserve"> </w:t>
      </w:r>
      <w:proofErr w:type="spellStart"/>
      <w:r w:rsidRPr="00026382">
        <w:rPr>
          <w:i/>
        </w:rPr>
        <w:t>menziesii</w:t>
      </w:r>
      <w:proofErr w:type="spellEnd"/>
      <w:r>
        <w:t xml:space="preserve"> and/or </w:t>
      </w:r>
      <w:proofErr w:type="spellStart"/>
      <w:r w:rsidRPr="00026382">
        <w:rPr>
          <w:i/>
        </w:rPr>
        <w:t>Abies</w:t>
      </w:r>
      <w:proofErr w:type="spellEnd"/>
      <w:r>
        <w:t xml:space="preserve"> spp</w:t>
      </w:r>
      <w:r w:rsidR="008B78B0">
        <w:t>.</w:t>
      </w:r>
      <w:r>
        <w:t xml:space="preserve">, as well as younger cohorts of </w:t>
      </w:r>
      <w:r w:rsidRPr="00026382">
        <w:rPr>
          <w:i/>
        </w:rPr>
        <w:t>Pinus ponderosa</w:t>
      </w:r>
      <w:r>
        <w:t>. This is an encroachment, fire-suppression state</w:t>
      </w:r>
      <w:r w:rsidR="005C1EA4">
        <w:t xml:space="preserve"> that does not occur </w:t>
      </w:r>
      <w:r>
        <w:t>historically.</w:t>
      </w:r>
    </w:p>
    <w:p w:rsidR="00854142" w:rsidP="00854142" w:rsidRDefault="00854142" w14:paraId="6B50CA8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bl>
    <w:p>
      <w:r>
        <w:rPr>
          <w:sz w:val="16"/>
        </w:rPr>
        <w:t>Species names are from the NRCS PLANTS database. Check species codes at http://plants.usda.gov.</w:t>
      </w:r>
    </w:p>
    <w:p w:rsidR="00854142" w:rsidP="00854142" w:rsidRDefault="00854142" w14:paraId="7A986D42" w14:textId="77777777">
      <w:pPr>
        <w:pStyle w:val="InfoPara"/>
      </w:pPr>
      <w:r>
        <w:t>Disturbance Description</w:t>
      </w:r>
    </w:p>
    <w:p w:rsidR="00854142" w:rsidP="00854142" w:rsidRDefault="0072413C" w14:paraId="7737AA73" w14:textId="41A8E02A">
      <w:r>
        <w:t>This system is maintained by a fire regime of frequent, low-intensity surface fires.</w:t>
      </w:r>
      <w:r w:rsidR="008B78B0">
        <w:t xml:space="preserve"> </w:t>
      </w:r>
      <w:r w:rsidR="00854142">
        <w:t>Mean surface fire intervals are estimated to be 10-30yrs (Brown and Shepperd 2001</w:t>
      </w:r>
      <w:r w:rsidR="008B78B0">
        <w:t xml:space="preserve">; </w:t>
      </w:r>
      <w:r w:rsidR="00854142">
        <w:t xml:space="preserve">Sherriff 2004; Kauffmann et al. 2006). Infrequent stand-replacement fire on the order of several hundred years possible. </w:t>
      </w:r>
      <w:r>
        <w:t xml:space="preserve">Fire is more frequent in the northern version of MZs 27 and 33 </w:t>
      </w:r>
      <w:proofErr w:type="spellStart"/>
      <w:r>
        <w:t>BpS</w:t>
      </w:r>
      <w:proofErr w:type="spellEnd"/>
      <w:r>
        <w:t xml:space="preserve"> 1117 due to higher production in the understory than the southern version. </w:t>
      </w:r>
      <w:r w:rsidR="00854142">
        <w:t xml:space="preserve">In the southern version of MZs 27 and 33 </w:t>
      </w:r>
      <w:proofErr w:type="spellStart"/>
      <w:r w:rsidR="00854142">
        <w:t>BpS</w:t>
      </w:r>
      <w:proofErr w:type="spellEnd"/>
      <w:r w:rsidR="00854142">
        <w:t xml:space="preserve"> 1117, fire does not carry as much due to less productive, sparser understory</w:t>
      </w:r>
      <w:r w:rsidR="005C1EA4">
        <w:t xml:space="preserve">; however, it </w:t>
      </w:r>
      <w:proofErr w:type="gramStart"/>
      <w:r w:rsidR="005C1EA4">
        <w:t xml:space="preserve">is </w:t>
      </w:r>
      <w:r w:rsidR="00854142">
        <w:t xml:space="preserve"> modeled</w:t>
      </w:r>
      <w:proofErr w:type="gramEnd"/>
      <w:r w:rsidR="00854142">
        <w:t xml:space="preserve"> nearly identically to this system and actually more frequent. As fire moves through, the system could even move to a more juniper stand. </w:t>
      </w:r>
    </w:p>
    <w:p w:rsidR="00854142" w:rsidP="00854142" w:rsidRDefault="00854142" w14:paraId="2D92F7E9" w14:textId="77777777"/>
    <w:p w:rsidR="00854142" w:rsidP="00854142" w:rsidRDefault="00854142" w14:paraId="7A3D827A" w14:textId="06AC8B2B">
      <w:r>
        <w:t xml:space="preserve">Drought and other weather events (e.g., blowdown), parasites, and disease may play a minor to </w:t>
      </w:r>
      <w:proofErr w:type="gramStart"/>
      <w:r>
        <w:t>major role</w:t>
      </w:r>
      <w:proofErr w:type="gramEnd"/>
      <w:r>
        <w:t>, depending on the period, and have very long rotations. Climate forcing (drought) and insects are more important for large-scale mortality events than fire.</w:t>
      </w:r>
      <w:r w:rsidR="0072413C">
        <w:t xml:space="preserve"> </w:t>
      </w:r>
      <w:r>
        <w:t xml:space="preserve">In a dry series of years during drought, at the lower elevation limit of this </w:t>
      </w:r>
      <w:proofErr w:type="spellStart"/>
      <w:r>
        <w:t>BpS</w:t>
      </w:r>
      <w:proofErr w:type="spellEnd"/>
      <w:r>
        <w:t>, pinyon-juniper will move upslope.</w:t>
      </w:r>
      <w:r w:rsidR="0072413C">
        <w:t xml:space="preserve"> </w:t>
      </w:r>
    </w:p>
    <w:p w:rsidR="00854142" w:rsidP="00854142" w:rsidRDefault="00854142" w14:paraId="24C3848C" w14:textId="77777777">
      <w:r>
        <w:t>Drought causes trees to be susceptible to insect outbreak. Inappropriate tree spacing (due to lack of fire in current conditions) allows beetles to move from tree to tree.</w:t>
      </w:r>
      <w:r w:rsidR="0072413C">
        <w:t xml:space="preserve"> </w:t>
      </w:r>
      <w:r>
        <w:t xml:space="preserve">Insects may be a significant, frequent but largely patchy (individual tree to small patch) occurrence. </w:t>
      </w:r>
    </w:p>
    <w:p w:rsidR="00854142" w:rsidP="00854142" w:rsidRDefault="00854142" w14:paraId="7BC0BD02" w14:textId="77777777"/>
    <w:p w:rsidR="00854142" w:rsidP="00854142" w:rsidRDefault="00854142" w14:paraId="2C1FE0E0" w14:textId="77777777">
      <w:r>
        <w:t xml:space="preserve">Native grazing in </w:t>
      </w:r>
      <w:r w:rsidR="008B78B0">
        <w:t xml:space="preserve">the </w:t>
      </w:r>
      <w:r>
        <w:t>form of large ungulates likely affected the understory components of these areas.</w:t>
      </w:r>
    </w:p>
    <w:p w:rsidR="00854142" w:rsidP="00854142" w:rsidRDefault="0072413C" w14:paraId="5E02C19F"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453</w:t>
            </w:r>
          </w:p>
        </w:tc>
        <w:tc>
          <w:p>
            <w:pPr>
              <w:jc w:val="center"/>
            </w:pPr>
            <w:r>
              <w:t>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19</w:t>
            </w:r>
          </w:p>
        </w:tc>
        <w:tc>
          <w:p>
            <w:pPr>
              <w:jc w:val="center"/>
            </w:pPr>
            <w:r>
              <w:t>96</w:t>
            </w:r>
          </w:p>
        </w:tc>
        <w:tc>
          <w:p>
            <w:pPr>
              <w:jc w:val="center"/>
            </w:pPr>
            <w:r>
              <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142" w:rsidP="00854142" w:rsidRDefault="00854142" w14:paraId="3418A041" w14:textId="77777777">
      <w:pPr>
        <w:pStyle w:val="InfoPara"/>
      </w:pPr>
      <w:r>
        <w:t>Scale Description</w:t>
      </w:r>
    </w:p>
    <w:p w:rsidR="00854142" w:rsidP="00854142" w:rsidRDefault="00854142" w14:paraId="2FC8B61B" w14:textId="2463B748">
      <w:r>
        <w:t xml:space="preserve">This </w:t>
      </w:r>
      <w:proofErr w:type="spellStart"/>
      <w:r>
        <w:t>BpS</w:t>
      </w:r>
      <w:proofErr w:type="spellEnd"/>
      <w:r>
        <w:t xml:space="preserve"> occurs as broad, long bands in 100s to few </w:t>
      </w:r>
      <w:r w:rsidR="008B78B0">
        <w:t xml:space="preserve">1,000s of </w:t>
      </w:r>
      <w:r>
        <w:t xml:space="preserve">acres. </w:t>
      </w:r>
    </w:p>
    <w:p w:rsidR="00854142" w:rsidP="00854142" w:rsidRDefault="00854142" w14:paraId="41FEF124" w14:textId="77777777"/>
    <w:p w:rsidR="00854142" w:rsidP="00854142" w:rsidRDefault="00854142" w14:paraId="6C75C8EB" w14:textId="77777777">
      <w:r>
        <w:t xml:space="preserve">The disturbances occur in a </w:t>
      </w:r>
      <w:proofErr w:type="gramStart"/>
      <w:r>
        <w:t>more patchy</w:t>
      </w:r>
      <w:proofErr w:type="gramEnd"/>
      <w:r>
        <w:t xml:space="preserve"> distribution.</w:t>
      </w:r>
    </w:p>
    <w:p w:rsidR="00854142" w:rsidP="00854142" w:rsidRDefault="00854142" w14:paraId="5FD96385" w14:textId="77777777">
      <w:pPr>
        <w:pStyle w:val="InfoPara"/>
      </w:pPr>
      <w:r>
        <w:t>Adjacency or Identification Concerns</w:t>
      </w:r>
    </w:p>
    <w:p w:rsidR="00854142" w:rsidP="00854142" w:rsidRDefault="00854142" w14:paraId="31CBC779" w14:textId="2A47BD84">
      <w:r>
        <w:t xml:space="preserve">The northern MZs 27 and 33 version of this </w:t>
      </w:r>
      <w:proofErr w:type="spellStart"/>
      <w:r>
        <w:t>BpS</w:t>
      </w:r>
      <w:proofErr w:type="spellEnd"/>
      <w:r>
        <w:t xml:space="preserve"> 1117 has higher production in the understory. The southern version is drier, sparser. If a fire goes through the northern version, it is likely to go to a grass community</w:t>
      </w:r>
      <w:r w:rsidR="008B78B0">
        <w:t xml:space="preserve">, </w:t>
      </w:r>
      <w:r>
        <w:t xml:space="preserve">whereas the southern version has more of an issue with </w:t>
      </w:r>
      <w:r w:rsidR="008B78B0">
        <w:t>pinyon-juniper</w:t>
      </w:r>
      <w:r>
        <w:t xml:space="preserve"> encroachment. However, fire was modeled identically for both versions.</w:t>
      </w:r>
    </w:p>
    <w:p w:rsidR="00854142" w:rsidP="00854142" w:rsidRDefault="00854142" w14:paraId="71B044D8" w14:textId="77777777"/>
    <w:p w:rsidR="00854142" w:rsidP="00854142" w:rsidRDefault="00854142" w14:paraId="124E1526" w14:textId="77777777">
      <w:r>
        <w:t xml:space="preserve">A century of anthropogenic disturbance and fire suppression has resulted in a higher density of </w:t>
      </w:r>
      <w:r w:rsidRPr="00026382">
        <w:rPr>
          <w:i/>
        </w:rPr>
        <w:t>Pinus ponderosa</w:t>
      </w:r>
      <w:r>
        <w:t xml:space="preserve"> trees, altering the fire regime and species composition.</w:t>
      </w:r>
    </w:p>
    <w:p w:rsidR="00854142" w:rsidP="00854142" w:rsidRDefault="00854142" w14:paraId="588DFDE3" w14:textId="77777777"/>
    <w:p w:rsidR="00854142" w:rsidP="00854142" w:rsidRDefault="00854142" w14:paraId="5A51D850" w14:textId="11759367">
      <w:r>
        <w:t xml:space="preserve">There is probably moderate departure </w:t>
      </w:r>
      <w:r w:rsidR="00026382">
        <w:t xml:space="preserve">from historical conditions </w:t>
      </w:r>
      <w:r>
        <w:t>in this northern version of MZs 27 and 33 1117</w:t>
      </w:r>
      <w:r w:rsidR="00026382">
        <w:t>,</w:t>
      </w:r>
      <w:r>
        <w:t xml:space="preserve"> due to logging in the 1800s and grazing</w:t>
      </w:r>
      <w:r w:rsidR="00026382">
        <w:t xml:space="preserve"> today</w:t>
      </w:r>
      <w:r>
        <w:t xml:space="preserve">, </w:t>
      </w:r>
      <w:r w:rsidR="005C1EA4">
        <w:t xml:space="preserve">thus </w:t>
      </w:r>
      <w:r>
        <w:t xml:space="preserve">reducing the understory grass composition. There is </w:t>
      </w:r>
      <w:r w:rsidR="00026382">
        <w:t>less</w:t>
      </w:r>
      <w:r>
        <w:t xml:space="preserve"> mix of structure and dynamics today; therefore, when a fire goes through this landscape, it causes dramatic changes. </w:t>
      </w:r>
    </w:p>
    <w:p w:rsidR="00854142" w:rsidP="00854142" w:rsidRDefault="00854142" w14:paraId="10E44FA7" w14:textId="77777777"/>
    <w:p w:rsidR="00854142" w:rsidP="00854142" w:rsidRDefault="00854142" w14:paraId="21D0844C" w14:textId="77777777">
      <w:r>
        <w:t xml:space="preserve">Presently, many stands contain understories of more shade-tolerant species, such as </w:t>
      </w:r>
      <w:proofErr w:type="spellStart"/>
      <w:r w:rsidRPr="00026382">
        <w:rPr>
          <w:i/>
        </w:rPr>
        <w:t>Pseudotsuga</w:t>
      </w:r>
      <w:proofErr w:type="spellEnd"/>
      <w:r w:rsidRPr="00026382">
        <w:rPr>
          <w:i/>
        </w:rPr>
        <w:t xml:space="preserve"> </w:t>
      </w:r>
      <w:proofErr w:type="spellStart"/>
      <w:r w:rsidRPr="00026382">
        <w:rPr>
          <w:i/>
        </w:rPr>
        <w:t>menziesii</w:t>
      </w:r>
      <w:proofErr w:type="spellEnd"/>
      <w:r>
        <w:t xml:space="preserve"> and/or </w:t>
      </w:r>
      <w:proofErr w:type="spellStart"/>
      <w:r w:rsidRPr="00026382">
        <w:rPr>
          <w:i/>
        </w:rPr>
        <w:t>Abies</w:t>
      </w:r>
      <w:proofErr w:type="spellEnd"/>
      <w:r>
        <w:t xml:space="preserve"> spp., as well as younger cohorts of </w:t>
      </w:r>
      <w:r w:rsidRPr="00026382">
        <w:rPr>
          <w:i/>
        </w:rPr>
        <w:t>Pinus ponderosa</w:t>
      </w:r>
      <w:r>
        <w:t>. This is an encroachment, fire-suppression state -</w:t>
      </w:r>
      <w:r w:rsidR="008B78B0">
        <w:t>-</w:t>
      </w:r>
      <w:r>
        <w:t xml:space="preserve"> not occurring historically.</w:t>
      </w:r>
    </w:p>
    <w:p w:rsidR="00854142" w:rsidP="00854142" w:rsidRDefault="00854142" w14:paraId="57702E27" w14:textId="77777777"/>
    <w:p w:rsidR="00854142" w:rsidP="00854142" w:rsidRDefault="00854142" w14:paraId="05A76025" w14:textId="77777777">
      <w:r>
        <w:t>Drought causes trees to be susceptible to insect outbreak. Inappropriate tree spacing (due to lack of fire in current conditions) allows beetles to move from tree to tree.</w:t>
      </w:r>
    </w:p>
    <w:p w:rsidR="00854142" w:rsidP="00854142" w:rsidRDefault="00854142" w14:paraId="012013FB" w14:textId="77777777"/>
    <w:p w:rsidR="00854142" w:rsidP="00854142" w:rsidRDefault="00854142" w14:paraId="46AB41ED" w14:textId="77777777">
      <w:r>
        <w:t xml:space="preserve">Fire suppression has allowed the canopy of ponderosa pine to close, causing a decline in understory herbaceous vegetation. </w:t>
      </w:r>
    </w:p>
    <w:p w:rsidR="00854142" w:rsidP="00854142" w:rsidRDefault="00854142" w14:paraId="330CEE5A" w14:textId="77777777"/>
    <w:p w:rsidR="00854142" w:rsidP="00854142" w:rsidRDefault="005C1EA4" w14:paraId="1220BC0E" w14:textId="239F016C">
      <w:r>
        <w:t>Currently, l</w:t>
      </w:r>
      <w:r w:rsidR="00854142">
        <w:t xml:space="preserve">ivestock grazing has </w:t>
      </w:r>
      <w:r>
        <w:t>removed</w:t>
      </w:r>
      <w:r w:rsidR="00854142">
        <w:t xml:space="preserve"> much of the fine fuels in this system</w:t>
      </w:r>
      <w:r>
        <w:t xml:space="preserve">, </w:t>
      </w:r>
      <w:r w:rsidR="00854142">
        <w:t>and has been since the late 1800s.</w:t>
      </w:r>
    </w:p>
    <w:p w:rsidR="00854142" w:rsidP="00854142" w:rsidRDefault="00854142" w14:paraId="0CDB11E6" w14:textId="77777777"/>
    <w:p w:rsidR="00854142" w:rsidP="00854142" w:rsidRDefault="00854142" w14:paraId="4B4A497E" w14:textId="44CB6F93">
      <w:r>
        <w:t xml:space="preserve">This system can easily be mistaken for </w:t>
      </w:r>
      <w:proofErr w:type="spellStart"/>
      <w:r>
        <w:t>BpS</w:t>
      </w:r>
      <w:proofErr w:type="spellEnd"/>
      <w:r>
        <w:t xml:space="preserve"> 1054 PIPO Woodland. There will be more of a shrub component in </w:t>
      </w:r>
      <w:proofErr w:type="spellStart"/>
      <w:r>
        <w:t>BpS</w:t>
      </w:r>
      <w:proofErr w:type="spellEnd"/>
      <w:r>
        <w:t xml:space="preserve"> 1054 (though this is questioned). Tree spacing should be wider in this system historically; however, </w:t>
      </w:r>
      <w:r w:rsidR="005C1EA4">
        <w:t>it is sometimes difficult</w:t>
      </w:r>
      <w:r>
        <w:t xml:space="preserve"> to distinguish because fire suppression</w:t>
      </w:r>
      <w:r w:rsidR="005C1EA4">
        <w:t xml:space="preserve"> has made it more closed</w:t>
      </w:r>
      <w:r>
        <w:t>.</w:t>
      </w:r>
    </w:p>
    <w:p w:rsidR="00854142" w:rsidP="00854142" w:rsidRDefault="00854142" w14:paraId="7BF255AA" w14:textId="77777777"/>
    <w:p w:rsidR="00854142" w:rsidP="00854142" w:rsidRDefault="00854142" w14:paraId="1ACD545E" w14:textId="2A257C93">
      <w:r>
        <w:lastRenderedPageBreak/>
        <w:t xml:space="preserve">This </w:t>
      </w:r>
      <w:proofErr w:type="spellStart"/>
      <w:r>
        <w:t>BpS</w:t>
      </w:r>
      <w:proofErr w:type="spellEnd"/>
      <w:r>
        <w:t xml:space="preserve"> is adjacent to Douglas-fir </w:t>
      </w:r>
      <w:proofErr w:type="spellStart"/>
      <w:r>
        <w:t>BpS</w:t>
      </w:r>
      <w:proofErr w:type="spellEnd"/>
      <w:r>
        <w:t xml:space="preserve"> 1051 and 1052. In limited spots, </w:t>
      </w:r>
      <w:r w:rsidR="005C1EA4">
        <w:t xml:space="preserve">there </w:t>
      </w:r>
      <w:r>
        <w:t xml:space="preserve">could </w:t>
      </w:r>
      <w:r w:rsidR="005C1EA4">
        <w:t xml:space="preserve">be </w:t>
      </w:r>
      <w:r>
        <w:t>aspen 1011 adjacent</w:t>
      </w:r>
      <w:r w:rsidR="005C1EA4">
        <w:t>, as well as 1</w:t>
      </w:r>
      <w:r>
        <w:t>146 Southern Rocky Mountain Subalpine grassland adjacent.</w:t>
      </w:r>
    </w:p>
    <w:p w:rsidR="00854142" w:rsidP="00854142" w:rsidRDefault="00854142" w14:paraId="522A6C7E" w14:textId="77777777">
      <w:pPr>
        <w:pStyle w:val="InfoPara"/>
      </w:pPr>
      <w:r>
        <w:t>Issues or Problems</w:t>
      </w:r>
    </w:p>
    <w:p w:rsidR="00854142" w:rsidP="00854142" w:rsidRDefault="00854142" w14:paraId="40910F84" w14:textId="6C05767C">
      <w:r>
        <w:t xml:space="preserve">It is questionable </w:t>
      </w:r>
      <w:r w:rsidR="005C1EA4">
        <w:t>whether</w:t>
      </w:r>
      <w:r>
        <w:t xml:space="preserve"> a separate model </w:t>
      </w:r>
      <w:r w:rsidR="005C1EA4">
        <w:t xml:space="preserve">is needed </w:t>
      </w:r>
      <w:r>
        <w:t xml:space="preserve">for the south versus </w:t>
      </w:r>
      <w:r w:rsidR="008B78B0">
        <w:t xml:space="preserve">the </w:t>
      </w:r>
      <w:r>
        <w:t>north. The north</w:t>
      </w:r>
      <w:r w:rsidR="008B78B0">
        <w:t>ern</w:t>
      </w:r>
      <w:r>
        <w:t xml:space="preserve"> version is the version most </w:t>
      </w:r>
      <w:proofErr w:type="gramStart"/>
      <w:r>
        <w:t>similar to</w:t>
      </w:r>
      <w:proofErr w:type="gramEnd"/>
      <w:r>
        <w:t xml:space="preserve"> other PIPO models.</w:t>
      </w:r>
    </w:p>
    <w:p w:rsidR="00854142" w:rsidP="00854142" w:rsidRDefault="00854142" w14:paraId="180D0A74" w14:textId="77777777"/>
    <w:p w:rsidR="00854142" w:rsidP="00854142" w:rsidRDefault="00854142" w14:paraId="4756D344" w14:textId="08E4EC3C">
      <w:r>
        <w:t xml:space="preserve">Fire was modeled almost identically in both systems after review </w:t>
      </w:r>
      <w:r w:rsidR="005C1EA4">
        <w:t xml:space="preserve">was </w:t>
      </w:r>
      <w:r>
        <w:t xml:space="preserve">incorporated. </w:t>
      </w:r>
      <w:r w:rsidR="005C1EA4">
        <w:t>I</w:t>
      </w:r>
      <w:r>
        <w:t xml:space="preserve">t is thought that these physiographic features do not control but only modify the vegetation conditions and disturbance regimes across local scales. It is questionable whether this split is relevant or necessary for these </w:t>
      </w:r>
      <w:proofErr w:type="spellStart"/>
      <w:r>
        <w:t>BpSs</w:t>
      </w:r>
      <w:proofErr w:type="spellEnd"/>
      <w:r>
        <w:t>.</w:t>
      </w:r>
    </w:p>
    <w:p w:rsidR="00854142" w:rsidP="00854142" w:rsidRDefault="00854142" w14:paraId="68F3AA59" w14:textId="77777777">
      <w:pPr>
        <w:pStyle w:val="InfoPara"/>
      </w:pPr>
      <w:r>
        <w:t>Native Uncharacteristic Conditions</w:t>
      </w:r>
    </w:p>
    <w:p w:rsidR="00854142" w:rsidP="00854142" w:rsidRDefault="00854142" w14:paraId="66DAFF95" w14:textId="77777777"/>
    <w:p w:rsidR="00854142" w:rsidP="00854142" w:rsidRDefault="00854142" w14:paraId="7A8BDC81" w14:textId="77777777">
      <w:pPr>
        <w:pStyle w:val="InfoPara"/>
      </w:pPr>
      <w:r>
        <w:t>Comments</w:t>
      </w:r>
    </w:p>
    <w:p w:rsidR="00854142" w:rsidP="00854142" w:rsidRDefault="00854142" w14:paraId="629737D9" w14:textId="626C72F0">
      <w:r>
        <w:t xml:space="preserve">MZs 27 and 33 northern model for </w:t>
      </w:r>
      <w:proofErr w:type="spellStart"/>
      <w:r>
        <w:t>BpS</w:t>
      </w:r>
      <w:proofErr w:type="spellEnd"/>
      <w:r>
        <w:t xml:space="preserve"> 1117 </w:t>
      </w:r>
      <w:r w:rsidR="005C1EA4">
        <w:t xml:space="preserve">were </w:t>
      </w:r>
      <w:r>
        <w:t xml:space="preserve">adapted from model MZ28 for </w:t>
      </w:r>
      <w:proofErr w:type="spellStart"/>
      <w:r>
        <w:t>BpS</w:t>
      </w:r>
      <w:proofErr w:type="spellEnd"/>
      <w:r>
        <w:t xml:space="preserve"> 1117</w:t>
      </w:r>
      <w:r w:rsidR="00026382">
        <w:t xml:space="preserve"> for LANDFIRE National, </w:t>
      </w:r>
      <w:r>
        <w:t xml:space="preserve">created by Jeff </w:t>
      </w:r>
      <w:proofErr w:type="spellStart"/>
      <w:r>
        <w:t>Redders</w:t>
      </w:r>
      <w:proofErr w:type="spellEnd"/>
      <w:r w:rsidR="00C92E6A">
        <w:t xml:space="preserve">, </w:t>
      </w:r>
      <w:r>
        <w:t xml:space="preserve">Patrick Medina, </w:t>
      </w:r>
      <w:r w:rsidR="00C92E6A">
        <w:t xml:space="preserve">and </w:t>
      </w:r>
      <w:r w:rsidR="00026382">
        <w:t>"</w:t>
      </w:r>
      <w:r>
        <w:t>anonymous</w:t>
      </w:r>
      <w:r w:rsidR="00026382">
        <w:t>,"</w:t>
      </w:r>
      <w:r>
        <w:t xml:space="preserve"> and reviewed by Brenda Willmore, </w:t>
      </w:r>
      <w:r w:rsidR="00026382">
        <w:t>"</w:t>
      </w:r>
      <w:r>
        <w:t>anonymous</w:t>
      </w:r>
      <w:r w:rsidR="00C92E6A">
        <w:t>,</w:t>
      </w:r>
      <w:r w:rsidR="00026382">
        <w:t>"</w:t>
      </w:r>
      <w:r>
        <w:t xml:space="preserve"> and Laurie Huckaby. Model </w:t>
      </w:r>
      <w:r w:rsidR="00026382">
        <w:t xml:space="preserve">was </w:t>
      </w:r>
      <w:r>
        <w:t xml:space="preserve">changed quantitatively and descriptively. </w:t>
      </w:r>
      <w:r w:rsidR="00026382">
        <w:t xml:space="preserve">Mike </w:t>
      </w:r>
      <w:proofErr w:type="spellStart"/>
      <w:r w:rsidR="00026382">
        <w:t>Babler</w:t>
      </w:r>
      <w:proofErr w:type="spellEnd"/>
      <w:r w:rsidR="00026382">
        <w:t xml:space="preserve"> modeled </w:t>
      </w:r>
      <w:r>
        <w:t>MZs 27 and 33 northern version</w:t>
      </w:r>
      <w:r w:rsidR="00026382">
        <w:t>.</w:t>
      </w:r>
      <w:r>
        <w:t xml:space="preserve"> Herman Garcia provided further review for MZs 27 and 33 northern version. Peter Brown reviewed model concepts for MZs 27 and 33.</w:t>
      </w:r>
    </w:p>
    <w:p w:rsidR="00854142" w:rsidP="00854142" w:rsidRDefault="00854142" w14:paraId="5E466AC1" w14:textId="77777777"/>
    <w:p w:rsidR="00854142" w:rsidP="00854142" w:rsidRDefault="00854142" w14:paraId="4E7A4FAB" w14:textId="62E3A8D9">
      <w:r>
        <w:t>Additional</w:t>
      </w:r>
      <w:r w:rsidR="0072413C">
        <w:t xml:space="preserve"> LANDFIRE National</w:t>
      </w:r>
      <w:r>
        <w:t xml:space="preserve"> reviewers of </w:t>
      </w:r>
      <w:proofErr w:type="spellStart"/>
      <w:r>
        <w:t>BpS</w:t>
      </w:r>
      <w:proofErr w:type="spellEnd"/>
      <w:r>
        <w:t xml:space="preserve"> for MZ28 include Paul </w:t>
      </w:r>
      <w:proofErr w:type="spellStart"/>
      <w:r>
        <w:t>Langowski</w:t>
      </w:r>
      <w:proofErr w:type="spellEnd"/>
      <w:r w:rsidR="00C92E6A">
        <w:t xml:space="preserve"> (</w:t>
      </w:r>
      <w:r>
        <w:t>plangowski@fs.fed.us</w:t>
      </w:r>
      <w:r w:rsidR="00C92E6A">
        <w:t xml:space="preserve">), </w:t>
      </w:r>
      <w:r>
        <w:t xml:space="preserve">Dick Edwards </w:t>
      </w:r>
      <w:r w:rsidR="00C92E6A">
        <w:t>(</w:t>
      </w:r>
      <w:r>
        <w:t>rledwards@fs.fed.us</w:t>
      </w:r>
      <w:r w:rsidR="00C92E6A">
        <w:t>),</w:t>
      </w:r>
      <w:r>
        <w:t xml:space="preserve"> Vic </w:t>
      </w:r>
      <w:proofErr w:type="spellStart"/>
      <w:r>
        <w:t>Ecklund</w:t>
      </w:r>
      <w:proofErr w:type="spellEnd"/>
      <w:r>
        <w:t xml:space="preserve"> </w:t>
      </w:r>
      <w:r w:rsidR="00C92E6A">
        <w:t>(</w:t>
      </w:r>
      <w:r>
        <w:t>vecklund@csu.org</w:t>
      </w:r>
      <w:r w:rsidR="00C92E6A">
        <w:t>),</w:t>
      </w:r>
      <w:r>
        <w:t xml:space="preserve"> </w:t>
      </w:r>
      <w:r w:rsidR="00C92E6A">
        <w:t xml:space="preserve">and </w:t>
      </w:r>
      <w:r>
        <w:t xml:space="preserve">Chuck </w:t>
      </w:r>
      <w:proofErr w:type="spellStart"/>
      <w:r>
        <w:t>Kostecka</w:t>
      </w:r>
      <w:proofErr w:type="spellEnd"/>
      <w:r>
        <w:t>.</w:t>
      </w:r>
    </w:p>
    <w:p w:rsidR="00854142" w:rsidP="00854142" w:rsidRDefault="00854142" w14:paraId="454F3FFE" w14:textId="77777777">
      <w:pPr>
        <w:pStyle w:val="ReportSection"/>
      </w:pPr>
      <w:r>
        <w:t>Succession Classes</w:t>
      </w:r>
    </w:p>
    <w:p w:rsidR="00854142" w:rsidP="00854142" w:rsidRDefault="00854142" w14:paraId="0C56CA3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142" w:rsidP="00854142" w:rsidRDefault="00854142" w14:paraId="7897883F"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54142" w:rsidP="00854142" w:rsidRDefault="00854142" w14:paraId="075D5EBA" w14:textId="77777777"/>
    <w:p w:rsidR="00854142" w:rsidP="00854142" w:rsidRDefault="00854142" w14:paraId="2407C7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796"/>
        <w:gridCol w:w="2688"/>
        <w:gridCol w:w="1956"/>
      </w:tblGrid>
      <w:tr w:rsidRPr="00854142" w:rsidR="00854142" w:rsidTr="00854142" w14:paraId="727A7D14" w14:textId="77777777">
        <w:tc>
          <w:tcPr>
            <w:tcW w:w="1152" w:type="dxa"/>
            <w:tcBorders>
              <w:top w:val="single" w:color="auto" w:sz="2" w:space="0"/>
              <w:bottom w:val="single" w:color="000000" w:sz="12" w:space="0"/>
            </w:tcBorders>
            <w:shd w:val="clear" w:color="auto" w:fill="auto"/>
          </w:tcPr>
          <w:p w:rsidRPr="00854142" w:rsidR="00854142" w:rsidP="00CE778F" w:rsidRDefault="00854142" w14:paraId="5974FA75" w14:textId="77777777">
            <w:pPr>
              <w:rPr>
                <w:b/>
                <w:bCs/>
              </w:rPr>
            </w:pPr>
            <w:r w:rsidRPr="00854142">
              <w:rPr>
                <w:b/>
                <w:bCs/>
              </w:rPr>
              <w:t>Symbol</w:t>
            </w:r>
          </w:p>
        </w:tc>
        <w:tc>
          <w:tcPr>
            <w:tcW w:w="2796" w:type="dxa"/>
            <w:tcBorders>
              <w:top w:val="single" w:color="auto" w:sz="2" w:space="0"/>
              <w:bottom w:val="single" w:color="000000" w:sz="12" w:space="0"/>
            </w:tcBorders>
            <w:shd w:val="clear" w:color="auto" w:fill="auto"/>
          </w:tcPr>
          <w:p w:rsidRPr="00854142" w:rsidR="00854142" w:rsidP="00CE778F" w:rsidRDefault="00854142" w14:paraId="77B94A85" w14:textId="77777777">
            <w:pPr>
              <w:rPr>
                <w:b/>
                <w:bCs/>
              </w:rPr>
            </w:pPr>
            <w:r w:rsidRPr="00854142">
              <w:rPr>
                <w:b/>
                <w:bCs/>
              </w:rPr>
              <w:t>Scientific Name</w:t>
            </w:r>
          </w:p>
        </w:tc>
        <w:tc>
          <w:tcPr>
            <w:tcW w:w="2688" w:type="dxa"/>
            <w:tcBorders>
              <w:top w:val="single" w:color="auto" w:sz="2" w:space="0"/>
              <w:bottom w:val="single" w:color="000000" w:sz="12" w:space="0"/>
            </w:tcBorders>
            <w:shd w:val="clear" w:color="auto" w:fill="auto"/>
          </w:tcPr>
          <w:p w:rsidRPr="00854142" w:rsidR="00854142" w:rsidP="00CE778F" w:rsidRDefault="00854142" w14:paraId="1A6CBF5D" w14:textId="77777777">
            <w:pPr>
              <w:rPr>
                <w:b/>
                <w:bCs/>
              </w:rPr>
            </w:pPr>
            <w:r w:rsidRPr="00854142">
              <w:rPr>
                <w:b/>
                <w:bCs/>
              </w:rPr>
              <w:t>Common Name</w:t>
            </w:r>
          </w:p>
        </w:tc>
        <w:tc>
          <w:tcPr>
            <w:tcW w:w="1956" w:type="dxa"/>
            <w:tcBorders>
              <w:top w:val="single" w:color="auto" w:sz="2" w:space="0"/>
              <w:bottom w:val="single" w:color="000000" w:sz="12" w:space="0"/>
            </w:tcBorders>
            <w:shd w:val="clear" w:color="auto" w:fill="auto"/>
          </w:tcPr>
          <w:p w:rsidRPr="00854142" w:rsidR="00854142" w:rsidP="00CE778F" w:rsidRDefault="00854142" w14:paraId="58F60DC1" w14:textId="77777777">
            <w:pPr>
              <w:rPr>
                <w:b/>
                <w:bCs/>
              </w:rPr>
            </w:pPr>
            <w:r w:rsidRPr="00854142">
              <w:rPr>
                <w:b/>
                <w:bCs/>
              </w:rPr>
              <w:t>Canopy Position</w:t>
            </w:r>
          </w:p>
        </w:tc>
      </w:tr>
      <w:tr w:rsidRPr="00854142" w:rsidR="00854142" w:rsidTr="00854142" w14:paraId="7D26746F" w14:textId="77777777">
        <w:tc>
          <w:tcPr>
            <w:tcW w:w="1152" w:type="dxa"/>
            <w:tcBorders>
              <w:top w:val="single" w:color="000000" w:sz="12" w:space="0"/>
            </w:tcBorders>
            <w:shd w:val="clear" w:color="auto" w:fill="auto"/>
          </w:tcPr>
          <w:p w:rsidRPr="00854142" w:rsidR="00854142" w:rsidP="00CE778F" w:rsidRDefault="00854142" w14:paraId="601D4B8B" w14:textId="77777777">
            <w:pPr>
              <w:rPr>
                <w:bCs/>
              </w:rPr>
            </w:pPr>
            <w:r w:rsidRPr="00854142">
              <w:rPr>
                <w:bCs/>
              </w:rPr>
              <w:t>ACLE9</w:t>
            </w:r>
          </w:p>
        </w:tc>
        <w:tc>
          <w:tcPr>
            <w:tcW w:w="2796" w:type="dxa"/>
            <w:tcBorders>
              <w:top w:val="single" w:color="000000" w:sz="12" w:space="0"/>
            </w:tcBorders>
            <w:shd w:val="clear" w:color="auto" w:fill="auto"/>
          </w:tcPr>
          <w:p w:rsidRPr="00854142" w:rsidR="00854142" w:rsidP="00CE778F" w:rsidRDefault="00854142" w14:paraId="5EE80742" w14:textId="77777777">
            <w:proofErr w:type="spellStart"/>
            <w:r w:rsidRPr="00854142">
              <w:t>Achnatherum</w:t>
            </w:r>
            <w:proofErr w:type="spellEnd"/>
            <w:r w:rsidRPr="00854142">
              <w:t xml:space="preserve"> </w:t>
            </w:r>
            <w:proofErr w:type="spellStart"/>
            <w:r w:rsidRPr="00854142">
              <w:t>lettermanii</w:t>
            </w:r>
            <w:proofErr w:type="spellEnd"/>
          </w:p>
        </w:tc>
        <w:tc>
          <w:tcPr>
            <w:tcW w:w="2688" w:type="dxa"/>
            <w:tcBorders>
              <w:top w:val="single" w:color="000000" w:sz="12" w:space="0"/>
            </w:tcBorders>
            <w:shd w:val="clear" w:color="auto" w:fill="auto"/>
          </w:tcPr>
          <w:p w:rsidRPr="00854142" w:rsidR="00854142" w:rsidP="00CE778F" w:rsidRDefault="00854142" w14:paraId="066B612C" w14:textId="77777777">
            <w:r w:rsidRPr="00854142">
              <w:t xml:space="preserve">Letterman's </w:t>
            </w:r>
            <w:proofErr w:type="spellStart"/>
            <w:r w:rsidRPr="00854142">
              <w:t>needlegrass</w:t>
            </w:r>
            <w:proofErr w:type="spellEnd"/>
          </w:p>
        </w:tc>
        <w:tc>
          <w:tcPr>
            <w:tcW w:w="1956" w:type="dxa"/>
            <w:tcBorders>
              <w:top w:val="single" w:color="000000" w:sz="12" w:space="0"/>
            </w:tcBorders>
            <w:shd w:val="clear" w:color="auto" w:fill="auto"/>
          </w:tcPr>
          <w:p w:rsidRPr="00854142" w:rsidR="00854142" w:rsidP="00CE778F" w:rsidRDefault="00854142" w14:paraId="607B8191" w14:textId="77777777">
            <w:r w:rsidRPr="00854142">
              <w:t>Lower</w:t>
            </w:r>
          </w:p>
        </w:tc>
      </w:tr>
      <w:tr w:rsidRPr="00854142" w:rsidR="00854142" w:rsidTr="00854142" w14:paraId="2BE87DC3" w14:textId="77777777">
        <w:tc>
          <w:tcPr>
            <w:tcW w:w="1152" w:type="dxa"/>
            <w:shd w:val="clear" w:color="auto" w:fill="auto"/>
          </w:tcPr>
          <w:p w:rsidRPr="00854142" w:rsidR="00854142" w:rsidP="00CE778F" w:rsidRDefault="00854142" w14:paraId="474DC195" w14:textId="77777777">
            <w:pPr>
              <w:rPr>
                <w:bCs/>
              </w:rPr>
            </w:pPr>
            <w:r w:rsidRPr="00854142">
              <w:rPr>
                <w:bCs/>
              </w:rPr>
              <w:t>SCHIZ4</w:t>
            </w:r>
          </w:p>
        </w:tc>
        <w:tc>
          <w:tcPr>
            <w:tcW w:w="2796" w:type="dxa"/>
            <w:shd w:val="clear" w:color="auto" w:fill="auto"/>
          </w:tcPr>
          <w:p w:rsidRPr="00854142" w:rsidR="00854142" w:rsidP="00CE778F" w:rsidRDefault="00854142" w14:paraId="0D084354" w14:textId="77777777">
            <w:proofErr w:type="spellStart"/>
            <w:r w:rsidRPr="00854142">
              <w:t>Schizachyrium</w:t>
            </w:r>
            <w:proofErr w:type="spellEnd"/>
          </w:p>
        </w:tc>
        <w:tc>
          <w:tcPr>
            <w:tcW w:w="2688" w:type="dxa"/>
            <w:shd w:val="clear" w:color="auto" w:fill="auto"/>
          </w:tcPr>
          <w:p w:rsidRPr="00854142" w:rsidR="00854142" w:rsidP="00CE778F" w:rsidRDefault="00854142" w14:paraId="110BAAF6" w14:textId="77777777">
            <w:r w:rsidRPr="00854142">
              <w:t>Little bluestem</w:t>
            </w:r>
          </w:p>
        </w:tc>
        <w:tc>
          <w:tcPr>
            <w:tcW w:w="1956" w:type="dxa"/>
            <w:shd w:val="clear" w:color="auto" w:fill="auto"/>
          </w:tcPr>
          <w:p w:rsidRPr="00854142" w:rsidR="00854142" w:rsidP="00CE778F" w:rsidRDefault="00854142" w14:paraId="07AA50C0" w14:textId="77777777">
            <w:r w:rsidRPr="00854142">
              <w:t>Lower</w:t>
            </w:r>
          </w:p>
        </w:tc>
      </w:tr>
      <w:tr w:rsidRPr="00854142" w:rsidR="00854142" w:rsidTr="00854142" w14:paraId="02B79B05" w14:textId="77777777">
        <w:tc>
          <w:tcPr>
            <w:tcW w:w="1152" w:type="dxa"/>
            <w:shd w:val="clear" w:color="auto" w:fill="auto"/>
          </w:tcPr>
          <w:p w:rsidRPr="00854142" w:rsidR="00854142" w:rsidP="00CE778F" w:rsidRDefault="00854142" w14:paraId="112D7B88" w14:textId="77777777">
            <w:pPr>
              <w:rPr>
                <w:bCs/>
              </w:rPr>
            </w:pPr>
            <w:r w:rsidRPr="00854142">
              <w:rPr>
                <w:bCs/>
              </w:rPr>
              <w:t>PIPO</w:t>
            </w:r>
          </w:p>
        </w:tc>
        <w:tc>
          <w:tcPr>
            <w:tcW w:w="2796" w:type="dxa"/>
            <w:shd w:val="clear" w:color="auto" w:fill="auto"/>
          </w:tcPr>
          <w:p w:rsidRPr="00854142" w:rsidR="00854142" w:rsidP="00CE778F" w:rsidRDefault="00854142" w14:paraId="18E8D425" w14:textId="77777777">
            <w:r w:rsidRPr="00854142">
              <w:t>Pinus ponderosa</w:t>
            </w:r>
          </w:p>
        </w:tc>
        <w:tc>
          <w:tcPr>
            <w:tcW w:w="2688" w:type="dxa"/>
            <w:shd w:val="clear" w:color="auto" w:fill="auto"/>
          </w:tcPr>
          <w:p w:rsidRPr="00854142" w:rsidR="00854142" w:rsidP="00CE778F" w:rsidRDefault="00854142" w14:paraId="371F4AB6" w14:textId="77777777">
            <w:r w:rsidRPr="00854142">
              <w:t>Ponderosa pine</w:t>
            </w:r>
          </w:p>
        </w:tc>
        <w:tc>
          <w:tcPr>
            <w:tcW w:w="1956" w:type="dxa"/>
            <w:shd w:val="clear" w:color="auto" w:fill="auto"/>
          </w:tcPr>
          <w:p w:rsidRPr="00854142" w:rsidR="00854142" w:rsidP="00CE778F" w:rsidRDefault="00854142" w14:paraId="4681F598" w14:textId="77777777">
            <w:r w:rsidRPr="00854142">
              <w:t>All</w:t>
            </w:r>
          </w:p>
        </w:tc>
      </w:tr>
      <w:tr w:rsidRPr="00854142" w:rsidR="00854142" w:rsidTr="00854142" w14:paraId="5A766C1E" w14:textId="77777777">
        <w:tc>
          <w:tcPr>
            <w:tcW w:w="1152" w:type="dxa"/>
            <w:shd w:val="clear" w:color="auto" w:fill="auto"/>
          </w:tcPr>
          <w:p w:rsidRPr="00854142" w:rsidR="00854142" w:rsidP="00CE778F" w:rsidRDefault="00854142" w14:paraId="58C2B747" w14:textId="77777777">
            <w:pPr>
              <w:rPr>
                <w:bCs/>
              </w:rPr>
            </w:pPr>
            <w:r w:rsidRPr="00854142">
              <w:rPr>
                <w:bCs/>
              </w:rPr>
              <w:t>YUGL</w:t>
            </w:r>
          </w:p>
        </w:tc>
        <w:tc>
          <w:tcPr>
            <w:tcW w:w="2796" w:type="dxa"/>
            <w:shd w:val="clear" w:color="auto" w:fill="auto"/>
          </w:tcPr>
          <w:p w:rsidRPr="00854142" w:rsidR="00854142" w:rsidP="00CE778F" w:rsidRDefault="00854142" w14:paraId="40FDFBEE" w14:textId="77777777">
            <w:r w:rsidRPr="00854142">
              <w:t xml:space="preserve">Yucca </w:t>
            </w:r>
            <w:proofErr w:type="spellStart"/>
            <w:r w:rsidRPr="00854142">
              <w:t>glauca</w:t>
            </w:r>
            <w:proofErr w:type="spellEnd"/>
          </w:p>
        </w:tc>
        <w:tc>
          <w:tcPr>
            <w:tcW w:w="2688" w:type="dxa"/>
            <w:shd w:val="clear" w:color="auto" w:fill="auto"/>
          </w:tcPr>
          <w:p w:rsidRPr="00854142" w:rsidR="00854142" w:rsidP="00CE778F" w:rsidRDefault="00854142" w14:paraId="6AB6C1D5" w14:textId="77777777">
            <w:proofErr w:type="spellStart"/>
            <w:r w:rsidRPr="00854142">
              <w:t>Soapweed</w:t>
            </w:r>
            <w:proofErr w:type="spellEnd"/>
            <w:r w:rsidRPr="00854142">
              <w:t xml:space="preserve"> yucca</w:t>
            </w:r>
          </w:p>
        </w:tc>
        <w:tc>
          <w:tcPr>
            <w:tcW w:w="1956" w:type="dxa"/>
            <w:shd w:val="clear" w:color="auto" w:fill="auto"/>
          </w:tcPr>
          <w:p w:rsidRPr="00854142" w:rsidR="00854142" w:rsidP="00CE778F" w:rsidRDefault="00854142" w14:paraId="0037098F" w14:textId="77777777">
            <w:r w:rsidRPr="00854142">
              <w:t>Lower</w:t>
            </w:r>
          </w:p>
        </w:tc>
      </w:tr>
    </w:tbl>
    <w:p w:rsidR="00854142" w:rsidP="00854142" w:rsidRDefault="00854142" w14:paraId="0C1EAB72" w14:textId="77777777"/>
    <w:p w:rsidR="00854142" w:rsidP="00854142" w:rsidRDefault="00854142" w14:paraId="0FA3EF89" w14:textId="77777777">
      <w:pPr>
        <w:pStyle w:val="SClassInfoPara"/>
      </w:pPr>
      <w:r>
        <w:t>Description</w:t>
      </w:r>
    </w:p>
    <w:p w:rsidR="00854142" w:rsidP="00854142" w:rsidRDefault="0072413C" w14:paraId="1F291A50" w14:textId="063DD908">
      <w:r>
        <w:t>Bunchgrass</w:t>
      </w:r>
      <w:r w:rsidR="00C92E6A">
        <w:t>-</w:t>
      </w:r>
      <w:r>
        <w:t xml:space="preserve">dominated (&lt;60% canopy cover and height of </w:t>
      </w:r>
      <w:r w:rsidR="00C92E6A">
        <w:t>0</w:t>
      </w:r>
      <w:r>
        <w:t>.4m</w:t>
      </w:r>
      <w:r w:rsidR="00854142">
        <w:t xml:space="preserve">). Some ponderosa pine individuals also becoming established. Establishment of ponderosa has been historically episodic in many locations around the </w:t>
      </w:r>
      <w:r w:rsidR="00C92E6A">
        <w:t>W</w:t>
      </w:r>
      <w:r w:rsidR="00854142">
        <w:t>est, and there are likely lags in timing of recruitment (Teague 2004). Typically</w:t>
      </w:r>
      <w:r w:rsidR="00026382">
        <w:t>,</w:t>
      </w:r>
      <w:r w:rsidR="00854142">
        <w:t xml:space="preserve"> 2-3yrs of above</w:t>
      </w:r>
      <w:r w:rsidR="00C92E6A">
        <w:t>-</w:t>
      </w:r>
      <w:r w:rsidR="00854142">
        <w:t>average moisture will get the seedlings started.</w:t>
      </w:r>
    </w:p>
    <w:p w:rsidR="00854142" w:rsidP="00854142" w:rsidRDefault="00854142" w14:paraId="06E323BE" w14:textId="77777777"/>
    <w:p w:rsidR="00854142" w:rsidP="00854142" w:rsidRDefault="00854142" w14:paraId="52DED7BC" w14:textId="77777777">
      <w:r>
        <w:t>Based on reviewer comments, NAVI4 was removed from the indicator species list and replaced with ACLE9. NAVI4 might also occur.</w:t>
      </w:r>
    </w:p>
    <w:p w:rsidR="00854142" w:rsidP="00854142" w:rsidRDefault="00854142" w14:paraId="4A072B7A" w14:textId="77777777"/>
    <w:p w:rsidR="00854142" w:rsidP="00854142" w:rsidRDefault="00854142" w14:paraId="101BBB8B" w14:textId="7812F91F">
      <w:r>
        <w:t>Native grazing</w:t>
      </w:r>
      <w:r w:rsidR="0072413C">
        <w:t xml:space="preserve"> is estimated to occur</w:t>
      </w:r>
      <w:r>
        <w:t xml:space="preserve"> o</w:t>
      </w:r>
      <w:r w:rsidR="0072413C">
        <w:t>n 10-15% of this class annually</w:t>
      </w:r>
      <w:r>
        <w:t>.</w:t>
      </w:r>
      <w:r w:rsidR="0072413C">
        <w:t xml:space="preserve"> </w:t>
      </w:r>
      <w:r>
        <w:t>Low</w:t>
      </w:r>
      <w:r w:rsidR="00C92E6A">
        <w:t>-</w:t>
      </w:r>
      <w:r>
        <w:t>severity fire occurs every 10-20yrs and does not cause a transition. Low</w:t>
      </w:r>
      <w:r w:rsidR="00C92E6A">
        <w:t>-</w:t>
      </w:r>
      <w:r>
        <w:t>severity surface fire is thought to occur as the upper lifeform are trees.</w:t>
      </w:r>
    </w:p>
    <w:p w:rsidR="00854142" w:rsidP="00854142" w:rsidRDefault="00854142" w14:paraId="12F67D45" w14:textId="77777777"/>
    <w:p>
      <w:r>
        <w:rPr>
          <w:i/>
          <w:u w:val="single"/>
        </w:rPr>
        <w:t>Maximum Tree Size Class</w:t>
      </w:r>
      <w:br/>
      <w:r>
        <w:t>Seedling &lt;4.5ft</w:t>
      </w:r>
    </w:p>
    <w:p w:rsidR="00854142" w:rsidP="00854142" w:rsidRDefault="00854142" w14:paraId="15307545"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54142" w:rsidP="00854142" w:rsidRDefault="00854142" w14:paraId="25D049FB" w14:textId="77777777"/>
    <w:p w:rsidR="00854142" w:rsidP="00854142" w:rsidRDefault="00854142" w14:paraId="42B2E9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796"/>
        <w:gridCol w:w="2688"/>
        <w:gridCol w:w="1956"/>
      </w:tblGrid>
      <w:tr w:rsidRPr="00854142" w:rsidR="00854142" w:rsidTr="00854142" w14:paraId="165C865B" w14:textId="77777777">
        <w:tc>
          <w:tcPr>
            <w:tcW w:w="1152" w:type="dxa"/>
            <w:tcBorders>
              <w:top w:val="single" w:color="auto" w:sz="2" w:space="0"/>
              <w:bottom w:val="single" w:color="000000" w:sz="12" w:space="0"/>
            </w:tcBorders>
            <w:shd w:val="clear" w:color="auto" w:fill="auto"/>
          </w:tcPr>
          <w:p w:rsidRPr="00854142" w:rsidR="00854142" w:rsidP="00733104" w:rsidRDefault="00854142" w14:paraId="64BB0389" w14:textId="77777777">
            <w:pPr>
              <w:rPr>
                <w:b/>
                <w:bCs/>
              </w:rPr>
            </w:pPr>
            <w:r w:rsidRPr="00854142">
              <w:rPr>
                <w:b/>
                <w:bCs/>
              </w:rPr>
              <w:t>Symbol</w:t>
            </w:r>
          </w:p>
        </w:tc>
        <w:tc>
          <w:tcPr>
            <w:tcW w:w="2796" w:type="dxa"/>
            <w:tcBorders>
              <w:top w:val="single" w:color="auto" w:sz="2" w:space="0"/>
              <w:bottom w:val="single" w:color="000000" w:sz="12" w:space="0"/>
            </w:tcBorders>
            <w:shd w:val="clear" w:color="auto" w:fill="auto"/>
          </w:tcPr>
          <w:p w:rsidRPr="00854142" w:rsidR="00854142" w:rsidP="00733104" w:rsidRDefault="00854142" w14:paraId="7583845F" w14:textId="77777777">
            <w:pPr>
              <w:rPr>
                <w:b/>
                <w:bCs/>
              </w:rPr>
            </w:pPr>
            <w:r w:rsidRPr="00854142">
              <w:rPr>
                <w:b/>
                <w:bCs/>
              </w:rPr>
              <w:t>Scientific Name</w:t>
            </w:r>
          </w:p>
        </w:tc>
        <w:tc>
          <w:tcPr>
            <w:tcW w:w="2688" w:type="dxa"/>
            <w:tcBorders>
              <w:top w:val="single" w:color="auto" w:sz="2" w:space="0"/>
              <w:bottom w:val="single" w:color="000000" w:sz="12" w:space="0"/>
            </w:tcBorders>
            <w:shd w:val="clear" w:color="auto" w:fill="auto"/>
          </w:tcPr>
          <w:p w:rsidRPr="00854142" w:rsidR="00854142" w:rsidP="00733104" w:rsidRDefault="00854142" w14:paraId="517A160A" w14:textId="77777777">
            <w:pPr>
              <w:rPr>
                <w:b/>
                <w:bCs/>
              </w:rPr>
            </w:pPr>
            <w:r w:rsidRPr="00854142">
              <w:rPr>
                <w:b/>
                <w:bCs/>
              </w:rPr>
              <w:t>Common Name</w:t>
            </w:r>
          </w:p>
        </w:tc>
        <w:tc>
          <w:tcPr>
            <w:tcW w:w="1956" w:type="dxa"/>
            <w:tcBorders>
              <w:top w:val="single" w:color="auto" w:sz="2" w:space="0"/>
              <w:bottom w:val="single" w:color="000000" w:sz="12" w:space="0"/>
            </w:tcBorders>
            <w:shd w:val="clear" w:color="auto" w:fill="auto"/>
          </w:tcPr>
          <w:p w:rsidRPr="00854142" w:rsidR="00854142" w:rsidP="00733104" w:rsidRDefault="00854142" w14:paraId="53AC5C44" w14:textId="77777777">
            <w:pPr>
              <w:rPr>
                <w:b/>
                <w:bCs/>
              </w:rPr>
            </w:pPr>
            <w:r w:rsidRPr="00854142">
              <w:rPr>
                <w:b/>
                <w:bCs/>
              </w:rPr>
              <w:t>Canopy Position</w:t>
            </w:r>
          </w:p>
        </w:tc>
      </w:tr>
      <w:tr w:rsidRPr="00854142" w:rsidR="00854142" w:rsidTr="00854142" w14:paraId="01C6ED1A" w14:textId="77777777">
        <w:tc>
          <w:tcPr>
            <w:tcW w:w="1152" w:type="dxa"/>
            <w:tcBorders>
              <w:top w:val="single" w:color="000000" w:sz="12" w:space="0"/>
            </w:tcBorders>
            <w:shd w:val="clear" w:color="auto" w:fill="auto"/>
          </w:tcPr>
          <w:p w:rsidRPr="00854142" w:rsidR="00854142" w:rsidP="00733104" w:rsidRDefault="00854142" w14:paraId="769B08E1" w14:textId="77777777">
            <w:pPr>
              <w:rPr>
                <w:bCs/>
              </w:rPr>
            </w:pPr>
            <w:r w:rsidRPr="00854142">
              <w:rPr>
                <w:bCs/>
              </w:rPr>
              <w:t>PIPO</w:t>
            </w:r>
          </w:p>
        </w:tc>
        <w:tc>
          <w:tcPr>
            <w:tcW w:w="2796" w:type="dxa"/>
            <w:tcBorders>
              <w:top w:val="single" w:color="000000" w:sz="12" w:space="0"/>
            </w:tcBorders>
            <w:shd w:val="clear" w:color="auto" w:fill="auto"/>
          </w:tcPr>
          <w:p w:rsidRPr="00854142" w:rsidR="00854142" w:rsidP="00733104" w:rsidRDefault="00854142" w14:paraId="34B085F1" w14:textId="77777777">
            <w:r w:rsidRPr="00854142">
              <w:t>Pinus ponderosa</w:t>
            </w:r>
          </w:p>
        </w:tc>
        <w:tc>
          <w:tcPr>
            <w:tcW w:w="2688" w:type="dxa"/>
            <w:tcBorders>
              <w:top w:val="single" w:color="000000" w:sz="12" w:space="0"/>
            </w:tcBorders>
            <w:shd w:val="clear" w:color="auto" w:fill="auto"/>
          </w:tcPr>
          <w:p w:rsidRPr="00854142" w:rsidR="00854142" w:rsidP="00733104" w:rsidRDefault="00854142" w14:paraId="730F3F19" w14:textId="77777777">
            <w:r w:rsidRPr="00854142">
              <w:t>Ponderosa pine</w:t>
            </w:r>
          </w:p>
        </w:tc>
        <w:tc>
          <w:tcPr>
            <w:tcW w:w="1956" w:type="dxa"/>
            <w:tcBorders>
              <w:top w:val="single" w:color="000000" w:sz="12" w:space="0"/>
            </w:tcBorders>
            <w:shd w:val="clear" w:color="auto" w:fill="auto"/>
          </w:tcPr>
          <w:p w:rsidRPr="00854142" w:rsidR="00854142" w:rsidP="00733104" w:rsidRDefault="00854142" w14:paraId="2AF4860A" w14:textId="77777777">
            <w:r w:rsidRPr="00854142">
              <w:t>Upper</w:t>
            </w:r>
          </w:p>
        </w:tc>
      </w:tr>
      <w:tr w:rsidRPr="00854142" w:rsidR="00854142" w:rsidTr="00854142" w14:paraId="2B309943" w14:textId="77777777">
        <w:tc>
          <w:tcPr>
            <w:tcW w:w="1152" w:type="dxa"/>
            <w:shd w:val="clear" w:color="auto" w:fill="auto"/>
          </w:tcPr>
          <w:p w:rsidRPr="00854142" w:rsidR="00854142" w:rsidP="00733104" w:rsidRDefault="00854142" w14:paraId="4782AC27" w14:textId="77777777">
            <w:pPr>
              <w:rPr>
                <w:bCs/>
              </w:rPr>
            </w:pPr>
            <w:r w:rsidRPr="00854142">
              <w:rPr>
                <w:bCs/>
              </w:rPr>
              <w:t>ACLE9</w:t>
            </w:r>
          </w:p>
        </w:tc>
        <w:tc>
          <w:tcPr>
            <w:tcW w:w="2796" w:type="dxa"/>
            <w:shd w:val="clear" w:color="auto" w:fill="auto"/>
          </w:tcPr>
          <w:p w:rsidRPr="00854142" w:rsidR="00854142" w:rsidP="00733104" w:rsidRDefault="00854142" w14:paraId="7B13265D" w14:textId="77777777">
            <w:proofErr w:type="spellStart"/>
            <w:r w:rsidRPr="00854142">
              <w:t>Achnatherum</w:t>
            </w:r>
            <w:proofErr w:type="spellEnd"/>
            <w:r w:rsidRPr="00854142">
              <w:t xml:space="preserve"> </w:t>
            </w:r>
            <w:proofErr w:type="spellStart"/>
            <w:r w:rsidRPr="00854142">
              <w:t>lettermanii</w:t>
            </w:r>
            <w:proofErr w:type="spellEnd"/>
          </w:p>
        </w:tc>
        <w:tc>
          <w:tcPr>
            <w:tcW w:w="2688" w:type="dxa"/>
            <w:shd w:val="clear" w:color="auto" w:fill="auto"/>
          </w:tcPr>
          <w:p w:rsidRPr="00854142" w:rsidR="00854142" w:rsidP="00733104" w:rsidRDefault="00854142" w14:paraId="28B3B898" w14:textId="77777777">
            <w:r w:rsidRPr="00854142">
              <w:t xml:space="preserve">Letterman's </w:t>
            </w:r>
            <w:proofErr w:type="spellStart"/>
            <w:r w:rsidRPr="00854142">
              <w:t>needlegrass</w:t>
            </w:r>
            <w:proofErr w:type="spellEnd"/>
          </w:p>
        </w:tc>
        <w:tc>
          <w:tcPr>
            <w:tcW w:w="1956" w:type="dxa"/>
            <w:shd w:val="clear" w:color="auto" w:fill="auto"/>
          </w:tcPr>
          <w:p w:rsidRPr="00854142" w:rsidR="00854142" w:rsidP="00733104" w:rsidRDefault="00854142" w14:paraId="11BD6DF9" w14:textId="77777777">
            <w:r w:rsidRPr="00854142">
              <w:t>Lower</w:t>
            </w:r>
          </w:p>
        </w:tc>
      </w:tr>
      <w:tr w:rsidRPr="00854142" w:rsidR="00854142" w:rsidTr="00854142" w14:paraId="0DEE6C27" w14:textId="77777777">
        <w:tc>
          <w:tcPr>
            <w:tcW w:w="1152" w:type="dxa"/>
            <w:shd w:val="clear" w:color="auto" w:fill="auto"/>
          </w:tcPr>
          <w:p w:rsidRPr="00854142" w:rsidR="00854142" w:rsidP="00733104" w:rsidRDefault="00854142" w14:paraId="027474D6" w14:textId="77777777">
            <w:pPr>
              <w:rPr>
                <w:bCs/>
              </w:rPr>
            </w:pPr>
            <w:r w:rsidRPr="00854142">
              <w:rPr>
                <w:bCs/>
              </w:rPr>
              <w:t>YUGL</w:t>
            </w:r>
          </w:p>
        </w:tc>
        <w:tc>
          <w:tcPr>
            <w:tcW w:w="2796" w:type="dxa"/>
            <w:shd w:val="clear" w:color="auto" w:fill="auto"/>
          </w:tcPr>
          <w:p w:rsidRPr="00854142" w:rsidR="00854142" w:rsidP="00733104" w:rsidRDefault="00854142" w14:paraId="48B2F2E2" w14:textId="77777777">
            <w:r w:rsidRPr="00854142">
              <w:t xml:space="preserve">Yucca </w:t>
            </w:r>
            <w:proofErr w:type="spellStart"/>
            <w:r w:rsidRPr="00854142">
              <w:t>glauca</w:t>
            </w:r>
            <w:proofErr w:type="spellEnd"/>
          </w:p>
        </w:tc>
        <w:tc>
          <w:tcPr>
            <w:tcW w:w="2688" w:type="dxa"/>
            <w:shd w:val="clear" w:color="auto" w:fill="auto"/>
          </w:tcPr>
          <w:p w:rsidRPr="00854142" w:rsidR="00854142" w:rsidP="00733104" w:rsidRDefault="00854142" w14:paraId="141CAA57" w14:textId="77777777">
            <w:proofErr w:type="spellStart"/>
            <w:r w:rsidRPr="00854142">
              <w:t>Soapweed</w:t>
            </w:r>
            <w:proofErr w:type="spellEnd"/>
            <w:r w:rsidRPr="00854142">
              <w:t xml:space="preserve"> yucca</w:t>
            </w:r>
          </w:p>
        </w:tc>
        <w:tc>
          <w:tcPr>
            <w:tcW w:w="1956" w:type="dxa"/>
            <w:shd w:val="clear" w:color="auto" w:fill="auto"/>
          </w:tcPr>
          <w:p w:rsidRPr="00854142" w:rsidR="00854142" w:rsidP="00733104" w:rsidRDefault="00854142" w14:paraId="2ABF74BE" w14:textId="77777777">
            <w:r w:rsidRPr="00854142">
              <w:t>Lower</w:t>
            </w:r>
          </w:p>
        </w:tc>
      </w:tr>
      <w:tr w:rsidRPr="00854142" w:rsidR="00854142" w:rsidTr="00854142" w14:paraId="5880EBFB" w14:textId="77777777">
        <w:tc>
          <w:tcPr>
            <w:tcW w:w="1152" w:type="dxa"/>
            <w:shd w:val="clear" w:color="auto" w:fill="auto"/>
          </w:tcPr>
          <w:p w:rsidRPr="00854142" w:rsidR="00854142" w:rsidP="00733104" w:rsidRDefault="00854142" w14:paraId="0EB7C074" w14:textId="77777777">
            <w:pPr>
              <w:rPr>
                <w:bCs/>
              </w:rPr>
            </w:pPr>
            <w:r w:rsidRPr="00854142">
              <w:rPr>
                <w:bCs/>
              </w:rPr>
              <w:t>SCHIZ4</w:t>
            </w:r>
          </w:p>
        </w:tc>
        <w:tc>
          <w:tcPr>
            <w:tcW w:w="2796" w:type="dxa"/>
            <w:shd w:val="clear" w:color="auto" w:fill="auto"/>
          </w:tcPr>
          <w:p w:rsidRPr="00854142" w:rsidR="00854142" w:rsidP="00733104" w:rsidRDefault="00854142" w14:paraId="3A5EE307" w14:textId="77777777">
            <w:proofErr w:type="spellStart"/>
            <w:r w:rsidRPr="00854142">
              <w:t>Schizachyrium</w:t>
            </w:r>
            <w:proofErr w:type="spellEnd"/>
          </w:p>
        </w:tc>
        <w:tc>
          <w:tcPr>
            <w:tcW w:w="2688" w:type="dxa"/>
            <w:shd w:val="clear" w:color="auto" w:fill="auto"/>
          </w:tcPr>
          <w:p w:rsidRPr="00854142" w:rsidR="00854142" w:rsidP="00733104" w:rsidRDefault="00854142" w14:paraId="653868EB" w14:textId="77777777">
            <w:r w:rsidRPr="00854142">
              <w:t>Little bluestem</w:t>
            </w:r>
          </w:p>
        </w:tc>
        <w:tc>
          <w:tcPr>
            <w:tcW w:w="1956" w:type="dxa"/>
            <w:shd w:val="clear" w:color="auto" w:fill="auto"/>
          </w:tcPr>
          <w:p w:rsidRPr="00854142" w:rsidR="00854142" w:rsidP="00733104" w:rsidRDefault="00854142" w14:paraId="401DF65C" w14:textId="77777777">
            <w:r w:rsidRPr="00854142">
              <w:t>Lower</w:t>
            </w:r>
          </w:p>
        </w:tc>
      </w:tr>
    </w:tbl>
    <w:p w:rsidR="00854142" w:rsidP="00854142" w:rsidRDefault="00854142" w14:paraId="64E9DDBD" w14:textId="77777777"/>
    <w:p w:rsidR="00854142" w:rsidP="00854142" w:rsidRDefault="00854142" w14:paraId="7AEC8887" w14:textId="77777777">
      <w:pPr>
        <w:pStyle w:val="SClassInfoPara"/>
      </w:pPr>
      <w:r>
        <w:t>Description</w:t>
      </w:r>
    </w:p>
    <w:p w:rsidR="0072413C" w:rsidP="0072413C" w:rsidRDefault="00854142" w14:paraId="5F3EA052" w14:textId="1D5E88D0">
      <w:r>
        <w:t>Small and medium</w:t>
      </w:r>
      <w:r w:rsidR="00C92E6A">
        <w:t>-</w:t>
      </w:r>
      <w:r>
        <w:t xml:space="preserve">sized ponderosa pine (50-149yrs), with moderate bunchgrass cover. </w:t>
      </w:r>
      <w:r w:rsidR="0072413C">
        <w:t>Dominant lifeform will be herbaceous, with canopy cover of 80-90% and height of 0.6m.</w:t>
      </w:r>
    </w:p>
    <w:p w:rsidR="00854142" w:rsidP="00854142" w:rsidRDefault="00854142" w14:paraId="00995E9B" w14:textId="77777777"/>
    <w:p w:rsidR="00854142" w:rsidP="00854142" w:rsidRDefault="00854142" w14:paraId="16CF1A9B" w14:textId="77777777">
      <w:r>
        <w:t>Based on reviewer comments, NAVI4 was removed from the indicator species list and replaced with ACLE9. NAVI4 might also occur.</w:t>
      </w:r>
    </w:p>
    <w:p w:rsidR="00854142" w:rsidP="00854142" w:rsidRDefault="00854142" w14:paraId="223C6BED" w14:textId="77777777"/>
    <w:p w:rsidR="00854142" w:rsidP="00854142" w:rsidRDefault="00854142" w14:paraId="03052A3F" w14:textId="77777777">
      <w:r>
        <w:t xml:space="preserve">Replacement fire occurs every 300-500yrs. </w:t>
      </w:r>
    </w:p>
    <w:p w:rsidR="00854142" w:rsidP="00854142" w:rsidRDefault="00854142" w14:paraId="7832651F" w14:textId="77777777"/>
    <w:p>
      <w:r>
        <w:rPr>
          <w:i/>
          <w:u w:val="single"/>
        </w:rPr>
        <w:t>Maximum Tree Size Class</w:t>
      </w:r>
      <w:br/>
      <w:r>
        <w:t>Pole 5-9" DBH</w:t>
      </w:r>
    </w:p>
    <w:p w:rsidR="00854142" w:rsidP="00854142" w:rsidRDefault="00854142" w14:paraId="405E6198"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54142" w:rsidP="00854142" w:rsidRDefault="00854142" w14:paraId="3146054E" w14:textId="77777777"/>
    <w:p w:rsidR="00854142" w:rsidP="00854142" w:rsidRDefault="00854142" w14:paraId="66465B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854142" w:rsidR="00854142" w:rsidTr="00854142" w14:paraId="17D81DE2" w14:textId="77777777">
        <w:tc>
          <w:tcPr>
            <w:tcW w:w="1116" w:type="dxa"/>
            <w:tcBorders>
              <w:top w:val="single" w:color="auto" w:sz="2" w:space="0"/>
              <w:bottom w:val="single" w:color="000000" w:sz="12" w:space="0"/>
            </w:tcBorders>
            <w:shd w:val="clear" w:color="auto" w:fill="auto"/>
          </w:tcPr>
          <w:p w:rsidRPr="00854142" w:rsidR="00854142" w:rsidP="00B7765E" w:rsidRDefault="00854142" w14:paraId="3438BE1E" w14:textId="77777777">
            <w:pPr>
              <w:rPr>
                <w:b/>
                <w:bCs/>
              </w:rPr>
            </w:pPr>
            <w:r w:rsidRPr="00854142">
              <w:rPr>
                <w:b/>
                <w:bCs/>
              </w:rPr>
              <w:t>Symbol</w:t>
            </w:r>
          </w:p>
        </w:tc>
        <w:tc>
          <w:tcPr>
            <w:tcW w:w="2796" w:type="dxa"/>
            <w:tcBorders>
              <w:top w:val="single" w:color="auto" w:sz="2" w:space="0"/>
              <w:bottom w:val="single" w:color="000000" w:sz="12" w:space="0"/>
            </w:tcBorders>
            <w:shd w:val="clear" w:color="auto" w:fill="auto"/>
          </w:tcPr>
          <w:p w:rsidRPr="00854142" w:rsidR="00854142" w:rsidP="00B7765E" w:rsidRDefault="00854142" w14:paraId="7FE24170" w14:textId="77777777">
            <w:pPr>
              <w:rPr>
                <w:b/>
                <w:bCs/>
              </w:rPr>
            </w:pPr>
            <w:r w:rsidRPr="00854142">
              <w:rPr>
                <w:b/>
                <w:bCs/>
              </w:rPr>
              <w:t>Scientific Name</w:t>
            </w:r>
          </w:p>
        </w:tc>
        <w:tc>
          <w:tcPr>
            <w:tcW w:w="2688" w:type="dxa"/>
            <w:tcBorders>
              <w:top w:val="single" w:color="auto" w:sz="2" w:space="0"/>
              <w:bottom w:val="single" w:color="000000" w:sz="12" w:space="0"/>
            </w:tcBorders>
            <w:shd w:val="clear" w:color="auto" w:fill="auto"/>
          </w:tcPr>
          <w:p w:rsidRPr="00854142" w:rsidR="00854142" w:rsidP="00B7765E" w:rsidRDefault="00854142" w14:paraId="25F55CE6" w14:textId="77777777">
            <w:pPr>
              <w:rPr>
                <w:b/>
                <w:bCs/>
              </w:rPr>
            </w:pPr>
            <w:r w:rsidRPr="00854142">
              <w:rPr>
                <w:b/>
                <w:bCs/>
              </w:rPr>
              <w:t>Common Name</w:t>
            </w:r>
          </w:p>
        </w:tc>
        <w:tc>
          <w:tcPr>
            <w:tcW w:w="1956" w:type="dxa"/>
            <w:tcBorders>
              <w:top w:val="single" w:color="auto" w:sz="2" w:space="0"/>
              <w:bottom w:val="single" w:color="000000" w:sz="12" w:space="0"/>
            </w:tcBorders>
            <w:shd w:val="clear" w:color="auto" w:fill="auto"/>
          </w:tcPr>
          <w:p w:rsidRPr="00854142" w:rsidR="00854142" w:rsidP="00B7765E" w:rsidRDefault="00854142" w14:paraId="50F9BD18" w14:textId="77777777">
            <w:pPr>
              <w:rPr>
                <w:b/>
                <w:bCs/>
              </w:rPr>
            </w:pPr>
            <w:r w:rsidRPr="00854142">
              <w:rPr>
                <w:b/>
                <w:bCs/>
              </w:rPr>
              <w:t>Canopy Position</w:t>
            </w:r>
          </w:p>
        </w:tc>
      </w:tr>
      <w:tr w:rsidRPr="00854142" w:rsidR="00854142" w:rsidTr="00854142" w14:paraId="733E96A3" w14:textId="77777777">
        <w:tc>
          <w:tcPr>
            <w:tcW w:w="1116" w:type="dxa"/>
            <w:tcBorders>
              <w:top w:val="single" w:color="000000" w:sz="12" w:space="0"/>
            </w:tcBorders>
            <w:shd w:val="clear" w:color="auto" w:fill="auto"/>
          </w:tcPr>
          <w:p w:rsidRPr="00854142" w:rsidR="00854142" w:rsidP="00B7765E" w:rsidRDefault="00854142" w14:paraId="58FF2A9C" w14:textId="77777777">
            <w:pPr>
              <w:rPr>
                <w:bCs/>
              </w:rPr>
            </w:pPr>
            <w:r w:rsidRPr="00854142">
              <w:rPr>
                <w:bCs/>
              </w:rPr>
              <w:t>PIPO</w:t>
            </w:r>
          </w:p>
        </w:tc>
        <w:tc>
          <w:tcPr>
            <w:tcW w:w="2796" w:type="dxa"/>
            <w:tcBorders>
              <w:top w:val="single" w:color="000000" w:sz="12" w:space="0"/>
            </w:tcBorders>
            <w:shd w:val="clear" w:color="auto" w:fill="auto"/>
          </w:tcPr>
          <w:p w:rsidRPr="00854142" w:rsidR="00854142" w:rsidP="00B7765E" w:rsidRDefault="00854142" w14:paraId="501295C3" w14:textId="77777777">
            <w:r w:rsidRPr="00854142">
              <w:t>Pinus ponderosa</w:t>
            </w:r>
          </w:p>
        </w:tc>
        <w:tc>
          <w:tcPr>
            <w:tcW w:w="2688" w:type="dxa"/>
            <w:tcBorders>
              <w:top w:val="single" w:color="000000" w:sz="12" w:space="0"/>
            </w:tcBorders>
            <w:shd w:val="clear" w:color="auto" w:fill="auto"/>
          </w:tcPr>
          <w:p w:rsidRPr="00854142" w:rsidR="00854142" w:rsidP="00B7765E" w:rsidRDefault="00854142" w14:paraId="740833AD" w14:textId="77777777">
            <w:r w:rsidRPr="00854142">
              <w:t>Ponderosa pine</w:t>
            </w:r>
          </w:p>
        </w:tc>
        <w:tc>
          <w:tcPr>
            <w:tcW w:w="1956" w:type="dxa"/>
            <w:tcBorders>
              <w:top w:val="single" w:color="000000" w:sz="12" w:space="0"/>
            </w:tcBorders>
            <w:shd w:val="clear" w:color="auto" w:fill="auto"/>
          </w:tcPr>
          <w:p w:rsidRPr="00854142" w:rsidR="00854142" w:rsidP="00B7765E" w:rsidRDefault="00854142" w14:paraId="79B36BE1" w14:textId="77777777">
            <w:r w:rsidRPr="00854142">
              <w:t>Upper</w:t>
            </w:r>
          </w:p>
        </w:tc>
      </w:tr>
      <w:tr w:rsidRPr="00854142" w:rsidR="00854142" w:rsidTr="00854142" w14:paraId="3648CA11" w14:textId="77777777">
        <w:tc>
          <w:tcPr>
            <w:tcW w:w="1116" w:type="dxa"/>
            <w:shd w:val="clear" w:color="auto" w:fill="auto"/>
          </w:tcPr>
          <w:p w:rsidRPr="00854142" w:rsidR="00854142" w:rsidP="00B7765E" w:rsidRDefault="00854142" w14:paraId="4325EDD1" w14:textId="77777777">
            <w:pPr>
              <w:rPr>
                <w:bCs/>
              </w:rPr>
            </w:pPr>
            <w:r w:rsidRPr="00854142">
              <w:rPr>
                <w:bCs/>
              </w:rPr>
              <w:t>ACLE9</w:t>
            </w:r>
          </w:p>
        </w:tc>
        <w:tc>
          <w:tcPr>
            <w:tcW w:w="2796" w:type="dxa"/>
            <w:shd w:val="clear" w:color="auto" w:fill="auto"/>
          </w:tcPr>
          <w:p w:rsidRPr="00854142" w:rsidR="00854142" w:rsidP="00B7765E" w:rsidRDefault="00854142" w14:paraId="2121357B" w14:textId="77777777">
            <w:proofErr w:type="spellStart"/>
            <w:r w:rsidRPr="00854142">
              <w:t>Achnatherum</w:t>
            </w:r>
            <w:proofErr w:type="spellEnd"/>
            <w:r w:rsidRPr="00854142">
              <w:t xml:space="preserve"> </w:t>
            </w:r>
            <w:proofErr w:type="spellStart"/>
            <w:r w:rsidRPr="00854142">
              <w:t>lettermanii</w:t>
            </w:r>
            <w:proofErr w:type="spellEnd"/>
          </w:p>
        </w:tc>
        <w:tc>
          <w:tcPr>
            <w:tcW w:w="2688" w:type="dxa"/>
            <w:shd w:val="clear" w:color="auto" w:fill="auto"/>
          </w:tcPr>
          <w:p w:rsidRPr="00854142" w:rsidR="00854142" w:rsidP="00B7765E" w:rsidRDefault="00854142" w14:paraId="120D7F43" w14:textId="77777777">
            <w:r w:rsidRPr="00854142">
              <w:t xml:space="preserve">Letterman's </w:t>
            </w:r>
            <w:proofErr w:type="spellStart"/>
            <w:r w:rsidRPr="00854142">
              <w:t>needlegrass</w:t>
            </w:r>
            <w:proofErr w:type="spellEnd"/>
          </w:p>
        </w:tc>
        <w:tc>
          <w:tcPr>
            <w:tcW w:w="1956" w:type="dxa"/>
            <w:shd w:val="clear" w:color="auto" w:fill="auto"/>
          </w:tcPr>
          <w:p w:rsidRPr="00854142" w:rsidR="00854142" w:rsidP="00B7765E" w:rsidRDefault="00854142" w14:paraId="2AD7DD12" w14:textId="77777777">
            <w:r w:rsidRPr="00854142">
              <w:t>Lower</w:t>
            </w:r>
          </w:p>
        </w:tc>
      </w:tr>
      <w:tr w:rsidRPr="00854142" w:rsidR="00854142" w:rsidTr="00854142" w14:paraId="101944F0" w14:textId="77777777">
        <w:tc>
          <w:tcPr>
            <w:tcW w:w="1116" w:type="dxa"/>
            <w:shd w:val="clear" w:color="auto" w:fill="auto"/>
          </w:tcPr>
          <w:p w:rsidRPr="00854142" w:rsidR="00854142" w:rsidP="00B7765E" w:rsidRDefault="00854142" w14:paraId="217CAF71" w14:textId="77777777">
            <w:pPr>
              <w:rPr>
                <w:bCs/>
              </w:rPr>
            </w:pPr>
            <w:r w:rsidRPr="00854142">
              <w:rPr>
                <w:bCs/>
              </w:rPr>
              <w:t>MUMO</w:t>
            </w:r>
          </w:p>
        </w:tc>
        <w:tc>
          <w:tcPr>
            <w:tcW w:w="2796" w:type="dxa"/>
            <w:shd w:val="clear" w:color="auto" w:fill="auto"/>
          </w:tcPr>
          <w:p w:rsidRPr="00854142" w:rsidR="00854142" w:rsidP="00B7765E" w:rsidRDefault="00854142" w14:paraId="47633D8B" w14:textId="77777777">
            <w:proofErr w:type="spellStart"/>
            <w:r w:rsidRPr="00854142">
              <w:t>Muhlenbergia</w:t>
            </w:r>
            <w:proofErr w:type="spellEnd"/>
            <w:r w:rsidRPr="00854142">
              <w:t xml:space="preserve"> </w:t>
            </w:r>
            <w:proofErr w:type="spellStart"/>
            <w:r w:rsidRPr="00854142">
              <w:t>montana</w:t>
            </w:r>
            <w:proofErr w:type="spellEnd"/>
          </w:p>
        </w:tc>
        <w:tc>
          <w:tcPr>
            <w:tcW w:w="2688" w:type="dxa"/>
            <w:shd w:val="clear" w:color="auto" w:fill="auto"/>
          </w:tcPr>
          <w:p w:rsidRPr="00854142" w:rsidR="00854142" w:rsidP="00B7765E" w:rsidRDefault="00854142" w14:paraId="453CDFE0" w14:textId="77777777">
            <w:r w:rsidRPr="00854142">
              <w:t>Mountain muhly</w:t>
            </w:r>
          </w:p>
        </w:tc>
        <w:tc>
          <w:tcPr>
            <w:tcW w:w="1956" w:type="dxa"/>
            <w:shd w:val="clear" w:color="auto" w:fill="auto"/>
          </w:tcPr>
          <w:p w:rsidRPr="00854142" w:rsidR="00854142" w:rsidP="00B7765E" w:rsidRDefault="00854142" w14:paraId="4B65812C" w14:textId="77777777">
            <w:r w:rsidRPr="00854142">
              <w:t>Lower</w:t>
            </w:r>
          </w:p>
        </w:tc>
      </w:tr>
    </w:tbl>
    <w:p w:rsidR="00854142" w:rsidP="00854142" w:rsidRDefault="00854142" w14:paraId="34765765" w14:textId="77777777"/>
    <w:p w:rsidR="00854142" w:rsidP="00854142" w:rsidRDefault="00854142" w14:paraId="3B039DFA" w14:textId="77777777">
      <w:pPr>
        <w:pStyle w:val="SClassInfoPara"/>
      </w:pPr>
      <w:r>
        <w:t>Description</w:t>
      </w:r>
    </w:p>
    <w:p w:rsidR="00854142" w:rsidP="00854142" w:rsidRDefault="00854142" w14:paraId="14D042F6" w14:textId="4EB34EC1">
      <w:r>
        <w:t>Small and medium</w:t>
      </w:r>
      <w:r w:rsidR="00C92E6A">
        <w:t>-</w:t>
      </w:r>
      <w:r>
        <w:t xml:space="preserve">sized ponderosa pine (50-149yrs), still with moderate bunchgrass cover. Influence from Native American use attributed to pole harvesting and removal of dead and down woody material. </w:t>
      </w:r>
    </w:p>
    <w:p w:rsidR="00854142" w:rsidP="00854142" w:rsidRDefault="00854142" w14:paraId="14A58141" w14:textId="77777777"/>
    <w:p w:rsidR="00854142" w:rsidP="00854142" w:rsidRDefault="00854142" w14:paraId="2C5C62B2" w14:textId="77777777">
      <w:r>
        <w:t>Based on reviewer comments, NAVI4 was removed from the indicator species list and replaced with ACLE9. NAVI4 might also occur.</w:t>
      </w:r>
    </w:p>
    <w:p w:rsidR="00854142" w:rsidP="00854142" w:rsidRDefault="00854142" w14:paraId="6F431676" w14:textId="77777777"/>
    <w:p w:rsidR="00854142" w:rsidP="00854142" w:rsidRDefault="00854142" w14:paraId="7BC197DD" w14:textId="77777777">
      <w:r>
        <w:t>Replacement fire occurs e</w:t>
      </w:r>
      <w:r w:rsidR="001E1CEC">
        <w:t>very 300-500yrs.</w:t>
      </w:r>
    </w:p>
    <w:p w:rsidR="00854142" w:rsidP="00854142" w:rsidRDefault="00854142" w14:paraId="4CEBE1CF" w14:textId="77777777"/>
    <w:p>
      <w:r>
        <w:rPr>
          <w:i/>
          <w:u w:val="single"/>
        </w:rPr>
        <w:t>Maximum Tree Size Class</w:t>
      </w:r>
      <w:br/>
      <w:r>
        <w:t>Pole 5-9" DBH</w:t>
      </w:r>
    </w:p>
    <w:p w:rsidR="00854142" w:rsidP="00854142" w:rsidRDefault="00854142" w14:paraId="1042AB07" w14:textId="77777777">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54142" w:rsidP="00854142" w:rsidRDefault="00854142" w14:paraId="593EC059" w14:textId="77777777"/>
    <w:p w:rsidR="00854142" w:rsidP="00854142" w:rsidRDefault="00854142" w14:paraId="5765FA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854142" w:rsidR="00854142" w:rsidTr="00854142" w14:paraId="13369E89" w14:textId="77777777">
        <w:tc>
          <w:tcPr>
            <w:tcW w:w="1116" w:type="dxa"/>
            <w:tcBorders>
              <w:top w:val="single" w:color="auto" w:sz="2" w:space="0"/>
              <w:bottom w:val="single" w:color="000000" w:sz="12" w:space="0"/>
            </w:tcBorders>
            <w:shd w:val="clear" w:color="auto" w:fill="auto"/>
          </w:tcPr>
          <w:p w:rsidRPr="00854142" w:rsidR="00854142" w:rsidP="00BB73CE" w:rsidRDefault="00854142" w14:paraId="7E4E078C" w14:textId="77777777">
            <w:pPr>
              <w:rPr>
                <w:b/>
                <w:bCs/>
              </w:rPr>
            </w:pPr>
            <w:r w:rsidRPr="00854142">
              <w:rPr>
                <w:b/>
                <w:bCs/>
              </w:rPr>
              <w:t>Symbol</w:t>
            </w:r>
          </w:p>
        </w:tc>
        <w:tc>
          <w:tcPr>
            <w:tcW w:w="2796" w:type="dxa"/>
            <w:tcBorders>
              <w:top w:val="single" w:color="auto" w:sz="2" w:space="0"/>
              <w:bottom w:val="single" w:color="000000" w:sz="12" w:space="0"/>
            </w:tcBorders>
            <w:shd w:val="clear" w:color="auto" w:fill="auto"/>
          </w:tcPr>
          <w:p w:rsidRPr="00854142" w:rsidR="00854142" w:rsidP="00BB73CE" w:rsidRDefault="00854142" w14:paraId="1284841E" w14:textId="77777777">
            <w:pPr>
              <w:rPr>
                <w:b/>
                <w:bCs/>
              </w:rPr>
            </w:pPr>
            <w:r w:rsidRPr="00854142">
              <w:rPr>
                <w:b/>
                <w:bCs/>
              </w:rPr>
              <w:t>Scientific Name</w:t>
            </w:r>
          </w:p>
        </w:tc>
        <w:tc>
          <w:tcPr>
            <w:tcW w:w="2688" w:type="dxa"/>
            <w:tcBorders>
              <w:top w:val="single" w:color="auto" w:sz="2" w:space="0"/>
              <w:bottom w:val="single" w:color="000000" w:sz="12" w:space="0"/>
            </w:tcBorders>
            <w:shd w:val="clear" w:color="auto" w:fill="auto"/>
          </w:tcPr>
          <w:p w:rsidRPr="00854142" w:rsidR="00854142" w:rsidP="00BB73CE" w:rsidRDefault="00854142" w14:paraId="00CD28ED" w14:textId="77777777">
            <w:pPr>
              <w:rPr>
                <w:b/>
                <w:bCs/>
              </w:rPr>
            </w:pPr>
            <w:r w:rsidRPr="00854142">
              <w:rPr>
                <w:b/>
                <w:bCs/>
              </w:rPr>
              <w:t>Common Name</w:t>
            </w:r>
          </w:p>
        </w:tc>
        <w:tc>
          <w:tcPr>
            <w:tcW w:w="1956" w:type="dxa"/>
            <w:tcBorders>
              <w:top w:val="single" w:color="auto" w:sz="2" w:space="0"/>
              <w:bottom w:val="single" w:color="000000" w:sz="12" w:space="0"/>
            </w:tcBorders>
            <w:shd w:val="clear" w:color="auto" w:fill="auto"/>
          </w:tcPr>
          <w:p w:rsidRPr="00854142" w:rsidR="00854142" w:rsidP="00BB73CE" w:rsidRDefault="00854142" w14:paraId="59A7BE26" w14:textId="77777777">
            <w:pPr>
              <w:rPr>
                <w:b/>
                <w:bCs/>
              </w:rPr>
            </w:pPr>
            <w:r w:rsidRPr="00854142">
              <w:rPr>
                <w:b/>
                <w:bCs/>
              </w:rPr>
              <w:t>Canopy Position</w:t>
            </w:r>
          </w:p>
        </w:tc>
      </w:tr>
      <w:tr w:rsidRPr="00854142" w:rsidR="00854142" w:rsidTr="00854142" w14:paraId="37D1A220" w14:textId="77777777">
        <w:tc>
          <w:tcPr>
            <w:tcW w:w="1116" w:type="dxa"/>
            <w:tcBorders>
              <w:top w:val="single" w:color="000000" w:sz="12" w:space="0"/>
            </w:tcBorders>
            <w:shd w:val="clear" w:color="auto" w:fill="auto"/>
          </w:tcPr>
          <w:p w:rsidRPr="00854142" w:rsidR="00854142" w:rsidP="00BB73CE" w:rsidRDefault="00854142" w14:paraId="316CADD6" w14:textId="77777777">
            <w:pPr>
              <w:rPr>
                <w:bCs/>
              </w:rPr>
            </w:pPr>
            <w:r w:rsidRPr="00854142">
              <w:rPr>
                <w:bCs/>
              </w:rPr>
              <w:t>PIPO</w:t>
            </w:r>
          </w:p>
        </w:tc>
        <w:tc>
          <w:tcPr>
            <w:tcW w:w="2796" w:type="dxa"/>
            <w:tcBorders>
              <w:top w:val="single" w:color="000000" w:sz="12" w:space="0"/>
            </w:tcBorders>
            <w:shd w:val="clear" w:color="auto" w:fill="auto"/>
          </w:tcPr>
          <w:p w:rsidRPr="00854142" w:rsidR="00854142" w:rsidP="00BB73CE" w:rsidRDefault="00854142" w14:paraId="3155A9D5" w14:textId="77777777">
            <w:r w:rsidRPr="00854142">
              <w:t>Pinus ponderosa</w:t>
            </w:r>
          </w:p>
        </w:tc>
        <w:tc>
          <w:tcPr>
            <w:tcW w:w="2688" w:type="dxa"/>
            <w:tcBorders>
              <w:top w:val="single" w:color="000000" w:sz="12" w:space="0"/>
            </w:tcBorders>
            <w:shd w:val="clear" w:color="auto" w:fill="auto"/>
          </w:tcPr>
          <w:p w:rsidRPr="00854142" w:rsidR="00854142" w:rsidP="00BB73CE" w:rsidRDefault="00854142" w14:paraId="3E6127F8" w14:textId="77777777">
            <w:r w:rsidRPr="00854142">
              <w:t>Ponderosa pine</w:t>
            </w:r>
          </w:p>
        </w:tc>
        <w:tc>
          <w:tcPr>
            <w:tcW w:w="1956" w:type="dxa"/>
            <w:tcBorders>
              <w:top w:val="single" w:color="000000" w:sz="12" w:space="0"/>
            </w:tcBorders>
            <w:shd w:val="clear" w:color="auto" w:fill="auto"/>
          </w:tcPr>
          <w:p w:rsidRPr="00854142" w:rsidR="00854142" w:rsidP="00BB73CE" w:rsidRDefault="00854142" w14:paraId="30473BE6" w14:textId="77777777">
            <w:r w:rsidRPr="00854142">
              <w:t>Upper</w:t>
            </w:r>
          </w:p>
        </w:tc>
      </w:tr>
      <w:tr w:rsidRPr="00854142" w:rsidR="00854142" w:rsidTr="00854142" w14:paraId="3E411C76" w14:textId="77777777">
        <w:tc>
          <w:tcPr>
            <w:tcW w:w="1116" w:type="dxa"/>
            <w:shd w:val="clear" w:color="auto" w:fill="auto"/>
          </w:tcPr>
          <w:p w:rsidRPr="00854142" w:rsidR="00854142" w:rsidP="00BB73CE" w:rsidRDefault="00854142" w14:paraId="0045689D" w14:textId="77777777">
            <w:pPr>
              <w:rPr>
                <w:bCs/>
              </w:rPr>
            </w:pPr>
            <w:r w:rsidRPr="00854142">
              <w:rPr>
                <w:bCs/>
              </w:rPr>
              <w:t>ACLE9</w:t>
            </w:r>
          </w:p>
        </w:tc>
        <w:tc>
          <w:tcPr>
            <w:tcW w:w="2796" w:type="dxa"/>
            <w:shd w:val="clear" w:color="auto" w:fill="auto"/>
          </w:tcPr>
          <w:p w:rsidRPr="00854142" w:rsidR="00854142" w:rsidP="00BB73CE" w:rsidRDefault="00854142" w14:paraId="01CB115A" w14:textId="77777777">
            <w:proofErr w:type="spellStart"/>
            <w:r w:rsidRPr="00854142">
              <w:t>Achnatherum</w:t>
            </w:r>
            <w:proofErr w:type="spellEnd"/>
            <w:r w:rsidRPr="00854142">
              <w:t xml:space="preserve"> </w:t>
            </w:r>
            <w:proofErr w:type="spellStart"/>
            <w:r w:rsidRPr="00854142">
              <w:t>lettermanii</w:t>
            </w:r>
            <w:proofErr w:type="spellEnd"/>
          </w:p>
        </w:tc>
        <w:tc>
          <w:tcPr>
            <w:tcW w:w="2688" w:type="dxa"/>
            <w:shd w:val="clear" w:color="auto" w:fill="auto"/>
          </w:tcPr>
          <w:p w:rsidRPr="00854142" w:rsidR="00854142" w:rsidP="00BB73CE" w:rsidRDefault="00854142" w14:paraId="666553A8" w14:textId="77777777">
            <w:r w:rsidRPr="00854142">
              <w:t xml:space="preserve">Letterman's </w:t>
            </w:r>
            <w:proofErr w:type="spellStart"/>
            <w:r w:rsidRPr="00854142">
              <w:t>needlegrass</w:t>
            </w:r>
            <w:proofErr w:type="spellEnd"/>
          </w:p>
        </w:tc>
        <w:tc>
          <w:tcPr>
            <w:tcW w:w="1956" w:type="dxa"/>
            <w:shd w:val="clear" w:color="auto" w:fill="auto"/>
          </w:tcPr>
          <w:p w:rsidRPr="00854142" w:rsidR="00854142" w:rsidP="00BB73CE" w:rsidRDefault="00854142" w14:paraId="58473174" w14:textId="77777777">
            <w:r w:rsidRPr="00854142">
              <w:t>Lower</w:t>
            </w:r>
          </w:p>
        </w:tc>
      </w:tr>
      <w:tr w:rsidRPr="00854142" w:rsidR="00854142" w:rsidTr="00854142" w14:paraId="1F9F8D0D" w14:textId="77777777">
        <w:tc>
          <w:tcPr>
            <w:tcW w:w="1116" w:type="dxa"/>
            <w:shd w:val="clear" w:color="auto" w:fill="auto"/>
          </w:tcPr>
          <w:p w:rsidRPr="00854142" w:rsidR="00854142" w:rsidP="00BB73CE" w:rsidRDefault="00854142" w14:paraId="62EDB53B" w14:textId="77777777">
            <w:pPr>
              <w:rPr>
                <w:bCs/>
              </w:rPr>
            </w:pPr>
            <w:r w:rsidRPr="00854142">
              <w:rPr>
                <w:bCs/>
              </w:rPr>
              <w:t>MUMO</w:t>
            </w:r>
          </w:p>
        </w:tc>
        <w:tc>
          <w:tcPr>
            <w:tcW w:w="2796" w:type="dxa"/>
            <w:shd w:val="clear" w:color="auto" w:fill="auto"/>
          </w:tcPr>
          <w:p w:rsidRPr="00854142" w:rsidR="00854142" w:rsidP="00BB73CE" w:rsidRDefault="00854142" w14:paraId="544E7485" w14:textId="77777777">
            <w:proofErr w:type="spellStart"/>
            <w:r w:rsidRPr="00854142">
              <w:t>Muhlenbergia</w:t>
            </w:r>
            <w:proofErr w:type="spellEnd"/>
            <w:r w:rsidRPr="00854142">
              <w:t xml:space="preserve"> </w:t>
            </w:r>
            <w:proofErr w:type="spellStart"/>
            <w:r w:rsidRPr="00854142">
              <w:t>montana</w:t>
            </w:r>
            <w:proofErr w:type="spellEnd"/>
          </w:p>
        </w:tc>
        <w:tc>
          <w:tcPr>
            <w:tcW w:w="2688" w:type="dxa"/>
            <w:shd w:val="clear" w:color="auto" w:fill="auto"/>
          </w:tcPr>
          <w:p w:rsidRPr="00854142" w:rsidR="00854142" w:rsidP="00BB73CE" w:rsidRDefault="00854142" w14:paraId="60D8F538" w14:textId="77777777">
            <w:r w:rsidRPr="00854142">
              <w:t>Mountain muhly</w:t>
            </w:r>
          </w:p>
        </w:tc>
        <w:tc>
          <w:tcPr>
            <w:tcW w:w="1956" w:type="dxa"/>
            <w:shd w:val="clear" w:color="auto" w:fill="auto"/>
          </w:tcPr>
          <w:p w:rsidRPr="00854142" w:rsidR="00854142" w:rsidP="00BB73CE" w:rsidRDefault="00854142" w14:paraId="7E445C8D" w14:textId="77777777">
            <w:r w:rsidRPr="00854142">
              <w:t>Lower</w:t>
            </w:r>
          </w:p>
        </w:tc>
      </w:tr>
    </w:tbl>
    <w:p w:rsidR="00854142" w:rsidP="00854142" w:rsidRDefault="00854142" w14:paraId="46F30111" w14:textId="77777777"/>
    <w:p w:rsidR="00854142" w:rsidP="00854142" w:rsidRDefault="00854142" w14:paraId="737CBEBE" w14:textId="77777777">
      <w:pPr>
        <w:pStyle w:val="SClassInfoPara"/>
      </w:pPr>
      <w:r>
        <w:t>Description</w:t>
      </w:r>
    </w:p>
    <w:p w:rsidR="00854142" w:rsidP="00854142" w:rsidRDefault="00854142" w14:paraId="13AE6980" w14:textId="77777777">
      <w:r>
        <w:t>Large and very la</w:t>
      </w:r>
      <w:r w:rsidR="001E1CEC">
        <w:t>rge old ponderosa pine</w:t>
      </w:r>
      <w:r>
        <w:t>, with medium to high cover of bunchgrasses. Old growth attributes</w:t>
      </w:r>
      <w:r w:rsidR="001E1CEC">
        <w:t xml:space="preserve"> </w:t>
      </w:r>
      <w:r>
        <w:t xml:space="preserve">include </w:t>
      </w:r>
      <w:r w:rsidR="001E1CEC">
        <w:t>occasional</w:t>
      </w:r>
      <w:r>
        <w:t xml:space="preserve"> down wood, snags, diseased trees.</w:t>
      </w:r>
    </w:p>
    <w:p w:rsidR="00854142" w:rsidP="00854142" w:rsidRDefault="00854142" w14:paraId="25120B53" w14:textId="77777777"/>
    <w:p w:rsidR="00854142" w:rsidP="00854142" w:rsidRDefault="00854142" w14:paraId="40492EFE" w14:textId="77777777">
      <w:r>
        <w:t>Based on reviewer comments, NAVI4 was removed from the indicator species list and replaced with ACLE9. NAVI4 might also occur.</w:t>
      </w:r>
    </w:p>
    <w:p w:rsidR="00854142" w:rsidP="00854142" w:rsidRDefault="00854142" w14:paraId="529C96D2" w14:textId="77777777"/>
    <w:p w:rsidR="00854142" w:rsidP="00854142" w:rsidRDefault="00854142" w14:paraId="5C52DA3E" w14:textId="77777777">
      <w:r>
        <w:t>This class was originally modeled with shorter trees, but due to mapping rules, reviewers for MZs 27 and 33 raised height to 10-25m so that there was no overlap. If possible in mapping, you can distinguish on DBH. Classes D and E should have larger DBH.</w:t>
      </w:r>
    </w:p>
    <w:p w:rsidR="00854142" w:rsidP="00854142" w:rsidRDefault="00854142" w14:paraId="718B6233" w14:textId="77777777"/>
    <w:p w:rsidR="00854142" w:rsidP="00854142" w:rsidRDefault="00854142" w14:paraId="0B432B07" w14:textId="77777777">
      <w:r>
        <w:t>Replaceme</w:t>
      </w:r>
      <w:r w:rsidR="001E1CEC">
        <w:t>nt fire occurs every 300-500yrs.</w:t>
      </w:r>
    </w:p>
    <w:p w:rsidR="00854142" w:rsidP="00854142" w:rsidRDefault="00854142" w14:paraId="2AD65F9F" w14:textId="77777777"/>
    <w:p>
      <w:r>
        <w:rPr>
          <w:i/>
          <w:u w:val="single"/>
        </w:rPr>
        <w:t>Maximum Tree Size Class</w:t>
      </w:r>
      <w:br/>
      <w:r>
        <w:t>Medium 9-21" DBH</w:t>
      </w:r>
    </w:p>
    <w:p w:rsidR="00854142" w:rsidP="00854142" w:rsidRDefault="00854142" w14:paraId="7D1F1373" w14:textId="77777777">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54142" w:rsidP="00854142" w:rsidRDefault="00854142" w14:paraId="69BC7F9A" w14:textId="77777777"/>
    <w:p w:rsidR="00854142" w:rsidP="00854142" w:rsidRDefault="00854142" w14:paraId="7F7819C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96"/>
        <w:gridCol w:w="2688"/>
        <w:gridCol w:w="1956"/>
      </w:tblGrid>
      <w:tr w:rsidRPr="00854142" w:rsidR="00854142" w:rsidTr="00854142" w14:paraId="73FD1856" w14:textId="77777777">
        <w:tc>
          <w:tcPr>
            <w:tcW w:w="1116" w:type="dxa"/>
            <w:tcBorders>
              <w:top w:val="single" w:color="auto" w:sz="2" w:space="0"/>
              <w:bottom w:val="single" w:color="000000" w:sz="12" w:space="0"/>
            </w:tcBorders>
            <w:shd w:val="clear" w:color="auto" w:fill="auto"/>
          </w:tcPr>
          <w:p w:rsidRPr="00854142" w:rsidR="00854142" w:rsidP="00A07159" w:rsidRDefault="00854142" w14:paraId="3D81B12C" w14:textId="77777777">
            <w:pPr>
              <w:rPr>
                <w:b/>
                <w:bCs/>
              </w:rPr>
            </w:pPr>
            <w:r w:rsidRPr="00854142">
              <w:rPr>
                <w:b/>
                <w:bCs/>
              </w:rPr>
              <w:t>Symbol</w:t>
            </w:r>
          </w:p>
        </w:tc>
        <w:tc>
          <w:tcPr>
            <w:tcW w:w="2796" w:type="dxa"/>
            <w:tcBorders>
              <w:top w:val="single" w:color="auto" w:sz="2" w:space="0"/>
              <w:bottom w:val="single" w:color="000000" w:sz="12" w:space="0"/>
            </w:tcBorders>
            <w:shd w:val="clear" w:color="auto" w:fill="auto"/>
          </w:tcPr>
          <w:p w:rsidRPr="00854142" w:rsidR="00854142" w:rsidP="00A07159" w:rsidRDefault="00854142" w14:paraId="3376C2B9" w14:textId="77777777">
            <w:pPr>
              <w:rPr>
                <w:b/>
                <w:bCs/>
              </w:rPr>
            </w:pPr>
            <w:r w:rsidRPr="00854142">
              <w:rPr>
                <w:b/>
                <w:bCs/>
              </w:rPr>
              <w:t>Scientific Name</w:t>
            </w:r>
          </w:p>
        </w:tc>
        <w:tc>
          <w:tcPr>
            <w:tcW w:w="2688" w:type="dxa"/>
            <w:tcBorders>
              <w:top w:val="single" w:color="auto" w:sz="2" w:space="0"/>
              <w:bottom w:val="single" w:color="000000" w:sz="12" w:space="0"/>
            </w:tcBorders>
            <w:shd w:val="clear" w:color="auto" w:fill="auto"/>
          </w:tcPr>
          <w:p w:rsidRPr="00854142" w:rsidR="00854142" w:rsidP="00A07159" w:rsidRDefault="00854142" w14:paraId="6E18EF99" w14:textId="77777777">
            <w:pPr>
              <w:rPr>
                <w:b/>
                <w:bCs/>
              </w:rPr>
            </w:pPr>
            <w:r w:rsidRPr="00854142">
              <w:rPr>
                <w:b/>
                <w:bCs/>
              </w:rPr>
              <w:t>Common Name</w:t>
            </w:r>
          </w:p>
        </w:tc>
        <w:tc>
          <w:tcPr>
            <w:tcW w:w="1956" w:type="dxa"/>
            <w:tcBorders>
              <w:top w:val="single" w:color="auto" w:sz="2" w:space="0"/>
              <w:bottom w:val="single" w:color="000000" w:sz="12" w:space="0"/>
            </w:tcBorders>
            <w:shd w:val="clear" w:color="auto" w:fill="auto"/>
          </w:tcPr>
          <w:p w:rsidRPr="00854142" w:rsidR="00854142" w:rsidP="00A07159" w:rsidRDefault="00854142" w14:paraId="4DACA9DB" w14:textId="77777777">
            <w:pPr>
              <w:rPr>
                <w:b/>
                <w:bCs/>
              </w:rPr>
            </w:pPr>
            <w:r w:rsidRPr="00854142">
              <w:rPr>
                <w:b/>
                <w:bCs/>
              </w:rPr>
              <w:t>Canopy Position</w:t>
            </w:r>
          </w:p>
        </w:tc>
      </w:tr>
      <w:tr w:rsidRPr="00854142" w:rsidR="00854142" w:rsidTr="00854142" w14:paraId="1C5ABF98" w14:textId="77777777">
        <w:tc>
          <w:tcPr>
            <w:tcW w:w="1116" w:type="dxa"/>
            <w:tcBorders>
              <w:top w:val="single" w:color="000000" w:sz="12" w:space="0"/>
            </w:tcBorders>
            <w:shd w:val="clear" w:color="auto" w:fill="auto"/>
          </w:tcPr>
          <w:p w:rsidRPr="00854142" w:rsidR="00854142" w:rsidP="00A07159" w:rsidRDefault="00854142" w14:paraId="4F9B9D04" w14:textId="77777777">
            <w:pPr>
              <w:rPr>
                <w:bCs/>
              </w:rPr>
            </w:pPr>
            <w:r w:rsidRPr="00854142">
              <w:rPr>
                <w:bCs/>
              </w:rPr>
              <w:t>PIPO</w:t>
            </w:r>
          </w:p>
        </w:tc>
        <w:tc>
          <w:tcPr>
            <w:tcW w:w="2796" w:type="dxa"/>
            <w:tcBorders>
              <w:top w:val="single" w:color="000000" w:sz="12" w:space="0"/>
            </w:tcBorders>
            <w:shd w:val="clear" w:color="auto" w:fill="auto"/>
          </w:tcPr>
          <w:p w:rsidRPr="00854142" w:rsidR="00854142" w:rsidP="00A07159" w:rsidRDefault="00854142" w14:paraId="1FE3935F" w14:textId="77777777">
            <w:r w:rsidRPr="00854142">
              <w:t>Pinus ponderosa</w:t>
            </w:r>
          </w:p>
        </w:tc>
        <w:tc>
          <w:tcPr>
            <w:tcW w:w="2688" w:type="dxa"/>
            <w:tcBorders>
              <w:top w:val="single" w:color="000000" w:sz="12" w:space="0"/>
            </w:tcBorders>
            <w:shd w:val="clear" w:color="auto" w:fill="auto"/>
          </w:tcPr>
          <w:p w:rsidRPr="00854142" w:rsidR="00854142" w:rsidP="00A07159" w:rsidRDefault="00854142" w14:paraId="78997315" w14:textId="77777777">
            <w:r w:rsidRPr="00854142">
              <w:t>Ponderosa pine</w:t>
            </w:r>
          </w:p>
        </w:tc>
        <w:tc>
          <w:tcPr>
            <w:tcW w:w="1956" w:type="dxa"/>
            <w:tcBorders>
              <w:top w:val="single" w:color="000000" w:sz="12" w:space="0"/>
            </w:tcBorders>
            <w:shd w:val="clear" w:color="auto" w:fill="auto"/>
          </w:tcPr>
          <w:p w:rsidRPr="00854142" w:rsidR="00854142" w:rsidP="00A07159" w:rsidRDefault="00854142" w14:paraId="31E0E916" w14:textId="77777777">
            <w:r w:rsidRPr="00854142">
              <w:t>Upper</w:t>
            </w:r>
          </w:p>
        </w:tc>
      </w:tr>
      <w:tr w:rsidRPr="00854142" w:rsidR="00854142" w:rsidTr="00854142" w14:paraId="5038FFBB" w14:textId="77777777">
        <w:tc>
          <w:tcPr>
            <w:tcW w:w="1116" w:type="dxa"/>
            <w:shd w:val="clear" w:color="auto" w:fill="auto"/>
          </w:tcPr>
          <w:p w:rsidRPr="00854142" w:rsidR="00854142" w:rsidP="00A07159" w:rsidRDefault="00854142" w14:paraId="6074F273" w14:textId="77777777">
            <w:pPr>
              <w:rPr>
                <w:bCs/>
              </w:rPr>
            </w:pPr>
            <w:r w:rsidRPr="00854142">
              <w:rPr>
                <w:bCs/>
              </w:rPr>
              <w:t>ACLE9</w:t>
            </w:r>
          </w:p>
        </w:tc>
        <w:tc>
          <w:tcPr>
            <w:tcW w:w="2796" w:type="dxa"/>
            <w:shd w:val="clear" w:color="auto" w:fill="auto"/>
          </w:tcPr>
          <w:p w:rsidRPr="00854142" w:rsidR="00854142" w:rsidP="00A07159" w:rsidRDefault="00854142" w14:paraId="01860384" w14:textId="77777777">
            <w:proofErr w:type="spellStart"/>
            <w:r w:rsidRPr="00854142">
              <w:t>Achnatherum</w:t>
            </w:r>
            <w:proofErr w:type="spellEnd"/>
            <w:r w:rsidRPr="00854142">
              <w:t xml:space="preserve"> </w:t>
            </w:r>
            <w:proofErr w:type="spellStart"/>
            <w:r w:rsidRPr="00854142">
              <w:t>lettermanii</w:t>
            </w:r>
            <w:proofErr w:type="spellEnd"/>
          </w:p>
        </w:tc>
        <w:tc>
          <w:tcPr>
            <w:tcW w:w="2688" w:type="dxa"/>
            <w:shd w:val="clear" w:color="auto" w:fill="auto"/>
          </w:tcPr>
          <w:p w:rsidRPr="00854142" w:rsidR="00854142" w:rsidP="00A07159" w:rsidRDefault="00854142" w14:paraId="0D419B59" w14:textId="77777777">
            <w:r w:rsidRPr="00854142">
              <w:t xml:space="preserve">Letterman's </w:t>
            </w:r>
            <w:proofErr w:type="spellStart"/>
            <w:r w:rsidRPr="00854142">
              <w:t>needlegrass</w:t>
            </w:r>
            <w:proofErr w:type="spellEnd"/>
          </w:p>
        </w:tc>
        <w:tc>
          <w:tcPr>
            <w:tcW w:w="1956" w:type="dxa"/>
            <w:shd w:val="clear" w:color="auto" w:fill="auto"/>
          </w:tcPr>
          <w:p w:rsidRPr="00854142" w:rsidR="00854142" w:rsidP="00A07159" w:rsidRDefault="00854142" w14:paraId="28F1683F" w14:textId="77777777">
            <w:r w:rsidRPr="00854142">
              <w:t>Lower</w:t>
            </w:r>
          </w:p>
        </w:tc>
      </w:tr>
      <w:tr w:rsidRPr="00854142" w:rsidR="00854142" w:rsidTr="00854142" w14:paraId="10C1CA86" w14:textId="77777777">
        <w:tc>
          <w:tcPr>
            <w:tcW w:w="1116" w:type="dxa"/>
            <w:shd w:val="clear" w:color="auto" w:fill="auto"/>
          </w:tcPr>
          <w:p w:rsidRPr="00854142" w:rsidR="00854142" w:rsidP="00A07159" w:rsidRDefault="00854142" w14:paraId="35B78C07" w14:textId="77777777">
            <w:pPr>
              <w:rPr>
                <w:bCs/>
              </w:rPr>
            </w:pPr>
            <w:r w:rsidRPr="00854142">
              <w:rPr>
                <w:bCs/>
              </w:rPr>
              <w:t>MUMO</w:t>
            </w:r>
          </w:p>
        </w:tc>
        <w:tc>
          <w:tcPr>
            <w:tcW w:w="2796" w:type="dxa"/>
            <w:shd w:val="clear" w:color="auto" w:fill="auto"/>
          </w:tcPr>
          <w:p w:rsidRPr="00854142" w:rsidR="00854142" w:rsidP="00A07159" w:rsidRDefault="00854142" w14:paraId="5D83B7AA" w14:textId="77777777">
            <w:proofErr w:type="spellStart"/>
            <w:r w:rsidRPr="00854142">
              <w:t>Muhlenbergia</w:t>
            </w:r>
            <w:proofErr w:type="spellEnd"/>
            <w:r w:rsidRPr="00854142">
              <w:t xml:space="preserve"> </w:t>
            </w:r>
            <w:proofErr w:type="spellStart"/>
            <w:r w:rsidRPr="00854142">
              <w:t>montana</w:t>
            </w:r>
            <w:proofErr w:type="spellEnd"/>
          </w:p>
        </w:tc>
        <w:tc>
          <w:tcPr>
            <w:tcW w:w="2688" w:type="dxa"/>
            <w:shd w:val="clear" w:color="auto" w:fill="auto"/>
          </w:tcPr>
          <w:p w:rsidRPr="00854142" w:rsidR="00854142" w:rsidP="00A07159" w:rsidRDefault="00854142" w14:paraId="2129EDC5" w14:textId="77777777">
            <w:r w:rsidRPr="00854142">
              <w:t>Mountain muhly</w:t>
            </w:r>
          </w:p>
        </w:tc>
        <w:tc>
          <w:tcPr>
            <w:tcW w:w="1956" w:type="dxa"/>
            <w:shd w:val="clear" w:color="auto" w:fill="auto"/>
          </w:tcPr>
          <w:p w:rsidRPr="00854142" w:rsidR="00854142" w:rsidP="00A07159" w:rsidRDefault="00854142" w14:paraId="60935F74" w14:textId="77777777">
            <w:r w:rsidRPr="00854142">
              <w:t>Lower</w:t>
            </w:r>
          </w:p>
        </w:tc>
      </w:tr>
    </w:tbl>
    <w:p w:rsidR="00854142" w:rsidP="00854142" w:rsidRDefault="00854142" w14:paraId="758320F0" w14:textId="77777777"/>
    <w:p w:rsidR="00854142" w:rsidP="00854142" w:rsidRDefault="00854142" w14:paraId="4293821C" w14:textId="77777777">
      <w:pPr>
        <w:pStyle w:val="SClassInfoPara"/>
      </w:pPr>
      <w:r>
        <w:t>Description</w:t>
      </w:r>
    </w:p>
    <w:p w:rsidR="00854142" w:rsidP="00854142" w:rsidRDefault="00854142" w14:paraId="2FF34DCE" w14:textId="77777777">
      <w:r>
        <w:t xml:space="preserve">Large and very large old growth ponderosa pine, with medium cover of bunchgrasses. Old growth attributes include </w:t>
      </w:r>
      <w:r w:rsidR="001E1CEC">
        <w:t>occasional</w:t>
      </w:r>
      <w:r>
        <w:t xml:space="preserve"> down wood, snags, diseased trees.</w:t>
      </w:r>
    </w:p>
    <w:p w:rsidR="00854142" w:rsidP="00854142" w:rsidRDefault="00854142" w14:paraId="23FCA550" w14:textId="77777777"/>
    <w:p w:rsidR="00854142" w:rsidP="00854142" w:rsidRDefault="00854142" w14:paraId="2E5EC0DC" w14:textId="77777777">
      <w:r>
        <w:t>Based on reviewer comments, NAVI4 was removed from the indicator species list and replaced with</w:t>
      </w:r>
      <w:r w:rsidR="001E1CEC">
        <w:t xml:space="preserve"> ACLE9. NAVI4 might also occur.</w:t>
      </w:r>
    </w:p>
    <w:p w:rsidR="00854142" w:rsidP="00854142" w:rsidRDefault="00854142" w14:paraId="041986C0" w14:textId="77777777"/>
    <w:p w:rsidR="00854142" w:rsidP="00854142" w:rsidRDefault="00854142" w14:paraId="62532A85" w14:textId="77777777">
      <w:r>
        <w:t>This class was originally modeled with shorter trees, but due to mapping rules, reviewers for MZs 27 and 33 raised height to 10-25m so that there was no overlap. If possible in mapping, you can distinguish on DBH. Class D and E should have larger DBH.</w:t>
      </w:r>
    </w:p>
    <w:p w:rsidR="00854142" w:rsidP="00854142" w:rsidRDefault="00854142" w14:paraId="2B93280E" w14:textId="77777777"/>
    <w:p w:rsidR="00854142" w:rsidP="00854142" w:rsidRDefault="00854142" w14:paraId="47745E9A" w14:textId="77777777">
      <w:r>
        <w:t>Replacement fire every 300-500yrs.</w:t>
      </w:r>
    </w:p>
    <w:p w:rsidR="00854142" w:rsidP="00854142" w:rsidRDefault="00854142" w14:paraId="565E18A7"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54142" w:rsidP="00854142" w:rsidRDefault="00854142" w14:paraId="4A255D95" w14:textId="77777777">
      <w:r>
        <w:t>Brown, P.M., M.R. Kaufmann, and W.D. Shepperd. 1999. Long-term, landscape patterns of past fire events in a montane ponderosa pine forest of central Colorado. Landscape Ecology 4(6): 513-532.</w:t>
      </w:r>
    </w:p>
    <w:p w:rsidR="00854142" w:rsidP="00854142" w:rsidRDefault="00854142" w14:paraId="168403DC" w14:textId="77777777"/>
    <w:p w:rsidR="00854142" w:rsidP="00854142" w:rsidRDefault="00854142" w14:paraId="6194C385" w14:textId="77777777">
      <w:r>
        <w:t>Brown, P.M. and W.D. Shepperd. 2001. Fire history and fire climatology along a 5o gradient in latitude in Colorado and Wyoming, USA. The Paleobotanist 50 (1): 133-140.</w:t>
      </w:r>
    </w:p>
    <w:p w:rsidR="00854142" w:rsidP="00854142" w:rsidRDefault="00854142" w14:paraId="231DB2CA" w14:textId="6150522E"/>
    <w:p w:rsidR="003C7172" w:rsidP="003C7172" w:rsidRDefault="003C7172" w14:paraId="43474D72"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C7172" w:rsidP="00854142" w:rsidRDefault="003C7172" w14:paraId="616D9057" w14:textId="77777777"/>
    <w:p w:rsidR="00854142" w:rsidP="00854142" w:rsidRDefault="00854142" w14:paraId="4560B152" w14:textId="77777777">
      <w:proofErr w:type="spellStart"/>
      <w:r>
        <w:t>Ehle</w:t>
      </w:r>
      <w:proofErr w:type="spellEnd"/>
      <w:r>
        <w:t>, D.S. and W.L. Baker. 2003. Disturbance and stand dynamics in ponderosa pine forests in Rocky Mountain National Park, USA. Ecological Monographs 73 (4): 543-566.</w:t>
      </w:r>
    </w:p>
    <w:p w:rsidR="00854142" w:rsidP="00854142" w:rsidRDefault="00854142" w14:paraId="297F6AA3" w14:textId="77777777"/>
    <w:p w:rsidR="00854142" w:rsidP="00854142" w:rsidRDefault="00854142" w14:paraId="182AAC82" w14:textId="77777777">
      <w:r>
        <w:t>Kaufmann, M.R., C.M. Regan and P.M. Brown. 2000. Heterogeneity in ponderosa pine/Douglas-fir forests: age and size structure in unlogged and logged landscapes of central Colorado. Canadian Journal of Forest Research 30: 698- 711.</w:t>
      </w:r>
    </w:p>
    <w:p w:rsidR="00854142" w:rsidP="00854142" w:rsidRDefault="00854142" w14:paraId="3828C108" w14:textId="77777777"/>
    <w:p w:rsidR="00854142" w:rsidP="00854142" w:rsidRDefault="00854142" w14:paraId="0E822687"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854142" w:rsidP="00854142" w:rsidRDefault="00854142" w14:paraId="320CBB9F" w14:textId="77777777"/>
    <w:p w:rsidR="00854142" w:rsidP="00854142" w:rsidRDefault="00854142" w14:paraId="2D868D8B" w14:textId="77777777">
      <w:r>
        <w:t>Marr, J. W. 1961. Ecosystems of the east slope of the Front Range in Colorado. University of Colorado Studies Series in Biology 8, Boulder, CO.</w:t>
      </w:r>
    </w:p>
    <w:p w:rsidR="00854142" w:rsidP="00854142" w:rsidRDefault="00854142" w14:paraId="1DF0CB9D" w14:textId="77777777"/>
    <w:p w:rsidR="00854142" w:rsidP="00854142" w:rsidRDefault="00854142" w14:paraId="39C00FC4"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854142" w:rsidP="00854142" w:rsidRDefault="00854142" w14:paraId="1829A1DB" w14:textId="77777777"/>
    <w:p w:rsidR="00854142" w:rsidP="00854142" w:rsidRDefault="00854142" w14:paraId="10330542" w14:textId="77777777">
      <w:r>
        <w:t>NatureServe. 2007. International Ecological Classification Standard: Terrestrial Ecological Classifications. NatureServe Central Databases. Arlington, VA. Data current as of 10 February 2007.</w:t>
      </w:r>
    </w:p>
    <w:p w:rsidR="00854142" w:rsidP="00854142" w:rsidRDefault="00854142" w14:paraId="105D7F62" w14:textId="77777777"/>
    <w:p w:rsidR="00854142" w:rsidP="00854142" w:rsidRDefault="00854142" w14:paraId="6DEC943C" w14:textId="77777777">
      <w:r>
        <w:lastRenderedPageBreak/>
        <w:t xml:space="preserve">NatureServe. 2005. NatureServe Explorer: An online encyclopedia of life [web application]. Version 4.4. NatureServe, Arlington, Virginia. Available http://www.natureserve.org/explorer. (Accessed: May 2, 2005). </w:t>
      </w:r>
    </w:p>
    <w:p w:rsidR="00854142" w:rsidP="00854142" w:rsidRDefault="00854142" w14:paraId="27FFC67F" w14:textId="77777777"/>
    <w:p w:rsidR="00854142" w:rsidP="00854142" w:rsidRDefault="00854142" w14:paraId="1A6EC3FD" w14:textId="77777777">
      <w:r>
        <w:t xml:space="preserve">Peet, R.K. 1981. Forest vegetation of the Colorado Front Range: composition and dynamics. </w:t>
      </w:r>
      <w:proofErr w:type="spellStart"/>
      <w:r>
        <w:t>Vegetatio</w:t>
      </w:r>
      <w:proofErr w:type="spellEnd"/>
      <w:r>
        <w:t xml:space="preserve"> 45: 3-75.</w:t>
      </w:r>
    </w:p>
    <w:p w:rsidR="00854142" w:rsidP="00854142" w:rsidRDefault="00854142" w14:paraId="26619030" w14:textId="77777777"/>
    <w:p w:rsidR="00854142" w:rsidP="00854142" w:rsidRDefault="00854142" w14:paraId="07E53BA9" w14:textId="77777777">
      <w:r>
        <w:t>Peet, R.K. 2000. Forests of the Rocky Mountains. Pages 75-122 in M. G. Barbour &amp; W. D. Billings, (eds.). North American Terrestrial Vegetation. 2nd edition. Cambridge University Press, New York.</w:t>
      </w:r>
    </w:p>
    <w:p w:rsidR="00854142" w:rsidP="00854142" w:rsidRDefault="00854142" w14:paraId="002E7B0B" w14:textId="77777777"/>
    <w:p w:rsidR="00854142" w:rsidP="00854142" w:rsidRDefault="00854142" w14:paraId="123314C3" w14:textId="77777777">
      <w:r>
        <w:t>Sherriff, R.L. 2004. The historic range of variability of ponderosa pine in the northern Colorado Front Range: past fire types and fire effects. Ph.D. Dissertation. University of Colorado, Boulder, CO.</w:t>
      </w:r>
    </w:p>
    <w:p w:rsidR="00854142" w:rsidP="00854142" w:rsidRDefault="00854142" w14:paraId="4CB0466C" w14:textId="77777777"/>
    <w:p w:rsidR="00854142" w:rsidP="00854142" w:rsidRDefault="00854142" w14:paraId="218A6D51"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854142" w:rsidP="00854142" w:rsidRDefault="00854142" w14:paraId="56907E70" w14:textId="77777777"/>
    <w:p w:rsidR="00854142" w:rsidP="00854142" w:rsidRDefault="00854142" w14:paraId="004F6981"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854142" w:rsidP="00854142" w:rsidRDefault="00854142" w14:paraId="018F330A" w14:textId="77777777"/>
    <w:p w:rsidR="00854142" w:rsidP="00854142" w:rsidRDefault="00854142" w14:paraId="6DA5AA73" w14:textId="77777777">
      <w:r>
        <w:t>Teague, K.R. 2004. The role of recent climatic variability on episodic Pinus ponderosa recruitment patterns along the forest-grassland ecotone of northern Colorado. MS Thesis, Univ. of Colorado-Boulder.</w:t>
      </w:r>
    </w:p>
    <w:p w:rsidR="00854142" w:rsidP="00854142" w:rsidRDefault="00854142" w14:paraId="0788DF40" w14:textId="77777777"/>
    <w:p w:rsidR="00854142" w:rsidP="00854142" w:rsidRDefault="00854142" w14:paraId="28E94E7A" w14:textId="77777777">
      <w:r>
        <w:t>USDA-NRCS Ecological Site/Range Site Descriptions, Section II, Field Office Technical Guides. http://www.nrcs.usda.gov/Technical/efotg/.</w:t>
      </w:r>
    </w:p>
    <w:p w:rsidR="00854142" w:rsidP="00854142" w:rsidRDefault="00854142" w14:paraId="197468F4" w14:textId="77777777"/>
    <w:p w:rsidR="00854142" w:rsidP="00854142" w:rsidRDefault="00854142" w14:paraId="21EB08D2" w14:textId="77777777">
      <w:r>
        <w:t>USDA-NRCS Ecological Site Descriptions Ponderosa Loam, July 1984. Available online: http://esis.sc.egov.usda.gov/Welcome/pgESDWelcome.aspx.</w:t>
      </w:r>
    </w:p>
    <w:p w:rsidR="00854142" w:rsidP="00854142" w:rsidRDefault="00854142" w14:paraId="50BE3243" w14:textId="77777777"/>
    <w:p w:rsidR="00854142" w:rsidP="00854142" w:rsidRDefault="00854142" w14:paraId="2B9B033E" w14:textId="77777777">
      <w:r>
        <w:t xml:space="preserve">USDA-NRCS Ecological Site Description, Limestone, August 2002. Available online: http://esis.sc.egov.usda.gov/Welcome/pgESDWelcome.aspx. </w:t>
      </w:r>
    </w:p>
    <w:p w:rsidR="00854142" w:rsidP="00854142" w:rsidRDefault="00854142" w14:paraId="74D81F43" w14:textId="77777777"/>
    <w:p w:rsidR="00854142" w:rsidP="00854142" w:rsidRDefault="00854142" w14:paraId="223440F5"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854142" w:rsidP="00854142" w:rsidRDefault="00854142" w14:paraId="49ACB4F8" w14:textId="77777777"/>
    <w:p w:rsidR="00854142" w:rsidP="00854142" w:rsidRDefault="00854142" w14:paraId="01A77041" w14:textId="77777777">
      <w:r>
        <w:t>Veblen, T.T. and D.C. Lorenz. 1986. Anthropogenic disturbance and recovery patterns in montane forests, Colorado Front Range. Physical Geography 7(1): 1-24.</w:t>
      </w:r>
    </w:p>
    <w:p w:rsidRPr="00A43E41" w:rsidR="004D5F12" w:rsidP="00854142" w:rsidRDefault="004D5F12" w14:paraId="0F8A1F2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7B10" w14:textId="77777777" w:rsidR="00267EF2" w:rsidRDefault="00267EF2">
      <w:r>
        <w:separator/>
      </w:r>
    </w:p>
  </w:endnote>
  <w:endnote w:type="continuationSeparator" w:id="0">
    <w:p w14:paraId="262F2A04" w14:textId="77777777" w:rsidR="00267EF2" w:rsidRDefault="0026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E81A" w14:textId="77777777" w:rsidR="00854142" w:rsidRDefault="00854142" w:rsidP="008541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CC01" w14:textId="77777777" w:rsidR="00267EF2" w:rsidRDefault="00267EF2">
      <w:r>
        <w:separator/>
      </w:r>
    </w:p>
  </w:footnote>
  <w:footnote w:type="continuationSeparator" w:id="0">
    <w:p w14:paraId="0093AEC7" w14:textId="77777777" w:rsidR="00267EF2" w:rsidRDefault="00267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004F" w14:textId="77777777" w:rsidR="00A43E41" w:rsidRDefault="00A43E41" w:rsidP="0085414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42"/>
    <w:rsid w:val="000037B3"/>
    <w:rsid w:val="00004505"/>
    <w:rsid w:val="00005947"/>
    <w:rsid w:val="00006AF9"/>
    <w:rsid w:val="00007DAF"/>
    <w:rsid w:val="000103AE"/>
    <w:rsid w:val="00013BD4"/>
    <w:rsid w:val="0001622F"/>
    <w:rsid w:val="00017E5D"/>
    <w:rsid w:val="0002152F"/>
    <w:rsid w:val="00023101"/>
    <w:rsid w:val="000231F4"/>
    <w:rsid w:val="00026382"/>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1CEC"/>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67EF2"/>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C7172"/>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1EA4"/>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13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4142"/>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B78B0"/>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1060"/>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6A"/>
    <w:rsid w:val="00C92EFC"/>
    <w:rsid w:val="00C95F45"/>
    <w:rsid w:val="00CA1B63"/>
    <w:rsid w:val="00CA2C4F"/>
    <w:rsid w:val="00CA2D4E"/>
    <w:rsid w:val="00CB0E67"/>
    <w:rsid w:val="00CB1D28"/>
    <w:rsid w:val="00CB52B7"/>
    <w:rsid w:val="00CB5D80"/>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0F90A"/>
  <w15:docId w15:val="{FD785B10-58CC-49F2-A491-85F75D5C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7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8B0"/>
    <w:rPr>
      <w:rFonts w:ascii="Segoe UI" w:hAnsi="Segoe UI" w:cs="Segoe UI"/>
      <w:sz w:val="18"/>
      <w:szCs w:val="18"/>
    </w:rPr>
  </w:style>
  <w:style w:type="character" w:styleId="CommentReference">
    <w:name w:val="annotation reference"/>
    <w:basedOn w:val="DefaultParagraphFont"/>
    <w:uiPriority w:val="99"/>
    <w:semiHidden/>
    <w:unhideWhenUsed/>
    <w:rsid w:val="008B78B0"/>
    <w:rPr>
      <w:sz w:val="16"/>
      <w:szCs w:val="16"/>
    </w:rPr>
  </w:style>
  <w:style w:type="paragraph" w:styleId="CommentText">
    <w:name w:val="annotation text"/>
    <w:basedOn w:val="Normal"/>
    <w:link w:val="CommentTextChar"/>
    <w:uiPriority w:val="99"/>
    <w:semiHidden/>
    <w:unhideWhenUsed/>
    <w:rsid w:val="008B78B0"/>
    <w:rPr>
      <w:sz w:val="20"/>
      <w:szCs w:val="20"/>
    </w:rPr>
  </w:style>
  <w:style w:type="character" w:customStyle="1" w:styleId="CommentTextChar">
    <w:name w:val="Comment Text Char"/>
    <w:basedOn w:val="DefaultParagraphFont"/>
    <w:link w:val="CommentText"/>
    <w:uiPriority w:val="99"/>
    <w:semiHidden/>
    <w:rsid w:val="008B78B0"/>
  </w:style>
  <w:style w:type="paragraph" w:styleId="CommentSubject">
    <w:name w:val="annotation subject"/>
    <w:basedOn w:val="CommentText"/>
    <w:next w:val="CommentText"/>
    <w:link w:val="CommentSubjectChar"/>
    <w:uiPriority w:val="99"/>
    <w:semiHidden/>
    <w:unhideWhenUsed/>
    <w:rsid w:val="008B78B0"/>
    <w:rPr>
      <w:b/>
      <w:bCs/>
    </w:rPr>
  </w:style>
  <w:style w:type="character" w:customStyle="1" w:styleId="CommentSubjectChar">
    <w:name w:val="Comment Subject Char"/>
    <w:basedOn w:val="CommentTextChar"/>
    <w:link w:val="CommentSubject"/>
    <w:uiPriority w:val="99"/>
    <w:semiHidden/>
    <w:rsid w:val="008B78B0"/>
    <w:rPr>
      <w:b/>
      <w:bCs/>
    </w:rPr>
  </w:style>
  <w:style w:type="character" w:styleId="Hyperlink">
    <w:name w:val="Hyperlink"/>
    <w:basedOn w:val="DefaultParagraphFont"/>
    <w:uiPriority w:val="99"/>
    <w:unhideWhenUsed/>
    <w:rsid w:val="00C92E6A"/>
    <w:rPr>
      <w:color w:val="0000FF" w:themeColor="hyperlink"/>
      <w:u w:val="single"/>
    </w:rPr>
  </w:style>
  <w:style w:type="character" w:styleId="UnresolvedMention">
    <w:name w:val="Unresolved Mention"/>
    <w:basedOn w:val="DefaultParagraphFont"/>
    <w:uiPriority w:val="99"/>
    <w:semiHidden/>
    <w:unhideWhenUsed/>
    <w:rsid w:val="00C92E6A"/>
    <w:rPr>
      <w:color w:val="808080"/>
      <w:shd w:val="clear" w:color="auto" w:fill="E6E6E6"/>
    </w:rPr>
  </w:style>
  <w:style w:type="character" w:customStyle="1" w:styleId="spellingerror">
    <w:name w:val="spellingerror"/>
    <w:basedOn w:val="DefaultParagraphFont"/>
    <w:rsid w:val="003C7172"/>
  </w:style>
  <w:style w:type="character" w:customStyle="1" w:styleId="normaltextrun1">
    <w:name w:val="normaltextrun1"/>
    <w:basedOn w:val="DefaultParagraphFont"/>
    <w:rsid w:val="003C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arence.chavez@nm.usda.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2017-10-11T16:44:00Z</dcterms:created>
  <dcterms:modified xsi:type="dcterms:W3CDTF">2018-06-13T20:06:00Z</dcterms:modified>
</cp:coreProperties>
</file>