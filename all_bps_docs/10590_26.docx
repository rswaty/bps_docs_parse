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1C1" w:rsidP="008E31C1" w:rsidRDefault="54387EAF" w14:paraId="432E4E2E" w14:textId="77777777">
      <w:pPr>
        <w:pStyle w:val="BpSTitle"/>
      </w:pPr>
      <w:r>
        <w:t>10590</w:t>
      </w:r>
    </w:p>
    <w:p w:rsidR="008E31C1" w:rsidP="008E31C1" w:rsidRDefault="54387EAF" w14:paraId="627A069D" w14:textId="77777777">
      <w:pPr>
        <w:pStyle w:val="BpSTitle"/>
      </w:pPr>
      <w:r>
        <w:t>Southern Rocky Mountain Pinyon-Juniper Woodland</w:t>
      </w:r>
    </w:p>
    <w:p w:rsidR="008E31C1" w:rsidP="008E31C1" w:rsidRDefault="008E31C1" w14:paraId="7E5C8EF2" w14:textId="495BBC40">
      <w:r>
        <w:t xmlns:w="http://schemas.openxmlformats.org/wordprocessingml/2006/main">BpS Model/Description Version: Aug. 2020</w:t>
      </w:r>
      <w:r>
        <w:tab/>
      </w:r>
      <w:r>
        <w:tab/>
      </w:r>
      <w:r>
        <w:tab/>
      </w:r>
      <w:r>
        <w:tab/>
      </w:r>
      <w:r>
        <w:tab/>
      </w:r>
      <w:r>
        <w:tab/>
      </w:r>
      <w:r>
        <w:tab/>
      </w:r>
      <w:r w:rsidR="00C03616">
        <w:t>,</w:t>
      </w:r>
    </w:p>
    <w:p w:rsidR="008E31C1" w:rsidP="008E31C1" w:rsidRDefault="008E31C1" w14:paraId="3FE4D8E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604"/>
        <w:gridCol w:w="1560"/>
        <w:gridCol w:w="3300"/>
      </w:tblGrid>
      <w:tr w:rsidRPr="008E31C1" w:rsidR="008E31C1" w:rsidTr="54387EAF" w14:paraId="730893A4" w14:textId="77777777">
        <w:tc>
          <w:tcPr>
            <w:tcW w:w="1932" w:type="dxa"/>
            <w:tcBorders>
              <w:top w:val="single" w:color="auto" w:sz="2" w:space="0"/>
              <w:left w:val="single" w:color="auto" w:sz="12" w:space="0"/>
              <w:bottom w:val="single" w:color="000000" w:themeColor="text1" w:sz="12" w:space="0"/>
            </w:tcBorders>
            <w:shd w:val="clear" w:color="auto" w:fill="auto"/>
          </w:tcPr>
          <w:p w:rsidRPr="008E31C1" w:rsidR="008E31C1" w:rsidP="54387EAF" w:rsidRDefault="54387EAF" w14:paraId="496284B7" w14:textId="77777777">
            <w:pPr>
              <w:rPr>
                <w:b/>
                <w:bCs/>
              </w:rPr>
            </w:pPr>
            <w:r w:rsidRPr="54387EAF">
              <w:rPr>
                <w:b/>
                <w:bCs/>
              </w:rPr>
              <w:t>Modelers</w:t>
            </w:r>
          </w:p>
        </w:tc>
        <w:tc>
          <w:tcPr>
            <w:tcW w:w="2604" w:type="dxa"/>
            <w:tcBorders>
              <w:top w:val="single" w:color="auto" w:sz="2" w:space="0"/>
              <w:bottom w:val="single" w:color="000000" w:themeColor="text1" w:sz="12" w:space="0"/>
              <w:right w:val="single" w:color="000000" w:themeColor="text1" w:sz="12" w:space="0"/>
            </w:tcBorders>
            <w:shd w:val="clear" w:color="auto" w:fill="auto"/>
          </w:tcPr>
          <w:p w:rsidRPr="008E31C1" w:rsidR="008E31C1" w:rsidP="00F94C46" w:rsidRDefault="008E31C1" w14:paraId="638A360C" w14:textId="77777777">
            <w:pPr>
              <w:rPr>
                <w:b/>
                <w:bCs/>
              </w:rPr>
            </w:pPr>
          </w:p>
        </w:tc>
        <w:tc>
          <w:tcPr>
            <w:tcW w:w="1560" w:type="dxa"/>
            <w:tcBorders>
              <w:top w:val="single" w:color="auto" w:sz="2" w:space="0"/>
              <w:left w:val="single" w:color="000000" w:themeColor="text1" w:sz="12" w:space="0"/>
              <w:bottom w:val="single" w:color="000000" w:themeColor="text1" w:sz="12" w:space="0"/>
            </w:tcBorders>
            <w:shd w:val="clear" w:color="auto" w:fill="auto"/>
          </w:tcPr>
          <w:p w:rsidRPr="008E31C1" w:rsidR="008E31C1" w:rsidP="54387EAF" w:rsidRDefault="54387EAF" w14:paraId="484854D5" w14:textId="77777777">
            <w:pPr>
              <w:rPr>
                <w:b/>
                <w:bCs/>
              </w:rPr>
            </w:pPr>
            <w:r w:rsidRPr="54387EAF">
              <w:rPr>
                <w:b/>
                <w:bCs/>
              </w:rPr>
              <w:t>Reviewers</w:t>
            </w:r>
          </w:p>
        </w:tc>
        <w:tc>
          <w:tcPr>
            <w:tcW w:w="3300" w:type="dxa"/>
            <w:tcBorders>
              <w:top w:val="single" w:color="auto" w:sz="2" w:space="0"/>
              <w:bottom w:val="single" w:color="000000" w:themeColor="text1" w:sz="12" w:space="0"/>
            </w:tcBorders>
            <w:shd w:val="clear" w:color="auto" w:fill="auto"/>
          </w:tcPr>
          <w:p w:rsidRPr="008E31C1" w:rsidR="008E31C1" w:rsidP="00F94C46" w:rsidRDefault="008E31C1" w14:paraId="19EB4D7E" w14:textId="77777777">
            <w:pPr>
              <w:rPr>
                <w:b/>
                <w:bCs/>
              </w:rPr>
            </w:pPr>
          </w:p>
        </w:tc>
      </w:tr>
      <w:tr w:rsidRPr="008E31C1" w:rsidR="008E31C1" w:rsidTr="54387EAF" w14:paraId="779A17FF" w14:textId="77777777">
        <w:tc>
          <w:tcPr>
            <w:tcW w:w="1932" w:type="dxa"/>
            <w:tcBorders>
              <w:top w:val="single" w:color="000000" w:themeColor="text1" w:sz="12" w:space="0"/>
              <w:left w:val="single" w:color="auto" w:sz="12" w:space="0"/>
            </w:tcBorders>
            <w:shd w:val="clear" w:color="auto" w:fill="auto"/>
          </w:tcPr>
          <w:p w:rsidRPr="008E31C1" w:rsidR="008E31C1" w:rsidP="00F94C46" w:rsidRDefault="54387EAF" w14:paraId="2B14F59D" w14:textId="77777777">
            <w:pPr>
              <w:rPr>
                <w:bCs/>
              </w:rPr>
            </w:pPr>
            <w:r>
              <w:t>Ruben Weisz</w:t>
            </w:r>
          </w:p>
        </w:tc>
        <w:tc>
          <w:tcPr>
            <w:tcW w:w="2604" w:type="dxa"/>
            <w:tcBorders>
              <w:top w:val="single" w:color="000000" w:themeColor="text1" w:sz="12" w:space="0"/>
              <w:right w:val="single" w:color="000000" w:themeColor="text1" w:sz="12" w:space="0"/>
            </w:tcBorders>
            <w:shd w:val="clear" w:color="auto" w:fill="auto"/>
          </w:tcPr>
          <w:p w:rsidRPr="008E31C1" w:rsidR="008E31C1" w:rsidP="00F94C46" w:rsidRDefault="54387EAF" w14:paraId="5E1F4566" w14:textId="77777777">
            <w:r>
              <w:t>rweisz@fs.fed.us</w:t>
            </w:r>
          </w:p>
        </w:tc>
        <w:tc>
          <w:tcPr>
            <w:tcW w:w="1560" w:type="dxa"/>
            <w:tcBorders>
              <w:top w:val="single" w:color="000000" w:themeColor="text1" w:sz="12" w:space="0"/>
              <w:left w:val="single" w:color="000000" w:themeColor="text1" w:sz="12" w:space="0"/>
            </w:tcBorders>
            <w:shd w:val="clear" w:color="auto" w:fill="auto"/>
          </w:tcPr>
          <w:p w:rsidRPr="008E31C1" w:rsidR="008E31C1" w:rsidP="00F94C46" w:rsidRDefault="54387EAF" w14:paraId="70B65130" w14:textId="77777777">
            <w:r>
              <w:t>Jackie Poole</w:t>
            </w:r>
          </w:p>
        </w:tc>
        <w:tc>
          <w:tcPr>
            <w:tcW w:w="3300" w:type="dxa"/>
            <w:tcBorders>
              <w:top w:val="single" w:color="000000" w:themeColor="text1" w:sz="12" w:space="0"/>
            </w:tcBorders>
            <w:shd w:val="clear" w:color="auto" w:fill="auto"/>
          </w:tcPr>
          <w:p w:rsidRPr="008E31C1" w:rsidR="008E31C1" w:rsidP="00F94C46" w:rsidRDefault="54387EAF" w14:paraId="1D55974D" w14:textId="77777777">
            <w:r>
              <w:t>Jackie.Poole@tpwd.state.tx.us</w:t>
            </w:r>
          </w:p>
        </w:tc>
      </w:tr>
      <w:tr w:rsidRPr="008E31C1" w:rsidR="008E31C1" w:rsidTr="54387EAF" w14:paraId="4E03E3EC" w14:textId="77777777">
        <w:tc>
          <w:tcPr>
            <w:tcW w:w="1932" w:type="dxa"/>
            <w:tcBorders>
              <w:left w:val="single" w:color="auto" w:sz="12" w:space="0"/>
            </w:tcBorders>
            <w:shd w:val="clear" w:color="auto" w:fill="auto"/>
          </w:tcPr>
          <w:p w:rsidRPr="008E31C1" w:rsidR="008E31C1" w:rsidP="00F94C46" w:rsidRDefault="54387EAF" w14:paraId="6D978639" w14:textId="77777777">
            <w:pPr>
              <w:rPr>
                <w:bCs/>
              </w:rPr>
            </w:pPr>
            <w:r>
              <w:t>Oscar Mestas</w:t>
            </w:r>
          </w:p>
        </w:tc>
        <w:tc>
          <w:tcPr>
            <w:tcW w:w="2604" w:type="dxa"/>
            <w:tcBorders>
              <w:right w:val="single" w:color="000000" w:themeColor="text1" w:sz="12" w:space="0"/>
            </w:tcBorders>
            <w:shd w:val="clear" w:color="auto" w:fill="auto"/>
          </w:tcPr>
          <w:p w:rsidRPr="008E31C1" w:rsidR="008E31C1" w:rsidP="00F94C46" w:rsidRDefault="54387EAF" w14:paraId="69052AD2" w14:textId="77777777">
            <w:r>
              <w:t>omestas@tfs.tamu.edu</w:t>
            </w:r>
          </w:p>
        </w:tc>
        <w:tc>
          <w:tcPr>
            <w:tcW w:w="1560" w:type="dxa"/>
            <w:tcBorders>
              <w:left w:val="single" w:color="000000" w:themeColor="text1" w:sz="12" w:space="0"/>
            </w:tcBorders>
            <w:shd w:val="clear" w:color="auto" w:fill="auto"/>
          </w:tcPr>
          <w:p w:rsidRPr="008E31C1" w:rsidR="008E31C1" w:rsidP="00F94C46" w:rsidRDefault="54387EAF" w14:paraId="0648ACB5" w14:textId="77777777">
            <w:r>
              <w:t>None</w:t>
            </w:r>
          </w:p>
        </w:tc>
        <w:tc>
          <w:tcPr>
            <w:tcW w:w="3300" w:type="dxa"/>
            <w:shd w:val="clear" w:color="auto" w:fill="auto"/>
          </w:tcPr>
          <w:p w:rsidRPr="008E31C1" w:rsidR="008E31C1" w:rsidP="00F94C46" w:rsidRDefault="54387EAF" w14:paraId="2D165D3E" w14:textId="77777777">
            <w:r>
              <w:t>None</w:t>
            </w:r>
          </w:p>
        </w:tc>
      </w:tr>
      <w:tr w:rsidRPr="008E31C1" w:rsidR="008E31C1" w:rsidTr="54387EAF" w14:paraId="493011E4" w14:textId="77777777">
        <w:tc>
          <w:tcPr>
            <w:tcW w:w="1932" w:type="dxa"/>
            <w:tcBorders>
              <w:left w:val="single" w:color="auto" w:sz="12" w:space="0"/>
              <w:bottom w:val="single" w:color="auto" w:sz="2" w:space="0"/>
            </w:tcBorders>
            <w:shd w:val="clear" w:color="auto" w:fill="auto"/>
          </w:tcPr>
          <w:p w:rsidRPr="008E31C1" w:rsidR="008E31C1" w:rsidP="00F94C46" w:rsidRDefault="54387EAF" w14:paraId="064BAAC2" w14:textId="77777777">
            <w:pPr>
              <w:rPr>
                <w:bCs/>
              </w:rPr>
            </w:pPr>
            <w:r>
              <w:t>Wynn Anderson</w:t>
            </w:r>
          </w:p>
        </w:tc>
        <w:tc>
          <w:tcPr>
            <w:tcW w:w="2604" w:type="dxa"/>
            <w:tcBorders>
              <w:right w:val="single" w:color="000000" w:themeColor="text1" w:sz="12" w:space="0"/>
            </w:tcBorders>
            <w:shd w:val="clear" w:color="auto" w:fill="auto"/>
          </w:tcPr>
          <w:p w:rsidRPr="008E31C1" w:rsidR="008E31C1" w:rsidP="00F94C46" w:rsidRDefault="54387EAF" w14:paraId="1FE275AC" w14:textId="77777777">
            <w:r>
              <w:t>wanderson@elp.rr.com</w:t>
            </w:r>
          </w:p>
        </w:tc>
        <w:tc>
          <w:tcPr>
            <w:tcW w:w="1560" w:type="dxa"/>
            <w:tcBorders>
              <w:left w:val="single" w:color="000000" w:themeColor="text1" w:sz="12" w:space="0"/>
              <w:bottom w:val="single" w:color="auto" w:sz="2" w:space="0"/>
            </w:tcBorders>
            <w:shd w:val="clear" w:color="auto" w:fill="auto"/>
          </w:tcPr>
          <w:p w:rsidRPr="008E31C1" w:rsidR="008E31C1" w:rsidP="00F94C46" w:rsidRDefault="54387EAF" w14:paraId="4DC90CDE" w14:textId="77777777">
            <w:r>
              <w:t>None</w:t>
            </w:r>
          </w:p>
        </w:tc>
        <w:tc>
          <w:tcPr>
            <w:tcW w:w="3300" w:type="dxa"/>
            <w:shd w:val="clear" w:color="auto" w:fill="auto"/>
          </w:tcPr>
          <w:p w:rsidRPr="008E31C1" w:rsidR="008E31C1" w:rsidP="00F94C46" w:rsidRDefault="54387EAF" w14:paraId="34FF8222" w14:textId="77777777">
            <w:r>
              <w:t>None</w:t>
            </w:r>
          </w:p>
        </w:tc>
      </w:tr>
    </w:tbl>
    <w:p w:rsidR="008E31C1" w:rsidP="008E31C1" w:rsidRDefault="54387EAF" w14:paraId="542B32DD" w14:textId="7EEF7F49">
      <w:r w:rsidRPr="0051788E">
        <w:rPr>
          <w:b/>
        </w:rPr>
        <w:t>Reviewer:</w:t>
      </w:r>
      <w:r>
        <w:t xml:space="preserve"> Tim Christiansen</w:t>
      </w:r>
    </w:p>
    <w:p w:rsidR="008E31C1" w:rsidP="008E31C1" w:rsidRDefault="54387EAF" w14:paraId="184B3CBA" w14:textId="77777777">
      <w:pPr>
        <w:pStyle w:val="InfoPara"/>
      </w:pPr>
      <w:r>
        <w:t>Vegetation Type</w:t>
      </w:r>
    </w:p>
    <w:p w:rsidR="008E31C1" w:rsidP="008E31C1" w:rsidRDefault="54387EAF" w14:paraId="19656964" w14:textId="77777777">
      <w:r>
        <w:t>Forest and Woodland</w:t>
      </w:r>
    </w:p>
    <w:p w:rsidR="008E31C1" w:rsidP="008E31C1" w:rsidRDefault="54387EAF" w14:paraId="6288CF2F" w14:textId="70AE1A5D">
      <w:pPr>
        <w:pStyle w:val="InfoPara"/>
      </w:pPr>
      <w:r>
        <w:t>Map Zone</w:t>
      </w:r>
    </w:p>
    <w:p w:rsidR="008E31C1" w:rsidP="008E31C1" w:rsidRDefault="54387EAF" w14:paraId="35811E35" w14:textId="77777777">
      <w:r>
        <w:t>26</w:t>
      </w:r>
      <w:bookmarkStart w:name="_GoBack" w:id="0"/>
      <w:bookmarkEnd w:id="0"/>
    </w:p>
    <w:p w:rsidR="008E31C1" w:rsidP="008E31C1" w:rsidRDefault="54387EAF" w14:paraId="3F88D46B" w14:textId="77777777">
      <w:pPr>
        <w:pStyle w:val="InfoPara"/>
      </w:pPr>
      <w:r>
        <w:t>Geographic Range</w:t>
      </w:r>
    </w:p>
    <w:p w:rsidR="008E31C1" w:rsidP="008E31C1" w:rsidRDefault="54387EAF" w14:paraId="7F49D433" w14:textId="59131E3B">
      <w:r>
        <w:t>The southern Rocky Mountain ecological system occurs on semiarid mountain</w:t>
      </w:r>
      <w:r w:rsidR="00C03616">
        <w:t>s</w:t>
      </w:r>
      <w:r>
        <w:t xml:space="preserve"> and foothills in southern C</w:t>
      </w:r>
      <w:r w:rsidR="00C03616">
        <w:t>olorado</w:t>
      </w:r>
      <w:r>
        <w:t xml:space="preserve"> east of the Continental Divide</w:t>
      </w:r>
      <w:r w:rsidR="00C03616">
        <w:t xml:space="preserve"> and </w:t>
      </w:r>
      <w:r>
        <w:t>in foothills, mountains</w:t>
      </w:r>
      <w:r w:rsidR="00C03616">
        <w:t>,</w:t>
      </w:r>
      <w:r>
        <w:t xml:space="preserve"> and plateaus of N</w:t>
      </w:r>
      <w:r w:rsidR="00C03616">
        <w:t xml:space="preserve">ew Mexico. </w:t>
      </w:r>
      <w:r w:rsidR="00C52A71">
        <w:t xml:space="preserve">It extends out to limestone breaks in the southeastern Great Plains, on the steep slopes of the </w:t>
      </w:r>
      <w:proofErr w:type="spellStart"/>
      <w:r w:rsidR="00C52A71">
        <w:t>Chupadera</w:t>
      </w:r>
      <w:proofErr w:type="spellEnd"/>
      <w:r w:rsidR="00C52A71">
        <w:t xml:space="preserve"> Mesa, in the foothills of Sacramento, and within several mountain ranges including the Organ, Franklin, Sierra </w:t>
      </w:r>
      <w:proofErr w:type="spellStart"/>
      <w:r w:rsidR="00C52A71">
        <w:t>Ladrone</w:t>
      </w:r>
      <w:proofErr w:type="spellEnd"/>
      <w:r w:rsidR="00C52A71">
        <w:t xml:space="preserve">, Manzano, Sandia, and Guadalupe </w:t>
      </w:r>
      <w:r>
        <w:t>Mountains.</w:t>
      </w:r>
    </w:p>
    <w:p w:rsidR="008E31C1" w:rsidP="008E31C1" w:rsidRDefault="54387EAF" w14:paraId="4E5EA5BB" w14:textId="77777777">
      <w:pPr>
        <w:pStyle w:val="InfoPara"/>
      </w:pPr>
      <w:r>
        <w:t>Biophysical Site Description</w:t>
      </w:r>
    </w:p>
    <w:p w:rsidR="008E31C1" w:rsidP="008E31C1" w:rsidRDefault="54387EAF" w14:paraId="2008E4DB" w14:textId="670E6156">
      <w:r>
        <w:t xml:space="preserve">This </w:t>
      </w:r>
      <w:r w:rsidR="00C03616">
        <w:t>B</w:t>
      </w:r>
      <w:r>
        <w:t xml:space="preserve">iophysical </w:t>
      </w:r>
      <w:r w:rsidR="00C03616">
        <w:t>S</w:t>
      </w:r>
      <w:r>
        <w:t xml:space="preserve">etting </w:t>
      </w:r>
      <w:r w:rsidR="00C03616">
        <w:t xml:space="preserve">(BpS) </w:t>
      </w:r>
      <w:r>
        <w:t>typically is found at elevations between 5</w:t>
      </w:r>
      <w:r w:rsidR="00760749">
        <w:t>,</w:t>
      </w:r>
      <w:r>
        <w:t>000-7</w:t>
      </w:r>
      <w:r w:rsidR="00760749">
        <w:t>,</w:t>
      </w:r>
      <w:r>
        <w:t>000ft. Severe climatic events such as frost and drought</w:t>
      </w:r>
      <w:r w:rsidR="00C03616">
        <w:t xml:space="preserve"> as well as </w:t>
      </w:r>
      <w:r>
        <w:t xml:space="preserve">aspect are thought to determine the distribution of pinyon-juniper woodlands to relatively narrow altitudinal belts on mountainsides. Soils supporting this system vary in texture from stony, </w:t>
      </w:r>
      <w:proofErr w:type="spellStart"/>
      <w:r>
        <w:t>cobbly</w:t>
      </w:r>
      <w:proofErr w:type="spellEnd"/>
      <w:r>
        <w:t>, gravelly sandy loams to clay loam or clay. Limestone substrate increases as you move south and is important in the Sacramento, Guadalupe</w:t>
      </w:r>
      <w:r w:rsidR="00C03616">
        <w:t>,</w:t>
      </w:r>
      <w:r>
        <w:t xml:space="preserve"> and Franklin Mountains.</w:t>
      </w:r>
    </w:p>
    <w:p w:rsidR="008E31C1" w:rsidP="008E31C1" w:rsidRDefault="54387EAF" w14:paraId="10406AF2" w14:textId="77777777">
      <w:pPr>
        <w:pStyle w:val="InfoPara"/>
      </w:pPr>
      <w:r>
        <w:t>Vegetation Description</w:t>
      </w:r>
    </w:p>
    <w:p w:rsidR="008E31C1" w:rsidP="008E31C1" w:rsidRDefault="54387EAF" w14:paraId="12538109" w14:textId="57101EB9">
      <w:r>
        <w:t>Two-needle pinyon (</w:t>
      </w:r>
      <w:r w:rsidRPr="00C52A71">
        <w:rPr>
          <w:i/>
        </w:rPr>
        <w:t>Pinus edulis</w:t>
      </w:r>
      <w:r>
        <w:t xml:space="preserve">) and/or </w:t>
      </w:r>
      <w:proofErr w:type="spellStart"/>
      <w:r>
        <w:t>oneseed</w:t>
      </w:r>
      <w:proofErr w:type="spellEnd"/>
      <w:r>
        <w:t xml:space="preserve"> juniper (</w:t>
      </w:r>
      <w:proofErr w:type="spellStart"/>
      <w:r w:rsidRPr="00C52A71">
        <w:rPr>
          <w:i/>
        </w:rPr>
        <w:t>Juniperus</w:t>
      </w:r>
      <w:proofErr w:type="spellEnd"/>
      <w:r w:rsidRPr="00C52A71">
        <w:rPr>
          <w:i/>
        </w:rPr>
        <w:t xml:space="preserve"> </w:t>
      </w:r>
      <w:proofErr w:type="spellStart"/>
      <w:r w:rsidRPr="00C52A71">
        <w:rPr>
          <w:i/>
        </w:rPr>
        <w:t>monosperma</w:t>
      </w:r>
      <w:proofErr w:type="spellEnd"/>
      <w:r>
        <w:t>) dominate the tree canopy. Mexican pinyon (</w:t>
      </w:r>
      <w:r w:rsidRPr="00C52A71">
        <w:rPr>
          <w:i/>
        </w:rPr>
        <w:t xml:space="preserve">Pinus </w:t>
      </w:r>
      <w:proofErr w:type="spellStart"/>
      <w:r w:rsidRPr="00C52A71">
        <w:rPr>
          <w:i/>
        </w:rPr>
        <w:t>cembroides</w:t>
      </w:r>
      <w:proofErr w:type="spellEnd"/>
      <w:r>
        <w:t>) begins to dominate as you move further south. Rocky Mountain juniper (</w:t>
      </w:r>
      <w:r w:rsidRPr="00C52A71">
        <w:rPr>
          <w:i/>
        </w:rPr>
        <w:t xml:space="preserve">J. </w:t>
      </w:r>
      <w:proofErr w:type="spellStart"/>
      <w:r w:rsidRPr="00C52A71">
        <w:rPr>
          <w:i/>
        </w:rPr>
        <w:t>scopulorum</w:t>
      </w:r>
      <w:proofErr w:type="spellEnd"/>
      <w:r>
        <w:t xml:space="preserve">) may </w:t>
      </w:r>
      <w:proofErr w:type="spellStart"/>
      <w:r>
        <w:t>codominate</w:t>
      </w:r>
      <w:proofErr w:type="spellEnd"/>
      <w:r>
        <w:t xml:space="preserve"> or replace </w:t>
      </w:r>
      <w:r w:rsidRPr="00C52A71">
        <w:rPr>
          <w:i/>
        </w:rPr>
        <w:t xml:space="preserve">J. </w:t>
      </w:r>
      <w:proofErr w:type="spellStart"/>
      <w:r w:rsidRPr="00C52A71">
        <w:rPr>
          <w:i/>
        </w:rPr>
        <w:t>monosperma</w:t>
      </w:r>
      <w:proofErr w:type="spellEnd"/>
      <w:r>
        <w:t xml:space="preserve"> at higher elevations. In southern transitional areas between </w:t>
      </w:r>
      <w:proofErr w:type="spellStart"/>
      <w:r>
        <w:t>Madrean</w:t>
      </w:r>
      <w:proofErr w:type="spellEnd"/>
      <w:r>
        <w:t xml:space="preserve"> Pinyon-juniper woodland (CES305.797) and southern Rocky Mountain Pinyon-Juniper Woodland (CES306.835) in southern N</w:t>
      </w:r>
      <w:r w:rsidR="00C03616">
        <w:t>ew Mexico</w:t>
      </w:r>
      <w:r>
        <w:t>, alligator juniper (</w:t>
      </w:r>
      <w:r w:rsidRPr="00C52A71">
        <w:rPr>
          <w:i/>
        </w:rPr>
        <w:t xml:space="preserve">J. </w:t>
      </w:r>
      <w:proofErr w:type="spellStart"/>
      <w:r w:rsidRPr="00C52A71">
        <w:rPr>
          <w:i/>
        </w:rPr>
        <w:t>deppeana</w:t>
      </w:r>
      <w:proofErr w:type="spellEnd"/>
      <w:r>
        <w:t>) becomes common. Understory layers are variable and may be dominated by shrubs</w:t>
      </w:r>
      <w:r w:rsidR="00C03616">
        <w:t xml:space="preserve"> or </w:t>
      </w:r>
      <w:r>
        <w:t>graminoids or be absent. Associated species are more typical of southern Rocky Mountains than the Colorado Plateau and include mountain mahogany (</w:t>
      </w:r>
      <w:proofErr w:type="spellStart"/>
      <w:r w:rsidRPr="00C52A71">
        <w:rPr>
          <w:i/>
        </w:rPr>
        <w:t>Cercocarpus</w:t>
      </w:r>
      <w:proofErr w:type="spellEnd"/>
      <w:r w:rsidRPr="00C52A71">
        <w:rPr>
          <w:i/>
        </w:rPr>
        <w:t xml:space="preserve"> </w:t>
      </w:r>
      <w:proofErr w:type="spellStart"/>
      <w:r w:rsidRPr="00C52A71">
        <w:rPr>
          <w:i/>
        </w:rPr>
        <w:t>montanus</w:t>
      </w:r>
      <w:proofErr w:type="spellEnd"/>
      <w:r>
        <w:t>), hairy mountain mahogany (</w:t>
      </w:r>
      <w:r w:rsidRPr="00C52A71">
        <w:rPr>
          <w:i/>
        </w:rPr>
        <w:t xml:space="preserve">C. </w:t>
      </w:r>
      <w:proofErr w:type="spellStart"/>
      <w:r w:rsidRPr="00C52A71">
        <w:rPr>
          <w:i/>
        </w:rPr>
        <w:t>breviflorus</w:t>
      </w:r>
      <w:proofErr w:type="spellEnd"/>
      <w:r>
        <w:t>), red barberry (</w:t>
      </w:r>
      <w:r w:rsidRPr="00C52A71">
        <w:rPr>
          <w:i/>
        </w:rPr>
        <w:t xml:space="preserve">Mahonia </w:t>
      </w:r>
      <w:proofErr w:type="spellStart"/>
      <w:r w:rsidRPr="00C52A71">
        <w:rPr>
          <w:i/>
        </w:rPr>
        <w:t>haematocarpa</w:t>
      </w:r>
      <w:proofErr w:type="spellEnd"/>
      <w:r>
        <w:t xml:space="preserve">), </w:t>
      </w:r>
      <w:proofErr w:type="spellStart"/>
      <w:r>
        <w:t>Gambel</w:t>
      </w:r>
      <w:proofErr w:type="spellEnd"/>
      <w:r>
        <w:t xml:space="preserve"> oak (</w:t>
      </w:r>
      <w:r w:rsidRPr="00C52A71">
        <w:rPr>
          <w:i/>
        </w:rPr>
        <w:t xml:space="preserve">Quercus </w:t>
      </w:r>
      <w:proofErr w:type="spellStart"/>
      <w:r w:rsidRPr="00C52A71">
        <w:rPr>
          <w:i/>
        </w:rPr>
        <w:t>gambelii</w:t>
      </w:r>
      <w:proofErr w:type="spellEnd"/>
      <w:r>
        <w:t>), gray oak (</w:t>
      </w:r>
      <w:r w:rsidRPr="00C52A71">
        <w:rPr>
          <w:i/>
        </w:rPr>
        <w:t xml:space="preserve">Q. </w:t>
      </w:r>
      <w:proofErr w:type="spellStart"/>
      <w:r w:rsidRPr="00C52A71">
        <w:rPr>
          <w:i/>
        </w:rPr>
        <w:t>grisea</w:t>
      </w:r>
      <w:proofErr w:type="spellEnd"/>
      <w:r>
        <w:t>), pungent oak (</w:t>
      </w:r>
      <w:r w:rsidRPr="00C52A71">
        <w:rPr>
          <w:i/>
        </w:rPr>
        <w:t xml:space="preserve">Q. </w:t>
      </w:r>
      <w:proofErr w:type="spellStart"/>
      <w:r w:rsidRPr="00C52A71">
        <w:rPr>
          <w:i/>
        </w:rPr>
        <w:t>pungens</w:t>
      </w:r>
      <w:proofErr w:type="spellEnd"/>
      <w:r>
        <w:t>), shrub live oak (</w:t>
      </w:r>
      <w:r w:rsidRPr="00C52A71">
        <w:rPr>
          <w:i/>
        </w:rPr>
        <w:t xml:space="preserve">Q. </w:t>
      </w:r>
      <w:proofErr w:type="spellStart"/>
      <w:r w:rsidRPr="00C52A71">
        <w:rPr>
          <w:i/>
        </w:rPr>
        <w:t>turbinella</w:t>
      </w:r>
      <w:proofErr w:type="spellEnd"/>
      <w:r>
        <w:t xml:space="preserve">), blue </w:t>
      </w:r>
      <w:proofErr w:type="spellStart"/>
      <w:r>
        <w:t>grama</w:t>
      </w:r>
      <w:proofErr w:type="spellEnd"/>
      <w:r>
        <w:t xml:space="preserve"> (</w:t>
      </w:r>
      <w:proofErr w:type="spellStart"/>
      <w:r w:rsidRPr="00C52A71">
        <w:rPr>
          <w:i/>
        </w:rPr>
        <w:t>Bouteloua</w:t>
      </w:r>
      <w:proofErr w:type="spellEnd"/>
      <w:r w:rsidRPr="00C52A71">
        <w:rPr>
          <w:i/>
        </w:rPr>
        <w:t xml:space="preserve"> </w:t>
      </w:r>
      <w:proofErr w:type="spellStart"/>
      <w:r w:rsidRPr="00C52A71">
        <w:rPr>
          <w:i/>
        </w:rPr>
        <w:t>gracilis</w:t>
      </w:r>
      <w:proofErr w:type="spellEnd"/>
      <w:r>
        <w:t xml:space="preserve">), James’ </w:t>
      </w:r>
      <w:proofErr w:type="spellStart"/>
      <w:r>
        <w:t>galleta</w:t>
      </w:r>
      <w:proofErr w:type="spellEnd"/>
      <w:r>
        <w:t xml:space="preserve"> (</w:t>
      </w:r>
      <w:proofErr w:type="spellStart"/>
      <w:r w:rsidRPr="00C52A71">
        <w:rPr>
          <w:i/>
        </w:rPr>
        <w:t>Pleuraphis</w:t>
      </w:r>
      <w:proofErr w:type="spellEnd"/>
      <w:r w:rsidRPr="00C52A71">
        <w:rPr>
          <w:i/>
        </w:rPr>
        <w:t xml:space="preserve"> </w:t>
      </w:r>
      <w:proofErr w:type="spellStart"/>
      <w:r w:rsidRPr="00C52A71">
        <w:rPr>
          <w:i/>
        </w:rPr>
        <w:t>jamesii</w:t>
      </w:r>
      <w:proofErr w:type="spellEnd"/>
      <w:r>
        <w:t>)</w:t>
      </w:r>
      <w:r w:rsidR="00C03616">
        <w:t>,</w:t>
      </w:r>
      <w:r>
        <w:t xml:space="preserve"> and pinyon </w:t>
      </w:r>
      <w:proofErr w:type="spellStart"/>
      <w:r>
        <w:t>ricegrass</w:t>
      </w:r>
      <w:proofErr w:type="spellEnd"/>
      <w:r>
        <w:t xml:space="preserve"> (</w:t>
      </w:r>
      <w:proofErr w:type="spellStart"/>
      <w:r w:rsidRPr="00C52A71">
        <w:rPr>
          <w:i/>
        </w:rPr>
        <w:t>Piptochaetium</w:t>
      </w:r>
      <w:proofErr w:type="spellEnd"/>
      <w:r w:rsidRPr="00C52A71">
        <w:rPr>
          <w:i/>
        </w:rPr>
        <w:t xml:space="preserve"> fimbriatum</w:t>
      </w:r>
      <w:r>
        <w:t>).</w:t>
      </w:r>
    </w:p>
    <w:p w:rsidR="008E31C1" w:rsidP="008E31C1" w:rsidRDefault="54387EAF" w14:paraId="2889F5C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scirpoides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Needlepod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cembroides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Piptochaetium fimbriatum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Pinyon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8E31C1" w:rsidP="008E31C1" w:rsidRDefault="54387EAF" w14:paraId="3B3642E2" w14:textId="77777777">
      <w:pPr>
        <w:pStyle w:val="InfoPara"/>
      </w:pPr>
      <w:r>
        <w:t>Disturbance Description</w:t>
      </w:r>
    </w:p>
    <w:p w:rsidR="008E31C1" w:rsidP="008E31C1" w:rsidRDefault="54387EAF" w14:paraId="2BB0AB93" w14:textId="207770A8">
      <w:r>
        <w:t>Fires were ignited by lightning during summer monsoon season. Fire regime as described here is based on expert estimate of historical range of variation (</w:t>
      </w:r>
      <w:proofErr w:type="spellStart"/>
      <w:r>
        <w:t>Schussman</w:t>
      </w:r>
      <w:proofErr w:type="spellEnd"/>
      <w:r>
        <w:t xml:space="preserve"> and Smith 2006). Fire is </w:t>
      </w:r>
      <w:proofErr w:type="gramStart"/>
      <w:r>
        <w:t>fairly frequent</w:t>
      </w:r>
      <w:proofErr w:type="gramEnd"/>
      <w:r>
        <w:t xml:space="preserve"> in May and June, mostly mixed</w:t>
      </w:r>
      <w:r w:rsidR="00C03616">
        <w:t>-</w:t>
      </w:r>
      <w:r>
        <w:t>severity. Significant drought occurs about every 60yrs and, in combination with the resultant herbivory impacts from pine beetle infestations, causes disproportional mortality of large, old trees.</w:t>
      </w:r>
    </w:p>
    <w:p w:rsidR="00983003" w:rsidP="008E31C1" w:rsidRDefault="00983003" w14:paraId="008A5845" w14:textId="5668F62E"/>
    <w:p w:rsidR="00983003" w:rsidP="008E31C1" w:rsidRDefault="54387EAF" w14:paraId="13B91583" w14:textId="14B3BC2C">
      <w:r>
        <w:t xml:space="preserve">The drought cycle </w:t>
      </w:r>
      <w:r w:rsidR="00C03616">
        <w:t xml:space="preserve">that </w:t>
      </w:r>
      <w:r>
        <w:t xml:space="preserve">usually kills large trees has been severe enough to stress and kill many </w:t>
      </w:r>
      <w:proofErr w:type="gramStart"/>
      <w:r>
        <w:t>medium</w:t>
      </w:r>
      <w:proofErr w:type="gramEnd"/>
      <w:r>
        <w:t xml:space="preserve"> to small trees. The trees that are drought</w:t>
      </w:r>
      <w:r w:rsidR="00C03616">
        <w:t>-</w:t>
      </w:r>
      <w:r>
        <w:t>stressed are also affected by beetle infestations</w:t>
      </w:r>
      <w:r w:rsidR="00C03616">
        <w:t>,</w:t>
      </w:r>
      <w:r>
        <w:t xml:space="preserve"> which further the number of dead trees in all class sizes. Fire pathways and frequencies may be changed due to the increased fuel loading and the increase of shrub density.</w:t>
      </w:r>
    </w:p>
    <w:p w:rsidR="00F71F9D" w:rsidP="008E31C1" w:rsidRDefault="00F71F9D" w14:paraId="5C25C150" w14:textId="2F75F1CE"/>
    <w:p w:rsidR="00F71F9D" w:rsidP="00F71F9D" w:rsidRDefault="00F71F9D" w14:paraId="18AC50CA" w14:textId="7D09F11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w:t>
            </w:r>
          </w:p>
        </w:tc>
        <w:tc>
          <w:p>
            <w:pPr>
              <w:jc w:val="center"/>
            </w:pPr>
            <w:r>
              <w:t>36</w:t>
            </w:r>
          </w:p>
        </w:tc>
        <w:tc>
          <w:p>
            <w:pPr>
              <w:jc w:val="center"/>
            </w:pPr>
            <w:r>
              <w:t>20</w:t>
            </w:r>
          </w:p>
        </w:tc>
        <w:tc>
          <w:p>
            <w:pPr>
              <w:jc w:val="center"/>
            </w:pPr>
            <w:r>
              <w:t>1000</w:t>
            </w:r>
          </w:p>
        </w:tc>
      </w:tr>
      <w:tr>
        <w:tc>
          <w:p>
            <w:pPr>
              <w:jc w:val="center"/>
            </w:pPr>
            <w:r>
              <w:t>Moderate (Mixed)</w:t>
            </w:r>
          </w:p>
        </w:tc>
        <w:tc>
          <w:p>
            <w:pPr>
              <w:jc w:val="center"/>
            </w:pPr>
            <w:r>
              <w:t>32</w:t>
            </w:r>
          </w:p>
        </w:tc>
        <w:tc>
          <w:p>
            <w:pPr>
              <w:jc w:val="center"/>
            </w:pPr>
            <w:r>
              <w:t>33</w:t>
            </w:r>
          </w:p>
        </w:tc>
        <w:tc>
          <w:p>
            <w:pPr>
              <w:jc w:val="center"/>
            </w:pPr>
            <w:r>
              <w:t>20</w:t>
            </w:r>
          </w:p>
        </w:tc>
        <w:tc>
          <w:p>
            <w:pPr>
              <w:jc w:val="center"/>
            </w:pPr>
            <w:r>
              <w:t>1000</w:t>
            </w:r>
          </w:p>
        </w:tc>
      </w:tr>
      <w:tr>
        <w:tc>
          <w:p>
            <w:pPr>
              <w:jc w:val="center"/>
            </w:pPr>
            <w:r>
              <w:t>Low (Surface)</w:t>
            </w:r>
          </w:p>
        </w:tc>
        <w:tc>
          <w:p>
            <w:pPr>
              <w:jc w:val="center"/>
            </w:pPr>
            <w:r>
              <w:t>34</w:t>
            </w:r>
          </w:p>
        </w:tc>
        <w:tc>
          <w:p>
            <w:pPr>
              <w:jc w:val="center"/>
            </w:pPr>
            <w:r>
              <w:t>31</w:t>
            </w:r>
          </w:p>
        </w:tc>
        <w:tc>
          <w:p>
            <w:pPr>
              <w:jc w:val="center"/>
            </w:pPr>
            <w:r>
              <w:t>10</w:t>
            </w:r>
          </w:p>
        </w:tc>
        <w:tc>
          <w:p>
            <w:pPr>
              <w:jc w:val="center"/>
            </w:pPr>
            <w:r>
              <w:t>100</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71F9D" w:rsidP="008E31C1" w:rsidRDefault="00F71F9D" w14:paraId="5ACA3A36" w14:textId="77777777"/>
    <w:p w:rsidR="008E31C1" w:rsidP="008E31C1" w:rsidRDefault="54387EAF" w14:paraId="73A7FB7C" w14:textId="77777777">
      <w:pPr>
        <w:pStyle w:val="InfoPara"/>
      </w:pPr>
      <w:r>
        <w:t>Scale Description</w:t>
      </w:r>
    </w:p>
    <w:p w:rsidR="008E31C1" w:rsidP="008E31C1" w:rsidRDefault="54387EAF" w14:paraId="0E67BFC2" w14:textId="2DB901F3">
      <w:r>
        <w:t>In the Franklin Mountains, patch size is smaller due to drier site conditions. In the Organ Mountains</w:t>
      </w:r>
      <w:r w:rsidR="00C03616">
        <w:t>,</w:t>
      </w:r>
      <w:r>
        <w:t xml:space="preserve"> patch size can be large. Pinyon-juniper woodland usually was distributed across the landscape in large patches between 100s-1</w:t>
      </w:r>
      <w:r w:rsidR="00760749">
        <w:t>,</w:t>
      </w:r>
      <w:r>
        <w:t>000s of acres in size. Matrix formations occur at higher elevations. In particularly dissected topography</w:t>
      </w:r>
      <w:r w:rsidR="00C03616">
        <w:t>,</w:t>
      </w:r>
      <w:r>
        <w:t xml:space="preserve"> this type may have occurred in smaller patches.</w:t>
      </w:r>
    </w:p>
    <w:p w:rsidR="008E31C1" w:rsidP="008E31C1" w:rsidRDefault="54387EAF" w14:paraId="18A9AE94" w14:textId="77777777">
      <w:pPr>
        <w:pStyle w:val="InfoPara"/>
      </w:pPr>
      <w:r>
        <w:t>Adjacency or Identification Concerns</w:t>
      </w:r>
    </w:p>
    <w:p w:rsidR="008E31C1" w:rsidP="008E31C1" w:rsidRDefault="54387EAF" w14:paraId="409B1D03" w14:textId="03FF891F">
      <w:r>
        <w:t xml:space="preserve">This system is generally found at higher elevations and more mesic sites than semi-desert grassland and desert scrub. </w:t>
      </w:r>
      <w:r w:rsidR="00C52A71">
        <w:t>Typically,</w:t>
      </w:r>
      <w:r>
        <w:t xml:space="preserve"> it is bordered at higher elevations by </w:t>
      </w:r>
      <w:proofErr w:type="spellStart"/>
      <w:r>
        <w:t>Madrean</w:t>
      </w:r>
      <w:proofErr w:type="spellEnd"/>
      <w:r>
        <w:t xml:space="preserve"> </w:t>
      </w:r>
      <w:proofErr w:type="spellStart"/>
      <w:r>
        <w:t>encinal</w:t>
      </w:r>
      <w:proofErr w:type="spellEnd"/>
      <w:r>
        <w:t xml:space="preserve"> or ponderosa pine-gamble oak woodland. The primary difference between this type and the </w:t>
      </w:r>
      <w:proofErr w:type="spellStart"/>
      <w:r>
        <w:t>Madrean</w:t>
      </w:r>
      <w:proofErr w:type="spellEnd"/>
      <w:r>
        <w:t xml:space="preserve"> pinyon-juniper is that in this type </w:t>
      </w:r>
      <w:r w:rsidRPr="00C52A71">
        <w:rPr>
          <w:i/>
        </w:rPr>
        <w:t xml:space="preserve">J. </w:t>
      </w:r>
      <w:proofErr w:type="spellStart"/>
      <w:r w:rsidRPr="00C52A71">
        <w:rPr>
          <w:i/>
        </w:rPr>
        <w:t>deppeana</w:t>
      </w:r>
      <w:proofErr w:type="spellEnd"/>
      <w:r w:rsidRPr="00C52A71">
        <w:rPr>
          <w:i/>
        </w:rPr>
        <w:t xml:space="preserve"> </w:t>
      </w:r>
      <w:r>
        <w:t xml:space="preserve">and </w:t>
      </w:r>
      <w:r w:rsidRPr="00C52A71">
        <w:rPr>
          <w:i/>
        </w:rPr>
        <w:t>P. edulis</w:t>
      </w:r>
      <w:r>
        <w:t xml:space="preserve"> are more dominant. The fire return interval is also slightly longer for the southern Rocky Mountain type. Cover and </w:t>
      </w:r>
      <w:r>
        <w:lastRenderedPageBreak/>
        <w:t xml:space="preserve">density of juniper and pinyon trees at lower elevations in this type doubtless have increased </w:t>
      </w:r>
      <w:proofErr w:type="gramStart"/>
      <w:r>
        <w:t>as a result of</w:t>
      </w:r>
      <w:proofErr w:type="gramEnd"/>
      <w:r>
        <w:t xml:space="preserve"> fire suppression (possibly as mitigated by livestock grazing).</w:t>
      </w:r>
    </w:p>
    <w:p w:rsidR="008E31C1" w:rsidP="008E31C1" w:rsidRDefault="54387EAF" w14:paraId="19B4CD3D" w14:textId="77777777">
      <w:pPr>
        <w:pStyle w:val="InfoPara"/>
      </w:pPr>
      <w:r>
        <w:t xml:space="preserve">Issues or Problems </w:t>
      </w:r>
    </w:p>
    <w:p w:rsidR="008E31C1" w:rsidP="008E31C1" w:rsidRDefault="54387EAF" w14:paraId="48326C22" w14:textId="04FF0A48">
      <w:r>
        <w:t>Virtually no components of the fire regimes are known with any certainty. Fire scars are rare</w:t>
      </w:r>
      <w:r w:rsidR="00FA4B64">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This system also includes pinyon-juniper woodlands and savannas with understories dominated by other shrubs or a grass layer and lack of evergreen oaks, which may have a different fire behavior.</w:t>
      </w:r>
    </w:p>
    <w:p w:rsidR="008E31C1" w:rsidP="54387EAF" w:rsidRDefault="54387EAF" w14:paraId="1A6D01BB" w14:textId="54333A93">
      <w:pPr>
        <w:pStyle w:val="InfoPara"/>
      </w:pPr>
      <w:r>
        <w:t>Native Uncharacteristic Conditions</w:t>
      </w:r>
    </w:p>
    <w:p w:rsidR="008E31C1" w:rsidP="008E31C1" w:rsidRDefault="54387EAF" w14:paraId="62E82132" w14:textId="77777777">
      <w:pPr>
        <w:pStyle w:val="InfoPara"/>
      </w:pPr>
      <w:r>
        <w:t>Comments</w:t>
      </w:r>
    </w:p>
    <w:p w:rsidR="00AA7008" w:rsidP="54387EAF" w:rsidRDefault="54387EAF" w14:paraId="7E4E7931" w14:textId="07D77B9E">
      <w:pPr>
        <w:rPr>
          <w:b/>
          <w:bCs/>
        </w:rPr>
      </w:pPr>
      <w:r>
        <w:t>One factor that has been seen due to fire in junipers is that streams have more running water due to the decrease in junipers. The increase of available water to other tree/shrub/herbaceous species could increase the non-tree habitat structure</w:t>
      </w:r>
      <w:r w:rsidR="00FA4B64">
        <w:t>,</w:t>
      </w:r>
      <w:r>
        <w:t xml:space="preserve"> which would lead to other changes in a habitat such as erosion potential</w:t>
      </w:r>
      <w:r w:rsidR="00FA4B64">
        <w:t xml:space="preserve">, which in turn </w:t>
      </w:r>
      <w:r>
        <w:t>could increase due to fewer deeper roots holding water and soil.</w:t>
      </w:r>
    </w:p>
    <w:p w:rsidR="00AA7008" w:rsidP="00AA7008" w:rsidRDefault="00AA7008" w14:paraId="238C3A93" w14:textId="77777777">
      <w:pPr>
        <w:rPr>
          <w:b/>
        </w:rPr>
      </w:pPr>
    </w:p>
    <w:p w:rsidR="008E31C1" w:rsidP="008E31C1" w:rsidRDefault="54387EAF" w14:paraId="177DBC0E" w14:textId="77777777">
      <w:pPr>
        <w:pStyle w:val="ReportSection"/>
      </w:pPr>
      <w:r>
        <w:t>Succession Classes</w:t>
      </w:r>
    </w:p>
    <w:p w:rsidR="008E31C1" w:rsidP="008E31C1" w:rsidRDefault="008E31C1" w14:paraId="4DA41B0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E31C1" w:rsidP="008E31C1" w:rsidRDefault="008E31C1" w14:paraId="2BADF9B8"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E31C1" w:rsidP="008E31C1" w:rsidRDefault="008E31C1" w14:paraId="60FFEBAE" w14:textId="77777777"/>
    <w:p w:rsidR="008E31C1" w:rsidP="008E31C1" w:rsidRDefault="54387EAF" w14:paraId="5501566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28"/>
        <w:gridCol w:w="2136"/>
        <w:gridCol w:w="1956"/>
      </w:tblGrid>
      <w:tr w:rsidRPr="008E31C1" w:rsidR="008E31C1" w:rsidTr="54387EAF" w14:paraId="0864B9E0" w14:textId="77777777">
        <w:tc>
          <w:tcPr>
            <w:tcW w:w="1152" w:type="dxa"/>
            <w:tcBorders>
              <w:top w:val="single" w:color="auto" w:sz="2" w:space="0"/>
              <w:bottom w:val="single" w:color="000000" w:themeColor="text1" w:sz="12" w:space="0"/>
            </w:tcBorders>
            <w:shd w:val="clear" w:color="auto" w:fill="auto"/>
          </w:tcPr>
          <w:p w:rsidRPr="008E31C1" w:rsidR="008E31C1" w:rsidP="54387EAF" w:rsidRDefault="54387EAF" w14:paraId="2F5C0E8D" w14:textId="77777777">
            <w:pPr>
              <w:rPr>
                <w:b/>
                <w:bCs/>
              </w:rPr>
            </w:pPr>
            <w:r w:rsidRPr="54387EAF">
              <w:rPr>
                <w:b/>
                <w:bCs/>
              </w:rPr>
              <w:t>Symbol</w:t>
            </w:r>
          </w:p>
        </w:tc>
        <w:tc>
          <w:tcPr>
            <w:tcW w:w="2928" w:type="dxa"/>
            <w:tcBorders>
              <w:top w:val="single" w:color="auto" w:sz="2" w:space="0"/>
              <w:bottom w:val="single" w:color="000000" w:themeColor="text1" w:sz="12" w:space="0"/>
            </w:tcBorders>
            <w:shd w:val="clear" w:color="auto" w:fill="auto"/>
          </w:tcPr>
          <w:p w:rsidRPr="008E31C1" w:rsidR="008E31C1" w:rsidP="54387EAF" w:rsidRDefault="54387EAF" w14:paraId="79A6F0FD" w14:textId="77777777">
            <w:pPr>
              <w:rPr>
                <w:b/>
                <w:bCs/>
              </w:rPr>
            </w:pPr>
            <w:r w:rsidRPr="54387EAF">
              <w:rPr>
                <w:b/>
                <w:bCs/>
              </w:rPr>
              <w:t>Scientific Name</w:t>
            </w:r>
          </w:p>
        </w:tc>
        <w:tc>
          <w:tcPr>
            <w:tcW w:w="2136" w:type="dxa"/>
            <w:tcBorders>
              <w:top w:val="single" w:color="auto" w:sz="2" w:space="0"/>
              <w:bottom w:val="single" w:color="000000" w:themeColor="text1" w:sz="12" w:space="0"/>
            </w:tcBorders>
            <w:shd w:val="clear" w:color="auto" w:fill="auto"/>
          </w:tcPr>
          <w:p w:rsidRPr="008E31C1" w:rsidR="008E31C1" w:rsidP="54387EAF" w:rsidRDefault="54387EAF" w14:paraId="14781BD7" w14:textId="77777777">
            <w:pPr>
              <w:rPr>
                <w:b/>
                <w:bCs/>
              </w:rPr>
            </w:pPr>
            <w:r w:rsidRPr="54387EAF">
              <w:rPr>
                <w:b/>
                <w:bCs/>
              </w:rPr>
              <w:t>Common Name</w:t>
            </w:r>
          </w:p>
        </w:tc>
        <w:tc>
          <w:tcPr>
            <w:tcW w:w="1956" w:type="dxa"/>
            <w:tcBorders>
              <w:top w:val="single" w:color="auto" w:sz="2" w:space="0"/>
              <w:bottom w:val="single" w:color="000000" w:themeColor="text1" w:sz="12" w:space="0"/>
            </w:tcBorders>
            <w:shd w:val="clear" w:color="auto" w:fill="auto"/>
          </w:tcPr>
          <w:p w:rsidRPr="008E31C1" w:rsidR="008E31C1" w:rsidP="54387EAF" w:rsidRDefault="54387EAF" w14:paraId="5ED0B961" w14:textId="77777777">
            <w:pPr>
              <w:rPr>
                <w:b/>
                <w:bCs/>
              </w:rPr>
            </w:pPr>
            <w:r w:rsidRPr="54387EAF">
              <w:rPr>
                <w:b/>
                <w:bCs/>
              </w:rPr>
              <w:t>Canopy Position</w:t>
            </w:r>
          </w:p>
        </w:tc>
      </w:tr>
      <w:tr w:rsidRPr="008E31C1" w:rsidR="008E31C1" w:rsidTr="54387EAF" w14:paraId="7FEB4E52" w14:textId="77777777">
        <w:tc>
          <w:tcPr>
            <w:tcW w:w="1152" w:type="dxa"/>
            <w:tcBorders>
              <w:top w:val="single" w:color="000000" w:themeColor="text1" w:sz="12" w:space="0"/>
            </w:tcBorders>
            <w:shd w:val="clear" w:color="auto" w:fill="auto"/>
          </w:tcPr>
          <w:p w:rsidRPr="008E31C1" w:rsidR="008E31C1" w:rsidP="00687CD3" w:rsidRDefault="54387EAF" w14:paraId="1B3B6E9D" w14:textId="77777777">
            <w:pPr>
              <w:rPr>
                <w:bCs/>
              </w:rPr>
            </w:pPr>
            <w:r>
              <w:t>PIFI</w:t>
            </w:r>
          </w:p>
        </w:tc>
        <w:tc>
          <w:tcPr>
            <w:tcW w:w="2928" w:type="dxa"/>
            <w:tcBorders>
              <w:top w:val="single" w:color="000000" w:themeColor="text1" w:sz="12" w:space="0"/>
            </w:tcBorders>
            <w:shd w:val="clear" w:color="auto" w:fill="auto"/>
          </w:tcPr>
          <w:p w:rsidRPr="008E31C1" w:rsidR="008E31C1" w:rsidP="00687CD3" w:rsidRDefault="54387EAF" w14:paraId="520F4544" w14:textId="77777777">
            <w:proofErr w:type="spellStart"/>
            <w:r>
              <w:t>Piptochaetium</w:t>
            </w:r>
            <w:proofErr w:type="spellEnd"/>
            <w:r>
              <w:t xml:space="preserve"> fimbriatum</w:t>
            </w:r>
          </w:p>
        </w:tc>
        <w:tc>
          <w:tcPr>
            <w:tcW w:w="2136" w:type="dxa"/>
            <w:tcBorders>
              <w:top w:val="single" w:color="000000" w:themeColor="text1" w:sz="12" w:space="0"/>
            </w:tcBorders>
            <w:shd w:val="clear" w:color="auto" w:fill="auto"/>
          </w:tcPr>
          <w:p w:rsidRPr="008E31C1" w:rsidR="008E31C1" w:rsidP="00687CD3" w:rsidRDefault="54387EAF" w14:paraId="2EE11F71" w14:textId="77777777">
            <w:r>
              <w:t xml:space="preserve">Pinyon </w:t>
            </w:r>
            <w:proofErr w:type="spellStart"/>
            <w:r>
              <w:t>ricegrass</w:t>
            </w:r>
            <w:proofErr w:type="spellEnd"/>
          </w:p>
        </w:tc>
        <w:tc>
          <w:tcPr>
            <w:tcW w:w="1956" w:type="dxa"/>
            <w:tcBorders>
              <w:top w:val="single" w:color="000000" w:themeColor="text1" w:sz="12" w:space="0"/>
            </w:tcBorders>
            <w:shd w:val="clear" w:color="auto" w:fill="auto"/>
          </w:tcPr>
          <w:p w:rsidRPr="008E31C1" w:rsidR="008E31C1" w:rsidP="00687CD3" w:rsidRDefault="54387EAF" w14:paraId="0D7FEE72" w14:textId="77777777">
            <w:r>
              <w:t>Upper</w:t>
            </w:r>
          </w:p>
        </w:tc>
      </w:tr>
      <w:tr w:rsidRPr="008E31C1" w:rsidR="008E31C1" w:rsidTr="54387EAF" w14:paraId="734FB0FE" w14:textId="77777777">
        <w:tc>
          <w:tcPr>
            <w:tcW w:w="1152" w:type="dxa"/>
            <w:shd w:val="clear" w:color="auto" w:fill="auto"/>
          </w:tcPr>
          <w:p w:rsidRPr="008E31C1" w:rsidR="008E31C1" w:rsidP="00687CD3" w:rsidRDefault="54387EAF" w14:paraId="0128A7DD" w14:textId="77777777">
            <w:pPr>
              <w:rPr>
                <w:bCs/>
              </w:rPr>
            </w:pPr>
            <w:r>
              <w:t>BOGR2</w:t>
            </w:r>
          </w:p>
        </w:tc>
        <w:tc>
          <w:tcPr>
            <w:tcW w:w="2928" w:type="dxa"/>
            <w:shd w:val="clear" w:color="auto" w:fill="auto"/>
          </w:tcPr>
          <w:p w:rsidRPr="008E31C1" w:rsidR="008E31C1" w:rsidP="00687CD3" w:rsidRDefault="54387EAF" w14:paraId="0FBC775F" w14:textId="77777777">
            <w:proofErr w:type="spellStart"/>
            <w:r>
              <w:t>Bouteloua</w:t>
            </w:r>
            <w:proofErr w:type="spellEnd"/>
            <w:r>
              <w:t xml:space="preserve"> </w:t>
            </w:r>
            <w:proofErr w:type="spellStart"/>
            <w:r>
              <w:t>gracilis</w:t>
            </w:r>
            <w:proofErr w:type="spellEnd"/>
          </w:p>
        </w:tc>
        <w:tc>
          <w:tcPr>
            <w:tcW w:w="2136" w:type="dxa"/>
            <w:shd w:val="clear" w:color="auto" w:fill="auto"/>
          </w:tcPr>
          <w:p w:rsidRPr="008E31C1" w:rsidR="008E31C1" w:rsidP="00687CD3" w:rsidRDefault="54387EAF" w14:paraId="4C3C1FD3" w14:textId="77777777">
            <w:r>
              <w:t xml:space="preserve">Blue </w:t>
            </w:r>
            <w:proofErr w:type="spellStart"/>
            <w:r>
              <w:t>grama</w:t>
            </w:r>
            <w:proofErr w:type="spellEnd"/>
          </w:p>
        </w:tc>
        <w:tc>
          <w:tcPr>
            <w:tcW w:w="1956" w:type="dxa"/>
            <w:shd w:val="clear" w:color="auto" w:fill="auto"/>
          </w:tcPr>
          <w:p w:rsidRPr="008E31C1" w:rsidR="008E31C1" w:rsidP="00687CD3" w:rsidRDefault="54387EAF" w14:paraId="399DBC5B" w14:textId="77777777">
            <w:r>
              <w:t>Upper</w:t>
            </w:r>
          </w:p>
        </w:tc>
      </w:tr>
      <w:tr w:rsidRPr="008E31C1" w:rsidR="008E31C1" w:rsidTr="54387EAF" w14:paraId="73F4CAFB" w14:textId="77777777">
        <w:tc>
          <w:tcPr>
            <w:tcW w:w="1152" w:type="dxa"/>
            <w:shd w:val="clear" w:color="auto" w:fill="auto"/>
          </w:tcPr>
          <w:p w:rsidRPr="008E31C1" w:rsidR="008E31C1" w:rsidP="00687CD3" w:rsidRDefault="54387EAF" w14:paraId="5345FA7B" w14:textId="77777777">
            <w:pPr>
              <w:rPr>
                <w:bCs/>
              </w:rPr>
            </w:pPr>
            <w:r>
              <w:t>QUGA</w:t>
            </w:r>
          </w:p>
        </w:tc>
        <w:tc>
          <w:tcPr>
            <w:tcW w:w="2928" w:type="dxa"/>
            <w:shd w:val="clear" w:color="auto" w:fill="auto"/>
          </w:tcPr>
          <w:p w:rsidRPr="008E31C1" w:rsidR="008E31C1" w:rsidP="00687CD3" w:rsidRDefault="54387EAF" w14:paraId="3EA7246A" w14:textId="77777777">
            <w:r>
              <w:t xml:space="preserve">Quercus </w:t>
            </w:r>
            <w:proofErr w:type="spellStart"/>
            <w:r>
              <w:t>gambelii</w:t>
            </w:r>
            <w:proofErr w:type="spellEnd"/>
          </w:p>
        </w:tc>
        <w:tc>
          <w:tcPr>
            <w:tcW w:w="2136" w:type="dxa"/>
            <w:shd w:val="clear" w:color="auto" w:fill="auto"/>
          </w:tcPr>
          <w:p w:rsidRPr="008E31C1" w:rsidR="008E31C1" w:rsidP="00687CD3" w:rsidRDefault="54387EAF" w14:paraId="2D2CC748" w14:textId="77777777">
            <w:proofErr w:type="spellStart"/>
            <w:r>
              <w:t>Gambel</w:t>
            </w:r>
            <w:proofErr w:type="spellEnd"/>
            <w:r>
              <w:t xml:space="preserve"> oak</w:t>
            </w:r>
          </w:p>
        </w:tc>
        <w:tc>
          <w:tcPr>
            <w:tcW w:w="1956" w:type="dxa"/>
            <w:shd w:val="clear" w:color="auto" w:fill="auto"/>
          </w:tcPr>
          <w:p w:rsidRPr="008E31C1" w:rsidR="008E31C1" w:rsidP="00687CD3" w:rsidRDefault="54387EAF" w14:paraId="29E5E7A7" w14:textId="77777777">
            <w:r>
              <w:t>Upper</w:t>
            </w:r>
          </w:p>
        </w:tc>
      </w:tr>
      <w:tr w:rsidRPr="008E31C1" w:rsidR="008E31C1" w:rsidTr="54387EAF" w14:paraId="59520FF4" w14:textId="77777777">
        <w:tc>
          <w:tcPr>
            <w:tcW w:w="1152" w:type="dxa"/>
            <w:shd w:val="clear" w:color="auto" w:fill="auto"/>
          </w:tcPr>
          <w:p w:rsidRPr="008E31C1" w:rsidR="008E31C1" w:rsidP="00687CD3" w:rsidRDefault="54387EAF" w14:paraId="111BECCF" w14:textId="77777777">
            <w:pPr>
              <w:rPr>
                <w:bCs/>
              </w:rPr>
            </w:pPr>
            <w:r>
              <w:t>QUTU2</w:t>
            </w:r>
          </w:p>
        </w:tc>
        <w:tc>
          <w:tcPr>
            <w:tcW w:w="2928" w:type="dxa"/>
            <w:shd w:val="clear" w:color="auto" w:fill="auto"/>
          </w:tcPr>
          <w:p w:rsidRPr="008E31C1" w:rsidR="008E31C1" w:rsidP="00687CD3" w:rsidRDefault="54387EAF" w14:paraId="77586AC8" w14:textId="77777777">
            <w:r>
              <w:t xml:space="preserve">Quercus </w:t>
            </w:r>
            <w:proofErr w:type="spellStart"/>
            <w:r>
              <w:t>turbinella</w:t>
            </w:r>
            <w:proofErr w:type="spellEnd"/>
          </w:p>
        </w:tc>
        <w:tc>
          <w:tcPr>
            <w:tcW w:w="2136" w:type="dxa"/>
            <w:shd w:val="clear" w:color="auto" w:fill="auto"/>
          </w:tcPr>
          <w:p w:rsidRPr="008E31C1" w:rsidR="008E31C1" w:rsidP="00687CD3" w:rsidRDefault="54387EAF" w14:paraId="16057398" w14:textId="77777777">
            <w:r>
              <w:t>Sonoran scrub oak</w:t>
            </w:r>
          </w:p>
        </w:tc>
        <w:tc>
          <w:tcPr>
            <w:tcW w:w="1956" w:type="dxa"/>
            <w:shd w:val="clear" w:color="auto" w:fill="auto"/>
          </w:tcPr>
          <w:p w:rsidRPr="008E31C1" w:rsidR="008E31C1" w:rsidP="00687CD3" w:rsidRDefault="54387EAF" w14:paraId="6A304849" w14:textId="77777777">
            <w:r>
              <w:t>Upper</w:t>
            </w:r>
          </w:p>
        </w:tc>
      </w:tr>
    </w:tbl>
    <w:p w:rsidR="008E31C1" w:rsidP="008E31C1" w:rsidRDefault="008E31C1" w14:paraId="3C3AF203" w14:textId="77777777"/>
    <w:p w:rsidR="008E31C1" w:rsidP="008E31C1" w:rsidRDefault="54387EAF" w14:paraId="3C6325EC" w14:textId="77777777">
      <w:pPr>
        <w:pStyle w:val="SClassInfoPara"/>
      </w:pPr>
      <w:r>
        <w:t>Description</w:t>
      </w:r>
    </w:p>
    <w:p w:rsidR="008E31C1" w:rsidP="008E31C1" w:rsidRDefault="54387EAF" w14:paraId="42B2977D" w14:textId="4FD54D35">
      <w:r>
        <w:t xml:space="preserve">Initial post-fire community dominated by perennial </w:t>
      </w:r>
      <w:proofErr w:type="spellStart"/>
      <w:r>
        <w:t>caespitose</w:t>
      </w:r>
      <w:proofErr w:type="spellEnd"/>
      <w:r>
        <w:t xml:space="preserve"> grasses. Blue </w:t>
      </w:r>
      <w:proofErr w:type="spellStart"/>
      <w:r>
        <w:t>grama</w:t>
      </w:r>
      <w:proofErr w:type="spellEnd"/>
      <w:r>
        <w:t xml:space="preserve"> (</w:t>
      </w:r>
      <w:proofErr w:type="spellStart"/>
      <w:r w:rsidRPr="00C52A71">
        <w:rPr>
          <w:i/>
        </w:rPr>
        <w:t>Bouteloua</w:t>
      </w:r>
      <w:proofErr w:type="spellEnd"/>
      <w:r w:rsidRPr="00C52A71">
        <w:rPr>
          <w:i/>
        </w:rPr>
        <w:t xml:space="preserve"> </w:t>
      </w:r>
      <w:proofErr w:type="spellStart"/>
      <w:r w:rsidRPr="00C52A71">
        <w:rPr>
          <w:i/>
        </w:rPr>
        <w:t>gracilis</w:t>
      </w:r>
      <w:proofErr w:type="spellEnd"/>
      <w:r>
        <w:t xml:space="preserve">) dominates among other </w:t>
      </w:r>
      <w:proofErr w:type="spellStart"/>
      <w:r>
        <w:t>grama</w:t>
      </w:r>
      <w:proofErr w:type="spellEnd"/>
      <w:r>
        <w:t xml:space="preserve"> grasses. Evidence of past fires may be observed, including charcoal and </w:t>
      </w:r>
      <w:proofErr w:type="spellStart"/>
      <w:r>
        <w:t>resprouting</w:t>
      </w:r>
      <w:proofErr w:type="spellEnd"/>
      <w:r>
        <w:t xml:space="preserve"> woody plants.</w:t>
      </w:r>
    </w:p>
    <w:p w:rsidR="008E31C1" w:rsidP="008E31C1" w:rsidRDefault="008E31C1" w14:paraId="586A7E8F" w14:textId="77777777"/>
    <w:p>
      <w:r>
        <w:rPr>
          <w:i/>
          <w:u w:val="single"/>
        </w:rPr>
        <w:t>Maximum Tree Size Class</w:t>
      </w:r>
      <w:br/>
      <w:r>
        <w:t>None</w:t>
      </w:r>
    </w:p>
    <w:p w:rsidR="008E31C1" w:rsidP="008E31C1" w:rsidRDefault="008E31C1" w14:paraId="08862039" w14:textId="77777777">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E31C1" w:rsidP="008E31C1" w:rsidRDefault="008E31C1" w14:paraId="540126F8" w14:textId="77777777"/>
    <w:p w:rsidR="008E31C1" w:rsidP="008E31C1" w:rsidRDefault="54387EAF" w14:paraId="4B40D022"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48"/>
        <w:gridCol w:w="2136"/>
        <w:gridCol w:w="1956"/>
      </w:tblGrid>
      <w:tr w:rsidRPr="008E31C1" w:rsidR="008E31C1" w:rsidTr="54387EAF" w14:paraId="38658D83" w14:textId="77777777">
        <w:tc>
          <w:tcPr>
            <w:tcW w:w="1128" w:type="dxa"/>
            <w:tcBorders>
              <w:top w:val="single" w:color="auto" w:sz="2" w:space="0"/>
              <w:bottom w:val="single" w:color="000000" w:themeColor="text1" w:sz="12" w:space="0"/>
            </w:tcBorders>
            <w:shd w:val="clear" w:color="auto" w:fill="auto"/>
          </w:tcPr>
          <w:p w:rsidRPr="008E31C1" w:rsidR="008E31C1" w:rsidP="54387EAF" w:rsidRDefault="54387EAF" w14:paraId="107D929A" w14:textId="77777777">
            <w:pPr>
              <w:rPr>
                <w:b/>
                <w:bCs/>
              </w:rPr>
            </w:pPr>
            <w:r w:rsidRPr="54387EAF">
              <w:rPr>
                <w:b/>
                <w:bCs/>
              </w:rPr>
              <w:t>Symbol</w:t>
            </w:r>
          </w:p>
        </w:tc>
        <w:tc>
          <w:tcPr>
            <w:tcW w:w="2148" w:type="dxa"/>
            <w:tcBorders>
              <w:top w:val="single" w:color="auto" w:sz="2" w:space="0"/>
              <w:bottom w:val="single" w:color="000000" w:themeColor="text1" w:sz="12" w:space="0"/>
            </w:tcBorders>
            <w:shd w:val="clear" w:color="auto" w:fill="auto"/>
          </w:tcPr>
          <w:p w:rsidRPr="008E31C1" w:rsidR="008E31C1" w:rsidP="54387EAF" w:rsidRDefault="54387EAF" w14:paraId="3C6DE727" w14:textId="77777777">
            <w:pPr>
              <w:rPr>
                <w:b/>
                <w:bCs/>
              </w:rPr>
            </w:pPr>
            <w:r w:rsidRPr="54387EAF">
              <w:rPr>
                <w:b/>
                <w:bCs/>
              </w:rPr>
              <w:t>Scientific Name</w:t>
            </w:r>
          </w:p>
        </w:tc>
        <w:tc>
          <w:tcPr>
            <w:tcW w:w="2136" w:type="dxa"/>
            <w:tcBorders>
              <w:top w:val="single" w:color="auto" w:sz="2" w:space="0"/>
              <w:bottom w:val="single" w:color="000000" w:themeColor="text1" w:sz="12" w:space="0"/>
            </w:tcBorders>
            <w:shd w:val="clear" w:color="auto" w:fill="auto"/>
          </w:tcPr>
          <w:p w:rsidRPr="008E31C1" w:rsidR="008E31C1" w:rsidP="54387EAF" w:rsidRDefault="54387EAF" w14:paraId="5F498866" w14:textId="77777777">
            <w:pPr>
              <w:rPr>
                <w:b/>
                <w:bCs/>
              </w:rPr>
            </w:pPr>
            <w:r w:rsidRPr="54387EAF">
              <w:rPr>
                <w:b/>
                <w:bCs/>
              </w:rPr>
              <w:t>Common Name</w:t>
            </w:r>
          </w:p>
        </w:tc>
        <w:tc>
          <w:tcPr>
            <w:tcW w:w="1956" w:type="dxa"/>
            <w:tcBorders>
              <w:top w:val="single" w:color="auto" w:sz="2" w:space="0"/>
              <w:bottom w:val="single" w:color="000000" w:themeColor="text1" w:sz="12" w:space="0"/>
            </w:tcBorders>
            <w:shd w:val="clear" w:color="auto" w:fill="auto"/>
          </w:tcPr>
          <w:p w:rsidRPr="008E31C1" w:rsidR="008E31C1" w:rsidP="54387EAF" w:rsidRDefault="54387EAF" w14:paraId="2302AAF7" w14:textId="77777777">
            <w:pPr>
              <w:rPr>
                <w:b/>
                <w:bCs/>
              </w:rPr>
            </w:pPr>
            <w:r w:rsidRPr="54387EAF">
              <w:rPr>
                <w:b/>
                <w:bCs/>
              </w:rPr>
              <w:t>Canopy Position</w:t>
            </w:r>
          </w:p>
        </w:tc>
      </w:tr>
      <w:tr w:rsidRPr="008E31C1" w:rsidR="008E31C1" w:rsidTr="54387EAF" w14:paraId="1396EAB8" w14:textId="77777777">
        <w:tc>
          <w:tcPr>
            <w:tcW w:w="1128" w:type="dxa"/>
            <w:tcBorders>
              <w:top w:val="single" w:color="000000" w:themeColor="text1" w:sz="12" w:space="0"/>
            </w:tcBorders>
            <w:shd w:val="clear" w:color="auto" w:fill="auto"/>
          </w:tcPr>
          <w:p w:rsidRPr="008E31C1" w:rsidR="008E31C1" w:rsidP="00B21295" w:rsidRDefault="54387EAF" w14:paraId="2AF2B4E1" w14:textId="77777777">
            <w:pPr>
              <w:rPr>
                <w:bCs/>
              </w:rPr>
            </w:pPr>
            <w:r>
              <w:t>JUDE</w:t>
            </w:r>
          </w:p>
        </w:tc>
        <w:tc>
          <w:tcPr>
            <w:tcW w:w="2148" w:type="dxa"/>
            <w:tcBorders>
              <w:top w:val="single" w:color="000000" w:themeColor="text1" w:sz="12" w:space="0"/>
            </w:tcBorders>
            <w:shd w:val="clear" w:color="auto" w:fill="auto"/>
          </w:tcPr>
          <w:p w:rsidRPr="008E31C1" w:rsidR="008E31C1" w:rsidP="00B21295" w:rsidRDefault="54387EAF" w14:paraId="3C11F0DB" w14:textId="77777777">
            <w:proofErr w:type="spellStart"/>
            <w:r>
              <w:t>Juncus</w:t>
            </w:r>
            <w:proofErr w:type="spellEnd"/>
            <w:r>
              <w:t xml:space="preserve"> </w:t>
            </w:r>
            <w:proofErr w:type="spellStart"/>
            <w:r>
              <w:t>debilis</w:t>
            </w:r>
            <w:proofErr w:type="spellEnd"/>
          </w:p>
        </w:tc>
        <w:tc>
          <w:tcPr>
            <w:tcW w:w="2136" w:type="dxa"/>
            <w:tcBorders>
              <w:top w:val="single" w:color="000000" w:themeColor="text1" w:sz="12" w:space="0"/>
            </w:tcBorders>
            <w:shd w:val="clear" w:color="auto" w:fill="auto"/>
          </w:tcPr>
          <w:p w:rsidRPr="008E31C1" w:rsidR="008E31C1" w:rsidP="00B21295" w:rsidRDefault="54387EAF" w14:paraId="1751E896" w14:textId="77777777">
            <w:r>
              <w:t>Weak rush</w:t>
            </w:r>
          </w:p>
        </w:tc>
        <w:tc>
          <w:tcPr>
            <w:tcW w:w="1956" w:type="dxa"/>
            <w:tcBorders>
              <w:top w:val="single" w:color="000000" w:themeColor="text1" w:sz="12" w:space="0"/>
            </w:tcBorders>
            <w:shd w:val="clear" w:color="auto" w:fill="auto"/>
          </w:tcPr>
          <w:p w:rsidRPr="008E31C1" w:rsidR="008E31C1" w:rsidP="00B21295" w:rsidRDefault="54387EAF" w14:paraId="3C5492F7" w14:textId="77777777">
            <w:r>
              <w:t>Upper</w:t>
            </w:r>
          </w:p>
        </w:tc>
      </w:tr>
      <w:tr w:rsidRPr="008E31C1" w:rsidR="008E31C1" w:rsidTr="54387EAF" w14:paraId="2A22893E" w14:textId="77777777">
        <w:tc>
          <w:tcPr>
            <w:tcW w:w="1128" w:type="dxa"/>
            <w:shd w:val="clear" w:color="auto" w:fill="auto"/>
          </w:tcPr>
          <w:p w:rsidRPr="008E31C1" w:rsidR="008E31C1" w:rsidP="00B21295" w:rsidRDefault="54387EAF" w14:paraId="1FB75848" w14:textId="77777777">
            <w:pPr>
              <w:rPr>
                <w:bCs/>
              </w:rPr>
            </w:pPr>
            <w:r>
              <w:t>PIED</w:t>
            </w:r>
          </w:p>
        </w:tc>
        <w:tc>
          <w:tcPr>
            <w:tcW w:w="2148" w:type="dxa"/>
            <w:shd w:val="clear" w:color="auto" w:fill="auto"/>
          </w:tcPr>
          <w:p w:rsidRPr="008E31C1" w:rsidR="008E31C1" w:rsidP="00B21295" w:rsidRDefault="54387EAF" w14:paraId="57C287EA" w14:textId="77777777">
            <w:r>
              <w:t>Pinus edulis</w:t>
            </w:r>
          </w:p>
        </w:tc>
        <w:tc>
          <w:tcPr>
            <w:tcW w:w="2136" w:type="dxa"/>
            <w:shd w:val="clear" w:color="auto" w:fill="auto"/>
          </w:tcPr>
          <w:p w:rsidRPr="008E31C1" w:rsidR="008E31C1" w:rsidP="00B21295" w:rsidRDefault="54387EAF" w14:paraId="5CE4F9F7" w14:textId="77777777">
            <w:proofErr w:type="spellStart"/>
            <w:r>
              <w:t>Twoneedle</w:t>
            </w:r>
            <w:proofErr w:type="spellEnd"/>
            <w:r>
              <w:t xml:space="preserve"> pinyon</w:t>
            </w:r>
          </w:p>
        </w:tc>
        <w:tc>
          <w:tcPr>
            <w:tcW w:w="1956" w:type="dxa"/>
            <w:shd w:val="clear" w:color="auto" w:fill="auto"/>
          </w:tcPr>
          <w:p w:rsidRPr="008E31C1" w:rsidR="008E31C1" w:rsidP="00B21295" w:rsidRDefault="54387EAF" w14:paraId="57567064" w14:textId="77777777">
            <w:r>
              <w:t>Upper</w:t>
            </w:r>
          </w:p>
        </w:tc>
      </w:tr>
      <w:tr w:rsidRPr="008E31C1" w:rsidR="008E31C1" w:rsidTr="54387EAF" w14:paraId="6E748CFA" w14:textId="77777777">
        <w:tc>
          <w:tcPr>
            <w:tcW w:w="1128" w:type="dxa"/>
            <w:shd w:val="clear" w:color="auto" w:fill="auto"/>
          </w:tcPr>
          <w:p w:rsidRPr="008E31C1" w:rsidR="008E31C1" w:rsidP="00B21295" w:rsidRDefault="54387EAF" w14:paraId="09F7CBFF" w14:textId="77777777">
            <w:pPr>
              <w:rPr>
                <w:bCs/>
              </w:rPr>
            </w:pPr>
            <w:r>
              <w:t>QUGA</w:t>
            </w:r>
          </w:p>
        </w:tc>
        <w:tc>
          <w:tcPr>
            <w:tcW w:w="2148" w:type="dxa"/>
            <w:shd w:val="clear" w:color="auto" w:fill="auto"/>
          </w:tcPr>
          <w:p w:rsidRPr="008E31C1" w:rsidR="008E31C1" w:rsidP="00B21295" w:rsidRDefault="54387EAF" w14:paraId="02599928" w14:textId="77777777">
            <w:r>
              <w:t xml:space="preserve">Quercus </w:t>
            </w:r>
            <w:proofErr w:type="spellStart"/>
            <w:r>
              <w:t>gambelii</w:t>
            </w:r>
            <w:proofErr w:type="spellEnd"/>
          </w:p>
        </w:tc>
        <w:tc>
          <w:tcPr>
            <w:tcW w:w="2136" w:type="dxa"/>
            <w:shd w:val="clear" w:color="auto" w:fill="auto"/>
          </w:tcPr>
          <w:p w:rsidRPr="008E31C1" w:rsidR="008E31C1" w:rsidP="00B21295" w:rsidRDefault="54387EAF" w14:paraId="42554AC1" w14:textId="77777777">
            <w:proofErr w:type="spellStart"/>
            <w:r>
              <w:t>Gambel</w:t>
            </w:r>
            <w:proofErr w:type="spellEnd"/>
            <w:r>
              <w:t xml:space="preserve"> oak</w:t>
            </w:r>
          </w:p>
        </w:tc>
        <w:tc>
          <w:tcPr>
            <w:tcW w:w="1956" w:type="dxa"/>
            <w:shd w:val="clear" w:color="auto" w:fill="auto"/>
          </w:tcPr>
          <w:p w:rsidRPr="008E31C1" w:rsidR="008E31C1" w:rsidP="00B21295" w:rsidRDefault="54387EAF" w14:paraId="5D21A2EF" w14:textId="77777777">
            <w:r>
              <w:t>Upper</w:t>
            </w:r>
          </w:p>
        </w:tc>
      </w:tr>
      <w:tr w:rsidRPr="008E31C1" w:rsidR="008E31C1" w:rsidTr="54387EAF" w14:paraId="6DD6F134" w14:textId="77777777">
        <w:tc>
          <w:tcPr>
            <w:tcW w:w="1128" w:type="dxa"/>
            <w:shd w:val="clear" w:color="auto" w:fill="auto"/>
          </w:tcPr>
          <w:p w:rsidRPr="008E31C1" w:rsidR="008E31C1" w:rsidP="00B21295" w:rsidRDefault="54387EAF" w14:paraId="08515114" w14:textId="77777777">
            <w:pPr>
              <w:rPr>
                <w:bCs/>
              </w:rPr>
            </w:pPr>
            <w:r>
              <w:t>QUTU2</w:t>
            </w:r>
          </w:p>
        </w:tc>
        <w:tc>
          <w:tcPr>
            <w:tcW w:w="2148" w:type="dxa"/>
            <w:shd w:val="clear" w:color="auto" w:fill="auto"/>
          </w:tcPr>
          <w:p w:rsidRPr="008E31C1" w:rsidR="008E31C1" w:rsidP="00B21295" w:rsidRDefault="54387EAF" w14:paraId="32A0224A" w14:textId="77777777">
            <w:r>
              <w:t xml:space="preserve">Quercus </w:t>
            </w:r>
            <w:proofErr w:type="spellStart"/>
            <w:r>
              <w:t>turbinella</w:t>
            </w:r>
            <w:proofErr w:type="spellEnd"/>
          </w:p>
        </w:tc>
        <w:tc>
          <w:tcPr>
            <w:tcW w:w="2136" w:type="dxa"/>
            <w:shd w:val="clear" w:color="auto" w:fill="auto"/>
          </w:tcPr>
          <w:p w:rsidRPr="008E31C1" w:rsidR="008E31C1" w:rsidP="00B21295" w:rsidRDefault="54387EAF" w14:paraId="4450494C" w14:textId="77777777">
            <w:r>
              <w:t>Sonoran scrub oak</w:t>
            </w:r>
          </w:p>
        </w:tc>
        <w:tc>
          <w:tcPr>
            <w:tcW w:w="1956" w:type="dxa"/>
            <w:shd w:val="clear" w:color="auto" w:fill="auto"/>
          </w:tcPr>
          <w:p w:rsidRPr="008E31C1" w:rsidR="008E31C1" w:rsidP="00B21295" w:rsidRDefault="54387EAF" w14:paraId="5718CF56" w14:textId="77777777">
            <w:r>
              <w:t>Upper</w:t>
            </w:r>
          </w:p>
        </w:tc>
      </w:tr>
    </w:tbl>
    <w:p w:rsidR="008E31C1" w:rsidP="008E31C1" w:rsidRDefault="008E31C1" w14:paraId="69F0455C" w14:textId="77777777"/>
    <w:p w:rsidR="008E31C1" w:rsidP="008E31C1" w:rsidRDefault="54387EAF" w14:paraId="41A1C2CC" w14:textId="77777777">
      <w:pPr>
        <w:pStyle w:val="SClassInfoPara"/>
      </w:pPr>
      <w:r>
        <w:t>Description</w:t>
      </w:r>
    </w:p>
    <w:p w:rsidR="008E31C1" w:rsidP="008E31C1" w:rsidRDefault="54387EAF" w14:paraId="75BAE6EB" w14:textId="69432452">
      <w:r>
        <w:t>Community dominated by young to mature alligator juniper (</w:t>
      </w:r>
      <w:r w:rsidRPr="00C52A71">
        <w:rPr>
          <w:i/>
        </w:rPr>
        <w:t xml:space="preserve">J. </w:t>
      </w:r>
      <w:proofErr w:type="spellStart"/>
      <w:r w:rsidRPr="00C52A71">
        <w:rPr>
          <w:i/>
        </w:rPr>
        <w:t>deppeana</w:t>
      </w:r>
      <w:proofErr w:type="spellEnd"/>
      <w:r>
        <w:t xml:space="preserve">) and evergreen oak trees of various ages. </w:t>
      </w:r>
    </w:p>
    <w:p w:rsidR="008E31C1" w:rsidP="008E31C1" w:rsidRDefault="008E31C1" w14:paraId="1E39CB45" w14:textId="77777777"/>
    <w:p>
      <w:r>
        <w:rPr>
          <w:i/>
          <w:u w:val="single"/>
        </w:rPr>
        <w:t>Maximum Tree Size Class</w:t>
      </w:r>
      <w:br/>
      <w:r>
        <w:t>Pole 5-9" DBH</w:t>
      </w:r>
    </w:p>
    <w:p w:rsidR="008E31C1" w:rsidP="008E31C1" w:rsidRDefault="008E31C1" w14:paraId="2A37E052"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E31C1" w:rsidP="008E31C1" w:rsidRDefault="008E31C1" w14:paraId="40E1D5C6" w14:textId="77777777"/>
    <w:p w:rsidR="008E31C1" w:rsidP="008E31C1" w:rsidRDefault="54387EAF" w14:paraId="32D2F36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48"/>
        <w:gridCol w:w="2136"/>
        <w:gridCol w:w="1956"/>
      </w:tblGrid>
      <w:tr w:rsidRPr="008E31C1" w:rsidR="008E31C1" w:rsidTr="54387EAF" w14:paraId="767C7092" w14:textId="77777777">
        <w:tc>
          <w:tcPr>
            <w:tcW w:w="1128" w:type="dxa"/>
            <w:tcBorders>
              <w:top w:val="single" w:color="auto" w:sz="2" w:space="0"/>
              <w:bottom w:val="single" w:color="000000" w:themeColor="text1" w:sz="12" w:space="0"/>
            </w:tcBorders>
            <w:shd w:val="clear" w:color="auto" w:fill="auto"/>
          </w:tcPr>
          <w:p w:rsidRPr="008E31C1" w:rsidR="008E31C1" w:rsidP="54387EAF" w:rsidRDefault="54387EAF" w14:paraId="61D1AF61" w14:textId="77777777">
            <w:pPr>
              <w:rPr>
                <w:b/>
                <w:bCs/>
              </w:rPr>
            </w:pPr>
            <w:r w:rsidRPr="54387EAF">
              <w:rPr>
                <w:b/>
                <w:bCs/>
              </w:rPr>
              <w:t>Symbol</w:t>
            </w:r>
          </w:p>
        </w:tc>
        <w:tc>
          <w:tcPr>
            <w:tcW w:w="2148" w:type="dxa"/>
            <w:tcBorders>
              <w:top w:val="single" w:color="auto" w:sz="2" w:space="0"/>
              <w:bottom w:val="single" w:color="000000" w:themeColor="text1" w:sz="12" w:space="0"/>
            </w:tcBorders>
            <w:shd w:val="clear" w:color="auto" w:fill="auto"/>
          </w:tcPr>
          <w:p w:rsidRPr="008E31C1" w:rsidR="008E31C1" w:rsidP="54387EAF" w:rsidRDefault="54387EAF" w14:paraId="44421612" w14:textId="77777777">
            <w:pPr>
              <w:rPr>
                <w:b/>
                <w:bCs/>
              </w:rPr>
            </w:pPr>
            <w:r w:rsidRPr="54387EAF">
              <w:rPr>
                <w:b/>
                <w:bCs/>
              </w:rPr>
              <w:t>Scientific Name</w:t>
            </w:r>
          </w:p>
        </w:tc>
        <w:tc>
          <w:tcPr>
            <w:tcW w:w="2136" w:type="dxa"/>
            <w:tcBorders>
              <w:top w:val="single" w:color="auto" w:sz="2" w:space="0"/>
              <w:bottom w:val="single" w:color="000000" w:themeColor="text1" w:sz="12" w:space="0"/>
            </w:tcBorders>
            <w:shd w:val="clear" w:color="auto" w:fill="auto"/>
          </w:tcPr>
          <w:p w:rsidRPr="008E31C1" w:rsidR="008E31C1" w:rsidP="54387EAF" w:rsidRDefault="54387EAF" w14:paraId="365597B7" w14:textId="77777777">
            <w:pPr>
              <w:rPr>
                <w:b/>
                <w:bCs/>
              </w:rPr>
            </w:pPr>
            <w:r w:rsidRPr="54387EAF">
              <w:rPr>
                <w:b/>
                <w:bCs/>
              </w:rPr>
              <w:t>Common Name</w:t>
            </w:r>
          </w:p>
        </w:tc>
        <w:tc>
          <w:tcPr>
            <w:tcW w:w="1956" w:type="dxa"/>
            <w:tcBorders>
              <w:top w:val="single" w:color="auto" w:sz="2" w:space="0"/>
              <w:bottom w:val="single" w:color="000000" w:themeColor="text1" w:sz="12" w:space="0"/>
            </w:tcBorders>
            <w:shd w:val="clear" w:color="auto" w:fill="auto"/>
          </w:tcPr>
          <w:p w:rsidRPr="008E31C1" w:rsidR="008E31C1" w:rsidP="54387EAF" w:rsidRDefault="54387EAF" w14:paraId="0CAA25E5" w14:textId="77777777">
            <w:pPr>
              <w:rPr>
                <w:b/>
                <w:bCs/>
              </w:rPr>
            </w:pPr>
            <w:r w:rsidRPr="54387EAF">
              <w:rPr>
                <w:b/>
                <w:bCs/>
              </w:rPr>
              <w:t>Canopy Position</w:t>
            </w:r>
          </w:p>
        </w:tc>
      </w:tr>
      <w:tr w:rsidRPr="008E31C1" w:rsidR="008E31C1" w:rsidTr="54387EAF" w14:paraId="25A75316" w14:textId="77777777">
        <w:tc>
          <w:tcPr>
            <w:tcW w:w="1128" w:type="dxa"/>
            <w:tcBorders>
              <w:top w:val="single" w:color="000000" w:themeColor="text1" w:sz="12" w:space="0"/>
            </w:tcBorders>
            <w:shd w:val="clear" w:color="auto" w:fill="auto"/>
          </w:tcPr>
          <w:p w:rsidRPr="008E31C1" w:rsidR="008E31C1" w:rsidP="0063447F" w:rsidRDefault="54387EAF" w14:paraId="1EF77B97" w14:textId="77777777">
            <w:pPr>
              <w:rPr>
                <w:bCs/>
              </w:rPr>
            </w:pPr>
            <w:r>
              <w:t>JUDE</w:t>
            </w:r>
          </w:p>
        </w:tc>
        <w:tc>
          <w:tcPr>
            <w:tcW w:w="2148" w:type="dxa"/>
            <w:tcBorders>
              <w:top w:val="single" w:color="000000" w:themeColor="text1" w:sz="12" w:space="0"/>
            </w:tcBorders>
            <w:shd w:val="clear" w:color="auto" w:fill="auto"/>
          </w:tcPr>
          <w:p w:rsidRPr="008E31C1" w:rsidR="008E31C1" w:rsidP="0063447F" w:rsidRDefault="54387EAF" w14:paraId="174D0EB9" w14:textId="77777777">
            <w:proofErr w:type="spellStart"/>
            <w:r>
              <w:t>Juncus</w:t>
            </w:r>
            <w:proofErr w:type="spellEnd"/>
            <w:r>
              <w:t xml:space="preserve"> </w:t>
            </w:r>
            <w:proofErr w:type="spellStart"/>
            <w:r>
              <w:t>debilis</w:t>
            </w:r>
            <w:proofErr w:type="spellEnd"/>
          </w:p>
        </w:tc>
        <w:tc>
          <w:tcPr>
            <w:tcW w:w="2136" w:type="dxa"/>
            <w:tcBorders>
              <w:top w:val="single" w:color="000000" w:themeColor="text1" w:sz="12" w:space="0"/>
            </w:tcBorders>
            <w:shd w:val="clear" w:color="auto" w:fill="auto"/>
          </w:tcPr>
          <w:p w:rsidRPr="008E31C1" w:rsidR="008E31C1" w:rsidP="0063447F" w:rsidRDefault="54387EAF" w14:paraId="023A91E6" w14:textId="77777777">
            <w:r>
              <w:t>Weak rush</w:t>
            </w:r>
          </w:p>
        </w:tc>
        <w:tc>
          <w:tcPr>
            <w:tcW w:w="1956" w:type="dxa"/>
            <w:tcBorders>
              <w:top w:val="single" w:color="000000" w:themeColor="text1" w:sz="12" w:space="0"/>
            </w:tcBorders>
            <w:shd w:val="clear" w:color="auto" w:fill="auto"/>
          </w:tcPr>
          <w:p w:rsidRPr="008E31C1" w:rsidR="008E31C1" w:rsidP="0063447F" w:rsidRDefault="54387EAF" w14:paraId="1BFBCAFF" w14:textId="77777777">
            <w:r>
              <w:t>Upper</w:t>
            </w:r>
          </w:p>
        </w:tc>
      </w:tr>
      <w:tr w:rsidRPr="008E31C1" w:rsidR="008E31C1" w:rsidTr="54387EAF" w14:paraId="6DE14C6E" w14:textId="77777777">
        <w:tc>
          <w:tcPr>
            <w:tcW w:w="1128" w:type="dxa"/>
            <w:shd w:val="clear" w:color="auto" w:fill="auto"/>
          </w:tcPr>
          <w:p w:rsidRPr="008E31C1" w:rsidR="008E31C1" w:rsidP="0063447F" w:rsidRDefault="54387EAF" w14:paraId="1F2B312F" w14:textId="77777777">
            <w:pPr>
              <w:rPr>
                <w:bCs/>
              </w:rPr>
            </w:pPr>
            <w:r>
              <w:t>PIED</w:t>
            </w:r>
          </w:p>
        </w:tc>
        <w:tc>
          <w:tcPr>
            <w:tcW w:w="2148" w:type="dxa"/>
            <w:shd w:val="clear" w:color="auto" w:fill="auto"/>
          </w:tcPr>
          <w:p w:rsidRPr="008E31C1" w:rsidR="008E31C1" w:rsidP="0063447F" w:rsidRDefault="54387EAF" w14:paraId="570AA8C5" w14:textId="77777777">
            <w:r>
              <w:t>Pinus edulis</w:t>
            </w:r>
          </w:p>
        </w:tc>
        <w:tc>
          <w:tcPr>
            <w:tcW w:w="2136" w:type="dxa"/>
            <w:shd w:val="clear" w:color="auto" w:fill="auto"/>
          </w:tcPr>
          <w:p w:rsidRPr="008E31C1" w:rsidR="008E31C1" w:rsidP="0063447F" w:rsidRDefault="54387EAF" w14:paraId="4EF97F75" w14:textId="77777777">
            <w:proofErr w:type="spellStart"/>
            <w:r>
              <w:t>Twoneedle</w:t>
            </w:r>
            <w:proofErr w:type="spellEnd"/>
            <w:r>
              <w:t xml:space="preserve"> pinyon</w:t>
            </w:r>
          </w:p>
        </w:tc>
        <w:tc>
          <w:tcPr>
            <w:tcW w:w="1956" w:type="dxa"/>
            <w:shd w:val="clear" w:color="auto" w:fill="auto"/>
          </w:tcPr>
          <w:p w:rsidRPr="008E31C1" w:rsidR="008E31C1" w:rsidP="0063447F" w:rsidRDefault="54387EAF" w14:paraId="549B88F0" w14:textId="77777777">
            <w:r>
              <w:t>Upper</w:t>
            </w:r>
          </w:p>
        </w:tc>
      </w:tr>
      <w:tr w:rsidRPr="008E31C1" w:rsidR="008E31C1" w:rsidTr="54387EAF" w14:paraId="37894F59" w14:textId="77777777">
        <w:tc>
          <w:tcPr>
            <w:tcW w:w="1128" w:type="dxa"/>
            <w:shd w:val="clear" w:color="auto" w:fill="auto"/>
          </w:tcPr>
          <w:p w:rsidRPr="008E31C1" w:rsidR="008E31C1" w:rsidP="0063447F" w:rsidRDefault="54387EAF" w14:paraId="773E11B7" w14:textId="77777777">
            <w:pPr>
              <w:rPr>
                <w:bCs/>
              </w:rPr>
            </w:pPr>
            <w:r>
              <w:t>QUGA</w:t>
            </w:r>
          </w:p>
        </w:tc>
        <w:tc>
          <w:tcPr>
            <w:tcW w:w="2148" w:type="dxa"/>
            <w:shd w:val="clear" w:color="auto" w:fill="auto"/>
          </w:tcPr>
          <w:p w:rsidRPr="008E31C1" w:rsidR="008E31C1" w:rsidP="0063447F" w:rsidRDefault="54387EAF" w14:paraId="233AA021" w14:textId="77777777">
            <w:r>
              <w:t xml:space="preserve">Quercus </w:t>
            </w:r>
            <w:proofErr w:type="spellStart"/>
            <w:r>
              <w:t>gambelii</w:t>
            </w:r>
            <w:proofErr w:type="spellEnd"/>
          </w:p>
        </w:tc>
        <w:tc>
          <w:tcPr>
            <w:tcW w:w="2136" w:type="dxa"/>
            <w:shd w:val="clear" w:color="auto" w:fill="auto"/>
          </w:tcPr>
          <w:p w:rsidRPr="008E31C1" w:rsidR="008E31C1" w:rsidP="0063447F" w:rsidRDefault="54387EAF" w14:paraId="1B1DD534" w14:textId="77777777">
            <w:proofErr w:type="spellStart"/>
            <w:r>
              <w:t>Gambel</w:t>
            </w:r>
            <w:proofErr w:type="spellEnd"/>
            <w:r>
              <w:t xml:space="preserve"> oak</w:t>
            </w:r>
          </w:p>
        </w:tc>
        <w:tc>
          <w:tcPr>
            <w:tcW w:w="1956" w:type="dxa"/>
            <w:shd w:val="clear" w:color="auto" w:fill="auto"/>
          </w:tcPr>
          <w:p w:rsidRPr="008E31C1" w:rsidR="008E31C1" w:rsidP="0063447F" w:rsidRDefault="54387EAF" w14:paraId="6288DCBE" w14:textId="77777777">
            <w:r>
              <w:t>Middle</w:t>
            </w:r>
          </w:p>
        </w:tc>
      </w:tr>
      <w:tr w:rsidRPr="008E31C1" w:rsidR="008E31C1" w:rsidTr="54387EAF" w14:paraId="20ACF306" w14:textId="77777777">
        <w:tc>
          <w:tcPr>
            <w:tcW w:w="1128" w:type="dxa"/>
            <w:shd w:val="clear" w:color="auto" w:fill="auto"/>
          </w:tcPr>
          <w:p w:rsidRPr="008E31C1" w:rsidR="008E31C1" w:rsidP="0063447F" w:rsidRDefault="54387EAF" w14:paraId="29B5D982" w14:textId="77777777">
            <w:pPr>
              <w:rPr>
                <w:bCs/>
              </w:rPr>
            </w:pPr>
            <w:r>
              <w:t>QUTU2</w:t>
            </w:r>
          </w:p>
        </w:tc>
        <w:tc>
          <w:tcPr>
            <w:tcW w:w="2148" w:type="dxa"/>
            <w:shd w:val="clear" w:color="auto" w:fill="auto"/>
          </w:tcPr>
          <w:p w:rsidRPr="008E31C1" w:rsidR="008E31C1" w:rsidP="0063447F" w:rsidRDefault="54387EAF" w14:paraId="40661157" w14:textId="77777777">
            <w:r>
              <w:t xml:space="preserve">Quercus </w:t>
            </w:r>
            <w:proofErr w:type="spellStart"/>
            <w:r>
              <w:t>turbinella</w:t>
            </w:r>
            <w:proofErr w:type="spellEnd"/>
          </w:p>
        </w:tc>
        <w:tc>
          <w:tcPr>
            <w:tcW w:w="2136" w:type="dxa"/>
            <w:shd w:val="clear" w:color="auto" w:fill="auto"/>
          </w:tcPr>
          <w:p w:rsidRPr="008E31C1" w:rsidR="008E31C1" w:rsidP="0063447F" w:rsidRDefault="54387EAF" w14:paraId="26B40A87" w14:textId="77777777">
            <w:r>
              <w:t>Sonoran scrub oak</w:t>
            </w:r>
          </w:p>
        </w:tc>
        <w:tc>
          <w:tcPr>
            <w:tcW w:w="1956" w:type="dxa"/>
            <w:shd w:val="clear" w:color="auto" w:fill="auto"/>
          </w:tcPr>
          <w:p w:rsidRPr="008E31C1" w:rsidR="008E31C1" w:rsidP="0063447F" w:rsidRDefault="54387EAF" w14:paraId="6404A14D" w14:textId="77777777">
            <w:r>
              <w:t>Middle</w:t>
            </w:r>
          </w:p>
        </w:tc>
      </w:tr>
    </w:tbl>
    <w:p w:rsidR="008E31C1" w:rsidP="008E31C1" w:rsidRDefault="008E31C1" w14:paraId="25F3DDCF" w14:textId="77777777"/>
    <w:p w:rsidR="008E31C1" w:rsidP="008E31C1" w:rsidRDefault="54387EAF" w14:paraId="1791239F" w14:textId="77777777">
      <w:pPr>
        <w:pStyle w:val="SClassInfoPara"/>
      </w:pPr>
      <w:r>
        <w:t>Description</w:t>
      </w:r>
    </w:p>
    <w:p w:rsidR="008E31C1" w:rsidP="008E31C1" w:rsidRDefault="54387EAF" w14:paraId="361040F0" w14:textId="5406BD54">
      <w:r>
        <w:t>Woodland phase: site dominated by relatively dense old alligator juniper (</w:t>
      </w:r>
      <w:r w:rsidRPr="00C52A71">
        <w:rPr>
          <w:i/>
        </w:rPr>
        <w:t xml:space="preserve">J. </w:t>
      </w:r>
      <w:proofErr w:type="spellStart"/>
      <w:r w:rsidRPr="00C52A71">
        <w:rPr>
          <w:i/>
        </w:rPr>
        <w:t>deppeana</w:t>
      </w:r>
      <w:proofErr w:type="spellEnd"/>
      <w:r>
        <w:t>), redberry juniper (</w:t>
      </w:r>
      <w:r w:rsidRPr="00C52A71">
        <w:rPr>
          <w:i/>
        </w:rPr>
        <w:t xml:space="preserve">J. </w:t>
      </w:r>
      <w:proofErr w:type="spellStart"/>
      <w:r w:rsidRPr="00C52A71">
        <w:rPr>
          <w:i/>
        </w:rPr>
        <w:t>coahuilensis</w:t>
      </w:r>
      <w:proofErr w:type="spellEnd"/>
      <w:r>
        <w:t>)</w:t>
      </w:r>
      <w:r w:rsidR="00FA4B64">
        <w:t>,</w:t>
      </w:r>
      <w:r>
        <w:t xml:space="preserve"> and evergreen oak trees.</w:t>
      </w:r>
    </w:p>
    <w:p w:rsidR="008E31C1" w:rsidP="008E31C1" w:rsidRDefault="008E31C1" w14:paraId="2897F72E" w14:textId="77777777"/>
    <w:p>
      <w:r>
        <w:rPr>
          <w:i/>
          <w:u w:val="single"/>
        </w:rPr>
        <w:t>Maximum Tree Size Class</w:t>
      </w:r>
      <w:br/>
      <w:r>
        <w:t>Medium 9-21" DBH</w:t>
      </w:r>
    </w:p>
    <w:p w:rsidR="008E31C1" w:rsidP="008E31C1" w:rsidRDefault="008E31C1" w14:paraId="68F257D4" w14:textId="77777777">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E31C1" w:rsidP="008E31C1" w:rsidRDefault="008E31C1" w14:paraId="160AB183" w14:textId="77777777"/>
    <w:p w:rsidR="008E31C1" w:rsidP="008E31C1" w:rsidRDefault="54387EAF" w14:paraId="3348B19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28"/>
        <w:gridCol w:w="2136"/>
        <w:gridCol w:w="1956"/>
      </w:tblGrid>
      <w:tr w:rsidRPr="008E31C1" w:rsidR="008E31C1" w:rsidTr="54387EAF" w14:paraId="31DC9461" w14:textId="77777777">
        <w:tc>
          <w:tcPr>
            <w:tcW w:w="1152" w:type="dxa"/>
            <w:tcBorders>
              <w:top w:val="single" w:color="auto" w:sz="2" w:space="0"/>
              <w:bottom w:val="single" w:color="000000" w:themeColor="text1" w:sz="12" w:space="0"/>
            </w:tcBorders>
            <w:shd w:val="clear" w:color="auto" w:fill="auto"/>
          </w:tcPr>
          <w:p w:rsidRPr="008E31C1" w:rsidR="008E31C1" w:rsidP="54387EAF" w:rsidRDefault="54387EAF" w14:paraId="06D13D15" w14:textId="77777777">
            <w:pPr>
              <w:rPr>
                <w:b/>
                <w:bCs/>
              </w:rPr>
            </w:pPr>
            <w:r w:rsidRPr="54387EAF">
              <w:rPr>
                <w:b/>
                <w:bCs/>
              </w:rPr>
              <w:t>Symbol</w:t>
            </w:r>
          </w:p>
        </w:tc>
        <w:tc>
          <w:tcPr>
            <w:tcW w:w="2928" w:type="dxa"/>
            <w:tcBorders>
              <w:top w:val="single" w:color="auto" w:sz="2" w:space="0"/>
              <w:bottom w:val="single" w:color="000000" w:themeColor="text1" w:sz="12" w:space="0"/>
            </w:tcBorders>
            <w:shd w:val="clear" w:color="auto" w:fill="auto"/>
          </w:tcPr>
          <w:p w:rsidRPr="008E31C1" w:rsidR="008E31C1" w:rsidP="54387EAF" w:rsidRDefault="54387EAF" w14:paraId="2420F897" w14:textId="77777777">
            <w:pPr>
              <w:rPr>
                <w:b/>
                <w:bCs/>
              </w:rPr>
            </w:pPr>
            <w:r w:rsidRPr="54387EAF">
              <w:rPr>
                <w:b/>
                <w:bCs/>
              </w:rPr>
              <w:t>Scientific Name</w:t>
            </w:r>
          </w:p>
        </w:tc>
        <w:tc>
          <w:tcPr>
            <w:tcW w:w="2136" w:type="dxa"/>
            <w:tcBorders>
              <w:top w:val="single" w:color="auto" w:sz="2" w:space="0"/>
              <w:bottom w:val="single" w:color="000000" w:themeColor="text1" w:sz="12" w:space="0"/>
            </w:tcBorders>
            <w:shd w:val="clear" w:color="auto" w:fill="auto"/>
          </w:tcPr>
          <w:p w:rsidRPr="008E31C1" w:rsidR="008E31C1" w:rsidP="54387EAF" w:rsidRDefault="54387EAF" w14:paraId="1FED87E8" w14:textId="77777777">
            <w:pPr>
              <w:rPr>
                <w:b/>
                <w:bCs/>
              </w:rPr>
            </w:pPr>
            <w:r w:rsidRPr="54387EAF">
              <w:rPr>
                <w:b/>
                <w:bCs/>
              </w:rPr>
              <w:t>Common Name</w:t>
            </w:r>
          </w:p>
        </w:tc>
        <w:tc>
          <w:tcPr>
            <w:tcW w:w="1956" w:type="dxa"/>
            <w:tcBorders>
              <w:top w:val="single" w:color="auto" w:sz="2" w:space="0"/>
              <w:bottom w:val="single" w:color="000000" w:themeColor="text1" w:sz="12" w:space="0"/>
            </w:tcBorders>
            <w:shd w:val="clear" w:color="auto" w:fill="auto"/>
          </w:tcPr>
          <w:p w:rsidRPr="008E31C1" w:rsidR="008E31C1" w:rsidP="54387EAF" w:rsidRDefault="54387EAF" w14:paraId="76839AF5" w14:textId="77777777">
            <w:pPr>
              <w:rPr>
                <w:b/>
                <w:bCs/>
              </w:rPr>
            </w:pPr>
            <w:r w:rsidRPr="54387EAF">
              <w:rPr>
                <w:b/>
                <w:bCs/>
              </w:rPr>
              <w:t>Canopy Position</w:t>
            </w:r>
          </w:p>
        </w:tc>
      </w:tr>
      <w:tr w:rsidRPr="008E31C1" w:rsidR="008E31C1" w:rsidTr="54387EAF" w14:paraId="71849664" w14:textId="77777777">
        <w:tc>
          <w:tcPr>
            <w:tcW w:w="1152" w:type="dxa"/>
            <w:tcBorders>
              <w:top w:val="single" w:color="000000" w:themeColor="text1" w:sz="12" w:space="0"/>
            </w:tcBorders>
            <w:shd w:val="clear" w:color="auto" w:fill="auto"/>
          </w:tcPr>
          <w:p w:rsidRPr="008E31C1" w:rsidR="008E31C1" w:rsidP="0029746C" w:rsidRDefault="54387EAF" w14:paraId="76350BF3" w14:textId="77777777">
            <w:pPr>
              <w:rPr>
                <w:bCs/>
              </w:rPr>
            </w:pPr>
            <w:r>
              <w:t>JUDE</w:t>
            </w:r>
          </w:p>
        </w:tc>
        <w:tc>
          <w:tcPr>
            <w:tcW w:w="2928" w:type="dxa"/>
            <w:tcBorders>
              <w:top w:val="single" w:color="000000" w:themeColor="text1" w:sz="12" w:space="0"/>
            </w:tcBorders>
            <w:shd w:val="clear" w:color="auto" w:fill="auto"/>
          </w:tcPr>
          <w:p w:rsidRPr="008E31C1" w:rsidR="008E31C1" w:rsidP="0029746C" w:rsidRDefault="54387EAF" w14:paraId="6C186AC0" w14:textId="77777777">
            <w:proofErr w:type="spellStart"/>
            <w:r>
              <w:t>Juncus</w:t>
            </w:r>
            <w:proofErr w:type="spellEnd"/>
            <w:r>
              <w:t xml:space="preserve"> </w:t>
            </w:r>
            <w:proofErr w:type="spellStart"/>
            <w:r>
              <w:t>debilis</w:t>
            </w:r>
            <w:proofErr w:type="spellEnd"/>
          </w:p>
        </w:tc>
        <w:tc>
          <w:tcPr>
            <w:tcW w:w="2136" w:type="dxa"/>
            <w:tcBorders>
              <w:top w:val="single" w:color="000000" w:themeColor="text1" w:sz="12" w:space="0"/>
            </w:tcBorders>
            <w:shd w:val="clear" w:color="auto" w:fill="auto"/>
          </w:tcPr>
          <w:p w:rsidRPr="008E31C1" w:rsidR="008E31C1" w:rsidP="0029746C" w:rsidRDefault="54387EAF" w14:paraId="7FC44327" w14:textId="77777777">
            <w:r>
              <w:t>Weak rush</w:t>
            </w:r>
          </w:p>
        </w:tc>
        <w:tc>
          <w:tcPr>
            <w:tcW w:w="1956" w:type="dxa"/>
            <w:tcBorders>
              <w:top w:val="single" w:color="000000" w:themeColor="text1" w:sz="12" w:space="0"/>
            </w:tcBorders>
            <w:shd w:val="clear" w:color="auto" w:fill="auto"/>
          </w:tcPr>
          <w:p w:rsidRPr="008E31C1" w:rsidR="008E31C1" w:rsidP="0029746C" w:rsidRDefault="54387EAF" w14:paraId="275135AB" w14:textId="77777777">
            <w:r>
              <w:t>Upper</w:t>
            </w:r>
          </w:p>
        </w:tc>
      </w:tr>
      <w:tr w:rsidRPr="008E31C1" w:rsidR="008E31C1" w:rsidTr="54387EAF" w14:paraId="7B66C8CE" w14:textId="77777777">
        <w:tc>
          <w:tcPr>
            <w:tcW w:w="1152" w:type="dxa"/>
            <w:shd w:val="clear" w:color="auto" w:fill="auto"/>
          </w:tcPr>
          <w:p w:rsidRPr="008E31C1" w:rsidR="008E31C1" w:rsidP="0029746C" w:rsidRDefault="54387EAF" w14:paraId="068A8027" w14:textId="77777777">
            <w:pPr>
              <w:rPr>
                <w:bCs/>
              </w:rPr>
            </w:pPr>
            <w:r>
              <w:t>PIED</w:t>
            </w:r>
          </w:p>
        </w:tc>
        <w:tc>
          <w:tcPr>
            <w:tcW w:w="2928" w:type="dxa"/>
            <w:shd w:val="clear" w:color="auto" w:fill="auto"/>
          </w:tcPr>
          <w:p w:rsidRPr="008E31C1" w:rsidR="008E31C1" w:rsidP="0029746C" w:rsidRDefault="54387EAF" w14:paraId="0A631B88" w14:textId="77777777">
            <w:r>
              <w:t>Pinus edulis</w:t>
            </w:r>
          </w:p>
        </w:tc>
        <w:tc>
          <w:tcPr>
            <w:tcW w:w="2136" w:type="dxa"/>
            <w:shd w:val="clear" w:color="auto" w:fill="auto"/>
          </w:tcPr>
          <w:p w:rsidRPr="008E31C1" w:rsidR="008E31C1" w:rsidP="0029746C" w:rsidRDefault="54387EAF" w14:paraId="1723EF33" w14:textId="77777777">
            <w:proofErr w:type="spellStart"/>
            <w:r>
              <w:t>Twoneedle</w:t>
            </w:r>
            <w:proofErr w:type="spellEnd"/>
            <w:r>
              <w:t xml:space="preserve"> pinyon</w:t>
            </w:r>
          </w:p>
        </w:tc>
        <w:tc>
          <w:tcPr>
            <w:tcW w:w="1956" w:type="dxa"/>
            <w:shd w:val="clear" w:color="auto" w:fill="auto"/>
          </w:tcPr>
          <w:p w:rsidRPr="008E31C1" w:rsidR="008E31C1" w:rsidP="0029746C" w:rsidRDefault="54387EAF" w14:paraId="589C333E" w14:textId="77777777">
            <w:r>
              <w:t>Upper</w:t>
            </w:r>
          </w:p>
        </w:tc>
      </w:tr>
      <w:tr w:rsidRPr="008E31C1" w:rsidR="008E31C1" w:rsidTr="54387EAF" w14:paraId="3FC5AC47" w14:textId="77777777">
        <w:tc>
          <w:tcPr>
            <w:tcW w:w="1152" w:type="dxa"/>
            <w:shd w:val="clear" w:color="auto" w:fill="auto"/>
          </w:tcPr>
          <w:p w:rsidRPr="008E31C1" w:rsidR="008E31C1" w:rsidP="0029746C" w:rsidRDefault="54387EAF" w14:paraId="31328DA2" w14:textId="77777777">
            <w:pPr>
              <w:rPr>
                <w:bCs/>
              </w:rPr>
            </w:pPr>
            <w:r>
              <w:t>PIFI</w:t>
            </w:r>
          </w:p>
        </w:tc>
        <w:tc>
          <w:tcPr>
            <w:tcW w:w="2928" w:type="dxa"/>
            <w:shd w:val="clear" w:color="auto" w:fill="auto"/>
          </w:tcPr>
          <w:p w:rsidRPr="008E31C1" w:rsidR="008E31C1" w:rsidP="0029746C" w:rsidRDefault="54387EAF" w14:paraId="7B7050FF" w14:textId="77777777">
            <w:proofErr w:type="spellStart"/>
            <w:r>
              <w:t>Piptochaetium</w:t>
            </w:r>
            <w:proofErr w:type="spellEnd"/>
            <w:r>
              <w:t xml:space="preserve"> fimbriatum</w:t>
            </w:r>
          </w:p>
        </w:tc>
        <w:tc>
          <w:tcPr>
            <w:tcW w:w="2136" w:type="dxa"/>
            <w:shd w:val="clear" w:color="auto" w:fill="auto"/>
          </w:tcPr>
          <w:p w:rsidRPr="008E31C1" w:rsidR="008E31C1" w:rsidP="0029746C" w:rsidRDefault="54387EAF" w14:paraId="1EE03BFA" w14:textId="77777777">
            <w:r>
              <w:t xml:space="preserve">Pinyon </w:t>
            </w:r>
            <w:proofErr w:type="spellStart"/>
            <w:r>
              <w:t>ricegrass</w:t>
            </w:r>
            <w:proofErr w:type="spellEnd"/>
          </w:p>
        </w:tc>
        <w:tc>
          <w:tcPr>
            <w:tcW w:w="1956" w:type="dxa"/>
            <w:shd w:val="clear" w:color="auto" w:fill="auto"/>
          </w:tcPr>
          <w:p w:rsidRPr="008E31C1" w:rsidR="008E31C1" w:rsidP="0029746C" w:rsidRDefault="54387EAF" w14:paraId="1B69AAAF" w14:textId="77777777">
            <w:r>
              <w:t>Lower</w:t>
            </w:r>
          </w:p>
        </w:tc>
      </w:tr>
      <w:tr w:rsidRPr="008E31C1" w:rsidR="008E31C1" w:rsidTr="54387EAF" w14:paraId="64FAE4A6" w14:textId="77777777">
        <w:tc>
          <w:tcPr>
            <w:tcW w:w="1152" w:type="dxa"/>
            <w:shd w:val="clear" w:color="auto" w:fill="auto"/>
          </w:tcPr>
          <w:p w:rsidRPr="008E31C1" w:rsidR="008E31C1" w:rsidP="0029746C" w:rsidRDefault="54387EAF" w14:paraId="1D6EFC2F" w14:textId="77777777">
            <w:pPr>
              <w:rPr>
                <w:bCs/>
              </w:rPr>
            </w:pPr>
            <w:r>
              <w:t>BOGR2</w:t>
            </w:r>
          </w:p>
        </w:tc>
        <w:tc>
          <w:tcPr>
            <w:tcW w:w="2928" w:type="dxa"/>
            <w:shd w:val="clear" w:color="auto" w:fill="auto"/>
          </w:tcPr>
          <w:p w:rsidRPr="008E31C1" w:rsidR="008E31C1" w:rsidP="0029746C" w:rsidRDefault="54387EAF" w14:paraId="45CD4920" w14:textId="77777777">
            <w:proofErr w:type="spellStart"/>
            <w:r>
              <w:t>Bouteloua</w:t>
            </w:r>
            <w:proofErr w:type="spellEnd"/>
            <w:r>
              <w:t xml:space="preserve"> </w:t>
            </w:r>
            <w:proofErr w:type="spellStart"/>
            <w:r>
              <w:t>gracilis</w:t>
            </w:r>
            <w:proofErr w:type="spellEnd"/>
          </w:p>
        </w:tc>
        <w:tc>
          <w:tcPr>
            <w:tcW w:w="2136" w:type="dxa"/>
            <w:shd w:val="clear" w:color="auto" w:fill="auto"/>
          </w:tcPr>
          <w:p w:rsidRPr="008E31C1" w:rsidR="008E31C1" w:rsidP="0029746C" w:rsidRDefault="54387EAF" w14:paraId="6F7B3759" w14:textId="77777777">
            <w:r>
              <w:t xml:space="preserve">Blue </w:t>
            </w:r>
            <w:proofErr w:type="spellStart"/>
            <w:r>
              <w:t>grama</w:t>
            </w:r>
            <w:proofErr w:type="spellEnd"/>
          </w:p>
        </w:tc>
        <w:tc>
          <w:tcPr>
            <w:tcW w:w="1956" w:type="dxa"/>
            <w:shd w:val="clear" w:color="auto" w:fill="auto"/>
          </w:tcPr>
          <w:p w:rsidRPr="008E31C1" w:rsidR="008E31C1" w:rsidP="0029746C" w:rsidRDefault="54387EAF" w14:paraId="650752A8" w14:textId="77777777">
            <w:r>
              <w:t>Lower</w:t>
            </w:r>
          </w:p>
        </w:tc>
      </w:tr>
    </w:tbl>
    <w:p w:rsidR="008E31C1" w:rsidP="008E31C1" w:rsidRDefault="008E31C1" w14:paraId="0822AA8C" w14:textId="77777777"/>
    <w:p w:rsidR="008E31C1" w:rsidP="008E31C1" w:rsidRDefault="54387EAF" w14:paraId="34F5621A" w14:textId="77777777">
      <w:pPr>
        <w:pStyle w:val="SClassInfoPara"/>
      </w:pPr>
      <w:r>
        <w:t>Description</w:t>
      </w:r>
    </w:p>
    <w:p w:rsidR="008E31C1" w:rsidP="008E31C1" w:rsidRDefault="54387EAF" w14:paraId="44C13D7C" w14:textId="219A2B0A">
      <w:r>
        <w:t xml:space="preserve">Savanna phase with more frequent fire. </w:t>
      </w:r>
      <w:r w:rsidRPr="00C52A71">
        <w:rPr>
          <w:i/>
        </w:rPr>
        <w:t xml:space="preserve">J. </w:t>
      </w:r>
      <w:proofErr w:type="spellStart"/>
      <w:r w:rsidRPr="00C52A71">
        <w:rPr>
          <w:i/>
        </w:rPr>
        <w:t>coahuilensis</w:t>
      </w:r>
      <w:proofErr w:type="spellEnd"/>
      <w:r>
        <w:t xml:space="preserve"> is dominant</w:t>
      </w:r>
      <w:r w:rsidR="00FA4B64">
        <w:t>,</w:t>
      </w:r>
      <w:r>
        <w:t xml:space="preserve"> and Pinchot’s juniper (</w:t>
      </w:r>
      <w:r w:rsidRPr="00C52A71">
        <w:rPr>
          <w:i/>
        </w:rPr>
        <w:t xml:space="preserve">J. </w:t>
      </w:r>
      <w:proofErr w:type="spellStart"/>
      <w:r w:rsidRPr="00C52A71">
        <w:rPr>
          <w:i/>
        </w:rPr>
        <w:t>pinchotii</w:t>
      </w:r>
      <w:proofErr w:type="spellEnd"/>
      <w:r>
        <w:t xml:space="preserve">) is present. The tallest trees would be about 35-40ft tall. </w:t>
      </w:r>
    </w:p>
    <w:p w:rsidR="008E31C1" w:rsidP="008E31C1" w:rsidRDefault="008E31C1" w14:paraId="4460A72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84</w:t>
            </w:r>
          </w:p>
        </w:tc>
      </w:tr>
      <w:tr>
        <w:tc>
          <w:p>
            <w:pPr>
              <w:jc w:val="center"/>
            </w:pPr>
            <w:r>
              <w:rPr>
                <w:sz w:val="20"/>
              </w:rPr>
              <w:t>Late1:CLS</w:t>
            </w:r>
          </w:p>
        </w:tc>
        <w:tc>
          <w:p>
            <w:pPr>
              <w:jc w:val="center"/>
            </w:pPr>
            <w:r>
              <w:rPr>
                <w:sz w:val="20"/>
              </w:rPr>
              <w:t>85</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85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0.0833</w:t>
            </w:r>
          </w:p>
        </w:tc>
        <w:tc>
          <w:p>
            <w:pPr>
              <w:jc w:val="center"/>
            </w:pPr>
            <w:r>
              <w:rPr>
                <w:sz w:val="20"/>
              </w:rPr>
              <w:t>12</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E31C1" w:rsidP="008E31C1" w:rsidRDefault="54387EAF" w14:paraId="7747C6CC"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8E31C1" w:rsidP="008E31C1" w:rsidRDefault="008E31C1" w14:paraId="17A27467" w14:textId="77777777"/>
    <w:p w:rsidR="008E31C1" w:rsidP="008E31C1" w:rsidRDefault="54387EAF" w14:paraId="4E58434C" w14:textId="77777777">
      <w:r>
        <w:t>Anderson, H.E. 1982. Aids to determining fuel models for estimating fire behavior. Gen. Tech. Rep. INT-122. Ogden, UT: USDA Forest Service, Intermountain Forest and Range Experiment Station. 22 pp.</w:t>
      </w:r>
    </w:p>
    <w:p w:rsidR="008E31C1" w:rsidP="008E31C1" w:rsidRDefault="008E31C1" w14:paraId="2B1A9713" w14:textId="77777777"/>
    <w:p w:rsidR="008E31C1" w:rsidP="008E31C1" w:rsidRDefault="54387EAF" w14:paraId="36226CEC"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8E31C1" w:rsidP="008E31C1" w:rsidRDefault="008E31C1" w14:paraId="61B97C57" w14:textId="77777777"/>
    <w:p w:rsidR="008E31C1" w:rsidP="008E31C1" w:rsidRDefault="54387EAF" w14:paraId="23E3F0F2"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8E31C1" w:rsidP="008E31C1" w:rsidRDefault="008E31C1" w14:paraId="7A9F377F" w14:textId="77777777"/>
    <w:p w:rsidR="008E31C1" w:rsidP="008E31C1" w:rsidRDefault="54387EAF" w14:paraId="4920FD32"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8E31C1" w:rsidP="008E31C1" w:rsidRDefault="008E31C1" w14:paraId="119E3CF6" w14:textId="77777777"/>
    <w:p w:rsidR="008E31C1" w:rsidP="008E31C1" w:rsidRDefault="54387EAF" w14:paraId="7E955C04"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8E31C1" w:rsidP="008E31C1" w:rsidRDefault="008E31C1" w14:paraId="42F7FD90" w14:textId="77777777"/>
    <w:p w:rsidR="008E31C1" w:rsidP="008E31C1" w:rsidRDefault="54387EAF" w14:paraId="3EC75DBF"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8E31C1" w:rsidP="008E31C1" w:rsidRDefault="008E31C1" w14:paraId="01643977" w14:textId="77777777"/>
    <w:p w:rsidR="008E31C1" w:rsidP="008E31C1" w:rsidRDefault="54387EAF" w14:paraId="7CFD2BDF" w14:textId="77777777">
      <w:r>
        <w:t>Dick-Peddie, W.A. 1993. New Mexico vegetation: Past, present, and future. Albuquerque, NM: University of New Mexico Press. 244 pp.</w:t>
      </w:r>
    </w:p>
    <w:p w:rsidR="008E31C1" w:rsidP="008E31C1" w:rsidRDefault="008E31C1" w14:paraId="1788F936" w14:textId="77777777"/>
    <w:p w:rsidR="008E31C1" w:rsidP="008E31C1" w:rsidRDefault="54387EAF" w14:paraId="7CCD3A8B"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8E31C1" w:rsidP="008E31C1" w:rsidRDefault="008E31C1" w14:paraId="684BF3F5" w14:textId="77777777"/>
    <w:p w:rsidR="008E31C1" w:rsidP="008E31C1" w:rsidRDefault="54387EAF" w14:paraId="44DAFBCF"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8E31C1" w:rsidP="008E31C1" w:rsidRDefault="008E31C1" w14:paraId="1FFB0D11" w14:textId="77777777"/>
    <w:p w:rsidR="008E31C1" w:rsidP="008E31C1" w:rsidRDefault="54387EAF" w14:paraId="7D3108FC"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8E31C1" w:rsidP="008E31C1" w:rsidRDefault="008E31C1" w14:paraId="5D329425" w14:textId="77777777"/>
    <w:p w:rsidR="008E31C1" w:rsidP="008E31C1" w:rsidRDefault="54387EAF" w14:paraId="786A3F28" w14:textId="77777777">
      <w:r>
        <w:lastRenderedPageBreak/>
        <w:t xml:space="preserve">Haworth, K. and G.R. McPherson. 1994. Effects of Quercus </w:t>
      </w:r>
      <w:proofErr w:type="spellStart"/>
      <w:r>
        <w:t>emoryi</w:t>
      </w:r>
      <w:proofErr w:type="spellEnd"/>
      <w:r>
        <w:t xml:space="preserve"> on herbaceous vegetation in a semi-arid savanna. Vegetation 112: 153-159.</w:t>
      </w:r>
    </w:p>
    <w:p w:rsidR="008E31C1" w:rsidP="008E31C1" w:rsidRDefault="008E31C1" w14:paraId="1F05DB11" w14:textId="77777777"/>
    <w:p w:rsidR="008E31C1" w:rsidP="008E31C1" w:rsidRDefault="54387EAF" w14:paraId="3EB1E6A1" w14:textId="77777777">
      <w:proofErr w:type="spellStart"/>
      <w:r>
        <w:t>Kuchler</w:t>
      </w:r>
      <w:proofErr w:type="spellEnd"/>
      <w:r>
        <w:t>, A.W. 1964. Potential natural vegetation of the conterminous United States. American Geographic Society Special Publication No. 36. 116 pp.</w:t>
      </w:r>
    </w:p>
    <w:p w:rsidR="008E31C1" w:rsidP="008E31C1" w:rsidRDefault="008E31C1" w14:paraId="49E984F5" w14:textId="77777777"/>
    <w:p w:rsidR="008E31C1" w:rsidP="008E31C1" w:rsidRDefault="54387EAF" w14:paraId="1E9E7602"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8E31C1" w:rsidP="008E31C1" w:rsidRDefault="008E31C1" w14:paraId="4021FDBF" w14:textId="77777777"/>
    <w:p w:rsidR="008E31C1" w:rsidP="008E31C1" w:rsidRDefault="54387EAF" w14:paraId="73106C1D" w14:textId="77777777">
      <w:r>
        <w:t xml:space="preserve">McPherson, G.R. and J.F. </w:t>
      </w:r>
      <w:proofErr w:type="spellStart"/>
      <w:r>
        <w:t>Weltzin</w:t>
      </w:r>
      <w:proofErr w:type="spellEnd"/>
      <w:r>
        <w:t>. 1998. Response of understory to overstory removal in southwestern oak woodlands. Journal of Range Management 51: 674-678.</w:t>
      </w:r>
    </w:p>
    <w:p w:rsidR="008E31C1" w:rsidP="008E31C1" w:rsidRDefault="008E31C1" w14:paraId="58108BAC" w14:textId="77777777"/>
    <w:p w:rsidR="008E31C1" w:rsidP="008E31C1" w:rsidRDefault="54387EAF" w14:paraId="0DCB1822"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8E31C1" w:rsidP="008E31C1" w:rsidRDefault="008E31C1" w14:paraId="4369913D" w14:textId="77777777"/>
    <w:p w:rsidR="008E31C1" w:rsidP="008E31C1" w:rsidRDefault="54387EAF" w14:paraId="43F5B68A" w14:textId="77777777">
      <w:r>
        <w:t>NatureServe. 2007. International Ecological Classification Standard: Terrestrial Ecological Classifications. NatureServe Central Databases. Arlington, VA. Data current as of 10 February 2007.</w:t>
      </w:r>
    </w:p>
    <w:p w:rsidR="008E31C1" w:rsidP="008E31C1" w:rsidRDefault="008E31C1" w14:paraId="44689CC1" w14:textId="77777777"/>
    <w:p w:rsidR="008E31C1" w:rsidP="008E31C1" w:rsidRDefault="54387EAF" w14:paraId="7C528308"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8E31C1" w:rsidP="008E31C1" w:rsidRDefault="008E31C1" w14:paraId="0479D1D5" w14:textId="77777777"/>
    <w:p w:rsidR="008E31C1" w:rsidP="008E31C1" w:rsidRDefault="54387EAF" w14:paraId="507378AC"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E31C1" w:rsidP="008E31C1" w:rsidRDefault="008E31C1" w14:paraId="78E94356" w14:textId="77777777"/>
    <w:p w:rsidR="008E31C1" w:rsidP="008E31C1" w:rsidRDefault="54387EAF" w14:paraId="27C926D1" w14:textId="77777777">
      <w:proofErr w:type="spellStart"/>
      <w:r>
        <w:t>Schussman</w:t>
      </w:r>
      <w:proofErr w:type="spellEnd"/>
      <w:r>
        <w:t>, H. and E. Smith. 2006. Ponderosa Pine – Historical Range of Variation for Potential Natural Vegetation Types of the Southwest. Nature Conservancy Report. Available: http://www.azconservation.org/sfap.htm.</w:t>
      </w:r>
    </w:p>
    <w:p w:rsidR="008E31C1" w:rsidP="008E31C1" w:rsidRDefault="008E31C1" w14:paraId="6AE2DB0B" w14:textId="77777777"/>
    <w:p w:rsidR="008E31C1" w:rsidP="008E31C1" w:rsidRDefault="54387EAF" w14:paraId="1BFA1AE7" w14:textId="77777777">
      <w:proofErr w:type="spellStart"/>
      <w:r>
        <w:t>Tausch</w:t>
      </w:r>
      <w:proofErr w:type="spellEnd"/>
      <w:r>
        <w:t>, R.J. and N.E. West. 1987. Differential establishment of Pinyon and Juniper following fire. The American Midland Naturalist 119(1): 174-184.</w:t>
      </w:r>
    </w:p>
    <w:p w:rsidR="008E31C1" w:rsidP="008E31C1" w:rsidRDefault="008E31C1" w14:paraId="64E6C497" w14:textId="77777777"/>
    <w:p w:rsidR="008E31C1" w:rsidP="008E31C1" w:rsidRDefault="54387EAF" w14:paraId="0410C94C" w14:textId="77777777">
      <w:r>
        <w:t>USDA Forest Service, Rocky Mountain Research Station, Fire Sciences Laboratory (2002, December). Fire Effects Information System, [Online]. Available: http://www.fs.fed.us/database/feis/ [Accessed: 11/15/04].</w:t>
      </w:r>
    </w:p>
    <w:p w:rsidR="008E31C1" w:rsidP="008E31C1" w:rsidRDefault="008E31C1" w14:paraId="1307266E" w14:textId="77777777"/>
    <w:p w:rsidR="008E31C1" w:rsidP="008E31C1" w:rsidRDefault="54387EAF" w14:paraId="1459F7D2"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8E31C1" w:rsidP="008E31C1" w:rsidRDefault="008E31C1" w14:paraId="5A84ED0F" w14:textId="77777777"/>
    <w:p w:rsidR="008E31C1" w:rsidP="008E31C1" w:rsidRDefault="54387EAF" w14:paraId="38873403" w14:textId="77777777">
      <w:r>
        <w:t xml:space="preserve">West, N.E. 1999. Juniper pinon savanna and woodlands of western North America. Pages 288-308 in: R.C. Anderson, J.S. </w:t>
      </w:r>
      <w:proofErr w:type="spellStart"/>
      <w:r>
        <w:t>Fralish</w:t>
      </w:r>
      <w:proofErr w:type="spellEnd"/>
      <w:r>
        <w:t xml:space="preserve"> and J. Baskin (editors). Savannas, barrens, and rock outcrop plant communities of North America. Cambridge University Press, Cambridge England.</w:t>
      </w:r>
    </w:p>
    <w:p w:rsidR="008E31C1" w:rsidP="008E31C1" w:rsidRDefault="008E31C1" w14:paraId="35E32F95" w14:textId="77777777"/>
    <w:p w:rsidR="008E31C1" w:rsidP="008E31C1" w:rsidRDefault="54387EAF" w14:paraId="67A52E75"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8E31C1" w:rsidRDefault="004D5F12" w14:paraId="46F43B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FD1B4" w14:textId="77777777" w:rsidR="007A1280" w:rsidRDefault="007A1280">
      <w:r>
        <w:separator/>
      </w:r>
    </w:p>
  </w:endnote>
  <w:endnote w:type="continuationSeparator" w:id="0">
    <w:p w14:paraId="0A9A0ED1" w14:textId="77777777" w:rsidR="007A1280" w:rsidRDefault="007A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2AFB6" w14:textId="77777777" w:rsidR="008E31C1" w:rsidRDefault="008E31C1" w:rsidP="008E31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7190D" w14:textId="77777777" w:rsidR="007A1280" w:rsidRDefault="007A1280">
      <w:r>
        <w:separator/>
      </w:r>
    </w:p>
  </w:footnote>
  <w:footnote w:type="continuationSeparator" w:id="0">
    <w:p w14:paraId="06BAC6DA" w14:textId="77777777" w:rsidR="007A1280" w:rsidRDefault="007A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0F79" w14:textId="77777777" w:rsidR="00A43E41" w:rsidRDefault="00A43E41" w:rsidP="008E31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1C1"/>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5140"/>
    <w:rsid w:val="000769BE"/>
    <w:rsid w:val="000777C1"/>
    <w:rsid w:val="000811FE"/>
    <w:rsid w:val="00093670"/>
    <w:rsid w:val="000A204B"/>
    <w:rsid w:val="000A2800"/>
    <w:rsid w:val="000A4800"/>
    <w:rsid w:val="000A519D"/>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1B7B"/>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4FD"/>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45F"/>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1788E"/>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749"/>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1280"/>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31C1"/>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491B"/>
    <w:rsid w:val="0097704B"/>
    <w:rsid w:val="009778D2"/>
    <w:rsid w:val="00977C60"/>
    <w:rsid w:val="00977F74"/>
    <w:rsid w:val="00980247"/>
    <w:rsid w:val="009819B9"/>
    <w:rsid w:val="00982A61"/>
    <w:rsid w:val="00983003"/>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225B"/>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A700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3616"/>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A71"/>
    <w:rsid w:val="00C52E14"/>
    <w:rsid w:val="00C56A9B"/>
    <w:rsid w:val="00C6232A"/>
    <w:rsid w:val="00C7198A"/>
    <w:rsid w:val="00C71E3B"/>
    <w:rsid w:val="00C72A33"/>
    <w:rsid w:val="00C73E35"/>
    <w:rsid w:val="00C74170"/>
    <w:rsid w:val="00C75A9F"/>
    <w:rsid w:val="00C764EF"/>
    <w:rsid w:val="00C76B7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35B2"/>
    <w:rsid w:val="00ED530C"/>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1F9D"/>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4B64"/>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438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F5BE1"/>
  <w15:docId w15:val="{276F1795-AB41-48F8-849F-93C91784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91B"/>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7008"/>
    <w:pPr>
      <w:ind w:left="720"/>
    </w:pPr>
    <w:rPr>
      <w:rFonts w:ascii="Calibri" w:eastAsia="Calibri" w:hAnsi="Calibri"/>
      <w:sz w:val="22"/>
      <w:szCs w:val="22"/>
    </w:rPr>
  </w:style>
  <w:style w:type="character" w:styleId="Hyperlink">
    <w:name w:val="Hyperlink"/>
    <w:rsid w:val="00AA7008"/>
    <w:rPr>
      <w:color w:val="0000FF"/>
      <w:u w:val="single"/>
    </w:rPr>
  </w:style>
  <w:style w:type="paragraph" w:styleId="BalloonText">
    <w:name w:val="Balloon Text"/>
    <w:basedOn w:val="Normal"/>
    <w:link w:val="BalloonTextChar"/>
    <w:uiPriority w:val="99"/>
    <w:semiHidden/>
    <w:unhideWhenUsed/>
    <w:rsid w:val="00151B7B"/>
    <w:rPr>
      <w:rFonts w:ascii="Tahoma" w:hAnsi="Tahoma" w:cs="Tahoma"/>
      <w:sz w:val="16"/>
      <w:szCs w:val="16"/>
    </w:rPr>
  </w:style>
  <w:style w:type="character" w:customStyle="1" w:styleId="BalloonTextChar">
    <w:name w:val="Balloon Text Char"/>
    <w:basedOn w:val="DefaultParagraphFont"/>
    <w:link w:val="BalloonText"/>
    <w:uiPriority w:val="99"/>
    <w:semiHidden/>
    <w:rsid w:val="00151B7B"/>
    <w:rPr>
      <w:rFonts w:ascii="Tahoma" w:hAnsi="Tahoma" w:cs="Tahoma"/>
      <w:sz w:val="16"/>
      <w:szCs w:val="16"/>
    </w:rPr>
  </w:style>
  <w:style w:type="character" w:styleId="CommentReference">
    <w:name w:val="annotation reference"/>
    <w:basedOn w:val="DefaultParagraphFont"/>
    <w:uiPriority w:val="99"/>
    <w:semiHidden/>
    <w:unhideWhenUsed/>
    <w:rsid w:val="00151B7B"/>
    <w:rPr>
      <w:sz w:val="16"/>
      <w:szCs w:val="16"/>
    </w:rPr>
  </w:style>
  <w:style w:type="paragraph" w:styleId="CommentText">
    <w:name w:val="annotation text"/>
    <w:basedOn w:val="Normal"/>
    <w:link w:val="CommentTextChar"/>
    <w:uiPriority w:val="99"/>
    <w:semiHidden/>
    <w:unhideWhenUsed/>
    <w:rsid w:val="00151B7B"/>
    <w:rPr>
      <w:sz w:val="20"/>
      <w:szCs w:val="20"/>
    </w:rPr>
  </w:style>
  <w:style w:type="character" w:customStyle="1" w:styleId="CommentTextChar">
    <w:name w:val="Comment Text Char"/>
    <w:basedOn w:val="DefaultParagraphFont"/>
    <w:link w:val="CommentText"/>
    <w:uiPriority w:val="99"/>
    <w:semiHidden/>
    <w:rsid w:val="00151B7B"/>
  </w:style>
  <w:style w:type="paragraph" w:styleId="CommentSubject">
    <w:name w:val="annotation subject"/>
    <w:basedOn w:val="CommentText"/>
    <w:next w:val="CommentText"/>
    <w:link w:val="CommentSubjectChar"/>
    <w:uiPriority w:val="99"/>
    <w:semiHidden/>
    <w:unhideWhenUsed/>
    <w:rsid w:val="00151B7B"/>
    <w:rPr>
      <w:b/>
      <w:bCs/>
    </w:rPr>
  </w:style>
  <w:style w:type="character" w:customStyle="1" w:styleId="CommentSubjectChar">
    <w:name w:val="Comment Subject Char"/>
    <w:basedOn w:val="CommentTextChar"/>
    <w:link w:val="CommentSubject"/>
    <w:uiPriority w:val="99"/>
    <w:semiHidden/>
    <w:rsid w:val="00151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5971">
      <w:bodyDiv w:val="1"/>
      <w:marLeft w:val="0"/>
      <w:marRight w:val="0"/>
      <w:marTop w:val="0"/>
      <w:marBottom w:val="0"/>
      <w:divBdr>
        <w:top w:val="none" w:sz="0" w:space="0" w:color="auto"/>
        <w:left w:val="none" w:sz="0" w:space="0" w:color="auto"/>
        <w:bottom w:val="none" w:sz="0" w:space="0" w:color="auto"/>
        <w:right w:val="none" w:sz="0" w:space="0" w:color="auto"/>
      </w:divBdr>
    </w:div>
    <w:div w:id="868447053">
      <w:bodyDiv w:val="1"/>
      <w:marLeft w:val="0"/>
      <w:marRight w:val="0"/>
      <w:marTop w:val="0"/>
      <w:marBottom w:val="0"/>
      <w:divBdr>
        <w:top w:val="none" w:sz="0" w:space="0" w:color="auto"/>
        <w:left w:val="none" w:sz="0" w:space="0" w:color="auto"/>
        <w:bottom w:val="none" w:sz="0" w:space="0" w:color="auto"/>
        <w:right w:val="none" w:sz="0" w:space="0" w:color="auto"/>
      </w:divBdr>
    </w:div>
    <w:div w:id="1068575853">
      <w:bodyDiv w:val="1"/>
      <w:marLeft w:val="0"/>
      <w:marRight w:val="0"/>
      <w:marTop w:val="0"/>
      <w:marBottom w:val="0"/>
      <w:divBdr>
        <w:top w:val="none" w:sz="0" w:space="0" w:color="auto"/>
        <w:left w:val="none" w:sz="0" w:space="0" w:color="auto"/>
        <w:bottom w:val="none" w:sz="0" w:space="0" w:color="auto"/>
        <w:right w:val="none" w:sz="0" w:space="0" w:color="auto"/>
      </w:divBdr>
    </w:div>
    <w:div w:id="127332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2014-08-21T14:35:00Z</cp:lastPrinted>
  <dcterms:created xsi:type="dcterms:W3CDTF">2017-07-27T17:55:00Z</dcterms:created>
  <dcterms:modified xsi:type="dcterms:W3CDTF">2018-12-06T21:55:00Z</dcterms:modified>
</cp:coreProperties>
</file>