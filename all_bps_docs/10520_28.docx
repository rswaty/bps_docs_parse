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63" w:rsidP="004E6F63" w:rsidRDefault="004E6F63" w14:paraId="51E50FAA" w14:textId="77777777">
      <w:pPr>
        <w:pStyle w:val="BpSTitle"/>
      </w:pPr>
      <w:r>
        <w:t>10520</w:t>
      </w:r>
    </w:p>
    <w:p w:rsidR="004E6F63" w:rsidP="004E6F63" w:rsidRDefault="004E6F63" w14:paraId="5B96CE3D" w14:textId="77777777">
      <w:pPr>
        <w:pStyle w:val="BpSTitle"/>
      </w:pPr>
      <w:r>
        <w:t>Southern Rocky Mountain Mesic Montane Mixed Conifer Forest and Woodland</w:t>
      </w:r>
    </w:p>
    <w:p w:rsidR="004E6F63" w:rsidP="004E6F63" w:rsidRDefault="004E6F63" w14:paraId="4372E010" w14:textId="77777777">
      <w:r>
        <w:t xmlns:w="http://schemas.openxmlformats.org/wordprocessingml/2006/main">BpS Model/Description Version: Aug. 2020</w:t>
      </w:r>
      <w:r>
        <w:tab/>
      </w:r>
      <w:r>
        <w:tab/>
      </w:r>
      <w:r>
        <w:tab/>
      </w:r>
      <w:r>
        <w:tab/>
      </w:r>
      <w:r>
        <w:tab/>
      </w:r>
      <w:r>
        <w:tab/>
      </w:r>
      <w:r>
        <w:tab/>
      </w:r>
    </w:p>
    <w:p w:rsidR="004E6F63" w:rsidP="004E6F63" w:rsidRDefault="004E6F63" w14:paraId="17C9994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1788"/>
        <w:gridCol w:w="1920"/>
        <w:gridCol w:w="2784"/>
      </w:tblGrid>
      <w:tr w:rsidRPr="004E6F63" w:rsidR="004E6F63" w:rsidTr="004E6F63" w14:paraId="06A35207" w14:textId="77777777">
        <w:tc>
          <w:tcPr>
            <w:tcW w:w="1356" w:type="dxa"/>
            <w:tcBorders>
              <w:top w:val="single" w:color="auto" w:sz="2" w:space="0"/>
              <w:left w:val="single" w:color="auto" w:sz="12" w:space="0"/>
              <w:bottom w:val="single" w:color="000000" w:sz="12" w:space="0"/>
            </w:tcBorders>
            <w:shd w:val="clear" w:color="auto" w:fill="auto"/>
          </w:tcPr>
          <w:p w:rsidRPr="004E6F63" w:rsidR="004E6F63" w:rsidP="001724EB" w:rsidRDefault="004E6F63" w14:paraId="2C09D03F" w14:textId="77777777">
            <w:pPr>
              <w:rPr>
                <w:b/>
                <w:bCs/>
              </w:rPr>
            </w:pPr>
            <w:r w:rsidRPr="004E6F63">
              <w:rPr>
                <w:b/>
                <w:bCs/>
              </w:rPr>
              <w:t>Modelers</w:t>
            </w:r>
          </w:p>
        </w:tc>
        <w:tc>
          <w:tcPr>
            <w:tcW w:w="1788" w:type="dxa"/>
            <w:tcBorders>
              <w:top w:val="single" w:color="auto" w:sz="2" w:space="0"/>
              <w:bottom w:val="single" w:color="000000" w:sz="12" w:space="0"/>
              <w:right w:val="single" w:color="000000" w:sz="12" w:space="0"/>
            </w:tcBorders>
            <w:shd w:val="clear" w:color="auto" w:fill="auto"/>
          </w:tcPr>
          <w:p w:rsidRPr="004E6F63" w:rsidR="004E6F63" w:rsidP="001724EB" w:rsidRDefault="004E6F63" w14:paraId="0F86D51C"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4E6F63" w:rsidR="004E6F63" w:rsidP="001724EB" w:rsidRDefault="004E6F63" w14:paraId="42AA4CF1" w14:textId="77777777">
            <w:pPr>
              <w:rPr>
                <w:b/>
                <w:bCs/>
              </w:rPr>
            </w:pPr>
            <w:r w:rsidRPr="004E6F63">
              <w:rPr>
                <w:b/>
                <w:bCs/>
              </w:rPr>
              <w:t>Reviewers</w:t>
            </w:r>
          </w:p>
        </w:tc>
        <w:tc>
          <w:tcPr>
            <w:tcW w:w="2784" w:type="dxa"/>
            <w:tcBorders>
              <w:top w:val="single" w:color="auto" w:sz="2" w:space="0"/>
              <w:bottom w:val="single" w:color="000000" w:sz="12" w:space="0"/>
            </w:tcBorders>
            <w:shd w:val="clear" w:color="auto" w:fill="auto"/>
          </w:tcPr>
          <w:p w:rsidRPr="004E6F63" w:rsidR="004E6F63" w:rsidP="001724EB" w:rsidRDefault="004E6F63" w14:paraId="1A56951E" w14:textId="77777777">
            <w:pPr>
              <w:rPr>
                <w:b/>
                <w:bCs/>
              </w:rPr>
            </w:pPr>
          </w:p>
        </w:tc>
      </w:tr>
      <w:tr w:rsidRPr="004E6F63" w:rsidR="004E6F63" w:rsidTr="004E6F63" w14:paraId="67DFB04E" w14:textId="77777777">
        <w:tc>
          <w:tcPr>
            <w:tcW w:w="1356" w:type="dxa"/>
            <w:tcBorders>
              <w:top w:val="single" w:color="000000" w:sz="12" w:space="0"/>
              <w:left w:val="single" w:color="auto" w:sz="12" w:space="0"/>
            </w:tcBorders>
            <w:shd w:val="clear" w:color="auto" w:fill="auto"/>
          </w:tcPr>
          <w:p w:rsidRPr="004E6F63" w:rsidR="004E6F63" w:rsidP="001724EB" w:rsidRDefault="004E6F63" w14:paraId="428E9DE0" w14:textId="77777777">
            <w:pPr>
              <w:rPr>
                <w:bCs/>
              </w:rPr>
            </w:pPr>
            <w:r w:rsidRPr="004E6F63">
              <w:rPr>
                <w:bCs/>
              </w:rPr>
              <w:t>Kelly Pohl</w:t>
            </w:r>
          </w:p>
        </w:tc>
        <w:tc>
          <w:tcPr>
            <w:tcW w:w="1788" w:type="dxa"/>
            <w:tcBorders>
              <w:top w:val="single" w:color="000000" w:sz="12" w:space="0"/>
              <w:right w:val="single" w:color="000000" w:sz="12" w:space="0"/>
            </w:tcBorders>
            <w:shd w:val="clear" w:color="auto" w:fill="auto"/>
          </w:tcPr>
          <w:p w:rsidRPr="004E6F63" w:rsidR="004E6F63" w:rsidP="001724EB" w:rsidRDefault="004E6F63" w14:paraId="744B7137" w14:textId="77777777">
            <w:r w:rsidRPr="004E6F63">
              <w:t>kpohl@tnc.org</w:t>
            </w:r>
          </w:p>
        </w:tc>
        <w:tc>
          <w:tcPr>
            <w:tcW w:w="1920" w:type="dxa"/>
            <w:tcBorders>
              <w:top w:val="single" w:color="000000" w:sz="12" w:space="0"/>
              <w:left w:val="single" w:color="000000" w:sz="12" w:space="0"/>
            </w:tcBorders>
            <w:shd w:val="clear" w:color="auto" w:fill="auto"/>
          </w:tcPr>
          <w:p w:rsidRPr="004E6F63" w:rsidR="004E6F63" w:rsidP="001724EB" w:rsidRDefault="004E6F63" w14:paraId="0D4338D4" w14:textId="77777777">
            <w:r w:rsidRPr="004E6F63">
              <w:t>Laurie Huckaby</w:t>
            </w:r>
          </w:p>
        </w:tc>
        <w:tc>
          <w:tcPr>
            <w:tcW w:w="2784" w:type="dxa"/>
            <w:tcBorders>
              <w:top w:val="single" w:color="000000" w:sz="12" w:space="0"/>
            </w:tcBorders>
            <w:shd w:val="clear" w:color="auto" w:fill="auto"/>
          </w:tcPr>
          <w:p w:rsidRPr="004E6F63" w:rsidR="004E6F63" w:rsidP="001724EB" w:rsidRDefault="004E6F63" w14:paraId="66E7DB94" w14:textId="77777777">
            <w:r w:rsidRPr="004E6F63">
              <w:t>lhuckaby@fs.fed.us</w:t>
            </w:r>
          </w:p>
        </w:tc>
      </w:tr>
      <w:tr w:rsidRPr="004E6F63" w:rsidR="004E6F63" w:rsidTr="004E6F63" w14:paraId="7351DB68" w14:textId="77777777">
        <w:tc>
          <w:tcPr>
            <w:tcW w:w="1356" w:type="dxa"/>
            <w:tcBorders>
              <w:left w:val="single" w:color="auto" w:sz="12" w:space="0"/>
            </w:tcBorders>
            <w:shd w:val="clear" w:color="auto" w:fill="auto"/>
          </w:tcPr>
          <w:p w:rsidRPr="004E6F63" w:rsidR="004E6F63" w:rsidP="001724EB" w:rsidRDefault="004E6F63" w14:paraId="0B7B7DA0" w14:textId="77777777">
            <w:pPr>
              <w:rPr>
                <w:bCs/>
              </w:rPr>
            </w:pPr>
            <w:r w:rsidRPr="004E6F63">
              <w:rPr>
                <w:bCs/>
              </w:rPr>
              <w:t>None</w:t>
            </w:r>
          </w:p>
        </w:tc>
        <w:tc>
          <w:tcPr>
            <w:tcW w:w="1788" w:type="dxa"/>
            <w:tcBorders>
              <w:right w:val="single" w:color="000000" w:sz="12" w:space="0"/>
            </w:tcBorders>
            <w:shd w:val="clear" w:color="auto" w:fill="auto"/>
          </w:tcPr>
          <w:p w:rsidRPr="004E6F63" w:rsidR="004E6F63" w:rsidP="001724EB" w:rsidRDefault="004E6F63" w14:paraId="1B8F1C13" w14:textId="77777777">
            <w:r w:rsidRPr="004E6F63">
              <w:t>None</w:t>
            </w:r>
          </w:p>
        </w:tc>
        <w:tc>
          <w:tcPr>
            <w:tcW w:w="1920" w:type="dxa"/>
            <w:tcBorders>
              <w:left w:val="single" w:color="000000" w:sz="12" w:space="0"/>
            </w:tcBorders>
            <w:shd w:val="clear" w:color="auto" w:fill="auto"/>
          </w:tcPr>
          <w:p w:rsidRPr="004E6F63" w:rsidR="004E6F63" w:rsidP="001724EB" w:rsidRDefault="004E6F63" w14:paraId="5C34BA2D" w14:textId="77777777">
            <w:r w:rsidRPr="004E6F63">
              <w:t xml:space="preserve">Chuck </w:t>
            </w:r>
            <w:proofErr w:type="spellStart"/>
            <w:r w:rsidRPr="004E6F63">
              <w:t>Kostecka</w:t>
            </w:r>
            <w:proofErr w:type="spellEnd"/>
          </w:p>
        </w:tc>
        <w:tc>
          <w:tcPr>
            <w:tcW w:w="2784" w:type="dxa"/>
            <w:shd w:val="clear" w:color="auto" w:fill="auto"/>
          </w:tcPr>
          <w:p w:rsidRPr="004E6F63" w:rsidR="004E6F63" w:rsidP="001724EB" w:rsidRDefault="004E6F63" w14:paraId="6DD72FCE" w14:textId="77777777">
            <w:r w:rsidRPr="004E6F63">
              <w:t>kostecka@webaccess.net</w:t>
            </w:r>
          </w:p>
        </w:tc>
      </w:tr>
      <w:tr w:rsidRPr="004E6F63" w:rsidR="004E6F63" w:rsidTr="004E6F63" w14:paraId="7C0E9A16" w14:textId="77777777">
        <w:tc>
          <w:tcPr>
            <w:tcW w:w="1356" w:type="dxa"/>
            <w:tcBorders>
              <w:left w:val="single" w:color="auto" w:sz="12" w:space="0"/>
              <w:bottom w:val="single" w:color="auto" w:sz="2" w:space="0"/>
            </w:tcBorders>
            <w:shd w:val="clear" w:color="auto" w:fill="auto"/>
          </w:tcPr>
          <w:p w:rsidRPr="004E6F63" w:rsidR="004E6F63" w:rsidP="001724EB" w:rsidRDefault="004E6F63" w14:paraId="265B2270" w14:textId="77777777">
            <w:pPr>
              <w:rPr>
                <w:bCs/>
              </w:rPr>
            </w:pPr>
            <w:r w:rsidRPr="004E6F63">
              <w:rPr>
                <w:bCs/>
              </w:rPr>
              <w:t>None</w:t>
            </w:r>
          </w:p>
        </w:tc>
        <w:tc>
          <w:tcPr>
            <w:tcW w:w="1788" w:type="dxa"/>
            <w:tcBorders>
              <w:right w:val="single" w:color="000000" w:sz="12" w:space="0"/>
            </w:tcBorders>
            <w:shd w:val="clear" w:color="auto" w:fill="auto"/>
          </w:tcPr>
          <w:p w:rsidRPr="004E6F63" w:rsidR="004E6F63" w:rsidP="001724EB" w:rsidRDefault="004E6F63" w14:paraId="1144EDB2" w14:textId="77777777">
            <w:r w:rsidRPr="004E6F63">
              <w:t>None</w:t>
            </w:r>
          </w:p>
        </w:tc>
        <w:tc>
          <w:tcPr>
            <w:tcW w:w="1920" w:type="dxa"/>
            <w:tcBorders>
              <w:left w:val="single" w:color="000000" w:sz="12" w:space="0"/>
              <w:bottom w:val="single" w:color="auto" w:sz="2" w:space="0"/>
            </w:tcBorders>
            <w:shd w:val="clear" w:color="auto" w:fill="auto"/>
          </w:tcPr>
          <w:p w:rsidRPr="004E6F63" w:rsidR="004E6F63" w:rsidP="001724EB" w:rsidRDefault="004E6F63" w14:paraId="1C5F7253" w14:textId="77777777">
            <w:r w:rsidRPr="004E6F63">
              <w:t xml:space="preserve">Vic </w:t>
            </w:r>
            <w:proofErr w:type="spellStart"/>
            <w:r w:rsidRPr="004E6F63">
              <w:t>Ecklund</w:t>
            </w:r>
            <w:proofErr w:type="spellEnd"/>
          </w:p>
        </w:tc>
        <w:tc>
          <w:tcPr>
            <w:tcW w:w="2784" w:type="dxa"/>
            <w:shd w:val="clear" w:color="auto" w:fill="auto"/>
          </w:tcPr>
          <w:p w:rsidRPr="004E6F63" w:rsidR="004E6F63" w:rsidP="001724EB" w:rsidRDefault="004E6F63" w14:paraId="14B19786" w14:textId="77777777">
            <w:r w:rsidRPr="004E6F63">
              <w:t>vecklund@csu.org</w:t>
            </w:r>
          </w:p>
        </w:tc>
      </w:tr>
    </w:tbl>
    <w:p w:rsidR="004E6F63" w:rsidP="004E6F63" w:rsidRDefault="004E6F63" w14:paraId="573A36DA" w14:textId="77777777"/>
    <w:p w:rsidR="004E6F63" w:rsidP="004E6F63" w:rsidRDefault="004E6F63" w14:paraId="6F572295" w14:textId="77777777">
      <w:pPr>
        <w:pStyle w:val="InfoPara"/>
      </w:pPr>
      <w:r>
        <w:t>Vegetation Type</w:t>
      </w:r>
    </w:p>
    <w:p w:rsidR="004E6F63" w:rsidP="004E6F63" w:rsidRDefault="004E6F63" w14:paraId="7CD6A2B7" w14:textId="77777777">
      <w:r>
        <w:t>Forest and Woodland</w:t>
      </w:r>
    </w:p>
    <w:p w:rsidR="004E6F63" w:rsidP="004E6F63" w:rsidRDefault="004E6F63" w14:paraId="512D3898" w14:textId="0050CBC9">
      <w:pPr>
        <w:pStyle w:val="InfoPara"/>
      </w:pPr>
      <w:r>
        <w:t>Map Zone</w:t>
      </w:r>
    </w:p>
    <w:p w:rsidR="004E6F63" w:rsidP="004E6F63" w:rsidRDefault="004E6F63" w14:paraId="4EE111A2" w14:textId="77777777">
      <w:r>
        <w:t>28</w:t>
      </w:r>
    </w:p>
    <w:p w:rsidR="004E6F63" w:rsidP="004E6F63" w:rsidRDefault="004E6F63" w14:paraId="2B6E5BB4" w14:textId="77777777">
      <w:pPr>
        <w:pStyle w:val="InfoPara"/>
      </w:pPr>
      <w:r>
        <w:t>Geographic Range</w:t>
      </w:r>
    </w:p>
    <w:p w:rsidR="004E6F63" w:rsidP="004E6F63" w:rsidRDefault="004E6F63" w14:paraId="43C0D8CA" w14:textId="0DE01409">
      <w:r>
        <w:t>Generally found in A</w:t>
      </w:r>
      <w:r w:rsidR="00C433CE">
        <w:t>rizona</w:t>
      </w:r>
      <w:r>
        <w:t>, N</w:t>
      </w:r>
      <w:r w:rsidR="00C433CE">
        <w:t>ew Mexico,</w:t>
      </w:r>
      <w:r>
        <w:t xml:space="preserve"> and southwest</w:t>
      </w:r>
      <w:r w:rsidR="00C433CE">
        <w:t>ern</w:t>
      </w:r>
      <w:r>
        <w:t xml:space="preserve"> C</w:t>
      </w:r>
      <w:r w:rsidR="00C433CE">
        <w:t>olorado</w:t>
      </w:r>
      <w:r>
        <w:t>. This is a transition forest that occurs between the warm/dry mixed conifer and subalpine forest.</w:t>
      </w:r>
    </w:p>
    <w:p w:rsidR="004E6F63" w:rsidP="004E6F63" w:rsidRDefault="004E6F63" w14:paraId="58499366" w14:textId="77777777">
      <w:pPr>
        <w:pStyle w:val="InfoPara"/>
      </w:pPr>
      <w:r>
        <w:t>Biophysical Site Description</w:t>
      </w:r>
    </w:p>
    <w:p w:rsidR="004E6F63" w:rsidP="004E6F63" w:rsidRDefault="004E6F63" w14:paraId="19A89DFA" w14:textId="686D529E">
      <w:r>
        <w:t xml:space="preserve">This </w:t>
      </w:r>
      <w:proofErr w:type="spellStart"/>
      <w:r w:rsidR="00C433CE">
        <w:t>Biophsyical</w:t>
      </w:r>
      <w:proofErr w:type="spellEnd"/>
      <w:r w:rsidR="00C433CE">
        <w:t xml:space="preserve"> Setting (</w:t>
      </w:r>
      <w:r>
        <w:t>BpS</w:t>
      </w:r>
      <w:r w:rsidR="00C433CE">
        <w:t>)</w:t>
      </w:r>
      <w:r>
        <w:t xml:space="preserve"> distribution is strongly driven by moisture gradients such as aspect and elevation. It is found on all aspects and slopes and a wide elevational band bounded by warm/dry mixed conifer at the low end and the subalpine forest on the upper end. In southwest</w:t>
      </w:r>
      <w:r w:rsidR="00C433CE">
        <w:t>ern</w:t>
      </w:r>
      <w:r>
        <w:t xml:space="preserve"> C</w:t>
      </w:r>
      <w:r w:rsidR="00C433CE">
        <w:t>olorado,</w:t>
      </w:r>
      <w:r>
        <w:t xml:space="preserve"> cool/moist mixed conifer can </w:t>
      </w:r>
      <w:r w:rsidR="00C433CE">
        <w:t xml:space="preserve">be </w:t>
      </w:r>
      <w:r>
        <w:t>found from 2</w:t>
      </w:r>
      <w:r w:rsidR="00955ECB">
        <w:t>,</w:t>
      </w:r>
      <w:r>
        <w:t>125-3</w:t>
      </w:r>
      <w:r w:rsidR="00955ECB">
        <w:t>,</w:t>
      </w:r>
      <w:r>
        <w:t>180m (7</w:t>
      </w:r>
      <w:r w:rsidR="00955ECB">
        <w:t>,</w:t>
      </w:r>
      <w:r>
        <w:t>000-10</w:t>
      </w:r>
      <w:r w:rsidR="00955ECB">
        <w:t>,</w:t>
      </w:r>
      <w:r>
        <w:t>500ft). Soils are generally of sandstone and shale. The same moisture gradients will influence the cool/moist mixed conifer's distribution elsewhere</w:t>
      </w:r>
      <w:r w:rsidR="00C433CE">
        <w:t>,</w:t>
      </w:r>
      <w:r>
        <w:t xml:space="preserve"> and it can be found </w:t>
      </w:r>
      <w:r w:rsidR="00C433CE">
        <w:t xml:space="preserve">in </w:t>
      </w:r>
      <w:r>
        <w:t>much lower and much higher elevations than those described here.</w:t>
      </w:r>
    </w:p>
    <w:p w:rsidR="004E6F63" w:rsidP="004E6F63" w:rsidRDefault="004E6F63" w14:paraId="74C14533" w14:textId="77777777">
      <w:pPr>
        <w:pStyle w:val="InfoPara"/>
      </w:pPr>
      <w:r>
        <w:t>Vegetation Description</w:t>
      </w:r>
    </w:p>
    <w:p w:rsidR="004E6F63" w:rsidP="004E6F63" w:rsidRDefault="004E6F63" w14:paraId="3588BD60" w14:textId="46A74D1B">
      <w:r>
        <w:t>The mixed conifer is a transitional forest and therefore best thought of as a continuum that follows a moisture gradient driven by elevation and aspect. The cool</w:t>
      </w:r>
      <w:r w:rsidR="00C433CE">
        <w:t xml:space="preserve">, </w:t>
      </w:r>
      <w:r>
        <w:t>moist mixed conifer will have much less ponderosa pine than the warm/dry. However, ponderosa pine is found in small groups or isolated places usually in open areas, edges of meadows</w:t>
      </w:r>
      <w:r w:rsidR="00C433CE">
        <w:t>,</w:t>
      </w:r>
      <w:r>
        <w:t xml:space="preserve"> and ridges. Ponderosa pine and Douglas-fir are often canopy dominants with a heavy white fir understory in </w:t>
      </w:r>
      <w:r w:rsidR="00C433CE">
        <w:t xml:space="preserve">the </w:t>
      </w:r>
      <w:r>
        <w:t>southern part of the BpS. The major tree species found in the cool/moist are Douglas-fir, ponderosa pine, blue spruce</w:t>
      </w:r>
      <w:r w:rsidR="00C433CE">
        <w:t xml:space="preserve">, </w:t>
      </w:r>
      <w:r>
        <w:t>and aspen. Other tree species encountered are Rocky Mountain juniper and southwestern white pine. Near riparian areas, wetlands</w:t>
      </w:r>
      <w:r w:rsidR="00C433CE">
        <w:t>,</w:t>
      </w:r>
      <w:r>
        <w:t xml:space="preserve"> and drainages, blue spruce can be quite common. These stands are predominantly composed of white fir, aspen</w:t>
      </w:r>
      <w:r w:rsidR="00C433CE">
        <w:t>,</w:t>
      </w:r>
      <w:r>
        <w:t xml:space="preserve"> and Douglas-fir. </w:t>
      </w:r>
    </w:p>
    <w:p w:rsidR="004E6F63" w:rsidP="004E6F63" w:rsidRDefault="004E6F63" w14:paraId="59D5CB7D" w14:textId="77777777"/>
    <w:p w:rsidR="004E6F63" w:rsidP="004E6F63" w:rsidRDefault="004E6F63" w14:paraId="79EC5C6A" w14:textId="1B45DC67">
      <w:r>
        <w:t xml:space="preserve">Major understory species at the lower elevational range include Gambel oak, </w:t>
      </w:r>
      <w:proofErr w:type="spellStart"/>
      <w:r w:rsidRPr="00002A29">
        <w:rPr>
          <w:i/>
        </w:rPr>
        <w:t>Arcotstaphylos</w:t>
      </w:r>
      <w:proofErr w:type="spellEnd"/>
      <w:r w:rsidRPr="00002A29">
        <w:rPr>
          <w:i/>
        </w:rPr>
        <w:t xml:space="preserve"> </w:t>
      </w:r>
      <w:proofErr w:type="spellStart"/>
      <w:r w:rsidRPr="00002A29">
        <w:rPr>
          <w:i/>
        </w:rPr>
        <w:t>uva-ursi</w:t>
      </w:r>
      <w:proofErr w:type="spellEnd"/>
      <w:r>
        <w:t xml:space="preserve">, </w:t>
      </w:r>
      <w:proofErr w:type="spellStart"/>
      <w:r w:rsidRPr="00002A29">
        <w:rPr>
          <w:i/>
        </w:rPr>
        <w:t>Chimaphila</w:t>
      </w:r>
      <w:proofErr w:type="spellEnd"/>
      <w:r w:rsidRPr="00002A29">
        <w:rPr>
          <w:i/>
        </w:rPr>
        <w:t xml:space="preserve"> </w:t>
      </w:r>
      <w:proofErr w:type="spellStart"/>
      <w:r w:rsidRPr="00002A29">
        <w:rPr>
          <w:i/>
        </w:rPr>
        <w:t>umbellatum</w:t>
      </w:r>
      <w:proofErr w:type="spellEnd"/>
      <w:r>
        <w:t xml:space="preserve">, </w:t>
      </w:r>
      <w:r w:rsidRPr="00002A29">
        <w:rPr>
          <w:i/>
        </w:rPr>
        <w:t xml:space="preserve">Delphinium </w:t>
      </w:r>
      <w:proofErr w:type="spellStart"/>
      <w:r w:rsidRPr="00002A29">
        <w:rPr>
          <w:i/>
        </w:rPr>
        <w:t>nelsoni</w:t>
      </w:r>
      <w:proofErr w:type="spellEnd"/>
      <w:r>
        <w:t xml:space="preserve">, </w:t>
      </w:r>
      <w:proofErr w:type="spellStart"/>
      <w:r w:rsidRPr="00002A29">
        <w:rPr>
          <w:i/>
        </w:rPr>
        <w:t>Mertensia</w:t>
      </w:r>
      <w:proofErr w:type="spellEnd"/>
      <w:r>
        <w:t xml:space="preserve"> </w:t>
      </w:r>
      <w:proofErr w:type="spellStart"/>
      <w:proofErr w:type="gramStart"/>
      <w:r>
        <w:t>spp</w:t>
      </w:r>
      <w:proofErr w:type="spellEnd"/>
      <w:r>
        <w:t>,</w:t>
      </w:r>
      <w:r w:rsidR="00C433CE">
        <w:t>,</w:t>
      </w:r>
      <w:proofErr w:type="gramEnd"/>
      <w:r>
        <w:t xml:space="preserve"> </w:t>
      </w:r>
      <w:proofErr w:type="spellStart"/>
      <w:r w:rsidRPr="00002A29">
        <w:rPr>
          <w:i/>
        </w:rPr>
        <w:t>Carex</w:t>
      </w:r>
      <w:proofErr w:type="spellEnd"/>
      <w:r w:rsidRPr="00002A29">
        <w:rPr>
          <w:i/>
        </w:rPr>
        <w:t xml:space="preserve"> </w:t>
      </w:r>
      <w:proofErr w:type="spellStart"/>
      <w:r w:rsidRPr="00002A29">
        <w:rPr>
          <w:i/>
        </w:rPr>
        <w:t>gyeri</w:t>
      </w:r>
      <w:proofErr w:type="spellEnd"/>
      <w:r>
        <w:t>, etc. Upper</w:t>
      </w:r>
      <w:r w:rsidR="00C433CE">
        <w:t>-</w:t>
      </w:r>
      <w:r>
        <w:t>elevation understory species vary by region.</w:t>
      </w:r>
    </w:p>
    <w:p w:rsidR="004E6F63" w:rsidP="004E6F63" w:rsidRDefault="004E6F63" w14:paraId="7BA23ED2" w14:textId="77777777"/>
    <w:p w:rsidR="004E6F63" w:rsidP="004E6F63" w:rsidRDefault="004E6F63" w14:paraId="1A510949" w14:textId="77777777">
      <w:r>
        <w:t>ABCO is not found north of Colorado Springs. PICO is rare in southern Colorado.</w:t>
      </w:r>
    </w:p>
    <w:p w:rsidR="004E6F63" w:rsidP="004E6F63" w:rsidRDefault="004E6F63" w14:paraId="31DDE6E6"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tracyi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Tracy's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bl>
    <w:p>
      <w:r>
        <w:rPr>
          <w:sz w:val="16"/>
        </w:rPr>
        <w:t>Species names are from the NRCS PLANTS database. Check species codes at http://plants.usda.gov.</w:t>
      </w:r>
    </w:p>
    <w:p w:rsidR="004E6F63" w:rsidP="004E6F63" w:rsidRDefault="004E6F63" w14:paraId="513B5EAC" w14:textId="77777777">
      <w:pPr>
        <w:pStyle w:val="InfoPara"/>
      </w:pPr>
      <w:r>
        <w:t>Disturbance Description</w:t>
      </w:r>
    </w:p>
    <w:p w:rsidR="004E6F63" w:rsidP="004E6F63" w:rsidRDefault="004E6F63" w14:paraId="6DABD77B" w14:textId="62251BDB">
      <w:r>
        <w:t>Fire is the primary disturbance</w:t>
      </w:r>
      <w:r w:rsidR="00C433CE">
        <w:t>,</w:t>
      </w:r>
      <w:r>
        <w:t xml:space="preserve"> although insects can also play a major role. Fire frequencies are very variable and the cool/moist supports a mixed fire regime. Mixed</w:t>
      </w:r>
      <w:r w:rsidR="00C433CE">
        <w:t>-</w:t>
      </w:r>
      <w:r>
        <w:t>severity fires occurred every 6-60yrs. Lethal fires are usually at longer intervals, 100yrs+.</w:t>
      </w:r>
    </w:p>
    <w:p w:rsidR="004E6F63" w:rsidP="004E6F63" w:rsidRDefault="004E6F63" w14:paraId="74767235" w14:textId="77777777"/>
    <w:p w:rsidR="004E6F63" w:rsidP="004E6F63" w:rsidRDefault="004E6F63" w14:paraId="7F084413" w14:textId="71DAA126">
      <w:r>
        <w:t>Insect and disease can act as thinning agent</w:t>
      </w:r>
      <w:r w:rsidR="00C433CE">
        <w:t>s</w:t>
      </w:r>
      <w:r>
        <w:t xml:space="preserve"> to larger</w:t>
      </w:r>
      <w:r w:rsidR="00C433CE">
        <w:t>-</w:t>
      </w:r>
      <w:r>
        <w:t>scale mortality agent but was not modeled.</w:t>
      </w:r>
    </w:p>
    <w:p w:rsidR="004E6F63" w:rsidP="004E6F63" w:rsidRDefault="004E6F63" w14:paraId="7B28919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200</w:t>
            </w:r>
          </w:p>
        </w:tc>
        <w:tc>
          <w:p>
            <w:pPr>
              <w:jc w:val="center"/>
            </w:pPr>
            <w:r>
              <w:t>27</w:t>
            </w:r>
          </w:p>
        </w:tc>
        <w:tc>
          <w:p>
            <w:pPr>
              <w:jc w:val="center"/>
            </w:pPr>
            <w:r>
              <w:t>80</w:t>
            </w:r>
          </w:p>
        </w:tc>
        <w:tc>
          <w:p>
            <w:pPr>
              <w:jc w:val="center"/>
            </w:pPr>
            <w:r>
              <w:t>200</w:t>
            </w:r>
          </w:p>
        </w:tc>
      </w:tr>
      <w:tr>
        <w:tc>
          <w:p>
            <w:pPr>
              <w:jc w:val="center"/>
            </w:pPr>
            <w:r>
              <w:t>Moderate (Mixed)</w:t>
            </w:r>
          </w:p>
        </w:tc>
        <w:tc>
          <w:p>
            <w:pPr>
              <w:jc w:val="center"/>
            </w:pPr>
            <w:r>
              <w:t>143</w:t>
            </w:r>
          </w:p>
        </w:tc>
        <w:tc>
          <w:p>
            <w:pPr>
              <w:jc w:val="center"/>
            </w:pPr>
            <w:r>
              <w:t>37</w:t>
            </w:r>
          </w:p>
        </w:tc>
        <w:tc>
          <w:p>
            <w:pPr>
              <w:jc w:val="center"/>
            </w:pPr>
            <w:r>
              <w:t>35</w:t>
            </w:r>
          </w:p>
        </w:tc>
        <w:tc>
          <w:p>
            <w:pPr>
              <w:jc w:val="center"/>
            </w:pPr>
            <w:r>
              <w:t>250</w:t>
            </w:r>
          </w:p>
        </w:tc>
      </w:tr>
      <w:tr>
        <w:tc>
          <w:p>
            <w:pPr>
              <w:jc w:val="center"/>
            </w:pPr>
            <w:r>
              <w:t>Low (Surface)</w:t>
            </w:r>
          </w:p>
        </w:tc>
        <w:tc>
          <w:p>
            <w:pPr>
              <w:jc w:val="center"/>
            </w:pPr>
            <w:r>
              <w:t>151</w:t>
            </w:r>
          </w:p>
        </w:tc>
        <w:tc>
          <w:p>
            <w:pPr>
              <w:jc w:val="center"/>
            </w:pPr>
            <w:r>
              <w:t>36</w:t>
            </w:r>
          </w:p>
        </w:tc>
        <w:tc>
          <w:p>
            <w:pPr>
              <w:jc w:val="center"/>
            </w:pPr>
            <w:r>
              <w:t>10</w:t>
            </w:r>
          </w:p>
        </w:tc>
        <w:tc>
          <w:p>
            <w:pPr>
              <w:jc w:val="center"/>
            </w:pPr>
            <w:r>
              <w:t>200</w:t>
            </w:r>
          </w:p>
        </w:tc>
      </w:tr>
      <w:tr>
        <w:tc>
          <w:p>
            <w:pPr>
              <w:jc w:val="center"/>
            </w:pPr>
            <w:r>
              <w:t>All Fires</w:t>
            </w:r>
          </w:p>
        </w:tc>
        <w:tc>
          <w:p>
            <w:pPr>
              <w:jc w:val="center"/>
            </w:pPr>
            <w:r>
              <w:t>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E6F63" w:rsidP="004E6F63" w:rsidRDefault="004E6F63" w14:paraId="346B4813" w14:textId="77777777">
      <w:pPr>
        <w:pStyle w:val="InfoPara"/>
      </w:pPr>
      <w:r>
        <w:t>Scale Description</w:t>
      </w:r>
    </w:p>
    <w:p w:rsidR="004E6F63" w:rsidP="004E6F63" w:rsidRDefault="004E6F63" w14:paraId="12B8D02E" w14:textId="77777777">
      <w:r>
        <w:t>Large patch, 50-2</w:t>
      </w:r>
      <w:r w:rsidR="00955ECB">
        <w:t>,</w:t>
      </w:r>
      <w:r>
        <w:t>000ha.</w:t>
      </w:r>
    </w:p>
    <w:p w:rsidR="004E6F63" w:rsidP="004E6F63" w:rsidRDefault="004E6F63" w14:paraId="003FC4BA" w14:textId="77777777">
      <w:pPr>
        <w:pStyle w:val="InfoPara"/>
      </w:pPr>
      <w:r>
        <w:t>Adjacency or Identification Concerns</w:t>
      </w:r>
    </w:p>
    <w:p w:rsidR="004E6F63" w:rsidP="004E6F63" w:rsidRDefault="004E6F63" w14:paraId="296AB6CA" w14:textId="77777777"/>
    <w:p w:rsidR="004E6F63" w:rsidP="004E6F63" w:rsidRDefault="004E6F63" w14:paraId="7DF32518" w14:textId="77777777">
      <w:pPr>
        <w:pStyle w:val="InfoPara"/>
      </w:pPr>
      <w:r>
        <w:t>Issues or Problems</w:t>
      </w:r>
    </w:p>
    <w:p w:rsidR="004E6F63" w:rsidP="004E6F63" w:rsidRDefault="004E6F63" w14:paraId="73E2FD68" w14:textId="77777777">
      <w:r>
        <w:t>Could not model the aspen and mixed conifer succession in one model because of box limitations.</w:t>
      </w:r>
    </w:p>
    <w:p w:rsidR="004E6F63" w:rsidP="004E6F63" w:rsidRDefault="004E6F63" w14:paraId="66206A00" w14:textId="77777777">
      <w:pPr>
        <w:pStyle w:val="InfoPara"/>
      </w:pPr>
      <w:r>
        <w:t>Native Uncharacteristic Conditions</w:t>
      </w:r>
    </w:p>
    <w:p w:rsidR="004E6F63" w:rsidP="004E6F63" w:rsidRDefault="004E6F63" w14:paraId="048F7F82" w14:textId="77777777"/>
    <w:p w:rsidR="004E6F63" w:rsidP="004E6F63" w:rsidRDefault="004E6F63" w14:paraId="101B5B39" w14:textId="77777777">
      <w:pPr>
        <w:pStyle w:val="InfoPara"/>
      </w:pPr>
      <w:r>
        <w:t>Comments</w:t>
      </w:r>
    </w:p>
    <w:p w:rsidR="00C63646" w:rsidP="00C63646" w:rsidRDefault="00C63646" w14:paraId="048747A4" w14:textId="77777777"/>
    <w:p w:rsidR="004E6F63" w:rsidP="004E6F63" w:rsidRDefault="004E6F63" w14:paraId="54D41F51" w14:textId="77777777">
      <w:pPr>
        <w:pStyle w:val="ReportSection"/>
      </w:pPr>
      <w:r>
        <w:t>Succession Classes</w:t>
      </w:r>
    </w:p>
    <w:p w:rsidR="004E6F63" w:rsidP="004E6F63" w:rsidRDefault="004E6F63" w14:paraId="68C23DD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E6F63" w:rsidP="004E6F63" w:rsidRDefault="004E6F63" w14:paraId="7ECC4683"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E6F63" w:rsidP="004E6F63" w:rsidRDefault="004E6F63" w14:paraId="052E165B" w14:textId="77777777"/>
    <w:p w:rsidR="004E6F63" w:rsidP="004E6F63" w:rsidRDefault="004E6F63" w14:paraId="541C50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4E6F63" w:rsidR="004E6F63" w:rsidTr="004E6F63" w14:paraId="5B697F9B" w14:textId="77777777">
        <w:tc>
          <w:tcPr>
            <w:tcW w:w="1104" w:type="dxa"/>
            <w:tcBorders>
              <w:top w:val="single" w:color="auto" w:sz="2" w:space="0"/>
              <w:bottom w:val="single" w:color="000000" w:sz="12" w:space="0"/>
            </w:tcBorders>
            <w:shd w:val="clear" w:color="auto" w:fill="auto"/>
          </w:tcPr>
          <w:p w:rsidRPr="004E6F63" w:rsidR="004E6F63" w:rsidP="00F449C9" w:rsidRDefault="004E6F63" w14:paraId="5D514409" w14:textId="77777777">
            <w:pPr>
              <w:rPr>
                <w:b/>
                <w:bCs/>
              </w:rPr>
            </w:pPr>
            <w:r w:rsidRPr="004E6F63">
              <w:rPr>
                <w:b/>
                <w:bCs/>
              </w:rPr>
              <w:t>Symbol</w:t>
            </w:r>
          </w:p>
        </w:tc>
        <w:tc>
          <w:tcPr>
            <w:tcW w:w="3024" w:type="dxa"/>
            <w:tcBorders>
              <w:top w:val="single" w:color="auto" w:sz="2" w:space="0"/>
              <w:bottom w:val="single" w:color="000000" w:sz="12" w:space="0"/>
            </w:tcBorders>
            <w:shd w:val="clear" w:color="auto" w:fill="auto"/>
          </w:tcPr>
          <w:p w:rsidRPr="004E6F63" w:rsidR="004E6F63" w:rsidP="00F449C9" w:rsidRDefault="004E6F63" w14:paraId="11ABF905" w14:textId="77777777">
            <w:pPr>
              <w:rPr>
                <w:b/>
                <w:bCs/>
              </w:rPr>
            </w:pPr>
            <w:r w:rsidRPr="004E6F63">
              <w:rPr>
                <w:b/>
                <w:bCs/>
              </w:rPr>
              <w:t>Scientific Name</w:t>
            </w:r>
          </w:p>
        </w:tc>
        <w:tc>
          <w:tcPr>
            <w:tcW w:w="2364" w:type="dxa"/>
            <w:tcBorders>
              <w:top w:val="single" w:color="auto" w:sz="2" w:space="0"/>
              <w:bottom w:val="single" w:color="000000" w:sz="12" w:space="0"/>
            </w:tcBorders>
            <w:shd w:val="clear" w:color="auto" w:fill="auto"/>
          </w:tcPr>
          <w:p w:rsidRPr="004E6F63" w:rsidR="004E6F63" w:rsidP="00F449C9" w:rsidRDefault="004E6F63" w14:paraId="0D7CEFF0" w14:textId="77777777">
            <w:pPr>
              <w:rPr>
                <w:b/>
                <w:bCs/>
              </w:rPr>
            </w:pPr>
            <w:r w:rsidRPr="004E6F63">
              <w:rPr>
                <w:b/>
                <w:bCs/>
              </w:rPr>
              <w:t>Common Name</w:t>
            </w:r>
          </w:p>
        </w:tc>
        <w:tc>
          <w:tcPr>
            <w:tcW w:w="1956" w:type="dxa"/>
            <w:tcBorders>
              <w:top w:val="single" w:color="auto" w:sz="2" w:space="0"/>
              <w:bottom w:val="single" w:color="000000" w:sz="12" w:space="0"/>
            </w:tcBorders>
            <w:shd w:val="clear" w:color="auto" w:fill="auto"/>
          </w:tcPr>
          <w:p w:rsidRPr="004E6F63" w:rsidR="004E6F63" w:rsidP="00F449C9" w:rsidRDefault="004E6F63" w14:paraId="0D0D89BB" w14:textId="77777777">
            <w:pPr>
              <w:rPr>
                <w:b/>
                <w:bCs/>
              </w:rPr>
            </w:pPr>
            <w:r w:rsidRPr="004E6F63">
              <w:rPr>
                <w:b/>
                <w:bCs/>
              </w:rPr>
              <w:t>Canopy Position</w:t>
            </w:r>
          </w:p>
        </w:tc>
      </w:tr>
      <w:tr w:rsidRPr="004E6F63" w:rsidR="004E6F63" w:rsidTr="004E6F63" w14:paraId="7FE3B09A" w14:textId="77777777">
        <w:tc>
          <w:tcPr>
            <w:tcW w:w="1104" w:type="dxa"/>
            <w:tcBorders>
              <w:top w:val="single" w:color="000000" w:sz="12" w:space="0"/>
            </w:tcBorders>
            <w:shd w:val="clear" w:color="auto" w:fill="auto"/>
          </w:tcPr>
          <w:p w:rsidRPr="004E6F63" w:rsidR="004E6F63" w:rsidP="00F449C9" w:rsidRDefault="004E6F63" w14:paraId="795151BE" w14:textId="77777777">
            <w:pPr>
              <w:rPr>
                <w:bCs/>
              </w:rPr>
            </w:pPr>
            <w:r w:rsidRPr="004E6F63">
              <w:rPr>
                <w:bCs/>
              </w:rPr>
              <w:t>POTR5</w:t>
            </w:r>
          </w:p>
        </w:tc>
        <w:tc>
          <w:tcPr>
            <w:tcW w:w="3024" w:type="dxa"/>
            <w:tcBorders>
              <w:top w:val="single" w:color="000000" w:sz="12" w:space="0"/>
            </w:tcBorders>
            <w:shd w:val="clear" w:color="auto" w:fill="auto"/>
          </w:tcPr>
          <w:p w:rsidRPr="004E6F63" w:rsidR="004E6F63" w:rsidP="00F449C9" w:rsidRDefault="004E6F63" w14:paraId="3FB9F091" w14:textId="77777777">
            <w:proofErr w:type="spellStart"/>
            <w:r w:rsidRPr="004E6F63">
              <w:t>Populus</w:t>
            </w:r>
            <w:proofErr w:type="spellEnd"/>
            <w:r w:rsidRPr="004E6F63">
              <w:t xml:space="preserve"> </w:t>
            </w:r>
            <w:proofErr w:type="spellStart"/>
            <w:r w:rsidRPr="004E6F63">
              <w:t>tremuloides</w:t>
            </w:r>
            <w:proofErr w:type="spellEnd"/>
          </w:p>
        </w:tc>
        <w:tc>
          <w:tcPr>
            <w:tcW w:w="2364" w:type="dxa"/>
            <w:tcBorders>
              <w:top w:val="single" w:color="000000" w:sz="12" w:space="0"/>
            </w:tcBorders>
            <w:shd w:val="clear" w:color="auto" w:fill="auto"/>
          </w:tcPr>
          <w:p w:rsidRPr="004E6F63" w:rsidR="004E6F63" w:rsidP="00F449C9" w:rsidRDefault="004E6F63" w14:paraId="5B4EBEF8" w14:textId="77777777">
            <w:r w:rsidRPr="004E6F63">
              <w:t>Quaking aspen</w:t>
            </w:r>
          </w:p>
        </w:tc>
        <w:tc>
          <w:tcPr>
            <w:tcW w:w="1956" w:type="dxa"/>
            <w:tcBorders>
              <w:top w:val="single" w:color="000000" w:sz="12" w:space="0"/>
            </w:tcBorders>
            <w:shd w:val="clear" w:color="auto" w:fill="auto"/>
          </w:tcPr>
          <w:p w:rsidRPr="004E6F63" w:rsidR="004E6F63" w:rsidP="00F449C9" w:rsidRDefault="004E6F63" w14:paraId="77011731" w14:textId="77777777">
            <w:r w:rsidRPr="004E6F63">
              <w:t>All</w:t>
            </w:r>
          </w:p>
        </w:tc>
      </w:tr>
      <w:tr w:rsidRPr="004E6F63" w:rsidR="004E6F63" w:rsidTr="004E6F63" w14:paraId="6370337F" w14:textId="77777777">
        <w:tc>
          <w:tcPr>
            <w:tcW w:w="1104" w:type="dxa"/>
            <w:shd w:val="clear" w:color="auto" w:fill="auto"/>
          </w:tcPr>
          <w:p w:rsidRPr="004E6F63" w:rsidR="004E6F63" w:rsidP="00F449C9" w:rsidRDefault="004E6F63" w14:paraId="5CFB033F" w14:textId="77777777">
            <w:pPr>
              <w:rPr>
                <w:bCs/>
              </w:rPr>
            </w:pPr>
            <w:r w:rsidRPr="004E6F63">
              <w:rPr>
                <w:bCs/>
              </w:rPr>
              <w:t>ABCO</w:t>
            </w:r>
          </w:p>
        </w:tc>
        <w:tc>
          <w:tcPr>
            <w:tcW w:w="3024" w:type="dxa"/>
            <w:shd w:val="clear" w:color="auto" w:fill="auto"/>
          </w:tcPr>
          <w:p w:rsidRPr="004E6F63" w:rsidR="004E6F63" w:rsidP="00F449C9" w:rsidRDefault="004E6F63" w14:paraId="24B8791B" w14:textId="77777777">
            <w:proofErr w:type="spellStart"/>
            <w:r w:rsidRPr="004E6F63">
              <w:t>Abies</w:t>
            </w:r>
            <w:proofErr w:type="spellEnd"/>
            <w:r w:rsidRPr="004E6F63">
              <w:t xml:space="preserve"> </w:t>
            </w:r>
            <w:proofErr w:type="spellStart"/>
            <w:r w:rsidRPr="004E6F63">
              <w:t>concolor</w:t>
            </w:r>
            <w:proofErr w:type="spellEnd"/>
          </w:p>
        </w:tc>
        <w:tc>
          <w:tcPr>
            <w:tcW w:w="2364" w:type="dxa"/>
            <w:shd w:val="clear" w:color="auto" w:fill="auto"/>
          </w:tcPr>
          <w:p w:rsidRPr="004E6F63" w:rsidR="004E6F63" w:rsidP="00F449C9" w:rsidRDefault="004E6F63" w14:paraId="540AC5E4" w14:textId="77777777">
            <w:r w:rsidRPr="004E6F63">
              <w:t>White fir</w:t>
            </w:r>
          </w:p>
        </w:tc>
        <w:tc>
          <w:tcPr>
            <w:tcW w:w="1956" w:type="dxa"/>
            <w:shd w:val="clear" w:color="auto" w:fill="auto"/>
          </w:tcPr>
          <w:p w:rsidRPr="004E6F63" w:rsidR="004E6F63" w:rsidP="00F449C9" w:rsidRDefault="004E6F63" w14:paraId="3C56A7CD" w14:textId="77777777">
            <w:r w:rsidRPr="004E6F63">
              <w:t>All</w:t>
            </w:r>
          </w:p>
        </w:tc>
      </w:tr>
      <w:tr w:rsidRPr="004E6F63" w:rsidR="004E6F63" w:rsidTr="004E6F63" w14:paraId="49573B53" w14:textId="77777777">
        <w:tc>
          <w:tcPr>
            <w:tcW w:w="1104" w:type="dxa"/>
            <w:shd w:val="clear" w:color="auto" w:fill="auto"/>
          </w:tcPr>
          <w:p w:rsidRPr="004E6F63" w:rsidR="004E6F63" w:rsidP="00F449C9" w:rsidRDefault="004E6F63" w14:paraId="627468AD" w14:textId="77777777">
            <w:pPr>
              <w:rPr>
                <w:bCs/>
              </w:rPr>
            </w:pPr>
            <w:r w:rsidRPr="004E6F63">
              <w:rPr>
                <w:bCs/>
              </w:rPr>
              <w:t>PSME</w:t>
            </w:r>
          </w:p>
        </w:tc>
        <w:tc>
          <w:tcPr>
            <w:tcW w:w="3024" w:type="dxa"/>
            <w:shd w:val="clear" w:color="auto" w:fill="auto"/>
          </w:tcPr>
          <w:p w:rsidRPr="004E6F63" w:rsidR="004E6F63" w:rsidP="00F449C9" w:rsidRDefault="004E6F63" w14:paraId="26E09103" w14:textId="77777777">
            <w:proofErr w:type="spellStart"/>
            <w:r w:rsidRPr="004E6F63">
              <w:t>Pseudotsuga</w:t>
            </w:r>
            <w:proofErr w:type="spellEnd"/>
            <w:r w:rsidRPr="004E6F63">
              <w:t xml:space="preserve"> </w:t>
            </w:r>
            <w:proofErr w:type="spellStart"/>
            <w:r w:rsidRPr="004E6F63">
              <w:t>menziesii</w:t>
            </w:r>
            <w:proofErr w:type="spellEnd"/>
          </w:p>
        </w:tc>
        <w:tc>
          <w:tcPr>
            <w:tcW w:w="2364" w:type="dxa"/>
            <w:shd w:val="clear" w:color="auto" w:fill="auto"/>
          </w:tcPr>
          <w:p w:rsidRPr="004E6F63" w:rsidR="004E6F63" w:rsidP="00F449C9" w:rsidRDefault="004E6F63" w14:paraId="1027E39A" w14:textId="77777777">
            <w:r w:rsidRPr="004E6F63">
              <w:t>Douglas-fir</w:t>
            </w:r>
          </w:p>
        </w:tc>
        <w:tc>
          <w:tcPr>
            <w:tcW w:w="1956" w:type="dxa"/>
            <w:shd w:val="clear" w:color="auto" w:fill="auto"/>
          </w:tcPr>
          <w:p w:rsidRPr="004E6F63" w:rsidR="004E6F63" w:rsidP="00F449C9" w:rsidRDefault="004E6F63" w14:paraId="655357AC" w14:textId="77777777">
            <w:r w:rsidRPr="004E6F63">
              <w:t>All</w:t>
            </w:r>
          </w:p>
        </w:tc>
      </w:tr>
      <w:tr w:rsidRPr="004E6F63" w:rsidR="004E6F63" w:rsidTr="004E6F63" w14:paraId="3818D4D8" w14:textId="77777777">
        <w:tc>
          <w:tcPr>
            <w:tcW w:w="1104" w:type="dxa"/>
            <w:shd w:val="clear" w:color="auto" w:fill="auto"/>
          </w:tcPr>
          <w:p w:rsidRPr="004E6F63" w:rsidR="004E6F63" w:rsidP="00F449C9" w:rsidRDefault="004E6F63" w14:paraId="328BB0D3" w14:textId="77777777">
            <w:pPr>
              <w:rPr>
                <w:bCs/>
              </w:rPr>
            </w:pPr>
            <w:r w:rsidRPr="004E6F63">
              <w:rPr>
                <w:bCs/>
              </w:rPr>
              <w:t>SYOR2</w:t>
            </w:r>
          </w:p>
        </w:tc>
        <w:tc>
          <w:tcPr>
            <w:tcW w:w="3024" w:type="dxa"/>
            <w:shd w:val="clear" w:color="auto" w:fill="auto"/>
          </w:tcPr>
          <w:p w:rsidRPr="004E6F63" w:rsidR="004E6F63" w:rsidP="00F449C9" w:rsidRDefault="004E6F63" w14:paraId="340B680B" w14:textId="77777777">
            <w:proofErr w:type="spellStart"/>
            <w:r w:rsidRPr="004E6F63">
              <w:t>Symphoricarpos</w:t>
            </w:r>
            <w:proofErr w:type="spellEnd"/>
            <w:r w:rsidRPr="004E6F63">
              <w:t xml:space="preserve"> </w:t>
            </w:r>
            <w:proofErr w:type="spellStart"/>
            <w:r w:rsidRPr="004E6F63">
              <w:t>oreophilus</w:t>
            </w:r>
            <w:proofErr w:type="spellEnd"/>
          </w:p>
        </w:tc>
        <w:tc>
          <w:tcPr>
            <w:tcW w:w="2364" w:type="dxa"/>
            <w:shd w:val="clear" w:color="auto" w:fill="auto"/>
          </w:tcPr>
          <w:p w:rsidRPr="004E6F63" w:rsidR="004E6F63" w:rsidP="00F449C9" w:rsidRDefault="004E6F63" w14:paraId="34A33C39" w14:textId="77777777">
            <w:r w:rsidRPr="004E6F63">
              <w:t>Mountain snowberry</w:t>
            </w:r>
          </w:p>
        </w:tc>
        <w:tc>
          <w:tcPr>
            <w:tcW w:w="1956" w:type="dxa"/>
            <w:shd w:val="clear" w:color="auto" w:fill="auto"/>
          </w:tcPr>
          <w:p w:rsidRPr="004E6F63" w:rsidR="004E6F63" w:rsidP="00F449C9" w:rsidRDefault="004E6F63" w14:paraId="754A2275" w14:textId="77777777">
            <w:r w:rsidRPr="004E6F63">
              <w:t>All</w:t>
            </w:r>
          </w:p>
        </w:tc>
      </w:tr>
    </w:tbl>
    <w:p w:rsidR="004E6F63" w:rsidP="004E6F63" w:rsidRDefault="004E6F63" w14:paraId="2BAA4381" w14:textId="77777777"/>
    <w:p w:rsidR="004E6F63" w:rsidP="004E6F63" w:rsidRDefault="004E6F63" w14:paraId="3DEC67F5" w14:textId="77777777">
      <w:pPr>
        <w:pStyle w:val="SClassInfoPara"/>
      </w:pPr>
      <w:r>
        <w:t>Description</w:t>
      </w:r>
    </w:p>
    <w:p w:rsidR="004E6F63" w:rsidP="004E6F63" w:rsidRDefault="004E6F63" w14:paraId="315CEF68" w14:textId="77777777">
      <w:r>
        <w:t>Post-lethal fire vegetation will depend on what was on site before it burned. Aspen may or may not be present, depending on what was present prior to the fire or other replacement disturbance. The site will start as grass/forb/shrub; aspen may also be present. Fire will maintain or prolong this stage. Conifers may be present. Any surviving conifers will be seed source. This class may look like a pure aspen stand from above.</w:t>
      </w:r>
    </w:p>
    <w:p w:rsidR="004E6F63" w:rsidP="004E6F63" w:rsidRDefault="004E6F63" w14:paraId="5559349C" w14:textId="77777777"/>
    <w:p>
      <w:r>
        <w:rPr>
          <w:i/>
          <w:u w:val="single"/>
        </w:rPr>
        <w:t>Maximum Tree Size Class</w:t>
      </w:r>
      <w:br/>
      <w:r>
        <w:t>Sapling &gt;4.5ft; &lt;5" DBH</w:t>
      </w:r>
    </w:p>
    <w:p w:rsidR="004E6F63" w:rsidP="004E6F63" w:rsidRDefault="004E6F63" w14:paraId="5A44179E" w14:textId="77777777">
      <w:pPr>
        <w:pStyle w:val="InfoPara"/>
        <w:pBdr>
          <w:top w:val="single" w:color="auto" w:sz="4" w:space="1"/>
        </w:pBdr>
      </w:pPr>
      <w:r xmlns:w="http://schemas.openxmlformats.org/wordprocessingml/2006/main">
        <w:t>Class B</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E6F63" w:rsidP="004E6F63" w:rsidRDefault="004E6F63" w14:paraId="6BE45981" w14:textId="77777777"/>
    <w:p w:rsidR="004E6F63" w:rsidP="004E6F63" w:rsidRDefault="004E6F63" w14:paraId="324A92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84"/>
        <w:gridCol w:w="1956"/>
      </w:tblGrid>
      <w:tr w:rsidRPr="004E6F63" w:rsidR="004E6F63" w:rsidTr="004E6F63" w14:paraId="7D349BBE" w14:textId="77777777">
        <w:tc>
          <w:tcPr>
            <w:tcW w:w="1104" w:type="dxa"/>
            <w:tcBorders>
              <w:top w:val="single" w:color="auto" w:sz="2" w:space="0"/>
              <w:bottom w:val="single" w:color="000000" w:sz="12" w:space="0"/>
            </w:tcBorders>
            <w:shd w:val="clear" w:color="auto" w:fill="auto"/>
          </w:tcPr>
          <w:p w:rsidRPr="004E6F63" w:rsidR="004E6F63" w:rsidP="00983085" w:rsidRDefault="004E6F63" w14:paraId="71D79926" w14:textId="77777777">
            <w:pPr>
              <w:rPr>
                <w:b/>
                <w:bCs/>
              </w:rPr>
            </w:pPr>
            <w:r w:rsidRPr="004E6F63">
              <w:rPr>
                <w:b/>
                <w:bCs/>
              </w:rPr>
              <w:t>Symbol</w:t>
            </w:r>
          </w:p>
        </w:tc>
        <w:tc>
          <w:tcPr>
            <w:tcW w:w="2556" w:type="dxa"/>
            <w:tcBorders>
              <w:top w:val="single" w:color="auto" w:sz="2" w:space="0"/>
              <w:bottom w:val="single" w:color="000000" w:sz="12" w:space="0"/>
            </w:tcBorders>
            <w:shd w:val="clear" w:color="auto" w:fill="auto"/>
          </w:tcPr>
          <w:p w:rsidRPr="004E6F63" w:rsidR="004E6F63" w:rsidP="00983085" w:rsidRDefault="004E6F63" w14:paraId="771B32D9" w14:textId="77777777">
            <w:pPr>
              <w:rPr>
                <w:b/>
                <w:bCs/>
              </w:rPr>
            </w:pPr>
            <w:r w:rsidRPr="004E6F63">
              <w:rPr>
                <w:b/>
                <w:bCs/>
              </w:rPr>
              <w:t>Scientific Name</w:t>
            </w:r>
          </w:p>
        </w:tc>
        <w:tc>
          <w:tcPr>
            <w:tcW w:w="1884" w:type="dxa"/>
            <w:tcBorders>
              <w:top w:val="single" w:color="auto" w:sz="2" w:space="0"/>
              <w:bottom w:val="single" w:color="000000" w:sz="12" w:space="0"/>
            </w:tcBorders>
            <w:shd w:val="clear" w:color="auto" w:fill="auto"/>
          </w:tcPr>
          <w:p w:rsidRPr="004E6F63" w:rsidR="004E6F63" w:rsidP="00983085" w:rsidRDefault="004E6F63" w14:paraId="697AAC56" w14:textId="77777777">
            <w:pPr>
              <w:rPr>
                <w:b/>
                <w:bCs/>
              </w:rPr>
            </w:pPr>
            <w:r w:rsidRPr="004E6F63">
              <w:rPr>
                <w:b/>
                <w:bCs/>
              </w:rPr>
              <w:t>Common Name</w:t>
            </w:r>
          </w:p>
        </w:tc>
        <w:tc>
          <w:tcPr>
            <w:tcW w:w="1956" w:type="dxa"/>
            <w:tcBorders>
              <w:top w:val="single" w:color="auto" w:sz="2" w:space="0"/>
              <w:bottom w:val="single" w:color="000000" w:sz="12" w:space="0"/>
            </w:tcBorders>
            <w:shd w:val="clear" w:color="auto" w:fill="auto"/>
          </w:tcPr>
          <w:p w:rsidRPr="004E6F63" w:rsidR="004E6F63" w:rsidP="00983085" w:rsidRDefault="004E6F63" w14:paraId="223242AD" w14:textId="77777777">
            <w:pPr>
              <w:rPr>
                <w:b/>
                <w:bCs/>
              </w:rPr>
            </w:pPr>
            <w:r w:rsidRPr="004E6F63">
              <w:rPr>
                <w:b/>
                <w:bCs/>
              </w:rPr>
              <w:t>Canopy Position</w:t>
            </w:r>
          </w:p>
        </w:tc>
      </w:tr>
      <w:tr w:rsidRPr="004E6F63" w:rsidR="004E6F63" w:rsidTr="004E6F63" w14:paraId="42B10F45" w14:textId="77777777">
        <w:tc>
          <w:tcPr>
            <w:tcW w:w="1104" w:type="dxa"/>
            <w:tcBorders>
              <w:top w:val="single" w:color="000000" w:sz="12" w:space="0"/>
            </w:tcBorders>
            <w:shd w:val="clear" w:color="auto" w:fill="auto"/>
          </w:tcPr>
          <w:p w:rsidRPr="004E6F63" w:rsidR="004E6F63" w:rsidP="00983085" w:rsidRDefault="004E6F63" w14:paraId="6647D15D" w14:textId="77777777">
            <w:pPr>
              <w:rPr>
                <w:bCs/>
              </w:rPr>
            </w:pPr>
            <w:r w:rsidRPr="004E6F63">
              <w:rPr>
                <w:bCs/>
              </w:rPr>
              <w:t>POTR5</w:t>
            </w:r>
          </w:p>
        </w:tc>
        <w:tc>
          <w:tcPr>
            <w:tcW w:w="2556" w:type="dxa"/>
            <w:tcBorders>
              <w:top w:val="single" w:color="000000" w:sz="12" w:space="0"/>
            </w:tcBorders>
            <w:shd w:val="clear" w:color="auto" w:fill="auto"/>
          </w:tcPr>
          <w:p w:rsidRPr="004E6F63" w:rsidR="004E6F63" w:rsidP="00983085" w:rsidRDefault="004E6F63" w14:paraId="6C37DB09" w14:textId="77777777">
            <w:proofErr w:type="spellStart"/>
            <w:r w:rsidRPr="004E6F63">
              <w:t>Populus</w:t>
            </w:r>
            <w:proofErr w:type="spellEnd"/>
            <w:r w:rsidRPr="004E6F63">
              <w:t xml:space="preserve"> </w:t>
            </w:r>
            <w:proofErr w:type="spellStart"/>
            <w:r w:rsidRPr="004E6F63">
              <w:t>tremuloides</w:t>
            </w:r>
            <w:proofErr w:type="spellEnd"/>
          </w:p>
        </w:tc>
        <w:tc>
          <w:tcPr>
            <w:tcW w:w="1884" w:type="dxa"/>
            <w:tcBorders>
              <w:top w:val="single" w:color="000000" w:sz="12" w:space="0"/>
            </w:tcBorders>
            <w:shd w:val="clear" w:color="auto" w:fill="auto"/>
          </w:tcPr>
          <w:p w:rsidRPr="004E6F63" w:rsidR="004E6F63" w:rsidP="00983085" w:rsidRDefault="004E6F63" w14:paraId="35DAEAF2" w14:textId="77777777">
            <w:r w:rsidRPr="004E6F63">
              <w:t>Quaking aspen</w:t>
            </w:r>
          </w:p>
        </w:tc>
        <w:tc>
          <w:tcPr>
            <w:tcW w:w="1956" w:type="dxa"/>
            <w:tcBorders>
              <w:top w:val="single" w:color="000000" w:sz="12" w:space="0"/>
            </w:tcBorders>
            <w:shd w:val="clear" w:color="auto" w:fill="auto"/>
          </w:tcPr>
          <w:p w:rsidRPr="004E6F63" w:rsidR="004E6F63" w:rsidP="00983085" w:rsidRDefault="004E6F63" w14:paraId="2A74175D" w14:textId="77777777">
            <w:r w:rsidRPr="004E6F63">
              <w:t>Upper</w:t>
            </w:r>
          </w:p>
        </w:tc>
      </w:tr>
      <w:tr w:rsidRPr="004E6F63" w:rsidR="004E6F63" w:rsidTr="004E6F63" w14:paraId="1D27E0CC" w14:textId="77777777">
        <w:tc>
          <w:tcPr>
            <w:tcW w:w="1104" w:type="dxa"/>
            <w:shd w:val="clear" w:color="auto" w:fill="auto"/>
          </w:tcPr>
          <w:p w:rsidRPr="004E6F63" w:rsidR="004E6F63" w:rsidP="00983085" w:rsidRDefault="004E6F63" w14:paraId="1DA3A4A8" w14:textId="77777777">
            <w:pPr>
              <w:rPr>
                <w:bCs/>
              </w:rPr>
            </w:pPr>
            <w:r w:rsidRPr="004E6F63">
              <w:rPr>
                <w:bCs/>
              </w:rPr>
              <w:t>PSME</w:t>
            </w:r>
          </w:p>
        </w:tc>
        <w:tc>
          <w:tcPr>
            <w:tcW w:w="2556" w:type="dxa"/>
            <w:shd w:val="clear" w:color="auto" w:fill="auto"/>
          </w:tcPr>
          <w:p w:rsidRPr="004E6F63" w:rsidR="004E6F63" w:rsidP="00983085" w:rsidRDefault="004E6F63" w14:paraId="29F08BA9" w14:textId="77777777">
            <w:proofErr w:type="spellStart"/>
            <w:r w:rsidRPr="004E6F63">
              <w:t>Pseudotsuga</w:t>
            </w:r>
            <w:proofErr w:type="spellEnd"/>
            <w:r w:rsidRPr="004E6F63">
              <w:t xml:space="preserve"> </w:t>
            </w:r>
            <w:proofErr w:type="spellStart"/>
            <w:r w:rsidRPr="004E6F63">
              <w:t>menziesii</w:t>
            </w:r>
            <w:proofErr w:type="spellEnd"/>
          </w:p>
        </w:tc>
        <w:tc>
          <w:tcPr>
            <w:tcW w:w="1884" w:type="dxa"/>
            <w:shd w:val="clear" w:color="auto" w:fill="auto"/>
          </w:tcPr>
          <w:p w:rsidRPr="004E6F63" w:rsidR="004E6F63" w:rsidP="00983085" w:rsidRDefault="004E6F63" w14:paraId="0C2AA8F1" w14:textId="77777777">
            <w:r w:rsidRPr="004E6F63">
              <w:t>Douglas-fir</w:t>
            </w:r>
          </w:p>
        </w:tc>
        <w:tc>
          <w:tcPr>
            <w:tcW w:w="1956" w:type="dxa"/>
            <w:shd w:val="clear" w:color="auto" w:fill="auto"/>
          </w:tcPr>
          <w:p w:rsidRPr="004E6F63" w:rsidR="004E6F63" w:rsidP="00983085" w:rsidRDefault="004E6F63" w14:paraId="5B9FD128" w14:textId="77777777">
            <w:r w:rsidRPr="004E6F63">
              <w:t>Mid-Upper</w:t>
            </w:r>
          </w:p>
        </w:tc>
      </w:tr>
      <w:tr w:rsidRPr="004E6F63" w:rsidR="004E6F63" w:rsidTr="004E6F63" w14:paraId="57E519B6" w14:textId="77777777">
        <w:tc>
          <w:tcPr>
            <w:tcW w:w="1104" w:type="dxa"/>
            <w:shd w:val="clear" w:color="auto" w:fill="auto"/>
          </w:tcPr>
          <w:p w:rsidRPr="004E6F63" w:rsidR="004E6F63" w:rsidP="00983085" w:rsidRDefault="004E6F63" w14:paraId="1DE7AFDA" w14:textId="77777777">
            <w:pPr>
              <w:rPr>
                <w:bCs/>
              </w:rPr>
            </w:pPr>
            <w:r w:rsidRPr="004E6F63">
              <w:rPr>
                <w:bCs/>
              </w:rPr>
              <w:t>ABCO</w:t>
            </w:r>
          </w:p>
        </w:tc>
        <w:tc>
          <w:tcPr>
            <w:tcW w:w="2556" w:type="dxa"/>
            <w:shd w:val="clear" w:color="auto" w:fill="auto"/>
          </w:tcPr>
          <w:p w:rsidRPr="004E6F63" w:rsidR="004E6F63" w:rsidP="00983085" w:rsidRDefault="004E6F63" w14:paraId="5C520B72" w14:textId="77777777">
            <w:proofErr w:type="spellStart"/>
            <w:r w:rsidRPr="004E6F63">
              <w:t>Abies</w:t>
            </w:r>
            <w:proofErr w:type="spellEnd"/>
            <w:r w:rsidRPr="004E6F63">
              <w:t xml:space="preserve"> </w:t>
            </w:r>
            <w:proofErr w:type="spellStart"/>
            <w:r w:rsidRPr="004E6F63">
              <w:t>concolor</w:t>
            </w:r>
            <w:proofErr w:type="spellEnd"/>
          </w:p>
        </w:tc>
        <w:tc>
          <w:tcPr>
            <w:tcW w:w="1884" w:type="dxa"/>
            <w:shd w:val="clear" w:color="auto" w:fill="auto"/>
          </w:tcPr>
          <w:p w:rsidRPr="004E6F63" w:rsidR="004E6F63" w:rsidP="00983085" w:rsidRDefault="004E6F63" w14:paraId="528DF8AB" w14:textId="77777777">
            <w:r w:rsidRPr="004E6F63">
              <w:t>White fir</w:t>
            </w:r>
          </w:p>
        </w:tc>
        <w:tc>
          <w:tcPr>
            <w:tcW w:w="1956" w:type="dxa"/>
            <w:shd w:val="clear" w:color="auto" w:fill="auto"/>
          </w:tcPr>
          <w:p w:rsidRPr="004E6F63" w:rsidR="004E6F63" w:rsidP="00983085" w:rsidRDefault="004E6F63" w14:paraId="2B89934F" w14:textId="77777777">
            <w:r w:rsidRPr="004E6F63">
              <w:t>Mid-Upper</w:t>
            </w:r>
          </w:p>
        </w:tc>
      </w:tr>
      <w:tr w:rsidRPr="004E6F63" w:rsidR="004E6F63" w:rsidTr="004E6F63" w14:paraId="371DAC0D" w14:textId="77777777">
        <w:tc>
          <w:tcPr>
            <w:tcW w:w="1104" w:type="dxa"/>
            <w:shd w:val="clear" w:color="auto" w:fill="auto"/>
          </w:tcPr>
          <w:p w:rsidRPr="004E6F63" w:rsidR="004E6F63" w:rsidP="00983085" w:rsidRDefault="004E6F63" w14:paraId="0B18370F" w14:textId="77777777">
            <w:pPr>
              <w:rPr>
                <w:bCs/>
              </w:rPr>
            </w:pPr>
            <w:r w:rsidRPr="004E6F63">
              <w:rPr>
                <w:bCs/>
              </w:rPr>
              <w:t>JUCO</w:t>
            </w:r>
          </w:p>
        </w:tc>
        <w:tc>
          <w:tcPr>
            <w:tcW w:w="2556" w:type="dxa"/>
            <w:shd w:val="clear" w:color="auto" w:fill="auto"/>
          </w:tcPr>
          <w:p w:rsidRPr="004E6F63" w:rsidR="004E6F63" w:rsidP="00983085" w:rsidRDefault="004E6F63" w14:paraId="3B04E90E" w14:textId="77777777">
            <w:proofErr w:type="spellStart"/>
            <w:r w:rsidRPr="004E6F63">
              <w:t>Juncus</w:t>
            </w:r>
            <w:proofErr w:type="spellEnd"/>
            <w:r w:rsidRPr="004E6F63">
              <w:t xml:space="preserve"> </w:t>
            </w:r>
            <w:proofErr w:type="spellStart"/>
            <w:r w:rsidRPr="004E6F63">
              <w:t>compressus</w:t>
            </w:r>
            <w:proofErr w:type="spellEnd"/>
          </w:p>
        </w:tc>
        <w:tc>
          <w:tcPr>
            <w:tcW w:w="1884" w:type="dxa"/>
            <w:shd w:val="clear" w:color="auto" w:fill="auto"/>
          </w:tcPr>
          <w:p w:rsidRPr="004E6F63" w:rsidR="004E6F63" w:rsidP="00983085" w:rsidRDefault="004E6F63" w14:paraId="466D972D" w14:textId="77777777">
            <w:proofErr w:type="spellStart"/>
            <w:r w:rsidRPr="004E6F63">
              <w:t>Roundfruit</w:t>
            </w:r>
            <w:proofErr w:type="spellEnd"/>
            <w:r w:rsidRPr="004E6F63">
              <w:t xml:space="preserve"> rush</w:t>
            </w:r>
          </w:p>
        </w:tc>
        <w:tc>
          <w:tcPr>
            <w:tcW w:w="1956" w:type="dxa"/>
            <w:shd w:val="clear" w:color="auto" w:fill="auto"/>
          </w:tcPr>
          <w:p w:rsidRPr="004E6F63" w:rsidR="004E6F63" w:rsidP="00983085" w:rsidRDefault="004E6F63" w14:paraId="754D720F" w14:textId="77777777">
            <w:r w:rsidRPr="004E6F63">
              <w:t>Lower</w:t>
            </w:r>
          </w:p>
        </w:tc>
      </w:tr>
    </w:tbl>
    <w:p w:rsidR="004E6F63" w:rsidP="004E6F63" w:rsidRDefault="004E6F63" w14:paraId="085E3948" w14:textId="77777777"/>
    <w:p w:rsidR="004E6F63" w:rsidP="004E6F63" w:rsidRDefault="004E6F63" w14:paraId="21C8285E" w14:textId="77777777">
      <w:pPr>
        <w:pStyle w:val="SClassInfoPara"/>
      </w:pPr>
      <w:r>
        <w:t>Description</w:t>
      </w:r>
    </w:p>
    <w:p w:rsidR="004E6F63" w:rsidP="004E6F63" w:rsidRDefault="004E6F63" w14:paraId="16C1743E" w14:textId="2FADCCC3">
      <w:r>
        <w:t xml:space="preserve">If present, aspen will be </w:t>
      </w:r>
      <w:r w:rsidR="00C433CE">
        <w:t>&gt;</w:t>
      </w:r>
      <w:r>
        <w:t>10ft</w:t>
      </w:r>
      <w:r w:rsidR="00C433CE">
        <w:t xml:space="preserve"> </w:t>
      </w:r>
      <w:r>
        <w:t>tall and very dense. Seedling</w:t>
      </w:r>
      <w:r w:rsidR="00C433CE">
        <w:t>/</w:t>
      </w:r>
      <w:r>
        <w:t>medium</w:t>
      </w:r>
      <w:r w:rsidR="00C433CE">
        <w:t>-</w:t>
      </w:r>
      <w:r>
        <w:t>sized conifers can be found mixed with aspen, if present. Understory may include mountain snowberry, common juniper, wild rose, and many species of grasses and forbs.</w:t>
      </w:r>
    </w:p>
    <w:p w:rsidR="004E6F63" w:rsidP="004E6F63" w:rsidRDefault="004E6F63" w14:paraId="16953D0D" w14:textId="77777777"/>
    <w:p>
      <w:r>
        <w:rPr>
          <w:i/>
          <w:u w:val="single"/>
        </w:rPr>
        <w:t>Maximum Tree Size Class</w:t>
      </w:r>
      <w:br/>
      <w:r>
        <w:t>Medium 9-21" DBH</w:t>
      </w:r>
    </w:p>
    <w:p w:rsidR="004E6F63" w:rsidP="004E6F63" w:rsidRDefault="004E6F63" w14:paraId="7653DCFB"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E6F63" w:rsidP="004E6F63" w:rsidRDefault="004E6F63" w14:paraId="299884A6" w14:textId="77777777"/>
    <w:p w:rsidR="004E6F63" w:rsidP="004E6F63" w:rsidRDefault="004E6F63" w14:paraId="5B259C2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36"/>
        <w:gridCol w:w="1956"/>
      </w:tblGrid>
      <w:tr w:rsidRPr="004E6F63" w:rsidR="004E6F63" w:rsidTr="004E6F63" w14:paraId="4D689FB6" w14:textId="77777777">
        <w:tc>
          <w:tcPr>
            <w:tcW w:w="1056" w:type="dxa"/>
            <w:tcBorders>
              <w:top w:val="single" w:color="auto" w:sz="2" w:space="0"/>
              <w:bottom w:val="single" w:color="000000" w:sz="12" w:space="0"/>
            </w:tcBorders>
            <w:shd w:val="clear" w:color="auto" w:fill="auto"/>
          </w:tcPr>
          <w:p w:rsidRPr="004E6F63" w:rsidR="004E6F63" w:rsidP="00C94560" w:rsidRDefault="004E6F63" w14:paraId="4CE4B227" w14:textId="77777777">
            <w:pPr>
              <w:rPr>
                <w:b/>
                <w:bCs/>
              </w:rPr>
            </w:pPr>
            <w:r w:rsidRPr="004E6F63">
              <w:rPr>
                <w:b/>
                <w:bCs/>
              </w:rPr>
              <w:t>Symbol</w:t>
            </w:r>
          </w:p>
        </w:tc>
        <w:tc>
          <w:tcPr>
            <w:tcW w:w="2556" w:type="dxa"/>
            <w:tcBorders>
              <w:top w:val="single" w:color="auto" w:sz="2" w:space="0"/>
              <w:bottom w:val="single" w:color="000000" w:sz="12" w:space="0"/>
            </w:tcBorders>
            <w:shd w:val="clear" w:color="auto" w:fill="auto"/>
          </w:tcPr>
          <w:p w:rsidRPr="004E6F63" w:rsidR="004E6F63" w:rsidP="00C94560" w:rsidRDefault="004E6F63" w14:paraId="7C935329" w14:textId="77777777">
            <w:pPr>
              <w:rPr>
                <w:b/>
                <w:bCs/>
              </w:rPr>
            </w:pPr>
            <w:r w:rsidRPr="004E6F63">
              <w:rPr>
                <w:b/>
                <w:bCs/>
              </w:rPr>
              <w:t>Scientific Name</w:t>
            </w:r>
          </w:p>
        </w:tc>
        <w:tc>
          <w:tcPr>
            <w:tcW w:w="2136" w:type="dxa"/>
            <w:tcBorders>
              <w:top w:val="single" w:color="auto" w:sz="2" w:space="0"/>
              <w:bottom w:val="single" w:color="000000" w:sz="12" w:space="0"/>
            </w:tcBorders>
            <w:shd w:val="clear" w:color="auto" w:fill="auto"/>
          </w:tcPr>
          <w:p w:rsidRPr="004E6F63" w:rsidR="004E6F63" w:rsidP="00C94560" w:rsidRDefault="004E6F63" w14:paraId="3AEA59A9" w14:textId="77777777">
            <w:pPr>
              <w:rPr>
                <w:b/>
                <w:bCs/>
              </w:rPr>
            </w:pPr>
            <w:r w:rsidRPr="004E6F63">
              <w:rPr>
                <w:b/>
                <w:bCs/>
              </w:rPr>
              <w:t>Common Name</w:t>
            </w:r>
          </w:p>
        </w:tc>
        <w:tc>
          <w:tcPr>
            <w:tcW w:w="1956" w:type="dxa"/>
            <w:tcBorders>
              <w:top w:val="single" w:color="auto" w:sz="2" w:space="0"/>
              <w:bottom w:val="single" w:color="000000" w:sz="12" w:space="0"/>
            </w:tcBorders>
            <w:shd w:val="clear" w:color="auto" w:fill="auto"/>
          </w:tcPr>
          <w:p w:rsidRPr="004E6F63" w:rsidR="004E6F63" w:rsidP="00C94560" w:rsidRDefault="004E6F63" w14:paraId="4B7E7558" w14:textId="77777777">
            <w:pPr>
              <w:rPr>
                <w:b/>
                <w:bCs/>
              </w:rPr>
            </w:pPr>
            <w:r w:rsidRPr="004E6F63">
              <w:rPr>
                <w:b/>
                <w:bCs/>
              </w:rPr>
              <w:t>Canopy Position</w:t>
            </w:r>
          </w:p>
        </w:tc>
      </w:tr>
      <w:tr w:rsidRPr="004E6F63" w:rsidR="004E6F63" w:rsidTr="004E6F63" w14:paraId="1C39658A" w14:textId="77777777">
        <w:tc>
          <w:tcPr>
            <w:tcW w:w="1056" w:type="dxa"/>
            <w:tcBorders>
              <w:top w:val="single" w:color="000000" w:sz="12" w:space="0"/>
            </w:tcBorders>
            <w:shd w:val="clear" w:color="auto" w:fill="auto"/>
          </w:tcPr>
          <w:p w:rsidRPr="004E6F63" w:rsidR="004E6F63" w:rsidP="00C94560" w:rsidRDefault="004E6F63" w14:paraId="41C3F4CA" w14:textId="77777777">
            <w:pPr>
              <w:rPr>
                <w:bCs/>
              </w:rPr>
            </w:pPr>
            <w:r w:rsidRPr="004E6F63">
              <w:rPr>
                <w:bCs/>
              </w:rPr>
              <w:t>PSME</w:t>
            </w:r>
          </w:p>
        </w:tc>
        <w:tc>
          <w:tcPr>
            <w:tcW w:w="2556" w:type="dxa"/>
            <w:tcBorders>
              <w:top w:val="single" w:color="000000" w:sz="12" w:space="0"/>
            </w:tcBorders>
            <w:shd w:val="clear" w:color="auto" w:fill="auto"/>
          </w:tcPr>
          <w:p w:rsidRPr="004E6F63" w:rsidR="004E6F63" w:rsidP="00C94560" w:rsidRDefault="004E6F63" w14:paraId="1592C3E6" w14:textId="77777777">
            <w:proofErr w:type="spellStart"/>
            <w:r w:rsidRPr="004E6F63">
              <w:t>Pseudotsuga</w:t>
            </w:r>
            <w:proofErr w:type="spellEnd"/>
            <w:r w:rsidRPr="004E6F63">
              <w:t xml:space="preserve"> </w:t>
            </w:r>
            <w:proofErr w:type="spellStart"/>
            <w:r w:rsidRPr="004E6F63">
              <w:t>menziesii</w:t>
            </w:r>
            <w:proofErr w:type="spellEnd"/>
          </w:p>
        </w:tc>
        <w:tc>
          <w:tcPr>
            <w:tcW w:w="2136" w:type="dxa"/>
            <w:tcBorders>
              <w:top w:val="single" w:color="000000" w:sz="12" w:space="0"/>
            </w:tcBorders>
            <w:shd w:val="clear" w:color="auto" w:fill="auto"/>
          </w:tcPr>
          <w:p w:rsidRPr="004E6F63" w:rsidR="004E6F63" w:rsidP="00C94560" w:rsidRDefault="004E6F63" w14:paraId="3A721237" w14:textId="77777777">
            <w:r w:rsidRPr="004E6F63">
              <w:t>Douglas-fir</w:t>
            </w:r>
          </w:p>
        </w:tc>
        <w:tc>
          <w:tcPr>
            <w:tcW w:w="1956" w:type="dxa"/>
            <w:tcBorders>
              <w:top w:val="single" w:color="000000" w:sz="12" w:space="0"/>
            </w:tcBorders>
            <w:shd w:val="clear" w:color="auto" w:fill="auto"/>
          </w:tcPr>
          <w:p w:rsidRPr="004E6F63" w:rsidR="004E6F63" w:rsidP="00C94560" w:rsidRDefault="004E6F63" w14:paraId="4531A2A5" w14:textId="77777777">
            <w:r w:rsidRPr="004E6F63">
              <w:t>Upper</w:t>
            </w:r>
          </w:p>
        </w:tc>
      </w:tr>
      <w:tr w:rsidRPr="004E6F63" w:rsidR="004E6F63" w:rsidTr="004E6F63" w14:paraId="7524B773" w14:textId="77777777">
        <w:tc>
          <w:tcPr>
            <w:tcW w:w="1056" w:type="dxa"/>
            <w:shd w:val="clear" w:color="auto" w:fill="auto"/>
          </w:tcPr>
          <w:p w:rsidRPr="004E6F63" w:rsidR="004E6F63" w:rsidP="00C94560" w:rsidRDefault="004E6F63" w14:paraId="60F9318D" w14:textId="77777777">
            <w:pPr>
              <w:rPr>
                <w:bCs/>
              </w:rPr>
            </w:pPr>
            <w:r w:rsidRPr="004E6F63">
              <w:rPr>
                <w:bCs/>
              </w:rPr>
              <w:t>PIEN</w:t>
            </w:r>
          </w:p>
        </w:tc>
        <w:tc>
          <w:tcPr>
            <w:tcW w:w="2556" w:type="dxa"/>
            <w:shd w:val="clear" w:color="auto" w:fill="auto"/>
          </w:tcPr>
          <w:p w:rsidRPr="004E6F63" w:rsidR="004E6F63" w:rsidP="00C94560" w:rsidRDefault="004E6F63" w14:paraId="52EEE6EE" w14:textId="77777777">
            <w:proofErr w:type="spellStart"/>
            <w:r w:rsidRPr="004E6F63">
              <w:t>Picea</w:t>
            </w:r>
            <w:proofErr w:type="spellEnd"/>
            <w:r w:rsidRPr="004E6F63">
              <w:t xml:space="preserve"> </w:t>
            </w:r>
            <w:proofErr w:type="spellStart"/>
            <w:r w:rsidRPr="004E6F63">
              <w:t>engelmannii</w:t>
            </w:r>
            <w:proofErr w:type="spellEnd"/>
          </w:p>
        </w:tc>
        <w:tc>
          <w:tcPr>
            <w:tcW w:w="2136" w:type="dxa"/>
            <w:shd w:val="clear" w:color="auto" w:fill="auto"/>
          </w:tcPr>
          <w:p w:rsidRPr="004E6F63" w:rsidR="004E6F63" w:rsidP="00C94560" w:rsidRDefault="004E6F63" w14:paraId="321E2A34" w14:textId="77777777">
            <w:r w:rsidRPr="004E6F63">
              <w:t>Engelmann spruce</w:t>
            </w:r>
          </w:p>
        </w:tc>
        <w:tc>
          <w:tcPr>
            <w:tcW w:w="1956" w:type="dxa"/>
            <w:shd w:val="clear" w:color="auto" w:fill="auto"/>
          </w:tcPr>
          <w:p w:rsidRPr="004E6F63" w:rsidR="004E6F63" w:rsidP="00C94560" w:rsidRDefault="004E6F63" w14:paraId="4A45DC64" w14:textId="77777777">
            <w:r w:rsidRPr="004E6F63">
              <w:t>Upper</w:t>
            </w:r>
          </w:p>
        </w:tc>
      </w:tr>
      <w:tr w:rsidRPr="004E6F63" w:rsidR="004E6F63" w:rsidTr="004E6F63" w14:paraId="45623B65" w14:textId="77777777">
        <w:tc>
          <w:tcPr>
            <w:tcW w:w="1056" w:type="dxa"/>
            <w:shd w:val="clear" w:color="auto" w:fill="auto"/>
          </w:tcPr>
          <w:p w:rsidRPr="004E6F63" w:rsidR="004E6F63" w:rsidP="00C94560" w:rsidRDefault="004E6F63" w14:paraId="1C9EAFCA" w14:textId="77777777">
            <w:pPr>
              <w:rPr>
                <w:bCs/>
              </w:rPr>
            </w:pPr>
            <w:r w:rsidRPr="004E6F63">
              <w:rPr>
                <w:bCs/>
              </w:rPr>
              <w:t>ABCO</w:t>
            </w:r>
          </w:p>
        </w:tc>
        <w:tc>
          <w:tcPr>
            <w:tcW w:w="2556" w:type="dxa"/>
            <w:shd w:val="clear" w:color="auto" w:fill="auto"/>
          </w:tcPr>
          <w:p w:rsidRPr="004E6F63" w:rsidR="004E6F63" w:rsidP="00C94560" w:rsidRDefault="004E6F63" w14:paraId="0ECA9959" w14:textId="77777777">
            <w:proofErr w:type="spellStart"/>
            <w:r w:rsidRPr="004E6F63">
              <w:t>Abies</w:t>
            </w:r>
            <w:proofErr w:type="spellEnd"/>
            <w:r w:rsidRPr="004E6F63">
              <w:t xml:space="preserve"> </w:t>
            </w:r>
            <w:proofErr w:type="spellStart"/>
            <w:r w:rsidRPr="004E6F63">
              <w:t>concolor</w:t>
            </w:r>
            <w:proofErr w:type="spellEnd"/>
          </w:p>
        </w:tc>
        <w:tc>
          <w:tcPr>
            <w:tcW w:w="2136" w:type="dxa"/>
            <w:shd w:val="clear" w:color="auto" w:fill="auto"/>
          </w:tcPr>
          <w:p w:rsidRPr="004E6F63" w:rsidR="004E6F63" w:rsidP="00C94560" w:rsidRDefault="004E6F63" w14:paraId="0D69B152" w14:textId="77777777">
            <w:r w:rsidRPr="004E6F63">
              <w:t>White fir</w:t>
            </w:r>
          </w:p>
        </w:tc>
        <w:tc>
          <w:tcPr>
            <w:tcW w:w="1956" w:type="dxa"/>
            <w:shd w:val="clear" w:color="auto" w:fill="auto"/>
          </w:tcPr>
          <w:p w:rsidRPr="004E6F63" w:rsidR="004E6F63" w:rsidP="00C94560" w:rsidRDefault="004E6F63" w14:paraId="2AC43CEE" w14:textId="77777777">
            <w:r w:rsidRPr="004E6F63">
              <w:t>Upper</w:t>
            </w:r>
          </w:p>
        </w:tc>
      </w:tr>
    </w:tbl>
    <w:p w:rsidR="004E6F63" w:rsidP="004E6F63" w:rsidRDefault="004E6F63" w14:paraId="648D6FB9" w14:textId="77777777"/>
    <w:p w:rsidR="004E6F63" w:rsidP="004E6F63" w:rsidRDefault="004E6F63" w14:paraId="21040AD7" w14:textId="77777777">
      <w:pPr>
        <w:pStyle w:val="SClassInfoPara"/>
      </w:pPr>
      <w:r>
        <w:t>Description</w:t>
      </w:r>
    </w:p>
    <w:p w:rsidR="004E6F63" w:rsidP="004E6F63" w:rsidRDefault="004E6F63" w14:paraId="33208C89" w14:textId="415E203E">
      <w:r>
        <w:t xml:space="preserve">If present, aspen will be </w:t>
      </w:r>
      <w:r w:rsidR="00C433CE">
        <w:t>&gt;</w:t>
      </w:r>
      <w:r>
        <w:t>10ft tall and patchy. Seedling</w:t>
      </w:r>
      <w:r w:rsidR="00C433CE">
        <w:t>/</w:t>
      </w:r>
      <w:r>
        <w:t>medium</w:t>
      </w:r>
      <w:r w:rsidR="00C433CE">
        <w:t>-</w:t>
      </w:r>
      <w:r>
        <w:t>sized conifers can be found mixed with aspen, if present. Understory may include mountain snowberry, common juniper, wild rose, and many species of grasses and forbs. Canopy cover is low.</w:t>
      </w:r>
    </w:p>
    <w:p w:rsidR="004E6F63" w:rsidP="004E6F63" w:rsidRDefault="004E6F63" w14:paraId="02BC209E" w14:textId="77777777"/>
    <w:p>
      <w:r>
        <w:rPr>
          <w:i/>
          <w:u w:val="single"/>
        </w:rPr>
        <w:t>Maximum Tree Size Class</w:t>
      </w:r>
      <w:br/>
      <w:r>
        <w:t>Medium 9-21" DBH</w:t>
      </w:r>
    </w:p>
    <w:p w:rsidR="004E6F63" w:rsidP="004E6F63" w:rsidRDefault="004E6F63" w14:paraId="063BED66" w14:textId="77777777">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E6F63" w:rsidP="004E6F63" w:rsidRDefault="004E6F63" w14:paraId="3898E78B" w14:textId="77777777"/>
    <w:p w:rsidR="004E6F63" w:rsidP="004E6F63" w:rsidRDefault="004E6F63" w14:paraId="5CF784E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36"/>
        <w:gridCol w:w="1956"/>
      </w:tblGrid>
      <w:tr w:rsidRPr="004E6F63" w:rsidR="004E6F63" w:rsidTr="004E6F63" w14:paraId="1C96B851" w14:textId="77777777">
        <w:tc>
          <w:tcPr>
            <w:tcW w:w="1056" w:type="dxa"/>
            <w:tcBorders>
              <w:top w:val="single" w:color="auto" w:sz="2" w:space="0"/>
              <w:bottom w:val="single" w:color="000000" w:sz="12" w:space="0"/>
            </w:tcBorders>
            <w:shd w:val="clear" w:color="auto" w:fill="auto"/>
          </w:tcPr>
          <w:p w:rsidRPr="004E6F63" w:rsidR="004E6F63" w:rsidP="00A8076D" w:rsidRDefault="004E6F63" w14:paraId="1EB18D39" w14:textId="77777777">
            <w:pPr>
              <w:rPr>
                <w:b/>
                <w:bCs/>
              </w:rPr>
            </w:pPr>
            <w:r w:rsidRPr="004E6F63">
              <w:rPr>
                <w:b/>
                <w:bCs/>
              </w:rPr>
              <w:t>Symbol</w:t>
            </w:r>
          </w:p>
        </w:tc>
        <w:tc>
          <w:tcPr>
            <w:tcW w:w="2556" w:type="dxa"/>
            <w:tcBorders>
              <w:top w:val="single" w:color="auto" w:sz="2" w:space="0"/>
              <w:bottom w:val="single" w:color="000000" w:sz="12" w:space="0"/>
            </w:tcBorders>
            <w:shd w:val="clear" w:color="auto" w:fill="auto"/>
          </w:tcPr>
          <w:p w:rsidRPr="004E6F63" w:rsidR="004E6F63" w:rsidP="00A8076D" w:rsidRDefault="004E6F63" w14:paraId="1C838340" w14:textId="77777777">
            <w:pPr>
              <w:rPr>
                <w:b/>
                <w:bCs/>
              </w:rPr>
            </w:pPr>
            <w:r w:rsidRPr="004E6F63">
              <w:rPr>
                <w:b/>
                <w:bCs/>
              </w:rPr>
              <w:t>Scientific Name</w:t>
            </w:r>
          </w:p>
        </w:tc>
        <w:tc>
          <w:tcPr>
            <w:tcW w:w="2136" w:type="dxa"/>
            <w:tcBorders>
              <w:top w:val="single" w:color="auto" w:sz="2" w:space="0"/>
              <w:bottom w:val="single" w:color="000000" w:sz="12" w:space="0"/>
            </w:tcBorders>
            <w:shd w:val="clear" w:color="auto" w:fill="auto"/>
          </w:tcPr>
          <w:p w:rsidRPr="004E6F63" w:rsidR="004E6F63" w:rsidP="00A8076D" w:rsidRDefault="004E6F63" w14:paraId="7C4EE2EC" w14:textId="77777777">
            <w:pPr>
              <w:rPr>
                <w:b/>
                <w:bCs/>
              </w:rPr>
            </w:pPr>
            <w:r w:rsidRPr="004E6F63">
              <w:rPr>
                <w:b/>
                <w:bCs/>
              </w:rPr>
              <w:t>Common Name</w:t>
            </w:r>
          </w:p>
        </w:tc>
        <w:tc>
          <w:tcPr>
            <w:tcW w:w="1956" w:type="dxa"/>
            <w:tcBorders>
              <w:top w:val="single" w:color="auto" w:sz="2" w:space="0"/>
              <w:bottom w:val="single" w:color="000000" w:sz="12" w:space="0"/>
            </w:tcBorders>
            <w:shd w:val="clear" w:color="auto" w:fill="auto"/>
          </w:tcPr>
          <w:p w:rsidRPr="004E6F63" w:rsidR="004E6F63" w:rsidP="00A8076D" w:rsidRDefault="004E6F63" w14:paraId="79646C2B" w14:textId="77777777">
            <w:pPr>
              <w:rPr>
                <w:b/>
                <w:bCs/>
              </w:rPr>
            </w:pPr>
            <w:r w:rsidRPr="004E6F63">
              <w:rPr>
                <w:b/>
                <w:bCs/>
              </w:rPr>
              <w:t>Canopy Position</w:t>
            </w:r>
          </w:p>
        </w:tc>
      </w:tr>
      <w:tr w:rsidRPr="004E6F63" w:rsidR="004E6F63" w:rsidTr="004E6F63" w14:paraId="5379439E" w14:textId="77777777">
        <w:tc>
          <w:tcPr>
            <w:tcW w:w="1056" w:type="dxa"/>
            <w:tcBorders>
              <w:top w:val="single" w:color="000000" w:sz="12" w:space="0"/>
            </w:tcBorders>
            <w:shd w:val="clear" w:color="auto" w:fill="auto"/>
          </w:tcPr>
          <w:p w:rsidRPr="004E6F63" w:rsidR="004E6F63" w:rsidP="00A8076D" w:rsidRDefault="004E6F63" w14:paraId="5D29B74B" w14:textId="77777777">
            <w:pPr>
              <w:rPr>
                <w:bCs/>
              </w:rPr>
            </w:pPr>
            <w:r w:rsidRPr="004E6F63">
              <w:rPr>
                <w:bCs/>
              </w:rPr>
              <w:t>PSME</w:t>
            </w:r>
          </w:p>
        </w:tc>
        <w:tc>
          <w:tcPr>
            <w:tcW w:w="2556" w:type="dxa"/>
            <w:tcBorders>
              <w:top w:val="single" w:color="000000" w:sz="12" w:space="0"/>
            </w:tcBorders>
            <w:shd w:val="clear" w:color="auto" w:fill="auto"/>
          </w:tcPr>
          <w:p w:rsidRPr="004E6F63" w:rsidR="004E6F63" w:rsidP="00A8076D" w:rsidRDefault="004E6F63" w14:paraId="2469971B" w14:textId="77777777">
            <w:proofErr w:type="spellStart"/>
            <w:r w:rsidRPr="004E6F63">
              <w:t>Pseudotsuga</w:t>
            </w:r>
            <w:proofErr w:type="spellEnd"/>
            <w:r w:rsidRPr="004E6F63">
              <w:t xml:space="preserve"> </w:t>
            </w:r>
            <w:proofErr w:type="spellStart"/>
            <w:r w:rsidRPr="004E6F63">
              <w:t>menziesii</w:t>
            </w:r>
            <w:proofErr w:type="spellEnd"/>
          </w:p>
        </w:tc>
        <w:tc>
          <w:tcPr>
            <w:tcW w:w="2136" w:type="dxa"/>
            <w:tcBorders>
              <w:top w:val="single" w:color="000000" w:sz="12" w:space="0"/>
            </w:tcBorders>
            <w:shd w:val="clear" w:color="auto" w:fill="auto"/>
          </w:tcPr>
          <w:p w:rsidRPr="004E6F63" w:rsidR="004E6F63" w:rsidP="00A8076D" w:rsidRDefault="004E6F63" w14:paraId="01D6BF01" w14:textId="77777777">
            <w:r w:rsidRPr="004E6F63">
              <w:t>Douglas-fir</w:t>
            </w:r>
          </w:p>
        </w:tc>
        <w:tc>
          <w:tcPr>
            <w:tcW w:w="1956" w:type="dxa"/>
            <w:tcBorders>
              <w:top w:val="single" w:color="000000" w:sz="12" w:space="0"/>
            </w:tcBorders>
            <w:shd w:val="clear" w:color="auto" w:fill="auto"/>
          </w:tcPr>
          <w:p w:rsidRPr="004E6F63" w:rsidR="004E6F63" w:rsidP="00A8076D" w:rsidRDefault="004E6F63" w14:paraId="266A34D3" w14:textId="77777777">
            <w:r w:rsidRPr="004E6F63">
              <w:t>Upper</w:t>
            </w:r>
          </w:p>
        </w:tc>
      </w:tr>
      <w:tr w:rsidRPr="004E6F63" w:rsidR="004E6F63" w:rsidTr="004E6F63" w14:paraId="2E8D7EDE" w14:textId="77777777">
        <w:tc>
          <w:tcPr>
            <w:tcW w:w="1056" w:type="dxa"/>
            <w:shd w:val="clear" w:color="auto" w:fill="auto"/>
          </w:tcPr>
          <w:p w:rsidRPr="004E6F63" w:rsidR="004E6F63" w:rsidP="00A8076D" w:rsidRDefault="004E6F63" w14:paraId="6E23E162" w14:textId="77777777">
            <w:pPr>
              <w:rPr>
                <w:bCs/>
              </w:rPr>
            </w:pPr>
            <w:r w:rsidRPr="004E6F63">
              <w:rPr>
                <w:bCs/>
              </w:rPr>
              <w:t>PIEN</w:t>
            </w:r>
          </w:p>
        </w:tc>
        <w:tc>
          <w:tcPr>
            <w:tcW w:w="2556" w:type="dxa"/>
            <w:shd w:val="clear" w:color="auto" w:fill="auto"/>
          </w:tcPr>
          <w:p w:rsidRPr="004E6F63" w:rsidR="004E6F63" w:rsidP="00A8076D" w:rsidRDefault="004E6F63" w14:paraId="718A5666" w14:textId="77777777">
            <w:proofErr w:type="spellStart"/>
            <w:r w:rsidRPr="004E6F63">
              <w:t>Picea</w:t>
            </w:r>
            <w:proofErr w:type="spellEnd"/>
            <w:r w:rsidRPr="004E6F63">
              <w:t xml:space="preserve"> </w:t>
            </w:r>
            <w:proofErr w:type="spellStart"/>
            <w:r w:rsidRPr="004E6F63">
              <w:t>engelmannii</w:t>
            </w:r>
            <w:proofErr w:type="spellEnd"/>
          </w:p>
        </w:tc>
        <w:tc>
          <w:tcPr>
            <w:tcW w:w="2136" w:type="dxa"/>
            <w:shd w:val="clear" w:color="auto" w:fill="auto"/>
          </w:tcPr>
          <w:p w:rsidRPr="004E6F63" w:rsidR="004E6F63" w:rsidP="00A8076D" w:rsidRDefault="004E6F63" w14:paraId="6321732D" w14:textId="77777777">
            <w:r w:rsidRPr="004E6F63">
              <w:t>Engelmann spruce</w:t>
            </w:r>
          </w:p>
        </w:tc>
        <w:tc>
          <w:tcPr>
            <w:tcW w:w="1956" w:type="dxa"/>
            <w:shd w:val="clear" w:color="auto" w:fill="auto"/>
          </w:tcPr>
          <w:p w:rsidRPr="004E6F63" w:rsidR="004E6F63" w:rsidP="00A8076D" w:rsidRDefault="004E6F63" w14:paraId="154C6363" w14:textId="77777777">
            <w:r w:rsidRPr="004E6F63">
              <w:t>Upper</w:t>
            </w:r>
          </w:p>
        </w:tc>
      </w:tr>
      <w:tr w:rsidRPr="004E6F63" w:rsidR="004E6F63" w:rsidTr="004E6F63" w14:paraId="6E195C95" w14:textId="77777777">
        <w:tc>
          <w:tcPr>
            <w:tcW w:w="1056" w:type="dxa"/>
            <w:shd w:val="clear" w:color="auto" w:fill="auto"/>
          </w:tcPr>
          <w:p w:rsidRPr="004E6F63" w:rsidR="004E6F63" w:rsidP="00A8076D" w:rsidRDefault="004E6F63" w14:paraId="0548E371" w14:textId="77777777">
            <w:pPr>
              <w:rPr>
                <w:bCs/>
              </w:rPr>
            </w:pPr>
            <w:r w:rsidRPr="004E6F63">
              <w:rPr>
                <w:bCs/>
              </w:rPr>
              <w:t>ABCO</w:t>
            </w:r>
          </w:p>
        </w:tc>
        <w:tc>
          <w:tcPr>
            <w:tcW w:w="2556" w:type="dxa"/>
            <w:shd w:val="clear" w:color="auto" w:fill="auto"/>
          </w:tcPr>
          <w:p w:rsidRPr="004E6F63" w:rsidR="004E6F63" w:rsidP="00A8076D" w:rsidRDefault="004E6F63" w14:paraId="584A22E4" w14:textId="77777777">
            <w:proofErr w:type="spellStart"/>
            <w:r w:rsidRPr="004E6F63">
              <w:t>Abies</w:t>
            </w:r>
            <w:proofErr w:type="spellEnd"/>
            <w:r w:rsidRPr="004E6F63">
              <w:t xml:space="preserve"> </w:t>
            </w:r>
            <w:proofErr w:type="spellStart"/>
            <w:r w:rsidRPr="004E6F63">
              <w:t>concolor</w:t>
            </w:r>
            <w:proofErr w:type="spellEnd"/>
          </w:p>
        </w:tc>
        <w:tc>
          <w:tcPr>
            <w:tcW w:w="2136" w:type="dxa"/>
            <w:shd w:val="clear" w:color="auto" w:fill="auto"/>
          </w:tcPr>
          <w:p w:rsidRPr="004E6F63" w:rsidR="004E6F63" w:rsidP="00A8076D" w:rsidRDefault="004E6F63" w14:paraId="2F29718D" w14:textId="77777777">
            <w:r w:rsidRPr="004E6F63">
              <w:t>White fir</w:t>
            </w:r>
          </w:p>
        </w:tc>
        <w:tc>
          <w:tcPr>
            <w:tcW w:w="1956" w:type="dxa"/>
            <w:shd w:val="clear" w:color="auto" w:fill="auto"/>
          </w:tcPr>
          <w:p w:rsidRPr="004E6F63" w:rsidR="004E6F63" w:rsidP="00A8076D" w:rsidRDefault="004E6F63" w14:paraId="63F5F733" w14:textId="77777777">
            <w:r w:rsidRPr="004E6F63">
              <w:t>Upper</w:t>
            </w:r>
          </w:p>
        </w:tc>
      </w:tr>
    </w:tbl>
    <w:p w:rsidR="004E6F63" w:rsidP="004E6F63" w:rsidRDefault="004E6F63" w14:paraId="5E01A009" w14:textId="77777777"/>
    <w:p w:rsidR="004E6F63" w:rsidP="004E6F63" w:rsidRDefault="004E6F63" w14:paraId="7F656649" w14:textId="77777777">
      <w:pPr>
        <w:pStyle w:val="SClassInfoPara"/>
      </w:pPr>
      <w:r>
        <w:t>Description</w:t>
      </w:r>
    </w:p>
    <w:p w:rsidR="004E6F63" w:rsidP="004E6F63" w:rsidRDefault="004E6F63" w14:paraId="701209BC" w14:textId="77777777">
      <w:r>
        <w:t>Aspen will be rare and mid-level. Understory will be sparse.</w:t>
      </w:r>
    </w:p>
    <w:p w:rsidR="004E6F63" w:rsidP="004E6F63" w:rsidRDefault="004E6F63" w14:paraId="7F0C5E04" w14:textId="77777777"/>
    <w:p>
      <w:r>
        <w:rPr>
          <w:i/>
          <w:u w:val="single"/>
        </w:rPr>
        <w:t>Maximum Tree Size Class</w:t>
      </w:r>
      <w:br/>
      <w:r>
        <w:t>None</w:t>
      </w:r>
    </w:p>
    <w:p w:rsidR="004E6F63" w:rsidP="004E6F63" w:rsidRDefault="004E6F63" w14:paraId="187FAEE0" w14:textId="77777777">
      <w:pPr>
        <w:pStyle w:val="InfoPara"/>
        <w:pBdr>
          <w:top w:val="single" w:color="auto" w:sz="4" w:space="1"/>
        </w:pBdr>
      </w:pPr>
      <w:r xmlns:w="http://schemas.openxmlformats.org/wordprocessingml/2006/main">
        <w:t>Class E</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E6F63" w:rsidP="004E6F63" w:rsidRDefault="004E6F63" w14:paraId="015F7682" w14:textId="77777777"/>
    <w:p w:rsidR="004E6F63" w:rsidP="004E6F63" w:rsidRDefault="004E6F63" w14:paraId="4651FC2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36"/>
        <w:gridCol w:w="1956"/>
      </w:tblGrid>
      <w:tr w:rsidRPr="004E6F63" w:rsidR="004E6F63" w:rsidTr="004E6F63" w14:paraId="07521459" w14:textId="77777777">
        <w:tc>
          <w:tcPr>
            <w:tcW w:w="1056" w:type="dxa"/>
            <w:tcBorders>
              <w:top w:val="single" w:color="auto" w:sz="2" w:space="0"/>
              <w:bottom w:val="single" w:color="000000" w:sz="12" w:space="0"/>
            </w:tcBorders>
            <w:shd w:val="clear" w:color="auto" w:fill="auto"/>
          </w:tcPr>
          <w:p w:rsidRPr="004E6F63" w:rsidR="004E6F63" w:rsidP="006B0228" w:rsidRDefault="004E6F63" w14:paraId="5242E3A5" w14:textId="77777777">
            <w:pPr>
              <w:rPr>
                <w:b/>
                <w:bCs/>
              </w:rPr>
            </w:pPr>
            <w:r w:rsidRPr="004E6F63">
              <w:rPr>
                <w:b/>
                <w:bCs/>
              </w:rPr>
              <w:t>Symbol</w:t>
            </w:r>
          </w:p>
        </w:tc>
        <w:tc>
          <w:tcPr>
            <w:tcW w:w="2556" w:type="dxa"/>
            <w:tcBorders>
              <w:top w:val="single" w:color="auto" w:sz="2" w:space="0"/>
              <w:bottom w:val="single" w:color="000000" w:sz="12" w:space="0"/>
            </w:tcBorders>
            <w:shd w:val="clear" w:color="auto" w:fill="auto"/>
          </w:tcPr>
          <w:p w:rsidRPr="004E6F63" w:rsidR="004E6F63" w:rsidP="006B0228" w:rsidRDefault="004E6F63" w14:paraId="6B240BD4" w14:textId="77777777">
            <w:pPr>
              <w:rPr>
                <w:b/>
                <w:bCs/>
              </w:rPr>
            </w:pPr>
            <w:r w:rsidRPr="004E6F63">
              <w:rPr>
                <w:b/>
                <w:bCs/>
              </w:rPr>
              <w:t>Scientific Name</w:t>
            </w:r>
          </w:p>
        </w:tc>
        <w:tc>
          <w:tcPr>
            <w:tcW w:w="2136" w:type="dxa"/>
            <w:tcBorders>
              <w:top w:val="single" w:color="auto" w:sz="2" w:space="0"/>
              <w:bottom w:val="single" w:color="000000" w:sz="12" w:space="0"/>
            </w:tcBorders>
            <w:shd w:val="clear" w:color="auto" w:fill="auto"/>
          </w:tcPr>
          <w:p w:rsidRPr="004E6F63" w:rsidR="004E6F63" w:rsidP="006B0228" w:rsidRDefault="004E6F63" w14:paraId="60E6AA84" w14:textId="77777777">
            <w:pPr>
              <w:rPr>
                <w:b/>
                <w:bCs/>
              </w:rPr>
            </w:pPr>
            <w:r w:rsidRPr="004E6F63">
              <w:rPr>
                <w:b/>
                <w:bCs/>
              </w:rPr>
              <w:t>Common Name</w:t>
            </w:r>
          </w:p>
        </w:tc>
        <w:tc>
          <w:tcPr>
            <w:tcW w:w="1956" w:type="dxa"/>
            <w:tcBorders>
              <w:top w:val="single" w:color="auto" w:sz="2" w:space="0"/>
              <w:bottom w:val="single" w:color="000000" w:sz="12" w:space="0"/>
            </w:tcBorders>
            <w:shd w:val="clear" w:color="auto" w:fill="auto"/>
          </w:tcPr>
          <w:p w:rsidRPr="004E6F63" w:rsidR="004E6F63" w:rsidP="006B0228" w:rsidRDefault="004E6F63" w14:paraId="0C287661" w14:textId="77777777">
            <w:pPr>
              <w:rPr>
                <w:b/>
                <w:bCs/>
              </w:rPr>
            </w:pPr>
            <w:r w:rsidRPr="004E6F63">
              <w:rPr>
                <w:b/>
                <w:bCs/>
              </w:rPr>
              <w:t>Canopy Position</w:t>
            </w:r>
          </w:p>
        </w:tc>
      </w:tr>
      <w:tr w:rsidRPr="004E6F63" w:rsidR="004E6F63" w:rsidTr="004E6F63" w14:paraId="056ADD61" w14:textId="77777777">
        <w:tc>
          <w:tcPr>
            <w:tcW w:w="1056" w:type="dxa"/>
            <w:tcBorders>
              <w:top w:val="single" w:color="000000" w:sz="12" w:space="0"/>
            </w:tcBorders>
            <w:shd w:val="clear" w:color="auto" w:fill="auto"/>
          </w:tcPr>
          <w:p w:rsidRPr="004E6F63" w:rsidR="004E6F63" w:rsidP="006B0228" w:rsidRDefault="004E6F63" w14:paraId="72E35B24" w14:textId="77777777">
            <w:pPr>
              <w:rPr>
                <w:bCs/>
              </w:rPr>
            </w:pPr>
            <w:r w:rsidRPr="004E6F63">
              <w:rPr>
                <w:bCs/>
              </w:rPr>
              <w:t>PSME</w:t>
            </w:r>
          </w:p>
        </w:tc>
        <w:tc>
          <w:tcPr>
            <w:tcW w:w="2556" w:type="dxa"/>
            <w:tcBorders>
              <w:top w:val="single" w:color="000000" w:sz="12" w:space="0"/>
            </w:tcBorders>
            <w:shd w:val="clear" w:color="auto" w:fill="auto"/>
          </w:tcPr>
          <w:p w:rsidRPr="004E6F63" w:rsidR="004E6F63" w:rsidP="006B0228" w:rsidRDefault="004E6F63" w14:paraId="172C78DB" w14:textId="77777777">
            <w:proofErr w:type="spellStart"/>
            <w:r w:rsidRPr="004E6F63">
              <w:t>Pseudotsuga</w:t>
            </w:r>
            <w:proofErr w:type="spellEnd"/>
            <w:r w:rsidRPr="004E6F63">
              <w:t xml:space="preserve"> </w:t>
            </w:r>
            <w:proofErr w:type="spellStart"/>
            <w:r w:rsidRPr="004E6F63">
              <w:t>menziesii</w:t>
            </w:r>
            <w:proofErr w:type="spellEnd"/>
          </w:p>
        </w:tc>
        <w:tc>
          <w:tcPr>
            <w:tcW w:w="2136" w:type="dxa"/>
            <w:tcBorders>
              <w:top w:val="single" w:color="000000" w:sz="12" w:space="0"/>
            </w:tcBorders>
            <w:shd w:val="clear" w:color="auto" w:fill="auto"/>
          </w:tcPr>
          <w:p w:rsidRPr="004E6F63" w:rsidR="004E6F63" w:rsidP="006B0228" w:rsidRDefault="004E6F63" w14:paraId="202517F1" w14:textId="77777777">
            <w:r w:rsidRPr="004E6F63">
              <w:t>Douglas-fir</w:t>
            </w:r>
          </w:p>
        </w:tc>
        <w:tc>
          <w:tcPr>
            <w:tcW w:w="1956" w:type="dxa"/>
            <w:tcBorders>
              <w:top w:val="single" w:color="000000" w:sz="12" w:space="0"/>
            </w:tcBorders>
            <w:shd w:val="clear" w:color="auto" w:fill="auto"/>
          </w:tcPr>
          <w:p w:rsidRPr="004E6F63" w:rsidR="004E6F63" w:rsidP="006B0228" w:rsidRDefault="004E6F63" w14:paraId="4A143CBC" w14:textId="77777777">
            <w:r w:rsidRPr="004E6F63">
              <w:t>Upper</w:t>
            </w:r>
          </w:p>
        </w:tc>
      </w:tr>
      <w:tr w:rsidRPr="004E6F63" w:rsidR="004E6F63" w:rsidTr="004E6F63" w14:paraId="648DD143" w14:textId="77777777">
        <w:tc>
          <w:tcPr>
            <w:tcW w:w="1056" w:type="dxa"/>
            <w:shd w:val="clear" w:color="auto" w:fill="auto"/>
          </w:tcPr>
          <w:p w:rsidRPr="004E6F63" w:rsidR="004E6F63" w:rsidP="006B0228" w:rsidRDefault="004E6F63" w14:paraId="6FBB86FC" w14:textId="77777777">
            <w:pPr>
              <w:rPr>
                <w:bCs/>
              </w:rPr>
            </w:pPr>
            <w:r w:rsidRPr="004E6F63">
              <w:rPr>
                <w:bCs/>
              </w:rPr>
              <w:t>PIEN</w:t>
            </w:r>
          </w:p>
        </w:tc>
        <w:tc>
          <w:tcPr>
            <w:tcW w:w="2556" w:type="dxa"/>
            <w:shd w:val="clear" w:color="auto" w:fill="auto"/>
          </w:tcPr>
          <w:p w:rsidRPr="004E6F63" w:rsidR="004E6F63" w:rsidP="006B0228" w:rsidRDefault="004E6F63" w14:paraId="08366CF5" w14:textId="77777777">
            <w:proofErr w:type="spellStart"/>
            <w:r w:rsidRPr="004E6F63">
              <w:t>Picea</w:t>
            </w:r>
            <w:proofErr w:type="spellEnd"/>
            <w:r w:rsidRPr="004E6F63">
              <w:t xml:space="preserve"> </w:t>
            </w:r>
            <w:proofErr w:type="spellStart"/>
            <w:r w:rsidRPr="004E6F63">
              <w:t>engelmannii</w:t>
            </w:r>
            <w:proofErr w:type="spellEnd"/>
          </w:p>
        </w:tc>
        <w:tc>
          <w:tcPr>
            <w:tcW w:w="2136" w:type="dxa"/>
            <w:shd w:val="clear" w:color="auto" w:fill="auto"/>
          </w:tcPr>
          <w:p w:rsidRPr="004E6F63" w:rsidR="004E6F63" w:rsidP="006B0228" w:rsidRDefault="004E6F63" w14:paraId="2AFEACC6" w14:textId="77777777">
            <w:r w:rsidRPr="004E6F63">
              <w:t>Engelmann spruce</w:t>
            </w:r>
          </w:p>
        </w:tc>
        <w:tc>
          <w:tcPr>
            <w:tcW w:w="1956" w:type="dxa"/>
            <w:shd w:val="clear" w:color="auto" w:fill="auto"/>
          </w:tcPr>
          <w:p w:rsidRPr="004E6F63" w:rsidR="004E6F63" w:rsidP="006B0228" w:rsidRDefault="004E6F63" w14:paraId="0737037F" w14:textId="77777777">
            <w:r w:rsidRPr="004E6F63">
              <w:t>Upper</w:t>
            </w:r>
          </w:p>
        </w:tc>
      </w:tr>
      <w:tr w:rsidRPr="004E6F63" w:rsidR="004E6F63" w:rsidTr="004E6F63" w14:paraId="07DE47C8" w14:textId="77777777">
        <w:tc>
          <w:tcPr>
            <w:tcW w:w="1056" w:type="dxa"/>
            <w:shd w:val="clear" w:color="auto" w:fill="auto"/>
          </w:tcPr>
          <w:p w:rsidRPr="004E6F63" w:rsidR="004E6F63" w:rsidP="006B0228" w:rsidRDefault="004E6F63" w14:paraId="2FA1E509" w14:textId="77777777">
            <w:pPr>
              <w:rPr>
                <w:bCs/>
              </w:rPr>
            </w:pPr>
            <w:r w:rsidRPr="004E6F63">
              <w:rPr>
                <w:bCs/>
              </w:rPr>
              <w:t>ABCO</w:t>
            </w:r>
          </w:p>
        </w:tc>
        <w:tc>
          <w:tcPr>
            <w:tcW w:w="2556" w:type="dxa"/>
            <w:shd w:val="clear" w:color="auto" w:fill="auto"/>
          </w:tcPr>
          <w:p w:rsidRPr="004E6F63" w:rsidR="004E6F63" w:rsidP="006B0228" w:rsidRDefault="004E6F63" w14:paraId="70DC611C" w14:textId="77777777">
            <w:proofErr w:type="spellStart"/>
            <w:r w:rsidRPr="004E6F63">
              <w:t>Abies</w:t>
            </w:r>
            <w:proofErr w:type="spellEnd"/>
            <w:r w:rsidRPr="004E6F63">
              <w:t xml:space="preserve"> </w:t>
            </w:r>
            <w:proofErr w:type="spellStart"/>
            <w:r w:rsidRPr="004E6F63">
              <w:t>concolor</w:t>
            </w:r>
            <w:proofErr w:type="spellEnd"/>
          </w:p>
        </w:tc>
        <w:tc>
          <w:tcPr>
            <w:tcW w:w="2136" w:type="dxa"/>
            <w:shd w:val="clear" w:color="auto" w:fill="auto"/>
          </w:tcPr>
          <w:p w:rsidRPr="004E6F63" w:rsidR="004E6F63" w:rsidP="006B0228" w:rsidRDefault="004E6F63" w14:paraId="51865D04" w14:textId="77777777">
            <w:r w:rsidRPr="004E6F63">
              <w:t>White fir</w:t>
            </w:r>
          </w:p>
        </w:tc>
        <w:tc>
          <w:tcPr>
            <w:tcW w:w="1956" w:type="dxa"/>
            <w:shd w:val="clear" w:color="auto" w:fill="auto"/>
          </w:tcPr>
          <w:p w:rsidRPr="004E6F63" w:rsidR="004E6F63" w:rsidP="006B0228" w:rsidRDefault="004E6F63" w14:paraId="2AAB4762" w14:textId="77777777">
            <w:r w:rsidRPr="004E6F63">
              <w:t>Upper</w:t>
            </w:r>
          </w:p>
        </w:tc>
      </w:tr>
    </w:tbl>
    <w:p w:rsidR="004E6F63" w:rsidP="004E6F63" w:rsidRDefault="004E6F63" w14:paraId="75747A93" w14:textId="77777777"/>
    <w:p w:rsidR="004E6F63" w:rsidP="004E6F63" w:rsidRDefault="004E6F63" w14:paraId="108F5F14" w14:textId="77777777">
      <w:pPr>
        <w:pStyle w:val="SClassInfoPara"/>
      </w:pPr>
      <w:r>
        <w:t>Description</w:t>
      </w:r>
    </w:p>
    <w:p w:rsidR="004E6F63" w:rsidP="004E6F63" w:rsidRDefault="004E6F63" w14:paraId="673F378A" w14:textId="77777777">
      <w:r>
        <w:t>Dense conifer stand. Blue spruce and subalpine fir can come in. Aspen present in small amounts. Lots of dead and downed material. Understory possibly depauperate.</w:t>
      </w:r>
    </w:p>
    <w:p w:rsidR="004E6F63" w:rsidP="004E6F63" w:rsidRDefault="004E6F63" w14:paraId="7F42889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149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Late1:CLS</w:t>
            </w:r>
          </w:p>
        </w:tc>
        <w:tc>
          <w:p>
            <w:pPr>
              <w:jc w:val="center"/>
            </w:pPr>
            <w:r>
              <w:rPr>
                <w:sz w:val="20"/>
              </w:rPr>
              <w:t>189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E6F63" w:rsidP="004E6F63" w:rsidRDefault="004E6F63" w14:paraId="3F273D41" w14:textId="77777777">
      <w:proofErr w:type="spellStart"/>
      <w:r>
        <w:t>Alington</w:t>
      </w:r>
      <w:proofErr w:type="spellEnd"/>
      <w:r>
        <w:t>, C. 1998. Fire History and Landscape Pattern in the Sangre de Cristo Mountains, Colorado. Dissertation. Colorado State University, Fort Collins, Colorado.</w:t>
      </w:r>
    </w:p>
    <w:p w:rsidR="004E6F63" w:rsidP="004E6F63" w:rsidRDefault="004E6F63" w14:paraId="5F65B18A" w14:textId="77777777"/>
    <w:p w:rsidR="004E6F63" w:rsidP="004E6F63" w:rsidRDefault="004E6F63" w14:paraId="5B58ED8C" w14:textId="77777777">
      <w:r>
        <w:t xml:space="preserve">Allen, C.D., technical editor. 1996. Fire Effects in </w:t>
      </w:r>
      <w:r w:rsidR="00955ECB">
        <w:t>Southwestern</w:t>
      </w:r>
      <w:r>
        <w:t xml:space="preserve"> Forests. Proceedings of the second La Mesa fire symposium. USDA Forest Service General Technical Report RM-GTR-286, Fort Collins CO.</w:t>
      </w:r>
    </w:p>
    <w:p w:rsidR="004E6F63" w:rsidP="004E6F63" w:rsidRDefault="004E6F63" w14:paraId="7D9DFBB5" w14:textId="77777777"/>
    <w:p w:rsidR="004E6F63" w:rsidP="004E6F63" w:rsidRDefault="004E6F63" w14:paraId="30CE4584" w14:textId="77777777">
      <w:r>
        <w:lastRenderedPageBreak/>
        <w:t xml:space="preserve">Allen, C.D. 1989. Changes in the landscape of the Jemez Mountains, New Mexico. Ph.D. dissertation, University of California, Berkeley. </w:t>
      </w:r>
    </w:p>
    <w:p w:rsidR="004E6F63" w:rsidP="004E6F63" w:rsidRDefault="004E6F63" w14:paraId="744DAF0B" w14:textId="77777777"/>
    <w:p w:rsidR="004E6F63" w:rsidP="004E6F63" w:rsidRDefault="004E6F63" w14:paraId="63412DE2" w14:textId="77777777">
      <w:r>
        <w:t xml:space="preserve">Allen, C.D., R. </w:t>
      </w:r>
      <w:proofErr w:type="spellStart"/>
      <w:r>
        <w:t>Touchan</w:t>
      </w:r>
      <w:proofErr w:type="spellEnd"/>
      <w:r>
        <w:t xml:space="preserve"> and T.W. </w:t>
      </w:r>
      <w:proofErr w:type="spellStart"/>
      <w:r>
        <w:t>Swetnam</w:t>
      </w:r>
      <w:proofErr w:type="spellEnd"/>
      <w:r>
        <w:t>. 1995. Landscape-scale fire history studies support fire management action at Bandelier. Park Science:</w:t>
      </w:r>
      <w:r w:rsidR="00955ECB">
        <w:t xml:space="preserve"> </w:t>
      </w:r>
      <w:r>
        <w:t>Summer, pp. 18-19.</w:t>
      </w:r>
    </w:p>
    <w:p w:rsidR="004E6F63" w:rsidP="004E6F63" w:rsidRDefault="004E6F63" w14:paraId="568A1EBA" w14:textId="77777777">
      <w:r>
        <w:t>Cooper, C. F. 1960. Changes in vegetation, structure, and growth of Southwestern pine forests since white settlement. Ecological Monographs 30(2):129-164.</w:t>
      </w:r>
    </w:p>
    <w:p w:rsidR="004E6F63" w:rsidP="004E6F63" w:rsidRDefault="004E6F63" w14:paraId="0BC9A76E" w14:textId="77777777"/>
    <w:p w:rsidR="004E6F63" w:rsidP="004E6F63" w:rsidRDefault="004E6F63" w14:paraId="5228E2FA" w14:textId="77777777">
      <w:r>
        <w:t>Allen, R.B., R.K. Peet and W.L. Baker. 1991. Gradient analysis of latitudinal variation in Southern Rocky Mountain forests. Journal of Biogeography 18: 123-139.</w:t>
      </w:r>
    </w:p>
    <w:p w:rsidR="004E6F63" w:rsidP="004E6F63" w:rsidRDefault="004E6F63" w14:paraId="05987D9F" w14:textId="77777777"/>
    <w:p w:rsidR="004E6F63" w:rsidP="004E6F63" w:rsidRDefault="004E6F63" w14:paraId="4617E659"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4E6F63" w:rsidP="004E6F63" w:rsidRDefault="004E6F63" w14:paraId="1DECB6E8" w14:textId="77777777"/>
    <w:p w:rsidR="004E6F63" w:rsidP="004E6F63" w:rsidRDefault="004E6F63" w14:paraId="1D319C34" w14:textId="77777777">
      <w:r>
        <w:t xml:space="preserve">Brown, P.M, M.W. Kaye, L.S. </w:t>
      </w:r>
      <w:proofErr w:type="spellStart"/>
      <w:r>
        <w:t>Huckaby</w:t>
      </w:r>
      <w:proofErr w:type="spellEnd"/>
      <w:r>
        <w:t xml:space="preserve"> and C.H. </w:t>
      </w:r>
      <w:proofErr w:type="spellStart"/>
      <w:r>
        <w:t>Baisan</w:t>
      </w:r>
      <w:proofErr w:type="spellEnd"/>
      <w:r>
        <w:t xml:space="preserve">. 2001. Fire history along environmental gradients in the Sacramento Mountains, New Mexico: Influences of local patterns and regional processes. </w:t>
      </w:r>
      <w:proofErr w:type="spellStart"/>
      <w:r>
        <w:t>Ecoscience</w:t>
      </w:r>
      <w:proofErr w:type="spellEnd"/>
      <w:r>
        <w:t xml:space="preserve"> 8(1): 115-126.</w:t>
      </w:r>
    </w:p>
    <w:p w:rsidR="004E6F63" w:rsidP="004E6F63" w:rsidRDefault="004E6F63" w14:paraId="13423A08" w14:textId="77777777"/>
    <w:p w:rsidR="004E6F63" w:rsidP="004E6F63" w:rsidRDefault="004E6F63" w14:paraId="6EB8EECA" w14:textId="77777777">
      <w:r>
        <w:t xml:space="preserve">Brown, P.M., M.R. Kaufmann and W.D. Shepperd. 1999. Landscape Ecology 14: 513-532. </w:t>
      </w:r>
    </w:p>
    <w:p w:rsidR="004E6F63" w:rsidP="004E6F63" w:rsidRDefault="004E6F63" w14:paraId="47ADA9D4" w14:textId="77777777"/>
    <w:p w:rsidR="004E6F63" w:rsidP="004E6F63" w:rsidRDefault="004E6F63" w14:paraId="6C58F9F6" w14:textId="77777777">
      <w:r>
        <w:t>Brown, P.M. 2004. Final Report: Bar NI Fire History. Rocky Mountain Tree-Ring Research, Fort Collins, CO.</w:t>
      </w:r>
    </w:p>
    <w:p w:rsidR="004E6F63" w:rsidP="004E6F63" w:rsidRDefault="004E6F63" w14:paraId="2C7A4B4E" w14:textId="77777777"/>
    <w:p w:rsidR="004E6F63" w:rsidP="004E6F63" w:rsidRDefault="004E6F63" w14:paraId="6AA7A967" w14:textId="77777777">
      <w:r>
        <w:t xml:space="preserve">Brown, P.M. and W.D. Shepperd. 2001. Fire history and fire climatology along a 5 degree gradient in latitude in Colorado and Wyoming, USA. </w:t>
      </w:r>
      <w:proofErr w:type="spellStart"/>
      <w:r>
        <w:t>Palaeobotanist</w:t>
      </w:r>
      <w:proofErr w:type="spellEnd"/>
      <w:r>
        <w:t xml:space="preserve"> 50: 133-140.</w:t>
      </w:r>
    </w:p>
    <w:p w:rsidR="004E6F63" w:rsidP="004E6F63" w:rsidRDefault="004E6F63" w14:paraId="3D1ACBDB" w14:textId="77777777"/>
    <w:p w:rsidR="004E6F63" w:rsidP="004E6F63" w:rsidRDefault="004E6F63" w14:paraId="480B5891" w14:textId="77777777">
      <w:proofErr w:type="spellStart"/>
      <w:r>
        <w:t>Fule</w:t>
      </w:r>
      <w:proofErr w:type="spellEnd"/>
      <w:r>
        <w:t>, P., W. Covington and M.M. Moore. 1997. Determining reference conditions for ecosystem management of southwestern ponderosa pine forests. Ecological Applications 7: 895-908.</w:t>
      </w:r>
    </w:p>
    <w:p w:rsidR="004E6F63" w:rsidP="004E6F63" w:rsidRDefault="004E6F63" w14:paraId="76517B81" w14:textId="77777777">
      <w:bookmarkStart w:name="_GoBack" w:id="0"/>
      <w:bookmarkEnd w:id="0"/>
    </w:p>
    <w:p w:rsidR="004E6F63" w:rsidP="004E6F63" w:rsidRDefault="004E6F63" w14:paraId="2EFBF2FC" w14:textId="77777777">
      <w:r>
        <w:t>Huckaby, L.S. and M.R. Kaufmann. 2000. Bar NI Ranch Fire History Study. Unpublished report. USDA Forest Service, Rocky Mountain Research Station.</w:t>
      </w:r>
    </w:p>
    <w:p w:rsidR="004E6F63" w:rsidP="004E6F63" w:rsidRDefault="004E6F63" w14:paraId="12A56F69" w14:textId="77777777"/>
    <w:p w:rsidR="004E6F63" w:rsidP="004E6F63" w:rsidRDefault="004E6F63" w14:paraId="6FAFDC05" w14:textId="77777777">
      <w:proofErr w:type="spellStart"/>
      <w:r>
        <w:t>Huckaby</w:t>
      </w:r>
      <w:proofErr w:type="spellEnd"/>
      <w:r>
        <w:t xml:space="preserve">, L.S., M.R. Kaufmann, J.M. Stoker and P.J. </w:t>
      </w:r>
      <w:proofErr w:type="spellStart"/>
      <w:r>
        <w:t>Fornwalt</w:t>
      </w:r>
      <w:proofErr w:type="spellEnd"/>
      <w:r>
        <w:t xml:space="preserve">. 2001. Landscape patterns of montane forest age structure relative to fire history at </w:t>
      </w:r>
      <w:proofErr w:type="spellStart"/>
      <w:r>
        <w:t>Cheesman</w:t>
      </w:r>
      <w:proofErr w:type="spellEnd"/>
      <w:r>
        <w:t xml:space="preserve"> Lake in the Colorado Front Range. Pages 19-27 in R.K. Vance, C.B. </w:t>
      </w:r>
      <w:proofErr w:type="spellStart"/>
      <w:r>
        <w:t>Edminster</w:t>
      </w:r>
      <w:proofErr w:type="spellEnd"/>
      <w:r>
        <w:t xml:space="preserve">, W. Covington and J.A. Blake, editors. </w:t>
      </w:r>
      <w:proofErr w:type="spellStart"/>
      <w:r>
        <w:t>Pondersoa</w:t>
      </w:r>
      <w:proofErr w:type="spellEnd"/>
      <w:r>
        <w:t xml:space="preserve"> Pine Ecosystems Restoration and Conservation: Steps Toward Stewardship, Conference Proceedings, Flagstaff, AZ, April 25-27, 2000. USDA Forest Service, Rocky Mountain Research Station, Ogden, UT.</w:t>
      </w:r>
    </w:p>
    <w:p w:rsidR="004E6F63" w:rsidP="004E6F63" w:rsidRDefault="004E6F63" w14:paraId="48989398" w14:textId="77777777"/>
    <w:p w:rsidR="004E6F63" w:rsidP="004E6F63" w:rsidRDefault="004E6F63" w14:paraId="2062F7BA" w14:textId="77777777">
      <w:r>
        <w:t xml:space="preserve">Kaufmann, M.R., L.S. Huckaby, C.M. Regan and J. Popp. 1998. Forest Reference Conditions for Ecosystem Management in the Sacramento Mountains, New Mexico. </w:t>
      </w:r>
      <w:r w:rsidR="00955ECB">
        <w:t>General</w:t>
      </w:r>
      <w:r>
        <w:t xml:space="preserve"> Technical Report RMRS-GTR 19, USDA Forest Service, Fort Collins.</w:t>
      </w:r>
    </w:p>
    <w:p w:rsidR="004E6F63" w:rsidP="004E6F63" w:rsidRDefault="004E6F63" w14:paraId="0FC65551" w14:textId="77777777"/>
    <w:p w:rsidR="004E6F63" w:rsidP="004E6F63" w:rsidRDefault="004E6F63" w14:paraId="46C3C77D" w14:textId="77777777">
      <w:r>
        <w:t>Kaufmann, M.R., C.M. Regan and P.M. Brown. 2000b. Heterogeneity in ponderosa pine/Douglas-fir forests: age and size structure in unlogged and logged landscapes of central Colorado. Can. J. For. Res. 30: 698-711.</w:t>
      </w:r>
    </w:p>
    <w:p w:rsidR="004E6F63" w:rsidP="004E6F63" w:rsidRDefault="004E6F63" w14:paraId="5FC8CFB0" w14:textId="77777777"/>
    <w:p w:rsidR="004E6F63" w:rsidP="004E6F63" w:rsidRDefault="004E6F63" w14:paraId="35D48581" w14:textId="77777777">
      <w:r>
        <w:t>NatureServe. 2004. International Ecological Classification Standard: Terrestrial Ecological Classifications, NatureServe Central Databases. Arlington, VA. U.S.A. Data current as of November 4, 2004.</w:t>
      </w:r>
    </w:p>
    <w:p w:rsidR="004E6F63" w:rsidP="004E6F63" w:rsidRDefault="004E6F63" w14:paraId="3512754A" w14:textId="77777777"/>
    <w:p w:rsidR="004E6F63" w:rsidP="004E6F63" w:rsidRDefault="004E6F63" w14:paraId="202A600B" w14:textId="77777777">
      <w:r>
        <w:t>NatureServe. 2007. International Ecological Classification Standard: Terrestrial Ecological Classifications. NatureServe Central Databases. Arlington, VA. Data current as of 10 February 2007.</w:t>
      </w:r>
    </w:p>
    <w:p w:rsidR="004E6F63" w:rsidP="004E6F63" w:rsidRDefault="004E6F63" w14:paraId="14B33667" w14:textId="77777777"/>
    <w:p w:rsidR="004E6F63" w:rsidP="004E6F63" w:rsidRDefault="004E6F63" w14:paraId="3A3ACDEF" w14:textId="77777777">
      <w:r>
        <w:t>Peet, R.K. 1978. Latitudinal variation in southern Rocky Mountain forests. Journal of Biogeography 5:275-289.</w:t>
      </w:r>
    </w:p>
    <w:p w:rsidR="004E6F63" w:rsidP="004E6F63" w:rsidRDefault="004E6F63" w14:paraId="7CFB0C5B" w14:textId="77777777"/>
    <w:p w:rsidR="004E6F63" w:rsidP="004E6F63" w:rsidRDefault="004E6F63" w14:paraId="46160AA6" w14:textId="77777777">
      <w:r>
        <w:t>Pohl, K. 2004. History of the Upper Purgatoire Basin. Report prepared for the Culebra Range Community Coalition and The Fire Learning Network.</w:t>
      </w:r>
    </w:p>
    <w:p w:rsidR="004E6F63" w:rsidP="004E6F63" w:rsidRDefault="004E6F63" w14:paraId="56A36B6E" w14:textId="77777777"/>
    <w:p w:rsidR="004E6F63" w:rsidP="004E6F63" w:rsidRDefault="004E6F63" w14:paraId="565D2EBB" w14:textId="77777777">
      <w:proofErr w:type="spellStart"/>
      <w:r>
        <w:t>Romme</w:t>
      </w:r>
      <w:proofErr w:type="spellEnd"/>
      <w:r>
        <w:t xml:space="preserve">, W.H., M.L. Floyd, D. Hanna and J.S. </w:t>
      </w:r>
      <w:proofErr w:type="spellStart"/>
      <w:r>
        <w:t>Redders</w:t>
      </w:r>
      <w:proofErr w:type="spellEnd"/>
      <w:r>
        <w:t>. 1999. Landscape condition analysis for the South Central Highlands Section, southwestern Colorado &amp; northwestern New Mexico. Draft report to San Juan National Forest, Durango, Colorado.</w:t>
      </w:r>
    </w:p>
    <w:p w:rsidR="004E6F63" w:rsidP="004E6F63" w:rsidRDefault="004E6F63" w14:paraId="4FD6989F" w14:textId="77777777"/>
    <w:p w:rsidR="004E6F63" w:rsidP="004E6F63" w:rsidRDefault="004E6F63" w14:paraId="76A9D9AF" w14:textId="77777777">
      <w:proofErr w:type="spellStart"/>
      <w:r>
        <w:t>Touchan</w:t>
      </w:r>
      <w:proofErr w:type="spellEnd"/>
      <w:r>
        <w:t xml:space="preserve">, R., T.W. </w:t>
      </w:r>
      <w:proofErr w:type="spellStart"/>
      <w:r>
        <w:t>Swetnam</w:t>
      </w:r>
      <w:proofErr w:type="spellEnd"/>
      <w:r>
        <w:t xml:space="preserve"> and H.D. </w:t>
      </w:r>
      <w:proofErr w:type="spellStart"/>
      <w:r>
        <w:t>Grissino</w:t>
      </w:r>
      <w:proofErr w:type="spellEnd"/>
      <w:r>
        <w:t xml:space="preserve">-Mayer. 1995. Effects of livestock grazing on pre-settlement fire regimes in New Mexico. Pages 268-272 in Brown, J.K., R.W. </w:t>
      </w:r>
      <w:proofErr w:type="spellStart"/>
      <w:r>
        <w:t>Mutch</w:t>
      </w:r>
      <w:proofErr w:type="spellEnd"/>
      <w:r>
        <w:t xml:space="preserve">, C.W. Spoon and R.H. </w:t>
      </w:r>
      <w:proofErr w:type="spellStart"/>
      <w:r>
        <w:t>Wakimoto</w:t>
      </w:r>
      <w:proofErr w:type="spellEnd"/>
      <w:r>
        <w:t>, Technical Coordinators. Proceedings: Symposium on fire in wilderness and park management. Missoula, Montana, March 30-April 1, 1993. USDA Forest Service Intermountain Research Station General Technical Report INT-320.</w:t>
      </w:r>
    </w:p>
    <w:p w:rsidR="004E6F63" w:rsidP="004E6F63" w:rsidRDefault="004E6F63" w14:paraId="6D110B2D" w14:textId="77777777"/>
    <w:p w:rsidR="004E6F63" w:rsidP="004E6F63" w:rsidRDefault="004E6F63" w14:paraId="41E6C03F"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4E6F63" w:rsidP="004E6F63" w:rsidRDefault="004E6F63" w14:paraId="4C6A1750" w14:textId="77777777">
      <w:r>
        <w:t xml:space="preserve"> </w:t>
      </w:r>
    </w:p>
    <w:p w:rsidR="004E6F63" w:rsidP="004E6F63" w:rsidRDefault="004E6F63" w14:paraId="1D0D3D85" w14:textId="77777777">
      <w:r>
        <w:t>Wu, R. 1999. Fire History and Forest Structure in the Mixed Conifer Forests of Southwest Colorado. Master Thesis. Colorado State University.</w:t>
      </w:r>
    </w:p>
    <w:p w:rsidRPr="00A43E41" w:rsidR="004D5F12" w:rsidP="004E6F63" w:rsidRDefault="004D5F12" w14:paraId="1FFDC88C"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B3781" w14:textId="77777777" w:rsidR="0011030C" w:rsidRDefault="0011030C">
      <w:r>
        <w:separator/>
      </w:r>
    </w:p>
  </w:endnote>
  <w:endnote w:type="continuationSeparator" w:id="0">
    <w:p w14:paraId="2950263C" w14:textId="77777777" w:rsidR="0011030C" w:rsidRDefault="0011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46EA1" w14:textId="77777777" w:rsidR="004E6F63" w:rsidRDefault="004E6F63" w:rsidP="004E6F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DFFBB" w14:textId="77777777" w:rsidR="0011030C" w:rsidRDefault="0011030C">
      <w:r>
        <w:separator/>
      </w:r>
    </w:p>
  </w:footnote>
  <w:footnote w:type="continuationSeparator" w:id="0">
    <w:p w14:paraId="3AB1B7CA" w14:textId="77777777" w:rsidR="0011030C" w:rsidRDefault="0011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AB873" w14:textId="77777777" w:rsidR="00A43E41" w:rsidRDefault="00A43E41" w:rsidP="004E6F6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63"/>
    <w:rsid w:val="00002A2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030C"/>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4BC9"/>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E6F63"/>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74F7"/>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5ECB"/>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3CE"/>
    <w:rsid w:val="00C43CF6"/>
    <w:rsid w:val="00C46ADB"/>
    <w:rsid w:val="00C476FD"/>
    <w:rsid w:val="00C50E68"/>
    <w:rsid w:val="00C525D4"/>
    <w:rsid w:val="00C52E14"/>
    <w:rsid w:val="00C56A9B"/>
    <w:rsid w:val="00C6232A"/>
    <w:rsid w:val="00C63646"/>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B5CB9"/>
  <w15:docId w15:val="{0C952D46-72F3-4C5F-B1A5-18FC4896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C63646"/>
    <w:rPr>
      <w:color w:val="0000FF"/>
      <w:u w:val="single"/>
    </w:rPr>
  </w:style>
  <w:style w:type="paragraph" w:styleId="BalloonText">
    <w:name w:val="Balloon Text"/>
    <w:basedOn w:val="Normal"/>
    <w:link w:val="BalloonTextChar"/>
    <w:uiPriority w:val="99"/>
    <w:semiHidden/>
    <w:unhideWhenUsed/>
    <w:rsid w:val="00C433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3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3107">
      <w:bodyDiv w:val="1"/>
      <w:marLeft w:val="0"/>
      <w:marRight w:val="0"/>
      <w:marTop w:val="0"/>
      <w:marBottom w:val="0"/>
      <w:divBdr>
        <w:top w:val="none" w:sz="0" w:space="0" w:color="auto"/>
        <w:left w:val="none" w:sz="0" w:space="0" w:color="auto"/>
        <w:bottom w:val="none" w:sz="0" w:space="0" w:color="auto"/>
        <w:right w:val="none" w:sz="0" w:space="0" w:color="auto"/>
      </w:divBdr>
    </w:div>
    <w:div w:id="811676647">
      <w:bodyDiv w:val="1"/>
      <w:marLeft w:val="0"/>
      <w:marRight w:val="0"/>
      <w:marTop w:val="0"/>
      <w:marBottom w:val="0"/>
      <w:divBdr>
        <w:top w:val="none" w:sz="0" w:space="0" w:color="auto"/>
        <w:left w:val="none" w:sz="0" w:space="0" w:color="auto"/>
        <w:bottom w:val="none" w:sz="0" w:space="0" w:color="auto"/>
        <w:right w:val="none" w:sz="0" w:space="0" w:color="auto"/>
      </w:divBdr>
    </w:div>
    <w:div w:id="16778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2014-08-21T14:39:00Z</cp:lastPrinted>
  <dcterms:created xsi:type="dcterms:W3CDTF">2018-01-25T23:26:00Z</dcterms:created>
  <dcterms:modified xsi:type="dcterms:W3CDTF">2018-01-25T23:26:00Z</dcterms:modified>
</cp:coreProperties>
</file>