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91C" w:rsidP="00E6691C" w:rsidRDefault="00E6691C" w14:paraId="57EB2E8A" w14:textId="7D308EBB">
      <w:pPr>
        <w:pStyle w:val="BpSTitle"/>
      </w:pPr>
      <w:r>
        <w:t>10610</w:t>
      </w:r>
    </w:p>
    <w:p w:rsidR="00E6691C" w:rsidP="00E6691C" w:rsidRDefault="00E6691C" w14:paraId="746556B2" w14:textId="77777777">
      <w:pPr>
        <w:pStyle w:val="BpSTitle"/>
      </w:pPr>
      <w:r>
        <w:t>Inter-Mountain Basins Aspen-Mixed Conifer Forest and Woodland</w:t>
      </w:r>
    </w:p>
    <w:p w:rsidR="00E6691C" w:rsidP="00E6691C" w:rsidRDefault="00E6691C" w14:paraId="6EBBE073" w14:textId="62DC76DC">
      <w:r>
        <w:t xmlns:w="http://schemas.openxmlformats.org/wordprocessingml/2006/main">BpS Model/Description Version: Aug. 2020</w:t>
      </w:r>
      <w:r>
        <w:tab/>
      </w:r>
      <w:r>
        <w:tab/>
      </w:r>
      <w:r>
        <w:tab/>
      </w:r>
      <w:r>
        <w:tab/>
      </w:r>
      <w:r>
        <w:tab/>
      </w:r>
      <w:r>
        <w:tab/>
      </w:r>
      <w:r>
        <w:tab/>
      </w:r>
    </w:p>
    <w:p w:rsidR="00E6691C" w:rsidP="00E6691C" w:rsidRDefault="00E6691C" w14:paraId="389E8A4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364"/>
        <w:gridCol w:w="2028"/>
        <w:gridCol w:w="3384"/>
      </w:tblGrid>
      <w:tr w:rsidRPr="00E6691C" w:rsidR="00F82E1E" w:rsidTr="00F82E1E" w14:paraId="4AB3F0D4" w14:textId="77777777">
        <w:tc>
          <w:tcPr>
            <w:tcW w:w="1752" w:type="dxa"/>
            <w:tcBorders>
              <w:top w:val="single" w:color="auto" w:sz="2" w:space="0"/>
              <w:left w:val="single" w:color="auto" w:sz="12" w:space="0"/>
              <w:bottom w:val="single" w:color="000000" w:sz="12" w:space="0"/>
            </w:tcBorders>
            <w:shd w:val="clear" w:color="auto" w:fill="auto"/>
          </w:tcPr>
          <w:p w:rsidRPr="00E6691C" w:rsidR="00E6691C" w:rsidP="00EC1BD3" w:rsidRDefault="00E6691C" w14:paraId="352C5C74" w14:textId="77777777">
            <w:pPr>
              <w:rPr>
                <w:b/>
                <w:bCs/>
              </w:rPr>
            </w:pPr>
            <w:r w:rsidRPr="00E6691C">
              <w:rPr>
                <w:b/>
                <w:bCs/>
              </w:rPr>
              <w:t>Modelers</w:t>
            </w:r>
          </w:p>
        </w:tc>
        <w:tc>
          <w:tcPr>
            <w:tcW w:w="2364" w:type="dxa"/>
            <w:tcBorders>
              <w:top w:val="single" w:color="auto" w:sz="2" w:space="0"/>
              <w:bottom w:val="single" w:color="000000" w:sz="12" w:space="0"/>
              <w:right w:val="single" w:color="000000" w:sz="12" w:space="0"/>
            </w:tcBorders>
            <w:shd w:val="clear" w:color="auto" w:fill="auto"/>
          </w:tcPr>
          <w:p w:rsidRPr="00E6691C" w:rsidR="00E6691C" w:rsidP="00EC1BD3" w:rsidRDefault="00E6691C" w14:paraId="01E395A0" w14:textId="77777777">
            <w:pPr>
              <w:rPr>
                <w:b/>
                <w:bCs/>
              </w:rPr>
            </w:pPr>
          </w:p>
        </w:tc>
        <w:tc>
          <w:tcPr>
            <w:tcW w:w="2028" w:type="dxa"/>
            <w:tcBorders>
              <w:top w:val="single" w:color="auto" w:sz="2" w:space="0"/>
              <w:left w:val="single" w:color="000000" w:sz="12" w:space="0"/>
              <w:bottom w:val="single" w:color="000000" w:sz="12" w:space="0"/>
            </w:tcBorders>
            <w:shd w:val="clear" w:color="auto" w:fill="auto"/>
          </w:tcPr>
          <w:p w:rsidRPr="00E6691C" w:rsidR="00E6691C" w:rsidP="00EC1BD3" w:rsidRDefault="00E6691C" w14:paraId="12EFD98B" w14:textId="77777777">
            <w:pPr>
              <w:rPr>
                <w:b/>
                <w:bCs/>
              </w:rPr>
            </w:pPr>
            <w:r w:rsidRPr="00E6691C">
              <w:rPr>
                <w:b/>
                <w:bCs/>
              </w:rPr>
              <w:t>Reviewers</w:t>
            </w:r>
          </w:p>
        </w:tc>
        <w:tc>
          <w:tcPr>
            <w:tcW w:w="3384" w:type="dxa"/>
            <w:tcBorders>
              <w:top w:val="single" w:color="auto" w:sz="2" w:space="0"/>
              <w:bottom w:val="single" w:color="000000" w:sz="12" w:space="0"/>
            </w:tcBorders>
            <w:shd w:val="clear" w:color="auto" w:fill="auto"/>
          </w:tcPr>
          <w:p w:rsidRPr="00E6691C" w:rsidR="00E6691C" w:rsidP="00EC1BD3" w:rsidRDefault="00E6691C" w14:paraId="167968BE" w14:textId="77777777">
            <w:pPr>
              <w:rPr>
                <w:b/>
                <w:bCs/>
              </w:rPr>
            </w:pPr>
          </w:p>
        </w:tc>
      </w:tr>
      <w:tr w:rsidRPr="00E6691C" w:rsidR="00F82E1E" w:rsidTr="00F82E1E" w14:paraId="00F08118" w14:textId="77777777">
        <w:tc>
          <w:tcPr>
            <w:tcW w:w="1752" w:type="dxa"/>
            <w:tcBorders>
              <w:top w:val="single" w:color="000000" w:sz="12" w:space="0"/>
              <w:left w:val="single" w:color="auto" w:sz="12" w:space="0"/>
            </w:tcBorders>
            <w:shd w:val="clear" w:color="auto" w:fill="auto"/>
          </w:tcPr>
          <w:p w:rsidRPr="00E6691C" w:rsidR="00E6691C" w:rsidP="00EC1BD3" w:rsidRDefault="00E6691C" w14:paraId="742ACA82" w14:textId="77777777">
            <w:pPr>
              <w:rPr>
                <w:bCs/>
              </w:rPr>
            </w:pPr>
            <w:r w:rsidRPr="00E6691C">
              <w:rPr>
                <w:bCs/>
              </w:rPr>
              <w:t xml:space="preserve">Mike </w:t>
            </w:r>
            <w:proofErr w:type="spellStart"/>
            <w:r w:rsidRPr="00E6691C">
              <w:rPr>
                <w:bCs/>
              </w:rPr>
              <w:t>Manthei</w:t>
            </w:r>
            <w:proofErr w:type="spellEnd"/>
          </w:p>
        </w:tc>
        <w:tc>
          <w:tcPr>
            <w:tcW w:w="2364" w:type="dxa"/>
            <w:tcBorders>
              <w:top w:val="single" w:color="000000" w:sz="12" w:space="0"/>
              <w:right w:val="single" w:color="000000" w:sz="12" w:space="0"/>
            </w:tcBorders>
            <w:shd w:val="clear" w:color="auto" w:fill="auto"/>
          </w:tcPr>
          <w:p w:rsidRPr="00E6691C" w:rsidR="00E6691C" w:rsidP="00EC1BD3" w:rsidRDefault="00E6691C" w14:paraId="28A7C0BC" w14:textId="77777777">
            <w:r w:rsidRPr="00E6691C">
              <w:t>mmanthei@fs.fed.us</w:t>
            </w:r>
          </w:p>
        </w:tc>
        <w:tc>
          <w:tcPr>
            <w:tcW w:w="2028" w:type="dxa"/>
            <w:tcBorders>
              <w:top w:val="single" w:color="000000" w:sz="12" w:space="0"/>
              <w:left w:val="single" w:color="000000" w:sz="12" w:space="0"/>
            </w:tcBorders>
            <w:shd w:val="clear" w:color="auto" w:fill="auto"/>
          </w:tcPr>
          <w:p w:rsidRPr="00E6691C" w:rsidR="00E6691C" w:rsidP="00EC1BD3" w:rsidRDefault="00E6691C" w14:paraId="4699A82A" w14:textId="1DCA4691">
            <w:r w:rsidRPr="00E6691C">
              <w:t>Rory Steinke</w:t>
            </w:r>
          </w:p>
        </w:tc>
        <w:tc>
          <w:tcPr>
            <w:tcW w:w="3384" w:type="dxa"/>
            <w:tcBorders>
              <w:top w:val="single" w:color="000000" w:sz="12" w:space="0"/>
            </w:tcBorders>
            <w:shd w:val="clear" w:color="auto" w:fill="auto"/>
          </w:tcPr>
          <w:p w:rsidRPr="00E6691C" w:rsidR="00E6691C" w:rsidP="00EC1BD3" w:rsidRDefault="00E6691C" w14:paraId="0FD5321F" w14:textId="7401F28D">
            <w:r w:rsidRPr="00E6691C">
              <w:t>rsteinke@fs.fed.us</w:t>
            </w:r>
          </w:p>
        </w:tc>
      </w:tr>
      <w:tr w:rsidRPr="00E6691C" w:rsidR="00F82E1E" w:rsidTr="00F82E1E" w14:paraId="1BEDF831" w14:textId="77777777">
        <w:tc>
          <w:tcPr>
            <w:tcW w:w="1752" w:type="dxa"/>
            <w:tcBorders>
              <w:left w:val="single" w:color="auto" w:sz="12" w:space="0"/>
            </w:tcBorders>
            <w:shd w:val="clear" w:color="auto" w:fill="auto"/>
          </w:tcPr>
          <w:p w:rsidRPr="00E6691C" w:rsidR="00E6691C" w:rsidP="00EC1BD3" w:rsidRDefault="00E6691C" w14:paraId="2595212E" w14:textId="77777777">
            <w:pPr>
              <w:rPr>
                <w:bCs/>
              </w:rPr>
            </w:pPr>
            <w:r w:rsidRPr="00E6691C">
              <w:rPr>
                <w:bCs/>
              </w:rPr>
              <w:t>Rory Steinke</w:t>
            </w:r>
          </w:p>
        </w:tc>
        <w:tc>
          <w:tcPr>
            <w:tcW w:w="2364" w:type="dxa"/>
            <w:tcBorders>
              <w:right w:val="single" w:color="000000" w:sz="12" w:space="0"/>
            </w:tcBorders>
            <w:shd w:val="clear" w:color="auto" w:fill="auto"/>
          </w:tcPr>
          <w:p w:rsidRPr="00E6691C" w:rsidR="00E6691C" w:rsidP="00EC1BD3" w:rsidRDefault="00E6691C" w14:paraId="6526A2AC" w14:textId="77777777">
            <w:r w:rsidRPr="00E6691C">
              <w:t>rsteinke@fs.fed.us</w:t>
            </w:r>
          </w:p>
        </w:tc>
        <w:tc>
          <w:tcPr>
            <w:tcW w:w="2028" w:type="dxa"/>
            <w:tcBorders>
              <w:left w:val="single" w:color="000000" w:sz="12" w:space="0"/>
            </w:tcBorders>
            <w:shd w:val="clear" w:color="auto" w:fill="auto"/>
          </w:tcPr>
          <w:p w:rsidRPr="00E6691C" w:rsidR="00E6691C" w:rsidP="00EC1BD3" w:rsidRDefault="00E6691C" w14:paraId="163B9856" w14:textId="09C30F2D">
            <w:r w:rsidRPr="00E6691C">
              <w:t>Tim Christiansen</w:t>
            </w:r>
          </w:p>
        </w:tc>
        <w:tc>
          <w:tcPr>
            <w:tcW w:w="3384" w:type="dxa"/>
            <w:shd w:val="clear" w:color="auto" w:fill="auto"/>
          </w:tcPr>
          <w:p w:rsidRPr="00E6691C" w:rsidR="00E6691C" w:rsidP="00EC1BD3" w:rsidRDefault="00E6691C" w14:paraId="074FD012" w14:textId="1B29DFE1">
            <w:r w:rsidRPr="00E6691C">
              <w:t>tchristiansen@tnc.org</w:t>
            </w:r>
          </w:p>
        </w:tc>
      </w:tr>
      <w:tr w:rsidRPr="00E6691C" w:rsidR="00F82E1E" w:rsidTr="00F82E1E" w14:paraId="67A13AFE" w14:textId="77777777">
        <w:tc>
          <w:tcPr>
            <w:tcW w:w="1752" w:type="dxa"/>
            <w:tcBorders>
              <w:left w:val="single" w:color="auto" w:sz="12" w:space="0"/>
              <w:bottom w:val="single" w:color="auto" w:sz="2" w:space="0"/>
            </w:tcBorders>
            <w:shd w:val="clear" w:color="auto" w:fill="auto"/>
          </w:tcPr>
          <w:p w:rsidRPr="00E6691C" w:rsidR="00E6691C" w:rsidP="00EC1BD3" w:rsidRDefault="00E6691C" w14:paraId="13572561" w14:textId="77777777">
            <w:pPr>
              <w:rPr>
                <w:bCs/>
              </w:rPr>
            </w:pPr>
            <w:proofErr w:type="spellStart"/>
            <w:r w:rsidRPr="00E6691C">
              <w:rPr>
                <w:bCs/>
              </w:rPr>
              <w:t>JackTriepke</w:t>
            </w:r>
            <w:proofErr w:type="spellEnd"/>
          </w:p>
        </w:tc>
        <w:tc>
          <w:tcPr>
            <w:tcW w:w="2364" w:type="dxa"/>
            <w:tcBorders>
              <w:right w:val="single" w:color="000000" w:sz="12" w:space="0"/>
            </w:tcBorders>
            <w:shd w:val="clear" w:color="auto" w:fill="auto"/>
          </w:tcPr>
          <w:p w:rsidRPr="00E6691C" w:rsidR="00E6691C" w:rsidP="00EC1BD3" w:rsidRDefault="00E6691C" w14:paraId="1141A8D9" w14:textId="77777777">
            <w:r w:rsidRPr="00E6691C">
              <w:t>jtriepke@fs.fed.us</w:t>
            </w:r>
          </w:p>
        </w:tc>
        <w:tc>
          <w:tcPr>
            <w:tcW w:w="2028" w:type="dxa"/>
            <w:tcBorders>
              <w:left w:val="single" w:color="000000" w:sz="12" w:space="0"/>
              <w:bottom w:val="single" w:color="auto" w:sz="2" w:space="0"/>
            </w:tcBorders>
            <w:shd w:val="clear" w:color="auto" w:fill="auto"/>
          </w:tcPr>
          <w:p w:rsidRPr="00E6691C" w:rsidR="00E6691C" w:rsidP="00EC1BD3" w:rsidRDefault="00E6691C" w14:paraId="1EF73F90" w14:textId="307E8CDC">
            <w:r w:rsidRPr="00E6691C">
              <w:t>Keith Schulz</w:t>
            </w:r>
          </w:p>
        </w:tc>
        <w:tc>
          <w:tcPr>
            <w:tcW w:w="3384" w:type="dxa"/>
            <w:shd w:val="clear" w:color="auto" w:fill="auto"/>
          </w:tcPr>
          <w:p w:rsidRPr="00E6691C" w:rsidR="00E6691C" w:rsidP="00EC1BD3" w:rsidRDefault="00E6691C" w14:paraId="0E4E29AB" w14:textId="01EEB0C3">
            <w:r w:rsidRPr="00E6691C">
              <w:t>Keith_Schulz@natureserve.org</w:t>
            </w:r>
          </w:p>
        </w:tc>
      </w:tr>
    </w:tbl>
    <w:p w:rsidR="00E6691C" w:rsidP="00E6691C" w:rsidRDefault="00E6691C" w14:paraId="2F61131E" w14:textId="77777777"/>
    <w:p w:rsidR="00273BF0" w:rsidP="00E6691C" w:rsidRDefault="00273BF0" w14:paraId="6A841BC5" w14:textId="77777777">
      <w:pPr>
        <w:pStyle w:val="InfoPara"/>
      </w:pPr>
      <w:r>
        <w:t xml:space="preserve">Reviewer: </w:t>
      </w:r>
      <w:r w:rsidRPr="006F4123">
        <w:rPr>
          <w:b w:val="0"/>
        </w:rPr>
        <w:t xml:space="preserve">Casey </w:t>
      </w:r>
      <w:proofErr w:type="spellStart"/>
      <w:r w:rsidRPr="006F4123">
        <w:rPr>
          <w:b w:val="0"/>
        </w:rPr>
        <w:t>Teske</w:t>
      </w:r>
      <w:proofErr w:type="spellEnd"/>
    </w:p>
    <w:p w:rsidR="00E6691C" w:rsidP="00E6691C" w:rsidRDefault="00E6691C" w14:paraId="3A272E81" w14:textId="79B331A2">
      <w:pPr>
        <w:pStyle w:val="InfoPara"/>
      </w:pPr>
      <w:r>
        <w:t>Vegetation Type</w:t>
      </w:r>
    </w:p>
    <w:p w:rsidR="00E6691C" w:rsidP="00E6691C" w:rsidRDefault="00E6691C" w14:paraId="0C2FE515" w14:textId="77777777">
      <w:r>
        <w:t>Forest and Woodland</w:t>
      </w:r>
    </w:p>
    <w:p w:rsidR="00E6691C" w:rsidP="00E6691C" w:rsidRDefault="00E6691C" w14:paraId="2473FE6B" w14:textId="77777777">
      <w:pPr>
        <w:pStyle w:val="InfoPara"/>
      </w:pPr>
      <w:r>
        <w:t>Map Zones</w:t>
      </w:r>
    </w:p>
    <w:p w:rsidR="00E6691C" w:rsidP="00E6691C" w:rsidRDefault="006319B8" w14:paraId="10F413A9" w14:textId="5D2E6DE3">
      <w:r>
        <w:t xml:space="preserve">15, </w:t>
      </w:r>
      <w:r w:rsidR="00E6691C">
        <w:t>25</w:t>
      </w:r>
    </w:p>
    <w:p w:rsidR="00E6691C" w:rsidP="00E6691C" w:rsidRDefault="00E6691C" w14:paraId="7EA2E420" w14:textId="77777777">
      <w:pPr>
        <w:pStyle w:val="InfoPara"/>
      </w:pPr>
      <w:r>
        <w:t>Geographic Range</w:t>
      </w:r>
    </w:p>
    <w:p w:rsidR="00E6691C" w:rsidP="00E6691C" w:rsidRDefault="00E6691C" w14:paraId="4A16A67F" w14:textId="31098A04">
      <w:r>
        <w:t>This is typically found in N</w:t>
      </w:r>
      <w:r w:rsidR="00F56B42">
        <w:t>evada</w:t>
      </w:r>
      <w:r>
        <w:t>, U</w:t>
      </w:r>
      <w:r w:rsidR="00F56B42">
        <w:t>tah</w:t>
      </w:r>
      <w:r>
        <w:t>, C</w:t>
      </w:r>
      <w:r w:rsidR="00F56B42">
        <w:t>alifornia</w:t>
      </w:r>
      <w:r>
        <w:t>, A</w:t>
      </w:r>
      <w:r w:rsidR="00F56B42">
        <w:t>rizona</w:t>
      </w:r>
      <w:r>
        <w:t>, N</w:t>
      </w:r>
      <w:r w:rsidR="00F56B42">
        <w:t>ew Mexico</w:t>
      </w:r>
      <w:r>
        <w:t>, C</w:t>
      </w:r>
      <w:r w:rsidR="00F56B42">
        <w:t>olorado</w:t>
      </w:r>
      <w:r>
        <w:t>, I</w:t>
      </w:r>
      <w:r w:rsidR="00F56B42">
        <w:t>daho</w:t>
      </w:r>
      <w:r>
        <w:t>, W</w:t>
      </w:r>
      <w:r w:rsidR="00F56B42">
        <w:t>yoming</w:t>
      </w:r>
      <w:r>
        <w:t>, M</w:t>
      </w:r>
      <w:r w:rsidR="00F56B42">
        <w:t>ontana,</w:t>
      </w:r>
      <w:r>
        <w:t xml:space="preserve"> and eastern O</w:t>
      </w:r>
      <w:r w:rsidR="00F56B42">
        <w:t>regon</w:t>
      </w:r>
      <w:r>
        <w:t xml:space="preserve">. It may occur in </w:t>
      </w:r>
      <w:r w:rsidR="00F56B42">
        <w:t>map zone (</w:t>
      </w:r>
      <w:r>
        <w:t>MZ</w:t>
      </w:r>
      <w:r w:rsidR="00F56B42">
        <w:t xml:space="preserve">) </w:t>
      </w:r>
      <w:r>
        <w:t>25, but it is a very minor component.</w:t>
      </w:r>
    </w:p>
    <w:p w:rsidR="00E6691C" w:rsidP="00E6691C" w:rsidRDefault="00E6691C" w14:paraId="61FE2E2D" w14:textId="77777777">
      <w:pPr>
        <w:pStyle w:val="InfoPara"/>
      </w:pPr>
      <w:r>
        <w:t>Biophysical Site Description</w:t>
      </w:r>
    </w:p>
    <w:p w:rsidR="00E6691C" w:rsidP="00E6691C" w:rsidRDefault="00E6691C" w14:paraId="6F3E5E98" w14:textId="56007C7D">
      <w:r>
        <w:t>This type typically occurs on flat to steep terrain (&lt;80%) on all aspects. Elevation generally ranges from 2</w:t>
      </w:r>
      <w:r w:rsidR="006F4123">
        <w:t>,</w:t>
      </w:r>
      <w:r>
        <w:t>000-2</w:t>
      </w:r>
      <w:r w:rsidR="006F4123">
        <w:t>,</w:t>
      </w:r>
      <w:r>
        <w:t xml:space="preserve">400m. Soils are variable and are derived from colluvium and have frigid (cool) temperature and udic (moist) moisture regimes, with </w:t>
      </w:r>
      <w:proofErr w:type="gramStart"/>
      <w:r>
        <w:t>fairly thick</w:t>
      </w:r>
      <w:proofErr w:type="gramEnd"/>
      <w:r>
        <w:t xml:space="preserve"> organic surface horizons. This type occurs above the pinyon-juniper and/or sagebrush but below the spruce-fir zone.</w:t>
      </w:r>
    </w:p>
    <w:p w:rsidR="00E6691C" w:rsidP="00E6691C" w:rsidRDefault="00E6691C" w14:paraId="46BFDCC9" w14:textId="77777777">
      <w:pPr>
        <w:pStyle w:val="InfoPara"/>
      </w:pPr>
      <w:r>
        <w:t>Vegetation Description</w:t>
      </w:r>
    </w:p>
    <w:p w:rsidR="00E6691C" w:rsidP="00E6691C" w:rsidRDefault="00E6691C" w14:paraId="4985F6B1" w14:textId="312BF159">
      <w:r>
        <w:t>As a species,</w:t>
      </w:r>
      <w:r w:rsidRPr="00273BF0" w:rsidR="00273BF0">
        <w:rPr>
          <w:rFonts w:ascii="Arial" w:hAnsi="Arial" w:cs="Arial"/>
          <w:i/>
          <w:iCs/>
          <w:sz w:val="20"/>
          <w:szCs w:val="20"/>
        </w:rPr>
        <w:t xml:space="preserve"> </w:t>
      </w:r>
      <w:proofErr w:type="spellStart"/>
      <w:r w:rsidRPr="006F4123" w:rsidR="00273BF0">
        <w:rPr>
          <w:i/>
          <w:iCs/>
        </w:rPr>
        <w:t>Populus</w:t>
      </w:r>
      <w:proofErr w:type="spellEnd"/>
      <w:r w:rsidRPr="006F4123" w:rsidR="00273BF0">
        <w:rPr>
          <w:i/>
          <w:iCs/>
        </w:rPr>
        <w:t xml:space="preserve"> </w:t>
      </w:r>
      <w:proofErr w:type="spellStart"/>
      <w:r w:rsidRPr="006F4123" w:rsidR="00273BF0">
        <w:rPr>
          <w:i/>
          <w:iCs/>
        </w:rPr>
        <w:t>tremuloides</w:t>
      </w:r>
      <w:proofErr w:type="spellEnd"/>
      <w:r w:rsidR="00273BF0">
        <w:rPr>
          <w:rFonts w:ascii="Arial" w:hAnsi="Arial" w:cs="Arial"/>
          <w:sz w:val="20"/>
          <w:szCs w:val="20"/>
        </w:rPr>
        <w:t xml:space="preserve"> </w:t>
      </w:r>
      <w:r w:rsidR="00273BF0">
        <w:t>(</w:t>
      </w:r>
      <w:r>
        <w:t>aspen</w:t>
      </w:r>
      <w:r w:rsidR="00273BF0">
        <w:t>)</w:t>
      </w:r>
      <w:r>
        <w:t xml:space="preserve"> is adapted to a much broader range of environments than most plants found associated with it. Stands are usually closed. This highly variable ecological system is comprised of pure aspen or primarily aspen with few to several conifer species at lower montane elevations. These conifers include: </w:t>
      </w:r>
      <w:proofErr w:type="spellStart"/>
      <w:r w:rsidRPr="008D1BF0">
        <w:rPr>
          <w:i/>
        </w:rPr>
        <w:t>Pseudotsuga</w:t>
      </w:r>
      <w:proofErr w:type="spellEnd"/>
      <w:r w:rsidRPr="008D1BF0">
        <w:rPr>
          <w:i/>
        </w:rPr>
        <w:t xml:space="preserve"> </w:t>
      </w:r>
      <w:proofErr w:type="spellStart"/>
      <w:r w:rsidRPr="008D1BF0">
        <w:rPr>
          <w:i/>
        </w:rPr>
        <w:t>menziesii</w:t>
      </w:r>
      <w:proofErr w:type="spellEnd"/>
      <w:r>
        <w:t xml:space="preserve">, </w:t>
      </w:r>
      <w:proofErr w:type="spellStart"/>
      <w:r w:rsidRPr="008D1BF0">
        <w:rPr>
          <w:i/>
        </w:rPr>
        <w:t>Abies</w:t>
      </w:r>
      <w:proofErr w:type="spellEnd"/>
      <w:r w:rsidRPr="008D1BF0">
        <w:rPr>
          <w:i/>
        </w:rPr>
        <w:t xml:space="preserve"> </w:t>
      </w:r>
      <w:proofErr w:type="spellStart"/>
      <w:r w:rsidRPr="008D1BF0">
        <w:rPr>
          <w:i/>
        </w:rPr>
        <w:t>concolor</w:t>
      </w:r>
      <w:proofErr w:type="spellEnd"/>
      <w:r>
        <w:t xml:space="preserve">, </w:t>
      </w:r>
      <w:proofErr w:type="spellStart"/>
      <w:r w:rsidRPr="008D1BF0">
        <w:rPr>
          <w:i/>
        </w:rPr>
        <w:t>Abies</w:t>
      </w:r>
      <w:proofErr w:type="spellEnd"/>
      <w:r w:rsidRPr="008D1BF0">
        <w:rPr>
          <w:i/>
        </w:rPr>
        <w:t xml:space="preserve"> </w:t>
      </w:r>
      <w:proofErr w:type="spellStart"/>
      <w:r w:rsidRPr="008D1BF0">
        <w:rPr>
          <w:i/>
        </w:rPr>
        <w:t>lasiocarpa</w:t>
      </w:r>
      <w:proofErr w:type="spellEnd"/>
      <w:r>
        <w:t xml:space="preserve">, </w:t>
      </w:r>
      <w:r w:rsidRPr="008D1BF0">
        <w:rPr>
          <w:i/>
        </w:rPr>
        <w:t xml:space="preserve">Pinus </w:t>
      </w:r>
      <w:proofErr w:type="spellStart"/>
      <w:r w:rsidRPr="008D1BF0">
        <w:rPr>
          <w:i/>
        </w:rPr>
        <w:t>strobiformis</w:t>
      </w:r>
      <w:proofErr w:type="spellEnd"/>
      <w:r w:rsidR="00273BF0">
        <w:t xml:space="preserve">, </w:t>
      </w:r>
      <w:r w:rsidRPr="008D1BF0" w:rsidR="00273BF0">
        <w:rPr>
          <w:i/>
        </w:rPr>
        <w:t xml:space="preserve">P. </w:t>
      </w:r>
      <w:proofErr w:type="spellStart"/>
      <w:r w:rsidRPr="008D1BF0" w:rsidR="00273BF0">
        <w:rPr>
          <w:i/>
        </w:rPr>
        <w:t>contorta</w:t>
      </w:r>
      <w:proofErr w:type="spellEnd"/>
      <w:r w:rsidR="00273BF0">
        <w:t>,</w:t>
      </w:r>
      <w:r>
        <w:t xml:space="preserve"> and </w:t>
      </w:r>
      <w:r w:rsidRPr="008D1BF0" w:rsidR="00273BF0">
        <w:rPr>
          <w:i/>
        </w:rPr>
        <w:t xml:space="preserve">P. </w:t>
      </w:r>
      <w:r w:rsidRPr="008D1BF0">
        <w:rPr>
          <w:i/>
        </w:rPr>
        <w:t>ponderosa</w:t>
      </w:r>
      <w:r>
        <w:t>. Conifers are usually &lt;25% relative tree cover. Where it is adjacent to conifer</w:t>
      </w:r>
      <w:r w:rsidR="00F56B42">
        <w:t>,</w:t>
      </w:r>
      <w:r>
        <w:t xml:space="preserve"> an occasional conifer seedling may occur, but these do not drive the fire regime. </w:t>
      </w:r>
    </w:p>
    <w:p w:rsidR="00E6691C" w:rsidP="00E6691C" w:rsidRDefault="00E6691C" w14:paraId="3355BED1" w14:textId="77777777"/>
    <w:p w:rsidR="00E6691C" w:rsidP="00E6691C" w:rsidRDefault="00F82E1E" w14:paraId="7B861B95" w14:textId="0F6C39F4">
      <w:r>
        <w:t>The species list</w:t>
      </w:r>
      <w:r w:rsidR="00F56B42">
        <w:t>ed</w:t>
      </w:r>
      <w:r>
        <w:t xml:space="preserve"> between MZs 15 and 25 differed in several cases. If a species was only included in one of the zones</w:t>
      </w:r>
      <w:r w:rsidR="00F56B42">
        <w:t>,</w:t>
      </w:r>
      <w:r>
        <w:t xml:space="preserve"> a parenthetical note with the zone number will follow the species. </w:t>
      </w:r>
      <w:r w:rsidR="00E6691C">
        <w:t xml:space="preserve">Common shrubs may include: </w:t>
      </w:r>
      <w:proofErr w:type="spellStart"/>
      <w:r w:rsidRPr="008D1BF0" w:rsidR="00E6691C">
        <w:rPr>
          <w:i/>
        </w:rPr>
        <w:t>Amelanchier</w:t>
      </w:r>
      <w:proofErr w:type="spellEnd"/>
      <w:r w:rsidRPr="008D1BF0" w:rsidR="00E6691C">
        <w:rPr>
          <w:i/>
        </w:rPr>
        <w:t xml:space="preserve"> </w:t>
      </w:r>
      <w:proofErr w:type="spellStart"/>
      <w:r w:rsidRPr="008D1BF0" w:rsidR="00C95D00">
        <w:rPr>
          <w:i/>
        </w:rPr>
        <w:t>alnifolia</w:t>
      </w:r>
      <w:proofErr w:type="spellEnd"/>
      <w:r>
        <w:t xml:space="preserve"> (MZ15), </w:t>
      </w:r>
      <w:proofErr w:type="spellStart"/>
      <w:r w:rsidRPr="008D1BF0">
        <w:rPr>
          <w:i/>
        </w:rPr>
        <w:t>Amelanchier</w:t>
      </w:r>
      <w:proofErr w:type="spellEnd"/>
      <w:r w:rsidRPr="008D1BF0">
        <w:rPr>
          <w:i/>
        </w:rPr>
        <w:t xml:space="preserve"> </w:t>
      </w:r>
      <w:proofErr w:type="spellStart"/>
      <w:r w:rsidRPr="008D1BF0" w:rsidR="00E6691C">
        <w:rPr>
          <w:i/>
        </w:rPr>
        <w:t>utahensis</w:t>
      </w:r>
      <w:proofErr w:type="spellEnd"/>
      <w:r>
        <w:t xml:space="preserve"> (MZ25)</w:t>
      </w:r>
      <w:r w:rsidR="00E6691C">
        <w:t xml:space="preserve">, </w:t>
      </w:r>
      <w:r w:rsidRPr="008D1BF0" w:rsidR="00E6691C">
        <w:rPr>
          <w:i/>
        </w:rPr>
        <w:t xml:space="preserve">Juniperus </w:t>
      </w:r>
      <w:proofErr w:type="spellStart"/>
      <w:r w:rsidRPr="008D1BF0" w:rsidR="00E6691C">
        <w:rPr>
          <w:i/>
        </w:rPr>
        <w:t>communis</w:t>
      </w:r>
      <w:proofErr w:type="spellEnd"/>
      <w:r w:rsidR="00E6691C">
        <w:t xml:space="preserve">, </w:t>
      </w:r>
      <w:r w:rsidRPr="008D1BF0" w:rsidR="00E6691C">
        <w:rPr>
          <w:i/>
        </w:rPr>
        <w:t xml:space="preserve">Mahonia </w:t>
      </w:r>
      <w:proofErr w:type="spellStart"/>
      <w:r w:rsidRPr="008D1BF0" w:rsidR="00E6691C">
        <w:rPr>
          <w:i/>
        </w:rPr>
        <w:t>repens</w:t>
      </w:r>
      <w:proofErr w:type="spellEnd"/>
      <w:r w:rsidR="00E6691C">
        <w:t xml:space="preserve">, </w:t>
      </w:r>
      <w:proofErr w:type="spellStart"/>
      <w:r w:rsidRPr="008D1BF0" w:rsidR="00C95D00">
        <w:rPr>
          <w:i/>
        </w:rPr>
        <w:t>Sheppherdia</w:t>
      </w:r>
      <w:proofErr w:type="spellEnd"/>
      <w:r w:rsidRPr="008D1BF0" w:rsidR="00C95D00">
        <w:rPr>
          <w:i/>
        </w:rPr>
        <w:t xml:space="preserve"> </w:t>
      </w:r>
      <w:proofErr w:type="spellStart"/>
      <w:r w:rsidRPr="008D1BF0" w:rsidR="00C95D00">
        <w:rPr>
          <w:i/>
        </w:rPr>
        <w:t>ccanadensis</w:t>
      </w:r>
      <w:proofErr w:type="spellEnd"/>
      <w:r>
        <w:t xml:space="preserve"> (MZ15)</w:t>
      </w:r>
      <w:r w:rsidR="00C95D00">
        <w:t xml:space="preserve">, </w:t>
      </w:r>
      <w:proofErr w:type="spellStart"/>
      <w:r w:rsidRPr="008D1BF0" w:rsidR="00E6691C">
        <w:rPr>
          <w:i/>
        </w:rPr>
        <w:t>Symphoricarpos</w:t>
      </w:r>
      <w:proofErr w:type="spellEnd"/>
      <w:r w:rsidRPr="008D1BF0" w:rsidR="00E6691C">
        <w:rPr>
          <w:i/>
        </w:rPr>
        <w:t xml:space="preserve"> </w:t>
      </w:r>
      <w:proofErr w:type="spellStart"/>
      <w:r w:rsidRPr="008D1BF0" w:rsidR="00E6691C">
        <w:rPr>
          <w:i/>
        </w:rPr>
        <w:t>oreophilus</w:t>
      </w:r>
      <w:proofErr w:type="spellEnd"/>
      <w:r w:rsidR="00C95D00">
        <w:t xml:space="preserve">, </w:t>
      </w:r>
      <w:proofErr w:type="spellStart"/>
      <w:r w:rsidRPr="008D1BF0" w:rsidR="00C95D00">
        <w:rPr>
          <w:i/>
        </w:rPr>
        <w:t>Symphoricarpos</w:t>
      </w:r>
      <w:proofErr w:type="spellEnd"/>
      <w:r w:rsidRPr="008D1BF0" w:rsidR="00C95D00">
        <w:rPr>
          <w:i/>
        </w:rPr>
        <w:t xml:space="preserve"> </w:t>
      </w:r>
      <w:proofErr w:type="spellStart"/>
      <w:r w:rsidRPr="008D1BF0" w:rsidR="00C95D00">
        <w:rPr>
          <w:i/>
        </w:rPr>
        <w:t>orbiculatus</w:t>
      </w:r>
      <w:proofErr w:type="spellEnd"/>
      <w:r w:rsidR="00E6691C">
        <w:t xml:space="preserve"> </w:t>
      </w:r>
      <w:r>
        <w:t>(MZ15)</w:t>
      </w:r>
      <w:r w:rsidR="00F56B42">
        <w:t>,</w:t>
      </w:r>
      <w:r>
        <w:t xml:space="preserve"> </w:t>
      </w:r>
      <w:r w:rsidR="00E6691C">
        <w:t xml:space="preserve">and </w:t>
      </w:r>
      <w:r w:rsidRPr="008D1BF0" w:rsidR="00E6691C">
        <w:rPr>
          <w:i/>
        </w:rPr>
        <w:t xml:space="preserve">Vaccinium </w:t>
      </w:r>
      <w:r w:rsidR="00E6691C">
        <w:t xml:space="preserve">spp. The herbaceous layers may be lush and diverse. Graminoids may include </w:t>
      </w:r>
      <w:proofErr w:type="spellStart"/>
      <w:r w:rsidRPr="008D1BF0" w:rsidR="00E6691C">
        <w:rPr>
          <w:i/>
        </w:rPr>
        <w:t>Bromus</w:t>
      </w:r>
      <w:proofErr w:type="spellEnd"/>
      <w:r w:rsidRPr="008D1BF0" w:rsidR="00E6691C">
        <w:rPr>
          <w:i/>
        </w:rPr>
        <w:t xml:space="preserve"> </w:t>
      </w:r>
      <w:proofErr w:type="spellStart"/>
      <w:r w:rsidRPr="008D1BF0" w:rsidR="00C95D00">
        <w:rPr>
          <w:i/>
        </w:rPr>
        <w:t>carinatur</w:t>
      </w:r>
      <w:proofErr w:type="spellEnd"/>
      <w:r>
        <w:t xml:space="preserve"> (MZ15), </w:t>
      </w:r>
      <w:proofErr w:type="spellStart"/>
      <w:r w:rsidRPr="008D1BF0">
        <w:rPr>
          <w:i/>
        </w:rPr>
        <w:t>Bromus</w:t>
      </w:r>
      <w:proofErr w:type="spellEnd"/>
      <w:r w:rsidRPr="008D1BF0">
        <w:rPr>
          <w:i/>
        </w:rPr>
        <w:t xml:space="preserve"> </w:t>
      </w:r>
      <w:proofErr w:type="spellStart"/>
      <w:r w:rsidRPr="008D1BF0" w:rsidR="00E6691C">
        <w:rPr>
          <w:i/>
        </w:rPr>
        <w:t>marginatus</w:t>
      </w:r>
      <w:proofErr w:type="spellEnd"/>
      <w:r>
        <w:t xml:space="preserve"> (MZ25)</w:t>
      </w:r>
      <w:r w:rsidR="00E6691C">
        <w:t xml:space="preserve">, </w:t>
      </w:r>
      <w:proofErr w:type="spellStart"/>
      <w:r w:rsidRPr="008D1BF0" w:rsidR="00E6691C">
        <w:rPr>
          <w:i/>
        </w:rPr>
        <w:t>Calamagrostis</w:t>
      </w:r>
      <w:proofErr w:type="spellEnd"/>
      <w:r w:rsidRPr="008D1BF0" w:rsidR="00E6691C">
        <w:rPr>
          <w:i/>
        </w:rPr>
        <w:t xml:space="preserve"> </w:t>
      </w:r>
      <w:proofErr w:type="spellStart"/>
      <w:r w:rsidRPr="008D1BF0" w:rsidR="00E6691C">
        <w:rPr>
          <w:i/>
        </w:rPr>
        <w:t>rubensens</w:t>
      </w:r>
      <w:proofErr w:type="spellEnd"/>
      <w:r w:rsidR="00E6691C">
        <w:t xml:space="preserve">, </w:t>
      </w:r>
      <w:proofErr w:type="spellStart"/>
      <w:r w:rsidRPr="008D1BF0" w:rsidR="00C95D00">
        <w:rPr>
          <w:i/>
        </w:rPr>
        <w:t>Carex</w:t>
      </w:r>
      <w:proofErr w:type="spellEnd"/>
      <w:r w:rsidRPr="008D1BF0" w:rsidR="00C95D00">
        <w:rPr>
          <w:i/>
        </w:rPr>
        <w:t xml:space="preserve"> </w:t>
      </w:r>
      <w:proofErr w:type="spellStart"/>
      <w:r w:rsidRPr="008D1BF0" w:rsidR="00C95D00">
        <w:rPr>
          <w:i/>
        </w:rPr>
        <w:t>geyeri</w:t>
      </w:r>
      <w:proofErr w:type="spellEnd"/>
      <w:r>
        <w:t xml:space="preserve"> (MZ15)</w:t>
      </w:r>
      <w:r w:rsidR="00C95D00">
        <w:t xml:space="preserve">, </w:t>
      </w:r>
      <w:proofErr w:type="spellStart"/>
      <w:r w:rsidRPr="008D1BF0" w:rsidR="00C95D00">
        <w:rPr>
          <w:i/>
        </w:rPr>
        <w:t>Carex</w:t>
      </w:r>
      <w:proofErr w:type="spellEnd"/>
      <w:r w:rsidRPr="008D1BF0" w:rsidR="00C95D00">
        <w:rPr>
          <w:i/>
        </w:rPr>
        <w:t xml:space="preserve"> </w:t>
      </w:r>
      <w:proofErr w:type="spellStart"/>
      <w:r w:rsidRPr="008D1BF0" w:rsidR="00C95D00">
        <w:rPr>
          <w:i/>
        </w:rPr>
        <w:t>rossii</w:t>
      </w:r>
      <w:proofErr w:type="spellEnd"/>
      <w:r>
        <w:t xml:space="preserve"> (MZ15), </w:t>
      </w:r>
      <w:proofErr w:type="spellStart"/>
      <w:r w:rsidRPr="008D1BF0" w:rsidR="00E6691C">
        <w:rPr>
          <w:i/>
        </w:rPr>
        <w:t>Elymus</w:t>
      </w:r>
      <w:proofErr w:type="spellEnd"/>
      <w:r w:rsidRPr="008D1BF0" w:rsidR="00E6691C">
        <w:rPr>
          <w:i/>
        </w:rPr>
        <w:t xml:space="preserve"> </w:t>
      </w:r>
      <w:proofErr w:type="spellStart"/>
      <w:r w:rsidRPr="008D1BF0" w:rsidR="00E6691C">
        <w:rPr>
          <w:i/>
        </w:rPr>
        <w:t>glaucus</w:t>
      </w:r>
      <w:proofErr w:type="spellEnd"/>
      <w:r w:rsidR="00F56B42">
        <w:t xml:space="preserve">, </w:t>
      </w:r>
      <w:r w:rsidR="00E6691C">
        <w:t xml:space="preserve">and </w:t>
      </w:r>
      <w:proofErr w:type="spellStart"/>
      <w:r w:rsidRPr="008D1BF0" w:rsidR="00E6691C">
        <w:rPr>
          <w:i/>
        </w:rPr>
        <w:t>Elymus</w:t>
      </w:r>
      <w:proofErr w:type="spellEnd"/>
      <w:r w:rsidRPr="008D1BF0" w:rsidR="00E6691C">
        <w:rPr>
          <w:i/>
        </w:rPr>
        <w:t xml:space="preserve"> </w:t>
      </w:r>
      <w:proofErr w:type="spellStart"/>
      <w:r w:rsidRPr="008D1BF0" w:rsidR="00E6691C">
        <w:rPr>
          <w:i/>
        </w:rPr>
        <w:t>trachycaulus</w:t>
      </w:r>
      <w:proofErr w:type="spellEnd"/>
      <w:r w:rsidR="00E6691C">
        <w:t xml:space="preserve">. Forbs may include </w:t>
      </w:r>
      <w:r w:rsidRPr="008D1BF0" w:rsidR="00E6691C">
        <w:rPr>
          <w:i/>
        </w:rPr>
        <w:t xml:space="preserve">Achillea </w:t>
      </w:r>
      <w:proofErr w:type="spellStart"/>
      <w:r w:rsidRPr="008D1BF0" w:rsidR="00C95D00">
        <w:rPr>
          <w:i/>
        </w:rPr>
        <w:t>millefilium</w:t>
      </w:r>
      <w:proofErr w:type="spellEnd"/>
      <w:r w:rsidR="00C95D00">
        <w:t xml:space="preserve">, </w:t>
      </w:r>
      <w:proofErr w:type="spellStart"/>
      <w:r w:rsidRPr="008D1BF0" w:rsidR="00C95D00">
        <w:rPr>
          <w:i/>
        </w:rPr>
        <w:t>Eucephalus</w:t>
      </w:r>
      <w:proofErr w:type="spellEnd"/>
      <w:r w:rsidRPr="008D1BF0" w:rsidR="00C95D00">
        <w:rPr>
          <w:i/>
        </w:rPr>
        <w:t xml:space="preserve"> </w:t>
      </w:r>
      <w:proofErr w:type="spellStart"/>
      <w:r w:rsidRPr="008D1BF0" w:rsidR="00C95D00">
        <w:rPr>
          <w:i/>
        </w:rPr>
        <w:lastRenderedPageBreak/>
        <w:t>engelmannii</w:t>
      </w:r>
      <w:proofErr w:type="spellEnd"/>
      <w:r w:rsidRPr="008D1BF0">
        <w:rPr>
          <w:i/>
        </w:rPr>
        <w:t xml:space="preserve"> </w:t>
      </w:r>
      <w:r>
        <w:t>(MZ15)</w:t>
      </w:r>
      <w:r w:rsidR="00E6691C">
        <w:t xml:space="preserve">, </w:t>
      </w:r>
      <w:proofErr w:type="spellStart"/>
      <w:r w:rsidRPr="008D1BF0" w:rsidR="00E6691C">
        <w:rPr>
          <w:i/>
        </w:rPr>
        <w:t>Delphimium</w:t>
      </w:r>
      <w:proofErr w:type="spellEnd"/>
      <w:r w:rsidR="00E6691C">
        <w:t xml:space="preserve"> spp</w:t>
      </w:r>
      <w:r w:rsidR="00F56B42">
        <w:t>.,</w:t>
      </w:r>
      <w:r w:rsidR="00E6691C">
        <w:t xml:space="preserve"> </w:t>
      </w:r>
      <w:r w:rsidRPr="008D1BF0" w:rsidR="00E6691C">
        <w:rPr>
          <w:i/>
        </w:rPr>
        <w:t xml:space="preserve">Geranium </w:t>
      </w:r>
      <w:proofErr w:type="spellStart"/>
      <w:r w:rsidRPr="008D1BF0" w:rsidR="00E6691C">
        <w:rPr>
          <w:i/>
        </w:rPr>
        <w:t>viscosissimum</w:t>
      </w:r>
      <w:proofErr w:type="spellEnd"/>
      <w:r w:rsidR="00E6691C">
        <w:t xml:space="preserve">, </w:t>
      </w:r>
      <w:proofErr w:type="spellStart"/>
      <w:r w:rsidRPr="008D1BF0" w:rsidR="00E6691C">
        <w:rPr>
          <w:i/>
        </w:rPr>
        <w:t>Lupinus</w:t>
      </w:r>
      <w:proofErr w:type="spellEnd"/>
      <w:r w:rsidRPr="008D1BF0" w:rsidR="00E6691C">
        <w:rPr>
          <w:i/>
        </w:rPr>
        <w:t xml:space="preserve"> argenteus</w:t>
      </w:r>
      <w:r w:rsidR="00F56B42">
        <w:t>,</w:t>
      </w:r>
      <w:r w:rsidR="00E6691C">
        <w:t xml:space="preserve"> and many others. The herbaceous layers may be lush and diverse.</w:t>
      </w:r>
    </w:p>
    <w:p w:rsidR="00E6691C" w:rsidP="00E6691C" w:rsidRDefault="00E6691C" w14:paraId="62DD242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bl>
    <w:p>
      <w:r>
        <w:rPr>
          <w:sz w:val="16"/>
        </w:rPr>
        <w:t>Species names are from the NRCS PLANTS database. Check species codes at http://plants.usda.gov.</w:t>
      </w:r>
    </w:p>
    <w:p w:rsidR="00E6691C" w:rsidP="00E6691C" w:rsidRDefault="00E6691C" w14:paraId="69ADC138" w14:textId="77777777">
      <w:pPr>
        <w:pStyle w:val="InfoPara"/>
      </w:pPr>
      <w:r>
        <w:t>Disturbance Description</w:t>
      </w:r>
    </w:p>
    <w:p w:rsidR="00E6691C" w:rsidP="00E6691C" w:rsidRDefault="00E6691C" w14:paraId="49DA6692" w14:textId="2DD79130">
      <w:r>
        <w:t>This is a strongly fire</w:t>
      </w:r>
      <w:r w:rsidR="00F56B42">
        <w:t>-</w:t>
      </w:r>
      <w:r>
        <w:t>adapted forest type with mean fire intervals vary</w:t>
      </w:r>
      <w:r w:rsidR="00F56B42">
        <w:t>ing</w:t>
      </w:r>
      <w:r>
        <w:t xml:space="preserve"> from 10-30yrs based on biophysical variation. According to Baker (1925), who most closely studied the historic condition, the </w:t>
      </w:r>
      <w:r w:rsidR="00F56B42">
        <w:t>mean fire return interval (</w:t>
      </w:r>
      <w:r w:rsidRPr="006F4123">
        <w:t>MFRI</w:t>
      </w:r>
      <w:r w:rsidR="00F56B42">
        <w:t>)</w:t>
      </w:r>
      <w:r w:rsidRPr="006F4123">
        <w:t xml:space="preserve"> for replacement fire was 20-40yrs (min-max). Baker's MFRI for mixed</w:t>
      </w:r>
      <w:r w:rsidR="00F56B42">
        <w:t>-</w:t>
      </w:r>
      <w:r w:rsidRPr="006F4123">
        <w:t xml:space="preserve">severity fire was 10-20yrs (min-max). Studies by </w:t>
      </w:r>
      <w:proofErr w:type="spellStart"/>
      <w:r w:rsidRPr="006F4123">
        <w:t>Bartos</w:t>
      </w:r>
      <w:proofErr w:type="spellEnd"/>
      <w:r w:rsidRPr="006F4123">
        <w:t xml:space="preserve"> and Campbell (1998) support </w:t>
      </w:r>
      <w:r>
        <w:t xml:space="preserve">these findings. </w:t>
      </w:r>
      <w:r w:rsidR="00C95D00">
        <w:t>Native American</w:t>
      </w:r>
      <w:r>
        <w:t xml:space="preserve"> burning was the primary source of fire, especially mixed</w:t>
      </w:r>
      <w:r w:rsidR="00F56B42">
        <w:t>-</w:t>
      </w:r>
      <w:r>
        <w:t>severity fire. It is important to understand that aspen is considered a fire-proof vegetation type that does not burn during the normal lightning season, yet evidence of frequent fire scars and historical studies show that native burning was the only source of fire that occurred mostly during the spring and fall.</w:t>
      </w:r>
    </w:p>
    <w:p w:rsidR="00E6691C" w:rsidP="00E6691C" w:rsidRDefault="00E6691C" w14:paraId="5A9DD816" w14:textId="77777777"/>
    <w:p w:rsidR="00E6691C" w:rsidP="00E6691C" w:rsidRDefault="00E6691C" w14:paraId="7477B727" w14:textId="41E9B9DA">
      <w:r>
        <w:t xml:space="preserve">Secondary disturbances may include: </w:t>
      </w:r>
      <w:proofErr w:type="spellStart"/>
      <w:r>
        <w:t>snowslides</w:t>
      </w:r>
      <w:proofErr w:type="spellEnd"/>
      <w:r>
        <w:t>, mudslides</w:t>
      </w:r>
      <w:r w:rsidR="00F56B42">
        <w:t>,</w:t>
      </w:r>
      <w:r>
        <w:t xml:space="preserve"> and rotational slumping. Flooding may also operate in these systems. Without regular fire and with high levels of herbivory, conifers may replace the aspen community wherever aspen is present. The presence of even a single aspen tree in a stand provides strong evidence that the area historically supported aspen clones. The predominance of elk herbivory has drastically reduced aspen regeneration in northern A</w:t>
      </w:r>
      <w:r w:rsidR="00F56B42">
        <w:t>rizona</w:t>
      </w:r>
      <w:r>
        <w:t xml:space="preserve"> in most places.</w:t>
      </w:r>
    </w:p>
    <w:p w:rsidR="00E6691C" w:rsidP="00E6691C" w:rsidRDefault="00E6691C" w14:paraId="2FBA5A57" w14:textId="6577457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43</w:t>
            </w:r>
          </w:p>
        </w:tc>
        <w:tc>
          <w:p>
            <w:pPr>
              <w:jc w:val="center"/>
            </w:pPr>
            <w:r>
              <w:t>28</w:t>
            </w:r>
          </w:p>
        </w:tc>
        <w:tc>
          <w:p>
            <w:pPr>
              <w:jc w:val="center"/>
            </w:pPr>
            <w:r>
              <w:t>25</w:t>
            </w:r>
          </w:p>
        </w:tc>
        <w:tc>
          <w:p>
            <w:pPr>
              <w:jc w:val="center"/>
            </w:pPr>
            <w:r>
              <w:t>50</w:t>
            </w:r>
          </w:p>
        </w:tc>
      </w:tr>
      <w:tr>
        <w:tc>
          <w:p>
            <w:pPr>
              <w:jc w:val="center"/>
            </w:pPr>
            <w:r>
              <w:t>Moderate (Mixed)</w:t>
            </w:r>
          </w:p>
        </w:tc>
        <w:tc>
          <w:p>
            <w:pPr>
              <w:jc w:val="center"/>
            </w:pPr>
            <w:r>
              <w:t>20</w:t>
            </w:r>
          </w:p>
        </w:tc>
        <w:tc>
          <w:p>
            <w:pPr>
              <w:jc w:val="center"/>
            </w:pPr>
            <w:r>
              <w:t>61</w:t>
            </w:r>
          </w:p>
        </w:tc>
        <w:tc>
          <w:p>
            <w:pPr>
              <w:jc w:val="center"/>
            </w:pPr>
            <w:r>
              <w:t/>
            </w:r>
          </w:p>
        </w:tc>
        <w:tc>
          <w:p>
            <w:pPr>
              <w:jc w:val="center"/>
            </w:pPr>
            <w:r>
              <w:t/>
            </w:r>
          </w:p>
        </w:tc>
      </w:tr>
      <w:tr>
        <w:tc>
          <w:p>
            <w:pPr>
              <w:jc w:val="center"/>
            </w:pPr>
            <w:r>
              <w:t>Low (Surface)</w:t>
            </w:r>
          </w:p>
        </w:tc>
        <w:tc>
          <w:p>
            <w:pPr>
              <w:jc w:val="center"/>
            </w:pPr>
            <w:r>
              <w:t>111</w:t>
            </w:r>
          </w:p>
        </w:tc>
        <w:tc>
          <w:p>
            <w:pPr>
              <w:jc w:val="center"/>
            </w:pPr>
            <w:r>
              <w:t>11</w:t>
            </w:r>
          </w:p>
        </w:tc>
        <w:tc>
          <w:p>
            <w:pPr>
              <w:jc w:val="center"/>
            </w:pPr>
            <w:r>
              <w:t/>
            </w:r>
          </w:p>
        </w:tc>
        <w:tc>
          <w:p>
            <w:pPr>
              <w:jc w:val="center"/>
            </w:pPr>
            <w:r>
              <w:t/>
            </w:r>
          </w:p>
        </w:tc>
      </w:tr>
      <w:tr>
        <w:tc>
          <w:p>
            <w:pPr>
              <w:jc w:val="center"/>
            </w:pPr>
            <w:r>
              <w:t>All Fires</w:t>
            </w:r>
          </w:p>
        </w:tc>
        <w:tc>
          <w:p>
            <w:pPr>
              <w:jc w:val="center"/>
            </w:pPr>
            <w:r>
              <w:t>12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6691C" w:rsidP="00E6691C" w:rsidRDefault="00E6691C" w14:paraId="27DC3EB7" w14:textId="77777777">
      <w:pPr>
        <w:pStyle w:val="InfoPara"/>
      </w:pPr>
      <w:r>
        <w:t>Scale Description</w:t>
      </w:r>
    </w:p>
    <w:p w:rsidR="00E6691C" w:rsidP="00E6691C" w:rsidRDefault="00E6691C" w14:paraId="475EB3F8" w14:textId="3E8BAAC0">
      <w:r>
        <w:t>This type occurs in a landscape mosaic from moderate</w:t>
      </w:r>
      <w:r w:rsidR="00F56B42">
        <w:t>-</w:t>
      </w:r>
      <w:r>
        <w:t xml:space="preserve"> to large</w:t>
      </w:r>
      <w:r w:rsidR="00F56B42">
        <w:t>-</w:t>
      </w:r>
      <w:r>
        <w:t>sized patches.</w:t>
      </w:r>
    </w:p>
    <w:p w:rsidR="00E6691C" w:rsidP="00E6691C" w:rsidRDefault="00E6691C" w14:paraId="5A5B774D" w14:textId="77777777">
      <w:pPr>
        <w:pStyle w:val="InfoPara"/>
      </w:pPr>
      <w:r>
        <w:t>Adjacency or Identification Concerns</w:t>
      </w:r>
    </w:p>
    <w:p w:rsidR="00E6691C" w:rsidP="00E6691C" w:rsidRDefault="00E6691C" w14:paraId="01FCB0B9" w14:textId="77777777">
      <w:r>
        <w:t>This type is significantly altered today and is very difficult to identify because of conifer encroachment and fire suppression.</w:t>
      </w:r>
    </w:p>
    <w:p w:rsidR="00E6691C" w:rsidP="00E6691C" w:rsidRDefault="00E6691C" w14:paraId="56146453" w14:textId="77777777"/>
    <w:p w:rsidR="00E6691C" w:rsidP="00E6691C" w:rsidRDefault="00E6691C" w14:paraId="6759AA0E" w14:textId="1472D1E3">
      <w:r>
        <w:t xml:space="preserve">This </w:t>
      </w:r>
      <w:r w:rsidR="00F56B42">
        <w:t>Biophysical Setting (</w:t>
      </w:r>
      <w:r>
        <w:t>BpS</w:t>
      </w:r>
      <w:r w:rsidR="00F56B42">
        <w:t>)</w:t>
      </w:r>
      <w:r>
        <w:t xml:space="preserve"> is characterized by a shorter MFRI and lower elevations than 1011 (Rocky Mountain Aspen Forest and Woodland). The BpS 1052 (Rocky Mountain Mesic Montane Mixed Conifer Forest and Woodland) is adjacent to this BpS along the riparian systems. </w:t>
      </w:r>
    </w:p>
    <w:p w:rsidR="00E6691C" w:rsidP="00E6691C" w:rsidRDefault="00E6691C" w14:paraId="75DDCD20" w14:textId="77777777"/>
    <w:p w:rsidR="00E6691C" w:rsidP="00E6691C" w:rsidRDefault="00E6691C" w14:paraId="59132FFF" w14:textId="0F225754">
      <w:r>
        <w:t>If subalpine fir or spruce are present, the aspen with mixed conifers for high</w:t>
      </w:r>
      <w:r w:rsidR="00F56B42">
        <w:t>-</w:t>
      </w:r>
      <w:r>
        <w:t>elevation model (1055) should be considered.</w:t>
      </w:r>
    </w:p>
    <w:p w:rsidR="00E6691C" w:rsidP="00E6691C" w:rsidRDefault="00E6691C" w14:paraId="50252EB7" w14:textId="77777777">
      <w:pPr>
        <w:pStyle w:val="InfoPara"/>
      </w:pPr>
      <w:r>
        <w:t>Issues or Problems</w:t>
      </w:r>
    </w:p>
    <w:p w:rsidR="00E6691C" w:rsidP="00E6691C" w:rsidRDefault="00E6691C" w14:paraId="3D7DFD98" w14:textId="77777777">
      <w:r>
        <w:t>Mapping: if any aspen is present, this is probably the correct BpS (or 1011 at higher elevations).</w:t>
      </w:r>
    </w:p>
    <w:p w:rsidR="00E6691C" w:rsidP="00E6691C" w:rsidRDefault="00E6691C" w14:paraId="25768544" w14:textId="77777777"/>
    <w:p w:rsidR="00E6691C" w:rsidP="00E6691C" w:rsidRDefault="00E6691C" w14:paraId="4EE33B66" w14:textId="337CE13F">
      <w:r>
        <w:t xml:space="preserve">As this type has a fairly short fire return interval compared to other aspen types, it should be noted that aspen can act as a tall shrub. Bradley et al. (1992) state that </w:t>
      </w:r>
      <w:proofErr w:type="spellStart"/>
      <w:r>
        <w:t>Loope</w:t>
      </w:r>
      <w:proofErr w:type="spellEnd"/>
      <w:r>
        <w:t xml:space="preserve"> and </w:t>
      </w:r>
      <w:proofErr w:type="spellStart"/>
      <w:r>
        <w:t>Gruell</w:t>
      </w:r>
      <w:proofErr w:type="spellEnd"/>
      <w:r>
        <w:t xml:space="preserve"> estimated a fire frequency of 25-100yrs for a Douglas-fir forest with seral aspen in Grand Teton National Park (p39). They later state that fire frequencies of 100-300yrs appear to be appropriate for maintaining most seral aspen stands. In the Fontenelle Creek, WY</w:t>
      </w:r>
      <w:r w:rsidR="00F56B42">
        <w:t>,</w:t>
      </w:r>
      <w:r>
        <w:t xml:space="preserve"> drainage, the mean fire-free interval was estimated to be 40yrs. Fires in this area burned in a mosaic pattern of severities, from stand-replacement to low fires that scarred bur did not kill the relatively thin-barked lodgepole pine on the site (p46). </w:t>
      </w:r>
    </w:p>
    <w:p w:rsidR="00E6691C" w:rsidP="00E6691C" w:rsidRDefault="00E6691C" w14:paraId="7E6A8CA5" w14:textId="77777777"/>
    <w:p w:rsidR="00E6691C" w:rsidP="00E6691C" w:rsidRDefault="00E6691C" w14:paraId="58A298EA" w14:textId="3ED16AE8">
      <w:r>
        <w:t>There is uncertainty about the role of mixed</w:t>
      </w:r>
      <w:r w:rsidR="00F56B42">
        <w:t>-</w:t>
      </w:r>
      <w:r>
        <w:t>severity fire. We assumed that native burning in aspen stands invaded by young conifers resulted in mixed</w:t>
      </w:r>
      <w:r w:rsidR="00F56B42">
        <w:t>-</w:t>
      </w:r>
      <w:r>
        <w:t>severity fire, whereas the same source of fire would cause low</w:t>
      </w:r>
      <w:r w:rsidR="00F56B42">
        <w:t>-</w:t>
      </w:r>
      <w:r>
        <w:t>severity fire (surface fire) in same</w:t>
      </w:r>
      <w:r w:rsidR="00F56B42">
        <w:t>-</w:t>
      </w:r>
      <w:r>
        <w:t xml:space="preserve">age stands that were more open. Experts and modelers expressed different views about the frequency of all fires, citing MFRIs longer than those noted by Baker (1925), who actually studied the historic condition. The MFRIs used here were a compromise: 1) the longer MFRIs were used for the oldest development states and 2) the maximum MFRI of Baker (1925) was used for stands &lt;80yrs that were being encroached </w:t>
      </w:r>
      <w:r w:rsidR="00F56B42">
        <w:t xml:space="preserve">upon </w:t>
      </w:r>
      <w:r>
        <w:t>by lower</w:t>
      </w:r>
      <w:r w:rsidR="00F56B42">
        <w:t>-</w:t>
      </w:r>
      <w:r>
        <w:t xml:space="preserve">elevation conifers. Keith Schulz of </w:t>
      </w:r>
      <w:proofErr w:type="spellStart"/>
      <w:r>
        <w:t>NaureServe</w:t>
      </w:r>
      <w:proofErr w:type="spellEnd"/>
      <w:r>
        <w:t xml:space="preserve"> suggests this model is more reflective of Aspen Forest and Woodland and </w:t>
      </w:r>
      <w:r w:rsidR="00F56B42">
        <w:t xml:space="preserve">that </w:t>
      </w:r>
      <w:r>
        <w:t>it could be renamed Rocky Mountain Aspen Forest and Woodland.</w:t>
      </w:r>
    </w:p>
    <w:p w:rsidR="00E6691C" w:rsidP="00E6691C" w:rsidRDefault="00E6691C" w14:paraId="70D13653" w14:textId="77777777">
      <w:pPr>
        <w:pStyle w:val="InfoPara"/>
      </w:pPr>
      <w:r>
        <w:t>Native Uncharacteristic Conditions</w:t>
      </w:r>
    </w:p>
    <w:p w:rsidR="00E6691C" w:rsidP="00E6691C" w:rsidRDefault="00E6691C" w14:paraId="251E0EE2" w14:textId="02FF1D34">
      <w:r>
        <w:t>In mid</w:t>
      </w:r>
      <w:r w:rsidR="00F56B42">
        <w:t>-</w:t>
      </w:r>
      <w:r>
        <w:t xml:space="preserve"> and late-development pure aspen conditions (</w:t>
      </w:r>
      <w:r w:rsidR="00F56B42">
        <w:t>C</w:t>
      </w:r>
      <w:proofErr w:type="gramStart"/>
      <w:r>
        <w:t>lasses</w:t>
      </w:r>
      <w:proofErr w:type="gramEnd"/>
      <w:r>
        <w:t xml:space="preserve"> B and C), &lt;20% cover of aspen is generally uncharacteristic, created from overgrazing or browsing.</w:t>
      </w:r>
    </w:p>
    <w:p w:rsidR="00E6691C" w:rsidP="00E6691C" w:rsidRDefault="00E6691C" w14:paraId="0D2DA9D4" w14:textId="77777777">
      <w:pPr>
        <w:pStyle w:val="InfoPara"/>
      </w:pPr>
      <w:r>
        <w:t>Comments</w:t>
      </w:r>
    </w:p>
    <w:p w:rsidR="00F82E1E" w:rsidP="00F82E1E" w:rsidRDefault="006F4123" w14:paraId="0436C13C" w14:textId="06D87D47">
      <w:r>
        <w:t xml:space="preserve">Casey </w:t>
      </w:r>
      <w:proofErr w:type="spellStart"/>
      <w:r>
        <w:t>Teske</w:t>
      </w:r>
      <w:proofErr w:type="spellEnd"/>
      <w:r>
        <w:t xml:space="preserve"> reviewed this model during the 2016 BpS Review. </w:t>
      </w:r>
      <w:proofErr w:type="gramStart"/>
      <w:r>
        <w:t>As a result of</w:t>
      </w:r>
      <w:proofErr w:type="gramEnd"/>
      <w:r>
        <w:t xml:space="preserve"> review comments</w:t>
      </w:r>
      <w:r w:rsidR="00F56B42">
        <w:t>,</w:t>
      </w:r>
      <w:r>
        <w:t xml:space="preserve"> surface fire was added to the model. </w:t>
      </w:r>
      <w:r w:rsidR="00F82E1E">
        <w:t xml:space="preserve">MZs 15 and 25 </w:t>
      </w:r>
      <w:r w:rsidRPr="00722A92" w:rsidR="00F82E1E">
        <w:t>were c</w:t>
      </w:r>
      <w:r w:rsidR="00F82E1E">
        <w:t>ombined</w:t>
      </w:r>
      <w:r w:rsidRPr="00722A92" w:rsidR="00F82E1E">
        <w:t xml:space="preserve"> during 2015 BpS Review. </w:t>
      </w:r>
      <w:r w:rsidR="00F82E1E">
        <w:t>The few descriptive differences between the zones (mostly species differences) are noted in the revised description.</w:t>
      </w:r>
    </w:p>
    <w:p w:rsidR="00F82E1E" w:rsidP="00E6691C" w:rsidRDefault="00F82E1E" w14:paraId="439FD039" w14:textId="77777777"/>
    <w:p w:rsidR="00E6691C" w:rsidP="006319B8" w:rsidRDefault="006319B8" w14:paraId="34EA8793" w14:textId="3A4AC417">
      <w:r>
        <w:t xml:space="preserve">Additional modelers for MZ15 included Linda </w:t>
      </w:r>
      <w:proofErr w:type="spellStart"/>
      <w:r>
        <w:t>Wadleigh</w:t>
      </w:r>
      <w:proofErr w:type="spellEnd"/>
      <w:r>
        <w:t>, lwadleigh@fs.fed.us; George Robertson,</w:t>
      </w:r>
      <w:r w:rsidR="00F56B42">
        <w:t xml:space="preserve"> </w:t>
      </w:r>
      <w:r>
        <w:t xml:space="preserve">grobertson@fs.fed.us; Deb </w:t>
      </w:r>
      <w:proofErr w:type="spellStart"/>
      <w:r>
        <w:t>Bumpus</w:t>
      </w:r>
      <w:proofErr w:type="spellEnd"/>
      <w:r>
        <w:t xml:space="preserve">, dbumpus@fs.fed.us; and Ed Smith, esmith@tnc.org. </w:t>
      </w:r>
      <w:r w:rsidR="00E6691C">
        <w:t xml:space="preserve">Steinke was a modeler for </w:t>
      </w:r>
      <w:r>
        <w:t>MZ15</w:t>
      </w:r>
      <w:r w:rsidR="00E6691C">
        <w:t xml:space="preserve"> and did further review for </w:t>
      </w:r>
      <w:r>
        <w:t>MZ25</w:t>
      </w:r>
      <w:r w:rsidR="00E6691C">
        <w:t xml:space="preserve">. </w:t>
      </w:r>
      <w:r w:rsidR="00F82E1E">
        <w:t xml:space="preserve">MZ25 was reviewed by T. </w:t>
      </w:r>
      <w:proofErr w:type="spellStart"/>
      <w:r w:rsidR="00F82E1E">
        <w:t>Christansen</w:t>
      </w:r>
      <w:proofErr w:type="spellEnd"/>
      <w:r w:rsidR="00F82E1E">
        <w:t xml:space="preserve"> and K. Schulz. </w:t>
      </w:r>
    </w:p>
    <w:p w:rsidR="00E6691C" w:rsidP="00E6691C" w:rsidRDefault="00E6691C" w14:paraId="245FE799" w14:textId="77777777">
      <w:pPr>
        <w:pStyle w:val="ReportSection"/>
      </w:pPr>
      <w:r>
        <w:t>Succession Classes</w:t>
      </w:r>
    </w:p>
    <w:p w:rsidR="00E6691C" w:rsidP="00E6691C" w:rsidRDefault="00E6691C" w14:paraId="0E44A03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6691C" w:rsidP="00E6691C" w:rsidRDefault="00E6691C" w14:paraId="79C32A54" w14:textId="77777777">
      <w:pPr>
        <w:pStyle w:val="InfoPara"/>
        <w:pBdr>
          <w:top w:val="single" w:color="auto" w:sz="4" w:space="1"/>
        </w:pBdr>
      </w:pPr>
      <w:r xmlns:w="http://schemas.openxmlformats.org/wordprocessingml/2006/main">
        <w:t>Class A</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6691C" w:rsidP="00E6691C" w:rsidRDefault="00E6691C" w14:paraId="7AC0FFF3" w14:textId="77777777"/>
    <w:p w:rsidR="00E6691C" w:rsidP="00E6691C" w:rsidRDefault="00E6691C" w14:paraId="5927F97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E6691C" w:rsidR="00E6691C" w:rsidTr="00E6691C" w14:paraId="3348FBDB" w14:textId="77777777">
        <w:tc>
          <w:tcPr>
            <w:tcW w:w="1104" w:type="dxa"/>
            <w:tcBorders>
              <w:top w:val="single" w:color="auto" w:sz="2" w:space="0"/>
              <w:bottom w:val="single" w:color="000000" w:sz="12" w:space="0"/>
            </w:tcBorders>
            <w:shd w:val="clear" w:color="auto" w:fill="auto"/>
          </w:tcPr>
          <w:p w:rsidRPr="00E6691C" w:rsidR="00E6691C" w:rsidP="00EC1BD3" w:rsidRDefault="00E6691C" w14:paraId="6D9A7BE2" w14:textId="77777777">
            <w:pPr>
              <w:rPr>
                <w:b/>
                <w:bCs/>
              </w:rPr>
            </w:pPr>
            <w:r w:rsidRPr="00E6691C">
              <w:rPr>
                <w:b/>
                <w:bCs/>
              </w:rPr>
              <w:t>Symbol</w:t>
            </w:r>
          </w:p>
        </w:tc>
        <w:tc>
          <w:tcPr>
            <w:tcW w:w="2340" w:type="dxa"/>
            <w:tcBorders>
              <w:top w:val="single" w:color="auto" w:sz="2" w:space="0"/>
              <w:bottom w:val="single" w:color="000000" w:sz="12" w:space="0"/>
            </w:tcBorders>
            <w:shd w:val="clear" w:color="auto" w:fill="auto"/>
          </w:tcPr>
          <w:p w:rsidRPr="00E6691C" w:rsidR="00E6691C" w:rsidP="00EC1BD3" w:rsidRDefault="00E6691C" w14:paraId="5A8F80A4" w14:textId="77777777">
            <w:pPr>
              <w:rPr>
                <w:b/>
                <w:bCs/>
              </w:rPr>
            </w:pPr>
            <w:r w:rsidRPr="00E6691C">
              <w:rPr>
                <w:b/>
                <w:bCs/>
              </w:rPr>
              <w:t>Scientific Name</w:t>
            </w:r>
          </w:p>
        </w:tc>
        <w:tc>
          <w:tcPr>
            <w:tcW w:w="1860" w:type="dxa"/>
            <w:tcBorders>
              <w:top w:val="single" w:color="auto" w:sz="2" w:space="0"/>
              <w:bottom w:val="single" w:color="000000" w:sz="12" w:space="0"/>
            </w:tcBorders>
            <w:shd w:val="clear" w:color="auto" w:fill="auto"/>
          </w:tcPr>
          <w:p w:rsidRPr="00E6691C" w:rsidR="00E6691C" w:rsidP="00EC1BD3" w:rsidRDefault="00E6691C" w14:paraId="4E46F0DD" w14:textId="77777777">
            <w:pPr>
              <w:rPr>
                <w:b/>
                <w:bCs/>
              </w:rPr>
            </w:pPr>
            <w:r w:rsidRPr="00E6691C">
              <w:rPr>
                <w:b/>
                <w:bCs/>
              </w:rPr>
              <w:t>Common Name</w:t>
            </w:r>
          </w:p>
        </w:tc>
        <w:tc>
          <w:tcPr>
            <w:tcW w:w="1956" w:type="dxa"/>
            <w:tcBorders>
              <w:top w:val="single" w:color="auto" w:sz="2" w:space="0"/>
              <w:bottom w:val="single" w:color="000000" w:sz="12" w:space="0"/>
            </w:tcBorders>
            <w:shd w:val="clear" w:color="auto" w:fill="auto"/>
          </w:tcPr>
          <w:p w:rsidRPr="00E6691C" w:rsidR="00E6691C" w:rsidP="00EC1BD3" w:rsidRDefault="00E6691C" w14:paraId="12932D99" w14:textId="77777777">
            <w:pPr>
              <w:rPr>
                <w:b/>
                <w:bCs/>
              </w:rPr>
            </w:pPr>
            <w:r w:rsidRPr="00E6691C">
              <w:rPr>
                <w:b/>
                <w:bCs/>
              </w:rPr>
              <w:t>Canopy Position</w:t>
            </w:r>
          </w:p>
        </w:tc>
      </w:tr>
      <w:tr w:rsidRPr="00E6691C" w:rsidR="00E6691C" w:rsidTr="00E6691C" w14:paraId="7E56BEB8" w14:textId="77777777">
        <w:tc>
          <w:tcPr>
            <w:tcW w:w="1104" w:type="dxa"/>
            <w:tcBorders>
              <w:top w:val="single" w:color="000000" w:sz="12" w:space="0"/>
            </w:tcBorders>
            <w:shd w:val="clear" w:color="auto" w:fill="auto"/>
          </w:tcPr>
          <w:p w:rsidRPr="00E6691C" w:rsidR="00E6691C" w:rsidP="00EC1BD3" w:rsidRDefault="00E6691C" w14:paraId="11F2E005" w14:textId="77777777">
            <w:pPr>
              <w:rPr>
                <w:bCs/>
              </w:rPr>
            </w:pPr>
            <w:r w:rsidRPr="00E6691C">
              <w:rPr>
                <w:bCs/>
              </w:rPr>
              <w:t>POTR5</w:t>
            </w:r>
          </w:p>
        </w:tc>
        <w:tc>
          <w:tcPr>
            <w:tcW w:w="2340" w:type="dxa"/>
            <w:tcBorders>
              <w:top w:val="single" w:color="000000" w:sz="12" w:space="0"/>
            </w:tcBorders>
            <w:shd w:val="clear" w:color="auto" w:fill="auto"/>
          </w:tcPr>
          <w:p w:rsidRPr="00E6691C" w:rsidR="00E6691C" w:rsidP="00EC1BD3" w:rsidRDefault="00E6691C" w14:paraId="2D88E307" w14:textId="77777777">
            <w:proofErr w:type="spellStart"/>
            <w:r w:rsidRPr="00E6691C">
              <w:t>Populus</w:t>
            </w:r>
            <w:proofErr w:type="spellEnd"/>
            <w:r w:rsidRPr="00E6691C">
              <w:t xml:space="preserve"> </w:t>
            </w:r>
            <w:proofErr w:type="spellStart"/>
            <w:r w:rsidRPr="00E6691C">
              <w:t>tremuloides</w:t>
            </w:r>
            <w:proofErr w:type="spellEnd"/>
          </w:p>
        </w:tc>
        <w:tc>
          <w:tcPr>
            <w:tcW w:w="1860" w:type="dxa"/>
            <w:tcBorders>
              <w:top w:val="single" w:color="000000" w:sz="12" w:space="0"/>
            </w:tcBorders>
            <w:shd w:val="clear" w:color="auto" w:fill="auto"/>
          </w:tcPr>
          <w:p w:rsidRPr="00E6691C" w:rsidR="00E6691C" w:rsidP="00EC1BD3" w:rsidRDefault="00E6691C" w14:paraId="777A5AC2" w14:textId="77777777">
            <w:r w:rsidRPr="00E6691C">
              <w:t>Quaking aspen</w:t>
            </w:r>
          </w:p>
        </w:tc>
        <w:tc>
          <w:tcPr>
            <w:tcW w:w="1956" w:type="dxa"/>
            <w:tcBorders>
              <w:top w:val="single" w:color="000000" w:sz="12" w:space="0"/>
            </w:tcBorders>
            <w:shd w:val="clear" w:color="auto" w:fill="auto"/>
          </w:tcPr>
          <w:p w:rsidRPr="00E6691C" w:rsidR="00E6691C" w:rsidP="00EC1BD3" w:rsidRDefault="00E6691C" w14:paraId="2BF8AECD" w14:textId="77777777">
            <w:r w:rsidRPr="00E6691C">
              <w:t>Upper</w:t>
            </w:r>
          </w:p>
        </w:tc>
      </w:tr>
    </w:tbl>
    <w:p w:rsidR="00E6691C" w:rsidP="00E6691C" w:rsidRDefault="00E6691C" w14:paraId="60DF8749" w14:textId="77777777"/>
    <w:p w:rsidR="00E6691C" w:rsidP="00E6691C" w:rsidRDefault="00E6691C" w14:paraId="7A55F1AE" w14:textId="77777777">
      <w:pPr>
        <w:pStyle w:val="SClassInfoPara"/>
      </w:pPr>
      <w:r>
        <w:t>Description</w:t>
      </w:r>
    </w:p>
    <w:p w:rsidR="00E6691C" w:rsidP="00E6691C" w:rsidRDefault="00E6691C" w14:paraId="4E258B35" w14:textId="677E64F4">
      <w:r>
        <w:t xml:space="preserve">Grass/forb and aspen suckers and saplings. </w:t>
      </w:r>
    </w:p>
    <w:p w:rsidR="00E6691C" w:rsidP="00E6691C" w:rsidRDefault="00E6691C" w14:paraId="115A58C8" w14:textId="77777777"/>
    <w:p>
      <w:r>
        <w:rPr>
          <w:i/>
          <w:u w:val="single"/>
        </w:rPr>
        <w:t>Maximum Tree Size Class</w:t>
      </w:r>
      <w:br/>
      <w:r>
        <w:t>Sapling &gt;4.5ft; &lt;5" DBH</w:t>
      </w:r>
    </w:p>
    <w:p w:rsidR="00E6691C" w:rsidP="00E6691C" w:rsidRDefault="00E6691C" w14:paraId="520CB30B" w14:textId="2BF6274F">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6691C" w:rsidP="00E6691C" w:rsidRDefault="00E6691C" w14:paraId="6D7C7831" w14:textId="77777777"/>
    <w:p w:rsidR="00E6691C" w:rsidP="00E6691C" w:rsidRDefault="00E6691C" w14:paraId="5B1BDE1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E6691C" w:rsidR="00E6691C" w:rsidTr="00E6691C" w14:paraId="04AF6B4C" w14:textId="77777777">
        <w:tc>
          <w:tcPr>
            <w:tcW w:w="1104" w:type="dxa"/>
            <w:tcBorders>
              <w:top w:val="single" w:color="auto" w:sz="2" w:space="0"/>
              <w:bottom w:val="single" w:color="000000" w:sz="12" w:space="0"/>
            </w:tcBorders>
            <w:shd w:val="clear" w:color="auto" w:fill="auto"/>
          </w:tcPr>
          <w:p w:rsidRPr="00E6691C" w:rsidR="00E6691C" w:rsidP="00EC1BD3" w:rsidRDefault="00E6691C" w14:paraId="572426F1" w14:textId="77777777">
            <w:pPr>
              <w:rPr>
                <w:b/>
                <w:bCs/>
              </w:rPr>
            </w:pPr>
            <w:r w:rsidRPr="00E6691C">
              <w:rPr>
                <w:b/>
                <w:bCs/>
              </w:rPr>
              <w:t>Symbol</w:t>
            </w:r>
          </w:p>
        </w:tc>
        <w:tc>
          <w:tcPr>
            <w:tcW w:w="2340" w:type="dxa"/>
            <w:tcBorders>
              <w:top w:val="single" w:color="auto" w:sz="2" w:space="0"/>
              <w:bottom w:val="single" w:color="000000" w:sz="12" w:space="0"/>
            </w:tcBorders>
            <w:shd w:val="clear" w:color="auto" w:fill="auto"/>
          </w:tcPr>
          <w:p w:rsidRPr="00E6691C" w:rsidR="00E6691C" w:rsidP="00EC1BD3" w:rsidRDefault="00E6691C" w14:paraId="20F6DECB" w14:textId="77777777">
            <w:pPr>
              <w:rPr>
                <w:b/>
                <w:bCs/>
              </w:rPr>
            </w:pPr>
            <w:r w:rsidRPr="00E6691C">
              <w:rPr>
                <w:b/>
                <w:bCs/>
              </w:rPr>
              <w:t>Scientific Name</w:t>
            </w:r>
          </w:p>
        </w:tc>
        <w:tc>
          <w:tcPr>
            <w:tcW w:w="1860" w:type="dxa"/>
            <w:tcBorders>
              <w:top w:val="single" w:color="auto" w:sz="2" w:space="0"/>
              <w:bottom w:val="single" w:color="000000" w:sz="12" w:space="0"/>
            </w:tcBorders>
            <w:shd w:val="clear" w:color="auto" w:fill="auto"/>
          </w:tcPr>
          <w:p w:rsidRPr="00E6691C" w:rsidR="00E6691C" w:rsidP="00EC1BD3" w:rsidRDefault="00E6691C" w14:paraId="39CDD329" w14:textId="77777777">
            <w:pPr>
              <w:rPr>
                <w:b/>
                <w:bCs/>
              </w:rPr>
            </w:pPr>
            <w:r w:rsidRPr="00E6691C">
              <w:rPr>
                <w:b/>
                <w:bCs/>
              </w:rPr>
              <w:t>Common Name</w:t>
            </w:r>
          </w:p>
        </w:tc>
        <w:tc>
          <w:tcPr>
            <w:tcW w:w="1956" w:type="dxa"/>
            <w:tcBorders>
              <w:top w:val="single" w:color="auto" w:sz="2" w:space="0"/>
              <w:bottom w:val="single" w:color="000000" w:sz="12" w:space="0"/>
            </w:tcBorders>
            <w:shd w:val="clear" w:color="auto" w:fill="auto"/>
          </w:tcPr>
          <w:p w:rsidRPr="00E6691C" w:rsidR="00E6691C" w:rsidP="00EC1BD3" w:rsidRDefault="00E6691C" w14:paraId="282A9553" w14:textId="77777777">
            <w:pPr>
              <w:rPr>
                <w:b/>
                <w:bCs/>
              </w:rPr>
            </w:pPr>
            <w:r w:rsidRPr="00E6691C">
              <w:rPr>
                <w:b/>
                <w:bCs/>
              </w:rPr>
              <w:t>Canopy Position</w:t>
            </w:r>
          </w:p>
        </w:tc>
      </w:tr>
      <w:tr w:rsidRPr="00E6691C" w:rsidR="00E6691C" w:rsidTr="00E6691C" w14:paraId="5E9195C7" w14:textId="77777777">
        <w:tc>
          <w:tcPr>
            <w:tcW w:w="1104" w:type="dxa"/>
            <w:tcBorders>
              <w:top w:val="single" w:color="000000" w:sz="12" w:space="0"/>
            </w:tcBorders>
            <w:shd w:val="clear" w:color="auto" w:fill="auto"/>
          </w:tcPr>
          <w:p w:rsidRPr="00E6691C" w:rsidR="00E6691C" w:rsidP="00EC1BD3" w:rsidRDefault="00E6691C" w14:paraId="58B3E36D" w14:textId="77777777">
            <w:pPr>
              <w:rPr>
                <w:bCs/>
              </w:rPr>
            </w:pPr>
            <w:r w:rsidRPr="00E6691C">
              <w:rPr>
                <w:bCs/>
              </w:rPr>
              <w:t>POTR5</w:t>
            </w:r>
          </w:p>
        </w:tc>
        <w:tc>
          <w:tcPr>
            <w:tcW w:w="2340" w:type="dxa"/>
            <w:tcBorders>
              <w:top w:val="single" w:color="000000" w:sz="12" w:space="0"/>
            </w:tcBorders>
            <w:shd w:val="clear" w:color="auto" w:fill="auto"/>
          </w:tcPr>
          <w:p w:rsidRPr="00E6691C" w:rsidR="00E6691C" w:rsidP="00EC1BD3" w:rsidRDefault="00E6691C" w14:paraId="0828BBDF" w14:textId="77777777">
            <w:proofErr w:type="spellStart"/>
            <w:r w:rsidRPr="00E6691C">
              <w:t>Populus</w:t>
            </w:r>
            <w:proofErr w:type="spellEnd"/>
            <w:r w:rsidRPr="00E6691C">
              <w:t xml:space="preserve"> </w:t>
            </w:r>
            <w:proofErr w:type="spellStart"/>
            <w:r w:rsidRPr="00E6691C">
              <w:t>tremuloides</w:t>
            </w:r>
            <w:proofErr w:type="spellEnd"/>
          </w:p>
        </w:tc>
        <w:tc>
          <w:tcPr>
            <w:tcW w:w="1860" w:type="dxa"/>
            <w:tcBorders>
              <w:top w:val="single" w:color="000000" w:sz="12" w:space="0"/>
            </w:tcBorders>
            <w:shd w:val="clear" w:color="auto" w:fill="auto"/>
          </w:tcPr>
          <w:p w:rsidRPr="00E6691C" w:rsidR="00E6691C" w:rsidP="00EC1BD3" w:rsidRDefault="00E6691C" w14:paraId="1DBC0360" w14:textId="77777777">
            <w:r w:rsidRPr="00E6691C">
              <w:t>Quaking aspen</w:t>
            </w:r>
          </w:p>
        </w:tc>
        <w:tc>
          <w:tcPr>
            <w:tcW w:w="1956" w:type="dxa"/>
            <w:tcBorders>
              <w:top w:val="single" w:color="000000" w:sz="12" w:space="0"/>
            </w:tcBorders>
            <w:shd w:val="clear" w:color="auto" w:fill="auto"/>
          </w:tcPr>
          <w:p w:rsidRPr="00E6691C" w:rsidR="00E6691C" w:rsidP="00EC1BD3" w:rsidRDefault="00E6691C" w14:paraId="50DA378A" w14:textId="77777777">
            <w:r w:rsidRPr="00E6691C">
              <w:t>Upper</w:t>
            </w:r>
          </w:p>
        </w:tc>
      </w:tr>
    </w:tbl>
    <w:p w:rsidR="00E6691C" w:rsidP="00E6691C" w:rsidRDefault="00E6691C" w14:paraId="122BDBAC" w14:textId="77777777"/>
    <w:p w:rsidR="00E6691C" w:rsidP="00E6691C" w:rsidRDefault="00E6691C" w14:paraId="379709EF" w14:textId="77777777">
      <w:pPr>
        <w:pStyle w:val="SClassInfoPara"/>
      </w:pPr>
      <w:r>
        <w:t>Description</w:t>
      </w:r>
    </w:p>
    <w:p w:rsidR="00E6691C" w:rsidP="00E6691C" w:rsidRDefault="00E6691C" w14:paraId="3864F55C" w14:textId="76F3C778">
      <w:r>
        <w:t>Canopy cover is highly variable. Conifers can invade. The stand is composed of 80%</w:t>
      </w:r>
      <w:r w:rsidR="006319B8">
        <w:t xml:space="preserve"> aspen, up to 10% conifers. </w:t>
      </w:r>
    </w:p>
    <w:p w:rsidR="00E6691C" w:rsidP="00E6691C" w:rsidRDefault="00E6691C" w14:paraId="1425949B" w14:textId="77777777"/>
    <w:p>
      <w:r>
        <w:rPr>
          <w:i/>
          <w:u w:val="single"/>
        </w:rPr>
        <w:t>Maximum Tree Size Class</w:t>
      </w:r>
      <w:br/>
      <w:r>
        <w:t>Pole 5-9" DBH</w:t>
      </w:r>
    </w:p>
    <w:p w:rsidR="00E6691C" w:rsidP="00E6691C" w:rsidRDefault="00E6691C" w14:paraId="00C2AB0C" w14:textId="1D4EBAB9">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E6691C" w:rsidP="00E6691C" w:rsidRDefault="00E6691C" w14:paraId="1A4D7FE4" w14:textId="77777777"/>
    <w:p w:rsidR="00E6691C" w:rsidP="00E6691C" w:rsidRDefault="00E6691C" w14:paraId="2A30067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E6691C" w:rsidR="00E6691C" w:rsidTr="00E6691C" w14:paraId="61567AC2" w14:textId="77777777">
        <w:tc>
          <w:tcPr>
            <w:tcW w:w="1104" w:type="dxa"/>
            <w:tcBorders>
              <w:top w:val="single" w:color="auto" w:sz="2" w:space="0"/>
              <w:bottom w:val="single" w:color="000000" w:sz="12" w:space="0"/>
            </w:tcBorders>
            <w:shd w:val="clear" w:color="auto" w:fill="auto"/>
          </w:tcPr>
          <w:p w:rsidRPr="00E6691C" w:rsidR="00E6691C" w:rsidP="00EC1BD3" w:rsidRDefault="00E6691C" w14:paraId="0F753616" w14:textId="77777777">
            <w:pPr>
              <w:rPr>
                <w:b/>
                <w:bCs/>
              </w:rPr>
            </w:pPr>
            <w:r w:rsidRPr="00E6691C">
              <w:rPr>
                <w:b/>
                <w:bCs/>
              </w:rPr>
              <w:t>Symbol</w:t>
            </w:r>
          </w:p>
        </w:tc>
        <w:tc>
          <w:tcPr>
            <w:tcW w:w="2340" w:type="dxa"/>
            <w:tcBorders>
              <w:top w:val="single" w:color="auto" w:sz="2" w:space="0"/>
              <w:bottom w:val="single" w:color="000000" w:sz="12" w:space="0"/>
            </w:tcBorders>
            <w:shd w:val="clear" w:color="auto" w:fill="auto"/>
          </w:tcPr>
          <w:p w:rsidRPr="00E6691C" w:rsidR="00E6691C" w:rsidP="00EC1BD3" w:rsidRDefault="00E6691C" w14:paraId="1EA8B393" w14:textId="77777777">
            <w:pPr>
              <w:rPr>
                <w:b/>
                <w:bCs/>
              </w:rPr>
            </w:pPr>
            <w:r w:rsidRPr="00E6691C">
              <w:rPr>
                <w:b/>
                <w:bCs/>
              </w:rPr>
              <w:t>Scientific Name</w:t>
            </w:r>
          </w:p>
        </w:tc>
        <w:tc>
          <w:tcPr>
            <w:tcW w:w="1860" w:type="dxa"/>
            <w:tcBorders>
              <w:top w:val="single" w:color="auto" w:sz="2" w:space="0"/>
              <w:bottom w:val="single" w:color="000000" w:sz="12" w:space="0"/>
            </w:tcBorders>
            <w:shd w:val="clear" w:color="auto" w:fill="auto"/>
          </w:tcPr>
          <w:p w:rsidRPr="00E6691C" w:rsidR="00E6691C" w:rsidP="00EC1BD3" w:rsidRDefault="00E6691C" w14:paraId="48FDD01D" w14:textId="77777777">
            <w:pPr>
              <w:rPr>
                <w:b/>
                <w:bCs/>
              </w:rPr>
            </w:pPr>
            <w:r w:rsidRPr="00E6691C">
              <w:rPr>
                <w:b/>
                <w:bCs/>
              </w:rPr>
              <w:t>Common Name</w:t>
            </w:r>
          </w:p>
        </w:tc>
        <w:tc>
          <w:tcPr>
            <w:tcW w:w="1956" w:type="dxa"/>
            <w:tcBorders>
              <w:top w:val="single" w:color="auto" w:sz="2" w:space="0"/>
              <w:bottom w:val="single" w:color="000000" w:sz="12" w:space="0"/>
            </w:tcBorders>
            <w:shd w:val="clear" w:color="auto" w:fill="auto"/>
          </w:tcPr>
          <w:p w:rsidRPr="00E6691C" w:rsidR="00E6691C" w:rsidP="00EC1BD3" w:rsidRDefault="00E6691C" w14:paraId="4C25CDD6" w14:textId="77777777">
            <w:pPr>
              <w:rPr>
                <w:b/>
                <w:bCs/>
              </w:rPr>
            </w:pPr>
            <w:r w:rsidRPr="00E6691C">
              <w:rPr>
                <w:b/>
                <w:bCs/>
              </w:rPr>
              <w:t>Canopy Position</w:t>
            </w:r>
          </w:p>
        </w:tc>
      </w:tr>
      <w:tr w:rsidRPr="00E6691C" w:rsidR="00E6691C" w:rsidTr="00E6691C" w14:paraId="54B7E6B7" w14:textId="77777777">
        <w:tc>
          <w:tcPr>
            <w:tcW w:w="1104" w:type="dxa"/>
            <w:tcBorders>
              <w:top w:val="single" w:color="000000" w:sz="12" w:space="0"/>
            </w:tcBorders>
            <w:shd w:val="clear" w:color="auto" w:fill="auto"/>
          </w:tcPr>
          <w:p w:rsidRPr="00E6691C" w:rsidR="00E6691C" w:rsidP="00EC1BD3" w:rsidRDefault="00E6691C" w14:paraId="4DB05385" w14:textId="77777777">
            <w:pPr>
              <w:rPr>
                <w:bCs/>
              </w:rPr>
            </w:pPr>
            <w:r w:rsidRPr="00E6691C">
              <w:rPr>
                <w:bCs/>
              </w:rPr>
              <w:t>POTR5</w:t>
            </w:r>
          </w:p>
        </w:tc>
        <w:tc>
          <w:tcPr>
            <w:tcW w:w="2340" w:type="dxa"/>
            <w:tcBorders>
              <w:top w:val="single" w:color="000000" w:sz="12" w:space="0"/>
            </w:tcBorders>
            <w:shd w:val="clear" w:color="auto" w:fill="auto"/>
          </w:tcPr>
          <w:p w:rsidRPr="00E6691C" w:rsidR="00E6691C" w:rsidP="00EC1BD3" w:rsidRDefault="00E6691C" w14:paraId="0080F681" w14:textId="77777777">
            <w:proofErr w:type="spellStart"/>
            <w:r w:rsidRPr="00E6691C">
              <w:t>Populus</w:t>
            </w:r>
            <w:proofErr w:type="spellEnd"/>
            <w:r w:rsidRPr="00E6691C">
              <w:t xml:space="preserve"> </w:t>
            </w:r>
            <w:proofErr w:type="spellStart"/>
            <w:r w:rsidRPr="00E6691C">
              <w:t>tremuloides</w:t>
            </w:r>
            <w:proofErr w:type="spellEnd"/>
          </w:p>
        </w:tc>
        <w:tc>
          <w:tcPr>
            <w:tcW w:w="1860" w:type="dxa"/>
            <w:tcBorders>
              <w:top w:val="single" w:color="000000" w:sz="12" w:space="0"/>
            </w:tcBorders>
            <w:shd w:val="clear" w:color="auto" w:fill="auto"/>
          </w:tcPr>
          <w:p w:rsidRPr="00E6691C" w:rsidR="00E6691C" w:rsidP="00EC1BD3" w:rsidRDefault="00E6691C" w14:paraId="6E7D5687" w14:textId="77777777">
            <w:r w:rsidRPr="00E6691C">
              <w:t>Quaking aspen</w:t>
            </w:r>
          </w:p>
        </w:tc>
        <w:tc>
          <w:tcPr>
            <w:tcW w:w="1956" w:type="dxa"/>
            <w:tcBorders>
              <w:top w:val="single" w:color="000000" w:sz="12" w:space="0"/>
            </w:tcBorders>
            <w:shd w:val="clear" w:color="auto" w:fill="auto"/>
          </w:tcPr>
          <w:p w:rsidRPr="00E6691C" w:rsidR="00E6691C" w:rsidP="00EC1BD3" w:rsidRDefault="00E6691C" w14:paraId="596D6491" w14:textId="77777777">
            <w:r w:rsidRPr="00E6691C">
              <w:t>Upper</w:t>
            </w:r>
          </w:p>
        </w:tc>
      </w:tr>
    </w:tbl>
    <w:p w:rsidR="00E6691C" w:rsidP="00E6691C" w:rsidRDefault="00E6691C" w14:paraId="2E1AE4BB" w14:textId="77777777"/>
    <w:p w:rsidR="00E6691C" w:rsidP="00E6691C" w:rsidRDefault="00E6691C" w14:paraId="58C5A323" w14:textId="77777777">
      <w:pPr>
        <w:pStyle w:val="SClassInfoPara"/>
      </w:pPr>
      <w:r>
        <w:t>Description</w:t>
      </w:r>
    </w:p>
    <w:p w:rsidR="00E6691C" w:rsidP="00E6691C" w:rsidRDefault="00E6691C" w14:paraId="31106150" w14:textId="3CEBDF4A">
      <w:r>
        <w:t>Aspen 5-16in DBH. This is a pure aspen stage. Mixed aspen overstory dominance. An insect/</w:t>
      </w:r>
      <w:r w:rsidR="00F56B42">
        <w:t xml:space="preserve"> </w:t>
      </w:r>
      <w:r>
        <w:t xml:space="preserve">disease disturbance will </w:t>
      </w:r>
      <w:r w:rsidR="006F4123">
        <w:t xml:space="preserve">typical </w:t>
      </w:r>
      <w:r>
        <w:t xml:space="preserve">kill the larger stems. </w:t>
      </w:r>
    </w:p>
    <w:p w:rsidR="00E6691C" w:rsidP="00E6691C" w:rsidRDefault="00E6691C" w14:paraId="5C720D9B" w14:textId="77777777"/>
    <w:p>
      <w:r>
        <w:rPr>
          <w:i/>
          <w:u w:val="single"/>
        </w:rPr>
        <w:t>Maximum Tree Size Class</w:t>
      </w:r>
      <w:br/>
      <w:r>
        <w:t>Medium 9-21" DBH</w:t>
      </w:r>
    </w:p>
    <w:p w:rsidR="00E6691C" w:rsidP="00E6691C" w:rsidRDefault="00E6691C" w14:paraId="1E80E175" w14:textId="705E0772">
      <w:pPr>
        <w:pStyle w:val="InfoPara"/>
        <w:pBdr>
          <w:top w:val="single" w:color="auto" w:sz="4" w:space="1"/>
        </w:pBdr>
      </w:pPr>
      <w:r xmlns:w="http://schemas.openxmlformats.org/wordprocessingml/2006/main">
        <w:t>Class D</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E6691C" w:rsidP="00E6691C" w:rsidRDefault="00E6691C" w14:paraId="74CB5AD0" w14:textId="77777777"/>
    <w:p w:rsidR="00E6691C" w:rsidP="00E6691C" w:rsidRDefault="00E6691C" w14:paraId="3867C9A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340"/>
        <w:gridCol w:w="1860"/>
        <w:gridCol w:w="1956"/>
      </w:tblGrid>
      <w:tr w:rsidRPr="00E6691C" w:rsidR="00E6691C" w:rsidTr="00E6691C" w14:paraId="18E43C0D" w14:textId="77777777">
        <w:tc>
          <w:tcPr>
            <w:tcW w:w="1212" w:type="dxa"/>
            <w:tcBorders>
              <w:top w:val="single" w:color="auto" w:sz="2" w:space="0"/>
              <w:bottom w:val="single" w:color="000000" w:sz="12" w:space="0"/>
            </w:tcBorders>
            <w:shd w:val="clear" w:color="auto" w:fill="auto"/>
          </w:tcPr>
          <w:p w:rsidRPr="00E6691C" w:rsidR="00E6691C" w:rsidP="00EC1BD3" w:rsidRDefault="00E6691C" w14:paraId="00B11C9D" w14:textId="77777777">
            <w:pPr>
              <w:rPr>
                <w:b/>
                <w:bCs/>
              </w:rPr>
            </w:pPr>
            <w:r w:rsidRPr="00E6691C">
              <w:rPr>
                <w:b/>
                <w:bCs/>
              </w:rPr>
              <w:t>Symbol</w:t>
            </w:r>
          </w:p>
        </w:tc>
        <w:tc>
          <w:tcPr>
            <w:tcW w:w="2340" w:type="dxa"/>
            <w:tcBorders>
              <w:top w:val="single" w:color="auto" w:sz="2" w:space="0"/>
              <w:bottom w:val="single" w:color="000000" w:sz="12" w:space="0"/>
            </w:tcBorders>
            <w:shd w:val="clear" w:color="auto" w:fill="auto"/>
          </w:tcPr>
          <w:p w:rsidRPr="00E6691C" w:rsidR="00E6691C" w:rsidP="00EC1BD3" w:rsidRDefault="00E6691C" w14:paraId="25A364F0" w14:textId="77777777">
            <w:pPr>
              <w:rPr>
                <w:b/>
                <w:bCs/>
              </w:rPr>
            </w:pPr>
            <w:r w:rsidRPr="00E6691C">
              <w:rPr>
                <w:b/>
                <w:bCs/>
              </w:rPr>
              <w:t>Scientific Name</w:t>
            </w:r>
          </w:p>
        </w:tc>
        <w:tc>
          <w:tcPr>
            <w:tcW w:w="1860" w:type="dxa"/>
            <w:tcBorders>
              <w:top w:val="single" w:color="auto" w:sz="2" w:space="0"/>
              <w:bottom w:val="single" w:color="000000" w:sz="12" w:space="0"/>
            </w:tcBorders>
            <w:shd w:val="clear" w:color="auto" w:fill="auto"/>
          </w:tcPr>
          <w:p w:rsidRPr="00E6691C" w:rsidR="00E6691C" w:rsidP="00EC1BD3" w:rsidRDefault="00E6691C" w14:paraId="086423FB" w14:textId="77777777">
            <w:pPr>
              <w:rPr>
                <w:b/>
                <w:bCs/>
              </w:rPr>
            </w:pPr>
            <w:r w:rsidRPr="00E6691C">
              <w:rPr>
                <w:b/>
                <w:bCs/>
              </w:rPr>
              <w:t>Common Name</w:t>
            </w:r>
          </w:p>
        </w:tc>
        <w:tc>
          <w:tcPr>
            <w:tcW w:w="1956" w:type="dxa"/>
            <w:tcBorders>
              <w:top w:val="single" w:color="auto" w:sz="2" w:space="0"/>
              <w:bottom w:val="single" w:color="000000" w:sz="12" w:space="0"/>
            </w:tcBorders>
            <w:shd w:val="clear" w:color="auto" w:fill="auto"/>
          </w:tcPr>
          <w:p w:rsidRPr="00E6691C" w:rsidR="00E6691C" w:rsidP="00EC1BD3" w:rsidRDefault="00E6691C" w14:paraId="04C51C88" w14:textId="77777777">
            <w:pPr>
              <w:rPr>
                <w:b/>
                <w:bCs/>
              </w:rPr>
            </w:pPr>
            <w:r w:rsidRPr="00E6691C">
              <w:rPr>
                <w:b/>
                <w:bCs/>
              </w:rPr>
              <w:t>Canopy Position</w:t>
            </w:r>
          </w:p>
        </w:tc>
      </w:tr>
      <w:tr w:rsidRPr="00E6691C" w:rsidR="00E6691C" w:rsidTr="00E6691C" w14:paraId="462B92B3" w14:textId="77777777">
        <w:tc>
          <w:tcPr>
            <w:tcW w:w="1212" w:type="dxa"/>
            <w:tcBorders>
              <w:top w:val="single" w:color="000000" w:sz="12" w:space="0"/>
            </w:tcBorders>
            <w:shd w:val="clear" w:color="auto" w:fill="auto"/>
          </w:tcPr>
          <w:p w:rsidRPr="00E6691C" w:rsidR="00E6691C" w:rsidP="00EC1BD3" w:rsidRDefault="00E6691C" w14:paraId="06E0881E" w14:textId="77777777">
            <w:pPr>
              <w:rPr>
                <w:bCs/>
              </w:rPr>
            </w:pPr>
            <w:r w:rsidRPr="00E6691C">
              <w:rPr>
                <w:bCs/>
              </w:rPr>
              <w:t>POTR5</w:t>
            </w:r>
          </w:p>
        </w:tc>
        <w:tc>
          <w:tcPr>
            <w:tcW w:w="2340" w:type="dxa"/>
            <w:tcBorders>
              <w:top w:val="single" w:color="000000" w:sz="12" w:space="0"/>
            </w:tcBorders>
            <w:shd w:val="clear" w:color="auto" w:fill="auto"/>
          </w:tcPr>
          <w:p w:rsidRPr="00E6691C" w:rsidR="00E6691C" w:rsidP="00EC1BD3" w:rsidRDefault="00E6691C" w14:paraId="6ED2AA5E" w14:textId="77777777">
            <w:proofErr w:type="spellStart"/>
            <w:r w:rsidRPr="00E6691C">
              <w:t>Populus</w:t>
            </w:r>
            <w:proofErr w:type="spellEnd"/>
            <w:r w:rsidRPr="00E6691C">
              <w:t xml:space="preserve"> </w:t>
            </w:r>
            <w:proofErr w:type="spellStart"/>
            <w:r w:rsidRPr="00E6691C">
              <w:t>tremuloides</w:t>
            </w:r>
            <w:proofErr w:type="spellEnd"/>
          </w:p>
        </w:tc>
        <w:tc>
          <w:tcPr>
            <w:tcW w:w="1860" w:type="dxa"/>
            <w:tcBorders>
              <w:top w:val="single" w:color="000000" w:sz="12" w:space="0"/>
            </w:tcBorders>
            <w:shd w:val="clear" w:color="auto" w:fill="auto"/>
          </w:tcPr>
          <w:p w:rsidRPr="00E6691C" w:rsidR="00E6691C" w:rsidP="00EC1BD3" w:rsidRDefault="00E6691C" w14:paraId="22DEDAF0" w14:textId="77777777">
            <w:r w:rsidRPr="00E6691C">
              <w:t>Quaking aspen</w:t>
            </w:r>
          </w:p>
        </w:tc>
        <w:tc>
          <w:tcPr>
            <w:tcW w:w="1956" w:type="dxa"/>
            <w:tcBorders>
              <w:top w:val="single" w:color="000000" w:sz="12" w:space="0"/>
            </w:tcBorders>
            <w:shd w:val="clear" w:color="auto" w:fill="auto"/>
          </w:tcPr>
          <w:p w:rsidRPr="00E6691C" w:rsidR="00E6691C" w:rsidP="00EC1BD3" w:rsidRDefault="00E6691C" w14:paraId="5A81F1F1" w14:textId="77777777">
            <w:r w:rsidRPr="00E6691C">
              <w:t>Upper</w:t>
            </w:r>
          </w:p>
        </w:tc>
      </w:tr>
      <w:tr w:rsidRPr="00E6691C" w:rsidR="00E6691C" w:rsidTr="00E6691C" w14:paraId="2D22E0B7" w14:textId="77777777">
        <w:tc>
          <w:tcPr>
            <w:tcW w:w="1212" w:type="dxa"/>
            <w:shd w:val="clear" w:color="auto" w:fill="auto"/>
          </w:tcPr>
          <w:p w:rsidRPr="00E6691C" w:rsidR="00E6691C" w:rsidP="00EC1BD3" w:rsidRDefault="00E6691C" w14:paraId="10A7C94D" w14:textId="77777777">
            <w:pPr>
              <w:rPr>
                <w:bCs/>
              </w:rPr>
            </w:pPr>
            <w:r w:rsidRPr="00E6691C">
              <w:rPr>
                <w:bCs/>
              </w:rPr>
              <w:lastRenderedPageBreak/>
              <w:t>PIPO</w:t>
            </w:r>
          </w:p>
        </w:tc>
        <w:tc>
          <w:tcPr>
            <w:tcW w:w="2340" w:type="dxa"/>
            <w:shd w:val="clear" w:color="auto" w:fill="auto"/>
          </w:tcPr>
          <w:p w:rsidRPr="00E6691C" w:rsidR="00E6691C" w:rsidP="00EC1BD3" w:rsidRDefault="00E6691C" w14:paraId="0FE25482" w14:textId="77777777">
            <w:r w:rsidRPr="00E6691C">
              <w:t>Pinus ponderosa</w:t>
            </w:r>
          </w:p>
        </w:tc>
        <w:tc>
          <w:tcPr>
            <w:tcW w:w="1860" w:type="dxa"/>
            <w:shd w:val="clear" w:color="auto" w:fill="auto"/>
          </w:tcPr>
          <w:p w:rsidRPr="00E6691C" w:rsidR="00E6691C" w:rsidP="00EC1BD3" w:rsidRDefault="00E6691C" w14:paraId="78D0C847" w14:textId="77777777">
            <w:r w:rsidRPr="00E6691C">
              <w:t>Ponderosa pine</w:t>
            </w:r>
          </w:p>
        </w:tc>
        <w:tc>
          <w:tcPr>
            <w:tcW w:w="1956" w:type="dxa"/>
            <w:shd w:val="clear" w:color="auto" w:fill="auto"/>
          </w:tcPr>
          <w:p w:rsidRPr="00E6691C" w:rsidR="00E6691C" w:rsidP="00EC1BD3" w:rsidRDefault="00E6691C" w14:paraId="7CA04FD0" w14:textId="77777777">
            <w:r w:rsidRPr="00E6691C">
              <w:t>Mid-Upper</w:t>
            </w:r>
          </w:p>
        </w:tc>
      </w:tr>
      <w:tr w:rsidRPr="00E6691C" w:rsidR="00E6691C" w:rsidTr="00E6691C" w14:paraId="5077C365" w14:textId="77777777">
        <w:tc>
          <w:tcPr>
            <w:tcW w:w="1212" w:type="dxa"/>
            <w:shd w:val="clear" w:color="auto" w:fill="auto"/>
          </w:tcPr>
          <w:p w:rsidRPr="00E6691C" w:rsidR="00E6691C" w:rsidP="00EC1BD3" w:rsidRDefault="00E6691C" w14:paraId="2E139397" w14:textId="77777777">
            <w:pPr>
              <w:rPr>
                <w:bCs/>
              </w:rPr>
            </w:pPr>
            <w:r w:rsidRPr="00E6691C">
              <w:rPr>
                <w:bCs/>
              </w:rPr>
              <w:t>PSEUD7</w:t>
            </w:r>
          </w:p>
        </w:tc>
        <w:tc>
          <w:tcPr>
            <w:tcW w:w="2340" w:type="dxa"/>
            <w:shd w:val="clear" w:color="auto" w:fill="auto"/>
          </w:tcPr>
          <w:p w:rsidRPr="00E6691C" w:rsidR="00E6691C" w:rsidP="00EC1BD3" w:rsidRDefault="00E6691C" w14:paraId="4011C9CB" w14:textId="77777777">
            <w:proofErr w:type="spellStart"/>
            <w:r w:rsidRPr="00E6691C">
              <w:t>Pseudotsuga</w:t>
            </w:r>
            <w:proofErr w:type="spellEnd"/>
          </w:p>
        </w:tc>
        <w:tc>
          <w:tcPr>
            <w:tcW w:w="1860" w:type="dxa"/>
            <w:shd w:val="clear" w:color="auto" w:fill="auto"/>
          </w:tcPr>
          <w:p w:rsidRPr="00E6691C" w:rsidR="00E6691C" w:rsidP="00EC1BD3" w:rsidRDefault="00E6691C" w14:paraId="05774498" w14:textId="77777777">
            <w:r w:rsidRPr="00E6691C">
              <w:t>Douglas-fir</w:t>
            </w:r>
          </w:p>
        </w:tc>
        <w:tc>
          <w:tcPr>
            <w:tcW w:w="1956" w:type="dxa"/>
            <w:shd w:val="clear" w:color="auto" w:fill="auto"/>
          </w:tcPr>
          <w:p w:rsidRPr="00E6691C" w:rsidR="00E6691C" w:rsidP="00EC1BD3" w:rsidRDefault="00E6691C" w14:paraId="4B8F3882" w14:textId="77777777">
            <w:r w:rsidRPr="00E6691C">
              <w:t>Mid-Upper</w:t>
            </w:r>
          </w:p>
        </w:tc>
      </w:tr>
    </w:tbl>
    <w:p w:rsidR="00E6691C" w:rsidP="00E6691C" w:rsidRDefault="00E6691C" w14:paraId="1D8FD050" w14:textId="77777777"/>
    <w:p w:rsidR="00E6691C" w:rsidP="00E6691C" w:rsidRDefault="00E6691C" w14:paraId="31373FA4" w14:textId="77777777">
      <w:pPr>
        <w:pStyle w:val="SClassInfoPara"/>
      </w:pPr>
      <w:r>
        <w:t>Description</w:t>
      </w:r>
    </w:p>
    <w:p w:rsidR="00E6691C" w:rsidP="00E6691C" w:rsidRDefault="00E6691C" w14:paraId="2F91415C" w14:textId="34C266DF">
      <w:r>
        <w:t xml:space="preserve">Aspen 5-16in DBH dominate with conifer understory up to co-dominance: 80% aspen overstory. Conifers (e.g., ponderosa pine) are assumed more resistant to fire than aspen and will likely cause the progressive suppression of aspen. </w:t>
      </w:r>
    </w:p>
    <w:p w:rsidR="00E6691C" w:rsidP="00E6691C" w:rsidRDefault="00E6691C" w14:paraId="72852489" w14:textId="77777777"/>
    <w:p>
      <w:r>
        <w:rPr>
          <w:i/>
          <w:u w:val="single"/>
        </w:rPr>
        <w:t>Maximum Tree Size Class</w:t>
      </w:r>
      <w:br/>
      <w:r>
        <w:t>Medium 9-21" DBH</w:t>
      </w:r>
    </w:p>
    <w:p w:rsidR="00E6691C" w:rsidP="00E6691C" w:rsidRDefault="00E6691C" w14:paraId="78D78BDC" w14:textId="77777777">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6691C" w:rsidP="00E6691C" w:rsidRDefault="00E6691C" w14:paraId="644E12EB" w14:textId="77777777"/>
    <w:p w:rsidR="00E6691C" w:rsidP="00E6691C" w:rsidRDefault="00E6691C" w14:paraId="2238B97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1860"/>
        <w:gridCol w:w="1956"/>
      </w:tblGrid>
      <w:tr w:rsidRPr="00E6691C" w:rsidR="00E6691C" w:rsidTr="00E6691C" w14:paraId="021B4E18" w14:textId="77777777">
        <w:tc>
          <w:tcPr>
            <w:tcW w:w="1104" w:type="dxa"/>
            <w:tcBorders>
              <w:top w:val="single" w:color="auto" w:sz="2" w:space="0"/>
              <w:bottom w:val="single" w:color="000000" w:sz="12" w:space="0"/>
            </w:tcBorders>
            <w:shd w:val="clear" w:color="auto" w:fill="auto"/>
          </w:tcPr>
          <w:p w:rsidRPr="00E6691C" w:rsidR="00E6691C" w:rsidP="00EC1BD3" w:rsidRDefault="00E6691C" w14:paraId="7530840A" w14:textId="77777777">
            <w:pPr>
              <w:rPr>
                <w:b/>
                <w:bCs/>
              </w:rPr>
            </w:pPr>
            <w:r w:rsidRPr="00E6691C">
              <w:rPr>
                <w:b/>
                <w:bCs/>
              </w:rPr>
              <w:t>Symbol</w:t>
            </w:r>
          </w:p>
        </w:tc>
        <w:tc>
          <w:tcPr>
            <w:tcW w:w="2556" w:type="dxa"/>
            <w:tcBorders>
              <w:top w:val="single" w:color="auto" w:sz="2" w:space="0"/>
              <w:bottom w:val="single" w:color="000000" w:sz="12" w:space="0"/>
            </w:tcBorders>
            <w:shd w:val="clear" w:color="auto" w:fill="auto"/>
          </w:tcPr>
          <w:p w:rsidRPr="00E6691C" w:rsidR="00E6691C" w:rsidP="00EC1BD3" w:rsidRDefault="00E6691C" w14:paraId="61466419" w14:textId="77777777">
            <w:pPr>
              <w:rPr>
                <w:b/>
                <w:bCs/>
              </w:rPr>
            </w:pPr>
            <w:r w:rsidRPr="00E6691C">
              <w:rPr>
                <w:b/>
                <w:bCs/>
              </w:rPr>
              <w:t>Scientific Name</w:t>
            </w:r>
          </w:p>
        </w:tc>
        <w:tc>
          <w:tcPr>
            <w:tcW w:w="1860" w:type="dxa"/>
            <w:tcBorders>
              <w:top w:val="single" w:color="auto" w:sz="2" w:space="0"/>
              <w:bottom w:val="single" w:color="000000" w:sz="12" w:space="0"/>
            </w:tcBorders>
            <w:shd w:val="clear" w:color="auto" w:fill="auto"/>
          </w:tcPr>
          <w:p w:rsidRPr="00E6691C" w:rsidR="00E6691C" w:rsidP="00EC1BD3" w:rsidRDefault="00E6691C" w14:paraId="647B05A5" w14:textId="77777777">
            <w:pPr>
              <w:rPr>
                <w:b/>
                <w:bCs/>
              </w:rPr>
            </w:pPr>
            <w:r w:rsidRPr="00E6691C">
              <w:rPr>
                <w:b/>
                <w:bCs/>
              </w:rPr>
              <w:t>Common Name</w:t>
            </w:r>
          </w:p>
        </w:tc>
        <w:tc>
          <w:tcPr>
            <w:tcW w:w="1956" w:type="dxa"/>
            <w:tcBorders>
              <w:top w:val="single" w:color="auto" w:sz="2" w:space="0"/>
              <w:bottom w:val="single" w:color="000000" w:sz="12" w:space="0"/>
            </w:tcBorders>
            <w:shd w:val="clear" w:color="auto" w:fill="auto"/>
          </w:tcPr>
          <w:p w:rsidRPr="00E6691C" w:rsidR="00E6691C" w:rsidP="00EC1BD3" w:rsidRDefault="00E6691C" w14:paraId="5E9480BA" w14:textId="77777777">
            <w:pPr>
              <w:rPr>
                <w:b/>
                <w:bCs/>
              </w:rPr>
            </w:pPr>
            <w:r w:rsidRPr="00E6691C">
              <w:rPr>
                <w:b/>
                <w:bCs/>
              </w:rPr>
              <w:t>Canopy Position</w:t>
            </w:r>
          </w:p>
        </w:tc>
      </w:tr>
      <w:tr w:rsidRPr="00E6691C" w:rsidR="00E6691C" w:rsidTr="00E6691C" w14:paraId="49C855D3" w14:textId="77777777">
        <w:tc>
          <w:tcPr>
            <w:tcW w:w="1104" w:type="dxa"/>
            <w:tcBorders>
              <w:top w:val="single" w:color="000000" w:sz="12" w:space="0"/>
            </w:tcBorders>
            <w:shd w:val="clear" w:color="auto" w:fill="auto"/>
          </w:tcPr>
          <w:p w:rsidRPr="00E6691C" w:rsidR="00E6691C" w:rsidP="00EC1BD3" w:rsidRDefault="00E6691C" w14:paraId="6C8F9F1F" w14:textId="77777777">
            <w:pPr>
              <w:rPr>
                <w:bCs/>
              </w:rPr>
            </w:pPr>
            <w:r w:rsidRPr="00E6691C">
              <w:rPr>
                <w:bCs/>
              </w:rPr>
              <w:t>PIPO</w:t>
            </w:r>
          </w:p>
        </w:tc>
        <w:tc>
          <w:tcPr>
            <w:tcW w:w="2556" w:type="dxa"/>
            <w:tcBorders>
              <w:top w:val="single" w:color="000000" w:sz="12" w:space="0"/>
            </w:tcBorders>
            <w:shd w:val="clear" w:color="auto" w:fill="auto"/>
          </w:tcPr>
          <w:p w:rsidRPr="00E6691C" w:rsidR="00E6691C" w:rsidP="00EC1BD3" w:rsidRDefault="00E6691C" w14:paraId="5CD84F24" w14:textId="77777777">
            <w:r w:rsidRPr="00E6691C">
              <w:t>Pinus ponderosa</w:t>
            </w:r>
          </w:p>
        </w:tc>
        <w:tc>
          <w:tcPr>
            <w:tcW w:w="1860" w:type="dxa"/>
            <w:tcBorders>
              <w:top w:val="single" w:color="000000" w:sz="12" w:space="0"/>
            </w:tcBorders>
            <w:shd w:val="clear" w:color="auto" w:fill="auto"/>
          </w:tcPr>
          <w:p w:rsidRPr="00E6691C" w:rsidR="00E6691C" w:rsidP="00EC1BD3" w:rsidRDefault="00E6691C" w14:paraId="7160F19D" w14:textId="77777777">
            <w:r w:rsidRPr="00E6691C">
              <w:t>Ponderosa pine</w:t>
            </w:r>
          </w:p>
        </w:tc>
        <w:tc>
          <w:tcPr>
            <w:tcW w:w="1956" w:type="dxa"/>
            <w:tcBorders>
              <w:top w:val="single" w:color="000000" w:sz="12" w:space="0"/>
            </w:tcBorders>
            <w:shd w:val="clear" w:color="auto" w:fill="auto"/>
          </w:tcPr>
          <w:p w:rsidRPr="00E6691C" w:rsidR="00E6691C" w:rsidP="00EC1BD3" w:rsidRDefault="00E6691C" w14:paraId="2F221690" w14:textId="77777777">
            <w:r w:rsidRPr="00E6691C">
              <w:t>Upper</w:t>
            </w:r>
          </w:p>
        </w:tc>
      </w:tr>
      <w:tr w:rsidRPr="00C95D00" w:rsidR="00C95D00" w:rsidTr="00C95D00" w14:paraId="3EFDA113" w14:textId="77777777">
        <w:tc>
          <w:tcPr>
            <w:tcW w:w="1104" w:type="dxa"/>
            <w:shd w:val="clear" w:color="auto" w:fill="auto"/>
          </w:tcPr>
          <w:p w:rsidRPr="00845DCF" w:rsidR="00C95D00" w:rsidP="00EC1BD3" w:rsidRDefault="00C95D00" w14:paraId="48992460" w14:textId="77777777">
            <w:pPr>
              <w:rPr>
                <w:bCs/>
              </w:rPr>
            </w:pPr>
            <w:r w:rsidRPr="00845DCF">
              <w:rPr>
                <w:bCs/>
              </w:rPr>
              <w:t>PICO</w:t>
            </w:r>
          </w:p>
        </w:tc>
        <w:tc>
          <w:tcPr>
            <w:tcW w:w="2556" w:type="dxa"/>
            <w:shd w:val="clear" w:color="auto" w:fill="auto"/>
          </w:tcPr>
          <w:p w:rsidRPr="00845DCF" w:rsidR="00C95D00" w:rsidP="00EC1BD3" w:rsidRDefault="00C95D00" w14:paraId="3615488C" w14:textId="77777777">
            <w:r w:rsidRPr="00845DCF">
              <w:t xml:space="preserve">Pinus </w:t>
            </w:r>
            <w:proofErr w:type="spellStart"/>
            <w:r w:rsidRPr="00845DCF">
              <w:t>contorta</w:t>
            </w:r>
            <w:proofErr w:type="spellEnd"/>
          </w:p>
        </w:tc>
        <w:tc>
          <w:tcPr>
            <w:tcW w:w="1860" w:type="dxa"/>
            <w:shd w:val="clear" w:color="auto" w:fill="auto"/>
          </w:tcPr>
          <w:p w:rsidRPr="00C95D00" w:rsidR="00C95D00" w:rsidP="00EC1BD3" w:rsidRDefault="00C95D00" w14:paraId="698CFC3F" w14:textId="77777777">
            <w:r w:rsidRPr="00C95D00">
              <w:t>Lodgepole pine</w:t>
            </w:r>
          </w:p>
        </w:tc>
        <w:tc>
          <w:tcPr>
            <w:tcW w:w="1956" w:type="dxa"/>
            <w:shd w:val="clear" w:color="auto" w:fill="auto"/>
          </w:tcPr>
          <w:p w:rsidRPr="00C95D00" w:rsidR="00C95D00" w:rsidP="00EC1BD3" w:rsidRDefault="00C95D00" w14:paraId="60B5F179" w14:textId="77777777">
            <w:r w:rsidRPr="00C95D00">
              <w:t>Upper</w:t>
            </w:r>
          </w:p>
        </w:tc>
      </w:tr>
      <w:tr w:rsidRPr="00E6691C" w:rsidR="00E6691C" w:rsidTr="00E6691C" w14:paraId="7DCCD710" w14:textId="77777777">
        <w:tc>
          <w:tcPr>
            <w:tcW w:w="1104" w:type="dxa"/>
            <w:shd w:val="clear" w:color="auto" w:fill="auto"/>
          </w:tcPr>
          <w:p w:rsidRPr="00E6691C" w:rsidR="00E6691C" w:rsidP="00EC1BD3" w:rsidRDefault="00E6691C" w14:paraId="25914C61" w14:textId="77777777">
            <w:pPr>
              <w:rPr>
                <w:bCs/>
              </w:rPr>
            </w:pPr>
            <w:r w:rsidRPr="00E6691C">
              <w:rPr>
                <w:bCs/>
              </w:rPr>
              <w:t>PSME</w:t>
            </w:r>
          </w:p>
        </w:tc>
        <w:tc>
          <w:tcPr>
            <w:tcW w:w="2556" w:type="dxa"/>
            <w:shd w:val="clear" w:color="auto" w:fill="auto"/>
          </w:tcPr>
          <w:p w:rsidRPr="00E6691C" w:rsidR="00E6691C" w:rsidP="00EC1BD3" w:rsidRDefault="00E6691C" w14:paraId="522BFF14" w14:textId="77777777">
            <w:proofErr w:type="spellStart"/>
            <w:r w:rsidRPr="00E6691C">
              <w:t>Pseudotsuga</w:t>
            </w:r>
            <w:proofErr w:type="spellEnd"/>
            <w:r w:rsidRPr="00E6691C">
              <w:t xml:space="preserve"> </w:t>
            </w:r>
            <w:proofErr w:type="spellStart"/>
            <w:r w:rsidRPr="00E6691C">
              <w:t>menziesii</w:t>
            </w:r>
            <w:proofErr w:type="spellEnd"/>
          </w:p>
        </w:tc>
        <w:tc>
          <w:tcPr>
            <w:tcW w:w="1860" w:type="dxa"/>
            <w:shd w:val="clear" w:color="auto" w:fill="auto"/>
          </w:tcPr>
          <w:p w:rsidRPr="00E6691C" w:rsidR="00E6691C" w:rsidP="00EC1BD3" w:rsidRDefault="00E6691C" w14:paraId="7CE573EF" w14:textId="77777777">
            <w:r w:rsidRPr="00E6691C">
              <w:t>Douglas-fir</w:t>
            </w:r>
          </w:p>
        </w:tc>
        <w:tc>
          <w:tcPr>
            <w:tcW w:w="1956" w:type="dxa"/>
            <w:shd w:val="clear" w:color="auto" w:fill="auto"/>
          </w:tcPr>
          <w:p w:rsidRPr="00E6691C" w:rsidR="00E6691C" w:rsidP="00EC1BD3" w:rsidRDefault="00E6691C" w14:paraId="099D9795" w14:textId="77777777">
            <w:r w:rsidRPr="00E6691C">
              <w:t>Upper</w:t>
            </w:r>
          </w:p>
        </w:tc>
      </w:tr>
      <w:tr w:rsidRPr="00E6691C" w:rsidR="00E6691C" w:rsidTr="00E6691C" w14:paraId="1D4952E9" w14:textId="77777777">
        <w:tc>
          <w:tcPr>
            <w:tcW w:w="1104" w:type="dxa"/>
            <w:shd w:val="clear" w:color="auto" w:fill="auto"/>
          </w:tcPr>
          <w:p w:rsidRPr="00E6691C" w:rsidR="00E6691C" w:rsidP="00EC1BD3" w:rsidRDefault="00E6691C" w14:paraId="366379E6" w14:textId="77777777">
            <w:pPr>
              <w:rPr>
                <w:bCs/>
              </w:rPr>
            </w:pPr>
            <w:r w:rsidRPr="00E6691C">
              <w:rPr>
                <w:bCs/>
              </w:rPr>
              <w:t>POTR5</w:t>
            </w:r>
          </w:p>
        </w:tc>
        <w:tc>
          <w:tcPr>
            <w:tcW w:w="2556" w:type="dxa"/>
            <w:shd w:val="clear" w:color="auto" w:fill="auto"/>
          </w:tcPr>
          <w:p w:rsidRPr="00E6691C" w:rsidR="00E6691C" w:rsidP="00EC1BD3" w:rsidRDefault="00E6691C" w14:paraId="2148346A" w14:textId="77777777">
            <w:proofErr w:type="spellStart"/>
            <w:r w:rsidRPr="00E6691C">
              <w:t>Populus</w:t>
            </w:r>
            <w:proofErr w:type="spellEnd"/>
            <w:r w:rsidRPr="00E6691C">
              <w:t xml:space="preserve"> </w:t>
            </w:r>
            <w:proofErr w:type="spellStart"/>
            <w:r w:rsidRPr="00E6691C">
              <w:t>tremuloides</w:t>
            </w:r>
            <w:proofErr w:type="spellEnd"/>
          </w:p>
        </w:tc>
        <w:tc>
          <w:tcPr>
            <w:tcW w:w="1860" w:type="dxa"/>
            <w:shd w:val="clear" w:color="auto" w:fill="auto"/>
          </w:tcPr>
          <w:p w:rsidRPr="00E6691C" w:rsidR="00E6691C" w:rsidP="00EC1BD3" w:rsidRDefault="00E6691C" w14:paraId="6A0F8166" w14:textId="77777777">
            <w:r w:rsidRPr="00E6691C">
              <w:t>Quaking aspen</w:t>
            </w:r>
          </w:p>
        </w:tc>
        <w:tc>
          <w:tcPr>
            <w:tcW w:w="1956" w:type="dxa"/>
            <w:shd w:val="clear" w:color="auto" w:fill="auto"/>
          </w:tcPr>
          <w:p w:rsidRPr="00E6691C" w:rsidR="00E6691C" w:rsidP="00EC1BD3" w:rsidRDefault="00E6691C" w14:paraId="6FE41D6A" w14:textId="77777777">
            <w:r w:rsidRPr="00E6691C">
              <w:t>Mid-Upper</w:t>
            </w:r>
          </w:p>
        </w:tc>
      </w:tr>
    </w:tbl>
    <w:p w:rsidR="00E6691C" w:rsidP="00E6691C" w:rsidRDefault="00E6691C" w14:paraId="20FE8199" w14:textId="77777777"/>
    <w:p w:rsidR="00E6691C" w:rsidP="00E6691C" w:rsidRDefault="00E6691C" w14:paraId="5EBE92F6" w14:textId="77777777">
      <w:pPr>
        <w:pStyle w:val="SClassInfoPara"/>
      </w:pPr>
      <w:r>
        <w:t>Description</w:t>
      </w:r>
    </w:p>
    <w:p w:rsidR="00E6691C" w:rsidP="00E6691C" w:rsidRDefault="006F4123" w14:paraId="5018D30A" w14:textId="232DF34E">
      <w:r>
        <w:t xml:space="preserve">Conifers dominate. </w:t>
      </w:r>
      <w:r w:rsidR="00E6691C">
        <w:t xml:space="preserve">Aspen </w:t>
      </w:r>
      <w:r w:rsidR="00F56B42">
        <w:t>&gt;</w:t>
      </w:r>
      <w:r w:rsidR="00E6691C">
        <w:t>16in DBH, mixed conifer mixed sizes, main overstory is conifers</w:t>
      </w:r>
      <w:r w:rsidR="00F56B42">
        <w:t>; &gt;</w:t>
      </w:r>
      <w:r w:rsidR="00E6691C">
        <w:t xml:space="preserve">50% conifer in the overstory. </w:t>
      </w:r>
    </w:p>
    <w:p w:rsidR="00E6691C" w:rsidP="00E6691C" w:rsidRDefault="00E6691C" w14:paraId="63650125"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Late1:ALL</w:t>
            </w:r>
          </w:p>
        </w:tc>
        <w:tc>
          <w:p>
            <w:pPr>
              <w:jc w:val="center"/>
            </w:pPr>
            <w:r>
              <w:rPr>
                <w:sz w:val="20"/>
              </w:rPr>
              <w:t>79</w:t>
            </w:r>
          </w:p>
        </w:tc>
      </w:tr>
      <w:tr>
        <w:tc>
          <w:p>
            <w:pPr>
              <w:jc w:val="center"/>
            </w:pPr>
            <w:r>
              <w:rPr>
                <w:sz w:val="20"/>
              </w:rPr>
              <w:t>Mid2:CLS</w:t>
            </w:r>
          </w:p>
        </w:tc>
        <w:tc>
          <w:p>
            <w:pPr>
              <w:jc w:val="center"/>
            </w:pPr>
            <w:r>
              <w:rPr>
                <w:sz w:val="20"/>
              </w:rPr>
              <w:t>80</w:t>
            </w:r>
          </w:p>
        </w:tc>
        <w:tc>
          <w:p>
            <w:pPr>
              <w:jc w:val="center"/>
            </w:pPr>
            <w:r>
              <w:rPr>
                <w:sz w:val="20"/>
              </w:rPr>
              <w:t>Mid2:CLS</w:t>
            </w:r>
          </w:p>
        </w:tc>
        <w:tc>
          <w:p>
            <w:pPr>
              <w:jc w:val="center"/>
            </w:pPr>
            <w:r>
              <w:rPr>
                <w:sz w:val="20"/>
              </w:rPr>
              <w:t>999</w:t>
            </w:r>
          </w:p>
        </w:tc>
      </w:tr>
      <w:tr>
        <w:tc>
          <w:p>
            <w:pPr>
              <w:jc w:val="center"/>
            </w:pPr>
            <w:r>
              <w:rPr>
                <w:sz w:val="20"/>
              </w:rPr>
              <w:t>Late1:ALL</w:t>
            </w:r>
          </w:p>
        </w:tc>
        <w:tc>
          <w:p>
            <w:pPr>
              <w:jc w:val="center"/>
            </w:pPr>
            <w:r>
              <w:rPr>
                <w:sz w:val="20"/>
              </w:rPr>
              <w:t>80</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Mid2:CLS</w:t>
            </w:r>
          </w:p>
        </w:tc>
        <w:tc>
          <w:p>
            <w:pPr>
              <w:jc w:val="center"/>
            </w:pPr>
            <w:r>
              <w:rPr>
                <w:sz w:val="20"/>
              </w:rPr>
              <w:t>0.0062</w:t>
            </w:r>
          </w:p>
        </w:tc>
        <w:tc>
          <w:p>
            <w:pPr>
              <w:jc w:val="center"/>
            </w:pPr>
            <w:r>
              <w:rPr>
                <w:sz w:val="20"/>
              </w:rPr>
              <w:t>161</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Mid2:CLS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Mid2:CLS</w:t>
            </w:r>
          </w:p>
        </w:tc>
        <w:tc>
          <w:p>
            <w:pPr>
              <w:jc w:val="center"/>
            </w:pPr>
            <w:r>
              <w:rPr>
                <w:sz w:val="20"/>
              </w:rPr>
              <w:t>Mid2:CLS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Mid2:CLS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Late1:ALL</w:t>
            </w:r>
          </w:p>
        </w:tc>
        <w:tc>
          <w:p>
            <w:pPr>
              <w:jc w:val="center"/>
            </w:pPr>
            <w:r>
              <w:rPr>
                <w:sz w:val="20"/>
              </w:rPr>
              <w:t>Late1:ALL</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Late1:ALL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6691C" w:rsidP="00E6691C" w:rsidRDefault="00E6691C" w14:paraId="093BF9E6" w14:textId="1BEAC7B4">
      <w:r>
        <w:t>Baker, F.S. 1925. Aspen in the Central Rocky Mountain Region. USDA Department Bulletin 1291: 1-47.</w:t>
      </w:r>
    </w:p>
    <w:p w:rsidR="00E6691C" w:rsidP="00E6691C" w:rsidRDefault="00E6691C" w14:paraId="5CEE97C9" w14:textId="77777777"/>
    <w:p w:rsidR="00E6691C" w:rsidP="00E6691C" w:rsidRDefault="00E6691C" w14:paraId="4841F2CE" w14:textId="402611A9">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E6691C" w:rsidP="00E6691C" w:rsidRDefault="00E6691C" w14:paraId="250C9B2F" w14:textId="77777777"/>
    <w:p w:rsidR="00E6691C" w:rsidP="00E6691C" w:rsidRDefault="00E6691C" w14:paraId="6FAA2573" w14:textId="0F8054D8">
      <w:proofErr w:type="spellStart"/>
      <w:r>
        <w:t>Bartos</w:t>
      </w:r>
      <w:proofErr w:type="spellEnd"/>
      <w:r>
        <w:t>, D.L. and R.B. Campbell, Jr. 1998. Decline of Quaking Aspen in the Interior West – Examples from Utah. Rangelands 20(1): 17-24.</w:t>
      </w:r>
    </w:p>
    <w:p w:rsidR="00E6691C" w:rsidP="00E6691C" w:rsidRDefault="00E6691C" w14:paraId="6D6BA2A3" w14:textId="77777777"/>
    <w:p w:rsidR="00E6691C" w:rsidP="00E6691C" w:rsidRDefault="00E6691C" w14:paraId="554B3CC7" w14:textId="332DE51F">
      <w:r>
        <w:t xml:space="preserve">Bradley, A.F., N.V. </w:t>
      </w:r>
      <w:proofErr w:type="spellStart"/>
      <w:r>
        <w:t>Noste</w:t>
      </w:r>
      <w:proofErr w:type="spellEnd"/>
      <w:r>
        <w:t xml:space="preserve"> and W.C. Fischer. 1992. Fire ecology of the forests and woodland in Utah. GTR-INT-287.</w:t>
      </w:r>
      <w:bookmarkStart w:name="_GoBack" w:id="0"/>
      <w:bookmarkEnd w:id="0"/>
      <w:r>
        <w:t xml:space="preserve"> Ogden, UT: Intermountain Research Station.</w:t>
      </w:r>
    </w:p>
    <w:p w:rsidR="00E6691C" w:rsidP="00E6691C" w:rsidRDefault="00E6691C" w14:paraId="426777FB" w14:textId="77777777"/>
    <w:p w:rsidR="00E6691C" w:rsidP="00E6691C" w:rsidRDefault="00E6691C" w14:paraId="1672C249" w14:textId="1813DCF0">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E6691C" w:rsidP="00E6691C" w:rsidRDefault="00E6691C" w14:paraId="4B9425CA" w14:textId="77777777"/>
    <w:p w:rsidR="00E6691C" w:rsidP="00E6691C" w:rsidRDefault="00E6691C" w14:paraId="0D7A83DD" w14:textId="77777777">
      <w:r>
        <w:lastRenderedPageBreak/>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E6691C" w:rsidP="00E6691C" w:rsidRDefault="00E6691C" w14:paraId="302161B8" w14:textId="77777777"/>
    <w:p w:rsidR="00E6691C" w:rsidP="00E6691C" w:rsidRDefault="00E6691C" w14:paraId="0BAE9EAC" w14:textId="77777777">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E6691C" w:rsidP="00E6691C" w:rsidRDefault="00E6691C" w14:paraId="4509E342" w14:textId="77777777"/>
    <w:p w:rsidR="00E6691C" w:rsidP="00E6691C" w:rsidRDefault="00E6691C" w14:paraId="27602C5A" w14:textId="70911106">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E6691C" w:rsidP="00E6691C" w:rsidRDefault="00E6691C" w14:paraId="2F923636" w14:textId="77777777"/>
    <w:p w:rsidR="00E6691C" w:rsidP="00E6691C" w:rsidRDefault="00E6691C" w14:paraId="17369454" w14:textId="2BC1AAFE">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E6691C" w:rsidP="00E6691C" w:rsidRDefault="00E6691C" w14:paraId="23E524C6" w14:textId="77777777"/>
    <w:p w:rsidR="00E6691C" w:rsidP="00E6691C" w:rsidRDefault="00E6691C" w14:paraId="28C073A2" w14:textId="77777777">
      <w:proofErr w:type="spellStart"/>
      <w:r>
        <w:t>Debyle</w:t>
      </w:r>
      <w:proofErr w:type="spellEnd"/>
      <w:r>
        <w:t>, N.V., C.D. Bevins and W.C. Fisher. 1987. Wildfire occurrence in aspen in the interior western United States. Western Journal of Applied Forestry. 2: 73-76.</w:t>
      </w:r>
    </w:p>
    <w:p w:rsidR="00E6691C" w:rsidP="00E6691C" w:rsidRDefault="00E6691C" w14:paraId="7A20CE10" w14:textId="77777777"/>
    <w:p w:rsidR="00E6691C" w:rsidP="00E6691C" w:rsidRDefault="00E6691C" w14:paraId="578E2F33" w14:textId="77777777">
      <w:r>
        <w:t>Kay, C.E. 1997. Is aspen doomed? Journal of Forestry 95: 4-11.</w:t>
      </w:r>
    </w:p>
    <w:p w:rsidR="00E6691C" w:rsidP="00E6691C" w:rsidRDefault="00E6691C" w14:paraId="04B5AD3E" w14:textId="77777777"/>
    <w:p w:rsidR="00E6691C" w:rsidP="00E6691C" w:rsidRDefault="00E6691C" w14:paraId="48C3E4B6" w14:textId="3FC99316">
      <w:r>
        <w:t xml:space="preserve">Kay, C.E. 2001. Evaluation of burned aspen communities in Jackson Hole, Wyoming.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E6691C" w:rsidP="00E6691C" w:rsidRDefault="00E6691C" w14:paraId="1E29F502" w14:textId="77777777"/>
    <w:p w:rsidR="00E6691C" w:rsidP="00E6691C" w:rsidRDefault="00E6691C" w14:paraId="4AA90DDD" w14:textId="0DEA9C72">
      <w:r>
        <w:t xml:space="preserve">Kay, C.E. 2001. Long-term aspen enclosures in the Yellowstone ecosystem.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E6691C" w:rsidP="00E6691C" w:rsidRDefault="00E6691C" w14:paraId="5285C3B5" w14:textId="77777777"/>
    <w:p w:rsidR="00E6691C" w:rsidP="00E6691C" w:rsidRDefault="00E6691C" w14:paraId="70B1CA39" w14:textId="7C808020">
      <w:r>
        <w:t>Kay, C.E. 2001. Native burning in western North America: implications for hardwood forest management. General Technical Report NE-274. USDA Forest Service, Northeast Research Station. 8 pp.</w:t>
      </w:r>
    </w:p>
    <w:p w:rsidR="00E6691C" w:rsidP="00E6691C" w:rsidRDefault="00E6691C" w14:paraId="6FA7D3E1" w14:textId="77777777"/>
    <w:p w:rsidR="00E6691C" w:rsidP="00E6691C" w:rsidRDefault="00E6691C" w14:paraId="14786397" w14:textId="77777777">
      <w:proofErr w:type="spellStart"/>
      <w:r>
        <w:t>Mueggler</w:t>
      </w:r>
      <w:proofErr w:type="spellEnd"/>
      <w:r>
        <w:t xml:space="preserve">, W.F. 1988. Aspen Community Types of the Intermountain Region. USDA Forest Service, General Technical Report INT-250. 135 pp. </w:t>
      </w:r>
    </w:p>
    <w:p w:rsidR="00E6691C" w:rsidP="00E6691C" w:rsidRDefault="00E6691C" w14:paraId="69914D47" w14:textId="77777777"/>
    <w:p w:rsidR="00E6691C" w:rsidP="00E6691C" w:rsidRDefault="00E6691C" w14:paraId="064E8A31" w14:textId="77777777">
      <w:proofErr w:type="spellStart"/>
      <w:r>
        <w:t>Mueggler</w:t>
      </w:r>
      <w:proofErr w:type="spellEnd"/>
      <w:r>
        <w:t>, W. \F. 1989. Age Distribution and Reproduction of Intermountain Aspen Stands. Western Journal of Applied Forestry, 4(2): 41-45.</w:t>
      </w:r>
    </w:p>
    <w:p w:rsidR="00E6691C" w:rsidP="00E6691C" w:rsidRDefault="00E6691C" w14:paraId="0E1834C6" w14:textId="77777777"/>
    <w:p w:rsidR="00E6691C" w:rsidP="00E6691C" w:rsidRDefault="00E6691C" w14:paraId="51AD4188" w14:textId="68C04D19">
      <w:r>
        <w:lastRenderedPageBreak/>
        <w:t>NatureServe. 2004. International Ecological Classification Standard: Terrestrial Ecological Classifications. NatureServe Central Databases. Arlington, VA. U.S.A. Data current as of November 4, 2004.</w:t>
      </w:r>
    </w:p>
    <w:p w:rsidR="00E6691C" w:rsidP="00E6691C" w:rsidRDefault="00E6691C" w14:paraId="7EB7E1AF" w14:textId="77777777"/>
    <w:p w:rsidR="00E6691C" w:rsidP="00E6691C" w:rsidRDefault="00E6691C" w14:paraId="6F59EA43" w14:textId="77777777">
      <w:r>
        <w:t>NatureServe. 2007. International Ecological Classification Standard: Terrestrial Ecological Classifications. NatureServe Central Databases. Arlington, VA. Data current as of 10 February 2007.</w:t>
      </w:r>
    </w:p>
    <w:p w:rsidR="00E6691C" w:rsidP="00E6691C" w:rsidRDefault="00E6691C" w14:paraId="677CF78F" w14:textId="77777777"/>
    <w:p w:rsidR="00E6691C" w:rsidP="00E6691C" w:rsidRDefault="00E6691C" w14:paraId="40322674" w14:textId="44F9AA30">
      <w:proofErr w:type="spellStart"/>
      <w:r>
        <w:t>Romme</w:t>
      </w:r>
      <w:proofErr w:type="spellEnd"/>
      <w:r>
        <w:t xml:space="preserve">, W.H., L. Floyd-Hanna, D.D.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E6691C" w:rsidP="00E6691C" w:rsidRDefault="00E6691C" w14:paraId="5EFA137E" w14:textId="77777777"/>
    <w:p w:rsidR="00E6691C" w:rsidP="00E6691C" w:rsidRDefault="00E6691C" w14:paraId="3ACAC36F" w14:textId="77777777">
      <w:r>
        <w:t>Shepperd, W.D. and E.W. Smith. 1993. The role of near-surface lateral roots in the life cycle of aspen in the central Rocky Mountains. Forest Ecology and Management 61: 157-160.</w:t>
      </w:r>
    </w:p>
    <w:p w:rsidR="00E6691C" w:rsidP="00E6691C" w:rsidRDefault="00E6691C" w14:paraId="0FB83A11" w14:textId="77777777"/>
    <w:p w:rsidR="00E6691C" w:rsidP="00E6691C" w:rsidRDefault="00E6691C" w14:paraId="29984F41" w14:textId="25BB7294">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E6691C" w:rsidP="00E6691C" w:rsidRDefault="00E6691C" w14:paraId="5325497A" w14:textId="77777777"/>
    <w:p w:rsidR="00E6691C" w:rsidP="00E6691C" w:rsidRDefault="00E6691C" w14:paraId="5880B77E" w14:textId="35D49751">
      <w:r>
        <w:t xml:space="preserve">Shepperd, W.D., D.L. </w:t>
      </w:r>
      <w:proofErr w:type="spellStart"/>
      <w:r>
        <w:t>Bartos</w:t>
      </w:r>
      <w:proofErr w:type="spellEnd"/>
      <w:r>
        <w:t xml:space="preserve"> and S.A. Mata. 2001. Above- and below-ground effects of aspen clonal regeneration and succession to conifers. Canadian Journal of Forest Resources 31: 739-745.</w:t>
      </w:r>
    </w:p>
    <w:p w:rsidR="00E6691C" w:rsidP="00E6691C" w:rsidRDefault="00E6691C" w14:paraId="5D0C455F" w14:textId="77777777"/>
    <w:p w:rsidR="00E6691C" w:rsidP="00E6691C" w:rsidRDefault="00E6691C" w14:paraId="3ACE3D3B" w14:textId="77777777">
      <w:r>
        <w:t>USDA Forest Service. 2000. Properly Functioning Condition: Rapid Assessment Process (January 7, 2000 version). Intermountain Region, Ogden, UT. Unnumbered.</w:t>
      </w:r>
    </w:p>
    <w:p w:rsidR="00E6691C" w:rsidP="00E6691C" w:rsidRDefault="00E6691C" w14:paraId="150FD39B" w14:textId="77777777"/>
    <w:p w:rsidR="00E6691C" w:rsidP="00E6691C" w:rsidRDefault="00E6691C" w14:paraId="1B35AC9D" w14:textId="07C589E6">
      <w:r>
        <w:t>Welsh, S.L., N.D. Atwood, S. Goodrich and L.C. Higgins. 2003. A Utah Flora, Third edition, revised. Provo, UT: Print Services, Brigham Young University. 912 pp.</w:t>
      </w:r>
    </w:p>
    <w:p w:rsidRPr="00A43E41" w:rsidR="004D5F12" w:rsidP="00E6691C" w:rsidRDefault="004D5F12" w14:paraId="752BCB9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A8398" w14:textId="77777777" w:rsidR="00DA22BE" w:rsidRDefault="00DA22BE">
      <w:r>
        <w:separator/>
      </w:r>
    </w:p>
  </w:endnote>
  <w:endnote w:type="continuationSeparator" w:id="0">
    <w:p w14:paraId="673B9F44" w14:textId="77777777" w:rsidR="00DA22BE" w:rsidRDefault="00DA22BE">
      <w:r>
        <w:continuationSeparator/>
      </w:r>
    </w:p>
  </w:endnote>
  <w:endnote w:type="continuationNotice" w:id="1">
    <w:p w14:paraId="12FB0A7B" w14:textId="77777777" w:rsidR="00DA22BE" w:rsidRDefault="00DA22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5D539" w14:textId="77777777" w:rsidR="005E4404" w:rsidRDefault="005E4404" w:rsidP="00E6691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6B4B5" w14:textId="77777777" w:rsidR="00DA22BE" w:rsidRDefault="00DA22BE">
      <w:r>
        <w:separator/>
      </w:r>
    </w:p>
  </w:footnote>
  <w:footnote w:type="continuationSeparator" w:id="0">
    <w:p w14:paraId="7245EBA9" w14:textId="77777777" w:rsidR="00DA22BE" w:rsidRDefault="00DA22BE">
      <w:r>
        <w:continuationSeparator/>
      </w:r>
    </w:p>
  </w:footnote>
  <w:footnote w:type="continuationNotice" w:id="1">
    <w:p w14:paraId="52F79E39" w14:textId="77777777" w:rsidR="00DA22BE" w:rsidRDefault="00DA22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CCC14" w14:textId="77777777" w:rsidR="005E4404" w:rsidRDefault="005E4404" w:rsidP="00E6691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91C"/>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A88"/>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7552"/>
    <w:rsid w:val="002553D4"/>
    <w:rsid w:val="0025768B"/>
    <w:rsid w:val="00260279"/>
    <w:rsid w:val="002618B0"/>
    <w:rsid w:val="00265072"/>
    <w:rsid w:val="00266C1F"/>
    <w:rsid w:val="00272E54"/>
    <w:rsid w:val="00273BF0"/>
    <w:rsid w:val="00277130"/>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4040"/>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76190"/>
    <w:rsid w:val="00581C1D"/>
    <w:rsid w:val="00586156"/>
    <w:rsid w:val="0058708F"/>
    <w:rsid w:val="00587A2E"/>
    <w:rsid w:val="00593242"/>
    <w:rsid w:val="005A033C"/>
    <w:rsid w:val="005A08E4"/>
    <w:rsid w:val="005A1021"/>
    <w:rsid w:val="005A191C"/>
    <w:rsid w:val="005A246B"/>
    <w:rsid w:val="005A3A04"/>
    <w:rsid w:val="005A66B1"/>
    <w:rsid w:val="005A7F4B"/>
    <w:rsid w:val="005B1354"/>
    <w:rsid w:val="005B1469"/>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E4404"/>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19B8"/>
    <w:rsid w:val="006322F2"/>
    <w:rsid w:val="0063271F"/>
    <w:rsid w:val="0063468D"/>
    <w:rsid w:val="00634B44"/>
    <w:rsid w:val="0064356B"/>
    <w:rsid w:val="00645277"/>
    <w:rsid w:val="006476CA"/>
    <w:rsid w:val="00650861"/>
    <w:rsid w:val="00651A5A"/>
    <w:rsid w:val="00653773"/>
    <w:rsid w:val="00654174"/>
    <w:rsid w:val="00657F3E"/>
    <w:rsid w:val="00662B2A"/>
    <w:rsid w:val="006720B8"/>
    <w:rsid w:val="00672551"/>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6F4123"/>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2311"/>
    <w:rsid w:val="007E4B31"/>
    <w:rsid w:val="007E631D"/>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45DCF"/>
    <w:rsid w:val="0085326E"/>
    <w:rsid w:val="00857297"/>
    <w:rsid w:val="008610DF"/>
    <w:rsid w:val="00863049"/>
    <w:rsid w:val="00863FCD"/>
    <w:rsid w:val="00864C8C"/>
    <w:rsid w:val="008658E9"/>
    <w:rsid w:val="0086611D"/>
    <w:rsid w:val="00866FB4"/>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1BF0"/>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3FBD"/>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9D2"/>
    <w:rsid w:val="00A57A9D"/>
    <w:rsid w:val="00A649C3"/>
    <w:rsid w:val="00A7108F"/>
    <w:rsid w:val="00A7285D"/>
    <w:rsid w:val="00A74430"/>
    <w:rsid w:val="00A8139F"/>
    <w:rsid w:val="00A8314F"/>
    <w:rsid w:val="00A87C35"/>
    <w:rsid w:val="00A93031"/>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478B"/>
    <w:rsid w:val="00B26135"/>
    <w:rsid w:val="00B30C5E"/>
    <w:rsid w:val="00B31EE1"/>
    <w:rsid w:val="00B327EB"/>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581"/>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7922"/>
    <w:rsid w:val="00C908F2"/>
    <w:rsid w:val="00C90E95"/>
    <w:rsid w:val="00C92EFC"/>
    <w:rsid w:val="00C95D00"/>
    <w:rsid w:val="00C95F45"/>
    <w:rsid w:val="00C9683F"/>
    <w:rsid w:val="00CA1B63"/>
    <w:rsid w:val="00CA2C4F"/>
    <w:rsid w:val="00CA2D4E"/>
    <w:rsid w:val="00CB0E67"/>
    <w:rsid w:val="00CB1D28"/>
    <w:rsid w:val="00CB2F9A"/>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5A7"/>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2BE"/>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34E82"/>
    <w:rsid w:val="00E44DBF"/>
    <w:rsid w:val="00E5208B"/>
    <w:rsid w:val="00E537D9"/>
    <w:rsid w:val="00E55782"/>
    <w:rsid w:val="00E61F9B"/>
    <w:rsid w:val="00E652F0"/>
    <w:rsid w:val="00E6691C"/>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1BD3"/>
    <w:rsid w:val="00EC4A14"/>
    <w:rsid w:val="00ED013A"/>
    <w:rsid w:val="00ED3436"/>
    <w:rsid w:val="00ED586C"/>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3676"/>
    <w:rsid w:val="00F336A3"/>
    <w:rsid w:val="00F34D08"/>
    <w:rsid w:val="00F354C6"/>
    <w:rsid w:val="00F364BF"/>
    <w:rsid w:val="00F36BBF"/>
    <w:rsid w:val="00F410ED"/>
    <w:rsid w:val="00F424A9"/>
    <w:rsid w:val="00F42827"/>
    <w:rsid w:val="00F42D20"/>
    <w:rsid w:val="00F43172"/>
    <w:rsid w:val="00F4692E"/>
    <w:rsid w:val="00F55261"/>
    <w:rsid w:val="00F55FA9"/>
    <w:rsid w:val="00F56244"/>
    <w:rsid w:val="00F56B42"/>
    <w:rsid w:val="00F576F5"/>
    <w:rsid w:val="00F661AB"/>
    <w:rsid w:val="00F74E72"/>
    <w:rsid w:val="00F75BAB"/>
    <w:rsid w:val="00F77029"/>
    <w:rsid w:val="00F77E0F"/>
    <w:rsid w:val="00F81F47"/>
    <w:rsid w:val="00F82E1E"/>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EF0"/>
    <w:rsid w:val="00FC5F4D"/>
    <w:rsid w:val="00FC671A"/>
    <w:rsid w:val="00FC6E77"/>
    <w:rsid w:val="00FC7E29"/>
    <w:rsid w:val="00FD142A"/>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0871F"/>
  <w15:docId w15:val="{FE388FF2-D892-4D08-8083-0275A903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82E1E"/>
    <w:rPr>
      <w:rFonts w:ascii="Tahoma" w:hAnsi="Tahoma" w:cs="Tahoma"/>
      <w:sz w:val="16"/>
      <w:szCs w:val="16"/>
    </w:rPr>
  </w:style>
  <w:style w:type="character" w:customStyle="1" w:styleId="BalloonTextChar">
    <w:name w:val="Balloon Text Char"/>
    <w:basedOn w:val="DefaultParagraphFont"/>
    <w:link w:val="BalloonText"/>
    <w:uiPriority w:val="99"/>
    <w:semiHidden/>
    <w:rsid w:val="00F82E1E"/>
    <w:rPr>
      <w:rFonts w:ascii="Tahoma" w:hAnsi="Tahoma" w:cs="Tahoma"/>
      <w:sz w:val="16"/>
      <w:szCs w:val="16"/>
    </w:rPr>
  </w:style>
  <w:style w:type="character" w:styleId="CommentReference">
    <w:name w:val="annotation reference"/>
    <w:basedOn w:val="DefaultParagraphFont"/>
    <w:uiPriority w:val="99"/>
    <w:semiHidden/>
    <w:unhideWhenUsed/>
    <w:rsid w:val="00845DCF"/>
    <w:rPr>
      <w:sz w:val="16"/>
      <w:szCs w:val="16"/>
    </w:rPr>
  </w:style>
  <w:style w:type="paragraph" w:styleId="CommentText">
    <w:name w:val="annotation text"/>
    <w:basedOn w:val="Normal"/>
    <w:link w:val="CommentTextChar"/>
    <w:uiPriority w:val="99"/>
    <w:semiHidden/>
    <w:unhideWhenUsed/>
    <w:rsid w:val="00845DCF"/>
    <w:rPr>
      <w:sz w:val="20"/>
      <w:szCs w:val="20"/>
    </w:rPr>
  </w:style>
  <w:style w:type="character" w:customStyle="1" w:styleId="CommentTextChar">
    <w:name w:val="Comment Text Char"/>
    <w:basedOn w:val="DefaultParagraphFont"/>
    <w:link w:val="CommentText"/>
    <w:uiPriority w:val="99"/>
    <w:semiHidden/>
    <w:rsid w:val="00845DCF"/>
  </w:style>
  <w:style w:type="paragraph" w:styleId="CommentSubject">
    <w:name w:val="annotation subject"/>
    <w:basedOn w:val="CommentText"/>
    <w:next w:val="CommentText"/>
    <w:link w:val="CommentSubjectChar"/>
    <w:uiPriority w:val="99"/>
    <w:semiHidden/>
    <w:unhideWhenUsed/>
    <w:rsid w:val="00845DCF"/>
    <w:rPr>
      <w:b/>
      <w:bCs/>
    </w:rPr>
  </w:style>
  <w:style w:type="character" w:customStyle="1" w:styleId="CommentSubjectChar">
    <w:name w:val="Comment Subject Char"/>
    <w:basedOn w:val="CommentTextChar"/>
    <w:link w:val="CommentSubject"/>
    <w:uiPriority w:val="99"/>
    <w:semiHidden/>
    <w:rsid w:val="00845DCF"/>
    <w:rPr>
      <w:b/>
      <w:bCs/>
    </w:rPr>
  </w:style>
  <w:style w:type="paragraph" w:styleId="ListParagraph">
    <w:name w:val="List Paragraph"/>
    <w:basedOn w:val="Normal"/>
    <w:uiPriority w:val="34"/>
    <w:qFormat/>
    <w:rsid w:val="00ED586C"/>
    <w:pPr>
      <w:ind w:left="720"/>
    </w:pPr>
    <w:rPr>
      <w:rFonts w:ascii="Calibri" w:eastAsiaTheme="minorHAnsi" w:hAnsi="Calibri"/>
      <w:sz w:val="22"/>
      <w:szCs w:val="22"/>
    </w:rPr>
  </w:style>
  <w:style w:type="character" w:styleId="Hyperlink">
    <w:name w:val="Hyperlink"/>
    <w:basedOn w:val="DefaultParagraphFont"/>
    <w:rsid w:val="00ED58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65044">
      <w:bodyDiv w:val="1"/>
      <w:marLeft w:val="0"/>
      <w:marRight w:val="0"/>
      <w:marTop w:val="0"/>
      <w:marBottom w:val="0"/>
      <w:divBdr>
        <w:top w:val="none" w:sz="0" w:space="0" w:color="auto"/>
        <w:left w:val="none" w:sz="0" w:space="0" w:color="auto"/>
        <w:bottom w:val="none" w:sz="0" w:space="0" w:color="auto"/>
        <w:right w:val="none" w:sz="0" w:space="0" w:color="auto"/>
      </w:divBdr>
    </w:div>
    <w:div w:id="97721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2014-08-21T14:33:00Z</cp:lastPrinted>
  <dcterms:created xsi:type="dcterms:W3CDTF">2017-12-15T01:24:00Z</dcterms:created>
  <dcterms:modified xsi:type="dcterms:W3CDTF">2017-12-15T01:24:00Z</dcterms:modified>
</cp:coreProperties>
</file>