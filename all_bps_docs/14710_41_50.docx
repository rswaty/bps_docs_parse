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93B" w:rsidP="004B093B" w:rsidRDefault="004B093B">
      <w:pPr>
        <w:pStyle w:val="BpSTitle"/>
      </w:pPr>
      <w:r>
        <w:t>14710</w:t>
      </w:r>
      <w:bookmarkStart w:name="_GoBack" w:id="0"/>
      <w:bookmarkEnd w:id="0"/>
    </w:p>
    <w:p w:rsidR="004B093B" w:rsidP="004B093B" w:rsidRDefault="004B093B">
      <w:pPr>
        <w:pStyle w:val="BpSTitle"/>
      </w:pPr>
      <w:r>
        <w:t>Central Interior and Appalachian Floodplain Systems</w:t>
      </w:r>
    </w:p>
    <w:p w:rsidR="004B093B" w:rsidP="004B093B" w:rsidRDefault="004B093B">
      <w:r>
        <w:t xmlns:w="http://schemas.openxmlformats.org/wordprocessingml/2006/main">BpS Model/Description Version: Aug. 2020</w:t>
      </w:r>
      <w:r>
        <w:tab/>
      </w:r>
      <w:r>
        <w:tab/>
      </w:r>
      <w:r>
        <w:tab/>
      </w:r>
      <w:r>
        <w:tab/>
      </w:r>
      <w:r>
        <w:tab/>
      </w:r>
      <w:r>
        <w:tab/>
      </w:r>
      <w:r>
        <w:tab/>
      </w:r>
    </w:p>
    <w:p w:rsidR="004B093B" w:rsidP="004B093B" w:rsidRDefault="00817E6A">
      <w:r>
        <w:tab/>
      </w:r>
      <w:r>
        <w:tab/>
      </w:r>
      <w:r>
        <w:tab/>
      </w:r>
      <w:r>
        <w:tab/>
      </w:r>
      <w:r>
        <w:tab/>
      </w:r>
      <w:r>
        <w:tab/>
      </w:r>
      <w:r>
        <w:tab/>
      </w:r>
      <w:r>
        <w:tab/>
      </w:r>
      <w:r>
        <w:tab/>
      </w:r>
      <w:r>
        <w:tab/>
        <w:t>Update: 3/27/2018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48"/>
        <w:gridCol w:w="3000"/>
        <w:gridCol w:w="2028"/>
        <w:gridCol w:w="3000"/>
      </w:tblGrid>
      <w:tr w:rsidRPr="004B093B" w:rsidR="004B093B" w:rsidTr="004B093B">
        <w:tc>
          <w:tcPr>
            <w:tcW w:w="1548" w:type="dxa"/>
            <w:tcBorders>
              <w:top w:val="single" w:color="auto" w:sz="2" w:space="0"/>
              <w:left w:val="single" w:color="auto" w:sz="12" w:space="0"/>
              <w:bottom w:val="single" w:color="000000" w:sz="12" w:space="0"/>
            </w:tcBorders>
            <w:shd w:val="clear" w:color="auto" w:fill="auto"/>
          </w:tcPr>
          <w:p w:rsidRPr="004B093B" w:rsidR="004B093B" w:rsidP="00CA0B2A" w:rsidRDefault="004B093B">
            <w:pPr>
              <w:rPr>
                <w:b/>
                <w:bCs/>
              </w:rPr>
            </w:pPr>
            <w:r w:rsidRPr="004B093B">
              <w:rPr>
                <w:b/>
                <w:bCs/>
              </w:rPr>
              <w:t>Modelers</w:t>
            </w:r>
          </w:p>
        </w:tc>
        <w:tc>
          <w:tcPr>
            <w:tcW w:w="3000" w:type="dxa"/>
            <w:tcBorders>
              <w:top w:val="single" w:color="auto" w:sz="2" w:space="0"/>
              <w:bottom w:val="single" w:color="000000" w:sz="12" w:space="0"/>
              <w:right w:val="single" w:color="000000" w:sz="12" w:space="0"/>
            </w:tcBorders>
            <w:shd w:val="clear" w:color="auto" w:fill="auto"/>
          </w:tcPr>
          <w:p w:rsidRPr="004B093B" w:rsidR="004B093B" w:rsidP="00CA0B2A" w:rsidRDefault="004B093B">
            <w:pPr>
              <w:rPr>
                <w:b/>
                <w:bCs/>
              </w:rPr>
            </w:pPr>
          </w:p>
        </w:tc>
        <w:tc>
          <w:tcPr>
            <w:tcW w:w="2028" w:type="dxa"/>
            <w:tcBorders>
              <w:top w:val="single" w:color="auto" w:sz="2" w:space="0"/>
              <w:left w:val="single" w:color="000000" w:sz="12" w:space="0"/>
              <w:bottom w:val="single" w:color="000000" w:sz="12" w:space="0"/>
            </w:tcBorders>
            <w:shd w:val="clear" w:color="auto" w:fill="auto"/>
          </w:tcPr>
          <w:p w:rsidRPr="004B093B" w:rsidR="004B093B" w:rsidP="00CA0B2A" w:rsidRDefault="004B093B">
            <w:pPr>
              <w:rPr>
                <w:b/>
                <w:bCs/>
              </w:rPr>
            </w:pPr>
            <w:r w:rsidRPr="004B093B">
              <w:rPr>
                <w:b/>
                <w:bCs/>
              </w:rPr>
              <w:t>Reviewers</w:t>
            </w:r>
          </w:p>
        </w:tc>
        <w:tc>
          <w:tcPr>
            <w:tcW w:w="3000" w:type="dxa"/>
            <w:tcBorders>
              <w:top w:val="single" w:color="auto" w:sz="2" w:space="0"/>
              <w:bottom w:val="single" w:color="000000" w:sz="12" w:space="0"/>
            </w:tcBorders>
            <w:shd w:val="clear" w:color="auto" w:fill="auto"/>
          </w:tcPr>
          <w:p w:rsidRPr="004B093B" w:rsidR="004B093B" w:rsidP="00CA0B2A" w:rsidRDefault="004B093B">
            <w:pPr>
              <w:rPr>
                <w:b/>
                <w:bCs/>
              </w:rPr>
            </w:pPr>
          </w:p>
        </w:tc>
      </w:tr>
      <w:tr w:rsidRPr="004B093B" w:rsidR="004B093B" w:rsidTr="004B093B">
        <w:tc>
          <w:tcPr>
            <w:tcW w:w="1548" w:type="dxa"/>
            <w:tcBorders>
              <w:top w:val="single" w:color="000000" w:sz="12" w:space="0"/>
              <w:left w:val="single" w:color="auto" w:sz="12" w:space="0"/>
            </w:tcBorders>
            <w:shd w:val="clear" w:color="auto" w:fill="auto"/>
          </w:tcPr>
          <w:p w:rsidRPr="004B093B" w:rsidR="004B093B" w:rsidP="00CA0B2A" w:rsidRDefault="004B093B">
            <w:pPr>
              <w:rPr>
                <w:bCs/>
              </w:rPr>
            </w:pPr>
            <w:r w:rsidRPr="004B093B">
              <w:rPr>
                <w:bCs/>
              </w:rPr>
              <w:t>Jim Drake</w:t>
            </w:r>
          </w:p>
        </w:tc>
        <w:tc>
          <w:tcPr>
            <w:tcW w:w="3000" w:type="dxa"/>
            <w:tcBorders>
              <w:top w:val="single" w:color="000000" w:sz="12" w:space="0"/>
              <w:right w:val="single" w:color="000000" w:sz="12" w:space="0"/>
            </w:tcBorders>
            <w:shd w:val="clear" w:color="auto" w:fill="auto"/>
          </w:tcPr>
          <w:p w:rsidRPr="004B093B" w:rsidR="004B093B" w:rsidP="00CA0B2A" w:rsidRDefault="004B093B">
            <w:r w:rsidRPr="004B093B">
              <w:t>jim_drake@natureserve.org</w:t>
            </w:r>
          </w:p>
        </w:tc>
        <w:tc>
          <w:tcPr>
            <w:tcW w:w="2028" w:type="dxa"/>
            <w:tcBorders>
              <w:top w:val="single" w:color="000000" w:sz="12" w:space="0"/>
              <w:left w:val="single" w:color="000000" w:sz="12" w:space="0"/>
            </w:tcBorders>
            <w:shd w:val="clear" w:color="auto" w:fill="auto"/>
          </w:tcPr>
          <w:p w:rsidRPr="004B093B" w:rsidR="004B093B" w:rsidP="00CA0B2A" w:rsidRDefault="004B093B">
            <w:r w:rsidRPr="004B093B">
              <w:t>Dave Cleland</w:t>
            </w:r>
          </w:p>
        </w:tc>
        <w:tc>
          <w:tcPr>
            <w:tcW w:w="3000" w:type="dxa"/>
            <w:tcBorders>
              <w:top w:val="single" w:color="000000" w:sz="12" w:space="0"/>
            </w:tcBorders>
            <w:shd w:val="clear" w:color="auto" w:fill="auto"/>
          </w:tcPr>
          <w:p w:rsidRPr="004B093B" w:rsidR="004B093B" w:rsidP="00CA0B2A" w:rsidRDefault="004B093B">
            <w:r w:rsidRPr="004B093B">
              <w:t>dcleland@fs.fed.us</w:t>
            </w:r>
          </w:p>
        </w:tc>
      </w:tr>
      <w:tr w:rsidRPr="004B093B" w:rsidR="004B093B" w:rsidTr="004B093B">
        <w:tc>
          <w:tcPr>
            <w:tcW w:w="1548" w:type="dxa"/>
            <w:tcBorders>
              <w:left w:val="single" w:color="auto" w:sz="12" w:space="0"/>
            </w:tcBorders>
            <w:shd w:val="clear" w:color="auto" w:fill="auto"/>
          </w:tcPr>
          <w:p w:rsidRPr="004B093B" w:rsidR="004B093B" w:rsidP="00CA0B2A" w:rsidRDefault="004B093B">
            <w:pPr>
              <w:rPr>
                <w:bCs/>
              </w:rPr>
            </w:pPr>
            <w:r w:rsidRPr="004B093B">
              <w:rPr>
                <w:bCs/>
              </w:rPr>
              <w:t xml:space="preserve">Alan </w:t>
            </w:r>
            <w:proofErr w:type="spellStart"/>
            <w:r w:rsidRPr="004B093B">
              <w:rPr>
                <w:bCs/>
              </w:rPr>
              <w:t>Tepley</w:t>
            </w:r>
            <w:proofErr w:type="spellEnd"/>
          </w:p>
        </w:tc>
        <w:tc>
          <w:tcPr>
            <w:tcW w:w="3000" w:type="dxa"/>
            <w:tcBorders>
              <w:right w:val="single" w:color="000000" w:sz="12" w:space="0"/>
            </w:tcBorders>
            <w:shd w:val="clear" w:color="auto" w:fill="auto"/>
          </w:tcPr>
          <w:p w:rsidRPr="004B093B" w:rsidR="004B093B" w:rsidP="00CA0B2A" w:rsidRDefault="004B093B">
            <w:r w:rsidRPr="004B093B">
              <w:t>tepleya@onid.orst.edu</w:t>
            </w:r>
          </w:p>
        </w:tc>
        <w:tc>
          <w:tcPr>
            <w:tcW w:w="2028" w:type="dxa"/>
            <w:tcBorders>
              <w:left w:val="single" w:color="000000" w:sz="12" w:space="0"/>
            </w:tcBorders>
            <w:shd w:val="clear" w:color="auto" w:fill="auto"/>
          </w:tcPr>
          <w:p w:rsidRPr="004B093B" w:rsidR="004B093B" w:rsidP="00CA0B2A" w:rsidRDefault="004B093B">
            <w:r w:rsidRPr="004B093B">
              <w:t>Tim Christiansen</w:t>
            </w:r>
          </w:p>
        </w:tc>
        <w:tc>
          <w:tcPr>
            <w:tcW w:w="3000" w:type="dxa"/>
            <w:shd w:val="clear" w:color="auto" w:fill="auto"/>
          </w:tcPr>
          <w:p w:rsidRPr="004B093B" w:rsidR="004B093B" w:rsidP="00CA0B2A" w:rsidRDefault="004B093B">
            <w:r w:rsidRPr="004B093B">
              <w:t>tim.christiansen@us.army.mil</w:t>
            </w:r>
          </w:p>
        </w:tc>
      </w:tr>
      <w:tr w:rsidRPr="004B093B" w:rsidR="004B093B" w:rsidTr="004B093B">
        <w:tc>
          <w:tcPr>
            <w:tcW w:w="1548" w:type="dxa"/>
            <w:tcBorders>
              <w:left w:val="single" w:color="auto" w:sz="12" w:space="0"/>
              <w:bottom w:val="single" w:color="auto" w:sz="2" w:space="0"/>
            </w:tcBorders>
            <w:shd w:val="clear" w:color="auto" w:fill="auto"/>
          </w:tcPr>
          <w:p w:rsidRPr="004B093B" w:rsidR="004B093B" w:rsidP="00CA0B2A" w:rsidRDefault="004B093B">
            <w:pPr>
              <w:rPr>
                <w:bCs/>
              </w:rPr>
            </w:pPr>
            <w:r w:rsidRPr="004B093B">
              <w:rPr>
                <w:bCs/>
              </w:rPr>
              <w:t>None</w:t>
            </w:r>
          </w:p>
        </w:tc>
        <w:tc>
          <w:tcPr>
            <w:tcW w:w="3000" w:type="dxa"/>
            <w:tcBorders>
              <w:right w:val="single" w:color="000000" w:sz="12" w:space="0"/>
            </w:tcBorders>
            <w:shd w:val="clear" w:color="auto" w:fill="auto"/>
          </w:tcPr>
          <w:p w:rsidRPr="004B093B" w:rsidR="004B093B" w:rsidP="00CA0B2A" w:rsidRDefault="004B093B">
            <w:r w:rsidRPr="004B093B">
              <w:t>None</w:t>
            </w:r>
          </w:p>
        </w:tc>
        <w:tc>
          <w:tcPr>
            <w:tcW w:w="2028" w:type="dxa"/>
            <w:tcBorders>
              <w:left w:val="single" w:color="000000" w:sz="12" w:space="0"/>
              <w:bottom w:val="single" w:color="auto" w:sz="2" w:space="0"/>
            </w:tcBorders>
            <w:shd w:val="clear" w:color="auto" w:fill="auto"/>
          </w:tcPr>
          <w:p w:rsidRPr="004B093B" w:rsidR="004B093B" w:rsidP="00CA0B2A" w:rsidRDefault="004B093B">
            <w:r w:rsidRPr="004B093B">
              <w:t>None</w:t>
            </w:r>
          </w:p>
        </w:tc>
        <w:tc>
          <w:tcPr>
            <w:tcW w:w="3000" w:type="dxa"/>
            <w:shd w:val="clear" w:color="auto" w:fill="auto"/>
          </w:tcPr>
          <w:p w:rsidRPr="004B093B" w:rsidR="004B093B" w:rsidP="00CA0B2A" w:rsidRDefault="004B093B">
            <w:r w:rsidRPr="004B093B">
              <w:t>None</w:t>
            </w:r>
          </w:p>
        </w:tc>
      </w:tr>
    </w:tbl>
    <w:p w:rsidR="004B093B" w:rsidP="004B093B" w:rsidRDefault="004B093B"/>
    <w:p w:rsidR="004B093B" w:rsidP="004B093B" w:rsidRDefault="004B093B">
      <w:pPr>
        <w:pStyle w:val="InfoPara"/>
      </w:pPr>
      <w:r>
        <w:t>Vegetation Type</w:t>
      </w:r>
    </w:p>
    <w:p w:rsidR="004B093B" w:rsidP="004B093B" w:rsidRDefault="004B62ED">
      <w:r w:rsidRPr="004B62ED">
        <w:t>Mixed Upland and Wetland</w:t>
      </w:r>
    </w:p>
    <w:p w:rsidR="004B093B" w:rsidP="004B093B" w:rsidRDefault="004B093B">
      <w:pPr>
        <w:pStyle w:val="InfoPara"/>
      </w:pPr>
      <w:r>
        <w:t>Map Zones</w:t>
      </w:r>
    </w:p>
    <w:p w:rsidR="004B093B" w:rsidP="004B093B" w:rsidRDefault="004B093B">
      <w:r>
        <w:t>41</w:t>
      </w:r>
      <w:r w:rsidR="000D4892">
        <w:t>, 50</w:t>
      </w:r>
    </w:p>
    <w:p w:rsidR="004B093B" w:rsidP="004B093B" w:rsidRDefault="004B093B">
      <w:pPr>
        <w:pStyle w:val="InfoPara"/>
      </w:pPr>
      <w:r>
        <w:t>Geographic Range</w:t>
      </w:r>
    </w:p>
    <w:p w:rsidR="004B093B" w:rsidP="004B093B" w:rsidRDefault="004B093B">
      <w:r>
        <w:t xml:space="preserve">This system is found along medium and large river floodplains throughout the glaciated </w:t>
      </w:r>
      <w:r w:rsidR="00817E6A">
        <w:t>M</w:t>
      </w:r>
      <w:r>
        <w:t>idwest ranging from eastern K</w:t>
      </w:r>
      <w:r w:rsidR="00817E6A">
        <w:t>ansas</w:t>
      </w:r>
      <w:r>
        <w:t xml:space="preserve"> and western M</w:t>
      </w:r>
      <w:r w:rsidR="00817E6A">
        <w:t>issouri</w:t>
      </w:r>
      <w:r>
        <w:t xml:space="preserve"> to western O</w:t>
      </w:r>
      <w:r w:rsidR="00817E6A">
        <w:t>hio</w:t>
      </w:r>
      <w:r>
        <w:t xml:space="preserve"> and north along the Red River basin in M</w:t>
      </w:r>
      <w:r w:rsidR="00817E6A">
        <w:t>innesota</w:t>
      </w:r>
      <w:r>
        <w:t>. This system is found in all of Section</w:t>
      </w:r>
      <w:r w:rsidR="004B62ED">
        <w:t xml:space="preserve"> (Cleland et al. 2007)</w:t>
      </w:r>
      <w:r>
        <w:t xml:space="preserve"> 222 in M</w:t>
      </w:r>
      <w:r w:rsidR="00817E6A">
        <w:t>innesota</w:t>
      </w:r>
      <w:r>
        <w:t>, W</w:t>
      </w:r>
      <w:r w:rsidR="00817E6A">
        <w:t>isconsin</w:t>
      </w:r>
      <w:r>
        <w:t>, and M</w:t>
      </w:r>
      <w:r w:rsidR="00817E6A">
        <w:t>ichigan</w:t>
      </w:r>
      <w:r>
        <w:t xml:space="preserve"> and in Section 251 in M</w:t>
      </w:r>
      <w:r w:rsidR="00817E6A">
        <w:t>innesota</w:t>
      </w:r>
      <w:r>
        <w:t>.</w:t>
      </w:r>
    </w:p>
    <w:p w:rsidR="004B093B" w:rsidP="004B093B" w:rsidRDefault="004B093B">
      <w:pPr>
        <w:pStyle w:val="InfoPara"/>
      </w:pPr>
      <w:r>
        <w:t>Biophysical Site Description</w:t>
      </w:r>
    </w:p>
    <w:p w:rsidR="004B093B" w:rsidP="004B093B" w:rsidRDefault="004B093B">
      <w:r>
        <w:t xml:space="preserve">River valleys are linear depressions that contain a river channel and its floodplain, often embedded within a series of higher terraces. River valleys, formed by the meltwater of glaciers, occur in glacial outwash channels.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(Brinson 1990, Gregory et al. 1991, </w:t>
      </w:r>
      <w:proofErr w:type="spellStart"/>
      <w:r>
        <w:t>Naiman</w:t>
      </w:r>
      <w:proofErr w:type="spellEnd"/>
      <w:r>
        <w:t xml:space="preserve"> et al. 1993). Floodplain forests occur along streams or rivers that are third order or greater (Strahler 1952).</w:t>
      </w:r>
    </w:p>
    <w:p w:rsidR="004B093B" w:rsidP="004B093B" w:rsidRDefault="004B093B">
      <w:pPr>
        <w:pStyle w:val="InfoPara"/>
      </w:pPr>
      <w:r>
        <w:t>Vegetation Description</w:t>
      </w:r>
    </w:p>
    <w:p w:rsidR="004B093B" w:rsidP="004B093B" w:rsidRDefault="004B093B">
      <w:r>
        <w:t xml:space="preserve">The variety of soil properties associated with this system can create a mixture of vegetation. </w:t>
      </w:r>
      <w:r w:rsidRPr="00817E6A">
        <w:rPr>
          <w:i/>
        </w:rPr>
        <w:t xml:space="preserve">Acer </w:t>
      </w:r>
      <w:proofErr w:type="spellStart"/>
      <w:r w:rsidRPr="00817E6A">
        <w:rPr>
          <w:i/>
        </w:rPr>
        <w:t>saccharinum</w:t>
      </w:r>
      <w:proofErr w:type="spellEnd"/>
      <w:r>
        <w:t xml:space="preserve"> occurs on the wetter soils of floodplains in the eastern portion of this system, with </w:t>
      </w:r>
      <w:proofErr w:type="spellStart"/>
      <w:r w:rsidRPr="00817E6A">
        <w:rPr>
          <w:i/>
        </w:rPr>
        <w:t>Populus</w:t>
      </w:r>
      <w:proofErr w:type="spellEnd"/>
      <w:r w:rsidRPr="00817E6A">
        <w:rPr>
          <w:i/>
        </w:rPr>
        <w:t xml:space="preserve"> </w:t>
      </w:r>
      <w:proofErr w:type="spellStart"/>
      <w:r w:rsidRPr="00817E6A">
        <w:rPr>
          <w:i/>
        </w:rPr>
        <w:t>deltoides</w:t>
      </w:r>
      <w:proofErr w:type="spellEnd"/>
      <w:r>
        <w:t xml:space="preserve"> and willows, especially </w:t>
      </w:r>
      <w:r w:rsidRPr="00817E6A">
        <w:rPr>
          <w:i/>
        </w:rPr>
        <w:t xml:space="preserve">Salix </w:t>
      </w:r>
      <w:proofErr w:type="spellStart"/>
      <w:r w:rsidRPr="00817E6A">
        <w:rPr>
          <w:i/>
        </w:rPr>
        <w:t>nigra</w:t>
      </w:r>
      <w:proofErr w:type="spellEnd"/>
      <w:r>
        <w:t xml:space="preserve">, occurring more in the western range of this system. </w:t>
      </w:r>
      <w:proofErr w:type="spellStart"/>
      <w:r w:rsidRPr="00817E6A">
        <w:rPr>
          <w:i/>
        </w:rPr>
        <w:t>Fraxinus</w:t>
      </w:r>
      <w:proofErr w:type="spellEnd"/>
      <w:r w:rsidRPr="00817E6A">
        <w:rPr>
          <w:i/>
        </w:rPr>
        <w:t xml:space="preserve"> </w:t>
      </w:r>
      <w:proofErr w:type="spellStart"/>
      <w:r w:rsidRPr="00817E6A">
        <w:rPr>
          <w:i/>
        </w:rPr>
        <w:t>pennsylvanica</w:t>
      </w:r>
      <w:proofErr w:type="spellEnd"/>
      <w:r w:rsidRPr="00817E6A">
        <w:rPr>
          <w:i/>
        </w:rPr>
        <w:t xml:space="preserve">, </w:t>
      </w:r>
      <w:proofErr w:type="spellStart"/>
      <w:r w:rsidRPr="00817E6A">
        <w:rPr>
          <w:i/>
        </w:rPr>
        <w:t>Ulmus</w:t>
      </w:r>
      <w:proofErr w:type="spellEnd"/>
      <w:r w:rsidRPr="00817E6A">
        <w:rPr>
          <w:i/>
        </w:rPr>
        <w:t xml:space="preserve"> </w:t>
      </w:r>
      <w:proofErr w:type="spellStart"/>
      <w:r w:rsidRPr="00817E6A">
        <w:rPr>
          <w:i/>
        </w:rPr>
        <w:t>americana</w:t>
      </w:r>
      <w:proofErr w:type="spellEnd"/>
      <w:r>
        <w:t xml:space="preserve">, and </w:t>
      </w:r>
      <w:r w:rsidRPr="00817E6A">
        <w:rPr>
          <w:i/>
        </w:rPr>
        <w:t xml:space="preserve">Quercus </w:t>
      </w:r>
      <w:proofErr w:type="spellStart"/>
      <w:r w:rsidRPr="00817E6A">
        <w:rPr>
          <w:i/>
        </w:rPr>
        <w:t>macrocarpa</w:t>
      </w:r>
      <w:proofErr w:type="spellEnd"/>
      <w:r>
        <w:t xml:space="preserve"> occur in more well-drained areas. Understory species can vary across the range of this system but can include shrubs such as </w:t>
      </w:r>
      <w:proofErr w:type="spellStart"/>
      <w:r w:rsidRPr="00817E6A">
        <w:rPr>
          <w:i/>
        </w:rPr>
        <w:t>Cornus</w:t>
      </w:r>
      <w:proofErr w:type="spellEnd"/>
      <w:r w:rsidRPr="00817E6A">
        <w:rPr>
          <w:i/>
        </w:rPr>
        <w:t xml:space="preserve"> </w:t>
      </w:r>
      <w:proofErr w:type="spellStart"/>
      <w:r w:rsidRPr="00817E6A">
        <w:rPr>
          <w:i/>
        </w:rPr>
        <w:t>drummondii</w:t>
      </w:r>
      <w:proofErr w:type="spellEnd"/>
      <w:r>
        <w:t xml:space="preserve"> and </w:t>
      </w:r>
      <w:proofErr w:type="spellStart"/>
      <w:r w:rsidRPr="00817E6A">
        <w:rPr>
          <w:i/>
        </w:rPr>
        <w:t>Asimina</w:t>
      </w:r>
      <w:proofErr w:type="spellEnd"/>
      <w:r w:rsidRPr="00817E6A">
        <w:rPr>
          <w:i/>
        </w:rPr>
        <w:t xml:space="preserve"> </w:t>
      </w:r>
      <w:proofErr w:type="spellStart"/>
      <w:r w:rsidRPr="00817E6A">
        <w:rPr>
          <w:i/>
        </w:rPr>
        <w:t>triloba</w:t>
      </w:r>
      <w:proofErr w:type="spellEnd"/>
      <w:r>
        <w:t xml:space="preserve">, and sedge and grass species. Oxbows within this system may have species such as </w:t>
      </w:r>
      <w:proofErr w:type="spellStart"/>
      <w:r w:rsidRPr="00817E6A">
        <w:rPr>
          <w:i/>
        </w:rPr>
        <w:t>Nelumbo</w:t>
      </w:r>
      <w:proofErr w:type="spellEnd"/>
      <w:r w:rsidRPr="00817E6A">
        <w:rPr>
          <w:i/>
        </w:rPr>
        <w:t xml:space="preserve"> lutea</w:t>
      </w:r>
      <w:r>
        <w:t xml:space="preserve"> and </w:t>
      </w:r>
      <w:proofErr w:type="spellStart"/>
      <w:r w:rsidRPr="00817E6A">
        <w:rPr>
          <w:i/>
        </w:rPr>
        <w:t>Typha</w:t>
      </w:r>
      <w:proofErr w:type="spellEnd"/>
      <w:r w:rsidRPr="00817E6A">
        <w:rPr>
          <w:i/>
        </w:rPr>
        <w:t xml:space="preserve"> </w:t>
      </w:r>
      <w:proofErr w:type="spellStart"/>
      <w:r w:rsidRPr="00817E6A">
        <w:rPr>
          <w:i/>
        </w:rPr>
        <w:t>latifolia</w:t>
      </w:r>
      <w:proofErr w:type="spellEnd"/>
      <w:r>
        <w:t>.</w:t>
      </w:r>
    </w:p>
    <w:p w:rsidR="004B093B" w:rsidP="004B093B" w:rsidRDefault="004B093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CELTI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 var. interius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bl>
    <w:p>
      <w:r>
        <w:rPr>
          <w:sz w:val="16"/>
        </w:rPr>
        <w:t>Species names are from the NRCS PLANTS database. Check species codes at http://plants.usda.gov.</w:t>
      </w:r>
    </w:p>
    <w:p w:rsidR="004B093B" w:rsidP="004B093B" w:rsidRDefault="004B093B">
      <w:pPr>
        <w:pStyle w:val="InfoPara"/>
      </w:pPr>
      <w:r>
        <w:t>Disturbance Description</w:t>
      </w:r>
    </w:p>
    <w:p w:rsidR="004B093B" w:rsidP="004B093B" w:rsidRDefault="004B093B">
      <w:r>
        <w:t>Floodplain systems are produced and maintained by active hydrologic and geomorphic processes such as channel meandering, sedimentation and erosion (Gregory, et al. 1991, Hughes 1994) caused by natural hydrological variation (Richter and Richter 2000). Regeneration of the early successional dominant species (cottonwood maple and willow) is dependent on flooding and movement of river channels, which creates bare, moist soil needed for seedling establishment (Noble 1979, Johnson et al. 1976, Scott et al. 1997). Oxbow and slough development also influence the floodplain system and create variability in plant community composition. Deposits of sand and other sediments can create low ridges that influence vegetation establishment (Weaver 1960). The flood frequency in a given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4B093B" w:rsidP="004B093B" w:rsidRDefault="004B62E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431</w:t>
            </w:r>
          </w:p>
        </w:tc>
        <w:tc>
          <w:p>
            <w:pPr>
              <w:jc w:val="center"/>
            </w:pPr>
            <w:r>
              <w:t>14</w:t>
            </w:r>
          </w:p>
        </w:tc>
        <w:tc>
          <w:p>
            <w:pPr>
              <w:jc w:val="center"/>
            </w:pPr>
            <w:r>
              <w:t/>
            </w:r>
          </w:p>
        </w:tc>
        <w:tc>
          <w:p>
            <w:pPr>
              <w:jc w:val="center"/>
            </w:pPr>
            <w:r>
              <w:t/>
            </w:r>
          </w:p>
        </w:tc>
      </w:tr>
      <w:tr>
        <w:tc>
          <w:p>
            <w:pPr>
              <w:jc w:val="center"/>
            </w:pPr>
            <w:r>
              <w:t>Low (Surface)</w:t>
            </w:r>
          </w:p>
        </w:tc>
        <w:tc>
          <w:p>
            <w:pPr>
              <w:jc w:val="center"/>
            </w:pPr>
            <w:r>
              <w:t>67</w:t>
            </w:r>
          </w:p>
        </w:tc>
        <w:tc>
          <w:p>
            <w:pPr>
              <w:jc w:val="center"/>
            </w:pPr>
            <w:r>
              <w:t>86</w:t>
            </w:r>
          </w:p>
        </w:tc>
        <w:tc>
          <w:p>
            <w:pPr>
              <w:jc w:val="center"/>
            </w:pPr>
            <w:r>
              <w:t/>
            </w:r>
          </w:p>
        </w:tc>
        <w:tc>
          <w:p>
            <w:pPr>
              <w:jc w:val="center"/>
            </w:pPr>
            <w:r>
              <w:t/>
            </w:r>
          </w:p>
        </w:tc>
      </w:tr>
      <w:tr>
        <w:tc>
          <w:p>
            <w:pPr>
              <w:jc w:val="center"/>
            </w:pPr>
            <w:r>
              <w:t>All Fires</w:t>
            </w:r>
          </w:p>
        </w:tc>
        <w:tc>
          <w:p>
            <w:pPr>
              <w:jc w:val="center"/>
            </w:pPr>
            <w:r>
              <w:t>58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093B" w:rsidP="004B093B" w:rsidRDefault="000D4892">
      <w:pPr>
        <w:pStyle w:val="InfoPara"/>
      </w:pPr>
      <w:r>
        <w:t>Scale Considerations</w:t>
      </w:r>
    </w:p>
    <w:p w:rsidR="004B093B" w:rsidP="004B093B" w:rsidRDefault="004B093B">
      <w:r>
        <w:t>Patches must be adequate in size to contain natural variation in vegetation and disturbance regime. This system is often widespread on medium or larger rivers and should be at least 0.5 miles long and 100m wide.</w:t>
      </w:r>
    </w:p>
    <w:p w:rsidR="004B093B" w:rsidP="004B093B" w:rsidRDefault="004B093B">
      <w:pPr>
        <w:pStyle w:val="InfoPara"/>
      </w:pPr>
      <w:r>
        <w:t>Adjacency or Identification Concerns</w:t>
      </w:r>
    </w:p>
    <w:p w:rsidR="004B093B" w:rsidP="004B093B" w:rsidRDefault="004B093B">
      <w:r>
        <w:t>Today, bank stabilization, dams and water diversion have significantly altered these floodplains.</w:t>
      </w:r>
    </w:p>
    <w:p w:rsidR="004B093B" w:rsidP="004B093B" w:rsidRDefault="004B093B"/>
    <w:p w:rsidR="004B093B" w:rsidP="004B093B" w:rsidRDefault="004B093B">
      <w:r>
        <w:t xml:space="preserve">Pollution and heavy metals may be an issue in this </w:t>
      </w:r>
      <w:r w:rsidR="00817E6A">
        <w:t>Biophysical Setting (</w:t>
      </w:r>
      <w:r>
        <w:t>BpS</w:t>
      </w:r>
      <w:r w:rsidR="00817E6A">
        <w:t>)</w:t>
      </w:r>
      <w:r>
        <w:t xml:space="preserve"> due modern waste water issues and the flooding nature of this system.</w:t>
      </w:r>
    </w:p>
    <w:p w:rsidR="004B093B" w:rsidP="004B093B" w:rsidRDefault="004B093B">
      <w:pPr>
        <w:pStyle w:val="InfoPara"/>
      </w:pPr>
      <w:r>
        <w:t>Issues or Problems</w:t>
      </w:r>
    </w:p>
    <w:p w:rsidR="004B093B" w:rsidP="004B093B" w:rsidRDefault="004B093B">
      <w:r>
        <w:t>Assumptions: This system is most affected by flooding, scouring and channel movement. We modeled the floodplain valley including forested and non-forested areas. The model does include wetlands, sloughs or oxbows. We used two flooding regimes in the model: Option 1 – minor floo</w:t>
      </w:r>
      <w:r w:rsidR="000D4892">
        <w:t>ding/scouring</w:t>
      </w:r>
      <w:r>
        <w:t>; and Option 2 – major floodi</w:t>
      </w:r>
      <w:r w:rsidR="000D4892">
        <w:t>ng/scouring</w:t>
      </w:r>
      <w:r>
        <w:t xml:space="preserve">. Flood frequency for a class is based </w:t>
      </w:r>
      <w:r>
        <w:lastRenderedPageBreak/>
        <w:t>on location on the floodplain, with higher terraces being sub</w:t>
      </w:r>
      <w:r w:rsidR="000D4892">
        <w:t>ject to longer flood cycles</w:t>
      </w:r>
      <w:r>
        <w:t>. We modeled attributes such as channel migration, oxbow and slough development, and sedimentation. Fire activity had a minor impact, due to low intensity, infrequent intervals, small size and low fuel loads.</w:t>
      </w:r>
    </w:p>
    <w:p w:rsidR="004B093B" w:rsidP="004B093B" w:rsidRDefault="000D4892">
      <w:pPr>
        <w:pStyle w:val="InfoPara"/>
      </w:pPr>
      <w:r>
        <w:t xml:space="preserve">Current </w:t>
      </w:r>
      <w:r w:rsidR="004B093B">
        <w:t>Conditions</w:t>
      </w:r>
    </w:p>
    <w:p w:rsidR="004B093B" w:rsidP="004B093B" w:rsidRDefault="004B093B"/>
    <w:p w:rsidR="004B093B" w:rsidP="004B093B" w:rsidRDefault="004B093B">
      <w:pPr>
        <w:pStyle w:val="InfoPara"/>
      </w:pPr>
      <w:r>
        <w:t>Comments</w:t>
      </w:r>
    </w:p>
    <w:p w:rsidR="004B093B" w:rsidP="004B093B" w:rsidRDefault="004B093B">
      <w:r>
        <w:t xml:space="preserve">This model adapted from Rapid Assessment </w:t>
      </w:r>
      <w:r w:rsidR="00817E6A">
        <w:t xml:space="preserve">(RA) </w:t>
      </w:r>
      <w:r>
        <w:t>model R6FPFOgl Great Lakes Floodplain Forest by Robert Mayer (rmayer@fs.fed.us) and Rick Miller (rick.miller@dnr.state.oh.us) on 09/30/2005. Material from the M</w:t>
      </w:r>
      <w:r w:rsidR="00817E6A">
        <w:t xml:space="preserve">ichigan </w:t>
      </w:r>
      <w:r>
        <w:t>N</w:t>
      </w:r>
      <w:r w:rsidR="00817E6A">
        <w:t xml:space="preserve">atural </w:t>
      </w:r>
      <w:r>
        <w:t>F</w:t>
      </w:r>
      <w:r w:rsidR="00817E6A">
        <w:t xml:space="preserve">eatures </w:t>
      </w:r>
      <w:r>
        <w:t>I</w:t>
      </w:r>
      <w:r w:rsidR="00817E6A">
        <w:t>nventory</w:t>
      </w:r>
      <w:r>
        <w:t xml:space="preserve"> community abstract for Floodplains (</w:t>
      </w:r>
      <w:proofErr w:type="spellStart"/>
      <w:r>
        <w:t>Tepley</w:t>
      </w:r>
      <w:proofErr w:type="spellEnd"/>
      <w:r>
        <w:t xml:space="preserve"> et al</w:t>
      </w:r>
      <w:r w:rsidR="00817E6A">
        <w:t>.</w:t>
      </w:r>
      <w:r>
        <w:t xml:space="preserve"> 2004) is also incorporated.</w:t>
      </w:r>
    </w:p>
    <w:p w:rsidR="004B093B" w:rsidP="004B093B" w:rsidRDefault="004B093B">
      <w:pPr>
        <w:pStyle w:val="ReportSection"/>
      </w:pPr>
      <w:r>
        <w:t>Succession Classes</w:t>
      </w:r>
    </w:p>
    <w:p w:rsidR="004B093B" w:rsidP="004B093B" w:rsidRDefault="004B093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093B" w:rsidP="004B093B" w:rsidRDefault="004B093B">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B093B" w:rsidP="004B093B" w:rsidRDefault="004B093B"/>
    <w:p w:rsidR="004B093B" w:rsidP="004B093B" w:rsidRDefault="004B09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4B093B" w:rsidR="004B093B" w:rsidTr="004B093B">
        <w:tc>
          <w:tcPr>
            <w:tcW w:w="1104" w:type="dxa"/>
            <w:tcBorders>
              <w:top w:val="single" w:color="auto" w:sz="2" w:space="0"/>
              <w:bottom w:val="single" w:color="000000" w:sz="12" w:space="0"/>
            </w:tcBorders>
            <w:shd w:val="clear" w:color="auto" w:fill="auto"/>
          </w:tcPr>
          <w:p w:rsidRPr="004B093B" w:rsidR="004B093B" w:rsidP="00782CD0" w:rsidRDefault="004B093B">
            <w:pPr>
              <w:rPr>
                <w:b/>
                <w:bCs/>
              </w:rPr>
            </w:pPr>
            <w:r w:rsidRPr="004B093B">
              <w:rPr>
                <w:b/>
                <w:bCs/>
              </w:rPr>
              <w:t>Symbol</w:t>
            </w:r>
          </w:p>
        </w:tc>
        <w:tc>
          <w:tcPr>
            <w:tcW w:w="2064" w:type="dxa"/>
            <w:tcBorders>
              <w:top w:val="single" w:color="auto" w:sz="2" w:space="0"/>
              <w:bottom w:val="single" w:color="000000" w:sz="12" w:space="0"/>
            </w:tcBorders>
            <w:shd w:val="clear" w:color="auto" w:fill="auto"/>
          </w:tcPr>
          <w:p w:rsidRPr="004B093B" w:rsidR="004B093B" w:rsidP="00782CD0" w:rsidRDefault="004B093B">
            <w:pPr>
              <w:rPr>
                <w:b/>
                <w:bCs/>
              </w:rPr>
            </w:pPr>
            <w:r w:rsidRPr="004B093B">
              <w:rPr>
                <w:b/>
                <w:bCs/>
              </w:rPr>
              <w:t>Scientific Name</w:t>
            </w:r>
          </w:p>
        </w:tc>
        <w:tc>
          <w:tcPr>
            <w:tcW w:w="2268" w:type="dxa"/>
            <w:tcBorders>
              <w:top w:val="single" w:color="auto" w:sz="2" w:space="0"/>
              <w:bottom w:val="single" w:color="000000" w:sz="12" w:space="0"/>
            </w:tcBorders>
            <w:shd w:val="clear" w:color="auto" w:fill="auto"/>
          </w:tcPr>
          <w:p w:rsidRPr="004B093B" w:rsidR="004B093B" w:rsidP="00782CD0" w:rsidRDefault="004B093B">
            <w:pPr>
              <w:rPr>
                <w:b/>
                <w:bCs/>
              </w:rPr>
            </w:pPr>
            <w:r w:rsidRPr="004B093B">
              <w:rPr>
                <w:b/>
                <w:bCs/>
              </w:rPr>
              <w:t>Common Name</w:t>
            </w:r>
          </w:p>
        </w:tc>
        <w:tc>
          <w:tcPr>
            <w:tcW w:w="1956" w:type="dxa"/>
            <w:tcBorders>
              <w:top w:val="single" w:color="auto" w:sz="2" w:space="0"/>
              <w:bottom w:val="single" w:color="000000" w:sz="12" w:space="0"/>
            </w:tcBorders>
            <w:shd w:val="clear" w:color="auto" w:fill="auto"/>
          </w:tcPr>
          <w:p w:rsidRPr="004B093B" w:rsidR="004B093B" w:rsidP="00782CD0" w:rsidRDefault="004B093B">
            <w:pPr>
              <w:rPr>
                <w:b/>
                <w:bCs/>
              </w:rPr>
            </w:pPr>
            <w:r w:rsidRPr="004B093B">
              <w:rPr>
                <w:b/>
                <w:bCs/>
              </w:rPr>
              <w:t>Canopy Position</w:t>
            </w:r>
          </w:p>
        </w:tc>
      </w:tr>
      <w:tr w:rsidRPr="004B093B" w:rsidR="004B093B" w:rsidTr="004B093B">
        <w:tc>
          <w:tcPr>
            <w:tcW w:w="1104" w:type="dxa"/>
            <w:tcBorders>
              <w:top w:val="single" w:color="000000" w:sz="12" w:space="0"/>
            </w:tcBorders>
            <w:shd w:val="clear" w:color="auto" w:fill="auto"/>
          </w:tcPr>
          <w:p w:rsidRPr="004B093B" w:rsidR="004B093B" w:rsidP="00782CD0" w:rsidRDefault="004B093B">
            <w:pPr>
              <w:rPr>
                <w:bCs/>
              </w:rPr>
            </w:pPr>
            <w:r w:rsidRPr="004B093B">
              <w:rPr>
                <w:bCs/>
              </w:rPr>
              <w:t>PODE3</w:t>
            </w:r>
          </w:p>
        </w:tc>
        <w:tc>
          <w:tcPr>
            <w:tcW w:w="2064" w:type="dxa"/>
            <w:tcBorders>
              <w:top w:val="single" w:color="000000" w:sz="12" w:space="0"/>
            </w:tcBorders>
            <w:shd w:val="clear" w:color="auto" w:fill="auto"/>
          </w:tcPr>
          <w:p w:rsidRPr="004B093B" w:rsidR="004B093B" w:rsidP="00782CD0" w:rsidRDefault="004B093B">
            <w:proofErr w:type="spellStart"/>
            <w:r w:rsidRPr="004B093B">
              <w:t>Populus</w:t>
            </w:r>
            <w:proofErr w:type="spellEnd"/>
            <w:r w:rsidRPr="004B093B">
              <w:t xml:space="preserve"> </w:t>
            </w:r>
            <w:proofErr w:type="spellStart"/>
            <w:r w:rsidRPr="004B093B">
              <w:t>deltoides</w:t>
            </w:r>
            <w:proofErr w:type="spellEnd"/>
          </w:p>
        </w:tc>
        <w:tc>
          <w:tcPr>
            <w:tcW w:w="2268" w:type="dxa"/>
            <w:tcBorders>
              <w:top w:val="single" w:color="000000" w:sz="12" w:space="0"/>
            </w:tcBorders>
            <w:shd w:val="clear" w:color="auto" w:fill="auto"/>
          </w:tcPr>
          <w:p w:rsidRPr="004B093B" w:rsidR="004B093B" w:rsidP="00782CD0" w:rsidRDefault="004B093B">
            <w:r w:rsidRPr="004B093B">
              <w:t>Eastern cottonwood</w:t>
            </w:r>
          </w:p>
        </w:tc>
        <w:tc>
          <w:tcPr>
            <w:tcW w:w="1956" w:type="dxa"/>
            <w:tcBorders>
              <w:top w:val="single" w:color="000000" w:sz="12" w:space="0"/>
            </w:tcBorders>
            <w:shd w:val="clear" w:color="auto" w:fill="auto"/>
          </w:tcPr>
          <w:p w:rsidRPr="004B093B" w:rsidR="004B093B" w:rsidP="00782CD0" w:rsidRDefault="004B093B">
            <w:r w:rsidRPr="004B093B">
              <w:t>Upper</w:t>
            </w:r>
          </w:p>
        </w:tc>
      </w:tr>
      <w:tr w:rsidRPr="004B093B" w:rsidR="004B093B" w:rsidTr="004B093B">
        <w:tc>
          <w:tcPr>
            <w:tcW w:w="1104" w:type="dxa"/>
            <w:shd w:val="clear" w:color="auto" w:fill="auto"/>
          </w:tcPr>
          <w:p w:rsidRPr="004B093B" w:rsidR="004B093B" w:rsidP="00782CD0" w:rsidRDefault="004B093B">
            <w:pPr>
              <w:rPr>
                <w:bCs/>
              </w:rPr>
            </w:pPr>
            <w:r w:rsidRPr="004B093B">
              <w:rPr>
                <w:bCs/>
              </w:rPr>
              <w:t>SALIX</w:t>
            </w:r>
          </w:p>
        </w:tc>
        <w:tc>
          <w:tcPr>
            <w:tcW w:w="2064" w:type="dxa"/>
            <w:shd w:val="clear" w:color="auto" w:fill="auto"/>
          </w:tcPr>
          <w:p w:rsidRPr="004B093B" w:rsidR="004B093B" w:rsidP="00782CD0" w:rsidRDefault="004B093B">
            <w:r w:rsidRPr="004B093B">
              <w:t>Salix</w:t>
            </w:r>
          </w:p>
        </w:tc>
        <w:tc>
          <w:tcPr>
            <w:tcW w:w="2268" w:type="dxa"/>
            <w:shd w:val="clear" w:color="auto" w:fill="auto"/>
          </w:tcPr>
          <w:p w:rsidRPr="004B093B" w:rsidR="004B093B" w:rsidP="00782CD0" w:rsidRDefault="004B093B">
            <w:r w:rsidRPr="004B093B">
              <w:t>Willow</w:t>
            </w:r>
          </w:p>
        </w:tc>
        <w:tc>
          <w:tcPr>
            <w:tcW w:w="1956" w:type="dxa"/>
            <w:shd w:val="clear" w:color="auto" w:fill="auto"/>
          </w:tcPr>
          <w:p w:rsidRPr="004B093B" w:rsidR="004B093B" w:rsidP="00782CD0" w:rsidRDefault="004B093B">
            <w:r w:rsidRPr="004B093B">
              <w:t>Upper</w:t>
            </w:r>
          </w:p>
        </w:tc>
      </w:tr>
    </w:tbl>
    <w:p w:rsidR="004B093B" w:rsidP="004B093B" w:rsidRDefault="004B093B"/>
    <w:p w:rsidR="004B093B" w:rsidP="004B093B" w:rsidRDefault="004B093B">
      <w:pPr>
        <w:pStyle w:val="SClassInfoPara"/>
      </w:pPr>
      <w:r>
        <w:t>Description</w:t>
      </w:r>
    </w:p>
    <w:p w:rsidR="004B093B" w:rsidP="004B093B" w:rsidRDefault="004B093B">
      <w:r>
        <w:t xml:space="preserve">Early successional stage created by scouring and deposition following seasonal flooding and stream meander changes (Optional 1 in model). A mix of pioneer tree seedlings, shrubs (often willows), and herbaceous primary succession. Rare surface fires. </w:t>
      </w:r>
    </w:p>
    <w:p w:rsidR="005C4336" w:rsidP="004B093B" w:rsidRDefault="005C4336"/>
    <w:p w:rsidR="004B093B" w:rsidP="004B093B" w:rsidRDefault="004B093B">
      <w:r>
        <w:t>Minor flooding/scouring, model</w:t>
      </w:r>
      <w:r w:rsidR="00162E8B">
        <w:t>ed as optional 1</w:t>
      </w:r>
      <w:r w:rsidR="005C4336">
        <w:t xml:space="preserve"> replaces the systems</w:t>
      </w:r>
      <w:r w:rsidR="000D4892">
        <w:t>. Surface fire</w:t>
      </w:r>
      <w:r w:rsidR="005C4336">
        <w:t xml:space="preserve"> would maintain the system</w:t>
      </w:r>
      <w:r>
        <w:t>.</w:t>
      </w:r>
    </w:p>
    <w:p w:rsidR="004B093B" w:rsidP="004B093B" w:rsidRDefault="004B093B"/>
    <w:p>
      <w:r>
        <w:rPr>
          <w:i/>
          <w:u w:val="single"/>
        </w:rPr>
        <w:t>Maximum Tree Size Class</w:t>
      </w:r>
      <w:br/>
      <w:r>
        <w:t>Sapling &gt;4.5ft; &lt;5"DBH</w:t>
      </w:r>
    </w:p>
    <w:p w:rsidR="004B093B" w:rsidP="004B093B" w:rsidRDefault="004B093B">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B093B" w:rsidP="004B093B" w:rsidRDefault="004B093B"/>
    <w:p w:rsidR="004B093B" w:rsidP="004B093B" w:rsidRDefault="004B09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4B093B" w:rsidR="004B093B" w:rsidTr="004B093B">
        <w:tc>
          <w:tcPr>
            <w:tcW w:w="1104" w:type="dxa"/>
            <w:tcBorders>
              <w:top w:val="single" w:color="auto" w:sz="2" w:space="0"/>
              <w:bottom w:val="single" w:color="000000" w:sz="12" w:space="0"/>
            </w:tcBorders>
            <w:shd w:val="clear" w:color="auto" w:fill="auto"/>
          </w:tcPr>
          <w:p w:rsidRPr="004B093B" w:rsidR="004B093B" w:rsidP="003963AE" w:rsidRDefault="004B093B">
            <w:pPr>
              <w:rPr>
                <w:b/>
                <w:bCs/>
              </w:rPr>
            </w:pPr>
            <w:r w:rsidRPr="004B093B">
              <w:rPr>
                <w:b/>
                <w:bCs/>
              </w:rPr>
              <w:t>Symbol</w:t>
            </w:r>
          </w:p>
        </w:tc>
        <w:tc>
          <w:tcPr>
            <w:tcW w:w="2400" w:type="dxa"/>
            <w:tcBorders>
              <w:top w:val="single" w:color="auto" w:sz="2" w:space="0"/>
              <w:bottom w:val="single" w:color="000000" w:sz="12" w:space="0"/>
            </w:tcBorders>
            <w:shd w:val="clear" w:color="auto" w:fill="auto"/>
          </w:tcPr>
          <w:p w:rsidRPr="004B093B" w:rsidR="004B093B" w:rsidP="003963AE" w:rsidRDefault="004B093B">
            <w:pPr>
              <w:rPr>
                <w:b/>
                <w:bCs/>
              </w:rPr>
            </w:pPr>
            <w:r w:rsidRPr="004B093B">
              <w:rPr>
                <w:b/>
                <w:bCs/>
              </w:rPr>
              <w:t>Scientific Name</w:t>
            </w:r>
          </w:p>
        </w:tc>
        <w:tc>
          <w:tcPr>
            <w:tcW w:w="2292" w:type="dxa"/>
            <w:tcBorders>
              <w:top w:val="single" w:color="auto" w:sz="2" w:space="0"/>
              <w:bottom w:val="single" w:color="000000" w:sz="12" w:space="0"/>
            </w:tcBorders>
            <w:shd w:val="clear" w:color="auto" w:fill="auto"/>
          </w:tcPr>
          <w:p w:rsidRPr="004B093B" w:rsidR="004B093B" w:rsidP="003963AE" w:rsidRDefault="004B093B">
            <w:pPr>
              <w:rPr>
                <w:b/>
                <w:bCs/>
              </w:rPr>
            </w:pPr>
            <w:r w:rsidRPr="004B093B">
              <w:rPr>
                <w:b/>
                <w:bCs/>
              </w:rPr>
              <w:t>Common Name</w:t>
            </w:r>
          </w:p>
        </w:tc>
        <w:tc>
          <w:tcPr>
            <w:tcW w:w="1956" w:type="dxa"/>
            <w:tcBorders>
              <w:top w:val="single" w:color="auto" w:sz="2" w:space="0"/>
              <w:bottom w:val="single" w:color="000000" w:sz="12" w:space="0"/>
            </w:tcBorders>
            <w:shd w:val="clear" w:color="auto" w:fill="auto"/>
          </w:tcPr>
          <w:p w:rsidRPr="004B093B" w:rsidR="004B093B" w:rsidP="003963AE" w:rsidRDefault="004B093B">
            <w:pPr>
              <w:rPr>
                <w:b/>
                <w:bCs/>
              </w:rPr>
            </w:pPr>
            <w:r w:rsidRPr="004B093B">
              <w:rPr>
                <w:b/>
                <w:bCs/>
              </w:rPr>
              <w:t>Canopy Position</w:t>
            </w:r>
          </w:p>
        </w:tc>
      </w:tr>
      <w:tr w:rsidRPr="004B093B" w:rsidR="004B093B" w:rsidTr="004B093B">
        <w:tc>
          <w:tcPr>
            <w:tcW w:w="1104" w:type="dxa"/>
            <w:tcBorders>
              <w:top w:val="single" w:color="000000" w:sz="12" w:space="0"/>
            </w:tcBorders>
            <w:shd w:val="clear" w:color="auto" w:fill="auto"/>
          </w:tcPr>
          <w:p w:rsidRPr="004B093B" w:rsidR="004B093B" w:rsidP="003963AE" w:rsidRDefault="004B093B">
            <w:pPr>
              <w:rPr>
                <w:bCs/>
              </w:rPr>
            </w:pPr>
            <w:r w:rsidRPr="004B093B">
              <w:rPr>
                <w:bCs/>
              </w:rPr>
              <w:t>SALIX</w:t>
            </w:r>
          </w:p>
        </w:tc>
        <w:tc>
          <w:tcPr>
            <w:tcW w:w="2400" w:type="dxa"/>
            <w:tcBorders>
              <w:top w:val="single" w:color="000000" w:sz="12" w:space="0"/>
            </w:tcBorders>
            <w:shd w:val="clear" w:color="auto" w:fill="auto"/>
          </w:tcPr>
          <w:p w:rsidRPr="004B093B" w:rsidR="004B093B" w:rsidP="003963AE" w:rsidRDefault="004B093B">
            <w:r w:rsidRPr="004B093B">
              <w:t>Salix</w:t>
            </w:r>
          </w:p>
        </w:tc>
        <w:tc>
          <w:tcPr>
            <w:tcW w:w="2292" w:type="dxa"/>
            <w:tcBorders>
              <w:top w:val="single" w:color="000000" w:sz="12" w:space="0"/>
            </w:tcBorders>
            <w:shd w:val="clear" w:color="auto" w:fill="auto"/>
          </w:tcPr>
          <w:p w:rsidRPr="004B093B" w:rsidR="004B093B" w:rsidP="003963AE" w:rsidRDefault="004B093B">
            <w:r w:rsidRPr="004B093B">
              <w:t>Willow</w:t>
            </w:r>
          </w:p>
        </w:tc>
        <w:tc>
          <w:tcPr>
            <w:tcW w:w="1956" w:type="dxa"/>
            <w:tcBorders>
              <w:top w:val="single" w:color="000000" w:sz="12" w:space="0"/>
            </w:tcBorders>
            <w:shd w:val="clear" w:color="auto" w:fill="auto"/>
          </w:tcPr>
          <w:p w:rsidRPr="004B093B" w:rsidR="004B093B" w:rsidP="003963AE" w:rsidRDefault="004B093B">
            <w:r w:rsidRPr="004B093B">
              <w:t>Mid-Upper</w:t>
            </w:r>
          </w:p>
        </w:tc>
      </w:tr>
      <w:tr w:rsidRPr="004B093B" w:rsidR="004B093B" w:rsidTr="004B093B">
        <w:tc>
          <w:tcPr>
            <w:tcW w:w="1104" w:type="dxa"/>
            <w:shd w:val="clear" w:color="auto" w:fill="auto"/>
          </w:tcPr>
          <w:p w:rsidRPr="004B093B" w:rsidR="004B093B" w:rsidP="003963AE" w:rsidRDefault="004B093B">
            <w:pPr>
              <w:rPr>
                <w:bCs/>
              </w:rPr>
            </w:pPr>
            <w:r w:rsidRPr="004B093B">
              <w:rPr>
                <w:bCs/>
              </w:rPr>
              <w:t>PLOC</w:t>
            </w:r>
          </w:p>
        </w:tc>
        <w:tc>
          <w:tcPr>
            <w:tcW w:w="2400" w:type="dxa"/>
            <w:shd w:val="clear" w:color="auto" w:fill="auto"/>
          </w:tcPr>
          <w:p w:rsidRPr="004B093B" w:rsidR="004B093B" w:rsidP="003963AE" w:rsidRDefault="004B093B">
            <w:proofErr w:type="spellStart"/>
            <w:r w:rsidRPr="004B093B">
              <w:t>Platanus</w:t>
            </w:r>
            <w:proofErr w:type="spellEnd"/>
            <w:r w:rsidRPr="004B093B">
              <w:t xml:space="preserve"> </w:t>
            </w:r>
            <w:proofErr w:type="spellStart"/>
            <w:r w:rsidRPr="004B093B">
              <w:t>occidentalis</w:t>
            </w:r>
            <w:proofErr w:type="spellEnd"/>
          </w:p>
        </w:tc>
        <w:tc>
          <w:tcPr>
            <w:tcW w:w="2292" w:type="dxa"/>
            <w:shd w:val="clear" w:color="auto" w:fill="auto"/>
          </w:tcPr>
          <w:p w:rsidRPr="004B093B" w:rsidR="004B093B" w:rsidP="003963AE" w:rsidRDefault="004B093B">
            <w:r w:rsidRPr="004B093B">
              <w:t>American sycamore</w:t>
            </w:r>
          </w:p>
        </w:tc>
        <w:tc>
          <w:tcPr>
            <w:tcW w:w="1956" w:type="dxa"/>
            <w:shd w:val="clear" w:color="auto" w:fill="auto"/>
          </w:tcPr>
          <w:p w:rsidRPr="004B093B" w:rsidR="004B093B" w:rsidP="003963AE" w:rsidRDefault="004B093B">
            <w:r w:rsidRPr="004B093B">
              <w:t>Upper</w:t>
            </w:r>
          </w:p>
        </w:tc>
      </w:tr>
      <w:tr w:rsidRPr="004B093B" w:rsidR="004B093B" w:rsidTr="004B093B">
        <w:tc>
          <w:tcPr>
            <w:tcW w:w="1104" w:type="dxa"/>
            <w:shd w:val="clear" w:color="auto" w:fill="auto"/>
          </w:tcPr>
          <w:p w:rsidRPr="004B093B" w:rsidR="004B093B" w:rsidP="003963AE" w:rsidRDefault="004B093B">
            <w:pPr>
              <w:rPr>
                <w:bCs/>
              </w:rPr>
            </w:pPr>
            <w:r w:rsidRPr="004B093B">
              <w:rPr>
                <w:bCs/>
              </w:rPr>
              <w:t>PODE3</w:t>
            </w:r>
          </w:p>
        </w:tc>
        <w:tc>
          <w:tcPr>
            <w:tcW w:w="2400" w:type="dxa"/>
            <w:shd w:val="clear" w:color="auto" w:fill="auto"/>
          </w:tcPr>
          <w:p w:rsidRPr="004B093B" w:rsidR="004B093B" w:rsidP="003963AE" w:rsidRDefault="004B093B">
            <w:proofErr w:type="spellStart"/>
            <w:r w:rsidRPr="004B093B">
              <w:t>Populus</w:t>
            </w:r>
            <w:proofErr w:type="spellEnd"/>
            <w:r w:rsidRPr="004B093B">
              <w:t xml:space="preserve"> </w:t>
            </w:r>
            <w:proofErr w:type="spellStart"/>
            <w:r w:rsidRPr="004B093B">
              <w:t>deltoides</w:t>
            </w:r>
            <w:proofErr w:type="spellEnd"/>
          </w:p>
        </w:tc>
        <w:tc>
          <w:tcPr>
            <w:tcW w:w="2292" w:type="dxa"/>
            <w:shd w:val="clear" w:color="auto" w:fill="auto"/>
          </w:tcPr>
          <w:p w:rsidRPr="004B093B" w:rsidR="004B093B" w:rsidP="003963AE" w:rsidRDefault="004B093B">
            <w:r w:rsidRPr="004B093B">
              <w:t>Eastern cottonwood</w:t>
            </w:r>
          </w:p>
        </w:tc>
        <w:tc>
          <w:tcPr>
            <w:tcW w:w="1956" w:type="dxa"/>
            <w:shd w:val="clear" w:color="auto" w:fill="auto"/>
          </w:tcPr>
          <w:p w:rsidRPr="004B093B" w:rsidR="004B093B" w:rsidP="003963AE" w:rsidRDefault="004B093B">
            <w:r w:rsidRPr="004B093B">
              <w:t>Upper</w:t>
            </w:r>
          </w:p>
        </w:tc>
      </w:tr>
    </w:tbl>
    <w:p w:rsidR="004B093B" w:rsidP="004B093B" w:rsidRDefault="004B093B"/>
    <w:p w:rsidR="004B093B" w:rsidP="004B093B" w:rsidRDefault="004B093B">
      <w:pPr>
        <w:pStyle w:val="SClassInfoPara"/>
      </w:pPr>
      <w:r>
        <w:lastRenderedPageBreak/>
        <w:t>Description</w:t>
      </w:r>
    </w:p>
    <w:p w:rsidR="004B093B" w:rsidP="004B093B" w:rsidRDefault="004B093B">
      <w:r>
        <w:t xml:space="preserve">This stage develops as the stand starts to mature. Low diversity stands. Dominant species are cottonwood, willow (sandbar, peach-leaved, black), and sycamore. </w:t>
      </w:r>
    </w:p>
    <w:p w:rsidR="004B093B" w:rsidP="004B093B" w:rsidRDefault="004B093B"/>
    <w:p w:rsidR="004B093B" w:rsidP="004B093B" w:rsidRDefault="004B093B">
      <w:r>
        <w:t>Minor flooding/scouring, modeled as</w:t>
      </w:r>
      <w:r w:rsidR="00D53601">
        <w:t xml:space="preserve"> optional 1 </w:t>
      </w:r>
      <w:r>
        <w:t>would maintain the system in this class. Mi</w:t>
      </w:r>
      <w:r w:rsidR="00740719">
        <w:t>xed fire</w:t>
      </w:r>
      <w:r>
        <w:t xml:space="preserve"> would also maintain the system in this c</w:t>
      </w:r>
      <w:r w:rsidR="000D4892">
        <w:t xml:space="preserve">lass. Major flooding </w:t>
      </w:r>
      <w:r w:rsidR="00D53601">
        <w:t>would replace the system</w:t>
      </w:r>
      <w:r>
        <w:t>.</w:t>
      </w:r>
    </w:p>
    <w:p w:rsidR="004B093B" w:rsidP="004B093B" w:rsidRDefault="004B093B"/>
    <w:p>
      <w:r>
        <w:rPr>
          <w:i/>
          <w:u w:val="single"/>
        </w:rPr>
        <w:t>Maximum Tree Size Class</w:t>
      </w:r>
      <w:br/>
      <w:r>
        <w:t>Sapling &gt;4.5ft; &lt;5"DBH</w:t>
      </w:r>
    </w:p>
    <w:p w:rsidR="004B093B" w:rsidP="004B093B" w:rsidRDefault="004B093B">
      <w:pPr>
        <w:pStyle w:val="InfoPara"/>
        <w:pBdr>
          <w:top w:val="single" w:color="auto" w:sz="4" w:space="1"/>
        </w:pBdr>
      </w:pPr>
      <w:r xmlns:w="http://schemas.openxmlformats.org/wordprocessingml/2006/main">
        <w:t>Class C</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B093B" w:rsidP="004B093B" w:rsidRDefault="004B093B"/>
    <w:p w:rsidR="004B093B" w:rsidP="004B093B" w:rsidRDefault="004B09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4B093B" w:rsidR="004B093B" w:rsidTr="004B093B">
        <w:tc>
          <w:tcPr>
            <w:tcW w:w="1104" w:type="dxa"/>
            <w:tcBorders>
              <w:top w:val="single" w:color="auto" w:sz="2" w:space="0"/>
              <w:bottom w:val="single" w:color="000000" w:sz="12" w:space="0"/>
            </w:tcBorders>
            <w:shd w:val="clear" w:color="auto" w:fill="auto"/>
          </w:tcPr>
          <w:p w:rsidRPr="004B093B" w:rsidR="004B093B" w:rsidP="00744901" w:rsidRDefault="004B093B">
            <w:pPr>
              <w:rPr>
                <w:b/>
                <w:bCs/>
              </w:rPr>
            </w:pPr>
            <w:r w:rsidRPr="004B093B">
              <w:rPr>
                <w:b/>
                <w:bCs/>
              </w:rPr>
              <w:t>Symbol</w:t>
            </w:r>
          </w:p>
        </w:tc>
        <w:tc>
          <w:tcPr>
            <w:tcW w:w="2400" w:type="dxa"/>
            <w:tcBorders>
              <w:top w:val="single" w:color="auto" w:sz="2" w:space="0"/>
              <w:bottom w:val="single" w:color="000000" w:sz="12" w:space="0"/>
            </w:tcBorders>
            <w:shd w:val="clear" w:color="auto" w:fill="auto"/>
          </w:tcPr>
          <w:p w:rsidRPr="004B093B" w:rsidR="004B093B" w:rsidP="00744901" w:rsidRDefault="004B093B">
            <w:pPr>
              <w:rPr>
                <w:b/>
                <w:bCs/>
              </w:rPr>
            </w:pPr>
            <w:r w:rsidRPr="004B093B">
              <w:rPr>
                <w:b/>
                <w:bCs/>
              </w:rPr>
              <w:t>Scientific Name</w:t>
            </w:r>
          </w:p>
        </w:tc>
        <w:tc>
          <w:tcPr>
            <w:tcW w:w="2292" w:type="dxa"/>
            <w:tcBorders>
              <w:top w:val="single" w:color="auto" w:sz="2" w:space="0"/>
              <w:bottom w:val="single" w:color="000000" w:sz="12" w:space="0"/>
            </w:tcBorders>
            <w:shd w:val="clear" w:color="auto" w:fill="auto"/>
          </w:tcPr>
          <w:p w:rsidRPr="004B093B" w:rsidR="004B093B" w:rsidP="00744901" w:rsidRDefault="004B093B">
            <w:pPr>
              <w:rPr>
                <w:b/>
                <w:bCs/>
              </w:rPr>
            </w:pPr>
            <w:r w:rsidRPr="004B093B">
              <w:rPr>
                <w:b/>
                <w:bCs/>
              </w:rPr>
              <w:t>Common Name</w:t>
            </w:r>
          </w:p>
        </w:tc>
        <w:tc>
          <w:tcPr>
            <w:tcW w:w="1956" w:type="dxa"/>
            <w:tcBorders>
              <w:top w:val="single" w:color="auto" w:sz="2" w:space="0"/>
              <w:bottom w:val="single" w:color="000000" w:sz="12" w:space="0"/>
            </w:tcBorders>
            <w:shd w:val="clear" w:color="auto" w:fill="auto"/>
          </w:tcPr>
          <w:p w:rsidRPr="004B093B" w:rsidR="004B093B" w:rsidP="00744901" w:rsidRDefault="004B093B">
            <w:pPr>
              <w:rPr>
                <w:b/>
                <w:bCs/>
              </w:rPr>
            </w:pPr>
            <w:r w:rsidRPr="004B093B">
              <w:rPr>
                <w:b/>
                <w:bCs/>
              </w:rPr>
              <w:t>Canopy Position</w:t>
            </w:r>
          </w:p>
        </w:tc>
      </w:tr>
      <w:tr w:rsidRPr="004B093B" w:rsidR="004B093B" w:rsidTr="004B093B">
        <w:tc>
          <w:tcPr>
            <w:tcW w:w="1104" w:type="dxa"/>
            <w:tcBorders>
              <w:top w:val="single" w:color="000000" w:sz="12" w:space="0"/>
            </w:tcBorders>
            <w:shd w:val="clear" w:color="auto" w:fill="auto"/>
          </w:tcPr>
          <w:p w:rsidRPr="004B093B" w:rsidR="004B093B" w:rsidP="00744901" w:rsidRDefault="004B093B">
            <w:pPr>
              <w:rPr>
                <w:bCs/>
              </w:rPr>
            </w:pPr>
            <w:r w:rsidRPr="004B093B">
              <w:rPr>
                <w:bCs/>
              </w:rPr>
              <w:t>PLOC</w:t>
            </w:r>
          </w:p>
        </w:tc>
        <w:tc>
          <w:tcPr>
            <w:tcW w:w="2400" w:type="dxa"/>
            <w:tcBorders>
              <w:top w:val="single" w:color="000000" w:sz="12" w:space="0"/>
            </w:tcBorders>
            <w:shd w:val="clear" w:color="auto" w:fill="auto"/>
          </w:tcPr>
          <w:p w:rsidRPr="004B093B" w:rsidR="004B093B" w:rsidP="00744901" w:rsidRDefault="004B093B">
            <w:proofErr w:type="spellStart"/>
            <w:r w:rsidRPr="004B093B">
              <w:t>Platanus</w:t>
            </w:r>
            <w:proofErr w:type="spellEnd"/>
            <w:r w:rsidRPr="004B093B">
              <w:t xml:space="preserve"> </w:t>
            </w:r>
            <w:proofErr w:type="spellStart"/>
            <w:r w:rsidRPr="004B093B">
              <w:t>occidentalis</w:t>
            </w:r>
            <w:proofErr w:type="spellEnd"/>
          </w:p>
        </w:tc>
        <w:tc>
          <w:tcPr>
            <w:tcW w:w="2292" w:type="dxa"/>
            <w:tcBorders>
              <w:top w:val="single" w:color="000000" w:sz="12" w:space="0"/>
            </w:tcBorders>
            <w:shd w:val="clear" w:color="auto" w:fill="auto"/>
          </w:tcPr>
          <w:p w:rsidRPr="004B093B" w:rsidR="004B093B" w:rsidP="00744901" w:rsidRDefault="004B093B">
            <w:r w:rsidRPr="004B093B">
              <w:t>American sycamore</w:t>
            </w:r>
          </w:p>
        </w:tc>
        <w:tc>
          <w:tcPr>
            <w:tcW w:w="1956" w:type="dxa"/>
            <w:tcBorders>
              <w:top w:val="single" w:color="000000" w:sz="12" w:space="0"/>
            </w:tcBorders>
            <w:shd w:val="clear" w:color="auto" w:fill="auto"/>
          </w:tcPr>
          <w:p w:rsidRPr="004B093B" w:rsidR="004B093B" w:rsidP="00744901" w:rsidRDefault="004B093B">
            <w:r w:rsidRPr="004B093B">
              <w:t>Upper</w:t>
            </w:r>
          </w:p>
        </w:tc>
      </w:tr>
      <w:tr w:rsidRPr="004B093B" w:rsidR="004B093B" w:rsidTr="004B093B">
        <w:tc>
          <w:tcPr>
            <w:tcW w:w="1104" w:type="dxa"/>
            <w:shd w:val="clear" w:color="auto" w:fill="auto"/>
          </w:tcPr>
          <w:p w:rsidRPr="004B093B" w:rsidR="004B093B" w:rsidP="00744901" w:rsidRDefault="004B093B">
            <w:pPr>
              <w:rPr>
                <w:bCs/>
              </w:rPr>
            </w:pPr>
            <w:r w:rsidRPr="004B093B">
              <w:rPr>
                <w:bCs/>
              </w:rPr>
              <w:t>PODE3</w:t>
            </w:r>
          </w:p>
        </w:tc>
        <w:tc>
          <w:tcPr>
            <w:tcW w:w="2400" w:type="dxa"/>
            <w:shd w:val="clear" w:color="auto" w:fill="auto"/>
          </w:tcPr>
          <w:p w:rsidRPr="004B093B" w:rsidR="004B093B" w:rsidP="00744901" w:rsidRDefault="004B093B">
            <w:proofErr w:type="spellStart"/>
            <w:r w:rsidRPr="004B093B">
              <w:t>Populus</w:t>
            </w:r>
            <w:proofErr w:type="spellEnd"/>
            <w:r w:rsidRPr="004B093B">
              <w:t xml:space="preserve"> </w:t>
            </w:r>
            <w:proofErr w:type="spellStart"/>
            <w:r w:rsidRPr="004B093B">
              <w:t>deltoides</w:t>
            </w:r>
            <w:proofErr w:type="spellEnd"/>
          </w:p>
        </w:tc>
        <w:tc>
          <w:tcPr>
            <w:tcW w:w="2292" w:type="dxa"/>
            <w:shd w:val="clear" w:color="auto" w:fill="auto"/>
          </w:tcPr>
          <w:p w:rsidRPr="004B093B" w:rsidR="004B093B" w:rsidP="00744901" w:rsidRDefault="004B093B">
            <w:r w:rsidRPr="004B093B">
              <w:t>Eastern cottonwood</w:t>
            </w:r>
          </w:p>
        </w:tc>
        <w:tc>
          <w:tcPr>
            <w:tcW w:w="1956" w:type="dxa"/>
            <w:shd w:val="clear" w:color="auto" w:fill="auto"/>
          </w:tcPr>
          <w:p w:rsidRPr="004B093B" w:rsidR="004B093B" w:rsidP="00744901" w:rsidRDefault="004B093B">
            <w:r w:rsidRPr="004B093B">
              <w:t>Upper</w:t>
            </w:r>
          </w:p>
        </w:tc>
      </w:tr>
      <w:tr w:rsidRPr="004B093B" w:rsidR="004B093B" w:rsidTr="004B093B">
        <w:tc>
          <w:tcPr>
            <w:tcW w:w="1104" w:type="dxa"/>
            <w:shd w:val="clear" w:color="auto" w:fill="auto"/>
          </w:tcPr>
          <w:p w:rsidRPr="004B093B" w:rsidR="004B093B" w:rsidP="00744901" w:rsidRDefault="004B093B">
            <w:pPr>
              <w:rPr>
                <w:bCs/>
              </w:rPr>
            </w:pPr>
            <w:r w:rsidRPr="004B093B">
              <w:rPr>
                <w:bCs/>
              </w:rPr>
              <w:t>ACNE2</w:t>
            </w:r>
          </w:p>
        </w:tc>
        <w:tc>
          <w:tcPr>
            <w:tcW w:w="2400" w:type="dxa"/>
            <w:shd w:val="clear" w:color="auto" w:fill="auto"/>
          </w:tcPr>
          <w:p w:rsidRPr="004B093B" w:rsidR="004B093B" w:rsidP="00744901" w:rsidRDefault="004B093B">
            <w:r w:rsidRPr="004B093B">
              <w:t xml:space="preserve">Acer </w:t>
            </w:r>
            <w:proofErr w:type="spellStart"/>
            <w:r w:rsidRPr="004B093B">
              <w:t>negundo</w:t>
            </w:r>
            <w:proofErr w:type="spellEnd"/>
          </w:p>
        </w:tc>
        <w:tc>
          <w:tcPr>
            <w:tcW w:w="2292" w:type="dxa"/>
            <w:shd w:val="clear" w:color="auto" w:fill="auto"/>
          </w:tcPr>
          <w:p w:rsidRPr="004B093B" w:rsidR="004B093B" w:rsidP="00744901" w:rsidRDefault="004B093B">
            <w:r w:rsidRPr="004B093B">
              <w:t>Boxelder</w:t>
            </w:r>
          </w:p>
        </w:tc>
        <w:tc>
          <w:tcPr>
            <w:tcW w:w="1956" w:type="dxa"/>
            <w:shd w:val="clear" w:color="auto" w:fill="auto"/>
          </w:tcPr>
          <w:p w:rsidRPr="004B093B" w:rsidR="004B093B" w:rsidP="00744901" w:rsidRDefault="004B093B">
            <w:r w:rsidRPr="004B093B">
              <w:t>Upper</w:t>
            </w:r>
          </w:p>
        </w:tc>
      </w:tr>
      <w:tr w:rsidRPr="004B093B" w:rsidR="004B093B" w:rsidTr="004B093B">
        <w:tc>
          <w:tcPr>
            <w:tcW w:w="1104" w:type="dxa"/>
            <w:shd w:val="clear" w:color="auto" w:fill="auto"/>
          </w:tcPr>
          <w:p w:rsidRPr="004B093B" w:rsidR="004B093B" w:rsidP="00744901" w:rsidRDefault="004B093B">
            <w:pPr>
              <w:rPr>
                <w:bCs/>
              </w:rPr>
            </w:pPr>
            <w:r w:rsidRPr="004B093B">
              <w:rPr>
                <w:bCs/>
              </w:rPr>
              <w:t>ACSA2</w:t>
            </w:r>
          </w:p>
        </w:tc>
        <w:tc>
          <w:tcPr>
            <w:tcW w:w="2400" w:type="dxa"/>
            <w:shd w:val="clear" w:color="auto" w:fill="auto"/>
          </w:tcPr>
          <w:p w:rsidRPr="004B093B" w:rsidR="004B093B" w:rsidP="00744901" w:rsidRDefault="004B093B">
            <w:r w:rsidRPr="004B093B">
              <w:t xml:space="preserve">Acer </w:t>
            </w:r>
            <w:proofErr w:type="spellStart"/>
            <w:r w:rsidRPr="004B093B">
              <w:t>saccharinum</w:t>
            </w:r>
            <w:proofErr w:type="spellEnd"/>
          </w:p>
        </w:tc>
        <w:tc>
          <w:tcPr>
            <w:tcW w:w="2292" w:type="dxa"/>
            <w:shd w:val="clear" w:color="auto" w:fill="auto"/>
          </w:tcPr>
          <w:p w:rsidRPr="004B093B" w:rsidR="004B093B" w:rsidP="00744901" w:rsidRDefault="004B093B">
            <w:r w:rsidRPr="004B093B">
              <w:t>Silver maple</w:t>
            </w:r>
          </w:p>
        </w:tc>
        <w:tc>
          <w:tcPr>
            <w:tcW w:w="1956" w:type="dxa"/>
            <w:shd w:val="clear" w:color="auto" w:fill="auto"/>
          </w:tcPr>
          <w:p w:rsidRPr="004B093B" w:rsidR="004B093B" w:rsidP="00744901" w:rsidRDefault="004B093B">
            <w:r w:rsidRPr="004B093B">
              <w:t>Upper</w:t>
            </w:r>
          </w:p>
        </w:tc>
      </w:tr>
    </w:tbl>
    <w:p w:rsidR="004B093B" w:rsidP="004B093B" w:rsidRDefault="004B093B"/>
    <w:p w:rsidR="004B093B" w:rsidP="004B093B" w:rsidRDefault="004B093B">
      <w:pPr>
        <w:pStyle w:val="SClassInfoPara"/>
      </w:pPr>
      <w:r>
        <w:t>Description</w:t>
      </w:r>
    </w:p>
    <w:p w:rsidR="004B093B" w:rsidP="004B093B" w:rsidRDefault="004B093B">
      <w:r>
        <w:t xml:space="preserve">Mixed canopy. Overstory is dominated by a mix of cottonwood, American elm, silver maple, box elder, red maple and sycamore. Vines and poison ivy are abundant in the understory. </w:t>
      </w:r>
    </w:p>
    <w:p w:rsidR="004B093B" w:rsidP="004B093B" w:rsidRDefault="004B093B"/>
    <w:p w:rsidR="004B093B" w:rsidP="004B093B" w:rsidRDefault="004B093B">
      <w:r>
        <w:t>Minor flooding/scouring, modeled as optional 1 would maintain the system in th</w:t>
      </w:r>
      <w:r w:rsidR="006659A7">
        <w:t>is class. Major flooding would replace the system</w:t>
      </w:r>
      <w:r>
        <w:t>. Surf</w:t>
      </w:r>
      <w:r w:rsidR="00740719">
        <w:t xml:space="preserve">ace fire </w:t>
      </w:r>
      <w:r w:rsidR="006659A7">
        <w:t>would also maintain the system</w:t>
      </w:r>
      <w:r>
        <w:t>.</w:t>
      </w:r>
    </w:p>
    <w:p w:rsidR="004B093B" w:rsidP="004B093B" w:rsidRDefault="004B093B"/>
    <w:p>
      <w:r>
        <w:rPr>
          <w:i/>
          <w:u w:val="single"/>
        </w:rPr>
        <w:t>Maximum Tree Size Class</w:t>
      </w:r>
      <w:br/>
      <w:r>
        <w:t>Medium 9-21"DBH</w:t>
      </w:r>
    </w:p>
    <w:p w:rsidR="004B093B" w:rsidP="004B093B" w:rsidRDefault="004B093B">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B093B" w:rsidP="004B093B" w:rsidRDefault="004B093B"/>
    <w:p w:rsidR="004B093B" w:rsidP="004B093B" w:rsidRDefault="004B09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40"/>
        <w:gridCol w:w="1860"/>
        <w:gridCol w:w="1956"/>
      </w:tblGrid>
      <w:tr w:rsidRPr="004B093B" w:rsidR="004B093B" w:rsidTr="004B093B">
        <w:tc>
          <w:tcPr>
            <w:tcW w:w="1116" w:type="dxa"/>
            <w:tcBorders>
              <w:top w:val="single" w:color="auto" w:sz="2" w:space="0"/>
              <w:bottom w:val="single" w:color="000000" w:sz="12" w:space="0"/>
            </w:tcBorders>
            <w:shd w:val="clear" w:color="auto" w:fill="auto"/>
          </w:tcPr>
          <w:p w:rsidRPr="004B093B" w:rsidR="004B093B" w:rsidP="001C4F34" w:rsidRDefault="004B093B">
            <w:pPr>
              <w:rPr>
                <w:b/>
                <w:bCs/>
              </w:rPr>
            </w:pPr>
            <w:r w:rsidRPr="004B093B">
              <w:rPr>
                <w:b/>
                <w:bCs/>
              </w:rPr>
              <w:t>Symbol</w:t>
            </w:r>
          </w:p>
        </w:tc>
        <w:tc>
          <w:tcPr>
            <w:tcW w:w="2640" w:type="dxa"/>
            <w:tcBorders>
              <w:top w:val="single" w:color="auto" w:sz="2" w:space="0"/>
              <w:bottom w:val="single" w:color="000000" w:sz="12" w:space="0"/>
            </w:tcBorders>
            <w:shd w:val="clear" w:color="auto" w:fill="auto"/>
          </w:tcPr>
          <w:p w:rsidRPr="004B093B" w:rsidR="004B093B" w:rsidP="001C4F34" w:rsidRDefault="004B093B">
            <w:pPr>
              <w:rPr>
                <w:b/>
                <w:bCs/>
              </w:rPr>
            </w:pPr>
            <w:r w:rsidRPr="004B093B">
              <w:rPr>
                <w:b/>
                <w:bCs/>
              </w:rPr>
              <w:t>Scientific Name</w:t>
            </w:r>
          </w:p>
        </w:tc>
        <w:tc>
          <w:tcPr>
            <w:tcW w:w="1860" w:type="dxa"/>
            <w:tcBorders>
              <w:top w:val="single" w:color="auto" w:sz="2" w:space="0"/>
              <w:bottom w:val="single" w:color="000000" w:sz="12" w:space="0"/>
            </w:tcBorders>
            <w:shd w:val="clear" w:color="auto" w:fill="auto"/>
          </w:tcPr>
          <w:p w:rsidRPr="004B093B" w:rsidR="004B093B" w:rsidP="001C4F34" w:rsidRDefault="004B093B">
            <w:pPr>
              <w:rPr>
                <w:b/>
                <w:bCs/>
              </w:rPr>
            </w:pPr>
            <w:r w:rsidRPr="004B093B">
              <w:rPr>
                <w:b/>
                <w:bCs/>
              </w:rPr>
              <w:t>Common Name</w:t>
            </w:r>
          </w:p>
        </w:tc>
        <w:tc>
          <w:tcPr>
            <w:tcW w:w="1956" w:type="dxa"/>
            <w:tcBorders>
              <w:top w:val="single" w:color="auto" w:sz="2" w:space="0"/>
              <w:bottom w:val="single" w:color="000000" w:sz="12" w:space="0"/>
            </w:tcBorders>
            <w:shd w:val="clear" w:color="auto" w:fill="auto"/>
          </w:tcPr>
          <w:p w:rsidRPr="004B093B" w:rsidR="004B093B" w:rsidP="001C4F34" w:rsidRDefault="004B093B">
            <w:pPr>
              <w:rPr>
                <w:b/>
                <w:bCs/>
              </w:rPr>
            </w:pPr>
            <w:r w:rsidRPr="004B093B">
              <w:rPr>
                <w:b/>
                <w:bCs/>
              </w:rPr>
              <w:t>Canopy Position</w:t>
            </w:r>
          </w:p>
        </w:tc>
      </w:tr>
      <w:tr w:rsidRPr="004B093B" w:rsidR="004B093B" w:rsidTr="004B093B">
        <w:tc>
          <w:tcPr>
            <w:tcW w:w="1116" w:type="dxa"/>
            <w:tcBorders>
              <w:top w:val="single" w:color="000000" w:sz="12" w:space="0"/>
            </w:tcBorders>
            <w:shd w:val="clear" w:color="auto" w:fill="auto"/>
          </w:tcPr>
          <w:p w:rsidRPr="004B093B" w:rsidR="004B093B" w:rsidP="001C4F34" w:rsidRDefault="004B093B">
            <w:pPr>
              <w:rPr>
                <w:bCs/>
              </w:rPr>
            </w:pPr>
            <w:r w:rsidRPr="004B093B">
              <w:rPr>
                <w:bCs/>
              </w:rPr>
              <w:t>ACSA2</w:t>
            </w:r>
          </w:p>
        </w:tc>
        <w:tc>
          <w:tcPr>
            <w:tcW w:w="2640" w:type="dxa"/>
            <w:tcBorders>
              <w:top w:val="single" w:color="000000" w:sz="12" w:space="0"/>
            </w:tcBorders>
            <w:shd w:val="clear" w:color="auto" w:fill="auto"/>
          </w:tcPr>
          <w:p w:rsidRPr="004B093B" w:rsidR="004B093B" w:rsidP="001C4F34" w:rsidRDefault="004B093B">
            <w:r w:rsidRPr="004B093B">
              <w:t xml:space="preserve">Acer </w:t>
            </w:r>
            <w:proofErr w:type="spellStart"/>
            <w:r w:rsidRPr="004B093B">
              <w:t>saccharinum</w:t>
            </w:r>
            <w:proofErr w:type="spellEnd"/>
          </w:p>
        </w:tc>
        <w:tc>
          <w:tcPr>
            <w:tcW w:w="1860" w:type="dxa"/>
            <w:tcBorders>
              <w:top w:val="single" w:color="000000" w:sz="12" w:space="0"/>
            </w:tcBorders>
            <w:shd w:val="clear" w:color="auto" w:fill="auto"/>
          </w:tcPr>
          <w:p w:rsidRPr="004B093B" w:rsidR="004B093B" w:rsidP="001C4F34" w:rsidRDefault="004B093B">
            <w:r w:rsidRPr="004B093B">
              <w:t>Silver maple</w:t>
            </w:r>
          </w:p>
        </w:tc>
        <w:tc>
          <w:tcPr>
            <w:tcW w:w="1956" w:type="dxa"/>
            <w:tcBorders>
              <w:top w:val="single" w:color="000000" w:sz="12" w:space="0"/>
            </w:tcBorders>
            <w:shd w:val="clear" w:color="auto" w:fill="auto"/>
          </w:tcPr>
          <w:p w:rsidRPr="004B093B" w:rsidR="004B093B" w:rsidP="001C4F34" w:rsidRDefault="004B093B">
            <w:r w:rsidRPr="004B093B">
              <w:t>Upper</w:t>
            </w:r>
          </w:p>
        </w:tc>
      </w:tr>
      <w:tr w:rsidRPr="004B093B" w:rsidR="004B093B" w:rsidTr="004B093B">
        <w:tc>
          <w:tcPr>
            <w:tcW w:w="1116" w:type="dxa"/>
            <w:shd w:val="clear" w:color="auto" w:fill="auto"/>
          </w:tcPr>
          <w:p w:rsidRPr="004B093B" w:rsidR="004B093B" w:rsidP="001C4F34" w:rsidRDefault="004B093B">
            <w:pPr>
              <w:rPr>
                <w:bCs/>
              </w:rPr>
            </w:pPr>
            <w:r w:rsidRPr="004B093B">
              <w:rPr>
                <w:bCs/>
              </w:rPr>
              <w:t>JUNI</w:t>
            </w:r>
          </w:p>
        </w:tc>
        <w:tc>
          <w:tcPr>
            <w:tcW w:w="2640" w:type="dxa"/>
            <w:shd w:val="clear" w:color="auto" w:fill="auto"/>
          </w:tcPr>
          <w:p w:rsidRPr="004B093B" w:rsidR="004B093B" w:rsidP="001C4F34" w:rsidRDefault="004B093B">
            <w:r w:rsidRPr="004B093B">
              <w:t xml:space="preserve">Juglans </w:t>
            </w:r>
            <w:proofErr w:type="spellStart"/>
            <w:r w:rsidRPr="004B093B">
              <w:t>nigra</w:t>
            </w:r>
            <w:proofErr w:type="spellEnd"/>
          </w:p>
        </w:tc>
        <w:tc>
          <w:tcPr>
            <w:tcW w:w="1860" w:type="dxa"/>
            <w:shd w:val="clear" w:color="auto" w:fill="auto"/>
          </w:tcPr>
          <w:p w:rsidRPr="004B093B" w:rsidR="004B093B" w:rsidP="001C4F34" w:rsidRDefault="004B093B">
            <w:r w:rsidRPr="004B093B">
              <w:t>Black walnut</w:t>
            </w:r>
          </w:p>
        </w:tc>
        <w:tc>
          <w:tcPr>
            <w:tcW w:w="1956" w:type="dxa"/>
            <w:shd w:val="clear" w:color="auto" w:fill="auto"/>
          </w:tcPr>
          <w:p w:rsidRPr="004B093B" w:rsidR="004B093B" w:rsidP="001C4F34" w:rsidRDefault="004B093B">
            <w:r w:rsidRPr="004B093B">
              <w:t>Upper</w:t>
            </w:r>
          </w:p>
        </w:tc>
      </w:tr>
      <w:tr w:rsidRPr="004B093B" w:rsidR="004B093B" w:rsidTr="004B093B">
        <w:tc>
          <w:tcPr>
            <w:tcW w:w="1116" w:type="dxa"/>
            <w:shd w:val="clear" w:color="auto" w:fill="auto"/>
          </w:tcPr>
          <w:p w:rsidRPr="004B093B" w:rsidR="004B093B" w:rsidP="001C4F34" w:rsidRDefault="004B093B">
            <w:pPr>
              <w:rPr>
                <w:bCs/>
              </w:rPr>
            </w:pPr>
            <w:r w:rsidRPr="004B093B">
              <w:rPr>
                <w:bCs/>
              </w:rPr>
              <w:t>FRPE</w:t>
            </w:r>
          </w:p>
        </w:tc>
        <w:tc>
          <w:tcPr>
            <w:tcW w:w="2640" w:type="dxa"/>
            <w:shd w:val="clear" w:color="auto" w:fill="auto"/>
          </w:tcPr>
          <w:p w:rsidRPr="004B093B" w:rsidR="004B093B" w:rsidP="001C4F34" w:rsidRDefault="004B093B">
            <w:proofErr w:type="spellStart"/>
            <w:r w:rsidRPr="004B093B">
              <w:t>Fraxinus</w:t>
            </w:r>
            <w:proofErr w:type="spellEnd"/>
            <w:r w:rsidRPr="004B093B">
              <w:t xml:space="preserve"> </w:t>
            </w:r>
            <w:proofErr w:type="spellStart"/>
            <w:r w:rsidRPr="004B093B">
              <w:t>pennsylvanica</w:t>
            </w:r>
            <w:proofErr w:type="spellEnd"/>
          </w:p>
        </w:tc>
        <w:tc>
          <w:tcPr>
            <w:tcW w:w="1860" w:type="dxa"/>
            <w:shd w:val="clear" w:color="auto" w:fill="auto"/>
          </w:tcPr>
          <w:p w:rsidRPr="004B093B" w:rsidR="004B093B" w:rsidP="001C4F34" w:rsidRDefault="004B093B">
            <w:r w:rsidRPr="004B093B">
              <w:t>Green ash</w:t>
            </w:r>
          </w:p>
        </w:tc>
        <w:tc>
          <w:tcPr>
            <w:tcW w:w="1956" w:type="dxa"/>
            <w:shd w:val="clear" w:color="auto" w:fill="auto"/>
          </w:tcPr>
          <w:p w:rsidRPr="004B093B" w:rsidR="004B093B" w:rsidP="001C4F34" w:rsidRDefault="004B093B">
            <w:r w:rsidRPr="004B093B">
              <w:t>Upper</w:t>
            </w:r>
          </w:p>
        </w:tc>
      </w:tr>
      <w:tr w:rsidRPr="004B093B" w:rsidR="004B093B" w:rsidTr="004B093B">
        <w:tc>
          <w:tcPr>
            <w:tcW w:w="1116" w:type="dxa"/>
            <w:shd w:val="clear" w:color="auto" w:fill="auto"/>
          </w:tcPr>
          <w:p w:rsidRPr="004B093B" w:rsidR="004B093B" w:rsidP="001C4F34" w:rsidRDefault="004B093B">
            <w:pPr>
              <w:rPr>
                <w:bCs/>
              </w:rPr>
            </w:pPr>
            <w:r w:rsidRPr="004B093B">
              <w:rPr>
                <w:bCs/>
              </w:rPr>
              <w:t>QUPA2</w:t>
            </w:r>
          </w:p>
        </w:tc>
        <w:tc>
          <w:tcPr>
            <w:tcW w:w="2640" w:type="dxa"/>
            <w:shd w:val="clear" w:color="auto" w:fill="auto"/>
          </w:tcPr>
          <w:p w:rsidRPr="004B093B" w:rsidR="004B093B" w:rsidP="001C4F34" w:rsidRDefault="004B093B">
            <w:r w:rsidRPr="004B093B">
              <w:t xml:space="preserve">Quercus </w:t>
            </w:r>
            <w:proofErr w:type="spellStart"/>
            <w:r w:rsidRPr="004B093B">
              <w:t>palustris</w:t>
            </w:r>
            <w:proofErr w:type="spellEnd"/>
          </w:p>
        </w:tc>
        <w:tc>
          <w:tcPr>
            <w:tcW w:w="1860" w:type="dxa"/>
            <w:shd w:val="clear" w:color="auto" w:fill="auto"/>
          </w:tcPr>
          <w:p w:rsidRPr="004B093B" w:rsidR="004B093B" w:rsidP="001C4F34" w:rsidRDefault="004B093B">
            <w:r w:rsidRPr="004B093B">
              <w:t>Pin oak</w:t>
            </w:r>
          </w:p>
        </w:tc>
        <w:tc>
          <w:tcPr>
            <w:tcW w:w="1956" w:type="dxa"/>
            <w:shd w:val="clear" w:color="auto" w:fill="auto"/>
          </w:tcPr>
          <w:p w:rsidRPr="004B093B" w:rsidR="004B093B" w:rsidP="001C4F34" w:rsidRDefault="004B093B">
            <w:r w:rsidRPr="004B093B">
              <w:t>Upper</w:t>
            </w:r>
          </w:p>
        </w:tc>
      </w:tr>
    </w:tbl>
    <w:p w:rsidR="004B093B" w:rsidP="004B093B" w:rsidRDefault="004B093B"/>
    <w:p w:rsidR="004B093B" w:rsidP="004B093B" w:rsidRDefault="004B093B">
      <w:pPr>
        <w:pStyle w:val="SClassInfoPara"/>
      </w:pPr>
      <w:r>
        <w:t>Description</w:t>
      </w:r>
    </w:p>
    <w:p w:rsidR="004B093B" w:rsidP="004B093B" w:rsidRDefault="004B093B">
      <w:r>
        <w:t xml:space="preserve">Found along upper terraces or areas protected from frequent flooding. Species diversity increases towards the south and east within the region. Overstory species include hackberry, American elm, ash (green and black), sycamore, black walnut, shagbark hickory, oak (bur, swamp, white), basswood, tulip poplar and maple (red and silver). Understory cover is often higher than in other </w:t>
      </w:r>
      <w:r>
        <w:lastRenderedPageBreak/>
        <w:t xml:space="preserve">classes in this model. Shrubs and small trees such as </w:t>
      </w:r>
      <w:proofErr w:type="spellStart"/>
      <w:r w:rsidRPr="00817E6A">
        <w:rPr>
          <w:i/>
        </w:rPr>
        <w:t>Lindera</w:t>
      </w:r>
      <w:proofErr w:type="spellEnd"/>
      <w:r w:rsidRPr="00817E6A">
        <w:rPr>
          <w:i/>
        </w:rPr>
        <w:t xml:space="preserve"> benzoin, </w:t>
      </w:r>
      <w:proofErr w:type="spellStart"/>
      <w:r w:rsidRPr="00817E6A">
        <w:rPr>
          <w:i/>
        </w:rPr>
        <w:t>Carpinus</w:t>
      </w:r>
      <w:proofErr w:type="spellEnd"/>
      <w:r w:rsidRPr="00817E6A">
        <w:rPr>
          <w:i/>
        </w:rPr>
        <w:t xml:space="preserve"> </w:t>
      </w:r>
      <w:proofErr w:type="spellStart"/>
      <w:r w:rsidRPr="00817E6A">
        <w:rPr>
          <w:i/>
        </w:rPr>
        <w:t>caroliniana</w:t>
      </w:r>
      <w:proofErr w:type="spellEnd"/>
      <w:r w:rsidRPr="00817E6A">
        <w:rPr>
          <w:i/>
        </w:rPr>
        <w:t xml:space="preserve">, </w:t>
      </w:r>
      <w:proofErr w:type="spellStart"/>
      <w:r w:rsidRPr="00817E6A">
        <w:rPr>
          <w:i/>
        </w:rPr>
        <w:t>Cercis</w:t>
      </w:r>
      <w:proofErr w:type="spellEnd"/>
      <w:r w:rsidRPr="00817E6A">
        <w:rPr>
          <w:i/>
        </w:rPr>
        <w:t xml:space="preserve"> canadensis, </w:t>
      </w:r>
      <w:proofErr w:type="spellStart"/>
      <w:r w:rsidRPr="00817E6A">
        <w:rPr>
          <w:i/>
        </w:rPr>
        <w:t>Cornus</w:t>
      </w:r>
      <w:proofErr w:type="spellEnd"/>
      <w:r>
        <w:t xml:space="preserve"> spp. and </w:t>
      </w:r>
      <w:r w:rsidRPr="00817E6A">
        <w:rPr>
          <w:i/>
        </w:rPr>
        <w:t xml:space="preserve">Prunus </w:t>
      </w:r>
      <w:proofErr w:type="spellStart"/>
      <w:r w:rsidRPr="00817E6A">
        <w:rPr>
          <w:i/>
        </w:rPr>
        <w:t>virginiana</w:t>
      </w:r>
      <w:proofErr w:type="spellEnd"/>
      <w:r>
        <w:t xml:space="preserve"> are typical. </w:t>
      </w:r>
    </w:p>
    <w:p w:rsidR="004B093B" w:rsidP="004B093B" w:rsidRDefault="004B093B"/>
    <w:p w:rsidR="004B093B" w:rsidP="004B093B" w:rsidRDefault="004B093B">
      <w:r>
        <w:t>Major flooding, modele</w:t>
      </w:r>
      <w:r w:rsidR="00740719">
        <w:t xml:space="preserve">d as optional 2 </w:t>
      </w:r>
      <w:r w:rsidR="006329A7">
        <w:t>moves the system back but not replacement</w:t>
      </w:r>
      <w:r w:rsidR="00740719">
        <w:t xml:space="preserve">. Surface fire </w:t>
      </w:r>
      <w:r w:rsidR="006329A7">
        <w:t>would maintain the class</w:t>
      </w:r>
      <w:r>
        <w:t>.</w:t>
      </w:r>
    </w:p>
    <w:p w:rsidR="004B093B" w:rsidP="004B093B" w:rsidRDefault="004B093B"/>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0.022</w:t>
            </w:r>
          </w:p>
        </w:tc>
        <w:tc>
          <w:p>
            <w:pPr>
              <w:jc w:val="center"/>
            </w:pPr>
            <w:r>
              <w:rPr>
                <w:sz w:val="20"/>
              </w:rPr>
              <w:t>45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Minor Flooding</w:t>
      </w:r>
    </w:p>
    <w:p>
      <w:r>
        <w:t>Optional 2: Minor Flooding</w:t>
      </w:r>
    </w:p>
    <w:p>
      <w:r>
        <w:t/>
      </w:r>
    </w:p>
    <w:p>
      <w:pPr xmlns:w="http://schemas.openxmlformats.org/wordprocessingml/2006/main">
        <w:pStyle w:val="ReportSection"/>
      </w:pPr>
      <w:r xmlns:w="http://schemas.openxmlformats.org/wordprocessingml/2006/main">
        <w:t>References</w:t>
      </w:r>
    </w:p>
    <w:p>
      <w:r>
        <w:t/>
      </w:r>
    </w:p>
    <w:p w:rsidR="004B093B" w:rsidP="004B093B" w:rsidRDefault="004B093B">
      <w:r>
        <w:t>Brinson, M.M. 1990. Riverine forests. Pages 87-141 in: D.</w:t>
      </w:r>
      <w:r w:rsidR="00817E6A">
        <w:t xml:space="preserve"> </w:t>
      </w:r>
      <w:r>
        <w:t>Goodall, A. Lugo, M. Brinson, and S. Brown (eds.), Ecosystems of the World, Forested Wetlands, Vol. 15.</w:t>
      </w:r>
    </w:p>
    <w:p w:rsidR="004B093B" w:rsidP="004B093B" w:rsidRDefault="004B093B">
      <w:r>
        <w:t>Elsevier, New York. 527 pp.</w:t>
      </w:r>
    </w:p>
    <w:p w:rsidR="004B093B" w:rsidP="004B093B" w:rsidRDefault="004B093B"/>
    <w:p w:rsidR="004B62ED" w:rsidP="004B62ED" w:rsidRDefault="004B62ED">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B62ED" w:rsidP="004B093B" w:rsidRDefault="004B62ED"/>
    <w:p w:rsidR="004B093B" w:rsidP="004B093B" w:rsidRDefault="004B093B">
      <w:r>
        <w:t>Forest Cover Types of the United States and Canada, SAF 1980, F.H. Eyre, Editor. 148 pp.</w:t>
      </w:r>
    </w:p>
    <w:p w:rsidR="004B093B" w:rsidP="004B093B" w:rsidRDefault="004B093B"/>
    <w:p w:rsidR="004B093B" w:rsidP="004B093B" w:rsidRDefault="004B093B">
      <w:r>
        <w:t>Gregory, S.V., F.J. Swanson, W.A. McKee and K.W. Cummins. 1991. An ecosystem perspective of riparian zones. Bioscience 41: 540-551.</w:t>
      </w:r>
    </w:p>
    <w:p w:rsidR="004B093B" w:rsidP="004B093B" w:rsidRDefault="004B093B"/>
    <w:p w:rsidR="004B093B" w:rsidP="004B093B" w:rsidRDefault="004B093B">
      <w:r>
        <w:t xml:space="preserve">Hughes, F.M.R. 1994. Environmental change, disturbance and regeneration in semi-arid floodplain forests. Pages 321–345 in: A.C. Millington and K. </w:t>
      </w:r>
      <w:proofErr w:type="spellStart"/>
      <w:r>
        <w:t>Pye</w:t>
      </w:r>
      <w:proofErr w:type="spellEnd"/>
      <w:r>
        <w:t xml:space="preserve">, Editors, Environmental Change in Drylands: Biogeographical and Geomorphological Perspectives, John Wiley &amp; Sons, </w:t>
      </w:r>
      <w:proofErr w:type="spellStart"/>
      <w:r>
        <w:t>Chichester</w:t>
      </w:r>
      <w:proofErr w:type="spellEnd"/>
      <w:r>
        <w:t xml:space="preserve">, UK. </w:t>
      </w:r>
    </w:p>
    <w:p w:rsidR="004B093B" w:rsidP="004B093B" w:rsidRDefault="004B093B"/>
    <w:p w:rsidR="004B093B" w:rsidP="004B093B" w:rsidRDefault="004B093B">
      <w:r>
        <w:t xml:space="preserve">Johnson, W.C., R.L. Burgess and W.R. </w:t>
      </w:r>
      <w:proofErr w:type="spellStart"/>
      <w:r>
        <w:t>Keammerer</w:t>
      </w:r>
      <w:proofErr w:type="spellEnd"/>
      <w:r>
        <w:t>. 1976. Forest overstory vegetation and environment on the Missouri River floodplain in North Dakota. Ecological Monographs 46: 59-84.</w:t>
      </w:r>
    </w:p>
    <w:p w:rsidR="004B093B" w:rsidP="004B093B" w:rsidRDefault="004B093B"/>
    <w:p w:rsidR="004B093B" w:rsidP="004B093B" w:rsidRDefault="004B093B">
      <w:proofErr w:type="spellStart"/>
      <w:r>
        <w:t>Naiman</w:t>
      </w:r>
      <w:proofErr w:type="spellEnd"/>
      <w:r>
        <w:t>, R.J., Decamps, H. and Pollock, M. 1993. The role of riparian corridors in maintaining regional biodiversity. Ecological Applications 3: 209–212.</w:t>
      </w:r>
    </w:p>
    <w:p w:rsidR="004B093B" w:rsidP="004B093B" w:rsidRDefault="004B093B"/>
    <w:p w:rsidR="004B093B" w:rsidP="004B093B" w:rsidRDefault="004B093B">
      <w:r>
        <w:t>NatureServe. 2007. International Ecological Classification Standard: Terrestrial Ecological Classifications. NatureServe Central Databases. Arlington, VA. Data current as of 10 February 2007.</w:t>
      </w:r>
    </w:p>
    <w:p w:rsidR="004B093B" w:rsidP="004B093B" w:rsidRDefault="004B093B"/>
    <w:p w:rsidR="004B093B" w:rsidP="004B093B" w:rsidRDefault="004B093B">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102(1): 59-67.</w:t>
      </w:r>
    </w:p>
    <w:p w:rsidR="004B093B" w:rsidP="004B093B" w:rsidRDefault="004B093B"/>
    <w:p w:rsidR="004B093B" w:rsidP="004B093B" w:rsidRDefault="004B093B">
      <w:r>
        <w:t>Richter, B.D. and H.E. Richter. 2000. Prescribing flood regimes to sustain riparian ecosystems along meandering rivers. Conservation Biology 14: 1467-1478.</w:t>
      </w:r>
    </w:p>
    <w:p w:rsidR="004B093B" w:rsidP="004B093B" w:rsidRDefault="004B093B"/>
    <w:p w:rsidR="004B093B" w:rsidP="004B093B" w:rsidRDefault="004B093B">
      <w:r>
        <w:t xml:space="preserve">Scott, M. L., G. T. </w:t>
      </w:r>
      <w:proofErr w:type="spellStart"/>
      <w:r>
        <w:t>Auble</w:t>
      </w:r>
      <w:proofErr w:type="spellEnd"/>
      <w:r>
        <w:t xml:space="preserve"> and J. M. Friedman. 1997. Flood dependency of cottonwood establishment along the Missouri River, Montana, USA. Ecological Applications 7: 677–690.</w:t>
      </w:r>
    </w:p>
    <w:p w:rsidR="004B093B" w:rsidP="004B093B" w:rsidRDefault="004B093B"/>
    <w:p w:rsidR="004B093B" w:rsidP="004B093B" w:rsidRDefault="004B093B">
      <w:r>
        <w:lastRenderedPageBreak/>
        <w:t>Strahler, A.N. 1952. Dynamic Basis of Geomorphology. Geological Society of America Bulletin 63: 923-938.</w:t>
      </w:r>
    </w:p>
    <w:p w:rsidR="004B093B" w:rsidP="004B093B" w:rsidRDefault="004B093B"/>
    <w:p w:rsidR="004B093B" w:rsidP="004B093B" w:rsidRDefault="004B093B">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4B093B" w:rsidP="004B093B" w:rsidRDefault="004B093B"/>
    <w:p w:rsidR="004B093B" w:rsidP="004B093B" w:rsidRDefault="004B093B">
      <w:r>
        <w:t>Weaver, J.E. 1960. Flood plain vegetation of the central Missouri Valley and contacts of woodland with prairie. Ecological Monographs. 30(1): 37-64.</w:t>
      </w:r>
    </w:p>
    <w:p w:rsidRPr="00A43E41" w:rsidR="004D5F12" w:rsidP="004B093B"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734" w:rsidRDefault="00A03734">
      <w:r>
        <w:separator/>
      </w:r>
    </w:p>
  </w:endnote>
  <w:endnote w:type="continuationSeparator" w:id="0">
    <w:p w:rsidR="00A03734" w:rsidRDefault="00A03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3B" w:rsidRDefault="004B093B" w:rsidP="004B09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734" w:rsidRDefault="00A03734">
      <w:r>
        <w:separator/>
      </w:r>
    </w:p>
  </w:footnote>
  <w:footnote w:type="continuationSeparator" w:id="0">
    <w:p w:rsidR="00A03734" w:rsidRDefault="00A03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B093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3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4892"/>
    <w:rsid w:val="000D5F89"/>
    <w:rsid w:val="000E317D"/>
    <w:rsid w:val="000E3F40"/>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2E8B"/>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93B"/>
    <w:rsid w:val="004B0A93"/>
    <w:rsid w:val="004B3810"/>
    <w:rsid w:val="004B44AA"/>
    <w:rsid w:val="004B62ED"/>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69C"/>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336"/>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29A7"/>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659A7"/>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0719"/>
    <w:rsid w:val="00741D04"/>
    <w:rsid w:val="00743709"/>
    <w:rsid w:val="00744A76"/>
    <w:rsid w:val="00745CAF"/>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17E6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0C7"/>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734"/>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27C1"/>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601"/>
    <w:rsid w:val="00D53EDC"/>
    <w:rsid w:val="00D54B6C"/>
    <w:rsid w:val="00D54E65"/>
    <w:rsid w:val="00D5562B"/>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B7FC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1CBD"/>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9C7D8"/>
  <w15:docId w15:val="{2DBBF338-E2A6-45D8-9422-A3FF9672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17E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6A"/>
    <w:rPr>
      <w:rFonts w:ascii="Segoe UI" w:hAnsi="Segoe UI" w:cs="Segoe UI"/>
      <w:sz w:val="18"/>
      <w:szCs w:val="18"/>
    </w:rPr>
  </w:style>
  <w:style w:type="character" w:customStyle="1" w:styleId="spellingerror">
    <w:name w:val="spellingerror"/>
    <w:basedOn w:val="DefaultParagraphFont"/>
    <w:rsid w:val="004B62ED"/>
  </w:style>
  <w:style w:type="character" w:customStyle="1" w:styleId="normaltextrun1">
    <w:name w:val="normaltextrun1"/>
    <w:basedOn w:val="DefaultParagraphFont"/>
    <w:rsid w:val="004B6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2014-08-21T14:54:00Z</cp:lastPrinted>
  <dcterms:created xsi:type="dcterms:W3CDTF">2018-03-27T19:42:00Z</dcterms:created>
  <dcterms:modified xsi:type="dcterms:W3CDTF">2018-06-19T14:15:00Z</dcterms:modified>
</cp:coreProperties>
</file>