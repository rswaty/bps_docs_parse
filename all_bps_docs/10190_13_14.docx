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BFF" w:rsidP="003D4BFF" w:rsidRDefault="003D4BFF" w14:paraId="12790487" w14:textId="39EEA08F">
      <w:pPr>
        <w:pStyle w:val="BpSTitle"/>
      </w:pPr>
      <w:r>
        <w:t>10190</w:t>
      </w:r>
    </w:p>
    <w:p w:rsidR="003D4BFF" w:rsidP="003D4BFF" w:rsidRDefault="003D4BFF" w14:paraId="47AF6DFC" w14:textId="77777777">
      <w:pPr>
        <w:pStyle w:val="BpSTitle"/>
      </w:pPr>
      <w:r>
        <w:t>Great Basin Pinyon-Juniper Woodland</w:t>
      </w:r>
    </w:p>
    <w:p w:rsidR="003D4BFF" w:rsidP="003D4BFF" w:rsidRDefault="003D4BFF" w14:paraId="301B2634" w14:textId="3568FA93">
      <w:r>
        <w:t xmlns:w="http://schemas.openxmlformats.org/wordprocessingml/2006/main">BpS Model/Description Version: Aug. 2020</w:t>
      </w:r>
      <w:r>
        <w:tab/>
      </w:r>
      <w:r>
        <w:tab/>
      </w:r>
      <w:r>
        <w:tab/>
      </w:r>
      <w:r>
        <w:tab/>
      </w:r>
      <w:r>
        <w:tab/>
      </w:r>
      <w:r>
        <w:tab/>
      </w:r>
      <w:r>
        <w:tab/>
      </w:r>
    </w:p>
    <w:p w:rsidR="003D4BFF" w:rsidP="003D4BFF" w:rsidRDefault="003D4BFF" w14:paraId="1C95619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1956"/>
        <w:gridCol w:w="1800"/>
        <w:gridCol w:w="2340"/>
      </w:tblGrid>
      <w:tr w:rsidRPr="003D4BFF" w:rsidR="003D4BFF" w:rsidTr="003D4BFF" w14:paraId="4698A68D" w14:textId="77777777">
        <w:tc>
          <w:tcPr>
            <w:tcW w:w="1344" w:type="dxa"/>
            <w:tcBorders>
              <w:top w:val="single" w:color="auto" w:sz="2" w:space="0"/>
              <w:left w:val="single" w:color="auto" w:sz="12" w:space="0"/>
              <w:bottom w:val="single" w:color="000000" w:sz="12" w:space="0"/>
            </w:tcBorders>
            <w:shd w:val="clear" w:color="auto" w:fill="auto"/>
          </w:tcPr>
          <w:p w:rsidRPr="003D4BFF" w:rsidR="003D4BFF" w:rsidP="00F666BF" w:rsidRDefault="003D4BFF" w14:paraId="29CCFF39" w14:textId="77777777">
            <w:pPr>
              <w:rPr>
                <w:b/>
                <w:bCs/>
              </w:rPr>
            </w:pPr>
            <w:r w:rsidRPr="003D4BFF">
              <w:rPr>
                <w:b/>
                <w:bCs/>
              </w:rPr>
              <w:t>Modelers</w:t>
            </w:r>
          </w:p>
        </w:tc>
        <w:tc>
          <w:tcPr>
            <w:tcW w:w="1956" w:type="dxa"/>
            <w:tcBorders>
              <w:top w:val="single" w:color="auto" w:sz="2" w:space="0"/>
              <w:bottom w:val="single" w:color="000000" w:sz="12" w:space="0"/>
              <w:right w:val="single" w:color="000000" w:sz="12" w:space="0"/>
            </w:tcBorders>
            <w:shd w:val="clear" w:color="auto" w:fill="auto"/>
          </w:tcPr>
          <w:p w:rsidRPr="003D4BFF" w:rsidR="003D4BFF" w:rsidP="00F666BF" w:rsidRDefault="003D4BFF" w14:paraId="3867F7BD" w14:textId="77777777">
            <w:pPr>
              <w:rPr>
                <w:b/>
                <w:bCs/>
              </w:rPr>
            </w:pPr>
          </w:p>
        </w:tc>
        <w:tc>
          <w:tcPr>
            <w:tcW w:w="1800" w:type="dxa"/>
            <w:tcBorders>
              <w:top w:val="single" w:color="auto" w:sz="2" w:space="0"/>
              <w:left w:val="single" w:color="000000" w:sz="12" w:space="0"/>
              <w:bottom w:val="single" w:color="000000" w:sz="12" w:space="0"/>
            </w:tcBorders>
            <w:shd w:val="clear" w:color="auto" w:fill="auto"/>
          </w:tcPr>
          <w:p w:rsidRPr="003D4BFF" w:rsidR="003D4BFF" w:rsidP="00F666BF" w:rsidRDefault="003D4BFF" w14:paraId="0797D2D3" w14:textId="77777777">
            <w:pPr>
              <w:rPr>
                <w:b/>
                <w:bCs/>
              </w:rPr>
            </w:pPr>
            <w:r w:rsidRPr="003D4BFF">
              <w:rPr>
                <w:b/>
                <w:bCs/>
              </w:rPr>
              <w:t>Reviewers</w:t>
            </w:r>
          </w:p>
        </w:tc>
        <w:tc>
          <w:tcPr>
            <w:tcW w:w="2340" w:type="dxa"/>
            <w:tcBorders>
              <w:top w:val="single" w:color="auto" w:sz="2" w:space="0"/>
              <w:bottom w:val="single" w:color="000000" w:sz="12" w:space="0"/>
            </w:tcBorders>
            <w:shd w:val="clear" w:color="auto" w:fill="auto"/>
          </w:tcPr>
          <w:p w:rsidRPr="003D4BFF" w:rsidR="003D4BFF" w:rsidP="00F666BF" w:rsidRDefault="003D4BFF" w14:paraId="667F8EDD" w14:textId="77777777">
            <w:pPr>
              <w:rPr>
                <w:b/>
                <w:bCs/>
              </w:rPr>
            </w:pPr>
          </w:p>
        </w:tc>
      </w:tr>
      <w:tr w:rsidRPr="003D4BFF" w:rsidR="003D4BFF" w:rsidTr="003D4BFF" w14:paraId="2CF03C21" w14:textId="77777777">
        <w:tc>
          <w:tcPr>
            <w:tcW w:w="1344" w:type="dxa"/>
            <w:tcBorders>
              <w:top w:val="single" w:color="000000" w:sz="12" w:space="0"/>
              <w:left w:val="single" w:color="auto" w:sz="12" w:space="0"/>
            </w:tcBorders>
            <w:shd w:val="clear" w:color="auto" w:fill="auto"/>
          </w:tcPr>
          <w:p w:rsidRPr="003D4BFF" w:rsidR="003D4BFF" w:rsidP="00F666BF" w:rsidRDefault="003D4BFF" w14:paraId="693A4922" w14:textId="77777777">
            <w:pPr>
              <w:rPr>
                <w:bCs/>
              </w:rPr>
            </w:pPr>
            <w:r w:rsidRPr="003D4BFF">
              <w:rPr>
                <w:bCs/>
              </w:rPr>
              <w:t xml:space="preserve">Jim </w:t>
            </w:r>
            <w:proofErr w:type="spellStart"/>
            <w:r w:rsidRPr="003D4BFF">
              <w:rPr>
                <w:bCs/>
              </w:rPr>
              <w:t>Hurja</w:t>
            </w:r>
            <w:proofErr w:type="spellEnd"/>
          </w:p>
        </w:tc>
        <w:tc>
          <w:tcPr>
            <w:tcW w:w="1956" w:type="dxa"/>
            <w:tcBorders>
              <w:top w:val="single" w:color="000000" w:sz="12" w:space="0"/>
              <w:right w:val="single" w:color="000000" w:sz="12" w:space="0"/>
            </w:tcBorders>
            <w:shd w:val="clear" w:color="auto" w:fill="auto"/>
          </w:tcPr>
          <w:p w:rsidRPr="003D4BFF" w:rsidR="003D4BFF" w:rsidP="00F666BF" w:rsidRDefault="003D4BFF" w14:paraId="7C149C5A" w14:textId="77777777">
            <w:r w:rsidRPr="003D4BFF">
              <w:t>jhurja@fs.fed.us</w:t>
            </w:r>
          </w:p>
        </w:tc>
        <w:tc>
          <w:tcPr>
            <w:tcW w:w="1800" w:type="dxa"/>
            <w:tcBorders>
              <w:top w:val="single" w:color="000000" w:sz="12" w:space="0"/>
              <w:left w:val="single" w:color="000000" w:sz="12" w:space="0"/>
            </w:tcBorders>
            <w:shd w:val="clear" w:color="auto" w:fill="auto"/>
          </w:tcPr>
          <w:p w:rsidRPr="003D4BFF" w:rsidR="003D4BFF" w:rsidP="00F666BF" w:rsidRDefault="003D4BFF" w14:paraId="3DBF2454" w14:textId="77777777">
            <w:r w:rsidRPr="003D4BFF">
              <w:t xml:space="preserve">Jan </w:t>
            </w:r>
            <w:proofErr w:type="spellStart"/>
            <w:r w:rsidRPr="003D4BFF">
              <w:t>Nachlinger</w:t>
            </w:r>
            <w:proofErr w:type="spellEnd"/>
          </w:p>
        </w:tc>
        <w:tc>
          <w:tcPr>
            <w:tcW w:w="2340" w:type="dxa"/>
            <w:tcBorders>
              <w:top w:val="single" w:color="000000" w:sz="12" w:space="0"/>
            </w:tcBorders>
            <w:shd w:val="clear" w:color="auto" w:fill="auto"/>
          </w:tcPr>
          <w:p w:rsidRPr="003D4BFF" w:rsidR="003D4BFF" w:rsidP="00F666BF" w:rsidRDefault="003D4BFF" w14:paraId="68E1791D" w14:textId="77777777">
            <w:r w:rsidRPr="003D4BFF">
              <w:t>jnachlinger@tnc.org</w:t>
            </w:r>
          </w:p>
        </w:tc>
      </w:tr>
      <w:tr w:rsidRPr="003D4BFF" w:rsidR="003D4BFF" w:rsidTr="003D4BFF" w14:paraId="4E842DD5" w14:textId="77777777">
        <w:tc>
          <w:tcPr>
            <w:tcW w:w="1344" w:type="dxa"/>
            <w:tcBorders>
              <w:left w:val="single" w:color="auto" w:sz="12" w:space="0"/>
            </w:tcBorders>
            <w:shd w:val="clear" w:color="auto" w:fill="auto"/>
          </w:tcPr>
          <w:p w:rsidRPr="003D4BFF" w:rsidR="003D4BFF" w:rsidP="00F666BF" w:rsidRDefault="003D4BFF" w14:paraId="173F9BBA" w14:textId="77777777">
            <w:pPr>
              <w:rPr>
                <w:bCs/>
              </w:rPr>
            </w:pPr>
            <w:r w:rsidRPr="003D4BFF">
              <w:rPr>
                <w:bCs/>
              </w:rPr>
              <w:t>None</w:t>
            </w:r>
          </w:p>
        </w:tc>
        <w:tc>
          <w:tcPr>
            <w:tcW w:w="1956" w:type="dxa"/>
            <w:tcBorders>
              <w:right w:val="single" w:color="000000" w:sz="12" w:space="0"/>
            </w:tcBorders>
            <w:shd w:val="clear" w:color="auto" w:fill="auto"/>
          </w:tcPr>
          <w:p w:rsidRPr="003D4BFF" w:rsidR="003D4BFF" w:rsidP="00F666BF" w:rsidRDefault="003D4BFF" w14:paraId="7E45EAF6" w14:textId="77777777">
            <w:r w:rsidRPr="003D4BFF">
              <w:t>None</w:t>
            </w:r>
          </w:p>
        </w:tc>
        <w:tc>
          <w:tcPr>
            <w:tcW w:w="1800" w:type="dxa"/>
            <w:tcBorders>
              <w:left w:val="single" w:color="000000" w:sz="12" w:space="0"/>
            </w:tcBorders>
            <w:shd w:val="clear" w:color="auto" w:fill="auto"/>
          </w:tcPr>
          <w:p w:rsidRPr="003D4BFF" w:rsidR="003D4BFF" w:rsidP="00F666BF" w:rsidRDefault="003D4BFF" w14:paraId="5B53C8A4" w14:textId="77777777">
            <w:r w:rsidRPr="003D4BFF">
              <w:t>None</w:t>
            </w:r>
          </w:p>
        </w:tc>
        <w:tc>
          <w:tcPr>
            <w:tcW w:w="2340" w:type="dxa"/>
            <w:shd w:val="clear" w:color="auto" w:fill="auto"/>
          </w:tcPr>
          <w:p w:rsidRPr="003D4BFF" w:rsidR="003D4BFF" w:rsidP="00F666BF" w:rsidRDefault="003D4BFF" w14:paraId="38451D5C" w14:textId="77777777">
            <w:r w:rsidRPr="003D4BFF">
              <w:t>None</w:t>
            </w:r>
          </w:p>
        </w:tc>
      </w:tr>
      <w:tr w:rsidRPr="003D4BFF" w:rsidR="003D4BFF" w:rsidTr="003D4BFF" w14:paraId="272A7FF1" w14:textId="77777777">
        <w:tc>
          <w:tcPr>
            <w:tcW w:w="1344" w:type="dxa"/>
            <w:tcBorders>
              <w:left w:val="single" w:color="auto" w:sz="12" w:space="0"/>
              <w:bottom w:val="single" w:color="auto" w:sz="2" w:space="0"/>
            </w:tcBorders>
            <w:shd w:val="clear" w:color="auto" w:fill="auto"/>
          </w:tcPr>
          <w:p w:rsidRPr="003D4BFF" w:rsidR="003D4BFF" w:rsidP="00F666BF" w:rsidRDefault="003D4BFF" w14:paraId="3FDF354C" w14:textId="77777777">
            <w:pPr>
              <w:rPr>
                <w:bCs/>
              </w:rPr>
            </w:pPr>
            <w:r w:rsidRPr="003D4BFF">
              <w:rPr>
                <w:bCs/>
              </w:rPr>
              <w:t>None</w:t>
            </w:r>
          </w:p>
        </w:tc>
        <w:tc>
          <w:tcPr>
            <w:tcW w:w="1956" w:type="dxa"/>
            <w:tcBorders>
              <w:right w:val="single" w:color="000000" w:sz="12" w:space="0"/>
            </w:tcBorders>
            <w:shd w:val="clear" w:color="auto" w:fill="auto"/>
          </w:tcPr>
          <w:p w:rsidRPr="003D4BFF" w:rsidR="003D4BFF" w:rsidP="00F666BF" w:rsidRDefault="003D4BFF" w14:paraId="710C742E" w14:textId="77777777">
            <w:r w:rsidRPr="003D4BFF">
              <w:t>None</w:t>
            </w:r>
          </w:p>
        </w:tc>
        <w:tc>
          <w:tcPr>
            <w:tcW w:w="1800" w:type="dxa"/>
            <w:tcBorders>
              <w:left w:val="single" w:color="000000" w:sz="12" w:space="0"/>
              <w:bottom w:val="single" w:color="auto" w:sz="2" w:space="0"/>
            </w:tcBorders>
            <w:shd w:val="clear" w:color="auto" w:fill="auto"/>
          </w:tcPr>
          <w:p w:rsidRPr="003D4BFF" w:rsidR="003D4BFF" w:rsidP="00F666BF" w:rsidRDefault="003D4BFF" w14:paraId="05D2052C" w14:textId="77777777">
            <w:r w:rsidRPr="003D4BFF">
              <w:t>None</w:t>
            </w:r>
          </w:p>
        </w:tc>
        <w:tc>
          <w:tcPr>
            <w:tcW w:w="2340" w:type="dxa"/>
            <w:shd w:val="clear" w:color="auto" w:fill="auto"/>
          </w:tcPr>
          <w:p w:rsidRPr="003D4BFF" w:rsidR="003D4BFF" w:rsidP="00F666BF" w:rsidRDefault="003D4BFF" w14:paraId="651D1138" w14:textId="77777777">
            <w:r w:rsidRPr="003D4BFF">
              <w:t>None</w:t>
            </w:r>
          </w:p>
        </w:tc>
      </w:tr>
    </w:tbl>
    <w:p w:rsidR="003D4BFF" w:rsidP="003D4BFF" w:rsidRDefault="003D4BFF" w14:paraId="247AF7ED" w14:textId="77777777"/>
    <w:p w:rsidR="003D4BFF" w:rsidP="003D4BFF" w:rsidRDefault="003D4BFF" w14:paraId="1C85FB7E" w14:textId="77777777">
      <w:pPr>
        <w:pStyle w:val="InfoPara"/>
      </w:pPr>
      <w:r>
        <w:t>Vegetation Type</w:t>
      </w:r>
    </w:p>
    <w:p w:rsidR="003D4BFF" w:rsidP="003D4BFF" w:rsidRDefault="00CF12FF" w14:paraId="5B0DD3AF" w14:textId="7F9E6CC8">
      <w:r w:rsidRPr="00CF12FF">
        <w:t>Forest and Woodland</w:t>
      </w:r>
      <w:bookmarkStart w:name="_GoBack" w:id="0"/>
      <w:bookmarkEnd w:id="0"/>
    </w:p>
    <w:p w:rsidR="003D4BFF" w:rsidP="003D4BFF" w:rsidRDefault="003D4BFF" w14:paraId="3C7EC248" w14:textId="77777777">
      <w:pPr>
        <w:pStyle w:val="InfoPara"/>
      </w:pPr>
      <w:r>
        <w:t>Map Zones</w:t>
      </w:r>
    </w:p>
    <w:p w:rsidR="003D4BFF" w:rsidP="003D4BFF" w:rsidRDefault="003D4BFF" w14:paraId="65F01899" w14:textId="3101489E">
      <w:r>
        <w:t>13</w:t>
      </w:r>
      <w:r w:rsidR="00B155C1">
        <w:t>, 14</w:t>
      </w:r>
    </w:p>
    <w:p w:rsidR="003D4BFF" w:rsidP="003D4BFF" w:rsidRDefault="003D4BFF" w14:paraId="46EC9A9F" w14:textId="77777777">
      <w:pPr>
        <w:pStyle w:val="InfoPara"/>
      </w:pPr>
      <w:r>
        <w:t>Geographic Range</w:t>
      </w:r>
    </w:p>
    <w:p w:rsidR="003D4BFF" w:rsidP="003D4BFF" w:rsidRDefault="003D4BFF" w14:paraId="7DF494F5" w14:textId="3F713939">
      <w:r>
        <w:t>This ecological system occurs on mountain ranges of the Mojave Desert region and eastern foothills of the Sierra Nevada</w:t>
      </w:r>
      <w:r w:rsidR="00E302D9">
        <w:t xml:space="preserve"> into A</w:t>
      </w:r>
      <w:r w:rsidR="004728E6">
        <w:t>rizona</w:t>
      </w:r>
      <w:r>
        <w:t>.</w:t>
      </w:r>
    </w:p>
    <w:p w:rsidR="003D4BFF" w:rsidP="003D4BFF" w:rsidRDefault="003D4BFF" w14:paraId="2B037AFC" w14:textId="77777777">
      <w:pPr>
        <w:pStyle w:val="InfoPara"/>
      </w:pPr>
      <w:r>
        <w:t>Biophysical Site Description</w:t>
      </w:r>
    </w:p>
    <w:p w:rsidR="003D4BFF" w:rsidP="003D4BFF" w:rsidRDefault="003D4BFF" w14:paraId="3F91D250" w14:textId="75AD1280">
      <w:r>
        <w:t>System typically found from 5</w:t>
      </w:r>
      <w:r w:rsidR="00141E06">
        <w:t>,</w:t>
      </w:r>
      <w:r>
        <w:t>500-8</w:t>
      </w:r>
      <w:r w:rsidR="00141E06">
        <w:t>,</w:t>
      </w:r>
      <w:r>
        <w:t xml:space="preserve">000ft above the </w:t>
      </w:r>
      <w:proofErr w:type="spellStart"/>
      <w:r>
        <w:t>blackbrush</w:t>
      </w:r>
      <w:proofErr w:type="spellEnd"/>
      <w:r>
        <w:t xml:space="preserve"> (</w:t>
      </w:r>
      <w:proofErr w:type="spellStart"/>
      <w:r w:rsidRPr="00941130">
        <w:rPr>
          <w:i/>
        </w:rPr>
        <w:t>Coleogyne</w:t>
      </w:r>
      <w:proofErr w:type="spellEnd"/>
      <w:r w:rsidRPr="00941130">
        <w:rPr>
          <w:i/>
        </w:rPr>
        <w:t xml:space="preserve"> </w:t>
      </w:r>
      <w:proofErr w:type="spellStart"/>
      <w:r w:rsidRPr="00941130">
        <w:rPr>
          <w:i/>
        </w:rPr>
        <w:t>ramosissima</w:t>
      </w:r>
      <w:proofErr w:type="spellEnd"/>
      <w:r>
        <w:t>) zone. This type generally occurred on most soil types and landforms, including fire-safe sites of steep and rocky slopes. Severe climatic events occurring during the growing season, such as frosts and drought, are thought to limit the distribution of pinyon-juniper woodlands to relatively narrow altitudinal belts on mountainsides. Soils supporting this system vary in texture ranging from stony, cobbly, gravelly sandy loams to clay loam or clay.</w:t>
      </w:r>
    </w:p>
    <w:p w:rsidR="003D4BFF" w:rsidP="003D4BFF" w:rsidRDefault="003D4BFF" w14:paraId="583E2CD0" w14:textId="77777777">
      <w:pPr>
        <w:pStyle w:val="InfoPara"/>
      </w:pPr>
      <w:r>
        <w:t>Vegetation Description</w:t>
      </w:r>
    </w:p>
    <w:p w:rsidR="003D4BFF" w:rsidP="003D4BFF" w:rsidRDefault="003D4BFF" w14:paraId="644A1B06" w14:textId="0BABADB1">
      <w:r>
        <w:t xml:space="preserve">Woodlands dominated by a mix of </w:t>
      </w:r>
      <w:r w:rsidRPr="00941130">
        <w:rPr>
          <w:i/>
        </w:rPr>
        <w:t xml:space="preserve">Pinus </w:t>
      </w:r>
      <w:proofErr w:type="spellStart"/>
      <w:r w:rsidRPr="00941130">
        <w:rPr>
          <w:i/>
        </w:rPr>
        <w:t>monophylla</w:t>
      </w:r>
      <w:proofErr w:type="spellEnd"/>
      <w:r>
        <w:t xml:space="preserve"> and </w:t>
      </w:r>
      <w:proofErr w:type="spellStart"/>
      <w:r w:rsidRPr="00941130">
        <w:rPr>
          <w:i/>
        </w:rPr>
        <w:t>Juniperus</w:t>
      </w:r>
      <w:proofErr w:type="spellEnd"/>
      <w:r w:rsidRPr="00941130">
        <w:rPr>
          <w:i/>
        </w:rPr>
        <w:t xml:space="preserve"> </w:t>
      </w:r>
      <w:proofErr w:type="spellStart"/>
      <w:r w:rsidRPr="00941130">
        <w:rPr>
          <w:i/>
        </w:rPr>
        <w:t>osteosperma</w:t>
      </w:r>
      <w:proofErr w:type="spellEnd"/>
      <w:r>
        <w:t xml:space="preserve">, pure or nearly pure occurrences of </w:t>
      </w:r>
      <w:r w:rsidRPr="00941130">
        <w:rPr>
          <w:i/>
        </w:rPr>
        <w:t xml:space="preserve">Pinus </w:t>
      </w:r>
      <w:proofErr w:type="spellStart"/>
      <w:r w:rsidRPr="00941130">
        <w:rPr>
          <w:i/>
        </w:rPr>
        <w:t>monophylla</w:t>
      </w:r>
      <w:proofErr w:type="spellEnd"/>
      <w:r>
        <w:t xml:space="preserve">, or woodlands dominated solely by </w:t>
      </w:r>
      <w:proofErr w:type="spellStart"/>
      <w:r w:rsidRPr="00941130">
        <w:rPr>
          <w:i/>
        </w:rPr>
        <w:t>Juniperus</w:t>
      </w:r>
      <w:proofErr w:type="spellEnd"/>
      <w:r w:rsidRPr="00941130">
        <w:rPr>
          <w:i/>
        </w:rPr>
        <w:t xml:space="preserve"> </w:t>
      </w:r>
      <w:proofErr w:type="spellStart"/>
      <w:r w:rsidRPr="00941130">
        <w:rPr>
          <w:i/>
        </w:rPr>
        <w:t>osteosperma</w:t>
      </w:r>
      <w:proofErr w:type="spellEnd"/>
      <w:r>
        <w:t xml:space="preserve"> comprise this system. </w:t>
      </w:r>
      <w:proofErr w:type="spellStart"/>
      <w:r w:rsidRPr="00941130">
        <w:rPr>
          <w:i/>
        </w:rPr>
        <w:t>Cercocarpus</w:t>
      </w:r>
      <w:proofErr w:type="spellEnd"/>
      <w:r w:rsidRPr="00941130">
        <w:rPr>
          <w:i/>
        </w:rPr>
        <w:t xml:space="preserve"> </w:t>
      </w:r>
      <w:proofErr w:type="spellStart"/>
      <w:r w:rsidRPr="00941130">
        <w:rPr>
          <w:i/>
        </w:rPr>
        <w:t>ledifolius</w:t>
      </w:r>
      <w:proofErr w:type="spellEnd"/>
      <w:r>
        <w:t xml:space="preserve"> is a common associate. Understory layers are variable. Associated species include shrubs such as </w:t>
      </w:r>
      <w:proofErr w:type="spellStart"/>
      <w:r w:rsidRPr="00941130">
        <w:rPr>
          <w:i/>
        </w:rPr>
        <w:t>Arctostaphylos</w:t>
      </w:r>
      <w:proofErr w:type="spellEnd"/>
      <w:r w:rsidRPr="00941130">
        <w:rPr>
          <w:i/>
        </w:rPr>
        <w:t xml:space="preserve"> </w:t>
      </w:r>
      <w:proofErr w:type="spellStart"/>
      <w:r w:rsidRPr="00941130">
        <w:rPr>
          <w:i/>
        </w:rPr>
        <w:t>patula</w:t>
      </w:r>
      <w:proofErr w:type="spellEnd"/>
      <w:r>
        <w:t xml:space="preserve">, </w:t>
      </w:r>
      <w:proofErr w:type="spellStart"/>
      <w:r w:rsidRPr="00941130">
        <w:rPr>
          <w:i/>
        </w:rPr>
        <w:t>Arctostaphylos</w:t>
      </w:r>
      <w:proofErr w:type="spellEnd"/>
      <w:r w:rsidRPr="00941130">
        <w:rPr>
          <w:i/>
        </w:rPr>
        <w:t xml:space="preserve"> </w:t>
      </w:r>
      <w:proofErr w:type="spellStart"/>
      <w:r w:rsidRPr="00941130">
        <w:rPr>
          <w:i/>
        </w:rPr>
        <w:t>pungens</w:t>
      </w:r>
      <w:proofErr w:type="spellEnd"/>
      <w:r>
        <w:t xml:space="preserve">, </w:t>
      </w:r>
      <w:r w:rsidRPr="00941130">
        <w:rPr>
          <w:i/>
        </w:rPr>
        <w:t>Artemisia nova</w:t>
      </w:r>
      <w:r>
        <w:t xml:space="preserve">, </w:t>
      </w:r>
      <w:r w:rsidRPr="00941130">
        <w:rPr>
          <w:i/>
        </w:rPr>
        <w:t>Artemisia tridentata</w:t>
      </w:r>
      <w:r>
        <w:t xml:space="preserve">, </w:t>
      </w:r>
      <w:proofErr w:type="spellStart"/>
      <w:r w:rsidRPr="00941130">
        <w:rPr>
          <w:i/>
        </w:rPr>
        <w:t>Cercocarpus</w:t>
      </w:r>
      <w:proofErr w:type="spellEnd"/>
      <w:r w:rsidRPr="00941130">
        <w:rPr>
          <w:i/>
        </w:rPr>
        <w:t xml:space="preserve"> </w:t>
      </w:r>
      <w:proofErr w:type="spellStart"/>
      <w:r w:rsidRPr="00941130">
        <w:rPr>
          <w:i/>
        </w:rPr>
        <w:t>ledifolius</w:t>
      </w:r>
      <w:proofErr w:type="spellEnd"/>
      <w:r>
        <w:t xml:space="preserve">, </w:t>
      </w:r>
      <w:proofErr w:type="spellStart"/>
      <w:r w:rsidRPr="00941130">
        <w:rPr>
          <w:i/>
        </w:rPr>
        <w:t>Cercocarpus</w:t>
      </w:r>
      <w:proofErr w:type="spellEnd"/>
      <w:r w:rsidRPr="00941130">
        <w:rPr>
          <w:i/>
        </w:rPr>
        <w:t xml:space="preserve"> </w:t>
      </w:r>
      <w:proofErr w:type="spellStart"/>
      <w:r w:rsidRPr="00941130">
        <w:rPr>
          <w:i/>
        </w:rPr>
        <w:t>intricatus</w:t>
      </w:r>
      <w:proofErr w:type="spellEnd"/>
      <w:r>
        <w:t xml:space="preserve">, </w:t>
      </w:r>
      <w:proofErr w:type="spellStart"/>
      <w:r w:rsidRPr="00941130">
        <w:rPr>
          <w:i/>
        </w:rPr>
        <w:t>Coleogyne</w:t>
      </w:r>
      <w:proofErr w:type="spellEnd"/>
      <w:r w:rsidRPr="00941130">
        <w:rPr>
          <w:i/>
        </w:rPr>
        <w:t xml:space="preserve"> </w:t>
      </w:r>
      <w:proofErr w:type="spellStart"/>
      <w:r w:rsidRPr="00941130">
        <w:rPr>
          <w:i/>
        </w:rPr>
        <w:t>ramosissima</w:t>
      </w:r>
      <w:proofErr w:type="spellEnd"/>
      <w:r>
        <w:t xml:space="preserve">, </w:t>
      </w:r>
      <w:proofErr w:type="spellStart"/>
      <w:r w:rsidRPr="00941130">
        <w:rPr>
          <w:i/>
        </w:rPr>
        <w:t>Purshia</w:t>
      </w:r>
      <w:proofErr w:type="spellEnd"/>
      <w:r w:rsidRPr="00941130">
        <w:rPr>
          <w:i/>
        </w:rPr>
        <w:t xml:space="preserve"> </w:t>
      </w:r>
      <w:proofErr w:type="spellStart"/>
      <w:r w:rsidRPr="00941130">
        <w:rPr>
          <w:i/>
        </w:rPr>
        <w:t>stansburiana</w:t>
      </w:r>
      <w:proofErr w:type="spellEnd"/>
      <w:r>
        <w:t xml:space="preserve">, </w:t>
      </w:r>
      <w:proofErr w:type="spellStart"/>
      <w:r w:rsidRPr="00941130">
        <w:rPr>
          <w:i/>
        </w:rPr>
        <w:t>Ceanothuss</w:t>
      </w:r>
      <w:proofErr w:type="spellEnd"/>
      <w:r w:rsidRPr="00941130">
        <w:rPr>
          <w:i/>
        </w:rPr>
        <w:t xml:space="preserve"> </w:t>
      </w:r>
      <w:proofErr w:type="spellStart"/>
      <w:r w:rsidRPr="00941130">
        <w:rPr>
          <w:i/>
        </w:rPr>
        <w:t>greggii</w:t>
      </w:r>
      <w:proofErr w:type="spellEnd"/>
      <w:r>
        <w:t xml:space="preserve">, </w:t>
      </w:r>
      <w:proofErr w:type="spellStart"/>
      <w:r w:rsidRPr="00941130">
        <w:rPr>
          <w:i/>
        </w:rPr>
        <w:t>Symphoricarpus</w:t>
      </w:r>
      <w:proofErr w:type="spellEnd"/>
      <w:r w:rsidRPr="00941130">
        <w:rPr>
          <w:i/>
        </w:rPr>
        <w:t xml:space="preserve"> </w:t>
      </w:r>
      <w:proofErr w:type="spellStart"/>
      <w:r w:rsidRPr="00941130">
        <w:rPr>
          <w:i/>
        </w:rPr>
        <w:t>oreophilus</w:t>
      </w:r>
      <w:proofErr w:type="spellEnd"/>
      <w:r>
        <w:t xml:space="preserve">, </w:t>
      </w:r>
      <w:proofErr w:type="spellStart"/>
      <w:r w:rsidRPr="00941130">
        <w:rPr>
          <w:i/>
        </w:rPr>
        <w:t>Garrya</w:t>
      </w:r>
      <w:proofErr w:type="spellEnd"/>
      <w:r w:rsidRPr="00941130">
        <w:rPr>
          <w:i/>
        </w:rPr>
        <w:t xml:space="preserve"> </w:t>
      </w:r>
      <w:proofErr w:type="spellStart"/>
      <w:r w:rsidRPr="00941130">
        <w:rPr>
          <w:i/>
        </w:rPr>
        <w:t>flavescens</w:t>
      </w:r>
      <w:proofErr w:type="spellEnd"/>
      <w:r>
        <w:t xml:space="preserve">, </w:t>
      </w:r>
      <w:r w:rsidRPr="00941130">
        <w:rPr>
          <w:i/>
        </w:rPr>
        <w:t xml:space="preserve">Yucca </w:t>
      </w:r>
      <w:proofErr w:type="spellStart"/>
      <w:r w:rsidRPr="00941130">
        <w:rPr>
          <w:i/>
        </w:rPr>
        <w:t>baccata</w:t>
      </w:r>
      <w:proofErr w:type="spellEnd"/>
      <w:r>
        <w:t xml:space="preserve">, and bunchgrasses </w:t>
      </w:r>
      <w:proofErr w:type="spellStart"/>
      <w:r w:rsidRPr="00941130">
        <w:rPr>
          <w:i/>
        </w:rPr>
        <w:t>Pseudoroegneria</w:t>
      </w:r>
      <w:proofErr w:type="spellEnd"/>
      <w:r w:rsidRPr="00941130">
        <w:rPr>
          <w:i/>
        </w:rPr>
        <w:t xml:space="preserve"> </w:t>
      </w:r>
      <w:proofErr w:type="spellStart"/>
      <w:r w:rsidRPr="00941130">
        <w:rPr>
          <w:i/>
        </w:rPr>
        <w:t>spicata</w:t>
      </w:r>
      <w:proofErr w:type="spellEnd"/>
      <w:r>
        <w:t xml:space="preserve">, </w:t>
      </w:r>
      <w:proofErr w:type="spellStart"/>
      <w:r w:rsidRPr="00941130">
        <w:rPr>
          <w:i/>
        </w:rPr>
        <w:t>Achnatherum</w:t>
      </w:r>
      <w:proofErr w:type="spellEnd"/>
      <w:r w:rsidRPr="00941130">
        <w:rPr>
          <w:i/>
        </w:rPr>
        <w:t xml:space="preserve"> </w:t>
      </w:r>
      <w:proofErr w:type="spellStart"/>
      <w:r w:rsidRPr="00941130">
        <w:rPr>
          <w:i/>
        </w:rPr>
        <w:t>hymenoides</w:t>
      </w:r>
      <w:proofErr w:type="spellEnd"/>
      <w:r>
        <w:t xml:space="preserve">, </w:t>
      </w:r>
      <w:proofErr w:type="spellStart"/>
      <w:r w:rsidRPr="00941130">
        <w:rPr>
          <w:i/>
        </w:rPr>
        <w:t>Elymus</w:t>
      </w:r>
      <w:proofErr w:type="spellEnd"/>
      <w:r w:rsidRPr="00941130">
        <w:rPr>
          <w:i/>
        </w:rPr>
        <w:t xml:space="preserve"> </w:t>
      </w:r>
      <w:proofErr w:type="spellStart"/>
      <w:r w:rsidRPr="00941130">
        <w:rPr>
          <w:i/>
        </w:rPr>
        <w:t>elymoides</w:t>
      </w:r>
      <w:proofErr w:type="spellEnd"/>
      <w:r>
        <w:t xml:space="preserve">, and </w:t>
      </w:r>
      <w:proofErr w:type="spellStart"/>
      <w:r w:rsidRPr="00941130">
        <w:rPr>
          <w:i/>
        </w:rPr>
        <w:t>Poa</w:t>
      </w:r>
      <w:proofErr w:type="spellEnd"/>
      <w:r w:rsidRPr="00941130">
        <w:rPr>
          <w:i/>
        </w:rPr>
        <w:t xml:space="preserve"> </w:t>
      </w:r>
      <w:proofErr w:type="spellStart"/>
      <w:r w:rsidRPr="00941130">
        <w:rPr>
          <w:i/>
        </w:rPr>
        <w:t>fendleriana</w:t>
      </w:r>
      <w:proofErr w:type="spellEnd"/>
      <w:r>
        <w:t xml:space="preserve">. </w:t>
      </w:r>
      <w:r w:rsidRPr="00941130">
        <w:rPr>
          <w:i/>
        </w:rPr>
        <w:t xml:space="preserve">Quercus </w:t>
      </w:r>
      <w:proofErr w:type="spellStart"/>
      <w:r w:rsidRPr="00941130">
        <w:rPr>
          <w:i/>
        </w:rPr>
        <w:t>gambelii</w:t>
      </w:r>
      <w:proofErr w:type="spellEnd"/>
      <w:r>
        <w:t xml:space="preserve"> and </w:t>
      </w:r>
      <w:r w:rsidRPr="00941130">
        <w:rPr>
          <w:i/>
        </w:rPr>
        <w:t xml:space="preserve">Quercus </w:t>
      </w:r>
      <w:proofErr w:type="spellStart"/>
      <w:r w:rsidRPr="00941130">
        <w:rPr>
          <w:i/>
        </w:rPr>
        <w:t>turbinella</w:t>
      </w:r>
      <w:proofErr w:type="spellEnd"/>
      <w:r>
        <w:t xml:space="preserve"> may be present. </w:t>
      </w:r>
      <w:proofErr w:type="spellStart"/>
      <w:r w:rsidRPr="00941130">
        <w:rPr>
          <w:i/>
        </w:rPr>
        <w:t>Sphaeralcea</w:t>
      </w:r>
      <w:proofErr w:type="spellEnd"/>
      <w:r>
        <w:t xml:space="preserve"> is a common forb.</w:t>
      </w:r>
    </w:p>
    <w:p w:rsidR="003D4BFF" w:rsidP="003D4BFF" w:rsidRDefault="003D4BFF" w14:paraId="09FBB1DD" w14:textId="77777777"/>
    <w:p w:rsidR="003D4BFF" w:rsidP="003D4BFF" w:rsidRDefault="00941130" w14:paraId="17E3285B" w14:textId="62F30418">
      <w:r>
        <w:t xml:space="preserve">Because </w:t>
      </w:r>
      <w:r w:rsidR="003D4BFF">
        <w:t xml:space="preserve">disturbance was uncommon to rare in this ecological system and </w:t>
      </w:r>
      <w:r>
        <w:t xml:space="preserve">because </w:t>
      </w:r>
      <w:r w:rsidR="003D4BFF">
        <w:t xml:space="preserve">the overstory conifers may live several hundred years, patches were primarily composed of later seral stages (D; see below) that did not occur as extensive woodlands and that should be distinguished from shrubland ecological sites encroached by pinyon or juniper during the last 150yrs. The age structure may vary from uneven to even aged. The overstory cover is normally </w:t>
      </w:r>
      <w:r w:rsidR="004728E6">
        <w:t>&lt;</w:t>
      </w:r>
      <w:r w:rsidR="003D4BFF">
        <w:t>25%, although it can sometimes be higher (&lt;50%) where pinyon occurs.</w:t>
      </w:r>
    </w:p>
    <w:p w:rsidR="003D4BFF" w:rsidP="003D4BFF" w:rsidRDefault="003D4BFF" w14:paraId="008FDFF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Singleleaf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orbiculatus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Coralberry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stansburiana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Stansbury cliffrose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bl>
    <w:p>
      <w:r>
        <w:rPr>
          <w:sz w:val="16"/>
        </w:rPr>
        <w:t>Species names are from the NRCS PLANTS database. Check species codes at http://plants.usda.gov.</w:t>
      </w:r>
    </w:p>
    <w:p w:rsidR="003D4BFF" w:rsidP="003D4BFF" w:rsidRDefault="003D4BFF" w14:paraId="51852395" w14:textId="77777777">
      <w:pPr>
        <w:pStyle w:val="InfoPara"/>
      </w:pPr>
      <w:r>
        <w:t>Disturbance Description</w:t>
      </w:r>
    </w:p>
    <w:p w:rsidR="003D4BFF" w:rsidP="003D4BFF" w:rsidRDefault="003D4BFF" w14:paraId="7BB2F201" w14:textId="4A4294E8">
      <w:r>
        <w:t xml:space="preserve">Uncertainty exists about the fire frequencies of this ecological system, especially since </w:t>
      </w:r>
      <w:r w:rsidR="00B155C1">
        <w:t>these</w:t>
      </w:r>
      <w:r>
        <w:t xml:space="preserve"> ecological system groups different types of pinyon-juniper communities for different slopes, exposures, and elevations. Replacement fires of a scale beyond a few trees were uncommon to rare (average </w:t>
      </w:r>
      <w:r w:rsidR="004728E6">
        <w:t xml:space="preserve">fire return interval </w:t>
      </w:r>
      <w:r w:rsidR="000221D5">
        <w:t xml:space="preserve">[FRI] </w:t>
      </w:r>
      <w:r>
        <w:t>of 100-1</w:t>
      </w:r>
      <w:r w:rsidR="004728E6">
        <w:t>,</w:t>
      </w:r>
      <w:r>
        <w:t>000yrs) and occurred primarily during extreme fire behavior conditions and during long droughts. Fire events may be caused by importation from adjacent shrub</w:t>
      </w:r>
      <w:r w:rsidR="004728E6">
        <w:t>-</w:t>
      </w:r>
      <w:r>
        <w:t xml:space="preserve"> and grassland</w:t>
      </w:r>
      <w:r w:rsidR="004728E6">
        <w:t>-</w:t>
      </w:r>
      <w:r>
        <w:t>dominated vegetation of lower and higher altitudinal zones. Mixed</w:t>
      </w:r>
      <w:r w:rsidR="004728E6">
        <w:t>-</w:t>
      </w:r>
      <w:r>
        <w:t>severity fire (average FRI of 100-500yrs) was characterized as a mosaic of replacement and surface fires distributed through the patch at a fine scale (&lt;0.</w:t>
      </w:r>
      <w:r w:rsidR="00E302D9">
        <w:t>1ac</w:t>
      </w:r>
      <w:r>
        <w:t>). There is limited evidence for surface fires (</w:t>
      </w:r>
      <w:proofErr w:type="spellStart"/>
      <w:r>
        <w:t>Gruell</w:t>
      </w:r>
      <w:proofErr w:type="spellEnd"/>
      <w:r>
        <w:t xml:space="preserve"> 1994; Bauer and Weisberg, unpublished data), which likely occurred only in the more productive sites during years where understory grass cover was high, providing adequate fuel. Although fire scars are only rarely found in pinyon-juniper of the Colorado Plateau and elsewhere (Baker and </w:t>
      </w:r>
      <w:proofErr w:type="spellStart"/>
      <w:r>
        <w:t>Shinneman</w:t>
      </w:r>
      <w:proofErr w:type="spellEnd"/>
      <w:r>
        <w:t xml:space="preserve"> 2004</w:t>
      </w:r>
      <w:r w:rsidR="004728E6">
        <w:t>;</w:t>
      </w:r>
      <w:r>
        <w:t xml:space="preserve"> </w:t>
      </w:r>
      <w:proofErr w:type="spellStart"/>
      <w:r>
        <w:t>Eisenhart</w:t>
      </w:r>
      <w:proofErr w:type="spellEnd"/>
      <w:r>
        <w:t xml:space="preserve"> 2004), ongoing studies in the central Great Basin are observing fire-scarred trees, suggesting that surface fires historically occurred at low frequency. Limited evidence to date suggests that while lightning ignitions in this biophysical setting </w:t>
      </w:r>
      <w:r w:rsidR="004728E6">
        <w:t xml:space="preserve">(Bps) </w:t>
      </w:r>
      <w:r>
        <w:t xml:space="preserve">may have been common, the resulting fires only rarely spread to affect more than a few trees. </w:t>
      </w:r>
    </w:p>
    <w:p w:rsidR="003D4BFF" w:rsidP="003D4BFF" w:rsidRDefault="003D4BFF" w14:paraId="1AFAF944" w14:textId="77777777"/>
    <w:p w:rsidR="003D4BFF" w:rsidP="003D4BFF" w:rsidRDefault="003D4BFF" w14:paraId="29396492" w14:textId="77576ABC">
      <w:r>
        <w:t>Ethnobiological studies of Great Basin and Mojave Desert tribes (Fowler et al. 2003) describe the common use of fire for stimulating tobacco growth in the gaps between old pinyons and junipers, in addition to the common practice of roasting pine cones in pits. Burning for tobacco could be the source of mixed</w:t>
      </w:r>
      <w:r w:rsidR="004728E6">
        <w:t>-</w:t>
      </w:r>
      <w:r>
        <w:t xml:space="preserve">severity and surface fires in these systems and of fire scars. </w:t>
      </w:r>
    </w:p>
    <w:p w:rsidR="003D4BFF" w:rsidP="003D4BFF" w:rsidRDefault="003D4BFF" w14:paraId="19D3F7BA" w14:textId="77777777"/>
    <w:p w:rsidR="003D4BFF" w:rsidP="003D4BFF" w:rsidRDefault="003D4BFF" w14:paraId="73D3675E" w14:textId="3E624578">
      <w:r>
        <w:t>Prolonged weather-related stress (drought mostly) and insects and tree pathogens are coupled disturbances that thin trees to varying degrees and kill small patches every 250-500yrs on average, with greater frequency in more closed stands.</w:t>
      </w:r>
    </w:p>
    <w:p w:rsidR="003D4BFF" w:rsidP="003D4BFF" w:rsidRDefault="00141E06" w14:paraId="10318853" w14:textId="3CD770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473</w:t>
            </w:r>
          </w:p>
        </w:tc>
        <w:tc>
          <w:p>
            <w:pPr>
              <w:jc w:val="center"/>
            </w:pPr>
            <w:r>
              <w:t>33</w:t>
            </w:r>
          </w:p>
        </w:tc>
        <w:tc>
          <w:p>
            <w:pPr>
              <w:jc w:val="center"/>
            </w:pPr>
            <w:r>
              <w:t>100</w:t>
            </w:r>
          </w:p>
        </w:tc>
        <w:tc>
          <w:p>
            <w:pPr>
              <w:jc w:val="center"/>
            </w:pPr>
            <w:r>
              <w:t>1000</w:t>
            </w:r>
          </w:p>
        </w:tc>
      </w:tr>
      <w:tr>
        <w:tc>
          <w:p>
            <w:pPr>
              <w:jc w:val="center"/>
            </w:pPr>
            <w:r>
              <w:t>Moderate (Mixed)</w:t>
            </w:r>
          </w:p>
        </w:tc>
        <w:tc>
          <w:p>
            <w:pPr>
              <w:jc w:val="center"/>
            </w:pPr>
            <w:r>
              <w:t>337</w:t>
            </w:r>
          </w:p>
        </w:tc>
        <w:tc>
          <w:p>
            <w:pPr>
              <w:jc w:val="center"/>
            </w:pPr>
            <w:r>
              <w:t>47</w:t>
            </w:r>
          </w:p>
        </w:tc>
        <w:tc>
          <w:p>
            <w:pPr>
              <w:jc w:val="center"/>
            </w:pPr>
            <w:r>
              <w:t>100</w:t>
            </w:r>
          </w:p>
        </w:tc>
        <w:tc>
          <w:p>
            <w:pPr>
              <w:jc w:val="center"/>
            </w:pPr>
            <w:r>
              <w:t>500</w:t>
            </w:r>
          </w:p>
        </w:tc>
      </w:tr>
      <w:tr>
        <w:tc>
          <w:p>
            <w:pPr>
              <w:jc w:val="center"/>
            </w:pPr>
            <w:r>
              <w:t>Low (Surface)</w:t>
            </w:r>
          </w:p>
        </w:tc>
        <w:tc>
          <w:p>
            <w:pPr>
              <w:jc w:val="center"/>
            </w:pPr>
            <w:r>
              <w:t>778</w:t>
            </w:r>
          </w:p>
        </w:tc>
        <w:tc>
          <w:p>
            <w:pPr>
              <w:jc w:val="center"/>
            </w:pPr>
            <w:r>
              <w:t>20</w:t>
            </w:r>
          </w:p>
        </w:tc>
        <w:tc>
          <w:p>
            <w:pPr>
              <w:jc w:val="center"/>
            </w:pPr>
            <w:r>
              <w:t>5</w:t>
            </w:r>
          </w:p>
        </w:tc>
        <w:tc>
          <w:p>
            <w:pPr>
              <w:jc w:val="center"/>
            </w:pPr>
            <w:r>
              <w:t>1000</w:t>
            </w:r>
          </w:p>
        </w:tc>
      </w:tr>
      <w:tr>
        <w:tc>
          <w:p>
            <w:pPr>
              <w:jc w:val="center"/>
            </w:pPr>
            <w:r>
              <w:t>All Fires</w:t>
            </w:r>
          </w:p>
        </w:tc>
        <w:tc>
          <w:p>
            <w:pPr>
              <w:jc w:val="center"/>
            </w:pPr>
            <w:r>
              <w:t>157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D4BFF" w:rsidP="003D4BFF" w:rsidRDefault="003D4BFF" w14:paraId="7C00F3E7" w14:textId="77777777">
      <w:pPr>
        <w:pStyle w:val="InfoPara"/>
      </w:pPr>
      <w:r>
        <w:t>Scale Description</w:t>
      </w:r>
    </w:p>
    <w:p w:rsidR="003D4BFF" w:rsidP="003D4BFF" w:rsidRDefault="003D4BFF" w14:paraId="4B99DF5A" w14:textId="0CE5580B">
      <w:r>
        <w:t>BpS 131019 occurs at scales of 10,000ac, although the more common scale is 1</w:t>
      </w:r>
      <w:r w:rsidR="00141E06">
        <w:t>,</w:t>
      </w:r>
      <w:r>
        <w:t xml:space="preserve">000s of acres. </w:t>
      </w:r>
    </w:p>
    <w:p w:rsidR="003D4BFF" w:rsidP="003D4BFF" w:rsidRDefault="003D4BFF" w14:paraId="691A51E4" w14:textId="77777777"/>
    <w:p w:rsidR="003D4BFF" w:rsidP="003D4BFF" w:rsidRDefault="003D4BFF" w14:paraId="31C47BA2" w14:textId="49C6DFBB">
      <w:r>
        <w:lastRenderedPageBreak/>
        <w:t>The most common disturbance in this type is very small-scale -</w:t>
      </w:r>
      <w:r w:rsidR="004728E6">
        <w:t>-</w:t>
      </w:r>
      <w:r>
        <w:t xml:space="preserve"> either single-tree or small groups. If the conditions are just right, then it will have replacement fires that burn stands up to a maximum of 1</w:t>
      </w:r>
      <w:r w:rsidR="00141E06">
        <w:t>,</w:t>
      </w:r>
      <w:r>
        <w:t xml:space="preserve">000s </w:t>
      </w:r>
      <w:r w:rsidR="004728E6">
        <w:t xml:space="preserve">of </w:t>
      </w:r>
      <w:r>
        <w:t>acres. This type may also have mixed-severity fires of 10-100s of acres.</w:t>
      </w:r>
    </w:p>
    <w:p w:rsidR="003D4BFF" w:rsidP="003D4BFF" w:rsidRDefault="003D4BFF" w14:paraId="3267B6E9" w14:textId="77777777">
      <w:pPr>
        <w:pStyle w:val="InfoPara"/>
      </w:pPr>
      <w:r>
        <w:t>Adjacency or Identification Concerns</w:t>
      </w:r>
    </w:p>
    <w:p w:rsidR="003D4BFF" w:rsidP="003D4BFF" w:rsidRDefault="003D4BFF" w14:paraId="4FE0CC61" w14:textId="3A5E2E6D">
      <w:r>
        <w:t xml:space="preserve">This system occurs at lower elevations than Colorado Plateau Pinyon-Juniper Woodland (BPS 1016) where sympatric and is generally found at higher elevations than Inter-Mountain Basins Juniper Savanna (BpS 131115). </w:t>
      </w:r>
    </w:p>
    <w:p w:rsidR="003D4BFF" w:rsidP="003D4BFF" w:rsidRDefault="003D4BFF" w14:paraId="7E0D86DE" w14:textId="77777777"/>
    <w:p w:rsidR="003D4BFF" w:rsidP="003D4BFF" w:rsidRDefault="003D4BFF" w14:paraId="67FBE67C" w14:textId="49D69151">
      <w:r>
        <w:t>Due to livestock removal of grasses, thus competition for tree seedlings, and fire exclusion for more than a century, pinyon-juniper stands have experience</w:t>
      </w:r>
      <w:r w:rsidR="004728E6">
        <w:t>d</w:t>
      </w:r>
      <w:r>
        <w:t xml:space="preserve"> densification. Older trees (&gt;300yrs) are surrounded by younger conical trees &lt;100yrs old. The shrubland matrix around these woodlands ha</w:t>
      </w:r>
      <w:r w:rsidR="004728E6">
        <w:t>s</w:t>
      </w:r>
      <w:r>
        <w:t xml:space="preserve"> also experienced invasion of pinyon and juniper</w:t>
      </w:r>
      <w:r w:rsidR="004728E6">
        <w:t xml:space="preserve"> </w:t>
      </w:r>
      <w:r>
        <w:t>and the greater occurrence of crown fires that spread to true woodlands.</w:t>
      </w:r>
    </w:p>
    <w:p w:rsidR="003D4BFF" w:rsidP="003D4BFF" w:rsidRDefault="003D4BFF" w14:paraId="45C61C35" w14:textId="77777777"/>
    <w:p w:rsidR="003D4BFF" w:rsidP="003D4BFF" w:rsidRDefault="003D4BFF" w14:paraId="5C34EC14" w14:textId="629E8658">
      <w:r>
        <w:t>Two major modern issues, climate change and invasive plant species (especially annual grasses red brome and cheatgrass), lead to non-</w:t>
      </w:r>
      <w:proofErr w:type="spellStart"/>
      <w:r>
        <w:t>equilibrial</w:t>
      </w:r>
      <w:proofErr w:type="spellEnd"/>
      <w:r>
        <w:t xml:space="preserve"> vegetation dynamics for this ecological system, making it difficult to categorize and usefully apply natural disturbance regimes. Sites with an important annual grass component in the understory experience greater fire frequency and result in more intense fire and greater spread. Moreover, fire from adjacent BpS invaded by annual grasses will spread more frequently into BpS 1019, which is fire</w:t>
      </w:r>
      <w:r w:rsidR="004728E6">
        <w:t>-</w:t>
      </w:r>
      <w:r>
        <w:t>sensitive.</w:t>
      </w:r>
    </w:p>
    <w:p w:rsidR="003D4BFF" w:rsidP="003D4BFF" w:rsidRDefault="003D4BFF" w14:paraId="75519866" w14:textId="77777777"/>
    <w:p w:rsidR="003D4BFF" w:rsidP="003D4BFF" w:rsidRDefault="003D4BFF" w14:paraId="565078CA" w14:textId="25821128">
      <w:r>
        <w:t xml:space="preserve">Since disturbance was uncommon to rare in this ecological system and </w:t>
      </w:r>
      <w:r w:rsidR="004728E6">
        <w:t xml:space="preserve">since </w:t>
      </w:r>
      <w:r>
        <w:t xml:space="preserve">the overstory conifers may live several hundred years, patches were primarily composed of later seral stages (D; see below) that did not occur as extensive woodlands and that should be distinguished from shrubland ecological sites encroached by pinyon or juniper during the last 150yrs. The age structure may vary from uneven to even aged. The overstory cover is normally </w:t>
      </w:r>
      <w:r w:rsidR="004728E6">
        <w:t>&lt;</w:t>
      </w:r>
      <w:r>
        <w:t>25%, although it can sometimes be higher (&lt;50%) where pinyon occurs.</w:t>
      </w:r>
    </w:p>
    <w:p w:rsidR="003D4BFF" w:rsidP="003D4BFF" w:rsidRDefault="003D4BFF" w14:paraId="6836C143" w14:textId="77777777">
      <w:pPr>
        <w:pStyle w:val="InfoPara"/>
      </w:pPr>
      <w:r>
        <w:t>Issues or Problems</w:t>
      </w:r>
    </w:p>
    <w:p w:rsidR="003D4BFF" w:rsidP="003D4BFF" w:rsidRDefault="003D4BFF" w14:paraId="17A1060D" w14:textId="613D9265">
      <w:r>
        <w:t>There is much uncertainty in model parameters, particularly the fire regime. Quantitative data are lacking</w:t>
      </w:r>
      <w:r w:rsidR="004728E6">
        <w:t>,</w:t>
      </w:r>
      <w:r>
        <w:t xml:space="preserve"> and research is ongoing. The literature for this ecological system's fire history is based on the chronologies from other pines species that are better fire recorders, growing under conditions that may not represent fire environments typical of infrequent-fire pinyon and juniper communities. For example, surface fire, which leaves scars on these other pine species (but not generally on fire-sensitive pinyon or juniper), has no effect on the dynamics of the model, although surface fire, perhaps of Native American origin, maintains the open structure of </w:t>
      </w:r>
      <w:r w:rsidR="004728E6">
        <w:t>C</w:t>
      </w:r>
      <w:r>
        <w:t xml:space="preserve">lass D by thinning younger trees. </w:t>
      </w:r>
    </w:p>
    <w:p w:rsidR="003D4BFF" w:rsidP="003D4BFF" w:rsidRDefault="003D4BFF" w14:paraId="1771EAFB" w14:textId="77777777"/>
    <w:p w:rsidR="003D4BFF" w:rsidP="003D4BFF" w:rsidRDefault="003D4BFF" w14:paraId="085052E3" w14:textId="77777777">
      <w:r>
        <w:t>Further study is needed to better elucidate the independent and interactive effects of fire, insects, pathogens, climate, grazing, and anthropogenic impacts on historical and current vegetation dynamics in the Great Basin Pinyon-Juniper Woodland type.</w:t>
      </w:r>
    </w:p>
    <w:p w:rsidR="003D4BFF" w:rsidP="003D4BFF" w:rsidRDefault="003D4BFF" w14:paraId="0C888EAF" w14:textId="77777777">
      <w:pPr>
        <w:pStyle w:val="InfoPara"/>
      </w:pPr>
      <w:r>
        <w:t>Native Uncharacteristic Conditions</w:t>
      </w:r>
    </w:p>
    <w:p w:rsidR="003D4BFF" w:rsidP="003D4BFF" w:rsidRDefault="003D4BFF" w14:paraId="6DD6763C" w14:textId="5ADD7E29">
      <w:r>
        <w:lastRenderedPageBreak/>
        <w:t>Cover &gt;60% cover of trees is uncharacteristic. (&gt;40% on</w:t>
      </w:r>
      <w:r w:rsidR="004728E6">
        <w:t xml:space="preserve"> </w:t>
      </w:r>
      <w:r>
        <w:t>the</w:t>
      </w:r>
      <w:r w:rsidR="004728E6">
        <w:t xml:space="preserve"> </w:t>
      </w:r>
      <w:r>
        <w:t>ground is uncharacteristic; &gt;60% via remote sensing). Cover of shrubs &gt;60% (via remote sensing) is uncharacteristic (40% on the ground).</w:t>
      </w:r>
    </w:p>
    <w:p w:rsidR="003D4BFF" w:rsidP="003D4BFF" w:rsidRDefault="003D4BFF" w14:paraId="5782D182" w14:textId="77777777">
      <w:pPr>
        <w:pStyle w:val="InfoPara"/>
      </w:pPr>
      <w:r>
        <w:t>Comments</w:t>
      </w:r>
    </w:p>
    <w:p w:rsidR="00B155C1" w:rsidP="00B155C1" w:rsidRDefault="004728E6" w14:paraId="56F05E9C" w14:textId="47EFA903">
      <w:r>
        <w:t>Map zones</w:t>
      </w:r>
      <w:r w:rsidR="00941130">
        <w:t xml:space="preserve"> </w:t>
      </w:r>
      <w:r w:rsidRPr="00DF2600" w:rsidR="00B155C1">
        <w:t>13 and 14 were combined during 2015 BpS Review.</w:t>
      </w:r>
    </w:p>
    <w:p w:rsidR="00FC4A4A" w:rsidP="00B155C1" w:rsidRDefault="00FC4A4A" w14:paraId="02D42D82" w14:textId="77777777"/>
    <w:p w:rsidR="003D4BFF" w:rsidP="003D4BFF" w:rsidRDefault="003D4BFF" w14:paraId="1C047352" w14:textId="77777777">
      <w:pPr>
        <w:pStyle w:val="ReportSection"/>
      </w:pPr>
      <w:r>
        <w:t>Succession Classes</w:t>
      </w:r>
    </w:p>
    <w:p w:rsidR="003D4BFF" w:rsidP="003D4BFF" w:rsidRDefault="003D4BFF" w14:paraId="71C8C15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D4BFF" w:rsidP="003D4BFF" w:rsidRDefault="003D4BFF" w14:paraId="3DAE1B6B"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3D4BFF" w:rsidP="003D4BFF" w:rsidRDefault="003D4BFF" w14:paraId="02FC2DE5" w14:textId="77777777"/>
    <w:p w:rsidR="003D4BFF" w:rsidP="003D4BFF" w:rsidRDefault="003D4BFF" w14:paraId="1F79513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20"/>
        <w:gridCol w:w="2316"/>
        <w:gridCol w:w="1956"/>
      </w:tblGrid>
      <w:tr w:rsidRPr="003D4BFF" w:rsidR="003D4BFF" w:rsidTr="003D4BFF" w14:paraId="38F00C18" w14:textId="77777777">
        <w:tc>
          <w:tcPr>
            <w:tcW w:w="1104" w:type="dxa"/>
            <w:tcBorders>
              <w:top w:val="single" w:color="auto" w:sz="2" w:space="0"/>
              <w:bottom w:val="single" w:color="000000" w:sz="12" w:space="0"/>
            </w:tcBorders>
            <w:shd w:val="clear" w:color="auto" w:fill="auto"/>
          </w:tcPr>
          <w:p w:rsidRPr="003D4BFF" w:rsidR="003D4BFF" w:rsidP="00662AF8" w:rsidRDefault="003D4BFF" w14:paraId="0C2E1044" w14:textId="77777777">
            <w:pPr>
              <w:rPr>
                <w:b/>
                <w:bCs/>
              </w:rPr>
            </w:pPr>
            <w:r w:rsidRPr="003D4BFF">
              <w:rPr>
                <w:b/>
                <w:bCs/>
              </w:rPr>
              <w:t>Symbol</w:t>
            </w:r>
          </w:p>
        </w:tc>
        <w:tc>
          <w:tcPr>
            <w:tcW w:w="2520" w:type="dxa"/>
            <w:tcBorders>
              <w:top w:val="single" w:color="auto" w:sz="2" w:space="0"/>
              <w:bottom w:val="single" w:color="000000" w:sz="12" w:space="0"/>
            </w:tcBorders>
            <w:shd w:val="clear" w:color="auto" w:fill="auto"/>
          </w:tcPr>
          <w:p w:rsidRPr="003D4BFF" w:rsidR="003D4BFF" w:rsidP="00662AF8" w:rsidRDefault="003D4BFF" w14:paraId="5E32C449" w14:textId="77777777">
            <w:pPr>
              <w:rPr>
                <w:b/>
                <w:bCs/>
              </w:rPr>
            </w:pPr>
            <w:r w:rsidRPr="003D4BFF">
              <w:rPr>
                <w:b/>
                <w:bCs/>
              </w:rPr>
              <w:t>Scientific Name</w:t>
            </w:r>
          </w:p>
        </w:tc>
        <w:tc>
          <w:tcPr>
            <w:tcW w:w="2316" w:type="dxa"/>
            <w:tcBorders>
              <w:top w:val="single" w:color="auto" w:sz="2" w:space="0"/>
              <w:bottom w:val="single" w:color="000000" w:sz="12" w:space="0"/>
            </w:tcBorders>
            <w:shd w:val="clear" w:color="auto" w:fill="auto"/>
          </w:tcPr>
          <w:p w:rsidRPr="003D4BFF" w:rsidR="003D4BFF" w:rsidP="00662AF8" w:rsidRDefault="003D4BFF" w14:paraId="5CA11E94" w14:textId="77777777">
            <w:pPr>
              <w:rPr>
                <w:b/>
                <w:bCs/>
              </w:rPr>
            </w:pPr>
            <w:r w:rsidRPr="003D4BFF">
              <w:rPr>
                <w:b/>
                <w:bCs/>
              </w:rPr>
              <w:t>Common Name</w:t>
            </w:r>
          </w:p>
        </w:tc>
        <w:tc>
          <w:tcPr>
            <w:tcW w:w="1956" w:type="dxa"/>
            <w:tcBorders>
              <w:top w:val="single" w:color="auto" w:sz="2" w:space="0"/>
              <w:bottom w:val="single" w:color="000000" w:sz="12" w:space="0"/>
            </w:tcBorders>
            <w:shd w:val="clear" w:color="auto" w:fill="auto"/>
          </w:tcPr>
          <w:p w:rsidRPr="003D4BFF" w:rsidR="003D4BFF" w:rsidP="00662AF8" w:rsidRDefault="003D4BFF" w14:paraId="2C1EE97C" w14:textId="77777777">
            <w:pPr>
              <w:rPr>
                <w:b/>
                <w:bCs/>
              </w:rPr>
            </w:pPr>
            <w:r w:rsidRPr="003D4BFF">
              <w:rPr>
                <w:b/>
                <w:bCs/>
              </w:rPr>
              <w:t>Canopy Position</w:t>
            </w:r>
          </w:p>
        </w:tc>
      </w:tr>
      <w:tr w:rsidRPr="003D4BFF" w:rsidR="003D4BFF" w:rsidTr="003D4BFF" w14:paraId="0E3E4DC8" w14:textId="77777777">
        <w:tc>
          <w:tcPr>
            <w:tcW w:w="1104" w:type="dxa"/>
            <w:tcBorders>
              <w:top w:val="single" w:color="000000" w:sz="12" w:space="0"/>
            </w:tcBorders>
            <w:shd w:val="clear" w:color="auto" w:fill="auto"/>
          </w:tcPr>
          <w:p w:rsidRPr="003D4BFF" w:rsidR="003D4BFF" w:rsidP="00662AF8" w:rsidRDefault="003D4BFF" w14:paraId="6C0CCA96" w14:textId="77777777">
            <w:pPr>
              <w:rPr>
                <w:bCs/>
              </w:rPr>
            </w:pPr>
            <w:r w:rsidRPr="003D4BFF">
              <w:rPr>
                <w:bCs/>
              </w:rPr>
              <w:t>ELEL5</w:t>
            </w:r>
          </w:p>
        </w:tc>
        <w:tc>
          <w:tcPr>
            <w:tcW w:w="2520" w:type="dxa"/>
            <w:tcBorders>
              <w:top w:val="single" w:color="000000" w:sz="12" w:space="0"/>
            </w:tcBorders>
            <w:shd w:val="clear" w:color="auto" w:fill="auto"/>
          </w:tcPr>
          <w:p w:rsidRPr="003D4BFF" w:rsidR="003D4BFF" w:rsidP="00662AF8" w:rsidRDefault="003D4BFF" w14:paraId="41C4BC7A" w14:textId="77777777">
            <w:proofErr w:type="spellStart"/>
            <w:r w:rsidRPr="003D4BFF">
              <w:t>Elymus</w:t>
            </w:r>
            <w:proofErr w:type="spellEnd"/>
            <w:r w:rsidRPr="003D4BFF">
              <w:t xml:space="preserve"> </w:t>
            </w:r>
            <w:proofErr w:type="spellStart"/>
            <w:r w:rsidRPr="003D4BFF">
              <w:t>elymoides</w:t>
            </w:r>
            <w:proofErr w:type="spellEnd"/>
          </w:p>
        </w:tc>
        <w:tc>
          <w:tcPr>
            <w:tcW w:w="2316" w:type="dxa"/>
            <w:tcBorders>
              <w:top w:val="single" w:color="000000" w:sz="12" w:space="0"/>
            </w:tcBorders>
            <w:shd w:val="clear" w:color="auto" w:fill="auto"/>
          </w:tcPr>
          <w:p w:rsidRPr="003D4BFF" w:rsidR="003D4BFF" w:rsidP="00662AF8" w:rsidRDefault="003D4BFF" w14:paraId="337F6206" w14:textId="77777777">
            <w:proofErr w:type="spellStart"/>
            <w:r w:rsidRPr="003D4BFF">
              <w:t>Squirreltail</w:t>
            </w:r>
            <w:proofErr w:type="spellEnd"/>
          </w:p>
        </w:tc>
        <w:tc>
          <w:tcPr>
            <w:tcW w:w="1956" w:type="dxa"/>
            <w:tcBorders>
              <w:top w:val="single" w:color="000000" w:sz="12" w:space="0"/>
            </w:tcBorders>
            <w:shd w:val="clear" w:color="auto" w:fill="auto"/>
          </w:tcPr>
          <w:p w:rsidRPr="003D4BFF" w:rsidR="003D4BFF" w:rsidP="00662AF8" w:rsidRDefault="003D4BFF" w14:paraId="38E04185" w14:textId="77777777">
            <w:r w:rsidRPr="003D4BFF">
              <w:t>Mid-Upper</w:t>
            </w:r>
          </w:p>
        </w:tc>
      </w:tr>
      <w:tr w:rsidRPr="003D4BFF" w:rsidR="003D4BFF" w:rsidTr="003D4BFF" w14:paraId="0BF7703B" w14:textId="77777777">
        <w:tc>
          <w:tcPr>
            <w:tcW w:w="1104" w:type="dxa"/>
            <w:shd w:val="clear" w:color="auto" w:fill="auto"/>
          </w:tcPr>
          <w:p w:rsidRPr="003D4BFF" w:rsidR="003D4BFF" w:rsidP="00662AF8" w:rsidRDefault="003D4BFF" w14:paraId="073AA98E" w14:textId="77777777">
            <w:pPr>
              <w:rPr>
                <w:bCs/>
              </w:rPr>
            </w:pPr>
            <w:r w:rsidRPr="003D4BFF">
              <w:rPr>
                <w:bCs/>
              </w:rPr>
              <w:t>SPHAE</w:t>
            </w:r>
          </w:p>
        </w:tc>
        <w:tc>
          <w:tcPr>
            <w:tcW w:w="2520" w:type="dxa"/>
            <w:shd w:val="clear" w:color="auto" w:fill="auto"/>
          </w:tcPr>
          <w:p w:rsidRPr="003D4BFF" w:rsidR="003D4BFF" w:rsidP="00662AF8" w:rsidRDefault="003D4BFF" w14:paraId="70877364" w14:textId="77777777">
            <w:proofErr w:type="spellStart"/>
            <w:r w:rsidRPr="003D4BFF">
              <w:t>Sphaeralcea</w:t>
            </w:r>
            <w:proofErr w:type="spellEnd"/>
          </w:p>
        </w:tc>
        <w:tc>
          <w:tcPr>
            <w:tcW w:w="2316" w:type="dxa"/>
            <w:shd w:val="clear" w:color="auto" w:fill="auto"/>
          </w:tcPr>
          <w:p w:rsidRPr="003D4BFF" w:rsidR="003D4BFF" w:rsidP="00662AF8" w:rsidRDefault="003D4BFF" w14:paraId="1762B61F" w14:textId="77777777">
            <w:proofErr w:type="spellStart"/>
            <w:r w:rsidRPr="003D4BFF">
              <w:t>Globemallow</w:t>
            </w:r>
            <w:proofErr w:type="spellEnd"/>
          </w:p>
        </w:tc>
        <w:tc>
          <w:tcPr>
            <w:tcW w:w="1956" w:type="dxa"/>
            <w:shd w:val="clear" w:color="auto" w:fill="auto"/>
          </w:tcPr>
          <w:p w:rsidRPr="003D4BFF" w:rsidR="003D4BFF" w:rsidP="00662AF8" w:rsidRDefault="003D4BFF" w14:paraId="40F1813A" w14:textId="77777777">
            <w:r w:rsidRPr="003D4BFF">
              <w:t>Upper</w:t>
            </w:r>
          </w:p>
        </w:tc>
      </w:tr>
      <w:tr w:rsidRPr="003D4BFF" w:rsidR="003D4BFF" w:rsidTr="003D4BFF" w14:paraId="4F6B4653" w14:textId="77777777">
        <w:tc>
          <w:tcPr>
            <w:tcW w:w="1104" w:type="dxa"/>
            <w:shd w:val="clear" w:color="auto" w:fill="auto"/>
          </w:tcPr>
          <w:p w:rsidRPr="003D4BFF" w:rsidR="003D4BFF" w:rsidP="00662AF8" w:rsidRDefault="003D4BFF" w14:paraId="2E9938F6" w14:textId="77777777">
            <w:pPr>
              <w:rPr>
                <w:bCs/>
              </w:rPr>
            </w:pPr>
            <w:r w:rsidRPr="003D4BFF">
              <w:rPr>
                <w:bCs/>
              </w:rPr>
              <w:t>ZIPA2</w:t>
            </w:r>
          </w:p>
        </w:tc>
        <w:tc>
          <w:tcPr>
            <w:tcW w:w="2520" w:type="dxa"/>
            <w:shd w:val="clear" w:color="auto" w:fill="auto"/>
          </w:tcPr>
          <w:p w:rsidRPr="003D4BFF" w:rsidR="003D4BFF" w:rsidP="00662AF8" w:rsidRDefault="003D4BFF" w14:paraId="472B11AE" w14:textId="77777777">
            <w:r w:rsidRPr="003D4BFF">
              <w:t xml:space="preserve">Zigadenus </w:t>
            </w:r>
            <w:proofErr w:type="spellStart"/>
            <w:r w:rsidRPr="003D4BFF">
              <w:t>paniculatus</w:t>
            </w:r>
            <w:proofErr w:type="spellEnd"/>
          </w:p>
        </w:tc>
        <w:tc>
          <w:tcPr>
            <w:tcW w:w="2316" w:type="dxa"/>
            <w:shd w:val="clear" w:color="auto" w:fill="auto"/>
          </w:tcPr>
          <w:p w:rsidRPr="003D4BFF" w:rsidR="003D4BFF" w:rsidP="00662AF8" w:rsidRDefault="003D4BFF" w14:paraId="5A5211A8" w14:textId="77777777">
            <w:r w:rsidRPr="003D4BFF">
              <w:t xml:space="preserve">Foothill </w:t>
            </w:r>
            <w:proofErr w:type="spellStart"/>
            <w:r w:rsidRPr="003D4BFF">
              <w:t>deathcamas</w:t>
            </w:r>
            <w:proofErr w:type="spellEnd"/>
          </w:p>
        </w:tc>
        <w:tc>
          <w:tcPr>
            <w:tcW w:w="1956" w:type="dxa"/>
            <w:shd w:val="clear" w:color="auto" w:fill="auto"/>
          </w:tcPr>
          <w:p w:rsidRPr="003D4BFF" w:rsidR="003D4BFF" w:rsidP="00662AF8" w:rsidRDefault="003D4BFF" w14:paraId="197C44E2" w14:textId="77777777">
            <w:r w:rsidRPr="003D4BFF">
              <w:t>Mid-Upper</w:t>
            </w:r>
          </w:p>
        </w:tc>
      </w:tr>
      <w:tr w:rsidRPr="003D4BFF" w:rsidR="003D4BFF" w:rsidTr="003D4BFF" w14:paraId="5D5AAC15" w14:textId="77777777">
        <w:tc>
          <w:tcPr>
            <w:tcW w:w="1104" w:type="dxa"/>
            <w:shd w:val="clear" w:color="auto" w:fill="auto"/>
          </w:tcPr>
          <w:p w:rsidRPr="003D4BFF" w:rsidR="003D4BFF" w:rsidP="00662AF8" w:rsidRDefault="003D4BFF" w14:paraId="6175CF24" w14:textId="77777777">
            <w:pPr>
              <w:rPr>
                <w:bCs/>
              </w:rPr>
            </w:pPr>
            <w:r w:rsidRPr="003D4BFF">
              <w:rPr>
                <w:bCs/>
              </w:rPr>
              <w:t>POFE</w:t>
            </w:r>
          </w:p>
        </w:tc>
        <w:tc>
          <w:tcPr>
            <w:tcW w:w="2520" w:type="dxa"/>
            <w:shd w:val="clear" w:color="auto" w:fill="auto"/>
          </w:tcPr>
          <w:p w:rsidRPr="003D4BFF" w:rsidR="003D4BFF" w:rsidP="00662AF8" w:rsidRDefault="003D4BFF" w14:paraId="7F9894FB" w14:textId="77777777">
            <w:proofErr w:type="spellStart"/>
            <w:r w:rsidRPr="003D4BFF">
              <w:t>Poa</w:t>
            </w:r>
            <w:proofErr w:type="spellEnd"/>
            <w:r w:rsidRPr="003D4BFF">
              <w:t xml:space="preserve"> </w:t>
            </w:r>
            <w:proofErr w:type="spellStart"/>
            <w:r w:rsidRPr="003D4BFF">
              <w:t>fendleriana</w:t>
            </w:r>
            <w:proofErr w:type="spellEnd"/>
          </w:p>
        </w:tc>
        <w:tc>
          <w:tcPr>
            <w:tcW w:w="2316" w:type="dxa"/>
            <w:shd w:val="clear" w:color="auto" w:fill="auto"/>
          </w:tcPr>
          <w:p w:rsidRPr="003D4BFF" w:rsidR="003D4BFF" w:rsidP="00662AF8" w:rsidRDefault="003D4BFF" w14:paraId="1B985985" w14:textId="77777777">
            <w:proofErr w:type="spellStart"/>
            <w:r w:rsidRPr="003D4BFF">
              <w:t>Muttongrass</w:t>
            </w:r>
            <w:proofErr w:type="spellEnd"/>
          </w:p>
        </w:tc>
        <w:tc>
          <w:tcPr>
            <w:tcW w:w="1956" w:type="dxa"/>
            <w:shd w:val="clear" w:color="auto" w:fill="auto"/>
          </w:tcPr>
          <w:p w:rsidRPr="003D4BFF" w:rsidR="003D4BFF" w:rsidP="00662AF8" w:rsidRDefault="003D4BFF" w14:paraId="3EAF1237" w14:textId="77777777">
            <w:r w:rsidRPr="003D4BFF">
              <w:t>Mid-Upper</w:t>
            </w:r>
          </w:p>
        </w:tc>
      </w:tr>
    </w:tbl>
    <w:p w:rsidR="003D4BFF" w:rsidP="003D4BFF" w:rsidRDefault="003D4BFF" w14:paraId="7A88953D" w14:textId="77777777"/>
    <w:p w:rsidR="003D4BFF" w:rsidP="003D4BFF" w:rsidRDefault="003D4BFF" w14:paraId="64D24FC7" w14:textId="77777777">
      <w:pPr>
        <w:pStyle w:val="SClassInfoPara"/>
      </w:pPr>
      <w:r>
        <w:t>Description</w:t>
      </w:r>
    </w:p>
    <w:p w:rsidR="003D4BFF" w:rsidP="003D4BFF" w:rsidRDefault="003D4BFF" w14:paraId="734B607A" w14:textId="6FFCA26C">
      <w:r>
        <w:t xml:space="preserve">Initial post-fire community dominated by annual grasses and forbs. Later stages of this class contain greater amounts of perennial grasses and forbs. Evidence of past fires (burnt stumps and charcoal) should be observed. </w:t>
      </w:r>
    </w:p>
    <w:p w:rsidR="003D4BFF" w:rsidP="003D4BFF" w:rsidRDefault="003D4BFF" w14:paraId="2DC12AB2" w14:textId="77777777"/>
    <w:p>
      <w:r>
        <w:rPr>
          <w:i/>
          <w:u w:val="single"/>
        </w:rPr>
        <w:t>Maximum Tree Size Class</w:t>
      </w:r>
      <w:br/>
      <w:r>
        <w:t>None</w:t>
      </w:r>
    </w:p>
    <w:p w:rsidR="003D4BFF" w:rsidP="003D4BFF" w:rsidRDefault="003D4BFF" w14:paraId="668FCA99"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D4BFF" w:rsidP="003D4BFF" w:rsidRDefault="003D4BFF" w14:paraId="7010712A" w14:textId="77777777"/>
    <w:p w:rsidR="003D4BFF" w:rsidP="003D4BFF" w:rsidRDefault="003D4BFF" w14:paraId="41D258D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76"/>
        <w:gridCol w:w="2292"/>
        <w:gridCol w:w="1956"/>
      </w:tblGrid>
      <w:tr w:rsidRPr="003D4BFF" w:rsidR="003D4BFF" w:rsidTr="003D4BFF" w14:paraId="4641D0C7" w14:textId="77777777">
        <w:tc>
          <w:tcPr>
            <w:tcW w:w="1104" w:type="dxa"/>
            <w:tcBorders>
              <w:top w:val="single" w:color="auto" w:sz="2" w:space="0"/>
              <w:bottom w:val="single" w:color="000000" w:sz="12" w:space="0"/>
            </w:tcBorders>
            <w:shd w:val="clear" w:color="auto" w:fill="auto"/>
          </w:tcPr>
          <w:p w:rsidRPr="003D4BFF" w:rsidR="003D4BFF" w:rsidP="00E133C0" w:rsidRDefault="003D4BFF" w14:paraId="3DA6D7E5" w14:textId="77777777">
            <w:pPr>
              <w:rPr>
                <w:b/>
                <w:bCs/>
              </w:rPr>
            </w:pPr>
            <w:r w:rsidRPr="003D4BFF">
              <w:rPr>
                <w:b/>
                <w:bCs/>
              </w:rPr>
              <w:t>Symbol</w:t>
            </w:r>
          </w:p>
        </w:tc>
        <w:tc>
          <w:tcPr>
            <w:tcW w:w="2676" w:type="dxa"/>
            <w:tcBorders>
              <w:top w:val="single" w:color="auto" w:sz="2" w:space="0"/>
              <w:bottom w:val="single" w:color="000000" w:sz="12" w:space="0"/>
            </w:tcBorders>
            <w:shd w:val="clear" w:color="auto" w:fill="auto"/>
          </w:tcPr>
          <w:p w:rsidRPr="003D4BFF" w:rsidR="003D4BFF" w:rsidP="00E133C0" w:rsidRDefault="003D4BFF" w14:paraId="44B530FA" w14:textId="77777777">
            <w:pPr>
              <w:rPr>
                <w:b/>
                <w:bCs/>
              </w:rPr>
            </w:pPr>
            <w:r w:rsidRPr="003D4BFF">
              <w:rPr>
                <w:b/>
                <w:bCs/>
              </w:rPr>
              <w:t>Scientific Name</w:t>
            </w:r>
          </w:p>
        </w:tc>
        <w:tc>
          <w:tcPr>
            <w:tcW w:w="2292" w:type="dxa"/>
            <w:tcBorders>
              <w:top w:val="single" w:color="auto" w:sz="2" w:space="0"/>
              <w:bottom w:val="single" w:color="000000" w:sz="12" w:space="0"/>
            </w:tcBorders>
            <w:shd w:val="clear" w:color="auto" w:fill="auto"/>
          </w:tcPr>
          <w:p w:rsidRPr="003D4BFF" w:rsidR="003D4BFF" w:rsidP="00E133C0" w:rsidRDefault="003D4BFF" w14:paraId="7624B6EA" w14:textId="77777777">
            <w:pPr>
              <w:rPr>
                <w:b/>
                <w:bCs/>
              </w:rPr>
            </w:pPr>
            <w:r w:rsidRPr="003D4BFF">
              <w:rPr>
                <w:b/>
                <w:bCs/>
              </w:rPr>
              <w:t>Common Name</w:t>
            </w:r>
          </w:p>
        </w:tc>
        <w:tc>
          <w:tcPr>
            <w:tcW w:w="1956" w:type="dxa"/>
            <w:tcBorders>
              <w:top w:val="single" w:color="auto" w:sz="2" w:space="0"/>
              <w:bottom w:val="single" w:color="000000" w:sz="12" w:space="0"/>
            </w:tcBorders>
            <w:shd w:val="clear" w:color="auto" w:fill="auto"/>
          </w:tcPr>
          <w:p w:rsidRPr="003D4BFF" w:rsidR="003D4BFF" w:rsidP="00E133C0" w:rsidRDefault="003D4BFF" w14:paraId="798A35E0" w14:textId="77777777">
            <w:pPr>
              <w:rPr>
                <w:b/>
                <w:bCs/>
              </w:rPr>
            </w:pPr>
            <w:r w:rsidRPr="003D4BFF">
              <w:rPr>
                <w:b/>
                <w:bCs/>
              </w:rPr>
              <w:t>Canopy Position</w:t>
            </w:r>
          </w:p>
        </w:tc>
      </w:tr>
      <w:tr w:rsidRPr="003D4BFF" w:rsidR="003D4BFF" w:rsidTr="003D4BFF" w14:paraId="309329A3" w14:textId="77777777">
        <w:tc>
          <w:tcPr>
            <w:tcW w:w="1104" w:type="dxa"/>
            <w:tcBorders>
              <w:top w:val="single" w:color="000000" w:sz="12" w:space="0"/>
            </w:tcBorders>
            <w:shd w:val="clear" w:color="auto" w:fill="auto"/>
          </w:tcPr>
          <w:p w:rsidRPr="003D4BFF" w:rsidR="003D4BFF" w:rsidP="00E133C0" w:rsidRDefault="003D4BFF" w14:paraId="65F34C9D" w14:textId="77777777">
            <w:pPr>
              <w:rPr>
                <w:bCs/>
              </w:rPr>
            </w:pPr>
            <w:r w:rsidRPr="003D4BFF">
              <w:rPr>
                <w:bCs/>
              </w:rPr>
              <w:t>ARTR2</w:t>
            </w:r>
          </w:p>
        </w:tc>
        <w:tc>
          <w:tcPr>
            <w:tcW w:w="2676" w:type="dxa"/>
            <w:tcBorders>
              <w:top w:val="single" w:color="000000" w:sz="12" w:space="0"/>
            </w:tcBorders>
            <w:shd w:val="clear" w:color="auto" w:fill="auto"/>
          </w:tcPr>
          <w:p w:rsidRPr="003D4BFF" w:rsidR="003D4BFF" w:rsidP="00E133C0" w:rsidRDefault="003D4BFF" w14:paraId="41CF1992" w14:textId="77777777">
            <w:r w:rsidRPr="003D4BFF">
              <w:t>Artemisia tridentata</w:t>
            </w:r>
          </w:p>
        </w:tc>
        <w:tc>
          <w:tcPr>
            <w:tcW w:w="2292" w:type="dxa"/>
            <w:tcBorders>
              <w:top w:val="single" w:color="000000" w:sz="12" w:space="0"/>
            </w:tcBorders>
            <w:shd w:val="clear" w:color="auto" w:fill="auto"/>
          </w:tcPr>
          <w:p w:rsidRPr="003D4BFF" w:rsidR="003D4BFF" w:rsidP="00E133C0" w:rsidRDefault="003D4BFF" w14:paraId="4114DD84" w14:textId="77777777">
            <w:r w:rsidRPr="003D4BFF">
              <w:t>Big sagebrush</w:t>
            </w:r>
          </w:p>
        </w:tc>
        <w:tc>
          <w:tcPr>
            <w:tcW w:w="1956" w:type="dxa"/>
            <w:tcBorders>
              <w:top w:val="single" w:color="000000" w:sz="12" w:space="0"/>
            </w:tcBorders>
            <w:shd w:val="clear" w:color="auto" w:fill="auto"/>
          </w:tcPr>
          <w:p w:rsidRPr="003D4BFF" w:rsidR="003D4BFF" w:rsidP="00E133C0" w:rsidRDefault="003D4BFF" w14:paraId="5882E4DF" w14:textId="77777777">
            <w:r w:rsidRPr="003D4BFF">
              <w:t>Upper</w:t>
            </w:r>
          </w:p>
        </w:tc>
      </w:tr>
      <w:tr w:rsidRPr="003D4BFF" w:rsidR="003D4BFF" w:rsidTr="003D4BFF" w14:paraId="737099DD" w14:textId="77777777">
        <w:tc>
          <w:tcPr>
            <w:tcW w:w="1104" w:type="dxa"/>
            <w:shd w:val="clear" w:color="auto" w:fill="auto"/>
          </w:tcPr>
          <w:p w:rsidRPr="003D4BFF" w:rsidR="003D4BFF" w:rsidP="00E133C0" w:rsidRDefault="003D4BFF" w14:paraId="18B117E7" w14:textId="77777777">
            <w:pPr>
              <w:rPr>
                <w:bCs/>
              </w:rPr>
            </w:pPr>
            <w:r w:rsidRPr="003D4BFF">
              <w:rPr>
                <w:bCs/>
              </w:rPr>
              <w:t>ARPU5</w:t>
            </w:r>
          </w:p>
        </w:tc>
        <w:tc>
          <w:tcPr>
            <w:tcW w:w="2676" w:type="dxa"/>
            <w:shd w:val="clear" w:color="auto" w:fill="auto"/>
          </w:tcPr>
          <w:p w:rsidRPr="003D4BFF" w:rsidR="003D4BFF" w:rsidP="00E133C0" w:rsidRDefault="003D4BFF" w14:paraId="5CEEA98C" w14:textId="77777777">
            <w:proofErr w:type="spellStart"/>
            <w:r w:rsidRPr="003D4BFF">
              <w:t>Arctostaphylos</w:t>
            </w:r>
            <w:proofErr w:type="spellEnd"/>
            <w:r w:rsidRPr="003D4BFF">
              <w:t xml:space="preserve"> </w:t>
            </w:r>
            <w:proofErr w:type="spellStart"/>
            <w:r w:rsidRPr="003D4BFF">
              <w:t>pungens</w:t>
            </w:r>
            <w:proofErr w:type="spellEnd"/>
          </w:p>
        </w:tc>
        <w:tc>
          <w:tcPr>
            <w:tcW w:w="2292" w:type="dxa"/>
            <w:shd w:val="clear" w:color="auto" w:fill="auto"/>
          </w:tcPr>
          <w:p w:rsidRPr="003D4BFF" w:rsidR="003D4BFF" w:rsidP="00E133C0" w:rsidRDefault="003D4BFF" w14:paraId="4AEB3547" w14:textId="77777777">
            <w:proofErr w:type="spellStart"/>
            <w:r w:rsidRPr="003D4BFF">
              <w:t>Pointleaf</w:t>
            </w:r>
            <w:proofErr w:type="spellEnd"/>
            <w:r w:rsidRPr="003D4BFF">
              <w:t xml:space="preserve"> manzanita</w:t>
            </w:r>
          </w:p>
        </w:tc>
        <w:tc>
          <w:tcPr>
            <w:tcW w:w="1956" w:type="dxa"/>
            <w:shd w:val="clear" w:color="auto" w:fill="auto"/>
          </w:tcPr>
          <w:p w:rsidRPr="003D4BFF" w:rsidR="003D4BFF" w:rsidP="00E133C0" w:rsidRDefault="003D4BFF" w14:paraId="3C67C154" w14:textId="77777777">
            <w:r w:rsidRPr="003D4BFF">
              <w:t>Middle</w:t>
            </w:r>
          </w:p>
        </w:tc>
      </w:tr>
      <w:tr w:rsidRPr="003D4BFF" w:rsidR="003D4BFF" w:rsidTr="003D4BFF" w14:paraId="51399BE7" w14:textId="77777777">
        <w:tc>
          <w:tcPr>
            <w:tcW w:w="1104" w:type="dxa"/>
            <w:shd w:val="clear" w:color="auto" w:fill="auto"/>
          </w:tcPr>
          <w:p w:rsidRPr="003D4BFF" w:rsidR="003D4BFF" w:rsidP="00E133C0" w:rsidRDefault="003D4BFF" w14:paraId="41CBB822" w14:textId="77777777">
            <w:pPr>
              <w:rPr>
                <w:bCs/>
              </w:rPr>
            </w:pPr>
            <w:r w:rsidRPr="003D4BFF">
              <w:rPr>
                <w:bCs/>
              </w:rPr>
              <w:t>PIMO</w:t>
            </w:r>
          </w:p>
        </w:tc>
        <w:tc>
          <w:tcPr>
            <w:tcW w:w="2676" w:type="dxa"/>
            <w:shd w:val="clear" w:color="auto" w:fill="auto"/>
          </w:tcPr>
          <w:p w:rsidRPr="003D4BFF" w:rsidR="003D4BFF" w:rsidP="00E133C0" w:rsidRDefault="003D4BFF" w14:paraId="3F63CC24" w14:textId="77777777">
            <w:r w:rsidRPr="003D4BFF">
              <w:t xml:space="preserve">Pinus </w:t>
            </w:r>
            <w:proofErr w:type="spellStart"/>
            <w:r w:rsidRPr="003D4BFF">
              <w:t>monophylla</w:t>
            </w:r>
            <w:proofErr w:type="spellEnd"/>
          </w:p>
        </w:tc>
        <w:tc>
          <w:tcPr>
            <w:tcW w:w="2292" w:type="dxa"/>
            <w:shd w:val="clear" w:color="auto" w:fill="auto"/>
          </w:tcPr>
          <w:p w:rsidRPr="003D4BFF" w:rsidR="003D4BFF" w:rsidP="00E133C0" w:rsidRDefault="003D4BFF" w14:paraId="729B481B" w14:textId="77777777">
            <w:proofErr w:type="spellStart"/>
            <w:r w:rsidRPr="003D4BFF">
              <w:t>Singleleaf</w:t>
            </w:r>
            <w:proofErr w:type="spellEnd"/>
            <w:r w:rsidRPr="003D4BFF">
              <w:t xml:space="preserve"> pinyon</w:t>
            </w:r>
          </w:p>
        </w:tc>
        <w:tc>
          <w:tcPr>
            <w:tcW w:w="1956" w:type="dxa"/>
            <w:shd w:val="clear" w:color="auto" w:fill="auto"/>
          </w:tcPr>
          <w:p w:rsidRPr="003D4BFF" w:rsidR="003D4BFF" w:rsidP="00E133C0" w:rsidRDefault="003D4BFF" w14:paraId="4A2A3B81" w14:textId="77777777">
            <w:r w:rsidRPr="003D4BFF">
              <w:t>Lower</w:t>
            </w:r>
          </w:p>
        </w:tc>
      </w:tr>
      <w:tr w:rsidRPr="003D4BFF" w:rsidR="003D4BFF" w:rsidTr="003D4BFF" w14:paraId="7A44DEE3" w14:textId="77777777">
        <w:tc>
          <w:tcPr>
            <w:tcW w:w="1104" w:type="dxa"/>
            <w:shd w:val="clear" w:color="auto" w:fill="auto"/>
          </w:tcPr>
          <w:p w:rsidRPr="003D4BFF" w:rsidR="003D4BFF" w:rsidP="00E133C0" w:rsidRDefault="003D4BFF" w14:paraId="2A1ED72B" w14:textId="77777777">
            <w:pPr>
              <w:rPr>
                <w:bCs/>
              </w:rPr>
            </w:pPr>
            <w:r w:rsidRPr="003D4BFF">
              <w:rPr>
                <w:bCs/>
              </w:rPr>
              <w:t>JUOS</w:t>
            </w:r>
          </w:p>
        </w:tc>
        <w:tc>
          <w:tcPr>
            <w:tcW w:w="2676" w:type="dxa"/>
            <w:shd w:val="clear" w:color="auto" w:fill="auto"/>
          </w:tcPr>
          <w:p w:rsidRPr="003D4BFF" w:rsidR="003D4BFF" w:rsidP="00E133C0" w:rsidRDefault="003D4BFF" w14:paraId="7C3155D3" w14:textId="77777777">
            <w:proofErr w:type="spellStart"/>
            <w:r w:rsidRPr="003D4BFF">
              <w:t>Juniperus</w:t>
            </w:r>
            <w:proofErr w:type="spellEnd"/>
            <w:r w:rsidRPr="003D4BFF">
              <w:t xml:space="preserve"> </w:t>
            </w:r>
            <w:proofErr w:type="spellStart"/>
            <w:r w:rsidRPr="003D4BFF">
              <w:t>osteosperma</w:t>
            </w:r>
            <w:proofErr w:type="spellEnd"/>
          </w:p>
        </w:tc>
        <w:tc>
          <w:tcPr>
            <w:tcW w:w="2292" w:type="dxa"/>
            <w:shd w:val="clear" w:color="auto" w:fill="auto"/>
          </w:tcPr>
          <w:p w:rsidRPr="003D4BFF" w:rsidR="003D4BFF" w:rsidP="00E133C0" w:rsidRDefault="003D4BFF" w14:paraId="0BB66B41" w14:textId="77777777">
            <w:r w:rsidRPr="003D4BFF">
              <w:t>Utah juniper</w:t>
            </w:r>
          </w:p>
        </w:tc>
        <w:tc>
          <w:tcPr>
            <w:tcW w:w="1956" w:type="dxa"/>
            <w:shd w:val="clear" w:color="auto" w:fill="auto"/>
          </w:tcPr>
          <w:p w:rsidRPr="003D4BFF" w:rsidR="003D4BFF" w:rsidP="00E133C0" w:rsidRDefault="003D4BFF" w14:paraId="703D49CB" w14:textId="77777777">
            <w:r w:rsidRPr="003D4BFF">
              <w:t>Lower</w:t>
            </w:r>
          </w:p>
        </w:tc>
      </w:tr>
    </w:tbl>
    <w:p w:rsidR="003D4BFF" w:rsidP="003D4BFF" w:rsidRDefault="003D4BFF" w14:paraId="3F27AB1E" w14:textId="77777777"/>
    <w:p w:rsidR="003D4BFF" w:rsidP="003D4BFF" w:rsidRDefault="003D4BFF" w14:paraId="6FDC7317" w14:textId="77777777">
      <w:pPr>
        <w:pStyle w:val="SClassInfoPara"/>
      </w:pPr>
      <w:r>
        <w:t>Description</w:t>
      </w:r>
    </w:p>
    <w:p w:rsidR="003D4BFF" w:rsidP="003D4BFF" w:rsidRDefault="003D4BFF" w14:paraId="77382759" w14:textId="5033B048">
      <w:r>
        <w:t>Dominated by shrubs, perennial forbs and grasses. Tree seedlings starting to establish on favorable microsites. Total cover remains low due to shallow unproductive soil. It is important to note that replacement fire at this stage does not eliminate perennia</w:t>
      </w:r>
      <w:r w:rsidR="00B155C1">
        <w:t>l grasses. Mixed</w:t>
      </w:r>
      <w:r w:rsidR="00E07A07">
        <w:t>-</w:t>
      </w:r>
      <w:r w:rsidR="00B155C1">
        <w:t xml:space="preserve">severity fire </w:t>
      </w:r>
      <w:r w:rsidR="00141E06">
        <w:t>thins the woody vegetation.</w:t>
      </w:r>
    </w:p>
    <w:p w:rsidR="003D4BFF" w:rsidP="003D4BFF" w:rsidRDefault="003D4BFF" w14:paraId="404A740C" w14:textId="77777777"/>
    <w:p>
      <w:r>
        <w:rPr>
          <w:i/>
          <w:u w:val="single"/>
        </w:rPr>
        <w:t>Maximum Tree Size Class</w:t>
      </w:r>
      <w:br/>
      <w:r>
        <w:t>None</w:t>
      </w:r>
    </w:p>
    <w:p w:rsidR="003D4BFF" w:rsidP="003D4BFF" w:rsidRDefault="003D4BFF" w14:paraId="0352CDCD"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3D4BFF" w:rsidP="003D4BFF" w:rsidRDefault="003D4BFF" w14:paraId="3C7F4926" w14:textId="77777777"/>
    <w:p w:rsidR="003D4BFF" w:rsidP="003D4BFF" w:rsidRDefault="003D4BFF" w14:paraId="7A25FDC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3276"/>
        <w:gridCol w:w="1956"/>
      </w:tblGrid>
      <w:tr w:rsidRPr="003D4BFF" w:rsidR="003D4BFF" w:rsidTr="003D4BFF" w14:paraId="574EAD56" w14:textId="77777777">
        <w:tc>
          <w:tcPr>
            <w:tcW w:w="1104" w:type="dxa"/>
            <w:tcBorders>
              <w:top w:val="single" w:color="auto" w:sz="2" w:space="0"/>
              <w:bottom w:val="single" w:color="000000" w:sz="12" w:space="0"/>
            </w:tcBorders>
            <w:shd w:val="clear" w:color="auto" w:fill="auto"/>
          </w:tcPr>
          <w:p w:rsidRPr="003D4BFF" w:rsidR="003D4BFF" w:rsidP="00EF20A6" w:rsidRDefault="003D4BFF" w14:paraId="1E84FC35" w14:textId="77777777">
            <w:pPr>
              <w:rPr>
                <w:b/>
                <w:bCs/>
              </w:rPr>
            </w:pPr>
            <w:r w:rsidRPr="003D4BFF">
              <w:rPr>
                <w:b/>
                <w:bCs/>
              </w:rPr>
              <w:t>Symbol</w:t>
            </w:r>
          </w:p>
        </w:tc>
        <w:tc>
          <w:tcPr>
            <w:tcW w:w="2556" w:type="dxa"/>
            <w:tcBorders>
              <w:top w:val="single" w:color="auto" w:sz="2" w:space="0"/>
              <w:bottom w:val="single" w:color="000000" w:sz="12" w:space="0"/>
            </w:tcBorders>
            <w:shd w:val="clear" w:color="auto" w:fill="auto"/>
          </w:tcPr>
          <w:p w:rsidRPr="003D4BFF" w:rsidR="003D4BFF" w:rsidP="00EF20A6" w:rsidRDefault="003D4BFF" w14:paraId="6ECC32FA" w14:textId="77777777">
            <w:pPr>
              <w:rPr>
                <w:b/>
                <w:bCs/>
              </w:rPr>
            </w:pPr>
            <w:r w:rsidRPr="003D4BFF">
              <w:rPr>
                <w:b/>
                <w:bCs/>
              </w:rPr>
              <w:t>Scientific Name</w:t>
            </w:r>
          </w:p>
        </w:tc>
        <w:tc>
          <w:tcPr>
            <w:tcW w:w="3276" w:type="dxa"/>
            <w:tcBorders>
              <w:top w:val="single" w:color="auto" w:sz="2" w:space="0"/>
              <w:bottom w:val="single" w:color="000000" w:sz="12" w:space="0"/>
            </w:tcBorders>
            <w:shd w:val="clear" w:color="auto" w:fill="auto"/>
          </w:tcPr>
          <w:p w:rsidRPr="003D4BFF" w:rsidR="003D4BFF" w:rsidP="00EF20A6" w:rsidRDefault="003D4BFF" w14:paraId="2ACC83BA" w14:textId="77777777">
            <w:pPr>
              <w:rPr>
                <w:b/>
                <w:bCs/>
              </w:rPr>
            </w:pPr>
            <w:r w:rsidRPr="003D4BFF">
              <w:rPr>
                <w:b/>
                <w:bCs/>
              </w:rPr>
              <w:t>Common Name</w:t>
            </w:r>
          </w:p>
        </w:tc>
        <w:tc>
          <w:tcPr>
            <w:tcW w:w="1956" w:type="dxa"/>
            <w:tcBorders>
              <w:top w:val="single" w:color="auto" w:sz="2" w:space="0"/>
              <w:bottom w:val="single" w:color="000000" w:sz="12" w:space="0"/>
            </w:tcBorders>
            <w:shd w:val="clear" w:color="auto" w:fill="auto"/>
          </w:tcPr>
          <w:p w:rsidRPr="003D4BFF" w:rsidR="003D4BFF" w:rsidP="00EF20A6" w:rsidRDefault="003D4BFF" w14:paraId="02E6476C" w14:textId="77777777">
            <w:pPr>
              <w:rPr>
                <w:b/>
                <w:bCs/>
              </w:rPr>
            </w:pPr>
            <w:r w:rsidRPr="003D4BFF">
              <w:rPr>
                <w:b/>
                <w:bCs/>
              </w:rPr>
              <w:t>Canopy Position</w:t>
            </w:r>
          </w:p>
        </w:tc>
      </w:tr>
      <w:tr w:rsidRPr="003D4BFF" w:rsidR="003D4BFF" w:rsidTr="003D4BFF" w14:paraId="4D253562" w14:textId="77777777">
        <w:tc>
          <w:tcPr>
            <w:tcW w:w="1104" w:type="dxa"/>
            <w:tcBorders>
              <w:top w:val="single" w:color="000000" w:sz="12" w:space="0"/>
            </w:tcBorders>
            <w:shd w:val="clear" w:color="auto" w:fill="auto"/>
          </w:tcPr>
          <w:p w:rsidRPr="003D4BFF" w:rsidR="003D4BFF" w:rsidP="00EF20A6" w:rsidRDefault="003D4BFF" w14:paraId="005C9171" w14:textId="77777777">
            <w:pPr>
              <w:rPr>
                <w:bCs/>
              </w:rPr>
            </w:pPr>
            <w:r w:rsidRPr="003D4BFF">
              <w:rPr>
                <w:bCs/>
              </w:rPr>
              <w:t>PIMO</w:t>
            </w:r>
          </w:p>
        </w:tc>
        <w:tc>
          <w:tcPr>
            <w:tcW w:w="2556" w:type="dxa"/>
            <w:tcBorders>
              <w:top w:val="single" w:color="000000" w:sz="12" w:space="0"/>
            </w:tcBorders>
            <w:shd w:val="clear" w:color="auto" w:fill="auto"/>
          </w:tcPr>
          <w:p w:rsidRPr="003D4BFF" w:rsidR="003D4BFF" w:rsidP="00EF20A6" w:rsidRDefault="003D4BFF" w14:paraId="7A445452" w14:textId="77777777">
            <w:r w:rsidRPr="003D4BFF">
              <w:t xml:space="preserve">Pinus </w:t>
            </w:r>
            <w:proofErr w:type="spellStart"/>
            <w:r w:rsidRPr="003D4BFF">
              <w:t>monophylla</w:t>
            </w:r>
            <w:proofErr w:type="spellEnd"/>
          </w:p>
        </w:tc>
        <w:tc>
          <w:tcPr>
            <w:tcW w:w="3276" w:type="dxa"/>
            <w:tcBorders>
              <w:top w:val="single" w:color="000000" w:sz="12" w:space="0"/>
            </w:tcBorders>
            <w:shd w:val="clear" w:color="auto" w:fill="auto"/>
          </w:tcPr>
          <w:p w:rsidRPr="003D4BFF" w:rsidR="003D4BFF" w:rsidP="00EF20A6" w:rsidRDefault="003D4BFF" w14:paraId="2A63B771" w14:textId="77777777">
            <w:proofErr w:type="spellStart"/>
            <w:r w:rsidRPr="003D4BFF">
              <w:t>Singleleaf</w:t>
            </w:r>
            <w:proofErr w:type="spellEnd"/>
            <w:r w:rsidRPr="003D4BFF">
              <w:t xml:space="preserve"> pinyon</w:t>
            </w:r>
          </w:p>
        </w:tc>
        <w:tc>
          <w:tcPr>
            <w:tcW w:w="1956" w:type="dxa"/>
            <w:tcBorders>
              <w:top w:val="single" w:color="000000" w:sz="12" w:space="0"/>
            </w:tcBorders>
            <w:shd w:val="clear" w:color="auto" w:fill="auto"/>
          </w:tcPr>
          <w:p w:rsidRPr="003D4BFF" w:rsidR="003D4BFF" w:rsidP="00EF20A6" w:rsidRDefault="003D4BFF" w14:paraId="4E813042" w14:textId="77777777">
            <w:r w:rsidRPr="003D4BFF">
              <w:t>Upper</w:t>
            </w:r>
          </w:p>
        </w:tc>
      </w:tr>
      <w:tr w:rsidRPr="003D4BFF" w:rsidR="003D4BFF" w:rsidTr="003D4BFF" w14:paraId="5BD3410B" w14:textId="77777777">
        <w:tc>
          <w:tcPr>
            <w:tcW w:w="1104" w:type="dxa"/>
            <w:shd w:val="clear" w:color="auto" w:fill="auto"/>
          </w:tcPr>
          <w:p w:rsidRPr="003D4BFF" w:rsidR="003D4BFF" w:rsidP="00EF20A6" w:rsidRDefault="003D4BFF" w14:paraId="277DCF8A" w14:textId="77777777">
            <w:pPr>
              <w:rPr>
                <w:bCs/>
              </w:rPr>
            </w:pPr>
            <w:r w:rsidRPr="003D4BFF">
              <w:rPr>
                <w:bCs/>
              </w:rPr>
              <w:t>JUOS</w:t>
            </w:r>
          </w:p>
        </w:tc>
        <w:tc>
          <w:tcPr>
            <w:tcW w:w="2556" w:type="dxa"/>
            <w:shd w:val="clear" w:color="auto" w:fill="auto"/>
          </w:tcPr>
          <w:p w:rsidRPr="003D4BFF" w:rsidR="003D4BFF" w:rsidP="00EF20A6" w:rsidRDefault="003D4BFF" w14:paraId="208F99EE" w14:textId="77777777">
            <w:proofErr w:type="spellStart"/>
            <w:r w:rsidRPr="003D4BFF">
              <w:t>Juniperus</w:t>
            </w:r>
            <w:proofErr w:type="spellEnd"/>
            <w:r w:rsidRPr="003D4BFF">
              <w:t xml:space="preserve"> </w:t>
            </w:r>
            <w:proofErr w:type="spellStart"/>
            <w:r w:rsidRPr="003D4BFF">
              <w:t>osteosperma</w:t>
            </w:r>
            <w:proofErr w:type="spellEnd"/>
          </w:p>
        </w:tc>
        <w:tc>
          <w:tcPr>
            <w:tcW w:w="3276" w:type="dxa"/>
            <w:shd w:val="clear" w:color="auto" w:fill="auto"/>
          </w:tcPr>
          <w:p w:rsidRPr="003D4BFF" w:rsidR="003D4BFF" w:rsidP="00EF20A6" w:rsidRDefault="003D4BFF" w14:paraId="40110D29" w14:textId="77777777">
            <w:r w:rsidRPr="003D4BFF">
              <w:t>Utah juniper</w:t>
            </w:r>
          </w:p>
        </w:tc>
        <w:tc>
          <w:tcPr>
            <w:tcW w:w="1956" w:type="dxa"/>
            <w:shd w:val="clear" w:color="auto" w:fill="auto"/>
          </w:tcPr>
          <w:p w:rsidRPr="003D4BFF" w:rsidR="003D4BFF" w:rsidP="00EF20A6" w:rsidRDefault="003D4BFF" w14:paraId="6932C598" w14:textId="77777777">
            <w:r w:rsidRPr="003D4BFF">
              <w:t>Upper</w:t>
            </w:r>
          </w:p>
        </w:tc>
      </w:tr>
      <w:tr w:rsidRPr="003D4BFF" w:rsidR="003D4BFF" w:rsidTr="003D4BFF" w14:paraId="5DBA962E" w14:textId="77777777">
        <w:tc>
          <w:tcPr>
            <w:tcW w:w="1104" w:type="dxa"/>
            <w:shd w:val="clear" w:color="auto" w:fill="auto"/>
          </w:tcPr>
          <w:p w:rsidRPr="003D4BFF" w:rsidR="003D4BFF" w:rsidP="00EF20A6" w:rsidRDefault="003D4BFF" w14:paraId="52732141" w14:textId="77777777">
            <w:pPr>
              <w:rPr>
                <w:bCs/>
              </w:rPr>
            </w:pPr>
            <w:r w:rsidRPr="003D4BFF">
              <w:rPr>
                <w:bCs/>
              </w:rPr>
              <w:t>ARTR2</w:t>
            </w:r>
          </w:p>
        </w:tc>
        <w:tc>
          <w:tcPr>
            <w:tcW w:w="2556" w:type="dxa"/>
            <w:shd w:val="clear" w:color="auto" w:fill="auto"/>
          </w:tcPr>
          <w:p w:rsidRPr="003D4BFF" w:rsidR="003D4BFF" w:rsidP="00EF20A6" w:rsidRDefault="003D4BFF" w14:paraId="25CFA7C9" w14:textId="77777777">
            <w:r w:rsidRPr="003D4BFF">
              <w:t>Artemisia tridentata</w:t>
            </w:r>
          </w:p>
        </w:tc>
        <w:tc>
          <w:tcPr>
            <w:tcW w:w="3276" w:type="dxa"/>
            <w:shd w:val="clear" w:color="auto" w:fill="auto"/>
          </w:tcPr>
          <w:p w:rsidRPr="003D4BFF" w:rsidR="003D4BFF" w:rsidP="00EF20A6" w:rsidRDefault="003D4BFF" w14:paraId="2A649673" w14:textId="77777777">
            <w:r w:rsidRPr="003D4BFF">
              <w:t>Big sagebrush</w:t>
            </w:r>
          </w:p>
        </w:tc>
        <w:tc>
          <w:tcPr>
            <w:tcW w:w="1956" w:type="dxa"/>
            <w:shd w:val="clear" w:color="auto" w:fill="auto"/>
          </w:tcPr>
          <w:p w:rsidRPr="003D4BFF" w:rsidR="003D4BFF" w:rsidP="00EF20A6" w:rsidRDefault="003D4BFF" w14:paraId="6FEC77BE" w14:textId="77777777">
            <w:r w:rsidRPr="003D4BFF">
              <w:t>Middle</w:t>
            </w:r>
          </w:p>
        </w:tc>
      </w:tr>
      <w:tr w:rsidRPr="003D4BFF" w:rsidR="003D4BFF" w:rsidTr="003D4BFF" w14:paraId="10CC9938" w14:textId="77777777">
        <w:tc>
          <w:tcPr>
            <w:tcW w:w="1104" w:type="dxa"/>
            <w:shd w:val="clear" w:color="auto" w:fill="auto"/>
          </w:tcPr>
          <w:p w:rsidRPr="003D4BFF" w:rsidR="003D4BFF" w:rsidP="00EF20A6" w:rsidRDefault="003D4BFF" w14:paraId="5A203A9A" w14:textId="77777777">
            <w:pPr>
              <w:rPr>
                <w:bCs/>
              </w:rPr>
            </w:pPr>
            <w:r w:rsidRPr="003D4BFF">
              <w:rPr>
                <w:bCs/>
              </w:rPr>
              <w:t>CELE3</w:t>
            </w:r>
          </w:p>
        </w:tc>
        <w:tc>
          <w:tcPr>
            <w:tcW w:w="2556" w:type="dxa"/>
            <w:shd w:val="clear" w:color="auto" w:fill="auto"/>
          </w:tcPr>
          <w:p w:rsidRPr="003D4BFF" w:rsidR="003D4BFF" w:rsidP="00EF20A6" w:rsidRDefault="003D4BFF" w14:paraId="21750242" w14:textId="77777777">
            <w:proofErr w:type="spellStart"/>
            <w:r w:rsidRPr="003D4BFF">
              <w:t>Cercocarpus</w:t>
            </w:r>
            <w:proofErr w:type="spellEnd"/>
            <w:r w:rsidRPr="003D4BFF">
              <w:t xml:space="preserve"> </w:t>
            </w:r>
            <w:proofErr w:type="spellStart"/>
            <w:r w:rsidRPr="003D4BFF">
              <w:t>ledifolius</w:t>
            </w:r>
            <w:proofErr w:type="spellEnd"/>
          </w:p>
        </w:tc>
        <w:tc>
          <w:tcPr>
            <w:tcW w:w="3276" w:type="dxa"/>
            <w:shd w:val="clear" w:color="auto" w:fill="auto"/>
          </w:tcPr>
          <w:p w:rsidRPr="003D4BFF" w:rsidR="003D4BFF" w:rsidP="00EF20A6" w:rsidRDefault="003D4BFF" w14:paraId="20E46F6D" w14:textId="77777777">
            <w:r w:rsidRPr="003D4BFF">
              <w:t>Curl-leaf mountain mahogany</w:t>
            </w:r>
          </w:p>
        </w:tc>
        <w:tc>
          <w:tcPr>
            <w:tcW w:w="1956" w:type="dxa"/>
            <w:shd w:val="clear" w:color="auto" w:fill="auto"/>
          </w:tcPr>
          <w:p w:rsidRPr="003D4BFF" w:rsidR="003D4BFF" w:rsidP="00EF20A6" w:rsidRDefault="003D4BFF" w14:paraId="76936D14" w14:textId="77777777">
            <w:r w:rsidRPr="003D4BFF">
              <w:t>Middle</w:t>
            </w:r>
          </w:p>
        </w:tc>
      </w:tr>
    </w:tbl>
    <w:p w:rsidR="003D4BFF" w:rsidP="003D4BFF" w:rsidRDefault="003D4BFF" w14:paraId="141EC40D" w14:textId="77777777"/>
    <w:p w:rsidR="003D4BFF" w:rsidP="003D4BFF" w:rsidRDefault="003D4BFF" w14:paraId="7B53DDDE" w14:textId="77777777">
      <w:pPr>
        <w:pStyle w:val="SClassInfoPara"/>
      </w:pPr>
      <w:r>
        <w:t>Description</w:t>
      </w:r>
    </w:p>
    <w:p w:rsidR="003D4BFF" w:rsidP="003D4BFF" w:rsidRDefault="003D4BFF" w14:paraId="5B7381DC" w14:textId="357A906B">
      <w:r>
        <w:t>Shrub</w:t>
      </w:r>
      <w:r w:rsidR="00E07A07">
        <w:t>-</w:t>
      </w:r>
      <w:r>
        <w:t xml:space="preserve"> and tree-dominated community with young juniper and pinyon seedlings becoming established. </w:t>
      </w:r>
      <w:r w:rsidR="00141E06">
        <w:t xml:space="preserve">Dominant lifeform is shrub (canopy cover 10-40%, height 0.5-3m). </w:t>
      </w:r>
      <w:r>
        <w:t>It is important to note that replacement fire at this stage does not eliminate perennial grasses. Mortality from insects, pathogens</w:t>
      </w:r>
      <w:r w:rsidR="00E07A07">
        <w:t>,</w:t>
      </w:r>
      <w:r>
        <w:t xml:space="preserve"> and drought</w:t>
      </w:r>
      <w:r w:rsidR="00141E06">
        <w:t xml:space="preserve"> affects</w:t>
      </w:r>
      <w:r>
        <w:t xml:space="preserve"> older trees.</w:t>
      </w:r>
    </w:p>
    <w:p w:rsidR="003D4BFF" w:rsidP="003D4BFF" w:rsidRDefault="003D4BFF" w14:paraId="7949CAA2" w14:textId="77777777"/>
    <w:p>
      <w:r>
        <w:rPr>
          <w:i/>
          <w:u w:val="single"/>
        </w:rPr>
        <w:t>Maximum Tree Size Class</w:t>
      </w:r>
      <w:br/>
      <w:r>
        <w:t>Pole 5-9" DBH</w:t>
      </w:r>
    </w:p>
    <w:p w:rsidR="003D4BFF" w:rsidP="003D4BFF" w:rsidRDefault="003D4BFF" w14:paraId="1EEF9068" w14:textId="77777777">
      <w:pPr>
        <w:pStyle w:val="InfoPara"/>
        <w:pBdr>
          <w:top w:val="single" w:color="auto" w:sz="4" w:space="1"/>
        </w:pBdr>
      </w:pPr>
      <w:r xmlns:w="http://schemas.openxmlformats.org/wordprocessingml/2006/main">
        <w:t>Class D</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D4BFF" w:rsidP="003D4BFF" w:rsidRDefault="003D4BFF" w14:paraId="3930F7CC" w14:textId="77777777"/>
    <w:p w:rsidR="003D4BFF" w:rsidP="003D4BFF" w:rsidRDefault="003D4BFF" w14:paraId="269F21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3276"/>
        <w:gridCol w:w="1956"/>
      </w:tblGrid>
      <w:tr w:rsidRPr="003D4BFF" w:rsidR="003D4BFF" w:rsidTr="003D4BFF" w14:paraId="704DB254" w14:textId="77777777">
        <w:tc>
          <w:tcPr>
            <w:tcW w:w="1104" w:type="dxa"/>
            <w:tcBorders>
              <w:top w:val="single" w:color="auto" w:sz="2" w:space="0"/>
              <w:bottom w:val="single" w:color="000000" w:sz="12" w:space="0"/>
            </w:tcBorders>
            <w:shd w:val="clear" w:color="auto" w:fill="auto"/>
          </w:tcPr>
          <w:p w:rsidRPr="003D4BFF" w:rsidR="003D4BFF" w:rsidP="00944954" w:rsidRDefault="003D4BFF" w14:paraId="41E292BE" w14:textId="77777777">
            <w:pPr>
              <w:rPr>
                <w:b/>
                <w:bCs/>
              </w:rPr>
            </w:pPr>
            <w:r w:rsidRPr="003D4BFF">
              <w:rPr>
                <w:b/>
                <w:bCs/>
              </w:rPr>
              <w:t>Symbol</w:t>
            </w:r>
          </w:p>
        </w:tc>
        <w:tc>
          <w:tcPr>
            <w:tcW w:w="2556" w:type="dxa"/>
            <w:tcBorders>
              <w:top w:val="single" w:color="auto" w:sz="2" w:space="0"/>
              <w:bottom w:val="single" w:color="000000" w:sz="12" w:space="0"/>
            </w:tcBorders>
            <w:shd w:val="clear" w:color="auto" w:fill="auto"/>
          </w:tcPr>
          <w:p w:rsidRPr="003D4BFF" w:rsidR="003D4BFF" w:rsidP="00944954" w:rsidRDefault="003D4BFF" w14:paraId="2C24681A" w14:textId="77777777">
            <w:pPr>
              <w:rPr>
                <w:b/>
                <w:bCs/>
              </w:rPr>
            </w:pPr>
            <w:r w:rsidRPr="003D4BFF">
              <w:rPr>
                <w:b/>
                <w:bCs/>
              </w:rPr>
              <w:t>Scientific Name</w:t>
            </w:r>
          </w:p>
        </w:tc>
        <w:tc>
          <w:tcPr>
            <w:tcW w:w="3276" w:type="dxa"/>
            <w:tcBorders>
              <w:top w:val="single" w:color="auto" w:sz="2" w:space="0"/>
              <w:bottom w:val="single" w:color="000000" w:sz="12" w:space="0"/>
            </w:tcBorders>
            <w:shd w:val="clear" w:color="auto" w:fill="auto"/>
          </w:tcPr>
          <w:p w:rsidRPr="003D4BFF" w:rsidR="003D4BFF" w:rsidP="00944954" w:rsidRDefault="003D4BFF" w14:paraId="0BBA8890" w14:textId="77777777">
            <w:pPr>
              <w:rPr>
                <w:b/>
                <w:bCs/>
              </w:rPr>
            </w:pPr>
            <w:r w:rsidRPr="003D4BFF">
              <w:rPr>
                <w:b/>
                <w:bCs/>
              </w:rPr>
              <w:t>Common Name</w:t>
            </w:r>
          </w:p>
        </w:tc>
        <w:tc>
          <w:tcPr>
            <w:tcW w:w="1956" w:type="dxa"/>
            <w:tcBorders>
              <w:top w:val="single" w:color="auto" w:sz="2" w:space="0"/>
              <w:bottom w:val="single" w:color="000000" w:sz="12" w:space="0"/>
            </w:tcBorders>
            <w:shd w:val="clear" w:color="auto" w:fill="auto"/>
          </w:tcPr>
          <w:p w:rsidRPr="003D4BFF" w:rsidR="003D4BFF" w:rsidP="00944954" w:rsidRDefault="003D4BFF" w14:paraId="0E15AAFF" w14:textId="77777777">
            <w:pPr>
              <w:rPr>
                <w:b/>
                <w:bCs/>
              </w:rPr>
            </w:pPr>
            <w:r w:rsidRPr="003D4BFF">
              <w:rPr>
                <w:b/>
                <w:bCs/>
              </w:rPr>
              <w:t>Canopy Position</w:t>
            </w:r>
          </w:p>
        </w:tc>
      </w:tr>
      <w:tr w:rsidRPr="003D4BFF" w:rsidR="003D4BFF" w:rsidTr="003D4BFF" w14:paraId="231A032F" w14:textId="77777777">
        <w:tc>
          <w:tcPr>
            <w:tcW w:w="1104" w:type="dxa"/>
            <w:tcBorders>
              <w:top w:val="single" w:color="000000" w:sz="12" w:space="0"/>
            </w:tcBorders>
            <w:shd w:val="clear" w:color="auto" w:fill="auto"/>
          </w:tcPr>
          <w:p w:rsidRPr="003D4BFF" w:rsidR="003D4BFF" w:rsidP="00944954" w:rsidRDefault="003D4BFF" w14:paraId="6FBF3B78" w14:textId="77777777">
            <w:pPr>
              <w:rPr>
                <w:bCs/>
              </w:rPr>
            </w:pPr>
            <w:r w:rsidRPr="003D4BFF">
              <w:rPr>
                <w:bCs/>
              </w:rPr>
              <w:t>PIMO</w:t>
            </w:r>
          </w:p>
        </w:tc>
        <w:tc>
          <w:tcPr>
            <w:tcW w:w="2556" w:type="dxa"/>
            <w:tcBorders>
              <w:top w:val="single" w:color="000000" w:sz="12" w:space="0"/>
            </w:tcBorders>
            <w:shd w:val="clear" w:color="auto" w:fill="auto"/>
          </w:tcPr>
          <w:p w:rsidRPr="003D4BFF" w:rsidR="003D4BFF" w:rsidP="00944954" w:rsidRDefault="003D4BFF" w14:paraId="16596DA5" w14:textId="69FE8BFA">
            <w:r w:rsidRPr="003D4BFF">
              <w:t xml:space="preserve">Pinus </w:t>
            </w:r>
            <w:r w:rsidR="00E07A07">
              <w:t>monophyla</w:t>
            </w:r>
          </w:p>
        </w:tc>
        <w:tc>
          <w:tcPr>
            <w:tcW w:w="3276" w:type="dxa"/>
            <w:tcBorders>
              <w:top w:val="single" w:color="000000" w:sz="12" w:space="0"/>
            </w:tcBorders>
            <w:shd w:val="clear" w:color="auto" w:fill="auto"/>
          </w:tcPr>
          <w:p w:rsidRPr="003D4BFF" w:rsidR="003D4BFF" w:rsidP="00944954" w:rsidRDefault="003D4BFF" w14:paraId="7FD020F0" w14:textId="77777777">
            <w:proofErr w:type="spellStart"/>
            <w:r w:rsidRPr="003D4BFF">
              <w:t>Singleleaf</w:t>
            </w:r>
            <w:proofErr w:type="spellEnd"/>
            <w:r w:rsidRPr="003D4BFF">
              <w:t xml:space="preserve"> pinyon</w:t>
            </w:r>
          </w:p>
        </w:tc>
        <w:tc>
          <w:tcPr>
            <w:tcW w:w="1956" w:type="dxa"/>
            <w:tcBorders>
              <w:top w:val="single" w:color="000000" w:sz="12" w:space="0"/>
            </w:tcBorders>
            <w:shd w:val="clear" w:color="auto" w:fill="auto"/>
          </w:tcPr>
          <w:p w:rsidRPr="003D4BFF" w:rsidR="003D4BFF" w:rsidP="00944954" w:rsidRDefault="003D4BFF" w14:paraId="6E8C9AC2" w14:textId="77777777">
            <w:r w:rsidRPr="003D4BFF">
              <w:t>Upper</w:t>
            </w:r>
          </w:p>
        </w:tc>
      </w:tr>
      <w:tr w:rsidRPr="003D4BFF" w:rsidR="003D4BFF" w:rsidTr="003D4BFF" w14:paraId="32C9AF55" w14:textId="77777777">
        <w:tc>
          <w:tcPr>
            <w:tcW w:w="1104" w:type="dxa"/>
            <w:shd w:val="clear" w:color="auto" w:fill="auto"/>
          </w:tcPr>
          <w:p w:rsidRPr="003D4BFF" w:rsidR="003D4BFF" w:rsidP="00944954" w:rsidRDefault="003D4BFF" w14:paraId="37F8DB8C" w14:textId="77777777">
            <w:pPr>
              <w:rPr>
                <w:bCs/>
              </w:rPr>
            </w:pPr>
            <w:r w:rsidRPr="003D4BFF">
              <w:rPr>
                <w:bCs/>
              </w:rPr>
              <w:t>JUOS</w:t>
            </w:r>
          </w:p>
        </w:tc>
        <w:tc>
          <w:tcPr>
            <w:tcW w:w="2556" w:type="dxa"/>
            <w:shd w:val="clear" w:color="auto" w:fill="auto"/>
          </w:tcPr>
          <w:p w:rsidRPr="003D4BFF" w:rsidR="003D4BFF" w:rsidP="00944954" w:rsidRDefault="003D4BFF" w14:paraId="610B498C" w14:textId="77777777">
            <w:proofErr w:type="spellStart"/>
            <w:r w:rsidRPr="003D4BFF">
              <w:t>Juniperus</w:t>
            </w:r>
            <w:proofErr w:type="spellEnd"/>
            <w:r w:rsidRPr="003D4BFF">
              <w:t xml:space="preserve"> </w:t>
            </w:r>
            <w:proofErr w:type="spellStart"/>
            <w:r w:rsidRPr="003D4BFF">
              <w:t>osteosperma</w:t>
            </w:r>
            <w:proofErr w:type="spellEnd"/>
          </w:p>
        </w:tc>
        <w:tc>
          <w:tcPr>
            <w:tcW w:w="3276" w:type="dxa"/>
            <w:shd w:val="clear" w:color="auto" w:fill="auto"/>
          </w:tcPr>
          <w:p w:rsidRPr="003D4BFF" w:rsidR="003D4BFF" w:rsidP="00944954" w:rsidRDefault="003D4BFF" w14:paraId="091168D6" w14:textId="77777777">
            <w:r w:rsidRPr="003D4BFF">
              <w:t>Utah juniper</w:t>
            </w:r>
          </w:p>
        </w:tc>
        <w:tc>
          <w:tcPr>
            <w:tcW w:w="1956" w:type="dxa"/>
            <w:shd w:val="clear" w:color="auto" w:fill="auto"/>
          </w:tcPr>
          <w:p w:rsidRPr="003D4BFF" w:rsidR="003D4BFF" w:rsidP="00944954" w:rsidRDefault="003D4BFF" w14:paraId="7BEF9F92" w14:textId="77777777">
            <w:r w:rsidRPr="003D4BFF">
              <w:t>Upper</w:t>
            </w:r>
          </w:p>
        </w:tc>
      </w:tr>
      <w:tr w:rsidRPr="003D4BFF" w:rsidR="003D4BFF" w:rsidTr="003D4BFF" w14:paraId="388A0FED" w14:textId="77777777">
        <w:tc>
          <w:tcPr>
            <w:tcW w:w="1104" w:type="dxa"/>
            <w:shd w:val="clear" w:color="auto" w:fill="auto"/>
          </w:tcPr>
          <w:p w:rsidRPr="003D4BFF" w:rsidR="003D4BFF" w:rsidP="00944954" w:rsidRDefault="003D4BFF" w14:paraId="7E581D20" w14:textId="77777777">
            <w:pPr>
              <w:rPr>
                <w:bCs/>
              </w:rPr>
            </w:pPr>
            <w:r w:rsidRPr="003D4BFF">
              <w:rPr>
                <w:bCs/>
              </w:rPr>
              <w:t>CELE3</w:t>
            </w:r>
          </w:p>
        </w:tc>
        <w:tc>
          <w:tcPr>
            <w:tcW w:w="2556" w:type="dxa"/>
            <w:shd w:val="clear" w:color="auto" w:fill="auto"/>
          </w:tcPr>
          <w:p w:rsidRPr="003D4BFF" w:rsidR="003D4BFF" w:rsidP="00944954" w:rsidRDefault="003D4BFF" w14:paraId="15625F3F" w14:textId="77777777">
            <w:proofErr w:type="spellStart"/>
            <w:r w:rsidRPr="003D4BFF">
              <w:t>Cercocarpus</w:t>
            </w:r>
            <w:proofErr w:type="spellEnd"/>
            <w:r w:rsidRPr="003D4BFF">
              <w:t xml:space="preserve"> </w:t>
            </w:r>
            <w:proofErr w:type="spellStart"/>
            <w:r w:rsidRPr="003D4BFF">
              <w:t>ledifolius</w:t>
            </w:r>
            <w:proofErr w:type="spellEnd"/>
          </w:p>
        </w:tc>
        <w:tc>
          <w:tcPr>
            <w:tcW w:w="3276" w:type="dxa"/>
            <w:shd w:val="clear" w:color="auto" w:fill="auto"/>
          </w:tcPr>
          <w:p w:rsidRPr="003D4BFF" w:rsidR="003D4BFF" w:rsidP="00944954" w:rsidRDefault="003D4BFF" w14:paraId="79ECA8B5" w14:textId="77777777">
            <w:r w:rsidRPr="003D4BFF">
              <w:t>Curl-leaf mountain mahogany</w:t>
            </w:r>
          </w:p>
        </w:tc>
        <w:tc>
          <w:tcPr>
            <w:tcW w:w="1956" w:type="dxa"/>
            <w:shd w:val="clear" w:color="auto" w:fill="auto"/>
          </w:tcPr>
          <w:p w:rsidRPr="003D4BFF" w:rsidR="003D4BFF" w:rsidP="00944954" w:rsidRDefault="003D4BFF" w14:paraId="07112A22" w14:textId="77777777">
            <w:r w:rsidRPr="003D4BFF">
              <w:t>Middle</w:t>
            </w:r>
          </w:p>
        </w:tc>
      </w:tr>
      <w:tr w:rsidRPr="003D4BFF" w:rsidR="003D4BFF" w:rsidTr="003D4BFF" w14:paraId="3C99C3BA" w14:textId="77777777">
        <w:tc>
          <w:tcPr>
            <w:tcW w:w="1104" w:type="dxa"/>
            <w:shd w:val="clear" w:color="auto" w:fill="auto"/>
          </w:tcPr>
          <w:p w:rsidRPr="003D4BFF" w:rsidR="003D4BFF" w:rsidP="00944954" w:rsidRDefault="003D4BFF" w14:paraId="2391CC12" w14:textId="77777777">
            <w:pPr>
              <w:rPr>
                <w:bCs/>
              </w:rPr>
            </w:pPr>
            <w:r w:rsidRPr="003D4BFF">
              <w:rPr>
                <w:bCs/>
              </w:rPr>
              <w:t>ARTR2</w:t>
            </w:r>
          </w:p>
        </w:tc>
        <w:tc>
          <w:tcPr>
            <w:tcW w:w="2556" w:type="dxa"/>
            <w:shd w:val="clear" w:color="auto" w:fill="auto"/>
          </w:tcPr>
          <w:p w:rsidRPr="003D4BFF" w:rsidR="003D4BFF" w:rsidP="00944954" w:rsidRDefault="003D4BFF" w14:paraId="2B4E8144" w14:textId="654CDD25">
            <w:r w:rsidRPr="003D4BFF">
              <w:t xml:space="preserve">Artemisia </w:t>
            </w:r>
            <w:r w:rsidR="00E07A07">
              <w:t>tridentate</w:t>
            </w:r>
          </w:p>
        </w:tc>
        <w:tc>
          <w:tcPr>
            <w:tcW w:w="3276" w:type="dxa"/>
            <w:shd w:val="clear" w:color="auto" w:fill="auto"/>
          </w:tcPr>
          <w:p w:rsidRPr="003D4BFF" w:rsidR="003D4BFF" w:rsidP="00944954" w:rsidRDefault="003D4BFF" w14:paraId="7DC1E66A" w14:textId="77777777">
            <w:r w:rsidRPr="003D4BFF">
              <w:t>Big sagebrush</w:t>
            </w:r>
          </w:p>
        </w:tc>
        <w:tc>
          <w:tcPr>
            <w:tcW w:w="1956" w:type="dxa"/>
            <w:shd w:val="clear" w:color="auto" w:fill="auto"/>
          </w:tcPr>
          <w:p w:rsidRPr="003D4BFF" w:rsidR="003D4BFF" w:rsidP="00944954" w:rsidRDefault="003D4BFF" w14:paraId="12B1731C" w14:textId="77777777">
            <w:r w:rsidRPr="003D4BFF">
              <w:t>Middle</w:t>
            </w:r>
          </w:p>
        </w:tc>
      </w:tr>
    </w:tbl>
    <w:p w:rsidR="003D4BFF" w:rsidP="003D4BFF" w:rsidRDefault="003D4BFF" w14:paraId="71F68624" w14:textId="77777777"/>
    <w:p w:rsidR="003D4BFF" w:rsidP="003D4BFF" w:rsidRDefault="003D4BFF" w14:paraId="19850F89" w14:textId="77777777">
      <w:pPr>
        <w:pStyle w:val="SClassInfoPara"/>
      </w:pPr>
      <w:r>
        <w:t>Description</w:t>
      </w:r>
    </w:p>
    <w:p w:rsidR="003D4BFF" w:rsidP="003D4BFF" w:rsidRDefault="003D4BFF" w14:paraId="20B1C95F" w14:textId="11F9260E">
      <w:r>
        <w:t xml:space="preserve">Community dominated by young (&lt;300yrs) to old (&gt;300yrs) junipers and pines of mixed age structure. Juniper and pinyon becoming competitive on site and beginning to affect understory composition. Tree pathogens and insects such as pinyon </w:t>
      </w:r>
      <w:proofErr w:type="spellStart"/>
      <w:r>
        <w:t>Ips</w:t>
      </w:r>
      <w:proofErr w:type="spellEnd"/>
      <w:r>
        <w:t xml:space="preserve"> become more important for woodland dynamics, </w:t>
      </w:r>
      <w:r w:rsidR="00B155C1">
        <w:t xml:space="preserve">including both patch mortality </w:t>
      </w:r>
      <w:r>
        <w:t>and thinnin</w:t>
      </w:r>
      <w:r w:rsidR="00B155C1">
        <w:t>g of isolated individual trees</w:t>
      </w:r>
      <w:r>
        <w:t>.</w:t>
      </w:r>
    </w:p>
    <w:p w:rsidR="003D4BFF" w:rsidP="003D4BFF" w:rsidRDefault="003D4BFF" w14:paraId="5F8709BE"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Mid2:OPN</w:t>
            </w:r>
          </w:p>
        </w:tc>
        <w:tc>
          <w:p>
            <w:pPr>
              <w:jc w:val="center"/>
            </w:pPr>
            <w:r>
              <w:rPr>
                <w:sz w:val="20"/>
              </w:rPr>
              <w:t>29</w:t>
            </w:r>
          </w:p>
        </w:tc>
      </w:tr>
      <w:tr>
        <w:tc>
          <w:p>
            <w:pPr>
              <w:jc w:val="center"/>
            </w:pPr>
            <w:r>
              <w:rPr>
                <w:sz w:val="20"/>
              </w:rPr>
              <w:t>Mid2:OPN</w:t>
            </w:r>
          </w:p>
        </w:tc>
        <w:tc>
          <w:p>
            <w:pPr>
              <w:jc w:val="center"/>
            </w:pPr>
            <w:r>
              <w:rPr>
                <w:sz w:val="20"/>
              </w:rPr>
              <w:t>30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Mid2:OPN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Mid2:OPN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D4BFF" w:rsidP="003D4BFF" w:rsidRDefault="003D4BFF" w14:paraId="059D443C"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3D4BFF" w:rsidP="003D4BFF" w:rsidRDefault="003D4BFF" w14:paraId="7D4F74B4" w14:textId="77777777"/>
    <w:p w:rsidR="003D4BFF" w:rsidP="003D4BFF" w:rsidRDefault="003D4BFF" w14:paraId="6C3D2575" w14:textId="77777777">
      <w:r>
        <w:lastRenderedPageBreak/>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3D4BFF" w:rsidP="003D4BFF" w:rsidRDefault="003D4BFF" w14:paraId="00D2F451" w14:textId="77777777"/>
    <w:p w:rsidR="003D4BFF" w:rsidP="003D4BFF" w:rsidRDefault="003D4BFF" w14:paraId="37F36FD0" w14:textId="5CB31015">
      <w:r>
        <w:t xml:space="preserve">Arno, S.F. 2000. Fire in western forest ecosystems. Pages 97-120 in: J.K. Brown, J. </w:t>
      </w:r>
      <w:proofErr w:type="spellStart"/>
      <w:r>
        <w:t>Kapler</w:t>
      </w:r>
      <w:proofErr w:type="spellEnd"/>
      <w:r>
        <w:t>-Smith, eds. Wildland fire in ecosystems: Effects of fire on flora. Gen. Tech. Rep. RMRS-GTR-42-vol. 2. Ogden, UT: USDA Forest Service, Rocky Mountain Research Station.</w:t>
      </w:r>
    </w:p>
    <w:p w:rsidR="003D4BFF" w:rsidP="003D4BFF" w:rsidRDefault="003D4BFF" w14:paraId="111554BC" w14:textId="77777777"/>
    <w:p w:rsidR="003D4BFF" w:rsidP="003D4BFF" w:rsidRDefault="003D4BFF" w14:paraId="7A606AE3"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3D4BFF" w:rsidP="003D4BFF" w:rsidRDefault="003D4BFF" w14:paraId="5FF18850" w14:textId="77777777"/>
    <w:p w:rsidR="003D4BFF" w:rsidP="003D4BFF" w:rsidRDefault="003D4BFF" w14:paraId="50075D06" w14:textId="77777777">
      <w:r>
        <w:t xml:space="preserve">Barney, M.A. and N.C. </w:t>
      </w:r>
      <w:proofErr w:type="spellStart"/>
      <w:r>
        <w:t>Frischknecht</w:t>
      </w:r>
      <w:proofErr w:type="spellEnd"/>
      <w:r>
        <w:t>. 1974. Vegetation changes following fire in the Pinyon-Juniper type of West-Central Utah. Jour. Range Manage. 27: 91-96</w:t>
      </w:r>
    </w:p>
    <w:p w:rsidR="003D4BFF" w:rsidP="003D4BFF" w:rsidRDefault="003D4BFF" w14:paraId="4588819A" w14:textId="77777777"/>
    <w:p w:rsidR="003D4BFF" w:rsidP="003D4BFF" w:rsidRDefault="003D4BFF" w14:paraId="20E0C34B"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3D4BFF" w:rsidP="003D4BFF" w:rsidRDefault="003D4BFF" w14:paraId="69B0DF9F" w14:textId="77777777"/>
    <w:p w:rsidR="003D4BFF" w:rsidP="003D4BFF" w:rsidRDefault="003D4BFF" w14:paraId="417FCCA0"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3D4BFF" w:rsidP="003D4BFF" w:rsidRDefault="003D4BFF" w14:paraId="5ED9E53F" w14:textId="77777777"/>
    <w:p w:rsidR="003D4BFF" w:rsidP="003D4BFF" w:rsidRDefault="003D4BFF" w14:paraId="683C9AE5" w14:textId="5C7CD1B7">
      <w:proofErr w:type="spellStart"/>
      <w:r>
        <w:t>Despain</w:t>
      </w:r>
      <w:proofErr w:type="spellEnd"/>
      <w:r>
        <w:t>, D.W. and J.C. Mosely. 1990. Fire history and stand structure of a pinyon-juniper woodland at Walnut Canyon National Monument, Arizona. USDI National Park Service Technical Report No. 34. Cooperative National Park Resources Studies Unit, University of Arizona, Tucson AZ. 27 pp.</w:t>
      </w:r>
    </w:p>
    <w:p w:rsidR="003D4BFF" w:rsidP="003D4BFF" w:rsidRDefault="003D4BFF" w14:paraId="780F2A71" w14:textId="77777777"/>
    <w:p w:rsidR="003D4BFF" w:rsidP="003D4BFF" w:rsidRDefault="003D4BFF" w14:paraId="78DC166D" w14:textId="77777777">
      <w:proofErr w:type="spellStart"/>
      <w:r>
        <w:t>Eisenhart</w:t>
      </w:r>
      <w:proofErr w:type="spellEnd"/>
      <w:r>
        <w:t>, K.S. 2004. Historic range of variability and stand development in pinon-juniper woodlands of western Colorado. Boulder, Colorado: University of Colorado. Dissertation.</w:t>
      </w:r>
    </w:p>
    <w:p w:rsidR="003D4BFF" w:rsidP="003D4BFF" w:rsidRDefault="003D4BFF" w14:paraId="2E554AA9" w14:textId="77777777"/>
    <w:p w:rsidR="003D4BFF" w:rsidP="003D4BFF" w:rsidRDefault="003D4BFF" w14:paraId="191E0100" w14:textId="77777777">
      <w:r>
        <w:t>Erdman, J.A. 1970. Pinyon-juniper succession after natural fires on residual soils of Mesa Verde, Colorado. Science Bulletin, Biological Series - -Volume XI, No. 2. Brigham Young University, Provo, UT. 26 pp.</w:t>
      </w:r>
    </w:p>
    <w:p w:rsidR="003D4BFF" w:rsidP="003D4BFF" w:rsidRDefault="003D4BFF" w14:paraId="2F191B0B" w14:textId="77777777"/>
    <w:p w:rsidR="003D4BFF" w:rsidP="003D4BFF" w:rsidRDefault="003D4BFF" w14:paraId="712F37C1" w14:textId="77777777">
      <w:r>
        <w:t>Everett, R.L. and K. Ward. 1984. Early Plant Succession on Pinyon-Juniper Controlled Burns. Northwest Science 58: 57-68.</w:t>
      </w:r>
    </w:p>
    <w:p w:rsidR="003D4BFF" w:rsidP="003D4BFF" w:rsidRDefault="003D4BFF" w14:paraId="3B7AE13F" w14:textId="77777777"/>
    <w:p w:rsidR="003D4BFF" w:rsidP="003D4BFF" w:rsidRDefault="003D4BFF" w14:paraId="74200A92" w14:textId="77777777">
      <w:r>
        <w:t>Eyre, F.H., ed. 1980. Forest cover types of the United States and Canada. Washington, DC: Society of American Foresters. 148 pp.</w:t>
      </w:r>
    </w:p>
    <w:p w:rsidR="003D4BFF" w:rsidP="003D4BFF" w:rsidRDefault="003D4BFF" w14:paraId="0C427755" w14:textId="77777777"/>
    <w:p w:rsidR="003D4BFF" w:rsidP="003D4BFF" w:rsidRDefault="003D4BFF" w14:paraId="6CE8A7C1" w14:textId="77777777">
      <w:r>
        <w:t>Fowler, C.S, P. Esteves, G. Goad, B. Helmer and K. Watterson. 2003. Caring for the Trees: Restoring Timbisha Shoshone Land Management Practices in Death Valley National Park. Ecological Restoration 21: 302-306.</w:t>
      </w:r>
    </w:p>
    <w:p w:rsidR="003D4BFF" w:rsidP="003D4BFF" w:rsidRDefault="003D4BFF" w14:paraId="347899F0" w14:textId="77777777"/>
    <w:p w:rsidR="003D4BFF" w:rsidP="003D4BFF" w:rsidRDefault="003D4BFF" w14:paraId="11B66B93" w14:textId="77777777">
      <w:r>
        <w:lastRenderedPageBreak/>
        <w:t>Goodrich, S. and B. Barber. 1999. Return Interval for Pinyon-Juniper Following Fire in the Green River Corridor, Near Dutch John, Utah. In: USDA Forest Service Proceedings RMRS-P-9.</w:t>
      </w:r>
    </w:p>
    <w:p w:rsidR="003D4BFF" w:rsidP="003D4BFF" w:rsidRDefault="003D4BFF" w14:paraId="1E49A2A6" w14:textId="77777777"/>
    <w:p w:rsidR="003D4BFF" w:rsidP="003D4BFF" w:rsidRDefault="003D4BFF" w14:paraId="09F16F48"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and R. Stevens, compilers. Proceedings: ecology and management of pinyon-juniper communities within the Interior West: Sustaining and restoring a diverse ecosystem; 1997 September 15-18; Provo, UT. Proceedings RMRS-P-9. Ogden, UT: USDA Forest Service, Rocky Mountain Research Station.</w:t>
      </w:r>
    </w:p>
    <w:p w:rsidR="003D4BFF" w:rsidP="003D4BFF" w:rsidRDefault="003D4BFF" w14:paraId="0E46E0BF" w14:textId="77777777"/>
    <w:p w:rsidR="003D4BFF" w:rsidP="003D4BFF" w:rsidRDefault="003D4BFF" w14:paraId="5028ACB8"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3D4BFF" w:rsidP="003D4BFF" w:rsidRDefault="003D4BFF" w14:paraId="4376E490" w14:textId="77777777"/>
    <w:p w:rsidR="003D4BFF" w:rsidP="003D4BFF" w:rsidRDefault="003D4BFF" w14:paraId="432B3A5C" w14:textId="77777777">
      <w:r>
        <w:t>Hardy, C.C., K.M. Schmidt, J.P. Menakis and R.N. Samson. 2001. Spatial data for national fire planning and fuel management. Int. J. Wildland Fire. 10(3&amp;4): 353-372.</w:t>
      </w:r>
    </w:p>
    <w:p w:rsidR="003D4BFF" w:rsidP="003D4BFF" w:rsidRDefault="003D4BFF" w14:paraId="6C6AB14A" w14:textId="77777777"/>
    <w:p w:rsidR="003D4BFF" w:rsidP="003D4BFF" w:rsidRDefault="003D4BFF" w14:paraId="542043DD" w14:textId="3B863C63">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3D4BFF" w:rsidP="003D4BFF" w:rsidRDefault="003D4BFF" w14:paraId="74D86959" w14:textId="77777777"/>
    <w:p w:rsidR="003D4BFF" w:rsidP="003D4BFF" w:rsidRDefault="003D4BFF" w14:paraId="2D4E6309" w14:textId="77777777">
      <w:r>
        <w:t>Kilgore, B.M. 1981. Fire in ecosystem distribution and structure: western forests and scrublands. Pages 58-89 in: H.A. Mooney et al., technical coordinators. Proceedings: Conference on Fire Regimes and Ecosystem Properties, Honolulu, 1978. Gen. Tech. Rep. WO-GTR-26.</w:t>
      </w:r>
    </w:p>
    <w:p w:rsidR="003D4BFF" w:rsidP="003D4BFF" w:rsidRDefault="003D4BFF" w14:paraId="333A12BB" w14:textId="77777777"/>
    <w:p w:rsidR="003D4BFF" w:rsidP="003D4BFF" w:rsidRDefault="003D4BFF" w14:paraId="55ED6E31" w14:textId="77777777">
      <w:r>
        <w:t>Kuchler, A.W. 1964. Potential Natural Vegetation of the Conterminous United States. American Geographic Society Special Publication No. 36. 116 pp.</w:t>
      </w:r>
    </w:p>
    <w:p w:rsidR="003D4BFF" w:rsidP="003D4BFF" w:rsidRDefault="003D4BFF" w14:paraId="10A93AF9" w14:textId="77777777"/>
    <w:p w:rsidR="003D4BFF" w:rsidP="003D4BFF" w:rsidRDefault="003D4BFF" w14:paraId="47482EE2" w14:textId="77777777">
      <w:r>
        <w:t xml:space="preserve">Ogle, K. and V. </w:t>
      </w:r>
      <w:proofErr w:type="spellStart"/>
      <w:r>
        <w:t>DuMond</w:t>
      </w:r>
      <w:proofErr w:type="spellEnd"/>
      <w:r>
        <w:t>. 1997. Historical Vegetation on National Forest Lands in the Intermountain Region. USDA Forest Service, Intermountain Region, Ogden, UT. 129 pp.</w:t>
      </w:r>
    </w:p>
    <w:p w:rsidR="003D4BFF" w:rsidP="003D4BFF" w:rsidRDefault="003D4BFF" w14:paraId="373B786E" w14:textId="77777777"/>
    <w:p w:rsidR="003D4BFF" w:rsidP="003D4BFF" w:rsidRDefault="003D4BFF" w14:paraId="7F87F61D"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3D4BFF" w:rsidP="003D4BFF" w:rsidRDefault="003D4BFF" w14:paraId="1DF9B4CB" w14:textId="77777777"/>
    <w:p w:rsidR="003D4BFF" w:rsidP="003D4BFF" w:rsidRDefault="003D4BFF" w14:paraId="0F9985C6"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3D4BFF" w:rsidP="003D4BFF" w:rsidRDefault="003D4BFF" w14:paraId="0FADAEFC" w14:textId="77777777"/>
    <w:p w:rsidR="003D4BFF" w:rsidP="003D4BFF" w:rsidRDefault="003D4BFF" w14:paraId="151EB9EA" w14:textId="77777777">
      <w:r>
        <w:t>NatureServe. 2007. International Ecological Classification Standard: Terrestrial Ecological Classifications. NatureServe Central Databases. Arlington, VA. Data current as of 10 February 2007.</w:t>
      </w:r>
    </w:p>
    <w:p w:rsidR="003D4BFF" w:rsidP="003D4BFF" w:rsidRDefault="003D4BFF" w14:paraId="56CEFA9B" w14:textId="77777777"/>
    <w:p w:rsidR="003D4BFF" w:rsidP="003D4BFF" w:rsidRDefault="003D4BFF" w14:paraId="5D70F9C7" w14:textId="0B8C34BD">
      <w:r>
        <w:lastRenderedPageBreak/>
        <w:t>Ott, J.E., E D. McArthur and S.C. Sanderson. 2001. Plant Community Dynamics of Burned and Unburned Sagebrush and Pinyon-Juniper Vegetation in West-Central Utah. Pages 177-190 in: Proceedings, USDA Forest Service RMRS-P-9.</w:t>
      </w:r>
    </w:p>
    <w:p w:rsidR="003D4BFF" w:rsidP="003D4BFF" w:rsidRDefault="003D4BFF" w14:paraId="522B2F98" w14:textId="77777777"/>
    <w:p w:rsidR="003D4BFF" w:rsidP="003D4BFF" w:rsidRDefault="003D4BFF" w14:paraId="5DCDAE10" w14:textId="77777777">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3D4BFF" w:rsidP="003D4BFF" w:rsidRDefault="003D4BFF" w14:paraId="369B7F78" w14:textId="77777777"/>
    <w:p w:rsidR="003D4BFF" w:rsidP="003D4BFF" w:rsidRDefault="003D4BFF" w14:paraId="0675E867" w14:textId="77777777">
      <w:r>
        <w:t>Rondeau, R. 2001. Ecological System Viability Specifications for Southern Rocky Mountain Ecoregion. Colorado Natural Heritage Program. 181 pp.</w:t>
      </w:r>
    </w:p>
    <w:p w:rsidR="003D4BFF" w:rsidP="003D4BFF" w:rsidRDefault="003D4BFF" w14:paraId="746167AB" w14:textId="77777777"/>
    <w:p w:rsidR="003D4BFF" w:rsidP="003D4BFF" w:rsidRDefault="003D4BFF" w14:paraId="57D30A6C"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3D4BFF" w:rsidP="003D4BFF" w:rsidRDefault="003D4BFF" w14:paraId="5643C273" w14:textId="77777777"/>
    <w:p w:rsidR="003D4BFF" w:rsidP="003D4BFF" w:rsidRDefault="003D4BFF" w14:paraId="0087A13B" w14:textId="77777777">
      <w:r>
        <w:t xml:space="preserve">Soule’, P.T. and P.A. Knapp. 1999. Western juniper expansion on adjacent disturbed and near-relict sites. Journal of Range Management 52: 525-533. </w:t>
      </w:r>
    </w:p>
    <w:p w:rsidR="003D4BFF" w:rsidP="003D4BFF" w:rsidRDefault="003D4BFF" w14:paraId="6E40F3AD" w14:textId="77777777"/>
    <w:p w:rsidR="003D4BFF" w:rsidP="003D4BFF" w:rsidRDefault="003D4BFF" w14:paraId="4CD12A3C" w14:textId="1CCFFE4B">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 1:26-33.</w:t>
      </w:r>
    </w:p>
    <w:p w:rsidR="003D4BFF" w:rsidP="003D4BFF" w:rsidRDefault="003D4BFF" w14:paraId="0F4E24E1" w14:textId="77777777"/>
    <w:p w:rsidR="003D4BFF" w:rsidP="003D4BFF" w:rsidRDefault="003D4BFF" w14:paraId="43E9807D" w14:textId="77777777">
      <w:r>
        <w:t xml:space="preserve">Stein, S.J. 1988. Fire History of the </w:t>
      </w:r>
      <w:proofErr w:type="spellStart"/>
      <w:r>
        <w:t>Paunsaugunt</w:t>
      </w:r>
      <w:proofErr w:type="spellEnd"/>
      <w:r>
        <w:t xml:space="preserve"> Plateau in Southern Utah. Great Basin Naturalist. 48: 58-63.</w:t>
      </w:r>
    </w:p>
    <w:p w:rsidR="003D4BFF" w:rsidP="003D4BFF" w:rsidRDefault="003D4BFF" w14:paraId="6FF31073" w14:textId="77777777"/>
    <w:p w:rsidR="003D4BFF" w:rsidP="003D4BFF" w:rsidRDefault="003D4BFF" w14:paraId="5ACB1233" w14:textId="77777777">
      <w:proofErr w:type="spellStart"/>
      <w:r>
        <w:t>Tausch</w:t>
      </w:r>
      <w:proofErr w:type="spellEnd"/>
      <w:r>
        <w:t>, R.J., N.E. West and A.A. Nabi. 1981. Tree Age and Dominance Patterns in Great Basin Pinyon-Juniper Woodlands. Jour. Range. Manage. 34: 259-264.</w:t>
      </w:r>
    </w:p>
    <w:p w:rsidR="003D4BFF" w:rsidP="003D4BFF" w:rsidRDefault="003D4BFF" w14:paraId="3B86031F" w14:textId="77777777"/>
    <w:p w:rsidR="003D4BFF" w:rsidP="003D4BFF" w:rsidRDefault="003D4BFF" w14:paraId="1F3298E0" w14:textId="77777777">
      <w:proofErr w:type="spellStart"/>
      <w:r>
        <w:t>Tausch</w:t>
      </w:r>
      <w:proofErr w:type="spellEnd"/>
      <w:r>
        <w:t xml:space="preserve">, R.J. and N.E. West. 1987. Differential Establishment of Pinyon and Juniper Following Fire. The American Midland Naturalist 119(1): 174-184. </w:t>
      </w:r>
    </w:p>
    <w:p w:rsidR="003D4BFF" w:rsidP="003D4BFF" w:rsidRDefault="003D4BFF" w14:paraId="731F9054" w14:textId="77777777"/>
    <w:p w:rsidR="003D4BFF" w:rsidP="003D4BFF" w:rsidRDefault="003D4BFF" w14:paraId="28847094" w14:textId="77777777">
      <w:r>
        <w:t>Ward, K.V. 1977. Two-Year Vegetation Response and Successional Trends for Spring Burns in the Pinyon-Juniper Woodland. M.S. Thesis, University of Nevada, Reno. 54 pp.</w:t>
      </w:r>
    </w:p>
    <w:p w:rsidR="003D4BFF" w:rsidP="003D4BFF" w:rsidRDefault="003D4BFF" w14:paraId="7BDFAE9C" w14:textId="77777777"/>
    <w:p w:rsidR="003D4BFF" w:rsidP="003D4BFF" w:rsidRDefault="003D4BFF" w14:paraId="4F3A9680"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3D4BFF" w:rsidP="003D4BFF" w:rsidRDefault="003D4BFF" w14:paraId="15AC81B2" w14:textId="77777777"/>
    <w:p w:rsidR="003D4BFF" w:rsidP="003D4BFF" w:rsidRDefault="003D4BFF" w14:paraId="15F8514C" w14:textId="77777777">
      <w:r>
        <w:t>Young, J.A., and R.A. Evans. 1978. Population Dynamics after Wildfires in Sagebrush Grasslands. Journal of Range Management 31: 283-289.</w:t>
      </w:r>
    </w:p>
    <w:p w:rsidR="003D4BFF" w:rsidP="003D4BFF" w:rsidRDefault="003D4BFF" w14:paraId="72539CF5" w14:textId="77777777"/>
    <w:p w:rsidR="003D4BFF" w:rsidP="003D4BFF" w:rsidRDefault="003D4BFF" w14:paraId="0CB966BB" w14:textId="725B4F98">
      <w:r>
        <w:t>Young, J.A., and R.A. Evans. 1981. Demography and Fire History of a Western Juniper Stand. Journal of Range Management 34: 501-505.</w:t>
      </w:r>
    </w:p>
    <w:p w:rsidR="00E302D9" w:rsidP="00E302D9" w:rsidRDefault="00E302D9" w14:paraId="4B9697C5" w14:textId="77777777"/>
    <w:p w:rsidR="003D4BFF" w:rsidP="003D4BFF" w:rsidRDefault="00E302D9" w14:paraId="732FFB01" w14:textId="77777777">
      <w:proofErr w:type="spellStart"/>
      <w:r>
        <w:lastRenderedPageBreak/>
        <w:t>Zouhar</w:t>
      </w:r>
      <w:proofErr w:type="spellEnd"/>
      <w:r>
        <w:t xml:space="preserve">, K.L. 2001. Pinus </w:t>
      </w:r>
      <w:proofErr w:type="spellStart"/>
      <w:r>
        <w:t>monophylla</w:t>
      </w:r>
      <w:proofErr w:type="spellEnd"/>
      <w:r>
        <w:t>. In: Fire Effects Information System [Online] USDA Forest Service, Rocky Mountain Research Station, Fire Sciences Laboratory (Producer).</w:t>
      </w:r>
      <w:r w:rsidR="003D4BFF">
        <w:t xml:space="preserve"> Available: http://www.fs.fed.us/database/feis/ [Accessed: 11/15/04].</w:t>
      </w:r>
    </w:p>
    <w:p w:rsidR="003D4BFF" w:rsidP="003D4BFF" w:rsidRDefault="003D4BFF" w14:paraId="12BD39D8" w14:textId="77777777"/>
    <w:p w:rsidR="00E302D9" w:rsidP="00E302D9" w:rsidRDefault="00E302D9" w14:paraId="0060DD47" w14:textId="77777777">
      <w:proofErr w:type="spellStart"/>
      <w:r>
        <w:t>Zlatnik</w:t>
      </w:r>
      <w:proofErr w:type="spellEnd"/>
      <w:r>
        <w:t xml:space="preserve">, E. 1999. </w:t>
      </w:r>
      <w:proofErr w:type="spellStart"/>
      <w:r>
        <w:t>Juniperus</w:t>
      </w:r>
      <w:proofErr w:type="spellEnd"/>
      <w:r>
        <w:t xml:space="preserve"> </w:t>
      </w:r>
      <w:proofErr w:type="spellStart"/>
      <w:r>
        <w:t>osteosperma</w:t>
      </w:r>
      <w:proofErr w:type="spellEnd"/>
      <w:r>
        <w:t>. In: Fire Effects Information System [Online] USDA Forest Service, Rocky Mountain Research Station, Fire Sciences Laboratory (Producer). Available: http://www.fs.fed.us/database/feis/ [Accessed: 11/15/04].</w:t>
      </w:r>
    </w:p>
    <w:p w:rsidRPr="00A43E41" w:rsidR="004D5F12" w:rsidP="003D4BFF" w:rsidRDefault="004D5F12" w14:paraId="3FA6D3D9" w14:textId="6B493981"/>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A2CEC" w14:textId="77777777" w:rsidR="00215C86" w:rsidRDefault="00215C86">
      <w:r>
        <w:separator/>
      </w:r>
    </w:p>
  </w:endnote>
  <w:endnote w:type="continuationSeparator" w:id="0">
    <w:p w14:paraId="36240602" w14:textId="77777777" w:rsidR="00215C86" w:rsidRDefault="00215C86">
      <w:r>
        <w:continuationSeparator/>
      </w:r>
    </w:p>
  </w:endnote>
  <w:endnote w:type="continuationNotice" w:id="1">
    <w:p w14:paraId="75DFA062" w14:textId="77777777" w:rsidR="00215C86" w:rsidRDefault="00215C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E18B" w14:textId="77777777" w:rsidR="003D4BFF" w:rsidRDefault="003D4BFF" w:rsidP="003D4BF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99A0E" w14:textId="77777777" w:rsidR="00215C86" w:rsidRDefault="00215C86">
      <w:r>
        <w:separator/>
      </w:r>
    </w:p>
  </w:footnote>
  <w:footnote w:type="continuationSeparator" w:id="0">
    <w:p w14:paraId="265BAD73" w14:textId="77777777" w:rsidR="00215C86" w:rsidRDefault="00215C86">
      <w:r>
        <w:continuationSeparator/>
      </w:r>
    </w:p>
  </w:footnote>
  <w:footnote w:type="continuationNotice" w:id="1">
    <w:p w14:paraId="48CD78A2" w14:textId="77777777" w:rsidR="00215C86" w:rsidRDefault="00215C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F4D2A" w14:textId="77777777" w:rsidR="00A43E41" w:rsidRDefault="00A43E41" w:rsidP="003D4BF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FF"/>
    <w:rsid w:val="000037B3"/>
    <w:rsid w:val="00005947"/>
    <w:rsid w:val="00006AF9"/>
    <w:rsid w:val="00007DAF"/>
    <w:rsid w:val="00013BD4"/>
    <w:rsid w:val="0001622F"/>
    <w:rsid w:val="00017E5D"/>
    <w:rsid w:val="0002152F"/>
    <w:rsid w:val="000221D5"/>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1E06"/>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5C86"/>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425A"/>
    <w:rsid w:val="00336475"/>
    <w:rsid w:val="003379B5"/>
    <w:rsid w:val="0036004A"/>
    <w:rsid w:val="003616F2"/>
    <w:rsid w:val="00362A51"/>
    <w:rsid w:val="00363EEA"/>
    <w:rsid w:val="00367591"/>
    <w:rsid w:val="003706C4"/>
    <w:rsid w:val="0037120A"/>
    <w:rsid w:val="00373722"/>
    <w:rsid w:val="003740C2"/>
    <w:rsid w:val="003A1EBD"/>
    <w:rsid w:val="003A3976"/>
    <w:rsid w:val="003A6CBB"/>
    <w:rsid w:val="003B7824"/>
    <w:rsid w:val="003C4AA1"/>
    <w:rsid w:val="003C6CFB"/>
    <w:rsid w:val="003D195A"/>
    <w:rsid w:val="003D4155"/>
    <w:rsid w:val="003D41E3"/>
    <w:rsid w:val="003D4BFF"/>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728E6"/>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E79DE"/>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0798"/>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1130"/>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7A9D"/>
    <w:rsid w:val="00A7108F"/>
    <w:rsid w:val="00A7285D"/>
    <w:rsid w:val="00A73C5C"/>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F2BCE"/>
    <w:rsid w:val="00AF4B89"/>
    <w:rsid w:val="00B02771"/>
    <w:rsid w:val="00B028B6"/>
    <w:rsid w:val="00B118AD"/>
    <w:rsid w:val="00B1195A"/>
    <w:rsid w:val="00B15224"/>
    <w:rsid w:val="00B155C1"/>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D1270"/>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12FF"/>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3FD6"/>
    <w:rsid w:val="00D4454D"/>
    <w:rsid w:val="00D46A2D"/>
    <w:rsid w:val="00D47252"/>
    <w:rsid w:val="00D53EDC"/>
    <w:rsid w:val="00D5690F"/>
    <w:rsid w:val="00D56CCA"/>
    <w:rsid w:val="00D61AC5"/>
    <w:rsid w:val="00D6372D"/>
    <w:rsid w:val="00D653F0"/>
    <w:rsid w:val="00D81349"/>
    <w:rsid w:val="00D84B65"/>
    <w:rsid w:val="00D90718"/>
    <w:rsid w:val="00D9148A"/>
    <w:rsid w:val="00D96D94"/>
    <w:rsid w:val="00D97332"/>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07A07"/>
    <w:rsid w:val="00E15278"/>
    <w:rsid w:val="00E152C8"/>
    <w:rsid w:val="00E161F9"/>
    <w:rsid w:val="00E169F4"/>
    <w:rsid w:val="00E2074B"/>
    <w:rsid w:val="00E21F3F"/>
    <w:rsid w:val="00E23FCB"/>
    <w:rsid w:val="00E24912"/>
    <w:rsid w:val="00E26950"/>
    <w:rsid w:val="00E27D06"/>
    <w:rsid w:val="00E302D9"/>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4A4A"/>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C46CD"/>
  <w15:docId w15:val="{7403EB72-5C92-414F-AB56-56310977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C0798"/>
    <w:rPr>
      <w:rFonts w:ascii="Tahoma" w:hAnsi="Tahoma" w:cs="Tahoma"/>
      <w:sz w:val="16"/>
      <w:szCs w:val="16"/>
    </w:rPr>
  </w:style>
  <w:style w:type="character" w:customStyle="1" w:styleId="BalloonTextChar">
    <w:name w:val="Balloon Text Char"/>
    <w:basedOn w:val="DefaultParagraphFont"/>
    <w:link w:val="BalloonText"/>
    <w:uiPriority w:val="99"/>
    <w:semiHidden/>
    <w:rsid w:val="007C0798"/>
    <w:rPr>
      <w:rFonts w:ascii="Tahoma" w:hAnsi="Tahoma" w:cs="Tahoma"/>
      <w:sz w:val="16"/>
      <w:szCs w:val="16"/>
    </w:rPr>
  </w:style>
  <w:style w:type="character" w:styleId="CommentReference">
    <w:name w:val="annotation reference"/>
    <w:basedOn w:val="DefaultParagraphFont"/>
    <w:uiPriority w:val="99"/>
    <w:semiHidden/>
    <w:unhideWhenUsed/>
    <w:rsid w:val="00B155C1"/>
    <w:rPr>
      <w:sz w:val="16"/>
      <w:szCs w:val="16"/>
    </w:rPr>
  </w:style>
  <w:style w:type="paragraph" w:styleId="CommentText">
    <w:name w:val="annotation text"/>
    <w:basedOn w:val="Normal"/>
    <w:link w:val="CommentTextChar"/>
    <w:uiPriority w:val="99"/>
    <w:semiHidden/>
    <w:unhideWhenUsed/>
    <w:rsid w:val="00B155C1"/>
    <w:rPr>
      <w:sz w:val="20"/>
      <w:szCs w:val="20"/>
    </w:rPr>
  </w:style>
  <w:style w:type="character" w:customStyle="1" w:styleId="CommentTextChar">
    <w:name w:val="Comment Text Char"/>
    <w:basedOn w:val="DefaultParagraphFont"/>
    <w:link w:val="CommentText"/>
    <w:uiPriority w:val="99"/>
    <w:semiHidden/>
    <w:rsid w:val="00B155C1"/>
  </w:style>
  <w:style w:type="paragraph" w:styleId="CommentSubject">
    <w:name w:val="annotation subject"/>
    <w:basedOn w:val="CommentText"/>
    <w:next w:val="CommentText"/>
    <w:link w:val="CommentSubjectChar"/>
    <w:uiPriority w:val="99"/>
    <w:semiHidden/>
    <w:unhideWhenUsed/>
    <w:rsid w:val="00B155C1"/>
    <w:rPr>
      <w:b/>
      <w:bCs/>
    </w:rPr>
  </w:style>
  <w:style w:type="character" w:customStyle="1" w:styleId="CommentSubjectChar">
    <w:name w:val="Comment Subject Char"/>
    <w:basedOn w:val="CommentTextChar"/>
    <w:link w:val="CommentSubject"/>
    <w:uiPriority w:val="99"/>
    <w:semiHidden/>
    <w:rsid w:val="00B155C1"/>
    <w:rPr>
      <w:b/>
      <w:bCs/>
    </w:rPr>
  </w:style>
  <w:style w:type="paragraph" w:styleId="ListParagraph">
    <w:name w:val="List Paragraph"/>
    <w:basedOn w:val="Normal"/>
    <w:uiPriority w:val="34"/>
    <w:qFormat/>
    <w:rsid w:val="00FC4A4A"/>
    <w:pPr>
      <w:ind w:left="720"/>
    </w:pPr>
    <w:rPr>
      <w:rFonts w:ascii="Calibri" w:eastAsiaTheme="minorHAnsi" w:hAnsi="Calibri"/>
      <w:sz w:val="22"/>
      <w:szCs w:val="22"/>
    </w:rPr>
  </w:style>
  <w:style w:type="character" w:styleId="Hyperlink">
    <w:name w:val="Hyperlink"/>
    <w:basedOn w:val="DefaultParagraphFont"/>
    <w:rsid w:val="00FC4A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818518">
      <w:bodyDiv w:val="1"/>
      <w:marLeft w:val="0"/>
      <w:marRight w:val="0"/>
      <w:marTop w:val="0"/>
      <w:marBottom w:val="0"/>
      <w:divBdr>
        <w:top w:val="none" w:sz="0" w:space="0" w:color="auto"/>
        <w:left w:val="none" w:sz="0" w:space="0" w:color="auto"/>
        <w:bottom w:val="none" w:sz="0" w:space="0" w:color="auto"/>
        <w:right w:val="none" w:sz="0" w:space="0" w:color="auto"/>
      </w:divBdr>
    </w:div>
    <w:div w:id="17390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2014-08-21T14:10:00Z</cp:lastPrinted>
  <dcterms:created xsi:type="dcterms:W3CDTF">2017-12-15T01:01:00Z</dcterms:created>
  <dcterms:modified xsi:type="dcterms:W3CDTF">2018-06-13T13:48:00Z</dcterms:modified>
</cp:coreProperties>
</file>