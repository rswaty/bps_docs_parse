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646" w:rsidP="00E15646" w:rsidRDefault="00E15646" w14:paraId="5703A93A" w14:textId="77777777">
      <w:pPr>
        <w:pStyle w:val="BpSTitle"/>
      </w:pPr>
      <w:r>
        <w:t>10110</w:t>
      </w:r>
    </w:p>
    <w:p w:rsidR="00E15646" w:rsidP="00E15646" w:rsidRDefault="00E15646" w14:paraId="32F76E19" w14:textId="77777777">
      <w:pPr>
        <w:pStyle w:val="BpSTitle"/>
      </w:pPr>
      <w:r>
        <w:t>Rocky Mountain Aspen Forest and Woodland</w:t>
      </w:r>
    </w:p>
    <w:p w:rsidR="00E15646" w:rsidP="00E15646" w:rsidRDefault="00E15646" w14:paraId="35A5C29D" w14:textId="782543B3">
      <w:r>
        <w:t xmlns:w="http://schemas.openxmlformats.org/wordprocessingml/2006/main">BpS Model/Description Version: Aug. 2020</w:t>
      </w:r>
      <w:r>
        <w:tab/>
      </w:r>
      <w:r>
        <w:tab/>
      </w:r>
      <w:r>
        <w:tab/>
      </w:r>
      <w:r>
        <w:tab/>
      </w:r>
      <w:r>
        <w:tab/>
      </w:r>
      <w:r>
        <w:tab/>
      </w:r>
      <w:r>
        <w:tab/>
      </w:r>
    </w:p>
    <w:p w:rsidR="00E15646" w:rsidP="00E15646" w:rsidRDefault="00E15646" w14:paraId="4225C651"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820"/>
        <w:gridCol w:w="1392"/>
        <w:gridCol w:w="852"/>
      </w:tblGrid>
      <w:tr w:rsidRPr="00E15646" w:rsidR="00E15646" w:rsidTr="00E15646" w14:paraId="09AD117B" w14:textId="77777777">
        <w:tc>
          <w:tcPr>
            <w:tcW w:w="1764" w:type="dxa"/>
            <w:tcBorders>
              <w:top w:val="single" w:color="auto" w:sz="2" w:space="0"/>
              <w:left w:val="single" w:color="auto" w:sz="12" w:space="0"/>
              <w:bottom w:val="single" w:color="000000" w:sz="12" w:space="0"/>
            </w:tcBorders>
            <w:shd w:val="clear" w:color="auto" w:fill="auto"/>
          </w:tcPr>
          <w:p w:rsidRPr="00E15646" w:rsidR="00E15646" w:rsidP="00320323" w:rsidRDefault="00E15646" w14:paraId="5C93A72C" w14:textId="77777777">
            <w:pPr>
              <w:rPr>
                <w:b/>
                <w:bCs/>
              </w:rPr>
            </w:pPr>
            <w:r w:rsidRPr="00E15646">
              <w:rPr>
                <w:b/>
                <w:bCs/>
              </w:rPr>
              <w:t>Modelers</w:t>
            </w:r>
          </w:p>
        </w:tc>
        <w:tc>
          <w:tcPr>
            <w:tcW w:w="2820" w:type="dxa"/>
            <w:tcBorders>
              <w:top w:val="single" w:color="auto" w:sz="2" w:space="0"/>
              <w:bottom w:val="single" w:color="000000" w:sz="12" w:space="0"/>
              <w:right w:val="single" w:color="000000" w:sz="12" w:space="0"/>
            </w:tcBorders>
            <w:shd w:val="clear" w:color="auto" w:fill="auto"/>
          </w:tcPr>
          <w:p w:rsidRPr="00E15646" w:rsidR="00E15646" w:rsidP="00320323" w:rsidRDefault="00E15646" w14:paraId="29A6CA6E"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E15646" w:rsidR="00E15646" w:rsidP="00320323" w:rsidRDefault="00E15646" w14:paraId="731EB50C" w14:textId="77777777">
            <w:pPr>
              <w:rPr>
                <w:b/>
                <w:bCs/>
              </w:rPr>
            </w:pPr>
            <w:r w:rsidRPr="00E15646">
              <w:rPr>
                <w:b/>
                <w:bCs/>
              </w:rPr>
              <w:t>Reviewers</w:t>
            </w:r>
          </w:p>
        </w:tc>
        <w:tc>
          <w:tcPr>
            <w:tcW w:w="852" w:type="dxa"/>
            <w:tcBorders>
              <w:top w:val="single" w:color="auto" w:sz="2" w:space="0"/>
              <w:bottom w:val="single" w:color="000000" w:sz="12" w:space="0"/>
            </w:tcBorders>
            <w:shd w:val="clear" w:color="auto" w:fill="auto"/>
          </w:tcPr>
          <w:p w:rsidRPr="00E15646" w:rsidR="00E15646" w:rsidP="00320323" w:rsidRDefault="00E15646" w14:paraId="35DF8029" w14:textId="77777777">
            <w:pPr>
              <w:rPr>
                <w:b/>
                <w:bCs/>
              </w:rPr>
            </w:pPr>
          </w:p>
        </w:tc>
      </w:tr>
      <w:tr w:rsidRPr="00E15646" w:rsidR="00E15646" w:rsidTr="00E15646" w14:paraId="1061BE15" w14:textId="77777777">
        <w:tc>
          <w:tcPr>
            <w:tcW w:w="1764" w:type="dxa"/>
            <w:tcBorders>
              <w:top w:val="single" w:color="000000" w:sz="12" w:space="0"/>
              <w:left w:val="single" w:color="auto" w:sz="12" w:space="0"/>
            </w:tcBorders>
            <w:shd w:val="clear" w:color="auto" w:fill="auto"/>
          </w:tcPr>
          <w:p w:rsidRPr="00E15646" w:rsidR="00E15646" w:rsidP="00320323" w:rsidRDefault="00E15646" w14:paraId="1F75380C" w14:textId="77777777">
            <w:pPr>
              <w:rPr>
                <w:bCs/>
              </w:rPr>
            </w:pPr>
            <w:r w:rsidRPr="00E15646">
              <w:rPr>
                <w:bCs/>
              </w:rPr>
              <w:t xml:space="preserve">Tom </w:t>
            </w:r>
            <w:proofErr w:type="spellStart"/>
            <w:r w:rsidRPr="00E15646">
              <w:rPr>
                <w:bCs/>
              </w:rPr>
              <w:t>DeMeo</w:t>
            </w:r>
            <w:proofErr w:type="spellEnd"/>
          </w:p>
        </w:tc>
        <w:tc>
          <w:tcPr>
            <w:tcW w:w="2820" w:type="dxa"/>
            <w:tcBorders>
              <w:top w:val="single" w:color="000000" w:sz="12" w:space="0"/>
              <w:right w:val="single" w:color="000000" w:sz="12" w:space="0"/>
            </w:tcBorders>
            <w:shd w:val="clear" w:color="auto" w:fill="auto"/>
          </w:tcPr>
          <w:p w:rsidRPr="00E15646" w:rsidR="00E15646" w:rsidP="00320323" w:rsidRDefault="00E15646" w14:paraId="1D6F1A74" w14:textId="77777777">
            <w:r w:rsidRPr="00E15646">
              <w:t>tdemeo@fs.fed.us</w:t>
            </w:r>
          </w:p>
        </w:tc>
        <w:tc>
          <w:tcPr>
            <w:tcW w:w="1392" w:type="dxa"/>
            <w:tcBorders>
              <w:top w:val="single" w:color="000000" w:sz="12" w:space="0"/>
              <w:left w:val="single" w:color="000000" w:sz="12" w:space="0"/>
            </w:tcBorders>
            <w:shd w:val="clear" w:color="auto" w:fill="auto"/>
          </w:tcPr>
          <w:p w:rsidRPr="00E15646" w:rsidR="00E15646" w:rsidP="00320323" w:rsidRDefault="00E15646" w14:paraId="7809A45A" w14:textId="77777777">
            <w:r w:rsidRPr="00E15646">
              <w:t>None</w:t>
            </w:r>
          </w:p>
        </w:tc>
        <w:tc>
          <w:tcPr>
            <w:tcW w:w="852" w:type="dxa"/>
            <w:tcBorders>
              <w:top w:val="single" w:color="000000" w:sz="12" w:space="0"/>
            </w:tcBorders>
            <w:shd w:val="clear" w:color="auto" w:fill="auto"/>
          </w:tcPr>
          <w:p w:rsidRPr="00E15646" w:rsidR="00E15646" w:rsidP="00320323" w:rsidRDefault="00E15646" w14:paraId="107EC804" w14:textId="77777777">
            <w:r w:rsidRPr="00E15646">
              <w:t>None</w:t>
            </w:r>
          </w:p>
        </w:tc>
      </w:tr>
      <w:tr w:rsidRPr="00E15646" w:rsidR="00E15646" w:rsidTr="00E15646" w14:paraId="1FA5F862" w14:textId="77777777">
        <w:tc>
          <w:tcPr>
            <w:tcW w:w="1764" w:type="dxa"/>
            <w:tcBorders>
              <w:left w:val="single" w:color="auto" w:sz="12" w:space="0"/>
            </w:tcBorders>
            <w:shd w:val="clear" w:color="auto" w:fill="auto"/>
          </w:tcPr>
          <w:p w:rsidRPr="00E15646" w:rsidR="00E15646" w:rsidP="00320323" w:rsidRDefault="00E15646" w14:paraId="1E361037" w14:textId="77777777">
            <w:pPr>
              <w:rPr>
                <w:bCs/>
              </w:rPr>
            </w:pPr>
            <w:r w:rsidRPr="00E15646">
              <w:rPr>
                <w:bCs/>
              </w:rPr>
              <w:t>Rex Crawford</w:t>
            </w:r>
          </w:p>
        </w:tc>
        <w:tc>
          <w:tcPr>
            <w:tcW w:w="2820" w:type="dxa"/>
            <w:tcBorders>
              <w:right w:val="single" w:color="000000" w:sz="12" w:space="0"/>
            </w:tcBorders>
            <w:shd w:val="clear" w:color="auto" w:fill="auto"/>
          </w:tcPr>
          <w:p w:rsidRPr="00E15646" w:rsidR="00E15646" w:rsidP="00320323" w:rsidRDefault="00E15646" w14:paraId="58154D7C" w14:textId="77777777">
            <w:r w:rsidRPr="00E15646">
              <w:t>rex.crawford@wadnr.gov</w:t>
            </w:r>
          </w:p>
        </w:tc>
        <w:tc>
          <w:tcPr>
            <w:tcW w:w="1392" w:type="dxa"/>
            <w:tcBorders>
              <w:left w:val="single" w:color="000000" w:sz="12" w:space="0"/>
            </w:tcBorders>
            <w:shd w:val="clear" w:color="auto" w:fill="auto"/>
          </w:tcPr>
          <w:p w:rsidRPr="00E15646" w:rsidR="00E15646" w:rsidP="00320323" w:rsidRDefault="00E15646" w14:paraId="0521116C" w14:textId="77777777">
            <w:r w:rsidRPr="00E15646">
              <w:t>None</w:t>
            </w:r>
          </w:p>
        </w:tc>
        <w:tc>
          <w:tcPr>
            <w:tcW w:w="852" w:type="dxa"/>
            <w:shd w:val="clear" w:color="auto" w:fill="auto"/>
          </w:tcPr>
          <w:p w:rsidRPr="00E15646" w:rsidR="00E15646" w:rsidP="00320323" w:rsidRDefault="00E15646" w14:paraId="5772117D" w14:textId="77777777">
            <w:r w:rsidRPr="00E15646">
              <w:t>None</w:t>
            </w:r>
          </w:p>
        </w:tc>
      </w:tr>
      <w:tr w:rsidRPr="00E15646" w:rsidR="00E15646" w:rsidTr="00E15646" w14:paraId="52F900C6" w14:textId="77777777">
        <w:tc>
          <w:tcPr>
            <w:tcW w:w="1764" w:type="dxa"/>
            <w:tcBorders>
              <w:left w:val="single" w:color="auto" w:sz="12" w:space="0"/>
              <w:bottom w:val="single" w:color="auto" w:sz="2" w:space="0"/>
            </w:tcBorders>
            <w:shd w:val="clear" w:color="auto" w:fill="auto"/>
          </w:tcPr>
          <w:p w:rsidRPr="00E15646" w:rsidR="00E15646" w:rsidP="00320323" w:rsidRDefault="00E15646" w14:paraId="649702E8" w14:textId="77777777">
            <w:pPr>
              <w:rPr>
                <w:bCs/>
              </w:rPr>
            </w:pPr>
            <w:r w:rsidRPr="00E15646">
              <w:rPr>
                <w:bCs/>
              </w:rPr>
              <w:t>None</w:t>
            </w:r>
          </w:p>
        </w:tc>
        <w:tc>
          <w:tcPr>
            <w:tcW w:w="2820" w:type="dxa"/>
            <w:tcBorders>
              <w:right w:val="single" w:color="000000" w:sz="12" w:space="0"/>
            </w:tcBorders>
            <w:shd w:val="clear" w:color="auto" w:fill="auto"/>
          </w:tcPr>
          <w:p w:rsidRPr="00E15646" w:rsidR="00E15646" w:rsidP="00320323" w:rsidRDefault="00E15646" w14:paraId="7808B9AA" w14:textId="77777777">
            <w:r w:rsidRPr="00E15646">
              <w:t>None</w:t>
            </w:r>
          </w:p>
        </w:tc>
        <w:tc>
          <w:tcPr>
            <w:tcW w:w="1392" w:type="dxa"/>
            <w:tcBorders>
              <w:left w:val="single" w:color="000000" w:sz="12" w:space="0"/>
              <w:bottom w:val="single" w:color="auto" w:sz="2" w:space="0"/>
            </w:tcBorders>
            <w:shd w:val="clear" w:color="auto" w:fill="auto"/>
          </w:tcPr>
          <w:p w:rsidRPr="00E15646" w:rsidR="00E15646" w:rsidP="00320323" w:rsidRDefault="00E15646" w14:paraId="32277F00" w14:textId="77777777">
            <w:r w:rsidRPr="00E15646">
              <w:t>None</w:t>
            </w:r>
          </w:p>
        </w:tc>
        <w:tc>
          <w:tcPr>
            <w:tcW w:w="852" w:type="dxa"/>
            <w:shd w:val="clear" w:color="auto" w:fill="auto"/>
          </w:tcPr>
          <w:p w:rsidRPr="00E15646" w:rsidR="00E15646" w:rsidP="00320323" w:rsidRDefault="00E15646" w14:paraId="3598C8AC" w14:textId="77777777">
            <w:r w:rsidRPr="00E15646">
              <w:t>None</w:t>
            </w:r>
          </w:p>
        </w:tc>
      </w:tr>
    </w:tbl>
    <w:p w:rsidR="00E15646" w:rsidP="00E15646" w:rsidRDefault="00E15646" w14:paraId="28FAA401" w14:textId="77777777"/>
    <w:p w:rsidR="00E15646" w:rsidP="00E15646" w:rsidRDefault="00E15646" w14:paraId="082797E7" w14:textId="77777777">
      <w:pPr>
        <w:pStyle w:val="InfoPara"/>
      </w:pPr>
      <w:r>
        <w:t>Vegetation Type</w:t>
      </w:r>
    </w:p>
    <w:p w:rsidR="00E15646" w:rsidP="00E15646" w:rsidRDefault="00E15646" w14:paraId="49967BF5" w14:textId="77777777">
      <w:r>
        <w:t>Forest and Woodland</w:t>
      </w:r>
    </w:p>
    <w:p w:rsidR="00E15646" w:rsidP="00E15646" w:rsidRDefault="00E15646" w14:paraId="1D2ED043" w14:textId="0CE4ABBE">
      <w:pPr>
        <w:pStyle w:val="InfoPara"/>
      </w:pPr>
      <w:r>
        <w:t>Map Zone</w:t>
      </w:r>
    </w:p>
    <w:p w:rsidR="00E15646" w:rsidP="00E15646" w:rsidRDefault="00E15646" w14:paraId="1EA2B2C5" w14:textId="77777777">
      <w:r>
        <w:t>9</w:t>
      </w:r>
    </w:p>
    <w:p w:rsidR="00E15646" w:rsidP="00E15646" w:rsidRDefault="00E15646" w14:paraId="09EFEA2A" w14:textId="77777777">
      <w:pPr>
        <w:pStyle w:val="InfoPara"/>
      </w:pPr>
      <w:r>
        <w:t>Geographic Range</w:t>
      </w:r>
    </w:p>
    <w:p w:rsidR="00E15646" w:rsidP="00E15646" w:rsidRDefault="00E15646" w14:paraId="681DE73B" w14:textId="6806D4A6">
      <w:r>
        <w:t xml:space="preserve">This model is for LANDFIRE </w:t>
      </w:r>
      <w:r w:rsidR="00062390">
        <w:t xml:space="preserve">map zone (MZ) </w:t>
      </w:r>
      <w:r>
        <w:t>9. Aspen does not occur enough in LANDFIRE MZ08 to warrant a model. In MZ09</w:t>
      </w:r>
      <w:r w:rsidR="00062390">
        <w:t>,</w:t>
      </w:r>
      <w:r>
        <w:t xml:space="preserve"> aspen occurs in scattered small patches of &lt;10ac and </w:t>
      </w:r>
      <w:r w:rsidR="00062390">
        <w:t xml:space="preserve">is </w:t>
      </w:r>
      <w:r>
        <w:t>somewhat more extensive in riparian zones. Extensive areas of aspen (</w:t>
      </w:r>
      <w:r w:rsidR="00062390">
        <w:t xml:space="preserve">100s </w:t>
      </w:r>
      <w:r>
        <w:t xml:space="preserve">of acres) in this zone are rare. </w:t>
      </w:r>
      <w:proofErr w:type="spellStart"/>
      <w:r>
        <w:t>Steens</w:t>
      </w:r>
      <w:proofErr w:type="spellEnd"/>
      <w:r>
        <w:t xml:space="preserve"> Mountain provides an example of an extensive area, as does the Unity District of the Wallowa Whitman NF.</w:t>
      </w:r>
    </w:p>
    <w:p w:rsidR="00E15646" w:rsidP="00E15646" w:rsidRDefault="00E15646" w14:paraId="627415F7" w14:textId="77777777">
      <w:pPr>
        <w:pStyle w:val="InfoPara"/>
      </w:pPr>
      <w:r>
        <w:t>Biophysical Site Description</w:t>
      </w:r>
    </w:p>
    <w:p w:rsidR="00E15646" w:rsidP="00E15646" w:rsidRDefault="00E15646" w14:paraId="33B472D1" w14:textId="05A6F5AF">
      <w:r>
        <w:t xml:space="preserve">Commonly on moderate, mid-elevation slopes as small, scattered inclusions in the Douglas-fir ponderosa pine </w:t>
      </w:r>
      <w:r w:rsidR="009829A7">
        <w:t>b</w:t>
      </w:r>
      <w:r w:rsidR="00062390">
        <w:t xml:space="preserve">iophysical </w:t>
      </w:r>
      <w:r w:rsidR="009829A7">
        <w:t>s</w:t>
      </w:r>
      <w:r w:rsidR="00062390">
        <w:t>etting (</w:t>
      </w:r>
      <w:proofErr w:type="spellStart"/>
      <w:r>
        <w:t>BpS</w:t>
      </w:r>
      <w:proofErr w:type="spellEnd"/>
      <w:r w:rsidR="00062390">
        <w:t>)</w:t>
      </w:r>
      <w:r>
        <w:t>. Also in riparian zone at lower elevations. Primarily occurs in the mid-elevation zone (3</w:t>
      </w:r>
      <w:r w:rsidR="00062390">
        <w:t>,</w:t>
      </w:r>
      <w:r>
        <w:t>000-5</w:t>
      </w:r>
      <w:r w:rsidR="00062390">
        <w:t>,</w:t>
      </w:r>
      <w:r>
        <w:t>000ft)</w:t>
      </w:r>
      <w:r w:rsidR="00062390">
        <w:t>.</w:t>
      </w:r>
    </w:p>
    <w:p w:rsidR="00E15646" w:rsidP="00E15646" w:rsidRDefault="00E15646" w14:paraId="0CC5255C" w14:textId="77777777">
      <w:pPr>
        <w:pStyle w:val="InfoPara"/>
      </w:pPr>
      <w:r>
        <w:t>Vegetation Description</w:t>
      </w:r>
    </w:p>
    <w:p w:rsidR="00E15646" w:rsidP="00E15646" w:rsidRDefault="00E15646" w14:paraId="19253298" w14:textId="15B091AD">
      <w:r>
        <w:t>Small, scattered patches of aspen. In the existing vegetation condition</w:t>
      </w:r>
      <w:r w:rsidR="00062390">
        <w:t>,</w:t>
      </w:r>
      <w:r>
        <w:t xml:space="preserve"> Douglas-fir, grand fir</w:t>
      </w:r>
      <w:r w:rsidR="00062390">
        <w:t>,</w:t>
      </w:r>
      <w:r>
        <w:t xml:space="preserve"> and ponderosa pine are common in these stands because of fire exclusion; aspen is often decadent.</w:t>
      </w:r>
    </w:p>
    <w:p w:rsidR="00E15646" w:rsidP="00E15646" w:rsidRDefault="00E15646" w14:paraId="7828C337"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bl>
    <w:p>
      <w:r>
        <w:rPr>
          <w:sz w:val="16"/>
        </w:rPr>
        <w:t>Species names are from the NRCS PLANTS database. Check species codes at http://plants.usda.gov.</w:t>
      </w:r>
    </w:p>
    <w:p w:rsidR="00E15646" w:rsidP="00E15646" w:rsidRDefault="00E15646" w14:paraId="41571781" w14:textId="77777777">
      <w:pPr>
        <w:pStyle w:val="InfoPara"/>
      </w:pPr>
      <w:r>
        <w:t>Disturbance Description</w:t>
      </w:r>
    </w:p>
    <w:p w:rsidR="00E15646" w:rsidP="00E15646" w:rsidRDefault="00E15646" w14:paraId="4D3F4545" w14:textId="712BFE15">
      <w:r>
        <w:t>Historically burned as part of a mixed</w:t>
      </w:r>
      <w:r w:rsidR="00062390">
        <w:t>-</w:t>
      </w:r>
      <w:r>
        <w:t>severity vegetation mosaic with Douglas-fir and ponderosa pine.</w:t>
      </w:r>
    </w:p>
    <w:p w:rsidR="00E15646" w:rsidP="00E15646" w:rsidRDefault="00E15646" w14:paraId="4EDA9958" w14:textId="2998C60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59</w:t>
            </w:r>
          </w:p>
        </w:tc>
        <w:tc>
          <w:p>
            <w:pPr>
              <w:jc w:val="center"/>
            </w:pPr>
            <w:r>
              <w:t>46</w:t>
            </w:r>
          </w:p>
        </w:tc>
        <w:tc>
          <w:p>
            <w:pPr>
              <w:jc w:val="center"/>
            </w:pPr>
            <w:r>
              <w:t>50</w:t>
            </w:r>
          </w:p>
        </w:tc>
        <w:tc>
          <w:p>
            <w:pPr>
              <w:jc w:val="center"/>
            </w:pPr>
            <w:r>
              <w:t>300</w:t>
            </w:r>
          </w:p>
        </w:tc>
      </w:tr>
      <w:tr>
        <w:tc>
          <w:p>
            <w:pPr>
              <w:jc w:val="center"/>
            </w:pPr>
            <w:r>
              <w:t>Moderate (Mixed)</w:t>
            </w:r>
          </w:p>
        </w:tc>
        <w:tc>
          <w:p>
            <w:pPr>
              <w:jc w:val="center"/>
            </w:pPr>
            <w:r>
              <w:t>50</w:t>
            </w:r>
          </w:p>
        </w:tc>
        <w:tc>
          <w:p>
            <w:pPr>
              <w:jc w:val="center"/>
            </w:pPr>
            <w:r>
              <w:t>54</w:t>
            </w:r>
          </w:p>
        </w:tc>
        <w:tc>
          <w:p>
            <w:pPr>
              <w:jc w:val="center"/>
            </w:pPr>
            <w:r>
              <w:t>20</w:t>
            </w:r>
          </w:p>
        </w:tc>
        <w:tc>
          <w:p>
            <w:pPr>
              <w:jc w:val="center"/>
            </w:pPr>
            <w:r>
              <w:t>60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15646" w:rsidP="00E15646" w:rsidRDefault="00E15646" w14:paraId="741FB24E" w14:textId="77777777">
      <w:pPr>
        <w:pStyle w:val="InfoPara"/>
      </w:pPr>
      <w:r>
        <w:t>Scale Description</w:t>
      </w:r>
    </w:p>
    <w:p w:rsidR="00E15646" w:rsidP="00E15646" w:rsidRDefault="00E15646" w14:paraId="7441B12A" w14:textId="2BA192AF">
      <w:r>
        <w:lastRenderedPageBreak/>
        <w:t xml:space="preserve">Primarily at fine scale (&lt;10ac) in this </w:t>
      </w:r>
      <w:r w:rsidR="00062390">
        <w:t>MZ</w:t>
      </w:r>
      <w:r>
        <w:t xml:space="preserve">. A few areas in the </w:t>
      </w:r>
      <w:r w:rsidR="00062390">
        <w:t xml:space="preserve">100s </w:t>
      </w:r>
      <w:r>
        <w:t>of acres. This is a rare map unit in this zone; normally</w:t>
      </w:r>
      <w:r w:rsidR="00062390">
        <w:t>,</w:t>
      </w:r>
      <w:r>
        <w:t xml:space="preserve"> aspen is a fine-scale component mapped as part of </w:t>
      </w:r>
      <w:r w:rsidR="00062390">
        <w:t>an</w:t>
      </w:r>
      <w:r>
        <w:t xml:space="preserve">other </w:t>
      </w:r>
      <w:proofErr w:type="spellStart"/>
      <w:r>
        <w:t>BpS</w:t>
      </w:r>
      <w:proofErr w:type="spellEnd"/>
      <w:r>
        <w:t>.</w:t>
      </w:r>
    </w:p>
    <w:p w:rsidR="00E15646" w:rsidP="00E15646" w:rsidRDefault="00E15646" w14:paraId="05E67046" w14:textId="77777777">
      <w:pPr>
        <w:pStyle w:val="InfoPara"/>
      </w:pPr>
      <w:r>
        <w:t>Adjacency or Identification Concerns</w:t>
      </w:r>
    </w:p>
    <w:p w:rsidR="00E15646" w:rsidP="00E15646" w:rsidRDefault="00E15646" w14:paraId="7F0D37D8" w14:textId="77777777"/>
    <w:p w:rsidR="00E15646" w:rsidP="00E15646" w:rsidRDefault="00E15646" w14:paraId="3CADB63D" w14:textId="77777777">
      <w:pPr>
        <w:pStyle w:val="InfoPara"/>
      </w:pPr>
      <w:r>
        <w:t>Issues or Problems</w:t>
      </w:r>
    </w:p>
    <w:p w:rsidR="00E15646" w:rsidP="00E15646" w:rsidRDefault="00E15646" w14:paraId="5C420E98" w14:textId="77777777">
      <w:r>
        <w:t>Map only where aspen occurs in large enough areas to represent a range of aspen seral stages.</w:t>
      </w:r>
    </w:p>
    <w:p w:rsidR="00E15646" w:rsidP="00E15646" w:rsidRDefault="00E15646" w14:paraId="2D77CE91" w14:textId="77777777">
      <w:pPr>
        <w:pStyle w:val="InfoPara"/>
      </w:pPr>
      <w:r>
        <w:t>Native Uncharacteristic Conditions</w:t>
      </w:r>
    </w:p>
    <w:p w:rsidR="00E15646" w:rsidP="00E15646" w:rsidRDefault="00E15646" w14:paraId="57C70B53" w14:textId="77777777"/>
    <w:p w:rsidR="00E15646" w:rsidP="00E15646" w:rsidRDefault="00E15646" w14:paraId="3DBB81E5" w14:textId="77777777">
      <w:pPr>
        <w:pStyle w:val="InfoPara"/>
      </w:pPr>
      <w:r>
        <w:t>Comments</w:t>
      </w:r>
    </w:p>
    <w:p w:rsidR="006C238C" w:rsidP="006C238C" w:rsidRDefault="006C238C" w14:paraId="78E12709" w14:textId="77777777">
      <w:r>
        <w:t xml:space="preserve">During the 2017 </w:t>
      </w:r>
      <w:proofErr w:type="spellStart"/>
      <w:r>
        <w:t>BpS</w:t>
      </w:r>
      <w:proofErr w:type="spellEnd"/>
      <w:r>
        <w:t xml:space="preserve"> Review Kori Blankenship found that the reported fire frequency and succession class </w:t>
      </w:r>
      <w:proofErr w:type="spellStart"/>
      <w:r>
        <w:t>percents</w:t>
      </w:r>
      <w:proofErr w:type="spellEnd"/>
      <w:r>
        <w:t xml:space="preserve"> did not match the modeled results. It was unclear why the results differed. Blankenship </w:t>
      </w:r>
      <w:proofErr w:type="gramStart"/>
      <w:r>
        <w:t>was able to</w:t>
      </w:r>
      <w:proofErr w:type="gramEnd"/>
      <w:r>
        <w:t xml:space="preserve"> produc</w:t>
      </w:r>
      <w:bookmarkStart w:name="_GoBack" w:id="0"/>
      <w:bookmarkEnd w:id="0"/>
      <w:r>
        <w:t>e similar results by changing the modeled Alt Succession probability from .25 to .0125.</w:t>
      </w:r>
    </w:p>
    <w:p w:rsidR="006C238C" w:rsidP="00E15646" w:rsidRDefault="006C238C" w14:paraId="4D6E4409" w14:textId="77777777"/>
    <w:p w:rsidR="00E15646" w:rsidP="00E15646" w:rsidRDefault="006C238C" w14:paraId="49B8FF36" w14:textId="51602A78">
      <w:r>
        <w:t xml:space="preserve">LANDFIRE </w:t>
      </w:r>
      <w:r w:rsidR="6B284A55">
        <w:t xml:space="preserve">National </w:t>
      </w:r>
      <w:r w:rsidR="00187469">
        <w:t>quality control</w:t>
      </w:r>
      <w:r w:rsidR="6B284A55">
        <w:t xml:space="preserve"> resulted in changing the minimum height of </w:t>
      </w:r>
      <w:r w:rsidR="00062390">
        <w:t>C</w:t>
      </w:r>
      <w:r w:rsidR="6B284A55">
        <w:t xml:space="preserve">lass C from 5.1m to 10.1m to distinguish from </w:t>
      </w:r>
      <w:r w:rsidR="00062390">
        <w:t>C</w:t>
      </w:r>
      <w:r w:rsidR="6B284A55">
        <w:t>lass B.</w:t>
      </w:r>
    </w:p>
    <w:p w:rsidR="00666995" w:rsidP="00E15646" w:rsidRDefault="00666995" w14:paraId="3A2A4308" w14:textId="77777777"/>
    <w:p w:rsidR="00E15646" w:rsidP="00E15646" w:rsidRDefault="6B284A55" w14:paraId="649B0EDD" w14:textId="1A10214C">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E15646" w:rsidP="00E15646" w:rsidRDefault="00E15646" w14:paraId="2CAE0B7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15646" w:rsidP="00E15646" w:rsidRDefault="00E15646" w14:paraId="0AFF7545" w14:textId="77777777">
      <w:pPr>
        <w:pStyle w:val="InfoPara"/>
        <w:pBdr>
          <w:top w:val="single" w:color="auto" w:sz="4" w:space="1"/>
        </w:pBdr>
      </w:pPr>
      <w:r xmlns:w="http://schemas.openxmlformats.org/wordprocessingml/2006/main">
        <w:t>Class A</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15646" w:rsidP="00E15646" w:rsidRDefault="00E15646" w14:paraId="77DC85C8" w14:textId="77777777"/>
    <w:p w:rsidR="00E15646" w:rsidP="00E15646" w:rsidRDefault="00E15646" w14:paraId="7E56645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E15646" w:rsidR="00E15646" w:rsidTr="00E15646" w14:paraId="1AE03607" w14:textId="77777777">
        <w:tc>
          <w:tcPr>
            <w:tcW w:w="1104" w:type="dxa"/>
            <w:tcBorders>
              <w:top w:val="single" w:color="auto" w:sz="2" w:space="0"/>
              <w:bottom w:val="single" w:color="000000" w:sz="12" w:space="0"/>
            </w:tcBorders>
            <w:shd w:val="clear" w:color="auto" w:fill="auto"/>
          </w:tcPr>
          <w:p w:rsidRPr="00E15646" w:rsidR="00E15646" w:rsidP="004369C2" w:rsidRDefault="00E15646" w14:paraId="400CDE6B" w14:textId="77777777">
            <w:pPr>
              <w:rPr>
                <w:b/>
                <w:bCs/>
              </w:rPr>
            </w:pPr>
            <w:r w:rsidRPr="00E15646">
              <w:rPr>
                <w:b/>
                <w:bCs/>
              </w:rPr>
              <w:t>Symbol</w:t>
            </w:r>
          </w:p>
        </w:tc>
        <w:tc>
          <w:tcPr>
            <w:tcW w:w="2340" w:type="dxa"/>
            <w:tcBorders>
              <w:top w:val="single" w:color="auto" w:sz="2" w:space="0"/>
              <w:bottom w:val="single" w:color="000000" w:sz="12" w:space="0"/>
            </w:tcBorders>
            <w:shd w:val="clear" w:color="auto" w:fill="auto"/>
          </w:tcPr>
          <w:p w:rsidRPr="00E15646" w:rsidR="00E15646" w:rsidP="004369C2" w:rsidRDefault="00E15646" w14:paraId="1AAF5AEE" w14:textId="77777777">
            <w:pPr>
              <w:rPr>
                <w:b/>
                <w:bCs/>
              </w:rPr>
            </w:pPr>
            <w:r w:rsidRPr="00E15646">
              <w:rPr>
                <w:b/>
                <w:bCs/>
              </w:rPr>
              <w:t>Scientific Name</w:t>
            </w:r>
          </w:p>
        </w:tc>
        <w:tc>
          <w:tcPr>
            <w:tcW w:w="1860" w:type="dxa"/>
            <w:tcBorders>
              <w:top w:val="single" w:color="auto" w:sz="2" w:space="0"/>
              <w:bottom w:val="single" w:color="000000" w:sz="12" w:space="0"/>
            </w:tcBorders>
            <w:shd w:val="clear" w:color="auto" w:fill="auto"/>
          </w:tcPr>
          <w:p w:rsidRPr="00E15646" w:rsidR="00E15646" w:rsidP="004369C2" w:rsidRDefault="00E15646" w14:paraId="73FB2834" w14:textId="77777777">
            <w:pPr>
              <w:rPr>
                <w:b/>
                <w:bCs/>
              </w:rPr>
            </w:pPr>
            <w:r w:rsidRPr="00E15646">
              <w:rPr>
                <w:b/>
                <w:bCs/>
              </w:rPr>
              <w:t>Common Name</w:t>
            </w:r>
          </w:p>
        </w:tc>
        <w:tc>
          <w:tcPr>
            <w:tcW w:w="1956" w:type="dxa"/>
            <w:tcBorders>
              <w:top w:val="single" w:color="auto" w:sz="2" w:space="0"/>
              <w:bottom w:val="single" w:color="000000" w:sz="12" w:space="0"/>
            </w:tcBorders>
            <w:shd w:val="clear" w:color="auto" w:fill="auto"/>
          </w:tcPr>
          <w:p w:rsidRPr="00E15646" w:rsidR="00E15646" w:rsidP="004369C2" w:rsidRDefault="00E15646" w14:paraId="1798803A" w14:textId="77777777">
            <w:pPr>
              <w:rPr>
                <w:b/>
                <w:bCs/>
              </w:rPr>
            </w:pPr>
            <w:r w:rsidRPr="00E15646">
              <w:rPr>
                <w:b/>
                <w:bCs/>
              </w:rPr>
              <w:t>Canopy Position</w:t>
            </w:r>
          </w:p>
        </w:tc>
      </w:tr>
      <w:tr w:rsidRPr="00E15646" w:rsidR="00E15646" w:rsidTr="00E15646" w14:paraId="6DDC7CF5" w14:textId="77777777">
        <w:tc>
          <w:tcPr>
            <w:tcW w:w="1104" w:type="dxa"/>
            <w:tcBorders>
              <w:top w:val="single" w:color="000000" w:sz="12" w:space="0"/>
            </w:tcBorders>
            <w:shd w:val="clear" w:color="auto" w:fill="auto"/>
          </w:tcPr>
          <w:p w:rsidRPr="00E15646" w:rsidR="00E15646" w:rsidP="004369C2" w:rsidRDefault="00E15646" w14:paraId="0172DDDA" w14:textId="77777777">
            <w:pPr>
              <w:rPr>
                <w:bCs/>
              </w:rPr>
            </w:pPr>
            <w:r w:rsidRPr="00E15646">
              <w:rPr>
                <w:bCs/>
              </w:rPr>
              <w:t>POTR5</w:t>
            </w:r>
          </w:p>
        </w:tc>
        <w:tc>
          <w:tcPr>
            <w:tcW w:w="2340" w:type="dxa"/>
            <w:tcBorders>
              <w:top w:val="single" w:color="000000" w:sz="12" w:space="0"/>
            </w:tcBorders>
            <w:shd w:val="clear" w:color="auto" w:fill="auto"/>
          </w:tcPr>
          <w:p w:rsidRPr="00E15646" w:rsidR="00E15646" w:rsidP="004369C2" w:rsidRDefault="00E15646" w14:paraId="42D39F0F" w14:textId="77777777">
            <w:proofErr w:type="spellStart"/>
            <w:r w:rsidRPr="00E15646">
              <w:t>Populus</w:t>
            </w:r>
            <w:proofErr w:type="spellEnd"/>
            <w:r w:rsidRPr="00E15646">
              <w:t xml:space="preserve"> </w:t>
            </w:r>
            <w:proofErr w:type="spellStart"/>
            <w:r w:rsidRPr="00E15646">
              <w:t>tremuloides</w:t>
            </w:r>
            <w:proofErr w:type="spellEnd"/>
          </w:p>
        </w:tc>
        <w:tc>
          <w:tcPr>
            <w:tcW w:w="1860" w:type="dxa"/>
            <w:tcBorders>
              <w:top w:val="single" w:color="000000" w:sz="12" w:space="0"/>
            </w:tcBorders>
            <w:shd w:val="clear" w:color="auto" w:fill="auto"/>
          </w:tcPr>
          <w:p w:rsidRPr="00E15646" w:rsidR="00E15646" w:rsidP="004369C2" w:rsidRDefault="00E15646" w14:paraId="237F7F94" w14:textId="77777777">
            <w:r w:rsidRPr="00E15646">
              <w:t>Quaking aspen</w:t>
            </w:r>
          </w:p>
        </w:tc>
        <w:tc>
          <w:tcPr>
            <w:tcW w:w="1956" w:type="dxa"/>
            <w:tcBorders>
              <w:top w:val="single" w:color="000000" w:sz="12" w:space="0"/>
            </w:tcBorders>
            <w:shd w:val="clear" w:color="auto" w:fill="auto"/>
          </w:tcPr>
          <w:p w:rsidRPr="00E15646" w:rsidR="00E15646" w:rsidP="004369C2" w:rsidRDefault="00E15646" w14:paraId="53FBC376" w14:textId="77777777">
            <w:r w:rsidRPr="00E15646">
              <w:t>Upper</w:t>
            </w:r>
          </w:p>
        </w:tc>
      </w:tr>
    </w:tbl>
    <w:p w:rsidR="00E15646" w:rsidP="00E15646" w:rsidRDefault="00E15646" w14:paraId="3F868161" w14:textId="77777777"/>
    <w:p w:rsidR="00E15646" w:rsidP="00E15646" w:rsidRDefault="00E15646" w14:paraId="0234816E" w14:textId="77777777">
      <w:pPr>
        <w:pStyle w:val="SClassInfoPara"/>
      </w:pPr>
      <w:r>
        <w:t>Description</w:t>
      </w:r>
    </w:p>
    <w:p w:rsidR="00E15646" w:rsidP="00E15646" w:rsidRDefault="6B284A55" w14:paraId="33FA0C44" w14:textId="2740D00E">
      <w:r>
        <w:t>Aspen suckers and saplings. Grass and forbs present.</w:t>
      </w:r>
    </w:p>
    <w:p w:rsidR="6B284A55" w:rsidP="6B284A55" w:rsidRDefault="6B284A55" w14:paraId="0C2ADC0E" w14:textId="611DE30A"/>
    <w:p>
      <w:r>
        <w:rPr>
          <w:i/>
          <w:u w:val="single"/>
        </w:rPr>
        <w:t>Maximum Tree Size Class</w:t>
      </w:r>
      <w:br/>
      <w:r>
        <w:t>Seedling &lt;4.5ft</w:t>
      </w:r>
    </w:p>
    <w:p w:rsidR="00E15646" w:rsidP="00E15646" w:rsidRDefault="00E15646" w14:paraId="747D0AA0" w14:textId="77777777">
      <w:pPr>
        <w:pStyle w:val="InfoPara"/>
        <w:pBdr>
          <w:top w:val="single" w:color="auto" w:sz="4" w:space="1"/>
        </w:pBdr>
      </w:pPr>
      <w:r xmlns:w="http://schemas.openxmlformats.org/wordprocessingml/2006/main">
        <w:t>Class B</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15646" w:rsidP="00E15646" w:rsidRDefault="00E15646" w14:paraId="1A36267D" w14:textId="77777777"/>
    <w:p w:rsidR="00E15646" w:rsidP="00E15646" w:rsidRDefault="00E15646" w14:paraId="530189F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E15646" w:rsidR="00E15646" w:rsidTr="00E15646" w14:paraId="709D6D36" w14:textId="77777777">
        <w:tc>
          <w:tcPr>
            <w:tcW w:w="1104" w:type="dxa"/>
            <w:tcBorders>
              <w:top w:val="single" w:color="auto" w:sz="2" w:space="0"/>
              <w:bottom w:val="single" w:color="000000" w:sz="12" w:space="0"/>
            </w:tcBorders>
            <w:shd w:val="clear" w:color="auto" w:fill="auto"/>
          </w:tcPr>
          <w:p w:rsidRPr="00E15646" w:rsidR="00E15646" w:rsidP="00EA457B" w:rsidRDefault="00E15646" w14:paraId="2D941630" w14:textId="77777777">
            <w:pPr>
              <w:rPr>
                <w:b/>
                <w:bCs/>
              </w:rPr>
            </w:pPr>
            <w:r w:rsidRPr="00E15646">
              <w:rPr>
                <w:b/>
                <w:bCs/>
              </w:rPr>
              <w:t>Symbol</w:t>
            </w:r>
          </w:p>
        </w:tc>
        <w:tc>
          <w:tcPr>
            <w:tcW w:w="2340" w:type="dxa"/>
            <w:tcBorders>
              <w:top w:val="single" w:color="auto" w:sz="2" w:space="0"/>
              <w:bottom w:val="single" w:color="000000" w:sz="12" w:space="0"/>
            </w:tcBorders>
            <w:shd w:val="clear" w:color="auto" w:fill="auto"/>
          </w:tcPr>
          <w:p w:rsidRPr="00E15646" w:rsidR="00E15646" w:rsidP="00EA457B" w:rsidRDefault="00E15646" w14:paraId="193A0125" w14:textId="77777777">
            <w:pPr>
              <w:rPr>
                <w:b/>
                <w:bCs/>
              </w:rPr>
            </w:pPr>
            <w:r w:rsidRPr="00E15646">
              <w:rPr>
                <w:b/>
                <w:bCs/>
              </w:rPr>
              <w:t>Scientific Name</w:t>
            </w:r>
          </w:p>
        </w:tc>
        <w:tc>
          <w:tcPr>
            <w:tcW w:w="1860" w:type="dxa"/>
            <w:tcBorders>
              <w:top w:val="single" w:color="auto" w:sz="2" w:space="0"/>
              <w:bottom w:val="single" w:color="000000" w:sz="12" w:space="0"/>
            </w:tcBorders>
            <w:shd w:val="clear" w:color="auto" w:fill="auto"/>
          </w:tcPr>
          <w:p w:rsidRPr="00E15646" w:rsidR="00E15646" w:rsidP="00EA457B" w:rsidRDefault="00E15646" w14:paraId="4D5F87E6" w14:textId="77777777">
            <w:pPr>
              <w:rPr>
                <w:b/>
                <w:bCs/>
              </w:rPr>
            </w:pPr>
            <w:r w:rsidRPr="00E15646">
              <w:rPr>
                <w:b/>
                <w:bCs/>
              </w:rPr>
              <w:t>Common Name</w:t>
            </w:r>
          </w:p>
        </w:tc>
        <w:tc>
          <w:tcPr>
            <w:tcW w:w="1956" w:type="dxa"/>
            <w:tcBorders>
              <w:top w:val="single" w:color="auto" w:sz="2" w:space="0"/>
              <w:bottom w:val="single" w:color="000000" w:sz="12" w:space="0"/>
            </w:tcBorders>
            <w:shd w:val="clear" w:color="auto" w:fill="auto"/>
          </w:tcPr>
          <w:p w:rsidRPr="00E15646" w:rsidR="00E15646" w:rsidP="00EA457B" w:rsidRDefault="00E15646" w14:paraId="04BF3264" w14:textId="77777777">
            <w:pPr>
              <w:rPr>
                <w:b/>
                <w:bCs/>
              </w:rPr>
            </w:pPr>
            <w:r w:rsidRPr="00E15646">
              <w:rPr>
                <w:b/>
                <w:bCs/>
              </w:rPr>
              <w:t>Canopy Position</w:t>
            </w:r>
          </w:p>
        </w:tc>
      </w:tr>
      <w:tr w:rsidRPr="00E15646" w:rsidR="00E15646" w:rsidTr="00E15646" w14:paraId="00784485" w14:textId="77777777">
        <w:tc>
          <w:tcPr>
            <w:tcW w:w="1104" w:type="dxa"/>
            <w:tcBorders>
              <w:top w:val="single" w:color="000000" w:sz="12" w:space="0"/>
            </w:tcBorders>
            <w:shd w:val="clear" w:color="auto" w:fill="auto"/>
          </w:tcPr>
          <w:p w:rsidRPr="00E15646" w:rsidR="00E15646" w:rsidP="00EA457B" w:rsidRDefault="00E15646" w14:paraId="11D8393B" w14:textId="77777777">
            <w:pPr>
              <w:rPr>
                <w:bCs/>
              </w:rPr>
            </w:pPr>
            <w:r w:rsidRPr="00E15646">
              <w:rPr>
                <w:bCs/>
              </w:rPr>
              <w:t>POTR5</w:t>
            </w:r>
          </w:p>
        </w:tc>
        <w:tc>
          <w:tcPr>
            <w:tcW w:w="2340" w:type="dxa"/>
            <w:tcBorders>
              <w:top w:val="single" w:color="000000" w:sz="12" w:space="0"/>
            </w:tcBorders>
            <w:shd w:val="clear" w:color="auto" w:fill="auto"/>
          </w:tcPr>
          <w:p w:rsidRPr="00E15646" w:rsidR="00E15646" w:rsidP="00EA457B" w:rsidRDefault="00E15646" w14:paraId="1C7247AF" w14:textId="77777777">
            <w:proofErr w:type="spellStart"/>
            <w:r w:rsidRPr="00E15646">
              <w:t>Populus</w:t>
            </w:r>
            <w:proofErr w:type="spellEnd"/>
            <w:r w:rsidRPr="00E15646">
              <w:t xml:space="preserve"> </w:t>
            </w:r>
            <w:proofErr w:type="spellStart"/>
            <w:r w:rsidRPr="00E15646">
              <w:t>tremuloides</w:t>
            </w:r>
            <w:proofErr w:type="spellEnd"/>
          </w:p>
        </w:tc>
        <w:tc>
          <w:tcPr>
            <w:tcW w:w="1860" w:type="dxa"/>
            <w:tcBorders>
              <w:top w:val="single" w:color="000000" w:sz="12" w:space="0"/>
            </w:tcBorders>
            <w:shd w:val="clear" w:color="auto" w:fill="auto"/>
          </w:tcPr>
          <w:p w:rsidRPr="00E15646" w:rsidR="00E15646" w:rsidP="00EA457B" w:rsidRDefault="00E15646" w14:paraId="011DC1DF" w14:textId="77777777">
            <w:r w:rsidRPr="00E15646">
              <w:t>Quaking aspen</w:t>
            </w:r>
          </w:p>
        </w:tc>
        <w:tc>
          <w:tcPr>
            <w:tcW w:w="1956" w:type="dxa"/>
            <w:tcBorders>
              <w:top w:val="single" w:color="000000" w:sz="12" w:space="0"/>
            </w:tcBorders>
            <w:shd w:val="clear" w:color="auto" w:fill="auto"/>
          </w:tcPr>
          <w:p w:rsidRPr="00E15646" w:rsidR="00E15646" w:rsidP="00EA457B" w:rsidRDefault="00E15646" w14:paraId="78575495" w14:textId="77777777">
            <w:r w:rsidRPr="00E15646">
              <w:t>Upper</w:t>
            </w:r>
          </w:p>
        </w:tc>
      </w:tr>
    </w:tbl>
    <w:p w:rsidR="00E15646" w:rsidP="00E15646" w:rsidRDefault="00E15646" w14:paraId="4908141D" w14:textId="77777777"/>
    <w:p w:rsidR="00E15646" w:rsidP="00E15646" w:rsidRDefault="00E15646" w14:paraId="04F30274" w14:textId="77777777">
      <w:pPr>
        <w:pStyle w:val="SClassInfoPara"/>
      </w:pPr>
      <w:r>
        <w:t>Description</w:t>
      </w:r>
    </w:p>
    <w:p w:rsidR="00E15646" w:rsidP="00E15646" w:rsidRDefault="6B284A55" w14:paraId="3C568339" w14:textId="56A45870">
      <w:r>
        <w:t xml:space="preserve">Aspen </w:t>
      </w:r>
      <w:r w:rsidR="00062390">
        <w:t xml:space="preserve">&gt;6ft </w:t>
      </w:r>
      <w:r>
        <w:t>tall dominate. Canopy cover highly variable. Mixed</w:t>
      </w:r>
      <w:r w:rsidR="00062390">
        <w:t>-</w:t>
      </w:r>
      <w:r>
        <w:t xml:space="preserve">severity fire consumes litter and woody debris and may stimulate suckering. </w:t>
      </w:r>
    </w:p>
    <w:p w:rsidR="6B284A55" w:rsidP="6B284A55" w:rsidRDefault="6B284A55" w14:paraId="45EC9132" w14:textId="6F0D187A"/>
    <w:p>
      <w:r>
        <w:rPr>
          <w:i/>
          <w:u w:val="single"/>
        </w:rPr>
        <w:t>Maximum Tree Size Class</w:t>
      </w:r>
      <w:br/>
      <w:r>
        <w:t>Sapling &gt;4.5ft; &lt;5" DBH</w:t>
      </w:r>
    </w:p>
    <w:p w:rsidR="00E15646" w:rsidP="00E15646" w:rsidRDefault="00E15646" w14:paraId="2843D5EB" w14:textId="77777777">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Pr="00B121A9" w:rsidR="00E15646" w:rsidP="009829A7" w:rsidRDefault="00E15646" w14:paraId="4F281538" w14:textId="237C9C0C">
      <w:pPr>
        <w:pStyle w:val="SClassInfoPara"/>
      </w:pPr>
    </w:p>
    <w:p w:rsidR="00E15646" w:rsidP="00E15646" w:rsidRDefault="00E15646" w14:paraId="399AFAA9" w14:textId="77777777"/>
    <w:p w:rsidR="00E15646" w:rsidP="00E15646" w:rsidRDefault="00E15646" w14:paraId="62668D6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E15646" w:rsidR="00E15646" w:rsidTr="00E15646" w14:paraId="3A266210" w14:textId="77777777">
        <w:tc>
          <w:tcPr>
            <w:tcW w:w="1104" w:type="dxa"/>
            <w:tcBorders>
              <w:top w:val="single" w:color="auto" w:sz="2" w:space="0"/>
              <w:bottom w:val="single" w:color="000000" w:sz="12" w:space="0"/>
            </w:tcBorders>
            <w:shd w:val="clear" w:color="auto" w:fill="auto"/>
          </w:tcPr>
          <w:p w:rsidRPr="00E15646" w:rsidR="00E15646" w:rsidP="00BD1DA7" w:rsidRDefault="00E15646" w14:paraId="57056900" w14:textId="77777777">
            <w:pPr>
              <w:rPr>
                <w:b/>
                <w:bCs/>
              </w:rPr>
            </w:pPr>
            <w:r w:rsidRPr="00E15646">
              <w:rPr>
                <w:b/>
                <w:bCs/>
              </w:rPr>
              <w:t>Symbol</w:t>
            </w:r>
          </w:p>
        </w:tc>
        <w:tc>
          <w:tcPr>
            <w:tcW w:w="2340" w:type="dxa"/>
            <w:tcBorders>
              <w:top w:val="single" w:color="auto" w:sz="2" w:space="0"/>
              <w:bottom w:val="single" w:color="000000" w:sz="12" w:space="0"/>
            </w:tcBorders>
            <w:shd w:val="clear" w:color="auto" w:fill="auto"/>
          </w:tcPr>
          <w:p w:rsidRPr="00E15646" w:rsidR="00E15646" w:rsidP="00BD1DA7" w:rsidRDefault="00E15646" w14:paraId="7488846C" w14:textId="77777777">
            <w:pPr>
              <w:rPr>
                <w:b/>
                <w:bCs/>
              </w:rPr>
            </w:pPr>
            <w:r w:rsidRPr="00E15646">
              <w:rPr>
                <w:b/>
                <w:bCs/>
              </w:rPr>
              <w:t>Scientific Name</w:t>
            </w:r>
          </w:p>
        </w:tc>
        <w:tc>
          <w:tcPr>
            <w:tcW w:w="1860" w:type="dxa"/>
            <w:tcBorders>
              <w:top w:val="single" w:color="auto" w:sz="2" w:space="0"/>
              <w:bottom w:val="single" w:color="000000" w:sz="12" w:space="0"/>
            </w:tcBorders>
            <w:shd w:val="clear" w:color="auto" w:fill="auto"/>
          </w:tcPr>
          <w:p w:rsidRPr="00E15646" w:rsidR="00E15646" w:rsidP="00BD1DA7" w:rsidRDefault="00E15646" w14:paraId="67271406" w14:textId="77777777">
            <w:pPr>
              <w:rPr>
                <w:b/>
                <w:bCs/>
              </w:rPr>
            </w:pPr>
            <w:r w:rsidRPr="00E15646">
              <w:rPr>
                <w:b/>
                <w:bCs/>
              </w:rPr>
              <w:t>Common Name</w:t>
            </w:r>
          </w:p>
        </w:tc>
        <w:tc>
          <w:tcPr>
            <w:tcW w:w="1956" w:type="dxa"/>
            <w:tcBorders>
              <w:top w:val="single" w:color="auto" w:sz="2" w:space="0"/>
              <w:bottom w:val="single" w:color="000000" w:sz="12" w:space="0"/>
            </w:tcBorders>
            <w:shd w:val="clear" w:color="auto" w:fill="auto"/>
          </w:tcPr>
          <w:p w:rsidRPr="00E15646" w:rsidR="00E15646" w:rsidP="00BD1DA7" w:rsidRDefault="00E15646" w14:paraId="747BE73B" w14:textId="77777777">
            <w:pPr>
              <w:rPr>
                <w:b/>
                <w:bCs/>
              </w:rPr>
            </w:pPr>
            <w:r w:rsidRPr="00E15646">
              <w:rPr>
                <w:b/>
                <w:bCs/>
              </w:rPr>
              <w:t>Canopy Position</w:t>
            </w:r>
          </w:p>
        </w:tc>
      </w:tr>
      <w:tr w:rsidRPr="00E15646" w:rsidR="00E15646" w:rsidTr="00E15646" w14:paraId="331F9EC1" w14:textId="77777777">
        <w:tc>
          <w:tcPr>
            <w:tcW w:w="1104" w:type="dxa"/>
            <w:tcBorders>
              <w:top w:val="single" w:color="000000" w:sz="12" w:space="0"/>
            </w:tcBorders>
            <w:shd w:val="clear" w:color="auto" w:fill="auto"/>
          </w:tcPr>
          <w:p w:rsidRPr="00E15646" w:rsidR="00E15646" w:rsidP="00BD1DA7" w:rsidRDefault="00E15646" w14:paraId="22D7F799" w14:textId="77777777">
            <w:pPr>
              <w:rPr>
                <w:bCs/>
              </w:rPr>
            </w:pPr>
            <w:r w:rsidRPr="00E15646">
              <w:rPr>
                <w:bCs/>
              </w:rPr>
              <w:t>POTR5</w:t>
            </w:r>
          </w:p>
        </w:tc>
        <w:tc>
          <w:tcPr>
            <w:tcW w:w="2340" w:type="dxa"/>
            <w:tcBorders>
              <w:top w:val="single" w:color="000000" w:sz="12" w:space="0"/>
            </w:tcBorders>
            <w:shd w:val="clear" w:color="auto" w:fill="auto"/>
          </w:tcPr>
          <w:p w:rsidRPr="00E15646" w:rsidR="00E15646" w:rsidP="00BD1DA7" w:rsidRDefault="00E15646" w14:paraId="401838A8" w14:textId="77777777">
            <w:proofErr w:type="spellStart"/>
            <w:r w:rsidRPr="00E15646">
              <w:t>Populus</w:t>
            </w:r>
            <w:proofErr w:type="spellEnd"/>
            <w:r w:rsidRPr="00E15646">
              <w:t xml:space="preserve"> </w:t>
            </w:r>
            <w:proofErr w:type="spellStart"/>
            <w:r w:rsidRPr="00E15646">
              <w:t>tremuloides</w:t>
            </w:r>
            <w:proofErr w:type="spellEnd"/>
          </w:p>
        </w:tc>
        <w:tc>
          <w:tcPr>
            <w:tcW w:w="1860" w:type="dxa"/>
            <w:tcBorders>
              <w:top w:val="single" w:color="000000" w:sz="12" w:space="0"/>
            </w:tcBorders>
            <w:shd w:val="clear" w:color="auto" w:fill="auto"/>
          </w:tcPr>
          <w:p w:rsidRPr="00E15646" w:rsidR="00E15646" w:rsidP="00BD1DA7" w:rsidRDefault="00E15646" w14:paraId="64203DDB" w14:textId="77777777">
            <w:r w:rsidRPr="00E15646">
              <w:t>Quaking aspen</w:t>
            </w:r>
          </w:p>
        </w:tc>
        <w:tc>
          <w:tcPr>
            <w:tcW w:w="1956" w:type="dxa"/>
            <w:tcBorders>
              <w:top w:val="single" w:color="000000" w:sz="12" w:space="0"/>
            </w:tcBorders>
            <w:shd w:val="clear" w:color="auto" w:fill="auto"/>
          </w:tcPr>
          <w:p w:rsidRPr="00E15646" w:rsidR="00E15646" w:rsidP="00BD1DA7" w:rsidRDefault="00E15646" w14:paraId="47DEAC0E" w14:textId="77777777">
            <w:r w:rsidRPr="00E15646">
              <w:t>Upper</w:t>
            </w:r>
          </w:p>
        </w:tc>
      </w:tr>
    </w:tbl>
    <w:p w:rsidR="00E15646" w:rsidP="00E15646" w:rsidRDefault="00E15646" w14:paraId="4F6F7134" w14:textId="77777777"/>
    <w:p w:rsidR="00E15646" w:rsidP="00E15646" w:rsidRDefault="00E15646" w14:paraId="6D1B44BD" w14:textId="77777777">
      <w:pPr>
        <w:pStyle w:val="SClassInfoPara"/>
      </w:pPr>
      <w:r>
        <w:t>Description</w:t>
      </w:r>
    </w:p>
    <w:p w:rsidR="00E15646" w:rsidP="00E15646" w:rsidRDefault="6B284A55" w14:paraId="4A38F853" w14:textId="49847BF9">
      <w:r>
        <w:t xml:space="preserve">True stable aspen trees 5-16in DBH. </w:t>
      </w:r>
      <w:r w:rsidRPr="00B121A9" w:rsidR="006C238C">
        <w:t>Solid aspen stands, no evergreens.</w:t>
      </w:r>
      <w:r w:rsidR="006C238C">
        <w:t xml:space="preserve"> </w:t>
      </w:r>
      <w:r>
        <w:t xml:space="preserve">Canopy cover is highly variable. The </w:t>
      </w:r>
      <w:r w:rsidR="00062390">
        <w:t xml:space="preserve">fire return interval </w:t>
      </w:r>
      <w:r>
        <w:t>of mixed</w:t>
      </w:r>
      <w:r w:rsidR="00062390">
        <w:t>-</w:t>
      </w:r>
      <w:r>
        <w:t>severity fire does not change with age.</w:t>
      </w:r>
    </w:p>
    <w:p w:rsidR="6B284A55" w:rsidP="6B284A55" w:rsidRDefault="6B284A55" w14:paraId="76699380" w14:textId="53206ADD"/>
    <w:p>
      <w:r>
        <w:rPr>
          <w:i/>
          <w:u w:val="single"/>
        </w:rPr>
        <w:t>Maximum Tree Size Class</w:t>
      </w:r>
      <w:br/>
      <w:r>
        <w:t>Medium 9-21" DBH</w:t>
      </w:r>
    </w:p>
    <w:p w:rsidR="00E15646" w:rsidP="00E15646" w:rsidRDefault="00E15646" w14:paraId="691D4A91" w14:textId="77777777">
      <w:pPr>
        <w:pStyle w:val="InfoPara"/>
        <w:pBdr>
          <w:top w:val="single" w:color="auto" w:sz="4" w:space="1"/>
        </w:pBdr>
      </w:pPr>
      <w:r xmlns:w="http://schemas.openxmlformats.org/wordprocessingml/2006/main">
        <w:t>Class D</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E15646" w:rsidP="00E15646" w:rsidRDefault="00E15646" w14:paraId="2B185428" w14:textId="77777777"/>
    <w:p w:rsidR="00E15646" w:rsidP="00E15646" w:rsidRDefault="00E15646" w14:paraId="3826876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1860"/>
        <w:gridCol w:w="1956"/>
      </w:tblGrid>
      <w:tr w:rsidRPr="00E15646" w:rsidR="00E15646" w:rsidTr="00E15646" w14:paraId="66F8EDB9" w14:textId="77777777">
        <w:tc>
          <w:tcPr>
            <w:tcW w:w="1104" w:type="dxa"/>
            <w:tcBorders>
              <w:top w:val="single" w:color="auto" w:sz="2" w:space="0"/>
              <w:bottom w:val="single" w:color="000000" w:sz="12" w:space="0"/>
            </w:tcBorders>
            <w:shd w:val="clear" w:color="auto" w:fill="auto"/>
          </w:tcPr>
          <w:p w:rsidRPr="00E15646" w:rsidR="00E15646" w:rsidP="00F2155B" w:rsidRDefault="00E15646" w14:paraId="791C204A" w14:textId="77777777">
            <w:pPr>
              <w:rPr>
                <w:b/>
                <w:bCs/>
              </w:rPr>
            </w:pPr>
            <w:r w:rsidRPr="00E15646">
              <w:rPr>
                <w:b/>
                <w:bCs/>
              </w:rPr>
              <w:t>Symbol</w:t>
            </w:r>
          </w:p>
        </w:tc>
        <w:tc>
          <w:tcPr>
            <w:tcW w:w="2556" w:type="dxa"/>
            <w:tcBorders>
              <w:top w:val="single" w:color="auto" w:sz="2" w:space="0"/>
              <w:bottom w:val="single" w:color="000000" w:sz="12" w:space="0"/>
            </w:tcBorders>
            <w:shd w:val="clear" w:color="auto" w:fill="auto"/>
          </w:tcPr>
          <w:p w:rsidRPr="00E15646" w:rsidR="00E15646" w:rsidP="00F2155B" w:rsidRDefault="00E15646" w14:paraId="45B9DA53" w14:textId="77777777">
            <w:pPr>
              <w:rPr>
                <w:b/>
                <w:bCs/>
              </w:rPr>
            </w:pPr>
            <w:r w:rsidRPr="00E15646">
              <w:rPr>
                <w:b/>
                <w:bCs/>
              </w:rPr>
              <w:t>Scientific Name</w:t>
            </w:r>
          </w:p>
        </w:tc>
        <w:tc>
          <w:tcPr>
            <w:tcW w:w="1860" w:type="dxa"/>
            <w:tcBorders>
              <w:top w:val="single" w:color="auto" w:sz="2" w:space="0"/>
              <w:bottom w:val="single" w:color="000000" w:sz="12" w:space="0"/>
            </w:tcBorders>
            <w:shd w:val="clear" w:color="auto" w:fill="auto"/>
          </w:tcPr>
          <w:p w:rsidRPr="00E15646" w:rsidR="00E15646" w:rsidP="00F2155B" w:rsidRDefault="00E15646" w14:paraId="3B1B5F8A" w14:textId="77777777">
            <w:pPr>
              <w:rPr>
                <w:b/>
                <w:bCs/>
              </w:rPr>
            </w:pPr>
            <w:r w:rsidRPr="00E15646">
              <w:rPr>
                <w:b/>
                <w:bCs/>
              </w:rPr>
              <w:t>Common Name</w:t>
            </w:r>
          </w:p>
        </w:tc>
        <w:tc>
          <w:tcPr>
            <w:tcW w:w="1956" w:type="dxa"/>
            <w:tcBorders>
              <w:top w:val="single" w:color="auto" w:sz="2" w:space="0"/>
              <w:bottom w:val="single" w:color="000000" w:sz="12" w:space="0"/>
            </w:tcBorders>
            <w:shd w:val="clear" w:color="auto" w:fill="auto"/>
          </w:tcPr>
          <w:p w:rsidRPr="00E15646" w:rsidR="00E15646" w:rsidP="00F2155B" w:rsidRDefault="00E15646" w14:paraId="67D3C565" w14:textId="77777777">
            <w:pPr>
              <w:rPr>
                <w:b/>
                <w:bCs/>
              </w:rPr>
            </w:pPr>
            <w:r w:rsidRPr="00E15646">
              <w:rPr>
                <w:b/>
                <w:bCs/>
              </w:rPr>
              <w:t>Canopy Position</w:t>
            </w:r>
          </w:p>
        </w:tc>
      </w:tr>
      <w:tr w:rsidRPr="00E15646" w:rsidR="00E15646" w:rsidTr="00E15646" w14:paraId="7A89FA7D" w14:textId="77777777">
        <w:tc>
          <w:tcPr>
            <w:tcW w:w="1104" w:type="dxa"/>
            <w:tcBorders>
              <w:top w:val="single" w:color="000000" w:sz="12" w:space="0"/>
            </w:tcBorders>
            <w:shd w:val="clear" w:color="auto" w:fill="auto"/>
          </w:tcPr>
          <w:p w:rsidRPr="00E15646" w:rsidR="00E15646" w:rsidP="00F2155B" w:rsidRDefault="00E15646" w14:paraId="59DACD41" w14:textId="77777777">
            <w:pPr>
              <w:rPr>
                <w:bCs/>
              </w:rPr>
            </w:pPr>
            <w:r w:rsidRPr="00E15646">
              <w:rPr>
                <w:bCs/>
              </w:rPr>
              <w:t>POTR5</w:t>
            </w:r>
          </w:p>
        </w:tc>
        <w:tc>
          <w:tcPr>
            <w:tcW w:w="2556" w:type="dxa"/>
            <w:tcBorders>
              <w:top w:val="single" w:color="000000" w:sz="12" w:space="0"/>
            </w:tcBorders>
            <w:shd w:val="clear" w:color="auto" w:fill="auto"/>
          </w:tcPr>
          <w:p w:rsidRPr="00E15646" w:rsidR="00E15646" w:rsidP="00F2155B" w:rsidRDefault="00E15646" w14:paraId="217557FE" w14:textId="77777777">
            <w:proofErr w:type="spellStart"/>
            <w:r w:rsidRPr="00E15646">
              <w:t>Populus</w:t>
            </w:r>
            <w:proofErr w:type="spellEnd"/>
            <w:r w:rsidRPr="00E15646">
              <w:t xml:space="preserve"> </w:t>
            </w:r>
            <w:proofErr w:type="spellStart"/>
            <w:r w:rsidRPr="00E15646">
              <w:t>tremuloides</w:t>
            </w:r>
            <w:proofErr w:type="spellEnd"/>
          </w:p>
        </w:tc>
        <w:tc>
          <w:tcPr>
            <w:tcW w:w="1860" w:type="dxa"/>
            <w:tcBorders>
              <w:top w:val="single" w:color="000000" w:sz="12" w:space="0"/>
            </w:tcBorders>
            <w:shd w:val="clear" w:color="auto" w:fill="auto"/>
          </w:tcPr>
          <w:p w:rsidRPr="00E15646" w:rsidR="00E15646" w:rsidP="00F2155B" w:rsidRDefault="00E15646" w14:paraId="73F91B86" w14:textId="77777777">
            <w:r w:rsidRPr="00E15646">
              <w:t>Quaking aspen</w:t>
            </w:r>
          </w:p>
        </w:tc>
        <w:tc>
          <w:tcPr>
            <w:tcW w:w="1956" w:type="dxa"/>
            <w:tcBorders>
              <w:top w:val="single" w:color="000000" w:sz="12" w:space="0"/>
            </w:tcBorders>
            <w:shd w:val="clear" w:color="auto" w:fill="auto"/>
          </w:tcPr>
          <w:p w:rsidRPr="00E15646" w:rsidR="00E15646" w:rsidP="00F2155B" w:rsidRDefault="00E15646" w14:paraId="36D373B5" w14:textId="77777777">
            <w:r w:rsidRPr="00E15646">
              <w:t>Upper</w:t>
            </w:r>
          </w:p>
        </w:tc>
      </w:tr>
      <w:tr w:rsidRPr="00E15646" w:rsidR="00E15646" w:rsidTr="00E15646" w14:paraId="133925D6" w14:textId="77777777">
        <w:tc>
          <w:tcPr>
            <w:tcW w:w="1104" w:type="dxa"/>
            <w:shd w:val="clear" w:color="auto" w:fill="auto"/>
          </w:tcPr>
          <w:p w:rsidRPr="00E15646" w:rsidR="00E15646" w:rsidP="00F2155B" w:rsidRDefault="00E15646" w14:paraId="2DB9C963" w14:textId="77777777">
            <w:pPr>
              <w:rPr>
                <w:bCs/>
              </w:rPr>
            </w:pPr>
            <w:r w:rsidRPr="00E15646">
              <w:rPr>
                <w:bCs/>
              </w:rPr>
              <w:t>PSME</w:t>
            </w:r>
          </w:p>
        </w:tc>
        <w:tc>
          <w:tcPr>
            <w:tcW w:w="2556" w:type="dxa"/>
            <w:shd w:val="clear" w:color="auto" w:fill="auto"/>
          </w:tcPr>
          <w:p w:rsidRPr="00E15646" w:rsidR="00E15646" w:rsidP="00F2155B" w:rsidRDefault="00E15646" w14:paraId="0BEFC018" w14:textId="77777777">
            <w:proofErr w:type="spellStart"/>
            <w:r w:rsidRPr="00E15646">
              <w:t>Pseudotsuga</w:t>
            </w:r>
            <w:proofErr w:type="spellEnd"/>
            <w:r w:rsidRPr="00E15646">
              <w:t xml:space="preserve"> </w:t>
            </w:r>
            <w:proofErr w:type="spellStart"/>
            <w:r w:rsidRPr="00E15646">
              <w:t>menziesii</w:t>
            </w:r>
            <w:proofErr w:type="spellEnd"/>
          </w:p>
        </w:tc>
        <w:tc>
          <w:tcPr>
            <w:tcW w:w="1860" w:type="dxa"/>
            <w:shd w:val="clear" w:color="auto" w:fill="auto"/>
          </w:tcPr>
          <w:p w:rsidRPr="00E15646" w:rsidR="00E15646" w:rsidP="00F2155B" w:rsidRDefault="00E15646" w14:paraId="2AB12534" w14:textId="77777777">
            <w:r w:rsidRPr="00E15646">
              <w:t>Douglas-fir</w:t>
            </w:r>
          </w:p>
        </w:tc>
        <w:tc>
          <w:tcPr>
            <w:tcW w:w="1956" w:type="dxa"/>
            <w:shd w:val="clear" w:color="auto" w:fill="auto"/>
          </w:tcPr>
          <w:p w:rsidRPr="00E15646" w:rsidR="00E15646" w:rsidP="00F2155B" w:rsidRDefault="00E15646" w14:paraId="27F66073" w14:textId="77777777">
            <w:r w:rsidRPr="00E15646">
              <w:t>Mid-Upper</w:t>
            </w:r>
          </w:p>
        </w:tc>
      </w:tr>
      <w:tr w:rsidRPr="00E15646" w:rsidR="00E15646" w:rsidTr="00E15646" w14:paraId="4DFE231D" w14:textId="77777777">
        <w:tc>
          <w:tcPr>
            <w:tcW w:w="1104" w:type="dxa"/>
            <w:shd w:val="clear" w:color="auto" w:fill="auto"/>
          </w:tcPr>
          <w:p w:rsidRPr="00E15646" w:rsidR="00E15646" w:rsidP="00F2155B" w:rsidRDefault="00E15646" w14:paraId="557F5CFC" w14:textId="77777777">
            <w:pPr>
              <w:rPr>
                <w:bCs/>
              </w:rPr>
            </w:pPr>
            <w:r w:rsidRPr="00E15646">
              <w:rPr>
                <w:bCs/>
              </w:rPr>
              <w:t>ABLA</w:t>
            </w:r>
          </w:p>
        </w:tc>
        <w:tc>
          <w:tcPr>
            <w:tcW w:w="2556" w:type="dxa"/>
            <w:shd w:val="clear" w:color="auto" w:fill="auto"/>
          </w:tcPr>
          <w:p w:rsidRPr="00E15646" w:rsidR="00E15646" w:rsidP="00F2155B" w:rsidRDefault="00E15646" w14:paraId="08EFDB75" w14:textId="77777777">
            <w:proofErr w:type="spellStart"/>
            <w:r w:rsidRPr="00E15646">
              <w:t>Abies</w:t>
            </w:r>
            <w:proofErr w:type="spellEnd"/>
            <w:r w:rsidRPr="00E15646">
              <w:t xml:space="preserve"> </w:t>
            </w:r>
            <w:proofErr w:type="spellStart"/>
            <w:r w:rsidRPr="00E15646">
              <w:t>lasiocarpa</w:t>
            </w:r>
            <w:proofErr w:type="spellEnd"/>
          </w:p>
        </w:tc>
        <w:tc>
          <w:tcPr>
            <w:tcW w:w="1860" w:type="dxa"/>
            <w:shd w:val="clear" w:color="auto" w:fill="auto"/>
          </w:tcPr>
          <w:p w:rsidRPr="00E15646" w:rsidR="00E15646" w:rsidP="00F2155B" w:rsidRDefault="00E15646" w14:paraId="20D2C498" w14:textId="77777777">
            <w:r w:rsidRPr="00E15646">
              <w:t>Subalpine fir</w:t>
            </w:r>
          </w:p>
        </w:tc>
        <w:tc>
          <w:tcPr>
            <w:tcW w:w="1956" w:type="dxa"/>
            <w:shd w:val="clear" w:color="auto" w:fill="auto"/>
          </w:tcPr>
          <w:p w:rsidRPr="00E15646" w:rsidR="00E15646" w:rsidP="00F2155B" w:rsidRDefault="00E15646" w14:paraId="41030C0D" w14:textId="77777777">
            <w:r w:rsidRPr="00E15646">
              <w:t>Mid-Upper</w:t>
            </w:r>
          </w:p>
        </w:tc>
      </w:tr>
      <w:tr w:rsidRPr="00E15646" w:rsidR="00E15646" w:rsidTr="00E15646" w14:paraId="6CE71204" w14:textId="77777777">
        <w:tc>
          <w:tcPr>
            <w:tcW w:w="1104" w:type="dxa"/>
            <w:shd w:val="clear" w:color="auto" w:fill="auto"/>
          </w:tcPr>
          <w:p w:rsidRPr="00E15646" w:rsidR="00E15646" w:rsidP="00F2155B" w:rsidRDefault="00E15646" w14:paraId="3B28912D" w14:textId="77777777">
            <w:pPr>
              <w:rPr>
                <w:bCs/>
              </w:rPr>
            </w:pPr>
            <w:r w:rsidRPr="00E15646">
              <w:rPr>
                <w:bCs/>
              </w:rPr>
              <w:t>ABCO</w:t>
            </w:r>
          </w:p>
        </w:tc>
        <w:tc>
          <w:tcPr>
            <w:tcW w:w="2556" w:type="dxa"/>
            <w:shd w:val="clear" w:color="auto" w:fill="auto"/>
          </w:tcPr>
          <w:p w:rsidRPr="00E15646" w:rsidR="00E15646" w:rsidP="00F2155B" w:rsidRDefault="00E15646" w14:paraId="7C3CC36D" w14:textId="77777777">
            <w:proofErr w:type="spellStart"/>
            <w:r w:rsidRPr="00E15646">
              <w:t>Abies</w:t>
            </w:r>
            <w:proofErr w:type="spellEnd"/>
            <w:r w:rsidRPr="00E15646">
              <w:t xml:space="preserve"> </w:t>
            </w:r>
            <w:proofErr w:type="spellStart"/>
            <w:r w:rsidRPr="00E15646">
              <w:t>concolor</w:t>
            </w:r>
            <w:proofErr w:type="spellEnd"/>
          </w:p>
        </w:tc>
        <w:tc>
          <w:tcPr>
            <w:tcW w:w="1860" w:type="dxa"/>
            <w:shd w:val="clear" w:color="auto" w:fill="auto"/>
          </w:tcPr>
          <w:p w:rsidRPr="00E15646" w:rsidR="00E15646" w:rsidP="00F2155B" w:rsidRDefault="00E15646" w14:paraId="46A9566F" w14:textId="77777777">
            <w:r w:rsidRPr="00E15646">
              <w:t>White fir</w:t>
            </w:r>
          </w:p>
        </w:tc>
        <w:tc>
          <w:tcPr>
            <w:tcW w:w="1956" w:type="dxa"/>
            <w:shd w:val="clear" w:color="auto" w:fill="auto"/>
          </w:tcPr>
          <w:p w:rsidRPr="00E15646" w:rsidR="00E15646" w:rsidP="00F2155B" w:rsidRDefault="00E15646" w14:paraId="2A2F731F" w14:textId="77777777">
            <w:r w:rsidRPr="00E15646">
              <w:t>Mid-Upper</w:t>
            </w:r>
          </w:p>
        </w:tc>
      </w:tr>
    </w:tbl>
    <w:p w:rsidR="00E15646" w:rsidP="00E15646" w:rsidRDefault="00E15646" w14:paraId="4EF5EE65" w14:textId="77777777"/>
    <w:p w:rsidR="00E15646" w:rsidP="00E15646" w:rsidRDefault="00E15646" w14:paraId="6EB0C62A" w14:textId="77777777">
      <w:pPr>
        <w:pStyle w:val="SClassInfoPara"/>
      </w:pPr>
      <w:r>
        <w:t>Description</w:t>
      </w:r>
    </w:p>
    <w:p w:rsidR="00E15646" w:rsidP="00E15646" w:rsidRDefault="6B284A55" w14:paraId="7C4A13A0" w14:textId="6CBC8BC0">
      <w:r>
        <w:t xml:space="preserve">Aspen 5-16" dominate with conifer understory up to co-dominance: 80% aspen </w:t>
      </w:r>
      <w:proofErr w:type="spellStart"/>
      <w:r>
        <w:t>overstory</w:t>
      </w:r>
      <w:proofErr w:type="spellEnd"/>
      <w:r>
        <w:t>. Conifers (e</w:t>
      </w:r>
      <w:r w:rsidR="00062390">
        <w:t>.g.,</w:t>
      </w:r>
      <w:r>
        <w:t xml:space="preserve"> Douglas-fir) are assumed more resistant to fire than aspen and will </w:t>
      </w:r>
      <w:proofErr w:type="gramStart"/>
      <w:r>
        <w:t>likely cause</w:t>
      </w:r>
      <w:proofErr w:type="gramEnd"/>
      <w:r>
        <w:t xml:space="preserve"> the progressive suppression of aspen.</w:t>
      </w:r>
    </w:p>
    <w:p w:rsidR="6B284A55" w:rsidP="6B284A55" w:rsidRDefault="6B284A55" w14:paraId="3AEF1E4C" w14:textId="6B7A5A0A"/>
    <w:p>
      <w:r>
        <w:rPr>
          <w:i/>
          <w:u w:val="single"/>
        </w:rPr>
        <w:t>Maximum Tree Size Class</w:t>
      </w:r>
      <w:br/>
      <w:r>
        <w:t>Large 21-33" DBH</w:t>
      </w:r>
    </w:p>
    <w:p w:rsidR="00E15646" w:rsidP="00E15646" w:rsidRDefault="00E15646" w14:paraId="726BCDDD" w14:textId="77777777">
      <w:pPr>
        <w:pStyle w:val="InfoPara"/>
        <w:pBdr>
          <w:top w:val="single" w:color="auto" w:sz="4" w:space="1"/>
        </w:pBdr>
      </w:pPr>
      <w:r xmlns:w="http://schemas.openxmlformats.org/wordprocessingml/2006/main">
        <w:t>Class E</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15646" w:rsidP="00E15646" w:rsidRDefault="00E15646" w14:paraId="67BC980E" w14:textId="77777777"/>
    <w:p w:rsidR="00E15646" w:rsidP="00E15646" w:rsidRDefault="00E15646" w14:paraId="5844734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1860"/>
        <w:gridCol w:w="1956"/>
      </w:tblGrid>
      <w:tr w:rsidRPr="00E15646" w:rsidR="00E15646" w:rsidTr="00E15646" w14:paraId="6996435D" w14:textId="77777777">
        <w:tc>
          <w:tcPr>
            <w:tcW w:w="1104" w:type="dxa"/>
            <w:tcBorders>
              <w:top w:val="single" w:color="auto" w:sz="2" w:space="0"/>
              <w:bottom w:val="single" w:color="000000" w:sz="12" w:space="0"/>
            </w:tcBorders>
            <w:shd w:val="clear" w:color="auto" w:fill="auto"/>
          </w:tcPr>
          <w:p w:rsidRPr="00E15646" w:rsidR="00E15646" w:rsidP="00EF2936" w:rsidRDefault="00E15646" w14:paraId="6E03DECC" w14:textId="77777777">
            <w:pPr>
              <w:rPr>
                <w:b/>
                <w:bCs/>
              </w:rPr>
            </w:pPr>
            <w:r w:rsidRPr="00E15646">
              <w:rPr>
                <w:b/>
                <w:bCs/>
              </w:rPr>
              <w:t>Symbol</w:t>
            </w:r>
          </w:p>
        </w:tc>
        <w:tc>
          <w:tcPr>
            <w:tcW w:w="2556" w:type="dxa"/>
            <w:tcBorders>
              <w:top w:val="single" w:color="auto" w:sz="2" w:space="0"/>
              <w:bottom w:val="single" w:color="000000" w:sz="12" w:space="0"/>
            </w:tcBorders>
            <w:shd w:val="clear" w:color="auto" w:fill="auto"/>
          </w:tcPr>
          <w:p w:rsidRPr="00E15646" w:rsidR="00E15646" w:rsidP="00EF2936" w:rsidRDefault="00E15646" w14:paraId="2DFA1936" w14:textId="77777777">
            <w:pPr>
              <w:rPr>
                <w:b/>
                <w:bCs/>
              </w:rPr>
            </w:pPr>
            <w:r w:rsidRPr="00E15646">
              <w:rPr>
                <w:b/>
                <w:bCs/>
              </w:rPr>
              <w:t>Scientific Name</w:t>
            </w:r>
          </w:p>
        </w:tc>
        <w:tc>
          <w:tcPr>
            <w:tcW w:w="1860" w:type="dxa"/>
            <w:tcBorders>
              <w:top w:val="single" w:color="auto" w:sz="2" w:space="0"/>
              <w:bottom w:val="single" w:color="000000" w:sz="12" w:space="0"/>
            </w:tcBorders>
            <w:shd w:val="clear" w:color="auto" w:fill="auto"/>
          </w:tcPr>
          <w:p w:rsidRPr="00E15646" w:rsidR="00E15646" w:rsidP="00EF2936" w:rsidRDefault="00E15646" w14:paraId="79222936" w14:textId="77777777">
            <w:pPr>
              <w:rPr>
                <w:b/>
                <w:bCs/>
              </w:rPr>
            </w:pPr>
            <w:r w:rsidRPr="00E15646">
              <w:rPr>
                <w:b/>
                <w:bCs/>
              </w:rPr>
              <w:t>Common Name</w:t>
            </w:r>
          </w:p>
        </w:tc>
        <w:tc>
          <w:tcPr>
            <w:tcW w:w="1956" w:type="dxa"/>
            <w:tcBorders>
              <w:top w:val="single" w:color="auto" w:sz="2" w:space="0"/>
              <w:bottom w:val="single" w:color="000000" w:sz="12" w:space="0"/>
            </w:tcBorders>
            <w:shd w:val="clear" w:color="auto" w:fill="auto"/>
          </w:tcPr>
          <w:p w:rsidRPr="00E15646" w:rsidR="00E15646" w:rsidP="00EF2936" w:rsidRDefault="00E15646" w14:paraId="23EDB35A" w14:textId="77777777">
            <w:pPr>
              <w:rPr>
                <w:b/>
                <w:bCs/>
              </w:rPr>
            </w:pPr>
            <w:r w:rsidRPr="00E15646">
              <w:rPr>
                <w:b/>
                <w:bCs/>
              </w:rPr>
              <w:t>Canopy Position</w:t>
            </w:r>
          </w:p>
        </w:tc>
      </w:tr>
      <w:tr w:rsidRPr="00E15646" w:rsidR="00E15646" w:rsidTr="00E15646" w14:paraId="36FFD27D" w14:textId="77777777">
        <w:tc>
          <w:tcPr>
            <w:tcW w:w="1104" w:type="dxa"/>
            <w:tcBorders>
              <w:top w:val="single" w:color="000000" w:sz="12" w:space="0"/>
            </w:tcBorders>
            <w:shd w:val="clear" w:color="auto" w:fill="auto"/>
          </w:tcPr>
          <w:p w:rsidRPr="00E15646" w:rsidR="00E15646" w:rsidP="00EF2936" w:rsidRDefault="00E15646" w14:paraId="3B63812E" w14:textId="77777777">
            <w:pPr>
              <w:rPr>
                <w:bCs/>
              </w:rPr>
            </w:pPr>
            <w:r w:rsidRPr="00E15646">
              <w:rPr>
                <w:bCs/>
              </w:rPr>
              <w:lastRenderedPageBreak/>
              <w:t>PSME</w:t>
            </w:r>
          </w:p>
        </w:tc>
        <w:tc>
          <w:tcPr>
            <w:tcW w:w="2556" w:type="dxa"/>
            <w:tcBorders>
              <w:top w:val="single" w:color="000000" w:sz="12" w:space="0"/>
            </w:tcBorders>
            <w:shd w:val="clear" w:color="auto" w:fill="auto"/>
          </w:tcPr>
          <w:p w:rsidRPr="00E15646" w:rsidR="00E15646" w:rsidP="00EF2936" w:rsidRDefault="00E15646" w14:paraId="750AD93C" w14:textId="77777777">
            <w:proofErr w:type="spellStart"/>
            <w:r w:rsidRPr="00E15646">
              <w:t>Pseudotsuga</w:t>
            </w:r>
            <w:proofErr w:type="spellEnd"/>
            <w:r w:rsidRPr="00E15646">
              <w:t xml:space="preserve"> </w:t>
            </w:r>
            <w:proofErr w:type="spellStart"/>
            <w:r w:rsidRPr="00E15646">
              <w:t>menziesii</w:t>
            </w:r>
            <w:proofErr w:type="spellEnd"/>
          </w:p>
        </w:tc>
        <w:tc>
          <w:tcPr>
            <w:tcW w:w="1860" w:type="dxa"/>
            <w:tcBorders>
              <w:top w:val="single" w:color="000000" w:sz="12" w:space="0"/>
            </w:tcBorders>
            <w:shd w:val="clear" w:color="auto" w:fill="auto"/>
          </w:tcPr>
          <w:p w:rsidRPr="00E15646" w:rsidR="00E15646" w:rsidP="00EF2936" w:rsidRDefault="00E15646" w14:paraId="064A40A0" w14:textId="77777777">
            <w:r w:rsidRPr="00E15646">
              <w:t>Douglas-fir</w:t>
            </w:r>
          </w:p>
        </w:tc>
        <w:tc>
          <w:tcPr>
            <w:tcW w:w="1956" w:type="dxa"/>
            <w:tcBorders>
              <w:top w:val="single" w:color="000000" w:sz="12" w:space="0"/>
            </w:tcBorders>
            <w:shd w:val="clear" w:color="auto" w:fill="auto"/>
          </w:tcPr>
          <w:p w:rsidRPr="00E15646" w:rsidR="00E15646" w:rsidP="00EF2936" w:rsidRDefault="00E15646" w14:paraId="5F16D771" w14:textId="77777777">
            <w:r w:rsidRPr="00E15646">
              <w:t>Upper</w:t>
            </w:r>
          </w:p>
        </w:tc>
      </w:tr>
      <w:tr w:rsidRPr="00E15646" w:rsidR="00E15646" w:rsidTr="00E15646" w14:paraId="04DFDE7A" w14:textId="77777777">
        <w:tc>
          <w:tcPr>
            <w:tcW w:w="1104" w:type="dxa"/>
            <w:shd w:val="clear" w:color="auto" w:fill="auto"/>
          </w:tcPr>
          <w:p w:rsidRPr="00E15646" w:rsidR="00E15646" w:rsidP="00EF2936" w:rsidRDefault="00E15646" w14:paraId="71AFCFCE" w14:textId="77777777">
            <w:pPr>
              <w:rPr>
                <w:bCs/>
              </w:rPr>
            </w:pPr>
            <w:r w:rsidRPr="00E15646">
              <w:rPr>
                <w:bCs/>
              </w:rPr>
              <w:t>ABLA</w:t>
            </w:r>
          </w:p>
        </w:tc>
        <w:tc>
          <w:tcPr>
            <w:tcW w:w="2556" w:type="dxa"/>
            <w:shd w:val="clear" w:color="auto" w:fill="auto"/>
          </w:tcPr>
          <w:p w:rsidRPr="00E15646" w:rsidR="00E15646" w:rsidP="00EF2936" w:rsidRDefault="00E15646" w14:paraId="303C91DB" w14:textId="77777777">
            <w:proofErr w:type="spellStart"/>
            <w:r w:rsidRPr="00E15646">
              <w:t>Abies</w:t>
            </w:r>
            <w:proofErr w:type="spellEnd"/>
            <w:r w:rsidRPr="00E15646">
              <w:t xml:space="preserve"> </w:t>
            </w:r>
            <w:proofErr w:type="spellStart"/>
            <w:r w:rsidRPr="00E15646">
              <w:t>lasiocarpa</w:t>
            </w:r>
            <w:proofErr w:type="spellEnd"/>
          </w:p>
        </w:tc>
        <w:tc>
          <w:tcPr>
            <w:tcW w:w="1860" w:type="dxa"/>
            <w:shd w:val="clear" w:color="auto" w:fill="auto"/>
          </w:tcPr>
          <w:p w:rsidRPr="00E15646" w:rsidR="00E15646" w:rsidP="00EF2936" w:rsidRDefault="00E15646" w14:paraId="4CC1E256" w14:textId="77777777">
            <w:r w:rsidRPr="00E15646">
              <w:t>Subalpine fir</w:t>
            </w:r>
          </w:p>
        </w:tc>
        <w:tc>
          <w:tcPr>
            <w:tcW w:w="1956" w:type="dxa"/>
            <w:shd w:val="clear" w:color="auto" w:fill="auto"/>
          </w:tcPr>
          <w:p w:rsidRPr="00E15646" w:rsidR="00E15646" w:rsidP="00EF2936" w:rsidRDefault="00E15646" w14:paraId="6A15481A" w14:textId="77777777">
            <w:r w:rsidRPr="00E15646">
              <w:t>Upper</w:t>
            </w:r>
          </w:p>
        </w:tc>
      </w:tr>
      <w:tr w:rsidRPr="00E15646" w:rsidR="00E15646" w:rsidTr="00E15646" w14:paraId="4B3F7562" w14:textId="77777777">
        <w:tc>
          <w:tcPr>
            <w:tcW w:w="1104" w:type="dxa"/>
            <w:shd w:val="clear" w:color="auto" w:fill="auto"/>
          </w:tcPr>
          <w:p w:rsidRPr="00E15646" w:rsidR="00E15646" w:rsidP="00EF2936" w:rsidRDefault="00E15646" w14:paraId="2BD05C8C" w14:textId="77777777">
            <w:pPr>
              <w:rPr>
                <w:bCs/>
              </w:rPr>
            </w:pPr>
            <w:r w:rsidRPr="00E15646">
              <w:rPr>
                <w:bCs/>
              </w:rPr>
              <w:t>ABCO</w:t>
            </w:r>
          </w:p>
        </w:tc>
        <w:tc>
          <w:tcPr>
            <w:tcW w:w="2556" w:type="dxa"/>
            <w:shd w:val="clear" w:color="auto" w:fill="auto"/>
          </w:tcPr>
          <w:p w:rsidRPr="00E15646" w:rsidR="00E15646" w:rsidP="00EF2936" w:rsidRDefault="00E15646" w14:paraId="7CDF5CDC" w14:textId="77777777">
            <w:proofErr w:type="spellStart"/>
            <w:r w:rsidRPr="00E15646">
              <w:t>Abies</w:t>
            </w:r>
            <w:proofErr w:type="spellEnd"/>
            <w:r w:rsidRPr="00E15646">
              <w:t xml:space="preserve"> </w:t>
            </w:r>
            <w:proofErr w:type="spellStart"/>
            <w:r w:rsidRPr="00E15646">
              <w:t>concolor</w:t>
            </w:r>
            <w:proofErr w:type="spellEnd"/>
          </w:p>
        </w:tc>
        <w:tc>
          <w:tcPr>
            <w:tcW w:w="1860" w:type="dxa"/>
            <w:shd w:val="clear" w:color="auto" w:fill="auto"/>
          </w:tcPr>
          <w:p w:rsidRPr="00E15646" w:rsidR="00E15646" w:rsidP="00EF2936" w:rsidRDefault="00E15646" w14:paraId="7F1083E3" w14:textId="77777777">
            <w:r w:rsidRPr="00E15646">
              <w:t>White fir</w:t>
            </w:r>
          </w:p>
        </w:tc>
        <w:tc>
          <w:tcPr>
            <w:tcW w:w="1956" w:type="dxa"/>
            <w:shd w:val="clear" w:color="auto" w:fill="auto"/>
          </w:tcPr>
          <w:p w:rsidRPr="00E15646" w:rsidR="00E15646" w:rsidP="00EF2936" w:rsidRDefault="00E15646" w14:paraId="10EBEC6B" w14:textId="77777777">
            <w:r w:rsidRPr="00E15646">
              <w:t>Upper</w:t>
            </w:r>
          </w:p>
        </w:tc>
      </w:tr>
      <w:tr w:rsidRPr="00E15646" w:rsidR="00E15646" w:rsidTr="00E15646" w14:paraId="18DDD700" w14:textId="77777777">
        <w:tc>
          <w:tcPr>
            <w:tcW w:w="1104" w:type="dxa"/>
            <w:shd w:val="clear" w:color="auto" w:fill="auto"/>
          </w:tcPr>
          <w:p w:rsidRPr="00E15646" w:rsidR="00E15646" w:rsidP="00EF2936" w:rsidRDefault="00E15646" w14:paraId="0BD93453" w14:textId="77777777">
            <w:pPr>
              <w:rPr>
                <w:bCs/>
              </w:rPr>
            </w:pPr>
            <w:r w:rsidRPr="00E15646">
              <w:rPr>
                <w:bCs/>
              </w:rPr>
              <w:t>POTR5</w:t>
            </w:r>
          </w:p>
        </w:tc>
        <w:tc>
          <w:tcPr>
            <w:tcW w:w="2556" w:type="dxa"/>
            <w:shd w:val="clear" w:color="auto" w:fill="auto"/>
          </w:tcPr>
          <w:p w:rsidRPr="00E15646" w:rsidR="00E15646" w:rsidP="00EF2936" w:rsidRDefault="00E15646" w14:paraId="67C1486F" w14:textId="77777777">
            <w:proofErr w:type="spellStart"/>
            <w:r w:rsidRPr="00E15646">
              <w:t>Populus</w:t>
            </w:r>
            <w:proofErr w:type="spellEnd"/>
            <w:r w:rsidRPr="00E15646">
              <w:t xml:space="preserve"> </w:t>
            </w:r>
            <w:proofErr w:type="spellStart"/>
            <w:r w:rsidRPr="00E15646">
              <w:t>tremuloides</w:t>
            </w:r>
            <w:proofErr w:type="spellEnd"/>
          </w:p>
        </w:tc>
        <w:tc>
          <w:tcPr>
            <w:tcW w:w="1860" w:type="dxa"/>
            <w:shd w:val="clear" w:color="auto" w:fill="auto"/>
          </w:tcPr>
          <w:p w:rsidRPr="00E15646" w:rsidR="00E15646" w:rsidP="00EF2936" w:rsidRDefault="00E15646" w14:paraId="252B445D" w14:textId="77777777">
            <w:r w:rsidRPr="00E15646">
              <w:t>Quaking aspen</w:t>
            </w:r>
          </w:p>
        </w:tc>
        <w:tc>
          <w:tcPr>
            <w:tcW w:w="1956" w:type="dxa"/>
            <w:shd w:val="clear" w:color="auto" w:fill="auto"/>
          </w:tcPr>
          <w:p w:rsidRPr="00E15646" w:rsidR="00E15646" w:rsidP="00EF2936" w:rsidRDefault="00E15646" w14:paraId="018D4DA9" w14:textId="77777777">
            <w:r w:rsidRPr="00E15646">
              <w:t>Middle</w:t>
            </w:r>
          </w:p>
        </w:tc>
      </w:tr>
    </w:tbl>
    <w:p w:rsidR="00E15646" w:rsidP="00E15646" w:rsidRDefault="00E15646" w14:paraId="0D995396" w14:textId="77777777"/>
    <w:p w:rsidR="00E15646" w:rsidP="00E15646" w:rsidRDefault="00E15646" w14:paraId="46A76AB4" w14:textId="77777777">
      <w:pPr>
        <w:pStyle w:val="SClassInfoPara"/>
      </w:pPr>
      <w:r>
        <w:t>Description</w:t>
      </w:r>
    </w:p>
    <w:p w:rsidR="00E15646" w:rsidP="00E15646" w:rsidRDefault="006C238C" w14:paraId="4F8DC312" w14:textId="39085E03">
      <w:r>
        <w:t>L</w:t>
      </w:r>
      <w:r w:rsidRPr="00B121A9">
        <w:t xml:space="preserve">arge-diameter </w:t>
      </w:r>
      <w:r>
        <w:t>c</w:t>
      </w:r>
      <w:r w:rsidR="6B284A55">
        <w:t xml:space="preserve">onifers dominate. Aspen </w:t>
      </w:r>
      <w:r w:rsidR="00062390">
        <w:t>&gt;</w:t>
      </w:r>
      <w:r w:rsidR="6B284A55">
        <w:t>16in, mixed conifer</w:t>
      </w:r>
      <w:r w:rsidR="00187469">
        <w:t>,</w:t>
      </w:r>
      <w:r w:rsidR="6B284A55">
        <w:t xml:space="preserve"> mixed sizes, main </w:t>
      </w:r>
      <w:proofErr w:type="spellStart"/>
      <w:r w:rsidR="6B284A55">
        <w:t>overstory</w:t>
      </w:r>
      <w:proofErr w:type="spellEnd"/>
      <w:r w:rsidR="6B284A55">
        <w:t xml:space="preserve"> is conifers</w:t>
      </w:r>
      <w:r w:rsidR="00062390">
        <w:t>, &gt;</w:t>
      </w:r>
      <w:r w:rsidR="6B284A55">
        <w:t xml:space="preserve">50% conifer in the </w:t>
      </w:r>
      <w:proofErr w:type="spellStart"/>
      <w:r w:rsidR="6B284A55">
        <w:t>overstory</w:t>
      </w:r>
      <w:proofErr w:type="spellEnd"/>
      <w:r w:rsidR="6B284A55">
        <w:t xml:space="preserve">. </w:t>
      </w:r>
    </w:p>
    <w:p w:rsidR="00E15646" w:rsidP="00E15646" w:rsidRDefault="00E15646" w14:paraId="2A82FEE7"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Mid1:CLS</w:t>
            </w:r>
          </w:p>
        </w:tc>
        <w:tc>
          <w:p>
            <w:pPr>
              <w:jc w:val="center"/>
            </w:pPr>
            <w:r>
              <w:rPr>
                <w:sz w:val="20"/>
              </w:rPr>
              <w:t>40</w:t>
            </w:r>
          </w:p>
        </w:tc>
        <w:tc>
          <w:p>
            <w:pPr>
              <w:jc w:val="center"/>
            </w:pPr>
            <w:r>
              <w:rPr>
                <w:sz w:val="20"/>
              </w:rPr>
              <w:t>Late1:ALL</w:t>
            </w:r>
          </w:p>
        </w:tc>
        <w:tc>
          <w:p>
            <w:pPr>
              <w:jc w:val="center"/>
            </w:pPr>
            <w:r>
              <w:rPr>
                <w:sz w:val="20"/>
              </w:rPr>
              <w:t>79</w:t>
            </w:r>
          </w:p>
        </w:tc>
      </w:tr>
      <w:tr>
        <w:tc>
          <w:p>
            <w:pPr>
              <w:jc w:val="center"/>
            </w:pPr>
            <w:r>
              <w:rPr>
                <w:sz w:val="20"/>
              </w:rPr>
              <w:t>Mid2:CLS</w:t>
            </w:r>
          </w:p>
        </w:tc>
        <w:tc>
          <w:p>
            <w:pPr>
              <w:jc w:val="center"/>
            </w:pPr>
            <w:r>
              <w:rPr>
                <w:sz w:val="20"/>
              </w:rPr>
              <w:t>80</w:t>
            </w:r>
          </w:p>
        </w:tc>
        <w:tc>
          <w:p>
            <w:pPr>
              <w:jc w:val="center"/>
            </w:pPr>
            <w:r>
              <w:rPr>
                <w:sz w:val="20"/>
              </w:rPr>
              <w:t>Mid2:CLS</w:t>
            </w:r>
          </w:p>
        </w:tc>
        <w:tc>
          <w:p>
            <w:pPr>
              <w:jc w:val="center"/>
            </w:pPr>
            <w:r>
              <w:rPr>
                <w:sz w:val="20"/>
              </w:rPr>
              <w:t>999</w:t>
            </w:r>
          </w:p>
        </w:tc>
      </w:tr>
      <w:tr>
        <w:tc>
          <w:p>
            <w:pPr>
              <w:jc w:val="center"/>
            </w:pPr>
            <w:r>
              <w:rPr>
                <w:sz w:val="20"/>
              </w:rPr>
              <w:t>Late1:ALL</w:t>
            </w:r>
          </w:p>
        </w:tc>
        <w:tc>
          <w:p>
            <w:pPr>
              <w:jc w:val="center"/>
            </w:pPr>
            <w:r>
              <w:rPr>
                <w:sz w:val="20"/>
              </w:rPr>
              <w:t>80</w:t>
            </w:r>
          </w:p>
        </w:tc>
        <w:tc>
          <w:p>
            <w:pPr>
              <w:jc w:val="center"/>
            </w:pPr>
            <w:r>
              <w:rPr>
                <w:sz w:val="20"/>
              </w:rPr>
              <w:t>Late1:CLS</w:t>
            </w:r>
          </w:p>
        </w:tc>
        <w:tc>
          <w:p>
            <w:pPr>
              <w:jc w:val="center"/>
            </w:pPr>
            <w:r>
              <w:rPr>
                <w:sz w:val="20"/>
              </w:rPr>
              <w:t>149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Mid2:CLS</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Mid2:CLS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Mid2:CLS</w:t>
            </w:r>
          </w:p>
        </w:tc>
        <w:tc>
          <w:p>
            <w:pPr>
              <w:jc w:val="center"/>
            </w:pPr>
            <w:r>
              <w:rPr>
                <w:sz w:val="20"/>
              </w:rPr>
              <w:t>Mid2:CLS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Late1:ALL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15646" w:rsidP="00E15646" w:rsidRDefault="00E15646" w14:paraId="60985EAF" w14:textId="77777777">
      <w:r>
        <w:t>Baker, F.S. 1925. Aspen in the Central Rocky Mountain Region. USDA Department Bulletin 1291: 1-47.</w:t>
      </w:r>
    </w:p>
    <w:p w:rsidR="00E15646" w:rsidP="00E15646" w:rsidRDefault="00E15646" w14:paraId="6DC2C4ED" w14:textId="77777777"/>
    <w:p w:rsidR="00E15646" w:rsidP="00E15646" w:rsidRDefault="00E15646" w14:paraId="30AB6832" w14:textId="77777777">
      <w:proofErr w:type="spellStart"/>
      <w:r>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E15646" w:rsidP="00E15646" w:rsidRDefault="00E15646" w14:paraId="373C813A" w14:textId="77777777"/>
    <w:p w:rsidR="00E15646" w:rsidP="00E15646" w:rsidRDefault="00E15646" w14:paraId="52FF2D40" w14:textId="77777777">
      <w:proofErr w:type="spellStart"/>
      <w:r>
        <w:t>Bartos</w:t>
      </w:r>
      <w:proofErr w:type="spellEnd"/>
      <w:r>
        <w:t>, D. L. and R. B. Campbell, Jr. 1998. Decline of Quaking Aspen in the Interior West – Examples from Utah. Rangelands, 20(1): 17-24.</w:t>
      </w:r>
    </w:p>
    <w:p w:rsidR="00E15646" w:rsidP="00E15646" w:rsidRDefault="00E15646" w14:paraId="3EECF8CE" w14:textId="77777777"/>
    <w:p w:rsidR="00E15646" w:rsidP="00E15646" w:rsidRDefault="00E15646" w14:paraId="420667F6" w14:textId="77777777">
      <w:r>
        <w:t xml:space="preserve">Bradley, A.E., N.V. </w:t>
      </w:r>
      <w:proofErr w:type="spellStart"/>
      <w:r>
        <w:t>Noste</w:t>
      </w:r>
      <w:proofErr w:type="spellEnd"/>
      <w:r>
        <w:t>, N.V. and W.C. Fischer. 1992. Fire Ecology of Forests and Woodlands in Utah. GTR-INT-287. Ogden, UT: USDA Forest Service, Intermountain Research Station. 128 p.</w:t>
      </w:r>
    </w:p>
    <w:p w:rsidR="00E15646" w:rsidP="00E15646" w:rsidRDefault="00E15646" w14:paraId="584F1013" w14:textId="77777777"/>
    <w:p w:rsidR="00E15646" w:rsidP="00E15646" w:rsidRDefault="00E15646" w14:paraId="0FA983F2" w14:textId="77777777">
      <w:r>
        <w:t xml:space="preserve">Bradley, Anne E., W. C. Fischer, and N. V. </w:t>
      </w:r>
      <w:proofErr w:type="spellStart"/>
      <w:r>
        <w:t>Noste</w:t>
      </w:r>
      <w:proofErr w:type="spellEnd"/>
      <w:r>
        <w:t xml:space="preserve">. 1992. Fire Ecology of the Forest Habitat Types of Eastern Idaho and Western </w:t>
      </w:r>
      <w:r w:rsidR="002D6C60">
        <w:t>Wyoming</w:t>
      </w:r>
      <w:r>
        <w:t>. GTR- INT-290. Ogden, UT: USDA Forest Service, Intermountain Research Station. 92 pp.</w:t>
      </w:r>
    </w:p>
    <w:p w:rsidR="00E15646" w:rsidP="00E15646" w:rsidRDefault="00E15646" w14:paraId="6ECBF1F0" w14:textId="77777777"/>
    <w:p w:rsidR="00E15646" w:rsidP="00E15646" w:rsidRDefault="00E15646" w14:paraId="59EB1528" w14:textId="77777777">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E15646" w:rsidP="00E15646" w:rsidRDefault="00E15646" w14:paraId="6866858A" w14:textId="77777777"/>
    <w:p w:rsidR="00E15646" w:rsidP="00E15646" w:rsidRDefault="00E15646" w14:paraId="1302AD60" w14:textId="77777777">
      <w:r>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E15646" w:rsidP="00E15646" w:rsidRDefault="00E15646" w14:paraId="776A3526" w14:textId="77777777"/>
    <w:p w:rsidR="00E15646" w:rsidP="00E15646" w:rsidRDefault="00E15646" w14:paraId="00BBFE0F" w14:textId="77777777">
      <w:r>
        <w:t xml:space="preserve">Campbell, R.B. and </w:t>
      </w:r>
      <w:proofErr w:type="spellStart"/>
      <w:r>
        <w:t>Bartos</w:t>
      </w:r>
      <w:proofErr w:type="spellEnd"/>
      <w:r>
        <w:t xml:space="preserve">, D.L. 2001. Objectives for Sustaining Biodiversity.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E15646" w:rsidP="00E15646" w:rsidRDefault="00E15646" w14:paraId="78FD8E43" w14:textId="77777777"/>
    <w:p w:rsidR="00E15646" w:rsidP="00E15646" w:rsidRDefault="00E15646" w14:paraId="7FCFD8CA" w14:textId="77777777">
      <w:proofErr w:type="spellStart"/>
      <w:r>
        <w:lastRenderedPageBreak/>
        <w:t>Debyle</w:t>
      </w:r>
      <w:proofErr w:type="spellEnd"/>
      <w:r>
        <w:t>, N.V., C.D. Bevins and W.C. Fisher. 1987. Wildfire occurrence in aspen in the interior western United States. Western Journal of Applied Forestry. 2: 73-76.</w:t>
      </w:r>
    </w:p>
    <w:p w:rsidR="00E15646" w:rsidP="00E15646" w:rsidRDefault="00E15646" w14:paraId="41D7CCBD" w14:textId="77777777"/>
    <w:p w:rsidR="00E15646" w:rsidP="00E15646" w:rsidRDefault="00E15646" w14:paraId="712287A2" w14:textId="77777777">
      <w:r>
        <w:t>Kay, C.E. 1997. Is aspen doomed? Journal of Forestry 95: 4-11.</w:t>
      </w:r>
    </w:p>
    <w:p w:rsidR="00E15646" w:rsidP="00E15646" w:rsidRDefault="00E15646" w14:paraId="545DC9C0" w14:textId="77777777"/>
    <w:p w:rsidR="00E15646" w:rsidP="00E15646" w:rsidRDefault="00E15646" w14:paraId="7E806A13" w14:textId="77777777">
      <w:r>
        <w:t xml:space="preserve">Kay, C. E. 2001. Evaluation of burned aspen communities in Jackson Hole, Wyoming.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E15646" w:rsidP="00E15646" w:rsidRDefault="00E15646" w14:paraId="6E554089" w14:textId="77777777"/>
    <w:p w:rsidR="00E15646" w:rsidP="00E15646" w:rsidRDefault="00E15646" w14:paraId="56D0ABA3" w14:textId="77777777">
      <w:r>
        <w:t xml:space="preserve">Kay, C.E. 2001. Long-term aspen </w:t>
      </w:r>
      <w:proofErr w:type="spellStart"/>
      <w:r>
        <w:t>exclosures</w:t>
      </w:r>
      <w:proofErr w:type="spellEnd"/>
      <w:r>
        <w:t xml:space="preserve"> in the Yellowstone ecosystem.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E15646" w:rsidP="00E15646" w:rsidRDefault="00E15646" w14:paraId="3F669C42" w14:textId="77777777"/>
    <w:p w:rsidR="00E15646" w:rsidP="00E15646" w:rsidRDefault="00E15646" w14:paraId="5DBD0F0A" w14:textId="77777777">
      <w:r>
        <w:t>Kay, C.E. 2001. Native burning in western North America: Implications for hardwood forest management. General Technical Report NE-274. USDA Forest Service, Northeast Research</w:t>
      </w:r>
    </w:p>
    <w:p w:rsidR="00E15646" w:rsidP="00E15646" w:rsidRDefault="00E15646" w14:paraId="0642965D" w14:textId="77777777">
      <w:r>
        <w:t>Station. 8 pp.</w:t>
      </w:r>
    </w:p>
    <w:p w:rsidR="00E15646" w:rsidP="00E15646" w:rsidRDefault="00E15646" w14:paraId="08CED4D9" w14:textId="77777777"/>
    <w:p w:rsidR="00E15646" w:rsidP="00E15646" w:rsidRDefault="00E15646" w14:paraId="7794DB8D" w14:textId="77777777">
      <w:proofErr w:type="spellStart"/>
      <w:r>
        <w:t>Mueggler</w:t>
      </w:r>
      <w:proofErr w:type="spellEnd"/>
      <w:r>
        <w:t>, W.F. 1988. Aspen Community Types of the Intermountain Region. USDA Forest Service, General Technical Report INT-250. 135 pp.</w:t>
      </w:r>
    </w:p>
    <w:p w:rsidR="00E15646" w:rsidP="00E15646" w:rsidRDefault="00E15646" w14:paraId="16545FC4" w14:textId="77777777"/>
    <w:p w:rsidR="00E15646" w:rsidP="00E15646" w:rsidRDefault="00E15646" w14:paraId="705867C8" w14:textId="77777777">
      <w:proofErr w:type="spellStart"/>
      <w:r>
        <w:t>Mueggler</w:t>
      </w:r>
      <w:proofErr w:type="spellEnd"/>
      <w:r>
        <w:t>, W.F. 1989. Age Distribution and Reproduction of Intermountain Aspen Stands. Western Journal of Applied Forestry, 4(2): 41-45.</w:t>
      </w:r>
    </w:p>
    <w:p w:rsidR="00E15646" w:rsidP="00E15646" w:rsidRDefault="00E15646" w14:paraId="3996CCA3" w14:textId="77777777"/>
    <w:p w:rsidR="00E15646" w:rsidP="00E15646" w:rsidRDefault="00E15646" w14:paraId="257D162A" w14:textId="77777777">
      <w:r>
        <w:t>NatureServe. 2007. International Ecological Classification Standard: Terrestrial Ecological Classifications. NatureServe Central Databases. Arlington, VA. Data current as of 10 February 2007.</w:t>
      </w:r>
    </w:p>
    <w:p w:rsidR="00E15646" w:rsidP="00E15646" w:rsidRDefault="00E15646" w14:paraId="5BC741B8" w14:textId="77777777"/>
    <w:p w:rsidR="00E15646" w:rsidP="00E15646" w:rsidRDefault="00E15646" w14:paraId="32803DEF" w14:textId="77777777">
      <w:proofErr w:type="spellStart"/>
      <w:r>
        <w:t>Romme</w:t>
      </w:r>
      <w:proofErr w:type="spellEnd"/>
      <w:r>
        <w:t xml:space="preserve">, W.H., M.L. Floyd, D. Hanna and J.S. </w:t>
      </w:r>
      <w:proofErr w:type="spellStart"/>
      <w:r>
        <w:t>Redders</w:t>
      </w:r>
      <w:proofErr w:type="spellEnd"/>
      <w:r>
        <w:t xml:space="preserve">. 1999. Landscape condition analysis for the </w:t>
      </w:r>
      <w:proofErr w:type="gramStart"/>
      <w:r>
        <w:t>South Central</w:t>
      </w:r>
      <w:proofErr w:type="gramEnd"/>
      <w:r>
        <w:t xml:space="preserve"> Highlands Section, southwestern Colorado &amp; northwestern New Mexico. Draft report to San Juan National Forest, Durango, Colorado.</w:t>
      </w:r>
    </w:p>
    <w:p w:rsidR="00E15646" w:rsidP="00E15646" w:rsidRDefault="00E15646" w14:paraId="24477FCA" w14:textId="77777777"/>
    <w:p w:rsidR="00E15646" w:rsidP="00E15646" w:rsidRDefault="00E15646" w14:paraId="03ED0AE1" w14:textId="77777777">
      <w:r>
        <w:t>Shepperd, W. D. 1990. A classification of quacking aspen in the central Rocky Mountains based on growth and stand characteristics. Western Journal of Applied Forestry 5: 69-75.</w:t>
      </w:r>
    </w:p>
    <w:p w:rsidR="00E15646" w:rsidP="00E15646" w:rsidRDefault="00E15646" w14:paraId="7F9129A8" w14:textId="77777777"/>
    <w:p w:rsidR="00E15646" w:rsidP="00E15646" w:rsidRDefault="00E15646" w14:paraId="1585611C" w14:textId="77777777">
      <w:r>
        <w:t>Shepperd, W.D. and E.W. Smith. 1993. The role of near-surface lateral roots in the life cycle of aspen in the central Rocky Mountains. Forest Ecology and Management 61: 157-160.</w:t>
      </w:r>
    </w:p>
    <w:p w:rsidR="00E15646" w:rsidP="00E15646" w:rsidRDefault="00E15646" w14:paraId="17161ADA" w14:textId="77777777"/>
    <w:p w:rsidR="00E15646" w:rsidP="00E15646" w:rsidRDefault="00E15646" w14:paraId="0C527C94" w14:textId="77777777">
      <w:r>
        <w:t xml:space="preserve">Shepperd, W.D.,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E15646" w:rsidP="00E15646" w:rsidRDefault="00E15646" w14:paraId="69C9F495" w14:textId="77777777"/>
    <w:p w:rsidR="00E15646" w:rsidP="00E15646" w:rsidRDefault="00E15646" w14:paraId="24904CC9" w14:textId="77777777">
      <w:r>
        <w:lastRenderedPageBreak/>
        <w:t xml:space="preserve">Shepperd, W. 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w:t>
      </w:r>
      <w:proofErr w:type="spellStart"/>
      <w:r>
        <w:t>Eskew</w:t>
      </w:r>
      <w:proofErr w:type="spellEnd"/>
      <w:r>
        <w:t>, compilers. 2001. Sustaining aspen in western landscapes: symposium proceedings; 13-15 June 2000; Grand Junction, CO. Proceedings. RMRS-P-18. Fort Collins, CO: USDA Forest Service, Rocky Mountain Research Station. 460 pp.</w:t>
      </w:r>
    </w:p>
    <w:p w:rsidR="00E15646" w:rsidP="00E15646" w:rsidRDefault="00E15646" w14:paraId="6F66FFF1" w14:textId="77777777"/>
    <w:p w:rsidR="00E15646" w:rsidP="00E15646" w:rsidRDefault="00E15646" w14:paraId="221FFA7A" w14:textId="77777777">
      <w:r>
        <w:t xml:space="preserve">Shepperd, W.D., D.L. </w:t>
      </w:r>
      <w:proofErr w:type="spellStart"/>
      <w:r>
        <w:t>Bartos</w:t>
      </w:r>
      <w:proofErr w:type="spellEnd"/>
      <w:r>
        <w:t xml:space="preserve"> and A.M. </w:t>
      </w:r>
      <w:proofErr w:type="spellStart"/>
      <w:r>
        <w:t>Stepen</w:t>
      </w:r>
      <w:proofErr w:type="spellEnd"/>
      <w:r>
        <w:t>. 2001. Above- and below-ground effects of aspen clonal regeneration and succession to conifers. Canadian Journal of Forest Resources; 31: 739-745.</w:t>
      </w:r>
    </w:p>
    <w:p w:rsidR="00E15646" w:rsidP="00E15646" w:rsidRDefault="00E15646" w14:paraId="3EF2C1D7" w14:textId="77777777"/>
    <w:p w:rsidR="00E15646" w:rsidP="00E15646" w:rsidRDefault="00E15646" w14:paraId="2372AEC8" w14:textId="77777777">
      <w:r>
        <w:t>USDA Forest Service. 2000. Properly Functioning Condition: Rapid Assessment Process (January 7, 2000 version). Intermountain Region, Ogden, UT. Unnumbered.</w:t>
      </w:r>
    </w:p>
    <w:p w:rsidR="00E15646" w:rsidP="00E15646" w:rsidRDefault="00E15646" w14:paraId="54BE9B0F" w14:textId="77777777"/>
    <w:p w:rsidR="00E15646" w:rsidP="00E15646" w:rsidRDefault="00E15646" w14:paraId="2DC10F36" w14:textId="77777777">
      <w:r>
        <w:t xml:space="preserve">Welsh, S.L, N.D. Atwood, S.L. Goodrich and L.C. Higgins. 2003. A Utah Flora, </w:t>
      </w:r>
      <w:proofErr w:type="gramStart"/>
      <w:r>
        <w:t>Third</w:t>
      </w:r>
      <w:proofErr w:type="gramEnd"/>
      <w:r>
        <w:t xml:space="preserve"> edition, revised. Print Services, Brigham Young University, Provo, UT. 912 pp.</w:t>
      </w:r>
    </w:p>
    <w:p w:rsidRPr="00A43E41" w:rsidR="004D5F12" w:rsidP="00E15646" w:rsidRDefault="004D5F12" w14:paraId="00D14F9A"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3EA55" w14:textId="77777777" w:rsidR="00DD737D" w:rsidRDefault="00DD737D">
      <w:r>
        <w:separator/>
      </w:r>
    </w:p>
  </w:endnote>
  <w:endnote w:type="continuationSeparator" w:id="0">
    <w:p w14:paraId="61C5109E" w14:textId="77777777" w:rsidR="00DD737D" w:rsidRDefault="00DD7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31E25" w14:textId="77777777" w:rsidR="00E15646" w:rsidRDefault="00E15646" w:rsidP="00E1564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D576F" w14:textId="77777777" w:rsidR="00DD737D" w:rsidRDefault="00DD737D">
      <w:r>
        <w:separator/>
      </w:r>
    </w:p>
  </w:footnote>
  <w:footnote w:type="continuationSeparator" w:id="0">
    <w:p w14:paraId="30AA8561" w14:textId="77777777" w:rsidR="00DD737D" w:rsidRDefault="00DD7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BC552" w14:textId="77777777" w:rsidR="00A43E41" w:rsidRDefault="00A43E41" w:rsidP="00E1564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646"/>
    <w:rsid w:val="000037B3"/>
    <w:rsid w:val="00005947"/>
    <w:rsid w:val="00006AF9"/>
    <w:rsid w:val="00013BD4"/>
    <w:rsid w:val="0001622F"/>
    <w:rsid w:val="00017E5D"/>
    <w:rsid w:val="0002152F"/>
    <w:rsid w:val="00023101"/>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390"/>
    <w:rsid w:val="00062E6C"/>
    <w:rsid w:val="00072EFC"/>
    <w:rsid w:val="000A204B"/>
    <w:rsid w:val="000A7972"/>
    <w:rsid w:val="000B5DA8"/>
    <w:rsid w:val="000B72C9"/>
    <w:rsid w:val="000C605F"/>
    <w:rsid w:val="000C6641"/>
    <w:rsid w:val="000D0A31"/>
    <w:rsid w:val="000D2569"/>
    <w:rsid w:val="000E473F"/>
    <w:rsid w:val="000E5817"/>
    <w:rsid w:val="000F009F"/>
    <w:rsid w:val="000F031B"/>
    <w:rsid w:val="000F0FE2"/>
    <w:rsid w:val="0010237B"/>
    <w:rsid w:val="00102923"/>
    <w:rsid w:val="00113A24"/>
    <w:rsid w:val="00114BB0"/>
    <w:rsid w:val="001164FC"/>
    <w:rsid w:val="00116D24"/>
    <w:rsid w:val="00116F8F"/>
    <w:rsid w:val="00125013"/>
    <w:rsid w:val="00125BD8"/>
    <w:rsid w:val="001368CB"/>
    <w:rsid w:val="00140332"/>
    <w:rsid w:val="0014188A"/>
    <w:rsid w:val="00147227"/>
    <w:rsid w:val="00153793"/>
    <w:rsid w:val="001675A9"/>
    <w:rsid w:val="00167CCD"/>
    <w:rsid w:val="001811F1"/>
    <w:rsid w:val="00187469"/>
    <w:rsid w:val="00190A7C"/>
    <w:rsid w:val="00191991"/>
    <w:rsid w:val="00191C68"/>
    <w:rsid w:val="001A0625"/>
    <w:rsid w:val="001A09C3"/>
    <w:rsid w:val="001A24C2"/>
    <w:rsid w:val="001C099D"/>
    <w:rsid w:val="001C2B3F"/>
    <w:rsid w:val="001C6795"/>
    <w:rsid w:val="001D2631"/>
    <w:rsid w:val="001D2AED"/>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F40"/>
    <w:rsid w:val="002904FF"/>
    <w:rsid w:val="002A2340"/>
    <w:rsid w:val="002A563D"/>
    <w:rsid w:val="002B45B7"/>
    <w:rsid w:val="002C0893"/>
    <w:rsid w:val="002C0B8B"/>
    <w:rsid w:val="002C1041"/>
    <w:rsid w:val="002C37E6"/>
    <w:rsid w:val="002D3EB3"/>
    <w:rsid w:val="002D418E"/>
    <w:rsid w:val="002D49EF"/>
    <w:rsid w:val="002D6C60"/>
    <w:rsid w:val="002D6F88"/>
    <w:rsid w:val="002F12E9"/>
    <w:rsid w:val="002F6E33"/>
    <w:rsid w:val="00300328"/>
    <w:rsid w:val="00301476"/>
    <w:rsid w:val="00301B7F"/>
    <w:rsid w:val="00304315"/>
    <w:rsid w:val="00307B93"/>
    <w:rsid w:val="003110AC"/>
    <w:rsid w:val="00313322"/>
    <w:rsid w:val="00320C6A"/>
    <w:rsid w:val="00320D5A"/>
    <w:rsid w:val="00323A93"/>
    <w:rsid w:val="003301EC"/>
    <w:rsid w:val="003379B5"/>
    <w:rsid w:val="0036004A"/>
    <w:rsid w:val="003616F2"/>
    <w:rsid w:val="00362A51"/>
    <w:rsid w:val="00363EEA"/>
    <w:rsid w:val="00367591"/>
    <w:rsid w:val="003706C4"/>
    <w:rsid w:val="0037120A"/>
    <w:rsid w:val="003A1EBD"/>
    <w:rsid w:val="003A3976"/>
    <w:rsid w:val="003B7824"/>
    <w:rsid w:val="003C4AA1"/>
    <w:rsid w:val="003C6CFB"/>
    <w:rsid w:val="003D4155"/>
    <w:rsid w:val="003E0D94"/>
    <w:rsid w:val="003E434C"/>
    <w:rsid w:val="003E4BEC"/>
    <w:rsid w:val="003F322E"/>
    <w:rsid w:val="00400D76"/>
    <w:rsid w:val="004016D3"/>
    <w:rsid w:val="004052F1"/>
    <w:rsid w:val="00412D14"/>
    <w:rsid w:val="00413292"/>
    <w:rsid w:val="00414CF5"/>
    <w:rsid w:val="004243CD"/>
    <w:rsid w:val="00437774"/>
    <w:rsid w:val="00437C6B"/>
    <w:rsid w:val="00444814"/>
    <w:rsid w:val="0045006E"/>
    <w:rsid w:val="00454BBA"/>
    <w:rsid w:val="00457B5F"/>
    <w:rsid w:val="00462F89"/>
    <w:rsid w:val="00464BB8"/>
    <w:rsid w:val="00465533"/>
    <w:rsid w:val="0047010D"/>
    <w:rsid w:val="004830F3"/>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2636"/>
    <w:rsid w:val="00522705"/>
    <w:rsid w:val="00522769"/>
    <w:rsid w:val="00522DA8"/>
    <w:rsid w:val="00531069"/>
    <w:rsid w:val="00531D5A"/>
    <w:rsid w:val="00534E2F"/>
    <w:rsid w:val="00546B88"/>
    <w:rsid w:val="00552518"/>
    <w:rsid w:val="00554272"/>
    <w:rsid w:val="00555A6B"/>
    <w:rsid w:val="005563FC"/>
    <w:rsid w:val="00560E93"/>
    <w:rsid w:val="00572597"/>
    <w:rsid w:val="00573E56"/>
    <w:rsid w:val="005747FE"/>
    <w:rsid w:val="00581C1D"/>
    <w:rsid w:val="00587A2E"/>
    <w:rsid w:val="00593242"/>
    <w:rsid w:val="005A033C"/>
    <w:rsid w:val="005A102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66995"/>
    <w:rsid w:val="00672551"/>
    <w:rsid w:val="00683368"/>
    <w:rsid w:val="00691641"/>
    <w:rsid w:val="00691C3A"/>
    <w:rsid w:val="006A3B52"/>
    <w:rsid w:val="006A51EC"/>
    <w:rsid w:val="006C0ECB"/>
    <w:rsid w:val="006C238C"/>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574E"/>
    <w:rsid w:val="00760203"/>
    <w:rsid w:val="00766A66"/>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8068BD"/>
    <w:rsid w:val="008126AF"/>
    <w:rsid w:val="00824809"/>
    <w:rsid w:val="00826176"/>
    <w:rsid w:val="00826E9C"/>
    <w:rsid w:val="008317C0"/>
    <w:rsid w:val="008327C1"/>
    <w:rsid w:val="0083523E"/>
    <w:rsid w:val="008450B0"/>
    <w:rsid w:val="0085326E"/>
    <w:rsid w:val="00857297"/>
    <w:rsid w:val="008610DF"/>
    <w:rsid w:val="00863049"/>
    <w:rsid w:val="008658E9"/>
    <w:rsid w:val="0086611D"/>
    <w:rsid w:val="00867BEE"/>
    <w:rsid w:val="0088604E"/>
    <w:rsid w:val="008959BF"/>
    <w:rsid w:val="008A121D"/>
    <w:rsid w:val="008A1F68"/>
    <w:rsid w:val="008B679A"/>
    <w:rsid w:val="008C052D"/>
    <w:rsid w:val="008C25CA"/>
    <w:rsid w:val="008C43A2"/>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5DBA"/>
    <w:rsid w:val="00953881"/>
    <w:rsid w:val="00955A66"/>
    <w:rsid w:val="00956116"/>
    <w:rsid w:val="00960066"/>
    <w:rsid w:val="009600A0"/>
    <w:rsid w:val="0096072E"/>
    <w:rsid w:val="009611AB"/>
    <w:rsid w:val="00964894"/>
    <w:rsid w:val="00967C07"/>
    <w:rsid w:val="00980247"/>
    <w:rsid w:val="009829A7"/>
    <w:rsid w:val="00982A61"/>
    <w:rsid w:val="00990620"/>
    <w:rsid w:val="00992A47"/>
    <w:rsid w:val="00994E09"/>
    <w:rsid w:val="00996A16"/>
    <w:rsid w:val="009A1DCD"/>
    <w:rsid w:val="009A36F4"/>
    <w:rsid w:val="009A47DE"/>
    <w:rsid w:val="009A590A"/>
    <w:rsid w:val="009A5C4E"/>
    <w:rsid w:val="009A6C1C"/>
    <w:rsid w:val="009B1FAA"/>
    <w:rsid w:val="009C3926"/>
    <w:rsid w:val="009C52D4"/>
    <w:rsid w:val="009C78BA"/>
    <w:rsid w:val="009D6227"/>
    <w:rsid w:val="009E0DB5"/>
    <w:rsid w:val="009E621C"/>
    <w:rsid w:val="009F01E8"/>
    <w:rsid w:val="009F25DF"/>
    <w:rsid w:val="009F31F9"/>
    <w:rsid w:val="009F4101"/>
    <w:rsid w:val="009F5AD6"/>
    <w:rsid w:val="00A15139"/>
    <w:rsid w:val="00A247B9"/>
    <w:rsid w:val="00A314F0"/>
    <w:rsid w:val="00A339E1"/>
    <w:rsid w:val="00A3657F"/>
    <w:rsid w:val="00A43E41"/>
    <w:rsid w:val="00A44540"/>
    <w:rsid w:val="00A44EF7"/>
    <w:rsid w:val="00A50EA6"/>
    <w:rsid w:val="00A57A9D"/>
    <w:rsid w:val="00A7285D"/>
    <w:rsid w:val="00A87C35"/>
    <w:rsid w:val="00A9365B"/>
    <w:rsid w:val="00AA0869"/>
    <w:rsid w:val="00AB2AB3"/>
    <w:rsid w:val="00AB49B1"/>
    <w:rsid w:val="00AB639F"/>
    <w:rsid w:val="00AC2198"/>
    <w:rsid w:val="00AD207D"/>
    <w:rsid w:val="00AE18EA"/>
    <w:rsid w:val="00AE4E67"/>
    <w:rsid w:val="00AF4B89"/>
    <w:rsid w:val="00B02771"/>
    <w:rsid w:val="00B1195A"/>
    <w:rsid w:val="00B121A9"/>
    <w:rsid w:val="00B17612"/>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7010"/>
    <w:rsid w:val="00BF3879"/>
    <w:rsid w:val="00BF4A9A"/>
    <w:rsid w:val="00BF5AD2"/>
    <w:rsid w:val="00C0134A"/>
    <w:rsid w:val="00C0481C"/>
    <w:rsid w:val="00C06AEF"/>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641F"/>
    <w:rsid w:val="00D1051B"/>
    <w:rsid w:val="00D111B5"/>
    <w:rsid w:val="00D12502"/>
    <w:rsid w:val="00D2240A"/>
    <w:rsid w:val="00D3113E"/>
    <w:rsid w:val="00D34939"/>
    <w:rsid w:val="00D37B60"/>
    <w:rsid w:val="00D46A2D"/>
    <w:rsid w:val="00D47252"/>
    <w:rsid w:val="00D5690F"/>
    <w:rsid w:val="00D56CCA"/>
    <w:rsid w:val="00D61AC5"/>
    <w:rsid w:val="00D6372D"/>
    <w:rsid w:val="00D653F0"/>
    <w:rsid w:val="00D81349"/>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D737D"/>
    <w:rsid w:val="00DE125E"/>
    <w:rsid w:val="00DE3A47"/>
    <w:rsid w:val="00DE5B29"/>
    <w:rsid w:val="00DE70C1"/>
    <w:rsid w:val="00DE7E9C"/>
    <w:rsid w:val="00DF0968"/>
    <w:rsid w:val="00DF26C6"/>
    <w:rsid w:val="00DF4BEF"/>
    <w:rsid w:val="00E01EC8"/>
    <w:rsid w:val="00E02CF7"/>
    <w:rsid w:val="00E15278"/>
    <w:rsid w:val="00E152C8"/>
    <w:rsid w:val="00E15646"/>
    <w:rsid w:val="00E161F9"/>
    <w:rsid w:val="00E2074B"/>
    <w:rsid w:val="00E21F3F"/>
    <w:rsid w:val="00E23FCB"/>
    <w:rsid w:val="00E26950"/>
    <w:rsid w:val="00E27D06"/>
    <w:rsid w:val="00E3220D"/>
    <w:rsid w:val="00E44DBF"/>
    <w:rsid w:val="00E61F9B"/>
    <w:rsid w:val="00E741B2"/>
    <w:rsid w:val="00E75D01"/>
    <w:rsid w:val="00E83022"/>
    <w:rsid w:val="00E86BED"/>
    <w:rsid w:val="00E9262C"/>
    <w:rsid w:val="00E97299"/>
    <w:rsid w:val="00EC4A14"/>
    <w:rsid w:val="00ED3436"/>
    <w:rsid w:val="00ED69E5"/>
    <w:rsid w:val="00EF1C61"/>
    <w:rsid w:val="00EF3349"/>
    <w:rsid w:val="00EF54A9"/>
    <w:rsid w:val="00EF6C66"/>
    <w:rsid w:val="00F042DA"/>
    <w:rsid w:val="00F04BE2"/>
    <w:rsid w:val="00F05351"/>
    <w:rsid w:val="00F12753"/>
    <w:rsid w:val="00F23676"/>
    <w:rsid w:val="00F34D08"/>
    <w:rsid w:val="00F354C6"/>
    <w:rsid w:val="00F372C9"/>
    <w:rsid w:val="00F410ED"/>
    <w:rsid w:val="00F42827"/>
    <w:rsid w:val="00F43172"/>
    <w:rsid w:val="00F4692E"/>
    <w:rsid w:val="00F55FA9"/>
    <w:rsid w:val="00F74E72"/>
    <w:rsid w:val="00F77029"/>
    <w:rsid w:val="00F77E0F"/>
    <w:rsid w:val="00F851E0"/>
    <w:rsid w:val="00F86C13"/>
    <w:rsid w:val="00F873A7"/>
    <w:rsid w:val="00F8742E"/>
    <w:rsid w:val="00F948F2"/>
    <w:rsid w:val="00F95CB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 w:val="6B28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06833"/>
  <w15:docId w15:val="{28703E8A-FDB1-4F9E-B749-503B93ED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2D6C60"/>
    <w:rPr>
      <w:sz w:val="16"/>
      <w:szCs w:val="16"/>
    </w:rPr>
  </w:style>
  <w:style w:type="paragraph" w:styleId="CommentText">
    <w:name w:val="annotation text"/>
    <w:basedOn w:val="Normal"/>
    <w:link w:val="CommentTextChar"/>
    <w:uiPriority w:val="99"/>
    <w:semiHidden/>
    <w:unhideWhenUsed/>
    <w:rsid w:val="002D6C60"/>
    <w:rPr>
      <w:sz w:val="20"/>
      <w:szCs w:val="20"/>
    </w:rPr>
  </w:style>
  <w:style w:type="character" w:customStyle="1" w:styleId="CommentTextChar">
    <w:name w:val="Comment Text Char"/>
    <w:basedOn w:val="DefaultParagraphFont"/>
    <w:link w:val="CommentText"/>
    <w:uiPriority w:val="99"/>
    <w:semiHidden/>
    <w:rsid w:val="002D6C60"/>
  </w:style>
  <w:style w:type="paragraph" w:styleId="CommentSubject">
    <w:name w:val="annotation subject"/>
    <w:basedOn w:val="CommentText"/>
    <w:next w:val="CommentText"/>
    <w:link w:val="CommentSubjectChar"/>
    <w:uiPriority w:val="99"/>
    <w:semiHidden/>
    <w:unhideWhenUsed/>
    <w:rsid w:val="002D6C60"/>
    <w:rPr>
      <w:b/>
      <w:bCs/>
    </w:rPr>
  </w:style>
  <w:style w:type="character" w:customStyle="1" w:styleId="CommentSubjectChar">
    <w:name w:val="Comment Subject Char"/>
    <w:basedOn w:val="CommentTextChar"/>
    <w:link w:val="CommentSubject"/>
    <w:uiPriority w:val="99"/>
    <w:semiHidden/>
    <w:rsid w:val="002D6C60"/>
    <w:rPr>
      <w:b/>
      <w:bCs/>
    </w:rPr>
  </w:style>
  <w:style w:type="paragraph" w:styleId="BalloonText">
    <w:name w:val="Balloon Text"/>
    <w:basedOn w:val="Normal"/>
    <w:link w:val="BalloonTextChar"/>
    <w:uiPriority w:val="99"/>
    <w:semiHidden/>
    <w:unhideWhenUsed/>
    <w:rsid w:val="002D6C60"/>
    <w:rPr>
      <w:rFonts w:ascii="Tahoma" w:hAnsi="Tahoma" w:cs="Tahoma"/>
      <w:sz w:val="16"/>
      <w:szCs w:val="16"/>
    </w:rPr>
  </w:style>
  <w:style w:type="character" w:customStyle="1" w:styleId="BalloonTextChar">
    <w:name w:val="Balloon Text Char"/>
    <w:basedOn w:val="DefaultParagraphFont"/>
    <w:link w:val="BalloonText"/>
    <w:uiPriority w:val="99"/>
    <w:semiHidden/>
    <w:rsid w:val="002D6C60"/>
    <w:rPr>
      <w:rFonts w:ascii="Tahoma" w:hAnsi="Tahoma" w:cs="Tahoma"/>
      <w:sz w:val="16"/>
      <w:szCs w:val="16"/>
    </w:rPr>
  </w:style>
  <w:style w:type="paragraph" w:styleId="ListParagraph">
    <w:name w:val="List Paragraph"/>
    <w:basedOn w:val="Normal"/>
    <w:uiPriority w:val="34"/>
    <w:qFormat/>
    <w:rsid w:val="00666995"/>
    <w:pPr>
      <w:ind w:left="720"/>
    </w:pPr>
    <w:rPr>
      <w:rFonts w:ascii="Calibri" w:eastAsiaTheme="minorHAnsi" w:hAnsi="Calibri"/>
      <w:sz w:val="22"/>
      <w:szCs w:val="22"/>
    </w:rPr>
  </w:style>
  <w:style w:type="character" w:styleId="Hyperlink">
    <w:name w:val="Hyperlink"/>
    <w:basedOn w:val="DefaultParagraphFont"/>
    <w:rsid w:val="006669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119399">
      <w:bodyDiv w:val="1"/>
      <w:marLeft w:val="0"/>
      <w:marRight w:val="0"/>
      <w:marTop w:val="0"/>
      <w:marBottom w:val="0"/>
      <w:divBdr>
        <w:top w:val="none" w:sz="0" w:space="0" w:color="auto"/>
        <w:left w:val="none" w:sz="0" w:space="0" w:color="auto"/>
        <w:bottom w:val="none" w:sz="0" w:space="0" w:color="auto"/>
        <w:right w:val="none" w:sz="0" w:space="0" w:color="auto"/>
      </w:divBdr>
    </w:div>
    <w:div w:id="155761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6</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2014-08-21T14:03:00Z</cp:lastPrinted>
  <dcterms:created xsi:type="dcterms:W3CDTF">2017-08-14T17:15:00Z</dcterms:created>
  <dcterms:modified xsi:type="dcterms:W3CDTF">2017-11-13T20:44:00Z</dcterms:modified>
</cp:coreProperties>
</file>