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17C0" w:rsidP="005317C0" w:rsidRDefault="005317C0">
      <w:pPr>
        <w:pStyle w:val="BpSTitle"/>
      </w:pPr>
      <w:r>
        <w:t>14850</w:t>
      </w:r>
    </w:p>
    <w:p w:rsidR="005317C0" w:rsidP="005317C0" w:rsidRDefault="005317C0">
      <w:pPr>
        <w:pStyle w:val="BpSTitle"/>
      </w:pPr>
      <w:r>
        <w:t>East Gulf Coastal Plain Savanna and W</w:t>
      </w:r>
      <w:bookmarkStart w:name="_GoBack" w:id="0"/>
      <w:bookmarkEnd w:id="0"/>
      <w:r>
        <w:t>et Prairie</w:t>
      </w:r>
    </w:p>
    <w:p w:rsidR="005317C0" w:rsidP="005317C0" w:rsidRDefault="005317C0">
      <w:r>
        <w:t xmlns:w="http://schemas.openxmlformats.org/wordprocessingml/2006/main">BpS Model/Description Version: Aug. 2020</w:t>
      </w:r>
      <w:r>
        <w:tab/>
      </w:r>
      <w:r>
        <w:tab/>
      </w:r>
      <w:r>
        <w:tab/>
      </w:r>
      <w:r>
        <w:tab/>
      </w:r>
      <w:r>
        <w:tab/>
      </w:r>
      <w:r>
        <w:tab/>
      </w:r>
      <w:r>
        <w:tab/>
      </w:r>
    </w:p>
    <w:p w:rsidR="005317C0" w:rsidP="005317C0" w:rsidRDefault="009C3DEF">
      <w:r>
        <w:tab/>
      </w:r>
      <w:r>
        <w:tab/>
      </w:r>
      <w:r>
        <w:tab/>
      </w:r>
      <w:r>
        <w:tab/>
      </w:r>
      <w:r>
        <w:tab/>
      </w:r>
      <w:r>
        <w:tab/>
      </w:r>
      <w:r>
        <w:tab/>
      </w:r>
      <w:r>
        <w:tab/>
      </w:r>
      <w:r>
        <w:tab/>
      </w:r>
      <w:r>
        <w:tab/>
        <w:t>Update: 6/26/2018</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584"/>
        <w:gridCol w:w="2496"/>
        <w:gridCol w:w="1968"/>
        <w:gridCol w:w="3228"/>
      </w:tblGrid>
      <w:tr w:rsidRPr="005317C0" w:rsidR="005317C0" w:rsidTr="005317C0">
        <w:tc>
          <w:tcPr>
            <w:tcW w:w="1584" w:type="dxa"/>
            <w:tcBorders>
              <w:top w:val="single" w:color="auto" w:sz="2" w:space="0"/>
              <w:left w:val="single" w:color="auto" w:sz="12" w:space="0"/>
              <w:bottom w:val="single" w:color="000000" w:sz="12" w:space="0"/>
            </w:tcBorders>
            <w:shd w:val="clear" w:color="auto" w:fill="auto"/>
          </w:tcPr>
          <w:p w:rsidRPr="005317C0" w:rsidR="005317C0" w:rsidP="007D7564" w:rsidRDefault="005317C0">
            <w:pPr>
              <w:rPr>
                <w:b/>
                <w:bCs/>
              </w:rPr>
            </w:pPr>
            <w:r w:rsidRPr="005317C0">
              <w:rPr>
                <w:b/>
                <w:bCs/>
              </w:rPr>
              <w:t>Modelers</w:t>
            </w:r>
          </w:p>
        </w:tc>
        <w:tc>
          <w:tcPr>
            <w:tcW w:w="2496" w:type="dxa"/>
            <w:tcBorders>
              <w:top w:val="single" w:color="auto" w:sz="2" w:space="0"/>
              <w:bottom w:val="single" w:color="000000" w:sz="12" w:space="0"/>
              <w:right w:val="single" w:color="000000" w:sz="12" w:space="0"/>
            </w:tcBorders>
            <w:shd w:val="clear" w:color="auto" w:fill="auto"/>
          </w:tcPr>
          <w:p w:rsidRPr="005317C0" w:rsidR="005317C0" w:rsidP="007D7564" w:rsidRDefault="005317C0">
            <w:pPr>
              <w:rPr>
                <w:b/>
                <w:bCs/>
              </w:rPr>
            </w:pPr>
          </w:p>
        </w:tc>
        <w:tc>
          <w:tcPr>
            <w:tcW w:w="1968" w:type="dxa"/>
            <w:tcBorders>
              <w:top w:val="single" w:color="auto" w:sz="2" w:space="0"/>
              <w:left w:val="single" w:color="000000" w:sz="12" w:space="0"/>
              <w:bottom w:val="single" w:color="000000" w:sz="12" w:space="0"/>
            </w:tcBorders>
            <w:shd w:val="clear" w:color="auto" w:fill="auto"/>
          </w:tcPr>
          <w:p w:rsidRPr="005317C0" w:rsidR="005317C0" w:rsidP="007D7564" w:rsidRDefault="005317C0">
            <w:pPr>
              <w:rPr>
                <w:b/>
                <w:bCs/>
              </w:rPr>
            </w:pPr>
            <w:r w:rsidRPr="005317C0">
              <w:rPr>
                <w:b/>
                <w:bCs/>
              </w:rPr>
              <w:t>Reviewers</w:t>
            </w:r>
          </w:p>
        </w:tc>
        <w:tc>
          <w:tcPr>
            <w:tcW w:w="3228" w:type="dxa"/>
            <w:tcBorders>
              <w:top w:val="single" w:color="auto" w:sz="2" w:space="0"/>
              <w:bottom w:val="single" w:color="000000" w:sz="12" w:space="0"/>
            </w:tcBorders>
            <w:shd w:val="clear" w:color="auto" w:fill="auto"/>
          </w:tcPr>
          <w:p w:rsidRPr="005317C0" w:rsidR="005317C0" w:rsidP="007D7564" w:rsidRDefault="005317C0">
            <w:pPr>
              <w:rPr>
                <w:b/>
                <w:bCs/>
              </w:rPr>
            </w:pPr>
          </w:p>
        </w:tc>
      </w:tr>
      <w:tr w:rsidRPr="005317C0" w:rsidR="005317C0" w:rsidTr="005317C0">
        <w:tc>
          <w:tcPr>
            <w:tcW w:w="1584" w:type="dxa"/>
            <w:tcBorders>
              <w:top w:val="single" w:color="000000" w:sz="12" w:space="0"/>
              <w:left w:val="single" w:color="auto" w:sz="12" w:space="0"/>
            </w:tcBorders>
            <w:shd w:val="clear" w:color="auto" w:fill="auto"/>
          </w:tcPr>
          <w:p w:rsidRPr="005317C0" w:rsidR="005317C0" w:rsidP="007D7564" w:rsidRDefault="005317C0">
            <w:pPr>
              <w:rPr>
                <w:bCs/>
              </w:rPr>
            </w:pPr>
            <w:r w:rsidRPr="005317C0">
              <w:rPr>
                <w:bCs/>
              </w:rPr>
              <w:t>Sue Grace</w:t>
            </w:r>
          </w:p>
        </w:tc>
        <w:tc>
          <w:tcPr>
            <w:tcW w:w="2496" w:type="dxa"/>
            <w:tcBorders>
              <w:top w:val="single" w:color="000000" w:sz="12" w:space="0"/>
              <w:right w:val="single" w:color="000000" w:sz="12" w:space="0"/>
            </w:tcBorders>
            <w:shd w:val="clear" w:color="auto" w:fill="auto"/>
          </w:tcPr>
          <w:p w:rsidRPr="005317C0" w:rsidR="005317C0" w:rsidP="007D7564" w:rsidRDefault="005317C0">
            <w:r w:rsidRPr="005317C0">
              <w:t>sue_grace@fws.gov</w:t>
            </w:r>
          </w:p>
        </w:tc>
        <w:tc>
          <w:tcPr>
            <w:tcW w:w="1968" w:type="dxa"/>
            <w:tcBorders>
              <w:top w:val="single" w:color="000000" w:sz="12" w:space="0"/>
              <w:left w:val="single" w:color="000000" w:sz="12" w:space="0"/>
            </w:tcBorders>
            <w:shd w:val="clear" w:color="auto" w:fill="auto"/>
          </w:tcPr>
          <w:p w:rsidRPr="005317C0" w:rsidR="005317C0" w:rsidP="007D7564" w:rsidRDefault="005317C0">
            <w:r w:rsidRPr="005317C0">
              <w:t>Chris Szell</w:t>
            </w:r>
          </w:p>
        </w:tc>
        <w:tc>
          <w:tcPr>
            <w:tcW w:w="3228" w:type="dxa"/>
            <w:tcBorders>
              <w:top w:val="single" w:color="000000" w:sz="12" w:space="0"/>
            </w:tcBorders>
            <w:shd w:val="clear" w:color="auto" w:fill="auto"/>
          </w:tcPr>
          <w:p w:rsidRPr="005317C0" w:rsidR="005317C0" w:rsidP="007D7564" w:rsidRDefault="005317C0">
            <w:r w:rsidRPr="005317C0">
              <w:t>cszell@tnc.org</w:t>
            </w:r>
          </w:p>
        </w:tc>
      </w:tr>
      <w:tr w:rsidRPr="005317C0" w:rsidR="005317C0" w:rsidTr="005317C0">
        <w:tc>
          <w:tcPr>
            <w:tcW w:w="1584" w:type="dxa"/>
            <w:tcBorders>
              <w:left w:val="single" w:color="auto" w:sz="12" w:space="0"/>
            </w:tcBorders>
            <w:shd w:val="clear" w:color="auto" w:fill="auto"/>
          </w:tcPr>
          <w:p w:rsidRPr="005317C0" w:rsidR="005317C0" w:rsidP="007D7564" w:rsidRDefault="005317C0">
            <w:pPr>
              <w:rPr>
                <w:bCs/>
              </w:rPr>
            </w:pPr>
            <w:r w:rsidRPr="005317C0">
              <w:rPr>
                <w:bCs/>
              </w:rPr>
              <w:t>Tony Wilder</w:t>
            </w:r>
          </w:p>
        </w:tc>
        <w:tc>
          <w:tcPr>
            <w:tcW w:w="2496" w:type="dxa"/>
            <w:tcBorders>
              <w:right w:val="single" w:color="000000" w:sz="12" w:space="0"/>
            </w:tcBorders>
            <w:shd w:val="clear" w:color="auto" w:fill="auto"/>
          </w:tcPr>
          <w:p w:rsidRPr="005317C0" w:rsidR="005317C0" w:rsidP="007D7564" w:rsidRDefault="005317C0">
            <w:r w:rsidRPr="005317C0">
              <w:t>tony_wilder@fws.gov</w:t>
            </w:r>
          </w:p>
        </w:tc>
        <w:tc>
          <w:tcPr>
            <w:tcW w:w="1968" w:type="dxa"/>
            <w:tcBorders>
              <w:left w:val="single" w:color="000000" w:sz="12" w:space="0"/>
            </w:tcBorders>
            <w:shd w:val="clear" w:color="auto" w:fill="auto"/>
          </w:tcPr>
          <w:p w:rsidRPr="005317C0" w:rsidR="005317C0" w:rsidP="007D7564" w:rsidRDefault="005317C0">
            <w:r w:rsidRPr="005317C0">
              <w:t>Amanda Stevens</w:t>
            </w:r>
          </w:p>
        </w:tc>
        <w:tc>
          <w:tcPr>
            <w:tcW w:w="3228" w:type="dxa"/>
            <w:shd w:val="clear" w:color="auto" w:fill="auto"/>
          </w:tcPr>
          <w:p w:rsidRPr="005317C0" w:rsidR="005317C0" w:rsidP="007D7564" w:rsidRDefault="005317C0">
            <w:r w:rsidRPr="005317C0">
              <w:t>amanda.stevens@eglin.af.mil</w:t>
            </w:r>
          </w:p>
        </w:tc>
      </w:tr>
      <w:tr w:rsidRPr="005317C0" w:rsidR="005317C0" w:rsidTr="005317C0">
        <w:tc>
          <w:tcPr>
            <w:tcW w:w="1584" w:type="dxa"/>
            <w:tcBorders>
              <w:left w:val="single" w:color="auto" w:sz="12" w:space="0"/>
              <w:bottom w:val="single" w:color="auto" w:sz="2" w:space="0"/>
            </w:tcBorders>
            <w:shd w:val="clear" w:color="auto" w:fill="auto"/>
          </w:tcPr>
          <w:p w:rsidRPr="005317C0" w:rsidR="005317C0" w:rsidP="007D7564" w:rsidRDefault="005317C0">
            <w:pPr>
              <w:rPr>
                <w:bCs/>
              </w:rPr>
            </w:pPr>
          </w:p>
        </w:tc>
        <w:tc>
          <w:tcPr>
            <w:tcW w:w="2496" w:type="dxa"/>
            <w:tcBorders>
              <w:right w:val="single" w:color="000000" w:sz="12" w:space="0"/>
            </w:tcBorders>
            <w:shd w:val="clear" w:color="auto" w:fill="auto"/>
          </w:tcPr>
          <w:p w:rsidRPr="005317C0" w:rsidR="005317C0" w:rsidP="007D7564" w:rsidRDefault="005317C0"/>
        </w:tc>
        <w:tc>
          <w:tcPr>
            <w:tcW w:w="1968" w:type="dxa"/>
            <w:tcBorders>
              <w:left w:val="single" w:color="000000" w:sz="12" w:space="0"/>
              <w:bottom w:val="single" w:color="auto" w:sz="2" w:space="0"/>
            </w:tcBorders>
            <w:shd w:val="clear" w:color="auto" w:fill="auto"/>
          </w:tcPr>
          <w:p w:rsidRPr="005317C0" w:rsidR="005317C0" w:rsidP="007D7564" w:rsidRDefault="005317C0"/>
        </w:tc>
        <w:tc>
          <w:tcPr>
            <w:tcW w:w="3228" w:type="dxa"/>
            <w:shd w:val="clear" w:color="auto" w:fill="auto"/>
          </w:tcPr>
          <w:p w:rsidRPr="005317C0" w:rsidR="005317C0" w:rsidP="007D7564" w:rsidRDefault="005317C0"/>
        </w:tc>
      </w:tr>
    </w:tbl>
    <w:p w:rsidR="005317C0" w:rsidP="005317C0" w:rsidRDefault="005317C0"/>
    <w:p w:rsidR="005317C0" w:rsidP="005317C0" w:rsidRDefault="005317C0">
      <w:pPr>
        <w:pStyle w:val="InfoPara"/>
      </w:pPr>
      <w:r>
        <w:t>Vegetation Type</w:t>
      </w:r>
    </w:p>
    <w:p w:rsidR="005317C0" w:rsidP="005317C0" w:rsidRDefault="00684B6D">
      <w:r w:rsidRPr="00684B6D">
        <w:t>Herbaceous Wetland</w:t>
      </w:r>
    </w:p>
    <w:p w:rsidR="005317C0" w:rsidP="005317C0" w:rsidRDefault="005317C0">
      <w:pPr>
        <w:pStyle w:val="InfoPara"/>
      </w:pPr>
      <w:r>
        <w:t>Map Zones</w:t>
      </w:r>
    </w:p>
    <w:p w:rsidR="005317C0" w:rsidP="005317C0" w:rsidRDefault="005317C0">
      <w:r>
        <w:t>55</w:t>
      </w:r>
      <w:r w:rsidR="002C7D46">
        <w:t>, 99</w:t>
      </w:r>
    </w:p>
    <w:p w:rsidR="005317C0" w:rsidP="005317C0" w:rsidRDefault="005317C0">
      <w:pPr>
        <w:pStyle w:val="InfoPara"/>
      </w:pPr>
      <w:r>
        <w:t>Geographic Range</w:t>
      </w:r>
    </w:p>
    <w:p w:rsidR="005317C0" w:rsidP="005317C0" w:rsidRDefault="005317C0">
      <w:r>
        <w:t>Gulf coast wet pine savannah occurs along the lower Gulf coastal plain from north central F</w:t>
      </w:r>
      <w:r w:rsidR="009C3DEF">
        <w:t>lorida</w:t>
      </w:r>
      <w:r>
        <w:t xml:space="preserve"> to eastern L</w:t>
      </w:r>
      <w:r w:rsidR="009C3DEF">
        <w:t>ouisiana</w:t>
      </w:r>
      <w:r>
        <w:t>.</w:t>
      </w:r>
    </w:p>
    <w:p w:rsidR="005317C0" w:rsidP="005317C0" w:rsidRDefault="005317C0"/>
    <w:p w:rsidR="005317C0" w:rsidP="005317C0" w:rsidRDefault="005317C0">
      <w:r>
        <w:t>Western F</w:t>
      </w:r>
      <w:r w:rsidR="009C3DEF">
        <w:t>lorida</w:t>
      </w:r>
      <w:r>
        <w:t xml:space="preserve"> and adjacent A</w:t>
      </w:r>
      <w:r w:rsidR="009C3DEF">
        <w:t>labama</w:t>
      </w:r>
      <w:r>
        <w:t xml:space="preserve"> and M</w:t>
      </w:r>
      <w:r w:rsidR="009C3DEF">
        <w:t>ississippi</w:t>
      </w:r>
      <w:r>
        <w:t xml:space="preserve"> (NatureServe 2006).</w:t>
      </w:r>
    </w:p>
    <w:p w:rsidR="005317C0" w:rsidP="005317C0" w:rsidRDefault="005317C0">
      <w:pPr>
        <w:pStyle w:val="InfoPara"/>
      </w:pPr>
      <w:r>
        <w:t>Biophysical Site Description</w:t>
      </w:r>
    </w:p>
    <w:p w:rsidR="005317C0" w:rsidP="005317C0" w:rsidRDefault="005317C0">
      <w:r>
        <w:t>This</w:t>
      </w:r>
      <w:r w:rsidR="009C3DEF">
        <w:t xml:space="preserve"> biophysical setting</w:t>
      </w:r>
      <w:r>
        <w:t xml:space="preserve"> </w:t>
      </w:r>
      <w:r w:rsidR="009C3DEF">
        <w:t>(</w:t>
      </w:r>
      <w:r>
        <w:t>BpS</w:t>
      </w:r>
      <w:r w:rsidR="009C3DEF">
        <w:t>)</w:t>
      </w:r>
      <w:r>
        <w:t xml:space="preserve"> occurs as wet woodlands or savannas growing on wet mineral soils, that are seasonally flooded (late winter to early spring) at least 2-3 times per decade.</w:t>
      </w:r>
    </w:p>
    <w:p w:rsidR="005317C0" w:rsidP="005317C0" w:rsidRDefault="005317C0"/>
    <w:p w:rsidR="005317C0" w:rsidP="005317C0" w:rsidRDefault="005317C0">
      <w:r>
        <w:t xml:space="preserve">This system occupies low, flat plains on poorly drained </w:t>
      </w:r>
      <w:proofErr w:type="spellStart"/>
      <w:r>
        <w:t>Ultisols</w:t>
      </w:r>
      <w:proofErr w:type="spellEnd"/>
      <w:r>
        <w:t xml:space="preserve">. Sites are saturated for 50-100 days per year (FNAI 1990). Other soil orders may include </w:t>
      </w:r>
      <w:proofErr w:type="spellStart"/>
      <w:r>
        <w:t>Ultisols</w:t>
      </w:r>
      <w:proofErr w:type="spellEnd"/>
      <w:r>
        <w:t xml:space="preserve">, </w:t>
      </w:r>
      <w:proofErr w:type="spellStart"/>
      <w:r>
        <w:t>Spodosols</w:t>
      </w:r>
      <w:proofErr w:type="spellEnd"/>
      <w:r>
        <w:t xml:space="preserve">, </w:t>
      </w:r>
      <w:proofErr w:type="spellStart"/>
      <w:r>
        <w:t>Inceptisols</w:t>
      </w:r>
      <w:proofErr w:type="spellEnd"/>
      <w:r>
        <w:t xml:space="preserve"> and </w:t>
      </w:r>
      <w:proofErr w:type="spellStart"/>
      <w:r>
        <w:t>Entisols</w:t>
      </w:r>
      <w:proofErr w:type="spellEnd"/>
      <w:r>
        <w:t xml:space="preserve"> (Collins et al. 2001); some of these soils have an argillic horizon which impedes drainage and contributes to high water tables. On Eglin Air Force Base, this system is found on the Rutledge series (</w:t>
      </w:r>
      <w:proofErr w:type="spellStart"/>
      <w:r>
        <w:t>Kindell</w:t>
      </w:r>
      <w:proofErr w:type="spellEnd"/>
      <w:r>
        <w:t xml:space="preserve"> et al. 1997) (NatureServe 2006).</w:t>
      </w:r>
    </w:p>
    <w:p w:rsidR="005317C0" w:rsidP="005317C0" w:rsidRDefault="005317C0">
      <w:pPr>
        <w:pStyle w:val="InfoPara"/>
      </w:pPr>
      <w:r>
        <w:t>Vegetation Description</w:t>
      </w:r>
    </w:p>
    <w:p w:rsidR="005317C0" w:rsidP="005317C0" w:rsidRDefault="005317C0">
      <w:r>
        <w:t>Gulf coast savannahs are characterized by a very sparse canopy dominated by longleaf pine (</w:t>
      </w:r>
      <w:r w:rsidRPr="002C7D46">
        <w:rPr>
          <w:i/>
        </w:rPr>
        <w:t xml:space="preserve">Pinus </w:t>
      </w:r>
      <w:proofErr w:type="spellStart"/>
      <w:r w:rsidRPr="002C7D46">
        <w:rPr>
          <w:i/>
        </w:rPr>
        <w:t>palustris</w:t>
      </w:r>
      <w:proofErr w:type="spellEnd"/>
      <w:r>
        <w:t>), sometimes mixed with sparsely scattered cypress (</w:t>
      </w:r>
      <w:r w:rsidRPr="002C7D46">
        <w:rPr>
          <w:i/>
        </w:rPr>
        <w:t>Taxodium</w:t>
      </w:r>
      <w:r>
        <w:t xml:space="preserve"> spp.) and/or slash pine (</w:t>
      </w:r>
      <w:r w:rsidRPr="002C7D46">
        <w:rPr>
          <w:i/>
        </w:rPr>
        <w:t xml:space="preserve">Pinus </w:t>
      </w:r>
      <w:proofErr w:type="spellStart"/>
      <w:r w:rsidRPr="002C7D46">
        <w:rPr>
          <w:i/>
        </w:rPr>
        <w:t>elliottii</w:t>
      </w:r>
      <w:proofErr w:type="spellEnd"/>
      <w:r>
        <w:t xml:space="preserve">). In </w:t>
      </w:r>
      <w:proofErr w:type="spellStart"/>
      <w:r>
        <w:t>M</w:t>
      </w:r>
      <w:r w:rsidR="009C3DEF">
        <w:t>ississipppi</w:t>
      </w:r>
      <w:proofErr w:type="spellEnd"/>
      <w:r>
        <w:t xml:space="preserve"> in the mid-1800’s, Hilgard described this BpS as having scattered stunted longleaf (25ft tall and generally </w:t>
      </w:r>
      <w:r w:rsidR="009C3DEF">
        <w:t>&lt;4in</w:t>
      </w:r>
      <w:r>
        <w:t xml:space="preserve"> DBH) with spacing of 50ft between trees. There is generally little shrubby understory on reference condition sites, but a variety of hardwoods begin to encroach with infrequent and/or dormant season fire. </w:t>
      </w:r>
    </w:p>
    <w:p w:rsidR="005317C0" w:rsidP="005317C0" w:rsidRDefault="005317C0"/>
    <w:p w:rsidR="005317C0" w:rsidP="005317C0" w:rsidRDefault="005317C0">
      <w:r>
        <w:t xml:space="preserve">Collins et al. (2001) documented </w:t>
      </w:r>
      <w:r w:rsidR="009C3DEF">
        <w:t>&lt;</w:t>
      </w:r>
      <w:r>
        <w:t>10 trees per acre (</w:t>
      </w:r>
      <w:r w:rsidRPr="002C7D46">
        <w:rPr>
          <w:i/>
        </w:rPr>
        <w:t xml:space="preserve">Pinus </w:t>
      </w:r>
      <w:proofErr w:type="spellStart"/>
      <w:r w:rsidRPr="002C7D46">
        <w:rPr>
          <w:i/>
        </w:rPr>
        <w:t>elliottii</w:t>
      </w:r>
      <w:proofErr w:type="spellEnd"/>
      <w:r>
        <w:t xml:space="preserve"> and </w:t>
      </w:r>
      <w:r w:rsidRPr="002C7D46">
        <w:rPr>
          <w:i/>
        </w:rPr>
        <w:t xml:space="preserve">Pinus </w:t>
      </w:r>
      <w:proofErr w:type="spellStart"/>
      <w:r w:rsidRPr="002C7D46">
        <w:rPr>
          <w:i/>
        </w:rPr>
        <w:t>palustris</w:t>
      </w:r>
      <w:proofErr w:type="spellEnd"/>
      <w:r>
        <w:t xml:space="preserve">) in examples of this system on the Apalachicola National Forest. </w:t>
      </w:r>
      <w:r w:rsidRPr="002C7D46">
        <w:rPr>
          <w:i/>
        </w:rPr>
        <w:t xml:space="preserve">Magnolia </w:t>
      </w:r>
      <w:proofErr w:type="spellStart"/>
      <w:r w:rsidRPr="002C7D46">
        <w:rPr>
          <w:i/>
        </w:rPr>
        <w:t>virginiana</w:t>
      </w:r>
      <w:proofErr w:type="spellEnd"/>
      <w:r>
        <w:t xml:space="preserve">, </w:t>
      </w:r>
      <w:r w:rsidRPr="002C7D46">
        <w:rPr>
          <w:i/>
        </w:rPr>
        <w:t>Acer rubrum</w:t>
      </w:r>
      <w:r w:rsidR="002C7D46">
        <w:t>,</w:t>
      </w:r>
      <w:r>
        <w:t xml:space="preserve"> and </w:t>
      </w:r>
      <w:r w:rsidRPr="002C7D46">
        <w:rPr>
          <w:i/>
        </w:rPr>
        <w:t>Morella cerifera</w:t>
      </w:r>
      <w:r>
        <w:t xml:space="preserve"> are often present in sometimes locally dense patches, especially when managed with infrequent fires (FNAI 1990, Collins et al. 2001). </w:t>
      </w:r>
    </w:p>
    <w:p w:rsidR="005317C0" w:rsidP="005317C0" w:rsidRDefault="005317C0"/>
    <w:p w:rsidR="005317C0" w:rsidP="005317C0" w:rsidRDefault="005317C0">
      <w:r>
        <w:t>The ground cover is dense and generally diverse. Grasses such as wiregrass (</w:t>
      </w:r>
      <w:proofErr w:type="spellStart"/>
      <w:r w:rsidRPr="002C7D46">
        <w:rPr>
          <w:i/>
        </w:rPr>
        <w:t>Aristida</w:t>
      </w:r>
      <w:proofErr w:type="spellEnd"/>
      <w:r w:rsidRPr="002C7D46">
        <w:rPr>
          <w:i/>
        </w:rPr>
        <w:t xml:space="preserve"> </w:t>
      </w:r>
      <w:proofErr w:type="spellStart"/>
      <w:r w:rsidRPr="002C7D46">
        <w:rPr>
          <w:i/>
        </w:rPr>
        <w:t>beyrichiana</w:t>
      </w:r>
      <w:proofErr w:type="spellEnd"/>
      <w:r>
        <w:t>) (in the eastern part of the range), toothache grass (</w:t>
      </w:r>
      <w:proofErr w:type="spellStart"/>
      <w:r w:rsidRPr="002C7D46">
        <w:rPr>
          <w:i/>
        </w:rPr>
        <w:t>Ctenium</w:t>
      </w:r>
      <w:proofErr w:type="spellEnd"/>
      <w:r w:rsidRPr="002C7D46">
        <w:rPr>
          <w:i/>
        </w:rPr>
        <w:t xml:space="preserve"> </w:t>
      </w:r>
      <w:proofErr w:type="spellStart"/>
      <w:r w:rsidRPr="002C7D46">
        <w:rPr>
          <w:i/>
        </w:rPr>
        <w:t>aromaticum</w:t>
      </w:r>
      <w:proofErr w:type="spellEnd"/>
      <w:r>
        <w:t xml:space="preserve">) and </w:t>
      </w:r>
      <w:proofErr w:type="spellStart"/>
      <w:r>
        <w:t>dropseeds</w:t>
      </w:r>
      <w:proofErr w:type="spellEnd"/>
      <w:r>
        <w:t xml:space="preserve"> (</w:t>
      </w:r>
      <w:proofErr w:type="spellStart"/>
      <w:r w:rsidRPr="002C7D46">
        <w:rPr>
          <w:i/>
        </w:rPr>
        <w:t>Sporobolus</w:t>
      </w:r>
      <w:proofErr w:type="spellEnd"/>
      <w:r>
        <w:t xml:space="preserve"> spp.), and grass-like species (such as </w:t>
      </w:r>
      <w:proofErr w:type="spellStart"/>
      <w:r w:rsidRPr="002C7D46">
        <w:rPr>
          <w:i/>
        </w:rPr>
        <w:t>Cyperus</w:t>
      </w:r>
      <w:proofErr w:type="spellEnd"/>
      <w:r>
        <w:t xml:space="preserve"> spp</w:t>
      </w:r>
      <w:r w:rsidR="002C7D46">
        <w:t>.</w:t>
      </w:r>
      <w:r>
        <w:t xml:space="preserve">, </w:t>
      </w:r>
      <w:proofErr w:type="spellStart"/>
      <w:r w:rsidRPr="002C7D46">
        <w:rPr>
          <w:i/>
        </w:rPr>
        <w:t>Juncus</w:t>
      </w:r>
      <w:proofErr w:type="spellEnd"/>
      <w:r>
        <w:t xml:space="preserve"> spp</w:t>
      </w:r>
      <w:r w:rsidR="002C7D46">
        <w:t>.</w:t>
      </w:r>
      <w:r>
        <w:t xml:space="preserve">, </w:t>
      </w:r>
      <w:proofErr w:type="spellStart"/>
      <w:r w:rsidRPr="002C7D46">
        <w:rPr>
          <w:i/>
        </w:rPr>
        <w:lastRenderedPageBreak/>
        <w:t>Fimbristylis</w:t>
      </w:r>
      <w:proofErr w:type="spellEnd"/>
      <w:r>
        <w:t xml:space="preserve"> spp</w:t>
      </w:r>
      <w:r w:rsidR="002C7D46">
        <w:t>.,</w:t>
      </w:r>
      <w:r>
        <w:t xml:space="preserve"> and </w:t>
      </w:r>
      <w:proofErr w:type="spellStart"/>
      <w:r w:rsidRPr="002C7D46">
        <w:rPr>
          <w:i/>
        </w:rPr>
        <w:t>Dichromena</w:t>
      </w:r>
      <w:proofErr w:type="spellEnd"/>
      <w:r>
        <w:t xml:space="preserve"> </w:t>
      </w:r>
      <w:proofErr w:type="spellStart"/>
      <w:r>
        <w:t>spp</w:t>
      </w:r>
      <w:proofErr w:type="spellEnd"/>
      <w:r>
        <w:t xml:space="preserve">) are dominate. Forbs, including many species of carnivorous plants, orchids and composites are common and highly diverse, however, legumes are rarely present. Other typical species include, </w:t>
      </w:r>
      <w:r w:rsidRPr="002C7D46">
        <w:rPr>
          <w:i/>
        </w:rPr>
        <w:t xml:space="preserve">Rhexia </w:t>
      </w:r>
      <w:proofErr w:type="spellStart"/>
      <w:r w:rsidRPr="002C7D46">
        <w:rPr>
          <w:i/>
        </w:rPr>
        <w:t>alifanus</w:t>
      </w:r>
      <w:proofErr w:type="spellEnd"/>
      <w:r>
        <w:t xml:space="preserve">, </w:t>
      </w:r>
      <w:proofErr w:type="spellStart"/>
      <w:r w:rsidRPr="002C7D46">
        <w:rPr>
          <w:i/>
        </w:rPr>
        <w:t>Rhynchospora</w:t>
      </w:r>
      <w:proofErr w:type="spellEnd"/>
      <w:r>
        <w:t xml:space="preserve"> spp</w:t>
      </w:r>
      <w:r w:rsidR="002C7D46">
        <w:t>.</w:t>
      </w:r>
      <w:r>
        <w:t xml:space="preserve"> and </w:t>
      </w:r>
      <w:proofErr w:type="spellStart"/>
      <w:r w:rsidRPr="002C7D46">
        <w:rPr>
          <w:i/>
        </w:rPr>
        <w:t>Eriocaulon</w:t>
      </w:r>
      <w:proofErr w:type="spellEnd"/>
      <w:r>
        <w:t xml:space="preserve"> spp. (NatureServe 2006). The ground cover exhibits one of the highest small-scale (m2) species richness levels recorded for any habitat-type, world-wide. Unlike many other types of longleaf pine communities, the distribution of trees in usually not strongly patchy. Instead, most trees are isolated, even as young individuals.</w:t>
      </w:r>
    </w:p>
    <w:p w:rsidR="005317C0" w:rsidP="005317C0" w:rsidRDefault="005317C0">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ARBE7</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Aristida beyrichiana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Beyrich threeawn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PIPA2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palustris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Longleaf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ILCO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Ilex coriacea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Large gallberry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SCHIZ4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Schizachyrium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Little bluestem</w:t>
            </w:r>
          </w:p>
        </w:tc>
      </w:tr>
    </w:tbl>
    <w:p>
      <w:r>
        <w:rPr>
          <w:sz w:val="16"/>
        </w:rPr>
        <w:t>Species names are from the NRCS PLANTS database. Check species codes at http://plants.usda.gov.</w:t>
      </w:r>
    </w:p>
    <w:p w:rsidR="005317C0" w:rsidP="005317C0" w:rsidRDefault="005317C0">
      <w:pPr>
        <w:pStyle w:val="InfoPara"/>
      </w:pPr>
      <w:r>
        <w:t>Disturbance Description</w:t>
      </w:r>
    </w:p>
    <w:p w:rsidR="005317C0" w:rsidP="005317C0" w:rsidRDefault="005317C0">
      <w:r>
        <w:t xml:space="preserve">Gulf coast wet pine savannas experience frequent growing season surface fires, every 2-5yrs, that generally burn across large expanses. The fires are usually low intensity overall, but will occasionally kill young individuals, and rarely kill older trees. Because this BpS was originally very open, with only sparse trees, lightning and wind may have been major sources of tree mortality. A major effect of burning is to minimize the coverage of hardwood species (especially species such as black </w:t>
      </w:r>
      <w:proofErr w:type="spellStart"/>
      <w:r>
        <w:t>titi</w:t>
      </w:r>
      <w:proofErr w:type="spellEnd"/>
      <w:r>
        <w:t xml:space="preserve"> [</w:t>
      </w:r>
      <w:proofErr w:type="spellStart"/>
      <w:r w:rsidRPr="002C7D46">
        <w:rPr>
          <w:i/>
        </w:rPr>
        <w:t>Cliftonia</w:t>
      </w:r>
      <w:proofErr w:type="spellEnd"/>
      <w:r w:rsidRPr="002C7D46">
        <w:rPr>
          <w:i/>
        </w:rPr>
        <w:t xml:space="preserve"> </w:t>
      </w:r>
      <w:proofErr w:type="spellStart"/>
      <w:r w:rsidRPr="002C7D46">
        <w:rPr>
          <w:i/>
        </w:rPr>
        <w:t>monophylla</w:t>
      </w:r>
      <w:proofErr w:type="spellEnd"/>
      <w:r>
        <w:t>]) that encroach from wetter adjoining areas. Periods of inundation may have been the dominant factor in keeping hardwoods in drier areas from encroaching. The primary disturbance dynamic is the gap phase regeneration of longleaf pine. The model classes are small patches widely dispersed on the landscape. A secondary dynamic (closed vs. open path) is the invasion of shrubs and hardwood trees in patches that escape fire. Once shrubs are established, they slightly decrease the probability of fire, but increase the probability that fires will kill the canopy pines. Once established, shrubs are not easily eliminated by single fires, but may sometimes be eliminated by multiple fires. We have simulated this by using mosaic fire to represent the last of a series of surface fires that eliminates invading hardwoods without killing canopy pines.</w:t>
      </w:r>
    </w:p>
    <w:p w:rsidR="005317C0" w:rsidP="005317C0" w:rsidRDefault="005317C0"/>
    <w:p w:rsidR="005317C0" w:rsidP="005317C0" w:rsidRDefault="005317C0">
      <w:r>
        <w:t>This vegetation type occupies much less of its original area and is now considered a habitat type of special concern due to the lack of fire and/or alteration of the hydrology. Many of the larger original areas have been permanently degraded by bedding (in attempts to establish pine plantations), and ditching or tiling to create drier areas for many types of uses including pastures and sod farms. In addition to these threats, damage by feral hogs is a huge problem on Eglin AFB. Hogs root up plants and change hydrology, which in turn changes plant composition, etc</w:t>
      </w:r>
      <w:r w:rsidR="009C3DEF">
        <w:t>.</w:t>
      </w:r>
      <w:r>
        <w:t xml:space="preserve"> (</w:t>
      </w:r>
      <w:proofErr w:type="spellStart"/>
      <w:r>
        <w:t>Engeman</w:t>
      </w:r>
      <w:proofErr w:type="spellEnd"/>
      <w:r>
        <w:t xml:space="preserve"> et al. 2007). Past establishment of plowed fire lanes may also slowly degrade the habitat by altering hydrology. Lack of fire has degraded much of the remaining areas. Uncharacteristic vegetation types include even-aged canopy stands in which age structure has been increased in density and/or homogenized by logging activities. Scattered longleaf have been replaced with dense stands of loblolly or slash pine. In addition, there are many areas where shrubs have become dense due to inadequate burning, and examples where the grass dominated ground cover has been lost due to soil disturbance or past canopy closure.</w:t>
      </w:r>
    </w:p>
    <w:p w:rsidR="002C7D46" w:rsidP="005317C0" w:rsidRDefault="002C7D46"/>
    <w:p w:rsidR="002C7D46" w:rsidP="005317C0" w:rsidRDefault="002C7D46"/>
    <w:p w:rsidR="005317C0" w:rsidP="005317C0" w:rsidRDefault="005317C0">
      <w:pPr>
        <w:pStyle w:val="InfoPara"/>
      </w:pPr>
      <w:r>
        <w:lastRenderedPageBreak/>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163</w:t>
            </w:r>
          </w:p>
        </w:tc>
        <w:tc>
          <w:p>
            <w:pPr>
              <w:jc w:val="center"/>
            </w:pPr>
            <w:r>
              <w:t>2</w:t>
            </w:r>
          </w:p>
        </w:tc>
        <w:tc>
          <w:p>
            <w:pPr>
              <w:jc w:val="center"/>
            </w:pPr>
            <w:r>
              <w:t>10</w:t>
            </w:r>
          </w:p>
        </w:tc>
        <w:tc>
          <w:p>
            <w:pPr>
              <w:jc w:val="center"/>
            </w:pPr>
            <w:r>
              <w:t>500</w:t>
            </w:r>
          </w:p>
        </w:tc>
      </w:tr>
      <w:tr>
        <w:tc>
          <w:p>
            <w:pPr>
              <w:jc w:val="center"/>
            </w:pPr>
            <w:r>
              <w:t>Moderate (Mixed)</w:t>
            </w:r>
          </w:p>
        </w:tc>
        <w:tc>
          <w:p>
            <w:pPr>
              <w:jc w:val="center"/>
            </w:pPr>
            <w:r>
              <w:t>510</w:t>
            </w:r>
          </w:p>
        </w:tc>
        <w:tc>
          <w:p>
            <w:pPr>
              <w:jc w:val="center"/>
            </w:pPr>
            <w:r>
              <w:t>1</w:t>
            </w:r>
          </w:p>
        </w:tc>
        <w:tc>
          <w:p>
            <w:pPr>
              <w:jc w:val="center"/>
            </w:pPr>
            <w:r>
              <w:t/>
            </w:r>
          </w:p>
        </w:tc>
        <w:tc>
          <w:p>
            <w:pPr>
              <w:jc w:val="center"/>
            </w:pPr>
            <w:r>
              <w:t/>
            </w:r>
          </w:p>
        </w:tc>
      </w:tr>
      <w:tr>
        <w:tc>
          <w:p>
            <w:pPr>
              <w:jc w:val="center"/>
            </w:pPr>
            <w:r>
              <w:t>Low (Surface)</w:t>
            </w:r>
          </w:p>
        </w:tc>
        <w:tc>
          <w:p>
            <w:pPr>
              <w:jc w:val="center"/>
            </w:pPr>
            <w:r>
              <w:t>3</w:t>
            </w:r>
          </w:p>
        </w:tc>
        <w:tc>
          <w:p>
            <w:pPr>
              <w:jc w:val="center"/>
            </w:pPr>
            <w:r>
              <w:t>97</w:t>
            </w:r>
          </w:p>
        </w:tc>
        <w:tc>
          <w:p>
            <w:pPr>
              <w:jc w:val="center"/>
            </w:pPr>
            <w:r>
              <w:t>1</w:t>
            </w:r>
          </w:p>
        </w:tc>
        <w:tc>
          <w:p>
            <w:pPr>
              <w:jc w:val="center"/>
            </w:pPr>
            <w:r>
              <w:t>10</w:t>
            </w:r>
          </w:p>
        </w:tc>
      </w:tr>
      <w:tr>
        <w:tc>
          <w:p>
            <w:pPr>
              <w:jc w:val="center"/>
            </w:pPr>
            <w:r>
              <w:t>All Fires</w:t>
            </w:r>
          </w:p>
        </w:tc>
        <w:tc>
          <w:p>
            <w:pPr>
              <w:jc w:val="center"/>
            </w:pPr>
            <w:r>
              <w:t>3</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5317C0" w:rsidP="005317C0" w:rsidRDefault="005317C0">
      <w:pPr>
        <w:pStyle w:val="InfoPara"/>
      </w:pPr>
      <w:r>
        <w:t>Scale Description</w:t>
      </w:r>
    </w:p>
    <w:p w:rsidR="005317C0" w:rsidP="005317C0" w:rsidRDefault="005317C0">
      <w:r>
        <w:t>Natural lighting initiated fires may have been on the scale of 50-50,000ac, depending on conditions. The larger fires likely burned through savanna, flatwoods, cypress ponds, and may have crossed narrow sloughs if they were dry. The size of savanna patches was probably on the scale of 100-2000ac, but areas could have had more savanna separated by wet sloughs.</w:t>
      </w:r>
    </w:p>
    <w:p w:rsidR="005317C0" w:rsidP="005317C0" w:rsidRDefault="005317C0">
      <w:pPr>
        <w:pStyle w:val="InfoPara"/>
      </w:pPr>
      <w:r>
        <w:t>Adjacency or Identification Concerns</w:t>
      </w:r>
    </w:p>
    <w:p w:rsidR="005317C0" w:rsidP="005317C0" w:rsidRDefault="005317C0">
      <w:r>
        <w:t>This BpS is distinguished from other longleaf pine-dominated communities by the presence of wetland herbs and shrubs and seasonally fluctuating hydrology that, in some years, ranges from inundation to excessive drying that may produce cracking in the soil. It does not include the Gulf Coast flatwoods sites with saw palmetto (</w:t>
      </w:r>
      <w:proofErr w:type="spellStart"/>
      <w:r w:rsidRPr="002C7D46">
        <w:rPr>
          <w:i/>
        </w:rPr>
        <w:t>Serenoa</w:t>
      </w:r>
      <w:proofErr w:type="spellEnd"/>
      <w:r w:rsidRPr="002C7D46">
        <w:rPr>
          <w:i/>
        </w:rPr>
        <w:t xml:space="preserve"> </w:t>
      </w:r>
      <w:proofErr w:type="spellStart"/>
      <w:r w:rsidRPr="002C7D46">
        <w:rPr>
          <w:i/>
        </w:rPr>
        <w:t>repens</w:t>
      </w:r>
      <w:proofErr w:type="spellEnd"/>
      <w:r>
        <w:t>) as a common species. Slight rises above the elevation of the savanna support mesic flatwoods. Wetter areas are pond cypress (</w:t>
      </w:r>
      <w:r w:rsidRPr="002C7D46">
        <w:rPr>
          <w:i/>
        </w:rPr>
        <w:t xml:space="preserve">Taxodium </w:t>
      </w:r>
      <w:proofErr w:type="spellStart"/>
      <w:r w:rsidRPr="002C7D46">
        <w:rPr>
          <w:i/>
        </w:rPr>
        <w:t>ascendens</w:t>
      </w:r>
      <w:proofErr w:type="spellEnd"/>
      <w:r>
        <w:t>) or gum (</w:t>
      </w:r>
      <w:r w:rsidRPr="002C7D46">
        <w:rPr>
          <w:i/>
        </w:rPr>
        <w:t>Nyssa</w:t>
      </w:r>
      <w:r>
        <w:t xml:space="preserve"> spp</w:t>
      </w:r>
      <w:r w:rsidR="002C7D46">
        <w:t>.</w:t>
      </w:r>
      <w:r>
        <w:t>) sloughs. Also hypericum (</w:t>
      </w:r>
      <w:r w:rsidRPr="002C7D46">
        <w:rPr>
          <w:i/>
        </w:rPr>
        <w:t>Hypericum</w:t>
      </w:r>
      <w:r>
        <w:t xml:space="preserve"> spp</w:t>
      </w:r>
      <w:r w:rsidR="002C7D46">
        <w:t>.</w:t>
      </w:r>
      <w:r>
        <w:t>) ponds are found within this community.</w:t>
      </w:r>
    </w:p>
    <w:p w:rsidR="005317C0" w:rsidP="005317C0" w:rsidRDefault="005317C0">
      <w:pPr>
        <w:pStyle w:val="InfoPara"/>
      </w:pPr>
      <w:r>
        <w:t>Issues or Problems</w:t>
      </w:r>
    </w:p>
    <w:p w:rsidR="005317C0" w:rsidP="005317C0" w:rsidRDefault="005317C0">
      <w:r>
        <w:t xml:space="preserve">Wet Pine Savanna was developed by Sharon Herman in 2004 and reviewed 3/7/2005 by Carl </w:t>
      </w:r>
      <w:proofErr w:type="spellStart"/>
      <w:r>
        <w:t>Nordman</w:t>
      </w:r>
      <w:proofErr w:type="spellEnd"/>
      <w:r>
        <w:t xml:space="preserve">. The model was modified to reduce the frequency of fire in class E, which resulted in class E being </w:t>
      </w:r>
      <w:r w:rsidR="009C3DEF">
        <w:t xml:space="preserve">3% </w:t>
      </w:r>
      <w:r>
        <w:t xml:space="preserve">of the landscape rather than </w:t>
      </w:r>
      <w:r w:rsidR="009C3DEF">
        <w:t>&lt;1%</w:t>
      </w:r>
      <w:r>
        <w:t xml:space="preserve">. When the model is run without fire nearly all the vegetation comes out as class B and class E. This occurs on much of the current landscape, which is not managed with prescribed fire. Historical fire size (minimum, maximum and average) was based on conjecture by Carl </w:t>
      </w:r>
      <w:proofErr w:type="spellStart"/>
      <w:r>
        <w:t>Nordman</w:t>
      </w:r>
      <w:proofErr w:type="spellEnd"/>
      <w:r>
        <w:t>. Reviewers Grace and Wilder concurred with model descriptions and parameters as given in Rapid Assessment model for</w:t>
      </w:r>
      <w:r w:rsidR="009C3DEF">
        <w:t xml:space="preserve"> map zones</w:t>
      </w:r>
      <w:r>
        <w:t xml:space="preserve"> 45, 46, 98</w:t>
      </w:r>
      <w:r w:rsidR="009C3DEF">
        <w:t>,</w:t>
      </w:r>
      <w:r>
        <w:t xml:space="preserve"> and 99. Little bluestem was included as a dominant species and indicator for habitats west of Jackson County where </w:t>
      </w:r>
      <w:proofErr w:type="spellStart"/>
      <w:r w:rsidRPr="002C7D46">
        <w:rPr>
          <w:i/>
        </w:rPr>
        <w:t>Arisitda</w:t>
      </w:r>
      <w:proofErr w:type="spellEnd"/>
      <w:r w:rsidRPr="002C7D46">
        <w:rPr>
          <w:i/>
        </w:rPr>
        <w:t xml:space="preserve"> </w:t>
      </w:r>
      <w:proofErr w:type="spellStart"/>
      <w:r w:rsidRPr="002C7D46">
        <w:rPr>
          <w:i/>
        </w:rPr>
        <w:t>beyrichiana</w:t>
      </w:r>
      <w:proofErr w:type="spellEnd"/>
      <w:r>
        <w:t xml:space="preserve"> does not occur. However, A. Stevens suggested that all of the seepage slopes on Eglin are dominated by wiregrass which are in counties west of Jackson County (mainly Walton County and some Okaloosa county). If this classification includes grassy depression wetlands as well (which it sounds like it would) then would include Santa Rosa County in that</w:t>
      </w:r>
      <w:r w:rsidR="009C3DEF">
        <w:t>,</w:t>
      </w:r>
      <w:r>
        <w:t xml:space="preserve"> too.</w:t>
      </w:r>
    </w:p>
    <w:p w:rsidR="005317C0" w:rsidP="005317C0" w:rsidRDefault="005317C0">
      <w:pPr>
        <w:pStyle w:val="InfoPara"/>
      </w:pPr>
      <w:r>
        <w:t>Native Uncharacteristic Conditions</w:t>
      </w:r>
    </w:p>
    <w:p w:rsidR="005317C0" w:rsidP="005317C0" w:rsidRDefault="005317C0">
      <w:r>
        <w:t xml:space="preserve">Invasive species in this system along the coastal plain include Chinese </w:t>
      </w:r>
      <w:proofErr w:type="spellStart"/>
      <w:r>
        <w:t>tallowtree</w:t>
      </w:r>
      <w:proofErr w:type="spellEnd"/>
      <w:r>
        <w:t xml:space="preserve"> and cogon grass.</w:t>
      </w:r>
    </w:p>
    <w:p w:rsidR="005317C0" w:rsidP="005317C0" w:rsidRDefault="005317C0">
      <w:pPr>
        <w:pStyle w:val="InfoPara"/>
      </w:pPr>
      <w:r>
        <w:t>Comments</w:t>
      </w:r>
    </w:p>
    <w:p w:rsidR="005317C0" w:rsidP="005317C0" w:rsidRDefault="005317C0">
      <w:r>
        <w:t>Suggested reviewers - William Platt (LSU), Guy Anglin (USFS - Florida NFs Supervisors Office), Jean Huffman (FL DEP), Ann Johnson (FNAI)</w:t>
      </w:r>
    </w:p>
    <w:p w:rsidR="009C1F94" w:rsidP="005317C0" w:rsidRDefault="009C1F94"/>
    <w:p w:rsidR="005317C0" w:rsidP="005317C0" w:rsidRDefault="005317C0">
      <w:pPr>
        <w:pStyle w:val="ReportSection"/>
      </w:pPr>
      <w:r>
        <w:lastRenderedPageBreak/>
        <w:t>Succession Classes</w:t>
      </w:r>
    </w:p>
    <w:p w:rsidR="005317C0" w:rsidP="005317C0" w:rsidRDefault="005317C0"/>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5317C0" w:rsidP="005317C0" w:rsidRDefault="005317C0">
      <w:pPr>
        <w:pStyle w:val="InfoPara"/>
        <w:pBdr>
          <w:top w:val="single" w:color="auto" w:sz="4" w:space="1"/>
        </w:pBdr>
      </w:pPr>
      <w:r xmlns:w="http://schemas.openxmlformats.org/wordprocessingml/2006/main">
        <w:t>Class A</w:t>
      </w:r>
      <w:r xmlns:w="http://schemas.openxmlformats.org/wordprocessingml/2006/main">
        <w:tab/>
        <w:t>12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bookmarkEnd w:id="1"/>
    <w:bookmarkEnd w:id="2"/>
    <w:p w:rsidR="000F63A9" w:rsidP="000F63A9" w:rsidRDefault="000F63A9">
      <w:pPr>
        <w:shd w:val="clear" w:color="auto" w:fill="FFFFFF"/>
        <w:rPr>
          <w:rFonts w:ascii="Arial" w:hAnsi="Arial" w:cs="Arial"/>
          <w:vanish/>
          <w:color w:val="494949"/>
          <w:sz w:val="30"/>
          <w:szCs w:val="30"/>
        </w:rPr>
      </w:pPr>
      <w:r>
        <w:rPr>
          <w:rFonts w:ascii="Arial" w:hAnsi="Arial" w:cs="Arial"/>
          <w:vanish/>
          <w:color w:val="494949"/>
          <w:sz w:val="30"/>
          <w:szCs w:val="30"/>
        </w:rPr>
        <w:t>DBH</w:t>
      </w:r>
    </w:p>
    <w:p w:rsidR="000F63A9" w:rsidP="000F63A9" w:rsidRDefault="000F63A9">
      <w:pPr>
        <w:pStyle w:val="paragraph"/>
        <w:textAlignment w:val="baseline"/>
      </w:pPr>
    </w:p>
    <w:p w:rsidR="005317C0" w:rsidP="005317C0" w:rsidRDefault="005317C0">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412"/>
        <w:gridCol w:w="2052"/>
        <w:gridCol w:w="1956"/>
      </w:tblGrid>
      <w:tr w:rsidRPr="005317C0" w:rsidR="005317C0" w:rsidTr="005317C0">
        <w:tc>
          <w:tcPr>
            <w:tcW w:w="1152" w:type="dxa"/>
            <w:tcBorders>
              <w:top w:val="single" w:color="auto" w:sz="2" w:space="0"/>
              <w:bottom w:val="single" w:color="000000" w:sz="12" w:space="0"/>
            </w:tcBorders>
            <w:shd w:val="clear" w:color="auto" w:fill="auto"/>
          </w:tcPr>
          <w:p w:rsidRPr="005317C0" w:rsidR="005317C0" w:rsidP="00A90A70" w:rsidRDefault="005317C0">
            <w:pPr>
              <w:rPr>
                <w:b/>
                <w:bCs/>
              </w:rPr>
            </w:pPr>
            <w:r w:rsidRPr="005317C0">
              <w:rPr>
                <w:b/>
                <w:bCs/>
              </w:rPr>
              <w:t>Symbol</w:t>
            </w:r>
          </w:p>
        </w:tc>
        <w:tc>
          <w:tcPr>
            <w:tcW w:w="2412" w:type="dxa"/>
            <w:tcBorders>
              <w:top w:val="single" w:color="auto" w:sz="2" w:space="0"/>
              <w:bottom w:val="single" w:color="000000" w:sz="12" w:space="0"/>
            </w:tcBorders>
            <w:shd w:val="clear" w:color="auto" w:fill="auto"/>
          </w:tcPr>
          <w:p w:rsidRPr="005317C0" w:rsidR="005317C0" w:rsidP="00A90A70" w:rsidRDefault="005317C0">
            <w:pPr>
              <w:rPr>
                <w:b/>
                <w:bCs/>
              </w:rPr>
            </w:pPr>
            <w:r w:rsidRPr="005317C0">
              <w:rPr>
                <w:b/>
                <w:bCs/>
              </w:rPr>
              <w:t>Scientific Name</w:t>
            </w:r>
          </w:p>
        </w:tc>
        <w:tc>
          <w:tcPr>
            <w:tcW w:w="2052" w:type="dxa"/>
            <w:tcBorders>
              <w:top w:val="single" w:color="auto" w:sz="2" w:space="0"/>
              <w:bottom w:val="single" w:color="000000" w:sz="12" w:space="0"/>
            </w:tcBorders>
            <w:shd w:val="clear" w:color="auto" w:fill="auto"/>
          </w:tcPr>
          <w:p w:rsidRPr="005317C0" w:rsidR="005317C0" w:rsidP="00A90A70" w:rsidRDefault="005317C0">
            <w:pPr>
              <w:rPr>
                <w:b/>
                <w:bCs/>
              </w:rPr>
            </w:pPr>
            <w:r w:rsidRPr="005317C0">
              <w:rPr>
                <w:b/>
                <w:bCs/>
              </w:rPr>
              <w:t>Common Name</w:t>
            </w:r>
          </w:p>
        </w:tc>
        <w:tc>
          <w:tcPr>
            <w:tcW w:w="1956" w:type="dxa"/>
            <w:tcBorders>
              <w:top w:val="single" w:color="auto" w:sz="2" w:space="0"/>
              <w:bottom w:val="single" w:color="000000" w:sz="12" w:space="0"/>
            </w:tcBorders>
            <w:shd w:val="clear" w:color="auto" w:fill="auto"/>
          </w:tcPr>
          <w:p w:rsidRPr="005317C0" w:rsidR="005317C0" w:rsidP="00A90A70" w:rsidRDefault="005317C0">
            <w:pPr>
              <w:rPr>
                <w:b/>
                <w:bCs/>
              </w:rPr>
            </w:pPr>
            <w:r w:rsidRPr="005317C0">
              <w:rPr>
                <w:b/>
                <w:bCs/>
              </w:rPr>
              <w:t>Canopy Position</w:t>
            </w:r>
          </w:p>
        </w:tc>
      </w:tr>
      <w:tr w:rsidRPr="005317C0" w:rsidR="005317C0" w:rsidTr="005317C0">
        <w:tc>
          <w:tcPr>
            <w:tcW w:w="1152" w:type="dxa"/>
            <w:tcBorders>
              <w:top w:val="single" w:color="000000" w:sz="12" w:space="0"/>
            </w:tcBorders>
            <w:shd w:val="clear" w:color="auto" w:fill="auto"/>
          </w:tcPr>
          <w:p w:rsidRPr="005317C0" w:rsidR="005317C0" w:rsidP="00A90A70" w:rsidRDefault="005317C0">
            <w:pPr>
              <w:rPr>
                <w:bCs/>
              </w:rPr>
            </w:pPr>
            <w:r w:rsidRPr="005317C0">
              <w:rPr>
                <w:bCs/>
              </w:rPr>
              <w:t>ARBE7</w:t>
            </w:r>
          </w:p>
        </w:tc>
        <w:tc>
          <w:tcPr>
            <w:tcW w:w="2412" w:type="dxa"/>
            <w:tcBorders>
              <w:top w:val="single" w:color="000000" w:sz="12" w:space="0"/>
            </w:tcBorders>
            <w:shd w:val="clear" w:color="auto" w:fill="auto"/>
          </w:tcPr>
          <w:p w:rsidRPr="005317C0" w:rsidR="005317C0" w:rsidP="00A90A70" w:rsidRDefault="005317C0">
            <w:proofErr w:type="spellStart"/>
            <w:r w:rsidRPr="005317C0">
              <w:t>Aristida</w:t>
            </w:r>
            <w:proofErr w:type="spellEnd"/>
            <w:r w:rsidRPr="005317C0">
              <w:t xml:space="preserve"> </w:t>
            </w:r>
            <w:proofErr w:type="spellStart"/>
            <w:r w:rsidRPr="005317C0">
              <w:t>beyrichiana</w:t>
            </w:r>
            <w:proofErr w:type="spellEnd"/>
          </w:p>
        </w:tc>
        <w:tc>
          <w:tcPr>
            <w:tcW w:w="2052" w:type="dxa"/>
            <w:tcBorders>
              <w:top w:val="single" w:color="000000" w:sz="12" w:space="0"/>
            </w:tcBorders>
            <w:shd w:val="clear" w:color="auto" w:fill="auto"/>
          </w:tcPr>
          <w:p w:rsidRPr="005317C0" w:rsidR="005317C0" w:rsidP="00A90A70" w:rsidRDefault="005317C0">
            <w:proofErr w:type="spellStart"/>
            <w:r w:rsidRPr="005317C0">
              <w:t>Beyrich</w:t>
            </w:r>
            <w:proofErr w:type="spellEnd"/>
            <w:r w:rsidRPr="005317C0">
              <w:t xml:space="preserve"> </w:t>
            </w:r>
            <w:proofErr w:type="spellStart"/>
            <w:r w:rsidRPr="005317C0">
              <w:t>threeawn</w:t>
            </w:r>
            <w:proofErr w:type="spellEnd"/>
          </w:p>
        </w:tc>
        <w:tc>
          <w:tcPr>
            <w:tcW w:w="1956" w:type="dxa"/>
            <w:tcBorders>
              <w:top w:val="single" w:color="000000" w:sz="12" w:space="0"/>
            </w:tcBorders>
            <w:shd w:val="clear" w:color="auto" w:fill="auto"/>
          </w:tcPr>
          <w:p w:rsidRPr="005317C0" w:rsidR="005317C0" w:rsidP="00A90A70" w:rsidRDefault="005317C0">
            <w:r w:rsidRPr="005317C0">
              <w:t>Lower</w:t>
            </w:r>
          </w:p>
        </w:tc>
      </w:tr>
      <w:tr w:rsidRPr="005317C0" w:rsidR="005317C0" w:rsidTr="005317C0">
        <w:tc>
          <w:tcPr>
            <w:tcW w:w="1152" w:type="dxa"/>
            <w:shd w:val="clear" w:color="auto" w:fill="auto"/>
          </w:tcPr>
          <w:p w:rsidRPr="005317C0" w:rsidR="005317C0" w:rsidP="00A90A70" w:rsidRDefault="005317C0">
            <w:pPr>
              <w:rPr>
                <w:bCs/>
              </w:rPr>
            </w:pPr>
            <w:r w:rsidRPr="005317C0">
              <w:rPr>
                <w:bCs/>
              </w:rPr>
              <w:t>CTAR</w:t>
            </w:r>
          </w:p>
        </w:tc>
        <w:tc>
          <w:tcPr>
            <w:tcW w:w="2412" w:type="dxa"/>
            <w:shd w:val="clear" w:color="auto" w:fill="auto"/>
          </w:tcPr>
          <w:p w:rsidRPr="005317C0" w:rsidR="005317C0" w:rsidP="00A90A70" w:rsidRDefault="005317C0">
            <w:proofErr w:type="spellStart"/>
            <w:r w:rsidRPr="005317C0">
              <w:t>Ctenium</w:t>
            </w:r>
            <w:proofErr w:type="spellEnd"/>
            <w:r w:rsidRPr="005317C0">
              <w:t xml:space="preserve"> </w:t>
            </w:r>
            <w:proofErr w:type="spellStart"/>
            <w:r w:rsidRPr="005317C0">
              <w:t>aromaticum</w:t>
            </w:r>
            <w:proofErr w:type="spellEnd"/>
          </w:p>
        </w:tc>
        <w:tc>
          <w:tcPr>
            <w:tcW w:w="2052" w:type="dxa"/>
            <w:shd w:val="clear" w:color="auto" w:fill="auto"/>
          </w:tcPr>
          <w:p w:rsidRPr="005317C0" w:rsidR="005317C0" w:rsidP="00A90A70" w:rsidRDefault="005317C0">
            <w:r w:rsidRPr="005317C0">
              <w:t>Toothache grass</w:t>
            </w:r>
          </w:p>
        </w:tc>
        <w:tc>
          <w:tcPr>
            <w:tcW w:w="1956" w:type="dxa"/>
            <w:shd w:val="clear" w:color="auto" w:fill="auto"/>
          </w:tcPr>
          <w:p w:rsidRPr="005317C0" w:rsidR="005317C0" w:rsidP="00A90A70" w:rsidRDefault="005317C0">
            <w:r w:rsidRPr="005317C0">
              <w:t>Lower</w:t>
            </w:r>
          </w:p>
        </w:tc>
      </w:tr>
      <w:tr w:rsidRPr="005317C0" w:rsidR="005317C0" w:rsidTr="005317C0">
        <w:tc>
          <w:tcPr>
            <w:tcW w:w="1152" w:type="dxa"/>
            <w:shd w:val="clear" w:color="auto" w:fill="auto"/>
          </w:tcPr>
          <w:p w:rsidRPr="005317C0" w:rsidR="005317C0" w:rsidP="00A90A70" w:rsidRDefault="005317C0">
            <w:pPr>
              <w:rPr>
                <w:bCs/>
              </w:rPr>
            </w:pPr>
            <w:r w:rsidRPr="005317C0">
              <w:rPr>
                <w:bCs/>
              </w:rPr>
              <w:t>SCHIZ4</w:t>
            </w:r>
          </w:p>
        </w:tc>
        <w:tc>
          <w:tcPr>
            <w:tcW w:w="2412" w:type="dxa"/>
            <w:shd w:val="clear" w:color="auto" w:fill="auto"/>
          </w:tcPr>
          <w:p w:rsidRPr="005317C0" w:rsidR="005317C0" w:rsidP="00A90A70" w:rsidRDefault="005317C0">
            <w:proofErr w:type="spellStart"/>
            <w:r w:rsidRPr="005317C0">
              <w:t>Schizachyrium</w:t>
            </w:r>
            <w:proofErr w:type="spellEnd"/>
          </w:p>
        </w:tc>
        <w:tc>
          <w:tcPr>
            <w:tcW w:w="2052" w:type="dxa"/>
            <w:shd w:val="clear" w:color="auto" w:fill="auto"/>
          </w:tcPr>
          <w:p w:rsidRPr="005317C0" w:rsidR="005317C0" w:rsidP="00A90A70" w:rsidRDefault="005317C0">
            <w:r w:rsidRPr="005317C0">
              <w:t>Little bluestem</w:t>
            </w:r>
          </w:p>
        </w:tc>
        <w:tc>
          <w:tcPr>
            <w:tcW w:w="1956" w:type="dxa"/>
            <w:shd w:val="clear" w:color="auto" w:fill="auto"/>
          </w:tcPr>
          <w:p w:rsidRPr="005317C0" w:rsidR="005317C0" w:rsidP="00A90A70" w:rsidRDefault="005317C0">
            <w:r w:rsidRPr="005317C0">
              <w:t>None</w:t>
            </w:r>
          </w:p>
        </w:tc>
      </w:tr>
    </w:tbl>
    <w:p w:rsidR="005317C0" w:rsidP="005317C0" w:rsidRDefault="005317C0"/>
    <w:p w:rsidR="005317C0" w:rsidP="005317C0" w:rsidRDefault="005317C0">
      <w:pPr>
        <w:pStyle w:val="SClassInfoPara"/>
      </w:pPr>
      <w:r>
        <w:t>Description</w:t>
      </w:r>
    </w:p>
    <w:p w:rsidR="005317C0" w:rsidP="005317C0" w:rsidRDefault="002C7D46">
      <w:r>
        <w:t>The dominant lifeform is the herbaceous component. This class</w:t>
      </w:r>
      <w:r w:rsidR="005317C0">
        <w:t xml:space="preserve"> includes scattered pi</w:t>
      </w:r>
      <w:r w:rsidR="00041219">
        <w:t xml:space="preserve">ne regeneration </w:t>
      </w:r>
      <w:r w:rsidR="005317C0">
        <w:t>or no pine regeneration because no mast year has occurred since the gap opened. The native grassy ground cover is dominated by grass or grass-like species. Replacement means death of the longleaf pines as single trees or small clumps. Most replacement fi</w:t>
      </w:r>
      <w:r w:rsidR="000F63A9">
        <w:t>res occur in the earliest stage</w:t>
      </w:r>
      <w:r w:rsidR="005317C0">
        <w:t>. Older trees are very resilient to fire.</w:t>
      </w:r>
    </w:p>
    <w:p w:rsidR="005317C0" w:rsidP="005317C0" w:rsidRDefault="005317C0"/>
    <w:p>
      <w:r>
        <w:rPr>
          <w:i/>
          <w:u w:val="single"/>
        </w:rPr>
        <w:t>Maximum Tree Size Class</w:t>
      </w:r>
      <w:br/>
      <w:r>
        <w:t>Sapling &gt;4.5ft; &lt;5" DBH</w:t>
      </w:r>
    </w:p>
    <w:p w:rsidR="005317C0" w:rsidP="005317C0" w:rsidRDefault="005317C0">
      <w:pPr>
        <w:pStyle w:val="InfoPara"/>
        <w:pBdr>
          <w:top w:val="single" w:color="auto" w:sz="4" w:space="1"/>
        </w:pBdr>
      </w:pPr>
      <w:r xmlns:w="http://schemas.openxmlformats.org/wordprocessingml/2006/main">
        <w:t>Class B</w:t>
      </w:r>
      <w:r xmlns:w="http://schemas.openxmlformats.org/wordprocessingml/2006/main">
        <w:tab/>
        <w:t>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bookmarkEnd w:id="12"/>
    <w:p w:rsidR="000F63A9" w:rsidP="005317C0" w:rsidRDefault="000F63A9">
      <w:pPr>
        <w:pStyle w:val="SClassInfoPara"/>
      </w:pPr>
    </w:p>
    <w:p w:rsidR="005317C0" w:rsidP="005317C0" w:rsidRDefault="005317C0">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76"/>
        <w:gridCol w:w="2436"/>
        <w:gridCol w:w="1860"/>
        <w:gridCol w:w="1956"/>
      </w:tblGrid>
      <w:tr w:rsidRPr="005317C0" w:rsidR="005317C0" w:rsidTr="005317C0">
        <w:tc>
          <w:tcPr>
            <w:tcW w:w="1176" w:type="dxa"/>
            <w:tcBorders>
              <w:top w:val="single" w:color="auto" w:sz="2" w:space="0"/>
              <w:bottom w:val="single" w:color="000000" w:sz="12" w:space="0"/>
            </w:tcBorders>
            <w:shd w:val="clear" w:color="auto" w:fill="auto"/>
          </w:tcPr>
          <w:p w:rsidRPr="005317C0" w:rsidR="005317C0" w:rsidP="0011650B" w:rsidRDefault="005317C0">
            <w:pPr>
              <w:rPr>
                <w:b/>
                <w:bCs/>
              </w:rPr>
            </w:pPr>
            <w:r w:rsidRPr="005317C0">
              <w:rPr>
                <w:b/>
                <w:bCs/>
              </w:rPr>
              <w:t>Symbol</w:t>
            </w:r>
          </w:p>
        </w:tc>
        <w:tc>
          <w:tcPr>
            <w:tcW w:w="2436" w:type="dxa"/>
            <w:tcBorders>
              <w:top w:val="single" w:color="auto" w:sz="2" w:space="0"/>
              <w:bottom w:val="single" w:color="000000" w:sz="12" w:space="0"/>
            </w:tcBorders>
            <w:shd w:val="clear" w:color="auto" w:fill="auto"/>
          </w:tcPr>
          <w:p w:rsidRPr="005317C0" w:rsidR="005317C0" w:rsidP="0011650B" w:rsidRDefault="005317C0">
            <w:pPr>
              <w:rPr>
                <w:b/>
                <w:bCs/>
              </w:rPr>
            </w:pPr>
            <w:r w:rsidRPr="005317C0">
              <w:rPr>
                <w:b/>
                <w:bCs/>
              </w:rPr>
              <w:t>Scientific Name</w:t>
            </w:r>
          </w:p>
        </w:tc>
        <w:tc>
          <w:tcPr>
            <w:tcW w:w="1860" w:type="dxa"/>
            <w:tcBorders>
              <w:top w:val="single" w:color="auto" w:sz="2" w:space="0"/>
              <w:bottom w:val="single" w:color="000000" w:sz="12" w:space="0"/>
            </w:tcBorders>
            <w:shd w:val="clear" w:color="auto" w:fill="auto"/>
          </w:tcPr>
          <w:p w:rsidRPr="005317C0" w:rsidR="005317C0" w:rsidP="0011650B" w:rsidRDefault="005317C0">
            <w:pPr>
              <w:rPr>
                <w:b/>
                <w:bCs/>
              </w:rPr>
            </w:pPr>
            <w:r w:rsidRPr="005317C0">
              <w:rPr>
                <w:b/>
                <w:bCs/>
              </w:rPr>
              <w:t>Common Name</w:t>
            </w:r>
          </w:p>
        </w:tc>
        <w:tc>
          <w:tcPr>
            <w:tcW w:w="1956" w:type="dxa"/>
            <w:tcBorders>
              <w:top w:val="single" w:color="auto" w:sz="2" w:space="0"/>
              <w:bottom w:val="single" w:color="000000" w:sz="12" w:space="0"/>
            </w:tcBorders>
            <w:shd w:val="clear" w:color="auto" w:fill="auto"/>
          </w:tcPr>
          <w:p w:rsidRPr="005317C0" w:rsidR="005317C0" w:rsidP="0011650B" w:rsidRDefault="005317C0">
            <w:pPr>
              <w:rPr>
                <w:b/>
                <w:bCs/>
              </w:rPr>
            </w:pPr>
            <w:r w:rsidRPr="005317C0">
              <w:rPr>
                <w:b/>
                <w:bCs/>
              </w:rPr>
              <w:t>Canopy Position</w:t>
            </w:r>
          </w:p>
        </w:tc>
      </w:tr>
      <w:tr w:rsidRPr="005317C0" w:rsidR="005317C0" w:rsidTr="005317C0">
        <w:tc>
          <w:tcPr>
            <w:tcW w:w="1176" w:type="dxa"/>
            <w:tcBorders>
              <w:top w:val="single" w:color="000000" w:sz="12" w:space="0"/>
            </w:tcBorders>
            <w:shd w:val="clear" w:color="auto" w:fill="auto"/>
          </w:tcPr>
          <w:p w:rsidRPr="005317C0" w:rsidR="005317C0" w:rsidP="0011650B" w:rsidRDefault="005317C0">
            <w:pPr>
              <w:rPr>
                <w:bCs/>
              </w:rPr>
            </w:pPr>
            <w:r w:rsidRPr="005317C0">
              <w:rPr>
                <w:bCs/>
              </w:rPr>
              <w:t>ILGL</w:t>
            </w:r>
          </w:p>
        </w:tc>
        <w:tc>
          <w:tcPr>
            <w:tcW w:w="2436" w:type="dxa"/>
            <w:tcBorders>
              <w:top w:val="single" w:color="000000" w:sz="12" w:space="0"/>
            </w:tcBorders>
            <w:shd w:val="clear" w:color="auto" w:fill="auto"/>
          </w:tcPr>
          <w:p w:rsidRPr="005317C0" w:rsidR="005317C0" w:rsidP="0011650B" w:rsidRDefault="005317C0">
            <w:r w:rsidRPr="005317C0">
              <w:t xml:space="preserve">Ilex </w:t>
            </w:r>
            <w:proofErr w:type="spellStart"/>
            <w:r w:rsidRPr="005317C0">
              <w:t>glabra</w:t>
            </w:r>
            <w:proofErr w:type="spellEnd"/>
          </w:p>
        </w:tc>
        <w:tc>
          <w:tcPr>
            <w:tcW w:w="1860" w:type="dxa"/>
            <w:tcBorders>
              <w:top w:val="single" w:color="000000" w:sz="12" w:space="0"/>
            </w:tcBorders>
            <w:shd w:val="clear" w:color="auto" w:fill="auto"/>
          </w:tcPr>
          <w:p w:rsidRPr="005317C0" w:rsidR="005317C0" w:rsidP="0011650B" w:rsidRDefault="005317C0">
            <w:r w:rsidRPr="005317C0">
              <w:t>Inkberry</w:t>
            </w:r>
          </w:p>
        </w:tc>
        <w:tc>
          <w:tcPr>
            <w:tcW w:w="1956" w:type="dxa"/>
            <w:tcBorders>
              <w:top w:val="single" w:color="000000" w:sz="12" w:space="0"/>
            </w:tcBorders>
            <w:shd w:val="clear" w:color="auto" w:fill="auto"/>
          </w:tcPr>
          <w:p w:rsidRPr="005317C0" w:rsidR="005317C0" w:rsidP="0011650B" w:rsidRDefault="005317C0">
            <w:r w:rsidRPr="005317C0">
              <w:t>Middle</w:t>
            </w:r>
          </w:p>
        </w:tc>
      </w:tr>
      <w:tr w:rsidRPr="005317C0" w:rsidR="005317C0" w:rsidTr="005317C0">
        <w:tc>
          <w:tcPr>
            <w:tcW w:w="1176" w:type="dxa"/>
            <w:shd w:val="clear" w:color="auto" w:fill="auto"/>
          </w:tcPr>
          <w:p w:rsidRPr="005317C0" w:rsidR="005317C0" w:rsidP="0011650B" w:rsidRDefault="005317C0">
            <w:pPr>
              <w:rPr>
                <w:bCs/>
              </w:rPr>
            </w:pPr>
            <w:r w:rsidRPr="005317C0">
              <w:rPr>
                <w:bCs/>
              </w:rPr>
              <w:t>ILCO</w:t>
            </w:r>
          </w:p>
        </w:tc>
        <w:tc>
          <w:tcPr>
            <w:tcW w:w="2436" w:type="dxa"/>
            <w:shd w:val="clear" w:color="auto" w:fill="auto"/>
          </w:tcPr>
          <w:p w:rsidRPr="005317C0" w:rsidR="005317C0" w:rsidP="0011650B" w:rsidRDefault="005317C0">
            <w:r w:rsidRPr="005317C0">
              <w:t xml:space="preserve">Ilex </w:t>
            </w:r>
            <w:proofErr w:type="spellStart"/>
            <w:r w:rsidRPr="005317C0">
              <w:t>coriacea</w:t>
            </w:r>
            <w:proofErr w:type="spellEnd"/>
          </w:p>
        </w:tc>
        <w:tc>
          <w:tcPr>
            <w:tcW w:w="1860" w:type="dxa"/>
            <w:shd w:val="clear" w:color="auto" w:fill="auto"/>
          </w:tcPr>
          <w:p w:rsidRPr="005317C0" w:rsidR="005317C0" w:rsidP="0011650B" w:rsidRDefault="005317C0">
            <w:r w:rsidRPr="005317C0">
              <w:t xml:space="preserve">Large </w:t>
            </w:r>
            <w:proofErr w:type="spellStart"/>
            <w:r w:rsidRPr="005317C0">
              <w:t>gallberry</w:t>
            </w:r>
            <w:proofErr w:type="spellEnd"/>
          </w:p>
        </w:tc>
        <w:tc>
          <w:tcPr>
            <w:tcW w:w="1956" w:type="dxa"/>
            <w:shd w:val="clear" w:color="auto" w:fill="auto"/>
          </w:tcPr>
          <w:p w:rsidRPr="005317C0" w:rsidR="005317C0" w:rsidP="0011650B" w:rsidRDefault="005317C0">
            <w:r w:rsidRPr="005317C0">
              <w:t>Middle</w:t>
            </w:r>
          </w:p>
        </w:tc>
      </w:tr>
      <w:tr w:rsidRPr="005317C0" w:rsidR="005317C0" w:rsidTr="005317C0">
        <w:tc>
          <w:tcPr>
            <w:tcW w:w="1176" w:type="dxa"/>
            <w:shd w:val="clear" w:color="auto" w:fill="auto"/>
          </w:tcPr>
          <w:p w:rsidRPr="005317C0" w:rsidR="005317C0" w:rsidP="0011650B" w:rsidRDefault="005317C0">
            <w:pPr>
              <w:rPr>
                <w:bCs/>
              </w:rPr>
            </w:pPr>
            <w:r w:rsidRPr="005317C0">
              <w:rPr>
                <w:bCs/>
              </w:rPr>
              <w:t>CLMO2</w:t>
            </w:r>
          </w:p>
        </w:tc>
        <w:tc>
          <w:tcPr>
            <w:tcW w:w="2436" w:type="dxa"/>
            <w:shd w:val="clear" w:color="auto" w:fill="auto"/>
          </w:tcPr>
          <w:p w:rsidRPr="005317C0" w:rsidR="005317C0" w:rsidP="0011650B" w:rsidRDefault="005317C0">
            <w:proofErr w:type="spellStart"/>
            <w:r w:rsidRPr="005317C0">
              <w:t>Cliftonia</w:t>
            </w:r>
            <w:proofErr w:type="spellEnd"/>
            <w:r w:rsidRPr="005317C0">
              <w:t xml:space="preserve"> </w:t>
            </w:r>
            <w:proofErr w:type="spellStart"/>
            <w:r w:rsidRPr="005317C0">
              <w:t>monophylla</w:t>
            </w:r>
            <w:proofErr w:type="spellEnd"/>
          </w:p>
        </w:tc>
        <w:tc>
          <w:tcPr>
            <w:tcW w:w="1860" w:type="dxa"/>
            <w:shd w:val="clear" w:color="auto" w:fill="auto"/>
          </w:tcPr>
          <w:p w:rsidRPr="005317C0" w:rsidR="005317C0" w:rsidP="0011650B" w:rsidRDefault="005317C0">
            <w:r w:rsidRPr="005317C0">
              <w:t>Buckwheat tree</w:t>
            </w:r>
          </w:p>
        </w:tc>
        <w:tc>
          <w:tcPr>
            <w:tcW w:w="1956" w:type="dxa"/>
            <w:shd w:val="clear" w:color="auto" w:fill="auto"/>
          </w:tcPr>
          <w:p w:rsidRPr="005317C0" w:rsidR="005317C0" w:rsidP="0011650B" w:rsidRDefault="005317C0">
            <w:r w:rsidRPr="005317C0">
              <w:t>Middle</w:t>
            </w:r>
          </w:p>
        </w:tc>
      </w:tr>
      <w:tr w:rsidRPr="005317C0" w:rsidR="005317C0" w:rsidTr="005317C0">
        <w:tc>
          <w:tcPr>
            <w:tcW w:w="1176" w:type="dxa"/>
            <w:shd w:val="clear" w:color="auto" w:fill="auto"/>
          </w:tcPr>
          <w:p w:rsidRPr="005317C0" w:rsidR="005317C0" w:rsidP="0011650B" w:rsidRDefault="005317C0">
            <w:pPr>
              <w:rPr>
                <w:bCs/>
              </w:rPr>
            </w:pPr>
            <w:r w:rsidRPr="005317C0">
              <w:rPr>
                <w:bCs/>
              </w:rPr>
              <w:t>MAVI2</w:t>
            </w:r>
          </w:p>
        </w:tc>
        <w:tc>
          <w:tcPr>
            <w:tcW w:w="2436" w:type="dxa"/>
            <w:shd w:val="clear" w:color="auto" w:fill="auto"/>
          </w:tcPr>
          <w:p w:rsidRPr="005317C0" w:rsidR="005317C0" w:rsidP="0011650B" w:rsidRDefault="005317C0">
            <w:r w:rsidRPr="005317C0">
              <w:t xml:space="preserve">Magnolia </w:t>
            </w:r>
            <w:proofErr w:type="spellStart"/>
            <w:r w:rsidRPr="005317C0">
              <w:t>virginiana</w:t>
            </w:r>
            <w:proofErr w:type="spellEnd"/>
          </w:p>
        </w:tc>
        <w:tc>
          <w:tcPr>
            <w:tcW w:w="1860" w:type="dxa"/>
            <w:shd w:val="clear" w:color="auto" w:fill="auto"/>
          </w:tcPr>
          <w:p w:rsidRPr="005317C0" w:rsidR="005317C0" w:rsidP="0011650B" w:rsidRDefault="005317C0">
            <w:proofErr w:type="spellStart"/>
            <w:r w:rsidRPr="005317C0">
              <w:t>Sweetbay</w:t>
            </w:r>
            <w:proofErr w:type="spellEnd"/>
          </w:p>
        </w:tc>
        <w:tc>
          <w:tcPr>
            <w:tcW w:w="1956" w:type="dxa"/>
            <w:shd w:val="clear" w:color="auto" w:fill="auto"/>
          </w:tcPr>
          <w:p w:rsidRPr="005317C0" w:rsidR="005317C0" w:rsidP="0011650B" w:rsidRDefault="005317C0">
            <w:r w:rsidRPr="005317C0">
              <w:t>None</w:t>
            </w:r>
          </w:p>
        </w:tc>
      </w:tr>
    </w:tbl>
    <w:p w:rsidR="005317C0" w:rsidP="005317C0" w:rsidRDefault="005317C0"/>
    <w:p w:rsidR="005317C0" w:rsidP="005317C0" w:rsidRDefault="005317C0">
      <w:pPr>
        <w:pStyle w:val="SClassInfoPara"/>
      </w:pPr>
      <w:r>
        <w:t>Description</w:t>
      </w:r>
    </w:p>
    <w:p w:rsidR="005317C0" w:rsidP="005317C0" w:rsidRDefault="002C7D46">
      <w:r>
        <w:t>The dominant lifeform are shrubs. This class</w:t>
      </w:r>
      <w:r w:rsidR="005317C0">
        <w:t xml:space="preserve"> is characterized b</w:t>
      </w:r>
      <w:r w:rsidR="00E16801">
        <w:t xml:space="preserve">y scattered pines </w:t>
      </w:r>
      <w:r w:rsidR="005317C0">
        <w:t>with a substantial component of mid-story hardwoods or shrubs encroaching in the absence of fire. Grasses and forbs are declining in cover and vigor. A secondary dynamic (closed versus open path) is the invasion of shrubs and hardwood trees in patches that escape fire. Once shrubs are established, they slightly decrease the probability of fire, but increase the probability that fires will kill the canopy pines. Once established, shrubs are not easily eliminated by single fires, but may sometimes be eliminated by multiple fires. We have simulated this by using mosaic fire to represent the last of a series of surface fires that eliminates invading hardwoods without killing canopy pines.</w:t>
      </w:r>
    </w:p>
    <w:p w:rsidR="005317C0" w:rsidP="005317C0" w:rsidRDefault="005317C0"/>
    <w:p>
      <w:r>
        <w:rPr>
          <w:i/>
          <w:u w:val="single"/>
        </w:rPr>
        <w:t>Maximum Tree Size Class</w:t>
      </w:r>
      <w:br/>
      <w:r>
        <w:t>Medium 9-21"DBH</w:t>
      </w:r>
    </w:p>
    <w:p w:rsidR="005317C0" w:rsidP="005317C0" w:rsidRDefault="005317C0">
      <w:pPr>
        <w:pStyle w:val="InfoPara"/>
        <w:pBdr>
          <w:top w:val="single" w:color="auto" w:sz="4" w:space="1"/>
        </w:pBdr>
      </w:pPr>
      <w:r xmlns:w="http://schemas.openxmlformats.org/wordprocessingml/2006/main">
        <w:t>Class C</w:t>
      </w:r>
      <w:r xmlns:w="http://schemas.openxmlformats.org/wordprocessingml/2006/main">
        <w:tab/>
        <w:t>30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0F63A9" w:rsidP="005317C0" w:rsidRDefault="000F63A9">
      <w:pPr>
        <w:pStyle w:val="SClassInfoPara"/>
      </w:pPr>
    </w:p>
    <w:p w:rsidR="005317C0" w:rsidP="005317C0" w:rsidRDefault="005317C0">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412"/>
        <w:gridCol w:w="2052"/>
        <w:gridCol w:w="1956"/>
      </w:tblGrid>
      <w:tr w:rsidRPr="005317C0" w:rsidR="005317C0" w:rsidTr="005317C0">
        <w:tc>
          <w:tcPr>
            <w:tcW w:w="1152" w:type="dxa"/>
            <w:tcBorders>
              <w:top w:val="single" w:color="auto" w:sz="2" w:space="0"/>
              <w:bottom w:val="single" w:color="000000" w:sz="12" w:space="0"/>
            </w:tcBorders>
            <w:shd w:val="clear" w:color="auto" w:fill="auto"/>
          </w:tcPr>
          <w:p w:rsidRPr="005317C0" w:rsidR="005317C0" w:rsidP="00994A0F" w:rsidRDefault="005317C0">
            <w:pPr>
              <w:rPr>
                <w:b/>
                <w:bCs/>
              </w:rPr>
            </w:pPr>
            <w:r w:rsidRPr="005317C0">
              <w:rPr>
                <w:b/>
                <w:bCs/>
              </w:rPr>
              <w:t>Symbol</w:t>
            </w:r>
          </w:p>
        </w:tc>
        <w:tc>
          <w:tcPr>
            <w:tcW w:w="2412" w:type="dxa"/>
            <w:tcBorders>
              <w:top w:val="single" w:color="auto" w:sz="2" w:space="0"/>
              <w:bottom w:val="single" w:color="000000" w:sz="12" w:space="0"/>
            </w:tcBorders>
            <w:shd w:val="clear" w:color="auto" w:fill="auto"/>
          </w:tcPr>
          <w:p w:rsidRPr="005317C0" w:rsidR="005317C0" w:rsidP="00994A0F" w:rsidRDefault="005317C0">
            <w:pPr>
              <w:rPr>
                <w:b/>
                <w:bCs/>
              </w:rPr>
            </w:pPr>
            <w:r w:rsidRPr="005317C0">
              <w:rPr>
                <w:b/>
                <w:bCs/>
              </w:rPr>
              <w:t>Scientific Name</w:t>
            </w:r>
          </w:p>
        </w:tc>
        <w:tc>
          <w:tcPr>
            <w:tcW w:w="2052" w:type="dxa"/>
            <w:tcBorders>
              <w:top w:val="single" w:color="auto" w:sz="2" w:space="0"/>
              <w:bottom w:val="single" w:color="000000" w:sz="12" w:space="0"/>
            </w:tcBorders>
            <w:shd w:val="clear" w:color="auto" w:fill="auto"/>
          </w:tcPr>
          <w:p w:rsidRPr="005317C0" w:rsidR="005317C0" w:rsidP="00994A0F" w:rsidRDefault="005317C0">
            <w:pPr>
              <w:rPr>
                <w:b/>
                <w:bCs/>
              </w:rPr>
            </w:pPr>
            <w:r w:rsidRPr="005317C0">
              <w:rPr>
                <w:b/>
                <w:bCs/>
              </w:rPr>
              <w:t>Common Name</w:t>
            </w:r>
          </w:p>
        </w:tc>
        <w:tc>
          <w:tcPr>
            <w:tcW w:w="1956" w:type="dxa"/>
            <w:tcBorders>
              <w:top w:val="single" w:color="auto" w:sz="2" w:space="0"/>
              <w:bottom w:val="single" w:color="000000" w:sz="12" w:space="0"/>
            </w:tcBorders>
            <w:shd w:val="clear" w:color="auto" w:fill="auto"/>
          </w:tcPr>
          <w:p w:rsidRPr="005317C0" w:rsidR="005317C0" w:rsidP="00994A0F" w:rsidRDefault="005317C0">
            <w:pPr>
              <w:rPr>
                <w:b/>
                <w:bCs/>
              </w:rPr>
            </w:pPr>
            <w:r w:rsidRPr="005317C0">
              <w:rPr>
                <w:b/>
                <w:bCs/>
              </w:rPr>
              <w:t>Canopy Position</w:t>
            </w:r>
          </w:p>
        </w:tc>
      </w:tr>
      <w:tr w:rsidRPr="005317C0" w:rsidR="005317C0" w:rsidTr="005317C0">
        <w:tc>
          <w:tcPr>
            <w:tcW w:w="1152" w:type="dxa"/>
            <w:tcBorders>
              <w:top w:val="single" w:color="000000" w:sz="12" w:space="0"/>
            </w:tcBorders>
            <w:shd w:val="clear" w:color="auto" w:fill="auto"/>
          </w:tcPr>
          <w:p w:rsidRPr="005317C0" w:rsidR="005317C0" w:rsidP="00994A0F" w:rsidRDefault="005317C0">
            <w:pPr>
              <w:rPr>
                <w:bCs/>
              </w:rPr>
            </w:pPr>
            <w:r w:rsidRPr="005317C0">
              <w:rPr>
                <w:bCs/>
              </w:rPr>
              <w:t>ARBE7</w:t>
            </w:r>
          </w:p>
        </w:tc>
        <w:tc>
          <w:tcPr>
            <w:tcW w:w="2412" w:type="dxa"/>
            <w:tcBorders>
              <w:top w:val="single" w:color="000000" w:sz="12" w:space="0"/>
            </w:tcBorders>
            <w:shd w:val="clear" w:color="auto" w:fill="auto"/>
          </w:tcPr>
          <w:p w:rsidRPr="005317C0" w:rsidR="005317C0" w:rsidP="00994A0F" w:rsidRDefault="005317C0">
            <w:proofErr w:type="spellStart"/>
            <w:r w:rsidRPr="005317C0">
              <w:t>Aristida</w:t>
            </w:r>
            <w:proofErr w:type="spellEnd"/>
            <w:r w:rsidRPr="005317C0">
              <w:t xml:space="preserve"> </w:t>
            </w:r>
            <w:proofErr w:type="spellStart"/>
            <w:r w:rsidRPr="005317C0">
              <w:t>beyrichiana</w:t>
            </w:r>
            <w:proofErr w:type="spellEnd"/>
          </w:p>
        </w:tc>
        <w:tc>
          <w:tcPr>
            <w:tcW w:w="2052" w:type="dxa"/>
            <w:tcBorders>
              <w:top w:val="single" w:color="000000" w:sz="12" w:space="0"/>
            </w:tcBorders>
            <w:shd w:val="clear" w:color="auto" w:fill="auto"/>
          </w:tcPr>
          <w:p w:rsidRPr="005317C0" w:rsidR="005317C0" w:rsidP="00994A0F" w:rsidRDefault="005317C0">
            <w:proofErr w:type="spellStart"/>
            <w:r w:rsidRPr="005317C0">
              <w:t>Beyrich</w:t>
            </w:r>
            <w:proofErr w:type="spellEnd"/>
            <w:r w:rsidRPr="005317C0">
              <w:t xml:space="preserve"> </w:t>
            </w:r>
            <w:proofErr w:type="spellStart"/>
            <w:r w:rsidRPr="005317C0">
              <w:t>threeawn</w:t>
            </w:r>
            <w:proofErr w:type="spellEnd"/>
          </w:p>
        </w:tc>
        <w:tc>
          <w:tcPr>
            <w:tcW w:w="1956" w:type="dxa"/>
            <w:tcBorders>
              <w:top w:val="single" w:color="000000" w:sz="12" w:space="0"/>
            </w:tcBorders>
            <w:shd w:val="clear" w:color="auto" w:fill="auto"/>
          </w:tcPr>
          <w:p w:rsidRPr="005317C0" w:rsidR="005317C0" w:rsidP="00994A0F" w:rsidRDefault="005317C0">
            <w:r w:rsidRPr="005317C0">
              <w:t>Lower</w:t>
            </w:r>
          </w:p>
        </w:tc>
      </w:tr>
      <w:tr w:rsidRPr="005317C0" w:rsidR="005317C0" w:rsidTr="005317C0">
        <w:tc>
          <w:tcPr>
            <w:tcW w:w="1152" w:type="dxa"/>
            <w:shd w:val="clear" w:color="auto" w:fill="auto"/>
          </w:tcPr>
          <w:p w:rsidRPr="005317C0" w:rsidR="005317C0" w:rsidP="00994A0F" w:rsidRDefault="005317C0">
            <w:pPr>
              <w:rPr>
                <w:bCs/>
              </w:rPr>
            </w:pPr>
            <w:r w:rsidRPr="005317C0">
              <w:rPr>
                <w:bCs/>
              </w:rPr>
              <w:t>CTAR</w:t>
            </w:r>
          </w:p>
        </w:tc>
        <w:tc>
          <w:tcPr>
            <w:tcW w:w="2412" w:type="dxa"/>
            <w:shd w:val="clear" w:color="auto" w:fill="auto"/>
          </w:tcPr>
          <w:p w:rsidRPr="005317C0" w:rsidR="005317C0" w:rsidP="00994A0F" w:rsidRDefault="005317C0">
            <w:proofErr w:type="spellStart"/>
            <w:r w:rsidRPr="005317C0">
              <w:t>Ctenium</w:t>
            </w:r>
            <w:proofErr w:type="spellEnd"/>
            <w:r w:rsidRPr="005317C0">
              <w:t xml:space="preserve"> </w:t>
            </w:r>
            <w:proofErr w:type="spellStart"/>
            <w:r w:rsidRPr="005317C0">
              <w:t>aromaticum</w:t>
            </w:r>
            <w:proofErr w:type="spellEnd"/>
          </w:p>
        </w:tc>
        <w:tc>
          <w:tcPr>
            <w:tcW w:w="2052" w:type="dxa"/>
            <w:shd w:val="clear" w:color="auto" w:fill="auto"/>
          </w:tcPr>
          <w:p w:rsidRPr="005317C0" w:rsidR="005317C0" w:rsidP="00994A0F" w:rsidRDefault="005317C0">
            <w:r w:rsidRPr="005317C0">
              <w:t>Toothache grass</w:t>
            </w:r>
          </w:p>
        </w:tc>
        <w:tc>
          <w:tcPr>
            <w:tcW w:w="1956" w:type="dxa"/>
            <w:shd w:val="clear" w:color="auto" w:fill="auto"/>
          </w:tcPr>
          <w:p w:rsidRPr="005317C0" w:rsidR="005317C0" w:rsidP="00994A0F" w:rsidRDefault="005317C0">
            <w:r w:rsidRPr="005317C0">
              <w:t>Lower</w:t>
            </w:r>
          </w:p>
        </w:tc>
      </w:tr>
      <w:tr w:rsidRPr="005317C0" w:rsidR="005317C0" w:rsidTr="005317C0">
        <w:tc>
          <w:tcPr>
            <w:tcW w:w="1152" w:type="dxa"/>
            <w:shd w:val="clear" w:color="auto" w:fill="auto"/>
          </w:tcPr>
          <w:p w:rsidRPr="005317C0" w:rsidR="005317C0" w:rsidP="00994A0F" w:rsidRDefault="005317C0">
            <w:pPr>
              <w:rPr>
                <w:bCs/>
              </w:rPr>
            </w:pPr>
            <w:r w:rsidRPr="005317C0">
              <w:rPr>
                <w:bCs/>
              </w:rPr>
              <w:t>SCHIZ4</w:t>
            </w:r>
          </w:p>
        </w:tc>
        <w:tc>
          <w:tcPr>
            <w:tcW w:w="2412" w:type="dxa"/>
            <w:shd w:val="clear" w:color="auto" w:fill="auto"/>
          </w:tcPr>
          <w:p w:rsidRPr="005317C0" w:rsidR="005317C0" w:rsidP="00994A0F" w:rsidRDefault="005317C0">
            <w:proofErr w:type="spellStart"/>
            <w:r w:rsidRPr="005317C0">
              <w:t>Schizachyrium</w:t>
            </w:r>
            <w:proofErr w:type="spellEnd"/>
          </w:p>
        </w:tc>
        <w:tc>
          <w:tcPr>
            <w:tcW w:w="2052" w:type="dxa"/>
            <w:shd w:val="clear" w:color="auto" w:fill="auto"/>
          </w:tcPr>
          <w:p w:rsidRPr="005317C0" w:rsidR="005317C0" w:rsidP="00994A0F" w:rsidRDefault="005317C0">
            <w:r w:rsidRPr="005317C0">
              <w:t>Little bluestem</w:t>
            </w:r>
          </w:p>
        </w:tc>
        <w:tc>
          <w:tcPr>
            <w:tcW w:w="1956" w:type="dxa"/>
            <w:shd w:val="clear" w:color="auto" w:fill="auto"/>
          </w:tcPr>
          <w:p w:rsidRPr="005317C0" w:rsidR="005317C0" w:rsidP="00994A0F" w:rsidRDefault="005317C0">
            <w:r w:rsidRPr="005317C0">
              <w:t>None</w:t>
            </w:r>
          </w:p>
        </w:tc>
      </w:tr>
    </w:tbl>
    <w:p w:rsidR="005317C0" w:rsidP="005317C0" w:rsidRDefault="005317C0"/>
    <w:p w:rsidR="005317C0" w:rsidP="005317C0" w:rsidRDefault="005317C0">
      <w:pPr>
        <w:pStyle w:val="SClassInfoPara"/>
      </w:pPr>
      <w:r>
        <w:t>Description</w:t>
      </w:r>
    </w:p>
    <w:p w:rsidR="005317C0" w:rsidP="005317C0" w:rsidRDefault="002C7D46">
      <w:r>
        <w:t>The dominant lifeform is the herbaceous component. This class</w:t>
      </w:r>
      <w:r w:rsidR="005317C0">
        <w:t xml:space="preserve"> inclu</w:t>
      </w:r>
      <w:r w:rsidR="00E16801">
        <w:t>des scattered pines</w:t>
      </w:r>
      <w:r w:rsidR="005317C0">
        <w:t>. There are few hardwoods and only sparse shrubs due to frequent fire. The ground cover is dominated by grass and grass-like species.</w:t>
      </w:r>
    </w:p>
    <w:p w:rsidR="005317C0" w:rsidP="005317C0" w:rsidRDefault="005317C0"/>
    <w:p>
      <w:r>
        <w:rPr>
          <w:i/>
          <w:u w:val="single"/>
        </w:rPr>
        <w:t>Maximum Tree Size Class</w:t>
      </w:r>
      <w:br/>
      <w:r>
        <w:t>Medium 9-21"DBH</w:t>
      </w:r>
    </w:p>
    <w:p w:rsidR="005317C0" w:rsidP="005317C0" w:rsidRDefault="005317C0">
      <w:pPr>
        <w:pStyle w:val="InfoPara"/>
        <w:pBdr>
          <w:top w:val="single" w:color="auto" w:sz="4" w:space="1"/>
        </w:pBdr>
      </w:pPr>
      <w:r xmlns:w="http://schemas.openxmlformats.org/wordprocessingml/2006/main">
        <w:t>Class D</w:t>
      </w:r>
      <w:r xmlns:w="http://schemas.openxmlformats.org/wordprocessingml/2006/main">
        <w:tab/>
        <w:t>50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bookmarkEnd w:id="13"/>
    <w:p w:rsidR="000F63A9" w:rsidP="005317C0" w:rsidRDefault="000F63A9">
      <w:pPr>
        <w:pStyle w:val="SClassInfoPara"/>
      </w:pPr>
    </w:p>
    <w:p w:rsidR="005317C0" w:rsidP="005317C0" w:rsidRDefault="005317C0">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92"/>
        <w:gridCol w:w="2880"/>
        <w:gridCol w:w="2052"/>
        <w:gridCol w:w="1956"/>
      </w:tblGrid>
      <w:tr w:rsidRPr="005317C0" w:rsidR="005317C0" w:rsidTr="005317C0">
        <w:tc>
          <w:tcPr>
            <w:tcW w:w="1092" w:type="dxa"/>
            <w:tcBorders>
              <w:top w:val="single" w:color="auto" w:sz="2" w:space="0"/>
              <w:bottom w:val="single" w:color="000000" w:sz="12" w:space="0"/>
            </w:tcBorders>
            <w:shd w:val="clear" w:color="auto" w:fill="auto"/>
          </w:tcPr>
          <w:p w:rsidRPr="005317C0" w:rsidR="005317C0" w:rsidP="00AF7029" w:rsidRDefault="005317C0">
            <w:pPr>
              <w:rPr>
                <w:b/>
                <w:bCs/>
              </w:rPr>
            </w:pPr>
            <w:r w:rsidRPr="005317C0">
              <w:rPr>
                <w:b/>
                <w:bCs/>
              </w:rPr>
              <w:t>Symbol</w:t>
            </w:r>
          </w:p>
        </w:tc>
        <w:tc>
          <w:tcPr>
            <w:tcW w:w="2880" w:type="dxa"/>
            <w:tcBorders>
              <w:top w:val="single" w:color="auto" w:sz="2" w:space="0"/>
              <w:bottom w:val="single" w:color="000000" w:sz="12" w:space="0"/>
            </w:tcBorders>
            <w:shd w:val="clear" w:color="auto" w:fill="auto"/>
          </w:tcPr>
          <w:p w:rsidRPr="005317C0" w:rsidR="005317C0" w:rsidP="00AF7029" w:rsidRDefault="005317C0">
            <w:pPr>
              <w:rPr>
                <w:b/>
                <w:bCs/>
              </w:rPr>
            </w:pPr>
            <w:r w:rsidRPr="005317C0">
              <w:rPr>
                <w:b/>
                <w:bCs/>
              </w:rPr>
              <w:t>Scientific Name</w:t>
            </w:r>
          </w:p>
        </w:tc>
        <w:tc>
          <w:tcPr>
            <w:tcW w:w="2052" w:type="dxa"/>
            <w:tcBorders>
              <w:top w:val="single" w:color="auto" w:sz="2" w:space="0"/>
              <w:bottom w:val="single" w:color="000000" w:sz="12" w:space="0"/>
            </w:tcBorders>
            <w:shd w:val="clear" w:color="auto" w:fill="auto"/>
          </w:tcPr>
          <w:p w:rsidRPr="005317C0" w:rsidR="005317C0" w:rsidP="00AF7029" w:rsidRDefault="005317C0">
            <w:pPr>
              <w:rPr>
                <w:b/>
                <w:bCs/>
              </w:rPr>
            </w:pPr>
            <w:r w:rsidRPr="005317C0">
              <w:rPr>
                <w:b/>
                <w:bCs/>
              </w:rPr>
              <w:t>Common Name</w:t>
            </w:r>
          </w:p>
        </w:tc>
        <w:tc>
          <w:tcPr>
            <w:tcW w:w="1956" w:type="dxa"/>
            <w:tcBorders>
              <w:top w:val="single" w:color="auto" w:sz="2" w:space="0"/>
              <w:bottom w:val="single" w:color="000000" w:sz="12" w:space="0"/>
            </w:tcBorders>
            <w:shd w:val="clear" w:color="auto" w:fill="auto"/>
          </w:tcPr>
          <w:p w:rsidRPr="005317C0" w:rsidR="005317C0" w:rsidP="00AF7029" w:rsidRDefault="005317C0">
            <w:pPr>
              <w:rPr>
                <w:b/>
                <w:bCs/>
              </w:rPr>
            </w:pPr>
            <w:r w:rsidRPr="005317C0">
              <w:rPr>
                <w:b/>
                <w:bCs/>
              </w:rPr>
              <w:t>Canopy Position</w:t>
            </w:r>
          </w:p>
        </w:tc>
      </w:tr>
      <w:tr w:rsidRPr="005317C0" w:rsidR="005317C0" w:rsidTr="005317C0">
        <w:tc>
          <w:tcPr>
            <w:tcW w:w="1092" w:type="dxa"/>
            <w:tcBorders>
              <w:top w:val="single" w:color="000000" w:sz="12" w:space="0"/>
            </w:tcBorders>
            <w:shd w:val="clear" w:color="auto" w:fill="auto"/>
          </w:tcPr>
          <w:p w:rsidRPr="005317C0" w:rsidR="005317C0" w:rsidP="00AF7029" w:rsidRDefault="005317C0">
            <w:pPr>
              <w:rPr>
                <w:bCs/>
              </w:rPr>
            </w:pPr>
            <w:r w:rsidRPr="005317C0">
              <w:rPr>
                <w:bCs/>
              </w:rPr>
              <w:t>ARBE7</w:t>
            </w:r>
          </w:p>
        </w:tc>
        <w:tc>
          <w:tcPr>
            <w:tcW w:w="2880" w:type="dxa"/>
            <w:tcBorders>
              <w:top w:val="single" w:color="000000" w:sz="12" w:space="0"/>
            </w:tcBorders>
            <w:shd w:val="clear" w:color="auto" w:fill="auto"/>
          </w:tcPr>
          <w:p w:rsidRPr="005317C0" w:rsidR="005317C0" w:rsidP="00AF7029" w:rsidRDefault="005317C0">
            <w:proofErr w:type="spellStart"/>
            <w:r w:rsidRPr="005317C0">
              <w:t>Aristida</w:t>
            </w:r>
            <w:proofErr w:type="spellEnd"/>
            <w:r w:rsidRPr="005317C0">
              <w:t xml:space="preserve"> </w:t>
            </w:r>
            <w:proofErr w:type="spellStart"/>
            <w:r w:rsidRPr="005317C0">
              <w:t>beyrichiana</w:t>
            </w:r>
            <w:proofErr w:type="spellEnd"/>
          </w:p>
        </w:tc>
        <w:tc>
          <w:tcPr>
            <w:tcW w:w="2052" w:type="dxa"/>
            <w:tcBorders>
              <w:top w:val="single" w:color="000000" w:sz="12" w:space="0"/>
            </w:tcBorders>
            <w:shd w:val="clear" w:color="auto" w:fill="auto"/>
          </w:tcPr>
          <w:p w:rsidRPr="005317C0" w:rsidR="005317C0" w:rsidP="00AF7029" w:rsidRDefault="005317C0">
            <w:proofErr w:type="spellStart"/>
            <w:r w:rsidRPr="005317C0">
              <w:t>Beyrich</w:t>
            </w:r>
            <w:proofErr w:type="spellEnd"/>
            <w:r w:rsidRPr="005317C0">
              <w:t xml:space="preserve"> </w:t>
            </w:r>
            <w:proofErr w:type="spellStart"/>
            <w:r w:rsidRPr="005317C0">
              <w:t>threeawn</w:t>
            </w:r>
            <w:proofErr w:type="spellEnd"/>
          </w:p>
        </w:tc>
        <w:tc>
          <w:tcPr>
            <w:tcW w:w="1956" w:type="dxa"/>
            <w:tcBorders>
              <w:top w:val="single" w:color="000000" w:sz="12" w:space="0"/>
            </w:tcBorders>
            <w:shd w:val="clear" w:color="auto" w:fill="auto"/>
          </w:tcPr>
          <w:p w:rsidRPr="005317C0" w:rsidR="005317C0" w:rsidP="00AF7029" w:rsidRDefault="005317C0">
            <w:r w:rsidRPr="005317C0">
              <w:t>Lower</w:t>
            </w:r>
          </w:p>
        </w:tc>
      </w:tr>
      <w:tr w:rsidRPr="005317C0" w:rsidR="005317C0" w:rsidTr="005317C0">
        <w:tc>
          <w:tcPr>
            <w:tcW w:w="1092" w:type="dxa"/>
            <w:shd w:val="clear" w:color="auto" w:fill="auto"/>
          </w:tcPr>
          <w:p w:rsidRPr="005317C0" w:rsidR="005317C0" w:rsidP="00AF7029" w:rsidRDefault="005317C0">
            <w:pPr>
              <w:rPr>
                <w:bCs/>
              </w:rPr>
            </w:pPr>
            <w:r w:rsidRPr="005317C0">
              <w:rPr>
                <w:bCs/>
              </w:rPr>
              <w:t>CTAR</w:t>
            </w:r>
          </w:p>
        </w:tc>
        <w:tc>
          <w:tcPr>
            <w:tcW w:w="2880" w:type="dxa"/>
            <w:shd w:val="clear" w:color="auto" w:fill="auto"/>
          </w:tcPr>
          <w:p w:rsidRPr="005317C0" w:rsidR="005317C0" w:rsidP="00AF7029" w:rsidRDefault="005317C0">
            <w:proofErr w:type="spellStart"/>
            <w:r w:rsidRPr="005317C0">
              <w:t>Ctenium</w:t>
            </w:r>
            <w:proofErr w:type="spellEnd"/>
            <w:r w:rsidRPr="005317C0">
              <w:t xml:space="preserve"> </w:t>
            </w:r>
            <w:proofErr w:type="spellStart"/>
            <w:r w:rsidRPr="005317C0">
              <w:t>aromaticum</w:t>
            </w:r>
            <w:proofErr w:type="spellEnd"/>
          </w:p>
        </w:tc>
        <w:tc>
          <w:tcPr>
            <w:tcW w:w="2052" w:type="dxa"/>
            <w:shd w:val="clear" w:color="auto" w:fill="auto"/>
          </w:tcPr>
          <w:p w:rsidRPr="005317C0" w:rsidR="005317C0" w:rsidP="00AF7029" w:rsidRDefault="005317C0">
            <w:r w:rsidRPr="005317C0">
              <w:t>Toothache grass</w:t>
            </w:r>
          </w:p>
        </w:tc>
        <w:tc>
          <w:tcPr>
            <w:tcW w:w="1956" w:type="dxa"/>
            <w:shd w:val="clear" w:color="auto" w:fill="auto"/>
          </w:tcPr>
          <w:p w:rsidRPr="005317C0" w:rsidR="005317C0" w:rsidP="00AF7029" w:rsidRDefault="005317C0">
            <w:r w:rsidRPr="005317C0">
              <w:t>Lower</w:t>
            </w:r>
          </w:p>
        </w:tc>
      </w:tr>
      <w:tr w:rsidRPr="005317C0" w:rsidR="005317C0" w:rsidTr="005317C0">
        <w:tc>
          <w:tcPr>
            <w:tcW w:w="1092" w:type="dxa"/>
            <w:shd w:val="clear" w:color="auto" w:fill="auto"/>
          </w:tcPr>
          <w:p w:rsidRPr="005317C0" w:rsidR="005317C0" w:rsidP="00AF7029" w:rsidRDefault="005317C0">
            <w:pPr>
              <w:rPr>
                <w:bCs/>
              </w:rPr>
            </w:pPr>
            <w:r w:rsidRPr="005317C0">
              <w:rPr>
                <w:bCs/>
              </w:rPr>
              <w:t>SCSC</w:t>
            </w:r>
          </w:p>
        </w:tc>
        <w:tc>
          <w:tcPr>
            <w:tcW w:w="2880" w:type="dxa"/>
            <w:shd w:val="clear" w:color="auto" w:fill="auto"/>
          </w:tcPr>
          <w:p w:rsidRPr="005317C0" w:rsidR="005317C0" w:rsidP="00AF7029" w:rsidRDefault="005317C0">
            <w:proofErr w:type="spellStart"/>
            <w:r w:rsidRPr="005317C0">
              <w:t>Schizachyrium</w:t>
            </w:r>
            <w:proofErr w:type="spellEnd"/>
            <w:r w:rsidRPr="005317C0">
              <w:t xml:space="preserve"> </w:t>
            </w:r>
            <w:proofErr w:type="spellStart"/>
            <w:r w:rsidRPr="005317C0">
              <w:t>scoparium</w:t>
            </w:r>
            <w:proofErr w:type="spellEnd"/>
          </w:p>
        </w:tc>
        <w:tc>
          <w:tcPr>
            <w:tcW w:w="2052" w:type="dxa"/>
            <w:shd w:val="clear" w:color="auto" w:fill="auto"/>
          </w:tcPr>
          <w:p w:rsidRPr="005317C0" w:rsidR="005317C0" w:rsidP="00AF7029" w:rsidRDefault="005317C0">
            <w:r w:rsidRPr="005317C0">
              <w:t>Little bluestem</w:t>
            </w:r>
          </w:p>
        </w:tc>
        <w:tc>
          <w:tcPr>
            <w:tcW w:w="1956" w:type="dxa"/>
            <w:shd w:val="clear" w:color="auto" w:fill="auto"/>
          </w:tcPr>
          <w:p w:rsidRPr="005317C0" w:rsidR="005317C0" w:rsidP="00AF7029" w:rsidRDefault="005317C0">
            <w:r w:rsidRPr="005317C0">
              <w:t>Lower</w:t>
            </w:r>
          </w:p>
        </w:tc>
      </w:tr>
    </w:tbl>
    <w:p w:rsidR="005317C0" w:rsidP="005317C0" w:rsidRDefault="005317C0"/>
    <w:p w:rsidR="005317C0" w:rsidP="005317C0" w:rsidRDefault="005317C0">
      <w:pPr>
        <w:pStyle w:val="SClassInfoPara"/>
      </w:pPr>
      <w:r>
        <w:t>Description</w:t>
      </w:r>
    </w:p>
    <w:p w:rsidR="005317C0" w:rsidP="005317C0" w:rsidRDefault="002C7D46">
      <w:r>
        <w:t>The dominant lifeform is the herbaceous component. This class</w:t>
      </w:r>
      <w:r w:rsidR="005317C0">
        <w:t xml:space="preserve"> includes s</w:t>
      </w:r>
      <w:r w:rsidR="00E16801">
        <w:t>cattered canopy pines</w:t>
      </w:r>
      <w:r w:rsidR="005317C0">
        <w:t>, with few hardwoods and only sparse shrubs due to frequent fire. Grass and grass-like spe</w:t>
      </w:r>
      <w:r>
        <w:t>cies dominate the ground cover.</w:t>
      </w:r>
    </w:p>
    <w:p w:rsidR="005317C0" w:rsidP="005317C0" w:rsidRDefault="005317C0"/>
    <w:p>
      <w:r>
        <w:rPr>
          <w:i/>
          <w:u w:val="single"/>
        </w:rPr>
        <w:t>Maximum Tree Size Class</w:t>
      </w:r>
      <w:br/>
      <w:r>
        <w:t>Large 21-33" DBH</w:t>
      </w:r>
    </w:p>
    <w:p w:rsidR="005317C0" w:rsidP="005317C0" w:rsidRDefault="005317C0">
      <w:pPr>
        <w:pStyle w:val="InfoPara"/>
        <w:pBdr>
          <w:top w:val="single" w:color="auto" w:sz="4" w:space="1"/>
        </w:pBdr>
      </w:pPr>
      <w:r xmlns:w="http://schemas.openxmlformats.org/wordprocessingml/2006/main">
        <w:t>Class E</w:t>
      </w:r>
      <w:r xmlns:w="http://schemas.openxmlformats.org/wordprocessingml/2006/main">
        <w:tab/>
        <w:t>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0F63A9" w:rsidP="005317C0" w:rsidRDefault="000F63A9">
      <w:pPr>
        <w:pStyle w:val="SClassInfoPara"/>
      </w:pPr>
    </w:p>
    <w:p w:rsidR="005317C0" w:rsidP="005317C0" w:rsidRDefault="005317C0">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76"/>
        <w:gridCol w:w="2436"/>
        <w:gridCol w:w="1860"/>
        <w:gridCol w:w="1956"/>
      </w:tblGrid>
      <w:tr w:rsidRPr="005317C0" w:rsidR="005317C0" w:rsidTr="005317C0">
        <w:tc>
          <w:tcPr>
            <w:tcW w:w="1176" w:type="dxa"/>
            <w:tcBorders>
              <w:top w:val="single" w:color="auto" w:sz="2" w:space="0"/>
              <w:bottom w:val="single" w:color="000000" w:sz="12" w:space="0"/>
            </w:tcBorders>
            <w:shd w:val="clear" w:color="auto" w:fill="auto"/>
          </w:tcPr>
          <w:p w:rsidRPr="005317C0" w:rsidR="005317C0" w:rsidP="00055E8A" w:rsidRDefault="005317C0">
            <w:pPr>
              <w:rPr>
                <w:b/>
                <w:bCs/>
              </w:rPr>
            </w:pPr>
            <w:r w:rsidRPr="005317C0">
              <w:rPr>
                <w:b/>
                <w:bCs/>
              </w:rPr>
              <w:t>Symbol</w:t>
            </w:r>
          </w:p>
        </w:tc>
        <w:tc>
          <w:tcPr>
            <w:tcW w:w="2436" w:type="dxa"/>
            <w:tcBorders>
              <w:top w:val="single" w:color="auto" w:sz="2" w:space="0"/>
              <w:bottom w:val="single" w:color="000000" w:sz="12" w:space="0"/>
            </w:tcBorders>
            <w:shd w:val="clear" w:color="auto" w:fill="auto"/>
          </w:tcPr>
          <w:p w:rsidRPr="005317C0" w:rsidR="005317C0" w:rsidP="00055E8A" w:rsidRDefault="005317C0">
            <w:pPr>
              <w:rPr>
                <w:b/>
                <w:bCs/>
              </w:rPr>
            </w:pPr>
            <w:r w:rsidRPr="005317C0">
              <w:rPr>
                <w:b/>
                <w:bCs/>
              </w:rPr>
              <w:t>Scientific Name</w:t>
            </w:r>
          </w:p>
        </w:tc>
        <w:tc>
          <w:tcPr>
            <w:tcW w:w="1860" w:type="dxa"/>
            <w:tcBorders>
              <w:top w:val="single" w:color="auto" w:sz="2" w:space="0"/>
              <w:bottom w:val="single" w:color="000000" w:sz="12" w:space="0"/>
            </w:tcBorders>
            <w:shd w:val="clear" w:color="auto" w:fill="auto"/>
          </w:tcPr>
          <w:p w:rsidRPr="005317C0" w:rsidR="005317C0" w:rsidP="00055E8A" w:rsidRDefault="005317C0">
            <w:pPr>
              <w:rPr>
                <w:b/>
                <w:bCs/>
              </w:rPr>
            </w:pPr>
            <w:r w:rsidRPr="005317C0">
              <w:rPr>
                <w:b/>
                <w:bCs/>
              </w:rPr>
              <w:t>Common Name</w:t>
            </w:r>
          </w:p>
        </w:tc>
        <w:tc>
          <w:tcPr>
            <w:tcW w:w="1956" w:type="dxa"/>
            <w:tcBorders>
              <w:top w:val="single" w:color="auto" w:sz="2" w:space="0"/>
              <w:bottom w:val="single" w:color="000000" w:sz="12" w:space="0"/>
            </w:tcBorders>
            <w:shd w:val="clear" w:color="auto" w:fill="auto"/>
          </w:tcPr>
          <w:p w:rsidRPr="005317C0" w:rsidR="005317C0" w:rsidP="00055E8A" w:rsidRDefault="005317C0">
            <w:pPr>
              <w:rPr>
                <w:b/>
                <w:bCs/>
              </w:rPr>
            </w:pPr>
            <w:r w:rsidRPr="005317C0">
              <w:rPr>
                <w:b/>
                <w:bCs/>
              </w:rPr>
              <w:t>Canopy Position</w:t>
            </w:r>
          </w:p>
        </w:tc>
      </w:tr>
      <w:tr w:rsidRPr="005317C0" w:rsidR="005317C0" w:rsidTr="005317C0">
        <w:tc>
          <w:tcPr>
            <w:tcW w:w="1176" w:type="dxa"/>
            <w:tcBorders>
              <w:top w:val="single" w:color="000000" w:sz="12" w:space="0"/>
            </w:tcBorders>
            <w:shd w:val="clear" w:color="auto" w:fill="auto"/>
          </w:tcPr>
          <w:p w:rsidRPr="005317C0" w:rsidR="005317C0" w:rsidP="00055E8A" w:rsidRDefault="005317C0">
            <w:pPr>
              <w:rPr>
                <w:bCs/>
              </w:rPr>
            </w:pPr>
            <w:r w:rsidRPr="005317C0">
              <w:rPr>
                <w:bCs/>
              </w:rPr>
              <w:t>CLMO2</w:t>
            </w:r>
          </w:p>
        </w:tc>
        <w:tc>
          <w:tcPr>
            <w:tcW w:w="2436" w:type="dxa"/>
            <w:tcBorders>
              <w:top w:val="single" w:color="000000" w:sz="12" w:space="0"/>
            </w:tcBorders>
            <w:shd w:val="clear" w:color="auto" w:fill="auto"/>
          </w:tcPr>
          <w:p w:rsidRPr="005317C0" w:rsidR="005317C0" w:rsidP="00055E8A" w:rsidRDefault="005317C0">
            <w:proofErr w:type="spellStart"/>
            <w:r w:rsidRPr="005317C0">
              <w:t>Cliftonia</w:t>
            </w:r>
            <w:proofErr w:type="spellEnd"/>
            <w:r w:rsidRPr="005317C0">
              <w:t xml:space="preserve"> </w:t>
            </w:r>
            <w:proofErr w:type="spellStart"/>
            <w:r w:rsidRPr="005317C0">
              <w:t>monophylla</w:t>
            </w:r>
            <w:proofErr w:type="spellEnd"/>
          </w:p>
        </w:tc>
        <w:tc>
          <w:tcPr>
            <w:tcW w:w="1860" w:type="dxa"/>
            <w:tcBorders>
              <w:top w:val="single" w:color="000000" w:sz="12" w:space="0"/>
            </w:tcBorders>
            <w:shd w:val="clear" w:color="auto" w:fill="auto"/>
          </w:tcPr>
          <w:p w:rsidRPr="005317C0" w:rsidR="005317C0" w:rsidP="00055E8A" w:rsidRDefault="005317C0">
            <w:r w:rsidRPr="005317C0">
              <w:t>Buckwheat tree</w:t>
            </w:r>
          </w:p>
        </w:tc>
        <w:tc>
          <w:tcPr>
            <w:tcW w:w="1956" w:type="dxa"/>
            <w:tcBorders>
              <w:top w:val="single" w:color="000000" w:sz="12" w:space="0"/>
            </w:tcBorders>
            <w:shd w:val="clear" w:color="auto" w:fill="auto"/>
          </w:tcPr>
          <w:p w:rsidRPr="005317C0" w:rsidR="005317C0" w:rsidP="00055E8A" w:rsidRDefault="005317C0">
            <w:r w:rsidRPr="005317C0">
              <w:t>Mid-Upper</w:t>
            </w:r>
          </w:p>
        </w:tc>
      </w:tr>
      <w:tr w:rsidRPr="005317C0" w:rsidR="005317C0" w:rsidTr="005317C0">
        <w:tc>
          <w:tcPr>
            <w:tcW w:w="1176" w:type="dxa"/>
            <w:shd w:val="clear" w:color="auto" w:fill="auto"/>
          </w:tcPr>
          <w:p w:rsidRPr="005317C0" w:rsidR="005317C0" w:rsidP="00055E8A" w:rsidRDefault="005317C0">
            <w:pPr>
              <w:rPr>
                <w:bCs/>
              </w:rPr>
            </w:pPr>
            <w:r w:rsidRPr="005317C0">
              <w:rPr>
                <w:bCs/>
              </w:rPr>
              <w:t>ILGL</w:t>
            </w:r>
          </w:p>
        </w:tc>
        <w:tc>
          <w:tcPr>
            <w:tcW w:w="2436" w:type="dxa"/>
            <w:shd w:val="clear" w:color="auto" w:fill="auto"/>
          </w:tcPr>
          <w:p w:rsidRPr="005317C0" w:rsidR="005317C0" w:rsidP="00055E8A" w:rsidRDefault="005317C0">
            <w:r w:rsidRPr="005317C0">
              <w:t xml:space="preserve">Ilex </w:t>
            </w:r>
            <w:proofErr w:type="spellStart"/>
            <w:r w:rsidRPr="005317C0">
              <w:t>glabra</w:t>
            </w:r>
            <w:proofErr w:type="spellEnd"/>
          </w:p>
        </w:tc>
        <w:tc>
          <w:tcPr>
            <w:tcW w:w="1860" w:type="dxa"/>
            <w:shd w:val="clear" w:color="auto" w:fill="auto"/>
          </w:tcPr>
          <w:p w:rsidRPr="005317C0" w:rsidR="005317C0" w:rsidP="00055E8A" w:rsidRDefault="005317C0">
            <w:r w:rsidRPr="005317C0">
              <w:t>Inkberry</w:t>
            </w:r>
          </w:p>
        </w:tc>
        <w:tc>
          <w:tcPr>
            <w:tcW w:w="1956" w:type="dxa"/>
            <w:shd w:val="clear" w:color="auto" w:fill="auto"/>
          </w:tcPr>
          <w:p w:rsidRPr="005317C0" w:rsidR="005317C0" w:rsidP="00055E8A" w:rsidRDefault="005317C0">
            <w:r w:rsidRPr="005317C0">
              <w:t>Middle</w:t>
            </w:r>
          </w:p>
        </w:tc>
      </w:tr>
      <w:tr w:rsidRPr="005317C0" w:rsidR="005317C0" w:rsidTr="005317C0">
        <w:tc>
          <w:tcPr>
            <w:tcW w:w="1176" w:type="dxa"/>
            <w:shd w:val="clear" w:color="auto" w:fill="auto"/>
          </w:tcPr>
          <w:p w:rsidRPr="005317C0" w:rsidR="005317C0" w:rsidP="00055E8A" w:rsidRDefault="005317C0">
            <w:pPr>
              <w:rPr>
                <w:bCs/>
              </w:rPr>
            </w:pPr>
            <w:r w:rsidRPr="005317C0">
              <w:rPr>
                <w:bCs/>
              </w:rPr>
              <w:t>ILVO</w:t>
            </w:r>
          </w:p>
        </w:tc>
        <w:tc>
          <w:tcPr>
            <w:tcW w:w="2436" w:type="dxa"/>
            <w:shd w:val="clear" w:color="auto" w:fill="auto"/>
          </w:tcPr>
          <w:p w:rsidRPr="005317C0" w:rsidR="005317C0" w:rsidP="00055E8A" w:rsidRDefault="005317C0">
            <w:r w:rsidRPr="005317C0">
              <w:t>Ilex vomitoria</w:t>
            </w:r>
          </w:p>
        </w:tc>
        <w:tc>
          <w:tcPr>
            <w:tcW w:w="1860" w:type="dxa"/>
            <w:shd w:val="clear" w:color="auto" w:fill="auto"/>
          </w:tcPr>
          <w:p w:rsidRPr="005317C0" w:rsidR="005317C0" w:rsidP="00055E8A" w:rsidRDefault="005317C0">
            <w:r w:rsidRPr="005317C0">
              <w:t>Yaupon</w:t>
            </w:r>
          </w:p>
        </w:tc>
        <w:tc>
          <w:tcPr>
            <w:tcW w:w="1956" w:type="dxa"/>
            <w:shd w:val="clear" w:color="auto" w:fill="auto"/>
          </w:tcPr>
          <w:p w:rsidRPr="005317C0" w:rsidR="005317C0" w:rsidP="00055E8A" w:rsidRDefault="005317C0">
            <w:r w:rsidRPr="005317C0">
              <w:t>Middle</w:t>
            </w:r>
          </w:p>
        </w:tc>
      </w:tr>
      <w:tr w:rsidRPr="005317C0" w:rsidR="005317C0" w:rsidTr="005317C0">
        <w:tc>
          <w:tcPr>
            <w:tcW w:w="1176" w:type="dxa"/>
            <w:shd w:val="clear" w:color="auto" w:fill="auto"/>
          </w:tcPr>
          <w:p w:rsidRPr="005317C0" w:rsidR="005317C0" w:rsidP="00055E8A" w:rsidRDefault="005317C0">
            <w:pPr>
              <w:rPr>
                <w:bCs/>
              </w:rPr>
            </w:pPr>
            <w:r w:rsidRPr="005317C0">
              <w:rPr>
                <w:bCs/>
              </w:rPr>
              <w:t>NYSY</w:t>
            </w:r>
          </w:p>
        </w:tc>
        <w:tc>
          <w:tcPr>
            <w:tcW w:w="2436" w:type="dxa"/>
            <w:shd w:val="clear" w:color="auto" w:fill="auto"/>
          </w:tcPr>
          <w:p w:rsidRPr="005317C0" w:rsidR="005317C0" w:rsidP="00055E8A" w:rsidRDefault="005317C0">
            <w:r w:rsidRPr="005317C0">
              <w:t>Nyssa sylvatica</w:t>
            </w:r>
          </w:p>
        </w:tc>
        <w:tc>
          <w:tcPr>
            <w:tcW w:w="1860" w:type="dxa"/>
            <w:shd w:val="clear" w:color="auto" w:fill="auto"/>
          </w:tcPr>
          <w:p w:rsidRPr="005317C0" w:rsidR="005317C0" w:rsidP="00055E8A" w:rsidRDefault="005317C0">
            <w:proofErr w:type="spellStart"/>
            <w:r w:rsidRPr="005317C0">
              <w:t>Blackgum</w:t>
            </w:r>
            <w:proofErr w:type="spellEnd"/>
          </w:p>
        </w:tc>
        <w:tc>
          <w:tcPr>
            <w:tcW w:w="1956" w:type="dxa"/>
            <w:shd w:val="clear" w:color="auto" w:fill="auto"/>
          </w:tcPr>
          <w:p w:rsidRPr="005317C0" w:rsidR="005317C0" w:rsidP="00055E8A" w:rsidRDefault="005317C0">
            <w:r w:rsidRPr="005317C0">
              <w:t>Mid-Upper</w:t>
            </w:r>
          </w:p>
        </w:tc>
      </w:tr>
    </w:tbl>
    <w:p w:rsidR="005317C0" w:rsidP="005317C0" w:rsidRDefault="005317C0"/>
    <w:p w:rsidR="005317C0" w:rsidP="005317C0" w:rsidRDefault="005317C0">
      <w:pPr>
        <w:pStyle w:val="SClassInfoPara"/>
      </w:pPr>
      <w:r>
        <w:lastRenderedPageBreak/>
        <w:t>Description</w:t>
      </w:r>
    </w:p>
    <w:p w:rsidR="005317C0" w:rsidP="005317C0" w:rsidRDefault="002C7D46">
      <w:r>
        <w:t>Pines are in canopy, but shrubs and small trees dominate the mid-story. This class</w:t>
      </w:r>
      <w:r w:rsidR="005317C0">
        <w:t xml:space="preserve"> is characterized by </w:t>
      </w:r>
      <w:r>
        <w:t xml:space="preserve">older </w:t>
      </w:r>
      <w:r w:rsidR="005317C0">
        <w:t>canopy pines, with a substantial component of hardwoods and/or shrubs in either the overstory or understory. Forbs and grasses are sparse. A s</w:t>
      </w:r>
      <w:r>
        <w:t>econdary dynamic</w:t>
      </w:r>
      <w:r w:rsidR="005317C0">
        <w:t xml:space="preserve"> is the invasion of shrubs and hardwood trees in patches that escape fire. Once shrubs are established, they slightly decrease the probability of fire, but increase the probability that fires will kill the canopy pines. Once established, shrubs are not easily eliminated by single fires, but may sometimes be eliminated by multiple fires. We have simulated this by using mosaic fire to represent the last of a series of surface fires that eliminates invading hardwoods without killing canopy pines.</w:t>
      </w:r>
    </w:p>
    <w:p w:rsidR="005317C0" w:rsidP="005317C0" w:rsidRDefault="005317C0"/>
    <w:p>
      <w:r>
        <w:rPr>
          <w:i/>
          <w:u w:val="single"/>
        </w:rPr>
        <w:t>Maximum Tree Size Class</w:t>
      </w:r>
      <w:br/>
      <w:r>
        <w:t>Medium 9-21"DBH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14</w:t>
            </w:r>
          </w:p>
        </w:tc>
      </w:tr>
      <w:tr>
        <w:tc>
          <w:p>
            <w:pPr>
              <w:jc w:val="center"/>
            </w:pPr>
            <w:r>
              <w:rPr>
                <w:sz w:val="20"/>
              </w:rPr>
              <w:t>Mid1:OPN</w:t>
            </w:r>
          </w:p>
        </w:tc>
        <w:tc>
          <w:p>
            <w:pPr>
              <w:jc w:val="center"/>
            </w:pPr>
            <w:r>
              <w:rPr>
                <w:sz w:val="20"/>
              </w:rPr>
              <w:t>15</w:t>
            </w:r>
          </w:p>
        </w:tc>
        <w:tc>
          <w:p>
            <w:pPr>
              <w:jc w:val="center"/>
            </w:pPr>
            <w:r>
              <w:rPr>
                <w:sz w:val="20"/>
              </w:rPr>
              <w:t>Late1:OPN</w:t>
            </w:r>
          </w:p>
        </w:tc>
        <w:tc>
          <w:p>
            <w:pPr>
              <w:jc w:val="center"/>
            </w:pPr>
            <w:r>
              <w:rPr>
                <w:sz w:val="20"/>
              </w:rPr>
              <w:t>74</w:t>
            </w:r>
          </w:p>
        </w:tc>
      </w:tr>
      <w:tr>
        <w:tc>
          <w:p>
            <w:pPr>
              <w:jc w:val="center"/>
            </w:pPr>
            <w:r>
              <w:rPr>
                <w:sz w:val="20"/>
              </w:rPr>
              <w:t>Mid1:CLS</w:t>
            </w:r>
          </w:p>
        </w:tc>
        <w:tc>
          <w:p>
            <w:pPr>
              <w:jc w:val="center"/>
            </w:pPr>
            <w:r>
              <w:rPr>
                <w:sz w:val="20"/>
              </w:rPr>
              <w:t>15</w:t>
            </w:r>
          </w:p>
        </w:tc>
        <w:tc>
          <w:p>
            <w:pPr>
              <w:jc w:val="center"/>
            </w:pPr>
            <w:r>
              <w:rPr>
                <w:sz w:val="20"/>
              </w:rPr>
              <w:t>Late1:CLS</w:t>
            </w:r>
          </w:p>
        </w:tc>
        <w:tc>
          <w:p>
            <w:pPr>
              <w:jc w:val="center"/>
            </w:pPr>
            <w:r>
              <w:rPr>
                <w:sz w:val="20"/>
              </w:rPr>
              <w:t>74</w:t>
            </w:r>
          </w:p>
        </w:tc>
      </w:tr>
      <w:tr>
        <w:tc>
          <w:p>
            <w:pPr>
              <w:jc w:val="center"/>
            </w:pPr>
            <w:r>
              <w:rPr>
                <w:sz w:val="20"/>
              </w:rPr>
              <w:t>Late1:OPN</w:t>
            </w:r>
          </w:p>
        </w:tc>
        <w:tc>
          <w:p>
            <w:pPr>
              <w:jc w:val="center"/>
            </w:pPr>
            <w:r>
              <w:rPr>
                <w:sz w:val="20"/>
              </w:rPr>
              <w:t>75</w:t>
            </w:r>
          </w:p>
        </w:tc>
        <w:tc>
          <w:p>
            <w:pPr>
              <w:jc w:val="center"/>
            </w:pPr>
            <w:r>
              <w:rPr>
                <w:sz w:val="20"/>
              </w:rPr>
              <w:t>Late1:OPN</w:t>
            </w:r>
          </w:p>
        </w:tc>
        <w:tc>
          <w:p>
            <w:pPr>
              <w:jc w:val="center"/>
            </w:pPr>
            <w:r>
              <w:rPr>
                <w:sz w:val="20"/>
              </w:rPr>
              <w:t>999</w:t>
            </w:r>
          </w:p>
        </w:tc>
      </w:tr>
      <w:tr>
        <w:tc>
          <w:p>
            <w:pPr>
              <w:jc w:val="center"/>
            </w:pPr>
            <w:r>
              <w:rPr>
                <w:sz w:val="20"/>
              </w:rPr>
              <w:t>Late1:CLS</w:t>
            </w:r>
          </w:p>
        </w:tc>
        <w:tc>
          <w:p>
            <w:pPr>
              <w:jc w:val="center"/>
            </w:pPr>
            <w:r>
              <w:rPr>
                <w:sz w:val="20"/>
              </w:rPr>
              <w:t>75</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Alternative Succession</w:t>
            </w:r>
          </w:p>
        </w:tc>
        <w:tc>
          <w:p>
            <w:pPr>
              <w:jc w:val="center"/>
            </w:pPr>
            <w:r>
              <w:rPr>
                <w:sz w:val="20"/>
              </w:rPr>
              <w:t>Early1:ALL</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13</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Early1:ALL</w:t>
            </w:r>
          </w:p>
        </w:tc>
        <w:tc>
          <w:p>
            <w:pPr>
              <w:jc w:val="center"/>
            </w:pPr>
            <w:r>
              <w:rPr>
                <w:sz w:val="20"/>
              </w:rPr>
              <w:t>Early1:ALL</w:t>
            </w:r>
          </w:p>
        </w:tc>
        <w:tc>
          <w:p>
            <w:pPr>
              <w:jc w:val="center"/>
            </w:pPr>
            <w:r>
              <w:rPr>
                <w:sz w:val="20"/>
              </w:rPr>
              <w:t>0.4</w:t>
            </w:r>
          </w:p>
        </w:tc>
        <w:tc>
          <w:p>
            <w:pPr>
              <w:jc w:val="center"/>
            </w:pPr>
            <w:r>
              <w:rPr>
                <w:sz w:val="20"/>
              </w:rPr>
              <w:t>3</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10</w:t>
            </w:r>
          </w:p>
        </w:tc>
      </w:tr>
      <w:tr>
        <w:tc>
          <w:p>
            <w:pPr>
              <w:jc w:val="center"/>
            </w:pPr>
            <w:r>
              <w:rPr>
                <w:sz w:val="20"/>
              </w:rPr>
              <w:t>Wind or Weather or Stress</w:t>
            </w:r>
          </w:p>
        </w:tc>
        <w:tc>
          <w:p>
            <w:pPr>
              <w:jc w:val="center"/>
            </w:pPr>
            <w:r>
              <w:rPr>
                <w:sz w:val="20"/>
              </w:rPr>
              <w:t>Mid1:OPN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0.4</w:t>
            </w:r>
          </w:p>
        </w:tc>
        <w:tc>
          <w:p>
            <w:pPr>
              <w:jc w:val="center"/>
            </w:pPr>
            <w:r>
              <w:rPr>
                <w:sz w:val="20"/>
              </w:rPr>
              <w:t>3</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Competition or Maintenance</w:t>
            </w:r>
          </w:p>
        </w:tc>
        <w:tc>
          <w:p>
            <w:pPr>
              <w:jc w:val="center"/>
            </w:pPr>
            <w:r>
              <w:rPr>
                <w:sz w:val="20"/>
              </w:rPr>
              <w:t>Mid1:CLS</w:t>
            </w:r>
          </w:p>
        </w:tc>
        <w:tc>
          <w:p>
            <w:pPr>
              <w:jc w:val="center"/>
            </w:pPr>
            <w:r>
              <w:rPr>
                <w:sz w:val="20"/>
              </w:rPr>
              <w:t>Mid1:CLS</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0.03</w:t>
            </w:r>
          </w:p>
        </w:tc>
        <w:tc>
          <w:p>
            <w:pPr>
              <w:jc w:val="center"/>
            </w:pPr>
            <w:r>
              <w:rPr>
                <w:sz w:val="20"/>
              </w:rPr>
              <w:t>33</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0.03</w:t>
            </w:r>
          </w:p>
        </w:tc>
        <w:tc>
          <w:p>
            <w:pPr>
              <w:jc w:val="center"/>
            </w:pPr>
            <w:r>
              <w:rPr>
                <w:sz w:val="20"/>
              </w:rPr>
              <w:t>33</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Mid1:CLS</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10</w:t>
            </w:r>
          </w:p>
        </w:tc>
      </w:tr>
      <w:tr>
        <w:tc>
          <w:p>
            <w:pPr>
              <w:jc w:val="center"/>
            </w:pPr>
            <w:r>
              <w:rPr>
                <w:sz w:val="20"/>
              </w:rPr>
              <w:t>Wind or Weather or Stress</w:t>
            </w:r>
          </w:p>
        </w:tc>
        <w:tc>
          <w:p>
            <w:pPr>
              <w:jc w:val="center"/>
            </w:pPr>
            <w:r>
              <w:rPr>
                <w:sz w:val="20"/>
              </w:rPr>
              <w:t>Late1:OPN</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Competition or Maintenance</w:t>
            </w:r>
          </w:p>
        </w:tc>
        <w:tc>
          <w:p>
            <w:pPr>
              <w:jc w:val="center"/>
            </w:pPr>
            <w:r>
              <w:rPr>
                <w:sz w:val="20"/>
              </w:rPr>
              <w:t>Late1:OPN</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0.35</w:t>
            </w:r>
          </w:p>
        </w:tc>
        <w:tc>
          <w:p>
            <w:pPr>
              <w:jc w:val="center"/>
            </w:pPr>
            <w:r>
              <w:rPr>
                <w:sz w:val="20"/>
              </w:rPr>
              <w:t>3</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Mid1:CLS</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Competition or Maintenance</w:t>
            </w:r>
          </w:p>
        </w:tc>
        <w:tc>
          <w:p>
            <w:pPr>
              <w:jc w:val="center"/>
            </w:pPr>
            <w:r>
              <w:rPr>
                <w:sz w:val="20"/>
              </w:rPr>
              <w:t>Late1:CLS</w:t>
            </w:r>
          </w:p>
        </w:tc>
        <w:tc>
          <w:p>
            <w:pPr>
              <w:jc w:val="center"/>
            </w:pPr>
            <w:r>
              <w:rPr>
                <w:sz w:val="20"/>
              </w:rPr>
              <w:t>Late1:CLS</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5317C0" w:rsidP="005317C0" w:rsidRDefault="005317C0">
      <w:r>
        <w:t xml:space="preserve">Brown, J.K. and J. Kapler-Smith, eds. 2000. Wildland fire in ecosystems: effects of fire on flora. Gen. Tech. Rep. RMRS-GTR-42. </w:t>
      </w:r>
      <w:proofErr w:type="spellStart"/>
      <w:r>
        <w:t>vol</w:t>
      </w:r>
      <w:proofErr w:type="spellEnd"/>
      <w:r>
        <w:t xml:space="preserve"> 2. Ogden, UT: USDA Forest Service, Rocky Mountain Research Station. 257 pp.</w:t>
      </w:r>
    </w:p>
    <w:p w:rsidR="005317C0" w:rsidP="005317C0" w:rsidRDefault="005317C0"/>
    <w:p w:rsidR="005317C0" w:rsidP="005317C0" w:rsidRDefault="005317C0">
      <w:proofErr w:type="spellStart"/>
      <w:r>
        <w:t>Engeman</w:t>
      </w:r>
      <w:proofErr w:type="spellEnd"/>
      <w:r>
        <w:t>, R.M.,A. Stevens, J. Allen, J. Dunlap, M. Daniel, D. Teague and B. Constantin. 2007. Feral swine management for conservation of an imperiled wetland habitat: Florida’s vanishing seepage slopes. Biological Conservation (134): 440-446.</w:t>
      </w:r>
    </w:p>
    <w:p w:rsidR="005317C0" w:rsidP="005317C0" w:rsidRDefault="005317C0"/>
    <w:p w:rsidR="005317C0" w:rsidP="005317C0" w:rsidRDefault="005317C0">
      <w:r>
        <w:t>FNAI [Florida Natural Areas Inventory]. 1990. Guide to the natural communities of Florida. Florida Natural Areas Inventory and Florida Department of Natural Resources, Tallahassee. 111 pp.</w:t>
      </w:r>
    </w:p>
    <w:p w:rsidR="005317C0" w:rsidP="005317C0" w:rsidRDefault="005317C0"/>
    <w:p w:rsidR="005317C0" w:rsidP="005317C0" w:rsidRDefault="005317C0">
      <w:r>
        <w:t xml:space="preserve">Harper, M.G., A.M. </w:t>
      </w:r>
      <w:proofErr w:type="spellStart"/>
      <w:r>
        <w:t>Trame</w:t>
      </w:r>
      <w:proofErr w:type="spellEnd"/>
      <w:r>
        <w:t xml:space="preserve"> and M.G. Hohmann. April 1998. Management of herbaceous seeps and wet savannas for threatened and endangered species. US Army Corps of Engineers. USACERL Technical Report 98/70.</w:t>
      </w:r>
    </w:p>
    <w:p w:rsidR="005317C0" w:rsidP="005317C0" w:rsidRDefault="005317C0"/>
    <w:p w:rsidR="005317C0" w:rsidP="005317C0" w:rsidRDefault="005317C0">
      <w:r>
        <w:t>NatureServe. 2006. International Ecological Classification Standard: Terrestrial Ecological</w:t>
      </w:r>
    </w:p>
    <w:p w:rsidR="005317C0" w:rsidP="005317C0" w:rsidRDefault="005317C0">
      <w:r>
        <w:t>Classifications. NatureServe Central Databases. Arlington, VA, U.S.A. Data current as of</w:t>
      </w:r>
    </w:p>
    <w:p w:rsidR="005317C0" w:rsidP="005317C0" w:rsidRDefault="005317C0">
      <w:r>
        <w:t>18 July 2006.</w:t>
      </w:r>
    </w:p>
    <w:p w:rsidR="005317C0" w:rsidP="005317C0" w:rsidRDefault="005317C0"/>
    <w:p w:rsidR="005317C0" w:rsidP="005317C0" w:rsidRDefault="005317C0">
      <w:r>
        <w:t>NatureServe. 2007. International Ecological Classification Standard: Terrestrial Ecological Classifications. NatureServe Central Databases. Arlington, VA. Data current as of 10 February 2007.</w:t>
      </w:r>
    </w:p>
    <w:p w:rsidR="005317C0" w:rsidP="005317C0" w:rsidRDefault="005317C0"/>
    <w:p w:rsidR="005317C0" w:rsidP="005317C0" w:rsidRDefault="005317C0">
      <w:r>
        <w:t>Schmidt, K.M., J.P. Menakis, C.C. Hardy, W.J. Hann and D.L. Bunnell. 2002. Development of coarse-scale spatial data for wildland fire and fuel management. Gen. Tech. Rep. RMRS-GTR-87. Fort Collins, CO: USDA Forest Service, Rocky Mountain Research Station. 41 pp. + CD.</w:t>
      </w:r>
    </w:p>
    <w:p w:rsidR="005317C0" w:rsidP="005317C0" w:rsidRDefault="005317C0"/>
    <w:p w:rsidR="005317C0" w:rsidP="005317C0" w:rsidRDefault="005317C0">
      <w:r>
        <w:t>USDA Forest Service, Rocky Mountain Research Station, Fire Sciences Laboratory (2002, December). Fire Effects Information System, [Online]. Available: http://www.fs.fed.us/database/feis/.</w:t>
      </w:r>
    </w:p>
    <w:p w:rsidRPr="00A43E41" w:rsidR="004D5F12" w:rsidP="005317C0"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0A12" w:rsidRDefault="00240A12">
      <w:r>
        <w:separator/>
      </w:r>
    </w:p>
  </w:endnote>
  <w:endnote w:type="continuationSeparator" w:id="0">
    <w:p w:rsidR="00240A12" w:rsidRDefault="00240A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17C0" w:rsidRDefault="005317C0" w:rsidP="005317C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0A12" w:rsidRDefault="00240A12">
      <w:r>
        <w:separator/>
      </w:r>
    </w:p>
  </w:footnote>
  <w:footnote w:type="continuationSeparator" w:id="0">
    <w:p w:rsidR="00240A12" w:rsidRDefault="00240A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5317C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7C0"/>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219"/>
    <w:rsid w:val="00041E66"/>
    <w:rsid w:val="0004371F"/>
    <w:rsid w:val="0004374A"/>
    <w:rsid w:val="000457F2"/>
    <w:rsid w:val="000462D2"/>
    <w:rsid w:val="0004775E"/>
    <w:rsid w:val="00050E14"/>
    <w:rsid w:val="0005109A"/>
    <w:rsid w:val="00053058"/>
    <w:rsid w:val="00053A68"/>
    <w:rsid w:val="00055044"/>
    <w:rsid w:val="00056C2B"/>
    <w:rsid w:val="000576FF"/>
    <w:rsid w:val="00057B3B"/>
    <w:rsid w:val="00060616"/>
    <w:rsid w:val="00060863"/>
    <w:rsid w:val="00060925"/>
    <w:rsid w:val="00060D2C"/>
    <w:rsid w:val="00062E6C"/>
    <w:rsid w:val="00065A19"/>
    <w:rsid w:val="0006765F"/>
    <w:rsid w:val="0007175A"/>
    <w:rsid w:val="00071834"/>
    <w:rsid w:val="00072B7B"/>
    <w:rsid w:val="00072EFC"/>
    <w:rsid w:val="000742B0"/>
    <w:rsid w:val="00074F5E"/>
    <w:rsid w:val="000753BD"/>
    <w:rsid w:val="000767E5"/>
    <w:rsid w:val="000769BE"/>
    <w:rsid w:val="00076C83"/>
    <w:rsid w:val="00077691"/>
    <w:rsid w:val="000777C1"/>
    <w:rsid w:val="00077E94"/>
    <w:rsid w:val="000811FE"/>
    <w:rsid w:val="00092456"/>
    <w:rsid w:val="00093670"/>
    <w:rsid w:val="000A204B"/>
    <w:rsid w:val="000A2800"/>
    <w:rsid w:val="000A3BE8"/>
    <w:rsid w:val="000A4800"/>
    <w:rsid w:val="000A7912"/>
    <w:rsid w:val="000A7972"/>
    <w:rsid w:val="000B0A05"/>
    <w:rsid w:val="000B2FC0"/>
    <w:rsid w:val="000B4535"/>
    <w:rsid w:val="000B4CCD"/>
    <w:rsid w:val="000B52B2"/>
    <w:rsid w:val="000B5DA8"/>
    <w:rsid w:val="000B6D70"/>
    <w:rsid w:val="000B6FFC"/>
    <w:rsid w:val="000B72C9"/>
    <w:rsid w:val="000C19E8"/>
    <w:rsid w:val="000C4476"/>
    <w:rsid w:val="000C605F"/>
    <w:rsid w:val="000C6480"/>
    <w:rsid w:val="000C6641"/>
    <w:rsid w:val="000C7E41"/>
    <w:rsid w:val="000D0351"/>
    <w:rsid w:val="000D0A31"/>
    <w:rsid w:val="000D0CD0"/>
    <w:rsid w:val="000D2569"/>
    <w:rsid w:val="000D586D"/>
    <w:rsid w:val="000D5F89"/>
    <w:rsid w:val="000E317D"/>
    <w:rsid w:val="000E473F"/>
    <w:rsid w:val="000E4F0E"/>
    <w:rsid w:val="000E5817"/>
    <w:rsid w:val="000E5D49"/>
    <w:rsid w:val="000E6635"/>
    <w:rsid w:val="000E6BBE"/>
    <w:rsid w:val="000E7443"/>
    <w:rsid w:val="000E7A15"/>
    <w:rsid w:val="000F009F"/>
    <w:rsid w:val="000F031B"/>
    <w:rsid w:val="000F0511"/>
    <w:rsid w:val="000F0D84"/>
    <w:rsid w:val="000F0FE2"/>
    <w:rsid w:val="000F14BC"/>
    <w:rsid w:val="000F51F9"/>
    <w:rsid w:val="000F63A9"/>
    <w:rsid w:val="000F77CD"/>
    <w:rsid w:val="0010237B"/>
    <w:rsid w:val="00102923"/>
    <w:rsid w:val="00102C7B"/>
    <w:rsid w:val="00103D06"/>
    <w:rsid w:val="001051B6"/>
    <w:rsid w:val="001106AF"/>
    <w:rsid w:val="00112D92"/>
    <w:rsid w:val="00113A24"/>
    <w:rsid w:val="00113AC2"/>
    <w:rsid w:val="00113BA7"/>
    <w:rsid w:val="00114BB0"/>
    <w:rsid w:val="0011648D"/>
    <w:rsid w:val="001164FC"/>
    <w:rsid w:val="00116D24"/>
    <w:rsid w:val="00116F8F"/>
    <w:rsid w:val="0011771B"/>
    <w:rsid w:val="001177B1"/>
    <w:rsid w:val="00121D07"/>
    <w:rsid w:val="00122763"/>
    <w:rsid w:val="0012318F"/>
    <w:rsid w:val="00124E8A"/>
    <w:rsid w:val="00125013"/>
    <w:rsid w:val="001257E2"/>
    <w:rsid w:val="00125BD8"/>
    <w:rsid w:val="00126D70"/>
    <w:rsid w:val="00130143"/>
    <w:rsid w:val="00135016"/>
    <w:rsid w:val="001368CB"/>
    <w:rsid w:val="00140332"/>
    <w:rsid w:val="001406F6"/>
    <w:rsid w:val="00145016"/>
    <w:rsid w:val="001463FF"/>
    <w:rsid w:val="00147227"/>
    <w:rsid w:val="0014767C"/>
    <w:rsid w:val="00153793"/>
    <w:rsid w:val="001537BF"/>
    <w:rsid w:val="001555EE"/>
    <w:rsid w:val="001564EE"/>
    <w:rsid w:val="00157317"/>
    <w:rsid w:val="001601C3"/>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0877"/>
    <w:rsid w:val="001811F1"/>
    <w:rsid w:val="001826E4"/>
    <w:rsid w:val="00183125"/>
    <w:rsid w:val="0018323E"/>
    <w:rsid w:val="00185719"/>
    <w:rsid w:val="00190A7C"/>
    <w:rsid w:val="00191991"/>
    <w:rsid w:val="00191C68"/>
    <w:rsid w:val="00192859"/>
    <w:rsid w:val="00192BBB"/>
    <w:rsid w:val="00193F42"/>
    <w:rsid w:val="001A0241"/>
    <w:rsid w:val="001A0625"/>
    <w:rsid w:val="001A09C3"/>
    <w:rsid w:val="001A24C2"/>
    <w:rsid w:val="001A3DC6"/>
    <w:rsid w:val="001A499A"/>
    <w:rsid w:val="001A4F9F"/>
    <w:rsid w:val="001A51CC"/>
    <w:rsid w:val="001A603B"/>
    <w:rsid w:val="001B1731"/>
    <w:rsid w:val="001B1C66"/>
    <w:rsid w:val="001B2696"/>
    <w:rsid w:val="001B3613"/>
    <w:rsid w:val="001B68A1"/>
    <w:rsid w:val="001B7B7A"/>
    <w:rsid w:val="001C099D"/>
    <w:rsid w:val="001C1C07"/>
    <w:rsid w:val="001C2B3F"/>
    <w:rsid w:val="001C6795"/>
    <w:rsid w:val="001C6F50"/>
    <w:rsid w:val="001C7D25"/>
    <w:rsid w:val="001D2631"/>
    <w:rsid w:val="001D2A37"/>
    <w:rsid w:val="001D2AED"/>
    <w:rsid w:val="001D4BA1"/>
    <w:rsid w:val="001D5A3C"/>
    <w:rsid w:val="001D6420"/>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1F7ACF"/>
    <w:rsid w:val="00200311"/>
    <w:rsid w:val="002017CE"/>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27BDA"/>
    <w:rsid w:val="00231FCD"/>
    <w:rsid w:val="002373C6"/>
    <w:rsid w:val="00240A12"/>
    <w:rsid w:val="00240CE1"/>
    <w:rsid w:val="00241698"/>
    <w:rsid w:val="0024318D"/>
    <w:rsid w:val="0024326E"/>
    <w:rsid w:val="002553D4"/>
    <w:rsid w:val="00256347"/>
    <w:rsid w:val="0025746D"/>
    <w:rsid w:val="0025768B"/>
    <w:rsid w:val="00260279"/>
    <w:rsid w:val="002618B0"/>
    <w:rsid w:val="0026239D"/>
    <w:rsid w:val="00263E5F"/>
    <w:rsid w:val="0026427B"/>
    <w:rsid w:val="00265072"/>
    <w:rsid w:val="00266C1F"/>
    <w:rsid w:val="00267925"/>
    <w:rsid w:val="002721DD"/>
    <w:rsid w:val="00272E54"/>
    <w:rsid w:val="00277130"/>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D46"/>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3ECE"/>
    <w:rsid w:val="003152BE"/>
    <w:rsid w:val="00315456"/>
    <w:rsid w:val="00317802"/>
    <w:rsid w:val="00320C6A"/>
    <w:rsid w:val="00320D5A"/>
    <w:rsid w:val="00323A93"/>
    <w:rsid w:val="003301EC"/>
    <w:rsid w:val="00331380"/>
    <w:rsid w:val="0033425A"/>
    <w:rsid w:val="003342BF"/>
    <w:rsid w:val="00334753"/>
    <w:rsid w:val="00336475"/>
    <w:rsid w:val="003379B5"/>
    <w:rsid w:val="00342406"/>
    <w:rsid w:val="00344E01"/>
    <w:rsid w:val="0034646C"/>
    <w:rsid w:val="003506B1"/>
    <w:rsid w:val="00350B9A"/>
    <w:rsid w:val="00350E33"/>
    <w:rsid w:val="003512BF"/>
    <w:rsid w:val="00355705"/>
    <w:rsid w:val="00357470"/>
    <w:rsid w:val="0036004A"/>
    <w:rsid w:val="0036064B"/>
    <w:rsid w:val="003616F2"/>
    <w:rsid w:val="00362A51"/>
    <w:rsid w:val="00362D99"/>
    <w:rsid w:val="00363EEA"/>
    <w:rsid w:val="003650F6"/>
    <w:rsid w:val="0036554D"/>
    <w:rsid w:val="003670EA"/>
    <w:rsid w:val="00367591"/>
    <w:rsid w:val="003706C4"/>
    <w:rsid w:val="0037120A"/>
    <w:rsid w:val="00373BCB"/>
    <w:rsid w:val="003740C2"/>
    <w:rsid w:val="00381A8F"/>
    <w:rsid w:val="00381B77"/>
    <w:rsid w:val="003866DA"/>
    <w:rsid w:val="00393EB8"/>
    <w:rsid w:val="00394BEC"/>
    <w:rsid w:val="00395288"/>
    <w:rsid w:val="003952B5"/>
    <w:rsid w:val="003A0DFF"/>
    <w:rsid w:val="003A1BAD"/>
    <w:rsid w:val="003A1E46"/>
    <w:rsid w:val="003A1EBD"/>
    <w:rsid w:val="003A3976"/>
    <w:rsid w:val="003A437C"/>
    <w:rsid w:val="003A6CBB"/>
    <w:rsid w:val="003B1956"/>
    <w:rsid w:val="003B3246"/>
    <w:rsid w:val="003B5977"/>
    <w:rsid w:val="003B6DB0"/>
    <w:rsid w:val="003B7824"/>
    <w:rsid w:val="003C4138"/>
    <w:rsid w:val="003C4AA1"/>
    <w:rsid w:val="003C4E7C"/>
    <w:rsid w:val="003C5F58"/>
    <w:rsid w:val="003C6CFB"/>
    <w:rsid w:val="003D195A"/>
    <w:rsid w:val="003D3D8F"/>
    <w:rsid w:val="003D4155"/>
    <w:rsid w:val="003D41E3"/>
    <w:rsid w:val="003D667E"/>
    <w:rsid w:val="003D7188"/>
    <w:rsid w:val="003E0BB2"/>
    <w:rsid w:val="003E0D94"/>
    <w:rsid w:val="003E13AC"/>
    <w:rsid w:val="003E30D6"/>
    <w:rsid w:val="003E4161"/>
    <w:rsid w:val="003E434C"/>
    <w:rsid w:val="003E4BD5"/>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2E8"/>
    <w:rsid w:val="0041489B"/>
    <w:rsid w:val="00414CF5"/>
    <w:rsid w:val="0041510B"/>
    <w:rsid w:val="00416AE2"/>
    <w:rsid w:val="00417F0F"/>
    <w:rsid w:val="004243CD"/>
    <w:rsid w:val="004268C5"/>
    <w:rsid w:val="004300C0"/>
    <w:rsid w:val="00430C3B"/>
    <w:rsid w:val="00432615"/>
    <w:rsid w:val="00432E5B"/>
    <w:rsid w:val="00433210"/>
    <w:rsid w:val="00434069"/>
    <w:rsid w:val="00437774"/>
    <w:rsid w:val="00437C6B"/>
    <w:rsid w:val="00441B50"/>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040"/>
    <w:rsid w:val="004736EB"/>
    <w:rsid w:val="0047426B"/>
    <w:rsid w:val="0047583B"/>
    <w:rsid w:val="00476717"/>
    <w:rsid w:val="0047751A"/>
    <w:rsid w:val="004828F7"/>
    <w:rsid w:val="004830F3"/>
    <w:rsid w:val="00483D9F"/>
    <w:rsid w:val="004865D2"/>
    <w:rsid w:val="00486E40"/>
    <w:rsid w:val="00490405"/>
    <w:rsid w:val="0049153B"/>
    <w:rsid w:val="0049188E"/>
    <w:rsid w:val="004921EE"/>
    <w:rsid w:val="004928A6"/>
    <w:rsid w:val="004A1D96"/>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370F"/>
    <w:rsid w:val="004D487B"/>
    <w:rsid w:val="004D5F12"/>
    <w:rsid w:val="004D6AB6"/>
    <w:rsid w:val="004E1DF7"/>
    <w:rsid w:val="004E22E9"/>
    <w:rsid w:val="004E2E7D"/>
    <w:rsid w:val="004E34F3"/>
    <w:rsid w:val="004E3BA6"/>
    <w:rsid w:val="004E3E3E"/>
    <w:rsid w:val="004E5408"/>
    <w:rsid w:val="004E55F7"/>
    <w:rsid w:val="004E667C"/>
    <w:rsid w:val="004F1BBF"/>
    <w:rsid w:val="004F20C6"/>
    <w:rsid w:val="004F348F"/>
    <w:rsid w:val="004F510A"/>
    <w:rsid w:val="004F5DE6"/>
    <w:rsid w:val="004F6C64"/>
    <w:rsid w:val="004F7CCB"/>
    <w:rsid w:val="00503E44"/>
    <w:rsid w:val="005060B2"/>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3A6C"/>
    <w:rsid w:val="00525CCF"/>
    <w:rsid w:val="00526D42"/>
    <w:rsid w:val="00527467"/>
    <w:rsid w:val="00531069"/>
    <w:rsid w:val="005317C0"/>
    <w:rsid w:val="00531D5A"/>
    <w:rsid w:val="00532DE8"/>
    <w:rsid w:val="00534DFA"/>
    <w:rsid w:val="00534E2F"/>
    <w:rsid w:val="005365CB"/>
    <w:rsid w:val="00543CCB"/>
    <w:rsid w:val="00544162"/>
    <w:rsid w:val="005449C0"/>
    <w:rsid w:val="00546B88"/>
    <w:rsid w:val="00552353"/>
    <w:rsid w:val="00552518"/>
    <w:rsid w:val="00554272"/>
    <w:rsid w:val="005556C1"/>
    <w:rsid w:val="00555953"/>
    <w:rsid w:val="00555A6B"/>
    <w:rsid w:val="005563FC"/>
    <w:rsid w:val="00560514"/>
    <w:rsid w:val="00560E93"/>
    <w:rsid w:val="005649F8"/>
    <w:rsid w:val="00565737"/>
    <w:rsid w:val="00565F86"/>
    <w:rsid w:val="00566E2D"/>
    <w:rsid w:val="00570787"/>
    <w:rsid w:val="00572597"/>
    <w:rsid w:val="00572B70"/>
    <w:rsid w:val="00573898"/>
    <w:rsid w:val="00573E56"/>
    <w:rsid w:val="00573F86"/>
    <w:rsid w:val="005747FE"/>
    <w:rsid w:val="00575FB2"/>
    <w:rsid w:val="00581C1D"/>
    <w:rsid w:val="00585189"/>
    <w:rsid w:val="00586156"/>
    <w:rsid w:val="0058708F"/>
    <w:rsid w:val="00587A2E"/>
    <w:rsid w:val="00592443"/>
    <w:rsid w:val="00593242"/>
    <w:rsid w:val="00593490"/>
    <w:rsid w:val="005A033C"/>
    <w:rsid w:val="005A08E4"/>
    <w:rsid w:val="005A1021"/>
    <w:rsid w:val="005A191C"/>
    <w:rsid w:val="005A276C"/>
    <w:rsid w:val="005A39B1"/>
    <w:rsid w:val="005A3A04"/>
    <w:rsid w:val="005A5CD6"/>
    <w:rsid w:val="005A663D"/>
    <w:rsid w:val="005A66B1"/>
    <w:rsid w:val="005A7F4B"/>
    <w:rsid w:val="005B1354"/>
    <w:rsid w:val="005B1DDE"/>
    <w:rsid w:val="005B2DDF"/>
    <w:rsid w:val="005B386F"/>
    <w:rsid w:val="005B4476"/>
    <w:rsid w:val="005B4554"/>
    <w:rsid w:val="005B67DD"/>
    <w:rsid w:val="005B6BC4"/>
    <w:rsid w:val="005B7D0E"/>
    <w:rsid w:val="005C123F"/>
    <w:rsid w:val="005C15AE"/>
    <w:rsid w:val="005C2928"/>
    <w:rsid w:val="005C4307"/>
    <w:rsid w:val="005C475F"/>
    <w:rsid w:val="005C5A03"/>
    <w:rsid w:val="005C6003"/>
    <w:rsid w:val="005C6CFB"/>
    <w:rsid w:val="005C7740"/>
    <w:rsid w:val="005C7891"/>
    <w:rsid w:val="005D0575"/>
    <w:rsid w:val="005D18A7"/>
    <w:rsid w:val="005D1E26"/>
    <w:rsid w:val="005D27B9"/>
    <w:rsid w:val="005D2B3B"/>
    <w:rsid w:val="005D30CC"/>
    <w:rsid w:val="005D32A7"/>
    <w:rsid w:val="005D385A"/>
    <w:rsid w:val="005D4FF5"/>
    <w:rsid w:val="005D52D9"/>
    <w:rsid w:val="005D5597"/>
    <w:rsid w:val="005E025C"/>
    <w:rsid w:val="005E1527"/>
    <w:rsid w:val="005E35AB"/>
    <w:rsid w:val="005E778E"/>
    <w:rsid w:val="005F2449"/>
    <w:rsid w:val="005F333A"/>
    <w:rsid w:val="005F3E35"/>
    <w:rsid w:val="005F4DE1"/>
    <w:rsid w:val="005F5DB6"/>
    <w:rsid w:val="005F6545"/>
    <w:rsid w:val="005F6DAF"/>
    <w:rsid w:val="005F71C5"/>
    <w:rsid w:val="00603022"/>
    <w:rsid w:val="00604047"/>
    <w:rsid w:val="00604E8B"/>
    <w:rsid w:val="006117F4"/>
    <w:rsid w:val="00612FF8"/>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0AB0"/>
    <w:rsid w:val="0064152F"/>
    <w:rsid w:val="0064356B"/>
    <w:rsid w:val="00645277"/>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90B"/>
    <w:rsid w:val="00677904"/>
    <w:rsid w:val="00683368"/>
    <w:rsid w:val="006844F4"/>
    <w:rsid w:val="00684B6D"/>
    <w:rsid w:val="0068673F"/>
    <w:rsid w:val="00686EED"/>
    <w:rsid w:val="006909B7"/>
    <w:rsid w:val="00691641"/>
    <w:rsid w:val="00691897"/>
    <w:rsid w:val="00691C3A"/>
    <w:rsid w:val="0069247D"/>
    <w:rsid w:val="0069282B"/>
    <w:rsid w:val="006970FC"/>
    <w:rsid w:val="0069718A"/>
    <w:rsid w:val="00697394"/>
    <w:rsid w:val="00697A0F"/>
    <w:rsid w:val="006A144C"/>
    <w:rsid w:val="006A24D5"/>
    <w:rsid w:val="006A3B52"/>
    <w:rsid w:val="006A451F"/>
    <w:rsid w:val="006A51EC"/>
    <w:rsid w:val="006A598D"/>
    <w:rsid w:val="006A6B49"/>
    <w:rsid w:val="006A728F"/>
    <w:rsid w:val="006B2BBF"/>
    <w:rsid w:val="006B3BED"/>
    <w:rsid w:val="006B4038"/>
    <w:rsid w:val="006B76FF"/>
    <w:rsid w:val="006C0ECB"/>
    <w:rsid w:val="006C441D"/>
    <w:rsid w:val="006C6CDD"/>
    <w:rsid w:val="006C774F"/>
    <w:rsid w:val="006C7F1C"/>
    <w:rsid w:val="006D2137"/>
    <w:rsid w:val="006D375E"/>
    <w:rsid w:val="006D5D9D"/>
    <w:rsid w:val="006D61FF"/>
    <w:rsid w:val="006E3196"/>
    <w:rsid w:val="006E3E5C"/>
    <w:rsid w:val="006E4147"/>
    <w:rsid w:val="006E5178"/>
    <w:rsid w:val="006E59C5"/>
    <w:rsid w:val="006E6047"/>
    <w:rsid w:val="006E6371"/>
    <w:rsid w:val="006E6E1F"/>
    <w:rsid w:val="006E75F9"/>
    <w:rsid w:val="006E79F5"/>
    <w:rsid w:val="006F10FB"/>
    <w:rsid w:val="006F118D"/>
    <w:rsid w:val="006F1E92"/>
    <w:rsid w:val="00700C23"/>
    <w:rsid w:val="007011ED"/>
    <w:rsid w:val="00701FFC"/>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091C"/>
    <w:rsid w:val="00721E2C"/>
    <w:rsid w:val="00724299"/>
    <w:rsid w:val="00724397"/>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679"/>
    <w:rsid w:val="00745CAF"/>
    <w:rsid w:val="00745D2F"/>
    <w:rsid w:val="007512C5"/>
    <w:rsid w:val="00751DBE"/>
    <w:rsid w:val="00753F44"/>
    <w:rsid w:val="00754965"/>
    <w:rsid w:val="007554AC"/>
    <w:rsid w:val="0075574E"/>
    <w:rsid w:val="00760203"/>
    <w:rsid w:val="007603CF"/>
    <w:rsid w:val="00760869"/>
    <w:rsid w:val="00760977"/>
    <w:rsid w:val="00760E5D"/>
    <w:rsid w:val="00761FD6"/>
    <w:rsid w:val="00762890"/>
    <w:rsid w:val="00763504"/>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A01EE"/>
    <w:rsid w:val="007A06D5"/>
    <w:rsid w:val="007A41E6"/>
    <w:rsid w:val="007A5AAE"/>
    <w:rsid w:val="007B0A0B"/>
    <w:rsid w:val="007B1A75"/>
    <w:rsid w:val="007B273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E212C"/>
    <w:rsid w:val="007E4590"/>
    <w:rsid w:val="007E4B31"/>
    <w:rsid w:val="007E54DE"/>
    <w:rsid w:val="007F1781"/>
    <w:rsid w:val="007F1D7A"/>
    <w:rsid w:val="007F27E4"/>
    <w:rsid w:val="007F308E"/>
    <w:rsid w:val="007F33B2"/>
    <w:rsid w:val="007F4D8E"/>
    <w:rsid w:val="007F5464"/>
    <w:rsid w:val="007F5E00"/>
    <w:rsid w:val="007F7862"/>
    <w:rsid w:val="00800A81"/>
    <w:rsid w:val="0080283F"/>
    <w:rsid w:val="00803393"/>
    <w:rsid w:val="0080484B"/>
    <w:rsid w:val="008068BD"/>
    <w:rsid w:val="00806C33"/>
    <w:rsid w:val="008076EE"/>
    <w:rsid w:val="00807DF0"/>
    <w:rsid w:val="00812102"/>
    <w:rsid w:val="008126AF"/>
    <w:rsid w:val="0081461A"/>
    <w:rsid w:val="00821B0F"/>
    <w:rsid w:val="00824809"/>
    <w:rsid w:val="00826176"/>
    <w:rsid w:val="00826B9D"/>
    <w:rsid w:val="00826D88"/>
    <w:rsid w:val="00826E9C"/>
    <w:rsid w:val="00830E96"/>
    <w:rsid w:val="008317C0"/>
    <w:rsid w:val="008327C1"/>
    <w:rsid w:val="0083303E"/>
    <w:rsid w:val="0083523E"/>
    <w:rsid w:val="00842A48"/>
    <w:rsid w:val="00842D6F"/>
    <w:rsid w:val="00843859"/>
    <w:rsid w:val="00843D48"/>
    <w:rsid w:val="008450B0"/>
    <w:rsid w:val="00845531"/>
    <w:rsid w:val="00845B7E"/>
    <w:rsid w:val="00846454"/>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A64"/>
    <w:rsid w:val="00880D0F"/>
    <w:rsid w:val="008826C7"/>
    <w:rsid w:val="0088338F"/>
    <w:rsid w:val="00883511"/>
    <w:rsid w:val="0088604E"/>
    <w:rsid w:val="00886487"/>
    <w:rsid w:val="00887FAA"/>
    <w:rsid w:val="00892897"/>
    <w:rsid w:val="008959BF"/>
    <w:rsid w:val="00897508"/>
    <w:rsid w:val="008A07BA"/>
    <w:rsid w:val="008A121D"/>
    <w:rsid w:val="008A1D1B"/>
    <w:rsid w:val="008A1F68"/>
    <w:rsid w:val="008A59CB"/>
    <w:rsid w:val="008A5D27"/>
    <w:rsid w:val="008A5D5D"/>
    <w:rsid w:val="008A728C"/>
    <w:rsid w:val="008A7BF1"/>
    <w:rsid w:val="008B14C1"/>
    <w:rsid w:val="008B2F87"/>
    <w:rsid w:val="008B40BC"/>
    <w:rsid w:val="008B440C"/>
    <w:rsid w:val="008B495E"/>
    <w:rsid w:val="008B679A"/>
    <w:rsid w:val="008C052D"/>
    <w:rsid w:val="008C15D8"/>
    <w:rsid w:val="008C23AC"/>
    <w:rsid w:val="008C25CA"/>
    <w:rsid w:val="008C28E0"/>
    <w:rsid w:val="008C2B5E"/>
    <w:rsid w:val="008C2CDC"/>
    <w:rsid w:val="008C43A2"/>
    <w:rsid w:val="008C44E0"/>
    <w:rsid w:val="008C45C0"/>
    <w:rsid w:val="008C5753"/>
    <w:rsid w:val="008C61E2"/>
    <w:rsid w:val="008C6D34"/>
    <w:rsid w:val="008C70AC"/>
    <w:rsid w:val="008D039E"/>
    <w:rsid w:val="008D0B9A"/>
    <w:rsid w:val="008D5ED2"/>
    <w:rsid w:val="008D62D1"/>
    <w:rsid w:val="008D6868"/>
    <w:rsid w:val="008D72DD"/>
    <w:rsid w:val="008E0082"/>
    <w:rsid w:val="008E02B9"/>
    <w:rsid w:val="008E0BF0"/>
    <w:rsid w:val="008E193C"/>
    <w:rsid w:val="008E273F"/>
    <w:rsid w:val="008E6A05"/>
    <w:rsid w:val="008E6E39"/>
    <w:rsid w:val="008E72B1"/>
    <w:rsid w:val="008F09E8"/>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183C"/>
    <w:rsid w:val="00912041"/>
    <w:rsid w:val="00912F24"/>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3DFD"/>
    <w:rsid w:val="009364F5"/>
    <w:rsid w:val="0094027F"/>
    <w:rsid w:val="009409F5"/>
    <w:rsid w:val="00942759"/>
    <w:rsid w:val="00945DBA"/>
    <w:rsid w:val="00947095"/>
    <w:rsid w:val="009479B9"/>
    <w:rsid w:val="00950047"/>
    <w:rsid w:val="00952667"/>
    <w:rsid w:val="00952FE0"/>
    <w:rsid w:val="00953881"/>
    <w:rsid w:val="009542FB"/>
    <w:rsid w:val="0095503B"/>
    <w:rsid w:val="00955342"/>
    <w:rsid w:val="00955A66"/>
    <w:rsid w:val="00955BB4"/>
    <w:rsid w:val="00956116"/>
    <w:rsid w:val="00956204"/>
    <w:rsid w:val="009574E4"/>
    <w:rsid w:val="00960066"/>
    <w:rsid w:val="009600A0"/>
    <w:rsid w:val="0096072E"/>
    <w:rsid w:val="00960A8B"/>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2A47"/>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6EE4"/>
    <w:rsid w:val="009B7B6E"/>
    <w:rsid w:val="009C1393"/>
    <w:rsid w:val="009C1F94"/>
    <w:rsid w:val="009C2C9A"/>
    <w:rsid w:val="009C375F"/>
    <w:rsid w:val="009C3926"/>
    <w:rsid w:val="009C3DEF"/>
    <w:rsid w:val="009C4A42"/>
    <w:rsid w:val="009C52D4"/>
    <w:rsid w:val="009C78BA"/>
    <w:rsid w:val="009C7CE5"/>
    <w:rsid w:val="009D2178"/>
    <w:rsid w:val="009D576B"/>
    <w:rsid w:val="009D6227"/>
    <w:rsid w:val="009D6C73"/>
    <w:rsid w:val="009E0DB5"/>
    <w:rsid w:val="009E3699"/>
    <w:rsid w:val="009E3A36"/>
    <w:rsid w:val="009E4C73"/>
    <w:rsid w:val="009E621C"/>
    <w:rsid w:val="009E72B2"/>
    <w:rsid w:val="009F01E8"/>
    <w:rsid w:val="009F25DF"/>
    <w:rsid w:val="009F2AAC"/>
    <w:rsid w:val="009F31F9"/>
    <w:rsid w:val="009F3237"/>
    <w:rsid w:val="009F39F7"/>
    <w:rsid w:val="009F3BAE"/>
    <w:rsid w:val="009F3C07"/>
    <w:rsid w:val="009F4101"/>
    <w:rsid w:val="009F5AD6"/>
    <w:rsid w:val="00A00353"/>
    <w:rsid w:val="00A01AE1"/>
    <w:rsid w:val="00A0386E"/>
    <w:rsid w:val="00A055FD"/>
    <w:rsid w:val="00A05D93"/>
    <w:rsid w:val="00A10497"/>
    <w:rsid w:val="00A10FBA"/>
    <w:rsid w:val="00A139C7"/>
    <w:rsid w:val="00A140AF"/>
    <w:rsid w:val="00A15139"/>
    <w:rsid w:val="00A17D70"/>
    <w:rsid w:val="00A22AF5"/>
    <w:rsid w:val="00A247B9"/>
    <w:rsid w:val="00A24820"/>
    <w:rsid w:val="00A25F02"/>
    <w:rsid w:val="00A30CB2"/>
    <w:rsid w:val="00A314F0"/>
    <w:rsid w:val="00A31BB6"/>
    <w:rsid w:val="00A339E1"/>
    <w:rsid w:val="00A35AC5"/>
    <w:rsid w:val="00A36534"/>
    <w:rsid w:val="00A3657F"/>
    <w:rsid w:val="00A40204"/>
    <w:rsid w:val="00A41465"/>
    <w:rsid w:val="00A43E41"/>
    <w:rsid w:val="00A44540"/>
    <w:rsid w:val="00A44EF7"/>
    <w:rsid w:val="00A4551A"/>
    <w:rsid w:val="00A46B2E"/>
    <w:rsid w:val="00A477A0"/>
    <w:rsid w:val="00A5060D"/>
    <w:rsid w:val="00A50862"/>
    <w:rsid w:val="00A50EA6"/>
    <w:rsid w:val="00A5423F"/>
    <w:rsid w:val="00A5572E"/>
    <w:rsid w:val="00A56A23"/>
    <w:rsid w:val="00A56C94"/>
    <w:rsid w:val="00A5734D"/>
    <w:rsid w:val="00A579D2"/>
    <w:rsid w:val="00A57A9D"/>
    <w:rsid w:val="00A649C3"/>
    <w:rsid w:val="00A67753"/>
    <w:rsid w:val="00A7108F"/>
    <w:rsid w:val="00A7285D"/>
    <w:rsid w:val="00A74430"/>
    <w:rsid w:val="00A75228"/>
    <w:rsid w:val="00A768AC"/>
    <w:rsid w:val="00A8139F"/>
    <w:rsid w:val="00A8314F"/>
    <w:rsid w:val="00A839C9"/>
    <w:rsid w:val="00A85850"/>
    <w:rsid w:val="00A8733D"/>
    <w:rsid w:val="00A87C35"/>
    <w:rsid w:val="00A9271E"/>
    <w:rsid w:val="00A93255"/>
    <w:rsid w:val="00A9365B"/>
    <w:rsid w:val="00A94114"/>
    <w:rsid w:val="00AA0869"/>
    <w:rsid w:val="00AA4469"/>
    <w:rsid w:val="00AA4842"/>
    <w:rsid w:val="00AA5763"/>
    <w:rsid w:val="00AA7F34"/>
    <w:rsid w:val="00AB1168"/>
    <w:rsid w:val="00AB2AB3"/>
    <w:rsid w:val="00AB2B6A"/>
    <w:rsid w:val="00AB49B1"/>
    <w:rsid w:val="00AB4C22"/>
    <w:rsid w:val="00AB5C4C"/>
    <w:rsid w:val="00AB639F"/>
    <w:rsid w:val="00AB72F6"/>
    <w:rsid w:val="00AC1CAC"/>
    <w:rsid w:val="00AC2198"/>
    <w:rsid w:val="00AC3BC0"/>
    <w:rsid w:val="00AC3C6F"/>
    <w:rsid w:val="00AC46D8"/>
    <w:rsid w:val="00AC5F93"/>
    <w:rsid w:val="00AC778A"/>
    <w:rsid w:val="00AD0A16"/>
    <w:rsid w:val="00AD207D"/>
    <w:rsid w:val="00AD3828"/>
    <w:rsid w:val="00AD50BB"/>
    <w:rsid w:val="00AD5E0C"/>
    <w:rsid w:val="00AE18EA"/>
    <w:rsid w:val="00AE1BD9"/>
    <w:rsid w:val="00AE4E67"/>
    <w:rsid w:val="00AE67E5"/>
    <w:rsid w:val="00AE7D70"/>
    <w:rsid w:val="00AF0530"/>
    <w:rsid w:val="00AF228B"/>
    <w:rsid w:val="00AF22C2"/>
    <w:rsid w:val="00AF2BCE"/>
    <w:rsid w:val="00AF4B89"/>
    <w:rsid w:val="00AF53DF"/>
    <w:rsid w:val="00AF6BD6"/>
    <w:rsid w:val="00AF7D3A"/>
    <w:rsid w:val="00B01018"/>
    <w:rsid w:val="00B01AAE"/>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3BD8"/>
    <w:rsid w:val="00B34DC5"/>
    <w:rsid w:val="00B37B4A"/>
    <w:rsid w:val="00B45186"/>
    <w:rsid w:val="00B47149"/>
    <w:rsid w:val="00B47958"/>
    <w:rsid w:val="00B50030"/>
    <w:rsid w:val="00B500F0"/>
    <w:rsid w:val="00B50981"/>
    <w:rsid w:val="00B5172F"/>
    <w:rsid w:val="00B528E3"/>
    <w:rsid w:val="00B52B2F"/>
    <w:rsid w:val="00B53400"/>
    <w:rsid w:val="00B544A6"/>
    <w:rsid w:val="00B54955"/>
    <w:rsid w:val="00B54B67"/>
    <w:rsid w:val="00B55CB2"/>
    <w:rsid w:val="00B602C7"/>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109F"/>
    <w:rsid w:val="00BB346C"/>
    <w:rsid w:val="00BB3DF1"/>
    <w:rsid w:val="00BC02E8"/>
    <w:rsid w:val="00BC19D1"/>
    <w:rsid w:val="00BC3E94"/>
    <w:rsid w:val="00BC4BEC"/>
    <w:rsid w:val="00BC502D"/>
    <w:rsid w:val="00BC5645"/>
    <w:rsid w:val="00BD0742"/>
    <w:rsid w:val="00BD0988"/>
    <w:rsid w:val="00BD126B"/>
    <w:rsid w:val="00BD25B9"/>
    <w:rsid w:val="00BD2EF2"/>
    <w:rsid w:val="00BD72CC"/>
    <w:rsid w:val="00BE18D7"/>
    <w:rsid w:val="00BE47CE"/>
    <w:rsid w:val="00BE47D0"/>
    <w:rsid w:val="00BE537C"/>
    <w:rsid w:val="00BE7010"/>
    <w:rsid w:val="00BF07B2"/>
    <w:rsid w:val="00BF1600"/>
    <w:rsid w:val="00BF177F"/>
    <w:rsid w:val="00BF3879"/>
    <w:rsid w:val="00BF387D"/>
    <w:rsid w:val="00BF3DC3"/>
    <w:rsid w:val="00BF4A9A"/>
    <w:rsid w:val="00BF5AD2"/>
    <w:rsid w:val="00C0134A"/>
    <w:rsid w:val="00C0481C"/>
    <w:rsid w:val="00C04C28"/>
    <w:rsid w:val="00C05EC9"/>
    <w:rsid w:val="00C06AEF"/>
    <w:rsid w:val="00C07272"/>
    <w:rsid w:val="00C0774E"/>
    <w:rsid w:val="00C07BBC"/>
    <w:rsid w:val="00C10306"/>
    <w:rsid w:val="00C12D8A"/>
    <w:rsid w:val="00C203A0"/>
    <w:rsid w:val="00C21B4A"/>
    <w:rsid w:val="00C24B99"/>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2A3"/>
    <w:rsid w:val="00C50A34"/>
    <w:rsid w:val="00C50E68"/>
    <w:rsid w:val="00C51233"/>
    <w:rsid w:val="00C525D4"/>
    <w:rsid w:val="00C52E14"/>
    <w:rsid w:val="00C55FE5"/>
    <w:rsid w:val="00C56A9B"/>
    <w:rsid w:val="00C6232A"/>
    <w:rsid w:val="00C6349A"/>
    <w:rsid w:val="00C63B25"/>
    <w:rsid w:val="00C655C3"/>
    <w:rsid w:val="00C65F34"/>
    <w:rsid w:val="00C7198A"/>
    <w:rsid w:val="00C71E3B"/>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68E4"/>
    <w:rsid w:val="00CA6CD0"/>
    <w:rsid w:val="00CA737E"/>
    <w:rsid w:val="00CB0E67"/>
    <w:rsid w:val="00CB1D28"/>
    <w:rsid w:val="00CB437B"/>
    <w:rsid w:val="00CB52B7"/>
    <w:rsid w:val="00CB5DAC"/>
    <w:rsid w:val="00CB6E9B"/>
    <w:rsid w:val="00CC0A29"/>
    <w:rsid w:val="00CC24A5"/>
    <w:rsid w:val="00CC4E4C"/>
    <w:rsid w:val="00CC65D7"/>
    <w:rsid w:val="00CC686D"/>
    <w:rsid w:val="00CD017B"/>
    <w:rsid w:val="00CD41A4"/>
    <w:rsid w:val="00CD6890"/>
    <w:rsid w:val="00CE1FEA"/>
    <w:rsid w:val="00CE5A1A"/>
    <w:rsid w:val="00CE6402"/>
    <w:rsid w:val="00CE745C"/>
    <w:rsid w:val="00CE7FF8"/>
    <w:rsid w:val="00CF0200"/>
    <w:rsid w:val="00CF0733"/>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1309"/>
    <w:rsid w:val="00D335C9"/>
    <w:rsid w:val="00D33E61"/>
    <w:rsid w:val="00D34939"/>
    <w:rsid w:val="00D352B4"/>
    <w:rsid w:val="00D37B60"/>
    <w:rsid w:val="00D4099C"/>
    <w:rsid w:val="00D42B59"/>
    <w:rsid w:val="00D42C16"/>
    <w:rsid w:val="00D43963"/>
    <w:rsid w:val="00D4454D"/>
    <w:rsid w:val="00D44ACD"/>
    <w:rsid w:val="00D44D02"/>
    <w:rsid w:val="00D44E44"/>
    <w:rsid w:val="00D44EC1"/>
    <w:rsid w:val="00D46A2D"/>
    <w:rsid w:val="00D46B1B"/>
    <w:rsid w:val="00D47252"/>
    <w:rsid w:val="00D47924"/>
    <w:rsid w:val="00D47A2C"/>
    <w:rsid w:val="00D53C46"/>
    <w:rsid w:val="00D53EDC"/>
    <w:rsid w:val="00D54B6C"/>
    <w:rsid w:val="00D54E65"/>
    <w:rsid w:val="00D55F65"/>
    <w:rsid w:val="00D5690F"/>
    <w:rsid w:val="00D56CCA"/>
    <w:rsid w:val="00D6162C"/>
    <w:rsid w:val="00D61AC5"/>
    <w:rsid w:val="00D62A1F"/>
    <w:rsid w:val="00D62ECB"/>
    <w:rsid w:val="00D634E4"/>
    <w:rsid w:val="00D6372D"/>
    <w:rsid w:val="00D652FD"/>
    <w:rsid w:val="00D653F0"/>
    <w:rsid w:val="00D73E18"/>
    <w:rsid w:val="00D778B1"/>
    <w:rsid w:val="00D803B1"/>
    <w:rsid w:val="00D81349"/>
    <w:rsid w:val="00D83E2B"/>
    <w:rsid w:val="00D84B65"/>
    <w:rsid w:val="00D85B75"/>
    <w:rsid w:val="00D9012C"/>
    <w:rsid w:val="00D90718"/>
    <w:rsid w:val="00D9148A"/>
    <w:rsid w:val="00D914A5"/>
    <w:rsid w:val="00D92E75"/>
    <w:rsid w:val="00D969FB"/>
    <w:rsid w:val="00D96D94"/>
    <w:rsid w:val="00D9735A"/>
    <w:rsid w:val="00D973A5"/>
    <w:rsid w:val="00D97E60"/>
    <w:rsid w:val="00DA1AC9"/>
    <w:rsid w:val="00DA2326"/>
    <w:rsid w:val="00DA2790"/>
    <w:rsid w:val="00DA6645"/>
    <w:rsid w:val="00DA6FE1"/>
    <w:rsid w:val="00DA7F1A"/>
    <w:rsid w:val="00DB1F84"/>
    <w:rsid w:val="00DB271B"/>
    <w:rsid w:val="00DB291F"/>
    <w:rsid w:val="00DB4F3A"/>
    <w:rsid w:val="00DB5E0C"/>
    <w:rsid w:val="00DB62B0"/>
    <w:rsid w:val="00DC0DE0"/>
    <w:rsid w:val="00DC151A"/>
    <w:rsid w:val="00DC15DD"/>
    <w:rsid w:val="00DC1B1C"/>
    <w:rsid w:val="00DC3D7C"/>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1D91"/>
    <w:rsid w:val="00DF2084"/>
    <w:rsid w:val="00DF26C6"/>
    <w:rsid w:val="00DF2A08"/>
    <w:rsid w:val="00DF485D"/>
    <w:rsid w:val="00DF4BEF"/>
    <w:rsid w:val="00DF7C21"/>
    <w:rsid w:val="00E01516"/>
    <w:rsid w:val="00E01EC8"/>
    <w:rsid w:val="00E024C6"/>
    <w:rsid w:val="00E02589"/>
    <w:rsid w:val="00E02CF7"/>
    <w:rsid w:val="00E0390A"/>
    <w:rsid w:val="00E06044"/>
    <w:rsid w:val="00E07EC2"/>
    <w:rsid w:val="00E10833"/>
    <w:rsid w:val="00E10A54"/>
    <w:rsid w:val="00E134C1"/>
    <w:rsid w:val="00E13F55"/>
    <w:rsid w:val="00E14F4C"/>
    <w:rsid w:val="00E15278"/>
    <w:rsid w:val="00E152C8"/>
    <w:rsid w:val="00E15508"/>
    <w:rsid w:val="00E15676"/>
    <w:rsid w:val="00E161F9"/>
    <w:rsid w:val="00E16801"/>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7F1"/>
    <w:rsid w:val="00E32B28"/>
    <w:rsid w:val="00E42A66"/>
    <w:rsid w:val="00E44DBF"/>
    <w:rsid w:val="00E5208B"/>
    <w:rsid w:val="00E537D9"/>
    <w:rsid w:val="00E53ACC"/>
    <w:rsid w:val="00E55782"/>
    <w:rsid w:val="00E57C26"/>
    <w:rsid w:val="00E61F9B"/>
    <w:rsid w:val="00E634A7"/>
    <w:rsid w:val="00E67C54"/>
    <w:rsid w:val="00E741B2"/>
    <w:rsid w:val="00E747AD"/>
    <w:rsid w:val="00E75D01"/>
    <w:rsid w:val="00E75EC4"/>
    <w:rsid w:val="00E77F24"/>
    <w:rsid w:val="00E80EA4"/>
    <w:rsid w:val="00E813CF"/>
    <w:rsid w:val="00E81752"/>
    <w:rsid w:val="00E822D1"/>
    <w:rsid w:val="00E83022"/>
    <w:rsid w:val="00E86BED"/>
    <w:rsid w:val="00E9262C"/>
    <w:rsid w:val="00E92E67"/>
    <w:rsid w:val="00E94483"/>
    <w:rsid w:val="00E95530"/>
    <w:rsid w:val="00E96557"/>
    <w:rsid w:val="00E967B5"/>
    <w:rsid w:val="00E97299"/>
    <w:rsid w:val="00EA0545"/>
    <w:rsid w:val="00EA1478"/>
    <w:rsid w:val="00EB0414"/>
    <w:rsid w:val="00EB1038"/>
    <w:rsid w:val="00EB161D"/>
    <w:rsid w:val="00EB53DC"/>
    <w:rsid w:val="00EB68AE"/>
    <w:rsid w:val="00EC1FB6"/>
    <w:rsid w:val="00EC2E62"/>
    <w:rsid w:val="00EC3A90"/>
    <w:rsid w:val="00EC4A14"/>
    <w:rsid w:val="00EC6722"/>
    <w:rsid w:val="00ED013A"/>
    <w:rsid w:val="00ED10F5"/>
    <w:rsid w:val="00ED13B9"/>
    <w:rsid w:val="00ED1B97"/>
    <w:rsid w:val="00ED3436"/>
    <w:rsid w:val="00ED65E2"/>
    <w:rsid w:val="00ED69E5"/>
    <w:rsid w:val="00ED6CCF"/>
    <w:rsid w:val="00EE29FF"/>
    <w:rsid w:val="00EE4B7F"/>
    <w:rsid w:val="00EE62FA"/>
    <w:rsid w:val="00EE722A"/>
    <w:rsid w:val="00EF1C61"/>
    <w:rsid w:val="00EF3349"/>
    <w:rsid w:val="00EF3A3F"/>
    <w:rsid w:val="00EF54A9"/>
    <w:rsid w:val="00EF6C21"/>
    <w:rsid w:val="00EF6C66"/>
    <w:rsid w:val="00F00DF3"/>
    <w:rsid w:val="00F0175E"/>
    <w:rsid w:val="00F03E2D"/>
    <w:rsid w:val="00F042DA"/>
    <w:rsid w:val="00F04BE2"/>
    <w:rsid w:val="00F05351"/>
    <w:rsid w:val="00F06610"/>
    <w:rsid w:val="00F07BBB"/>
    <w:rsid w:val="00F10535"/>
    <w:rsid w:val="00F113DE"/>
    <w:rsid w:val="00F12753"/>
    <w:rsid w:val="00F206AA"/>
    <w:rsid w:val="00F207DC"/>
    <w:rsid w:val="00F216DC"/>
    <w:rsid w:val="00F23676"/>
    <w:rsid w:val="00F2471E"/>
    <w:rsid w:val="00F270CC"/>
    <w:rsid w:val="00F27BB9"/>
    <w:rsid w:val="00F30AC1"/>
    <w:rsid w:val="00F336A3"/>
    <w:rsid w:val="00F34D08"/>
    <w:rsid w:val="00F354C6"/>
    <w:rsid w:val="00F36BBF"/>
    <w:rsid w:val="00F4108F"/>
    <w:rsid w:val="00F410ED"/>
    <w:rsid w:val="00F424A9"/>
    <w:rsid w:val="00F42827"/>
    <w:rsid w:val="00F42D20"/>
    <w:rsid w:val="00F43172"/>
    <w:rsid w:val="00F432E8"/>
    <w:rsid w:val="00F43F56"/>
    <w:rsid w:val="00F4692E"/>
    <w:rsid w:val="00F51822"/>
    <w:rsid w:val="00F5203F"/>
    <w:rsid w:val="00F55261"/>
    <w:rsid w:val="00F55FA9"/>
    <w:rsid w:val="00F56244"/>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0E8"/>
    <w:rsid w:val="00FA0EA1"/>
    <w:rsid w:val="00FA28B7"/>
    <w:rsid w:val="00FA5732"/>
    <w:rsid w:val="00FA62AE"/>
    <w:rsid w:val="00FB0F81"/>
    <w:rsid w:val="00FB2055"/>
    <w:rsid w:val="00FB25A2"/>
    <w:rsid w:val="00FB2724"/>
    <w:rsid w:val="00FB6F84"/>
    <w:rsid w:val="00FB7ABC"/>
    <w:rsid w:val="00FB7AF8"/>
    <w:rsid w:val="00FB7BF3"/>
    <w:rsid w:val="00FC0932"/>
    <w:rsid w:val="00FC3490"/>
    <w:rsid w:val="00FC3BE6"/>
    <w:rsid w:val="00FC3DB5"/>
    <w:rsid w:val="00FC48F1"/>
    <w:rsid w:val="00FC503C"/>
    <w:rsid w:val="00FC5F4D"/>
    <w:rsid w:val="00FC671A"/>
    <w:rsid w:val="00FC6E77"/>
    <w:rsid w:val="00FC7692"/>
    <w:rsid w:val="00FC7BEA"/>
    <w:rsid w:val="00FC7E29"/>
    <w:rsid w:val="00FD46E2"/>
    <w:rsid w:val="00FD48C4"/>
    <w:rsid w:val="00FD4D19"/>
    <w:rsid w:val="00FD6369"/>
    <w:rsid w:val="00FE11A3"/>
    <w:rsid w:val="00FE2257"/>
    <w:rsid w:val="00FE2668"/>
    <w:rsid w:val="00FE385E"/>
    <w:rsid w:val="00FE3FED"/>
    <w:rsid w:val="00FE3FF8"/>
    <w:rsid w:val="00FE41CA"/>
    <w:rsid w:val="00FE4866"/>
    <w:rsid w:val="00FE7C21"/>
    <w:rsid w:val="00FF0754"/>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65F996"/>
  <w15:docId w15:val="{F4458D8F-1098-4D23-A857-E004A9184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9C1F94"/>
    <w:pPr>
      <w:ind w:left="720"/>
    </w:pPr>
    <w:rPr>
      <w:rFonts w:ascii="Calibri" w:eastAsiaTheme="minorHAnsi" w:hAnsi="Calibri"/>
      <w:sz w:val="22"/>
      <w:szCs w:val="22"/>
    </w:rPr>
  </w:style>
  <w:style w:type="character" w:styleId="Hyperlink">
    <w:name w:val="Hyperlink"/>
    <w:basedOn w:val="DefaultParagraphFont"/>
    <w:rsid w:val="009C1F94"/>
    <w:rPr>
      <w:color w:val="0000FF" w:themeColor="hyperlink"/>
      <w:u w:val="single"/>
    </w:rPr>
  </w:style>
  <w:style w:type="paragraph" w:styleId="BalloonText">
    <w:name w:val="Balloon Text"/>
    <w:basedOn w:val="Normal"/>
    <w:link w:val="BalloonTextChar"/>
    <w:uiPriority w:val="99"/>
    <w:semiHidden/>
    <w:unhideWhenUsed/>
    <w:rsid w:val="009C1F94"/>
    <w:rPr>
      <w:rFonts w:ascii="Tahoma" w:hAnsi="Tahoma" w:cs="Tahoma"/>
      <w:sz w:val="16"/>
      <w:szCs w:val="16"/>
    </w:rPr>
  </w:style>
  <w:style w:type="character" w:customStyle="1" w:styleId="BalloonTextChar">
    <w:name w:val="Balloon Text Char"/>
    <w:basedOn w:val="DefaultParagraphFont"/>
    <w:link w:val="BalloonText"/>
    <w:uiPriority w:val="99"/>
    <w:semiHidden/>
    <w:rsid w:val="009C1F94"/>
    <w:rPr>
      <w:rFonts w:ascii="Tahoma" w:hAnsi="Tahoma" w:cs="Tahoma"/>
      <w:sz w:val="16"/>
      <w:szCs w:val="16"/>
    </w:rPr>
  </w:style>
  <w:style w:type="paragraph" w:customStyle="1" w:styleId="paragraph">
    <w:name w:val="paragraph"/>
    <w:basedOn w:val="Normal"/>
    <w:rsid w:val="000F63A9"/>
  </w:style>
  <w:style w:type="character" w:customStyle="1" w:styleId="normaltextrun1">
    <w:name w:val="normaltextrun1"/>
    <w:basedOn w:val="DefaultParagraphFont"/>
    <w:rsid w:val="000F63A9"/>
  </w:style>
  <w:style w:type="character" w:customStyle="1" w:styleId="eop">
    <w:name w:val="eop"/>
    <w:basedOn w:val="DefaultParagraphFont"/>
    <w:rsid w:val="000F63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9918675">
      <w:bodyDiv w:val="1"/>
      <w:marLeft w:val="0"/>
      <w:marRight w:val="0"/>
      <w:marTop w:val="0"/>
      <w:marBottom w:val="0"/>
      <w:divBdr>
        <w:top w:val="none" w:sz="0" w:space="0" w:color="auto"/>
        <w:left w:val="none" w:sz="0" w:space="0" w:color="auto"/>
        <w:bottom w:val="none" w:sz="0" w:space="0" w:color="auto"/>
        <w:right w:val="none" w:sz="0" w:space="0" w:color="auto"/>
      </w:divBdr>
    </w:div>
    <w:div w:id="1675454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6</Pages>
  <Words>2137</Words>
  <Characters>12182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Jeannie Patton</cp:lastModifiedBy>
  <cp:revision>2</cp:revision>
  <cp:lastPrinted>2014-08-21T15:12:00Z</cp:lastPrinted>
  <dcterms:created xsi:type="dcterms:W3CDTF">2018-06-26T22:47:00Z</dcterms:created>
  <dcterms:modified xsi:type="dcterms:W3CDTF">2018-06-26T22:47:00Z</dcterms:modified>
</cp:coreProperties>
</file>