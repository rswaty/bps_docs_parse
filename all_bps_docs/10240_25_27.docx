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F2F" w:rsidP="005F4F2F" w:rsidRDefault="005F4F2F" w14:paraId="187A390B" w14:textId="77777777">
      <w:pPr>
        <w:pStyle w:val="BpSTitle"/>
      </w:pPr>
      <w:r>
        <w:t>10240</w:t>
      </w:r>
    </w:p>
    <w:p w:rsidR="005F4F2F" w:rsidP="005F4F2F" w:rsidRDefault="005F4F2F" w14:paraId="23EB173E" w14:textId="77777777">
      <w:pPr>
        <w:pStyle w:val="BpSTitle"/>
      </w:pPr>
      <w:r>
        <w:t>Madrean Lower Montane Pine-Oak Forest and Woodland</w:t>
      </w:r>
    </w:p>
    <w:p w:rsidR="005F4F2F" w:rsidP="005F4F2F" w:rsidRDefault="005F4F2F" w14:paraId="0CE75A80" w14:textId="77777777">
      <w:r>
        <w:t xmlns:w="http://schemas.openxmlformats.org/wordprocessingml/2006/main">BpS Model/Description Version: Aug. 2020</w:t>
      </w:r>
      <w:r>
        <w:tab/>
      </w:r>
      <w:r>
        <w:tab/>
      </w:r>
      <w:r>
        <w:tab/>
      </w:r>
      <w:r>
        <w:tab/>
      </w:r>
      <w:r>
        <w:tab/>
      </w:r>
      <w:r>
        <w:tab/>
      </w:r>
      <w:r>
        <w:tab/>
      </w:r>
    </w:p>
    <w:p w:rsidR="005F4F2F" w:rsidP="005F4F2F" w:rsidRDefault="005F4F2F" w14:paraId="48AEB3B0" w14:textId="77777777"/>
    <w:tbl>
      <w:tblPr>
        <w:tblW w:w="996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3183"/>
        <w:gridCol w:w="1596"/>
        <w:gridCol w:w="3266"/>
      </w:tblGrid>
      <w:tr w:rsidRPr="005F4F2F" w:rsidR="005F4F2F" w:rsidTr="001E4F0F" w14:paraId="18E166C3" w14:textId="77777777">
        <w:tc>
          <w:tcPr>
            <w:tcW w:w="1920" w:type="dxa"/>
            <w:tcBorders>
              <w:top w:val="single" w:color="auto" w:sz="2" w:space="0"/>
              <w:left w:val="single" w:color="auto" w:sz="12" w:space="0"/>
              <w:bottom w:val="single" w:color="000000" w:sz="12" w:space="0"/>
            </w:tcBorders>
            <w:shd w:val="clear" w:color="auto" w:fill="auto"/>
          </w:tcPr>
          <w:p w:rsidRPr="005F4F2F" w:rsidR="005F4F2F" w:rsidP="001B23FA" w:rsidRDefault="005F4F2F" w14:paraId="71303CA7" w14:textId="77777777">
            <w:pPr>
              <w:rPr>
                <w:b/>
                <w:bCs/>
              </w:rPr>
            </w:pPr>
            <w:r w:rsidRPr="005F4F2F">
              <w:rPr>
                <w:b/>
                <w:bCs/>
              </w:rPr>
              <w:t>Modelers</w:t>
            </w:r>
          </w:p>
        </w:tc>
        <w:tc>
          <w:tcPr>
            <w:tcW w:w="3183" w:type="dxa"/>
            <w:tcBorders>
              <w:top w:val="single" w:color="auto" w:sz="2" w:space="0"/>
              <w:bottom w:val="single" w:color="000000" w:sz="12" w:space="0"/>
              <w:right w:val="single" w:color="000000" w:sz="12" w:space="0"/>
            </w:tcBorders>
            <w:shd w:val="clear" w:color="auto" w:fill="auto"/>
          </w:tcPr>
          <w:p w:rsidRPr="005F4F2F" w:rsidR="005F4F2F" w:rsidP="001B23FA" w:rsidRDefault="005F4F2F" w14:paraId="6293CB13" w14:textId="77777777">
            <w:pPr>
              <w:rPr>
                <w:b/>
                <w:bCs/>
              </w:rPr>
            </w:pPr>
          </w:p>
        </w:tc>
        <w:tc>
          <w:tcPr>
            <w:tcW w:w="1596" w:type="dxa"/>
            <w:tcBorders>
              <w:top w:val="single" w:color="auto" w:sz="2" w:space="0"/>
              <w:left w:val="single" w:color="000000" w:sz="12" w:space="0"/>
              <w:bottom w:val="single" w:color="000000" w:sz="12" w:space="0"/>
            </w:tcBorders>
            <w:shd w:val="clear" w:color="auto" w:fill="auto"/>
          </w:tcPr>
          <w:p w:rsidRPr="005F4F2F" w:rsidR="005F4F2F" w:rsidP="001B23FA" w:rsidRDefault="005F4F2F" w14:paraId="5AE29435" w14:textId="77777777">
            <w:pPr>
              <w:rPr>
                <w:b/>
                <w:bCs/>
              </w:rPr>
            </w:pPr>
            <w:r w:rsidRPr="005F4F2F">
              <w:rPr>
                <w:b/>
                <w:bCs/>
              </w:rPr>
              <w:t>Reviewers</w:t>
            </w:r>
          </w:p>
        </w:tc>
        <w:tc>
          <w:tcPr>
            <w:tcW w:w="3266" w:type="dxa"/>
            <w:tcBorders>
              <w:top w:val="single" w:color="auto" w:sz="2" w:space="0"/>
              <w:bottom w:val="single" w:color="000000" w:sz="12" w:space="0"/>
            </w:tcBorders>
            <w:shd w:val="clear" w:color="auto" w:fill="auto"/>
          </w:tcPr>
          <w:p w:rsidRPr="005F4F2F" w:rsidR="005F4F2F" w:rsidP="001B23FA" w:rsidRDefault="005F4F2F" w14:paraId="415C9C35" w14:textId="77777777">
            <w:pPr>
              <w:rPr>
                <w:b/>
                <w:bCs/>
              </w:rPr>
            </w:pPr>
          </w:p>
        </w:tc>
      </w:tr>
      <w:tr w:rsidRPr="005F4F2F" w:rsidR="005F4F2F" w:rsidTr="001E4F0F" w14:paraId="5CC7DCB1" w14:textId="77777777">
        <w:tc>
          <w:tcPr>
            <w:tcW w:w="1920" w:type="dxa"/>
            <w:tcBorders>
              <w:top w:val="single" w:color="000000" w:sz="12" w:space="0"/>
              <w:left w:val="single" w:color="auto" w:sz="12" w:space="0"/>
            </w:tcBorders>
            <w:shd w:val="clear" w:color="auto" w:fill="auto"/>
          </w:tcPr>
          <w:p w:rsidRPr="005F4F2F" w:rsidR="005F4F2F" w:rsidP="001B23FA" w:rsidRDefault="005F4F2F" w14:paraId="1A300196" w14:textId="77777777">
            <w:pPr>
              <w:rPr>
                <w:bCs/>
              </w:rPr>
            </w:pPr>
            <w:r w:rsidRPr="005F4F2F">
              <w:rPr>
                <w:bCs/>
              </w:rPr>
              <w:t>Tyson Swetnam</w:t>
            </w:r>
          </w:p>
        </w:tc>
        <w:tc>
          <w:tcPr>
            <w:tcW w:w="3183" w:type="dxa"/>
            <w:tcBorders>
              <w:top w:val="single" w:color="000000" w:sz="12" w:space="0"/>
              <w:right w:val="single" w:color="000000" w:sz="12" w:space="0"/>
            </w:tcBorders>
            <w:shd w:val="clear" w:color="auto" w:fill="auto"/>
          </w:tcPr>
          <w:p w:rsidRPr="005F4F2F" w:rsidR="005F4F2F" w:rsidP="001B23FA" w:rsidRDefault="005F4F2F" w14:paraId="3EB99A8E" w14:textId="77777777">
            <w:r w:rsidRPr="005F4F2F">
              <w:t>tswetnam@email.arizona.edu</w:t>
            </w:r>
          </w:p>
        </w:tc>
        <w:tc>
          <w:tcPr>
            <w:tcW w:w="1596" w:type="dxa"/>
            <w:tcBorders>
              <w:top w:val="single" w:color="000000" w:sz="12" w:space="0"/>
              <w:left w:val="single" w:color="000000" w:sz="12" w:space="0"/>
            </w:tcBorders>
            <w:shd w:val="clear" w:color="auto" w:fill="auto"/>
          </w:tcPr>
          <w:p w:rsidRPr="005F4F2F" w:rsidR="005F4F2F" w:rsidP="001B23FA" w:rsidRDefault="005F4F2F" w14:paraId="716B02DD" w14:textId="77777777">
            <w:r w:rsidRPr="005F4F2F">
              <w:t>Anonymous</w:t>
            </w:r>
          </w:p>
        </w:tc>
        <w:tc>
          <w:tcPr>
            <w:tcW w:w="3266" w:type="dxa"/>
            <w:tcBorders>
              <w:top w:val="single" w:color="000000" w:sz="12" w:space="0"/>
            </w:tcBorders>
            <w:shd w:val="clear" w:color="auto" w:fill="auto"/>
          </w:tcPr>
          <w:p w:rsidRPr="005F4F2F" w:rsidR="005F4F2F" w:rsidP="001B23FA" w:rsidRDefault="005F4F2F" w14:paraId="3159CADA" w14:textId="77777777">
            <w:r w:rsidRPr="005F4F2F">
              <w:t>None</w:t>
            </w:r>
          </w:p>
        </w:tc>
      </w:tr>
      <w:tr w:rsidRPr="005F4F2F" w:rsidR="005F4F2F" w:rsidTr="001E4F0F" w14:paraId="485BCD23" w14:textId="77777777">
        <w:tc>
          <w:tcPr>
            <w:tcW w:w="1920" w:type="dxa"/>
            <w:tcBorders>
              <w:left w:val="single" w:color="auto" w:sz="12" w:space="0"/>
            </w:tcBorders>
            <w:shd w:val="clear" w:color="auto" w:fill="auto"/>
          </w:tcPr>
          <w:p w:rsidRPr="005F4F2F" w:rsidR="005F4F2F" w:rsidP="001B23FA" w:rsidRDefault="005F4F2F" w14:paraId="7A6A67C9" w14:textId="77777777">
            <w:pPr>
              <w:rPr>
                <w:bCs/>
              </w:rPr>
            </w:pPr>
            <w:r w:rsidRPr="005F4F2F">
              <w:rPr>
                <w:bCs/>
              </w:rPr>
              <w:t>None</w:t>
            </w:r>
          </w:p>
        </w:tc>
        <w:tc>
          <w:tcPr>
            <w:tcW w:w="3183" w:type="dxa"/>
            <w:tcBorders>
              <w:right w:val="single" w:color="000000" w:sz="12" w:space="0"/>
            </w:tcBorders>
            <w:shd w:val="clear" w:color="auto" w:fill="auto"/>
          </w:tcPr>
          <w:p w:rsidRPr="005F4F2F" w:rsidR="005F4F2F" w:rsidP="001B23FA" w:rsidRDefault="005F4F2F" w14:paraId="5F1C8307" w14:textId="77777777">
            <w:r w:rsidRPr="005F4F2F">
              <w:t>None</w:t>
            </w:r>
          </w:p>
        </w:tc>
        <w:tc>
          <w:tcPr>
            <w:tcW w:w="1596" w:type="dxa"/>
            <w:tcBorders>
              <w:left w:val="single" w:color="000000" w:sz="12" w:space="0"/>
            </w:tcBorders>
            <w:shd w:val="clear" w:color="auto" w:fill="auto"/>
          </w:tcPr>
          <w:p w:rsidRPr="005F4F2F" w:rsidR="005F4F2F" w:rsidP="001B23FA" w:rsidRDefault="005F4F2F" w14:paraId="63DB8ADE" w14:textId="77777777">
            <w:r w:rsidRPr="005F4F2F">
              <w:t>Keith Schulz</w:t>
            </w:r>
          </w:p>
        </w:tc>
        <w:tc>
          <w:tcPr>
            <w:tcW w:w="3266" w:type="dxa"/>
            <w:shd w:val="clear" w:color="auto" w:fill="auto"/>
          </w:tcPr>
          <w:p w:rsidRPr="005F4F2F" w:rsidR="005F4F2F" w:rsidP="001B23FA" w:rsidRDefault="005F4F2F" w14:paraId="786B52FE" w14:textId="77777777">
            <w:r w:rsidRPr="005F4F2F">
              <w:t>Keith_Schulz@natureserve.org</w:t>
            </w:r>
          </w:p>
        </w:tc>
      </w:tr>
      <w:tr w:rsidRPr="005F4F2F" w:rsidR="005F4F2F" w:rsidTr="001E4F0F" w14:paraId="7749221F" w14:textId="77777777">
        <w:tc>
          <w:tcPr>
            <w:tcW w:w="1920" w:type="dxa"/>
            <w:tcBorders>
              <w:left w:val="single" w:color="auto" w:sz="12" w:space="0"/>
              <w:bottom w:val="single" w:color="auto" w:sz="2" w:space="0"/>
            </w:tcBorders>
            <w:shd w:val="clear" w:color="auto" w:fill="auto"/>
          </w:tcPr>
          <w:p w:rsidRPr="005F4F2F" w:rsidR="005F4F2F" w:rsidP="001B23FA" w:rsidRDefault="005F4F2F" w14:paraId="04D9A317" w14:textId="77777777">
            <w:pPr>
              <w:rPr>
                <w:bCs/>
              </w:rPr>
            </w:pPr>
            <w:r w:rsidRPr="005F4F2F">
              <w:rPr>
                <w:bCs/>
              </w:rPr>
              <w:t>None</w:t>
            </w:r>
          </w:p>
        </w:tc>
        <w:tc>
          <w:tcPr>
            <w:tcW w:w="3183" w:type="dxa"/>
            <w:tcBorders>
              <w:right w:val="single" w:color="000000" w:sz="12" w:space="0"/>
            </w:tcBorders>
            <w:shd w:val="clear" w:color="auto" w:fill="auto"/>
          </w:tcPr>
          <w:p w:rsidRPr="005F4F2F" w:rsidR="005F4F2F" w:rsidP="001B23FA" w:rsidRDefault="005F4F2F" w14:paraId="2C5267FF" w14:textId="77777777">
            <w:r w:rsidRPr="005F4F2F">
              <w:t>None</w:t>
            </w:r>
          </w:p>
        </w:tc>
        <w:tc>
          <w:tcPr>
            <w:tcW w:w="1596" w:type="dxa"/>
            <w:tcBorders>
              <w:left w:val="single" w:color="000000" w:sz="12" w:space="0"/>
              <w:bottom w:val="single" w:color="auto" w:sz="2" w:space="0"/>
            </w:tcBorders>
            <w:shd w:val="clear" w:color="auto" w:fill="auto"/>
          </w:tcPr>
          <w:p w:rsidRPr="005F4F2F" w:rsidR="005F4F2F" w:rsidP="001B23FA" w:rsidRDefault="005F4F2F" w14:paraId="706C75C7" w14:textId="77777777">
            <w:r w:rsidRPr="005F4F2F">
              <w:t>None</w:t>
            </w:r>
          </w:p>
        </w:tc>
        <w:tc>
          <w:tcPr>
            <w:tcW w:w="3266" w:type="dxa"/>
            <w:shd w:val="clear" w:color="auto" w:fill="auto"/>
          </w:tcPr>
          <w:p w:rsidRPr="005F4F2F" w:rsidR="005F4F2F" w:rsidP="001B23FA" w:rsidRDefault="005F4F2F" w14:paraId="0BEF52D3" w14:textId="77777777">
            <w:r w:rsidRPr="005F4F2F">
              <w:t>None</w:t>
            </w:r>
          </w:p>
        </w:tc>
      </w:tr>
    </w:tbl>
    <w:p w:rsidR="005F4F2F" w:rsidP="005F4F2F" w:rsidRDefault="005F4F2F" w14:paraId="4BAEE550" w14:textId="77777777"/>
    <w:p w:rsidR="005F4F2F" w:rsidP="005F4F2F" w:rsidRDefault="005F4F2F" w14:paraId="0FA01731" w14:textId="77777777">
      <w:pPr>
        <w:pStyle w:val="InfoPara"/>
      </w:pPr>
      <w:r>
        <w:t>Vegetation Type</w:t>
      </w:r>
    </w:p>
    <w:p w:rsidR="005F4F2F" w:rsidP="005F4F2F" w:rsidRDefault="005F4F2F" w14:paraId="0BA66036" w14:textId="77777777">
      <w:r>
        <w:t>Forest and Woodland</w:t>
      </w:r>
    </w:p>
    <w:p w:rsidR="005F4F2F" w:rsidP="005F4F2F" w:rsidRDefault="005F4F2F" w14:paraId="08C5ADF2" w14:textId="77777777">
      <w:pPr>
        <w:pStyle w:val="InfoPara"/>
      </w:pPr>
      <w:r>
        <w:t>Map Zones</w:t>
      </w:r>
    </w:p>
    <w:p w:rsidRPr="001E4F0F" w:rsidR="005F4F2F" w:rsidP="005F4F2F" w:rsidRDefault="005F4F2F" w14:paraId="22AEC47A" w14:textId="77777777">
      <w:r w:rsidRPr="001E4F0F">
        <w:t>25</w:t>
      </w:r>
      <w:r w:rsidRPr="001E4F0F" w:rsidR="00B269AB">
        <w:t>,</w:t>
      </w:r>
      <w:r w:rsidR="00381AA6">
        <w:t xml:space="preserve"> </w:t>
      </w:r>
      <w:r w:rsidRPr="001E4F0F" w:rsidR="00B269AB">
        <w:t>27</w:t>
      </w:r>
    </w:p>
    <w:p w:rsidR="005F4F2F" w:rsidP="005F4F2F" w:rsidRDefault="005F4F2F" w14:paraId="25B45291" w14:textId="77777777">
      <w:pPr>
        <w:pStyle w:val="InfoPara"/>
      </w:pPr>
      <w:r>
        <w:t>Geographic Range</w:t>
      </w:r>
    </w:p>
    <w:p w:rsidR="005F4F2F" w:rsidP="005F4F2F" w:rsidRDefault="005F4F2F" w14:paraId="11D03AC7" w14:textId="427A9A52">
      <w:r>
        <w:t xml:space="preserve">Sierra Madre </w:t>
      </w:r>
      <w:r w:rsidR="00381AA6">
        <w:t>Occidental</w:t>
      </w:r>
      <w:r>
        <w:t xml:space="preserve"> and Sierra Madre Oriental in Mexico, Trans-Pecos Texas, southern N</w:t>
      </w:r>
      <w:r w:rsidR="00CC2F3E">
        <w:t>ew Mexico</w:t>
      </w:r>
      <w:r>
        <w:t>, and along the Sky Islands of southeastern A</w:t>
      </w:r>
      <w:r w:rsidR="00CC2F3E">
        <w:t>rizona,</w:t>
      </w:r>
      <w:r>
        <w:t xml:space="preserve"> generally south of the Mogollon Rim.</w:t>
      </w:r>
    </w:p>
    <w:p w:rsidR="005F4F2F" w:rsidP="005F4F2F" w:rsidRDefault="005F4F2F" w14:paraId="7C6B9D4F" w14:textId="77777777">
      <w:pPr>
        <w:pStyle w:val="InfoPara"/>
      </w:pPr>
      <w:r>
        <w:t>Biophysical Site Description</w:t>
      </w:r>
    </w:p>
    <w:p w:rsidR="005F4F2F" w:rsidP="005F4F2F" w:rsidRDefault="005F4F2F" w14:paraId="477EE8AB" w14:textId="77777777">
      <w:r>
        <w:t>This type is intermingled with patchy shrublands on moist mid-elevation slopes (1</w:t>
      </w:r>
      <w:r w:rsidR="00381AA6">
        <w:t>,</w:t>
      </w:r>
      <w:r>
        <w:t>500-2</w:t>
      </w:r>
      <w:r w:rsidR="00381AA6">
        <w:t>,</w:t>
      </w:r>
      <w:r>
        <w:t>300m elevation). May occur on granite, rhyolite</w:t>
      </w:r>
      <w:r w:rsidR="00CC2F3E">
        <w:t>,</w:t>
      </w:r>
      <w:r>
        <w:t xml:space="preserve"> or limestone substrates.</w:t>
      </w:r>
    </w:p>
    <w:p w:rsidR="005F4F2F" w:rsidP="005F4F2F" w:rsidRDefault="005F4F2F" w14:paraId="6AB0C375" w14:textId="77777777">
      <w:pPr>
        <w:pStyle w:val="InfoPara"/>
      </w:pPr>
      <w:r>
        <w:t>Vegetation Description</w:t>
      </w:r>
    </w:p>
    <w:p w:rsidR="005F4F2F" w:rsidP="005F4F2F" w:rsidRDefault="005F4F2F" w14:paraId="1A474975" w14:textId="7645238A">
      <w:r>
        <w:t>These forests and woodlands are dominated by Madrean pines in the overstory (</w:t>
      </w:r>
      <w:r w:rsidRPr="00C814BD">
        <w:rPr>
          <w:i/>
        </w:rPr>
        <w:t>Pinus arizonica</w:t>
      </w:r>
      <w:r>
        <w:t xml:space="preserve">, </w:t>
      </w:r>
      <w:r w:rsidRPr="00C814BD">
        <w:rPr>
          <w:i/>
        </w:rPr>
        <w:t>P. engelmannii</w:t>
      </w:r>
      <w:r>
        <w:t xml:space="preserve">, </w:t>
      </w:r>
      <w:r w:rsidRPr="00C814BD">
        <w:rPr>
          <w:i/>
        </w:rPr>
        <w:t>P. leiophylla</w:t>
      </w:r>
      <w:r w:rsidR="00CC2F3E">
        <w:t>,</w:t>
      </w:r>
      <w:r>
        <w:t xml:space="preserve"> or </w:t>
      </w:r>
      <w:r w:rsidRPr="00C814BD">
        <w:rPr>
          <w:i/>
        </w:rPr>
        <w:t>P. strobiformis</w:t>
      </w:r>
      <w:r>
        <w:t>) and evergreen oaks in the understory (</w:t>
      </w:r>
      <w:r w:rsidRPr="00C814BD">
        <w:rPr>
          <w:i/>
        </w:rPr>
        <w:t>Quercus arizonica</w:t>
      </w:r>
      <w:r>
        <w:t xml:space="preserve">, </w:t>
      </w:r>
      <w:r w:rsidRPr="00C814BD">
        <w:rPr>
          <w:i/>
        </w:rPr>
        <w:t>Q. emoryi</w:t>
      </w:r>
      <w:r w:rsidR="00CC2F3E">
        <w:t xml:space="preserve">, </w:t>
      </w:r>
      <w:r>
        <w:t xml:space="preserve">and </w:t>
      </w:r>
      <w:r w:rsidRPr="00C814BD">
        <w:rPr>
          <w:i/>
        </w:rPr>
        <w:t>Q. grisea</w:t>
      </w:r>
      <w:r>
        <w:t>)</w:t>
      </w:r>
      <w:r w:rsidR="00CC2F3E">
        <w:t>,</w:t>
      </w:r>
      <w:r>
        <w:t xml:space="preserve"> intermingled with patchy shrublands on most mid-elevation slopes (1</w:t>
      </w:r>
      <w:r w:rsidR="00CC2F3E">
        <w:t>,</w:t>
      </w:r>
      <w:r>
        <w:t>500-2</w:t>
      </w:r>
      <w:r w:rsidR="00CC2F3E">
        <w:t>,</w:t>
      </w:r>
      <w:r>
        <w:t xml:space="preserve">300m elevation). Other tree species include </w:t>
      </w:r>
      <w:r w:rsidRPr="00C814BD">
        <w:rPr>
          <w:i/>
        </w:rPr>
        <w:t>Cupressus arizonica</w:t>
      </w:r>
      <w:r>
        <w:t xml:space="preserve">, </w:t>
      </w:r>
      <w:r w:rsidRPr="00C814BD">
        <w:rPr>
          <w:i/>
        </w:rPr>
        <w:t>Juniperus deppeana</w:t>
      </w:r>
      <w:r>
        <w:t xml:space="preserve">, </w:t>
      </w:r>
      <w:r w:rsidRPr="00C814BD">
        <w:rPr>
          <w:i/>
        </w:rPr>
        <w:t>Pinus arizonica</w:t>
      </w:r>
      <w:r>
        <w:t xml:space="preserve">, </w:t>
      </w:r>
      <w:r w:rsidRPr="00C814BD">
        <w:rPr>
          <w:i/>
        </w:rPr>
        <w:t>P. discolor</w:t>
      </w:r>
      <w:r>
        <w:t xml:space="preserve">, </w:t>
      </w:r>
      <w:r w:rsidRPr="00C814BD">
        <w:rPr>
          <w:i/>
        </w:rPr>
        <w:t>P. engelmannii</w:t>
      </w:r>
      <w:r w:rsidR="00CC2F3E">
        <w:t>,</w:t>
      </w:r>
      <w:r>
        <w:t xml:space="preserve"> and </w:t>
      </w:r>
      <w:r w:rsidRPr="00C814BD">
        <w:rPr>
          <w:i/>
        </w:rPr>
        <w:t>P. ponderosa</w:t>
      </w:r>
      <w:r>
        <w:t xml:space="preserve">. Subcanopy and shrub layers may include typical encinal and chaparral species such as </w:t>
      </w:r>
      <w:r w:rsidRPr="00C814BD">
        <w:rPr>
          <w:i/>
        </w:rPr>
        <w:t>Agave</w:t>
      </w:r>
      <w:r>
        <w:t xml:space="preserve"> spp</w:t>
      </w:r>
      <w:r w:rsidR="00CC2F3E">
        <w:t>.,</w:t>
      </w:r>
      <w:r>
        <w:t xml:space="preserve"> </w:t>
      </w:r>
      <w:r w:rsidRPr="00C814BD">
        <w:rPr>
          <w:i/>
        </w:rPr>
        <w:t>Arbutus arizonica</w:t>
      </w:r>
      <w:r>
        <w:t xml:space="preserve">, </w:t>
      </w:r>
      <w:r w:rsidRPr="00C814BD">
        <w:rPr>
          <w:i/>
        </w:rPr>
        <w:t>Arctostaphylos pringlei</w:t>
      </w:r>
      <w:r>
        <w:t xml:space="preserve">, </w:t>
      </w:r>
      <w:r w:rsidRPr="00C814BD">
        <w:rPr>
          <w:i/>
        </w:rPr>
        <w:t>Arctostaphylos pungens</w:t>
      </w:r>
      <w:r>
        <w:t xml:space="preserve">, </w:t>
      </w:r>
      <w:r w:rsidRPr="00C814BD">
        <w:rPr>
          <w:i/>
        </w:rPr>
        <w:t>Garrya wrightii</w:t>
      </w:r>
      <w:r>
        <w:t xml:space="preserve">, </w:t>
      </w:r>
      <w:r w:rsidRPr="00C814BD">
        <w:rPr>
          <w:i/>
        </w:rPr>
        <w:t>Nolina</w:t>
      </w:r>
      <w:r>
        <w:t xml:space="preserve"> spp</w:t>
      </w:r>
      <w:r w:rsidR="00CC2F3E">
        <w:t>.,</w:t>
      </w:r>
      <w:r>
        <w:t xml:space="preserve"> </w:t>
      </w:r>
      <w:r w:rsidRPr="00C814BD">
        <w:rPr>
          <w:i/>
        </w:rPr>
        <w:t>Quercus hypoleucoides</w:t>
      </w:r>
      <w:r>
        <w:t xml:space="preserve">, </w:t>
      </w:r>
      <w:r w:rsidRPr="00C814BD">
        <w:rPr>
          <w:i/>
        </w:rPr>
        <w:t>Q. rugosa</w:t>
      </w:r>
      <w:r w:rsidR="00CC2F3E">
        <w:t>,</w:t>
      </w:r>
      <w:r>
        <w:t xml:space="preserve"> and </w:t>
      </w:r>
      <w:r w:rsidRPr="00C814BD">
        <w:rPr>
          <w:i/>
        </w:rPr>
        <w:t>Q. turbinella</w:t>
      </w:r>
      <w:r>
        <w:t xml:space="preserve">. Some stands have moderate cover of perennial warm-season grasses such as </w:t>
      </w:r>
      <w:r w:rsidRPr="00C814BD">
        <w:rPr>
          <w:i/>
        </w:rPr>
        <w:t>Bouteloua curtipendula</w:t>
      </w:r>
      <w:r>
        <w:t xml:space="preserve">, </w:t>
      </w:r>
      <w:r w:rsidRPr="00C814BD">
        <w:rPr>
          <w:i/>
        </w:rPr>
        <w:t>B. gracilis</w:t>
      </w:r>
      <w:r>
        <w:t xml:space="preserve">, </w:t>
      </w:r>
      <w:r w:rsidRPr="00C814BD">
        <w:rPr>
          <w:i/>
        </w:rPr>
        <w:t>Muhlenbergia emersleyi</w:t>
      </w:r>
      <w:r>
        <w:t xml:space="preserve">, </w:t>
      </w:r>
      <w:r w:rsidRPr="00C814BD">
        <w:rPr>
          <w:i/>
        </w:rPr>
        <w:t>M. longiligula</w:t>
      </w:r>
      <w:r>
        <w:t xml:space="preserve">, </w:t>
      </w:r>
      <w:r w:rsidRPr="00C814BD">
        <w:rPr>
          <w:i/>
        </w:rPr>
        <w:t>M. virescens</w:t>
      </w:r>
      <w:r w:rsidR="00CC2F3E">
        <w:t>,</w:t>
      </w:r>
      <w:r>
        <w:t xml:space="preserve"> and </w:t>
      </w:r>
      <w:r w:rsidRPr="00C814BD">
        <w:rPr>
          <w:i/>
        </w:rPr>
        <w:t>Schizachyrium cirratum</w:t>
      </w:r>
      <w:r>
        <w:t>. Graminoids decrease in cover and biomass with increasing cover of woody plants.</w:t>
      </w:r>
    </w:p>
    <w:p w:rsidR="005F4F2F" w:rsidP="005F4F2F" w:rsidRDefault="005F4F2F" w14:paraId="3BD9BAD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Apache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emoryi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Emory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Southwestern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leiophylla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Chihuahuan pine</w:t>
            </w:r>
          </w:p>
        </w:tc>
      </w:tr>
    </w:tbl>
    <w:p>
      <w:r>
        <w:rPr>
          <w:sz w:val="16"/>
        </w:rPr>
        <w:t>Species names are from the NRCS PLANTS database. Check species codes at http://plants.usda.gov.</w:t>
      </w:r>
    </w:p>
    <w:p w:rsidR="005F4F2F" w:rsidP="005F4F2F" w:rsidRDefault="005F4F2F" w14:paraId="0B1BB473" w14:textId="77777777">
      <w:pPr>
        <w:pStyle w:val="InfoPara"/>
      </w:pPr>
      <w:r>
        <w:t>Disturbance Description</w:t>
      </w:r>
    </w:p>
    <w:p w:rsidR="005F4F2F" w:rsidP="005F4F2F" w:rsidRDefault="005F4F2F" w14:paraId="40E64E9C" w14:textId="0885DF41">
      <w:r>
        <w:lastRenderedPageBreak/>
        <w:t xml:space="preserve">Fire is the primary disturbance in this </w:t>
      </w:r>
      <w:r w:rsidR="00CC2F3E">
        <w:t>Biophysical Setting (</w:t>
      </w:r>
      <w:r>
        <w:t>BpS</w:t>
      </w:r>
      <w:r w:rsidR="00CC2F3E">
        <w:t>)</w:t>
      </w:r>
      <w:r>
        <w:t xml:space="preserve">. Fire histories derived from sampling the </w:t>
      </w:r>
      <w:r w:rsidRPr="00C814BD">
        <w:rPr>
          <w:i/>
        </w:rPr>
        <w:t>Pinus</w:t>
      </w:r>
      <w:r>
        <w:t xml:space="preserve"> species show a frequent (6-10yrs) low</w:t>
      </w:r>
      <w:r w:rsidR="00CC2F3E">
        <w:t>-</w:t>
      </w:r>
      <w:r>
        <w:t>intensity fire regime with infrequent replacement fires</w:t>
      </w:r>
      <w:r w:rsidR="00CC2F3E">
        <w:t xml:space="preserve"> (Swetnam and Basin 1996)</w:t>
      </w:r>
      <w:r>
        <w:t>. Historically, fires were caused by lightning</w:t>
      </w:r>
      <w:r w:rsidR="00CC2F3E">
        <w:t>;</w:t>
      </w:r>
      <w:r>
        <w:t xml:space="preserve"> it is unknown if aboriginal burning was present or significant. Larger fires </w:t>
      </w:r>
      <w:r w:rsidR="00CC2F3E">
        <w:t xml:space="preserve">that </w:t>
      </w:r>
      <w:r>
        <w:t xml:space="preserve">occurred in the early summer months immediately prior to the onset of monsoonal moisture started after monsoonal precipitation were often smaller and less intense due to higher moisture presence. </w:t>
      </w:r>
    </w:p>
    <w:p w:rsidR="005F4F2F" w:rsidP="005F4F2F" w:rsidRDefault="005F4F2F" w14:paraId="5E627E4D" w14:textId="77777777"/>
    <w:p w:rsidR="005F4F2F" w:rsidP="005F4F2F" w:rsidRDefault="005F4F2F" w14:paraId="039442B1" w14:textId="01301E24">
      <w:r>
        <w:t xml:space="preserve">Anonymous reviewer suggested different ranges of </w:t>
      </w:r>
      <w:r w:rsidR="00CC2F3E">
        <w:t>mean fire return interval (</w:t>
      </w:r>
      <w:r>
        <w:t>MFRI</w:t>
      </w:r>
      <w:r w:rsidR="00CC2F3E">
        <w:t>)</w:t>
      </w:r>
      <w:r>
        <w:t xml:space="preserve"> than used in the model</w:t>
      </w:r>
      <w:r w:rsidR="00CC2F3E">
        <w:t xml:space="preserve">: </w:t>
      </w:r>
      <w:r>
        <w:t>replacement 50yrs (30-200yrs), mixed 20yrs (20-100yrs), surface 10yrs (4-25yrs)</w:t>
      </w:r>
      <w:r w:rsidR="00CC2F3E">
        <w:t>,</w:t>
      </w:r>
      <w:r>
        <w:t xml:space="preserve"> and all fires seven years; still in </w:t>
      </w:r>
      <w:r w:rsidR="00CC2F3E">
        <w:t>F</w:t>
      </w:r>
      <w:r>
        <w:t xml:space="preserve">ire </w:t>
      </w:r>
      <w:r w:rsidR="00CC2F3E">
        <w:t>R</w:t>
      </w:r>
      <w:r>
        <w:t xml:space="preserve">egime </w:t>
      </w:r>
      <w:r w:rsidR="00CC2F3E">
        <w:t>G</w:t>
      </w:r>
      <w:r>
        <w:t xml:space="preserve">roup </w:t>
      </w:r>
      <w:r w:rsidR="000729DB">
        <w:t>I</w:t>
      </w:r>
      <w:r>
        <w:t xml:space="preserve">. </w:t>
      </w:r>
    </w:p>
    <w:p w:rsidR="005F4F2F" w:rsidP="005F4F2F" w:rsidRDefault="005F4F2F" w14:paraId="69CF374C" w14:textId="77777777"/>
    <w:p w:rsidR="005F4F2F" w:rsidP="005F4F2F" w:rsidRDefault="005F4F2F" w14:paraId="4D8944E3" w14:textId="1E196908">
      <w:r>
        <w:t xml:space="preserve">Based on reviewer comments and discussions with the original modeler, Tyson Swetnam, and after this type had been mapped adjacent to types with longer MFRIs, Kori Blankenship (kblankenship@tnc.org) modified the model to increase the MFRI from </w:t>
      </w:r>
      <w:r w:rsidR="00CC2F3E">
        <w:t>4yrs</w:t>
      </w:r>
      <w:r>
        <w:t xml:space="preserve"> to </w:t>
      </w:r>
      <w:r w:rsidR="00CC2F3E">
        <w:t>7yrs</w:t>
      </w:r>
      <w:r>
        <w:t>.</w:t>
      </w:r>
    </w:p>
    <w:p w:rsidR="005F4F2F" w:rsidP="005F4F2F" w:rsidRDefault="005F4F2F" w14:paraId="26248FFC"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59</w:t>
            </w:r>
          </w:p>
        </w:tc>
        <w:tc>
          <w:p>
            <w:pPr>
              <w:jc w:val="center"/>
            </w:pPr>
            <w:r>
              <w:t>12</w:t>
            </w:r>
          </w:p>
        </w:tc>
        <w:tc>
          <w:p>
            <w:pPr>
              <w:jc w:val="center"/>
            </w:pPr>
            <w:r>
              <w:t>10</w:t>
            </w:r>
          </w:p>
        </w:tc>
        <w:tc>
          <w:p>
            <w:pPr>
              <w:jc w:val="center"/>
            </w:pPr>
            <w:r>
              <w:t>200</w:t>
            </w:r>
          </w:p>
        </w:tc>
      </w:tr>
      <w:tr>
        <w:tc>
          <w:p>
            <w:pPr>
              <w:jc w:val="center"/>
            </w:pPr>
            <w:r>
              <w:t>Moderate (Mixed)</w:t>
            </w:r>
          </w:p>
        </w:tc>
        <w:tc>
          <w:p>
            <w:pPr>
              <w:jc w:val="center"/>
            </w:pPr>
            <w:r>
              <w:t>30</w:t>
            </w:r>
          </w:p>
        </w:tc>
        <w:tc>
          <w:p>
            <w:pPr>
              <w:jc w:val="center"/>
            </w:pPr>
            <w:r>
              <w:t>23</w:t>
            </w:r>
          </w:p>
        </w:tc>
        <w:tc>
          <w:p>
            <w:pPr>
              <w:jc w:val="center"/>
            </w:pPr>
            <w:r>
              <w:t/>
            </w:r>
          </w:p>
        </w:tc>
        <w:tc>
          <w:p>
            <w:pPr>
              <w:jc w:val="center"/>
            </w:pPr>
            <w:r>
              <w:t/>
            </w:r>
          </w:p>
        </w:tc>
      </w:tr>
      <w:tr>
        <w:tc>
          <w:p>
            <w:pPr>
              <w:jc w:val="center"/>
            </w:pPr>
            <w:r>
              <w:t>Low (Surface)</w:t>
            </w:r>
          </w:p>
        </w:tc>
        <w:tc>
          <w:p>
            <w:pPr>
              <w:jc w:val="center"/>
            </w:pPr>
            <w:r>
              <w:t>11</w:t>
            </w:r>
          </w:p>
        </w:tc>
        <w:tc>
          <w:p>
            <w:pPr>
              <w:jc w:val="center"/>
            </w:pPr>
            <w:r>
              <w:t>65</w:t>
            </w:r>
          </w:p>
        </w:tc>
        <w:tc>
          <w:p>
            <w:pPr>
              <w:jc w:val="center"/>
            </w:pPr>
            <w:r>
              <w:t>15</w:t>
            </w:r>
          </w:p>
        </w:tc>
        <w:tc>
          <w:p>
            <w:pPr>
              <w:jc w:val="center"/>
            </w:pPr>
            <w:r>
              <w:t>100</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4F2F" w:rsidP="005F4F2F" w:rsidRDefault="005F4F2F" w14:paraId="23BCA60E" w14:textId="77777777">
      <w:pPr>
        <w:pStyle w:val="InfoPara"/>
      </w:pPr>
      <w:r>
        <w:t>Scale Description</w:t>
      </w:r>
    </w:p>
    <w:p w:rsidR="005F4F2F" w:rsidP="005F4F2F" w:rsidRDefault="005F4F2F" w14:paraId="173B2E92" w14:textId="3C796C9E">
      <w:r>
        <w:t xml:space="preserve">This type usually was distributed across the landscape in patches of </w:t>
      </w:r>
      <w:r w:rsidR="00CC2F3E">
        <w:t xml:space="preserve">100s </w:t>
      </w:r>
      <w:r>
        <w:t xml:space="preserve">to </w:t>
      </w:r>
      <w:r w:rsidR="00CC2F3E">
        <w:t xml:space="preserve">1,000s </w:t>
      </w:r>
      <w:r>
        <w:t>of acres. In particularly dissected topography</w:t>
      </w:r>
      <w:r w:rsidR="00CC2F3E">
        <w:t>,</w:t>
      </w:r>
      <w:r>
        <w:t xml:space="preserve"> this type may have occurred in smaller patches.</w:t>
      </w:r>
    </w:p>
    <w:p w:rsidR="005F4F2F" w:rsidP="005F4F2F" w:rsidRDefault="005F4F2F" w14:paraId="5AB928BE" w14:textId="77777777">
      <w:pPr>
        <w:pStyle w:val="InfoPara"/>
      </w:pPr>
      <w:r>
        <w:t>Adjacency or Identification Concerns</w:t>
      </w:r>
    </w:p>
    <w:p w:rsidR="005F4F2F" w:rsidP="005F4F2F" w:rsidRDefault="005F4F2F" w14:paraId="0C5CE68E" w14:textId="40007BCA">
      <w:r>
        <w:t xml:space="preserve">This system generally is found at higher elevations and more mesic sites than Madrean </w:t>
      </w:r>
      <w:r w:rsidR="00CC2F3E">
        <w:t>e</w:t>
      </w:r>
      <w:r>
        <w:t xml:space="preserve">ncinal. The presence of </w:t>
      </w:r>
      <w:r w:rsidRPr="00C814BD">
        <w:rPr>
          <w:i/>
        </w:rPr>
        <w:t>Pinus</w:t>
      </w:r>
      <w:r>
        <w:t xml:space="preserve"> species delineates this BpS from others. It may be bordered by, and confused with, pinyon-juniper woodland or interior chaparral </w:t>
      </w:r>
      <w:r w:rsidR="00CC2F3E">
        <w:t>(</w:t>
      </w:r>
      <w:r>
        <w:t xml:space="preserve">e.g., Great Basin pinyon-juniper woodland </w:t>
      </w:r>
      <w:r w:rsidR="00CC2F3E">
        <w:t>[</w:t>
      </w:r>
      <w:r>
        <w:t>Brown 1982</w:t>
      </w:r>
      <w:r w:rsidR="00CC2F3E">
        <w:t>]</w:t>
      </w:r>
      <w:r>
        <w:t xml:space="preserve">, the juniper-pinyon or juniper steppe types of coarse-scale PNVG </w:t>
      </w:r>
      <w:r w:rsidR="00CC2F3E">
        <w:t>[</w:t>
      </w:r>
      <w:r>
        <w:t>Schmidt et al. 2002</w:t>
      </w:r>
      <w:r w:rsidR="00CC2F3E">
        <w:t xml:space="preserve">], </w:t>
      </w:r>
      <w:r>
        <w:t xml:space="preserve">and PNV </w:t>
      </w:r>
      <w:r w:rsidR="00CC2F3E">
        <w:t>[</w:t>
      </w:r>
      <w:r>
        <w:t>Kuchler 1964</w:t>
      </w:r>
      <w:r w:rsidR="00CC2F3E">
        <w:t>])</w:t>
      </w:r>
      <w:r>
        <w:t>.</w:t>
      </w:r>
    </w:p>
    <w:p w:rsidR="005F4F2F" w:rsidP="005F4F2F" w:rsidRDefault="005F4F2F" w14:paraId="63058DC8" w14:textId="77777777"/>
    <w:p w:rsidR="005F4F2F" w:rsidP="005F4F2F" w:rsidRDefault="005F4F2F" w14:paraId="671D1456" w14:textId="77777777">
      <w:r>
        <w:t>Indicator species of this type include alligator juniper, evergreen oaks, Mexican pines, mountain muhly, blue grama</w:t>
      </w:r>
      <w:r w:rsidR="00CC2F3E">
        <w:t>,</w:t>
      </w:r>
      <w:r>
        <w:t xml:space="preserve"> and sideoats grama.</w:t>
      </w:r>
    </w:p>
    <w:p w:rsidR="005F4F2F" w:rsidP="005F4F2F" w:rsidRDefault="005F4F2F" w14:paraId="61A2098C" w14:textId="77777777">
      <w:pPr>
        <w:pStyle w:val="InfoPara"/>
      </w:pPr>
      <w:r>
        <w:t>Issues or Problems</w:t>
      </w:r>
    </w:p>
    <w:p w:rsidR="005F4F2F" w:rsidP="005F4F2F" w:rsidRDefault="005F4F2F" w14:paraId="205525B0" w14:textId="418BE6BD">
      <w:r>
        <w:t xml:space="preserve">This model needs further review by regional experts of the Sky Island chain. Recent research indicates that replacement fire plays an important role in this BpS along steep slopes, such as in the Animas and Rincon </w:t>
      </w:r>
      <w:r w:rsidR="00CC2F3E">
        <w:t>m</w:t>
      </w:r>
      <w:r>
        <w:t xml:space="preserve">ountains. Other possible locations of similar replacement fire settings may be found in the Huachuca and Galiuro </w:t>
      </w:r>
      <w:r w:rsidR="00CC2F3E">
        <w:t>m</w:t>
      </w:r>
      <w:r>
        <w:t>ountains. Although this is a small BpS located in a transitional belt along elevational gradients</w:t>
      </w:r>
      <w:r w:rsidR="00CC2F3E">
        <w:t>,</w:t>
      </w:r>
      <w:r>
        <w:t xml:space="preserve"> it plays an important role in moving fire between other BpS types.</w:t>
      </w:r>
    </w:p>
    <w:p w:rsidR="005F4F2F" w:rsidP="005F4F2F" w:rsidRDefault="005F4F2F" w14:paraId="7D93A501" w14:textId="77777777">
      <w:pPr>
        <w:pStyle w:val="InfoPara"/>
      </w:pPr>
      <w:r>
        <w:t>Native Uncharacteristic Conditions</w:t>
      </w:r>
    </w:p>
    <w:p w:rsidR="005F4F2F" w:rsidP="005F4F2F" w:rsidRDefault="005F4F2F" w14:paraId="242E0FED" w14:textId="77777777">
      <w:r>
        <w:t>Tree cover &gt;70% is uncharacteristic.</w:t>
      </w:r>
    </w:p>
    <w:p w:rsidR="005F4F2F" w:rsidP="005F4F2F" w:rsidRDefault="005F4F2F" w14:paraId="1625B49E" w14:textId="77777777">
      <w:pPr>
        <w:pStyle w:val="InfoPara"/>
      </w:pPr>
      <w:r>
        <w:t>Comments</w:t>
      </w:r>
    </w:p>
    <w:p w:rsidR="001E4F0F" w:rsidP="001E4F0F" w:rsidRDefault="001E4F0F" w14:paraId="3F8EC9BF" w14:textId="77777777"/>
    <w:p w:rsidR="005F4F2F" w:rsidP="005F4F2F" w:rsidRDefault="005F4F2F" w14:paraId="63DE6EA4" w14:textId="77777777">
      <w:pPr>
        <w:pStyle w:val="ReportSection"/>
      </w:pPr>
      <w:r>
        <w:t>Succession Classes</w:t>
      </w:r>
    </w:p>
    <w:p w:rsidR="005F4F2F" w:rsidP="005F4F2F" w:rsidRDefault="005F4F2F" w14:paraId="674763A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4F2F" w:rsidP="005F4F2F" w:rsidRDefault="005F4F2F" w14:paraId="38C67128"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F4F2F" w:rsidP="005F4F2F" w:rsidRDefault="005F4F2F" w14:paraId="695F0C28" w14:textId="77777777"/>
    <w:p w:rsidR="005F4F2F" w:rsidP="005F4F2F" w:rsidRDefault="005F4F2F" w14:paraId="7E625BC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100"/>
        <w:gridCol w:w="2124"/>
        <w:gridCol w:w="1956"/>
      </w:tblGrid>
      <w:tr w:rsidRPr="005F4F2F" w:rsidR="005F4F2F" w:rsidTr="005F4F2F" w14:paraId="766BADD0" w14:textId="77777777">
        <w:tc>
          <w:tcPr>
            <w:tcW w:w="1200" w:type="dxa"/>
            <w:tcBorders>
              <w:top w:val="single" w:color="auto" w:sz="2" w:space="0"/>
              <w:bottom w:val="single" w:color="000000" w:sz="12" w:space="0"/>
            </w:tcBorders>
            <w:shd w:val="clear" w:color="auto" w:fill="auto"/>
          </w:tcPr>
          <w:p w:rsidRPr="005F4F2F" w:rsidR="005F4F2F" w:rsidP="00B87F16" w:rsidRDefault="005F4F2F" w14:paraId="1E67EE29" w14:textId="77777777">
            <w:pPr>
              <w:rPr>
                <w:b/>
                <w:bCs/>
              </w:rPr>
            </w:pPr>
            <w:r w:rsidRPr="005F4F2F">
              <w:rPr>
                <w:b/>
                <w:bCs/>
              </w:rPr>
              <w:t>Symbol</w:t>
            </w:r>
          </w:p>
        </w:tc>
        <w:tc>
          <w:tcPr>
            <w:tcW w:w="2100" w:type="dxa"/>
            <w:tcBorders>
              <w:top w:val="single" w:color="auto" w:sz="2" w:space="0"/>
              <w:bottom w:val="single" w:color="000000" w:sz="12" w:space="0"/>
            </w:tcBorders>
            <w:shd w:val="clear" w:color="auto" w:fill="auto"/>
          </w:tcPr>
          <w:p w:rsidRPr="005F4F2F" w:rsidR="005F4F2F" w:rsidP="00B87F16" w:rsidRDefault="005F4F2F" w14:paraId="142860F5" w14:textId="77777777">
            <w:pPr>
              <w:rPr>
                <w:b/>
                <w:bCs/>
              </w:rPr>
            </w:pPr>
            <w:r w:rsidRPr="005F4F2F">
              <w:rPr>
                <w:b/>
                <w:bCs/>
              </w:rPr>
              <w:t>Scientific Name</w:t>
            </w:r>
          </w:p>
        </w:tc>
        <w:tc>
          <w:tcPr>
            <w:tcW w:w="2124" w:type="dxa"/>
            <w:tcBorders>
              <w:top w:val="single" w:color="auto" w:sz="2" w:space="0"/>
              <w:bottom w:val="single" w:color="000000" w:sz="12" w:space="0"/>
            </w:tcBorders>
            <w:shd w:val="clear" w:color="auto" w:fill="auto"/>
          </w:tcPr>
          <w:p w:rsidRPr="005F4F2F" w:rsidR="005F4F2F" w:rsidP="00B87F16" w:rsidRDefault="005F4F2F" w14:paraId="6C1C441C" w14:textId="77777777">
            <w:pPr>
              <w:rPr>
                <w:b/>
                <w:bCs/>
              </w:rPr>
            </w:pPr>
            <w:r w:rsidRPr="005F4F2F">
              <w:rPr>
                <w:b/>
                <w:bCs/>
              </w:rPr>
              <w:t>Common Name</w:t>
            </w:r>
          </w:p>
        </w:tc>
        <w:tc>
          <w:tcPr>
            <w:tcW w:w="1956" w:type="dxa"/>
            <w:tcBorders>
              <w:top w:val="single" w:color="auto" w:sz="2" w:space="0"/>
              <w:bottom w:val="single" w:color="000000" w:sz="12" w:space="0"/>
            </w:tcBorders>
            <w:shd w:val="clear" w:color="auto" w:fill="auto"/>
          </w:tcPr>
          <w:p w:rsidRPr="005F4F2F" w:rsidR="005F4F2F" w:rsidP="00B87F16" w:rsidRDefault="005F4F2F" w14:paraId="136DCD5A" w14:textId="77777777">
            <w:pPr>
              <w:rPr>
                <w:b/>
                <w:bCs/>
              </w:rPr>
            </w:pPr>
            <w:r w:rsidRPr="005F4F2F">
              <w:rPr>
                <w:b/>
                <w:bCs/>
              </w:rPr>
              <w:t>Canopy Position</w:t>
            </w:r>
          </w:p>
        </w:tc>
      </w:tr>
      <w:tr w:rsidRPr="005F4F2F" w:rsidR="005F4F2F" w:rsidTr="005F4F2F" w14:paraId="3FF016F0" w14:textId="77777777">
        <w:tc>
          <w:tcPr>
            <w:tcW w:w="1200" w:type="dxa"/>
            <w:tcBorders>
              <w:top w:val="single" w:color="000000" w:sz="12" w:space="0"/>
            </w:tcBorders>
            <w:shd w:val="clear" w:color="auto" w:fill="auto"/>
          </w:tcPr>
          <w:p w:rsidRPr="005F4F2F" w:rsidR="005F4F2F" w:rsidP="00B87F16" w:rsidRDefault="005F4F2F" w14:paraId="1BF806A4" w14:textId="77777777">
            <w:pPr>
              <w:rPr>
                <w:bCs/>
              </w:rPr>
            </w:pPr>
            <w:r w:rsidRPr="005F4F2F">
              <w:rPr>
                <w:bCs/>
              </w:rPr>
              <w:t>MUHLE</w:t>
            </w:r>
          </w:p>
        </w:tc>
        <w:tc>
          <w:tcPr>
            <w:tcW w:w="2100" w:type="dxa"/>
            <w:tcBorders>
              <w:top w:val="single" w:color="000000" w:sz="12" w:space="0"/>
            </w:tcBorders>
            <w:shd w:val="clear" w:color="auto" w:fill="auto"/>
          </w:tcPr>
          <w:p w:rsidRPr="005F4F2F" w:rsidR="005F4F2F" w:rsidP="00B87F16" w:rsidRDefault="005F4F2F" w14:paraId="152381A5" w14:textId="77777777">
            <w:r w:rsidRPr="005F4F2F">
              <w:t>Muhlenbergia</w:t>
            </w:r>
          </w:p>
        </w:tc>
        <w:tc>
          <w:tcPr>
            <w:tcW w:w="2124" w:type="dxa"/>
            <w:tcBorders>
              <w:top w:val="single" w:color="000000" w:sz="12" w:space="0"/>
            </w:tcBorders>
            <w:shd w:val="clear" w:color="auto" w:fill="auto"/>
          </w:tcPr>
          <w:p w:rsidRPr="005F4F2F" w:rsidR="005F4F2F" w:rsidP="00B87F16" w:rsidRDefault="005F4F2F" w14:paraId="0E315609" w14:textId="77777777">
            <w:r w:rsidRPr="005F4F2F">
              <w:t>Muhly</w:t>
            </w:r>
          </w:p>
        </w:tc>
        <w:tc>
          <w:tcPr>
            <w:tcW w:w="1956" w:type="dxa"/>
            <w:tcBorders>
              <w:top w:val="single" w:color="000000" w:sz="12" w:space="0"/>
            </w:tcBorders>
            <w:shd w:val="clear" w:color="auto" w:fill="auto"/>
          </w:tcPr>
          <w:p w:rsidRPr="005F4F2F" w:rsidR="005F4F2F" w:rsidP="00B87F16" w:rsidRDefault="005F4F2F" w14:paraId="15BE4880" w14:textId="77777777">
            <w:r w:rsidRPr="005F4F2F">
              <w:t>Lower</w:t>
            </w:r>
          </w:p>
        </w:tc>
      </w:tr>
      <w:tr w:rsidRPr="005F4F2F" w:rsidR="005F4F2F" w:rsidTr="005F4F2F" w14:paraId="617CD40B" w14:textId="77777777">
        <w:tc>
          <w:tcPr>
            <w:tcW w:w="1200" w:type="dxa"/>
            <w:shd w:val="clear" w:color="auto" w:fill="auto"/>
          </w:tcPr>
          <w:p w:rsidRPr="005F4F2F" w:rsidR="005F4F2F" w:rsidP="00B87F16" w:rsidRDefault="005F4F2F" w14:paraId="78ACD71E" w14:textId="77777777">
            <w:pPr>
              <w:rPr>
                <w:bCs/>
              </w:rPr>
            </w:pPr>
            <w:r w:rsidRPr="005F4F2F">
              <w:rPr>
                <w:bCs/>
              </w:rPr>
              <w:t>BOUTE</w:t>
            </w:r>
          </w:p>
        </w:tc>
        <w:tc>
          <w:tcPr>
            <w:tcW w:w="2100" w:type="dxa"/>
            <w:shd w:val="clear" w:color="auto" w:fill="auto"/>
          </w:tcPr>
          <w:p w:rsidRPr="005F4F2F" w:rsidR="005F4F2F" w:rsidP="00B87F16" w:rsidRDefault="005F4F2F" w14:paraId="19C58340" w14:textId="77777777">
            <w:r w:rsidRPr="005F4F2F">
              <w:t>Bouteloua</w:t>
            </w:r>
          </w:p>
        </w:tc>
        <w:tc>
          <w:tcPr>
            <w:tcW w:w="2124" w:type="dxa"/>
            <w:shd w:val="clear" w:color="auto" w:fill="auto"/>
          </w:tcPr>
          <w:p w:rsidRPr="005F4F2F" w:rsidR="005F4F2F" w:rsidP="00B87F16" w:rsidRDefault="005F4F2F" w14:paraId="4948F0B6" w14:textId="77777777">
            <w:r w:rsidRPr="005F4F2F">
              <w:t>Grama</w:t>
            </w:r>
          </w:p>
        </w:tc>
        <w:tc>
          <w:tcPr>
            <w:tcW w:w="1956" w:type="dxa"/>
            <w:shd w:val="clear" w:color="auto" w:fill="auto"/>
          </w:tcPr>
          <w:p w:rsidRPr="005F4F2F" w:rsidR="005F4F2F" w:rsidP="00B87F16" w:rsidRDefault="005F4F2F" w14:paraId="0E475461" w14:textId="77777777">
            <w:r w:rsidRPr="005F4F2F">
              <w:t>Lower</w:t>
            </w:r>
          </w:p>
        </w:tc>
      </w:tr>
      <w:tr w:rsidRPr="005F4F2F" w:rsidR="005F4F2F" w:rsidTr="005F4F2F" w14:paraId="25D7F01A" w14:textId="77777777">
        <w:tc>
          <w:tcPr>
            <w:tcW w:w="1200" w:type="dxa"/>
            <w:shd w:val="clear" w:color="auto" w:fill="auto"/>
          </w:tcPr>
          <w:p w:rsidRPr="005F4F2F" w:rsidR="005F4F2F" w:rsidP="00B87F16" w:rsidRDefault="005F4F2F" w14:paraId="0CDF9CCA" w14:textId="77777777">
            <w:pPr>
              <w:rPr>
                <w:bCs/>
              </w:rPr>
            </w:pPr>
            <w:r w:rsidRPr="005F4F2F">
              <w:rPr>
                <w:bCs/>
              </w:rPr>
              <w:t>QUAR</w:t>
            </w:r>
          </w:p>
        </w:tc>
        <w:tc>
          <w:tcPr>
            <w:tcW w:w="2100" w:type="dxa"/>
            <w:shd w:val="clear" w:color="auto" w:fill="auto"/>
          </w:tcPr>
          <w:p w:rsidRPr="005F4F2F" w:rsidR="005F4F2F" w:rsidP="00B87F16" w:rsidRDefault="005F4F2F" w14:paraId="798EAF58" w14:textId="77777777">
            <w:r w:rsidRPr="005F4F2F">
              <w:t>Quercus arizonica</w:t>
            </w:r>
          </w:p>
        </w:tc>
        <w:tc>
          <w:tcPr>
            <w:tcW w:w="2124" w:type="dxa"/>
            <w:shd w:val="clear" w:color="auto" w:fill="auto"/>
          </w:tcPr>
          <w:p w:rsidRPr="005F4F2F" w:rsidR="005F4F2F" w:rsidP="00B87F16" w:rsidRDefault="005F4F2F" w14:paraId="71E9CB7C" w14:textId="77777777">
            <w:r w:rsidRPr="005F4F2F">
              <w:t>Arizona white oak</w:t>
            </w:r>
          </w:p>
        </w:tc>
        <w:tc>
          <w:tcPr>
            <w:tcW w:w="1956" w:type="dxa"/>
            <w:shd w:val="clear" w:color="auto" w:fill="auto"/>
          </w:tcPr>
          <w:p w:rsidRPr="005F4F2F" w:rsidR="005F4F2F" w:rsidP="00B87F16" w:rsidRDefault="005F4F2F" w14:paraId="31305274" w14:textId="77777777">
            <w:r w:rsidRPr="005F4F2F">
              <w:t>Upper</w:t>
            </w:r>
          </w:p>
        </w:tc>
      </w:tr>
      <w:tr w:rsidRPr="005F4F2F" w:rsidR="005F4F2F" w:rsidTr="005F4F2F" w14:paraId="41B381B2" w14:textId="77777777">
        <w:tc>
          <w:tcPr>
            <w:tcW w:w="1200" w:type="dxa"/>
            <w:shd w:val="clear" w:color="auto" w:fill="auto"/>
          </w:tcPr>
          <w:p w:rsidRPr="005F4F2F" w:rsidR="005F4F2F" w:rsidP="00B87F16" w:rsidRDefault="005F4F2F" w14:paraId="6822E59E" w14:textId="77777777">
            <w:pPr>
              <w:rPr>
                <w:bCs/>
              </w:rPr>
            </w:pPr>
            <w:r w:rsidRPr="005F4F2F">
              <w:rPr>
                <w:bCs/>
              </w:rPr>
              <w:t>QUEM</w:t>
            </w:r>
          </w:p>
        </w:tc>
        <w:tc>
          <w:tcPr>
            <w:tcW w:w="2100" w:type="dxa"/>
            <w:shd w:val="clear" w:color="auto" w:fill="auto"/>
          </w:tcPr>
          <w:p w:rsidRPr="005F4F2F" w:rsidR="005F4F2F" w:rsidP="00B87F16" w:rsidRDefault="005F4F2F" w14:paraId="1DCFC5E0" w14:textId="77777777">
            <w:r w:rsidRPr="005F4F2F">
              <w:t>Quercus emoryi</w:t>
            </w:r>
          </w:p>
        </w:tc>
        <w:tc>
          <w:tcPr>
            <w:tcW w:w="2124" w:type="dxa"/>
            <w:shd w:val="clear" w:color="auto" w:fill="auto"/>
          </w:tcPr>
          <w:p w:rsidRPr="005F4F2F" w:rsidR="005F4F2F" w:rsidP="00B87F16" w:rsidRDefault="005F4F2F" w14:paraId="46E6F64B" w14:textId="77777777">
            <w:r w:rsidRPr="005F4F2F">
              <w:t>Emory oak</w:t>
            </w:r>
          </w:p>
        </w:tc>
        <w:tc>
          <w:tcPr>
            <w:tcW w:w="1956" w:type="dxa"/>
            <w:shd w:val="clear" w:color="auto" w:fill="auto"/>
          </w:tcPr>
          <w:p w:rsidRPr="005F4F2F" w:rsidR="005F4F2F" w:rsidP="00B87F16" w:rsidRDefault="005F4F2F" w14:paraId="258385DF" w14:textId="77777777">
            <w:r w:rsidRPr="005F4F2F">
              <w:t>Upper</w:t>
            </w:r>
          </w:p>
        </w:tc>
      </w:tr>
    </w:tbl>
    <w:p w:rsidR="005F4F2F" w:rsidP="005F4F2F" w:rsidRDefault="005F4F2F" w14:paraId="1E8360A8" w14:textId="77777777"/>
    <w:p w:rsidR="005F4F2F" w:rsidP="005F4F2F" w:rsidRDefault="005F4F2F" w14:paraId="311FE273" w14:textId="77777777">
      <w:pPr>
        <w:pStyle w:val="SClassInfoPara"/>
      </w:pPr>
      <w:r>
        <w:t>Description</w:t>
      </w:r>
    </w:p>
    <w:p w:rsidR="005F4F2F" w:rsidP="005F4F2F" w:rsidRDefault="005F4F2F" w14:paraId="2F3F3251" w14:textId="2F1FC6CA">
      <w:r>
        <w:t>Openings with grass, shrub</w:t>
      </w:r>
      <w:r w:rsidR="00AE61A8">
        <w:t>,</w:t>
      </w:r>
      <w:r>
        <w:t xml:space="preserve"> and forbs created after replacement fire. Post</w:t>
      </w:r>
      <w:r w:rsidR="00CC2F3E">
        <w:t>-</w:t>
      </w:r>
      <w:r>
        <w:t>replacement vegetation is patchy and episodic. Grass species are primary cover type</w:t>
      </w:r>
      <w:r w:rsidR="00381AA6">
        <w:t xml:space="preserve"> with 10-30% cover.</w:t>
      </w:r>
      <w:r>
        <w:t xml:space="preserve"> Oaks are vigorous rapid resprouters. Pine seedlings begin to establish. </w:t>
      </w:r>
    </w:p>
    <w:p w:rsidR="005F4F2F" w:rsidP="005F4F2F" w:rsidRDefault="005F4F2F" w14:paraId="267A0D6B" w14:textId="77777777"/>
    <w:p>
      <w:r>
        <w:rPr>
          <w:i/>
          <w:u w:val="single"/>
        </w:rPr>
        <w:t>Maximum Tree Size Class</w:t>
      </w:r>
      <w:br/>
      <w:r>
        <w:t>Seedling &lt;4.5ft</w:t>
      </w:r>
    </w:p>
    <w:p w:rsidR="005F4F2F" w:rsidP="005F4F2F" w:rsidRDefault="005F4F2F" w14:paraId="336179FE" w14:textId="77777777">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F4F2F" w:rsidP="005F4F2F" w:rsidRDefault="005F4F2F" w14:paraId="2B987AE9" w14:textId="77777777"/>
    <w:p w:rsidR="005F4F2F" w:rsidP="005F4F2F" w:rsidRDefault="005F4F2F" w14:paraId="13B0143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5F4F2F" w:rsidR="005F4F2F" w:rsidTr="005F4F2F" w14:paraId="302FFE9C" w14:textId="77777777">
        <w:tc>
          <w:tcPr>
            <w:tcW w:w="1056" w:type="dxa"/>
            <w:tcBorders>
              <w:top w:val="single" w:color="auto" w:sz="2" w:space="0"/>
              <w:bottom w:val="single" w:color="000000" w:sz="12" w:space="0"/>
            </w:tcBorders>
            <w:shd w:val="clear" w:color="auto" w:fill="auto"/>
          </w:tcPr>
          <w:p w:rsidRPr="005F4F2F" w:rsidR="005F4F2F" w:rsidP="00DF3183" w:rsidRDefault="005F4F2F" w14:paraId="65052899" w14:textId="77777777">
            <w:pPr>
              <w:rPr>
                <w:b/>
                <w:bCs/>
              </w:rPr>
            </w:pPr>
            <w:r w:rsidRPr="005F4F2F">
              <w:rPr>
                <w:b/>
                <w:bCs/>
              </w:rPr>
              <w:t>Symbol</w:t>
            </w:r>
          </w:p>
        </w:tc>
        <w:tc>
          <w:tcPr>
            <w:tcW w:w="2136" w:type="dxa"/>
            <w:tcBorders>
              <w:top w:val="single" w:color="auto" w:sz="2" w:space="0"/>
              <w:bottom w:val="single" w:color="000000" w:sz="12" w:space="0"/>
            </w:tcBorders>
            <w:shd w:val="clear" w:color="auto" w:fill="auto"/>
          </w:tcPr>
          <w:p w:rsidRPr="005F4F2F" w:rsidR="005F4F2F" w:rsidP="00DF3183" w:rsidRDefault="005F4F2F" w14:paraId="11F35784" w14:textId="77777777">
            <w:pPr>
              <w:rPr>
                <w:b/>
                <w:bCs/>
              </w:rPr>
            </w:pPr>
            <w:r w:rsidRPr="005F4F2F">
              <w:rPr>
                <w:b/>
                <w:bCs/>
              </w:rPr>
              <w:t>Scientific Name</w:t>
            </w:r>
          </w:p>
        </w:tc>
        <w:tc>
          <w:tcPr>
            <w:tcW w:w="2136" w:type="dxa"/>
            <w:tcBorders>
              <w:top w:val="single" w:color="auto" w:sz="2" w:space="0"/>
              <w:bottom w:val="single" w:color="000000" w:sz="12" w:space="0"/>
            </w:tcBorders>
            <w:shd w:val="clear" w:color="auto" w:fill="auto"/>
          </w:tcPr>
          <w:p w:rsidRPr="005F4F2F" w:rsidR="005F4F2F" w:rsidP="00DF3183" w:rsidRDefault="005F4F2F" w14:paraId="3F7125F0" w14:textId="77777777">
            <w:pPr>
              <w:rPr>
                <w:b/>
                <w:bCs/>
              </w:rPr>
            </w:pPr>
            <w:r w:rsidRPr="005F4F2F">
              <w:rPr>
                <w:b/>
                <w:bCs/>
              </w:rPr>
              <w:t>Common Name</w:t>
            </w:r>
          </w:p>
        </w:tc>
        <w:tc>
          <w:tcPr>
            <w:tcW w:w="1956" w:type="dxa"/>
            <w:tcBorders>
              <w:top w:val="single" w:color="auto" w:sz="2" w:space="0"/>
              <w:bottom w:val="single" w:color="000000" w:sz="12" w:space="0"/>
            </w:tcBorders>
            <w:shd w:val="clear" w:color="auto" w:fill="auto"/>
          </w:tcPr>
          <w:p w:rsidRPr="005F4F2F" w:rsidR="005F4F2F" w:rsidP="00DF3183" w:rsidRDefault="005F4F2F" w14:paraId="72C950DC" w14:textId="77777777">
            <w:pPr>
              <w:rPr>
                <w:b/>
                <w:bCs/>
              </w:rPr>
            </w:pPr>
            <w:r w:rsidRPr="005F4F2F">
              <w:rPr>
                <w:b/>
                <w:bCs/>
              </w:rPr>
              <w:t>Canopy Position</w:t>
            </w:r>
          </w:p>
        </w:tc>
      </w:tr>
      <w:tr w:rsidRPr="005F4F2F" w:rsidR="005F4F2F" w:rsidTr="005F4F2F" w14:paraId="7ACFC982" w14:textId="77777777">
        <w:tc>
          <w:tcPr>
            <w:tcW w:w="1056" w:type="dxa"/>
            <w:tcBorders>
              <w:top w:val="single" w:color="000000" w:sz="12" w:space="0"/>
            </w:tcBorders>
            <w:shd w:val="clear" w:color="auto" w:fill="auto"/>
          </w:tcPr>
          <w:p w:rsidRPr="005F4F2F" w:rsidR="005F4F2F" w:rsidP="00DF3183" w:rsidRDefault="005F4F2F" w14:paraId="3C4775B9" w14:textId="77777777">
            <w:pPr>
              <w:rPr>
                <w:bCs/>
              </w:rPr>
            </w:pPr>
            <w:r w:rsidRPr="005F4F2F">
              <w:rPr>
                <w:bCs/>
              </w:rPr>
              <w:t>QUEM</w:t>
            </w:r>
          </w:p>
        </w:tc>
        <w:tc>
          <w:tcPr>
            <w:tcW w:w="2136" w:type="dxa"/>
            <w:tcBorders>
              <w:top w:val="single" w:color="000000" w:sz="12" w:space="0"/>
            </w:tcBorders>
            <w:shd w:val="clear" w:color="auto" w:fill="auto"/>
          </w:tcPr>
          <w:p w:rsidRPr="005F4F2F" w:rsidR="005F4F2F" w:rsidP="00DF3183" w:rsidRDefault="005F4F2F" w14:paraId="1C7C05E3" w14:textId="77777777">
            <w:r w:rsidRPr="005F4F2F">
              <w:t>Quercus emoryi</w:t>
            </w:r>
          </w:p>
        </w:tc>
        <w:tc>
          <w:tcPr>
            <w:tcW w:w="2136" w:type="dxa"/>
            <w:tcBorders>
              <w:top w:val="single" w:color="000000" w:sz="12" w:space="0"/>
            </w:tcBorders>
            <w:shd w:val="clear" w:color="auto" w:fill="auto"/>
          </w:tcPr>
          <w:p w:rsidRPr="005F4F2F" w:rsidR="005F4F2F" w:rsidP="00DF3183" w:rsidRDefault="005F4F2F" w14:paraId="5CFA9A79" w14:textId="77777777">
            <w:r w:rsidRPr="005F4F2F">
              <w:t>Emory oak</w:t>
            </w:r>
          </w:p>
        </w:tc>
        <w:tc>
          <w:tcPr>
            <w:tcW w:w="1956" w:type="dxa"/>
            <w:tcBorders>
              <w:top w:val="single" w:color="000000" w:sz="12" w:space="0"/>
            </w:tcBorders>
            <w:shd w:val="clear" w:color="auto" w:fill="auto"/>
          </w:tcPr>
          <w:p w:rsidRPr="005F4F2F" w:rsidR="005F4F2F" w:rsidP="00DF3183" w:rsidRDefault="005F4F2F" w14:paraId="1504F8F7" w14:textId="77777777">
            <w:r w:rsidRPr="005F4F2F">
              <w:t>Low-Mid</w:t>
            </w:r>
          </w:p>
        </w:tc>
      </w:tr>
      <w:tr w:rsidRPr="005F4F2F" w:rsidR="005F4F2F" w:rsidTr="005F4F2F" w14:paraId="7F2C7895" w14:textId="77777777">
        <w:tc>
          <w:tcPr>
            <w:tcW w:w="1056" w:type="dxa"/>
            <w:shd w:val="clear" w:color="auto" w:fill="auto"/>
          </w:tcPr>
          <w:p w:rsidRPr="005F4F2F" w:rsidR="005F4F2F" w:rsidP="00DF3183" w:rsidRDefault="005F4F2F" w14:paraId="10727FC2" w14:textId="77777777">
            <w:pPr>
              <w:rPr>
                <w:bCs/>
              </w:rPr>
            </w:pPr>
            <w:r w:rsidRPr="005F4F2F">
              <w:rPr>
                <w:bCs/>
              </w:rPr>
              <w:t>QUAR</w:t>
            </w:r>
          </w:p>
        </w:tc>
        <w:tc>
          <w:tcPr>
            <w:tcW w:w="2136" w:type="dxa"/>
            <w:shd w:val="clear" w:color="auto" w:fill="auto"/>
          </w:tcPr>
          <w:p w:rsidRPr="005F4F2F" w:rsidR="005F4F2F" w:rsidP="00DF3183" w:rsidRDefault="005F4F2F" w14:paraId="139BEEF3" w14:textId="77777777">
            <w:r w:rsidRPr="005F4F2F">
              <w:t>Quercus arizonica</w:t>
            </w:r>
          </w:p>
        </w:tc>
        <w:tc>
          <w:tcPr>
            <w:tcW w:w="2136" w:type="dxa"/>
            <w:shd w:val="clear" w:color="auto" w:fill="auto"/>
          </w:tcPr>
          <w:p w:rsidRPr="005F4F2F" w:rsidR="005F4F2F" w:rsidP="00DF3183" w:rsidRDefault="005F4F2F" w14:paraId="602A9FF7" w14:textId="77777777">
            <w:r w:rsidRPr="005F4F2F">
              <w:t>Arizona white oak</w:t>
            </w:r>
          </w:p>
        </w:tc>
        <w:tc>
          <w:tcPr>
            <w:tcW w:w="1956" w:type="dxa"/>
            <w:shd w:val="clear" w:color="auto" w:fill="auto"/>
          </w:tcPr>
          <w:p w:rsidRPr="005F4F2F" w:rsidR="005F4F2F" w:rsidP="00DF3183" w:rsidRDefault="005F4F2F" w14:paraId="5E47AFB4" w14:textId="77777777">
            <w:r w:rsidRPr="005F4F2F">
              <w:t>Low-Mid</w:t>
            </w:r>
          </w:p>
        </w:tc>
      </w:tr>
      <w:tr w:rsidRPr="005F4F2F" w:rsidR="005F4F2F" w:rsidTr="005F4F2F" w14:paraId="78D405A5" w14:textId="77777777">
        <w:tc>
          <w:tcPr>
            <w:tcW w:w="1056" w:type="dxa"/>
            <w:shd w:val="clear" w:color="auto" w:fill="auto"/>
          </w:tcPr>
          <w:p w:rsidRPr="005F4F2F" w:rsidR="005F4F2F" w:rsidP="00DF3183" w:rsidRDefault="005F4F2F" w14:paraId="681AF76B" w14:textId="77777777">
            <w:pPr>
              <w:rPr>
                <w:bCs/>
              </w:rPr>
            </w:pPr>
            <w:r w:rsidRPr="005F4F2F">
              <w:rPr>
                <w:bCs/>
              </w:rPr>
              <w:t>PIEN</w:t>
            </w:r>
          </w:p>
        </w:tc>
        <w:tc>
          <w:tcPr>
            <w:tcW w:w="2136" w:type="dxa"/>
            <w:shd w:val="clear" w:color="auto" w:fill="auto"/>
          </w:tcPr>
          <w:p w:rsidRPr="005F4F2F" w:rsidR="005F4F2F" w:rsidP="00DF3183" w:rsidRDefault="005F4F2F" w14:paraId="6D92B77C" w14:textId="77777777">
            <w:r w:rsidRPr="005F4F2F">
              <w:t>Picea engelmannii</w:t>
            </w:r>
          </w:p>
        </w:tc>
        <w:tc>
          <w:tcPr>
            <w:tcW w:w="2136" w:type="dxa"/>
            <w:shd w:val="clear" w:color="auto" w:fill="auto"/>
          </w:tcPr>
          <w:p w:rsidRPr="005F4F2F" w:rsidR="005F4F2F" w:rsidP="00DF3183" w:rsidRDefault="005F4F2F" w14:paraId="3095F44D" w14:textId="77777777">
            <w:r w:rsidRPr="005F4F2F">
              <w:t>Engelmann spruce</w:t>
            </w:r>
          </w:p>
        </w:tc>
        <w:tc>
          <w:tcPr>
            <w:tcW w:w="1956" w:type="dxa"/>
            <w:shd w:val="clear" w:color="auto" w:fill="auto"/>
          </w:tcPr>
          <w:p w:rsidRPr="005F4F2F" w:rsidR="005F4F2F" w:rsidP="00DF3183" w:rsidRDefault="005F4F2F" w14:paraId="03CA0950" w14:textId="77777777">
            <w:r w:rsidRPr="005F4F2F">
              <w:t>Upper</w:t>
            </w:r>
          </w:p>
        </w:tc>
      </w:tr>
      <w:tr w:rsidRPr="005F4F2F" w:rsidR="005F4F2F" w:rsidTr="005F4F2F" w14:paraId="0F2888BE" w14:textId="77777777">
        <w:tc>
          <w:tcPr>
            <w:tcW w:w="1056" w:type="dxa"/>
            <w:shd w:val="clear" w:color="auto" w:fill="auto"/>
          </w:tcPr>
          <w:p w:rsidRPr="005F4F2F" w:rsidR="005F4F2F" w:rsidP="00DF3183" w:rsidRDefault="005F4F2F" w14:paraId="78E984FF" w14:textId="77777777">
            <w:pPr>
              <w:rPr>
                <w:bCs/>
              </w:rPr>
            </w:pPr>
            <w:r w:rsidRPr="005F4F2F">
              <w:rPr>
                <w:bCs/>
              </w:rPr>
              <w:t>PIAR5</w:t>
            </w:r>
          </w:p>
        </w:tc>
        <w:tc>
          <w:tcPr>
            <w:tcW w:w="2136" w:type="dxa"/>
            <w:shd w:val="clear" w:color="auto" w:fill="auto"/>
          </w:tcPr>
          <w:p w:rsidRPr="005F4F2F" w:rsidR="005F4F2F" w:rsidP="00DF3183" w:rsidRDefault="005F4F2F" w14:paraId="31A026CB" w14:textId="77777777">
            <w:r w:rsidRPr="005F4F2F">
              <w:t>Pinus arizonica</w:t>
            </w:r>
          </w:p>
        </w:tc>
        <w:tc>
          <w:tcPr>
            <w:tcW w:w="2136" w:type="dxa"/>
            <w:shd w:val="clear" w:color="auto" w:fill="auto"/>
          </w:tcPr>
          <w:p w:rsidRPr="005F4F2F" w:rsidR="005F4F2F" w:rsidP="00DF3183" w:rsidRDefault="005F4F2F" w14:paraId="67FD12D5" w14:textId="77777777">
            <w:r w:rsidRPr="005F4F2F">
              <w:t>Arizona pine</w:t>
            </w:r>
          </w:p>
        </w:tc>
        <w:tc>
          <w:tcPr>
            <w:tcW w:w="1956" w:type="dxa"/>
            <w:shd w:val="clear" w:color="auto" w:fill="auto"/>
          </w:tcPr>
          <w:p w:rsidRPr="005F4F2F" w:rsidR="005F4F2F" w:rsidP="00DF3183" w:rsidRDefault="005F4F2F" w14:paraId="72C87474" w14:textId="77777777">
            <w:r w:rsidRPr="005F4F2F">
              <w:t>Upper</w:t>
            </w:r>
          </w:p>
        </w:tc>
      </w:tr>
    </w:tbl>
    <w:p w:rsidR="005F4F2F" w:rsidP="005F4F2F" w:rsidRDefault="005F4F2F" w14:paraId="2112AB94" w14:textId="77777777"/>
    <w:p w:rsidR="005F4F2F" w:rsidP="005F4F2F" w:rsidRDefault="005F4F2F" w14:paraId="644D1C56" w14:textId="77777777">
      <w:pPr>
        <w:pStyle w:val="SClassInfoPara"/>
      </w:pPr>
      <w:r>
        <w:t>Description</w:t>
      </w:r>
    </w:p>
    <w:p w:rsidR="005F4F2F" w:rsidP="005F4F2F" w:rsidRDefault="005F4F2F" w14:paraId="7D450BB2" w14:textId="77777777">
      <w:r>
        <w:t>Woodlands are made up of developing oaks and pine with limited g</w:t>
      </w:r>
      <w:r w:rsidR="00381AA6">
        <w:t>rass and herbaceous understory.</w:t>
      </w:r>
    </w:p>
    <w:p w:rsidR="005F4F2F" w:rsidP="005F4F2F" w:rsidRDefault="005F4F2F" w14:paraId="5CDEA08D" w14:textId="77777777"/>
    <w:p>
      <w:r>
        <w:rPr>
          <w:i/>
          <w:u w:val="single"/>
        </w:rPr>
        <w:t>Maximum Tree Size Class</w:t>
      </w:r>
      <w:br/>
      <w:r>
        <w:t>Pole 5-9" DBH</w:t>
      </w:r>
    </w:p>
    <w:p w:rsidR="005F4F2F" w:rsidP="005F4F2F" w:rsidRDefault="005F4F2F" w14:paraId="63C228D9" w14:textId="77777777">
      <w:pPr>
        <w:pStyle w:val="InfoPara"/>
        <w:pBdr>
          <w:top w:val="single" w:color="auto" w:sz="4" w:space="1"/>
        </w:pBdr>
      </w:pPr>
      <w:r xmlns:w="http://schemas.openxmlformats.org/wordprocessingml/2006/main">
        <w:t>Class C</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F4F2F" w:rsidP="005F4F2F" w:rsidRDefault="005F4F2F" w14:paraId="5B25E838" w14:textId="77777777"/>
    <w:p w:rsidR="005F4F2F" w:rsidP="005F4F2F" w:rsidRDefault="005F4F2F" w14:paraId="584AA2A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100"/>
        <w:gridCol w:w="2124"/>
        <w:gridCol w:w="1956"/>
      </w:tblGrid>
      <w:tr w:rsidRPr="005F4F2F" w:rsidR="005F4F2F" w:rsidTr="005F4F2F" w14:paraId="6FA20309" w14:textId="77777777">
        <w:tc>
          <w:tcPr>
            <w:tcW w:w="1200" w:type="dxa"/>
            <w:tcBorders>
              <w:top w:val="single" w:color="auto" w:sz="2" w:space="0"/>
              <w:bottom w:val="single" w:color="000000" w:sz="12" w:space="0"/>
            </w:tcBorders>
            <w:shd w:val="clear" w:color="auto" w:fill="auto"/>
          </w:tcPr>
          <w:p w:rsidRPr="005F4F2F" w:rsidR="005F4F2F" w:rsidP="003C6E4F" w:rsidRDefault="005F4F2F" w14:paraId="424ED99A" w14:textId="77777777">
            <w:pPr>
              <w:rPr>
                <w:b/>
                <w:bCs/>
              </w:rPr>
            </w:pPr>
            <w:r w:rsidRPr="005F4F2F">
              <w:rPr>
                <w:b/>
                <w:bCs/>
              </w:rPr>
              <w:lastRenderedPageBreak/>
              <w:t>Symbol</w:t>
            </w:r>
          </w:p>
        </w:tc>
        <w:tc>
          <w:tcPr>
            <w:tcW w:w="2100" w:type="dxa"/>
            <w:tcBorders>
              <w:top w:val="single" w:color="auto" w:sz="2" w:space="0"/>
              <w:bottom w:val="single" w:color="000000" w:sz="12" w:space="0"/>
            </w:tcBorders>
            <w:shd w:val="clear" w:color="auto" w:fill="auto"/>
          </w:tcPr>
          <w:p w:rsidRPr="005F4F2F" w:rsidR="005F4F2F" w:rsidP="003C6E4F" w:rsidRDefault="005F4F2F" w14:paraId="65FEC93A" w14:textId="77777777">
            <w:pPr>
              <w:rPr>
                <w:b/>
                <w:bCs/>
              </w:rPr>
            </w:pPr>
            <w:r w:rsidRPr="005F4F2F">
              <w:rPr>
                <w:b/>
                <w:bCs/>
              </w:rPr>
              <w:t>Scientific Name</w:t>
            </w:r>
          </w:p>
        </w:tc>
        <w:tc>
          <w:tcPr>
            <w:tcW w:w="2124" w:type="dxa"/>
            <w:tcBorders>
              <w:top w:val="single" w:color="auto" w:sz="2" w:space="0"/>
              <w:bottom w:val="single" w:color="000000" w:sz="12" w:space="0"/>
            </w:tcBorders>
            <w:shd w:val="clear" w:color="auto" w:fill="auto"/>
          </w:tcPr>
          <w:p w:rsidRPr="005F4F2F" w:rsidR="005F4F2F" w:rsidP="003C6E4F" w:rsidRDefault="005F4F2F" w14:paraId="7A7A9F91" w14:textId="77777777">
            <w:pPr>
              <w:rPr>
                <w:b/>
                <w:bCs/>
              </w:rPr>
            </w:pPr>
            <w:r w:rsidRPr="005F4F2F">
              <w:rPr>
                <w:b/>
                <w:bCs/>
              </w:rPr>
              <w:t>Common Name</w:t>
            </w:r>
          </w:p>
        </w:tc>
        <w:tc>
          <w:tcPr>
            <w:tcW w:w="1956" w:type="dxa"/>
            <w:tcBorders>
              <w:top w:val="single" w:color="auto" w:sz="2" w:space="0"/>
              <w:bottom w:val="single" w:color="000000" w:sz="12" w:space="0"/>
            </w:tcBorders>
            <w:shd w:val="clear" w:color="auto" w:fill="auto"/>
          </w:tcPr>
          <w:p w:rsidRPr="005F4F2F" w:rsidR="005F4F2F" w:rsidP="003C6E4F" w:rsidRDefault="005F4F2F" w14:paraId="4D487449" w14:textId="77777777">
            <w:pPr>
              <w:rPr>
                <w:b/>
                <w:bCs/>
              </w:rPr>
            </w:pPr>
            <w:r w:rsidRPr="005F4F2F">
              <w:rPr>
                <w:b/>
                <w:bCs/>
              </w:rPr>
              <w:t>Canopy Position</w:t>
            </w:r>
          </w:p>
        </w:tc>
      </w:tr>
      <w:tr w:rsidRPr="005F4F2F" w:rsidR="005F4F2F" w:rsidTr="005F4F2F" w14:paraId="14B1F2C3" w14:textId="77777777">
        <w:tc>
          <w:tcPr>
            <w:tcW w:w="1200" w:type="dxa"/>
            <w:tcBorders>
              <w:top w:val="single" w:color="000000" w:sz="12" w:space="0"/>
            </w:tcBorders>
            <w:shd w:val="clear" w:color="auto" w:fill="auto"/>
          </w:tcPr>
          <w:p w:rsidRPr="005F4F2F" w:rsidR="005F4F2F" w:rsidP="003C6E4F" w:rsidRDefault="005F4F2F" w14:paraId="355B6D67" w14:textId="77777777">
            <w:pPr>
              <w:rPr>
                <w:bCs/>
              </w:rPr>
            </w:pPr>
            <w:r w:rsidRPr="005F4F2F">
              <w:rPr>
                <w:bCs/>
              </w:rPr>
              <w:t>QUEM</w:t>
            </w:r>
          </w:p>
        </w:tc>
        <w:tc>
          <w:tcPr>
            <w:tcW w:w="2100" w:type="dxa"/>
            <w:tcBorders>
              <w:top w:val="single" w:color="000000" w:sz="12" w:space="0"/>
            </w:tcBorders>
            <w:shd w:val="clear" w:color="auto" w:fill="auto"/>
          </w:tcPr>
          <w:p w:rsidRPr="005F4F2F" w:rsidR="005F4F2F" w:rsidP="003C6E4F" w:rsidRDefault="005F4F2F" w14:paraId="0F80C916" w14:textId="77777777">
            <w:r w:rsidRPr="005F4F2F">
              <w:t>Quercus emoryi</w:t>
            </w:r>
          </w:p>
        </w:tc>
        <w:tc>
          <w:tcPr>
            <w:tcW w:w="2124" w:type="dxa"/>
            <w:tcBorders>
              <w:top w:val="single" w:color="000000" w:sz="12" w:space="0"/>
            </w:tcBorders>
            <w:shd w:val="clear" w:color="auto" w:fill="auto"/>
          </w:tcPr>
          <w:p w:rsidRPr="005F4F2F" w:rsidR="005F4F2F" w:rsidP="003C6E4F" w:rsidRDefault="005F4F2F" w14:paraId="5AAEFB1A" w14:textId="77777777">
            <w:r w:rsidRPr="005F4F2F">
              <w:t>Emory oak</w:t>
            </w:r>
          </w:p>
        </w:tc>
        <w:tc>
          <w:tcPr>
            <w:tcW w:w="1956" w:type="dxa"/>
            <w:tcBorders>
              <w:top w:val="single" w:color="000000" w:sz="12" w:space="0"/>
            </w:tcBorders>
            <w:shd w:val="clear" w:color="auto" w:fill="auto"/>
          </w:tcPr>
          <w:p w:rsidRPr="005F4F2F" w:rsidR="005F4F2F" w:rsidP="003C6E4F" w:rsidRDefault="005F4F2F" w14:paraId="05E3F16F" w14:textId="77777777">
            <w:r w:rsidRPr="005F4F2F">
              <w:t>Middle</w:t>
            </w:r>
          </w:p>
        </w:tc>
      </w:tr>
      <w:tr w:rsidRPr="005F4F2F" w:rsidR="005F4F2F" w:rsidTr="005F4F2F" w14:paraId="1A0523DE" w14:textId="77777777">
        <w:tc>
          <w:tcPr>
            <w:tcW w:w="1200" w:type="dxa"/>
            <w:shd w:val="clear" w:color="auto" w:fill="auto"/>
          </w:tcPr>
          <w:p w:rsidRPr="005F4F2F" w:rsidR="005F4F2F" w:rsidP="003C6E4F" w:rsidRDefault="005F4F2F" w14:paraId="09BAE89A" w14:textId="77777777">
            <w:pPr>
              <w:rPr>
                <w:bCs/>
              </w:rPr>
            </w:pPr>
            <w:r w:rsidRPr="005F4F2F">
              <w:rPr>
                <w:bCs/>
              </w:rPr>
              <w:t>QUAR</w:t>
            </w:r>
          </w:p>
        </w:tc>
        <w:tc>
          <w:tcPr>
            <w:tcW w:w="2100" w:type="dxa"/>
            <w:shd w:val="clear" w:color="auto" w:fill="auto"/>
          </w:tcPr>
          <w:p w:rsidRPr="005F4F2F" w:rsidR="005F4F2F" w:rsidP="003C6E4F" w:rsidRDefault="005F4F2F" w14:paraId="627A138A" w14:textId="77777777">
            <w:r w:rsidRPr="005F4F2F">
              <w:t>Quercus arizonica</w:t>
            </w:r>
          </w:p>
        </w:tc>
        <w:tc>
          <w:tcPr>
            <w:tcW w:w="2124" w:type="dxa"/>
            <w:shd w:val="clear" w:color="auto" w:fill="auto"/>
          </w:tcPr>
          <w:p w:rsidRPr="005F4F2F" w:rsidR="005F4F2F" w:rsidP="003C6E4F" w:rsidRDefault="005F4F2F" w14:paraId="004C8CCC" w14:textId="77777777">
            <w:r w:rsidRPr="005F4F2F">
              <w:t>Arizona white oak</w:t>
            </w:r>
          </w:p>
        </w:tc>
        <w:tc>
          <w:tcPr>
            <w:tcW w:w="1956" w:type="dxa"/>
            <w:shd w:val="clear" w:color="auto" w:fill="auto"/>
          </w:tcPr>
          <w:p w:rsidRPr="005F4F2F" w:rsidR="005F4F2F" w:rsidP="003C6E4F" w:rsidRDefault="005F4F2F" w14:paraId="13C224A9" w14:textId="77777777">
            <w:r w:rsidRPr="005F4F2F">
              <w:t>Middle</w:t>
            </w:r>
          </w:p>
        </w:tc>
      </w:tr>
      <w:tr w:rsidRPr="005F4F2F" w:rsidR="005F4F2F" w:rsidTr="005F4F2F" w14:paraId="58DDE1B4" w14:textId="77777777">
        <w:tc>
          <w:tcPr>
            <w:tcW w:w="1200" w:type="dxa"/>
            <w:shd w:val="clear" w:color="auto" w:fill="auto"/>
          </w:tcPr>
          <w:p w:rsidRPr="005F4F2F" w:rsidR="005F4F2F" w:rsidP="003C6E4F" w:rsidRDefault="005F4F2F" w14:paraId="523DAD88" w14:textId="77777777">
            <w:pPr>
              <w:rPr>
                <w:bCs/>
              </w:rPr>
            </w:pPr>
            <w:r w:rsidRPr="005F4F2F">
              <w:rPr>
                <w:bCs/>
              </w:rPr>
              <w:t>MUHLE</w:t>
            </w:r>
          </w:p>
        </w:tc>
        <w:tc>
          <w:tcPr>
            <w:tcW w:w="2100" w:type="dxa"/>
            <w:shd w:val="clear" w:color="auto" w:fill="auto"/>
          </w:tcPr>
          <w:p w:rsidRPr="005F4F2F" w:rsidR="005F4F2F" w:rsidP="003C6E4F" w:rsidRDefault="005F4F2F" w14:paraId="23371B0C" w14:textId="77777777">
            <w:r w:rsidRPr="005F4F2F">
              <w:t>Muhlenbergia</w:t>
            </w:r>
          </w:p>
        </w:tc>
        <w:tc>
          <w:tcPr>
            <w:tcW w:w="2124" w:type="dxa"/>
            <w:shd w:val="clear" w:color="auto" w:fill="auto"/>
          </w:tcPr>
          <w:p w:rsidRPr="005F4F2F" w:rsidR="005F4F2F" w:rsidP="003C6E4F" w:rsidRDefault="005F4F2F" w14:paraId="141562D8" w14:textId="77777777">
            <w:r w:rsidRPr="005F4F2F">
              <w:t>Muhly</w:t>
            </w:r>
          </w:p>
        </w:tc>
        <w:tc>
          <w:tcPr>
            <w:tcW w:w="1956" w:type="dxa"/>
            <w:shd w:val="clear" w:color="auto" w:fill="auto"/>
          </w:tcPr>
          <w:p w:rsidRPr="005F4F2F" w:rsidR="005F4F2F" w:rsidP="003C6E4F" w:rsidRDefault="005F4F2F" w14:paraId="137DB6E3" w14:textId="77777777">
            <w:r w:rsidRPr="005F4F2F">
              <w:t>Lower</w:t>
            </w:r>
          </w:p>
        </w:tc>
      </w:tr>
      <w:tr w:rsidRPr="005F4F2F" w:rsidR="005F4F2F" w:rsidTr="005F4F2F" w14:paraId="0D5D096F" w14:textId="77777777">
        <w:tc>
          <w:tcPr>
            <w:tcW w:w="1200" w:type="dxa"/>
            <w:shd w:val="clear" w:color="auto" w:fill="auto"/>
          </w:tcPr>
          <w:p w:rsidRPr="005F4F2F" w:rsidR="005F4F2F" w:rsidP="003C6E4F" w:rsidRDefault="005F4F2F" w14:paraId="53289BEB" w14:textId="77777777">
            <w:pPr>
              <w:rPr>
                <w:bCs/>
              </w:rPr>
            </w:pPr>
            <w:r w:rsidRPr="005F4F2F">
              <w:rPr>
                <w:bCs/>
              </w:rPr>
              <w:t>PIAR5</w:t>
            </w:r>
          </w:p>
        </w:tc>
        <w:tc>
          <w:tcPr>
            <w:tcW w:w="2100" w:type="dxa"/>
            <w:shd w:val="clear" w:color="auto" w:fill="auto"/>
          </w:tcPr>
          <w:p w:rsidRPr="005F4F2F" w:rsidR="005F4F2F" w:rsidP="003C6E4F" w:rsidRDefault="005F4F2F" w14:paraId="57F264EE" w14:textId="77777777">
            <w:r w:rsidRPr="005F4F2F">
              <w:t>Pinus arizonica</w:t>
            </w:r>
          </w:p>
        </w:tc>
        <w:tc>
          <w:tcPr>
            <w:tcW w:w="2124" w:type="dxa"/>
            <w:shd w:val="clear" w:color="auto" w:fill="auto"/>
          </w:tcPr>
          <w:p w:rsidRPr="005F4F2F" w:rsidR="005F4F2F" w:rsidP="003C6E4F" w:rsidRDefault="005F4F2F" w14:paraId="0916E125" w14:textId="77777777">
            <w:r w:rsidRPr="005F4F2F">
              <w:t>Arizona pine</w:t>
            </w:r>
          </w:p>
        </w:tc>
        <w:tc>
          <w:tcPr>
            <w:tcW w:w="1956" w:type="dxa"/>
            <w:shd w:val="clear" w:color="auto" w:fill="auto"/>
          </w:tcPr>
          <w:p w:rsidRPr="005F4F2F" w:rsidR="005F4F2F" w:rsidP="003C6E4F" w:rsidRDefault="005F4F2F" w14:paraId="4DC80462" w14:textId="77777777">
            <w:r w:rsidRPr="005F4F2F">
              <w:t>Upper</w:t>
            </w:r>
          </w:p>
        </w:tc>
      </w:tr>
    </w:tbl>
    <w:p w:rsidR="005F4F2F" w:rsidP="005F4F2F" w:rsidRDefault="005F4F2F" w14:paraId="453F9508" w14:textId="77777777"/>
    <w:p w:rsidR="005F4F2F" w:rsidP="005F4F2F" w:rsidRDefault="005F4F2F" w14:paraId="3345261B" w14:textId="77777777">
      <w:pPr>
        <w:pStyle w:val="SClassInfoPara"/>
      </w:pPr>
      <w:r>
        <w:t>Description</w:t>
      </w:r>
    </w:p>
    <w:p w:rsidR="005F4F2F" w:rsidP="005F4F2F" w:rsidRDefault="005F4F2F" w14:paraId="7ED3973F" w14:textId="77777777">
      <w:r>
        <w:t xml:space="preserve">Woodlands are made up of developing oaks and pine with grass understory. Open </w:t>
      </w:r>
      <w:r w:rsidR="00381AA6">
        <w:t xml:space="preserve">canopy </w:t>
      </w:r>
      <w:r>
        <w:t>with herbaceous species growing in openings.</w:t>
      </w:r>
    </w:p>
    <w:p w:rsidR="005F4F2F" w:rsidP="005F4F2F" w:rsidRDefault="005F4F2F" w14:paraId="165E49FE" w14:textId="77777777"/>
    <w:p>
      <w:r>
        <w:rPr>
          <w:i/>
          <w:u w:val="single"/>
        </w:rPr>
        <w:t>Maximum Tree Size Class</w:t>
      </w:r>
      <w:br/>
      <w:r>
        <w:t>Medium 9-21" DBH</w:t>
      </w:r>
    </w:p>
    <w:p w:rsidR="005F4F2F" w:rsidP="005F4F2F" w:rsidRDefault="005F4F2F" w14:paraId="3A4963B9" w14:textId="77777777">
      <w:pPr>
        <w:pStyle w:val="InfoPara"/>
        <w:pBdr>
          <w:top w:val="single" w:color="auto" w:sz="4" w:space="1"/>
        </w:pBdr>
      </w:pPr>
      <w:r xmlns:w="http://schemas.openxmlformats.org/wordprocessingml/2006/main">
        <w:t>Class D</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F4F2F" w:rsidP="005F4F2F" w:rsidRDefault="005F4F2F" w14:paraId="54027058" w14:textId="77777777"/>
    <w:p w:rsidR="005F4F2F" w:rsidP="005F4F2F" w:rsidRDefault="005F4F2F" w14:paraId="7C9CD04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48"/>
        <w:gridCol w:w="2736"/>
        <w:gridCol w:w="1956"/>
      </w:tblGrid>
      <w:tr w:rsidRPr="005F4F2F" w:rsidR="005F4F2F" w:rsidTr="005F4F2F" w14:paraId="0B09060F" w14:textId="77777777">
        <w:tc>
          <w:tcPr>
            <w:tcW w:w="1056" w:type="dxa"/>
            <w:tcBorders>
              <w:top w:val="single" w:color="auto" w:sz="2" w:space="0"/>
              <w:bottom w:val="single" w:color="000000" w:sz="12" w:space="0"/>
            </w:tcBorders>
            <w:shd w:val="clear" w:color="auto" w:fill="auto"/>
          </w:tcPr>
          <w:p w:rsidRPr="005F4F2F" w:rsidR="005F4F2F" w:rsidP="001B47E5" w:rsidRDefault="005F4F2F" w14:paraId="26EF6513" w14:textId="77777777">
            <w:pPr>
              <w:rPr>
                <w:b/>
                <w:bCs/>
              </w:rPr>
            </w:pPr>
            <w:r w:rsidRPr="005F4F2F">
              <w:rPr>
                <w:b/>
                <w:bCs/>
              </w:rPr>
              <w:t>Symbol</w:t>
            </w:r>
          </w:p>
        </w:tc>
        <w:tc>
          <w:tcPr>
            <w:tcW w:w="2148" w:type="dxa"/>
            <w:tcBorders>
              <w:top w:val="single" w:color="auto" w:sz="2" w:space="0"/>
              <w:bottom w:val="single" w:color="000000" w:sz="12" w:space="0"/>
            </w:tcBorders>
            <w:shd w:val="clear" w:color="auto" w:fill="auto"/>
          </w:tcPr>
          <w:p w:rsidRPr="005F4F2F" w:rsidR="005F4F2F" w:rsidP="001B47E5" w:rsidRDefault="005F4F2F" w14:paraId="49055AC0" w14:textId="77777777">
            <w:pPr>
              <w:rPr>
                <w:b/>
                <w:bCs/>
              </w:rPr>
            </w:pPr>
            <w:r w:rsidRPr="005F4F2F">
              <w:rPr>
                <w:b/>
                <w:bCs/>
              </w:rPr>
              <w:t>Scientific Name</w:t>
            </w:r>
          </w:p>
        </w:tc>
        <w:tc>
          <w:tcPr>
            <w:tcW w:w="2736" w:type="dxa"/>
            <w:tcBorders>
              <w:top w:val="single" w:color="auto" w:sz="2" w:space="0"/>
              <w:bottom w:val="single" w:color="000000" w:sz="12" w:space="0"/>
            </w:tcBorders>
            <w:shd w:val="clear" w:color="auto" w:fill="auto"/>
          </w:tcPr>
          <w:p w:rsidRPr="005F4F2F" w:rsidR="005F4F2F" w:rsidP="001B47E5" w:rsidRDefault="005F4F2F" w14:paraId="6D775136" w14:textId="77777777">
            <w:pPr>
              <w:rPr>
                <w:b/>
                <w:bCs/>
              </w:rPr>
            </w:pPr>
            <w:r w:rsidRPr="005F4F2F">
              <w:rPr>
                <w:b/>
                <w:bCs/>
              </w:rPr>
              <w:t>Common Name</w:t>
            </w:r>
          </w:p>
        </w:tc>
        <w:tc>
          <w:tcPr>
            <w:tcW w:w="1956" w:type="dxa"/>
            <w:tcBorders>
              <w:top w:val="single" w:color="auto" w:sz="2" w:space="0"/>
              <w:bottom w:val="single" w:color="000000" w:sz="12" w:space="0"/>
            </w:tcBorders>
            <w:shd w:val="clear" w:color="auto" w:fill="auto"/>
          </w:tcPr>
          <w:p w:rsidRPr="005F4F2F" w:rsidR="005F4F2F" w:rsidP="001B47E5" w:rsidRDefault="005F4F2F" w14:paraId="1573802D" w14:textId="77777777">
            <w:pPr>
              <w:rPr>
                <w:b/>
                <w:bCs/>
              </w:rPr>
            </w:pPr>
            <w:r w:rsidRPr="005F4F2F">
              <w:rPr>
                <w:b/>
                <w:bCs/>
              </w:rPr>
              <w:t>Canopy Position</w:t>
            </w:r>
          </w:p>
        </w:tc>
      </w:tr>
      <w:tr w:rsidRPr="005F4F2F" w:rsidR="005F4F2F" w:rsidTr="005F4F2F" w14:paraId="60C8A3D8" w14:textId="77777777">
        <w:tc>
          <w:tcPr>
            <w:tcW w:w="1056" w:type="dxa"/>
            <w:tcBorders>
              <w:top w:val="single" w:color="000000" w:sz="12" w:space="0"/>
            </w:tcBorders>
            <w:shd w:val="clear" w:color="auto" w:fill="auto"/>
          </w:tcPr>
          <w:p w:rsidRPr="005F4F2F" w:rsidR="005F4F2F" w:rsidP="001B47E5" w:rsidRDefault="005F4F2F" w14:paraId="743A1A67" w14:textId="77777777">
            <w:pPr>
              <w:rPr>
                <w:bCs/>
              </w:rPr>
            </w:pPr>
            <w:r w:rsidRPr="005F4F2F">
              <w:rPr>
                <w:bCs/>
              </w:rPr>
              <w:t>PIAR5</w:t>
            </w:r>
          </w:p>
        </w:tc>
        <w:tc>
          <w:tcPr>
            <w:tcW w:w="2148" w:type="dxa"/>
            <w:tcBorders>
              <w:top w:val="single" w:color="000000" w:sz="12" w:space="0"/>
            </w:tcBorders>
            <w:shd w:val="clear" w:color="auto" w:fill="auto"/>
          </w:tcPr>
          <w:p w:rsidRPr="005F4F2F" w:rsidR="005F4F2F" w:rsidP="001B47E5" w:rsidRDefault="005F4F2F" w14:paraId="7413E105" w14:textId="77777777">
            <w:r w:rsidRPr="005F4F2F">
              <w:t>Pinus arizonica</w:t>
            </w:r>
          </w:p>
        </w:tc>
        <w:tc>
          <w:tcPr>
            <w:tcW w:w="2736" w:type="dxa"/>
            <w:tcBorders>
              <w:top w:val="single" w:color="000000" w:sz="12" w:space="0"/>
            </w:tcBorders>
            <w:shd w:val="clear" w:color="auto" w:fill="auto"/>
          </w:tcPr>
          <w:p w:rsidRPr="005F4F2F" w:rsidR="005F4F2F" w:rsidP="001B47E5" w:rsidRDefault="005F4F2F" w14:paraId="39AC638B" w14:textId="77777777">
            <w:r w:rsidRPr="005F4F2F">
              <w:t>Arizona pine</w:t>
            </w:r>
          </w:p>
        </w:tc>
        <w:tc>
          <w:tcPr>
            <w:tcW w:w="1956" w:type="dxa"/>
            <w:tcBorders>
              <w:top w:val="single" w:color="000000" w:sz="12" w:space="0"/>
            </w:tcBorders>
            <w:shd w:val="clear" w:color="auto" w:fill="auto"/>
          </w:tcPr>
          <w:p w:rsidRPr="005F4F2F" w:rsidR="005F4F2F" w:rsidP="001B47E5" w:rsidRDefault="005F4F2F" w14:paraId="2573A689" w14:textId="77777777">
            <w:r w:rsidRPr="005F4F2F">
              <w:t>Upper</w:t>
            </w:r>
          </w:p>
        </w:tc>
      </w:tr>
      <w:tr w:rsidRPr="005F4F2F" w:rsidR="005F4F2F" w:rsidTr="005F4F2F" w14:paraId="6970EFFC" w14:textId="77777777">
        <w:tc>
          <w:tcPr>
            <w:tcW w:w="1056" w:type="dxa"/>
            <w:shd w:val="clear" w:color="auto" w:fill="auto"/>
          </w:tcPr>
          <w:p w:rsidRPr="005F4F2F" w:rsidR="005F4F2F" w:rsidP="001B47E5" w:rsidRDefault="005F4F2F" w14:paraId="0C4279A7" w14:textId="77777777">
            <w:pPr>
              <w:rPr>
                <w:bCs/>
              </w:rPr>
            </w:pPr>
            <w:r w:rsidRPr="005F4F2F">
              <w:rPr>
                <w:bCs/>
              </w:rPr>
              <w:t>PIEN</w:t>
            </w:r>
          </w:p>
        </w:tc>
        <w:tc>
          <w:tcPr>
            <w:tcW w:w="2148" w:type="dxa"/>
            <w:shd w:val="clear" w:color="auto" w:fill="auto"/>
          </w:tcPr>
          <w:p w:rsidRPr="005F4F2F" w:rsidR="005F4F2F" w:rsidP="001B47E5" w:rsidRDefault="005F4F2F" w14:paraId="6D41A986" w14:textId="77777777">
            <w:r w:rsidRPr="005F4F2F">
              <w:t>Picea engelmannii</w:t>
            </w:r>
          </w:p>
        </w:tc>
        <w:tc>
          <w:tcPr>
            <w:tcW w:w="2736" w:type="dxa"/>
            <w:shd w:val="clear" w:color="auto" w:fill="auto"/>
          </w:tcPr>
          <w:p w:rsidRPr="005F4F2F" w:rsidR="005F4F2F" w:rsidP="001B47E5" w:rsidRDefault="005F4F2F" w14:paraId="0B1159D1" w14:textId="77777777">
            <w:r w:rsidRPr="005F4F2F">
              <w:t>Engelmann spruce</w:t>
            </w:r>
          </w:p>
        </w:tc>
        <w:tc>
          <w:tcPr>
            <w:tcW w:w="1956" w:type="dxa"/>
            <w:shd w:val="clear" w:color="auto" w:fill="auto"/>
          </w:tcPr>
          <w:p w:rsidRPr="005F4F2F" w:rsidR="005F4F2F" w:rsidP="001B47E5" w:rsidRDefault="005F4F2F" w14:paraId="33AF5C33" w14:textId="77777777">
            <w:r w:rsidRPr="005F4F2F">
              <w:t>Upper</w:t>
            </w:r>
          </w:p>
        </w:tc>
      </w:tr>
      <w:tr w:rsidRPr="005F4F2F" w:rsidR="005F4F2F" w:rsidTr="005F4F2F" w14:paraId="46DE6FE2" w14:textId="77777777">
        <w:tc>
          <w:tcPr>
            <w:tcW w:w="1056" w:type="dxa"/>
            <w:shd w:val="clear" w:color="auto" w:fill="auto"/>
          </w:tcPr>
          <w:p w:rsidRPr="005F4F2F" w:rsidR="005F4F2F" w:rsidP="001B47E5" w:rsidRDefault="005F4F2F" w14:paraId="2CB3801F" w14:textId="77777777">
            <w:pPr>
              <w:rPr>
                <w:bCs/>
              </w:rPr>
            </w:pPr>
            <w:r w:rsidRPr="005F4F2F">
              <w:rPr>
                <w:bCs/>
              </w:rPr>
              <w:t>PIST3</w:t>
            </w:r>
          </w:p>
        </w:tc>
        <w:tc>
          <w:tcPr>
            <w:tcW w:w="2148" w:type="dxa"/>
            <w:shd w:val="clear" w:color="auto" w:fill="auto"/>
          </w:tcPr>
          <w:p w:rsidRPr="005F4F2F" w:rsidR="005F4F2F" w:rsidP="001B47E5" w:rsidRDefault="005F4F2F" w14:paraId="7D46FC7A" w14:textId="77777777">
            <w:r w:rsidRPr="005F4F2F">
              <w:t>Pinus strobiformis</w:t>
            </w:r>
          </w:p>
        </w:tc>
        <w:tc>
          <w:tcPr>
            <w:tcW w:w="2736" w:type="dxa"/>
            <w:shd w:val="clear" w:color="auto" w:fill="auto"/>
          </w:tcPr>
          <w:p w:rsidRPr="005F4F2F" w:rsidR="005F4F2F" w:rsidP="001B47E5" w:rsidRDefault="005F4F2F" w14:paraId="2750BEA5" w14:textId="77777777">
            <w:r w:rsidRPr="005F4F2F">
              <w:t>Southwestern white pine</w:t>
            </w:r>
          </w:p>
        </w:tc>
        <w:tc>
          <w:tcPr>
            <w:tcW w:w="1956" w:type="dxa"/>
            <w:shd w:val="clear" w:color="auto" w:fill="auto"/>
          </w:tcPr>
          <w:p w:rsidRPr="005F4F2F" w:rsidR="005F4F2F" w:rsidP="001B47E5" w:rsidRDefault="005F4F2F" w14:paraId="5FAE9030" w14:textId="77777777">
            <w:r w:rsidRPr="005F4F2F">
              <w:t>Upper</w:t>
            </w:r>
          </w:p>
        </w:tc>
      </w:tr>
      <w:tr w:rsidRPr="005F4F2F" w:rsidR="005F4F2F" w:rsidTr="005F4F2F" w14:paraId="1B5A7902" w14:textId="77777777">
        <w:tc>
          <w:tcPr>
            <w:tcW w:w="1056" w:type="dxa"/>
            <w:shd w:val="clear" w:color="auto" w:fill="auto"/>
          </w:tcPr>
          <w:p w:rsidRPr="005F4F2F" w:rsidR="005F4F2F" w:rsidP="001B47E5" w:rsidRDefault="005F4F2F" w14:paraId="5E7700E6" w14:textId="77777777">
            <w:pPr>
              <w:rPr>
                <w:bCs/>
              </w:rPr>
            </w:pPr>
            <w:r w:rsidRPr="005F4F2F">
              <w:rPr>
                <w:bCs/>
              </w:rPr>
              <w:t>QUEM</w:t>
            </w:r>
          </w:p>
        </w:tc>
        <w:tc>
          <w:tcPr>
            <w:tcW w:w="2148" w:type="dxa"/>
            <w:shd w:val="clear" w:color="auto" w:fill="auto"/>
          </w:tcPr>
          <w:p w:rsidRPr="005F4F2F" w:rsidR="005F4F2F" w:rsidP="001B47E5" w:rsidRDefault="005F4F2F" w14:paraId="166A628E" w14:textId="77777777">
            <w:r w:rsidRPr="005F4F2F">
              <w:t>Quercus emoryi</w:t>
            </w:r>
          </w:p>
        </w:tc>
        <w:tc>
          <w:tcPr>
            <w:tcW w:w="2736" w:type="dxa"/>
            <w:shd w:val="clear" w:color="auto" w:fill="auto"/>
          </w:tcPr>
          <w:p w:rsidRPr="005F4F2F" w:rsidR="005F4F2F" w:rsidP="001B47E5" w:rsidRDefault="005F4F2F" w14:paraId="0A53A3C0" w14:textId="77777777">
            <w:r w:rsidRPr="005F4F2F">
              <w:t>Emory oak</w:t>
            </w:r>
          </w:p>
        </w:tc>
        <w:tc>
          <w:tcPr>
            <w:tcW w:w="1956" w:type="dxa"/>
            <w:shd w:val="clear" w:color="auto" w:fill="auto"/>
          </w:tcPr>
          <w:p w:rsidRPr="005F4F2F" w:rsidR="005F4F2F" w:rsidP="001B47E5" w:rsidRDefault="005F4F2F" w14:paraId="45BDBF23" w14:textId="77777777">
            <w:r w:rsidRPr="005F4F2F">
              <w:t>Lower</w:t>
            </w:r>
          </w:p>
        </w:tc>
      </w:tr>
    </w:tbl>
    <w:p w:rsidR="005F4F2F" w:rsidP="005F4F2F" w:rsidRDefault="005F4F2F" w14:paraId="78E10CA7" w14:textId="77777777"/>
    <w:p w:rsidR="005F4F2F" w:rsidP="005F4F2F" w:rsidRDefault="005F4F2F" w14:paraId="6CAF5515" w14:textId="77777777">
      <w:pPr>
        <w:pStyle w:val="SClassInfoPara"/>
      </w:pPr>
      <w:r>
        <w:t>Description</w:t>
      </w:r>
    </w:p>
    <w:p w:rsidR="005F4F2F" w:rsidP="005F4F2F" w:rsidRDefault="005F4F2F" w14:paraId="1D5FEE8F" w14:textId="7119FCF6">
      <w:r>
        <w:t>Open woodland derived from succession on slopes and ridgetops and from thinning on relatively productive soils. Frequent fire removes senescent grasses and dead woody material maintaining stand conditions. Woodland canopy closure average</w:t>
      </w:r>
      <w:r w:rsidR="00381AA6">
        <w:t xml:space="preserve">s </w:t>
      </w:r>
      <w:r>
        <w:t xml:space="preserve">25%; </w:t>
      </w:r>
      <w:r w:rsidRPr="00C814BD">
        <w:rPr>
          <w:i/>
        </w:rPr>
        <w:t>Pinus arizonica</w:t>
      </w:r>
      <w:r>
        <w:t xml:space="preserve">, </w:t>
      </w:r>
      <w:r w:rsidRPr="00C814BD">
        <w:rPr>
          <w:i/>
        </w:rPr>
        <w:t>P. engelmannii</w:t>
      </w:r>
      <w:r w:rsidR="00CC2F3E">
        <w:t>,</w:t>
      </w:r>
      <w:r>
        <w:t xml:space="preserve"> and </w:t>
      </w:r>
      <w:r w:rsidRPr="00C814BD">
        <w:rPr>
          <w:i/>
        </w:rPr>
        <w:t>P. strobiformis</w:t>
      </w:r>
      <w:r>
        <w:t xml:space="preserve"> form the dominant canopy layer.</w:t>
      </w:r>
    </w:p>
    <w:p w:rsidR="005F4F2F" w:rsidP="005F4F2F" w:rsidRDefault="005F4F2F" w14:paraId="044F9508"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70</w:t>
            </w:r>
          </w:p>
        </w:tc>
      </w:tr>
      <w:tr>
        <w:tc>
          <w:p>
            <w:pPr>
              <w:jc w:val="center"/>
            </w:pPr>
            <w:r>
              <w:rPr>
                <w:sz w:val="20"/>
              </w:rPr>
              <w:t>Mid1:CLS</w:t>
            </w:r>
          </w:p>
        </w:tc>
        <w:tc>
          <w:p>
            <w:pPr>
              <w:jc w:val="center"/>
            </w:pPr>
            <w:r>
              <w:rPr>
                <w:sz w:val="20"/>
              </w:rPr>
              <w:t>21</w:t>
            </w:r>
          </w:p>
        </w:tc>
        <w:tc>
          <w:p>
            <w:pPr>
              <w:jc w:val="center"/>
            </w:pPr>
            <w:r>
              <w:rPr>
                <w:sz w:val="20"/>
              </w:rPr>
              <w:t>Late1:OPN</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0.125</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F4F2F" w:rsidP="005F4F2F" w:rsidRDefault="005F4F2F" w14:paraId="4DA3ADF4" w14:textId="77777777">
      <w:r>
        <w:t>Alexander, R.R. and F. Ronco, Jr. 1987. Classification of the forest vegetation on the National Forests of Arizona and New Mexico. Res. Note RM-469. Fort Collins, CO: USDA Forest Service, Rocky Mountain Forest and Range Experiment Station. 10 pp.</w:t>
      </w:r>
    </w:p>
    <w:p w:rsidR="005F4F2F" w:rsidP="005F4F2F" w:rsidRDefault="005F4F2F" w14:paraId="1B555251" w14:textId="77777777"/>
    <w:p w:rsidR="005F4F2F" w:rsidP="005F4F2F" w:rsidRDefault="005F4F2F" w14:paraId="3343BDC0" w14:textId="77777777">
      <w:r>
        <w:t xml:space="preserve">Anderson, H.E. 1982. Aids to </w:t>
      </w:r>
      <w:r w:rsidR="00AE61A8">
        <w:t xml:space="preserve">Determining Fuel Models </w:t>
      </w:r>
      <w:r w:rsidR="00381AA6">
        <w:t>for</w:t>
      </w:r>
      <w:r w:rsidR="00AE61A8">
        <w:t xml:space="preserve"> Estimating Fire Behavior</w:t>
      </w:r>
      <w:r>
        <w:t>. Gen. Tech. Rep. INT-122. Ogden, UT: USDA Forest Service, Intermountain Forest and Range Experiment Station. 22 pp.</w:t>
      </w:r>
    </w:p>
    <w:p w:rsidR="005F4F2F" w:rsidP="005F4F2F" w:rsidRDefault="005F4F2F" w14:paraId="48D33DCD" w14:textId="77777777"/>
    <w:p w:rsidR="005F4F2F" w:rsidP="005F4F2F" w:rsidRDefault="005F4F2F" w14:paraId="6AF6AD26" w14:textId="77777777">
      <w:r>
        <w:t>Arno, S.F. 2000. Fire in western forest ecosystems. Pages 97-120 in: J.K. Brown and J. Kapler-Smith, eds. Wildland fire in ecosystems: effects of fire on flora. Gen. Tech. Rep. RMRS-GTR-42-vol. 2. Ogden, UT: USDA Forest Service, Rocky Mountain Research Station. 257 pp.</w:t>
      </w:r>
    </w:p>
    <w:p w:rsidR="005F4F2F" w:rsidP="005F4F2F" w:rsidRDefault="005F4F2F" w14:paraId="145D762E" w14:textId="77777777"/>
    <w:p w:rsidR="005F4F2F" w:rsidP="005F4F2F" w:rsidRDefault="005F4F2F" w14:paraId="608B816D" w14:textId="77777777">
      <w:r>
        <w:t>Bailey, R.G. 1995. Descriptions of the ecoregions of the United States. 2nd ed. Rev. and expanded (1st ed. 1980). Misc. Publ. No. 1391 (rev.), Washington DC: USDA Forest Service. 108 pp. with separate map at 1:7,500,000.</w:t>
      </w:r>
    </w:p>
    <w:p w:rsidR="005F4F2F" w:rsidP="005F4F2F" w:rsidRDefault="005F4F2F" w14:paraId="62F10DB5" w14:textId="77777777"/>
    <w:p w:rsidR="005F4F2F" w:rsidP="005F4F2F" w:rsidRDefault="005F4F2F" w14:paraId="54A7D429" w14:textId="77777777">
      <w:r>
        <w:t>Baker, W.L. and D.J. Shinneman. 2004. Fire and restoration of pińon-juniper woodlands in the western United States. A review. Forest Ecology and Management 189: 1-21.</w:t>
      </w:r>
    </w:p>
    <w:p w:rsidR="005F4F2F" w:rsidP="005F4F2F" w:rsidRDefault="005F4F2F" w14:paraId="458308F4" w14:textId="77777777"/>
    <w:p w:rsidR="005F4F2F" w:rsidP="005F4F2F" w:rsidRDefault="005F4F2F" w14:paraId="4EFB4D3C" w14:textId="77777777">
      <w:r>
        <w:t>Barton, A.M. 2002. Intense wildfire in southeastern Arizona:</w:t>
      </w:r>
      <w:r w:rsidR="00381AA6">
        <w:t xml:space="preserve"> </w:t>
      </w:r>
      <w:r>
        <w:t>transformation of a Madrean oak-pine forest to oak woodland. Forest Ecology and Management 165: 205-212.</w:t>
      </w:r>
    </w:p>
    <w:p w:rsidR="005F4F2F" w:rsidP="005F4F2F" w:rsidRDefault="005F4F2F" w14:paraId="19CED369" w14:textId="77777777"/>
    <w:p w:rsidR="005F4F2F" w:rsidP="005F4F2F" w:rsidRDefault="005F4F2F" w14:paraId="2E912A1A" w14:textId="77777777">
      <w:r>
        <w:t>Barton, A.M. 1999. Pines versus oaks: effects of fire on the composition of Madrean forests in Arizona. Forest Ecology and Management 120: 143-156.</w:t>
      </w:r>
    </w:p>
    <w:p w:rsidR="005F4F2F" w:rsidP="005F4F2F" w:rsidRDefault="005F4F2F" w14:paraId="120901D0" w14:textId="77777777"/>
    <w:p w:rsidR="005F4F2F" w:rsidP="005F4F2F" w:rsidRDefault="005F4F2F" w14:paraId="7E973E48" w14:textId="77777777">
      <w:r>
        <w:t>Brown, D.E</w:t>
      </w:r>
      <w:r w:rsidR="00AE61A8">
        <w:t>. (</w:t>
      </w:r>
      <w:r>
        <w:t>editor</w:t>
      </w:r>
      <w:r w:rsidR="00AE61A8">
        <w:t>)</w:t>
      </w:r>
      <w:r>
        <w:t xml:space="preserve"> 1982. Biotic communities -- southwestern United States and northwestern Mexico. Desert Plants 4(1-4): 1-342.</w:t>
      </w:r>
    </w:p>
    <w:p w:rsidR="005F4F2F" w:rsidP="005F4F2F" w:rsidRDefault="005F4F2F" w14:paraId="0B3D596E" w14:textId="77777777"/>
    <w:p w:rsidR="005F4F2F" w:rsidP="005F4F2F" w:rsidRDefault="005F4F2F" w14:paraId="4B9C7B72" w14:textId="77777777">
      <w:r>
        <w:t>Brown, J.K. and J. Kapler-Smith, eds. 2000. Wildland fire in ecosystems: effects of fire on flora. Gen. Tech. Rep. RMRS-GTR-42. vol 2. Ogden, UT: USDA Forest Service, Rocky Mountain Research Station. 257 pp.</w:t>
      </w:r>
    </w:p>
    <w:p w:rsidR="005F4F2F" w:rsidP="005F4F2F" w:rsidRDefault="005F4F2F" w14:paraId="4D389DE1" w14:textId="77777777"/>
    <w:p w:rsidR="005F4F2F" w:rsidP="005F4F2F" w:rsidRDefault="005F4F2F" w14:paraId="100D95EF" w14:textId="77777777">
      <w:r>
        <w:t>DeBano, L.F., P.F. Ffolliott, A. Ortega-Rubio, G.J. Gottfried, R.H. Hamre and C.B. Edminster, technical coordinators. 1995. Biodiversity and management of the Madrean Archipelago: The Sky Islands of the southwestern United States and northern Mexico. General Technical Report RM-264. Fort Collins, CO: USDA Forest Service Rocky Mountain Experiment Station.</w:t>
      </w:r>
    </w:p>
    <w:p w:rsidR="005F4F2F" w:rsidP="005F4F2F" w:rsidRDefault="005F4F2F" w14:paraId="743DB974" w14:textId="77777777"/>
    <w:p w:rsidR="005F4F2F" w:rsidP="005F4F2F" w:rsidRDefault="005F4F2F" w14:paraId="7F0089DA" w14:textId="77777777">
      <w:r>
        <w:t xml:space="preserve">Dick-Peddie, W.A. 1993. New Mexico vegetation past present and future. University of New Mexico Press, Albuquerque, NM. 244 </w:t>
      </w:r>
      <w:r w:rsidR="00AE61A8">
        <w:t>p</w:t>
      </w:r>
      <w:r>
        <w:t>.</w:t>
      </w:r>
    </w:p>
    <w:p w:rsidR="005F4F2F" w:rsidP="005F4F2F" w:rsidRDefault="005F4F2F" w14:paraId="52B573FE" w14:textId="77777777"/>
    <w:p w:rsidR="005F4F2F" w:rsidP="005F4F2F" w:rsidRDefault="005F4F2F" w14:paraId="162FC499" w14:textId="0D0A5172">
      <w:r>
        <w:t>F</w:t>
      </w:r>
      <w:r w:rsidR="00C814BD">
        <w:t>F</w:t>
      </w:r>
      <w:r>
        <w:t xml:space="preserve">olliott, P.F., G.J. Gottfried, D.A. Bennett, V.M. Hernandez, A. Ortega-Rubio and R.H. Hamre, technical coordinators. 1992. Ecology and </w:t>
      </w:r>
      <w:r w:rsidR="00AE61A8">
        <w:t>management</w:t>
      </w:r>
      <w:r>
        <w:t xml:space="preserve"> of </w:t>
      </w:r>
      <w:r w:rsidR="00AE61A8">
        <w:t>oak</w:t>
      </w:r>
      <w:r>
        <w:t xml:space="preserve"> and </w:t>
      </w:r>
      <w:r w:rsidR="00AE61A8">
        <w:t>associated woodlands</w:t>
      </w:r>
      <w:r>
        <w:t>: Perspectives in the Southwestern United States and Northern Mexico. General Technical Report RM-218. Fort Collins, CO: USDA Forest Service Rocky Mountain Experiment Station.</w:t>
      </w:r>
    </w:p>
    <w:p w:rsidR="005F4F2F" w:rsidP="005F4F2F" w:rsidRDefault="005F4F2F" w14:paraId="4195D595" w14:textId="77777777"/>
    <w:p w:rsidR="005F4F2F" w:rsidP="005F4F2F" w:rsidRDefault="005F4F2F" w14:paraId="2C2F9138" w14:textId="77777777">
      <w:r>
        <w:t>Ffolliott, P.F. and others, technical coordinators. 1996. Effects of fire on Madrean Province ecosystems. Proceeding from the second conference on the Madrean Archipelago/Sky Island ecosystem, 11-15 March 1996, Tucson, AZ. General Technical Report RM-GTR-289. Fort Collins, CO: USDA Forest Service, Rocky Mountain Forest and Range Experiment Station. 277 pp.</w:t>
      </w:r>
    </w:p>
    <w:p w:rsidR="005F4F2F" w:rsidP="005F4F2F" w:rsidRDefault="005F4F2F" w14:paraId="37E2CDE3" w14:textId="77777777"/>
    <w:p w:rsidR="005F4F2F" w:rsidP="005F4F2F" w:rsidRDefault="005F4F2F" w14:paraId="13014E51" w14:textId="77777777">
      <w:r>
        <w:t>Germaine, H.L. and G.R. McPherson. 1999. Effects of biotic factors on emergence and survival of Quercus emoryi at lower treeline. Écoscience 6: 92-99.</w:t>
      </w:r>
    </w:p>
    <w:p w:rsidR="005F4F2F" w:rsidP="005F4F2F" w:rsidRDefault="005F4F2F" w14:paraId="34262C87" w14:textId="77777777"/>
    <w:p w:rsidR="005F4F2F" w:rsidP="005F4F2F" w:rsidRDefault="005F4F2F" w14:paraId="37870C3D" w14:textId="77777777">
      <w:r>
        <w:t>Gruell, G.</w:t>
      </w:r>
      <w:r w:rsidR="00AE61A8">
        <w:t xml:space="preserve"> </w:t>
      </w:r>
      <w:r>
        <w:t xml:space="preserve">E. Historical and </w:t>
      </w:r>
      <w:r w:rsidR="00AE61A8">
        <w:t>Modern Roles</w:t>
      </w:r>
      <w:r>
        <w:t xml:space="preserve"> of </w:t>
      </w:r>
      <w:r w:rsidR="00AE61A8">
        <w:t>Fire</w:t>
      </w:r>
      <w:r>
        <w:t xml:space="preserve"> in </w:t>
      </w:r>
      <w:r w:rsidR="00AE61A8">
        <w:t>Pinyon-Juniper. In:</w:t>
      </w:r>
      <w:r>
        <w:t xml:space="preserve"> Proceedings</w:t>
      </w:r>
      <w:r w:rsidR="00AE61A8">
        <w:t>,</w:t>
      </w:r>
      <w:r>
        <w:t xml:space="preserve"> USDA Forest Service</w:t>
      </w:r>
      <w:r w:rsidR="00AE61A8">
        <w:t xml:space="preserve"> RMRS-P-9, pp. 24-28</w:t>
      </w:r>
      <w:r>
        <w:t>.</w:t>
      </w:r>
    </w:p>
    <w:p w:rsidR="005F4F2F" w:rsidP="005F4F2F" w:rsidRDefault="005F4F2F" w14:paraId="52ED47CA" w14:textId="77777777"/>
    <w:p w:rsidR="005F4F2F" w:rsidP="005F4F2F" w:rsidRDefault="005F4F2F" w14:paraId="73E80318" w14:textId="77777777">
      <w:r>
        <w:t>Hardy, C.C., K.M. Schmidt, J.P. Menakis and R.N. Samson. 2001. Spatial data for national fire planning and fuel management. Int. J. Wildland Fire. 10(3&amp;4): 353-372.</w:t>
      </w:r>
    </w:p>
    <w:p w:rsidR="005F4F2F" w:rsidP="005F4F2F" w:rsidRDefault="005F4F2F" w14:paraId="26CBB372" w14:textId="77777777"/>
    <w:p w:rsidR="005F4F2F" w:rsidP="005F4F2F" w:rsidRDefault="005F4F2F" w14:paraId="6FAFDC7A" w14:textId="77777777">
      <w:r>
        <w:lastRenderedPageBreak/>
        <w:t>Haworth, K. and G.R. McPherson. 1994. Effects of Quercus emoryi on herbaceous vegetation in a semi-arid savanna. Vegetatio 112: 153-159.</w:t>
      </w:r>
    </w:p>
    <w:p w:rsidR="005F4F2F" w:rsidP="005F4F2F" w:rsidRDefault="005F4F2F" w14:paraId="48AA19C6" w14:textId="77777777"/>
    <w:p w:rsidR="005F4F2F" w:rsidP="005F4F2F" w:rsidRDefault="005F4F2F" w14:paraId="40AB98AC" w14:textId="77777777">
      <w:r>
        <w:t>Iniguez, J.M., J.L. Ganey, P. Daugherty and J. Bailey. 2004. Using cluster and CART analysis to develop cover types in the sky islands of southeastern Arizona. Pages 195-200 in: Connecting mountain islands and desert seas: biodiversity and management of the Madrean Archipelago II. RMRS-P-36.</w:t>
      </w:r>
    </w:p>
    <w:p w:rsidR="005F4F2F" w:rsidP="005F4F2F" w:rsidRDefault="005F4F2F" w14:paraId="120CCCDD" w14:textId="77777777"/>
    <w:p w:rsidR="005F4F2F" w:rsidP="005F4F2F" w:rsidRDefault="00AE61A8" w14:paraId="101BED9D" w14:textId="77777777">
      <w:r>
        <w:t xml:space="preserve">Iniguez, J.M. </w:t>
      </w:r>
      <w:r w:rsidR="005F4F2F">
        <w:t>2000. Cover Type and Structural Classification in the Sky Islands of Southeastern Arizona. Thesis. Northern Arizona University, Flagstaff.</w:t>
      </w:r>
    </w:p>
    <w:p w:rsidR="005F4F2F" w:rsidP="005F4F2F" w:rsidRDefault="005F4F2F" w14:paraId="1A7763C6" w14:textId="77777777"/>
    <w:p w:rsidR="005F4F2F" w:rsidP="005F4F2F" w:rsidRDefault="005F4F2F" w14:paraId="713B5E32" w14:textId="77777777">
      <w:r>
        <w:t xml:space="preserve">Iniguez, J.M. 2006. Landscape fire history and age structure patterns in the sky islands of southeastern Arizona. Ph. D. Dissertation. University of Arizona. </w:t>
      </w:r>
    </w:p>
    <w:p w:rsidR="005F4F2F" w:rsidP="005F4F2F" w:rsidRDefault="005F4F2F" w14:paraId="0D999802" w14:textId="77777777"/>
    <w:p w:rsidR="005F4F2F" w:rsidP="005F4F2F" w:rsidRDefault="005F4F2F" w14:paraId="5869314F" w14:textId="5FE3416D">
      <w:r>
        <w:t xml:space="preserve">Kaib, M., C.H. Baisan, H.D. Grissino-Mayer and T.W. Swetnam.1996. Fire history in the gallery pine-oak forests and adjacent grasslands of the Chiricahua Mountains of Arizona. Pages 253-264 in: P.F. Ffolliott </w:t>
      </w:r>
      <w:r w:rsidR="00AE61A8">
        <w:t>et al., tech. coords.</w:t>
      </w:r>
      <w:r>
        <w:t xml:space="preserve"> Effects of fire on Madrean Province ecosystems</w:t>
      </w:r>
      <w:r w:rsidR="00AE61A8">
        <w:t>:  symposium proceedings.</w:t>
      </w:r>
      <w:r>
        <w:t xml:space="preserve"> General Technical Report RM-GTR-289. USDA Forest Service.</w:t>
      </w:r>
    </w:p>
    <w:p w:rsidR="005F4F2F" w:rsidP="005F4F2F" w:rsidRDefault="005F4F2F" w14:paraId="56958076" w14:textId="77777777"/>
    <w:p w:rsidR="005F4F2F" w:rsidP="005F4F2F" w:rsidRDefault="005F4F2F" w14:paraId="406E03C3" w14:textId="77777777">
      <w:r>
        <w:t>Kuchler, A.W. 1964. Potential Natural Vegetation of the Conterminous United States. American Geographic Society Special Publication No. 36. 116 pp.</w:t>
      </w:r>
    </w:p>
    <w:p w:rsidR="005F4F2F" w:rsidP="005F4F2F" w:rsidRDefault="005F4F2F" w14:paraId="579321F6" w14:textId="77777777"/>
    <w:p w:rsidR="005F4F2F" w:rsidP="005F4F2F" w:rsidRDefault="005F4F2F" w14:paraId="428AB734" w14:textId="77777777">
      <w:r>
        <w:t>McClaran, M.P. and G.R. McPherson. 1999. Oak savanna of the American Southwest. Pages 275-287 in R.C. Anderson, J.S. Fralish, and J. Baskin (editors), Savannas, Barrens, and Rock Outcrop Plant Communities of North America. Cambridge University Press, Cambridge, England.</w:t>
      </w:r>
    </w:p>
    <w:p w:rsidR="005F4F2F" w:rsidP="005F4F2F" w:rsidRDefault="005F4F2F" w14:paraId="5EA321C0" w14:textId="77777777"/>
    <w:p w:rsidR="005F4F2F" w:rsidP="005F4F2F" w:rsidRDefault="005F4F2F" w14:paraId="3352B71D" w14:textId="77777777">
      <w:r>
        <w:t>McNab, W.H. and P.E. Avers. 1994. Ecological subregions of the United States: section descriptions. USDA Forest Service, Ecosystem Management, Washington DC. WO-WSA-5. 250 pp. plus appendices and maps.</w:t>
      </w:r>
    </w:p>
    <w:p w:rsidR="005F4F2F" w:rsidP="005F4F2F" w:rsidRDefault="005F4F2F" w14:paraId="0747B0C0" w14:textId="77777777"/>
    <w:p w:rsidR="005F4F2F" w:rsidP="005F4F2F" w:rsidRDefault="005F4F2F" w14:paraId="645467BA" w14:textId="77777777">
      <w:r>
        <w:t>McPherson, G.R. and J.F. Weltzin. 1998. Response of understory to overstory removal in southwestern oak woodlands. Journal of Range Management 51: 674-678.</w:t>
      </w:r>
    </w:p>
    <w:p w:rsidR="005F4F2F" w:rsidP="005F4F2F" w:rsidRDefault="005F4F2F" w14:paraId="151C2A55" w14:textId="77777777"/>
    <w:p w:rsidR="005F4F2F" w:rsidP="005F4F2F" w:rsidRDefault="005F4F2F" w14:paraId="7490B799" w14:textId="77777777">
      <w:r>
        <w:t xml:space="preserve">McPherson, G.R. and J.F. Weltzin. 2000. The role and importance of disturbance and climate change in U.S./Mexico borderlands: a state-of-the-knowledge review. </w:t>
      </w:r>
      <w:r w:rsidR="00AE61A8">
        <w:t xml:space="preserve">General Technical Report RMRS-GTR-50. </w:t>
      </w:r>
      <w:r>
        <w:t>USDA Forest Service</w:t>
      </w:r>
      <w:r w:rsidR="00AE61A8">
        <w:t>,</w:t>
      </w:r>
      <w:r>
        <w:t xml:space="preserve"> Rocky Mountain Research Station.</w:t>
      </w:r>
    </w:p>
    <w:p w:rsidR="005F4F2F" w:rsidP="005F4F2F" w:rsidRDefault="005F4F2F" w14:paraId="6EE055AD" w14:textId="77777777"/>
    <w:p w:rsidR="005F4F2F" w:rsidP="005F4F2F" w:rsidRDefault="005F4F2F" w14:paraId="2F43B9AC" w14:textId="77777777">
      <w:r>
        <w:t>NatureServe. 2007. International Ecological Classification Standard: Terrestrial Ecological Classifications. NatureServe Central Databases. Arlington, VA. Data current as of 10 February 2007.</w:t>
      </w:r>
    </w:p>
    <w:p w:rsidR="005F4F2F" w:rsidP="005F4F2F" w:rsidRDefault="005F4F2F" w14:paraId="5436BDA5" w14:textId="77777777"/>
    <w:p w:rsidR="005F4F2F" w:rsidP="005F4F2F" w:rsidRDefault="005F4F2F" w14:paraId="53164BB1"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5F4F2F" w:rsidP="005F4F2F" w:rsidRDefault="005F4F2F" w14:paraId="19629C98" w14:textId="77777777"/>
    <w:p w:rsidR="005F4F2F" w:rsidP="005F4F2F" w:rsidRDefault="005F4F2F" w14:paraId="771E3E25" w14:textId="77777777">
      <w:r>
        <w:t>Oliver D.C. and B.C. Larson. 1996. Forest Stand Dynamics. John Wiley &amp; Sons, Inc. New York, NY.</w:t>
      </w:r>
    </w:p>
    <w:p w:rsidR="005F4F2F" w:rsidP="005F4F2F" w:rsidRDefault="005F4F2F" w14:paraId="5E4303DB" w14:textId="77777777"/>
    <w:p w:rsidR="005F4F2F" w:rsidP="005F4F2F" w:rsidRDefault="005F4F2F" w14:paraId="4BF7D07C" w14:textId="77777777">
      <w:r>
        <w:t>Romme,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5F4F2F" w:rsidP="005F4F2F" w:rsidRDefault="005F4F2F" w14:paraId="7D05FC69" w14:textId="77777777"/>
    <w:p w:rsidR="005F4F2F" w:rsidP="005F4F2F" w:rsidRDefault="005F4F2F" w14:paraId="69B14067"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5F4F2F" w:rsidP="005F4F2F" w:rsidRDefault="005F4F2F" w14:paraId="50009DC9" w14:textId="77777777"/>
    <w:p w:rsidR="005F4F2F" w:rsidP="005F4F2F" w:rsidRDefault="005F4F2F" w14:paraId="42B21737" w14:textId="77777777">
      <w:r>
        <w:t xml:space="preserve">Soule’, P.T. and P.A. Knapp. 1999. Western juniper expansion on adjacent disturbed and near-relict sites. Journal of Range Management 52: 525-533. </w:t>
      </w:r>
    </w:p>
    <w:p w:rsidR="005F4F2F" w:rsidP="005F4F2F" w:rsidRDefault="005F4F2F" w14:paraId="453161BC" w14:textId="77777777"/>
    <w:p w:rsidR="005F4F2F" w:rsidP="005F4F2F" w:rsidRDefault="005F4F2F" w14:paraId="127F5173" w14:textId="77777777">
      <w:r>
        <w:t>Soule’, P.T. and P.A. Knapp. 2000. Juniperus occidentalis (western juniper) establishment history on two minimally disturbed research natural areas in central Oregon. Western North American Naturalist (60)1: 26-33.</w:t>
      </w:r>
    </w:p>
    <w:p w:rsidR="005F4F2F" w:rsidP="005F4F2F" w:rsidRDefault="005F4F2F" w14:paraId="39646EB0" w14:textId="77777777"/>
    <w:p w:rsidR="005F4F2F" w:rsidP="005F4F2F" w:rsidRDefault="005F4F2F" w14:paraId="5CF71B78" w14:textId="77777777">
      <w:r>
        <w:t xml:space="preserve">Swetnam, T.W. and C.H. Baisan. </w:t>
      </w:r>
      <w:r w:rsidR="00AE61A8">
        <w:t>1994</w:t>
      </w:r>
      <w:r>
        <w:t xml:space="preserve">. Historical fire regime patterns in the </w:t>
      </w:r>
      <w:r w:rsidR="00AE61A8">
        <w:t>southwestern</w:t>
      </w:r>
      <w:r>
        <w:t xml:space="preserve"> United States</w:t>
      </w:r>
      <w:r w:rsidR="00AE61A8">
        <w:t xml:space="preserve"> since AD 1700.</w:t>
      </w:r>
      <w:r>
        <w:t xml:space="preserve"> Pages 11-32 in: C.D. Allen, ed. Fire effects in </w:t>
      </w:r>
      <w:r w:rsidR="00AE61A8">
        <w:t>southwestern forests: proceedings</w:t>
      </w:r>
      <w:r>
        <w:t xml:space="preserve"> of the </w:t>
      </w:r>
      <w:r w:rsidR="00AE61A8">
        <w:t>second</w:t>
      </w:r>
      <w:r>
        <w:t xml:space="preserve"> La Mesa </w:t>
      </w:r>
      <w:r w:rsidR="00AE61A8">
        <w:t>fire symposium. General Technical Report</w:t>
      </w:r>
      <w:r>
        <w:t xml:space="preserve"> RM-GTR-286</w:t>
      </w:r>
      <w:r w:rsidR="00AE61A8">
        <w:t>.</w:t>
      </w:r>
      <w:r>
        <w:t xml:space="preserve"> Fort Collins</w:t>
      </w:r>
      <w:r w:rsidR="00AE61A8">
        <w:t>,</w:t>
      </w:r>
      <w:r>
        <w:t xml:space="preserve"> CO: USDA Forest Service Rocky Mountain Forest and Range Experiment Station.</w:t>
      </w:r>
    </w:p>
    <w:p w:rsidR="005F4F2F" w:rsidP="005F4F2F" w:rsidRDefault="005F4F2F" w14:paraId="0EE5BA04" w14:textId="77777777"/>
    <w:p w:rsidR="005F4F2F" w:rsidP="005F4F2F" w:rsidRDefault="005F4F2F" w14:paraId="1E1DE2C1" w14:textId="77777777">
      <w:r>
        <w:t>Swetnam, T.W. and C.H. Baisan</w:t>
      </w:r>
      <w:r w:rsidR="00AE61A8">
        <w:t>.</w:t>
      </w:r>
      <w:r>
        <w:t xml:space="preserve"> 1996. Fire histories of montane forests in the Madrean Borderlands. Pages 15-36 in: P.F. Ffolliott and others, technical coordinators. Effects of fire on Madrean Province ecosystems. Proceeding from the second conference on the Madrean Archipelago/Sky Island ecosystem, 11-15 March 1996, Tucson, AZ. General Technical Report RM-GTR-289. Fort Collins, CO: USDA Forest Service, Rocky Mountain Forest and Range Experiment Station. 277 pp.</w:t>
      </w:r>
    </w:p>
    <w:p w:rsidR="005F4F2F" w:rsidP="005F4F2F" w:rsidRDefault="005F4F2F" w14:paraId="7B90BB89" w14:textId="77777777"/>
    <w:p w:rsidR="005F4F2F" w:rsidP="005F4F2F" w:rsidRDefault="005F4F2F" w14:paraId="7A776429" w14:textId="77777777">
      <w:r>
        <w:t xml:space="preserve">Tausch, R.J. and N.E. West. 1987. Differential Establishment of Pinyon and Juniper Following Fire. American Midland Naturalist 119(1): 174-184. </w:t>
      </w:r>
    </w:p>
    <w:p w:rsidR="005F4F2F" w:rsidP="005F4F2F" w:rsidRDefault="005F4F2F" w14:paraId="514A8097" w14:textId="77777777"/>
    <w:p w:rsidR="005F4F2F" w:rsidP="005F4F2F" w:rsidRDefault="005F4F2F" w14:paraId="3233F8E6" w14:textId="77777777">
      <w:r>
        <w:t>USDA Forest Service, Rocky Mountain Research Station, Fire Sciences Laboratory (2002, December). Fire Effects Information System, [Online]. Available: http://www.fs.fed.us/database/feis/ [Accessed: 11/15/04].</w:t>
      </w:r>
    </w:p>
    <w:p w:rsidR="005F4F2F" w:rsidP="005F4F2F" w:rsidRDefault="005F4F2F" w14:paraId="0EE05371" w14:textId="77777777"/>
    <w:p w:rsidR="005F4F2F" w:rsidP="005F4F2F" w:rsidRDefault="005F4F2F" w14:paraId="4EEDDF41" w14:textId="77777777">
      <w:r>
        <w:t>Webster, G.L. and C.J. Bahre (editors) 2001. Changing Plant Life of La Frontera: Observations on Vegetation in the United States/Mexico Borderlands. University of New Mexico Press, Albuquerque. 260 pp.</w:t>
      </w:r>
    </w:p>
    <w:p w:rsidR="005F4F2F" w:rsidP="005F4F2F" w:rsidRDefault="005F4F2F" w14:paraId="169AAC37" w14:textId="77777777"/>
    <w:p w:rsidR="005F4F2F" w:rsidP="005F4F2F" w:rsidRDefault="005F4F2F" w14:paraId="46CD672A" w14:textId="77777777">
      <w:bookmarkStart w:name="_GoBack" w:id="0"/>
      <w:bookmarkEnd w:id="0"/>
      <w:r>
        <w:lastRenderedPageBreak/>
        <w:t>Weltzin, J.F. and G.R. McPherson. 1999. Facilitation of conspecific seedling recruitment and shifts in temperate savanna ecotones. Ecological Monographs 69: 513-534.</w:t>
      </w:r>
    </w:p>
    <w:p w:rsidR="005F4F2F" w:rsidP="005F4F2F" w:rsidRDefault="005F4F2F" w14:paraId="50FB7E0A" w14:textId="77777777"/>
    <w:p w:rsidR="005F4F2F" w:rsidP="005F4F2F" w:rsidRDefault="005F4F2F" w14:paraId="5B1F1FEC" w14:textId="77777777">
      <w:r>
        <w:t>Weltzin, J.F. and G.R. McPherson. 2000. Implications of precipitation redistribution for shifts in temperate savanna ecotones. Ecology 81: 1902-1913</w:t>
      </w:r>
    </w:p>
    <w:p w:rsidR="005F4F2F" w:rsidP="005F4F2F" w:rsidRDefault="005F4F2F" w14:paraId="541875DA" w14:textId="77777777"/>
    <w:p w:rsidR="005F4F2F" w:rsidP="005F4F2F" w:rsidRDefault="005F4F2F" w14:paraId="496E1339" w14:textId="77777777">
      <w:r>
        <w:t>Wright, H.A., L.F. Neuenschwander and C.M. Britton. 1979. The role and use of fire in sagebrush-grass and pinyon-juniper plant communities. Gen. Tech. Rep. INT-GTR-58. Ogden, UT: USDA Forest Service, Intermountain Research Station. 48 pp.</w:t>
      </w:r>
    </w:p>
    <w:p w:rsidRPr="00A43E41" w:rsidR="004D5F12" w:rsidP="005F4F2F" w:rsidRDefault="004D5F12" w14:paraId="1EE4422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016DE" w14:textId="77777777" w:rsidR="00C45EBB" w:rsidRDefault="00C45EBB">
      <w:r>
        <w:separator/>
      </w:r>
    </w:p>
  </w:endnote>
  <w:endnote w:type="continuationSeparator" w:id="0">
    <w:p w14:paraId="643062FB" w14:textId="77777777" w:rsidR="00C45EBB" w:rsidRDefault="00C45EBB">
      <w:r>
        <w:continuationSeparator/>
      </w:r>
    </w:p>
  </w:endnote>
  <w:endnote w:type="continuationNotice" w:id="1">
    <w:p w14:paraId="7EF2F057" w14:textId="77777777" w:rsidR="00C45EBB" w:rsidRDefault="00C45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2D828" w14:textId="77777777" w:rsidR="005F4F2F" w:rsidRDefault="005F4F2F" w:rsidP="005F4F2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2FB44" w14:textId="77777777" w:rsidR="00C45EBB" w:rsidRDefault="00C45EBB">
      <w:r>
        <w:separator/>
      </w:r>
    </w:p>
  </w:footnote>
  <w:footnote w:type="continuationSeparator" w:id="0">
    <w:p w14:paraId="7A14064A" w14:textId="77777777" w:rsidR="00C45EBB" w:rsidRDefault="00C45EBB">
      <w:r>
        <w:continuationSeparator/>
      </w:r>
    </w:p>
  </w:footnote>
  <w:footnote w:type="continuationNotice" w:id="1">
    <w:p w14:paraId="210DFE00" w14:textId="77777777" w:rsidR="00C45EBB" w:rsidRDefault="00C45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745B" w14:textId="77777777" w:rsidR="00A43E41" w:rsidRDefault="00A43E41" w:rsidP="005F4F2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2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9DB"/>
    <w:rsid w:val="00072B7B"/>
    <w:rsid w:val="00072EFC"/>
    <w:rsid w:val="000742B0"/>
    <w:rsid w:val="000769BE"/>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742"/>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4F0F"/>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30C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E7F96"/>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1AA6"/>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0F9"/>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36683"/>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4F2F"/>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15D"/>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1A8"/>
    <w:rsid w:val="00AE67E5"/>
    <w:rsid w:val="00AF2BCE"/>
    <w:rsid w:val="00AF4B89"/>
    <w:rsid w:val="00B02771"/>
    <w:rsid w:val="00B028B6"/>
    <w:rsid w:val="00B04DB9"/>
    <w:rsid w:val="00B118AD"/>
    <w:rsid w:val="00B1195A"/>
    <w:rsid w:val="00B15224"/>
    <w:rsid w:val="00B17612"/>
    <w:rsid w:val="00B17978"/>
    <w:rsid w:val="00B21812"/>
    <w:rsid w:val="00B22288"/>
    <w:rsid w:val="00B26135"/>
    <w:rsid w:val="00B269AB"/>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1386"/>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3C39"/>
    <w:rsid w:val="00C24F76"/>
    <w:rsid w:val="00C26399"/>
    <w:rsid w:val="00C30E54"/>
    <w:rsid w:val="00C3181B"/>
    <w:rsid w:val="00C3230C"/>
    <w:rsid w:val="00C3298F"/>
    <w:rsid w:val="00C34BB1"/>
    <w:rsid w:val="00C35DDE"/>
    <w:rsid w:val="00C36452"/>
    <w:rsid w:val="00C37696"/>
    <w:rsid w:val="00C37916"/>
    <w:rsid w:val="00C42239"/>
    <w:rsid w:val="00C43CF6"/>
    <w:rsid w:val="00C45EBB"/>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4BD"/>
    <w:rsid w:val="00C82B04"/>
    <w:rsid w:val="00C868D3"/>
    <w:rsid w:val="00C86C50"/>
    <w:rsid w:val="00C87922"/>
    <w:rsid w:val="00C908F2"/>
    <w:rsid w:val="00C90E95"/>
    <w:rsid w:val="00C92EFC"/>
    <w:rsid w:val="00C95F45"/>
    <w:rsid w:val="00CA1B63"/>
    <w:rsid w:val="00CA2C4F"/>
    <w:rsid w:val="00CA2D4E"/>
    <w:rsid w:val="00CA542C"/>
    <w:rsid w:val="00CB0E67"/>
    <w:rsid w:val="00CB1D28"/>
    <w:rsid w:val="00CB52B7"/>
    <w:rsid w:val="00CB5DAC"/>
    <w:rsid w:val="00CB6E9B"/>
    <w:rsid w:val="00CC2F3E"/>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651A9"/>
  <w15:docId w15:val="{DDE908D7-9EAA-46B5-91BF-AC366D4A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A542C"/>
    <w:rPr>
      <w:rFonts w:ascii="Tahoma" w:hAnsi="Tahoma" w:cs="Tahoma"/>
      <w:sz w:val="16"/>
      <w:szCs w:val="16"/>
    </w:rPr>
  </w:style>
  <w:style w:type="character" w:customStyle="1" w:styleId="BalloonTextChar">
    <w:name w:val="Balloon Text Char"/>
    <w:basedOn w:val="DefaultParagraphFont"/>
    <w:link w:val="BalloonText"/>
    <w:uiPriority w:val="99"/>
    <w:semiHidden/>
    <w:rsid w:val="00CA542C"/>
    <w:rPr>
      <w:rFonts w:ascii="Tahoma" w:hAnsi="Tahoma" w:cs="Tahoma"/>
      <w:sz w:val="16"/>
      <w:szCs w:val="16"/>
    </w:rPr>
  </w:style>
  <w:style w:type="paragraph" w:styleId="ListParagraph">
    <w:name w:val="List Paragraph"/>
    <w:basedOn w:val="Normal"/>
    <w:uiPriority w:val="34"/>
    <w:qFormat/>
    <w:rsid w:val="001E4F0F"/>
    <w:pPr>
      <w:ind w:left="720"/>
    </w:pPr>
    <w:rPr>
      <w:rFonts w:ascii="Calibri" w:eastAsiaTheme="minorHAnsi" w:hAnsi="Calibri"/>
      <w:sz w:val="22"/>
      <w:szCs w:val="22"/>
    </w:rPr>
  </w:style>
  <w:style w:type="character" w:styleId="Hyperlink">
    <w:name w:val="Hyperlink"/>
    <w:basedOn w:val="DefaultParagraphFont"/>
    <w:rsid w:val="001E4F0F"/>
    <w:rPr>
      <w:color w:val="0000FF" w:themeColor="hyperlink"/>
      <w:u w:val="single"/>
    </w:rPr>
  </w:style>
  <w:style w:type="character" w:styleId="CommentReference">
    <w:name w:val="annotation reference"/>
    <w:basedOn w:val="DefaultParagraphFont"/>
    <w:uiPriority w:val="99"/>
    <w:semiHidden/>
    <w:unhideWhenUsed/>
    <w:rsid w:val="00CC2F3E"/>
    <w:rPr>
      <w:sz w:val="16"/>
      <w:szCs w:val="16"/>
    </w:rPr>
  </w:style>
  <w:style w:type="paragraph" w:styleId="CommentText">
    <w:name w:val="annotation text"/>
    <w:basedOn w:val="Normal"/>
    <w:link w:val="CommentTextChar"/>
    <w:uiPriority w:val="99"/>
    <w:semiHidden/>
    <w:unhideWhenUsed/>
    <w:rsid w:val="00CC2F3E"/>
    <w:rPr>
      <w:sz w:val="20"/>
      <w:szCs w:val="20"/>
    </w:rPr>
  </w:style>
  <w:style w:type="character" w:customStyle="1" w:styleId="CommentTextChar">
    <w:name w:val="Comment Text Char"/>
    <w:basedOn w:val="DefaultParagraphFont"/>
    <w:link w:val="CommentText"/>
    <w:uiPriority w:val="99"/>
    <w:semiHidden/>
    <w:rsid w:val="00CC2F3E"/>
  </w:style>
  <w:style w:type="paragraph" w:styleId="CommentSubject">
    <w:name w:val="annotation subject"/>
    <w:basedOn w:val="CommentText"/>
    <w:next w:val="CommentText"/>
    <w:link w:val="CommentSubjectChar"/>
    <w:uiPriority w:val="99"/>
    <w:semiHidden/>
    <w:unhideWhenUsed/>
    <w:rsid w:val="00CC2F3E"/>
    <w:rPr>
      <w:b/>
      <w:bCs/>
    </w:rPr>
  </w:style>
  <w:style w:type="character" w:customStyle="1" w:styleId="CommentSubjectChar">
    <w:name w:val="Comment Subject Char"/>
    <w:basedOn w:val="CommentTextChar"/>
    <w:link w:val="CommentSubject"/>
    <w:uiPriority w:val="99"/>
    <w:semiHidden/>
    <w:rsid w:val="00CC2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40910">
      <w:bodyDiv w:val="1"/>
      <w:marLeft w:val="0"/>
      <w:marRight w:val="0"/>
      <w:marTop w:val="0"/>
      <w:marBottom w:val="0"/>
      <w:divBdr>
        <w:top w:val="none" w:sz="0" w:space="0" w:color="auto"/>
        <w:left w:val="none" w:sz="0" w:space="0" w:color="auto"/>
        <w:bottom w:val="none" w:sz="0" w:space="0" w:color="auto"/>
        <w:right w:val="none" w:sz="0" w:space="0" w:color="auto"/>
      </w:divBdr>
    </w:div>
    <w:div w:id="15407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2014-08-21T14:33:00Z</cp:lastPrinted>
  <dcterms:created xsi:type="dcterms:W3CDTF">2017-12-15T01:47:00Z</dcterms:created>
  <dcterms:modified xsi:type="dcterms:W3CDTF">2017-12-15T01:47:00Z</dcterms:modified>
</cp:coreProperties>
</file>