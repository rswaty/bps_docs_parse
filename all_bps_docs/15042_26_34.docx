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C2" w:rsidP="001243C2" w:rsidRDefault="001243C2" w14:paraId="6ED87147" w14:textId="77777777">
      <w:pPr>
        <w:pStyle w:val="BpSTitle"/>
      </w:pPr>
      <w:r>
        <w:t>15042</w:t>
      </w:r>
    </w:p>
    <w:p w:rsidR="001243C2" w:rsidP="001243C2" w:rsidRDefault="001243C2" w14:paraId="007EAA2E" w14:textId="77777777">
      <w:pPr>
        <w:pStyle w:val="BpSTitle"/>
      </w:pPr>
      <w:r>
        <w:t>Chihuahuan-Sonoran Desert Bottomland and Swale Grassland - Alkali Sacaton</w:t>
      </w:r>
    </w:p>
    <w:p w:rsidR="001243C2" w:rsidP="001243C2" w:rsidRDefault="001243C2" w14:paraId="16536415" w14:textId="79BE65C9">
      <w:r>
        <w:t xmlns:w="http://schemas.openxmlformats.org/wordprocessingml/2006/main">BpS Model/Description Version: Aug. 2020</w:t>
      </w:r>
      <w:r>
        <w:tab/>
      </w:r>
      <w:r>
        <w:tab/>
      </w:r>
      <w:r>
        <w:tab/>
      </w:r>
      <w:r>
        <w:tab/>
      </w:r>
      <w:r>
        <w:tab/>
      </w:r>
      <w:r>
        <w:tab/>
      </w:r>
      <w:r>
        <w:tab/>
      </w:r>
    </w:p>
    <w:p w:rsidR="00EE59B4" w:rsidP="001243C2" w:rsidRDefault="00EE59B4" w14:paraId="1853C450" w14:textId="58A79EEA">
      <w:r>
        <w:tab/>
      </w:r>
      <w:r>
        <w:tab/>
      </w:r>
      <w:r>
        <w:tab/>
      </w:r>
      <w:r>
        <w:tab/>
      </w:r>
      <w:r>
        <w:tab/>
      </w:r>
      <w:r>
        <w:tab/>
      </w:r>
      <w:r>
        <w:tab/>
      </w:r>
      <w:r>
        <w:tab/>
      </w:r>
      <w:r>
        <w:tab/>
      </w:r>
      <w:r>
        <w:tab/>
        <w:t>Update: 3/18</w:t>
      </w:r>
    </w:p>
    <w:p w:rsidR="001243C2" w:rsidP="001243C2" w:rsidRDefault="001243C2" w14:paraId="1833240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592"/>
        <w:gridCol w:w="1392"/>
        <w:gridCol w:w="852"/>
      </w:tblGrid>
      <w:tr w:rsidRPr="001243C2" w:rsidR="001243C2" w:rsidTr="001243C2" w14:paraId="55754368" w14:textId="77777777">
        <w:tc>
          <w:tcPr>
            <w:tcW w:w="2004" w:type="dxa"/>
            <w:tcBorders>
              <w:top w:val="single" w:color="auto" w:sz="2" w:space="0"/>
              <w:left w:val="single" w:color="auto" w:sz="12" w:space="0"/>
              <w:bottom w:val="single" w:color="000000" w:sz="12" w:space="0"/>
            </w:tcBorders>
            <w:shd w:val="clear" w:color="auto" w:fill="auto"/>
          </w:tcPr>
          <w:p w:rsidRPr="001243C2" w:rsidR="001243C2" w:rsidP="003775AA" w:rsidRDefault="001243C2" w14:paraId="7CFA71A1" w14:textId="77777777">
            <w:pPr>
              <w:rPr>
                <w:b/>
                <w:bCs/>
              </w:rPr>
            </w:pPr>
            <w:r w:rsidRPr="001243C2">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1243C2" w:rsidR="001243C2" w:rsidP="003775AA" w:rsidRDefault="001243C2" w14:paraId="2EE6157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243C2" w:rsidR="001243C2" w:rsidP="003775AA" w:rsidRDefault="001243C2" w14:paraId="4BD1CAD9" w14:textId="77777777">
            <w:pPr>
              <w:rPr>
                <w:b/>
                <w:bCs/>
              </w:rPr>
            </w:pPr>
            <w:r w:rsidRPr="001243C2">
              <w:rPr>
                <w:b/>
                <w:bCs/>
              </w:rPr>
              <w:t>Reviewers</w:t>
            </w:r>
          </w:p>
        </w:tc>
        <w:tc>
          <w:tcPr>
            <w:tcW w:w="852" w:type="dxa"/>
            <w:tcBorders>
              <w:top w:val="single" w:color="auto" w:sz="2" w:space="0"/>
              <w:bottom w:val="single" w:color="000000" w:sz="12" w:space="0"/>
            </w:tcBorders>
            <w:shd w:val="clear" w:color="auto" w:fill="auto"/>
          </w:tcPr>
          <w:p w:rsidRPr="001243C2" w:rsidR="001243C2" w:rsidP="003775AA" w:rsidRDefault="001243C2" w14:paraId="4A5FBA27" w14:textId="77777777">
            <w:pPr>
              <w:rPr>
                <w:b/>
                <w:bCs/>
              </w:rPr>
            </w:pPr>
          </w:p>
        </w:tc>
      </w:tr>
      <w:tr w:rsidRPr="001243C2" w:rsidR="001243C2" w:rsidTr="001243C2" w14:paraId="11074B9C" w14:textId="77777777">
        <w:tc>
          <w:tcPr>
            <w:tcW w:w="2004" w:type="dxa"/>
            <w:tcBorders>
              <w:top w:val="single" w:color="000000" w:sz="12" w:space="0"/>
              <w:left w:val="single" w:color="auto" w:sz="12" w:space="0"/>
            </w:tcBorders>
            <w:shd w:val="clear" w:color="auto" w:fill="auto"/>
          </w:tcPr>
          <w:p w:rsidRPr="001243C2" w:rsidR="001243C2" w:rsidP="003775AA" w:rsidRDefault="001243C2" w14:paraId="0EA7D370" w14:textId="77777777">
            <w:pPr>
              <w:rPr>
                <w:bCs/>
              </w:rPr>
            </w:pPr>
            <w:r w:rsidRPr="001243C2">
              <w:rPr>
                <w:bCs/>
              </w:rPr>
              <w:t>Bonnie Warnock</w:t>
            </w:r>
          </w:p>
        </w:tc>
        <w:tc>
          <w:tcPr>
            <w:tcW w:w="2592" w:type="dxa"/>
            <w:tcBorders>
              <w:top w:val="single" w:color="000000" w:sz="12" w:space="0"/>
              <w:right w:val="single" w:color="000000" w:sz="12" w:space="0"/>
            </w:tcBorders>
            <w:shd w:val="clear" w:color="auto" w:fill="auto"/>
          </w:tcPr>
          <w:p w:rsidRPr="001243C2" w:rsidR="001243C2" w:rsidP="003775AA" w:rsidRDefault="001243C2" w14:paraId="57671D51" w14:textId="77777777">
            <w:r w:rsidRPr="001243C2">
              <w:t>bwarnock@sulross.edu</w:t>
            </w:r>
          </w:p>
        </w:tc>
        <w:tc>
          <w:tcPr>
            <w:tcW w:w="1392" w:type="dxa"/>
            <w:tcBorders>
              <w:top w:val="single" w:color="000000" w:sz="12" w:space="0"/>
              <w:left w:val="single" w:color="000000" w:sz="12" w:space="0"/>
            </w:tcBorders>
            <w:shd w:val="clear" w:color="auto" w:fill="auto"/>
          </w:tcPr>
          <w:p w:rsidRPr="001243C2" w:rsidR="001243C2" w:rsidP="003775AA" w:rsidRDefault="001243C2" w14:paraId="29DC9E05" w14:textId="77777777">
            <w:r w:rsidRPr="001243C2">
              <w:t>None</w:t>
            </w:r>
          </w:p>
        </w:tc>
        <w:tc>
          <w:tcPr>
            <w:tcW w:w="852" w:type="dxa"/>
            <w:tcBorders>
              <w:top w:val="single" w:color="000000" w:sz="12" w:space="0"/>
            </w:tcBorders>
            <w:shd w:val="clear" w:color="auto" w:fill="auto"/>
          </w:tcPr>
          <w:p w:rsidRPr="001243C2" w:rsidR="001243C2" w:rsidP="003775AA" w:rsidRDefault="001243C2" w14:paraId="0FA6E762" w14:textId="77777777">
            <w:r w:rsidRPr="001243C2">
              <w:t>None</w:t>
            </w:r>
          </w:p>
        </w:tc>
      </w:tr>
      <w:tr w:rsidRPr="001243C2" w:rsidR="001243C2" w:rsidTr="001243C2" w14:paraId="4EDF4D9B" w14:textId="77777777">
        <w:tc>
          <w:tcPr>
            <w:tcW w:w="2004" w:type="dxa"/>
            <w:tcBorders>
              <w:left w:val="single" w:color="auto" w:sz="12" w:space="0"/>
            </w:tcBorders>
            <w:shd w:val="clear" w:color="auto" w:fill="auto"/>
          </w:tcPr>
          <w:p w:rsidRPr="001243C2" w:rsidR="001243C2" w:rsidP="003775AA" w:rsidRDefault="001243C2" w14:paraId="5FEC4B34" w14:textId="77777777">
            <w:pPr>
              <w:rPr>
                <w:bCs/>
              </w:rPr>
            </w:pPr>
            <w:r w:rsidRPr="001243C2">
              <w:rPr>
                <w:bCs/>
              </w:rPr>
              <w:t xml:space="preserve">John </w:t>
            </w:r>
            <w:proofErr w:type="spellStart"/>
            <w:r w:rsidRPr="001243C2">
              <w:rPr>
                <w:bCs/>
              </w:rPr>
              <w:t>Karges</w:t>
            </w:r>
            <w:proofErr w:type="spellEnd"/>
          </w:p>
        </w:tc>
        <w:tc>
          <w:tcPr>
            <w:tcW w:w="2592" w:type="dxa"/>
            <w:tcBorders>
              <w:right w:val="single" w:color="000000" w:sz="12" w:space="0"/>
            </w:tcBorders>
            <w:shd w:val="clear" w:color="auto" w:fill="auto"/>
          </w:tcPr>
          <w:p w:rsidRPr="001243C2" w:rsidR="001243C2" w:rsidP="003775AA" w:rsidRDefault="001243C2" w14:paraId="070DF830" w14:textId="77777777">
            <w:r w:rsidRPr="001243C2">
              <w:t>jkarges@tnc.org</w:t>
            </w:r>
          </w:p>
        </w:tc>
        <w:tc>
          <w:tcPr>
            <w:tcW w:w="1392" w:type="dxa"/>
            <w:tcBorders>
              <w:left w:val="single" w:color="000000" w:sz="12" w:space="0"/>
            </w:tcBorders>
            <w:shd w:val="clear" w:color="auto" w:fill="auto"/>
          </w:tcPr>
          <w:p w:rsidRPr="001243C2" w:rsidR="001243C2" w:rsidP="003775AA" w:rsidRDefault="001243C2" w14:paraId="3DF70B4D" w14:textId="77777777">
            <w:r w:rsidRPr="001243C2">
              <w:t>None</w:t>
            </w:r>
          </w:p>
        </w:tc>
        <w:tc>
          <w:tcPr>
            <w:tcW w:w="852" w:type="dxa"/>
            <w:shd w:val="clear" w:color="auto" w:fill="auto"/>
          </w:tcPr>
          <w:p w:rsidRPr="001243C2" w:rsidR="001243C2" w:rsidP="003775AA" w:rsidRDefault="001243C2" w14:paraId="497955D9" w14:textId="77777777">
            <w:r w:rsidRPr="001243C2">
              <w:t>None</w:t>
            </w:r>
          </w:p>
        </w:tc>
      </w:tr>
      <w:tr w:rsidRPr="001243C2" w:rsidR="001243C2" w:rsidTr="001243C2" w14:paraId="6200D3D6" w14:textId="77777777">
        <w:tc>
          <w:tcPr>
            <w:tcW w:w="2004" w:type="dxa"/>
            <w:tcBorders>
              <w:left w:val="single" w:color="auto" w:sz="12" w:space="0"/>
              <w:bottom w:val="single" w:color="auto" w:sz="2" w:space="0"/>
            </w:tcBorders>
            <w:shd w:val="clear" w:color="auto" w:fill="auto"/>
          </w:tcPr>
          <w:p w:rsidRPr="001243C2" w:rsidR="001243C2" w:rsidP="003775AA" w:rsidRDefault="001243C2" w14:paraId="67B12319" w14:textId="77777777">
            <w:pPr>
              <w:rPr>
                <w:bCs/>
              </w:rPr>
            </w:pPr>
            <w:r w:rsidRPr="001243C2">
              <w:rPr>
                <w:bCs/>
              </w:rPr>
              <w:t>Lee Elliott</w:t>
            </w:r>
          </w:p>
        </w:tc>
        <w:tc>
          <w:tcPr>
            <w:tcW w:w="2592" w:type="dxa"/>
            <w:tcBorders>
              <w:right w:val="single" w:color="000000" w:sz="12" w:space="0"/>
            </w:tcBorders>
            <w:shd w:val="clear" w:color="auto" w:fill="auto"/>
          </w:tcPr>
          <w:p w:rsidRPr="001243C2" w:rsidR="001243C2" w:rsidP="003775AA" w:rsidRDefault="001243C2" w14:paraId="119C7696" w14:textId="77777777">
            <w:r w:rsidRPr="001243C2">
              <w:t>lelliott@tnc.org</w:t>
            </w:r>
          </w:p>
        </w:tc>
        <w:tc>
          <w:tcPr>
            <w:tcW w:w="1392" w:type="dxa"/>
            <w:tcBorders>
              <w:left w:val="single" w:color="000000" w:sz="12" w:space="0"/>
              <w:bottom w:val="single" w:color="auto" w:sz="2" w:space="0"/>
            </w:tcBorders>
            <w:shd w:val="clear" w:color="auto" w:fill="auto"/>
          </w:tcPr>
          <w:p w:rsidRPr="001243C2" w:rsidR="001243C2" w:rsidP="003775AA" w:rsidRDefault="001243C2" w14:paraId="3A7E1FAD" w14:textId="77777777">
            <w:r w:rsidRPr="001243C2">
              <w:t>None</w:t>
            </w:r>
          </w:p>
        </w:tc>
        <w:tc>
          <w:tcPr>
            <w:tcW w:w="852" w:type="dxa"/>
            <w:shd w:val="clear" w:color="auto" w:fill="auto"/>
          </w:tcPr>
          <w:p w:rsidRPr="001243C2" w:rsidR="001243C2" w:rsidP="003775AA" w:rsidRDefault="001243C2" w14:paraId="1391F8C2" w14:textId="77777777">
            <w:r w:rsidRPr="001243C2">
              <w:t>None</w:t>
            </w:r>
          </w:p>
        </w:tc>
      </w:tr>
    </w:tbl>
    <w:p w:rsidR="001243C2" w:rsidP="001243C2" w:rsidRDefault="001243C2" w14:paraId="54CB9CC5" w14:textId="3E09E2DF"/>
    <w:p w:rsidRPr="0095407E" w:rsidR="0095407E" w:rsidP="0095407E" w:rsidRDefault="000C7E7B" w14:paraId="5EF6062C" w14:textId="0D1D5815">
      <w:pPr>
        <w:rPr>
          <w:b/>
          <w:bCs/>
        </w:rPr>
      </w:pPr>
      <w:r>
        <w:t xml:space="preserve">2017 Review: </w:t>
      </w:r>
      <w:r w:rsidRPr="000C7E7B">
        <w:rPr>
          <w:b/>
          <w:bCs/>
        </w:rPr>
        <w:t xml:space="preserve">Tim Christiansen, </w:t>
      </w:r>
      <w:hyperlink w:history="1" r:id="rId7">
        <w:r w:rsidRPr="000C7E7B">
          <w:rPr>
            <w:rStyle w:val="Hyperlink"/>
          </w:rPr>
          <w:t>timothy.a.christiansen2.nfg@mail.mil</w:t>
        </w:r>
      </w:hyperlink>
      <w:r w:rsidR="0095407E">
        <w:t xml:space="preserve"> and </w:t>
      </w:r>
      <w:r w:rsidRPr="0095407E" w:rsidR="0095407E">
        <w:rPr>
          <w:bCs/>
        </w:rPr>
        <w:t xml:space="preserve">Derrick </w:t>
      </w:r>
      <w:proofErr w:type="spellStart"/>
      <w:r w:rsidRPr="0095407E" w:rsidR="0095407E">
        <w:rPr>
          <w:bCs/>
        </w:rPr>
        <w:t>Holdstock</w:t>
      </w:r>
      <w:proofErr w:type="spellEnd"/>
      <w:r w:rsidR="00AE1061">
        <w:rPr>
          <w:bCs/>
        </w:rPr>
        <w:t>,</w:t>
      </w:r>
    </w:p>
    <w:p w:rsidRPr="000C7E7B" w:rsidR="000C7E7B" w:rsidP="0095407E" w:rsidRDefault="00C0241F" w14:paraId="62E8D8D6" w14:textId="1F57C058">
      <w:pPr>
        <w:rPr>
          <w:b/>
          <w:bCs/>
        </w:rPr>
      </w:pPr>
      <w:hyperlink w:history="1" r:id="rId8">
        <w:r w:rsidRPr="0095407E" w:rsidR="0095407E">
          <w:rPr>
            <w:rStyle w:val="Hyperlink"/>
          </w:rPr>
          <w:t>Derrick.Holdstock@tpwd.Texas.gov</w:t>
        </w:r>
      </w:hyperlink>
    </w:p>
    <w:p w:rsidR="001243C2" w:rsidP="001243C2" w:rsidRDefault="001243C2" w14:paraId="224A1E37" w14:textId="77777777">
      <w:pPr>
        <w:pStyle w:val="InfoPara"/>
      </w:pPr>
      <w:r>
        <w:t>Vegetation Type</w:t>
      </w:r>
    </w:p>
    <w:p w:rsidR="001243C2" w:rsidP="001243C2" w:rsidRDefault="00D94825" w14:paraId="1075E5FF" w14:textId="4A976CE8">
      <w:r w:rsidRPr="00D94825">
        <w:t>Mixed Upland and Wetland</w:t>
      </w:r>
      <w:bookmarkStart w:name="_GoBack" w:id="0"/>
      <w:bookmarkEnd w:id="0"/>
    </w:p>
    <w:p w:rsidR="001243C2" w:rsidP="001243C2" w:rsidRDefault="001243C2" w14:paraId="16051C17" w14:textId="77777777">
      <w:pPr>
        <w:pStyle w:val="InfoPara"/>
      </w:pPr>
      <w:r>
        <w:t>Map Zones</w:t>
      </w:r>
    </w:p>
    <w:p w:rsidR="001243C2" w:rsidP="001243C2" w:rsidRDefault="006C7CD4" w14:paraId="5D135786" w14:textId="31886EF8">
      <w:r>
        <w:t>26,</w:t>
      </w:r>
      <w:r w:rsidR="00EE59B4">
        <w:t xml:space="preserve"> </w:t>
      </w:r>
      <w:r w:rsidR="006E5D6E">
        <w:t>34</w:t>
      </w:r>
    </w:p>
    <w:p w:rsidR="001243C2" w:rsidP="001243C2" w:rsidRDefault="001243C2" w14:paraId="4A11A039" w14:textId="77777777">
      <w:pPr>
        <w:pStyle w:val="InfoPara"/>
      </w:pPr>
      <w:r>
        <w:t>Model Splits or Lumps</w:t>
      </w:r>
    </w:p>
    <w:p w:rsidR="001243C2" w:rsidP="001243C2" w:rsidRDefault="001243C2" w14:paraId="28B30C2C" w14:textId="2FC1EE2E">
      <w:r>
        <w:t xml:space="preserve">This </w:t>
      </w:r>
      <w:r w:rsidR="00EE59B4">
        <w:t>Biophysical Setting (</w:t>
      </w:r>
      <w:r>
        <w:t>BpS</w:t>
      </w:r>
      <w:r w:rsidR="00EE59B4">
        <w:t>)</w:t>
      </w:r>
      <w:r>
        <w:t xml:space="preserve"> is split into multiple models:</w:t>
      </w:r>
      <w:r w:rsidR="00EE59B4">
        <w:t xml:space="preserve"> </w:t>
      </w:r>
      <w:r>
        <w:t xml:space="preserve">a </w:t>
      </w:r>
      <w:proofErr w:type="spellStart"/>
      <w:r>
        <w:t>Tobosa</w:t>
      </w:r>
      <w:proofErr w:type="spellEnd"/>
      <w:r>
        <w:t xml:space="preserve"> Grassland (</w:t>
      </w:r>
      <w:proofErr w:type="spellStart"/>
      <w:r>
        <w:t>BpS</w:t>
      </w:r>
      <w:proofErr w:type="spellEnd"/>
      <w:r>
        <w:t xml:space="preserve"> 2615041) and an Alkali Sacaton (BpS 2615042) system. These types are distinguished by species composition which is driven by soil salinity. The Alkali Sacaton is related to drainages whereas the </w:t>
      </w:r>
      <w:proofErr w:type="spellStart"/>
      <w:r>
        <w:t>Tobosa</w:t>
      </w:r>
      <w:proofErr w:type="spellEnd"/>
      <w:r>
        <w:t xml:space="preserve"> grassland is typically found in topographic low areas with clay soils, not necessarily in drainage systems.</w:t>
      </w:r>
    </w:p>
    <w:p w:rsidR="001243C2" w:rsidP="001243C2" w:rsidRDefault="001243C2" w14:paraId="77E6C0A2" w14:textId="77777777">
      <w:pPr>
        <w:pStyle w:val="InfoPara"/>
      </w:pPr>
      <w:r>
        <w:t>Geographic Range</w:t>
      </w:r>
    </w:p>
    <w:p w:rsidR="001243C2" w:rsidP="001243C2" w:rsidRDefault="001243C2" w14:paraId="6A790015" w14:textId="74E7380A">
      <w:r>
        <w:t xml:space="preserve">Tularosa Basin, </w:t>
      </w:r>
      <w:proofErr w:type="spellStart"/>
      <w:r>
        <w:t>Jornada</w:t>
      </w:r>
      <w:proofErr w:type="spellEnd"/>
      <w:r>
        <w:t xml:space="preserve"> Basin, south of Interstate 10, northwest of Lordsburg, southeast N</w:t>
      </w:r>
      <w:r w:rsidR="00EE59B4">
        <w:t xml:space="preserve">ew </w:t>
      </w:r>
      <w:r>
        <w:t>M</w:t>
      </w:r>
      <w:r w:rsidR="00EE59B4">
        <w:t>exico</w:t>
      </w:r>
      <w:r>
        <w:t>, and extending into southeast A</w:t>
      </w:r>
      <w:r w:rsidR="00EE59B4">
        <w:t>rizona</w:t>
      </w:r>
      <w:r>
        <w:t>, in localized settings. In T</w:t>
      </w:r>
      <w:r w:rsidR="00EE59B4">
        <w:t>exas</w:t>
      </w:r>
      <w:r>
        <w:t xml:space="preserve"> this type extends throughout Trans-Pecos, including north of IH-10. Generally associated with flats, swales, bottomlands and </w:t>
      </w:r>
      <w:proofErr w:type="spellStart"/>
      <w:r>
        <w:t>cienegas</w:t>
      </w:r>
      <w:proofErr w:type="spellEnd"/>
      <w:r>
        <w:t>.</w:t>
      </w:r>
    </w:p>
    <w:p w:rsidR="001243C2" w:rsidP="001243C2" w:rsidRDefault="001243C2" w14:paraId="3F0521EF" w14:textId="77777777">
      <w:pPr>
        <w:pStyle w:val="InfoPara"/>
      </w:pPr>
      <w:r>
        <w:t>Biophysical Site Description</w:t>
      </w:r>
    </w:p>
    <w:p w:rsidR="001243C2" w:rsidP="001243C2" w:rsidRDefault="001243C2" w14:paraId="42F3B4C7" w14:textId="77777777">
      <w:r>
        <w:t xml:space="preserve">Desert grassland with extensive clay-loam to loamy, sometimes alkaline, bottomland plains and intermittently flooded swales, and </w:t>
      </w:r>
      <w:proofErr w:type="spellStart"/>
      <w:r>
        <w:t>cienegas</w:t>
      </w:r>
      <w:proofErr w:type="spellEnd"/>
      <w:r>
        <w:t xml:space="preserve"> associated with springs (</w:t>
      </w:r>
      <w:proofErr w:type="spellStart"/>
      <w:r>
        <w:t>cienegas</w:t>
      </w:r>
      <w:proofErr w:type="spellEnd"/>
      <w:r>
        <w:t xml:space="preserve"> are minor component of this system). This may also include sub-irrigated alluvial valley sites.</w:t>
      </w:r>
    </w:p>
    <w:p w:rsidR="001243C2" w:rsidP="001243C2" w:rsidRDefault="001243C2" w14:paraId="1A6AFFCD" w14:textId="77777777">
      <w:pPr>
        <w:pStyle w:val="InfoPara"/>
      </w:pPr>
      <w:r>
        <w:t>Vegetation Description</w:t>
      </w:r>
    </w:p>
    <w:p w:rsidR="001243C2" w:rsidP="001243C2" w:rsidRDefault="001243C2" w14:paraId="15E41638" w14:textId="5252D882">
      <w:r>
        <w:t>Typically dominated by alkali or giant sacaton (</w:t>
      </w:r>
      <w:proofErr w:type="spellStart"/>
      <w:r w:rsidRPr="00CA2F8C">
        <w:rPr>
          <w:i/>
        </w:rPr>
        <w:t>Sporobolis</w:t>
      </w:r>
      <w:proofErr w:type="spellEnd"/>
      <w:r w:rsidRPr="00CA2F8C">
        <w:rPr>
          <w:i/>
        </w:rPr>
        <w:t xml:space="preserve"> </w:t>
      </w:r>
      <w:proofErr w:type="spellStart"/>
      <w:r w:rsidRPr="00CA2F8C">
        <w:rPr>
          <w:i/>
        </w:rPr>
        <w:t>spp</w:t>
      </w:r>
      <w:proofErr w:type="spellEnd"/>
      <w:r>
        <w:t>); Alkali sacaton (</w:t>
      </w:r>
      <w:proofErr w:type="spellStart"/>
      <w:r w:rsidRPr="00CA2F8C">
        <w:rPr>
          <w:i/>
        </w:rPr>
        <w:t>Sporobolus</w:t>
      </w:r>
      <w:proofErr w:type="spellEnd"/>
      <w:r w:rsidRPr="00CA2F8C">
        <w:rPr>
          <w:i/>
        </w:rPr>
        <w:t xml:space="preserve"> </w:t>
      </w:r>
      <w:proofErr w:type="spellStart"/>
      <w:r w:rsidRPr="00CA2F8C">
        <w:rPr>
          <w:i/>
        </w:rPr>
        <w:t>airoides</w:t>
      </w:r>
      <w:proofErr w:type="spellEnd"/>
      <w:r>
        <w:t>) is often associated with more alkaline and poorly drained areas, and giant sacaton (</w:t>
      </w:r>
      <w:proofErr w:type="spellStart"/>
      <w:r w:rsidRPr="00CA2F8C">
        <w:rPr>
          <w:i/>
        </w:rPr>
        <w:t>Sporobolus</w:t>
      </w:r>
      <w:proofErr w:type="spellEnd"/>
      <w:r w:rsidRPr="00CA2F8C">
        <w:rPr>
          <w:i/>
        </w:rPr>
        <w:t xml:space="preserve"> </w:t>
      </w:r>
      <w:proofErr w:type="spellStart"/>
      <w:r w:rsidRPr="00CA2F8C">
        <w:rPr>
          <w:i/>
        </w:rPr>
        <w:t>wrightii</w:t>
      </w:r>
      <w:proofErr w:type="spellEnd"/>
      <w:r>
        <w:t xml:space="preserve">) with less alkaline and better drained areas. Other </w:t>
      </w:r>
      <w:proofErr w:type="spellStart"/>
      <w:r>
        <w:t>codominants</w:t>
      </w:r>
      <w:proofErr w:type="spellEnd"/>
      <w:r>
        <w:t xml:space="preserve"> are </w:t>
      </w:r>
      <w:proofErr w:type="spellStart"/>
      <w:r>
        <w:t>tobosa</w:t>
      </w:r>
      <w:proofErr w:type="spellEnd"/>
      <w:r>
        <w:t xml:space="preserve"> (</w:t>
      </w:r>
      <w:proofErr w:type="spellStart"/>
      <w:r w:rsidRPr="00CA2F8C">
        <w:rPr>
          <w:i/>
        </w:rPr>
        <w:t>Pleuraphis</w:t>
      </w:r>
      <w:proofErr w:type="spellEnd"/>
      <w:r w:rsidRPr="00CA2F8C">
        <w:rPr>
          <w:i/>
        </w:rPr>
        <w:t xml:space="preserve"> </w:t>
      </w:r>
      <w:proofErr w:type="spellStart"/>
      <w:r w:rsidRPr="00CA2F8C">
        <w:rPr>
          <w:i/>
        </w:rPr>
        <w:t>muticus</w:t>
      </w:r>
      <w:proofErr w:type="spellEnd"/>
      <w:r>
        <w:t xml:space="preserve">) and vine mesquite (Panicum </w:t>
      </w:r>
      <w:proofErr w:type="spellStart"/>
      <w:r w:rsidRPr="00CA2F8C">
        <w:rPr>
          <w:i/>
        </w:rPr>
        <w:t>obtusum</w:t>
      </w:r>
      <w:proofErr w:type="spellEnd"/>
      <w:r>
        <w:t xml:space="preserve">). Within this system, on wetter sites, areas dominated by </w:t>
      </w:r>
      <w:proofErr w:type="spellStart"/>
      <w:r>
        <w:t>saltgrass</w:t>
      </w:r>
      <w:proofErr w:type="spellEnd"/>
      <w:r>
        <w:t xml:space="preserve"> (</w:t>
      </w:r>
      <w:proofErr w:type="spellStart"/>
      <w:r w:rsidRPr="00CA2F8C">
        <w:rPr>
          <w:i/>
        </w:rPr>
        <w:t>Distichlis</w:t>
      </w:r>
      <w:proofErr w:type="spellEnd"/>
      <w:r w:rsidRPr="00CA2F8C">
        <w:rPr>
          <w:i/>
        </w:rPr>
        <w:t xml:space="preserve"> </w:t>
      </w:r>
      <w:proofErr w:type="spellStart"/>
      <w:r w:rsidRPr="00CA2F8C">
        <w:rPr>
          <w:i/>
        </w:rPr>
        <w:t>spicata</w:t>
      </w:r>
      <w:proofErr w:type="spellEnd"/>
      <w:r>
        <w:t xml:space="preserve">) may occur. Even wetter sites adjacent to </w:t>
      </w:r>
      <w:proofErr w:type="spellStart"/>
      <w:r>
        <w:t>cienega</w:t>
      </w:r>
      <w:proofErr w:type="spellEnd"/>
      <w:r>
        <w:t xml:space="preserve"> springs may be dominated by </w:t>
      </w:r>
      <w:proofErr w:type="spellStart"/>
      <w:r>
        <w:t>threesquare</w:t>
      </w:r>
      <w:proofErr w:type="spellEnd"/>
      <w:r>
        <w:t xml:space="preserve"> (</w:t>
      </w:r>
      <w:proofErr w:type="spellStart"/>
      <w:r w:rsidRPr="00CA2F8C">
        <w:rPr>
          <w:i/>
        </w:rPr>
        <w:t>Schoenoplectus</w:t>
      </w:r>
      <w:proofErr w:type="spellEnd"/>
      <w:r w:rsidRPr="00CA2F8C">
        <w:rPr>
          <w:i/>
        </w:rPr>
        <w:t xml:space="preserve"> </w:t>
      </w:r>
      <w:proofErr w:type="spellStart"/>
      <w:r w:rsidRPr="00CA2F8C">
        <w:rPr>
          <w:i/>
        </w:rPr>
        <w:t>americana</w:t>
      </w:r>
      <w:proofErr w:type="spellEnd"/>
      <w:r>
        <w:t xml:space="preserve">) and alkali </w:t>
      </w:r>
      <w:proofErr w:type="spellStart"/>
      <w:r>
        <w:t>yellowtops</w:t>
      </w:r>
      <w:proofErr w:type="spellEnd"/>
      <w:r>
        <w:t xml:space="preserve"> (</w:t>
      </w:r>
      <w:proofErr w:type="spellStart"/>
      <w:r w:rsidRPr="00CA2F8C">
        <w:rPr>
          <w:i/>
        </w:rPr>
        <w:t>Flaveria</w:t>
      </w:r>
      <w:proofErr w:type="spellEnd"/>
      <w:r w:rsidRPr="00CA2F8C">
        <w:rPr>
          <w:i/>
        </w:rPr>
        <w:t xml:space="preserve"> </w:t>
      </w:r>
      <w:proofErr w:type="spellStart"/>
      <w:r w:rsidRPr="00CA2F8C">
        <w:rPr>
          <w:i/>
        </w:rPr>
        <w:t>campestris</w:t>
      </w:r>
      <w:proofErr w:type="spellEnd"/>
      <w:r>
        <w:t>). Generally, the shrub cover is less than five percent. Shrub s</w:t>
      </w:r>
      <w:r w:rsidR="009138B1">
        <w:t>pecies present may include</w:t>
      </w:r>
      <w:r>
        <w:t xml:space="preserve"> catclaw mimosa (</w:t>
      </w:r>
      <w:r w:rsidRPr="00CA2F8C">
        <w:rPr>
          <w:i/>
        </w:rPr>
        <w:t xml:space="preserve">M. </w:t>
      </w:r>
      <w:proofErr w:type="spellStart"/>
      <w:r w:rsidRPr="00CA2F8C">
        <w:rPr>
          <w:i/>
        </w:rPr>
        <w:t>biuncifer</w:t>
      </w:r>
      <w:r w:rsidRPr="00CA2F8C" w:rsidR="00AE1061">
        <w:rPr>
          <w:i/>
        </w:rPr>
        <w:t>a</w:t>
      </w:r>
      <w:proofErr w:type="spellEnd"/>
      <w:r w:rsidR="00AE1061">
        <w:t>)</w:t>
      </w:r>
      <w:r w:rsidR="008C7BA6">
        <w:t xml:space="preserve">, </w:t>
      </w:r>
      <w:r w:rsidRPr="00CA2F8C" w:rsidR="00AE1061">
        <w:rPr>
          <w:i/>
        </w:rPr>
        <w:t xml:space="preserve">Prosopis </w:t>
      </w:r>
      <w:proofErr w:type="spellStart"/>
      <w:r w:rsidRPr="00CA2F8C" w:rsidR="00AE1061">
        <w:rPr>
          <w:i/>
        </w:rPr>
        <w:t>glandulosa</w:t>
      </w:r>
      <w:proofErr w:type="spellEnd"/>
      <w:r w:rsidRPr="00CA2F8C" w:rsidR="00AE1061">
        <w:rPr>
          <w:i/>
        </w:rPr>
        <w:t>),</w:t>
      </w:r>
      <w:r w:rsidRPr="00AE1061" w:rsidR="00AE1061">
        <w:t xml:space="preserve"> catclaw mimosa (</w:t>
      </w:r>
      <w:r w:rsidRPr="00CA2F8C" w:rsidR="00AE1061">
        <w:rPr>
          <w:i/>
        </w:rPr>
        <w:t xml:space="preserve">Mimosa </w:t>
      </w:r>
      <w:proofErr w:type="spellStart"/>
      <w:r w:rsidRPr="00CA2F8C" w:rsidR="00AE1061">
        <w:rPr>
          <w:i/>
        </w:rPr>
        <w:t>biuncifera</w:t>
      </w:r>
      <w:proofErr w:type="spellEnd"/>
      <w:r w:rsidRPr="00AE1061" w:rsidR="00AE1061">
        <w:t>) and lotebush (</w:t>
      </w:r>
      <w:proofErr w:type="spellStart"/>
      <w:r w:rsidRPr="00CA2F8C" w:rsidR="00AE1061">
        <w:rPr>
          <w:i/>
        </w:rPr>
        <w:t>Ziziphus</w:t>
      </w:r>
      <w:proofErr w:type="spellEnd"/>
      <w:r w:rsidRPr="00CA2F8C" w:rsidR="00AE1061">
        <w:rPr>
          <w:i/>
        </w:rPr>
        <w:t xml:space="preserve"> </w:t>
      </w:r>
      <w:proofErr w:type="spellStart"/>
      <w:r w:rsidRPr="00CA2F8C" w:rsidR="00AE1061">
        <w:rPr>
          <w:i/>
        </w:rPr>
        <w:t>obtusifolia</w:t>
      </w:r>
      <w:proofErr w:type="spellEnd"/>
      <w:r w:rsidRPr="00AE1061" w:rsidR="00AE1061">
        <w:t>).</w:t>
      </w:r>
    </w:p>
    <w:p w:rsidR="001243C2" w:rsidP="001243C2" w:rsidRDefault="001243C2" w14:paraId="6A352567"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SPWR2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obtusum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mesquite</w:t>
            </w:r>
          </w:p>
        </w:tc>
      </w:tr>
    </w:tbl>
    <w:p>
      <w:r>
        <w:rPr>
          <w:sz w:val="16"/>
        </w:rPr>
        <w:t>Species names are from the NRCS PLANTS database. Check species codes at http://plants.usda.gov.</w:t>
      </w:r>
    </w:p>
    <w:p w:rsidR="001243C2" w:rsidP="001243C2" w:rsidRDefault="001243C2" w14:paraId="30407384" w14:textId="77777777">
      <w:pPr>
        <w:pStyle w:val="InfoPara"/>
      </w:pPr>
      <w:r>
        <w:t>Disturbance Description</w:t>
      </w:r>
    </w:p>
    <w:p w:rsidR="001243C2" w:rsidP="001243C2" w:rsidRDefault="001243C2" w14:paraId="339C4A86" w14:textId="77777777">
      <w:r>
        <w:t>Periodically flooded to permanently saturated soils. This type has a high fuel load and is more likely to carry fire than surrounding types. Without fire the stands may become decadent. Bare patches can increase with drought and lack of fire (due to senescent grasses). Drought and lack of fire may enable potential shrub invasion honey mesquite (</w:t>
      </w:r>
      <w:r w:rsidRPr="00CA2F8C">
        <w:rPr>
          <w:i/>
        </w:rPr>
        <w:t xml:space="preserve">Prosopis </w:t>
      </w:r>
      <w:proofErr w:type="spellStart"/>
      <w:r w:rsidRPr="00CA2F8C">
        <w:rPr>
          <w:i/>
        </w:rPr>
        <w:t>glandulosa</w:t>
      </w:r>
      <w:proofErr w:type="spellEnd"/>
      <w:r>
        <w:t>), catclaw mimosa (</w:t>
      </w:r>
      <w:r w:rsidRPr="00CA2F8C">
        <w:rPr>
          <w:i/>
        </w:rPr>
        <w:t xml:space="preserve">Mimosa </w:t>
      </w:r>
      <w:proofErr w:type="spellStart"/>
      <w:r w:rsidRPr="00CA2F8C">
        <w:rPr>
          <w:i/>
        </w:rPr>
        <w:t>biuncifera</w:t>
      </w:r>
      <w:proofErr w:type="spellEnd"/>
      <w:r>
        <w:t>) and lotebush (</w:t>
      </w:r>
      <w:proofErr w:type="spellStart"/>
      <w:r w:rsidRPr="00CA2F8C">
        <w:rPr>
          <w:i/>
        </w:rPr>
        <w:t>Ziziphus</w:t>
      </w:r>
      <w:proofErr w:type="spellEnd"/>
      <w:r w:rsidRPr="00CA2F8C">
        <w:rPr>
          <w:i/>
        </w:rPr>
        <w:t xml:space="preserve"> </w:t>
      </w:r>
      <w:proofErr w:type="spellStart"/>
      <w:r w:rsidRPr="00CA2F8C">
        <w:rPr>
          <w:i/>
        </w:rPr>
        <w:t>obtusifolia</w:t>
      </w:r>
      <w:proofErr w:type="spellEnd"/>
      <w:r>
        <w:t>).</w:t>
      </w:r>
    </w:p>
    <w:p w:rsidR="001243C2" w:rsidP="001243C2" w:rsidRDefault="001243C2" w14:paraId="0DE3B9A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84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74</w:t>
            </w:r>
          </w:p>
        </w:tc>
        <w:tc>
          <w:p>
            <w:pPr>
              <w:jc w:val="center"/>
            </w:pPr>
            <w:r>
              <w:t>16</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243C2" w:rsidP="001243C2" w:rsidRDefault="001243C2" w14:paraId="7AD91F05" w14:textId="77777777">
      <w:pPr>
        <w:pStyle w:val="InfoPara"/>
      </w:pPr>
      <w:r>
        <w:t>Scale Description</w:t>
      </w:r>
    </w:p>
    <w:p w:rsidR="001243C2" w:rsidP="001243C2" w:rsidRDefault="001243C2" w14:paraId="76880543" w14:textId="4F48E27F">
      <w:r>
        <w:t>This type is concentrated in broad valley bottoms of southern N</w:t>
      </w:r>
      <w:r w:rsidR="00CA2F8C">
        <w:t xml:space="preserve">ew </w:t>
      </w:r>
      <w:r>
        <w:t>M</w:t>
      </w:r>
      <w:r w:rsidR="00CA2F8C">
        <w:t>exico</w:t>
      </w:r>
      <w:r>
        <w:t xml:space="preserve"> and southeast A</w:t>
      </w:r>
      <w:r w:rsidR="00CA2F8C">
        <w:t>rizona</w:t>
      </w:r>
      <w:r>
        <w:t>, Trans-Pecos Texas and in localized and linear drainage settings and flats.</w:t>
      </w:r>
    </w:p>
    <w:p w:rsidR="001243C2" w:rsidP="001243C2" w:rsidRDefault="001243C2" w14:paraId="738AE28A" w14:textId="77777777">
      <w:pPr>
        <w:pStyle w:val="InfoPara"/>
      </w:pPr>
      <w:r>
        <w:t>Adjacency or Identification Concerns</w:t>
      </w:r>
    </w:p>
    <w:p w:rsidR="001243C2" w:rsidP="001243C2" w:rsidRDefault="001243C2" w14:paraId="3221BFF2" w14:textId="16013928">
      <w:r>
        <w:t xml:space="preserve">This system may not have obligate riparian species present as a true wetland. The </w:t>
      </w:r>
      <w:r w:rsidR="00CA2F8C">
        <w:t>map zone (</w:t>
      </w:r>
      <w:r>
        <w:t>MZ</w:t>
      </w:r>
      <w:r w:rsidR="00CA2F8C">
        <w:t xml:space="preserve">) </w:t>
      </w:r>
      <w:r>
        <w:t>26 modelers are treating the system as including alkali sacaton flats associated with riparian systems, such as along the Pecos River, Rio Grande and short perennial braided marshes.</w:t>
      </w:r>
    </w:p>
    <w:p w:rsidR="001243C2" w:rsidP="001243C2" w:rsidRDefault="001243C2" w14:paraId="53CD6B79" w14:textId="77777777">
      <w:pPr>
        <w:pStyle w:val="InfoPara"/>
      </w:pPr>
      <w:r>
        <w:t>Issues or Problems</w:t>
      </w:r>
    </w:p>
    <w:p w:rsidR="001243C2" w:rsidP="001243C2" w:rsidRDefault="001243C2" w14:paraId="0AA0E284" w14:textId="2A5A1702">
      <w:r>
        <w:t>Today, tamarisk infestation is a serious problem in some situations. Reduced groundwater outflow may be detrimental to maintenance of hydrologic regime necessary to maintain the system.</w:t>
      </w:r>
      <w:r w:rsidR="003C3175">
        <w:t xml:space="preserve"> </w:t>
      </w:r>
      <w:r w:rsidRPr="003C3175" w:rsidR="003C3175">
        <w:t>Change of precipitation patterns with a decreased amount of precipitation will change this type to more shrubland density with a decrease in herbaceous vegetation.  Fire frequency would decrease as well as a having a slower recovery rate</w:t>
      </w:r>
    </w:p>
    <w:p w:rsidR="001243C2" w:rsidP="001243C2" w:rsidRDefault="001243C2" w14:paraId="591EA876" w14:textId="77777777">
      <w:pPr>
        <w:pStyle w:val="InfoPara"/>
      </w:pPr>
      <w:r>
        <w:t>Native Uncharacteristic Conditions</w:t>
      </w:r>
    </w:p>
    <w:p w:rsidR="001243C2" w:rsidP="001243C2" w:rsidRDefault="001243C2" w14:paraId="08318DCA" w14:textId="77777777">
      <w:r>
        <w:t>Expansion of mesquite.</w:t>
      </w:r>
    </w:p>
    <w:p w:rsidR="001243C2" w:rsidP="001243C2" w:rsidRDefault="001243C2" w14:paraId="70192678" w14:textId="77777777">
      <w:pPr>
        <w:pStyle w:val="InfoPara"/>
      </w:pPr>
      <w:r>
        <w:t>Comments</w:t>
      </w:r>
    </w:p>
    <w:p w:rsidR="001243C2" w:rsidP="001243C2" w:rsidRDefault="001243C2" w14:paraId="0FE5AA41" w14:textId="77777777">
      <w:r>
        <w:t>Lynn Loomis (lynn.loomis@tx.usda.gov), a MZ26 modeler, suggests that this may also be a one-box model. The mesquite canopy (current class C) may not have occurred historically without grazing pressure to allow shrub invasion. The one box model would just have fire as a maintenance process occurring at an interval of 5-10yrs.</w:t>
      </w:r>
    </w:p>
    <w:p w:rsidR="006C7CD4" w:rsidP="001243C2" w:rsidRDefault="006C7CD4" w14:paraId="78C13F60" w14:textId="77777777"/>
    <w:p w:rsidR="001243C2" w:rsidP="001243C2" w:rsidRDefault="00CA2F8C" w14:paraId="5CE57B49" w14:textId="47FA6A74">
      <w:pPr>
        <w:pStyle w:val="ReportSection"/>
      </w:pPr>
      <w:r>
        <w:lastRenderedPageBreak/>
        <w:t>S</w:t>
      </w:r>
      <w:r w:rsidR="001243C2">
        <w:t>uccession Classes</w:t>
      </w:r>
    </w:p>
    <w:p w:rsidR="001243C2" w:rsidP="001243C2" w:rsidRDefault="001243C2" w14:paraId="6AB77D2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243C2" w:rsidP="001243C2" w:rsidRDefault="001243C2" w14:paraId="1C4A2980" w14:textId="77777777">
      <w:pPr>
        <w:pStyle w:val="InfoPara"/>
        <w:pBdr>
          <w:top w:val="single" w:color="auto" w:sz="4" w:space="1"/>
        </w:pBdr>
      </w:pPr>
      <w:r xmlns:w="http://schemas.openxmlformats.org/wordprocessingml/2006/main">
        <w:t>Class A</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243C2" w:rsidP="001243C2" w:rsidRDefault="001243C2" w14:paraId="178FF909" w14:textId="77777777"/>
    <w:p w:rsidR="001243C2" w:rsidP="001243C2" w:rsidRDefault="001243C2" w14:paraId="09517E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80"/>
        <w:gridCol w:w="1860"/>
        <w:gridCol w:w="1956"/>
      </w:tblGrid>
      <w:tr w:rsidRPr="001243C2" w:rsidR="001243C2" w:rsidTr="001243C2" w14:paraId="11268B2A" w14:textId="77777777">
        <w:tc>
          <w:tcPr>
            <w:tcW w:w="1116" w:type="dxa"/>
            <w:tcBorders>
              <w:top w:val="single" w:color="auto" w:sz="2" w:space="0"/>
              <w:bottom w:val="single" w:color="000000" w:sz="12" w:space="0"/>
            </w:tcBorders>
            <w:shd w:val="clear" w:color="auto" w:fill="auto"/>
          </w:tcPr>
          <w:p w:rsidRPr="001243C2" w:rsidR="001243C2" w:rsidP="003775AA" w:rsidRDefault="001243C2" w14:paraId="1680F2D9" w14:textId="77777777">
            <w:pPr>
              <w:rPr>
                <w:b/>
                <w:bCs/>
              </w:rPr>
            </w:pPr>
            <w:r w:rsidRPr="001243C2">
              <w:rPr>
                <w:b/>
                <w:bCs/>
              </w:rPr>
              <w:t>Symbol</w:t>
            </w:r>
          </w:p>
        </w:tc>
        <w:tc>
          <w:tcPr>
            <w:tcW w:w="2280" w:type="dxa"/>
            <w:tcBorders>
              <w:top w:val="single" w:color="auto" w:sz="2" w:space="0"/>
              <w:bottom w:val="single" w:color="000000" w:sz="12" w:space="0"/>
            </w:tcBorders>
            <w:shd w:val="clear" w:color="auto" w:fill="auto"/>
          </w:tcPr>
          <w:p w:rsidRPr="001243C2" w:rsidR="001243C2" w:rsidP="003775AA" w:rsidRDefault="001243C2" w14:paraId="6BF120E2" w14:textId="77777777">
            <w:pPr>
              <w:rPr>
                <w:b/>
                <w:bCs/>
              </w:rPr>
            </w:pPr>
            <w:r w:rsidRPr="001243C2">
              <w:rPr>
                <w:b/>
                <w:bCs/>
              </w:rPr>
              <w:t>Scientific Name</w:t>
            </w:r>
          </w:p>
        </w:tc>
        <w:tc>
          <w:tcPr>
            <w:tcW w:w="1860" w:type="dxa"/>
            <w:tcBorders>
              <w:top w:val="single" w:color="auto" w:sz="2" w:space="0"/>
              <w:bottom w:val="single" w:color="000000" w:sz="12" w:space="0"/>
            </w:tcBorders>
            <w:shd w:val="clear" w:color="auto" w:fill="auto"/>
          </w:tcPr>
          <w:p w:rsidRPr="001243C2" w:rsidR="001243C2" w:rsidP="003775AA" w:rsidRDefault="001243C2" w14:paraId="1C8764D5" w14:textId="77777777">
            <w:pPr>
              <w:rPr>
                <w:b/>
                <w:bCs/>
              </w:rPr>
            </w:pPr>
            <w:r w:rsidRPr="001243C2">
              <w:rPr>
                <w:b/>
                <w:bCs/>
              </w:rPr>
              <w:t>Common Name</w:t>
            </w:r>
          </w:p>
        </w:tc>
        <w:tc>
          <w:tcPr>
            <w:tcW w:w="1956" w:type="dxa"/>
            <w:tcBorders>
              <w:top w:val="single" w:color="auto" w:sz="2" w:space="0"/>
              <w:bottom w:val="single" w:color="000000" w:sz="12" w:space="0"/>
            </w:tcBorders>
            <w:shd w:val="clear" w:color="auto" w:fill="auto"/>
          </w:tcPr>
          <w:p w:rsidRPr="001243C2" w:rsidR="001243C2" w:rsidP="003775AA" w:rsidRDefault="001243C2" w14:paraId="1133F40F" w14:textId="77777777">
            <w:pPr>
              <w:rPr>
                <w:b/>
                <w:bCs/>
              </w:rPr>
            </w:pPr>
            <w:r w:rsidRPr="001243C2">
              <w:rPr>
                <w:b/>
                <w:bCs/>
              </w:rPr>
              <w:t>Canopy Position</w:t>
            </w:r>
          </w:p>
        </w:tc>
      </w:tr>
      <w:tr w:rsidRPr="001243C2" w:rsidR="001243C2" w:rsidTr="001243C2" w14:paraId="704AB21A" w14:textId="77777777">
        <w:tc>
          <w:tcPr>
            <w:tcW w:w="1116" w:type="dxa"/>
            <w:tcBorders>
              <w:top w:val="single" w:color="000000" w:sz="12" w:space="0"/>
            </w:tcBorders>
            <w:shd w:val="clear" w:color="auto" w:fill="auto"/>
          </w:tcPr>
          <w:p w:rsidRPr="001243C2" w:rsidR="001243C2" w:rsidP="003775AA" w:rsidRDefault="001243C2" w14:paraId="0EB58814" w14:textId="77777777">
            <w:pPr>
              <w:rPr>
                <w:bCs/>
              </w:rPr>
            </w:pPr>
            <w:r w:rsidRPr="001243C2">
              <w:rPr>
                <w:bCs/>
              </w:rPr>
              <w:t>SPAI</w:t>
            </w:r>
          </w:p>
        </w:tc>
        <w:tc>
          <w:tcPr>
            <w:tcW w:w="2280" w:type="dxa"/>
            <w:tcBorders>
              <w:top w:val="single" w:color="000000" w:sz="12" w:space="0"/>
            </w:tcBorders>
            <w:shd w:val="clear" w:color="auto" w:fill="auto"/>
          </w:tcPr>
          <w:p w:rsidRPr="001243C2" w:rsidR="001243C2" w:rsidP="003775AA" w:rsidRDefault="001243C2" w14:paraId="6532151F" w14:textId="77777777">
            <w:proofErr w:type="spellStart"/>
            <w:r w:rsidRPr="001243C2">
              <w:t>Sporobolus</w:t>
            </w:r>
            <w:proofErr w:type="spellEnd"/>
            <w:r w:rsidRPr="001243C2">
              <w:t xml:space="preserve"> </w:t>
            </w:r>
            <w:proofErr w:type="spellStart"/>
            <w:r w:rsidRPr="001243C2">
              <w:t>airoides</w:t>
            </w:r>
            <w:proofErr w:type="spellEnd"/>
          </w:p>
        </w:tc>
        <w:tc>
          <w:tcPr>
            <w:tcW w:w="1860" w:type="dxa"/>
            <w:tcBorders>
              <w:top w:val="single" w:color="000000" w:sz="12" w:space="0"/>
            </w:tcBorders>
            <w:shd w:val="clear" w:color="auto" w:fill="auto"/>
          </w:tcPr>
          <w:p w:rsidRPr="001243C2" w:rsidR="001243C2" w:rsidP="003775AA" w:rsidRDefault="001243C2" w14:paraId="4D612665" w14:textId="77777777">
            <w:r w:rsidRPr="001243C2">
              <w:t>Alkali sacaton</w:t>
            </w:r>
          </w:p>
        </w:tc>
        <w:tc>
          <w:tcPr>
            <w:tcW w:w="1956" w:type="dxa"/>
            <w:tcBorders>
              <w:top w:val="single" w:color="000000" w:sz="12" w:space="0"/>
            </w:tcBorders>
            <w:shd w:val="clear" w:color="auto" w:fill="auto"/>
          </w:tcPr>
          <w:p w:rsidRPr="001243C2" w:rsidR="001243C2" w:rsidP="003775AA" w:rsidRDefault="001243C2" w14:paraId="230ACC42" w14:textId="77777777">
            <w:r w:rsidRPr="001243C2">
              <w:t>Lower</w:t>
            </w:r>
          </w:p>
        </w:tc>
      </w:tr>
      <w:tr w:rsidRPr="001243C2" w:rsidR="001243C2" w:rsidTr="001243C2" w14:paraId="723AFCF8" w14:textId="77777777">
        <w:tc>
          <w:tcPr>
            <w:tcW w:w="1116" w:type="dxa"/>
            <w:shd w:val="clear" w:color="auto" w:fill="auto"/>
          </w:tcPr>
          <w:p w:rsidRPr="001243C2" w:rsidR="001243C2" w:rsidP="003775AA" w:rsidRDefault="001243C2" w14:paraId="7C9F7D23" w14:textId="77777777">
            <w:pPr>
              <w:rPr>
                <w:bCs/>
              </w:rPr>
            </w:pPr>
            <w:r w:rsidRPr="001243C2">
              <w:rPr>
                <w:bCs/>
              </w:rPr>
              <w:t>SPWR2</w:t>
            </w:r>
          </w:p>
        </w:tc>
        <w:tc>
          <w:tcPr>
            <w:tcW w:w="2280" w:type="dxa"/>
            <w:shd w:val="clear" w:color="auto" w:fill="auto"/>
          </w:tcPr>
          <w:p w:rsidRPr="001243C2" w:rsidR="001243C2" w:rsidP="003775AA" w:rsidRDefault="001243C2" w14:paraId="0D90A4EC" w14:textId="77777777">
            <w:proofErr w:type="spellStart"/>
            <w:r w:rsidRPr="001243C2">
              <w:t>Sporobolus</w:t>
            </w:r>
            <w:proofErr w:type="spellEnd"/>
            <w:r w:rsidRPr="001243C2">
              <w:t xml:space="preserve"> </w:t>
            </w:r>
            <w:proofErr w:type="spellStart"/>
            <w:r w:rsidRPr="001243C2">
              <w:t>wrightii</w:t>
            </w:r>
            <w:proofErr w:type="spellEnd"/>
          </w:p>
        </w:tc>
        <w:tc>
          <w:tcPr>
            <w:tcW w:w="1860" w:type="dxa"/>
            <w:shd w:val="clear" w:color="auto" w:fill="auto"/>
          </w:tcPr>
          <w:p w:rsidRPr="001243C2" w:rsidR="001243C2" w:rsidP="003775AA" w:rsidRDefault="001243C2" w14:paraId="0113B94C" w14:textId="77777777">
            <w:r w:rsidRPr="001243C2">
              <w:t>Big sacaton</w:t>
            </w:r>
          </w:p>
        </w:tc>
        <w:tc>
          <w:tcPr>
            <w:tcW w:w="1956" w:type="dxa"/>
            <w:shd w:val="clear" w:color="auto" w:fill="auto"/>
          </w:tcPr>
          <w:p w:rsidRPr="001243C2" w:rsidR="001243C2" w:rsidP="003775AA" w:rsidRDefault="001243C2" w14:paraId="6CB837A1" w14:textId="77777777">
            <w:r w:rsidRPr="001243C2">
              <w:t>Lower</w:t>
            </w:r>
          </w:p>
        </w:tc>
      </w:tr>
    </w:tbl>
    <w:p w:rsidR="001243C2" w:rsidP="001243C2" w:rsidRDefault="001243C2" w14:paraId="5C07A79C" w14:textId="77777777"/>
    <w:p w:rsidR="001243C2" w:rsidP="001243C2" w:rsidRDefault="001243C2" w14:paraId="2CB5ECB5" w14:textId="77777777">
      <w:pPr>
        <w:pStyle w:val="SClassInfoPara"/>
      </w:pPr>
      <w:r>
        <w:t>Description</w:t>
      </w:r>
    </w:p>
    <w:p w:rsidR="001243C2" w:rsidP="001243C2" w:rsidRDefault="001243C2" w14:paraId="5A4697D8" w14:textId="6F2EB4A2">
      <w:r>
        <w:t>Early seral stage with vigorou</w:t>
      </w:r>
      <w:r w:rsidR="00E457DC">
        <w:t xml:space="preserve">s growth in grass species. </w:t>
      </w:r>
      <w:r>
        <w:t>Repl</w:t>
      </w:r>
      <w:r w:rsidR="00E457DC">
        <w:t xml:space="preserve">acement fire occurs </w:t>
      </w:r>
      <w:r w:rsidR="00A068BC">
        <w:t>and resets the class</w:t>
      </w:r>
      <w:r>
        <w:t>.</w:t>
      </w:r>
    </w:p>
    <w:p w:rsidR="001243C2" w:rsidP="001243C2" w:rsidRDefault="001243C2" w14:paraId="613C2D3B" w14:textId="77777777"/>
    <w:p>
      <w:r>
        <w:rPr>
          <w:i/>
          <w:u w:val="single"/>
        </w:rPr>
        <w:t>Maximum Tree Size Class</w:t>
      </w:r>
      <w:br/>
      <w:r>
        <w:t>None</w:t>
      </w:r>
    </w:p>
    <w:p w:rsidR="001243C2" w:rsidP="001243C2" w:rsidRDefault="001243C2" w14:paraId="5CA0229F"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243C2" w:rsidP="001243C2" w:rsidRDefault="001243C2" w14:paraId="1F82DB48" w14:textId="77777777"/>
    <w:p w:rsidR="001243C2" w:rsidP="001243C2" w:rsidRDefault="001243C2" w14:paraId="7A2327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92"/>
        <w:gridCol w:w="1920"/>
        <w:gridCol w:w="1956"/>
      </w:tblGrid>
      <w:tr w:rsidRPr="001243C2" w:rsidR="001243C2" w:rsidTr="001243C2" w14:paraId="029A23DE" w14:textId="77777777">
        <w:tc>
          <w:tcPr>
            <w:tcW w:w="1116" w:type="dxa"/>
            <w:tcBorders>
              <w:top w:val="single" w:color="auto" w:sz="2" w:space="0"/>
              <w:bottom w:val="single" w:color="000000" w:sz="12" w:space="0"/>
            </w:tcBorders>
            <w:shd w:val="clear" w:color="auto" w:fill="auto"/>
          </w:tcPr>
          <w:p w:rsidRPr="001243C2" w:rsidR="001243C2" w:rsidP="003775AA" w:rsidRDefault="001243C2" w14:paraId="31A206BE" w14:textId="77777777">
            <w:pPr>
              <w:rPr>
                <w:b/>
                <w:bCs/>
              </w:rPr>
            </w:pPr>
            <w:r w:rsidRPr="001243C2">
              <w:rPr>
                <w:b/>
                <w:bCs/>
              </w:rPr>
              <w:t>Symbol</w:t>
            </w:r>
          </w:p>
        </w:tc>
        <w:tc>
          <w:tcPr>
            <w:tcW w:w="2292" w:type="dxa"/>
            <w:tcBorders>
              <w:top w:val="single" w:color="auto" w:sz="2" w:space="0"/>
              <w:bottom w:val="single" w:color="000000" w:sz="12" w:space="0"/>
            </w:tcBorders>
            <w:shd w:val="clear" w:color="auto" w:fill="auto"/>
          </w:tcPr>
          <w:p w:rsidRPr="001243C2" w:rsidR="001243C2" w:rsidP="003775AA" w:rsidRDefault="001243C2" w14:paraId="2FE97F5D" w14:textId="77777777">
            <w:pPr>
              <w:rPr>
                <w:b/>
                <w:bCs/>
              </w:rPr>
            </w:pPr>
            <w:r w:rsidRPr="001243C2">
              <w:rPr>
                <w:b/>
                <w:bCs/>
              </w:rPr>
              <w:t>Scientific Name</w:t>
            </w:r>
          </w:p>
        </w:tc>
        <w:tc>
          <w:tcPr>
            <w:tcW w:w="1920" w:type="dxa"/>
            <w:tcBorders>
              <w:top w:val="single" w:color="auto" w:sz="2" w:space="0"/>
              <w:bottom w:val="single" w:color="000000" w:sz="12" w:space="0"/>
            </w:tcBorders>
            <w:shd w:val="clear" w:color="auto" w:fill="auto"/>
          </w:tcPr>
          <w:p w:rsidRPr="001243C2" w:rsidR="001243C2" w:rsidP="003775AA" w:rsidRDefault="001243C2" w14:paraId="2BC7F28C" w14:textId="77777777">
            <w:pPr>
              <w:rPr>
                <w:b/>
                <w:bCs/>
              </w:rPr>
            </w:pPr>
            <w:r w:rsidRPr="001243C2">
              <w:rPr>
                <w:b/>
                <w:bCs/>
              </w:rPr>
              <w:t>Common Name</w:t>
            </w:r>
          </w:p>
        </w:tc>
        <w:tc>
          <w:tcPr>
            <w:tcW w:w="1956" w:type="dxa"/>
            <w:tcBorders>
              <w:top w:val="single" w:color="auto" w:sz="2" w:space="0"/>
              <w:bottom w:val="single" w:color="000000" w:sz="12" w:space="0"/>
            </w:tcBorders>
            <w:shd w:val="clear" w:color="auto" w:fill="auto"/>
          </w:tcPr>
          <w:p w:rsidRPr="001243C2" w:rsidR="001243C2" w:rsidP="003775AA" w:rsidRDefault="001243C2" w14:paraId="30B09D95" w14:textId="77777777">
            <w:pPr>
              <w:rPr>
                <w:b/>
                <w:bCs/>
              </w:rPr>
            </w:pPr>
            <w:r w:rsidRPr="001243C2">
              <w:rPr>
                <w:b/>
                <w:bCs/>
              </w:rPr>
              <w:t>Canopy Position</w:t>
            </w:r>
          </w:p>
        </w:tc>
      </w:tr>
      <w:tr w:rsidRPr="001243C2" w:rsidR="001243C2" w:rsidTr="001243C2" w14:paraId="69E9B9C7" w14:textId="77777777">
        <w:tc>
          <w:tcPr>
            <w:tcW w:w="1116" w:type="dxa"/>
            <w:tcBorders>
              <w:top w:val="single" w:color="000000" w:sz="12" w:space="0"/>
            </w:tcBorders>
            <w:shd w:val="clear" w:color="auto" w:fill="auto"/>
          </w:tcPr>
          <w:p w:rsidRPr="001243C2" w:rsidR="001243C2" w:rsidP="003775AA" w:rsidRDefault="001243C2" w14:paraId="6E5E9ABE" w14:textId="77777777">
            <w:pPr>
              <w:rPr>
                <w:bCs/>
              </w:rPr>
            </w:pPr>
            <w:r w:rsidRPr="001243C2">
              <w:rPr>
                <w:bCs/>
              </w:rPr>
              <w:t>SPAI</w:t>
            </w:r>
          </w:p>
        </w:tc>
        <w:tc>
          <w:tcPr>
            <w:tcW w:w="2292" w:type="dxa"/>
            <w:tcBorders>
              <w:top w:val="single" w:color="000000" w:sz="12" w:space="0"/>
            </w:tcBorders>
            <w:shd w:val="clear" w:color="auto" w:fill="auto"/>
          </w:tcPr>
          <w:p w:rsidRPr="001243C2" w:rsidR="001243C2" w:rsidP="003775AA" w:rsidRDefault="001243C2" w14:paraId="3E63537A" w14:textId="77777777">
            <w:proofErr w:type="spellStart"/>
            <w:r w:rsidRPr="001243C2">
              <w:t>Sporobolus</w:t>
            </w:r>
            <w:proofErr w:type="spellEnd"/>
            <w:r w:rsidRPr="001243C2">
              <w:t xml:space="preserve"> </w:t>
            </w:r>
            <w:proofErr w:type="spellStart"/>
            <w:r w:rsidRPr="001243C2">
              <w:t>airoides</w:t>
            </w:r>
            <w:proofErr w:type="spellEnd"/>
          </w:p>
        </w:tc>
        <w:tc>
          <w:tcPr>
            <w:tcW w:w="1920" w:type="dxa"/>
            <w:tcBorders>
              <w:top w:val="single" w:color="000000" w:sz="12" w:space="0"/>
            </w:tcBorders>
            <w:shd w:val="clear" w:color="auto" w:fill="auto"/>
          </w:tcPr>
          <w:p w:rsidRPr="001243C2" w:rsidR="001243C2" w:rsidP="003775AA" w:rsidRDefault="001243C2" w14:paraId="038641D2" w14:textId="77777777">
            <w:r w:rsidRPr="001243C2">
              <w:t>Alkali sacaton</w:t>
            </w:r>
          </w:p>
        </w:tc>
        <w:tc>
          <w:tcPr>
            <w:tcW w:w="1956" w:type="dxa"/>
            <w:tcBorders>
              <w:top w:val="single" w:color="000000" w:sz="12" w:space="0"/>
            </w:tcBorders>
            <w:shd w:val="clear" w:color="auto" w:fill="auto"/>
          </w:tcPr>
          <w:p w:rsidRPr="001243C2" w:rsidR="001243C2" w:rsidP="003775AA" w:rsidRDefault="001243C2" w14:paraId="5097C83D" w14:textId="77777777">
            <w:r w:rsidRPr="001243C2">
              <w:t>Lower</w:t>
            </w:r>
          </w:p>
        </w:tc>
      </w:tr>
      <w:tr w:rsidRPr="001243C2" w:rsidR="001243C2" w:rsidTr="001243C2" w14:paraId="7E07A24D" w14:textId="77777777">
        <w:tc>
          <w:tcPr>
            <w:tcW w:w="1116" w:type="dxa"/>
            <w:shd w:val="clear" w:color="auto" w:fill="auto"/>
          </w:tcPr>
          <w:p w:rsidRPr="001243C2" w:rsidR="001243C2" w:rsidP="003775AA" w:rsidRDefault="001243C2" w14:paraId="4688FD88" w14:textId="77777777">
            <w:pPr>
              <w:rPr>
                <w:bCs/>
              </w:rPr>
            </w:pPr>
            <w:r w:rsidRPr="001243C2">
              <w:rPr>
                <w:bCs/>
              </w:rPr>
              <w:t>SPWR2</w:t>
            </w:r>
          </w:p>
        </w:tc>
        <w:tc>
          <w:tcPr>
            <w:tcW w:w="2292" w:type="dxa"/>
            <w:shd w:val="clear" w:color="auto" w:fill="auto"/>
          </w:tcPr>
          <w:p w:rsidRPr="001243C2" w:rsidR="001243C2" w:rsidP="003775AA" w:rsidRDefault="001243C2" w14:paraId="10731603" w14:textId="77777777">
            <w:proofErr w:type="spellStart"/>
            <w:r w:rsidRPr="001243C2">
              <w:t>Sporobolus</w:t>
            </w:r>
            <w:proofErr w:type="spellEnd"/>
            <w:r w:rsidRPr="001243C2">
              <w:t xml:space="preserve"> </w:t>
            </w:r>
            <w:proofErr w:type="spellStart"/>
            <w:r w:rsidRPr="001243C2">
              <w:t>wrightii</w:t>
            </w:r>
            <w:proofErr w:type="spellEnd"/>
          </w:p>
        </w:tc>
        <w:tc>
          <w:tcPr>
            <w:tcW w:w="1920" w:type="dxa"/>
            <w:shd w:val="clear" w:color="auto" w:fill="auto"/>
          </w:tcPr>
          <w:p w:rsidRPr="001243C2" w:rsidR="001243C2" w:rsidP="003775AA" w:rsidRDefault="001243C2" w14:paraId="2A202F22" w14:textId="77777777">
            <w:r w:rsidRPr="001243C2">
              <w:t>Big sacaton</w:t>
            </w:r>
          </w:p>
        </w:tc>
        <w:tc>
          <w:tcPr>
            <w:tcW w:w="1956" w:type="dxa"/>
            <w:shd w:val="clear" w:color="auto" w:fill="auto"/>
          </w:tcPr>
          <w:p w:rsidRPr="001243C2" w:rsidR="001243C2" w:rsidP="003775AA" w:rsidRDefault="001243C2" w14:paraId="2FBCEE1D" w14:textId="77777777">
            <w:r w:rsidRPr="001243C2">
              <w:t>Lower</w:t>
            </w:r>
          </w:p>
        </w:tc>
      </w:tr>
      <w:tr w:rsidRPr="001243C2" w:rsidR="001243C2" w:rsidTr="001243C2" w14:paraId="1CB83684" w14:textId="77777777">
        <w:tc>
          <w:tcPr>
            <w:tcW w:w="1116" w:type="dxa"/>
            <w:shd w:val="clear" w:color="auto" w:fill="auto"/>
          </w:tcPr>
          <w:p w:rsidRPr="001243C2" w:rsidR="001243C2" w:rsidP="003775AA" w:rsidRDefault="001243C2" w14:paraId="4250847B" w14:textId="77777777">
            <w:pPr>
              <w:rPr>
                <w:bCs/>
              </w:rPr>
            </w:pPr>
            <w:r w:rsidRPr="001243C2">
              <w:rPr>
                <w:bCs/>
              </w:rPr>
              <w:t>PRGL2</w:t>
            </w:r>
          </w:p>
        </w:tc>
        <w:tc>
          <w:tcPr>
            <w:tcW w:w="2292" w:type="dxa"/>
            <w:shd w:val="clear" w:color="auto" w:fill="auto"/>
          </w:tcPr>
          <w:p w:rsidRPr="001243C2" w:rsidR="001243C2" w:rsidP="003775AA" w:rsidRDefault="001243C2" w14:paraId="25F7296B" w14:textId="77777777">
            <w:r w:rsidRPr="001243C2">
              <w:t xml:space="preserve">Prosopis </w:t>
            </w:r>
            <w:proofErr w:type="spellStart"/>
            <w:r w:rsidRPr="001243C2">
              <w:t>glandulosa</w:t>
            </w:r>
            <w:proofErr w:type="spellEnd"/>
          </w:p>
        </w:tc>
        <w:tc>
          <w:tcPr>
            <w:tcW w:w="1920" w:type="dxa"/>
            <w:shd w:val="clear" w:color="auto" w:fill="auto"/>
          </w:tcPr>
          <w:p w:rsidRPr="001243C2" w:rsidR="001243C2" w:rsidP="003775AA" w:rsidRDefault="001243C2" w14:paraId="15FCB355" w14:textId="77777777">
            <w:r w:rsidRPr="001243C2">
              <w:t>Honey mesquite</w:t>
            </w:r>
          </w:p>
        </w:tc>
        <w:tc>
          <w:tcPr>
            <w:tcW w:w="1956" w:type="dxa"/>
            <w:shd w:val="clear" w:color="auto" w:fill="auto"/>
          </w:tcPr>
          <w:p w:rsidRPr="001243C2" w:rsidR="001243C2" w:rsidP="003775AA" w:rsidRDefault="001243C2" w14:paraId="1A7885F8" w14:textId="77777777">
            <w:r w:rsidRPr="001243C2">
              <w:t>Middle</w:t>
            </w:r>
          </w:p>
        </w:tc>
      </w:tr>
    </w:tbl>
    <w:p w:rsidR="001243C2" w:rsidP="001243C2" w:rsidRDefault="001243C2" w14:paraId="62101B00" w14:textId="77777777"/>
    <w:p w:rsidR="001243C2" w:rsidP="001243C2" w:rsidRDefault="001243C2" w14:paraId="1EE8BFEB" w14:textId="77777777">
      <w:pPr>
        <w:pStyle w:val="SClassInfoPara"/>
      </w:pPr>
      <w:r>
        <w:t>Description</w:t>
      </w:r>
    </w:p>
    <w:p w:rsidR="001243C2" w:rsidP="001243C2" w:rsidRDefault="001243C2" w14:paraId="621769F1" w14:textId="6CD2C372">
      <w:r>
        <w:t>As a mature stand</w:t>
      </w:r>
      <w:r w:rsidR="00CA2F8C">
        <w:t>,</w:t>
      </w:r>
      <w:r>
        <w:t xml:space="preserve"> these grasses will become decadent. </w:t>
      </w:r>
      <w:r w:rsidR="00A068BC">
        <w:t>Replacement fire occurs, and i</w:t>
      </w:r>
      <w:r w:rsidR="00931BB5">
        <w:t>n the absence of fire</w:t>
      </w:r>
      <w:r>
        <w:t>, alternate suc</w:t>
      </w:r>
      <w:r w:rsidR="00A068BC">
        <w:t>c</w:t>
      </w:r>
      <w:r>
        <w:t>essio</w:t>
      </w:r>
      <w:r w:rsidR="00A068BC">
        <w:t>n occurs</w:t>
      </w:r>
      <w:r>
        <w:t>.</w:t>
      </w:r>
    </w:p>
    <w:p w:rsidR="001243C2" w:rsidP="001243C2" w:rsidRDefault="001243C2" w14:paraId="37483F02" w14:textId="77777777"/>
    <w:p>
      <w:r>
        <w:rPr>
          <w:i/>
          <w:u w:val="single"/>
        </w:rPr>
        <w:t>Maximum Tree Size Class</w:t>
      </w:r>
      <w:br/>
      <w:r>
        <w:t>None</w:t>
      </w:r>
    </w:p>
    <w:p w:rsidR="001243C2" w:rsidP="001243C2" w:rsidRDefault="001243C2" w14:paraId="69A5FE40"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1243C2" w:rsidP="001243C2" w:rsidRDefault="001243C2" w14:paraId="4FE77015" w14:textId="77777777"/>
    <w:p w:rsidR="001243C2" w:rsidP="001243C2" w:rsidRDefault="001243C2" w14:paraId="7CC3B5E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28"/>
        <w:gridCol w:w="2184"/>
        <w:gridCol w:w="1956"/>
      </w:tblGrid>
      <w:tr w:rsidRPr="001243C2" w:rsidR="001243C2" w:rsidTr="001243C2" w14:paraId="0F926AF3" w14:textId="77777777">
        <w:tc>
          <w:tcPr>
            <w:tcW w:w="1116" w:type="dxa"/>
            <w:tcBorders>
              <w:top w:val="single" w:color="auto" w:sz="2" w:space="0"/>
              <w:bottom w:val="single" w:color="000000" w:sz="12" w:space="0"/>
            </w:tcBorders>
            <w:shd w:val="clear" w:color="auto" w:fill="auto"/>
          </w:tcPr>
          <w:p w:rsidRPr="001243C2" w:rsidR="001243C2" w:rsidP="003775AA" w:rsidRDefault="001243C2" w14:paraId="7B269524" w14:textId="77777777">
            <w:pPr>
              <w:rPr>
                <w:b/>
                <w:bCs/>
              </w:rPr>
            </w:pPr>
            <w:r w:rsidRPr="001243C2">
              <w:rPr>
                <w:b/>
                <w:bCs/>
              </w:rPr>
              <w:t>Symbol</w:t>
            </w:r>
          </w:p>
        </w:tc>
        <w:tc>
          <w:tcPr>
            <w:tcW w:w="2328" w:type="dxa"/>
            <w:tcBorders>
              <w:top w:val="single" w:color="auto" w:sz="2" w:space="0"/>
              <w:bottom w:val="single" w:color="000000" w:sz="12" w:space="0"/>
            </w:tcBorders>
            <w:shd w:val="clear" w:color="auto" w:fill="auto"/>
          </w:tcPr>
          <w:p w:rsidRPr="001243C2" w:rsidR="001243C2" w:rsidP="003775AA" w:rsidRDefault="001243C2" w14:paraId="12347CB1" w14:textId="77777777">
            <w:pPr>
              <w:rPr>
                <w:b/>
                <w:bCs/>
              </w:rPr>
            </w:pPr>
            <w:r w:rsidRPr="001243C2">
              <w:rPr>
                <w:b/>
                <w:bCs/>
              </w:rPr>
              <w:t>Scientific Name</w:t>
            </w:r>
          </w:p>
        </w:tc>
        <w:tc>
          <w:tcPr>
            <w:tcW w:w="2184" w:type="dxa"/>
            <w:tcBorders>
              <w:top w:val="single" w:color="auto" w:sz="2" w:space="0"/>
              <w:bottom w:val="single" w:color="000000" w:sz="12" w:space="0"/>
            </w:tcBorders>
            <w:shd w:val="clear" w:color="auto" w:fill="auto"/>
          </w:tcPr>
          <w:p w:rsidRPr="001243C2" w:rsidR="001243C2" w:rsidP="003775AA" w:rsidRDefault="001243C2" w14:paraId="02A05A76" w14:textId="77777777">
            <w:pPr>
              <w:rPr>
                <w:b/>
                <w:bCs/>
              </w:rPr>
            </w:pPr>
            <w:r w:rsidRPr="001243C2">
              <w:rPr>
                <w:b/>
                <w:bCs/>
              </w:rPr>
              <w:t>Common Name</w:t>
            </w:r>
          </w:p>
        </w:tc>
        <w:tc>
          <w:tcPr>
            <w:tcW w:w="1956" w:type="dxa"/>
            <w:tcBorders>
              <w:top w:val="single" w:color="auto" w:sz="2" w:space="0"/>
              <w:bottom w:val="single" w:color="000000" w:sz="12" w:space="0"/>
            </w:tcBorders>
            <w:shd w:val="clear" w:color="auto" w:fill="auto"/>
          </w:tcPr>
          <w:p w:rsidRPr="001243C2" w:rsidR="001243C2" w:rsidP="003775AA" w:rsidRDefault="001243C2" w14:paraId="5CBB1145" w14:textId="77777777">
            <w:pPr>
              <w:rPr>
                <w:b/>
                <w:bCs/>
              </w:rPr>
            </w:pPr>
            <w:r w:rsidRPr="001243C2">
              <w:rPr>
                <w:b/>
                <w:bCs/>
              </w:rPr>
              <w:t>Canopy Position</w:t>
            </w:r>
          </w:p>
        </w:tc>
      </w:tr>
      <w:tr w:rsidRPr="001243C2" w:rsidR="001243C2" w:rsidTr="001243C2" w14:paraId="0573D893" w14:textId="77777777">
        <w:tc>
          <w:tcPr>
            <w:tcW w:w="1116" w:type="dxa"/>
            <w:tcBorders>
              <w:top w:val="single" w:color="000000" w:sz="12" w:space="0"/>
            </w:tcBorders>
            <w:shd w:val="clear" w:color="auto" w:fill="auto"/>
          </w:tcPr>
          <w:p w:rsidRPr="001243C2" w:rsidR="001243C2" w:rsidP="003775AA" w:rsidRDefault="001243C2" w14:paraId="7F1D9F73" w14:textId="77777777">
            <w:pPr>
              <w:rPr>
                <w:bCs/>
              </w:rPr>
            </w:pPr>
            <w:r w:rsidRPr="001243C2">
              <w:rPr>
                <w:bCs/>
              </w:rPr>
              <w:t>SPAI</w:t>
            </w:r>
          </w:p>
        </w:tc>
        <w:tc>
          <w:tcPr>
            <w:tcW w:w="2328" w:type="dxa"/>
            <w:tcBorders>
              <w:top w:val="single" w:color="000000" w:sz="12" w:space="0"/>
            </w:tcBorders>
            <w:shd w:val="clear" w:color="auto" w:fill="auto"/>
          </w:tcPr>
          <w:p w:rsidRPr="001243C2" w:rsidR="001243C2" w:rsidP="003775AA" w:rsidRDefault="001243C2" w14:paraId="2E7B014E" w14:textId="77777777">
            <w:proofErr w:type="spellStart"/>
            <w:r w:rsidRPr="001243C2">
              <w:t>Sporobolus</w:t>
            </w:r>
            <w:proofErr w:type="spellEnd"/>
            <w:r w:rsidRPr="001243C2">
              <w:t xml:space="preserve"> </w:t>
            </w:r>
            <w:proofErr w:type="spellStart"/>
            <w:r w:rsidRPr="001243C2">
              <w:t>airoides</w:t>
            </w:r>
            <w:proofErr w:type="spellEnd"/>
          </w:p>
        </w:tc>
        <w:tc>
          <w:tcPr>
            <w:tcW w:w="2184" w:type="dxa"/>
            <w:tcBorders>
              <w:top w:val="single" w:color="000000" w:sz="12" w:space="0"/>
            </w:tcBorders>
            <w:shd w:val="clear" w:color="auto" w:fill="auto"/>
          </w:tcPr>
          <w:p w:rsidRPr="001243C2" w:rsidR="001243C2" w:rsidP="003775AA" w:rsidRDefault="001243C2" w14:paraId="3FEDD0FF" w14:textId="77777777">
            <w:r w:rsidRPr="001243C2">
              <w:t>Alkali sacaton</w:t>
            </w:r>
          </w:p>
        </w:tc>
        <w:tc>
          <w:tcPr>
            <w:tcW w:w="1956" w:type="dxa"/>
            <w:tcBorders>
              <w:top w:val="single" w:color="000000" w:sz="12" w:space="0"/>
            </w:tcBorders>
            <w:shd w:val="clear" w:color="auto" w:fill="auto"/>
          </w:tcPr>
          <w:p w:rsidRPr="001243C2" w:rsidR="001243C2" w:rsidP="003775AA" w:rsidRDefault="001243C2" w14:paraId="2177A14D" w14:textId="77777777">
            <w:r w:rsidRPr="001243C2">
              <w:t>Lower</w:t>
            </w:r>
          </w:p>
        </w:tc>
      </w:tr>
      <w:tr w:rsidRPr="001243C2" w:rsidR="001243C2" w:rsidTr="001243C2" w14:paraId="042B15DD" w14:textId="77777777">
        <w:tc>
          <w:tcPr>
            <w:tcW w:w="1116" w:type="dxa"/>
            <w:shd w:val="clear" w:color="auto" w:fill="auto"/>
          </w:tcPr>
          <w:p w:rsidRPr="001243C2" w:rsidR="001243C2" w:rsidP="003775AA" w:rsidRDefault="001243C2" w14:paraId="48482B76" w14:textId="77777777">
            <w:pPr>
              <w:rPr>
                <w:bCs/>
              </w:rPr>
            </w:pPr>
            <w:r w:rsidRPr="001243C2">
              <w:rPr>
                <w:bCs/>
              </w:rPr>
              <w:t>SPWR2</w:t>
            </w:r>
          </w:p>
        </w:tc>
        <w:tc>
          <w:tcPr>
            <w:tcW w:w="2328" w:type="dxa"/>
            <w:shd w:val="clear" w:color="auto" w:fill="auto"/>
          </w:tcPr>
          <w:p w:rsidRPr="001243C2" w:rsidR="001243C2" w:rsidP="003775AA" w:rsidRDefault="001243C2" w14:paraId="13B82037" w14:textId="77777777">
            <w:proofErr w:type="spellStart"/>
            <w:r w:rsidRPr="001243C2">
              <w:t>Sporobolus</w:t>
            </w:r>
            <w:proofErr w:type="spellEnd"/>
            <w:r w:rsidRPr="001243C2">
              <w:t xml:space="preserve"> </w:t>
            </w:r>
            <w:proofErr w:type="spellStart"/>
            <w:r w:rsidRPr="001243C2">
              <w:t>wrightii</w:t>
            </w:r>
            <w:proofErr w:type="spellEnd"/>
          </w:p>
        </w:tc>
        <w:tc>
          <w:tcPr>
            <w:tcW w:w="2184" w:type="dxa"/>
            <w:shd w:val="clear" w:color="auto" w:fill="auto"/>
          </w:tcPr>
          <w:p w:rsidRPr="001243C2" w:rsidR="001243C2" w:rsidP="003775AA" w:rsidRDefault="001243C2" w14:paraId="19B8A95C" w14:textId="77777777">
            <w:r w:rsidRPr="001243C2">
              <w:t>Big sacaton</w:t>
            </w:r>
          </w:p>
        </w:tc>
        <w:tc>
          <w:tcPr>
            <w:tcW w:w="1956" w:type="dxa"/>
            <w:shd w:val="clear" w:color="auto" w:fill="auto"/>
          </w:tcPr>
          <w:p w:rsidRPr="001243C2" w:rsidR="001243C2" w:rsidP="003775AA" w:rsidRDefault="001243C2" w14:paraId="5C45FDEB" w14:textId="77777777">
            <w:r w:rsidRPr="001243C2">
              <w:t>Lower</w:t>
            </w:r>
          </w:p>
        </w:tc>
      </w:tr>
      <w:tr w:rsidRPr="001243C2" w:rsidR="001243C2" w:rsidTr="001243C2" w14:paraId="6AFFB179" w14:textId="77777777">
        <w:tc>
          <w:tcPr>
            <w:tcW w:w="1116" w:type="dxa"/>
            <w:shd w:val="clear" w:color="auto" w:fill="auto"/>
          </w:tcPr>
          <w:p w:rsidRPr="001243C2" w:rsidR="001243C2" w:rsidP="003775AA" w:rsidRDefault="001243C2" w14:paraId="03F26B92" w14:textId="77777777">
            <w:pPr>
              <w:rPr>
                <w:bCs/>
              </w:rPr>
            </w:pPr>
            <w:r w:rsidRPr="001243C2">
              <w:rPr>
                <w:bCs/>
              </w:rPr>
              <w:t>PRGL2</w:t>
            </w:r>
          </w:p>
        </w:tc>
        <w:tc>
          <w:tcPr>
            <w:tcW w:w="2328" w:type="dxa"/>
            <w:shd w:val="clear" w:color="auto" w:fill="auto"/>
          </w:tcPr>
          <w:p w:rsidRPr="001243C2" w:rsidR="001243C2" w:rsidP="003775AA" w:rsidRDefault="001243C2" w14:paraId="061580EE" w14:textId="77777777">
            <w:r w:rsidRPr="001243C2">
              <w:t xml:space="preserve">Prosopis </w:t>
            </w:r>
            <w:proofErr w:type="spellStart"/>
            <w:r w:rsidRPr="001243C2">
              <w:t>glandulosa</w:t>
            </w:r>
            <w:proofErr w:type="spellEnd"/>
          </w:p>
        </w:tc>
        <w:tc>
          <w:tcPr>
            <w:tcW w:w="2184" w:type="dxa"/>
            <w:shd w:val="clear" w:color="auto" w:fill="auto"/>
          </w:tcPr>
          <w:p w:rsidRPr="001243C2" w:rsidR="001243C2" w:rsidP="003775AA" w:rsidRDefault="001243C2" w14:paraId="01FFE97B" w14:textId="77777777">
            <w:r w:rsidRPr="001243C2">
              <w:t>Honey mesquite</w:t>
            </w:r>
          </w:p>
        </w:tc>
        <w:tc>
          <w:tcPr>
            <w:tcW w:w="1956" w:type="dxa"/>
            <w:shd w:val="clear" w:color="auto" w:fill="auto"/>
          </w:tcPr>
          <w:p w:rsidRPr="001243C2" w:rsidR="001243C2" w:rsidP="003775AA" w:rsidRDefault="001243C2" w14:paraId="51ACBDF1" w14:textId="77777777">
            <w:r w:rsidRPr="001243C2">
              <w:t>Mid-Upper</w:t>
            </w:r>
          </w:p>
        </w:tc>
      </w:tr>
      <w:tr w:rsidRPr="001243C2" w:rsidR="001243C2" w:rsidTr="001243C2" w14:paraId="6D4D78A0" w14:textId="77777777">
        <w:tc>
          <w:tcPr>
            <w:tcW w:w="1116" w:type="dxa"/>
            <w:shd w:val="clear" w:color="auto" w:fill="auto"/>
          </w:tcPr>
          <w:p w:rsidRPr="001243C2" w:rsidR="001243C2" w:rsidP="003775AA" w:rsidRDefault="001243C2" w14:paraId="6E486784" w14:textId="77777777">
            <w:pPr>
              <w:rPr>
                <w:bCs/>
              </w:rPr>
            </w:pPr>
            <w:r w:rsidRPr="001243C2">
              <w:rPr>
                <w:bCs/>
              </w:rPr>
              <w:t>MIBI</w:t>
            </w:r>
          </w:p>
        </w:tc>
        <w:tc>
          <w:tcPr>
            <w:tcW w:w="2328" w:type="dxa"/>
            <w:shd w:val="clear" w:color="auto" w:fill="auto"/>
          </w:tcPr>
          <w:p w:rsidRPr="001243C2" w:rsidR="001243C2" w:rsidP="003775AA" w:rsidRDefault="001243C2" w14:paraId="6AB816D5" w14:textId="77777777">
            <w:proofErr w:type="spellStart"/>
            <w:r w:rsidRPr="001243C2">
              <w:t>Microseris</w:t>
            </w:r>
            <w:proofErr w:type="spellEnd"/>
            <w:r w:rsidRPr="001243C2">
              <w:t xml:space="preserve"> </w:t>
            </w:r>
            <w:proofErr w:type="spellStart"/>
            <w:r w:rsidRPr="001243C2">
              <w:t>bigelovii</w:t>
            </w:r>
            <w:proofErr w:type="spellEnd"/>
          </w:p>
        </w:tc>
        <w:tc>
          <w:tcPr>
            <w:tcW w:w="2184" w:type="dxa"/>
            <w:shd w:val="clear" w:color="auto" w:fill="auto"/>
          </w:tcPr>
          <w:p w:rsidRPr="001243C2" w:rsidR="001243C2" w:rsidP="003775AA" w:rsidRDefault="001243C2" w14:paraId="3350C82A" w14:textId="77777777">
            <w:r w:rsidRPr="001243C2">
              <w:t xml:space="preserve">Coastal </w:t>
            </w:r>
            <w:proofErr w:type="spellStart"/>
            <w:r w:rsidRPr="001243C2">
              <w:t>silverpuffs</w:t>
            </w:r>
            <w:proofErr w:type="spellEnd"/>
          </w:p>
        </w:tc>
        <w:tc>
          <w:tcPr>
            <w:tcW w:w="1956" w:type="dxa"/>
            <w:shd w:val="clear" w:color="auto" w:fill="auto"/>
          </w:tcPr>
          <w:p w:rsidRPr="001243C2" w:rsidR="001243C2" w:rsidP="003775AA" w:rsidRDefault="001243C2" w14:paraId="3D1BC47B" w14:textId="77777777">
            <w:r w:rsidRPr="001243C2">
              <w:t>Middle</w:t>
            </w:r>
          </w:p>
        </w:tc>
      </w:tr>
    </w:tbl>
    <w:p w:rsidR="001243C2" w:rsidP="001243C2" w:rsidRDefault="001243C2" w14:paraId="50197913" w14:textId="77777777"/>
    <w:p w:rsidR="001243C2" w:rsidP="001243C2" w:rsidRDefault="001243C2" w14:paraId="7C46BDEB" w14:textId="77777777">
      <w:pPr>
        <w:pStyle w:val="SClassInfoPara"/>
      </w:pPr>
      <w:r>
        <w:lastRenderedPageBreak/>
        <w:t>Description</w:t>
      </w:r>
    </w:p>
    <w:p w:rsidR="001243C2" w:rsidP="001243C2" w:rsidRDefault="001243C2" w14:paraId="40F0CF6A" w14:textId="4121A209">
      <w:r>
        <w:t>Sparse mesquite (</w:t>
      </w:r>
      <w:r w:rsidRPr="00CA2F8C">
        <w:rPr>
          <w:i/>
        </w:rPr>
        <w:t>Proso</w:t>
      </w:r>
      <w:r w:rsidRPr="00CA2F8C" w:rsidR="00C25406">
        <w:rPr>
          <w:i/>
        </w:rPr>
        <w:t xml:space="preserve">pis </w:t>
      </w:r>
      <w:proofErr w:type="spellStart"/>
      <w:r w:rsidRPr="00CA2F8C" w:rsidR="00C25406">
        <w:rPr>
          <w:i/>
        </w:rPr>
        <w:t>glandulosa</w:t>
      </w:r>
      <w:proofErr w:type="spellEnd"/>
      <w:r w:rsidR="00C25406">
        <w:t xml:space="preserve">) canopy a few meters tall </w:t>
      </w:r>
      <w:r>
        <w:t>with a dense graminoid cover of sacaton (</w:t>
      </w:r>
      <w:proofErr w:type="spellStart"/>
      <w:r w:rsidRPr="00CA2F8C">
        <w:rPr>
          <w:i/>
        </w:rPr>
        <w:t>Sporobolus</w:t>
      </w:r>
      <w:proofErr w:type="spellEnd"/>
      <w:r w:rsidRPr="00CA2F8C">
        <w:rPr>
          <w:i/>
        </w:rPr>
        <w:t xml:space="preserve"> </w:t>
      </w:r>
      <w:proofErr w:type="spellStart"/>
      <w:r w:rsidRPr="00CA2F8C">
        <w:rPr>
          <w:i/>
        </w:rPr>
        <w:t>spp</w:t>
      </w:r>
      <w:proofErr w:type="spellEnd"/>
      <w:r>
        <w:t xml:space="preserve">). When Prosopis gets to a certain height it escapes fire effects and becomes an almost permanent sparse canopy. Replacement fire occurs </w:t>
      </w:r>
      <w:r w:rsidR="00931BB5">
        <w:t>infrequently</w:t>
      </w:r>
      <w:r w:rsidR="00C25406">
        <w:t xml:space="preserve">. Also flooding </w:t>
      </w:r>
      <w:r>
        <w:t xml:space="preserve">kills the </w:t>
      </w:r>
      <w:r w:rsidR="00931BB5">
        <w:t>Prosopis overstory</w:t>
      </w:r>
      <w:r w:rsidR="00C25406">
        <w:t xml:space="preserve"> which returns the system to a regeneration state</w:t>
      </w:r>
      <w:r>
        <w:t xml:space="preserve">. Surface </w:t>
      </w:r>
      <w:r w:rsidR="00931BB5">
        <w:t xml:space="preserve">fire in this type </w:t>
      </w:r>
      <w:r>
        <w:t>maintains the grassland understory but does not remove the Prosopis canopy.</w:t>
      </w:r>
    </w:p>
    <w:p w:rsidR="001243C2" w:rsidP="001243C2" w:rsidRDefault="001243C2" w14:paraId="7151F6D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30</w:t>
            </w:r>
          </w:p>
        </w:tc>
        <w:tc>
          <w:p>
            <w:pPr>
              <w:jc w:val="center"/>
            </w:pPr>
            <w:r>
              <w:rPr>
                <w:sz w:val="20"/>
              </w:rPr>
              <w:t>Mid2:OPN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243C2" w:rsidP="001243C2" w:rsidRDefault="001243C2" w14:paraId="30C68BF8"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243C2" w:rsidP="001243C2" w:rsidRDefault="001243C2" w14:paraId="4BF4846E" w14:textId="77777777"/>
    <w:p w:rsidR="001243C2" w:rsidP="001243C2" w:rsidRDefault="001243C2" w14:paraId="7E8959E8"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1243C2" w:rsidP="001243C2" w:rsidRDefault="001243C2" w14:paraId="764B1356" w14:textId="77777777"/>
    <w:p w:rsidR="001243C2" w:rsidP="001243C2" w:rsidRDefault="001243C2" w14:paraId="3931C666"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1243C2" w:rsidP="001243C2" w:rsidRDefault="001243C2" w14:paraId="45951025" w14:textId="77777777"/>
    <w:p w:rsidR="001243C2" w:rsidP="001243C2" w:rsidRDefault="001243C2" w14:paraId="02993429"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243C2" w:rsidP="001243C2" w:rsidRDefault="001243C2" w14:paraId="4A72BEC5" w14:textId="77777777"/>
    <w:p w:rsidR="001243C2" w:rsidP="001243C2" w:rsidRDefault="001243C2" w14:paraId="2F0D560D" w14:textId="77777777">
      <w:r>
        <w:t>Brown, D.E., editor. 1982. Biotic communities -- southwestern United States and northwestern Mexico. Desert Plants 4(1-4): 1-342.</w:t>
      </w:r>
    </w:p>
    <w:p w:rsidR="001243C2" w:rsidP="001243C2" w:rsidRDefault="001243C2" w14:paraId="2DAAE9F8" w14:textId="77777777"/>
    <w:p w:rsidR="001243C2" w:rsidP="001243C2" w:rsidRDefault="001243C2" w14:paraId="10DEA03F"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243C2" w:rsidP="001243C2" w:rsidRDefault="001243C2" w14:paraId="47B6397F" w14:textId="77777777"/>
    <w:p w:rsidR="001243C2" w:rsidP="001243C2" w:rsidRDefault="001243C2" w14:paraId="34C8A836"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1243C2" w:rsidP="001243C2" w:rsidRDefault="001243C2" w14:paraId="10E9E8C0" w14:textId="77777777"/>
    <w:p w:rsidR="001243C2" w:rsidP="001243C2" w:rsidRDefault="001243C2" w14:paraId="7892CC03" w14:textId="77777777">
      <w:r>
        <w:t>Dick-Peddie, W.A. 1993. New Mexico vegetation: past, present, and future. University of New Mexico Press, Albuquerque, NM. 244 pp.</w:t>
      </w:r>
    </w:p>
    <w:p w:rsidR="001243C2" w:rsidP="001243C2" w:rsidRDefault="001243C2" w14:paraId="32A98D1F" w14:textId="77777777"/>
    <w:p w:rsidR="001243C2" w:rsidP="001243C2" w:rsidRDefault="001243C2" w14:paraId="2D97A5D2"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1243C2" w:rsidP="001243C2" w:rsidRDefault="001243C2" w14:paraId="2DC12EAD" w14:textId="77777777"/>
    <w:p w:rsidR="001243C2" w:rsidP="001243C2" w:rsidRDefault="001243C2" w14:paraId="67285DF7"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243C2" w:rsidP="001243C2" w:rsidRDefault="001243C2" w14:paraId="12A9B2A3" w14:textId="77777777"/>
    <w:p w:rsidR="001243C2" w:rsidP="001243C2" w:rsidRDefault="001243C2" w14:paraId="1336CBE4"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1243C2" w:rsidP="001243C2" w:rsidRDefault="001243C2" w14:paraId="3838B7E7" w14:textId="77777777"/>
    <w:p w:rsidR="001243C2" w:rsidP="001243C2" w:rsidRDefault="001243C2" w14:paraId="72F3FD18"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243C2" w:rsidP="001243C2" w:rsidRDefault="001243C2" w14:paraId="15417C4E" w14:textId="77777777"/>
    <w:p w:rsidR="001243C2" w:rsidP="001243C2" w:rsidRDefault="001243C2" w14:paraId="0C4A761C" w14:textId="77777777">
      <w:r>
        <w:t xml:space="preserve">Haworth, K. and G.R. McPherson. 1994. Effects of Quercus </w:t>
      </w:r>
      <w:proofErr w:type="spellStart"/>
      <w:r>
        <w:t>emoryi</w:t>
      </w:r>
      <w:proofErr w:type="spellEnd"/>
      <w:r>
        <w:t xml:space="preserve"> on herbaceous vegetation in a semi-arid savanna. Vegetation 112: 153-159.</w:t>
      </w:r>
    </w:p>
    <w:p w:rsidR="001243C2" w:rsidP="001243C2" w:rsidRDefault="001243C2" w14:paraId="1FA1C560" w14:textId="77777777"/>
    <w:p w:rsidR="001243C2" w:rsidP="001243C2" w:rsidRDefault="001243C2" w14:paraId="1C1DA601" w14:textId="77777777">
      <w:r>
        <w:t>Kuchler, A.W. 1964. Potential Natural Vegetation of the Conterminous United States. American Geographic Society Special Publication No. 36. 116 pp.</w:t>
      </w:r>
    </w:p>
    <w:p w:rsidR="001243C2" w:rsidP="001243C2" w:rsidRDefault="001243C2" w14:paraId="38763BB2" w14:textId="77777777"/>
    <w:p w:rsidR="001243C2" w:rsidP="001243C2" w:rsidRDefault="001243C2" w14:paraId="2ADCF282"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1243C2" w:rsidP="001243C2" w:rsidRDefault="001243C2" w14:paraId="79502CB4" w14:textId="77777777"/>
    <w:p w:rsidR="001243C2" w:rsidP="001243C2" w:rsidRDefault="001243C2" w14:paraId="13D00089"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1243C2" w:rsidP="001243C2" w:rsidRDefault="001243C2" w14:paraId="2DB14716" w14:textId="77777777"/>
    <w:p w:rsidR="001243C2" w:rsidP="001243C2" w:rsidRDefault="001243C2" w14:paraId="0500DD21" w14:textId="77777777">
      <w:r>
        <w:t xml:space="preserve">McPherson, G.R. and J.F. </w:t>
      </w:r>
      <w:proofErr w:type="spellStart"/>
      <w:r>
        <w:t>Weltzin</w:t>
      </w:r>
      <w:proofErr w:type="spellEnd"/>
      <w:r>
        <w:t>. 1998. Response of understory to overstory removal in southwestern oak woodlands. Journal of Range Management 51: 674-678.</w:t>
      </w:r>
    </w:p>
    <w:p w:rsidR="001243C2" w:rsidP="001243C2" w:rsidRDefault="001243C2" w14:paraId="0D2FEF11" w14:textId="77777777"/>
    <w:p w:rsidR="001243C2" w:rsidP="001243C2" w:rsidRDefault="001243C2" w14:paraId="02F31BDF"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1243C2" w:rsidP="001243C2" w:rsidRDefault="001243C2" w14:paraId="4380F26F" w14:textId="77777777"/>
    <w:p w:rsidR="001243C2" w:rsidP="001243C2" w:rsidRDefault="001243C2" w14:paraId="44E15D8D" w14:textId="77777777">
      <w:r>
        <w:t>NatureServe. 2007. International Ecological Classification Standard: Terrestrial Ecological Classifications. NatureServe Central Databases. Arlington, VA. Data current as of 10 February 2007.</w:t>
      </w:r>
    </w:p>
    <w:p w:rsidR="001243C2" w:rsidP="001243C2" w:rsidRDefault="001243C2" w14:paraId="14CEB0CF" w14:textId="77777777"/>
    <w:p w:rsidR="001243C2" w:rsidP="001243C2" w:rsidRDefault="001243C2" w14:paraId="5861ACB8"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1243C2" w:rsidP="001243C2" w:rsidRDefault="001243C2" w14:paraId="362BFF89" w14:textId="77777777"/>
    <w:p w:rsidR="001243C2" w:rsidP="001243C2" w:rsidRDefault="001243C2" w14:paraId="50F70BCD" w14:textId="77777777">
      <w:r>
        <w:t>Powell, A. M. 1994. Grasses of the Trans-Pecos and Adjacent Areas.</w:t>
      </w:r>
    </w:p>
    <w:p w:rsidR="001243C2" w:rsidP="001243C2" w:rsidRDefault="001243C2" w14:paraId="308C99EE" w14:textId="77777777"/>
    <w:p w:rsidR="001243C2" w:rsidP="001243C2" w:rsidRDefault="001243C2" w14:paraId="1CFA0CDD" w14:textId="77777777">
      <w:r>
        <w:t>Powell, A. M. 1998. Trees and Shrubs of the Trans-Pecos and Adjacent Areas.</w:t>
      </w:r>
    </w:p>
    <w:p w:rsidR="001243C2" w:rsidP="001243C2" w:rsidRDefault="001243C2" w14:paraId="3FCC461D" w14:textId="77777777">
      <w:r>
        <w:t xml:space="preserve"> </w:t>
      </w:r>
    </w:p>
    <w:p w:rsidR="001243C2" w:rsidP="001243C2" w:rsidRDefault="001243C2" w14:paraId="1AAA997C" w14:textId="77777777">
      <w:proofErr w:type="spellStart"/>
      <w:r>
        <w:lastRenderedPageBreak/>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1243C2" w:rsidP="001243C2" w:rsidRDefault="001243C2" w14:paraId="1DCEE072" w14:textId="77777777"/>
    <w:p w:rsidR="001243C2" w:rsidP="001243C2" w:rsidRDefault="001243C2" w14:paraId="24854A4F"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243C2" w:rsidP="001243C2" w:rsidRDefault="001243C2" w14:paraId="28808AD3" w14:textId="77777777"/>
    <w:p w:rsidR="001243C2" w:rsidP="001243C2" w:rsidRDefault="001243C2" w14:paraId="665A7720"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1243C2" w:rsidP="001243C2" w:rsidRDefault="001243C2" w14:paraId="3798E27D" w14:textId="77777777"/>
    <w:p w:rsidR="001243C2" w:rsidP="001243C2" w:rsidRDefault="001243C2" w14:paraId="7F35A368" w14:textId="77777777">
      <w:r>
        <w:t>Soule, P.T. and P.A. Knapp. 1999. Western juniper expansion on adjacent disturbed and near-relict sites. Journal of Range Management 52: 25-533.</w:t>
      </w:r>
    </w:p>
    <w:p w:rsidR="001243C2" w:rsidP="001243C2" w:rsidRDefault="001243C2" w14:paraId="47CAD05B" w14:textId="77777777"/>
    <w:p w:rsidR="001243C2" w:rsidP="001243C2" w:rsidRDefault="001243C2" w14:paraId="4AA80B66"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243C2" w:rsidP="001243C2" w:rsidRDefault="001243C2" w14:paraId="2BCA27D1" w14:textId="77777777"/>
    <w:p w:rsidR="001243C2" w:rsidP="001243C2" w:rsidRDefault="001243C2" w14:paraId="056635A7"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1243C2" w:rsidP="001243C2" w:rsidRDefault="001243C2" w14:paraId="3D24E80A" w14:textId="77777777"/>
    <w:p w:rsidR="001243C2" w:rsidP="001243C2" w:rsidRDefault="001243C2" w14:paraId="4BE68D17"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243C2" w:rsidP="001243C2" w:rsidRDefault="001243C2" w14:paraId="66BF93CE" w14:textId="77777777"/>
    <w:p w:rsidR="001243C2" w:rsidP="001243C2" w:rsidRDefault="001243C2" w14:paraId="5E96279E" w14:textId="77777777">
      <w:proofErr w:type="spellStart"/>
      <w:r>
        <w:t>Tausch</w:t>
      </w:r>
      <w:proofErr w:type="spellEnd"/>
      <w:r>
        <w:t>, R.J. and N.E. West. 1987. Differential establishment of Pinyon and Juniper following fire. American Midland Naturalist 119(1): 174-184.</w:t>
      </w:r>
    </w:p>
    <w:p w:rsidR="001243C2" w:rsidP="001243C2" w:rsidRDefault="001243C2" w14:paraId="417AB3D0" w14:textId="77777777"/>
    <w:p w:rsidR="001243C2" w:rsidP="001243C2" w:rsidRDefault="001243C2" w14:paraId="1B50FD1E" w14:textId="77777777">
      <w:r>
        <w:t>USDA Forest Service, Rocky Mountain Research Station, Fire Sciences Laboratory (2002, December). Fire Effects Information System, [Online]. Available: http://www.fs.fed.us/database/feis/ [Accessed: 11/15/04].</w:t>
      </w:r>
    </w:p>
    <w:p w:rsidR="001243C2" w:rsidP="001243C2" w:rsidRDefault="001243C2" w14:paraId="0D0B377A" w14:textId="77777777"/>
    <w:p w:rsidR="001243C2" w:rsidP="001243C2" w:rsidRDefault="001243C2" w14:paraId="025BF30E"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1243C2" w:rsidP="001243C2" w:rsidRDefault="001243C2" w14:paraId="1C880840" w14:textId="77777777"/>
    <w:p w:rsidR="001243C2" w:rsidP="001243C2" w:rsidRDefault="001243C2" w14:paraId="29B14084" w14:textId="77777777">
      <w:proofErr w:type="spellStart"/>
      <w:r>
        <w:lastRenderedPageBreak/>
        <w:t>Weltzin</w:t>
      </w:r>
      <w:proofErr w:type="spellEnd"/>
      <w:r>
        <w:t>, J.F. and G.R. McPherson. 1999. Facilitation of conspecific seedling recruitment and shifts in temperate savanna ecotones. Ecological Monographs 69: 513-534.</w:t>
      </w:r>
    </w:p>
    <w:p w:rsidR="001243C2" w:rsidP="001243C2" w:rsidRDefault="001243C2" w14:paraId="1004DA74" w14:textId="77777777"/>
    <w:p w:rsidR="001243C2" w:rsidP="001243C2" w:rsidRDefault="001243C2" w14:paraId="253D4718" w14:textId="77777777">
      <w:proofErr w:type="spellStart"/>
      <w:r>
        <w:t>Weltzin</w:t>
      </w:r>
      <w:proofErr w:type="spellEnd"/>
      <w:r>
        <w:t>, J.F. and G.R. McPherson. 2000. Implications of precipitation redistribution for shifts in temperate savanna ecotones. Ecology 81: 1902-1913</w:t>
      </w:r>
    </w:p>
    <w:p w:rsidR="001243C2" w:rsidP="001243C2" w:rsidRDefault="001243C2" w14:paraId="3ADD2AFA" w14:textId="77777777"/>
    <w:p w:rsidR="001243C2" w:rsidP="001243C2" w:rsidRDefault="001243C2" w14:paraId="51C688B1"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243C2" w:rsidRDefault="004D5F12" w14:paraId="4876E044"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1DB67" w14:textId="77777777" w:rsidR="00C0241F" w:rsidRDefault="00C0241F">
      <w:r>
        <w:separator/>
      </w:r>
    </w:p>
  </w:endnote>
  <w:endnote w:type="continuationSeparator" w:id="0">
    <w:p w14:paraId="4CADD158" w14:textId="77777777" w:rsidR="00C0241F" w:rsidRDefault="00C0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48EE7" w14:textId="77777777" w:rsidR="003775AA" w:rsidRDefault="00377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6DA3" w14:textId="77777777" w:rsidR="003775AA" w:rsidRDefault="003775AA" w:rsidP="001243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1A6D7" w14:textId="77777777" w:rsidR="003775AA" w:rsidRDefault="00377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E4C0" w14:textId="77777777" w:rsidR="00C0241F" w:rsidRDefault="00C0241F">
      <w:r>
        <w:separator/>
      </w:r>
    </w:p>
  </w:footnote>
  <w:footnote w:type="continuationSeparator" w:id="0">
    <w:p w14:paraId="3D166F46" w14:textId="77777777" w:rsidR="00C0241F" w:rsidRDefault="00C02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325" w14:textId="77777777" w:rsidR="003775AA" w:rsidRDefault="00377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69DC" w14:textId="77777777" w:rsidR="003775AA" w:rsidRDefault="003775AA" w:rsidP="001243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C4E7" w14:textId="77777777" w:rsidR="003775AA" w:rsidRDefault="00377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C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C7E7B"/>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3C2"/>
    <w:rsid w:val="00124E8A"/>
    <w:rsid w:val="00125013"/>
    <w:rsid w:val="00125BD8"/>
    <w:rsid w:val="00126D70"/>
    <w:rsid w:val="001352D4"/>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279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4FD"/>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775AA"/>
    <w:rsid w:val="00381A8F"/>
    <w:rsid w:val="003866DA"/>
    <w:rsid w:val="00393EB8"/>
    <w:rsid w:val="003A1EBD"/>
    <w:rsid w:val="003A3976"/>
    <w:rsid w:val="003A437C"/>
    <w:rsid w:val="003A6CBB"/>
    <w:rsid w:val="003B1956"/>
    <w:rsid w:val="003B3246"/>
    <w:rsid w:val="003B3D32"/>
    <w:rsid w:val="003B5977"/>
    <w:rsid w:val="003B7824"/>
    <w:rsid w:val="003C3175"/>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C7CD4"/>
    <w:rsid w:val="006D2137"/>
    <w:rsid w:val="006D5D9D"/>
    <w:rsid w:val="006E3E5C"/>
    <w:rsid w:val="006E59C5"/>
    <w:rsid w:val="006E5D6E"/>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E4D38"/>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C7BA6"/>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38B1"/>
    <w:rsid w:val="00914D71"/>
    <w:rsid w:val="009159DC"/>
    <w:rsid w:val="00916759"/>
    <w:rsid w:val="00920AA0"/>
    <w:rsid w:val="00924B9A"/>
    <w:rsid w:val="009275B8"/>
    <w:rsid w:val="0093088C"/>
    <w:rsid w:val="00931BB5"/>
    <w:rsid w:val="009364F5"/>
    <w:rsid w:val="0094027F"/>
    <w:rsid w:val="009425A7"/>
    <w:rsid w:val="00942759"/>
    <w:rsid w:val="00945DBA"/>
    <w:rsid w:val="00953881"/>
    <w:rsid w:val="0095407E"/>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068BC"/>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67BDA"/>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061"/>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6F25"/>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241F"/>
    <w:rsid w:val="00C0481C"/>
    <w:rsid w:val="00C05EC9"/>
    <w:rsid w:val="00C06AEF"/>
    <w:rsid w:val="00C07272"/>
    <w:rsid w:val="00C07BBC"/>
    <w:rsid w:val="00C10306"/>
    <w:rsid w:val="00C203A0"/>
    <w:rsid w:val="00C21B4A"/>
    <w:rsid w:val="00C24F76"/>
    <w:rsid w:val="00C2540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2F8C"/>
    <w:rsid w:val="00CB0E67"/>
    <w:rsid w:val="00CB1D28"/>
    <w:rsid w:val="00CB52B7"/>
    <w:rsid w:val="00CB5B96"/>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57FF"/>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2F22"/>
    <w:rsid w:val="00D94825"/>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457DC"/>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E59B4"/>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A4D6E"/>
  <w15:docId w15:val="{D7CDD819-3440-45C9-B5D9-57DA48C7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D32"/>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7CD4"/>
    <w:pPr>
      <w:ind w:left="720"/>
    </w:pPr>
    <w:rPr>
      <w:rFonts w:ascii="Calibri" w:eastAsiaTheme="minorHAnsi" w:hAnsi="Calibri"/>
      <w:sz w:val="22"/>
      <w:szCs w:val="22"/>
    </w:rPr>
  </w:style>
  <w:style w:type="character" w:styleId="Hyperlink">
    <w:name w:val="Hyperlink"/>
    <w:basedOn w:val="DefaultParagraphFont"/>
    <w:rsid w:val="006C7CD4"/>
    <w:rPr>
      <w:color w:val="0000FF" w:themeColor="hyperlink"/>
      <w:u w:val="single"/>
    </w:rPr>
  </w:style>
  <w:style w:type="paragraph" w:styleId="BalloonText">
    <w:name w:val="Balloon Text"/>
    <w:basedOn w:val="Normal"/>
    <w:link w:val="BalloonTextChar"/>
    <w:uiPriority w:val="99"/>
    <w:semiHidden/>
    <w:unhideWhenUsed/>
    <w:rsid w:val="006C7CD4"/>
    <w:rPr>
      <w:rFonts w:ascii="Tahoma" w:hAnsi="Tahoma" w:cs="Tahoma"/>
      <w:sz w:val="16"/>
      <w:szCs w:val="16"/>
    </w:rPr>
  </w:style>
  <w:style w:type="character" w:customStyle="1" w:styleId="BalloonTextChar">
    <w:name w:val="Balloon Text Char"/>
    <w:basedOn w:val="DefaultParagraphFont"/>
    <w:link w:val="BalloonText"/>
    <w:uiPriority w:val="99"/>
    <w:semiHidden/>
    <w:rsid w:val="006C7CD4"/>
    <w:rPr>
      <w:rFonts w:ascii="Tahoma" w:hAnsi="Tahoma" w:cs="Tahoma"/>
      <w:sz w:val="16"/>
      <w:szCs w:val="16"/>
    </w:rPr>
  </w:style>
  <w:style w:type="character" w:styleId="CommentReference">
    <w:name w:val="annotation reference"/>
    <w:basedOn w:val="DefaultParagraphFont"/>
    <w:uiPriority w:val="99"/>
    <w:semiHidden/>
    <w:unhideWhenUsed/>
    <w:rsid w:val="00D92F22"/>
    <w:rPr>
      <w:sz w:val="16"/>
      <w:szCs w:val="16"/>
    </w:rPr>
  </w:style>
  <w:style w:type="paragraph" w:styleId="CommentText">
    <w:name w:val="annotation text"/>
    <w:basedOn w:val="Normal"/>
    <w:link w:val="CommentTextChar"/>
    <w:uiPriority w:val="99"/>
    <w:semiHidden/>
    <w:unhideWhenUsed/>
    <w:rsid w:val="00D92F22"/>
    <w:rPr>
      <w:sz w:val="20"/>
      <w:szCs w:val="20"/>
    </w:rPr>
  </w:style>
  <w:style w:type="character" w:customStyle="1" w:styleId="CommentTextChar">
    <w:name w:val="Comment Text Char"/>
    <w:basedOn w:val="DefaultParagraphFont"/>
    <w:link w:val="CommentText"/>
    <w:uiPriority w:val="99"/>
    <w:semiHidden/>
    <w:rsid w:val="00D92F22"/>
  </w:style>
  <w:style w:type="paragraph" w:styleId="CommentSubject">
    <w:name w:val="annotation subject"/>
    <w:basedOn w:val="CommentText"/>
    <w:next w:val="CommentText"/>
    <w:link w:val="CommentSubjectChar"/>
    <w:uiPriority w:val="99"/>
    <w:semiHidden/>
    <w:unhideWhenUsed/>
    <w:rsid w:val="00D92F22"/>
    <w:rPr>
      <w:b/>
      <w:bCs/>
    </w:rPr>
  </w:style>
  <w:style w:type="character" w:customStyle="1" w:styleId="CommentSubjectChar">
    <w:name w:val="Comment Subject Char"/>
    <w:basedOn w:val="CommentTextChar"/>
    <w:link w:val="CommentSubject"/>
    <w:uiPriority w:val="99"/>
    <w:semiHidden/>
    <w:rsid w:val="00D92F22"/>
    <w:rPr>
      <w:b/>
      <w:bCs/>
    </w:rPr>
  </w:style>
  <w:style w:type="character" w:styleId="UnresolvedMention">
    <w:name w:val="Unresolved Mention"/>
    <w:basedOn w:val="DefaultParagraphFont"/>
    <w:uiPriority w:val="99"/>
    <w:semiHidden/>
    <w:unhideWhenUsed/>
    <w:rsid w:val="000C7E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81640">
      <w:bodyDiv w:val="1"/>
      <w:marLeft w:val="0"/>
      <w:marRight w:val="0"/>
      <w:marTop w:val="0"/>
      <w:marBottom w:val="0"/>
      <w:divBdr>
        <w:top w:val="none" w:sz="0" w:space="0" w:color="auto"/>
        <w:left w:val="none" w:sz="0" w:space="0" w:color="auto"/>
        <w:bottom w:val="none" w:sz="0" w:space="0" w:color="auto"/>
        <w:right w:val="none" w:sz="0" w:space="0" w:color="auto"/>
      </w:divBdr>
    </w:div>
    <w:div w:id="15935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rrick.Holdstock@tpwd.Texas.go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imothy.a.christiansen2.nfg@mail.mi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2014-08-21T14:37:00Z</cp:lastPrinted>
  <dcterms:created xsi:type="dcterms:W3CDTF">2018-03-05T23:06:00Z</dcterms:created>
  <dcterms:modified xsi:type="dcterms:W3CDTF">2018-06-18T14:49:00Z</dcterms:modified>
</cp:coreProperties>
</file>