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33E" w:rsidP="007C033E" w:rsidRDefault="25BCE7A4" w14:paraId="505057DC" w14:textId="77777777">
      <w:pPr>
        <w:pStyle w:val="BpSTitle"/>
      </w:pPr>
      <w:r>
        <w:t>11590</w:t>
      </w:r>
    </w:p>
    <w:p w:rsidR="007C033E" w:rsidP="007C033E" w:rsidRDefault="25BCE7A4" w14:paraId="38F4E925" w14:textId="77777777">
      <w:pPr>
        <w:pStyle w:val="BpSTitle"/>
      </w:pPr>
      <w:r>
        <w:t>Rocky Mountain Montane Riparian Systems</w:t>
      </w:r>
    </w:p>
    <w:p w:rsidR="007C033E" w:rsidP="009F4E9A" w:rsidRDefault="007C033E" w14:paraId="19CB9393" w14:textId="21F4005E">
      <w:pPr>
        <w:tabs>
          <w:tab w:val="left" w:pos="6840"/>
        </w:tabs>
      </w:pPr>
      <w:r>
        <w:t xmlns:w="http://schemas.openxmlformats.org/wordprocessingml/2006/main">BpS Model/Description Version: Aug. 2020</w:t>
      </w:r>
      <w:r w:rsidR="0064452C">
        <w:tab/>
      </w:r>
    </w:p>
    <w:p w:rsidR="007C033E" w:rsidP="009F4E9A" w:rsidRDefault="007C033E" w14:paraId="38B7F4EF"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2028"/>
        <w:gridCol w:w="2484"/>
      </w:tblGrid>
      <w:tr w:rsidRPr="007C033E" w:rsidR="007C033E" w:rsidTr="25BCE7A4" w14:paraId="1C21B6A0" w14:textId="77777777">
        <w:tc>
          <w:tcPr>
            <w:tcW w:w="1572" w:type="dxa"/>
            <w:tcBorders>
              <w:top w:val="single" w:color="auto" w:sz="2" w:space="0"/>
              <w:left w:val="single" w:color="auto" w:sz="12" w:space="0"/>
              <w:bottom w:val="single" w:color="000000" w:themeColor="text1" w:sz="12" w:space="0"/>
            </w:tcBorders>
            <w:shd w:val="clear" w:color="auto" w:fill="auto"/>
          </w:tcPr>
          <w:p w:rsidRPr="007C033E" w:rsidR="007C033E" w:rsidP="25BCE7A4" w:rsidRDefault="25BCE7A4" w14:paraId="22CCF7E2" w14:textId="77777777">
            <w:pPr>
              <w:rPr>
                <w:b/>
                <w:bCs/>
              </w:rPr>
            </w:pPr>
            <w:r w:rsidRPr="25BCE7A4">
              <w:rPr>
                <w:b/>
                <w:bCs/>
              </w:rPr>
              <w:t>Modelers</w:t>
            </w:r>
          </w:p>
        </w:tc>
        <w:tc>
          <w:tcPr>
            <w:tcW w:w="2232" w:type="dxa"/>
            <w:tcBorders>
              <w:top w:val="single" w:color="auto" w:sz="2" w:space="0"/>
              <w:bottom w:val="single" w:color="000000" w:themeColor="text1" w:sz="12" w:space="0"/>
              <w:right w:val="single" w:color="000000" w:themeColor="text1" w:sz="12" w:space="0"/>
            </w:tcBorders>
            <w:shd w:val="clear" w:color="auto" w:fill="auto"/>
          </w:tcPr>
          <w:p w:rsidRPr="007C033E" w:rsidR="007C033E" w:rsidP="00F677DB" w:rsidRDefault="007C033E" w14:paraId="18D52552" w14:textId="77777777">
            <w:pPr>
              <w:rPr>
                <w:b/>
                <w:bCs/>
              </w:rPr>
            </w:pPr>
          </w:p>
        </w:tc>
        <w:tc>
          <w:tcPr>
            <w:tcW w:w="2028" w:type="dxa"/>
            <w:tcBorders>
              <w:top w:val="single" w:color="auto" w:sz="2" w:space="0"/>
              <w:left w:val="single" w:color="000000" w:themeColor="text1" w:sz="12" w:space="0"/>
              <w:bottom w:val="single" w:color="000000" w:themeColor="text1" w:sz="12" w:space="0"/>
            </w:tcBorders>
            <w:shd w:val="clear" w:color="auto" w:fill="auto"/>
          </w:tcPr>
          <w:p w:rsidRPr="007C033E" w:rsidR="007C033E" w:rsidP="25BCE7A4" w:rsidRDefault="25BCE7A4" w14:paraId="4BFA54DB" w14:textId="77777777">
            <w:pPr>
              <w:rPr>
                <w:b/>
                <w:bCs/>
              </w:rPr>
            </w:pPr>
            <w:r w:rsidRPr="25BCE7A4">
              <w:rPr>
                <w:b/>
                <w:bCs/>
              </w:rPr>
              <w:t>Reviewers</w:t>
            </w:r>
          </w:p>
        </w:tc>
        <w:tc>
          <w:tcPr>
            <w:tcW w:w="2484" w:type="dxa"/>
            <w:tcBorders>
              <w:top w:val="single" w:color="auto" w:sz="2" w:space="0"/>
              <w:bottom w:val="single" w:color="000000" w:themeColor="text1" w:sz="12" w:space="0"/>
            </w:tcBorders>
            <w:shd w:val="clear" w:color="auto" w:fill="auto"/>
          </w:tcPr>
          <w:p w:rsidRPr="007C033E" w:rsidR="007C033E" w:rsidP="00F677DB" w:rsidRDefault="007C033E" w14:paraId="6E473604" w14:textId="77777777">
            <w:pPr>
              <w:rPr>
                <w:b/>
                <w:bCs/>
              </w:rPr>
            </w:pPr>
          </w:p>
        </w:tc>
      </w:tr>
      <w:tr w:rsidRPr="007C033E" w:rsidR="007C033E" w:rsidTr="25BCE7A4" w14:paraId="02E720B5" w14:textId="77777777">
        <w:tc>
          <w:tcPr>
            <w:tcW w:w="1572" w:type="dxa"/>
            <w:tcBorders>
              <w:top w:val="single" w:color="000000" w:themeColor="text1" w:sz="12" w:space="0"/>
              <w:left w:val="single" w:color="auto" w:sz="12" w:space="0"/>
            </w:tcBorders>
            <w:shd w:val="clear" w:color="auto" w:fill="auto"/>
          </w:tcPr>
          <w:p w:rsidRPr="007C033E" w:rsidR="007C033E" w:rsidP="00F677DB" w:rsidRDefault="25BCE7A4" w14:paraId="5BC30727" w14:textId="77777777">
            <w:pPr>
              <w:rPr>
                <w:bCs/>
              </w:rPr>
            </w:pPr>
            <w:r>
              <w:t>Charles Kay</w:t>
            </w:r>
          </w:p>
        </w:tc>
        <w:tc>
          <w:tcPr>
            <w:tcW w:w="2232" w:type="dxa"/>
            <w:tcBorders>
              <w:top w:val="single" w:color="000000" w:themeColor="text1" w:sz="12" w:space="0"/>
              <w:right w:val="single" w:color="000000" w:themeColor="text1" w:sz="12" w:space="0"/>
            </w:tcBorders>
            <w:shd w:val="clear" w:color="auto" w:fill="auto"/>
          </w:tcPr>
          <w:p w:rsidRPr="007C033E" w:rsidR="007C033E" w:rsidP="00F677DB" w:rsidRDefault="25BCE7A4" w14:paraId="629AB8DE" w14:textId="77777777">
            <w:r>
              <w:t>ckay@hass.usu.edu</w:t>
            </w:r>
          </w:p>
        </w:tc>
        <w:tc>
          <w:tcPr>
            <w:tcW w:w="2028" w:type="dxa"/>
            <w:tcBorders>
              <w:top w:val="single" w:color="000000" w:themeColor="text1" w:sz="12" w:space="0"/>
              <w:left w:val="single" w:color="000000" w:themeColor="text1" w:sz="12" w:space="0"/>
            </w:tcBorders>
            <w:shd w:val="clear" w:color="auto" w:fill="auto"/>
          </w:tcPr>
          <w:p w:rsidRPr="007C033E" w:rsidR="007C033E" w:rsidP="00F677DB" w:rsidRDefault="25BCE7A4" w14:paraId="23D197A4" w14:textId="77777777">
            <w:r>
              <w:t>Tim Christiansen</w:t>
            </w:r>
          </w:p>
        </w:tc>
        <w:tc>
          <w:tcPr>
            <w:tcW w:w="2484" w:type="dxa"/>
            <w:tcBorders>
              <w:top w:val="single" w:color="000000" w:themeColor="text1" w:sz="12" w:space="0"/>
            </w:tcBorders>
            <w:shd w:val="clear" w:color="auto" w:fill="auto"/>
          </w:tcPr>
          <w:p w:rsidRPr="007C033E" w:rsidR="007C033E" w:rsidP="00F677DB" w:rsidRDefault="25BCE7A4" w14:paraId="204CF348" w14:textId="77777777">
            <w:r>
              <w:t>tchristiansen@tnc.org</w:t>
            </w:r>
          </w:p>
        </w:tc>
      </w:tr>
      <w:tr w:rsidRPr="007C033E" w:rsidR="007C033E" w:rsidTr="25BCE7A4" w14:paraId="0C67226E" w14:textId="77777777">
        <w:tc>
          <w:tcPr>
            <w:tcW w:w="1572" w:type="dxa"/>
            <w:tcBorders>
              <w:left w:val="single" w:color="auto" w:sz="12" w:space="0"/>
            </w:tcBorders>
            <w:shd w:val="clear" w:color="auto" w:fill="auto"/>
          </w:tcPr>
          <w:p w:rsidRPr="007C033E" w:rsidR="007C033E" w:rsidP="00F677DB" w:rsidRDefault="25BCE7A4" w14:paraId="496C172B" w14:textId="77777777">
            <w:pPr>
              <w:rPr>
                <w:bCs/>
              </w:rPr>
            </w:pPr>
            <w:r>
              <w:t>Don Major</w:t>
            </w:r>
          </w:p>
        </w:tc>
        <w:tc>
          <w:tcPr>
            <w:tcW w:w="2232" w:type="dxa"/>
            <w:tcBorders>
              <w:right w:val="single" w:color="000000" w:themeColor="text1" w:sz="12" w:space="0"/>
            </w:tcBorders>
            <w:shd w:val="clear" w:color="auto" w:fill="auto"/>
          </w:tcPr>
          <w:p w:rsidRPr="007C033E" w:rsidR="007C033E" w:rsidP="00F677DB" w:rsidRDefault="25BCE7A4" w14:paraId="389CC946" w14:textId="77777777">
            <w:r>
              <w:t>dmajor@tnc.org</w:t>
            </w:r>
          </w:p>
        </w:tc>
        <w:tc>
          <w:tcPr>
            <w:tcW w:w="2028" w:type="dxa"/>
            <w:tcBorders>
              <w:left w:val="single" w:color="000000" w:themeColor="text1" w:sz="12" w:space="0"/>
            </w:tcBorders>
            <w:shd w:val="clear" w:color="auto" w:fill="auto"/>
          </w:tcPr>
          <w:p w:rsidRPr="007C033E" w:rsidR="007C033E" w:rsidP="00F677DB" w:rsidRDefault="25BCE7A4" w14:paraId="7E63A542" w14:textId="77777777">
            <w:r>
              <w:t>None</w:t>
            </w:r>
          </w:p>
        </w:tc>
        <w:tc>
          <w:tcPr>
            <w:tcW w:w="2484" w:type="dxa"/>
            <w:shd w:val="clear" w:color="auto" w:fill="auto"/>
          </w:tcPr>
          <w:p w:rsidRPr="007C033E" w:rsidR="007C033E" w:rsidP="00F677DB" w:rsidRDefault="25BCE7A4" w14:paraId="68380C8F" w14:textId="77777777">
            <w:r>
              <w:t>None</w:t>
            </w:r>
          </w:p>
        </w:tc>
      </w:tr>
      <w:tr w:rsidRPr="007C033E" w:rsidR="007C033E" w:rsidTr="25BCE7A4" w14:paraId="1E995845" w14:textId="77777777">
        <w:tc>
          <w:tcPr>
            <w:tcW w:w="1572" w:type="dxa"/>
            <w:tcBorders>
              <w:left w:val="single" w:color="auto" w:sz="12" w:space="0"/>
              <w:bottom w:val="single" w:color="auto" w:sz="2" w:space="0"/>
            </w:tcBorders>
            <w:shd w:val="clear" w:color="auto" w:fill="auto"/>
          </w:tcPr>
          <w:p w:rsidRPr="007C033E" w:rsidR="007C033E" w:rsidP="00F677DB" w:rsidRDefault="25BCE7A4" w14:paraId="3C27D2A1" w14:textId="77777777">
            <w:pPr>
              <w:rPr>
                <w:bCs/>
              </w:rPr>
            </w:pPr>
            <w:r>
              <w:t>None</w:t>
            </w:r>
          </w:p>
        </w:tc>
        <w:tc>
          <w:tcPr>
            <w:tcW w:w="2232" w:type="dxa"/>
            <w:tcBorders>
              <w:right w:val="single" w:color="000000" w:themeColor="text1" w:sz="12" w:space="0"/>
            </w:tcBorders>
            <w:shd w:val="clear" w:color="auto" w:fill="auto"/>
          </w:tcPr>
          <w:p w:rsidRPr="007C033E" w:rsidR="007C033E" w:rsidP="00F677DB" w:rsidRDefault="25BCE7A4" w14:paraId="35E27E16" w14:textId="77777777">
            <w:r>
              <w:t>None</w:t>
            </w:r>
          </w:p>
        </w:tc>
        <w:tc>
          <w:tcPr>
            <w:tcW w:w="2028" w:type="dxa"/>
            <w:tcBorders>
              <w:left w:val="single" w:color="000000" w:themeColor="text1" w:sz="12" w:space="0"/>
              <w:bottom w:val="single" w:color="auto" w:sz="2" w:space="0"/>
            </w:tcBorders>
            <w:shd w:val="clear" w:color="auto" w:fill="auto"/>
          </w:tcPr>
          <w:p w:rsidRPr="007C033E" w:rsidR="007C033E" w:rsidP="00F677DB" w:rsidRDefault="25BCE7A4" w14:paraId="3F1FB293" w14:textId="77777777">
            <w:r>
              <w:t>None</w:t>
            </w:r>
          </w:p>
        </w:tc>
        <w:tc>
          <w:tcPr>
            <w:tcW w:w="2484" w:type="dxa"/>
            <w:shd w:val="clear" w:color="auto" w:fill="auto"/>
          </w:tcPr>
          <w:p w:rsidRPr="007C033E" w:rsidR="007C033E" w:rsidP="00F677DB" w:rsidRDefault="25BCE7A4" w14:paraId="08196AE1" w14:textId="77777777">
            <w:r>
              <w:t>None</w:t>
            </w:r>
          </w:p>
        </w:tc>
      </w:tr>
    </w:tbl>
    <w:p w:rsidR="007C033E" w:rsidP="007C033E" w:rsidRDefault="007C033E" w14:paraId="34693C7E" w14:textId="77777777"/>
    <w:p w:rsidR="007C033E" w:rsidP="007C033E" w:rsidRDefault="25BCE7A4" w14:paraId="3760B3EB" w14:textId="77777777">
      <w:pPr>
        <w:pStyle w:val="InfoPara"/>
      </w:pPr>
      <w:r>
        <w:t>Vegetation Type</w:t>
      </w:r>
    </w:p>
    <w:p w:rsidR="007C033E" w:rsidP="007C033E" w:rsidRDefault="0093693F" w14:paraId="71B39454" w14:textId="5D44A3CA">
      <w:r w:rsidRPr="0093693F">
        <w:t>Woody Wetland</w:t>
      </w:r>
      <w:bookmarkStart w:name="_GoBack" w:id="0"/>
      <w:bookmarkEnd w:id="0"/>
    </w:p>
    <w:p w:rsidR="007C033E" w:rsidP="007C033E" w:rsidRDefault="25BCE7A4" w14:paraId="1382DA1D" w14:textId="28BED949">
      <w:pPr>
        <w:pStyle w:val="InfoPara"/>
      </w:pPr>
      <w:r>
        <w:t>Map Zone</w:t>
      </w:r>
    </w:p>
    <w:p w:rsidR="007C033E" w:rsidP="007C033E" w:rsidRDefault="25BCE7A4" w14:paraId="27C14E33" w14:textId="77777777">
      <w:r>
        <w:t>25</w:t>
      </w:r>
    </w:p>
    <w:p w:rsidR="007C033E" w:rsidP="007C033E" w:rsidRDefault="25BCE7A4" w14:paraId="5DF6C80C" w14:textId="77777777">
      <w:pPr>
        <w:pStyle w:val="InfoPara"/>
      </w:pPr>
      <w:r>
        <w:t>Model Splits or Lumps</w:t>
      </w:r>
    </w:p>
    <w:p w:rsidR="007C033E" w:rsidP="007C033E" w:rsidRDefault="25BCE7A4" w14:paraId="652CB051" w14:textId="3CA295C5">
      <w:r>
        <w:t xml:space="preserve">This </w:t>
      </w:r>
      <w:r w:rsidR="0064452C">
        <w:t>biophysical setting (</w:t>
      </w:r>
      <w:r>
        <w:t>BpS</w:t>
      </w:r>
      <w:r w:rsidR="0064452C">
        <w:t>)</w:t>
      </w:r>
      <w:r>
        <w:t xml:space="preserve"> is lumped with 1160 (models are identical)</w:t>
      </w:r>
      <w:r w:rsidR="0064452C">
        <w:t>.</w:t>
      </w:r>
    </w:p>
    <w:p w:rsidR="007C033E" w:rsidP="007C033E" w:rsidRDefault="25BCE7A4" w14:paraId="5F567041" w14:textId="77777777">
      <w:pPr>
        <w:pStyle w:val="InfoPara"/>
      </w:pPr>
      <w:r>
        <w:t>Geographic Range</w:t>
      </w:r>
    </w:p>
    <w:p w:rsidR="007C033E" w:rsidP="007C033E" w:rsidRDefault="25BCE7A4" w14:paraId="6F0D2E37" w14:textId="0F99A61B">
      <w:r>
        <w:t>Great Basin, California, northern Rockies, Alaska, Pacific Northwest, and north</w:t>
      </w:r>
      <w:r w:rsidR="0064452C">
        <w:t>-</w:t>
      </w:r>
      <w:r>
        <w:t>central regions</w:t>
      </w:r>
    </w:p>
    <w:p w:rsidR="007C033E" w:rsidP="007C033E" w:rsidRDefault="25BCE7A4" w14:paraId="75948349" w14:textId="77777777">
      <w:pPr>
        <w:pStyle w:val="InfoPara"/>
      </w:pPr>
      <w:r>
        <w:t>Biophysical Site Description</w:t>
      </w:r>
    </w:p>
    <w:p w:rsidR="007C033E" w:rsidP="007C033E" w:rsidRDefault="25BCE7A4" w14:paraId="40B1FC55" w14:textId="313B0E2E">
      <w:r>
        <w:t>This ecological system represents the combination of numerous riparian types occurring in the montane zone. This ecological system exists as relatively small</w:t>
      </w:r>
      <w:r w:rsidR="0064452C">
        <w:t>,</w:t>
      </w:r>
      <w:r>
        <w:t xml:space="preserve"> linear stringers in the fire management landscape.</w:t>
      </w:r>
    </w:p>
    <w:p w:rsidR="007C033E" w:rsidP="007C033E" w:rsidRDefault="25BCE7A4" w14:paraId="083C237D" w14:textId="77777777">
      <w:pPr>
        <w:pStyle w:val="InfoPara"/>
      </w:pPr>
      <w:r>
        <w:t>Vegetation Description</w:t>
      </w:r>
    </w:p>
    <w:p w:rsidR="007C033E" w:rsidP="007C033E" w:rsidRDefault="25BCE7A4" w14:paraId="1F838454" w14:textId="64A3ED89">
      <w:r>
        <w:t xml:space="preserve">This ecological system encompasses a broad array of riparian species. These systems are highly variable and generally consist of one or more of the following five basic vegetation forms: </w:t>
      </w:r>
      <w:r w:rsidR="0064452C">
        <w:t>(</w:t>
      </w:r>
      <w:r>
        <w:t>1) cottonwood</w:t>
      </w:r>
      <w:r w:rsidR="0064452C">
        <w:t>,</w:t>
      </w:r>
      <w:r>
        <w:t xml:space="preserve"> </w:t>
      </w:r>
      <w:r w:rsidR="0064452C">
        <w:t>(</w:t>
      </w:r>
      <w:r>
        <w:t>2) willows</w:t>
      </w:r>
      <w:r w:rsidR="0064452C">
        <w:t>,</w:t>
      </w:r>
      <w:r>
        <w:t xml:space="preserve"> </w:t>
      </w:r>
      <w:r w:rsidR="0064452C">
        <w:t>(</w:t>
      </w:r>
      <w:r>
        <w:t>3) sedges and other herbaceous vegetation</w:t>
      </w:r>
      <w:r w:rsidR="0064452C">
        <w:t>,</w:t>
      </w:r>
      <w:r>
        <w:t xml:space="preserve"> </w:t>
      </w:r>
      <w:r w:rsidR="0064452C">
        <w:t>(</w:t>
      </w:r>
      <w:r>
        <w:t>4) aspen</w:t>
      </w:r>
      <w:r w:rsidR="0064452C">
        <w:t>,</w:t>
      </w:r>
      <w:r>
        <w:t xml:space="preserve"> and </w:t>
      </w:r>
      <w:r w:rsidR="0064452C">
        <w:t>(</w:t>
      </w:r>
      <w:r>
        <w:t>5) conifer (primarily spruce and subalpine fir).</w:t>
      </w:r>
    </w:p>
    <w:p w:rsidR="007C033E" w:rsidP="007C033E" w:rsidRDefault="25BCE7A4" w14:paraId="5A103AF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7C033E" w:rsidP="007C033E" w:rsidRDefault="25BCE7A4" w14:paraId="738D8AA6" w14:textId="77777777">
      <w:pPr>
        <w:pStyle w:val="InfoPara"/>
      </w:pPr>
      <w:r>
        <w:t>Disturbance Description</w:t>
      </w:r>
    </w:p>
    <w:p w:rsidR="007C033E" w:rsidP="007C033E" w:rsidRDefault="25BCE7A4" w14:paraId="2E3D145A" w14:textId="230D78E9">
      <w:r>
        <w:t xml:space="preserve">The moisture associated with riparian areas promotes lower fire frequency compared </w:t>
      </w:r>
      <w:r w:rsidR="0064452C">
        <w:t xml:space="preserve">to </w:t>
      </w:r>
      <w:r>
        <w:t>adjacent uplands, and rapid recovery from fire events. Wet</w:t>
      </w:r>
      <w:r w:rsidR="0064452C">
        <w:t>-</w:t>
      </w:r>
      <w:r>
        <w:t xml:space="preserve">meadow types seldom burn. In riparian systems the pre-burn herbaceous plant community is not permanently destroyed, and </w:t>
      </w:r>
      <w:r w:rsidR="009F4E9A">
        <w:t xml:space="preserve">recovers </w:t>
      </w:r>
      <w:r>
        <w:t xml:space="preserve">rapidly. Recovery is possible within a single growing season. Woody species (i.e., aspen, </w:t>
      </w:r>
      <w:r w:rsidRPr="25BCE7A4">
        <w:rPr>
          <w:i/>
          <w:iCs/>
        </w:rPr>
        <w:t xml:space="preserve">Salix </w:t>
      </w:r>
      <w:r>
        <w:t>spp.</w:t>
      </w:r>
      <w:r w:rsidR="0064452C">
        <w:t>,</w:t>
      </w:r>
      <w:r>
        <w:t xml:space="preserve"> and occasionally cottonwood species) can be top-killed, but generally resprout within a </w:t>
      </w:r>
      <w:r>
        <w:lastRenderedPageBreak/>
        <w:t>short period. In systems with conifer, post-fire establishment is from seed. Hydrologic events are the major disturbance agents in these systems. In addition, beaver (</w:t>
      </w:r>
      <w:r w:rsidRPr="25BCE7A4">
        <w:rPr>
          <w:i/>
          <w:iCs/>
        </w:rPr>
        <w:t>Castor canadensis</w:t>
      </w:r>
      <w:r>
        <w:t>) were historically important in many of these systems. Older vegetation experienced fire when replacement fire burned the uplands (</w:t>
      </w:r>
      <w:r w:rsidR="0064452C">
        <w:t>mean fire return interval [</w:t>
      </w:r>
      <w:r>
        <w:t>MFRI</w:t>
      </w:r>
      <w:r w:rsidR="0064452C">
        <w:t>],</w:t>
      </w:r>
      <w:r>
        <w:t xml:space="preserve"> 100yrs). Surface fire (MFRI</w:t>
      </w:r>
      <w:r w:rsidR="0064452C">
        <w:t>,</w:t>
      </w:r>
      <w:r>
        <w:t xml:space="preserve"> 50yrs) affected the </w:t>
      </w:r>
      <w:r w:rsidR="0064452C">
        <w:t>E</w:t>
      </w:r>
      <w:r>
        <w:t>arly</w:t>
      </w:r>
      <w:r w:rsidR="0064452C">
        <w:t>-D</w:t>
      </w:r>
      <w:r>
        <w:t>evelopment class through a combination of replacement fire from uplands and occasional native burning. Insects may also affect cottonwood.</w:t>
      </w:r>
    </w:p>
    <w:p w:rsidR="007C033E" w:rsidP="007C033E" w:rsidRDefault="25BCE7A4" w14:paraId="5F9AF6F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271</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79</w:t>
            </w:r>
          </w:p>
        </w:tc>
        <w:tc>
          <w:p>
            <w:pPr>
              <w:jc w:val="center"/>
            </w:pPr>
            <w:r>
              <w:t>77</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033E" w:rsidP="007C033E" w:rsidRDefault="25BCE7A4" w14:paraId="78D8BC49" w14:textId="77777777">
      <w:pPr>
        <w:pStyle w:val="InfoPara"/>
      </w:pPr>
      <w:r>
        <w:t>Scale Description</w:t>
      </w:r>
    </w:p>
    <w:p w:rsidR="007C033E" w:rsidP="007C033E" w:rsidRDefault="25BCE7A4" w14:paraId="4ED9743E" w14:textId="24D03FD9">
      <w:r>
        <w:t>These systems are small</w:t>
      </w:r>
      <w:r w:rsidR="0064452C">
        <w:t>,</w:t>
      </w:r>
      <w:r>
        <w:t xml:space="preserve"> linear features in the landscape.</w:t>
      </w:r>
    </w:p>
    <w:p w:rsidR="007C033E" w:rsidP="007C033E" w:rsidRDefault="25BCE7A4" w14:paraId="35B2DA97" w14:textId="77777777">
      <w:pPr>
        <w:pStyle w:val="InfoPara"/>
      </w:pPr>
      <w:r>
        <w:t>Adjacency or Identification Concerns</w:t>
      </w:r>
    </w:p>
    <w:p w:rsidR="007C033E" w:rsidP="007C033E" w:rsidRDefault="25BCE7A4" w14:paraId="11780B39" w14:textId="0C94E8ED">
      <w:r>
        <w:t>This type is very similar to Rocky Mountain Upper Montane/Subalpine Riparian Systems (161160) and the models are identical.</w:t>
      </w:r>
    </w:p>
    <w:p w:rsidR="007C033E" w:rsidP="007C033E" w:rsidRDefault="25BCE7A4" w14:paraId="2EB04A47" w14:textId="77777777">
      <w:pPr>
        <w:pStyle w:val="InfoPara"/>
      </w:pPr>
      <w:r>
        <w:t>Issues or Problems</w:t>
      </w:r>
    </w:p>
    <w:p w:rsidR="007C033E" w:rsidP="007C033E" w:rsidRDefault="25BCE7A4" w14:paraId="47064CF7" w14:textId="56E449E6">
      <w:r>
        <w:t xml:space="preserve">Overgrazing and irrigation use have had major impacts on some of these systems. This ecological system occurs at scales below 30-m resolution of LANDFIRE. </w:t>
      </w:r>
    </w:p>
    <w:p w:rsidR="007C033E" w:rsidP="007C033E" w:rsidRDefault="007C033E" w14:paraId="08624E26" w14:textId="77777777"/>
    <w:p w:rsidR="007C033E" w:rsidP="007C033E" w:rsidRDefault="25BCE7A4" w14:paraId="5DDB2DFE" w14:textId="77777777">
      <w:r>
        <w:t>There is a paucity of information on this system.</w:t>
      </w:r>
    </w:p>
    <w:p w:rsidR="007C033E" w:rsidP="007C033E" w:rsidRDefault="25BCE7A4" w14:paraId="298FADEB" w14:textId="77777777">
      <w:pPr>
        <w:pStyle w:val="InfoPara"/>
      </w:pPr>
      <w:r>
        <w:t>Native Uncharacteristic Conditions</w:t>
      </w:r>
    </w:p>
    <w:p w:rsidR="007C033E" w:rsidP="007C033E" w:rsidRDefault="007C033E" w14:paraId="7EDE1100" w14:textId="77777777"/>
    <w:p w:rsidR="007C033E" w:rsidP="007C033E" w:rsidRDefault="25BCE7A4" w14:paraId="124C7AD8" w14:textId="77777777">
      <w:pPr>
        <w:pStyle w:val="InfoPara"/>
      </w:pPr>
      <w:r>
        <w:t>Comments</w:t>
      </w:r>
    </w:p>
    <w:p w:rsidR="007C033E" w:rsidP="007C033E" w:rsidRDefault="25BCE7A4" w14:paraId="7A3A82BD" w14:textId="6C638EBA">
      <w:r>
        <w:t xml:space="preserve">This model is identical to the model for the same BpS in </w:t>
      </w:r>
      <w:r w:rsidR="0064452C">
        <w:t>map zone (</w:t>
      </w:r>
      <w:r>
        <w:t>MZ</w:t>
      </w:r>
      <w:r w:rsidR="0064452C">
        <w:t xml:space="preserve">) </w:t>
      </w:r>
      <w:r>
        <w:t>16 (Utah High Plateaus) and did not receive any peer review for MZs 23 and 24.</w:t>
      </w:r>
    </w:p>
    <w:p w:rsidR="007C033E" w:rsidP="007C033E" w:rsidRDefault="007C033E" w14:paraId="1A440DFD" w14:textId="77777777"/>
    <w:p w:rsidR="007C033E" w:rsidP="007C033E" w:rsidRDefault="25BCE7A4" w14:paraId="4066E97D" w14:textId="0EF3F2CB">
      <w:r>
        <w:t>Fire behavior in these systems is strongly influenced by the adjacent uplands. Hydrologic processes (e.g., flooding) are the determining factors in these systems.</w:t>
      </w:r>
    </w:p>
    <w:p w:rsidR="007C033E" w:rsidP="007C033E" w:rsidRDefault="007C033E" w14:paraId="68B2D2BE" w14:textId="77777777"/>
    <w:p w:rsidR="007C033E" w:rsidP="007C033E" w:rsidRDefault="25BCE7A4" w14:paraId="0555C6D6" w14:textId="77777777">
      <w:pPr>
        <w:pStyle w:val="ReportSection"/>
      </w:pPr>
      <w:r>
        <w:t>Succession Classes</w:t>
      </w:r>
    </w:p>
    <w:p w:rsidR="007C033E" w:rsidP="007C033E" w:rsidRDefault="007C033E" w14:paraId="3A1F0AC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033E" w:rsidP="007C033E" w:rsidRDefault="007C033E" w14:paraId="1BDFACAD"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C033E" w:rsidP="007C033E" w:rsidRDefault="25BCE7A4" w14:paraId="34939F36" w14:textId="08E003CB">
      <w:pPr>
        <w:pStyle w:val="SClassInfoPara"/>
      </w:pPr>
      <w:r>
        <w:lastRenderedPageBreak/>
        <w:t>Upper Layer Lifeform is not the dominant lifeform</w:t>
      </w:r>
    </w:p>
    <w:p w:rsidR="007C033E" w:rsidP="007C033E" w:rsidRDefault="25BCE7A4" w14:paraId="1AFC4683" w14:textId="09BF4453">
      <w:r>
        <w:t>The dominant lifeform may vary between shrubs and herbaceous</w:t>
      </w:r>
      <w:r w:rsidR="0064452C">
        <w:t xml:space="preserve"> vegetation</w:t>
      </w:r>
      <w:r>
        <w:t>. The herbaceous layer may range in cover from 0-100% and in height from short (&lt;0.5m) to tall (&gt;1m).</w:t>
      </w:r>
    </w:p>
    <w:p w:rsidR="007C033E" w:rsidP="007C033E" w:rsidRDefault="007C033E" w14:paraId="72075992" w14:textId="77777777"/>
    <w:p w:rsidR="007C033E" w:rsidP="007C033E" w:rsidRDefault="25BCE7A4" w14:paraId="3E210E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7C033E" w:rsidR="007C033E" w:rsidTr="25BCE7A4" w14:paraId="3A6D6031" w14:textId="77777777">
        <w:tc>
          <w:tcPr>
            <w:tcW w:w="1140" w:type="dxa"/>
            <w:tcBorders>
              <w:top w:val="single" w:color="auto" w:sz="2" w:space="0"/>
              <w:bottom w:val="single" w:color="000000" w:themeColor="text1" w:sz="12" w:space="0"/>
            </w:tcBorders>
            <w:shd w:val="clear" w:color="auto" w:fill="auto"/>
          </w:tcPr>
          <w:p w:rsidRPr="007C033E" w:rsidR="007C033E" w:rsidP="25BCE7A4" w:rsidRDefault="25BCE7A4" w14:paraId="2A109507" w14:textId="77777777">
            <w:pPr>
              <w:rPr>
                <w:b/>
                <w:bCs/>
              </w:rPr>
            </w:pPr>
            <w:r w:rsidRPr="25BCE7A4">
              <w:rPr>
                <w:b/>
                <w:bCs/>
              </w:rPr>
              <w:t>Symbol</w:t>
            </w:r>
          </w:p>
        </w:tc>
        <w:tc>
          <w:tcPr>
            <w:tcW w:w="1908" w:type="dxa"/>
            <w:tcBorders>
              <w:top w:val="single" w:color="auto" w:sz="2" w:space="0"/>
              <w:bottom w:val="single" w:color="000000" w:themeColor="text1" w:sz="12" w:space="0"/>
            </w:tcBorders>
            <w:shd w:val="clear" w:color="auto" w:fill="auto"/>
          </w:tcPr>
          <w:p w:rsidRPr="007C033E" w:rsidR="007C033E" w:rsidP="25BCE7A4" w:rsidRDefault="25BCE7A4" w14:paraId="54515637" w14:textId="77777777">
            <w:pPr>
              <w:rPr>
                <w:b/>
                <w:bCs/>
              </w:rPr>
            </w:pPr>
            <w:r w:rsidRPr="25BCE7A4">
              <w:rPr>
                <w:b/>
                <w:bCs/>
              </w:rPr>
              <w:t>Scientific Name</w:t>
            </w:r>
          </w:p>
        </w:tc>
        <w:tc>
          <w:tcPr>
            <w:tcW w:w="1860" w:type="dxa"/>
            <w:tcBorders>
              <w:top w:val="single" w:color="auto" w:sz="2" w:space="0"/>
              <w:bottom w:val="single" w:color="000000" w:themeColor="text1" w:sz="12" w:space="0"/>
            </w:tcBorders>
            <w:shd w:val="clear" w:color="auto" w:fill="auto"/>
          </w:tcPr>
          <w:p w:rsidRPr="007C033E" w:rsidR="007C033E" w:rsidP="25BCE7A4" w:rsidRDefault="25BCE7A4" w14:paraId="730B4FA8" w14:textId="77777777">
            <w:pPr>
              <w:rPr>
                <w:b/>
                <w:bCs/>
              </w:rPr>
            </w:pPr>
            <w:r w:rsidRPr="25BCE7A4">
              <w:rPr>
                <w:b/>
                <w:bCs/>
              </w:rPr>
              <w:t>Common Name</w:t>
            </w:r>
          </w:p>
        </w:tc>
        <w:tc>
          <w:tcPr>
            <w:tcW w:w="1956" w:type="dxa"/>
            <w:tcBorders>
              <w:top w:val="single" w:color="auto" w:sz="2" w:space="0"/>
              <w:bottom w:val="single" w:color="000000" w:themeColor="text1" w:sz="12" w:space="0"/>
            </w:tcBorders>
            <w:shd w:val="clear" w:color="auto" w:fill="auto"/>
          </w:tcPr>
          <w:p w:rsidRPr="007C033E" w:rsidR="007C033E" w:rsidP="25BCE7A4" w:rsidRDefault="25BCE7A4" w14:paraId="05BBE3F9" w14:textId="77777777">
            <w:pPr>
              <w:rPr>
                <w:b/>
                <w:bCs/>
              </w:rPr>
            </w:pPr>
            <w:r w:rsidRPr="25BCE7A4">
              <w:rPr>
                <w:b/>
                <w:bCs/>
              </w:rPr>
              <w:t>Canopy Position</w:t>
            </w:r>
          </w:p>
        </w:tc>
      </w:tr>
      <w:tr w:rsidRPr="007C033E" w:rsidR="007C033E" w:rsidTr="25BCE7A4" w14:paraId="78AF1615" w14:textId="77777777">
        <w:tc>
          <w:tcPr>
            <w:tcW w:w="1140" w:type="dxa"/>
            <w:tcBorders>
              <w:top w:val="single" w:color="000000" w:themeColor="text1" w:sz="12" w:space="0"/>
            </w:tcBorders>
            <w:shd w:val="clear" w:color="auto" w:fill="auto"/>
          </w:tcPr>
          <w:p w:rsidRPr="007C033E" w:rsidR="007C033E" w:rsidP="009649CE" w:rsidRDefault="25BCE7A4" w14:paraId="1234463E" w14:textId="77777777">
            <w:pPr>
              <w:rPr>
                <w:bCs/>
              </w:rPr>
            </w:pPr>
            <w:r>
              <w:t>POPUL</w:t>
            </w:r>
          </w:p>
        </w:tc>
        <w:tc>
          <w:tcPr>
            <w:tcW w:w="1908" w:type="dxa"/>
            <w:tcBorders>
              <w:top w:val="single" w:color="000000" w:themeColor="text1" w:sz="12" w:space="0"/>
            </w:tcBorders>
            <w:shd w:val="clear" w:color="auto" w:fill="auto"/>
          </w:tcPr>
          <w:p w:rsidRPr="007C033E" w:rsidR="007C033E" w:rsidP="009649CE" w:rsidRDefault="25BCE7A4" w14:paraId="6FD1CB57" w14:textId="77777777">
            <w:proofErr w:type="spellStart"/>
            <w:r>
              <w:t>Populus</w:t>
            </w:r>
            <w:proofErr w:type="spellEnd"/>
          </w:p>
        </w:tc>
        <w:tc>
          <w:tcPr>
            <w:tcW w:w="1860" w:type="dxa"/>
            <w:tcBorders>
              <w:top w:val="single" w:color="000000" w:themeColor="text1" w:sz="12" w:space="0"/>
            </w:tcBorders>
            <w:shd w:val="clear" w:color="auto" w:fill="auto"/>
          </w:tcPr>
          <w:p w:rsidRPr="007C033E" w:rsidR="007C033E" w:rsidP="009649CE" w:rsidRDefault="25BCE7A4" w14:paraId="052DB382" w14:textId="77777777">
            <w:r>
              <w:t>Cottonwood</w:t>
            </w:r>
          </w:p>
        </w:tc>
        <w:tc>
          <w:tcPr>
            <w:tcW w:w="1956" w:type="dxa"/>
            <w:tcBorders>
              <w:top w:val="single" w:color="000000" w:themeColor="text1" w:sz="12" w:space="0"/>
            </w:tcBorders>
            <w:shd w:val="clear" w:color="auto" w:fill="auto"/>
          </w:tcPr>
          <w:p w:rsidRPr="007C033E" w:rsidR="007C033E" w:rsidP="009649CE" w:rsidRDefault="25BCE7A4" w14:paraId="19FB91BE" w14:textId="77777777">
            <w:r>
              <w:t>Upper</w:t>
            </w:r>
          </w:p>
        </w:tc>
      </w:tr>
      <w:tr w:rsidRPr="007C033E" w:rsidR="007C033E" w:rsidTr="25BCE7A4" w14:paraId="49F190F3" w14:textId="77777777">
        <w:tc>
          <w:tcPr>
            <w:tcW w:w="1140" w:type="dxa"/>
            <w:shd w:val="clear" w:color="auto" w:fill="auto"/>
          </w:tcPr>
          <w:p w:rsidRPr="007C033E" w:rsidR="007C033E" w:rsidP="009649CE" w:rsidRDefault="25BCE7A4" w14:paraId="78BDA20D" w14:textId="77777777">
            <w:pPr>
              <w:rPr>
                <w:bCs/>
              </w:rPr>
            </w:pPr>
            <w:r>
              <w:t>SALIX</w:t>
            </w:r>
          </w:p>
        </w:tc>
        <w:tc>
          <w:tcPr>
            <w:tcW w:w="1908" w:type="dxa"/>
            <w:shd w:val="clear" w:color="auto" w:fill="auto"/>
          </w:tcPr>
          <w:p w:rsidRPr="007C033E" w:rsidR="007C033E" w:rsidP="009649CE" w:rsidRDefault="25BCE7A4" w14:paraId="50FE939B" w14:textId="77777777">
            <w:r>
              <w:t>Salix</w:t>
            </w:r>
          </w:p>
        </w:tc>
        <w:tc>
          <w:tcPr>
            <w:tcW w:w="1860" w:type="dxa"/>
            <w:shd w:val="clear" w:color="auto" w:fill="auto"/>
          </w:tcPr>
          <w:p w:rsidRPr="007C033E" w:rsidR="007C033E" w:rsidP="009649CE" w:rsidRDefault="25BCE7A4" w14:paraId="43BB9468" w14:textId="77777777">
            <w:r>
              <w:t>Willow</w:t>
            </w:r>
          </w:p>
        </w:tc>
        <w:tc>
          <w:tcPr>
            <w:tcW w:w="1956" w:type="dxa"/>
            <w:shd w:val="clear" w:color="auto" w:fill="auto"/>
          </w:tcPr>
          <w:p w:rsidRPr="007C033E" w:rsidR="007C033E" w:rsidP="009649CE" w:rsidRDefault="25BCE7A4" w14:paraId="191763A9" w14:textId="77777777">
            <w:r>
              <w:t>Upper</w:t>
            </w:r>
          </w:p>
        </w:tc>
      </w:tr>
      <w:tr w:rsidRPr="007C033E" w:rsidR="007C033E" w:rsidTr="25BCE7A4" w14:paraId="6791CAD8" w14:textId="77777777">
        <w:tc>
          <w:tcPr>
            <w:tcW w:w="1140" w:type="dxa"/>
            <w:shd w:val="clear" w:color="auto" w:fill="auto"/>
          </w:tcPr>
          <w:p w:rsidRPr="007C033E" w:rsidR="007C033E" w:rsidP="009649CE" w:rsidRDefault="25BCE7A4" w14:paraId="6DEB0B47" w14:textId="77777777">
            <w:pPr>
              <w:rPr>
                <w:bCs/>
              </w:rPr>
            </w:pPr>
            <w:r>
              <w:t>CAREX</w:t>
            </w:r>
          </w:p>
        </w:tc>
        <w:tc>
          <w:tcPr>
            <w:tcW w:w="1908" w:type="dxa"/>
            <w:shd w:val="clear" w:color="auto" w:fill="auto"/>
          </w:tcPr>
          <w:p w:rsidRPr="007C033E" w:rsidR="007C033E" w:rsidP="009649CE" w:rsidRDefault="25BCE7A4" w14:paraId="3FA8A54F" w14:textId="77777777">
            <w:proofErr w:type="spellStart"/>
            <w:r>
              <w:t>Carex</w:t>
            </w:r>
            <w:proofErr w:type="spellEnd"/>
          </w:p>
        </w:tc>
        <w:tc>
          <w:tcPr>
            <w:tcW w:w="1860" w:type="dxa"/>
            <w:shd w:val="clear" w:color="auto" w:fill="auto"/>
          </w:tcPr>
          <w:p w:rsidRPr="007C033E" w:rsidR="007C033E" w:rsidP="009649CE" w:rsidRDefault="25BCE7A4" w14:paraId="4F074D5F" w14:textId="77777777">
            <w:r>
              <w:t>Sedge</w:t>
            </w:r>
          </w:p>
        </w:tc>
        <w:tc>
          <w:tcPr>
            <w:tcW w:w="1956" w:type="dxa"/>
            <w:shd w:val="clear" w:color="auto" w:fill="auto"/>
          </w:tcPr>
          <w:p w:rsidRPr="007C033E" w:rsidR="007C033E" w:rsidP="009649CE" w:rsidRDefault="25BCE7A4" w14:paraId="03D11FCD" w14:textId="77777777">
            <w:r>
              <w:t>Upper</w:t>
            </w:r>
          </w:p>
        </w:tc>
      </w:tr>
      <w:tr w:rsidRPr="007C033E" w:rsidR="007C033E" w:rsidTr="25BCE7A4" w14:paraId="591AF4A9" w14:textId="77777777">
        <w:tc>
          <w:tcPr>
            <w:tcW w:w="1140" w:type="dxa"/>
            <w:shd w:val="clear" w:color="auto" w:fill="auto"/>
          </w:tcPr>
          <w:p w:rsidRPr="007C033E" w:rsidR="007C033E" w:rsidP="009649CE" w:rsidRDefault="25BCE7A4" w14:paraId="3452502A" w14:textId="77777777">
            <w:pPr>
              <w:rPr>
                <w:bCs/>
              </w:rPr>
            </w:pPr>
            <w:r>
              <w:t>PICEA</w:t>
            </w:r>
          </w:p>
        </w:tc>
        <w:tc>
          <w:tcPr>
            <w:tcW w:w="1908" w:type="dxa"/>
            <w:shd w:val="clear" w:color="auto" w:fill="auto"/>
          </w:tcPr>
          <w:p w:rsidRPr="007C033E" w:rsidR="007C033E" w:rsidP="009649CE" w:rsidRDefault="25BCE7A4" w14:paraId="5F8CEEC3" w14:textId="77777777">
            <w:proofErr w:type="spellStart"/>
            <w:r>
              <w:t>Picea</w:t>
            </w:r>
            <w:proofErr w:type="spellEnd"/>
          </w:p>
        </w:tc>
        <w:tc>
          <w:tcPr>
            <w:tcW w:w="1860" w:type="dxa"/>
            <w:shd w:val="clear" w:color="auto" w:fill="auto"/>
          </w:tcPr>
          <w:p w:rsidRPr="007C033E" w:rsidR="007C033E" w:rsidP="009649CE" w:rsidRDefault="25BCE7A4" w14:paraId="3504A6B9" w14:textId="77777777">
            <w:r>
              <w:t>Spruce</w:t>
            </w:r>
          </w:p>
        </w:tc>
        <w:tc>
          <w:tcPr>
            <w:tcW w:w="1956" w:type="dxa"/>
            <w:shd w:val="clear" w:color="auto" w:fill="auto"/>
          </w:tcPr>
          <w:p w:rsidRPr="007C033E" w:rsidR="007C033E" w:rsidP="009649CE" w:rsidRDefault="25BCE7A4" w14:paraId="127175B4" w14:textId="77777777">
            <w:r>
              <w:t>Upper</w:t>
            </w:r>
          </w:p>
        </w:tc>
      </w:tr>
    </w:tbl>
    <w:p w:rsidR="007C033E" w:rsidP="007C033E" w:rsidRDefault="007C033E" w14:paraId="250C65EF" w14:textId="77777777"/>
    <w:p w:rsidR="007C033E" w:rsidP="007C033E" w:rsidRDefault="25BCE7A4" w14:paraId="20118066" w14:textId="77777777">
      <w:pPr>
        <w:pStyle w:val="SClassInfoPara"/>
      </w:pPr>
      <w:r>
        <w:t>Description</w:t>
      </w:r>
    </w:p>
    <w:p w:rsidR="007C033E" w:rsidP="007C033E" w:rsidRDefault="25BCE7A4" w14:paraId="1C86CA0E" w14:textId="5396AA33">
      <w:r>
        <w:t>Early-seral class dominated by shrub or grass. Immediate post-fire responses in this ecological system are dependent on pre-burn vegetation form</w:t>
      </w:r>
      <w:r w:rsidR="009F4E9A">
        <w:t>,</w:t>
      </w:r>
      <w:r>
        <w:t xml:space="preserve"> and composition will vary within the stream reach. Generally, this class is expected to last approximately a decade post-disturbance. Replacement fire was typically rare and not included. Surface fire was more frequent</w:t>
      </w:r>
      <w:r w:rsidR="0064452C">
        <w:t>,</w:t>
      </w:r>
      <w:r>
        <w:t xml:space="preserve"> and a combination of upland-driven fire and native burning occurred. Beaver remove</w:t>
      </w:r>
      <w:r w:rsidR="0064452C">
        <w:t>d</w:t>
      </w:r>
      <w:r>
        <w:t xml:space="preserve"> woody vegetation</w:t>
      </w:r>
      <w:r w:rsidR="0064452C">
        <w:t>,</w:t>
      </w:r>
      <w:r>
        <w:t xml:space="preserve"> frequently resetting age to zero. Two flooding disturbances were included: frequent flood events that did not cause a change in succession age (i.e., had no ecological setback or delay in succession) and less</w:t>
      </w:r>
      <w:r w:rsidR="0064452C">
        <w:t>-</w:t>
      </w:r>
      <w:r>
        <w:t xml:space="preserve">frequent flood events that revert the vegetation to the post-replacement stage. The duration of this class </w:t>
      </w:r>
      <w:r w:rsidR="0064452C">
        <w:t xml:space="preserve">is </w:t>
      </w:r>
      <w:r>
        <w:t xml:space="preserve">highly variable due to high moisture levels and </w:t>
      </w:r>
      <w:r w:rsidR="0064452C">
        <w:t xml:space="preserve">greater </w:t>
      </w:r>
      <w:r>
        <w:t>species variability.</w:t>
      </w:r>
    </w:p>
    <w:p w:rsidR="007C033E" w:rsidP="007C033E" w:rsidRDefault="007C033E" w14:paraId="4B77D47B" w14:textId="77777777"/>
    <w:p>
      <w:r>
        <w:rPr>
          <w:i/>
          <w:u w:val="single"/>
        </w:rPr>
        <w:t>Maximum Tree Size Class</w:t>
      </w:r>
      <w:br/>
      <w:r>
        <w:t>None</w:t>
      </w:r>
    </w:p>
    <w:p w:rsidR="007C033E" w:rsidP="007C033E" w:rsidRDefault="007C033E" w14:paraId="6EB2F318"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C033E" w:rsidP="007C033E" w:rsidRDefault="25BCE7A4" w14:paraId="6313578C" w14:textId="2358D51A">
      <w:pPr>
        <w:pStyle w:val="SClassInfoPara"/>
      </w:pPr>
      <w:r>
        <w:t>Upper Layer Lifeform is not the dominant lifeform</w:t>
      </w:r>
    </w:p>
    <w:p w:rsidR="007C033E" w:rsidP="007C033E" w:rsidRDefault="25BCE7A4" w14:paraId="7104ADCC" w14:textId="653A62E9">
      <w:r>
        <w:t>The dominant lifeform may also include trees</w:t>
      </w:r>
      <w:r w:rsidR="0064452C">
        <w:t>,</w:t>
      </w:r>
      <w:r>
        <w:t xml:space="preserve"> but will be highly variable. Canopy cover of trees may range from 0-30% and range in height from </w:t>
      </w:r>
      <w:proofErr w:type="spellStart"/>
      <w:r>
        <w:t>regenerati</w:t>
      </w:r>
      <w:r w:rsidR="0064452C">
        <w:t>VE</w:t>
      </w:r>
      <w:proofErr w:type="spellEnd"/>
      <w:r>
        <w:t xml:space="preserve"> (&lt;5m) to tall (25</w:t>
      </w:r>
      <w:r w:rsidR="0064452C">
        <w:t>m</w:t>
      </w:r>
      <w:r>
        <w:t>-49m).</w:t>
      </w:r>
    </w:p>
    <w:p w:rsidR="007C033E" w:rsidP="007C033E" w:rsidRDefault="007C033E" w14:paraId="4E0CF74A" w14:textId="77777777"/>
    <w:p w:rsidR="007C033E" w:rsidP="007C033E" w:rsidRDefault="25BCE7A4" w14:paraId="6F90FC6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7C033E" w:rsidR="007C033E" w:rsidTr="25BCE7A4" w14:paraId="6404DE0D" w14:textId="77777777">
        <w:tc>
          <w:tcPr>
            <w:tcW w:w="1140" w:type="dxa"/>
            <w:tcBorders>
              <w:top w:val="single" w:color="auto" w:sz="2" w:space="0"/>
              <w:bottom w:val="single" w:color="000000" w:themeColor="text1" w:sz="12" w:space="0"/>
            </w:tcBorders>
            <w:shd w:val="clear" w:color="auto" w:fill="auto"/>
          </w:tcPr>
          <w:p w:rsidRPr="007C033E" w:rsidR="007C033E" w:rsidP="25BCE7A4" w:rsidRDefault="25BCE7A4" w14:paraId="2F3A9AAB" w14:textId="77777777">
            <w:pPr>
              <w:rPr>
                <w:b/>
                <w:bCs/>
              </w:rPr>
            </w:pPr>
            <w:r w:rsidRPr="25BCE7A4">
              <w:rPr>
                <w:b/>
                <w:bCs/>
              </w:rPr>
              <w:t>Symbol</w:t>
            </w:r>
          </w:p>
        </w:tc>
        <w:tc>
          <w:tcPr>
            <w:tcW w:w="1908" w:type="dxa"/>
            <w:tcBorders>
              <w:top w:val="single" w:color="auto" w:sz="2" w:space="0"/>
              <w:bottom w:val="single" w:color="000000" w:themeColor="text1" w:sz="12" w:space="0"/>
            </w:tcBorders>
            <w:shd w:val="clear" w:color="auto" w:fill="auto"/>
          </w:tcPr>
          <w:p w:rsidRPr="007C033E" w:rsidR="007C033E" w:rsidP="25BCE7A4" w:rsidRDefault="25BCE7A4" w14:paraId="415B268C" w14:textId="77777777">
            <w:pPr>
              <w:rPr>
                <w:b/>
                <w:bCs/>
              </w:rPr>
            </w:pPr>
            <w:r w:rsidRPr="25BCE7A4">
              <w:rPr>
                <w:b/>
                <w:bCs/>
              </w:rPr>
              <w:t>Scientific Name</w:t>
            </w:r>
          </w:p>
        </w:tc>
        <w:tc>
          <w:tcPr>
            <w:tcW w:w="1860" w:type="dxa"/>
            <w:tcBorders>
              <w:top w:val="single" w:color="auto" w:sz="2" w:space="0"/>
              <w:bottom w:val="single" w:color="000000" w:themeColor="text1" w:sz="12" w:space="0"/>
            </w:tcBorders>
            <w:shd w:val="clear" w:color="auto" w:fill="auto"/>
          </w:tcPr>
          <w:p w:rsidRPr="007C033E" w:rsidR="007C033E" w:rsidP="25BCE7A4" w:rsidRDefault="25BCE7A4" w14:paraId="70E9DB21" w14:textId="77777777">
            <w:pPr>
              <w:rPr>
                <w:b/>
                <w:bCs/>
              </w:rPr>
            </w:pPr>
            <w:r w:rsidRPr="25BCE7A4">
              <w:rPr>
                <w:b/>
                <w:bCs/>
              </w:rPr>
              <w:t>Common Name</w:t>
            </w:r>
          </w:p>
        </w:tc>
        <w:tc>
          <w:tcPr>
            <w:tcW w:w="1956" w:type="dxa"/>
            <w:tcBorders>
              <w:top w:val="single" w:color="auto" w:sz="2" w:space="0"/>
              <w:bottom w:val="single" w:color="000000" w:themeColor="text1" w:sz="12" w:space="0"/>
            </w:tcBorders>
            <w:shd w:val="clear" w:color="auto" w:fill="auto"/>
          </w:tcPr>
          <w:p w:rsidRPr="007C033E" w:rsidR="007C033E" w:rsidP="25BCE7A4" w:rsidRDefault="25BCE7A4" w14:paraId="6B5A3517" w14:textId="77777777">
            <w:pPr>
              <w:rPr>
                <w:b/>
                <w:bCs/>
              </w:rPr>
            </w:pPr>
            <w:r w:rsidRPr="25BCE7A4">
              <w:rPr>
                <w:b/>
                <w:bCs/>
              </w:rPr>
              <w:t>Canopy Position</w:t>
            </w:r>
          </w:p>
        </w:tc>
      </w:tr>
      <w:tr w:rsidRPr="007C033E" w:rsidR="007C033E" w:rsidTr="25BCE7A4" w14:paraId="702D79D0" w14:textId="77777777">
        <w:tc>
          <w:tcPr>
            <w:tcW w:w="1140" w:type="dxa"/>
            <w:tcBorders>
              <w:top w:val="single" w:color="000000" w:themeColor="text1" w:sz="12" w:space="0"/>
            </w:tcBorders>
            <w:shd w:val="clear" w:color="auto" w:fill="auto"/>
          </w:tcPr>
          <w:p w:rsidRPr="007C033E" w:rsidR="007C033E" w:rsidP="00F945C6" w:rsidRDefault="25BCE7A4" w14:paraId="23220A9F" w14:textId="77777777">
            <w:pPr>
              <w:rPr>
                <w:bCs/>
              </w:rPr>
            </w:pPr>
            <w:r>
              <w:t>POPUL</w:t>
            </w:r>
          </w:p>
        </w:tc>
        <w:tc>
          <w:tcPr>
            <w:tcW w:w="1908" w:type="dxa"/>
            <w:tcBorders>
              <w:top w:val="single" w:color="000000" w:themeColor="text1" w:sz="12" w:space="0"/>
            </w:tcBorders>
            <w:shd w:val="clear" w:color="auto" w:fill="auto"/>
          </w:tcPr>
          <w:p w:rsidRPr="007C033E" w:rsidR="007C033E" w:rsidP="00F945C6" w:rsidRDefault="25BCE7A4" w14:paraId="08A706B4" w14:textId="77777777">
            <w:proofErr w:type="spellStart"/>
            <w:r>
              <w:t>Populus</w:t>
            </w:r>
            <w:proofErr w:type="spellEnd"/>
          </w:p>
        </w:tc>
        <w:tc>
          <w:tcPr>
            <w:tcW w:w="1860" w:type="dxa"/>
            <w:tcBorders>
              <w:top w:val="single" w:color="000000" w:themeColor="text1" w:sz="12" w:space="0"/>
            </w:tcBorders>
            <w:shd w:val="clear" w:color="auto" w:fill="auto"/>
          </w:tcPr>
          <w:p w:rsidRPr="007C033E" w:rsidR="007C033E" w:rsidP="00F945C6" w:rsidRDefault="25BCE7A4" w14:paraId="621AEC6B" w14:textId="77777777">
            <w:r>
              <w:t>Cottonwood</w:t>
            </w:r>
          </w:p>
        </w:tc>
        <w:tc>
          <w:tcPr>
            <w:tcW w:w="1956" w:type="dxa"/>
            <w:tcBorders>
              <w:top w:val="single" w:color="000000" w:themeColor="text1" w:sz="12" w:space="0"/>
            </w:tcBorders>
            <w:shd w:val="clear" w:color="auto" w:fill="auto"/>
          </w:tcPr>
          <w:p w:rsidRPr="007C033E" w:rsidR="007C033E" w:rsidP="00F945C6" w:rsidRDefault="25BCE7A4" w14:paraId="39E0F890" w14:textId="77777777">
            <w:r>
              <w:t>Upper</w:t>
            </w:r>
          </w:p>
        </w:tc>
      </w:tr>
      <w:tr w:rsidRPr="007C033E" w:rsidR="007C033E" w:rsidTr="25BCE7A4" w14:paraId="7F8AEADF" w14:textId="77777777">
        <w:tc>
          <w:tcPr>
            <w:tcW w:w="1140" w:type="dxa"/>
            <w:shd w:val="clear" w:color="auto" w:fill="auto"/>
          </w:tcPr>
          <w:p w:rsidRPr="007C033E" w:rsidR="007C033E" w:rsidP="00F945C6" w:rsidRDefault="25BCE7A4" w14:paraId="27428E96" w14:textId="77777777">
            <w:pPr>
              <w:rPr>
                <w:bCs/>
              </w:rPr>
            </w:pPr>
            <w:r>
              <w:t>SALIX</w:t>
            </w:r>
          </w:p>
        </w:tc>
        <w:tc>
          <w:tcPr>
            <w:tcW w:w="1908" w:type="dxa"/>
            <w:shd w:val="clear" w:color="auto" w:fill="auto"/>
          </w:tcPr>
          <w:p w:rsidRPr="007C033E" w:rsidR="007C033E" w:rsidP="00F945C6" w:rsidRDefault="25BCE7A4" w14:paraId="74EAF9E6" w14:textId="77777777">
            <w:r>
              <w:t>Salix</w:t>
            </w:r>
          </w:p>
        </w:tc>
        <w:tc>
          <w:tcPr>
            <w:tcW w:w="1860" w:type="dxa"/>
            <w:shd w:val="clear" w:color="auto" w:fill="auto"/>
          </w:tcPr>
          <w:p w:rsidRPr="007C033E" w:rsidR="007C033E" w:rsidP="00F945C6" w:rsidRDefault="25BCE7A4" w14:paraId="4BF4F923" w14:textId="77777777">
            <w:r>
              <w:t>Willow</w:t>
            </w:r>
          </w:p>
        </w:tc>
        <w:tc>
          <w:tcPr>
            <w:tcW w:w="1956" w:type="dxa"/>
            <w:shd w:val="clear" w:color="auto" w:fill="auto"/>
          </w:tcPr>
          <w:p w:rsidRPr="007C033E" w:rsidR="007C033E" w:rsidP="00F945C6" w:rsidRDefault="25BCE7A4" w14:paraId="6E3639C5" w14:textId="77777777">
            <w:r>
              <w:t>Upper</w:t>
            </w:r>
          </w:p>
        </w:tc>
      </w:tr>
      <w:tr w:rsidRPr="007C033E" w:rsidR="007C033E" w:rsidTr="25BCE7A4" w14:paraId="65061958" w14:textId="77777777">
        <w:tc>
          <w:tcPr>
            <w:tcW w:w="1140" w:type="dxa"/>
            <w:shd w:val="clear" w:color="auto" w:fill="auto"/>
          </w:tcPr>
          <w:p w:rsidRPr="007C033E" w:rsidR="007C033E" w:rsidP="00F945C6" w:rsidRDefault="25BCE7A4" w14:paraId="061B1007" w14:textId="77777777">
            <w:pPr>
              <w:rPr>
                <w:bCs/>
              </w:rPr>
            </w:pPr>
            <w:r>
              <w:t>CAREX</w:t>
            </w:r>
          </w:p>
        </w:tc>
        <w:tc>
          <w:tcPr>
            <w:tcW w:w="1908" w:type="dxa"/>
            <w:shd w:val="clear" w:color="auto" w:fill="auto"/>
          </w:tcPr>
          <w:p w:rsidRPr="007C033E" w:rsidR="007C033E" w:rsidP="00F945C6" w:rsidRDefault="25BCE7A4" w14:paraId="4A83A643" w14:textId="77777777">
            <w:proofErr w:type="spellStart"/>
            <w:r>
              <w:t>Carex</w:t>
            </w:r>
            <w:proofErr w:type="spellEnd"/>
          </w:p>
        </w:tc>
        <w:tc>
          <w:tcPr>
            <w:tcW w:w="1860" w:type="dxa"/>
            <w:shd w:val="clear" w:color="auto" w:fill="auto"/>
          </w:tcPr>
          <w:p w:rsidRPr="007C033E" w:rsidR="007C033E" w:rsidP="00F945C6" w:rsidRDefault="25BCE7A4" w14:paraId="1F4CAF7E" w14:textId="77777777">
            <w:r>
              <w:t>Sedge</w:t>
            </w:r>
          </w:p>
        </w:tc>
        <w:tc>
          <w:tcPr>
            <w:tcW w:w="1956" w:type="dxa"/>
            <w:shd w:val="clear" w:color="auto" w:fill="auto"/>
          </w:tcPr>
          <w:p w:rsidRPr="007C033E" w:rsidR="007C033E" w:rsidP="00F945C6" w:rsidRDefault="25BCE7A4" w14:paraId="6099D9F4" w14:textId="77777777">
            <w:r>
              <w:t>Upper</w:t>
            </w:r>
          </w:p>
        </w:tc>
      </w:tr>
      <w:tr w:rsidRPr="007C033E" w:rsidR="007C033E" w:rsidTr="25BCE7A4" w14:paraId="60AF7E09" w14:textId="77777777">
        <w:tc>
          <w:tcPr>
            <w:tcW w:w="1140" w:type="dxa"/>
            <w:shd w:val="clear" w:color="auto" w:fill="auto"/>
          </w:tcPr>
          <w:p w:rsidRPr="007C033E" w:rsidR="007C033E" w:rsidP="00F945C6" w:rsidRDefault="25BCE7A4" w14:paraId="589D95AF" w14:textId="77777777">
            <w:pPr>
              <w:rPr>
                <w:bCs/>
              </w:rPr>
            </w:pPr>
            <w:r>
              <w:t>PICEA</w:t>
            </w:r>
          </w:p>
        </w:tc>
        <w:tc>
          <w:tcPr>
            <w:tcW w:w="1908" w:type="dxa"/>
            <w:shd w:val="clear" w:color="auto" w:fill="auto"/>
          </w:tcPr>
          <w:p w:rsidRPr="007C033E" w:rsidR="007C033E" w:rsidP="00F945C6" w:rsidRDefault="25BCE7A4" w14:paraId="75AD7C2F" w14:textId="77777777">
            <w:proofErr w:type="spellStart"/>
            <w:r>
              <w:t>Picea</w:t>
            </w:r>
            <w:proofErr w:type="spellEnd"/>
          </w:p>
        </w:tc>
        <w:tc>
          <w:tcPr>
            <w:tcW w:w="1860" w:type="dxa"/>
            <w:shd w:val="clear" w:color="auto" w:fill="auto"/>
          </w:tcPr>
          <w:p w:rsidRPr="007C033E" w:rsidR="007C033E" w:rsidP="00F945C6" w:rsidRDefault="25BCE7A4" w14:paraId="2459F6DC" w14:textId="77777777">
            <w:r>
              <w:t>Spruce</w:t>
            </w:r>
          </w:p>
        </w:tc>
        <w:tc>
          <w:tcPr>
            <w:tcW w:w="1956" w:type="dxa"/>
            <w:shd w:val="clear" w:color="auto" w:fill="auto"/>
          </w:tcPr>
          <w:p w:rsidRPr="007C033E" w:rsidR="007C033E" w:rsidP="00F945C6" w:rsidRDefault="25BCE7A4" w14:paraId="167AC069" w14:textId="77777777">
            <w:r>
              <w:t>Upper</w:t>
            </w:r>
          </w:p>
        </w:tc>
      </w:tr>
    </w:tbl>
    <w:p w:rsidR="007C033E" w:rsidP="007C033E" w:rsidRDefault="007C033E" w14:paraId="53E52E21" w14:textId="77777777"/>
    <w:p w:rsidR="007C033E" w:rsidP="007C033E" w:rsidRDefault="25BCE7A4" w14:paraId="45D5A9D4" w14:textId="77777777">
      <w:pPr>
        <w:pStyle w:val="SClassInfoPara"/>
      </w:pPr>
      <w:r>
        <w:t>Description</w:t>
      </w:r>
    </w:p>
    <w:p w:rsidR="007C033E" w:rsidP="007C033E" w:rsidRDefault="25BCE7A4" w14:paraId="3378E9FF" w14:textId="46A8825F">
      <w:r>
        <w:t xml:space="preserve">The composition of this class is highly dependent on the hydrologic regime. For example, it could include any combination of the five vegetation forms described </w:t>
      </w:r>
      <w:r w:rsidR="00D46D69">
        <w:t>here</w:t>
      </w:r>
      <w:r>
        <w:t>. Composition of adjacent uplands is the determining factor for future fire events. Further</w:t>
      </w:r>
      <w:r w:rsidR="00D46D69">
        <w:t>more</w:t>
      </w:r>
      <w:r>
        <w:t>, conifer establishment in these higher elevation areas also influences the MFRI</w:t>
      </w:r>
      <w:r w:rsidR="00D46D69">
        <w:t>;</w:t>
      </w:r>
      <w:r>
        <w:t xml:space="preserve"> therefore</w:t>
      </w:r>
      <w:r w:rsidR="00D46D69">
        <w:t>,</w:t>
      </w:r>
      <w:r>
        <w:t xml:space="preserve"> replacement fire was selected to characterize this disturbance.</w:t>
      </w:r>
    </w:p>
    <w:p w:rsidR="007C033E" w:rsidP="007C033E" w:rsidRDefault="007C033E" w14:paraId="1E31C1CB"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50-yr flood event</w:t>
      </w:r>
    </w:p>
    <w:p>
      <w:r>
        <w:t/>
      </w:r>
    </w:p>
    <w:p>
      <w:pPr xmlns:w="http://schemas.openxmlformats.org/wordprocessingml/2006/main">
        <w:pStyle w:val="ReportSection"/>
      </w:pPr>
      <w:r xmlns:w="http://schemas.openxmlformats.org/wordprocessingml/2006/main">
        <w:t>References</w:t>
      </w:r>
    </w:p>
    <w:p>
      <w:r>
        <w:t/>
      </w:r>
    </w:p>
    <w:p w:rsidR="007C033E" w:rsidP="007C033E" w:rsidRDefault="25BCE7A4" w14:paraId="36040C1C"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7C033E" w:rsidP="007C033E" w:rsidRDefault="007C033E" w14:paraId="768D1D0B" w14:textId="77777777"/>
    <w:p w:rsidR="007C033E" w:rsidP="007C033E" w:rsidRDefault="25BCE7A4" w14:paraId="1FDE13FD" w14:textId="77777777">
      <w:r>
        <w:t>NatureServe. 2007. International Ecological Classification Standard: Terrestrial Ecological Classifications. NatureServe Central Databases. Arlington, VA. Data current as of 10 February 2007.</w:t>
      </w:r>
    </w:p>
    <w:p w:rsidR="007C033E" w:rsidP="007C033E" w:rsidRDefault="007C033E" w14:paraId="5017A8E8" w14:textId="77777777"/>
    <w:p w:rsidR="007C033E" w:rsidP="007C033E" w:rsidRDefault="25BCE7A4" w14:paraId="6B026F51" w14:textId="77777777">
      <w:proofErr w:type="spellStart"/>
      <w:r>
        <w:t>Rassman</w:t>
      </w:r>
      <w:proofErr w:type="spellEnd"/>
      <w:r>
        <w:t>, J.P. 1993. Prescribed fire effects in southwestern Montana, aspen dominated riparian areas. Thesis (</w:t>
      </w:r>
      <w:proofErr w:type="gramStart"/>
      <w:r>
        <w:t>M.S.)--</w:t>
      </w:r>
      <w:proofErr w:type="gramEnd"/>
      <w:r>
        <w:t>Colorado State University, 154 pp.</w:t>
      </w:r>
    </w:p>
    <w:p w:rsidR="007C033E" w:rsidP="007C033E" w:rsidRDefault="007C033E" w14:paraId="54968521" w14:textId="77777777"/>
    <w:p w:rsidR="007C033E" w:rsidP="007C033E" w:rsidRDefault="25BCE7A4" w14:paraId="17BFCE1D"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7C033E" w:rsidP="007C033E" w:rsidRDefault="007C033E" w14:paraId="43687508" w14:textId="77777777"/>
    <w:p w:rsidR="007C033E" w:rsidP="007C033E" w:rsidRDefault="25BCE7A4" w14:paraId="7432B9AB"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7C033E" w:rsidRDefault="004D5F12" w14:paraId="44D72CE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41725" w14:textId="77777777" w:rsidR="004C3F9D" w:rsidRDefault="004C3F9D">
      <w:r>
        <w:separator/>
      </w:r>
    </w:p>
  </w:endnote>
  <w:endnote w:type="continuationSeparator" w:id="0">
    <w:p w14:paraId="60C043F9" w14:textId="77777777" w:rsidR="004C3F9D" w:rsidRDefault="004C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6B14" w14:textId="77777777" w:rsidR="007C033E" w:rsidRDefault="007C033E" w:rsidP="007C03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71948" w14:textId="77777777" w:rsidR="004C3F9D" w:rsidRDefault="004C3F9D">
      <w:r>
        <w:separator/>
      </w:r>
    </w:p>
  </w:footnote>
  <w:footnote w:type="continuationSeparator" w:id="0">
    <w:p w14:paraId="6F0EDC2B" w14:textId="77777777" w:rsidR="004C3F9D" w:rsidRDefault="004C3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5D17D" w14:textId="77777777" w:rsidR="00A43E41" w:rsidRDefault="00A43E41" w:rsidP="007C03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E"/>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5FCA"/>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4610"/>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E6974"/>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04D3"/>
    <w:rsid w:val="004A5E3A"/>
    <w:rsid w:val="004A6CE5"/>
    <w:rsid w:val="004A73BB"/>
    <w:rsid w:val="004B0A93"/>
    <w:rsid w:val="004B3810"/>
    <w:rsid w:val="004B44AA"/>
    <w:rsid w:val="004B661D"/>
    <w:rsid w:val="004B779E"/>
    <w:rsid w:val="004C3F9D"/>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452C"/>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12D"/>
    <w:rsid w:val="007B6528"/>
    <w:rsid w:val="007B751A"/>
    <w:rsid w:val="007C033E"/>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3693F"/>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58C0"/>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4E9A"/>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3941"/>
    <w:rsid w:val="00CB072A"/>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6D69"/>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25BCE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40033"/>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B072A"/>
    <w:pPr>
      <w:ind w:left="720"/>
    </w:pPr>
    <w:rPr>
      <w:rFonts w:ascii="Calibri" w:eastAsia="Calibri" w:hAnsi="Calibri"/>
      <w:sz w:val="22"/>
      <w:szCs w:val="22"/>
    </w:rPr>
  </w:style>
  <w:style w:type="character" w:styleId="Hyperlink">
    <w:name w:val="Hyperlink"/>
    <w:rsid w:val="00CB072A"/>
    <w:rPr>
      <w:color w:val="0000FF"/>
      <w:u w:val="single"/>
    </w:rPr>
  </w:style>
  <w:style w:type="paragraph" w:styleId="BalloonText">
    <w:name w:val="Balloon Text"/>
    <w:basedOn w:val="Normal"/>
    <w:link w:val="BalloonTextChar"/>
    <w:uiPriority w:val="99"/>
    <w:semiHidden/>
    <w:unhideWhenUsed/>
    <w:rsid w:val="009F4E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 w:id="17973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2014-08-21T14:35:00Z</cp:lastPrinted>
  <dcterms:created xsi:type="dcterms:W3CDTF">2017-10-25T20:26:00Z</dcterms:created>
  <dcterms:modified xsi:type="dcterms:W3CDTF">2018-06-12T21:47:00Z</dcterms:modified>
</cp:coreProperties>
</file>