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30" w:rsidP="00B57D30" w:rsidRDefault="00B57D30" w14:paraId="6C7E2323" w14:textId="77777777">
      <w:pPr>
        <w:pStyle w:val="BpSTitle"/>
      </w:pPr>
      <w:r>
        <w:t>10600</w:t>
      </w:r>
    </w:p>
    <w:p w:rsidR="00B57D30" w:rsidP="00B57D30" w:rsidRDefault="00B57D30" w14:paraId="3E16F1DF" w14:textId="77777777">
      <w:pPr>
        <w:pStyle w:val="BpSTitle"/>
      </w:pPr>
      <w:r>
        <w:t>East Cascades Oak-Ponderosa Pine Forest and Woodland</w:t>
      </w:r>
    </w:p>
    <w:p w:rsidR="00B57D30" w:rsidP="00B57D30" w:rsidRDefault="00B57D30" w14:paraId="1149D11B" w14:textId="516D4BDE">
      <w:r>
        <w:t xmlns:w="http://schemas.openxmlformats.org/wordprocessingml/2006/main">BpS Model/Description Version: Aug. 2020</w:t>
      </w:r>
      <w:r>
        <w:tab/>
      </w:r>
      <w:r>
        <w:tab/>
      </w:r>
      <w:r>
        <w:tab/>
      </w:r>
      <w:r>
        <w:tab/>
      </w:r>
      <w:r>
        <w:tab/>
      </w:r>
      <w:r>
        <w:tab/>
      </w:r>
      <w:r>
        <w:tab/>
      </w:r>
    </w:p>
    <w:p w:rsidR="00B57D30" w:rsidP="00B57D30" w:rsidRDefault="00B57D30" w14:paraId="6D9E2021" w14:textId="77777777"/>
    <w:tbl>
      <w:tblPr>
        <w:tblW w:w="93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3372"/>
        <w:gridCol w:w="1872"/>
        <w:gridCol w:w="2352"/>
      </w:tblGrid>
      <w:tr w:rsidRPr="00B57D30" w:rsidR="00B57D30" w:rsidTr="00B57D30" w14:paraId="7BBC8976" w14:textId="77777777">
        <w:tc>
          <w:tcPr>
            <w:tcW w:w="1764" w:type="dxa"/>
            <w:tcBorders>
              <w:top w:val="single" w:color="auto" w:sz="2" w:space="0"/>
              <w:left w:val="single" w:color="auto" w:sz="12" w:space="0"/>
              <w:bottom w:val="single" w:color="000000" w:sz="12" w:space="0"/>
            </w:tcBorders>
            <w:shd w:val="clear" w:color="auto" w:fill="auto"/>
          </w:tcPr>
          <w:p w:rsidRPr="00B57D30" w:rsidR="00B57D30" w:rsidP="00917A59" w:rsidRDefault="00B57D30" w14:paraId="664382D4" w14:textId="77777777">
            <w:pPr>
              <w:rPr>
                <w:b/>
                <w:bCs/>
              </w:rPr>
            </w:pPr>
            <w:r w:rsidRPr="00B57D30">
              <w:rPr>
                <w:b/>
                <w:bCs/>
              </w:rPr>
              <w:t>Modelers</w:t>
            </w:r>
          </w:p>
        </w:tc>
        <w:tc>
          <w:tcPr>
            <w:tcW w:w="3372" w:type="dxa"/>
            <w:tcBorders>
              <w:top w:val="single" w:color="auto" w:sz="2" w:space="0"/>
              <w:bottom w:val="single" w:color="000000" w:sz="12" w:space="0"/>
              <w:right w:val="single" w:color="000000" w:sz="12" w:space="0"/>
            </w:tcBorders>
            <w:shd w:val="clear" w:color="auto" w:fill="auto"/>
          </w:tcPr>
          <w:p w:rsidRPr="00B57D30" w:rsidR="00B57D30" w:rsidP="00917A59" w:rsidRDefault="00B57D30" w14:paraId="46FEEE22" w14:textId="77777777">
            <w:pPr>
              <w:rPr>
                <w:b/>
                <w:bCs/>
              </w:rPr>
            </w:pPr>
          </w:p>
        </w:tc>
        <w:tc>
          <w:tcPr>
            <w:tcW w:w="1872" w:type="dxa"/>
            <w:tcBorders>
              <w:top w:val="single" w:color="auto" w:sz="2" w:space="0"/>
              <w:left w:val="single" w:color="000000" w:sz="12" w:space="0"/>
              <w:bottom w:val="single" w:color="000000" w:sz="12" w:space="0"/>
            </w:tcBorders>
            <w:shd w:val="clear" w:color="auto" w:fill="auto"/>
          </w:tcPr>
          <w:p w:rsidRPr="00B57D30" w:rsidR="00B57D30" w:rsidP="00917A59" w:rsidRDefault="00B57D30" w14:paraId="3D027681" w14:textId="77777777">
            <w:pPr>
              <w:rPr>
                <w:b/>
                <w:bCs/>
              </w:rPr>
            </w:pPr>
            <w:r w:rsidRPr="00B57D30">
              <w:rPr>
                <w:b/>
                <w:bCs/>
              </w:rPr>
              <w:t>Reviewers</w:t>
            </w:r>
          </w:p>
        </w:tc>
        <w:tc>
          <w:tcPr>
            <w:tcW w:w="2352" w:type="dxa"/>
            <w:tcBorders>
              <w:top w:val="single" w:color="auto" w:sz="2" w:space="0"/>
              <w:bottom w:val="single" w:color="000000" w:sz="12" w:space="0"/>
            </w:tcBorders>
            <w:shd w:val="clear" w:color="auto" w:fill="auto"/>
          </w:tcPr>
          <w:p w:rsidRPr="00B57D30" w:rsidR="00B57D30" w:rsidP="00917A59" w:rsidRDefault="00B57D30" w14:paraId="2288F8C6" w14:textId="77777777">
            <w:pPr>
              <w:rPr>
                <w:b/>
                <w:bCs/>
              </w:rPr>
            </w:pPr>
          </w:p>
        </w:tc>
      </w:tr>
      <w:tr w:rsidRPr="00B57D30" w:rsidR="00B57D30" w:rsidTr="00B57D30" w14:paraId="0EC82CF2" w14:textId="77777777">
        <w:tc>
          <w:tcPr>
            <w:tcW w:w="1764" w:type="dxa"/>
            <w:tcBorders>
              <w:top w:val="single" w:color="000000" w:sz="12" w:space="0"/>
              <w:left w:val="single" w:color="auto" w:sz="12" w:space="0"/>
            </w:tcBorders>
            <w:shd w:val="clear" w:color="auto" w:fill="auto"/>
          </w:tcPr>
          <w:p w:rsidRPr="00B57D30" w:rsidR="00B57D30" w:rsidP="00917A59" w:rsidRDefault="00B57D30" w14:paraId="0AF2634A" w14:textId="77777777">
            <w:pPr>
              <w:rPr>
                <w:bCs/>
              </w:rPr>
            </w:pPr>
            <w:r w:rsidRPr="00B57D30">
              <w:rPr>
                <w:bCs/>
              </w:rPr>
              <w:t>Jim Evans</w:t>
            </w:r>
          </w:p>
        </w:tc>
        <w:tc>
          <w:tcPr>
            <w:tcW w:w="3372" w:type="dxa"/>
            <w:tcBorders>
              <w:top w:val="single" w:color="000000" w:sz="12" w:space="0"/>
              <w:right w:val="single" w:color="000000" w:sz="12" w:space="0"/>
            </w:tcBorders>
            <w:shd w:val="clear" w:color="auto" w:fill="auto"/>
          </w:tcPr>
          <w:p w:rsidRPr="00B57D30" w:rsidR="00B57D30" w:rsidP="00917A59" w:rsidRDefault="00B57D30" w14:paraId="0FD7C542" w14:textId="77777777">
            <w:r w:rsidRPr="00B57D30">
              <w:t>jevans@tnc.org</w:t>
            </w:r>
          </w:p>
        </w:tc>
        <w:tc>
          <w:tcPr>
            <w:tcW w:w="1872" w:type="dxa"/>
            <w:tcBorders>
              <w:top w:val="single" w:color="000000" w:sz="12" w:space="0"/>
              <w:left w:val="single" w:color="000000" w:sz="12" w:space="0"/>
            </w:tcBorders>
            <w:shd w:val="clear" w:color="auto" w:fill="auto"/>
          </w:tcPr>
          <w:p w:rsidRPr="00B57D30" w:rsidR="00B57D30" w:rsidP="00917A59" w:rsidRDefault="00B57D30" w14:paraId="63B7315E" w14:textId="77777777">
            <w:r w:rsidRPr="00B57D30">
              <w:t>Bruce Hostetler</w:t>
            </w:r>
          </w:p>
        </w:tc>
        <w:tc>
          <w:tcPr>
            <w:tcW w:w="2352" w:type="dxa"/>
            <w:tcBorders>
              <w:top w:val="single" w:color="000000" w:sz="12" w:space="0"/>
            </w:tcBorders>
            <w:shd w:val="clear" w:color="auto" w:fill="auto"/>
          </w:tcPr>
          <w:p w:rsidRPr="00B57D30" w:rsidR="00B57D30" w:rsidP="00917A59" w:rsidRDefault="00B57D30" w14:paraId="05EDCC6D" w14:textId="77777777">
            <w:r w:rsidRPr="00B57D30">
              <w:t>bhostetler@fs.fed.us</w:t>
            </w:r>
          </w:p>
        </w:tc>
      </w:tr>
      <w:tr w:rsidRPr="00B57D30" w:rsidR="00E62E5F" w:rsidTr="00B57D30" w14:paraId="3FBE8CA4" w14:textId="77777777">
        <w:tc>
          <w:tcPr>
            <w:tcW w:w="1764" w:type="dxa"/>
            <w:tcBorders>
              <w:left w:val="single" w:color="auto" w:sz="12" w:space="0"/>
            </w:tcBorders>
            <w:shd w:val="clear" w:color="auto" w:fill="auto"/>
          </w:tcPr>
          <w:p w:rsidRPr="00B57D30" w:rsidR="00E62E5F" w:rsidP="00E62E5F" w:rsidRDefault="00E62E5F" w14:paraId="3070EDFF" w14:textId="77777777">
            <w:pPr>
              <w:rPr>
                <w:bCs/>
              </w:rPr>
            </w:pPr>
            <w:r w:rsidRPr="00B57D30">
              <w:rPr>
                <w:bCs/>
              </w:rPr>
              <w:t>Rex Crawford</w:t>
            </w:r>
          </w:p>
        </w:tc>
        <w:tc>
          <w:tcPr>
            <w:tcW w:w="3372" w:type="dxa"/>
            <w:tcBorders>
              <w:right w:val="single" w:color="000000" w:sz="12" w:space="0"/>
            </w:tcBorders>
            <w:shd w:val="clear" w:color="auto" w:fill="auto"/>
          </w:tcPr>
          <w:p w:rsidRPr="00B57D30" w:rsidR="00E62E5F" w:rsidP="00E62E5F" w:rsidRDefault="00E62E5F" w14:paraId="77671E4F" w14:textId="77777777">
            <w:r w:rsidRPr="00B57D30">
              <w:t>rex.crawford@wadnr.gov</w:t>
            </w:r>
          </w:p>
        </w:tc>
        <w:tc>
          <w:tcPr>
            <w:tcW w:w="1872" w:type="dxa"/>
            <w:tcBorders>
              <w:left w:val="single" w:color="000000" w:sz="12" w:space="0"/>
            </w:tcBorders>
            <w:shd w:val="clear" w:color="auto" w:fill="auto"/>
          </w:tcPr>
          <w:p w:rsidRPr="00B57D30" w:rsidR="00E62E5F" w:rsidP="00E62E5F" w:rsidRDefault="00E62E5F" w14:paraId="4A02B243" w14:textId="77777777">
            <w:r w:rsidRPr="00B57D30">
              <w:t>None</w:t>
            </w:r>
          </w:p>
        </w:tc>
        <w:tc>
          <w:tcPr>
            <w:tcW w:w="2352" w:type="dxa"/>
            <w:shd w:val="clear" w:color="auto" w:fill="auto"/>
          </w:tcPr>
          <w:p w:rsidRPr="00B57D30" w:rsidR="00E62E5F" w:rsidP="00E62E5F" w:rsidRDefault="00E62E5F" w14:paraId="647D8E07" w14:textId="77777777">
            <w:r w:rsidRPr="00B57D30">
              <w:t>None</w:t>
            </w:r>
          </w:p>
        </w:tc>
      </w:tr>
      <w:tr w:rsidRPr="00B57D30" w:rsidR="00E62E5F" w:rsidTr="00B57D30" w14:paraId="0F57CA6F" w14:textId="77777777">
        <w:tc>
          <w:tcPr>
            <w:tcW w:w="1764" w:type="dxa"/>
            <w:tcBorders>
              <w:left w:val="single" w:color="auto" w:sz="12" w:space="0"/>
              <w:bottom w:val="single" w:color="auto" w:sz="2" w:space="0"/>
            </w:tcBorders>
            <w:shd w:val="clear" w:color="auto" w:fill="auto"/>
          </w:tcPr>
          <w:p w:rsidRPr="00B57D30" w:rsidR="00E62E5F" w:rsidP="00E62E5F" w:rsidRDefault="00E62E5F" w14:paraId="0C265137" w14:textId="77777777">
            <w:pPr>
              <w:rPr>
                <w:bCs/>
              </w:rPr>
            </w:pPr>
            <w:r w:rsidRPr="00B57D30">
              <w:rPr>
                <w:bCs/>
              </w:rPr>
              <w:t>Jimmy Kagan</w:t>
            </w:r>
          </w:p>
        </w:tc>
        <w:tc>
          <w:tcPr>
            <w:tcW w:w="3372" w:type="dxa"/>
            <w:tcBorders>
              <w:right w:val="single" w:color="000000" w:sz="12" w:space="0"/>
            </w:tcBorders>
            <w:shd w:val="clear" w:color="auto" w:fill="auto"/>
          </w:tcPr>
          <w:p w:rsidRPr="00B57D30" w:rsidR="00E62E5F" w:rsidP="00E62E5F" w:rsidRDefault="00E62E5F" w14:paraId="35065218" w14:textId="77777777">
            <w:r w:rsidRPr="00B57D30">
              <w:t>jimmy.kagan@oregonstate.edu</w:t>
            </w:r>
          </w:p>
        </w:tc>
        <w:tc>
          <w:tcPr>
            <w:tcW w:w="1872" w:type="dxa"/>
            <w:tcBorders>
              <w:left w:val="single" w:color="000000" w:sz="12" w:space="0"/>
              <w:bottom w:val="single" w:color="auto" w:sz="2" w:space="0"/>
            </w:tcBorders>
            <w:shd w:val="clear" w:color="auto" w:fill="auto"/>
          </w:tcPr>
          <w:p w:rsidRPr="00B57D30" w:rsidR="00E62E5F" w:rsidP="00E62E5F" w:rsidRDefault="00E62E5F" w14:paraId="4E883584" w14:textId="77777777">
            <w:r w:rsidRPr="00B57D30">
              <w:t>None</w:t>
            </w:r>
          </w:p>
        </w:tc>
        <w:tc>
          <w:tcPr>
            <w:tcW w:w="2352" w:type="dxa"/>
            <w:shd w:val="clear" w:color="auto" w:fill="auto"/>
          </w:tcPr>
          <w:p w:rsidRPr="00B57D30" w:rsidR="00E62E5F" w:rsidP="00E62E5F" w:rsidRDefault="00E62E5F" w14:paraId="5A79D7C7" w14:textId="77777777">
            <w:r w:rsidRPr="00B57D30">
              <w:t>None</w:t>
            </w:r>
          </w:p>
        </w:tc>
      </w:tr>
    </w:tbl>
    <w:p w:rsidR="00B57D30" w:rsidP="00B57D30" w:rsidRDefault="00B57D30" w14:paraId="35FDAF56" w14:textId="77777777"/>
    <w:p w:rsidR="00E62E5F" w:rsidP="00B57D30" w:rsidRDefault="00E62E5F" w14:paraId="603C33C2" w14:textId="77777777">
      <w:pPr>
        <w:pStyle w:val="InfoPara"/>
      </w:pPr>
      <w:r>
        <w:t xml:space="preserve">Reviewer: </w:t>
      </w:r>
      <w:r w:rsidRPr="00E62E5F">
        <w:rPr>
          <w:b w:val="0"/>
        </w:rPr>
        <w:t>Kori Blankenship</w:t>
      </w:r>
    </w:p>
    <w:p w:rsidR="00B57D30" w:rsidP="00B57D30" w:rsidRDefault="00B57D30" w14:paraId="009A7831" w14:textId="77777777">
      <w:pPr>
        <w:pStyle w:val="InfoPara"/>
      </w:pPr>
      <w:r>
        <w:t>Vegetation Type</w:t>
      </w:r>
    </w:p>
    <w:p w:rsidR="00B57D30" w:rsidP="00B57D30" w:rsidRDefault="00B57D30" w14:paraId="410193B1" w14:textId="77777777">
      <w:r>
        <w:t>Forest and Woodland</w:t>
      </w:r>
    </w:p>
    <w:p w:rsidR="00B57D30" w:rsidP="00B57D30" w:rsidRDefault="00B57D30" w14:paraId="748BC75D" w14:textId="77777777">
      <w:pPr>
        <w:pStyle w:val="InfoPara"/>
      </w:pPr>
      <w:r>
        <w:t>Map Zones</w:t>
      </w:r>
    </w:p>
    <w:p w:rsidR="00B57D30" w:rsidP="00B57D30" w:rsidRDefault="00AE007D" w14:paraId="316C2CD4" w14:textId="602DF6A1">
      <w:r w:rsidRPr="00B85575">
        <w:t xml:space="preserve">1, </w:t>
      </w:r>
      <w:r w:rsidR="00981770">
        <w:t xml:space="preserve">2, </w:t>
      </w:r>
      <w:r w:rsidRPr="00B85575" w:rsidR="00B57D30">
        <w:t>7</w:t>
      </w:r>
    </w:p>
    <w:p w:rsidR="00B57D30" w:rsidP="00B57D30" w:rsidRDefault="00B57D30" w14:paraId="1E00862D" w14:textId="77777777">
      <w:pPr>
        <w:pStyle w:val="InfoPara"/>
      </w:pPr>
      <w:r>
        <w:t>Geographic Range</w:t>
      </w:r>
    </w:p>
    <w:p w:rsidR="00B57D30" w:rsidP="00B57D30" w:rsidRDefault="00B57D30" w14:paraId="152838ED" w14:textId="66C59E9E">
      <w:r>
        <w:t xml:space="preserve">These </w:t>
      </w:r>
      <w:r w:rsidR="00A6468E">
        <w:t xml:space="preserve">narrowly restricted </w:t>
      </w:r>
      <w:r>
        <w:t>woodlands occur</w:t>
      </w:r>
      <w:r w:rsidR="00A6468E">
        <w:t xml:space="preserve"> at or near lower </w:t>
      </w:r>
      <w:proofErr w:type="spellStart"/>
      <w:r w:rsidR="00A6468E">
        <w:t>treeline</w:t>
      </w:r>
      <w:proofErr w:type="spellEnd"/>
      <w:r w:rsidR="00A6468E">
        <w:t xml:space="preserve"> in foothills of the east Cascades in O</w:t>
      </w:r>
      <w:r w:rsidR="006E6735">
        <w:t>regon</w:t>
      </w:r>
      <w:r w:rsidR="00A6468E">
        <w:t xml:space="preserve"> and W</w:t>
      </w:r>
      <w:r w:rsidR="006E6735">
        <w:t>ashington</w:t>
      </w:r>
      <w:r w:rsidR="00A6468E">
        <w:t xml:space="preserve"> within 65km of the Columbia River Gorge (</w:t>
      </w:r>
      <w:proofErr w:type="spellStart"/>
      <w:r w:rsidR="00F741AD">
        <w:t>Rocchio</w:t>
      </w:r>
      <w:proofErr w:type="spellEnd"/>
      <w:r w:rsidR="00F741AD">
        <w:t xml:space="preserve"> </w:t>
      </w:r>
      <w:r w:rsidR="00A6468E">
        <w:t>2011). Disjunct occurrences are found further south in Klamath</w:t>
      </w:r>
      <w:r w:rsidR="0067472E">
        <w:t xml:space="preserve"> County, OR</w:t>
      </w:r>
      <w:r w:rsidR="006E6735">
        <w:t>,</w:t>
      </w:r>
      <w:r w:rsidR="00A6468E">
        <w:t xml:space="preserve"> and Siskiyou </w:t>
      </w:r>
      <w:r w:rsidR="0067472E">
        <w:t>County, CA</w:t>
      </w:r>
      <w:r>
        <w:t>.</w:t>
      </w:r>
      <w:r w:rsidR="00D50476">
        <w:t xml:space="preserve"> </w:t>
      </w:r>
      <w:r>
        <w:t xml:space="preserve">They dominate areas </w:t>
      </w:r>
      <w:r w:rsidR="00AE007D">
        <w:t>between</w:t>
      </w:r>
      <w:r>
        <w:t xml:space="preserve"> shrub-steppe and steppe communities at lower elevations and conifer-dominated woodlands or forest above.</w:t>
      </w:r>
    </w:p>
    <w:p w:rsidR="00B57D30" w:rsidP="00B57D30" w:rsidRDefault="00B57D30" w14:paraId="431CA800" w14:textId="77777777">
      <w:pPr>
        <w:pStyle w:val="InfoPara"/>
      </w:pPr>
      <w:r>
        <w:t>Biophysical Site Description</w:t>
      </w:r>
    </w:p>
    <w:p w:rsidR="00B57D30" w:rsidP="00B57D30" w:rsidRDefault="00B57D30" w14:paraId="3D65E1EA" w14:textId="77777777">
      <w:r>
        <w:t>Areas supporting Oregon White Oak are among the warmest and most arid sites supporting trees at the western edge of the Columbia Plateau. Most stands occur below 2</w:t>
      </w:r>
      <w:r w:rsidR="00E62E5F">
        <w:t>,</w:t>
      </w:r>
      <w:r>
        <w:t>000ft in elevation but range between 1</w:t>
      </w:r>
      <w:r w:rsidR="00E62E5F">
        <w:t>,</w:t>
      </w:r>
      <w:r>
        <w:t>700-3</w:t>
      </w:r>
      <w:r w:rsidR="00E62E5F">
        <w:t>,</w:t>
      </w:r>
      <w:r>
        <w:t>000ft.</w:t>
      </w:r>
    </w:p>
    <w:p w:rsidR="00B57D30" w:rsidP="00B57D30" w:rsidRDefault="00B57D30" w14:paraId="0898A6A7" w14:textId="77777777"/>
    <w:p w:rsidR="00B57D30" w:rsidP="00B57D30" w:rsidRDefault="00B57D30" w14:paraId="633E0392" w14:textId="5CA709A8">
      <w:r>
        <w:t xml:space="preserve">Sites supporting this type range from steep, lower slopes to more moderate slopes on dry benches. The more mesic sites are river and stream terraces where this deciduous tree and more mesic shrub species (common snowberry, rose, </w:t>
      </w:r>
      <w:proofErr w:type="spellStart"/>
      <w:r>
        <w:t>bittercherry</w:t>
      </w:r>
      <w:proofErr w:type="spellEnd"/>
      <w:r>
        <w:t xml:space="preserve">, and California hazel) represent vegetation seral to ponderosa pine or Douglas-fir forest. Precipitation is generally </w:t>
      </w:r>
      <w:r w:rsidR="006E6735">
        <w:t>ca.</w:t>
      </w:r>
      <w:r>
        <w:t xml:space="preserve">20in annually. </w:t>
      </w:r>
    </w:p>
    <w:p w:rsidR="00B57D30" w:rsidP="00B57D30" w:rsidRDefault="00B57D30" w14:paraId="5D1BED00" w14:textId="77777777"/>
    <w:p w:rsidR="00B57D30" w:rsidP="00B57D30" w:rsidRDefault="00B57D30" w14:paraId="13600799" w14:textId="77777777">
      <w:r>
        <w:t>The substrates are usually very gravelly, stony</w:t>
      </w:r>
      <w:r w:rsidR="006E6735">
        <w:t>,</w:t>
      </w:r>
      <w:r>
        <w:t xml:space="preserve"> coarse loams derived from basalt colluvium in the uplands while alluvial material, including basalt, is the primary regolith along rivers and streams.</w:t>
      </w:r>
    </w:p>
    <w:p w:rsidR="00B57D30" w:rsidP="00B57D30" w:rsidRDefault="00B57D30" w14:paraId="66102FF4" w14:textId="77777777">
      <w:pPr>
        <w:pStyle w:val="InfoPara"/>
      </w:pPr>
      <w:r>
        <w:t>Vegetation Description</w:t>
      </w:r>
    </w:p>
    <w:p w:rsidR="00B57D30" w:rsidP="00B57D30" w:rsidRDefault="00B57D30" w14:paraId="160C8666" w14:textId="68A70DE6">
      <w:r>
        <w:t xml:space="preserve">On both upland sites and on river and stream terraces, Oregon </w:t>
      </w:r>
      <w:r w:rsidR="000609B4">
        <w:t>W</w:t>
      </w:r>
      <w:r>
        <w:t xml:space="preserve">hite </w:t>
      </w:r>
      <w:r w:rsidR="000609B4">
        <w:t>O</w:t>
      </w:r>
      <w:r>
        <w:t>ak dominates the tree canopy layer. In late seral stands on the more mesic sites, conifers such as ponderosa pine and Douglas-fir will form a persistent emergent canopy over the oak.</w:t>
      </w:r>
    </w:p>
    <w:p w:rsidR="00B57D30" w:rsidP="00B57D30" w:rsidRDefault="00B57D30" w14:paraId="798CB9F6" w14:textId="77777777"/>
    <w:p w:rsidR="00B57D30" w:rsidP="00B57D30" w:rsidRDefault="00B57D30" w14:paraId="26C71A70" w14:textId="6BCD2F42">
      <w:r>
        <w:t xml:space="preserve">The understory reflects the transitional nature of the woodlands. Species representative of the adjacent drier shrub-steppe and steppe communities are present as well as those more common in </w:t>
      </w:r>
      <w:r>
        <w:lastRenderedPageBreak/>
        <w:t xml:space="preserve">conifer associations upslope. Species present include:  bitterbrush, </w:t>
      </w:r>
      <w:proofErr w:type="spellStart"/>
      <w:r>
        <w:t>bluebunch</w:t>
      </w:r>
      <w:proofErr w:type="spellEnd"/>
      <w:r>
        <w:t xml:space="preserve"> wheatgrass, sulfur lupine, yarrow, nine-leaf </w:t>
      </w:r>
      <w:proofErr w:type="spellStart"/>
      <w:r>
        <w:t>lomatium</w:t>
      </w:r>
      <w:proofErr w:type="spellEnd"/>
      <w:r>
        <w:t xml:space="preserve">, Carey balsamroot, Sandberg bluegrass, showy phlox, fern-leaved </w:t>
      </w:r>
      <w:proofErr w:type="spellStart"/>
      <w:r>
        <w:t>lomatium</w:t>
      </w:r>
      <w:proofErr w:type="spellEnd"/>
      <w:r>
        <w:t xml:space="preserve">, serviceberry, shiny-leaf </w:t>
      </w:r>
      <w:proofErr w:type="spellStart"/>
      <w:r>
        <w:t>spirea</w:t>
      </w:r>
      <w:proofErr w:type="spellEnd"/>
      <w:r>
        <w:t>, Oregon grape, common snowberry, pinegrass, elk sedge, California hazel, rose, chokecherry, ocean-spray, and blue wildrye. In O</w:t>
      </w:r>
      <w:r w:rsidR="006E6735">
        <w:t>regon</w:t>
      </w:r>
      <w:r>
        <w:t xml:space="preserve">, the community may include Idaho fescue, </w:t>
      </w:r>
      <w:proofErr w:type="spellStart"/>
      <w:r>
        <w:t>bluebunch</w:t>
      </w:r>
      <w:proofErr w:type="spellEnd"/>
      <w:r>
        <w:t xml:space="preserve"> wheatgrass, prairie </w:t>
      </w:r>
      <w:proofErr w:type="spellStart"/>
      <w:r>
        <w:t>Junegrass</w:t>
      </w:r>
      <w:proofErr w:type="spellEnd"/>
      <w:r>
        <w:t xml:space="preserve">, and </w:t>
      </w:r>
      <w:proofErr w:type="spellStart"/>
      <w:r>
        <w:t>squirreltail</w:t>
      </w:r>
      <w:proofErr w:type="spellEnd"/>
      <w:r>
        <w:t xml:space="preserve"> as dominant understory grass species.</w:t>
      </w:r>
    </w:p>
    <w:p w:rsidR="00B57D30" w:rsidP="00B57D30" w:rsidRDefault="00B57D30" w14:paraId="3F4E0F2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garryana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Oregon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STIPA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Stipa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Stipa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B57D30" w:rsidP="00B57D30" w:rsidRDefault="00B57D30" w14:paraId="6E19E2B8" w14:textId="77777777">
      <w:pPr>
        <w:pStyle w:val="InfoPara"/>
      </w:pPr>
      <w:r>
        <w:t>Disturbance Description</w:t>
      </w:r>
    </w:p>
    <w:p w:rsidR="00B57D30" w:rsidP="00B57D30" w:rsidRDefault="00B57D30" w14:paraId="721B8E66" w14:textId="453C3B13">
      <w:r>
        <w:t>Historical fire frequency is between 5-30yrs in this type. Fire intensities were probably low in open stands but increased in severity as woodland vegetation transitioned to a denser, closed canopy type along water courses. Canopy is fire tolerant</w:t>
      </w:r>
      <w:r w:rsidR="00D23CA6">
        <w:t>;</w:t>
      </w:r>
      <w:r>
        <w:t xml:space="preserve"> therefore fire severity is low. The natural fire regime was a type I regime in the upland. In the more mesic river terraces and draws, fire frequency probably decreased with a fire interval of 50-60yrs. With the more dense vegetation and the occurrence of fuel ladders, fire severity would become mixed. The fire regime may reflect a type III in this more mesic habitat.</w:t>
      </w:r>
    </w:p>
    <w:p w:rsidR="00B57D30" w:rsidP="00B57D30" w:rsidRDefault="00B57D30" w14:paraId="2632CC14" w14:textId="77777777"/>
    <w:p w:rsidR="00B57D30" w:rsidP="00B57D30" w:rsidRDefault="00B57D30" w14:paraId="05CBD9D6" w14:textId="77777777">
      <w:r>
        <w:t>Insects and disease may impact individual trees (either ponderosa pine or white oak) locally. Armillaria root rot, western pine beetle, western oak looper, western tent caterpillar, and the pine engraver have the greatest potential for damage.</w:t>
      </w:r>
    </w:p>
    <w:p w:rsidR="00B57D30" w:rsidP="00B57D30" w:rsidRDefault="00B57D30" w14:paraId="78708D8D" w14:textId="77777777"/>
    <w:p w:rsidR="00B57D30" w:rsidP="00B57D30" w:rsidRDefault="00B57D30" w14:paraId="10F35DE0" w14:textId="77777777">
      <w:r>
        <w:t>Cover of oak and pine often varies with fire frequency.</w:t>
      </w:r>
    </w:p>
    <w:p w:rsidR="00B57D30" w:rsidP="00B57D30" w:rsidRDefault="00B57D30" w14:paraId="63651365" w14:textId="39C55823">
      <w:pPr>
        <w:pStyle w:val="InfoPara"/>
      </w:pPr>
      <w:r>
        <w:t>Fire Frequency</w:t>
      </w:r>
      <w:bookmarkStart w:name="_GoBack" w:id="0"/>
      <w:bookmarkEnd w:id="0"/>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380</w:t>
            </w:r>
          </w:p>
        </w:tc>
        <w:tc>
          <w:p>
            <w:pPr>
              <w:jc w:val="center"/>
            </w:pPr>
            <w:r>
              <w:t>7</w:t>
            </w:r>
          </w:p>
        </w:tc>
        <w:tc>
          <w:p>
            <w:pPr>
              <w:jc w:val="center"/>
            </w:pPr>
            <w:r>
              <w:t/>
            </w:r>
          </w:p>
        </w:tc>
        <w:tc>
          <w:p>
            <w:pPr>
              <w:jc w:val="center"/>
            </w:pPr>
            <w:r>
              <w:t/>
            </w:r>
          </w:p>
        </w:tc>
      </w:tr>
      <w:tr>
        <w:tc>
          <w:p>
            <w:pPr>
              <w:jc w:val="center"/>
            </w:pPr>
            <w:r>
              <w:t>Moderate (Mixed)</w:t>
            </w:r>
          </w:p>
        </w:tc>
        <w:tc>
          <w:p>
            <w:pPr>
              <w:jc w:val="center"/>
            </w:pPr>
            <w:r>
              <w:t>640</w:t>
            </w:r>
          </w:p>
        </w:tc>
        <w:tc>
          <w:p>
            <w:pPr>
              <w:jc w:val="center"/>
            </w:pPr>
            <w:r>
              <w:t>4</w:t>
            </w:r>
          </w:p>
        </w:tc>
        <w:tc>
          <w:p>
            <w:pPr>
              <w:jc w:val="center"/>
            </w:pPr>
            <w:r>
              <w:t/>
            </w:r>
          </w:p>
        </w:tc>
        <w:tc>
          <w:p>
            <w:pPr>
              <w:jc w:val="center"/>
            </w:pPr>
            <w:r>
              <w:t/>
            </w:r>
          </w:p>
        </w:tc>
      </w:tr>
      <w:tr>
        <w:tc>
          <w:p>
            <w:pPr>
              <w:jc w:val="center"/>
            </w:pPr>
            <w:r>
              <w:t>Low (Surface)</w:t>
            </w:r>
          </w:p>
        </w:tc>
        <w:tc>
          <w:p>
            <w:pPr>
              <w:jc w:val="center"/>
            </w:pPr>
            <w:r>
              <w:t>31</w:t>
            </w:r>
          </w:p>
        </w:tc>
        <w:tc>
          <w:p>
            <w:pPr>
              <w:jc w:val="center"/>
            </w:pPr>
            <w:r>
              <w:t>89</w:t>
            </w:r>
          </w:p>
        </w:tc>
        <w:tc>
          <w:p>
            <w:pPr>
              <w:jc w:val="center"/>
            </w:pPr>
            <w:r>
              <w:t>5</w:t>
            </w:r>
          </w:p>
        </w:tc>
        <w:tc>
          <w:p>
            <w:pPr>
              <w:jc w:val="center"/>
            </w:pPr>
            <w:r>
              <w:t>30</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57D30" w:rsidP="00B57D30" w:rsidRDefault="00B57D30" w14:paraId="0F982429" w14:textId="77777777">
      <w:pPr>
        <w:pStyle w:val="InfoPara"/>
      </w:pPr>
      <w:r>
        <w:t>Scale Description</w:t>
      </w:r>
    </w:p>
    <w:p w:rsidR="00B57D30" w:rsidP="00B57D30" w:rsidRDefault="00B57D30" w14:paraId="5AAFFBF4" w14:textId="1E97F6E3">
      <w:r>
        <w:t>This woodland type is usually a component in the low elevation landscape and creates a mosaic with shrub</w:t>
      </w:r>
      <w:r w:rsidR="006E6735">
        <w:t>-</w:t>
      </w:r>
      <w:r>
        <w:t>steppe, steppe, and forested communities. Fire usually occurs at a scale of magnitude larger than the patch size</w:t>
      </w:r>
      <w:r w:rsidR="006E6735">
        <w:t xml:space="preserve"> -- </w:t>
      </w:r>
      <w:r>
        <w:t>in the 1</w:t>
      </w:r>
      <w:r w:rsidR="00E62E5F">
        <w:t>,</w:t>
      </w:r>
      <w:r>
        <w:t>000s of acres during extreme weather conditions.</w:t>
      </w:r>
    </w:p>
    <w:p w:rsidR="00B57D30" w:rsidP="00B57D30" w:rsidRDefault="00B57D30" w14:paraId="00953BA3" w14:textId="77777777">
      <w:pPr>
        <w:pStyle w:val="InfoPara"/>
      </w:pPr>
      <w:r>
        <w:t>Adjacency or Identification Concerns</w:t>
      </w:r>
    </w:p>
    <w:p w:rsidR="00B57D30" w:rsidP="00B57D30" w:rsidRDefault="00B57D30" w14:paraId="781D7E01" w14:textId="46E716D7">
      <w:r>
        <w:t>At lower elevations, these types butt against shrub</w:t>
      </w:r>
      <w:r w:rsidR="006E6735">
        <w:t>-</w:t>
      </w:r>
      <w:r>
        <w:t>steppe types</w:t>
      </w:r>
      <w:r w:rsidR="006E6735">
        <w:t>,</w:t>
      </w:r>
      <w:r>
        <w:t xml:space="preserve"> and above they transition into ponderosa pine and mixed conifer forests.</w:t>
      </w:r>
      <w:r w:rsidR="00A6468E">
        <w:t xml:space="preserve"> </w:t>
      </w:r>
    </w:p>
    <w:p w:rsidR="00A6468E" w:rsidP="00B57D30" w:rsidRDefault="00A6468E" w14:paraId="1E77E97F" w14:textId="77777777"/>
    <w:p w:rsidR="00A6468E" w:rsidP="00B57D30" w:rsidRDefault="00A416C0" w14:paraId="79457930" w14:textId="4B0BB3BD">
      <w:r>
        <w:t>This type is not found west of the Cascade crest. It</w:t>
      </w:r>
      <w:r w:rsidR="00BA500C">
        <w:t xml:space="preserve"> transitions to the North Pacific Oak Woodland </w:t>
      </w:r>
      <w:r w:rsidR="006E6735">
        <w:t xml:space="preserve">Biophysical Setting (BpS) </w:t>
      </w:r>
      <w:r w:rsidR="00BA500C">
        <w:t xml:space="preserve">near the </w:t>
      </w:r>
      <w:r w:rsidR="00A6468E">
        <w:t xml:space="preserve">Little White Salmon drainage near </w:t>
      </w:r>
      <w:proofErr w:type="spellStart"/>
      <w:r w:rsidR="00A6468E">
        <w:t>Augspurger</w:t>
      </w:r>
      <w:proofErr w:type="spellEnd"/>
      <w:r w:rsidR="00A6468E">
        <w:t xml:space="preserve"> Mountain</w:t>
      </w:r>
      <w:r w:rsidR="00BA500C">
        <w:t xml:space="preserve"> in W</w:t>
      </w:r>
      <w:r w:rsidR="006E6735">
        <w:t>ashington</w:t>
      </w:r>
      <w:r w:rsidR="00A6468E">
        <w:t xml:space="preserve"> (</w:t>
      </w:r>
      <w:proofErr w:type="spellStart"/>
      <w:r w:rsidR="00F741AD">
        <w:t>Rocchio</w:t>
      </w:r>
      <w:proofErr w:type="spellEnd"/>
      <w:r w:rsidR="00F741AD">
        <w:t xml:space="preserve"> 2011</w:t>
      </w:r>
      <w:r w:rsidR="00A6468E">
        <w:t>).</w:t>
      </w:r>
    </w:p>
    <w:p w:rsidR="00B57D30" w:rsidP="00B57D30" w:rsidRDefault="00B57D30" w14:paraId="79470E49" w14:textId="77777777"/>
    <w:p w:rsidR="00BA500C" w:rsidP="00B57D30" w:rsidRDefault="00BA500C" w14:paraId="35FBFD6F" w14:textId="77777777">
      <w:r>
        <w:t>This BpS does not include oak types associated with wetlands or riparian settings; those should be classified as Northern Rocky Mountain Lower Montane Riparian Woodland and Shrubland or Columbia Basin Foothill Riparian Woodland and Shrubland (</w:t>
      </w:r>
      <w:proofErr w:type="spellStart"/>
      <w:r w:rsidR="00F741AD">
        <w:t>Rocchio</w:t>
      </w:r>
      <w:proofErr w:type="spellEnd"/>
      <w:r w:rsidR="00F741AD">
        <w:t xml:space="preserve"> </w:t>
      </w:r>
      <w:r>
        <w:t>2011).</w:t>
      </w:r>
    </w:p>
    <w:p w:rsidR="00BA500C" w:rsidP="00B57D30" w:rsidRDefault="00BA500C" w14:paraId="1F3648FE" w14:textId="77777777"/>
    <w:p w:rsidR="00B57D30" w:rsidP="00B57D30" w:rsidRDefault="00B57D30" w14:paraId="009AFE8F" w14:textId="77777777">
      <w:pPr>
        <w:pStyle w:val="InfoPara"/>
      </w:pPr>
      <w:r>
        <w:t>Issues or Problems</w:t>
      </w:r>
    </w:p>
    <w:p w:rsidR="00B57D30" w:rsidP="00B57D30" w:rsidRDefault="00B57D30" w14:paraId="552475F6" w14:textId="1AFB47E2">
      <w:r>
        <w:t xml:space="preserve">Growth rates of dominant species (QUGA4), diameters, and fire frequencies are based on observations and descriptive studies rather than ecology sampling. The type includes variation from arid to mesic sites supporting this vegetation type east of the Cascade Mountains in </w:t>
      </w:r>
      <w:r w:rsidR="00D50476">
        <w:t>the Pacific Northwest</w:t>
      </w:r>
      <w:r>
        <w:t>.</w:t>
      </w:r>
    </w:p>
    <w:p w:rsidR="00B57D30" w:rsidP="00B57D30" w:rsidRDefault="00B57D30" w14:paraId="72CE392E" w14:textId="77777777"/>
    <w:p w:rsidR="00B57D30" w:rsidP="00B57D30" w:rsidRDefault="00B57D30" w14:paraId="6C7484B5" w14:textId="77777777">
      <w:r>
        <w:t xml:space="preserve">Fire regime mixed between I and III possibly from arid to mesic ends of </w:t>
      </w:r>
      <w:r w:rsidR="00F741AD">
        <w:t>the BpS</w:t>
      </w:r>
      <w:r>
        <w:t>.</w:t>
      </w:r>
    </w:p>
    <w:p w:rsidR="00B57D30" w:rsidP="00B57D30" w:rsidRDefault="00B57D30" w14:paraId="4D13FC47" w14:textId="77777777"/>
    <w:p w:rsidR="00B57D30" w:rsidP="00B57D30" w:rsidRDefault="00F741AD" w14:paraId="12C2189F" w14:textId="77777777">
      <w:r>
        <w:t>Cheatgrass, bulbus bluegrass</w:t>
      </w:r>
      <w:r w:rsidR="00BA39B0">
        <w:t>,</w:t>
      </w:r>
      <w:r>
        <w:t xml:space="preserve"> and </w:t>
      </w:r>
      <w:proofErr w:type="spellStart"/>
      <w:r>
        <w:t>dogtail</w:t>
      </w:r>
      <w:proofErr w:type="spellEnd"/>
      <w:r>
        <w:t xml:space="preserve"> can be major components of this type in the current landscape. The degree to which these understories depart from pre-settlement types is a measure of uncharacteristic vegetation and departure from historic conditions. </w:t>
      </w:r>
      <w:r w:rsidR="00B57D30">
        <w:t>Cheatgrass, in particular, may impact fire behavior, frequency, and intensity in the current landscape.</w:t>
      </w:r>
      <w:r>
        <w:t xml:space="preserve"> </w:t>
      </w:r>
    </w:p>
    <w:p w:rsidR="00F741AD" w:rsidP="00B57D30" w:rsidRDefault="00F741AD" w14:paraId="3B3743A9" w14:textId="77777777"/>
    <w:p w:rsidR="00F741AD" w:rsidP="00F741AD" w:rsidRDefault="00F741AD" w14:paraId="522B7133" w14:textId="77777777">
      <w:r>
        <w:t>Much of this system has been converted to agriculture or urban land uses. Fire suppression has led to increased density and cover of oak and conifers. Conifer encroachment is possible on wetter sites, such as the White Salmon River drainage, but is not a widespread issue. Composition and structure of the BpS can be affected by grazing and logging. The Ecological Integrity Assessment for this Ecological System (</w:t>
      </w:r>
      <w:proofErr w:type="spellStart"/>
      <w:r>
        <w:t>Rocchio</w:t>
      </w:r>
      <w:proofErr w:type="spellEnd"/>
      <w:r>
        <w:t xml:space="preserve"> 2011) provides more information about these and other current stressors.</w:t>
      </w:r>
    </w:p>
    <w:p w:rsidR="00F741AD" w:rsidP="00B57D30" w:rsidRDefault="00F741AD" w14:paraId="67A2A451" w14:textId="77777777"/>
    <w:p w:rsidR="00B57D30" w:rsidP="00B57D30" w:rsidRDefault="00B57D30" w14:paraId="65869BC1" w14:textId="77777777">
      <w:pPr>
        <w:pStyle w:val="InfoPara"/>
      </w:pPr>
      <w:r>
        <w:t>Native Uncharacteristic Conditions</w:t>
      </w:r>
    </w:p>
    <w:p w:rsidR="00B57D30" w:rsidP="00B57D30" w:rsidRDefault="00B57D30" w14:paraId="78121D44" w14:textId="77777777"/>
    <w:p w:rsidR="00B57D30" w:rsidP="00B57D30" w:rsidRDefault="00B57D30" w14:paraId="69F9B7F4" w14:textId="77777777">
      <w:pPr>
        <w:pStyle w:val="InfoPara"/>
      </w:pPr>
      <w:r>
        <w:t>Comments</w:t>
      </w:r>
    </w:p>
    <w:p w:rsidR="00B57D30" w:rsidP="00B57D30" w:rsidRDefault="00BB51D1" w14:paraId="2C130E64" w14:textId="350163FF">
      <w:r>
        <w:t xml:space="preserve">During the 2016 BpS </w:t>
      </w:r>
      <w:r w:rsidR="00BA39B0">
        <w:t>r</w:t>
      </w:r>
      <w:r>
        <w:t>eview</w:t>
      </w:r>
      <w:r w:rsidR="00BA39B0">
        <w:t>,</w:t>
      </w:r>
      <w:r>
        <w:t xml:space="preserve"> Kori Blankenship revised the description to clarify the distinction between this and other oak-conifer types found in the Pacific Northwest and added information about current stressor</w:t>
      </w:r>
      <w:r w:rsidR="00B85575">
        <w:t>s</w:t>
      </w:r>
      <w:r>
        <w:t xml:space="preserve"> from </w:t>
      </w:r>
      <w:proofErr w:type="spellStart"/>
      <w:r>
        <w:t>Rocchio</w:t>
      </w:r>
      <w:proofErr w:type="spellEnd"/>
      <w:r>
        <w:t xml:space="preserve"> 2011. </w:t>
      </w:r>
    </w:p>
    <w:p w:rsidR="00AE007D" w:rsidP="00B57D30" w:rsidRDefault="00AE007D" w14:paraId="721BEABE" w14:textId="77777777"/>
    <w:p w:rsidR="00B57D30" w:rsidP="00B57D30" w:rsidRDefault="00B57D30" w14:paraId="340961C0" w14:textId="77777777">
      <w:r>
        <w:t xml:space="preserve">The vegetation classes in this model reflect a spatial partitioning of the type rather than the more standard temporal modeling approach. The two closed canopy classes were modeled to include a mixed fire severity about every 60-70yrs, but no mixed fire was included in the open classes. Since the closed classes resulted in &lt;10% of the landscape, the composite mixed fire frequency value appears particularly low.  </w:t>
      </w:r>
    </w:p>
    <w:p w:rsidR="00D21684" w:rsidP="00B57D30" w:rsidRDefault="00D21684" w14:paraId="66F7DDC9" w14:textId="77777777"/>
    <w:p w:rsidR="00B57D30" w:rsidP="00B57D30" w:rsidRDefault="00B57D30" w14:paraId="4E045C75" w14:textId="77777777">
      <w:pPr>
        <w:pStyle w:val="ReportSection"/>
      </w:pPr>
      <w:r>
        <w:t>Succession Classes</w:t>
      </w:r>
    </w:p>
    <w:p w:rsidR="00B57D30" w:rsidP="00B57D30" w:rsidRDefault="00B57D30" w14:paraId="185BD8B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57D30" w:rsidP="00B57D30" w:rsidRDefault="00B57D30" w14:paraId="169485CC"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57D30" w:rsidP="00B57D30" w:rsidRDefault="00B57D30" w14:paraId="3D014577" w14:textId="77777777"/>
    <w:p w:rsidR="00B57D30" w:rsidP="00B57D30" w:rsidRDefault="00B57D30" w14:paraId="74D2AD9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700"/>
        <w:gridCol w:w="2520"/>
        <w:gridCol w:w="1956"/>
      </w:tblGrid>
      <w:tr w:rsidRPr="00B57D30" w:rsidR="00B57D30" w:rsidTr="00B57D30" w14:paraId="06971649" w14:textId="77777777">
        <w:tc>
          <w:tcPr>
            <w:tcW w:w="1164" w:type="dxa"/>
            <w:tcBorders>
              <w:top w:val="single" w:color="auto" w:sz="2" w:space="0"/>
              <w:bottom w:val="single" w:color="000000" w:sz="12" w:space="0"/>
            </w:tcBorders>
            <w:shd w:val="clear" w:color="auto" w:fill="auto"/>
          </w:tcPr>
          <w:p w:rsidRPr="00B57D30" w:rsidR="00B57D30" w:rsidP="001F4C6C" w:rsidRDefault="00B57D30" w14:paraId="51595B28" w14:textId="77777777">
            <w:pPr>
              <w:rPr>
                <w:b/>
                <w:bCs/>
              </w:rPr>
            </w:pPr>
            <w:r w:rsidRPr="00B57D30">
              <w:rPr>
                <w:b/>
                <w:bCs/>
              </w:rPr>
              <w:t>Symbol</w:t>
            </w:r>
          </w:p>
        </w:tc>
        <w:tc>
          <w:tcPr>
            <w:tcW w:w="2700" w:type="dxa"/>
            <w:tcBorders>
              <w:top w:val="single" w:color="auto" w:sz="2" w:space="0"/>
              <w:bottom w:val="single" w:color="000000" w:sz="12" w:space="0"/>
            </w:tcBorders>
            <w:shd w:val="clear" w:color="auto" w:fill="auto"/>
          </w:tcPr>
          <w:p w:rsidRPr="00B57D30" w:rsidR="00B57D30" w:rsidP="001F4C6C" w:rsidRDefault="00B57D30" w14:paraId="6C0AF275" w14:textId="77777777">
            <w:pPr>
              <w:rPr>
                <w:b/>
                <w:bCs/>
              </w:rPr>
            </w:pPr>
            <w:r w:rsidRPr="00B57D30">
              <w:rPr>
                <w:b/>
                <w:bCs/>
              </w:rPr>
              <w:t>Scientific Name</w:t>
            </w:r>
          </w:p>
        </w:tc>
        <w:tc>
          <w:tcPr>
            <w:tcW w:w="2520" w:type="dxa"/>
            <w:tcBorders>
              <w:top w:val="single" w:color="auto" w:sz="2" w:space="0"/>
              <w:bottom w:val="single" w:color="000000" w:sz="12" w:space="0"/>
            </w:tcBorders>
            <w:shd w:val="clear" w:color="auto" w:fill="auto"/>
          </w:tcPr>
          <w:p w:rsidRPr="00B57D30" w:rsidR="00B57D30" w:rsidP="001F4C6C" w:rsidRDefault="00B57D30" w14:paraId="7B04660A" w14:textId="77777777">
            <w:pPr>
              <w:rPr>
                <w:b/>
                <w:bCs/>
              </w:rPr>
            </w:pPr>
            <w:r w:rsidRPr="00B57D30">
              <w:rPr>
                <w:b/>
                <w:bCs/>
              </w:rPr>
              <w:t>Common Name</w:t>
            </w:r>
          </w:p>
        </w:tc>
        <w:tc>
          <w:tcPr>
            <w:tcW w:w="1956" w:type="dxa"/>
            <w:tcBorders>
              <w:top w:val="single" w:color="auto" w:sz="2" w:space="0"/>
              <w:bottom w:val="single" w:color="000000" w:sz="12" w:space="0"/>
            </w:tcBorders>
            <w:shd w:val="clear" w:color="auto" w:fill="auto"/>
          </w:tcPr>
          <w:p w:rsidRPr="00B57D30" w:rsidR="00B57D30" w:rsidP="001F4C6C" w:rsidRDefault="00B57D30" w14:paraId="72CB916E" w14:textId="77777777">
            <w:pPr>
              <w:rPr>
                <w:b/>
                <w:bCs/>
              </w:rPr>
            </w:pPr>
            <w:r w:rsidRPr="00B57D30">
              <w:rPr>
                <w:b/>
                <w:bCs/>
              </w:rPr>
              <w:t>Canopy Position</w:t>
            </w:r>
          </w:p>
        </w:tc>
      </w:tr>
      <w:tr w:rsidRPr="00B57D30" w:rsidR="00B57D30" w:rsidTr="00B57D30" w14:paraId="3C97B79E" w14:textId="77777777">
        <w:tc>
          <w:tcPr>
            <w:tcW w:w="1164" w:type="dxa"/>
            <w:tcBorders>
              <w:top w:val="single" w:color="000000" w:sz="12" w:space="0"/>
            </w:tcBorders>
            <w:shd w:val="clear" w:color="auto" w:fill="auto"/>
          </w:tcPr>
          <w:p w:rsidRPr="00B57D30" w:rsidR="00B57D30" w:rsidP="001F4C6C" w:rsidRDefault="00B57D30" w14:paraId="6D3EA298" w14:textId="77777777">
            <w:pPr>
              <w:rPr>
                <w:bCs/>
              </w:rPr>
            </w:pPr>
            <w:r w:rsidRPr="00B57D30">
              <w:rPr>
                <w:bCs/>
              </w:rPr>
              <w:t>QUGA4</w:t>
            </w:r>
          </w:p>
        </w:tc>
        <w:tc>
          <w:tcPr>
            <w:tcW w:w="2700" w:type="dxa"/>
            <w:tcBorders>
              <w:top w:val="single" w:color="000000" w:sz="12" w:space="0"/>
            </w:tcBorders>
            <w:shd w:val="clear" w:color="auto" w:fill="auto"/>
          </w:tcPr>
          <w:p w:rsidRPr="00B57D30" w:rsidR="00B57D30" w:rsidP="001F4C6C" w:rsidRDefault="00B57D30" w14:paraId="16F08447" w14:textId="77777777">
            <w:r w:rsidRPr="00B57D30">
              <w:t xml:space="preserve">Quercus </w:t>
            </w:r>
            <w:proofErr w:type="spellStart"/>
            <w:r w:rsidRPr="00B57D30">
              <w:t>garryana</w:t>
            </w:r>
            <w:proofErr w:type="spellEnd"/>
          </w:p>
        </w:tc>
        <w:tc>
          <w:tcPr>
            <w:tcW w:w="2520" w:type="dxa"/>
            <w:tcBorders>
              <w:top w:val="single" w:color="000000" w:sz="12" w:space="0"/>
            </w:tcBorders>
            <w:shd w:val="clear" w:color="auto" w:fill="auto"/>
          </w:tcPr>
          <w:p w:rsidRPr="00B57D30" w:rsidR="00B57D30" w:rsidP="001F4C6C" w:rsidRDefault="00B57D30" w14:paraId="240F505E" w14:textId="77777777">
            <w:r w:rsidRPr="00B57D30">
              <w:t>Oregon white oak</w:t>
            </w:r>
          </w:p>
        </w:tc>
        <w:tc>
          <w:tcPr>
            <w:tcW w:w="1956" w:type="dxa"/>
            <w:tcBorders>
              <w:top w:val="single" w:color="000000" w:sz="12" w:space="0"/>
            </w:tcBorders>
            <w:shd w:val="clear" w:color="auto" w:fill="auto"/>
          </w:tcPr>
          <w:p w:rsidRPr="00B57D30" w:rsidR="00B57D30" w:rsidP="001F4C6C" w:rsidRDefault="00B57D30" w14:paraId="7A8ADEF1" w14:textId="77777777">
            <w:r w:rsidRPr="00B57D30">
              <w:t>All</w:t>
            </w:r>
          </w:p>
        </w:tc>
      </w:tr>
      <w:tr w:rsidRPr="00B57D30" w:rsidR="00B57D30" w:rsidTr="00B57D30" w14:paraId="2DB94B14" w14:textId="77777777">
        <w:tc>
          <w:tcPr>
            <w:tcW w:w="1164" w:type="dxa"/>
            <w:shd w:val="clear" w:color="auto" w:fill="auto"/>
          </w:tcPr>
          <w:p w:rsidRPr="00B57D30" w:rsidR="00B57D30" w:rsidP="001F4C6C" w:rsidRDefault="00B57D30" w14:paraId="236BE9D0" w14:textId="77777777">
            <w:pPr>
              <w:rPr>
                <w:bCs/>
              </w:rPr>
            </w:pPr>
            <w:r w:rsidRPr="00B57D30">
              <w:rPr>
                <w:bCs/>
              </w:rPr>
              <w:t>PSSP6</w:t>
            </w:r>
          </w:p>
        </w:tc>
        <w:tc>
          <w:tcPr>
            <w:tcW w:w="2700" w:type="dxa"/>
            <w:shd w:val="clear" w:color="auto" w:fill="auto"/>
          </w:tcPr>
          <w:p w:rsidRPr="00B57D30" w:rsidR="00B57D30" w:rsidP="001F4C6C" w:rsidRDefault="00B57D30" w14:paraId="7DF599FD" w14:textId="77777777">
            <w:proofErr w:type="spellStart"/>
            <w:r w:rsidRPr="00B57D30">
              <w:t>Pseudoroegneria</w:t>
            </w:r>
            <w:proofErr w:type="spellEnd"/>
            <w:r w:rsidRPr="00B57D30">
              <w:t xml:space="preserve"> spicata</w:t>
            </w:r>
          </w:p>
        </w:tc>
        <w:tc>
          <w:tcPr>
            <w:tcW w:w="2520" w:type="dxa"/>
            <w:shd w:val="clear" w:color="auto" w:fill="auto"/>
          </w:tcPr>
          <w:p w:rsidRPr="00B57D30" w:rsidR="00B57D30" w:rsidP="001F4C6C" w:rsidRDefault="00B57D30" w14:paraId="52217F69" w14:textId="77777777">
            <w:proofErr w:type="spellStart"/>
            <w:r w:rsidRPr="00B57D30">
              <w:t>Bluebunch</w:t>
            </w:r>
            <w:proofErr w:type="spellEnd"/>
            <w:r w:rsidRPr="00B57D30">
              <w:t xml:space="preserve"> wheatgrass</w:t>
            </w:r>
          </w:p>
        </w:tc>
        <w:tc>
          <w:tcPr>
            <w:tcW w:w="1956" w:type="dxa"/>
            <w:shd w:val="clear" w:color="auto" w:fill="auto"/>
          </w:tcPr>
          <w:p w:rsidRPr="00B57D30" w:rsidR="00B57D30" w:rsidP="001F4C6C" w:rsidRDefault="00B57D30" w14:paraId="6A21CCC3" w14:textId="77777777">
            <w:r w:rsidRPr="00B57D30">
              <w:t>Lower</w:t>
            </w:r>
          </w:p>
        </w:tc>
      </w:tr>
      <w:tr w:rsidRPr="00B57D30" w:rsidR="00B57D30" w:rsidTr="00B57D30" w14:paraId="47BFE181" w14:textId="77777777">
        <w:tc>
          <w:tcPr>
            <w:tcW w:w="1164" w:type="dxa"/>
            <w:shd w:val="clear" w:color="auto" w:fill="auto"/>
          </w:tcPr>
          <w:p w:rsidRPr="00B57D30" w:rsidR="00B57D30" w:rsidP="001F4C6C" w:rsidRDefault="00B57D30" w14:paraId="388209DE" w14:textId="77777777">
            <w:pPr>
              <w:rPr>
                <w:bCs/>
              </w:rPr>
            </w:pPr>
            <w:r w:rsidRPr="00B57D30">
              <w:rPr>
                <w:bCs/>
              </w:rPr>
              <w:t>LUSU5</w:t>
            </w:r>
          </w:p>
        </w:tc>
        <w:tc>
          <w:tcPr>
            <w:tcW w:w="2700" w:type="dxa"/>
            <w:shd w:val="clear" w:color="auto" w:fill="auto"/>
          </w:tcPr>
          <w:p w:rsidRPr="00B57D30" w:rsidR="00B57D30" w:rsidP="001F4C6C" w:rsidRDefault="00B57D30" w14:paraId="6FC16E0D" w14:textId="77777777">
            <w:proofErr w:type="spellStart"/>
            <w:r w:rsidRPr="00B57D30">
              <w:t>Lupinus</w:t>
            </w:r>
            <w:proofErr w:type="spellEnd"/>
            <w:r w:rsidRPr="00B57D30">
              <w:t xml:space="preserve"> </w:t>
            </w:r>
            <w:proofErr w:type="spellStart"/>
            <w:r w:rsidRPr="00B57D30">
              <w:t>sulphureus</w:t>
            </w:r>
            <w:proofErr w:type="spellEnd"/>
          </w:p>
        </w:tc>
        <w:tc>
          <w:tcPr>
            <w:tcW w:w="2520" w:type="dxa"/>
            <w:shd w:val="clear" w:color="auto" w:fill="auto"/>
          </w:tcPr>
          <w:p w:rsidRPr="00B57D30" w:rsidR="00B57D30" w:rsidP="001F4C6C" w:rsidRDefault="00B57D30" w14:paraId="6AA7D1D8" w14:textId="77777777">
            <w:r w:rsidRPr="00B57D30">
              <w:t>Sulphur lupine</w:t>
            </w:r>
          </w:p>
        </w:tc>
        <w:tc>
          <w:tcPr>
            <w:tcW w:w="1956" w:type="dxa"/>
            <w:shd w:val="clear" w:color="auto" w:fill="auto"/>
          </w:tcPr>
          <w:p w:rsidRPr="00B57D30" w:rsidR="00B57D30" w:rsidP="001F4C6C" w:rsidRDefault="00B57D30" w14:paraId="432A45AD" w14:textId="77777777">
            <w:r w:rsidRPr="00B57D30">
              <w:t>Lower</w:t>
            </w:r>
          </w:p>
        </w:tc>
      </w:tr>
      <w:tr w:rsidRPr="00B57D30" w:rsidR="00B57D30" w:rsidTr="00B57D30" w14:paraId="02501FB1" w14:textId="77777777">
        <w:tc>
          <w:tcPr>
            <w:tcW w:w="1164" w:type="dxa"/>
            <w:shd w:val="clear" w:color="auto" w:fill="auto"/>
          </w:tcPr>
          <w:p w:rsidRPr="00B57D30" w:rsidR="00B57D30" w:rsidP="001F4C6C" w:rsidRDefault="00B57D30" w14:paraId="273ADBAB" w14:textId="77777777">
            <w:pPr>
              <w:rPr>
                <w:bCs/>
              </w:rPr>
            </w:pPr>
            <w:r w:rsidRPr="00B57D30">
              <w:rPr>
                <w:bCs/>
              </w:rPr>
              <w:t>BACA3</w:t>
            </w:r>
          </w:p>
        </w:tc>
        <w:tc>
          <w:tcPr>
            <w:tcW w:w="2700" w:type="dxa"/>
            <w:shd w:val="clear" w:color="auto" w:fill="auto"/>
          </w:tcPr>
          <w:p w:rsidRPr="00B57D30" w:rsidR="00B57D30" w:rsidP="001F4C6C" w:rsidRDefault="00B57D30" w14:paraId="180A05BE" w14:textId="77777777">
            <w:proofErr w:type="spellStart"/>
            <w:r w:rsidRPr="00B57D30">
              <w:t>Balsamorhiza</w:t>
            </w:r>
            <w:proofErr w:type="spellEnd"/>
            <w:r w:rsidRPr="00B57D30">
              <w:t xml:space="preserve"> </w:t>
            </w:r>
            <w:proofErr w:type="spellStart"/>
            <w:r w:rsidRPr="00B57D30">
              <w:t>careyana</w:t>
            </w:r>
            <w:proofErr w:type="spellEnd"/>
          </w:p>
        </w:tc>
        <w:tc>
          <w:tcPr>
            <w:tcW w:w="2520" w:type="dxa"/>
            <w:shd w:val="clear" w:color="auto" w:fill="auto"/>
          </w:tcPr>
          <w:p w:rsidRPr="00B57D30" w:rsidR="00B57D30" w:rsidP="001F4C6C" w:rsidRDefault="00B57D30" w14:paraId="538AFC99" w14:textId="77777777">
            <w:r w:rsidRPr="00B57D30">
              <w:t>Carey's balsamroot</w:t>
            </w:r>
          </w:p>
        </w:tc>
        <w:tc>
          <w:tcPr>
            <w:tcW w:w="1956" w:type="dxa"/>
            <w:shd w:val="clear" w:color="auto" w:fill="auto"/>
          </w:tcPr>
          <w:p w:rsidRPr="00B57D30" w:rsidR="00B57D30" w:rsidP="001F4C6C" w:rsidRDefault="00B57D30" w14:paraId="16096ABA" w14:textId="77777777">
            <w:r w:rsidRPr="00B57D30">
              <w:t>Lower</w:t>
            </w:r>
          </w:p>
        </w:tc>
      </w:tr>
    </w:tbl>
    <w:p w:rsidR="00B57D30" w:rsidP="00B57D30" w:rsidRDefault="00B57D30" w14:paraId="56DC6CAA" w14:textId="77777777"/>
    <w:p w:rsidR="00B57D30" w:rsidP="00B57D30" w:rsidRDefault="00B57D30" w14:paraId="6141ABC5" w14:textId="77777777">
      <w:pPr>
        <w:pStyle w:val="SClassInfoPara"/>
      </w:pPr>
      <w:r>
        <w:t>Description</w:t>
      </w:r>
    </w:p>
    <w:p w:rsidR="00B57D30" w:rsidP="00B57D30" w:rsidRDefault="00B57D30" w14:paraId="2F6798A2" w14:textId="1165FEA3">
      <w:r>
        <w:t xml:space="preserve">The early stage is the initial post-disturbance community dominated by white oak sprouts from coppice origin. </w:t>
      </w:r>
      <w:r w:rsidR="00D50476">
        <w:t xml:space="preserve">Shrubs with closure between 20-50% and exceeding 3m height can dominate early on, but eventually the trees overtake the shrubs. </w:t>
      </w:r>
      <w:r>
        <w:t xml:space="preserve">Bunchgrasses and associated forbs dominate understory with bare ground and rock/gravel abundant in interspaces. Native herbivory may maintain oak sprouts in "shrub" form for extended period. Early stage includes oak sprouts or seedling/saplings growth to 4-6in DBH. Occasional sites with PIPO or PSME will have diameters up to eight inches.  </w:t>
      </w:r>
    </w:p>
    <w:p w:rsidR="00B57D30" w:rsidP="00B57D30" w:rsidRDefault="00B57D30" w14:paraId="34574031" w14:textId="77777777"/>
    <w:p>
      <w:r>
        <w:rPr>
          <w:i/>
          <w:u w:val="single"/>
        </w:rPr>
        <w:t>Maximum Tree Size Class</w:t>
      </w:r>
      <w:br/>
      <w:r>
        <w:t>Pole 5-9" DBH</w:t>
      </w:r>
    </w:p>
    <w:p w:rsidR="00B57D30" w:rsidP="00B57D30" w:rsidRDefault="00B57D30" w14:paraId="12465A44"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57D30" w:rsidP="00B57D30" w:rsidRDefault="00B57D30" w14:paraId="0F7FD48B" w14:textId="77777777"/>
    <w:p w:rsidR="00B57D30" w:rsidP="00B57D30" w:rsidRDefault="00B57D30" w14:paraId="360996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760"/>
        <w:gridCol w:w="2604"/>
        <w:gridCol w:w="1956"/>
      </w:tblGrid>
      <w:tr w:rsidRPr="00B57D30" w:rsidR="00B57D30" w:rsidTr="00B57D30" w14:paraId="5B27FD6D" w14:textId="77777777">
        <w:tc>
          <w:tcPr>
            <w:tcW w:w="1164" w:type="dxa"/>
            <w:tcBorders>
              <w:top w:val="single" w:color="auto" w:sz="2" w:space="0"/>
              <w:bottom w:val="single" w:color="000000" w:sz="12" w:space="0"/>
            </w:tcBorders>
            <w:shd w:val="clear" w:color="auto" w:fill="auto"/>
          </w:tcPr>
          <w:p w:rsidRPr="00B57D30" w:rsidR="00B57D30" w:rsidP="0092638B" w:rsidRDefault="00B57D30" w14:paraId="28DE0F06" w14:textId="77777777">
            <w:pPr>
              <w:rPr>
                <w:b/>
                <w:bCs/>
              </w:rPr>
            </w:pPr>
            <w:r w:rsidRPr="00B57D30">
              <w:rPr>
                <w:b/>
                <w:bCs/>
              </w:rPr>
              <w:t>Symbol</w:t>
            </w:r>
          </w:p>
        </w:tc>
        <w:tc>
          <w:tcPr>
            <w:tcW w:w="2760" w:type="dxa"/>
            <w:tcBorders>
              <w:top w:val="single" w:color="auto" w:sz="2" w:space="0"/>
              <w:bottom w:val="single" w:color="000000" w:sz="12" w:space="0"/>
            </w:tcBorders>
            <w:shd w:val="clear" w:color="auto" w:fill="auto"/>
          </w:tcPr>
          <w:p w:rsidRPr="00B57D30" w:rsidR="00B57D30" w:rsidP="0092638B" w:rsidRDefault="00B57D30" w14:paraId="69F33111" w14:textId="77777777">
            <w:pPr>
              <w:rPr>
                <w:b/>
                <w:bCs/>
              </w:rPr>
            </w:pPr>
            <w:r w:rsidRPr="00B57D30">
              <w:rPr>
                <w:b/>
                <w:bCs/>
              </w:rPr>
              <w:t>Scientific Name</w:t>
            </w:r>
          </w:p>
        </w:tc>
        <w:tc>
          <w:tcPr>
            <w:tcW w:w="2604" w:type="dxa"/>
            <w:tcBorders>
              <w:top w:val="single" w:color="auto" w:sz="2" w:space="0"/>
              <w:bottom w:val="single" w:color="000000" w:sz="12" w:space="0"/>
            </w:tcBorders>
            <w:shd w:val="clear" w:color="auto" w:fill="auto"/>
          </w:tcPr>
          <w:p w:rsidRPr="00B57D30" w:rsidR="00B57D30" w:rsidP="0092638B" w:rsidRDefault="00B57D30" w14:paraId="31AE5BDA" w14:textId="77777777">
            <w:pPr>
              <w:rPr>
                <w:b/>
                <w:bCs/>
              </w:rPr>
            </w:pPr>
            <w:r w:rsidRPr="00B57D30">
              <w:rPr>
                <w:b/>
                <w:bCs/>
              </w:rPr>
              <w:t>Common Name</w:t>
            </w:r>
          </w:p>
        </w:tc>
        <w:tc>
          <w:tcPr>
            <w:tcW w:w="1956" w:type="dxa"/>
            <w:tcBorders>
              <w:top w:val="single" w:color="auto" w:sz="2" w:space="0"/>
              <w:bottom w:val="single" w:color="000000" w:sz="12" w:space="0"/>
            </w:tcBorders>
            <w:shd w:val="clear" w:color="auto" w:fill="auto"/>
          </w:tcPr>
          <w:p w:rsidRPr="00B57D30" w:rsidR="00B57D30" w:rsidP="0092638B" w:rsidRDefault="00B57D30" w14:paraId="09068BA5" w14:textId="77777777">
            <w:pPr>
              <w:rPr>
                <w:b/>
                <w:bCs/>
              </w:rPr>
            </w:pPr>
            <w:r w:rsidRPr="00B57D30">
              <w:rPr>
                <w:b/>
                <w:bCs/>
              </w:rPr>
              <w:t>Canopy Position</w:t>
            </w:r>
          </w:p>
        </w:tc>
      </w:tr>
      <w:tr w:rsidRPr="00B57D30" w:rsidR="00B57D30" w:rsidTr="00B57D30" w14:paraId="2157BBD4" w14:textId="77777777">
        <w:tc>
          <w:tcPr>
            <w:tcW w:w="1164" w:type="dxa"/>
            <w:tcBorders>
              <w:top w:val="single" w:color="000000" w:sz="12" w:space="0"/>
            </w:tcBorders>
            <w:shd w:val="clear" w:color="auto" w:fill="auto"/>
          </w:tcPr>
          <w:p w:rsidRPr="00B57D30" w:rsidR="00B57D30" w:rsidP="0092638B" w:rsidRDefault="00B57D30" w14:paraId="28321930" w14:textId="77777777">
            <w:pPr>
              <w:rPr>
                <w:bCs/>
              </w:rPr>
            </w:pPr>
            <w:r w:rsidRPr="00B57D30">
              <w:rPr>
                <w:bCs/>
              </w:rPr>
              <w:t>QUGA4</w:t>
            </w:r>
          </w:p>
        </w:tc>
        <w:tc>
          <w:tcPr>
            <w:tcW w:w="2760" w:type="dxa"/>
            <w:tcBorders>
              <w:top w:val="single" w:color="000000" w:sz="12" w:space="0"/>
            </w:tcBorders>
            <w:shd w:val="clear" w:color="auto" w:fill="auto"/>
          </w:tcPr>
          <w:p w:rsidRPr="00B57D30" w:rsidR="00B57D30" w:rsidP="0092638B" w:rsidRDefault="00B57D30" w14:paraId="24FD1111" w14:textId="77777777">
            <w:r w:rsidRPr="00B57D30">
              <w:t xml:space="preserve">Quercus </w:t>
            </w:r>
            <w:proofErr w:type="spellStart"/>
            <w:r w:rsidRPr="00B57D30">
              <w:t>garryana</w:t>
            </w:r>
            <w:proofErr w:type="spellEnd"/>
          </w:p>
        </w:tc>
        <w:tc>
          <w:tcPr>
            <w:tcW w:w="2604" w:type="dxa"/>
            <w:tcBorders>
              <w:top w:val="single" w:color="000000" w:sz="12" w:space="0"/>
            </w:tcBorders>
            <w:shd w:val="clear" w:color="auto" w:fill="auto"/>
          </w:tcPr>
          <w:p w:rsidRPr="00B57D30" w:rsidR="00B57D30" w:rsidP="0092638B" w:rsidRDefault="00B57D30" w14:paraId="1B848FB8" w14:textId="77777777">
            <w:r w:rsidRPr="00B57D30">
              <w:t>Oregon white oak</w:t>
            </w:r>
          </w:p>
        </w:tc>
        <w:tc>
          <w:tcPr>
            <w:tcW w:w="1956" w:type="dxa"/>
            <w:tcBorders>
              <w:top w:val="single" w:color="000000" w:sz="12" w:space="0"/>
            </w:tcBorders>
            <w:shd w:val="clear" w:color="auto" w:fill="auto"/>
          </w:tcPr>
          <w:p w:rsidRPr="00B57D30" w:rsidR="00B57D30" w:rsidP="0092638B" w:rsidRDefault="00B57D30" w14:paraId="478A57D1" w14:textId="77777777">
            <w:r w:rsidRPr="00B57D30">
              <w:t>Upper</w:t>
            </w:r>
          </w:p>
        </w:tc>
      </w:tr>
      <w:tr w:rsidRPr="00B57D30" w:rsidR="00B57D30" w:rsidTr="00B57D30" w14:paraId="447CC01E" w14:textId="77777777">
        <w:tc>
          <w:tcPr>
            <w:tcW w:w="1164" w:type="dxa"/>
            <w:shd w:val="clear" w:color="auto" w:fill="auto"/>
          </w:tcPr>
          <w:p w:rsidRPr="00B57D30" w:rsidR="00B57D30" w:rsidP="0092638B" w:rsidRDefault="00B57D30" w14:paraId="3DCD71C2" w14:textId="77777777">
            <w:pPr>
              <w:rPr>
                <w:bCs/>
              </w:rPr>
            </w:pPr>
            <w:r w:rsidRPr="00B57D30">
              <w:rPr>
                <w:bCs/>
              </w:rPr>
              <w:t>PIPO</w:t>
            </w:r>
          </w:p>
        </w:tc>
        <w:tc>
          <w:tcPr>
            <w:tcW w:w="2760" w:type="dxa"/>
            <w:shd w:val="clear" w:color="auto" w:fill="auto"/>
          </w:tcPr>
          <w:p w:rsidRPr="00B57D30" w:rsidR="00B57D30" w:rsidP="0092638B" w:rsidRDefault="00B57D30" w14:paraId="0D91ECBB" w14:textId="77777777">
            <w:r w:rsidRPr="00B57D30">
              <w:t>Pinus ponderosa</w:t>
            </w:r>
          </w:p>
        </w:tc>
        <w:tc>
          <w:tcPr>
            <w:tcW w:w="2604" w:type="dxa"/>
            <w:shd w:val="clear" w:color="auto" w:fill="auto"/>
          </w:tcPr>
          <w:p w:rsidRPr="00B57D30" w:rsidR="00B57D30" w:rsidP="0092638B" w:rsidRDefault="00B57D30" w14:paraId="32337FD3" w14:textId="77777777">
            <w:r w:rsidRPr="00B57D30">
              <w:t>Ponderosa pine</w:t>
            </w:r>
          </w:p>
        </w:tc>
        <w:tc>
          <w:tcPr>
            <w:tcW w:w="1956" w:type="dxa"/>
            <w:shd w:val="clear" w:color="auto" w:fill="auto"/>
          </w:tcPr>
          <w:p w:rsidRPr="00B57D30" w:rsidR="00B57D30" w:rsidP="0092638B" w:rsidRDefault="00B57D30" w14:paraId="7CBB9CD6" w14:textId="77777777">
            <w:r w:rsidRPr="00B57D30">
              <w:t>Upper</w:t>
            </w:r>
          </w:p>
        </w:tc>
      </w:tr>
      <w:tr w:rsidRPr="00B57D30" w:rsidR="00B57D30" w:rsidTr="00B57D30" w14:paraId="22205672" w14:textId="77777777">
        <w:tc>
          <w:tcPr>
            <w:tcW w:w="1164" w:type="dxa"/>
            <w:shd w:val="clear" w:color="auto" w:fill="auto"/>
          </w:tcPr>
          <w:p w:rsidRPr="00B57D30" w:rsidR="00B57D30" w:rsidP="0092638B" w:rsidRDefault="00B57D30" w14:paraId="00E31AD7" w14:textId="77777777">
            <w:pPr>
              <w:rPr>
                <w:bCs/>
              </w:rPr>
            </w:pPr>
            <w:r w:rsidRPr="00B57D30">
              <w:rPr>
                <w:bCs/>
              </w:rPr>
              <w:t>CARU</w:t>
            </w:r>
          </w:p>
        </w:tc>
        <w:tc>
          <w:tcPr>
            <w:tcW w:w="2760" w:type="dxa"/>
            <w:shd w:val="clear" w:color="auto" w:fill="auto"/>
          </w:tcPr>
          <w:p w:rsidRPr="00B57D30" w:rsidR="00B57D30" w:rsidP="0092638B" w:rsidRDefault="00B57D30" w14:paraId="238958B7" w14:textId="77777777">
            <w:r w:rsidRPr="00B57D30">
              <w:t xml:space="preserve">Calamagrostis </w:t>
            </w:r>
            <w:proofErr w:type="spellStart"/>
            <w:r w:rsidRPr="00B57D30">
              <w:t>rubescens</w:t>
            </w:r>
            <w:proofErr w:type="spellEnd"/>
          </w:p>
        </w:tc>
        <w:tc>
          <w:tcPr>
            <w:tcW w:w="2604" w:type="dxa"/>
            <w:shd w:val="clear" w:color="auto" w:fill="auto"/>
          </w:tcPr>
          <w:p w:rsidRPr="00B57D30" w:rsidR="00B57D30" w:rsidP="0092638B" w:rsidRDefault="00B57D30" w14:paraId="671D1735" w14:textId="77777777">
            <w:r w:rsidRPr="00B57D30">
              <w:t>Pinegrass</w:t>
            </w:r>
          </w:p>
        </w:tc>
        <w:tc>
          <w:tcPr>
            <w:tcW w:w="1956" w:type="dxa"/>
            <w:shd w:val="clear" w:color="auto" w:fill="auto"/>
          </w:tcPr>
          <w:p w:rsidRPr="00B57D30" w:rsidR="00B57D30" w:rsidP="0092638B" w:rsidRDefault="00B57D30" w14:paraId="62103078" w14:textId="77777777">
            <w:r w:rsidRPr="00B57D30">
              <w:t>Lower</w:t>
            </w:r>
          </w:p>
        </w:tc>
      </w:tr>
      <w:tr w:rsidRPr="00B57D30" w:rsidR="00B57D30" w:rsidTr="00B57D30" w14:paraId="3B591487" w14:textId="77777777">
        <w:tc>
          <w:tcPr>
            <w:tcW w:w="1164" w:type="dxa"/>
            <w:shd w:val="clear" w:color="auto" w:fill="auto"/>
          </w:tcPr>
          <w:p w:rsidRPr="00B57D30" w:rsidR="00B57D30" w:rsidP="0092638B" w:rsidRDefault="00B57D30" w14:paraId="4DA107A3" w14:textId="77777777">
            <w:pPr>
              <w:rPr>
                <w:bCs/>
              </w:rPr>
            </w:pPr>
            <w:r w:rsidRPr="00B57D30">
              <w:rPr>
                <w:bCs/>
              </w:rPr>
              <w:t>AMAL2</w:t>
            </w:r>
          </w:p>
        </w:tc>
        <w:tc>
          <w:tcPr>
            <w:tcW w:w="2760" w:type="dxa"/>
            <w:shd w:val="clear" w:color="auto" w:fill="auto"/>
          </w:tcPr>
          <w:p w:rsidRPr="00B57D30" w:rsidR="00B57D30" w:rsidP="0092638B" w:rsidRDefault="00B57D30" w14:paraId="35AEE935" w14:textId="77777777">
            <w:r w:rsidRPr="00B57D30">
              <w:t xml:space="preserve">Amelanchier </w:t>
            </w:r>
            <w:proofErr w:type="spellStart"/>
            <w:r w:rsidRPr="00B57D30">
              <w:t>alnifolia</w:t>
            </w:r>
            <w:proofErr w:type="spellEnd"/>
          </w:p>
        </w:tc>
        <w:tc>
          <w:tcPr>
            <w:tcW w:w="2604" w:type="dxa"/>
            <w:shd w:val="clear" w:color="auto" w:fill="auto"/>
          </w:tcPr>
          <w:p w:rsidRPr="00B57D30" w:rsidR="00B57D30" w:rsidP="0092638B" w:rsidRDefault="00B57D30" w14:paraId="12356CCD" w14:textId="77777777">
            <w:r w:rsidRPr="00B57D30">
              <w:t>Saskatoon serviceberry</w:t>
            </w:r>
          </w:p>
        </w:tc>
        <w:tc>
          <w:tcPr>
            <w:tcW w:w="1956" w:type="dxa"/>
            <w:shd w:val="clear" w:color="auto" w:fill="auto"/>
          </w:tcPr>
          <w:p w:rsidRPr="00B57D30" w:rsidR="00B57D30" w:rsidP="0092638B" w:rsidRDefault="00B57D30" w14:paraId="269BA015" w14:textId="77777777">
            <w:r w:rsidRPr="00B57D30">
              <w:t>Middle</w:t>
            </w:r>
          </w:p>
        </w:tc>
      </w:tr>
    </w:tbl>
    <w:p w:rsidR="00B57D30" w:rsidP="00B57D30" w:rsidRDefault="00B57D30" w14:paraId="63756325" w14:textId="77777777"/>
    <w:p w:rsidR="00B57D30" w:rsidP="00B57D30" w:rsidRDefault="00B57D30" w14:paraId="2969760F" w14:textId="77777777">
      <w:pPr>
        <w:pStyle w:val="SClassInfoPara"/>
      </w:pPr>
      <w:r>
        <w:t>Description</w:t>
      </w:r>
    </w:p>
    <w:p w:rsidR="00B57D30" w:rsidP="00B57D30" w:rsidRDefault="00B57D30" w14:paraId="4DE2DB57" w14:textId="77777777">
      <w:r>
        <w:t xml:space="preserve">The mid-seral, closed stage occurs at the more mesic end of the environmental gradient and supports a dense canopy of oak and ponderosa pine and/or Douglas-fir. Oak diameter ranges from 6-12in DBH with crown closure approaching 70%. Ponderosa pine and Douglas-fir may be 8-20in DBH. Sod-forming grasses and shade-tolerant shrubs will be prominent on the majority of sites. Species from more arid sites may be remnants of earlier, more open post-fire communities.  </w:t>
      </w:r>
    </w:p>
    <w:p w:rsidR="00B57D30" w:rsidP="00B57D30" w:rsidRDefault="00B57D30" w14:paraId="130573CC" w14:textId="77777777"/>
    <w:p w:rsidR="00CF576C" w:rsidP="00B57D30" w:rsidRDefault="00CF576C" w14:paraId="53380EC2" w14:textId="77777777"/>
    <w:p>
      <w:r>
        <w:rPr>
          <w:i/>
          <w:u w:val="single"/>
        </w:rPr>
        <w:t>Maximum Tree Size Class</w:t>
      </w:r>
      <w:br/>
      <w:r>
        <w:t>Medium 9-21" DBH</w:t>
      </w:r>
    </w:p>
    <w:p w:rsidR="00B57D30" w:rsidP="00B57D30" w:rsidRDefault="00B57D30" w14:paraId="289B046A" w14:textId="77777777">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57D30" w:rsidP="00B57D30" w:rsidRDefault="00B57D30" w14:paraId="4C1F54DC" w14:textId="77777777"/>
    <w:p w:rsidR="00B57D30" w:rsidP="00B57D30" w:rsidRDefault="00B57D30" w14:paraId="6907582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700"/>
        <w:gridCol w:w="2520"/>
        <w:gridCol w:w="1956"/>
      </w:tblGrid>
      <w:tr w:rsidRPr="00B57D30" w:rsidR="00B57D30" w:rsidTr="00B57D30" w14:paraId="5673EB89" w14:textId="77777777">
        <w:tc>
          <w:tcPr>
            <w:tcW w:w="1164" w:type="dxa"/>
            <w:tcBorders>
              <w:top w:val="single" w:color="auto" w:sz="2" w:space="0"/>
              <w:bottom w:val="single" w:color="000000" w:sz="12" w:space="0"/>
            </w:tcBorders>
            <w:shd w:val="clear" w:color="auto" w:fill="auto"/>
          </w:tcPr>
          <w:p w:rsidRPr="00B57D30" w:rsidR="00B57D30" w:rsidP="00556DB4" w:rsidRDefault="00B57D30" w14:paraId="59CDE75F" w14:textId="77777777">
            <w:pPr>
              <w:rPr>
                <w:b/>
                <w:bCs/>
              </w:rPr>
            </w:pPr>
            <w:r w:rsidRPr="00B57D30">
              <w:rPr>
                <w:b/>
                <w:bCs/>
              </w:rPr>
              <w:t>Symbol</w:t>
            </w:r>
          </w:p>
        </w:tc>
        <w:tc>
          <w:tcPr>
            <w:tcW w:w="2700" w:type="dxa"/>
            <w:tcBorders>
              <w:top w:val="single" w:color="auto" w:sz="2" w:space="0"/>
              <w:bottom w:val="single" w:color="000000" w:sz="12" w:space="0"/>
            </w:tcBorders>
            <w:shd w:val="clear" w:color="auto" w:fill="auto"/>
          </w:tcPr>
          <w:p w:rsidRPr="00B57D30" w:rsidR="00B57D30" w:rsidP="00556DB4" w:rsidRDefault="00B57D30" w14:paraId="4B32167B" w14:textId="77777777">
            <w:pPr>
              <w:rPr>
                <w:b/>
                <w:bCs/>
              </w:rPr>
            </w:pPr>
            <w:r w:rsidRPr="00B57D30">
              <w:rPr>
                <w:b/>
                <w:bCs/>
              </w:rPr>
              <w:t>Scientific Name</w:t>
            </w:r>
          </w:p>
        </w:tc>
        <w:tc>
          <w:tcPr>
            <w:tcW w:w="2520" w:type="dxa"/>
            <w:tcBorders>
              <w:top w:val="single" w:color="auto" w:sz="2" w:space="0"/>
              <w:bottom w:val="single" w:color="000000" w:sz="12" w:space="0"/>
            </w:tcBorders>
            <w:shd w:val="clear" w:color="auto" w:fill="auto"/>
          </w:tcPr>
          <w:p w:rsidRPr="00B57D30" w:rsidR="00B57D30" w:rsidP="00556DB4" w:rsidRDefault="00B57D30" w14:paraId="5B9546E5" w14:textId="77777777">
            <w:pPr>
              <w:rPr>
                <w:b/>
                <w:bCs/>
              </w:rPr>
            </w:pPr>
            <w:r w:rsidRPr="00B57D30">
              <w:rPr>
                <w:b/>
                <w:bCs/>
              </w:rPr>
              <w:t>Common Name</w:t>
            </w:r>
          </w:p>
        </w:tc>
        <w:tc>
          <w:tcPr>
            <w:tcW w:w="1956" w:type="dxa"/>
            <w:tcBorders>
              <w:top w:val="single" w:color="auto" w:sz="2" w:space="0"/>
              <w:bottom w:val="single" w:color="000000" w:sz="12" w:space="0"/>
            </w:tcBorders>
            <w:shd w:val="clear" w:color="auto" w:fill="auto"/>
          </w:tcPr>
          <w:p w:rsidRPr="00B57D30" w:rsidR="00B57D30" w:rsidP="00556DB4" w:rsidRDefault="00B57D30" w14:paraId="08CDB3B5" w14:textId="77777777">
            <w:pPr>
              <w:rPr>
                <w:b/>
                <w:bCs/>
              </w:rPr>
            </w:pPr>
            <w:r w:rsidRPr="00B57D30">
              <w:rPr>
                <w:b/>
                <w:bCs/>
              </w:rPr>
              <w:t>Canopy Position</w:t>
            </w:r>
          </w:p>
        </w:tc>
      </w:tr>
      <w:tr w:rsidRPr="00B57D30" w:rsidR="00B57D30" w:rsidTr="00B57D30" w14:paraId="1E40B104" w14:textId="77777777">
        <w:tc>
          <w:tcPr>
            <w:tcW w:w="1164" w:type="dxa"/>
            <w:tcBorders>
              <w:top w:val="single" w:color="000000" w:sz="12" w:space="0"/>
            </w:tcBorders>
            <w:shd w:val="clear" w:color="auto" w:fill="auto"/>
          </w:tcPr>
          <w:p w:rsidRPr="00B57D30" w:rsidR="00B57D30" w:rsidP="00556DB4" w:rsidRDefault="00B57D30" w14:paraId="381FDD3B" w14:textId="77777777">
            <w:pPr>
              <w:rPr>
                <w:bCs/>
              </w:rPr>
            </w:pPr>
            <w:r w:rsidRPr="00B57D30">
              <w:rPr>
                <w:bCs/>
              </w:rPr>
              <w:t>QUGA4</w:t>
            </w:r>
          </w:p>
        </w:tc>
        <w:tc>
          <w:tcPr>
            <w:tcW w:w="2700" w:type="dxa"/>
            <w:tcBorders>
              <w:top w:val="single" w:color="000000" w:sz="12" w:space="0"/>
            </w:tcBorders>
            <w:shd w:val="clear" w:color="auto" w:fill="auto"/>
          </w:tcPr>
          <w:p w:rsidRPr="00B57D30" w:rsidR="00B57D30" w:rsidP="00556DB4" w:rsidRDefault="00B57D30" w14:paraId="397700F1" w14:textId="77777777">
            <w:r w:rsidRPr="00B57D30">
              <w:t xml:space="preserve">Quercus </w:t>
            </w:r>
            <w:proofErr w:type="spellStart"/>
            <w:r w:rsidRPr="00B57D30">
              <w:t>garryana</w:t>
            </w:r>
            <w:proofErr w:type="spellEnd"/>
          </w:p>
        </w:tc>
        <w:tc>
          <w:tcPr>
            <w:tcW w:w="2520" w:type="dxa"/>
            <w:tcBorders>
              <w:top w:val="single" w:color="000000" w:sz="12" w:space="0"/>
            </w:tcBorders>
            <w:shd w:val="clear" w:color="auto" w:fill="auto"/>
          </w:tcPr>
          <w:p w:rsidRPr="00B57D30" w:rsidR="00B57D30" w:rsidP="00556DB4" w:rsidRDefault="00B57D30" w14:paraId="256BF598" w14:textId="77777777">
            <w:r w:rsidRPr="00B57D30">
              <w:t>Oregon white oak</w:t>
            </w:r>
          </w:p>
        </w:tc>
        <w:tc>
          <w:tcPr>
            <w:tcW w:w="1956" w:type="dxa"/>
            <w:tcBorders>
              <w:top w:val="single" w:color="000000" w:sz="12" w:space="0"/>
            </w:tcBorders>
            <w:shd w:val="clear" w:color="auto" w:fill="auto"/>
          </w:tcPr>
          <w:p w:rsidRPr="00B57D30" w:rsidR="00B57D30" w:rsidP="00556DB4" w:rsidRDefault="00B57D30" w14:paraId="39B98C1B" w14:textId="77777777">
            <w:r w:rsidRPr="00B57D30">
              <w:t>Upper</w:t>
            </w:r>
          </w:p>
        </w:tc>
      </w:tr>
      <w:tr w:rsidRPr="00B57D30" w:rsidR="00B57D30" w:rsidTr="00B57D30" w14:paraId="69B0DE32" w14:textId="77777777">
        <w:tc>
          <w:tcPr>
            <w:tcW w:w="1164" w:type="dxa"/>
            <w:shd w:val="clear" w:color="auto" w:fill="auto"/>
          </w:tcPr>
          <w:p w:rsidRPr="00B57D30" w:rsidR="00B57D30" w:rsidP="00556DB4" w:rsidRDefault="00B57D30" w14:paraId="32D3ABB0" w14:textId="77777777">
            <w:pPr>
              <w:rPr>
                <w:bCs/>
              </w:rPr>
            </w:pPr>
            <w:r w:rsidRPr="00B57D30">
              <w:rPr>
                <w:bCs/>
              </w:rPr>
              <w:t>PUTR2</w:t>
            </w:r>
          </w:p>
        </w:tc>
        <w:tc>
          <w:tcPr>
            <w:tcW w:w="2700" w:type="dxa"/>
            <w:shd w:val="clear" w:color="auto" w:fill="auto"/>
          </w:tcPr>
          <w:p w:rsidRPr="00B57D30" w:rsidR="00B57D30" w:rsidP="00556DB4" w:rsidRDefault="00B57D30" w14:paraId="7D6E527B" w14:textId="77777777">
            <w:proofErr w:type="spellStart"/>
            <w:r w:rsidRPr="00B57D30">
              <w:t>Purshia</w:t>
            </w:r>
            <w:proofErr w:type="spellEnd"/>
            <w:r w:rsidRPr="00B57D30">
              <w:t xml:space="preserve"> </w:t>
            </w:r>
            <w:proofErr w:type="spellStart"/>
            <w:r w:rsidRPr="00B57D30">
              <w:t>tridentata</w:t>
            </w:r>
            <w:proofErr w:type="spellEnd"/>
          </w:p>
        </w:tc>
        <w:tc>
          <w:tcPr>
            <w:tcW w:w="2520" w:type="dxa"/>
            <w:shd w:val="clear" w:color="auto" w:fill="auto"/>
          </w:tcPr>
          <w:p w:rsidRPr="00B57D30" w:rsidR="00B57D30" w:rsidP="00556DB4" w:rsidRDefault="00B57D30" w14:paraId="0C5F26D5" w14:textId="77777777">
            <w:r w:rsidRPr="00B57D30">
              <w:t>Antelope bitterbrush</w:t>
            </w:r>
          </w:p>
        </w:tc>
        <w:tc>
          <w:tcPr>
            <w:tcW w:w="1956" w:type="dxa"/>
            <w:shd w:val="clear" w:color="auto" w:fill="auto"/>
          </w:tcPr>
          <w:p w:rsidRPr="00B57D30" w:rsidR="00B57D30" w:rsidP="00556DB4" w:rsidRDefault="00B57D30" w14:paraId="39616D74" w14:textId="77777777">
            <w:r w:rsidRPr="00B57D30">
              <w:t>Middle</w:t>
            </w:r>
          </w:p>
        </w:tc>
      </w:tr>
      <w:tr w:rsidRPr="00B57D30" w:rsidR="00B57D30" w:rsidTr="00B57D30" w14:paraId="59359B04" w14:textId="77777777">
        <w:tc>
          <w:tcPr>
            <w:tcW w:w="1164" w:type="dxa"/>
            <w:shd w:val="clear" w:color="auto" w:fill="auto"/>
          </w:tcPr>
          <w:p w:rsidRPr="00B57D30" w:rsidR="00B57D30" w:rsidP="00556DB4" w:rsidRDefault="00B57D30" w14:paraId="414902F3" w14:textId="77777777">
            <w:pPr>
              <w:rPr>
                <w:bCs/>
              </w:rPr>
            </w:pPr>
            <w:r w:rsidRPr="00B57D30">
              <w:rPr>
                <w:bCs/>
              </w:rPr>
              <w:t>PSSP6</w:t>
            </w:r>
          </w:p>
        </w:tc>
        <w:tc>
          <w:tcPr>
            <w:tcW w:w="2700" w:type="dxa"/>
            <w:shd w:val="clear" w:color="auto" w:fill="auto"/>
          </w:tcPr>
          <w:p w:rsidRPr="00B57D30" w:rsidR="00B57D30" w:rsidP="00556DB4" w:rsidRDefault="00B57D30" w14:paraId="2902F580" w14:textId="77777777">
            <w:proofErr w:type="spellStart"/>
            <w:r w:rsidRPr="00B57D30">
              <w:t>Pseudoroegneria</w:t>
            </w:r>
            <w:proofErr w:type="spellEnd"/>
            <w:r w:rsidRPr="00B57D30">
              <w:t xml:space="preserve"> spicata</w:t>
            </w:r>
          </w:p>
        </w:tc>
        <w:tc>
          <w:tcPr>
            <w:tcW w:w="2520" w:type="dxa"/>
            <w:shd w:val="clear" w:color="auto" w:fill="auto"/>
          </w:tcPr>
          <w:p w:rsidRPr="00B57D30" w:rsidR="00B57D30" w:rsidP="00556DB4" w:rsidRDefault="00B57D30" w14:paraId="71910571" w14:textId="77777777">
            <w:proofErr w:type="spellStart"/>
            <w:r w:rsidRPr="00B57D30">
              <w:t>Bluebunch</w:t>
            </w:r>
            <w:proofErr w:type="spellEnd"/>
            <w:r w:rsidRPr="00B57D30">
              <w:t xml:space="preserve"> wheatgrass</w:t>
            </w:r>
          </w:p>
        </w:tc>
        <w:tc>
          <w:tcPr>
            <w:tcW w:w="1956" w:type="dxa"/>
            <w:shd w:val="clear" w:color="auto" w:fill="auto"/>
          </w:tcPr>
          <w:p w:rsidRPr="00B57D30" w:rsidR="00B57D30" w:rsidP="00556DB4" w:rsidRDefault="00B57D30" w14:paraId="638AA700" w14:textId="77777777">
            <w:r w:rsidRPr="00B57D30">
              <w:t>Lower</w:t>
            </w:r>
          </w:p>
        </w:tc>
      </w:tr>
      <w:tr w:rsidRPr="00B57D30" w:rsidR="00B57D30" w:rsidTr="00B57D30" w14:paraId="471B9A3F" w14:textId="77777777">
        <w:tc>
          <w:tcPr>
            <w:tcW w:w="1164" w:type="dxa"/>
            <w:shd w:val="clear" w:color="auto" w:fill="auto"/>
          </w:tcPr>
          <w:p w:rsidRPr="00B57D30" w:rsidR="00B57D30" w:rsidP="00556DB4" w:rsidRDefault="00B57D30" w14:paraId="7888D77E" w14:textId="77777777">
            <w:pPr>
              <w:rPr>
                <w:bCs/>
              </w:rPr>
            </w:pPr>
            <w:r w:rsidRPr="00B57D30">
              <w:rPr>
                <w:bCs/>
              </w:rPr>
              <w:t>LUSU5</w:t>
            </w:r>
          </w:p>
        </w:tc>
        <w:tc>
          <w:tcPr>
            <w:tcW w:w="2700" w:type="dxa"/>
            <w:shd w:val="clear" w:color="auto" w:fill="auto"/>
          </w:tcPr>
          <w:p w:rsidRPr="00B57D30" w:rsidR="00B57D30" w:rsidP="00556DB4" w:rsidRDefault="00B57D30" w14:paraId="34C00452" w14:textId="77777777">
            <w:proofErr w:type="spellStart"/>
            <w:r w:rsidRPr="00B57D30">
              <w:t>Lupinus</w:t>
            </w:r>
            <w:proofErr w:type="spellEnd"/>
            <w:r w:rsidRPr="00B57D30">
              <w:t xml:space="preserve"> </w:t>
            </w:r>
            <w:proofErr w:type="spellStart"/>
            <w:r w:rsidRPr="00B57D30">
              <w:t>sulphureus</w:t>
            </w:r>
            <w:proofErr w:type="spellEnd"/>
          </w:p>
        </w:tc>
        <w:tc>
          <w:tcPr>
            <w:tcW w:w="2520" w:type="dxa"/>
            <w:shd w:val="clear" w:color="auto" w:fill="auto"/>
          </w:tcPr>
          <w:p w:rsidRPr="00B57D30" w:rsidR="00B57D30" w:rsidP="00556DB4" w:rsidRDefault="00B57D30" w14:paraId="457287E5" w14:textId="77777777">
            <w:r w:rsidRPr="00B57D30">
              <w:t>Sulphur lupine</w:t>
            </w:r>
          </w:p>
        </w:tc>
        <w:tc>
          <w:tcPr>
            <w:tcW w:w="1956" w:type="dxa"/>
            <w:shd w:val="clear" w:color="auto" w:fill="auto"/>
          </w:tcPr>
          <w:p w:rsidRPr="00B57D30" w:rsidR="00B57D30" w:rsidP="00556DB4" w:rsidRDefault="00B57D30" w14:paraId="55D42851" w14:textId="77777777">
            <w:r w:rsidRPr="00B57D30">
              <w:t>Lower</w:t>
            </w:r>
          </w:p>
        </w:tc>
      </w:tr>
    </w:tbl>
    <w:p w:rsidR="00B57D30" w:rsidP="00B57D30" w:rsidRDefault="00B57D30" w14:paraId="08F92F2B" w14:textId="77777777"/>
    <w:p w:rsidR="00B57D30" w:rsidP="00B57D30" w:rsidRDefault="00B57D30" w14:paraId="5A9334A6" w14:textId="77777777">
      <w:pPr>
        <w:pStyle w:val="SClassInfoPara"/>
      </w:pPr>
      <w:r>
        <w:t>Description</w:t>
      </w:r>
    </w:p>
    <w:p w:rsidR="00AE007D" w:rsidP="00B57D30" w:rsidRDefault="00B57D30" w14:paraId="5C57AEB4" w14:textId="10E67441">
      <w:r>
        <w:t>The mid-seral, open stage occurs on arid slopes and benches and represents that portion of the environmental gradient where fire-tolerant communities develop as oak woodlands. Usually the dry site conditions limit tree density and canopy closure is relatively low (between 10-30%). Conifers may occur sporadically at low coverage. Oak diameter ranges from 6-10in DBH. Bunchgrasses and shade-intolerant shrubs, notably antelope bitterbrush (PUTR2), will be promi</w:t>
      </w:r>
      <w:r w:rsidR="00AE007D">
        <w:t xml:space="preserve">nent on the majority of sites. </w:t>
      </w:r>
    </w:p>
    <w:p w:rsidR="00B57D30" w:rsidP="00B57D30" w:rsidRDefault="00B57D30" w14:paraId="2AD60689" w14:textId="77777777"/>
    <w:p>
      <w:r>
        <w:rPr>
          <w:i/>
          <w:u w:val="single"/>
        </w:rPr>
        <w:t>Maximum Tree Size Class</w:t>
      </w:r>
      <w:br/>
      <w:r>
        <w:t>Medium 9-21" DBH</w:t>
      </w:r>
    </w:p>
    <w:p w:rsidR="00B57D30" w:rsidP="00B57D30" w:rsidRDefault="00B57D30" w14:paraId="6FC572C2" w14:textId="77777777">
      <w:pPr>
        <w:pStyle w:val="InfoPara"/>
        <w:pBdr>
          <w:top w:val="single" w:color="auto" w:sz="4" w:space="1"/>
        </w:pBdr>
      </w:pPr>
      <w:r xmlns:w="http://schemas.openxmlformats.org/wordprocessingml/2006/main">
        <w:t>Class D</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57D30" w:rsidP="00B57D30" w:rsidRDefault="00B57D30" w14:paraId="150D2B75" w14:textId="77777777"/>
    <w:p w:rsidR="00B57D30" w:rsidP="00B57D30" w:rsidRDefault="00B57D30" w14:paraId="3548D5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700"/>
        <w:gridCol w:w="2520"/>
        <w:gridCol w:w="1956"/>
      </w:tblGrid>
      <w:tr w:rsidRPr="00B57D30" w:rsidR="00B57D30" w:rsidTr="00B57D30" w14:paraId="090F3DBE" w14:textId="77777777">
        <w:tc>
          <w:tcPr>
            <w:tcW w:w="1164" w:type="dxa"/>
            <w:tcBorders>
              <w:top w:val="single" w:color="auto" w:sz="2" w:space="0"/>
              <w:bottom w:val="single" w:color="000000" w:sz="12" w:space="0"/>
            </w:tcBorders>
            <w:shd w:val="clear" w:color="auto" w:fill="auto"/>
          </w:tcPr>
          <w:p w:rsidRPr="00B57D30" w:rsidR="00B57D30" w:rsidP="008A78A0" w:rsidRDefault="00B57D30" w14:paraId="464229A6" w14:textId="77777777">
            <w:pPr>
              <w:rPr>
                <w:b/>
                <w:bCs/>
              </w:rPr>
            </w:pPr>
            <w:r w:rsidRPr="00B57D30">
              <w:rPr>
                <w:b/>
                <w:bCs/>
              </w:rPr>
              <w:t>Symbol</w:t>
            </w:r>
          </w:p>
        </w:tc>
        <w:tc>
          <w:tcPr>
            <w:tcW w:w="2700" w:type="dxa"/>
            <w:tcBorders>
              <w:top w:val="single" w:color="auto" w:sz="2" w:space="0"/>
              <w:bottom w:val="single" w:color="000000" w:sz="12" w:space="0"/>
            </w:tcBorders>
            <w:shd w:val="clear" w:color="auto" w:fill="auto"/>
          </w:tcPr>
          <w:p w:rsidRPr="00B57D30" w:rsidR="00B57D30" w:rsidP="008A78A0" w:rsidRDefault="00B57D30" w14:paraId="7344AA61" w14:textId="77777777">
            <w:pPr>
              <w:rPr>
                <w:b/>
                <w:bCs/>
              </w:rPr>
            </w:pPr>
            <w:r w:rsidRPr="00B57D30">
              <w:rPr>
                <w:b/>
                <w:bCs/>
              </w:rPr>
              <w:t>Scientific Name</w:t>
            </w:r>
          </w:p>
        </w:tc>
        <w:tc>
          <w:tcPr>
            <w:tcW w:w="2520" w:type="dxa"/>
            <w:tcBorders>
              <w:top w:val="single" w:color="auto" w:sz="2" w:space="0"/>
              <w:bottom w:val="single" w:color="000000" w:sz="12" w:space="0"/>
            </w:tcBorders>
            <w:shd w:val="clear" w:color="auto" w:fill="auto"/>
          </w:tcPr>
          <w:p w:rsidRPr="00B57D30" w:rsidR="00B57D30" w:rsidP="008A78A0" w:rsidRDefault="00B57D30" w14:paraId="2C494CB7" w14:textId="77777777">
            <w:pPr>
              <w:rPr>
                <w:b/>
                <w:bCs/>
              </w:rPr>
            </w:pPr>
            <w:r w:rsidRPr="00B57D30">
              <w:rPr>
                <w:b/>
                <w:bCs/>
              </w:rPr>
              <w:t>Common Name</w:t>
            </w:r>
          </w:p>
        </w:tc>
        <w:tc>
          <w:tcPr>
            <w:tcW w:w="1956" w:type="dxa"/>
            <w:tcBorders>
              <w:top w:val="single" w:color="auto" w:sz="2" w:space="0"/>
              <w:bottom w:val="single" w:color="000000" w:sz="12" w:space="0"/>
            </w:tcBorders>
            <w:shd w:val="clear" w:color="auto" w:fill="auto"/>
          </w:tcPr>
          <w:p w:rsidRPr="00B57D30" w:rsidR="00B57D30" w:rsidP="008A78A0" w:rsidRDefault="00B57D30" w14:paraId="1310DD87" w14:textId="77777777">
            <w:pPr>
              <w:rPr>
                <w:b/>
                <w:bCs/>
              </w:rPr>
            </w:pPr>
            <w:r w:rsidRPr="00B57D30">
              <w:rPr>
                <w:b/>
                <w:bCs/>
              </w:rPr>
              <w:t>Canopy Position</w:t>
            </w:r>
          </w:p>
        </w:tc>
      </w:tr>
      <w:tr w:rsidRPr="00B57D30" w:rsidR="00B57D30" w:rsidTr="00B57D30" w14:paraId="67C89850" w14:textId="77777777">
        <w:tc>
          <w:tcPr>
            <w:tcW w:w="1164" w:type="dxa"/>
            <w:tcBorders>
              <w:top w:val="single" w:color="000000" w:sz="12" w:space="0"/>
            </w:tcBorders>
            <w:shd w:val="clear" w:color="auto" w:fill="auto"/>
          </w:tcPr>
          <w:p w:rsidRPr="00B57D30" w:rsidR="00B57D30" w:rsidP="008A78A0" w:rsidRDefault="00B57D30" w14:paraId="28C05042" w14:textId="77777777">
            <w:pPr>
              <w:rPr>
                <w:bCs/>
              </w:rPr>
            </w:pPr>
            <w:r w:rsidRPr="00B57D30">
              <w:rPr>
                <w:bCs/>
              </w:rPr>
              <w:t>QUGA4</w:t>
            </w:r>
          </w:p>
        </w:tc>
        <w:tc>
          <w:tcPr>
            <w:tcW w:w="2700" w:type="dxa"/>
            <w:tcBorders>
              <w:top w:val="single" w:color="000000" w:sz="12" w:space="0"/>
            </w:tcBorders>
            <w:shd w:val="clear" w:color="auto" w:fill="auto"/>
          </w:tcPr>
          <w:p w:rsidRPr="00B57D30" w:rsidR="00B57D30" w:rsidP="008A78A0" w:rsidRDefault="00B57D30" w14:paraId="74D3AA39" w14:textId="77777777">
            <w:r w:rsidRPr="00B57D30">
              <w:t xml:space="preserve">Quercus </w:t>
            </w:r>
            <w:proofErr w:type="spellStart"/>
            <w:r w:rsidRPr="00B57D30">
              <w:t>garryana</w:t>
            </w:r>
            <w:proofErr w:type="spellEnd"/>
          </w:p>
        </w:tc>
        <w:tc>
          <w:tcPr>
            <w:tcW w:w="2520" w:type="dxa"/>
            <w:tcBorders>
              <w:top w:val="single" w:color="000000" w:sz="12" w:space="0"/>
            </w:tcBorders>
            <w:shd w:val="clear" w:color="auto" w:fill="auto"/>
          </w:tcPr>
          <w:p w:rsidRPr="00B57D30" w:rsidR="00B57D30" w:rsidP="008A78A0" w:rsidRDefault="00B57D30" w14:paraId="77363A06" w14:textId="77777777">
            <w:r w:rsidRPr="00B57D30">
              <w:t>Oregon white oak</w:t>
            </w:r>
          </w:p>
        </w:tc>
        <w:tc>
          <w:tcPr>
            <w:tcW w:w="1956" w:type="dxa"/>
            <w:tcBorders>
              <w:top w:val="single" w:color="000000" w:sz="12" w:space="0"/>
            </w:tcBorders>
            <w:shd w:val="clear" w:color="auto" w:fill="auto"/>
          </w:tcPr>
          <w:p w:rsidRPr="00B57D30" w:rsidR="00B57D30" w:rsidP="008A78A0" w:rsidRDefault="00B57D30" w14:paraId="765CF8FA" w14:textId="77777777">
            <w:r w:rsidRPr="00B57D30">
              <w:t>Upper</w:t>
            </w:r>
          </w:p>
        </w:tc>
      </w:tr>
      <w:tr w:rsidRPr="00B57D30" w:rsidR="00B57D30" w:rsidTr="00B57D30" w14:paraId="0F4E0555" w14:textId="77777777">
        <w:tc>
          <w:tcPr>
            <w:tcW w:w="1164" w:type="dxa"/>
            <w:shd w:val="clear" w:color="auto" w:fill="auto"/>
          </w:tcPr>
          <w:p w:rsidRPr="00B57D30" w:rsidR="00B57D30" w:rsidP="008A78A0" w:rsidRDefault="00B57D30" w14:paraId="15881AE5" w14:textId="77777777">
            <w:pPr>
              <w:rPr>
                <w:bCs/>
              </w:rPr>
            </w:pPr>
            <w:r w:rsidRPr="00B57D30">
              <w:rPr>
                <w:bCs/>
              </w:rPr>
              <w:t>PUTR2</w:t>
            </w:r>
          </w:p>
        </w:tc>
        <w:tc>
          <w:tcPr>
            <w:tcW w:w="2700" w:type="dxa"/>
            <w:shd w:val="clear" w:color="auto" w:fill="auto"/>
          </w:tcPr>
          <w:p w:rsidRPr="00B57D30" w:rsidR="00B57D30" w:rsidP="008A78A0" w:rsidRDefault="00B57D30" w14:paraId="217C70E6" w14:textId="77777777">
            <w:proofErr w:type="spellStart"/>
            <w:r w:rsidRPr="00B57D30">
              <w:t>Purshia</w:t>
            </w:r>
            <w:proofErr w:type="spellEnd"/>
            <w:r w:rsidRPr="00B57D30">
              <w:t xml:space="preserve"> </w:t>
            </w:r>
            <w:proofErr w:type="spellStart"/>
            <w:r w:rsidRPr="00B57D30">
              <w:t>tridentata</w:t>
            </w:r>
            <w:proofErr w:type="spellEnd"/>
          </w:p>
        </w:tc>
        <w:tc>
          <w:tcPr>
            <w:tcW w:w="2520" w:type="dxa"/>
            <w:shd w:val="clear" w:color="auto" w:fill="auto"/>
          </w:tcPr>
          <w:p w:rsidRPr="00B57D30" w:rsidR="00B57D30" w:rsidP="008A78A0" w:rsidRDefault="00B57D30" w14:paraId="3E03F9C0" w14:textId="77777777">
            <w:r w:rsidRPr="00B57D30">
              <w:t>Antelope bitterbrush</w:t>
            </w:r>
          </w:p>
        </w:tc>
        <w:tc>
          <w:tcPr>
            <w:tcW w:w="1956" w:type="dxa"/>
            <w:shd w:val="clear" w:color="auto" w:fill="auto"/>
          </w:tcPr>
          <w:p w:rsidRPr="00B57D30" w:rsidR="00B57D30" w:rsidP="008A78A0" w:rsidRDefault="00B57D30" w14:paraId="39911E8E" w14:textId="77777777">
            <w:r w:rsidRPr="00B57D30">
              <w:t>Middle</w:t>
            </w:r>
          </w:p>
        </w:tc>
      </w:tr>
      <w:tr w:rsidRPr="00B57D30" w:rsidR="00B57D30" w:rsidTr="00B57D30" w14:paraId="23F38F9D" w14:textId="77777777">
        <w:tc>
          <w:tcPr>
            <w:tcW w:w="1164" w:type="dxa"/>
            <w:shd w:val="clear" w:color="auto" w:fill="auto"/>
          </w:tcPr>
          <w:p w:rsidRPr="00B57D30" w:rsidR="00B57D30" w:rsidP="008A78A0" w:rsidRDefault="00B57D30" w14:paraId="3F2F35E4" w14:textId="77777777">
            <w:pPr>
              <w:rPr>
                <w:bCs/>
              </w:rPr>
            </w:pPr>
            <w:r w:rsidRPr="00B57D30">
              <w:rPr>
                <w:bCs/>
              </w:rPr>
              <w:t>PSSP6</w:t>
            </w:r>
          </w:p>
        </w:tc>
        <w:tc>
          <w:tcPr>
            <w:tcW w:w="2700" w:type="dxa"/>
            <w:shd w:val="clear" w:color="auto" w:fill="auto"/>
          </w:tcPr>
          <w:p w:rsidRPr="00B57D30" w:rsidR="00B57D30" w:rsidP="008A78A0" w:rsidRDefault="00B57D30" w14:paraId="11334585" w14:textId="77777777">
            <w:proofErr w:type="spellStart"/>
            <w:r w:rsidRPr="00B57D30">
              <w:t>Pseudoroegneria</w:t>
            </w:r>
            <w:proofErr w:type="spellEnd"/>
            <w:r w:rsidRPr="00B57D30">
              <w:t xml:space="preserve"> spicata</w:t>
            </w:r>
          </w:p>
        </w:tc>
        <w:tc>
          <w:tcPr>
            <w:tcW w:w="2520" w:type="dxa"/>
            <w:shd w:val="clear" w:color="auto" w:fill="auto"/>
          </w:tcPr>
          <w:p w:rsidRPr="00B57D30" w:rsidR="00B57D30" w:rsidP="008A78A0" w:rsidRDefault="00B57D30" w14:paraId="76FEC30C" w14:textId="77777777">
            <w:proofErr w:type="spellStart"/>
            <w:r w:rsidRPr="00B57D30">
              <w:t>Bluebunch</w:t>
            </w:r>
            <w:proofErr w:type="spellEnd"/>
            <w:r w:rsidRPr="00B57D30">
              <w:t xml:space="preserve"> wheatgrass</w:t>
            </w:r>
          </w:p>
        </w:tc>
        <w:tc>
          <w:tcPr>
            <w:tcW w:w="1956" w:type="dxa"/>
            <w:shd w:val="clear" w:color="auto" w:fill="auto"/>
          </w:tcPr>
          <w:p w:rsidRPr="00B57D30" w:rsidR="00B57D30" w:rsidP="008A78A0" w:rsidRDefault="00B57D30" w14:paraId="268DAB5B" w14:textId="77777777">
            <w:r w:rsidRPr="00B57D30">
              <w:t>Lower</w:t>
            </w:r>
          </w:p>
        </w:tc>
      </w:tr>
      <w:tr w:rsidRPr="00B57D30" w:rsidR="00B57D30" w:rsidTr="00B57D30" w14:paraId="07315448" w14:textId="77777777">
        <w:tc>
          <w:tcPr>
            <w:tcW w:w="1164" w:type="dxa"/>
            <w:shd w:val="clear" w:color="auto" w:fill="auto"/>
          </w:tcPr>
          <w:p w:rsidRPr="00B57D30" w:rsidR="00B57D30" w:rsidP="008A78A0" w:rsidRDefault="00B57D30" w14:paraId="51D92D6F" w14:textId="77777777">
            <w:pPr>
              <w:rPr>
                <w:bCs/>
              </w:rPr>
            </w:pPr>
            <w:r w:rsidRPr="00B57D30">
              <w:rPr>
                <w:bCs/>
              </w:rPr>
              <w:t>BACA3</w:t>
            </w:r>
          </w:p>
        </w:tc>
        <w:tc>
          <w:tcPr>
            <w:tcW w:w="2700" w:type="dxa"/>
            <w:shd w:val="clear" w:color="auto" w:fill="auto"/>
          </w:tcPr>
          <w:p w:rsidRPr="00B57D30" w:rsidR="00B57D30" w:rsidP="008A78A0" w:rsidRDefault="00B57D30" w14:paraId="13B0EC65" w14:textId="77777777">
            <w:proofErr w:type="spellStart"/>
            <w:r w:rsidRPr="00B57D30">
              <w:t>Balsamorhiza</w:t>
            </w:r>
            <w:proofErr w:type="spellEnd"/>
            <w:r w:rsidRPr="00B57D30">
              <w:t xml:space="preserve"> </w:t>
            </w:r>
            <w:proofErr w:type="spellStart"/>
            <w:r w:rsidRPr="00B57D30">
              <w:t>careyana</w:t>
            </w:r>
            <w:proofErr w:type="spellEnd"/>
          </w:p>
        </w:tc>
        <w:tc>
          <w:tcPr>
            <w:tcW w:w="2520" w:type="dxa"/>
            <w:shd w:val="clear" w:color="auto" w:fill="auto"/>
          </w:tcPr>
          <w:p w:rsidRPr="00B57D30" w:rsidR="00B57D30" w:rsidP="008A78A0" w:rsidRDefault="00B57D30" w14:paraId="056995D8" w14:textId="77777777">
            <w:r w:rsidRPr="00B57D30">
              <w:t>Carey's balsamroot</w:t>
            </w:r>
          </w:p>
        </w:tc>
        <w:tc>
          <w:tcPr>
            <w:tcW w:w="1956" w:type="dxa"/>
            <w:shd w:val="clear" w:color="auto" w:fill="auto"/>
          </w:tcPr>
          <w:p w:rsidRPr="00B57D30" w:rsidR="00B57D30" w:rsidP="008A78A0" w:rsidRDefault="00B57D30" w14:paraId="3EA626F5" w14:textId="77777777">
            <w:r w:rsidRPr="00B57D30">
              <w:t>Lower</w:t>
            </w:r>
          </w:p>
        </w:tc>
      </w:tr>
    </w:tbl>
    <w:p w:rsidR="00B57D30" w:rsidP="00B57D30" w:rsidRDefault="00B57D30" w14:paraId="0A7B0861" w14:textId="77777777"/>
    <w:p w:rsidR="00B57D30" w:rsidP="00B57D30" w:rsidRDefault="00B57D30" w14:paraId="2CFD29E3" w14:textId="77777777">
      <w:pPr>
        <w:pStyle w:val="SClassInfoPara"/>
      </w:pPr>
      <w:r>
        <w:t>Description</w:t>
      </w:r>
    </w:p>
    <w:p w:rsidR="00AE007D" w:rsidP="00B57D30" w:rsidRDefault="00B57D30" w14:paraId="073CA93C" w14:textId="7406AE90">
      <w:r>
        <w:t>The late seral, open stage is characterized by large, principally multi-stemmed (now, although historically wider spaced, giant-trunked trees were more common) white oaks in open stands with bunchgrass, forb, and shrub understories. These woodlands support crown closure between 10-30%. Diameters range from 10-18in DB</w:t>
      </w:r>
      <w:r w:rsidR="006119E4">
        <w:t>H</w:t>
      </w:r>
      <w:r>
        <w:t xml:space="preserve"> with ages over 350yrs for those individuals surviving fires. Mature, large conifers may occur sporadically at low coverage. Bunchgrasses (AGSP and FEID) and shade-intolerant shrubs, </w:t>
      </w:r>
      <w:r w:rsidR="006119E4">
        <w:t>notably</w:t>
      </w:r>
      <w:r>
        <w:t xml:space="preserve"> antelope bitterbrush (PUTR2), will be promi</w:t>
      </w:r>
      <w:r w:rsidR="00AE007D">
        <w:t xml:space="preserve">nent on the majority of sites. </w:t>
      </w:r>
    </w:p>
    <w:p w:rsidR="00B57D30" w:rsidP="00B57D30" w:rsidRDefault="00B57D30" w14:paraId="3D350604" w14:textId="77777777"/>
    <w:p>
      <w:r>
        <w:rPr>
          <w:i/>
          <w:u w:val="single"/>
        </w:rPr>
        <w:t>Maximum Tree Size Class</w:t>
      </w:r>
      <w:br/>
      <w:r>
        <w:t>Very Large &gt;33" DBH</w:t>
      </w:r>
    </w:p>
    <w:p w:rsidR="00B57D30" w:rsidP="00B57D30" w:rsidRDefault="00B57D30" w14:paraId="3634892B"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57D30" w:rsidP="00B57D30" w:rsidRDefault="00B57D30" w14:paraId="520B18C6" w14:textId="77777777"/>
    <w:p w:rsidR="00B57D30" w:rsidP="00B57D30" w:rsidRDefault="00B57D30" w14:paraId="0EC2451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508"/>
        <w:gridCol w:w="2316"/>
        <w:gridCol w:w="1956"/>
      </w:tblGrid>
      <w:tr w:rsidRPr="00B57D30" w:rsidR="00B57D30" w:rsidTr="00B57D30" w14:paraId="649D2CF4" w14:textId="77777777">
        <w:tc>
          <w:tcPr>
            <w:tcW w:w="1164" w:type="dxa"/>
            <w:tcBorders>
              <w:top w:val="single" w:color="auto" w:sz="2" w:space="0"/>
              <w:bottom w:val="single" w:color="000000" w:sz="12" w:space="0"/>
            </w:tcBorders>
            <w:shd w:val="clear" w:color="auto" w:fill="auto"/>
          </w:tcPr>
          <w:p w:rsidRPr="00B57D30" w:rsidR="00B57D30" w:rsidP="008D36F6" w:rsidRDefault="00B57D30" w14:paraId="4DE23390" w14:textId="77777777">
            <w:pPr>
              <w:rPr>
                <w:b/>
                <w:bCs/>
              </w:rPr>
            </w:pPr>
            <w:r w:rsidRPr="00B57D30">
              <w:rPr>
                <w:b/>
                <w:bCs/>
              </w:rPr>
              <w:t>Symbol</w:t>
            </w:r>
          </w:p>
        </w:tc>
        <w:tc>
          <w:tcPr>
            <w:tcW w:w="2508" w:type="dxa"/>
            <w:tcBorders>
              <w:top w:val="single" w:color="auto" w:sz="2" w:space="0"/>
              <w:bottom w:val="single" w:color="000000" w:sz="12" w:space="0"/>
            </w:tcBorders>
            <w:shd w:val="clear" w:color="auto" w:fill="auto"/>
          </w:tcPr>
          <w:p w:rsidRPr="00B57D30" w:rsidR="00B57D30" w:rsidP="008D36F6" w:rsidRDefault="00B57D30" w14:paraId="79E106D5" w14:textId="77777777">
            <w:pPr>
              <w:rPr>
                <w:b/>
                <w:bCs/>
              </w:rPr>
            </w:pPr>
            <w:r w:rsidRPr="00B57D30">
              <w:rPr>
                <w:b/>
                <w:bCs/>
              </w:rPr>
              <w:t>Scientific Name</w:t>
            </w:r>
          </w:p>
        </w:tc>
        <w:tc>
          <w:tcPr>
            <w:tcW w:w="2316" w:type="dxa"/>
            <w:tcBorders>
              <w:top w:val="single" w:color="auto" w:sz="2" w:space="0"/>
              <w:bottom w:val="single" w:color="000000" w:sz="12" w:space="0"/>
            </w:tcBorders>
            <w:shd w:val="clear" w:color="auto" w:fill="auto"/>
          </w:tcPr>
          <w:p w:rsidRPr="00B57D30" w:rsidR="00B57D30" w:rsidP="008D36F6" w:rsidRDefault="00B57D30" w14:paraId="48D00C52" w14:textId="77777777">
            <w:pPr>
              <w:rPr>
                <w:b/>
                <w:bCs/>
              </w:rPr>
            </w:pPr>
            <w:r w:rsidRPr="00B57D30">
              <w:rPr>
                <w:b/>
                <w:bCs/>
              </w:rPr>
              <w:t>Common Name</w:t>
            </w:r>
          </w:p>
        </w:tc>
        <w:tc>
          <w:tcPr>
            <w:tcW w:w="1956" w:type="dxa"/>
            <w:tcBorders>
              <w:top w:val="single" w:color="auto" w:sz="2" w:space="0"/>
              <w:bottom w:val="single" w:color="000000" w:sz="12" w:space="0"/>
            </w:tcBorders>
            <w:shd w:val="clear" w:color="auto" w:fill="auto"/>
          </w:tcPr>
          <w:p w:rsidRPr="00B57D30" w:rsidR="00B57D30" w:rsidP="008D36F6" w:rsidRDefault="00B57D30" w14:paraId="707571D7" w14:textId="77777777">
            <w:pPr>
              <w:rPr>
                <w:b/>
                <w:bCs/>
              </w:rPr>
            </w:pPr>
            <w:r w:rsidRPr="00B57D30">
              <w:rPr>
                <w:b/>
                <w:bCs/>
              </w:rPr>
              <w:t>Canopy Position</w:t>
            </w:r>
          </w:p>
        </w:tc>
      </w:tr>
      <w:tr w:rsidRPr="00B57D30" w:rsidR="00B57D30" w:rsidTr="00B57D30" w14:paraId="2C88B512" w14:textId="77777777">
        <w:tc>
          <w:tcPr>
            <w:tcW w:w="1164" w:type="dxa"/>
            <w:tcBorders>
              <w:top w:val="single" w:color="000000" w:sz="12" w:space="0"/>
            </w:tcBorders>
            <w:shd w:val="clear" w:color="auto" w:fill="auto"/>
          </w:tcPr>
          <w:p w:rsidRPr="00B57D30" w:rsidR="00B57D30" w:rsidP="008D36F6" w:rsidRDefault="00B57D30" w14:paraId="7CD2838C" w14:textId="77777777">
            <w:pPr>
              <w:rPr>
                <w:bCs/>
              </w:rPr>
            </w:pPr>
            <w:r w:rsidRPr="00B57D30">
              <w:rPr>
                <w:bCs/>
              </w:rPr>
              <w:t>PIPO</w:t>
            </w:r>
          </w:p>
        </w:tc>
        <w:tc>
          <w:tcPr>
            <w:tcW w:w="2508" w:type="dxa"/>
            <w:tcBorders>
              <w:top w:val="single" w:color="000000" w:sz="12" w:space="0"/>
            </w:tcBorders>
            <w:shd w:val="clear" w:color="auto" w:fill="auto"/>
          </w:tcPr>
          <w:p w:rsidRPr="00B57D30" w:rsidR="00B57D30" w:rsidP="008D36F6" w:rsidRDefault="00B57D30" w14:paraId="330D9C2E" w14:textId="77777777">
            <w:r w:rsidRPr="00B57D30">
              <w:t>Pinus ponderosa</w:t>
            </w:r>
          </w:p>
        </w:tc>
        <w:tc>
          <w:tcPr>
            <w:tcW w:w="2316" w:type="dxa"/>
            <w:tcBorders>
              <w:top w:val="single" w:color="000000" w:sz="12" w:space="0"/>
            </w:tcBorders>
            <w:shd w:val="clear" w:color="auto" w:fill="auto"/>
          </w:tcPr>
          <w:p w:rsidRPr="00B57D30" w:rsidR="00B57D30" w:rsidP="008D36F6" w:rsidRDefault="00B57D30" w14:paraId="2C2D502D" w14:textId="77777777">
            <w:r w:rsidRPr="00B57D30">
              <w:t>Ponderosa pine</w:t>
            </w:r>
          </w:p>
        </w:tc>
        <w:tc>
          <w:tcPr>
            <w:tcW w:w="1956" w:type="dxa"/>
            <w:tcBorders>
              <w:top w:val="single" w:color="000000" w:sz="12" w:space="0"/>
            </w:tcBorders>
            <w:shd w:val="clear" w:color="auto" w:fill="auto"/>
          </w:tcPr>
          <w:p w:rsidRPr="00B57D30" w:rsidR="00B57D30" w:rsidP="008D36F6" w:rsidRDefault="00B57D30" w14:paraId="6169A26A" w14:textId="77777777">
            <w:r w:rsidRPr="00B57D30">
              <w:t>Upper</w:t>
            </w:r>
          </w:p>
        </w:tc>
      </w:tr>
      <w:tr w:rsidRPr="00B57D30" w:rsidR="00B57D30" w:rsidTr="00B57D30" w14:paraId="237DA90B" w14:textId="77777777">
        <w:tc>
          <w:tcPr>
            <w:tcW w:w="1164" w:type="dxa"/>
            <w:shd w:val="clear" w:color="auto" w:fill="auto"/>
          </w:tcPr>
          <w:p w:rsidRPr="00B57D30" w:rsidR="00B57D30" w:rsidP="008D36F6" w:rsidRDefault="00B57D30" w14:paraId="139730FC" w14:textId="77777777">
            <w:pPr>
              <w:rPr>
                <w:bCs/>
              </w:rPr>
            </w:pPr>
            <w:r w:rsidRPr="00B57D30">
              <w:rPr>
                <w:bCs/>
              </w:rPr>
              <w:t>QUGA4</w:t>
            </w:r>
          </w:p>
        </w:tc>
        <w:tc>
          <w:tcPr>
            <w:tcW w:w="2508" w:type="dxa"/>
            <w:shd w:val="clear" w:color="auto" w:fill="auto"/>
          </w:tcPr>
          <w:p w:rsidRPr="00B57D30" w:rsidR="00B57D30" w:rsidP="008D36F6" w:rsidRDefault="00B57D30" w14:paraId="2A3EE4ED" w14:textId="77777777">
            <w:r w:rsidRPr="00B57D30">
              <w:t xml:space="preserve">Quercus </w:t>
            </w:r>
            <w:proofErr w:type="spellStart"/>
            <w:r w:rsidRPr="00B57D30">
              <w:t>garryana</w:t>
            </w:r>
            <w:proofErr w:type="spellEnd"/>
          </w:p>
        </w:tc>
        <w:tc>
          <w:tcPr>
            <w:tcW w:w="2316" w:type="dxa"/>
            <w:shd w:val="clear" w:color="auto" w:fill="auto"/>
          </w:tcPr>
          <w:p w:rsidRPr="00B57D30" w:rsidR="00B57D30" w:rsidP="008D36F6" w:rsidRDefault="00B57D30" w14:paraId="49E12679" w14:textId="77777777">
            <w:r w:rsidRPr="00B57D30">
              <w:t>Oregon white oak</w:t>
            </w:r>
          </w:p>
        </w:tc>
        <w:tc>
          <w:tcPr>
            <w:tcW w:w="1956" w:type="dxa"/>
            <w:shd w:val="clear" w:color="auto" w:fill="auto"/>
          </w:tcPr>
          <w:p w:rsidRPr="00B57D30" w:rsidR="00B57D30" w:rsidP="008D36F6" w:rsidRDefault="00B57D30" w14:paraId="5D8DC9A5" w14:textId="77777777">
            <w:r w:rsidRPr="00B57D30">
              <w:t>Upper</w:t>
            </w:r>
          </w:p>
        </w:tc>
      </w:tr>
      <w:tr w:rsidRPr="00B57D30" w:rsidR="00B57D30" w:rsidTr="00B57D30" w14:paraId="7373FCDB" w14:textId="77777777">
        <w:tc>
          <w:tcPr>
            <w:tcW w:w="1164" w:type="dxa"/>
            <w:shd w:val="clear" w:color="auto" w:fill="auto"/>
          </w:tcPr>
          <w:p w:rsidRPr="00B57D30" w:rsidR="00B57D30" w:rsidP="008D36F6" w:rsidRDefault="00B57D30" w14:paraId="26CAC644" w14:textId="77777777">
            <w:pPr>
              <w:rPr>
                <w:bCs/>
              </w:rPr>
            </w:pPr>
            <w:r w:rsidRPr="00B57D30">
              <w:rPr>
                <w:bCs/>
              </w:rPr>
              <w:t>SYAL</w:t>
            </w:r>
          </w:p>
        </w:tc>
        <w:tc>
          <w:tcPr>
            <w:tcW w:w="2508" w:type="dxa"/>
            <w:shd w:val="clear" w:color="auto" w:fill="auto"/>
          </w:tcPr>
          <w:p w:rsidRPr="00B57D30" w:rsidR="00B57D30" w:rsidP="008D36F6" w:rsidRDefault="00B57D30" w14:paraId="4C24EC2E" w14:textId="77777777">
            <w:proofErr w:type="spellStart"/>
            <w:r w:rsidRPr="00B57D30">
              <w:t>Symphoricarpos</w:t>
            </w:r>
            <w:proofErr w:type="spellEnd"/>
            <w:r w:rsidRPr="00B57D30">
              <w:t xml:space="preserve"> </w:t>
            </w:r>
            <w:proofErr w:type="spellStart"/>
            <w:r w:rsidRPr="00B57D30">
              <w:t>albus</w:t>
            </w:r>
            <w:proofErr w:type="spellEnd"/>
          </w:p>
        </w:tc>
        <w:tc>
          <w:tcPr>
            <w:tcW w:w="2316" w:type="dxa"/>
            <w:shd w:val="clear" w:color="auto" w:fill="auto"/>
          </w:tcPr>
          <w:p w:rsidRPr="00B57D30" w:rsidR="00B57D30" w:rsidP="008D36F6" w:rsidRDefault="00B57D30" w14:paraId="3F857382" w14:textId="77777777">
            <w:r w:rsidRPr="00B57D30">
              <w:t>Common snowberry</w:t>
            </w:r>
          </w:p>
        </w:tc>
        <w:tc>
          <w:tcPr>
            <w:tcW w:w="1956" w:type="dxa"/>
            <w:shd w:val="clear" w:color="auto" w:fill="auto"/>
          </w:tcPr>
          <w:p w:rsidRPr="00B57D30" w:rsidR="00B57D30" w:rsidP="008D36F6" w:rsidRDefault="00B57D30" w14:paraId="7DAD110C" w14:textId="77777777">
            <w:r w:rsidRPr="00B57D30">
              <w:t>Low-Mid</w:t>
            </w:r>
          </w:p>
        </w:tc>
      </w:tr>
      <w:tr w:rsidRPr="00B57D30" w:rsidR="00B57D30" w:rsidTr="00B57D30" w14:paraId="166066C6" w14:textId="77777777">
        <w:tc>
          <w:tcPr>
            <w:tcW w:w="1164" w:type="dxa"/>
            <w:shd w:val="clear" w:color="auto" w:fill="auto"/>
          </w:tcPr>
          <w:p w:rsidRPr="00B57D30" w:rsidR="00B57D30" w:rsidP="008D36F6" w:rsidRDefault="00B57D30" w14:paraId="43B8555E" w14:textId="77777777">
            <w:pPr>
              <w:rPr>
                <w:bCs/>
              </w:rPr>
            </w:pPr>
            <w:r w:rsidRPr="00B57D30">
              <w:rPr>
                <w:bCs/>
              </w:rPr>
              <w:t>COCO6</w:t>
            </w:r>
          </w:p>
        </w:tc>
        <w:tc>
          <w:tcPr>
            <w:tcW w:w="2508" w:type="dxa"/>
            <w:shd w:val="clear" w:color="auto" w:fill="auto"/>
          </w:tcPr>
          <w:p w:rsidRPr="00B57D30" w:rsidR="00B57D30" w:rsidP="008D36F6" w:rsidRDefault="00B57D30" w14:paraId="11AFE213" w14:textId="77777777">
            <w:r w:rsidRPr="00B57D30">
              <w:t xml:space="preserve">Corylus </w:t>
            </w:r>
            <w:proofErr w:type="spellStart"/>
            <w:r w:rsidRPr="00B57D30">
              <w:t>cornuta</w:t>
            </w:r>
            <w:proofErr w:type="spellEnd"/>
          </w:p>
        </w:tc>
        <w:tc>
          <w:tcPr>
            <w:tcW w:w="2316" w:type="dxa"/>
            <w:shd w:val="clear" w:color="auto" w:fill="auto"/>
          </w:tcPr>
          <w:p w:rsidRPr="00B57D30" w:rsidR="00B57D30" w:rsidP="008D36F6" w:rsidRDefault="00B57D30" w14:paraId="2380AE19" w14:textId="77777777">
            <w:r w:rsidRPr="00B57D30">
              <w:t>Beaked hazelnut</w:t>
            </w:r>
          </w:p>
        </w:tc>
        <w:tc>
          <w:tcPr>
            <w:tcW w:w="1956" w:type="dxa"/>
            <w:shd w:val="clear" w:color="auto" w:fill="auto"/>
          </w:tcPr>
          <w:p w:rsidRPr="00B57D30" w:rsidR="00B57D30" w:rsidP="008D36F6" w:rsidRDefault="00B57D30" w14:paraId="1AA3BB98" w14:textId="77777777">
            <w:r w:rsidRPr="00B57D30">
              <w:t>Lower</w:t>
            </w:r>
          </w:p>
        </w:tc>
      </w:tr>
    </w:tbl>
    <w:p w:rsidR="00B57D30" w:rsidP="00B57D30" w:rsidRDefault="00B57D30" w14:paraId="0B538862" w14:textId="77777777"/>
    <w:p w:rsidR="00B57D30" w:rsidP="00B57D30" w:rsidRDefault="00B57D30" w14:paraId="1EA3D1E6" w14:textId="77777777">
      <w:pPr>
        <w:pStyle w:val="SClassInfoPara"/>
      </w:pPr>
      <w:r>
        <w:t>Description</w:t>
      </w:r>
    </w:p>
    <w:p w:rsidR="00AE007D" w:rsidP="00B57D30" w:rsidRDefault="00B57D30" w14:paraId="0DB8242C" w14:textId="77777777">
      <w:r>
        <w:t xml:space="preserve">This stage has mature overstory ponderosa pine and/or Douglas-fir as </w:t>
      </w:r>
      <w:proofErr w:type="spellStart"/>
      <w:r>
        <w:t>emergents</w:t>
      </w:r>
      <w:proofErr w:type="spellEnd"/>
      <w:r>
        <w:t xml:space="preserve"> over a lower canopy layer of white oak. The conifers have survived a few burn cycles and may show fire scars; </w:t>
      </w:r>
      <w:r w:rsidR="00AE007D">
        <w:t>DBH</w:t>
      </w:r>
      <w:r>
        <w:t xml:space="preserve">s are 21+in. Oregon white oak may reach its largest diameters in eastside ecosystems in these river and stream terraces attaining a </w:t>
      </w:r>
      <w:r w:rsidR="00AE007D">
        <w:t>DBH</w:t>
      </w:r>
      <w:r>
        <w:t xml:space="preserve"> of 18-20in. Canopy closure is high (</w:t>
      </w:r>
      <w:r w:rsidR="00E62E5F">
        <w:t xml:space="preserve">frequently </w:t>
      </w:r>
      <w:r>
        <w:t xml:space="preserve">60-80%) with a dense understory dominated by sod-forming grasses and shrubs. </w:t>
      </w:r>
    </w:p>
    <w:p w:rsidR="00B57D30" w:rsidP="00B57D30" w:rsidRDefault="00B57D30" w14:paraId="6C5067A0"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119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199</w:t>
            </w:r>
          </w:p>
        </w:tc>
      </w:tr>
      <w:tr>
        <w:tc>
          <w:p>
            <w:pPr>
              <w:jc w:val="center"/>
            </w:pPr>
            <w:r>
              <w:rPr>
                <w:sz w:val="20"/>
              </w:rPr>
              <w:t>Late1:OPN</w:t>
            </w:r>
          </w:p>
        </w:tc>
        <w:tc>
          <w:p>
            <w:pPr>
              <w:jc w:val="center"/>
            </w:pPr>
            <w:r>
              <w:rPr>
                <w:sz w:val="20"/>
              </w:rPr>
              <w:t>120</w:t>
            </w:r>
          </w:p>
        </w:tc>
        <w:tc>
          <w:p>
            <w:pPr>
              <w:jc w:val="center"/>
            </w:pPr>
            <w:r>
              <w:rPr>
                <w:sz w:val="20"/>
              </w:rPr>
              <w:t>Late1:OPN</w:t>
            </w:r>
          </w:p>
        </w:tc>
        <w:tc>
          <w:p>
            <w:pPr>
              <w:jc w:val="center"/>
            </w:pPr>
            <w:r>
              <w:rPr>
                <w:sz w:val="20"/>
              </w:rPr>
              <w:t>969</w:t>
            </w:r>
          </w:p>
        </w:tc>
      </w:tr>
      <w:tr>
        <w:tc>
          <w:p>
            <w:pPr>
              <w:jc w:val="center"/>
            </w:pPr>
            <w:r>
              <w:rPr>
                <w:sz w:val="20"/>
              </w:rPr>
              <w:t>Late1:CLS</w:t>
            </w:r>
          </w:p>
        </w:tc>
        <w:tc>
          <w:p>
            <w:pPr>
              <w:jc w:val="center"/>
            </w:pPr>
            <w:r>
              <w:rPr>
                <w:sz w:val="20"/>
              </w:rPr>
              <w:t>200</w:t>
            </w:r>
          </w:p>
        </w:tc>
        <w:tc>
          <w:p>
            <w:pPr>
              <w:jc w:val="center"/>
            </w:pPr>
            <w:r>
              <w:rPr>
                <w:sz w:val="20"/>
              </w:rPr>
              <w:t>Late1:CLS</w:t>
            </w:r>
          </w:p>
        </w:tc>
        <w:tc>
          <w:p>
            <w:pPr>
              <w:jc w:val="center"/>
            </w:pPr>
            <w:r>
              <w:rPr>
                <w:sz w:val="20"/>
              </w:rPr>
              <w:t>969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57D30" w:rsidP="00B57D30" w:rsidRDefault="00B57D30" w14:paraId="326EB4AE" w14:textId="77777777">
      <w:r>
        <w:t>Boyd, R. 1990. Strategies of Indian burning in the Willam</w:t>
      </w:r>
      <w:r w:rsidR="00AE007D">
        <w:t xml:space="preserve">ette Valley. In: Boyd, R., ed. </w:t>
      </w:r>
      <w:r>
        <w:t>Indians, fire, and the land in the Pacific Northwest. Corvallis, OR: Oregon State University Press. 94-138.</w:t>
      </w:r>
    </w:p>
    <w:p w:rsidR="00B57D30" w:rsidP="00B57D30" w:rsidRDefault="00B57D30" w14:paraId="5C164EE0" w14:textId="77777777"/>
    <w:p w:rsidR="00B57D30" w:rsidP="00B57D30" w:rsidRDefault="00B57D30" w14:paraId="5EDCD525" w14:textId="77777777">
      <w:r>
        <w:t>Brown, James K. and Jane K. Smith, eds. 2000. Wildland Fire in Ecosystems: Effects of Fire on Flora. RMRS-GTR-42-volume 2. Ogden, UT: USDA Forest Service, Rocky Mountain Research Station. 257 pp.</w:t>
      </w:r>
    </w:p>
    <w:p w:rsidR="00B57D30" w:rsidP="00B57D30" w:rsidRDefault="00B57D30" w14:paraId="58E9CA40" w14:textId="77777777"/>
    <w:p w:rsidR="00F741AD" w:rsidP="00B57D30" w:rsidRDefault="00F741AD" w14:paraId="1C00E2FA" w14:textId="77777777">
      <w:r>
        <w:t xml:space="preserve">Gucker, Corey L. 2007. Quercus </w:t>
      </w:r>
      <w:proofErr w:type="spellStart"/>
      <w:r>
        <w:t>garryana</w:t>
      </w:r>
      <w:proofErr w:type="spellEnd"/>
      <w:r>
        <w:t>. In: Fire Effects Information System, [Online]. U.S. Department of Agriculture, Forest Service, Rocky Mountain Research Station, Fire Sciences Laboratory (Producer). Available: http://www.fs.fed.us/database/feis/ [ 2016, November 14].</w:t>
      </w:r>
    </w:p>
    <w:p w:rsidR="00F741AD" w:rsidP="00B57D30" w:rsidRDefault="00F741AD" w14:paraId="69104F9C" w14:textId="77777777"/>
    <w:p w:rsidR="00B57D30" w:rsidP="00B57D30" w:rsidRDefault="00B57D30" w14:paraId="31CAF5C1" w14:textId="77777777">
      <w:r>
        <w:t>Leopold, E.B. and R. Boyd. 1999. An ecological history of old prairie areas in southwestern Washington. In, Boyd, R., ed.  Indians, fire, and the land in the Pacific Northwest. Corvallis, OR: Oregon State University Press. 139-163.</w:t>
      </w:r>
    </w:p>
    <w:p w:rsidR="00B57D30" w:rsidP="00B57D30" w:rsidRDefault="00B57D30" w14:paraId="5242BE09" w14:textId="77777777"/>
    <w:p w:rsidR="00B57D30" w:rsidP="00B57D30" w:rsidRDefault="00B57D30" w14:paraId="65813FB3" w14:textId="77777777">
      <w:proofErr w:type="spellStart"/>
      <w:r>
        <w:t>Lillybridge</w:t>
      </w:r>
      <w:proofErr w:type="spellEnd"/>
      <w:r>
        <w:t xml:space="preserve">, Terry R., Bernard L. </w:t>
      </w:r>
      <w:proofErr w:type="spellStart"/>
      <w:r>
        <w:t>Kovalchik</w:t>
      </w:r>
      <w:proofErr w:type="spellEnd"/>
      <w:r>
        <w:t>, Clinton K. Williams and Bradley G. Smith. 1995. Field Guide for Forested Plant Associations of the Wenatchee National Forest. PNW-GTR-359. Portland, OR.USDA Forest Service, Pacific Northwest Research Station. 337 pp.</w:t>
      </w:r>
    </w:p>
    <w:p w:rsidR="00B57D30" w:rsidP="00B57D30" w:rsidRDefault="00B57D30" w14:paraId="2A75AD77" w14:textId="77777777"/>
    <w:p w:rsidR="00B57D30" w:rsidP="00B57D30" w:rsidRDefault="00B57D30" w14:paraId="7F8C763C" w14:textId="77777777">
      <w:proofErr w:type="spellStart"/>
      <w:r>
        <w:t>McShea</w:t>
      </w:r>
      <w:proofErr w:type="spellEnd"/>
      <w:r>
        <w:t>, W.J. and W.M. Healy, eds. 2002. Oak Forest Ecosystems. Baltimore, MD: The John Hopkins University Press. 432 pp.</w:t>
      </w:r>
    </w:p>
    <w:p w:rsidR="001B0E13" w:rsidP="00A6468E" w:rsidRDefault="001B0E13" w14:paraId="4AA0CAFD" w14:textId="77777777"/>
    <w:p w:rsidRPr="00A43E41" w:rsidR="00A6468E" w:rsidP="00A6468E" w:rsidRDefault="00F741AD" w14:paraId="15983B08" w14:textId="77777777">
      <w:r>
        <w:t xml:space="preserve"> </w:t>
      </w:r>
      <w:proofErr w:type="spellStart"/>
      <w:r>
        <w:t>Rocchio</w:t>
      </w:r>
      <w:proofErr w:type="spellEnd"/>
      <w:r>
        <w:t xml:space="preserve">, Joe. </w:t>
      </w:r>
      <w:r w:rsidR="00A6468E">
        <w:t xml:space="preserve">2011. Ecological Integrity Assessment: East Cascades Oak-Ponderosa Pine Forest and Woodland. Version 2.23.2011. </w:t>
      </w:r>
      <w:r>
        <w:t xml:space="preserve">Washington Natural Heritage Program, Washington State Department of Natural Resources. </w:t>
      </w:r>
    </w:p>
    <w:p w:rsidR="00B57D30" w:rsidP="00B57D30" w:rsidRDefault="00B57D30" w14:paraId="0C1D63B2" w14:textId="77777777"/>
    <w:p w:rsidR="00B57D30" w:rsidP="00B57D30" w:rsidRDefault="00B57D30" w14:paraId="5E866992" w14:textId="77777777">
      <w:r>
        <w:t>NatureServe. 2007. International Ecological Classification Standard: Terrestrial Ecological Classifications. NatureServe Central Databases. Arlington, VA. Data current as of 10 February 2007.</w:t>
      </w:r>
    </w:p>
    <w:p w:rsidR="00B57D30" w:rsidP="00B57D30" w:rsidRDefault="00B57D30" w14:paraId="658CF1EF" w14:textId="77777777"/>
    <w:p w:rsidR="00B57D30" w:rsidP="00B57D30" w:rsidRDefault="00B57D30" w14:paraId="6B2A4D3E" w14:textId="77777777">
      <w:r>
        <w:t>Topik, C</w:t>
      </w:r>
      <w:r w:rsidR="00AE007D">
        <w:t xml:space="preserve">hristopher, Nancy M. Halverson </w:t>
      </w:r>
      <w:r>
        <w:t xml:space="preserve">and Tom High. 1988. Plant Association and Management Guide for the Ponderosa Pine, Douglas-fir, and Grand Fir Zones. R6-Ecol-TP-004-88. Portland, OR: USDA Forest Service, </w:t>
      </w:r>
      <w:r w:rsidR="00AE007D">
        <w:t>Pacific</w:t>
      </w:r>
      <w:r>
        <w:t xml:space="preserve"> Northwest Region. 136 pp.</w:t>
      </w:r>
    </w:p>
    <w:p w:rsidR="00A6468E" w:rsidP="00B57D30" w:rsidRDefault="00A6468E" w14:paraId="50E2212F" w14:textId="77777777"/>
    <w:p w:rsidR="00B57D30" w:rsidP="00B57D30" w:rsidRDefault="00B57D30" w14:paraId="0E1FE404" w14:textId="77777777">
      <w:r>
        <w:t>Whitlock, C. and M.A. Knox. 2002. Prehistoric burning in the Pacific Northwest: human versus climatic influences. In: Vale, T.R., ed.  Fire, native peopl</w:t>
      </w:r>
      <w:r w:rsidR="00AE007D">
        <w:t xml:space="preserve">es, and the natural landscape. </w:t>
      </w:r>
      <w:r>
        <w:t>Chapter 6. Washington, DC: Island Press. 195-231.</w:t>
      </w:r>
    </w:p>
    <w:p w:rsidR="004D5F12" w:rsidP="00B57D30" w:rsidRDefault="004D5F12" w14:paraId="787B1C0E" w14:textId="77777777"/>
    <w:p w:rsidRPr="00A43E41" w:rsidR="00A6468E" w:rsidP="00A6468E" w:rsidRDefault="00A6468E" w14:paraId="25F0448A" w14:textId="77777777"/>
    <w:sectPr w:rsidRPr="00A43E41" w:rsidR="00A6468E"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AB74" w14:textId="77777777" w:rsidR="006F019D" w:rsidRDefault="006F019D">
      <w:r>
        <w:separator/>
      </w:r>
    </w:p>
  </w:endnote>
  <w:endnote w:type="continuationSeparator" w:id="0">
    <w:p w14:paraId="19E6DEB8" w14:textId="77777777" w:rsidR="006F019D" w:rsidRDefault="006F019D">
      <w:r>
        <w:continuationSeparator/>
      </w:r>
    </w:p>
  </w:endnote>
  <w:endnote w:type="continuationNotice" w:id="1">
    <w:p w14:paraId="5E45CC14" w14:textId="77777777" w:rsidR="006F019D" w:rsidRDefault="006F0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5081D" w14:textId="77777777" w:rsidR="00B57D30" w:rsidRDefault="00B57D30" w:rsidP="00B57D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9D19A" w14:textId="77777777" w:rsidR="006F019D" w:rsidRDefault="006F019D">
      <w:r>
        <w:separator/>
      </w:r>
    </w:p>
  </w:footnote>
  <w:footnote w:type="continuationSeparator" w:id="0">
    <w:p w14:paraId="42BCD5F8" w14:textId="77777777" w:rsidR="006F019D" w:rsidRDefault="006F019D">
      <w:r>
        <w:continuationSeparator/>
      </w:r>
    </w:p>
  </w:footnote>
  <w:footnote w:type="continuationNotice" w:id="1">
    <w:p w14:paraId="23467704" w14:textId="77777777" w:rsidR="006F019D" w:rsidRDefault="006F01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25AA" w14:textId="77777777" w:rsidR="00A43E41" w:rsidRDefault="00A43E41" w:rsidP="00B57D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D30"/>
    <w:rsid w:val="00005947"/>
    <w:rsid w:val="00006AF9"/>
    <w:rsid w:val="000103EA"/>
    <w:rsid w:val="0002152F"/>
    <w:rsid w:val="00023101"/>
    <w:rsid w:val="00031661"/>
    <w:rsid w:val="00035AB6"/>
    <w:rsid w:val="00036067"/>
    <w:rsid w:val="00036EE4"/>
    <w:rsid w:val="00060616"/>
    <w:rsid w:val="00060864"/>
    <w:rsid w:val="00060925"/>
    <w:rsid w:val="000609B4"/>
    <w:rsid w:val="00062E6C"/>
    <w:rsid w:val="000B5DA8"/>
    <w:rsid w:val="000C6641"/>
    <w:rsid w:val="000D0A31"/>
    <w:rsid w:val="000D2569"/>
    <w:rsid w:val="000F031B"/>
    <w:rsid w:val="000F0FE2"/>
    <w:rsid w:val="000F2734"/>
    <w:rsid w:val="0010237B"/>
    <w:rsid w:val="00113A24"/>
    <w:rsid w:val="001368CB"/>
    <w:rsid w:val="00140332"/>
    <w:rsid w:val="00181E24"/>
    <w:rsid w:val="00190A7C"/>
    <w:rsid w:val="00191991"/>
    <w:rsid w:val="00191C68"/>
    <w:rsid w:val="001A0625"/>
    <w:rsid w:val="001A09C3"/>
    <w:rsid w:val="001B0E13"/>
    <w:rsid w:val="001C2B3F"/>
    <w:rsid w:val="001C6795"/>
    <w:rsid w:val="00201D37"/>
    <w:rsid w:val="002035A1"/>
    <w:rsid w:val="002103D4"/>
    <w:rsid w:val="00210B26"/>
    <w:rsid w:val="00240CE1"/>
    <w:rsid w:val="0025768B"/>
    <w:rsid w:val="00266C1F"/>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F322E"/>
    <w:rsid w:val="00400D76"/>
    <w:rsid w:val="004016D3"/>
    <w:rsid w:val="004052F1"/>
    <w:rsid w:val="00412D22"/>
    <w:rsid w:val="00413292"/>
    <w:rsid w:val="00433524"/>
    <w:rsid w:val="00444814"/>
    <w:rsid w:val="0045006E"/>
    <w:rsid w:val="00462F89"/>
    <w:rsid w:val="00464BB8"/>
    <w:rsid w:val="00465533"/>
    <w:rsid w:val="004830F3"/>
    <w:rsid w:val="004B3810"/>
    <w:rsid w:val="004B661D"/>
    <w:rsid w:val="004B779E"/>
    <w:rsid w:val="004D5F12"/>
    <w:rsid w:val="004E38F8"/>
    <w:rsid w:val="004F1BBF"/>
    <w:rsid w:val="004F5DE6"/>
    <w:rsid w:val="00503E44"/>
    <w:rsid w:val="0050699D"/>
    <w:rsid w:val="00511556"/>
    <w:rsid w:val="00512636"/>
    <w:rsid w:val="00522705"/>
    <w:rsid w:val="00531069"/>
    <w:rsid w:val="00546B88"/>
    <w:rsid w:val="005504B6"/>
    <w:rsid w:val="00554272"/>
    <w:rsid w:val="00572597"/>
    <w:rsid w:val="00573E56"/>
    <w:rsid w:val="00587A2E"/>
    <w:rsid w:val="005A033C"/>
    <w:rsid w:val="005B1DDE"/>
    <w:rsid w:val="005B386F"/>
    <w:rsid w:val="005B4554"/>
    <w:rsid w:val="005C123F"/>
    <w:rsid w:val="005C15AE"/>
    <w:rsid w:val="005C2928"/>
    <w:rsid w:val="005C475F"/>
    <w:rsid w:val="005F333A"/>
    <w:rsid w:val="005F3E35"/>
    <w:rsid w:val="006119E4"/>
    <w:rsid w:val="0061440A"/>
    <w:rsid w:val="00615F32"/>
    <w:rsid w:val="00621C0C"/>
    <w:rsid w:val="00626A79"/>
    <w:rsid w:val="00654496"/>
    <w:rsid w:val="0067472E"/>
    <w:rsid w:val="00683368"/>
    <w:rsid w:val="00691641"/>
    <w:rsid w:val="00691C3A"/>
    <w:rsid w:val="006A51EC"/>
    <w:rsid w:val="006C0ECB"/>
    <w:rsid w:val="006D2137"/>
    <w:rsid w:val="006E59C5"/>
    <w:rsid w:val="006E6735"/>
    <w:rsid w:val="006F019D"/>
    <w:rsid w:val="00700C23"/>
    <w:rsid w:val="0070333C"/>
    <w:rsid w:val="00703CDD"/>
    <w:rsid w:val="0072055A"/>
    <w:rsid w:val="00751DBE"/>
    <w:rsid w:val="007570C3"/>
    <w:rsid w:val="00760203"/>
    <w:rsid w:val="007742B4"/>
    <w:rsid w:val="007865DE"/>
    <w:rsid w:val="00790258"/>
    <w:rsid w:val="007B2B17"/>
    <w:rsid w:val="007B670D"/>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A25E6"/>
    <w:rsid w:val="008B3131"/>
    <w:rsid w:val="008B679A"/>
    <w:rsid w:val="008D6868"/>
    <w:rsid w:val="008E0BF0"/>
    <w:rsid w:val="008E273F"/>
    <w:rsid w:val="008F1823"/>
    <w:rsid w:val="008F7F1C"/>
    <w:rsid w:val="00900C3C"/>
    <w:rsid w:val="00901410"/>
    <w:rsid w:val="00901CA2"/>
    <w:rsid w:val="009275B8"/>
    <w:rsid w:val="00945DBA"/>
    <w:rsid w:val="00955A66"/>
    <w:rsid w:val="00956116"/>
    <w:rsid w:val="0096072E"/>
    <w:rsid w:val="00964894"/>
    <w:rsid w:val="00967C07"/>
    <w:rsid w:val="00973365"/>
    <w:rsid w:val="00981770"/>
    <w:rsid w:val="009A36F4"/>
    <w:rsid w:val="009B1FAA"/>
    <w:rsid w:val="009C52D4"/>
    <w:rsid w:val="009C78BA"/>
    <w:rsid w:val="009D6227"/>
    <w:rsid w:val="009E0DB5"/>
    <w:rsid w:val="009F25DF"/>
    <w:rsid w:val="009F4101"/>
    <w:rsid w:val="00A247B9"/>
    <w:rsid w:val="00A3657F"/>
    <w:rsid w:val="00A416C0"/>
    <w:rsid w:val="00A43E41"/>
    <w:rsid w:val="00A44540"/>
    <w:rsid w:val="00A44EF7"/>
    <w:rsid w:val="00A6468E"/>
    <w:rsid w:val="00A9365B"/>
    <w:rsid w:val="00AD1FBE"/>
    <w:rsid w:val="00AE007D"/>
    <w:rsid w:val="00B02771"/>
    <w:rsid w:val="00B1195A"/>
    <w:rsid w:val="00B17612"/>
    <w:rsid w:val="00B45186"/>
    <w:rsid w:val="00B53FA8"/>
    <w:rsid w:val="00B55CB2"/>
    <w:rsid w:val="00B57D30"/>
    <w:rsid w:val="00B650FF"/>
    <w:rsid w:val="00B746D4"/>
    <w:rsid w:val="00B80C71"/>
    <w:rsid w:val="00B85575"/>
    <w:rsid w:val="00B92A33"/>
    <w:rsid w:val="00BA39B0"/>
    <w:rsid w:val="00BA500C"/>
    <w:rsid w:val="00BB346C"/>
    <w:rsid w:val="00BB51D1"/>
    <w:rsid w:val="00BF3879"/>
    <w:rsid w:val="00BF5AD2"/>
    <w:rsid w:val="00C0481C"/>
    <w:rsid w:val="00C07272"/>
    <w:rsid w:val="00C21B4A"/>
    <w:rsid w:val="00C3230C"/>
    <w:rsid w:val="00C43CF6"/>
    <w:rsid w:val="00C525D4"/>
    <w:rsid w:val="00C52E14"/>
    <w:rsid w:val="00C641C8"/>
    <w:rsid w:val="00C73E35"/>
    <w:rsid w:val="00C908F2"/>
    <w:rsid w:val="00C90E95"/>
    <w:rsid w:val="00CA2C4F"/>
    <w:rsid w:val="00CA2D4E"/>
    <w:rsid w:val="00CF576C"/>
    <w:rsid w:val="00CF5B29"/>
    <w:rsid w:val="00D04D5D"/>
    <w:rsid w:val="00D111B5"/>
    <w:rsid w:val="00D12502"/>
    <w:rsid w:val="00D21684"/>
    <w:rsid w:val="00D23CA6"/>
    <w:rsid w:val="00D37B60"/>
    <w:rsid w:val="00D50476"/>
    <w:rsid w:val="00D61AC5"/>
    <w:rsid w:val="00D653F0"/>
    <w:rsid w:val="00D81349"/>
    <w:rsid w:val="00D90718"/>
    <w:rsid w:val="00D96D94"/>
    <w:rsid w:val="00DA2790"/>
    <w:rsid w:val="00DA6645"/>
    <w:rsid w:val="00DB1F84"/>
    <w:rsid w:val="00DB291F"/>
    <w:rsid w:val="00DB5E0C"/>
    <w:rsid w:val="00DE3A47"/>
    <w:rsid w:val="00DE5B29"/>
    <w:rsid w:val="00E01EC8"/>
    <w:rsid w:val="00E02CF7"/>
    <w:rsid w:val="00E03AD2"/>
    <w:rsid w:val="00E15278"/>
    <w:rsid w:val="00E152C8"/>
    <w:rsid w:val="00E23FCB"/>
    <w:rsid w:val="00E27D06"/>
    <w:rsid w:val="00E44362"/>
    <w:rsid w:val="00E477E4"/>
    <w:rsid w:val="00E52070"/>
    <w:rsid w:val="00E61F9B"/>
    <w:rsid w:val="00E62E5F"/>
    <w:rsid w:val="00E72C7A"/>
    <w:rsid w:val="00E741B2"/>
    <w:rsid w:val="00E75D01"/>
    <w:rsid w:val="00E83022"/>
    <w:rsid w:val="00E97299"/>
    <w:rsid w:val="00EC4A14"/>
    <w:rsid w:val="00ED3436"/>
    <w:rsid w:val="00ED69E5"/>
    <w:rsid w:val="00EF1C61"/>
    <w:rsid w:val="00EF3349"/>
    <w:rsid w:val="00EF54A9"/>
    <w:rsid w:val="00EF6C66"/>
    <w:rsid w:val="00F12753"/>
    <w:rsid w:val="00F23676"/>
    <w:rsid w:val="00F43172"/>
    <w:rsid w:val="00F43CCA"/>
    <w:rsid w:val="00F4692E"/>
    <w:rsid w:val="00F55FA9"/>
    <w:rsid w:val="00F741AD"/>
    <w:rsid w:val="00F86C13"/>
    <w:rsid w:val="00F873A7"/>
    <w:rsid w:val="00F948F2"/>
    <w:rsid w:val="00FA28B7"/>
    <w:rsid w:val="00FB6F84"/>
    <w:rsid w:val="00FB7ABC"/>
    <w:rsid w:val="00FC3DB5"/>
    <w:rsid w:val="00FC5F4D"/>
    <w:rsid w:val="00FC671A"/>
    <w:rsid w:val="00FC73D1"/>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11B2D"/>
  <w15:docId w15:val="{84B5BAC0-C7AB-4E2A-B584-9EC3DC1B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21684"/>
    <w:pPr>
      <w:ind w:left="720"/>
    </w:pPr>
    <w:rPr>
      <w:rFonts w:ascii="Calibri" w:eastAsiaTheme="minorHAnsi" w:hAnsi="Calibri"/>
      <w:sz w:val="22"/>
      <w:szCs w:val="22"/>
    </w:rPr>
  </w:style>
  <w:style w:type="character" w:styleId="Hyperlink">
    <w:name w:val="Hyperlink"/>
    <w:basedOn w:val="DefaultParagraphFont"/>
    <w:rsid w:val="00D21684"/>
    <w:rPr>
      <w:color w:val="0000FF" w:themeColor="hyperlink"/>
      <w:u w:val="single"/>
    </w:rPr>
  </w:style>
  <w:style w:type="paragraph" w:styleId="BalloonText">
    <w:name w:val="Balloon Text"/>
    <w:basedOn w:val="Normal"/>
    <w:link w:val="BalloonTextChar"/>
    <w:uiPriority w:val="99"/>
    <w:semiHidden/>
    <w:unhideWhenUsed/>
    <w:rsid w:val="00D21684"/>
    <w:rPr>
      <w:rFonts w:ascii="Tahoma" w:hAnsi="Tahoma" w:cs="Tahoma"/>
      <w:sz w:val="16"/>
      <w:szCs w:val="16"/>
    </w:rPr>
  </w:style>
  <w:style w:type="character" w:customStyle="1" w:styleId="BalloonTextChar">
    <w:name w:val="Balloon Text Char"/>
    <w:basedOn w:val="DefaultParagraphFont"/>
    <w:link w:val="BalloonText"/>
    <w:uiPriority w:val="99"/>
    <w:semiHidden/>
    <w:rsid w:val="00D21684"/>
    <w:rPr>
      <w:rFonts w:ascii="Tahoma" w:hAnsi="Tahoma" w:cs="Tahoma"/>
      <w:sz w:val="16"/>
      <w:szCs w:val="16"/>
    </w:rPr>
  </w:style>
  <w:style w:type="character" w:styleId="CommentReference">
    <w:name w:val="annotation reference"/>
    <w:basedOn w:val="DefaultParagraphFont"/>
    <w:uiPriority w:val="99"/>
    <w:semiHidden/>
    <w:unhideWhenUsed/>
    <w:rsid w:val="006E6735"/>
    <w:rPr>
      <w:sz w:val="16"/>
      <w:szCs w:val="16"/>
    </w:rPr>
  </w:style>
  <w:style w:type="paragraph" w:styleId="CommentText">
    <w:name w:val="annotation text"/>
    <w:basedOn w:val="Normal"/>
    <w:link w:val="CommentTextChar"/>
    <w:uiPriority w:val="99"/>
    <w:semiHidden/>
    <w:unhideWhenUsed/>
    <w:rsid w:val="006E6735"/>
    <w:rPr>
      <w:sz w:val="20"/>
      <w:szCs w:val="20"/>
    </w:rPr>
  </w:style>
  <w:style w:type="character" w:customStyle="1" w:styleId="CommentTextChar">
    <w:name w:val="Comment Text Char"/>
    <w:basedOn w:val="DefaultParagraphFont"/>
    <w:link w:val="CommentText"/>
    <w:uiPriority w:val="99"/>
    <w:semiHidden/>
    <w:rsid w:val="006E6735"/>
  </w:style>
  <w:style w:type="paragraph" w:styleId="CommentSubject">
    <w:name w:val="annotation subject"/>
    <w:basedOn w:val="CommentText"/>
    <w:next w:val="CommentText"/>
    <w:link w:val="CommentSubjectChar"/>
    <w:uiPriority w:val="99"/>
    <w:semiHidden/>
    <w:unhideWhenUsed/>
    <w:rsid w:val="006E6735"/>
    <w:rPr>
      <w:b/>
      <w:bCs/>
    </w:rPr>
  </w:style>
  <w:style w:type="character" w:customStyle="1" w:styleId="CommentSubjectChar">
    <w:name w:val="Comment Subject Char"/>
    <w:basedOn w:val="CommentTextChar"/>
    <w:link w:val="CommentSubject"/>
    <w:uiPriority w:val="99"/>
    <w:semiHidden/>
    <w:rsid w:val="006E6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994840">
      <w:bodyDiv w:val="1"/>
      <w:marLeft w:val="0"/>
      <w:marRight w:val="0"/>
      <w:marTop w:val="0"/>
      <w:marBottom w:val="0"/>
      <w:divBdr>
        <w:top w:val="none" w:sz="0" w:space="0" w:color="auto"/>
        <w:left w:val="none" w:sz="0" w:space="0" w:color="auto"/>
        <w:bottom w:val="none" w:sz="0" w:space="0" w:color="auto"/>
        <w:right w:val="none" w:sz="0" w:space="0" w:color="auto"/>
      </w:divBdr>
    </w:div>
    <w:div w:id="112762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2014-08-19T01:17:00Z</cp:lastPrinted>
  <dcterms:created xsi:type="dcterms:W3CDTF">2017-07-27T00:12:00Z</dcterms:created>
  <dcterms:modified xsi:type="dcterms:W3CDTF">2019-07-27T00:17:00Z</dcterms:modified>
</cp:coreProperties>
</file>