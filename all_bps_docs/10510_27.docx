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9F8" w:rsidP="009E79F8" w:rsidRDefault="009E79F8" w14:paraId="43D968F4" w14:textId="77777777">
      <w:pPr>
        <w:pStyle w:val="BpSTitle"/>
      </w:pPr>
      <w:r>
        <w:t>10510</w:t>
      </w:r>
    </w:p>
    <w:p w:rsidR="009E79F8" w:rsidP="009E79F8" w:rsidRDefault="009E79F8" w14:paraId="069C3448" w14:textId="77777777">
      <w:pPr>
        <w:pStyle w:val="BpSTitle"/>
      </w:pPr>
      <w:r>
        <w:t>Southern Rocky Mountain Dry-Mesic Montane Mixed Conifer Forest and Woodland</w:t>
      </w:r>
    </w:p>
    <w:p w:rsidR="009E79F8" w:rsidP="009E79F8" w:rsidRDefault="009E79F8" w14:paraId="318E6741" w14:textId="77777777">
      <w:r>
        <w:t xmlns:w="http://schemas.openxmlformats.org/wordprocessingml/2006/main">BpS Model/Description Version: Aug. 2020</w:t>
      </w:r>
      <w:r>
        <w:tab/>
      </w:r>
      <w:r>
        <w:tab/>
      </w:r>
      <w:r>
        <w:tab/>
      </w:r>
      <w:r>
        <w:tab/>
      </w:r>
      <w:r>
        <w:tab/>
      </w:r>
      <w:r>
        <w:tab/>
      </w:r>
      <w:r>
        <w:tab/>
      </w:r>
    </w:p>
    <w:p w:rsidR="009E79F8" w:rsidP="009E79F8" w:rsidRDefault="009E79F8" w14:paraId="2D32D4DF"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3000"/>
        <w:gridCol w:w="2496"/>
        <w:gridCol w:w="1584"/>
        <w:gridCol w:w="2496"/>
      </w:tblGrid>
      <w:tr w:rsidRPr="009E79F8" w:rsidR="009E79F8" w:rsidTr="009E79F8" w14:paraId="1B56D6EF" w14:textId="77777777">
        <w:tc>
          <w:tcPr>
            <w:tcW w:w="3000" w:type="dxa"/>
            <w:tcBorders>
              <w:top w:val="single" w:color="auto" w:sz="2" w:space="0"/>
              <w:left w:val="single" w:color="auto" w:sz="12" w:space="0"/>
              <w:bottom w:val="single" w:color="000000" w:sz="12" w:space="0"/>
            </w:tcBorders>
            <w:shd w:val="clear" w:color="auto" w:fill="auto"/>
          </w:tcPr>
          <w:p w:rsidRPr="009E79F8" w:rsidR="009E79F8" w:rsidP="00547D7F" w:rsidRDefault="009E79F8" w14:paraId="121D32FA" w14:textId="77777777">
            <w:pPr>
              <w:rPr>
                <w:b/>
                <w:bCs/>
              </w:rPr>
            </w:pPr>
            <w:r w:rsidRPr="009E79F8">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9E79F8" w:rsidR="009E79F8" w:rsidP="00547D7F" w:rsidRDefault="009E79F8" w14:paraId="05394AA2" w14:textId="77777777">
            <w:pPr>
              <w:rPr>
                <w:b/>
                <w:bCs/>
              </w:rPr>
            </w:pPr>
          </w:p>
        </w:tc>
        <w:tc>
          <w:tcPr>
            <w:tcW w:w="1584" w:type="dxa"/>
            <w:tcBorders>
              <w:top w:val="single" w:color="auto" w:sz="2" w:space="0"/>
              <w:left w:val="single" w:color="000000" w:sz="12" w:space="0"/>
              <w:bottom w:val="single" w:color="000000" w:sz="12" w:space="0"/>
            </w:tcBorders>
            <w:shd w:val="clear" w:color="auto" w:fill="auto"/>
          </w:tcPr>
          <w:p w:rsidRPr="009E79F8" w:rsidR="009E79F8" w:rsidP="00547D7F" w:rsidRDefault="009E79F8" w14:paraId="01F0E9F8" w14:textId="77777777">
            <w:pPr>
              <w:rPr>
                <w:b/>
                <w:bCs/>
              </w:rPr>
            </w:pPr>
            <w:r w:rsidRPr="009E79F8">
              <w:rPr>
                <w:b/>
                <w:bCs/>
              </w:rPr>
              <w:t>Reviewers</w:t>
            </w:r>
          </w:p>
        </w:tc>
        <w:tc>
          <w:tcPr>
            <w:tcW w:w="2496" w:type="dxa"/>
            <w:tcBorders>
              <w:top w:val="single" w:color="auto" w:sz="2" w:space="0"/>
              <w:bottom w:val="single" w:color="000000" w:sz="12" w:space="0"/>
            </w:tcBorders>
            <w:shd w:val="clear" w:color="auto" w:fill="auto"/>
          </w:tcPr>
          <w:p w:rsidRPr="009E79F8" w:rsidR="009E79F8" w:rsidP="00547D7F" w:rsidRDefault="009E79F8" w14:paraId="124C7CA7" w14:textId="77777777">
            <w:pPr>
              <w:rPr>
                <w:b/>
                <w:bCs/>
              </w:rPr>
            </w:pPr>
          </w:p>
        </w:tc>
      </w:tr>
      <w:tr w:rsidRPr="009E79F8" w:rsidR="009E79F8" w:rsidTr="009E79F8" w14:paraId="44BA4274" w14:textId="77777777">
        <w:tc>
          <w:tcPr>
            <w:tcW w:w="3000" w:type="dxa"/>
            <w:tcBorders>
              <w:top w:val="single" w:color="000000" w:sz="12" w:space="0"/>
              <w:left w:val="single" w:color="auto" w:sz="12" w:space="0"/>
            </w:tcBorders>
            <w:shd w:val="clear" w:color="auto" w:fill="auto"/>
          </w:tcPr>
          <w:p w:rsidRPr="009E79F8" w:rsidR="009E79F8" w:rsidP="00547D7F" w:rsidRDefault="009E79F8" w14:paraId="6D804525" w14:textId="77777777">
            <w:pPr>
              <w:rPr>
                <w:bCs/>
              </w:rPr>
            </w:pPr>
            <w:r w:rsidRPr="009E79F8">
              <w:rPr>
                <w:bCs/>
              </w:rPr>
              <w:t xml:space="preserve">John </w:t>
            </w:r>
            <w:proofErr w:type="spellStart"/>
            <w:r w:rsidRPr="009E79F8">
              <w:rPr>
                <w:bCs/>
              </w:rPr>
              <w:t>Vankat</w:t>
            </w:r>
            <w:proofErr w:type="spellEnd"/>
            <w:r w:rsidRPr="009E79F8">
              <w:rPr>
                <w:bCs/>
              </w:rPr>
              <w:t xml:space="preserve"> (MZ27 refinement)</w:t>
            </w:r>
          </w:p>
        </w:tc>
        <w:tc>
          <w:tcPr>
            <w:tcW w:w="2496" w:type="dxa"/>
            <w:tcBorders>
              <w:top w:val="single" w:color="000000" w:sz="12" w:space="0"/>
              <w:right w:val="single" w:color="000000" w:sz="12" w:space="0"/>
            </w:tcBorders>
            <w:shd w:val="clear" w:color="auto" w:fill="auto"/>
          </w:tcPr>
          <w:p w:rsidRPr="009E79F8" w:rsidR="009E79F8" w:rsidP="00547D7F" w:rsidRDefault="009E79F8" w14:paraId="6CE990BA" w14:textId="77777777">
            <w:r w:rsidRPr="009E79F8">
              <w:t>vankatjl@muohio.edu</w:t>
            </w:r>
          </w:p>
        </w:tc>
        <w:tc>
          <w:tcPr>
            <w:tcW w:w="1584" w:type="dxa"/>
            <w:tcBorders>
              <w:top w:val="single" w:color="000000" w:sz="12" w:space="0"/>
              <w:left w:val="single" w:color="000000" w:sz="12" w:space="0"/>
            </w:tcBorders>
            <w:shd w:val="clear" w:color="auto" w:fill="auto"/>
          </w:tcPr>
          <w:p w:rsidRPr="009E79F8" w:rsidR="009E79F8" w:rsidP="00547D7F" w:rsidRDefault="009E79F8" w14:paraId="57622C2D" w14:textId="77777777">
            <w:r w:rsidRPr="009E79F8">
              <w:t xml:space="preserve">John </w:t>
            </w:r>
            <w:proofErr w:type="spellStart"/>
            <w:r w:rsidRPr="009E79F8">
              <w:t>Vankat</w:t>
            </w:r>
            <w:proofErr w:type="spellEnd"/>
          </w:p>
        </w:tc>
        <w:tc>
          <w:tcPr>
            <w:tcW w:w="2496" w:type="dxa"/>
            <w:tcBorders>
              <w:top w:val="single" w:color="000000" w:sz="12" w:space="0"/>
            </w:tcBorders>
            <w:shd w:val="clear" w:color="auto" w:fill="auto"/>
          </w:tcPr>
          <w:p w:rsidRPr="009E79F8" w:rsidR="009E79F8" w:rsidP="00547D7F" w:rsidRDefault="009E79F8" w14:paraId="6C4596E2" w14:textId="77777777">
            <w:r w:rsidRPr="009E79F8">
              <w:t>vankatjl@muohio.edu</w:t>
            </w:r>
          </w:p>
        </w:tc>
      </w:tr>
      <w:tr w:rsidRPr="009E79F8" w:rsidR="009E79F8" w:rsidTr="009E79F8" w14:paraId="6022353B" w14:textId="77777777">
        <w:tc>
          <w:tcPr>
            <w:tcW w:w="3000" w:type="dxa"/>
            <w:tcBorders>
              <w:left w:val="single" w:color="auto" w:sz="12" w:space="0"/>
            </w:tcBorders>
            <w:shd w:val="clear" w:color="auto" w:fill="auto"/>
          </w:tcPr>
          <w:p w:rsidRPr="009E79F8" w:rsidR="009E79F8" w:rsidP="00547D7F" w:rsidRDefault="009E79F8" w14:paraId="38943AC7" w14:textId="77777777">
            <w:pPr>
              <w:rPr>
                <w:bCs/>
              </w:rPr>
            </w:pPr>
            <w:r w:rsidRPr="009E79F8">
              <w:rPr>
                <w:bCs/>
              </w:rPr>
              <w:t xml:space="preserve">Jack </w:t>
            </w:r>
            <w:proofErr w:type="spellStart"/>
            <w:r w:rsidRPr="009E79F8">
              <w:rPr>
                <w:bCs/>
              </w:rPr>
              <w:t>Triepke</w:t>
            </w:r>
            <w:proofErr w:type="spellEnd"/>
            <w:r w:rsidRPr="009E79F8">
              <w:rPr>
                <w:bCs/>
              </w:rPr>
              <w:t xml:space="preserve"> (MZ27 refinement)</w:t>
            </w:r>
          </w:p>
        </w:tc>
        <w:tc>
          <w:tcPr>
            <w:tcW w:w="2496" w:type="dxa"/>
            <w:tcBorders>
              <w:right w:val="single" w:color="000000" w:sz="12" w:space="0"/>
            </w:tcBorders>
            <w:shd w:val="clear" w:color="auto" w:fill="auto"/>
          </w:tcPr>
          <w:p w:rsidRPr="009E79F8" w:rsidR="009E79F8" w:rsidP="00547D7F" w:rsidRDefault="009E79F8" w14:paraId="299FA795" w14:textId="77777777">
            <w:r w:rsidRPr="009E79F8">
              <w:t>jtriepke@fs.fed.us</w:t>
            </w:r>
          </w:p>
        </w:tc>
        <w:tc>
          <w:tcPr>
            <w:tcW w:w="1584" w:type="dxa"/>
            <w:tcBorders>
              <w:left w:val="single" w:color="000000" w:sz="12" w:space="0"/>
            </w:tcBorders>
            <w:shd w:val="clear" w:color="auto" w:fill="auto"/>
          </w:tcPr>
          <w:p w:rsidRPr="009E79F8" w:rsidR="009E79F8" w:rsidP="00547D7F" w:rsidRDefault="009E79F8" w14:paraId="6CECB6F3" w14:textId="77777777">
            <w:r w:rsidRPr="009E79F8">
              <w:t xml:space="preserve">Jack </w:t>
            </w:r>
            <w:proofErr w:type="spellStart"/>
            <w:r w:rsidRPr="009E79F8">
              <w:t>Triepke</w:t>
            </w:r>
            <w:proofErr w:type="spellEnd"/>
          </w:p>
        </w:tc>
        <w:tc>
          <w:tcPr>
            <w:tcW w:w="2496" w:type="dxa"/>
            <w:shd w:val="clear" w:color="auto" w:fill="auto"/>
          </w:tcPr>
          <w:p w:rsidRPr="009E79F8" w:rsidR="009E79F8" w:rsidP="00547D7F" w:rsidRDefault="009E79F8" w14:paraId="50336E7B" w14:textId="77777777">
            <w:r w:rsidRPr="009E79F8">
              <w:t>jtriepke@fs.fed.us</w:t>
            </w:r>
          </w:p>
        </w:tc>
      </w:tr>
      <w:tr w:rsidRPr="009E79F8" w:rsidR="009E79F8" w:rsidTr="009E79F8" w14:paraId="7685D6A8" w14:textId="77777777">
        <w:tc>
          <w:tcPr>
            <w:tcW w:w="3000" w:type="dxa"/>
            <w:tcBorders>
              <w:left w:val="single" w:color="auto" w:sz="12" w:space="0"/>
              <w:bottom w:val="single" w:color="auto" w:sz="2" w:space="0"/>
            </w:tcBorders>
            <w:shd w:val="clear" w:color="auto" w:fill="auto"/>
          </w:tcPr>
          <w:p w:rsidRPr="009E79F8" w:rsidR="009E79F8" w:rsidP="00547D7F" w:rsidRDefault="009E79F8" w14:paraId="1B60FC64" w14:textId="77777777">
            <w:pPr>
              <w:rPr>
                <w:bCs/>
              </w:rPr>
            </w:pPr>
            <w:r w:rsidRPr="009E79F8">
              <w:rPr>
                <w:bCs/>
              </w:rPr>
              <w:t>Elena Contreras</w:t>
            </w:r>
          </w:p>
        </w:tc>
        <w:tc>
          <w:tcPr>
            <w:tcW w:w="2496" w:type="dxa"/>
            <w:tcBorders>
              <w:right w:val="single" w:color="000000" w:sz="12" w:space="0"/>
            </w:tcBorders>
            <w:shd w:val="clear" w:color="auto" w:fill="auto"/>
          </w:tcPr>
          <w:p w:rsidRPr="009E79F8" w:rsidR="009E79F8" w:rsidP="00547D7F" w:rsidRDefault="009E79F8" w14:paraId="72BF47A4" w14:textId="77777777">
            <w:r w:rsidRPr="009E79F8">
              <w:t>econtreras@tnc.org</w:t>
            </w:r>
          </w:p>
        </w:tc>
        <w:tc>
          <w:tcPr>
            <w:tcW w:w="1584" w:type="dxa"/>
            <w:tcBorders>
              <w:left w:val="single" w:color="000000" w:sz="12" w:space="0"/>
              <w:bottom w:val="single" w:color="auto" w:sz="2" w:space="0"/>
            </w:tcBorders>
            <w:shd w:val="clear" w:color="auto" w:fill="auto"/>
          </w:tcPr>
          <w:p w:rsidRPr="009E79F8" w:rsidR="009E79F8" w:rsidP="00547D7F" w:rsidRDefault="009E79F8" w14:paraId="2F2C4B13" w14:textId="77777777">
            <w:r w:rsidRPr="009E79F8">
              <w:t>None</w:t>
            </w:r>
          </w:p>
        </w:tc>
        <w:tc>
          <w:tcPr>
            <w:tcW w:w="2496" w:type="dxa"/>
            <w:shd w:val="clear" w:color="auto" w:fill="auto"/>
          </w:tcPr>
          <w:p w:rsidRPr="009E79F8" w:rsidR="009E79F8" w:rsidP="00547D7F" w:rsidRDefault="009E79F8" w14:paraId="5148F257" w14:textId="77777777">
            <w:r w:rsidRPr="009E79F8">
              <w:t>None</w:t>
            </w:r>
          </w:p>
        </w:tc>
      </w:tr>
    </w:tbl>
    <w:p w:rsidR="009E79F8" w:rsidP="009E79F8" w:rsidRDefault="009E79F8" w14:paraId="0788F02F" w14:textId="77777777"/>
    <w:p w:rsidR="009E79F8" w:rsidP="009E79F8" w:rsidRDefault="009E79F8" w14:paraId="2B72E602" w14:textId="77777777">
      <w:pPr>
        <w:pStyle w:val="InfoPara"/>
      </w:pPr>
      <w:r>
        <w:t>Vegetation Type</w:t>
      </w:r>
    </w:p>
    <w:p w:rsidR="009E79F8" w:rsidP="009E79F8" w:rsidRDefault="009E79F8" w14:paraId="71EEB7A3" w14:textId="77777777">
      <w:r>
        <w:t>Forest and Woodland</w:t>
      </w:r>
    </w:p>
    <w:p w:rsidR="009E79F8" w:rsidP="009E79F8" w:rsidRDefault="009E79F8" w14:paraId="6E07CB0B" w14:textId="35E5F203">
      <w:pPr>
        <w:pStyle w:val="InfoPara"/>
      </w:pPr>
      <w:r>
        <w:t>Map Zone</w:t>
      </w:r>
    </w:p>
    <w:p w:rsidR="009E79F8" w:rsidP="009E79F8" w:rsidRDefault="009E79F8" w14:paraId="3C055550" w14:textId="77777777">
      <w:r>
        <w:t>27</w:t>
      </w:r>
    </w:p>
    <w:p w:rsidR="009E79F8" w:rsidP="009E79F8" w:rsidRDefault="009E79F8" w14:paraId="33A6C2B1" w14:textId="77777777">
      <w:pPr>
        <w:pStyle w:val="InfoPara"/>
      </w:pPr>
      <w:r>
        <w:t>Geographic Range</w:t>
      </w:r>
    </w:p>
    <w:p w:rsidR="009E79F8" w:rsidP="009E79F8" w:rsidRDefault="009E79F8" w14:paraId="1F87D7F8" w14:textId="5BEB0BA7">
      <w:r>
        <w:t>Occurs throughout the southern Rockies, into N</w:t>
      </w:r>
      <w:r w:rsidR="00295E36">
        <w:t>ew Mexico</w:t>
      </w:r>
      <w:r>
        <w:t xml:space="preserve"> and A</w:t>
      </w:r>
      <w:r w:rsidR="00295E36">
        <w:t>rizona</w:t>
      </w:r>
      <w:r>
        <w:t>, and north and west into A</w:t>
      </w:r>
      <w:r w:rsidR="00295E36">
        <w:t>rizona</w:t>
      </w:r>
      <w:r>
        <w:t>, U</w:t>
      </w:r>
      <w:r w:rsidR="00295E36">
        <w:t>tah</w:t>
      </w:r>
      <w:r>
        <w:t>, N</w:t>
      </w:r>
      <w:r w:rsidR="00295E36">
        <w:t>evada</w:t>
      </w:r>
      <w:r>
        <w:t>, western W</w:t>
      </w:r>
      <w:r w:rsidR="00295E36">
        <w:t>yoming</w:t>
      </w:r>
      <w:r>
        <w:t>, and I</w:t>
      </w:r>
      <w:r w:rsidR="00295E36">
        <w:t>daho</w:t>
      </w:r>
      <w:r>
        <w:t xml:space="preserve">. Minor </w:t>
      </w:r>
      <w:r w:rsidR="001E1F83">
        <w:t>occurrence</w:t>
      </w:r>
      <w:r>
        <w:t xml:space="preserve"> in </w:t>
      </w:r>
      <w:r w:rsidR="00295E36">
        <w:t>map zone (</w:t>
      </w:r>
      <w:r>
        <w:t>MZ</w:t>
      </w:r>
      <w:r w:rsidR="00295E36">
        <w:t xml:space="preserve">) </w:t>
      </w:r>
      <w:r>
        <w:t>25 with significantly different composition. In MZ27 in N</w:t>
      </w:r>
      <w:r w:rsidR="00295E36">
        <w:t>ew Mexico</w:t>
      </w:r>
      <w:r>
        <w:t>, this type is thought to occur only on lower montane slopes of the Manzano, Manzanita</w:t>
      </w:r>
      <w:r w:rsidR="00295E36">
        <w:t>,</w:t>
      </w:r>
      <w:r>
        <w:t xml:space="preserve"> and Sandia ranges. Within MZ27, it occurs in N</w:t>
      </w:r>
      <w:r w:rsidR="00295E36">
        <w:t>ew Mexico</w:t>
      </w:r>
      <w:r>
        <w:t xml:space="preserve"> in ECOMAP section M313.</w:t>
      </w:r>
    </w:p>
    <w:p w:rsidR="009E79F8" w:rsidP="009E79F8" w:rsidRDefault="009E79F8" w14:paraId="39750C80" w14:textId="77777777">
      <w:pPr>
        <w:pStyle w:val="InfoPara"/>
      </w:pPr>
      <w:r>
        <w:t>Biophysical Site Description</w:t>
      </w:r>
    </w:p>
    <w:p w:rsidR="009E79F8" w:rsidP="009E79F8" w:rsidRDefault="009E79F8" w14:paraId="5A6D684F" w14:textId="508DC06B">
      <w:r>
        <w:t xml:space="preserve">This type is located just above sagebrush ecosystems (not in southwest) and adjacent to or above ponderosa pine woodlands or forests. These mixed-conifer forests occur on all aspects (north and east aspects are treated in </w:t>
      </w:r>
      <w:r w:rsidR="00295E36">
        <w:t>Biophysical Setting (</w:t>
      </w:r>
      <w:r>
        <w:t>BpS</w:t>
      </w:r>
      <w:r w:rsidR="00295E36">
        <w:t>)</w:t>
      </w:r>
      <w:r>
        <w:t xml:space="preserve"> 1052 at elevations ranging from 1</w:t>
      </w:r>
      <w:r w:rsidR="001E1F83">
        <w:t>,</w:t>
      </w:r>
      <w:r>
        <w:t>200-3</w:t>
      </w:r>
      <w:r w:rsidR="001E1F83">
        <w:t>,</w:t>
      </w:r>
      <w:r>
        <w:t>300m (or 2</w:t>
      </w:r>
      <w:r w:rsidR="001E1F83">
        <w:t>,</w:t>
      </w:r>
      <w:r>
        <w:t>450-2</w:t>
      </w:r>
      <w:r w:rsidR="001E1F83">
        <w:t>,</w:t>
      </w:r>
      <w:r>
        <w:t xml:space="preserve">900m in NM). Rainfall averages </w:t>
      </w:r>
      <w:r w:rsidR="00295E36">
        <w:t>&lt;</w:t>
      </w:r>
      <w:r>
        <w:t>75cm per year (40-70cm) with summer "monsoons" during the growing season contributing substantial moisture. The composition and structure of overstory is dependent upon the moisture relationships of the site and successional status.</w:t>
      </w:r>
    </w:p>
    <w:p w:rsidR="009E79F8" w:rsidP="009E79F8" w:rsidRDefault="009E79F8" w14:paraId="3247886D" w14:textId="77777777"/>
    <w:p w:rsidR="009E79F8" w:rsidP="009E79F8" w:rsidRDefault="009E79F8" w14:paraId="7D497C62" w14:textId="665BB314">
      <w:r>
        <w:t>Mixed conifer in the southwest had highly diverse stand composition and stand structure. This diversity was largely driven by topography, with the scale of stands dependent on the scale of topographic variation. Ridge</w:t>
      </w:r>
      <w:r w:rsidR="00295E36">
        <w:t xml:space="preserve"> </w:t>
      </w:r>
      <w:r>
        <w:t>tops and low</w:t>
      </w:r>
      <w:r w:rsidR="00295E36">
        <w:t>-</w:t>
      </w:r>
      <w:r>
        <w:t>elevation sites were (and largely still are) characterized by open stands dominated by ponderosa pine and had frequent surface fires. South</w:t>
      </w:r>
      <w:r w:rsidR="00295E36">
        <w:t>-</w:t>
      </w:r>
      <w:r>
        <w:t xml:space="preserve"> and west-facing slopes likely were similar but were less open and had less ponderosa and more Douglas-fir, aspen</w:t>
      </w:r>
      <w:r w:rsidR="00295E36">
        <w:t xml:space="preserve">, </w:t>
      </w:r>
      <w:r>
        <w:t>and white fir. These stands likely also were characterized by frequent surface fires. Perhaps the core of BpS 1051 resembles these stands. North</w:t>
      </w:r>
      <w:r w:rsidR="00295E36">
        <w:t>-</w:t>
      </w:r>
      <w:r>
        <w:t xml:space="preserve"> and east-facing slopes were likely </w:t>
      </w:r>
      <w:r w:rsidR="00946F7E">
        <w:t>denser</w:t>
      </w:r>
      <w:r>
        <w:t xml:space="preserve"> and had still less ponderosa and more white fir, as well as Engelmann spruce and subalpine fir, especially at higher elevations. Perhaps the core of BpS 1052 resembles these stands. Valley bottoms, if forested and not 1146, had dense stands </w:t>
      </w:r>
      <w:proofErr w:type="gramStart"/>
      <w:r>
        <w:t>similar to</w:t>
      </w:r>
      <w:proofErr w:type="gramEnd"/>
      <w:r>
        <w:t xml:space="preserve"> BpS 1055 and 1056, dominated by blue spruce, Engelmann spruce, subalpine fir</w:t>
      </w:r>
      <w:r w:rsidR="00295E36">
        <w:t>,</w:t>
      </w:r>
      <w:r>
        <w:t xml:space="preserve"> and aspen. BpS 1054, 1055, 1056, </w:t>
      </w:r>
      <w:r>
        <w:lastRenderedPageBreak/>
        <w:t>1051</w:t>
      </w:r>
      <w:r w:rsidR="00295E36">
        <w:t>,</w:t>
      </w:r>
      <w:r>
        <w:t xml:space="preserve"> and 1052 made up the mixed</w:t>
      </w:r>
      <w:r w:rsidR="00295E36">
        <w:t>-</w:t>
      </w:r>
      <w:r>
        <w:t xml:space="preserve">conifer landscape in which stands were connected by various ecological processes (John </w:t>
      </w:r>
      <w:proofErr w:type="spellStart"/>
      <w:r>
        <w:t>Vankat</w:t>
      </w:r>
      <w:proofErr w:type="spellEnd"/>
      <w:r>
        <w:t>, pers</w:t>
      </w:r>
      <w:r w:rsidR="00295E36">
        <w:t>onal</w:t>
      </w:r>
      <w:r>
        <w:t xml:space="preserve"> comm</w:t>
      </w:r>
      <w:r w:rsidR="00295E36">
        <w:t>unication</w:t>
      </w:r>
      <w:r>
        <w:t xml:space="preserve">). See White and </w:t>
      </w:r>
      <w:proofErr w:type="spellStart"/>
      <w:r>
        <w:t>Vankat</w:t>
      </w:r>
      <w:proofErr w:type="spellEnd"/>
      <w:r>
        <w:t xml:space="preserve"> (1993), </w:t>
      </w:r>
      <w:proofErr w:type="spellStart"/>
      <w:r>
        <w:t>Fule</w:t>
      </w:r>
      <w:proofErr w:type="spellEnd"/>
      <w:r>
        <w:t xml:space="preserve"> et al. (2003), </w:t>
      </w:r>
      <w:proofErr w:type="spellStart"/>
      <w:r>
        <w:t>Vankat</w:t>
      </w:r>
      <w:proofErr w:type="spellEnd"/>
      <w:r>
        <w:t xml:space="preserve"> (2005), etc.</w:t>
      </w:r>
    </w:p>
    <w:p w:rsidR="009E79F8" w:rsidP="009E79F8" w:rsidRDefault="009E79F8" w14:paraId="0735C40D" w14:textId="77777777">
      <w:pPr>
        <w:pStyle w:val="InfoPara"/>
      </w:pPr>
      <w:r>
        <w:t>Vegetation Description</w:t>
      </w:r>
    </w:p>
    <w:p w:rsidR="009E79F8" w:rsidP="009E79F8" w:rsidRDefault="009E79F8" w14:paraId="34AED15C" w14:textId="6C9CD9AF">
      <w:r>
        <w:t>Mixed conifer in the southwest had highly diverse stand composition and stand structure. Ridge</w:t>
      </w:r>
      <w:r w:rsidR="00295E36">
        <w:t xml:space="preserve"> </w:t>
      </w:r>
      <w:r>
        <w:t>tops and low</w:t>
      </w:r>
      <w:r w:rsidR="00295E36">
        <w:t>-</w:t>
      </w:r>
      <w:r>
        <w:t>elevation sites were (and largely still are) characterized by open stands dominated by ponderosa pine. South</w:t>
      </w:r>
      <w:r w:rsidR="00295E36">
        <w:t>-</w:t>
      </w:r>
      <w:r>
        <w:t xml:space="preserve"> and west-facing slopes likely were similar</w:t>
      </w:r>
      <w:r w:rsidR="00295E36">
        <w:t xml:space="preserve"> </w:t>
      </w:r>
      <w:r>
        <w:t>but were less open and had less ponderosa and more Douglas-fir, aspen</w:t>
      </w:r>
      <w:r w:rsidR="00295E36">
        <w:t>,</w:t>
      </w:r>
      <w:r>
        <w:t xml:space="preserve"> and white fir. Perhaps the core of BpS 1051 resembles these stands. North</w:t>
      </w:r>
      <w:r w:rsidR="00295E36">
        <w:t>-</w:t>
      </w:r>
      <w:r>
        <w:t xml:space="preserve"> and east-facing slopes were likely </w:t>
      </w:r>
      <w:proofErr w:type="gramStart"/>
      <w:r>
        <w:t>more dense</w:t>
      </w:r>
      <w:proofErr w:type="gramEnd"/>
      <w:r>
        <w:t xml:space="preserve"> and had still less ponderosa and more white fir, as well as Engelmann spruce and subalpine fir, especially at higher elevations. Perhaps the core of BpS 1052 resembles these stands. Valley bottoms, if forested and not BpS 1146, had dense stands </w:t>
      </w:r>
      <w:proofErr w:type="gramStart"/>
      <w:r>
        <w:t>similar to</w:t>
      </w:r>
      <w:proofErr w:type="gramEnd"/>
      <w:r>
        <w:t xml:space="preserve"> BpS 1055 and 1056, dominated by blue spruce, Engelmann spruce, subalpine fir</w:t>
      </w:r>
      <w:r w:rsidR="00295E36">
        <w:t>,</w:t>
      </w:r>
      <w:r>
        <w:t xml:space="preserve"> and aspen (John </w:t>
      </w:r>
      <w:proofErr w:type="spellStart"/>
      <w:r>
        <w:t>Vankat</w:t>
      </w:r>
      <w:proofErr w:type="spellEnd"/>
      <w:r>
        <w:t>, pers</w:t>
      </w:r>
      <w:r w:rsidR="00295E36">
        <w:t xml:space="preserve">onal </w:t>
      </w:r>
      <w:r>
        <w:t>comm</w:t>
      </w:r>
      <w:r w:rsidR="00295E36">
        <w:t>unication</w:t>
      </w:r>
      <w:r>
        <w:t>).</w:t>
      </w:r>
    </w:p>
    <w:p w:rsidR="009E79F8" w:rsidP="009E79F8" w:rsidRDefault="009E79F8" w14:paraId="31A27776" w14:textId="77777777"/>
    <w:p w:rsidR="009E79F8" w:rsidP="009E79F8" w:rsidRDefault="009E79F8" w14:paraId="40CDB6D2" w14:textId="5857F380">
      <w:proofErr w:type="spellStart"/>
      <w:r w:rsidRPr="00946F7E">
        <w:rPr>
          <w:i/>
        </w:rPr>
        <w:t>Pseudotsuga</w:t>
      </w:r>
      <w:proofErr w:type="spellEnd"/>
      <w:r w:rsidRPr="00946F7E">
        <w:rPr>
          <w:i/>
        </w:rPr>
        <w:t xml:space="preserve"> </w:t>
      </w:r>
      <w:proofErr w:type="spellStart"/>
      <w:r w:rsidRPr="00946F7E">
        <w:rPr>
          <w:i/>
        </w:rPr>
        <w:t>menziesii</w:t>
      </w:r>
      <w:proofErr w:type="spellEnd"/>
      <w:r>
        <w:t xml:space="preserve"> and </w:t>
      </w:r>
      <w:proofErr w:type="spellStart"/>
      <w:r w:rsidRPr="00946F7E">
        <w:rPr>
          <w:i/>
        </w:rPr>
        <w:t>Abies</w:t>
      </w:r>
      <w:proofErr w:type="spellEnd"/>
      <w:r w:rsidRPr="00946F7E">
        <w:rPr>
          <w:i/>
        </w:rPr>
        <w:t xml:space="preserve"> </w:t>
      </w:r>
      <w:proofErr w:type="spellStart"/>
      <w:r w:rsidRPr="00946F7E">
        <w:rPr>
          <w:i/>
        </w:rPr>
        <w:t>concolor</w:t>
      </w:r>
      <w:proofErr w:type="spellEnd"/>
      <w:r>
        <w:t xml:space="preserve"> are frequent, but </w:t>
      </w:r>
      <w:r w:rsidRPr="00946F7E">
        <w:rPr>
          <w:i/>
        </w:rPr>
        <w:t>Pinus ponderosa</w:t>
      </w:r>
      <w:r>
        <w:t xml:space="preserve"> may be present to co</w:t>
      </w:r>
      <w:r w:rsidR="00295E36">
        <w:t>-</w:t>
      </w:r>
      <w:r>
        <w:t xml:space="preserve">dominant. </w:t>
      </w:r>
      <w:proofErr w:type="spellStart"/>
      <w:r w:rsidRPr="00946F7E">
        <w:rPr>
          <w:i/>
        </w:rPr>
        <w:t>Pseudotsuga</w:t>
      </w:r>
      <w:proofErr w:type="spellEnd"/>
      <w:r w:rsidRPr="00946F7E">
        <w:rPr>
          <w:i/>
        </w:rPr>
        <w:t xml:space="preserve"> </w:t>
      </w:r>
      <w:proofErr w:type="spellStart"/>
      <w:r w:rsidRPr="00946F7E">
        <w:rPr>
          <w:i/>
        </w:rPr>
        <w:t>menziesii</w:t>
      </w:r>
      <w:proofErr w:type="spellEnd"/>
      <w:r>
        <w:t xml:space="preserve"> tends to dominate drier sites where </w:t>
      </w:r>
      <w:r w:rsidRPr="00946F7E">
        <w:rPr>
          <w:i/>
        </w:rPr>
        <w:t>Pinus ponderosa</w:t>
      </w:r>
      <w:r>
        <w:t xml:space="preserve"> is a common co</w:t>
      </w:r>
      <w:r w:rsidR="00295E36">
        <w:t>-</w:t>
      </w:r>
      <w:r>
        <w:t xml:space="preserve">dominant. </w:t>
      </w:r>
      <w:proofErr w:type="spellStart"/>
      <w:r w:rsidRPr="00946F7E">
        <w:rPr>
          <w:i/>
        </w:rPr>
        <w:t>Abies</w:t>
      </w:r>
      <w:proofErr w:type="spellEnd"/>
      <w:r w:rsidRPr="00946F7E">
        <w:rPr>
          <w:i/>
        </w:rPr>
        <w:t xml:space="preserve"> </w:t>
      </w:r>
      <w:proofErr w:type="spellStart"/>
      <w:r w:rsidRPr="00946F7E">
        <w:rPr>
          <w:i/>
        </w:rPr>
        <w:t>concolor</w:t>
      </w:r>
      <w:proofErr w:type="spellEnd"/>
      <w:r>
        <w:t xml:space="preserve"> tends to dominate cooler sites, such as upper slopes at higher elevations, canyon </w:t>
      </w:r>
      <w:proofErr w:type="spellStart"/>
      <w:r>
        <w:t>sideslopes</w:t>
      </w:r>
      <w:proofErr w:type="spellEnd"/>
      <w:r>
        <w:t>, ridge</w:t>
      </w:r>
      <w:r w:rsidR="00295E36">
        <w:t xml:space="preserve"> </w:t>
      </w:r>
      <w:r>
        <w:t>tops, and north</w:t>
      </w:r>
      <w:r w:rsidR="00295E36">
        <w:t>-</w:t>
      </w:r>
      <w:r>
        <w:t xml:space="preserve"> and east-facing slopes</w:t>
      </w:r>
      <w:r w:rsidR="00295E36">
        <w:t>,</w:t>
      </w:r>
      <w:r>
        <w:t xml:space="preserve"> which burn somewhat infrequently. </w:t>
      </w:r>
      <w:proofErr w:type="spellStart"/>
      <w:r w:rsidRPr="00946F7E">
        <w:rPr>
          <w:i/>
        </w:rPr>
        <w:t>Picea</w:t>
      </w:r>
      <w:proofErr w:type="spellEnd"/>
      <w:r w:rsidRPr="00946F7E">
        <w:rPr>
          <w:i/>
        </w:rPr>
        <w:t xml:space="preserve"> </w:t>
      </w:r>
      <w:proofErr w:type="spellStart"/>
      <w:r w:rsidRPr="00946F7E">
        <w:rPr>
          <w:i/>
        </w:rPr>
        <w:t>pungens</w:t>
      </w:r>
      <w:proofErr w:type="spellEnd"/>
      <w:r>
        <w:t xml:space="preserve"> is most often found in cold, moister locations, often occurring as smaller patches or frost bands within a matrix of other associations. As many as seven conifers can be found growing in the same stand. There are </w:t>
      </w:r>
      <w:proofErr w:type="gramStart"/>
      <w:r>
        <w:t>a number of</w:t>
      </w:r>
      <w:proofErr w:type="gramEnd"/>
      <w:r>
        <w:t xml:space="preserve"> cold-deciduous shrub and graminoid species </w:t>
      </w:r>
      <w:r w:rsidR="00295E36">
        <w:t xml:space="preserve">that </w:t>
      </w:r>
      <w:r>
        <w:t>are common to these forests</w:t>
      </w:r>
      <w:r w:rsidR="00295E36">
        <w:t>,</w:t>
      </w:r>
      <w:r>
        <w:t xml:space="preserve"> including </w:t>
      </w:r>
      <w:r w:rsidRPr="00946F7E">
        <w:rPr>
          <w:i/>
        </w:rPr>
        <w:t xml:space="preserve">Mahonia </w:t>
      </w:r>
      <w:proofErr w:type="spellStart"/>
      <w:r w:rsidRPr="00946F7E">
        <w:rPr>
          <w:i/>
        </w:rPr>
        <w:t>repens</w:t>
      </w:r>
      <w:proofErr w:type="spellEnd"/>
      <w:r>
        <w:t xml:space="preserve"> (although this is not cold</w:t>
      </w:r>
      <w:r w:rsidR="00295E36">
        <w:t>-</w:t>
      </w:r>
      <w:r>
        <w:t xml:space="preserve">deciduous), </w:t>
      </w:r>
      <w:proofErr w:type="spellStart"/>
      <w:r w:rsidRPr="00946F7E">
        <w:rPr>
          <w:i/>
        </w:rPr>
        <w:t>Symphoricarpos</w:t>
      </w:r>
      <w:proofErr w:type="spellEnd"/>
      <w:r w:rsidRPr="00946F7E">
        <w:rPr>
          <w:i/>
        </w:rPr>
        <w:t xml:space="preserve"> </w:t>
      </w:r>
      <w:proofErr w:type="spellStart"/>
      <w:r w:rsidRPr="00946F7E">
        <w:rPr>
          <w:i/>
        </w:rPr>
        <w:t>oreophilus</w:t>
      </w:r>
      <w:proofErr w:type="spellEnd"/>
      <w:r>
        <w:t xml:space="preserve">, </w:t>
      </w:r>
      <w:proofErr w:type="spellStart"/>
      <w:r w:rsidRPr="00946F7E">
        <w:rPr>
          <w:i/>
        </w:rPr>
        <w:t>Jamesia</w:t>
      </w:r>
      <w:proofErr w:type="spellEnd"/>
      <w:r w:rsidRPr="00946F7E">
        <w:rPr>
          <w:i/>
        </w:rPr>
        <w:t xml:space="preserve"> </w:t>
      </w:r>
      <w:proofErr w:type="spellStart"/>
      <w:r w:rsidRPr="00946F7E">
        <w:rPr>
          <w:i/>
        </w:rPr>
        <w:t>americana</w:t>
      </w:r>
      <w:proofErr w:type="spellEnd"/>
      <w:r w:rsidR="00295E36">
        <w:t>,</w:t>
      </w:r>
      <w:r>
        <w:t xml:space="preserve"> and </w:t>
      </w:r>
      <w:proofErr w:type="spellStart"/>
      <w:r w:rsidRPr="00946F7E">
        <w:rPr>
          <w:i/>
        </w:rPr>
        <w:t>Festuca</w:t>
      </w:r>
      <w:proofErr w:type="spellEnd"/>
      <w:r w:rsidRPr="00946F7E">
        <w:rPr>
          <w:i/>
        </w:rPr>
        <w:t xml:space="preserve"> </w:t>
      </w:r>
      <w:proofErr w:type="spellStart"/>
      <w:r w:rsidRPr="00946F7E">
        <w:rPr>
          <w:i/>
        </w:rPr>
        <w:t>arizonica</w:t>
      </w:r>
      <w:proofErr w:type="spellEnd"/>
      <w:r>
        <w:t>.</w:t>
      </w:r>
    </w:p>
    <w:p w:rsidR="009E79F8" w:rsidP="009E79F8" w:rsidRDefault="009E79F8" w14:paraId="2EEB5EA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bl>
    <w:p>
      <w:r>
        <w:rPr>
          <w:sz w:val="16"/>
        </w:rPr>
        <w:t>Species names are from the NRCS PLANTS database. Check species codes at http://plants.usda.gov.</w:t>
      </w:r>
    </w:p>
    <w:p w:rsidR="009E79F8" w:rsidP="009E79F8" w:rsidRDefault="009E79F8" w14:paraId="0FEF025E" w14:textId="77777777">
      <w:pPr>
        <w:pStyle w:val="InfoPara"/>
      </w:pPr>
      <w:r>
        <w:t>Disturbance Description</w:t>
      </w:r>
    </w:p>
    <w:p w:rsidR="009E79F8" w:rsidP="009E79F8" w:rsidRDefault="009E79F8" w14:paraId="5F3A9395" w14:textId="187D2B1B">
      <w:r>
        <w:t>Surface and mixed</w:t>
      </w:r>
      <w:r w:rsidR="00295E36">
        <w:t>-</w:t>
      </w:r>
      <w:r>
        <w:t>severity fires were characteristic. Surface fire intervals ranged from 10-50yrs, and replacement</w:t>
      </w:r>
      <w:r w:rsidR="00295E36">
        <w:t>-</w:t>
      </w:r>
      <w:r>
        <w:t>severity occurred at inter</w:t>
      </w:r>
      <w:r w:rsidR="001E1F83">
        <w:t>vals of 150-400yrs+ (Crane 1986</w:t>
      </w:r>
      <w:r w:rsidR="00295E36">
        <w:t>;</w:t>
      </w:r>
      <w:r w:rsidR="001E1F83">
        <w:t xml:space="preserve"> Barrett 1988</w:t>
      </w:r>
      <w:r w:rsidR="00295E36">
        <w:t>;</w:t>
      </w:r>
      <w:r>
        <w:t xml:space="preserve"> Bradley 1992a</w:t>
      </w:r>
      <w:r w:rsidR="001E1F83">
        <w:t xml:space="preserve"> and </w:t>
      </w:r>
      <w:r w:rsidR="00295E36">
        <w:t>1992</w:t>
      </w:r>
      <w:r w:rsidR="001E1F83">
        <w:t>b</w:t>
      </w:r>
      <w:r w:rsidR="00295E36">
        <w:t>;</w:t>
      </w:r>
      <w:r w:rsidR="001E1F83">
        <w:t xml:space="preserve"> Brown 1994</w:t>
      </w:r>
      <w:r w:rsidR="00295E36">
        <w:t>;</w:t>
      </w:r>
      <w:r>
        <w:t xml:space="preserve"> Morgan et al. 1996). Mixed</w:t>
      </w:r>
      <w:r w:rsidR="00295E36">
        <w:t>-</w:t>
      </w:r>
      <w:r>
        <w:t>severity fires were assumed to have an intermediate return interval of 45-75yrs on average. Less specific information is available to mixed</w:t>
      </w:r>
      <w:r w:rsidR="00295E36">
        <w:t>-</w:t>
      </w:r>
      <w:r>
        <w:t>conifer forests of the southwest. Stand</w:t>
      </w:r>
      <w:r w:rsidR="00295E36">
        <w:t>-</w:t>
      </w:r>
      <w:r>
        <w:t>replacement fires were generally restricted to the closed canopy forest and the stand initiation conditions and extreme fire seasons. In the southwest, stand</w:t>
      </w:r>
      <w:r w:rsidR="00295E36">
        <w:t>-</w:t>
      </w:r>
      <w:r>
        <w:t>replacement fires were apparently rare and limited in spatial ex</w:t>
      </w:r>
      <w:r w:rsidR="001E1F83">
        <w:t>tent (</w:t>
      </w:r>
      <w:proofErr w:type="spellStart"/>
      <w:r w:rsidR="001E1F83">
        <w:t>Grissino</w:t>
      </w:r>
      <w:proofErr w:type="spellEnd"/>
      <w:r w:rsidR="001E1F83">
        <w:t xml:space="preserve">-Mayer </w:t>
      </w:r>
      <w:r w:rsidR="00295E36">
        <w:t>et al.</w:t>
      </w:r>
      <w:r w:rsidR="001E1F83">
        <w:t xml:space="preserve"> 1995</w:t>
      </w:r>
      <w:r w:rsidR="00295E36">
        <w:t>;</w:t>
      </w:r>
      <w:r w:rsidR="001E1F83">
        <w:t xml:space="preserve"> Allen </w:t>
      </w:r>
      <w:r w:rsidR="00295E36">
        <w:t xml:space="preserve">et al. </w:t>
      </w:r>
      <w:r w:rsidR="001E1F83">
        <w:t>2002</w:t>
      </w:r>
      <w:r w:rsidR="00295E36">
        <w:t>;</w:t>
      </w:r>
      <w:r w:rsidR="001E1F83">
        <w:t xml:space="preserve"> </w:t>
      </w:r>
      <w:proofErr w:type="spellStart"/>
      <w:r w:rsidR="001E1F83">
        <w:t>Fule</w:t>
      </w:r>
      <w:proofErr w:type="spellEnd"/>
      <w:r w:rsidR="001E1F83">
        <w:t xml:space="preserve"> </w:t>
      </w:r>
      <w:r w:rsidR="00295E36">
        <w:t xml:space="preserve">et al. </w:t>
      </w:r>
      <w:r w:rsidR="001E1F83">
        <w:t>2003</w:t>
      </w:r>
      <w:r w:rsidR="00295E36">
        <w:t>;</w:t>
      </w:r>
      <w:r>
        <w:t xml:space="preserve"> </w:t>
      </w:r>
      <w:proofErr w:type="spellStart"/>
      <w:r>
        <w:t>Vankat</w:t>
      </w:r>
      <w:proofErr w:type="spellEnd"/>
      <w:r>
        <w:t xml:space="preserve"> 2005). Note that for MZ27, some of the </w:t>
      </w:r>
      <w:r w:rsidR="00295E36">
        <w:t xml:space="preserve">fire return intervals </w:t>
      </w:r>
      <w:r>
        <w:t xml:space="preserve">for fires in the successional class boxes were changed to match this description better and to be more consistent with the rest of the </w:t>
      </w:r>
      <w:r w:rsidR="00295E36">
        <w:t xml:space="preserve">MZ </w:t>
      </w:r>
      <w:r>
        <w:t xml:space="preserve">and adjacent </w:t>
      </w:r>
      <w:r w:rsidR="00295E36">
        <w:t>MZs</w:t>
      </w:r>
      <w:r>
        <w:t xml:space="preserve">. </w:t>
      </w:r>
      <w:r w:rsidR="00295E36">
        <w:t>Mean fire return intervals (</w:t>
      </w:r>
      <w:r>
        <w:t>MFRIs</w:t>
      </w:r>
      <w:r w:rsidR="00295E36">
        <w:t>)</w:t>
      </w:r>
      <w:r>
        <w:t xml:space="preserve"> were lengthened slightly. </w:t>
      </w:r>
    </w:p>
    <w:p w:rsidR="009E79F8" w:rsidP="009E79F8" w:rsidRDefault="009E79F8" w14:paraId="653CA740" w14:textId="77777777"/>
    <w:p w:rsidR="009E79F8" w:rsidP="009E79F8" w:rsidRDefault="009E79F8" w14:paraId="62E92035" w14:textId="26B4CF5D">
      <w:r>
        <w:lastRenderedPageBreak/>
        <w:t xml:space="preserve">The </w:t>
      </w:r>
      <w:r w:rsidR="001E1F83">
        <w:t>high</w:t>
      </w:r>
      <w:r w:rsidR="00295E36">
        <w:t>-</w:t>
      </w:r>
      <w:r w:rsidR="001E1F83">
        <w:t>frequency, low</w:t>
      </w:r>
      <w:r w:rsidR="00295E36">
        <w:t>-</w:t>
      </w:r>
      <w:r w:rsidR="001E1F83">
        <w:t xml:space="preserve"> and mixed</w:t>
      </w:r>
      <w:r w:rsidR="00295E36">
        <w:t>-</w:t>
      </w:r>
      <w:r w:rsidR="001E1F83">
        <w:t xml:space="preserve">severity fire regime </w:t>
      </w:r>
      <w:r>
        <w:t>characteristics were facilitated by understory vegetation dominated by fine fuel (grasses, sedges</w:t>
      </w:r>
      <w:r w:rsidR="00295E36">
        <w:t>,</w:t>
      </w:r>
      <w:r>
        <w:t xml:space="preserve"> and forbs), landscape position</w:t>
      </w:r>
      <w:r w:rsidR="00295E36">
        <w:t>,</w:t>
      </w:r>
      <w:r>
        <w:t xml:space="preserve"> and adjacency to other frequent fire BpSs. Much of the forest structure was open canopy overstory that resulted in an understory dominated by healthy and vigorous plants (grasses, sedges</w:t>
      </w:r>
      <w:r w:rsidR="00295E36">
        <w:t>,</w:t>
      </w:r>
      <w:r>
        <w:t xml:space="preserve"> and forbs) and generally continuous fine fuel layer. These fine fuels facilitated fire spread and thinning of the conifer or aspen seedlings (thus promoting aspen suckering). </w:t>
      </w:r>
    </w:p>
    <w:p w:rsidR="009E79F8" w:rsidP="009E79F8" w:rsidRDefault="009E79F8" w14:paraId="248588EB" w14:textId="77777777"/>
    <w:p w:rsidR="009E79F8" w:rsidP="009E79F8" w:rsidRDefault="009E79F8" w14:paraId="31E255EC" w14:textId="3BD641F5">
      <w:r>
        <w:t xml:space="preserve">Aspen patches occurred at smaller scales than in </w:t>
      </w:r>
      <w:r w:rsidR="00946F7E">
        <w:t>moister</w:t>
      </w:r>
      <w:r>
        <w:t xml:space="preserve"> mixed</w:t>
      </w:r>
      <w:r w:rsidR="00295E36">
        <w:t>-</w:t>
      </w:r>
      <w:r>
        <w:t>conifer forests. These more mesic sites would have had grass understories that did not cure as early in the year as surrounding areas, especially under a closed forest canopy, and these mesic areas often experience quicker humidity recovery in the evenings. These circumstances tended to lessen the fire severity in the aspen stands</w:t>
      </w:r>
      <w:r w:rsidR="00295E36">
        <w:t>,</w:t>
      </w:r>
      <w:r>
        <w:t xml:space="preserve"> which acted as fire-safe sites compared to the surrounding landscape. This was important because aspen is much less resistant to fire than Douglas-fir. Greater suckering would occur at the edges of aspen patches.</w:t>
      </w:r>
    </w:p>
    <w:p w:rsidR="009E79F8" w:rsidP="009E79F8" w:rsidRDefault="009E79F8" w14:paraId="5306FB33" w14:textId="77777777"/>
    <w:p w:rsidR="009E79F8" w:rsidP="009E79F8" w:rsidRDefault="001E1F83" w14:paraId="4DDFC3C5" w14:textId="77777777">
      <w:r>
        <w:t>Other disturbances includ</w:t>
      </w:r>
      <w:r w:rsidR="00295E36">
        <w:t>e</w:t>
      </w:r>
      <w:r w:rsidR="009E79F8">
        <w:t xml:space="preserve"> insect, disease, drought, and wind and ice damage. </w:t>
      </w:r>
    </w:p>
    <w:p w:rsidR="009E79F8" w:rsidP="009E79F8" w:rsidRDefault="009E79F8" w14:paraId="1C663A28" w14:textId="77777777"/>
    <w:p w:rsidR="009E79F8" w:rsidP="009E79F8" w:rsidRDefault="009E79F8" w14:paraId="18D1BEFD" w14:textId="7FD01415">
      <w:r>
        <w:t>In the southwest, western spruce budworm outbreaks were estimated to occur on the order of every three decades</w:t>
      </w:r>
      <w:r w:rsidR="00C65D9F">
        <w:t xml:space="preserve"> and </w:t>
      </w:r>
      <w:r>
        <w:t>affected small portions of the mixed</w:t>
      </w:r>
      <w:r w:rsidR="00C65D9F">
        <w:t>-</w:t>
      </w:r>
      <w:r>
        <w:t>conifer zone (</w:t>
      </w:r>
      <w:proofErr w:type="spellStart"/>
      <w:r>
        <w:t>Swetnam</w:t>
      </w:r>
      <w:proofErr w:type="spellEnd"/>
      <w:r>
        <w:t xml:space="preserve"> 1987; Lynch and </w:t>
      </w:r>
      <w:proofErr w:type="spellStart"/>
      <w:r>
        <w:t>Swetnam</w:t>
      </w:r>
      <w:proofErr w:type="spellEnd"/>
      <w:r>
        <w:t xml:space="preserve"> 1992; </w:t>
      </w:r>
      <w:proofErr w:type="spellStart"/>
      <w:r>
        <w:t>Swetnam</w:t>
      </w:r>
      <w:proofErr w:type="spellEnd"/>
      <w:r>
        <w:t xml:space="preserve"> and Lynch 1993).</w:t>
      </w:r>
    </w:p>
    <w:p w:rsidR="009E79F8" w:rsidP="009E79F8" w:rsidRDefault="009E79F8" w14:paraId="4198BB10" w14:textId="77777777"/>
    <w:p w:rsidR="009E79F8" w:rsidP="009E79F8" w:rsidRDefault="009E79F8" w14:paraId="1B4D35C6" w14:textId="77777777">
      <w:r>
        <w:t>Competition among trees was also a factor that increasingly slowed successional dynamics in more closed stands. Fire was by far the dominant disturbance agent.</w:t>
      </w:r>
    </w:p>
    <w:p w:rsidR="009E79F8" w:rsidP="009E79F8" w:rsidRDefault="009E79F8" w14:paraId="7C14A20D" w14:textId="77777777"/>
    <w:p w:rsidR="009E79F8" w:rsidP="009E79F8" w:rsidRDefault="009E79F8" w14:paraId="3E99C49C" w14:textId="2BFA26E1">
      <w:r>
        <w:t>Mixed</w:t>
      </w:r>
      <w:r w:rsidR="00C65D9F">
        <w:t>-</w:t>
      </w:r>
      <w:r>
        <w:t>conifer types in the southwest had highly diverse stand composition, stand structure, and</w:t>
      </w:r>
      <w:r w:rsidR="00C65D9F">
        <w:t xml:space="preserve"> </w:t>
      </w:r>
      <w:r>
        <w:t>probably, fire regime. This diversity was largely driven by topography, with the scale of stands dependent on the scale of topographic variation. Ridge</w:t>
      </w:r>
      <w:r w:rsidR="00C65D9F">
        <w:t xml:space="preserve"> </w:t>
      </w:r>
      <w:r>
        <w:t>tops and low</w:t>
      </w:r>
      <w:r w:rsidR="00C65D9F">
        <w:t>-</w:t>
      </w:r>
      <w:r>
        <w:t>elevation sites were (and largely still are) characterized by open stands dominated by ponderosa pine and had frequent surface fires. South</w:t>
      </w:r>
      <w:r w:rsidR="00C65D9F">
        <w:t>-</w:t>
      </w:r>
      <w:r>
        <w:t xml:space="preserve"> and west-facing slopes likely were similar but were less open and had less ponderosa and more Douglas-fir, aspen</w:t>
      </w:r>
      <w:r w:rsidR="00C65D9F">
        <w:t>,</w:t>
      </w:r>
      <w:r>
        <w:t xml:space="preserve"> and white fir. These stands likely also were characterized by frequent surface fires. Perhaps the core of BpS 1051 resembles these stands. North</w:t>
      </w:r>
      <w:r w:rsidR="00C65D9F">
        <w:t>-</w:t>
      </w:r>
      <w:r>
        <w:t xml:space="preserve"> and east-facing slopes were likely </w:t>
      </w:r>
      <w:proofErr w:type="gramStart"/>
      <w:r>
        <w:t>more dense</w:t>
      </w:r>
      <w:proofErr w:type="gramEnd"/>
      <w:r>
        <w:t xml:space="preserve"> and had still less ponderosa and more white fir, as well as Engelmann spruce and subalpine fir, especially at higher elevations. These stands likely had less frequent surface fires and occasional crown fires. Perhaps the core of BpS 1052 resembles these stands. Valley bottoms, if forested and not BpS 1146, had dense stands </w:t>
      </w:r>
      <w:proofErr w:type="gramStart"/>
      <w:r>
        <w:t>similar to</w:t>
      </w:r>
      <w:proofErr w:type="gramEnd"/>
      <w:r>
        <w:t xml:space="preserve"> BpS 1055 and 1056, dominated by blue spruce, Engelmann spruce, subalpine fir</w:t>
      </w:r>
      <w:r w:rsidR="00C65D9F">
        <w:t>,</w:t>
      </w:r>
      <w:r>
        <w:t xml:space="preserve"> and aspen. These stands likely had less frequent surface fires and occasional crown fires. BpS 1054, 1055, 1056, 1051</w:t>
      </w:r>
      <w:r w:rsidR="00C65D9F">
        <w:t>,</w:t>
      </w:r>
      <w:r>
        <w:t xml:space="preserve"> and 1052 made up the mixed</w:t>
      </w:r>
      <w:r w:rsidR="00C65D9F">
        <w:t>-</w:t>
      </w:r>
      <w:r>
        <w:t xml:space="preserve">conifer landscape in which stands were connected by various ecological processes, especially the mixed-severity fire regime (John </w:t>
      </w:r>
      <w:proofErr w:type="spellStart"/>
      <w:r>
        <w:t>Vankat</w:t>
      </w:r>
      <w:proofErr w:type="spellEnd"/>
      <w:r>
        <w:t>, pers</w:t>
      </w:r>
      <w:r w:rsidR="00C65D9F">
        <w:t xml:space="preserve">onal </w:t>
      </w:r>
      <w:r>
        <w:t>com</w:t>
      </w:r>
      <w:r w:rsidR="00C65D9F">
        <w:t>munication</w:t>
      </w:r>
      <w:r>
        <w:t xml:space="preserve">). See White and </w:t>
      </w:r>
      <w:proofErr w:type="spellStart"/>
      <w:r>
        <w:t>Vankat</w:t>
      </w:r>
      <w:proofErr w:type="spellEnd"/>
      <w:r>
        <w:t xml:space="preserve"> (1993), </w:t>
      </w:r>
      <w:proofErr w:type="spellStart"/>
      <w:r>
        <w:t>Fule</w:t>
      </w:r>
      <w:proofErr w:type="spellEnd"/>
      <w:r>
        <w:t xml:space="preserve"> et al. (2003), </w:t>
      </w:r>
      <w:proofErr w:type="spellStart"/>
      <w:r>
        <w:t>Vankat</w:t>
      </w:r>
      <w:proofErr w:type="spellEnd"/>
      <w:r>
        <w:t xml:space="preserve"> (2005), etc.</w:t>
      </w:r>
    </w:p>
    <w:p w:rsidR="009E79F8" w:rsidP="009E79F8" w:rsidRDefault="009E79F8" w14:paraId="2C186020" w14:textId="77777777"/>
    <w:p w:rsidR="009E79F8" w:rsidP="009E79F8" w:rsidRDefault="009E79F8" w14:paraId="3E2C8218" w14:textId="36B24355">
      <w:r>
        <w:t>Moderate fire frequencies, along with occasional insect or disease outbreaks, would favor relatively open, late successional forest conditions. Due to adjacency or terrain, stands in the southwest would have often been multi-storied and dominated by ponderosa pine. Due mainly to fire suppression, contemporary stands are often closed and vulnerable to high</w:t>
      </w:r>
      <w:r w:rsidR="00C65D9F">
        <w:t>-</w:t>
      </w:r>
      <w:r>
        <w:t>severity fire.</w:t>
      </w:r>
    </w:p>
    <w:p w:rsidR="009E79F8" w:rsidP="009E79F8" w:rsidRDefault="009E79F8" w14:paraId="4C879DB9" w14:textId="77777777">
      <w:pPr>
        <w:pStyle w:val="InfoPara"/>
      </w:pPr>
      <w:r>
        <w:lastRenderedPageBreak/>
        <w:t>Fire Frequen</w:t>
      </w:r>
      <w:r w:rsidR="001E1F83">
        <w:t xml:space="preserve">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277</w:t>
            </w:r>
          </w:p>
        </w:tc>
        <w:tc>
          <w:p>
            <w:pPr>
              <w:jc w:val="center"/>
            </w:pPr>
            <w:r>
              <w:t>7</w:t>
            </w:r>
          </w:p>
        </w:tc>
        <w:tc>
          <w:p>
            <w:pPr>
              <w:jc w:val="center"/>
            </w:pPr>
            <w:r>
              <w:t>150</w:t>
            </w:r>
          </w:p>
        </w:tc>
        <w:tc>
          <w:p>
            <w:pPr>
              <w:jc w:val="center"/>
            </w:pPr>
            <w:r>
              <w:t>600</w:t>
            </w:r>
          </w:p>
        </w:tc>
      </w:tr>
      <w:tr>
        <w:tc>
          <w:p>
            <w:pPr>
              <w:jc w:val="center"/>
            </w:pPr>
            <w:r>
              <w:t>Moderate (Mixed)</w:t>
            </w:r>
          </w:p>
        </w:tc>
        <w:tc>
          <w:p>
            <w:pPr>
              <w:jc w:val="center"/>
            </w:pPr>
            <w:r>
              <w:t>56</w:t>
            </w:r>
          </w:p>
        </w:tc>
        <w:tc>
          <w:p>
            <w:pPr>
              <w:jc w:val="center"/>
            </w:pPr>
            <w:r>
              <w:t>34</w:t>
            </w:r>
          </w:p>
        </w:tc>
        <w:tc>
          <w:p>
            <w:pPr>
              <w:jc w:val="center"/>
            </w:pPr>
            <w:r>
              <w:t>45</w:t>
            </w:r>
          </w:p>
        </w:tc>
        <w:tc>
          <w:p>
            <w:pPr>
              <w:jc w:val="center"/>
            </w:pPr>
            <w:r>
              <w:t>75</w:t>
            </w:r>
          </w:p>
        </w:tc>
      </w:tr>
      <w:tr>
        <w:tc>
          <w:p>
            <w:pPr>
              <w:jc w:val="center"/>
            </w:pPr>
            <w:r>
              <w:t>Low (Surface)</w:t>
            </w:r>
          </w:p>
        </w:tc>
        <w:tc>
          <w:p>
            <w:pPr>
              <w:jc w:val="center"/>
            </w:pPr>
            <w:r>
              <w:t>33</w:t>
            </w:r>
          </w:p>
        </w:tc>
        <w:tc>
          <w:p>
            <w:pPr>
              <w:jc w:val="center"/>
            </w:pPr>
            <w:r>
              <w:t>59</w:t>
            </w:r>
          </w:p>
        </w:tc>
        <w:tc>
          <w:p>
            <w:pPr>
              <w:jc w:val="center"/>
            </w:pPr>
            <w:r>
              <w:t>10</w:t>
            </w:r>
          </w:p>
        </w:tc>
        <w:tc>
          <w:p>
            <w:pPr>
              <w:jc w:val="center"/>
            </w:pPr>
            <w:r>
              <w:t>50</w:t>
            </w:r>
          </w:p>
        </w:tc>
      </w:tr>
      <w:tr>
        <w:tc>
          <w:p>
            <w:pPr>
              <w:jc w:val="center"/>
            </w:pPr>
            <w:r>
              <w:t>All Fires</w:t>
            </w:r>
          </w:p>
        </w:tc>
        <w:tc>
          <w:p>
            <w:pPr>
              <w:jc w:val="center"/>
            </w:pPr>
            <w:r>
              <w:t>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E79F8" w:rsidP="009E79F8" w:rsidRDefault="009E79F8" w14:paraId="2F1D9F49" w14:textId="77777777">
      <w:pPr>
        <w:pStyle w:val="InfoPara"/>
      </w:pPr>
      <w:r>
        <w:t>Scale Description</w:t>
      </w:r>
    </w:p>
    <w:p w:rsidR="009E79F8" w:rsidP="009E79F8" w:rsidRDefault="009E79F8" w14:paraId="1E747E73" w14:textId="6FCDD331">
      <w:r>
        <w:t>This BpS occurs in patches ranging from 100s-1</w:t>
      </w:r>
      <w:r w:rsidR="001E1F83">
        <w:t>,</w:t>
      </w:r>
      <w:r>
        <w:t>000s of acres. Mixed</w:t>
      </w:r>
      <w:r w:rsidR="00C65D9F">
        <w:t>-</w:t>
      </w:r>
      <w:r>
        <w:t>severity fire favored the development of intermediate-sized patches.</w:t>
      </w:r>
    </w:p>
    <w:p w:rsidR="009E79F8" w:rsidP="009E79F8" w:rsidRDefault="009E79F8" w14:paraId="2CA93494" w14:textId="77777777">
      <w:pPr>
        <w:pStyle w:val="InfoPara"/>
      </w:pPr>
      <w:r>
        <w:t>Adjacency or Identification Concerns</w:t>
      </w:r>
    </w:p>
    <w:p w:rsidR="009E79F8" w:rsidP="009E79F8" w:rsidRDefault="009E79F8" w14:paraId="7252D7E5" w14:textId="77777777">
      <w:r>
        <w:t>If aspen is present in large patches or if conifers are not coming in after ~30yrs, the BpS is probably misclassified</w:t>
      </w:r>
      <w:r w:rsidR="00C65D9F">
        <w:t>,</w:t>
      </w:r>
      <w:r>
        <w:t xml:space="preserve"> and one of the pure aspen types should be examined (Rocky Mountain Aspen Forest and Woodland or Intermountain Basins Aspen-Mixed Conifer Forest and Woodland). </w:t>
      </w:r>
    </w:p>
    <w:p w:rsidR="009E79F8" w:rsidP="009E79F8" w:rsidRDefault="009E79F8" w14:paraId="6F316CFE" w14:textId="77777777"/>
    <w:p w:rsidR="009E79F8" w:rsidP="009E79F8" w:rsidRDefault="009E79F8" w14:paraId="562F2F67" w14:textId="77777777">
      <w:r>
        <w:t xml:space="preserve">BpS is often between non-forested areas (stands of 1146) or between </w:t>
      </w:r>
      <w:r w:rsidRPr="00946F7E">
        <w:rPr>
          <w:i/>
        </w:rPr>
        <w:t>Pinus ponderosa</w:t>
      </w:r>
      <w:r>
        <w:t xml:space="preserve"> at lower elevations and spruce-fir at higher elevations.</w:t>
      </w:r>
    </w:p>
    <w:p w:rsidR="009E79F8" w:rsidP="009E79F8" w:rsidRDefault="009E79F8" w14:paraId="6B3A683E" w14:textId="77777777"/>
    <w:p w:rsidR="009E79F8" w:rsidP="009E79F8" w:rsidRDefault="009E79F8" w14:paraId="3ABE0CF5" w14:textId="77777777">
      <w:r>
        <w:t>This type is generally located just above sagebrush ecosystems adjacent to ponderosa pine woodlands.</w:t>
      </w:r>
    </w:p>
    <w:p w:rsidR="009E79F8" w:rsidP="009E79F8" w:rsidRDefault="009E79F8" w14:paraId="2803E55A" w14:textId="77777777"/>
    <w:p w:rsidR="009E79F8" w:rsidP="009E79F8" w:rsidRDefault="009E79F8" w14:paraId="38827913" w14:textId="1DEE9D0D">
      <w:r>
        <w:t>In the southwest, ridge</w:t>
      </w:r>
      <w:r w:rsidR="00C65D9F">
        <w:t xml:space="preserve"> </w:t>
      </w:r>
      <w:r>
        <w:t>tops and low</w:t>
      </w:r>
      <w:r w:rsidR="00C65D9F">
        <w:t>-</w:t>
      </w:r>
      <w:r>
        <w:t>elevation sites were (and largely still are) characterized by open stands dominated by ponderosa pine and had frequent surface fires. This could therefore be confused for 1054 or PIPO models. This type could also be confused for 1055 and 1056</w:t>
      </w:r>
      <w:r w:rsidR="00C65D9F">
        <w:t>,</w:t>
      </w:r>
      <w:r>
        <w:t xml:space="preserve"> the spruce-fir types as well as the aspen types. This could also easily be confused for 1052.</w:t>
      </w:r>
    </w:p>
    <w:p w:rsidR="009E79F8" w:rsidP="009E79F8" w:rsidRDefault="009E79F8" w14:paraId="006B9D68" w14:textId="77777777"/>
    <w:p w:rsidR="009E79F8" w:rsidP="009E79F8" w:rsidRDefault="009E79F8" w14:paraId="3B82478B" w14:textId="77777777">
      <w:r>
        <w:t xml:space="preserve">There are conditions and uncharacteristic patterns that wouldn't have existed under the HRV </w:t>
      </w:r>
      <w:r w:rsidR="00C65D9F">
        <w:t>-</w:t>
      </w:r>
      <w:r>
        <w:t xml:space="preserve">- such as areas of heterogeneous topography where large-scale, homogeneous crown fires have burned topographic positions formerly characterized by surface fires. </w:t>
      </w:r>
    </w:p>
    <w:p w:rsidR="009E79F8" w:rsidP="009E79F8" w:rsidRDefault="009E79F8" w14:paraId="0FFF7225" w14:textId="77777777"/>
    <w:p w:rsidR="009E79F8" w:rsidP="009E79F8" w:rsidRDefault="009E79F8" w14:paraId="55CAC1CB" w14:textId="77777777">
      <w:r>
        <w:t xml:space="preserve">Also, many stands (especially at higher elevations) have recently undergone dramatic insect-related mortality. It is questionable whether this thinning represents a natural cycle or has been promoted by global climate warming. </w:t>
      </w:r>
    </w:p>
    <w:p w:rsidR="009E79F8" w:rsidP="009E79F8" w:rsidRDefault="009E79F8" w14:paraId="5E79661B" w14:textId="77777777"/>
    <w:p w:rsidR="009E79F8" w:rsidP="009E79F8" w:rsidRDefault="009E79F8" w14:paraId="724F0015" w14:textId="660BB86A">
      <w:r>
        <w:t>Today</w:t>
      </w:r>
      <w:r w:rsidR="00C65D9F">
        <w:t xml:space="preserve">, </w:t>
      </w:r>
      <w:r>
        <w:t xml:space="preserve">there would be much larger patches of crown fires occurring, therefore creating landscapes with greatly reduced heterogeneity. There would be greater abundance of white fir. Prior to the recent insect-related mortality, stands were likely denser and more homogeneous because of fire exclusion today. </w:t>
      </w:r>
    </w:p>
    <w:p w:rsidR="009E79F8" w:rsidP="009E79F8" w:rsidRDefault="009E79F8" w14:paraId="5BC32382" w14:textId="77777777"/>
    <w:p w:rsidR="009E79F8" w:rsidP="009E79F8" w:rsidRDefault="009E79F8" w14:paraId="6836120F" w14:textId="77777777">
      <w:r>
        <w:t>Exotics are present but generally not abundant.</w:t>
      </w:r>
    </w:p>
    <w:p w:rsidR="009E79F8" w:rsidP="009E79F8" w:rsidRDefault="009E79F8" w14:paraId="7D5FAF80" w14:textId="77777777">
      <w:pPr>
        <w:pStyle w:val="InfoPara"/>
      </w:pPr>
      <w:r>
        <w:lastRenderedPageBreak/>
        <w:t>Issues or Problems</w:t>
      </w:r>
    </w:p>
    <w:p w:rsidR="009E79F8" w:rsidP="009E79F8" w:rsidRDefault="009E79F8" w14:paraId="5ADCAA79" w14:textId="77777777"/>
    <w:p w:rsidR="009E79F8" w:rsidP="009E79F8" w:rsidRDefault="009E79F8" w14:paraId="5E84D03A" w14:textId="77777777">
      <w:pPr>
        <w:pStyle w:val="InfoPara"/>
      </w:pPr>
      <w:r>
        <w:t>Native Uncharacteristic Conditions</w:t>
      </w:r>
    </w:p>
    <w:p w:rsidR="009E79F8" w:rsidP="009E79F8" w:rsidRDefault="009E79F8" w14:paraId="28352CF8" w14:textId="6AAE994A">
      <w:r>
        <w:t>Patches of crown fire today exceed patch scale of topography. Today</w:t>
      </w:r>
      <w:r w:rsidR="00C65D9F">
        <w:t xml:space="preserve">, </w:t>
      </w:r>
      <w:r>
        <w:t>there would be much larger patches of crown fires occurring, therefore creating landscapes with greatly reduced heterogeneity. There would be greater abundance of white fir. Prior to the recent insect-related mortality, stands were likely denser and more homogeneous because of fire exclusion today.</w:t>
      </w:r>
    </w:p>
    <w:p w:rsidR="009E79F8" w:rsidP="009E79F8" w:rsidRDefault="009E79F8" w14:paraId="1B0AEF27" w14:textId="77777777"/>
    <w:p w:rsidR="009E79F8" w:rsidP="009E79F8" w:rsidRDefault="009E79F8" w14:paraId="0D856278" w14:textId="473BA378">
      <w:r>
        <w:t>Moderate fire frequencies, along with occasional insect or disease outbreaks, would favor relatively open, late successional forest conditions. Due to adjacency or terrain, stands in the southwest would have often been multi-storied and dominated by ponderosa pine. Due mainly to fire suppression, contemporary stands are often closed and vulnerable to high</w:t>
      </w:r>
      <w:r w:rsidR="00C65D9F">
        <w:t>-</w:t>
      </w:r>
      <w:r>
        <w:t>severity fire.</w:t>
      </w:r>
    </w:p>
    <w:p w:rsidR="009E79F8" w:rsidP="009E79F8" w:rsidRDefault="009E79F8" w14:paraId="511F4B04" w14:textId="77777777">
      <w:pPr>
        <w:pStyle w:val="InfoPara"/>
      </w:pPr>
      <w:r>
        <w:t>Comments</w:t>
      </w:r>
    </w:p>
    <w:p w:rsidR="009E79F8" w:rsidP="009E79F8" w:rsidRDefault="009E79F8" w14:paraId="388DC5D9" w14:textId="55FB0889">
      <w:r>
        <w:t xml:space="preserve">This model for MZ27 was adapted from the same BpS from MZ25. Description modified to reflect southwest for MZ27. Some of the MFRIs changed for consistency with text and adjacent </w:t>
      </w:r>
      <w:r w:rsidR="00C65D9F">
        <w:t xml:space="preserve">MZs </w:t>
      </w:r>
      <w:r>
        <w:t>and other systems within MZ27, based on MZ27 review. Therefore, modeler names were changed to the reviewers.</w:t>
      </w:r>
    </w:p>
    <w:p w:rsidR="009E79F8" w:rsidP="009E79F8" w:rsidRDefault="009E79F8" w14:paraId="31EBF72A" w14:textId="77777777"/>
    <w:p w:rsidR="009E79F8" w:rsidP="009E79F8" w:rsidRDefault="009E79F8" w14:paraId="4475DE39" w14:textId="77777777">
      <w:r>
        <w:t xml:space="preserve">For MZ25, 151051 was imported as is from MZ15. Minor vegetation edits were made. </w:t>
      </w:r>
    </w:p>
    <w:p w:rsidR="009E79F8" w:rsidP="009E79F8" w:rsidRDefault="009E79F8" w14:paraId="78DB13FC" w14:textId="77777777"/>
    <w:p w:rsidR="009E79F8" w:rsidP="009E79F8" w:rsidRDefault="009E79F8" w14:paraId="079A9E3D" w14:textId="77777777">
      <w:r>
        <w:t>151051 was created by Mark Loewen, Doug Page, Linda Chappell. Based on the Rapid Assessment model R2PSMEdy (original modeler Lynn Bennett, lmbennett@fs.fed.us, and modified by Louis Provencher). Hugh Safford (hughsafford@fs.fed.us) and Steve Barrett (sbarrett@mtdig.net) were reviewers of R2PSMEdy.</w:t>
      </w:r>
    </w:p>
    <w:p w:rsidR="009E79F8" w:rsidP="009E79F8" w:rsidRDefault="009E79F8" w14:paraId="51B54F05" w14:textId="77777777">
      <w:pPr>
        <w:pStyle w:val="ReportSection"/>
      </w:pPr>
      <w:r>
        <w:t>Succession Classes</w:t>
      </w:r>
    </w:p>
    <w:p w:rsidR="009E79F8" w:rsidP="009E79F8" w:rsidRDefault="009E79F8" w14:paraId="33A549E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E79F8" w:rsidP="009E79F8" w:rsidRDefault="009E79F8" w14:paraId="67103F7C"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E79F8" w:rsidP="009E79F8" w:rsidRDefault="009E79F8" w14:paraId="7FE05B46" w14:textId="77777777"/>
    <w:p w:rsidR="009E79F8" w:rsidP="009E79F8" w:rsidRDefault="009E79F8" w14:paraId="5D1A80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760"/>
        <w:gridCol w:w="1860"/>
        <w:gridCol w:w="1956"/>
      </w:tblGrid>
      <w:tr w:rsidRPr="009E79F8" w:rsidR="009E79F8" w:rsidTr="009E79F8" w14:paraId="6CE0A547" w14:textId="77777777">
        <w:tc>
          <w:tcPr>
            <w:tcW w:w="1212" w:type="dxa"/>
            <w:tcBorders>
              <w:top w:val="single" w:color="auto" w:sz="2" w:space="0"/>
              <w:bottom w:val="single" w:color="000000" w:sz="12" w:space="0"/>
            </w:tcBorders>
            <w:shd w:val="clear" w:color="auto" w:fill="auto"/>
          </w:tcPr>
          <w:p w:rsidRPr="009E79F8" w:rsidR="009E79F8" w:rsidP="00CC3F3A" w:rsidRDefault="009E79F8" w14:paraId="5CCEA8FA" w14:textId="77777777">
            <w:pPr>
              <w:rPr>
                <w:b/>
                <w:bCs/>
              </w:rPr>
            </w:pPr>
            <w:r w:rsidRPr="009E79F8">
              <w:rPr>
                <w:b/>
                <w:bCs/>
              </w:rPr>
              <w:t>Symbol</w:t>
            </w:r>
          </w:p>
        </w:tc>
        <w:tc>
          <w:tcPr>
            <w:tcW w:w="2760" w:type="dxa"/>
            <w:tcBorders>
              <w:top w:val="single" w:color="auto" w:sz="2" w:space="0"/>
              <w:bottom w:val="single" w:color="000000" w:sz="12" w:space="0"/>
            </w:tcBorders>
            <w:shd w:val="clear" w:color="auto" w:fill="auto"/>
          </w:tcPr>
          <w:p w:rsidRPr="009E79F8" w:rsidR="009E79F8" w:rsidP="00CC3F3A" w:rsidRDefault="009E79F8" w14:paraId="7F3560F9" w14:textId="77777777">
            <w:pPr>
              <w:rPr>
                <w:b/>
                <w:bCs/>
              </w:rPr>
            </w:pPr>
            <w:r w:rsidRPr="009E79F8">
              <w:rPr>
                <w:b/>
                <w:bCs/>
              </w:rPr>
              <w:t>Scientific Name</w:t>
            </w:r>
          </w:p>
        </w:tc>
        <w:tc>
          <w:tcPr>
            <w:tcW w:w="1860" w:type="dxa"/>
            <w:tcBorders>
              <w:top w:val="single" w:color="auto" w:sz="2" w:space="0"/>
              <w:bottom w:val="single" w:color="000000" w:sz="12" w:space="0"/>
            </w:tcBorders>
            <w:shd w:val="clear" w:color="auto" w:fill="auto"/>
          </w:tcPr>
          <w:p w:rsidRPr="009E79F8" w:rsidR="009E79F8" w:rsidP="00CC3F3A" w:rsidRDefault="009E79F8" w14:paraId="3DD62EB6" w14:textId="77777777">
            <w:pPr>
              <w:rPr>
                <w:b/>
                <w:bCs/>
              </w:rPr>
            </w:pPr>
            <w:r w:rsidRPr="009E79F8">
              <w:rPr>
                <w:b/>
                <w:bCs/>
              </w:rPr>
              <w:t>Common Name</w:t>
            </w:r>
          </w:p>
        </w:tc>
        <w:tc>
          <w:tcPr>
            <w:tcW w:w="1956" w:type="dxa"/>
            <w:tcBorders>
              <w:top w:val="single" w:color="auto" w:sz="2" w:space="0"/>
              <w:bottom w:val="single" w:color="000000" w:sz="12" w:space="0"/>
            </w:tcBorders>
            <w:shd w:val="clear" w:color="auto" w:fill="auto"/>
          </w:tcPr>
          <w:p w:rsidRPr="009E79F8" w:rsidR="009E79F8" w:rsidP="00CC3F3A" w:rsidRDefault="009E79F8" w14:paraId="5CCAD881" w14:textId="77777777">
            <w:pPr>
              <w:rPr>
                <w:b/>
                <w:bCs/>
              </w:rPr>
            </w:pPr>
            <w:r w:rsidRPr="009E79F8">
              <w:rPr>
                <w:b/>
                <w:bCs/>
              </w:rPr>
              <w:t>Canopy Position</w:t>
            </w:r>
          </w:p>
        </w:tc>
      </w:tr>
      <w:tr w:rsidRPr="009E79F8" w:rsidR="009E79F8" w:rsidTr="009E79F8" w14:paraId="4B879ED7" w14:textId="77777777">
        <w:tc>
          <w:tcPr>
            <w:tcW w:w="1212" w:type="dxa"/>
            <w:tcBorders>
              <w:top w:val="single" w:color="000000" w:sz="12" w:space="0"/>
            </w:tcBorders>
            <w:shd w:val="clear" w:color="auto" w:fill="auto"/>
          </w:tcPr>
          <w:p w:rsidRPr="009E79F8" w:rsidR="009E79F8" w:rsidP="00CC3F3A" w:rsidRDefault="009E79F8" w14:paraId="01317B86" w14:textId="77777777">
            <w:pPr>
              <w:rPr>
                <w:bCs/>
              </w:rPr>
            </w:pPr>
            <w:r w:rsidRPr="009E79F8">
              <w:rPr>
                <w:bCs/>
              </w:rPr>
              <w:t>CARU</w:t>
            </w:r>
          </w:p>
        </w:tc>
        <w:tc>
          <w:tcPr>
            <w:tcW w:w="2760" w:type="dxa"/>
            <w:tcBorders>
              <w:top w:val="single" w:color="000000" w:sz="12" w:space="0"/>
            </w:tcBorders>
            <w:shd w:val="clear" w:color="auto" w:fill="auto"/>
          </w:tcPr>
          <w:p w:rsidRPr="009E79F8" w:rsidR="009E79F8" w:rsidP="00CC3F3A" w:rsidRDefault="009E79F8" w14:paraId="625C785A" w14:textId="77777777">
            <w:proofErr w:type="spellStart"/>
            <w:r w:rsidRPr="009E79F8">
              <w:t>Calamagrostis</w:t>
            </w:r>
            <w:proofErr w:type="spellEnd"/>
            <w:r w:rsidRPr="009E79F8">
              <w:t xml:space="preserve"> </w:t>
            </w:r>
            <w:proofErr w:type="spellStart"/>
            <w:r w:rsidRPr="009E79F8">
              <w:t>rubescens</w:t>
            </w:r>
            <w:proofErr w:type="spellEnd"/>
          </w:p>
        </w:tc>
        <w:tc>
          <w:tcPr>
            <w:tcW w:w="1860" w:type="dxa"/>
            <w:tcBorders>
              <w:top w:val="single" w:color="000000" w:sz="12" w:space="0"/>
            </w:tcBorders>
            <w:shd w:val="clear" w:color="auto" w:fill="auto"/>
          </w:tcPr>
          <w:p w:rsidRPr="009E79F8" w:rsidR="009E79F8" w:rsidP="00CC3F3A" w:rsidRDefault="009E79F8" w14:paraId="10820923" w14:textId="77777777">
            <w:r w:rsidRPr="009E79F8">
              <w:t>Pinegrass</w:t>
            </w:r>
          </w:p>
        </w:tc>
        <w:tc>
          <w:tcPr>
            <w:tcW w:w="1956" w:type="dxa"/>
            <w:tcBorders>
              <w:top w:val="single" w:color="000000" w:sz="12" w:space="0"/>
            </w:tcBorders>
            <w:shd w:val="clear" w:color="auto" w:fill="auto"/>
          </w:tcPr>
          <w:p w:rsidRPr="009E79F8" w:rsidR="009E79F8" w:rsidP="00CC3F3A" w:rsidRDefault="009E79F8" w14:paraId="67A54CFE" w14:textId="77777777">
            <w:r w:rsidRPr="009E79F8">
              <w:t>Low-Mid</w:t>
            </w:r>
          </w:p>
        </w:tc>
      </w:tr>
      <w:tr w:rsidRPr="009E79F8" w:rsidR="009E79F8" w:rsidTr="009E79F8" w14:paraId="28DE68B9" w14:textId="77777777">
        <w:tc>
          <w:tcPr>
            <w:tcW w:w="1212" w:type="dxa"/>
            <w:shd w:val="clear" w:color="auto" w:fill="auto"/>
          </w:tcPr>
          <w:p w:rsidRPr="009E79F8" w:rsidR="009E79F8" w:rsidP="00CC3F3A" w:rsidRDefault="009E79F8" w14:paraId="2CE56D88" w14:textId="77777777">
            <w:pPr>
              <w:rPr>
                <w:bCs/>
              </w:rPr>
            </w:pPr>
            <w:r w:rsidRPr="009E79F8">
              <w:rPr>
                <w:bCs/>
              </w:rPr>
              <w:t>CAGA3</w:t>
            </w:r>
          </w:p>
        </w:tc>
        <w:tc>
          <w:tcPr>
            <w:tcW w:w="2760" w:type="dxa"/>
            <w:shd w:val="clear" w:color="auto" w:fill="auto"/>
          </w:tcPr>
          <w:p w:rsidRPr="009E79F8" w:rsidR="009E79F8" w:rsidP="00CC3F3A" w:rsidRDefault="009E79F8" w14:paraId="78A7C28F" w14:textId="77777777">
            <w:proofErr w:type="spellStart"/>
            <w:r w:rsidRPr="009E79F8">
              <w:t>Carex</w:t>
            </w:r>
            <w:proofErr w:type="spellEnd"/>
            <w:r w:rsidRPr="009E79F8">
              <w:t xml:space="preserve"> </w:t>
            </w:r>
            <w:proofErr w:type="spellStart"/>
            <w:r w:rsidRPr="009E79F8">
              <w:t>garberi</w:t>
            </w:r>
            <w:proofErr w:type="spellEnd"/>
          </w:p>
        </w:tc>
        <w:tc>
          <w:tcPr>
            <w:tcW w:w="1860" w:type="dxa"/>
            <w:shd w:val="clear" w:color="auto" w:fill="auto"/>
          </w:tcPr>
          <w:p w:rsidRPr="009E79F8" w:rsidR="009E79F8" w:rsidP="00CC3F3A" w:rsidRDefault="009E79F8" w14:paraId="56DFE514" w14:textId="77777777">
            <w:r w:rsidRPr="009E79F8">
              <w:t>Elk sedge</w:t>
            </w:r>
          </w:p>
        </w:tc>
        <w:tc>
          <w:tcPr>
            <w:tcW w:w="1956" w:type="dxa"/>
            <w:shd w:val="clear" w:color="auto" w:fill="auto"/>
          </w:tcPr>
          <w:p w:rsidRPr="009E79F8" w:rsidR="009E79F8" w:rsidP="00CC3F3A" w:rsidRDefault="009E79F8" w14:paraId="6664174A" w14:textId="77777777">
            <w:r w:rsidRPr="009E79F8">
              <w:t>Low-Mid</w:t>
            </w:r>
          </w:p>
        </w:tc>
      </w:tr>
      <w:tr w:rsidRPr="009E79F8" w:rsidR="009E79F8" w:rsidTr="009E79F8" w14:paraId="56191011" w14:textId="77777777">
        <w:tc>
          <w:tcPr>
            <w:tcW w:w="1212" w:type="dxa"/>
            <w:shd w:val="clear" w:color="auto" w:fill="auto"/>
          </w:tcPr>
          <w:p w:rsidRPr="009E79F8" w:rsidR="009E79F8" w:rsidP="00CC3F3A" w:rsidRDefault="009E79F8" w14:paraId="776437D4" w14:textId="77777777">
            <w:pPr>
              <w:rPr>
                <w:bCs/>
              </w:rPr>
            </w:pPr>
            <w:r w:rsidRPr="009E79F8">
              <w:rPr>
                <w:bCs/>
              </w:rPr>
              <w:t>PSEUD7</w:t>
            </w:r>
          </w:p>
        </w:tc>
        <w:tc>
          <w:tcPr>
            <w:tcW w:w="2760" w:type="dxa"/>
            <w:shd w:val="clear" w:color="auto" w:fill="auto"/>
          </w:tcPr>
          <w:p w:rsidRPr="009E79F8" w:rsidR="009E79F8" w:rsidP="00CC3F3A" w:rsidRDefault="009E79F8" w14:paraId="5ABEA9D0" w14:textId="77777777">
            <w:proofErr w:type="spellStart"/>
            <w:r w:rsidRPr="009E79F8">
              <w:t>Pseudotsuga</w:t>
            </w:r>
            <w:proofErr w:type="spellEnd"/>
          </w:p>
        </w:tc>
        <w:tc>
          <w:tcPr>
            <w:tcW w:w="1860" w:type="dxa"/>
            <w:shd w:val="clear" w:color="auto" w:fill="auto"/>
          </w:tcPr>
          <w:p w:rsidRPr="009E79F8" w:rsidR="009E79F8" w:rsidP="00CC3F3A" w:rsidRDefault="009E79F8" w14:paraId="5F857CAF" w14:textId="77777777">
            <w:r w:rsidRPr="009E79F8">
              <w:t>Douglas-fir</w:t>
            </w:r>
          </w:p>
        </w:tc>
        <w:tc>
          <w:tcPr>
            <w:tcW w:w="1956" w:type="dxa"/>
            <w:shd w:val="clear" w:color="auto" w:fill="auto"/>
          </w:tcPr>
          <w:p w:rsidRPr="009E79F8" w:rsidR="009E79F8" w:rsidP="00CC3F3A" w:rsidRDefault="009E79F8" w14:paraId="1F0D2389" w14:textId="77777777">
            <w:r w:rsidRPr="009E79F8">
              <w:t>Upper</w:t>
            </w:r>
          </w:p>
        </w:tc>
      </w:tr>
      <w:tr w:rsidRPr="009E79F8" w:rsidR="009E79F8" w:rsidTr="009E79F8" w14:paraId="19288218" w14:textId="77777777">
        <w:tc>
          <w:tcPr>
            <w:tcW w:w="1212" w:type="dxa"/>
            <w:shd w:val="clear" w:color="auto" w:fill="auto"/>
          </w:tcPr>
          <w:p w:rsidRPr="009E79F8" w:rsidR="009E79F8" w:rsidP="00CC3F3A" w:rsidRDefault="009E79F8" w14:paraId="1A8A3917" w14:textId="77777777">
            <w:pPr>
              <w:rPr>
                <w:bCs/>
              </w:rPr>
            </w:pPr>
            <w:r w:rsidRPr="009E79F8">
              <w:rPr>
                <w:bCs/>
              </w:rPr>
              <w:t>PIPO</w:t>
            </w:r>
          </w:p>
        </w:tc>
        <w:tc>
          <w:tcPr>
            <w:tcW w:w="2760" w:type="dxa"/>
            <w:shd w:val="clear" w:color="auto" w:fill="auto"/>
          </w:tcPr>
          <w:p w:rsidRPr="009E79F8" w:rsidR="009E79F8" w:rsidP="00CC3F3A" w:rsidRDefault="009E79F8" w14:paraId="43BCE3D3" w14:textId="77777777">
            <w:r w:rsidRPr="009E79F8">
              <w:t>Pinus ponderosa</w:t>
            </w:r>
          </w:p>
        </w:tc>
        <w:tc>
          <w:tcPr>
            <w:tcW w:w="1860" w:type="dxa"/>
            <w:shd w:val="clear" w:color="auto" w:fill="auto"/>
          </w:tcPr>
          <w:p w:rsidRPr="009E79F8" w:rsidR="009E79F8" w:rsidP="00CC3F3A" w:rsidRDefault="009E79F8" w14:paraId="407CDF88" w14:textId="77777777">
            <w:r w:rsidRPr="009E79F8">
              <w:t>Ponderosa pine</w:t>
            </w:r>
          </w:p>
        </w:tc>
        <w:tc>
          <w:tcPr>
            <w:tcW w:w="1956" w:type="dxa"/>
            <w:shd w:val="clear" w:color="auto" w:fill="auto"/>
          </w:tcPr>
          <w:p w:rsidRPr="009E79F8" w:rsidR="009E79F8" w:rsidP="00CC3F3A" w:rsidRDefault="009E79F8" w14:paraId="119841FF" w14:textId="77777777">
            <w:r w:rsidRPr="009E79F8">
              <w:t>Upper</w:t>
            </w:r>
          </w:p>
        </w:tc>
      </w:tr>
    </w:tbl>
    <w:p w:rsidR="009E79F8" w:rsidP="009E79F8" w:rsidRDefault="009E79F8" w14:paraId="42139DDF" w14:textId="77777777"/>
    <w:p w:rsidR="009E79F8" w:rsidP="009E79F8" w:rsidRDefault="009E79F8" w14:paraId="059C54F9" w14:textId="77777777">
      <w:pPr>
        <w:pStyle w:val="SClassInfoPara"/>
      </w:pPr>
      <w:r>
        <w:t>Description</w:t>
      </w:r>
    </w:p>
    <w:p w:rsidR="009E79F8" w:rsidP="009E79F8" w:rsidRDefault="009E79F8" w14:paraId="59748994" w14:textId="3BA2C0B6">
      <w:r>
        <w:t>Grass/forb/shrub/tree seedlings. Replacement fire was originally modeled as being frequent (MFRI of 25yrs), and mixed</w:t>
      </w:r>
      <w:r w:rsidR="00C65D9F">
        <w:t>-</w:t>
      </w:r>
      <w:r>
        <w:t xml:space="preserve">severity fire was originally modeled with an MFRI of 100yrs. However, because that would increase the replacement fire overall MFRI and because the upper </w:t>
      </w:r>
      <w:r>
        <w:lastRenderedPageBreak/>
        <w:t>layer is trees, this was changed. Instead, mixed</w:t>
      </w:r>
      <w:r w:rsidR="00C65D9F">
        <w:t>-</w:t>
      </w:r>
      <w:r>
        <w:t>severity fire was modeled to be interpreted as a combination of low a</w:t>
      </w:r>
      <w:r w:rsidR="001E1F83">
        <w:t>nd replacement (in grass) fire.</w:t>
      </w:r>
    </w:p>
    <w:p w:rsidR="009E79F8" w:rsidP="009E79F8" w:rsidRDefault="009E79F8" w14:paraId="66CEEAA6" w14:textId="77777777"/>
    <w:p w:rsidR="009E79F8" w:rsidP="009E79F8" w:rsidRDefault="009E79F8" w14:paraId="2B0CD41F" w14:textId="77777777">
      <w:r>
        <w:t>POTR5 can also be in this class.</w:t>
      </w:r>
    </w:p>
    <w:p w:rsidR="009E79F8" w:rsidP="009E79F8" w:rsidRDefault="009E79F8" w14:paraId="26327FBB" w14:textId="77777777"/>
    <w:p>
      <w:r>
        <w:rPr>
          <w:i/>
          <w:u w:val="single"/>
        </w:rPr>
        <w:t>Maximum Tree Size Class</w:t>
      </w:r>
      <w:br/>
      <w:r>
        <w:t>Sapling &gt;4.5ft; &lt;5" DBH</w:t>
      </w:r>
    </w:p>
    <w:p w:rsidR="009E79F8" w:rsidP="009E79F8" w:rsidRDefault="009E79F8" w14:paraId="7A5AF3EF" w14:textId="77777777">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E79F8" w:rsidP="009E79F8" w:rsidRDefault="009E79F8" w14:paraId="584AF152" w14:textId="77777777"/>
    <w:p w:rsidR="009E79F8" w:rsidP="009E79F8" w:rsidRDefault="009E79F8" w14:paraId="4E18A9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9E79F8" w:rsidR="009E79F8" w:rsidTr="009E79F8" w14:paraId="0336193A" w14:textId="77777777">
        <w:tc>
          <w:tcPr>
            <w:tcW w:w="1212" w:type="dxa"/>
            <w:tcBorders>
              <w:top w:val="single" w:color="auto" w:sz="2" w:space="0"/>
              <w:bottom w:val="single" w:color="000000" w:sz="12" w:space="0"/>
            </w:tcBorders>
            <w:shd w:val="clear" w:color="auto" w:fill="auto"/>
          </w:tcPr>
          <w:p w:rsidRPr="009E79F8" w:rsidR="009E79F8" w:rsidP="00AA5B2D" w:rsidRDefault="009E79F8" w14:paraId="23232ED6" w14:textId="77777777">
            <w:pPr>
              <w:rPr>
                <w:b/>
                <w:bCs/>
              </w:rPr>
            </w:pPr>
            <w:r w:rsidRPr="009E79F8">
              <w:rPr>
                <w:b/>
                <w:bCs/>
              </w:rPr>
              <w:t>Symbol</w:t>
            </w:r>
          </w:p>
        </w:tc>
        <w:tc>
          <w:tcPr>
            <w:tcW w:w="1932" w:type="dxa"/>
            <w:tcBorders>
              <w:top w:val="single" w:color="auto" w:sz="2" w:space="0"/>
              <w:bottom w:val="single" w:color="000000" w:sz="12" w:space="0"/>
            </w:tcBorders>
            <w:shd w:val="clear" w:color="auto" w:fill="auto"/>
          </w:tcPr>
          <w:p w:rsidRPr="009E79F8" w:rsidR="009E79F8" w:rsidP="00AA5B2D" w:rsidRDefault="009E79F8" w14:paraId="17C88F00" w14:textId="77777777">
            <w:pPr>
              <w:rPr>
                <w:b/>
                <w:bCs/>
              </w:rPr>
            </w:pPr>
            <w:r w:rsidRPr="009E79F8">
              <w:rPr>
                <w:b/>
                <w:bCs/>
              </w:rPr>
              <w:t>Scientific Name</w:t>
            </w:r>
          </w:p>
        </w:tc>
        <w:tc>
          <w:tcPr>
            <w:tcW w:w="1860" w:type="dxa"/>
            <w:tcBorders>
              <w:top w:val="single" w:color="auto" w:sz="2" w:space="0"/>
              <w:bottom w:val="single" w:color="000000" w:sz="12" w:space="0"/>
            </w:tcBorders>
            <w:shd w:val="clear" w:color="auto" w:fill="auto"/>
          </w:tcPr>
          <w:p w:rsidRPr="009E79F8" w:rsidR="009E79F8" w:rsidP="00AA5B2D" w:rsidRDefault="009E79F8" w14:paraId="0422C2E1" w14:textId="77777777">
            <w:pPr>
              <w:rPr>
                <w:b/>
                <w:bCs/>
              </w:rPr>
            </w:pPr>
            <w:r w:rsidRPr="009E79F8">
              <w:rPr>
                <w:b/>
                <w:bCs/>
              </w:rPr>
              <w:t>Common Name</w:t>
            </w:r>
          </w:p>
        </w:tc>
        <w:tc>
          <w:tcPr>
            <w:tcW w:w="1956" w:type="dxa"/>
            <w:tcBorders>
              <w:top w:val="single" w:color="auto" w:sz="2" w:space="0"/>
              <w:bottom w:val="single" w:color="000000" w:sz="12" w:space="0"/>
            </w:tcBorders>
            <w:shd w:val="clear" w:color="auto" w:fill="auto"/>
          </w:tcPr>
          <w:p w:rsidRPr="009E79F8" w:rsidR="009E79F8" w:rsidP="00AA5B2D" w:rsidRDefault="009E79F8" w14:paraId="449AD6FA" w14:textId="77777777">
            <w:pPr>
              <w:rPr>
                <w:b/>
                <w:bCs/>
              </w:rPr>
            </w:pPr>
            <w:r w:rsidRPr="009E79F8">
              <w:rPr>
                <w:b/>
                <w:bCs/>
              </w:rPr>
              <w:t>Canopy Position</w:t>
            </w:r>
          </w:p>
        </w:tc>
      </w:tr>
      <w:tr w:rsidRPr="009E79F8" w:rsidR="009E79F8" w:rsidTr="009E79F8" w14:paraId="07CD79C8" w14:textId="77777777">
        <w:tc>
          <w:tcPr>
            <w:tcW w:w="1212" w:type="dxa"/>
            <w:tcBorders>
              <w:top w:val="single" w:color="000000" w:sz="12" w:space="0"/>
            </w:tcBorders>
            <w:shd w:val="clear" w:color="auto" w:fill="auto"/>
          </w:tcPr>
          <w:p w:rsidRPr="009E79F8" w:rsidR="009E79F8" w:rsidP="00AA5B2D" w:rsidRDefault="009E79F8" w14:paraId="4D7288D5" w14:textId="77777777">
            <w:pPr>
              <w:rPr>
                <w:bCs/>
              </w:rPr>
            </w:pPr>
            <w:r w:rsidRPr="009E79F8">
              <w:rPr>
                <w:bCs/>
              </w:rPr>
              <w:t>PSEUD7</w:t>
            </w:r>
          </w:p>
        </w:tc>
        <w:tc>
          <w:tcPr>
            <w:tcW w:w="1932" w:type="dxa"/>
            <w:tcBorders>
              <w:top w:val="single" w:color="000000" w:sz="12" w:space="0"/>
            </w:tcBorders>
            <w:shd w:val="clear" w:color="auto" w:fill="auto"/>
          </w:tcPr>
          <w:p w:rsidRPr="009E79F8" w:rsidR="009E79F8" w:rsidP="00AA5B2D" w:rsidRDefault="009E79F8" w14:paraId="3DF82727" w14:textId="77777777">
            <w:proofErr w:type="spellStart"/>
            <w:r w:rsidRPr="009E79F8">
              <w:t>Pseudotsuga</w:t>
            </w:r>
            <w:proofErr w:type="spellEnd"/>
          </w:p>
        </w:tc>
        <w:tc>
          <w:tcPr>
            <w:tcW w:w="1860" w:type="dxa"/>
            <w:tcBorders>
              <w:top w:val="single" w:color="000000" w:sz="12" w:space="0"/>
            </w:tcBorders>
            <w:shd w:val="clear" w:color="auto" w:fill="auto"/>
          </w:tcPr>
          <w:p w:rsidRPr="009E79F8" w:rsidR="009E79F8" w:rsidP="00AA5B2D" w:rsidRDefault="009E79F8" w14:paraId="7402D07E" w14:textId="77777777">
            <w:r w:rsidRPr="009E79F8">
              <w:t>Douglas-fir</w:t>
            </w:r>
          </w:p>
        </w:tc>
        <w:tc>
          <w:tcPr>
            <w:tcW w:w="1956" w:type="dxa"/>
            <w:tcBorders>
              <w:top w:val="single" w:color="000000" w:sz="12" w:space="0"/>
            </w:tcBorders>
            <w:shd w:val="clear" w:color="auto" w:fill="auto"/>
          </w:tcPr>
          <w:p w:rsidRPr="009E79F8" w:rsidR="009E79F8" w:rsidP="00AA5B2D" w:rsidRDefault="009E79F8" w14:paraId="2B055CFF" w14:textId="77777777">
            <w:r w:rsidRPr="009E79F8">
              <w:t>Upper</w:t>
            </w:r>
          </w:p>
        </w:tc>
      </w:tr>
      <w:tr w:rsidRPr="009E79F8" w:rsidR="009E79F8" w:rsidTr="009E79F8" w14:paraId="52D2CB35" w14:textId="77777777">
        <w:tc>
          <w:tcPr>
            <w:tcW w:w="1212" w:type="dxa"/>
            <w:shd w:val="clear" w:color="auto" w:fill="auto"/>
          </w:tcPr>
          <w:p w:rsidRPr="009E79F8" w:rsidR="009E79F8" w:rsidP="00AA5B2D" w:rsidRDefault="009E79F8" w14:paraId="70C5AAA5" w14:textId="77777777">
            <w:pPr>
              <w:rPr>
                <w:bCs/>
              </w:rPr>
            </w:pPr>
            <w:r w:rsidRPr="009E79F8">
              <w:rPr>
                <w:bCs/>
              </w:rPr>
              <w:t>ABCO</w:t>
            </w:r>
          </w:p>
        </w:tc>
        <w:tc>
          <w:tcPr>
            <w:tcW w:w="1932" w:type="dxa"/>
            <w:shd w:val="clear" w:color="auto" w:fill="auto"/>
          </w:tcPr>
          <w:p w:rsidRPr="009E79F8" w:rsidR="009E79F8" w:rsidP="00AA5B2D" w:rsidRDefault="009E79F8" w14:paraId="6A307699" w14:textId="77777777">
            <w:proofErr w:type="spellStart"/>
            <w:r w:rsidRPr="009E79F8">
              <w:t>Abies</w:t>
            </w:r>
            <w:proofErr w:type="spellEnd"/>
            <w:r w:rsidRPr="009E79F8">
              <w:t xml:space="preserve"> </w:t>
            </w:r>
            <w:proofErr w:type="spellStart"/>
            <w:r w:rsidRPr="009E79F8">
              <w:t>concolor</w:t>
            </w:r>
            <w:proofErr w:type="spellEnd"/>
          </w:p>
        </w:tc>
        <w:tc>
          <w:tcPr>
            <w:tcW w:w="1860" w:type="dxa"/>
            <w:shd w:val="clear" w:color="auto" w:fill="auto"/>
          </w:tcPr>
          <w:p w:rsidRPr="009E79F8" w:rsidR="009E79F8" w:rsidP="00AA5B2D" w:rsidRDefault="009E79F8" w14:paraId="6042B2C2" w14:textId="77777777">
            <w:r w:rsidRPr="009E79F8">
              <w:t>White fir</w:t>
            </w:r>
          </w:p>
        </w:tc>
        <w:tc>
          <w:tcPr>
            <w:tcW w:w="1956" w:type="dxa"/>
            <w:shd w:val="clear" w:color="auto" w:fill="auto"/>
          </w:tcPr>
          <w:p w:rsidRPr="009E79F8" w:rsidR="009E79F8" w:rsidP="00AA5B2D" w:rsidRDefault="009E79F8" w14:paraId="79D09AE2" w14:textId="77777777">
            <w:r w:rsidRPr="009E79F8">
              <w:t>Upper</w:t>
            </w:r>
          </w:p>
        </w:tc>
      </w:tr>
      <w:tr w:rsidRPr="009E79F8" w:rsidR="009E79F8" w:rsidTr="009E79F8" w14:paraId="6687FABA" w14:textId="77777777">
        <w:tc>
          <w:tcPr>
            <w:tcW w:w="1212" w:type="dxa"/>
            <w:shd w:val="clear" w:color="auto" w:fill="auto"/>
          </w:tcPr>
          <w:p w:rsidRPr="009E79F8" w:rsidR="009E79F8" w:rsidP="00AA5B2D" w:rsidRDefault="009E79F8" w14:paraId="7BCA9AE0" w14:textId="77777777">
            <w:pPr>
              <w:rPr>
                <w:bCs/>
              </w:rPr>
            </w:pPr>
            <w:r w:rsidRPr="009E79F8">
              <w:rPr>
                <w:bCs/>
              </w:rPr>
              <w:t>PIPO</w:t>
            </w:r>
          </w:p>
        </w:tc>
        <w:tc>
          <w:tcPr>
            <w:tcW w:w="1932" w:type="dxa"/>
            <w:shd w:val="clear" w:color="auto" w:fill="auto"/>
          </w:tcPr>
          <w:p w:rsidRPr="009E79F8" w:rsidR="009E79F8" w:rsidP="00AA5B2D" w:rsidRDefault="009E79F8" w14:paraId="26A46F6C" w14:textId="77777777">
            <w:r w:rsidRPr="009E79F8">
              <w:t>Pinus ponderosa</w:t>
            </w:r>
          </w:p>
        </w:tc>
        <w:tc>
          <w:tcPr>
            <w:tcW w:w="1860" w:type="dxa"/>
            <w:shd w:val="clear" w:color="auto" w:fill="auto"/>
          </w:tcPr>
          <w:p w:rsidRPr="009E79F8" w:rsidR="009E79F8" w:rsidP="00AA5B2D" w:rsidRDefault="009E79F8" w14:paraId="0D535961" w14:textId="77777777">
            <w:r w:rsidRPr="009E79F8">
              <w:t>Ponderosa pine</w:t>
            </w:r>
          </w:p>
        </w:tc>
        <w:tc>
          <w:tcPr>
            <w:tcW w:w="1956" w:type="dxa"/>
            <w:shd w:val="clear" w:color="auto" w:fill="auto"/>
          </w:tcPr>
          <w:p w:rsidRPr="009E79F8" w:rsidR="009E79F8" w:rsidP="00AA5B2D" w:rsidRDefault="009E79F8" w14:paraId="51989B3B" w14:textId="77777777">
            <w:r w:rsidRPr="009E79F8">
              <w:t>Upper</w:t>
            </w:r>
          </w:p>
        </w:tc>
      </w:tr>
      <w:tr w:rsidRPr="009E79F8" w:rsidR="009E79F8" w:rsidTr="009E79F8" w14:paraId="3182067A" w14:textId="77777777">
        <w:tc>
          <w:tcPr>
            <w:tcW w:w="1212" w:type="dxa"/>
            <w:shd w:val="clear" w:color="auto" w:fill="auto"/>
          </w:tcPr>
          <w:p w:rsidRPr="009E79F8" w:rsidR="009E79F8" w:rsidP="00AA5B2D" w:rsidRDefault="009E79F8" w14:paraId="09AA98AD" w14:textId="77777777">
            <w:pPr>
              <w:rPr>
                <w:bCs/>
              </w:rPr>
            </w:pPr>
            <w:r w:rsidRPr="009E79F8">
              <w:rPr>
                <w:bCs/>
              </w:rPr>
              <w:t>PICO</w:t>
            </w:r>
          </w:p>
        </w:tc>
        <w:tc>
          <w:tcPr>
            <w:tcW w:w="1932" w:type="dxa"/>
            <w:shd w:val="clear" w:color="auto" w:fill="auto"/>
          </w:tcPr>
          <w:p w:rsidRPr="009E79F8" w:rsidR="009E79F8" w:rsidP="00AA5B2D" w:rsidRDefault="009E79F8" w14:paraId="70AFD5EC" w14:textId="77777777">
            <w:r w:rsidRPr="009E79F8">
              <w:t xml:space="preserve">Pinus </w:t>
            </w:r>
            <w:proofErr w:type="spellStart"/>
            <w:r w:rsidRPr="009E79F8">
              <w:t>contorta</w:t>
            </w:r>
            <w:proofErr w:type="spellEnd"/>
          </w:p>
        </w:tc>
        <w:tc>
          <w:tcPr>
            <w:tcW w:w="1860" w:type="dxa"/>
            <w:shd w:val="clear" w:color="auto" w:fill="auto"/>
          </w:tcPr>
          <w:p w:rsidRPr="009E79F8" w:rsidR="009E79F8" w:rsidP="00AA5B2D" w:rsidRDefault="009E79F8" w14:paraId="24AEBDF7" w14:textId="77777777">
            <w:r w:rsidRPr="009E79F8">
              <w:t>Lodgepole pine</w:t>
            </w:r>
          </w:p>
        </w:tc>
        <w:tc>
          <w:tcPr>
            <w:tcW w:w="1956" w:type="dxa"/>
            <w:shd w:val="clear" w:color="auto" w:fill="auto"/>
          </w:tcPr>
          <w:p w:rsidRPr="009E79F8" w:rsidR="009E79F8" w:rsidP="00AA5B2D" w:rsidRDefault="009E79F8" w14:paraId="5EBA70B0" w14:textId="77777777">
            <w:r w:rsidRPr="009E79F8">
              <w:t>Upper</w:t>
            </w:r>
          </w:p>
        </w:tc>
      </w:tr>
    </w:tbl>
    <w:p w:rsidR="009E79F8" w:rsidP="009E79F8" w:rsidRDefault="009E79F8" w14:paraId="643F376E" w14:textId="77777777"/>
    <w:p w:rsidR="009E79F8" w:rsidP="009E79F8" w:rsidRDefault="009E79F8" w14:paraId="683E713E" w14:textId="77777777">
      <w:pPr>
        <w:pStyle w:val="SClassInfoPara"/>
      </w:pPr>
      <w:r>
        <w:t>Description</w:t>
      </w:r>
    </w:p>
    <w:p w:rsidR="009E79F8" w:rsidP="009E79F8" w:rsidRDefault="009E79F8" w14:paraId="3E8B4226" w14:textId="77777777">
      <w:r>
        <w:t>Closed stand with trees, poles, saplings, grass</w:t>
      </w:r>
      <w:r w:rsidR="00C65D9F">
        <w:t>,</w:t>
      </w:r>
      <w:r>
        <w:t xml:space="preserve"> and scattered shrub, 75-100% Douglas-fir and/or white fir. </w:t>
      </w:r>
    </w:p>
    <w:p w:rsidR="009E79F8" w:rsidP="009E79F8" w:rsidRDefault="009E79F8" w14:paraId="7F75717C" w14:textId="77777777"/>
    <w:p>
      <w:r>
        <w:rPr>
          <w:i/>
          <w:u w:val="single"/>
        </w:rPr>
        <w:t>Maximum Tree Size Class</w:t>
      </w:r>
      <w:br/>
      <w:r>
        <w:t>Pole 5-9" DBH</w:t>
      </w:r>
    </w:p>
    <w:p w:rsidR="009E79F8" w:rsidP="009E79F8" w:rsidRDefault="009E79F8" w14:paraId="578F9F67" w14:textId="77777777">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E79F8" w:rsidP="009E79F8" w:rsidRDefault="009E79F8" w14:paraId="6E6FE908" w14:textId="77777777"/>
    <w:p w:rsidR="009E79F8" w:rsidP="009E79F8" w:rsidRDefault="009E79F8" w14:paraId="564BDD2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340"/>
        <w:gridCol w:w="1860"/>
        <w:gridCol w:w="1956"/>
      </w:tblGrid>
      <w:tr w:rsidRPr="009E79F8" w:rsidR="009E79F8" w:rsidTr="009E79F8" w14:paraId="7354C865" w14:textId="77777777">
        <w:tc>
          <w:tcPr>
            <w:tcW w:w="1212" w:type="dxa"/>
            <w:tcBorders>
              <w:top w:val="single" w:color="auto" w:sz="2" w:space="0"/>
              <w:bottom w:val="single" w:color="000000" w:sz="12" w:space="0"/>
            </w:tcBorders>
            <w:shd w:val="clear" w:color="auto" w:fill="auto"/>
          </w:tcPr>
          <w:p w:rsidRPr="009E79F8" w:rsidR="009E79F8" w:rsidP="00282B90" w:rsidRDefault="009E79F8" w14:paraId="376F1354" w14:textId="77777777">
            <w:pPr>
              <w:rPr>
                <w:b/>
                <w:bCs/>
              </w:rPr>
            </w:pPr>
            <w:r w:rsidRPr="009E79F8">
              <w:rPr>
                <w:b/>
                <w:bCs/>
              </w:rPr>
              <w:t>Symbol</w:t>
            </w:r>
          </w:p>
        </w:tc>
        <w:tc>
          <w:tcPr>
            <w:tcW w:w="2340" w:type="dxa"/>
            <w:tcBorders>
              <w:top w:val="single" w:color="auto" w:sz="2" w:space="0"/>
              <w:bottom w:val="single" w:color="000000" w:sz="12" w:space="0"/>
            </w:tcBorders>
            <w:shd w:val="clear" w:color="auto" w:fill="auto"/>
          </w:tcPr>
          <w:p w:rsidRPr="009E79F8" w:rsidR="009E79F8" w:rsidP="00282B90" w:rsidRDefault="009E79F8" w14:paraId="3B455D46" w14:textId="77777777">
            <w:pPr>
              <w:rPr>
                <w:b/>
                <w:bCs/>
              </w:rPr>
            </w:pPr>
            <w:r w:rsidRPr="009E79F8">
              <w:rPr>
                <w:b/>
                <w:bCs/>
              </w:rPr>
              <w:t>Scientific Name</w:t>
            </w:r>
          </w:p>
        </w:tc>
        <w:tc>
          <w:tcPr>
            <w:tcW w:w="1860" w:type="dxa"/>
            <w:tcBorders>
              <w:top w:val="single" w:color="auto" w:sz="2" w:space="0"/>
              <w:bottom w:val="single" w:color="000000" w:sz="12" w:space="0"/>
            </w:tcBorders>
            <w:shd w:val="clear" w:color="auto" w:fill="auto"/>
          </w:tcPr>
          <w:p w:rsidRPr="009E79F8" w:rsidR="009E79F8" w:rsidP="00282B90" w:rsidRDefault="009E79F8" w14:paraId="6F182583" w14:textId="77777777">
            <w:pPr>
              <w:rPr>
                <w:b/>
                <w:bCs/>
              </w:rPr>
            </w:pPr>
            <w:r w:rsidRPr="009E79F8">
              <w:rPr>
                <w:b/>
                <w:bCs/>
              </w:rPr>
              <w:t>Common Name</w:t>
            </w:r>
          </w:p>
        </w:tc>
        <w:tc>
          <w:tcPr>
            <w:tcW w:w="1956" w:type="dxa"/>
            <w:tcBorders>
              <w:top w:val="single" w:color="auto" w:sz="2" w:space="0"/>
              <w:bottom w:val="single" w:color="000000" w:sz="12" w:space="0"/>
            </w:tcBorders>
            <w:shd w:val="clear" w:color="auto" w:fill="auto"/>
          </w:tcPr>
          <w:p w:rsidRPr="009E79F8" w:rsidR="009E79F8" w:rsidP="00282B90" w:rsidRDefault="009E79F8" w14:paraId="0C63FFB0" w14:textId="77777777">
            <w:pPr>
              <w:rPr>
                <w:b/>
                <w:bCs/>
              </w:rPr>
            </w:pPr>
            <w:r w:rsidRPr="009E79F8">
              <w:rPr>
                <w:b/>
                <w:bCs/>
              </w:rPr>
              <w:t>Canopy Position</w:t>
            </w:r>
          </w:p>
        </w:tc>
      </w:tr>
      <w:tr w:rsidRPr="009E79F8" w:rsidR="009E79F8" w:rsidTr="009E79F8" w14:paraId="2547C6D5" w14:textId="77777777">
        <w:tc>
          <w:tcPr>
            <w:tcW w:w="1212" w:type="dxa"/>
            <w:tcBorders>
              <w:top w:val="single" w:color="000000" w:sz="12" w:space="0"/>
            </w:tcBorders>
            <w:shd w:val="clear" w:color="auto" w:fill="auto"/>
          </w:tcPr>
          <w:p w:rsidRPr="009E79F8" w:rsidR="009E79F8" w:rsidP="00282B90" w:rsidRDefault="009E79F8" w14:paraId="1698B325" w14:textId="77777777">
            <w:pPr>
              <w:rPr>
                <w:bCs/>
              </w:rPr>
            </w:pPr>
            <w:r w:rsidRPr="009E79F8">
              <w:rPr>
                <w:bCs/>
              </w:rPr>
              <w:t>PSEUD7</w:t>
            </w:r>
          </w:p>
        </w:tc>
        <w:tc>
          <w:tcPr>
            <w:tcW w:w="2340" w:type="dxa"/>
            <w:tcBorders>
              <w:top w:val="single" w:color="000000" w:sz="12" w:space="0"/>
            </w:tcBorders>
            <w:shd w:val="clear" w:color="auto" w:fill="auto"/>
          </w:tcPr>
          <w:p w:rsidRPr="009E79F8" w:rsidR="009E79F8" w:rsidP="00282B90" w:rsidRDefault="009E79F8" w14:paraId="7B1D4E02" w14:textId="77777777">
            <w:proofErr w:type="spellStart"/>
            <w:r w:rsidRPr="009E79F8">
              <w:t>Pseudotsuga</w:t>
            </w:r>
            <w:proofErr w:type="spellEnd"/>
          </w:p>
        </w:tc>
        <w:tc>
          <w:tcPr>
            <w:tcW w:w="1860" w:type="dxa"/>
            <w:tcBorders>
              <w:top w:val="single" w:color="000000" w:sz="12" w:space="0"/>
            </w:tcBorders>
            <w:shd w:val="clear" w:color="auto" w:fill="auto"/>
          </w:tcPr>
          <w:p w:rsidRPr="009E79F8" w:rsidR="009E79F8" w:rsidP="00282B90" w:rsidRDefault="009E79F8" w14:paraId="2E468C14" w14:textId="77777777">
            <w:r w:rsidRPr="009E79F8">
              <w:t>Douglas-fir</w:t>
            </w:r>
          </w:p>
        </w:tc>
        <w:tc>
          <w:tcPr>
            <w:tcW w:w="1956" w:type="dxa"/>
            <w:tcBorders>
              <w:top w:val="single" w:color="000000" w:sz="12" w:space="0"/>
            </w:tcBorders>
            <w:shd w:val="clear" w:color="auto" w:fill="auto"/>
          </w:tcPr>
          <w:p w:rsidRPr="009E79F8" w:rsidR="009E79F8" w:rsidP="00282B90" w:rsidRDefault="009E79F8" w14:paraId="63789DBA" w14:textId="77777777">
            <w:r w:rsidRPr="009E79F8">
              <w:t>Upper</w:t>
            </w:r>
          </w:p>
        </w:tc>
      </w:tr>
      <w:tr w:rsidRPr="009E79F8" w:rsidR="009E79F8" w:rsidTr="009E79F8" w14:paraId="0F7F77B2" w14:textId="77777777">
        <w:tc>
          <w:tcPr>
            <w:tcW w:w="1212" w:type="dxa"/>
            <w:shd w:val="clear" w:color="auto" w:fill="auto"/>
          </w:tcPr>
          <w:p w:rsidRPr="009E79F8" w:rsidR="009E79F8" w:rsidP="00282B90" w:rsidRDefault="009E79F8" w14:paraId="4DA3A030" w14:textId="77777777">
            <w:pPr>
              <w:rPr>
                <w:bCs/>
              </w:rPr>
            </w:pPr>
            <w:r w:rsidRPr="009E79F8">
              <w:rPr>
                <w:bCs/>
              </w:rPr>
              <w:t>PIPO</w:t>
            </w:r>
          </w:p>
        </w:tc>
        <w:tc>
          <w:tcPr>
            <w:tcW w:w="2340" w:type="dxa"/>
            <w:shd w:val="clear" w:color="auto" w:fill="auto"/>
          </w:tcPr>
          <w:p w:rsidRPr="009E79F8" w:rsidR="009E79F8" w:rsidP="00282B90" w:rsidRDefault="009E79F8" w14:paraId="19451DDE" w14:textId="77777777">
            <w:r w:rsidRPr="009E79F8">
              <w:t>Pinus ponderosa</w:t>
            </w:r>
          </w:p>
        </w:tc>
        <w:tc>
          <w:tcPr>
            <w:tcW w:w="1860" w:type="dxa"/>
            <w:shd w:val="clear" w:color="auto" w:fill="auto"/>
          </w:tcPr>
          <w:p w:rsidRPr="009E79F8" w:rsidR="009E79F8" w:rsidP="00282B90" w:rsidRDefault="009E79F8" w14:paraId="0B978B9E" w14:textId="77777777">
            <w:r w:rsidRPr="009E79F8">
              <w:t>Ponderosa pine</w:t>
            </w:r>
          </w:p>
        </w:tc>
        <w:tc>
          <w:tcPr>
            <w:tcW w:w="1956" w:type="dxa"/>
            <w:shd w:val="clear" w:color="auto" w:fill="auto"/>
          </w:tcPr>
          <w:p w:rsidRPr="009E79F8" w:rsidR="009E79F8" w:rsidP="00282B90" w:rsidRDefault="009E79F8" w14:paraId="4FD3E831" w14:textId="77777777">
            <w:r w:rsidRPr="009E79F8">
              <w:t>Upper</w:t>
            </w:r>
          </w:p>
        </w:tc>
      </w:tr>
      <w:tr w:rsidRPr="009E79F8" w:rsidR="009E79F8" w:rsidTr="009E79F8" w14:paraId="4AC93644" w14:textId="77777777">
        <w:tc>
          <w:tcPr>
            <w:tcW w:w="1212" w:type="dxa"/>
            <w:shd w:val="clear" w:color="auto" w:fill="auto"/>
          </w:tcPr>
          <w:p w:rsidRPr="009E79F8" w:rsidR="009E79F8" w:rsidP="00282B90" w:rsidRDefault="009E79F8" w14:paraId="281F9D9D" w14:textId="77777777">
            <w:pPr>
              <w:rPr>
                <w:bCs/>
              </w:rPr>
            </w:pPr>
            <w:r w:rsidRPr="009E79F8">
              <w:rPr>
                <w:bCs/>
              </w:rPr>
              <w:t>POTR5</w:t>
            </w:r>
          </w:p>
        </w:tc>
        <w:tc>
          <w:tcPr>
            <w:tcW w:w="2340" w:type="dxa"/>
            <w:shd w:val="clear" w:color="auto" w:fill="auto"/>
          </w:tcPr>
          <w:p w:rsidRPr="009E79F8" w:rsidR="009E79F8" w:rsidP="00282B90" w:rsidRDefault="009E79F8" w14:paraId="5FEE617B" w14:textId="77777777">
            <w:proofErr w:type="spellStart"/>
            <w:r w:rsidRPr="009E79F8">
              <w:t>Populus</w:t>
            </w:r>
            <w:proofErr w:type="spellEnd"/>
            <w:r w:rsidRPr="009E79F8">
              <w:t xml:space="preserve"> </w:t>
            </w:r>
            <w:proofErr w:type="spellStart"/>
            <w:r w:rsidRPr="009E79F8">
              <w:t>tremuloides</w:t>
            </w:r>
            <w:proofErr w:type="spellEnd"/>
          </w:p>
        </w:tc>
        <w:tc>
          <w:tcPr>
            <w:tcW w:w="1860" w:type="dxa"/>
            <w:shd w:val="clear" w:color="auto" w:fill="auto"/>
          </w:tcPr>
          <w:p w:rsidRPr="009E79F8" w:rsidR="009E79F8" w:rsidP="00282B90" w:rsidRDefault="009E79F8" w14:paraId="571E9688" w14:textId="77777777">
            <w:r w:rsidRPr="009E79F8">
              <w:t>Quaking aspen</w:t>
            </w:r>
          </w:p>
        </w:tc>
        <w:tc>
          <w:tcPr>
            <w:tcW w:w="1956" w:type="dxa"/>
            <w:shd w:val="clear" w:color="auto" w:fill="auto"/>
          </w:tcPr>
          <w:p w:rsidRPr="009E79F8" w:rsidR="009E79F8" w:rsidP="00282B90" w:rsidRDefault="009E79F8" w14:paraId="4B81B9FF" w14:textId="77777777">
            <w:r w:rsidRPr="009E79F8">
              <w:t>Mid-Upper</w:t>
            </w:r>
          </w:p>
        </w:tc>
      </w:tr>
    </w:tbl>
    <w:p w:rsidR="009E79F8" w:rsidP="009E79F8" w:rsidRDefault="009E79F8" w14:paraId="2433A53F" w14:textId="77777777"/>
    <w:p w:rsidR="009E79F8" w:rsidP="009E79F8" w:rsidRDefault="009E79F8" w14:paraId="6C5733DB" w14:textId="77777777">
      <w:pPr>
        <w:pStyle w:val="SClassInfoPara"/>
      </w:pPr>
      <w:r>
        <w:t>Description</w:t>
      </w:r>
    </w:p>
    <w:p w:rsidR="009E79F8" w:rsidP="009E79F8" w:rsidRDefault="009E79F8" w14:paraId="686D4DD2" w14:textId="6DC7E739">
      <w:r>
        <w:t xml:space="preserve">Open trees (poles and saplings) of Douglas-fir and occasional ponderosa pine with grass and scattered shrubs. </w:t>
      </w:r>
    </w:p>
    <w:p>
      <w:r>
        <w:rPr>
          <w:i/>
          <w:u w:val="single"/>
        </w:rPr>
        <w:t>Maximum Tree Size Class</w:t>
      </w:r>
      <w:br/>
      <w:r>
        <w:t>Pole 5-9" DBH</w:t>
      </w:r>
    </w:p>
    <w:p w:rsidR="009E79F8" w:rsidP="009E79F8" w:rsidRDefault="009E79F8" w14:paraId="444F5578" w14:textId="77777777">
      <w:pPr>
        <w:pStyle w:val="InfoPara"/>
        <w:pBdr>
          <w:top w:val="single" w:color="auto" w:sz="4" w:space="1"/>
        </w:pBdr>
      </w:pPr>
      <w:r xmlns:w="http://schemas.openxmlformats.org/wordprocessingml/2006/main">
        <w:t>Class D</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E79F8" w:rsidP="009E79F8" w:rsidRDefault="009E79F8" w14:paraId="5DC1B73A" w14:textId="77777777"/>
    <w:p w:rsidR="009E79F8" w:rsidP="009E79F8" w:rsidRDefault="009E79F8" w14:paraId="6B9F048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340"/>
        <w:gridCol w:w="1860"/>
        <w:gridCol w:w="1956"/>
      </w:tblGrid>
      <w:tr w:rsidRPr="009E79F8" w:rsidR="009E79F8" w:rsidTr="009E79F8" w14:paraId="5E1E9523" w14:textId="77777777">
        <w:tc>
          <w:tcPr>
            <w:tcW w:w="1212" w:type="dxa"/>
            <w:tcBorders>
              <w:top w:val="single" w:color="auto" w:sz="2" w:space="0"/>
              <w:bottom w:val="single" w:color="000000" w:sz="12" w:space="0"/>
            </w:tcBorders>
            <w:shd w:val="clear" w:color="auto" w:fill="auto"/>
          </w:tcPr>
          <w:p w:rsidRPr="009E79F8" w:rsidR="009E79F8" w:rsidP="00BE64C0" w:rsidRDefault="009E79F8" w14:paraId="4E7ECFA5" w14:textId="77777777">
            <w:pPr>
              <w:rPr>
                <w:b/>
                <w:bCs/>
              </w:rPr>
            </w:pPr>
            <w:r w:rsidRPr="009E79F8">
              <w:rPr>
                <w:b/>
                <w:bCs/>
              </w:rPr>
              <w:t>Symbol</w:t>
            </w:r>
          </w:p>
        </w:tc>
        <w:tc>
          <w:tcPr>
            <w:tcW w:w="2340" w:type="dxa"/>
            <w:tcBorders>
              <w:top w:val="single" w:color="auto" w:sz="2" w:space="0"/>
              <w:bottom w:val="single" w:color="000000" w:sz="12" w:space="0"/>
            </w:tcBorders>
            <w:shd w:val="clear" w:color="auto" w:fill="auto"/>
          </w:tcPr>
          <w:p w:rsidRPr="009E79F8" w:rsidR="009E79F8" w:rsidP="00BE64C0" w:rsidRDefault="009E79F8" w14:paraId="71F0C3C8" w14:textId="77777777">
            <w:pPr>
              <w:rPr>
                <w:b/>
                <w:bCs/>
              </w:rPr>
            </w:pPr>
            <w:r w:rsidRPr="009E79F8">
              <w:rPr>
                <w:b/>
                <w:bCs/>
              </w:rPr>
              <w:t>Scientific Name</w:t>
            </w:r>
          </w:p>
        </w:tc>
        <w:tc>
          <w:tcPr>
            <w:tcW w:w="1860" w:type="dxa"/>
            <w:tcBorders>
              <w:top w:val="single" w:color="auto" w:sz="2" w:space="0"/>
              <w:bottom w:val="single" w:color="000000" w:sz="12" w:space="0"/>
            </w:tcBorders>
            <w:shd w:val="clear" w:color="auto" w:fill="auto"/>
          </w:tcPr>
          <w:p w:rsidRPr="009E79F8" w:rsidR="009E79F8" w:rsidP="00BE64C0" w:rsidRDefault="009E79F8" w14:paraId="3C93BD80" w14:textId="77777777">
            <w:pPr>
              <w:rPr>
                <w:b/>
                <w:bCs/>
              </w:rPr>
            </w:pPr>
            <w:r w:rsidRPr="009E79F8">
              <w:rPr>
                <w:b/>
                <w:bCs/>
              </w:rPr>
              <w:t>Common Name</w:t>
            </w:r>
          </w:p>
        </w:tc>
        <w:tc>
          <w:tcPr>
            <w:tcW w:w="1956" w:type="dxa"/>
            <w:tcBorders>
              <w:top w:val="single" w:color="auto" w:sz="2" w:space="0"/>
              <w:bottom w:val="single" w:color="000000" w:sz="12" w:space="0"/>
            </w:tcBorders>
            <w:shd w:val="clear" w:color="auto" w:fill="auto"/>
          </w:tcPr>
          <w:p w:rsidRPr="009E79F8" w:rsidR="009E79F8" w:rsidP="00BE64C0" w:rsidRDefault="009E79F8" w14:paraId="0AD9BC6F" w14:textId="77777777">
            <w:pPr>
              <w:rPr>
                <w:b/>
                <w:bCs/>
              </w:rPr>
            </w:pPr>
            <w:r w:rsidRPr="009E79F8">
              <w:rPr>
                <w:b/>
                <w:bCs/>
              </w:rPr>
              <w:t>Canopy Position</w:t>
            </w:r>
          </w:p>
        </w:tc>
      </w:tr>
      <w:tr w:rsidRPr="009E79F8" w:rsidR="009E79F8" w:rsidTr="009E79F8" w14:paraId="395E209A" w14:textId="77777777">
        <w:tc>
          <w:tcPr>
            <w:tcW w:w="1212" w:type="dxa"/>
            <w:tcBorders>
              <w:top w:val="single" w:color="000000" w:sz="12" w:space="0"/>
            </w:tcBorders>
            <w:shd w:val="clear" w:color="auto" w:fill="auto"/>
          </w:tcPr>
          <w:p w:rsidRPr="009E79F8" w:rsidR="009E79F8" w:rsidP="00BE64C0" w:rsidRDefault="009E79F8" w14:paraId="564C3D00" w14:textId="77777777">
            <w:pPr>
              <w:rPr>
                <w:bCs/>
              </w:rPr>
            </w:pPr>
            <w:r w:rsidRPr="009E79F8">
              <w:rPr>
                <w:bCs/>
              </w:rPr>
              <w:t>PSEUD7</w:t>
            </w:r>
          </w:p>
        </w:tc>
        <w:tc>
          <w:tcPr>
            <w:tcW w:w="2340" w:type="dxa"/>
            <w:tcBorders>
              <w:top w:val="single" w:color="000000" w:sz="12" w:space="0"/>
            </w:tcBorders>
            <w:shd w:val="clear" w:color="auto" w:fill="auto"/>
          </w:tcPr>
          <w:p w:rsidRPr="009E79F8" w:rsidR="009E79F8" w:rsidP="00BE64C0" w:rsidRDefault="009E79F8" w14:paraId="45CD084F" w14:textId="77777777">
            <w:proofErr w:type="spellStart"/>
            <w:r w:rsidRPr="009E79F8">
              <w:t>Pseudotsuga</w:t>
            </w:r>
            <w:proofErr w:type="spellEnd"/>
          </w:p>
        </w:tc>
        <w:tc>
          <w:tcPr>
            <w:tcW w:w="1860" w:type="dxa"/>
            <w:tcBorders>
              <w:top w:val="single" w:color="000000" w:sz="12" w:space="0"/>
            </w:tcBorders>
            <w:shd w:val="clear" w:color="auto" w:fill="auto"/>
          </w:tcPr>
          <w:p w:rsidRPr="009E79F8" w:rsidR="009E79F8" w:rsidP="00BE64C0" w:rsidRDefault="009E79F8" w14:paraId="65C49A56" w14:textId="77777777">
            <w:r w:rsidRPr="009E79F8">
              <w:t>Douglas-fir</w:t>
            </w:r>
          </w:p>
        </w:tc>
        <w:tc>
          <w:tcPr>
            <w:tcW w:w="1956" w:type="dxa"/>
            <w:tcBorders>
              <w:top w:val="single" w:color="000000" w:sz="12" w:space="0"/>
            </w:tcBorders>
            <w:shd w:val="clear" w:color="auto" w:fill="auto"/>
          </w:tcPr>
          <w:p w:rsidRPr="009E79F8" w:rsidR="009E79F8" w:rsidP="00BE64C0" w:rsidRDefault="009E79F8" w14:paraId="4261B4B3" w14:textId="77777777">
            <w:r w:rsidRPr="009E79F8">
              <w:t>Upper</w:t>
            </w:r>
          </w:p>
        </w:tc>
      </w:tr>
      <w:tr w:rsidRPr="009E79F8" w:rsidR="009E79F8" w:rsidTr="009E79F8" w14:paraId="34E1E6EC" w14:textId="77777777">
        <w:tc>
          <w:tcPr>
            <w:tcW w:w="1212" w:type="dxa"/>
            <w:shd w:val="clear" w:color="auto" w:fill="auto"/>
          </w:tcPr>
          <w:p w:rsidRPr="009E79F8" w:rsidR="009E79F8" w:rsidP="00BE64C0" w:rsidRDefault="009E79F8" w14:paraId="6B158B29" w14:textId="77777777">
            <w:pPr>
              <w:rPr>
                <w:bCs/>
              </w:rPr>
            </w:pPr>
            <w:r w:rsidRPr="009E79F8">
              <w:rPr>
                <w:bCs/>
              </w:rPr>
              <w:t>PIPO</w:t>
            </w:r>
          </w:p>
        </w:tc>
        <w:tc>
          <w:tcPr>
            <w:tcW w:w="2340" w:type="dxa"/>
            <w:shd w:val="clear" w:color="auto" w:fill="auto"/>
          </w:tcPr>
          <w:p w:rsidRPr="009E79F8" w:rsidR="009E79F8" w:rsidP="00BE64C0" w:rsidRDefault="009E79F8" w14:paraId="34888E38" w14:textId="77777777">
            <w:r w:rsidRPr="009E79F8">
              <w:t>Pinus ponderosa</w:t>
            </w:r>
          </w:p>
        </w:tc>
        <w:tc>
          <w:tcPr>
            <w:tcW w:w="1860" w:type="dxa"/>
            <w:shd w:val="clear" w:color="auto" w:fill="auto"/>
          </w:tcPr>
          <w:p w:rsidRPr="009E79F8" w:rsidR="009E79F8" w:rsidP="00BE64C0" w:rsidRDefault="009E79F8" w14:paraId="75C4CA97" w14:textId="77777777">
            <w:r w:rsidRPr="009E79F8">
              <w:t>Ponderosa pine</w:t>
            </w:r>
          </w:p>
        </w:tc>
        <w:tc>
          <w:tcPr>
            <w:tcW w:w="1956" w:type="dxa"/>
            <w:shd w:val="clear" w:color="auto" w:fill="auto"/>
          </w:tcPr>
          <w:p w:rsidRPr="009E79F8" w:rsidR="009E79F8" w:rsidP="00BE64C0" w:rsidRDefault="009E79F8" w14:paraId="199CF14D" w14:textId="77777777">
            <w:r w:rsidRPr="009E79F8">
              <w:t>Upper</w:t>
            </w:r>
          </w:p>
        </w:tc>
      </w:tr>
      <w:tr w:rsidRPr="009E79F8" w:rsidR="009E79F8" w:rsidTr="009E79F8" w14:paraId="680625FD" w14:textId="77777777">
        <w:tc>
          <w:tcPr>
            <w:tcW w:w="1212" w:type="dxa"/>
            <w:shd w:val="clear" w:color="auto" w:fill="auto"/>
          </w:tcPr>
          <w:p w:rsidRPr="009E79F8" w:rsidR="009E79F8" w:rsidP="00BE64C0" w:rsidRDefault="009E79F8" w14:paraId="5964BE4E" w14:textId="77777777">
            <w:pPr>
              <w:rPr>
                <w:bCs/>
              </w:rPr>
            </w:pPr>
            <w:r w:rsidRPr="009E79F8">
              <w:rPr>
                <w:bCs/>
              </w:rPr>
              <w:lastRenderedPageBreak/>
              <w:t>POTR5</w:t>
            </w:r>
          </w:p>
        </w:tc>
        <w:tc>
          <w:tcPr>
            <w:tcW w:w="2340" w:type="dxa"/>
            <w:shd w:val="clear" w:color="auto" w:fill="auto"/>
          </w:tcPr>
          <w:p w:rsidRPr="009E79F8" w:rsidR="009E79F8" w:rsidP="00BE64C0" w:rsidRDefault="009E79F8" w14:paraId="08E5969F" w14:textId="77777777">
            <w:proofErr w:type="spellStart"/>
            <w:r w:rsidRPr="009E79F8">
              <w:t>Populus</w:t>
            </w:r>
            <w:proofErr w:type="spellEnd"/>
            <w:r w:rsidRPr="009E79F8">
              <w:t xml:space="preserve"> </w:t>
            </w:r>
            <w:proofErr w:type="spellStart"/>
            <w:r w:rsidRPr="009E79F8">
              <w:t>tremuloides</w:t>
            </w:r>
            <w:proofErr w:type="spellEnd"/>
          </w:p>
        </w:tc>
        <w:tc>
          <w:tcPr>
            <w:tcW w:w="1860" w:type="dxa"/>
            <w:shd w:val="clear" w:color="auto" w:fill="auto"/>
          </w:tcPr>
          <w:p w:rsidRPr="009E79F8" w:rsidR="009E79F8" w:rsidP="00BE64C0" w:rsidRDefault="009E79F8" w14:paraId="6AD014E5" w14:textId="77777777">
            <w:r w:rsidRPr="009E79F8">
              <w:t>Quaking aspen</w:t>
            </w:r>
          </w:p>
        </w:tc>
        <w:tc>
          <w:tcPr>
            <w:tcW w:w="1956" w:type="dxa"/>
            <w:shd w:val="clear" w:color="auto" w:fill="auto"/>
          </w:tcPr>
          <w:p w:rsidRPr="009E79F8" w:rsidR="009E79F8" w:rsidP="00BE64C0" w:rsidRDefault="009E79F8" w14:paraId="4BBE8BCD" w14:textId="77777777">
            <w:r w:rsidRPr="009E79F8">
              <w:t>Mid-Upper</w:t>
            </w:r>
          </w:p>
        </w:tc>
      </w:tr>
    </w:tbl>
    <w:p w:rsidR="009E79F8" w:rsidP="009E79F8" w:rsidRDefault="009E79F8" w14:paraId="4EEC580A" w14:textId="77777777"/>
    <w:p w:rsidR="009E79F8" w:rsidP="009E79F8" w:rsidRDefault="009E79F8" w14:paraId="5BFA5E82" w14:textId="77777777">
      <w:pPr>
        <w:pStyle w:val="SClassInfoPara"/>
      </w:pPr>
      <w:r>
        <w:t>Description</w:t>
      </w:r>
    </w:p>
    <w:p w:rsidR="009E79F8" w:rsidP="009E79F8" w:rsidRDefault="009E79F8" w14:paraId="2F088A21" w14:textId="77777777">
      <w:r>
        <w:t xml:space="preserve">Open large tree/grass and scattered shrubs; Douglas-fir with occasional ponderosa pine. </w:t>
      </w:r>
    </w:p>
    <w:p w:rsidR="001E1F83" w:rsidP="009E79F8" w:rsidRDefault="001E1F83" w14:paraId="75A7D2DA" w14:textId="77777777"/>
    <w:p w:rsidR="009E79F8" w:rsidP="009E79F8" w:rsidRDefault="009E79F8" w14:paraId="4250DE3F" w14:textId="77777777">
      <w:r>
        <w:t>The amount of this class was questioned by a reviewer for MZ27. Reviewer thought that mixed conifer might show a larger percentage in mid-development classes.</w:t>
      </w:r>
    </w:p>
    <w:p w:rsidR="009E79F8" w:rsidP="009E79F8" w:rsidRDefault="009E79F8" w14:paraId="336AE3D7" w14:textId="77777777"/>
    <w:p>
      <w:r>
        <w:rPr>
          <w:i/>
          <w:u w:val="single"/>
        </w:rPr>
        <w:t>Maximum Tree Size Class</w:t>
      </w:r>
      <w:br/>
      <w:r>
        <w:t>Large 21-33" DBH</w:t>
      </w:r>
    </w:p>
    <w:p w:rsidR="009E79F8" w:rsidP="009E79F8" w:rsidRDefault="009E79F8" w14:paraId="26B3777D" w14:textId="77777777">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E79F8" w:rsidP="009E79F8" w:rsidRDefault="009E79F8" w14:paraId="11ACF916" w14:textId="77777777"/>
    <w:p w:rsidR="009E79F8" w:rsidP="009E79F8" w:rsidRDefault="009E79F8" w14:paraId="33DC754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1932"/>
        <w:gridCol w:w="1860"/>
        <w:gridCol w:w="1956"/>
      </w:tblGrid>
      <w:tr w:rsidRPr="009E79F8" w:rsidR="009E79F8" w:rsidTr="009E79F8" w14:paraId="03F0C813" w14:textId="77777777">
        <w:tc>
          <w:tcPr>
            <w:tcW w:w="1212" w:type="dxa"/>
            <w:tcBorders>
              <w:top w:val="single" w:color="auto" w:sz="2" w:space="0"/>
              <w:bottom w:val="single" w:color="000000" w:sz="12" w:space="0"/>
            </w:tcBorders>
            <w:shd w:val="clear" w:color="auto" w:fill="auto"/>
          </w:tcPr>
          <w:p w:rsidRPr="009E79F8" w:rsidR="009E79F8" w:rsidP="00292332" w:rsidRDefault="009E79F8" w14:paraId="2B8C8FD8" w14:textId="77777777">
            <w:pPr>
              <w:rPr>
                <w:b/>
                <w:bCs/>
              </w:rPr>
            </w:pPr>
            <w:r w:rsidRPr="009E79F8">
              <w:rPr>
                <w:b/>
                <w:bCs/>
              </w:rPr>
              <w:t>Symbol</w:t>
            </w:r>
          </w:p>
        </w:tc>
        <w:tc>
          <w:tcPr>
            <w:tcW w:w="1932" w:type="dxa"/>
            <w:tcBorders>
              <w:top w:val="single" w:color="auto" w:sz="2" w:space="0"/>
              <w:bottom w:val="single" w:color="000000" w:sz="12" w:space="0"/>
            </w:tcBorders>
            <w:shd w:val="clear" w:color="auto" w:fill="auto"/>
          </w:tcPr>
          <w:p w:rsidRPr="009E79F8" w:rsidR="009E79F8" w:rsidP="00292332" w:rsidRDefault="009E79F8" w14:paraId="4A7723E4" w14:textId="77777777">
            <w:pPr>
              <w:rPr>
                <w:b/>
                <w:bCs/>
              </w:rPr>
            </w:pPr>
            <w:r w:rsidRPr="009E79F8">
              <w:rPr>
                <w:b/>
                <w:bCs/>
              </w:rPr>
              <w:t>Scientific Name</w:t>
            </w:r>
          </w:p>
        </w:tc>
        <w:tc>
          <w:tcPr>
            <w:tcW w:w="1860" w:type="dxa"/>
            <w:tcBorders>
              <w:top w:val="single" w:color="auto" w:sz="2" w:space="0"/>
              <w:bottom w:val="single" w:color="000000" w:sz="12" w:space="0"/>
            </w:tcBorders>
            <w:shd w:val="clear" w:color="auto" w:fill="auto"/>
          </w:tcPr>
          <w:p w:rsidRPr="009E79F8" w:rsidR="009E79F8" w:rsidP="00292332" w:rsidRDefault="009E79F8" w14:paraId="57A8B42C" w14:textId="77777777">
            <w:pPr>
              <w:rPr>
                <w:b/>
                <w:bCs/>
              </w:rPr>
            </w:pPr>
            <w:r w:rsidRPr="009E79F8">
              <w:rPr>
                <w:b/>
                <w:bCs/>
              </w:rPr>
              <w:t>Common Name</w:t>
            </w:r>
          </w:p>
        </w:tc>
        <w:tc>
          <w:tcPr>
            <w:tcW w:w="1956" w:type="dxa"/>
            <w:tcBorders>
              <w:top w:val="single" w:color="auto" w:sz="2" w:space="0"/>
              <w:bottom w:val="single" w:color="000000" w:sz="12" w:space="0"/>
            </w:tcBorders>
            <w:shd w:val="clear" w:color="auto" w:fill="auto"/>
          </w:tcPr>
          <w:p w:rsidRPr="009E79F8" w:rsidR="009E79F8" w:rsidP="00292332" w:rsidRDefault="009E79F8" w14:paraId="7E14EDB9" w14:textId="77777777">
            <w:pPr>
              <w:rPr>
                <w:b/>
                <w:bCs/>
              </w:rPr>
            </w:pPr>
            <w:r w:rsidRPr="009E79F8">
              <w:rPr>
                <w:b/>
                <w:bCs/>
              </w:rPr>
              <w:t>Canopy Position</w:t>
            </w:r>
          </w:p>
        </w:tc>
      </w:tr>
      <w:tr w:rsidRPr="009E79F8" w:rsidR="009E79F8" w:rsidTr="009E79F8" w14:paraId="09B2A27F" w14:textId="77777777">
        <w:tc>
          <w:tcPr>
            <w:tcW w:w="1212" w:type="dxa"/>
            <w:tcBorders>
              <w:top w:val="single" w:color="000000" w:sz="12" w:space="0"/>
            </w:tcBorders>
            <w:shd w:val="clear" w:color="auto" w:fill="auto"/>
          </w:tcPr>
          <w:p w:rsidRPr="009E79F8" w:rsidR="009E79F8" w:rsidP="00292332" w:rsidRDefault="009E79F8" w14:paraId="473829BD" w14:textId="77777777">
            <w:pPr>
              <w:rPr>
                <w:bCs/>
              </w:rPr>
            </w:pPr>
            <w:r w:rsidRPr="009E79F8">
              <w:rPr>
                <w:bCs/>
              </w:rPr>
              <w:t>PSEUD7</w:t>
            </w:r>
          </w:p>
        </w:tc>
        <w:tc>
          <w:tcPr>
            <w:tcW w:w="1932" w:type="dxa"/>
            <w:tcBorders>
              <w:top w:val="single" w:color="000000" w:sz="12" w:space="0"/>
            </w:tcBorders>
            <w:shd w:val="clear" w:color="auto" w:fill="auto"/>
          </w:tcPr>
          <w:p w:rsidRPr="009E79F8" w:rsidR="009E79F8" w:rsidP="00292332" w:rsidRDefault="009E79F8" w14:paraId="50A61146" w14:textId="77777777">
            <w:proofErr w:type="spellStart"/>
            <w:r w:rsidRPr="009E79F8">
              <w:t>Pseudotsuga</w:t>
            </w:r>
            <w:proofErr w:type="spellEnd"/>
          </w:p>
        </w:tc>
        <w:tc>
          <w:tcPr>
            <w:tcW w:w="1860" w:type="dxa"/>
            <w:tcBorders>
              <w:top w:val="single" w:color="000000" w:sz="12" w:space="0"/>
            </w:tcBorders>
            <w:shd w:val="clear" w:color="auto" w:fill="auto"/>
          </w:tcPr>
          <w:p w:rsidRPr="009E79F8" w:rsidR="009E79F8" w:rsidP="00292332" w:rsidRDefault="009E79F8" w14:paraId="0DF18D90" w14:textId="77777777">
            <w:r w:rsidRPr="009E79F8">
              <w:t>Douglas-fir</w:t>
            </w:r>
          </w:p>
        </w:tc>
        <w:tc>
          <w:tcPr>
            <w:tcW w:w="1956" w:type="dxa"/>
            <w:tcBorders>
              <w:top w:val="single" w:color="000000" w:sz="12" w:space="0"/>
            </w:tcBorders>
            <w:shd w:val="clear" w:color="auto" w:fill="auto"/>
          </w:tcPr>
          <w:p w:rsidRPr="009E79F8" w:rsidR="009E79F8" w:rsidP="00292332" w:rsidRDefault="009E79F8" w14:paraId="06D08CB5" w14:textId="77777777">
            <w:r w:rsidRPr="009E79F8">
              <w:t>Upper</w:t>
            </w:r>
          </w:p>
        </w:tc>
      </w:tr>
      <w:tr w:rsidRPr="009E79F8" w:rsidR="009E79F8" w:rsidTr="009E79F8" w14:paraId="11A91489" w14:textId="77777777">
        <w:tc>
          <w:tcPr>
            <w:tcW w:w="1212" w:type="dxa"/>
            <w:shd w:val="clear" w:color="auto" w:fill="auto"/>
          </w:tcPr>
          <w:p w:rsidRPr="009E79F8" w:rsidR="009E79F8" w:rsidP="00292332" w:rsidRDefault="009E79F8" w14:paraId="25109218" w14:textId="77777777">
            <w:pPr>
              <w:rPr>
                <w:bCs/>
              </w:rPr>
            </w:pPr>
            <w:r w:rsidRPr="009E79F8">
              <w:rPr>
                <w:bCs/>
              </w:rPr>
              <w:t>ABCO</w:t>
            </w:r>
          </w:p>
        </w:tc>
        <w:tc>
          <w:tcPr>
            <w:tcW w:w="1932" w:type="dxa"/>
            <w:shd w:val="clear" w:color="auto" w:fill="auto"/>
          </w:tcPr>
          <w:p w:rsidRPr="009E79F8" w:rsidR="009E79F8" w:rsidP="00292332" w:rsidRDefault="009E79F8" w14:paraId="07C15FCA" w14:textId="77777777">
            <w:proofErr w:type="spellStart"/>
            <w:r w:rsidRPr="009E79F8">
              <w:t>Abies</w:t>
            </w:r>
            <w:proofErr w:type="spellEnd"/>
            <w:r w:rsidRPr="009E79F8">
              <w:t xml:space="preserve"> </w:t>
            </w:r>
            <w:proofErr w:type="spellStart"/>
            <w:r w:rsidRPr="009E79F8">
              <w:t>concolor</w:t>
            </w:r>
            <w:proofErr w:type="spellEnd"/>
          </w:p>
        </w:tc>
        <w:tc>
          <w:tcPr>
            <w:tcW w:w="1860" w:type="dxa"/>
            <w:shd w:val="clear" w:color="auto" w:fill="auto"/>
          </w:tcPr>
          <w:p w:rsidRPr="009E79F8" w:rsidR="009E79F8" w:rsidP="00292332" w:rsidRDefault="009E79F8" w14:paraId="20847D49" w14:textId="77777777">
            <w:r w:rsidRPr="009E79F8">
              <w:t>White fir</w:t>
            </w:r>
          </w:p>
        </w:tc>
        <w:tc>
          <w:tcPr>
            <w:tcW w:w="1956" w:type="dxa"/>
            <w:shd w:val="clear" w:color="auto" w:fill="auto"/>
          </w:tcPr>
          <w:p w:rsidRPr="009E79F8" w:rsidR="009E79F8" w:rsidP="00292332" w:rsidRDefault="009E79F8" w14:paraId="15C71624" w14:textId="77777777">
            <w:r w:rsidRPr="009E79F8">
              <w:t>Upper</w:t>
            </w:r>
          </w:p>
        </w:tc>
      </w:tr>
      <w:tr w:rsidRPr="009E79F8" w:rsidR="009E79F8" w:rsidTr="009E79F8" w14:paraId="233126FF" w14:textId="77777777">
        <w:tc>
          <w:tcPr>
            <w:tcW w:w="1212" w:type="dxa"/>
            <w:shd w:val="clear" w:color="auto" w:fill="auto"/>
          </w:tcPr>
          <w:p w:rsidRPr="009E79F8" w:rsidR="009E79F8" w:rsidP="00292332" w:rsidRDefault="009E79F8" w14:paraId="1E857AC0" w14:textId="77777777">
            <w:pPr>
              <w:rPr>
                <w:bCs/>
              </w:rPr>
            </w:pPr>
            <w:r w:rsidRPr="009E79F8">
              <w:rPr>
                <w:bCs/>
              </w:rPr>
              <w:t>PICO</w:t>
            </w:r>
          </w:p>
        </w:tc>
        <w:tc>
          <w:tcPr>
            <w:tcW w:w="1932" w:type="dxa"/>
            <w:shd w:val="clear" w:color="auto" w:fill="auto"/>
          </w:tcPr>
          <w:p w:rsidRPr="009E79F8" w:rsidR="009E79F8" w:rsidP="00292332" w:rsidRDefault="009E79F8" w14:paraId="01C2ED52" w14:textId="77777777">
            <w:r w:rsidRPr="009E79F8">
              <w:t xml:space="preserve">Pinus </w:t>
            </w:r>
            <w:proofErr w:type="spellStart"/>
            <w:r w:rsidRPr="009E79F8">
              <w:t>contorta</w:t>
            </w:r>
            <w:proofErr w:type="spellEnd"/>
          </w:p>
        </w:tc>
        <w:tc>
          <w:tcPr>
            <w:tcW w:w="1860" w:type="dxa"/>
            <w:shd w:val="clear" w:color="auto" w:fill="auto"/>
          </w:tcPr>
          <w:p w:rsidRPr="009E79F8" w:rsidR="009E79F8" w:rsidP="00292332" w:rsidRDefault="009E79F8" w14:paraId="2E1726E6" w14:textId="77777777">
            <w:r w:rsidRPr="009E79F8">
              <w:t>Lodgepole pine</w:t>
            </w:r>
          </w:p>
        </w:tc>
        <w:tc>
          <w:tcPr>
            <w:tcW w:w="1956" w:type="dxa"/>
            <w:shd w:val="clear" w:color="auto" w:fill="auto"/>
          </w:tcPr>
          <w:p w:rsidRPr="009E79F8" w:rsidR="009E79F8" w:rsidP="00292332" w:rsidRDefault="009E79F8" w14:paraId="493C23AB" w14:textId="77777777">
            <w:r w:rsidRPr="009E79F8">
              <w:t>Upper</w:t>
            </w:r>
          </w:p>
        </w:tc>
      </w:tr>
      <w:tr w:rsidRPr="009E79F8" w:rsidR="009E79F8" w:rsidTr="009E79F8" w14:paraId="31EE2E31" w14:textId="77777777">
        <w:tc>
          <w:tcPr>
            <w:tcW w:w="1212" w:type="dxa"/>
            <w:shd w:val="clear" w:color="auto" w:fill="auto"/>
          </w:tcPr>
          <w:p w:rsidRPr="009E79F8" w:rsidR="009E79F8" w:rsidP="00292332" w:rsidRDefault="009E79F8" w14:paraId="2FB1D03E" w14:textId="77777777">
            <w:pPr>
              <w:rPr>
                <w:bCs/>
              </w:rPr>
            </w:pPr>
            <w:r w:rsidRPr="009E79F8">
              <w:rPr>
                <w:bCs/>
              </w:rPr>
              <w:t>PIPO</w:t>
            </w:r>
          </w:p>
        </w:tc>
        <w:tc>
          <w:tcPr>
            <w:tcW w:w="1932" w:type="dxa"/>
            <w:shd w:val="clear" w:color="auto" w:fill="auto"/>
          </w:tcPr>
          <w:p w:rsidRPr="009E79F8" w:rsidR="009E79F8" w:rsidP="00292332" w:rsidRDefault="009E79F8" w14:paraId="538E9890" w14:textId="77777777">
            <w:r w:rsidRPr="009E79F8">
              <w:t>Pinus ponderosa</w:t>
            </w:r>
          </w:p>
        </w:tc>
        <w:tc>
          <w:tcPr>
            <w:tcW w:w="1860" w:type="dxa"/>
            <w:shd w:val="clear" w:color="auto" w:fill="auto"/>
          </w:tcPr>
          <w:p w:rsidRPr="009E79F8" w:rsidR="009E79F8" w:rsidP="00292332" w:rsidRDefault="009E79F8" w14:paraId="207FB570" w14:textId="77777777">
            <w:r w:rsidRPr="009E79F8">
              <w:t>Ponderosa pine</w:t>
            </w:r>
          </w:p>
        </w:tc>
        <w:tc>
          <w:tcPr>
            <w:tcW w:w="1956" w:type="dxa"/>
            <w:shd w:val="clear" w:color="auto" w:fill="auto"/>
          </w:tcPr>
          <w:p w:rsidRPr="009E79F8" w:rsidR="009E79F8" w:rsidP="00292332" w:rsidRDefault="009E79F8" w14:paraId="5E605D75" w14:textId="77777777">
            <w:r w:rsidRPr="009E79F8">
              <w:t>Middle</w:t>
            </w:r>
          </w:p>
        </w:tc>
      </w:tr>
    </w:tbl>
    <w:p w:rsidR="009E79F8" w:rsidP="009E79F8" w:rsidRDefault="009E79F8" w14:paraId="196EDBBB" w14:textId="77777777"/>
    <w:p w:rsidR="009E79F8" w:rsidP="009E79F8" w:rsidRDefault="009E79F8" w14:paraId="4CF044D0" w14:textId="77777777">
      <w:pPr>
        <w:pStyle w:val="SClassInfoPara"/>
      </w:pPr>
      <w:r>
        <w:t>Description</w:t>
      </w:r>
    </w:p>
    <w:p w:rsidR="009E79F8" w:rsidP="009E79F8" w:rsidRDefault="009E79F8" w14:paraId="388CBC06" w14:textId="77777777">
      <w:r>
        <w:t>Closed large trees of Douglas-fir, white fir</w:t>
      </w:r>
      <w:r w:rsidR="00C65D9F">
        <w:t>,</w:t>
      </w:r>
      <w:r>
        <w:t xml:space="preserve"> and scattered shrubs.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34</w:t>
            </w:r>
          </w:p>
        </w:tc>
      </w:tr>
      <w:tr>
        <w:tc>
          <w:p>
            <w:pPr>
              <w:jc w:val="center"/>
            </w:pPr>
            <w:r>
              <w:rPr>
                <w:sz w:val="20"/>
              </w:rPr>
              <w:t>Mid1:OPN</w:t>
            </w:r>
          </w:p>
        </w:tc>
        <w:tc>
          <w:p>
            <w:pPr>
              <w:jc w:val="center"/>
            </w:pPr>
            <w:r>
              <w:rPr>
                <w:sz w:val="20"/>
              </w:rPr>
              <w:t>35</w:t>
            </w:r>
          </w:p>
        </w:tc>
        <w:tc>
          <w:p>
            <w:pPr>
              <w:jc w:val="center"/>
            </w:pPr>
            <w:r>
              <w:rPr>
                <w:sz w:val="20"/>
              </w:rPr>
              <w:t>Late1:OPN</w:t>
            </w:r>
          </w:p>
        </w:tc>
        <w:tc>
          <w:p>
            <w:pPr>
              <w:jc w:val="center"/>
            </w:pPr>
            <w:r>
              <w:rPr>
                <w:sz w:val="20"/>
              </w:rPr>
              <w:t>104</w:t>
            </w:r>
          </w:p>
        </w:tc>
      </w:tr>
      <w:tr>
        <w:tc>
          <w:p>
            <w:pPr>
              <w:jc w:val="center"/>
            </w:pPr>
            <w:r>
              <w:rPr>
                <w:sz w:val="20"/>
              </w:rPr>
              <w:t>Mid1:CLS</w:t>
            </w:r>
          </w:p>
        </w:tc>
        <w:tc>
          <w:p>
            <w:pPr>
              <w:jc w:val="center"/>
            </w:pPr>
            <w:r>
              <w:rPr>
                <w:sz w:val="20"/>
              </w:rPr>
              <w:t>35</w:t>
            </w:r>
          </w:p>
        </w:tc>
        <w:tc>
          <w:p>
            <w:pPr>
              <w:jc w:val="center"/>
            </w:pPr>
            <w:r>
              <w:rPr>
                <w:sz w:val="20"/>
              </w:rPr>
              <w:t>Late1:CLS</w:t>
            </w:r>
          </w:p>
        </w:tc>
        <w:tc>
          <w:p>
            <w:pPr>
              <w:jc w:val="center"/>
            </w:pPr>
            <w:r>
              <w:rPr>
                <w:sz w:val="20"/>
              </w:rPr>
              <w:t>104</w:t>
            </w:r>
          </w:p>
        </w:tc>
      </w:tr>
      <w:tr>
        <w:tc>
          <w:p>
            <w:pPr>
              <w:jc w:val="center"/>
            </w:pPr>
            <w:r>
              <w:rPr>
                <w:sz w:val="20"/>
              </w:rPr>
              <w:t>Late1:OPN</w:t>
            </w:r>
          </w:p>
        </w:tc>
        <w:tc>
          <w:p>
            <w:pPr>
              <w:jc w:val="center"/>
            </w:pPr>
            <w:r>
              <w:rPr>
                <w:sz w:val="20"/>
              </w:rPr>
              <w:t>105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68</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70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0.0222</w:t>
            </w:r>
          </w:p>
        </w:tc>
        <w:tc>
          <w:p>
            <w:pPr>
              <w:jc w:val="center"/>
            </w:pPr>
            <w:r>
              <w:rPr>
                <w:sz w:val="20"/>
              </w:rPr>
              <w:t>45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E79F8" w:rsidP="009E79F8" w:rsidRDefault="009E79F8" w14:paraId="0BACA3EC" w14:textId="77777777">
      <w:r>
        <w:t xml:space="preserve">Allen, C.D., M. Savage, D.A. Falk, K.F. Suckling, T.W. </w:t>
      </w:r>
      <w:proofErr w:type="spellStart"/>
      <w:r>
        <w:t>Swetnam</w:t>
      </w:r>
      <w:proofErr w:type="spellEnd"/>
      <w:r>
        <w:t xml:space="preserve">, T. </w:t>
      </w:r>
      <w:proofErr w:type="spellStart"/>
      <w:r>
        <w:t>Schulke</w:t>
      </w:r>
      <w:proofErr w:type="spellEnd"/>
      <w:r>
        <w:t xml:space="preserve">, P.B. Stacey, P. Morgan, M. Hoffman and J.T. </w:t>
      </w:r>
      <w:proofErr w:type="spellStart"/>
      <w:r>
        <w:t>Klingel</w:t>
      </w:r>
      <w:proofErr w:type="spellEnd"/>
      <w:r>
        <w:t>. 2002. Ecological restoration of southwestern ponderosa pine ecosystems: a broad perspective. Ecological Applications 12: 1418-1433.</w:t>
      </w:r>
    </w:p>
    <w:p w:rsidR="009E79F8" w:rsidP="009E79F8" w:rsidRDefault="009E79F8" w14:paraId="791949B5" w14:textId="77777777"/>
    <w:p w:rsidR="009E79F8" w:rsidP="009E79F8" w:rsidRDefault="009E79F8" w14:paraId="5A2D8EB4" w14:textId="77777777">
      <w:r>
        <w:t>Barrett, S.W. 1988. Fire Suppression effects on Forest Succession within a Central Idaho Wilderness. Western J. of Applied Forestry. 3(3): 76-80.</w:t>
      </w:r>
    </w:p>
    <w:p w:rsidR="009E79F8" w:rsidP="009E79F8" w:rsidRDefault="009E79F8" w14:paraId="20C8633D" w14:textId="77777777"/>
    <w:p w:rsidR="009E79F8" w:rsidP="009E79F8" w:rsidRDefault="009E79F8" w14:paraId="4293D874" w14:textId="77777777">
      <w:r>
        <w:t>Barrett, S.W. 1994. Fire Regimes on the Caribou National Forest, Southern Idaho. Final Report – Contract No. 53-02S2-3-05071. September 1994.</w:t>
      </w:r>
    </w:p>
    <w:p w:rsidR="009E79F8" w:rsidP="009E79F8" w:rsidRDefault="009E79F8" w14:paraId="3CE3A3F2" w14:textId="77777777"/>
    <w:p w:rsidR="009E79F8" w:rsidP="009E79F8" w:rsidRDefault="009E79F8" w14:paraId="04155189" w14:textId="77777777">
      <w:r>
        <w:t>Barrett, S.W. 2004. Altered fire intervals and fire cycles in the northern Rockies. Fire Management Today 64(2): 25-29.</w:t>
      </w:r>
    </w:p>
    <w:p w:rsidR="009E79F8" w:rsidP="009E79F8" w:rsidRDefault="009E79F8" w14:paraId="40E5A759" w14:textId="77777777"/>
    <w:p w:rsidR="009E79F8" w:rsidP="009E79F8" w:rsidRDefault="009E79F8" w14:paraId="4551CC1C" w14:textId="77777777">
      <w:r>
        <w:t>Barrett, S.W. 2004. Fire regimes in the northern Rockies. Fire Management Today 64(2):32-38.</w:t>
      </w:r>
    </w:p>
    <w:p w:rsidR="009E79F8" w:rsidP="009E79F8" w:rsidRDefault="009E79F8" w14:paraId="6E1032A6" w14:textId="77777777"/>
    <w:p w:rsidR="009E79F8" w:rsidP="009E79F8" w:rsidRDefault="009E79F8" w14:paraId="7E73FA65"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9E79F8" w:rsidP="009E79F8" w:rsidRDefault="009E79F8" w14:paraId="4259EAB4" w14:textId="77777777"/>
    <w:p w:rsidR="009E79F8" w:rsidP="009E79F8" w:rsidRDefault="009E79F8" w14:paraId="0E8DD888"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9E79F8" w:rsidP="009E79F8" w:rsidRDefault="009E79F8" w14:paraId="72B8846A" w14:textId="77777777"/>
    <w:p w:rsidR="009E79F8" w:rsidP="009E79F8" w:rsidRDefault="009E79F8" w14:paraId="2BBCBA64" w14:textId="77777777">
      <w:r>
        <w:t xml:space="preserve">Brown, J.K., S.F. Arno, S.W. Barrett and J.P. Menakis.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bookmarkStart w:name="_GoBack" w:id="0"/>
      <w:bookmarkEnd w:id="0"/>
    </w:p>
    <w:p w:rsidR="009E79F8" w:rsidP="009E79F8" w:rsidRDefault="009E79F8" w14:paraId="024746C1" w14:textId="77777777"/>
    <w:p w:rsidR="009E79F8" w:rsidP="009E79F8" w:rsidRDefault="009E79F8" w14:paraId="037204FA" w14:textId="77777777">
      <w:r>
        <w:t>Crane, M.F. and W.C. Fisher. 1986. Fire ecology of the forested habitat types of central Idaho. General Technical Report INT-218, USDA Forest Service. 86 pp.</w:t>
      </w:r>
    </w:p>
    <w:p w:rsidR="009E79F8" w:rsidP="009E79F8" w:rsidRDefault="009E79F8" w14:paraId="48359A67" w14:textId="77777777"/>
    <w:p w:rsidR="009E79F8" w:rsidP="009E79F8" w:rsidRDefault="009E79F8" w14:paraId="4B713900" w14:textId="77777777">
      <w:proofErr w:type="spellStart"/>
      <w:r>
        <w:t>Fulé</w:t>
      </w:r>
      <w:proofErr w:type="spellEnd"/>
      <w:r>
        <w:t xml:space="preserve">, P.Z., J.E. Crouse, T.A. Heinlein, M.M. Moore, W.W. Covington and G. </w:t>
      </w:r>
      <w:proofErr w:type="spellStart"/>
      <w:r>
        <w:t>Verkamp</w:t>
      </w:r>
      <w:proofErr w:type="spellEnd"/>
      <w:r>
        <w:t>. 2003. Mixed-severity fire regime in a high-elevation forest of Grand Canyon, Arizona, USA. Landscape Ecology 18: 465-486.</w:t>
      </w:r>
    </w:p>
    <w:p w:rsidR="009E79F8" w:rsidP="009E79F8" w:rsidRDefault="009E79F8" w14:paraId="51A48C84" w14:textId="77777777"/>
    <w:p w:rsidR="009E79F8" w:rsidP="009E79F8" w:rsidRDefault="009E79F8" w14:paraId="30AF83CA" w14:textId="77777777">
      <w:proofErr w:type="spellStart"/>
      <w:r>
        <w:t>Grissino</w:t>
      </w:r>
      <w:proofErr w:type="spellEnd"/>
      <w:r>
        <w:t xml:space="preserve">-Mayer, H.D., </w:t>
      </w:r>
      <w:proofErr w:type="spellStart"/>
      <w:r>
        <w:t>Baisan</w:t>
      </w:r>
      <w:proofErr w:type="spellEnd"/>
      <w:r>
        <w:t xml:space="preserve">, C.H. and </w:t>
      </w:r>
      <w:proofErr w:type="spellStart"/>
      <w:r>
        <w:t>Swetnam</w:t>
      </w:r>
      <w:proofErr w:type="spellEnd"/>
      <w:r>
        <w:t xml:space="preserve">, T.W. 1995. Fire History in the </w:t>
      </w:r>
      <w:proofErr w:type="spellStart"/>
      <w:r>
        <w:t>Pinaleno</w:t>
      </w:r>
      <w:proofErr w:type="spellEnd"/>
      <w:r>
        <w:t xml:space="preserve"> Mountains of southeastern Arizona: effects of human-related disturbances. L. </w:t>
      </w:r>
      <w:proofErr w:type="spellStart"/>
      <w:r>
        <w:t>Debano</w:t>
      </w:r>
      <w:proofErr w:type="spellEnd"/>
      <w:r>
        <w:t xml:space="preserve"> et al. tech. </w:t>
      </w:r>
      <w:proofErr w:type="spellStart"/>
      <w:r>
        <w:t>coords</w:t>
      </w:r>
      <w:proofErr w:type="spellEnd"/>
      <w:r>
        <w:t xml:space="preserve">., Biodiversity and Management of the </w:t>
      </w:r>
      <w:proofErr w:type="spellStart"/>
      <w:r>
        <w:t>Madrean</w:t>
      </w:r>
      <w:proofErr w:type="spellEnd"/>
      <w:r>
        <w:t xml:space="preserve"> Archipelago: The Sky Islands of Southwestern United States and Northwestern New Mexico, September 19-23, 1994, Tucson, Arizona, USDA Forest Service General Technical Report RM-GTR-264 399-407.</w:t>
      </w:r>
    </w:p>
    <w:p w:rsidR="009E79F8" w:rsidP="009E79F8" w:rsidRDefault="009E79F8" w14:paraId="585F9C12" w14:textId="77777777"/>
    <w:p w:rsidR="009E79F8" w:rsidP="009E79F8" w:rsidRDefault="009E79F8" w14:paraId="66F34783" w14:textId="77777777">
      <w:r>
        <w:t xml:space="preserve">Lynch, A.M. and T.W. </w:t>
      </w:r>
      <w:proofErr w:type="spellStart"/>
      <w:r>
        <w:t>Swetnam</w:t>
      </w:r>
      <w:proofErr w:type="spellEnd"/>
      <w:r>
        <w:t>. 1992. Old-growth mixed conifer and western spruce budworm in the southern Rocky Mountains. Pp. 66-80 In: Proceedings of a workshop: Old-growth forests of the Southwest and Rocky Mountain Regions. RM-213. USDA Forest Service, Rocky Mountain Forest and Range Experiment Station, Fort Collins, CO.</w:t>
      </w:r>
    </w:p>
    <w:p w:rsidR="009E79F8" w:rsidP="009E79F8" w:rsidRDefault="009E79F8" w14:paraId="1E0B58CA" w14:textId="77777777"/>
    <w:p w:rsidR="009E79F8" w:rsidP="009E79F8" w:rsidRDefault="009E79F8" w14:paraId="3459FBF3" w14:textId="77777777">
      <w:r>
        <w:t>Mason, R.R., D.W. Scott, M.D. Loewen, and H.D. Paul. 1998. Recurrent outbreak of the Douglas-fir tussock moth in the Malheur National Forest: a case history. USDS Forest Service. Pacific Northwest Research Station. General Technical Report PNW-GTR-402. 14 pp.</w:t>
      </w:r>
    </w:p>
    <w:p w:rsidR="009E79F8" w:rsidP="009E79F8" w:rsidRDefault="009E79F8" w14:paraId="7B236673" w14:textId="77777777"/>
    <w:p w:rsidR="009E79F8" w:rsidP="009E79F8" w:rsidRDefault="009E79F8" w14:paraId="181E4D6E" w14:textId="77777777">
      <w:r>
        <w:t>Morgan, P., S. C. Bunting, A. 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9E79F8" w:rsidP="009E79F8" w:rsidRDefault="009E79F8" w14:paraId="5D8D2DFB" w14:textId="77777777"/>
    <w:p w:rsidR="009E79F8" w:rsidP="009E79F8" w:rsidRDefault="009E79F8" w14:paraId="0C29D8CB" w14:textId="77777777">
      <w:r>
        <w:t>NatureServe. 2007. International Ecological Classification Standard: Terrestrial Ecological Classifications. NatureServe Central Databases. Arlington, VA. Data current as of 10 February 2007.</w:t>
      </w:r>
    </w:p>
    <w:p w:rsidR="009E79F8" w:rsidP="009E79F8" w:rsidRDefault="009E79F8" w14:paraId="3C6E98B9" w14:textId="77777777"/>
    <w:p w:rsidR="009E79F8" w:rsidP="009E79F8" w:rsidRDefault="009E79F8" w14:paraId="79E5B4CA" w14:textId="77777777">
      <w:r>
        <w:t>NatureServe. 2004. International Ecological Classification Standard: Terrestrial Ecological Classifications. NatureServe Central Databases. Arlington, VA. U.S.A. Data current as of November 4, 2004.</w:t>
      </w:r>
    </w:p>
    <w:p w:rsidR="009E79F8" w:rsidP="009E79F8" w:rsidRDefault="009E79F8" w14:paraId="7C55A370" w14:textId="77777777"/>
    <w:p w:rsidR="009E79F8" w:rsidP="009E79F8" w:rsidRDefault="009E79F8" w14:paraId="7C6BFBD7" w14:textId="77777777">
      <w:r>
        <w:t xml:space="preserve">Steele, R., R.D. Pfister, R.A. Ryker and J.A. </w:t>
      </w:r>
      <w:proofErr w:type="spellStart"/>
      <w:r>
        <w:t>Kittams</w:t>
      </w:r>
      <w:proofErr w:type="spellEnd"/>
      <w:r>
        <w:t>. 1981. Forest habitat types of central Idaho. Gen. Tech. Rep. INT-114. Ogden, UT: USDA Forest Service, Intermountain Forest and Range Experiment Station. 138 pp.</w:t>
      </w:r>
    </w:p>
    <w:p w:rsidR="009E79F8" w:rsidP="009E79F8" w:rsidRDefault="009E79F8" w14:paraId="55A9668F" w14:textId="77777777"/>
    <w:p w:rsidR="009E79F8" w:rsidP="009E79F8" w:rsidRDefault="009E79F8" w14:paraId="5ED054BD" w14:textId="77777777">
      <w:proofErr w:type="spellStart"/>
      <w:r>
        <w:lastRenderedPageBreak/>
        <w:t>Swetnam</w:t>
      </w:r>
      <w:proofErr w:type="spellEnd"/>
      <w:r>
        <w:t>, T.W. 1987. Western spruce budworm outbreaks in northern New Mexico: occurrence and radial growth impacts from 1700 to 1983. In: G.C. Jacoby and J. W. Hornbeck, Compilers, Proceedings of the International Symposium on Ecological Aspects of Tree-Ring Analysis, August 17-21, 1986, Marymount College, Tarrytown, New York, US DOE CONF-8608144, pp. 130-141.</w:t>
      </w:r>
    </w:p>
    <w:p w:rsidR="009E79F8" w:rsidP="009E79F8" w:rsidRDefault="009E79F8" w14:paraId="794FB9DD" w14:textId="77777777"/>
    <w:p w:rsidR="009E79F8" w:rsidP="009E79F8" w:rsidRDefault="009E79F8" w14:paraId="029A4003" w14:textId="77777777">
      <w:proofErr w:type="spellStart"/>
      <w:r>
        <w:t>Swetnam</w:t>
      </w:r>
      <w:proofErr w:type="spellEnd"/>
      <w:r>
        <w:t>, T.W. and A.M. Lynch 1993. Multi-century, regional-scale patterns of western spruce budworm history. Ecological Monographs 63(4): 399-424.</w:t>
      </w:r>
    </w:p>
    <w:p w:rsidR="009E79F8" w:rsidP="009E79F8" w:rsidRDefault="009E79F8" w14:paraId="729655C7" w14:textId="77777777"/>
    <w:p w:rsidR="009E79F8" w:rsidP="009E79F8" w:rsidRDefault="009E79F8" w14:paraId="0C65B753" w14:textId="77777777">
      <w:proofErr w:type="spellStart"/>
      <w:r>
        <w:t>Swetnam</w:t>
      </w:r>
      <w:proofErr w:type="spellEnd"/>
      <w:r>
        <w:t xml:space="preserve">, T.W., B.E. </w:t>
      </w:r>
      <w:proofErr w:type="spellStart"/>
      <w:r>
        <w:t>Wickman</w:t>
      </w:r>
      <w:proofErr w:type="spellEnd"/>
      <w:r>
        <w:t xml:space="preserve">, H.G. Paul and C.H. </w:t>
      </w:r>
      <w:proofErr w:type="spellStart"/>
      <w:r>
        <w:t>Baisan</w:t>
      </w:r>
      <w:proofErr w:type="spellEnd"/>
      <w:r>
        <w:t>. 1995. Historical patterns of western spruce budworm and Douglas-fir tussock moth outbreaks in the northern Blue Mountains, Oregon, since A.D. 1700. Research Paper PNW-RP-484. USDA Forest Service, Pacific Northwest Research Station. 27 pp.</w:t>
      </w:r>
    </w:p>
    <w:p w:rsidR="009E79F8" w:rsidP="009E79F8" w:rsidRDefault="009E79F8" w14:paraId="3536914B" w14:textId="77777777"/>
    <w:p w:rsidR="009E79F8" w:rsidP="009E79F8" w:rsidRDefault="009E79F8" w14:paraId="0970AF2F" w14:textId="77777777">
      <w:proofErr w:type="spellStart"/>
      <w:r>
        <w:t>Vankat</w:t>
      </w:r>
      <w:proofErr w:type="spellEnd"/>
      <w:r>
        <w:t xml:space="preserve">, J.L. 2005. Montane and subalpine terrestrial ecosystems of the southern Colorado Plateau – literature review and conceptual models. Pages 1-100 (of Supplement II) in L. Thomas, M. Hendrie (ed.), C. </w:t>
      </w:r>
      <w:proofErr w:type="spellStart"/>
      <w:r>
        <w:t>Lauver</w:t>
      </w:r>
      <w:proofErr w:type="spellEnd"/>
      <w:r>
        <w:t xml:space="preserve">, S. Monroe, N. </w:t>
      </w:r>
      <w:proofErr w:type="spellStart"/>
      <w:r>
        <w:t>Tancreto</w:t>
      </w:r>
      <w:proofErr w:type="spellEnd"/>
      <w:r>
        <w:t>, S. Garman and M. Miller. Vital signs monitoring plan for the Southern Colorado Plateau Network: phase III report, National Park Service, Southern Colorado Plateau Network, Flagstaff, Arizona (http://www1.nature.nps.gov/im/units/scpn/Documents/Supplements/SupplementII_Montane_Model.pdf). [note: a version of this has been submitted for publication and is in review].</w:t>
      </w:r>
    </w:p>
    <w:p w:rsidR="009E79F8" w:rsidP="009E79F8" w:rsidRDefault="009E79F8" w14:paraId="42FD55BF" w14:textId="77777777"/>
    <w:p w:rsidR="009E79F8" w:rsidP="009E79F8" w:rsidRDefault="009E79F8" w14:paraId="0BCF58A8" w14:textId="77777777">
      <w:r>
        <w:t xml:space="preserve">White, M.A. and J.L. </w:t>
      </w:r>
      <w:proofErr w:type="spellStart"/>
      <w:r>
        <w:t>Vankat</w:t>
      </w:r>
      <w:proofErr w:type="spellEnd"/>
      <w:r>
        <w:t xml:space="preserve">. 1993. Middle and high elevation coniferous forest communities of the North Rim region of Grand Canyon National Park, Arizona, USA. </w:t>
      </w:r>
      <w:proofErr w:type="spellStart"/>
      <w:r>
        <w:t>Vegetatio</w:t>
      </w:r>
      <w:proofErr w:type="spellEnd"/>
      <w:r>
        <w:t xml:space="preserve"> 109: 161-174.</w:t>
      </w:r>
    </w:p>
    <w:p w:rsidRPr="00A43E41" w:rsidR="004D5F12" w:rsidP="009E79F8" w:rsidRDefault="004D5F12" w14:paraId="2C88D776"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CAD2B" w14:textId="77777777" w:rsidR="006F0A18" w:rsidRDefault="006F0A18">
      <w:r>
        <w:separator/>
      </w:r>
    </w:p>
  </w:endnote>
  <w:endnote w:type="continuationSeparator" w:id="0">
    <w:p w14:paraId="06C7D2BB" w14:textId="77777777" w:rsidR="006F0A18" w:rsidRDefault="006F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BC612" w14:textId="77777777" w:rsidR="009E79F8" w:rsidRDefault="009E79F8" w:rsidP="009E79F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F59D7" w14:textId="77777777" w:rsidR="006F0A18" w:rsidRDefault="006F0A18">
      <w:r>
        <w:separator/>
      </w:r>
    </w:p>
  </w:footnote>
  <w:footnote w:type="continuationSeparator" w:id="0">
    <w:p w14:paraId="01F025B7" w14:textId="77777777" w:rsidR="006F0A18" w:rsidRDefault="006F0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71DA" w14:textId="77777777" w:rsidR="00A43E41" w:rsidRDefault="00A43E41" w:rsidP="009E79F8">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9F8"/>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1F8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5E36"/>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0A18"/>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46F7E"/>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E79F8"/>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65D9F"/>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87D23"/>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1D195"/>
  <w15:docId w15:val="{A7E8A88B-7896-4737-8D77-2F23B6BF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95E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Jeannie Patton</cp:lastModifiedBy>
  <cp:revision>2</cp:revision>
  <cp:lastPrinted>1900-01-01T08:00:00Z</cp:lastPrinted>
  <dcterms:created xsi:type="dcterms:W3CDTF">2017-12-14T21:46:00Z</dcterms:created>
  <dcterms:modified xsi:type="dcterms:W3CDTF">2017-12-14T21:46:00Z</dcterms:modified>
</cp:coreProperties>
</file>