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70C" w:rsidP="008A170C" w:rsidRDefault="008A170C">
      <w:pPr>
        <w:pStyle w:val="BpSTitle"/>
      </w:pPr>
      <w:r>
        <w:t>13470</w:t>
      </w:r>
    </w:p>
    <w:p w:rsidR="008A170C" w:rsidP="008A170C" w:rsidRDefault="008A170C">
      <w:pPr>
        <w:pStyle w:val="BpSTitle"/>
      </w:pPr>
      <w:r>
        <w:t>Atlantic Coastal Plain Upland Longleaf Pine Woodland</w:t>
      </w:r>
    </w:p>
    <w:p w:rsidR="008A170C" w:rsidP="008A170C" w:rsidRDefault="008A170C">
      <w:r>
        <w:t xmlns:w="http://schemas.openxmlformats.org/wordprocessingml/2006/main">BpS Model/Description Version: Aug. 2020</w:t>
      </w:r>
      <w:r>
        <w:tab/>
      </w:r>
      <w:r>
        <w:tab/>
      </w:r>
      <w:r>
        <w:tab/>
      </w:r>
      <w:r>
        <w:tab/>
      </w:r>
      <w:r>
        <w:tab/>
      </w:r>
      <w:r>
        <w:tab/>
      </w:r>
      <w:r>
        <w:tab/>
      </w:r>
    </w:p>
    <w:p w:rsidR="008A170C" w:rsidP="008A170C" w:rsidRDefault="008A170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1992"/>
        <w:gridCol w:w="1752"/>
        <w:gridCol w:w="3228"/>
      </w:tblGrid>
      <w:tr w:rsidRPr="008A170C" w:rsidR="008A170C" w:rsidTr="008A170C">
        <w:tc>
          <w:tcPr>
            <w:tcW w:w="1812" w:type="dxa"/>
            <w:tcBorders>
              <w:top w:val="single" w:color="auto" w:sz="2" w:space="0"/>
              <w:left w:val="single" w:color="auto" w:sz="12" w:space="0"/>
              <w:bottom w:val="single" w:color="000000" w:sz="12" w:space="0"/>
            </w:tcBorders>
            <w:shd w:val="clear" w:color="auto" w:fill="auto"/>
          </w:tcPr>
          <w:p w:rsidRPr="008A170C" w:rsidR="008A170C" w:rsidP="00B24A6E" w:rsidRDefault="008A170C">
            <w:pPr>
              <w:rPr>
                <w:b/>
                <w:bCs/>
              </w:rPr>
            </w:pPr>
            <w:r w:rsidRPr="008A170C">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8A170C" w:rsidR="008A170C" w:rsidP="00B24A6E" w:rsidRDefault="008A170C">
            <w:pPr>
              <w:rPr>
                <w:b/>
                <w:bCs/>
              </w:rPr>
            </w:pPr>
          </w:p>
        </w:tc>
        <w:tc>
          <w:tcPr>
            <w:tcW w:w="1752" w:type="dxa"/>
            <w:tcBorders>
              <w:top w:val="single" w:color="auto" w:sz="2" w:space="0"/>
              <w:left w:val="single" w:color="000000" w:sz="12" w:space="0"/>
              <w:bottom w:val="single" w:color="000000" w:sz="12" w:space="0"/>
            </w:tcBorders>
            <w:shd w:val="clear" w:color="auto" w:fill="auto"/>
          </w:tcPr>
          <w:p w:rsidRPr="008A170C" w:rsidR="008A170C" w:rsidP="00B24A6E" w:rsidRDefault="008A170C">
            <w:pPr>
              <w:rPr>
                <w:b/>
                <w:bCs/>
              </w:rPr>
            </w:pPr>
            <w:r w:rsidRPr="008A170C">
              <w:rPr>
                <w:b/>
                <w:bCs/>
              </w:rPr>
              <w:t>Reviewers</w:t>
            </w:r>
          </w:p>
        </w:tc>
        <w:tc>
          <w:tcPr>
            <w:tcW w:w="3228" w:type="dxa"/>
            <w:tcBorders>
              <w:top w:val="single" w:color="auto" w:sz="2" w:space="0"/>
              <w:bottom w:val="single" w:color="000000" w:sz="12" w:space="0"/>
            </w:tcBorders>
            <w:shd w:val="clear" w:color="auto" w:fill="auto"/>
          </w:tcPr>
          <w:p w:rsidRPr="008A170C" w:rsidR="008A170C" w:rsidP="00B24A6E" w:rsidRDefault="008A170C">
            <w:pPr>
              <w:rPr>
                <w:b/>
                <w:bCs/>
              </w:rPr>
            </w:pPr>
          </w:p>
        </w:tc>
      </w:tr>
      <w:tr w:rsidRPr="008A170C" w:rsidR="008A170C" w:rsidTr="008A170C">
        <w:tc>
          <w:tcPr>
            <w:tcW w:w="1812" w:type="dxa"/>
            <w:tcBorders>
              <w:top w:val="single" w:color="000000" w:sz="12" w:space="0"/>
              <w:left w:val="single" w:color="auto" w:sz="12" w:space="0"/>
            </w:tcBorders>
            <w:shd w:val="clear" w:color="auto" w:fill="auto"/>
          </w:tcPr>
          <w:p w:rsidRPr="008A170C" w:rsidR="008A170C" w:rsidP="00B24A6E" w:rsidRDefault="008A170C">
            <w:pPr>
              <w:rPr>
                <w:bCs/>
              </w:rPr>
            </w:pPr>
            <w:r w:rsidRPr="008A170C">
              <w:rPr>
                <w:bCs/>
              </w:rPr>
              <w:t>Philip E. Hyatt</w:t>
            </w:r>
          </w:p>
        </w:tc>
        <w:tc>
          <w:tcPr>
            <w:tcW w:w="1992" w:type="dxa"/>
            <w:tcBorders>
              <w:top w:val="single" w:color="000000" w:sz="12" w:space="0"/>
              <w:right w:val="single" w:color="000000" w:sz="12" w:space="0"/>
            </w:tcBorders>
            <w:shd w:val="clear" w:color="auto" w:fill="auto"/>
          </w:tcPr>
          <w:p w:rsidRPr="008A170C" w:rsidR="008A170C" w:rsidP="00B24A6E" w:rsidRDefault="008A170C">
            <w:r w:rsidRPr="008A170C">
              <w:t>phyatt@fs.fed.us</w:t>
            </w:r>
          </w:p>
        </w:tc>
        <w:tc>
          <w:tcPr>
            <w:tcW w:w="1752" w:type="dxa"/>
            <w:tcBorders>
              <w:top w:val="single" w:color="000000" w:sz="12" w:space="0"/>
              <w:left w:val="single" w:color="000000" w:sz="12" w:space="0"/>
            </w:tcBorders>
            <w:shd w:val="clear" w:color="auto" w:fill="auto"/>
          </w:tcPr>
          <w:p w:rsidRPr="008A170C" w:rsidR="008A170C" w:rsidP="00B24A6E" w:rsidRDefault="008A170C">
            <w:r w:rsidRPr="008A170C">
              <w:t>Chris Szell</w:t>
            </w:r>
          </w:p>
        </w:tc>
        <w:tc>
          <w:tcPr>
            <w:tcW w:w="3228" w:type="dxa"/>
            <w:tcBorders>
              <w:top w:val="single" w:color="000000" w:sz="12" w:space="0"/>
            </w:tcBorders>
            <w:shd w:val="clear" w:color="auto" w:fill="auto"/>
          </w:tcPr>
          <w:p w:rsidRPr="008A170C" w:rsidR="008A170C" w:rsidP="00B24A6E" w:rsidRDefault="008A170C">
            <w:r w:rsidRPr="008A170C">
              <w:t>cszell@tnc.org</w:t>
            </w:r>
          </w:p>
        </w:tc>
      </w:tr>
      <w:tr w:rsidRPr="008A170C" w:rsidR="008A170C" w:rsidTr="008A170C">
        <w:tc>
          <w:tcPr>
            <w:tcW w:w="1812" w:type="dxa"/>
            <w:tcBorders>
              <w:left w:val="single" w:color="auto" w:sz="12" w:space="0"/>
            </w:tcBorders>
            <w:shd w:val="clear" w:color="auto" w:fill="auto"/>
          </w:tcPr>
          <w:p w:rsidRPr="008A170C" w:rsidR="008A170C" w:rsidP="00B24A6E" w:rsidRDefault="008A170C">
            <w:pPr>
              <w:rPr>
                <w:bCs/>
              </w:rPr>
            </w:pPr>
            <w:r w:rsidRPr="008A170C">
              <w:rPr>
                <w:bCs/>
              </w:rPr>
              <w:t>None</w:t>
            </w:r>
          </w:p>
        </w:tc>
        <w:tc>
          <w:tcPr>
            <w:tcW w:w="1992" w:type="dxa"/>
            <w:tcBorders>
              <w:right w:val="single" w:color="000000" w:sz="12" w:space="0"/>
            </w:tcBorders>
            <w:shd w:val="clear" w:color="auto" w:fill="auto"/>
          </w:tcPr>
          <w:p w:rsidRPr="008A170C" w:rsidR="008A170C" w:rsidP="00B24A6E" w:rsidRDefault="008A170C">
            <w:r w:rsidRPr="008A170C">
              <w:t>None</w:t>
            </w:r>
          </w:p>
        </w:tc>
        <w:tc>
          <w:tcPr>
            <w:tcW w:w="1752" w:type="dxa"/>
            <w:tcBorders>
              <w:left w:val="single" w:color="000000" w:sz="12" w:space="0"/>
            </w:tcBorders>
            <w:shd w:val="clear" w:color="auto" w:fill="auto"/>
          </w:tcPr>
          <w:p w:rsidRPr="008A170C" w:rsidR="008A170C" w:rsidP="00B24A6E" w:rsidRDefault="008A170C">
            <w:r w:rsidRPr="008A170C">
              <w:t>Mike Schafale</w:t>
            </w:r>
          </w:p>
        </w:tc>
        <w:tc>
          <w:tcPr>
            <w:tcW w:w="3228" w:type="dxa"/>
            <w:shd w:val="clear" w:color="auto" w:fill="auto"/>
          </w:tcPr>
          <w:p w:rsidRPr="008A170C" w:rsidR="008A170C" w:rsidP="00B24A6E" w:rsidRDefault="008A170C">
            <w:r w:rsidRPr="008A170C">
              <w:t>michael.schafale@ncmail.net</w:t>
            </w:r>
          </w:p>
        </w:tc>
      </w:tr>
      <w:tr w:rsidRPr="008A170C" w:rsidR="008A170C" w:rsidTr="008A170C">
        <w:tc>
          <w:tcPr>
            <w:tcW w:w="1812" w:type="dxa"/>
            <w:tcBorders>
              <w:left w:val="single" w:color="auto" w:sz="12" w:space="0"/>
              <w:bottom w:val="single" w:color="auto" w:sz="2" w:space="0"/>
            </w:tcBorders>
            <w:shd w:val="clear" w:color="auto" w:fill="auto"/>
          </w:tcPr>
          <w:p w:rsidRPr="008A170C" w:rsidR="008A170C" w:rsidP="00B24A6E" w:rsidRDefault="008A170C">
            <w:pPr>
              <w:rPr>
                <w:bCs/>
              </w:rPr>
            </w:pPr>
            <w:r w:rsidRPr="008A170C">
              <w:rPr>
                <w:bCs/>
              </w:rPr>
              <w:t>None</w:t>
            </w:r>
          </w:p>
        </w:tc>
        <w:tc>
          <w:tcPr>
            <w:tcW w:w="1992" w:type="dxa"/>
            <w:tcBorders>
              <w:right w:val="single" w:color="000000" w:sz="12" w:space="0"/>
            </w:tcBorders>
            <w:shd w:val="clear" w:color="auto" w:fill="auto"/>
          </w:tcPr>
          <w:p w:rsidRPr="008A170C" w:rsidR="008A170C" w:rsidP="00B24A6E" w:rsidRDefault="008A170C">
            <w:r w:rsidRPr="008A170C">
              <w:t>None</w:t>
            </w:r>
          </w:p>
        </w:tc>
        <w:tc>
          <w:tcPr>
            <w:tcW w:w="1752" w:type="dxa"/>
            <w:tcBorders>
              <w:left w:val="single" w:color="000000" w:sz="12" w:space="0"/>
              <w:bottom w:val="single" w:color="auto" w:sz="2" w:space="0"/>
            </w:tcBorders>
            <w:shd w:val="clear" w:color="auto" w:fill="auto"/>
          </w:tcPr>
          <w:p w:rsidRPr="008A170C" w:rsidR="008A170C" w:rsidP="00B24A6E" w:rsidRDefault="008A170C">
            <w:r w:rsidRPr="008A170C">
              <w:t>None</w:t>
            </w:r>
          </w:p>
        </w:tc>
        <w:tc>
          <w:tcPr>
            <w:tcW w:w="3228" w:type="dxa"/>
            <w:shd w:val="clear" w:color="auto" w:fill="auto"/>
          </w:tcPr>
          <w:p w:rsidRPr="008A170C" w:rsidR="008A170C" w:rsidP="00B24A6E" w:rsidRDefault="008A170C">
            <w:r w:rsidRPr="008A170C">
              <w:t>None</w:t>
            </w:r>
          </w:p>
        </w:tc>
      </w:tr>
    </w:tbl>
    <w:p w:rsidR="008A170C" w:rsidP="008A170C" w:rsidRDefault="008A170C"/>
    <w:p w:rsidR="008A170C" w:rsidP="008A170C" w:rsidRDefault="008A170C">
      <w:pPr>
        <w:pStyle w:val="InfoPara"/>
      </w:pPr>
      <w:r>
        <w:t>Vegetation Type</w:t>
      </w:r>
    </w:p>
    <w:p w:rsidR="008A170C" w:rsidP="008A170C" w:rsidRDefault="008A170C">
      <w:r>
        <w:t>Forest and Woodland</w:t>
      </w:r>
    </w:p>
    <w:p w:rsidR="008A170C" w:rsidP="008A170C" w:rsidRDefault="008A170C">
      <w:pPr>
        <w:pStyle w:val="InfoPara"/>
      </w:pPr>
      <w:r>
        <w:t>Map Zones</w:t>
      </w:r>
    </w:p>
    <w:p w:rsidR="008A170C" w:rsidP="008A170C" w:rsidRDefault="00345272">
      <w:r>
        <w:t>55,</w:t>
      </w:r>
      <w:r w:rsidR="00231BEC">
        <w:t>58</w:t>
      </w:r>
      <w:r>
        <w:t>,60</w:t>
      </w:r>
    </w:p>
    <w:p w:rsidR="008A170C" w:rsidP="008A170C" w:rsidRDefault="008A170C">
      <w:pPr>
        <w:pStyle w:val="InfoPara"/>
      </w:pPr>
      <w:r>
        <w:t>Geographic Range</w:t>
      </w:r>
    </w:p>
    <w:p w:rsidR="008A170C" w:rsidP="008A170C" w:rsidRDefault="008A170C">
      <w:r>
        <w:t>The ecological system that corresponds to this BpS is noted by NatureServe (2006) to be found in the Atlantic Coastal Plain (exclusive of the Fall-line Sandhills) from southern VA to northeastern FL (see CES203.281).</w:t>
      </w:r>
    </w:p>
    <w:p w:rsidR="008A170C" w:rsidP="008A170C" w:rsidRDefault="008A170C">
      <w:pPr>
        <w:pStyle w:val="InfoPara"/>
      </w:pPr>
      <w:r>
        <w:t>Biophysical Site Description</w:t>
      </w:r>
    </w:p>
    <w:p w:rsidR="008A170C" w:rsidP="008A170C" w:rsidRDefault="008A170C">
      <w:r>
        <w:t>Once perhaps the most extensive system in the Outer Coastal Plain within its range. Examples and associations share the common feature of upland (non-wetland) moisture regimes and natural exposure to frequent fire (NatureServe 2006).</w:t>
      </w:r>
    </w:p>
    <w:p w:rsidR="008A170C" w:rsidP="008A170C" w:rsidRDefault="008A170C"/>
    <w:p w:rsidR="008A170C" w:rsidP="008A170C" w:rsidRDefault="008A170C">
      <w:r>
        <w:t xml:space="preserve">Occurs on upland sites of the Middle to Outer Atlantic Coastal Plain, on landforms that include loamy to sandy flats, relict beach system deposits, </w:t>
      </w:r>
      <w:proofErr w:type="spellStart"/>
      <w:r>
        <w:t>eolian</w:t>
      </w:r>
      <w:proofErr w:type="spellEnd"/>
      <w:r>
        <w:t xml:space="preserve"> sand deposits, Carolina bay rims and occasional low rolling hills. Soils range from mesic to xeric and from sandy to loamy or occasionally clayey. Most natural remnants are on coarse sands, but most examples probably once occurred on loamy soils. Soils are largely acidic and infertile, and the coarsest sands are excessively drained and sterile. </w:t>
      </w:r>
    </w:p>
    <w:p w:rsidR="008A170C" w:rsidP="008A170C" w:rsidRDefault="008A170C"/>
    <w:p w:rsidR="008A170C" w:rsidP="008A170C" w:rsidRDefault="008A170C">
      <w:r>
        <w:t>The unifying feature of this system is non-wetland sites that naturally supported frequent fire. As such, it once covered much of the landscape of the Coastal Plain. Variations in soil texture and drainage appear to be a primary driver of differences between associations within the system, with biogeography also important (NatureServe 2006).</w:t>
      </w:r>
    </w:p>
    <w:p w:rsidR="008A170C" w:rsidP="008A170C" w:rsidRDefault="008A170C">
      <w:pPr>
        <w:pStyle w:val="InfoPara"/>
      </w:pPr>
      <w:r>
        <w:t>Vegetation Description</w:t>
      </w:r>
    </w:p>
    <w:p w:rsidR="008A170C" w:rsidP="008A170C" w:rsidRDefault="008A170C">
      <w:r>
        <w:t xml:space="preserve">Vegetation is a set of associations that are most naturally woodlands or savannas dominated by Pinus </w:t>
      </w:r>
      <w:proofErr w:type="spellStart"/>
      <w:r>
        <w:t>palustris</w:t>
      </w:r>
      <w:proofErr w:type="spellEnd"/>
      <w:r>
        <w:t xml:space="preserve"> and having a well-developed grassy herb layer. A few associations have sparse herb layers due to excessively drained soils, and a few are dominated by scrub oaks. Other pine species may sometimes be present. Scrub oaks (Quercus </w:t>
      </w:r>
      <w:proofErr w:type="spellStart"/>
      <w:r>
        <w:t>laevis</w:t>
      </w:r>
      <w:proofErr w:type="spellEnd"/>
      <w:r>
        <w:t xml:space="preserve">, Quercus </w:t>
      </w:r>
      <w:proofErr w:type="spellStart"/>
      <w:r>
        <w:t>incana</w:t>
      </w:r>
      <w:proofErr w:type="spellEnd"/>
      <w:r>
        <w:t xml:space="preserve">, Quercus </w:t>
      </w:r>
      <w:proofErr w:type="spellStart"/>
      <w:r>
        <w:t>margarettiae</w:t>
      </w:r>
      <w:proofErr w:type="spellEnd"/>
      <w:r>
        <w:t xml:space="preserve">, Quercus </w:t>
      </w:r>
      <w:proofErr w:type="spellStart"/>
      <w:r>
        <w:t>hemisphaerica</w:t>
      </w:r>
      <w:proofErr w:type="spellEnd"/>
      <w:r>
        <w:t xml:space="preserve"> and others) form an understory in most associations, all but the mesic ones. Low shrubs, most ericaceous, are often an important component. In most of the range, </w:t>
      </w:r>
      <w:proofErr w:type="spellStart"/>
      <w:r>
        <w:t>Aristida</w:t>
      </w:r>
      <w:proofErr w:type="spellEnd"/>
      <w:r>
        <w:t xml:space="preserve"> </w:t>
      </w:r>
      <w:proofErr w:type="spellStart"/>
      <w:r>
        <w:t>stricta</w:t>
      </w:r>
      <w:proofErr w:type="spellEnd"/>
      <w:r>
        <w:t xml:space="preserve"> is the dominant herb. In the southern and northern parts of the range, it is absent, and various other grass species dominate. Forbs, especially composites, are usually also an important herb component, and lichens are abundant in some associations. Many associations </w:t>
      </w:r>
      <w:r>
        <w:lastRenderedPageBreak/>
        <w:t>have moderate species richness, with most of the species in the herb layer. Some mesic associations have very high species richness, among the highest values ever measured at the 1/10-hectare scale. Associations on deep, coarse sands may have low species richness but have a distinct set of xerophytic herbs and dwarf-shrubs.</w:t>
      </w:r>
    </w:p>
    <w:p w:rsidR="008A170C" w:rsidP="008A170C" w:rsidRDefault="008A170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laevis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Turkey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margarettiae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Runner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ARST5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Pineland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bl>
    <w:p>
      <w:r>
        <w:rPr>
          <w:sz w:val="16"/>
        </w:rPr>
        <w:t>Species names are from the NRCS PLANTS database. Check species codes at http://plants.usda.gov.</w:t>
      </w:r>
    </w:p>
    <w:p w:rsidR="008A170C" w:rsidP="008A170C" w:rsidRDefault="008A170C">
      <w:pPr>
        <w:pStyle w:val="InfoPara"/>
      </w:pPr>
      <w:r>
        <w:t>Disturbance Description</w:t>
      </w:r>
    </w:p>
    <w:p w:rsidR="008A170C" w:rsidP="008A170C" w:rsidRDefault="008A170C">
      <w:r>
        <w:t>Frequent, low-intensity fire is the predominant natural force in this system. Component communities naturally burned every few years, many averaging as often as every three years. Fires are naturally low to moderate in intensity. They burn above-ground parts of herbs and shrubs but have little effect on the fire-tolerant trees. Vegetation recovers very quickly from fire, with live herbaceous biomass often restored in just a few weeks. Many plants have their flowering triggered by burning. In the absence of fire, less fire-tolerant species increase and others invade the system. The scrub oaks and shrubs, kept to low density and mostly reduced to shrub size by fire, become tall and dense and can suppress tree regeneration. Herb layer density and diversity decline. Only on the most excessively drained coarse sands does the vegetation not undergo substantial structural alteration and reduction in species richness after just a few years without burning (NatureServe 2006).</w:t>
      </w:r>
    </w:p>
    <w:p w:rsidR="008A170C" w:rsidP="008A170C" w:rsidRDefault="008A170C"/>
    <w:p w:rsidR="008A170C" w:rsidP="008A170C" w:rsidRDefault="008A170C">
      <w:r>
        <w:t>Canopies are believed to naturally be many-aged, consisting of a fine mosaic of small even-aged groves driven by gap-phase regeneration. Longleaf pine is shade-intolerant and slow to reach reproductive age but is very long-lived. Most plants in these systems appear to be conservative, living a long time and only rarely sexually reproducing or colonizing new sites (NatureServe 2006).</w:t>
      </w:r>
    </w:p>
    <w:p w:rsidR="008A170C" w:rsidP="008A170C" w:rsidRDefault="008A170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130</w:t>
            </w:r>
          </w:p>
        </w:tc>
        <w:tc>
          <w:p>
            <w:pPr>
              <w:jc w:val="center"/>
            </w:pPr>
            <w:r>
              <w:t>3</w:t>
            </w:r>
          </w:p>
        </w:tc>
        <w:tc>
          <w:p>
            <w:pPr>
              <w:jc w:val="center"/>
            </w:pPr>
            <w:r>
              <w:t/>
            </w:r>
          </w:p>
        </w:tc>
        <w:tc>
          <w:p>
            <w:pPr>
              <w:jc w:val="center"/>
            </w:pPr>
            <w:r>
              <w:t/>
            </w:r>
          </w:p>
        </w:tc>
      </w:tr>
      <w:tr>
        <w:tc>
          <w:p>
            <w:pPr>
              <w:jc w:val="center"/>
            </w:pPr>
            <w:r>
              <w:t>Moderate (Mixed)</w:t>
            </w:r>
          </w:p>
        </w:tc>
        <w:tc>
          <w:p>
            <w:pPr>
              <w:jc w:val="center"/>
            </w:pPr>
            <w:r>
              <w:t>374</w:t>
            </w:r>
          </w:p>
        </w:tc>
        <w:tc>
          <w:p>
            <w:pPr>
              <w:jc w:val="center"/>
            </w:pPr>
            <w:r>
              <w:t>1</w:t>
            </w:r>
          </w:p>
        </w:tc>
        <w:tc>
          <w:p>
            <w:pPr>
              <w:jc w:val="center"/>
            </w:pPr>
            <w:r>
              <w:t/>
            </w:r>
          </w:p>
        </w:tc>
        <w:tc>
          <w:p>
            <w:pPr>
              <w:jc w:val="center"/>
            </w:pPr>
            <w:r>
              <w:t/>
            </w:r>
          </w:p>
        </w:tc>
      </w:tr>
      <w:tr>
        <w:tc>
          <w:p>
            <w:pPr>
              <w:jc w:val="center"/>
            </w:pPr>
            <w:r>
              <w:t>Low (Surface)</w:t>
            </w:r>
          </w:p>
        </w:tc>
        <w:tc>
          <w:p>
            <w:pPr>
              <w:jc w:val="center"/>
            </w:pPr>
            <w:r>
              <w:t>4</w:t>
            </w:r>
          </w:p>
        </w:tc>
        <w:tc>
          <w:p>
            <w:pPr>
              <w:jc w:val="center"/>
            </w:pPr>
            <w:r>
              <w:t>96</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70C" w:rsidP="008A170C" w:rsidRDefault="008A170C">
      <w:pPr>
        <w:pStyle w:val="InfoPara"/>
      </w:pPr>
      <w:r>
        <w:t>Scale Description</w:t>
      </w:r>
    </w:p>
    <w:p w:rsidR="008A170C" w:rsidP="008A170C" w:rsidRDefault="008A170C">
      <w:r>
        <w:t xml:space="preserve">This system is naturally a matrix system, probably once the most extensive system in its range. Most occurrences now are artificially bounded remnants or naturally small islands. Occurrences often form mosaics with Atlantic Coastal Plain Northern Wet Longleaf Pine Savanna and Flatwoods (CES203.265 or BpS 1449) or Atlantic Coastal Plain Peatland </w:t>
      </w:r>
      <w:proofErr w:type="spellStart"/>
      <w:r>
        <w:t>Pocosin</w:t>
      </w:r>
      <w:proofErr w:type="spellEnd"/>
      <w:r>
        <w:t xml:space="preserve"> (CES203.267 </w:t>
      </w:r>
      <w:r>
        <w:lastRenderedPageBreak/>
        <w:t>or BpS 1452) and may have small-patch systems embedded in them. A few landscape matrix areas of several thousand acres remain (NatureServe 2006).</w:t>
      </w:r>
    </w:p>
    <w:p w:rsidR="008A170C" w:rsidP="008A170C" w:rsidRDefault="008A170C">
      <w:pPr>
        <w:pStyle w:val="InfoPara"/>
      </w:pPr>
      <w:r>
        <w:t>Adjacency or Identification Concerns</w:t>
      </w:r>
    </w:p>
    <w:p w:rsidR="008A170C" w:rsidP="008A170C" w:rsidRDefault="008A170C">
      <w:r>
        <w:t xml:space="preserve">This system is distinguished from Atlantic Coastal Plain Northern Wet Longleaf Pine Savanna and Flatwoods (CES203.265 or BpS 1449) because of the ecological role of saturated wetland conditions in the latter. The two systems have much in common, including frequent fire and the same primary dominant tree and herb species. They often occur in the same landscapes. However, floristic differences are well marked, and no associations are shared. This system is distinguished from the Atlantic Coastal Plain Fall-line Sandhills Longleaf Pine Woodland (CES203.254 or BpS 1346) based on the differences in landscape patterns and prevailing associations in the two regions. Dissected topography with much higher relief, predominance of interbedded sands and clays, and interspersion with seepage wetlands all characterize the Fall-line Sandhills. This is in contrast to the low relief, pure sands or loams, and mosaics containing other wetland types in the rest of the Coastal Plain. Some matrix associations in the Fall-line Sandhills, such as Pinus </w:t>
      </w:r>
      <w:proofErr w:type="spellStart"/>
      <w:r>
        <w:t>palustris</w:t>
      </w:r>
      <w:proofErr w:type="spellEnd"/>
      <w:r>
        <w:t xml:space="preserve">/Quercus </w:t>
      </w:r>
      <w:proofErr w:type="spellStart"/>
      <w:r>
        <w:t>marilandica</w:t>
      </w:r>
      <w:proofErr w:type="spellEnd"/>
      <w:r>
        <w:t>/</w:t>
      </w:r>
      <w:proofErr w:type="spellStart"/>
      <w:r>
        <w:t>Gaylussacia</w:t>
      </w:r>
      <w:proofErr w:type="spellEnd"/>
      <w:r>
        <w:t xml:space="preserve"> </w:t>
      </w:r>
      <w:proofErr w:type="spellStart"/>
      <w:r>
        <w:t>dumosa</w:t>
      </w:r>
      <w:proofErr w:type="spellEnd"/>
      <w:r>
        <w:t>/</w:t>
      </w:r>
      <w:proofErr w:type="spellStart"/>
      <w:r>
        <w:t>Aristida</w:t>
      </w:r>
      <w:proofErr w:type="spellEnd"/>
      <w:r>
        <w:t xml:space="preserve"> </w:t>
      </w:r>
      <w:proofErr w:type="spellStart"/>
      <w:r>
        <w:t>stricta</w:t>
      </w:r>
      <w:proofErr w:type="spellEnd"/>
      <w:r>
        <w:t xml:space="preserve"> Woodland (CEGL003595) are nearly absent in the rest of the Coastal Plain, and there are systematic floristic differences. If this were to be split into a northern and southern component, the distinction would be justified based on differences in climate, flora, and some differences in ecological dynamics. Gopher tortoises (</w:t>
      </w:r>
      <w:proofErr w:type="spellStart"/>
      <w:r>
        <w:t>Gopherus</w:t>
      </w:r>
      <w:proofErr w:type="spellEnd"/>
      <w:r>
        <w:t xml:space="preserve"> </w:t>
      </w:r>
      <w:proofErr w:type="spellStart"/>
      <w:r>
        <w:t>polyphemus</w:t>
      </w:r>
      <w:proofErr w:type="spellEnd"/>
      <w:r>
        <w:t xml:space="preserve">) are an important keystone species in the southern portion of the range. The dominant grass also changes at this approximate point, with </w:t>
      </w:r>
      <w:proofErr w:type="spellStart"/>
      <w:r>
        <w:t>Aristida</w:t>
      </w:r>
      <w:proofErr w:type="spellEnd"/>
      <w:r>
        <w:t xml:space="preserve"> </w:t>
      </w:r>
      <w:proofErr w:type="spellStart"/>
      <w:r>
        <w:t>beyrichiana</w:t>
      </w:r>
      <w:proofErr w:type="spellEnd"/>
      <w:r>
        <w:t xml:space="preserve"> dominating herb layers to the south (NatureServe 2006).</w:t>
      </w:r>
    </w:p>
    <w:p w:rsidR="008A170C" w:rsidP="008A170C" w:rsidRDefault="008A170C"/>
    <w:p w:rsidR="008A170C" w:rsidP="008A170C" w:rsidRDefault="008A170C">
      <w:r>
        <w:t>Similar Ecological Systems: Atlantic Coastal Plain Fall-line Sandhills Longleaf Pine Woodland (CES203.254 or BpS 1346); Atlantic Coastal Plain Northern Wet Longleaf Pine Savanna and Flatwoods (CES203.265 or BpS 1449).</w:t>
      </w:r>
    </w:p>
    <w:p w:rsidR="008A170C" w:rsidP="008A170C" w:rsidRDefault="008A170C"/>
    <w:p w:rsidR="008A170C" w:rsidP="008A170C" w:rsidRDefault="008A170C">
      <w:r>
        <w:t xml:space="preserve">Adjacent Ecological Systems: Atlantic Coastal Plain Northern Wet Longleaf Pine Savanna and Flatwoods (CES203.265 or BpS 1449) or Atlantic Coastal Plain Peatland </w:t>
      </w:r>
      <w:proofErr w:type="spellStart"/>
      <w:r>
        <w:t>Pocosin</w:t>
      </w:r>
      <w:proofErr w:type="spellEnd"/>
      <w:r>
        <w:t xml:space="preserve"> and Canebrake (CES203.267 or BpS 1452) are the most commonly associated systems, often forming mosaics. Atlantic Coastal Plain Southern Depression </w:t>
      </w:r>
      <w:proofErr w:type="spellStart"/>
      <w:r>
        <w:t>Pondshore</w:t>
      </w:r>
      <w:proofErr w:type="spellEnd"/>
      <w:r>
        <w:t xml:space="preserve"> (CES203.262) and small floodplain systems may be embedded in matrices of this system. Other adjacent systems include the Atlantic Coastal Plain Clay-Based Carolina Bay Wetland (CES203.245 or BpS 1459).</w:t>
      </w:r>
    </w:p>
    <w:p w:rsidR="008A170C" w:rsidP="008A170C" w:rsidRDefault="008A170C">
      <w:pPr>
        <w:pStyle w:val="InfoPara"/>
      </w:pPr>
      <w:r>
        <w:t>Issues or Problems</w:t>
      </w:r>
    </w:p>
    <w:p w:rsidR="008A170C" w:rsidP="008A170C" w:rsidRDefault="008A170C"/>
    <w:p w:rsidR="008A170C" w:rsidP="008A170C" w:rsidRDefault="008A170C">
      <w:pPr>
        <w:pStyle w:val="InfoPara"/>
      </w:pPr>
      <w:r>
        <w:t>Native Uncharacteristic Conditions</w:t>
      </w:r>
    </w:p>
    <w:p w:rsidR="008A170C" w:rsidP="008A170C" w:rsidRDefault="008A170C">
      <w:r>
        <w:t>Most natural remnants are on coarse sands, but most examples probably once occurred on loamy soils (NatureServe 2006).</w:t>
      </w:r>
    </w:p>
    <w:p w:rsidR="008A170C" w:rsidP="008A170C" w:rsidRDefault="008A170C">
      <w:pPr>
        <w:pStyle w:val="InfoPara"/>
      </w:pPr>
      <w:r>
        <w:t>Comments</w:t>
      </w:r>
    </w:p>
    <w:p w:rsidR="008A170C" w:rsidP="008A170C" w:rsidRDefault="008A170C">
      <w:r>
        <w:lastRenderedPageBreak/>
        <w:t>This model description was created using the corresponding NatureServe (2006) ecological description for CES203.281. The VDDT model was based on the Rapid Assessment model (R9LLSH -- Longleaf Sandhills) as were the class percentages given below.</w:t>
      </w:r>
    </w:p>
    <w:p w:rsidR="008A170C" w:rsidP="008A170C" w:rsidRDefault="008A170C">
      <w:pPr>
        <w:pStyle w:val="ReportSection"/>
      </w:pPr>
      <w:r>
        <w:t>Succession Classes</w:t>
      </w:r>
    </w:p>
    <w:p w:rsidR="008A170C" w:rsidP="008A170C" w:rsidRDefault="008A170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170C" w:rsidP="008A170C" w:rsidRDefault="008A170C">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A170C" w:rsidP="008A170C" w:rsidRDefault="008A170C"/>
    <w:p w:rsidR="008A170C" w:rsidP="008A170C" w:rsidRDefault="008A170C">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936"/>
        <w:gridCol w:w="2508"/>
        <w:gridCol w:w="1956"/>
      </w:tblGrid>
      <w:tr w:rsidRPr="008A170C" w:rsidR="008A170C" w:rsidTr="008A170C">
        <w:tc>
          <w:tcPr>
            <w:tcW w:w="1176" w:type="dxa"/>
            <w:tcBorders>
              <w:top w:val="single" w:color="auto" w:sz="2" w:space="0"/>
              <w:bottom w:val="single" w:color="000000" w:sz="12" w:space="0"/>
            </w:tcBorders>
            <w:shd w:val="clear" w:color="auto" w:fill="auto"/>
          </w:tcPr>
          <w:p w:rsidRPr="008A170C" w:rsidR="008A170C" w:rsidP="00510CE1" w:rsidRDefault="008A170C">
            <w:pPr>
              <w:rPr>
                <w:b/>
                <w:bCs/>
              </w:rPr>
            </w:pPr>
            <w:r w:rsidRPr="008A170C">
              <w:rPr>
                <w:b/>
                <w:bCs/>
              </w:rPr>
              <w:t>Symbol</w:t>
            </w:r>
          </w:p>
        </w:tc>
        <w:tc>
          <w:tcPr>
            <w:tcW w:w="3936" w:type="dxa"/>
            <w:tcBorders>
              <w:top w:val="single" w:color="auto" w:sz="2" w:space="0"/>
              <w:bottom w:val="single" w:color="000000" w:sz="12" w:space="0"/>
            </w:tcBorders>
            <w:shd w:val="clear" w:color="auto" w:fill="auto"/>
          </w:tcPr>
          <w:p w:rsidRPr="008A170C" w:rsidR="008A170C" w:rsidP="00510CE1" w:rsidRDefault="008A170C">
            <w:pPr>
              <w:rPr>
                <w:b/>
                <w:bCs/>
              </w:rPr>
            </w:pPr>
            <w:r w:rsidRPr="008A170C">
              <w:rPr>
                <w:b/>
                <w:bCs/>
              </w:rPr>
              <w:t>Scientific Name</w:t>
            </w:r>
          </w:p>
        </w:tc>
        <w:tc>
          <w:tcPr>
            <w:tcW w:w="2508" w:type="dxa"/>
            <w:tcBorders>
              <w:top w:val="single" w:color="auto" w:sz="2" w:space="0"/>
              <w:bottom w:val="single" w:color="000000" w:sz="12" w:space="0"/>
            </w:tcBorders>
            <w:shd w:val="clear" w:color="auto" w:fill="auto"/>
          </w:tcPr>
          <w:p w:rsidRPr="008A170C" w:rsidR="008A170C" w:rsidP="00510CE1" w:rsidRDefault="008A170C">
            <w:pPr>
              <w:rPr>
                <w:b/>
                <w:bCs/>
              </w:rPr>
            </w:pPr>
            <w:r w:rsidRPr="008A170C">
              <w:rPr>
                <w:b/>
                <w:bCs/>
              </w:rPr>
              <w:t>Common Name</w:t>
            </w:r>
          </w:p>
        </w:tc>
        <w:tc>
          <w:tcPr>
            <w:tcW w:w="1956" w:type="dxa"/>
            <w:tcBorders>
              <w:top w:val="single" w:color="auto" w:sz="2" w:space="0"/>
              <w:bottom w:val="single" w:color="000000" w:sz="12" w:space="0"/>
            </w:tcBorders>
            <w:shd w:val="clear" w:color="auto" w:fill="auto"/>
          </w:tcPr>
          <w:p w:rsidRPr="008A170C" w:rsidR="008A170C" w:rsidP="00510CE1" w:rsidRDefault="008A170C">
            <w:pPr>
              <w:rPr>
                <w:b/>
                <w:bCs/>
              </w:rPr>
            </w:pPr>
            <w:r w:rsidRPr="008A170C">
              <w:rPr>
                <w:b/>
                <w:bCs/>
              </w:rPr>
              <w:t>Canopy Position</w:t>
            </w:r>
          </w:p>
        </w:tc>
      </w:tr>
      <w:tr w:rsidRPr="008A170C" w:rsidR="008A170C" w:rsidTr="008A170C">
        <w:tc>
          <w:tcPr>
            <w:tcW w:w="1176" w:type="dxa"/>
            <w:tcBorders>
              <w:top w:val="single" w:color="000000" w:sz="12" w:space="0"/>
            </w:tcBorders>
            <w:shd w:val="clear" w:color="auto" w:fill="auto"/>
          </w:tcPr>
          <w:p w:rsidRPr="008A170C" w:rsidR="008A170C" w:rsidP="00510CE1" w:rsidRDefault="008A170C">
            <w:pPr>
              <w:rPr>
                <w:bCs/>
              </w:rPr>
            </w:pPr>
            <w:r w:rsidRPr="008A170C">
              <w:rPr>
                <w:bCs/>
              </w:rPr>
              <w:t>PIPA2</w:t>
            </w:r>
          </w:p>
        </w:tc>
        <w:tc>
          <w:tcPr>
            <w:tcW w:w="3936" w:type="dxa"/>
            <w:tcBorders>
              <w:top w:val="single" w:color="000000" w:sz="12" w:space="0"/>
            </w:tcBorders>
            <w:shd w:val="clear" w:color="auto" w:fill="auto"/>
          </w:tcPr>
          <w:p w:rsidRPr="008A170C" w:rsidR="008A170C" w:rsidP="00510CE1" w:rsidRDefault="008A170C">
            <w:r w:rsidRPr="008A170C">
              <w:t xml:space="preserve">Pinus </w:t>
            </w:r>
            <w:proofErr w:type="spellStart"/>
            <w:r w:rsidRPr="008A170C">
              <w:t>palustris</w:t>
            </w:r>
            <w:proofErr w:type="spellEnd"/>
          </w:p>
        </w:tc>
        <w:tc>
          <w:tcPr>
            <w:tcW w:w="2508" w:type="dxa"/>
            <w:tcBorders>
              <w:top w:val="single" w:color="000000" w:sz="12" w:space="0"/>
            </w:tcBorders>
            <w:shd w:val="clear" w:color="auto" w:fill="auto"/>
          </w:tcPr>
          <w:p w:rsidRPr="008A170C" w:rsidR="008A170C" w:rsidP="00510CE1" w:rsidRDefault="008A170C">
            <w:r w:rsidRPr="008A170C">
              <w:t>Longleaf pine</w:t>
            </w:r>
          </w:p>
        </w:tc>
        <w:tc>
          <w:tcPr>
            <w:tcW w:w="1956" w:type="dxa"/>
            <w:tcBorders>
              <w:top w:val="single" w:color="000000" w:sz="12" w:space="0"/>
            </w:tcBorders>
            <w:shd w:val="clear" w:color="auto" w:fill="auto"/>
          </w:tcPr>
          <w:p w:rsidRPr="008A170C" w:rsidR="008A170C" w:rsidP="00510CE1" w:rsidRDefault="008A170C">
            <w:r w:rsidRPr="008A170C">
              <w:t>Upper</w:t>
            </w:r>
          </w:p>
        </w:tc>
      </w:tr>
      <w:tr w:rsidRPr="008A170C" w:rsidR="008A170C" w:rsidTr="008A170C">
        <w:tc>
          <w:tcPr>
            <w:tcW w:w="1176" w:type="dxa"/>
            <w:shd w:val="clear" w:color="auto" w:fill="auto"/>
          </w:tcPr>
          <w:p w:rsidRPr="008A170C" w:rsidR="008A170C" w:rsidP="00510CE1" w:rsidRDefault="008A170C">
            <w:pPr>
              <w:rPr>
                <w:bCs/>
              </w:rPr>
            </w:pPr>
            <w:r w:rsidRPr="008A170C">
              <w:rPr>
                <w:bCs/>
              </w:rPr>
              <w:t>ANVI2</w:t>
            </w:r>
          </w:p>
        </w:tc>
        <w:tc>
          <w:tcPr>
            <w:tcW w:w="3936" w:type="dxa"/>
            <w:shd w:val="clear" w:color="auto" w:fill="auto"/>
          </w:tcPr>
          <w:p w:rsidRPr="008A170C" w:rsidR="008A170C" w:rsidP="00510CE1" w:rsidRDefault="008A170C">
            <w:proofErr w:type="spellStart"/>
            <w:r w:rsidRPr="008A170C">
              <w:t>Andropogon</w:t>
            </w:r>
            <w:proofErr w:type="spellEnd"/>
            <w:r w:rsidRPr="008A170C">
              <w:t xml:space="preserve"> </w:t>
            </w:r>
            <w:proofErr w:type="spellStart"/>
            <w:r w:rsidRPr="008A170C">
              <w:t>virginicus</w:t>
            </w:r>
            <w:proofErr w:type="spellEnd"/>
          </w:p>
        </w:tc>
        <w:tc>
          <w:tcPr>
            <w:tcW w:w="2508" w:type="dxa"/>
            <w:shd w:val="clear" w:color="auto" w:fill="auto"/>
          </w:tcPr>
          <w:p w:rsidRPr="008A170C" w:rsidR="008A170C" w:rsidP="00510CE1" w:rsidRDefault="008A170C">
            <w:proofErr w:type="spellStart"/>
            <w:r w:rsidRPr="008A170C">
              <w:t>Broomsedge</w:t>
            </w:r>
            <w:proofErr w:type="spellEnd"/>
            <w:r w:rsidRPr="008A170C">
              <w:t xml:space="preserve"> bluestem</w:t>
            </w:r>
          </w:p>
        </w:tc>
        <w:tc>
          <w:tcPr>
            <w:tcW w:w="1956" w:type="dxa"/>
            <w:shd w:val="clear" w:color="auto" w:fill="auto"/>
          </w:tcPr>
          <w:p w:rsidRPr="008A170C" w:rsidR="008A170C" w:rsidP="00510CE1" w:rsidRDefault="008A170C">
            <w:r w:rsidRPr="008A170C">
              <w:t>Lower</w:t>
            </w:r>
          </w:p>
        </w:tc>
      </w:tr>
      <w:tr w:rsidRPr="008A170C" w:rsidR="008A170C" w:rsidTr="008A170C">
        <w:tc>
          <w:tcPr>
            <w:tcW w:w="1176" w:type="dxa"/>
            <w:shd w:val="clear" w:color="auto" w:fill="auto"/>
          </w:tcPr>
          <w:p w:rsidRPr="008A170C" w:rsidR="008A170C" w:rsidP="00510CE1" w:rsidRDefault="008A170C">
            <w:pPr>
              <w:rPr>
                <w:bCs/>
              </w:rPr>
            </w:pPr>
            <w:r w:rsidRPr="008A170C">
              <w:rPr>
                <w:bCs/>
              </w:rPr>
              <w:t>SCSCS3</w:t>
            </w:r>
          </w:p>
        </w:tc>
        <w:tc>
          <w:tcPr>
            <w:tcW w:w="3936" w:type="dxa"/>
            <w:shd w:val="clear" w:color="auto" w:fill="auto"/>
          </w:tcPr>
          <w:p w:rsidRPr="008A170C" w:rsidR="008A170C" w:rsidP="00510CE1" w:rsidRDefault="008A170C">
            <w:proofErr w:type="spellStart"/>
            <w:r w:rsidRPr="008A170C">
              <w:t>Schizachyrium</w:t>
            </w:r>
            <w:proofErr w:type="spellEnd"/>
            <w:r w:rsidRPr="008A170C">
              <w:t xml:space="preserve"> </w:t>
            </w:r>
            <w:proofErr w:type="spellStart"/>
            <w:r w:rsidRPr="008A170C">
              <w:t>scoparium</w:t>
            </w:r>
            <w:proofErr w:type="spellEnd"/>
            <w:r w:rsidRPr="008A170C">
              <w:t xml:space="preserve"> var. </w:t>
            </w:r>
            <w:proofErr w:type="spellStart"/>
            <w:r w:rsidRPr="008A170C">
              <w:t>stoloniferum</w:t>
            </w:r>
            <w:proofErr w:type="spellEnd"/>
          </w:p>
        </w:tc>
        <w:tc>
          <w:tcPr>
            <w:tcW w:w="2508" w:type="dxa"/>
            <w:shd w:val="clear" w:color="auto" w:fill="auto"/>
          </w:tcPr>
          <w:p w:rsidRPr="008A170C" w:rsidR="008A170C" w:rsidP="00510CE1" w:rsidRDefault="008A170C">
            <w:r w:rsidRPr="008A170C">
              <w:t>Creeping bluestem</w:t>
            </w:r>
          </w:p>
        </w:tc>
        <w:tc>
          <w:tcPr>
            <w:tcW w:w="1956" w:type="dxa"/>
            <w:shd w:val="clear" w:color="auto" w:fill="auto"/>
          </w:tcPr>
          <w:p w:rsidRPr="008A170C" w:rsidR="008A170C" w:rsidP="00510CE1" w:rsidRDefault="008A170C">
            <w:r w:rsidRPr="008A170C">
              <w:t>Lower</w:t>
            </w:r>
          </w:p>
        </w:tc>
      </w:tr>
      <w:tr w:rsidRPr="008A170C" w:rsidR="008A170C" w:rsidTr="008A170C">
        <w:tc>
          <w:tcPr>
            <w:tcW w:w="1176" w:type="dxa"/>
            <w:shd w:val="clear" w:color="auto" w:fill="auto"/>
          </w:tcPr>
          <w:p w:rsidRPr="008A170C" w:rsidR="008A170C" w:rsidP="00510CE1" w:rsidRDefault="008A170C">
            <w:pPr>
              <w:rPr>
                <w:bCs/>
              </w:rPr>
            </w:pPr>
            <w:r w:rsidRPr="008A170C">
              <w:rPr>
                <w:bCs/>
              </w:rPr>
              <w:t>ARST5</w:t>
            </w:r>
          </w:p>
        </w:tc>
        <w:tc>
          <w:tcPr>
            <w:tcW w:w="3936" w:type="dxa"/>
            <w:shd w:val="clear" w:color="auto" w:fill="auto"/>
          </w:tcPr>
          <w:p w:rsidRPr="008A170C" w:rsidR="008A170C" w:rsidP="00510CE1" w:rsidRDefault="008A170C">
            <w:proofErr w:type="spellStart"/>
            <w:r w:rsidRPr="008A170C">
              <w:t>Aristida</w:t>
            </w:r>
            <w:proofErr w:type="spellEnd"/>
            <w:r w:rsidRPr="008A170C">
              <w:t xml:space="preserve"> </w:t>
            </w:r>
            <w:proofErr w:type="spellStart"/>
            <w:r w:rsidRPr="008A170C">
              <w:t>stricta</w:t>
            </w:r>
            <w:proofErr w:type="spellEnd"/>
          </w:p>
        </w:tc>
        <w:tc>
          <w:tcPr>
            <w:tcW w:w="2508" w:type="dxa"/>
            <w:shd w:val="clear" w:color="auto" w:fill="auto"/>
          </w:tcPr>
          <w:p w:rsidRPr="008A170C" w:rsidR="008A170C" w:rsidP="00510CE1" w:rsidRDefault="008A170C">
            <w:r w:rsidRPr="008A170C">
              <w:t xml:space="preserve">Pineland </w:t>
            </w:r>
            <w:proofErr w:type="spellStart"/>
            <w:r w:rsidRPr="008A170C">
              <w:t>threeawn</w:t>
            </w:r>
            <w:proofErr w:type="spellEnd"/>
          </w:p>
        </w:tc>
        <w:tc>
          <w:tcPr>
            <w:tcW w:w="1956" w:type="dxa"/>
            <w:shd w:val="clear" w:color="auto" w:fill="auto"/>
          </w:tcPr>
          <w:p w:rsidRPr="008A170C" w:rsidR="008A170C" w:rsidP="00510CE1" w:rsidRDefault="008A170C">
            <w:r w:rsidRPr="008A170C">
              <w:t>Lower</w:t>
            </w:r>
          </w:p>
        </w:tc>
      </w:tr>
    </w:tbl>
    <w:p w:rsidR="008A170C" w:rsidP="008A170C" w:rsidRDefault="008A170C"/>
    <w:p w:rsidR="008A170C" w:rsidP="008A170C" w:rsidRDefault="008A170C">
      <w:pPr>
        <w:pStyle w:val="SClassInfoPara"/>
      </w:pPr>
      <w:r>
        <w:t>Description</w:t>
      </w:r>
    </w:p>
    <w:p w:rsidR="008A170C" w:rsidP="008A170C" w:rsidRDefault="008A170C">
      <w:r>
        <w:t>Canopy gaps, most single tree to a quarter acre size characterize class A. Pine regener</w:t>
      </w:r>
      <w:r w:rsidR="00DF69A1">
        <w:t>ation grows here</w:t>
      </w:r>
      <w:r>
        <w:t xml:space="preserve">, or site lacks pine regeneration because no mast year has occurred since the gap opened. The native grassy ground cover is dominated by various grasses, with A. </w:t>
      </w:r>
      <w:proofErr w:type="spellStart"/>
      <w:r>
        <w:t>stricta</w:t>
      </w:r>
      <w:proofErr w:type="spellEnd"/>
      <w:r>
        <w:t xml:space="preserve"> the </w:t>
      </w:r>
      <w:r w:rsidR="004C60F6">
        <w:t>dominant herb</w:t>
      </w:r>
      <w:r>
        <w:t>.</w:t>
      </w:r>
    </w:p>
    <w:p w:rsidR="008A170C" w:rsidP="008A170C" w:rsidRDefault="008A170C"/>
    <w:p>
      <w:r>
        <w:rPr>
          <w:i/>
          <w:u w:val="single"/>
        </w:rPr>
        <w:t>Maximum Tree Size Class</w:t>
      </w:r>
      <w:br/>
      <w:r>
        <w:t>None</w:t>
      </w:r>
    </w:p>
    <w:p w:rsidR="008A170C" w:rsidP="008A170C" w:rsidRDefault="008A170C">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A170C" w:rsidP="008A170C" w:rsidRDefault="008A170C"/>
    <w:p w:rsidR="008A170C" w:rsidP="008A170C" w:rsidRDefault="008A17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2004"/>
        <w:gridCol w:w="1956"/>
      </w:tblGrid>
      <w:tr w:rsidRPr="008A170C" w:rsidR="008A170C" w:rsidTr="008A170C">
        <w:tc>
          <w:tcPr>
            <w:tcW w:w="1128" w:type="dxa"/>
            <w:tcBorders>
              <w:top w:val="single" w:color="auto" w:sz="2" w:space="0"/>
              <w:bottom w:val="single" w:color="000000" w:sz="12" w:space="0"/>
            </w:tcBorders>
            <w:shd w:val="clear" w:color="auto" w:fill="auto"/>
          </w:tcPr>
          <w:p w:rsidRPr="008A170C" w:rsidR="008A170C" w:rsidP="008724DD" w:rsidRDefault="008A170C">
            <w:pPr>
              <w:rPr>
                <w:b/>
                <w:bCs/>
              </w:rPr>
            </w:pPr>
            <w:r w:rsidRPr="008A170C">
              <w:rPr>
                <w:b/>
                <w:bCs/>
              </w:rPr>
              <w:t>Symbol</w:t>
            </w:r>
          </w:p>
        </w:tc>
        <w:tc>
          <w:tcPr>
            <w:tcW w:w="2112" w:type="dxa"/>
            <w:tcBorders>
              <w:top w:val="single" w:color="auto" w:sz="2" w:space="0"/>
              <w:bottom w:val="single" w:color="000000" w:sz="12" w:space="0"/>
            </w:tcBorders>
            <w:shd w:val="clear" w:color="auto" w:fill="auto"/>
          </w:tcPr>
          <w:p w:rsidRPr="008A170C" w:rsidR="008A170C" w:rsidP="008724DD" w:rsidRDefault="008A170C">
            <w:pPr>
              <w:rPr>
                <w:b/>
                <w:bCs/>
              </w:rPr>
            </w:pPr>
            <w:r w:rsidRPr="008A170C">
              <w:rPr>
                <w:b/>
                <w:bCs/>
              </w:rPr>
              <w:t>Scientific Name</w:t>
            </w:r>
          </w:p>
        </w:tc>
        <w:tc>
          <w:tcPr>
            <w:tcW w:w="2004" w:type="dxa"/>
            <w:tcBorders>
              <w:top w:val="single" w:color="auto" w:sz="2" w:space="0"/>
              <w:bottom w:val="single" w:color="000000" w:sz="12" w:space="0"/>
            </w:tcBorders>
            <w:shd w:val="clear" w:color="auto" w:fill="auto"/>
          </w:tcPr>
          <w:p w:rsidRPr="008A170C" w:rsidR="008A170C" w:rsidP="008724DD" w:rsidRDefault="008A170C">
            <w:pPr>
              <w:rPr>
                <w:b/>
                <w:bCs/>
              </w:rPr>
            </w:pPr>
            <w:r w:rsidRPr="008A170C">
              <w:rPr>
                <w:b/>
                <w:bCs/>
              </w:rPr>
              <w:t>Common Name</w:t>
            </w:r>
          </w:p>
        </w:tc>
        <w:tc>
          <w:tcPr>
            <w:tcW w:w="1956" w:type="dxa"/>
            <w:tcBorders>
              <w:top w:val="single" w:color="auto" w:sz="2" w:space="0"/>
              <w:bottom w:val="single" w:color="000000" w:sz="12" w:space="0"/>
            </w:tcBorders>
            <w:shd w:val="clear" w:color="auto" w:fill="auto"/>
          </w:tcPr>
          <w:p w:rsidRPr="008A170C" w:rsidR="008A170C" w:rsidP="008724DD" w:rsidRDefault="008A170C">
            <w:pPr>
              <w:rPr>
                <w:b/>
                <w:bCs/>
              </w:rPr>
            </w:pPr>
            <w:r w:rsidRPr="008A170C">
              <w:rPr>
                <w:b/>
                <w:bCs/>
              </w:rPr>
              <w:t>Canopy Position</w:t>
            </w:r>
          </w:p>
        </w:tc>
      </w:tr>
      <w:tr w:rsidRPr="008A170C" w:rsidR="008A170C" w:rsidTr="008A170C">
        <w:tc>
          <w:tcPr>
            <w:tcW w:w="1128" w:type="dxa"/>
            <w:tcBorders>
              <w:top w:val="single" w:color="000000" w:sz="12" w:space="0"/>
            </w:tcBorders>
            <w:shd w:val="clear" w:color="auto" w:fill="auto"/>
          </w:tcPr>
          <w:p w:rsidRPr="008A170C" w:rsidR="008A170C" w:rsidP="008724DD" w:rsidRDefault="008A170C">
            <w:pPr>
              <w:rPr>
                <w:bCs/>
              </w:rPr>
            </w:pPr>
            <w:r w:rsidRPr="008A170C">
              <w:rPr>
                <w:bCs/>
              </w:rPr>
              <w:t>PIPA2</w:t>
            </w:r>
          </w:p>
        </w:tc>
        <w:tc>
          <w:tcPr>
            <w:tcW w:w="2112" w:type="dxa"/>
            <w:tcBorders>
              <w:top w:val="single" w:color="000000" w:sz="12" w:space="0"/>
            </w:tcBorders>
            <w:shd w:val="clear" w:color="auto" w:fill="auto"/>
          </w:tcPr>
          <w:p w:rsidRPr="008A170C" w:rsidR="008A170C" w:rsidP="008724DD" w:rsidRDefault="008A170C">
            <w:r w:rsidRPr="008A170C">
              <w:t xml:space="preserve">Pinus </w:t>
            </w:r>
            <w:proofErr w:type="spellStart"/>
            <w:r w:rsidRPr="008A170C">
              <w:t>palustris</w:t>
            </w:r>
            <w:proofErr w:type="spellEnd"/>
          </w:p>
        </w:tc>
        <w:tc>
          <w:tcPr>
            <w:tcW w:w="2004" w:type="dxa"/>
            <w:tcBorders>
              <w:top w:val="single" w:color="000000" w:sz="12" w:space="0"/>
            </w:tcBorders>
            <w:shd w:val="clear" w:color="auto" w:fill="auto"/>
          </w:tcPr>
          <w:p w:rsidRPr="008A170C" w:rsidR="008A170C" w:rsidP="008724DD" w:rsidRDefault="008A170C">
            <w:r w:rsidRPr="008A170C">
              <w:t>Longleaf pine</w:t>
            </w:r>
          </w:p>
        </w:tc>
        <w:tc>
          <w:tcPr>
            <w:tcW w:w="1956" w:type="dxa"/>
            <w:tcBorders>
              <w:top w:val="single" w:color="000000" w:sz="12" w:space="0"/>
            </w:tcBorders>
            <w:shd w:val="clear" w:color="auto" w:fill="auto"/>
          </w:tcPr>
          <w:p w:rsidRPr="008A170C" w:rsidR="008A170C" w:rsidP="008724DD" w:rsidRDefault="008A170C">
            <w:r w:rsidRPr="008A170C">
              <w:t>Upper</w:t>
            </w:r>
          </w:p>
        </w:tc>
      </w:tr>
      <w:tr w:rsidRPr="008A170C" w:rsidR="008A170C" w:rsidTr="008A170C">
        <w:tc>
          <w:tcPr>
            <w:tcW w:w="1128" w:type="dxa"/>
            <w:shd w:val="clear" w:color="auto" w:fill="auto"/>
          </w:tcPr>
          <w:p w:rsidRPr="008A170C" w:rsidR="008A170C" w:rsidP="008724DD" w:rsidRDefault="008A170C">
            <w:pPr>
              <w:rPr>
                <w:bCs/>
              </w:rPr>
            </w:pPr>
            <w:r w:rsidRPr="008A170C">
              <w:rPr>
                <w:bCs/>
              </w:rPr>
              <w:t>QULA2</w:t>
            </w:r>
          </w:p>
        </w:tc>
        <w:tc>
          <w:tcPr>
            <w:tcW w:w="2112" w:type="dxa"/>
            <w:shd w:val="clear" w:color="auto" w:fill="auto"/>
          </w:tcPr>
          <w:p w:rsidRPr="008A170C" w:rsidR="008A170C" w:rsidP="008724DD" w:rsidRDefault="008A170C">
            <w:r w:rsidRPr="008A170C">
              <w:t xml:space="preserve">Quercus </w:t>
            </w:r>
            <w:proofErr w:type="spellStart"/>
            <w:r w:rsidRPr="008A170C">
              <w:t>laevis</w:t>
            </w:r>
            <w:proofErr w:type="spellEnd"/>
          </w:p>
        </w:tc>
        <w:tc>
          <w:tcPr>
            <w:tcW w:w="2004" w:type="dxa"/>
            <w:shd w:val="clear" w:color="auto" w:fill="auto"/>
          </w:tcPr>
          <w:p w:rsidRPr="008A170C" w:rsidR="008A170C" w:rsidP="008724DD" w:rsidRDefault="008A170C">
            <w:r w:rsidRPr="008A170C">
              <w:t>Turkey oak</w:t>
            </w:r>
          </w:p>
        </w:tc>
        <w:tc>
          <w:tcPr>
            <w:tcW w:w="1956" w:type="dxa"/>
            <w:shd w:val="clear" w:color="auto" w:fill="auto"/>
          </w:tcPr>
          <w:p w:rsidRPr="008A170C" w:rsidR="008A170C" w:rsidP="008724DD" w:rsidRDefault="008A170C">
            <w:r w:rsidRPr="008A170C">
              <w:t>Mid-Upper</w:t>
            </w:r>
          </w:p>
        </w:tc>
      </w:tr>
      <w:tr w:rsidRPr="008A170C" w:rsidR="008A170C" w:rsidTr="008A170C">
        <w:tc>
          <w:tcPr>
            <w:tcW w:w="1128" w:type="dxa"/>
            <w:shd w:val="clear" w:color="auto" w:fill="auto"/>
          </w:tcPr>
          <w:p w:rsidRPr="008A170C" w:rsidR="008A170C" w:rsidP="008724DD" w:rsidRDefault="008A170C">
            <w:pPr>
              <w:rPr>
                <w:bCs/>
              </w:rPr>
            </w:pPr>
            <w:r w:rsidRPr="008A170C">
              <w:rPr>
                <w:bCs/>
              </w:rPr>
              <w:t>RHCO</w:t>
            </w:r>
          </w:p>
        </w:tc>
        <w:tc>
          <w:tcPr>
            <w:tcW w:w="2112" w:type="dxa"/>
            <w:shd w:val="clear" w:color="auto" w:fill="auto"/>
          </w:tcPr>
          <w:p w:rsidRPr="008A170C" w:rsidR="008A170C" w:rsidP="008724DD" w:rsidRDefault="008A170C">
            <w:proofErr w:type="spellStart"/>
            <w:r w:rsidRPr="008A170C">
              <w:t>Rhus</w:t>
            </w:r>
            <w:proofErr w:type="spellEnd"/>
            <w:r w:rsidRPr="008A170C">
              <w:t xml:space="preserve"> </w:t>
            </w:r>
            <w:proofErr w:type="spellStart"/>
            <w:r w:rsidRPr="008A170C">
              <w:t>copallinum</w:t>
            </w:r>
            <w:proofErr w:type="spellEnd"/>
          </w:p>
        </w:tc>
        <w:tc>
          <w:tcPr>
            <w:tcW w:w="2004" w:type="dxa"/>
            <w:shd w:val="clear" w:color="auto" w:fill="auto"/>
          </w:tcPr>
          <w:p w:rsidRPr="008A170C" w:rsidR="008A170C" w:rsidP="008724DD" w:rsidRDefault="008A170C">
            <w:proofErr w:type="spellStart"/>
            <w:r w:rsidRPr="008A170C">
              <w:t>Flameleaf</w:t>
            </w:r>
            <w:proofErr w:type="spellEnd"/>
            <w:r w:rsidRPr="008A170C">
              <w:t xml:space="preserve"> sumac</w:t>
            </w:r>
          </w:p>
        </w:tc>
        <w:tc>
          <w:tcPr>
            <w:tcW w:w="1956" w:type="dxa"/>
            <w:shd w:val="clear" w:color="auto" w:fill="auto"/>
          </w:tcPr>
          <w:p w:rsidRPr="008A170C" w:rsidR="008A170C" w:rsidP="008724DD" w:rsidRDefault="008A170C">
            <w:r w:rsidRPr="008A170C">
              <w:t>Low-Mid</w:t>
            </w:r>
          </w:p>
        </w:tc>
      </w:tr>
      <w:tr w:rsidRPr="008A170C" w:rsidR="008A170C" w:rsidTr="008A170C">
        <w:tc>
          <w:tcPr>
            <w:tcW w:w="1128" w:type="dxa"/>
            <w:shd w:val="clear" w:color="auto" w:fill="auto"/>
          </w:tcPr>
          <w:p w:rsidRPr="008A170C" w:rsidR="008A170C" w:rsidP="008724DD" w:rsidRDefault="008A170C">
            <w:pPr>
              <w:rPr>
                <w:bCs/>
              </w:rPr>
            </w:pPr>
            <w:r w:rsidRPr="008A170C">
              <w:rPr>
                <w:bCs/>
              </w:rPr>
              <w:t>SAAL5</w:t>
            </w:r>
          </w:p>
        </w:tc>
        <w:tc>
          <w:tcPr>
            <w:tcW w:w="2112" w:type="dxa"/>
            <w:shd w:val="clear" w:color="auto" w:fill="auto"/>
          </w:tcPr>
          <w:p w:rsidRPr="008A170C" w:rsidR="008A170C" w:rsidP="008724DD" w:rsidRDefault="008A170C">
            <w:r w:rsidRPr="008A170C">
              <w:t xml:space="preserve">Sassafras </w:t>
            </w:r>
            <w:proofErr w:type="spellStart"/>
            <w:r w:rsidRPr="008A170C">
              <w:t>albidum</w:t>
            </w:r>
            <w:proofErr w:type="spellEnd"/>
          </w:p>
        </w:tc>
        <w:tc>
          <w:tcPr>
            <w:tcW w:w="2004" w:type="dxa"/>
            <w:shd w:val="clear" w:color="auto" w:fill="auto"/>
          </w:tcPr>
          <w:p w:rsidRPr="008A170C" w:rsidR="008A170C" w:rsidP="008724DD" w:rsidRDefault="008A170C">
            <w:r w:rsidRPr="008A170C">
              <w:t>Sassafras</w:t>
            </w:r>
          </w:p>
        </w:tc>
        <w:tc>
          <w:tcPr>
            <w:tcW w:w="1956" w:type="dxa"/>
            <w:shd w:val="clear" w:color="auto" w:fill="auto"/>
          </w:tcPr>
          <w:p w:rsidRPr="008A170C" w:rsidR="008A170C" w:rsidP="008724DD" w:rsidRDefault="008A170C">
            <w:r w:rsidRPr="008A170C">
              <w:t>Low-Mid</w:t>
            </w:r>
          </w:p>
        </w:tc>
      </w:tr>
    </w:tbl>
    <w:p w:rsidR="008A170C" w:rsidP="008A170C" w:rsidRDefault="008A170C"/>
    <w:p w:rsidR="008A170C" w:rsidP="008A170C" w:rsidRDefault="008A170C">
      <w:pPr>
        <w:pStyle w:val="SClassInfoPara"/>
      </w:pPr>
      <w:r>
        <w:t>Description</w:t>
      </w:r>
    </w:p>
    <w:p w:rsidR="008A170C" w:rsidP="008A170C" w:rsidRDefault="008A170C">
      <w:r>
        <w:t>Class B is characterized by patches, most ¼ acre or le</w:t>
      </w:r>
      <w:r w:rsidR="00DF69A1">
        <w:t>ss of canopy pines</w:t>
      </w:r>
      <w:r>
        <w:t xml:space="preserve">, and a substantial component of hardwoods or other pine species encroaching in the absence of fire. Hardwood and encroaching pine </w:t>
      </w:r>
      <w:r w:rsidR="004C60F6">
        <w:t>cover is greater than 50%</w:t>
      </w:r>
      <w:r>
        <w:t>.</w:t>
      </w:r>
    </w:p>
    <w:p w:rsidR="008A170C" w:rsidP="008A170C" w:rsidRDefault="008A170C"/>
    <w:p>
      <w:r>
        <w:rPr>
          <w:i/>
          <w:u w:val="single"/>
        </w:rPr>
        <w:t>Maximum Tree Size Class</w:t>
      </w:r>
      <w:br/>
      <w:r>
        <w:t>Medium 9-21"DBH</w:t>
      </w:r>
    </w:p>
    <w:p w:rsidR="008A170C" w:rsidP="008A170C" w:rsidRDefault="008A170C">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A170C" w:rsidP="008A170C" w:rsidRDefault="008A170C"/>
    <w:p w:rsidR="008A170C" w:rsidP="008A170C" w:rsidRDefault="008A170C">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272"/>
        <w:gridCol w:w="2172"/>
        <w:gridCol w:w="1956"/>
      </w:tblGrid>
      <w:tr w:rsidRPr="008A170C" w:rsidR="008A170C" w:rsidTr="008A170C">
        <w:tc>
          <w:tcPr>
            <w:tcW w:w="1176" w:type="dxa"/>
            <w:tcBorders>
              <w:top w:val="single" w:color="auto" w:sz="2" w:space="0"/>
              <w:bottom w:val="single" w:color="000000" w:sz="12" w:space="0"/>
            </w:tcBorders>
            <w:shd w:val="clear" w:color="auto" w:fill="auto"/>
          </w:tcPr>
          <w:p w:rsidRPr="008A170C" w:rsidR="008A170C" w:rsidP="00FB0033" w:rsidRDefault="008A170C">
            <w:pPr>
              <w:rPr>
                <w:b/>
                <w:bCs/>
              </w:rPr>
            </w:pPr>
            <w:r w:rsidRPr="008A170C">
              <w:rPr>
                <w:b/>
                <w:bCs/>
              </w:rPr>
              <w:t>Symbol</w:t>
            </w:r>
          </w:p>
        </w:tc>
        <w:tc>
          <w:tcPr>
            <w:tcW w:w="4272" w:type="dxa"/>
            <w:tcBorders>
              <w:top w:val="single" w:color="auto" w:sz="2" w:space="0"/>
              <w:bottom w:val="single" w:color="000000" w:sz="12" w:space="0"/>
            </w:tcBorders>
            <w:shd w:val="clear" w:color="auto" w:fill="auto"/>
          </w:tcPr>
          <w:p w:rsidRPr="008A170C" w:rsidR="008A170C" w:rsidP="00FB0033" w:rsidRDefault="008A170C">
            <w:pPr>
              <w:rPr>
                <w:b/>
                <w:bCs/>
              </w:rPr>
            </w:pPr>
            <w:r w:rsidRPr="008A170C">
              <w:rPr>
                <w:b/>
                <w:bCs/>
              </w:rPr>
              <w:t>Scientific Name</w:t>
            </w:r>
          </w:p>
        </w:tc>
        <w:tc>
          <w:tcPr>
            <w:tcW w:w="2172" w:type="dxa"/>
            <w:tcBorders>
              <w:top w:val="single" w:color="auto" w:sz="2" w:space="0"/>
              <w:bottom w:val="single" w:color="000000" w:sz="12" w:space="0"/>
            </w:tcBorders>
            <w:shd w:val="clear" w:color="auto" w:fill="auto"/>
          </w:tcPr>
          <w:p w:rsidRPr="008A170C" w:rsidR="008A170C" w:rsidP="00FB0033" w:rsidRDefault="008A170C">
            <w:pPr>
              <w:rPr>
                <w:b/>
                <w:bCs/>
              </w:rPr>
            </w:pPr>
            <w:r w:rsidRPr="008A170C">
              <w:rPr>
                <w:b/>
                <w:bCs/>
              </w:rPr>
              <w:t>Common Name</w:t>
            </w:r>
          </w:p>
        </w:tc>
        <w:tc>
          <w:tcPr>
            <w:tcW w:w="1956" w:type="dxa"/>
            <w:tcBorders>
              <w:top w:val="single" w:color="auto" w:sz="2" w:space="0"/>
              <w:bottom w:val="single" w:color="000000" w:sz="12" w:space="0"/>
            </w:tcBorders>
            <w:shd w:val="clear" w:color="auto" w:fill="auto"/>
          </w:tcPr>
          <w:p w:rsidRPr="008A170C" w:rsidR="008A170C" w:rsidP="00FB0033" w:rsidRDefault="008A170C">
            <w:pPr>
              <w:rPr>
                <w:b/>
                <w:bCs/>
              </w:rPr>
            </w:pPr>
            <w:r w:rsidRPr="008A170C">
              <w:rPr>
                <w:b/>
                <w:bCs/>
              </w:rPr>
              <w:t>Canopy Position</w:t>
            </w:r>
          </w:p>
        </w:tc>
      </w:tr>
      <w:tr w:rsidRPr="008A170C" w:rsidR="008A170C" w:rsidTr="008A170C">
        <w:tc>
          <w:tcPr>
            <w:tcW w:w="1176" w:type="dxa"/>
            <w:tcBorders>
              <w:top w:val="single" w:color="000000" w:sz="12" w:space="0"/>
            </w:tcBorders>
            <w:shd w:val="clear" w:color="auto" w:fill="auto"/>
          </w:tcPr>
          <w:p w:rsidRPr="008A170C" w:rsidR="008A170C" w:rsidP="00FB0033" w:rsidRDefault="008A170C">
            <w:pPr>
              <w:rPr>
                <w:bCs/>
              </w:rPr>
            </w:pPr>
            <w:r w:rsidRPr="008A170C">
              <w:rPr>
                <w:bCs/>
              </w:rPr>
              <w:t>PIPA2</w:t>
            </w:r>
          </w:p>
        </w:tc>
        <w:tc>
          <w:tcPr>
            <w:tcW w:w="4272" w:type="dxa"/>
            <w:tcBorders>
              <w:top w:val="single" w:color="000000" w:sz="12" w:space="0"/>
            </w:tcBorders>
            <w:shd w:val="clear" w:color="auto" w:fill="auto"/>
          </w:tcPr>
          <w:p w:rsidRPr="008A170C" w:rsidR="008A170C" w:rsidP="00FB0033" w:rsidRDefault="008A170C">
            <w:r w:rsidRPr="008A170C">
              <w:t xml:space="preserve">Pinus </w:t>
            </w:r>
            <w:proofErr w:type="spellStart"/>
            <w:r w:rsidRPr="008A170C">
              <w:t>palustris</w:t>
            </w:r>
            <w:proofErr w:type="spellEnd"/>
          </w:p>
        </w:tc>
        <w:tc>
          <w:tcPr>
            <w:tcW w:w="2172" w:type="dxa"/>
            <w:tcBorders>
              <w:top w:val="single" w:color="000000" w:sz="12" w:space="0"/>
            </w:tcBorders>
            <w:shd w:val="clear" w:color="auto" w:fill="auto"/>
          </w:tcPr>
          <w:p w:rsidRPr="008A170C" w:rsidR="008A170C" w:rsidP="00FB0033" w:rsidRDefault="008A170C">
            <w:r w:rsidRPr="008A170C">
              <w:t>Longleaf pine</w:t>
            </w:r>
          </w:p>
        </w:tc>
        <w:tc>
          <w:tcPr>
            <w:tcW w:w="1956" w:type="dxa"/>
            <w:tcBorders>
              <w:top w:val="single" w:color="000000" w:sz="12" w:space="0"/>
            </w:tcBorders>
            <w:shd w:val="clear" w:color="auto" w:fill="auto"/>
          </w:tcPr>
          <w:p w:rsidRPr="008A170C" w:rsidR="008A170C" w:rsidP="00FB0033" w:rsidRDefault="008A170C">
            <w:r w:rsidRPr="008A170C">
              <w:t>Upper</w:t>
            </w:r>
          </w:p>
        </w:tc>
      </w:tr>
      <w:tr w:rsidRPr="008A170C" w:rsidR="008A170C" w:rsidTr="008A170C">
        <w:tc>
          <w:tcPr>
            <w:tcW w:w="1176" w:type="dxa"/>
            <w:shd w:val="clear" w:color="auto" w:fill="auto"/>
          </w:tcPr>
          <w:p w:rsidRPr="008A170C" w:rsidR="008A170C" w:rsidP="00FB0033" w:rsidRDefault="008A170C">
            <w:pPr>
              <w:rPr>
                <w:bCs/>
              </w:rPr>
            </w:pPr>
            <w:r w:rsidRPr="008A170C">
              <w:rPr>
                <w:bCs/>
              </w:rPr>
              <w:t>ARST5</w:t>
            </w:r>
          </w:p>
        </w:tc>
        <w:tc>
          <w:tcPr>
            <w:tcW w:w="4272" w:type="dxa"/>
            <w:shd w:val="clear" w:color="auto" w:fill="auto"/>
          </w:tcPr>
          <w:p w:rsidRPr="008A170C" w:rsidR="008A170C" w:rsidP="00FB0033" w:rsidRDefault="008A170C">
            <w:proofErr w:type="spellStart"/>
            <w:r w:rsidRPr="008A170C">
              <w:t>Aristida</w:t>
            </w:r>
            <w:proofErr w:type="spellEnd"/>
            <w:r w:rsidRPr="008A170C">
              <w:t xml:space="preserve"> </w:t>
            </w:r>
            <w:proofErr w:type="spellStart"/>
            <w:r w:rsidRPr="008A170C">
              <w:t>stricta</w:t>
            </w:r>
            <w:proofErr w:type="spellEnd"/>
          </w:p>
        </w:tc>
        <w:tc>
          <w:tcPr>
            <w:tcW w:w="2172" w:type="dxa"/>
            <w:shd w:val="clear" w:color="auto" w:fill="auto"/>
          </w:tcPr>
          <w:p w:rsidRPr="008A170C" w:rsidR="008A170C" w:rsidP="00FB0033" w:rsidRDefault="008A170C">
            <w:r w:rsidRPr="008A170C">
              <w:t xml:space="preserve">Pineland </w:t>
            </w:r>
            <w:proofErr w:type="spellStart"/>
            <w:r w:rsidRPr="008A170C">
              <w:t>threeawn</w:t>
            </w:r>
            <w:proofErr w:type="spellEnd"/>
          </w:p>
        </w:tc>
        <w:tc>
          <w:tcPr>
            <w:tcW w:w="1956" w:type="dxa"/>
            <w:shd w:val="clear" w:color="auto" w:fill="auto"/>
          </w:tcPr>
          <w:p w:rsidRPr="008A170C" w:rsidR="008A170C" w:rsidP="00FB0033" w:rsidRDefault="008A170C">
            <w:r w:rsidRPr="008A170C">
              <w:t>Lower</w:t>
            </w:r>
          </w:p>
        </w:tc>
      </w:tr>
      <w:tr w:rsidRPr="008A170C" w:rsidR="008A170C" w:rsidTr="008A170C">
        <w:tc>
          <w:tcPr>
            <w:tcW w:w="1176" w:type="dxa"/>
            <w:shd w:val="clear" w:color="auto" w:fill="auto"/>
          </w:tcPr>
          <w:p w:rsidRPr="008A170C" w:rsidR="008A170C" w:rsidP="00FB0033" w:rsidRDefault="008A170C">
            <w:pPr>
              <w:rPr>
                <w:bCs/>
              </w:rPr>
            </w:pPr>
            <w:r w:rsidRPr="008A170C">
              <w:rPr>
                <w:bCs/>
              </w:rPr>
              <w:t>SCSCS3</w:t>
            </w:r>
          </w:p>
        </w:tc>
        <w:tc>
          <w:tcPr>
            <w:tcW w:w="4272" w:type="dxa"/>
            <w:shd w:val="clear" w:color="auto" w:fill="auto"/>
          </w:tcPr>
          <w:p w:rsidRPr="008A170C" w:rsidR="008A170C" w:rsidP="00FB0033" w:rsidRDefault="008A170C">
            <w:proofErr w:type="spellStart"/>
            <w:r w:rsidRPr="008A170C">
              <w:t>Schizachyrium</w:t>
            </w:r>
            <w:proofErr w:type="spellEnd"/>
            <w:r w:rsidRPr="008A170C">
              <w:t xml:space="preserve"> </w:t>
            </w:r>
            <w:proofErr w:type="spellStart"/>
            <w:r w:rsidRPr="008A170C">
              <w:t>scoparium</w:t>
            </w:r>
            <w:proofErr w:type="spellEnd"/>
            <w:r w:rsidRPr="008A170C">
              <w:t xml:space="preserve"> var. </w:t>
            </w:r>
            <w:proofErr w:type="spellStart"/>
            <w:r w:rsidRPr="008A170C">
              <w:t>stoloniferum</w:t>
            </w:r>
            <w:proofErr w:type="spellEnd"/>
          </w:p>
        </w:tc>
        <w:tc>
          <w:tcPr>
            <w:tcW w:w="2172" w:type="dxa"/>
            <w:shd w:val="clear" w:color="auto" w:fill="auto"/>
          </w:tcPr>
          <w:p w:rsidRPr="008A170C" w:rsidR="008A170C" w:rsidP="00FB0033" w:rsidRDefault="008A170C">
            <w:r w:rsidRPr="008A170C">
              <w:t>Creeping bluestem</w:t>
            </w:r>
          </w:p>
        </w:tc>
        <w:tc>
          <w:tcPr>
            <w:tcW w:w="1956" w:type="dxa"/>
            <w:shd w:val="clear" w:color="auto" w:fill="auto"/>
          </w:tcPr>
          <w:p w:rsidRPr="008A170C" w:rsidR="008A170C" w:rsidP="00FB0033" w:rsidRDefault="008A170C">
            <w:r w:rsidRPr="008A170C">
              <w:t>Lower</w:t>
            </w:r>
          </w:p>
        </w:tc>
      </w:tr>
    </w:tbl>
    <w:p w:rsidR="008A170C" w:rsidP="008A170C" w:rsidRDefault="008A170C"/>
    <w:p w:rsidR="008A170C" w:rsidP="008A170C" w:rsidRDefault="008A170C">
      <w:pPr>
        <w:pStyle w:val="SClassInfoPara"/>
      </w:pPr>
      <w:r>
        <w:t>Description</w:t>
      </w:r>
    </w:p>
    <w:p w:rsidR="008A170C" w:rsidP="008A170C" w:rsidRDefault="008A170C">
      <w:r>
        <w:t>Class C includes patches, most ¼ acre or less</w:t>
      </w:r>
      <w:r w:rsidR="00DF69A1">
        <w:t xml:space="preserve"> with canopy pines</w:t>
      </w:r>
      <w:r>
        <w:t>, and a minimal hardwood component due to frequent fire. The ground cov</w:t>
      </w:r>
      <w:r w:rsidR="00515472">
        <w:t>er is dominated by grasses.</w:t>
      </w:r>
    </w:p>
    <w:p w:rsidR="008A170C" w:rsidP="008A170C" w:rsidRDefault="008A170C"/>
    <w:p>
      <w:r>
        <w:rPr>
          <w:i/>
          <w:u w:val="single"/>
        </w:rPr>
        <w:t>Maximum Tree Size Class</w:t>
      </w:r>
      <w:br/>
      <w:r>
        <w:t>Large 21-33"DBH</w:t>
      </w:r>
    </w:p>
    <w:p w:rsidR="008A170C" w:rsidP="008A170C" w:rsidRDefault="008A170C">
      <w:pPr>
        <w:pStyle w:val="InfoPara"/>
        <w:pBdr>
          <w:top w:val="single" w:color="auto" w:sz="4" w:space="1"/>
        </w:pBdr>
      </w:pPr>
      <w:r xmlns:w="http://schemas.openxmlformats.org/wordprocessingml/2006/main">
        <w:t>Class D</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A170C" w:rsidP="008A170C" w:rsidRDefault="008A170C"/>
    <w:p w:rsidR="008A170C" w:rsidP="008A170C" w:rsidRDefault="008A170C">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272"/>
        <w:gridCol w:w="2172"/>
        <w:gridCol w:w="1956"/>
      </w:tblGrid>
      <w:tr w:rsidRPr="008A170C" w:rsidR="008A170C" w:rsidTr="008A170C">
        <w:tc>
          <w:tcPr>
            <w:tcW w:w="1176" w:type="dxa"/>
            <w:tcBorders>
              <w:top w:val="single" w:color="auto" w:sz="2" w:space="0"/>
              <w:bottom w:val="single" w:color="000000" w:sz="12" w:space="0"/>
            </w:tcBorders>
            <w:shd w:val="clear" w:color="auto" w:fill="auto"/>
          </w:tcPr>
          <w:p w:rsidRPr="008A170C" w:rsidR="008A170C" w:rsidP="00597711" w:rsidRDefault="008A170C">
            <w:pPr>
              <w:rPr>
                <w:b/>
                <w:bCs/>
              </w:rPr>
            </w:pPr>
            <w:r w:rsidRPr="008A170C">
              <w:rPr>
                <w:b/>
                <w:bCs/>
              </w:rPr>
              <w:t>Symbol</w:t>
            </w:r>
          </w:p>
        </w:tc>
        <w:tc>
          <w:tcPr>
            <w:tcW w:w="4272" w:type="dxa"/>
            <w:tcBorders>
              <w:top w:val="single" w:color="auto" w:sz="2" w:space="0"/>
              <w:bottom w:val="single" w:color="000000" w:sz="12" w:space="0"/>
            </w:tcBorders>
            <w:shd w:val="clear" w:color="auto" w:fill="auto"/>
          </w:tcPr>
          <w:p w:rsidRPr="008A170C" w:rsidR="008A170C" w:rsidP="00597711" w:rsidRDefault="008A170C">
            <w:pPr>
              <w:rPr>
                <w:b/>
                <w:bCs/>
              </w:rPr>
            </w:pPr>
            <w:r w:rsidRPr="008A170C">
              <w:rPr>
                <w:b/>
                <w:bCs/>
              </w:rPr>
              <w:t>Scientific Name</w:t>
            </w:r>
          </w:p>
        </w:tc>
        <w:tc>
          <w:tcPr>
            <w:tcW w:w="2172" w:type="dxa"/>
            <w:tcBorders>
              <w:top w:val="single" w:color="auto" w:sz="2" w:space="0"/>
              <w:bottom w:val="single" w:color="000000" w:sz="12" w:space="0"/>
            </w:tcBorders>
            <w:shd w:val="clear" w:color="auto" w:fill="auto"/>
          </w:tcPr>
          <w:p w:rsidRPr="008A170C" w:rsidR="008A170C" w:rsidP="00597711" w:rsidRDefault="008A170C">
            <w:pPr>
              <w:rPr>
                <w:b/>
                <w:bCs/>
              </w:rPr>
            </w:pPr>
            <w:r w:rsidRPr="008A170C">
              <w:rPr>
                <w:b/>
                <w:bCs/>
              </w:rPr>
              <w:t>Common Name</w:t>
            </w:r>
          </w:p>
        </w:tc>
        <w:tc>
          <w:tcPr>
            <w:tcW w:w="1956" w:type="dxa"/>
            <w:tcBorders>
              <w:top w:val="single" w:color="auto" w:sz="2" w:space="0"/>
              <w:bottom w:val="single" w:color="000000" w:sz="12" w:space="0"/>
            </w:tcBorders>
            <w:shd w:val="clear" w:color="auto" w:fill="auto"/>
          </w:tcPr>
          <w:p w:rsidRPr="008A170C" w:rsidR="008A170C" w:rsidP="00597711" w:rsidRDefault="008A170C">
            <w:pPr>
              <w:rPr>
                <w:b/>
                <w:bCs/>
              </w:rPr>
            </w:pPr>
            <w:r w:rsidRPr="008A170C">
              <w:rPr>
                <w:b/>
                <w:bCs/>
              </w:rPr>
              <w:t>Canopy Position</w:t>
            </w:r>
          </w:p>
        </w:tc>
      </w:tr>
      <w:tr w:rsidRPr="008A170C" w:rsidR="008A170C" w:rsidTr="008A170C">
        <w:tc>
          <w:tcPr>
            <w:tcW w:w="1176" w:type="dxa"/>
            <w:tcBorders>
              <w:top w:val="single" w:color="000000" w:sz="12" w:space="0"/>
            </w:tcBorders>
            <w:shd w:val="clear" w:color="auto" w:fill="auto"/>
          </w:tcPr>
          <w:p w:rsidRPr="008A170C" w:rsidR="008A170C" w:rsidP="00597711" w:rsidRDefault="008A170C">
            <w:pPr>
              <w:rPr>
                <w:bCs/>
              </w:rPr>
            </w:pPr>
            <w:r w:rsidRPr="008A170C">
              <w:rPr>
                <w:bCs/>
              </w:rPr>
              <w:t>PIPA2</w:t>
            </w:r>
          </w:p>
        </w:tc>
        <w:tc>
          <w:tcPr>
            <w:tcW w:w="4272" w:type="dxa"/>
            <w:tcBorders>
              <w:top w:val="single" w:color="000000" w:sz="12" w:space="0"/>
            </w:tcBorders>
            <w:shd w:val="clear" w:color="auto" w:fill="auto"/>
          </w:tcPr>
          <w:p w:rsidRPr="008A170C" w:rsidR="008A170C" w:rsidP="00597711" w:rsidRDefault="008A170C">
            <w:r w:rsidRPr="008A170C">
              <w:t xml:space="preserve">Pinus </w:t>
            </w:r>
            <w:proofErr w:type="spellStart"/>
            <w:r w:rsidRPr="008A170C">
              <w:t>palustris</w:t>
            </w:r>
            <w:proofErr w:type="spellEnd"/>
          </w:p>
        </w:tc>
        <w:tc>
          <w:tcPr>
            <w:tcW w:w="2172" w:type="dxa"/>
            <w:tcBorders>
              <w:top w:val="single" w:color="000000" w:sz="12" w:space="0"/>
            </w:tcBorders>
            <w:shd w:val="clear" w:color="auto" w:fill="auto"/>
          </w:tcPr>
          <w:p w:rsidRPr="008A170C" w:rsidR="008A170C" w:rsidP="00597711" w:rsidRDefault="008A170C">
            <w:r w:rsidRPr="008A170C">
              <w:t>Longleaf pine</w:t>
            </w:r>
          </w:p>
        </w:tc>
        <w:tc>
          <w:tcPr>
            <w:tcW w:w="1956" w:type="dxa"/>
            <w:tcBorders>
              <w:top w:val="single" w:color="000000" w:sz="12" w:space="0"/>
            </w:tcBorders>
            <w:shd w:val="clear" w:color="auto" w:fill="auto"/>
          </w:tcPr>
          <w:p w:rsidRPr="008A170C" w:rsidR="008A170C" w:rsidP="00597711" w:rsidRDefault="008A170C">
            <w:r w:rsidRPr="008A170C">
              <w:t>Upper</w:t>
            </w:r>
          </w:p>
        </w:tc>
      </w:tr>
      <w:tr w:rsidRPr="008A170C" w:rsidR="008A170C" w:rsidTr="008A170C">
        <w:tc>
          <w:tcPr>
            <w:tcW w:w="1176" w:type="dxa"/>
            <w:shd w:val="clear" w:color="auto" w:fill="auto"/>
          </w:tcPr>
          <w:p w:rsidRPr="008A170C" w:rsidR="008A170C" w:rsidP="00597711" w:rsidRDefault="008A170C">
            <w:pPr>
              <w:rPr>
                <w:bCs/>
              </w:rPr>
            </w:pPr>
            <w:r w:rsidRPr="008A170C">
              <w:rPr>
                <w:bCs/>
              </w:rPr>
              <w:t>ARST5</w:t>
            </w:r>
          </w:p>
        </w:tc>
        <w:tc>
          <w:tcPr>
            <w:tcW w:w="4272" w:type="dxa"/>
            <w:shd w:val="clear" w:color="auto" w:fill="auto"/>
          </w:tcPr>
          <w:p w:rsidRPr="008A170C" w:rsidR="008A170C" w:rsidP="00597711" w:rsidRDefault="008A170C">
            <w:proofErr w:type="spellStart"/>
            <w:r w:rsidRPr="008A170C">
              <w:t>Aristida</w:t>
            </w:r>
            <w:proofErr w:type="spellEnd"/>
            <w:r w:rsidRPr="008A170C">
              <w:t xml:space="preserve"> </w:t>
            </w:r>
            <w:proofErr w:type="spellStart"/>
            <w:r w:rsidRPr="008A170C">
              <w:t>stricta</w:t>
            </w:r>
            <w:proofErr w:type="spellEnd"/>
          </w:p>
        </w:tc>
        <w:tc>
          <w:tcPr>
            <w:tcW w:w="2172" w:type="dxa"/>
            <w:shd w:val="clear" w:color="auto" w:fill="auto"/>
          </w:tcPr>
          <w:p w:rsidRPr="008A170C" w:rsidR="008A170C" w:rsidP="00597711" w:rsidRDefault="008A170C">
            <w:r w:rsidRPr="008A170C">
              <w:t xml:space="preserve">Pineland </w:t>
            </w:r>
            <w:proofErr w:type="spellStart"/>
            <w:r w:rsidRPr="008A170C">
              <w:t>threeawn</w:t>
            </w:r>
            <w:proofErr w:type="spellEnd"/>
          </w:p>
        </w:tc>
        <w:tc>
          <w:tcPr>
            <w:tcW w:w="1956" w:type="dxa"/>
            <w:shd w:val="clear" w:color="auto" w:fill="auto"/>
          </w:tcPr>
          <w:p w:rsidRPr="008A170C" w:rsidR="008A170C" w:rsidP="00597711" w:rsidRDefault="008A170C">
            <w:r w:rsidRPr="008A170C">
              <w:t>Lower</w:t>
            </w:r>
          </w:p>
        </w:tc>
      </w:tr>
      <w:tr w:rsidRPr="008A170C" w:rsidR="008A170C" w:rsidTr="008A170C">
        <w:tc>
          <w:tcPr>
            <w:tcW w:w="1176" w:type="dxa"/>
            <w:shd w:val="clear" w:color="auto" w:fill="auto"/>
          </w:tcPr>
          <w:p w:rsidRPr="008A170C" w:rsidR="008A170C" w:rsidP="00597711" w:rsidRDefault="008A170C">
            <w:pPr>
              <w:rPr>
                <w:bCs/>
              </w:rPr>
            </w:pPr>
            <w:r w:rsidRPr="008A170C">
              <w:rPr>
                <w:bCs/>
              </w:rPr>
              <w:t>SCSCS3</w:t>
            </w:r>
          </w:p>
        </w:tc>
        <w:tc>
          <w:tcPr>
            <w:tcW w:w="4272" w:type="dxa"/>
            <w:shd w:val="clear" w:color="auto" w:fill="auto"/>
          </w:tcPr>
          <w:p w:rsidRPr="008A170C" w:rsidR="008A170C" w:rsidP="00597711" w:rsidRDefault="008A170C">
            <w:proofErr w:type="spellStart"/>
            <w:r w:rsidRPr="008A170C">
              <w:t>Schizachyrium</w:t>
            </w:r>
            <w:proofErr w:type="spellEnd"/>
            <w:r w:rsidRPr="008A170C">
              <w:t xml:space="preserve"> </w:t>
            </w:r>
            <w:proofErr w:type="spellStart"/>
            <w:r w:rsidRPr="008A170C">
              <w:t>scoparium</w:t>
            </w:r>
            <w:proofErr w:type="spellEnd"/>
            <w:r w:rsidRPr="008A170C">
              <w:t xml:space="preserve"> var. </w:t>
            </w:r>
            <w:proofErr w:type="spellStart"/>
            <w:r w:rsidRPr="008A170C">
              <w:t>stoloniferum</w:t>
            </w:r>
            <w:proofErr w:type="spellEnd"/>
          </w:p>
        </w:tc>
        <w:tc>
          <w:tcPr>
            <w:tcW w:w="2172" w:type="dxa"/>
            <w:shd w:val="clear" w:color="auto" w:fill="auto"/>
          </w:tcPr>
          <w:p w:rsidRPr="008A170C" w:rsidR="008A170C" w:rsidP="00597711" w:rsidRDefault="008A170C">
            <w:r w:rsidRPr="008A170C">
              <w:t>Creeping bluestem</w:t>
            </w:r>
          </w:p>
        </w:tc>
        <w:tc>
          <w:tcPr>
            <w:tcW w:w="1956" w:type="dxa"/>
            <w:shd w:val="clear" w:color="auto" w:fill="auto"/>
          </w:tcPr>
          <w:p w:rsidRPr="008A170C" w:rsidR="008A170C" w:rsidP="00597711" w:rsidRDefault="008A170C">
            <w:r w:rsidRPr="008A170C">
              <w:t>Lower</w:t>
            </w:r>
          </w:p>
        </w:tc>
      </w:tr>
    </w:tbl>
    <w:p w:rsidR="008A170C" w:rsidP="008A170C" w:rsidRDefault="008A170C"/>
    <w:p w:rsidR="008A170C" w:rsidP="008A170C" w:rsidRDefault="008A170C">
      <w:pPr>
        <w:pStyle w:val="SClassInfoPara"/>
      </w:pPr>
      <w:r>
        <w:t>Description</w:t>
      </w:r>
    </w:p>
    <w:p w:rsidR="008A170C" w:rsidP="008A170C" w:rsidRDefault="008A170C">
      <w:r>
        <w:t>Class D includes patches, most ¼ acre o</w:t>
      </w:r>
      <w:r w:rsidR="00DF69A1">
        <w:t>r less, with older canopy pines</w:t>
      </w:r>
      <w:r>
        <w:t xml:space="preserve">, and a minimal component of hardwoods. The ground cover is dominated by </w:t>
      </w:r>
      <w:r w:rsidR="00515472">
        <w:t>grasses.</w:t>
      </w:r>
    </w:p>
    <w:p w:rsidR="008A170C" w:rsidP="008A170C" w:rsidRDefault="008A170C"/>
    <w:p>
      <w:r>
        <w:rPr>
          <w:i/>
          <w:u w:val="single"/>
        </w:rPr>
        <w:t>Maximum Tree Size Class</w:t>
      </w:r>
      <w:br/>
      <w:r>
        <w:t>Very Large &gt;33"DBH</w:t>
      </w:r>
    </w:p>
    <w:p w:rsidR="008A170C" w:rsidP="008A170C" w:rsidRDefault="008A170C">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A170C" w:rsidP="008A170C" w:rsidRDefault="008A170C"/>
    <w:p w:rsidR="008A170C" w:rsidP="008A170C" w:rsidRDefault="008A170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12"/>
        <w:gridCol w:w="1992"/>
        <w:gridCol w:w="1956"/>
      </w:tblGrid>
      <w:tr w:rsidRPr="008A170C" w:rsidR="008A170C" w:rsidTr="008A170C">
        <w:tc>
          <w:tcPr>
            <w:tcW w:w="1128" w:type="dxa"/>
            <w:tcBorders>
              <w:top w:val="single" w:color="auto" w:sz="2" w:space="0"/>
              <w:bottom w:val="single" w:color="000000" w:sz="12" w:space="0"/>
            </w:tcBorders>
            <w:shd w:val="clear" w:color="auto" w:fill="auto"/>
          </w:tcPr>
          <w:p w:rsidRPr="008A170C" w:rsidR="008A170C" w:rsidP="005752F0" w:rsidRDefault="008A170C">
            <w:pPr>
              <w:rPr>
                <w:b/>
                <w:bCs/>
              </w:rPr>
            </w:pPr>
            <w:r w:rsidRPr="008A170C">
              <w:rPr>
                <w:b/>
                <w:bCs/>
              </w:rPr>
              <w:t>Symbol</w:t>
            </w:r>
          </w:p>
        </w:tc>
        <w:tc>
          <w:tcPr>
            <w:tcW w:w="2112" w:type="dxa"/>
            <w:tcBorders>
              <w:top w:val="single" w:color="auto" w:sz="2" w:space="0"/>
              <w:bottom w:val="single" w:color="000000" w:sz="12" w:space="0"/>
            </w:tcBorders>
            <w:shd w:val="clear" w:color="auto" w:fill="auto"/>
          </w:tcPr>
          <w:p w:rsidRPr="008A170C" w:rsidR="008A170C" w:rsidP="005752F0" w:rsidRDefault="008A170C">
            <w:pPr>
              <w:rPr>
                <w:b/>
                <w:bCs/>
              </w:rPr>
            </w:pPr>
            <w:r w:rsidRPr="008A170C">
              <w:rPr>
                <w:b/>
                <w:bCs/>
              </w:rPr>
              <w:t>Scientific Name</w:t>
            </w:r>
          </w:p>
        </w:tc>
        <w:tc>
          <w:tcPr>
            <w:tcW w:w="1992" w:type="dxa"/>
            <w:tcBorders>
              <w:top w:val="single" w:color="auto" w:sz="2" w:space="0"/>
              <w:bottom w:val="single" w:color="000000" w:sz="12" w:space="0"/>
            </w:tcBorders>
            <w:shd w:val="clear" w:color="auto" w:fill="auto"/>
          </w:tcPr>
          <w:p w:rsidRPr="008A170C" w:rsidR="008A170C" w:rsidP="005752F0" w:rsidRDefault="008A170C">
            <w:pPr>
              <w:rPr>
                <w:b/>
                <w:bCs/>
              </w:rPr>
            </w:pPr>
            <w:r w:rsidRPr="008A170C">
              <w:rPr>
                <w:b/>
                <w:bCs/>
              </w:rPr>
              <w:t>Common Name</w:t>
            </w:r>
          </w:p>
        </w:tc>
        <w:tc>
          <w:tcPr>
            <w:tcW w:w="1956" w:type="dxa"/>
            <w:tcBorders>
              <w:top w:val="single" w:color="auto" w:sz="2" w:space="0"/>
              <w:bottom w:val="single" w:color="000000" w:sz="12" w:space="0"/>
            </w:tcBorders>
            <w:shd w:val="clear" w:color="auto" w:fill="auto"/>
          </w:tcPr>
          <w:p w:rsidRPr="008A170C" w:rsidR="008A170C" w:rsidP="005752F0" w:rsidRDefault="008A170C">
            <w:pPr>
              <w:rPr>
                <w:b/>
                <w:bCs/>
              </w:rPr>
            </w:pPr>
            <w:r w:rsidRPr="008A170C">
              <w:rPr>
                <w:b/>
                <w:bCs/>
              </w:rPr>
              <w:t>Canopy Position</w:t>
            </w:r>
          </w:p>
        </w:tc>
      </w:tr>
      <w:tr w:rsidRPr="008A170C" w:rsidR="008A170C" w:rsidTr="008A170C">
        <w:tc>
          <w:tcPr>
            <w:tcW w:w="1128" w:type="dxa"/>
            <w:tcBorders>
              <w:top w:val="single" w:color="000000" w:sz="12" w:space="0"/>
            </w:tcBorders>
            <w:shd w:val="clear" w:color="auto" w:fill="auto"/>
          </w:tcPr>
          <w:p w:rsidRPr="008A170C" w:rsidR="008A170C" w:rsidP="005752F0" w:rsidRDefault="008A170C">
            <w:pPr>
              <w:rPr>
                <w:bCs/>
              </w:rPr>
            </w:pPr>
            <w:r w:rsidRPr="008A170C">
              <w:rPr>
                <w:bCs/>
              </w:rPr>
              <w:t>PIPA2</w:t>
            </w:r>
          </w:p>
        </w:tc>
        <w:tc>
          <w:tcPr>
            <w:tcW w:w="2112" w:type="dxa"/>
            <w:tcBorders>
              <w:top w:val="single" w:color="000000" w:sz="12" w:space="0"/>
            </w:tcBorders>
            <w:shd w:val="clear" w:color="auto" w:fill="auto"/>
          </w:tcPr>
          <w:p w:rsidRPr="008A170C" w:rsidR="008A170C" w:rsidP="005752F0" w:rsidRDefault="008A170C">
            <w:r w:rsidRPr="008A170C">
              <w:t xml:space="preserve">Pinus </w:t>
            </w:r>
            <w:proofErr w:type="spellStart"/>
            <w:r w:rsidRPr="008A170C">
              <w:t>palustris</w:t>
            </w:r>
            <w:proofErr w:type="spellEnd"/>
          </w:p>
        </w:tc>
        <w:tc>
          <w:tcPr>
            <w:tcW w:w="1992" w:type="dxa"/>
            <w:tcBorders>
              <w:top w:val="single" w:color="000000" w:sz="12" w:space="0"/>
            </w:tcBorders>
            <w:shd w:val="clear" w:color="auto" w:fill="auto"/>
          </w:tcPr>
          <w:p w:rsidRPr="008A170C" w:rsidR="008A170C" w:rsidP="005752F0" w:rsidRDefault="008A170C">
            <w:r w:rsidRPr="008A170C">
              <w:t>Longleaf pine</w:t>
            </w:r>
          </w:p>
        </w:tc>
        <w:tc>
          <w:tcPr>
            <w:tcW w:w="1956" w:type="dxa"/>
            <w:tcBorders>
              <w:top w:val="single" w:color="000000" w:sz="12" w:space="0"/>
            </w:tcBorders>
            <w:shd w:val="clear" w:color="auto" w:fill="auto"/>
          </w:tcPr>
          <w:p w:rsidRPr="008A170C" w:rsidR="008A170C" w:rsidP="005752F0" w:rsidRDefault="008A170C">
            <w:r w:rsidRPr="008A170C">
              <w:t>Upper</w:t>
            </w:r>
          </w:p>
        </w:tc>
      </w:tr>
      <w:tr w:rsidRPr="008A170C" w:rsidR="008A170C" w:rsidTr="008A170C">
        <w:tc>
          <w:tcPr>
            <w:tcW w:w="1128" w:type="dxa"/>
            <w:shd w:val="clear" w:color="auto" w:fill="auto"/>
          </w:tcPr>
          <w:p w:rsidRPr="008A170C" w:rsidR="008A170C" w:rsidP="005752F0" w:rsidRDefault="008A170C">
            <w:pPr>
              <w:rPr>
                <w:bCs/>
              </w:rPr>
            </w:pPr>
            <w:r w:rsidRPr="008A170C">
              <w:rPr>
                <w:bCs/>
              </w:rPr>
              <w:t>QUFA</w:t>
            </w:r>
          </w:p>
        </w:tc>
        <w:tc>
          <w:tcPr>
            <w:tcW w:w="2112" w:type="dxa"/>
            <w:shd w:val="clear" w:color="auto" w:fill="auto"/>
          </w:tcPr>
          <w:p w:rsidRPr="008A170C" w:rsidR="008A170C" w:rsidP="005752F0" w:rsidRDefault="008A170C">
            <w:r w:rsidRPr="008A170C">
              <w:t>Quercus falcata</w:t>
            </w:r>
          </w:p>
        </w:tc>
        <w:tc>
          <w:tcPr>
            <w:tcW w:w="1992" w:type="dxa"/>
            <w:shd w:val="clear" w:color="auto" w:fill="auto"/>
          </w:tcPr>
          <w:p w:rsidRPr="008A170C" w:rsidR="008A170C" w:rsidP="005752F0" w:rsidRDefault="008A170C">
            <w:r w:rsidRPr="008A170C">
              <w:t>Southern red oak</w:t>
            </w:r>
          </w:p>
        </w:tc>
        <w:tc>
          <w:tcPr>
            <w:tcW w:w="1956" w:type="dxa"/>
            <w:shd w:val="clear" w:color="auto" w:fill="auto"/>
          </w:tcPr>
          <w:p w:rsidRPr="008A170C" w:rsidR="008A170C" w:rsidP="005752F0" w:rsidRDefault="008A170C">
            <w:r w:rsidRPr="008A170C">
              <w:t>Mid-Upper</w:t>
            </w:r>
          </w:p>
        </w:tc>
      </w:tr>
      <w:tr w:rsidRPr="008A170C" w:rsidR="008A170C" w:rsidTr="008A170C">
        <w:tc>
          <w:tcPr>
            <w:tcW w:w="1128" w:type="dxa"/>
            <w:shd w:val="clear" w:color="auto" w:fill="auto"/>
          </w:tcPr>
          <w:p w:rsidRPr="008A170C" w:rsidR="008A170C" w:rsidP="005752F0" w:rsidRDefault="008A170C">
            <w:pPr>
              <w:rPr>
                <w:bCs/>
              </w:rPr>
            </w:pPr>
            <w:r w:rsidRPr="008A170C">
              <w:rPr>
                <w:bCs/>
              </w:rPr>
              <w:t>QUNI</w:t>
            </w:r>
          </w:p>
        </w:tc>
        <w:tc>
          <w:tcPr>
            <w:tcW w:w="2112" w:type="dxa"/>
            <w:shd w:val="clear" w:color="auto" w:fill="auto"/>
          </w:tcPr>
          <w:p w:rsidRPr="008A170C" w:rsidR="008A170C" w:rsidP="005752F0" w:rsidRDefault="008A170C">
            <w:r w:rsidRPr="008A170C">
              <w:t xml:space="preserve">Quercus </w:t>
            </w:r>
            <w:proofErr w:type="spellStart"/>
            <w:r w:rsidRPr="008A170C">
              <w:t>nigra</w:t>
            </w:r>
            <w:proofErr w:type="spellEnd"/>
          </w:p>
        </w:tc>
        <w:tc>
          <w:tcPr>
            <w:tcW w:w="1992" w:type="dxa"/>
            <w:shd w:val="clear" w:color="auto" w:fill="auto"/>
          </w:tcPr>
          <w:p w:rsidRPr="008A170C" w:rsidR="008A170C" w:rsidP="005752F0" w:rsidRDefault="008A170C">
            <w:r w:rsidRPr="008A170C">
              <w:t>Water oak</w:t>
            </w:r>
          </w:p>
        </w:tc>
        <w:tc>
          <w:tcPr>
            <w:tcW w:w="1956" w:type="dxa"/>
            <w:shd w:val="clear" w:color="auto" w:fill="auto"/>
          </w:tcPr>
          <w:p w:rsidRPr="008A170C" w:rsidR="008A170C" w:rsidP="005752F0" w:rsidRDefault="008A170C">
            <w:r w:rsidRPr="008A170C">
              <w:t>Mid-Upper</w:t>
            </w:r>
          </w:p>
        </w:tc>
      </w:tr>
      <w:tr w:rsidRPr="008A170C" w:rsidR="008A170C" w:rsidTr="008A170C">
        <w:tc>
          <w:tcPr>
            <w:tcW w:w="1128" w:type="dxa"/>
            <w:shd w:val="clear" w:color="auto" w:fill="auto"/>
          </w:tcPr>
          <w:p w:rsidRPr="008A170C" w:rsidR="008A170C" w:rsidP="005752F0" w:rsidRDefault="008A170C">
            <w:pPr>
              <w:rPr>
                <w:bCs/>
              </w:rPr>
            </w:pPr>
            <w:r w:rsidRPr="008A170C">
              <w:rPr>
                <w:bCs/>
              </w:rPr>
              <w:t>QULA3</w:t>
            </w:r>
          </w:p>
        </w:tc>
        <w:tc>
          <w:tcPr>
            <w:tcW w:w="2112" w:type="dxa"/>
            <w:shd w:val="clear" w:color="auto" w:fill="auto"/>
          </w:tcPr>
          <w:p w:rsidRPr="008A170C" w:rsidR="008A170C" w:rsidP="005752F0" w:rsidRDefault="008A170C">
            <w:r w:rsidRPr="008A170C">
              <w:t xml:space="preserve">Quercus </w:t>
            </w:r>
            <w:proofErr w:type="spellStart"/>
            <w:r w:rsidRPr="008A170C">
              <w:t>laurifolia</w:t>
            </w:r>
            <w:proofErr w:type="spellEnd"/>
          </w:p>
        </w:tc>
        <w:tc>
          <w:tcPr>
            <w:tcW w:w="1992" w:type="dxa"/>
            <w:shd w:val="clear" w:color="auto" w:fill="auto"/>
          </w:tcPr>
          <w:p w:rsidRPr="008A170C" w:rsidR="008A170C" w:rsidP="005752F0" w:rsidRDefault="008A170C">
            <w:r w:rsidRPr="008A170C">
              <w:t>Laurel oak</w:t>
            </w:r>
          </w:p>
        </w:tc>
        <w:tc>
          <w:tcPr>
            <w:tcW w:w="1956" w:type="dxa"/>
            <w:shd w:val="clear" w:color="auto" w:fill="auto"/>
          </w:tcPr>
          <w:p w:rsidRPr="008A170C" w:rsidR="008A170C" w:rsidP="005752F0" w:rsidRDefault="008A170C">
            <w:r w:rsidRPr="008A170C">
              <w:t>Mid-Upper</w:t>
            </w:r>
          </w:p>
        </w:tc>
      </w:tr>
    </w:tbl>
    <w:p w:rsidR="008A170C" w:rsidP="008A170C" w:rsidRDefault="008A170C"/>
    <w:p w:rsidR="008A170C" w:rsidP="008A170C" w:rsidRDefault="008A170C">
      <w:pPr>
        <w:pStyle w:val="SClassInfoPara"/>
      </w:pPr>
      <w:r>
        <w:t>Description</w:t>
      </w:r>
    </w:p>
    <w:p w:rsidR="008A170C" w:rsidP="008A170C" w:rsidRDefault="008A170C">
      <w:r>
        <w:lastRenderedPageBreak/>
        <w:t>Class E is characterized by patches with</w:t>
      </w:r>
      <w:r w:rsidR="00DF69A1">
        <w:t xml:space="preserve"> older canopy pines</w:t>
      </w:r>
      <w:r>
        <w:t>, and a substantial component of hardwoods or pines other than longleaf in either the overstory or understory. The ground cover is shrubby or sparse. Hardwood and encroaching pine co</w:t>
      </w:r>
      <w:r w:rsidR="00515472">
        <w:t>ver is increasing.</w:t>
      </w:r>
      <w:bookmarkStart w:name="_GoBack" w:id="0"/>
      <w:bookmarkEnd w:id="0"/>
    </w:p>
    <w:p w:rsidR="008A170C" w:rsidP="008A170C" w:rsidRDefault="008A170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A170C" w:rsidP="008A170C" w:rsidRDefault="008A170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A170C" w:rsidP="008A170C" w:rsidRDefault="008A170C"/>
    <w:p w:rsidR="008A170C" w:rsidP="008A170C" w:rsidRDefault="008A170C">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8A170C" w:rsidP="008A170C" w:rsidRDefault="008A170C"/>
    <w:p w:rsidR="008A170C" w:rsidP="008A170C" w:rsidRDefault="008A170C">
      <w:r>
        <w:t>Frost, C.C. 1993. Four centuries of changing landscape patterns in the longleaf pine ecosystem. Pages 17-43 in: S.M. Hermann, ed. The longleaf pine ecosystem: ecology, restoration and management. Proceedings of the Tall Timbers Fire Ecology Conference, No. 18. Tallahassee, FL: Tall Timbers Research Station.</w:t>
      </w:r>
    </w:p>
    <w:p w:rsidR="008A170C" w:rsidP="008A170C" w:rsidRDefault="008A170C"/>
    <w:p w:rsidR="008A170C" w:rsidP="008A170C" w:rsidRDefault="008A170C">
      <w:r>
        <w:t>Gan, J. 2004. Risk and damage of southern pine beetle outbreaks under global climate change. Forest Ecology and Management. pp. 61-71.</w:t>
      </w:r>
    </w:p>
    <w:p w:rsidR="008A170C" w:rsidP="008A170C" w:rsidRDefault="008A170C"/>
    <w:p w:rsidR="008A170C" w:rsidP="008A170C" w:rsidRDefault="008A170C">
      <w:r>
        <w:t>Landers, J.L. 1991. Disturbance influences on pine traits in the southeastern United States.  Pages 61-98 in: High intensity fire in wildlands: management challenges and options. Proceedings, 17th Tall Timbers fire ecology conference, 1989 May 18-21, Tallahassee, FL. Tallahassee, FL: Tall Timbers Research Station.</w:t>
      </w:r>
    </w:p>
    <w:p w:rsidR="008A170C" w:rsidP="008A170C" w:rsidRDefault="008A170C"/>
    <w:p w:rsidR="008A170C" w:rsidP="008A170C" w:rsidRDefault="008A170C">
      <w:r>
        <w:t>NatureServe. 2006. International Ecological Classification Standard: Terrestrial Ecological</w:t>
      </w:r>
    </w:p>
    <w:p w:rsidR="008A170C" w:rsidP="008A170C" w:rsidRDefault="008A170C">
      <w:r>
        <w:t>Classifications. NatureServe Central Databases. Arlington, VA, U.S.A. Data current as of</w:t>
      </w:r>
    </w:p>
    <w:p w:rsidR="008A170C" w:rsidP="008A170C" w:rsidRDefault="008A170C">
      <w:r>
        <w:t>18 July 2006.</w:t>
      </w:r>
    </w:p>
    <w:p w:rsidR="008A170C" w:rsidP="008A170C" w:rsidRDefault="008A170C"/>
    <w:p w:rsidR="008A170C" w:rsidP="008A170C" w:rsidRDefault="008A170C">
      <w:r>
        <w:t>NatureServe. 2007. International Ecological Classification Standard: Terrestrial Ecological Classifications. NatureServe Central Databases. Arlington, VA. Data current as of 10 February 2007.</w:t>
      </w:r>
    </w:p>
    <w:p w:rsidR="008A170C" w:rsidP="008A170C" w:rsidRDefault="008A170C"/>
    <w:p w:rsidR="008A170C" w:rsidP="008A170C" w:rsidRDefault="008A170C">
      <w:proofErr w:type="spellStart"/>
      <w:r>
        <w:t>Palick</w:t>
      </w:r>
      <w:proofErr w:type="spellEnd"/>
      <w:r>
        <w:t>, B.J. and N. Pederson. 1996. Overstory mortality and canopy disturbances in longleaf pine ecosystems. Can. J. For. Res. 26: 2035-2047.</w:t>
      </w:r>
    </w:p>
    <w:p w:rsidR="008A170C" w:rsidP="008A170C" w:rsidRDefault="008A170C"/>
    <w:p w:rsidR="008A170C" w:rsidP="008A170C" w:rsidRDefault="008A170C">
      <w:r>
        <w:t xml:space="preserve">Price, T., Doggett, C., </w:t>
      </w:r>
      <w:proofErr w:type="spellStart"/>
      <w:r>
        <w:t>Pye</w:t>
      </w:r>
      <w:proofErr w:type="spellEnd"/>
      <w:r>
        <w:t>, J. and Smith, B. 1998. A History of Southern Pine Beetle Outbreaks in the Southeastern United States. Atlanta, GA: Georgia Forestry Commission.</w:t>
      </w:r>
    </w:p>
    <w:p w:rsidR="008A170C" w:rsidP="008A170C" w:rsidRDefault="008A170C"/>
    <w:p w:rsidR="008A170C" w:rsidP="008A170C" w:rsidRDefault="008A170C">
      <w:r>
        <w:t>Schmidt, K.M., J.P. Menakis, C.C. Hardy, W.J. Hann and D.L. Bunnell. 2002. Development of coarse-scale spatial data for wildland fire and fuel management. Gen. Tech. Rep. RMRS-GTR-87. Fort Collins, CO: USDA Forest Service, Rocky Mountain Research Station. 41 pp. + CD.</w:t>
      </w:r>
    </w:p>
    <w:p w:rsidR="008A170C" w:rsidP="008A170C" w:rsidRDefault="008A170C"/>
    <w:p w:rsidR="008A170C" w:rsidP="008A170C" w:rsidRDefault="008A170C">
      <w:r>
        <w:t xml:space="preserve">Wade, D.D., B.L. Brock, P.H. Brose, J.B. Grace, G.A. Hoch and W.A. Patterson. III, 2000. Fire in eastern ecosystems. Pages 53-96 in: J.K. Brown and J. </w:t>
      </w:r>
      <w:proofErr w:type="spellStart"/>
      <w:r>
        <w:t>Kapler</w:t>
      </w:r>
      <w:proofErr w:type="spellEnd"/>
      <w:r>
        <w:t xml:space="preserve">-Smith, eds. Wildland fire in </w:t>
      </w:r>
      <w:r>
        <w:lastRenderedPageBreak/>
        <w:t>ecosystems: effects of fire on flora. Gen. Tech. Rep. RMRS-GTR-42-vol. 2. Ogden, UT: USDA Forest Service, Rocky Mountain Research Station. 257 pp.</w:t>
      </w:r>
    </w:p>
    <w:p w:rsidR="008A170C" w:rsidP="008A170C" w:rsidRDefault="008A170C"/>
    <w:p w:rsidR="008A170C" w:rsidP="008A170C" w:rsidRDefault="008A170C">
      <w:r>
        <w:t>USDA Forest Service, Rocky Mountain Research Station, Fire Sciences Laboratory (2002, December). Fire Effects Information System, [Online]. Available: http://www.fs.fed.us/database/feis/.</w:t>
      </w:r>
    </w:p>
    <w:p w:rsidRPr="00A43E41" w:rsidR="004D5F12" w:rsidP="008A170C"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FEF" w:rsidRDefault="00273FEF">
      <w:r>
        <w:separator/>
      </w:r>
    </w:p>
  </w:endnote>
  <w:endnote w:type="continuationSeparator" w:id="0">
    <w:p w:rsidR="00273FEF" w:rsidRDefault="0027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70C" w:rsidRDefault="008A170C" w:rsidP="008A170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FEF" w:rsidRDefault="00273FEF">
      <w:r>
        <w:separator/>
      </w:r>
    </w:p>
  </w:footnote>
  <w:footnote w:type="continuationSeparator" w:id="0">
    <w:p w:rsidR="00273FEF" w:rsidRDefault="00273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A170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BEC" w:rsidRDefault="0023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0C"/>
    <w:rsid w:val="000037B3"/>
    <w:rsid w:val="00004505"/>
    <w:rsid w:val="00005947"/>
    <w:rsid w:val="00006AF9"/>
    <w:rsid w:val="00007DAF"/>
    <w:rsid w:val="000103AE"/>
    <w:rsid w:val="000138F4"/>
    <w:rsid w:val="00013BD4"/>
    <w:rsid w:val="0001622F"/>
    <w:rsid w:val="00017E5D"/>
    <w:rsid w:val="0002152F"/>
    <w:rsid w:val="00022216"/>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623"/>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BEC"/>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3FEF"/>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5272"/>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699"/>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0F6"/>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472"/>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0CE"/>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70C"/>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22DE"/>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C63"/>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0C6"/>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69A1"/>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6AC9B"/>
  <w15:docId w15:val="{97169470-6746-48AC-BB7B-44FC760E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45272"/>
    <w:pPr>
      <w:ind w:left="720"/>
    </w:pPr>
    <w:rPr>
      <w:rFonts w:ascii="Calibri" w:eastAsiaTheme="minorHAnsi" w:hAnsi="Calibri"/>
      <w:sz w:val="22"/>
      <w:szCs w:val="22"/>
    </w:rPr>
  </w:style>
  <w:style w:type="character" w:styleId="Hyperlink">
    <w:name w:val="Hyperlink"/>
    <w:basedOn w:val="DefaultParagraphFont"/>
    <w:rsid w:val="00345272"/>
    <w:rPr>
      <w:color w:val="0000FF" w:themeColor="hyperlink"/>
      <w:u w:val="single"/>
    </w:rPr>
  </w:style>
  <w:style w:type="paragraph" w:styleId="BalloonText">
    <w:name w:val="Balloon Text"/>
    <w:basedOn w:val="Normal"/>
    <w:link w:val="BalloonTextChar"/>
    <w:uiPriority w:val="99"/>
    <w:semiHidden/>
    <w:unhideWhenUsed/>
    <w:rsid w:val="00345272"/>
    <w:rPr>
      <w:rFonts w:ascii="Tahoma" w:hAnsi="Tahoma" w:cs="Tahoma"/>
      <w:sz w:val="16"/>
      <w:szCs w:val="16"/>
    </w:rPr>
  </w:style>
  <w:style w:type="character" w:customStyle="1" w:styleId="BalloonTextChar">
    <w:name w:val="Balloon Text Char"/>
    <w:basedOn w:val="DefaultParagraphFont"/>
    <w:link w:val="BalloonText"/>
    <w:uiPriority w:val="99"/>
    <w:semiHidden/>
    <w:rsid w:val="00345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51046">
      <w:bodyDiv w:val="1"/>
      <w:marLeft w:val="0"/>
      <w:marRight w:val="0"/>
      <w:marTop w:val="0"/>
      <w:marBottom w:val="0"/>
      <w:divBdr>
        <w:top w:val="none" w:sz="0" w:space="0" w:color="auto"/>
        <w:left w:val="none" w:sz="0" w:space="0" w:color="auto"/>
        <w:bottom w:val="none" w:sz="0" w:space="0" w:color="auto"/>
        <w:right w:val="none" w:sz="0" w:space="0" w:color="auto"/>
      </w:divBdr>
    </w:div>
    <w:div w:id="17898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7</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6</cp:revision>
  <cp:lastPrinted>2014-08-21T15:11:00Z</cp:lastPrinted>
  <dcterms:created xsi:type="dcterms:W3CDTF">2018-07-30T16:04:00Z</dcterms:created>
  <dcterms:modified xsi:type="dcterms:W3CDTF">2018-07-30T16:06:00Z</dcterms:modified>
</cp:coreProperties>
</file>