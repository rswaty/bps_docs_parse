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0D40" w:rsidP="00B10D40" w:rsidRDefault="00B10D40" w14:paraId="29104767" w14:textId="77777777">
      <w:pPr>
        <w:pStyle w:val="BpSTitle"/>
      </w:pPr>
      <w:r>
        <w:t>10230</w:t>
      </w:r>
    </w:p>
    <w:p w:rsidR="001E2B83" w:rsidP="001E2B83" w:rsidRDefault="001E2B83" w14:paraId="003056AE" w14:textId="77777777">
      <w:pPr>
        <w:pStyle w:val="BpSTitle"/>
      </w:pPr>
      <w:proofErr w:type="spellStart"/>
      <w:r>
        <w:t>Madrean</w:t>
      </w:r>
      <w:proofErr w:type="spellEnd"/>
      <w:r>
        <w:t xml:space="preserve"> </w:t>
      </w:r>
      <w:proofErr w:type="spellStart"/>
      <w:r>
        <w:t>Encinal</w:t>
      </w:r>
      <w:proofErr w:type="spellEnd"/>
    </w:p>
    <w:p w:rsidR="001E2B83" w:rsidP="001E2B83" w:rsidRDefault="001E2B83" w14:paraId="54BF20C6" w14:textId="33303766">
      <w:r>
        <w:t xmlns:w="http://schemas.openxmlformats.org/wordprocessingml/2006/main">BpS Model/Description Version: Aug. 2020</w:t>
      </w:r>
      <w:r>
        <w:tab/>
      </w:r>
      <w:r>
        <w:tab/>
      </w:r>
      <w:r>
        <w:tab/>
      </w:r>
      <w:r>
        <w:tab/>
      </w:r>
      <w:r>
        <w:tab/>
      </w:r>
      <w:r>
        <w:tab/>
      </w:r>
      <w:r>
        <w:tab/>
      </w:r>
    </w:p>
    <w:p w:rsidR="001E2B83" w:rsidP="001E2B83" w:rsidRDefault="001E2B83" w14:paraId="2EA96E43" w14:textId="77777777"/>
    <w:tbl>
      <w:tblPr>
        <w:tblW w:w="9525"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85"/>
        <w:gridCol w:w="3150"/>
        <w:gridCol w:w="1890"/>
        <w:gridCol w:w="2700"/>
      </w:tblGrid>
      <w:tr w:rsidRPr="001E2B83" w:rsidR="000924BB" w:rsidTr="00041A87" w14:paraId="46BC79F6" w14:textId="77777777">
        <w:tc>
          <w:tcPr>
            <w:tcW w:w="1785" w:type="dxa"/>
            <w:tcBorders>
              <w:top w:val="single" w:color="auto" w:sz="2" w:space="0"/>
              <w:left w:val="single" w:color="auto" w:sz="12" w:space="0"/>
              <w:bottom w:val="single" w:color="000000" w:sz="12" w:space="0"/>
            </w:tcBorders>
            <w:shd w:val="clear" w:color="auto" w:fill="auto"/>
          </w:tcPr>
          <w:p w:rsidRPr="001E2B83" w:rsidR="001E2B83" w:rsidP="006124C9" w:rsidRDefault="001E2B83" w14:paraId="0F57A9EF" w14:textId="77777777">
            <w:pPr>
              <w:rPr>
                <w:b/>
                <w:bCs/>
              </w:rPr>
            </w:pPr>
            <w:r w:rsidRPr="001E2B83">
              <w:rPr>
                <w:b/>
                <w:bCs/>
              </w:rPr>
              <w:t>Modelers</w:t>
            </w:r>
          </w:p>
        </w:tc>
        <w:tc>
          <w:tcPr>
            <w:tcW w:w="3150" w:type="dxa"/>
            <w:tcBorders>
              <w:top w:val="single" w:color="auto" w:sz="2" w:space="0"/>
              <w:bottom w:val="single" w:color="000000" w:sz="12" w:space="0"/>
              <w:right w:val="single" w:color="000000" w:sz="12" w:space="0"/>
            </w:tcBorders>
            <w:shd w:val="clear" w:color="auto" w:fill="auto"/>
          </w:tcPr>
          <w:p w:rsidRPr="001E2B83" w:rsidR="001E2B83" w:rsidP="006124C9" w:rsidRDefault="001E2B83" w14:paraId="29B64CDD" w14:textId="77777777">
            <w:pPr>
              <w:rPr>
                <w:b/>
                <w:bCs/>
              </w:rPr>
            </w:pPr>
          </w:p>
        </w:tc>
        <w:tc>
          <w:tcPr>
            <w:tcW w:w="1890" w:type="dxa"/>
            <w:tcBorders>
              <w:top w:val="single" w:color="auto" w:sz="2" w:space="0"/>
              <w:left w:val="single" w:color="000000" w:sz="12" w:space="0"/>
              <w:bottom w:val="single" w:color="000000" w:sz="12" w:space="0"/>
            </w:tcBorders>
            <w:shd w:val="clear" w:color="auto" w:fill="auto"/>
          </w:tcPr>
          <w:p w:rsidRPr="001E2B83" w:rsidR="001E2B83" w:rsidP="006124C9" w:rsidRDefault="001E2B83" w14:paraId="03928B9A" w14:textId="77777777">
            <w:pPr>
              <w:rPr>
                <w:b/>
                <w:bCs/>
              </w:rPr>
            </w:pPr>
            <w:r w:rsidRPr="001E2B83">
              <w:rPr>
                <w:b/>
                <w:bCs/>
              </w:rPr>
              <w:t>Reviewers</w:t>
            </w:r>
          </w:p>
        </w:tc>
        <w:tc>
          <w:tcPr>
            <w:tcW w:w="2700" w:type="dxa"/>
            <w:tcBorders>
              <w:top w:val="single" w:color="auto" w:sz="2" w:space="0"/>
              <w:bottom w:val="single" w:color="000000" w:sz="12" w:space="0"/>
            </w:tcBorders>
            <w:shd w:val="clear" w:color="auto" w:fill="auto"/>
          </w:tcPr>
          <w:p w:rsidRPr="001E2B83" w:rsidR="001E2B83" w:rsidP="006124C9" w:rsidRDefault="001E2B83" w14:paraId="18FBD19B" w14:textId="77777777">
            <w:pPr>
              <w:rPr>
                <w:b/>
                <w:bCs/>
              </w:rPr>
            </w:pPr>
          </w:p>
        </w:tc>
      </w:tr>
      <w:tr w:rsidRPr="001E2B83" w:rsidR="000924BB" w:rsidTr="00041A87" w14:paraId="076B0CB2" w14:textId="77777777">
        <w:tc>
          <w:tcPr>
            <w:tcW w:w="1785" w:type="dxa"/>
            <w:tcBorders>
              <w:top w:val="single" w:color="000000" w:sz="12" w:space="0"/>
              <w:left w:val="single" w:color="auto" w:sz="12" w:space="0"/>
            </w:tcBorders>
            <w:shd w:val="clear" w:color="auto" w:fill="auto"/>
          </w:tcPr>
          <w:p w:rsidRPr="001E2B83" w:rsidR="001E2B83" w:rsidP="00A959F3" w:rsidRDefault="00B10D40" w14:paraId="0A9D72A2" w14:textId="77777777">
            <w:pPr>
              <w:rPr>
                <w:bCs/>
              </w:rPr>
            </w:pPr>
            <w:r w:rsidRPr="00B10D40">
              <w:rPr>
                <w:bCs/>
              </w:rPr>
              <w:t xml:space="preserve">Tyson </w:t>
            </w:r>
            <w:proofErr w:type="spellStart"/>
            <w:r w:rsidRPr="00B10D40">
              <w:rPr>
                <w:bCs/>
              </w:rPr>
              <w:t>Swetnam</w:t>
            </w:r>
            <w:proofErr w:type="spellEnd"/>
            <w:r w:rsidR="00A959F3">
              <w:rPr>
                <w:bCs/>
              </w:rPr>
              <w:t xml:space="preserve"> </w:t>
            </w:r>
          </w:p>
        </w:tc>
        <w:tc>
          <w:tcPr>
            <w:tcW w:w="3150" w:type="dxa"/>
            <w:tcBorders>
              <w:top w:val="single" w:color="000000" w:sz="12" w:space="0"/>
              <w:right w:val="single" w:color="000000" w:sz="12" w:space="0"/>
            </w:tcBorders>
            <w:shd w:val="clear" w:color="auto" w:fill="auto"/>
          </w:tcPr>
          <w:p w:rsidRPr="001E2B83" w:rsidR="001E2B83" w:rsidP="00A959F3" w:rsidRDefault="00B10D40" w14:paraId="3D880BD1" w14:textId="77777777">
            <w:r w:rsidRPr="00B10D40">
              <w:t>tswetnam@email.arizona.edu</w:t>
            </w:r>
          </w:p>
        </w:tc>
        <w:tc>
          <w:tcPr>
            <w:tcW w:w="1890" w:type="dxa"/>
            <w:tcBorders>
              <w:top w:val="single" w:color="000000" w:sz="12" w:space="0"/>
              <w:left w:val="single" w:color="000000" w:sz="12" w:space="0"/>
            </w:tcBorders>
            <w:shd w:val="clear" w:color="auto" w:fill="auto"/>
          </w:tcPr>
          <w:p w:rsidRPr="001E2B83" w:rsidR="001E2B83" w:rsidP="00A959F3" w:rsidRDefault="00B10D40" w14:paraId="4A596C19" w14:textId="77777777">
            <w:r w:rsidRPr="00B10D40">
              <w:t>Tim Christiansen</w:t>
            </w:r>
          </w:p>
        </w:tc>
        <w:tc>
          <w:tcPr>
            <w:tcW w:w="2700" w:type="dxa"/>
            <w:tcBorders>
              <w:top w:val="single" w:color="000000" w:sz="12" w:space="0"/>
            </w:tcBorders>
            <w:shd w:val="clear" w:color="auto" w:fill="auto"/>
          </w:tcPr>
          <w:p w:rsidRPr="001E2B83" w:rsidR="001E2B83" w:rsidP="00A959F3" w:rsidRDefault="0055175E" w14:paraId="2E6188C1" w14:textId="77777777">
            <w:hyperlink w:history="1" r:id="rId7">
              <w:r w:rsidRPr="00D37120" w:rsidR="00A959F3">
                <w:rPr>
                  <w:rStyle w:val="Hyperlink"/>
                </w:rPr>
                <w:t>tchristiansen@tnc.org</w:t>
              </w:r>
            </w:hyperlink>
            <w:r w:rsidR="00A959F3">
              <w:t xml:space="preserve"> </w:t>
            </w:r>
          </w:p>
        </w:tc>
      </w:tr>
      <w:tr w:rsidRPr="001E2B83" w:rsidR="000924BB" w:rsidTr="00041A87" w14:paraId="4C10AC08" w14:textId="77777777">
        <w:tc>
          <w:tcPr>
            <w:tcW w:w="1785" w:type="dxa"/>
            <w:tcBorders>
              <w:left w:val="single" w:color="auto" w:sz="12" w:space="0"/>
            </w:tcBorders>
            <w:shd w:val="clear" w:color="auto" w:fill="auto"/>
          </w:tcPr>
          <w:p w:rsidRPr="001E2B83" w:rsidR="001E2B83" w:rsidP="006124C9" w:rsidRDefault="001E2B83" w14:paraId="7E83CCBA" w14:textId="77777777">
            <w:pPr>
              <w:rPr>
                <w:bCs/>
              </w:rPr>
            </w:pPr>
            <w:r w:rsidRPr="001E2B83">
              <w:rPr>
                <w:bCs/>
              </w:rPr>
              <w:t>None</w:t>
            </w:r>
          </w:p>
        </w:tc>
        <w:tc>
          <w:tcPr>
            <w:tcW w:w="3150" w:type="dxa"/>
            <w:tcBorders>
              <w:right w:val="single" w:color="000000" w:sz="12" w:space="0"/>
            </w:tcBorders>
            <w:shd w:val="clear" w:color="auto" w:fill="auto"/>
          </w:tcPr>
          <w:p w:rsidRPr="001E2B83" w:rsidR="001E2B83" w:rsidP="006124C9" w:rsidRDefault="001E2B83" w14:paraId="2E8E40BC" w14:textId="77777777">
            <w:r w:rsidRPr="001E2B83">
              <w:t>None</w:t>
            </w:r>
          </w:p>
        </w:tc>
        <w:tc>
          <w:tcPr>
            <w:tcW w:w="1890" w:type="dxa"/>
            <w:tcBorders>
              <w:left w:val="single" w:color="000000" w:sz="12" w:space="0"/>
            </w:tcBorders>
            <w:shd w:val="clear" w:color="auto" w:fill="auto"/>
          </w:tcPr>
          <w:p w:rsidRPr="001E2B83" w:rsidR="001E2B83" w:rsidP="006124C9" w:rsidRDefault="001E2B83" w14:paraId="75CC2AC1" w14:textId="77777777">
            <w:r w:rsidRPr="001E2B83">
              <w:t>Guy McPherson</w:t>
            </w:r>
          </w:p>
        </w:tc>
        <w:tc>
          <w:tcPr>
            <w:tcW w:w="2700" w:type="dxa"/>
            <w:shd w:val="clear" w:color="auto" w:fill="auto"/>
          </w:tcPr>
          <w:p w:rsidRPr="001E2B83" w:rsidR="001E2B83" w:rsidP="006124C9" w:rsidRDefault="001E2B83" w14:paraId="383E4CAA" w14:textId="77777777">
            <w:r w:rsidRPr="001E2B83">
              <w:t>grm@ag.arizona.edu</w:t>
            </w:r>
          </w:p>
        </w:tc>
      </w:tr>
      <w:tr w:rsidRPr="001E2B83" w:rsidR="000924BB" w:rsidTr="00041A87" w14:paraId="3806FE93" w14:textId="77777777">
        <w:tc>
          <w:tcPr>
            <w:tcW w:w="1785" w:type="dxa"/>
            <w:tcBorders>
              <w:left w:val="single" w:color="auto" w:sz="12" w:space="0"/>
              <w:bottom w:val="single" w:color="auto" w:sz="2" w:space="0"/>
            </w:tcBorders>
            <w:shd w:val="clear" w:color="auto" w:fill="auto"/>
          </w:tcPr>
          <w:p w:rsidRPr="001E2B83" w:rsidR="001E2B83" w:rsidP="006124C9" w:rsidRDefault="001E2B83" w14:paraId="4246BC04" w14:textId="77777777">
            <w:pPr>
              <w:rPr>
                <w:bCs/>
              </w:rPr>
            </w:pPr>
            <w:r w:rsidRPr="001E2B83">
              <w:rPr>
                <w:bCs/>
              </w:rPr>
              <w:t>None</w:t>
            </w:r>
          </w:p>
        </w:tc>
        <w:tc>
          <w:tcPr>
            <w:tcW w:w="3150" w:type="dxa"/>
            <w:tcBorders>
              <w:right w:val="single" w:color="000000" w:sz="12" w:space="0"/>
            </w:tcBorders>
            <w:shd w:val="clear" w:color="auto" w:fill="auto"/>
          </w:tcPr>
          <w:p w:rsidRPr="001E2B83" w:rsidR="001E2B83" w:rsidP="006124C9" w:rsidRDefault="001E2B83" w14:paraId="6BDC9C6F" w14:textId="77777777">
            <w:r w:rsidRPr="001E2B83">
              <w:t>None</w:t>
            </w:r>
          </w:p>
        </w:tc>
        <w:tc>
          <w:tcPr>
            <w:tcW w:w="1890" w:type="dxa"/>
            <w:tcBorders>
              <w:left w:val="single" w:color="000000" w:sz="12" w:space="0"/>
              <w:bottom w:val="single" w:color="auto" w:sz="2" w:space="0"/>
            </w:tcBorders>
            <w:shd w:val="clear" w:color="auto" w:fill="auto"/>
          </w:tcPr>
          <w:p w:rsidRPr="001E2B83" w:rsidR="001E2B83" w:rsidP="006124C9" w:rsidRDefault="00B10D40" w14:paraId="6D58C95A" w14:textId="77777777">
            <w:r w:rsidRPr="00B10D40">
              <w:t>anonymous</w:t>
            </w:r>
          </w:p>
        </w:tc>
        <w:tc>
          <w:tcPr>
            <w:tcW w:w="2700" w:type="dxa"/>
            <w:shd w:val="clear" w:color="auto" w:fill="auto"/>
          </w:tcPr>
          <w:p w:rsidRPr="001E2B83" w:rsidR="001E2B83" w:rsidP="006124C9" w:rsidRDefault="001E2B83" w14:paraId="3516355B" w14:textId="77777777">
            <w:r w:rsidRPr="001E2B83">
              <w:t>None</w:t>
            </w:r>
          </w:p>
        </w:tc>
      </w:tr>
      <w:tr w:rsidRPr="001E2B83" w:rsidR="00A959F3" w:rsidTr="00041A87" w14:paraId="4A15E42D" w14:textId="77777777">
        <w:tc>
          <w:tcPr>
            <w:tcW w:w="1785" w:type="dxa"/>
            <w:tcBorders>
              <w:left w:val="single" w:color="auto" w:sz="12" w:space="0"/>
            </w:tcBorders>
            <w:shd w:val="clear" w:color="auto" w:fill="auto"/>
          </w:tcPr>
          <w:p w:rsidRPr="001E2B83" w:rsidR="00A959F3" w:rsidP="006124C9" w:rsidRDefault="00A959F3" w14:paraId="34271876" w14:textId="77777777">
            <w:pPr>
              <w:rPr>
                <w:bCs/>
              </w:rPr>
            </w:pPr>
            <w:r w:rsidRPr="001E2B83">
              <w:rPr>
                <w:bCs/>
              </w:rPr>
              <w:t xml:space="preserve">Mike </w:t>
            </w:r>
            <w:proofErr w:type="spellStart"/>
            <w:r w:rsidRPr="001E2B83">
              <w:rPr>
                <w:bCs/>
              </w:rPr>
              <w:t>Babler</w:t>
            </w:r>
            <w:proofErr w:type="spellEnd"/>
          </w:p>
        </w:tc>
        <w:tc>
          <w:tcPr>
            <w:tcW w:w="3150" w:type="dxa"/>
            <w:tcBorders>
              <w:right w:val="single" w:color="000000" w:sz="12" w:space="0"/>
            </w:tcBorders>
            <w:shd w:val="clear" w:color="auto" w:fill="auto"/>
          </w:tcPr>
          <w:p w:rsidRPr="001E2B83" w:rsidR="00A959F3" w:rsidP="006124C9" w:rsidRDefault="00A959F3" w14:paraId="65D45F39" w14:textId="77777777">
            <w:r w:rsidRPr="001E2B83">
              <w:t>mbabler@tnc.org</w:t>
            </w:r>
          </w:p>
        </w:tc>
        <w:tc>
          <w:tcPr>
            <w:tcW w:w="1890" w:type="dxa"/>
            <w:tcBorders>
              <w:left w:val="single" w:color="000000" w:sz="12" w:space="0"/>
            </w:tcBorders>
            <w:shd w:val="clear" w:color="auto" w:fill="auto"/>
          </w:tcPr>
          <w:p w:rsidRPr="00B10D40" w:rsidR="00A959F3" w:rsidP="006124C9" w:rsidRDefault="00A959F3" w14:paraId="33D61940" w14:textId="77777777">
            <w:r w:rsidRPr="001E2B83">
              <w:t xml:space="preserve">Reese </w:t>
            </w:r>
            <w:proofErr w:type="spellStart"/>
            <w:r w:rsidRPr="001E2B83">
              <w:t>Lolley</w:t>
            </w:r>
            <w:proofErr w:type="spellEnd"/>
          </w:p>
        </w:tc>
        <w:tc>
          <w:tcPr>
            <w:tcW w:w="2700" w:type="dxa"/>
            <w:shd w:val="clear" w:color="auto" w:fill="auto"/>
          </w:tcPr>
          <w:p w:rsidRPr="001E2B83" w:rsidR="00A959F3" w:rsidP="006124C9" w:rsidRDefault="00A959F3" w14:paraId="55D049FD" w14:textId="77777777">
            <w:r w:rsidRPr="001E2B83">
              <w:t>rlolley@fs.fed.us</w:t>
            </w:r>
          </w:p>
        </w:tc>
      </w:tr>
    </w:tbl>
    <w:p w:rsidR="001E2B83" w:rsidP="001E2B83" w:rsidRDefault="001E2B83" w14:paraId="54E0F0A8" w14:textId="77777777"/>
    <w:p w:rsidR="00767FB0" w:rsidP="001E2B83" w:rsidRDefault="00767FB0" w14:paraId="05BCD40C" w14:textId="77777777">
      <w:r w:rsidRPr="00767FB0">
        <w:rPr>
          <w:b/>
        </w:rPr>
        <w:t>Reviewer:</w:t>
      </w:r>
      <w:r>
        <w:t xml:space="preserve"> Tim Christiansen</w:t>
      </w:r>
    </w:p>
    <w:p w:rsidR="001E2B83" w:rsidP="001E2B83" w:rsidRDefault="001E2B83" w14:paraId="5C3213ED" w14:textId="77777777">
      <w:pPr>
        <w:pStyle w:val="InfoPara"/>
      </w:pPr>
      <w:r>
        <w:t>Vegetation Type</w:t>
      </w:r>
    </w:p>
    <w:p w:rsidR="001E2B83" w:rsidP="001E2B83" w:rsidRDefault="001E2B83" w14:paraId="1E7B9115" w14:textId="77777777">
      <w:r>
        <w:t>Forest and Woodland</w:t>
      </w:r>
    </w:p>
    <w:p w:rsidR="001E2B83" w:rsidP="001E2B83" w:rsidRDefault="001E2B83" w14:paraId="03528F68" w14:textId="77777777">
      <w:pPr>
        <w:pStyle w:val="InfoPara"/>
      </w:pPr>
      <w:r>
        <w:t>Map Zones</w:t>
      </w:r>
    </w:p>
    <w:p w:rsidR="00C64CCB" w:rsidP="00B10D40" w:rsidRDefault="00C64CCB" w14:paraId="7B2A815D" w14:textId="48BBF4EE">
      <w:r>
        <w:t>14,</w:t>
      </w:r>
      <w:r w:rsidR="00E82511">
        <w:t xml:space="preserve"> </w:t>
      </w:r>
      <w:r>
        <w:t>15,</w:t>
      </w:r>
      <w:r w:rsidR="00E82511">
        <w:t xml:space="preserve"> </w:t>
      </w:r>
      <w:r>
        <w:t>24,</w:t>
      </w:r>
      <w:r w:rsidR="00E82511">
        <w:t xml:space="preserve"> </w:t>
      </w:r>
      <w:r>
        <w:t>25</w:t>
      </w:r>
    </w:p>
    <w:p w:rsidR="001E2B83" w:rsidP="001E2B83" w:rsidRDefault="001E2B83" w14:paraId="0D46C1C7" w14:textId="77777777">
      <w:pPr>
        <w:pStyle w:val="InfoPara"/>
      </w:pPr>
      <w:bookmarkStart w:name="_GoBack" w:id="0"/>
      <w:bookmarkEnd w:id="0"/>
      <w:r>
        <w:t>Geographic Range</w:t>
      </w:r>
    </w:p>
    <w:p w:rsidR="001E2B83" w:rsidP="001E2B83" w:rsidRDefault="001E2B83" w14:paraId="452C952C" w14:textId="5BFE6E06">
      <w:r>
        <w:t xml:space="preserve">Sierra Madre </w:t>
      </w:r>
      <w:proofErr w:type="spellStart"/>
      <w:r>
        <w:t>Occidentale</w:t>
      </w:r>
      <w:proofErr w:type="spellEnd"/>
      <w:r>
        <w:t xml:space="preserve"> and Sierra Madre Oriental in Mexico, Trans-Pecos T</w:t>
      </w:r>
      <w:r w:rsidR="00E82511">
        <w:t>exas</w:t>
      </w:r>
      <w:r>
        <w:t>, N</w:t>
      </w:r>
      <w:r w:rsidR="00E82511">
        <w:t>ew Mexico,</w:t>
      </w:r>
      <w:r>
        <w:t xml:space="preserve"> and A</w:t>
      </w:r>
      <w:r w:rsidR="00E82511">
        <w:t>rizona,</w:t>
      </w:r>
      <w:r>
        <w:t xml:space="preserve"> generally south of the Mogollon Rim.</w:t>
      </w:r>
    </w:p>
    <w:p w:rsidR="001E2B83" w:rsidP="001E2B83" w:rsidRDefault="001E2B83" w14:paraId="4CF555D5" w14:textId="77777777">
      <w:pPr>
        <w:pStyle w:val="InfoPara"/>
      </w:pPr>
      <w:r>
        <w:t>Biophysical Site Description</w:t>
      </w:r>
    </w:p>
    <w:p w:rsidR="001E2B83" w:rsidP="001E2B83" w:rsidRDefault="001E2B83" w14:paraId="3B44FF93" w14:textId="223279B1">
      <w:r>
        <w:t xml:space="preserve">The </w:t>
      </w:r>
      <w:proofErr w:type="spellStart"/>
      <w:r>
        <w:t>Madrean</w:t>
      </w:r>
      <w:proofErr w:type="spellEnd"/>
      <w:r>
        <w:t xml:space="preserve"> </w:t>
      </w:r>
      <w:proofErr w:type="spellStart"/>
      <w:r>
        <w:t>encinal</w:t>
      </w:r>
      <w:proofErr w:type="spellEnd"/>
      <w:r>
        <w:t xml:space="preserve"> of the interior North American Southwest is characterized by evergreen oaks, alligator junipers</w:t>
      </w:r>
      <w:r w:rsidR="00E82511">
        <w:t>,</w:t>
      </w:r>
      <w:r>
        <w:t xml:space="preserve"> and Mexican pines that range in height from 15-50ft (6-</w:t>
      </w:r>
      <w:r w:rsidR="00C90116">
        <w:t>15m</w:t>
      </w:r>
      <w:r>
        <w:t>); the understory is dominated by graminoids (Brown 1994). With increasing elevation, alligator juniper and evergreen oak trees give way to a mixture of relatively mesic evergreen oak species and pines.</w:t>
      </w:r>
    </w:p>
    <w:p w:rsidR="001E2B83" w:rsidP="001E2B83" w:rsidRDefault="001E2B83" w14:paraId="7FBF452C" w14:textId="77777777"/>
    <w:p w:rsidR="001E2B83" w:rsidP="001E2B83" w:rsidRDefault="001E2B83" w14:paraId="128D835C" w14:textId="505455F9">
      <w:proofErr w:type="spellStart"/>
      <w:r>
        <w:t>Kuchler</w:t>
      </w:r>
      <w:proofErr w:type="spellEnd"/>
      <w:r>
        <w:t xml:space="preserve"> (1964) includes this type within type number 31, the </w:t>
      </w:r>
      <w:r w:rsidR="00E82511">
        <w:t>o</w:t>
      </w:r>
      <w:r>
        <w:t>ak-</w:t>
      </w:r>
      <w:r w:rsidR="00E82511">
        <w:t>j</w:t>
      </w:r>
      <w:r>
        <w:t xml:space="preserve">uniper </w:t>
      </w:r>
      <w:r w:rsidR="00E82511">
        <w:t>w</w:t>
      </w:r>
      <w:r w:rsidR="003F0E28">
        <w:t>oodland</w:t>
      </w:r>
      <w:r>
        <w:t xml:space="preserve">. Coarse-scale PNVGs included this type with type number 26, </w:t>
      </w:r>
      <w:r w:rsidR="00E82511">
        <w:t>c</w:t>
      </w:r>
      <w:r>
        <w:t xml:space="preserve">haparral. This PNV type is included in Bailey’s (1995) and McNab and </w:t>
      </w:r>
      <w:proofErr w:type="spellStart"/>
      <w:r>
        <w:t>Avers</w:t>
      </w:r>
      <w:r w:rsidR="00E82511">
        <w:t>’s</w:t>
      </w:r>
      <w:proofErr w:type="spellEnd"/>
      <w:r>
        <w:t xml:space="preserve"> (1994) </w:t>
      </w:r>
      <w:r w:rsidR="00E82511">
        <w:t>e</w:t>
      </w:r>
      <w:r>
        <w:t xml:space="preserve">coregions within the </w:t>
      </w:r>
      <w:proofErr w:type="spellStart"/>
      <w:r>
        <w:t>Chihuahuan</w:t>
      </w:r>
      <w:proofErr w:type="spellEnd"/>
      <w:r>
        <w:t xml:space="preserve"> Semi-Desert </w:t>
      </w:r>
      <w:r w:rsidR="00E82511">
        <w:t>P</w:t>
      </w:r>
      <w:r>
        <w:t xml:space="preserve">rovince </w:t>
      </w:r>
      <w:r w:rsidR="002B4C13">
        <w:t xml:space="preserve">and </w:t>
      </w:r>
      <w:r>
        <w:t xml:space="preserve">Basin and </w:t>
      </w:r>
      <w:r w:rsidR="00E82511">
        <w:t>R</w:t>
      </w:r>
      <w:r>
        <w:t xml:space="preserve">ange </w:t>
      </w:r>
      <w:r w:rsidR="00E82511">
        <w:t>S</w:t>
      </w:r>
      <w:r>
        <w:t>ection (321A</w:t>
      </w:r>
      <w:r w:rsidR="003F0E28">
        <w:t>)</w:t>
      </w:r>
      <w:r>
        <w:t xml:space="preserve"> and the Arizona-New Mexico Semi-</w:t>
      </w:r>
      <w:r w:rsidR="00E82511">
        <w:t>D</w:t>
      </w:r>
      <w:r>
        <w:t xml:space="preserve">esert Mountains </w:t>
      </w:r>
      <w:r w:rsidR="00E82511">
        <w:t>P</w:t>
      </w:r>
      <w:r>
        <w:t>rovince (M313) within the White Mountain-San Francisco Peaks Section (M313A) and Sacramento-</w:t>
      </w:r>
      <w:proofErr w:type="spellStart"/>
      <w:r>
        <w:t>Monzano</w:t>
      </w:r>
      <w:proofErr w:type="spellEnd"/>
      <w:r>
        <w:t xml:space="preserve"> Mountain Section (M313B).</w:t>
      </w:r>
    </w:p>
    <w:p w:rsidR="001E2B83" w:rsidP="001E2B83" w:rsidRDefault="001E2B83" w14:paraId="1A6A86FD" w14:textId="77777777">
      <w:pPr>
        <w:pStyle w:val="InfoPara"/>
      </w:pPr>
      <w:r>
        <w:t>Vegetation Description</w:t>
      </w:r>
    </w:p>
    <w:p w:rsidR="001E2B83" w:rsidP="001E2B83" w:rsidRDefault="001E2B83" w14:paraId="65BF86CC" w14:textId="783B99A4">
      <w:r>
        <w:t xml:space="preserve">These forests and woodlands are </w:t>
      </w:r>
      <w:r w:rsidR="00B10D40">
        <w:t>dominated by</w:t>
      </w:r>
      <w:r>
        <w:t xml:space="preserve"> </w:t>
      </w:r>
      <w:proofErr w:type="spellStart"/>
      <w:r>
        <w:t>Madrean</w:t>
      </w:r>
      <w:proofErr w:type="spellEnd"/>
      <w:r>
        <w:t xml:space="preserve"> </w:t>
      </w:r>
      <w:r w:rsidR="00B10D40">
        <w:t>oaks with scattered pine</w:t>
      </w:r>
      <w:r>
        <w:t xml:space="preserve"> and </w:t>
      </w:r>
      <w:r w:rsidR="00B10D40">
        <w:t>juniper</w:t>
      </w:r>
      <w:r>
        <w:t xml:space="preserve"> intermingled with patchy shrublands on most mid-elevation slopes (1</w:t>
      </w:r>
      <w:r w:rsidR="00E82511">
        <w:t>,</w:t>
      </w:r>
      <w:r>
        <w:t>500-2</w:t>
      </w:r>
      <w:r w:rsidR="00E82511">
        <w:t>,</w:t>
      </w:r>
      <w:r>
        <w:t xml:space="preserve">300m elevation). Tree species include </w:t>
      </w:r>
      <w:r w:rsidRPr="00041A87">
        <w:rPr>
          <w:i/>
        </w:rPr>
        <w:t xml:space="preserve">Quercus </w:t>
      </w:r>
      <w:proofErr w:type="spellStart"/>
      <w:r w:rsidRPr="00041A87">
        <w:rPr>
          <w:i/>
        </w:rPr>
        <w:t>arizonica</w:t>
      </w:r>
      <w:proofErr w:type="spellEnd"/>
      <w:r>
        <w:t xml:space="preserve">, </w:t>
      </w:r>
      <w:r w:rsidRPr="00041A87">
        <w:rPr>
          <w:i/>
        </w:rPr>
        <w:t xml:space="preserve">Q. </w:t>
      </w:r>
      <w:proofErr w:type="spellStart"/>
      <w:r w:rsidRPr="00041A87">
        <w:rPr>
          <w:i/>
        </w:rPr>
        <w:t>emoryi</w:t>
      </w:r>
      <w:proofErr w:type="spellEnd"/>
      <w:r>
        <w:t xml:space="preserve">, </w:t>
      </w:r>
      <w:r w:rsidRPr="00041A87">
        <w:rPr>
          <w:i/>
        </w:rPr>
        <w:t xml:space="preserve">Q. </w:t>
      </w:r>
      <w:proofErr w:type="spellStart"/>
      <w:r w:rsidRPr="00041A87">
        <w:rPr>
          <w:i/>
        </w:rPr>
        <w:t>grisea</w:t>
      </w:r>
      <w:proofErr w:type="spellEnd"/>
      <w:r>
        <w:t xml:space="preserve">, </w:t>
      </w:r>
      <w:proofErr w:type="spellStart"/>
      <w:r w:rsidRPr="00041A87">
        <w:rPr>
          <w:i/>
        </w:rPr>
        <w:t>Cupressus</w:t>
      </w:r>
      <w:proofErr w:type="spellEnd"/>
      <w:r w:rsidRPr="00041A87">
        <w:rPr>
          <w:i/>
        </w:rPr>
        <w:t xml:space="preserve"> </w:t>
      </w:r>
      <w:proofErr w:type="spellStart"/>
      <w:r w:rsidRPr="00041A87">
        <w:rPr>
          <w:i/>
        </w:rPr>
        <w:t>arizonica</w:t>
      </w:r>
      <w:proofErr w:type="spellEnd"/>
      <w:r>
        <w:t xml:space="preserve">, </w:t>
      </w:r>
      <w:proofErr w:type="spellStart"/>
      <w:r w:rsidRPr="00041A87">
        <w:rPr>
          <w:i/>
        </w:rPr>
        <w:t>Juniperus</w:t>
      </w:r>
      <w:proofErr w:type="spellEnd"/>
      <w:r w:rsidRPr="00041A87">
        <w:rPr>
          <w:i/>
        </w:rPr>
        <w:t xml:space="preserve"> </w:t>
      </w:r>
      <w:proofErr w:type="spellStart"/>
      <w:r w:rsidRPr="00041A87">
        <w:rPr>
          <w:i/>
        </w:rPr>
        <w:t>deppeana</w:t>
      </w:r>
      <w:proofErr w:type="spellEnd"/>
      <w:r>
        <w:t xml:space="preserve">, </w:t>
      </w:r>
      <w:r w:rsidRPr="00041A87">
        <w:rPr>
          <w:i/>
        </w:rPr>
        <w:t xml:space="preserve">Pinus </w:t>
      </w:r>
      <w:proofErr w:type="spellStart"/>
      <w:r w:rsidRPr="00041A87">
        <w:rPr>
          <w:i/>
        </w:rPr>
        <w:t>arizonica</w:t>
      </w:r>
      <w:proofErr w:type="spellEnd"/>
      <w:r>
        <w:t xml:space="preserve">, </w:t>
      </w:r>
      <w:r w:rsidRPr="00041A87">
        <w:rPr>
          <w:i/>
        </w:rPr>
        <w:t>Pinus discolor</w:t>
      </w:r>
      <w:r>
        <w:t xml:space="preserve">, </w:t>
      </w:r>
      <w:r w:rsidRPr="00041A87">
        <w:rPr>
          <w:i/>
        </w:rPr>
        <w:t xml:space="preserve">P. </w:t>
      </w:r>
      <w:proofErr w:type="spellStart"/>
      <w:r w:rsidRPr="00041A87">
        <w:rPr>
          <w:i/>
        </w:rPr>
        <w:t>engelmannii</w:t>
      </w:r>
      <w:proofErr w:type="spellEnd"/>
      <w:r w:rsidR="00E82511">
        <w:t>,</w:t>
      </w:r>
      <w:r>
        <w:t xml:space="preserve"> and </w:t>
      </w:r>
      <w:r w:rsidRPr="00041A87">
        <w:rPr>
          <w:i/>
        </w:rPr>
        <w:t>P. ponderosa</w:t>
      </w:r>
      <w:r>
        <w:t xml:space="preserve">. </w:t>
      </w:r>
      <w:proofErr w:type="spellStart"/>
      <w:r>
        <w:t>Subcanopy</w:t>
      </w:r>
      <w:proofErr w:type="spellEnd"/>
      <w:r>
        <w:t xml:space="preserve"> and shrub layers may include typical </w:t>
      </w:r>
      <w:proofErr w:type="spellStart"/>
      <w:r>
        <w:t>encinal</w:t>
      </w:r>
      <w:proofErr w:type="spellEnd"/>
      <w:r>
        <w:t xml:space="preserve"> and chaparral species such as </w:t>
      </w:r>
      <w:r w:rsidRPr="00041A87">
        <w:rPr>
          <w:i/>
        </w:rPr>
        <w:t>Agave</w:t>
      </w:r>
      <w:r>
        <w:t xml:space="preserve"> spp</w:t>
      </w:r>
      <w:r w:rsidR="00E82511">
        <w:t>.</w:t>
      </w:r>
      <w:r>
        <w:t xml:space="preserve">, </w:t>
      </w:r>
      <w:r w:rsidRPr="00041A87">
        <w:rPr>
          <w:i/>
        </w:rPr>
        <w:t xml:space="preserve">Arbutus </w:t>
      </w:r>
      <w:proofErr w:type="spellStart"/>
      <w:r w:rsidRPr="00041A87">
        <w:rPr>
          <w:i/>
        </w:rPr>
        <w:t>arizonica</w:t>
      </w:r>
      <w:proofErr w:type="spellEnd"/>
      <w:r>
        <w:t xml:space="preserve">, </w:t>
      </w:r>
      <w:proofErr w:type="spellStart"/>
      <w:r w:rsidRPr="00041A87">
        <w:rPr>
          <w:i/>
        </w:rPr>
        <w:t>Arctostaphylos</w:t>
      </w:r>
      <w:proofErr w:type="spellEnd"/>
      <w:r w:rsidRPr="00041A87">
        <w:rPr>
          <w:i/>
        </w:rPr>
        <w:t xml:space="preserve"> </w:t>
      </w:r>
      <w:proofErr w:type="spellStart"/>
      <w:r w:rsidRPr="00041A87">
        <w:rPr>
          <w:i/>
        </w:rPr>
        <w:t>pringlei</w:t>
      </w:r>
      <w:proofErr w:type="spellEnd"/>
      <w:r>
        <w:t xml:space="preserve">, </w:t>
      </w:r>
      <w:proofErr w:type="spellStart"/>
      <w:r w:rsidRPr="00041A87">
        <w:rPr>
          <w:i/>
        </w:rPr>
        <w:t>Arctostaphylos</w:t>
      </w:r>
      <w:proofErr w:type="spellEnd"/>
      <w:r w:rsidRPr="00041A87">
        <w:rPr>
          <w:i/>
        </w:rPr>
        <w:t xml:space="preserve"> </w:t>
      </w:r>
      <w:proofErr w:type="spellStart"/>
      <w:r w:rsidRPr="00041A87">
        <w:rPr>
          <w:i/>
        </w:rPr>
        <w:t>pungens</w:t>
      </w:r>
      <w:proofErr w:type="spellEnd"/>
      <w:r>
        <w:t xml:space="preserve">, </w:t>
      </w:r>
      <w:proofErr w:type="spellStart"/>
      <w:r w:rsidRPr="00041A87">
        <w:rPr>
          <w:i/>
        </w:rPr>
        <w:t>Garrya</w:t>
      </w:r>
      <w:proofErr w:type="spellEnd"/>
      <w:r w:rsidRPr="00041A87">
        <w:rPr>
          <w:i/>
        </w:rPr>
        <w:t xml:space="preserve"> </w:t>
      </w:r>
      <w:proofErr w:type="spellStart"/>
      <w:r w:rsidRPr="00041A87">
        <w:rPr>
          <w:i/>
        </w:rPr>
        <w:t>wrightii</w:t>
      </w:r>
      <w:proofErr w:type="spellEnd"/>
      <w:r>
        <w:t xml:space="preserve">, </w:t>
      </w:r>
      <w:proofErr w:type="spellStart"/>
      <w:r w:rsidRPr="00041A87">
        <w:rPr>
          <w:i/>
        </w:rPr>
        <w:t>Nolina</w:t>
      </w:r>
      <w:proofErr w:type="spellEnd"/>
      <w:r>
        <w:t xml:space="preserve"> spp</w:t>
      </w:r>
      <w:r w:rsidR="00E82511">
        <w:t>.</w:t>
      </w:r>
      <w:r>
        <w:t xml:space="preserve">, </w:t>
      </w:r>
      <w:r w:rsidRPr="00041A87">
        <w:rPr>
          <w:i/>
        </w:rPr>
        <w:t xml:space="preserve">Quercus </w:t>
      </w:r>
      <w:proofErr w:type="spellStart"/>
      <w:r w:rsidRPr="00041A87">
        <w:rPr>
          <w:i/>
        </w:rPr>
        <w:t>hypoleucoides</w:t>
      </w:r>
      <w:proofErr w:type="spellEnd"/>
      <w:r>
        <w:t xml:space="preserve">, </w:t>
      </w:r>
      <w:r w:rsidRPr="00041A87">
        <w:rPr>
          <w:i/>
        </w:rPr>
        <w:t>Q. rugosa</w:t>
      </w:r>
      <w:r w:rsidR="00E82511">
        <w:t>,</w:t>
      </w:r>
      <w:r>
        <w:t xml:space="preserve"> and </w:t>
      </w:r>
      <w:r w:rsidRPr="00041A87">
        <w:rPr>
          <w:i/>
        </w:rPr>
        <w:t xml:space="preserve">Q. </w:t>
      </w:r>
      <w:proofErr w:type="spellStart"/>
      <w:r w:rsidRPr="00041A87">
        <w:rPr>
          <w:i/>
        </w:rPr>
        <w:t>turbinella</w:t>
      </w:r>
      <w:proofErr w:type="spellEnd"/>
      <w:r>
        <w:t xml:space="preserve">. Some stands have moderate cover of perennial warm-season grasses such as </w:t>
      </w:r>
      <w:proofErr w:type="spellStart"/>
      <w:r w:rsidRPr="00041A87">
        <w:rPr>
          <w:i/>
        </w:rPr>
        <w:t>Bouteloua</w:t>
      </w:r>
      <w:proofErr w:type="spellEnd"/>
      <w:r w:rsidRPr="00041A87">
        <w:rPr>
          <w:i/>
        </w:rPr>
        <w:t xml:space="preserve"> </w:t>
      </w:r>
      <w:proofErr w:type="spellStart"/>
      <w:r w:rsidRPr="00041A87">
        <w:rPr>
          <w:i/>
        </w:rPr>
        <w:t>curtipendula</w:t>
      </w:r>
      <w:proofErr w:type="spellEnd"/>
      <w:r>
        <w:t xml:space="preserve">, </w:t>
      </w:r>
      <w:r w:rsidRPr="00041A87">
        <w:rPr>
          <w:i/>
        </w:rPr>
        <w:t xml:space="preserve">B. </w:t>
      </w:r>
      <w:proofErr w:type="spellStart"/>
      <w:r w:rsidRPr="00041A87">
        <w:rPr>
          <w:i/>
        </w:rPr>
        <w:t>gracilis</w:t>
      </w:r>
      <w:proofErr w:type="spellEnd"/>
      <w:r>
        <w:t xml:space="preserve">, </w:t>
      </w:r>
      <w:proofErr w:type="spellStart"/>
      <w:r w:rsidRPr="00041A87">
        <w:rPr>
          <w:i/>
        </w:rPr>
        <w:t>Muhlenbergia</w:t>
      </w:r>
      <w:proofErr w:type="spellEnd"/>
      <w:r w:rsidRPr="00041A87">
        <w:rPr>
          <w:i/>
        </w:rPr>
        <w:t xml:space="preserve"> </w:t>
      </w:r>
      <w:proofErr w:type="spellStart"/>
      <w:r w:rsidRPr="00041A87">
        <w:rPr>
          <w:i/>
        </w:rPr>
        <w:t>emersleyi</w:t>
      </w:r>
      <w:proofErr w:type="spellEnd"/>
      <w:r>
        <w:t xml:space="preserve">, </w:t>
      </w:r>
      <w:r w:rsidRPr="00041A87">
        <w:rPr>
          <w:i/>
        </w:rPr>
        <w:t xml:space="preserve">M. </w:t>
      </w:r>
      <w:proofErr w:type="spellStart"/>
      <w:r w:rsidRPr="00041A87">
        <w:rPr>
          <w:i/>
        </w:rPr>
        <w:t>longiligula</w:t>
      </w:r>
      <w:proofErr w:type="spellEnd"/>
      <w:r>
        <w:t xml:space="preserve">, </w:t>
      </w:r>
      <w:r w:rsidRPr="00041A87">
        <w:rPr>
          <w:i/>
        </w:rPr>
        <w:t xml:space="preserve">M. </w:t>
      </w:r>
      <w:proofErr w:type="spellStart"/>
      <w:r w:rsidRPr="00041A87">
        <w:rPr>
          <w:i/>
        </w:rPr>
        <w:t>virescens</w:t>
      </w:r>
      <w:proofErr w:type="spellEnd"/>
      <w:r w:rsidR="00E82511">
        <w:t>,</w:t>
      </w:r>
      <w:r>
        <w:t xml:space="preserve"> and </w:t>
      </w:r>
      <w:proofErr w:type="spellStart"/>
      <w:r w:rsidRPr="00041A87">
        <w:rPr>
          <w:i/>
        </w:rPr>
        <w:t>Schizachyrium</w:t>
      </w:r>
      <w:proofErr w:type="spellEnd"/>
      <w:r w:rsidRPr="00041A87">
        <w:rPr>
          <w:i/>
        </w:rPr>
        <w:t xml:space="preserve"> </w:t>
      </w:r>
      <w:proofErr w:type="spellStart"/>
      <w:r w:rsidRPr="00041A87">
        <w:rPr>
          <w:i/>
        </w:rPr>
        <w:t>cirratum</w:t>
      </w:r>
      <w:proofErr w:type="spellEnd"/>
      <w:r>
        <w:t>. Graminoids decrease in cover and biomass with increasing cover of woody plants.</w:t>
      </w:r>
    </w:p>
    <w:p w:rsidR="001E2B83" w:rsidP="001E2B83" w:rsidRDefault="001E2B83" w14:paraId="11CE1B5C" w14:textId="77777777">
      <w:pPr>
        <w:pStyle w:val="InfoPara"/>
      </w:pPr>
      <w:r>
        <w:lastRenderedPageBreak/>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QUEM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emoryi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Emory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JUDE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Juncus debilis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Weak 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PIEN2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engelmannii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Apache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MUHLE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Muhlenbergia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Muhly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PIPO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ponderosa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Ponderosa pine</w:t>
            </w:r>
          </w:p>
        </w:tc>
      </w:tr>
    </w:tbl>
    <w:p>
      <w:r>
        <w:rPr>
          <w:sz w:val="16"/>
        </w:rPr>
        <w:t>Species names are from the NRCS PLANTS database. Check species codes at http://plants.usda.gov.</w:t>
      </w:r>
    </w:p>
    <w:p w:rsidR="001E2B83" w:rsidP="001E2B83" w:rsidRDefault="001E2B83" w14:paraId="05731F3D" w14:textId="77777777">
      <w:pPr>
        <w:pStyle w:val="InfoPara"/>
      </w:pPr>
      <w:r>
        <w:t>Disturbance Description</w:t>
      </w:r>
    </w:p>
    <w:p w:rsidR="001E2B83" w:rsidP="001E2B83" w:rsidRDefault="001E2B83" w14:paraId="34FFFA3D" w14:textId="4E730227">
      <w:r>
        <w:t>The fire regime of this ecological system is poorly understood. Particularly at the lowest elevations, dominant trees rarely record fires</w:t>
      </w:r>
      <w:r w:rsidR="00E82511">
        <w:t>,</w:t>
      </w:r>
      <w:r>
        <w:t xml:space="preserve"> and they </w:t>
      </w:r>
      <w:proofErr w:type="spellStart"/>
      <w:r>
        <w:t>resprout</w:t>
      </w:r>
      <w:proofErr w:type="spellEnd"/>
      <w:r>
        <w:t xml:space="preserve"> after fire. The increasing abundance of pines with increasing elevation partially mediates this situation and provides limited information about fire regime at these higher elevations.</w:t>
      </w:r>
    </w:p>
    <w:p w:rsidR="001E2B83" w:rsidP="001E2B83" w:rsidRDefault="001E2B83" w14:paraId="26B00743" w14:textId="77777777"/>
    <w:p w:rsidR="001E2B83" w:rsidP="001E2B83" w:rsidRDefault="001E2B83" w14:paraId="20637385" w14:textId="2D26840F">
      <w:proofErr w:type="gramStart"/>
      <w:r>
        <w:t>It would seem that fire</w:t>
      </w:r>
      <w:proofErr w:type="gramEnd"/>
      <w:r>
        <w:t xml:space="preserve"> occurrence was determined primarily by fire occurrence in adjacent ecosystems and was ignited by lightning during early summer. However, this information is poorly documented; based on contemporary ecological knowledge, models that assume specific fire regimes are little more than guesses. These follow, in the sincere hope they will be ignored or improved upon.</w:t>
      </w:r>
    </w:p>
    <w:p w:rsidR="001E2B83" w:rsidP="001E2B83" w:rsidRDefault="001E2B83" w14:paraId="79D135C7" w14:textId="77777777"/>
    <w:p w:rsidR="001E2B83" w:rsidP="001E2B83" w:rsidRDefault="001E2B83" w14:paraId="4A569F00" w14:textId="39A510E3">
      <w:r>
        <w:t>This system likely is predisposed to stand-replacement fires during any stage of stand development. Replacement fires are assumed to have occurred every century or so coincident with hot, dry, windy conditions during early summer. Surface fires and mixed</w:t>
      </w:r>
      <w:r w:rsidR="00E82511">
        <w:t>-</w:t>
      </w:r>
      <w:r>
        <w:t>severity fires likely occurred more frequently, perhaps on the magnitude of every 5-30yrs (with considerable variability around the mean frequency).</w:t>
      </w:r>
    </w:p>
    <w:p w:rsidR="001E2B83" w:rsidP="001E2B83" w:rsidRDefault="001E2B83" w14:paraId="2199951A" w14:textId="77777777"/>
    <w:p w:rsidR="001E2B83" w:rsidP="001E2B83" w:rsidRDefault="001E2B83" w14:paraId="4B69D83C" w14:textId="03C2B23B">
      <w:r>
        <w:t>Drought likely was the most common disturbance after fire. Multi-decadal drought probably thinned stands but did not cause or contribute to stand replacement.</w:t>
      </w:r>
      <w:r w:rsidR="00B10D40">
        <w:t xml:space="preserve"> </w:t>
      </w:r>
    </w:p>
    <w:p w:rsidR="008A1841" w:rsidP="001E2B83" w:rsidRDefault="008A1841" w14:paraId="5F3C46E4" w14:textId="26788148"/>
    <w:p w:rsidR="008A1841" w:rsidP="008A1841" w:rsidRDefault="008A1841" w14:paraId="6298A283" w14:textId="74498CA1">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129</w:t>
            </w:r>
          </w:p>
        </w:tc>
        <w:tc>
          <w:p>
            <w:pPr>
              <w:jc w:val="center"/>
            </w:pPr>
            <w:r>
              <w:t>18</w:t>
            </w:r>
          </w:p>
        </w:tc>
        <w:tc>
          <w:p>
            <w:pPr>
              <w:jc w:val="center"/>
            </w:pPr>
            <w:r>
              <w:t>10</w:t>
            </w:r>
          </w:p>
        </w:tc>
        <w:tc>
          <w:p>
            <w:pPr>
              <w:jc w:val="center"/>
            </w:pPr>
            <w:r>
              <w:t>200</w:t>
            </w:r>
          </w:p>
        </w:tc>
      </w:tr>
      <w:tr>
        <w:tc>
          <w:p>
            <w:pPr>
              <w:jc w:val="center"/>
            </w:pPr>
            <w:r>
              <w:t>Moderate (Mixed)</w:t>
            </w:r>
          </w:p>
        </w:tc>
        <w:tc>
          <w:p>
            <w:pPr>
              <w:jc w:val="center"/>
            </w:pPr>
            <w:r>
              <w:t>195</w:t>
            </w:r>
          </w:p>
        </w:tc>
        <w:tc>
          <w:p>
            <w:pPr>
              <w:jc w:val="center"/>
            </w:pPr>
            <w:r>
              <w:t>12</w:t>
            </w:r>
          </w:p>
        </w:tc>
        <w:tc>
          <w:p>
            <w:pPr>
              <w:jc w:val="center"/>
            </w:pPr>
            <w:r>
              <w:t>50</w:t>
            </w:r>
          </w:p>
        </w:tc>
        <w:tc>
          <w:p>
            <w:pPr>
              <w:jc w:val="center"/>
            </w:pPr>
            <w:r>
              <w:t>300</w:t>
            </w:r>
          </w:p>
        </w:tc>
      </w:tr>
      <w:tr>
        <w:tc>
          <w:p>
            <w:pPr>
              <w:jc w:val="center"/>
            </w:pPr>
            <w:r>
              <w:t>Low (Surface)</w:t>
            </w:r>
          </w:p>
        </w:tc>
        <w:tc>
          <w:p>
            <w:pPr>
              <w:jc w:val="center"/>
            </w:pPr>
            <w:r>
              <w:t>34</w:t>
            </w:r>
          </w:p>
        </w:tc>
        <w:tc>
          <w:p>
            <w:pPr>
              <w:jc w:val="center"/>
            </w:pPr>
            <w:r>
              <w:t>70</w:t>
            </w:r>
          </w:p>
        </w:tc>
        <w:tc>
          <w:p>
            <w:pPr>
              <w:jc w:val="center"/>
            </w:pPr>
            <w:r>
              <w:t>15</w:t>
            </w:r>
          </w:p>
        </w:tc>
        <w:tc>
          <w:p>
            <w:pPr>
              <w:jc w:val="center"/>
            </w:pPr>
            <w:r>
              <w:t>100</w:t>
            </w:r>
          </w:p>
        </w:tc>
      </w:tr>
      <w:tr>
        <w:tc>
          <w:p>
            <w:pPr>
              <w:jc w:val="center"/>
            </w:pPr>
            <w:r>
              <w:t>All Fires</w:t>
            </w:r>
          </w:p>
        </w:tc>
        <w:tc>
          <w:p>
            <w:pPr>
              <w:jc w:val="center"/>
            </w:pPr>
            <w:r>
              <w:t>24</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A1841" w:rsidP="001E2B83" w:rsidRDefault="008A1841" w14:paraId="78046292" w14:textId="77777777"/>
    <w:p w:rsidR="001E2B83" w:rsidP="001E2B83" w:rsidRDefault="001E2B83" w14:paraId="4E169273" w14:textId="77777777">
      <w:pPr>
        <w:pStyle w:val="InfoPara"/>
      </w:pPr>
      <w:r>
        <w:t>Scale Description</w:t>
      </w:r>
    </w:p>
    <w:p w:rsidR="001E2B83" w:rsidP="001E2B83" w:rsidRDefault="001E2B83" w14:paraId="44022EA1" w14:textId="7CA578B9">
      <w:r>
        <w:t xml:space="preserve">This type usually was distributed across the landscape in patches of </w:t>
      </w:r>
      <w:r w:rsidR="00E82511">
        <w:t xml:space="preserve">100s-1000s </w:t>
      </w:r>
      <w:r>
        <w:t>of acres. In particularly dissected topography</w:t>
      </w:r>
      <w:r w:rsidR="00E82511">
        <w:t xml:space="preserve">, </w:t>
      </w:r>
      <w:r>
        <w:t>this type may have occurred in smaller patches.</w:t>
      </w:r>
    </w:p>
    <w:p w:rsidR="001E2B83" w:rsidP="001E2B83" w:rsidRDefault="001E2B83" w14:paraId="444E99D9" w14:textId="77777777">
      <w:pPr>
        <w:pStyle w:val="InfoPara"/>
      </w:pPr>
      <w:r>
        <w:t>Adjacency or Identification Concerns</w:t>
      </w:r>
    </w:p>
    <w:p w:rsidR="001E2B83" w:rsidP="001E2B83" w:rsidRDefault="001E2B83" w14:paraId="618138AF" w14:textId="171EF000">
      <w:r>
        <w:t xml:space="preserve">This system generally is found at higher elevations and more mesic sites than semi-desert grassland. It may be bordered by, and confused with, pinyon-juniper woodland or interior </w:t>
      </w:r>
      <w:r>
        <w:lastRenderedPageBreak/>
        <w:t xml:space="preserve">chaparral </w:t>
      </w:r>
      <w:r w:rsidR="00E82511">
        <w:t>(</w:t>
      </w:r>
      <w:r w:rsidR="00B10D40">
        <w:t>e.g.,</w:t>
      </w:r>
      <w:r>
        <w:t xml:space="preserve"> Great Basin pinyon-juniper woodland </w:t>
      </w:r>
      <w:r w:rsidR="00E82511">
        <w:t>[</w:t>
      </w:r>
      <w:r>
        <w:t>Brown 1982</w:t>
      </w:r>
      <w:r w:rsidR="00E82511">
        <w:t>]</w:t>
      </w:r>
      <w:r>
        <w:t>, the juniper-pinyon</w:t>
      </w:r>
      <w:r w:rsidR="00E82511">
        <w:t>,</w:t>
      </w:r>
      <w:r>
        <w:t xml:space="preserve"> or juniper steppe types of coarse-scale PNVG </w:t>
      </w:r>
      <w:r w:rsidR="00E82511">
        <w:t>[</w:t>
      </w:r>
      <w:r>
        <w:t>Schmidt et al. 2002</w:t>
      </w:r>
      <w:r w:rsidR="00E82511">
        <w:t>]</w:t>
      </w:r>
      <w:r>
        <w:t xml:space="preserve"> and PNV </w:t>
      </w:r>
      <w:r w:rsidR="00E82511">
        <w:t>[</w:t>
      </w:r>
      <w:proofErr w:type="spellStart"/>
      <w:r>
        <w:t>Kuchler</w:t>
      </w:r>
      <w:proofErr w:type="spellEnd"/>
      <w:r>
        <w:t xml:space="preserve"> 1964</w:t>
      </w:r>
      <w:r w:rsidR="00E82511">
        <w:t>])</w:t>
      </w:r>
      <w:r>
        <w:t>.</w:t>
      </w:r>
    </w:p>
    <w:p w:rsidR="001E2B83" w:rsidP="001E2B83" w:rsidRDefault="001E2B83" w14:paraId="53CD0A7F" w14:textId="77777777"/>
    <w:p w:rsidR="001E2B83" w:rsidP="001E2B83" w:rsidRDefault="001E2B83" w14:paraId="17AD45B1" w14:textId="1953AC27">
      <w:r>
        <w:t xml:space="preserve">Indicator species of this type include alligator juniper, evergreen oaks, Mexican pines, mountain muhly, blue </w:t>
      </w:r>
      <w:proofErr w:type="spellStart"/>
      <w:r>
        <w:t>grama</w:t>
      </w:r>
      <w:proofErr w:type="spellEnd"/>
      <w:r w:rsidR="00E82511">
        <w:t>,</w:t>
      </w:r>
      <w:r>
        <w:t xml:space="preserve"> and </w:t>
      </w:r>
      <w:proofErr w:type="spellStart"/>
      <w:r>
        <w:t>sideoats</w:t>
      </w:r>
      <w:proofErr w:type="spellEnd"/>
      <w:r>
        <w:t xml:space="preserve"> </w:t>
      </w:r>
      <w:proofErr w:type="spellStart"/>
      <w:r>
        <w:t>grama</w:t>
      </w:r>
      <w:proofErr w:type="spellEnd"/>
      <w:r>
        <w:t>.</w:t>
      </w:r>
    </w:p>
    <w:p w:rsidR="001E2B83" w:rsidP="001E2B83" w:rsidRDefault="001E2B83" w14:paraId="72E546B8" w14:textId="77777777">
      <w:pPr>
        <w:pStyle w:val="InfoPara"/>
      </w:pPr>
      <w:r>
        <w:t>Issues or Problems</w:t>
      </w:r>
    </w:p>
    <w:p w:rsidR="001E2B83" w:rsidP="001E2B83" w:rsidRDefault="001E2B83" w14:paraId="3C892882" w14:textId="61919C6D">
      <w:r>
        <w:t>Few components of the fire regimes are known with certainty. Fire scars are rare</w:t>
      </w:r>
      <w:r w:rsidR="00236218">
        <w:t>,</w:t>
      </w:r>
      <w:r>
        <w:t xml:space="preserve"> and most trees in this system cannot be aged accurately with conventional dendrochronological techniques. Information about fire regimes is extrapolated from adjacent systems or from the few pine trees in upper-elevation patches of this system; thus, caution is warranted when interpreting these models. Fire season can be inferred more reliably than fire frequency; most fires likely occurred during early summer </w:t>
      </w:r>
      <w:proofErr w:type="gramStart"/>
      <w:r>
        <w:t>as a result of</w:t>
      </w:r>
      <w:proofErr w:type="gramEnd"/>
      <w:r>
        <w:t xml:space="preserve"> lightning associated with early </w:t>
      </w:r>
      <w:r w:rsidR="00236218">
        <w:t>“</w:t>
      </w:r>
      <w:r>
        <w:t>monsoonal</w:t>
      </w:r>
      <w:r w:rsidR="00236218">
        <w:t>”</w:t>
      </w:r>
      <w:r>
        <w:t xml:space="preserve"> thunderstorms. Fire season likely is equally or more important than the fire frequency, despite the overwhelming attention to the latter instead of the former.</w:t>
      </w:r>
    </w:p>
    <w:p w:rsidR="001E2B83" w:rsidP="001E2B83" w:rsidRDefault="001E2B83" w14:paraId="39E806FF" w14:textId="77777777"/>
    <w:p w:rsidR="001E2B83" w:rsidP="001E2B83" w:rsidRDefault="001E2B83" w14:paraId="70BD2DE7" w14:textId="2A2AFE48">
      <w:r>
        <w:t xml:space="preserve">Lehmann </w:t>
      </w:r>
      <w:proofErr w:type="spellStart"/>
      <w:r>
        <w:t>lovegrass</w:t>
      </w:r>
      <w:proofErr w:type="spellEnd"/>
      <w:r>
        <w:t xml:space="preserve"> (</w:t>
      </w:r>
      <w:proofErr w:type="spellStart"/>
      <w:r w:rsidRPr="00041A87">
        <w:rPr>
          <w:i/>
        </w:rPr>
        <w:t>Eragrostis</w:t>
      </w:r>
      <w:proofErr w:type="spellEnd"/>
      <w:r w:rsidRPr="00041A87">
        <w:rPr>
          <w:i/>
        </w:rPr>
        <w:t xml:space="preserve"> </w:t>
      </w:r>
      <w:proofErr w:type="spellStart"/>
      <w:r w:rsidRPr="00041A87">
        <w:rPr>
          <w:i/>
        </w:rPr>
        <w:t>lehmanniana</w:t>
      </w:r>
      <w:proofErr w:type="spellEnd"/>
      <w:r>
        <w:t xml:space="preserve">) was purposely introduced into North America in the 1930s and has spread to the lower and drier edge of </w:t>
      </w:r>
      <w:proofErr w:type="spellStart"/>
      <w:r>
        <w:t>Madrean</w:t>
      </w:r>
      <w:proofErr w:type="spellEnd"/>
      <w:r>
        <w:t xml:space="preserve"> </w:t>
      </w:r>
      <w:proofErr w:type="spellStart"/>
      <w:r>
        <w:t>encinal</w:t>
      </w:r>
      <w:proofErr w:type="spellEnd"/>
      <w:r>
        <w:t xml:space="preserve">. By continuing to spread and therefore add fine fuel, it may contribute to significantly increased fire frequency in this system. Lehmann </w:t>
      </w:r>
      <w:proofErr w:type="spellStart"/>
      <w:r>
        <w:t>lovegrass</w:t>
      </w:r>
      <w:proofErr w:type="spellEnd"/>
      <w:r>
        <w:t xml:space="preserve"> may have an advantage over native grasses following fire.</w:t>
      </w:r>
    </w:p>
    <w:p w:rsidR="001E2B83" w:rsidP="001E2B83" w:rsidRDefault="001E2B83" w14:paraId="51A736A8" w14:textId="77777777">
      <w:pPr>
        <w:pStyle w:val="InfoPara"/>
      </w:pPr>
      <w:r>
        <w:t>Native Uncharacteristic Conditions</w:t>
      </w:r>
    </w:p>
    <w:p w:rsidR="00B10D40" w:rsidP="00B10D40" w:rsidRDefault="00B10D40" w14:paraId="3CB3ABB9" w14:textId="77777777">
      <w:r>
        <w:t>Tree cover &gt;70% is uncharacteristic.</w:t>
      </w:r>
    </w:p>
    <w:p w:rsidR="001E2B83" w:rsidP="001E2B83" w:rsidRDefault="001E2B83" w14:paraId="5F84802A" w14:textId="77777777">
      <w:pPr>
        <w:pStyle w:val="InfoPara"/>
      </w:pPr>
      <w:r>
        <w:t>Comments</w:t>
      </w:r>
    </w:p>
    <w:p w:rsidR="00C64CCB" w:rsidP="00C64CCB" w:rsidRDefault="00C64CCB" w14:paraId="0ED8676F" w14:textId="77777777"/>
    <w:p w:rsidR="001E2B83" w:rsidP="001E2B83" w:rsidRDefault="001E2B83" w14:paraId="6F5998C1" w14:textId="77777777">
      <w:pPr>
        <w:pStyle w:val="ReportSection"/>
      </w:pPr>
      <w:r>
        <w:t>Succession Classes</w:t>
      </w:r>
    </w:p>
    <w:p w:rsidR="001E2B83" w:rsidP="001E2B83" w:rsidRDefault="001E2B83" w14:paraId="61034DA0"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1E2B83" w:rsidP="001E2B83" w:rsidRDefault="001E2B83" w14:paraId="1F91B1AD" w14:textId="77777777">
      <w:pPr>
        <w:pStyle w:val="InfoPara"/>
        <w:pBdr>
          <w:top w:val="single" w:color="auto" w:sz="4" w:space="1"/>
        </w:pBdr>
      </w:pPr>
      <w:r xmlns:w="http://schemas.openxmlformats.org/wordprocessingml/2006/main">
        <w:t>Class A</w:t>
      </w:r>
      <w:r xmlns:w="http://schemas.openxmlformats.org/wordprocessingml/2006/main">
        <w:tab/>
        <w:t>21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1E2B83" w:rsidP="001E2B83" w:rsidRDefault="001E2B83" w14:paraId="1F6BAED0"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00"/>
        <w:gridCol w:w="2244"/>
        <w:gridCol w:w="1980"/>
        <w:gridCol w:w="1956"/>
      </w:tblGrid>
      <w:tr w:rsidRPr="001E2B83" w:rsidR="001E2B83" w:rsidTr="001E2B83" w14:paraId="6F7C628E" w14:textId="77777777">
        <w:tc>
          <w:tcPr>
            <w:tcW w:w="1200" w:type="dxa"/>
            <w:tcBorders>
              <w:top w:val="single" w:color="auto" w:sz="2" w:space="0"/>
              <w:bottom w:val="single" w:color="000000" w:sz="12" w:space="0"/>
            </w:tcBorders>
            <w:shd w:val="clear" w:color="auto" w:fill="auto"/>
          </w:tcPr>
          <w:p w:rsidRPr="001E2B83" w:rsidR="001E2B83" w:rsidP="003F4F25" w:rsidRDefault="001E2B83" w14:paraId="31364E63" w14:textId="77777777">
            <w:pPr>
              <w:rPr>
                <w:b/>
                <w:bCs/>
              </w:rPr>
            </w:pPr>
            <w:r w:rsidRPr="001E2B83">
              <w:rPr>
                <w:b/>
                <w:bCs/>
              </w:rPr>
              <w:t>Symbol</w:t>
            </w:r>
          </w:p>
        </w:tc>
        <w:tc>
          <w:tcPr>
            <w:tcW w:w="2244" w:type="dxa"/>
            <w:tcBorders>
              <w:top w:val="single" w:color="auto" w:sz="2" w:space="0"/>
              <w:bottom w:val="single" w:color="000000" w:sz="12" w:space="0"/>
            </w:tcBorders>
            <w:shd w:val="clear" w:color="auto" w:fill="auto"/>
          </w:tcPr>
          <w:p w:rsidRPr="001E2B83" w:rsidR="001E2B83" w:rsidP="003F4F25" w:rsidRDefault="001E2B83" w14:paraId="7D40400E" w14:textId="77777777">
            <w:pPr>
              <w:rPr>
                <w:b/>
                <w:bCs/>
              </w:rPr>
            </w:pPr>
            <w:r w:rsidRPr="001E2B83">
              <w:rPr>
                <w:b/>
                <w:bCs/>
              </w:rPr>
              <w:t>Scientific Name</w:t>
            </w:r>
          </w:p>
        </w:tc>
        <w:tc>
          <w:tcPr>
            <w:tcW w:w="1980" w:type="dxa"/>
            <w:tcBorders>
              <w:top w:val="single" w:color="auto" w:sz="2" w:space="0"/>
              <w:bottom w:val="single" w:color="000000" w:sz="12" w:space="0"/>
            </w:tcBorders>
            <w:shd w:val="clear" w:color="auto" w:fill="auto"/>
          </w:tcPr>
          <w:p w:rsidRPr="001E2B83" w:rsidR="001E2B83" w:rsidP="003F4F25" w:rsidRDefault="001E2B83" w14:paraId="2EF95B89" w14:textId="77777777">
            <w:pPr>
              <w:rPr>
                <w:b/>
                <w:bCs/>
              </w:rPr>
            </w:pPr>
            <w:r w:rsidRPr="001E2B83">
              <w:rPr>
                <w:b/>
                <w:bCs/>
              </w:rPr>
              <w:t>Common Name</w:t>
            </w:r>
          </w:p>
        </w:tc>
        <w:tc>
          <w:tcPr>
            <w:tcW w:w="1956" w:type="dxa"/>
            <w:tcBorders>
              <w:top w:val="single" w:color="auto" w:sz="2" w:space="0"/>
              <w:bottom w:val="single" w:color="000000" w:sz="12" w:space="0"/>
            </w:tcBorders>
            <w:shd w:val="clear" w:color="auto" w:fill="auto"/>
          </w:tcPr>
          <w:p w:rsidRPr="001E2B83" w:rsidR="001E2B83" w:rsidP="003F4F25" w:rsidRDefault="001E2B83" w14:paraId="76662064" w14:textId="77777777">
            <w:pPr>
              <w:rPr>
                <w:b/>
                <w:bCs/>
              </w:rPr>
            </w:pPr>
            <w:r w:rsidRPr="001E2B83">
              <w:rPr>
                <w:b/>
                <w:bCs/>
              </w:rPr>
              <w:t>Canopy Position</w:t>
            </w:r>
          </w:p>
        </w:tc>
      </w:tr>
      <w:tr w:rsidRPr="001E2B83" w:rsidR="001E2B83" w:rsidTr="001E2B83" w14:paraId="4695E968" w14:textId="77777777">
        <w:tc>
          <w:tcPr>
            <w:tcW w:w="1200" w:type="dxa"/>
            <w:tcBorders>
              <w:top w:val="single" w:color="000000" w:sz="12" w:space="0"/>
            </w:tcBorders>
            <w:shd w:val="clear" w:color="auto" w:fill="auto"/>
          </w:tcPr>
          <w:p w:rsidRPr="001E2B83" w:rsidR="001E2B83" w:rsidP="003F4F25" w:rsidRDefault="001E2B83" w14:paraId="1683A3B4" w14:textId="77777777">
            <w:pPr>
              <w:rPr>
                <w:bCs/>
              </w:rPr>
            </w:pPr>
            <w:r w:rsidRPr="001E2B83">
              <w:rPr>
                <w:bCs/>
              </w:rPr>
              <w:t>MUHLE</w:t>
            </w:r>
          </w:p>
        </w:tc>
        <w:tc>
          <w:tcPr>
            <w:tcW w:w="2244" w:type="dxa"/>
            <w:tcBorders>
              <w:top w:val="single" w:color="000000" w:sz="12" w:space="0"/>
            </w:tcBorders>
            <w:shd w:val="clear" w:color="auto" w:fill="auto"/>
          </w:tcPr>
          <w:p w:rsidRPr="001E2B83" w:rsidR="001E2B83" w:rsidP="003F4F25" w:rsidRDefault="001E2B83" w14:paraId="727419CD" w14:textId="77777777">
            <w:proofErr w:type="spellStart"/>
            <w:r w:rsidRPr="001E2B83">
              <w:t>Muhlenbergia</w:t>
            </w:r>
            <w:proofErr w:type="spellEnd"/>
          </w:p>
        </w:tc>
        <w:tc>
          <w:tcPr>
            <w:tcW w:w="1980" w:type="dxa"/>
            <w:tcBorders>
              <w:top w:val="single" w:color="000000" w:sz="12" w:space="0"/>
            </w:tcBorders>
            <w:shd w:val="clear" w:color="auto" w:fill="auto"/>
          </w:tcPr>
          <w:p w:rsidRPr="001E2B83" w:rsidR="001E2B83" w:rsidP="003F4F25" w:rsidRDefault="001E2B83" w14:paraId="25D7B5A3" w14:textId="77777777">
            <w:r w:rsidRPr="001E2B83">
              <w:t>Muhly</w:t>
            </w:r>
          </w:p>
        </w:tc>
        <w:tc>
          <w:tcPr>
            <w:tcW w:w="1956" w:type="dxa"/>
            <w:tcBorders>
              <w:top w:val="single" w:color="000000" w:sz="12" w:space="0"/>
            </w:tcBorders>
            <w:shd w:val="clear" w:color="auto" w:fill="auto"/>
          </w:tcPr>
          <w:p w:rsidRPr="001E2B83" w:rsidR="001E2B83" w:rsidP="003F4F25" w:rsidRDefault="001E2B83" w14:paraId="1A3CEB15" w14:textId="77777777">
            <w:r w:rsidRPr="001E2B83">
              <w:t>Lower</w:t>
            </w:r>
          </w:p>
        </w:tc>
      </w:tr>
      <w:tr w:rsidRPr="001E2B83" w:rsidR="001E2B83" w:rsidTr="001E2B83" w14:paraId="70FBCC65" w14:textId="77777777">
        <w:tc>
          <w:tcPr>
            <w:tcW w:w="1200" w:type="dxa"/>
            <w:shd w:val="clear" w:color="auto" w:fill="auto"/>
          </w:tcPr>
          <w:p w:rsidRPr="001E2B83" w:rsidR="001E2B83" w:rsidP="003F4F25" w:rsidRDefault="001E2B83" w14:paraId="5E197278" w14:textId="77777777">
            <w:pPr>
              <w:rPr>
                <w:bCs/>
              </w:rPr>
            </w:pPr>
            <w:r w:rsidRPr="001E2B83">
              <w:rPr>
                <w:bCs/>
              </w:rPr>
              <w:t>BOUTE</w:t>
            </w:r>
          </w:p>
        </w:tc>
        <w:tc>
          <w:tcPr>
            <w:tcW w:w="2244" w:type="dxa"/>
            <w:shd w:val="clear" w:color="auto" w:fill="auto"/>
          </w:tcPr>
          <w:p w:rsidRPr="001E2B83" w:rsidR="001E2B83" w:rsidP="003F4F25" w:rsidRDefault="001E2B83" w14:paraId="27C9A129" w14:textId="77777777">
            <w:proofErr w:type="spellStart"/>
            <w:r w:rsidRPr="001E2B83">
              <w:t>Bouteloua</w:t>
            </w:r>
            <w:proofErr w:type="spellEnd"/>
          </w:p>
        </w:tc>
        <w:tc>
          <w:tcPr>
            <w:tcW w:w="1980" w:type="dxa"/>
            <w:shd w:val="clear" w:color="auto" w:fill="auto"/>
          </w:tcPr>
          <w:p w:rsidRPr="001E2B83" w:rsidR="001E2B83" w:rsidP="003F4F25" w:rsidRDefault="001E2B83" w14:paraId="69C012FA" w14:textId="77777777">
            <w:proofErr w:type="spellStart"/>
            <w:r w:rsidRPr="001E2B83">
              <w:t>Grama</w:t>
            </w:r>
            <w:proofErr w:type="spellEnd"/>
          </w:p>
        </w:tc>
        <w:tc>
          <w:tcPr>
            <w:tcW w:w="1956" w:type="dxa"/>
            <w:shd w:val="clear" w:color="auto" w:fill="auto"/>
          </w:tcPr>
          <w:p w:rsidRPr="001E2B83" w:rsidR="001E2B83" w:rsidP="003F4F25" w:rsidRDefault="001E2B83" w14:paraId="14F587EA" w14:textId="77777777">
            <w:r w:rsidRPr="001E2B83">
              <w:t>Lower</w:t>
            </w:r>
          </w:p>
        </w:tc>
      </w:tr>
      <w:tr w:rsidRPr="001E2B83" w:rsidR="001E2B83" w:rsidTr="001E2B83" w14:paraId="238648DE" w14:textId="77777777">
        <w:tc>
          <w:tcPr>
            <w:tcW w:w="1200" w:type="dxa"/>
            <w:shd w:val="clear" w:color="auto" w:fill="auto"/>
          </w:tcPr>
          <w:p w:rsidRPr="001E2B83" w:rsidR="001E2B83" w:rsidP="003F4F25" w:rsidRDefault="001E2B83" w14:paraId="15F31819" w14:textId="77777777">
            <w:pPr>
              <w:rPr>
                <w:bCs/>
              </w:rPr>
            </w:pPr>
            <w:r w:rsidRPr="001E2B83">
              <w:rPr>
                <w:bCs/>
              </w:rPr>
              <w:t>QUEM</w:t>
            </w:r>
          </w:p>
        </w:tc>
        <w:tc>
          <w:tcPr>
            <w:tcW w:w="2244" w:type="dxa"/>
            <w:shd w:val="clear" w:color="auto" w:fill="auto"/>
          </w:tcPr>
          <w:p w:rsidRPr="001E2B83" w:rsidR="001E2B83" w:rsidP="003F4F25" w:rsidRDefault="001E2B83" w14:paraId="7EAC5ACF" w14:textId="77777777">
            <w:r w:rsidRPr="001E2B83">
              <w:t xml:space="preserve">Quercus </w:t>
            </w:r>
            <w:proofErr w:type="spellStart"/>
            <w:r w:rsidRPr="001E2B83">
              <w:t>emoryi</w:t>
            </w:r>
            <w:proofErr w:type="spellEnd"/>
          </w:p>
        </w:tc>
        <w:tc>
          <w:tcPr>
            <w:tcW w:w="1980" w:type="dxa"/>
            <w:shd w:val="clear" w:color="auto" w:fill="auto"/>
          </w:tcPr>
          <w:p w:rsidRPr="001E2B83" w:rsidR="001E2B83" w:rsidP="003F4F25" w:rsidRDefault="001E2B83" w14:paraId="27297374" w14:textId="77777777">
            <w:r w:rsidRPr="001E2B83">
              <w:t>Emory oak</w:t>
            </w:r>
          </w:p>
        </w:tc>
        <w:tc>
          <w:tcPr>
            <w:tcW w:w="1956" w:type="dxa"/>
            <w:shd w:val="clear" w:color="auto" w:fill="auto"/>
          </w:tcPr>
          <w:p w:rsidRPr="001E2B83" w:rsidR="001E2B83" w:rsidP="003F4F25" w:rsidRDefault="001E2B83" w14:paraId="41D35267" w14:textId="77777777">
            <w:r w:rsidRPr="001E2B83">
              <w:t>Upper</w:t>
            </w:r>
          </w:p>
        </w:tc>
      </w:tr>
      <w:tr w:rsidRPr="001E2B83" w:rsidR="001E2B83" w:rsidTr="001E2B83" w14:paraId="536E9143" w14:textId="77777777">
        <w:tc>
          <w:tcPr>
            <w:tcW w:w="1200" w:type="dxa"/>
            <w:shd w:val="clear" w:color="auto" w:fill="auto"/>
          </w:tcPr>
          <w:p w:rsidRPr="001E2B83" w:rsidR="001E2B83" w:rsidP="003F4F25" w:rsidRDefault="001E2B83" w14:paraId="65C8904A" w14:textId="77777777">
            <w:pPr>
              <w:rPr>
                <w:bCs/>
              </w:rPr>
            </w:pPr>
            <w:r w:rsidRPr="001E2B83">
              <w:rPr>
                <w:bCs/>
              </w:rPr>
              <w:t>JUDE2</w:t>
            </w:r>
          </w:p>
        </w:tc>
        <w:tc>
          <w:tcPr>
            <w:tcW w:w="2244" w:type="dxa"/>
            <w:shd w:val="clear" w:color="auto" w:fill="auto"/>
          </w:tcPr>
          <w:p w:rsidRPr="001E2B83" w:rsidR="001E2B83" w:rsidP="003F4F25" w:rsidRDefault="001E2B83" w14:paraId="562AA8A7" w14:textId="77777777">
            <w:proofErr w:type="spellStart"/>
            <w:r w:rsidRPr="001E2B83">
              <w:t>Juniperus</w:t>
            </w:r>
            <w:proofErr w:type="spellEnd"/>
            <w:r w:rsidRPr="001E2B83">
              <w:t xml:space="preserve"> </w:t>
            </w:r>
            <w:proofErr w:type="spellStart"/>
            <w:r w:rsidRPr="001E2B83">
              <w:t>deppeana</w:t>
            </w:r>
            <w:proofErr w:type="spellEnd"/>
          </w:p>
        </w:tc>
        <w:tc>
          <w:tcPr>
            <w:tcW w:w="1980" w:type="dxa"/>
            <w:shd w:val="clear" w:color="auto" w:fill="auto"/>
          </w:tcPr>
          <w:p w:rsidRPr="001E2B83" w:rsidR="001E2B83" w:rsidP="003F4F25" w:rsidRDefault="001E2B83" w14:paraId="01BC6D72" w14:textId="77777777">
            <w:r w:rsidRPr="001E2B83">
              <w:t>Alligator juniper</w:t>
            </w:r>
          </w:p>
        </w:tc>
        <w:tc>
          <w:tcPr>
            <w:tcW w:w="1956" w:type="dxa"/>
            <w:shd w:val="clear" w:color="auto" w:fill="auto"/>
          </w:tcPr>
          <w:p w:rsidRPr="001E2B83" w:rsidR="001E2B83" w:rsidP="003F4F25" w:rsidRDefault="001E2B83" w14:paraId="6B6C94A3" w14:textId="77777777">
            <w:r w:rsidRPr="001E2B83">
              <w:t>Upper</w:t>
            </w:r>
          </w:p>
        </w:tc>
      </w:tr>
    </w:tbl>
    <w:p w:rsidR="001E2B83" w:rsidP="001E2B83" w:rsidRDefault="001E2B83" w14:paraId="48BF7383" w14:textId="77777777"/>
    <w:p w:rsidR="001E2B83" w:rsidP="001E2B83" w:rsidRDefault="001E2B83" w14:paraId="557B7A12" w14:textId="77777777">
      <w:pPr>
        <w:pStyle w:val="SClassInfoPara"/>
      </w:pPr>
      <w:r>
        <w:t>Description</w:t>
      </w:r>
    </w:p>
    <w:p w:rsidR="001E2B83" w:rsidP="001E2B83" w:rsidRDefault="001E2B83" w14:paraId="17D79FD4" w14:textId="4E69CD39">
      <w:r>
        <w:t xml:space="preserve">Post-fire graminoids and herbaceous dicots with 10-30% cover dominated by </w:t>
      </w:r>
      <w:proofErr w:type="spellStart"/>
      <w:r>
        <w:t>grama</w:t>
      </w:r>
      <w:proofErr w:type="spellEnd"/>
      <w:r>
        <w:t xml:space="preserve"> and muhly grasses, asters, penstemons</w:t>
      </w:r>
      <w:r w:rsidR="00236218">
        <w:t>,</w:t>
      </w:r>
      <w:r>
        <w:t xml:space="preserve"> and mid-height shrubs such as manzanita and </w:t>
      </w:r>
      <w:proofErr w:type="spellStart"/>
      <w:r>
        <w:t>silktassel</w:t>
      </w:r>
      <w:proofErr w:type="spellEnd"/>
      <w:r>
        <w:t xml:space="preserve">. </w:t>
      </w:r>
      <w:r w:rsidR="00767FB0">
        <w:t xml:space="preserve">Herbs </w:t>
      </w:r>
      <w:r w:rsidR="00236218">
        <w:t xml:space="preserve">are the </w:t>
      </w:r>
      <w:r w:rsidR="00767FB0">
        <w:t xml:space="preserve">dominant (grasses, dicots) lifeform.  </w:t>
      </w:r>
    </w:p>
    <w:p w:rsidR="001E2B83" w:rsidP="001E2B83" w:rsidRDefault="001E2B83" w14:paraId="3109DAC3" w14:textId="77777777"/>
    <w:p>
      <w:r>
        <w:rPr>
          <w:i/>
          <w:u w:val="single"/>
        </w:rPr>
        <w:t>Maximum Tree Size Class</w:t>
      </w:r>
      <w:br/>
      <w:r>
        <w:t>Seedling &lt;4.5ft</w:t>
      </w:r>
    </w:p>
    <w:p w:rsidR="001E2B83" w:rsidP="001E2B83" w:rsidRDefault="001E2B83" w14:paraId="18CDE827" w14:textId="77777777">
      <w:pPr>
        <w:pStyle w:val="InfoPara"/>
        <w:pBdr>
          <w:top w:val="single" w:color="auto" w:sz="4" w:space="1"/>
        </w:pBdr>
      </w:pPr>
      <w:r xmlns:w="http://schemas.openxmlformats.org/wordprocessingml/2006/main">
        <w:t>Class B</w:t>
      </w:r>
      <w:r xmlns:w="http://schemas.openxmlformats.org/wordprocessingml/2006/main">
        <w:tab/>
        <w:t>37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1E2B83" w:rsidP="001E2B83" w:rsidRDefault="001E2B83" w14:paraId="0A7FE958" w14:textId="77777777"/>
    <w:p w:rsidR="001E2B83" w:rsidP="001E2B83" w:rsidRDefault="001E2B83" w14:paraId="2EAAE3A3"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00"/>
        <w:gridCol w:w="2244"/>
        <w:gridCol w:w="1980"/>
        <w:gridCol w:w="1956"/>
      </w:tblGrid>
      <w:tr w:rsidRPr="001E2B83" w:rsidR="001E2B83" w:rsidTr="001E2B83" w14:paraId="5485CC12" w14:textId="77777777">
        <w:tc>
          <w:tcPr>
            <w:tcW w:w="1200" w:type="dxa"/>
            <w:tcBorders>
              <w:top w:val="single" w:color="auto" w:sz="2" w:space="0"/>
              <w:bottom w:val="single" w:color="000000" w:sz="12" w:space="0"/>
            </w:tcBorders>
            <w:shd w:val="clear" w:color="auto" w:fill="auto"/>
          </w:tcPr>
          <w:p w:rsidRPr="001E2B83" w:rsidR="001E2B83" w:rsidP="00184E7F" w:rsidRDefault="001E2B83" w14:paraId="7028576F" w14:textId="77777777">
            <w:pPr>
              <w:rPr>
                <w:b/>
                <w:bCs/>
              </w:rPr>
            </w:pPr>
            <w:r w:rsidRPr="001E2B83">
              <w:rPr>
                <w:b/>
                <w:bCs/>
              </w:rPr>
              <w:t>Symbol</w:t>
            </w:r>
          </w:p>
        </w:tc>
        <w:tc>
          <w:tcPr>
            <w:tcW w:w="2244" w:type="dxa"/>
            <w:tcBorders>
              <w:top w:val="single" w:color="auto" w:sz="2" w:space="0"/>
              <w:bottom w:val="single" w:color="000000" w:sz="12" w:space="0"/>
            </w:tcBorders>
            <w:shd w:val="clear" w:color="auto" w:fill="auto"/>
          </w:tcPr>
          <w:p w:rsidRPr="001E2B83" w:rsidR="001E2B83" w:rsidP="00184E7F" w:rsidRDefault="001E2B83" w14:paraId="3CD53426" w14:textId="77777777">
            <w:pPr>
              <w:rPr>
                <w:b/>
                <w:bCs/>
              </w:rPr>
            </w:pPr>
            <w:r w:rsidRPr="001E2B83">
              <w:rPr>
                <w:b/>
                <w:bCs/>
              </w:rPr>
              <w:t>Scientific Name</w:t>
            </w:r>
          </w:p>
        </w:tc>
        <w:tc>
          <w:tcPr>
            <w:tcW w:w="1980" w:type="dxa"/>
            <w:tcBorders>
              <w:top w:val="single" w:color="auto" w:sz="2" w:space="0"/>
              <w:bottom w:val="single" w:color="000000" w:sz="12" w:space="0"/>
            </w:tcBorders>
            <w:shd w:val="clear" w:color="auto" w:fill="auto"/>
          </w:tcPr>
          <w:p w:rsidRPr="001E2B83" w:rsidR="001E2B83" w:rsidP="00184E7F" w:rsidRDefault="001E2B83" w14:paraId="15553E50" w14:textId="77777777">
            <w:pPr>
              <w:rPr>
                <w:b/>
                <w:bCs/>
              </w:rPr>
            </w:pPr>
            <w:r w:rsidRPr="001E2B83">
              <w:rPr>
                <w:b/>
                <w:bCs/>
              </w:rPr>
              <w:t>Common Name</w:t>
            </w:r>
          </w:p>
        </w:tc>
        <w:tc>
          <w:tcPr>
            <w:tcW w:w="1956" w:type="dxa"/>
            <w:tcBorders>
              <w:top w:val="single" w:color="auto" w:sz="2" w:space="0"/>
              <w:bottom w:val="single" w:color="000000" w:sz="12" w:space="0"/>
            </w:tcBorders>
            <w:shd w:val="clear" w:color="auto" w:fill="auto"/>
          </w:tcPr>
          <w:p w:rsidRPr="001E2B83" w:rsidR="001E2B83" w:rsidP="00184E7F" w:rsidRDefault="001E2B83" w14:paraId="6B1B184A" w14:textId="77777777">
            <w:pPr>
              <w:rPr>
                <w:b/>
                <w:bCs/>
              </w:rPr>
            </w:pPr>
            <w:r w:rsidRPr="001E2B83">
              <w:rPr>
                <w:b/>
                <w:bCs/>
              </w:rPr>
              <w:t>Canopy Position</w:t>
            </w:r>
          </w:p>
        </w:tc>
      </w:tr>
      <w:tr w:rsidRPr="001E2B83" w:rsidR="001E2B83" w:rsidTr="001E2B83" w14:paraId="0D372117" w14:textId="77777777">
        <w:tc>
          <w:tcPr>
            <w:tcW w:w="1200" w:type="dxa"/>
            <w:tcBorders>
              <w:top w:val="single" w:color="000000" w:sz="12" w:space="0"/>
            </w:tcBorders>
            <w:shd w:val="clear" w:color="auto" w:fill="auto"/>
          </w:tcPr>
          <w:p w:rsidRPr="001E2B83" w:rsidR="001E2B83" w:rsidP="00184E7F" w:rsidRDefault="001E2B83" w14:paraId="0129A1FD" w14:textId="77777777">
            <w:pPr>
              <w:rPr>
                <w:bCs/>
              </w:rPr>
            </w:pPr>
            <w:r w:rsidRPr="001E2B83">
              <w:rPr>
                <w:bCs/>
              </w:rPr>
              <w:t>JUDE2</w:t>
            </w:r>
          </w:p>
        </w:tc>
        <w:tc>
          <w:tcPr>
            <w:tcW w:w="2244" w:type="dxa"/>
            <w:tcBorders>
              <w:top w:val="single" w:color="000000" w:sz="12" w:space="0"/>
            </w:tcBorders>
            <w:shd w:val="clear" w:color="auto" w:fill="auto"/>
          </w:tcPr>
          <w:p w:rsidRPr="001E2B83" w:rsidR="001E2B83" w:rsidP="00184E7F" w:rsidRDefault="001E2B83" w14:paraId="00712CEB" w14:textId="77777777">
            <w:proofErr w:type="spellStart"/>
            <w:r w:rsidRPr="001E2B83">
              <w:t>Juniperus</w:t>
            </w:r>
            <w:proofErr w:type="spellEnd"/>
            <w:r w:rsidRPr="001E2B83">
              <w:t xml:space="preserve"> </w:t>
            </w:r>
            <w:proofErr w:type="spellStart"/>
            <w:r w:rsidRPr="001E2B83">
              <w:t>deppeana</w:t>
            </w:r>
            <w:proofErr w:type="spellEnd"/>
          </w:p>
        </w:tc>
        <w:tc>
          <w:tcPr>
            <w:tcW w:w="1980" w:type="dxa"/>
            <w:tcBorders>
              <w:top w:val="single" w:color="000000" w:sz="12" w:space="0"/>
            </w:tcBorders>
            <w:shd w:val="clear" w:color="auto" w:fill="auto"/>
          </w:tcPr>
          <w:p w:rsidRPr="001E2B83" w:rsidR="001E2B83" w:rsidP="00184E7F" w:rsidRDefault="001E2B83" w14:paraId="16B172DF" w14:textId="77777777">
            <w:r w:rsidRPr="001E2B83">
              <w:t>Alligator juniper</w:t>
            </w:r>
          </w:p>
        </w:tc>
        <w:tc>
          <w:tcPr>
            <w:tcW w:w="1956" w:type="dxa"/>
            <w:tcBorders>
              <w:top w:val="single" w:color="000000" w:sz="12" w:space="0"/>
            </w:tcBorders>
            <w:shd w:val="clear" w:color="auto" w:fill="auto"/>
          </w:tcPr>
          <w:p w:rsidRPr="001E2B83" w:rsidR="001E2B83" w:rsidP="00184E7F" w:rsidRDefault="001E2B83" w14:paraId="1FAB1BEA" w14:textId="77777777">
            <w:r w:rsidRPr="001E2B83">
              <w:t>Mid-Upper</w:t>
            </w:r>
          </w:p>
        </w:tc>
      </w:tr>
      <w:tr w:rsidRPr="001E2B83" w:rsidR="001E2B83" w:rsidTr="001E2B83" w14:paraId="7FC16181" w14:textId="77777777">
        <w:tc>
          <w:tcPr>
            <w:tcW w:w="1200" w:type="dxa"/>
            <w:shd w:val="clear" w:color="auto" w:fill="auto"/>
          </w:tcPr>
          <w:p w:rsidRPr="001E2B83" w:rsidR="001E2B83" w:rsidP="00184E7F" w:rsidRDefault="001E2B83" w14:paraId="738DC42F" w14:textId="77777777">
            <w:pPr>
              <w:rPr>
                <w:bCs/>
              </w:rPr>
            </w:pPr>
            <w:r w:rsidRPr="001E2B83">
              <w:rPr>
                <w:bCs/>
              </w:rPr>
              <w:t>QUEM</w:t>
            </w:r>
          </w:p>
        </w:tc>
        <w:tc>
          <w:tcPr>
            <w:tcW w:w="2244" w:type="dxa"/>
            <w:shd w:val="clear" w:color="auto" w:fill="auto"/>
          </w:tcPr>
          <w:p w:rsidRPr="001E2B83" w:rsidR="001E2B83" w:rsidP="00184E7F" w:rsidRDefault="001E2B83" w14:paraId="14EA0A90" w14:textId="77777777">
            <w:r w:rsidRPr="001E2B83">
              <w:t xml:space="preserve">Quercus </w:t>
            </w:r>
            <w:proofErr w:type="spellStart"/>
            <w:r w:rsidRPr="001E2B83">
              <w:t>emoryi</w:t>
            </w:r>
            <w:proofErr w:type="spellEnd"/>
          </w:p>
        </w:tc>
        <w:tc>
          <w:tcPr>
            <w:tcW w:w="1980" w:type="dxa"/>
            <w:shd w:val="clear" w:color="auto" w:fill="auto"/>
          </w:tcPr>
          <w:p w:rsidRPr="001E2B83" w:rsidR="001E2B83" w:rsidP="00184E7F" w:rsidRDefault="001E2B83" w14:paraId="75C46D2F" w14:textId="77777777">
            <w:r w:rsidRPr="001E2B83">
              <w:t>Emory oak</w:t>
            </w:r>
          </w:p>
        </w:tc>
        <w:tc>
          <w:tcPr>
            <w:tcW w:w="1956" w:type="dxa"/>
            <w:shd w:val="clear" w:color="auto" w:fill="auto"/>
          </w:tcPr>
          <w:p w:rsidRPr="001E2B83" w:rsidR="001E2B83" w:rsidP="00184E7F" w:rsidRDefault="001E2B83" w14:paraId="79E2DF84" w14:textId="77777777">
            <w:r w:rsidRPr="001E2B83">
              <w:t>Upper</w:t>
            </w:r>
          </w:p>
        </w:tc>
      </w:tr>
      <w:tr w:rsidRPr="001E2B83" w:rsidR="001E2B83" w:rsidTr="001E2B83" w14:paraId="4BD34FE3" w14:textId="77777777">
        <w:tc>
          <w:tcPr>
            <w:tcW w:w="1200" w:type="dxa"/>
            <w:shd w:val="clear" w:color="auto" w:fill="auto"/>
          </w:tcPr>
          <w:p w:rsidRPr="001E2B83" w:rsidR="001E2B83" w:rsidP="00184E7F" w:rsidRDefault="001E2B83" w14:paraId="4B103587" w14:textId="77777777">
            <w:pPr>
              <w:rPr>
                <w:bCs/>
              </w:rPr>
            </w:pPr>
            <w:r w:rsidRPr="001E2B83">
              <w:rPr>
                <w:bCs/>
              </w:rPr>
              <w:t>MUHLE</w:t>
            </w:r>
          </w:p>
        </w:tc>
        <w:tc>
          <w:tcPr>
            <w:tcW w:w="2244" w:type="dxa"/>
            <w:shd w:val="clear" w:color="auto" w:fill="auto"/>
          </w:tcPr>
          <w:p w:rsidRPr="001E2B83" w:rsidR="001E2B83" w:rsidP="00184E7F" w:rsidRDefault="001E2B83" w14:paraId="20E556DD" w14:textId="77777777">
            <w:proofErr w:type="spellStart"/>
            <w:r w:rsidRPr="001E2B83">
              <w:t>Muhlenbergia</w:t>
            </w:r>
            <w:proofErr w:type="spellEnd"/>
          </w:p>
        </w:tc>
        <w:tc>
          <w:tcPr>
            <w:tcW w:w="1980" w:type="dxa"/>
            <w:shd w:val="clear" w:color="auto" w:fill="auto"/>
          </w:tcPr>
          <w:p w:rsidRPr="001E2B83" w:rsidR="001E2B83" w:rsidP="00184E7F" w:rsidRDefault="001E2B83" w14:paraId="706D91F3" w14:textId="77777777">
            <w:r w:rsidRPr="001E2B83">
              <w:t>Muhly</w:t>
            </w:r>
          </w:p>
        </w:tc>
        <w:tc>
          <w:tcPr>
            <w:tcW w:w="1956" w:type="dxa"/>
            <w:shd w:val="clear" w:color="auto" w:fill="auto"/>
          </w:tcPr>
          <w:p w:rsidRPr="001E2B83" w:rsidR="001E2B83" w:rsidP="00184E7F" w:rsidRDefault="001E2B83" w14:paraId="7F169C7C" w14:textId="77777777">
            <w:r w:rsidRPr="001E2B83">
              <w:t>Lower</w:t>
            </w:r>
          </w:p>
        </w:tc>
      </w:tr>
    </w:tbl>
    <w:p w:rsidR="001E2B83" w:rsidP="001E2B83" w:rsidRDefault="001E2B83" w14:paraId="4BFD1D8C" w14:textId="77777777"/>
    <w:p w:rsidR="001E2B83" w:rsidP="001E2B83" w:rsidRDefault="001E2B83" w14:paraId="09B3D244" w14:textId="77777777">
      <w:pPr>
        <w:pStyle w:val="SClassInfoPara"/>
      </w:pPr>
      <w:r>
        <w:t>Description</w:t>
      </w:r>
    </w:p>
    <w:p w:rsidR="001E2B83" w:rsidP="001E2B83" w:rsidRDefault="001E2B83" w14:paraId="5B0BA5BB" w14:textId="77777777">
      <w:r>
        <w:t>Woodlands in relatively productive draws and northerly aspects with 25-70% cover (average</w:t>
      </w:r>
      <w:r w:rsidR="00B10D40">
        <w:t xml:space="preserve"> = </w:t>
      </w:r>
      <w:r>
        <w:t xml:space="preserve">50%). </w:t>
      </w:r>
    </w:p>
    <w:p w:rsidR="001E2B83" w:rsidP="001E2B83" w:rsidRDefault="001E2B83" w14:paraId="7B83D29C" w14:textId="77777777"/>
    <w:p>
      <w:r>
        <w:rPr>
          <w:i/>
          <w:u w:val="single"/>
        </w:rPr>
        <w:t>Maximum Tree Size Class</w:t>
      </w:r>
      <w:br/>
      <w:r>
        <w:t>Pole 5-9" DBH</w:t>
      </w:r>
    </w:p>
    <w:p w:rsidR="001E2B83" w:rsidP="001E2B83" w:rsidRDefault="001E2B83" w14:paraId="438CC6E5" w14:textId="77777777">
      <w:pPr>
        <w:pStyle w:val="InfoPara"/>
        <w:pBdr>
          <w:top w:val="single" w:color="auto" w:sz="4" w:space="1"/>
        </w:pBdr>
      </w:pPr>
      <w:r xmlns:w="http://schemas.openxmlformats.org/wordprocessingml/2006/main">
        <w:t>Class C</w:t>
      </w:r>
      <w:r xmlns:w="http://schemas.openxmlformats.org/wordprocessingml/2006/main">
        <w:tab/>
        <w:t>25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1E2B83" w:rsidP="001E2B83" w:rsidRDefault="001E2B83" w14:paraId="416A3F0A" w14:textId="77777777"/>
    <w:p w:rsidR="001E2B83" w:rsidP="001E2B83" w:rsidRDefault="001E2B83" w14:paraId="0D09CD7C"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00"/>
        <w:gridCol w:w="2244"/>
        <w:gridCol w:w="1980"/>
        <w:gridCol w:w="1956"/>
      </w:tblGrid>
      <w:tr w:rsidRPr="001E2B83" w:rsidR="001E2B83" w:rsidTr="001E2B83" w14:paraId="6F77FDC1" w14:textId="77777777">
        <w:tc>
          <w:tcPr>
            <w:tcW w:w="1200" w:type="dxa"/>
            <w:tcBorders>
              <w:top w:val="single" w:color="auto" w:sz="2" w:space="0"/>
              <w:bottom w:val="single" w:color="000000" w:sz="12" w:space="0"/>
            </w:tcBorders>
            <w:shd w:val="clear" w:color="auto" w:fill="auto"/>
          </w:tcPr>
          <w:p w:rsidRPr="001E2B83" w:rsidR="001E2B83" w:rsidP="008C4C41" w:rsidRDefault="001E2B83" w14:paraId="66F93CB3" w14:textId="77777777">
            <w:pPr>
              <w:rPr>
                <w:b/>
                <w:bCs/>
              </w:rPr>
            </w:pPr>
            <w:r w:rsidRPr="001E2B83">
              <w:rPr>
                <w:b/>
                <w:bCs/>
              </w:rPr>
              <w:t>Symbol</w:t>
            </w:r>
          </w:p>
        </w:tc>
        <w:tc>
          <w:tcPr>
            <w:tcW w:w="2244" w:type="dxa"/>
            <w:tcBorders>
              <w:top w:val="single" w:color="auto" w:sz="2" w:space="0"/>
              <w:bottom w:val="single" w:color="000000" w:sz="12" w:space="0"/>
            </w:tcBorders>
            <w:shd w:val="clear" w:color="auto" w:fill="auto"/>
          </w:tcPr>
          <w:p w:rsidRPr="001E2B83" w:rsidR="001E2B83" w:rsidP="008C4C41" w:rsidRDefault="001E2B83" w14:paraId="53998920" w14:textId="77777777">
            <w:pPr>
              <w:rPr>
                <w:b/>
                <w:bCs/>
              </w:rPr>
            </w:pPr>
            <w:r w:rsidRPr="001E2B83">
              <w:rPr>
                <w:b/>
                <w:bCs/>
              </w:rPr>
              <w:t>Scientific Name</w:t>
            </w:r>
          </w:p>
        </w:tc>
        <w:tc>
          <w:tcPr>
            <w:tcW w:w="1980" w:type="dxa"/>
            <w:tcBorders>
              <w:top w:val="single" w:color="auto" w:sz="2" w:space="0"/>
              <w:bottom w:val="single" w:color="000000" w:sz="12" w:space="0"/>
            </w:tcBorders>
            <w:shd w:val="clear" w:color="auto" w:fill="auto"/>
          </w:tcPr>
          <w:p w:rsidRPr="001E2B83" w:rsidR="001E2B83" w:rsidP="008C4C41" w:rsidRDefault="001E2B83" w14:paraId="791EBD85" w14:textId="77777777">
            <w:pPr>
              <w:rPr>
                <w:b/>
                <w:bCs/>
              </w:rPr>
            </w:pPr>
            <w:r w:rsidRPr="001E2B83">
              <w:rPr>
                <w:b/>
                <w:bCs/>
              </w:rPr>
              <w:t>Common Name</w:t>
            </w:r>
          </w:p>
        </w:tc>
        <w:tc>
          <w:tcPr>
            <w:tcW w:w="1956" w:type="dxa"/>
            <w:tcBorders>
              <w:top w:val="single" w:color="auto" w:sz="2" w:space="0"/>
              <w:bottom w:val="single" w:color="000000" w:sz="12" w:space="0"/>
            </w:tcBorders>
            <w:shd w:val="clear" w:color="auto" w:fill="auto"/>
          </w:tcPr>
          <w:p w:rsidRPr="001E2B83" w:rsidR="001E2B83" w:rsidP="008C4C41" w:rsidRDefault="001E2B83" w14:paraId="153A46E8" w14:textId="77777777">
            <w:pPr>
              <w:rPr>
                <w:b/>
                <w:bCs/>
              </w:rPr>
            </w:pPr>
            <w:r w:rsidRPr="001E2B83">
              <w:rPr>
                <w:b/>
                <w:bCs/>
              </w:rPr>
              <w:t>Canopy Position</w:t>
            </w:r>
          </w:p>
        </w:tc>
      </w:tr>
      <w:tr w:rsidRPr="001E2B83" w:rsidR="001E2B83" w:rsidTr="001E2B83" w14:paraId="24CD307A" w14:textId="77777777">
        <w:tc>
          <w:tcPr>
            <w:tcW w:w="1200" w:type="dxa"/>
            <w:tcBorders>
              <w:top w:val="single" w:color="000000" w:sz="12" w:space="0"/>
            </w:tcBorders>
            <w:shd w:val="clear" w:color="auto" w:fill="auto"/>
          </w:tcPr>
          <w:p w:rsidRPr="001E2B83" w:rsidR="001E2B83" w:rsidP="008C4C41" w:rsidRDefault="001E2B83" w14:paraId="66B114B7" w14:textId="77777777">
            <w:pPr>
              <w:rPr>
                <w:bCs/>
              </w:rPr>
            </w:pPr>
            <w:r w:rsidRPr="001E2B83">
              <w:rPr>
                <w:bCs/>
              </w:rPr>
              <w:t>MUHLE</w:t>
            </w:r>
          </w:p>
        </w:tc>
        <w:tc>
          <w:tcPr>
            <w:tcW w:w="2244" w:type="dxa"/>
            <w:tcBorders>
              <w:top w:val="single" w:color="000000" w:sz="12" w:space="0"/>
            </w:tcBorders>
            <w:shd w:val="clear" w:color="auto" w:fill="auto"/>
          </w:tcPr>
          <w:p w:rsidRPr="001E2B83" w:rsidR="001E2B83" w:rsidP="008C4C41" w:rsidRDefault="001E2B83" w14:paraId="009DD9C9" w14:textId="77777777">
            <w:proofErr w:type="spellStart"/>
            <w:r w:rsidRPr="001E2B83">
              <w:t>Muhlenbergia</w:t>
            </w:r>
            <w:proofErr w:type="spellEnd"/>
          </w:p>
        </w:tc>
        <w:tc>
          <w:tcPr>
            <w:tcW w:w="1980" w:type="dxa"/>
            <w:tcBorders>
              <w:top w:val="single" w:color="000000" w:sz="12" w:space="0"/>
            </w:tcBorders>
            <w:shd w:val="clear" w:color="auto" w:fill="auto"/>
          </w:tcPr>
          <w:p w:rsidRPr="001E2B83" w:rsidR="001E2B83" w:rsidP="008C4C41" w:rsidRDefault="001E2B83" w14:paraId="13914285" w14:textId="77777777">
            <w:r w:rsidRPr="001E2B83">
              <w:t>Muhly</w:t>
            </w:r>
          </w:p>
        </w:tc>
        <w:tc>
          <w:tcPr>
            <w:tcW w:w="1956" w:type="dxa"/>
            <w:tcBorders>
              <w:top w:val="single" w:color="000000" w:sz="12" w:space="0"/>
            </w:tcBorders>
            <w:shd w:val="clear" w:color="auto" w:fill="auto"/>
          </w:tcPr>
          <w:p w:rsidRPr="001E2B83" w:rsidR="001E2B83" w:rsidP="008C4C41" w:rsidRDefault="001E2B83" w14:paraId="19F2525D" w14:textId="77777777">
            <w:r w:rsidRPr="001E2B83">
              <w:t>Lower</w:t>
            </w:r>
          </w:p>
        </w:tc>
      </w:tr>
      <w:tr w:rsidRPr="001E2B83" w:rsidR="001E2B83" w:rsidTr="001E2B83" w14:paraId="40A9B06A" w14:textId="77777777">
        <w:tc>
          <w:tcPr>
            <w:tcW w:w="1200" w:type="dxa"/>
            <w:shd w:val="clear" w:color="auto" w:fill="auto"/>
          </w:tcPr>
          <w:p w:rsidRPr="001E2B83" w:rsidR="001E2B83" w:rsidP="008C4C41" w:rsidRDefault="001E2B83" w14:paraId="52FD6458" w14:textId="77777777">
            <w:pPr>
              <w:rPr>
                <w:bCs/>
              </w:rPr>
            </w:pPr>
            <w:r w:rsidRPr="001E2B83">
              <w:rPr>
                <w:bCs/>
              </w:rPr>
              <w:t>JUDE2</w:t>
            </w:r>
          </w:p>
        </w:tc>
        <w:tc>
          <w:tcPr>
            <w:tcW w:w="2244" w:type="dxa"/>
            <w:shd w:val="clear" w:color="auto" w:fill="auto"/>
          </w:tcPr>
          <w:p w:rsidRPr="001E2B83" w:rsidR="001E2B83" w:rsidP="008C4C41" w:rsidRDefault="001E2B83" w14:paraId="4F171D6B" w14:textId="77777777">
            <w:proofErr w:type="spellStart"/>
            <w:r w:rsidRPr="001E2B83">
              <w:t>Juniperus</w:t>
            </w:r>
            <w:proofErr w:type="spellEnd"/>
            <w:r w:rsidRPr="001E2B83">
              <w:t xml:space="preserve"> </w:t>
            </w:r>
            <w:proofErr w:type="spellStart"/>
            <w:r w:rsidRPr="001E2B83">
              <w:t>deppeana</w:t>
            </w:r>
            <w:proofErr w:type="spellEnd"/>
          </w:p>
        </w:tc>
        <w:tc>
          <w:tcPr>
            <w:tcW w:w="1980" w:type="dxa"/>
            <w:shd w:val="clear" w:color="auto" w:fill="auto"/>
          </w:tcPr>
          <w:p w:rsidRPr="001E2B83" w:rsidR="001E2B83" w:rsidP="008C4C41" w:rsidRDefault="001E2B83" w14:paraId="367F8CBD" w14:textId="77777777">
            <w:r w:rsidRPr="001E2B83">
              <w:t>Alligator juniper</w:t>
            </w:r>
          </w:p>
        </w:tc>
        <w:tc>
          <w:tcPr>
            <w:tcW w:w="1956" w:type="dxa"/>
            <w:shd w:val="clear" w:color="auto" w:fill="auto"/>
          </w:tcPr>
          <w:p w:rsidRPr="001E2B83" w:rsidR="001E2B83" w:rsidP="008C4C41" w:rsidRDefault="001E2B83" w14:paraId="01FB0BF0" w14:textId="77777777">
            <w:r w:rsidRPr="001E2B83">
              <w:t>Mid-Upper</w:t>
            </w:r>
          </w:p>
        </w:tc>
      </w:tr>
      <w:tr w:rsidRPr="001E2B83" w:rsidR="001E2B83" w:rsidTr="001E2B83" w14:paraId="77DED073" w14:textId="77777777">
        <w:tc>
          <w:tcPr>
            <w:tcW w:w="1200" w:type="dxa"/>
            <w:shd w:val="clear" w:color="auto" w:fill="auto"/>
          </w:tcPr>
          <w:p w:rsidRPr="001E2B83" w:rsidR="001E2B83" w:rsidP="008C4C41" w:rsidRDefault="001E2B83" w14:paraId="33D568F3" w14:textId="77777777">
            <w:pPr>
              <w:rPr>
                <w:bCs/>
              </w:rPr>
            </w:pPr>
            <w:r w:rsidRPr="001E2B83">
              <w:rPr>
                <w:bCs/>
              </w:rPr>
              <w:t>QUEM</w:t>
            </w:r>
          </w:p>
        </w:tc>
        <w:tc>
          <w:tcPr>
            <w:tcW w:w="2244" w:type="dxa"/>
            <w:shd w:val="clear" w:color="auto" w:fill="auto"/>
          </w:tcPr>
          <w:p w:rsidRPr="001E2B83" w:rsidR="001E2B83" w:rsidP="008C4C41" w:rsidRDefault="001E2B83" w14:paraId="5FB70CE2" w14:textId="77777777">
            <w:r w:rsidRPr="001E2B83">
              <w:t xml:space="preserve">Quercus </w:t>
            </w:r>
            <w:proofErr w:type="spellStart"/>
            <w:r w:rsidRPr="001E2B83">
              <w:t>emoryi</w:t>
            </w:r>
            <w:proofErr w:type="spellEnd"/>
          </w:p>
        </w:tc>
        <w:tc>
          <w:tcPr>
            <w:tcW w:w="1980" w:type="dxa"/>
            <w:shd w:val="clear" w:color="auto" w:fill="auto"/>
          </w:tcPr>
          <w:p w:rsidRPr="001E2B83" w:rsidR="001E2B83" w:rsidP="008C4C41" w:rsidRDefault="001E2B83" w14:paraId="1DF4C04F" w14:textId="77777777">
            <w:r w:rsidRPr="001E2B83">
              <w:t>Emory oak</w:t>
            </w:r>
          </w:p>
        </w:tc>
        <w:tc>
          <w:tcPr>
            <w:tcW w:w="1956" w:type="dxa"/>
            <w:shd w:val="clear" w:color="auto" w:fill="auto"/>
          </w:tcPr>
          <w:p w:rsidRPr="001E2B83" w:rsidR="001E2B83" w:rsidP="008C4C41" w:rsidRDefault="001E2B83" w14:paraId="65368ADF" w14:textId="77777777">
            <w:r w:rsidRPr="001E2B83">
              <w:t>Upper</w:t>
            </w:r>
          </w:p>
        </w:tc>
      </w:tr>
    </w:tbl>
    <w:p w:rsidR="001E2B83" w:rsidP="001E2B83" w:rsidRDefault="001E2B83" w14:paraId="4DBDB29F" w14:textId="77777777"/>
    <w:p w:rsidR="001E2B83" w:rsidP="001E2B83" w:rsidRDefault="001E2B83" w14:paraId="09DF9676" w14:textId="77777777">
      <w:pPr>
        <w:pStyle w:val="SClassInfoPara"/>
      </w:pPr>
      <w:r>
        <w:t>Description</w:t>
      </w:r>
    </w:p>
    <w:p w:rsidR="00767FB0" w:rsidP="00767FB0" w:rsidRDefault="001E2B83" w14:paraId="1994FDBE" w14:textId="4BF2DEF8">
      <w:r>
        <w:t>Grasslands on southerly slopes and ridges, often with relatively shallow or poorly developed soils. Herbaceous cover is</w:t>
      </w:r>
      <w:r w:rsidR="00767FB0">
        <w:t xml:space="preserve"> the dominant lifeform,</w:t>
      </w:r>
      <w:r>
        <w:t xml:space="preserve"> 25-70% (average</w:t>
      </w:r>
      <w:r w:rsidR="00B10D40">
        <w:t xml:space="preserve"> = </w:t>
      </w:r>
      <w:r>
        <w:t>50%)</w:t>
      </w:r>
      <w:r w:rsidR="00767FB0">
        <w:t xml:space="preserve"> cover</w:t>
      </w:r>
      <w:r w:rsidR="00236218">
        <w:t xml:space="preserve">; </w:t>
      </w:r>
      <w:r>
        <w:t xml:space="preserve">scattered trees and shrubs comprise 5-15% cover. </w:t>
      </w:r>
    </w:p>
    <w:p w:rsidR="001E2B83" w:rsidP="001E2B83" w:rsidRDefault="001E2B83" w14:paraId="0B694CDB" w14:textId="77777777"/>
    <w:p w:rsidR="001E2B83" w:rsidP="001E2B83" w:rsidRDefault="001E2B83" w14:paraId="62ADC616" w14:textId="77777777"/>
    <w:p>
      <w:r>
        <w:rPr>
          <w:i/>
          <w:u w:val="single"/>
        </w:rPr>
        <w:t>Maximum Tree Size Class</w:t>
      </w:r>
      <w:br/>
      <w:r>
        <w:t>Medium 9-21" DBH</w:t>
      </w:r>
    </w:p>
    <w:p w:rsidR="001E2B83" w:rsidP="001E2B83" w:rsidRDefault="001E2B83" w14:paraId="4AD1F9CE" w14:textId="77777777">
      <w:pPr>
        <w:pStyle w:val="InfoPara"/>
        <w:pBdr>
          <w:top w:val="single" w:color="auto" w:sz="4" w:space="1"/>
        </w:pBdr>
      </w:pPr>
      <w:r xmlns:w="http://schemas.openxmlformats.org/wordprocessingml/2006/main">
        <w:t>Class D</w:t>
      </w:r>
      <w:r xmlns:w="http://schemas.openxmlformats.org/wordprocessingml/2006/main">
        <w:tab/>
        <w:t>17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1E2B83" w:rsidP="001E2B83" w:rsidRDefault="001E2B83" w14:paraId="51C8776A" w14:textId="77777777"/>
    <w:p w:rsidR="001E2B83" w:rsidP="001E2B83" w:rsidRDefault="001E2B83" w14:paraId="3D746B6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00"/>
        <w:gridCol w:w="2244"/>
        <w:gridCol w:w="1980"/>
        <w:gridCol w:w="1956"/>
      </w:tblGrid>
      <w:tr w:rsidRPr="001E2B83" w:rsidR="001E2B83" w:rsidTr="001E2B83" w14:paraId="1C1CB1C1" w14:textId="77777777">
        <w:tc>
          <w:tcPr>
            <w:tcW w:w="1200" w:type="dxa"/>
            <w:tcBorders>
              <w:top w:val="single" w:color="auto" w:sz="2" w:space="0"/>
              <w:bottom w:val="single" w:color="000000" w:sz="12" w:space="0"/>
            </w:tcBorders>
            <w:shd w:val="clear" w:color="auto" w:fill="auto"/>
          </w:tcPr>
          <w:p w:rsidRPr="001E2B83" w:rsidR="001E2B83" w:rsidP="004677D9" w:rsidRDefault="001E2B83" w14:paraId="027D9E1D" w14:textId="77777777">
            <w:pPr>
              <w:rPr>
                <w:b/>
                <w:bCs/>
              </w:rPr>
            </w:pPr>
            <w:r w:rsidRPr="001E2B83">
              <w:rPr>
                <w:b/>
                <w:bCs/>
              </w:rPr>
              <w:t>Symbol</w:t>
            </w:r>
          </w:p>
        </w:tc>
        <w:tc>
          <w:tcPr>
            <w:tcW w:w="2244" w:type="dxa"/>
            <w:tcBorders>
              <w:top w:val="single" w:color="auto" w:sz="2" w:space="0"/>
              <w:bottom w:val="single" w:color="000000" w:sz="12" w:space="0"/>
            </w:tcBorders>
            <w:shd w:val="clear" w:color="auto" w:fill="auto"/>
          </w:tcPr>
          <w:p w:rsidRPr="001E2B83" w:rsidR="001E2B83" w:rsidP="004677D9" w:rsidRDefault="001E2B83" w14:paraId="3F06EDE0" w14:textId="77777777">
            <w:pPr>
              <w:rPr>
                <w:b/>
                <w:bCs/>
              </w:rPr>
            </w:pPr>
            <w:r w:rsidRPr="001E2B83">
              <w:rPr>
                <w:b/>
                <w:bCs/>
              </w:rPr>
              <w:t>Scientific Name</w:t>
            </w:r>
          </w:p>
        </w:tc>
        <w:tc>
          <w:tcPr>
            <w:tcW w:w="1980" w:type="dxa"/>
            <w:tcBorders>
              <w:top w:val="single" w:color="auto" w:sz="2" w:space="0"/>
              <w:bottom w:val="single" w:color="000000" w:sz="12" w:space="0"/>
            </w:tcBorders>
            <w:shd w:val="clear" w:color="auto" w:fill="auto"/>
          </w:tcPr>
          <w:p w:rsidRPr="001E2B83" w:rsidR="001E2B83" w:rsidP="004677D9" w:rsidRDefault="001E2B83" w14:paraId="09A7A563" w14:textId="77777777">
            <w:pPr>
              <w:rPr>
                <w:b/>
                <w:bCs/>
              </w:rPr>
            </w:pPr>
            <w:r w:rsidRPr="001E2B83">
              <w:rPr>
                <w:b/>
                <w:bCs/>
              </w:rPr>
              <w:t>Common Name</w:t>
            </w:r>
          </w:p>
        </w:tc>
        <w:tc>
          <w:tcPr>
            <w:tcW w:w="1956" w:type="dxa"/>
            <w:tcBorders>
              <w:top w:val="single" w:color="auto" w:sz="2" w:space="0"/>
              <w:bottom w:val="single" w:color="000000" w:sz="12" w:space="0"/>
            </w:tcBorders>
            <w:shd w:val="clear" w:color="auto" w:fill="auto"/>
          </w:tcPr>
          <w:p w:rsidRPr="001E2B83" w:rsidR="001E2B83" w:rsidP="004677D9" w:rsidRDefault="001E2B83" w14:paraId="30331E28" w14:textId="77777777">
            <w:pPr>
              <w:rPr>
                <w:b/>
                <w:bCs/>
              </w:rPr>
            </w:pPr>
            <w:r w:rsidRPr="001E2B83">
              <w:rPr>
                <w:b/>
                <w:bCs/>
              </w:rPr>
              <w:t>Canopy Position</w:t>
            </w:r>
          </w:p>
        </w:tc>
      </w:tr>
      <w:tr w:rsidRPr="001E2B83" w:rsidR="001E2B83" w:rsidTr="001E2B83" w14:paraId="18C824CE" w14:textId="77777777">
        <w:tc>
          <w:tcPr>
            <w:tcW w:w="1200" w:type="dxa"/>
            <w:tcBorders>
              <w:top w:val="single" w:color="000000" w:sz="12" w:space="0"/>
            </w:tcBorders>
            <w:shd w:val="clear" w:color="auto" w:fill="auto"/>
          </w:tcPr>
          <w:p w:rsidRPr="001E2B83" w:rsidR="001E2B83" w:rsidP="004677D9" w:rsidRDefault="001E2B83" w14:paraId="1FF43B0F" w14:textId="77777777">
            <w:pPr>
              <w:rPr>
                <w:bCs/>
              </w:rPr>
            </w:pPr>
            <w:r w:rsidRPr="001E2B83">
              <w:rPr>
                <w:bCs/>
              </w:rPr>
              <w:t>MUHLE</w:t>
            </w:r>
          </w:p>
        </w:tc>
        <w:tc>
          <w:tcPr>
            <w:tcW w:w="2244" w:type="dxa"/>
            <w:tcBorders>
              <w:top w:val="single" w:color="000000" w:sz="12" w:space="0"/>
            </w:tcBorders>
            <w:shd w:val="clear" w:color="auto" w:fill="auto"/>
          </w:tcPr>
          <w:p w:rsidRPr="001E2B83" w:rsidR="001E2B83" w:rsidP="004677D9" w:rsidRDefault="001E2B83" w14:paraId="1BCB4D0A" w14:textId="77777777">
            <w:proofErr w:type="spellStart"/>
            <w:r w:rsidRPr="001E2B83">
              <w:t>Muhlenbergia</w:t>
            </w:r>
            <w:proofErr w:type="spellEnd"/>
          </w:p>
        </w:tc>
        <w:tc>
          <w:tcPr>
            <w:tcW w:w="1980" w:type="dxa"/>
            <w:tcBorders>
              <w:top w:val="single" w:color="000000" w:sz="12" w:space="0"/>
            </w:tcBorders>
            <w:shd w:val="clear" w:color="auto" w:fill="auto"/>
          </w:tcPr>
          <w:p w:rsidRPr="001E2B83" w:rsidR="001E2B83" w:rsidP="004677D9" w:rsidRDefault="001E2B83" w14:paraId="608A2647" w14:textId="77777777">
            <w:r w:rsidRPr="001E2B83">
              <w:t>Muhly</w:t>
            </w:r>
          </w:p>
        </w:tc>
        <w:tc>
          <w:tcPr>
            <w:tcW w:w="1956" w:type="dxa"/>
            <w:tcBorders>
              <w:top w:val="single" w:color="000000" w:sz="12" w:space="0"/>
            </w:tcBorders>
            <w:shd w:val="clear" w:color="auto" w:fill="auto"/>
          </w:tcPr>
          <w:p w:rsidRPr="001E2B83" w:rsidR="001E2B83" w:rsidP="004677D9" w:rsidRDefault="001E2B83" w14:paraId="5515AF0A" w14:textId="77777777">
            <w:r w:rsidRPr="001E2B83">
              <w:t>Lower</w:t>
            </w:r>
          </w:p>
        </w:tc>
      </w:tr>
      <w:tr w:rsidRPr="001E2B83" w:rsidR="001E2B83" w:rsidTr="001E2B83" w14:paraId="65223B2B" w14:textId="77777777">
        <w:tc>
          <w:tcPr>
            <w:tcW w:w="1200" w:type="dxa"/>
            <w:shd w:val="clear" w:color="auto" w:fill="auto"/>
          </w:tcPr>
          <w:p w:rsidRPr="001E2B83" w:rsidR="001E2B83" w:rsidP="004677D9" w:rsidRDefault="001E2B83" w14:paraId="4A725BBE" w14:textId="77777777">
            <w:pPr>
              <w:rPr>
                <w:bCs/>
              </w:rPr>
            </w:pPr>
            <w:r w:rsidRPr="001E2B83">
              <w:rPr>
                <w:bCs/>
              </w:rPr>
              <w:t>JUDE2</w:t>
            </w:r>
          </w:p>
        </w:tc>
        <w:tc>
          <w:tcPr>
            <w:tcW w:w="2244" w:type="dxa"/>
            <w:shd w:val="clear" w:color="auto" w:fill="auto"/>
          </w:tcPr>
          <w:p w:rsidRPr="001E2B83" w:rsidR="001E2B83" w:rsidP="004677D9" w:rsidRDefault="001E2B83" w14:paraId="0D541458" w14:textId="77777777">
            <w:proofErr w:type="spellStart"/>
            <w:r w:rsidRPr="001E2B83">
              <w:t>Juniperus</w:t>
            </w:r>
            <w:proofErr w:type="spellEnd"/>
            <w:r w:rsidRPr="001E2B83">
              <w:t xml:space="preserve"> </w:t>
            </w:r>
            <w:proofErr w:type="spellStart"/>
            <w:r w:rsidRPr="001E2B83">
              <w:t>deppeana</w:t>
            </w:r>
            <w:proofErr w:type="spellEnd"/>
          </w:p>
        </w:tc>
        <w:tc>
          <w:tcPr>
            <w:tcW w:w="1980" w:type="dxa"/>
            <w:shd w:val="clear" w:color="auto" w:fill="auto"/>
          </w:tcPr>
          <w:p w:rsidRPr="001E2B83" w:rsidR="001E2B83" w:rsidP="004677D9" w:rsidRDefault="001E2B83" w14:paraId="567B3F96" w14:textId="77777777">
            <w:r w:rsidRPr="001E2B83">
              <w:t>Alligator juniper</w:t>
            </w:r>
          </w:p>
        </w:tc>
        <w:tc>
          <w:tcPr>
            <w:tcW w:w="1956" w:type="dxa"/>
            <w:shd w:val="clear" w:color="auto" w:fill="auto"/>
          </w:tcPr>
          <w:p w:rsidRPr="001E2B83" w:rsidR="001E2B83" w:rsidP="004677D9" w:rsidRDefault="001E2B83" w14:paraId="3E6CEC12" w14:textId="77777777">
            <w:r w:rsidRPr="001E2B83">
              <w:t>Upper</w:t>
            </w:r>
          </w:p>
        </w:tc>
      </w:tr>
      <w:tr w:rsidRPr="001E2B83" w:rsidR="001E2B83" w:rsidTr="001E2B83" w14:paraId="78FFB933" w14:textId="77777777">
        <w:tc>
          <w:tcPr>
            <w:tcW w:w="1200" w:type="dxa"/>
            <w:shd w:val="clear" w:color="auto" w:fill="auto"/>
          </w:tcPr>
          <w:p w:rsidRPr="001E2B83" w:rsidR="001E2B83" w:rsidP="004677D9" w:rsidRDefault="001E2B83" w14:paraId="3A9CB4D8" w14:textId="77777777">
            <w:pPr>
              <w:rPr>
                <w:bCs/>
              </w:rPr>
            </w:pPr>
            <w:r w:rsidRPr="001E2B83">
              <w:rPr>
                <w:bCs/>
              </w:rPr>
              <w:t>QUEM</w:t>
            </w:r>
          </w:p>
        </w:tc>
        <w:tc>
          <w:tcPr>
            <w:tcW w:w="2244" w:type="dxa"/>
            <w:shd w:val="clear" w:color="auto" w:fill="auto"/>
          </w:tcPr>
          <w:p w:rsidRPr="001E2B83" w:rsidR="001E2B83" w:rsidP="004677D9" w:rsidRDefault="001E2B83" w14:paraId="248C18FE" w14:textId="77777777">
            <w:r w:rsidRPr="001E2B83">
              <w:t xml:space="preserve">Quercus </w:t>
            </w:r>
            <w:proofErr w:type="spellStart"/>
            <w:r w:rsidRPr="001E2B83">
              <w:t>emoryi</w:t>
            </w:r>
            <w:proofErr w:type="spellEnd"/>
          </w:p>
        </w:tc>
        <w:tc>
          <w:tcPr>
            <w:tcW w:w="1980" w:type="dxa"/>
            <w:shd w:val="clear" w:color="auto" w:fill="auto"/>
          </w:tcPr>
          <w:p w:rsidRPr="001E2B83" w:rsidR="001E2B83" w:rsidP="004677D9" w:rsidRDefault="001E2B83" w14:paraId="7988C6AC" w14:textId="77777777">
            <w:r w:rsidRPr="001E2B83">
              <w:t>Emory oak</w:t>
            </w:r>
          </w:p>
        </w:tc>
        <w:tc>
          <w:tcPr>
            <w:tcW w:w="1956" w:type="dxa"/>
            <w:shd w:val="clear" w:color="auto" w:fill="auto"/>
          </w:tcPr>
          <w:p w:rsidRPr="001E2B83" w:rsidR="001E2B83" w:rsidP="004677D9" w:rsidRDefault="001E2B83" w14:paraId="4BADF671" w14:textId="77777777">
            <w:r w:rsidRPr="001E2B83">
              <w:t>Upper</w:t>
            </w:r>
          </w:p>
        </w:tc>
      </w:tr>
    </w:tbl>
    <w:p w:rsidR="001E2B83" w:rsidP="001E2B83" w:rsidRDefault="001E2B83" w14:paraId="79D143ED" w14:textId="77777777"/>
    <w:p w:rsidR="001E2B83" w:rsidP="001E2B83" w:rsidRDefault="001E2B83" w14:paraId="11636273" w14:textId="77777777">
      <w:pPr>
        <w:pStyle w:val="SClassInfoPara"/>
      </w:pPr>
      <w:r>
        <w:t>Description</w:t>
      </w:r>
    </w:p>
    <w:p w:rsidR="001E2B83" w:rsidP="001E2B83" w:rsidRDefault="001E2B83" w14:paraId="60B74390" w14:textId="77777777">
      <w:r>
        <w:lastRenderedPageBreak/>
        <w:t xml:space="preserve">Open woodland derived from succession on slopes and </w:t>
      </w:r>
      <w:r w:rsidR="00B10D40">
        <w:t>ridge tops</w:t>
      </w:r>
      <w:r>
        <w:t xml:space="preserve"> and from thinning on relatively productive soils. Woodland has 5-35% canopy, 25% average; alligator juniper, oaks, mountain </w:t>
      </w:r>
      <w:r w:rsidR="00B10D40">
        <w:t>muhly</w:t>
      </w:r>
      <w:r>
        <w:t xml:space="preserve">, blue </w:t>
      </w:r>
      <w:proofErr w:type="spellStart"/>
      <w:r>
        <w:t>grama</w:t>
      </w:r>
      <w:proofErr w:type="spellEnd"/>
      <w:r w:rsidR="00B10D40">
        <w:t>,</w:t>
      </w:r>
      <w:r>
        <w:t xml:space="preserve"> </w:t>
      </w:r>
      <w:proofErr w:type="spellStart"/>
      <w:r>
        <w:t>sideoats</w:t>
      </w:r>
      <w:proofErr w:type="spellEnd"/>
      <w:r>
        <w:t xml:space="preserve"> </w:t>
      </w:r>
      <w:proofErr w:type="spellStart"/>
      <w:r>
        <w:t>grama</w:t>
      </w:r>
      <w:proofErr w:type="spellEnd"/>
      <w:r>
        <w:t>.</w:t>
      </w:r>
    </w:p>
    <w:p w:rsidR="001E2B83" w:rsidP="001E2B83" w:rsidRDefault="001E2B83" w14:paraId="5C33B42A" w14:textId="77777777"/>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29</w:t>
            </w:r>
          </w:p>
        </w:tc>
      </w:tr>
      <w:tr>
        <w:tc>
          <w:p>
            <w:pPr>
              <w:jc w:val="center"/>
            </w:pPr>
            <w:r>
              <w:rPr>
                <w:sz w:val="20"/>
              </w:rPr>
              <w:t>Mid1:OPN</w:t>
            </w:r>
          </w:p>
        </w:tc>
        <w:tc>
          <w:p>
            <w:pPr>
              <w:jc w:val="center"/>
            </w:pPr>
            <w:r>
              <w:rPr>
                <w:sz w:val="20"/>
              </w:rPr>
              <w:t>30</w:t>
            </w:r>
          </w:p>
        </w:tc>
        <w:tc>
          <w:p>
            <w:pPr>
              <w:jc w:val="center"/>
            </w:pPr>
            <w:r>
              <w:rPr>
                <w:sz w:val="20"/>
              </w:rPr>
              <w:t>Late1:OPN</w:t>
            </w:r>
          </w:p>
        </w:tc>
        <w:tc>
          <w:p>
            <w:pPr>
              <w:jc w:val="center"/>
            </w:pPr>
            <w:r>
              <w:rPr>
                <w:sz w:val="20"/>
              </w:rPr>
              <w:t>129</w:t>
            </w:r>
          </w:p>
        </w:tc>
      </w:tr>
      <w:tr>
        <w:tc>
          <w:p>
            <w:pPr>
              <w:jc w:val="center"/>
            </w:pPr>
            <w:r>
              <w:rPr>
                <w:sz w:val="20"/>
              </w:rPr>
              <w:t>Mid1:CLS</w:t>
            </w:r>
          </w:p>
        </w:tc>
        <w:tc>
          <w:p>
            <w:pPr>
              <w:jc w:val="center"/>
            </w:pPr>
            <w:r>
              <w:rPr>
                <w:sz w:val="20"/>
              </w:rPr>
              <w:t>30</w:t>
            </w:r>
          </w:p>
        </w:tc>
        <w:tc>
          <w:p>
            <w:pPr>
              <w:jc w:val="center"/>
            </w:pPr>
            <w:r>
              <w:rPr>
                <w:sz w:val="20"/>
              </w:rPr>
              <w:t>Late1:OPN</w:t>
            </w:r>
          </w:p>
        </w:tc>
        <w:tc>
          <w:p>
            <w:pPr>
              <w:jc w:val="center"/>
            </w:pPr>
            <w:r>
              <w:rPr>
                <w:sz w:val="20"/>
              </w:rPr>
              <w:t>129</w:t>
            </w:r>
          </w:p>
        </w:tc>
      </w:tr>
      <w:tr>
        <w:tc>
          <w:p>
            <w:pPr>
              <w:jc w:val="center"/>
            </w:pPr>
            <w:r>
              <w:rPr>
                <w:sz w:val="20"/>
              </w:rPr>
              <w:t>Late1:OPN</w:t>
            </w:r>
          </w:p>
        </w:tc>
        <w:tc>
          <w:p>
            <w:pPr>
              <w:jc w:val="center"/>
            </w:pPr>
            <w:r>
              <w:rPr>
                <w:sz w:val="20"/>
              </w:rPr>
              <w:t>130</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0.0066</w:t>
            </w:r>
          </w:p>
        </w:tc>
        <w:tc>
          <w:p>
            <w:pPr>
              <w:jc w:val="center"/>
            </w:pPr>
            <w:r>
              <w:rPr>
                <w:sz w:val="20"/>
              </w:rPr>
              <w:t>152</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0.03</w:t>
            </w:r>
          </w:p>
        </w:tc>
        <w:tc>
          <w:p>
            <w:pPr>
              <w:jc w:val="center"/>
            </w:pPr>
            <w:r>
              <w:rPr>
                <w:sz w:val="20"/>
              </w:rPr>
              <w:t>33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0.03</w:t>
            </w:r>
          </w:p>
        </w:tc>
        <w:tc>
          <w:p>
            <w:pPr>
              <w:jc w:val="center"/>
            </w:pPr>
            <w:r>
              <w:rPr>
                <w:sz w:val="20"/>
              </w:rPr>
              <w:t>33</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0.03</w:t>
            </w:r>
          </w:p>
        </w:tc>
        <w:tc>
          <w:p>
            <w:pPr>
              <w:jc w:val="center"/>
            </w:pPr>
            <w:r>
              <w:rPr>
                <w:sz w:val="20"/>
              </w:rPr>
              <w:t>33</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0.0066</w:t>
            </w:r>
          </w:p>
        </w:tc>
        <w:tc>
          <w:p>
            <w:pPr>
              <w:jc w:val="center"/>
            </w:pPr>
            <w:r>
              <w:rPr>
                <w:sz w:val="20"/>
              </w:rPr>
              <w:t>152</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0.03</w:t>
            </w:r>
          </w:p>
        </w:tc>
        <w:tc>
          <w:p>
            <w:pPr>
              <w:jc w:val="center"/>
            </w:pPr>
            <w:r>
              <w:rPr>
                <w:sz w:val="20"/>
              </w:rPr>
              <w:t>33</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0.03</w:t>
            </w:r>
          </w:p>
        </w:tc>
        <w:tc>
          <w:p>
            <w:pPr>
              <w:jc w:val="center"/>
            </w:pPr>
            <w:r>
              <w:rPr>
                <w:sz w:val="20"/>
              </w:rPr>
              <w:t>33</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1E2B83" w:rsidP="001E2B83" w:rsidRDefault="001E2B83" w14:paraId="6598674B" w14:textId="77777777">
      <w:r>
        <w:t xml:space="preserve">Alexander, R.R. and F. </w:t>
      </w:r>
      <w:proofErr w:type="spellStart"/>
      <w:r>
        <w:t>Ronco</w:t>
      </w:r>
      <w:proofErr w:type="spellEnd"/>
      <w:r>
        <w:t>, Jr. 1987. Classification of the forest vegetation on the National Forests of Arizona and New Mexico. Res. Note RM-469. Fort Collins, CO: USDA Forest Service, Rocky Mountain Forest and Range Experiment Station. 10 pp.</w:t>
      </w:r>
    </w:p>
    <w:p w:rsidR="001E2B83" w:rsidP="001E2B83" w:rsidRDefault="001E2B83" w14:paraId="4D643EF5" w14:textId="77777777"/>
    <w:p w:rsidR="001E2B83" w:rsidP="001E2B83" w:rsidRDefault="001E2B83" w14:paraId="48303C45" w14:textId="77777777">
      <w:r>
        <w:t xml:space="preserve">Anderson, H.E. 1982. Aids to </w:t>
      </w:r>
      <w:r w:rsidR="00B10D40">
        <w:t>determining fuel models for estimating fire behavior</w:t>
      </w:r>
      <w:r>
        <w:t>. Gen. Tech. Rep. INT-122. Ogden, UT: USDA Forest Service, Intermountain Forest and Range Experiment Station. 22 pp.</w:t>
      </w:r>
    </w:p>
    <w:p w:rsidR="001E2B83" w:rsidP="001E2B83" w:rsidRDefault="001E2B83" w14:paraId="1670F76F" w14:textId="77777777"/>
    <w:p w:rsidR="001E2B83" w:rsidP="001E2B83" w:rsidRDefault="001E2B83" w14:paraId="4A684D19" w14:textId="77777777">
      <w:r>
        <w:t xml:space="preserve">Arno, S.F. 2000. Fire in western forest ecosystems. </w:t>
      </w:r>
      <w:r w:rsidR="00B10D40">
        <w:t>Pages 97-120 in</w:t>
      </w:r>
      <w:r>
        <w:t>: J.K. Brown</w:t>
      </w:r>
      <w:r w:rsidR="003F0E28">
        <w:t xml:space="preserve"> and</w:t>
      </w:r>
      <w:r>
        <w:t xml:space="preserve"> J. </w:t>
      </w:r>
      <w:proofErr w:type="spellStart"/>
      <w:r>
        <w:t>Kapler</w:t>
      </w:r>
      <w:proofErr w:type="spellEnd"/>
      <w:r>
        <w:t xml:space="preserve">-Smith, eds. Wildland fire in ecosystems: </w:t>
      </w:r>
      <w:r w:rsidR="00B10D40">
        <w:t>effects</w:t>
      </w:r>
      <w:r>
        <w:t xml:space="preserve"> of fire on flora. Gen. Tech. Rep. RMRS-GTR-42-vol. 2. Ogden, UT: USDA Forest Service, Rocky Mountain Research Station</w:t>
      </w:r>
      <w:r w:rsidR="00B10D40">
        <w:t>. 257 pp</w:t>
      </w:r>
      <w:r>
        <w:t>.</w:t>
      </w:r>
    </w:p>
    <w:p w:rsidR="001E2B83" w:rsidP="001E2B83" w:rsidRDefault="001E2B83" w14:paraId="0FB07EC6" w14:textId="77777777"/>
    <w:p w:rsidR="001E2B83" w:rsidP="001E2B83" w:rsidRDefault="001E2B83" w14:paraId="255FB32E" w14:textId="77777777">
      <w:r>
        <w:t xml:space="preserve">Bailey, R.G. 1995. Descriptions of the ecoregions of the United States. 2nd ed. Rev. and expanded (1st ed. 1980). Misc. Publ. No. 1391 (rev.), Washington DC: USDA Forest Service. 108 </w:t>
      </w:r>
      <w:r w:rsidR="00B10D40">
        <w:t>p</w:t>
      </w:r>
      <w:r>
        <w:t>. with separate map at 1:7,500,000.</w:t>
      </w:r>
    </w:p>
    <w:p w:rsidR="001E2B83" w:rsidP="001E2B83" w:rsidRDefault="001E2B83" w14:paraId="2ED5625E" w14:textId="77777777"/>
    <w:p w:rsidR="001E2B83" w:rsidP="001E2B83" w:rsidRDefault="001E2B83" w14:paraId="561CD71B" w14:textId="77777777">
      <w:r>
        <w:t xml:space="preserve">Baker, W.L. and D.J. </w:t>
      </w:r>
      <w:proofErr w:type="spellStart"/>
      <w:r>
        <w:t>Shinneman</w:t>
      </w:r>
      <w:proofErr w:type="spellEnd"/>
      <w:r>
        <w:t xml:space="preserve">. 2004. Fire and restoration of </w:t>
      </w:r>
      <w:proofErr w:type="spellStart"/>
      <w:r>
        <w:t>pińon</w:t>
      </w:r>
      <w:proofErr w:type="spellEnd"/>
      <w:r>
        <w:t>-juniper woodlands in the western United States. A review. Forest Ecology and Management 189: 1-21.</w:t>
      </w:r>
    </w:p>
    <w:p w:rsidR="001E2B83" w:rsidP="001E2B83" w:rsidRDefault="001E2B83" w14:paraId="7DD5A09B" w14:textId="77777777"/>
    <w:p w:rsidR="001E2B83" w:rsidP="001E2B83" w:rsidRDefault="001E2B83" w14:paraId="3E2C124D" w14:textId="77777777">
      <w:r>
        <w:t>Barton, A.M. 2002. Intense wildfire in southeastern Arizona:</w:t>
      </w:r>
      <w:r w:rsidR="00B10D40">
        <w:t xml:space="preserve"> </w:t>
      </w:r>
      <w:r>
        <w:t xml:space="preserve">transformation of a </w:t>
      </w:r>
      <w:proofErr w:type="spellStart"/>
      <w:r>
        <w:t>Madrean</w:t>
      </w:r>
      <w:proofErr w:type="spellEnd"/>
      <w:r>
        <w:t xml:space="preserve"> oak-pine forest to oak woodland. Forest Ecology and Management 165: 205-212.</w:t>
      </w:r>
    </w:p>
    <w:p w:rsidR="001E2B83" w:rsidP="001E2B83" w:rsidRDefault="001E2B83" w14:paraId="13F67678" w14:textId="77777777"/>
    <w:p w:rsidR="001E2B83" w:rsidP="001E2B83" w:rsidRDefault="001E2B83" w14:paraId="456F7808" w14:textId="77777777">
      <w:r>
        <w:t xml:space="preserve">Barton, A.M. 1999. Pines versus oaks: effects of fire on the composition of </w:t>
      </w:r>
      <w:proofErr w:type="spellStart"/>
      <w:r>
        <w:t>Madrean</w:t>
      </w:r>
      <w:proofErr w:type="spellEnd"/>
      <w:r>
        <w:t xml:space="preserve"> forests in Arizona. Forest Ecology and Management 120: 143-156.</w:t>
      </w:r>
    </w:p>
    <w:p w:rsidR="001E2B83" w:rsidP="001E2B83" w:rsidRDefault="001E2B83" w14:paraId="064C6E95" w14:textId="77777777"/>
    <w:p w:rsidR="001E2B83" w:rsidP="001E2B83" w:rsidRDefault="001E2B83" w14:paraId="6932E721" w14:textId="77777777">
      <w:r>
        <w:t>Brown, D.E., editor. 1982. Biotic communities -- southwestern United States and northwestern Mexico. Desert Plants 4(1-4): 1-342.</w:t>
      </w:r>
    </w:p>
    <w:p w:rsidR="001E2B83" w:rsidP="001E2B83" w:rsidRDefault="001E2B83" w14:paraId="57EA9564" w14:textId="77777777"/>
    <w:p w:rsidR="001E2B83" w:rsidP="001E2B83" w:rsidRDefault="001E2B83" w14:paraId="180A1BE9" w14:textId="77777777">
      <w:r>
        <w:t>Brown, J.K</w:t>
      </w:r>
      <w:r w:rsidR="003F0E28">
        <w:t>. and</w:t>
      </w:r>
      <w:r>
        <w:t xml:space="preserve"> J. </w:t>
      </w:r>
      <w:proofErr w:type="spellStart"/>
      <w:r>
        <w:t>Kapler</w:t>
      </w:r>
      <w:proofErr w:type="spellEnd"/>
      <w:r>
        <w:t>-Smith, eds. 2000. Wildland fire in ecosystems: effects of fire on flora. Gen. Tech. Rep. RMRS-GTR-42</w:t>
      </w:r>
      <w:r w:rsidR="00B10D40">
        <w:t xml:space="preserve">. </w:t>
      </w:r>
      <w:proofErr w:type="spellStart"/>
      <w:r>
        <w:t>vol</w:t>
      </w:r>
      <w:proofErr w:type="spellEnd"/>
      <w:r>
        <w:t xml:space="preserve"> 2. Ogden, UT: USDA Forest Service, Rocky Mountain Research Station. 257 pp.</w:t>
      </w:r>
    </w:p>
    <w:p w:rsidR="001E2B83" w:rsidP="001E2B83" w:rsidRDefault="001E2B83" w14:paraId="7F2CE69A" w14:textId="77777777"/>
    <w:p w:rsidR="001E2B83" w:rsidP="001E2B83" w:rsidRDefault="001E2B83" w14:paraId="48DF1144" w14:textId="77777777">
      <w:proofErr w:type="spellStart"/>
      <w:r>
        <w:t>DeBano</w:t>
      </w:r>
      <w:proofErr w:type="spellEnd"/>
      <w:r>
        <w:t xml:space="preserve">, L.F., P.F. </w:t>
      </w:r>
      <w:proofErr w:type="spellStart"/>
      <w:r>
        <w:t>Ffolliott</w:t>
      </w:r>
      <w:proofErr w:type="spellEnd"/>
      <w:r>
        <w:t xml:space="preserve">, A. Ortega-Rubio, G.J. Gottfried, R.H. Hamre and C.B. </w:t>
      </w:r>
      <w:proofErr w:type="spellStart"/>
      <w:r>
        <w:t>Edminster</w:t>
      </w:r>
      <w:proofErr w:type="spellEnd"/>
      <w:r>
        <w:t xml:space="preserve">, technical coordinators. 1995. Biodiversity and Management of the </w:t>
      </w:r>
      <w:proofErr w:type="spellStart"/>
      <w:r>
        <w:t>Madrean</w:t>
      </w:r>
      <w:proofErr w:type="spellEnd"/>
      <w:r>
        <w:t xml:space="preserve"> Archipelago: The Sky Islands of the Southwestern United States and Northern Mexico. USDA Forest Service Rocky Mountain Experiment Station General Technical Report RM-264.</w:t>
      </w:r>
    </w:p>
    <w:p w:rsidR="001E2B83" w:rsidP="001E2B83" w:rsidRDefault="001E2B83" w14:paraId="00144FB4" w14:textId="77777777"/>
    <w:p w:rsidR="001E2B83" w:rsidP="001E2B83" w:rsidRDefault="001E2B83" w14:paraId="034B56E1" w14:textId="77777777">
      <w:r>
        <w:t>Dick-Peddie, W.A. 1993. New Mexico vegetation past present and future. University of New Mexico Press, Albuquerque, NM. 244 pp.</w:t>
      </w:r>
    </w:p>
    <w:p w:rsidR="001E2B83" w:rsidP="001E2B83" w:rsidRDefault="001E2B83" w14:paraId="7C8B821D" w14:textId="77777777"/>
    <w:p w:rsidR="001E2B83" w:rsidP="001E2B83" w:rsidRDefault="001E2B83" w14:paraId="4319BE27" w14:textId="77777777">
      <w:proofErr w:type="spellStart"/>
      <w:r>
        <w:lastRenderedPageBreak/>
        <w:t>Ffolliott</w:t>
      </w:r>
      <w:proofErr w:type="spellEnd"/>
      <w:r>
        <w:t>, P.F., G.J. Gottfried, D.A. Bennett, V.M. Hernandez</w:t>
      </w:r>
      <w:r w:rsidR="003F0E28">
        <w:t>,</w:t>
      </w:r>
      <w:r>
        <w:t xml:space="preserve"> A. Ortega-Rubio and R.H. Hamre, technical coordinators. Ecology and Management of Oak and Associated Woodlands: Perspectives in the Southwestern United States and Northern Mexico. USDA Forest Service Rocky Mountain Experiment Station General Technical Report RM-218, Fort Collins, Colorado.</w:t>
      </w:r>
    </w:p>
    <w:p w:rsidR="001E2B83" w:rsidP="001E2B83" w:rsidRDefault="001E2B83" w14:paraId="4CFC60C8" w14:textId="77777777"/>
    <w:p w:rsidR="001E2B83" w:rsidP="001E2B83" w:rsidRDefault="001E2B83" w14:paraId="69AE0CE2" w14:textId="77777777">
      <w:proofErr w:type="spellStart"/>
      <w:r>
        <w:t>Folliott</w:t>
      </w:r>
      <w:proofErr w:type="spellEnd"/>
      <w:r>
        <w:t>, P.F</w:t>
      </w:r>
      <w:r w:rsidR="003F0E28">
        <w:t>.,</w:t>
      </w:r>
      <w:r>
        <w:t xml:space="preserve"> et al., technical coordinators. 1996. Effects of Fire on </w:t>
      </w:r>
      <w:proofErr w:type="spellStart"/>
      <w:r>
        <w:t>Madrean</w:t>
      </w:r>
      <w:proofErr w:type="spellEnd"/>
      <w:r>
        <w:t xml:space="preserve"> </w:t>
      </w:r>
      <w:proofErr w:type="gramStart"/>
      <w:r>
        <w:t>Province  General</w:t>
      </w:r>
      <w:proofErr w:type="gramEnd"/>
      <w:r>
        <w:t xml:space="preserve"> Technical Report RM-GTR-289. </w:t>
      </w:r>
      <w:r w:rsidR="00B10D40">
        <w:t xml:space="preserve">Fort Collins, CO: USDA Forest Service, Rocky Mountain Forest and Range Experiment Station. </w:t>
      </w:r>
      <w:r>
        <w:t>277 pp.</w:t>
      </w:r>
    </w:p>
    <w:p w:rsidR="001E2B83" w:rsidP="001E2B83" w:rsidRDefault="001E2B83" w14:paraId="103544F6" w14:textId="77777777"/>
    <w:p w:rsidR="001E2B83" w:rsidP="001E2B83" w:rsidRDefault="001E2B83" w14:paraId="709098B5" w14:textId="77777777">
      <w:r>
        <w:t>Germaine, H.L</w:t>
      </w:r>
      <w:r w:rsidR="00B10D40">
        <w:t xml:space="preserve">. </w:t>
      </w:r>
      <w:r>
        <w:t xml:space="preserve">and G.R. McPherson. 1999. Effects of biotic factors on emergence and survival of Quercus </w:t>
      </w:r>
      <w:proofErr w:type="spellStart"/>
      <w:r>
        <w:t>emoryi</w:t>
      </w:r>
      <w:proofErr w:type="spellEnd"/>
      <w:r>
        <w:t xml:space="preserve"> at lower </w:t>
      </w:r>
      <w:proofErr w:type="spellStart"/>
      <w:r>
        <w:t>treeline</w:t>
      </w:r>
      <w:proofErr w:type="spellEnd"/>
      <w:r>
        <w:t xml:space="preserve">. </w:t>
      </w:r>
      <w:proofErr w:type="spellStart"/>
      <w:r>
        <w:t>Écoscience</w:t>
      </w:r>
      <w:proofErr w:type="spellEnd"/>
      <w:r>
        <w:t xml:space="preserve"> 6: 92-99.</w:t>
      </w:r>
    </w:p>
    <w:p w:rsidR="001E2B83" w:rsidP="001E2B83" w:rsidRDefault="001E2B83" w14:paraId="47C89ADC" w14:textId="77777777"/>
    <w:p w:rsidR="001E2B83" w:rsidP="001E2B83" w:rsidRDefault="001E2B83" w14:paraId="061A80F9" w14:textId="77777777">
      <w:proofErr w:type="spellStart"/>
      <w:r>
        <w:t>Gruell</w:t>
      </w:r>
      <w:proofErr w:type="spellEnd"/>
      <w:r>
        <w:t xml:space="preserve">, G.E. </w:t>
      </w:r>
      <w:r w:rsidR="00B10D40">
        <w:t xml:space="preserve">1999. </w:t>
      </w:r>
      <w:r>
        <w:t xml:space="preserve">Historical and Modern Roles of Fire in Pinyon-Juniper. Pages 24-28 in: </w:t>
      </w:r>
      <w:r w:rsidR="00B10D40">
        <w:t xml:space="preserve">S.B. </w:t>
      </w:r>
      <w:proofErr w:type="spellStart"/>
      <w:r w:rsidR="00B10D40">
        <w:t>Monsen</w:t>
      </w:r>
      <w:proofErr w:type="spellEnd"/>
      <w:r w:rsidR="00B10D40">
        <w:t xml:space="preserve">, R. Stevens, R.J. </w:t>
      </w:r>
      <w:proofErr w:type="spellStart"/>
      <w:r w:rsidR="00B10D40">
        <w:t>Tausch</w:t>
      </w:r>
      <w:proofErr w:type="spellEnd"/>
      <w:r w:rsidR="00B10D40">
        <w:t xml:space="preserve">, R. Miller and S. Goodrich, compilers. </w:t>
      </w:r>
      <w:r>
        <w:t>Proceedings</w:t>
      </w:r>
      <w:r w:rsidR="00B10D40">
        <w:t>: ecology and management of pinyon-juniper communities within the Interior West. 15-18 Sept 1997, Provo, UT. Proceedings RMRS-P-9. Ogden, UT:</w:t>
      </w:r>
      <w:r>
        <w:t xml:space="preserve"> USDA Forest Service</w:t>
      </w:r>
      <w:r w:rsidR="00B10D40">
        <w:t>, Rocky Mountain Research Station</w:t>
      </w:r>
      <w:r>
        <w:t>.</w:t>
      </w:r>
    </w:p>
    <w:p w:rsidR="001E2B83" w:rsidP="001E2B83" w:rsidRDefault="001E2B83" w14:paraId="43A3277B" w14:textId="77777777"/>
    <w:p w:rsidR="001E2B83" w:rsidP="001E2B83" w:rsidRDefault="001E2B83" w14:paraId="0AB94F4E" w14:textId="77777777">
      <w:r>
        <w:t xml:space="preserve">Hardy, C.C., K.M. Schmidt, J.P. </w:t>
      </w:r>
      <w:proofErr w:type="spellStart"/>
      <w:r>
        <w:t>Menakis</w:t>
      </w:r>
      <w:proofErr w:type="spellEnd"/>
      <w:r w:rsidR="00B10D40">
        <w:t>,</w:t>
      </w:r>
      <w:r>
        <w:t xml:space="preserve"> R.N. Samson. 2001. Spatial data for national fire planning and fuel management. Int. J. Wildland Fire. 10(3&amp;4): 353-372.</w:t>
      </w:r>
    </w:p>
    <w:p w:rsidR="001E2B83" w:rsidP="001E2B83" w:rsidRDefault="001E2B83" w14:paraId="21C65A8C" w14:textId="77777777"/>
    <w:p w:rsidR="001E2B83" w:rsidP="001E2B83" w:rsidRDefault="001E2B83" w14:paraId="62D339B5" w14:textId="77777777">
      <w:r>
        <w:t xml:space="preserve">Haworth, K. and G.R. McPherson. 1994. Effects of Quercus </w:t>
      </w:r>
      <w:proofErr w:type="spellStart"/>
      <w:r>
        <w:t>emoryi</w:t>
      </w:r>
      <w:proofErr w:type="spellEnd"/>
      <w:r>
        <w:t xml:space="preserve"> on herbaceous vegetation in a semi-arid savanna. </w:t>
      </w:r>
      <w:proofErr w:type="spellStart"/>
      <w:r>
        <w:t>Vegetatio</w:t>
      </w:r>
      <w:proofErr w:type="spellEnd"/>
      <w:r>
        <w:t xml:space="preserve"> 112: 153-159.</w:t>
      </w:r>
    </w:p>
    <w:p w:rsidR="001E2B83" w:rsidP="001E2B83" w:rsidRDefault="001E2B83" w14:paraId="4A5B8A86" w14:textId="77777777"/>
    <w:p w:rsidR="00B10D40" w:rsidP="00B10D40" w:rsidRDefault="00B10D40" w14:paraId="4A9AB6DC" w14:textId="77777777">
      <w:r>
        <w:t>Iniguez, J.M. 2006. Landscape fire history and age structure patterns in the sky islands of southeastern Arizona. Ph. D. Dissertation.</w:t>
      </w:r>
    </w:p>
    <w:p w:rsidR="00B10D40" w:rsidP="00B10D40" w:rsidRDefault="00B10D40" w14:paraId="4B63E5D8" w14:textId="77777777"/>
    <w:p w:rsidR="00B10D40" w:rsidP="00B10D40" w:rsidRDefault="00B10D40" w14:paraId="57C3FEC9" w14:textId="77777777">
      <w:r>
        <w:t xml:space="preserve">Iniguez, J.M., 2000. Cover type and structural classification in the sky islands of southeastern Arizona. Thesis. Northern Arizona University, Flagstaff, AZ. </w:t>
      </w:r>
    </w:p>
    <w:p w:rsidR="00B10D40" w:rsidP="00B10D40" w:rsidRDefault="00B10D40" w14:paraId="055A559B" w14:textId="77777777"/>
    <w:p w:rsidR="00B10D40" w:rsidP="00B10D40" w:rsidRDefault="00B10D40" w14:paraId="1621D92E" w14:textId="77777777">
      <w:r>
        <w:t xml:space="preserve">Iniguez, J.M., J.L. Ganey, P. Daugherty and J. Bailey. 2004. Using cluster and CART analysis to develop cover types in the sky islands of southeastern Arizona. Pages 195-200 in: Connecting mountain islands and desert seas: biodiversity and management of the </w:t>
      </w:r>
      <w:proofErr w:type="spellStart"/>
      <w:r>
        <w:t>Madrean</w:t>
      </w:r>
      <w:proofErr w:type="spellEnd"/>
      <w:r>
        <w:t xml:space="preserve"> Archipelago II. RMRS-P-36.</w:t>
      </w:r>
    </w:p>
    <w:p w:rsidR="00B10D40" w:rsidP="00B10D40" w:rsidRDefault="00B10D40" w14:paraId="45653044" w14:textId="77777777"/>
    <w:p w:rsidR="00B10D40" w:rsidP="00B10D40" w:rsidRDefault="00B10D40" w14:paraId="3FC287FD" w14:textId="77777777">
      <w:proofErr w:type="spellStart"/>
      <w:r>
        <w:t>Kaib</w:t>
      </w:r>
      <w:proofErr w:type="spellEnd"/>
      <w:r>
        <w:t xml:space="preserve">, M., C.H. </w:t>
      </w:r>
      <w:proofErr w:type="spellStart"/>
      <w:r>
        <w:t>Baisan</w:t>
      </w:r>
      <w:proofErr w:type="spellEnd"/>
      <w:r>
        <w:t xml:space="preserve">, H.D. </w:t>
      </w:r>
      <w:proofErr w:type="spellStart"/>
      <w:r>
        <w:t>Grissino</w:t>
      </w:r>
      <w:proofErr w:type="spellEnd"/>
      <w:r>
        <w:t xml:space="preserve">-Mayer and T.W. Swetnam.1996. Fire history in the gallery pine-oak forests and adjacent grasslands of the Chiricahua Mountains of Arizona. Pages 253-264 in: P.F. </w:t>
      </w:r>
      <w:proofErr w:type="spellStart"/>
      <w:r>
        <w:t>Ffolliott</w:t>
      </w:r>
      <w:proofErr w:type="spellEnd"/>
      <w:r>
        <w:t xml:space="preserve"> and others, technical coordinators. Effects of fire on </w:t>
      </w:r>
      <w:proofErr w:type="spellStart"/>
      <w:r>
        <w:t>Madrean</w:t>
      </w:r>
      <w:proofErr w:type="spellEnd"/>
      <w:r>
        <w:t xml:space="preserve"> Province ecosystems. Proceeding from the second conference on the </w:t>
      </w:r>
      <w:proofErr w:type="spellStart"/>
      <w:r>
        <w:t>Madrean</w:t>
      </w:r>
      <w:proofErr w:type="spellEnd"/>
      <w:r>
        <w:t xml:space="preserve"> Archipelago/Sky Island ecosystem, 11-15 March 1996, Tucson, AZ. General Technical Report RM-GTR-289. Fort Collins, CO: USDA Forest Service, Rocky Mountain Forest and Range Experiment Station. 277 pp.</w:t>
      </w:r>
    </w:p>
    <w:p w:rsidR="00B10D40" w:rsidP="00B10D40" w:rsidRDefault="00B10D40" w14:paraId="1B9CF960" w14:textId="77777777"/>
    <w:p w:rsidR="001E2B83" w:rsidP="001E2B83" w:rsidRDefault="001E2B83" w14:paraId="37373D3C" w14:textId="77777777">
      <w:proofErr w:type="spellStart"/>
      <w:r>
        <w:t>Kuchler</w:t>
      </w:r>
      <w:proofErr w:type="spellEnd"/>
      <w:r>
        <w:t>, A.W. 1964. Potential Natural Vegetation of the Conterminous United States. American Geographic Society Special Publication No. 36. 116 pp.</w:t>
      </w:r>
    </w:p>
    <w:p w:rsidR="001E2B83" w:rsidP="001E2B83" w:rsidRDefault="001E2B83" w14:paraId="58A59EFA" w14:textId="77777777"/>
    <w:p w:rsidR="001E2B83" w:rsidP="001E2B83" w:rsidRDefault="001E2B83" w14:paraId="0040D9C5" w14:textId="77777777">
      <w:proofErr w:type="spellStart"/>
      <w:r>
        <w:lastRenderedPageBreak/>
        <w:t>McClaran</w:t>
      </w:r>
      <w:proofErr w:type="spellEnd"/>
      <w:r>
        <w:t xml:space="preserve">, M.P. and G.R. McPherson. 1999. Oak savanna of the American Southwest. Pages 275-287 in R.C. Anderson, J.S. </w:t>
      </w:r>
      <w:proofErr w:type="spellStart"/>
      <w:r>
        <w:t>Fralish</w:t>
      </w:r>
      <w:proofErr w:type="spellEnd"/>
      <w:r>
        <w:t xml:space="preserve"> and J. Baskin, editors</w:t>
      </w:r>
      <w:r w:rsidR="00B10D40">
        <w:t>,</w:t>
      </w:r>
      <w:r>
        <w:t xml:space="preserve"> Savannas, Barrens, and Rock Outcrop Plant Communities of North America. Cambridge University Press, Cambridge, England.</w:t>
      </w:r>
    </w:p>
    <w:p w:rsidR="001E2B83" w:rsidP="001E2B83" w:rsidRDefault="001E2B83" w14:paraId="650942BB" w14:textId="77777777"/>
    <w:p w:rsidR="001E2B83" w:rsidP="001E2B83" w:rsidRDefault="001E2B83" w14:paraId="752D3CCF" w14:textId="77777777">
      <w:r>
        <w:t xml:space="preserve">McNab, W.H. and P.E. Avers. 1994. Ecological </w:t>
      </w:r>
      <w:proofErr w:type="spellStart"/>
      <w:r>
        <w:t>subregions</w:t>
      </w:r>
      <w:proofErr w:type="spellEnd"/>
      <w:r>
        <w:t xml:space="preserve"> of the United States: section descriptions. USDA Forest Service, Ecosystem Management, Washington DC. WO-WSA-5. 250 pp. plus appendices and maps.</w:t>
      </w:r>
    </w:p>
    <w:p w:rsidR="001E2B83" w:rsidP="001E2B83" w:rsidRDefault="001E2B83" w14:paraId="1E3FAA69" w14:textId="77777777"/>
    <w:p w:rsidR="001E2B83" w:rsidP="001E2B83" w:rsidRDefault="001E2B83" w14:paraId="1055DF8B" w14:textId="77777777">
      <w:r>
        <w:t xml:space="preserve">McPherson, G.R. and J.F. </w:t>
      </w:r>
      <w:proofErr w:type="spellStart"/>
      <w:r>
        <w:t>Weltzin</w:t>
      </w:r>
      <w:proofErr w:type="spellEnd"/>
      <w:r>
        <w:t>. 1998. Response of understory to overstory removal in southwestern oak woodlands. Journal of Range Management 51: 674-678.</w:t>
      </w:r>
    </w:p>
    <w:p w:rsidR="001E2B83" w:rsidP="001E2B83" w:rsidRDefault="001E2B83" w14:paraId="73C3610C" w14:textId="77777777"/>
    <w:p w:rsidR="001E2B83" w:rsidP="001E2B83" w:rsidRDefault="001E2B83" w14:paraId="61C72804" w14:textId="77777777">
      <w:r>
        <w:t xml:space="preserve">McPherson, G.R. and J.F. </w:t>
      </w:r>
      <w:proofErr w:type="spellStart"/>
      <w:r>
        <w:t>Weltzin</w:t>
      </w:r>
      <w:proofErr w:type="spellEnd"/>
      <w:r>
        <w:t>. 2000. The role and importance of disturbance and climate change in U.S./Mexico borderlands: a state-of-the-knowledge review. USDA Forest Service Rocky Mountain Research Station General Technical Report RMRS-GTR-50.</w:t>
      </w:r>
    </w:p>
    <w:p w:rsidR="001E2B83" w:rsidP="001E2B83" w:rsidRDefault="001E2B83" w14:paraId="12367BD8" w14:textId="77777777"/>
    <w:p w:rsidR="001E2B83" w:rsidP="001E2B83" w:rsidRDefault="001E2B83" w14:paraId="17D8324C" w14:textId="77777777">
      <w:r>
        <w:t xml:space="preserve">NatureServe. 2004. International Ecological Classification Standard: Terrestrial Ecological Classifications. Terrestrial ecological systems of the Great Basin US: DRAFT legend for </w:t>
      </w:r>
      <w:proofErr w:type="spellStart"/>
      <w:r>
        <w:t>Landfire</w:t>
      </w:r>
      <w:proofErr w:type="spellEnd"/>
      <w:r>
        <w:t xml:space="preserve"> project. NatureServe Central Databases. Arlington, VA. Data current as of 4 November 2004.</w:t>
      </w:r>
    </w:p>
    <w:p w:rsidR="001E2B83" w:rsidP="001E2B83" w:rsidRDefault="001E2B83" w14:paraId="5C1F6476" w14:textId="77777777"/>
    <w:p w:rsidR="001E2B83" w:rsidP="001E2B83" w:rsidRDefault="001E2B83" w14:paraId="3C00C3FB" w14:textId="77777777">
      <w:r>
        <w:t>NatureServe. 2007. International Ecological Classification Standard: Terrestrial Ecological Classifications. NatureServe Central Databases. Arlington, VA. Data current as of 10 February 2007.</w:t>
      </w:r>
    </w:p>
    <w:p w:rsidR="001E2B83" w:rsidP="001E2B83" w:rsidRDefault="001E2B83" w14:paraId="690CE52D" w14:textId="77777777"/>
    <w:p w:rsidR="00B10D40" w:rsidP="00B10D40" w:rsidRDefault="00B10D40" w14:paraId="0A4A80CE" w14:textId="77777777">
      <w:r>
        <w:t>Oliver D.C. and B.C. Larson. 1996. Forest Stand Dynamics. John Wiley &amp; Sons, Inc. New York, NY.</w:t>
      </w:r>
    </w:p>
    <w:p w:rsidR="00B10D40" w:rsidP="00B10D40" w:rsidRDefault="00B10D40" w14:paraId="7B33DB7C" w14:textId="77777777"/>
    <w:p w:rsidR="001E2B83" w:rsidP="001E2B83" w:rsidRDefault="001E2B83" w14:paraId="2CC2EA8C" w14:textId="77777777">
      <w:proofErr w:type="spellStart"/>
      <w:r>
        <w:t>Romme</w:t>
      </w:r>
      <w:proofErr w:type="spellEnd"/>
      <w:r>
        <w:t xml:space="preserve">, W.H., L. Floyd-Hanna and D. Hanna. </w:t>
      </w:r>
      <w:r w:rsidR="00B10D40">
        <w:t>2003</w:t>
      </w:r>
      <w:r>
        <w:t xml:space="preserve">. Ancient </w:t>
      </w:r>
      <w:r w:rsidR="00B10D40">
        <w:t>pinyon-juniper</w:t>
      </w:r>
      <w:r>
        <w:t xml:space="preserve"> forests of Mesa Verde and the West: </w:t>
      </w:r>
      <w:r w:rsidR="00B10D40">
        <w:t>a</w:t>
      </w:r>
      <w:r>
        <w:t xml:space="preserve"> cautionary note for forest restoration programs. </w:t>
      </w:r>
      <w:r w:rsidR="00C90116">
        <w:t>Pages 335-350 in: P.N. Omi and L.A. Joyce. tech. eds.</w:t>
      </w:r>
      <w:r>
        <w:t xml:space="preserve"> Fire, </w:t>
      </w:r>
      <w:r w:rsidR="00C90116">
        <w:t xml:space="preserve">fuel treatments, and ecological restoration: conference proceedings. 16-18 April 2002. </w:t>
      </w:r>
      <w:r>
        <w:t>Fort Collins, CO</w:t>
      </w:r>
      <w:r w:rsidR="00C90116">
        <w:t>. Proceedings RMRS-P-29. Fort Collins, CO: USDA Forest Service, Rocky Mountain Research Station. 475</w:t>
      </w:r>
      <w:r>
        <w:t xml:space="preserve"> pp.</w:t>
      </w:r>
    </w:p>
    <w:p w:rsidR="001E2B83" w:rsidP="001E2B83" w:rsidRDefault="001E2B83" w14:paraId="3A330823" w14:textId="77777777"/>
    <w:p w:rsidR="001E2B83" w:rsidP="001E2B83" w:rsidRDefault="001E2B83" w14:paraId="1F1FE610" w14:textId="77777777">
      <w:r>
        <w:t xml:space="preserve">Schmidt, K.M., J.P. </w:t>
      </w:r>
      <w:proofErr w:type="spellStart"/>
      <w:r>
        <w:t>Menakis</w:t>
      </w:r>
      <w:proofErr w:type="spellEnd"/>
      <w:r>
        <w:t>, C.C. Hardy, W.J. Hann and D.L. Bunnell. 2002. Development of coarse-scale spatial data for wildland fire and fuel management. Gen. Tech. Rep. RMRS-GTR-87. Fort Collins, CO: USDA Forest Service, Rocky Mountain Research Station. 41 pp. + CD.</w:t>
      </w:r>
    </w:p>
    <w:p w:rsidR="001E2B83" w:rsidP="001E2B83" w:rsidRDefault="001E2B83" w14:paraId="5D971851" w14:textId="77777777"/>
    <w:p w:rsidR="001E2B83" w:rsidP="001E2B83" w:rsidRDefault="6C6B9C55" w14:paraId="28BAE165" w14:textId="2E68C8DF">
      <w:r>
        <w:t xml:space="preserve">Soule, P.T. and P.A. Knapp. 1999. Western juniper expansion on adjacent disturbed and near-relict sites. Journal of Range Management 52: 525-533. </w:t>
      </w:r>
    </w:p>
    <w:p w:rsidR="001E2B83" w:rsidP="001E2B83" w:rsidRDefault="001E2B83" w14:paraId="1279AFA0" w14:textId="77777777"/>
    <w:p w:rsidR="001E2B83" w:rsidP="001E2B83" w:rsidRDefault="6C6B9C55" w14:paraId="731C514D" w14:textId="36CFA16B">
      <w:r>
        <w:t xml:space="preserve">Soule, P.T. and P.A. Knapp. 2000. </w:t>
      </w:r>
      <w:proofErr w:type="spellStart"/>
      <w:r>
        <w:t>Juniperus</w:t>
      </w:r>
      <w:proofErr w:type="spellEnd"/>
      <w:r>
        <w:t xml:space="preserve"> </w:t>
      </w:r>
      <w:proofErr w:type="spellStart"/>
      <w:r>
        <w:t>occidentalis</w:t>
      </w:r>
      <w:proofErr w:type="spellEnd"/>
      <w:r>
        <w:t xml:space="preserve"> (western juniper) establishment history on two minimally disturbed research natural areas in central Oregon. Western North American Naturalist 60(1): 26-33.</w:t>
      </w:r>
    </w:p>
    <w:p w:rsidR="001E2B83" w:rsidP="001E2B83" w:rsidRDefault="001E2B83" w14:paraId="1C65B7C1" w14:textId="77777777"/>
    <w:p w:rsidR="001E2B83" w:rsidP="001E2B83" w:rsidRDefault="001E2B83" w14:paraId="31233CC2" w14:textId="77777777">
      <w:proofErr w:type="spellStart"/>
      <w:r>
        <w:lastRenderedPageBreak/>
        <w:t>Swetnam</w:t>
      </w:r>
      <w:proofErr w:type="spellEnd"/>
      <w:r>
        <w:t>, T.</w:t>
      </w:r>
      <w:r w:rsidR="00C90116">
        <w:t>W</w:t>
      </w:r>
      <w:r>
        <w:t xml:space="preserve">. and C.H. </w:t>
      </w:r>
      <w:proofErr w:type="spellStart"/>
      <w:r>
        <w:t>Baisan</w:t>
      </w:r>
      <w:proofErr w:type="spellEnd"/>
      <w:r>
        <w:t xml:space="preserve">. </w:t>
      </w:r>
      <w:r w:rsidR="00B10D40">
        <w:t>1996</w:t>
      </w:r>
      <w:r>
        <w:t xml:space="preserve">. Historical </w:t>
      </w:r>
      <w:r w:rsidR="00B10D40">
        <w:t>fire regime patterns</w:t>
      </w:r>
      <w:r>
        <w:t xml:space="preserve"> in the </w:t>
      </w:r>
      <w:r w:rsidR="00B10D40">
        <w:t>Southwestern</w:t>
      </w:r>
      <w:r>
        <w:t xml:space="preserve"> United States</w:t>
      </w:r>
      <w:r w:rsidR="00B10D40">
        <w:t>.</w:t>
      </w:r>
      <w:r>
        <w:t xml:space="preserve"> </w:t>
      </w:r>
      <w:r w:rsidR="00C90116">
        <w:t>Pages 11-32 in</w:t>
      </w:r>
      <w:r>
        <w:t>: C</w:t>
      </w:r>
      <w:r w:rsidR="00C90116">
        <w:t>.</w:t>
      </w:r>
      <w:r w:rsidR="00B10D40">
        <w:t>D</w:t>
      </w:r>
      <w:r>
        <w:t>. Allen, ed</w:t>
      </w:r>
      <w:r w:rsidR="00B10D40">
        <w:t>.</w:t>
      </w:r>
      <w:r>
        <w:t xml:space="preserve"> Fire Effects in </w:t>
      </w:r>
      <w:proofErr w:type="spellStart"/>
      <w:r>
        <w:t>Soutwestern</w:t>
      </w:r>
      <w:proofErr w:type="spellEnd"/>
      <w:r>
        <w:t xml:space="preserve"> Forests, Proceeding of the Second La Mesa Fire Symposium, General Technical Report RM-GTR-286.</w:t>
      </w:r>
    </w:p>
    <w:p w:rsidR="001E2B83" w:rsidP="001E2B83" w:rsidRDefault="001E2B83" w14:paraId="7B13ED81" w14:textId="77777777"/>
    <w:p w:rsidR="001E2B83" w:rsidP="001E2B83" w:rsidRDefault="001E2B83" w14:paraId="3BB1B7B8" w14:textId="77777777">
      <w:proofErr w:type="spellStart"/>
      <w:r>
        <w:t>Swetnam</w:t>
      </w:r>
      <w:proofErr w:type="spellEnd"/>
      <w:r>
        <w:t xml:space="preserve">, T.W. and C.H. </w:t>
      </w:r>
      <w:proofErr w:type="spellStart"/>
      <w:r>
        <w:t>Baisan</w:t>
      </w:r>
      <w:proofErr w:type="spellEnd"/>
      <w:r>
        <w:t xml:space="preserve"> 1996. Fire histories of montane forests in the </w:t>
      </w:r>
      <w:proofErr w:type="spellStart"/>
      <w:r>
        <w:t>Madrean</w:t>
      </w:r>
      <w:proofErr w:type="spellEnd"/>
      <w:r>
        <w:t xml:space="preserve"> Borderlands. </w:t>
      </w:r>
      <w:r w:rsidR="00C90116">
        <w:t>Pages 15-36 in P.F.</w:t>
      </w:r>
      <w:r>
        <w:t xml:space="preserve"> </w:t>
      </w:r>
      <w:proofErr w:type="spellStart"/>
      <w:r>
        <w:t>Folliott</w:t>
      </w:r>
      <w:proofErr w:type="spellEnd"/>
      <w:r>
        <w:t xml:space="preserve"> et al</w:t>
      </w:r>
      <w:r w:rsidR="00C90116">
        <w:t>.</w:t>
      </w:r>
      <w:r>
        <w:t xml:space="preserve"> tech</w:t>
      </w:r>
      <w:r w:rsidR="00C90116">
        <w:t>.</w:t>
      </w:r>
      <w:r>
        <w:t xml:space="preserve"> </w:t>
      </w:r>
      <w:proofErr w:type="spellStart"/>
      <w:r>
        <w:t>coords</w:t>
      </w:r>
      <w:proofErr w:type="spellEnd"/>
      <w:r w:rsidR="00C90116">
        <w:t>.,</w:t>
      </w:r>
      <w:r>
        <w:t xml:space="preserve"> Effects of fire on </w:t>
      </w:r>
      <w:proofErr w:type="spellStart"/>
      <w:r>
        <w:t>Madrean</w:t>
      </w:r>
      <w:proofErr w:type="spellEnd"/>
      <w:r>
        <w:t xml:space="preserve"> Province Ecosystems, A symposium proceedings, USDA Forest Service General Technical Report RM-GTR-289.</w:t>
      </w:r>
    </w:p>
    <w:p w:rsidR="001E2B83" w:rsidP="001E2B83" w:rsidRDefault="001E2B83" w14:paraId="1DCF0149" w14:textId="77777777"/>
    <w:p w:rsidR="001E2B83" w:rsidP="001E2B83" w:rsidRDefault="001E2B83" w14:paraId="0026969B" w14:textId="77777777">
      <w:proofErr w:type="spellStart"/>
      <w:r>
        <w:t>Tausch</w:t>
      </w:r>
      <w:proofErr w:type="spellEnd"/>
      <w:r>
        <w:t xml:space="preserve">, R.J. and N.E. West. 1987. Differential Establishment of Pinyon and Juniper Following Fire. American Midland Naturalist 119(1): 174-184. </w:t>
      </w:r>
    </w:p>
    <w:p w:rsidR="001E2B83" w:rsidP="001E2B83" w:rsidRDefault="001E2B83" w14:paraId="12AFC64E" w14:textId="77777777"/>
    <w:p w:rsidR="001E2B83" w:rsidP="001E2B83" w:rsidRDefault="001E2B83" w14:paraId="690B0D6C" w14:textId="77777777">
      <w:r>
        <w:t>USDA Forest Service, Rocky Mountain Research Station, Fire Sciences Laboratory (2002, December). Fire Effects Information System, [Online]. Available: http://www.fs.fed.us/database/feis/ [Accessed: 11/15/04].</w:t>
      </w:r>
    </w:p>
    <w:p w:rsidR="001E2B83" w:rsidP="001E2B83" w:rsidRDefault="001E2B83" w14:paraId="0379E100" w14:textId="77777777"/>
    <w:p w:rsidR="001E2B83" w:rsidP="001E2B83" w:rsidRDefault="001E2B83" w14:paraId="4051C7B6" w14:textId="77777777">
      <w:r>
        <w:t xml:space="preserve">Webster, G.L. and C.J. </w:t>
      </w:r>
      <w:proofErr w:type="spellStart"/>
      <w:r>
        <w:t>Bahre</w:t>
      </w:r>
      <w:proofErr w:type="spellEnd"/>
      <w:r>
        <w:t>, editors. 2001. Changing Plant Life of La Frontera: Observations on Vegetation in the United States/Mexico Borderlands. University of New Mexico Press, Albuquerque. 260 pp.</w:t>
      </w:r>
    </w:p>
    <w:p w:rsidR="001E2B83" w:rsidP="001E2B83" w:rsidRDefault="001E2B83" w14:paraId="67AE5D80" w14:textId="77777777"/>
    <w:p w:rsidR="001E2B83" w:rsidP="001E2B83" w:rsidRDefault="001E2B83" w14:paraId="455444E1" w14:textId="77777777">
      <w:proofErr w:type="spellStart"/>
      <w:r>
        <w:t>Weltzin</w:t>
      </w:r>
      <w:proofErr w:type="spellEnd"/>
      <w:r>
        <w:t>, J.F. and G.R. McPherson. 1999. Facilitation of conspecific seedling recruitment and shifts in temperate savanna ecotones. Ecological Monographs 69: 513-534.</w:t>
      </w:r>
    </w:p>
    <w:p w:rsidR="001E2B83" w:rsidP="001E2B83" w:rsidRDefault="001E2B83" w14:paraId="6A741F2C" w14:textId="77777777"/>
    <w:p w:rsidR="001E2B83" w:rsidP="001E2B83" w:rsidRDefault="001E2B83" w14:paraId="4CBB8703" w14:textId="77777777">
      <w:proofErr w:type="spellStart"/>
      <w:r>
        <w:t>Weltzin</w:t>
      </w:r>
      <w:proofErr w:type="spellEnd"/>
      <w:r>
        <w:t>, J.F. and G.R. McPherson. 2000. Implications of precipitation redistribution for shifts in temperate savanna ecotones. Ecology 81: 1902-1913</w:t>
      </w:r>
    </w:p>
    <w:p w:rsidR="001E2B83" w:rsidP="001E2B83" w:rsidRDefault="001E2B83" w14:paraId="04A4CA27" w14:textId="77777777"/>
    <w:p w:rsidR="001E2B83" w:rsidP="001E2B83" w:rsidRDefault="001E2B83" w14:paraId="1B080826" w14:textId="77777777">
      <w:r>
        <w:t xml:space="preserve">Wright, H.A., L.F. </w:t>
      </w:r>
      <w:proofErr w:type="spellStart"/>
      <w:r>
        <w:t>Neuenschwander</w:t>
      </w:r>
      <w:proofErr w:type="spellEnd"/>
      <w:r>
        <w:t xml:space="preserve"> and C.M. Britton. 1979. The role and use of fire in Sagebrush-Grass and Pinyon-Juniper Plant Communities. Gen. Tech. Rep. INT-GTR-58. Ogden, UT: USDA Forest Service, Intermountain Research Station. 48 pp.</w:t>
      </w:r>
    </w:p>
    <w:p w:rsidRPr="00A43E41" w:rsidR="004D5F12" w:rsidP="001E2B83" w:rsidRDefault="004D5F12" w14:paraId="5250EE4C" w14:textId="77777777"/>
    <w:sectPr w:rsidRPr="00A43E41" w:rsidR="004D5F12" w:rsidSect="00FE41C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DF8DCF" w14:textId="77777777" w:rsidR="0055175E" w:rsidRDefault="0055175E">
      <w:r>
        <w:separator/>
      </w:r>
    </w:p>
  </w:endnote>
  <w:endnote w:type="continuationSeparator" w:id="0">
    <w:p w14:paraId="6597C1BF" w14:textId="77777777" w:rsidR="0055175E" w:rsidRDefault="0055175E">
      <w:r>
        <w:continuationSeparator/>
      </w:r>
    </w:p>
  </w:endnote>
  <w:endnote w:type="continuationNotice" w:id="1">
    <w:p w14:paraId="6F6C4D78" w14:textId="77777777" w:rsidR="0055175E" w:rsidRDefault="005517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DD1AE" w14:textId="77777777" w:rsidR="001E2B83" w:rsidRDefault="001E2B83" w:rsidP="001E2B8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45CD43" w14:textId="77777777" w:rsidR="0055175E" w:rsidRDefault="0055175E">
      <w:r>
        <w:separator/>
      </w:r>
    </w:p>
  </w:footnote>
  <w:footnote w:type="continuationSeparator" w:id="0">
    <w:p w14:paraId="3802C8D7" w14:textId="77777777" w:rsidR="0055175E" w:rsidRDefault="0055175E">
      <w:r>
        <w:continuationSeparator/>
      </w:r>
    </w:p>
  </w:footnote>
  <w:footnote w:type="continuationNotice" w:id="1">
    <w:p w14:paraId="6AF30A53" w14:textId="77777777" w:rsidR="0055175E" w:rsidRDefault="0055175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2BB51" w14:textId="77777777" w:rsidR="00A43E41" w:rsidRDefault="00A43E41" w:rsidP="001E2B8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2B83"/>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1A87"/>
    <w:rsid w:val="0004371F"/>
    <w:rsid w:val="000457F2"/>
    <w:rsid w:val="000462D2"/>
    <w:rsid w:val="00050E14"/>
    <w:rsid w:val="00055044"/>
    <w:rsid w:val="00056C2B"/>
    <w:rsid w:val="000576FF"/>
    <w:rsid w:val="00060616"/>
    <w:rsid w:val="00060863"/>
    <w:rsid w:val="00060925"/>
    <w:rsid w:val="00060D2C"/>
    <w:rsid w:val="00062E6C"/>
    <w:rsid w:val="00065A19"/>
    <w:rsid w:val="000670D3"/>
    <w:rsid w:val="0006765F"/>
    <w:rsid w:val="00071834"/>
    <w:rsid w:val="00072B7B"/>
    <w:rsid w:val="00072EFC"/>
    <w:rsid w:val="000742B0"/>
    <w:rsid w:val="000769BE"/>
    <w:rsid w:val="000777C1"/>
    <w:rsid w:val="000811FE"/>
    <w:rsid w:val="000924BB"/>
    <w:rsid w:val="000A204B"/>
    <w:rsid w:val="000A2800"/>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177C"/>
    <w:rsid w:val="000E473F"/>
    <w:rsid w:val="000E5817"/>
    <w:rsid w:val="000E6BBE"/>
    <w:rsid w:val="000F009F"/>
    <w:rsid w:val="000F031B"/>
    <w:rsid w:val="000F0511"/>
    <w:rsid w:val="000F0D84"/>
    <w:rsid w:val="000F0FE2"/>
    <w:rsid w:val="000F14BC"/>
    <w:rsid w:val="0010237B"/>
    <w:rsid w:val="00102923"/>
    <w:rsid w:val="00103D06"/>
    <w:rsid w:val="001051B6"/>
    <w:rsid w:val="00113A24"/>
    <w:rsid w:val="00113AC2"/>
    <w:rsid w:val="00113BA7"/>
    <w:rsid w:val="00114BB0"/>
    <w:rsid w:val="0011648D"/>
    <w:rsid w:val="001164FC"/>
    <w:rsid w:val="00116D24"/>
    <w:rsid w:val="00116F8F"/>
    <w:rsid w:val="001177B1"/>
    <w:rsid w:val="0012318F"/>
    <w:rsid w:val="00124E8A"/>
    <w:rsid w:val="00125013"/>
    <w:rsid w:val="00125BD8"/>
    <w:rsid w:val="00126D70"/>
    <w:rsid w:val="001324F8"/>
    <w:rsid w:val="001368CB"/>
    <w:rsid w:val="00140332"/>
    <w:rsid w:val="00145016"/>
    <w:rsid w:val="00147227"/>
    <w:rsid w:val="0014767C"/>
    <w:rsid w:val="00153793"/>
    <w:rsid w:val="00156987"/>
    <w:rsid w:val="00157317"/>
    <w:rsid w:val="00163032"/>
    <w:rsid w:val="001658DA"/>
    <w:rsid w:val="0016738D"/>
    <w:rsid w:val="001675A9"/>
    <w:rsid w:val="00167CCD"/>
    <w:rsid w:val="001700BF"/>
    <w:rsid w:val="001716CF"/>
    <w:rsid w:val="0017263B"/>
    <w:rsid w:val="001751CE"/>
    <w:rsid w:val="00175953"/>
    <w:rsid w:val="00177956"/>
    <w:rsid w:val="001811F1"/>
    <w:rsid w:val="00183125"/>
    <w:rsid w:val="0018323E"/>
    <w:rsid w:val="00185719"/>
    <w:rsid w:val="00190A7C"/>
    <w:rsid w:val="00191991"/>
    <w:rsid w:val="00191C68"/>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2B83"/>
    <w:rsid w:val="001E60C8"/>
    <w:rsid w:val="001E6E49"/>
    <w:rsid w:val="001F298F"/>
    <w:rsid w:val="001F2DBF"/>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1FCD"/>
    <w:rsid w:val="00236218"/>
    <w:rsid w:val="002373C6"/>
    <w:rsid w:val="00240CE1"/>
    <w:rsid w:val="00241698"/>
    <w:rsid w:val="0024318D"/>
    <w:rsid w:val="002553D4"/>
    <w:rsid w:val="0025768B"/>
    <w:rsid w:val="00260279"/>
    <w:rsid w:val="002618B0"/>
    <w:rsid w:val="00265072"/>
    <w:rsid w:val="00266C1F"/>
    <w:rsid w:val="00272E54"/>
    <w:rsid w:val="00277130"/>
    <w:rsid w:val="00283532"/>
    <w:rsid w:val="00285A24"/>
    <w:rsid w:val="00285F40"/>
    <w:rsid w:val="00285FBC"/>
    <w:rsid w:val="002904FF"/>
    <w:rsid w:val="00291CC6"/>
    <w:rsid w:val="00291E3D"/>
    <w:rsid w:val="0029677C"/>
    <w:rsid w:val="002A06A0"/>
    <w:rsid w:val="002A0BF6"/>
    <w:rsid w:val="002A2340"/>
    <w:rsid w:val="002A3853"/>
    <w:rsid w:val="002A563D"/>
    <w:rsid w:val="002A5D1A"/>
    <w:rsid w:val="002B3D94"/>
    <w:rsid w:val="002B45B7"/>
    <w:rsid w:val="002B4C13"/>
    <w:rsid w:val="002B5A45"/>
    <w:rsid w:val="002C0893"/>
    <w:rsid w:val="002C0B8B"/>
    <w:rsid w:val="002C0E4D"/>
    <w:rsid w:val="002C1041"/>
    <w:rsid w:val="002C116C"/>
    <w:rsid w:val="002C37E6"/>
    <w:rsid w:val="002C3A6F"/>
    <w:rsid w:val="002C64B0"/>
    <w:rsid w:val="002D25AB"/>
    <w:rsid w:val="002D3EB3"/>
    <w:rsid w:val="002D418E"/>
    <w:rsid w:val="002D49EF"/>
    <w:rsid w:val="002D6F88"/>
    <w:rsid w:val="002F12E9"/>
    <w:rsid w:val="002F1CDC"/>
    <w:rsid w:val="002F262A"/>
    <w:rsid w:val="002F4303"/>
    <w:rsid w:val="002F6E33"/>
    <w:rsid w:val="00300328"/>
    <w:rsid w:val="003007D8"/>
    <w:rsid w:val="00301476"/>
    <w:rsid w:val="00301B7F"/>
    <w:rsid w:val="003035FB"/>
    <w:rsid w:val="00304315"/>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50B9A"/>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6CBB"/>
    <w:rsid w:val="003B1956"/>
    <w:rsid w:val="003B3246"/>
    <w:rsid w:val="003B5977"/>
    <w:rsid w:val="003B7824"/>
    <w:rsid w:val="003C4AA1"/>
    <w:rsid w:val="003C5F58"/>
    <w:rsid w:val="003C6CFB"/>
    <w:rsid w:val="003D195A"/>
    <w:rsid w:val="003D3D8F"/>
    <w:rsid w:val="003D4155"/>
    <w:rsid w:val="003D41E3"/>
    <w:rsid w:val="003D7188"/>
    <w:rsid w:val="003E0BB2"/>
    <w:rsid w:val="003E0D94"/>
    <w:rsid w:val="003E434C"/>
    <w:rsid w:val="003E4BEC"/>
    <w:rsid w:val="003F0D4E"/>
    <w:rsid w:val="003F0E28"/>
    <w:rsid w:val="003F280C"/>
    <w:rsid w:val="003F322E"/>
    <w:rsid w:val="003F61DE"/>
    <w:rsid w:val="00400D76"/>
    <w:rsid w:val="004016D3"/>
    <w:rsid w:val="0040465F"/>
    <w:rsid w:val="004052F1"/>
    <w:rsid w:val="00410ADE"/>
    <w:rsid w:val="00412807"/>
    <w:rsid w:val="00412D14"/>
    <w:rsid w:val="00413292"/>
    <w:rsid w:val="004132E3"/>
    <w:rsid w:val="00413658"/>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830F3"/>
    <w:rsid w:val="004865D2"/>
    <w:rsid w:val="0049188E"/>
    <w:rsid w:val="004921EE"/>
    <w:rsid w:val="004928A6"/>
    <w:rsid w:val="004A5E3A"/>
    <w:rsid w:val="004A6CE5"/>
    <w:rsid w:val="004A73BB"/>
    <w:rsid w:val="004B0A93"/>
    <w:rsid w:val="004B3810"/>
    <w:rsid w:val="004B44AA"/>
    <w:rsid w:val="004B661D"/>
    <w:rsid w:val="004B779E"/>
    <w:rsid w:val="004C6FD4"/>
    <w:rsid w:val="004D5F12"/>
    <w:rsid w:val="004D6AB6"/>
    <w:rsid w:val="004E3BA6"/>
    <w:rsid w:val="004E3E3E"/>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23AD9"/>
    <w:rsid w:val="00525CCF"/>
    <w:rsid w:val="00526D42"/>
    <w:rsid w:val="00531069"/>
    <w:rsid w:val="00531D5A"/>
    <w:rsid w:val="00532DE8"/>
    <w:rsid w:val="00534E2F"/>
    <w:rsid w:val="005365CB"/>
    <w:rsid w:val="00544162"/>
    <w:rsid w:val="00546B88"/>
    <w:rsid w:val="0055175E"/>
    <w:rsid w:val="00552353"/>
    <w:rsid w:val="00552518"/>
    <w:rsid w:val="00554272"/>
    <w:rsid w:val="005556C1"/>
    <w:rsid w:val="00555953"/>
    <w:rsid w:val="00555A6B"/>
    <w:rsid w:val="005563FC"/>
    <w:rsid w:val="00560514"/>
    <w:rsid w:val="00560E93"/>
    <w:rsid w:val="00565F86"/>
    <w:rsid w:val="00572597"/>
    <w:rsid w:val="00573898"/>
    <w:rsid w:val="00573E56"/>
    <w:rsid w:val="00573F86"/>
    <w:rsid w:val="005747FE"/>
    <w:rsid w:val="00581C1D"/>
    <w:rsid w:val="00586156"/>
    <w:rsid w:val="0058708F"/>
    <w:rsid w:val="00587A2E"/>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2B3D"/>
    <w:rsid w:val="0064356B"/>
    <w:rsid w:val="00645277"/>
    <w:rsid w:val="006476CA"/>
    <w:rsid w:val="00650861"/>
    <w:rsid w:val="00651A5A"/>
    <w:rsid w:val="00654174"/>
    <w:rsid w:val="00657F3E"/>
    <w:rsid w:val="00662B2A"/>
    <w:rsid w:val="006720B8"/>
    <w:rsid w:val="00672551"/>
    <w:rsid w:val="00683368"/>
    <w:rsid w:val="006844F4"/>
    <w:rsid w:val="0068673F"/>
    <w:rsid w:val="00686EED"/>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17C0E"/>
    <w:rsid w:val="0072055A"/>
    <w:rsid w:val="00720782"/>
    <w:rsid w:val="00721E2C"/>
    <w:rsid w:val="00724553"/>
    <w:rsid w:val="00724686"/>
    <w:rsid w:val="00730855"/>
    <w:rsid w:val="007320A8"/>
    <w:rsid w:val="00733493"/>
    <w:rsid w:val="00740090"/>
    <w:rsid w:val="00743709"/>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67FB0"/>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55A2"/>
    <w:rsid w:val="007B751A"/>
    <w:rsid w:val="007C1BBF"/>
    <w:rsid w:val="007C3727"/>
    <w:rsid w:val="007C77FA"/>
    <w:rsid w:val="007C7AF3"/>
    <w:rsid w:val="007D282F"/>
    <w:rsid w:val="007D4159"/>
    <w:rsid w:val="007E212C"/>
    <w:rsid w:val="007E4B31"/>
    <w:rsid w:val="007F1781"/>
    <w:rsid w:val="007F1D7A"/>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42A48"/>
    <w:rsid w:val="008450B0"/>
    <w:rsid w:val="00845531"/>
    <w:rsid w:val="0085326E"/>
    <w:rsid w:val="00857297"/>
    <w:rsid w:val="008610DF"/>
    <w:rsid w:val="00863049"/>
    <w:rsid w:val="00863FCD"/>
    <w:rsid w:val="00864C8C"/>
    <w:rsid w:val="008658E9"/>
    <w:rsid w:val="0086611D"/>
    <w:rsid w:val="00866FB4"/>
    <w:rsid w:val="0086782E"/>
    <w:rsid w:val="00867BEE"/>
    <w:rsid w:val="00880246"/>
    <w:rsid w:val="00880D0F"/>
    <w:rsid w:val="0088604E"/>
    <w:rsid w:val="00886487"/>
    <w:rsid w:val="00887FAA"/>
    <w:rsid w:val="008959BF"/>
    <w:rsid w:val="008A121D"/>
    <w:rsid w:val="008A1841"/>
    <w:rsid w:val="008A1D1B"/>
    <w:rsid w:val="008A1F68"/>
    <w:rsid w:val="008A5D27"/>
    <w:rsid w:val="008A5D5D"/>
    <w:rsid w:val="008A7BF1"/>
    <w:rsid w:val="008B14C1"/>
    <w:rsid w:val="008B2F87"/>
    <w:rsid w:val="008B440C"/>
    <w:rsid w:val="008B495E"/>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2B9"/>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16759"/>
    <w:rsid w:val="00920AA0"/>
    <w:rsid w:val="00924B9A"/>
    <w:rsid w:val="009275B8"/>
    <w:rsid w:val="0093088C"/>
    <w:rsid w:val="009364F5"/>
    <w:rsid w:val="0094027F"/>
    <w:rsid w:val="00942759"/>
    <w:rsid w:val="00945DBA"/>
    <w:rsid w:val="00951D11"/>
    <w:rsid w:val="00953881"/>
    <w:rsid w:val="00955A66"/>
    <w:rsid w:val="00956116"/>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5954"/>
    <w:rsid w:val="009B62F8"/>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AD6"/>
    <w:rsid w:val="00A055FD"/>
    <w:rsid w:val="00A05D93"/>
    <w:rsid w:val="00A10FBA"/>
    <w:rsid w:val="00A140AF"/>
    <w:rsid w:val="00A15139"/>
    <w:rsid w:val="00A17D70"/>
    <w:rsid w:val="00A247B9"/>
    <w:rsid w:val="00A314F0"/>
    <w:rsid w:val="00A31BB6"/>
    <w:rsid w:val="00A339E1"/>
    <w:rsid w:val="00A35AC5"/>
    <w:rsid w:val="00A3657F"/>
    <w:rsid w:val="00A41465"/>
    <w:rsid w:val="00A43E41"/>
    <w:rsid w:val="00A44540"/>
    <w:rsid w:val="00A44EF7"/>
    <w:rsid w:val="00A477A0"/>
    <w:rsid w:val="00A50862"/>
    <w:rsid w:val="00A50EA6"/>
    <w:rsid w:val="00A56C94"/>
    <w:rsid w:val="00A579D2"/>
    <w:rsid w:val="00A57A9D"/>
    <w:rsid w:val="00A649C3"/>
    <w:rsid w:val="00A7108F"/>
    <w:rsid w:val="00A7285D"/>
    <w:rsid w:val="00A74430"/>
    <w:rsid w:val="00A8139F"/>
    <w:rsid w:val="00A8314F"/>
    <w:rsid w:val="00A87C35"/>
    <w:rsid w:val="00A9365B"/>
    <w:rsid w:val="00A94114"/>
    <w:rsid w:val="00A959F3"/>
    <w:rsid w:val="00AA0869"/>
    <w:rsid w:val="00AA4842"/>
    <w:rsid w:val="00AA5763"/>
    <w:rsid w:val="00AB2AB3"/>
    <w:rsid w:val="00AB49B1"/>
    <w:rsid w:val="00AB639F"/>
    <w:rsid w:val="00AB72F6"/>
    <w:rsid w:val="00AC1CAC"/>
    <w:rsid w:val="00AC2198"/>
    <w:rsid w:val="00AC3BC0"/>
    <w:rsid w:val="00AC778A"/>
    <w:rsid w:val="00AD0A16"/>
    <w:rsid w:val="00AD207D"/>
    <w:rsid w:val="00AD50BB"/>
    <w:rsid w:val="00AD5E0C"/>
    <w:rsid w:val="00AE18EA"/>
    <w:rsid w:val="00AE4E67"/>
    <w:rsid w:val="00AE67E5"/>
    <w:rsid w:val="00AF2BCE"/>
    <w:rsid w:val="00AF4B89"/>
    <w:rsid w:val="00B02771"/>
    <w:rsid w:val="00B028B6"/>
    <w:rsid w:val="00B04DB9"/>
    <w:rsid w:val="00B10D40"/>
    <w:rsid w:val="00B118AD"/>
    <w:rsid w:val="00B1195A"/>
    <w:rsid w:val="00B15224"/>
    <w:rsid w:val="00B17612"/>
    <w:rsid w:val="00B17978"/>
    <w:rsid w:val="00B21812"/>
    <w:rsid w:val="00B26135"/>
    <w:rsid w:val="00B30C5E"/>
    <w:rsid w:val="00B31EE1"/>
    <w:rsid w:val="00B327EB"/>
    <w:rsid w:val="00B34DC5"/>
    <w:rsid w:val="00B45186"/>
    <w:rsid w:val="00B47958"/>
    <w:rsid w:val="00B50030"/>
    <w:rsid w:val="00B5172F"/>
    <w:rsid w:val="00B528E3"/>
    <w:rsid w:val="00B52B2F"/>
    <w:rsid w:val="00B54955"/>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1D06"/>
    <w:rsid w:val="00BA4510"/>
    <w:rsid w:val="00BA4B34"/>
    <w:rsid w:val="00BA4FD9"/>
    <w:rsid w:val="00BB346C"/>
    <w:rsid w:val="00BB3DF1"/>
    <w:rsid w:val="00BC02E8"/>
    <w:rsid w:val="00BC3E94"/>
    <w:rsid w:val="00BD0988"/>
    <w:rsid w:val="00BD2EF2"/>
    <w:rsid w:val="00BD72CC"/>
    <w:rsid w:val="00BE18D7"/>
    <w:rsid w:val="00BE47CE"/>
    <w:rsid w:val="00BE47D0"/>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0E54"/>
    <w:rsid w:val="00C3230C"/>
    <w:rsid w:val="00C34BB1"/>
    <w:rsid w:val="00C35DDE"/>
    <w:rsid w:val="00C37696"/>
    <w:rsid w:val="00C37916"/>
    <w:rsid w:val="00C42239"/>
    <w:rsid w:val="00C43CF6"/>
    <w:rsid w:val="00C476FD"/>
    <w:rsid w:val="00C50E68"/>
    <w:rsid w:val="00C525D4"/>
    <w:rsid w:val="00C52E14"/>
    <w:rsid w:val="00C56A9B"/>
    <w:rsid w:val="00C6232A"/>
    <w:rsid w:val="00C64CCB"/>
    <w:rsid w:val="00C7198A"/>
    <w:rsid w:val="00C71E3B"/>
    <w:rsid w:val="00C72A33"/>
    <w:rsid w:val="00C73E35"/>
    <w:rsid w:val="00C74170"/>
    <w:rsid w:val="00C75A9F"/>
    <w:rsid w:val="00C764EF"/>
    <w:rsid w:val="00C80F7B"/>
    <w:rsid w:val="00C82B04"/>
    <w:rsid w:val="00C868D3"/>
    <w:rsid w:val="00C87922"/>
    <w:rsid w:val="00C90116"/>
    <w:rsid w:val="00C908F2"/>
    <w:rsid w:val="00C90E95"/>
    <w:rsid w:val="00C92D46"/>
    <w:rsid w:val="00C92EFC"/>
    <w:rsid w:val="00C93ACF"/>
    <w:rsid w:val="00C95F45"/>
    <w:rsid w:val="00CA1B63"/>
    <w:rsid w:val="00CA2C4F"/>
    <w:rsid w:val="00CA2D4E"/>
    <w:rsid w:val="00CB0E67"/>
    <w:rsid w:val="00CB1D28"/>
    <w:rsid w:val="00CB52B7"/>
    <w:rsid w:val="00CB5DAC"/>
    <w:rsid w:val="00CB6E9B"/>
    <w:rsid w:val="00CC65D7"/>
    <w:rsid w:val="00CE6402"/>
    <w:rsid w:val="00CF08DC"/>
    <w:rsid w:val="00CF326D"/>
    <w:rsid w:val="00CF3FA1"/>
    <w:rsid w:val="00CF5B29"/>
    <w:rsid w:val="00CF6B40"/>
    <w:rsid w:val="00CF7A47"/>
    <w:rsid w:val="00D04A4E"/>
    <w:rsid w:val="00D04D5D"/>
    <w:rsid w:val="00D04F7A"/>
    <w:rsid w:val="00D05518"/>
    <w:rsid w:val="00D0641F"/>
    <w:rsid w:val="00D1051B"/>
    <w:rsid w:val="00D111B5"/>
    <w:rsid w:val="00D12502"/>
    <w:rsid w:val="00D16B37"/>
    <w:rsid w:val="00D1726A"/>
    <w:rsid w:val="00D21167"/>
    <w:rsid w:val="00D2240A"/>
    <w:rsid w:val="00D27019"/>
    <w:rsid w:val="00D3113E"/>
    <w:rsid w:val="00D335C9"/>
    <w:rsid w:val="00D33E61"/>
    <w:rsid w:val="00D34939"/>
    <w:rsid w:val="00D37B60"/>
    <w:rsid w:val="00D4099C"/>
    <w:rsid w:val="00D42B59"/>
    <w:rsid w:val="00D4454D"/>
    <w:rsid w:val="00D44ACD"/>
    <w:rsid w:val="00D46A2D"/>
    <w:rsid w:val="00D47252"/>
    <w:rsid w:val="00D53EDC"/>
    <w:rsid w:val="00D55F65"/>
    <w:rsid w:val="00D5690F"/>
    <w:rsid w:val="00D56CCA"/>
    <w:rsid w:val="00D61AC5"/>
    <w:rsid w:val="00D62ECB"/>
    <w:rsid w:val="00D6372D"/>
    <w:rsid w:val="00D653F0"/>
    <w:rsid w:val="00D71488"/>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6C6"/>
    <w:rsid w:val="00DF40BE"/>
    <w:rsid w:val="00DF4BEF"/>
    <w:rsid w:val="00DF7C21"/>
    <w:rsid w:val="00E01516"/>
    <w:rsid w:val="00E01EC8"/>
    <w:rsid w:val="00E02CF7"/>
    <w:rsid w:val="00E06044"/>
    <w:rsid w:val="00E07EC2"/>
    <w:rsid w:val="00E10A54"/>
    <w:rsid w:val="00E15278"/>
    <w:rsid w:val="00E152C8"/>
    <w:rsid w:val="00E15508"/>
    <w:rsid w:val="00E161F9"/>
    <w:rsid w:val="00E169F4"/>
    <w:rsid w:val="00E17000"/>
    <w:rsid w:val="00E201E8"/>
    <w:rsid w:val="00E2074B"/>
    <w:rsid w:val="00E21F3F"/>
    <w:rsid w:val="00E23DA5"/>
    <w:rsid w:val="00E23FCB"/>
    <w:rsid w:val="00E24704"/>
    <w:rsid w:val="00E24912"/>
    <w:rsid w:val="00E26950"/>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2511"/>
    <w:rsid w:val="00E83022"/>
    <w:rsid w:val="00E86BED"/>
    <w:rsid w:val="00E9262C"/>
    <w:rsid w:val="00E92E67"/>
    <w:rsid w:val="00E94483"/>
    <w:rsid w:val="00E95530"/>
    <w:rsid w:val="00E96557"/>
    <w:rsid w:val="00E967B5"/>
    <w:rsid w:val="00E97299"/>
    <w:rsid w:val="00EA0545"/>
    <w:rsid w:val="00EA1478"/>
    <w:rsid w:val="00EB1A72"/>
    <w:rsid w:val="00EB53DC"/>
    <w:rsid w:val="00EB68AE"/>
    <w:rsid w:val="00EC4A14"/>
    <w:rsid w:val="00ED013A"/>
    <w:rsid w:val="00ED17A2"/>
    <w:rsid w:val="00ED3436"/>
    <w:rsid w:val="00ED69E5"/>
    <w:rsid w:val="00EE29FF"/>
    <w:rsid w:val="00EE5CB9"/>
    <w:rsid w:val="00EF1C61"/>
    <w:rsid w:val="00EF3349"/>
    <w:rsid w:val="00EF3A3F"/>
    <w:rsid w:val="00EF54A9"/>
    <w:rsid w:val="00EF6C21"/>
    <w:rsid w:val="00EF6C66"/>
    <w:rsid w:val="00F00DF3"/>
    <w:rsid w:val="00F042DA"/>
    <w:rsid w:val="00F04BE2"/>
    <w:rsid w:val="00F05351"/>
    <w:rsid w:val="00F06610"/>
    <w:rsid w:val="00F10535"/>
    <w:rsid w:val="00F12753"/>
    <w:rsid w:val="00F206AA"/>
    <w:rsid w:val="00F23676"/>
    <w:rsid w:val="00F336A3"/>
    <w:rsid w:val="00F34D08"/>
    <w:rsid w:val="00F34E40"/>
    <w:rsid w:val="00F354C6"/>
    <w:rsid w:val="00F36BBF"/>
    <w:rsid w:val="00F410ED"/>
    <w:rsid w:val="00F424A9"/>
    <w:rsid w:val="00F42827"/>
    <w:rsid w:val="00F42D20"/>
    <w:rsid w:val="00F43172"/>
    <w:rsid w:val="00F4692E"/>
    <w:rsid w:val="00F55261"/>
    <w:rsid w:val="00F55FA9"/>
    <w:rsid w:val="00F56244"/>
    <w:rsid w:val="00F576F5"/>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48F2"/>
    <w:rsid w:val="00F95CB1"/>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 w:val="6C6B9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8BB4C9"/>
  <w15:docId w15:val="{6A49BB8B-CE35-42C1-B87A-56AA980D2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951D11"/>
    <w:rPr>
      <w:rFonts w:ascii="Tahoma" w:hAnsi="Tahoma" w:cs="Tahoma"/>
      <w:sz w:val="16"/>
      <w:szCs w:val="16"/>
    </w:rPr>
  </w:style>
  <w:style w:type="character" w:customStyle="1" w:styleId="BalloonTextChar">
    <w:name w:val="Balloon Text Char"/>
    <w:basedOn w:val="DefaultParagraphFont"/>
    <w:link w:val="BalloonText"/>
    <w:uiPriority w:val="99"/>
    <w:semiHidden/>
    <w:rsid w:val="00951D11"/>
    <w:rPr>
      <w:rFonts w:ascii="Tahoma" w:hAnsi="Tahoma" w:cs="Tahoma"/>
      <w:sz w:val="16"/>
      <w:szCs w:val="16"/>
    </w:rPr>
  </w:style>
  <w:style w:type="character" w:styleId="Hyperlink">
    <w:name w:val="Hyperlink"/>
    <w:basedOn w:val="DefaultParagraphFont"/>
    <w:unhideWhenUsed/>
    <w:rsid w:val="00A959F3"/>
    <w:rPr>
      <w:color w:val="0000FF" w:themeColor="hyperlink"/>
      <w:u w:val="single"/>
    </w:rPr>
  </w:style>
  <w:style w:type="paragraph" w:styleId="ListParagraph">
    <w:name w:val="List Paragraph"/>
    <w:basedOn w:val="Normal"/>
    <w:uiPriority w:val="34"/>
    <w:qFormat/>
    <w:rsid w:val="00C64CCB"/>
    <w:pPr>
      <w:ind w:left="720"/>
    </w:pPr>
    <w:rPr>
      <w:rFonts w:ascii="Calibri" w:eastAsiaTheme="minorHAnsi" w:hAnsi="Calibri"/>
      <w:sz w:val="22"/>
      <w:szCs w:val="22"/>
    </w:rPr>
  </w:style>
  <w:style w:type="character" w:styleId="CommentReference">
    <w:name w:val="annotation reference"/>
    <w:basedOn w:val="DefaultParagraphFont"/>
    <w:uiPriority w:val="99"/>
    <w:semiHidden/>
    <w:unhideWhenUsed/>
    <w:rsid w:val="00E82511"/>
    <w:rPr>
      <w:sz w:val="16"/>
      <w:szCs w:val="16"/>
    </w:rPr>
  </w:style>
  <w:style w:type="paragraph" w:styleId="CommentText">
    <w:name w:val="annotation text"/>
    <w:basedOn w:val="Normal"/>
    <w:link w:val="CommentTextChar"/>
    <w:uiPriority w:val="99"/>
    <w:semiHidden/>
    <w:unhideWhenUsed/>
    <w:rsid w:val="00E82511"/>
    <w:rPr>
      <w:sz w:val="20"/>
      <w:szCs w:val="20"/>
    </w:rPr>
  </w:style>
  <w:style w:type="character" w:customStyle="1" w:styleId="CommentTextChar">
    <w:name w:val="Comment Text Char"/>
    <w:basedOn w:val="DefaultParagraphFont"/>
    <w:link w:val="CommentText"/>
    <w:uiPriority w:val="99"/>
    <w:semiHidden/>
    <w:rsid w:val="00E82511"/>
  </w:style>
  <w:style w:type="paragraph" w:styleId="CommentSubject">
    <w:name w:val="annotation subject"/>
    <w:basedOn w:val="CommentText"/>
    <w:next w:val="CommentText"/>
    <w:link w:val="CommentSubjectChar"/>
    <w:uiPriority w:val="99"/>
    <w:semiHidden/>
    <w:unhideWhenUsed/>
    <w:rsid w:val="00E82511"/>
    <w:rPr>
      <w:b/>
      <w:bCs/>
    </w:rPr>
  </w:style>
  <w:style w:type="character" w:customStyle="1" w:styleId="CommentSubjectChar">
    <w:name w:val="Comment Subject Char"/>
    <w:basedOn w:val="CommentTextChar"/>
    <w:link w:val="CommentSubject"/>
    <w:uiPriority w:val="99"/>
    <w:semiHidden/>
    <w:rsid w:val="00E82511"/>
    <w:rPr>
      <w:b/>
      <w:bCs/>
    </w:rPr>
  </w:style>
  <w:style w:type="character" w:customStyle="1" w:styleId="UnresolvedMention1">
    <w:name w:val="Unresolved Mention1"/>
    <w:basedOn w:val="DefaultParagraphFont"/>
    <w:uiPriority w:val="99"/>
    <w:semiHidden/>
    <w:unhideWhenUsed/>
    <w:rsid w:val="00E82511"/>
    <w:rPr>
      <w:color w:val="808080"/>
      <w:shd w:val="clear" w:color="auto" w:fill="E6E6E6"/>
    </w:rPr>
  </w:style>
  <w:style w:type="paragraph" w:styleId="Revision">
    <w:name w:val="Revision"/>
    <w:hidden/>
    <w:uiPriority w:val="99"/>
    <w:semiHidden/>
    <w:rsid w:val="002B4C1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312974">
      <w:bodyDiv w:val="1"/>
      <w:marLeft w:val="0"/>
      <w:marRight w:val="0"/>
      <w:marTop w:val="0"/>
      <w:marBottom w:val="0"/>
      <w:divBdr>
        <w:top w:val="none" w:sz="0" w:space="0" w:color="auto"/>
        <w:left w:val="none" w:sz="0" w:space="0" w:color="auto"/>
        <w:bottom w:val="none" w:sz="0" w:space="0" w:color="auto"/>
        <w:right w:val="none" w:sz="0" w:space="0" w:color="auto"/>
      </w:divBdr>
    </w:div>
    <w:div w:id="518618656">
      <w:bodyDiv w:val="1"/>
      <w:marLeft w:val="0"/>
      <w:marRight w:val="0"/>
      <w:marTop w:val="0"/>
      <w:marBottom w:val="0"/>
      <w:divBdr>
        <w:top w:val="none" w:sz="0" w:space="0" w:color="auto"/>
        <w:left w:val="none" w:sz="0" w:space="0" w:color="auto"/>
        <w:bottom w:val="none" w:sz="0" w:space="0" w:color="auto"/>
        <w:right w:val="none" w:sz="0" w:space="0" w:color="auto"/>
      </w:divBdr>
    </w:div>
    <w:div w:id="1706953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tchristiansen@tnc.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8</Pages>
  <Words>2567</Words>
  <Characters>14634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6</cp:revision>
  <cp:lastPrinted>2014-08-21T14:12:00Z</cp:lastPrinted>
  <dcterms:created xsi:type="dcterms:W3CDTF">2017-08-09T22:32:00Z</dcterms:created>
  <dcterms:modified xsi:type="dcterms:W3CDTF">2018-12-06T21:22:00Z</dcterms:modified>
</cp:coreProperties>
</file>