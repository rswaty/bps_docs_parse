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DD5" w:rsidP="00771DD5" w:rsidRDefault="00771DD5" w14:paraId="643145AA" w14:textId="77777777">
      <w:pPr>
        <w:pStyle w:val="BpSTitle"/>
      </w:pPr>
      <w:r>
        <w:t>10770</w:t>
      </w:r>
    </w:p>
    <w:p w:rsidR="00771DD5" w:rsidP="00771DD5" w:rsidRDefault="00771DD5" w14:paraId="514A669F" w14:textId="77777777">
      <w:pPr>
        <w:pStyle w:val="BpSTitle"/>
      </w:pPr>
      <w:proofErr w:type="spellStart"/>
      <w:r>
        <w:t>Chihuahuan</w:t>
      </w:r>
      <w:proofErr w:type="spellEnd"/>
      <w:r>
        <w:t xml:space="preserve"> Succulent Desert Scrub</w:t>
      </w:r>
    </w:p>
    <w:p w:rsidR="00771DD5" w:rsidP="00771DD5" w:rsidRDefault="00771DD5" w14:paraId="2E4FAFC3" w14:textId="74CDDD9C">
      <w:r>
        <w:t xmlns:w="http://schemas.openxmlformats.org/wordprocessingml/2006/main">BpS Model/Description Version: Aug. 2020</w:t>
      </w:r>
      <w:r>
        <w:tab/>
      </w:r>
      <w:r>
        <w:tab/>
      </w:r>
      <w:r>
        <w:tab/>
      </w:r>
      <w:r>
        <w:tab/>
      </w:r>
      <w:r>
        <w:tab/>
      </w:r>
      <w:r>
        <w:tab/>
      </w:r>
      <w:r>
        <w:tab/>
      </w:r>
    </w:p>
    <w:p w:rsidR="00771DD5" w:rsidP="00771DD5" w:rsidRDefault="00771DD5" w14:paraId="4216A90D"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88"/>
        <w:gridCol w:w="3072"/>
        <w:gridCol w:w="1692"/>
        <w:gridCol w:w="2724"/>
      </w:tblGrid>
      <w:tr w:rsidRPr="00771DD5" w:rsidR="00771DD5" w:rsidTr="00771DD5" w14:paraId="0EC9B5AA" w14:textId="77777777">
        <w:tc>
          <w:tcPr>
            <w:tcW w:w="2088" w:type="dxa"/>
            <w:tcBorders>
              <w:top w:val="single" w:color="auto" w:sz="2" w:space="0"/>
              <w:left w:val="single" w:color="auto" w:sz="12" w:space="0"/>
              <w:bottom w:val="single" w:color="000000" w:sz="12" w:space="0"/>
            </w:tcBorders>
            <w:shd w:val="clear" w:color="auto" w:fill="auto"/>
          </w:tcPr>
          <w:p w:rsidRPr="00771DD5" w:rsidR="00771DD5" w:rsidP="00A871AC" w:rsidRDefault="00771DD5" w14:paraId="7A60300F" w14:textId="77777777">
            <w:pPr>
              <w:rPr>
                <w:b/>
                <w:bCs/>
              </w:rPr>
            </w:pPr>
            <w:r w:rsidRPr="00771DD5">
              <w:rPr>
                <w:b/>
                <w:bCs/>
              </w:rPr>
              <w:t>Modelers</w:t>
            </w:r>
          </w:p>
        </w:tc>
        <w:tc>
          <w:tcPr>
            <w:tcW w:w="3072" w:type="dxa"/>
            <w:tcBorders>
              <w:top w:val="single" w:color="auto" w:sz="2" w:space="0"/>
              <w:bottom w:val="single" w:color="000000" w:sz="12" w:space="0"/>
              <w:right w:val="single" w:color="000000" w:sz="12" w:space="0"/>
            </w:tcBorders>
            <w:shd w:val="clear" w:color="auto" w:fill="auto"/>
          </w:tcPr>
          <w:p w:rsidRPr="00771DD5" w:rsidR="00771DD5" w:rsidP="00A871AC" w:rsidRDefault="00771DD5" w14:paraId="5720B592" w14:textId="77777777">
            <w:pPr>
              <w:rPr>
                <w:b/>
                <w:bCs/>
              </w:rPr>
            </w:pPr>
          </w:p>
        </w:tc>
        <w:tc>
          <w:tcPr>
            <w:tcW w:w="1692" w:type="dxa"/>
            <w:tcBorders>
              <w:top w:val="single" w:color="auto" w:sz="2" w:space="0"/>
              <w:left w:val="single" w:color="000000" w:sz="12" w:space="0"/>
              <w:bottom w:val="single" w:color="000000" w:sz="12" w:space="0"/>
            </w:tcBorders>
            <w:shd w:val="clear" w:color="auto" w:fill="auto"/>
          </w:tcPr>
          <w:p w:rsidRPr="00771DD5" w:rsidR="00771DD5" w:rsidP="00A871AC" w:rsidRDefault="00771DD5" w14:paraId="1CE28146" w14:textId="77777777">
            <w:pPr>
              <w:rPr>
                <w:b/>
                <w:bCs/>
              </w:rPr>
            </w:pPr>
            <w:r w:rsidRPr="00771DD5">
              <w:rPr>
                <w:b/>
                <w:bCs/>
              </w:rPr>
              <w:t>Reviewers</w:t>
            </w:r>
          </w:p>
        </w:tc>
        <w:tc>
          <w:tcPr>
            <w:tcW w:w="2724" w:type="dxa"/>
            <w:tcBorders>
              <w:top w:val="single" w:color="auto" w:sz="2" w:space="0"/>
              <w:bottom w:val="single" w:color="000000" w:sz="12" w:space="0"/>
            </w:tcBorders>
            <w:shd w:val="clear" w:color="auto" w:fill="auto"/>
          </w:tcPr>
          <w:p w:rsidRPr="00771DD5" w:rsidR="00771DD5" w:rsidP="00A871AC" w:rsidRDefault="00771DD5" w14:paraId="38862F19" w14:textId="77777777">
            <w:pPr>
              <w:rPr>
                <w:b/>
                <w:bCs/>
              </w:rPr>
            </w:pPr>
          </w:p>
        </w:tc>
      </w:tr>
      <w:tr w:rsidRPr="00771DD5" w:rsidR="00771DD5" w:rsidTr="00771DD5" w14:paraId="20EDD238" w14:textId="77777777">
        <w:tc>
          <w:tcPr>
            <w:tcW w:w="2088" w:type="dxa"/>
            <w:tcBorders>
              <w:top w:val="single" w:color="000000" w:sz="12" w:space="0"/>
              <w:left w:val="single" w:color="auto" w:sz="12" w:space="0"/>
            </w:tcBorders>
            <w:shd w:val="clear" w:color="auto" w:fill="auto"/>
          </w:tcPr>
          <w:p w:rsidRPr="00771DD5" w:rsidR="00771DD5" w:rsidP="00A871AC" w:rsidRDefault="00771DD5" w14:paraId="6B4AFD97" w14:textId="77777777">
            <w:pPr>
              <w:rPr>
                <w:bCs/>
              </w:rPr>
            </w:pPr>
            <w:r w:rsidRPr="00771DD5">
              <w:rPr>
                <w:bCs/>
              </w:rPr>
              <w:t>Phil Smith</w:t>
            </w:r>
          </w:p>
        </w:tc>
        <w:tc>
          <w:tcPr>
            <w:tcW w:w="3072" w:type="dxa"/>
            <w:tcBorders>
              <w:top w:val="single" w:color="000000" w:sz="12" w:space="0"/>
              <w:right w:val="single" w:color="000000" w:sz="12" w:space="0"/>
            </w:tcBorders>
            <w:shd w:val="clear" w:color="auto" w:fill="auto"/>
          </w:tcPr>
          <w:p w:rsidRPr="00771DD5" w:rsidR="00771DD5" w:rsidP="00A871AC" w:rsidRDefault="00771DD5" w14:paraId="36EF8AF5" w14:textId="77777777">
            <w:r w:rsidRPr="00771DD5">
              <w:t>Phil_Smith@blm.gov</w:t>
            </w:r>
          </w:p>
        </w:tc>
        <w:tc>
          <w:tcPr>
            <w:tcW w:w="1692" w:type="dxa"/>
            <w:tcBorders>
              <w:top w:val="single" w:color="000000" w:sz="12" w:space="0"/>
              <w:left w:val="single" w:color="000000" w:sz="12" w:space="0"/>
            </w:tcBorders>
            <w:shd w:val="clear" w:color="auto" w:fill="auto"/>
          </w:tcPr>
          <w:p w:rsidRPr="00771DD5" w:rsidR="00771DD5" w:rsidP="00A871AC" w:rsidRDefault="00771DD5" w14:paraId="1EB2B1A5" w14:textId="77777777">
            <w:r w:rsidRPr="00771DD5">
              <w:t>John Morlock</w:t>
            </w:r>
          </w:p>
        </w:tc>
        <w:tc>
          <w:tcPr>
            <w:tcW w:w="2724" w:type="dxa"/>
            <w:tcBorders>
              <w:top w:val="single" w:color="000000" w:sz="12" w:space="0"/>
            </w:tcBorders>
            <w:shd w:val="clear" w:color="auto" w:fill="auto"/>
          </w:tcPr>
          <w:p w:rsidRPr="00771DD5" w:rsidR="00771DD5" w:rsidP="00A871AC" w:rsidRDefault="00771DD5" w14:paraId="4855DC36" w14:textId="77777777">
            <w:r w:rsidRPr="00771DD5">
              <w:t>John_Morlock@nps.gov</w:t>
            </w:r>
          </w:p>
        </w:tc>
      </w:tr>
      <w:tr w:rsidRPr="00771DD5" w:rsidR="00771DD5" w:rsidTr="00771DD5" w14:paraId="56CEB25B" w14:textId="77777777">
        <w:tc>
          <w:tcPr>
            <w:tcW w:w="2088" w:type="dxa"/>
            <w:tcBorders>
              <w:left w:val="single" w:color="auto" w:sz="12" w:space="0"/>
            </w:tcBorders>
            <w:shd w:val="clear" w:color="auto" w:fill="auto"/>
          </w:tcPr>
          <w:p w:rsidRPr="00771DD5" w:rsidR="00771DD5" w:rsidP="00A871AC" w:rsidRDefault="00771DD5" w14:paraId="5EA67693" w14:textId="77777777">
            <w:pPr>
              <w:rPr>
                <w:bCs/>
              </w:rPr>
            </w:pPr>
            <w:r w:rsidRPr="00771DD5">
              <w:rPr>
                <w:bCs/>
              </w:rPr>
              <w:t>Steve Bumgarner</w:t>
            </w:r>
          </w:p>
        </w:tc>
        <w:tc>
          <w:tcPr>
            <w:tcW w:w="3072" w:type="dxa"/>
            <w:tcBorders>
              <w:right w:val="single" w:color="000000" w:sz="12" w:space="0"/>
            </w:tcBorders>
            <w:shd w:val="clear" w:color="auto" w:fill="auto"/>
          </w:tcPr>
          <w:p w:rsidRPr="00771DD5" w:rsidR="00771DD5" w:rsidP="00A871AC" w:rsidRDefault="00771DD5" w14:paraId="331FC324" w14:textId="77777777">
            <w:r w:rsidRPr="00771DD5">
              <w:t>Steve_Bumgarner@blm.gov</w:t>
            </w:r>
          </w:p>
        </w:tc>
        <w:tc>
          <w:tcPr>
            <w:tcW w:w="1692" w:type="dxa"/>
            <w:tcBorders>
              <w:left w:val="single" w:color="000000" w:sz="12" w:space="0"/>
            </w:tcBorders>
            <w:shd w:val="clear" w:color="auto" w:fill="auto"/>
          </w:tcPr>
          <w:p w:rsidRPr="00771DD5" w:rsidR="00771DD5" w:rsidP="00A871AC" w:rsidRDefault="00771DD5" w14:paraId="648DF878" w14:textId="77777777">
            <w:r w:rsidRPr="00771DD5">
              <w:t>None</w:t>
            </w:r>
          </w:p>
        </w:tc>
        <w:tc>
          <w:tcPr>
            <w:tcW w:w="2724" w:type="dxa"/>
            <w:shd w:val="clear" w:color="auto" w:fill="auto"/>
          </w:tcPr>
          <w:p w:rsidRPr="00771DD5" w:rsidR="00771DD5" w:rsidP="00A871AC" w:rsidRDefault="00771DD5" w14:paraId="3581FCDE" w14:textId="77777777">
            <w:r w:rsidRPr="00771DD5">
              <w:t>None</w:t>
            </w:r>
          </w:p>
        </w:tc>
      </w:tr>
      <w:tr w:rsidRPr="00771DD5" w:rsidR="00771DD5" w:rsidTr="00771DD5" w14:paraId="4FCDE7C6" w14:textId="77777777">
        <w:tc>
          <w:tcPr>
            <w:tcW w:w="2088" w:type="dxa"/>
            <w:tcBorders>
              <w:left w:val="single" w:color="auto" w:sz="12" w:space="0"/>
              <w:bottom w:val="single" w:color="auto" w:sz="2" w:space="0"/>
            </w:tcBorders>
            <w:shd w:val="clear" w:color="auto" w:fill="auto"/>
          </w:tcPr>
          <w:p w:rsidRPr="00771DD5" w:rsidR="00771DD5" w:rsidP="00A871AC" w:rsidRDefault="00771DD5" w14:paraId="529D2181" w14:textId="77777777">
            <w:pPr>
              <w:rPr>
                <w:bCs/>
              </w:rPr>
            </w:pPr>
            <w:r w:rsidRPr="00771DD5">
              <w:rPr>
                <w:bCs/>
              </w:rPr>
              <w:t>John Morlock</w:t>
            </w:r>
          </w:p>
        </w:tc>
        <w:tc>
          <w:tcPr>
            <w:tcW w:w="3072" w:type="dxa"/>
            <w:tcBorders>
              <w:right w:val="single" w:color="000000" w:sz="12" w:space="0"/>
            </w:tcBorders>
            <w:shd w:val="clear" w:color="auto" w:fill="auto"/>
          </w:tcPr>
          <w:p w:rsidRPr="00771DD5" w:rsidR="00771DD5" w:rsidP="00A871AC" w:rsidRDefault="00771DD5" w14:paraId="711B2089" w14:textId="77777777">
            <w:r w:rsidRPr="00771DD5">
              <w:t>John_Morlock@nps.gov</w:t>
            </w:r>
          </w:p>
        </w:tc>
        <w:tc>
          <w:tcPr>
            <w:tcW w:w="1692" w:type="dxa"/>
            <w:tcBorders>
              <w:left w:val="single" w:color="000000" w:sz="12" w:space="0"/>
              <w:bottom w:val="single" w:color="auto" w:sz="2" w:space="0"/>
            </w:tcBorders>
            <w:shd w:val="clear" w:color="auto" w:fill="auto"/>
          </w:tcPr>
          <w:p w:rsidRPr="00771DD5" w:rsidR="00771DD5" w:rsidP="00A871AC" w:rsidRDefault="00771DD5" w14:paraId="38BC1D55" w14:textId="77777777">
            <w:r w:rsidRPr="00771DD5">
              <w:t>None</w:t>
            </w:r>
          </w:p>
        </w:tc>
        <w:tc>
          <w:tcPr>
            <w:tcW w:w="2724" w:type="dxa"/>
            <w:shd w:val="clear" w:color="auto" w:fill="auto"/>
          </w:tcPr>
          <w:p w:rsidRPr="00771DD5" w:rsidR="00771DD5" w:rsidP="00A871AC" w:rsidRDefault="00771DD5" w14:paraId="23BE1F92" w14:textId="77777777">
            <w:r w:rsidRPr="00771DD5">
              <w:t>None</w:t>
            </w:r>
          </w:p>
        </w:tc>
      </w:tr>
    </w:tbl>
    <w:p w:rsidR="00771DD5" w:rsidP="00771DD5" w:rsidRDefault="00771DD5" w14:paraId="29417890" w14:textId="1D7A4554"/>
    <w:p w:rsidR="00BE2DCA" w:rsidP="00771DD5" w:rsidRDefault="0064575D" w14:paraId="5A579B0E" w14:textId="19BF221A">
      <w:r w:rsidRPr="00794E14">
        <w:rPr>
          <w:b/>
        </w:rPr>
        <w:t>Reviewer:</w:t>
      </w:r>
      <w:r>
        <w:t xml:space="preserve"> </w:t>
      </w:r>
      <w:r w:rsidR="00BE2DCA">
        <w:t xml:space="preserve">Tim Christiansen, </w:t>
      </w:r>
      <w:hyperlink w:history="1" r:id="rId7">
        <w:r w:rsidRPr="00FC5799" w:rsidR="00BE2DCA">
          <w:rPr>
            <w:rStyle w:val="Hyperlink"/>
          </w:rPr>
          <w:t>timothy.a.christiansen2.nfg@gmail.mil</w:t>
        </w:r>
      </w:hyperlink>
      <w:r w:rsidR="00BE2DCA">
        <w:t xml:space="preserve"> </w:t>
      </w:r>
    </w:p>
    <w:p w:rsidR="00771DD5" w:rsidP="00771DD5" w:rsidRDefault="00771DD5" w14:paraId="4FBAF9CA" w14:textId="77777777">
      <w:pPr>
        <w:pStyle w:val="InfoPara"/>
      </w:pPr>
      <w:r>
        <w:t>Vegetation Type</w:t>
      </w:r>
    </w:p>
    <w:p w:rsidR="00771DD5" w:rsidP="00771DD5" w:rsidRDefault="00771DD5" w14:paraId="530D8D2E" w14:textId="0C77CDD2">
      <w:bookmarkStart w:name="_GoBack" w:id="0"/>
      <w:bookmarkEnd w:id="0"/>
      <w:r>
        <w:t>Shrubland</w:t>
      </w:r>
    </w:p>
    <w:p w:rsidR="00771DD5" w:rsidP="00771DD5" w:rsidRDefault="00771DD5" w14:paraId="49EDEC89" w14:textId="77777777">
      <w:pPr>
        <w:pStyle w:val="InfoPara"/>
      </w:pPr>
      <w:r>
        <w:t>Map Zones</w:t>
      </w:r>
    </w:p>
    <w:p w:rsidR="00771DD5" w:rsidP="00771DD5" w:rsidRDefault="00634FB5" w14:paraId="479820E8" w14:textId="568C7629">
      <w:r>
        <w:t>25,</w:t>
      </w:r>
      <w:r w:rsidR="00B9354A">
        <w:t xml:space="preserve"> </w:t>
      </w:r>
      <w:r w:rsidR="00771DD5">
        <w:t>26</w:t>
      </w:r>
    </w:p>
    <w:p w:rsidR="00771DD5" w:rsidP="00771DD5" w:rsidRDefault="00771DD5" w14:paraId="323335A8" w14:textId="77777777">
      <w:pPr>
        <w:pStyle w:val="InfoPara"/>
      </w:pPr>
      <w:r>
        <w:t>Geographic Range</w:t>
      </w:r>
    </w:p>
    <w:p w:rsidR="00771DD5" w:rsidP="00771DD5" w:rsidRDefault="00771DD5" w14:paraId="719E2B8B" w14:textId="26676E02">
      <w:r>
        <w:t xml:space="preserve">This ecological system is found in the </w:t>
      </w:r>
      <w:proofErr w:type="spellStart"/>
      <w:r>
        <w:t>Chihuahuan</w:t>
      </w:r>
      <w:proofErr w:type="spellEnd"/>
      <w:r>
        <w:t xml:space="preserve"> and Sonoran </w:t>
      </w:r>
      <w:r w:rsidR="00B9354A">
        <w:t>d</w:t>
      </w:r>
      <w:r>
        <w:t>esert</w:t>
      </w:r>
      <w:r w:rsidR="00B9354A">
        <w:t>s</w:t>
      </w:r>
      <w:r>
        <w:t>.</w:t>
      </w:r>
    </w:p>
    <w:p w:rsidR="00771DD5" w:rsidP="00771DD5" w:rsidRDefault="00771DD5" w14:paraId="5BF97891" w14:textId="77777777">
      <w:pPr>
        <w:pStyle w:val="InfoPara"/>
      </w:pPr>
      <w:r>
        <w:t>Biophysical Site Description</w:t>
      </w:r>
    </w:p>
    <w:p w:rsidR="00771DD5" w:rsidP="00771DD5" w:rsidRDefault="00771DD5" w14:paraId="0C93434C" w14:textId="745E01DC">
      <w:r>
        <w:t>This system occurs on sparse rocky sites and on bare ground on colluvial slopes, upper bajadas, side</w:t>
      </w:r>
      <w:r w:rsidR="007E0560">
        <w:t xml:space="preserve"> </w:t>
      </w:r>
      <w:r>
        <w:t>slopes, ridges, canyons, hills</w:t>
      </w:r>
      <w:r w:rsidR="00B9354A">
        <w:t>,</w:t>
      </w:r>
      <w:r>
        <w:t xml:space="preserve"> and mesas. Sites are hot and dry. Gravel and rock are often abundant on the ground surface. Grass</w:t>
      </w:r>
      <w:r w:rsidR="00B9354A">
        <w:t>-</w:t>
      </w:r>
      <w:r>
        <w:t>dominated stands occur on more mesic sites such as northerly aspects whereas shrub</w:t>
      </w:r>
      <w:r w:rsidR="00B9354A">
        <w:t>-</w:t>
      </w:r>
      <w:r>
        <w:t xml:space="preserve"> or succulent</w:t>
      </w:r>
      <w:r w:rsidR="00B9354A">
        <w:t>-</w:t>
      </w:r>
      <w:r>
        <w:t>dominated stands are on the more arid southerly slopes.</w:t>
      </w:r>
    </w:p>
    <w:p w:rsidR="00771DD5" w:rsidP="00771DD5" w:rsidRDefault="00771DD5" w14:paraId="08896E50" w14:textId="77777777">
      <w:pPr>
        <w:pStyle w:val="InfoPara"/>
      </w:pPr>
      <w:r>
        <w:t>Vegetation Description</w:t>
      </w:r>
    </w:p>
    <w:p w:rsidR="00771DD5" w:rsidP="00771DD5" w:rsidRDefault="00771DD5" w14:paraId="1B59B347" w14:textId="74CE64E5">
      <w:r>
        <w:t>Vegetation is characterized by the relatively high cover of succulent species such as ocotillo (</w:t>
      </w:r>
      <w:proofErr w:type="spellStart"/>
      <w:r w:rsidRPr="00794E14">
        <w:rPr>
          <w:i/>
        </w:rPr>
        <w:t>Fouquieria</w:t>
      </w:r>
      <w:proofErr w:type="spellEnd"/>
      <w:r w:rsidRPr="00794E14">
        <w:rPr>
          <w:i/>
        </w:rPr>
        <w:t xml:space="preserve"> </w:t>
      </w:r>
      <w:proofErr w:type="spellStart"/>
      <w:r w:rsidRPr="00794E14">
        <w:rPr>
          <w:i/>
        </w:rPr>
        <w:t>splendens</w:t>
      </w:r>
      <w:proofErr w:type="spellEnd"/>
      <w:r>
        <w:t>), cactus (</w:t>
      </w:r>
      <w:proofErr w:type="spellStart"/>
      <w:r w:rsidRPr="00794E14">
        <w:rPr>
          <w:i/>
        </w:rPr>
        <w:t>Ferocactus</w:t>
      </w:r>
      <w:proofErr w:type="spellEnd"/>
      <w:r>
        <w:t xml:space="preserve"> spp.), </w:t>
      </w:r>
      <w:proofErr w:type="spellStart"/>
      <w:r>
        <w:t>Englemann’s</w:t>
      </w:r>
      <w:proofErr w:type="spellEnd"/>
      <w:r>
        <w:t xml:space="preserve"> prickly pear (</w:t>
      </w:r>
      <w:r w:rsidRPr="00794E14">
        <w:rPr>
          <w:i/>
        </w:rPr>
        <w:t xml:space="preserve">Opuntia </w:t>
      </w:r>
      <w:proofErr w:type="spellStart"/>
      <w:r w:rsidRPr="00794E14">
        <w:rPr>
          <w:i/>
        </w:rPr>
        <w:t>engelmannii</w:t>
      </w:r>
      <w:proofErr w:type="spellEnd"/>
      <w:r>
        <w:t>), tree cholla (</w:t>
      </w:r>
      <w:r w:rsidRPr="00794E14">
        <w:rPr>
          <w:i/>
        </w:rPr>
        <w:t>O. imbricate</w:t>
      </w:r>
      <w:r>
        <w:t>), cane cholla (</w:t>
      </w:r>
      <w:r w:rsidRPr="00794E14">
        <w:rPr>
          <w:i/>
        </w:rPr>
        <w:t xml:space="preserve">O. </w:t>
      </w:r>
      <w:proofErr w:type="spellStart"/>
      <w:r w:rsidRPr="00794E14">
        <w:rPr>
          <w:i/>
        </w:rPr>
        <w:t>spinosior</w:t>
      </w:r>
      <w:proofErr w:type="spellEnd"/>
      <w:r>
        <w:t>), banana yucca (</w:t>
      </w:r>
      <w:r w:rsidRPr="00794E14">
        <w:rPr>
          <w:i/>
        </w:rPr>
        <w:t xml:space="preserve">Yucca </w:t>
      </w:r>
      <w:proofErr w:type="spellStart"/>
      <w:r w:rsidRPr="00794E14">
        <w:rPr>
          <w:i/>
        </w:rPr>
        <w:t>baccata</w:t>
      </w:r>
      <w:proofErr w:type="spellEnd"/>
      <w:r>
        <w:t>)</w:t>
      </w:r>
      <w:r w:rsidR="00B9354A">
        <w:t>,</w:t>
      </w:r>
      <w:r>
        <w:t xml:space="preserve"> and many others. Perennial grass cover is typically high on the northern aspects and much lower on the southern aspects. The abundance of succulents is diagnostic of this desert scrub system, but scattered desert shrubs are usually present. There is a high degree of variability in species diversity and composition within this system with changes in elevation and longitude and latitude. This system does not include desert grasslands or shrub-steppe with a strong cacti component. In the </w:t>
      </w:r>
      <w:proofErr w:type="spellStart"/>
      <w:r>
        <w:t>Chihuahuan</w:t>
      </w:r>
      <w:proofErr w:type="spellEnd"/>
      <w:r>
        <w:t xml:space="preserve"> Desert, </w:t>
      </w:r>
      <w:proofErr w:type="spellStart"/>
      <w:r>
        <w:t>lechuguilla</w:t>
      </w:r>
      <w:proofErr w:type="spellEnd"/>
      <w:r>
        <w:t xml:space="preserve"> (</w:t>
      </w:r>
      <w:r w:rsidRPr="00794E14">
        <w:rPr>
          <w:i/>
        </w:rPr>
        <w:t xml:space="preserve">Agave </w:t>
      </w:r>
      <w:proofErr w:type="spellStart"/>
      <w:r w:rsidRPr="00794E14">
        <w:rPr>
          <w:i/>
        </w:rPr>
        <w:t>lechugilla</w:t>
      </w:r>
      <w:proofErr w:type="spellEnd"/>
      <w:r>
        <w:t>) dominates as the major succulent.</w:t>
      </w:r>
    </w:p>
    <w:p w:rsidR="00771DD5" w:rsidP="00771DD5" w:rsidRDefault="00771DD5" w14:paraId="5B3F77D1"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BOER4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eriopoda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Threeawn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FOSP2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Fouquieria splendens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Ocotillo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MIACB</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Mimosa aculeaticarpa var. biuncifera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Catclaw mimosa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OPEN3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Opuntia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Cactus apple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DAWH2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Dasylirion wheeleri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stool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YUCCA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Yucca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Yucca</w:t>
            </w:r>
          </w:p>
        </w:tc>
      </w:tr>
    </w:tbl>
    <w:p>
      <w:r>
        <w:rPr>
          <w:sz w:val="16"/>
        </w:rPr>
        <w:t>Species names are from the NRCS PLANTS database. Check species codes at http://plants.usda.gov.</w:t>
      </w:r>
    </w:p>
    <w:p w:rsidR="00771DD5" w:rsidP="00771DD5" w:rsidRDefault="00771DD5" w14:paraId="052CC504" w14:textId="77777777">
      <w:pPr>
        <w:pStyle w:val="InfoPara"/>
      </w:pPr>
      <w:r>
        <w:t>Disturbance Description</w:t>
      </w:r>
    </w:p>
    <w:p w:rsidR="00771DD5" w:rsidP="00771DD5" w:rsidRDefault="00771DD5" w14:paraId="218EEB7E" w14:textId="2D9F6FFC">
      <w:r>
        <w:t xml:space="preserve">Fire is infrequent. Extended drought could set back to </w:t>
      </w:r>
      <w:r w:rsidR="00B9354A">
        <w:t>C</w:t>
      </w:r>
      <w:r>
        <w:t xml:space="preserve">lass A. Fire following wet seasons may occur. Adjacent grassland or desert scrub may carry fire into this </w:t>
      </w:r>
      <w:r w:rsidR="00B9354A">
        <w:t>Biophysical Setting (</w:t>
      </w:r>
      <w:proofErr w:type="spellStart"/>
      <w:r>
        <w:t>BpS</w:t>
      </w:r>
      <w:proofErr w:type="spellEnd"/>
      <w:r w:rsidR="00B9354A">
        <w:t>)</w:t>
      </w:r>
      <w:r>
        <w:t>. Fires in general are not prevalent over much of the south</w:t>
      </w:r>
      <w:r w:rsidR="00B9354A">
        <w:t>-</w:t>
      </w:r>
      <w:r>
        <w:t xml:space="preserve">facing slopes. Fire occurrence is variable due to variability in species composition (see Vegetation Description). Thomas has estimated that fire frequency in the Sonoran Desert is over 250yrs but has cited references suggesting that fire intervals in adjacent desert grasslands may be as short as 3-40yrs. A </w:t>
      </w:r>
      <w:proofErr w:type="gramStart"/>
      <w:r>
        <w:t>large portion</w:t>
      </w:r>
      <w:proofErr w:type="gramEnd"/>
      <w:r>
        <w:t xml:space="preserve"> of this mapping unit is found in the </w:t>
      </w:r>
      <w:proofErr w:type="spellStart"/>
      <w:r>
        <w:t>Chihuahaun</w:t>
      </w:r>
      <w:proofErr w:type="spellEnd"/>
      <w:r>
        <w:t xml:space="preserve"> Desert. The estimate of fire return intervals is based on expert opinion.</w:t>
      </w:r>
    </w:p>
    <w:p w:rsidR="00771DD5" w:rsidP="00771DD5" w:rsidRDefault="00771DD5" w14:paraId="02ED0DBB" w14:textId="6EF22DF9">
      <w:pPr>
        <w:pStyle w:val="InfoPara"/>
      </w:pPr>
      <w:r>
        <w:t>Fire Frequency Results</w:t>
      </w:r>
    </w:p>
    <w:tbl>
      <w:tblPr>
        <w:tblW w:w="423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84"/>
        <w:gridCol w:w="996"/>
        <w:gridCol w:w="1056"/>
      </w:tblGrid>
      <w:tr w:rsidRPr="00771DD5" w:rsidR="007E0560" w:rsidTr="007E0560" w14:paraId="4CBE4543" w14:textId="77777777">
        <w:tc>
          <w:tcPr>
            <w:tcW w:w="2184" w:type="dxa"/>
            <w:tcBorders>
              <w:top w:val="single" w:color="auto" w:sz="2" w:space="0"/>
              <w:bottom w:val="single" w:color="000000" w:sz="12" w:space="0"/>
              <w:right w:val="single" w:color="000000" w:sz="12" w:space="0"/>
            </w:tcBorders>
            <w:shd w:val="clear" w:color="auto" w:fill="auto"/>
          </w:tcPr>
          <w:p w:rsidRPr="00771DD5" w:rsidR="007E0560" w:rsidP="00334902" w:rsidRDefault="007E0560" w14:paraId="5B3460F3" w14:textId="77777777">
            <w:pPr>
              <w:rPr>
                <w:b/>
                <w:bCs/>
              </w:rPr>
            </w:pPr>
            <w:r w:rsidRPr="00771DD5">
              <w:rPr>
                <w:b/>
                <w:bCs/>
              </w:rPr>
              <w:t>Severity</w:t>
            </w:r>
          </w:p>
        </w:tc>
        <w:tc>
          <w:tcPr>
            <w:tcW w:w="996" w:type="dxa"/>
            <w:tcBorders>
              <w:top w:val="single" w:color="auto" w:sz="2" w:space="0"/>
              <w:bottom w:val="single" w:color="000000" w:sz="12" w:space="0"/>
            </w:tcBorders>
            <w:shd w:val="clear" w:color="auto" w:fill="auto"/>
          </w:tcPr>
          <w:p w:rsidRPr="00771DD5" w:rsidR="007E0560" w:rsidP="00334902" w:rsidRDefault="007E0560" w14:paraId="35BA9CCB" w14:textId="77777777">
            <w:pPr>
              <w:rPr>
                <w:b/>
                <w:bCs/>
              </w:rPr>
            </w:pPr>
            <w:r w:rsidRPr="00771DD5">
              <w:rPr>
                <w:b/>
                <w:bCs/>
              </w:rPr>
              <w:t>Min FI</w:t>
            </w:r>
          </w:p>
        </w:tc>
        <w:tc>
          <w:tcPr>
            <w:tcW w:w="1056" w:type="dxa"/>
            <w:tcBorders>
              <w:top w:val="single" w:color="auto" w:sz="2" w:space="0"/>
              <w:bottom w:val="single" w:color="000000" w:sz="12" w:space="0"/>
              <w:right w:val="single" w:color="000000" w:sz="12" w:space="0"/>
            </w:tcBorders>
            <w:shd w:val="clear" w:color="auto" w:fill="auto"/>
          </w:tcPr>
          <w:p w:rsidRPr="00771DD5" w:rsidR="007E0560" w:rsidP="00334902" w:rsidRDefault="007E0560" w14:paraId="531DF8B4" w14:textId="77777777">
            <w:pPr>
              <w:rPr>
                <w:b/>
                <w:bCs/>
              </w:rPr>
            </w:pPr>
            <w:r w:rsidRPr="00771DD5">
              <w:rPr>
                <w:b/>
                <w:bCs/>
              </w:rPr>
              <w:t>Max FI</w:t>
            </w:r>
          </w:p>
        </w:tc>
      </w:tr>
      <w:tr w:rsidRPr="00771DD5" w:rsidR="007E0560" w:rsidTr="007E0560" w14:paraId="29558A8E" w14:textId="77777777">
        <w:tc>
          <w:tcPr>
            <w:tcW w:w="2184" w:type="dxa"/>
            <w:tcBorders>
              <w:top w:val="single" w:color="000000" w:sz="12" w:space="0"/>
              <w:right w:val="single" w:color="000000" w:sz="12" w:space="0"/>
            </w:tcBorders>
            <w:shd w:val="clear" w:color="auto" w:fill="auto"/>
          </w:tcPr>
          <w:p w:rsidRPr="00771DD5" w:rsidR="007E0560" w:rsidP="00334902" w:rsidRDefault="007E0560" w14:paraId="3A73E6CB" w14:textId="77777777">
            <w:pPr>
              <w:rPr>
                <w:bCs/>
              </w:rPr>
            </w:pPr>
            <w:r w:rsidRPr="00771DD5">
              <w:rPr>
                <w:bCs/>
              </w:rPr>
              <w:t>Replacement</w:t>
            </w:r>
          </w:p>
        </w:tc>
        <w:tc>
          <w:tcPr>
            <w:tcW w:w="996" w:type="dxa"/>
            <w:tcBorders>
              <w:top w:val="single" w:color="000000" w:sz="12" w:space="0"/>
            </w:tcBorders>
            <w:shd w:val="clear" w:color="auto" w:fill="auto"/>
          </w:tcPr>
          <w:p w:rsidRPr="00771DD5" w:rsidR="007E0560" w:rsidP="00334902" w:rsidRDefault="007E0560" w14:paraId="756598FB" w14:textId="77777777"/>
        </w:tc>
        <w:tc>
          <w:tcPr>
            <w:tcW w:w="1056" w:type="dxa"/>
            <w:tcBorders>
              <w:top w:val="single" w:color="000000" w:sz="12" w:space="0"/>
              <w:right w:val="single" w:color="000000" w:sz="12" w:space="0"/>
            </w:tcBorders>
            <w:shd w:val="clear" w:color="auto" w:fill="auto"/>
          </w:tcPr>
          <w:p w:rsidRPr="00771DD5" w:rsidR="007E0560" w:rsidP="00334902" w:rsidRDefault="007E0560" w14:paraId="55AACE91" w14:textId="77777777"/>
        </w:tc>
      </w:tr>
      <w:tr w:rsidRPr="00771DD5" w:rsidR="007E0560" w:rsidTr="007E0560" w14:paraId="75EBD015" w14:textId="77777777">
        <w:tc>
          <w:tcPr>
            <w:tcW w:w="2184" w:type="dxa"/>
            <w:tcBorders>
              <w:bottom w:val="single" w:color="000000" w:sz="6" w:space="0"/>
              <w:right w:val="single" w:color="000000" w:sz="12" w:space="0"/>
            </w:tcBorders>
            <w:shd w:val="clear" w:color="auto" w:fill="auto"/>
          </w:tcPr>
          <w:p w:rsidRPr="00771DD5" w:rsidR="007E0560" w:rsidP="00334902" w:rsidRDefault="007E0560" w14:paraId="51B13C15" w14:textId="77777777">
            <w:pPr>
              <w:rPr>
                <w:bCs/>
              </w:rPr>
            </w:pPr>
            <w:r w:rsidRPr="00771DD5">
              <w:rPr>
                <w:bCs/>
              </w:rPr>
              <w:t>Moderate (Mixed)</w:t>
            </w:r>
          </w:p>
        </w:tc>
        <w:tc>
          <w:tcPr>
            <w:tcW w:w="996" w:type="dxa"/>
            <w:tcBorders>
              <w:bottom w:val="single" w:color="000000" w:sz="6" w:space="0"/>
            </w:tcBorders>
            <w:shd w:val="clear" w:color="auto" w:fill="auto"/>
          </w:tcPr>
          <w:p w:rsidRPr="00771DD5" w:rsidR="007E0560" w:rsidP="00334902" w:rsidRDefault="007E0560" w14:paraId="11286D2D" w14:textId="77777777"/>
        </w:tc>
        <w:tc>
          <w:tcPr>
            <w:tcW w:w="1056" w:type="dxa"/>
            <w:tcBorders>
              <w:bottom w:val="single" w:color="000000" w:sz="6" w:space="0"/>
              <w:right w:val="single" w:color="000000" w:sz="12" w:space="0"/>
            </w:tcBorders>
            <w:shd w:val="clear" w:color="auto" w:fill="auto"/>
          </w:tcPr>
          <w:p w:rsidRPr="00771DD5" w:rsidR="007E0560" w:rsidP="00334902" w:rsidRDefault="007E0560" w14:paraId="56F100DB" w14:textId="77777777"/>
        </w:tc>
      </w:tr>
      <w:tr w:rsidRPr="00771DD5" w:rsidR="007E0560" w:rsidTr="007E0560" w14:paraId="2EC95F96" w14:textId="77777777">
        <w:tc>
          <w:tcPr>
            <w:tcW w:w="2184" w:type="dxa"/>
            <w:tcBorders>
              <w:top w:val="single" w:color="000000" w:sz="6" w:space="0"/>
              <w:bottom w:val="single" w:color="000000" w:sz="8" w:space="0"/>
              <w:right w:val="single" w:color="000000" w:sz="12" w:space="0"/>
            </w:tcBorders>
            <w:shd w:val="clear" w:color="auto" w:fill="auto"/>
          </w:tcPr>
          <w:p w:rsidRPr="00771DD5" w:rsidR="007E0560" w:rsidP="00334902" w:rsidRDefault="007E0560" w14:paraId="729A9EC0" w14:textId="77777777">
            <w:pPr>
              <w:rPr>
                <w:bCs/>
              </w:rPr>
            </w:pPr>
            <w:r w:rsidRPr="00771DD5">
              <w:rPr>
                <w:bCs/>
              </w:rPr>
              <w:t>Low (Surface)</w:t>
            </w:r>
          </w:p>
        </w:tc>
        <w:tc>
          <w:tcPr>
            <w:tcW w:w="996" w:type="dxa"/>
            <w:tcBorders>
              <w:top w:val="single" w:color="000000" w:sz="6" w:space="0"/>
              <w:bottom w:val="single" w:color="000000" w:sz="8" w:space="0"/>
            </w:tcBorders>
            <w:shd w:val="clear" w:color="auto" w:fill="auto"/>
          </w:tcPr>
          <w:p w:rsidRPr="00771DD5" w:rsidR="007E0560" w:rsidP="00334902" w:rsidRDefault="007E0560" w14:paraId="2FC20BBC" w14:textId="77777777"/>
        </w:tc>
        <w:tc>
          <w:tcPr>
            <w:tcW w:w="1056" w:type="dxa"/>
            <w:tcBorders>
              <w:top w:val="single" w:color="000000" w:sz="6" w:space="0"/>
              <w:bottom w:val="single" w:color="000000" w:sz="8" w:space="0"/>
              <w:right w:val="single" w:color="000000" w:sz="12" w:space="0"/>
            </w:tcBorders>
            <w:shd w:val="clear" w:color="auto" w:fill="auto"/>
          </w:tcPr>
          <w:p w:rsidRPr="00771DD5" w:rsidR="007E0560" w:rsidP="00334902" w:rsidRDefault="007E0560" w14:paraId="4248FC12" w14:textId="77777777"/>
        </w:tc>
      </w:tr>
      <w:tr w:rsidRPr="00771DD5" w:rsidR="007E0560" w:rsidTr="007E0560" w14:paraId="316E0B33" w14:textId="77777777">
        <w:tc>
          <w:tcPr>
            <w:tcW w:w="2184" w:type="dxa"/>
            <w:tcBorders>
              <w:top w:val="single" w:color="000000" w:sz="8" w:space="0"/>
              <w:bottom w:val="single" w:color="auto" w:sz="2" w:space="0"/>
              <w:right w:val="single" w:color="000000" w:sz="12" w:space="0"/>
            </w:tcBorders>
            <w:shd w:val="clear" w:color="auto" w:fill="auto"/>
          </w:tcPr>
          <w:p w:rsidRPr="00771DD5" w:rsidR="007E0560" w:rsidP="00334902" w:rsidRDefault="007E0560" w14:paraId="7E64C4BF" w14:textId="77777777">
            <w:pPr>
              <w:rPr>
                <w:b/>
                <w:bCs/>
              </w:rPr>
            </w:pPr>
            <w:r w:rsidRPr="00771DD5">
              <w:rPr>
                <w:b/>
                <w:bCs/>
              </w:rPr>
              <w:t>All Fires</w:t>
            </w:r>
          </w:p>
        </w:tc>
        <w:tc>
          <w:tcPr>
            <w:tcW w:w="996" w:type="dxa"/>
            <w:tcBorders>
              <w:top w:val="single" w:color="000000" w:sz="8" w:space="0"/>
            </w:tcBorders>
            <w:shd w:val="clear" w:color="auto" w:fill="auto"/>
          </w:tcPr>
          <w:p w:rsidRPr="00771DD5" w:rsidR="007E0560" w:rsidP="00334902" w:rsidRDefault="007E0560" w14:paraId="032FCAE2" w14:textId="77777777">
            <w:pPr>
              <w:rPr>
                <w:b/>
              </w:rPr>
            </w:pPr>
          </w:p>
        </w:tc>
        <w:tc>
          <w:tcPr>
            <w:tcW w:w="1056" w:type="dxa"/>
            <w:tcBorders>
              <w:top w:val="single" w:color="000000" w:sz="8" w:space="0"/>
              <w:right w:val="single" w:color="000000" w:sz="12" w:space="0"/>
            </w:tcBorders>
            <w:shd w:val="clear" w:color="auto" w:fill="auto"/>
          </w:tcPr>
          <w:p w:rsidRPr="00771DD5" w:rsidR="007E0560" w:rsidP="00334902" w:rsidRDefault="007E0560" w14:paraId="5B86E5CA" w14:textId="77777777">
            <w:pPr>
              <w:rPr>
                <w:b/>
              </w:rPr>
            </w:pPr>
          </w:p>
        </w:tc>
      </w:tr>
    </w:tbl>
    <w:p w:rsidR="00771DD5" w:rsidP="00771DD5" w:rsidRDefault="00771DD5" w14:paraId="65B0707A" w14:textId="77777777">
      <w:pPr>
        <w:pStyle w:val="InfoPara"/>
      </w:pPr>
      <w:r>
        <w:t>Scale Description</w:t>
      </w:r>
    </w:p>
    <w:p w:rsidR="00771DD5" w:rsidP="00771DD5" w:rsidRDefault="00771DD5" w14:paraId="3CD7E711" w14:textId="77777777">
      <w:r>
        <w:t>Can be small patches (&lt;1.0ha) ranging to large patches (&gt;1000ha), could be linear along rock ridges in bands.</w:t>
      </w:r>
    </w:p>
    <w:p w:rsidR="00771DD5" w:rsidP="00771DD5" w:rsidRDefault="00771DD5" w14:paraId="5E8AC6F9" w14:textId="77777777">
      <w:pPr>
        <w:pStyle w:val="InfoPara"/>
      </w:pPr>
      <w:r>
        <w:t>Adjacency or Identification Concerns</w:t>
      </w:r>
    </w:p>
    <w:p w:rsidR="00771DD5" w:rsidP="00771DD5" w:rsidRDefault="00771DD5" w14:paraId="0D001920" w14:textId="77777777">
      <w:r>
        <w:t xml:space="preserve">A high canopy cover of perennial grasses (&gt;20%) may indicate the system is either </w:t>
      </w:r>
      <w:proofErr w:type="spellStart"/>
      <w:r>
        <w:t>Apacherian</w:t>
      </w:r>
      <w:proofErr w:type="spellEnd"/>
      <w:r>
        <w:t xml:space="preserve"> </w:t>
      </w:r>
      <w:proofErr w:type="spellStart"/>
      <w:r>
        <w:t>Chihuahuan</w:t>
      </w:r>
      <w:proofErr w:type="spellEnd"/>
      <w:r>
        <w:t xml:space="preserve"> Semi-Desert Grassland and Steppe or </w:t>
      </w:r>
      <w:proofErr w:type="spellStart"/>
      <w:r>
        <w:t>Chihuahaun</w:t>
      </w:r>
      <w:proofErr w:type="spellEnd"/>
      <w:r>
        <w:t xml:space="preserve"> </w:t>
      </w:r>
      <w:proofErr w:type="spellStart"/>
      <w:r>
        <w:t>Gypsophilous</w:t>
      </w:r>
      <w:proofErr w:type="spellEnd"/>
      <w:r>
        <w:t xml:space="preserve"> Grassland and Steppe. These two types may be very difficult to detect via remote sensing.</w:t>
      </w:r>
    </w:p>
    <w:p w:rsidR="00771DD5" w:rsidP="00771DD5" w:rsidRDefault="00771DD5" w14:paraId="57D08BDC" w14:textId="77777777">
      <w:pPr>
        <w:pStyle w:val="InfoPara"/>
      </w:pPr>
      <w:r>
        <w:t>Issues or Problems</w:t>
      </w:r>
    </w:p>
    <w:p w:rsidR="00771DD5" w:rsidP="00771DD5" w:rsidRDefault="00771DD5" w14:paraId="76924957" w14:textId="15960A57">
      <w:r>
        <w:t>Our familiarity with this system in N</w:t>
      </w:r>
      <w:r w:rsidR="00B9354A">
        <w:t>ew Mexico</w:t>
      </w:r>
      <w:r>
        <w:t xml:space="preserve"> indicates that it would be possible to combine with the </w:t>
      </w:r>
      <w:proofErr w:type="spellStart"/>
      <w:r>
        <w:t>Apacherian</w:t>
      </w:r>
      <w:proofErr w:type="spellEnd"/>
      <w:r>
        <w:t xml:space="preserve"> </w:t>
      </w:r>
      <w:proofErr w:type="spellStart"/>
      <w:r>
        <w:t>Chihuahaun</w:t>
      </w:r>
      <w:proofErr w:type="spellEnd"/>
      <w:r>
        <w:t xml:space="preserve"> Semi</w:t>
      </w:r>
      <w:r w:rsidR="00B9354A">
        <w:t>-D</w:t>
      </w:r>
      <w:r>
        <w:t>esert Grassland and Steppe. Due to our unfamiliarity with these systems in A</w:t>
      </w:r>
      <w:r w:rsidR="00B9354A">
        <w:t>rizona</w:t>
      </w:r>
      <w:r>
        <w:t xml:space="preserve"> and the Sonoran Desert</w:t>
      </w:r>
      <w:r w:rsidR="00B9354A">
        <w:t>,</w:t>
      </w:r>
      <w:r>
        <w:t xml:space="preserve"> we are reluctant to combine them.</w:t>
      </w:r>
    </w:p>
    <w:p w:rsidR="00771DD5" w:rsidP="00771DD5" w:rsidRDefault="00771DD5" w14:paraId="65148750" w14:textId="77777777">
      <w:pPr>
        <w:pStyle w:val="InfoPara"/>
      </w:pPr>
      <w:r>
        <w:t>Native Uncharacteristic Conditions</w:t>
      </w:r>
    </w:p>
    <w:p w:rsidR="00771DD5" w:rsidP="00771DD5" w:rsidRDefault="00771DD5" w14:paraId="5F97F9E1" w14:textId="77777777">
      <w:r>
        <w:t xml:space="preserve">If there is a high canopy cover of perennial grasses (&gt;20%), the system may be </w:t>
      </w:r>
      <w:proofErr w:type="spellStart"/>
      <w:r>
        <w:t>Apacherian</w:t>
      </w:r>
      <w:proofErr w:type="spellEnd"/>
      <w:r>
        <w:t xml:space="preserve"> </w:t>
      </w:r>
      <w:proofErr w:type="spellStart"/>
      <w:r>
        <w:t>Chihuahuan</w:t>
      </w:r>
      <w:proofErr w:type="spellEnd"/>
      <w:r>
        <w:t xml:space="preserve"> Semi-Desert Grassland and Steppe. These two types may be very difficult to detect via remote sensing.</w:t>
      </w:r>
    </w:p>
    <w:p w:rsidR="00771DD5" w:rsidP="00771DD5" w:rsidRDefault="00771DD5" w14:paraId="645A0334" w14:textId="77777777">
      <w:pPr>
        <w:pStyle w:val="InfoPara"/>
      </w:pPr>
      <w:r>
        <w:t>Comments</w:t>
      </w:r>
    </w:p>
    <w:p w:rsidR="006B7094" w:rsidP="006B7094" w:rsidRDefault="006B7094" w14:paraId="6C39D341" w14:textId="507ECB9D">
      <w:r>
        <w:t>This was based on 1410770. Descriptions and models for map zone</w:t>
      </w:r>
      <w:r w:rsidR="00B9354A">
        <w:t xml:space="preserve"> (MZ)</w:t>
      </w:r>
      <w:r>
        <w:t xml:space="preserve"> 25 and </w:t>
      </w:r>
      <w:r w:rsidR="00B9354A">
        <w:t>MZ</w:t>
      </w:r>
      <w:r>
        <w:t xml:space="preserve">26 are identical, copied from </w:t>
      </w:r>
      <w:r w:rsidR="0023663A">
        <w:t>MZ</w:t>
      </w:r>
      <w:r>
        <w:t>26.</w:t>
      </w:r>
    </w:p>
    <w:p w:rsidR="00771DD5" w:rsidP="00771DD5" w:rsidRDefault="00771DD5" w14:paraId="0828FDBF" w14:textId="77777777">
      <w:pPr>
        <w:pStyle w:val="ReportSection"/>
      </w:pPr>
      <w:r>
        <w:t>Succession Classes</w:t>
      </w:r>
    </w:p>
    <w:p w:rsidR="00771DD5" w:rsidP="00771DD5" w:rsidRDefault="00771DD5" w14:paraId="279B396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71DD5" w:rsidP="00771DD5" w:rsidRDefault="00771DD5" w14:paraId="08F5833A" w14:textId="77777777">
      <w:pPr>
        <w:pStyle w:val="InfoPara"/>
        <w:pBdr>
          <w:top w:val="single" w:color="auto" w:sz="4" w:space="1"/>
        </w:pBdr>
      </w:pPr>
      <w:r xmlns:w="http://schemas.openxmlformats.org/wordprocessingml/2006/main">
        <w:t>Class A</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771DD5" w:rsidP="00771DD5" w:rsidRDefault="00771DD5" w14:paraId="279FFF13" w14:textId="77777777"/>
    <w:p w:rsidR="00771DD5" w:rsidP="00771DD5" w:rsidRDefault="00771DD5" w14:paraId="400950B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16"/>
        <w:gridCol w:w="1860"/>
        <w:gridCol w:w="1956"/>
      </w:tblGrid>
      <w:tr w:rsidRPr="00771DD5" w:rsidR="00771DD5" w:rsidTr="00771DD5" w14:paraId="23C9B60F" w14:textId="77777777">
        <w:tc>
          <w:tcPr>
            <w:tcW w:w="1056" w:type="dxa"/>
            <w:tcBorders>
              <w:top w:val="single" w:color="auto" w:sz="2" w:space="0"/>
              <w:bottom w:val="single" w:color="000000" w:sz="12" w:space="0"/>
            </w:tcBorders>
            <w:shd w:val="clear" w:color="auto" w:fill="auto"/>
          </w:tcPr>
          <w:p w:rsidRPr="00771DD5" w:rsidR="00771DD5" w:rsidP="003D1D18" w:rsidRDefault="00771DD5" w14:paraId="406B4C4F" w14:textId="77777777">
            <w:pPr>
              <w:rPr>
                <w:b/>
                <w:bCs/>
              </w:rPr>
            </w:pPr>
            <w:r w:rsidRPr="00771DD5">
              <w:rPr>
                <w:b/>
                <w:bCs/>
              </w:rPr>
              <w:t>Symbol</w:t>
            </w:r>
          </w:p>
        </w:tc>
        <w:tc>
          <w:tcPr>
            <w:tcW w:w="2616" w:type="dxa"/>
            <w:tcBorders>
              <w:top w:val="single" w:color="auto" w:sz="2" w:space="0"/>
              <w:bottom w:val="single" w:color="000000" w:sz="12" w:space="0"/>
            </w:tcBorders>
            <w:shd w:val="clear" w:color="auto" w:fill="auto"/>
          </w:tcPr>
          <w:p w:rsidRPr="00771DD5" w:rsidR="00771DD5" w:rsidP="003D1D18" w:rsidRDefault="00771DD5" w14:paraId="6F5B50E2" w14:textId="77777777">
            <w:pPr>
              <w:rPr>
                <w:b/>
                <w:bCs/>
              </w:rPr>
            </w:pPr>
            <w:r w:rsidRPr="00771DD5">
              <w:rPr>
                <w:b/>
                <w:bCs/>
              </w:rPr>
              <w:t>Scientific Name</w:t>
            </w:r>
          </w:p>
        </w:tc>
        <w:tc>
          <w:tcPr>
            <w:tcW w:w="1860" w:type="dxa"/>
            <w:tcBorders>
              <w:top w:val="single" w:color="auto" w:sz="2" w:space="0"/>
              <w:bottom w:val="single" w:color="000000" w:sz="12" w:space="0"/>
            </w:tcBorders>
            <w:shd w:val="clear" w:color="auto" w:fill="auto"/>
          </w:tcPr>
          <w:p w:rsidRPr="00771DD5" w:rsidR="00771DD5" w:rsidP="003D1D18" w:rsidRDefault="00771DD5" w14:paraId="1D3AD44E" w14:textId="77777777">
            <w:pPr>
              <w:rPr>
                <w:b/>
                <w:bCs/>
              </w:rPr>
            </w:pPr>
            <w:r w:rsidRPr="00771DD5">
              <w:rPr>
                <w:b/>
                <w:bCs/>
              </w:rPr>
              <w:t>Common Name</w:t>
            </w:r>
          </w:p>
        </w:tc>
        <w:tc>
          <w:tcPr>
            <w:tcW w:w="1956" w:type="dxa"/>
            <w:tcBorders>
              <w:top w:val="single" w:color="auto" w:sz="2" w:space="0"/>
              <w:bottom w:val="single" w:color="000000" w:sz="12" w:space="0"/>
            </w:tcBorders>
            <w:shd w:val="clear" w:color="auto" w:fill="auto"/>
          </w:tcPr>
          <w:p w:rsidRPr="00771DD5" w:rsidR="00771DD5" w:rsidP="003D1D18" w:rsidRDefault="00771DD5" w14:paraId="74EF84E2" w14:textId="77777777">
            <w:pPr>
              <w:rPr>
                <w:b/>
                <w:bCs/>
              </w:rPr>
            </w:pPr>
            <w:r w:rsidRPr="00771DD5">
              <w:rPr>
                <w:b/>
                <w:bCs/>
              </w:rPr>
              <w:t>Canopy Position</w:t>
            </w:r>
          </w:p>
        </w:tc>
      </w:tr>
      <w:tr w:rsidRPr="00771DD5" w:rsidR="00771DD5" w:rsidTr="00771DD5" w14:paraId="6354F618" w14:textId="77777777">
        <w:tc>
          <w:tcPr>
            <w:tcW w:w="1056" w:type="dxa"/>
            <w:tcBorders>
              <w:top w:val="single" w:color="000000" w:sz="12" w:space="0"/>
            </w:tcBorders>
            <w:shd w:val="clear" w:color="auto" w:fill="auto"/>
          </w:tcPr>
          <w:p w:rsidRPr="00771DD5" w:rsidR="00771DD5" w:rsidP="003D1D18" w:rsidRDefault="00771DD5" w14:paraId="0C5A1CEB" w14:textId="77777777">
            <w:pPr>
              <w:rPr>
                <w:bCs/>
              </w:rPr>
            </w:pPr>
            <w:r w:rsidRPr="00771DD5">
              <w:rPr>
                <w:bCs/>
              </w:rPr>
              <w:t>ARIST</w:t>
            </w:r>
          </w:p>
        </w:tc>
        <w:tc>
          <w:tcPr>
            <w:tcW w:w="2616" w:type="dxa"/>
            <w:tcBorders>
              <w:top w:val="single" w:color="000000" w:sz="12" w:space="0"/>
            </w:tcBorders>
            <w:shd w:val="clear" w:color="auto" w:fill="auto"/>
          </w:tcPr>
          <w:p w:rsidRPr="00771DD5" w:rsidR="00771DD5" w:rsidP="003D1D18" w:rsidRDefault="00771DD5" w14:paraId="78141113" w14:textId="77777777">
            <w:proofErr w:type="spellStart"/>
            <w:r w:rsidRPr="00771DD5">
              <w:t>Aristida</w:t>
            </w:r>
            <w:proofErr w:type="spellEnd"/>
          </w:p>
        </w:tc>
        <w:tc>
          <w:tcPr>
            <w:tcW w:w="1860" w:type="dxa"/>
            <w:tcBorders>
              <w:top w:val="single" w:color="000000" w:sz="12" w:space="0"/>
            </w:tcBorders>
            <w:shd w:val="clear" w:color="auto" w:fill="auto"/>
          </w:tcPr>
          <w:p w:rsidRPr="00771DD5" w:rsidR="00771DD5" w:rsidP="003D1D18" w:rsidRDefault="00771DD5" w14:paraId="34DFFE77" w14:textId="77777777">
            <w:proofErr w:type="spellStart"/>
            <w:r w:rsidRPr="00771DD5">
              <w:t>Threeawn</w:t>
            </w:r>
            <w:proofErr w:type="spellEnd"/>
          </w:p>
        </w:tc>
        <w:tc>
          <w:tcPr>
            <w:tcW w:w="1956" w:type="dxa"/>
            <w:tcBorders>
              <w:top w:val="single" w:color="000000" w:sz="12" w:space="0"/>
            </w:tcBorders>
            <w:shd w:val="clear" w:color="auto" w:fill="auto"/>
          </w:tcPr>
          <w:p w:rsidRPr="00771DD5" w:rsidR="00771DD5" w:rsidP="003D1D18" w:rsidRDefault="00771DD5" w14:paraId="1031D8C0" w14:textId="77777777">
            <w:r w:rsidRPr="00771DD5">
              <w:t>Middle</w:t>
            </w:r>
          </w:p>
        </w:tc>
      </w:tr>
      <w:tr w:rsidRPr="00771DD5" w:rsidR="00771DD5" w:rsidTr="00771DD5" w14:paraId="4588DC9E" w14:textId="77777777">
        <w:tc>
          <w:tcPr>
            <w:tcW w:w="1056" w:type="dxa"/>
            <w:shd w:val="clear" w:color="auto" w:fill="auto"/>
          </w:tcPr>
          <w:p w:rsidRPr="00771DD5" w:rsidR="00771DD5" w:rsidP="003D1D18" w:rsidRDefault="00771DD5" w14:paraId="4D71E756" w14:textId="77777777">
            <w:pPr>
              <w:rPr>
                <w:bCs/>
              </w:rPr>
            </w:pPr>
            <w:r w:rsidRPr="00771DD5">
              <w:rPr>
                <w:bCs/>
              </w:rPr>
              <w:t>BOCU</w:t>
            </w:r>
          </w:p>
        </w:tc>
        <w:tc>
          <w:tcPr>
            <w:tcW w:w="2616" w:type="dxa"/>
            <w:shd w:val="clear" w:color="auto" w:fill="auto"/>
          </w:tcPr>
          <w:p w:rsidRPr="00771DD5" w:rsidR="00771DD5" w:rsidP="003D1D18" w:rsidRDefault="00771DD5" w14:paraId="25C4A84F" w14:textId="77777777">
            <w:proofErr w:type="spellStart"/>
            <w:r w:rsidRPr="00771DD5">
              <w:t>Bouteloua</w:t>
            </w:r>
            <w:proofErr w:type="spellEnd"/>
            <w:r w:rsidRPr="00771DD5">
              <w:t xml:space="preserve"> </w:t>
            </w:r>
            <w:proofErr w:type="spellStart"/>
            <w:r w:rsidRPr="00771DD5">
              <w:t>curtipendula</w:t>
            </w:r>
            <w:proofErr w:type="spellEnd"/>
          </w:p>
        </w:tc>
        <w:tc>
          <w:tcPr>
            <w:tcW w:w="1860" w:type="dxa"/>
            <w:shd w:val="clear" w:color="auto" w:fill="auto"/>
          </w:tcPr>
          <w:p w:rsidRPr="00771DD5" w:rsidR="00771DD5" w:rsidP="003D1D18" w:rsidRDefault="00771DD5" w14:paraId="04799EEB" w14:textId="77777777">
            <w:proofErr w:type="spellStart"/>
            <w:r w:rsidRPr="00771DD5">
              <w:t>Sideoats</w:t>
            </w:r>
            <w:proofErr w:type="spellEnd"/>
            <w:r w:rsidRPr="00771DD5">
              <w:t xml:space="preserve"> </w:t>
            </w:r>
            <w:proofErr w:type="spellStart"/>
            <w:r w:rsidRPr="00771DD5">
              <w:t>grama</w:t>
            </w:r>
            <w:proofErr w:type="spellEnd"/>
          </w:p>
        </w:tc>
        <w:tc>
          <w:tcPr>
            <w:tcW w:w="1956" w:type="dxa"/>
            <w:shd w:val="clear" w:color="auto" w:fill="auto"/>
          </w:tcPr>
          <w:p w:rsidRPr="00771DD5" w:rsidR="00771DD5" w:rsidP="003D1D18" w:rsidRDefault="00771DD5" w14:paraId="48D24409" w14:textId="77777777">
            <w:r w:rsidRPr="00771DD5">
              <w:t>Middle</w:t>
            </w:r>
          </w:p>
        </w:tc>
      </w:tr>
      <w:tr w:rsidRPr="00771DD5" w:rsidR="00771DD5" w:rsidTr="00771DD5" w14:paraId="5FEDE306" w14:textId="77777777">
        <w:tc>
          <w:tcPr>
            <w:tcW w:w="1056" w:type="dxa"/>
            <w:shd w:val="clear" w:color="auto" w:fill="auto"/>
          </w:tcPr>
          <w:p w:rsidRPr="00771DD5" w:rsidR="00771DD5" w:rsidP="003D1D18" w:rsidRDefault="00771DD5" w14:paraId="2E8480F3" w14:textId="77777777">
            <w:pPr>
              <w:rPr>
                <w:bCs/>
              </w:rPr>
            </w:pPr>
            <w:r w:rsidRPr="00771DD5">
              <w:rPr>
                <w:bCs/>
              </w:rPr>
              <w:t>FOSP2</w:t>
            </w:r>
          </w:p>
        </w:tc>
        <w:tc>
          <w:tcPr>
            <w:tcW w:w="2616" w:type="dxa"/>
            <w:shd w:val="clear" w:color="auto" w:fill="auto"/>
          </w:tcPr>
          <w:p w:rsidRPr="00771DD5" w:rsidR="00771DD5" w:rsidP="003D1D18" w:rsidRDefault="00771DD5" w14:paraId="2C53C52B" w14:textId="77777777">
            <w:proofErr w:type="spellStart"/>
            <w:r w:rsidRPr="00771DD5">
              <w:t>Fouquieria</w:t>
            </w:r>
            <w:proofErr w:type="spellEnd"/>
            <w:r w:rsidRPr="00771DD5">
              <w:t xml:space="preserve"> </w:t>
            </w:r>
            <w:proofErr w:type="spellStart"/>
            <w:r w:rsidRPr="00771DD5">
              <w:t>splendens</w:t>
            </w:r>
            <w:proofErr w:type="spellEnd"/>
          </w:p>
        </w:tc>
        <w:tc>
          <w:tcPr>
            <w:tcW w:w="1860" w:type="dxa"/>
            <w:shd w:val="clear" w:color="auto" w:fill="auto"/>
          </w:tcPr>
          <w:p w:rsidRPr="00771DD5" w:rsidR="00771DD5" w:rsidP="003D1D18" w:rsidRDefault="00771DD5" w14:paraId="24BFC2C3" w14:textId="77777777">
            <w:r w:rsidRPr="00771DD5">
              <w:t>Ocotillo</w:t>
            </w:r>
          </w:p>
        </w:tc>
        <w:tc>
          <w:tcPr>
            <w:tcW w:w="1956" w:type="dxa"/>
            <w:shd w:val="clear" w:color="auto" w:fill="auto"/>
          </w:tcPr>
          <w:p w:rsidRPr="00771DD5" w:rsidR="00771DD5" w:rsidP="003D1D18" w:rsidRDefault="00771DD5" w14:paraId="6B9F78E5" w14:textId="77777777">
            <w:r w:rsidRPr="00771DD5">
              <w:t>Upper</w:t>
            </w:r>
          </w:p>
        </w:tc>
      </w:tr>
      <w:tr w:rsidRPr="00771DD5" w:rsidR="00771DD5" w:rsidTr="00771DD5" w14:paraId="2EF6AB33" w14:textId="77777777">
        <w:tc>
          <w:tcPr>
            <w:tcW w:w="1056" w:type="dxa"/>
            <w:shd w:val="clear" w:color="auto" w:fill="auto"/>
          </w:tcPr>
          <w:p w:rsidRPr="00771DD5" w:rsidR="00771DD5" w:rsidP="003D1D18" w:rsidRDefault="00771DD5" w14:paraId="442B4482" w14:textId="77777777">
            <w:pPr>
              <w:rPr>
                <w:bCs/>
              </w:rPr>
            </w:pPr>
            <w:r w:rsidRPr="00771DD5">
              <w:rPr>
                <w:bCs/>
              </w:rPr>
              <w:t>AGLE</w:t>
            </w:r>
          </w:p>
        </w:tc>
        <w:tc>
          <w:tcPr>
            <w:tcW w:w="2616" w:type="dxa"/>
            <w:shd w:val="clear" w:color="auto" w:fill="auto"/>
          </w:tcPr>
          <w:p w:rsidRPr="00771DD5" w:rsidR="00771DD5" w:rsidP="003D1D18" w:rsidRDefault="00771DD5" w14:paraId="4AEFF536" w14:textId="77777777">
            <w:r w:rsidRPr="00771DD5">
              <w:t xml:space="preserve">Agave </w:t>
            </w:r>
            <w:proofErr w:type="spellStart"/>
            <w:r w:rsidRPr="00771DD5">
              <w:t>lechuguilla</w:t>
            </w:r>
            <w:proofErr w:type="spellEnd"/>
          </w:p>
        </w:tc>
        <w:tc>
          <w:tcPr>
            <w:tcW w:w="1860" w:type="dxa"/>
            <w:shd w:val="clear" w:color="auto" w:fill="auto"/>
          </w:tcPr>
          <w:p w:rsidRPr="00771DD5" w:rsidR="00771DD5" w:rsidP="003D1D18" w:rsidRDefault="00771DD5" w14:paraId="729EE51E" w14:textId="77777777">
            <w:proofErr w:type="spellStart"/>
            <w:r w:rsidRPr="00771DD5">
              <w:t>Lechuguilla</w:t>
            </w:r>
            <w:proofErr w:type="spellEnd"/>
          </w:p>
        </w:tc>
        <w:tc>
          <w:tcPr>
            <w:tcW w:w="1956" w:type="dxa"/>
            <w:shd w:val="clear" w:color="auto" w:fill="auto"/>
          </w:tcPr>
          <w:p w:rsidRPr="00771DD5" w:rsidR="00771DD5" w:rsidP="003D1D18" w:rsidRDefault="00771DD5" w14:paraId="54C89B32" w14:textId="77777777">
            <w:r w:rsidRPr="00771DD5">
              <w:t>Middle</w:t>
            </w:r>
          </w:p>
        </w:tc>
      </w:tr>
    </w:tbl>
    <w:p w:rsidR="00771DD5" w:rsidP="00771DD5" w:rsidRDefault="00771DD5" w14:paraId="48129BCB" w14:textId="77777777"/>
    <w:p w:rsidR="00771DD5" w:rsidP="00771DD5" w:rsidRDefault="00771DD5" w14:paraId="0CEF938A" w14:textId="77777777">
      <w:pPr>
        <w:pStyle w:val="SClassInfoPara"/>
      </w:pPr>
      <w:r>
        <w:t>Description</w:t>
      </w:r>
    </w:p>
    <w:p w:rsidR="00771DD5" w:rsidP="00771DD5" w:rsidRDefault="00771DD5" w14:paraId="5DFBD1F9" w14:textId="77777777">
      <w:r>
        <w:t>Annual herbaceous vegetation, bare ground, and rock. Perennial grass seedlings established</w:t>
      </w:r>
      <w:r w:rsidR="00634FB5">
        <w:t>.</w:t>
      </w:r>
      <w:r>
        <w:t xml:space="preserve"> Fire does not occur in this class.</w:t>
      </w:r>
    </w:p>
    <w:p w:rsidR="00771DD5" w:rsidP="00771DD5" w:rsidRDefault="00771DD5" w14:paraId="20B32A2E" w14:textId="77777777"/>
    <w:p>
      <w:r>
        <w:rPr>
          <w:i/>
          <w:u w:val="single"/>
        </w:rPr>
        <w:t>Maximum Tree Size Class</w:t>
      </w:r>
      <w:br/>
      <w:r>
        <w:t>None</w:t>
      </w:r>
    </w:p>
    <w:p w:rsidR="00771DD5" w:rsidP="00771DD5" w:rsidRDefault="00771DD5" w14:paraId="1465EFB2" w14:textId="77777777">
      <w:pPr>
        <w:pStyle w:val="InfoPara"/>
        <w:pBdr>
          <w:top w:val="single" w:color="auto" w:sz="4" w:space="1"/>
        </w:pBdr>
      </w:pPr>
      <w:r xmlns:w="http://schemas.openxmlformats.org/wordprocessingml/2006/main">
        <w:t>Class B</w:t>
      </w:r>
      <w:r xmlns:w="http://schemas.openxmlformats.org/wordprocessingml/2006/main">
        <w:tab/>
        <w:t>89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771DD5" w:rsidP="00771DD5" w:rsidRDefault="00771DD5" w14:paraId="023FC344" w14:textId="77777777"/>
    <w:p w:rsidR="00771DD5" w:rsidP="00771DD5" w:rsidRDefault="00771DD5" w14:paraId="6332C04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616"/>
        <w:gridCol w:w="1860"/>
        <w:gridCol w:w="1956"/>
      </w:tblGrid>
      <w:tr w:rsidRPr="00771DD5" w:rsidR="00771DD5" w:rsidTr="00771DD5" w14:paraId="0BBAFA7B" w14:textId="77777777">
        <w:tc>
          <w:tcPr>
            <w:tcW w:w="1116" w:type="dxa"/>
            <w:tcBorders>
              <w:top w:val="single" w:color="auto" w:sz="2" w:space="0"/>
              <w:bottom w:val="single" w:color="000000" w:sz="12" w:space="0"/>
            </w:tcBorders>
            <w:shd w:val="clear" w:color="auto" w:fill="auto"/>
          </w:tcPr>
          <w:p w:rsidRPr="00771DD5" w:rsidR="00771DD5" w:rsidP="00B37C48" w:rsidRDefault="00771DD5" w14:paraId="2D071C98" w14:textId="77777777">
            <w:pPr>
              <w:rPr>
                <w:b/>
                <w:bCs/>
              </w:rPr>
            </w:pPr>
            <w:r w:rsidRPr="00771DD5">
              <w:rPr>
                <w:b/>
                <w:bCs/>
              </w:rPr>
              <w:t>Symbol</w:t>
            </w:r>
          </w:p>
        </w:tc>
        <w:tc>
          <w:tcPr>
            <w:tcW w:w="2616" w:type="dxa"/>
            <w:tcBorders>
              <w:top w:val="single" w:color="auto" w:sz="2" w:space="0"/>
              <w:bottom w:val="single" w:color="000000" w:sz="12" w:space="0"/>
            </w:tcBorders>
            <w:shd w:val="clear" w:color="auto" w:fill="auto"/>
          </w:tcPr>
          <w:p w:rsidRPr="00771DD5" w:rsidR="00771DD5" w:rsidP="00B37C48" w:rsidRDefault="00771DD5" w14:paraId="04E0B190" w14:textId="77777777">
            <w:pPr>
              <w:rPr>
                <w:b/>
                <w:bCs/>
              </w:rPr>
            </w:pPr>
            <w:r w:rsidRPr="00771DD5">
              <w:rPr>
                <w:b/>
                <w:bCs/>
              </w:rPr>
              <w:t>Scientific Name</w:t>
            </w:r>
          </w:p>
        </w:tc>
        <w:tc>
          <w:tcPr>
            <w:tcW w:w="1860" w:type="dxa"/>
            <w:tcBorders>
              <w:top w:val="single" w:color="auto" w:sz="2" w:space="0"/>
              <w:bottom w:val="single" w:color="000000" w:sz="12" w:space="0"/>
            </w:tcBorders>
            <w:shd w:val="clear" w:color="auto" w:fill="auto"/>
          </w:tcPr>
          <w:p w:rsidRPr="00771DD5" w:rsidR="00771DD5" w:rsidP="00B37C48" w:rsidRDefault="00771DD5" w14:paraId="3B089996" w14:textId="77777777">
            <w:pPr>
              <w:rPr>
                <w:b/>
                <w:bCs/>
              </w:rPr>
            </w:pPr>
            <w:r w:rsidRPr="00771DD5">
              <w:rPr>
                <w:b/>
                <w:bCs/>
              </w:rPr>
              <w:t>Common Name</w:t>
            </w:r>
          </w:p>
        </w:tc>
        <w:tc>
          <w:tcPr>
            <w:tcW w:w="1956" w:type="dxa"/>
            <w:tcBorders>
              <w:top w:val="single" w:color="auto" w:sz="2" w:space="0"/>
              <w:bottom w:val="single" w:color="000000" w:sz="12" w:space="0"/>
            </w:tcBorders>
            <w:shd w:val="clear" w:color="auto" w:fill="auto"/>
          </w:tcPr>
          <w:p w:rsidRPr="00771DD5" w:rsidR="00771DD5" w:rsidP="00B37C48" w:rsidRDefault="00771DD5" w14:paraId="53F8D2C7" w14:textId="77777777">
            <w:pPr>
              <w:rPr>
                <w:b/>
                <w:bCs/>
              </w:rPr>
            </w:pPr>
            <w:r w:rsidRPr="00771DD5">
              <w:rPr>
                <w:b/>
                <w:bCs/>
              </w:rPr>
              <w:t>Canopy Position</w:t>
            </w:r>
          </w:p>
        </w:tc>
      </w:tr>
      <w:tr w:rsidRPr="00771DD5" w:rsidR="00771DD5" w:rsidTr="00771DD5" w14:paraId="5A79F30E" w14:textId="77777777">
        <w:tc>
          <w:tcPr>
            <w:tcW w:w="1116" w:type="dxa"/>
            <w:tcBorders>
              <w:top w:val="single" w:color="000000" w:sz="12" w:space="0"/>
            </w:tcBorders>
            <w:shd w:val="clear" w:color="auto" w:fill="auto"/>
          </w:tcPr>
          <w:p w:rsidRPr="00771DD5" w:rsidR="00771DD5" w:rsidP="00B37C48" w:rsidRDefault="00771DD5" w14:paraId="1F280086" w14:textId="77777777">
            <w:pPr>
              <w:rPr>
                <w:bCs/>
              </w:rPr>
            </w:pPr>
            <w:r w:rsidRPr="00771DD5">
              <w:rPr>
                <w:bCs/>
              </w:rPr>
              <w:t>BOCU</w:t>
            </w:r>
          </w:p>
        </w:tc>
        <w:tc>
          <w:tcPr>
            <w:tcW w:w="2616" w:type="dxa"/>
            <w:tcBorders>
              <w:top w:val="single" w:color="000000" w:sz="12" w:space="0"/>
            </w:tcBorders>
            <w:shd w:val="clear" w:color="auto" w:fill="auto"/>
          </w:tcPr>
          <w:p w:rsidRPr="00771DD5" w:rsidR="00771DD5" w:rsidP="00B37C48" w:rsidRDefault="00771DD5" w14:paraId="5CA8E53A" w14:textId="77777777">
            <w:proofErr w:type="spellStart"/>
            <w:r w:rsidRPr="00771DD5">
              <w:t>Bouteloua</w:t>
            </w:r>
            <w:proofErr w:type="spellEnd"/>
            <w:r w:rsidRPr="00771DD5">
              <w:t xml:space="preserve"> </w:t>
            </w:r>
            <w:proofErr w:type="spellStart"/>
            <w:r w:rsidRPr="00771DD5">
              <w:t>curtipendula</w:t>
            </w:r>
            <w:proofErr w:type="spellEnd"/>
          </w:p>
        </w:tc>
        <w:tc>
          <w:tcPr>
            <w:tcW w:w="1860" w:type="dxa"/>
            <w:tcBorders>
              <w:top w:val="single" w:color="000000" w:sz="12" w:space="0"/>
            </w:tcBorders>
            <w:shd w:val="clear" w:color="auto" w:fill="auto"/>
          </w:tcPr>
          <w:p w:rsidRPr="00771DD5" w:rsidR="00771DD5" w:rsidP="00B37C48" w:rsidRDefault="00771DD5" w14:paraId="566EC606" w14:textId="77777777">
            <w:proofErr w:type="spellStart"/>
            <w:r w:rsidRPr="00771DD5">
              <w:t>Sideoats</w:t>
            </w:r>
            <w:proofErr w:type="spellEnd"/>
            <w:r w:rsidRPr="00771DD5">
              <w:t xml:space="preserve"> </w:t>
            </w:r>
            <w:proofErr w:type="spellStart"/>
            <w:r w:rsidRPr="00771DD5">
              <w:t>grama</w:t>
            </w:r>
            <w:proofErr w:type="spellEnd"/>
          </w:p>
        </w:tc>
        <w:tc>
          <w:tcPr>
            <w:tcW w:w="1956" w:type="dxa"/>
            <w:tcBorders>
              <w:top w:val="single" w:color="000000" w:sz="12" w:space="0"/>
            </w:tcBorders>
            <w:shd w:val="clear" w:color="auto" w:fill="auto"/>
          </w:tcPr>
          <w:p w:rsidRPr="00771DD5" w:rsidR="00771DD5" w:rsidP="00B37C48" w:rsidRDefault="00771DD5" w14:paraId="72AFB9DB" w14:textId="77777777">
            <w:r w:rsidRPr="00771DD5">
              <w:t>Middle</w:t>
            </w:r>
          </w:p>
        </w:tc>
      </w:tr>
      <w:tr w:rsidRPr="00771DD5" w:rsidR="00771DD5" w:rsidTr="00771DD5" w14:paraId="77C6AF23" w14:textId="77777777">
        <w:tc>
          <w:tcPr>
            <w:tcW w:w="1116" w:type="dxa"/>
            <w:shd w:val="clear" w:color="auto" w:fill="auto"/>
          </w:tcPr>
          <w:p w:rsidRPr="00771DD5" w:rsidR="00771DD5" w:rsidP="00B37C48" w:rsidRDefault="00771DD5" w14:paraId="136E3A87" w14:textId="77777777">
            <w:pPr>
              <w:rPr>
                <w:bCs/>
              </w:rPr>
            </w:pPr>
            <w:r w:rsidRPr="00771DD5">
              <w:rPr>
                <w:bCs/>
              </w:rPr>
              <w:t>BOER4</w:t>
            </w:r>
          </w:p>
        </w:tc>
        <w:tc>
          <w:tcPr>
            <w:tcW w:w="2616" w:type="dxa"/>
            <w:shd w:val="clear" w:color="auto" w:fill="auto"/>
          </w:tcPr>
          <w:p w:rsidRPr="00771DD5" w:rsidR="00771DD5" w:rsidP="00B37C48" w:rsidRDefault="00771DD5" w14:paraId="06C809BD" w14:textId="77777777">
            <w:proofErr w:type="spellStart"/>
            <w:r w:rsidRPr="00771DD5">
              <w:t>Bouteloua</w:t>
            </w:r>
            <w:proofErr w:type="spellEnd"/>
            <w:r w:rsidRPr="00771DD5">
              <w:t xml:space="preserve"> </w:t>
            </w:r>
            <w:proofErr w:type="spellStart"/>
            <w:r w:rsidRPr="00771DD5">
              <w:t>eriopoda</w:t>
            </w:r>
            <w:proofErr w:type="spellEnd"/>
          </w:p>
        </w:tc>
        <w:tc>
          <w:tcPr>
            <w:tcW w:w="1860" w:type="dxa"/>
            <w:shd w:val="clear" w:color="auto" w:fill="auto"/>
          </w:tcPr>
          <w:p w:rsidRPr="00771DD5" w:rsidR="00771DD5" w:rsidP="00B37C48" w:rsidRDefault="00771DD5" w14:paraId="432A5015" w14:textId="77777777">
            <w:r w:rsidRPr="00771DD5">
              <w:t xml:space="preserve">Black </w:t>
            </w:r>
            <w:proofErr w:type="spellStart"/>
            <w:r w:rsidRPr="00771DD5">
              <w:t>grama</w:t>
            </w:r>
            <w:proofErr w:type="spellEnd"/>
          </w:p>
        </w:tc>
        <w:tc>
          <w:tcPr>
            <w:tcW w:w="1956" w:type="dxa"/>
            <w:shd w:val="clear" w:color="auto" w:fill="auto"/>
          </w:tcPr>
          <w:p w:rsidRPr="00771DD5" w:rsidR="00771DD5" w:rsidP="00B37C48" w:rsidRDefault="00771DD5" w14:paraId="494F06DA" w14:textId="77777777">
            <w:r w:rsidRPr="00771DD5">
              <w:t>Middle</w:t>
            </w:r>
          </w:p>
        </w:tc>
      </w:tr>
      <w:tr w:rsidRPr="00771DD5" w:rsidR="00771DD5" w:rsidTr="00771DD5" w14:paraId="76C11958" w14:textId="77777777">
        <w:tc>
          <w:tcPr>
            <w:tcW w:w="1116" w:type="dxa"/>
            <w:shd w:val="clear" w:color="auto" w:fill="auto"/>
          </w:tcPr>
          <w:p w:rsidRPr="00771DD5" w:rsidR="00771DD5" w:rsidP="00B37C48" w:rsidRDefault="00771DD5" w14:paraId="1C39B8AB" w14:textId="77777777">
            <w:pPr>
              <w:rPr>
                <w:bCs/>
              </w:rPr>
            </w:pPr>
            <w:r w:rsidRPr="00771DD5">
              <w:rPr>
                <w:bCs/>
              </w:rPr>
              <w:t>FOSP2</w:t>
            </w:r>
          </w:p>
        </w:tc>
        <w:tc>
          <w:tcPr>
            <w:tcW w:w="2616" w:type="dxa"/>
            <w:shd w:val="clear" w:color="auto" w:fill="auto"/>
          </w:tcPr>
          <w:p w:rsidRPr="00771DD5" w:rsidR="00771DD5" w:rsidP="00B37C48" w:rsidRDefault="00771DD5" w14:paraId="6D6E41C6" w14:textId="77777777">
            <w:proofErr w:type="spellStart"/>
            <w:r w:rsidRPr="00771DD5">
              <w:t>Fouquieria</w:t>
            </w:r>
            <w:proofErr w:type="spellEnd"/>
            <w:r w:rsidRPr="00771DD5">
              <w:t xml:space="preserve"> </w:t>
            </w:r>
            <w:proofErr w:type="spellStart"/>
            <w:r w:rsidRPr="00771DD5">
              <w:t>splendens</w:t>
            </w:r>
            <w:proofErr w:type="spellEnd"/>
          </w:p>
        </w:tc>
        <w:tc>
          <w:tcPr>
            <w:tcW w:w="1860" w:type="dxa"/>
            <w:shd w:val="clear" w:color="auto" w:fill="auto"/>
          </w:tcPr>
          <w:p w:rsidRPr="00771DD5" w:rsidR="00771DD5" w:rsidP="00B37C48" w:rsidRDefault="00771DD5" w14:paraId="39DE37F9" w14:textId="77777777">
            <w:r w:rsidRPr="00771DD5">
              <w:t>Ocotillo</w:t>
            </w:r>
          </w:p>
        </w:tc>
        <w:tc>
          <w:tcPr>
            <w:tcW w:w="1956" w:type="dxa"/>
            <w:shd w:val="clear" w:color="auto" w:fill="auto"/>
          </w:tcPr>
          <w:p w:rsidRPr="00771DD5" w:rsidR="00771DD5" w:rsidP="00B37C48" w:rsidRDefault="00771DD5" w14:paraId="1D162CCB" w14:textId="77777777">
            <w:r w:rsidRPr="00771DD5">
              <w:t>Upper</w:t>
            </w:r>
          </w:p>
        </w:tc>
      </w:tr>
      <w:tr w:rsidRPr="00771DD5" w:rsidR="00771DD5" w:rsidTr="00771DD5" w14:paraId="092DCC52" w14:textId="77777777">
        <w:tc>
          <w:tcPr>
            <w:tcW w:w="1116" w:type="dxa"/>
            <w:shd w:val="clear" w:color="auto" w:fill="auto"/>
          </w:tcPr>
          <w:p w:rsidRPr="00771DD5" w:rsidR="00771DD5" w:rsidP="00B37C48" w:rsidRDefault="00771DD5" w14:paraId="68F64E9C" w14:textId="77777777">
            <w:pPr>
              <w:rPr>
                <w:bCs/>
              </w:rPr>
            </w:pPr>
            <w:r w:rsidRPr="00771DD5">
              <w:rPr>
                <w:bCs/>
              </w:rPr>
              <w:t>OPEN3</w:t>
            </w:r>
          </w:p>
        </w:tc>
        <w:tc>
          <w:tcPr>
            <w:tcW w:w="2616" w:type="dxa"/>
            <w:shd w:val="clear" w:color="auto" w:fill="auto"/>
          </w:tcPr>
          <w:p w:rsidRPr="00771DD5" w:rsidR="00771DD5" w:rsidP="00B37C48" w:rsidRDefault="00771DD5" w14:paraId="4C32AA70" w14:textId="77777777">
            <w:r w:rsidRPr="00771DD5">
              <w:t xml:space="preserve">Opuntia </w:t>
            </w:r>
            <w:proofErr w:type="spellStart"/>
            <w:r w:rsidRPr="00771DD5">
              <w:t>engelmannii</w:t>
            </w:r>
            <w:proofErr w:type="spellEnd"/>
          </w:p>
        </w:tc>
        <w:tc>
          <w:tcPr>
            <w:tcW w:w="1860" w:type="dxa"/>
            <w:shd w:val="clear" w:color="auto" w:fill="auto"/>
          </w:tcPr>
          <w:p w:rsidRPr="00771DD5" w:rsidR="00771DD5" w:rsidP="00B37C48" w:rsidRDefault="00771DD5" w14:paraId="4EC15684" w14:textId="77777777">
            <w:r w:rsidRPr="00771DD5">
              <w:t>Cactus apple</w:t>
            </w:r>
          </w:p>
        </w:tc>
        <w:tc>
          <w:tcPr>
            <w:tcW w:w="1956" w:type="dxa"/>
            <w:shd w:val="clear" w:color="auto" w:fill="auto"/>
          </w:tcPr>
          <w:p w:rsidRPr="00771DD5" w:rsidR="00771DD5" w:rsidP="00B37C48" w:rsidRDefault="00771DD5" w14:paraId="6A20D8E6" w14:textId="77777777">
            <w:r w:rsidRPr="00771DD5">
              <w:t>Mid-Upper</w:t>
            </w:r>
          </w:p>
        </w:tc>
      </w:tr>
    </w:tbl>
    <w:p w:rsidR="00771DD5" w:rsidP="00771DD5" w:rsidRDefault="00771DD5" w14:paraId="3D041452" w14:textId="77777777"/>
    <w:p w:rsidR="00771DD5" w:rsidP="00771DD5" w:rsidRDefault="00771DD5" w14:paraId="608C5FE9" w14:textId="77777777">
      <w:pPr>
        <w:pStyle w:val="SClassInfoPara"/>
      </w:pPr>
      <w:r>
        <w:t>Description</w:t>
      </w:r>
    </w:p>
    <w:p w:rsidR="00771DD5" w:rsidP="00771DD5" w:rsidRDefault="00771DD5" w14:paraId="04484A7C" w14:textId="08622E21">
      <w:r>
        <w:t>Higher density of perennial grasses and succulents. Succulents are reproducing. High</w:t>
      </w:r>
      <w:r w:rsidR="00B9354A">
        <w:t>-</w:t>
      </w:r>
      <w:r>
        <w:t>moisture seasons may produce perennial/annual herbaceous vegetati</w:t>
      </w:r>
      <w:r w:rsidR="00634FB5">
        <w:t xml:space="preserve">on. Infrequent </w:t>
      </w:r>
      <w:r w:rsidR="00B9354A">
        <w:t>r</w:t>
      </w:r>
      <w:r w:rsidR="00634FB5">
        <w:t>eplacement fire</w:t>
      </w:r>
      <w:r>
        <w:t xml:space="preserve"> and wind/weath</w:t>
      </w:r>
      <w:r w:rsidR="00634FB5">
        <w:t xml:space="preserve">er/stress </w:t>
      </w:r>
      <w:r>
        <w:t xml:space="preserve">will cause a transition to </w:t>
      </w:r>
      <w:r w:rsidR="00B9354A">
        <w:t>C</w:t>
      </w:r>
      <w:r>
        <w:t>lass A.</w:t>
      </w:r>
    </w:p>
    <w:p w:rsidR="00771DD5" w:rsidP="00771DD5" w:rsidRDefault="00771DD5" w14:paraId="645E2C8B"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Late1:OPN</w:t>
            </w:r>
          </w:p>
        </w:tc>
        <w:tc>
          <w:p>
            <w:pPr>
              <w:jc w:val="center"/>
            </w:pPr>
            <w:r>
              <w:rPr>
                <w:sz w:val="20"/>
              </w:rPr>
              <w:t>10</w:t>
            </w:r>
          </w:p>
        </w:tc>
      </w:tr>
      <w:tr>
        <w:tc>
          <w:p>
            <w:pPr>
              <w:jc w:val="center"/>
            </w:pPr>
            <w:r>
              <w:rPr>
                <w:sz w:val="20"/>
              </w:rPr>
              <w:t>Late1:OPN</w:t>
            </w:r>
          </w:p>
        </w:tc>
        <w:tc>
          <w:p>
            <w:pPr>
              <w:jc w:val="center"/>
            </w:pPr>
            <w:r>
              <w:rPr>
                <w:sz w:val="20"/>
              </w:rPr>
              <w:t>11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Late1:OPN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71DD5" w:rsidP="00771DD5" w:rsidRDefault="00771DD5" w14:paraId="22900923"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771DD5" w:rsidP="00771DD5" w:rsidRDefault="00771DD5" w14:paraId="0ABB35B2" w14:textId="77777777"/>
    <w:p w:rsidR="00771DD5" w:rsidP="00771DD5" w:rsidRDefault="00771DD5" w14:paraId="4B07A70F" w14:textId="77777777">
      <w:r>
        <w:t>Dick-Peddie, W.A. 1993. New Mexico vegetation: Past, present, and future. Albuquerque, NM: University of New Mexico Press. 244 pp.</w:t>
      </w:r>
    </w:p>
    <w:p w:rsidR="00771DD5" w:rsidP="00771DD5" w:rsidRDefault="00771DD5" w14:paraId="7FA0C988" w14:textId="77777777"/>
    <w:p w:rsidR="00771DD5" w:rsidP="00771DD5" w:rsidRDefault="00771DD5" w14:paraId="56605380" w14:textId="77777777">
      <w:proofErr w:type="spellStart"/>
      <w:r>
        <w:t>Henrickson</w:t>
      </w:r>
      <w:proofErr w:type="spellEnd"/>
      <w:r>
        <w:t xml:space="preserve">, J. and M.C. Johnston. 1986. Vegetation and community types of the </w:t>
      </w:r>
      <w:proofErr w:type="spellStart"/>
      <w:r>
        <w:t>Chihuahuan</w:t>
      </w:r>
      <w:proofErr w:type="spellEnd"/>
      <w:r>
        <w:t xml:space="preserve"> Desert. Pages 20-39 in: J.C. Barlow, A.M. Powell and B.N. </w:t>
      </w:r>
      <w:proofErr w:type="spellStart"/>
      <w:r>
        <w:t>Timmermann</w:t>
      </w:r>
      <w:proofErr w:type="spellEnd"/>
      <w:r>
        <w:t xml:space="preserve">, eds. </w:t>
      </w:r>
      <w:proofErr w:type="spellStart"/>
      <w:r>
        <w:t>Chihuahuan</w:t>
      </w:r>
      <w:proofErr w:type="spellEnd"/>
      <w:r>
        <w:t xml:space="preserve"> Desert--U.S. and Mexico, II: Proceedings of the 2nd symposium on resources of the </w:t>
      </w:r>
      <w:proofErr w:type="spellStart"/>
      <w:r>
        <w:t>Chihuahuan</w:t>
      </w:r>
      <w:proofErr w:type="spellEnd"/>
      <w:r>
        <w:t xml:space="preserve"> Desert region; 1983 October 20-21; Alpine, TX. Alpine, TX: Sul Ross State University, </w:t>
      </w:r>
      <w:proofErr w:type="spellStart"/>
      <w:r>
        <w:t>Chihuahuan</w:t>
      </w:r>
      <w:proofErr w:type="spellEnd"/>
      <w:r>
        <w:t xml:space="preserve"> Desert Research Institute.</w:t>
      </w:r>
    </w:p>
    <w:p w:rsidR="00771DD5" w:rsidP="00771DD5" w:rsidRDefault="00771DD5" w14:paraId="48704152" w14:textId="77777777"/>
    <w:p w:rsidR="00771DD5" w:rsidP="00771DD5" w:rsidRDefault="00771DD5" w14:paraId="1586CF3E" w14:textId="77777777">
      <w:proofErr w:type="spellStart"/>
      <w:r>
        <w:t>Kuchler</w:t>
      </w:r>
      <w:proofErr w:type="spellEnd"/>
      <w:r>
        <w:t>, A.W. 1964. Manual to accompany the map of potential natural vegetation of the conterminous United States. American Geographical Society. Spec. Publ. NO. 36. Lib. Congress Cat. Card Num. 64-15417.</w:t>
      </w:r>
    </w:p>
    <w:p w:rsidR="00771DD5" w:rsidP="00771DD5" w:rsidRDefault="00771DD5" w14:paraId="6FC938F0" w14:textId="77777777"/>
    <w:p w:rsidR="00771DD5" w:rsidP="00771DD5" w:rsidRDefault="00771DD5" w14:paraId="159A50F7" w14:textId="77777777">
      <w:r>
        <w:t xml:space="preserve">Matthews, R.F. 1994. </w:t>
      </w:r>
      <w:proofErr w:type="spellStart"/>
      <w:r>
        <w:t>Fouquieria</w:t>
      </w:r>
      <w:proofErr w:type="spellEnd"/>
      <w:r>
        <w:t xml:space="preserve"> </w:t>
      </w:r>
      <w:proofErr w:type="spellStart"/>
      <w:r>
        <w:t>splendens</w:t>
      </w:r>
      <w:proofErr w:type="spellEnd"/>
      <w:r>
        <w:t>. In: Fire Effects Information System, [Online</w:t>
      </w:r>
      <w:proofErr w:type="gramStart"/>
      <w:r>
        <w:t>].USDA</w:t>
      </w:r>
      <w:proofErr w:type="gramEnd"/>
      <w:r>
        <w:t xml:space="preserve"> Forest Service, Rocky Mountain Research Station, Fire Sciences Laboratory (Producer). Available: http://www.fs.fed.us/database/feis/ [2005, September 26].</w:t>
      </w:r>
    </w:p>
    <w:p w:rsidR="00771DD5" w:rsidP="00771DD5" w:rsidRDefault="00771DD5" w14:paraId="5C20DE48" w14:textId="77777777"/>
    <w:p w:rsidR="00771DD5" w:rsidP="00771DD5" w:rsidRDefault="00771DD5" w14:paraId="73FC6617" w14:textId="77777777">
      <w:r>
        <w:t>NatureServe. 2007. International Ecological Classification Standard: Terrestrial Ecological Classifications. NatureServe Central Databases. Arlington, VA. Data current as of 10 February 2007.</w:t>
      </w:r>
    </w:p>
    <w:p w:rsidR="00771DD5" w:rsidP="00771DD5" w:rsidRDefault="00771DD5" w14:paraId="34E57CD0" w14:textId="77777777"/>
    <w:p w:rsidR="00771DD5" w:rsidP="00771DD5" w:rsidRDefault="00771DD5" w14:paraId="62F20629" w14:textId="77777777">
      <w:proofErr w:type="spellStart"/>
      <w:r>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xml:space="preserve">, S.S. Sackett and R.C. Wilson. 2000. Fire in western shrubland, woodland, and grassland ecosystems. Pages 121-160 in: J.K. Brown and J. </w:t>
      </w:r>
      <w:proofErr w:type="spellStart"/>
      <w:r>
        <w:t>Kapler</w:t>
      </w:r>
      <w:proofErr w:type="spellEnd"/>
      <w:r>
        <w:t>-Smith, eds. Wildland fire in ecosystems: effects of fire on flora. Gen. Tech. Rep. RMRS-GTR-42-vol. 2. Ogden, UT: USDA Forest Service, Rocky Mountain Research Station. 257 pp.</w:t>
      </w:r>
    </w:p>
    <w:p w:rsidR="00771DD5" w:rsidP="00771DD5" w:rsidRDefault="00771DD5" w14:paraId="79E3417C" w14:textId="77777777"/>
    <w:p w:rsidR="00771DD5" w:rsidP="00771DD5" w:rsidRDefault="00771DD5" w14:paraId="1E543626" w14:textId="77777777">
      <w:r>
        <w:t xml:space="preserve">Thomas, P.A. 1991. Response of succulents to fire: a review. International Journal of Wildland Fire 1(1): 11-22. </w:t>
      </w:r>
    </w:p>
    <w:p w:rsidR="00771DD5" w:rsidP="00771DD5" w:rsidRDefault="00771DD5" w14:paraId="1FAE0C46" w14:textId="77777777"/>
    <w:p w:rsidR="00771DD5" w:rsidP="00771DD5" w:rsidRDefault="00771DD5" w14:paraId="7319A34E" w14:textId="77777777">
      <w:r>
        <w:t>USDA-NRCS. 2005. The PLANTS Database, Version 3.5 (http://plants.usda.gov). Data compiled from various sources by Mark W. Skinner. National Plant Data Center, Baton Rouge, LA 70874-4490 USA.</w:t>
      </w:r>
    </w:p>
    <w:p w:rsidR="00771DD5" w:rsidP="00771DD5" w:rsidRDefault="00771DD5" w14:paraId="399AEB49" w14:textId="77777777"/>
    <w:p w:rsidR="00771DD5" w:rsidP="00771DD5" w:rsidRDefault="00771DD5" w14:paraId="0741246B" w14:textId="77777777">
      <w:r>
        <w:t>USGS National Gap Analysis Program. 2004. Provisional Digital Land Cover Map for the Southwestern United States. Version 1.0. RS/GIS Laboratory, College of Natural Resources, Utah State University.</w:t>
      </w:r>
    </w:p>
    <w:p w:rsidR="00771DD5" w:rsidP="00771DD5" w:rsidRDefault="00771DD5" w14:paraId="691EC8A1" w14:textId="77777777"/>
    <w:p w:rsidR="00771DD5" w:rsidP="00771DD5" w:rsidRDefault="00771DD5" w14:paraId="5D03A553" w14:textId="77777777">
      <w:r>
        <w:t>West, N.E. 1983. Intermountain salt-desert shrubland. pages 375-397 in: N.E. West, ed. Temperate deserts and semi-deserts. New York: Elsevier Scientific Publishing Company. (Goodall, David W., ed. in chief.; Ecosystems of the world; vol. 5).</w:t>
      </w:r>
    </w:p>
    <w:p w:rsidRPr="00A43E41" w:rsidR="004D5F12" w:rsidP="00771DD5" w:rsidRDefault="004D5F12" w14:paraId="6FEA3D03" w14:textId="77777777"/>
    <w:sectPr w:rsidRPr="00A43E41" w:rsidR="004D5F12" w:rsidSect="00FE41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9D4E9" w14:textId="77777777" w:rsidR="00AC468B" w:rsidRDefault="00AC468B">
      <w:r>
        <w:separator/>
      </w:r>
    </w:p>
  </w:endnote>
  <w:endnote w:type="continuationSeparator" w:id="0">
    <w:p w14:paraId="02F5FAF4" w14:textId="77777777" w:rsidR="00AC468B" w:rsidRDefault="00AC4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7ACF9" w14:textId="77777777" w:rsidR="00A51E3A" w:rsidRDefault="00A51E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7600C" w14:textId="77777777" w:rsidR="00771DD5" w:rsidRDefault="00771DD5" w:rsidP="00771DD5">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D923A" w14:textId="77777777" w:rsidR="00A51E3A" w:rsidRDefault="00A51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0D29B" w14:textId="77777777" w:rsidR="00AC468B" w:rsidRDefault="00AC468B">
      <w:r>
        <w:separator/>
      </w:r>
    </w:p>
  </w:footnote>
  <w:footnote w:type="continuationSeparator" w:id="0">
    <w:p w14:paraId="5FC902E2" w14:textId="77777777" w:rsidR="00AC468B" w:rsidRDefault="00AC4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58DB3" w14:textId="77777777" w:rsidR="00A51E3A" w:rsidRDefault="00A51E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AAEF3" w14:textId="77777777" w:rsidR="00A43E41" w:rsidRDefault="00A43E41" w:rsidP="00771DD5">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59006" w14:textId="77777777" w:rsidR="00A51E3A" w:rsidRDefault="00A51E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DD5"/>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663A"/>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58E5"/>
    <w:rsid w:val="00336475"/>
    <w:rsid w:val="003379B5"/>
    <w:rsid w:val="00344E01"/>
    <w:rsid w:val="0034781C"/>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A5E3A"/>
    <w:rsid w:val="004A6CE5"/>
    <w:rsid w:val="004A73BB"/>
    <w:rsid w:val="004B0A93"/>
    <w:rsid w:val="004B3810"/>
    <w:rsid w:val="004B44AA"/>
    <w:rsid w:val="004B661D"/>
    <w:rsid w:val="004B6E74"/>
    <w:rsid w:val="004B779E"/>
    <w:rsid w:val="004C6FD4"/>
    <w:rsid w:val="004D487B"/>
    <w:rsid w:val="004D5F12"/>
    <w:rsid w:val="004D6AB6"/>
    <w:rsid w:val="004E2E7D"/>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D6B03"/>
    <w:rsid w:val="005E35AB"/>
    <w:rsid w:val="005E4C6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34FB5"/>
    <w:rsid w:val="0064356B"/>
    <w:rsid w:val="00645277"/>
    <w:rsid w:val="0064575D"/>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094"/>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1DD5"/>
    <w:rsid w:val="007735F8"/>
    <w:rsid w:val="007742B4"/>
    <w:rsid w:val="00776476"/>
    <w:rsid w:val="00780442"/>
    <w:rsid w:val="007863E7"/>
    <w:rsid w:val="007870CA"/>
    <w:rsid w:val="00790258"/>
    <w:rsid w:val="00792396"/>
    <w:rsid w:val="00792F50"/>
    <w:rsid w:val="00794E14"/>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0560"/>
    <w:rsid w:val="007E212C"/>
    <w:rsid w:val="007E4B31"/>
    <w:rsid w:val="007F1781"/>
    <w:rsid w:val="007F1D7A"/>
    <w:rsid w:val="007F27E4"/>
    <w:rsid w:val="007F33B2"/>
    <w:rsid w:val="007F5464"/>
    <w:rsid w:val="007F7862"/>
    <w:rsid w:val="00803393"/>
    <w:rsid w:val="008068BD"/>
    <w:rsid w:val="00806C33"/>
    <w:rsid w:val="00807DF0"/>
    <w:rsid w:val="008126AF"/>
    <w:rsid w:val="00821B0F"/>
    <w:rsid w:val="00824809"/>
    <w:rsid w:val="008260FE"/>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6B2E"/>
    <w:rsid w:val="00A477A0"/>
    <w:rsid w:val="00A50862"/>
    <w:rsid w:val="00A50EA6"/>
    <w:rsid w:val="00A51E3A"/>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468B"/>
    <w:rsid w:val="00AC778A"/>
    <w:rsid w:val="00AD0A16"/>
    <w:rsid w:val="00AD207D"/>
    <w:rsid w:val="00AD50BB"/>
    <w:rsid w:val="00AD5E0C"/>
    <w:rsid w:val="00AE18EA"/>
    <w:rsid w:val="00AE4E67"/>
    <w:rsid w:val="00AE67E5"/>
    <w:rsid w:val="00AF2BCE"/>
    <w:rsid w:val="00AF4B89"/>
    <w:rsid w:val="00AF4F76"/>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4A6"/>
    <w:rsid w:val="00B5460A"/>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354A"/>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04C9"/>
    <w:rsid w:val="00BE18D7"/>
    <w:rsid w:val="00BE2DCA"/>
    <w:rsid w:val="00BE47CE"/>
    <w:rsid w:val="00BE47D0"/>
    <w:rsid w:val="00BE51CA"/>
    <w:rsid w:val="00BE537C"/>
    <w:rsid w:val="00BE7010"/>
    <w:rsid w:val="00BF1600"/>
    <w:rsid w:val="00BF177F"/>
    <w:rsid w:val="00BF3879"/>
    <w:rsid w:val="00BF4A9A"/>
    <w:rsid w:val="00BF5AD2"/>
    <w:rsid w:val="00C0134A"/>
    <w:rsid w:val="00C0481C"/>
    <w:rsid w:val="00C05EC9"/>
    <w:rsid w:val="00C06AEF"/>
    <w:rsid w:val="00C07272"/>
    <w:rsid w:val="00C10306"/>
    <w:rsid w:val="00C21B4A"/>
    <w:rsid w:val="00C24F76"/>
    <w:rsid w:val="00C26399"/>
    <w:rsid w:val="00C30E54"/>
    <w:rsid w:val="00C3181B"/>
    <w:rsid w:val="00C3230C"/>
    <w:rsid w:val="00C3298F"/>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3458"/>
    <w:rsid w:val="00C868D3"/>
    <w:rsid w:val="00C86C50"/>
    <w:rsid w:val="00C87922"/>
    <w:rsid w:val="00C908F2"/>
    <w:rsid w:val="00C90E95"/>
    <w:rsid w:val="00C92EFC"/>
    <w:rsid w:val="00C95F45"/>
    <w:rsid w:val="00CA1B63"/>
    <w:rsid w:val="00CA2C4F"/>
    <w:rsid w:val="00CA2D4E"/>
    <w:rsid w:val="00CB0E67"/>
    <w:rsid w:val="00CB1450"/>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4E44"/>
    <w:rsid w:val="00D46A2D"/>
    <w:rsid w:val="00D47252"/>
    <w:rsid w:val="00D50549"/>
    <w:rsid w:val="00D53EDC"/>
    <w:rsid w:val="00D55F65"/>
    <w:rsid w:val="00D5690F"/>
    <w:rsid w:val="00D56CCA"/>
    <w:rsid w:val="00D61AC5"/>
    <w:rsid w:val="00D62ECB"/>
    <w:rsid w:val="00D6372D"/>
    <w:rsid w:val="00D653F0"/>
    <w:rsid w:val="00D72C7F"/>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5D7B"/>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54F"/>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E4C99"/>
  <w15:docId w15:val="{67931AD0-5EF3-40ED-A909-56F13AC4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460A"/>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34FB5"/>
    <w:pPr>
      <w:ind w:left="720"/>
    </w:pPr>
    <w:rPr>
      <w:rFonts w:ascii="Calibri" w:eastAsiaTheme="minorHAnsi" w:hAnsi="Calibri"/>
      <w:sz w:val="22"/>
      <w:szCs w:val="22"/>
    </w:rPr>
  </w:style>
  <w:style w:type="character" w:styleId="Hyperlink">
    <w:name w:val="Hyperlink"/>
    <w:basedOn w:val="DefaultParagraphFont"/>
    <w:rsid w:val="00634FB5"/>
    <w:rPr>
      <w:color w:val="0000FF" w:themeColor="hyperlink"/>
      <w:u w:val="single"/>
    </w:rPr>
  </w:style>
  <w:style w:type="paragraph" w:styleId="BalloonText">
    <w:name w:val="Balloon Text"/>
    <w:basedOn w:val="Normal"/>
    <w:link w:val="BalloonTextChar"/>
    <w:uiPriority w:val="99"/>
    <w:semiHidden/>
    <w:unhideWhenUsed/>
    <w:rsid w:val="00634FB5"/>
    <w:rPr>
      <w:rFonts w:ascii="Tahoma" w:hAnsi="Tahoma" w:cs="Tahoma"/>
      <w:sz w:val="16"/>
      <w:szCs w:val="16"/>
    </w:rPr>
  </w:style>
  <w:style w:type="character" w:customStyle="1" w:styleId="BalloonTextChar">
    <w:name w:val="Balloon Text Char"/>
    <w:basedOn w:val="DefaultParagraphFont"/>
    <w:link w:val="BalloonText"/>
    <w:uiPriority w:val="99"/>
    <w:semiHidden/>
    <w:rsid w:val="00634FB5"/>
    <w:rPr>
      <w:rFonts w:ascii="Tahoma" w:hAnsi="Tahoma" w:cs="Tahoma"/>
      <w:sz w:val="16"/>
      <w:szCs w:val="16"/>
    </w:rPr>
  </w:style>
  <w:style w:type="character" w:styleId="CommentReference">
    <w:name w:val="annotation reference"/>
    <w:basedOn w:val="DefaultParagraphFont"/>
    <w:uiPriority w:val="99"/>
    <w:semiHidden/>
    <w:unhideWhenUsed/>
    <w:rsid w:val="00AF4F76"/>
    <w:rPr>
      <w:sz w:val="16"/>
      <w:szCs w:val="16"/>
    </w:rPr>
  </w:style>
  <w:style w:type="paragraph" w:styleId="CommentText">
    <w:name w:val="annotation text"/>
    <w:basedOn w:val="Normal"/>
    <w:link w:val="CommentTextChar"/>
    <w:uiPriority w:val="99"/>
    <w:semiHidden/>
    <w:unhideWhenUsed/>
    <w:rsid w:val="00AF4F76"/>
    <w:rPr>
      <w:sz w:val="20"/>
      <w:szCs w:val="20"/>
    </w:rPr>
  </w:style>
  <w:style w:type="character" w:customStyle="1" w:styleId="CommentTextChar">
    <w:name w:val="Comment Text Char"/>
    <w:basedOn w:val="DefaultParagraphFont"/>
    <w:link w:val="CommentText"/>
    <w:uiPriority w:val="99"/>
    <w:semiHidden/>
    <w:rsid w:val="00AF4F76"/>
  </w:style>
  <w:style w:type="paragraph" w:styleId="CommentSubject">
    <w:name w:val="annotation subject"/>
    <w:basedOn w:val="CommentText"/>
    <w:next w:val="CommentText"/>
    <w:link w:val="CommentSubjectChar"/>
    <w:uiPriority w:val="99"/>
    <w:semiHidden/>
    <w:unhideWhenUsed/>
    <w:rsid w:val="00AF4F76"/>
    <w:rPr>
      <w:b/>
      <w:bCs/>
    </w:rPr>
  </w:style>
  <w:style w:type="character" w:customStyle="1" w:styleId="CommentSubjectChar">
    <w:name w:val="Comment Subject Char"/>
    <w:basedOn w:val="CommentTextChar"/>
    <w:link w:val="CommentSubject"/>
    <w:uiPriority w:val="99"/>
    <w:semiHidden/>
    <w:rsid w:val="00AF4F76"/>
    <w:rPr>
      <w:b/>
      <w:bCs/>
    </w:rPr>
  </w:style>
  <w:style w:type="character" w:styleId="Mention">
    <w:name w:val="Mention"/>
    <w:basedOn w:val="DefaultParagraphFont"/>
    <w:uiPriority w:val="99"/>
    <w:semiHidden/>
    <w:unhideWhenUsed/>
    <w:rsid w:val="00BE2DC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295196">
      <w:bodyDiv w:val="1"/>
      <w:marLeft w:val="0"/>
      <w:marRight w:val="0"/>
      <w:marTop w:val="0"/>
      <w:marBottom w:val="0"/>
      <w:divBdr>
        <w:top w:val="none" w:sz="0" w:space="0" w:color="auto"/>
        <w:left w:val="none" w:sz="0" w:space="0" w:color="auto"/>
        <w:bottom w:val="none" w:sz="0" w:space="0" w:color="auto"/>
        <w:right w:val="none" w:sz="0" w:space="0" w:color="auto"/>
      </w:divBdr>
    </w:div>
    <w:div w:id="111570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timothy.a.christiansen2.nfg@gmail.mi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2014-08-21T14:36:00Z</cp:lastPrinted>
  <dcterms:created xsi:type="dcterms:W3CDTF">2017-08-28T22:52:00Z</dcterms:created>
  <dcterms:modified xsi:type="dcterms:W3CDTF">2018-06-14T13:13:00Z</dcterms:modified>
</cp:coreProperties>
</file>