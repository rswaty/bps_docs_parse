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32D" w:rsidP="0066032D" w:rsidRDefault="0066032D" w14:paraId="322F1691" w14:textId="096F22AE">
      <w:pPr>
        <w:pStyle w:val="BpSTitle"/>
      </w:pPr>
      <w:r>
        <w:t>10380</w:t>
      </w:r>
    </w:p>
    <w:p w:rsidR="0066032D" w:rsidP="0066032D" w:rsidRDefault="0066032D" w14:paraId="53818E3E" w14:textId="77777777">
      <w:pPr>
        <w:pStyle w:val="BpSTitle"/>
      </w:pPr>
      <w:r>
        <w:t>North Pacific Maritime Mesic Subalpine Parkland</w:t>
      </w:r>
    </w:p>
    <w:p w:rsidR="0066032D" w:rsidP="0066032D" w:rsidRDefault="0066032D" w14:paraId="2C3ACB00" w14:textId="77777777">
      <w:r>
        <w:t xmlns:w="http://schemas.openxmlformats.org/wordprocessingml/2006/main">BpS Model/Description Version: Aug. 2020</w:t>
      </w:r>
      <w:r>
        <w:tab/>
      </w:r>
      <w:r>
        <w:tab/>
      </w:r>
      <w:r>
        <w:tab/>
      </w:r>
      <w:r>
        <w:tab/>
      </w:r>
      <w:r>
        <w:tab/>
      </w:r>
      <w:r>
        <w:tab/>
      </w:r>
      <w:r>
        <w:tab/>
      </w:r>
    </w:p>
    <w:p w:rsidR="0066032D" w:rsidP="0066032D" w:rsidRDefault="00F4333B" w14:paraId="668A76BF" w14:textId="2F4F49D0">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392"/>
        <w:gridCol w:w="852"/>
      </w:tblGrid>
      <w:tr w:rsidRPr="0066032D" w:rsidR="0066032D" w:rsidTr="0066032D" w14:paraId="5F4A6D9E" w14:textId="77777777">
        <w:tc>
          <w:tcPr>
            <w:tcW w:w="1836" w:type="dxa"/>
            <w:tcBorders>
              <w:top w:val="single" w:color="auto" w:sz="2" w:space="0"/>
              <w:left w:val="single" w:color="auto" w:sz="12" w:space="0"/>
              <w:bottom w:val="single" w:color="000000" w:sz="12" w:space="0"/>
            </w:tcBorders>
            <w:shd w:val="clear" w:color="auto" w:fill="auto"/>
          </w:tcPr>
          <w:p w:rsidRPr="0066032D" w:rsidR="0066032D" w:rsidP="00B16D14" w:rsidRDefault="0066032D" w14:paraId="68FA5C9E" w14:textId="77777777">
            <w:pPr>
              <w:rPr>
                <w:b/>
                <w:bCs/>
              </w:rPr>
            </w:pPr>
            <w:r w:rsidRPr="0066032D">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66032D" w:rsidR="0066032D" w:rsidP="00B16D14" w:rsidRDefault="0066032D" w14:paraId="67C0146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6032D" w:rsidR="0066032D" w:rsidP="00B16D14" w:rsidRDefault="0066032D" w14:paraId="4EDCA38A" w14:textId="77777777">
            <w:pPr>
              <w:rPr>
                <w:b/>
                <w:bCs/>
              </w:rPr>
            </w:pPr>
            <w:r w:rsidRPr="0066032D">
              <w:rPr>
                <w:b/>
                <w:bCs/>
              </w:rPr>
              <w:t>Reviewers</w:t>
            </w:r>
          </w:p>
        </w:tc>
        <w:tc>
          <w:tcPr>
            <w:tcW w:w="852" w:type="dxa"/>
            <w:tcBorders>
              <w:top w:val="single" w:color="auto" w:sz="2" w:space="0"/>
              <w:bottom w:val="single" w:color="000000" w:sz="12" w:space="0"/>
            </w:tcBorders>
            <w:shd w:val="clear" w:color="auto" w:fill="auto"/>
          </w:tcPr>
          <w:p w:rsidRPr="0066032D" w:rsidR="0066032D" w:rsidP="00B16D14" w:rsidRDefault="0066032D" w14:paraId="017ACE56" w14:textId="77777777">
            <w:pPr>
              <w:rPr>
                <w:b/>
                <w:bCs/>
              </w:rPr>
            </w:pPr>
          </w:p>
        </w:tc>
      </w:tr>
      <w:tr w:rsidRPr="0066032D" w:rsidR="0066032D" w:rsidTr="0066032D" w14:paraId="3793AD1F" w14:textId="77777777">
        <w:tc>
          <w:tcPr>
            <w:tcW w:w="1836" w:type="dxa"/>
            <w:tcBorders>
              <w:top w:val="single" w:color="000000" w:sz="12" w:space="0"/>
              <w:left w:val="single" w:color="auto" w:sz="12" w:space="0"/>
            </w:tcBorders>
            <w:shd w:val="clear" w:color="auto" w:fill="auto"/>
          </w:tcPr>
          <w:p w:rsidRPr="0066032D" w:rsidR="0066032D" w:rsidP="00B16D14" w:rsidRDefault="0066032D" w14:paraId="455C1EF7" w14:textId="77777777">
            <w:pPr>
              <w:rPr>
                <w:bCs/>
              </w:rPr>
            </w:pPr>
            <w:r w:rsidRPr="0066032D">
              <w:rPr>
                <w:bCs/>
              </w:rPr>
              <w:t xml:space="preserve">Robin </w:t>
            </w:r>
            <w:proofErr w:type="spellStart"/>
            <w:r w:rsidRPr="0066032D">
              <w:rPr>
                <w:bCs/>
              </w:rPr>
              <w:t>Lesher</w:t>
            </w:r>
            <w:proofErr w:type="spellEnd"/>
          </w:p>
        </w:tc>
        <w:tc>
          <w:tcPr>
            <w:tcW w:w="2556" w:type="dxa"/>
            <w:tcBorders>
              <w:top w:val="single" w:color="000000" w:sz="12" w:space="0"/>
              <w:right w:val="single" w:color="000000" w:sz="12" w:space="0"/>
            </w:tcBorders>
            <w:shd w:val="clear" w:color="auto" w:fill="auto"/>
          </w:tcPr>
          <w:p w:rsidRPr="0066032D" w:rsidR="0066032D" w:rsidP="00B16D14" w:rsidRDefault="0066032D" w14:paraId="7A1CC37E" w14:textId="77777777">
            <w:r w:rsidRPr="0066032D">
              <w:t>rlesher@fs.fed.us</w:t>
            </w:r>
          </w:p>
        </w:tc>
        <w:tc>
          <w:tcPr>
            <w:tcW w:w="1392" w:type="dxa"/>
            <w:tcBorders>
              <w:top w:val="single" w:color="000000" w:sz="12" w:space="0"/>
              <w:left w:val="single" w:color="000000" w:sz="12" w:space="0"/>
            </w:tcBorders>
            <w:shd w:val="clear" w:color="auto" w:fill="auto"/>
          </w:tcPr>
          <w:p w:rsidRPr="0066032D" w:rsidR="0066032D" w:rsidP="00B16D14" w:rsidRDefault="0066032D" w14:paraId="3C84A9D7" w14:textId="0E97B39C"/>
        </w:tc>
        <w:tc>
          <w:tcPr>
            <w:tcW w:w="852" w:type="dxa"/>
            <w:tcBorders>
              <w:top w:val="single" w:color="000000" w:sz="12" w:space="0"/>
            </w:tcBorders>
            <w:shd w:val="clear" w:color="auto" w:fill="auto"/>
          </w:tcPr>
          <w:p w:rsidRPr="0066032D" w:rsidR="0066032D" w:rsidP="00B16D14" w:rsidRDefault="0066032D" w14:paraId="48747AB1" w14:textId="07923213"/>
        </w:tc>
      </w:tr>
      <w:tr w:rsidRPr="0066032D" w:rsidR="0066032D" w:rsidTr="0066032D" w14:paraId="0D9ECD9B" w14:textId="77777777">
        <w:tc>
          <w:tcPr>
            <w:tcW w:w="1836" w:type="dxa"/>
            <w:tcBorders>
              <w:left w:val="single" w:color="auto" w:sz="12" w:space="0"/>
            </w:tcBorders>
            <w:shd w:val="clear" w:color="auto" w:fill="auto"/>
          </w:tcPr>
          <w:p w:rsidRPr="0066032D" w:rsidR="0066032D" w:rsidP="00B16D14" w:rsidRDefault="0066032D" w14:paraId="3765496A" w14:textId="77777777">
            <w:pPr>
              <w:rPr>
                <w:bCs/>
              </w:rPr>
            </w:pPr>
            <w:r w:rsidRPr="0066032D">
              <w:rPr>
                <w:bCs/>
              </w:rPr>
              <w:t>Jan Henderson</w:t>
            </w:r>
          </w:p>
        </w:tc>
        <w:tc>
          <w:tcPr>
            <w:tcW w:w="2556" w:type="dxa"/>
            <w:tcBorders>
              <w:right w:val="single" w:color="000000" w:sz="12" w:space="0"/>
            </w:tcBorders>
            <w:shd w:val="clear" w:color="auto" w:fill="auto"/>
          </w:tcPr>
          <w:p w:rsidRPr="0066032D" w:rsidR="0066032D" w:rsidP="00B16D14" w:rsidRDefault="0066032D" w14:paraId="43BE4877" w14:textId="77777777">
            <w:r w:rsidRPr="0066032D">
              <w:t>jahenderson@fs.fed.us</w:t>
            </w:r>
          </w:p>
        </w:tc>
        <w:tc>
          <w:tcPr>
            <w:tcW w:w="1392" w:type="dxa"/>
            <w:tcBorders>
              <w:left w:val="single" w:color="000000" w:sz="12" w:space="0"/>
            </w:tcBorders>
            <w:shd w:val="clear" w:color="auto" w:fill="auto"/>
          </w:tcPr>
          <w:p w:rsidRPr="0066032D" w:rsidR="0066032D" w:rsidP="00B16D14" w:rsidRDefault="0066032D" w14:paraId="75EED8B7" w14:textId="53CA0E14"/>
        </w:tc>
        <w:tc>
          <w:tcPr>
            <w:tcW w:w="852" w:type="dxa"/>
            <w:shd w:val="clear" w:color="auto" w:fill="auto"/>
          </w:tcPr>
          <w:p w:rsidRPr="0066032D" w:rsidR="0066032D" w:rsidP="00B16D14" w:rsidRDefault="0066032D" w14:paraId="66FCDC5D" w14:textId="6CD21DB1"/>
        </w:tc>
      </w:tr>
      <w:tr w:rsidRPr="0066032D" w:rsidR="0066032D" w:rsidTr="0066032D" w14:paraId="193F3C32" w14:textId="77777777">
        <w:tc>
          <w:tcPr>
            <w:tcW w:w="1836" w:type="dxa"/>
            <w:tcBorders>
              <w:left w:val="single" w:color="auto" w:sz="12" w:space="0"/>
              <w:bottom w:val="single" w:color="auto" w:sz="2" w:space="0"/>
            </w:tcBorders>
            <w:shd w:val="clear" w:color="auto" w:fill="auto"/>
          </w:tcPr>
          <w:p w:rsidRPr="0066032D" w:rsidR="0066032D" w:rsidP="00B16D14" w:rsidRDefault="0066032D" w14:paraId="2042636A" w14:textId="1F37E201">
            <w:pPr>
              <w:rPr>
                <w:bCs/>
              </w:rPr>
            </w:pPr>
          </w:p>
        </w:tc>
        <w:tc>
          <w:tcPr>
            <w:tcW w:w="2556" w:type="dxa"/>
            <w:tcBorders>
              <w:right w:val="single" w:color="000000" w:sz="12" w:space="0"/>
            </w:tcBorders>
            <w:shd w:val="clear" w:color="auto" w:fill="auto"/>
          </w:tcPr>
          <w:p w:rsidRPr="0066032D" w:rsidR="0066032D" w:rsidP="00B16D14" w:rsidRDefault="0066032D" w14:paraId="2DECA483" w14:textId="69E55D44"/>
        </w:tc>
        <w:tc>
          <w:tcPr>
            <w:tcW w:w="1392" w:type="dxa"/>
            <w:tcBorders>
              <w:left w:val="single" w:color="000000" w:sz="12" w:space="0"/>
              <w:bottom w:val="single" w:color="auto" w:sz="2" w:space="0"/>
            </w:tcBorders>
            <w:shd w:val="clear" w:color="auto" w:fill="auto"/>
          </w:tcPr>
          <w:p w:rsidRPr="0066032D" w:rsidR="0066032D" w:rsidP="00B16D14" w:rsidRDefault="0066032D" w14:paraId="6A70089C" w14:textId="33F21A3D"/>
        </w:tc>
        <w:tc>
          <w:tcPr>
            <w:tcW w:w="852" w:type="dxa"/>
            <w:shd w:val="clear" w:color="auto" w:fill="auto"/>
          </w:tcPr>
          <w:p w:rsidRPr="0066032D" w:rsidR="0066032D" w:rsidP="00B16D14" w:rsidRDefault="0066032D" w14:paraId="67072C66" w14:textId="098AFBFF"/>
        </w:tc>
      </w:tr>
    </w:tbl>
    <w:p w:rsidR="0066032D" w:rsidP="0066032D" w:rsidRDefault="0066032D" w14:paraId="29F4F64C" w14:textId="77777777"/>
    <w:p w:rsidR="0066032D" w:rsidP="0066032D" w:rsidRDefault="0066032D" w14:paraId="35999AED" w14:textId="77777777">
      <w:pPr>
        <w:pStyle w:val="InfoPara"/>
      </w:pPr>
      <w:r>
        <w:t>Vegetation Type</w:t>
      </w:r>
    </w:p>
    <w:p w:rsidR="0066032D" w:rsidP="0066032D" w:rsidRDefault="0066032D" w14:paraId="60D93D5A" w14:textId="77777777">
      <w:r>
        <w:t>Forest and Woodland</w:t>
      </w:r>
    </w:p>
    <w:p w:rsidR="0066032D" w:rsidP="0066032D" w:rsidRDefault="0066032D" w14:paraId="09139BF0" w14:textId="77777777">
      <w:pPr>
        <w:pStyle w:val="InfoPara"/>
      </w:pPr>
      <w:r>
        <w:t>Map Zones</w:t>
      </w:r>
    </w:p>
    <w:p w:rsidR="0066032D" w:rsidP="0066032D" w:rsidRDefault="006F7711" w14:paraId="5051EB6D" w14:textId="7C26DE99">
      <w:r>
        <w:t xml:space="preserve">1, </w:t>
      </w:r>
      <w:r w:rsidR="0066032D">
        <w:t>7</w:t>
      </w:r>
    </w:p>
    <w:p w:rsidR="0066032D" w:rsidP="0066032D" w:rsidRDefault="0066032D" w14:paraId="71C19900" w14:textId="77777777">
      <w:pPr>
        <w:pStyle w:val="InfoPara"/>
      </w:pPr>
      <w:r>
        <w:t>Geographic Range</w:t>
      </w:r>
    </w:p>
    <w:p w:rsidR="0066032D" w:rsidP="0066032D" w:rsidRDefault="0066032D" w14:paraId="2B177E20" w14:textId="52201443">
      <w:r>
        <w:t>This system occurs throughout the mountains of the Pacific Northwest, from the southern Cascades of Oregon to the mountains of south-central Alaska. It occurs at the transition zone of forest to alpine, forming a subalpine forest-meadow ecotone.</w:t>
      </w:r>
    </w:p>
    <w:p w:rsidR="0066032D" w:rsidP="0066032D" w:rsidRDefault="0066032D" w14:paraId="3F4E6578" w14:textId="77777777">
      <w:pPr>
        <w:pStyle w:val="InfoPara"/>
      </w:pPr>
      <w:r>
        <w:t>Biophysical Site Description</w:t>
      </w:r>
    </w:p>
    <w:p w:rsidR="0066032D" w:rsidP="0066032D" w:rsidRDefault="0066032D" w14:paraId="3D979040" w14:textId="77777777">
      <w:r>
        <w:t>This type occurs on the west side of the Cascade Mountains where deep, late-lying snowpack, steepness of slope and temperature are important environmental factors. Communities are typically on ridge crests, shoulders, or upper slopes.</w:t>
      </w:r>
    </w:p>
    <w:p w:rsidR="0066032D" w:rsidP="0066032D" w:rsidRDefault="0066032D" w14:paraId="7A85B10D" w14:textId="77777777">
      <w:pPr>
        <w:pStyle w:val="InfoPara"/>
      </w:pPr>
      <w:r>
        <w:t>Vegetation Description</w:t>
      </w:r>
    </w:p>
    <w:p w:rsidR="0066032D" w:rsidP="0066032D" w:rsidRDefault="0066032D" w14:paraId="75E63CB3" w14:textId="0FCF79FF">
      <w:r>
        <w:t xml:space="preserve">Clumps of trees interspersed with low shrublands and meadows characterize this system. Associations include forested and subalpine meadow types. Major tree species are </w:t>
      </w:r>
      <w:proofErr w:type="spellStart"/>
      <w:r w:rsidRPr="00F4333B">
        <w:rPr>
          <w:i/>
        </w:rPr>
        <w:t>Tsuga</w:t>
      </w:r>
      <w:proofErr w:type="spellEnd"/>
      <w:r w:rsidRPr="00F4333B">
        <w:rPr>
          <w:i/>
        </w:rPr>
        <w:t xml:space="preserve"> </w:t>
      </w:r>
      <w:proofErr w:type="spellStart"/>
      <w:r w:rsidRPr="00F4333B">
        <w:rPr>
          <w:i/>
        </w:rPr>
        <w:t>mertensiana</w:t>
      </w:r>
      <w:proofErr w:type="spellEnd"/>
      <w:r w:rsidRPr="00F4333B">
        <w:rPr>
          <w:i/>
        </w:rPr>
        <w:t xml:space="preserve">, </w:t>
      </w:r>
      <w:proofErr w:type="spellStart"/>
      <w:r w:rsidRPr="00F4333B">
        <w:rPr>
          <w:i/>
        </w:rPr>
        <w:t>Abies</w:t>
      </w:r>
      <w:proofErr w:type="spellEnd"/>
      <w:r w:rsidRPr="00F4333B">
        <w:rPr>
          <w:i/>
        </w:rPr>
        <w:t xml:space="preserve"> </w:t>
      </w:r>
      <w:proofErr w:type="spellStart"/>
      <w:r w:rsidRPr="00F4333B">
        <w:rPr>
          <w:i/>
        </w:rPr>
        <w:t>lasiocarpa</w:t>
      </w:r>
      <w:proofErr w:type="spellEnd"/>
      <w:r w:rsidRPr="00F4333B">
        <w:rPr>
          <w:i/>
        </w:rPr>
        <w:t xml:space="preserve">, A. </w:t>
      </w:r>
      <w:proofErr w:type="spellStart"/>
      <w:r w:rsidRPr="00F4333B">
        <w:rPr>
          <w:i/>
        </w:rPr>
        <w:t>amabilis</w:t>
      </w:r>
      <w:proofErr w:type="spellEnd"/>
      <w:r w:rsidR="00F4333B">
        <w:rPr>
          <w:i/>
        </w:rPr>
        <w:t>,</w:t>
      </w:r>
      <w:r>
        <w:t xml:space="preserve"> and </w:t>
      </w:r>
      <w:proofErr w:type="spellStart"/>
      <w:r>
        <w:t>Chamaecyparis</w:t>
      </w:r>
      <w:proofErr w:type="spellEnd"/>
      <w:r>
        <w:t xml:space="preserve">. Meadows include </w:t>
      </w:r>
      <w:proofErr w:type="spellStart"/>
      <w:r w:rsidRPr="00F4333B">
        <w:rPr>
          <w:i/>
        </w:rPr>
        <w:t>Phyllodoce</w:t>
      </w:r>
      <w:proofErr w:type="spellEnd"/>
      <w:r>
        <w:t xml:space="preserve"> spp., </w:t>
      </w:r>
      <w:proofErr w:type="spellStart"/>
      <w:r w:rsidRPr="00F4333B">
        <w:rPr>
          <w:i/>
        </w:rPr>
        <w:t>Cassiope</w:t>
      </w:r>
      <w:proofErr w:type="spellEnd"/>
      <w:r>
        <w:t xml:space="preserve"> spp., </w:t>
      </w:r>
      <w:r w:rsidRPr="00F4333B">
        <w:rPr>
          <w:i/>
        </w:rPr>
        <w:t xml:space="preserve">Vaccinium </w:t>
      </w:r>
      <w:r>
        <w:t xml:space="preserve">spp., </w:t>
      </w:r>
      <w:proofErr w:type="spellStart"/>
      <w:r w:rsidRPr="00F4333B">
        <w:rPr>
          <w:i/>
        </w:rPr>
        <w:t>Carex</w:t>
      </w:r>
      <w:proofErr w:type="spellEnd"/>
      <w:r>
        <w:t xml:space="preserve"> spp., and </w:t>
      </w:r>
      <w:proofErr w:type="spellStart"/>
      <w:r w:rsidRPr="00F4333B">
        <w:rPr>
          <w:i/>
        </w:rPr>
        <w:t>Luzula</w:t>
      </w:r>
      <w:proofErr w:type="spellEnd"/>
      <w:r>
        <w:t xml:space="preserve"> spp.</w:t>
      </w:r>
    </w:p>
    <w:p w:rsidR="0066032D" w:rsidP="0066032D" w:rsidRDefault="0066032D" w14:paraId="1CB39E55" w14:textId="77777777"/>
    <w:p w:rsidR="0066032D" w:rsidP="0066032D" w:rsidRDefault="0066032D" w14:paraId="31CDEDBC" w14:textId="63AEF632">
      <w:r>
        <w:t>Tree establishment happens in waves depending on seed years, weather, climate and snowpack. Hundreds of years can pass to reestablish trees.</w:t>
      </w:r>
      <w:r w:rsidR="00F4333B">
        <w:t xml:space="preserve"> </w:t>
      </w:r>
      <w:r>
        <w:t>Snow breakage was significant 500yrs ago, but is reduced now during a different climate. This breakage worked to convert tree islands toward meadows, thus eliminating many tree islands. There is lots of regeneration recently, but past waves of regeneration suggest that survivorship may be pretty limited.</w:t>
      </w:r>
    </w:p>
    <w:p w:rsidR="0066032D" w:rsidP="0066032D" w:rsidRDefault="0066032D" w14:paraId="44260A6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amabilis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cedar</w:t>
            </w:r>
          </w:p>
        </w:tc>
      </w:tr>
    </w:tbl>
    <w:p>
      <w:r>
        <w:rPr>
          <w:sz w:val="16"/>
        </w:rPr>
        <w:t>Species names are from the NRCS PLANTS database. Check species codes at http://plants.usda.gov.</w:t>
      </w:r>
    </w:p>
    <w:p w:rsidR="0066032D" w:rsidP="0066032D" w:rsidRDefault="0066032D" w14:paraId="0C46A2A2" w14:textId="77777777">
      <w:pPr>
        <w:pStyle w:val="InfoPara"/>
      </w:pPr>
      <w:r>
        <w:t>Disturbance Description</w:t>
      </w:r>
    </w:p>
    <w:p w:rsidR="0066032D" w:rsidP="0066032D" w:rsidRDefault="0066032D" w14:paraId="0CD9C917" w14:textId="5000FD99">
      <w:r>
        <w:t xml:space="preserve">There is very little disturbance, either windthrow or fire. Regeneration of forest species may be impacted by long-term climate patterns. Snow breakage, and avalanches are the most significant medium-term disturbances. Fire occurs as lightning strikes in tree islands, killing individuals </w:t>
      </w:r>
      <w:r>
        <w:lastRenderedPageBreak/>
        <w:t xml:space="preserve">trees or clumps. These patches act as a fire break, suppressing fires from lower </w:t>
      </w:r>
      <w:r w:rsidR="006F7711">
        <w:t>elevations</w:t>
      </w:r>
      <w:r>
        <w:t xml:space="preserve">. Climate change is the main factor that determines succession patterns and patch </w:t>
      </w:r>
      <w:proofErr w:type="spellStart"/>
      <w:r>
        <w:t>reinitiation</w:t>
      </w:r>
      <w:proofErr w:type="spellEnd"/>
      <w:r>
        <w:t>. Changes in temperature and precipitation patterns affect tree/meadow dynamics.</w:t>
      </w:r>
    </w:p>
    <w:p w:rsidR="0066032D" w:rsidP="0066032D" w:rsidRDefault="0066032D" w14:paraId="1A043F97" w14:textId="6906159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5066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5066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6032D" w:rsidP="0066032D" w:rsidRDefault="0066032D" w14:paraId="42F06A07" w14:textId="77777777">
      <w:pPr>
        <w:pStyle w:val="InfoPara"/>
      </w:pPr>
      <w:r>
        <w:t>Scale Description</w:t>
      </w:r>
    </w:p>
    <w:p w:rsidR="0066032D" w:rsidP="0066032D" w:rsidRDefault="0066032D" w14:paraId="1C205D12" w14:textId="73413638">
      <w:r>
        <w:t>Fires in this type can occur in very small patches asso</w:t>
      </w:r>
      <w:r w:rsidR="005C2329">
        <w:t xml:space="preserve">ciated with lightning strikes. </w:t>
      </w:r>
      <w:r>
        <w:t xml:space="preserve">Ignitions of this type are probably quite common but typically remain in the </w:t>
      </w:r>
      <w:r w:rsidR="00F4333B">
        <w:t>1-</w:t>
      </w:r>
      <w:r>
        <w:t>10ac size.</w:t>
      </w:r>
    </w:p>
    <w:p w:rsidR="0066032D" w:rsidP="0066032D" w:rsidRDefault="0066032D" w14:paraId="17EC6655" w14:textId="77777777">
      <w:pPr>
        <w:pStyle w:val="InfoPara"/>
      </w:pPr>
      <w:r>
        <w:t>Adjacency or Identification Concerns</w:t>
      </w:r>
    </w:p>
    <w:p w:rsidR="0066032D" w:rsidP="0066032D" w:rsidRDefault="0066032D" w14:paraId="631E86E5" w14:textId="77777777">
      <w:r>
        <w:t>Above this type are alpine meadows and fell-fields, below could be TSME woodlands.</w:t>
      </w:r>
    </w:p>
    <w:p w:rsidR="0066032D" w:rsidP="0066032D" w:rsidRDefault="0066032D" w14:paraId="2529EBFD" w14:textId="77777777">
      <w:pPr>
        <w:pStyle w:val="InfoPara"/>
      </w:pPr>
      <w:r>
        <w:t>Issues or Problems</w:t>
      </w:r>
    </w:p>
    <w:p w:rsidR="0066032D" w:rsidP="0066032D" w:rsidRDefault="0066032D" w14:paraId="544F18DC" w14:textId="510DA5B5"/>
    <w:p w:rsidR="0066032D" w:rsidP="0066032D" w:rsidRDefault="0066032D" w14:paraId="7979827D" w14:textId="77777777">
      <w:pPr>
        <w:pStyle w:val="InfoPara"/>
      </w:pPr>
      <w:r>
        <w:t>Native Uncharacteristic Conditions</w:t>
      </w:r>
    </w:p>
    <w:p w:rsidR="0066032D" w:rsidP="0066032D" w:rsidRDefault="0066032D" w14:paraId="458FFC0E" w14:textId="77777777"/>
    <w:p w:rsidR="0066032D" w:rsidP="0066032D" w:rsidRDefault="0066032D" w14:paraId="3FC58EA9" w14:textId="77777777">
      <w:pPr>
        <w:pStyle w:val="InfoPara"/>
      </w:pPr>
      <w:r>
        <w:t>Comments</w:t>
      </w:r>
    </w:p>
    <w:p w:rsidR="006F7711" w:rsidP="00333223" w:rsidRDefault="006F7711" w14:paraId="7E247D1A" w14:textId="27C9F1C4">
      <w:r>
        <w:t>M</w:t>
      </w:r>
      <w:r w:rsidR="00F4333B">
        <w:t>ap zones</w:t>
      </w:r>
      <w:r>
        <w:t xml:space="preserve"> 1 and 7</w:t>
      </w:r>
      <w:r w:rsidRPr="00DF2600">
        <w:t xml:space="preserve"> were combined during 2015 </w:t>
      </w:r>
      <w:r w:rsidR="00F4333B">
        <w:t>biophysical setting (</w:t>
      </w:r>
      <w:r w:rsidRPr="00DF2600">
        <w:t>BpS</w:t>
      </w:r>
      <w:r w:rsidR="00F4333B">
        <w:t>)</w:t>
      </w:r>
      <w:r w:rsidRPr="00DF2600">
        <w:t xml:space="preserve"> Review.</w:t>
      </w:r>
    </w:p>
    <w:p w:rsidR="006F7711" w:rsidP="00333223" w:rsidRDefault="006F7711" w14:paraId="2D05ACC8" w14:textId="77777777"/>
    <w:p w:rsidR="00333223" w:rsidP="00333223" w:rsidRDefault="0066032D" w14:paraId="61F050BD" w14:textId="72E1F213">
      <w:r>
        <w:t>Parts of the text were taken from the NatureServe description of the type.</w:t>
      </w:r>
      <w:r w:rsidR="00333223">
        <w:t xml:space="preserve"> </w:t>
      </w:r>
    </w:p>
    <w:p w:rsidR="0066032D" w:rsidP="0066032D" w:rsidRDefault="0066032D" w14:paraId="4E22A8CF" w14:textId="77777777"/>
    <w:p w:rsidR="0066032D" w:rsidP="0066032D" w:rsidRDefault="0066032D" w14:paraId="46617327" w14:textId="77777777">
      <w:pPr>
        <w:pStyle w:val="ReportSection"/>
      </w:pPr>
      <w:r>
        <w:t>Succession Classes</w:t>
      </w:r>
    </w:p>
    <w:p w:rsidR="0066032D" w:rsidP="0066032D" w:rsidRDefault="0066032D" w14:paraId="238B84F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6032D" w:rsidP="0066032D" w:rsidRDefault="0066032D" w14:paraId="3A79FEB5" w14:textId="77777777">
      <w:pPr>
        <w:pStyle w:val="InfoPara"/>
        <w:pBdr>
          <w:top w:val="single" w:color="auto" w:sz="4" w:space="1"/>
        </w:pBdr>
      </w:pPr>
      <w:r xmlns:w="http://schemas.openxmlformats.org/wordprocessingml/2006/main">
        <w:t>Class A</w:t>
      </w:r>
      <w:r xmlns:w="http://schemas.openxmlformats.org/wordprocessingml/2006/main">
        <w:tab/>
        <w:t>94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6032D" w:rsidP="0066032D" w:rsidRDefault="0066032D" w14:paraId="0B84CC45" w14:textId="77777777"/>
    <w:p w:rsidR="0066032D" w:rsidP="0066032D" w:rsidRDefault="0066032D" w14:paraId="009D2E5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92"/>
        <w:gridCol w:w="2496"/>
        <w:gridCol w:w="1956"/>
      </w:tblGrid>
      <w:tr w:rsidRPr="0066032D" w:rsidR="0066032D" w:rsidTr="0066032D" w14:paraId="5D646436" w14:textId="77777777">
        <w:tc>
          <w:tcPr>
            <w:tcW w:w="1152" w:type="dxa"/>
            <w:tcBorders>
              <w:top w:val="single" w:color="auto" w:sz="2" w:space="0"/>
              <w:bottom w:val="single" w:color="000000" w:sz="12" w:space="0"/>
            </w:tcBorders>
            <w:shd w:val="clear" w:color="auto" w:fill="auto"/>
          </w:tcPr>
          <w:p w:rsidRPr="0066032D" w:rsidR="0066032D" w:rsidP="00F72665" w:rsidRDefault="0066032D" w14:paraId="290766B8" w14:textId="77777777">
            <w:pPr>
              <w:rPr>
                <w:b/>
                <w:bCs/>
              </w:rPr>
            </w:pPr>
            <w:r w:rsidRPr="0066032D">
              <w:rPr>
                <w:b/>
                <w:bCs/>
              </w:rPr>
              <w:t>Symbol</w:t>
            </w:r>
          </w:p>
        </w:tc>
        <w:tc>
          <w:tcPr>
            <w:tcW w:w="2892" w:type="dxa"/>
            <w:tcBorders>
              <w:top w:val="single" w:color="auto" w:sz="2" w:space="0"/>
              <w:bottom w:val="single" w:color="000000" w:sz="12" w:space="0"/>
            </w:tcBorders>
            <w:shd w:val="clear" w:color="auto" w:fill="auto"/>
          </w:tcPr>
          <w:p w:rsidRPr="0066032D" w:rsidR="0066032D" w:rsidP="00F72665" w:rsidRDefault="0066032D" w14:paraId="1BFC73A5" w14:textId="77777777">
            <w:pPr>
              <w:rPr>
                <w:b/>
                <w:bCs/>
              </w:rPr>
            </w:pPr>
            <w:r w:rsidRPr="0066032D">
              <w:rPr>
                <w:b/>
                <w:bCs/>
              </w:rPr>
              <w:t>Scientific Name</w:t>
            </w:r>
          </w:p>
        </w:tc>
        <w:tc>
          <w:tcPr>
            <w:tcW w:w="2496" w:type="dxa"/>
            <w:tcBorders>
              <w:top w:val="single" w:color="auto" w:sz="2" w:space="0"/>
              <w:bottom w:val="single" w:color="000000" w:sz="12" w:space="0"/>
            </w:tcBorders>
            <w:shd w:val="clear" w:color="auto" w:fill="auto"/>
          </w:tcPr>
          <w:p w:rsidRPr="0066032D" w:rsidR="0066032D" w:rsidP="00F72665" w:rsidRDefault="0066032D" w14:paraId="3EED34E8" w14:textId="77777777">
            <w:pPr>
              <w:rPr>
                <w:b/>
                <w:bCs/>
              </w:rPr>
            </w:pPr>
            <w:r w:rsidRPr="0066032D">
              <w:rPr>
                <w:b/>
                <w:bCs/>
              </w:rPr>
              <w:t>Common Name</w:t>
            </w:r>
          </w:p>
        </w:tc>
        <w:tc>
          <w:tcPr>
            <w:tcW w:w="1956" w:type="dxa"/>
            <w:tcBorders>
              <w:top w:val="single" w:color="auto" w:sz="2" w:space="0"/>
              <w:bottom w:val="single" w:color="000000" w:sz="12" w:space="0"/>
            </w:tcBorders>
            <w:shd w:val="clear" w:color="auto" w:fill="auto"/>
          </w:tcPr>
          <w:p w:rsidRPr="0066032D" w:rsidR="0066032D" w:rsidP="00F72665" w:rsidRDefault="0066032D" w14:paraId="2D136DB4" w14:textId="77777777">
            <w:pPr>
              <w:rPr>
                <w:b/>
                <w:bCs/>
              </w:rPr>
            </w:pPr>
            <w:r w:rsidRPr="0066032D">
              <w:rPr>
                <w:b/>
                <w:bCs/>
              </w:rPr>
              <w:t>Canopy Position</w:t>
            </w:r>
          </w:p>
        </w:tc>
      </w:tr>
      <w:tr w:rsidRPr="0066032D" w:rsidR="0066032D" w:rsidTr="0066032D" w14:paraId="5B2B84A3" w14:textId="77777777">
        <w:tc>
          <w:tcPr>
            <w:tcW w:w="1152" w:type="dxa"/>
            <w:tcBorders>
              <w:top w:val="single" w:color="000000" w:sz="12" w:space="0"/>
            </w:tcBorders>
            <w:shd w:val="clear" w:color="auto" w:fill="auto"/>
          </w:tcPr>
          <w:p w:rsidRPr="0066032D" w:rsidR="0066032D" w:rsidP="00F72665" w:rsidRDefault="0066032D" w14:paraId="6F6552F1" w14:textId="77777777">
            <w:pPr>
              <w:rPr>
                <w:bCs/>
              </w:rPr>
            </w:pPr>
            <w:r w:rsidRPr="0066032D">
              <w:rPr>
                <w:bCs/>
              </w:rPr>
              <w:t>PHEM</w:t>
            </w:r>
          </w:p>
        </w:tc>
        <w:tc>
          <w:tcPr>
            <w:tcW w:w="2892" w:type="dxa"/>
            <w:tcBorders>
              <w:top w:val="single" w:color="000000" w:sz="12" w:space="0"/>
            </w:tcBorders>
            <w:shd w:val="clear" w:color="auto" w:fill="auto"/>
          </w:tcPr>
          <w:p w:rsidRPr="0066032D" w:rsidR="0066032D" w:rsidP="00F72665" w:rsidRDefault="0066032D" w14:paraId="1D2BD3E6" w14:textId="77777777">
            <w:proofErr w:type="spellStart"/>
            <w:r w:rsidRPr="0066032D">
              <w:t>Phyllodoce</w:t>
            </w:r>
            <w:proofErr w:type="spellEnd"/>
            <w:r w:rsidRPr="0066032D">
              <w:t xml:space="preserve"> </w:t>
            </w:r>
            <w:proofErr w:type="spellStart"/>
            <w:r w:rsidRPr="0066032D">
              <w:t>empetriformis</w:t>
            </w:r>
            <w:proofErr w:type="spellEnd"/>
          </w:p>
        </w:tc>
        <w:tc>
          <w:tcPr>
            <w:tcW w:w="2496" w:type="dxa"/>
            <w:tcBorders>
              <w:top w:val="single" w:color="000000" w:sz="12" w:space="0"/>
            </w:tcBorders>
            <w:shd w:val="clear" w:color="auto" w:fill="auto"/>
          </w:tcPr>
          <w:p w:rsidRPr="0066032D" w:rsidR="0066032D" w:rsidP="00F72665" w:rsidRDefault="0066032D" w14:paraId="356CEB0F" w14:textId="77777777">
            <w:r w:rsidRPr="0066032D">
              <w:t xml:space="preserve">Pink </w:t>
            </w:r>
            <w:proofErr w:type="spellStart"/>
            <w:r w:rsidRPr="0066032D">
              <w:t>mountainheath</w:t>
            </w:r>
            <w:proofErr w:type="spellEnd"/>
          </w:p>
        </w:tc>
        <w:tc>
          <w:tcPr>
            <w:tcW w:w="1956" w:type="dxa"/>
            <w:tcBorders>
              <w:top w:val="single" w:color="000000" w:sz="12" w:space="0"/>
            </w:tcBorders>
            <w:shd w:val="clear" w:color="auto" w:fill="auto"/>
          </w:tcPr>
          <w:p w:rsidRPr="0066032D" w:rsidR="0066032D" w:rsidP="00F72665" w:rsidRDefault="0066032D" w14:paraId="2E826362" w14:textId="77777777">
            <w:r w:rsidRPr="0066032D">
              <w:t>Upper</w:t>
            </w:r>
          </w:p>
        </w:tc>
      </w:tr>
      <w:tr w:rsidRPr="0066032D" w:rsidR="0066032D" w:rsidTr="0066032D" w14:paraId="0B217C75" w14:textId="77777777">
        <w:tc>
          <w:tcPr>
            <w:tcW w:w="1152" w:type="dxa"/>
            <w:shd w:val="clear" w:color="auto" w:fill="auto"/>
          </w:tcPr>
          <w:p w:rsidRPr="0066032D" w:rsidR="0066032D" w:rsidP="00F72665" w:rsidRDefault="0066032D" w14:paraId="2F8C397B" w14:textId="77777777">
            <w:pPr>
              <w:rPr>
                <w:bCs/>
              </w:rPr>
            </w:pPr>
            <w:r w:rsidRPr="0066032D">
              <w:rPr>
                <w:bCs/>
              </w:rPr>
              <w:t>CAME7</w:t>
            </w:r>
          </w:p>
        </w:tc>
        <w:tc>
          <w:tcPr>
            <w:tcW w:w="2892" w:type="dxa"/>
            <w:shd w:val="clear" w:color="auto" w:fill="auto"/>
          </w:tcPr>
          <w:p w:rsidRPr="0066032D" w:rsidR="0066032D" w:rsidP="00F72665" w:rsidRDefault="0066032D" w14:paraId="3185FC7A" w14:textId="77777777">
            <w:proofErr w:type="spellStart"/>
            <w:r w:rsidRPr="0066032D">
              <w:t>Cassiope</w:t>
            </w:r>
            <w:proofErr w:type="spellEnd"/>
            <w:r w:rsidRPr="0066032D">
              <w:t xml:space="preserve"> </w:t>
            </w:r>
            <w:proofErr w:type="spellStart"/>
            <w:r w:rsidRPr="0066032D">
              <w:t>mertensiana</w:t>
            </w:r>
            <w:proofErr w:type="spellEnd"/>
          </w:p>
        </w:tc>
        <w:tc>
          <w:tcPr>
            <w:tcW w:w="2496" w:type="dxa"/>
            <w:shd w:val="clear" w:color="auto" w:fill="auto"/>
          </w:tcPr>
          <w:p w:rsidRPr="0066032D" w:rsidR="0066032D" w:rsidP="00F72665" w:rsidRDefault="0066032D" w14:paraId="7C339129" w14:textId="77777777">
            <w:r w:rsidRPr="0066032D">
              <w:t>Western moss heather</w:t>
            </w:r>
          </w:p>
        </w:tc>
        <w:tc>
          <w:tcPr>
            <w:tcW w:w="1956" w:type="dxa"/>
            <w:shd w:val="clear" w:color="auto" w:fill="auto"/>
          </w:tcPr>
          <w:p w:rsidRPr="0066032D" w:rsidR="0066032D" w:rsidP="00F72665" w:rsidRDefault="0066032D" w14:paraId="6154BE9D" w14:textId="77777777">
            <w:r w:rsidRPr="0066032D">
              <w:t>Upper</w:t>
            </w:r>
          </w:p>
        </w:tc>
      </w:tr>
      <w:tr w:rsidRPr="0066032D" w:rsidR="0066032D" w:rsidTr="0066032D" w14:paraId="721FF76F" w14:textId="77777777">
        <w:tc>
          <w:tcPr>
            <w:tcW w:w="1152" w:type="dxa"/>
            <w:shd w:val="clear" w:color="auto" w:fill="auto"/>
          </w:tcPr>
          <w:p w:rsidRPr="0066032D" w:rsidR="0066032D" w:rsidP="00F72665" w:rsidRDefault="0066032D" w14:paraId="1EB04BCE" w14:textId="77777777">
            <w:pPr>
              <w:rPr>
                <w:bCs/>
              </w:rPr>
            </w:pPr>
            <w:r w:rsidRPr="0066032D">
              <w:rPr>
                <w:bCs/>
              </w:rPr>
              <w:t>VADE</w:t>
            </w:r>
          </w:p>
        </w:tc>
        <w:tc>
          <w:tcPr>
            <w:tcW w:w="2892" w:type="dxa"/>
            <w:shd w:val="clear" w:color="auto" w:fill="auto"/>
          </w:tcPr>
          <w:p w:rsidRPr="0066032D" w:rsidR="0066032D" w:rsidP="00F72665" w:rsidRDefault="0066032D" w14:paraId="6C58D342" w14:textId="77777777">
            <w:r w:rsidRPr="0066032D">
              <w:t xml:space="preserve">Vaccinium </w:t>
            </w:r>
            <w:proofErr w:type="spellStart"/>
            <w:r w:rsidRPr="0066032D">
              <w:t>deliciosum</w:t>
            </w:r>
            <w:proofErr w:type="spellEnd"/>
          </w:p>
        </w:tc>
        <w:tc>
          <w:tcPr>
            <w:tcW w:w="2496" w:type="dxa"/>
            <w:shd w:val="clear" w:color="auto" w:fill="auto"/>
          </w:tcPr>
          <w:p w:rsidRPr="0066032D" w:rsidR="0066032D" w:rsidP="00F72665" w:rsidRDefault="0066032D" w14:paraId="26AD7860" w14:textId="77777777">
            <w:r w:rsidRPr="0066032D">
              <w:t>Cascade bilberry</w:t>
            </w:r>
          </w:p>
        </w:tc>
        <w:tc>
          <w:tcPr>
            <w:tcW w:w="1956" w:type="dxa"/>
            <w:shd w:val="clear" w:color="auto" w:fill="auto"/>
          </w:tcPr>
          <w:p w:rsidRPr="0066032D" w:rsidR="0066032D" w:rsidP="00F72665" w:rsidRDefault="0066032D" w14:paraId="67EFB5D7" w14:textId="77777777">
            <w:r w:rsidRPr="0066032D">
              <w:t>Upper</w:t>
            </w:r>
          </w:p>
        </w:tc>
      </w:tr>
    </w:tbl>
    <w:p w:rsidR="0066032D" w:rsidP="0066032D" w:rsidRDefault="0066032D" w14:paraId="4F64409B" w14:textId="77777777"/>
    <w:p w:rsidR="0066032D" w:rsidP="0066032D" w:rsidRDefault="0066032D" w14:paraId="540F47B5" w14:textId="77777777">
      <w:pPr>
        <w:pStyle w:val="SClassInfoPara"/>
      </w:pPr>
      <w:r>
        <w:t>Description</w:t>
      </w:r>
    </w:p>
    <w:p w:rsidR="0066032D" w:rsidP="0066032D" w:rsidRDefault="0066032D" w14:paraId="693EDCF1" w14:textId="5D3C9EC0">
      <w:r>
        <w:t xml:space="preserve">These meadows are dominated by resprouting shrubs and herbs. Tree seedlings and saplings can be present at low cover. Species present include: </w:t>
      </w:r>
      <w:proofErr w:type="spellStart"/>
      <w:r w:rsidRPr="00F4333B">
        <w:rPr>
          <w:i/>
        </w:rPr>
        <w:t>Phyllodoce</w:t>
      </w:r>
      <w:proofErr w:type="spellEnd"/>
      <w:r w:rsidRPr="00F4333B">
        <w:rPr>
          <w:i/>
        </w:rPr>
        <w:t xml:space="preserve"> </w:t>
      </w:r>
      <w:proofErr w:type="spellStart"/>
      <w:r w:rsidRPr="00F4333B">
        <w:rPr>
          <w:i/>
        </w:rPr>
        <w:t>empetriformis</w:t>
      </w:r>
      <w:proofErr w:type="spellEnd"/>
      <w:r w:rsidRPr="00F4333B">
        <w:rPr>
          <w:i/>
        </w:rPr>
        <w:t xml:space="preserve">, </w:t>
      </w:r>
      <w:proofErr w:type="spellStart"/>
      <w:r w:rsidRPr="00F4333B">
        <w:rPr>
          <w:i/>
        </w:rPr>
        <w:t>Cassiope</w:t>
      </w:r>
      <w:proofErr w:type="spellEnd"/>
      <w:r>
        <w:t xml:space="preserve"> </w:t>
      </w:r>
      <w:proofErr w:type="spellStart"/>
      <w:r w:rsidRPr="00F4333B">
        <w:rPr>
          <w:i/>
        </w:rPr>
        <w:lastRenderedPageBreak/>
        <w:t>mertensiana</w:t>
      </w:r>
      <w:proofErr w:type="spellEnd"/>
      <w:r w:rsidRPr="00F4333B">
        <w:rPr>
          <w:i/>
        </w:rPr>
        <w:t xml:space="preserve">, Vaccinium </w:t>
      </w:r>
      <w:proofErr w:type="spellStart"/>
      <w:r w:rsidRPr="00F4333B">
        <w:rPr>
          <w:i/>
        </w:rPr>
        <w:t>deliciosum</w:t>
      </w:r>
      <w:proofErr w:type="spellEnd"/>
      <w:r w:rsidRPr="00F4333B">
        <w:rPr>
          <w:i/>
        </w:rPr>
        <w:t xml:space="preserve">, </w:t>
      </w:r>
      <w:proofErr w:type="spellStart"/>
      <w:r w:rsidRPr="00F4333B">
        <w:rPr>
          <w:i/>
        </w:rPr>
        <w:t>Lupinus</w:t>
      </w:r>
      <w:proofErr w:type="spellEnd"/>
      <w:r w:rsidRPr="00F4333B">
        <w:rPr>
          <w:i/>
        </w:rPr>
        <w:t xml:space="preserve"> </w:t>
      </w:r>
      <w:proofErr w:type="spellStart"/>
      <w:r w:rsidRPr="00F4333B">
        <w:rPr>
          <w:i/>
        </w:rPr>
        <w:t>latifolius</w:t>
      </w:r>
      <w:proofErr w:type="spellEnd"/>
      <w:r w:rsidRPr="00F4333B">
        <w:rPr>
          <w:i/>
        </w:rPr>
        <w:t xml:space="preserve">, </w:t>
      </w:r>
      <w:proofErr w:type="spellStart"/>
      <w:r w:rsidRPr="00F4333B">
        <w:rPr>
          <w:i/>
        </w:rPr>
        <w:t>Valeriana</w:t>
      </w:r>
      <w:proofErr w:type="spellEnd"/>
      <w:r w:rsidRPr="00F4333B">
        <w:rPr>
          <w:i/>
        </w:rPr>
        <w:t xml:space="preserve"> </w:t>
      </w:r>
      <w:proofErr w:type="spellStart"/>
      <w:r w:rsidRPr="00F4333B">
        <w:rPr>
          <w:i/>
        </w:rPr>
        <w:t>sitkensis</w:t>
      </w:r>
      <w:proofErr w:type="spellEnd"/>
      <w:r w:rsidRPr="00F4333B">
        <w:rPr>
          <w:i/>
        </w:rPr>
        <w:t xml:space="preserve">, Erigeron </w:t>
      </w:r>
      <w:proofErr w:type="spellStart"/>
      <w:r w:rsidRPr="00F4333B">
        <w:rPr>
          <w:i/>
        </w:rPr>
        <w:t>perigrin</w:t>
      </w:r>
      <w:r w:rsidRPr="00F4333B" w:rsidR="005C2329">
        <w:rPr>
          <w:i/>
        </w:rPr>
        <w:t>us</w:t>
      </w:r>
      <w:proofErr w:type="spellEnd"/>
      <w:r w:rsidRPr="00F4333B" w:rsidR="005C2329">
        <w:rPr>
          <w:i/>
        </w:rPr>
        <w:t xml:space="preserve">, </w:t>
      </w:r>
      <w:proofErr w:type="spellStart"/>
      <w:r w:rsidRPr="00F4333B" w:rsidR="005C2329">
        <w:rPr>
          <w:i/>
        </w:rPr>
        <w:t>Carex</w:t>
      </w:r>
      <w:proofErr w:type="spellEnd"/>
      <w:r w:rsidR="005C2329">
        <w:t xml:space="preserve"> spp.</w:t>
      </w:r>
      <w:r w:rsidR="00F4333B">
        <w:t>,</w:t>
      </w:r>
      <w:r w:rsidR="005C2329">
        <w:t xml:space="preserve"> and </w:t>
      </w:r>
      <w:proofErr w:type="spellStart"/>
      <w:r w:rsidRPr="00F4333B" w:rsidR="005C2329">
        <w:rPr>
          <w:i/>
        </w:rPr>
        <w:t>Luzula</w:t>
      </w:r>
      <w:proofErr w:type="spellEnd"/>
      <w:r w:rsidR="005C2329">
        <w:t xml:space="preserve"> spp. </w:t>
      </w:r>
    </w:p>
    <w:p w:rsidR="0066032D" w:rsidP="0066032D" w:rsidRDefault="0066032D" w14:paraId="2BAF02DC" w14:textId="77777777"/>
    <w:p>
      <w:r>
        <w:rPr>
          <w:i/>
          <w:u w:val="single"/>
        </w:rPr>
        <w:t>Maximum Tree Size Class</w:t>
      </w:r>
      <w:br/>
      <w:r>
        <w:t>None</w:t>
      </w:r>
    </w:p>
    <w:p w:rsidR="0066032D" w:rsidP="0066032D" w:rsidRDefault="0066032D" w14:paraId="740D8EAE"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6032D" w:rsidP="0066032D" w:rsidRDefault="0066032D" w14:paraId="49CD3BAE" w14:textId="77777777"/>
    <w:p w:rsidR="0066032D" w:rsidP="0066032D" w:rsidRDefault="0066032D" w14:paraId="61776C4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2184"/>
        <w:gridCol w:w="1956"/>
      </w:tblGrid>
      <w:tr w:rsidRPr="0066032D" w:rsidR="0066032D" w:rsidTr="0066032D" w14:paraId="7CFA6FBC" w14:textId="77777777">
        <w:tc>
          <w:tcPr>
            <w:tcW w:w="1056" w:type="dxa"/>
            <w:tcBorders>
              <w:top w:val="single" w:color="auto" w:sz="2" w:space="0"/>
              <w:bottom w:val="single" w:color="000000" w:sz="12" w:space="0"/>
            </w:tcBorders>
            <w:shd w:val="clear" w:color="auto" w:fill="auto"/>
          </w:tcPr>
          <w:p w:rsidRPr="0066032D" w:rsidR="0066032D" w:rsidP="00367635" w:rsidRDefault="0066032D" w14:paraId="3D82F455" w14:textId="77777777">
            <w:pPr>
              <w:rPr>
                <w:b/>
                <w:bCs/>
              </w:rPr>
            </w:pPr>
            <w:r w:rsidRPr="0066032D">
              <w:rPr>
                <w:b/>
                <w:bCs/>
              </w:rPr>
              <w:t>Symbol</w:t>
            </w:r>
          </w:p>
        </w:tc>
        <w:tc>
          <w:tcPr>
            <w:tcW w:w="3120" w:type="dxa"/>
            <w:tcBorders>
              <w:top w:val="single" w:color="auto" w:sz="2" w:space="0"/>
              <w:bottom w:val="single" w:color="000000" w:sz="12" w:space="0"/>
            </w:tcBorders>
            <w:shd w:val="clear" w:color="auto" w:fill="auto"/>
          </w:tcPr>
          <w:p w:rsidRPr="0066032D" w:rsidR="0066032D" w:rsidP="00367635" w:rsidRDefault="0066032D" w14:paraId="63E42E5A" w14:textId="77777777">
            <w:pPr>
              <w:rPr>
                <w:b/>
                <w:bCs/>
              </w:rPr>
            </w:pPr>
            <w:r w:rsidRPr="0066032D">
              <w:rPr>
                <w:b/>
                <w:bCs/>
              </w:rPr>
              <w:t>Scientific Name</w:t>
            </w:r>
          </w:p>
        </w:tc>
        <w:tc>
          <w:tcPr>
            <w:tcW w:w="2184" w:type="dxa"/>
            <w:tcBorders>
              <w:top w:val="single" w:color="auto" w:sz="2" w:space="0"/>
              <w:bottom w:val="single" w:color="000000" w:sz="12" w:space="0"/>
            </w:tcBorders>
            <w:shd w:val="clear" w:color="auto" w:fill="auto"/>
          </w:tcPr>
          <w:p w:rsidRPr="0066032D" w:rsidR="0066032D" w:rsidP="00367635" w:rsidRDefault="0066032D" w14:paraId="43D32BDB" w14:textId="77777777">
            <w:pPr>
              <w:rPr>
                <w:b/>
                <w:bCs/>
              </w:rPr>
            </w:pPr>
            <w:r w:rsidRPr="0066032D">
              <w:rPr>
                <w:b/>
                <w:bCs/>
              </w:rPr>
              <w:t>Common Name</w:t>
            </w:r>
          </w:p>
        </w:tc>
        <w:tc>
          <w:tcPr>
            <w:tcW w:w="1956" w:type="dxa"/>
            <w:tcBorders>
              <w:top w:val="single" w:color="auto" w:sz="2" w:space="0"/>
              <w:bottom w:val="single" w:color="000000" w:sz="12" w:space="0"/>
            </w:tcBorders>
            <w:shd w:val="clear" w:color="auto" w:fill="auto"/>
          </w:tcPr>
          <w:p w:rsidRPr="0066032D" w:rsidR="0066032D" w:rsidP="00367635" w:rsidRDefault="0066032D" w14:paraId="17463F63" w14:textId="77777777">
            <w:pPr>
              <w:rPr>
                <w:b/>
                <w:bCs/>
              </w:rPr>
            </w:pPr>
            <w:r w:rsidRPr="0066032D">
              <w:rPr>
                <w:b/>
                <w:bCs/>
              </w:rPr>
              <w:t>Canopy Position</w:t>
            </w:r>
          </w:p>
        </w:tc>
      </w:tr>
      <w:tr w:rsidRPr="0066032D" w:rsidR="0066032D" w:rsidTr="0066032D" w14:paraId="5036D580" w14:textId="77777777">
        <w:tc>
          <w:tcPr>
            <w:tcW w:w="1056" w:type="dxa"/>
            <w:tcBorders>
              <w:top w:val="single" w:color="000000" w:sz="12" w:space="0"/>
            </w:tcBorders>
            <w:shd w:val="clear" w:color="auto" w:fill="auto"/>
          </w:tcPr>
          <w:p w:rsidRPr="0066032D" w:rsidR="0066032D" w:rsidP="00367635" w:rsidRDefault="0066032D" w14:paraId="2E9D7709" w14:textId="77777777">
            <w:pPr>
              <w:rPr>
                <w:bCs/>
              </w:rPr>
            </w:pPr>
            <w:r w:rsidRPr="0066032D">
              <w:rPr>
                <w:bCs/>
              </w:rPr>
              <w:t>TSME</w:t>
            </w:r>
          </w:p>
        </w:tc>
        <w:tc>
          <w:tcPr>
            <w:tcW w:w="3120" w:type="dxa"/>
            <w:tcBorders>
              <w:top w:val="single" w:color="000000" w:sz="12" w:space="0"/>
            </w:tcBorders>
            <w:shd w:val="clear" w:color="auto" w:fill="auto"/>
          </w:tcPr>
          <w:p w:rsidRPr="0066032D" w:rsidR="0066032D" w:rsidP="00367635" w:rsidRDefault="0066032D" w14:paraId="69EC51C9" w14:textId="77777777">
            <w:proofErr w:type="spellStart"/>
            <w:r w:rsidRPr="0066032D">
              <w:t>Tsuga</w:t>
            </w:r>
            <w:proofErr w:type="spellEnd"/>
            <w:r w:rsidRPr="0066032D">
              <w:t xml:space="preserve"> </w:t>
            </w:r>
            <w:proofErr w:type="spellStart"/>
            <w:r w:rsidRPr="0066032D">
              <w:t>mertensiana</w:t>
            </w:r>
            <w:proofErr w:type="spellEnd"/>
          </w:p>
        </w:tc>
        <w:tc>
          <w:tcPr>
            <w:tcW w:w="2184" w:type="dxa"/>
            <w:tcBorders>
              <w:top w:val="single" w:color="000000" w:sz="12" w:space="0"/>
            </w:tcBorders>
            <w:shd w:val="clear" w:color="auto" w:fill="auto"/>
          </w:tcPr>
          <w:p w:rsidRPr="0066032D" w:rsidR="0066032D" w:rsidP="00367635" w:rsidRDefault="0066032D" w14:paraId="2A0A6ABB" w14:textId="77777777">
            <w:r w:rsidRPr="0066032D">
              <w:t>Mountain hemlock</w:t>
            </w:r>
          </w:p>
        </w:tc>
        <w:tc>
          <w:tcPr>
            <w:tcW w:w="1956" w:type="dxa"/>
            <w:tcBorders>
              <w:top w:val="single" w:color="000000" w:sz="12" w:space="0"/>
            </w:tcBorders>
            <w:shd w:val="clear" w:color="auto" w:fill="auto"/>
          </w:tcPr>
          <w:p w:rsidRPr="0066032D" w:rsidR="0066032D" w:rsidP="00367635" w:rsidRDefault="0066032D" w14:paraId="6CAD522F" w14:textId="77777777">
            <w:r w:rsidRPr="0066032D">
              <w:t>Upper</w:t>
            </w:r>
          </w:p>
        </w:tc>
      </w:tr>
      <w:tr w:rsidRPr="0066032D" w:rsidR="0066032D" w:rsidTr="0066032D" w14:paraId="3B345474" w14:textId="77777777">
        <w:tc>
          <w:tcPr>
            <w:tcW w:w="1056" w:type="dxa"/>
            <w:shd w:val="clear" w:color="auto" w:fill="auto"/>
          </w:tcPr>
          <w:p w:rsidRPr="0066032D" w:rsidR="0066032D" w:rsidP="00367635" w:rsidRDefault="0066032D" w14:paraId="62A97613" w14:textId="77777777">
            <w:pPr>
              <w:rPr>
                <w:bCs/>
              </w:rPr>
            </w:pPr>
            <w:r w:rsidRPr="0066032D">
              <w:rPr>
                <w:bCs/>
              </w:rPr>
              <w:t>ABLA</w:t>
            </w:r>
          </w:p>
        </w:tc>
        <w:tc>
          <w:tcPr>
            <w:tcW w:w="3120" w:type="dxa"/>
            <w:shd w:val="clear" w:color="auto" w:fill="auto"/>
          </w:tcPr>
          <w:p w:rsidRPr="0066032D" w:rsidR="0066032D" w:rsidP="00367635" w:rsidRDefault="0066032D" w14:paraId="1A23AA4B" w14:textId="77777777">
            <w:proofErr w:type="spellStart"/>
            <w:r w:rsidRPr="0066032D">
              <w:t>Abies</w:t>
            </w:r>
            <w:proofErr w:type="spellEnd"/>
            <w:r w:rsidRPr="0066032D">
              <w:t xml:space="preserve"> </w:t>
            </w:r>
            <w:proofErr w:type="spellStart"/>
            <w:r w:rsidRPr="0066032D">
              <w:t>lasiocarpa</w:t>
            </w:r>
            <w:proofErr w:type="spellEnd"/>
          </w:p>
        </w:tc>
        <w:tc>
          <w:tcPr>
            <w:tcW w:w="2184" w:type="dxa"/>
            <w:shd w:val="clear" w:color="auto" w:fill="auto"/>
          </w:tcPr>
          <w:p w:rsidRPr="0066032D" w:rsidR="0066032D" w:rsidP="00367635" w:rsidRDefault="0066032D" w14:paraId="6548CE98" w14:textId="77777777">
            <w:r w:rsidRPr="0066032D">
              <w:t>Subalpine fir</w:t>
            </w:r>
          </w:p>
        </w:tc>
        <w:tc>
          <w:tcPr>
            <w:tcW w:w="1956" w:type="dxa"/>
            <w:shd w:val="clear" w:color="auto" w:fill="auto"/>
          </w:tcPr>
          <w:p w:rsidRPr="0066032D" w:rsidR="0066032D" w:rsidP="00367635" w:rsidRDefault="0066032D" w14:paraId="352A84C5" w14:textId="77777777">
            <w:r w:rsidRPr="0066032D">
              <w:t>Upper</w:t>
            </w:r>
          </w:p>
        </w:tc>
      </w:tr>
      <w:tr w:rsidRPr="0066032D" w:rsidR="0066032D" w:rsidTr="0066032D" w14:paraId="285534FA" w14:textId="77777777">
        <w:tc>
          <w:tcPr>
            <w:tcW w:w="1056" w:type="dxa"/>
            <w:shd w:val="clear" w:color="auto" w:fill="auto"/>
          </w:tcPr>
          <w:p w:rsidRPr="0066032D" w:rsidR="0066032D" w:rsidP="00367635" w:rsidRDefault="0066032D" w14:paraId="6198CCA4" w14:textId="77777777">
            <w:pPr>
              <w:rPr>
                <w:bCs/>
              </w:rPr>
            </w:pPr>
            <w:r w:rsidRPr="0066032D">
              <w:rPr>
                <w:bCs/>
              </w:rPr>
              <w:t>ABAM</w:t>
            </w:r>
          </w:p>
        </w:tc>
        <w:tc>
          <w:tcPr>
            <w:tcW w:w="3120" w:type="dxa"/>
            <w:shd w:val="clear" w:color="auto" w:fill="auto"/>
          </w:tcPr>
          <w:p w:rsidRPr="0066032D" w:rsidR="0066032D" w:rsidP="00367635" w:rsidRDefault="0066032D" w14:paraId="3DEF9C00" w14:textId="77777777">
            <w:proofErr w:type="spellStart"/>
            <w:r w:rsidRPr="0066032D">
              <w:t>Abies</w:t>
            </w:r>
            <w:proofErr w:type="spellEnd"/>
            <w:r w:rsidRPr="0066032D">
              <w:t xml:space="preserve"> </w:t>
            </w:r>
            <w:proofErr w:type="spellStart"/>
            <w:r w:rsidRPr="0066032D">
              <w:t>amabilis</w:t>
            </w:r>
            <w:proofErr w:type="spellEnd"/>
          </w:p>
        </w:tc>
        <w:tc>
          <w:tcPr>
            <w:tcW w:w="2184" w:type="dxa"/>
            <w:shd w:val="clear" w:color="auto" w:fill="auto"/>
          </w:tcPr>
          <w:p w:rsidRPr="0066032D" w:rsidR="0066032D" w:rsidP="00367635" w:rsidRDefault="0066032D" w14:paraId="2C407F79" w14:textId="77777777">
            <w:r w:rsidRPr="0066032D">
              <w:t>Pacific silver fir</w:t>
            </w:r>
          </w:p>
        </w:tc>
        <w:tc>
          <w:tcPr>
            <w:tcW w:w="1956" w:type="dxa"/>
            <w:shd w:val="clear" w:color="auto" w:fill="auto"/>
          </w:tcPr>
          <w:p w:rsidRPr="0066032D" w:rsidR="0066032D" w:rsidP="00367635" w:rsidRDefault="0066032D" w14:paraId="416705C5" w14:textId="77777777">
            <w:r w:rsidRPr="0066032D">
              <w:t>Upper</w:t>
            </w:r>
          </w:p>
        </w:tc>
      </w:tr>
      <w:tr w:rsidRPr="0066032D" w:rsidR="0066032D" w:rsidTr="0066032D" w14:paraId="52D41694" w14:textId="77777777">
        <w:tc>
          <w:tcPr>
            <w:tcW w:w="1056" w:type="dxa"/>
            <w:shd w:val="clear" w:color="auto" w:fill="auto"/>
          </w:tcPr>
          <w:p w:rsidRPr="0066032D" w:rsidR="0066032D" w:rsidP="00367635" w:rsidRDefault="0066032D" w14:paraId="67DE2F90" w14:textId="77777777">
            <w:pPr>
              <w:rPr>
                <w:bCs/>
              </w:rPr>
            </w:pPr>
            <w:r w:rsidRPr="0066032D">
              <w:rPr>
                <w:bCs/>
              </w:rPr>
              <w:t>CHNO</w:t>
            </w:r>
          </w:p>
        </w:tc>
        <w:tc>
          <w:tcPr>
            <w:tcW w:w="3120" w:type="dxa"/>
            <w:shd w:val="clear" w:color="auto" w:fill="auto"/>
          </w:tcPr>
          <w:p w:rsidRPr="0066032D" w:rsidR="0066032D" w:rsidP="00367635" w:rsidRDefault="0066032D" w14:paraId="51D391DC" w14:textId="77777777">
            <w:proofErr w:type="spellStart"/>
            <w:r w:rsidRPr="0066032D">
              <w:t>Chamaecyparis</w:t>
            </w:r>
            <w:proofErr w:type="spellEnd"/>
            <w:r w:rsidRPr="0066032D">
              <w:t xml:space="preserve"> </w:t>
            </w:r>
            <w:proofErr w:type="spellStart"/>
            <w:r w:rsidRPr="0066032D">
              <w:t>nootkatensis</w:t>
            </w:r>
            <w:proofErr w:type="spellEnd"/>
          </w:p>
        </w:tc>
        <w:tc>
          <w:tcPr>
            <w:tcW w:w="2184" w:type="dxa"/>
            <w:shd w:val="clear" w:color="auto" w:fill="auto"/>
          </w:tcPr>
          <w:p w:rsidRPr="0066032D" w:rsidR="0066032D" w:rsidP="00367635" w:rsidRDefault="0066032D" w14:paraId="3C8F8A00" w14:textId="77777777">
            <w:r w:rsidRPr="0066032D">
              <w:t>Alaska cedar</w:t>
            </w:r>
          </w:p>
        </w:tc>
        <w:tc>
          <w:tcPr>
            <w:tcW w:w="1956" w:type="dxa"/>
            <w:shd w:val="clear" w:color="auto" w:fill="auto"/>
          </w:tcPr>
          <w:p w:rsidRPr="0066032D" w:rsidR="0066032D" w:rsidP="00367635" w:rsidRDefault="0066032D" w14:paraId="69ADFD1C" w14:textId="77777777">
            <w:r w:rsidRPr="0066032D">
              <w:t>Upper</w:t>
            </w:r>
          </w:p>
        </w:tc>
      </w:tr>
    </w:tbl>
    <w:p w:rsidR="0066032D" w:rsidP="0066032D" w:rsidRDefault="0066032D" w14:paraId="2D730BD3" w14:textId="77777777"/>
    <w:p w:rsidR="0066032D" w:rsidP="0066032D" w:rsidRDefault="0066032D" w14:paraId="3199723F" w14:textId="77777777">
      <w:pPr>
        <w:pStyle w:val="SClassInfoPara"/>
      </w:pPr>
      <w:r>
        <w:t>Description</w:t>
      </w:r>
    </w:p>
    <w:p w:rsidR="0066032D" w:rsidP="0066032D" w:rsidRDefault="0066032D" w14:paraId="66C0B77F" w14:textId="5C2C2128">
      <w:r>
        <w:t xml:space="preserve">Hemlock and fir are the most common species in these tree clumps. Patches can occur even up to about one-tenth acre in size. Canopy closure can be quite high. CHNO usually occurs in moister sites.  </w:t>
      </w:r>
      <w:r w:rsidR="00F4333B">
        <w:t>(</w:t>
      </w:r>
      <w:r>
        <w:t>Alt</w:t>
      </w:r>
      <w:r w:rsidR="006F7711">
        <w:t xml:space="preserve"> </w:t>
      </w:r>
      <w:r>
        <w:t>succession is used to maintain the landscape at about 5% tree clumps, 95% meadow. Changes from this ratio could reflect meadow invasion due to increased seed production, precipitation and temperature.</w:t>
      </w:r>
      <w:r w:rsidR="00F4333B">
        <w:t>)</w:t>
      </w:r>
    </w:p>
    <w:p w:rsidR="0066032D" w:rsidP="0066032D" w:rsidRDefault="0066032D" w14:paraId="0A4C7076"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6032D" w:rsidP="0066032D" w:rsidRDefault="0066032D" w14:paraId="0C77AABD" w14:textId="32A34D70">
      <w:r>
        <w:t>Agee, James K. 1993. Fire Ecology of Pacific Northwest Forests. Washington, DC: Island Press.</w:t>
      </w:r>
    </w:p>
    <w:p w:rsidR="0066032D" w:rsidP="0066032D" w:rsidRDefault="0066032D" w14:paraId="65DDD133" w14:textId="77777777"/>
    <w:p w:rsidR="0066032D" w:rsidP="0066032D" w:rsidRDefault="0066032D" w14:paraId="09AF88BE" w14:textId="77777777">
      <w:r>
        <w:t xml:space="preserve">Franklin, Jerry F. and C.T. </w:t>
      </w:r>
      <w:proofErr w:type="spellStart"/>
      <w:r>
        <w:t>Dyrness</w:t>
      </w:r>
      <w:proofErr w:type="spellEnd"/>
      <w:r>
        <w:t>. 1988. Natural Vegetation of Oregon and Washington. Corvallis, OR: Oregon State University Press.</w:t>
      </w:r>
    </w:p>
    <w:p w:rsidR="0066032D" w:rsidP="0066032D" w:rsidRDefault="0066032D" w14:paraId="2E1D9420" w14:textId="77777777"/>
    <w:p w:rsidR="0066032D" w:rsidP="0066032D" w:rsidRDefault="0066032D" w14:paraId="3FC864D2" w14:textId="14B04BE0">
      <w:r>
        <w:t xml:space="preserve">Franklin, J.F., W.H. Moir, M.A. </w:t>
      </w:r>
      <w:proofErr w:type="spellStart"/>
      <w:r>
        <w:t>Hemstrom</w:t>
      </w:r>
      <w:proofErr w:type="spellEnd"/>
      <w:r>
        <w:t>, S.E.</w:t>
      </w:r>
      <w:r w:rsidR="005C2329">
        <w:t xml:space="preserve"> </w:t>
      </w:r>
      <w:r>
        <w:t>Greene and B. Smith. 1988. The Forest Communities of Mount Rainier National Park: Scientific Monograph Series #19.</w:t>
      </w:r>
    </w:p>
    <w:p w:rsidR="0066032D" w:rsidP="0066032D" w:rsidRDefault="0066032D" w14:paraId="05D093ED" w14:textId="77777777"/>
    <w:p w:rsidR="0066032D" w:rsidP="0066032D" w:rsidRDefault="0066032D" w14:paraId="2DC79116" w14:textId="77777777">
      <w:proofErr w:type="spellStart"/>
      <w:r>
        <w:t>Hemstrom</w:t>
      </w:r>
      <w:proofErr w:type="spellEnd"/>
      <w:r>
        <w:t>, Miles Arthur. 1979. A recent disturbance history of forest ecosystems at Mount Rainier National Park. PhD dissertation. Corvallis, OR: Oregon State University.</w:t>
      </w:r>
    </w:p>
    <w:p w:rsidR="0066032D" w:rsidP="0066032D" w:rsidRDefault="0066032D" w14:paraId="5C15D65A" w14:textId="77777777"/>
    <w:p w:rsidR="0066032D" w:rsidP="0066032D" w:rsidRDefault="0066032D" w14:paraId="4CCD20F9" w14:textId="698DE7EE">
      <w:proofErr w:type="spellStart"/>
      <w:r>
        <w:t>Hemstrom</w:t>
      </w:r>
      <w:proofErr w:type="spellEnd"/>
      <w:r>
        <w:t xml:space="preserve">, M.A. and J.F. Franklin. 1982. Fire and other disturbances of the forests in Mount </w:t>
      </w:r>
      <w:r w:rsidR="005C2329">
        <w:t>Rainer</w:t>
      </w:r>
      <w:r>
        <w:t xml:space="preserve"> National Park. Quaternary Research 18: 32-51.</w:t>
      </w:r>
    </w:p>
    <w:p w:rsidR="0066032D" w:rsidP="0066032D" w:rsidRDefault="0066032D" w14:paraId="7476C7F8" w14:textId="77777777"/>
    <w:p w:rsidR="0066032D" w:rsidP="0066032D" w:rsidRDefault="0066032D" w14:paraId="0BE27B4B" w14:textId="6BA6D117">
      <w:r>
        <w:t>Henderson, Jan A. 1973. Composition, Distribution and Succession of Subalpine Meadows in Mount Rainier National Park, Washington. Unpublished PhD dissertation. Corvallis, OR: Oregon State University.</w:t>
      </w:r>
    </w:p>
    <w:p w:rsidR="0066032D" w:rsidP="0066032D" w:rsidRDefault="0066032D" w14:paraId="0AA0AC03" w14:textId="77777777"/>
    <w:p w:rsidR="0066032D" w:rsidP="0066032D" w:rsidRDefault="0066032D" w14:paraId="50F3B8AB" w14:textId="77777777">
      <w:r>
        <w:t>NatureServe. 2007. Internation</w:t>
      </w:r>
      <w:bookmarkStart w:name="_GoBack" w:id="0"/>
      <w:bookmarkEnd w:id="0"/>
      <w:r>
        <w:t>al Ecological Classification Standard: Terrestrial Ecological Classifications. NatureServe Central Databases. Arlington, VA. Data current as of 10 February 2007.</w:t>
      </w:r>
    </w:p>
    <w:p w:rsidRPr="00A43E41" w:rsidR="004D5F12" w:rsidP="0066032D" w:rsidRDefault="004D5F12" w14:paraId="31006033"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D0AE" w14:textId="77777777" w:rsidR="00A836AE" w:rsidRDefault="00A836AE">
      <w:r>
        <w:separator/>
      </w:r>
    </w:p>
  </w:endnote>
  <w:endnote w:type="continuationSeparator" w:id="0">
    <w:p w14:paraId="545957DE" w14:textId="77777777" w:rsidR="00A836AE" w:rsidRDefault="00A836AE">
      <w:r>
        <w:continuationSeparator/>
      </w:r>
    </w:p>
  </w:endnote>
  <w:endnote w:type="continuationNotice" w:id="1">
    <w:p w14:paraId="6FAB746D" w14:textId="77777777" w:rsidR="00A836AE" w:rsidRDefault="00A83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EA83" w14:textId="77777777" w:rsidR="0066032D" w:rsidRDefault="0066032D" w:rsidP="006603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EA86" w14:textId="77777777" w:rsidR="00A836AE" w:rsidRDefault="00A836AE">
      <w:r>
        <w:separator/>
      </w:r>
    </w:p>
  </w:footnote>
  <w:footnote w:type="continuationSeparator" w:id="0">
    <w:p w14:paraId="01C653BF" w14:textId="77777777" w:rsidR="00A836AE" w:rsidRDefault="00A836AE">
      <w:r>
        <w:continuationSeparator/>
      </w:r>
    </w:p>
  </w:footnote>
  <w:footnote w:type="continuationNotice" w:id="1">
    <w:p w14:paraId="596ED88B" w14:textId="77777777" w:rsidR="00A836AE" w:rsidRDefault="00A83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1C3F" w14:textId="77777777" w:rsidR="00A43E41" w:rsidRDefault="00A43E41" w:rsidP="0066032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2D"/>
    <w:rsid w:val="00005947"/>
    <w:rsid w:val="00006AF9"/>
    <w:rsid w:val="0002152F"/>
    <w:rsid w:val="00023101"/>
    <w:rsid w:val="00031661"/>
    <w:rsid w:val="00035AB6"/>
    <w:rsid w:val="00036067"/>
    <w:rsid w:val="00036EE4"/>
    <w:rsid w:val="00060925"/>
    <w:rsid w:val="00062E6C"/>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5538"/>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3223"/>
    <w:rsid w:val="00337718"/>
    <w:rsid w:val="003379B5"/>
    <w:rsid w:val="00362A51"/>
    <w:rsid w:val="00367591"/>
    <w:rsid w:val="003706C4"/>
    <w:rsid w:val="0037120A"/>
    <w:rsid w:val="003A3976"/>
    <w:rsid w:val="003C4AA1"/>
    <w:rsid w:val="003C6CFB"/>
    <w:rsid w:val="003D4155"/>
    <w:rsid w:val="003F322E"/>
    <w:rsid w:val="00400D76"/>
    <w:rsid w:val="004016D3"/>
    <w:rsid w:val="00413292"/>
    <w:rsid w:val="00444814"/>
    <w:rsid w:val="00462F89"/>
    <w:rsid w:val="00464BB8"/>
    <w:rsid w:val="00465533"/>
    <w:rsid w:val="004830F3"/>
    <w:rsid w:val="004B3810"/>
    <w:rsid w:val="004B661D"/>
    <w:rsid w:val="004B779E"/>
    <w:rsid w:val="004D5F12"/>
    <w:rsid w:val="004F1BBF"/>
    <w:rsid w:val="004F5DE6"/>
    <w:rsid w:val="00503E44"/>
    <w:rsid w:val="00511556"/>
    <w:rsid w:val="00512636"/>
    <w:rsid w:val="00522705"/>
    <w:rsid w:val="00531069"/>
    <w:rsid w:val="00546B88"/>
    <w:rsid w:val="00554272"/>
    <w:rsid w:val="00572597"/>
    <w:rsid w:val="00573E56"/>
    <w:rsid w:val="00587A2E"/>
    <w:rsid w:val="00596C33"/>
    <w:rsid w:val="005A033C"/>
    <w:rsid w:val="005B1DDE"/>
    <w:rsid w:val="005B386F"/>
    <w:rsid w:val="005B4554"/>
    <w:rsid w:val="005C123F"/>
    <w:rsid w:val="005C15AE"/>
    <w:rsid w:val="005C2329"/>
    <w:rsid w:val="005C2928"/>
    <w:rsid w:val="005C475F"/>
    <w:rsid w:val="005F333A"/>
    <w:rsid w:val="005F3E35"/>
    <w:rsid w:val="0061440A"/>
    <w:rsid w:val="00621C0C"/>
    <w:rsid w:val="00626A79"/>
    <w:rsid w:val="0066032D"/>
    <w:rsid w:val="00683368"/>
    <w:rsid w:val="00691641"/>
    <w:rsid w:val="00691C3A"/>
    <w:rsid w:val="006A51EC"/>
    <w:rsid w:val="006C0ECB"/>
    <w:rsid w:val="006D2137"/>
    <w:rsid w:val="006D63BC"/>
    <w:rsid w:val="006E59C5"/>
    <w:rsid w:val="006F7711"/>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8F7F1C"/>
    <w:rsid w:val="00900C3C"/>
    <w:rsid w:val="00901410"/>
    <w:rsid w:val="00901CA2"/>
    <w:rsid w:val="009275B8"/>
    <w:rsid w:val="00945DBA"/>
    <w:rsid w:val="00955A66"/>
    <w:rsid w:val="00956116"/>
    <w:rsid w:val="00964894"/>
    <w:rsid w:val="00967C07"/>
    <w:rsid w:val="009A36F4"/>
    <w:rsid w:val="009B1FAA"/>
    <w:rsid w:val="009C52D4"/>
    <w:rsid w:val="009C78BA"/>
    <w:rsid w:val="009D6227"/>
    <w:rsid w:val="009E0DB5"/>
    <w:rsid w:val="009F25DF"/>
    <w:rsid w:val="009F4101"/>
    <w:rsid w:val="00A02F0A"/>
    <w:rsid w:val="00A247B9"/>
    <w:rsid w:val="00A3657F"/>
    <w:rsid w:val="00A436BB"/>
    <w:rsid w:val="00A43E41"/>
    <w:rsid w:val="00A44540"/>
    <w:rsid w:val="00A44EF7"/>
    <w:rsid w:val="00A836AE"/>
    <w:rsid w:val="00A9365B"/>
    <w:rsid w:val="00B02771"/>
    <w:rsid w:val="00B1195A"/>
    <w:rsid w:val="00B17612"/>
    <w:rsid w:val="00B45186"/>
    <w:rsid w:val="00B53FB5"/>
    <w:rsid w:val="00B55CB2"/>
    <w:rsid w:val="00B650FF"/>
    <w:rsid w:val="00B746D4"/>
    <w:rsid w:val="00B80C71"/>
    <w:rsid w:val="00B92A33"/>
    <w:rsid w:val="00BB346C"/>
    <w:rsid w:val="00BF3879"/>
    <w:rsid w:val="00BF5AD2"/>
    <w:rsid w:val="00C0481C"/>
    <w:rsid w:val="00C21B4A"/>
    <w:rsid w:val="00C3230C"/>
    <w:rsid w:val="00C43CF6"/>
    <w:rsid w:val="00C525D4"/>
    <w:rsid w:val="00C52E14"/>
    <w:rsid w:val="00C908F2"/>
    <w:rsid w:val="00C90E95"/>
    <w:rsid w:val="00CA2C4F"/>
    <w:rsid w:val="00CF5B29"/>
    <w:rsid w:val="00D04D5D"/>
    <w:rsid w:val="00D111B5"/>
    <w:rsid w:val="00D12502"/>
    <w:rsid w:val="00D37B60"/>
    <w:rsid w:val="00D61AC5"/>
    <w:rsid w:val="00D653F0"/>
    <w:rsid w:val="00D81349"/>
    <w:rsid w:val="00D90718"/>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61F9B"/>
    <w:rsid w:val="00E741B2"/>
    <w:rsid w:val="00E75D01"/>
    <w:rsid w:val="00E83022"/>
    <w:rsid w:val="00E97299"/>
    <w:rsid w:val="00EC4A14"/>
    <w:rsid w:val="00ED3436"/>
    <w:rsid w:val="00ED69E5"/>
    <w:rsid w:val="00EF1C61"/>
    <w:rsid w:val="00EF54A9"/>
    <w:rsid w:val="00EF6C66"/>
    <w:rsid w:val="00F014AA"/>
    <w:rsid w:val="00F12753"/>
    <w:rsid w:val="00F23676"/>
    <w:rsid w:val="00F43172"/>
    <w:rsid w:val="00F4333B"/>
    <w:rsid w:val="00F4692E"/>
    <w:rsid w:val="00F55FA9"/>
    <w:rsid w:val="00F86C13"/>
    <w:rsid w:val="00F873A7"/>
    <w:rsid w:val="00F948F2"/>
    <w:rsid w:val="00FA28B7"/>
    <w:rsid w:val="00FB6F84"/>
    <w:rsid w:val="00FC3DB5"/>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61435"/>
  <w15:docId w15:val="{90582C8D-74E0-437B-9B38-EE675FD6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433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3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2014-08-19T01:16:00Z</cp:lastPrinted>
  <dcterms:created xsi:type="dcterms:W3CDTF">2018-06-06T17:43:00Z</dcterms:created>
  <dcterms:modified xsi:type="dcterms:W3CDTF">2018-06-06T17:43:00Z</dcterms:modified>
</cp:coreProperties>
</file>