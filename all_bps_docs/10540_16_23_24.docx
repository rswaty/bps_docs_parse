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A9" w:rsidP="009F4AA9" w:rsidRDefault="3BC4F620" w14:paraId="2B9DCE50" w14:textId="77777777">
      <w:pPr>
        <w:pStyle w:val="BpSTitle"/>
      </w:pPr>
      <w:r>
        <w:t>10540</w:t>
      </w:r>
    </w:p>
    <w:p w:rsidR="009F4AA9" w:rsidP="009F4AA9" w:rsidRDefault="3BC4F620" w14:paraId="60009167" w14:textId="77777777">
      <w:pPr>
        <w:pStyle w:val="BpSTitle"/>
      </w:pPr>
      <w:r>
        <w:t>Southern Rocky Mountain Ponderosa Pine Woodland</w:t>
      </w:r>
    </w:p>
    <w:p w:rsidR="009F4AA9" w:rsidP="009F4AA9" w:rsidRDefault="009F4AA9" w14:paraId="10D6FB0E" w14:textId="2D3DB99B">
      <w:r>
        <w:t xmlns:w="http://schemas.openxmlformats.org/wordprocessingml/2006/main">BpS Model/Description Version: Aug. 2020</w:t>
      </w:r>
      <w:r>
        <w:tab/>
      </w:r>
      <w:r>
        <w:tab/>
      </w:r>
      <w:r>
        <w:tab/>
      </w:r>
      <w:r>
        <w:tab/>
      </w:r>
      <w:r>
        <w:tab/>
      </w:r>
      <w:r>
        <w:tab/>
      </w:r>
      <w:r>
        <w:tab/>
      </w:r>
    </w:p>
    <w:p w:rsidR="009F4AA9" w:rsidP="009F4AA9" w:rsidRDefault="009F4AA9" w14:paraId="226A0B6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12"/>
        <w:gridCol w:w="2820"/>
        <w:gridCol w:w="852"/>
      </w:tblGrid>
      <w:tr w:rsidRPr="009F4AA9" w:rsidR="009F4AA9" w:rsidTr="3BC4F620" w14:paraId="46639E72" w14:textId="77777777">
        <w:tc>
          <w:tcPr>
            <w:tcW w:w="1848" w:type="dxa"/>
            <w:tcBorders>
              <w:top w:val="single" w:color="auto" w:sz="2" w:space="0"/>
              <w:left w:val="single" w:color="auto" w:sz="12" w:space="0"/>
              <w:bottom w:val="single" w:color="000000" w:themeColor="text1" w:sz="12" w:space="0"/>
            </w:tcBorders>
            <w:shd w:val="clear" w:color="auto" w:fill="auto"/>
          </w:tcPr>
          <w:p w:rsidRPr="009F4AA9" w:rsidR="009F4AA9" w:rsidP="3BC4F620" w:rsidRDefault="3BC4F620" w14:paraId="594319B2" w14:textId="77777777">
            <w:pPr>
              <w:rPr>
                <w:b/>
                <w:bCs/>
              </w:rPr>
            </w:pPr>
            <w:r w:rsidRPr="3BC4F620">
              <w:rPr>
                <w:b/>
                <w:bCs/>
              </w:rPr>
              <w:t>Modelers</w:t>
            </w:r>
          </w:p>
        </w:tc>
        <w:tc>
          <w:tcPr>
            <w:tcW w:w="2412" w:type="dxa"/>
            <w:tcBorders>
              <w:top w:val="single" w:color="auto" w:sz="2" w:space="0"/>
              <w:bottom w:val="single" w:color="000000" w:themeColor="text1" w:sz="12" w:space="0"/>
              <w:right w:val="single" w:color="000000" w:themeColor="text1" w:sz="12" w:space="0"/>
            </w:tcBorders>
            <w:shd w:val="clear" w:color="auto" w:fill="auto"/>
          </w:tcPr>
          <w:p w:rsidRPr="009F4AA9" w:rsidR="009F4AA9" w:rsidP="00196D4B" w:rsidRDefault="009F4AA9" w14:paraId="7E3DA7DD" w14:textId="77777777">
            <w:pPr>
              <w:rPr>
                <w:b/>
                <w:bCs/>
              </w:rPr>
            </w:pPr>
          </w:p>
        </w:tc>
        <w:tc>
          <w:tcPr>
            <w:tcW w:w="2820" w:type="dxa"/>
            <w:tcBorders>
              <w:top w:val="single" w:color="auto" w:sz="2" w:space="0"/>
              <w:left w:val="single" w:color="000000" w:themeColor="text1" w:sz="12" w:space="0"/>
              <w:bottom w:val="single" w:color="000000" w:themeColor="text1" w:sz="12" w:space="0"/>
            </w:tcBorders>
            <w:shd w:val="clear" w:color="auto" w:fill="auto"/>
          </w:tcPr>
          <w:p w:rsidRPr="009F4AA9" w:rsidR="009F4AA9" w:rsidP="3BC4F620" w:rsidRDefault="3BC4F620" w14:paraId="1E5DC033" w14:textId="77777777">
            <w:pPr>
              <w:rPr>
                <w:b/>
                <w:bCs/>
              </w:rPr>
            </w:pPr>
            <w:r w:rsidRPr="3BC4F620">
              <w:rPr>
                <w:b/>
                <w:bCs/>
              </w:rPr>
              <w:t>Reviewers</w:t>
            </w:r>
          </w:p>
        </w:tc>
        <w:tc>
          <w:tcPr>
            <w:tcW w:w="852" w:type="dxa"/>
            <w:tcBorders>
              <w:top w:val="single" w:color="auto" w:sz="2" w:space="0"/>
              <w:bottom w:val="single" w:color="000000" w:themeColor="text1" w:sz="12" w:space="0"/>
            </w:tcBorders>
            <w:shd w:val="clear" w:color="auto" w:fill="auto"/>
          </w:tcPr>
          <w:p w:rsidRPr="009F4AA9" w:rsidR="009F4AA9" w:rsidP="00196D4B" w:rsidRDefault="009F4AA9" w14:paraId="0DA32232" w14:textId="77777777">
            <w:pPr>
              <w:rPr>
                <w:b/>
                <w:bCs/>
              </w:rPr>
            </w:pPr>
          </w:p>
        </w:tc>
      </w:tr>
      <w:tr w:rsidRPr="009F4AA9" w:rsidR="009F4AA9" w:rsidTr="3BC4F620" w14:paraId="2BCC4580" w14:textId="77777777">
        <w:tc>
          <w:tcPr>
            <w:tcW w:w="1848" w:type="dxa"/>
            <w:tcBorders>
              <w:top w:val="single" w:color="000000" w:themeColor="text1" w:sz="12" w:space="0"/>
              <w:left w:val="single" w:color="auto" w:sz="12" w:space="0"/>
            </w:tcBorders>
            <w:shd w:val="clear" w:color="auto" w:fill="auto"/>
          </w:tcPr>
          <w:p w:rsidRPr="009F4AA9" w:rsidR="009F4AA9" w:rsidP="00196D4B" w:rsidRDefault="3BC4F620" w14:paraId="76C263C9" w14:textId="77777777">
            <w:pPr>
              <w:rPr>
                <w:bCs/>
              </w:rPr>
            </w:pPr>
            <w:r>
              <w:t>Mark Loewen</w:t>
            </w:r>
          </w:p>
        </w:tc>
        <w:tc>
          <w:tcPr>
            <w:tcW w:w="2412" w:type="dxa"/>
            <w:tcBorders>
              <w:top w:val="single" w:color="000000" w:themeColor="text1" w:sz="12" w:space="0"/>
              <w:right w:val="single" w:color="000000" w:themeColor="text1" w:sz="12" w:space="0"/>
            </w:tcBorders>
            <w:shd w:val="clear" w:color="auto" w:fill="auto"/>
          </w:tcPr>
          <w:p w:rsidRPr="009F4AA9" w:rsidR="009F4AA9" w:rsidP="00196D4B" w:rsidRDefault="3BC4F620" w14:paraId="1A7B1733" w14:textId="77777777">
            <w:r>
              <w:t>mloewen@fs.fed.us</w:t>
            </w:r>
          </w:p>
        </w:tc>
        <w:tc>
          <w:tcPr>
            <w:tcW w:w="2820" w:type="dxa"/>
            <w:tcBorders>
              <w:top w:val="single" w:color="000000" w:themeColor="text1" w:sz="12" w:space="0"/>
              <w:left w:val="single" w:color="000000" w:themeColor="text1" w:sz="12" w:space="0"/>
            </w:tcBorders>
            <w:shd w:val="clear" w:color="auto" w:fill="auto"/>
          </w:tcPr>
          <w:p w:rsidRPr="009F4AA9" w:rsidR="009F4AA9" w:rsidP="00196D4B" w:rsidRDefault="3BC4F620" w14:paraId="7F35B8B2" w14:textId="77777777">
            <w:r>
              <w:t>One anonymous reviewer</w:t>
            </w:r>
          </w:p>
        </w:tc>
        <w:tc>
          <w:tcPr>
            <w:tcW w:w="852" w:type="dxa"/>
            <w:tcBorders>
              <w:top w:val="single" w:color="000000" w:themeColor="text1" w:sz="12" w:space="0"/>
            </w:tcBorders>
            <w:shd w:val="clear" w:color="auto" w:fill="auto"/>
          </w:tcPr>
          <w:p w:rsidRPr="009F4AA9" w:rsidR="009F4AA9" w:rsidP="00196D4B" w:rsidRDefault="3BC4F620" w14:paraId="4AFB7535" w14:textId="77777777">
            <w:r>
              <w:t>None</w:t>
            </w:r>
          </w:p>
        </w:tc>
      </w:tr>
      <w:tr w:rsidRPr="009F4AA9" w:rsidR="009F4AA9" w:rsidTr="3BC4F620" w14:paraId="5E890775" w14:textId="77777777">
        <w:tc>
          <w:tcPr>
            <w:tcW w:w="1848" w:type="dxa"/>
            <w:tcBorders>
              <w:left w:val="single" w:color="auto" w:sz="12" w:space="0"/>
            </w:tcBorders>
            <w:shd w:val="clear" w:color="auto" w:fill="auto"/>
          </w:tcPr>
          <w:p w:rsidRPr="009F4AA9" w:rsidR="009F4AA9" w:rsidP="00196D4B" w:rsidRDefault="3BC4F620" w14:paraId="569311C5" w14:textId="77777777">
            <w:pPr>
              <w:rPr>
                <w:bCs/>
              </w:rPr>
            </w:pPr>
            <w:r>
              <w:t>Doug Page</w:t>
            </w:r>
          </w:p>
        </w:tc>
        <w:tc>
          <w:tcPr>
            <w:tcW w:w="2412" w:type="dxa"/>
            <w:tcBorders>
              <w:right w:val="single" w:color="000000" w:themeColor="text1" w:sz="12" w:space="0"/>
            </w:tcBorders>
            <w:shd w:val="clear" w:color="auto" w:fill="auto"/>
          </w:tcPr>
          <w:p w:rsidRPr="009F4AA9" w:rsidR="009F4AA9" w:rsidP="00196D4B" w:rsidRDefault="3BC4F620" w14:paraId="631D9D56" w14:textId="77777777">
            <w:r>
              <w:t>doug_page@blm.gov</w:t>
            </w:r>
          </w:p>
        </w:tc>
        <w:tc>
          <w:tcPr>
            <w:tcW w:w="2820" w:type="dxa"/>
            <w:tcBorders>
              <w:left w:val="single" w:color="000000" w:themeColor="text1" w:sz="12" w:space="0"/>
            </w:tcBorders>
            <w:shd w:val="clear" w:color="auto" w:fill="auto"/>
          </w:tcPr>
          <w:p w:rsidRPr="009F4AA9" w:rsidR="009F4AA9" w:rsidP="00196D4B" w:rsidRDefault="3BC4F620" w14:paraId="0229E63B" w14:textId="77777777">
            <w:r>
              <w:t>None</w:t>
            </w:r>
          </w:p>
        </w:tc>
        <w:tc>
          <w:tcPr>
            <w:tcW w:w="852" w:type="dxa"/>
            <w:shd w:val="clear" w:color="auto" w:fill="auto"/>
          </w:tcPr>
          <w:p w:rsidRPr="009F4AA9" w:rsidR="009F4AA9" w:rsidP="00196D4B" w:rsidRDefault="3BC4F620" w14:paraId="1C720DD3" w14:textId="77777777">
            <w:r>
              <w:t>None</w:t>
            </w:r>
          </w:p>
        </w:tc>
      </w:tr>
      <w:tr w:rsidRPr="009F4AA9" w:rsidR="009F4AA9" w:rsidTr="3BC4F620" w14:paraId="0F24F66D" w14:textId="77777777">
        <w:tc>
          <w:tcPr>
            <w:tcW w:w="1848" w:type="dxa"/>
            <w:tcBorders>
              <w:left w:val="single" w:color="auto" w:sz="12" w:space="0"/>
              <w:bottom w:val="single" w:color="auto" w:sz="2" w:space="0"/>
            </w:tcBorders>
            <w:shd w:val="clear" w:color="auto" w:fill="auto"/>
          </w:tcPr>
          <w:p w:rsidRPr="009F4AA9" w:rsidR="009F4AA9" w:rsidP="00196D4B" w:rsidRDefault="3BC4F620" w14:paraId="49F00000" w14:textId="77777777">
            <w:pPr>
              <w:rPr>
                <w:bCs/>
              </w:rPr>
            </w:pPr>
            <w:r>
              <w:t>Linda Chappell</w:t>
            </w:r>
          </w:p>
        </w:tc>
        <w:tc>
          <w:tcPr>
            <w:tcW w:w="2412" w:type="dxa"/>
            <w:tcBorders>
              <w:right w:val="single" w:color="000000" w:themeColor="text1" w:sz="12" w:space="0"/>
            </w:tcBorders>
            <w:shd w:val="clear" w:color="auto" w:fill="auto"/>
          </w:tcPr>
          <w:p w:rsidRPr="009F4AA9" w:rsidR="009F4AA9" w:rsidP="00196D4B" w:rsidRDefault="3BC4F620" w14:paraId="173CDA71" w14:textId="77777777">
            <w:r>
              <w:t>lchappell@fs.fed.us</w:t>
            </w:r>
          </w:p>
        </w:tc>
        <w:tc>
          <w:tcPr>
            <w:tcW w:w="2820" w:type="dxa"/>
            <w:tcBorders>
              <w:left w:val="single" w:color="000000" w:themeColor="text1" w:sz="12" w:space="0"/>
              <w:bottom w:val="single" w:color="auto" w:sz="2" w:space="0"/>
            </w:tcBorders>
            <w:shd w:val="clear" w:color="auto" w:fill="auto"/>
          </w:tcPr>
          <w:p w:rsidRPr="009F4AA9" w:rsidR="009F4AA9" w:rsidP="00196D4B" w:rsidRDefault="3BC4F620" w14:paraId="1494DDBF" w14:textId="77777777">
            <w:r>
              <w:t>None</w:t>
            </w:r>
          </w:p>
        </w:tc>
        <w:tc>
          <w:tcPr>
            <w:tcW w:w="852" w:type="dxa"/>
            <w:shd w:val="clear" w:color="auto" w:fill="auto"/>
          </w:tcPr>
          <w:p w:rsidRPr="009F4AA9" w:rsidR="009F4AA9" w:rsidP="00196D4B" w:rsidRDefault="3BC4F620" w14:paraId="2E0BA0CF" w14:textId="77777777">
            <w:r>
              <w:t>None</w:t>
            </w:r>
          </w:p>
        </w:tc>
      </w:tr>
    </w:tbl>
    <w:p w:rsidRPr="004D5BE3" w:rsidR="009F4AA9" w:rsidP="009F4AA9" w:rsidRDefault="3BC4F620" w14:paraId="180E632E" w14:textId="13D23C8C">
      <w:r w:rsidRPr="3BC4F620">
        <w:rPr>
          <w:b/>
          <w:bCs/>
        </w:rPr>
        <w:t xml:space="preserve">Reviewed by: </w:t>
      </w:r>
      <w:r>
        <w:t xml:space="preserve"> William Flatley and Amy Waltz</w:t>
      </w:r>
    </w:p>
    <w:p w:rsidR="009F4AA9" w:rsidP="009F4AA9" w:rsidRDefault="3BC4F620" w14:paraId="7AFF9C4C" w14:textId="77777777">
      <w:pPr>
        <w:pStyle w:val="InfoPara"/>
      </w:pPr>
      <w:r>
        <w:t>Vegetation Type</w:t>
      </w:r>
    </w:p>
    <w:p w:rsidR="009F4AA9" w:rsidP="009F4AA9" w:rsidRDefault="3BC4F620" w14:paraId="3B1BFF7A" w14:textId="77777777">
      <w:r>
        <w:t>Forest and Woodland</w:t>
      </w:r>
    </w:p>
    <w:p w:rsidR="009F4AA9" w:rsidP="009F4AA9" w:rsidRDefault="3BC4F620" w14:paraId="3C24CC81" w14:textId="77777777">
      <w:pPr>
        <w:pStyle w:val="InfoPara"/>
      </w:pPr>
      <w:r>
        <w:t>Map Zones</w:t>
      </w:r>
    </w:p>
    <w:p w:rsidR="009F4AA9" w:rsidP="009F4AA9" w:rsidRDefault="3BC4F620" w14:paraId="6AC63AE4" w14:textId="348DC063">
      <w:r>
        <w:t>16, 23</w:t>
      </w:r>
      <w:r w:rsidR="00A46933">
        <w:t>, 24</w:t>
      </w:r>
    </w:p>
    <w:p w:rsidR="009F4AA9" w:rsidP="009F4AA9" w:rsidRDefault="3BC4F620" w14:paraId="51CE2859" w14:textId="77777777">
      <w:pPr>
        <w:pStyle w:val="InfoPara"/>
      </w:pPr>
      <w:r>
        <w:t>Geographic Range</w:t>
      </w:r>
    </w:p>
    <w:p w:rsidR="009F4AA9" w:rsidP="009F4AA9" w:rsidRDefault="3BC4F620" w14:paraId="6CEED158" w14:textId="57AB7EFF">
      <w:r>
        <w:t xml:space="preserve">This type is found throughout </w:t>
      </w:r>
      <w:r w:rsidR="00227CED">
        <w:t>map zones (MZs)</w:t>
      </w:r>
      <w:r w:rsidR="00A46933">
        <w:t xml:space="preserve"> 16, 23, and 24</w:t>
      </w:r>
      <w:r w:rsidR="00227CED">
        <w:t>.</w:t>
      </w:r>
    </w:p>
    <w:p w:rsidR="009F4AA9" w:rsidP="009F4AA9" w:rsidRDefault="3BC4F620" w14:paraId="20E21634" w14:textId="77777777">
      <w:pPr>
        <w:pStyle w:val="InfoPara"/>
      </w:pPr>
      <w:r>
        <w:t>Biophysical Site Description</w:t>
      </w:r>
    </w:p>
    <w:p w:rsidR="009F4AA9" w:rsidP="009F4AA9" w:rsidRDefault="3BC4F620" w14:paraId="1C7A9ED6" w14:textId="46030CF4">
      <w:r>
        <w:t xml:space="preserve">These woodlands occur at the lower </w:t>
      </w:r>
      <w:proofErr w:type="spellStart"/>
      <w:r>
        <w:t>treeline</w:t>
      </w:r>
      <w:proofErr w:type="spellEnd"/>
      <w:r>
        <w:t>/ecotone between grassland or shrubland and more mesic coniferous forests typically in warm, dry, exposed sites. Elevations range from &lt;500m to 2</w:t>
      </w:r>
      <w:r w:rsidR="00227CED">
        <w:t>,</w:t>
      </w:r>
      <w:r>
        <w:t>800m in the mountains of New Mexico. Occurrences are found on all slopes and aspects</w:t>
      </w:r>
      <w:r w:rsidR="00227CED">
        <w:t xml:space="preserve">; </w:t>
      </w:r>
      <w:r>
        <w:t>however</w:t>
      </w:r>
      <w:r w:rsidR="00227CED">
        <w:t>,</w:t>
      </w:r>
      <w:r>
        <w:t xml:space="preserve"> moderately steep to very steep slopes or ridgetops are most com</w:t>
      </w:r>
      <w:bookmarkStart w:name="_GoBack" w:id="0"/>
      <w:bookmarkEnd w:id="0"/>
      <w:r>
        <w:t>mon. This ecological system generally occurs on igneous, metamorphic and sedimentary material, with characteristic features of good aeration and drainage, coarse textures, circumneutral to slightly acid pH, an abundance of mineral material, rockiness</w:t>
      </w:r>
      <w:r w:rsidR="00227CED">
        <w:t>,</w:t>
      </w:r>
      <w:r>
        <w:t xml:space="preserve"> and periods of drought during the growing season.</w:t>
      </w:r>
    </w:p>
    <w:p w:rsidR="009F4AA9" w:rsidP="009F4AA9" w:rsidRDefault="3BC4F620" w14:paraId="272C3855" w14:textId="77777777">
      <w:pPr>
        <w:pStyle w:val="InfoPara"/>
      </w:pPr>
      <w:r>
        <w:t>Vegetation Description</w:t>
      </w:r>
    </w:p>
    <w:p w:rsidR="009F4AA9" w:rsidP="009F4AA9" w:rsidRDefault="3BC4F620" w14:paraId="6679DE62" w14:textId="44BCEA16">
      <w:r w:rsidRPr="00F47620">
        <w:rPr>
          <w:i/>
        </w:rPr>
        <w:t>Pinus ponderosa</w:t>
      </w:r>
      <w:r>
        <w:t xml:space="preserve"> is the predominant conifer; </w:t>
      </w:r>
      <w:proofErr w:type="spellStart"/>
      <w:r w:rsidRPr="00F47620">
        <w:rPr>
          <w:i/>
        </w:rPr>
        <w:t>Pseudotsuga</w:t>
      </w:r>
      <w:proofErr w:type="spellEnd"/>
      <w:r w:rsidRPr="00F47620">
        <w:rPr>
          <w:i/>
        </w:rPr>
        <w:t xml:space="preserve"> </w:t>
      </w:r>
      <w:proofErr w:type="spellStart"/>
      <w:r w:rsidRPr="00F47620">
        <w:rPr>
          <w:i/>
        </w:rPr>
        <w:t>menziesii</w:t>
      </w:r>
      <w:proofErr w:type="spellEnd"/>
      <w:r>
        <w:t xml:space="preserve">, </w:t>
      </w:r>
      <w:r w:rsidRPr="00F47620">
        <w:rPr>
          <w:i/>
        </w:rPr>
        <w:t>Pinus edulis</w:t>
      </w:r>
      <w:r w:rsidR="00227CED">
        <w:t>,</w:t>
      </w:r>
      <w:r>
        <w:t xml:space="preserve"> </w:t>
      </w:r>
      <w:r w:rsidRPr="00F47620">
        <w:rPr>
          <w:i/>
        </w:rPr>
        <w:t xml:space="preserve">Pinus </w:t>
      </w:r>
      <w:r w:rsidR="00227CED">
        <w:rPr>
          <w:i/>
        </w:rPr>
        <w:t>monophyla</w:t>
      </w:r>
      <w:r w:rsidR="00227CED">
        <w:t>,</w:t>
      </w:r>
      <w:r>
        <w:t xml:space="preserve"> and </w:t>
      </w:r>
      <w:proofErr w:type="spellStart"/>
      <w:r w:rsidRPr="00F47620">
        <w:rPr>
          <w:i/>
        </w:rPr>
        <w:t>Juniperus</w:t>
      </w:r>
      <w:proofErr w:type="spellEnd"/>
      <w:r>
        <w:t xml:space="preserve"> spp</w:t>
      </w:r>
      <w:r w:rsidR="00227CED">
        <w:t>.</w:t>
      </w:r>
      <w:r>
        <w:t xml:space="preserve"> may be present in the tree canopy. The understory is usually shrubby, with </w:t>
      </w:r>
      <w:r w:rsidRPr="00F47620">
        <w:rPr>
          <w:i/>
        </w:rPr>
        <w:t>Artemisia nova</w:t>
      </w:r>
      <w:r>
        <w:t xml:space="preserve">, </w:t>
      </w:r>
      <w:r w:rsidRPr="00F47620">
        <w:rPr>
          <w:i/>
        </w:rPr>
        <w:t>Artemisia tridentata</w:t>
      </w:r>
      <w:r>
        <w:t xml:space="preserve">, </w:t>
      </w:r>
      <w:proofErr w:type="spellStart"/>
      <w:r w:rsidRPr="00F47620">
        <w:rPr>
          <w:i/>
        </w:rPr>
        <w:t>Arctostaphylos</w:t>
      </w:r>
      <w:proofErr w:type="spellEnd"/>
      <w:r w:rsidRPr="00F47620">
        <w:rPr>
          <w:i/>
        </w:rPr>
        <w:t xml:space="preserve"> </w:t>
      </w:r>
      <w:proofErr w:type="spellStart"/>
      <w:r w:rsidRPr="00F47620">
        <w:rPr>
          <w:i/>
        </w:rPr>
        <w:t>patula</w:t>
      </w:r>
      <w:proofErr w:type="spellEnd"/>
      <w:r>
        <w:t xml:space="preserve">, </w:t>
      </w:r>
      <w:proofErr w:type="spellStart"/>
      <w:r w:rsidRPr="00F47620">
        <w:rPr>
          <w:i/>
        </w:rPr>
        <w:t>Arctostaphylos</w:t>
      </w:r>
      <w:proofErr w:type="spellEnd"/>
      <w:r w:rsidRPr="00F47620">
        <w:rPr>
          <w:i/>
        </w:rPr>
        <w:t xml:space="preserve"> </w:t>
      </w:r>
      <w:proofErr w:type="spellStart"/>
      <w:r w:rsidRPr="00F47620">
        <w:rPr>
          <w:i/>
        </w:rPr>
        <w:t>uva-ursi</w:t>
      </w:r>
      <w:proofErr w:type="spellEnd"/>
      <w:r>
        <w:t xml:space="preserve">, </w:t>
      </w:r>
      <w:proofErr w:type="spellStart"/>
      <w:r w:rsidRPr="00F47620">
        <w:rPr>
          <w:i/>
        </w:rPr>
        <w:t>Cercocarpus</w:t>
      </w:r>
      <w:proofErr w:type="spellEnd"/>
      <w:r w:rsidRPr="00F47620">
        <w:rPr>
          <w:i/>
        </w:rPr>
        <w:t xml:space="preserve"> </w:t>
      </w:r>
      <w:proofErr w:type="spellStart"/>
      <w:r w:rsidRPr="00F47620">
        <w:rPr>
          <w:i/>
        </w:rPr>
        <w:t>montanus</w:t>
      </w:r>
      <w:proofErr w:type="spellEnd"/>
      <w:r>
        <w:t xml:space="preserve">, </w:t>
      </w:r>
      <w:proofErr w:type="spellStart"/>
      <w:r w:rsidRPr="00F47620">
        <w:rPr>
          <w:i/>
        </w:rPr>
        <w:t>Cercocarpus</w:t>
      </w:r>
      <w:proofErr w:type="spellEnd"/>
      <w:r w:rsidRPr="00F47620">
        <w:rPr>
          <w:i/>
        </w:rPr>
        <w:t xml:space="preserve"> </w:t>
      </w:r>
      <w:proofErr w:type="spellStart"/>
      <w:r w:rsidRPr="00F47620">
        <w:rPr>
          <w:i/>
        </w:rPr>
        <w:t>ledifolius</w:t>
      </w:r>
      <w:proofErr w:type="spellEnd"/>
      <w:r>
        <w:t xml:space="preserve">, </w:t>
      </w:r>
      <w:proofErr w:type="spellStart"/>
      <w:r w:rsidRPr="00F47620">
        <w:rPr>
          <w:i/>
        </w:rPr>
        <w:t>Purshia</w:t>
      </w:r>
      <w:proofErr w:type="spellEnd"/>
      <w:r w:rsidRPr="00F47620">
        <w:rPr>
          <w:i/>
        </w:rPr>
        <w:t xml:space="preserve"> </w:t>
      </w:r>
      <w:proofErr w:type="spellStart"/>
      <w:r w:rsidRPr="00F47620">
        <w:rPr>
          <w:i/>
        </w:rPr>
        <w:t>stansburiana</w:t>
      </w:r>
      <w:proofErr w:type="spellEnd"/>
      <w:r>
        <w:t xml:space="preserve">, </w:t>
      </w:r>
      <w:proofErr w:type="spellStart"/>
      <w:r w:rsidRPr="00F47620">
        <w:rPr>
          <w:i/>
        </w:rPr>
        <w:t>Purshia</w:t>
      </w:r>
      <w:proofErr w:type="spellEnd"/>
      <w:r w:rsidRPr="00F47620">
        <w:rPr>
          <w:i/>
        </w:rPr>
        <w:t xml:space="preserve"> tridentata</w:t>
      </w:r>
      <w:r>
        <w:t xml:space="preserve">, </w:t>
      </w:r>
      <w:r w:rsidRPr="00F47620">
        <w:rPr>
          <w:i/>
        </w:rPr>
        <w:t xml:space="preserve">Quercus </w:t>
      </w:r>
      <w:proofErr w:type="spellStart"/>
      <w:r w:rsidRPr="00F47620">
        <w:rPr>
          <w:i/>
        </w:rPr>
        <w:t>gambelii</w:t>
      </w:r>
      <w:proofErr w:type="spellEnd"/>
      <w:r>
        <w:t xml:space="preserve">, </w:t>
      </w:r>
      <w:proofErr w:type="spellStart"/>
      <w:r w:rsidRPr="00F47620">
        <w:rPr>
          <w:i/>
        </w:rPr>
        <w:t>Symphoricarpos</w:t>
      </w:r>
      <w:proofErr w:type="spellEnd"/>
      <w:r w:rsidRPr="00F47620">
        <w:rPr>
          <w:i/>
        </w:rPr>
        <w:t xml:space="preserve"> </w:t>
      </w:r>
      <w:proofErr w:type="spellStart"/>
      <w:r w:rsidRPr="00F47620">
        <w:rPr>
          <w:i/>
        </w:rPr>
        <w:t>oreophilus</w:t>
      </w:r>
      <w:proofErr w:type="spellEnd"/>
      <w:r>
        <w:t xml:space="preserve">, </w:t>
      </w:r>
      <w:r w:rsidRPr="00F47620">
        <w:rPr>
          <w:i/>
        </w:rPr>
        <w:t xml:space="preserve">Prunus </w:t>
      </w:r>
      <w:proofErr w:type="spellStart"/>
      <w:r w:rsidRPr="00F47620">
        <w:rPr>
          <w:i/>
        </w:rPr>
        <w:t>virginiana</w:t>
      </w:r>
      <w:proofErr w:type="spellEnd"/>
      <w:r>
        <w:t xml:space="preserve">, </w:t>
      </w:r>
      <w:proofErr w:type="spellStart"/>
      <w:r w:rsidRPr="00F47620">
        <w:rPr>
          <w:i/>
        </w:rPr>
        <w:t>Amelanchier</w:t>
      </w:r>
      <w:proofErr w:type="spellEnd"/>
      <w:r w:rsidRPr="00F47620">
        <w:rPr>
          <w:i/>
        </w:rPr>
        <w:t xml:space="preserve"> </w:t>
      </w:r>
      <w:proofErr w:type="spellStart"/>
      <w:r w:rsidRPr="00F47620">
        <w:rPr>
          <w:i/>
        </w:rPr>
        <w:t>alnifolia</w:t>
      </w:r>
      <w:proofErr w:type="spellEnd"/>
      <w:r w:rsidR="00227CED">
        <w:t>,</w:t>
      </w:r>
      <w:r>
        <w:t xml:space="preserve"> and </w:t>
      </w:r>
      <w:r w:rsidRPr="00F47620">
        <w:rPr>
          <w:i/>
        </w:rPr>
        <w:t>Rosa</w:t>
      </w:r>
      <w:r>
        <w:t xml:space="preserve"> spp. </w:t>
      </w:r>
      <w:proofErr w:type="spellStart"/>
      <w:r w:rsidRPr="00F47620">
        <w:rPr>
          <w:i/>
        </w:rPr>
        <w:t>Pseudoroegneria</w:t>
      </w:r>
      <w:proofErr w:type="spellEnd"/>
      <w:r w:rsidRPr="00F47620">
        <w:rPr>
          <w:i/>
        </w:rPr>
        <w:t xml:space="preserve"> </w:t>
      </w:r>
      <w:proofErr w:type="spellStart"/>
      <w:r w:rsidRPr="00F47620">
        <w:rPr>
          <w:i/>
        </w:rPr>
        <w:t>spicata</w:t>
      </w:r>
      <w:proofErr w:type="spellEnd"/>
      <w:r>
        <w:t xml:space="preserve"> and species of </w:t>
      </w:r>
      <w:proofErr w:type="spellStart"/>
      <w:r w:rsidRPr="00F47620">
        <w:rPr>
          <w:i/>
        </w:rPr>
        <w:t>Hesperostipa</w:t>
      </w:r>
      <w:proofErr w:type="spellEnd"/>
      <w:r>
        <w:t xml:space="preserve">, </w:t>
      </w:r>
      <w:proofErr w:type="spellStart"/>
      <w:r w:rsidRPr="00F47620">
        <w:rPr>
          <w:i/>
        </w:rPr>
        <w:t>Achnatherum</w:t>
      </w:r>
      <w:proofErr w:type="spellEnd"/>
      <w:r>
        <w:t xml:space="preserve">, </w:t>
      </w:r>
      <w:r w:rsidRPr="00F47620">
        <w:rPr>
          <w:i/>
        </w:rPr>
        <w:t>Festuca</w:t>
      </w:r>
      <w:r w:rsidR="00227CED">
        <w:t xml:space="preserve">, </w:t>
      </w:r>
      <w:proofErr w:type="spellStart"/>
      <w:r w:rsidRPr="00F47620">
        <w:rPr>
          <w:i/>
        </w:rPr>
        <w:t>Muhlenbergia</w:t>
      </w:r>
      <w:proofErr w:type="spellEnd"/>
      <w:r w:rsidR="00227CED">
        <w:t xml:space="preserve">, </w:t>
      </w:r>
      <w:r>
        <w:t xml:space="preserve">and </w:t>
      </w:r>
      <w:proofErr w:type="spellStart"/>
      <w:r w:rsidRPr="00F47620">
        <w:rPr>
          <w:i/>
        </w:rPr>
        <w:t>Bouteloua</w:t>
      </w:r>
      <w:proofErr w:type="spellEnd"/>
      <w:r>
        <w:t xml:space="preserve"> are some of the common grasses. </w:t>
      </w:r>
      <w:r w:rsidRPr="00F47620">
        <w:rPr>
          <w:i/>
        </w:rPr>
        <w:t>Pinus ponderosa</w:t>
      </w:r>
      <w:r>
        <w:t>/</w:t>
      </w:r>
      <w:proofErr w:type="spellStart"/>
      <w:r w:rsidRPr="00F47620">
        <w:rPr>
          <w:i/>
        </w:rPr>
        <w:t>Arctostaphylos</w:t>
      </w:r>
      <w:proofErr w:type="spellEnd"/>
      <w:r w:rsidRPr="00F47620">
        <w:rPr>
          <w:i/>
        </w:rPr>
        <w:t xml:space="preserve"> </w:t>
      </w:r>
      <w:proofErr w:type="spellStart"/>
      <w:r w:rsidRPr="00F47620">
        <w:rPr>
          <w:i/>
        </w:rPr>
        <w:t>patula</w:t>
      </w:r>
      <w:proofErr w:type="spellEnd"/>
      <w:r>
        <w:t xml:space="preserve"> represents the extreme with typically a high percentage of rock and bare soil present.</w:t>
      </w:r>
    </w:p>
    <w:p w:rsidR="009F4AA9" w:rsidP="009F4AA9" w:rsidRDefault="3BC4F620" w14:paraId="6C5536B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Robinia neomexicana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Mexican locust</w:t>
            </w:r>
          </w:p>
        </w:tc>
      </w:tr>
    </w:tbl>
    <w:p>
      <w:r>
        <w:rPr>
          <w:sz w:val="16"/>
        </w:rPr>
        <w:t>Species names are from the NRCS PLANTS database. Check species codes at http://plants.usda.gov.</w:t>
      </w:r>
    </w:p>
    <w:p w:rsidR="009F4AA9" w:rsidP="009F4AA9" w:rsidRDefault="3BC4F620" w14:paraId="1D7F0EE9" w14:textId="77777777">
      <w:pPr>
        <w:pStyle w:val="InfoPara"/>
      </w:pPr>
      <w:r>
        <w:lastRenderedPageBreak/>
        <w:t>Disturbance Description</w:t>
      </w:r>
    </w:p>
    <w:p w:rsidR="009F4AA9" w:rsidP="009F4AA9" w:rsidRDefault="3BC4F620" w14:paraId="2E6BB4CC" w14:textId="5A1BE411">
      <w:r>
        <w:t xml:space="preserve">These sites are in </w:t>
      </w:r>
      <w:proofErr w:type="gramStart"/>
      <w:r>
        <w:t>a Fire Regime Group I. Surface fire intervals</w:t>
      </w:r>
      <w:proofErr w:type="gramEnd"/>
      <w:r>
        <w:t xml:space="preserve"> ranged from 10-50yrs, and replacement severity occurred at intervals of 150-400yrs+ (Brown 2000; Crane 1986; Bradley 1992a; Bradley 1992b; Barrett 1988; Morgan et al. 1996; Brown 1994). Topography </w:t>
      </w:r>
      <w:r w:rsidR="00227CED">
        <w:t xml:space="preserve">(aspect, substrate depth, slope, position, etc.) </w:t>
      </w:r>
      <w:r>
        <w:t>may have exerted strong control over fire behavior</w:t>
      </w:r>
      <w:r w:rsidR="00227CED">
        <w:t>,</w:t>
      </w:r>
      <w:r>
        <w:t xml:space="preserve"> producing spatially and temporally mixed</w:t>
      </w:r>
      <w:r w:rsidR="00227CED">
        <w:t>-</w:t>
      </w:r>
      <w:r>
        <w:t>severity regimes (Stanley Kitchen, USFS</w:t>
      </w:r>
      <w:r w:rsidR="00227CED">
        <w:t>, personal communication</w:t>
      </w:r>
      <w:r>
        <w:t>). However, there are multiple citations asserting this may not be the case</w:t>
      </w:r>
      <w:r w:rsidR="00227CED">
        <w:t>,</w:t>
      </w:r>
      <w:r>
        <w:t xml:space="preserve"> including </w:t>
      </w:r>
      <w:proofErr w:type="spellStart"/>
      <w:r>
        <w:t>Grissino</w:t>
      </w:r>
      <w:proofErr w:type="spellEnd"/>
      <w:r>
        <w:t xml:space="preserve">-Mayer et al. (2004), </w:t>
      </w:r>
      <w:proofErr w:type="spellStart"/>
      <w:r>
        <w:t>Swetnam</w:t>
      </w:r>
      <w:proofErr w:type="spellEnd"/>
      <w:r>
        <w:t xml:space="preserve"> and </w:t>
      </w:r>
      <w:proofErr w:type="spellStart"/>
      <w:r>
        <w:t>Baisan</w:t>
      </w:r>
      <w:proofErr w:type="spellEnd"/>
      <w:r>
        <w:t xml:space="preserve"> (1996)</w:t>
      </w:r>
      <w:r w:rsidR="00227CED">
        <w:t>,</w:t>
      </w:r>
      <w:r>
        <w:t xml:space="preserve"> and </w:t>
      </w:r>
      <w:proofErr w:type="spellStart"/>
      <w:r>
        <w:t>Touchan</w:t>
      </w:r>
      <w:proofErr w:type="spellEnd"/>
      <w:r>
        <w:t xml:space="preserve"> et al. (1996).</w:t>
      </w:r>
    </w:p>
    <w:p w:rsidR="009F4AA9" w:rsidP="009F4AA9" w:rsidRDefault="009F4AA9" w14:paraId="7503B9C4" w14:textId="77777777"/>
    <w:p w:rsidR="009F4AA9" w:rsidP="009F4AA9" w:rsidRDefault="3BC4F620" w14:paraId="2AFA953B" w14:textId="25AC9FB2">
      <w:r>
        <w:t>Bark beetle outbreaks are highly related to stand density. Denser stands in relation to site capacity will favor outbreaks, which will decrease as trees are thinned.</w:t>
      </w:r>
    </w:p>
    <w:p w:rsidR="00B658AA" w:rsidP="009F4AA9" w:rsidRDefault="00B658AA" w14:paraId="6A773425" w14:textId="7A187064"/>
    <w:p w:rsidR="00B658AA" w:rsidP="009F4AA9" w:rsidRDefault="3BC4F620" w14:paraId="169C9D53" w14:textId="2A30FFD4">
      <w:r>
        <w:t>Additional citations in references, plus see Ecological Restoration Institute for fire history reconstructions (</w:t>
      </w:r>
      <w:hyperlink r:id="rId7">
        <w:r w:rsidRPr="3BC4F620">
          <w:rPr>
            <w:rStyle w:val="Hyperlink"/>
          </w:rPr>
          <w:t>https://nau.edu/eri/</w:t>
        </w:r>
      </w:hyperlink>
      <w:r>
        <w:t xml:space="preserve">).  </w:t>
      </w:r>
    </w:p>
    <w:p w:rsidR="009F4AA9" w:rsidP="009F4AA9" w:rsidRDefault="3BC4F620" w14:paraId="6A3BCA2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282</w:t>
            </w:r>
          </w:p>
        </w:tc>
        <w:tc>
          <w:p>
            <w:pPr>
              <w:jc w:val="center"/>
            </w:pPr>
            <w:r>
              <w:t>6</w:t>
            </w:r>
          </w:p>
        </w:tc>
        <w:tc>
          <w:p>
            <w:pPr>
              <w:jc w:val="center"/>
            </w:pPr>
            <w:r>
              <w:t>150</w:t>
            </w:r>
          </w:p>
        </w:tc>
        <w:tc>
          <w:p>
            <w:pPr>
              <w:jc w:val="center"/>
            </w:pPr>
            <w:r>
              <w:t>400</w:t>
            </w:r>
          </w:p>
        </w:tc>
      </w:tr>
      <w:tr>
        <w:tc>
          <w:p>
            <w:pPr>
              <w:jc w:val="center"/>
            </w:pPr>
            <w:r>
              <w:t>Moderate (Mixed)</w:t>
            </w:r>
          </w:p>
        </w:tc>
        <w:tc>
          <w:p>
            <w:pPr>
              <w:jc w:val="center"/>
            </w:pPr>
            <w:r>
              <w:t>228</w:t>
            </w:r>
          </w:p>
        </w:tc>
        <w:tc>
          <w:p>
            <w:pPr>
              <w:jc w:val="center"/>
            </w:pPr>
            <w:r>
              <w:t>8</w:t>
            </w:r>
          </w:p>
        </w:tc>
        <w:tc>
          <w:p>
            <w:pPr>
              <w:jc w:val="center"/>
            </w:pPr>
            <w:r>
              <w:t/>
            </w:r>
          </w:p>
        </w:tc>
        <w:tc>
          <w:p>
            <w:pPr>
              <w:jc w:val="center"/>
            </w:pPr>
            <w:r>
              <w:t/>
            </w:r>
          </w:p>
        </w:tc>
      </w:tr>
      <w:tr>
        <w:tc>
          <w:p>
            <w:pPr>
              <w:jc w:val="center"/>
            </w:pPr>
            <w:r>
              <w:t>Low (Surface)</w:t>
            </w:r>
          </w:p>
        </w:tc>
        <w:tc>
          <w:p>
            <w:pPr>
              <w:jc w:val="center"/>
            </w:pPr>
            <w:r>
              <w:t>20</w:t>
            </w:r>
          </w:p>
        </w:tc>
        <w:tc>
          <w:p>
            <w:pPr>
              <w:jc w:val="center"/>
            </w:pPr>
            <w:r>
              <w:t>86</w:t>
            </w:r>
          </w:p>
        </w:tc>
        <w:tc>
          <w:p>
            <w:pPr>
              <w:jc w:val="center"/>
            </w:pPr>
            <w:r>
              <w:t>10</w:t>
            </w:r>
          </w:p>
        </w:tc>
        <w:tc>
          <w:p>
            <w:pPr>
              <w:jc w:val="center"/>
            </w:pPr>
            <w:r>
              <w:t>50</w:t>
            </w:r>
          </w:p>
        </w:tc>
      </w:tr>
      <w:tr>
        <w:tc>
          <w:p>
            <w:pPr>
              <w:jc w:val="center"/>
            </w:pPr>
            <w:r>
              <w:t>All Fires</w:t>
            </w:r>
          </w:p>
        </w:tc>
        <w:tc>
          <w:p>
            <w:pPr>
              <w:jc w:val="center"/>
            </w:pPr>
            <w:r>
              <w:t>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4AA9" w:rsidP="009F4AA9" w:rsidRDefault="3BC4F620" w14:paraId="2BF87A56" w14:textId="77777777">
      <w:pPr>
        <w:pStyle w:val="InfoPara"/>
      </w:pPr>
      <w:r>
        <w:t>Scale Description</w:t>
      </w:r>
    </w:p>
    <w:p w:rsidR="009F4AA9" w:rsidP="009F4AA9" w:rsidRDefault="3BC4F620" w14:paraId="733F8F6A" w14:textId="77777777">
      <w:pPr>
        <w:pStyle w:val="InfoPara"/>
      </w:pPr>
      <w:r>
        <w:t>Adjacency or Identification Concerns</w:t>
      </w:r>
    </w:p>
    <w:p w:rsidR="009F4AA9" w:rsidP="009F4AA9" w:rsidRDefault="3BC4F620" w14:paraId="686DC0BA" w14:textId="7B094CD2">
      <w:r>
        <w:t>This system intergrades with Rocky Mountain Ponderosa Pine Savanna (1117). They are distinguished by Rocky Mountain Ponderosa Pine Savanna's higher</w:t>
      </w:r>
      <w:r w:rsidR="00227CED">
        <w:t>-</w:t>
      </w:r>
      <w:r>
        <w:t>frequency surface-fire regime, less steep or rocky environmental setting</w:t>
      </w:r>
      <w:r w:rsidR="00227CED">
        <w:t>,</w:t>
      </w:r>
      <w:r>
        <w:t xml:space="preserve"> and more open grassy understory structure.</w:t>
      </w:r>
    </w:p>
    <w:p w:rsidR="009F4AA9" w:rsidP="009F4AA9" w:rsidRDefault="009F4AA9" w14:paraId="55879D13" w14:textId="77777777"/>
    <w:p w:rsidR="009F4AA9" w:rsidP="009F4AA9" w:rsidRDefault="3BC4F620" w14:paraId="4EA1C542" w14:textId="2ED4FCAA">
      <w:r>
        <w:t xml:space="preserve">This ecological system is often transitional between non-forested areas or between </w:t>
      </w:r>
      <w:r w:rsidRPr="00F47620">
        <w:rPr>
          <w:i/>
        </w:rPr>
        <w:t>Pinus ponderosa</w:t>
      </w:r>
      <w:r>
        <w:t xml:space="preserve"> (at lower elevations) and Douglas-fir/white fir//lodgepole pine at higher elevations. It is usually found on sites that are dry montane with a variety of slopes, aspects</w:t>
      </w:r>
      <w:r w:rsidR="00227CED">
        <w:t>,</w:t>
      </w:r>
      <w:r>
        <w:t xml:space="preserve"> and soil conditions. If a large component of aspen is present, Inter-Mountain Basins Aspen-Mixed </w:t>
      </w:r>
      <w:r w:rsidR="00227CED">
        <w:t>C</w:t>
      </w:r>
      <w:r>
        <w:t>onifer Forest and Woodland (1061) should be used.</w:t>
      </w:r>
    </w:p>
    <w:p w:rsidR="009F4AA9" w:rsidP="009F4AA9" w:rsidRDefault="3BC4F620" w14:paraId="2F194946" w14:textId="77777777">
      <w:pPr>
        <w:pStyle w:val="InfoPara"/>
      </w:pPr>
      <w:r>
        <w:t>Issues or Problems</w:t>
      </w:r>
    </w:p>
    <w:p w:rsidR="009F4AA9" w:rsidP="009F4AA9" w:rsidRDefault="009F4AA9" w14:paraId="02782011" w14:textId="77777777"/>
    <w:p w:rsidR="009F4AA9" w:rsidP="009F4AA9" w:rsidRDefault="3BC4F620" w14:paraId="5572DEC0" w14:textId="3BEDE0A5">
      <w:r>
        <w:t xml:space="preserve">Under dry site conditions, oak and chaparral vegetation will prevent stand closure from </w:t>
      </w:r>
      <w:r w:rsidR="00227CED">
        <w:t>C</w:t>
      </w:r>
      <w:r>
        <w:t>lass C to B or from D to E.</w:t>
      </w:r>
    </w:p>
    <w:p w:rsidR="3BC4F620" w:rsidP="3BC4F620" w:rsidRDefault="3BC4F620" w14:paraId="341DB50C" w14:textId="5A50655E"/>
    <w:p w:rsidR="009F4AA9" w:rsidP="009F4AA9" w:rsidRDefault="009F4AA9" w14:paraId="32D85CE5" w14:textId="77777777"/>
    <w:p w:rsidR="009F4AA9" w:rsidP="009F4AA9" w:rsidRDefault="3BC4F620" w14:paraId="46A9C7BA" w14:textId="77777777">
      <w:pPr>
        <w:pStyle w:val="InfoPara"/>
      </w:pPr>
      <w:r>
        <w:t>Native Uncharacteristic Conditions</w:t>
      </w:r>
    </w:p>
    <w:p w:rsidR="009F4AA9" w:rsidP="009F4AA9" w:rsidRDefault="009F4AA9" w14:paraId="7A5FFB0A" w14:textId="77777777"/>
    <w:p w:rsidR="009F4AA9" w:rsidP="009F4AA9" w:rsidRDefault="3BC4F620" w14:paraId="4F2EB1FB" w14:textId="77777777">
      <w:pPr>
        <w:pStyle w:val="InfoPara"/>
      </w:pPr>
      <w:r>
        <w:t>Comments</w:t>
      </w:r>
    </w:p>
    <w:p w:rsidR="3BC4F620" w:rsidRDefault="3BC4F620" w14:paraId="4481F511" w14:textId="2FD00072">
      <w:r w:rsidRPr="3BC4F620">
        <w:lastRenderedPageBreak/>
        <w:t xml:space="preserve">Some uncertainty exists in the historical fire return intervals and the percent of fires that were replacement fires for this </w:t>
      </w:r>
      <w:proofErr w:type="spellStart"/>
      <w:r w:rsidRPr="3BC4F620">
        <w:t>BpS</w:t>
      </w:r>
      <w:proofErr w:type="spellEnd"/>
      <w:r w:rsidRPr="3BC4F620">
        <w:t xml:space="preserve"> (e.g.</w:t>
      </w:r>
      <w:r w:rsidR="00227CED">
        <w:t xml:space="preserve">, </w:t>
      </w:r>
      <w:r w:rsidRPr="3BC4F620">
        <w:t xml:space="preserve">Williams and Baker 2012; </w:t>
      </w:r>
      <w:proofErr w:type="spellStart"/>
      <w:r w:rsidRPr="3BC4F620">
        <w:t>Fule</w:t>
      </w:r>
      <w:proofErr w:type="spellEnd"/>
      <w:r w:rsidRPr="3BC4F620">
        <w:t xml:space="preserve"> et al. 2014).  </w:t>
      </w:r>
    </w:p>
    <w:p w:rsidR="3BC4F620" w:rsidP="3BC4F620" w:rsidRDefault="3BC4F620" w14:paraId="58173415" w14:textId="33606671">
      <w:pPr>
        <w:rPr>
          <w:b/>
          <w:bCs/>
        </w:rPr>
      </w:pPr>
    </w:p>
    <w:p w:rsidR="00F62415" w:rsidP="00F62415" w:rsidRDefault="00F62415" w14:paraId="2FCA102D" w14:textId="77777777">
      <w:pPr>
        <w:rPr>
          <w:b/>
        </w:rPr>
      </w:pPr>
    </w:p>
    <w:p w:rsidR="009F4AA9" w:rsidP="009F4AA9" w:rsidRDefault="3BC4F620" w14:paraId="7C73359B" w14:textId="77777777">
      <w:pPr>
        <w:pStyle w:val="ReportSection"/>
      </w:pPr>
      <w:r>
        <w:t>Succession Classes</w:t>
      </w:r>
    </w:p>
    <w:p w:rsidR="009F4AA9" w:rsidP="009F4AA9" w:rsidRDefault="009F4AA9" w14:paraId="6ADC7D4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4AA9" w:rsidP="009F4AA9" w:rsidRDefault="009F4AA9" w14:paraId="27C01F3C"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F4AA9" w:rsidP="009F4AA9" w:rsidRDefault="009F4AA9" w14:paraId="3196F55E" w14:textId="77777777"/>
    <w:p w:rsidR="009F4AA9" w:rsidP="009F4AA9" w:rsidRDefault="3BC4F620" w14:paraId="074FF20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84"/>
        <w:gridCol w:w="2364"/>
        <w:gridCol w:w="1956"/>
      </w:tblGrid>
      <w:tr w:rsidRPr="009F4AA9" w:rsidR="009F4AA9" w:rsidTr="3BC4F620" w14:paraId="55E583EB" w14:textId="77777777">
        <w:tc>
          <w:tcPr>
            <w:tcW w:w="1092" w:type="dxa"/>
            <w:tcBorders>
              <w:top w:val="single" w:color="auto" w:sz="2" w:space="0"/>
              <w:bottom w:val="single" w:color="000000" w:themeColor="text1" w:sz="12" w:space="0"/>
            </w:tcBorders>
            <w:shd w:val="clear" w:color="auto" w:fill="auto"/>
          </w:tcPr>
          <w:p w:rsidRPr="009F4AA9" w:rsidR="009F4AA9" w:rsidP="3BC4F620" w:rsidRDefault="3BC4F620" w14:paraId="210529C6" w14:textId="77777777">
            <w:pPr>
              <w:rPr>
                <w:b/>
                <w:bCs/>
              </w:rPr>
            </w:pPr>
            <w:r w:rsidRPr="3BC4F620">
              <w:rPr>
                <w:b/>
                <w:bCs/>
              </w:rPr>
              <w:t>Symbol</w:t>
            </w:r>
          </w:p>
        </w:tc>
        <w:tc>
          <w:tcPr>
            <w:tcW w:w="3084" w:type="dxa"/>
            <w:tcBorders>
              <w:top w:val="single" w:color="auto" w:sz="2" w:space="0"/>
              <w:bottom w:val="single" w:color="000000" w:themeColor="text1" w:sz="12" w:space="0"/>
            </w:tcBorders>
            <w:shd w:val="clear" w:color="auto" w:fill="auto"/>
          </w:tcPr>
          <w:p w:rsidRPr="009F4AA9" w:rsidR="009F4AA9" w:rsidP="3BC4F620" w:rsidRDefault="3BC4F620" w14:paraId="5E2056FC" w14:textId="77777777">
            <w:pPr>
              <w:rPr>
                <w:b/>
                <w:bCs/>
              </w:rPr>
            </w:pPr>
            <w:r w:rsidRPr="3BC4F620">
              <w:rPr>
                <w:b/>
                <w:bCs/>
              </w:rPr>
              <w:t>Scientific Name</w:t>
            </w:r>
          </w:p>
        </w:tc>
        <w:tc>
          <w:tcPr>
            <w:tcW w:w="2364" w:type="dxa"/>
            <w:tcBorders>
              <w:top w:val="single" w:color="auto" w:sz="2" w:space="0"/>
              <w:bottom w:val="single" w:color="000000" w:themeColor="text1" w:sz="12" w:space="0"/>
            </w:tcBorders>
            <w:shd w:val="clear" w:color="auto" w:fill="auto"/>
          </w:tcPr>
          <w:p w:rsidRPr="009F4AA9" w:rsidR="009F4AA9" w:rsidP="3BC4F620" w:rsidRDefault="3BC4F620" w14:paraId="19B5FB62" w14:textId="77777777">
            <w:pPr>
              <w:rPr>
                <w:b/>
                <w:bCs/>
              </w:rPr>
            </w:pPr>
            <w:r w:rsidRPr="3BC4F620">
              <w:rPr>
                <w:b/>
                <w:bCs/>
              </w:rPr>
              <w:t>Common Name</w:t>
            </w:r>
          </w:p>
        </w:tc>
        <w:tc>
          <w:tcPr>
            <w:tcW w:w="1956" w:type="dxa"/>
            <w:tcBorders>
              <w:top w:val="single" w:color="auto" w:sz="2" w:space="0"/>
              <w:bottom w:val="single" w:color="000000" w:themeColor="text1" w:sz="12" w:space="0"/>
            </w:tcBorders>
            <w:shd w:val="clear" w:color="auto" w:fill="auto"/>
          </w:tcPr>
          <w:p w:rsidRPr="009F4AA9" w:rsidR="009F4AA9" w:rsidP="3BC4F620" w:rsidRDefault="3BC4F620" w14:paraId="75799F69" w14:textId="77777777">
            <w:pPr>
              <w:rPr>
                <w:b/>
                <w:bCs/>
              </w:rPr>
            </w:pPr>
            <w:r w:rsidRPr="3BC4F620">
              <w:rPr>
                <w:b/>
                <w:bCs/>
              </w:rPr>
              <w:t>Canopy Position</w:t>
            </w:r>
          </w:p>
        </w:tc>
      </w:tr>
      <w:tr w:rsidRPr="009F4AA9" w:rsidR="009F4AA9" w:rsidTr="3BC4F620" w14:paraId="543427B1" w14:textId="77777777">
        <w:tc>
          <w:tcPr>
            <w:tcW w:w="1092" w:type="dxa"/>
            <w:tcBorders>
              <w:top w:val="single" w:color="000000" w:themeColor="text1" w:sz="12" w:space="0"/>
            </w:tcBorders>
            <w:shd w:val="clear" w:color="auto" w:fill="auto"/>
          </w:tcPr>
          <w:p w:rsidRPr="009F4AA9" w:rsidR="009F4AA9" w:rsidP="00196D4B" w:rsidRDefault="3BC4F620" w14:paraId="6102A31D" w14:textId="77777777">
            <w:pPr>
              <w:rPr>
                <w:bCs/>
              </w:rPr>
            </w:pPr>
            <w:r>
              <w:t>PIPO</w:t>
            </w:r>
          </w:p>
        </w:tc>
        <w:tc>
          <w:tcPr>
            <w:tcW w:w="3084" w:type="dxa"/>
            <w:tcBorders>
              <w:top w:val="single" w:color="000000" w:themeColor="text1" w:sz="12" w:space="0"/>
            </w:tcBorders>
            <w:shd w:val="clear" w:color="auto" w:fill="auto"/>
          </w:tcPr>
          <w:p w:rsidRPr="009F4AA9" w:rsidR="009F4AA9" w:rsidP="00196D4B" w:rsidRDefault="3BC4F620" w14:paraId="3D387A15" w14:textId="77777777">
            <w:r>
              <w:t>Pinus ponderosa</w:t>
            </w:r>
          </w:p>
        </w:tc>
        <w:tc>
          <w:tcPr>
            <w:tcW w:w="2364" w:type="dxa"/>
            <w:tcBorders>
              <w:top w:val="single" w:color="000000" w:themeColor="text1" w:sz="12" w:space="0"/>
            </w:tcBorders>
            <w:shd w:val="clear" w:color="auto" w:fill="auto"/>
          </w:tcPr>
          <w:p w:rsidRPr="009F4AA9" w:rsidR="009F4AA9" w:rsidP="00196D4B" w:rsidRDefault="3BC4F620" w14:paraId="3AB05CB5" w14:textId="77777777">
            <w:r>
              <w:t>Ponderosa pine</w:t>
            </w:r>
          </w:p>
        </w:tc>
        <w:tc>
          <w:tcPr>
            <w:tcW w:w="1956" w:type="dxa"/>
            <w:tcBorders>
              <w:top w:val="single" w:color="000000" w:themeColor="text1" w:sz="12" w:space="0"/>
            </w:tcBorders>
            <w:shd w:val="clear" w:color="auto" w:fill="auto"/>
          </w:tcPr>
          <w:p w:rsidRPr="009F4AA9" w:rsidR="009F4AA9" w:rsidP="00196D4B" w:rsidRDefault="3BC4F620" w14:paraId="1AE166DF" w14:textId="77777777">
            <w:r>
              <w:t>Upper</w:t>
            </w:r>
          </w:p>
        </w:tc>
      </w:tr>
      <w:tr w:rsidRPr="009F4AA9" w:rsidR="009F4AA9" w:rsidTr="3BC4F620" w14:paraId="7100A09A" w14:textId="77777777">
        <w:tc>
          <w:tcPr>
            <w:tcW w:w="1092" w:type="dxa"/>
            <w:shd w:val="clear" w:color="auto" w:fill="auto"/>
          </w:tcPr>
          <w:p w:rsidRPr="009F4AA9" w:rsidR="009F4AA9" w:rsidP="00196D4B" w:rsidRDefault="3BC4F620" w14:paraId="6FE3915B" w14:textId="77777777">
            <w:pPr>
              <w:rPr>
                <w:bCs/>
              </w:rPr>
            </w:pPr>
            <w:r>
              <w:t>QUGA</w:t>
            </w:r>
          </w:p>
        </w:tc>
        <w:tc>
          <w:tcPr>
            <w:tcW w:w="3084" w:type="dxa"/>
            <w:shd w:val="clear" w:color="auto" w:fill="auto"/>
          </w:tcPr>
          <w:p w:rsidRPr="009F4AA9" w:rsidR="009F4AA9" w:rsidP="00196D4B" w:rsidRDefault="3BC4F620" w14:paraId="084C4B05" w14:textId="77777777">
            <w:r>
              <w:t xml:space="preserve">Quercus </w:t>
            </w:r>
            <w:proofErr w:type="spellStart"/>
            <w:r>
              <w:t>gambelii</w:t>
            </w:r>
            <w:proofErr w:type="spellEnd"/>
          </w:p>
        </w:tc>
        <w:tc>
          <w:tcPr>
            <w:tcW w:w="2364" w:type="dxa"/>
            <w:shd w:val="clear" w:color="auto" w:fill="auto"/>
          </w:tcPr>
          <w:p w:rsidRPr="009F4AA9" w:rsidR="009F4AA9" w:rsidP="00196D4B" w:rsidRDefault="3BC4F620" w14:paraId="71E6B523" w14:textId="77777777">
            <w:proofErr w:type="spellStart"/>
            <w:r>
              <w:t>Gambel</w:t>
            </w:r>
            <w:proofErr w:type="spellEnd"/>
            <w:r>
              <w:t xml:space="preserve"> oak</w:t>
            </w:r>
          </w:p>
        </w:tc>
        <w:tc>
          <w:tcPr>
            <w:tcW w:w="1956" w:type="dxa"/>
            <w:shd w:val="clear" w:color="auto" w:fill="auto"/>
          </w:tcPr>
          <w:p w:rsidRPr="009F4AA9" w:rsidR="009F4AA9" w:rsidP="00196D4B" w:rsidRDefault="3BC4F620" w14:paraId="3ABFF401" w14:textId="77777777">
            <w:r>
              <w:t>Upper</w:t>
            </w:r>
          </w:p>
        </w:tc>
      </w:tr>
      <w:tr w:rsidRPr="009F4AA9" w:rsidR="009F4AA9" w:rsidTr="3BC4F620" w14:paraId="364E3E0B" w14:textId="77777777">
        <w:tc>
          <w:tcPr>
            <w:tcW w:w="1092" w:type="dxa"/>
            <w:shd w:val="clear" w:color="auto" w:fill="auto"/>
          </w:tcPr>
          <w:p w:rsidRPr="009F4AA9" w:rsidR="009F4AA9" w:rsidP="00196D4B" w:rsidRDefault="3BC4F620" w14:paraId="401E36C5" w14:textId="77777777">
            <w:pPr>
              <w:rPr>
                <w:bCs/>
              </w:rPr>
            </w:pPr>
            <w:r>
              <w:t>SYOR</w:t>
            </w:r>
          </w:p>
        </w:tc>
        <w:tc>
          <w:tcPr>
            <w:tcW w:w="3084" w:type="dxa"/>
            <w:shd w:val="clear" w:color="auto" w:fill="auto"/>
          </w:tcPr>
          <w:p w:rsidRPr="009F4AA9" w:rsidR="009F4AA9" w:rsidP="00196D4B" w:rsidRDefault="3BC4F620" w14:paraId="62280319" w14:textId="77777777">
            <w:proofErr w:type="spellStart"/>
            <w:r>
              <w:t>Symphoricarpos</w:t>
            </w:r>
            <w:proofErr w:type="spellEnd"/>
            <w:r>
              <w:t xml:space="preserve"> </w:t>
            </w:r>
            <w:proofErr w:type="spellStart"/>
            <w:r>
              <w:t>orbiculatus</w:t>
            </w:r>
            <w:proofErr w:type="spellEnd"/>
          </w:p>
        </w:tc>
        <w:tc>
          <w:tcPr>
            <w:tcW w:w="2364" w:type="dxa"/>
            <w:shd w:val="clear" w:color="auto" w:fill="auto"/>
          </w:tcPr>
          <w:p w:rsidRPr="009F4AA9" w:rsidR="009F4AA9" w:rsidP="00196D4B" w:rsidRDefault="3BC4F620" w14:paraId="340BC6A0" w14:textId="77777777">
            <w:r>
              <w:t>Coralberry</w:t>
            </w:r>
          </w:p>
        </w:tc>
        <w:tc>
          <w:tcPr>
            <w:tcW w:w="1956" w:type="dxa"/>
            <w:shd w:val="clear" w:color="auto" w:fill="auto"/>
          </w:tcPr>
          <w:p w:rsidRPr="009F4AA9" w:rsidR="009F4AA9" w:rsidP="00196D4B" w:rsidRDefault="3BC4F620" w14:paraId="42CFBB38" w14:textId="77777777">
            <w:r>
              <w:t>Upper</w:t>
            </w:r>
          </w:p>
        </w:tc>
      </w:tr>
      <w:tr w:rsidRPr="009F4AA9" w:rsidR="009F4AA9" w:rsidTr="3BC4F620" w14:paraId="3049EF40" w14:textId="77777777">
        <w:tc>
          <w:tcPr>
            <w:tcW w:w="1092" w:type="dxa"/>
            <w:shd w:val="clear" w:color="auto" w:fill="auto"/>
          </w:tcPr>
          <w:p w:rsidRPr="009F4AA9" w:rsidR="009F4AA9" w:rsidP="00196D4B" w:rsidRDefault="3BC4F620" w14:paraId="72AEF8A5" w14:textId="77777777">
            <w:pPr>
              <w:rPr>
                <w:bCs/>
              </w:rPr>
            </w:pPr>
            <w:r>
              <w:t>ARPA6</w:t>
            </w:r>
          </w:p>
        </w:tc>
        <w:tc>
          <w:tcPr>
            <w:tcW w:w="3084" w:type="dxa"/>
            <w:shd w:val="clear" w:color="auto" w:fill="auto"/>
          </w:tcPr>
          <w:p w:rsidRPr="009F4AA9" w:rsidR="009F4AA9" w:rsidP="00196D4B" w:rsidRDefault="3BC4F620" w14:paraId="3D85CB2D" w14:textId="77777777">
            <w:proofErr w:type="spellStart"/>
            <w:r>
              <w:t>Arctostaphylos</w:t>
            </w:r>
            <w:proofErr w:type="spellEnd"/>
            <w:r>
              <w:t xml:space="preserve"> </w:t>
            </w:r>
            <w:proofErr w:type="spellStart"/>
            <w:r>
              <w:t>patula</w:t>
            </w:r>
            <w:proofErr w:type="spellEnd"/>
          </w:p>
        </w:tc>
        <w:tc>
          <w:tcPr>
            <w:tcW w:w="2364" w:type="dxa"/>
            <w:shd w:val="clear" w:color="auto" w:fill="auto"/>
          </w:tcPr>
          <w:p w:rsidRPr="009F4AA9" w:rsidR="009F4AA9" w:rsidP="00196D4B" w:rsidRDefault="3BC4F620" w14:paraId="50D0534A" w14:textId="77777777">
            <w:r>
              <w:t>Greenleaf manzanita</w:t>
            </w:r>
          </w:p>
        </w:tc>
        <w:tc>
          <w:tcPr>
            <w:tcW w:w="1956" w:type="dxa"/>
            <w:shd w:val="clear" w:color="auto" w:fill="auto"/>
          </w:tcPr>
          <w:p w:rsidRPr="009F4AA9" w:rsidR="009F4AA9" w:rsidP="00196D4B" w:rsidRDefault="3BC4F620" w14:paraId="631824D5" w14:textId="77777777">
            <w:r>
              <w:t>Upper</w:t>
            </w:r>
          </w:p>
        </w:tc>
      </w:tr>
    </w:tbl>
    <w:p w:rsidR="009F4AA9" w:rsidP="009F4AA9" w:rsidRDefault="009F4AA9" w14:paraId="1F6C24FF" w14:textId="77777777"/>
    <w:p w:rsidR="009F4AA9" w:rsidP="009F4AA9" w:rsidRDefault="3BC4F620" w14:paraId="12D40DB3" w14:textId="77777777">
      <w:pPr>
        <w:pStyle w:val="SClassInfoPara"/>
      </w:pPr>
      <w:r>
        <w:t>Description</w:t>
      </w:r>
    </w:p>
    <w:p w:rsidR="009F4AA9" w:rsidP="009F4AA9" w:rsidRDefault="3BC4F620" w14:paraId="6C1E554E" w14:textId="59ADDB79">
      <w:r>
        <w:t>Openings with grass, shrub</w:t>
      </w:r>
      <w:r w:rsidR="00227CED">
        <w:t>,</w:t>
      </w:r>
      <w:r>
        <w:t xml:space="preserve"> and forbs created after replacement fire. May have seedlings of ponderosa pine or other species (e</w:t>
      </w:r>
      <w:r w:rsidR="00227CED">
        <w:t>.</w:t>
      </w:r>
      <w:r>
        <w:t>g</w:t>
      </w:r>
      <w:r w:rsidR="00227CED">
        <w:t>.,</w:t>
      </w:r>
      <w:r>
        <w:t xml:space="preserve"> Douglas-fir/white fir). </w:t>
      </w:r>
    </w:p>
    <w:p w:rsidR="009F4AA9" w:rsidP="009F4AA9" w:rsidRDefault="009F4AA9" w14:paraId="62BB83E6" w14:textId="77777777"/>
    <w:p>
      <w:r>
        <w:rPr>
          <w:i/>
          <w:u w:val="single"/>
        </w:rPr>
        <w:t>Maximum Tree Size Class</w:t>
      </w:r>
      <w:br/>
      <w:r>
        <w:t>Pole 5-9" DBH</w:t>
      </w:r>
    </w:p>
    <w:p w:rsidR="009F4AA9" w:rsidP="009F4AA9" w:rsidRDefault="009F4AA9" w14:paraId="4EC0046B"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F4AA9" w:rsidP="009F4AA9" w:rsidRDefault="009F4AA9" w14:paraId="522C83E0" w14:textId="77777777"/>
    <w:p w:rsidR="009F4AA9" w:rsidP="009F4AA9" w:rsidRDefault="3BC4F620" w14:paraId="10CC09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472"/>
        <w:gridCol w:w="2364"/>
        <w:gridCol w:w="1956"/>
      </w:tblGrid>
      <w:tr w:rsidRPr="009F4AA9" w:rsidR="009F4AA9" w:rsidTr="3BC4F620" w14:paraId="55615149" w14:textId="77777777">
        <w:tc>
          <w:tcPr>
            <w:tcW w:w="1212" w:type="dxa"/>
            <w:tcBorders>
              <w:top w:val="single" w:color="auto" w:sz="2" w:space="0"/>
              <w:bottom w:val="single" w:color="000000" w:themeColor="text1" w:sz="12" w:space="0"/>
            </w:tcBorders>
            <w:shd w:val="clear" w:color="auto" w:fill="auto"/>
          </w:tcPr>
          <w:p w:rsidRPr="009F4AA9" w:rsidR="009F4AA9" w:rsidP="3BC4F620" w:rsidRDefault="3BC4F620" w14:paraId="7EA5DC54" w14:textId="77777777">
            <w:pPr>
              <w:rPr>
                <w:b/>
                <w:bCs/>
              </w:rPr>
            </w:pPr>
            <w:r w:rsidRPr="3BC4F620">
              <w:rPr>
                <w:b/>
                <w:bCs/>
              </w:rPr>
              <w:t>Symbol</w:t>
            </w:r>
          </w:p>
        </w:tc>
        <w:tc>
          <w:tcPr>
            <w:tcW w:w="2472" w:type="dxa"/>
            <w:tcBorders>
              <w:top w:val="single" w:color="auto" w:sz="2" w:space="0"/>
              <w:bottom w:val="single" w:color="000000" w:themeColor="text1" w:sz="12" w:space="0"/>
            </w:tcBorders>
            <w:shd w:val="clear" w:color="auto" w:fill="auto"/>
          </w:tcPr>
          <w:p w:rsidRPr="009F4AA9" w:rsidR="009F4AA9" w:rsidP="3BC4F620" w:rsidRDefault="3BC4F620" w14:paraId="3C027FCC" w14:textId="77777777">
            <w:pPr>
              <w:rPr>
                <w:b/>
                <w:bCs/>
              </w:rPr>
            </w:pPr>
            <w:r w:rsidRPr="3BC4F620">
              <w:rPr>
                <w:b/>
                <w:bCs/>
              </w:rPr>
              <w:t>Scientific Name</w:t>
            </w:r>
          </w:p>
        </w:tc>
        <w:tc>
          <w:tcPr>
            <w:tcW w:w="2364" w:type="dxa"/>
            <w:tcBorders>
              <w:top w:val="single" w:color="auto" w:sz="2" w:space="0"/>
              <w:bottom w:val="single" w:color="000000" w:themeColor="text1" w:sz="12" w:space="0"/>
            </w:tcBorders>
            <w:shd w:val="clear" w:color="auto" w:fill="auto"/>
          </w:tcPr>
          <w:p w:rsidRPr="009F4AA9" w:rsidR="009F4AA9" w:rsidP="3BC4F620" w:rsidRDefault="3BC4F620" w14:paraId="46ED838F" w14:textId="77777777">
            <w:pPr>
              <w:rPr>
                <w:b/>
                <w:bCs/>
              </w:rPr>
            </w:pPr>
            <w:r w:rsidRPr="3BC4F620">
              <w:rPr>
                <w:b/>
                <w:bCs/>
              </w:rPr>
              <w:t>Common Name</w:t>
            </w:r>
          </w:p>
        </w:tc>
        <w:tc>
          <w:tcPr>
            <w:tcW w:w="1956" w:type="dxa"/>
            <w:tcBorders>
              <w:top w:val="single" w:color="auto" w:sz="2" w:space="0"/>
              <w:bottom w:val="single" w:color="000000" w:themeColor="text1" w:sz="12" w:space="0"/>
            </w:tcBorders>
            <w:shd w:val="clear" w:color="auto" w:fill="auto"/>
          </w:tcPr>
          <w:p w:rsidRPr="009F4AA9" w:rsidR="009F4AA9" w:rsidP="3BC4F620" w:rsidRDefault="3BC4F620" w14:paraId="20DCE59C" w14:textId="77777777">
            <w:pPr>
              <w:rPr>
                <w:b/>
                <w:bCs/>
              </w:rPr>
            </w:pPr>
            <w:r w:rsidRPr="3BC4F620">
              <w:rPr>
                <w:b/>
                <w:bCs/>
              </w:rPr>
              <w:t>Canopy Position</w:t>
            </w:r>
          </w:p>
        </w:tc>
      </w:tr>
      <w:tr w:rsidRPr="009F4AA9" w:rsidR="009F4AA9" w:rsidTr="3BC4F620" w14:paraId="4DBB3807" w14:textId="77777777">
        <w:tc>
          <w:tcPr>
            <w:tcW w:w="1212" w:type="dxa"/>
            <w:tcBorders>
              <w:top w:val="single" w:color="000000" w:themeColor="text1" w:sz="12" w:space="0"/>
            </w:tcBorders>
            <w:shd w:val="clear" w:color="auto" w:fill="auto"/>
          </w:tcPr>
          <w:p w:rsidRPr="009F4AA9" w:rsidR="009F4AA9" w:rsidP="00196D4B" w:rsidRDefault="3BC4F620" w14:paraId="11783F87" w14:textId="77777777">
            <w:pPr>
              <w:rPr>
                <w:bCs/>
              </w:rPr>
            </w:pPr>
            <w:r>
              <w:t>PIPO</w:t>
            </w:r>
          </w:p>
        </w:tc>
        <w:tc>
          <w:tcPr>
            <w:tcW w:w="2472" w:type="dxa"/>
            <w:tcBorders>
              <w:top w:val="single" w:color="000000" w:themeColor="text1" w:sz="12" w:space="0"/>
            </w:tcBorders>
            <w:shd w:val="clear" w:color="auto" w:fill="auto"/>
          </w:tcPr>
          <w:p w:rsidRPr="009F4AA9" w:rsidR="009F4AA9" w:rsidP="00196D4B" w:rsidRDefault="3BC4F620" w14:paraId="4D29E7FF" w14:textId="77777777">
            <w:r>
              <w:t>Pinus ponderosa</w:t>
            </w:r>
          </w:p>
        </w:tc>
        <w:tc>
          <w:tcPr>
            <w:tcW w:w="2364" w:type="dxa"/>
            <w:tcBorders>
              <w:top w:val="single" w:color="000000" w:themeColor="text1" w:sz="12" w:space="0"/>
            </w:tcBorders>
            <w:shd w:val="clear" w:color="auto" w:fill="auto"/>
          </w:tcPr>
          <w:p w:rsidRPr="009F4AA9" w:rsidR="009F4AA9" w:rsidP="00196D4B" w:rsidRDefault="3BC4F620" w14:paraId="5BB60630" w14:textId="77777777">
            <w:r>
              <w:t>Ponderosa pine</w:t>
            </w:r>
          </w:p>
        </w:tc>
        <w:tc>
          <w:tcPr>
            <w:tcW w:w="1956" w:type="dxa"/>
            <w:tcBorders>
              <w:top w:val="single" w:color="000000" w:themeColor="text1" w:sz="12" w:space="0"/>
            </w:tcBorders>
            <w:shd w:val="clear" w:color="auto" w:fill="auto"/>
          </w:tcPr>
          <w:p w:rsidRPr="009F4AA9" w:rsidR="009F4AA9" w:rsidP="00196D4B" w:rsidRDefault="3BC4F620" w14:paraId="7118567F" w14:textId="77777777">
            <w:r>
              <w:t>Upper</w:t>
            </w:r>
          </w:p>
        </w:tc>
      </w:tr>
      <w:tr w:rsidRPr="009F4AA9" w:rsidR="009F4AA9" w:rsidTr="3BC4F620" w14:paraId="3D3A0C6B" w14:textId="77777777">
        <w:tc>
          <w:tcPr>
            <w:tcW w:w="1212" w:type="dxa"/>
            <w:shd w:val="clear" w:color="auto" w:fill="auto"/>
          </w:tcPr>
          <w:p w:rsidRPr="009F4AA9" w:rsidR="009F4AA9" w:rsidP="00196D4B" w:rsidRDefault="3BC4F620" w14:paraId="226141FB" w14:textId="77777777">
            <w:pPr>
              <w:rPr>
                <w:bCs/>
              </w:rPr>
            </w:pPr>
            <w:r>
              <w:t>PSEUD7</w:t>
            </w:r>
          </w:p>
        </w:tc>
        <w:tc>
          <w:tcPr>
            <w:tcW w:w="2472" w:type="dxa"/>
            <w:shd w:val="clear" w:color="auto" w:fill="auto"/>
          </w:tcPr>
          <w:p w:rsidRPr="009F4AA9" w:rsidR="009F4AA9" w:rsidP="00196D4B" w:rsidRDefault="3BC4F620" w14:paraId="082D0112" w14:textId="77777777">
            <w:proofErr w:type="spellStart"/>
            <w:r>
              <w:t>Pseudotsuga</w:t>
            </w:r>
            <w:proofErr w:type="spellEnd"/>
          </w:p>
        </w:tc>
        <w:tc>
          <w:tcPr>
            <w:tcW w:w="2364" w:type="dxa"/>
            <w:shd w:val="clear" w:color="auto" w:fill="auto"/>
          </w:tcPr>
          <w:p w:rsidRPr="009F4AA9" w:rsidR="009F4AA9" w:rsidP="00196D4B" w:rsidRDefault="3BC4F620" w14:paraId="418EBC92" w14:textId="77777777">
            <w:r>
              <w:t>Douglas-fir</w:t>
            </w:r>
          </w:p>
        </w:tc>
        <w:tc>
          <w:tcPr>
            <w:tcW w:w="1956" w:type="dxa"/>
            <w:shd w:val="clear" w:color="auto" w:fill="auto"/>
          </w:tcPr>
          <w:p w:rsidRPr="009F4AA9" w:rsidR="009F4AA9" w:rsidP="00196D4B" w:rsidRDefault="3BC4F620" w14:paraId="1BE50D40" w14:textId="77777777">
            <w:r>
              <w:t>Mid-Upper</w:t>
            </w:r>
          </w:p>
        </w:tc>
      </w:tr>
      <w:tr w:rsidRPr="009F4AA9" w:rsidR="009F4AA9" w:rsidTr="3BC4F620" w14:paraId="25D6BB3D" w14:textId="77777777">
        <w:tc>
          <w:tcPr>
            <w:tcW w:w="1212" w:type="dxa"/>
            <w:shd w:val="clear" w:color="auto" w:fill="auto"/>
          </w:tcPr>
          <w:p w:rsidRPr="009F4AA9" w:rsidR="009F4AA9" w:rsidP="00196D4B" w:rsidRDefault="3BC4F620" w14:paraId="76FB393D" w14:textId="77777777">
            <w:pPr>
              <w:rPr>
                <w:bCs/>
              </w:rPr>
            </w:pPr>
            <w:r>
              <w:t>QUGA</w:t>
            </w:r>
          </w:p>
        </w:tc>
        <w:tc>
          <w:tcPr>
            <w:tcW w:w="2472" w:type="dxa"/>
            <w:shd w:val="clear" w:color="auto" w:fill="auto"/>
          </w:tcPr>
          <w:p w:rsidRPr="009F4AA9" w:rsidR="009F4AA9" w:rsidP="00196D4B" w:rsidRDefault="3BC4F620" w14:paraId="1ECFC73B" w14:textId="77777777">
            <w:r>
              <w:t xml:space="preserve">Quercus </w:t>
            </w:r>
            <w:proofErr w:type="spellStart"/>
            <w:r>
              <w:t>gambelii</w:t>
            </w:r>
            <w:proofErr w:type="spellEnd"/>
          </w:p>
        </w:tc>
        <w:tc>
          <w:tcPr>
            <w:tcW w:w="2364" w:type="dxa"/>
            <w:shd w:val="clear" w:color="auto" w:fill="auto"/>
          </w:tcPr>
          <w:p w:rsidRPr="009F4AA9" w:rsidR="009F4AA9" w:rsidP="00196D4B" w:rsidRDefault="3BC4F620" w14:paraId="241AF5D5" w14:textId="77777777">
            <w:proofErr w:type="spellStart"/>
            <w:r>
              <w:t>Gambel</w:t>
            </w:r>
            <w:proofErr w:type="spellEnd"/>
            <w:r>
              <w:t xml:space="preserve"> oak</w:t>
            </w:r>
          </w:p>
        </w:tc>
        <w:tc>
          <w:tcPr>
            <w:tcW w:w="1956" w:type="dxa"/>
            <w:shd w:val="clear" w:color="auto" w:fill="auto"/>
          </w:tcPr>
          <w:p w:rsidRPr="009F4AA9" w:rsidR="009F4AA9" w:rsidP="00196D4B" w:rsidRDefault="3BC4F620" w14:paraId="3955A639" w14:textId="77777777">
            <w:r>
              <w:t>Mid-Upper</w:t>
            </w:r>
          </w:p>
        </w:tc>
      </w:tr>
      <w:tr w:rsidRPr="009F4AA9" w:rsidR="009F4AA9" w:rsidTr="3BC4F620" w14:paraId="45BC61C3" w14:textId="77777777">
        <w:tc>
          <w:tcPr>
            <w:tcW w:w="1212" w:type="dxa"/>
            <w:shd w:val="clear" w:color="auto" w:fill="auto"/>
          </w:tcPr>
          <w:p w:rsidRPr="009F4AA9" w:rsidR="009F4AA9" w:rsidP="00196D4B" w:rsidRDefault="3BC4F620" w14:paraId="39D9E788" w14:textId="77777777">
            <w:pPr>
              <w:rPr>
                <w:bCs/>
              </w:rPr>
            </w:pPr>
            <w:r>
              <w:t>ARPA6</w:t>
            </w:r>
          </w:p>
        </w:tc>
        <w:tc>
          <w:tcPr>
            <w:tcW w:w="2472" w:type="dxa"/>
            <w:shd w:val="clear" w:color="auto" w:fill="auto"/>
          </w:tcPr>
          <w:p w:rsidRPr="009F4AA9" w:rsidR="009F4AA9" w:rsidP="00196D4B" w:rsidRDefault="3BC4F620" w14:paraId="7794141C" w14:textId="77777777">
            <w:proofErr w:type="spellStart"/>
            <w:r>
              <w:t>Arctostaphylos</w:t>
            </w:r>
            <w:proofErr w:type="spellEnd"/>
            <w:r>
              <w:t xml:space="preserve"> </w:t>
            </w:r>
            <w:proofErr w:type="spellStart"/>
            <w:r>
              <w:t>patula</w:t>
            </w:r>
            <w:proofErr w:type="spellEnd"/>
          </w:p>
        </w:tc>
        <w:tc>
          <w:tcPr>
            <w:tcW w:w="2364" w:type="dxa"/>
            <w:shd w:val="clear" w:color="auto" w:fill="auto"/>
          </w:tcPr>
          <w:p w:rsidRPr="009F4AA9" w:rsidR="009F4AA9" w:rsidP="00196D4B" w:rsidRDefault="3BC4F620" w14:paraId="06D46FDC" w14:textId="77777777">
            <w:r>
              <w:t>Greenleaf manzanita</w:t>
            </w:r>
          </w:p>
        </w:tc>
        <w:tc>
          <w:tcPr>
            <w:tcW w:w="1956" w:type="dxa"/>
            <w:shd w:val="clear" w:color="auto" w:fill="auto"/>
          </w:tcPr>
          <w:p w:rsidRPr="009F4AA9" w:rsidR="009F4AA9" w:rsidP="00196D4B" w:rsidRDefault="3BC4F620" w14:paraId="1ED3FDCD" w14:textId="77777777">
            <w:r>
              <w:t>Mid-Upper</w:t>
            </w:r>
          </w:p>
        </w:tc>
      </w:tr>
    </w:tbl>
    <w:p w:rsidR="009F4AA9" w:rsidP="009F4AA9" w:rsidRDefault="009F4AA9" w14:paraId="66FF49D5" w14:textId="77777777"/>
    <w:p w:rsidR="009F4AA9" w:rsidP="009F4AA9" w:rsidRDefault="3BC4F620" w14:paraId="6AC061F8" w14:textId="77777777">
      <w:pPr>
        <w:pStyle w:val="SClassInfoPara"/>
      </w:pPr>
      <w:r>
        <w:t>Description</w:t>
      </w:r>
    </w:p>
    <w:p w:rsidR="009F4AA9" w:rsidP="009F4AA9" w:rsidRDefault="3BC4F620" w14:paraId="717B4F04" w14:textId="77777777">
      <w:r>
        <w:t xml:space="preserve">Forest canopy closure is 35% or greater. Closed pole-sapling/grass and shrubs. Shrub cover can be dense. </w:t>
      </w:r>
    </w:p>
    <w:p w:rsidR="009F4AA9" w:rsidP="009F4AA9" w:rsidRDefault="009F4AA9" w14:paraId="22934A2F" w14:textId="77777777"/>
    <w:p>
      <w:r>
        <w:rPr>
          <w:i/>
          <w:u w:val="single"/>
        </w:rPr>
        <w:t>Maximum Tree Size Class</w:t>
      </w:r>
      <w:br/>
      <w:r>
        <w:t>Medium 9-21" DBH</w:t>
      </w:r>
    </w:p>
    <w:p w:rsidR="009F4AA9" w:rsidP="009F4AA9" w:rsidRDefault="009F4AA9" w14:paraId="0791BF20"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F4AA9" w:rsidP="009F4AA9" w:rsidRDefault="009F4AA9" w14:paraId="2D1DD53D" w14:textId="77777777"/>
    <w:p w:rsidR="009F4AA9" w:rsidP="009F4AA9" w:rsidRDefault="3BC4F620" w14:paraId="6C8A4BF7"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472"/>
        <w:gridCol w:w="2364"/>
        <w:gridCol w:w="1956"/>
      </w:tblGrid>
      <w:tr w:rsidRPr="009F4AA9" w:rsidR="009F4AA9" w:rsidTr="3BC4F620" w14:paraId="33C385C5" w14:textId="77777777">
        <w:tc>
          <w:tcPr>
            <w:tcW w:w="1212" w:type="dxa"/>
            <w:tcBorders>
              <w:top w:val="single" w:color="auto" w:sz="2" w:space="0"/>
              <w:bottom w:val="single" w:color="000000" w:themeColor="text1" w:sz="12" w:space="0"/>
            </w:tcBorders>
            <w:shd w:val="clear" w:color="auto" w:fill="auto"/>
          </w:tcPr>
          <w:p w:rsidRPr="009F4AA9" w:rsidR="009F4AA9" w:rsidP="3BC4F620" w:rsidRDefault="3BC4F620" w14:paraId="10913586" w14:textId="77777777">
            <w:pPr>
              <w:rPr>
                <w:b/>
                <w:bCs/>
              </w:rPr>
            </w:pPr>
            <w:r w:rsidRPr="3BC4F620">
              <w:rPr>
                <w:b/>
                <w:bCs/>
              </w:rPr>
              <w:t>Symbol</w:t>
            </w:r>
          </w:p>
        </w:tc>
        <w:tc>
          <w:tcPr>
            <w:tcW w:w="2472" w:type="dxa"/>
            <w:tcBorders>
              <w:top w:val="single" w:color="auto" w:sz="2" w:space="0"/>
              <w:bottom w:val="single" w:color="000000" w:themeColor="text1" w:sz="12" w:space="0"/>
            </w:tcBorders>
            <w:shd w:val="clear" w:color="auto" w:fill="auto"/>
          </w:tcPr>
          <w:p w:rsidRPr="009F4AA9" w:rsidR="009F4AA9" w:rsidP="3BC4F620" w:rsidRDefault="3BC4F620" w14:paraId="2DBF13A6" w14:textId="77777777">
            <w:pPr>
              <w:rPr>
                <w:b/>
                <w:bCs/>
              </w:rPr>
            </w:pPr>
            <w:r w:rsidRPr="3BC4F620">
              <w:rPr>
                <w:b/>
                <w:bCs/>
              </w:rPr>
              <w:t>Scientific Name</w:t>
            </w:r>
          </w:p>
        </w:tc>
        <w:tc>
          <w:tcPr>
            <w:tcW w:w="2364" w:type="dxa"/>
            <w:tcBorders>
              <w:top w:val="single" w:color="auto" w:sz="2" w:space="0"/>
              <w:bottom w:val="single" w:color="000000" w:themeColor="text1" w:sz="12" w:space="0"/>
            </w:tcBorders>
            <w:shd w:val="clear" w:color="auto" w:fill="auto"/>
          </w:tcPr>
          <w:p w:rsidRPr="009F4AA9" w:rsidR="009F4AA9" w:rsidP="3BC4F620" w:rsidRDefault="3BC4F620" w14:paraId="1661831A" w14:textId="77777777">
            <w:pPr>
              <w:rPr>
                <w:b/>
                <w:bCs/>
              </w:rPr>
            </w:pPr>
            <w:r w:rsidRPr="3BC4F620">
              <w:rPr>
                <w:b/>
                <w:bCs/>
              </w:rPr>
              <w:t>Common Name</w:t>
            </w:r>
          </w:p>
        </w:tc>
        <w:tc>
          <w:tcPr>
            <w:tcW w:w="1956" w:type="dxa"/>
            <w:tcBorders>
              <w:top w:val="single" w:color="auto" w:sz="2" w:space="0"/>
              <w:bottom w:val="single" w:color="000000" w:themeColor="text1" w:sz="12" w:space="0"/>
            </w:tcBorders>
            <w:shd w:val="clear" w:color="auto" w:fill="auto"/>
          </w:tcPr>
          <w:p w:rsidRPr="009F4AA9" w:rsidR="009F4AA9" w:rsidP="3BC4F620" w:rsidRDefault="3BC4F620" w14:paraId="35EF2DF9" w14:textId="77777777">
            <w:pPr>
              <w:rPr>
                <w:b/>
                <w:bCs/>
              </w:rPr>
            </w:pPr>
            <w:r w:rsidRPr="3BC4F620">
              <w:rPr>
                <w:b/>
                <w:bCs/>
              </w:rPr>
              <w:t>Canopy Position</w:t>
            </w:r>
          </w:p>
        </w:tc>
      </w:tr>
      <w:tr w:rsidRPr="009F4AA9" w:rsidR="009F4AA9" w:rsidTr="3BC4F620" w14:paraId="192EA5EE" w14:textId="77777777">
        <w:tc>
          <w:tcPr>
            <w:tcW w:w="1212" w:type="dxa"/>
            <w:tcBorders>
              <w:top w:val="single" w:color="000000" w:themeColor="text1" w:sz="12" w:space="0"/>
            </w:tcBorders>
            <w:shd w:val="clear" w:color="auto" w:fill="auto"/>
          </w:tcPr>
          <w:p w:rsidRPr="009F4AA9" w:rsidR="009F4AA9" w:rsidP="00196D4B" w:rsidRDefault="3BC4F620" w14:paraId="6EEFA803" w14:textId="77777777">
            <w:pPr>
              <w:rPr>
                <w:bCs/>
              </w:rPr>
            </w:pPr>
            <w:r>
              <w:t>PIPO</w:t>
            </w:r>
          </w:p>
        </w:tc>
        <w:tc>
          <w:tcPr>
            <w:tcW w:w="2472" w:type="dxa"/>
            <w:tcBorders>
              <w:top w:val="single" w:color="000000" w:themeColor="text1" w:sz="12" w:space="0"/>
            </w:tcBorders>
            <w:shd w:val="clear" w:color="auto" w:fill="auto"/>
          </w:tcPr>
          <w:p w:rsidRPr="009F4AA9" w:rsidR="009F4AA9" w:rsidP="00196D4B" w:rsidRDefault="3BC4F620" w14:paraId="7B0D65EF" w14:textId="77777777">
            <w:r>
              <w:t>Pinus ponderosa</w:t>
            </w:r>
          </w:p>
        </w:tc>
        <w:tc>
          <w:tcPr>
            <w:tcW w:w="2364" w:type="dxa"/>
            <w:tcBorders>
              <w:top w:val="single" w:color="000000" w:themeColor="text1" w:sz="12" w:space="0"/>
            </w:tcBorders>
            <w:shd w:val="clear" w:color="auto" w:fill="auto"/>
          </w:tcPr>
          <w:p w:rsidRPr="009F4AA9" w:rsidR="009F4AA9" w:rsidP="00196D4B" w:rsidRDefault="3BC4F620" w14:paraId="4C0C82ED" w14:textId="77777777">
            <w:r>
              <w:t>Ponderosa pine</w:t>
            </w:r>
          </w:p>
        </w:tc>
        <w:tc>
          <w:tcPr>
            <w:tcW w:w="1956" w:type="dxa"/>
            <w:tcBorders>
              <w:top w:val="single" w:color="000000" w:themeColor="text1" w:sz="12" w:space="0"/>
            </w:tcBorders>
            <w:shd w:val="clear" w:color="auto" w:fill="auto"/>
          </w:tcPr>
          <w:p w:rsidRPr="009F4AA9" w:rsidR="009F4AA9" w:rsidP="00196D4B" w:rsidRDefault="3BC4F620" w14:paraId="170796BE" w14:textId="77777777">
            <w:r>
              <w:t>Upper</w:t>
            </w:r>
          </w:p>
        </w:tc>
      </w:tr>
      <w:tr w:rsidRPr="009F4AA9" w:rsidR="009F4AA9" w:rsidTr="3BC4F620" w14:paraId="156ABC16" w14:textId="77777777">
        <w:tc>
          <w:tcPr>
            <w:tcW w:w="1212" w:type="dxa"/>
            <w:shd w:val="clear" w:color="auto" w:fill="auto"/>
          </w:tcPr>
          <w:p w:rsidRPr="009F4AA9" w:rsidR="009F4AA9" w:rsidP="00196D4B" w:rsidRDefault="3BC4F620" w14:paraId="2DA06A10" w14:textId="77777777">
            <w:pPr>
              <w:rPr>
                <w:bCs/>
              </w:rPr>
            </w:pPr>
            <w:r>
              <w:t>PSEUD7</w:t>
            </w:r>
          </w:p>
        </w:tc>
        <w:tc>
          <w:tcPr>
            <w:tcW w:w="2472" w:type="dxa"/>
            <w:shd w:val="clear" w:color="auto" w:fill="auto"/>
          </w:tcPr>
          <w:p w:rsidRPr="009F4AA9" w:rsidR="009F4AA9" w:rsidP="00196D4B" w:rsidRDefault="3BC4F620" w14:paraId="7E11B00A" w14:textId="77777777">
            <w:proofErr w:type="spellStart"/>
            <w:r>
              <w:t>Pseudotsuga</w:t>
            </w:r>
            <w:proofErr w:type="spellEnd"/>
          </w:p>
        </w:tc>
        <w:tc>
          <w:tcPr>
            <w:tcW w:w="2364" w:type="dxa"/>
            <w:shd w:val="clear" w:color="auto" w:fill="auto"/>
          </w:tcPr>
          <w:p w:rsidRPr="009F4AA9" w:rsidR="009F4AA9" w:rsidP="00196D4B" w:rsidRDefault="3BC4F620" w14:paraId="079B73BC" w14:textId="77777777">
            <w:r>
              <w:t>Douglas-fir</w:t>
            </w:r>
          </w:p>
        </w:tc>
        <w:tc>
          <w:tcPr>
            <w:tcW w:w="1956" w:type="dxa"/>
            <w:shd w:val="clear" w:color="auto" w:fill="auto"/>
          </w:tcPr>
          <w:p w:rsidRPr="009F4AA9" w:rsidR="009F4AA9" w:rsidP="00196D4B" w:rsidRDefault="3BC4F620" w14:paraId="71B3AFC3" w14:textId="77777777">
            <w:r>
              <w:t>Mid-Upper</w:t>
            </w:r>
          </w:p>
        </w:tc>
      </w:tr>
      <w:tr w:rsidRPr="009F4AA9" w:rsidR="009F4AA9" w:rsidTr="3BC4F620" w14:paraId="69B8F2DA" w14:textId="77777777">
        <w:tc>
          <w:tcPr>
            <w:tcW w:w="1212" w:type="dxa"/>
            <w:shd w:val="clear" w:color="auto" w:fill="auto"/>
          </w:tcPr>
          <w:p w:rsidRPr="009F4AA9" w:rsidR="009F4AA9" w:rsidP="00196D4B" w:rsidRDefault="3BC4F620" w14:paraId="3ABE4F5D" w14:textId="77777777">
            <w:pPr>
              <w:rPr>
                <w:bCs/>
              </w:rPr>
            </w:pPr>
            <w:r>
              <w:t>QUGA</w:t>
            </w:r>
          </w:p>
        </w:tc>
        <w:tc>
          <w:tcPr>
            <w:tcW w:w="2472" w:type="dxa"/>
            <w:shd w:val="clear" w:color="auto" w:fill="auto"/>
          </w:tcPr>
          <w:p w:rsidRPr="009F4AA9" w:rsidR="009F4AA9" w:rsidP="00196D4B" w:rsidRDefault="3BC4F620" w14:paraId="31F7858B" w14:textId="77777777">
            <w:r>
              <w:t xml:space="preserve">Quercus </w:t>
            </w:r>
            <w:proofErr w:type="spellStart"/>
            <w:r>
              <w:t>gambelii</w:t>
            </w:r>
            <w:proofErr w:type="spellEnd"/>
          </w:p>
        </w:tc>
        <w:tc>
          <w:tcPr>
            <w:tcW w:w="2364" w:type="dxa"/>
            <w:shd w:val="clear" w:color="auto" w:fill="auto"/>
          </w:tcPr>
          <w:p w:rsidRPr="009F4AA9" w:rsidR="009F4AA9" w:rsidP="00196D4B" w:rsidRDefault="3BC4F620" w14:paraId="7FCAE867" w14:textId="77777777">
            <w:proofErr w:type="spellStart"/>
            <w:r>
              <w:t>Gambel</w:t>
            </w:r>
            <w:proofErr w:type="spellEnd"/>
            <w:r>
              <w:t xml:space="preserve"> oak</w:t>
            </w:r>
          </w:p>
        </w:tc>
        <w:tc>
          <w:tcPr>
            <w:tcW w:w="1956" w:type="dxa"/>
            <w:shd w:val="clear" w:color="auto" w:fill="auto"/>
          </w:tcPr>
          <w:p w:rsidRPr="009F4AA9" w:rsidR="009F4AA9" w:rsidP="00196D4B" w:rsidRDefault="3BC4F620" w14:paraId="2642BF7D" w14:textId="77777777">
            <w:r>
              <w:t>Low-Mid</w:t>
            </w:r>
          </w:p>
        </w:tc>
      </w:tr>
      <w:tr w:rsidRPr="009F4AA9" w:rsidR="009F4AA9" w:rsidTr="3BC4F620" w14:paraId="20EC60E2" w14:textId="77777777">
        <w:tc>
          <w:tcPr>
            <w:tcW w:w="1212" w:type="dxa"/>
            <w:shd w:val="clear" w:color="auto" w:fill="auto"/>
          </w:tcPr>
          <w:p w:rsidRPr="009F4AA9" w:rsidR="009F4AA9" w:rsidP="00196D4B" w:rsidRDefault="3BC4F620" w14:paraId="77498A3B" w14:textId="77777777">
            <w:pPr>
              <w:rPr>
                <w:bCs/>
              </w:rPr>
            </w:pPr>
            <w:r>
              <w:t>ARPA6</w:t>
            </w:r>
          </w:p>
        </w:tc>
        <w:tc>
          <w:tcPr>
            <w:tcW w:w="2472" w:type="dxa"/>
            <w:shd w:val="clear" w:color="auto" w:fill="auto"/>
          </w:tcPr>
          <w:p w:rsidRPr="009F4AA9" w:rsidR="009F4AA9" w:rsidP="00196D4B" w:rsidRDefault="3BC4F620" w14:paraId="5B48EEFF" w14:textId="77777777">
            <w:proofErr w:type="spellStart"/>
            <w:r>
              <w:t>Arctostaphylos</w:t>
            </w:r>
            <w:proofErr w:type="spellEnd"/>
            <w:r>
              <w:t xml:space="preserve"> </w:t>
            </w:r>
            <w:proofErr w:type="spellStart"/>
            <w:r>
              <w:t>patula</w:t>
            </w:r>
            <w:proofErr w:type="spellEnd"/>
          </w:p>
        </w:tc>
        <w:tc>
          <w:tcPr>
            <w:tcW w:w="2364" w:type="dxa"/>
            <w:shd w:val="clear" w:color="auto" w:fill="auto"/>
          </w:tcPr>
          <w:p w:rsidRPr="009F4AA9" w:rsidR="009F4AA9" w:rsidP="00196D4B" w:rsidRDefault="3BC4F620" w14:paraId="18058654" w14:textId="77777777">
            <w:r>
              <w:t>Greenleaf manzanita</w:t>
            </w:r>
          </w:p>
        </w:tc>
        <w:tc>
          <w:tcPr>
            <w:tcW w:w="1956" w:type="dxa"/>
            <w:shd w:val="clear" w:color="auto" w:fill="auto"/>
          </w:tcPr>
          <w:p w:rsidRPr="009F4AA9" w:rsidR="009F4AA9" w:rsidP="00196D4B" w:rsidRDefault="3BC4F620" w14:paraId="26FF0841" w14:textId="77777777">
            <w:r>
              <w:t>Low-Mid</w:t>
            </w:r>
          </w:p>
        </w:tc>
      </w:tr>
    </w:tbl>
    <w:p w:rsidR="009F4AA9" w:rsidP="009F4AA9" w:rsidRDefault="009F4AA9" w14:paraId="274D8B94" w14:textId="77777777"/>
    <w:p w:rsidR="009F4AA9" w:rsidP="009F4AA9" w:rsidRDefault="3BC4F620" w14:paraId="64F07F8F" w14:textId="77777777">
      <w:pPr>
        <w:pStyle w:val="SClassInfoPara"/>
      </w:pPr>
      <w:r>
        <w:t>Description</w:t>
      </w:r>
    </w:p>
    <w:p w:rsidR="009F4AA9" w:rsidP="009F4AA9" w:rsidRDefault="3BC4F620" w14:paraId="795A8622" w14:textId="77777777">
      <w:r>
        <w:t xml:space="preserve">Forest canopy closure is 15-35%. Open pole-sapling/grass and shrubs. </w:t>
      </w:r>
    </w:p>
    <w:p w:rsidR="009F4AA9" w:rsidP="009F4AA9" w:rsidRDefault="009F4AA9" w14:paraId="20D8C9DA" w14:textId="77777777"/>
    <w:p>
      <w:r>
        <w:rPr>
          <w:i/>
          <w:u w:val="single"/>
        </w:rPr>
        <w:t>Maximum Tree Size Class</w:t>
      </w:r>
      <w:br/>
      <w:r>
        <w:t>Medium 9-21" DBH</w:t>
      </w:r>
    </w:p>
    <w:p w:rsidR="009F4AA9" w:rsidP="009F4AA9" w:rsidRDefault="009F4AA9" w14:paraId="37C481A5" w14:textId="77777777">
      <w:pPr>
        <w:pStyle w:val="InfoPara"/>
        <w:pBdr>
          <w:top w:val="single" w:color="auto" w:sz="4" w:space="1"/>
        </w:pBdr>
      </w:pPr>
      <w:r xmlns:w="http://schemas.openxmlformats.org/wordprocessingml/2006/main">
        <w:t>Class D</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F4AA9" w:rsidP="009F4AA9" w:rsidRDefault="009F4AA9" w14:paraId="57C4C1F9" w14:textId="77777777"/>
    <w:p w:rsidR="009F4AA9" w:rsidP="009F4AA9" w:rsidRDefault="3BC4F620" w14:paraId="32525F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472"/>
        <w:gridCol w:w="2364"/>
        <w:gridCol w:w="1956"/>
      </w:tblGrid>
      <w:tr w:rsidRPr="009F4AA9" w:rsidR="009F4AA9" w:rsidTr="3BC4F620" w14:paraId="7A923124" w14:textId="77777777">
        <w:tc>
          <w:tcPr>
            <w:tcW w:w="1212" w:type="dxa"/>
            <w:tcBorders>
              <w:top w:val="single" w:color="auto" w:sz="2" w:space="0"/>
              <w:bottom w:val="single" w:color="000000" w:themeColor="text1" w:sz="12" w:space="0"/>
            </w:tcBorders>
            <w:shd w:val="clear" w:color="auto" w:fill="auto"/>
          </w:tcPr>
          <w:p w:rsidRPr="009F4AA9" w:rsidR="009F4AA9" w:rsidP="3BC4F620" w:rsidRDefault="3BC4F620" w14:paraId="1D267683" w14:textId="77777777">
            <w:pPr>
              <w:rPr>
                <w:b/>
                <w:bCs/>
              </w:rPr>
            </w:pPr>
            <w:r w:rsidRPr="3BC4F620">
              <w:rPr>
                <w:b/>
                <w:bCs/>
              </w:rPr>
              <w:t>Symbol</w:t>
            </w:r>
          </w:p>
        </w:tc>
        <w:tc>
          <w:tcPr>
            <w:tcW w:w="2472" w:type="dxa"/>
            <w:tcBorders>
              <w:top w:val="single" w:color="auto" w:sz="2" w:space="0"/>
              <w:bottom w:val="single" w:color="000000" w:themeColor="text1" w:sz="12" w:space="0"/>
            </w:tcBorders>
            <w:shd w:val="clear" w:color="auto" w:fill="auto"/>
          </w:tcPr>
          <w:p w:rsidRPr="009F4AA9" w:rsidR="009F4AA9" w:rsidP="3BC4F620" w:rsidRDefault="3BC4F620" w14:paraId="679D3E3A" w14:textId="77777777">
            <w:pPr>
              <w:rPr>
                <w:b/>
                <w:bCs/>
              </w:rPr>
            </w:pPr>
            <w:r w:rsidRPr="3BC4F620">
              <w:rPr>
                <w:b/>
                <w:bCs/>
              </w:rPr>
              <w:t>Scientific Name</w:t>
            </w:r>
          </w:p>
        </w:tc>
        <w:tc>
          <w:tcPr>
            <w:tcW w:w="2364" w:type="dxa"/>
            <w:tcBorders>
              <w:top w:val="single" w:color="auto" w:sz="2" w:space="0"/>
              <w:bottom w:val="single" w:color="000000" w:themeColor="text1" w:sz="12" w:space="0"/>
            </w:tcBorders>
            <w:shd w:val="clear" w:color="auto" w:fill="auto"/>
          </w:tcPr>
          <w:p w:rsidRPr="009F4AA9" w:rsidR="009F4AA9" w:rsidP="3BC4F620" w:rsidRDefault="3BC4F620" w14:paraId="16693195" w14:textId="77777777">
            <w:pPr>
              <w:rPr>
                <w:b/>
                <w:bCs/>
              </w:rPr>
            </w:pPr>
            <w:r w:rsidRPr="3BC4F620">
              <w:rPr>
                <w:b/>
                <w:bCs/>
              </w:rPr>
              <w:t>Common Name</w:t>
            </w:r>
          </w:p>
        </w:tc>
        <w:tc>
          <w:tcPr>
            <w:tcW w:w="1956" w:type="dxa"/>
            <w:tcBorders>
              <w:top w:val="single" w:color="auto" w:sz="2" w:space="0"/>
              <w:bottom w:val="single" w:color="000000" w:themeColor="text1" w:sz="12" w:space="0"/>
            </w:tcBorders>
            <w:shd w:val="clear" w:color="auto" w:fill="auto"/>
          </w:tcPr>
          <w:p w:rsidRPr="009F4AA9" w:rsidR="009F4AA9" w:rsidP="3BC4F620" w:rsidRDefault="3BC4F620" w14:paraId="5C9FD3EE" w14:textId="77777777">
            <w:pPr>
              <w:rPr>
                <w:b/>
                <w:bCs/>
              </w:rPr>
            </w:pPr>
            <w:r w:rsidRPr="3BC4F620">
              <w:rPr>
                <w:b/>
                <w:bCs/>
              </w:rPr>
              <w:t>Canopy Position</w:t>
            </w:r>
          </w:p>
        </w:tc>
      </w:tr>
      <w:tr w:rsidRPr="009F4AA9" w:rsidR="009F4AA9" w:rsidTr="3BC4F620" w14:paraId="38F8F9FE" w14:textId="77777777">
        <w:tc>
          <w:tcPr>
            <w:tcW w:w="1212" w:type="dxa"/>
            <w:tcBorders>
              <w:top w:val="single" w:color="000000" w:themeColor="text1" w:sz="12" w:space="0"/>
            </w:tcBorders>
            <w:shd w:val="clear" w:color="auto" w:fill="auto"/>
          </w:tcPr>
          <w:p w:rsidRPr="009F4AA9" w:rsidR="009F4AA9" w:rsidP="00196D4B" w:rsidRDefault="3BC4F620" w14:paraId="5574308E" w14:textId="77777777">
            <w:pPr>
              <w:rPr>
                <w:bCs/>
              </w:rPr>
            </w:pPr>
            <w:r>
              <w:t>PIPO</w:t>
            </w:r>
          </w:p>
        </w:tc>
        <w:tc>
          <w:tcPr>
            <w:tcW w:w="2472" w:type="dxa"/>
            <w:tcBorders>
              <w:top w:val="single" w:color="000000" w:themeColor="text1" w:sz="12" w:space="0"/>
            </w:tcBorders>
            <w:shd w:val="clear" w:color="auto" w:fill="auto"/>
          </w:tcPr>
          <w:p w:rsidRPr="009F4AA9" w:rsidR="009F4AA9" w:rsidP="00196D4B" w:rsidRDefault="3BC4F620" w14:paraId="6577A8CD" w14:textId="77777777">
            <w:r>
              <w:t>Pinus ponderosa</w:t>
            </w:r>
          </w:p>
        </w:tc>
        <w:tc>
          <w:tcPr>
            <w:tcW w:w="2364" w:type="dxa"/>
            <w:tcBorders>
              <w:top w:val="single" w:color="000000" w:themeColor="text1" w:sz="12" w:space="0"/>
            </w:tcBorders>
            <w:shd w:val="clear" w:color="auto" w:fill="auto"/>
          </w:tcPr>
          <w:p w:rsidRPr="009F4AA9" w:rsidR="009F4AA9" w:rsidP="00196D4B" w:rsidRDefault="3BC4F620" w14:paraId="3A93ABEC" w14:textId="77777777">
            <w:r>
              <w:t>Ponderosa pine</w:t>
            </w:r>
          </w:p>
        </w:tc>
        <w:tc>
          <w:tcPr>
            <w:tcW w:w="1956" w:type="dxa"/>
            <w:tcBorders>
              <w:top w:val="single" w:color="000000" w:themeColor="text1" w:sz="12" w:space="0"/>
            </w:tcBorders>
            <w:shd w:val="clear" w:color="auto" w:fill="auto"/>
          </w:tcPr>
          <w:p w:rsidRPr="009F4AA9" w:rsidR="009F4AA9" w:rsidP="00196D4B" w:rsidRDefault="3BC4F620" w14:paraId="4E374258" w14:textId="77777777">
            <w:r>
              <w:t>Upper</w:t>
            </w:r>
          </w:p>
        </w:tc>
      </w:tr>
      <w:tr w:rsidRPr="009F4AA9" w:rsidR="009F4AA9" w:rsidTr="3BC4F620" w14:paraId="140E42E7" w14:textId="77777777">
        <w:tc>
          <w:tcPr>
            <w:tcW w:w="1212" w:type="dxa"/>
            <w:shd w:val="clear" w:color="auto" w:fill="auto"/>
          </w:tcPr>
          <w:p w:rsidRPr="009F4AA9" w:rsidR="009F4AA9" w:rsidP="00196D4B" w:rsidRDefault="3BC4F620" w14:paraId="429B5ED0" w14:textId="77777777">
            <w:pPr>
              <w:rPr>
                <w:bCs/>
              </w:rPr>
            </w:pPr>
            <w:r>
              <w:t>PSEUD7</w:t>
            </w:r>
          </w:p>
        </w:tc>
        <w:tc>
          <w:tcPr>
            <w:tcW w:w="2472" w:type="dxa"/>
            <w:shd w:val="clear" w:color="auto" w:fill="auto"/>
          </w:tcPr>
          <w:p w:rsidRPr="009F4AA9" w:rsidR="009F4AA9" w:rsidP="00196D4B" w:rsidRDefault="3BC4F620" w14:paraId="5D912DB9" w14:textId="77777777">
            <w:proofErr w:type="spellStart"/>
            <w:r>
              <w:t>Pseudotsuga</w:t>
            </w:r>
            <w:proofErr w:type="spellEnd"/>
          </w:p>
        </w:tc>
        <w:tc>
          <w:tcPr>
            <w:tcW w:w="2364" w:type="dxa"/>
            <w:shd w:val="clear" w:color="auto" w:fill="auto"/>
          </w:tcPr>
          <w:p w:rsidRPr="009F4AA9" w:rsidR="009F4AA9" w:rsidP="00196D4B" w:rsidRDefault="3BC4F620" w14:paraId="2593FC15" w14:textId="77777777">
            <w:r>
              <w:t>Douglas-fir</w:t>
            </w:r>
          </w:p>
        </w:tc>
        <w:tc>
          <w:tcPr>
            <w:tcW w:w="1956" w:type="dxa"/>
            <w:shd w:val="clear" w:color="auto" w:fill="auto"/>
          </w:tcPr>
          <w:p w:rsidRPr="009F4AA9" w:rsidR="009F4AA9" w:rsidP="00196D4B" w:rsidRDefault="3BC4F620" w14:paraId="393A7E5B" w14:textId="77777777">
            <w:r>
              <w:t>Upper</w:t>
            </w:r>
          </w:p>
        </w:tc>
      </w:tr>
      <w:tr w:rsidRPr="009F4AA9" w:rsidR="009F4AA9" w:rsidTr="3BC4F620" w14:paraId="4976E838" w14:textId="77777777">
        <w:tc>
          <w:tcPr>
            <w:tcW w:w="1212" w:type="dxa"/>
            <w:shd w:val="clear" w:color="auto" w:fill="auto"/>
          </w:tcPr>
          <w:p w:rsidRPr="009F4AA9" w:rsidR="009F4AA9" w:rsidP="00196D4B" w:rsidRDefault="3BC4F620" w14:paraId="0229433B" w14:textId="77777777">
            <w:pPr>
              <w:rPr>
                <w:bCs/>
              </w:rPr>
            </w:pPr>
            <w:r>
              <w:t>QUGA</w:t>
            </w:r>
          </w:p>
        </w:tc>
        <w:tc>
          <w:tcPr>
            <w:tcW w:w="2472" w:type="dxa"/>
            <w:shd w:val="clear" w:color="auto" w:fill="auto"/>
          </w:tcPr>
          <w:p w:rsidRPr="009F4AA9" w:rsidR="009F4AA9" w:rsidP="00196D4B" w:rsidRDefault="3BC4F620" w14:paraId="0404E177" w14:textId="77777777">
            <w:r>
              <w:t xml:space="preserve">Quercus </w:t>
            </w:r>
            <w:proofErr w:type="spellStart"/>
            <w:r>
              <w:t>gambelii</w:t>
            </w:r>
            <w:proofErr w:type="spellEnd"/>
          </w:p>
        </w:tc>
        <w:tc>
          <w:tcPr>
            <w:tcW w:w="2364" w:type="dxa"/>
            <w:shd w:val="clear" w:color="auto" w:fill="auto"/>
          </w:tcPr>
          <w:p w:rsidRPr="009F4AA9" w:rsidR="009F4AA9" w:rsidP="00196D4B" w:rsidRDefault="3BC4F620" w14:paraId="4A4A3A18" w14:textId="77777777">
            <w:proofErr w:type="spellStart"/>
            <w:r>
              <w:t>Gambel</w:t>
            </w:r>
            <w:proofErr w:type="spellEnd"/>
            <w:r>
              <w:t xml:space="preserve"> oak</w:t>
            </w:r>
          </w:p>
        </w:tc>
        <w:tc>
          <w:tcPr>
            <w:tcW w:w="1956" w:type="dxa"/>
            <w:shd w:val="clear" w:color="auto" w:fill="auto"/>
          </w:tcPr>
          <w:p w:rsidRPr="009F4AA9" w:rsidR="009F4AA9" w:rsidP="00196D4B" w:rsidRDefault="3BC4F620" w14:paraId="1CA38D78" w14:textId="77777777">
            <w:r>
              <w:t>Low-Mid</w:t>
            </w:r>
          </w:p>
        </w:tc>
      </w:tr>
      <w:tr w:rsidRPr="009F4AA9" w:rsidR="009F4AA9" w:rsidTr="3BC4F620" w14:paraId="002CF560" w14:textId="77777777">
        <w:tc>
          <w:tcPr>
            <w:tcW w:w="1212" w:type="dxa"/>
            <w:shd w:val="clear" w:color="auto" w:fill="auto"/>
          </w:tcPr>
          <w:p w:rsidRPr="009F4AA9" w:rsidR="009F4AA9" w:rsidP="00196D4B" w:rsidRDefault="3BC4F620" w14:paraId="71B78BF3" w14:textId="77777777">
            <w:pPr>
              <w:rPr>
                <w:bCs/>
              </w:rPr>
            </w:pPr>
            <w:r>
              <w:t>ARPA6</w:t>
            </w:r>
          </w:p>
        </w:tc>
        <w:tc>
          <w:tcPr>
            <w:tcW w:w="2472" w:type="dxa"/>
            <w:shd w:val="clear" w:color="auto" w:fill="auto"/>
          </w:tcPr>
          <w:p w:rsidRPr="009F4AA9" w:rsidR="009F4AA9" w:rsidP="00196D4B" w:rsidRDefault="3BC4F620" w14:paraId="2980E0CA" w14:textId="77777777">
            <w:proofErr w:type="spellStart"/>
            <w:r>
              <w:t>Arctostaphylos</w:t>
            </w:r>
            <w:proofErr w:type="spellEnd"/>
            <w:r>
              <w:t xml:space="preserve"> </w:t>
            </w:r>
            <w:proofErr w:type="spellStart"/>
            <w:r>
              <w:t>patula</w:t>
            </w:r>
            <w:proofErr w:type="spellEnd"/>
          </w:p>
        </w:tc>
        <w:tc>
          <w:tcPr>
            <w:tcW w:w="2364" w:type="dxa"/>
            <w:shd w:val="clear" w:color="auto" w:fill="auto"/>
          </w:tcPr>
          <w:p w:rsidRPr="009F4AA9" w:rsidR="009F4AA9" w:rsidP="00196D4B" w:rsidRDefault="3BC4F620" w14:paraId="503C746E" w14:textId="77777777">
            <w:r>
              <w:t>Greenleaf manzanita</w:t>
            </w:r>
          </w:p>
        </w:tc>
        <w:tc>
          <w:tcPr>
            <w:tcW w:w="1956" w:type="dxa"/>
            <w:shd w:val="clear" w:color="auto" w:fill="auto"/>
          </w:tcPr>
          <w:p w:rsidRPr="009F4AA9" w:rsidR="009F4AA9" w:rsidP="00196D4B" w:rsidRDefault="3BC4F620" w14:paraId="3A4B9201" w14:textId="77777777">
            <w:r>
              <w:t>Low-Mid</w:t>
            </w:r>
          </w:p>
        </w:tc>
      </w:tr>
    </w:tbl>
    <w:p w:rsidR="009F4AA9" w:rsidP="009F4AA9" w:rsidRDefault="009F4AA9" w14:paraId="57CE2284" w14:textId="77777777"/>
    <w:p w:rsidR="009F4AA9" w:rsidP="009F4AA9" w:rsidRDefault="3BC4F620" w14:paraId="1A0EF61A" w14:textId="77777777">
      <w:pPr>
        <w:pStyle w:val="SClassInfoPara"/>
      </w:pPr>
      <w:r>
        <w:t>Description</w:t>
      </w:r>
    </w:p>
    <w:p w:rsidR="009F4AA9" w:rsidP="009F4AA9" w:rsidRDefault="3BC4F620" w14:paraId="4B0404A2" w14:textId="77777777">
      <w:r>
        <w:t xml:space="preserve">Forest canopy closure is 15-35%. Open large trees/grass and shrubs. Ponderosa eventually outnumbers Douglas-fir/white fir due to insect/disease and difference in fire resistance. </w:t>
      </w:r>
    </w:p>
    <w:p w:rsidR="009F4AA9" w:rsidP="009F4AA9" w:rsidRDefault="009F4AA9" w14:paraId="743295BD" w14:textId="77777777"/>
    <w:p>
      <w:r>
        <w:rPr>
          <w:i/>
          <w:u w:val="single"/>
        </w:rPr>
        <w:t>Maximum Tree Size Class</w:t>
      </w:r>
      <w:br/>
      <w:r>
        <w:t>Large 21-33" DBH</w:t>
      </w:r>
    </w:p>
    <w:p w:rsidR="009F4AA9" w:rsidP="009F4AA9" w:rsidRDefault="009F4AA9" w14:paraId="53A75A29" w14:textId="77777777">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F4AA9" w:rsidP="009F4AA9" w:rsidRDefault="009F4AA9" w14:paraId="4A5473D9" w14:textId="77777777"/>
    <w:p w:rsidR="009F4AA9" w:rsidP="009F4AA9" w:rsidRDefault="3BC4F620" w14:paraId="24ED30E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084"/>
        <w:gridCol w:w="1860"/>
        <w:gridCol w:w="1956"/>
      </w:tblGrid>
      <w:tr w:rsidRPr="009F4AA9" w:rsidR="009F4AA9" w:rsidTr="3BC4F620" w14:paraId="676B18F2" w14:textId="77777777">
        <w:tc>
          <w:tcPr>
            <w:tcW w:w="1212" w:type="dxa"/>
            <w:tcBorders>
              <w:top w:val="single" w:color="auto" w:sz="2" w:space="0"/>
              <w:bottom w:val="single" w:color="000000" w:themeColor="text1" w:sz="12" w:space="0"/>
            </w:tcBorders>
            <w:shd w:val="clear" w:color="auto" w:fill="auto"/>
          </w:tcPr>
          <w:p w:rsidRPr="009F4AA9" w:rsidR="009F4AA9" w:rsidP="3BC4F620" w:rsidRDefault="3BC4F620" w14:paraId="3A7A35C2" w14:textId="77777777">
            <w:pPr>
              <w:rPr>
                <w:b/>
                <w:bCs/>
              </w:rPr>
            </w:pPr>
            <w:r w:rsidRPr="3BC4F620">
              <w:rPr>
                <w:b/>
                <w:bCs/>
              </w:rPr>
              <w:t>Symbol</w:t>
            </w:r>
          </w:p>
        </w:tc>
        <w:tc>
          <w:tcPr>
            <w:tcW w:w="3084" w:type="dxa"/>
            <w:tcBorders>
              <w:top w:val="single" w:color="auto" w:sz="2" w:space="0"/>
              <w:bottom w:val="single" w:color="000000" w:themeColor="text1" w:sz="12" w:space="0"/>
            </w:tcBorders>
            <w:shd w:val="clear" w:color="auto" w:fill="auto"/>
          </w:tcPr>
          <w:p w:rsidRPr="009F4AA9" w:rsidR="009F4AA9" w:rsidP="3BC4F620" w:rsidRDefault="3BC4F620" w14:paraId="7D6D2884" w14:textId="77777777">
            <w:pPr>
              <w:rPr>
                <w:b/>
                <w:bCs/>
              </w:rPr>
            </w:pPr>
            <w:r w:rsidRPr="3BC4F620">
              <w:rPr>
                <w:b/>
                <w:bCs/>
              </w:rPr>
              <w:t>Scientific Name</w:t>
            </w:r>
          </w:p>
        </w:tc>
        <w:tc>
          <w:tcPr>
            <w:tcW w:w="1860" w:type="dxa"/>
            <w:tcBorders>
              <w:top w:val="single" w:color="auto" w:sz="2" w:space="0"/>
              <w:bottom w:val="single" w:color="000000" w:themeColor="text1" w:sz="12" w:space="0"/>
            </w:tcBorders>
            <w:shd w:val="clear" w:color="auto" w:fill="auto"/>
          </w:tcPr>
          <w:p w:rsidRPr="009F4AA9" w:rsidR="009F4AA9" w:rsidP="3BC4F620" w:rsidRDefault="3BC4F620" w14:paraId="5FB8565F" w14:textId="77777777">
            <w:pPr>
              <w:rPr>
                <w:b/>
                <w:bCs/>
              </w:rPr>
            </w:pPr>
            <w:r w:rsidRPr="3BC4F620">
              <w:rPr>
                <w:b/>
                <w:bCs/>
              </w:rPr>
              <w:t>Common Name</w:t>
            </w:r>
          </w:p>
        </w:tc>
        <w:tc>
          <w:tcPr>
            <w:tcW w:w="1956" w:type="dxa"/>
            <w:tcBorders>
              <w:top w:val="single" w:color="auto" w:sz="2" w:space="0"/>
              <w:bottom w:val="single" w:color="000000" w:themeColor="text1" w:sz="12" w:space="0"/>
            </w:tcBorders>
            <w:shd w:val="clear" w:color="auto" w:fill="auto"/>
          </w:tcPr>
          <w:p w:rsidRPr="009F4AA9" w:rsidR="009F4AA9" w:rsidP="3BC4F620" w:rsidRDefault="3BC4F620" w14:paraId="3DD6759F" w14:textId="77777777">
            <w:pPr>
              <w:rPr>
                <w:b/>
                <w:bCs/>
              </w:rPr>
            </w:pPr>
            <w:r w:rsidRPr="3BC4F620">
              <w:rPr>
                <w:b/>
                <w:bCs/>
              </w:rPr>
              <w:t>Canopy Position</w:t>
            </w:r>
          </w:p>
        </w:tc>
      </w:tr>
      <w:tr w:rsidRPr="009F4AA9" w:rsidR="009F4AA9" w:rsidTr="3BC4F620" w14:paraId="5D0C898F" w14:textId="77777777">
        <w:tc>
          <w:tcPr>
            <w:tcW w:w="1212" w:type="dxa"/>
            <w:tcBorders>
              <w:top w:val="single" w:color="000000" w:themeColor="text1" w:sz="12" w:space="0"/>
            </w:tcBorders>
            <w:shd w:val="clear" w:color="auto" w:fill="auto"/>
          </w:tcPr>
          <w:p w:rsidRPr="009F4AA9" w:rsidR="009F4AA9" w:rsidP="00196D4B" w:rsidRDefault="3BC4F620" w14:paraId="12A8E0FF" w14:textId="77777777">
            <w:pPr>
              <w:rPr>
                <w:bCs/>
              </w:rPr>
            </w:pPr>
            <w:r>
              <w:t>PSEUD7</w:t>
            </w:r>
          </w:p>
        </w:tc>
        <w:tc>
          <w:tcPr>
            <w:tcW w:w="3084" w:type="dxa"/>
            <w:tcBorders>
              <w:top w:val="single" w:color="000000" w:themeColor="text1" w:sz="12" w:space="0"/>
            </w:tcBorders>
            <w:shd w:val="clear" w:color="auto" w:fill="auto"/>
          </w:tcPr>
          <w:p w:rsidRPr="009F4AA9" w:rsidR="009F4AA9" w:rsidP="00196D4B" w:rsidRDefault="3BC4F620" w14:paraId="73CC4B62" w14:textId="77777777">
            <w:proofErr w:type="spellStart"/>
            <w:r>
              <w:t>Pseudotsuga</w:t>
            </w:r>
            <w:proofErr w:type="spellEnd"/>
          </w:p>
        </w:tc>
        <w:tc>
          <w:tcPr>
            <w:tcW w:w="1860" w:type="dxa"/>
            <w:tcBorders>
              <w:top w:val="single" w:color="000000" w:themeColor="text1" w:sz="12" w:space="0"/>
            </w:tcBorders>
            <w:shd w:val="clear" w:color="auto" w:fill="auto"/>
          </w:tcPr>
          <w:p w:rsidRPr="009F4AA9" w:rsidR="009F4AA9" w:rsidP="00196D4B" w:rsidRDefault="3BC4F620" w14:paraId="7F74EA01" w14:textId="77777777">
            <w:r>
              <w:t>Douglas-fir</w:t>
            </w:r>
          </w:p>
        </w:tc>
        <w:tc>
          <w:tcPr>
            <w:tcW w:w="1956" w:type="dxa"/>
            <w:tcBorders>
              <w:top w:val="single" w:color="000000" w:themeColor="text1" w:sz="12" w:space="0"/>
            </w:tcBorders>
            <w:shd w:val="clear" w:color="auto" w:fill="auto"/>
          </w:tcPr>
          <w:p w:rsidRPr="009F4AA9" w:rsidR="009F4AA9" w:rsidP="00196D4B" w:rsidRDefault="3BC4F620" w14:paraId="43422EDC" w14:textId="77777777">
            <w:r>
              <w:t>Upper</w:t>
            </w:r>
          </w:p>
        </w:tc>
      </w:tr>
      <w:tr w:rsidRPr="009F4AA9" w:rsidR="009F4AA9" w:rsidTr="3BC4F620" w14:paraId="48C91E49" w14:textId="77777777">
        <w:tc>
          <w:tcPr>
            <w:tcW w:w="1212" w:type="dxa"/>
            <w:shd w:val="clear" w:color="auto" w:fill="auto"/>
          </w:tcPr>
          <w:p w:rsidRPr="009F4AA9" w:rsidR="009F4AA9" w:rsidP="00196D4B" w:rsidRDefault="3BC4F620" w14:paraId="45061268" w14:textId="77777777">
            <w:pPr>
              <w:rPr>
                <w:bCs/>
              </w:rPr>
            </w:pPr>
            <w:r>
              <w:t>PIPO</w:t>
            </w:r>
          </w:p>
        </w:tc>
        <w:tc>
          <w:tcPr>
            <w:tcW w:w="3084" w:type="dxa"/>
            <w:shd w:val="clear" w:color="auto" w:fill="auto"/>
          </w:tcPr>
          <w:p w:rsidRPr="009F4AA9" w:rsidR="009F4AA9" w:rsidP="00196D4B" w:rsidRDefault="3BC4F620" w14:paraId="14FD095C" w14:textId="77777777">
            <w:r>
              <w:t>Pinus ponderosa</w:t>
            </w:r>
          </w:p>
        </w:tc>
        <w:tc>
          <w:tcPr>
            <w:tcW w:w="1860" w:type="dxa"/>
            <w:shd w:val="clear" w:color="auto" w:fill="auto"/>
          </w:tcPr>
          <w:p w:rsidRPr="009F4AA9" w:rsidR="009F4AA9" w:rsidP="00196D4B" w:rsidRDefault="3BC4F620" w14:paraId="4A5CBF46" w14:textId="77777777">
            <w:r>
              <w:t>Ponderosa pine</w:t>
            </w:r>
          </w:p>
        </w:tc>
        <w:tc>
          <w:tcPr>
            <w:tcW w:w="1956" w:type="dxa"/>
            <w:shd w:val="clear" w:color="auto" w:fill="auto"/>
          </w:tcPr>
          <w:p w:rsidRPr="009F4AA9" w:rsidR="009F4AA9" w:rsidP="00196D4B" w:rsidRDefault="3BC4F620" w14:paraId="6322CAC0" w14:textId="77777777">
            <w:r>
              <w:t>Upper</w:t>
            </w:r>
          </w:p>
        </w:tc>
      </w:tr>
      <w:tr w:rsidRPr="009F4AA9" w:rsidR="009F4AA9" w:rsidTr="3BC4F620" w14:paraId="19404AD6" w14:textId="77777777">
        <w:tc>
          <w:tcPr>
            <w:tcW w:w="1212" w:type="dxa"/>
            <w:shd w:val="clear" w:color="auto" w:fill="auto"/>
          </w:tcPr>
          <w:p w:rsidRPr="009F4AA9" w:rsidR="009F4AA9" w:rsidP="00196D4B" w:rsidRDefault="3BC4F620" w14:paraId="669BBDFE" w14:textId="77777777">
            <w:pPr>
              <w:rPr>
                <w:bCs/>
              </w:rPr>
            </w:pPr>
            <w:r>
              <w:t>ABCO</w:t>
            </w:r>
          </w:p>
        </w:tc>
        <w:tc>
          <w:tcPr>
            <w:tcW w:w="3084" w:type="dxa"/>
            <w:shd w:val="clear" w:color="auto" w:fill="auto"/>
          </w:tcPr>
          <w:p w:rsidRPr="009F4AA9" w:rsidR="009F4AA9" w:rsidP="00196D4B" w:rsidRDefault="3BC4F620" w14:paraId="7FD4B38E" w14:textId="77777777">
            <w:proofErr w:type="spellStart"/>
            <w:r>
              <w:t>Abies</w:t>
            </w:r>
            <w:proofErr w:type="spellEnd"/>
            <w:r>
              <w:t xml:space="preserve"> </w:t>
            </w:r>
            <w:proofErr w:type="spellStart"/>
            <w:r>
              <w:t>concolor</w:t>
            </w:r>
            <w:proofErr w:type="spellEnd"/>
          </w:p>
        </w:tc>
        <w:tc>
          <w:tcPr>
            <w:tcW w:w="1860" w:type="dxa"/>
            <w:shd w:val="clear" w:color="auto" w:fill="auto"/>
          </w:tcPr>
          <w:p w:rsidRPr="009F4AA9" w:rsidR="009F4AA9" w:rsidP="00196D4B" w:rsidRDefault="3BC4F620" w14:paraId="1DF93936" w14:textId="77777777">
            <w:r>
              <w:t>White fir</w:t>
            </w:r>
          </w:p>
        </w:tc>
        <w:tc>
          <w:tcPr>
            <w:tcW w:w="1956" w:type="dxa"/>
            <w:shd w:val="clear" w:color="auto" w:fill="auto"/>
          </w:tcPr>
          <w:p w:rsidRPr="009F4AA9" w:rsidR="009F4AA9" w:rsidP="00196D4B" w:rsidRDefault="3BC4F620" w14:paraId="7D14925F" w14:textId="77777777">
            <w:r>
              <w:t>Upper</w:t>
            </w:r>
          </w:p>
        </w:tc>
      </w:tr>
      <w:tr w:rsidRPr="009F4AA9" w:rsidR="009F4AA9" w:rsidTr="3BC4F620" w14:paraId="1467DF05" w14:textId="77777777">
        <w:tc>
          <w:tcPr>
            <w:tcW w:w="1212" w:type="dxa"/>
            <w:shd w:val="clear" w:color="auto" w:fill="auto"/>
          </w:tcPr>
          <w:p w:rsidRPr="009F4AA9" w:rsidR="009F4AA9" w:rsidP="00196D4B" w:rsidRDefault="3BC4F620" w14:paraId="5283C530" w14:textId="77777777">
            <w:pPr>
              <w:rPr>
                <w:bCs/>
              </w:rPr>
            </w:pPr>
            <w:r>
              <w:t>SYOR</w:t>
            </w:r>
          </w:p>
        </w:tc>
        <w:tc>
          <w:tcPr>
            <w:tcW w:w="3084" w:type="dxa"/>
            <w:shd w:val="clear" w:color="auto" w:fill="auto"/>
          </w:tcPr>
          <w:p w:rsidRPr="009F4AA9" w:rsidR="009F4AA9" w:rsidP="00196D4B" w:rsidRDefault="3BC4F620" w14:paraId="2430AD4A" w14:textId="77777777">
            <w:proofErr w:type="spellStart"/>
            <w:r>
              <w:t>Symphoricarpos</w:t>
            </w:r>
            <w:proofErr w:type="spellEnd"/>
            <w:r>
              <w:t xml:space="preserve"> </w:t>
            </w:r>
            <w:proofErr w:type="spellStart"/>
            <w:r>
              <w:t>orbiculatus</w:t>
            </w:r>
            <w:proofErr w:type="spellEnd"/>
          </w:p>
        </w:tc>
        <w:tc>
          <w:tcPr>
            <w:tcW w:w="1860" w:type="dxa"/>
            <w:shd w:val="clear" w:color="auto" w:fill="auto"/>
          </w:tcPr>
          <w:p w:rsidRPr="009F4AA9" w:rsidR="009F4AA9" w:rsidP="00196D4B" w:rsidRDefault="3BC4F620" w14:paraId="7A74A41B" w14:textId="77777777">
            <w:r>
              <w:t>Coralberry</w:t>
            </w:r>
          </w:p>
        </w:tc>
        <w:tc>
          <w:tcPr>
            <w:tcW w:w="1956" w:type="dxa"/>
            <w:shd w:val="clear" w:color="auto" w:fill="auto"/>
          </w:tcPr>
          <w:p w:rsidRPr="009F4AA9" w:rsidR="009F4AA9" w:rsidP="00196D4B" w:rsidRDefault="3BC4F620" w14:paraId="67C890CC" w14:textId="77777777">
            <w:r>
              <w:t>None</w:t>
            </w:r>
          </w:p>
        </w:tc>
      </w:tr>
    </w:tbl>
    <w:p w:rsidR="009F4AA9" w:rsidP="009F4AA9" w:rsidRDefault="009F4AA9" w14:paraId="6FE36E6C" w14:textId="77777777"/>
    <w:p w:rsidR="009F4AA9" w:rsidP="009F4AA9" w:rsidRDefault="3BC4F620" w14:paraId="03101A80" w14:textId="77777777">
      <w:pPr>
        <w:pStyle w:val="SClassInfoPara"/>
      </w:pPr>
      <w:r>
        <w:t>Description</w:t>
      </w:r>
    </w:p>
    <w:p w:rsidR="009F4AA9" w:rsidP="009F4AA9" w:rsidRDefault="3BC4F620" w14:paraId="1BD55E52" w14:textId="36EA30C6">
      <w:r>
        <w:t>Forest canopy closure is 35% or greater. Closed</w:t>
      </w:r>
      <w:r w:rsidR="00227CED">
        <w:t xml:space="preserve">, </w:t>
      </w:r>
      <w:r>
        <w:t>large trees, poles, saplings</w:t>
      </w:r>
      <w:r w:rsidR="00227CED">
        <w:t>,</w:t>
      </w:r>
      <w:r>
        <w:t xml:space="preserve"> and shrubs.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0.1667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F4AA9" w:rsidP="009F4AA9" w:rsidRDefault="3BC4F620" w14:paraId="2ACE3A14" w14:textId="77777777">
      <w:r>
        <w:t>Barrett, S.W. 1994. Fire Regimes on the Caribou National Forest, Southern Idaho. Final Report – Contract No. 53-02S2-3-05071. September 1994.</w:t>
      </w:r>
    </w:p>
    <w:p w:rsidR="009F4AA9" w:rsidP="009F4AA9" w:rsidRDefault="009F4AA9" w14:paraId="4496E3C3" w14:textId="77777777"/>
    <w:p w:rsidR="009F4AA9" w:rsidP="009F4AA9" w:rsidRDefault="3BC4F620" w14:paraId="6BAC8927" w14:textId="77777777">
      <w:r>
        <w:t>Barrett, S.W. 1988. Fire Suppression effects on Forest Succession within a Central Idaho Wilderness. Western J. of Applied Forestry. 3(3):76-80.</w:t>
      </w:r>
    </w:p>
    <w:p w:rsidR="009F4AA9" w:rsidP="009F4AA9" w:rsidRDefault="009F4AA9" w14:paraId="55168AC9" w14:textId="77777777"/>
    <w:p w:rsidR="009F4AA9" w:rsidP="009F4AA9" w:rsidRDefault="3BC4F620" w14:paraId="5CD73754" w14:textId="77777777">
      <w:r>
        <w:t xml:space="preserve">Bradley, A.F., W.C. Fischer and N.V. </w:t>
      </w:r>
      <w:proofErr w:type="spellStart"/>
      <w:r>
        <w:t>Noste</w:t>
      </w:r>
      <w:proofErr w:type="spellEnd"/>
      <w:r>
        <w:t>. 1992a. Fire Ecology of the Forest Habitat Types of Eastern Idaho and Western Wyoming. Intermountain Research Station, Ogden UT 84401. GTR-INT-290.</w:t>
      </w:r>
    </w:p>
    <w:p w:rsidR="009F4AA9" w:rsidP="009F4AA9" w:rsidRDefault="009F4AA9" w14:paraId="47728A73" w14:textId="77777777"/>
    <w:p w:rsidR="009F4AA9" w:rsidP="009F4AA9" w:rsidRDefault="3BC4F620" w14:paraId="10363E10" w14:textId="77777777">
      <w:r>
        <w:t xml:space="preserve">Bradley, A.F., N.V. </w:t>
      </w:r>
      <w:proofErr w:type="spellStart"/>
      <w:r>
        <w:t>Noste</w:t>
      </w:r>
      <w:proofErr w:type="spellEnd"/>
      <w:r>
        <w:t xml:space="preserve"> and W.C. Fischer. 1992b. Fire Ecology of the Forests and Woodland in Utah. Intermountain Research Station, Ogden UT 84401. GTR-INT-287.</w:t>
      </w:r>
    </w:p>
    <w:p w:rsidR="009F4AA9" w:rsidP="009F4AA9" w:rsidRDefault="009F4AA9" w14:paraId="0BF7AEF4" w14:textId="77777777"/>
    <w:p w:rsidR="009F4AA9" w:rsidP="009F4AA9" w:rsidRDefault="3BC4F620" w14:paraId="37FF7087"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9F4AA9" w:rsidP="009F4AA9" w:rsidRDefault="009F4AA9" w14:paraId="5D8CB31F" w14:textId="77777777"/>
    <w:p w:rsidR="009F4AA9" w:rsidP="009F4AA9" w:rsidRDefault="3BC4F620" w14:paraId="79C0A26C"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9F4AA9" w:rsidP="009F4AA9" w:rsidRDefault="009F4AA9" w14:paraId="6E23F43B" w14:textId="77777777"/>
    <w:p w:rsidR="005F0AB2" w:rsidP="005F0AB2" w:rsidRDefault="3BC4F620" w14:paraId="745D63F5" w14:textId="77777777">
      <w:r>
        <w:t>Brown, P.M., M.R. Kaufmann and W.D. Shepperd. 1999. Long-term, landscape patterns of past fire events in a montane ponderosa pine forest of central Colorado. Landscape Ecology. 14(6): 513-532.</w:t>
      </w:r>
    </w:p>
    <w:p w:rsidR="005F0AB2" w:rsidP="005F0AB2" w:rsidRDefault="005F0AB2" w14:paraId="3DD096D4" w14:textId="77777777"/>
    <w:p w:rsidR="009F4AA9" w:rsidP="009F4AA9" w:rsidRDefault="3BC4F620" w14:paraId="0637215B" w14:textId="04140899">
      <w:r>
        <w:t>Crane, M.F. 1986. Fire Ecology of the Forest Habitat Types of Central Idaho. Intermountain Research Station, Ogden UT 84401. GTR-INT-218.</w:t>
      </w:r>
    </w:p>
    <w:p w:rsidR="3BC4F620" w:rsidRDefault="3BC4F620" w14:paraId="264414CE" w14:textId="4F121E72">
      <w:proofErr w:type="spellStart"/>
      <w:r w:rsidRPr="3BC4F620">
        <w:t>Fulé</w:t>
      </w:r>
      <w:proofErr w:type="spellEnd"/>
      <w:r w:rsidRPr="3BC4F620">
        <w:t xml:space="preserve"> P.Z.; </w:t>
      </w:r>
      <w:proofErr w:type="spellStart"/>
      <w:r w:rsidRPr="3BC4F620">
        <w:t>Swetnam</w:t>
      </w:r>
      <w:proofErr w:type="spellEnd"/>
      <w:r w:rsidRPr="3BC4F620">
        <w:t xml:space="preserve">, T.W.; Brown, P.M.; Falk, D.A.; Peterson, D.L.; Allen, C.D.; </w:t>
      </w:r>
      <w:proofErr w:type="spellStart"/>
      <w:r w:rsidRPr="3BC4F620">
        <w:t>Aplet</w:t>
      </w:r>
      <w:proofErr w:type="spellEnd"/>
      <w:r w:rsidRPr="3BC4F620">
        <w:t xml:space="preserve">, G.H.; Battaglia, M.A.; Binkley, D.; Farris, C.; Keane, R.E.; Margolis, E.Q.; </w:t>
      </w:r>
      <w:proofErr w:type="spellStart"/>
      <w:r w:rsidRPr="3BC4F620">
        <w:t>Grissino</w:t>
      </w:r>
      <w:proofErr w:type="spellEnd"/>
      <w:r w:rsidRPr="3BC4F620">
        <w:t xml:space="preserve">-Mayer, H.; Miller, C.; </w:t>
      </w:r>
      <w:proofErr w:type="spellStart"/>
      <w:r w:rsidRPr="3BC4F620">
        <w:t>Sieg</w:t>
      </w:r>
      <w:proofErr w:type="spellEnd"/>
      <w:r w:rsidRPr="3BC4F620">
        <w:t>, C.H.; Skinner, C.; Stephens, S.L.; Taylor, A. 2014. Unsupported inferences of high-severity fire in historical dry forests of the western United States: response to Williams and Baker. Global Ecology and Biogeography 23: 825-830.</w:t>
      </w:r>
    </w:p>
    <w:p w:rsidR="00B65078" w:rsidP="00B65078" w:rsidRDefault="3BC4F620" w14:paraId="2769F573" w14:textId="77777777">
      <w:proofErr w:type="spellStart"/>
      <w:r>
        <w:t>Fulé</w:t>
      </w:r>
      <w:proofErr w:type="spellEnd"/>
      <w:r>
        <w:t>, P. Z., T. A. Heinlein, W. W. Covington, and M. M. Moore. 2003. Assessing fire regimes on Grand Canyon landscapes with fire-scar and fire-record data. International Journal of Wildland Fire 12:129–145.</w:t>
      </w:r>
    </w:p>
    <w:p w:rsidR="00B65078" w:rsidP="00B65078" w:rsidRDefault="00B65078" w14:paraId="26FA06CF" w14:textId="77777777"/>
    <w:p w:rsidR="00B65078" w:rsidP="00B65078" w:rsidRDefault="3BC4F620" w14:paraId="2CDDA8E3" w14:textId="60E3F85B">
      <w:proofErr w:type="spellStart"/>
      <w:r>
        <w:t>Fulé</w:t>
      </w:r>
      <w:proofErr w:type="spellEnd"/>
      <w:r>
        <w:t>, P. Z., W. W. Covington, M. M. Moore, T. A. Heinlein, and A. E. M. Waltz. 2002. Natural variability in forests of the Grand Canyon, USA. Journal of Biogeography 29:31–47.</w:t>
      </w:r>
    </w:p>
    <w:p w:rsidR="009F4AA9" w:rsidP="009F4AA9" w:rsidRDefault="009F4AA9" w14:paraId="0C074779" w14:textId="77777777"/>
    <w:p w:rsidR="00A06C6A" w:rsidP="009F4AA9" w:rsidRDefault="3BC4F620" w14:paraId="0E4DB544" w14:textId="035FC0DB">
      <w:proofErr w:type="spellStart"/>
      <w:r>
        <w:t>Grissino</w:t>
      </w:r>
      <w:proofErr w:type="spellEnd"/>
      <w:r>
        <w:t xml:space="preserve">-Mayer, H.D, W.H. </w:t>
      </w:r>
      <w:proofErr w:type="spellStart"/>
      <w:r>
        <w:t>Romme</w:t>
      </w:r>
      <w:proofErr w:type="spellEnd"/>
      <w:r>
        <w:t>, M. Lisa Floyd, D.D. Hanna. 2004. Climatic and human influences on fire regimes of the southern San Juan mountains, Colorado, USA. Ecology 85(6):1708-1724.</w:t>
      </w:r>
    </w:p>
    <w:p w:rsidR="00B658AA" w:rsidP="009F4AA9" w:rsidRDefault="00B658AA" w14:paraId="0B76482F" w14:textId="53BBF682"/>
    <w:p w:rsidR="00B658AA" w:rsidP="009F4AA9" w:rsidRDefault="3BC4F620" w14:paraId="6CECC558" w14:textId="525BC54B">
      <w:bookmarkStart w:name="_ENREF_14" w:id="1"/>
      <w:r>
        <w:t xml:space="preserve">Heinlein, T. A., M. M. Moore, P. Z. </w:t>
      </w:r>
      <w:proofErr w:type="spellStart"/>
      <w:r>
        <w:t>Fulé</w:t>
      </w:r>
      <w:proofErr w:type="spellEnd"/>
      <w:r>
        <w:t>, and W. W. Covington. 2005. Fire history and stand structure of two ponderosa pine–mixed conifer sites: San Francisco Peaks, Arizona, USA. International Journal of Wildland Fire 14:307-320.</w:t>
      </w:r>
      <w:bookmarkEnd w:id="1"/>
    </w:p>
    <w:p w:rsidR="00A06C6A" w:rsidP="009F4AA9" w:rsidRDefault="00A06C6A" w14:paraId="562FB00B" w14:textId="77777777"/>
    <w:p w:rsidR="009F4AA9" w:rsidP="009F4AA9" w:rsidRDefault="3BC4F620" w14:paraId="7E8174A1" w14:textId="77777777">
      <w:r>
        <w:lastRenderedPageBreak/>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9F4AA9" w:rsidP="009F4AA9" w:rsidRDefault="009F4AA9" w14:paraId="47642E23" w14:textId="77777777"/>
    <w:p w:rsidR="005F0AB2" w:rsidP="005F0AB2" w:rsidRDefault="3BC4F620" w14:paraId="694AD30C"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5F0AB2" w:rsidP="005F0AB2" w:rsidRDefault="005F0AB2" w14:paraId="768F677F" w14:textId="77777777"/>
    <w:p w:rsidR="009F4AA9" w:rsidP="009F4AA9" w:rsidRDefault="3BC4F620" w14:paraId="768261CE" w14:textId="77777777">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9F4AA9" w:rsidP="009F4AA9" w:rsidRDefault="009F4AA9" w14:paraId="02EF009E" w14:textId="77777777"/>
    <w:p w:rsidR="009F4AA9" w:rsidP="009F4AA9" w:rsidRDefault="3BC4F620" w14:paraId="25F76CB7" w14:textId="77777777">
      <w:r>
        <w:t>NatureServe. 2007. International Ecological Classification Standard: Terrestrial Ecological Classifications. NatureServe Central Databases. Arlington, VA. Data current as of 10 February 2007.</w:t>
      </w:r>
    </w:p>
    <w:p w:rsidR="009F4AA9" w:rsidP="009F4AA9" w:rsidRDefault="009F4AA9" w14:paraId="20126E9E" w14:textId="77777777"/>
    <w:p w:rsidR="009F4AA9" w:rsidP="009F4AA9" w:rsidRDefault="3BC4F620" w14:paraId="7E2A6E79"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005F0AB2" w:rsidP="005F0AB2" w:rsidRDefault="005F0AB2" w14:paraId="3CDD184F" w14:textId="77777777"/>
    <w:p w:rsidR="005F0AB2" w:rsidP="005F0AB2" w:rsidRDefault="3BC4F620" w14:paraId="08FA6E63" w14:textId="77777777">
      <w:proofErr w:type="spellStart"/>
      <w:r>
        <w:t>Swetnam</w:t>
      </w:r>
      <w:proofErr w:type="spellEnd"/>
      <w:r>
        <w:t xml:space="preserve">, T.W. and C.H. </w:t>
      </w:r>
      <w:proofErr w:type="spellStart"/>
      <w:r>
        <w:t>Baisan</w:t>
      </w:r>
      <w:proofErr w:type="spellEnd"/>
      <w:r>
        <w:t xml:space="preserve">. 1996. Historical fire regime patterns in the southwestern United States since AD 1700. </w:t>
      </w:r>
      <w:proofErr w:type="spellStart"/>
      <w:r>
        <w:t>PAges</w:t>
      </w:r>
      <w:proofErr w:type="spellEnd"/>
      <w:r>
        <w:t xml:space="preserve"> 11-32 in: C.D. Allen, ed. Fire effects in Southwestern forests: Proceedings, 2nd La Mesa fire symposium; 1994 March 29-31; Los Alamos, NM. RM-GTR-286. Fort Collins, CO: USDA Forest Service, Rocky Mountain Forest and Range Experiment Station.</w:t>
      </w:r>
    </w:p>
    <w:p w:rsidR="005F0AB2" w:rsidP="005F0AB2" w:rsidRDefault="005F0AB2" w14:paraId="0A697DB9" w14:textId="77777777"/>
    <w:p w:rsidR="005F0AB2" w:rsidP="005F0AB2" w:rsidRDefault="3BC4F620" w14:paraId="0C08C6B3" w14:textId="77777777">
      <w:proofErr w:type="spellStart"/>
      <w:r>
        <w:t>Touchan</w:t>
      </w:r>
      <w:proofErr w:type="spellEnd"/>
      <w:r>
        <w:t xml:space="preserve">, R., C.D. Allen and T.W. </w:t>
      </w:r>
      <w:proofErr w:type="spellStart"/>
      <w:r>
        <w:t>Swetnam</w:t>
      </w:r>
      <w:proofErr w:type="spellEnd"/>
      <w:r>
        <w:t xml:space="preserve">. 1996. Fire history and climatic patterns in ponderosa pine and mixed conifer forests of the Jemez Mountains, northern New Mexico. </w:t>
      </w:r>
      <w:proofErr w:type="spellStart"/>
      <w:r>
        <w:t>PAges</w:t>
      </w:r>
      <w:proofErr w:type="spellEnd"/>
      <w:r>
        <w:t xml:space="preserve"> 33-46 in: C.D. Allen, ed. Fire effects in Southwestern forests: Proceedings, 2nd La Mesa fire symposium; 1994 March 29-31; Los Alamos, NM. RM-GTR-286. Fort Collins, CO: USDA Forest Service, Rocky Mountain Forest and Range Experiment Station.</w:t>
      </w:r>
    </w:p>
    <w:p w:rsidR="005F0AB2" w:rsidP="005F0AB2" w:rsidRDefault="005F0AB2" w14:paraId="47BB861C" w14:textId="77777777"/>
    <w:p w:rsidR="005F0AB2" w:rsidP="005F0AB2" w:rsidRDefault="3BC4F620" w14:paraId="0014CC26"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3BC4F620" w:rsidRDefault="3BC4F620" w14:paraId="1025196D" w14:textId="42A4F0D5">
      <w:r w:rsidRPr="3BC4F620">
        <w:t>Williams, M.A.; Baker, W.L. 2012. Comparison of the higher-severity fire regime in historical (A.D. 1800s) and modern (A.D. 1984–2009) montane forests across 624,156 ha of the Colorado Front Range. Ecosystems 15: 832-847.</w:t>
      </w:r>
    </w:p>
    <w:p w:rsidR="3BC4F620" w:rsidP="3BC4F620" w:rsidRDefault="3BC4F620" w14:paraId="748924BB" w14:textId="49C09F8F"/>
    <w:p w:rsidRPr="00A43E41" w:rsidR="004D5F12" w:rsidP="009F4AA9" w:rsidRDefault="004D5F12" w14:paraId="38E8777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C97B9" w14:textId="77777777" w:rsidR="00D92B3B" w:rsidRDefault="00D92B3B">
      <w:r>
        <w:separator/>
      </w:r>
    </w:p>
  </w:endnote>
  <w:endnote w:type="continuationSeparator" w:id="0">
    <w:p w14:paraId="1CED53F7" w14:textId="77777777" w:rsidR="00D92B3B" w:rsidRDefault="00D92B3B">
      <w:r>
        <w:continuationSeparator/>
      </w:r>
    </w:p>
  </w:endnote>
  <w:endnote w:type="continuationNotice" w:id="1">
    <w:p w14:paraId="3647904C" w14:textId="77777777" w:rsidR="00D92B3B" w:rsidRDefault="00D92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786D" w14:textId="77777777" w:rsidR="00196D4B" w:rsidRDefault="00196D4B" w:rsidP="009F4A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A0A19" w14:textId="77777777" w:rsidR="00D92B3B" w:rsidRDefault="00D92B3B">
      <w:r>
        <w:separator/>
      </w:r>
    </w:p>
  </w:footnote>
  <w:footnote w:type="continuationSeparator" w:id="0">
    <w:p w14:paraId="45483C2D" w14:textId="77777777" w:rsidR="00D92B3B" w:rsidRDefault="00D92B3B">
      <w:r>
        <w:continuationSeparator/>
      </w:r>
    </w:p>
  </w:footnote>
  <w:footnote w:type="continuationNotice" w:id="1">
    <w:p w14:paraId="590FE83C" w14:textId="77777777" w:rsidR="00D92B3B" w:rsidRDefault="00D92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DF8E" w14:textId="77777777" w:rsidR="00196D4B" w:rsidRDefault="00196D4B" w:rsidP="009F4A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AA9"/>
    <w:rsid w:val="000037B3"/>
    <w:rsid w:val="00004505"/>
    <w:rsid w:val="00004B7E"/>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22A7"/>
    <w:rsid w:val="00196D4B"/>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27CED"/>
    <w:rsid w:val="00231FCD"/>
    <w:rsid w:val="002373C6"/>
    <w:rsid w:val="00240CE1"/>
    <w:rsid w:val="00241698"/>
    <w:rsid w:val="0024318D"/>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05B16"/>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BE3"/>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0AB2"/>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47DC"/>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6A76"/>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72EE1"/>
    <w:rsid w:val="00873EE9"/>
    <w:rsid w:val="00880246"/>
    <w:rsid w:val="00880D0F"/>
    <w:rsid w:val="0088604E"/>
    <w:rsid w:val="00886487"/>
    <w:rsid w:val="00887FAA"/>
    <w:rsid w:val="008959BF"/>
    <w:rsid w:val="008A121D"/>
    <w:rsid w:val="008A1D1B"/>
    <w:rsid w:val="008A1F68"/>
    <w:rsid w:val="008A5D27"/>
    <w:rsid w:val="008A5D5D"/>
    <w:rsid w:val="008A7BF1"/>
    <w:rsid w:val="008B0B6C"/>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1F15"/>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4AA9"/>
    <w:rsid w:val="009F5AD6"/>
    <w:rsid w:val="00A055FD"/>
    <w:rsid w:val="00A05D93"/>
    <w:rsid w:val="00A06C6A"/>
    <w:rsid w:val="00A10FBA"/>
    <w:rsid w:val="00A140AF"/>
    <w:rsid w:val="00A15139"/>
    <w:rsid w:val="00A247B9"/>
    <w:rsid w:val="00A314F0"/>
    <w:rsid w:val="00A339E1"/>
    <w:rsid w:val="00A35AC5"/>
    <w:rsid w:val="00A3657F"/>
    <w:rsid w:val="00A43E41"/>
    <w:rsid w:val="00A44540"/>
    <w:rsid w:val="00A44EF7"/>
    <w:rsid w:val="00A46933"/>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946F5"/>
    <w:rsid w:val="00AA0869"/>
    <w:rsid w:val="00AA4842"/>
    <w:rsid w:val="00AA5763"/>
    <w:rsid w:val="00AB2AB3"/>
    <w:rsid w:val="00AB49B1"/>
    <w:rsid w:val="00AB639F"/>
    <w:rsid w:val="00AB72F6"/>
    <w:rsid w:val="00AC1CAC"/>
    <w:rsid w:val="00AC2198"/>
    <w:rsid w:val="00AC3BC0"/>
    <w:rsid w:val="00AC778A"/>
    <w:rsid w:val="00AD01F8"/>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346D"/>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78"/>
    <w:rsid w:val="00B650FF"/>
    <w:rsid w:val="00B658AA"/>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504C"/>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87470"/>
    <w:rsid w:val="00D9012C"/>
    <w:rsid w:val="00D90718"/>
    <w:rsid w:val="00D9148A"/>
    <w:rsid w:val="00D92B3B"/>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59F8"/>
    <w:rsid w:val="00E26950"/>
    <w:rsid w:val="00E27D06"/>
    <w:rsid w:val="00E3220D"/>
    <w:rsid w:val="00E323C4"/>
    <w:rsid w:val="00E32B28"/>
    <w:rsid w:val="00E44DBF"/>
    <w:rsid w:val="00E5208B"/>
    <w:rsid w:val="00E537D9"/>
    <w:rsid w:val="00E55782"/>
    <w:rsid w:val="00E61F9B"/>
    <w:rsid w:val="00E67C54"/>
    <w:rsid w:val="00E741B2"/>
    <w:rsid w:val="00E75416"/>
    <w:rsid w:val="00E75D01"/>
    <w:rsid w:val="00E77F24"/>
    <w:rsid w:val="00E81752"/>
    <w:rsid w:val="00E83022"/>
    <w:rsid w:val="00E86BED"/>
    <w:rsid w:val="00E9262C"/>
    <w:rsid w:val="00E92E67"/>
    <w:rsid w:val="00E94483"/>
    <w:rsid w:val="00E95530"/>
    <w:rsid w:val="00E96557"/>
    <w:rsid w:val="00E97299"/>
    <w:rsid w:val="00EA0545"/>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47620"/>
    <w:rsid w:val="00F55261"/>
    <w:rsid w:val="00F55FA9"/>
    <w:rsid w:val="00F56244"/>
    <w:rsid w:val="00F576F5"/>
    <w:rsid w:val="00F6241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116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3BC4F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03999"/>
  <w15:docId w15:val="{33F26E4B-6636-4B88-A81B-81E732A4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259F8"/>
    <w:rPr>
      <w:rFonts w:ascii="Tahoma" w:hAnsi="Tahoma" w:cs="Tahoma"/>
      <w:sz w:val="16"/>
      <w:szCs w:val="16"/>
    </w:rPr>
  </w:style>
  <w:style w:type="character" w:customStyle="1" w:styleId="BalloonTextChar">
    <w:name w:val="Balloon Text Char"/>
    <w:basedOn w:val="DefaultParagraphFont"/>
    <w:link w:val="BalloonText"/>
    <w:uiPriority w:val="99"/>
    <w:semiHidden/>
    <w:rsid w:val="00E259F8"/>
    <w:rPr>
      <w:rFonts w:ascii="Tahoma" w:hAnsi="Tahoma" w:cs="Tahoma"/>
      <w:sz w:val="16"/>
      <w:szCs w:val="16"/>
    </w:rPr>
  </w:style>
  <w:style w:type="paragraph" w:styleId="ListParagraph">
    <w:name w:val="List Paragraph"/>
    <w:basedOn w:val="Normal"/>
    <w:uiPriority w:val="34"/>
    <w:qFormat/>
    <w:rsid w:val="00F62415"/>
    <w:pPr>
      <w:ind w:left="720"/>
    </w:pPr>
    <w:rPr>
      <w:rFonts w:ascii="Calibri" w:eastAsiaTheme="minorHAnsi" w:hAnsi="Calibri"/>
      <w:sz w:val="22"/>
      <w:szCs w:val="22"/>
    </w:rPr>
  </w:style>
  <w:style w:type="character" w:styleId="Hyperlink">
    <w:name w:val="Hyperlink"/>
    <w:basedOn w:val="DefaultParagraphFont"/>
    <w:rsid w:val="00F62415"/>
    <w:rPr>
      <w:color w:val="0000FF" w:themeColor="hyperlink"/>
      <w:u w:val="single"/>
    </w:rPr>
  </w:style>
  <w:style w:type="character" w:styleId="CommentReference">
    <w:name w:val="annotation reference"/>
    <w:basedOn w:val="DefaultParagraphFont"/>
    <w:uiPriority w:val="99"/>
    <w:semiHidden/>
    <w:unhideWhenUsed/>
    <w:rsid w:val="00B1346D"/>
    <w:rPr>
      <w:sz w:val="16"/>
      <w:szCs w:val="16"/>
    </w:rPr>
  </w:style>
  <w:style w:type="paragraph" w:styleId="CommentText">
    <w:name w:val="annotation text"/>
    <w:basedOn w:val="Normal"/>
    <w:link w:val="CommentTextChar"/>
    <w:uiPriority w:val="99"/>
    <w:semiHidden/>
    <w:unhideWhenUsed/>
    <w:rsid w:val="00B1346D"/>
    <w:rPr>
      <w:sz w:val="20"/>
      <w:szCs w:val="20"/>
    </w:rPr>
  </w:style>
  <w:style w:type="character" w:customStyle="1" w:styleId="CommentTextChar">
    <w:name w:val="Comment Text Char"/>
    <w:basedOn w:val="DefaultParagraphFont"/>
    <w:link w:val="CommentText"/>
    <w:uiPriority w:val="99"/>
    <w:semiHidden/>
    <w:rsid w:val="00B1346D"/>
  </w:style>
  <w:style w:type="paragraph" w:styleId="CommentSubject">
    <w:name w:val="annotation subject"/>
    <w:basedOn w:val="CommentText"/>
    <w:next w:val="CommentText"/>
    <w:link w:val="CommentSubjectChar"/>
    <w:uiPriority w:val="99"/>
    <w:semiHidden/>
    <w:unhideWhenUsed/>
    <w:rsid w:val="00B1346D"/>
    <w:rPr>
      <w:b/>
      <w:bCs/>
    </w:rPr>
  </w:style>
  <w:style w:type="character" w:customStyle="1" w:styleId="CommentSubjectChar">
    <w:name w:val="Comment Subject Char"/>
    <w:basedOn w:val="CommentTextChar"/>
    <w:link w:val="CommentSubject"/>
    <w:uiPriority w:val="99"/>
    <w:semiHidden/>
    <w:rsid w:val="00B1346D"/>
    <w:rPr>
      <w:b/>
      <w:bCs/>
    </w:rPr>
  </w:style>
  <w:style w:type="character" w:styleId="UnresolvedMention">
    <w:name w:val="Unresolved Mention"/>
    <w:basedOn w:val="DefaultParagraphFont"/>
    <w:uiPriority w:val="99"/>
    <w:semiHidden/>
    <w:unhideWhenUsed/>
    <w:rsid w:val="00B658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5835">
      <w:bodyDiv w:val="1"/>
      <w:marLeft w:val="0"/>
      <w:marRight w:val="0"/>
      <w:marTop w:val="0"/>
      <w:marBottom w:val="0"/>
      <w:divBdr>
        <w:top w:val="none" w:sz="0" w:space="0" w:color="auto"/>
        <w:left w:val="none" w:sz="0" w:space="0" w:color="auto"/>
        <w:bottom w:val="none" w:sz="0" w:space="0" w:color="auto"/>
        <w:right w:val="none" w:sz="0" w:space="0" w:color="auto"/>
      </w:divBdr>
    </w:div>
    <w:div w:id="6445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au.edu/e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2014-08-21T14:16:00Z</cp:lastPrinted>
  <dcterms:created xsi:type="dcterms:W3CDTF">2017-12-15T01:30:00Z</dcterms:created>
  <dcterms:modified xsi:type="dcterms:W3CDTF">2018-07-31T13:55:00Z</dcterms:modified>
</cp:coreProperties>
</file>