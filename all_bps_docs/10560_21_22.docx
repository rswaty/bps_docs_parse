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3B7" w:rsidP="00C953B7" w:rsidRDefault="00C953B7" w14:paraId="72310DB0" w14:textId="504C6369">
      <w:pPr>
        <w:pStyle w:val="BpSTitle"/>
      </w:pPr>
      <w:r>
        <w:t>10560</w:t>
      </w:r>
    </w:p>
    <w:p w:rsidR="00C953B7" w:rsidP="00C953B7" w:rsidRDefault="00C953B7" w14:paraId="5EE70B6D" w14:textId="77777777">
      <w:pPr>
        <w:pStyle w:val="BpSTitle"/>
      </w:pPr>
      <w:r>
        <w:t>Rocky Mountain Subalpine Mesic-Wet Spruce-Fir Forest and Woodland</w:t>
      </w:r>
    </w:p>
    <w:p w:rsidR="00C953B7" w:rsidP="00FA7C6D" w:rsidRDefault="00C953B7" w14:paraId="60AE436A" w14:textId="651AE3D3">
      <w:pPr>
        <w:tabs>
          <w:tab w:val="left" w:pos="6840"/>
        </w:tabs>
      </w:pPr>
      <w:r>
        <w:t xmlns:w="http://schemas.openxmlformats.org/wordprocessingml/2006/main">BpS Model/Description Version: Aug. 2020</w:t>
      </w:r>
      <w:r w:rsidR="00FA7C6D">
        <w:tab/>
      </w:r>
    </w:p>
    <w:p w:rsidR="00C953B7" w:rsidP="004105E5" w:rsidRDefault="00C953B7" w14:paraId="185D2C27"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628"/>
        <w:gridCol w:w="1536"/>
        <w:gridCol w:w="3564"/>
      </w:tblGrid>
      <w:tr w:rsidRPr="00C953B7" w:rsidR="00C953B7" w:rsidTr="00C953B7" w14:paraId="21759C4E" w14:textId="77777777">
        <w:tc>
          <w:tcPr>
            <w:tcW w:w="1848" w:type="dxa"/>
            <w:tcBorders>
              <w:top w:val="single" w:color="auto" w:sz="2" w:space="0"/>
              <w:left w:val="single" w:color="auto" w:sz="12" w:space="0"/>
              <w:bottom w:val="single" w:color="000000" w:sz="12" w:space="0"/>
            </w:tcBorders>
            <w:shd w:val="clear" w:color="auto" w:fill="auto"/>
          </w:tcPr>
          <w:p w:rsidRPr="00C953B7" w:rsidR="00C953B7" w:rsidP="00264EA0" w:rsidRDefault="00C953B7" w14:paraId="49738432" w14:textId="77777777">
            <w:pPr>
              <w:rPr>
                <w:b/>
                <w:bCs/>
              </w:rPr>
            </w:pPr>
            <w:r w:rsidRPr="00C953B7">
              <w:rPr>
                <w:b/>
                <w:bCs/>
              </w:rPr>
              <w:t>Modelers</w:t>
            </w:r>
          </w:p>
        </w:tc>
        <w:tc>
          <w:tcPr>
            <w:tcW w:w="2628" w:type="dxa"/>
            <w:tcBorders>
              <w:top w:val="single" w:color="auto" w:sz="2" w:space="0"/>
              <w:bottom w:val="single" w:color="000000" w:sz="12" w:space="0"/>
              <w:right w:val="single" w:color="000000" w:sz="12" w:space="0"/>
            </w:tcBorders>
            <w:shd w:val="clear" w:color="auto" w:fill="auto"/>
          </w:tcPr>
          <w:p w:rsidRPr="00C953B7" w:rsidR="00C953B7" w:rsidP="00264EA0" w:rsidRDefault="00C953B7" w14:paraId="6FA35C8F" w14:textId="77777777">
            <w:pPr>
              <w:rPr>
                <w:b/>
                <w:bCs/>
              </w:rPr>
            </w:pPr>
          </w:p>
        </w:tc>
        <w:tc>
          <w:tcPr>
            <w:tcW w:w="1536" w:type="dxa"/>
            <w:tcBorders>
              <w:top w:val="single" w:color="auto" w:sz="2" w:space="0"/>
              <w:left w:val="single" w:color="000000" w:sz="12" w:space="0"/>
              <w:bottom w:val="single" w:color="000000" w:sz="12" w:space="0"/>
            </w:tcBorders>
            <w:shd w:val="clear" w:color="auto" w:fill="auto"/>
          </w:tcPr>
          <w:p w:rsidRPr="00C953B7" w:rsidR="00C953B7" w:rsidP="00264EA0" w:rsidRDefault="00C953B7" w14:paraId="6922D774" w14:textId="77777777">
            <w:pPr>
              <w:rPr>
                <w:b/>
                <w:bCs/>
              </w:rPr>
            </w:pPr>
            <w:r w:rsidRPr="00C953B7">
              <w:rPr>
                <w:b/>
                <w:bCs/>
              </w:rPr>
              <w:t>Reviewers</w:t>
            </w:r>
          </w:p>
        </w:tc>
        <w:tc>
          <w:tcPr>
            <w:tcW w:w="3564" w:type="dxa"/>
            <w:tcBorders>
              <w:top w:val="single" w:color="auto" w:sz="2" w:space="0"/>
              <w:bottom w:val="single" w:color="000000" w:sz="12" w:space="0"/>
            </w:tcBorders>
            <w:shd w:val="clear" w:color="auto" w:fill="auto"/>
          </w:tcPr>
          <w:p w:rsidRPr="00C953B7" w:rsidR="00C953B7" w:rsidP="00264EA0" w:rsidRDefault="00C953B7" w14:paraId="78B06091" w14:textId="77777777">
            <w:pPr>
              <w:rPr>
                <w:b/>
                <w:bCs/>
              </w:rPr>
            </w:pPr>
          </w:p>
        </w:tc>
      </w:tr>
      <w:tr w:rsidRPr="00C953B7" w:rsidR="00C953B7" w:rsidTr="00C953B7" w14:paraId="7A7E8A86" w14:textId="77777777">
        <w:tc>
          <w:tcPr>
            <w:tcW w:w="1848" w:type="dxa"/>
            <w:tcBorders>
              <w:top w:val="single" w:color="000000" w:sz="12" w:space="0"/>
              <w:left w:val="single" w:color="auto" w:sz="12" w:space="0"/>
            </w:tcBorders>
            <w:shd w:val="clear" w:color="auto" w:fill="auto"/>
          </w:tcPr>
          <w:p w:rsidRPr="00C953B7" w:rsidR="00C953B7" w:rsidP="00264EA0" w:rsidRDefault="00C953B7" w14:paraId="37FA18F4" w14:textId="77777777">
            <w:pPr>
              <w:rPr>
                <w:bCs/>
              </w:rPr>
            </w:pPr>
            <w:r w:rsidRPr="00C953B7">
              <w:rPr>
                <w:bCs/>
              </w:rPr>
              <w:t>Vicky Edwards</w:t>
            </w:r>
          </w:p>
        </w:tc>
        <w:tc>
          <w:tcPr>
            <w:tcW w:w="2628" w:type="dxa"/>
            <w:tcBorders>
              <w:top w:val="single" w:color="000000" w:sz="12" w:space="0"/>
              <w:right w:val="single" w:color="000000" w:sz="12" w:space="0"/>
            </w:tcBorders>
            <w:shd w:val="clear" w:color="auto" w:fill="auto"/>
          </w:tcPr>
          <w:p w:rsidRPr="00C953B7" w:rsidR="00C953B7" w:rsidP="00264EA0" w:rsidRDefault="00C953B7" w14:paraId="109C2076" w14:textId="77777777">
            <w:r w:rsidRPr="00C953B7">
              <w:t>vedwards@fs.fed.us</w:t>
            </w:r>
          </w:p>
        </w:tc>
        <w:tc>
          <w:tcPr>
            <w:tcW w:w="1536" w:type="dxa"/>
            <w:tcBorders>
              <w:top w:val="single" w:color="000000" w:sz="12" w:space="0"/>
              <w:left w:val="single" w:color="000000" w:sz="12" w:space="0"/>
            </w:tcBorders>
            <w:shd w:val="clear" w:color="auto" w:fill="auto"/>
          </w:tcPr>
          <w:p w:rsidRPr="00C953B7" w:rsidR="00C953B7" w:rsidP="00264EA0" w:rsidRDefault="00C953B7" w14:paraId="5095FDD9" w14:textId="77777777">
            <w:r w:rsidRPr="00C953B7">
              <w:t xml:space="preserve">Bill </w:t>
            </w:r>
            <w:proofErr w:type="spellStart"/>
            <w:r w:rsidRPr="00C953B7">
              <w:t>Romme</w:t>
            </w:r>
            <w:proofErr w:type="spellEnd"/>
          </w:p>
        </w:tc>
        <w:tc>
          <w:tcPr>
            <w:tcW w:w="3564" w:type="dxa"/>
            <w:tcBorders>
              <w:top w:val="single" w:color="000000" w:sz="12" w:space="0"/>
            </w:tcBorders>
            <w:shd w:val="clear" w:color="auto" w:fill="auto"/>
          </w:tcPr>
          <w:p w:rsidRPr="00C953B7" w:rsidR="00C953B7" w:rsidP="00264EA0" w:rsidRDefault="00C953B7" w14:paraId="25384367" w14:textId="77777777">
            <w:r w:rsidRPr="00C953B7">
              <w:t>romme@warner.cnr.colostate.edu</w:t>
            </w:r>
          </w:p>
        </w:tc>
      </w:tr>
      <w:tr w:rsidRPr="00C953B7" w:rsidR="00C953B7" w:rsidTr="00C953B7" w14:paraId="6D4AFF3C" w14:textId="77777777">
        <w:tc>
          <w:tcPr>
            <w:tcW w:w="1848" w:type="dxa"/>
            <w:tcBorders>
              <w:left w:val="single" w:color="auto" w:sz="12" w:space="0"/>
            </w:tcBorders>
            <w:shd w:val="clear" w:color="auto" w:fill="auto"/>
          </w:tcPr>
          <w:p w:rsidRPr="00C953B7" w:rsidR="00C953B7" w:rsidP="00264EA0" w:rsidRDefault="00C953B7" w14:paraId="63953B27" w14:textId="77777777">
            <w:pPr>
              <w:rPr>
                <w:bCs/>
              </w:rPr>
            </w:pPr>
            <w:r w:rsidRPr="00C953B7">
              <w:rPr>
                <w:bCs/>
              </w:rPr>
              <w:t>Tim Brickell</w:t>
            </w:r>
          </w:p>
        </w:tc>
        <w:tc>
          <w:tcPr>
            <w:tcW w:w="2628" w:type="dxa"/>
            <w:tcBorders>
              <w:right w:val="single" w:color="000000" w:sz="12" w:space="0"/>
            </w:tcBorders>
            <w:shd w:val="clear" w:color="auto" w:fill="auto"/>
          </w:tcPr>
          <w:p w:rsidRPr="00C953B7" w:rsidR="00C953B7" w:rsidP="00264EA0" w:rsidRDefault="00C953B7" w14:paraId="6F0B2666" w14:textId="77777777">
            <w:r w:rsidRPr="00C953B7">
              <w:t>tbrickell@fs.fed.us</w:t>
            </w:r>
          </w:p>
        </w:tc>
        <w:tc>
          <w:tcPr>
            <w:tcW w:w="1536" w:type="dxa"/>
            <w:tcBorders>
              <w:left w:val="single" w:color="000000" w:sz="12" w:space="0"/>
            </w:tcBorders>
            <w:shd w:val="clear" w:color="auto" w:fill="auto"/>
          </w:tcPr>
          <w:p w:rsidRPr="00C953B7" w:rsidR="00C953B7" w:rsidP="00264EA0" w:rsidRDefault="00C953B7" w14:paraId="19CD1217" w14:textId="77777777">
            <w:r w:rsidRPr="00C953B7">
              <w:t>Liz Davy</w:t>
            </w:r>
          </w:p>
        </w:tc>
        <w:tc>
          <w:tcPr>
            <w:tcW w:w="3564" w:type="dxa"/>
            <w:shd w:val="clear" w:color="auto" w:fill="auto"/>
          </w:tcPr>
          <w:p w:rsidRPr="00C953B7" w:rsidR="00C953B7" w:rsidP="00264EA0" w:rsidRDefault="004105E5" w14:paraId="6B3BB992" w14:textId="6638AE02">
            <w:r w:rsidRPr="004105E5">
              <w:t>edavy@fs.fed.us</w:t>
            </w:r>
          </w:p>
        </w:tc>
      </w:tr>
      <w:tr w:rsidRPr="00C953B7" w:rsidR="00C953B7" w:rsidTr="00C953B7" w14:paraId="2B499239" w14:textId="77777777">
        <w:tc>
          <w:tcPr>
            <w:tcW w:w="1848" w:type="dxa"/>
            <w:tcBorders>
              <w:left w:val="single" w:color="auto" w:sz="12" w:space="0"/>
              <w:bottom w:val="single" w:color="auto" w:sz="2" w:space="0"/>
            </w:tcBorders>
            <w:shd w:val="clear" w:color="auto" w:fill="auto"/>
          </w:tcPr>
          <w:p w:rsidRPr="00C953B7" w:rsidR="00C953B7" w:rsidP="00264EA0" w:rsidRDefault="00C953B7" w14:paraId="712EA1E5" w14:textId="77777777">
            <w:pPr>
              <w:rPr>
                <w:bCs/>
              </w:rPr>
            </w:pPr>
            <w:r w:rsidRPr="00C953B7">
              <w:rPr>
                <w:bCs/>
              </w:rPr>
              <w:t xml:space="preserve">Don </w:t>
            </w:r>
            <w:proofErr w:type="spellStart"/>
            <w:r w:rsidRPr="00C953B7">
              <w:rPr>
                <w:bCs/>
              </w:rPr>
              <w:t>Despain</w:t>
            </w:r>
            <w:proofErr w:type="spellEnd"/>
          </w:p>
        </w:tc>
        <w:tc>
          <w:tcPr>
            <w:tcW w:w="2628" w:type="dxa"/>
            <w:tcBorders>
              <w:right w:val="single" w:color="000000" w:sz="12" w:space="0"/>
            </w:tcBorders>
            <w:shd w:val="clear" w:color="auto" w:fill="auto"/>
          </w:tcPr>
          <w:p w:rsidRPr="00C953B7" w:rsidR="00C953B7" w:rsidP="00264EA0" w:rsidRDefault="00C953B7" w14:paraId="2505CD32" w14:textId="77777777">
            <w:r w:rsidRPr="00C953B7">
              <w:t>don_despain@usgs.gov</w:t>
            </w:r>
          </w:p>
        </w:tc>
        <w:tc>
          <w:tcPr>
            <w:tcW w:w="1536" w:type="dxa"/>
            <w:tcBorders>
              <w:left w:val="single" w:color="000000" w:sz="12" w:space="0"/>
              <w:bottom w:val="single" w:color="auto" w:sz="2" w:space="0"/>
            </w:tcBorders>
            <w:shd w:val="clear" w:color="auto" w:fill="auto"/>
          </w:tcPr>
          <w:p w:rsidRPr="00C953B7" w:rsidR="00C953B7" w:rsidP="00264EA0" w:rsidRDefault="00C953B7" w14:paraId="6A9DCC81" w14:textId="77777777">
            <w:r w:rsidRPr="00C953B7">
              <w:t>Tim Belton</w:t>
            </w:r>
          </w:p>
        </w:tc>
        <w:tc>
          <w:tcPr>
            <w:tcW w:w="3564" w:type="dxa"/>
            <w:shd w:val="clear" w:color="auto" w:fill="auto"/>
          </w:tcPr>
          <w:p w:rsidRPr="00C953B7" w:rsidR="00C953B7" w:rsidP="00264EA0" w:rsidRDefault="004105E5" w14:paraId="42BB6CCB" w14:textId="77670444">
            <w:r w:rsidRPr="004105E5">
              <w:t>tbelton@fs.fed.us</w:t>
            </w:r>
          </w:p>
        </w:tc>
      </w:tr>
    </w:tbl>
    <w:p w:rsidR="00C953B7" w:rsidP="00C953B7" w:rsidRDefault="00C953B7" w14:paraId="407B4C74" w14:textId="77777777"/>
    <w:p w:rsidR="00C953B7" w:rsidP="00C953B7" w:rsidRDefault="00C953B7" w14:paraId="5530DD60" w14:textId="77777777">
      <w:pPr>
        <w:pStyle w:val="InfoPara"/>
      </w:pPr>
      <w:r>
        <w:t>Vegetation Type</w:t>
      </w:r>
    </w:p>
    <w:p w:rsidR="00C953B7" w:rsidP="00C953B7" w:rsidRDefault="00C953B7" w14:paraId="4EA9808B" w14:textId="77777777">
      <w:r>
        <w:t>Forest and Woodland</w:t>
      </w:r>
    </w:p>
    <w:p w:rsidR="00C953B7" w:rsidP="00C953B7" w:rsidRDefault="00C953B7" w14:paraId="57B53813" w14:textId="77777777">
      <w:pPr>
        <w:pStyle w:val="InfoPara"/>
      </w:pPr>
      <w:r>
        <w:t>Map Zones</w:t>
      </w:r>
    </w:p>
    <w:p w:rsidR="00C953B7" w:rsidP="00C953B7" w:rsidRDefault="00B84A7F" w14:paraId="5E351A1A" w14:textId="2C103C13">
      <w:r>
        <w:t xml:space="preserve">21, </w:t>
      </w:r>
      <w:r w:rsidR="00C953B7">
        <w:t>22</w:t>
      </w:r>
    </w:p>
    <w:p w:rsidR="00C953B7" w:rsidP="00C953B7" w:rsidRDefault="00C953B7" w14:paraId="3637322F" w14:textId="77777777">
      <w:pPr>
        <w:pStyle w:val="InfoPara"/>
      </w:pPr>
      <w:r>
        <w:t>Geographic Range</w:t>
      </w:r>
    </w:p>
    <w:p w:rsidR="00C953B7" w:rsidP="00C953B7" w:rsidRDefault="00C953B7" w14:paraId="7E8D0DA3" w14:textId="1C72DE2C">
      <w:r>
        <w:t>Northern Rockies, including M</w:t>
      </w:r>
      <w:r w:rsidR="00D706D6">
        <w:t>ontana</w:t>
      </w:r>
      <w:r>
        <w:t>, I</w:t>
      </w:r>
      <w:r w:rsidR="00D706D6">
        <w:t>daho,</w:t>
      </w:r>
      <w:r>
        <w:t xml:space="preserve"> and W</w:t>
      </w:r>
      <w:r w:rsidR="00D706D6">
        <w:t>yoming</w:t>
      </w:r>
    </w:p>
    <w:p w:rsidR="00C953B7" w:rsidP="00C953B7" w:rsidRDefault="00C953B7" w14:paraId="04511AE2" w14:textId="77777777">
      <w:pPr>
        <w:pStyle w:val="InfoPara"/>
      </w:pPr>
      <w:r>
        <w:t>Biophysical Site Description</w:t>
      </w:r>
    </w:p>
    <w:p w:rsidR="00C953B7" w:rsidP="00C953B7" w:rsidRDefault="00C953B7" w14:paraId="3680FC89" w14:textId="6F4DD993">
      <w:r>
        <w:t xml:space="preserve">Upper subalpine zone and mesic sites. Occurrences are typically found in locations with cold-air drainage or </w:t>
      </w:r>
      <w:r w:rsidR="00D706D6">
        <w:t>“</w:t>
      </w:r>
      <w:r>
        <w:t>ponding,</w:t>
      </w:r>
      <w:r w:rsidR="00D706D6">
        <w:t>”</w:t>
      </w:r>
      <w:r>
        <w:t xml:space="preserve"> or where snow</w:t>
      </w:r>
      <w:r w:rsidR="004105E5">
        <w:t xml:space="preserve"> </w:t>
      </w:r>
      <w:r>
        <w:t>packs linger late into the summer, such as north-facing slopes and high-elevation ravines. They can extend down in elevation below the subalpine zone in places where cold-air ponding occurs; northerly and easterly aspects predominate. These forests are found on gentle to very steep mountain slopes, high-elevation ridgetops and upper slopes, plateau-like surfaces, basins, alluvial terraces, well-drained benches</w:t>
      </w:r>
      <w:r w:rsidR="00D706D6">
        <w:t>,</w:t>
      </w:r>
      <w:r>
        <w:t xml:space="preserve"> and inactive stream terraces.</w:t>
      </w:r>
    </w:p>
    <w:p w:rsidR="00C953B7" w:rsidP="00C953B7" w:rsidRDefault="00C953B7" w14:paraId="0D64E299" w14:textId="77777777">
      <w:pPr>
        <w:pStyle w:val="InfoPara"/>
      </w:pPr>
      <w:r>
        <w:t>Vegetation Description</w:t>
      </w:r>
    </w:p>
    <w:p w:rsidR="00C953B7" w:rsidP="00C953B7" w:rsidRDefault="00C953B7" w14:paraId="7255BE5A" w14:textId="7DC1FA99">
      <w:r>
        <w:t>Engelmann spruce and subalpine fir dominate on most aspects</w:t>
      </w:r>
      <w:r w:rsidR="00D706D6">
        <w:t>,</w:t>
      </w:r>
      <w:r>
        <w:t xml:space="preserve"> with lodgepole pine comprising a greater component on dryer sites or </w:t>
      </w:r>
      <w:r w:rsidR="00D706D6">
        <w:t xml:space="preserve">in </w:t>
      </w:r>
      <w:r>
        <w:t xml:space="preserve">earlier successional stages. Early </w:t>
      </w:r>
      <w:r w:rsidR="005F497B">
        <w:t>successional</w:t>
      </w:r>
      <w:r>
        <w:t xml:space="preserve"> vegetation </w:t>
      </w:r>
      <w:r w:rsidR="00D706D6">
        <w:t>includes</w:t>
      </w:r>
      <w:r>
        <w:t xml:space="preserve"> </w:t>
      </w:r>
      <w:proofErr w:type="spellStart"/>
      <w:r w:rsidRPr="004105E5">
        <w:rPr>
          <w:i/>
        </w:rPr>
        <w:t>Eurybia</w:t>
      </w:r>
      <w:proofErr w:type="spellEnd"/>
      <w:r w:rsidRPr="004105E5">
        <w:rPr>
          <w:i/>
        </w:rPr>
        <w:t xml:space="preserve"> </w:t>
      </w:r>
      <w:proofErr w:type="spellStart"/>
      <w:r w:rsidRPr="004105E5">
        <w:rPr>
          <w:i/>
        </w:rPr>
        <w:t>conspicua</w:t>
      </w:r>
      <w:proofErr w:type="spellEnd"/>
      <w:r>
        <w:t xml:space="preserve"> and </w:t>
      </w:r>
      <w:proofErr w:type="spellStart"/>
      <w:r w:rsidRPr="004105E5">
        <w:rPr>
          <w:i/>
        </w:rPr>
        <w:t>Carex</w:t>
      </w:r>
      <w:proofErr w:type="spellEnd"/>
      <w:r w:rsidRPr="004105E5">
        <w:rPr>
          <w:i/>
        </w:rPr>
        <w:t xml:space="preserve"> </w:t>
      </w:r>
      <w:proofErr w:type="spellStart"/>
      <w:r w:rsidRPr="004105E5">
        <w:rPr>
          <w:i/>
        </w:rPr>
        <w:t>geyeri</w:t>
      </w:r>
      <w:proofErr w:type="spellEnd"/>
      <w:r>
        <w:t xml:space="preserve">. </w:t>
      </w:r>
      <w:r w:rsidRPr="004105E5">
        <w:rPr>
          <w:i/>
        </w:rPr>
        <w:t xml:space="preserve">Vaccinium </w:t>
      </w:r>
      <w:proofErr w:type="spellStart"/>
      <w:r w:rsidRPr="004105E5">
        <w:rPr>
          <w:i/>
        </w:rPr>
        <w:t>scoparium</w:t>
      </w:r>
      <w:proofErr w:type="spellEnd"/>
      <w:r>
        <w:t xml:space="preserve"> is a common understory associate in later successional stages.</w:t>
      </w:r>
    </w:p>
    <w:p w:rsidR="00C953B7" w:rsidP="00C953B7" w:rsidRDefault="00C953B7" w14:paraId="5E747A6E" w14:textId="77777777"/>
    <w:p w:rsidR="00C953B7" w:rsidP="00C953B7" w:rsidRDefault="00C953B7" w14:paraId="3589B1D7" w14:textId="729D6D10">
      <w:r>
        <w:t xml:space="preserve">Mesic understory shrubs include </w:t>
      </w:r>
      <w:proofErr w:type="spellStart"/>
      <w:r w:rsidRPr="004105E5">
        <w:rPr>
          <w:i/>
        </w:rPr>
        <w:t>Menziesia</w:t>
      </w:r>
      <w:proofErr w:type="spellEnd"/>
      <w:r w:rsidRPr="004105E5">
        <w:rPr>
          <w:i/>
        </w:rPr>
        <w:t xml:space="preserve"> </w:t>
      </w:r>
      <w:proofErr w:type="spellStart"/>
      <w:r w:rsidRPr="004105E5">
        <w:rPr>
          <w:i/>
        </w:rPr>
        <w:t>ferruginea</w:t>
      </w:r>
      <w:proofErr w:type="spellEnd"/>
      <w:r w:rsidR="00D706D6">
        <w:t>,</w:t>
      </w:r>
      <w:r w:rsidRPr="004105E5">
        <w:rPr>
          <w:i/>
        </w:rPr>
        <w:t xml:space="preserve"> Vaccinium </w:t>
      </w:r>
      <w:proofErr w:type="spellStart"/>
      <w:r w:rsidRPr="004105E5">
        <w:rPr>
          <w:i/>
        </w:rPr>
        <w:t>membranaceum</w:t>
      </w:r>
      <w:proofErr w:type="spellEnd"/>
      <w:r w:rsidR="00D706D6">
        <w:t>,</w:t>
      </w:r>
      <w:r w:rsidRPr="004105E5">
        <w:rPr>
          <w:i/>
        </w:rPr>
        <w:t xml:space="preserve"> </w:t>
      </w:r>
      <w:proofErr w:type="spellStart"/>
      <w:r w:rsidRPr="004105E5">
        <w:rPr>
          <w:i/>
        </w:rPr>
        <w:t>Rubus</w:t>
      </w:r>
      <w:proofErr w:type="spellEnd"/>
      <w:r w:rsidRPr="004105E5">
        <w:rPr>
          <w:i/>
        </w:rPr>
        <w:t xml:space="preserve"> </w:t>
      </w:r>
      <w:proofErr w:type="spellStart"/>
      <w:r w:rsidRPr="004105E5">
        <w:rPr>
          <w:i/>
        </w:rPr>
        <w:t>parviflorus</w:t>
      </w:r>
      <w:proofErr w:type="spellEnd"/>
      <w:r w:rsidR="00D706D6">
        <w:t>,</w:t>
      </w:r>
      <w:r>
        <w:t xml:space="preserve"> and</w:t>
      </w:r>
      <w:r w:rsidR="00FA7C6D">
        <w:t xml:space="preserve"> </w:t>
      </w:r>
      <w:proofErr w:type="spellStart"/>
      <w:r w:rsidRPr="004105E5">
        <w:rPr>
          <w:i/>
        </w:rPr>
        <w:t>Ledum</w:t>
      </w:r>
      <w:proofErr w:type="spellEnd"/>
      <w:r w:rsidRPr="004105E5">
        <w:rPr>
          <w:i/>
        </w:rPr>
        <w:t xml:space="preserve"> </w:t>
      </w:r>
      <w:proofErr w:type="spellStart"/>
      <w:r w:rsidRPr="004105E5">
        <w:rPr>
          <w:i/>
        </w:rPr>
        <w:t>glandulosum</w:t>
      </w:r>
      <w:proofErr w:type="spellEnd"/>
      <w:r>
        <w:t xml:space="preserve">. Herbaceous species include </w:t>
      </w:r>
      <w:proofErr w:type="spellStart"/>
      <w:r w:rsidRPr="004105E5">
        <w:rPr>
          <w:i/>
        </w:rPr>
        <w:t>Actaea</w:t>
      </w:r>
      <w:proofErr w:type="spellEnd"/>
      <w:r w:rsidRPr="004105E5">
        <w:rPr>
          <w:i/>
        </w:rPr>
        <w:t xml:space="preserve"> </w:t>
      </w:r>
      <w:proofErr w:type="spellStart"/>
      <w:r w:rsidRPr="004105E5">
        <w:rPr>
          <w:i/>
        </w:rPr>
        <w:t>rubra</w:t>
      </w:r>
      <w:proofErr w:type="spellEnd"/>
      <w:r w:rsidR="00D706D6">
        <w:t>,</w:t>
      </w:r>
      <w:r w:rsidRPr="004105E5">
        <w:rPr>
          <w:i/>
        </w:rPr>
        <w:t xml:space="preserve"> </w:t>
      </w:r>
      <w:proofErr w:type="spellStart"/>
      <w:r w:rsidRPr="004105E5">
        <w:rPr>
          <w:i/>
        </w:rPr>
        <w:t>Maianthemum</w:t>
      </w:r>
      <w:proofErr w:type="spellEnd"/>
      <w:r w:rsidRPr="004105E5">
        <w:rPr>
          <w:i/>
        </w:rPr>
        <w:t xml:space="preserve"> </w:t>
      </w:r>
      <w:proofErr w:type="spellStart"/>
      <w:r w:rsidRPr="004105E5">
        <w:rPr>
          <w:i/>
        </w:rPr>
        <w:t>stellatum</w:t>
      </w:r>
      <w:proofErr w:type="spellEnd"/>
      <w:r w:rsidR="00D706D6">
        <w:t>,</w:t>
      </w:r>
      <w:r w:rsidRPr="004105E5">
        <w:rPr>
          <w:i/>
        </w:rPr>
        <w:t xml:space="preserve"> </w:t>
      </w:r>
      <w:proofErr w:type="spellStart"/>
      <w:r w:rsidRPr="004105E5">
        <w:rPr>
          <w:i/>
        </w:rPr>
        <w:t>Cornus</w:t>
      </w:r>
      <w:proofErr w:type="spellEnd"/>
      <w:r w:rsidRPr="004105E5">
        <w:rPr>
          <w:i/>
        </w:rPr>
        <w:t xml:space="preserve"> canadensis</w:t>
      </w:r>
      <w:r w:rsidR="00D706D6">
        <w:t>,</w:t>
      </w:r>
      <w:r w:rsidRPr="004105E5">
        <w:rPr>
          <w:i/>
        </w:rPr>
        <w:t xml:space="preserve"> Erigeron </w:t>
      </w:r>
      <w:proofErr w:type="spellStart"/>
      <w:r w:rsidRPr="004105E5">
        <w:rPr>
          <w:i/>
        </w:rPr>
        <w:t>engelmannii</w:t>
      </w:r>
      <w:proofErr w:type="spellEnd"/>
      <w:r w:rsidR="00D706D6">
        <w:t>,</w:t>
      </w:r>
      <w:r w:rsidRPr="004105E5">
        <w:rPr>
          <w:i/>
        </w:rPr>
        <w:t xml:space="preserve"> </w:t>
      </w:r>
      <w:proofErr w:type="spellStart"/>
      <w:r w:rsidRPr="004105E5">
        <w:rPr>
          <w:i/>
        </w:rPr>
        <w:t>Saxifraga</w:t>
      </w:r>
      <w:proofErr w:type="spellEnd"/>
      <w:r w:rsidRPr="004105E5">
        <w:rPr>
          <w:i/>
        </w:rPr>
        <w:t xml:space="preserve"> </w:t>
      </w:r>
      <w:proofErr w:type="spellStart"/>
      <w:r w:rsidRPr="004105E5">
        <w:rPr>
          <w:i/>
        </w:rPr>
        <w:t>bronchialis</w:t>
      </w:r>
      <w:proofErr w:type="spellEnd"/>
      <w:r w:rsidR="00D706D6">
        <w:t>,</w:t>
      </w:r>
      <w:r w:rsidRPr="004105E5">
        <w:rPr>
          <w:i/>
        </w:rPr>
        <w:t xml:space="preserve"> </w:t>
      </w:r>
      <w:proofErr w:type="spellStart"/>
      <w:r w:rsidRPr="004105E5">
        <w:rPr>
          <w:i/>
        </w:rPr>
        <w:t>Lupinus</w:t>
      </w:r>
      <w:proofErr w:type="spellEnd"/>
      <w:r w:rsidRPr="004105E5">
        <w:rPr>
          <w:i/>
        </w:rPr>
        <w:t xml:space="preserve"> argenteus </w:t>
      </w:r>
      <w:r w:rsidRPr="00D706D6">
        <w:t>ssp</w:t>
      </w:r>
      <w:r w:rsidRPr="004105E5">
        <w:rPr>
          <w:i/>
        </w:rPr>
        <w:t xml:space="preserve">. </w:t>
      </w:r>
      <w:proofErr w:type="spellStart"/>
      <w:r w:rsidRPr="004105E5">
        <w:rPr>
          <w:i/>
        </w:rPr>
        <w:t>subalpinus</w:t>
      </w:r>
      <w:proofErr w:type="spellEnd"/>
      <w:r w:rsidR="00D706D6">
        <w:t>,</w:t>
      </w:r>
      <w:r w:rsidRPr="004105E5">
        <w:rPr>
          <w:i/>
        </w:rPr>
        <w:t xml:space="preserve"> </w:t>
      </w:r>
      <w:r>
        <w:t xml:space="preserve">and </w:t>
      </w:r>
      <w:proofErr w:type="spellStart"/>
      <w:r w:rsidRPr="004105E5">
        <w:rPr>
          <w:i/>
        </w:rPr>
        <w:t>Valeriana</w:t>
      </w:r>
      <w:proofErr w:type="spellEnd"/>
      <w:r w:rsidRPr="004105E5">
        <w:rPr>
          <w:i/>
        </w:rPr>
        <w:t xml:space="preserve"> </w:t>
      </w:r>
      <w:proofErr w:type="spellStart"/>
      <w:r w:rsidRPr="004105E5">
        <w:rPr>
          <w:i/>
        </w:rPr>
        <w:t>sitchensis</w:t>
      </w:r>
      <w:proofErr w:type="spellEnd"/>
      <w:r>
        <w:t xml:space="preserve">, and graminoids such as </w:t>
      </w:r>
      <w:proofErr w:type="spellStart"/>
      <w:r w:rsidRPr="004105E5">
        <w:rPr>
          <w:i/>
        </w:rPr>
        <w:t>Carex</w:t>
      </w:r>
      <w:proofErr w:type="spellEnd"/>
      <w:r w:rsidRPr="004105E5">
        <w:rPr>
          <w:i/>
        </w:rPr>
        <w:t xml:space="preserve"> </w:t>
      </w:r>
      <w:proofErr w:type="spellStart"/>
      <w:r w:rsidRPr="004105E5">
        <w:rPr>
          <w:i/>
        </w:rPr>
        <w:t>generii</w:t>
      </w:r>
      <w:proofErr w:type="spellEnd"/>
      <w:r>
        <w:t xml:space="preserve"> and </w:t>
      </w:r>
      <w:proofErr w:type="spellStart"/>
      <w:r w:rsidRPr="004105E5">
        <w:rPr>
          <w:i/>
        </w:rPr>
        <w:t>Calamagrostis</w:t>
      </w:r>
      <w:proofErr w:type="spellEnd"/>
      <w:r w:rsidRPr="004105E5">
        <w:rPr>
          <w:i/>
        </w:rPr>
        <w:t xml:space="preserve"> canadensis</w:t>
      </w:r>
      <w:r>
        <w:t>.</w:t>
      </w:r>
    </w:p>
    <w:p w:rsidR="00C953B7" w:rsidP="00C953B7" w:rsidRDefault="00C953B7" w14:paraId="7E7863D0"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bl>
    <w:p>
      <w:r>
        <w:rPr>
          <w:sz w:val="16"/>
        </w:rPr>
        <w:t>Species names are from the NRCS PLANTS database. Check species codes at http://plants.usda.gov.</w:t>
      </w:r>
    </w:p>
    <w:p w:rsidR="00C953B7" w:rsidP="00C953B7" w:rsidRDefault="00C953B7" w14:paraId="072631AA" w14:textId="77777777">
      <w:pPr>
        <w:pStyle w:val="InfoPara"/>
      </w:pPr>
      <w:r>
        <w:t>Disturbance Description</w:t>
      </w:r>
    </w:p>
    <w:p w:rsidR="00C953B7" w:rsidP="00C953B7" w:rsidRDefault="00C953B7" w14:paraId="5F4BE999" w14:textId="499547A4">
      <w:r>
        <w:lastRenderedPageBreak/>
        <w:t>In some areas, spruce beetle can influence successional stage, species composition</w:t>
      </w:r>
      <w:r w:rsidR="00D706D6">
        <w:t>,</w:t>
      </w:r>
      <w:r>
        <w:t xml:space="preserve"> and stand density. Spruce beetle may act to accelerate succession.</w:t>
      </w:r>
    </w:p>
    <w:p w:rsidR="00C953B7" w:rsidP="00C953B7" w:rsidRDefault="00C953B7" w14:paraId="7E4D7E2D" w14:textId="77777777"/>
    <w:p w:rsidR="00C953B7" w:rsidP="00C953B7" w:rsidRDefault="00C953B7" w14:paraId="7DEE7E41" w14:textId="445ABF8B">
      <w:r>
        <w:t xml:space="preserve">It has been suggested that this system is not outside of its </w:t>
      </w:r>
      <w:r w:rsidR="00D706D6">
        <w:t xml:space="preserve">historical range of variability </w:t>
      </w:r>
      <w:r w:rsidR="0032377B">
        <w:t xml:space="preserve">(HRV) </w:t>
      </w:r>
      <w:r>
        <w:t xml:space="preserve">for fire frequency and severity. Fire interval could be </w:t>
      </w:r>
      <w:r w:rsidR="00D706D6">
        <w:t>&gt;</w:t>
      </w:r>
      <w:r>
        <w:t>400yrs at times (</w:t>
      </w:r>
      <w:proofErr w:type="spellStart"/>
      <w:r>
        <w:t>Romme</w:t>
      </w:r>
      <w:proofErr w:type="spellEnd"/>
      <w:r>
        <w:t>, pers</w:t>
      </w:r>
      <w:r w:rsidR="00D706D6">
        <w:t>.</w:t>
      </w:r>
      <w:r>
        <w:t xml:space="preserve"> co</w:t>
      </w:r>
      <w:r w:rsidR="00D706D6">
        <w:t>mm.</w:t>
      </w:r>
      <w:r>
        <w:t>; Veblen et al. 1991, 1994), or between 335</w:t>
      </w:r>
      <w:r w:rsidR="00D706D6">
        <w:t xml:space="preserve">yrs and </w:t>
      </w:r>
      <w:r>
        <w:t>400yrs (Bradley et al. 1992), and there is no equilibrium achieved in this system</w:t>
      </w:r>
      <w:r w:rsidR="00D706D6">
        <w:t>;</w:t>
      </w:r>
      <w:r>
        <w:t xml:space="preserve"> it fluctuates widely normally in each class.</w:t>
      </w:r>
    </w:p>
    <w:p w:rsidR="00C953B7" w:rsidP="00C953B7" w:rsidRDefault="00C953B7" w14:paraId="416E71D5" w14:textId="77777777"/>
    <w:p w:rsidR="00C953B7" w:rsidP="00C953B7" w:rsidRDefault="00C953B7" w14:paraId="4511D9B6" w14:textId="1CA180B3">
      <w:r>
        <w:t xml:space="preserve">Based on input for </w:t>
      </w:r>
      <w:r w:rsidR="00005F37">
        <w:t>map zones (</w:t>
      </w:r>
      <w:r>
        <w:t>MZs</w:t>
      </w:r>
      <w:r w:rsidR="00005F37">
        <w:t>)</w:t>
      </w:r>
      <w:r>
        <w:t xml:space="preserve"> 10 and 19, a reduction in the overall mean fire return interval (</w:t>
      </w:r>
      <w:r w:rsidR="0032377B">
        <w:t xml:space="preserve">FRI; </w:t>
      </w:r>
      <w:r>
        <w:t xml:space="preserve">from 300yrs to 175yrs) was made. For MZ21, however, all modelers and reviewers agreed this </w:t>
      </w:r>
      <w:r w:rsidR="0032377B">
        <w:t xml:space="preserve">FRI </w:t>
      </w:r>
      <w:r>
        <w:t xml:space="preserve">should be </w:t>
      </w:r>
      <w:r w:rsidR="0032377B">
        <w:t>&gt;</w:t>
      </w:r>
      <w:r>
        <w:t>300yrs. Most of the fire is modeled as replacement fire. There might be some mixed</w:t>
      </w:r>
      <w:r w:rsidR="0032377B">
        <w:t>-</w:t>
      </w:r>
      <w:r>
        <w:t xml:space="preserve">severity fire in this system, and it is modeled in the </w:t>
      </w:r>
      <w:r w:rsidR="0032377B">
        <w:t>L</w:t>
      </w:r>
      <w:r>
        <w:t xml:space="preserve">ate </w:t>
      </w:r>
      <w:r w:rsidR="0032377B">
        <w:t>C</w:t>
      </w:r>
      <w:r>
        <w:t>losed state, as per modelers and reviewers.</w:t>
      </w:r>
    </w:p>
    <w:p w:rsidR="00C953B7" w:rsidP="00C953B7" w:rsidRDefault="00C953B7" w14:paraId="58D9F315"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428</w:t>
            </w:r>
          </w:p>
        </w:tc>
        <w:tc>
          <w:p>
            <w:pPr>
              <w:jc w:val="center"/>
            </w:pPr>
            <w:r>
              <w:t>67</w:t>
            </w:r>
          </w:p>
        </w:tc>
        <w:tc>
          <w:p>
            <w:pPr>
              <w:jc w:val="center"/>
            </w:pPr>
            <w:r>
              <w:t/>
            </w:r>
          </w:p>
        </w:tc>
        <w:tc>
          <w:p>
            <w:pPr>
              <w:jc w:val="center"/>
            </w:pPr>
            <w:r>
              <w:t/>
            </w:r>
          </w:p>
        </w:tc>
      </w:tr>
      <w:tr>
        <w:tc>
          <w:p>
            <w:pPr>
              <w:jc w:val="center"/>
            </w:pPr>
            <w:r>
              <w:t>Moderate (Mixed)</w:t>
            </w:r>
          </w:p>
        </w:tc>
        <w:tc>
          <w:p>
            <w:pPr>
              <w:jc w:val="center"/>
            </w:pPr>
            <w:r>
              <w:t>886</w:t>
            </w:r>
          </w:p>
        </w:tc>
        <w:tc>
          <w:p>
            <w:pPr>
              <w:jc w:val="center"/>
            </w:pPr>
            <w:r>
              <w:t>33</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288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bookmarkEnd w:id="0"/>
    <w:p w:rsidR="00C953B7" w:rsidP="00C953B7" w:rsidRDefault="00C953B7" w14:paraId="7A726B58" w14:textId="77777777">
      <w:pPr>
        <w:pStyle w:val="InfoPara"/>
      </w:pPr>
      <w:r>
        <w:t>Scale Description</w:t>
      </w:r>
    </w:p>
    <w:p w:rsidR="00C953B7" w:rsidP="00C953B7" w:rsidRDefault="00C953B7" w14:paraId="128D1205" w14:textId="69FC5BB4">
      <w:r>
        <w:t xml:space="preserve">Fires could range from </w:t>
      </w:r>
      <w:r w:rsidR="0032377B">
        <w:t xml:space="preserve">thousands </w:t>
      </w:r>
      <w:r>
        <w:t xml:space="preserve">to </w:t>
      </w:r>
      <w:r w:rsidR="0032377B">
        <w:t>tens of thousands</w:t>
      </w:r>
      <w:r>
        <w:t xml:space="preserve"> of acres. Variability of climate, topography</w:t>
      </w:r>
      <w:r w:rsidR="0032377B">
        <w:t>,</w:t>
      </w:r>
      <w:r>
        <w:t xml:space="preserve"> and other site factors can result in a wide range of representation of successional stages on the landscape. Equilibrium landscapes are not likely to develop in areas &lt;500</w:t>
      </w:r>
      <w:r w:rsidR="0032377B">
        <w:t>,</w:t>
      </w:r>
      <w:r>
        <w:t>000ac, or perhaps not in areas greater than that either (</w:t>
      </w:r>
      <w:proofErr w:type="spellStart"/>
      <w:r>
        <w:t>Romme</w:t>
      </w:r>
      <w:proofErr w:type="spellEnd"/>
      <w:r>
        <w:t>, pers</w:t>
      </w:r>
      <w:r w:rsidR="0032377B">
        <w:t>. comm.</w:t>
      </w:r>
      <w:r>
        <w:t>). Reviewers state that typical fires in this system are small clumps of stand</w:t>
      </w:r>
      <w:r w:rsidR="0032377B">
        <w:t>-</w:t>
      </w:r>
      <w:r>
        <w:t>replacing fires with spots to adjacent clumps.</w:t>
      </w:r>
    </w:p>
    <w:p w:rsidR="00C953B7" w:rsidP="00C953B7" w:rsidRDefault="00C953B7" w14:paraId="2144ADD9" w14:textId="77777777">
      <w:pPr>
        <w:pStyle w:val="InfoPara"/>
      </w:pPr>
      <w:r>
        <w:t>Adjacency or Identification Concerns</w:t>
      </w:r>
    </w:p>
    <w:p w:rsidR="00C953B7" w:rsidP="00C953B7" w:rsidRDefault="00C953B7" w14:paraId="62CE168D" w14:textId="16C6445E">
      <w:r>
        <w:t>Adjacent to drier, lower subalpine forests (</w:t>
      </w:r>
      <w:r w:rsidR="00195B98">
        <w:t>lodgepole</w:t>
      </w:r>
      <w:r>
        <w:t>-spruce-fir) and to krummholz and alpine vegetation. This system typically has more precipitation and longer winters than lower subalpine types.</w:t>
      </w:r>
    </w:p>
    <w:p w:rsidR="00C953B7" w:rsidP="00C953B7" w:rsidRDefault="00C953B7" w14:paraId="17440C52" w14:textId="77777777"/>
    <w:p w:rsidR="00C953B7" w:rsidP="00C953B7" w:rsidRDefault="00C953B7" w14:paraId="28996B40" w14:textId="1156EEC0">
      <w:r>
        <w:t>Climate (severely dry conditions) is the primary driver of fire regimes in this system. Long-term changes in climate as well as inter</w:t>
      </w:r>
      <w:r w:rsidR="004105E5">
        <w:t>-</w:t>
      </w:r>
      <w:r>
        <w:t>annual climate variability affect the frequency of fire in this system.</w:t>
      </w:r>
    </w:p>
    <w:p w:rsidR="00C953B7" w:rsidP="00C953B7" w:rsidRDefault="00C953B7" w14:paraId="20B43857" w14:textId="77777777"/>
    <w:p w:rsidR="00C953B7" w:rsidP="00C953B7" w:rsidRDefault="00C953B7" w14:paraId="3CE21D06" w14:textId="70D59964">
      <w:r>
        <w:t xml:space="preserve">This </w:t>
      </w:r>
      <w:r w:rsidR="0032377B">
        <w:t>biophysical setting (</w:t>
      </w:r>
      <w:proofErr w:type="spellStart"/>
      <w:r>
        <w:t>BpS</w:t>
      </w:r>
      <w:proofErr w:type="spellEnd"/>
      <w:r w:rsidR="0032377B">
        <w:t>)</w:t>
      </w:r>
      <w:r>
        <w:t xml:space="preserve"> corresponds to the following habitat types (Pfister et al. 1977): ABLA/ALSI, ABLA/CAGE, ABLA/VASC, TSME/XETE, TSME/MEFE, TSME/CLUN, PICEA/GART, PICEA/LIBO</w:t>
      </w:r>
      <w:r w:rsidR="0032377B">
        <w:t>,</w:t>
      </w:r>
      <w:r>
        <w:t xml:space="preserve"> and PICEA/PHMA.</w:t>
      </w:r>
    </w:p>
    <w:p w:rsidR="00C953B7" w:rsidP="00C953B7" w:rsidRDefault="00C953B7" w14:paraId="49804A98" w14:textId="77777777"/>
    <w:p w:rsidR="00C953B7" w:rsidP="00C953B7" w:rsidRDefault="00C953B7" w14:paraId="59BA73C5" w14:textId="71996AE2">
      <w:r>
        <w:t xml:space="preserve">It has been suggested that this system is not outside of its </w:t>
      </w:r>
      <w:r w:rsidR="0032377B">
        <w:t>HRV</w:t>
      </w:r>
      <w:r>
        <w:t xml:space="preserve"> for proportions of seral stages (</w:t>
      </w:r>
      <w:proofErr w:type="spellStart"/>
      <w:r>
        <w:t>Romme</w:t>
      </w:r>
      <w:proofErr w:type="spellEnd"/>
      <w:r>
        <w:t>, pers</w:t>
      </w:r>
      <w:r w:rsidR="0032377B">
        <w:t>. comm.</w:t>
      </w:r>
      <w:r>
        <w:t>; Veblen et al. 1991, 1994), and there is no equilibrium achieved in this system</w:t>
      </w:r>
      <w:r w:rsidR="0032377B">
        <w:t>;</w:t>
      </w:r>
      <w:r>
        <w:t xml:space="preserve"> it fluctuates widely normally in each class.</w:t>
      </w:r>
    </w:p>
    <w:p w:rsidR="00195B98" w:rsidP="00195B98" w:rsidRDefault="00195B98" w14:paraId="0FDA806F" w14:textId="77777777"/>
    <w:p w:rsidR="00195B98" w:rsidP="00195B98" w:rsidRDefault="00195B98" w14:paraId="4C7DD32D" w14:textId="365C42A1">
      <w:r>
        <w:t xml:space="preserve">Currently, there is probably not much </w:t>
      </w:r>
      <w:r w:rsidR="004105E5">
        <w:t xml:space="preserve">Class </w:t>
      </w:r>
      <w:r>
        <w:t>A on the landscape. Overall, this system probably isn</w:t>
      </w:r>
      <w:r w:rsidR="0032377B">
        <w:t>’</w:t>
      </w:r>
      <w:r>
        <w:t xml:space="preserve">t departed. It might lack some open stands, but </w:t>
      </w:r>
      <w:r w:rsidR="001C6311">
        <w:t>overall,</w:t>
      </w:r>
      <w:r>
        <w:t xml:space="preserve"> it</w:t>
      </w:r>
      <w:r w:rsidR="0032377B">
        <w:t>’</w:t>
      </w:r>
      <w:r>
        <w:t>s probably in good shape.</w:t>
      </w:r>
    </w:p>
    <w:p w:rsidR="00C953B7" w:rsidP="00C953B7" w:rsidRDefault="00C953B7" w14:paraId="60F84280" w14:textId="77777777">
      <w:pPr>
        <w:pStyle w:val="InfoPara"/>
      </w:pPr>
      <w:r>
        <w:t>Issues or Problems</w:t>
      </w:r>
    </w:p>
    <w:p w:rsidR="00C953B7" w:rsidP="00C953B7" w:rsidRDefault="00C953B7" w14:paraId="2F1C24F5" w14:textId="77777777">
      <w:r>
        <w:t>Currently, balsam bark beetle is killing subalpine fir trees throughout the Rocky Mountain subalpine mesic spruce fir region.</w:t>
      </w:r>
    </w:p>
    <w:p w:rsidR="00C953B7" w:rsidP="00C953B7" w:rsidRDefault="00C953B7" w14:paraId="65C29987" w14:textId="77777777"/>
    <w:p w:rsidR="00C953B7" w:rsidP="00C953B7" w:rsidRDefault="00C953B7" w14:paraId="7588B7AA" w14:textId="72FCD995">
      <w:r>
        <w:t>Reviewers state that</w:t>
      </w:r>
      <w:r w:rsidR="0032377B">
        <w:t>,</w:t>
      </w:r>
      <w:r>
        <w:t xml:space="preserve"> since 1990, subalpine fir mortality complex has increased.</w:t>
      </w:r>
    </w:p>
    <w:p w:rsidR="00C953B7" w:rsidP="00C953B7" w:rsidRDefault="00C953B7" w14:paraId="18FAFCFB" w14:textId="77777777">
      <w:pPr>
        <w:pStyle w:val="InfoPara"/>
      </w:pPr>
      <w:r>
        <w:t>Native Uncharacteristic Conditions</w:t>
      </w:r>
    </w:p>
    <w:p w:rsidR="00C953B7" w:rsidP="00C953B7" w:rsidRDefault="00C953B7" w14:paraId="6FC7E533" w14:textId="77777777"/>
    <w:p w:rsidR="00C953B7" w:rsidP="00C953B7" w:rsidRDefault="00C953B7" w14:paraId="62B0C252" w14:textId="77777777">
      <w:pPr>
        <w:pStyle w:val="InfoPara"/>
      </w:pPr>
      <w:r>
        <w:t>Comments</w:t>
      </w:r>
    </w:p>
    <w:p w:rsidR="005951BF" w:rsidP="00C953B7" w:rsidRDefault="005951BF" w14:paraId="483F4B7C" w14:textId="3E2CBFA7">
      <w:r w:rsidRPr="00DF2600">
        <w:t xml:space="preserve">MZs </w:t>
      </w:r>
      <w:r>
        <w:t>21 and 22</w:t>
      </w:r>
      <w:r w:rsidRPr="00DF2600">
        <w:t xml:space="preserve"> were combined during 2015 </w:t>
      </w:r>
      <w:proofErr w:type="spellStart"/>
      <w:r w:rsidRPr="00DF2600">
        <w:t>BpS</w:t>
      </w:r>
      <w:proofErr w:type="spellEnd"/>
      <w:r w:rsidRPr="00DF2600">
        <w:t xml:space="preserve"> Review.</w:t>
      </w:r>
    </w:p>
    <w:p w:rsidR="005951BF" w:rsidP="00C953B7" w:rsidRDefault="005951BF" w14:paraId="3F3FB33E" w14:textId="77777777"/>
    <w:p w:rsidR="00C953B7" w:rsidP="00C953B7" w:rsidRDefault="005951BF" w14:paraId="40D724DF" w14:textId="1BB5DEDA">
      <w:r>
        <w:t>Model was also reviewed</w:t>
      </w:r>
      <w:r w:rsidR="00C953B7">
        <w:t xml:space="preserve"> by </w:t>
      </w:r>
      <w:r>
        <w:t>an anonymous reviewer</w:t>
      </w:r>
      <w:r w:rsidR="00C953B7">
        <w:t xml:space="preserve">. Quantitative changes were implemented during the review process in </w:t>
      </w:r>
      <w:r w:rsidR="0032377B">
        <w:t xml:space="preserve">6 </w:t>
      </w:r>
      <w:r w:rsidR="00C953B7">
        <w:t xml:space="preserve">March </w:t>
      </w:r>
      <w:r w:rsidR="004105E5">
        <w:t xml:space="preserve">2015 </w:t>
      </w:r>
      <w:r w:rsidR="00C953B7">
        <w:t xml:space="preserve">by Liz Davy, Tim Belton, Heidi </w:t>
      </w:r>
      <w:proofErr w:type="spellStart"/>
      <w:r w:rsidR="00C953B7">
        <w:t>Whitlatch</w:t>
      </w:r>
      <w:proofErr w:type="spellEnd"/>
      <w:r w:rsidR="00C953B7">
        <w:t xml:space="preserve">, David Barron, Spencer Johnston, Candi </w:t>
      </w:r>
      <w:proofErr w:type="spellStart"/>
      <w:r w:rsidR="00C953B7">
        <w:t>Eighme</w:t>
      </w:r>
      <w:proofErr w:type="spellEnd"/>
      <w:r w:rsidR="0032377B">
        <w:t>,</w:t>
      </w:r>
      <w:r w:rsidR="00C953B7">
        <w:t xml:space="preserve"> and Lisa </w:t>
      </w:r>
      <w:proofErr w:type="spellStart"/>
      <w:r w:rsidR="00C953B7">
        <w:t>Heiser</w:t>
      </w:r>
      <w:proofErr w:type="spellEnd"/>
      <w:r w:rsidR="00C953B7">
        <w:t>.</w:t>
      </w:r>
      <w:r w:rsidR="005F497B">
        <w:t xml:space="preserve"> </w:t>
      </w:r>
    </w:p>
    <w:p w:rsidR="00F5519C" w:rsidP="00C953B7" w:rsidRDefault="00F5519C" w14:paraId="7E04DC74" w14:textId="77777777"/>
    <w:p w:rsidR="00C953B7" w:rsidP="00C953B7" w:rsidRDefault="00C953B7" w14:paraId="732EE4DB" w14:textId="77777777">
      <w:pPr>
        <w:pStyle w:val="ReportSection"/>
      </w:pPr>
      <w:r>
        <w:t>Succession Classes</w:t>
      </w:r>
    </w:p>
    <w:p w:rsidR="00C953B7" w:rsidP="00C953B7" w:rsidRDefault="00C953B7" w14:paraId="690E941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953B7" w:rsidP="00C953B7" w:rsidRDefault="00C953B7" w14:paraId="6F539A1B" w14:textId="77777777">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953B7" w:rsidP="00C953B7" w:rsidRDefault="00C953B7" w14:paraId="7C9C4A71" w14:textId="77777777">
      <w:r>
        <w:t>Upper Layer Lifeform: Tree</w:t>
      </w:r>
    </w:p>
    <w:p w:rsidR="00C953B7" w:rsidP="00C953B7" w:rsidRDefault="00C953B7" w14:paraId="53FF03CC" w14:textId="77777777"/>
    <w:p w:rsidR="00C953B7" w:rsidP="00C953B7" w:rsidRDefault="00C953B7" w14:paraId="7941884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C953B7" w:rsidR="00C953B7" w:rsidTr="00C953B7" w14:paraId="06FF8289" w14:textId="77777777">
        <w:tc>
          <w:tcPr>
            <w:tcW w:w="1056" w:type="dxa"/>
            <w:tcBorders>
              <w:top w:val="single" w:color="auto" w:sz="2" w:space="0"/>
              <w:bottom w:val="single" w:color="000000" w:sz="12" w:space="0"/>
            </w:tcBorders>
            <w:shd w:val="clear" w:color="auto" w:fill="auto"/>
          </w:tcPr>
          <w:p w:rsidRPr="00C953B7" w:rsidR="00C953B7" w:rsidP="00EA4E6D" w:rsidRDefault="00C953B7" w14:paraId="62158CC4" w14:textId="77777777">
            <w:pPr>
              <w:rPr>
                <w:b/>
                <w:bCs/>
              </w:rPr>
            </w:pPr>
            <w:r w:rsidRPr="00C953B7">
              <w:rPr>
                <w:b/>
                <w:bCs/>
              </w:rPr>
              <w:t>Symbol</w:t>
            </w:r>
          </w:p>
        </w:tc>
        <w:tc>
          <w:tcPr>
            <w:tcW w:w="2136" w:type="dxa"/>
            <w:tcBorders>
              <w:top w:val="single" w:color="auto" w:sz="2" w:space="0"/>
              <w:bottom w:val="single" w:color="000000" w:sz="12" w:space="0"/>
            </w:tcBorders>
            <w:shd w:val="clear" w:color="auto" w:fill="auto"/>
          </w:tcPr>
          <w:p w:rsidRPr="00C953B7" w:rsidR="00C953B7" w:rsidP="00EA4E6D" w:rsidRDefault="00C953B7" w14:paraId="6FC622FA" w14:textId="77777777">
            <w:pPr>
              <w:rPr>
                <w:b/>
                <w:bCs/>
              </w:rPr>
            </w:pPr>
            <w:r w:rsidRPr="00C953B7">
              <w:rPr>
                <w:b/>
                <w:bCs/>
              </w:rPr>
              <w:t>Scientific Name</w:t>
            </w:r>
          </w:p>
        </w:tc>
        <w:tc>
          <w:tcPr>
            <w:tcW w:w="2136" w:type="dxa"/>
            <w:tcBorders>
              <w:top w:val="single" w:color="auto" w:sz="2" w:space="0"/>
              <w:bottom w:val="single" w:color="000000" w:sz="12" w:space="0"/>
            </w:tcBorders>
            <w:shd w:val="clear" w:color="auto" w:fill="auto"/>
          </w:tcPr>
          <w:p w:rsidRPr="00C953B7" w:rsidR="00C953B7" w:rsidP="00EA4E6D" w:rsidRDefault="00C953B7" w14:paraId="1F38C09E" w14:textId="77777777">
            <w:pPr>
              <w:rPr>
                <w:b/>
                <w:bCs/>
              </w:rPr>
            </w:pPr>
            <w:r w:rsidRPr="00C953B7">
              <w:rPr>
                <w:b/>
                <w:bCs/>
              </w:rPr>
              <w:t>Common Name</w:t>
            </w:r>
          </w:p>
        </w:tc>
        <w:tc>
          <w:tcPr>
            <w:tcW w:w="1956" w:type="dxa"/>
            <w:tcBorders>
              <w:top w:val="single" w:color="auto" w:sz="2" w:space="0"/>
              <w:bottom w:val="single" w:color="000000" w:sz="12" w:space="0"/>
            </w:tcBorders>
            <w:shd w:val="clear" w:color="auto" w:fill="auto"/>
          </w:tcPr>
          <w:p w:rsidRPr="00C953B7" w:rsidR="00C953B7" w:rsidP="00EA4E6D" w:rsidRDefault="00C953B7" w14:paraId="5F42212C" w14:textId="77777777">
            <w:pPr>
              <w:rPr>
                <w:b/>
                <w:bCs/>
              </w:rPr>
            </w:pPr>
            <w:r w:rsidRPr="00C953B7">
              <w:rPr>
                <w:b/>
                <w:bCs/>
              </w:rPr>
              <w:t>Canopy Position</w:t>
            </w:r>
          </w:p>
        </w:tc>
      </w:tr>
      <w:tr w:rsidRPr="00C953B7" w:rsidR="00C953B7" w:rsidTr="00C953B7" w14:paraId="34B155BE" w14:textId="77777777">
        <w:tc>
          <w:tcPr>
            <w:tcW w:w="1056" w:type="dxa"/>
            <w:tcBorders>
              <w:top w:val="single" w:color="000000" w:sz="12" w:space="0"/>
            </w:tcBorders>
            <w:shd w:val="clear" w:color="auto" w:fill="auto"/>
          </w:tcPr>
          <w:p w:rsidRPr="00C953B7" w:rsidR="00C953B7" w:rsidP="00EA4E6D" w:rsidRDefault="00C953B7" w14:paraId="133F6451" w14:textId="77777777">
            <w:pPr>
              <w:rPr>
                <w:bCs/>
              </w:rPr>
            </w:pPr>
            <w:r w:rsidRPr="00C953B7">
              <w:rPr>
                <w:bCs/>
              </w:rPr>
              <w:t>PIEN</w:t>
            </w:r>
          </w:p>
        </w:tc>
        <w:tc>
          <w:tcPr>
            <w:tcW w:w="2136" w:type="dxa"/>
            <w:tcBorders>
              <w:top w:val="single" w:color="000000" w:sz="12" w:space="0"/>
            </w:tcBorders>
            <w:shd w:val="clear" w:color="auto" w:fill="auto"/>
          </w:tcPr>
          <w:p w:rsidRPr="00C953B7" w:rsidR="00C953B7" w:rsidP="00EA4E6D" w:rsidRDefault="00C953B7" w14:paraId="01F820CA" w14:textId="77777777">
            <w:proofErr w:type="spellStart"/>
            <w:r w:rsidRPr="00C953B7">
              <w:t>Picea</w:t>
            </w:r>
            <w:proofErr w:type="spellEnd"/>
            <w:r w:rsidRPr="00C953B7">
              <w:t xml:space="preserve"> </w:t>
            </w:r>
            <w:proofErr w:type="spellStart"/>
            <w:r w:rsidRPr="00C953B7">
              <w:t>engelmannii</w:t>
            </w:r>
            <w:proofErr w:type="spellEnd"/>
          </w:p>
        </w:tc>
        <w:tc>
          <w:tcPr>
            <w:tcW w:w="2136" w:type="dxa"/>
            <w:tcBorders>
              <w:top w:val="single" w:color="000000" w:sz="12" w:space="0"/>
            </w:tcBorders>
            <w:shd w:val="clear" w:color="auto" w:fill="auto"/>
          </w:tcPr>
          <w:p w:rsidRPr="00C953B7" w:rsidR="00C953B7" w:rsidP="00EA4E6D" w:rsidRDefault="00C953B7" w14:paraId="270EA30D" w14:textId="77777777">
            <w:r w:rsidRPr="00C953B7">
              <w:t>Engelmann spruce</w:t>
            </w:r>
          </w:p>
        </w:tc>
        <w:tc>
          <w:tcPr>
            <w:tcW w:w="1956" w:type="dxa"/>
            <w:tcBorders>
              <w:top w:val="single" w:color="000000" w:sz="12" w:space="0"/>
            </w:tcBorders>
            <w:shd w:val="clear" w:color="auto" w:fill="auto"/>
          </w:tcPr>
          <w:p w:rsidRPr="00C953B7" w:rsidR="00C953B7" w:rsidP="00EA4E6D" w:rsidRDefault="00C953B7" w14:paraId="7791F001" w14:textId="77777777">
            <w:r w:rsidRPr="00C953B7">
              <w:t>Upper</w:t>
            </w:r>
          </w:p>
        </w:tc>
      </w:tr>
      <w:tr w:rsidRPr="00C953B7" w:rsidR="00C953B7" w:rsidTr="00C953B7" w14:paraId="6C44B545" w14:textId="77777777">
        <w:tc>
          <w:tcPr>
            <w:tcW w:w="1056" w:type="dxa"/>
            <w:shd w:val="clear" w:color="auto" w:fill="auto"/>
          </w:tcPr>
          <w:p w:rsidRPr="00C953B7" w:rsidR="00C953B7" w:rsidP="00EA4E6D" w:rsidRDefault="00C953B7" w14:paraId="12332BC6" w14:textId="77777777">
            <w:pPr>
              <w:rPr>
                <w:bCs/>
              </w:rPr>
            </w:pPr>
            <w:r w:rsidRPr="00C953B7">
              <w:rPr>
                <w:bCs/>
              </w:rPr>
              <w:t>PICO</w:t>
            </w:r>
          </w:p>
        </w:tc>
        <w:tc>
          <w:tcPr>
            <w:tcW w:w="2136" w:type="dxa"/>
            <w:shd w:val="clear" w:color="auto" w:fill="auto"/>
          </w:tcPr>
          <w:p w:rsidRPr="00C953B7" w:rsidR="00C953B7" w:rsidP="00EA4E6D" w:rsidRDefault="00C953B7" w14:paraId="502304EC" w14:textId="77777777">
            <w:r w:rsidRPr="00C953B7">
              <w:t xml:space="preserve">Pinus </w:t>
            </w:r>
            <w:proofErr w:type="spellStart"/>
            <w:r w:rsidRPr="00C953B7">
              <w:t>contorta</w:t>
            </w:r>
            <w:proofErr w:type="spellEnd"/>
          </w:p>
        </w:tc>
        <w:tc>
          <w:tcPr>
            <w:tcW w:w="2136" w:type="dxa"/>
            <w:shd w:val="clear" w:color="auto" w:fill="auto"/>
          </w:tcPr>
          <w:p w:rsidRPr="00C953B7" w:rsidR="00C953B7" w:rsidP="00EA4E6D" w:rsidRDefault="00C953B7" w14:paraId="6A80C233" w14:textId="77777777">
            <w:r w:rsidRPr="00C953B7">
              <w:t>Lodgepole pine</w:t>
            </w:r>
          </w:p>
        </w:tc>
        <w:tc>
          <w:tcPr>
            <w:tcW w:w="1956" w:type="dxa"/>
            <w:shd w:val="clear" w:color="auto" w:fill="auto"/>
          </w:tcPr>
          <w:p w:rsidRPr="00C953B7" w:rsidR="00C953B7" w:rsidP="00EA4E6D" w:rsidRDefault="00C953B7" w14:paraId="68A71104" w14:textId="77777777">
            <w:r w:rsidRPr="00C953B7">
              <w:t>Upper</w:t>
            </w:r>
          </w:p>
        </w:tc>
      </w:tr>
      <w:tr w:rsidRPr="00C953B7" w:rsidR="00C953B7" w:rsidTr="00C953B7" w14:paraId="2C6E9C3E" w14:textId="77777777">
        <w:tc>
          <w:tcPr>
            <w:tcW w:w="1056" w:type="dxa"/>
            <w:shd w:val="clear" w:color="auto" w:fill="auto"/>
          </w:tcPr>
          <w:p w:rsidRPr="00C953B7" w:rsidR="00C953B7" w:rsidP="00EA4E6D" w:rsidRDefault="00C953B7" w14:paraId="22EB0AB5" w14:textId="77777777">
            <w:pPr>
              <w:rPr>
                <w:bCs/>
              </w:rPr>
            </w:pPr>
            <w:r w:rsidRPr="00C953B7">
              <w:rPr>
                <w:bCs/>
              </w:rPr>
              <w:t>ABLA</w:t>
            </w:r>
          </w:p>
        </w:tc>
        <w:tc>
          <w:tcPr>
            <w:tcW w:w="2136" w:type="dxa"/>
            <w:shd w:val="clear" w:color="auto" w:fill="auto"/>
          </w:tcPr>
          <w:p w:rsidRPr="00C953B7" w:rsidR="00C953B7" w:rsidP="00EA4E6D" w:rsidRDefault="00C953B7" w14:paraId="2E069826" w14:textId="77777777">
            <w:proofErr w:type="spellStart"/>
            <w:r w:rsidRPr="00C953B7">
              <w:t>Abies</w:t>
            </w:r>
            <w:proofErr w:type="spellEnd"/>
            <w:r w:rsidRPr="00C953B7">
              <w:t xml:space="preserve"> </w:t>
            </w:r>
            <w:proofErr w:type="spellStart"/>
            <w:r w:rsidRPr="00C953B7">
              <w:t>lasiocarpa</w:t>
            </w:r>
            <w:proofErr w:type="spellEnd"/>
          </w:p>
        </w:tc>
        <w:tc>
          <w:tcPr>
            <w:tcW w:w="2136" w:type="dxa"/>
            <w:shd w:val="clear" w:color="auto" w:fill="auto"/>
          </w:tcPr>
          <w:p w:rsidRPr="00C953B7" w:rsidR="00C953B7" w:rsidP="00EA4E6D" w:rsidRDefault="00C953B7" w14:paraId="4E07ADD7" w14:textId="77777777">
            <w:r w:rsidRPr="00C953B7">
              <w:t>Subalpine fir</w:t>
            </w:r>
          </w:p>
        </w:tc>
        <w:tc>
          <w:tcPr>
            <w:tcW w:w="1956" w:type="dxa"/>
            <w:shd w:val="clear" w:color="auto" w:fill="auto"/>
          </w:tcPr>
          <w:p w:rsidRPr="00C953B7" w:rsidR="00C953B7" w:rsidP="00EA4E6D" w:rsidRDefault="00C953B7" w14:paraId="17A4E840" w14:textId="77777777">
            <w:r w:rsidRPr="00C953B7">
              <w:t>Mid-Upper</w:t>
            </w:r>
          </w:p>
        </w:tc>
      </w:tr>
    </w:tbl>
    <w:p w:rsidR="00C953B7" w:rsidP="00C953B7" w:rsidRDefault="00C953B7" w14:paraId="2A6CCAD2" w14:textId="77777777"/>
    <w:p w:rsidR="00C953B7" w:rsidP="00C953B7" w:rsidRDefault="00C953B7" w14:paraId="2AAD9B07" w14:textId="77777777">
      <w:pPr>
        <w:pStyle w:val="SClassInfoPara"/>
      </w:pPr>
      <w:r>
        <w:t>Description</w:t>
      </w:r>
    </w:p>
    <w:p w:rsidR="00C953B7" w:rsidP="00C953B7" w:rsidRDefault="00C953B7" w14:paraId="12A19452" w14:textId="678383B9">
      <w:r>
        <w:t>This is an early succession stage after long</w:t>
      </w:r>
      <w:r w:rsidR="0032377B">
        <w:t>-</w:t>
      </w:r>
      <w:r>
        <w:t>interval replacement fire. There can be extended periods of grass/seedling stage after fire</w:t>
      </w:r>
      <w:r w:rsidR="0032377B">
        <w:t>-</w:t>
      </w:r>
      <w:r>
        <w:t>replacement events. This stage may occupy 3-50% of the landscape</w:t>
      </w:r>
      <w:r w:rsidR="0032377B">
        <w:t>,</w:t>
      </w:r>
      <w:r>
        <w:t xml:space="preserve"> depending upon climatic conditions and variability of </w:t>
      </w:r>
      <w:proofErr w:type="spellStart"/>
      <w:r w:rsidR="0032377B">
        <w:t>FRIs</w:t>
      </w:r>
      <w:r>
        <w:t>.</w:t>
      </w:r>
      <w:proofErr w:type="spellEnd"/>
      <w:r>
        <w:t xml:space="preserve"> </w:t>
      </w:r>
    </w:p>
    <w:p w:rsidR="00C953B7" w:rsidP="00C953B7" w:rsidRDefault="00C953B7" w14:paraId="122D45E9" w14:textId="415B2FBF"/>
    <w:p w:rsidR="00C953B7" w:rsidP="00C953B7" w:rsidRDefault="00C953B7" w14:paraId="6DDFC5D2" w14:textId="77777777">
      <w:pPr>
        <w:pStyle w:val="InfoPara"/>
        <w:pBdr>
          <w:top w:val="single" w:color="auto" w:sz="4" w:space="1"/>
        </w:pBdr>
      </w:pPr>
      <w:r xmlns:w="http://schemas.openxmlformats.org/wordprocessingml/2006/main">
        <w:t>Class B</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953B7" w:rsidP="00C953B7" w:rsidRDefault="00C953B7" w14:paraId="0737442A" w14:textId="77777777">
      <w:r>
        <w:t>Upper Layer Lifeform: Tree</w:t>
      </w:r>
    </w:p>
    <w:p w:rsidR="00C953B7" w:rsidP="00C953B7" w:rsidRDefault="00C953B7" w14:paraId="08427864" w14:textId="77777777"/>
    <w:p w:rsidR="00C953B7" w:rsidP="00C953B7" w:rsidRDefault="00C953B7" w14:paraId="7911546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C953B7" w:rsidR="00C953B7" w:rsidTr="00C953B7" w14:paraId="42369EFF" w14:textId="77777777">
        <w:tc>
          <w:tcPr>
            <w:tcW w:w="1056" w:type="dxa"/>
            <w:tcBorders>
              <w:top w:val="single" w:color="auto" w:sz="2" w:space="0"/>
              <w:bottom w:val="single" w:color="000000" w:sz="12" w:space="0"/>
            </w:tcBorders>
            <w:shd w:val="clear" w:color="auto" w:fill="auto"/>
          </w:tcPr>
          <w:p w:rsidRPr="00C953B7" w:rsidR="00C953B7" w:rsidP="00C95D18" w:rsidRDefault="00C953B7" w14:paraId="28DF65C8" w14:textId="77777777">
            <w:pPr>
              <w:rPr>
                <w:b/>
                <w:bCs/>
              </w:rPr>
            </w:pPr>
            <w:r w:rsidRPr="00C953B7">
              <w:rPr>
                <w:b/>
                <w:bCs/>
              </w:rPr>
              <w:t>Symbol</w:t>
            </w:r>
          </w:p>
        </w:tc>
        <w:tc>
          <w:tcPr>
            <w:tcW w:w="2136" w:type="dxa"/>
            <w:tcBorders>
              <w:top w:val="single" w:color="auto" w:sz="2" w:space="0"/>
              <w:bottom w:val="single" w:color="000000" w:sz="12" w:space="0"/>
            </w:tcBorders>
            <w:shd w:val="clear" w:color="auto" w:fill="auto"/>
          </w:tcPr>
          <w:p w:rsidRPr="00C953B7" w:rsidR="00C953B7" w:rsidP="00C95D18" w:rsidRDefault="00C953B7" w14:paraId="1D508140" w14:textId="77777777">
            <w:pPr>
              <w:rPr>
                <w:b/>
                <w:bCs/>
              </w:rPr>
            </w:pPr>
            <w:r w:rsidRPr="00C953B7">
              <w:rPr>
                <w:b/>
                <w:bCs/>
              </w:rPr>
              <w:t>Scientific Name</w:t>
            </w:r>
          </w:p>
        </w:tc>
        <w:tc>
          <w:tcPr>
            <w:tcW w:w="2136" w:type="dxa"/>
            <w:tcBorders>
              <w:top w:val="single" w:color="auto" w:sz="2" w:space="0"/>
              <w:bottom w:val="single" w:color="000000" w:sz="12" w:space="0"/>
            </w:tcBorders>
            <w:shd w:val="clear" w:color="auto" w:fill="auto"/>
          </w:tcPr>
          <w:p w:rsidRPr="00C953B7" w:rsidR="00C953B7" w:rsidP="00C95D18" w:rsidRDefault="00C953B7" w14:paraId="347B34B0" w14:textId="77777777">
            <w:pPr>
              <w:rPr>
                <w:b/>
                <w:bCs/>
              </w:rPr>
            </w:pPr>
            <w:r w:rsidRPr="00C953B7">
              <w:rPr>
                <w:b/>
                <w:bCs/>
              </w:rPr>
              <w:t>Common Name</w:t>
            </w:r>
          </w:p>
        </w:tc>
        <w:tc>
          <w:tcPr>
            <w:tcW w:w="1956" w:type="dxa"/>
            <w:tcBorders>
              <w:top w:val="single" w:color="auto" w:sz="2" w:space="0"/>
              <w:bottom w:val="single" w:color="000000" w:sz="12" w:space="0"/>
            </w:tcBorders>
            <w:shd w:val="clear" w:color="auto" w:fill="auto"/>
          </w:tcPr>
          <w:p w:rsidRPr="00C953B7" w:rsidR="00C953B7" w:rsidP="00C95D18" w:rsidRDefault="00C953B7" w14:paraId="75A125DE" w14:textId="77777777">
            <w:pPr>
              <w:rPr>
                <w:b/>
                <w:bCs/>
              </w:rPr>
            </w:pPr>
            <w:r w:rsidRPr="00C953B7">
              <w:rPr>
                <w:b/>
                <w:bCs/>
              </w:rPr>
              <w:t>Canopy Position</w:t>
            </w:r>
          </w:p>
        </w:tc>
      </w:tr>
      <w:tr w:rsidRPr="00C953B7" w:rsidR="00C953B7" w:rsidTr="00C953B7" w14:paraId="09E4B15D" w14:textId="77777777">
        <w:tc>
          <w:tcPr>
            <w:tcW w:w="1056" w:type="dxa"/>
            <w:tcBorders>
              <w:top w:val="single" w:color="000000" w:sz="12" w:space="0"/>
            </w:tcBorders>
            <w:shd w:val="clear" w:color="auto" w:fill="auto"/>
          </w:tcPr>
          <w:p w:rsidRPr="00C953B7" w:rsidR="00C953B7" w:rsidP="00C95D18" w:rsidRDefault="00C953B7" w14:paraId="447E8550" w14:textId="77777777">
            <w:pPr>
              <w:rPr>
                <w:bCs/>
              </w:rPr>
            </w:pPr>
            <w:r w:rsidRPr="00C953B7">
              <w:rPr>
                <w:bCs/>
              </w:rPr>
              <w:lastRenderedPageBreak/>
              <w:t>PIEN</w:t>
            </w:r>
          </w:p>
        </w:tc>
        <w:tc>
          <w:tcPr>
            <w:tcW w:w="2136" w:type="dxa"/>
            <w:tcBorders>
              <w:top w:val="single" w:color="000000" w:sz="12" w:space="0"/>
            </w:tcBorders>
            <w:shd w:val="clear" w:color="auto" w:fill="auto"/>
          </w:tcPr>
          <w:p w:rsidRPr="00C953B7" w:rsidR="00C953B7" w:rsidP="00C95D18" w:rsidRDefault="00C953B7" w14:paraId="44CD1E63" w14:textId="77777777">
            <w:proofErr w:type="spellStart"/>
            <w:r w:rsidRPr="00C953B7">
              <w:t>Picea</w:t>
            </w:r>
            <w:proofErr w:type="spellEnd"/>
            <w:r w:rsidRPr="00C953B7">
              <w:t xml:space="preserve"> </w:t>
            </w:r>
            <w:proofErr w:type="spellStart"/>
            <w:r w:rsidRPr="00C953B7">
              <w:t>engelmannii</w:t>
            </w:r>
            <w:proofErr w:type="spellEnd"/>
          </w:p>
        </w:tc>
        <w:tc>
          <w:tcPr>
            <w:tcW w:w="2136" w:type="dxa"/>
            <w:tcBorders>
              <w:top w:val="single" w:color="000000" w:sz="12" w:space="0"/>
            </w:tcBorders>
            <w:shd w:val="clear" w:color="auto" w:fill="auto"/>
          </w:tcPr>
          <w:p w:rsidRPr="00C953B7" w:rsidR="00C953B7" w:rsidP="00C95D18" w:rsidRDefault="00C953B7" w14:paraId="0C138B05" w14:textId="77777777">
            <w:r w:rsidRPr="00C953B7">
              <w:t>Engelmann spruce</w:t>
            </w:r>
          </w:p>
        </w:tc>
        <w:tc>
          <w:tcPr>
            <w:tcW w:w="1956" w:type="dxa"/>
            <w:tcBorders>
              <w:top w:val="single" w:color="000000" w:sz="12" w:space="0"/>
            </w:tcBorders>
            <w:shd w:val="clear" w:color="auto" w:fill="auto"/>
          </w:tcPr>
          <w:p w:rsidRPr="00C953B7" w:rsidR="00C953B7" w:rsidP="00C95D18" w:rsidRDefault="00C953B7" w14:paraId="64C8E421" w14:textId="77777777">
            <w:r w:rsidRPr="00C953B7">
              <w:t>Upper</w:t>
            </w:r>
          </w:p>
        </w:tc>
      </w:tr>
      <w:tr w:rsidRPr="00C953B7" w:rsidR="00C953B7" w:rsidTr="00C953B7" w14:paraId="0EF4C461" w14:textId="77777777">
        <w:tc>
          <w:tcPr>
            <w:tcW w:w="1056" w:type="dxa"/>
            <w:shd w:val="clear" w:color="auto" w:fill="auto"/>
          </w:tcPr>
          <w:p w:rsidRPr="00C953B7" w:rsidR="00C953B7" w:rsidP="00C95D18" w:rsidRDefault="00C953B7" w14:paraId="2574FB6D" w14:textId="77777777">
            <w:pPr>
              <w:rPr>
                <w:bCs/>
              </w:rPr>
            </w:pPr>
            <w:r w:rsidRPr="00C953B7">
              <w:rPr>
                <w:bCs/>
              </w:rPr>
              <w:t>PICO</w:t>
            </w:r>
          </w:p>
        </w:tc>
        <w:tc>
          <w:tcPr>
            <w:tcW w:w="2136" w:type="dxa"/>
            <w:shd w:val="clear" w:color="auto" w:fill="auto"/>
          </w:tcPr>
          <w:p w:rsidRPr="00C953B7" w:rsidR="00C953B7" w:rsidP="00C95D18" w:rsidRDefault="00C953B7" w14:paraId="13DE58BF" w14:textId="77777777">
            <w:r w:rsidRPr="00C953B7">
              <w:t xml:space="preserve">Pinus </w:t>
            </w:r>
            <w:proofErr w:type="spellStart"/>
            <w:r w:rsidRPr="00C953B7">
              <w:t>contorta</w:t>
            </w:r>
            <w:proofErr w:type="spellEnd"/>
          </w:p>
        </w:tc>
        <w:tc>
          <w:tcPr>
            <w:tcW w:w="2136" w:type="dxa"/>
            <w:shd w:val="clear" w:color="auto" w:fill="auto"/>
          </w:tcPr>
          <w:p w:rsidRPr="00C953B7" w:rsidR="00C953B7" w:rsidP="00C95D18" w:rsidRDefault="00C953B7" w14:paraId="53FF4A30" w14:textId="77777777">
            <w:r w:rsidRPr="00C953B7">
              <w:t>Lodgepole pine</w:t>
            </w:r>
          </w:p>
        </w:tc>
        <w:tc>
          <w:tcPr>
            <w:tcW w:w="1956" w:type="dxa"/>
            <w:shd w:val="clear" w:color="auto" w:fill="auto"/>
          </w:tcPr>
          <w:p w:rsidRPr="00C953B7" w:rsidR="00C953B7" w:rsidP="00C95D18" w:rsidRDefault="00C953B7" w14:paraId="03CDF320" w14:textId="77777777">
            <w:r w:rsidRPr="00C953B7">
              <w:t>Upper</w:t>
            </w:r>
          </w:p>
        </w:tc>
      </w:tr>
      <w:tr w:rsidRPr="00C953B7" w:rsidR="00C953B7" w:rsidTr="00C953B7" w14:paraId="35EE703A" w14:textId="77777777">
        <w:tc>
          <w:tcPr>
            <w:tcW w:w="1056" w:type="dxa"/>
            <w:shd w:val="clear" w:color="auto" w:fill="auto"/>
          </w:tcPr>
          <w:p w:rsidRPr="00C953B7" w:rsidR="00C953B7" w:rsidP="00C95D18" w:rsidRDefault="00C953B7" w14:paraId="5F1E8817" w14:textId="77777777">
            <w:pPr>
              <w:rPr>
                <w:bCs/>
              </w:rPr>
            </w:pPr>
            <w:r w:rsidRPr="00C953B7">
              <w:rPr>
                <w:bCs/>
              </w:rPr>
              <w:t>ABLA</w:t>
            </w:r>
          </w:p>
        </w:tc>
        <w:tc>
          <w:tcPr>
            <w:tcW w:w="2136" w:type="dxa"/>
            <w:shd w:val="clear" w:color="auto" w:fill="auto"/>
          </w:tcPr>
          <w:p w:rsidRPr="00C953B7" w:rsidR="00C953B7" w:rsidP="00C95D18" w:rsidRDefault="00C953B7" w14:paraId="3157C5CE" w14:textId="77777777">
            <w:proofErr w:type="spellStart"/>
            <w:r w:rsidRPr="00C953B7">
              <w:t>Abies</w:t>
            </w:r>
            <w:proofErr w:type="spellEnd"/>
            <w:r w:rsidRPr="00C953B7">
              <w:t xml:space="preserve"> </w:t>
            </w:r>
            <w:proofErr w:type="spellStart"/>
            <w:r w:rsidRPr="00C953B7">
              <w:t>lasiocarpa</w:t>
            </w:r>
            <w:proofErr w:type="spellEnd"/>
          </w:p>
        </w:tc>
        <w:tc>
          <w:tcPr>
            <w:tcW w:w="2136" w:type="dxa"/>
            <w:shd w:val="clear" w:color="auto" w:fill="auto"/>
          </w:tcPr>
          <w:p w:rsidRPr="00C953B7" w:rsidR="00C953B7" w:rsidP="00C95D18" w:rsidRDefault="00C953B7" w14:paraId="0F4C3573" w14:textId="77777777">
            <w:r w:rsidRPr="00C953B7">
              <w:t>Subalpine fir</w:t>
            </w:r>
          </w:p>
        </w:tc>
        <w:tc>
          <w:tcPr>
            <w:tcW w:w="1956" w:type="dxa"/>
            <w:shd w:val="clear" w:color="auto" w:fill="auto"/>
          </w:tcPr>
          <w:p w:rsidRPr="00C953B7" w:rsidR="00C953B7" w:rsidP="00C95D18" w:rsidRDefault="00C953B7" w14:paraId="79AB266F" w14:textId="77777777">
            <w:r w:rsidRPr="00C953B7">
              <w:t>Upper</w:t>
            </w:r>
          </w:p>
        </w:tc>
      </w:tr>
    </w:tbl>
    <w:p w:rsidR="00C953B7" w:rsidP="00C953B7" w:rsidRDefault="00C953B7" w14:paraId="17543D4F" w14:textId="77777777"/>
    <w:p w:rsidR="00C953B7" w:rsidP="00C953B7" w:rsidRDefault="00C953B7" w14:paraId="15C0CA2E" w14:textId="77777777">
      <w:pPr>
        <w:pStyle w:val="SClassInfoPara"/>
      </w:pPr>
      <w:r>
        <w:t>Description</w:t>
      </w:r>
    </w:p>
    <w:p w:rsidR="00C953B7" w:rsidP="00F922A1" w:rsidRDefault="00C953B7" w14:paraId="1A440295" w14:textId="78F3EFB9">
      <w:r>
        <w:t>Shade</w:t>
      </w:r>
      <w:r w:rsidR="0032377B">
        <w:t>-</w:t>
      </w:r>
      <w:r>
        <w:t>tolerant and mixed conifer saplings to poles.</w:t>
      </w:r>
      <w:r w:rsidR="005951BF">
        <w:t xml:space="preserve"> </w:t>
      </w:r>
      <w:r>
        <w:t>High</w:t>
      </w:r>
      <w:r w:rsidR="0032377B">
        <w:t>-</w:t>
      </w:r>
      <w:r>
        <w:t>density saplings to poles. May occupy 5-50% of the landscape.</w:t>
      </w:r>
    </w:p>
    <w:p w:rsidR="00C953B7" w:rsidP="00C953B7" w:rsidRDefault="00C953B7" w14:paraId="3E23DC34" w14:textId="77777777"/>
    <w:p w:rsidR="00C953B7" w:rsidP="00C953B7" w:rsidRDefault="00C953B7" w14:paraId="00C39B13" w14:textId="77777777">
      <w:pPr>
        <w:pStyle w:val="InfoPara"/>
        <w:pBdr>
          <w:top w:val="single" w:color="auto" w:sz="4" w:space="1"/>
        </w:pBdr>
      </w:pPr>
      <w:r xmlns:w="http://schemas.openxmlformats.org/wordprocessingml/2006/main">
        <w:t>Class C</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953B7" w:rsidP="00C953B7" w:rsidRDefault="00C953B7" w14:paraId="65B5539C" w14:textId="77777777">
      <w:r>
        <w:t>Upper Layer Lifeform: Tree</w:t>
      </w:r>
    </w:p>
    <w:p w:rsidR="00C953B7" w:rsidP="00C953B7" w:rsidRDefault="00C953B7" w14:paraId="2B769ED9" w14:textId="77777777"/>
    <w:p w:rsidR="00C953B7" w:rsidP="00C953B7" w:rsidRDefault="00C953B7" w14:paraId="00B8BC2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C953B7" w:rsidR="00C953B7" w:rsidTr="00C953B7" w14:paraId="3C4BD62D" w14:textId="77777777">
        <w:tc>
          <w:tcPr>
            <w:tcW w:w="1056" w:type="dxa"/>
            <w:tcBorders>
              <w:top w:val="single" w:color="auto" w:sz="2" w:space="0"/>
              <w:bottom w:val="single" w:color="000000" w:sz="12" w:space="0"/>
            </w:tcBorders>
            <w:shd w:val="clear" w:color="auto" w:fill="auto"/>
          </w:tcPr>
          <w:p w:rsidRPr="00C953B7" w:rsidR="00C953B7" w:rsidP="00E73045" w:rsidRDefault="00C953B7" w14:paraId="4A161AE6" w14:textId="77777777">
            <w:pPr>
              <w:rPr>
                <w:b/>
                <w:bCs/>
              </w:rPr>
            </w:pPr>
            <w:r w:rsidRPr="00C953B7">
              <w:rPr>
                <w:b/>
                <w:bCs/>
              </w:rPr>
              <w:t>Symbol</w:t>
            </w:r>
          </w:p>
        </w:tc>
        <w:tc>
          <w:tcPr>
            <w:tcW w:w="2136" w:type="dxa"/>
            <w:tcBorders>
              <w:top w:val="single" w:color="auto" w:sz="2" w:space="0"/>
              <w:bottom w:val="single" w:color="000000" w:sz="12" w:space="0"/>
            </w:tcBorders>
            <w:shd w:val="clear" w:color="auto" w:fill="auto"/>
          </w:tcPr>
          <w:p w:rsidRPr="00C953B7" w:rsidR="00C953B7" w:rsidP="00E73045" w:rsidRDefault="00C953B7" w14:paraId="4D12CC63" w14:textId="77777777">
            <w:pPr>
              <w:rPr>
                <w:b/>
                <w:bCs/>
              </w:rPr>
            </w:pPr>
            <w:r w:rsidRPr="00C953B7">
              <w:rPr>
                <w:b/>
                <w:bCs/>
              </w:rPr>
              <w:t>Scientific Name</w:t>
            </w:r>
          </w:p>
        </w:tc>
        <w:tc>
          <w:tcPr>
            <w:tcW w:w="2136" w:type="dxa"/>
            <w:tcBorders>
              <w:top w:val="single" w:color="auto" w:sz="2" w:space="0"/>
              <w:bottom w:val="single" w:color="000000" w:sz="12" w:space="0"/>
            </w:tcBorders>
            <w:shd w:val="clear" w:color="auto" w:fill="auto"/>
          </w:tcPr>
          <w:p w:rsidRPr="00C953B7" w:rsidR="00C953B7" w:rsidP="00E73045" w:rsidRDefault="00C953B7" w14:paraId="6537C74E" w14:textId="77777777">
            <w:pPr>
              <w:rPr>
                <w:b/>
                <w:bCs/>
              </w:rPr>
            </w:pPr>
            <w:r w:rsidRPr="00C953B7">
              <w:rPr>
                <w:b/>
                <w:bCs/>
              </w:rPr>
              <w:t>Common Name</w:t>
            </w:r>
          </w:p>
        </w:tc>
        <w:tc>
          <w:tcPr>
            <w:tcW w:w="1956" w:type="dxa"/>
            <w:tcBorders>
              <w:top w:val="single" w:color="auto" w:sz="2" w:space="0"/>
              <w:bottom w:val="single" w:color="000000" w:sz="12" w:space="0"/>
            </w:tcBorders>
            <w:shd w:val="clear" w:color="auto" w:fill="auto"/>
          </w:tcPr>
          <w:p w:rsidRPr="00C953B7" w:rsidR="00C953B7" w:rsidP="00E73045" w:rsidRDefault="00C953B7" w14:paraId="27E5F745" w14:textId="77777777">
            <w:pPr>
              <w:rPr>
                <w:b/>
                <w:bCs/>
              </w:rPr>
            </w:pPr>
            <w:r w:rsidRPr="00C953B7">
              <w:rPr>
                <w:b/>
                <w:bCs/>
              </w:rPr>
              <w:t>Canopy Position</w:t>
            </w:r>
          </w:p>
        </w:tc>
      </w:tr>
      <w:tr w:rsidRPr="00C953B7" w:rsidR="00C953B7" w:rsidTr="00C953B7" w14:paraId="2CBBEFEB" w14:textId="77777777">
        <w:tc>
          <w:tcPr>
            <w:tcW w:w="1056" w:type="dxa"/>
            <w:tcBorders>
              <w:top w:val="single" w:color="000000" w:sz="12" w:space="0"/>
            </w:tcBorders>
            <w:shd w:val="clear" w:color="auto" w:fill="auto"/>
          </w:tcPr>
          <w:p w:rsidRPr="00C953B7" w:rsidR="00C953B7" w:rsidP="00E73045" w:rsidRDefault="00C953B7" w14:paraId="44645A75" w14:textId="77777777">
            <w:pPr>
              <w:rPr>
                <w:bCs/>
              </w:rPr>
            </w:pPr>
            <w:r w:rsidRPr="00C953B7">
              <w:rPr>
                <w:bCs/>
              </w:rPr>
              <w:t>PIEN</w:t>
            </w:r>
          </w:p>
        </w:tc>
        <w:tc>
          <w:tcPr>
            <w:tcW w:w="2136" w:type="dxa"/>
            <w:tcBorders>
              <w:top w:val="single" w:color="000000" w:sz="12" w:space="0"/>
            </w:tcBorders>
            <w:shd w:val="clear" w:color="auto" w:fill="auto"/>
          </w:tcPr>
          <w:p w:rsidRPr="00C953B7" w:rsidR="00C953B7" w:rsidP="00E73045" w:rsidRDefault="00C953B7" w14:paraId="58EF19BD" w14:textId="77777777">
            <w:proofErr w:type="spellStart"/>
            <w:r w:rsidRPr="00C953B7">
              <w:t>Picea</w:t>
            </w:r>
            <w:proofErr w:type="spellEnd"/>
            <w:r w:rsidRPr="00C953B7">
              <w:t xml:space="preserve"> </w:t>
            </w:r>
            <w:proofErr w:type="spellStart"/>
            <w:r w:rsidRPr="00C953B7">
              <w:t>engelmannii</w:t>
            </w:r>
            <w:proofErr w:type="spellEnd"/>
          </w:p>
        </w:tc>
        <w:tc>
          <w:tcPr>
            <w:tcW w:w="2136" w:type="dxa"/>
            <w:tcBorders>
              <w:top w:val="single" w:color="000000" w:sz="12" w:space="0"/>
            </w:tcBorders>
            <w:shd w:val="clear" w:color="auto" w:fill="auto"/>
          </w:tcPr>
          <w:p w:rsidRPr="00C953B7" w:rsidR="00C953B7" w:rsidP="00E73045" w:rsidRDefault="00C953B7" w14:paraId="67BB3C54" w14:textId="77777777">
            <w:r w:rsidRPr="00C953B7">
              <w:t>Engelmann spruce</w:t>
            </w:r>
          </w:p>
        </w:tc>
        <w:tc>
          <w:tcPr>
            <w:tcW w:w="1956" w:type="dxa"/>
            <w:tcBorders>
              <w:top w:val="single" w:color="000000" w:sz="12" w:space="0"/>
            </w:tcBorders>
            <w:shd w:val="clear" w:color="auto" w:fill="auto"/>
          </w:tcPr>
          <w:p w:rsidRPr="00C953B7" w:rsidR="00C953B7" w:rsidP="00E73045" w:rsidRDefault="00C953B7" w14:paraId="15064619" w14:textId="77777777">
            <w:r w:rsidRPr="00C953B7">
              <w:t>Upper</w:t>
            </w:r>
          </w:p>
        </w:tc>
      </w:tr>
      <w:tr w:rsidRPr="00C953B7" w:rsidR="00C953B7" w:rsidTr="00C953B7" w14:paraId="2A497137" w14:textId="77777777">
        <w:tc>
          <w:tcPr>
            <w:tcW w:w="1056" w:type="dxa"/>
            <w:shd w:val="clear" w:color="auto" w:fill="auto"/>
          </w:tcPr>
          <w:p w:rsidRPr="00C953B7" w:rsidR="00C953B7" w:rsidP="00E73045" w:rsidRDefault="00C953B7" w14:paraId="40EFE51C" w14:textId="77777777">
            <w:pPr>
              <w:rPr>
                <w:bCs/>
              </w:rPr>
            </w:pPr>
            <w:r w:rsidRPr="00C953B7">
              <w:rPr>
                <w:bCs/>
              </w:rPr>
              <w:t>PICO</w:t>
            </w:r>
          </w:p>
        </w:tc>
        <w:tc>
          <w:tcPr>
            <w:tcW w:w="2136" w:type="dxa"/>
            <w:shd w:val="clear" w:color="auto" w:fill="auto"/>
          </w:tcPr>
          <w:p w:rsidRPr="00C953B7" w:rsidR="00C953B7" w:rsidP="00E73045" w:rsidRDefault="00C953B7" w14:paraId="4E353BBD" w14:textId="77777777">
            <w:r w:rsidRPr="00C953B7">
              <w:t xml:space="preserve">Pinus </w:t>
            </w:r>
            <w:proofErr w:type="spellStart"/>
            <w:r w:rsidRPr="00C953B7">
              <w:t>contorta</w:t>
            </w:r>
            <w:proofErr w:type="spellEnd"/>
          </w:p>
        </w:tc>
        <w:tc>
          <w:tcPr>
            <w:tcW w:w="2136" w:type="dxa"/>
            <w:shd w:val="clear" w:color="auto" w:fill="auto"/>
          </w:tcPr>
          <w:p w:rsidRPr="00C953B7" w:rsidR="00C953B7" w:rsidP="00E73045" w:rsidRDefault="00C953B7" w14:paraId="6B418FF5" w14:textId="77777777">
            <w:r w:rsidRPr="00C953B7">
              <w:t>Lodgepole pine</w:t>
            </w:r>
          </w:p>
        </w:tc>
        <w:tc>
          <w:tcPr>
            <w:tcW w:w="1956" w:type="dxa"/>
            <w:shd w:val="clear" w:color="auto" w:fill="auto"/>
          </w:tcPr>
          <w:p w:rsidRPr="00C953B7" w:rsidR="00C953B7" w:rsidP="00E73045" w:rsidRDefault="00C953B7" w14:paraId="4D3CA316" w14:textId="77777777">
            <w:r w:rsidRPr="00C953B7">
              <w:t>Upper</w:t>
            </w:r>
          </w:p>
        </w:tc>
      </w:tr>
      <w:tr w:rsidRPr="00C953B7" w:rsidR="00C953B7" w:rsidTr="00C953B7" w14:paraId="7DE068D2" w14:textId="77777777">
        <w:tc>
          <w:tcPr>
            <w:tcW w:w="1056" w:type="dxa"/>
            <w:shd w:val="clear" w:color="auto" w:fill="auto"/>
          </w:tcPr>
          <w:p w:rsidRPr="00C953B7" w:rsidR="00C953B7" w:rsidP="00E73045" w:rsidRDefault="00C953B7" w14:paraId="5E8905DF" w14:textId="77777777">
            <w:pPr>
              <w:rPr>
                <w:bCs/>
              </w:rPr>
            </w:pPr>
            <w:r w:rsidRPr="00C953B7">
              <w:rPr>
                <w:bCs/>
              </w:rPr>
              <w:t>ABLA</w:t>
            </w:r>
          </w:p>
        </w:tc>
        <w:tc>
          <w:tcPr>
            <w:tcW w:w="2136" w:type="dxa"/>
            <w:shd w:val="clear" w:color="auto" w:fill="auto"/>
          </w:tcPr>
          <w:p w:rsidRPr="00C953B7" w:rsidR="00C953B7" w:rsidP="00E73045" w:rsidRDefault="00C953B7" w14:paraId="49B3335F" w14:textId="77777777">
            <w:proofErr w:type="spellStart"/>
            <w:r w:rsidRPr="00C953B7">
              <w:t>Abies</w:t>
            </w:r>
            <w:proofErr w:type="spellEnd"/>
            <w:r w:rsidRPr="00C953B7">
              <w:t xml:space="preserve"> </w:t>
            </w:r>
            <w:proofErr w:type="spellStart"/>
            <w:r w:rsidRPr="00C953B7">
              <w:t>lasiocarpa</w:t>
            </w:r>
            <w:proofErr w:type="spellEnd"/>
          </w:p>
        </w:tc>
        <w:tc>
          <w:tcPr>
            <w:tcW w:w="2136" w:type="dxa"/>
            <w:shd w:val="clear" w:color="auto" w:fill="auto"/>
          </w:tcPr>
          <w:p w:rsidRPr="00C953B7" w:rsidR="00C953B7" w:rsidP="00E73045" w:rsidRDefault="00C953B7" w14:paraId="7AC6AAE9" w14:textId="77777777">
            <w:r w:rsidRPr="00C953B7">
              <w:t>Subalpine fir</w:t>
            </w:r>
          </w:p>
        </w:tc>
        <w:tc>
          <w:tcPr>
            <w:tcW w:w="1956" w:type="dxa"/>
            <w:shd w:val="clear" w:color="auto" w:fill="auto"/>
          </w:tcPr>
          <w:p w:rsidRPr="00C953B7" w:rsidR="00C953B7" w:rsidP="00E73045" w:rsidRDefault="00C953B7" w14:paraId="32979FF6" w14:textId="77777777">
            <w:r w:rsidRPr="00C953B7">
              <w:t>Upper</w:t>
            </w:r>
          </w:p>
        </w:tc>
      </w:tr>
    </w:tbl>
    <w:p w:rsidR="00C953B7" w:rsidP="00C953B7" w:rsidRDefault="00C953B7" w14:paraId="252232EE" w14:textId="77777777"/>
    <w:p w:rsidR="00C953B7" w:rsidP="00C953B7" w:rsidRDefault="00C953B7" w14:paraId="2C08AADB" w14:textId="77777777">
      <w:pPr>
        <w:pStyle w:val="SClassInfoPara"/>
      </w:pPr>
      <w:r>
        <w:t>Description</w:t>
      </w:r>
    </w:p>
    <w:p w:rsidR="00C953B7" w:rsidP="00C953B7" w:rsidRDefault="00C953B7" w14:paraId="638F5797" w14:textId="41408F1B">
      <w:r>
        <w:t>Low</w:t>
      </w:r>
      <w:r w:rsidR="0032377B">
        <w:t>-</w:t>
      </w:r>
      <w:r>
        <w:t>density saplings to poles. Primarily occurs after wea</w:t>
      </w:r>
      <w:r w:rsidR="00F922A1">
        <w:t>ther stress thins denser stands</w:t>
      </w:r>
      <w:r>
        <w:t xml:space="preserve">. It might be possible that this could occur from insects and disease. </w:t>
      </w:r>
    </w:p>
    <w:p w:rsidR="00C953B7" w:rsidP="00C953B7" w:rsidRDefault="00C953B7" w14:paraId="529116A9" w14:textId="3AA94FFE"/>
    <w:p w:rsidR="00C953B7" w:rsidP="00C953B7" w:rsidRDefault="00C953B7" w14:paraId="231F2A43" w14:textId="77777777">
      <w:pPr>
        <w:pStyle w:val="InfoPara"/>
        <w:pBdr>
          <w:top w:val="single" w:color="auto" w:sz="4" w:space="1"/>
        </w:pBdr>
      </w:pPr>
      <w:r xmlns:w="http://schemas.openxmlformats.org/wordprocessingml/2006/main">
        <w:t>Class D</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953B7" w:rsidP="00C953B7" w:rsidRDefault="00C953B7" w14:paraId="40696A68" w14:textId="77777777">
      <w:r>
        <w:t>Upper Layer Lifeform: Tree</w:t>
      </w:r>
    </w:p>
    <w:p w:rsidR="00C953B7" w:rsidP="00C953B7" w:rsidRDefault="00C953B7" w14:paraId="731D3F18" w14:textId="77777777"/>
    <w:p w:rsidR="00C953B7" w:rsidP="00C953B7" w:rsidRDefault="00C953B7" w14:paraId="440A755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C953B7" w:rsidR="00C953B7" w:rsidTr="00C953B7" w14:paraId="57F3D617" w14:textId="77777777">
        <w:tc>
          <w:tcPr>
            <w:tcW w:w="1056" w:type="dxa"/>
            <w:tcBorders>
              <w:top w:val="single" w:color="auto" w:sz="2" w:space="0"/>
              <w:bottom w:val="single" w:color="000000" w:sz="12" w:space="0"/>
            </w:tcBorders>
            <w:shd w:val="clear" w:color="auto" w:fill="auto"/>
          </w:tcPr>
          <w:p w:rsidRPr="00C953B7" w:rsidR="00C953B7" w:rsidP="00A85608" w:rsidRDefault="00C953B7" w14:paraId="6043E9DC" w14:textId="77777777">
            <w:pPr>
              <w:rPr>
                <w:b/>
                <w:bCs/>
              </w:rPr>
            </w:pPr>
            <w:r w:rsidRPr="00C953B7">
              <w:rPr>
                <w:b/>
                <w:bCs/>
              </w:rPr>
              <w:t>Symbol</w:t>
            </w:r>
          </w:p>
        </w:tc>
        <w:tc>
          <w:tcPr>
            <w:tcW w:w="2136" w:type="dxa"/>
            <w:tcBorders>
              <w:top w:val="single" w:color="auto" w:sz="2" w:space="0"/>
              <w:bottom w:val="single" w:color="000000" w:sz="12" w:space="0"/>
            </w:tcBorders>
            <w:shd w:val="clear" w:color="auto" w:fill="auto"/>
          </w:tcPr>
          <w:p w:rsidRPr="00C953B7" w:rsidR="00C953B7" w:rsidP="00A85608" w:rsidRDefault="00C953B7" w14:paraId="286F8EAA" w14:textId="77777777">
            <w:pPr>
              <w:rPr>
                <w:b/>
                <w:bCs/>
              </w:rPr>
            </w:pPr>
            <w:r w:rsidRPr="00C953B7">
              <w:rPr>
                <w:b/>
                <w:bCs/>
              </w:rPr>
              <w:t>Scientific Name</w:t>
            </w:r>
          </w:p>
        </w:tc>
        <w:tc>
          <w:tcPr>
            <w:tcW w:w="2136" w:type="dxa"/>
            <w:tcBorders>
              <w:top w:val="single" w:color="auto" w:sz="2" w:space="0"/>
              <w:bottom w:val="single" w:color="000000" w:sz="12" w:space="0"/>
            </w:tcBorders>
            <w:shd w:val="clear" w:color="auto" w:fill="auto"/>
          </w:tcPr>
          <w:p w:rsidRPr="00C953B7" w:rsidR="00C953B7" w:rsidP="00A85608" w:rsidRDefault="00C953B7" w14:paraId="5AC0DF41" w14:textId="77777777">
            <w:pPr>
              <w:rPr>
                <w:b/>
                <w:bCs/>
              </w:rPr>
            </w:pPr>
            <w:r w:rsidRPr="00C953B7">
              <w:rPr>
                <w:b/>
                <w:bCs/>
              </w:rPr>
              <w:t>Common Name</w:t>
            </w:r>
          </w:p>
        </w:tc>
        <w:tc>
          <w:tcPr>
            <w:tcW w:w="1956" w:type="dxa"/>
            <w:tcBorders>
              <w:top w:val="single" w:color="auto" w:sz="2" w:space="0"/>
              <w:bottom w:val="single" w:color="000000" w:sz="12" w:space="0"/>
            </w:tcBorders>
            <w:shd w:val="clear" w:color="auto" w:fill="auto"/>
          </w:tcPr>
          <w:p w:rsidRPr="00C953B7" w:rsidR="00C953B7" w:rsidP="00A85608" w:rsidRDefault="00C953B7" w14:paraId="3441B61A" w14:textId="77777777">
            <w:pPr>
              <w:rPr>
                <w:b/>
                <w:bCs/>
              </w:rPr>
            </w:pPr>
            <w:r w:rsidRPr="00C953B7">
              <w:rPr>
                <w:b/>
                <w:bCs/>
              </w:rPr>
              <w:t>Canopy Position</w:t>
            </w:r>
          </w:p>
        </w:tc>
      </w:tr>
      <w:tr w:rsidRPr="00C953B7" w:rsidR="00C953B7" w:rsidTr="00C953B7" w14:paraId="2AE65692" w14:textId="77777777">
        <w:tc>
          <w:tcPr>
            <w:tcW w:w="1056" w:type="dxa"/>
            <w:tcBorders>
              <w:top w:val="single" w:color="000000" w:sz="12" w:space="0"/>
            </w:tcBorders>
            <w:shd w:val="clear" w:color="auto" w:fill="auto"/>
          </w:tcPr>
          <w:p w:rsidRPr="00C953B7" w:rsidR="00C953B7" w:rsidP="00A85608" w:rsidRDefault="00C953B7" w14:paraId="4069179B" w14:textId="77777777">
            <w:pPr>
              <w:rPr>
                <w:bCs/>
              </w:rPr>
            </w:pPr>
            <w:r w:rsidRPr="00C953B7">
              <w:rPr>
                <w:bCs/>
              </w:rPr>
              <w:t>PIEN</w:t>
            </w:r>
          </w:p>
        </w:tc>
        <w:tc>
          <w:tcPr>
            <w:tcW w:w="2136" w:type="dxa"/>
            <w:tcBorders>
              <w:top w:val="single" w:color="000000" w:sz="12" w:space="0"/>
            </w:tcBorders>
            <w:shd w:val="clear" w:color="auto" w:fill="auto"/>
          </w:tcPr>
          <w:p w:rsidRPr="00C953B7" w:rsidR="00C953B7" w:rsidP="00A85608" w:rsidRDefault="00C953B7" w14:paraId="1ABB7AB0" w14:textId="77777777">
            <w:proofErr w:type="spellStart"/>
            <w:r w:rsidRPr="00C953B7">
              <w:t>Picea</w:t>
            </w:r>
            <w:proofErr w:type="spellEnd"/>
            <w:r w:rsidRPr="00C953B7">
              <w:t xml:space="preserve"> </w:t>
            </w:r>
            <w:proofErr w:type="spellStart"/>
            <w:r w:rsidRPr="00C953B7">
              <w:t>engelmannii</w:t>
            </w:r>
            <w:proofErr w:type="spellEnd"/>
          </w:p>
        </w:tc>
        <w:tc>
          <w:tcPr>
            <w:tcW w:w="2136" w:type="dxa"/>
            <w:tcBorders>
              <w:top w:val="single" w:color="000000" w:sz="12" w:space="0"/>
            </w:tcBorders>
            <w:shd w:val="clear" w:color="auto" w:fill="auto"/>
          </w:tcPr>
          <w:p w:rsidRPr="00C953B7" w:rsidR="00C953B7" w:rsidP="00A85608" w:rsidRDefault="00C953B7" w14:paraId="255E8290" w14:textId="77777777">
            <w:r w:rsidRPr="00C953B7">
              <w:t>Engelmann spruce</w:t>
            </w:r>
          </w:p>
        </w:tc>
        <w:tc>
          <w:tcPr>
            <w:tcW w:w="1956" w:type="dxa"/>
            <w:tcBorders>
              <w:top w:val="single" w:color="000000" w:sz="12" w:space="0"/>
            </w:tcBorders>
            <w:shd w:val="clear" w:color="auto" w:fill="auto"/>
          </w:tcPr>
          <w:p w:rsidRPr="00C953B7" w:rsidR="00C953B7" w:rsidP="00A85608" w:rsidRDefault="00C953B7" w14:paraId="35C392DF" w14:textId="77777777">
            <w:r w:rsidRPr="00C953B7">
              <w:t>Upper</w:t>
            </w:r>
          </w:p>
        </w:tc>
      </w:tr>
      <w:tr w:rsidRPr="00C953B7" w:rsidR="00C953B7" w:rsidTr="00C953B7" w14:paraId="49CC0F31" w14:textId="77777777">
        <w:tc>
          <w:tcPr>
            <w:tcW w:w="1056" w:type="dxa"/>
            <w:shd w:val="clear" w:color="auto" w:fill="auto"/>
          </w:tcPr>
          <w:p w:rsidRPr="00C953B7" w:rsidR="00C953B7" w:rsidP="00A85608" w:rsidRDefault="00C953B7" w14:paraId="6193E58B" w14:textId="77777777">
            <w:pPr>
              <w:rPr>
                <w:bCs/>
              </w:rPr>
            </w:pPr>
            <w:r w:rsidRPr="00C953B7">
              <w:rPr>
                <w:bCs/>
              </w:rPr>
              <w:t>ABLA</w:t>
            </w:r>
          </w:p>
        </w:tc>
        <w:tc>
          <w:tcPr>
            <w:tcW w:w="2136" w:type="dxa"/>
            <w:shd w:val="clear" w:color="auto" w:fill="auto"/>
          </w:tcPr>
          <w:p w:rsidRPr="00C953B7" w:rsidR="00C953B7" w:rsidP="00A85608" w:rsidRDefault="00C953B7" w14:paraId="01DA02C8" w14:textId="77777777">
            <w:proofErr w:type="spellStart"/>
            <w:r w:rsidRPr="00C953B7">
              <w:t>Abies</w:t>
            </w:r>
            <w:proofErr w:type="spellEnd"/>
            <w:r w:rsidRPr="00C953B7">
              <w:t xml:space="preserve"> </w:t>
            </w:r>
            <w:proofErr w:type="spellStart"/>
            <w:r w:rsidRPr="00C953B7">
              <w:t>lasiocarpa</w:t>
            </w:r>
            <w:proofErr w:type="spellEnd"/>
          </w:p>
        </w:tc>
        <w:tc>
          <w:tcPr>
            <w:tcW w:w="2136" w:type="dxa"/>
            <w:shd w:val="clear" w:color="auto" w:fill="auto"/>
          </w:tcPr>
          <w:p w:rsidRPr="00C953B7" w:rsidR="00C953B7" w:rsidP="00A85608" w:rsidRDefault="00C953B7" w14:paraId="23A95ABF" w14:textId="77777777">
            <w:r w:rsidRPr="00C953B7">
              <w:t>Subalpine fir</w:t>
            </w:r>
          </w:p>
        </w:tc>
        <w:tc>
          <w:tcPr>
            <w:tcW w:w="1956" w:type="dxa"/>
            <w:shd w:val="clear" w:color="auto" w:fill="auto"/>
          </w:tcPr>
          <w:p w:rsidRPr="00C953B7" w:rsidR="00C953B7" w:rsidP="00A85608" w:rsidRDefault="00C953B7" w14:paraId="330B0BAF" w14:textId="77777777">
            <w:r w:rsidRPr="00C953B7">
              <w:t>Upper</w:t>
            </w:r>
          </w:p>
        </w:tc>
      </w:tr>
      <w:tr w:rsidRPr="00C953B7" w:rsidR="00C953B7" w:rsidTr="00C953B7" w14:paraId="51AD9C29" w14:textId="77777777">
        <w:tc>
          <w:tcPr>
            <w:tcW w:w="1056" w:type="dxa"/>
            <w:shd w:val="clear" w:color="auto" w:fill="auto"/>
          </w:tcPr>
          <w:p w:rsidRPr="00C953B7" w:rsidR="00C953B7" w:rsidP="00A85608" w:rsidRDefault="00C953B7" w14:paraId="346FA3BE" w14:textId="77777777">
            <w:pPr>
              <w:rPr>
                <w:bCs/>
              </w:rPr>
            </w:pPr>
            <w:r w:rsidRPr="00C953B7">
              <w:rPr>
                <w:bCs/>
              </w:rPr>
              <w:t>PICO</w:t>
            </w:r>
          </w:p>
        </w:tc>
        <w:tc>
          <w:tcPr>
            <w:tcW w:w="2136" w:type="dxa"/>
            <w:shd w:val="clear" w:color="auto" w:fill="auto"/>
          </w:tcPr>
          <w:p w:rsidRPr="00C953B7" w:rsidR="00C953B7" w:rsidP="00A85608" w:rsidRDefault="00C953B7" w14:paraId="39E97ACD" w14:textId="77777777">
            <w:r w:rsidRPr="00C953B7">
              <w:t xml:space="preserve">Pinus </w:t>
            </w:r>
            <w:proofErr w:type="spellStart"/>
            <w:r w:rsidRPr="00C953B7">
              <w:t>contorta</w:t>
            </w:r>
            <w:proofErr w:type="spellEnd"/>
          </w:p>
        </w:tc>
        <w:tc>
          <w:tcPr>
            <w:tcW w:w="2136" w:type="dxa"/>
            <w:shd w:val="clear" w:color="auto" w:fill="auto"/>
          </w:tcPr>
          <w:p w:rsidRPr="00C953B7" w:rsidR="00C953B7" w:rsidP="00A85608" w:rsidRDefault="00C953B7" w14:paraId="4D18EEF3" w14:textId="77777777">
            <w:r w:rsidRPr="00C953B7">
              <w:t>Lodgepole pine</w:t>
            </w:r>
          </w:p>
        </w:tc>
        <w:tc>
          <w:tcPr>
            <w:tcW w:w="1956" w:type="dxa"/>
            <w:shd w:val="clear" w:color="auto" w:fill="auto"/>
          </w:tcPr>
          <w:p w:rsidRPr="00C953B7" w:rsidR="00C953B7" w:rsidP="00A85608" w:rsidRDefault="00C953B7" w14:paraId="5093D05F" w14:textId="77777777">
            <w:r w:rsidRPr="00C953B7">
              <w:t>Upper</w:t>
            </w:r>
          </w:p>
        </w:tc>
      </w:tr>
    </w:tbl>
    <w:p w:rsidR="00C953B7" w:rsidP="00C953B7" w:rsidRDefault="00C953B7" w14:paraId="0C4CADF5" w14:textId="77777777"/>
    <w:p w:rsidR="00C953B7" w:rsidP="00C953B7" w:rsidRDefault="00C953B7" w14:paraId="74BA5A68" w14:textId="77777777">
      <w:pPr>
        <w:pStyle w:val="SClassInfoPara"/>
      </w:pPr>
      <w:r>
        <w:t>Description</w:t>
      </w:r>
    </w:p>
    <w:p w:rsidR="00C953B7" w:rsidP="00C953B7" w:rsidRDefault="00C953B7" w14:paraId="7621830C" w14:textId="0A6D1441">
      <w:r>
        <w:t>Poles and larger diameter</w:t>
      </w:r>
      <w:r w:rsidR="0032377B">
        <w:t>,</w:t>
      </w:r>
      <w:r>
        <w:t xml:space="preserve"> moderately shade</w:t>
      </w:r>
      <w:r w:rsidR="0032377B">
        <w:t>-</w:t>
      </w:r>
      <w:r>
        <w:t>tolerant conifer species in small to moderate</w:t>
      </w:r>
      <w:r w:rsidR="0032377B">
        <w:t xml:space="preserve"> </w:t>
      </w:r>
      <w:r>
        <w:t>patches. Patches would include subalpine fir seedlings. This stage occupies 15-50% of the landscape.</w:t>
      </w:r>
    </w:p>
    <w:p w:rsidR="00C953B7" w:rsidP="00C953B7" w:rsidRDefault="00C953B7" w14:paraId="7EAD5206" w14:textId="77777777"/>
    <w:p w:rsidR="00C953B7" w:rsidP="00C953B7" w:rsidRDefault="00C953B7" w14:paraId="2D530509" w14:textId="77777777">
      <w:pPr>
        <w:pStyle w:val="InfoPara"/>
        <w:pBdr>
          <w:top w:val="single" w:color="auto" w:sz="4" w:space="1"/>
        </w:pBdr>
      </w:pPr>
      <w:r xmlns:w="http://schemas.openxmlformats.org/wordprocessingml/2006/main">
        <w:t>Class E</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953B7" w:rsidP="00C953B7" w:rsidRDefault="00C953B7" w14:paraId="25864509" w14:textId="77777777">
      <w:r>
        <w:t>Upper Layer Lifeform: Tree</w:t>
      </w:r>
    </w:p>
    <w:p w:rsidR="00C953B7" w:rsidP="00C953B7" w:rsidRDefault="00C953B7" w14:paraId="517EAA78" w14:textId="77777777"/>
    <w:p w:rsidR="00C953B7" w:rsidP="00C953B7" w:rsidRDefault="00C953B7" w14:paraId="035E9F3B"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C953B7" w:rsidR="00C953B7" w:rsidTr="00C953B7" w14:paraId="7920D908" w14:textId="77777777">
        <w:tc>
          <w:tcPr>
            <w:tcW w:w="1056" w:type="dxa"/>
            <w:tcBorders>
              <w:top w:val="single" w:color="auto" w:sz="2" w:space="0"/>
              <w:bottom w:val="single" w:color="000000" w:sz="12" w:space="0"/>
            </w:tcBorders>
            <w:shd w:val="clear" w:color="auto" w:fill="auto"/>
          </w:tcPr>
          <w:p w:rsidRPr="00C953B7" w:rsidR="00C953B7" w:rsidP="002463B7" w:rsidRDefault="00C953B7" w14:paraId="600F418B" w14:textId="77777777">
            <w:pPr>
              <w:rPr>
                <w:b/>
                <w:bCs/>
              </w:rPr>
            </w:pPr>
            <w:r w:rsidRPr="00C953B7">
              <w:rPr>
                <w:b/>
                <w:bCs/>
              </w:rPr>
              <w:t>Symbol</w:t>
            </w:r>
          </w:p>
        </w:tc>
        <w:tc>
          <w:tcPr>
            <w:tcW w:w="2136" w:type="dxa"/>
            <w:tcBorders>
              <w:top w:val="single" w:color="auto" w:sz="2" w:space="0"/>
              <w:bottom w:val="single" w:color="000000" w:sz="12" w:space="0"/>
            </w:tcBorders>
            <w:shd w:val="clear" w:color="auto" w:fill="auto"/>
          </w:tcPr>
          <w:p w:rsidRPr="00C953B7" w:rsidR="00C953B7" w:rsidP="002463B7" w:rsidRDefault="00C953B7" w14:paraId="44526AA8" w14:textId="77777777">
            <w:pPr>
              <w:rPr>
                <w:b/>
                <w:bCs/>
              </w:rPr>
            </w:pPr>
            <w:r w:rsidRPr="00C953B7">
              <w:rPr>
                <w:b/>
                <w:bCs/>
              </w:rPr>
              <w:t>Scientific Name</w:t>
            </w:r>
          </w:p>
        </w:tc>
        <w:tc>
          <w:tcPr>
            <w:tcW w:w="2136" w:type="dxa"/>
            <w:tcBorders>
              <w:top w:val="single" w:color="auto" w:sz="2" w:space="0"/>
              <w:bottom w:val="single" w:color="000000" w:sz="12" w:space="0"/>
            </w:tcBorders>
            <w:shd w:val="clear" w:color="auto" w:fill="auto"/>
          </w:tcPr>
          <w:p w:rsidRPr="00C953B7" w:rsidR="00C953B7" w:rsidP="002463B7" w:rsidRDefault="00C953B7" w14:paraId="28D27DDC" w14:textId="77777777">
            <w:pPr>
              <w:rPr>
                <w:b/>
                <w:bCs/>
              </w:rPr>
            </w:pPr>
            <w:r w:rsidRPr="00C953B7">
              <w:rPr>
                <w:b/>
                <w:bCs/>
              </w:rPr>
              <w:t>Common Name</w:t>
            </w:r>
          </w:p>
        </w:tc>
        <w:tc>
          <w:tcPr>
            <w:tcW w:w="1956" w:type="dxa"/>
            <w:tcBorders>
              <w:top w:val="single" w:color="auto" w:sz="2" w:space="0"/>
              <w:bottom w:val="single" w:color="000000" w:sz="12" w:space="0"/>
            </w:tcBorders>
            <w:shd w:val="clear" w:color="auto" w:fill="auto"/>
          </w:tcPr>
          <w:p w:rsidRPr="00C953B7" w:rsidR="00C953B7" w:rsidP="002463B7" w:rsidRDefault="00C953B7" w14:paraId="2E3317B2" w14:textId="77777777">
            <w:pPr>
              <w:rPr>
                <w:b/>
                <w:bCs/>
              </w:rPr>
            </w:pPr>
            <w:r w:rsidRPr="00C953B7">
              <w:rPr>
                <w:b/>
                <w:bCs/>
              </w:rPr>
              <w:t>Canopy Position</w:t>
            </w:r>
          </w:p>
        </w:tc>
      </w:tr>
      <w:tr w:rsidRPr="00C953B7" w:rsidR="00C953B7" w:rsidTr="00C953B7" w14:paraId="2984A719" w14:textId="77777777">
        <w:tc>
          <w:tcPr>
            <w:tcW w:w="1056" w:type="dxa"/>
            <w:tcBorders>
              <w:top w:val="single" w:color="000000" w:sz="12" w:space="0"/>
            </w:tcBorders>
            <w:shd w:val="clear" w:color="auto" w:fill="auto"/>
          </w:tcPr>
          <w:p w:rsidRPr="00C953B7" w:rsidR="00C953B7" w:rsidP="002463B7" w:rsidRDefault="00C953B7" w14:paraId="7C331225" w14:textId="77777777">
            <w:pPr>
              <w:rPr>
                <w:bCs/>
              </w:rPr>
            </w:pPr>
            <w:r w:rsidRPr="00C953B7">
              <w:rPr>
                <w:bCs/>
              </w:rPr>
              <w:t>PIEN</w:t>
            </w:r>
          </w:p>
        </w:tc>
        <w:tc>
          <w:tcPr>
            <w:tcW w:w="2136" w:type="dxa"/>
            <w:tcBorders>
              <w:top w:val="single" w:color="000000" w:sz="12" w:space="0"/>
            </w:tcBorders>
            <w:shd w:val="clear" w:color="auto" w:fill="auto"/>
          </w:tcPr>
          <w:p w:rsidRPr="00C953B7" w:rsidR="00C953B7" w:rsidP="002463B7" w:rsidRDefault="00C953B7" w14:paraId="4E4C1A97" w14:textId="77777777">
            <w:proofErr w:type="spellStart"/>
            <w:r w:rsidRPr="00C953B7">
              <w:t>Picea</w:t>
            </w:r>
            <w:proofErr w:type="spellEnd"/>
            <w:r w:rsidRPr="00C953B7">
              <w:t xml:space="preserve"> </w:t>
            </w:r>
            <w:proofErr w:type="spellStart"/>
            <w:r w:rsidRPr="00C953B7">
              <w:t>engelmannii</w:t>
            </w:r>
            <w:proofErr w:type="spellEnd"/>
          </w:p>
        </w:tc>
        <w:tc>
          <w:tcPr>
            <w:tcW w:w="2136" w:type="dxa"/>
            <w:tcBorders>
              <w:top w:val="single" w:color="000000" w:sz="12" w:space="0"/>
            </w:tcBorders>
            <w:shd w:val="clear" w:color="auto" w:fill="auto"/>
          </w:tcPr>
          <w:p w:rsidRPr="00C953B7" w:rsidR="00C953B7" w:rsidP="002463B7" w:rsidRDefault="00C953B7" w14:paraId="58A4E427" w14:textId="77777777">
            <w:r w:rsidRPr="00C953B7">
              <w:t>Engelmann spruce</w:t>
            </w:r>
          </w:p>
        </w:tc>
        <w:tc>
          <w:tcPr>
            <w:tcW w:w="1956" w:type="dxa"/>
            <w:tcBorders>
              <w:top w:val="single" w:color="000000" w:sz="12" w:space="0"/>
            </w:tcBorders>
            <w:shd w:val="clear" w:color="auto" w:fill="auto"/>
          </w:tcPr>
          <w:p w:rsidRPr="00C953B7" w:rsidR="00C953B7" w:rsidP="002463B7" w:rsidRDefault="00C953B7" w14:paraId="48D18914" w14:textId="77777777">
            <w:r w:rsidRPr="00C953B7">
              <w:t>Upper</w:t>
            </w:r>
          </w:p>
        </w:tc>
      </w:tr>
      <w:tr w:rsidRPr="00C953B7" w:rsidR="00C953B7" w:rsidTr="00C953B7" w14:paraId="728784C5" w14:textId="77777777">
        <w:tc>
          <w:tcPr>
            <w:tcW w:w="1056" w:type="dxa"/>
            <w:shd w:val="clear" w:color="auto" w:fill="auto"/>
          </w:tcPr>
          <w:p w:rsidRPr="00C953B7" w:rsidR="00C953B7" w:rsidP="002463B7" w:rsidRDefault="00C953B7" w14:paraId="610B33F6" w14:textId="77777777">
            <w:pPr>
              <w:rPr>
                <w:bCs/>
              </w:rPr>
            </w:pPr>
            <w:r w:rsidRPr="00C953B7">
              <w:rPr>
                <w:bCs/>
              </w:rPr>
              <w:t>ABLA</w:t>
            </w:r>
          </w:p>
        </w:tc>
        <w:tc>
          <w:tcPr>
            <w:tcW w:w="2136" w:type="dxa"/>
            <w:shd w:val="clear" w:color="auto" w:fill="auto"/>
          </w:tcPr>
          <w:p w:rsidRPr="00C953B7" w:rsidR="00C953B7" w:rsidP="002463B7" w:rsidRDefault="00C953B7" w14:paraId="05D541F5" w14:textId="77777777">
            <w:proofErr w:type="spellStart"/>
            <w:r w:rsidRPr="00C953B7">
              <w:t>Abies</w:t>
            </w:r>
            <w:proofErr w:type="spellEnd"/>
            <w:r w:rsidRPr="00C953B7">
              <w:t xml:space="preserve"> </w:t>
            </w:r>
            <w:proofErr w:type="spellStart"/>
            <w:r w:rsidRPr="00C953B7">
              <w:t>lasiocarpa</w:t>
            </w:r>
            <w:proofErr w:type="spellEnd"/>
          </w:p>
        </w:tc>
        <w:tc>
          <w:tcPr>
            <w:tcW w:w="2136" w:type="dxa"/>
            <w:shd w:val="clear" w:color="auto" w:fill="auto"/>
          </w:tcPr>
          <w:p w:rsidRPr="00C953B7" w:rsidR="00C953B7" w:rsidP="002463B7" w:rsidRDefault="00C953B7" w14:paraId="61500275" w14:textId="77777777">
            <w:r w:rsidRPr="00C953B7">
              <w:t>Subalpine fir</w:t>
            </w:r>
          </w:p>
        </w:tc>
        <w:tc>
          <w:tcPr>
            <w:tcW w:w="1956" w:type="dxa"/>
            <w:shd w:val="clear" w:color="auto" w:fill="auto"/>
          </w:tcPr>
          <w:p w:rsidRPr="00C953B7" w:rsidR="00C953B7" w:rsidP="002463B7" w:rsidRDefault="00C953B7" w14:paraId="557B3405" w14:textId="77777777">
            <w:r w:rsidRPr="00C953B7">
              <w:t>Upper</w:t>
            </w:r>
          </w:p>
        </w:tc>
      </w:tr>
      <w:tr w:rsidRPr="00C953B7" w:rsidR="00C953B7" w:rsidTr="00C953B7" w14:paraId="5681CDD9" w14:textId="77777777">
        <w:tc>
          <w:tcPr>
            <w:tcW w:w="1056" w:type="dxa"/>
            <w:shd w:val="clear" w:color="auto" w:fill="auto"/>
          </w:tcPr>
          <w:p w:rsidRPr="00C953B7" w:rsidR="00C953B7" w:rsidP="002463B7" w:rsidRDefault="00C953B7" w14:paraId="53FD7B6B" w14:textId="77777777">
            <w:pPr>
              <w:rPr>
                <w:bCs/>
              </w:rPr>
            </w:pPr>
            <w:r w:rsidRPr="00C953B7">
              <w:rPr>
                <w:bCs/>
              </w:rPr>
              <w:t>PICO</w:t>
            </w:r>
          </w:p>
        </w:tc>
        <w:tc>
          <w:tcPr>
            <w:tcW w:w="2136" w:type="dxa"/>
            <w:shd w:val="clear" w:color="auto" w:fill="auto"/>
          </w:tcPr>
          <w:p w:rsidRPr="00C953B7" w:rsidR="00C953B7" w:rsidP="002463B7" w:rsidRDefault="00C953B7" w14:paraId="3E748978" w14:textId="77777777">
            <w:r w:rsidRPr="00C953B7">
              <w:t xml:space="preserve">Pinus </w:t>
            </w:r>
            <w:proofErr w:type="spellStart"/>
            <w:r w:rsidRPr="00C953B7">
              <w:t>contorta</w:t>
            </w:r>
            <w:proofErr w:type="spellEnd"/>
          </w:p>
        </w:tc>
        <w:tc>
          <w:tcPr>
            <w:tcW w:w="2136" w:type="dxa"/>
            <w:shd w:val="clear" w:color="auto" w:fill="auto"/>
          </w:tcPr>
          <w:p w:rsidRPr="00C953B7" w:rsidR="00C953B7" w:rsidP="002463B7" w:rsidRDefault="00C953B7" w14:paraId="17CA9305" w14:textId="77777777">
            <w:r w:rsidRPr="00C953B7">
              <w:t>Lodgepole pine</w:t>
            </w:r>
          </w:p>
        </w:tc>
        <w:tc>
          <w:tcPr>
            <w:tcW w:w="1956" w:type="dxa"/>
            <w:shd w:val="clear" w:color="auto" w:fill="auto"/>
          </w:tcPr>
          <w:p w:rsidRPr="00C953B7" w:rsidR="00C953B7" w:rsidP="002463B7" w:rsidRDefault="00C953B7" w14:paraId="5176D2CC" w14:textId="77777777">
            <w:r w:rsidRPr="00C953B7">
              <w:t>Upper</w:t>
            </w:r>
          </w:p>
        </w:tc>
      </w:tr>
    </w:tbl>
    <w:p w:rsidR="00C953B7" w:rsidP="00C953B7" w:rsidRDefault="00C953B7" w14:paraId="4CC2F3B2" w14:textId="77777777"/>
    <w:p w:rsidR="00C953B7" w:rsidP="00C953B7" w:rsidRDefault="00C953B7" w14:paraId="6E0BC2C9" w14:textId="77777777">
      <w:pPr>
        <w:pStyle w:val="SClassInfoPara"/>
      </w:pPr>
      <w:r>
        <w:t>Description</w:t>
      </w:r>
    </w:p>
    <w:p w:rsidR="00C953B7" w:rsidP="00C953B7" w:rsidRDefault="00C953B7" w14:paraId="543C9207" w14:textId="6A0FC8E8">
      <w:r>
        <w:t>Pole and larger diameter moderately to shade</w:t>
      </w:r>
      <w:r w:rsidR="0032377B">
        <w:t>-</w:t>
      </w:r>
      <w:r>
        <w:t>tolerant conifer species, in moderate to large patches, all aspects.</w:t>
      </w:r>
    </w:p>
    <w:p w:rsidR="00C953B7" w:rsidP="00C953B7" w:rsidRDefault="00210278" w14:paraId="6A0EE203" w14:textId="22F82D4A">
      <w:r>
        <w:t xml:space="preserve"> </w:t>
      </w:r>
    </w:p>
    <w:p w:rsidR="00C953B7" w:rsidP="00C953B7" w:rsidRDefault="00C953B7" w14:paraId="58016B20" w14:textId="77777777"/>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39</w:t>
            </w:r>
          </w:p>
        </w:tc>
      </w:tr>
      <w:tr>
        <w:tc>
          <w:p>
            <w:pPr>
              <w:jc w:val="center"/>
            </w:pPr>
            <w:r>
              <w:rPr>
                <w:sz w:val="20"/>
              </w:rPr>
              <w:t>Mid1:OPN</w:t>
            </w:r>
          </w:p>
        </w:tc>
        <w:tc>
          <w:p>
            <w:pPr>
              <w:jc w:val="center"/>
            </w:pPr>
            <w:r>
              <w:rPr>
                <w:sz w:val="20"/>
              </w:rPr>
              <w:t>40</w:t>
            </w:r>
          </w:p>
        </w:tc>
        <w:tc>
          <w:p>
            <w:pPr>
              <w:jc w:val="center"/>
            </w:pPr>
            <w:r>
              <w:rPr>
                <w:sz w:val="20"/>
              </w:rPr>
              <w:t>Late1:OPN</w:t>
            </w:r>
          </w:p>
        </w:tc>
        <w:tc>
          <w:p>
            <w:pPr>
              <w:jc w:val="center"/>
            </w:pPr>
            <w:r>
              <w:rPr>
                <w:sz w:val="20"/>
              </w:rPr>
              <w:t>149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149</w:t>
            </w:r>
          </w:p>
        </w:tc>
      </w:tr>
      <w:tr>
        <w:tc>
          <w:p>
            <w:pPr>
              <w:jc w:val="center"/>
            </w:pPr>
            <w:r>
              <w:rPr>
                <w:sz w:val="20"/>
              </w:rPr>
              <w:t>Late1:OPN</w:t>
            </w:r>
          </w:p>
        </w:tc>
        <w:tc>
          <w:p>
            <w:pPr>
              <w:jc w:val="center"/>
            </w:pPr>
            <w:r>
              <w:rPr>
                <w:sz w:val="20"/>
              </w:rPr>
              <w:t>150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953B7" w:rsidP="00C953B7" w:rsidRDefault="00C953B7" w14:paraId="08E53D9F" w14:textId="77777777">
      <w:r>
        <w:t xml:space="preserve">Alexander R.R., G.R. Hoffman and J.M </w:t>
      </w:r>
      <w:proofErr w:type="spellStart"/>
      <w:r>
        <w:t>Wirsing</w:t>
      </w:r>
      <w:proofErr w:type="spellEnd"/>
      <w:r>
        <w:t>. 1986. Forest vegetation of the Medicine Bow National Forest in southeastern Wyoming: a habitat type classification. Research Paper RM-271. Fort Collins, CO: Rocky Mountain Forest and Range Experiment Station.</w:t>
      </w:r>
    </w:p>
    <w:p w:rsidR="00C953B7" w:rsidP="00C953B7" w:rsidRDefault="00C953B7" w14:paraId="5D79B99A" w14:textId="77777777"/>
    <w:p w:rsidR="00C953B7" w:rsidP="00C953B7" w:rsidRDefault="00C953B7" w14:paraId="21D235AB" w14:textId="7DDEB6D7">
      <w:r>
        <w:t>Alexander, R.R. 1986. Silvicultural Systems and Cutting Methods for Old-Growth Spruce-Fir Forests in the Central and Southern Rocky Mountains. General Technical Report RM-126. Rocky Mountain Forest and Range Experiment Station, Fort Collins, CO.</w:t>
      </w:r>
    </w:p>
    <w:p w:rsidR="00C953B7" w:rsidP="00C953B7" w:rsidRDefault="00C953B7" w14:paraId="1861AA1B" w14:textId="77777777"/>
    <w:p w:rsidR="00C953B7" w:rsidP="00C953B7" w:rsidRDefault="00C953B7" w14:paraId="75C77E22" w14:textId="67C157B6">
      <w:r>
        <w:t>Alexander, R.R. 1988. Forest Vegetation on National Forests in the Rocky Mountain and Intermountain Regions: Habitat Types and Community Types. General Technical Report RM-162. USDA Forest Service, RMRS, Fort Collins, CO.</w:t>
      </w:r>
    </w:p>
    <w:p w:rsidR="00C953B7" w:rsidP="00C953B7" w:rsidRDefault="00C953B7" w14:paraId="013EE4A1" w14:textId="77777777"/>
    <w:p w:rsidR="00C953B7" w:rsidP="00C953B7" w:rsidRDefault="00C953B7" w14:paraId="64D594C8" w14:textId="7F4ED494">
      <w:r>
        <w:t xml:space="preserve">Alexander, R.R. and O. </w:t>
      </w:r>
      <w:proofErr w:type="spellStart"/>
      <w:r>
        <w:t>Engelby</w:t>
      </w:r>
      <w:proofErr w:type="spellEnd"/>
      <w:r>
        <w:t>. 1983. Engelmann spruce - subalpine fir. In: Silvicultural systems for the major forest types of the United States. Agriculture Handbook 445. Washington, DC, U.S. Dept. of Agriculture.</w:t>
      </w:r>
    </w:p>
    <w:p w:rsidR="00C953B7" w:rsidP="00C953B7" w:rsidRDefault="00C953B7" w14:paraId="70B9A182" w14:textId="77777777"/>
    <w:p w:rsidR="00C953B7" w:rsidP="00C953B7" w:rsidRDefault="00C953B7" w14:paraId="1C75F044"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C953B7" w:rsidP="00C953B7" w:rsidRDefault="00C953B7" w14:paraId="738F13BA" w14:textId="77777777"/>
    <w:p w:rsidR="00C953B7" w:rsidP="00C953B7" w:rsidRDefault="00C953B7" w14:paraId="52F4BB28" w14:textId="68D33BEA">
      <w:r>
        <w:t xml:space="preserve">Baker, W.L. and K.F. </w:t>
      </w:r>
      <w:proofErr w:type="spellStart"/>
      <w:r>
        <w:t>Kipfmueller</w:t>
      </w:r>
      <w:proofErr w:type="spellEnd"/>
      <w:r>
        <w:t>. 2001. Spatial Ecology of Pre-Euro-American Fires in a Southern Rocky Mountain Subalpine Forest Landscape. The Professional Geographer. 53(2): 248-262.</w:t>
      </w:r>
    </w:p>
    <w:p w:rsidR="00C953B7" w:rsidP="00C953B7" w:rsidRDefault="00C953B7" w14:paraId="11BCDFA6" w14:textId="77777777"/>
    <w:p w:rsidR="00C953B7" w:rsidP="00C953B7" w:rsidRDefault="00C953B7" w14:paraId="15DCAF49" w14:textId="77777777">
      <w:r>
        <w:t>Baker, W.L. and T.T. Veblen. 1990. Spruce Beetles and Fires in the Nineteenth-Century Subalpine forests of Western Colorado, U.S.A. Arctic and Alpine Research 22(1): 65-80.</w:t>
      </w:r>
    </w:p>
    <w:p w:rsidR="00C953B7" w:rsidP="00C953B7" w:rsidRDefault="00C953B7" w14:paraId="4E3D3E0A" w14:textId="77777777"/>
    <w:p w:rsidR="00C953B7" w:rsidP="00C953B7" w:rsidRDefault="00C953B7" w14:paraId="1E81DA27" w14:textId="4E9CA5AD">
      <w:r>
        <w:t>Baker, W.L. 1994. Landscape Structure Measurements for Watersheds in the Medicine Bow National Forest Using GIS Analysis. Department of Geography and Recreation, Univ. of Wyoming prepared under agreement with the USDA Forest Service, MBNF. On file at Medicine Bow-Routt NFs and Thunder Basin NG Supervisor’s Office, Laramie, WY.</w:t>
      </w:r>
    </w:p>
    <w:p w:rsidR="00C953B7" w:rsidP="00C953B7" w:rsidRDefault="00C953B7" w14:paraId="769ADFCF" w14:textId="77777777"/>
    <w:p w:rsidR="00C953B7" w:rsidP="00C953B7" w:rsidRDefault="00C953B7" w14:paraId="2E88F9A4" w14:textId="77777777">
      <w:r>
        <w:lastRenderedPageBreak/>
        <w:t>Barrett, S.W. 1994. Fire regimes on andesitic mountain terrain in northeastern Yellowstone National Park. International Journal of Wildland Fire 4: 65-76.</w:t>
      </w:r>
    </w:p>
    <w:p w:rsidR="00C953B7" w:rsidP="00C953B7" w:rsidRDefault="00C953B7" w14:paraId="57DDE291" w14:textId="77777777"/>
    <w:p w:rsidR="00C953B7" w:rsidP="00C953B7" w:rsidRDefault="00C953B7" w14:paraId="7649B448" w14:textId="77777777">
      <w:r>
        <w:t xml:space="preserve">Bradley, A.F., W.C. Fischer and N.V. </w:t>
      </w:r>
      <w:proofErr w:type="spellStart"/>
      <w:r>
        <w:t>Noste</w:t>
      </w:r>
      <w:proofErr w:type="spellEnd"/>
      <w:r>
        <w:t>. 1992. Fire ecology of the forest habitat types of eastern Idaho and western Wyoming. Gen. Tech. Rep. INT-290. Ogden, UT: USDA Forest Service, Intermountain Research Station. 92 pp.</w:t>
      </w:r>
    </w:p>
    <w:p w:rsidR="00C953B7" w:rsidP="00C953B7" w:rsidRDefault="00C953B7" w14:paraId="049625AC" w14:textId="77777777"/>
    <w:p w:rsidR="00C953B7" w:rsidP="00C953B7" w:rsidRDefault="00C953B7" w14:paraId="0F2FE02C" w14:textId="6A8CB549">
      <w:proofErr w:type="spellStart"/>
      <w:r>
        <w:t>Buechling</w:t>
      </w:r>
      <w:proofErr w:type="spellEnd"/>
      <w:r>
        <w:t xml:space="preserve">, A. and W.L. Baker. 2004. A fire history from tree rings in a high-elevation forest of Rocky Mountain National Park. Canadian Journal of Forest Research 34: 1259-1273. </w:t>
      </w:r>
    </w:p>
    <w:p w:rsidR="00C953B7" w:rsidP="00C953B7" w:rsidRDefault="00C953B7" w14:paraId="3AB7C3AA" w14:textId="77777777"/>
    <w:p w:rsidR="00C953B7" w:rsidP="00C953B7" w:rsidRDefault="00C953B7" w14:paraId="36DA15C5" w14:textId="77777777">
      <w:r>
        <w:t>Coleman, M.D., T.M. Hinckley, G. McNaughton and B.A. Smit. 1992. Root cold hardiness and native distribution of sub-alpine conifers. Canadian Journal of Forest Research 22(7): 932-938.</w:t>
      </w:r>
    </w:p>
    <w:p w:rsidR="00C953B7" w:rsidP="00C953B7" w:rsidRDefault="00C953B7" w14:paraId="6781E534" w14:textId="77777777"/>
    <w:p w:rsidR="00C953B7" w:rsidP="00C953B7" w:rsidRDefault="00C953B7" w14:paraId="7D42F665" w14:textId="3313B0C0">
      <w:r>
        <w:t xml:space="preserve">Crane, M.F. 1982. Fire Ecology of Rocky Mountain Region Forest Habitat Types. Report prepared under contract to USDA Forest Service Region 2. </w:t>
      </w:r>
    </w:p>
    <w:p w:rsidR="00C953B7" w:rsidP="00C953B7" w:rsidRDefault="00C953B7" w14:paraId="0CF38039" w14:textId="77777777"/>
    <w:p w:rsidR="00C953B7" w:rsidP="00C953B7" w:rsidRDefault="00C953B7" w14:paraId="748AC406" w14:textId="77777777">
      <w:proofErr w:type="spellStart"/>
      <w:r>
        <w:t>Despain</w:t>
      </w:r>
      <w:proofErr w:type="spellEnd"/>
      <w:r>
        <w:t>, D.G. 1973. Vegetation of the Big Horn Mountains in Relation to Substrate and Climate. Ecological Monographs 43: 329-355.</w:t>
      </w:r>
    </w:p>
    <w:p w:rsidR="00C953B7" w:rsidP="00C953B7" w:rsidRDefault="00C953B7" w14:paraId="0A8F18AA" w14:textId="77777777"/>
    <w:p w:rsidR="00C953B7" w:rsidP="00C953B7" w:rsidRDefault="00C953B7" w14:paraId="2EB1D640" w14:textId="77777777">
      <w:proofErr w:type="spellStart"/>
      <w:r>
        <w:t>Despain</w:t>
      </w:r>
      <w:proofErr w:type="spellEnd"/>
      <w:r>
        <w:t>, D.G. and R.E. Sellers. 1977. Natural Fire in Yellowstone National Park. Western Wildlands, summer 1977.</w:t>
      </w:r>
    </w:p>
    <w:p w:rsidR="00C953B7" w:rsidP="00C953B7" w:rsidRDefault="00C953B7" w14:paraId="77751A55" w14:textId="77777777"/>
    <w:p w:rsidR="00C953B7" w:rsidP="00C953B7" w:rsidRDefault="00C953B7" w14:paraId="62801AD9" w14:textId="15707990">
      <w:r>
        <w:t xml:space="preserve">Dillon, G.K., D. Knight and C. Meyer. 2003. Historic Variability for Upland Vegetation in the Medicine Bow National Forest. Department of Botany, Univ. of Wyoming: prepared under agreement with the USDA Forest Service, MBNF 1102-0003-98-043 </w:t>
      </w:r>
    </w:p>
    <w:p w:rsidR="00C953B7" w:rsidP="00C953B7" w:rsidRDefault="00C953B7" w14:paraId="6792ED4B" w14:textId="77777777"/>
    <w:p w:rsidR="00C953B7" w:rsidP="00C953B7" w:rsidRDefault="00C953B7" w14:paraId="0AA636C2" w14:textId="77777777">
      <w:r>
        <w:t>Griggs, R.F. 1938. Timberlines in the Northern Rocky Mountains. Ecology 19(4): 548-564.</w:t>
      </w:r>
    </w:p>
    <w:p w:rsidR="00C953B7" w:rsidP="00C953B7" w:rsidRDefault="00C953B7" w14:paraId="258F6228" w14:textId="77777777"/>
    <w:p w:rsidR="00C953B7" w:rsidP="00C953B7" w:rsidRDefault="00C953B7" w14:paraId="08B55C6C" w14:textId="77777777">
      <w:r>
        <w:t>Griggs, R.F. 1946. The timberlines of Northern America and their interpretation. Ecology 27(4): 275-289.</w:t>
      </w:r>
    </w:p>
    <w:p w:rsidR="00C953B7" w:rsidP="00C953B7" w:rsidRDefault="00C953B7" w14:paraId="30A73E14" w14:textId="77777777"/>
    <w:p w:rsidR="00C953B7" w:rsidP="00C953B7" w:rsidRDefault="00C953B7" w14:paraId="1B054A80" w14:textId="77777777">
      <w:r>
        <w:t xml:space="preserve">Hinds, T.E., F.G. </w:t>
      </w:r>
      <w:proofErr w:type="spellStart"/>
      <w:r>
        <w:t>Hawksworth</w:t>
      </w:r>
      <w:proofErr w:type="spellEnd"/>
      <w:r>
        <w:t xml:space="preserve"> and R.W. Davidson. 1965. Beetle-killed Engelmann Spruce: Its deterioration in Colorado. J. For. 63(7): 536-542.</w:t>
      </w:r>
    </w:p>
    <w:p w:rsidR="00C953B7" w:rsidP="00C953B7" w:rsidRDefault="00C953B7" w14:paraId="3507E40C" w14:textId="77777777"/>
    <w:p w:rsidR="00C953B7" w:rsidP="00C953B7" w:rsidRDefault="00C953B7" w14:paraId="0AC46825" w14:textId="77777777">
      <w:r>
        <w:t xml:space="preserve">Jenkins, M.J., C.A. </w:t>
      </w:r>
      <w:proofErr w:type="spellStart"/>
      <w:r>
        <w:t>Dicus</w:t>
      </w:r>
      <w:proofErr w:type="spellEnd"/>
      <w:r>
        <w:t xml:space="preserve"> and E.G. </w:t>
      </w:r>
      <w:proofErr w:type="spellStart"/>
      <w:r>
        <w:t>Hebertson</w:t>
      </w:r>
      <w:proofErr w:type="spellEnd"/>
      <w:r>
        <w:t xml:space="preserve">. 1998. Post-fire succession and disturbance interactions on an intermountain subalpine spruce-fir forest. Pages 219-229 in: T.L. </w:t>
      </w:r>
      <w:proofErr w:type="spellStart"/>
      <w:r>
        <w:t>Pruden</w:t>
      </w:r>
      <w:proofErr w:type="spellEnd"/>
      <w:r>
        <w:t xml:space="preserve"> and L.A. Brennan, eds. Proceedings, Symposium: Fire in Ecosystem Management: Shifting the paradigm from suppression to prescription. Tall Timbers Fire Ecology Conference Proceedings, No. 20. Tall Timbers Research Station, Tallahassee, FL.</w:t>
      </w:r>
    </w:p>
    <w:p w:rsidR="00C953B7" w:rsidP="00C953B7" w:rsidRDefault="00C953B7" w14:paraId="2BDC075E" w14:textId="77777777"/>
    <w:p w:rsidR="00C953B7" w:rsidP="00C953B7" w:rsidRDefault="00C953B7" w14:paraId="33137645" w14:textId="77777777">
      <w:r>
        <w:t>Jones, G.P. and S.M. Ogle. 2000. Characterization abstracts for vegetation types on the Bighorn, Medicine Bow, and Shoshone National Forests. Laramie. Prepared for USDA Forest Service, Region 2, by George Jones and Steve Ogle, WYNDD, UW, Laramie WY.</w:t>
      </w:r>
    </w:p>
    <w:p w:rsidR="00C953B7" w:rsidP="00C953B7" w:rsidRDefault="00C953B7" w14:paraId="0CACF5BC" w14:textId="77777777"/>
    <w:p w:rsidR="00C953B7" w:rsidP="00C953B7" w:rsidRDefault="00C953B7" w14:paraId="625BD768" w14:textId="2A34F14E">
      <w:r>
        <w:lastRenderedPageBreak/>
        <w:t xml:space="preserve">Kane, T.L., B.G. Brown and R. Sharman. 1999. A Preliminary Climatology of Upper Level Turbulence Reports. Preprints, 8th Conf. on Aviation, Range and Aerospace </w:t>
      </w:r>
      <w:proofErr w:type="spellStart"/>
      <w:r>
        <w:t>Meterology</w:t>
      </w:r>
      <w:proofErr w:type="spellEnd"/>
      <w:r>
        <w:t>, 10-15 January, Dallas, TX, American Meteorology Society, 363-367.</w:t>
      </w:r>
    </w:p>
    <w:p w:rsidR="00C953B7" w:rsidP="00C953B7" w:rsidRDefault="00C953B7" w14:paraId="78638DC4" w14:textId="77777777"/>
    <w:p w:rsidR="00C953B7" w:rsidP="00C953B7" w:rsidRDefault="00C953B7" w14:paraId="1E428201" w14:textId="77777777">
      <w:proofErr w:type="spellStart"/>
      <w:r>
        <w:t>Kipfmueller</w:t>
      </w:r>
      <w:proofErr w:type="spellEnd"/>
      <w:r>
        <w:t>, K.F. and W.L. Baker. 2000. A fire-history of a subalpine forest in south-eastern Wyoming, USA. Journal of Biogeography 27: 71-85.</w:t>
      </w:r>
    </w:p>
    <w:p w:rsidR="00C953B7" w:rsidP="00C953B7" w:rsidRDefault="00C953B7" w14:paraId="7882261E" w14:textId="77777777"/>
    <w:p w:rsidR="00C953B7" w:rsidP="00C953B7" w:rsidRDefault="00C953B7" w14:paraId="33FD5139" w14:textId="77777777">
      <w:proofErr w:type="spellStart"/>
      <w:r>
        <w:t>Kipfmueller</w:t>
      </w:r>
      <w:proofErr w:type="spellEnd"/>
      <w:r>
        <w:t>, K.F. 1997. A fire history of a subalpine forest in southeastern Wyoming. Thesis. University of Wyoming. Laramie, WY.</w:t>
      </w:r>
    </w:p>
    <w:p w:rsidR="00C953B7" w:rsidP="00C953B7" w:rsidRDefault="00C953B7" w14:paraId="1821C902" w14:textId="77777777"/>
    <w:p w:rsidR="00C953B7" w:rsidP="00C953B7" w:rsidRDefault="00C953B7" w14:paraId="63290846" w14:textId="77777777">
      <w:proofErr w:type="spellStart"/>
      <w:r>
        <w:t>Kipfmueller</w:t>
      </w:r>
      <w:proofErr w:type="spellEnd"/>
      <w:r>
        <w:t>, K.F. and W.L. Baker. 1998a. A comparison of three techniques to date stand-replacing fires in lodgepole pine forests. Forest Ecology and Management 104: 171-177.</w:t>
      </w:r>
    </w:p>
    <w:p w:rsidR="00C953B7" w:rsidP="00C953B7" w:rsidRDefault="00C953B7" w14:paraId="382F4843" w14:textId="77777777"/>
    <w:p w:rsidR="00C953B7" w:rsidP="00C953B7" w:rsidRDefault="00C953B7" w14:paraId="08F3FC39" w14:textId="1EFAF667">
      <w:proofErr w:type="spellStart"/>
      <w:r>
        <w:t>Kipfmueller</w:t>
      </w:r>
      <w:proofErr w:type="spellEnd"/>
      <w:r>
        <w:t>, Kurt F.; Baker, William L. 2000. A fire history of a subalpine forest in southeastern Wyoming, USA. Journal of Biogeography 27: 71-85.</w:t>
      </w:r>
    </w:p>
    <w:p w:rsidR="00C953B7" w:rsidP="00C953B7" w:rsidRDefault="00C953B7" w14:paraId="131FCDEF" w14:textId="77777777"/>
    <w:p w:rsidR="00C953B7" w:rsidP="00C953B7" w:rsidRDefault="00C953B7" w14:paraId="462BF848" w14:textId="6472CE0C">
      <w:r>
        <w:t xml:space="preserve">Knight, D.H. 1987. Ecosystem Studies in the Subalpine Coniferous Forests of Wyoming. In: Management of Subalpine Forests: Building on 50 years of Research: Proceedings of a Technical Conference. General Technical Report RM-149. USDA Forest Service Rocky Mountain Forest and Range Experiment Station. Fort Collins, CO. </w:t>
      </w:r>
    </w:p>
    <w:p w:rsidR="00C953B7" w:rsidP="00C953B7" w:rsidRDefault="00C953B7" w14:paraId="1FE0AD50" w14:textId="77777777"/>
    <w:p w:rsidR="00C953B7" w:rsidP="00C953B7" w:rsidRDefault="00C953B7" w14:paraId="096590A9" w14:textId="235785DE">
      <w:r>
        <w:t>Knight, D.H. 1994. Mountains and Plains, The Ecology of Wyoming Landscapes. Yale University Press, New Haven, CT.</w:t>
      </w:r>
    </w:p>
    <w:p w:rsidR="00C953B7" w:rsidP="00C953B7" w:rsidRDefault="00C953B7" w14:paraId="186B5885" w14:textId="77777777"/>
    <w:p w:rsidR="00C953B7" w:rsidP="00C953B7" w:rsidRDefault="00C953B7" w14:paraId="692FB7D6" w14:textId="77777777">
      <w:r>
        <w:t xml:space="preserve">Knight, D.H. and W.A. </w:t>
      </w:r>
      <w:proofErr w:type="spellStart"/>
      <w:r>
        <w:t>Reiners</w:t>
      </w:r>
      <w:proofErr w:type="spellEnd"/>
      <w:r>
        <w:t xml:space="preserve">. 2000. Natural patterns in southern Rocky Mountain landscapes and their relevance to forest management. Pages 15-30 in: R. Knight, F.W. Smith, W.H. </w:t>
      </w:r>
      <w:proofErr w:type="spellStart"/>
      <w:r>
        <w:t>Romme</w:t>
      </w:r>
      <w:proofErr w:type="spellEnd"/>
      <w:r>
        <w:t xml:space="preserve"> and W.L. Baker, eds. Forest fragmentation in the Southern Rocky Mountains. Boulder, Colorado: University Press of Colorado.</w:t>
      </w:r>
    </w:p>
    <w:p w:rsidR="00C953B7" w:rsidP="00C953B7" w:rsidRDefault="00C953B7" w14:paraId="66AC7E8E" w14:textId="77777777"/>
    <w:p w:rsidR="00C953B7" w:rsidP="00C953B7" w:rsidRDefault="00C953B7" w14:paraId="02800A6C" w14:textId="56DA1D8A">
      <w:r>
        <w:t xml:space="preserve">Knight, D.H., A.D. Anderson, G.T. Baxter, K.L. Diem, M. Parker, P.A. </w:t>
      </w:r>
      <w:proofErr w:type="spellStart"/>
      <w:r>
        <w:t>Rechard</w:t>
      </w:r>
      <w:proofErr w:type="spellEnd"/>
      <w:r>
        <w:t xml:space="preserve">, P.C. Singleton, J.F. </w:t>
      </w:r>
      <w:proofErr w:type="spellStart"/>
      <w:r>
        <w:t>Thilenius</w:t>
      </w:r>
      <w:proofErr w:type="spellEnd"/>
      <w:r>
        <w:t xml:space="preserve">, A.L. Ward and R.W. Weeks. 1975. Final Report the Medicine Bow Ecology Project, </w:t>
      </w:r>
      <w:proofErr w:type="gramStart"/>
      <w:r>
        <w:t>The</w:t>
      </w:r>
      <w:proofErr w:type="gramEnd"/>
      <w:r>
        <w:t xml:space="preserve"> potential Sensitivity of Various Ecosystem Components to Winter Precipitation Management in The Medicine Bow Mountains, Wyoming. Prepared for the Division of Atmospheric Water Resources Management, Bureau of Reclamation, USDI, Denver, CO by the Rocky Mountain Forest and Range Experiment Station, USFS and the Wyoming Water Resource Research Institute. </w:t>
      </w:r>
    </w:p>
    <w:p w:rsidR="00C953B7" w:rsidP="00C953B7" w:rsidRDefault="00C953B7" w14:paraId="051C75E1" w14:textId="77777777"/>
    <w:p w:rsidR="00C953B7" w:rsidP="00C953B7" w:rsidRDefault="00C953B7" w14:paraId="2FE2E566" w14:textId="62E006DD">
      <w:r>
        <w:t xml:space="preserve">Logan, J.A., J.M. Schmid and M.S. </w:t>
      </w:r>
      <w:proofErr w:type="spellStart"/>
      <w:r>
        <w:t>Mehl</w:t>
      </w:r>
      <w:proofErr w:type="spellEnd"/>
      <w:r>
        <w:t xml:space="preserve">. 1980. A Computer Program to Calculate </w:t>
      </w:r>
      <w:r w:rsidR="00210278">
        <w:t>Susceptibility</w:t>
      </w:r>
      <w:r>
        <w:t xml:space="preserve"> of Spruce-Fir Stands to Spruce Beetle Outbreaks. USDA Forest Service Research Note RM-303. Rocky Mountain Forest and Range Experiment Station. Fort Collins, CO.</w:t>
      </w:r>
    </w:p>
    <w:p w:rsidR="00C953B7" w:rsidP="00C953B7" w:rsidRDefault="00C953B7" w14:paraId="2E874E6C" w14:textId="77777777"/>
    <w:p w:rsidR="00C953B7" w:rsidP="00C953B7" w:rsidRDefault="00C953B7" w14:paraId="17D8454D" w14:textId="77777777">
      <w:proofErr w:type="spellStart"/>
      <w:r>
        <w:t>Loope</w:t>
      </w:r>
      <w:proofErr w:type="spellEnd"/>
      <w:r>
        <w:t xml:space="preserve">, L.L. and G.E. </w:t>
      </w:r>
      <w:proofErr w:type="spellStart"/>
      <w:r>
        <w:t>Gruell</w:t>
      </w:r>
      <w:proofErr w:type="spellEnd"/>
      <w:r>
        <w:t>. 1973. The ecological role of fire in the Jackson Hole area, northwestern Wyoming. Quaternary Research 3(3): 425-443.</w:t>
      </w:r>
    </w:p>
    <w:p w:rsidR="00C953B7" w:rsidP="00C953B7" w:rsidRDefault="00C953B7" w14:paraId="5EE75A10" w14:textId="77777777"/>
    <w:p w:rsidR="00C953B7" w:rsidP="00C953B7" w:rsidRDefault="00C953B7" w14:paraId="6C76EF67" w14:textId="77777777">
      <w:proofErr w:type="spellStart"/>
      <w:r>
        <w:t>Mehl</w:t>
      </w:r>
      <w:proofErr w:type="spellEnd"/>
      <w:r>
        <w:t xml:space="preserve">, M. 1992. Old-growth descriptions for the major forest cover types in the Rocky Mountain region. In: Old-growth forests in the Southwest and Rocky Mountain regions. Proceedings of a </w:t>
      </w:r>
      <w:r>
        <w:lastRenderedPageBreak/>
        <w:t>workshop. Gen. Tech. Report RM-213. Fort Collins, CO: USDA Forest Service, Rocky Mountain Forest and Range Experiment Station.</w:t>
      </w:r>
    </w:p>
    <w:p w:rsidR="00C953B7" w:rsidP="00C953B7" w:rsidRDefault="00C953B7" w14:paraId="29CB2939" w14:textId="77777777"/>
    <w:p w:rsidR="00C953B7" w:rsidP="00C953B7" w:rsidRDefault="00C953B7" w14:paraId="71F92B46" w14:textId="24359C0F">
      <w:r>
        <w:t xml:space="preserve">Merrill, E.H., T.W. </w:t>
      </w:r>
      <w:proofErr w:type="spellStart"/>
      <w:r>
        <w:t>Kohley</w:t>
      </w:r>
      <w:proofErr w:type="spellEnd"/>
      <w:r>
        <w:t xml:space="preserve">, M.E. </w:t>
      </w:r>
      <w:proofErr w:type="spellStart"/>
      <w:r>
        <w:t>Herdendorf</w:t>
      </w:r>
      <w:proofErr w:type="spellEnd"/>
      <w:r>
        <w:t xml:space="preserve">, W.A. </w:t>
      </w:r>
      <w:proofErr w:type="spellStart"/>
      <w:r>
        <w:t>Reiners</w:t>
      </w:r>
      <w:proofErr w:type="spellEnd"/>
      <w:r>
        <w:t xml:space="preserve">, K.L. </w:t>
      </w:r>
      <w:proofErr w:type="spellStart"/>
      <w:r>
        <w:t>Driese</w:t>
      </w:r>
      <w:proofErr w:type="spellEnd"/>
      <w:r>
        <w:t>, R.W. Marrs and S.A. Anderson. 1996. Wyoming GAP analysis project final report. University of Wyoming Department of Physiology and Department of Botany, Wyoming Cooperative Fish and Wildlife Research Unit and USGS Biological Resources Division. Available: http://www.sdvc.uwyo.edu/wbn/abstract.html.</w:t>
      </w:r>
    </w:p>
    <w:p w:rsidR="00C953B7" w:rsidP="00C953B7" w:rsidRDefault="00C953B7" w14:paraId="7EFE05C6" w14:textId="77777777"/>
    <w:p w:rsidR="00C953B7" w:rsidP="00C953B7" w:rsidRDefault="00C953B7" w14:paraId="72308BF7" w14:textId="697DA2E1">
      <w:r>
        <w:t>Meyer, C.B. and D.H. Knight. 2001. Historic variability of upland vegetation in the Bighorn National Forest, Wyoming. Draft report, November 30, 2001.</w:t>
      </w:r>
    </w:p>
    <w:p w:rsidR="00C953B7" w:rsidP="00C953B7" w:rsidRDefault="00C953B7" w14:paraId="4B76797E" w14:textId="77777777"/>
    <w:p w:rsidR="00C953B7" w:rsidP="00C953B7" w:rsidRDefault="00C953B7" w14:paraId="1B1FACDE" w14:textId="77777777">
      <w:r>
        <w:t>Mielke, J.L. 1950. Rate of Deterioration of beetle-killed Engelmann spruce. J. For. 48(12): 882-888.</w:t>
      </w:r>
    </w:p>
    <w:p w:rsidR="00C953B7" w:rsidP="00C953B7" w:rsidRDefault="00C953B7" w14:paraId="29378F2D" w14:textId="77777777"/>
    <w:p w:rsidR="00C953B7" w:rsidP="00C953B7" w:rsidRDefault="00C953B7" w14:paraId="537C729C" w14:textId="77777777">
      <w:r>
        <w:t>Moir, W.H. 1992. Ecological concepts in old-growth forest definition. In: Old-growth forests in the Southwest and Rocky Mountain regions. Proceedings of a workshop. Gen. Tech. Report RM-213. Fort Collins, CO: USDA Forest Service, Rocky Mountain Forest and Range Experiment Station.</w:t>
      </w:r>
    </w:p>
    <w:p w:rsidR="00C953B7" w:rsidP="00C953B7" w:rsidRDefault="00C953B7" w14:paraId="6845AC87" w14:textId="77777777"/>
    <w:p w:rsidR="00C953B7" w:rsidP="00C953B7" w:rsidRDefault="00C953B7" w14:paraId="53F8996C" w14:textId="77777777">
      <w:r>
        <w:t>NatureServe. 2007. International Ecological Classification Standard: Terrestrial Ecological Classifications. NatureServe Central Databases. Arlington, VA. Data current as of 10 February 2007.</w:t>
      </w:r>
    </w:p>
    <w:p w:rsidR="00C953B7" w:rsidP="00C953B7" w:rsidRDefault="00C953B7" w14:paraId="0322B109" w14:textId="77777777"/>
    <w:p w:rsidR="00C953B7" w:rsidP="00C953B7" w:rsidRDefault="00C953B7" w14:paraId="64EE4FDA" w14:textId="77777777">
      <w:proofErr w:type="spellStart"/>
      <w:r>
        <w:t>Pennanen</w:t>
      </w:r>
      <w:proofErr w:type="spellEnd"/>
      <w:r>
        <w:t xml:space="preserve">, J. 2002. Forest Age Distribution Under Mixed-Severity Fire Regimes – A simulation-based analysis for middle boreal Fennoscandia. Silva </w:t>
      </w:r>
      <w:proofErr w:type="spellStart"/>
      <w:r>
        <w:t>Fennica</w:t>
      </w:r>
      <w:proofErr w:type="spellEnd"/>
      <w:r>
        <w:t>: quarterly issues: 36(1): 213-231.</w:t>
      </w:r>
    </w:p>
    <w:p w:rsidR="00C953B7" w:rsidP="00C953B7" w:rsidRDefault="00C953B7" w14:paraId="257A5722" w14:textId="77777777"/>
    <w:p w:rsidR="00C953B7" w:rsidP="00C953B7" w:rsidRDefault="00C953B7" w14:paraId="616D8446" w14:textId="7777777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C953B7" w:rsidP="00C953B7" w:rsidRDefault="00C953B7" w14:paraId="417851DD" w14:textId="77777777"/>
    <w:p w:rsidR="00C953B7" w:rsidP="00C953B7" w:rsidRDefault="00C953B7" w14:paraId="3FE95C5C" w14:textId="77777777">
      <w:r>
        <w:t>Schmid, J.M. and R.H. Frye. 1977. Spruce beetle in the Rockies. General Technical Report RM 49. Fort Collins, CO: USDA Forest Service, Rocky Mountain Forest and Range Experiment Station. 38 pp.</w:t>
      </w:r>
    </w:p>
    <w:p w:rsidR="00C953B7" w:rsidP="00C953B7" w:rsidRDefault="00C953B7" w14:paraId="7688FD6D" w14:textId="77777777"/>
    <w:p w:rsidR="00C953B7" w:rsidP="00C953B7" w:rsidRDefault="00C953B7" w14:paraId="006F2DCC" w14:textId="77777777">
      <w:r>
        <w:t>Schmid, J.M. and R.C. Beckwith. 1977. The spruce beetle. Pest Leaflet 127. USDA Forest Service. 7 pp.</w:t>
      </w:r>
    </w:p>
    <w:p w:rsidR="00C953B7" w:rsidP="00C953B7" w:rsidRDefault="00C953B7" w14:paraId="443C8D80" w14:textId="77777777"/>
    <w:p w:rsidR="00C953B7" w:rsidP="00C953B7" w:rsidRDefault="00C953B7" w14:paraId="620D4FA6" w14:textId="0C74E186">
      <w:r>
        <w:t>Schmid, J.M. and R.H. Frye. 1976. Stand ratings for spruce beetles.</w:t>
      </w:r>
      <w:r w:rsidR="00FA7C6D">
        <w:t xml:space="preserve"> </w:t>
      </w:r>
      <w:r>
        <w:t xml:space="preserve">Research Note RM-309. Fort Collins, CO: USDA Forest Service, Rocky Mountain Forest and Range Experiment Station. </w:t>
      </w:r>
    </w:p>
    <w:p w:rsidR="00C953B7" w:rsidP="00C953B7" w:rsidRDefault="00C953B7" w14:paraId="33B58B0B" w14:textId="77777777"/>
    <w:p w:rsidR="00C953B7" w:rsidP="00C953B7" w:rsidRDefault="00C953B7" w14:paraId="56A3E283" w14:textId="13DE7F10">
      <w:r>
        <w:t xml:space="preserve">Schmid, J.M. and T.E. Hinds. 1974. Development of spruce-fir stands following spruce beetle outbreaks. Research Paper RM-131. Fort Collins, CO: USDA Forest Service, Rocky Mountain Forest and Range Experiment Station. </w:t>
      </w:r>
    </w:p>
    <w:p w:rsidR="00C953B7" w:rsidP="00C953B7" w:rsidRDefault="00C953B7" w14:paraId="68359A4C" w14:textId="77777777"/>
    <w:p w:rsidR="00C953B7" w:rsidP="00C953B7" w:rsidRDefault="00C953B7" w14:paraId="6B6D4639" w14:textId="77777777">
      <w:r>
        <w:lastRenderedPageBreak/>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C953B7" w:rsidP="00C953B7" w:rsidRDefault="00C953B7" w14:paraId="5A2BF922" w14:textId="77777777"/>
    <w:p w:rsidR="00C953B7" w:rsidP="00C953B7" w:rsidRDefault="00C953B7" w14:paraId="640173ED" w14:textId="77777777">
      <w:proofErr w:type="spellStart"/>
      <w:r>
        <w:t>Sibold</w:t>
      </w:r>
      <w:proofErr w:type="spellEnd"/>
      <w:r>
        <w:t>, J. 2001. The forest fire regime of an upper montane and subalpine forest, Wild Basin, Rocky Mountain National Park. M.S. Thesis, University of Colorado, Boulder, CO.</w:t>
      </w:r>
    </w:p>
    <w:p w:rsidR="00C953B7" w:rsidP="00C953B7" w:rsidRDefault="00C953B7" w14:paraId="26C93E7D" w14:textId="77777777"/>
    <w:p w:rsidR="00C953B7" w:rsidP="00C953B7" w:rsidRDefault="00C953B7" w14:paraId="116F10C3" w14:textId="77777777">
      <w:proofErr w:type="spellStart"/>
      <w:r>
        <w:t>Stahelin</w:t>
      </w:r>
      <w:proofErr w:type="spellEnd"/>
      <w:r>
        <w:t>, R. 1943. Factors Influencing the Natural Restocking of High Altitude Burns by Coniferous Trees in the Central Rocky Mountains. Ecology 24: 19-30.</w:t>
      </w:r>
    </w:p>
    <w:p w:rsidR="00C953B7" w:rsidP="00C953B7" w:rsidRDefault="00C953B7" w14:paraId="6CE2CA06" w14:textId="77777777"/>
    <w:p w:rsidR="00C953B7" w:rsidP="00C953B7" w:rsidRDefault="00C953B7" w14:paraId="536D496E" w14:textId="59BD3CD0">
      <w:r>
        <w:t>Veblen, T.T., K.S. Hadley and M.S. Reid. 1991. Disturbance and stand development of a Colorado subalpine forest. Journal of Biogeography 18: 707-716.</w:t>
      </w:r>
    </w:p>
    <w:p w:rsidR="00C953B7" w:rsidP="00C953B7" w:rsidRDefault="00C953B7" w14:paraId="22A6E78A" w14:textId="77777777"/>
    <w:p w:rsidR="00C953B7" w:rsidP="00C953B7" w:rsidRDefault="00C953B7" w14:paraId="780D6628" w14:textId="77777777">
      <w:r>
        <w:t xml:space="preserve">Veblen, T.T., K.S. Hadley, E.M. </w:t>
      </w:r>
      <w:proofErr w:type="spellStart"/>
      <w:r>
        <w:t>Nel</w:t>
      </w:r>
      <w:proofErr w:type="spellEnd"/>
      <w:r>
        <w:t xml:space="preserve">, T. </w:t>
      </w:r>
      <w:proofErr w:type="spellStart"/>
      <w:r>
        <w:t>Kitzberger</w:t>
      </w:r>
      <w:proofErr w:type="spellEnd"/>
      <w:r>
        <w:t xml:space="preserve">, M.S. Reid and R. </w:t>
      </w:r>
      <w:proofErr w:type="spellStart"/>
      <w:r>
        <w:t>Villalba</w:t>
      </w:r>
      <w:proofErr w:type="spellEnd"/>
      <w:r>
        <w:t>. 1994. Disturbance regime and disturbance interactions in a Rocky Mountain subalpine forest. Journal of Ecology 82: 125-135.</w:t>
      </w:r>
    </w:p>
    <w:p w:rsidR="00C953B7" w:rsidP="00C953B7" w:rsidRDefault="00C953B7" w14:paraId="3515023F" w14:textId="77777777"/>
    <w:p w:rsidR="00C953B7" w:rsidP="00C953B7" w:rsidRDefault="00C953B7" w14:paraId="0203EC27" w14:textId="77777777">
      <w:r>
        <w:t xml:space="preserve">Veblen, T.T., K.S. Hadley, M.S. Reid and A.J. </w:t>
      </w:r>
      <w:proofErr w:type="spellStart"/>
      <w:r>
        <w:t>Rebertus</w:t>
      </w:r>
      <w:proofErr w:type="spellEnd"/>
      <w:r>
        <w:t>. 1989. Blowdown and stand development in a Colorado subalpine forest. Canadian Journal of Forest Resources. Vol 19: 1218-1225.</w:t>
      </w:r>
    </w:p>
    <w:p w:rsidR="00C953B7" w:rsidP="00C953B7" w:rsidRDefault="00C953B7" w14:paraId="6B874FA9" w14:textId="77777777"/>
    <w:p w:rsidR="00C953B7" w:rsidP="00C953B7" w:rsidRDefault="00C953B7" w14:paraId="4107E8C7" w14:textId="77777777">
      <w:r>
        <w:t xml:space="preserve">Veblen, T.T. and T. </w:t>
      </w:r>
      <w:proofErr w:type="spellStart"/>
      <w:r>
        <w:t>Kitzberger</w:t>
      </w:r>
      <w:proofErr w:type="spellEnd"/>
      <w:r>
        <w:t>. 2002. Inter-hemispheric comparison of fire history: The Colorado Front Range, U.S.A. and the Northern Patagonian Andes, Argentina. Plant Ecology, in press.</w:t>
      </w:r>
    </w:p>
    <w:p w:rsidRPr="00A43E41" w:rsidR="004D5F12" w:rsidP="00C953B7" w:rsidRDefault="004D5F12" w14:paraId="6779F7BA"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DAFA5" w14:textId="77777777" w:rsidR="009203E1" w:rsidRDefault="009203E1">
      <w:r>
        <w:separator/>
      </w:r>
    </w:p>
  </w:endnote>
  <w:endnote w:type="continuationSeparator" w:id="0">
    <w:p w14:paraId="2E727F8E" w14:textId="77777777" w:rsidR="009203E1" w:rsidRDefault="009203E1">
      <w:r>
        <w:continuationSeparator/>
      </w:r>
    </w:p>
  </w:endnote>
  <w:endnote w:type="continuationNotice" w:id="1">
    <w:p w14:paraId="4717C685" w14:textId="77777777" w:rsidR="009203E1" w:rsidRDefault="009203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AE2B" w14:textId="77777777" w:rsidR="00C953B7" w:rsidRDefault="00C953B7" w:rsidP="00C953B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969F3" w14:textId="77777777" w:rsidR="009203E1" w:rsidRDefault="009203E1">
      <w:r>
        <w:separator/>
      </w:r>
    </w:p>
  </w:footnote>
  <w:footnote w:type="continuationSeparator" w:id="0">
    <w:p w14:paraId="71CDE980" w14:textId="77777777" w:rsidR="009203E1" w:rsidRDefault="009203E1">
      <w:r>
        <w:continuationSeparator/>
      </w:r>
    </w:p>
  </w:footnote>
  <w:footnote w:type="continuationNotice" w:id="1">
    <w:p w14:paraId="71AB6597" w14:textId="77777777" w:rsidR="009203E1" w:rsidRDefault="009203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43053" w14:textId="77777777" w:rsidR="00A43E41" w:rsidRDefault="00A43E41" w:rsidP="00C953B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3B7"/>
    <w:rsid w:val="000037B3"/>
    <w:rsid w:val="00004505"/>
    <w:rsid w:val="00005947"/>
    <w:rsid w:val="00005F3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3490"/>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95B98"/>
    <w:rsid w:val="001A0625"/>
    <w:rsid w:val="001A09C3"/>
    <w:rsid w:val="001A24C2"/>
    <w:rsid w:val="001A3DC6"/>
    <w:rsid w:val="001A51CC"/>
    <w:rsid w:val="001A603B"/>
    <w:rsid w:val="001B1731"/>
    <w:rsid w:val="001B68A1"/>
    <w:rsid w:val="001B7B7A"/>
    <w:rsid w:val="001C099D"/>
    <w:rsid w:val="001C1C07"/>
    <w:rsid w:val="001C2B3F"/>
    <w:rsid w:val="001C6311"/>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535D"/>
    <w:rsid w:val="00207C1D"/>
    <w:rsid w:val="00210278"/>
    <w:rsid w:val="002103D4"/>
    <w:rsid w:val="00210B26"/>
    <w:rsid w:val="002115F7"/>
    <w:rsid w:val="00211881"/>
    <w:rsid w:val="00216A9D"/>
    <w:rsid w:val="00222F42"/>
    <w:rsid w:val="00227B1B"/>
    <w:rsid w:val="00231FCD"/>
    <w:rsid w:val="00236F86"/>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77B"/>
    <w:rsid w:val="00323A93"/>
    <w:rsid w:val="003301EC"/>
    <w:rsid w:val="0033425A"/>
    <w:rsid w:val="00336475"/>
    <w:rsid w:val="003379B5"/>
    <w:rsid w:val="00351726"/>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05F27"/>
    <w:rsid w:val="004105E5"/>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3DCC"/>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951BF"/>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35AB"/>
    <w:rsid w:val="005F2449"/>
    <w:rsid w:val="005F333A"/>
    <w:rsid w:val="005F3E35"/>
    <w:rsid w:val="005F497B"/>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22A7"/>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679A"/>
    <w:rsid w:val="008C052D"/>
    <w:rsid w:val="008C23AC"/>
    <w:rsid w:val="008C25CA"/>
    <w:rsid w:val="008C43A2"/>
    <w:rsid w:val="008C45C0"/>
    <w:rsid w:val="008C5753"/>
    <w:rsid w:val="008C61E2"/>
    <w:rsid w:val="008D62D1"/>
    <w:rsid w:val="008D6819"/>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3E1"/>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49C3"/>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037D"/>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4A7F"/>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3B7"/>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06D6"/>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3F16"/>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6C1B"/>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19C"/>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22A1"/>
    <w:rsid w:val="00F948F2"/>
    <w:rsid w:val="00F95CB1"/>
    <w:rsid w:val="00FA0EA1"/>
    <w:rsid w:val="00FA28B7"/>
    <w:rsid w:val="00FA62AE"/>
    <w:rsid w:val="00FA7C6D"/>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84FC77"/>
  <w15:docId w15:val="{D70F52B1-457A-415D-835D-93F2D131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5519C"/>
    <w:pPr>
      <w:ind w:left="720"/>
    </w:pPr>
    <w:rPr>
      <w:rFonts w:ascii="Calibri" w:eastAsiaTheme="minorHAnsi" w:hAnsi="Calibri"/>
      <w:sz w:val="22"/>
      <w:szCs w:val="22"/>
    </w:rPr>
  </w:style>
  <w:style w:type="character" w:styleId="Hyperlink">
    <w:name w:val="Hyperlink"/>
    <w:basedOn w:val="DefaultParagraphFont"/>
    <w:rsid w:val="00F5519C"/>
    <w:rPr>
      <w:color w:val="0000FF" w:themeColor="hyperlink"/>
      <w:u w:val="single"/>
    </w:rPr>
  </w:style>
  <w:style w:type="paragraph" w:styleId="BalloonText">
    <w:name w:val="Balloon Text"/>
    <w:basedOn w:val="Normal"/>
    <w:link w:val="BalloonTextChar"/>
    <w:uiPriority w:val="99"/>
    <w:semiHidden/>
    <w:unhideWhenUsed/>
    <w:rsid w:val="00F5519C"/>
    <w:rPr>
      <w:rFonts w:ascii="Tahoma" w:hAnsi="Tahoma" w:cs="Tahoma"/>
      <w:sz w:val="16"/>
      <w:szCs w:val="16"/>
    </w:rPr>
  </w:style>
  <w:style w:type="character" w:customStyle="1" w:styleId="BalloonTextChar">
    <w:name w:val="Balloon Text Char"/>
    <w:basedOn w:val="DefaultParagraphFont"/>
    <w:link w:val="BalloonText"/>
    <w:uiPriority w:val="99"/>
    <w:semiHidden/>
    <w:rsid w:val="00F5519C"/>
    <w:rPr>
      <w:rFonts w:ascii="Tahoma" w:hAnsi="Tahoma" w:cs="Tahoma"/>
      <w:sz w:val="16"/>
      <w:szCs w:val="16"/>
    </w:rPr>
  </w:style>
  <w:style w:type="character" w:styleId="UnresolvedMention">
    <w:name w:val="Unresolved Mention"/>
    <w:basedOn w:val="DefaultParagraphFont"/>
    <w:uiPriority w:val="99"/>
    <w:semiHidden/>
    <w:unhideWhenUsed/>
    <w:rsid w:val="00D706D6"/>
    <w:rPr>
      <w:color w:val="808080"/>
      <w:shd w:val="clear" w:color="auto" w:fill="E6E6E6"/>
    </w:rPr>
  </w:style>
  <w:style w:type="character" w:styleId="CommentReference">
    <w:name w:val="annotation reference"/>
    <w:basedOn w:val="DefaultParagraphFont"/>
    <w:uiPriority w:val="99"/>
    <w:semiHidden/>
    <w:unhideWhenUsed/>
    <w:rsid w:val="0032377B"/>
    <w:rPr>
      <w:sz w:val="16"/>
      <w:szCs w:val="16"/>
    </w:rPr>
  </w:style>
  <w:style w:type="paragraph" w:styleId="CommentText">
    <w:name w:val="annotation text"/>
    <w:basedOn w:val="Normal"/>
    <w:link w:val="CommentTextChar"/>
    <w:uiPriority w:val="99"/>
    <w:semiHidden/>
    <w:unhideWhenUsed/>
    <w:rsid w:val="0032377B"/>
    <w:rPr>
      <w:sz w:val="20"/>
      <w:szCs w:val="20"/>
    </w:rPr>
  </w:style>
  <w:style w:type="character" w:customStyle="1" w:styleId="CommentTextChar">
    <w:name w:val="Comment Text Char"/>
    <w:basedOn w:val="DefaultParagraphFont"/>
    <w:link w:val="CommentText"/>
    <w:uiPriority w:val="99"/>
    <w:semiHidden/>
    <w:rsid w:val="0032377B"/>
  </w:style>
  <w:style w:type="paragraph" w:styleId="CommentSubject">
    <w:name w:val="annotation subject"/>
    <w:basedOn w:val="CommentText"/>
    <w:next w:val="CommentText"/>
    <w:link w:val="CommentSubjectChar"/>
    <w:uiPriority w:val="99"/>
    <w:semiHidden/>
    <w:unhideWhenUsed/>
    <w:rsid w:val="0032377B"/>
    <w:rPr>
      <w:b/>
      <w:bCs/>
    </w:rPr>
  </w:style>
  <w:style w:type="character" w:customStyle="1" w:styleId="CommentSubjectChar">
    <w:name w:val="Comment Subject Char"/>
    <w:basedOn w:val="CommentTextChar"/>
    <w:link w:val="CommentSubject"/>
    <w:uiPriority w:val="99"/>
    <w:semiHidden/>
    <w:rsid w:val="0032377B"/>
    <w:rPr>
      <w:b/>
      <w:bCs/>
    </w:rPr>
  </w:style>
  <w:style w:type="paragraph" w:styleId="Revision">
    <w:name w:val="Revision"/>
    <w:hidden/>
    <w:uiPriority w:val="99"/>
    <w:semiHidden/>
    <w:rsid w:val="004105E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171463">
      <w:bodyDiv w:val="1"/>
      <w:marLeft w:val="0"/>
      <w:marRight w:val="0"/>
      <w:marTop w:val="0"/>
      <w:marBottom w:val="0"/>
      <w:divBdr>
        <w:top w:val="none" w:sz="0" w:space="0" w:color="auto"/>
        <w:left w:val="none" w:sz="0" w:space="0" w:color="auto"/>
        <w:bottom w:val="none" w:sz="0" w:space="0" w:color="auto"/>
        <w:right w:val="none" w:sz="0" w:space="0" w:color="auto"/>
      </w:divBdr>
    </w:div>
    <w:div w:id="159693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9</Pages>
  <Words>2741</Words>
  <Characters>15627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Sarah Hagen</cp:lastModifiedBy>
  <cp:revision>4</cp:revision>
  <cp:lastPrinted>2014-08-21T14:28:00Z</cp:lastPrinted>
  <dcterms:created xsi:type="dcterms:W3CDTF">2017-12-04T20:25:00Z</dcterms:created>
  <dcterms:modified xsi:type="dcterms:W3CDTF">2018-01-11T19:33:00Z</dcterms:modified>
</cp:coreProperties>
</file>