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D28" w:rsidP="000C0D28" w:rsidRDefault="000C0D28" w14:paraId="1BC9BB70" w14:textId="77777777">
      <w:pPr>
        <w:pStyle w:val="BpSTitle"/>
      </w:pPr>
      <w:r>
        <w:t>10490</w:t>
      </w:r>
    </w:p>
    <w:p w:rsidR="000078EA" w:rsidP="000078EA" w:rsidRDefault="000078EA" w14:paraId="252873EF" w14:textId="77777777">
      <w:pPr>
        <w:pStyle w:val="BpSTitle"/>
      </w:pPr>
      <w:r>
        <w:t>Rocky Mountain Foothill Limber Pine-Juniper Woodland</w:t>
      </w:r>
    </w:p>
    <w:p w:rsidR="000078EA" w:rsidP="000078EA" w:rsidRDefault="000078EA" w14:paraId="1BF44CCD" w14:textId="77777777">
      <w:r>
        <w:t xmlns:w="http://schemas.openxmlformats.org/wordprocessingml/2006/main">BpS Model/Description Version: Aug. 2020</w:t>
      </w:r>
      <w:r>
        <w:tab/>
      </w:r>
      <w:r>
        <w:tab/>
      </w:r>
      <w:r>
        <w:tab/>
      </w:r>
      <w:r>
        <w:tab/>
      </w:r>
      <w:r>
        <w:tab/>
      </w:r>
      <w:r>
        <w:tab/>
      </w:r>
      <w:r>
        <w:tab/>
      </w:r>
    </w:p>
    <w:p w:rsidR="000078EA" w:rsidP="000078EA" w:rsidRDefault="000078EA" w14:paraId="712ECB2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36"/>
        <w:gridCol w:w="2724"/>
        <w:gridCol w:w="1836"/>
        <w:gridCol w:w="3060"/>
      </w:tblGrid>
      <w:tr w:rsidRPr="000078EA" w:rsidR="000078EA" w:rsidTr="000078EA" w14:paraId="60F0A02F" w14:textId="77777777">
        <w:tc>
          <w:tcPr>
            <w:tcW w:w="1836" w:type="dxa"/>
            <w:tcBorders>
              <w:top w:val="single" w:color="auto" w:sz="2" w:space="0"/>
              <w:left w:val="single" w:color="auto" w:sz="12" w:space="0"/>
              <w:bottom w:val="single" w:color="000000" w:sz="12" w:space="0"/>
            </w:tcBorders>
            <w:shd w:val="clear" w:color="auto" w:fill="auto"/>
          </w:tcPr>
          <w:p w:rsidRPr="000078EA" w:rsidR="000078EA" w:rsidP="00EF43E3" w:rsidRDefault="000078EA" w14:paraId="2B342029" w14:textId="77777777">
            <w:pPr>
              <w:rPr>
                <w:b/>
                <w:bCs/>
              </w:rPr>
            </w:pPr>
            <w:r w:rsidRPr="000078EA">
              <w:rPr>
                <w:b/>
                <w:bCs/>
              </w:rPr>
              <w:t>Modelers</w:t>
            </w:r>
          </w:p>
        </w:tc>
        <w:tc>
          <w:tcPr>
            <w:tcW w:w="2724" w:type="dxa"/>
            <w:tcBorders>
              <w:top w:val="single" w:color="auto" w:sz="2" w:space="0"/>
              <w:bottom w:val="single" w:color="000000" w:sz="12" w:space="0"/>
              <w:right w:val="single" w:color="000000" w:sz="12" w:space="0"/>
            </w:tcBorders>
            <w:shd w:val="clear" w:color="auto" w:fill="auto"/>
          </w:tcPr>
          <w:p w:rsidRPr="000078EA" w:rsidR="000078EA" w:rsidP="00EF43E3" w:rsidRDefault="000078EA" w14:paraId="09C296F2"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0078EA" w:rsidR="000078EA" w:rsidP="00EF43E3" w:rsidRDefault="000078EA" w14:paraId="0925716C" w14:textId="77777777">
            <w:pPr>
              <w:rPr>
                <w:b/>
                <w:bCs/>
              </w:rPr>
            </w:pPr>
            <w:r w:rsidRPr="000078EA">
              <w:rPr>
                <w:b/>
                <w:bCs/>
              </w:rPr>
              <w:t>Reviewers</w:t>
            </w:r>
          </w:p>
        </w:tc>
        <w:tc>
          <w:tcPr>
            <w:tcW w:w="3060" w:type="dxa"/>
            <w:tcBorders>
              <w:top w:val="single" w:color="auto" w:sz="2" w:space="0"/>
              <w:bottom w:val="single" w:color="000000" w:sz="12" w:space="0"/>
            </w:tcBorders>
            <w:shd w:val="clear" w:color="auto" w:fill="auto"/>
          </w:tcPr>
          <w:p w:rsidRPr="000078EA" w:rsidR="000078EA" w:rsidP="00EF43E3" w:rsidRDefault="000078EA" w14:paraId="7C7CF5DA" w14:textId="77777777">
            <w:pPr>
              <w:rPr>
                <w:b/>
                <w:bCs/>
              </w:rPr>
            </w:pPr>
          </w:p>
        </w:tc>
      </w:tr>
      <w:tr w:rsidRPr="000078EA" w:rsidR="000078EA" w:rsidTr="000078EA" w14:paraId="54FDDDAF" w14:textId="77777777">
        <w:tc>
          <w:tcPr>
            <w:tcW w:w="1836" w:type="dxa"/>
            <w:tcBorders>
              <w:top w:val="single" w:color="000000" w:sz="12" w:space="0"/>
              <w:left w:val="single" w:color="auto" w:sz="12" w:space="0"/>
            </w:tcBorders>
            <w:shd w:val="clear" w:color="auto" w:fill="auto"/>
          </w:tcPr>
          <w:p w:rsidRPr="000078EA" w:rsidR="000078EA" w:rsidP="00EF43E3" w:rsidRDefault="000078EA" w14:paraId="0A3E0BCF" w14:textId="77777777">
            <w:pPr>
              <w:rPr>
                <w:bCs/>
              </w:rPr>
            </w:pPr>
            <w:r w:rsidRPr="000078EA">
              <w:rPr>
                <w:bCs/>
              </w:rPr>
              <w:t>Tim Kramer</w:t>
            </w:r>
          </w:p>
        </w:tc>
        <w:tc>
          <w:tcPr>
            <w:tcW w:w="2724" w:type="dxa"/>
            <w:tcBorders>
              <w:top w:val="single" w:color="000000" w:sz="12" w:space="0"/>
              <w:right w:val="single" w:color="000000" w:sz="12" w:space="0"/>
            </w:tcBorders>
            <w:shd w:val="clear" w:color="auto" w:fill="auto"/>
          </w:tcPr>
          <w:p w:rsidRPr="000078EA" w:rsidR="000078EA" w:rsidP="00EF43E3" w:rsidRDefault="000078EA" w14:paraId="0957CAC9" w14:textId="77777777">
            <w:r w:rsidRPr="000078EA">
              <w:t>tim_kramer@blm.gov</w:t>
            </w:r>
          </w:p>
        </w:tc>
        <w:tc>
          <w:tcPr>
            <w:tcW w:w="1836" w:type="dxa"/>
            <w:tcBorders>
              <w:top w:val="single" w:color="000000" w:sz="12" w:space="0"/>
              <w:left w:val="single" w:color="000000" w:sz="12" w:space="0"/>
            </w:tcBorders>
            <w:shd w:val="clear" w:color="auto" w:fill="auto"/>
          </w:tcPr>
          <w:p w:rsidRPr="000078EA" w:rsidR="000078EA" w:rsidP="00EF43E3" w:rsidRDefault="000078EA" w14:paraId="080B388C" w14:textId="77777777">
            <w:r w:rsidRPr="000078EA">
              <w:t>Mark Williams</w:t>
            </w:r>
          </w:p>
        </w:tc>
        <w:tc>
          <w:tcPr>
            <w:tcW w:w="3060" w:type="dxa"/>
            <w:tcBorders>
              <w:top w:val="single" w:color="000000" w:sz="12" w:space="0"/>
            </w:tcBorders>
            <w:shd w:val="clear" w:color="auto" w:fill="auto"/>
          </w:tcPr>
          <w:p w:rsidRPr="000078EA" w:rsidR="000078EA" w:rsidP="00EF43E3" w:rsidRDefault="000078EA" w14:paraId="3184F6D3" w14:textId="77777777">
            <w:r w:rsidRPr="000078EA">
              <w:t>mark_a_williams@blm.gov</w:t>
            </w:r>
          </w:p>
        </w:tc>
      </w:tr>
      <w:tr w:rsidRPr="000078EA" w:rsidR="000078EA" w:rsidTr="000078EA" w14:paraId="63DD26AB" w14:textId="77777777">
        <w:tc>
          <w:tcPr>
            <w:tcW w:w="1836" w:type="dxa"/>
            <w:tcBorders>
              <w:left w:val="single" w:color="auto" w:sz="12" w:space="0"/>
            </w:tcBorders>
            <w:shd w:val="clear" w:color="auto" w:fill="auto"/>
          </w:tcPr>
          <w:p w:rsidRPr="000078EA" w:rsidR="000078EA" w:rsidP="00EF43E3" w:rsidRDefault="000078EA" w14:paraId="2A2E6508" w14:textId="77777777">
            <w:pPr>
              <w:rPr>
                <w:bCs/>
              </w:rPr>
            </w:pPr>
            <w:r w:rsidRPr="000078EA">
              <w:rPr>
                <w:bCs/>
              </w:rPr>
              <w:t>Roger Bankert</w:t>
            </w:r>
          </w:p>
        </w:tc>
        <w:tc>
          <w:tcPr>
            <w:tcW w:w="2724" w:type="dxa"/>
            <w:tcBorders>
              <w:right w:val="single" w:color="000000" w:sz="12" w:space="0"/>
            </w:tcBorders>
            <w:shd w:val="clear" w:color="auto" w:fill="auto"/>
          </w:tcPr>
          <w:p w:rsidRPr="000078EA" w:rsidR="000078EA" w:rsidP="00EF43E3" w:rsidRDefault="000078EA" w14:paraId="50E6B14E" w14:textId="77777777">
            <w:r w:rsidRPr="000078EA">
              <w:t>roger_bankert@blm.gov</w:t>
            </w:r>
          </w:p>
        </w:tc>
        <w:tc>
          <w:tcPr>
            <w:tcW w:w="1836" w:type="dxa"/>
            <w:tcBorders>
              <w:left w:val="single" w:color="000000" w:sz="12" w:space="0"/>
            </w:tcBorders>
            <w:shd w:val="clear" w:color="auto" w:fill="auto"/>
          </w:tcPr>
          <w:p w:rsidRPr="000078EA" w:rsidR="000078EA" w:rsidP="00EF43E3" w:rsidRDefault="000078EA" w14:paraId="3D2CEF87" w14:textId="77777777">
            <w:r w:rsidRPr="000078EA">
              <w:t xml:space="preserve">George </w:t>
            </w:r>
            <w:proofErr w:type="spellStart"/>
            <w:r w:rsidRPr="000078EA">
              <w:t>Soehn</w:t>
            </w:r>
            <w:proofErr w:type="spellEnd"/>
          </w:p>
        </w:tc>
        <w:tc>
          <w:tcPr>
            <w:tcW w:w="3060" w:type="dxa"/>
            <w:shd w:val="clear" w:color="auto" w:fill="auto"/>
          </w:tcPr>
          <w:p w:rsidRPr="000078EA" w:rsidR="000078EA" w:rsidP="00EF43E3" w:rsidRDefault="000078EA" w14:paraId="7FEDE0FC" w14:textId="77777777">
            <w:r w:rsidRPr="000078EA">
              <w:t>george_soehn@blm.gov</w:t>
            </w:r>
          </w:p>
        </w:tc>
      </w:tr>
      <w:tr w:rsidRPr="000078EA" w:rsidR="000078EA" w:rsidTr="000078EA" w14:paraId="58ACEDD8" w14:textId="77777777">
        <w:tc>
          <w:tcPr>
            <w:tcW w:w="1836" w:type="dxa"/>
            <w:tcBorders>
              <w:left w:val="single" w:color="auto" w:sz="12" w:space="0"/>
              <w:bottom w:val="single" w:color="auto" w:sz="2" w:space="0"/>
            </w:tcBorders>
            <w:shd w:val="clear" w:color="auto" w:fill="auto"/>
          </w:tcPr>
          <w:p w:rsidRPr="000078EA" w:rsidR="000078EA" w:rsidP="00EF43E3" w:rsidRDefault="000078EA" w14:paraId="36216987" w14:textId="77777777">
            <w:pPr>
              <w:rPr>
                <w:bCs/>
              </w:rPr>
            </w:pPr>
            <w:r w:rsidRPr="000078EA">
              <w:rPr>
                <w:bCs/>
              </w:rPr>
              <w:t>None</w:t>
            </w:r>
          </w:p>
        </w:tc>
        <w:tc>
          <w:tcPr>
            <w:tcW w:w="2724" w:type="dxa"/>
            <w:tcBorders>
              <w:right w:val="single" w:color="000000" w:sz="12" w:space="0"/>
            </w:tcBorders>
            <w:shd w:val="clear" w:color="auto" w:fill="auto"/>
          </w:tcPr>
          <w:p w:rsidRPr="000078EA" w:rsidR="000078EA" w:rsidP="00EF43E3" w:rsidRDefault="000078EA" w14:paraId="3ADA401A" w14:textId="77777777">
            <w:r w:rsidRPr="000078EA">
              <w:t>None</w:t>
            </w:r>
          </w:p>
        </w:tc>
        <w:tc>
          <w:tcPr>
            <w:tcW w:w="1836" w:type="dxa"/>
            <w:tcBorders>
              <w:left w:val="single" w:color="000000" w:sz="12" w:space="0"/>
              <w:bottom w:val="single" w:color="auto" w:sz="2" w:space="0"/>
            </w:tcBorders>
            <w:shd w:val="clear" w:color="auto" w:fill="auto"/>
          </w:tcPr>
          <w:p w:rsidRPr="000078EA" w:rsidR="000078EA" w:rsidP="00EF43E3" w:rsidRDefault="000078EA" w14:paraId="61D9FA0A" w14:textId="77777777">
            <w:r w:rsidRPr="000078EA">
              <w:t>Kirk Strom</w:t>
            </w:r>
          </w:p>
        </w:tc>
        <w:tc>
          <w:tcPr>
            <w:tcW w:w="3060" w:type="dxa"/>
            <w:shd w:val="clear" w:color="auto" w:fill="auto"/>
          </w:tcPr>
          <w:p w:rsidRPr="000078EA" w:rsidR="000078EA" w:rsidP="00EF43E3" w:rsidRDefault="000078EA" w14:paraId="025A2E40" w14:textId="77777777">
            <w:r w:rsidRPr="000078EA">
              <w:t>kirk_strom@blm.gov</w:t>
            </w:r>
          </w:p>
        </w:tc>
      </w:tr>
    </w:tbl>
    <w:p w:rsidR="000078EA" w:rsidP="000078EA" w:rsidRDefault="000078EA" w14:paraId="7D2D51D5" w14:textId="77777777"/>
    <w:p w:rsidR="000078EA" w:rsidP="000078EA" w:rsidRDefault="000078EA" w14:paraId="4EA94B78" w14:textId="77777777">
      <w:pPr>
        <w:pStyle w:val="InfoPara"/>
      </w:pPr>
      <w:r>
        <w:t>Vegetation Type</w:t>
      </w:r>
    </w:p>
    <w:p w:rsidR="000078EA" w:rsidP="000078EA" w:rsidRDefault="000078EA" w14:paraId="4FC1146F" w14:textId="77777777">
      <w:r>
        <w:t>Forest and Woodland</w:t>
      </w:r>
    </w:p>
    <w:p w:rsidR="000078EA" w:rsidP="000078EA" w:rsidRDefault="000078EA" w14:paraId="3D39B7FF" w14:textId="77777777">
      <w:pPr>
        <w:pStyle w:val="InfoPara"/>
      </w:pPr>
      <w:r>
        <w:t>Map Zones</w:t>
      </w:r>
    </w:p>
    <w:p w:rsidR="000078EA" w:rsidP="000078EA" w:rsidRDefault="000078EA" w14:paraId="6A548B06" w14:textId="77777777">
      <w:r>
        <w:t>16</w:t>
      </w:r>
      <w:r w:rsidR="001F67E4">
        <w:t>, 22</w:t>
      </w:r>
    </w:p>
    <w:p w:rsidR="000078EA" w:rsidP="000078EA" w:rsidRDefault="000078EA" w14:paraId="486659C5" w14:textId="77777777">
      <w:pPr>
        <w:pStyle w:val="InfoPara"/>
      </w:pPr>
      <w:r>
        <w:t>Geographic Range</w:t>
      </w:r>
    </w:p>
    <w:p w:rsidR="000078EA" w:rsidP="000078EA" w:rsidRDefault="000078EA" w14:paraId="198EA652" w14:textId="77777777">
      <w:r>
        <w:t xml:space="preserve">This </w:t>
      </w:r>
      <w:r w:rsidR="00C27969">
        <w:t>Biophysical Setting (</w:t>
      </w:r>
      <w:r>
        <w:t>BpS</w:t>
      </w:r>
      <w:r w:rsidR="00C27969">
        <w:t>)</w:t>
      </w:r>
      <w:r>
        <w:t xml:space="preserve"> can occur throughout the entire </w:t>
      </w:r>
      <w:r w:rsidR="00C27969">
        <w:t>map zone (</w:t>
      </w:r>
      <w:r>
        <w:t>MZ</w:t>
      </w:r>
      <w:r w:rsidR="00C27969">
        <w:t xml:space="preserve">) </w:t>
      </w:r>
      <w:r>
        <w:t>22 in all sections.</w:t>
      </w:r>
    </w:p>
    <w:p w:rsidR="000078EA" w:rsidP="000078EA" w:rsidRDefault="000078EA" w14:paraId="108F63C5" w14:textId="77777777"/>
    <w:p w:rsidR="000078EA" w:rsidP="000078EA" w:rsidRDefault="000078EA" w14:paraId="67F33715" w14:textId="4E2D6DC3">
      <w:r>
        <w:t>Northern M</w:t>
      </w:r>
      <w:r w:rsidR="00C27969">
        <w:t>ontana</w:t>
      </w:r>
      <w:r>
        <w:t xml:space="preserve"> to central C</w:t>
      </w:r>
      <w:r w:rsidR="00C27969">
        <w:t>olorado</w:t>
      </w:r>
      <w:r>
        <w:t>, on escarpments across W</w:t>
      </w:r>
      <w:r w:rsidR="00C27969">
        <w:t>yoming</w:t>
      </w:r>
      <w:r>
        <w:t xml:space="preserve"> into the Black Hills.</w:t>
      </w:r>
    </w:p>
    <w:p w:rsidR="000078EA" w:rsidP="000078EA" w:rsidRDefault="000078EA" w14:paraId="78951B82" w14:textId="77777777">
      <w:pPr>
        <w:pStyle w:val="InfoPara"/>
      </w:pPr>
      <w:r>
        <w:t>Biophysical Site Description</w:t>
      </w:r>
    </w:p>
    <w:p w:rsidR="000078EA" w:rsidP="000078EA" w:rsidRDefault="000078EA" w14:paraId="0B4D463D" w14:textId="77777777">
      <w:r>
        <w:t>Occurs in foothill and lower montane zones into the western Great Plains. Elevation ranges from 870-2</w:t>
      </w:r>
      <w:r w:rsidR="0075487E">
        <w:t>,</w:t>
      </w:r>
      <w:r>
        <w:t>600m. Occurs in shallow soils with high rock component, often gravelly and calcareous. Occurs on rolling hills and slopes that are moderately steep to steep.</w:t>
      </w:r>
    </w:p>
    <w:p w:rsidR="000078EA" w:rsidP="000078EA" w:rsidRDefault="000078EA" w14:paraId="2E8C36F4" w14:textId="77777777">
      <w:pPr>
        <w:pStyle w:val="InfoPara"/>
      </w:pPr>
      <w:r>
        <w:t>Vegetation Description</w:t>
      </w:r>
    </w:p>
    <w:p w:rsidR="000078EA" w:rsidP="000078EA" w:rsidRDefault="000078EA" w14:paraId="5424E93C" w14:textId="3FD8B186">
      <w:r>
        <w:t xml:space="preserve">Open canopy dominated by </w:t>
      </w:r>
      <w:r w:rsidRPr="00B82263">
        <w:rPr>
          <w:i/>
        </w:rPr>
        <w:t xml:space="preserve">Pinus </w:t>
      </w:r>
      <w:proofErr w:type="spellStart"/>
      <w:r w:rsidRPr="00B82263">
        <w:rPr>
          <w:i/>
        </w:rPr>
        <w:t>flexilis</w:t>
      </w:r>
      <w:proofErr w:type="spellEnd"/>
      <w:r>
        <w:t xml:space="preserve">, </w:t>
      </w:r>
      <w:r w:rsidRPr="00B82263">
        <w:rPr>
          <w:i/>
        </w:rPr>
        <w:t xml:space="preserve">Juniperus </w:t>
      </w:r>
      <w:proofErr w:type="spellStart"/>
      <w:r w:rsidRPr="00B82263">
        <w:rPr>
          <w:i/>
        </w:rPr>
        <w:t>scopulorum</w:t>
      </w:r>
      <w:proofErr w:type="spellEnd"/>
      <w:r>
        <w:t xml:space="preserve"> (occurs on wetter drainage bottoms)</w:t>
      </w:r>
      <w:r w:rsidR="00C27969">
        <w:t xml:space="preserve">, </w:t>
      </w:r>
      <w:r>
        <w:t xml:space="preserve">and/or </w:t>
      </w:r>
      <w:r w:rsidRPr="00B82263">
        <w:rPr>
          <w:i/>
        </w:rPr>
        <w:t xml:space="preserve">Juniperus </w:t>
      </w:r>
      <w:proofErr w:type="spellStart"/>
      <w:r w:rsidRPr="00B82263">
        <w:rPr>
          <w:i/>
        </w:rPr>
        <w:t>osteosperma</w:t>
      </w:r>
      <w:proofErr w:type="spellEnd"/>
      <w:r>
        <w:t xml:space="preserve">. Site can have varying overstory dominance of either of those three species. The site can be associated with </w:t>
      </w:r>
      <w:r w:rsidRPr="00B82263">
        <w:rPr>
          <w:i/>
        </w:rPr>
        <w:t>Pinus ponderosa</w:t>
      </w:r>
      <w:r>
        <w:t xml:space="preserve">. </w:t>
      </w:r>
      <w:r w:rsidRPr="00B82263">
        <w:rPr>
          <w:i/>
        </w:rPr>
        <w:t>Pinus edulis</w:t>
      </w:r>
      <w:r>
        <w:t xml:space="preserve"> is not present. </w:t>
      </w:r>
    </w:p>
    <w:p w:rsidR="000078EA" w:rsidP="000078EA" w:rsidRDefault="000078EA" w14:paraId="27147E49" w14:textId="77777777"/>
    <w:p w:rsidR="000078EA" w:rsidP="000078EA" w:rsidRDefault="000078EA" w14:paraId="583D880A" w14:textId="771F39CB">
      <w:r>
        <w:t>The shrub layer is sparse to moderately dense. Herbaceous species is sparse to moderately robust. Limber pine at lower elevations appear to be short</w:t>
      </w:r>
      <w:r w:rsidR="00C27969">
        <w:t>-</w:t>
      </w:r>
      <w:r>
        <w:t>lived compared to those found at higher elevations.</w:t>
      </w:r>
    </w:p>
    <w:p w:rsidR="000078EA" w:rsidP="000078EA" w:rsidRDefault="000078EA" w14:paraId="4B98D973" w14:textId="77777777"/>
    <w:p w:rsidR="000078EA" w:rsidP="000078EA" w:rsidRDefault="000078EA" w14:paraId="41DAE73F" w14:textId="77777777">
      <w:r>
        <w:t>Other dominant species for MZ22 could be spike fescue LEKI2.</w:t>
      </w:r>
    </w:p>
    <w:p w:rsidR="000078EA" w:rsidP="000078EA" w:rsidRDefault="000078EA" w14:paraId="05E626E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PIFL2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flexilis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Limber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scopulorum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Rocky mountain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0078EA" w:rsidP="000078EA" w:rsidRDefault="000078EA" w14:paraId="758985A5" w14:textId="77777777">
      <w:pPr>
        <w:pStyle w:val="InfoPara"/>
      </w:pPr>
      <w:r>
        <w:t>Disturbance Description</w:t>
      </w:r>
    </w:p>
    <w:p w:rsidR="0075487E" w:rsidP="0075487E" w:rsidRDefault="000078EA" w14:paraId="37D9048D" w14:textId="0F0FF868">
      <w:r>
        <w:t>Primary disturbances for this community are fire and insect/disease outbreaks</w:t>
      </w:r>
      <w:r w:rsidR="0075487E">
        <w:t>.</w:t>
      </w:r>
      <w:r w:rsidRPr="0075487E" w:rsidR="0075487E">
        <w:t xml:space="preserve"> </w:t>
      </w:r>
      <w:r w:rsidR="0075487E">
        <w:t xml:space="preserve">Limber pine bark at the base of older trees may be </w:t>
      </w:r>
      <w:r w:rsidR="00C27969">
        <w:t>2in</w:t>
      </w:r>
      <w:r w:rsidR="0075487E">
        <w:t xml:space="preserve"> (</w:t>
      </w:r>
      <w:r w:rsidR="00C27969">
        <w:t>5</w:t>
      </w:r>
      <w:r w:rsidR="0075487E">
        <w:t>cm) thick</w:t>
      </w:r>
      <w:r w:rsidR="00C27969">
        <w:t xml:space="preserve">; </w:t>
      </w:r>
      <w:r w:rsidR="0075487E">
        <w:t>therefore</w:t>
      </w:r>
      <w:r w:rsidR="00C27969">
        <w:t>,</w:t>
      </w:r>
      <w:r w:rsidR="0075487E">
        <w:t xml:space="preserve"> these trees can withstand stem scorch from low-severity fires. Terminal buds are somewhat protected from the heat associated with crown scorch by the tight clusters of needles around them. A reviewer for MZ22 stated that limber is not very tolerant to fire.</w:t>
      </w:r>
    </w:p>
    <w:p w:rsidR="000078EA" w:rsidP="000078EA" w:rsidRDefault="000078EA" w14:paraId="1B906792" w14:textId="77777777"/>
    <w:p w:rsidR="000078EA" w:rsidP="000078EA" w:rsidRDefault="000078EA" w14:paraId="0DE2176C" w14:textId="72B979AE">
      <w:r>
        <w:t xml:space="preserve">The fire regime of surrounding communities may have an impact on limber pine systems. </w:t>
      </w:r>
      <w:r w:rsidR="00C27969">
        <w:t>Fire return interval (</w:t>
      </w:r>
      <w:r>
        <w:t>FRIs</w:t>
      </w:r>
      <w:r w:rsidR="00C27969">
        <w:t>)</w:t>
      </w:r>
      <w:r>
        <w:t xml:space="preserve"> vary between this 1049 system and BpS 1115 Juniper Savanna. The Inter-</w:t>
      </w:r>
      <w:proofErr w:type="spellStart"/>
      <w:r>
        <w:t>Mtn</w:t>
      </w:r>
      <w:proofErr w:type="spellEnd"/>
      <w:r>
        <w:t xml:space="preserve"> Basins Juniper Savanna has a different moisture regime than the Foothill Limber Pine-Juniper Woodland </w:t>
      </w:r>
      <w:r w:rsidR="000C0D28">
        <w:t>--</w:t>
      </w:r>
      <w:r w:rsidR="00C27969">
        <w:t xml:space="preserve"> </w:t>
      </w:r>
      <w:r>
        <w:t xml:space="preserve">the moisture tends to come at a different time of year. In the Foothill Limber Pine-Juniper Woodland that occurs on the </w:t>
      </w:r>
      <w:r w:rsidR="000C0D28">
        <w:t>Medicine Bow Routt National Forests</w:t>
      </w:r>
      <w:r w:rsidR="00C27969">
        <w:t>,</w:t>
      </w:r>
      <w:r>
        <w:t xml:space="preserve"> we can get extensive fog at any time of the year</w:t>
      </w:r>
      <w:r w:rsidR="00C27969">
        <w:t xml:space="preserve">, </w:t>
      </w:r>
      <w:r>
        <w:t>which leads to extensive white pine blister rust in the limber pine but also would influence the moisture content of fine fuel and subsequently the fire regime. There also tend to be more shrubs in the Limber Pine-Juniper Woodland than the Inter-</w:t>
      </w:r>
      <w:proofErr w:type="spellStart"/>
      <w:r>
        <w:t>Mtn</w:t>
      </w:r>
      <w:proofErr w:type="spellEnd"/>
      <w:r>
        <w:t xml:space="preserve"> Basins Juniper Savanna.</w:t>
      </w:r>
    </w:p>
    <w:p w:rsidR="000078EA" w:rsidP="000078EA" w:rsidRDefault="000078EA" w14:paraId="35A9335F" w14:textId="77777777"/>
    <w:p w:rsidR="000078EA" w:rsidP="000078EA" w:rsidRDefault="000078EA" w14:paraId="372492A3" w14:textId="77777777">
      <w:r>
        <w:t xml:space="preserve">Most of the fires in the Bighorn Basin occur in the mountain sage/juniper/ponderosa pine or limber pine complex. Therefore, fire frequency could also vary from as little as </w:t>
      </w:r>
      <w:r w:rsidR="000C0D28">
        <w:t xml:space="preserve">30yrs to </w:t>
      </w:r>
      <w:r>
        <w:t>80yrs</w:t>
      </w:r>
      <w:r w:rsidR="00C27969">
        <w:t>,</w:t>
      </w:r>
      <w:r>
        <w:t xml:space="preserve"> depending on drought and wet periods.</w:t>
      </w:r>
    </w:p>
    <w:p w:rsidR="000078EA" w:rsidP="000078EA" w:rsidRDefault="000078EA" w14:paraId="111A49DD"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213</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213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078EA" w:rsidP="000078EA" w:rsidRDefault="000078EA" w14:paraId="5EBD0C3B" w14:textId="77777777">
      <w:pPr>
        <w:pStyle w:val="InfoPara"/>
      </w:pPr>
      <w:r>
        <w:t>Scale Description</w:t>
      </w:r>
    </w:p>
    <w:p w:rsidR="000078EA" w:rsidP="000078EA" w:rsidRDefault="00C27969" w14:paraId="158B12E5" w14:textId="507E087D">
      <w:r>
        <w:t>10s</w:t>
      </w:r>
      <w:r w:rsidR="000078EA">
        <w:t xml:space="preserve"> to 1</w:t>
      </w:r>
      <w:r w:rsidR="0075487E">
        <w:t>,</w:t>
      </w:r>
      <w:r w:rsidR="000078EA">
        <w:t>000s of acres.</w:t>
      </w:r>
    </w:p>
    <w:p w:rsidR="000078EA" w:rsidP="000078EA" w:rsidRDefault="000078EA" w14:paraId="1450AD2E" w14:textId="77777777">
      <w:pPr>
        <w:pStyle w:val="InfoPara"/>
      </w:pPr>
      <w:r>
        <w:t>Adjacency or Identification Concerns</w:t>
      </w:r>
    </w:p>
    <w:p w:rsidR="000078EA" w:rsidP="000078EA" w:rsidRDefault="000078EA" w14:paraId="76106798" w14:textId="0E187C0E">
      <w:r>
        <w:t xml:space="preserve">Where limber pine grows in association with other trees and shrub communities, the fire regimes of those species are relevant and affect </w:t>
      </w:r>
      <w:r w:rsidR="00C27969">
        <w:t>FRI</w:t>
      </w:r>
      <w:r>
        <w:t>.</w:t>
      </w:r>
    </w:p>
    <w:p w:rsidR="000078EA" w:rsidP="000078EA" w:rsidRDefault="000078EA" w14:paraId="6E6320A9" w14:textId="77777777"/>
    <w:p w:rsidR="000078EA" w:rsidP="000078EA" w:rsidRDefault="000078EA" w14:paraId="6BE8E9B4" w14:textId="77777777">
      <w:r>
        <w:t>In some cases, in the mid and late seral stages, limber pine may not exist, although the site could still be classified as late seral by absence of understory. In some cases, instead of limber pine, ponderosa pine might occur.</w:t>
      </w:r>
    </w:p>
    <w:p w:rsidR="000078EA" w:rsidP="000078EA" w:rsidRDefault="000078EA" w14:paraId="615A9766" w14:textId="77777777"/>
    <w:p w:rsidR="000078EA" w:rsidP="000078EA" w:rsidRDefault="000078EA" w14:paraId="6B6F0B61" w14:textId="6E74B551">
      <w:r>
        <w:t xml:space="preserve">It was discussed among MZ22 reviewers as to </w:t>
      </w:r>
      <w:proofErr w:type="gramStart"/>
      <w:r>
        <w:t>whether or not</w:t>
      </w:r>
      <w:proofErr w:type="gramEnd"/>
      <w:r>
        <w:t xml:space="preserve"> BpS 1115 truly occurs historically</w:t>
      </w:r>
      <w:r w:rsidR="00C27969">
        <w:t xml:space="preserve"> </w:t>
      </w:r>
      <w:r>
        <w:t xml:space="preserve">or if rather it is a seral component, </w:t>
      </w:r>
      <w:r w:rsidR="00C27969">
        <w:t>C</w:t>
      </w:r>
      <w:r>
        <w:t xml:space="preserve">lass A or B, of this BpS 1049. Original modelers for BpS 1115 feel that Juniper Savanna is indeed a system within this </w:t>
      </w:r>
      <w:r w:rsidR="00C27969">
        <w:t xml:space="preserve">MZ </w:t>
      </w:r>
      <w:r>
        <w:t>and that it should not be combined with the Limber Pine-Juniper Woodland. More juniper savanna would occur in the</w:t>
      </w:r>
      <w:r w:rsidR="00C27969">
        <w:t xml:space="preserve"> </w:t>
      </w:r>
      <w:r w:rsidR="00C27969">
        <w:lastRenderedPageBreak/>
        <w:t>southwestern</w:t>
      </w:r>
      <w:r>
        <w:t xml:space="preserve"> portion of this</w:t>
      </w:r>
      <w:r w:rsidR="00C27969">
        <w:t xml:space="preserve"> MZ </w:t>
      </w:r>
      <w:r>
        <w:t>and more limber pine</w:t>
      </w:r>
      <w:r w:rsidR="00C27969">
        <w:t>-</w:t>
      </w:r>
      <w:r>
        <w:t xml:space="preserve">juniper type in the eastern and northern portions of this </w:t>
      </w:r>
      <w:r w:rsidR="00C27969">
        <w:t>MZ</w:t>
      </w:r>
      <w:r>
        <w:t>.</w:t>
      </w:r>
    </w:p>
    <w:p w:rsidR="000078EA" w:rsidP="000078EA" w:rsidRDefault="000078EA" w14:paraId="1E147496" w14:textId="77777777">
      <w:pPr>
        <w:pStyle w:val="InfoPara"/>
      </w:pPr>
      <w:r>
        <w:t>Issues or Problems</w:t>
      </w:r>
    </w:p>
    <w:p w:rsidR="000078EA" w:rsidP="000078EA" w:rsidRDefault="000078EA" w14:paraId="11C96B26" w14:textId="3FA20FAE">
      <w:r>
        <w:t>Non-native white pine blister rust is a concern in W</w:t>
      </w:r>
      <w:r w:rsidR="00C27969">
        <w:t>yoming</w:t>
      </w:r>
      <w:r>
        <w:t xml:space="preserve"> and northern C</w:t>
      </w:r>
      <w:r w:rsidR="00C27969">
        <w:t>olorado</w:t>
      </w:r>
      <w:r>
        <w:t xml:space="preserve"> today. Fire history is lacking and has a wide range, making modeling difficult. As a whole, fire has occurred in this community in relation to fuel types adjacent to and within the woodland site. On shallow, rocky sites</w:t>
      </w:r>
      <w:r w:rsidR="00C27969">
        <w:t>,</w:t>
      </w:r>
      <w:r>
        <w:t xml:space="preserve"> fire may have occurred less frequently. On deeper-soiled sites, the associated vegetation is more robust and would support a more frequent </w:t>
      </w:r>
      <w:r w:rsidR="00C27969">
        <w:t>FRI</w:t>
      </w:r>
      <w:r>
        <w:t>.</w:t>
      </w:r>
    </w:p>
    <w:p w:rsidR="000078EA" w:rsidP="000078EA" w:rsidRDefault="000078EA" w14:paraId="77203D4F" w14:textId="77777777">
      <w:pPr>
        <w:pStyle w:val="InfoPara"/>
      </w:pPr>
      <w:r>
        <w:t>Native Uncharacteristic Conditions</w:t>
      </w:r>
    </w:p>
    <w:p w:rsidR="000078EA" w:rsidP="000078EA" w:rsidRDefault="000078EA" w14:paraId="2ADCFBDB" w14:textId="77777777"/>
    <w:p w:rsidR="000078EA" w:rsidP="000078EA" w:rsidRDefault="000078EA" w14:paraId="7AB6D9A5" w14:textId="77777777">
      <w:pPr>
        <w:pStyle w:val="InfoPara"/>
      </w:pPr>
      <w:r>
        <w:t>Comments</w:t>
      </w:r>
    </w:p>
    <w:p w:rsidR="001F67E4" w:rsidP="001F67E4" w:rsidRDefault="001F67E4" w14:paraId="53C88E05" w14:textId="77777777"/>
    <w:p w:rsidR="000078EA" w:rsidP="000078EA" w:rsidRDefault="000078EA" w14:paraId="4FFD320D" w14:textId="77777777">
      <w:pPr>
        <w:pStyle w:val="ReportSection"/>
      </w:pPr>
      <w:r>
        <w:t>Succession Classes</w:t>
      </w:r>
    </w:p>
    <w:p w:rsidR="000078EA" w:rsidP="000078EA" w:rsidRDefault="000078EA" w14:paraId="3F760D9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078EA" w:rsidP="000078EA" w:rsidRDefault="000078EA" w14:paraId="2EF33C48" w14:textId="77777777">
      <w:pPr>
        <w:pStyle w:val="InfoPara"/>
        <w:pBdr>
          <w:top w:val="single" w:color="auto" w:sz="4" w:space="1"/>
        </w:pBdr>
      </w:pPr>
      <w:r xmlns:w="http://schemas.openxmlformats.org/wordprocessingml/2006/main">
        <w:t>Class A</w:t>
      </w:r>
      <w:r xmlns:w="http://schemas.openxmlformats.org/wordprocessingml/2006/main">
        <w:tab/>
        <w:t>34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078EA" w:rsidP="000078EA" w:rsidRDefault="000078EA" w14:paraId="72B8D08A" w14:textId="77777777"/>
    <w:p w:rsidR="000078EA" w:rsidP="000078EA" w:rsidRDefault="000078EA" w14:paraId="37253498"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700"/>
        <w:gridCol w:w="2520"/>
        <w:gridCol w:w="1956"/>
      </w:tblGrid>
      <w:tr w:rsidRPr="000078EA" w:rsidR="000078EA" w:rsidTr="000078EA" w14:paraId="3BC4B027" w14:textId="77777777">
        <w:tc>
          <w:tcPr>
            <w:tcW w:w="1104" w:type="dxa"/>
            <w:tcBorders>
              <w:top w:val="single" w:color="auto" w:sz="2" w:space="0"/>
              <w:bottom w:val="single" w:color="000000" w:sz="12" w:space="0"/>
            </w:tcBorders>
            <w:shd w:val="clear" w:color="auto" w:fill="auto"/>
          </w:tcPr>
          <w:p w:rsidRPr="000078EA" w:rsidR="000078EA" w:rsidP="00A521F9" w:rsidRDefault="000078EA" w14:paraId="295F8BCE" w14:textId="77777777">
            <w:pPr>
              <w:rPr>
                <w:b/>
                <w:bCs/>
              </w:rPr>
            </w:pPr>
            <w:r w:rsidRPr="000078EA">
              <w:rPr>
                <w:b/>
                <w:bCs/>
              </w:rPr>
              <w:t>Symbol</w:t>
            </w:r>
          </w:p>
        </w:tc>
        <w:tc>
          <w:tcPr>
            <w:tcW w:w="2700" w:type="dxa"/>
            <w:tcBorders>
              <w:top w:val="single" w:color="auto" w:sz="2" w:space="0"/>
              <w:bottom w:val="single" w:color="000000" w:sz="12" w:space="0"/>
            </w:tcBorders>
            <w:shd w:val="clear" w:color="auto" w:fill="auto"/>
          </w:tcPr>
          <w:p w:rsidRPr="000078EA" w:rsidR="000078EA" w:rsidP="00A521F9" w:rsidRDefault="000078EA" w14:paraId="5183167B" w14:textId="77777777">
            <w:pPr>
              <w:rPr>
                <w:b/>
                <w:bCs/>
              </w:rPr>
            </w:pPr>
            <w:r w:rsidRPr="000078EA">
              <w:rPr>
                <w:b/>
                <w:bCs/>
              </w:rPr>
              <w:t>Scientific Name</w:t>
            </w:r>
          </w:p>
        </w:tc>
        <w:tc>
          <w:tcPr>
            <w:tcW w:w="2520" w:type="dxa"/>
            <w:tcBorders>
              <w:top w:val="single" w:color="auto" w:sz="2" w:space="0"/>
              <w:bottom w:val="single" w:color="000000" w:sz="12" w:space="0"/>
            </w:tcBorders>
            <w:shd w:val="clear" w:color="auto" w:fill="auto"/>
          </w:tcPr>
          <w:p w:rsidRPr="000078EA" w:rsidR="000078EA" w:rsidP="00A521F9" w:rsidRDefault="000078EA" w14:paraId="2D0252D0" w14:textId="77777777">
            <w:pPr>
              <w:rPr>
                <w:b/>
                <w:bCs/>
              </w:rPr>
            </w:pPr>
            <w:r w:rsidRPr="000078EA">
              <w:rPr>
                <w:b/>
                <w:bCs/>
              </w:rPr>
              <w:t>Common Name</w:t>
            </w:r>
          </w:p>
        </w:tc>
        <w:tc>
          <w:tcPr>
            <w:tcW w:w="1956" w:type="dxa"/>
            <w:tcBorders>
              <w:top w:val="single" w:color="auto" w:sz="2" w:space="0"/>
              <w:bottom w:val="single" w:color="000000" w:sz="12" w:space="0"/>
            </w:tcBorders>
            <w:shd w:val="clear" w:color="auto" w:fill="auto"/>
          </w:tcPr>
          <w:p w:rsidRPr="000078EA" w:rsidR="000078EA" w:rsidP="00A521F9" w:rsidRDefault="000078EA" w14:paraId="4D2FBF24" w14:textId="77777777">
            <w:pPr>
              <w:rPr>
                <w:b/>
                <w:bCs/>
              </w:rPr>
            </w:pPr>
            <w:r w:rsidRPr="000078EA">
              <w:rPr>
                <w:b/>
                <w:bCs/>
              </w:rPr>
              <w:t>Canopy Position</w:t>
            </w:r>
          </w:p>
        </w:tc>
      </w:tr>
      <w:tr w:rsidRPr="000078EA" w:rsidR="000078EA" w:rsidTr="000078EA" w14:paraId="0DEE17CA" w14:textId="77777777">
        <w:tc>
          <w:tcPr>
            <w:tcW w:w="1104" w:type="dxa"/>
            <w:tcBorders>
              <w:top w:val="single" w:color="000000" w:sz="12" w:space="0"/>
            </w:tcBorders>
            <w:shd w:val="clear" w:color="auto" w:fill="auto"/>
          </w:tcPr>
          <w:p w:rsidRPr="000078EA" w:rsidR="000078EA" w:rsidP="00A521F9" w:rsidRDefault="000078EA" w14:paraId="03A6AD7A" w14:textId="77777777">
            <w:pPr>
              <w:rPr>
                <w:bCs/>
              </w:rPr>
            </w:pPr>
            <w:r w:rsidRPr="000078EA">
              <w:rPr>
                <w:bCs/>
              </w:rPr>
              <w:t>PSSP6</w:t>
            </w:r>
          </w:p>
        </w:tc>
        <w:tc>
          <w:tcPr>
            <w:tcW w:w="2700" w:type="dxa"/>
            <w:tcBorders>
              <w:top w:val="single" w:color="000000" w:sz="12" w:space="0"/>
            </w:tcBorders>
            <w:shd w:val="clear" w:color="auto" w:fill="auto"/>
          </w:tcPr>
          <w:p w:rsidRPr="000078EA" w:rsidR="000078EA" w:rsidP="00A521F9" w:rsidRDefault="000078EA" w14:paraId="2C59C49D" w14:textId="77777777">
            <w:proofErr w:type="spellStart"/>
            <w:r w:rsidRPr="000078EA">
              <w:t>Pseudoroegneria</w:t>
            </w:r>
            <w:proofErr w:type="spellEnd"/>
            <w:r w:rsidRPr="000078EA">
              <w:t xml:space="preserve"> </w:t>
            </w:r>
            <w:proofErr w:type="spellStart"/>
            <w:r w:rsidRPr="000078EA">
              <w:t>spicata</w:t>
            </w:r>
            <w:proofErr w:type="spellEnd"/>
          </w:p>
        </w:tc>
        <w:tc>
          <w:tcPr>
            <w:tcW w:w="2520" w:type="dxa"/>
            <w:tcBorders>
              <w:top w:val="single" w:color="000000" w:sz="12" w:space="0"/>
            </w:tcBorders>
            <w:shd w:val="clear" w:color="auto" w:fill="auto"/>
          </w:tcPr>
          <w:p w:rsidRPr="000078EA" w:rsidR="000078EA" w:rsidP="00A521F9" w:rsidRDefault="000078EA" w14:paraId="0AD883B8" w14:textId="77777777">
            <w:proofErr w:type="spellStart"/>
            <w:r w:rsidRPr="000078EA">
              <w:t>Bluebunch</w:t>
            </w:r>
            <w:proofErr w:type="spellEnd"/>
            <w:r w:rsidRPr="000078EA">
              <w:t xml:space="preserve"> wheatgrass</w:t>
            </w:r>
          </w:p>
        </w:tc>
        <w:tc>
          <w:tcPr>
            <w:tcW w:w="1956" w:type="dxa"/>
            <w:tcBorders>
              <w:top w:val="single" w:color="000000" w:sz="12" w:space="0"/>
            </w:tcBorders>
            <w:shd w:val="clear" w:color="auto" w:fill="auto"/>
          </w:tcPr>
          <w:p w:rsidRPr="000078EA" w:rsidR="000078EA" w:rsidP="00A521F9" w:rsidRDefault="000078EA" w14:paraId="2F41E4AA" w14:textId="77777777">
            <w:r w:rsidRPr="000078EA">
              <w:t>Upper</w:t>
            </w:r>
          </w:p>
        </w:tc>
      </w:tr>
      <w:tr w:rsidRPr="000078EA" w:rsidR="000078EA" w:rsidTr="000078EA" w14:paraId="42124CB0" w14:textId="77777777">
        <w:tc>
          <w:tcPr>
            <w:tcW w:w="1104" w:type="dxa"/>
            <w:shd w:val="clear" w:color="auto" w:fill="auto"/>
          </w:tcPr>
          <w:p w:rsidRPr="000078EA" w:rsidR="000078EA" w:rsidP="00A521F9" w:rsidRDefault="000078EA" w14:paraId="0213658C" w14:textId="77777777">
            <w:pPr>
              <w:rPr>
                <w:bCs/>
              </w:rPr>
            </w:pPr>
            <w:r w:rsidRPr="000078EA">
              <w:rPr>
                <w:bCs/>
              </w:rPr>
              <w:t>POSE</w:t>
            </w:r>
          </w:p>
        </w:tc>
        <w:tc>
          <w:tcPr>
            <w:tcW w:w="2700" w:type="dxa"/>
            <w:shd w:val="clear" w:color="auto" w:fill="auto"/>
          </w:tcPr>
          <w:p w:rsidRPr="000078EA" w:rsidR="000078EA" w:rsidP="00A521F9" w:rsidRDefault="000078EA" w14:paraId="3D2B5213" w14:textId="77777777">
            <w:proofErr w:type="spellStart"/>
            <w:r w:rsidRPr="000078EA">
              <w:t>Poa</w:t>
            </w:r>
            <w:proofErr w:type="spellEnd"/>
            <w:r w:rsidRPr="000078EA">
              <w:t xml:space="preserve"> </w:t>
            </w:r>
            <w:proofErr w:type="spellStart"/>
            <w:r w:rsidRPr="000078EA">
              <w:t>secunda</w:t>
            </w:r>
            <w:proofErr w:type="spellEnd"/>
          </w:p>
        </w:tc>
        <w:tc>
          <w:tcPr>
            <w:tcW w:w="2520" w:type="dxa"/>
            <w:shd w:val="clear" w:color="auto" w:fill="auto"/>
          </w:tcPr>
          <w:p w:rsidRPr="000078EA" w:rsidR="000078EA" w:rsidP="00A521F9" w:rsidRDefault="000078EA" w14:paraId="41F86ECF" w14:textId="77777777">
            <w:r w:rsidRPr="000078EA">
              <w:t>Sandberg bluegrass</w:t>
            </w:r>
          </w:p>
        </w:tc>
        <w:tc>
          <w:tcPr>
            <w:tcW w:w="1956" w:type="dxa"/>
            <w:shd w:val="clear" w:color="auto" w:fill="auto"/>
          </w:tcPr>
          <w:p w:rsidRPr="000078EA" w:rsidR="000078EA" w:rsidP="00A521F9" w:rsidRDefault="000078EA" w14:paraId="72BFC5C0" w14:textId="77777777">
            <w:r w:rsidRPr="000078EA">
              <w:t>Upper</w:t>
            </w:r>
          </w:p>
        </w:tc>
      </w:tr>
      <w:tr w:rsidRPr="000078EA" w:rsidR="000078EA" w:rsidTr="000078EA" w14:paraId="5C918573" w14:textId="77777777">
        <w:tc>
          <w:tcPr>
            <w:tcW w:w="1104" w:type="dxa"/>
            <w:shd w:val="clear" w:color="auto" w:fill="auto"/>
          </w:tcPr>
          <w:p w:rsidRPr="000078EA" w:rsidR="000078EA" w:rsidP="00A521F9" w:rsidRDefault="000078EA" w14:paraId="5314D22E" w14:textId="77777777">
            <w:pPr>
              <w:rPr>
                <w:bCs/>
              </w:rPr>
            </w:pPr>
            <w:r w:rsidRPr="000078EA">
              <w:rPr>
                <w:bCs/>
              </w:rPr>
              <w:t>JUOS</w:t>
            </w:r>
          </w:p>
        </w:tc>
        <w:tc>
          <w:tcPr>
            <w:tcW w:w="2700" w:type="dxa"/>
            <w:shd w:val="clear" w:color="auto" w:fill="auto"/>
          </w:tcPr>
          <w:p w:rsidRPr="000078EA" w:rsidR="000078EA" w:rsidP="00A521F9" w:rsidRDefault="000078EA" w14:paraId="60D00B2C" w14:textId="77777777">
            <w:r w:rsidRPr="000078EA">
              <w:t xml:space="preserve">Juniperus </w:t>
            </w:r>
            <w:proofErr w:type="spellStart"/>
            <w:r w:rsidRPr="000078EA">
              <w:t>osteosperma</w:t>
            </w:r>
            <w:proofErr w:type="spellEnd"/>
          </w:p>
        </w:tc>
        <w:tc>
          <w:tcPr>
            <w:tcW w:w="2520" w:type="dxa"/>
            <w:shd w:val="clear" w:color="auto" w:fill="auto"/>
          </w:tcPr>
          <w:p w:rsidRPr="000078EA" w:rsidR="000078EA" w:rsidP="00A521F9" w:rsidRDefault="000078EA" w14:paraId="2849765F" w14:textId="77777777">
            <w:r w:rsidRPr="000078EA">
              <w:t>Utah juniper</w:t>
            </w:r>
          </w:p>
        </w:tc>
        <w:tc>
          <w:tcPr>
            <w:tcW w:w="1956" w:type="dxa"/>
            <w:shd w:val="clear" w:color="auto" w:fill="auto"/>
          </w:tcPr>
          <w:p w:rsidRPr="000078EA" w:rsidR="000078EA" w:rsidP="00A521F9" w:rsidRDefault="000078EA" w14:paraId="254ED6C2" w14:textId="77777777">
            <w:r w:rsidRPr="000078EA">
              <w:t>Upper</w:t>
            </w:r>
          </w:p>
        </w:tc>
      </w:tr>
      <w:tr w:rsidRPr="000078EA" w:rsidR="000078EA" w:rsidTr="000078EA" w14:paraId="38CF8806" w14:textId="77777777">
        <w:tc>
          <w:tcPr>
            <w:tcW w:w="1104" w:type="dxa"/>
            <w:shd w:val="clear" w:color="auto" w:fill="auto"/>
          </w:tcPr>
          <w:p w:rsidRPr="000078EA" w:rsidR="000078EA" w:rsidP="00A521F9" w:rsidRDefault="000078EA" w14:paraId="55B976BA" w14:textId="77777777">
            <w:pPr>
              <w:rPr>
                <w:bCs/>
              </w:rPr>
            </w:pPr>
            <w:r w:rsidRPr="000078EA">
              <w:rPr>
                <w:bCs/>
              </w:rPr>
              <w:t>ARTR2</w:t>
            </w:r>
          </w:p>
        </w:tc>
        <w:tc>
          <w:tcPr>
            <w:tcW w:w="2700" w:type="dxa"/>
            <w:shd w:val="clear" w:color="auto" w:fill="auto"/>
          </w:tcPr>
          <w:p w:rsidRPr="000078EA" w:rsidR="000078EA" w:rsidP="00A521F9" w:rsidRDefault="000078EA" w14:paraId="470C9144" w14:textId="77777777">
            <w:r w:rsidRPr="000078EA">
              <w:t xml:space="preserve">Artemisia </w:t>
            </w:r>
            <w:proofErr w:type="spellStart"/>
            <w:r w:rsidRPr="000078EA">
              <w:t>tridentata</w:t>
            </w:r>
            <w:proofErr w:type="spellEnd"/>
          </w:p>
        </w:tc>
        <w:tc>
          <w:tcPr>
            <w:tcW w:w="2520" w:type="dxa"/>
            <w:shd w:val="clear" w:color="auto" w:fill="auto"/>
          </w:tcPr>
          <w:p w:rsidRPr="000078EA" w:rsidR="000078EA" w:rsidP="00A521F9" w:rsidRDefault="000078EA" w14:paraId="482DB36C" w14:textId="77777777">
            <w:r w:rsidRPr="000078EA">
              <w:t>Big sagebrush</w:t>
            </w:r>
          </w:p>
        </w:tc>
        <w:tc>
          <w:tcPr>
            <w:tcW w:w="1956" w:type="dxa"/>
            <w:shd w:val="clear" w:color="auto" w:fill="auto"/>
          </w:tcPr>
          <w:p w:rsidRPr="000078EA" w:rsidR="000078EA" w:rsidP="00A521F9" w:rsidRDefault="000078EA" w14:paraId="1C490849" w14:textId="77777777">
            <w:r w:rsidRPr="000078EA">
              <w:t>Upper</w:t>
            </w:r>
          </w:p>
        </w:tc>
      </w:tr>
    </w:tbl>
    <w:p w:rsidR="000078EA" w:rsidP="000078EA" w:rsidRDefault="000078EA" w14:paraId="0CA22E2B" w14:textId="77777777"/>
    <w:p w:rsidR="000078EA" w:rsidP="000078EA" w:rsidRDefault="000078EA" w14:paraId="44D1CEE2" w14:textId="77777777">
      <w:pPr>
        <w:pStyle w:val="SClassInfoPara"/>
      </w:pPr>
      <w:r>
        <w:t>Description</w:t>
      </w:r>
    </w:p>
    <w:p w:rsidR="000078EA" w:rsidP="000078EA" w:rsidRDefault="000078EA" w14:paraId="3FFA94D6" w14:textId="474067D8">
      <w:r>
        <w:t>On shallow, rocky sites, seedlings tend to establish in protected areas, such as sheltered spaces in rocky outcrops. On these sites</w:t>
      </w:r>
      <w:r w:rsidR="00C27969">
        <w:t xml:space="preserve">, </w:t>
      </w:r>
      <w:r>
        <w:t>there is little grass or herb competition. On deeper-soiled sites, there is a significant herbaceous component</w:t>
      </w:r>
      <w:r w:rsidR="00C27969">
        <w:t>,</w:t>
      </w:r>
      <w:r>
        <w:t xml:space="preserve"> and seedlings are established from bird seed caches and seed from limber pine and juniper that were not killed. Other indicator species may include PSSP6, FEID</w:t>
      </w:r>
      <w:r w:rsidR="00C27969">
        <w:t>,</w:t>
      </w:r>
      <w:r>
        <w:t xml:space="preserve"> and PUTR2. Other indicator species might be CEMO2, PIFL, JUSC2</w:t>
      </w:r>
      <w:r w:rsidR="00C27969">
        <w:t>,</w:t>
      </w:r>
      <w:r>
        <w:t xml:space="preserve"> and spike fescue.</w:t>
      </w:r>
    </w:p>
    <w:p w:rsidR="000078EA" w:rsidP="000078EA" w:rsidRDefault="000078EA" w14:paraId="0B2C9C54" w14:textId="77777777"/>
    <w:p w:rsidR="0075487E" w:rsidP="0075487E" w:rsidRDefault="0075487E" w14:paraId="4975FA0A" w14:textId="0CDC96F3">
      <w:r>
        <w:t>This class is initially (during the first 25yrs) dominated by shrub and herbaceous vegetation. Toward end of class</w:t>
      </w:r>
      <w:r w:rsidR="00C27969">
        <w:t>,</w:t>
      </w:r>
      <w:r>
        <w:t xml:space="preserve"> pine and juniper increase. When pine and juniper become dominant, tree canopy cover is 10-20%</w:t>
      </w:r>
      <w:r w:rsidR="00C27969">
        <w:t>,</w:t>
      </w:r>
      <w:r>
        <w:t xml:space="preserve"> and tree height reaches 4-8ft.</w:t>
      </w:r>
    </w:p>
    <w:p w:rsidR="000078EA" w:rsidP="000078EA" w:rsidRDefault="000078EA" w14:paraId="4E061BF6" w14:textId="77777777"/>
    <w:p>
      <w:r>
        <w:rPr>
          <w:i/>
          <w:u w:val="single"/>
        </w:rPr>
        <w:t>Maximum Tree Size Class</w:t>
      </w:r>
      <w:br/>
      <w:r>
        <w:t>Seedling &lt;4.5ft</w:t>
      </w:r>
    </w:p>
    <w:p w:rsidR="000078EA" w:rsidP="000078EA" w:rsidRDefault="000078EA" w14:paraId="5B6B8D66" w14:textId="77777777">
      <w:pPr>
        <w:pStyle w:val="InfoPara"/>
        <w:pBdr>
          <w:top w:val="single" w:color="auto" w:sz="4" w:space="1"/>
        </w:pBdr>
      </w:pPr>
      <w:r xmlns:w="http://schemas.openxmlformats.org/wordprocessingml/2006/main">
        <w:t>Class B</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078EA" w:rsidP="000078EA" w:rsidRDefault="000078EA" w14:paraId="766D5619" w14:textId="77777777"/>
    <w:p w:rsidR="000078EA" w:rsidP="000078EA" w:rsidRDefault="000078EA" w14:paraId="5B8CF6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56"/>
        <w:gridCol w:w="2700"/>
        <w:gridCol w:w="1956"/>
      </w:tblGrid>
      <w:tr w:rsidRPr="000078EA" w:rsidR="000078EA" w:rsidTr="000078EA" w14:paraId="5B62D990" w14:textId="77777777">
        <w:tc>
          <w:tcPr>
            <w:tcW w:w="1104" w:type="dxa"/>
            <w:tcBorders>
              <w:top w:val="single" w:color="auto" w:sz="2" w:space="0"/>
              <w:bottom w:val="single" w:color="000000" w:sz="12" w:space="0"/>
            </w:tcBorders>
            <w:shd w:val="clear" w:color="auto" w:fill="auto"/>
          </w:tcPr>
          <w:p w:rsidRPr="000078EA" w:rsidR="000078EA" w:rsidP="00BE3622" w:rsidRDefault="000078EA" w14:paraId="49D5372A" w14:textId="77777777">
            <w:pPr>
              <w:rPr>
                <w:b/>
                <w:bCs/>
              </w:rPr>
            </w:pPr>
            <w:r w:rsidRPr="000078EA">
              <w:rPr>
                <w:b/>
                <w:bCs/>
              </w:rPr>
              <w:t>Symbol</w:t>
            </w:r>
          </w:p>
        </w:tc>
        <w:tc>
          <w:tcPr>
            <w:tcW w:w="2556" w:type="dxa"/>
            <w:tcBorders>
              <w:top w:val="single" w:color="auto" w:sz="2" w:space="0"/>
              <w:bottom w:val="single" w:color="000000" w:sz="12" w:space="0"/>
            </w:tcBorders>
            <w:shd w:val="clear" w:color="auto" w:fill="auto"/>
          </w:tcPr>
          <w:p w:rsidRPr="000078EA" w:rsidR="000078EA" w:rsidP="00BE3622" w:rsidRDefault="000078EA" w14:paraId="13B2221F" w14:textId="77777777">
            <w:pPr>
              <w:rPr>
                <w:b/>
                <w:bCs/>
              </w:rPr>
            </w:pPr>
            <w:r w:rsidRPr="000078EA">
              <w:rPr>
                <w:b/>
                <w:bCs/>
              </w:rPr>
              <w:t>Scientific Name</w:t>
            </w:r>
          </w:p>
        </w:tc>
        <w:tc>
          <w:tcPr>
            <w:tcW w:w="2700" w:type="dxa"/>
            <w:tcBorders>
              <w:top w:val="single" w:color="auto" w:sz="2" w:space="0"/>
              <w:bottom w:val="single" w:color="000000" w:sz="12" w:space="0"/>
            </w:tcBorders>
            <w:shd w:val="clear" w:color="auto" w:fill="auto"/>
          </w:tcPr>
          <w:p w:rsidRPr="000078EA" w:rsidR="000078EA" w:rsidP="00BE3622" w:rsidRDefault="000078EA" w14:paraId="33D3CD43" w14:textId="77777777">
            <w:pPr>
              <w:rPr>
                <w:b/>
                <w:bCs/>
              </w:rPr>
            </w:pPr>
            <w:r w:rsidRPr="000078EA">
              <w:rPr>
                <w:b/>
                <w:bCs/>
              </w:rPr>
              <w:t>Common Name</w:t>
            </w:r>
          </w:p>
        </w:tc>
        <w:tc>
          <w:tcPr>
            <w:tcW w:w="1956" w:type="dxa"/>
            <w:tcBorders>
              <w:top w:val="single" w:color="auto" w:sz="2" w:space="0"/>
              <w:bottom w:val="single" w:color="000000" w:sz="12" w:space="0"/>
            </w:tcBorders>
            <w:shd w:val="clear" w:color="auto" w:fill="auto"/>
          </w:tcPr>
          <w:p w:rsidRPr="000078EA" w:rsidR="000078EA" w:rsidP="00BE3622" w:rsidRDefault="000078EA" w14:paraId="5F76608D" w14:textId="77777777">
            <w:pPr>
              <w:rPr>
                <w:b/>
                <w:bCs/>
              </w:rPr>
            </w:pPr>
            <w:r w:rsidRPr="000078EA">
              <w:rPr>
                <w:b/>
                <w:bCs/>
              </w:rPr>
              <w:t>Canopy Position</w:t>
            </w:r>
          </w:p>
        </w:tc>
      </w:tr>
      <w:tr w:rsidRPr="000078EA" w:rsidR="000078EA" w:rsidTr="000078EA" w14:paraId="4BE9B294" w14:textId="77777777">
        <w:tc>
          <w:tcPr>
            <w:tcW w:w="1104" w:type="dxa"/>
            <w:tcBorders>
              <w:top w:val="single" w:color="000000" w:sz="12" w:space="0"/>
            </w:tcBorders>
            <w:shd w:val="clear" w:color="auto" w:fill="auto"/>
          </w:tcPr>
          <w:p w:rsidRPr="000078EA" w:rsidR="000078EA" w:rsidP="00BE3622" w:rsidRDefault="000078EA" w14:paraId="7A414911" w14:textId="77777777">
            <w:pPr>
              <w:rPr>
                <w:bCs/>
              </w:rPr>
            </w:pPr>
            <w:r w:rsidRPr="000078EA">
              <w:rPr>
                <w:bCs/>
              </w:rPr>
              <w:t>PIFL</w:t>
            </w:r>
          </w:p>
        </w:tc>
        <w:tc>
          <w:tcPr>
            <w:tcW w:w="2556" w:type="dxa"/>
            <w:tcBorders>
              <w:top w:val="single" w:color="000000" w:sz="12" w:space="0"/>
            </w:tcBorders>
            <w:shd w:val="clear" w:color="auto" w:fill="auto"/>
          </w:tcPr>
          <w:p w:rsidRPr="000078EA" w:rsidR="000078EA" w:rsidP="00BE3622" w:rsidRDefault="000078EA" w14:paraId="359D16A0" w14:textId="77777777">
            <w:r w:rsidRPr="000078EA">
              <w:t>Pieris floribunda</w:t>
            </w:r>
          </w:p>
        </w:tc>
        <w:tc>
          <w:tcPr>
            <w:tcW w:w="2700" w:type="dxa"/>
            <w:tcBorders>
              <w:top w:val="single" w:color="000000" w:sz="12" w:space="0"/>
            </w:tcBorders>
            <w:shd w:val="clear" w:color="auto" w:fill="auto"/>
          </w:tcPr>
          <w:p w:rsidRPr="000078EA" w:rsidR="000078EA" w:rsidP="00BE3622" w:rsidRDefault="000078EA" w14:paraId="6679BEEE" w14:textId="77777777">
            <w:r w:rsidRPr="000078EA">
              <w:t>Mountain fetterbush</w:t>
            </w:r>
          </w:p>
        </w:tc>
        <w:tc>
          <w:tcPr>
            <w:tcW w:w="1956" w:type="dxa"/>
            <w:tcBorders>
              <w:top w:val="single" w:color="000000" w:sz="12" w:space="0"/>
            </w:tcBorders>
            <w:shd w:val="clear" w:color="auto" w:fill="auto"/>
          </w:tcPr>
          <w:p w:rsidRPr="000078EA" w:rsidR="000078EA" w:rsidP="00BE3622" w:rsidRDefault="000078EA" w14:paraId="679EA340" w14:textId="77777777">
            <w:r w:rsidRPr="000078EA">
              <w:t>Upper</w:t>
            </w:r>
          </w:p>
        </w:tc>
      </w:tr>
      <w:tr w:rsidRPr="000078EA" w:rsidR="000078EA" w:rsidTr="000078EA" w14:paraId="6AAC0D32" w14:textId="77777777">
        <w:tc>
          <w:tcPr>
            <w:tcW w:w="1104" w:type="dxa"/>
            <w:shd w:val="clear" w:color="auto" w:fill="auto"/>
          </w:tcPr>
          <w:p w:rsidRPr="000078EA" w:rsidR="000078EA" w:rsidP="00BE3622" w:rsidRDefault="000078EA" w14:paraId="5F74B9EC" w14:textId="77777777">
            <w:pPr>
              <w:rPr>
                <w:bCs/>
              </w:rPr>
            </w:pPr>
            <w:r w:rsidRPr="000078EA">
              <w:rPr>
                <w:bCs/>
              </w:rPr>
              <w:t>JUSC2</w:t>
            </w:r>
          </w:p>
        </w:tc>
        <w:tc>
          <w:tcPr>
            <w:tcW w:w="2556" w:type="dxa"/>
            <w:shd w:val="clear" w:color="auto" w:fill="auto"/>
          </w:tcPr>
          <w:p w:rsidRPr="000078EA" w:rsidR="000078EA" w:rsidP="00BE3622" w:rsidRDefault="000078EA" w14:paraId="1C0D6AA1" w14:textId="77777777">
            <w:r w:rsidRPr="000078EA">
              <w:t xml:space="preserve">Juniperus </w:t>
            </w:r>
            <w:proofErr w:type="spellStart"/>
            <w:r w:rsidRPr="000078EA">
              <w:t>scopulorum</w:t>
            </w:r>
            <w:proofErr w:type="spellEnd"/>
          </w:p>
        </w:tc>
        <w:tc>
          <w:tcPr>
            <w:tcW w:w="2700" w:type="dxa"/>
            <w:shd w:val="clear" w:color="auto" w:fill="auto"/>
          </w:tcPr>
          <w:p w:rsidRPr="000078EA" w:rsidR="000078EA" w:rsidP="00BE3622" w:rsidRDefault="000078EA" w14:paraId="49C05870" w14:textId="77777777">
            <w:r w:rsidRPr="000078EA">
              <w:t>Rocky mountain juniper</w:t>
            </w:r>
          </w:p>
        </w:tc>
        <w:tc>
          <w:tcPr>
            <w:tcW w:w="1956" w:type="dxa"/>
            <w:shd w:val="clear" w:color="auto" w:fill="auto"/>
          </w:tcPr>
          <w:p w:rsidRPr="000078EA" w:rsidR="000078EA" w:rsidP="00BE3622" w:rsidRDefault="000078EA" w14:paraId="730D9222" w14:textId="77777777">
            <w:r w:rsidRPr="000078EA">
              <w:t>Upper</w:t>
            </w:r>
          </w:p>
        </w:tc>
      </w:tr>
      <w:tr w:rsidRPr="000078EA" w:rsidR="000078EA" w:rsidTr="000078EA" w14:paraId="06084CBE" w14:textId="77777777">
        <w:tc>
          <w:tcPr>
            <w:tcW w:w="1104" w:type="dxa"/>
            <w:shd w:val="clear" w:color="auto" w:fill="auto"/>
          </w:tcPr>
          <w:p w:rsidRPr="000078EA" w:rsidR="000078EA" w:rsidP="00BE3622" w:rsidRDefault="000078EA" w14:paraId="65833843" w14:textId="77777777">
            <w:pPr>
              <w:rPr>
                <w:bCs/>
              </w:rPr>
            </w:pPr>
            <w:r w:rsidRPr="000078EA">
              <w:rPr>
                <w:bCs/>
              </w:rPr>
              <w:t>JUOS</w:t>
            </w:r>
          </w:p>
        </w:tc>
        <w:tc>
          <w:tcPr>
            <w:tcW w:w="2556" w:type="dxa"/>
            <w:shd w:val="clear" w:color="auto" w:fill="auto"/>
          </w:tcPr>
          <w:p w:rsidRPr="000078EA" w:rsidR="000078EA" w:rsidP="00BE3622" w:rsidRDefault="000078EA" w14:paraId="76126144" w14:textId="77777777">
            <w:r w:rsidRPr="000078EA">
              <w:t xml:space="preserve">Juniperus </w:t>
            </w:r>
            <w:proofErr w:type="spellStart"/>
            <w:r w:rsidRPr="000078EA">
              <w:t>osteosperma</w:t>
            </w:r>
            <w:proofErr w:type="spellEnd"/>
          </w:p>
        </w:tc>
        <w:tc>
          <w:tcPr>
            <w:tcW w:w="2700" w:type="dxa"/>
            <w:shd w:val="clear" w:color="auto" w:fill="auto"/>
          </w:tcPr>
          <w:p w:rsidRPr="000078EA" w:rsidR="000078EA" w:rsidP="00BE3622" w:rsidRDefault="000078EA" w14:paraId="3A2A625E" w14:textId="77777777">
            <w:r w:rsidRPr="000078EA">
              <w:t>Utah juniper</w:t>
            </w:r>
          </w:p>
        </w:tc>
        <w:tc>
          <w:tcPr>
            <w:tcW w:w="1956" w:type="dxa"/>
            <w:shd w:val="clear" w:color="auto" w:fill="auto"/>
          </w:tcPr>
          <w:p w:rsidRPr="000078EA" w:rsidR="000078EA" w:rsidP="00BE3622" w:rsidRDefault="000078EA" w14:paraId="070C82F3" w14:textId="77777777">
            <w:r w:rsidRPr="000078EA">
              <w:t>Upper</w:t>
            </w:r>
          </w:p>
        </w:tc>
      </w:tr>
      <w:tr w:rsidRPr="000078EA" w:rsidR="000078EA" w:rsidTr="000078EA" w14:paraId="26FC836F" w14:textId="77777777">
        <w:tc>
          <w:tcPr>
            <w:tcW w:w="1104" w:type="dxa"/>
            <w:shd w:val="clear" w:color="auto" w:fill="auto"/>
          </w:tcPr>
          <w:p w:rsidRPr="000078EA" w:rsidR="000078EA" w:rsidP="00BE3622" w:rsidRDefault="000078EA" w14:paraId="0774CBCD" w14:textId="77777777">
            <w:pPr>
              <w:rPr>
                <w:bCs/>
              </w:rPr>
            </w:pPr>
            <w:r w:rsidRPr="000078EA">
              <w:rPr>
                <w:bCs/>
              </w:rPr>
              <w:t>ARTR2</w:t>
            </w:r>
          </w:p>
        </w:tc>
        <w:tc>
          <w:tcPr>
            <w:tcW w:w="2556" w:type="dxa"/>
            <w:shd w:val="clear" w:color="auto" w:fill="auto"/>
          </w:tcPr>
          <w:p w:rsidRPr="000078EA" w:rsidR="000078EA" w:rsidP="00BE3622" w:rsidRDefault="000078EA" w14:paraId="26BB227C" w14:textId="77777777">
            <w:r w:rsidRPr="000078EA">
              <w:t xml:space="preserve">Artemisia </w:t>
            </w:r>
            <w:proofErr w:type="spellStart"/>
            <w:r w:rsidRPr="000078EA">
              <w:t>tridentata</w:t>
            </w:r>
            <w:proofErr w:type="spellEnd"/>
          </w:p>
        </w:tc>
        <w:tc>
          <w:tcPr>
            <w:tcW w:w="2700" w:type="dxa"/>
            <w:shd w:val="clear" w:color="auto" w:fill="auto"/>
          </w:tcPr>
          <w:p w:rsidRPr="000078EA" w:rsidR="000078EA" w:rsidP="00BE3622" w:rsidRDefault="000078EA" w14:paraId="7426AC8F" w14:textId="77777777">
            <w:r w:rsidRPr="000078EA">
              <w:t>Big sagebrush</w:t>
            </w:r>
          </w:p>
        </w:tc>
        <w:tc>
          <w:tcPr>
            <w:tcW w:w="1956" w:type="dxa"/>
            <w:shd w:val="clear" w:color="auto" w:fill="auto"/>
          </w:tcPr>
          <w:p w:rsidRPr="000078EA" w:rsidR="000078EA" w:rsidP="00BE3622" w:rsidRDefault="000078EA" w14:paraId="0AB6EF07" w14:textId="77777777">
            <w:r w:rsidRPr="000078EA">
              <w:t>Middle</w:t>
            </w:r>
          </w:p>
        </w:tc>
      </w:tr>
    </w:tbl>
    <w:p w:rsidR="000078EA" w:rsidP="000078EA" w:rsidRDefault="000078EA" w14:paraId="404B1363" w14:textId="77777777"/>
    <w:p w:rsidR="000078EA" w:rsidP="000078EA" w:rsidRDefault="000078EA" w14:paraId="1B33A38B" w14:textId="77777777">
      <w:pPr>
        <w:pStyle w:val="SClassInfoPara"/>
      </w:pPr>
      <w:r>
        <w:t>Description</w:t>
      </w:r>
    </w:p>
    <w:p w:rsidR="000078EA" w:rsidP="000078EA" w:rsidRDefault="000078EA" w14:paraId="2715D886" w14:textId="2330D8F2">
      <w:r>
        <w:t>Trees are established but typically short and widely spaced. Grasses and herbs are sparse in shallow, rocky soils. On deeper-soil</w:t>
      </w:r>
      <w:r w:rsidR="00C27969">
        <w:t>ed</w:t>
      </w:r>
      <w:r>
        <w:t xml:space="preserve"> sites</w:t>
      </w:r>
      <w:r w:rsidR="00C27969">
        <w:t xml:space="preserve">, </w:t>
      </w:r>
      <w:r>
        <w:t xml:space="preserve">grasses and shrubs are prevalent. </w:t>
      </w:r>
      <w:r w:rsidR="0075487E">
        <w:t>Another</w:t>
      </w:r>
      <w:r>
        <w:t xml:space="preserve"> indicator species might be CEMO2.</w:t>
      </w:r>
    </w:p>
    <w:p w:rsidR="000078EA" w:rsidP="000078EA" w:rsidRDefault="000078EA" w14:paraId="0C205C08" w14:textId="77777777"/>
    <w:p>
      <w:r>
        <w:rPr>
          <w:i/>
          <w:u w:val="single"/>
        </w:rPr>
        <w:t>Maximum Tree Size Class</w:t>
      </w:r>
      <w:br/>
      <w:r>
        <w:t>Pole 5-9" DBH</w:t>
      </w:r>
    </w:p>
    <w:p w:rsidR="000078EA" w:rsidP="000078EA" w:rsidRDefault="000078EA" w14:paraId="50776018" w14:textId="77777777">
      <w:pPr>
        <w:pStyle w:val="InfoPara"/>
        <w:pBdr>
          <w:top w:val="single" w:color="auto" w:sz="4" w:space="1"/>
        </w:pBdr>
      </w:pPr>
      <w:r xmlns:w="http://schemas.openxmlformats.org/wordprocessingml/2006/main">
        <w:t>Class C</w:t>
      </w:r>
      <w:r xmlns:w="http://schemas.openxmlformats.org/wordprocessingml/2006/main">
        <w:tab/>
        <w:t>40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078EA" w:rsidP="000078EA" w:rsidRDefault="000078EA" w14:paraId="7B31BC9E" w14:textId="77777777"/>
    <w:p w:rsidR="000078EA" w:rsidP="000078EA" w:rsidRDefault="000078EA" w14:paraId="3E1DF33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700"/>
        <w:gridCol w:w="1956"/>
      </w:tblGrid>
      <w:tr w:rsidRPr="000078EA" w:rsidR="000078EA" w:rsidTr="000078EA" w14:paraId="26629844" w14:textId="77777777">
        <w:tc>
          <w:tcPr>
            <w:tcW w:w="1056" w:type="dxa"/>
            <w:tcBorders>
              <w:top w:val="single" w:color="auto" w:sz="2" w:space="0"/>
              <w:bottom w:val="single" w:color="000000" w:sz="12" w:space="0"/>
            </w:tcBorders>
            <w:shd w:val="clear" w:color="auto" w:fill="auto"/>
          </w:tcPr>
          <w:p w:rsidRPr="000078EA" w:rsidR="000078EA" w:rsidP="00E95A0E" w:rsidRDefault="000078EA" w14:paraId="1E0905C3" w14:textId="77777777">
            <w:pPr>
              <w:rPr>
                <w:b/>
                <w:bCs/>
              </w:rPr>
            </w:pPr>
            <w:r w:rsidRPr="000078EA">
              <w:rPr>
                <w:b/>
                <w:bCs/>
              </w:rPr>
              <w:t>Symbol</w:t>
            </w:r>
          </w:p>
        </w:tc>
        <w:tc>
          <w:tcPr>
            <w:tcW w:w="2556" w:type="dxa"/>
            <w:tcBorders>
              <w:top w:val="single" w:color="auto" w:sz="2" w:space="0"/>
              <w:bottom w:val="single" w:color="000000" w:sz="12" w:space="0"/>
            </w:tcBorders>
            <w:shd w:val="clear" w:color="auto" w:fill="auto"/>
          </w:tcPr>
          <w:p w:rsidRPr="000078EA" w:rsidR="000078EA" w:rsidP="00E95A0E" w:rsidRDefault="000078EA" w14:paraId="5B2ECFD2" w14:textId="77777777">
            <w:pPr>
              <w:rPr>
                <w:b/>
                <w:bCs/>
              </w:rPr>
            </w:pPr>
            <w:r w:rsidRPr="000078EA">
              <w:rPr>
                <w:b/>
                <w:bCs/>
              </w:rPr>
              <w:t>Scientific Name</w:t>
            </w:r>
          </w:p>
        </w:tc>
        <w:tc>
          <w:tcPr>
            <w:tcW w:w="2700" w:type="dxa"/>
            <w:tcBorders>
              <w:top w:val="single" w:color="auto" w:sz="2" w:space="0"/>
              <w:bottom w:val="single" w:color="000000" w:sz="12" w:space="0"/>
            </w:tcBorders>
            <w:shd w:val="clear" w:color="auto" w:fill="auto"/>
          </w:tcPr>
          <w:p w:rsidRPr="000078EA" w:rsidR="000078EA" w:rsidP="00E95A0E" w:rsidRDefault="000078EA" w14:paraId="2DE79E28" w14:textId="77777777">
            <w:pPr>
              <w:rPr>
                <w:b/>
                <w:bCs/>
              </w:rPr>
            </w:pPr>
            <w:r w:rsidRPr="000078EA">
              <w:rPr>
                <w:b/>
                <w:bCs/>
              </w:rPr>
              <w:t>Common Name</w:t>
            </w:r>
          </w:p>
        </w:tc>
        <w:tc>
          <w:tcPr>
            <w:tcW w:w="1956" w:type="dxa"/>
            <w:tcBorders>
              <w:top w:val="single" w:color="auto" w:sz="2" w:space="0"/>
              <w:bottom w:val="single" w:color="000000" w:sz="12" w:space="0"/>
            </w:tcBorders>
            <w:shd w:val="clear" w:color="auto" w:fill="auto"/>
          </w:tcPr>
          <w:p w:rsidRPr="000078EA" w:rsidR="000078EA" w:rsidP="00E95A0E" w:rsidRDefault="000078EA" w14:paraId="29AB2978" w14:textId="77777777">
            <w:pPr>
              <w:rPr>
                <w:b/>
                <w:bCs/>
              </w:rPr>
            </w:pPr>
            <w:r w:rsidRPr="000078EA">
              <w:rPr>
                <w:b/>
                <w:bCs/>
              </w:rPr>
              <w:t>Canopy Position</w:t>
            </w:r>
          </w:p>
        </w:tc>
      </w:tr>
      <w:tr w:rsidRPr="000078EA" w:rsidR="000078EA" w:rsidTr="000078EA" w14:paraId="57F6E46E" w14:textId="77777777">
        <w:tc>
          <w:tcPr>
            <w:tcW w:w="1056" w:type="dxa"/>
            <w:tcBorders>
              <w:top w:val="single" w:color="000000" w:sz="12" w:space="0"/>
            </w:tcBorders>
            <w:shd w:val="clear" w:color="auto" w:fill="auto"/>
          </w:tcPr>
          <w:p w:rsidRPr="000078EA" w:rsidR="000078EA" w:rsidP="00E95A0E" w:rsidRDefault="000078EA" w14:paraId="2F7840F8" w14:textId="77777777">
            <w:pPr>
              <w:rPr>
                <w:bCs/>
              </w:rPr>
            </w:pPr>
            <w:r w:rsidRPr="000078EA">
              <w:rPr>
                <w:bCs/>
              </w:rPr>
              <w:t>PIFL</w:t>
            </w:r>
          </w:p>
        </w:tc>
        <w:tc>
          <w:tcPr>
            <w:tcW w:w="2556" w:type="dxa"/>
            <w:tcBorders>
              <w:top w:val="single" w:color="000000" w:sz="12" w:space="0"/>
            </w:tcBorders>
            <w:shd w:val="clear" w:color="auto" w:fill="auto"/>
          </w:tcPr>
          <w:p w:rsidRPr="000078EA" w:rsidR="000078EA" w:rsidP="00E95A0E" w:rsidRDefault="000078EA" w14:paraId="336142E3" w14:textId="77777777">
            <w:r w:rsidRPr="000078EA">
              <w:t>Pieris floribunda</w:t>
            </w:r>
          </w:p>
        </w:tc>
        <w:tc>
          <w:tcPr>
            <w:tcW w:w="2700" w:type="dxa"/>
            <w:tcBorders>
              <w:top w:val="single" w:color="000000" w:sz="12" w:space="0"/>
            </w:tcBorders>
            <w:shd w:val="clear" w:color="auto" w:fill="auto"/>
          </w:tcPr>
          <w:p w:rsidRPr="000078EA" w:rsidR="000078EA" w:rsidP="00E95A0E" w:rsidRDefault="000078EA" w14:paraId="354FBB4F" w14:textId="77777777">
            <w:r w:rsidRPr="000078EA">
              <w:t>Mountain fetterbush</w:t>
            </w:r>
          </w:p>
        </w:tc>
        <w:tc>
          <w:tcPr>
            <w:tcW w:w="1956" w:type="dxa"/>
            <w:tcBorders>
              <w:top w:val="single" w:color="000000" w:sz="12" w:space="0"/>
            </w:tcBorders>
            <w:shd w:val="clear" w:color="auto" w:fill="auto"/>
          </w:tcPr>
          <w:p w:rsidRPr="000078EA" w:rsidR="000078EA" w:rsidP="00E95A0E" w:rsidRDefault="000078EA" w14:paraId="4ED18C0E" w14:textId="77777777">
            <w:r w:rsidRPr="000078EA">
              <w:t>Upper</w:t>
            </w:r>
          </w:p>
        </w:tc>
      </w:tr>
      <w:tr w:rsidRPr="000078EA" w:rsidR="000078EA" w:rsidTr="000078EA" w14:paraId="098A9491" w14:textId="77777777">
        <w:tc>
          <w:tcPr>
            <w:tcW w:w="1056" w:type="dxa"/>
            <w:shd w:val="clear" w:color="auto" w:fill="auto"/>
          </w:tcPr>
          <w:p w:rsidRPr="000078EA" w:rsidR="000078EA" w:rsidP="00E95A0E" w:rsidRDefault="000078EA" w14:paraId="35A626A7" w14:textId="77777777">
            <w:pPr>
              <w:rPr>
                <w:bCs/>
              </w:rPr>
            </w:pPr>
            <w:r w:rsidRPr="000078EA">
              <w:rPr>
                <w:bCs/>
              </w:rPr>
              <w:t>JUSC2</w:t>
            </w:r>
          </w:p>
        </w:tc>
        <w:tc>
          <w:tcPr>
            <w:tcW w:w="2556" w:type="dxa"/>
            <w:shd w:val="clear" w:color="auto" w:fill="auto"/>
          </w:tcPr>
          <w:p w:rsidRPr="000078EA" w:rsidR="000078EA" w:rsidP="00E95A0E" w:rsidRDefault="000078EA" w14:paraId="4225B494" w14:textId="77777777">
            <w:r w:rsidRPr="000078EA">
              <w:t xml:space="preserve">Juniperus </w:t>
            </w:r>
            <w:proofErr w:type="spellStart"/>
            <w:r w:rsidRPr="000078EA">
              <w:t>scopulorum</w:t>
            </w:r>
            <w:proofErr w:type="spellEnd"/>
          </w:p>
        </w:tc>
        <w:tc>
          <w:tcPr>
            <w:tcW w:w="2700" w:type="dxa"/>
            <w:shd w:val="clear" w:color="auto" w:fill="auto"/>
          </w:tcPr>
          <w:p w:rsidRPr="000078EA" w:rsidR="000078EA" w:rsidP="00E95A0E" w:rsidRDefault="000078EA" w14:paraId="3B8D586C" w14:textId="77777777">
            <w:r w:rsidRPr="000078EA">
              <w:t>Rocky mountain juniper</w:t>
            </w:r>
          </w:p>
        </w:tc>
        <w:tc>
          <w:tcPr>
            <w:tcW w:w="1956" w:type="dxa"/>
            <w:shd w:val="clear" w:color="auto" w:fill="auto"/>
          </w:tcPr>
          <w:p w:rsidRPr="000078EA" w:rsidR="000078EA" w:rsidP="00E95A0E" w:rsidRDefault="000078EA" w14:paraId="38860C17" w14:textId="77777777">
            <w:r w:rsidRPr="000078EA">
              <w:t>Upper</w:t>
            </w:r>
          </w:p>
        </w:tc>
      </w:tr>
      <w:tr w:rsidRPr="000078EA" w:rsidR="000078EA" w:rsidTr="000078EA" w14:paraId="7191E9E1" w14:textId="77777777">
        <w:tc>
          <w:tcPr>
            <w:tcW w:w="1056" w:type="dxa"/>
            <w:shd w:val="clear" w:color="auto" w:fill="auto"/>
          </w:tcPr>
          <w:p w:rsidRPr="000078EA" w:rsidR="000078EA" w:rsidP="00E95A0E" w:rsidRDefault="000078EA" w14:paraId="247239B9" w14:textId="77777777">
            <w:pPr>
              <w:rPr>
                <w:bCs/>
              </w:rPr>
            </w:pPr>
            <w:r w:rsidRPr="000078EA">
              <w:rPr>
                <w:bCs/>
              </w:rPr>
              <w:t>JUOS</w:t>
            </w:r>
          </w:p>
        </w:tc>
        <w:tc>
          <w:tcPr>
            <w:tcW w:w="2556" w:type="dxa"/>
            <w:shd w:val="clear" w:color="auto" w:fill="auto"/>
          </w:tcPr>
          <w:p w:rsidRPr="000078EA" w:rsidR="000078EA" w:rsidP="00E95A0E" w:rsidRDefault="000078EA" w14:paraId="4D1D26C7" w14:textId="77777777">
            <w:r w:rsidRPr="000078EA">
              <w:t xml:space="preserve">Juniperus </w:t>
            </w:r>
            <w:proofErr w:type="spellStart"/>
            <w:r w:rsidRPr="000078EA">
              <w:t>osteosperma</w:t>
            </w:r>
            <w:proofErr w:type="spellEnd"/>
          </w:p>
        </w:tc>
        <w:tc>
          <w:tcPr>
            <w:tcW w:w="2700" w:type="dxa"/>
            <w:shd w:val="clear" w:color="auto" w:fill="auto"/>
          </w:tcPr>
          <w:p w:rsidRPr="000078EA" w:rsidR="000078EA" w:rsidP="00E95A0E" w:rsidRDefault="000078EA" w14:paraId="72657F73" w14:textId="77777777">
            <w:r w:rsidRPr="000078EA">
              <w:t>Utah juniper</w:t>
            </w:r>
          </w:p>
        </w:tc>
        <w:tc>
          <w:tcPr>
            <w:tcW w:w="1956" w:type="dxa"/>
            <w:shd w:val="clear" w:color="auto" w:fill="auto"/>
          </w:tcPr>
          <w:p w:rsidRPr="000078EA" w:rsidR="000078EA" w:rsidP="00E95A0E" w:rsidRDefault="000078EA" w14:paraId="3AD752D8" w14:textId="77777777">
            <w:r w:rsidRPr="000078EA">
              <w:t>Upper</w:t>
            </w:r>
          </w:p>
        </w:tc>
      </w:tr>
    </w:tbl>
    <w:p w:rsidR="000078EA" w:rsidP="000078EA" w:rsidRDefault="000078EA" w14:paraId="05C64C89" w14:textId="77777777"/>
    <w:p w:rsidR="000078EA" w:rsidP="000078EA" w:rsidRDefault="000078EA" w14:paraId="2372D78C" w14:textId="77777777">
      <w:pPr>
        <w:pStyle w:val="SClassInfoPara"/>
      </w:pPr>
      <w:r>
        <w:t>Description</w:t>
      </w:r>
    </w:p>
    <w:p w:rsidR="000078EA" w:rsidP="000078EA" w:rsidRDefault="0075487E" w14:paraId="07C3DD0C" w14:textId="77777777">
      <w:r>
        <w:t xml:space="preserve">Mature trees. </w:t>
      </w:r>
      <w:r w:rsidR="000078EA">
        <w:t>On shallow, rocky sites</w:t>
      </w:r>
      <w:r w:rsidR="00C27969">
        <w:t>,</w:t>
      </w:r>
      <w:r w:rsidR="000078EA">
        <w:t xml:space="preserve"> trees dominate the site with sparse shrub-grass understory. On deeper-soil</w:t>
      </w:r>
      <w:r w:rsidR="00C27969">
        <w:t>ed</w:t>
      </w:r>
      <w:r w:rsidR="000078EA">
        <w:t xml:space="preserve"> sites</w:t>
      </w:r>
      <w:r w:rsidR="00C27969">
        <w:t>,</w:t>
      </w:r>
      <w:r w:rsidR="000078EA">
        <w:t xml:space="preserve"> mature trees are co-dominant with shrub-grass understory with an increasing component of younger age class limber pine and juniper that will shade out shrubs and eventually leave a woodland site dominated by pine or pine-juniper overstory and grass understory.</w:t>
      </w:r>
    </w:p>
    <w:p w:rsidR="000078EA" w:rsidP="000078EA" w:rsidRDefault="000078EA" w14:paraId="0003B7E8" w14:textId="77777777"/>
    <w:p w:rsidR="000078EA" w:rsidP="000078EA" w:rsidRDefault="000078EA" w14:paraId="29B2E8A5" w14:textId="77777777">
      <w:r>
        <w:t>It is possible that limber pine might not occur in this stage in some areas.</w:t>
      </w:r>
    </w:p>
    <w:p w:rsidR="000078EA" w:rsidP="000078EA" w:rsidRDefault="000078EA" w14:paraId="4F93BF9C"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50</w:t>
            </w:r>
          </w:p>
        </w:tc>
      </w:tr>
      <w:tr>
        <w:tc>
          <w:p>
            <w:pPr>
              <w:jc w:val="center"/>
            </w:pPr>
            <w:r>
              <w:rPr>
                <w:sz w:val="20"/>
              </w:rPr>
              <w:t>Mid1:OPN</w:t>
            </w:r>
          </w:p>
        </w:tc>
        <w:tc>
          <w:p>
            <w:pPr>
              <w:jc w:val="center"/>
            </w:pPr>
            <w:r>
              <w:rPr>
                <w:sz w:val="20"/>
              </w:rPr>
              <w:t>51</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0.0066</w:t>
            </w:r>
          </w:p>
        </w:tc>
        <w:tc>
          <w:p>
            <w:pPr>
              <w:jc w:val="center"/>
            </w:pPr>
            <w:r>
              <w:rPr>
                <w:sz w:val="20"/>
              </w:rPr>
              <w:t>152</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078EA" w:rsidP="000078EA" w:rsidRDefault="000078EA" w14:paraId="670D9631" w14:textId="77777777">
      <w:r>
        <w:t>Crane, M.F. and W.C. Fisher. 1986. Fire Ecology of the forested habitat types of central Idaho. USDA Forest Service, General Technical Report INT-218. 86 pp.</w:t>
      </w:r>
    </w:p>
    <w:p w:rsidR="000078EA" w:rsidP="000078EA" w:rsidRDefault="000078EA" w14:paraId="0F47BB08" w14:textId="77777777"/>
    <w:p w:rsidR="000078EA" w:rsidP="000078EA" w:rsidRDefault="000078EA" w14:paraId="4DDEE498" w14:textId="77777777">
      <w:r>
        <w:t xml:space="preserve">Dreyfus, A.2002. The Ecology of Pinus </w:t>
      </w:r>
      <w:proofErr w:type="spellStart"/>
      <w:r>
        <w:t>Flexilis</w:t>
      </w:r>
      <w:proofErr w:type="spellEnd"/>
      <w:r>
        <w:t xml:space="preserve"> stand on the Shortgrass steppe. MS thesis, Colorado State University, Ft Collins CO. 134 pp.</w:t>
      </w:r>
    </w:p>
    <w:p w:rsidR="000078EA" w:rsidP="000078EA" w:rsidRDefault="000078EA" w14:paraId="7AF46804" w14:textId="77777777"/>
    <w:p w:rsidR="000078EA" w:rsidP="000078EA" w:rsidRDefault="000078EA" w14:paraId="0D4768A1" w14:textId="77777777">
      <w:r>
        <w:t xml:space="preserve">Fisher, R.F., M.J. </w:t>
      </w:r>
      <w:proofErr w:type="spellStart"/>
      <w:r>
        <w:t>Jenkens</w:t>
      </w:r>
      <w:proofErr w:type="spellEnd"/>
      <w:r>
        <w:t xml:space="preserve"> and W.F. Fisher. 1987. Fire and the prairie mosaic of Devils Tower National Monument. The American Midland Naturalist.117:250-257.</w:t>
      </w:r>
    </w:p>
    <w:p w:rsidR="000078EA" w:rsidP="000078EA" w:rsidRDefault="000078EA" w14:paraId="07858FAE" w14:textId="77777777"/>
    <w:p w:rsidR="000078EA" w:rsidP="000078EA" w:rsidRDefault="000078EA" w14:paraId="29E5B99D" w14:textId="77777777">
      <w:r>
        <w:lastRenderedPageBreak/>
        <w:t>Johnston, B.C</w:t>
      </w:r>
      <w:r w:rsidR="000C0D28">
        <w:t>.,</w:t>
      </w:r>
      <w:r>
        <w:t xml:space="preserve"> 1987. Plant Associations of Region Two, Edition 4. USDA Forest Service R2-ECOL-87-2. 429 pp.</w:t>
      </w:r>
    </w:p>
    <w:p w:rsidR="000078EA" w:rsidP="000078EA" w:rsidRDefault="000078EA" w14:paraId="6D0E86BC" w14:textId="77777777"/>
    <w:p w:rsidR="000078EA" w:rsidP="000078EA" w:rsidRDefault="000078EA" w14:paraId="6153DE2B" w14:textId="77777777">
      <w:r>
        <w:t xml:space="preserve">Johnson, K.A. 2001. Pinus </w:t>
      </w:r>
      <w:proofErr w:type="spellStart"/>
      <w:r>
        <w:t>flexilis</w:t>
      </w:r>
      <w:proofErr w:type="spellEnd"/>
      <w:r>
        <w:t>. In: Fire Effects Information System, [Online]. USDA Forest Service, Rocky Mountain Research Station, Fire Sciences Laboratory (Producer). Available: http://www.fs.fed.us/database/feis/ [2005, March 17].</w:t>
      </w:r>
    </w:p>
    <w:p w:rsidR="000078EA" w:rsidP="000078EA" w:rsidRDefault="000078EA" w14:paraId="697F0BD5" w14:textId="77777777"/>
    <w:p w:rsidR="000078EA" w:rsidP="000078EA" w:rsidRDefault="000078EA" w14:paraId="49F5E004" w14:textId="77777777">
      <w:r>
        <w:t xml:space="preserve">Knight, D.H. 1999. Ponderosa and limber pine woodlands. Pages 249-261 in R.C. Anderson, J.S. </w:t>
      </w:r>
      <w:proofErr w:type="spellStart"/>
      <w:r>
        <w:t>Fralish</w:t>
      </w:r>
      <w:proofErr w:type="spellEnd"/>
      <w:r w:rsidR="000C0D28">
        <w:t>,</w:t>
      </w:r>
      <w:r>
        <w:t xml:space="preserve"> and J.M. Baskin, editors. Savannas, Barrens, and Rock Outcrop Plant Communities of North America. Cambridge University Press, Cambridge.</w:t>
      </w:r>
    </w:p>
    <w:p w:rsidR="000078EA" w:rsidP="000078EA" w:rsidRDefault="000078EA" w14:paraId="789FDA08" w14:textId="77777777"/>
    <w:p w:rsidR="000078EA" w:rsidP="000078EA" w:rsidRDefault="000078EA" w14:paraId="277C6A48" w14:textId="77777777">
      <w:r>
        <w:t>Knight, D.H. 1994. Mountains and Plains: the ecology of Wyoming landscapes. Yale University Press, New Haven. 338 pp.</w:t>
      </w:r>
    </w:p>
    <w:p w:rsidR="000078EA" w:rsidP="000078EA" w:rsidRDefault="000078EA" w14:paraId="6B060BEB" w14:textId="77777777"/>
    <w:p w:rsidR="000078EA" w:rsidP="000078EA" w:rsidRDefault="000078EA" w14:paraId="62042650" w14:textId="77777777">
      <w:r>
        <w:t>NatureServe. 2007. International Ecological Classification Standard: Terrestrial Ecological Classifications. NatureServe Central Databases. Arlington, VA. Data current as of 10 February 2007.</w:t>
      </w:r>
    </w:p>
    <w:p w:rsidR="000078EA" w:rsidP="000078EA" w:rsidRDefault="000078EA" w14:paraId="543EB349" w14:textId="77777777"/>
    <w:p w:rsidR="000078EA" w:rsidP="000078EA" w:rsidRDefault="000078EA" w14:paraId="0470EAC3" w14:textId="77777777">
      <w:r>
        <w:t xml:space="preserve">Schuster, W.S.F., J.B. Mitton, D.K. Yamaguchi and C.A. Woodhouse. 1995. A comparison of limber (Pinus </w:t>
      </w:r>
      <w:proofErr w:type="spellStart"/>
      <w:r>
        <w:t>flexilis</w:t>
      </w:r>
      <w:proofErr w:type="spellEnd"/>
      <w:r>
        <w:t xml:space="preserve">) ages at lower and upper </w:t>
      </w:r>
      <w:proofErr w:type="spellStart"/>
      <w:r>
        <w:t>treeline</w:t>
      </w:r>
      <w:proofErr w:type="spellEnd"/>
      <w:r>
        <w:t xml:space="preserve"> sites east of the Continental Divide in Colorado. The American Midland Naturalist. 133: 101-111.</w:t>
      </w:r>
    </w:p>
    <w:p w:rsidRPr="00A43E41" w:rsidR="004D5F12" w:rsidP="000078EA" w:rsidRDefault="004D5F12" w14:paraId="7AEAFC40" w14:textId="77777777">
      <w:bookmarkStart w:name="_GoBack" w:id="0"/>
      <w:bookmarkEnd w:id="0"/>
    </w:p>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1B216" w14:textId="77777777" w:rsidR="00D3522E" w:rsidRDefault="00D3522E">
      <w:r>
        <w:separator/>
      </w:r>
    </w:p>
  </w:endnote>
  <w:endnote w:type="continuationSeparator" w:id="0">
    <w:p w14:paraId="047A9706" w14:textId="77777777" w:rsidR="00D3522E" w:rsidRDefault="00D3522E">
      <w:r>
        <w:continuationSeparator/>
      </w:r>
    </w:p>
  </w:endnote>
  <w:endnote w:type="continuationNotice" w:id="1">
    <w:p w14:paraId="2051DC2F" w14:textId="77777777" w:rsidR="00D3522E" w:rsidRDefault="00D352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A8270" w14:textId="77777777" w:rsidR="00EB7F71" w:rsidRDefault="00EB7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B900D" w14:textId="77777777" w:rsidR="000078EA" w:rsidRDefault="000078EA" w:rsidP="000078E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2C4B7" w14:textId="77777777" w:rsidR="00EB7F71" w:rsidRDefault="00EB7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2FF4" w14:textId="77777777" w:rsidR="00D3522E" w:rsidRDefault="00D3522E">
      <w:r>
        <w:separator/>
      </w:r>
    </w:p>
  </w:footnote>
  <w:footnote w:type="continuationSeparator" w:id="0">
    <w:p w14:paraId="79F48559" w14:textId="77777777" w:rsidR="00D3522E" w:rsidRDefault="00D3522E">
      <w:r>
        <w:continuationSeparator/>
      </w:r>
    </w:p>
  </w:footnote>
  <w:footnote w:type="continuationNotice" w:id="1">
    <w:p w14:paraId="5D25B5CA" w14:textId="77777777" w:rsidR="00D3522E" w:rsidRDefault="00D352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55622" w14:textId="77777777" w:rsidR="00EB7F71" w:rsidRDefault="00EB7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67D97" w14:textId="77777777" w:rsidR="00A43E41" w:rsidRDefault="00A43E41" w:rsidP="000078EA">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AFFD2" w14:textId="77777777" w:rsidR="00EB7F71" w:rsidRDefault="00EB7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8EA"/>
    <w:rsid w:val="000037B3"/>
    <w:rsid w:val="00004505"/>
    <w:rsid w:val="00005947"/>
    <w:rsid w:val="00006AF9"/>
    <w:rsid w:val="000078EA"/>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0D28"/>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1F67E4"/>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35DC"/>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065"/>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5D2F"/>
    <w:rsid w:val="007512C5"/>
    <w:rsid w:val="00751DBE"/>
    <w:rsid w:val="0075487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679A"/>
    <w:rsid w:val="008C052D"/>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2263"/>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2796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8F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522E"/>
    <w:rsid w:val="00D37B60"/>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277E"/>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B7F71"/>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1BFEA5"/>
  <w15:docId w15:val="{BBFB039C-135F-4004-9B06-149E893B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1F67E4"/>
    <w:pPr>
      <w:ind w:left="720"/>
    </w:pPr>
    <w:rPr>
      <w:rFonts w:ascii="Calibri" w:eastAsiaTheme="minorHAnsi" w:hAnsi="Calibri"/>
      <w:sz w:val="22"/>
      <w:szCs w:val="22"/>
    </w:rPr>
  </w:style>
  <w:style w:type="character" w:styleId="Hyperlink">
    <w:name w:val="Hyperlink"/>
    <w:basedOn w:val="DefaultParagraphFont"/>
    <w:rsid w:val="001F67E4"/>
    <w:rPr>
      <w:color w:val="0000FF" w:themeColor="hyperlink"/>
      <w:u w:val="single"/>
    </w:rPr>
  </w:style>
  <w:style w:type="paragraph" w:styleId="BalloonText">
    <w:name w:val="Balloon Text"/>
    <w:basedOn w:val="Normal"/>
    <w:link w:val="BalloonTextChar"/>
    <w:uiPriority w:val="99"/>
    <w:semiHidden/>
    <w:unhideWhenUsed/>
    <w:rsid w:val="001F67E4"/>
    <w:rPr>
      <w:rFonts w:ascii="Tahoma" w:hAnsi="Tahoma" w:cs="Tahoma"/>
      <w:sz w:val="16"/>
      <w:szCs w:val="16"/>
    </w:rPr>
  </w:style>
  <w:style w:type="character" w:customStyle="1" w:styleId="BalloonTextChar">
    <w:name w:val="Balloon Text Char"/>
    <w:basedOn w:val="DefaultParagraphFont"/>
    <w:link w:val="BalloonText"/>
    <w:uiPriority w:val="99"/>
    <w:semiHidden/>
    <w:rsid w:val="001F67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3817">
      <w:bodyDiv w:val="1"/>
      <w:marLeft w:val="0"/>
      <w:marRight w:val="0"/>
      <w:marTop w:val="0"/>
      <w:marBottom w:val="0"/>
      <w:divBdr>
        <w:top w:val="none" w:sz="0" w:space="0" w:color="auto"/>
        <w:left w:val="none" w:sz="0" w:space="0" w:color="auto"/>
        <w:bottom w:val="none" w:sz="0" w:space="0" w:color="auto"/>
        <w:right w:val="none" w:sz="0" w:space="0" w:color="auto"/>
      </w:divBdr>
    </w:div>
    <w:div w:id="7250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2014-08-21T14:16:00Z</cp:lastPrinted>
  <dcterms:created xsi:type="dcterms:W3CDTF">2017-12-14T23:18:00Z</dcterms:created>
  <dcterms:modified xsi:type="dcterms:W3CDTF">2017-12-14T23:18:00Z</dcterms:modified>
</cp:coreProperties>
</file>