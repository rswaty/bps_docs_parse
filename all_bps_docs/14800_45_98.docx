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75C" w:rsidP="0039575C" w:rsidRDefault="0039575C">
      <w:pPr>
        <w:pStyle w:val="BpSTitle"/>
      </w:pPr>
      <w:r>
        <w:t>14800</w:t>
      </w:r>
    </w:p>
    <w:p w:rsidR="0039575C" w:rsidP="0039575C" w:rsidRDefault="0039575C">
      <w:pPr>
        <w:pStyle w:val="BpSTitle"/>
      </w:pPr>
      <w:r>
        <w:t>Gulf and Atlantic Coastal Plain Swamp Systems</w:t>
      </w:r>
    </w:p>
    <w:p w:rsidR="0039575C" w:rsidP="0039575C" w:rsidRDefault="0039575C">
      <w:r>
        <w:t xmlns:w="http://schemas.openxmlformats.org/wordprocessingml/2006/main">BpS Model/Description Version: Aug. 2020</w:t>
      </w:r>
      <w:r>
        <w:tab/>
      </w:r>
      <w:r>
        <w:tab/>
      </w:r>
      <w:r>
        <w:tab/>
      </w:r>
      <w:r>
        <w:tab/>
      </w:r>
      <w:r>
        <w:tab/>
      </w:r>
      <w:r>
        <w:tab/>
      </w:r>
      <w:r>
        <w:tab/>
      </w:r>
    </w:p>
    <w:p w:rsidR="0039575C" w:rsidP="0039575C" w:rsidRDefault="0039575C"/>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2"/>
        <w:gridCol w:w="2472"/>
        <w:gridCol w:w="1920"/>
        <w:gridCol w:w="2040"/>
      </w:tblGrid>
      <w:tr w:rsidRPr="0039575C" w:rsidR="0039575C" w:rsidTr="0039575C">
        <w:tc>
          <w:tcPr>
            <w:tcW w:w="2052" w:type="dxa"/>
            <w:tcBorders>
              <w:top w:val="single" w:color="auto" w:sz="2" w:space="0"/>
              <w:left w:val="single" w:color="auto" w:sz="12" w:space="0"/>
              <w:bottom w:val="single" w:color="000000" w:sz="12" w:space="0"/>
            </w:tcBorders>
            <w:shd w:val="clear" w:color="auto" w:fill="auto"/>
          </w:tcPr>
          <w:p w:rsidRPr="0039575C" w:rsidR="0039575C" w:rsidP="007B6F56" w:rsidRDefault="0039575C">
            <w:pPr>
              <w:rPr>
                <w:b/>
                <w:bCs/>
              </w:rPr>
            </w:pPr>
            <w:r w:rsidRPr="0039575C">
              <w:rPr>
                <w:b/>
                <w:bCs/>
              </w:rPr>
              <w:t>Modelers</w:t>
            </w:r>
          </w:p>
        </w:tc>
        <w:tc>
          <w:tcPr>
            <w:tcW w:w="2472" w:type="dxa"/>
            <w:tcBorders>
              <w:top w:val="single" w:color="auto" w:sz="2" w:space="0"/>
              <w:bottom w:val="single" w:color="000000" w:sz="12" w:space="0"/>
              <w:right w:val="single" w:color="000000" w:sz="12" w:space="0"/>
            </w:tcBorders>
            <w:shd w:val="clear" w:color="auto" w:fill="auto"/>
          </w:tcPr>
          <w:p w:rsidRPr="0039575C" w:rsidR="0039575C" w:rsidP="007B6F56" w:rsidRDefault="0039575C">
            <w:pPr>
              <w:rPr>
                <w:b/>
                <w:bCs/>
              </w:rPr>
            </w:pPr>
          </w:p>
        </w:tc>
        <w:tc>
          <w:tcPr>
            <w:tcW w:w="1920" w:type="dxa"/>
            <w:tcBorders>
              <w:top w:val="single" w:color="auto" w:sz="2" w:space="0"/>
              <w:left w:val="single" w:color="000000" w:sz="12" w:space="0"/>
              <w:bottom w:val="single" w:color="000000" w:sz="12" w:space="0"/>
            </w:tcBorders>
            <w:shd w:val="clear" w:color="auto" w:fill="auto"/>
          </w:tcPr>
          <w:p w:rsidRPr="0039575C" w:rsidR="0039575C" w:rsidP="007B6F56" w:rsidRDefault="0039575C">
            <w:pPr>
              <w:rPr>
                <w:b/>
                <w:bCs/>
              </w:rPr>
            </w:pPr>
            <w:r w:rsidRPr="0039575C">
              <w:rPr>
                <w:b/>
                <w:bCs/>
              </w:rPr>
              <w:t>Reviewers</w:t>
            </w:r>
          </w:p>
        </w:tc>
        <w:tc>
          <w:tcPr>
            <w:tcW w:w="2040" w:type="dxa"/>
            <w:tcBorders>
              <w:top w:val="single" w:color="auto" w:sz="2" w:space="0"/>
              <w:bottom w:val="single" w:color="000000" w:sz="12" w:space="0"/>
            </w:tcBorders>
            <w:shd w:val="clear" w:color="auto" w:fill="auto"/>
          </w:tcPr>
          <w:p w:rsidRPr="0039575C" w:rsidR="0039575C" w:rsidP="007B6F56" w:rsidRDefault="0039575C">
            <w:pPr>
              <w:rPr>
                <w:b/>
                <w:bCs/>
              </w:rPr>
            </w:pPr>
          </w:p>
        </w:tc>
      </w:tr>
      <w:tr w:rsidRPr="0039575C" w:rsidR="0039575C" w:rsidTr="0039575C">
        <w:tc>
          <w:tcPr>
            <w:tcW w:w="2052" w:type="dxa"/>
            <w:tcBorders>
              <w:top w:val="single" w:color="000000" w:sz="12" w:space="0"/>
              <w:left w:val="single" w:color="auto" w:sz="12" w:space="0"/>
            </w:tcBorders>
            <w:shd w:val="clear" w:color="auto" w:fill="auto"/>
          </w:tcPr>
          <w:p w:rsidRPr="0039575C" w:rsidR="0039575C" w:rsidP="007B6F56" w:rsidRDefault="0039575C">
            <w:pPr>
              <w:rPr>
                <w:bCs/>
              </w:rPr>
            </w:pPr>
            <w:r w:rsidRPr="0039575C">
              <w:rPr>
                <w:bCs/>
              </w:rPr>
              <w:t>Bruce Davenport</w:t>
            </w:r>
          </w:p>
        </w:tc>
        <w:tc>
          <w:tcPr>
            <w:tcW w:w="2472" w:type="dxa"/>
            <w:tcBorders>
              <w:top w:val="single" w:color="000000" w:sz="12" w:space="0"/>
              <w:right w:val="single" w:color="000000" w:sz="12" w:space="0"/>
            </w:tcBorders>
            <w:shd w:val="clear" w:color="auto" w:fill="auto"/>
          </w:tcPr>
          <w:p w:rsidRPr="0039575C" w:rsidR="0039575C" w:rsidP="007B6F56" w:rsidRDefault="0039575C">
            <w:r w:rsidRPr="0039575C">
              <w:t>bdavenport@fs.fed.us</w:t>
            </w:r>
          </w:p>
        </w:tc>
        <w:tc>
          <w:tcPr>
            <w:tcW w:w="1920" w:type="dxa"/>
            <w:tcBorders>
              <w:top w:val="single" w:color="000000" w:sz="12" w:space="0"/>
              <w:left w:val="single" w:color="000000" w:sz="12" w:space="0"/>
            </w:tcBorders>
            <w:shd w:val="clear" w:color="auto" w:fill="auto"/>
          </w:tcPr>
          <w:p w:rsidRPr="0039575C" w:rsidR="0039575C" w:rsidP="007B6F56" w:rsidRDefault="0039575C">
            <w:r w:rsidRPr="0039575C">
              <w:t>Douglas Zollner</w:t>
            </w:r>
          </w:p>
        </w:tc>
        <w:tc>
          <w:tcPr>
            <w:tcW w:w="2040" w:type="dxa"/>
            <w:tcBorders>
              <w:top w:val="single" w:color="000000" w:sz="12" w:space="0"/>
            </w:tcBorders>
            <w:shd w:val="clear" w:color="auto" w:fill="auto"/>
          </w:tcPr>
          <w:p w:rsidRPr="0039575C" w:rsidR="0039575C" w:rsidP="007B6F56" w:rsidRDefault="0039575C">
            <w:r w:rsidRPr="0039575C">
              <w:t>dzollner@tnc.org</w:t>
            </w:r>
          </w:p>
        </w:tc>
      </w:tr>
      <w:tr w:rsidRPr="0039575C" w:rsidR="0039575C" w:rsidTr="0039575C">
        <w:tc>
          <w:tcPr>
            <w:tcW w:w="2052" w:type="dxa"/>
            <w:tcBorders>
              <w:left w:val="single" w:color="auto" w:sz="12" w:space="0"/>
            </w:tcBorders>
            <w:shd w:val="clear" w:color="auto" w:fill="auto"/>
          </w:tcPr>
          <w:p w:rsidRPr="0039575C" w:rsidR="0039575C" w:rsidP="007B6F56" w:rsidRDefault="0039575C">
            <w:pPr>
              <w:rPr>
                <w:bCs/>
              </w:rPr>
            </w:pPr>
            <w:r w:rsidRPr="0039575C">
              <w:rPr>
                <w:bCs/>
              </w:rPr>
              <w:t>Kevin Robertson</w:t>
            </w:r>
          </w:p>
        </w:tc>
        <w:tc>
          <w:tcPr>
            <w:tcW w:w="2472" w:type="dxa"/>
            <w:tcBorders>
              <w:right w:val="single" w:color="000000" w:sz="12" w:space="0"/>
            </w:tcBorders>
            <w:shd w:val="clear" w:color="auto" w:fill="auto"/>
          </w:tcPr>
          <w:p w:rsidRPr="0039575C" w:rsidR="0039575C" w:rsidP="007B6F56" w:rsidRDefault="0039575C">
            <w:r w:rsidRPr="0039575C">
              <w:t>kevin@ttrs.org</w:t>
            </w:r>
          </w:p>
        </w:tc>
        <w:tc>
          <w:tcPr>
            <w:tcW w:w="1920" w:type="dxa"/>
            <w:tcBorders>
              <w:left w:val="single" w:color="000000" w:sz="12" w:space="0"/>
            </w:tcBorders>
            <w:shd w:val="clear" w:color="auto" w:fill="auto"/>
          </w:tcPr>
          <w:p w:rsidRPr="0039575C" w:rsidR="0039575C" w:rsidP="007B6F56" w:rsidRDefault="0039575C"/>
        </w:tc>
        <w:tc>
          <w:tcPr>
            <w:tcW w:w="2040" w:type="dxa"/>
            <w:shd w:val="clear" w:color="auto" w:fill="auto"/>
          </w:tcPr>
          <w:p w:rsidRPr="0039575C" w:rsidR="0039575C" w:rsidP="007B6F56" w:rsidRDefault="0039575C"/>
        </w:tc>
      </w:tr>
      <w:tr w:rsidRPr="0039575C" w:rsidR="0039575C" w:rsidTr="0039575C">
        <w:tc>
          <w:tcPr>
            <w:tcW w:w="2052" w:type="dxa"/>
            <w:tcBorders>
              <w:left w:val="single" w:color="auto" w:sz="12" w:space="0"/>
              <w:bottom w:val="single" w:color="auto" w:sz="2" w:space="0"/>
            </w:tcBorders>
            <w:shd w:val="clear" w:color="auto" w:fill="auto"/>
          </w:tcPr>
          <w:p w:rsidRPr="0039575C" w:rsidR="0039575C" w:rsidP="007B6F56" w:rsidRDefault="0039575C">
            <w:pPr>
              <w:rPr>
                <w:bCs/>
              </w:rPr>
            </w:pPr>
          </w:p>
        </w:tc>
        <w:tc>
          <w:tcPr>
            <w:tcW w:w="2472" w:type="dxa"/>
            <w:tcBorders>
              <w:right w:val="single" w:color="000000" w:sz="12" w:space="0"/>
            </w:tcBorders>
            <w:shd w:val="clear" w:color="auto" w:fill="auto"/>
          </w:tcPr>
          <w:p w:rsidRPr="0039575C" w:rsidR="0039575C" w:rsidP="007B6F56" w:rsidRDefault="0039575C"/>
        </w:tc>
        <w:tc>
          <w:tcPr>
            <w:tcW w:w="1920" w:type="dxa"/>
            <w:tcBorders>
              <w:left w:val="single" w:color="000000" w:sz="12" w:space="0"/>
              <w:bottom w:val="single" w:color="auto" w:sz="2" w:space="0"/>
            </w:tcBorders>
            <w:shd w:val="clear" w:color="auto" w:fill="auto"/>
          </w:tcPr>
          <w:p w:rsidRPr="0039575C" w:rsidR="0039575C" w:rsidP="007B6F56" w:rsidRDefault="0039575C"/>
        </w:tc>
        <w:tc>
          <w:tcPr>
            <w:tcW w:w="2040" w:type="dxa"/>
            <w:shd w:val="clear" w:color="auto" w:fill="auto"/>
          </w:tcPr>
          <w:p w:rsidRPr="0039575C" w:rsidR="0039575C" w:rsidP="007B6F56" w:rsidRDefault="0039575C"/>
        </w:tc>
      </w:tr>
    </w:tbl>
    <w:p w:rsidR="0039575C" w:rsidP="0039575C" w:rsidRDefault="0039575C"/>
    <w:p w:rsidR="0039575C" w:rsidP="0039575C" w:rsidRDefault="0039575C">
      <w:pPr>
        <w:pStyle w:val="InfoPara"/>
      </w:pPr>
      <w:r>
        <w:t>Vegetation Type</w:t>
      </w:r>
    </w:p>
    <w:p w:rsidR="0039575C" w:rsidP="0039575C" w:rsidRDefault="00A32420">
      <w:r w:rsidRPr="00A32420">
        <w:t>Woody Wetland</w:t>
      </w:r>
      <w:bookmarkStart w:name="_GoBack" w:id="0"/>
      <w:bookmarkEnd w:id="0"/>
    </w:p>
    <w:p w:rsidR="0039575C" w:rsidP="0039575C" w:rsidRDefault="0039575C">
      <w:pPr>
        <w:pStyle w:val="InfoPara"/>
      </w:pPr>
      <w:r>
        <w:t>Map Zones</w:t>
      </w:r>
    </w:p>
    <w:p w:rsidR="0039575C" w:rsidP="0039575C" w:rsidRDefault="0039575C">
      <w:r>
        <w:t>45</w:t>
      </w:r>
      <w:r w:rsidR="00F10D4D">
        <w:t>,</w:t>
      </w:r>
      <w:r w:rsidR="006A416C">
        <w:t xml:space="preserve"> </w:t>
      </w:r>
      <w:r w:rsidR="00F10D4D">
        <w:t>98</w:t>
      </w:r>
    </w:p>
    <w:p w:rsidR="0039575C" w:rsidP="0039575C" w:rsidRDefault="0039575C">
      <w:pPr>
        <w:pStyle w:val="InfoPara"/>
      </w:pPr>
      <w:r>
        <w:t>Geographic Range</w:t>
      </w:r>
    </w:p>
    <w:p w:rsidR="0039575C" w:rsidP="0039575C" w:rsidRDefault="0039575C">
      <w:r>
        <w:t>This BpS occurs from east TX to Virginia within the Coastal Plain and lower Piedmont and up the Mississippi River basin to southern IL.</w:t>
      </w:r>
    </w:p>
    <w:p w:rsidR="0039575C" w:rsidP="0039575C" w:rsidRDefault="0039575C">
      <w:pPr>
        <w:pStyle w:val="InfoPara"/>
      </w:pPr>
      <w:r>
        <w:t>Biophysical Site Description</w:t>
      </w:r>
    </w:p>
    <w:p w:rsidR="0039575C" w:rsidP="0039575C" w:rsidRDefault="0039575C">
      <w:r>
        <w:t xml:space="preserve">The landscape includes sloughs and abandoned channels which are flooded most or all of a given year as well as </w:t>
      </w:r>
      <w:proofErr w:type="spellStart"/>
      <w:r>
        <w:t>backswamps</w:t>
      </w:r>
      <w:proofErr w:type="spellEnd"/>
      <w:r>
        <w:t xml:space="preserve"> and depressions within the flood plain which are frequently flooded and where soils remain saturated or with water table close to the surface much of the year.</w:t>
      </w:r>
    </w:p>
    <w:p w:rsidR="0039575C" w:rsidP="0039575C" w:rsidRDefault="0039575C">
      <w:pPr>
        <w:pStyle w:val="InfoPara"/>
      </w:pPr>
      <w:r>
        <w:t>Vegetation Description</w:t>
      </w:r>
    </w:p>
    <w:p w:rsidR="0039575C" w:rsidP="0039575C" w:rsidRDefault="0039575C">
      <w:r>
        <w:t>The vegetation is generally closed canopy forests ranging from standing water to floodplain depressions. The canopy is normally dominated by cypress (</w:t>
      </w:r>
      <w:r w:rsidRPr="004B34BF">
        <w:rPr>
          <w:i/>
        </w:rPr>
        <w:t>Taxodium</w:t>
      </w:r>
      <w:r>
        <w:t xml:space="preserve"> spp</w:t>
      </w:r>
      <w:r w:rsidR="004B34BF">
        <w:t>.</w:t>
      </w:r>
      <w:r>
        <w:t>) and tupelo (N</w:t>
      </w:r>
      <w:r w:rsidRPr="004B34BF">
        <w:rPr>
          <w:i/>
        </w:rPr>
        <w:t xml:space="preserve">yssa </w:t>
      </w:r>
      <w:proofErr w:type="spellStart"/>
      <w:r w:rsidRPr="004B34BF">
        <w:rPr>
          <w:i/>
        </w:rPr>
        <w:t>aquatica</w:t>
      </w:r>
      <w:proofErr w:type="spellEnd"/>
      <w:r>
        <w:t xml:space="preserve">) under the wettest conditions and </w:t>
      </w:r>
      <w:proofErr w:type="spellStart"/>
      <w:r>
        <w:t>overcup</w:t>
      </w:r>
      <w:proofErr w:type="spellEnd"/>
      <w:r>
        <w:t xml:space="preserve"> oak (</w:t>
      </w:r>
      <w:r w:rsidRPr="004B34BF">
        <w:rPr>
          <w:i/>
        </w:rPr>
        <w:t xml:space="preserve">Quercus </w:t>
      </w:r>
      <w:proofErr w:type="spellStart"/>
      <w:r w:rsidRPr="004B34BF">
        <w:rPr>
          <w:i/>
        </w:rPr>
        <w:t>lyrata</w:t>
      </w:r>
      <w:proofErr w:type="spellEnd"/>
      <w:r>
        <w:t>) or maple (</w:t>
      </w:r>
      <w:r w:rsidRPr="004B34BF">
        <w:rPr>
          <w:i/>
        </w:rPr>
        <w:t>Acer</w:t>
      </w:r>
      <w:r>
        <w:t xml:space="preserve"> spp</w:t>
      </w:r>
      <w:r w:rsidR="004B34BF">
        <w:t>.</w:t>
      </w:r>
      <w:r>
        <w:t>) and ash (</w:t>
      </w:r>
      <w:proofErr w:type="spellStart"/>
      <w:r w:rsidRPr="004B34BF">
        <w:rPr>
          <w:i/>
        </w:rPr>
        <w:t>Fraxinus</w:t>
      </w:r>
      <w:proofErr w:type="spellEnd"/>
      <w:r>
        <w:t xml:space="preserve"> spp</w:t>
      </w:r>
      <w:r w:rsidR="004B34BF">
        <w:t>.</w:t>
      </w:r>
      <w:r>
        <w:t>) on the drier end.</w:t>
      </w:r>
    </w:p>
    <w:p w:rsidR="0039575C" w:rsidP="0039575C" w:rsidRDefault="0039575C">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TADI2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Taxodium distichum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Bald cypress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TAAS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Taxodium ascendens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 cypress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NYAQ2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Nyssa aquatica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Water tupelo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QULY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lyrata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Overcup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pennsylvanica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nigra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willow</w:t>
            </w:r>
          </w:p>
        </w:tc>
      </w:tr>
    </w:tbl>
    <w:p>
      <w:r>
        <w:rPr>
          <w:sz w:val="16"/>
        </w:rPr>
        <w:t>Species names are from the NRCS PLANTS database. Check species codes at http://plants.usda.gov.</w:t>
      </w:r>
    </w:p>
    <w:p w:rsidR="0039575C" w:rsidP="0039575C" w:rsidRDefault="0039575C">
      <w:pPr>
        <w:pStyle w:val="InfoPara"/>
      </w:pPr>
      <w:r>
        <w:t>Disturbance Description</w:t>
      </w:r>
    </w:p>
    <w:p w:rsidR="0039575C" w:rsidP="0039575C" w:rsidRDefault="0039575C">
      <w:r>
        <w:t>Weather, primarily wind and flooding, is the dominant disturbance agent in this type and includes wind damage from hurricanes and tornadoes as well as scouring, changing stream</w:t>
      </w:r>
      <w:r w:rsidR="006A416C">
        <w:t xml:space="preserve"> </w:t>
      </w:r>
      <w:r>
        <w:t>courses, and inundated young stands. Because of its moisture regime, fire is rare, occurring only during extreme drought conditions. In addition, replacement fire requires not only extended drought but accumulated fuel by drift or deep "duff" development (may be normally submerged). Insect outbreaks would occur infrequently in closed canopy states.</w:t>
      </w:r>
    </w:p>
    <w:p w:rsidR="0039575C" w:rsidP="0039575C" w:rsidRDefault="0039575C">
      <w:pPr>
        <w:pStyle w:val="InfoPara"/>
      </w:pPr>
      <w:r>
        <w:lastRenderedPageBreak/>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993</w:t>
            </w:r>
          </w:p>
        </w:tc>
        <w:tc>
          <w:p>
            <w:pPr>
              <w:jc w:val="center"/>
            </w:pPr>
            <w:r>
              <w:t>41</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681</w:t>
            </w:r>
          </w:p>
        </w:tc>
        <w:tc>
          <w:p>
            <w:pPr>
              <w:jc w:val="center"/>
            </w:pPr>
            <w:r>
              <w:t>59</w:t>
            </w:r>
          </w:p>
        </w:tc>
        <w:tc>
          <w:p>
            <w:pPr>
              <w:jc w:val="center"/>
            </w:pPr>
            <w:r>
              <w:t/>
            </w:r>
          </w:p>
        </w:tc>
        <w:tc>
          <w:p>
            <w:pPr>
              <w:jc w:val="center"/>
            </w:pPr>
            <w:r>
              <w:t/>
            </w:r>
          </w:p>
        </w:tc>
      </w:tr>
      <w:tr>
        <w:tc>
          <w:p>
            <w:pPr>
              <w:jc w:val="center"/>
            </w:pPr>
            <w:r>
              <w:t>All Fires</w:t>
            </w:r>
          </w:p>
        </w:tc>
        <w:tc>
          <w:p>
            <w:pPr>
              <w:jc w:val="center"/>
            </w:pPr>
            <w:r>
              <w:t>404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9575C" w:rsidP="0039575C" w:rsidRDefault="0039575C">
      <w:pPr>
        <w:pStyle w:val="InfoPara"/>
      </w:pPr>
      <w:r>
        <w:t>Scale Description</w:t>
      </w:r>
    </w:p>
    <w:p w:rsidR="0039575C" w:rsidP="0039575C" w:rsidRDefault="0039575C">
      <w:r>
        <w:t>The landscape has adequate coverage to encompass natural variation. At either end of the spectrum, large swamps may cover millions of acres (Atchafalaya) while individual oxbows may be less than one hundred.</w:t>
      </w:r>
    </w:p>
    <w:p w:rsidR="0039575C" w:rsidP="0039575C" w:rsidRDefault="0039575C">
      <w:pPr>
        <w:pStyle w:val="InfoPara"/>
      </w:pPr>
      <w:r>
        <w:t>Adjacency or Identification Concerns</w:t>
      </w:r>
    </w:p>
    <w:p w:rsidR="0039575C" w:rsidP="0039575C" w:rsidRDefault="0039575C"/>
    <w:p w:rsidR="0039575C" w:rsidP="0039575C" w:rsidRDefault="0039575C">
      <w:pPr>
        <w:pStyle w:val="InfoPara"/>
      </w:pPr>
      <w:r>
        <w:t>Issues or Problems</w:t>
      </w:r>
    </w:p>
    <w:p w:rsidR="0039575C" w:rsidP="0039575C" w:rsidRDefault="0039575C">
      <w:r>
        <w:t>Contains long-lived species with very long fire return interval and, often, uncommon conditions required to complete life history.</w:t>
      </w:r>
    </w:p>
    <w:p w:rsidR="0039575C" w:rsidP="0039575C" w:rsidRDefault="0039575C">
      <w:pPr>
        <w:pStyle w:val="InfoPara"/>
      </w:pPr>
      <w:r>
        <w:t>Native Uncharacteristic Conditions</w:t>
      </w:r>
    </w:p>
    <w:p w:rsidR="0039575C" w:rsidP="0039575C" w:rsidRDefault="0039575C"/>
    <w:p w:rsidR="0039575C" w:rsidP="0039575C" w:rsidRDefault="0039575C">
      <w:pPr>
        <w:pStyle w:val="InfoPara"/>
      </w:pPr>
      <w:r>
        <w:t>Comments</w:t>
      </w:r>
    </w:p>
    <w:p w:rsidR="0039575C" w:rsidP="0039575C" w:rsidRDefault="0039575C">
      <w:r>
        <w:t xml:space="preserve">For MZs 45 and 98 this model was developed from the Rapid Assessment model R5OFPrf -- Southern Floodplain - Rare Fire by Bruce Davenport and Kevin Robertson and reviewed by Douglas </w:t>
      </w:r>
      <w:proofErr w:type="spellStart"/>
      <w:r>
        <w:t>Zollner</w:t>
      </w:r>
      <w:proofErr w:type="spellEnd"/>
      <w:r>
        <w:t xml:space="preserve"> and Maria </w:t>
      </w:r>
      <w:proofErr w:type="spellStart"/>
      <w:r>
        <w:t>Melnechuk</w:t>
      </w:r>
      <w:proofErr w:type="spellEnd"/>
      <w:r>
        <w:t xml:space="preserve">. The model description was only slightly modified so no change in </w:t>
      </w:r>
      <w:proofErr w:type="spellStart"/>
      <w:r>
        <w:t>modelership</w:t>
      </w:r>
      <w:proofErr w:type="spellEnd"/>
      <w:r>
        <w:t xml:space="preserve"> was made. Douglas Zollner reviewed the model again for MZ45 and MZ98.</w:t>
      </w:r>
    </w:p>
    <w:p w:rsidR="00F10D4D" w:rsidP="0039575C" w:rsidRDefault="00F10D4D"/>
    <w:p w:rsidR="0039575C" w:rsidP="0039575C" w:rsidRDefault="0039575C">
      <w:pPr>
        <w:pStyle w:val="ReportSection"/>
      </w:pPr>
      <w:r>
        <w:t>Succession Classes</w:t>
      </w:r>
    </w:p>
    <w:p w:rsidR="0039575C" w:rsidP="0039575C" w:rsidRDefault="0039575C"/>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9575C" w:rsidP="0039575C" w:rsidRDefault="0039575C">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bookmarkEnd w:id="2"/>
    <w:p w:rsidR="006A416C" w:rsidP="006A416C" w:rsidRDefault="006A416C">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4"/>
    <w:bookmarkEnd w:id="5"/>
    <w:bookmarkEnd w:id="6"/>
    <w:bookmarkEnd w:id="7"/>
    <w:bookmarkEnd w:id="8"/>
    <w:bookmarkEnd w:id="9"/>
    <w:p w:rsidR="006A416C" w:rsidP="0039575C" w:rsidRDefault="006A416C">
      <w:pPr>
        <w:pStyle w:val="SClassInfoPara"/>
      </w:pPr>
    </w:p>
    <w:p w:rsidR="0039575C" w:rsidP="0039575C" w:rsidRDefault="0039575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640"/>
        <w:gridCol w:w="1860"/>
        <w:gridCol w:w="1956"/>
      </w:tblGrid>
      <w:tr w:rsidRPr="0039575C" w:rsidR="0039575C" w:rsidTr="0039575C">
        <w:tc>
          <w:tcPr>
            <w:tcW w:w="1128" w:type="dxa"/>
            <w:tcBorders>
              <w:top w:val="single" w:color="auto" w:sz="2" w:space="0"/>
              <w:bottom w:val="single" w:color="000000" w:sz="12" w:space="0"/>
            </w:tcBorders>
            <w:shd w:val="clear" w:color="auto" w:fill="auto"/>
          </w:tcPr>
          <w:p w:rsidRPr="0039575C" w:rsidR="0039575C" w:rsidP="00A92544" w:rsidRDefault="0039575C">
            <w:pPr>
              <w:rPr>
                <w:b/>
                <w:bCs/>
              </w:rPr>
            </w:pPr>
            <w:r w:rsidRPr="0039575C">
              <w:rPr>
                <w:b/>
                <w:bCs/>
              </w:rPr>
              <w:t>Symbol</w:t>
            </w:r>
          </w:p>
        </w:tc>
        <w:tc>
          <w:tcPr>
            <w:tcW w:w="2640" w:type="dxa"/>
            <w:tcBorders>
              <w:top w:val="single" w:color="auto" w:sz="2" w:space="0"/>
              <w:bottom w:val="single" w:color="000000" w:sz="12" w:space="0"/>
            </w:tcBorders>
            <w:shd w:val="clear" w:color="auto" w:fill="auto"/>
          </w:tcPr>
          <w:p w:rsidRPr="0039575C" w:rsidR="0039575C" w:rsidP="00A92544" w:rsidRDefault="0039575C">
            <w:pPr>
              <w:rPr>
                <w:b/>
                <w:bCs/>
              </w:rPr>
            </w:pPr>
            <w:r w:rsidRPr="0039575C">
              <w:rPr>
                <w:b/>
                <w:bCs/>
              </w:rPr>
              <w:t>Scientific Name</w:t>
            </w:r>
          </w:p>
        </w:tc>
        <w:tc>
          <w:tcPr>
            <w:tcW w:w="1860" w:type="dxa"/>
            <w:tcBorders>
              <w:top w:val="single" w:color="auto" w:sz="2" w:space="0"/>
              <w:bottom w:val="single" w:color="000000" w:sz="12" w:space="0"/>
            </w:tcBorders>
            <w:shd w:val="clear" w:color="auto" w:fill="auto"/>
          </w:tcPr>
          <w:p w:rsidRPr="0039575C" w:rsidR="0039575C" w:rsidP="00A92544" w:rsidRDefault="0039575C">
            <w:pPr>
              <w:rPr>
                <w:b/>
                <w:bCs/>
              </w:rPr>
            </w:pPr>
            <w:r w:rsidRPr="0039575C">
              <w:rPr>
                <w:b/>
                <w:bCs/>
              </w:rPr>
              <w:t>Common Name</w:t>
            </w:r>
          </w:p>
        </w:tc>
        <w:tc>
          <w:tcPr>
            <w:tcW w:w="1956" w:type="dxa"/>
            <w:tcBorders>
              <w:top w:val="single" w:color="auto" w:sz="2" w:space="0"/>
              <w:bottom w:val="single" w:color="000000" w:sz="12" w:space="0"/>
            </w:tcBorders>
            <w:shd w:val="clear" w:color="auto" w:fill="auto"/>
          </w:tcPr>
          <w:p w:rsidRPr="0039575C" w:rsidR="0039575C" w:rsidP="00A92544" w:rsidRDefault="0039575C">
            <w:pPr>
              <w:rPr>
                <w:b/>
                <w:bCs/>
              </w:rPr>
            </w:pPr>
            <w:r w:rsidRPr="0039575C">
              <w:rPr>
                <w:b/>
                <w:bCs/>
              </w:rPr>
              <w:t>Canopy Position</w:t>
            </w:r>
          </w:p>
        </w:tc>
      </w:tr>
      <w:tr w:rsidRPr="0039575C" w:rsidR="0039575C" w:rsidTr="0039575C">
        <w:tc>
          <w:tcPr>
            <w:tcW w:w="1128" w:type="dxa"/>
            <w:tcBorders>
              <w:top w:val="single" w:color="000000" w:sz="12" w:space="0"/>
            </w:tcBorders>
            <w:shd w:val="clear" w:color="auto" w:fill="auto"/>
          </w:tcPr>
          <w:p w:rsidRPr="0039575C" w:rsidR="0039575C" w:rsidP="00A92544" w:rsidRDefault="0039575C">
            <w:pPr>
              <w:rPr>
                <w:bCs/>
              </w:rPr>
            </w:pPr>
            <w:r w:rsidRPr="0039575C">
              <w:rPr>
                <w:bCs/>
              </w:rPr>
              <w:t>TADI2</w:t>
            </w:r>
          </w:p>
        </w:tc>
        <w:tc>
          <w:tcPr>
            <w:tcW w:w="2640" w:type="dxa"/>
            <w:tcBorders>
              <w:top w:val="single" w:color="000000" w:sz="12" w:space="0"/>
            </w:tcBorders>
            <w:shd w:val="clear" w:color="auto" w:fill="auto"/>
          </w:tcPr>
          <w:p w:rsidRPr="0039575C" w:rsidR="0039575C" w:rsidP="00A92544" w:rsidRDefault="0039575C">
            <w:r w:rsidRPr="0039575C">
              <w:t>Taxodium distichum</w:t>
            </w:r>
          </w:p>
        </w:tc>
        <w:tc>
          <w:tcPr>
            <w:tcW w:w="1860" w:type="dxa"/>
            <w:tcBorders>
              <w:top w:val="single" w:color="000000" w:sz="12" w:space="0"/>
            </w:tcBorders>
            <w:shd w:val="clear" w:color="auto" w:fill="auto"/>
          </w:tcPr>
          <w:p w:rsidRPr="0039575C" w:rsidR="0039575C" w:rsidP="00A92544" w:rsidRDefault="0039575C">
            <w:r w:rsidRPr="0039575C">
              <w:t>Bald cypress</w:t>
            </w:r>
          </w:p>
        </w:tc>
        <w:tc>
          <w:tcPr>
            <w:tcW w:w="1956" w:type="dxa"/>
            <w:tcBorders>
              <w:top w:val="single" w:color="000000" w:sz="12" w:space="0"/>
            </w:tcBorders>
            <w:shd w:val="clear" w:color="auto" w:fill="auto"/>
          </w:tcPr>
          <w:p w:rsidRPr="0039575C" w:rsidR="0039575C" w:rsidP="00A92544" w:rsidRDefault="0039575C">
            <w:r w:rsidRPr="0039575C">
              <w:t>Upper</w:t>
            </w:r>
          </w:p>
        </w:tc>
      </w:tr>
      <w:tr w:rsidRPr="0039575C" w:rsidR="0039575C" w:rsidTr="0039575C">
        <w:tc>
          <w:tcPr>
            <w:tcW w:w="1128" w:type="dxa"/>
            <w:shd w:val="clear" w:color="auto" w:fill="auto"/>
          </w:tcPr>
          <w:p w:rsidRPr="0039575C" w:rsidR="0039575C" w:rsidP="00A92544" w:rsidRDefault="0039575C">
            <w:pPr>
              <w:rPr>
                <w:bCs/>
              </w:rPr>
            </w:pPr>
            <w:r w:rsidRPr="0039575C">
              <w:rPr>
                <w:bCs/>
              </w:rPr>
              <w:t>NYAQ2</w:t>
            </w:r>
          </w:p>
        </w:tc>
        <w:tc>
          <w:tcPr>
            <w:tcW w:w="2640" w:type="dxa"/>
            <w:shd w:val="clear" w:color="auto" w:fill="auto"/>
          </w:tcPr>
          <w:p w:rsidRPr="0039575C" w:rsidR="0039575C" w:rsidP="00A92544" w:rsidRDefault="0039575C">
            <w:r w:rsidRPr="0039575C">
              <w:t xml:space="preserve">Nyssa </w:t>
            </w:r>
            <w:proofErr w:type="spellStart"/>
            <w:r w:rsidRPr="0039575C">
              <w:t>aquatica</w:t>
            </w:r>
            <w:proofErr w:type="spellEnd"/>
          </w:p>
        </w:tc>
        <w:tc>
          <w:tcPr>
            <w:tcW w:w="1860" w:type="dxa"/>
            <w:shd w:val="clear" w:color="auto" w:fill="auto"/>
          </w:tcPr>
          <w:p w:rsidRPr="0039575C" w:rsidR="0039575C" w:rsidP="00A92544" w:rsidRDefault="0039575C">
            <w:r w:rsidRPr="0039575C">
              <w:t>Water tupelo</w:t>
            </w:r>
          </w:p>
        </w:tc>
        <w:tc>
          <w:tcPr>
            <w:tcW w:w="1956" w:type="dxa"/>
            <w:shd w:val="clear" w:color="auto" w:fill="auto"/>
          </w:tcPr>
          <w:p w:rsidRPr="0039575C" w:rsidR="0039575C" w:rsidP="00A92544" w:rsidRDefault="0039575C">
            <w:r w:rsidRPr="0039575C">
              <w:t>Upper</w:t>
            </w:r>
          </w:p>
        </w:tc>
      </w:tr>
      <w:tr w:rsidRPr="0039575C" w:rsidR="0039575C" w:rsidTr="0039575C">
        <w:tc>
          <w:tcPr>
            <w:tcW w:w="1128" w:type="dxa"/>
            <w:shd w:val="clear" w:color="auto" w:fill="auto"/>
          </w:tcPr>
          <w:p w:rsidRPr="0039575C" w:rsidR="0039575C" w:rsidP="00A92544" w:rsidRDefault="0039575C">
            <w:pPr>
              <w:rPr>
                <w:bCs/>
              </w:rPr>
            </w:pPr>
            <w:r w:rsidRPr="0039575C">
              <w:rPr>
                <w:bCs/>
              </w:rPr>
              <w:t>QULY</w:t>
            </w:r>
          </w:p>
        </w:tc>
        <w:tc>
          <w:tcPr>
            <w:tcW w:w="2640" w:type="dxa"/>
            <w:shd w:val="clear" w:color="auto" w:fill="auto"/>
          </w:tcPr>
          <w:p w:rsidRPr="0039575C" w:rsidR="0039575C" w:rsidP="00A92544" w:rsidRDefault="0039575C">
            <w:r w:rsidRPr="0039575C">
              <w:t xml:space="preserve">Quercus </w:t>
            </w:r>
            <w:proofErr w:type="spellStart"/>
            <w:r w:rsidRPr="0039575C">
              <w:t>lyrata</w:t>
            </w:r>
            <w:proofErr w:type="spellEnd"/>
          </w:p>
        </w:tc>
        <w:tc>
          <w:tcPr>
            <w:tcW w:w="1860" w:type="dxa"/>
            <w:shd w:val="clear" w:color="auto" w:fill="auto"/>
          </w:tcPr>
          <w:p w:rsidRPr="0039575C" w:rsidR="0039575C" w:rsidP="00A92544" w:rsidRDefault="0039575C">
            <w:proofErr w:type="spellStart"/>
            <w:r w:rsidRPr="0039575C">
              <w:t>Overcup</w:t>
            </w:r>
            <w:proofErr w:type="spellEnd"/>
            <w:r w:rsidRPr="0039575C">
              <w:t xml:space="preserve"> oak</w:t>
            </w:r>
          </w:p>
        </w:tc>
        <w:tc>
          <w:tcPr>
            <w:tcW w:w="1956" w:type="dxa"/>
            <w:shd w:val="clear" w:color="auto" w:fill="auto"/>
          </w:tcPr>
          <w:p w:rsidRPr="0039575C" w:rsidR="0039575C" w:rsidP="00A92544" w:rsidRDefault="0039575C">
            <w:r w:rsidRPr="0039575C">
              <w:t>Upper</w:t>
            </w:r>
          </w:p>
        </w:tc>
      </w:tr>
      <w:tr w:rsidRPr="0039575C" w:rsidR="0039575C" w:rsidTr="0039575C">
        <w:tc>
          <w:tcPr>
            <w:tcW w:w="1128" w:type="dxa"/>
            <w:shd w:val="clear" w:color="auto" w:fill="auto"/>
          </w:tcPr>
          <w:p w:rsidRPr="0039575C" w:rsidR="0039575C" w:rsidP="00A92544" w:rsidRDefault="0039575C">
            <w:pPr>
              <w:rPr>
                <w:bCs/>
              </w:rPr>
            </w:pPr>
            <w:r w:rsidRPr="0039575C">
              <w:rPr>
                <w:bCs/>
              </w:rPr>
              <w:t>FRPE</w:t>
            </w:r>
          </w:p>
        </w:tc>
        <w:tc>
          <w:tcPr>
            <w:tcW w:w="2640" w:type="dxa"/>
            <w:shd w:val="clear" w:color="auto" w:fill="auto"/>
          </w:tcPr>
          <w:p w:rsidRPr="0039575C" w:rsidR="0039575C" w:rsidP="00A92544" w:rsidRDefault="0039575C">
            <w:proofErr w:type="spellStart"/>
            <w:r w:rsidRPr="0039575C">
              <w:t>Fraxinus</w:t>
            </w:r>
            <w:proofErr w:type="spellEnd"/>
            <w:r w:rsidRPr="0039575C">
              <w:t xml:space="preserve"> </w:t>
            </w:r>
            <w:proofErr w:type="spellStart"/>
            <w:r w:rsidRPr="0039575C">
              <w:t>pennsylvanica</w:t>
            </w:r>
            <w:proofErr w:type="spellEnd"/>
          </w:p>
        </w:tc>
        <w:tc>
          <w:tcPr>
            <w:tcW w:w="1860" w:type="dxa"/>
            <w:shd w:val="clear" w:color="auto" w:fill="auto"/>
          </w:tcPr>
          <w:p w:rsidRPr="0039575C" w:rsidR="0039575C" w:rsidP="00A92544" w:rsidRDefault="0039575C">
            <w:r w:rsidRPr="0039575C">
              <w:t>Green ash</w:t>
            </w:r>
          </w:p>
        </w:tc>
        <w:tc>
          <w:tcPr>
            <w:tcW w:w="1956" w:type="dxa"/>
            <w:shd w:val="clear" w:color="auto" w:fill="auto"/>
          </w:tcPr>
          <w:p w:rsidRPr="0039575C" w:rsidR="0039575C" w:rsidP="00A92544" w:rsidRDefault="0039575C">
            <w:r w:rsidRPr="0039575C">
              <w:t>Upper</w:t>
            </w:r>
          </w:p>
        </w:tc>
      </w:tr>
    </w:tbl>
    <w:p w:rsidR="0039575C" w:rsidP="0039575C" w:rsidRDefault="0039575C"/>
    <w:p w:rsidR="0039575C" w:rsidP="0039575C" w:rsidRDefault="0039575C">
      <w:pPr>
        <w:pStyle w:val="SClassInfoPara"/>
      </w:pPr>
      <w:r>
        <w:lastRenderedPageBreak/>
        <w:t>Description</w:t>
      </w:r>
    </w:p>
    <w:p w:rsidR="0039575C" w:rsidP="0039575C" w:rsidRDefault="0039575C">
      <w:r>
        <w:t>Seedlings, saplings and some sprouts on drier sites, in openings created by flood scouring, changed stream courses, wind damage, or, infrequently, fire. Primarily composed of major overstory species with transient herbaceous plants and shrub, small trees and woody vines; the latter, woody group occurring more often on drier sites. Rare weather events and repl</w:t>
      </w:r>
      <w:r w:rsidR="007E3748">
        <w:t>acement fires occur</w:t>
      </w:r>
      <w:r>
        <w:t>.</w:t>
      </w:r>
    </w:p>
    <w:p w:rsidR="0039575C" w:rsidP="0039575C" w:rsidRDefault="0039575C"/>
    <w:p>
      <w:r>
        <w:rPr>
          <w:i/>
          <w:u w:val="single"/>
        </w:rPr>
        <w:t>Maximum Tree Size Class</w:t>
      </w:r>
      <w:br/>
      <w:r>
        <w:t>Sapling &gt;4.5ft; &lt;5" DBH</w:t>
      </w:r>
    </w:p>
    <w:p w:rsidR="0039575C" w:rsidP="0039575C" w:rsidRDefault="0039575C">
      <w:pPr>
        <w:pStyle w:val="InfoPara"/>
        <w:pBdr>
          <w:top w:val="single" w:color="auto" w:sz="4" w:space="1"/>
        </w:pBdr>
      </w:pPr>
      <w:r xmlns:w="http://schemas.openxmlformats.org/wordprocessingml/2006/main">
        <w:t>Class B</w:t>
      </w:r>
      <w:r xmlns:w="http://schemas.openxmlformats.org/wordprocessingml/2006/main">
        <w:tab/>
        <w:t>29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bookmarkEnd w:id="10"/>
    <w:p w:rsidR="006A416C" w:rsidP="0039575C" w:rsidRDefault="006A416C">
      <w:pPr>
        <w:pStyle w:val="SClassInfoPara"/>
      </w:pPr>
    </w:p>
    <w:p w:rsidR="0039575C" w:rsidP="0039575C" w:rsidRDefault="0039575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640"/>
        <w:gridCol w:w="1860"/>
        <w:gridCol w:w="1956"/>
      </w:tblGrid>
      <w:tr w:rsidRPr="0039575C" w:rsidR="0039575C" w:rsidTr="0039575C">
        <w:tc>
          <w:tcPr>
            <w:tcW w:w="1128" w:type="dxa"/>
            <w:tcBorders>
              <w:top w:val="single" w:color="auto" w:sz="2" w:space="0"/>
              <w:bottom w:val="single" w:color="000000" w:sz="12" w:space="0"/>
            </w:tcBorders>
            <w:shd w:val="clear" w:color="auto" w:fill="auto"/>
          </w:tcPr>
          <w:p w:rsidRPr="0039575C" w:rsidR="0039575C" w:rsidP="00361A24" w:rsidRDefault="0039575C">
            <w:pPr>
              <w:rPr>
                <w:b/>
                <w:bCs/>
              </w:rPr>
            </w:pPr>
            <w:r w:rsidRPr="0039575C">
              <w:rPr>
                <w:b/>
                <w:bCs/>
              </w:rPr>
              <w:t>Symbol</w:t>
            </w:r>
          </w:p>
        </w:tc>
        <w:tc>
          <w:tcPr>
            <w:tcW w:w="2640" w:type="dxa"/>
            <w:tcBorders>
              <w:top w:val="single" w:color="auto" w:sz="2" w:space="0"/>
              <w:bottom w:val="single" w:color="000000" w:sz="12" w:space="0"/>
            </w:tcBorders>
            <w:shd w:val="clear" w:color="auto" w:fill="auto"/>
          </w:tcPr>
          <w:p w:rsidRPr="0039575C" w:rsidR="0039575C" w:rsidP="00361A24" w:rsidRDefault="0039575C">
            <w:pPr>
              <w:rPr>
                <w:b/>
                <w:bCs/>
              </w:rPr>
            </w:pPr>
            <w:r w:rsidRPr="0039575C">
              <w:rPr>
                <w:b/>
                <w:bCs/>
              </w:rPr>
              <w:t>Scientific Name</w:t>
            </w:r>
          </w:p>
        </w:tc>
        <w:tc>
          <w:tcPr>
            <w:tcW w:w="1860" w:type="dxa"/>
            <w:tcBorders>
              <w:top w:val="single" w:color="auto" w:sz="2" w:space="0"/>
              <w:bottom w:val="single" w:color="000000" w:sz="12" w:space="0"/>
            </w:tcBorders>
            <w:shd w:val="clear" w:color="auto" w:fill="auto"/>
          </w:tcPr>
          <w:p w:rsidRPr="0039575C" w:rsidR="0039575C" w:rsidP="00361A24" w:rsidRDefault="0039575C">
            <w:pPr>
              <w:rPr>
                <w:b/>
                <w:bCs/>
              </w:rPr>
            </w:pPr>
            <w:r w:rsidRPr="0039575C">
              <w:rPr>
                <w:b/>
                <w:bCs/>
              </w:rPr>
              <w:t>Common Name</w:t>
            </w:r>
          </w:p>
        </w:tc>
        <w:tc>
          <w:tcPr>
            <w:tcW w:w="1956" w:type="dxa"/>
            <w:tcBorders>
              <w:top w:val="single" w:color="auto" w:sz="2" w:space="0"/>
              <w:bottom w:val="single" w:color="000000" w:sz="12" w:space="0"/>
            </w:tcBorders>
            <w:shd w:val="clear" w:color="auto" w:fill="auto"/>
          </w:tcPr>
          <w:p w:rsidRPr="0039575C" w:rsidR="0039575C" w:rsidP="00361A24" w:rsidRDefault="0039575C">
            <w:pPr>
              <w:rPr>
                <w:b/>
                <w:bCs/>
              </w:rPr>
            </w:pPr>
            <w:r w:rsidRPr="0039575C">
              <w:rPr>
                <w:b/>
                <w:bCs/>
              </w:rPr>
              <w:t>Canopy Position</w:t>
            </w:r>
          </w:p>
        </w:tc>
      </w:tr>
      <w:tr w:rsidRPr="0039575C" w:rsidR="0039575C" w:rsidTr="0039575C">
        <w:tc>
          <w:tcPr>
            <w:tcW w:w="1128" w:type="dxa"/>
            <w:tcBorders>
              <w:top w:val="single" w:color="000000" w:sz="12" w:space="0"/>
            </w:tcBorders>
            <w:shd w:val="clear" w:color="auto" w:fill="auto"/>
          </w:tcPr>
          <w:p w:rsidRPr="0039575C" w:rsidR="0039575C" w:rsidP="00361A24" w:rsidRDefault="0039575C">
            <w:pPr>
              <w:rPr>
                <w:bCs/>
              </w:rPr>
            </w:pPr>
            <w:r w:rsidRPr="0039575C">
              <w:rPr>
                <w:bCs/>
              </w:rPr>
              <w:t>TADI2</w:t>
            </w:r>
          </w:p>
        </w:tc>
        <w:tc>
          <w:tcPr>
            <w:tcW w:w="2640" w:type="dxa"/>
            <w:tcBorders>
              <w:top w:val="single" w:color="000000" w:sz="12" w:space="0"/>
            </w:tcBorders>
            <w:shd w:val="clear" w:color="auto" w:fill="auto"/>
          </w:tcPr>
          <w:p w:rsidRPr="0039575C" w:rsidR="0039575C" w:rsidP="00361A24" w:rsidRDefault="0039575C">
            <w:r w:rsidRPr="0039575C">
              <w:t>Taxodium distichum</w:t>
            </w:r>
          </w:p>
        </w:tc>
        <w:tc>
          <w:tcPr>
            <w:tcW w:w="1860" w:type="dxa"/>
            <w:tcBorders>
              <w:top w:val="single" w:color="000000" w:sz="12" w:space="0"/>
            </w:tcBorders>
            <w:shd w:val="clear" w:color="auto" w:fill="auto"/>
          </w:tcPr>
          <w:p w:rsidRPr="0039575C" w:rsidR="0039575C" w:rsidP="00361A24" w:rsidRDefault="0039575C">
            <w:r w:rsidRPr="0039575C">
              <w:t>Bald cypress</w:t>
            </w:r>
          </w:p>
        </w:tc>
        <w:tc>
          <w:tcPr>
            <w:tcW w:w="1956" w:type="dxa"/>
            <w:tcBorders>
              <w:top w:val="single" w:color="000000" w:sz="12" w:space="0"/>
            </w:tcBorders>
            <w:shd w:val="clear" w:color="auto" w:fill="auto"/>
          </w:tcPr>
          <w:p w:rsidRPr="0039575C" w:rsidR="0039575C" w:rsidP="00361A24" w:rsidRDefault="0039575C">
            <w:r w:rsidRPr="0039575C">
              <w:t>Upper</w:t>
            </w:r>
          </w:p>
        </w:tc>
      </w:tr>
      <w:tr w:rsidRPr="0039575C" w:rsidR="0039575C" w:rsidTr="0039575C">
        <w:tc>
          <w:tcPr>
            <w:tcW w:w="1128" w:type="dxa"/>
            <w:shd w:val="clear" w:color="auto" w:fill="auto"/>
          </w:tcPr>
          <w:p w:rsidRPr="0039575C" w:rsidR="0039575C" w:rsidP="00361A24" w:rsidRDefault="0039575C">
            <w:pPr>
              <w:rPr>
                <w:bCs/>
              </w:rPr>
            </w:pPr>
            <w:r w:rsidRPr="0039575C">
              <w:rPr>
                <w:bCs/>
              </w:rPr>
              <w:t>NYAQ2</w:t>
            </w:r>
          </w:p>
        </w:tc>
        <w:tc>
          <w:tcPr>
            <w:tcW w:w="2640" w:type="dxa"/>
            <w:shd w:val="clear" w:color="auto" w:fill="auto"/>
          </w:tcPr>
          <w:p w:rsidRPr="0039575C" w:rsidR="0039575C" w:rsidP="00361A24" w:rsidRDefault="0039575C">
            <w:r w:rsidRPr="0039575C">
              <w:t xml:space="preserve">Nyssa </w:t>
            </w:r>
            <w:proofErr w:type="spellStart"/>
            <w:r w:rsidRPr="0039575C">
              <w:t>aquatica</w:t>
            </w:r>
            <w:proofErr w:type="spellEnd"/>
          </w:p>
        </w:tc>
        <w:tc>
          <w:tcPr>
            <w:tcW w:w="1860" w:type="dxa"/>
            <w:shd w:val="clear" w:color="auto" w:fill="auto"/>
          </w:tcPr>
          <w:p w:rsidRPr="0039575C" w:rsidR="0039575C" w:rsidP="00361A24" w:rsidRDefault="0039575C">
            <w:r w:rsidRPr="0039575C">
              <w:t>Water tupelo</w:t>
            </w:r>
          </w:p>
        </w:tc>
        <w:tc>
          <w:tcPr>
            <w:tcW w:w="1956" w:type="dxa"/>
            <w:shd w:val="clear" w:color="auto" w:fill="auto"/>
          </w:tcPr>
          <w:p w:rsidRPr="0039575C" w:rsidR="0039575C" w:rsidP="00361A24" w:rsidRDefault="0039575C">
            <w:r w:rsidRPr="0039575C">
              <w:t>Upper</w:t>
            </w:r>
          </w:p>
        </w:tc>
      </w:tr>
      <w:tr w:rsidRPr="0039575C" w:rsidR="0039575C" w:rsidTr="0039575C">
        <w:tc>
          <w:tcPr>
            <w:tcW w:w="1128" w:type="dxa"/>
            <w:shd w:val="clear" w:color="auto" w:fill="auto"/>
          </w:tcPr>
          <w:p w:rsidRPr="0039575C" w:rsidR="0039575C" w:rsidP="00361A24" w:rsidRDefault="0039575C">
            <w:pPr>
              <w:rPr>
                <w:bCs/>
              </w:rPr>
            </w:pPr>
            <w:r w:rsidRPr="0039575C">
              <w:rPr>
                <w:bCs/>
              </w:rPr>
              <w:t>QULY</w:t>
            </w:r>
          </w:p>
        </w:tc>
        <w:tc>
          <w:tcPr>
            <w:tcW w:w="2640" w:type="dxa"/>
            <w:shd w:val="clear" w:color="auto" w:fill="auto"/>
          </w:tcPr>
          <w:p w:rsidRPr="0039575C" w:rsidR="0039575C" w:rsidP="00361A24" w:rsidRDefault="0039575C">
            <w:r w:rsidRPr="0039575C">
              <w:t xml:space="preserve">Quercus </w:t>
            </w:r>
            <w:proofErr w:type="spellStart"/>
            <w:r w:rsidRPr="0039575C">
              <w:t>lyrata</w:t>
            </w:r>
            <w:proofErr w:type="spellEnd"/>
          </w:p>
        </w:tc>
        <w:tc>
          <w:tcPr>
            <w:tcW w:w="1860" w:type="dxa"/>
            <w:shd w:val="clear" w:color="auto" w:fill="auto"/>
          </w:tcPr>
          <w:p w:rsidRPr="0039575C" w:rsidR="0039575C" w:rsidP="00361A24" w:rsidRDefault="0039575C">
            <w:proofErr w:type="spellStart"/>
            <w:r w:rsidRPr="0039575C">
              <w:t>Overcup</w:t>
            </w:r>
            <w:proofErr w:type="spellEnd"/>
            <w:r w:rsidRPr="0039575C">
              <w:t xml:space="preserve"> oak</w:t>
            </w:r>
          </w:p>
        </w:tc>
        <w:tc>
          <w:tcPr>
            <w:tcW w:w="1956" w:type="dxa"/>
            <w:shd w:val="clear" w:color="auto" w:fill="auto"/>
          </w:tcPr>
          <w:p w:rsidRPr="0039575C" w:rsidR="0039575C" w:rsidP="00361A24" w:rsidRDefault="0039575C">
            <w:r w:rsidRPr="0039575C">
              <w:t>Upper</w:t>
            </w:r>
          </w:p>
        </w:tc>
      </w:tr>
      <w:tr w:rsidRPr="0039575C" w:rsidR="0039575C" w:rsidTr="0039575C">
        <w:tc>
          <w:tcPr>
            <w:tcW w:w="1128" w:type="dxa"/>
            <w:shd w:val="clear" w:color="auto" w:fill="auto"/>
          </w:tcPr>
          <w:p w:rsidRPr="0039575C" w:rsidR="0039575C" w:rsidP="00361A24" w:rsidRDefault="0039575C">
            <w:pPr>
              <w:rPr>
                <w:bCs/>
              </w:rPr>
            </w:pPr>
            <w:r w:rsidRPr="0039575C">
              <w:rPr>
                <w:bCs/>
              </w:rPr>
              <w:t>FRPE</w:t>
            </w:r>
          </w:p>
        </w:tc>
        <w:tc>
          <w:tcPr>
            <w:tcW w:w="2640" w:type="dxa"/>
            <w:shd w:val="clear" w:color="auto" w:fill="auto"/>
          </w:tcPr>
          <w:p w:rsidRPr="0039575C" w:rsidR="0039575C" w:rsidP="00361A24" w:rsidRDefault="0039575C">
            <w:proofErr w:type="spellStart"/>
            <w:r w:rsidRPr="0039575C">
              <w:t>Fraxinus</w:t>
            </w:r>
            <w:proofErr w:type="spellEnd"/>
            <w:r w:rsidRPr="0039575C">
              <w:t xml:space="preserve"> </w:t>
            </w:r>
            <w:proofErr w:type="spellStart"/>
            <w:r w:rsidRPr="0039575C">
              <w:t>pennsylvanica</w:t>
            </w:r>
            <w:proofErr w:type="spellEnd"/>
          </w:p>
        </w:tc>
        <w:tc>
          <w:tcPr>
            <w:tcW w:w="1860" w:type="dxa"/>
            <w:shd w:val="clear" w:color="auto" w:fill="auto"/>
          </w:tcPr>
          <w:p w:rsidRPr="0039575C" w:rsidR="0039575C" w:rsidP="00361A24" w:rsidRDefault="0039575C">
            <w:r w:rsidRPr="0039575C">
              <w:t>Green ash</w:t>
            </w:r>
          </w:p>
        </w:tc>
        <w:tc>
          <w:tcPr>
            <w:tcW w:w="1956" w:type="dxa"/>
            <w:shd w:val="clear" w:color="auto" w:fill="auto"/>
          </w:tcPr>
          <w:p w:rsidRPr="0039575C" w:rsidR="0039575C" w:rsidP="00361A24" w:rsidRDefault="0039575C">
            <w:r w:rsidRPr="0039575C">
              <w:t>Upper</w:t>
            </w:r>
          </w:p>
        </w:tc>
      </w:tr>
    </w:tbl>
    <w:p w:rsidR="0039575C" w:rsidP="0039575C" w:rsidRDefault="0039575C"/>
    <w:p w:rsidR="0039575C" w:rsidP="0039575C" w:rsidRDefault="0039575C">
      <w:pPr>
        <w:pStyle w:val="SClassInfoPara"/>
      </w:pPr>
      <w:r>
        <w:t>Description</w:t>
      </w:r>
    </w:p>
    <w:p w:rsidR="0039575C" w:rsidP="0039575C" w:rsidRDefault="007E3748">
      <w:r>
        <w:t>Class is d</w:t>
      </w:r>
      <w:r w:rsidR="0039575C">
        <w:t xml:space="preserve">ominated by young to early mature canopy species with a few obligate </w:t>
      </w:r>
      <w:proofErr w:type="spellStart"/>
      <w:r w:rsidR="0039575C">
        <w:t>midstory</w:t>
      </w:r>
      <w:proofErr w:type="spellEnd"/>
      <w:r w:rsidR="0039575C">
        <w:t xml:space="preserve"> species on less frequently flooded sites. Longer hydroperiod sites at least seasonally flooded and typically display a single, closed canopy layer. Surfa</w:t>
      </w:r>
      <w:r>
        <w:t>ce fire maintains the class</w:t>
      </w:r>
      <w:r w:rsidR="0039575C">
        <w:t>. Replacement events include rare insect/disease events, replacement fires</w:t>
      </w:r>
      <w:r>
        <w:t xml:space="preserve"> </w:t>
      </w:r>
      <w:r w:rsidR="0039575C">
        <w:t>and seve</w:t>
      </w:r>
      <w:r>
        <w:t>re weather events</w:t>
      </w:r>
      <w:r w:rsidR="0039575C">
        <w:t>.</w:t>
      </w:r>
    </w:p>
    <w:p w:rsidR="0039575C" w:rsidP="0039575C" w:rsidRDefault="0039575C"/>
    <w:p>
      <w:r>
        <w:rPr>
          <w:i/>
          <w:u w:val="single"/>
        </w:rPr>
        <w:t>Maximum Tree Size Class</w:t>
      </w:r>
      <w:br/>
      <w:r>
        <w:t>Large 21-33" DBH</w:t>
      </w:r>
    </w:p>
    <w:p w:rsidR="0039575C" w:rsidP="0039575C" w:rsidRDefault="0039575C">
      <w:pPr>
        <w:pStyle w:val="InfoPara"/>
        <w:pBdr>
          <w:top w:val="single" w:color="auto" w:sz="4" w:space="1"/>
        </w:pBdr>
      </w:pPr>
      <w:r xmlns:w="http://schemas.openxmlformats.org/wordprocessingml/2006/main">
        <w:t>Class C</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bookmarkEnd w:id="11"/>
    <w:bookmarkEnd w:id="12"/>
    <w:p w:rsidR="006A416C" w:rsidP="0039575C" w:rsidRDefault="006A416C">
      <w:pPr>
        <w:pStyle w:val="SClassInfoPara"/>
      </w:pPr>
    </w:p>
    <w:p w:rsidR="0039575C" w:rsidP="0039575C" w:rsidRDefault="0039575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640"/>
        <w:gridCol w:w="1860"/>
        <w:gridCol w:w="1956"/>
      </w:tblGrid>
      <w:tr w:rsidRPr="0039575C" w:rsidR="0039575C" w:rsidTr="0039575C">
        <w:tc>
          <w:tcPr>
            <w:tcW w:w="1128" w:type="dxa"/>
            <w:tcBorders>
              <w:top w:val="single" w:color="auto" w:sz="2" w:space="0"/>
              <w:bottom w:val="single" w:color="000000" w:sz="12" w:space="0"/>
            </w:tcBorders>
            <w:shd w:val="clear" w:color="auto" w:fill="auto"/>
          </w:tcPr>
          <w:p w:rsidRPr="0039575C" w:rsidR="0039575C" w:rsidP="00B12BF4" w:rsidRDefault="0039575C">
            <w:pPr>
              <w:rPr>
                <w:b/>
                <w:bCs/>
              </w:rPr>
            </w:pPr>
            <w:r w:rsidRPr="0039575C">
              <w:rPr>
                <w:b/>
                <w:bCs/>
              </w:rPr>
              <w:t>Symbol</w:t>
            </w:r>
          </w:p>
        </w:tc>
        <w:tc>
          <w:tcPr>
            <w:tcW w:w="2640" w:type="dxa"/>
            <w:tcBorders>
              <w:top w:val="single" w:color="auto" w:sz="2" w:space="0"/>
              <w:bottom w:val="single" w:color="000000" w:sz="12" w:space="0"/>
            </w:tcBorders>
            <w:shd w:val="clear" w:color="auto" w:fill="auto"/>
          </w:tcPr>
          <w:p w:rsidRPr="0039575C" w:rsidR="0039575C" w:rsidP="00B12BF4" w:rsidRDefault="0039575C">
            <w:pPr>
              <w:rPr>
                <w:b/>
                <w:bCs/>
              </w:rPr>
            </w:pPr>
            <w:r w:rsidRPr="0039575C">
              <w:rPr>
                <w:b/>
                <w:bCs/>
              </w:rPr>
              <w:t>Scientific Name</w:t>
            </w:r>
          </w:p>
        </w:tc>
        <w:tc>
          <w:tcPr>
            <w:tcW w:w="1860" w:type="dxa"/>
            <w:tcBorders>
              <w:top w:val="single" w:color="auto" w:sz="2" w:space="0"/>
              <w:bottom w:val="single" w:color="000000" w:sz="12" w:space="0"/>
            </w:tcBorders>
            <w:shd w:val="clear" w:color="auto" w:fill="auto"/>
          </w:tcPr>
          <w:p w:rsidRPr="0039575C" w:rsidR="0039575C" w:rsidP="00B12BF4" w:rsidRDefault="0039575C">
            <w:pPr>
              <w:rPr>
                <w:b/>
                <w:bCs/>
              </w:rPr>
            </w:pPr>
            <w:r w:rsidRPr="0039575C">
              <w:rPr>
                <w:b/>
                <w:bCs/>
              </w:rPr>
              <w:t>Common Name</w:t>
            </w:r>
          </w:p>
        </w:tc>
        <w:tc>
          <w:tcPr>
            <w:tcW w:w="1956" w:type="dxa"/>
            <w:tcBorders>
              <w:top w:val="single" w:color="auto" w:sz="2" w:space="0"/>
              <w:bottom w:val="single" w:color="000000" w:sz="12" w:space="0"/>
            </w:tcBorders>
            <w:shd w:val="clear" w:color="auto" w:fill="auto"/>
          </w:tcPr>
          <w:p w:rsidRPr="0039575C" w:rsidR="0039575C" w:rsidP="00B12BF4" w:rsidRDefault="0039575C">
            <w:pPr>
              <w:rPr>
                <w:b/>
                <w:bCs/>
              </w:rPr>
            </w:pPr>
            <w:r w:rsidRPr="0039575C">
              <w:rPr>
                <w:b/>
                <w:bCs/>
              </w:rPr>
              <w:t>Canopy Position</w:t>
            </w:r>
          </w:p>
        </w:tc>
      </w:tr>
      <w:tr w:rsidRPr="0039575C" w:rsidR="0039575C" w:rsidTr="0039575C">
        <w:tc>
          <w:tcPr>
            <w:tcW w:w="1128" w:type="dxa"/>
            <w:tcBorders>
              <w:top w:val="single" w:color="000000" w:sz="12" w:space="0"/>
            </w:tcBorders>
            <w:shd w:val="clear" w:color="auto" w:fill="auto"/>
          </w:tcPr>
          <w:p w:rsidRPr="0039575C" w:rsidR="0039575C" w:rsidP="00B12BF4" w:rsidRDefault="0039575C">
            <w:pPr>
              <w:rPr>
                <w:bCs/>
              </w:rPr>
            </w:pPr>
            <w:r w:rsidRPr="0039575C">
              <w:rPr>
                <w:bCs/>
              </w:rPr>
              <w:t>TADI2</w:t>
            </w:r>
          </w:p>
        </w:tc>
        <w:tc>
          <w:tcPr>
            <w:tcW w:w="2640" w:type="dxa"/>
            <w:tcBorders>
              <w:top w:val="single" w:color="000000" w:sz="12" w:space="0"/>
            </w:tcBorders>
            <w:shd w:val="clear" w:color="auto" w:fill="auto"/>
          </w:tcPr>
          <w:p w:rsidRPr="0039575C" w:rsidR="0039575C" w:rsidP="00B12BF4" w:rsidRDefault="0039575C">
            <w:r w:rsidRPr="0039575C">
              <w:t>Taxodium distichum</w:t>
            </w:r>
          </w:p>
        </w:tc>
        <w:tc>
          <w:tcPr>
            <w:tcW w:w="1860" w:type="dxa"/>
            <w:tcBorders>
              <w:top w:val="single" w:color="000000" w:sz="12" w:space="0"/>
            </w:tcBorders>
            <w:shd w:val="clear" w:color="auto" w:fill="auto"/>
          </w:tcPr>
          <w:p w:rsidRPr="0039575C" w:rsidR="0039575C" w:rsidP="00B12BF4" w:rsidRDefault="0039575C">
            <w:r w:rsidRPr="0039575C">
              <w:t>Bald cypress</w:t>
            </w:r>
          </w:p>
        </w:tc>
        <w:tc>
          <w:tcPr>
            <w:tcW w:w="1956" w:type="dxa"/>
            <w:tcBorders>
              <w:top w:val="single" w:color="000000" w:sz="12" w:space="0"/>
            </w:tcBorders>
            <w:shd w:val="clear" w:color="auto" w:fill="auto"/>
          </w:tcPr>
          <w:p w:rsidRPr="0039575C" w:rsidR="0039575C" w:rsidP="00B12BF4" w:rsidRDefault="0039575C">
            <w:r w:rsidRPr="0039575C">
              <w:t>Upper</w:t>
            </w:r>
          </w:p>
        </w:tc>
      </w:tr>
      <w:tr w:rsidRPr="0039575C" w:rsidR="0039575C" w:rsidTr="0039575C">
        <w:tc>
          <w:tcPr>
            <w:tcW w:w="1128" w:type="dxa"/>
            <w:shd w:val="clear" w:color="auto" w:fill="auto"/>
          </w:tcPr>
          <w:p w:rsidRPr="0039575C" w:rsidR="0039575C" w:rsidP="00B12BF4" w:rsidRDefault="0039575C">
            <w:pPr>
              <w:rPr>
                <w:bCs/>
              </w:rPr>
            </w:pPr>
            <w:r w:rsidRPr="0039575C">
              <w:rPr>
                <w:bCs/>
              </w:rPr>
              <w:t>NYAQ2</w:t>
            </w:r>
          </w:p>
        </w:tc>
        <w:tc>
          <w:tcPr>
            <w:tcW w:w="2640" w:type="dxa"/>
            <w:shd w:val="clear" w:color="auto" w:fill="auto"/>
          </w:tcPr>
          <w:p w:rsidRPr="0039575C" w:rsidR="0039575C" w:rsidP="00B12BF4" w:rsidRDefault="0039575C">
            <w:r w:rsidRPr="0039575C">
              <w:t xml:space="preserve">Nyssa </w:t>
            </w:r>
            <w:proofErr w:type="spellStart"/>
            <w:r w:rsidRPr="0039575C">
              <w:t>aquatica</w:t>
            </w:r>
            <w:proofErr w:type="spellEnd"/>
          </w:p>
        </w:tc>
        <w:tc>
          <w:tcPr>
            <w:tcW w:w="1860" w:type="dxa"/>
            <w:shd w:val="clear" w:color="auto" w:fill="auto"/>
          </w:tcPr>
          <w:p w:rsidRPr="0039575C" w:rsidR="0039575C" w:rsidP="00B12BF4" w:rsidRDefault="0039575C">
            <w:r w:rsidRPr="0039575C">
              <w:t>Water tupelo</w:t>
            </w:r>
          </w:p>
        </w:tc>
        <w:tc>
          <w:tcPr>
            <w:tcW w:w="1956" w:type="dxa"/>
            <w:shd w:val="clear" w:color="auto" w:fill="auto"/>
          </w:tcPr>
          <w:p w:rsidRPr="0039575C" w:rsidR="0039575C" w:rsidP="00B12BF4" w:rsidRDefault="0039575C">
            <w:r w:rsidRPr="0039575C">
              <w:t>Upper</w:t>
            </w:r>
          </w:p>
        </w:tc>
      </w:tr>
      <w:tr w:rsidRPr="0039575C" w:rsidR="0039575C" w:rsidTr="0039575C">
        <w:tc>
          <w:tcPr>
            <w:tcW w:w="1128" w:type="dxa"/>
            <w:shd w:val="clear" w:color="auto" w:fill="auto"/>
          </w:tcPr>
          <w:p w:rsidRPr="0039575C" w:rsidR="0039575C" w:rsidP="00B12BF4" w:rsidRDefault="0039575C">
            <w:pPr>
              <w:rPr>
                <w:bCs/>
              </w:rPr>
            </w:pPr>
            <w:r w:rsidRPr="0039575C">
              <w:rPr>
                <w:bCs/>
              </w:rPr>
              <w:t>QULY</w:t>
            </w:r>
          </w:p>
        </w:tc>
        <w:tc>
          <w:tcPr>
            <w:tcW w:w="2640" w:type="dxa"/>
            <w:shd w:val="clear" w:color="auto" w:fill="auto"/>
          </w:tcPr>
          <w:p w:rsidRPr="0039575C" w:rsidR="0039575C" w:rsidP="00B12BF4" w:rsidRDefault="0039575C">
            <w:r w:rsidRPr="0039575C">
              <w:t xml:space="preserve">Quercus </w:t>
            </w:r>
            <w:proofErr w:type="spellStart"/>
            <w:r w:rsidRPr="0039575C">
              <w:t>lyrata</w:t>
            </w:r>
            <w:proofErr w:type="spellEnd"/>
          </w:p>
        </w:tc>
        <w:tc>
          <w:tcPr>
            <w:tcW w:w="1860" w:type="dxa"/>
            <w:shd w:val="clear" w:color="auto" w:fill="auto"/>
          </w:tcPr>
          <w:p w:rsidRPr="0039575C" w:rsidR="0039575C" w:rsidP="00B12BF4" w:rsidRDefault="0039575C">
            <w:proofErr w:type="spellStart"/>
            <w:r w:rsidRPr="0039575C">
              <w:t>Overcup</w:t>
            </w:r>
            <w:proofErr w:type="spellEnd"/>
            <w:r w:rsidRPr="0039575C">
              <w:t xml:space="preserve"> oak</w:t>
            </w:r>
          </w:p>
        </w:tc>
        <w:tc>
          <w:tcPr>
            <w:tcW w:w="1956" w:type="dxa"/>
            <w:shd w:val="clear" w:color="auto" w:fill="auto"/>
          </w:tcPr>
          <w:p w:rsidRPr="0039575C" w:rsidR="0039575C" w:rsidP="00B12BF4" w:rsidRDefault="0039575C">
            <w:r w:rsidRPr="0039575C">
              <w:t>Upper</w:t>
            </w:r>
          </w:p>
        </w:tc>
      </w:tr>
      <w:tr w:rsidRPr="0039575C" w:rsidR="0039575C" w:rsidTr="0039575C">
        <w:tc>
          <w:tcPr>
            <w:tcW w:w="1128" w:type="dxa"/>
            <w:shd w:val="clear" w:color="auto" w:fill="auto"/>
          </w:tcPr>
          <w:p w:rsidRPr="0039575C" w:rsidR="0039575C" w:rsidP="00B12BF4" w:rsidRDefault="0039575C">
            <w:pPr>
              <w:rPr>
                <w:bCs/>
              </w:rPr>
            </w:pPr>
            <w:r w:rsidRPr="0039575C">
              <w:rPr>
                <w:bCs/>
              </w:rPr>
              <w:t>FRPE</w:t>
            </w:r>
          </w:p>
        </w:tc>
        <w:tc>
          <w:tcPr>
            <w:tcW w:w="2640" w:type="dxa"/>
            <w:shd w:val="clear" w:color="auto" w:fill="auto"/>
          </w:tcPr>
          <w:p w:rsidRPr="0039575C" w:rsidR="0039575C" w:rsidP="00B12BF4" w:rsidRDefault="0039575C">
            <w:proofErr w:type="spellStart"/>
            <w:r w:rsidRPr="0039575C">
              <w:t>Fraxinus</w:t>
            </w:r>
            <w:proofErr w:type="spellEnd"/>
            <w:r w:rsidRPr="0039575C">
              <w:t xml:space="preserve"> </w:t>
            </w:r>
            <w:proofErr w:type="spellStart"/>
            <w:r w:rsidRPr="0039575C">
              <w:t>pennsylvanica</w:t>
            </w:r>
            <w:proofErr w:type="spellEnd"/>
          </w:p>
        </w:tc>
        <w:tc>
          <w:tcPr>
            <w:tcW w:w="1860" w:type="dxa"/>
            <w:shd w:val="clear" w:color="auto" w:fill="auto"/>
          </w:tcPr>
          <w:p w:rsidRPr="0039575C" w:rsidR="0039575C" w:rsidP="00B12BF4" w:rsidRDefault="0039575C">
            <w:r w:rsidRPr="0039575C">
              <w:t>Green ash</w:t>
            </w:r>
          </w:p>
        </w:tc>
        <w:tc>
          <w:tcPr>
            <w:tcW w:w="1956" w:type="dxa"/>
            <w:shd w:val="clear" w:color="auto" w:fill="auto"/>
          </w:tcPr>
          <w:p w:rsidRPr="0039575C" w:rsidR="0039575C" w:rsidP="00B12BF4" w:rsidRDefault="0039575C">
            <w:r w:rsidRPr="0039575C">
              <w:t>Upper</w:t>
            </w:r>
          </w:p>
        </w:tc>
      </w:tr>
    </w:tbl>
    <w:p w:rsidR="0039575C" w:rsidP="0039575C" w:rsidRDefault="0039575C"/>
    <w:p w:rsidR="0039575C" w:rsidP="0039575C" w:rsidRDefault="0039575C">
      <w:pPr>
        <w:pStyle w:val="SClassInfoPara"/>
      </w:pPr>
      <w:r>
        <w:t>Description</w:t>
      </w:r>
    </w:p>
    <w:p w:rsidR="0039575C" w:rsidP="0039575C" w:rsidRDefault="0039575C">
      <w:r>
        <w:t>Early to, more often, late mature open canopy in long-term flooded conditions. Created during wet periods that prevent replacement of mortality. Replacement events include rare insect/disease events, replacement fire</w:t>
      </w:r>
      <w:r w:rsidR="0004124B">
        <w:t>s</w:t>
      </w:r>
      <w:r>
        <w:t>, and sever</w:t>
      </w:r>
      <w:r w:rsidR="0004124B">
        <w:t>e weather events</w:t>
      </w:r>
      <w:r>
        <w:t>.</w:t>
      </w:r>
    </w:p>
    <w:p w:rsidR="0039575C" w:rsidP="0039575C" w:rsidRDefault="0039575C"/>
    <w:p>
      <w:r>
        <w:rPr>
          <w:i/>
          <w:u w:val="single"/>
        </w:rPr>
        <w:t>Maximum Tree Size Class</w:t>
      </w:r>
      <w:br/>
      <w:r>
        <w:t>Very Large &gt;33" DBH</w:t>
      </w:r>
    </w:p>
    <w:p w:rsidR="0039575C" w:rsidP="0039575C" w:rsidRDefault="0039575C">
      <w:pPr>
        <w:pStyle w:val="InfoPara"/>
        <w:pBdr>
          <w:top w:val="single" w:color="auto" w:sz="4" w:space="1"/>
        </w:pBdr>
      </w:pPr>
      <w:r xmlns:w="http://schemas.openxmlformats.org/wordprocessingml/2006/main">
        <w:t>Class D</w:t>
      </w:r>
      <w:r xmlns:w="http://schemas.openxmlformats.org/wordprocessingml/2006/main">
        <w:tab/>
        <w:t>44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6A416C" w:rsidP="0039575C" w:rsidRDefault="006A416C">
      <w:pPr>
        <w:pStyle w:val="SClassInfoPara"/>
      </w:pPr>
    </w:p>
    <w:p w:rsidR="0039575C" w:rsidP="0039575C" w:rsidRDefault="0039575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640"/>
        <w:gridCol w:w="1860"/>
        <w:gridCol w:w="1956"/>
      </w:tblGrid>
      <w:tr w:rsidRPr="0039575C" w:rsidR="0039575C" w:rsidTr="0039575C">
        <w:tc>
          <w:tcPr>
            <w:tcW w:w="1128" w:type="dxa"/>
            <w:tcBorders>
              <w:top w:val="single" w:color="auto" w:sz="2" w:space="0"/>
              <w:bottom w:val="single" w:color="000000" w:sz="12" w:space="0"/>
            </w:tcBorders>
            <w:shd w:val="clear" w:color="auto" w:fill="auto"/>
          </w:tcPr>
          <w:p w:rsidRPr="0039575C" w:rsidR="0039575C" w:rsidP="00F94960" w:rsidRDefault="0039575C">
            <w:pPr>
              <w:rPr>
                <w:b/>
                <w:bCs/>
              </w:rPr>
            </w:pPr>
            <w:r w:rsidRPr="0039575C">
              <w:rPr>
                <w:b/>
                <w:bCs/>
              </w:rPr>
              <w:t>Symbol</w:t>
            </w:r>
          </w:p>
        </w:tc>
        <w:tc>
          <w:tcPr>
            <w:tcW w:w="2640" w:type="dxa"/>
            <w:tcBorders>
              <w:top w:val="single" w:color="auto" w:sz="2" w:space="0"/>
              <w:bottom w:val="single" w:color="000000" w:sz="12" w:space="0"/>
            </w:tcBorders>
            <w:shd w:val="clear" w:color="auto" w:fill="auto"/>
          </w:tcPr>
          <w:p w:rsidRPr="0039575C" w:rsidR="0039575C" w:rsidP="00F94960" w:rsidRDefault="0039575C">
            <w:pPr>
              <w:rPr>
                <w:b/>
                <w:bCs/>
              </w:rPr>
            </w:pPr>
            <w:r w:rsidRPr="0039575C">
              <w:rPr>
                <w:b/>
                <w:bCs/>
              </w:rPr>
              <w:t>Scientific Name</w:t>
            </w:r>
          </w:p>
        </w:tc>
        <w:tc>
          <w:tcPr>
            <w:tcW w:w="1860" w:type="dxa"/>
            <w:tcBorders>
              <w:top w:val="single" w:color="auto" w:sz="2" w:space="0"/>
              <w:bottom w:val="single" w:color="000000" w:sz="12" w:space="0"/>
            </w:tcBorders>
            <w:shd w:val="clear" w:color="auto" w:fill="auto"/>
          </w:tcPr>
          <w:p w:rsidRPr="0039575C" w:rsidR="0039575C" w:rsidP="00F94960" w:rsidRDefault="0039575C">
            <w:pPr>
              <w:rPr>
                <w:b/>
                <w:bCs/>
              </w:rPr>
            </w:pPr>
            <w:r w:rsidRPr="0039575C">
              <w:rPr>
                <w:b/>
                <w:bCs/>
              </w:rPr>
              <w:t>Common Name</w:t>
            </w:r>
          </w:p>
        </w:tc>
        <w:tc>
          <w:tcPr>
            <w:tcW w:w="1956" w:type="dxa"/>
            <w:tcBorders>
              <w:top w:val="single" w:color="auto" w:sz="2" w:space="0"/>
              <w:bottom w:val="single" w:color="000000" w:sz="12" w:space="0"/>
            </w:tcBorders>
            <w:shd w:val="clear" w:color="auto" w:fill="auto"/>
          </w:tcPr>
          <w:p w:rsidRPr="0039575C" w:rsidR="0039575C" w:rsidP="00F94960" w:rsidRDefault="0039575C">
            <w:pPr>
              <w:rPr>
                <w:b/>
                <w:bCs/>
              </w:rPr>
            </w:pPr>
            <w:r w:rsidRPr="0039575C">
              <w:rPr>
                <w:b/>
                <w:bCs/>
              </w:rPr>
              <w:t>Canopy Position</w:t>
            </w:r>
          </w:p>
        </w:tc>
      </w:tr>
      <w:tr w:rsidRPr="0039575C" w:rsidR="0039575C" w:rsidTr="0039575C">
        <w:tc>
          <w:tcPr>
            <w:tcW w:w="1128" w:type="dxa"/>
            <w:tcBorders>
              <w:top w:val="single" w:color="000000" w:sz="12" w:space="0"/>
            </w:tcBorders>
            <w:shd w:val="clear" w:color="auto" w:fill="auto"/>
          </w:tcPr>
          <w:p w:rsidRPr="0039575C" w:rsidR="0039575C" w:rsidP="00F94960" w:rsidRDefault="0039575C">
            <w:pPr>
              <w:rPr>
                <w:bCs/>
              </w:rPr>
            </w:pPr>
            <w:r w:rsidRPr="0039575C">
              <w:rPr>
                <w:bCs/>
              </w:rPr>
              <w:t>TADI2</w:t>
            </w:r>
          </w:p>
        </w:tc>
        <w:tc>
          <w:tcPr>
            <w:tcW w:w="2640" w:type="dxa"/>
            <w:tcBorders>
              <w:top w:val="single" w:color="000000" w:sz="12" w:space="0"/>
            </w:tcBorders>
            <w:shd w:val="clear" w:color="auto" w:fill="auto"/>
          </w:tcPr>
          <w:p w:rsidRPr="0039575C" w:rsidR="0039575C" w:rsidP="00F94960" w:rsidRDefault="0039575C">
            <w:r w:rsidRPr="0039575C">
              <w:t>Taxodium distichum</w:t>
            </w:r>
          </w:p>
        </w:tc>
        <w:tc>
          <w:tcPr>
            <w:tcW w:w="1860" w:type="dxa"/>
            <w:tcBorders>
              <w:top w:val="single" w:color="000000" w:sz="12" w:space="0"/>
            </w:tcBorders>
            <w:shd w:val="clear" w:color="auto" w:fill="auto"/>
          </w:tcPr>
          <w:p w:rsidRPr="0039575C" w:rsidR="0039575C" w:rsidP="00F94960" w:rsidRDefault="0039575C">
            <w:r w:rsidRPr="0039575C">
              <w:t>Bald cypress</w:t>
            </w:r>
          </w:p>
        </w:tc>
        <w:tc>
          <w:tcPr>
            <w:tcW w:w="1956" w:type="dxa"/>
            <w:tcBorders>
              <w:top w:val="single" w:color="000000" w:sz="12" w:space="0"/>
            </w:tcBorders>
            <w:shd w:val="clear" w:color="auto" w:fill="auto"/>
          </w:tcPr>
          <w:p w:rsidRPr="0039575C" w:rsidR="0039575C" w:rsidP="00F94960" w:rsidRDefault="0039575C">
            <w:r w:rsidRPr="0039575C">
              <w:t>Upper</w:t>
            </w:r>
          </w:p>
        </w:tc>
      </w:tr>
      <w:tr w:rsidRPr="0039575C" w:rsidR="0039575C" w:rsidTr="0039575C">
        <w:tc>
          <w:tcPr>
            <w:tcW w:w="1128" w:type="dxa"/>
            <w:shd w:val="clear" w:color="auto" w:fill="auto"/>
          </w:tcPr>
          <w:p w:rsidRPr="0039575C" w:rsidR="0039575C" w:rsidP="00F94960" w:rsidRDefault="0039575C">
            <w:pPr>
              <w:rPr>
                <w:bCs/>
              </w:rPr>
            </w:pPr>
            <w:r w:rsidRPr="0039575C">
              <w:rPr>
                <w:bCs/>
              </w:rPr>
              <w:t>NYAQ2</w:t>
            </w:r>
          </w:p>
        </w:tc>
        <w:tc>
          <w:tcPr>
            <w:tcW w:w="2640" w:type="dxa"/>
            <w:shd w:val="clear" w:color="auto" w:fill="auto"/>
          </w:tcPr>
          <w:p w:rsidRPr="0039575C" w:rsidR="0039575C" w:rsidP="00F94960" w:rsidRDefault="0039575C">
            <w:r w:rsidRPr="0039575C">
              <w:t xml:space="preserve">Nyssa </w:t>
            </w:r>
            <w:proofErr w:type="spellStart"/>
            <w:r w:rsidRPr="0039575C">
              <w:t>aquatica</w:t>
            </w:r>
            <w:proofErr w:type="spellEnd"/>
          </w:p>
        </w:tc>
        <w:tc>
          <w:tcPr>
            <w:tcW w:w="1860" w:type="dxa"/>
            <w:shd w:val="clear" w:color="auto" w:fill="auto"/>
          </w:tcPr>
          <w:p w:rsidRPr="0039575C" w:rsidR="0039575C" w:rsidP="00F94960" w:rsidRDefault="0039575C">
            <w:r w:rsidRPr="0039575C">
              <w:t>Water tupelo</w:t>
            </w:r>
          </w:p>
        </w:tc>
        <w:tc>
          <w:tcPr>
            <w:tcW w:w="1956" w:type="dxa"/>
            <w:shd w:val="clear" w:color="auto" w:fill="auto"/>
          </w:tcPr>
          <w:p w:rsidRPr="0039575C" w:rsidR="0039575C" w:rsidP="00F94960" w:rsidRDefault="0039575C">
            <w:r w:rsidRPr="0039575C">
              <w:t>Upper</w:t>
            </w:r>
          </w:p>
        </w:tc>
      </w:tr>
      <w:tr w:rsidRPr="0039575C" w:rsidR="0039575C" w:rsidTr="0039575C">
        <w:tc>
          <w:tcPr>
            <w:tcW w:w="1128" w:type="dxa"/>
            <w:shd w:val="clear" w:color="auto" w:fill="auto"/>
          </w:tcPr>
          <w:p w:rsidRPr="0039575C" w:rsidR="0039575C" w:rsidP="00F94960" w:rsidRDefault="0039575C">
            <w:pPr>
              <w:rPr>
                <w:bCs/>
              </w:rPr>
            </w:pPr>
            <w:r w:rsidRPr="0039575C">
              <w:rPr>
                <w:bCs/>
              </w:rPr>
              <w:t>QULY</w:t>
            </w:r>
          </w:p>
        </w:tc>
        <w:tc>
          <w:tcPr>
            <w:tcW w:w="2640" w:type="dxa"/>
            <w:shd w:val="clear" w:color="auto" w:fill="auto"/>
          </w:tcPr>
          <w:p w:rsidRPr="0039575C" w:rsidR="0039575C" w:rsidP="00F94960" w:rsidRDefault="0039575C">
            <w:r w:rsidRPr="0039575C">
              <w:t xml:space="preserve">Quercus </w:t>
            </w:r>
            <w:proofErr w:type="spellStart"/>
            <w:r w:rsidRPr="0039575C">
              <w:t>lyrata</w:t>
            </w:r>
            <w:proofErr w:type="spellEnd"/>
          </w:p>
        </w:tc>
        <w:tc>
          <w:tcPr>
            <w:tcW w:w="1860" w:type="dxa"/>
            <w:shd w:val="clear" w:color="auto" w:fill="auto"/>
          </w:tcPr>
          <w:p w:rsidRPr="0039575C" w:rsidR="0039575C" w:rsidP="00F94960" w:rsidRDefault="0039575C">
            <w:proofErr w:type="spellStart"/>
            <w:r w:rsidRPr="0039575C">
              <w:t>Overcup</w:t>
            </w:r>
            <w:proofErr w:type="spellEnd"/>
            <w:r w:rsidRPr="0039575C">
              <w:t xml:space="preserve"> oak</w:t>
            </w:r>
          </w:p>
        </w:tc>
        <w:tc>
          <w:tcPr>
            <w:tcW w:w="1956" w:type="dxa"/>
            <w:shd w:val="clear" w:color="auto" w:fill="auto"/>
          </w:tcPr>
          <w:p w:rsidRPr="0039575C" w:rsidR="0039575C" w:rsidP="00F94960" w:rsidRDefault="0039575C">
            <w:r w:rsidRPr="0039575C">
              <w:t>Upper</w:t>
            </w:r>
          </w:p>
        </w:tc>
      </w:tr>
      <w:tr w:rsidRPr="0039575C" w:rsidR="0039575C" w:rsidTr="0039575C">
        <w:tc>
          <w:tcPr>
            <w:tcW w:w="1128" w:type="dxa"/>
            <w:shd w:val="clear" w:color="auto" w:fill="auto"/>
          </w:tcPr>
          <w:p w:rsidRPr="0039575C" w:rsidR="0039575C" w:rsidP="00F94960" w:rsidRDefault="0039575C">
            <w:pPr>
              <w:rPr>
                <w:bCs/>
              </w:rPr>
            </w:pPr>
            <w:r w:rsidRPr="0039575C">
              <w:rPr>
                <w:bCs/>
              </w:rPr>
              <w:t>FRPE</w:t>
            </w:r>
          </w:p>
        </w:tc>
        <w:tc>
          <w:tcPr>
            <w:tcW w:w="2640" w:type="dxa"/>
            <w:shd w:val="clear" w:color="auto" w:fill="auto"/>
          </w:tcPr>
          <w:p w:rsidRPr="0039575C" w:rsidR="0039575C" w:rsidP="00F94960" w:rsidRDefault="0039575C">
            <w:proofErr w:type="spellStart"/>
            <w:r w:rsidRPr="0039575C">
              <w:t>Fraxinus</w:t>
            </w:r>
            <w:proofErr w:type="spellEnd"/>
            <w:r w:rsidRPr="0039575C">
              <w:t xml:space="preserve"> </w:t>
            </w:r>
            <w:proofErr w:type="spellStart"/>
            <w:r w:rsidRPr="0039575C">
              <w:t>pennsylvanica</w:t>
            </w:r>
            <w:proofErr w:type="spellEnd"/>
          </w:p>
        </w:tc>
        <w:tc>
          <w:tcPr>
            <w:tcW w:w="1860" w:type="dxa"/>
            <w:shd w:val="clear" w:color="auto" w:fill="auto"/>
          </w:tcPr>
          <w:p w:rsidRPr="0039575C" w:rsidR="0039575C" w:rsidP="00F94960" w:rsidRDefault="0039575C">
            <w:r w:rsidRPr="0039575C">
              <w:t>Green ash</w:t>
            </w:r>
          </w:p>
        </w:tc>
        <w:tc>
          <w:tcPr>
            <w:tcW w:w="1956" w:type="dxa"/>
            <w:shd w:val="clear" w:color="auto" w:fill="auto"/>
          </w:tcPr>
          <w:p w:rsidRPr="0039575C" w:rsidR="0039575C" w:rsidP="00F94960" w:rsidRDefault="0039575C">
            <w:r w:rsidRPr="0039575C">
              <w:t>Upper</w:t>
            </w:r>
          </w:p>
        </w:tc>
      </w:tr>
    </w:tbl>
    <w:p w:rsidR="0039575C" w:rsidP="0039575C" w:rsidRDefault="0039575C"/>
    <w:p w:rsidR="0039575C" w:rsidP="0039575C" w:rsidRDefault="0039575C">
      <w:pPr>
        <w:pStyle w:val="SClassInfoPara"/>
      </w:pPr>
      <w:r>
        <w:t>Description</w:t>
      </w:r>
    </w:p>
    <w:p w:rsidR="0039575C" w:rsidP="0039575C" w:rsidRDefault="0039575C">
      <w:r>
        <w:t xml:space="preserve">Early to late mature closed canopy generally occurring as a single overstory layer, particularly on wetter sites. Drier sites will contain some </w:t>
      </w:r>
      <w:proofErr w:type="spellStart"/>
      <w:r>
        <w:t>midstory</w:t>
      </w:r>
      <w:proofErr w:type="spellEnd"/>
      <w:r>
        <w:t xml:space="preserve"> and young overstory species. Surface fire main</w:t>
      </w:r>
      <w:r w:rsidR="0012528C">
        <w:t>tains this class</w:t>
      </w:r>
      <w:r>
        <w:t>. Replacement events include rare insect/disease</w:t>
      </w:r>
      <w:r w:rsidR="0012528C">
        <w:t xml:space="preserve"> events and replacement fires</w:t>
      </w:r>
      <w:r>
        <w:t>. Severe weather events can replace this cl</w:t>
      </w:r>
      <w:r w:rsidR="0012528C">
        <w:t>ass</w:t>
      </w:r>
      <w:r>
        <w:t xml:space="preserve"> or more commonly will open the canopy.</w:t>
      </w:r>
    </w:p>
    <w:p w:rsidR="0039575C" w:rsidP="0039575C" w:rsidRDefault="0039575C"/>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19</w:t>
            </w:r>
          </w:p>
        </w:tc>
      </w:tr>
      <w:tr>
        <w:tc>
          <w:p>
            <w:pPr>
              <w:jc w:val="center"/>
            </w:pPr>
            <w:r>
              <w:rPr>
                <w:sz w:val="20"/>
              </w:rPr>
              <w:t>Mid1:CLS</w:t>
            </w:r>
          </w:p>
        </w:tc>
        <w:tc>
          <w:p>
            <w:pPr>
              <w:jc w:val="center"/>
            </w:pPr>
            <w:r>
              <w:rPr>
                <w:sz w:val="20"/>
              </w:rPr>
              <w:t>20</w:t>
            </w:r>
          </w:p>
        </w:tc>
        <w:tc>
          <w:p>
            <w:pPr>
              <w:jc w:val="center"/>
            </w:pPr>
            <w:r>
              <w:rPr>
                <w:sz w:val="20"/>
              </w:rPr>
              <w:t>Late1:CLS</w:t>
            </w:r>
          </w:p>
        </w:tc>
        <w:tc>
          <w:p>
            <w:pPr>
              <w:jc w:val="center"/>
            </w:pPr>
            <w:r>
              <w:rPr>
                <w:sz w:val="20"/>
              </w:rPr>
              <w:t>99</w:t>
            </w:r>
          </w:p>
        </w:tc>
      </w:tr>
      <w:tr>
        <w:tc>
          <w:p>
            <w:pPr>
              <w:jc w:val="center"/>
            </w:pPr>
            <w:r>
              <w:rPr>
                <w:sz w:val="20"/>
              </w:rPr>
              <w:t>Late1:OPN</w:t>
            </w:r>
          </w:p>
        </w:tc>
        <w:tc>
          <w:p>
            <w:pPr>
              <w:jc w:val="center"/>
            </w:pPr>
            <w:r>
              <w:rPr>
                <w:sz w:val="20"/>
              </w:rPr>
              <w:t>100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100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39575C" w:rsidP="0039575C" w:rsidRDefault="0039575C">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39575C" w:rsidP="0039575C" w:rsidRDefault="0039575C"/>
    <w:p w:rsidR="0039575C" w:rsidP="0039575C" w:rsidRDefault="0039575C">
      <w:proofErr w:type="spellStart"/>
      <w:r>
        <w:t>Heineke</w:t>
      </w:r>
      <w:proofErr w:type="spellEnd"/>
      <w:r>
        <w:t>, Thomas E. 1987. The flora and plant communities of the middle Mississippi river valley. PhD dissertation. S. Illinois University. 653 pp.</w:t>
      </w:r>
    </w:p>
    <w:p w:rsidR="0039575C" w:rsidP="0039575C" w:rsidRDefault="0039575C"/>
    <w:p w:rsidR="0039575C" w:rsidP="0039575C" w:rsidRDefault="0039575C">
      <w:proofErr w:type="spellStart"/>
      <w:r>
        <w:t>Kuchler</w:t>
      </w:r>
      <w:proofErr w:type="spellEnd"/>
      <w:r>
        <w:t>, A.W. 1964. Potential natural vegetation of the conterminous United States. American geographical society. New York, NY. 116 pp.</w:t>
      </w:r>
    </w:p>
    <w:p w:rsidR="0039575C" w:rsidP="0039575C" w:rsidRDefault="0039575C"/>
    <w:p w:rsidR="0039575C" w:rsidP="0039575C" w:rsidRDefault="0039575C">
      <w:r>
        <w:t>NatureServe. 2007. International Ecological Classification Standard: Terrestrial Ecological Classifications. NatureServe Central Databases. Arlington, VA. Data current as of 10 February 2007.</w:t>
      </w:r>
    </w:p>
    <w:p w:rsidR="0039575C" w:rsidP="0039575C" w:rsidRDefault="0039575C"/>
    <w:p w:rsidR="0039575C" w:rsidP="0039575C" w:rsidRDefault="0039575C">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39575C" w:rsidP="0039575C" w:rsidRDefault="0039575C"/>
    <w:p w:rsidR="0039575C" w:rsidP="0039575C" w:rsidRDefault="0039575C">
      <w:r>
        <w:t xml:space="preserve">Tingle, John L., Charles V. </w:t>
      </w:r>
      <w:proofErr w:type="spellStart"/>
      <w:r>
        <w:t>Klimas</w:t>
      </w:r>
      <w:proofErr w:type="spellEnd"/>
      <w:r>
        <w:t xml:space="preserve"> and Thomas L. </w:t>
      </w:r>
      <w:proofErr w:type="spellStart"/>
      <w:r>
        <w:t>Foti</w:t>
      </w:r>
      <w:proofErr w:type="spellEnd"/>
      <w:r>
        <w:t>. 1995. Application of GLO survey notes to bottomland ecosystem management and restoration in the lower Mississippi valley-an example from Desha county Arkansas. In: Bottomland hardwoods of the Mississippi alluvial valley: characteristics and management of natural function, structure, and composition. Gen. Tech. Rep. GTR-SRS-42. Fayetteville, AR. USDA Forest Service, Southern Research Station.</w:t>
      </w:r>
    </w:p>
    <w:p w:rsidRPr="00A43E41" w:rsidR="004D5F12" w:rsidP="0039575C"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6659" w:rsidRDefault="00FE6659">
      <w:r>
        <w:separator/>
      </w:r>
    </w:p>
  </w:endnote>
  <w:endnote w:type="continuationSeparator" w:id="0">
    <w:p w:rsidR="00FE6659" w:rsidRDefault="00FE6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75C" w:rsidRDefault="0039575C" w:rsidP="0039575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6659" w:rsidRDefault="00FE6659">
      <w:r>
        <w:separator/>
      </w:r>
    </w:p>
  </w:footnote>
  <w:footnote w:type="continuationSeparator" w:id="0">
    <w:p w:rsidR="00FE6659" w:rsidRDefault="00FE66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39575C">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75C"/>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24B"/>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28C"/>
    <w:rsid w:val="00125BD8"/>
    <w:rsid w:val="00126D70"/>
    <w:rsid w:val="00135016"/>
    <w:rsid w:val="001368CB"/>
    <w:rsid w:val="00140332"/>
    <w:rsid w:val="00145016"/>
    <w:rsid w:val="001463FF"/>
    <w:rsid w:val="00147227"/>
    <w:rsid w:val="0014767C"/>
    <w:rsid w:val="00153793"/>
    <w:rsid w:val="001564EE"/>
    <w:rsid w:val="00157317"/>
    <w:rsid w:val="001601C3"/>
    <w:rsid w:val="00162F5D"/>
    <w:rsid w:val="00163032"/>
    <w:rsid w:val="0016314E"/>
    <w:rsid w:val="001658DA"/>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239D"/>
    <w:rsid w:val="00263E5F"/>
    <w:rsid w:val="00265072"/>
    <w:rsid w:val="00266C1F"/>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9575C"/>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2F9"/>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7774"/>
    <w:rsid w:val="00437C6B"/>
    <w:rsid w:val="00441B50"/>
    <w:rsid w:val="00444814"/>
    <w:rsid w:val="00447825"/>
    <w:rsid w:val="004478A6"/>
    <w:rsid w:val="00447DEF"/>
    <w:rsid w:val="0045006E"/>
    <w:rsid w:val="004516BD"/>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24F7"/>
    <w:rsid w:val="004A5E3A"/>
    <w:rsid w:val="004A6CE5"/>
    <w:rsid w:val="004A73BB"/>
    <w:rsid w:val="004B005B"/>
    <w:rsid w:val="004B0A93"/>
    <w:rsid w:val="004B34BF"/>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152F"/>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A144C"/>
    <w:rsid w:val="006A24D5"/>
    <w:rsid w:val="006A3B52"/>
    <w:rsid w:val="006A416C"/>
    <w:rsid w:val="006A451F"/>
    <w:rsid w:val="006A51EC"/>
    <w:rsid w:val="006A6B49"/>
    <w:rsid w:val="006A728F"/>
    <w:rsid w:val="006B2BBF"/>
    <w:rsid w:val="006B3BED"/>
    <w:rsid w:val="006B76FF"/>
    <w:rsid w:val="006C0ECB"/>
    <w:rsid w:val="006C441D"/>
    <w:rsid w:val="006C774F"/>
    <w:rsid w:val="006C7F1C"/>
    <w:rsid w:val="006D2137"/>
    <w:rsid w:val="006D5D9D"/>
    <w:rsid w:val="006E3E5C"/>
    <w:rsid w:val="006E4147"/>
    <w:rsid w:val="006E5178"/>
    <w:rsid w:val="006E59C5"/>
    <w:rsid w:val="006E6371"/>
    <w:rsid w:val="006E75F9"/>
    <w:rsid w:val="006E79F5"/>
    <w:rsid w:val="006F10FB"/>
    <w:rsid w:val="006F118D"/>
    <w:rsid w:val="006F1E92"/>
    <w:rsid w:val="00700C23"/>
    <w:rsid w:val="007011ED"/>
    <w:rsid w:val="00701FFC"/>
    <w:rsid w:val="0070333C"/>
    <w:rsid w:val="00703CDD"/>
    <w:rsid w:val="00710F69"/>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6C2"/>
    <w:rsid w:val="00741D04"/>
    <w:rsid w:val="00743709"/>
    <w:rsid w:val="00744A76"/>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3748"/>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338F"/>
    <w:rsid w:val="00883511"/>
    <w:rsid w:val="0088604E"/>
    <w:rsid w:val="00886487"/>
    <w:rsid w:val="00887FAA"/>
    <w:rsid w:val="00892897"/>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A66"/>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97654"/>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497"/>
    <w:rsid w:val="00A10FBA"/>
    <w:rsid w:val="00A139C7"/>
    <w:rsid w:val="00A140AF"/>
    <w:rsid w:val="00A15139"/>
    <w:rsid w:val="00A17D70"/>
    <w:rsid w:val="00A22AF5"/>
    <w:rsid w:val="00A247B9"/>
    <w:rsid w:val="00A24820"/>
    <w:rsid w:val="00A314F0"/>
    <w:rsid w:val="00A31BB6"/>
    <w:rsid w:val="00A32420"/>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469"/>
    <w:rsid w:val="00AA4842"/>
    <w:rsid w:val="00AA5763"/>
    <w:rsid w:val="00AB1168"/>
    <w:rsid w:val="00AB2AB3"/>
    <w:rsid w:val="00AB2B6A"/>
    <w:rsid w:val="00AB49B1"/>
    <w:rsid w:val="00AB4C22"/>
    <w:rsid w:val="00AB5C4C"/>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E7D70"/>
    <w:rsid w:val="00AF0530"/>
    <w:rsid w:val="00AF22C2"/>
    <w:rsid w:val="00AF2BCE"/>
    <w:rsid w:val="00AF4B89"/>
    <w:rsid w:val="00AF7D3A"/>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49EE"/>
    <w:rsid w:val="00B650FF"/>
    <w:rsid w:val="00B65E53"/>
    <w:rsid w:val="00B6691F"/>
    <w:rsid w:val="00B67687"/>
    <w:rsid w:val="00B70F12"/>
    <w:rsid w:val="00B71232"/>
    <w:rsid w:val="00B740A1"/>
    <w:rsid w:val="00B746D4"/>
    <w:rsid w:val="00B80C71"/>
    <w:rsid w:val="00B8357A"/>
    <w:rsid w:val="00B8430D"/>
    <w:rsid w:val="00B847F2"/>
    <w:rsid w:val="00B85BF7"/>
    <w:rsid w:val="00B90E7B"/>
    <w:rsid w:val="00B928AF"/>
    <w:rsid w:val="00B92A33"/>
    <w:rsid w:val="00B94BB7"/>
    <w:rsid w:val="00B97572"/>
    <w:rsid w:val="00BA0C49"/>
    <w:rsid w:val="00BA1CA1"/>
    <w:rsid w:val="00BA1D06"/>
    <w:rsid w:val="00BA3AE9"/>
    <w:rsid w:val="00BA4510"/>
    <w:rsid w:val="00BA4B34"/>
    <w:rsid w:val="00BA4FD9"/>
    <w:rsid w:val="00BB01ED"/>
    <w:rsid w:val="00BB07E9"/>
    <w:rsid w:val="00BB346C"/>
    <w:rsid w:val="00BB3DF1"/>
    <w:rsid w:val="00BC02E8"/>
    <w:rsid w:val="00BC3E94"/>
    <w:rsid w:val="00BC4BEC"/>
    <w:rsid w:val="00BC502D"/>
    <w:rsid w:val="00BC5645"/>
    <w:rsid w:val="00BD0742"/>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85D"/>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B28"/>
    <w:rsid w:val="00E42A66"/>
    <w:rsid w:val="00E44DBF"/>
    <w:rsid w:val="00E5208B"/>
    <w:rsid w:val="00E537D9"/>
    <w:rsid w:val="00E53ACC"/>
    <w:rsid w:val="00E55782"/>
    <w:rsid w:val="00E5699A"/>
    <w:rsid w:val="00E61F9B"/>
    <w:rsid w:val="00E634A7"/>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0D4D"/>
    <w:rsid w:val="00F113DE"/>
    <w:rsid w:val="00F12753"/>
    <w:rsid w:val="00F206AA"/>
    <w:rsid w:val="00F207DC"/>
    <w:rsid w:val="00F216DC"/>
    <w:rsid w:val="00F23676"/>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6659"/>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619EDB7-A65B-4D82-B790-76D280AEB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customStyle="1" w:styleId="paragraph">
    <w:name w:val="paragraph"/>
    <w:basedOn w:val="Normal"/>
    <w:rsid w:val="006A416C"/>
  </w:style>
  <w:style w:type="character" w:customStyle="1" w:styleId="normaltextrun1">
    <w:name w:val="normaltextrun1"/>
    <w:basedOn w:val="DefaultParagraphFont"/>
    <w:rsid w:val="006A416C"/>
  </w:style>
  <w:style w:type="character" w:customStyle="1" w:styleId="eop">
    <w:name w:val="eop"/>
    <w:basedOn w:val="DefaultParagraphFont"/>
    <w:rsid w:val="006A4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10544">
      <w:bodyDiv w:val="1"/>
      <w:marLeft w:val="0"/>
      <w:marRight w:val="0"/>
      <w:marTop w:val="0"/>
      <w:marBottom w:val="0"/>
      <w:divBdr>
        <w:top w:val="none" w:sz="0" w:space="0" w:color="auto"/>
        <w:left w:val="none" w:sz="0" w:space="0" w:color="auto"/>
        <w:bottom w:val="none" w:sz="0" w:space="0" w:color="auto"/>
        <w:right w:val="none" w:sz="0" w:space="0" w:color="auto"/>
      </w:divBdr>
    </w:div>
    <w:div w:id="836114188">
      <w:bodyDiv w:val="1"/>
      <w:marLeft w:val="0"/>
      <w:marRight w:val="0"/>
      <w:marTop w:val="0"/>
      <w:marBottom w:val="0"/>
      <w:divBdr>
        <w:top w:val="none" w:sz="0" w:space="0" w:color="auto"/>
        <w:left w:val="none" w:sz="0" w:space="0" w:color="auto"/>
        <w:bottom w:val="none" w:sz="0" w:space="0" w:color="auto"/>
        <w:right w:val="none" w:sz="0" w:space="0" w:color="auto"/>
      </w:divBdr>
    </w:div>
    <w:div w:id="201178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4</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2014-08-21T14:59:00Z</cp:lastPrinted>
  <dcterms:created xsi:type="dcterms:W3CDTF">2015-10-12T15:01:00Z</dcterms:created>
  <dcterms:modified xsi:type="dcterms:W3CDTF">2018-06-16T23:01:00Z</dcterms:modified>
</cp:coreProperties>
</file>